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40AE9" w14:textId="77777777" w:rsidR="00000000" w:rsidRDefault="00E01313">
      <w:pPr>
        <w:pStyle w:val="a0"/>
        <w:jc w:val="center"/>
        <w:rPr>
          <w:rtl/>
        </w:rPr>
      </w:pPr>
      <w:r>
        <w:rPr>
          <w:bCs/>
          <w:szCs w:val="36"/>
          <w:u w:val="single"/>
          <w:rtl/>
        </w:rPr>
        <w:t xml:space="preserve">תוכן </w:t>
      </w:r>
      <w:r>
        <w:rPr>
          <w:rFonts w:hint="cs"/>
          <w:bCs/>
          <w:szCs w:val="36"/>
          <w:u w:val="single"/>
          <w:rtl/>
        </w:rPr>
        <w:t>ה</w:t>
      </w:r>
      <w:r>
        <w:rPr>
          <w:bCs/>
          <w:szCs w:val="36"/>
          <w:u w:val="single"/>
          <w:rtl/>
        </w:rPr>
        <w:t>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662378FD" w14:textId="77777777" w:rsidR="00000000" w:rsidRDefault="00E0131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_Toc78872996 \h </w:instrText>
      </w:r>
      <w:r>
        <w:fldChar w:fldCharType="separate"/>
      </w:r>
      <w:r>
        <w:t>8</w:t>
      </w:r>
      <w:r>
        <w:fldChar w:fldCharType="end"/>
      </w:r>
    </w:p>
    <w:p w14:paraId="79E574EC" w14:textId="77777777" w:rsidR="00000000" w:rsidRDefault="00E01313">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_Toc78872997 \h </w:instrText>
      </w:r>
      <w:r>
        <w:fldChar w:fldCharType="separate"/>
      </w:r>
      <w:r>
        <w:t>8</w:t>
      </w:r>
      <w:r>
        <w:fldChar w:fldCharType="end"/>
      </w:r>
    </w:p>
    <w:p w14:paraId="72C37AF7" w14:textId="77777777" w:rsidR="00000000" w:rsidRDefault="00E01313">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_Toc78872998 \h </w:instrText>
      </w:r>
      <w:r>
        <w:fldChar w:fldCharType="separate"/>
      </w:r>
      <w:r>
        <w:t>8</w:t>
      </w:r>
      <w:r>
        <w:fldChar w:fldCharType="end"/>
      </w:r>
    </w:p>
    <w:p w14:paraId="50515209" w14:textId="77777777" w:rsidR="00000000" w:rsidRDefault="00E01313">
      <w:pPr>
        <w:pStyle w:val="TOC1"/>
        <w:tabs>
          <w:tab w:val="right" w:leader="dot" w:pos="8296"/>
        </w:tabs>
        <w:rPr>
          <w:rFonts w:ascii="Times New Roman" w:hAnsi="Times New Roman" w:cs="Times New Roman"/>
          <w:sz w:val="24"/>
          <w:szCs w:val="24"/>
        </w:rPr>
      </w:pPr>
      <w:r>
        <w:t xml:space="preserve">121. </w:t>
      </w:r>
      <w:r>
        <w:rPr>
          <w:rtl/>
        </w:rPr>
        <w:t>העברת כספים לאומות המאוחדות</w:t>
      </w:r>
      <w:r>
        <w:tab/>
      </w:r>
      <w:r>
        <w:fldChar w:fldCharType="begin"/>
      </w:r>
      <w:r>
        <w:instrText xml:space="preserve"> PAGE</w:instrText>
      </w:r>
      <w:r>
        <w:instrText xml:space="preserve">REF _Toc78872999 \h </w:instrText>
      </w:r>
      <w:r>
        <w:fldChar w:fldCharType="separate"/>
      </w:r>
      <w:r>
        <w:t>9</w:t>
      </w:r>
      <w:r>
        <w:fldChar w:fldCharType="end"/>
      </w:r>
    </w:p>
    <w:p w14:paraId="5AC50A4B" w14:textId="77777777" w:rsidR="00000000" w:rsidRDefault="00E0131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_Toc78873000 \h </w:instrText>
      </w:r>
      <w:r>
        <w:fldChar w:fldCharType="separate"/>
      </w:r>
      <w:r>
        <w:t>9</w:t>
      </w:r>
      <w:r>
        <w:fldChar w:fldCharType="end"/>
      </w:r>
    </w:p>
    <w:p w14:paraId="5428D615"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_Toc78873001 \h </w:instrText>
      </w:r>
      <w:r>
        <w:fldChar w:fldCharType="separate"/>
      </w:r>
      <w:r>
        <w:t>9</w:t>
      </w:r>
      <w:r>
        <w:fldChar w:fldCharType="end"/>
      </w:r>
    </w:p>
    <w:p w14:paraId="3DA9C09E" w14:textId="77777777" w:rsidR="00000000" w:rsidRDefault="00E01313">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_Toc78873002 \h </w:instrText>
      </w:r>
      <w:r>
        <w:fldChar w:fldCharType="separate"/>
      </w:r>
      <w:r>
        <w:t>9</w:t>
      </w:r>
      <w:r>
        <w:fldChar w:fldCharType="end"/>
      </w:r>
    </w:p>
    <w:p w14:paraId="344F30D6" w14:textId="77777777" w:rsidR="00000000" w:rsidRDefault="00E01313">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_Toc78873003 \h </w:instrText>
      </w:r>
      <w:r>
        <w:fldChar w:fldCharType="separate"/>
      </w:r>
      <w:r>
        <w:t>10</w:t>
      </w:r>
      <w:r>
        <w:fldChar w:fldCharType="end"/>
      </w:r>
    </w:p>
    <w:p w14:paraId="5D114780" w14:textId="77777777" w:rsidR="00000000" w:rsidRDefault="00E01313">
      <w:pPr>
        <w:pStyle w:val="TOC2"/>
        <w:tabs>
          <w:tab w:val="right" w:leader="dot" w:pos="8296"/>
        </w:tabs>
        <w:ind w:right="0"/>
        <w:rPr>
          <w:rFonts w:ascii="Times New Roman" w:hAnsi="Times New Roman" w:cs="Times New Roman"/>
          <w:sz w:val="24"/>
          <w:szCs w:val="24"/>
        </w:rPr>
      </w:pPr>
      <w:r>
        <w:rPr>
          <w:rtl/>
        </w:rPr>
        <w:t>אורי</w:t>
      </w:r>
      <w:r>
        <w:t xml:space="preserve"> </w:t>
      </w:r>
      <w:r>
        <w:rPr>
          <w:rtl/>
        </w:rPr>
        <w:t xml:space="preserve">יהודה אריאל </w:t>
      </w:r>
      <w:r>
        <w:rPr>
          <w:rtl/>
        </w:rPr>
        <w:t>(האיחוד הלאומי - ישראל ביתנו):</w:t>
      </w:r>
      <w:r>
        <w:tab/>
      </w:r>
      <w:r>
        <w:fldChar w:fldCharType="begin"/>
      </w:r>
      <w:r>
        <w:instrText xml:space="preserve"> PAGEREF _Toc78873004 \h </w:instrText>
      </w:r>
      <w:r>
        <w:fldChar w:fldCharType="separate"/>
      </w:r>
      <w:r>
        <w:t>10</w:t>
      </w:r>
      <w:r>
        <w:fldChar w:fldCharType="end"/>
      </w:r>
    </w:p>
    <w:p w14:paraId="7AF0D775"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_Toc78873005 \h </w:instrText>
      </w:r>
      <w:r>
        <w:fldChar w:fldCharType="separate"/>
      </w:r>
      <w:r>
        <w:t>10</w:t>
      </w:r>
      <w:r>
        <w:fldChar w:fldCharType="end"/>
      </w:r>
    </w:p>
    <w:p w14:paraId="04869B2B"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_Toc78873006 \h </w:instrText>
      </w:r>
      <w:r>
        <w:fldChar w:fldCharType="separate"/>
      </w:r>
      <w:r>
        <w:t>11</w:t>
      </w:r>
      <w:r>
        <w:fldChar w:fldCharType="end"/>
      </w:r>
    </w:p>
    <w:p w14:paraId="3AFB773F" w14:textId="77777777" w:rsidR="00000000" w:rsidRDefault="00E01313">
      <w:pPr>
        <w:pStyle w:val="TOC1"/>
        <w:tabs>
          <w:tab w:val="right" w:leader="dot" w:pos="8296"/>
        </w:tabs>
        <w:rPr>
          <w:rFonts w:ascii="Times New Roman" w:hAnsi="Times New Roman" w:cs="Times New Roman"/>
          <w:sz w:val="24"/>
          <w:szCs w:val="24"/>
        </w:rPr>
      </w:pPr>
      <w:r>
        <w:t xml:space="preserve">122. </w:t>
      </w:r>
      <w:r>
        <w:rPr>
          <w:rtl/>
        </w:rPr>
        <w:t>רוצחי השר רחבעם זאבי</w:t>
      </w:r>
      <w:r>
        <w:tab/>
      </w:r>
      <w:r>
        <w:fldChar w:fldCharType="begin"/>
      </w:r>
      <w:r>
        <w:instrText xml:space="preserve"> PAGEREF _Toc78873007 \h </w:instrText>
      </w:r>
      <w:r>
        <w:fldChar w:fldCharType="separate"/>
      </w:r>
      <w:r>
        <w:t>12</w:t>
      </w:r>
      <w:r>
        <w:fldChar w:fldCharType="end"/>
      </w:r>
    </w:p>
    <w:p w14:paraId="5C1A6F52" w14:textId="77777777" w:rsidR="00000000" w:rsidRDefault="00E0131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w:t>
      </w:r>
      <w:r>
        <w:rPr>
          <w:rtl/>
        </w:rPr>
        <w:t xml:space="preserve"> ביתנו):</w:t>
      </w:r>
      <w:r>
        <w:tab/>
      </w:r>
      <w:r>
        <w:fldChar w:fldCharType="begin"/>
      </w:r>
      <w:r>
        <w:instrText xml:space="preserve"> PAGEREF _Toc78873008 \h </w:instrText>
      </w:r>
      <w:r>
        <w:fldChar w:fldCharType="separate"/>
      </w:r>
      <w:r>
        <w:t>12</w:t>
      </w:r>
      <w:r>
        <w:fldChar w:fldCharType="end"/>
      </w:r>
    </w:p>
    <w:p w14:paraId="7D2D88E8"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_Toc78873009 \h </w:instrText>
      </w:r>
      <w:r>
        <w:fldChar w:fldCharType="separate"/>
      </w:r>
      <w:r>
        <w:t>12</w:t>
      </w:r>
      <w:r>
        <w:fldChar w:fldCharType="end"/>
      </w:r>
    </w:p>
    <w:p w14:paraId="56EA309B" w14:textId="77777777" w:rsidR="00000000" w:rsidRDefault="00E0131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_Toc78873010 \h </w:instrText>
      </w:r>
      <w:r>
        <w:fldChar w:fldCharType="separate"/>
      </w:r>
      <w:r>
        <w:t>13</w:t>
      </w:r>
      <w:r>
        <w:fldChar w:fldCharType="end"/>
      </w:r>
    </w:p>
    <w:p w14:paraId="71577BC1" w14:textId="77777777" w:rsidR="00000000" w:rsidRDefault="00E01313">
      <w:pPr>
        <w:pStyle w:val="TOC2"/>
        <w:tabs>
          <w:tab w:val="right" w:leader="dot" w:pos="8296"/>
        </w:tabs>
        <w:ind w:right="0"/>
        <w:rPr>
          <w:rFonts w:ascii="Times New Roman" w:hAnsi="Times New Roman" w:cs="Times New Roman"/>
          <w:sz w:val="24"/>
          <w:szCs w:val="24"/>
        </w:rPr>
      </w:pPr>
      <w:r>
        <w:rPr>
          <w:rtl/>
        </w:rPr>
        <w:t>אריה אלדד (האיחוד הלאומי - ישראל ביתנו):</w:t>
      </w:r>
      <w:r>
        <w:tab/>
      </w:r>
      <w:r>
        <w:fldChar w:fldCharType="begin"/>
      </w:r>
      <w:r>
        <w:instrText xml:space="preserve"> PAGEREF _Toc78873011 \h </w:instrText>
      </w:r>
      <w:r>
        <w:fldChar w:fldCharType="separate"/>
      </w:r>
      <w:r>
        <w:t>13</w:t>
      </w:r>
      <w:r>
        <w:fldChar w:fldCharType="end"/>
      </w:r>
    </w:p>
    <w:p w14:paraId="443385F6" w14:textId="77777777" w:rsidR="00000000" w:rsidRDefault="00E01313">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w:t>
      </w:r>
      <w:r>
        <w:rPr>
          <w:rtl/>
        </w:rPr>
        <w:t>כוד):</w:t>
      </w:r>
      <w:r>
        <w:tab/>
      </w:r>
      <w:r>
        <w:fldChar w:fldCharType="begin"/>
      </w:r>
      <w:r>
        <w:instrText xml:space="preserve"> PAGEREF _Toc78873012 \h </w:instrText>
      </w:r>
      <w:r>
        <w:fldChar w:fldCharType="separate"/>
      </w:r>
      <w:r>
        <w:t>13</w:t>
      </w:r>
      <w:r>
        <w:fldChar w:fldCharType="end"/>
      </w:r>
    </w:p>
    <w:p w14:paraId="07A7091C"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_Toc78873013 \h </w:instrText>
      </w:r>
      <w:r>
        <w:fldChar w:fldCharType="separate"/>
      </w:r>
      <w:r>
        <w:t>14</w:t>
      </w:r>
      <w:r>
        <w:fldChar w:fldCharType="end"/>
      </w:r>
    </w:p>
    <w:p w14:paraId="2E152960" w14:textId="77777777" w:rsidR="00000000" w:rsidRDefault="00E0131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_Toc78873014 \h </w:instrText>
      </w:r>
      <w:r>
        <w:fldChar w:fldCharType="separate"/>
      </w:r>
      <w:r>
        <w:t>14</w:t>
      </w:r>
      <w:r>
        <w:fldChar w:fldCharType="end"/>
      </w:r>
    </w:p>
    <w:p w14:paraId="7CE1162C"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_Toc78873015 \h </w:instrText>
      </w:r>
      <w:r>
        <w:fldChar w:fldCharType="separate"/>
      </w:r>
      <w:r>
        <w:t>15</w:t>
      </w:r>
      <w:r>
        <w:fldChar w:fldCharType="end"/>
      </w:r>
    </w:p>
    <w:p w14:paraId="621C8F11" w14:textId="77777777" w:rsidR="00000000" w:rsidRDefault="00E01313">
      <w:pPr>
        <w:pStyle w:val="TOC1"/>
        <w:tabs>
          <w:tab w:val="right" w:leader="dot" w:pos="8296"/>
        </w:tabs>
        <w:rPr>
          <w:rFonts w:ascii="Times New Roman" w:hAnsi="Times New Roman" w:cs="Times New Roman"/>
          <w:sz w:val="24"/>
          <w:szCs w:val="24"/>
        </w:rPr>
      </w:pPr>
      <w:r>
        <w:t xml:space="preserve">123. </w:t>
      </w:r>
      <w:r>
        <w:rPr>
          <w:rtl/>
        </w:rPr>
        <w:t>תוכנית להקמת פלוגות קבע קצר</w:t>
      </w:r>
      <w:r>
        <w:tab/>
      </w:r>
      <w:r>
        <w:fldChar w:fldCharType="begin"/>
      </w:r>
      <w:r>
        <w:instrText xml:space="preserve"> PAGEREF _Toc78873016 \h </w:instrText>
      </w:r>
      <w:r>
        <w:fldChar w:fldCharType="separate"/>
      </w:r>
      <w:r>
        <w:t>15</w:t>
      </w:r>
      <w:r>
        <w:fldChar w:fldCharType="end"/>
      </w:r>
    </w:p>
    <w:p w14:paraId="7CA96D64" w14:textId="77777777" w:rsidR="00000000" w:rsidRDefault="00E0131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_Toc78873017 \h </w:instrText>
      </w:r>
      <w:r>
        <w:fldChar w:fldCharType="separate"/>
      </w:r>
      <w:r>
        <w:t>15</w:t>
      </w:r>
      <w:r>
        <w:fldChar w:fldCharType="end"/>
      </w:r>
    </w:p>
    <w:p w14:paraId="0AD69CF4"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_Toc78873018 \h </w:instrText>
      </w:r>
      <w:r>
        <w:fldChar w:fldCharType="separate"/>
      </w:r>
      <w:r>
        <w:t>15</w:t>
      </w:r>
      <w:r>
        <w:fldChar w:fldCharType="end"/>
      </w:r>
    </w:p>
    <w:p w14:paraId="664FE76C" w14:textId="77777777" w:rsidR="00000000" w:rsidRDefault="00E0131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_Toc78873019 \h </w:instrText>
      </w:r>
      <w:r>
        <w:fldChar w:fldCharType="separate"/>
      </w:r>
      <w:r>
        <w:t>16</w:t>
      </w:r>
      <w:r>
        <w:fldChar w:fldCharType="end"/>
      </w:r>
    </w:p>
    <w:p w14:paraId="226E0F93" w14:textId="77777777" w:rsidR="00000000" w:rsidRDefault="00E01313">
      <w:pPr>
        <w:pStyle w:val="TOC2"/>
        <w:tabs>
          <w:tab w:val="right" w:leader="dot" w:pos="8296"/>
        </w:tabs>
        <w:ind w:right="0"/>
        <w:rPr>
          <w:rFonts w:ascii="Times New Roman" w:hAnsi="Times New Roman" w:cs="Times New Roman"/>
          <w:sz w:val="24"/>
          <w:szCs w:val="24"/>
        </w:rPr>
      </w:pPr>
      <w:r>
        <w:rPr>
          <w:rtl/>
        </w:rPr>
        <w:t>אילן</w:t>
      </w:r>
      <w:r>
        <w:t xml:space="preserve"> </w:t>
      </w:r>
      <w:r>
        <w:rPr>
          <w:rtl/>
        </w:rPr>
        <w:t>שלגי (שינוי):</w:t>
      </w:r>
      <w:r>
        <w:tab/>
      </w:r>
      <w:r>
        <w:fldChar w:fldCharType="begin"/>
      </w:r>
      <w:r>
        <w:instrText xml:space="preserve"> PAGEREF _Toc78873020 \h </w:instrText>
      </w:r>
      <w:r>
        <w:fldChar w:fldCharType="separate"/>
      </w:r>
      <w:r>
        <w:t>16</w:t>
      </w:r>
      <w:r>
        <w:fldChar w:fldCharType="end"/>
      </w:r>
    </w:p>
    <w:p w14:paraId="73583F1C"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_Toc78873021 \h </w:instrText>
      </w:r>
      <w:r>
        <w:fldChar w:fldCharType="separate"/>
      </w:r>
      <w:r>
        <w:t>17</w:t>
      </w:r>
      <w:r>
        <w:fldChar w:fldCharType="end"/>
      </w:r>
    </w:p>
    <w:p w14:paraId="1B7A04AB" w14:textId="77777777" w:rsidR="00000000" w:rsidRDefault="00E01313">
      <w:pPr>
        <w:pStyle w:val="TOC1"/>
        <w:tabs>
          <w:tab w:val="right" w:leader="dot" w:pos="8296"/>
        </w:tabs>
        <w:rPr>
          <w:rFonts w:ascii="Times New Roman" w:hAnsi="Times New Roman" w:cs="Times New Roman"/>
          <w:sz w:val="24"/>
          <w:szCs w:val="24"/>
        </w:rPr>
      </w:pPr>
      <w:r>
        <w:t xml:space="preserve">120. </w:t>
      </w:r>
      <w:r>
        <w:rPr>
          <w:rtl/>
        </w:rPr>
        <w:t>הקיצוץ ב</w:t>
      </w:r>
      <w:r>
        <w:rPr>
          <w:rtl/>
        </w:rPr>
        <w:t>תקציב החינוך לרשויות המקומיות</w:t>
      </w:r>
      <w:r>
        <w:tab/>
      </w:r>
      <w:r>
        <w:fldChar w:fldCharType="begin"/>
      </w:r>
      <w:r>
        <w:instrText xml:space="preserve"> PAGEREF _Toc78873022 \h </w:instrText>
      </w:r>
      <w:r>
        <w:fldChar w:fldCharType="separate"/>
      </w:r>
      <w:r>
        <w:t>19</w:t>
      </w:r>
      <w:r>
        <w:fldChar w:fldCharType="end"/>
      </w:r>
    </w:p>
    <w:p w14:paraId="3311D263" w14:textId="77777777" w:rsidR="00000000" w:rsidRDefault="00E01313">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_Toc78873023 \h </w:instrText>
      </w:r>
      <w:r>
        <w:fldChar w:fldCharType="separate"/>
      </w:r>
      <w:r>
        <w:t>19</w:t>
      </w:r>
      <w:r>
        <w:fldChar w:fldCharType="end"/>
      </w:r>
    </w:p>
    <w:p w14:paraId="4DC0F7A1"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_Toc78873024 \h </w:instrText>
      </w:r>
      <w:r>
        <w:fldChar w:fldCharType="separate"/>
      </w:r>
      <w:r>
        <w:t>19</w:t>
      </w:r>
      <w:r>
        <w:fldChar w:fldCharType="end"/>
      </w:r>
    </w:p>
    <w:p w14:paraId="7EE8C941" w14:textId="77777777" w:rsidR="00000000" w:rsidRDefault="00E01313">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_Toc78873025 \h </w:instrText>
      </w:r>
      <w:r>
        <w:fldChar w:fldCharType="separate"/>
      </w:r>
      <w:r>
        <w:t>20</w:t>
      </w:r>
      <w:r>
        <w:fldChar w:fldCharType="end"/>
      </w:r>
    </w:p>
    <w:p w14:paraId="437DC6C9" w14:textId="77777777" w:rsidR="00000000" w:rsidRDefault="00E0131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_Toc788730</w:instrText>
      </w:r>
      <w:r>
        <w:instrText xml:space="preserve">26 \h </w:instrText>
      </w:r>
      <w:r>
        <w:fldChar w:fldCharType="separate"/>
      </w:r>
      <w:r>
        <w:t>21</w:t>
      </w:r>
      <w:r>
        <w:fldChar w:fldCharType="end"/>
      </w:r>
    </w:p>
    <w:p w14:paraId="4B3FF6BE" w14:textId="77777777" w:rsidR="00000000" w:rsidRDefault="00E01313">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_Toc78873027 \h </w:instrText>
      </w:r>
      <w:r>
        <w:fldChar w:fldCharType="separate"/>
      </w:r>
      <w:r>
        <w:t>21</w:t>
      </w:r>
      <w:r>
        <w:fldChar w:fldCharType="end"/>
      </w:r>
    </w:p>
    <w:p w14:paraId="6FE9BC2D" w14:textId="77777777" w:rsidR="00000000" w:rsidRDefault="00E01313">
      <w:pPr>
        <w:pStyle w:val="TOC1"/>
        <w:tabs>
          <w:tab w:val="right" w:leader="dot" w:pos="8296"/>
        </w:tabs>
        <w:rPr>
          <w:rFonts w:ascii="Times New Roman" w:hAnsi="Times New Roman" w:cs="Times New Roman"/>
          <w:sz w:val="24"/>
          <w:szCs w:val="24"/>
        </w:rPr>
      </w:pPr>
      <w:r>
        <w:t xml:space="preserve">124. </w:t>
      </w:r>
      <w:r>
        <w:rPr>
          <w:rtl/>
        </w:rPr>
        <w:t>בית-ההלוויות שמגר בירושלים</w:t>
      </w:r>
      <w:r>
        <w:tab/>
      </w:r>
      <w:r>
        <w:fldChar w:fldCharType="begin"/>
      </w:r>
      <w:r>
        <w:instrText xml:space="preserve"> PAGEREF _Toc78873028 \h </w:instrText>
      </w:r>
      <w:r>
        <w:fldChar w:fldCharType="separate"/>
      </w:r>
      <w:r>
        <w:t>25</w:t>
      </w:r>
      <w:r>
        <w:fldChar w:fldCharType="end"/>
      </w:r>
    </w:p>
    <w:p w14:paraId="74E4EC6D" w14:textId="77777777" w:rsidR="00000000" w:rsidRDefault="00E01313">
      <w:pPr>
        <w:pStyle w:val="TOC2"/>
        <w:tabs>
          <w:tab w:val="right" w:leader="dot" w:pos="8296"/>
        </w:tabs>
        <w:ind w:right="0"/>
        <w:rPr>
          <w:rFonts w:ascii="Times New Roman" w:hAnsi="Times New Roman" w:cs="Times New Roman"/>
          <w:sz w:val="24"/>
          <w:szCs w:val="24"/>
        </w:rPr>
      </w:pPr>
      <w:r>
        <w:rPr>
          <w:rtl/>
        </w:rPr>
        <w:t>שלמה</w:t>
      </w:r>
      <w:r>
        <w:t xml:space="preserve"> </w:t>
      </w:r>
      <w:r>
        <w:rPr>
          <w:rtl/>
        </w:rPr>
        <w:t>בניזרי (ש"ס):</w:t>
      </w:r>
      <w:r>
        <w:tab/>
      </w:r>
      <w:r>
        <w:fldChar w:fldCharType="begin"/>
      </w:r>
      <w:r>
        <w:instrText xml:space="preserve"> PAGEREF _Toc78873029 \h </w:instrText>
      </w:r>
      <w:r>
        <w:fldChar w:fldCharType="separate"/>
      </w:r>
      <w:r>
        <w:t>25</w:t>
      </w:r>
      <w:r>
        <w:fldChar w:fldCharType="end"/>
      </w:r>
    </w:p>
    <w:p w14:paraId="0D4F08F6" w14:textId="77777777" w:rsidR="00000000" w:rsidRDefault="00E0131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במשרד ראש הממשלה יצחק לוי:</w:t>
      </w:r>
      <w:r>
        <w:tab/>
      </w:r>
      <w:r>
        <w:fldChar w:fldCharType="begin"/>
      </w:r>
      <w:r>
        <w:instrText xml:space="preserve"> PAGEREF _Toc78873030 \h </w:instrText>
      </w:r>
      <w:r>
        <w:fldChar w:fldCharType="separate"/>
      </w:r>
      <w:r>
        <w:t>25</w:t>
      </w:r>
      <w:r>
        <w:fldChar w:fldCharType="end"/>
      </w:r>
    </w:p>
    <w:p w14:paraId="2C17867B" w14:textId="77777777" w:rsidR="00000000" w:rsidRDefault="00E01313">
      <w:pPr>
        <w:pStyle w:val="TOC2"/>
        <w:tabs>
          <w:tab w:val="right" w:leader="dot" w:pos="8296"/>
        </w:tabs>
        <w:ind w:right="0"/>
        <w:rPr>
          <w:rFonts w:ascii="Times New Roman" w:hAnsi="Times New Roman" w:cs="Times New Roman"/>
          <w:sz w:val="24"/>
          <w:szCs w:val="24"/>
        </w:rPr>
      </w:pPr>
      <w:r>
        <w:rPr>
          <w:rtl/>
        </w:rPr>
        <w:lastRenderedPageBreak/>
        <w:t>שלמה</w:t>
      </w:r>
      <w:r>
        <w:t xml:space="preserve"> </w:t>
      </w:r>
      <w:r>
        <w:rPr>
          <w:rtl/>
        </w:rPr>
        <w:t>בניזרי (ש"</w:t>
      </w:r>
      <w:r>
        <w:rPr>
          <w:rtl/>
        </w:rPr>
        <w:t>ס):</w:t>
      </w:r>
      <w:r>
        <w:tab/>
      </w:r>
      <w:r>
        <w:fldChar w:fldCharType="begin"/>
      </w:r>
      <w:r>
        <w:instrText xml:space="preserve"> PAGEREF _Toc78873031 \h </w:instrText>
      </w:r>
      <w:r>
        <w:fldChar w:fldCharType="separate"/>
      </w:r>
      <w:r>
        <w:t>26</w:t>
      </w:r>
      <w:r>
        <w:fldChar w:fldCharType="end"/>
      </w:r>
    </w:p>
    <w:p w14:paraId="1D8EF09B" w14:textId="77777777" w:rsidR="00000000" w:rsidRDefault="00E0131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_Toc78873032 \h </w:instrText>
      </w:r>
      <w:r>
        <w:fldChar w:fldCharType="separate"/>
      </w:r>
      <w:r>
        <w:t>26</w:t>
      </w:r>
      <w:r>
        <w:fldChar w:fldCharType="end"/>
      </w:r>
    </w:p>
    <w:p w14:paraId="0FB12E92" w14:textId="77777777" w:rsidR="00000000" w:rsidRDefault="00E0131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_Toc78873033 \h </w:instrText>
      </w:r>
      <w:r>
        <w:fldChar w:fldCharType="separate"/>
      </w:r>
      <w:r>
        <w:t>27</w:t>
      </w:r>
      <w:r>
        <w:fldChar w:fldCharType="end"/>
      </w:r>
    </w:p>
    <w:p w14:paraId="1B545CBA" w14:textId="77777777" w:rsidR="00000000" w:rsidRDefault="00E0131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_Toc78873034 \h </w:instrText>
      </w:r>
      <w:r>
        <w:fldChar w:fldCharType="separate"/>
      </w:r>
      <w:r>
        <w:t>29</w:t>
      </w:r>
      <w:r>
        <w:fldChar w:fldCharType="end"/>
      </w:r>
    </w:p>
    <w:p w14:paraId="0E75FC34" w14:textId="77777777" w:rsidR="00000000" w:rsidRDefault="00E01313">
      <w:pPr>
        <w:pStyle w:val="TOC1"/>
        <w:tabs>
          <w:tab w:val="right" w:leader="dot" w:pos="8296"/>
        </w:tabs>
        <w:rPr>
          <w:rFonts w:ascii="Times New Roman" w:hAnsi="Times New Roman" w:cs="Times New Roman"/>
          <w:sz w:val="24"/>
          <w:szCs w:val="24"/>
        </w:rPr>
      </w:pPr>
      <w:r>
        <w:t xml:space="preserve">198. </w:t>
      </w:r>
      <w:r>
        <w:rPr>
          <w:rtl/>
        </w:rPr>
        <w:t>קורסי הכשרה מקצועית</w:t>
      </w:r>
      <w:r>
        <w:tab/>
      </w:r>
      <w:r>
        <w:fldChar w:fldCharType="begin"/>
      </w:r>
      <w:r>
        <w:instrText xml:space="preserve"> PAGEREF _Toc78873035 \h </w:instrText>
      </w:r>
      <w:r>
        <w:fldChar w:fldCharType="separate"/>
      </w:r>
      <w:r>
        <w:t>29</w:t>
      </w:r>
      <w:r>
        <w:fldChar w:fldCharType="end"/>
      </w:r>
    </w:p>
    <w:p w14:paraId="5F5905F2" w14:textId="77777777" w:rsidR="00000000" w:rsidRDefault="00E01313">
      <w:pPr>
        <w:pStyle w:val="TOC1"/>
        <w:tabs>
          <w:tab w:val="right" w:leader="dot" w:pos="8296"/>
        </w:tabs>
        <w:rPr>
          <w:rFonts w:ascii="Times New Roman" w:hAnsi="Times New Roman" w:cs="Times New Roman"/>
          <w:sz w:val="24"/>
          <w:szCs w:val="24"/>
        </w:rPr>
      </w:pPr>
      <w:r>
        <w:t xml:space="preserve">215. </w:t>
      </w:r>
      <w:r>
        <w:rPr>
          <w:rtl/>
        </w:rPr>
        <w:t>שיווק קרקעו</w:t>
      </w:r>
      <w:r>
        <w:rPr>
          <w:rtl/>
        </w:rPr>
        <w:t>ת על-ידי מינהל</w:t>
      </w:r>
      <w:r>
        <w:t xml:space="preserve"> </w:t>
      </w:r>
      <w:r>
        <w:rPr>
          <w:rtl/>
        </w:rPr>
        <w:t>מקרקעי ישראל</w:t>
      </w:r>
      <w:r>
        <w:tab/>
      </w:r>
      <w:r>
        <w:fldChar w:fldCharType="begin"/>
      </w:r>
      <w:r>
        <w:instrText xml:space="preserve"> PAGEREF _Toc78873036 \h </w:instrText>
      </w:r>
      <w:r>
        <w:fldChar w:fldCharType="separate"/>
      </w:r>
      <w:r>
        <w:t>30</w:t>
      </w:r>
      <w:r>
        <w:fldChar w:fldCharType="end"/>
      </w:r>
    </w:p>
    <w:p w14:paraId="7545F173" w14:textId="77777777" w:rsidR="00000000" w:rsidRDefault="00E01313">
      <w:pPr>
        <w:pStyle w:val="TOC1"/>
        <w:tabs>
          <w:tab w:val="right" w:leader="dot" w:pos="8296"/>
        </w:tabs>
        <w:rPr>
          <w:rFonts w:ascii="Times New Roman" w:hAnsi="Times New Roman" w:cs="Times New Roman"/>
          <w:sz w:val="24"/>
          <w:szCs w:val="24"/>
        </w:rPr>
      </w:pPr>
      <w:r>
        <w:t xml:space="preserve">782. </w:t>
      </w:r>
      <w:r>
        <w:rPr>
          <w:rtl/>
        </w:rPr>
        <w:t>גביית אגרת הטלוויזיה</w:t>
      </w:r>
      <w:r>
        <w:tab/>
      </w:r>
      <w:r>
        <w:fldChar w:fldCharType="begin"/>
      </w:r>
      <w:r>
        <w:instrText xml:space="preserve"> PAGEREF _Toc78873037 \h </w:instrText>
      </w:r>
      <w:r>
        <w:fldChar w:fldCharType="separate"/>
      </w:r>
      <w:r>
        <w:t>33</w:t>
      </w:r>
      <w:r>
        <w:fldChar w:fldCharType="end"/>
      </w:r>
    </w:p>
    <w:p w14:paraId="174CAF22"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מס הכנסה (פטור דמי הבראה), התשס"ג-2003</w:t>
      </w:r>
      <w:r>
        <w:tab/>
      </w:r>
      <w:r>
        <w:fldChar w:fldCharType="begin"/>
      </w:r>
      <w:r>
        <w:instrText xml:space="preserve"> PAGEREF _Toc78873038 \h </w:instrText>
      </w:r>
      <w:r>
        <w:fldChar w:fldCharType="separate"/>
      </w:r>
      <w:r>
        <w:t>35</w:t>
      </w:r>
      <w:r>
        <w:fldChar w:fldCharType="end"/>
      </w:r>
    </w:p>
    <w:p w14:paraId="73E7639F" w14:textId="77777777" w:rsidR="00000000" w:rsidRDefault="00E01313">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_Toc78873039 \h </w:instrText>
      </w:r>
      <w:r>
        <w:fldChar w:fldCharType="separate"/>
      </w:r>
      <w:r>
        <w:t>35</w:t>
      </w:r>
      <w:r>
        <w:fldChar w:fldCharType="end"/>
      </w:r>
    </w:p>
    <w:p w14:paraId="0EE5B46A" w14:textId="77777777" w:rsidR="00000000" w:rsidRDefault="00E01313">
      <w:pPr>
        <w:pStyle w:val="TOC2"/>
        <w:tabs>
          <w:tab w:val="right" w:leader="dot" w:pos="8296"/>
        </w:tabs>
        <w:ind w:right="0"/>
        <w:rPr>
          <w:rFonts w:ascii="Times New Roman" w:hAnsi="Times New Roman" w:cs="Times New Roman"/>
          <w:sz w:val="24"/>
          <w:szCs w:val="24"/>
        </w:rPr>
      </w:pPr>
      <w:r>
        <w:rPr>
          <w:rtl/>
        </w:rPr>
        <w:t>השר מאיר שטרית:</w:t>
      </w:r>
      <w:r>
        <w:tab/>
      </w:r>
      <w:r>
        <w:fldChar w:fldCharType="begin"/>
      </w:r>
      <w:r>
        <w:instrText xml:space="preserve"> PAGEREF _Toc78873040 \h </w:instrText>
      </w:r>
      <w:r>
        <w:fldChar w:fldCharType="separate"/>
      </w:r>
      <w:r>
        <w:t>37</w:t>
      </w:r>
      <w:r>
        <w:fldChar w:fldCharType="end"/>
      </w:r>
    </w:p>
    <w:p w14:paraId="1D46FE7B"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הבנקאות (שירות ללקוח)</w:t>
      </w:r>
      <w:r>
        <w:t xml:space="preserve">  (</w:t>
      </w:r>
      <w:r>
        <w:rPr>
          <w:rtl/>
        </w:rPr>
        <w:t>תיקון - ריבית על יתרת זכות), התשס"ג-2003</w:t>
      </w:r>
      <w:r>
        <w:tab/>
      </w:r>
      <w:r>
        <w:fldChar w:fldCharType="begin"/>
      </w:r>
      <w:r>
        <w:instrText xml:space="preserve"> PAGEREF _Toc78873041 \h </w:instrText>
      </w:r>
      <w:r>
        <w:fldChar w:fldCharType="separate"/>
      </w:r>
      <w:r>
        <w:t>42</w:t>
      </w:r>
      <w:r>
        <w:fldChar w:fldCharType="end"/>
      </w:r>
    </w:p>
    <w:p w14:paraId="479D8276" w14:textId="77777777" w:rsidR="00000000" w:rsidRDefault="00E01313">
      <w:pPr>
        <w:pStyle w:val="TOC2"/>
        <w:tabs>
          <w:tab w:val="right" w:leader="dot" w:pos="8296"/>
        </w:tabs>
        <w:ind w:right="0"/>
        <w:rPr>
          <w:rFonts w:ascii="Times New Roman" w:hAnsi="Times New Roman" w:cs="Times New Roman"/>
          <w:sz w:val="24"/>
          <w:szCs w:val="24"/>
        </w:rPr>
      </w:pPr>
      <w:r>
        <w:rPr>
          <w:rtl/>
        </w:rPr>
        <w:t>יצחק</w:t>
      </w:r>
      <w:r>
        <w:t xml:space="preserve"> </w:t>
      </w:r>
      <w:r>
        <w:rPr>
          <w:rtl/>
        </w:rPr>
        <w:t>כהן (ש"ס):</w:t>
      </w:r>
      <w:r>
        <w:tab/>
      </w:r>
      <w:r>
        <w:fldChar w:fldCharType="begin"/>
      </w:r>
      <w:r>
        <w:instrText xml:space="preserve"> PAGEREF _Toc78873042 \h </w:instrText>
      </w:r>
      <w:r>
        <w:fldChar w:fldCharType="separate"/>
      </w:r>
      <w:r>
        <w:t>42</w:t>
      </w:r>
      <w:r>
        <w:fldChar w:fldCharType="end"/>
      </w:r>
    </w:p>
    <w:p w14:paraId="00A2B12D"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_Toc78873043 \h </w:instrText>
      </w:r>
      <w:r>
        <w:fldChar w:fldCharType="separate"/>
      </w:r>
      <w:r>
        <w:t>45</w:t>
      </w:r>
      <w:r>
        <w:fldChar w:fldCharType="end"/>
      </w:r>
    </w:p>
    <w:p w14:paraId="7C73C9AF" w14:textId="77777777" w:rsidR="00000000" w:rsidRDefault="00E01313">
      <w:pPr>
        <w:pStyle w:val="TOC1"/>
        <w:tabs>
          <w:tab w:val="right" w:leader="dot" w:pos="8296"/>
        </w:tabs>
        <w:rPr>
          <w:rFonts w:ascii="Times New Roman" w:hAnsi="Times New Roman" w:cs="Times New Roman"/>
          <w:sz w:val="24"/>
          <w:szCs w:val="24"/>
        </w:rPr>
      </w:pPr>
      <w:r>
        <w:rPr>
          <w:rtl/>
        </w:rPr>
        <w:t>ה</w:t>
      </w:r>
      <w:r>
        <w:rPr>
          <w:rtl/>
        </w:rPr>
        <w:t xml:space="preserve">צעת חוק התוכנית להבראת כלכלת ישראל (תיקוני חקיקה להשגת יעדי התקציב </w:t>
      </w:r>
      <w:r>
        <w:t xml:space="preserve"> </w:t>
      </w:r>
      <w:r>
        <w:rPr>
          <w:rtl/>
        </w:rPr>
        <w:t>והמדיניות הכלכלית לשנות הכספים 2003 ו</w:t>
      </w:r>
      <w:r>
        <w:t>-2004) (</w:t>
      </w:r>
      <w:r>
        <w:rPr>
          <w:rtl/>
        </w:rPr>
        <w:t>תיקון</w:t>
      </w:r>
      <w:r>
        <w:t xml:space="preserve"> - </w:t>
      </w:r>
      <w:r>
        <w:rPr>
          <w:rtl/>
        </w:rPr>
        <w:t xml:space="preserve">אישור </w:t>
      </w:r>
      <w:r>
        <w:t xml:space="preserve"> </w:t>
      </w:r>
      <w:r>
        <w:rPr>
          <w:rtl/>
        </w:rPr>
        <w:t>ועדת הכספים), התשס"ד-2003</w:t>
      </w:r>
      <w:r>
        <w:tab/>
      </w:r>
      <w:r>
        <w:fldChar w:fldCharType="begin"/>
      </w:r>
      <w:r>
        <w:instrText xml:space="preserve"> PAGEREF _Toc78873044 \h </w:instrText>
      </w:r>
      <w:r>
        <w:fldChar w:fldCharType="separate"/>
      </w:r>
      <w:r>
        <w:t>51</w:t>
      </w:r>
      <w:r>
        <w:fldChar w:fldCharType="end"/>
      </w:r>
    </w:p>
    <w:p w14:paraId="010D4394" w14:textId="77777777" w:rsidR="00000000" w:rsidRDefault="00E0131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_Toc78873045 \h </w:instrText>
      </w:r>
      <w:r>
        <w:fldChar w:fldCharType="separate"/>
      </w:r>
      <w:r>
        <w:t>52</w:t>
      </w:r>
      <w:r>
        <w:fldChar w:fldCharType="end"/>
      </w:r>
    </w:p>
    <w:p w14:paraId="74E62D4D" w14:textId="77777777" w:rsidR="00000000" w:rsidRDefault="00E01313">
      <w:pPr>
        <w:pStyle w:val="TOC1"/>
        <w:tabs>
          <w:tab w:val="right" w:leader="dot" w:pos="8296"/>
        </w:tabs>
        <w:rPr>
          <w:rFonts w:ascii="Times New Roman" w:hAnsi="Times New Roman" w:cs="Times New Roman"/>
          <w:sz w:val="24"/>
          <w:szCs w:val="24"/>
        </w:rPr>
      </w:pPr>
      <w:r>
        <w:rPr>
          <w:rtl/>
        </w:rPr>
        <w:t>הצעת חוק התוכנית להב</w:t>
      </w:r>
      <w:r>
        <w:rPr>
          <w:rtl/>
        </w:rPr>
        <w:t xml:space="preserve">ראת כלכלת ישראל (תיקוני חקיקה </w:t>
      </w:r>
      <w:r>
        <w:t xml:space="preserve"> </w:t>
      </w:r>
      <w:r>
        <w:rPr>
          <w:rtl/>
        </w:rPr>
        <w:t>להשגת יעדי התקציב והמדיניות הכלכלית לשנות הכספים</w:t>
      </w:r>
      <w:r>
        <w:t xml:space="preserve"> 2003 </w:t>
      </w:r>
      <w:r>
        <w:rPr>
          <w:rtl/>
        </w:rPr>
        <w:t xml:space="preserve">ו-2004) </w:t>
      </w:r>
      <w:r>
        <w:t xml:space="preserve"> (</w:t>
      </w:r>
      <w:r>
        <w:rPr>
          <w:rtl/>
        </w:rPr>
        <w:t>תיקון - אישור ועדת הכספים), התשס"ד-2003</w:t>
      </w:r>
      <w:r>
        <w:tab/>
      </w:r>
      <w:r>
        <w:fldChar w:fldCharType="begin"/>
      </w:r>
      <w:r>
        <w:instrText xml:space="preserve"> PAGEREF _Toc78873046 \h </w:instrText>
      </w:r>
      <w:r>
        <w:fldChar w:fldCharType="separate"/>
      </w:r>
      <w:r>
        <w:t>54</w:t>
      </w:r>
      <w:r>
        <w:fldChar w:fldCharType="end"/>
      </w:r>
    </w:p>
    <w:p w14:paraId="3D64C714" w14:textId="77777777" w:rsidR="00000000" w:rsidRDefault="00E01313">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_Toc78873047 \h </w:instrText>
      </w:r>
      <w:r>
        <w:fldChar w:fldCharType="separate"/>
      </w:r>
      <w:r>
        <w:t>54</w:t>
      </w:r>
      <w:r>
        <w:fldChar w:fldCharType="end"/>
      </w:r>
    </w:p>
    <w:p w14:paraId="5E36230E"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שטרית:</w:t>
      </w:r>
      <w:r>
        <w:tab/>
      </w:r>
      <w:r>
        <w:fldChar w:fldCharType="begin"/>
      </w:r>
      <w:r>
        <w:instrText xml:space="preserve"> PAGEREF _Toc78873048 </w:instrText>
      </w:r>
      <w:r>
        <w:instrText xml:space="preserve">\h </w:instrText>
      </w:r>
      <w:r>
        <w:fldChar w:fldCharType="separate"/>
      </w:r>
      <w:r>
        <w:t>56</w:t>
      </w:r>
      <w:r>
        <w:fldChar w:fldCharType="end"/>
      </w:r>
    </w:p>
    <w:p w14:paraId="5DEBB34A" w14:textId="77777777" w:rsidR="00000000" w:rsidRDefault="00E01313">
      <w:pPr>
        <w:pStyle w:val="TOC2"/>
        <w:tabs>
          <w:tab w:val="right" w:leader="dot" w:pos="8296"/>
        </w:tabs>
        <w:ind w:right="0"/>
        <w:rPr>
          <w:rFonts w:ascii="Times New Roman" w:hAnsi="Times New Roman" w:cs="Times New Roman"/>
          <w:sz w:val="24"/>
          <w:szCs w:val="24"/>
        </w:rPr>
      </w:pPr>
      <w:r>
        <w:rPr>
          <w:rtl/>
        </w:rPr>
        <w:t>אברהם בייגה שוחט (העבודה-מימד):</w:t>
      </w:r>
      <w:r>
        <w:tab/>
      </w:r>
      <w:r>
        <w:fldChar w:fldCharType="begin"/>
      </w:r>
      <w:r>
        <w:instrText xml:space="preserve"> PAGEREF _Toc78873049 \h </w:instrText>
      </w:r>
      <w:r>
        <w:fldChar w:fldCharType="separate"/>
      </w:r>
      <w:r>
        <w:t>61</w:t>
      </w:r>
      <w:r>
        <w:fldChar w:fldCharType="end"/>
      </w:r>
    </w:p>
    <w:p w14:paraId="364A0A9B" w14:textId="77777777" w:rsidR="00000000" w:rsidRDefault="00E01313">
      <w:pPr>
        <w:pStyle w:val="TOC2"/>
        <w:tabs>
          <w:tab w:val="right" w:leader="dot" w:pos="8296"/>
        </w:tabs>
        <w:ind w:right="0"/>
        <w:rPr>
          <w:rFonts w:ascii="Times New Roman" w:hAnsi="Times New Roman" w:cs="Times New Roman"/>
          <w:sz w:val="24"/>
          <w:szCs w:val="24"/>
        </w:rPr>
      </w:pPr>
      <w:r>
        <w:rPr>
          <w:rtl/>
        </w:rPr>
        <w:t>חיים כץ (הליכוד):</w:t>
      </w:r>
      <w:r>
        <w:tab/>
      </w:r>
      <w:r>
        <w:fldChar w:fldCharType="begin"/>
      </w:r>
      <w:r>
        <w:instrText xml:space="preserve"> PAGEREF _Toc78873050 \h </w:instrText>
      </w:r>
      <w:r>
        <w:fldChar w:fldCharType="separate"/>
      </w:r>
      <w:r>
        <w:t>62</w:t>
      </w:r>
      <w:r>
        <w:fldChar w:fldCharType="end"/>
      </w:r>
    </w:p>
    <w:p w14:paraId="5185A54A" w14:textId="77777777" w:rsidR="00000000" w:rsidRDefault="00E01313">
      <w:pPr>
        <w:pStyle w:val="TOC1"/>
        <w:tabs>
          <w:tab w:val="right" w:leader="dot" w:pos="8296"/>
        </w:tabs>
        <w:rPr>
          <w:rFonts w:ascii="Times New Roman" w:hAnsi="Times New Roman" w:cs="Times New Roman"/>
          <w:sz w:val="24"/>
          <w:szCs w:val="24"/>
        </w:rPr>
      </w:pPr>
      <w:r>
        <w:rPr>
          <w:rtl/>
        </w:rPr>
        <w:t>דברי ברכה של יושב-ראש הכנסת לרגל חג הקורבן</w:t>
      </w:r>
      <w:r>
        <w:tab/>
      </w:r>
      <w:r>
        <w:fldChar w:fldCharType="begin"/>
      </w:r>
      <w:r>
        <w:instrText xml:space="preserve"> PAGEREF _Toc78873051 \h </w:instrText>
      </w:r>
      <w:r>
        <w:fldChar w:fldCharType="separate"/>
      </w:r>
      <w:r>
        <w:t>64</w:t>
      </w:r>
      <w:r>
        <w:fldChar w:fldCharType="end"/>
      </w:r>
    </w:p>
    <w:p w14:paraId="0F22DE94"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אמנות ז</w:t>
      </w:r>
      <w:r>
        <w:t>'</w:t>
      </w:r>
      <w:r>
        <w:rPr>
          <w:rtl/>
        </w:rPr>
        <w:t>נבה, התשס"ד-2003</w:t>
      </w:r>
      <w:r>
        <w:tab/>
      </w:r>
      <w:r>
        <w:fldChar w:fldCharType="begin"/>
      </w:r>
      <w:r>
        <w:instrText xml:space="preserve"> PAGEREF _Toc78873052 \</w:instrText>
      </w:r>
      <w:r>
        <w:instrText xml:space="preserve">h </w:instrText>
      </w:r>
      <w:r>
        <w:fldChar w:fldCharType="separate"/>
      </w:r>
      <w:r>
        <w:t>65</w:t>
      </w:r>
      <w:r>
        <w:fldChar w:fldCharType="end"/>
      </w:r>
    </w:p>
    <w:p w14:paraId="47C18D4F" w14:textId="77777777" w:rsidR="00000000" w:rsidRDefault="00E0131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_Toc78873053 \h </w:instrText>
      </w:r>
      <w:r>
        <w:fldChar w:fldCharType="separate"/>
      </w:r>
      <w:r>
        <w:t>65</w:t>
      </w:r>
      <w:r>
        <w:fldChar w:fldCharType="end"/>
      </w:r>
    </w:p>
    <w:p w14:paraId="6756FCB8" w14:textId="77777777" w:rsidR="00000000" w:rsidRDefault="00E0131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w:t>
      </w:r>
      <w:r>
        <w:tab/>
      </w:r>
      <w:r>
        <w:fldChar w:fldCharType="begin"/>
      </w:r>
      <w:r>
        <w:instrText xml:space="preserve"> PAGEREF _Toc78873054 \h </w:instrText>
      </w:r>
      <w:r>
        <w:fldChar w:fldCharType="separate"/>
      </w:r>
      <w:r>
        <w:t>71</w:t>
      </w:r>
      <w:r>
        <w:fldChar w:fldCharType="end"/>
      </w:r>
    </w:p>
    <w:p w14:paraId="0F2A03B3"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אמנת ז’נבה, התשס"ג-2003</w:t>
      </w:r>
      <w:r>
        <w:tab/>
      </w:r>
      <w:r>
        <w:fldChar w:fldCharType="begin"/>
      </w:r>
      <w:r>
        <w:instrText xml:space="preserve"> PAGEREF _Toc78873055 \h </w:instrText>
      </w:r>
      <w:r>
        <w:fldChar w:fldCharType="separate"/>
      </w:r>
      <w:r>
        <w:t>80</w:t>
      </w:r>
      <w:r>
        <w:fldChar w:fldCharType="end"/>
      </w:r>
    </w:p>
    <w:p w14:paraId="59DCB03C" w14:textId="77777777" w:rsidR="00000000" w:rsidRDefault="00E0131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_Toc78873056 \h </w:instrText>
      </w:r>
      <w:r>
        <w:fldChar w:fldCharType="separate"/>
      </w:r>
      <w:r>
        <w:t>80</w:t>
      </w:r>
      <w:r>
        <w:fldChar w:fldCharType="end"/>
      </w:r>
    </w:p>
    <w:p w14:paraId="0261CF35"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_Toc78873057 \h </w:instrText>
      </w:r>
      <w:r>
        <w:fldChar w:fldCharType="separate"/>
      </w:r>
      <w:r>
        <w:t>86</w:t>
      </w:r>
      <w:r>
        <w:fldChar w:fldCharType="end"/>
      </w:r>
    </w:p>
    <w:p w14:paraId="7D56DCD2" w14:textId="77777777" w:rsidR="00000000" w:rsidRDefault="00E01313">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PAGEREF _Toc78873058 \h </w:instrText>
      </w:r>
      <w:r>
        <w:fldChar w:fldCharType="separate"/>
      </w:r>
      <w:r>
        <w:t>87</w:t>
      </w:r>
      <w:r>
        <w:fldChar w:fldCharType="end"/>
      </w:r>
    </w:p>
    <w:p w14:paraId="086269D1" w14:textId="77777777" w:rsidR="00000000" w:rsidRDefault="00E0131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_Toc78873059 \h </w:instrText>
      </w:r>
      <w:r>
        <w:fldChar w:fldCharType="separate"/>
      </w:r>
      <w:r>
        <w:t>90</w:t>
      </w:r>
      <w:r>
        <w:fldChar w:fldCharType="end"/>
      </w:r>
    </w:p>
    <w:p w14:paraId="42823557" w14:textId="77777777" w:rsidR="00000000" w:rsidRDefault="00E01313">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_Toc78873060 \h </w:instrText>
      </w:r>
      <w:r>
        <w:fldChar w:fldCharType="separate"/>
      </w:r>
      <w:r>
        <w:t>96</w:t>
      </w:r>
      <w:r>
        <w:fldChar w:fldCharType="end"/>
      </w:r>
    </w:p>
    <w:p w14:paraId="18453036" w14:textId="77777777" w:rsidR="00000000" w:rsidRDefault="00E0131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_Toc78873061 \h </w:instrText>
      </w:r>
      <w:r>
        <w:fldChar w:fldCharType="separate"/>
      </w:r>
      <w:r>
        <w:t>99</w:t>
      </w:r>
      <w:r>
        <w:fldChar w:fldCharType="end"/>
      </w:r>
    </w:p>
    <w:p w14:paraId="315746C8" w14:textId="77777777" w:rsidR="00000000" w:rsidRDefault="00E01313">
      <w:pPr>
        <w:pStyle w:val="TOC2"/>
        <w:tabs>
          <w:tab w:val="right" w:leader="dot" w:pos="8296"/>
        </w:tabs>
        <w:ind w:right="0"/>
        <w:rPr>
          <w:rFonts w:ascii="Times New Roman" w:hAnsi="Times New Roman" w:cs="Times New Roman"/>
          <w:sz w:val="24"/>
          <w:szCs w:val="24"/>
        </w:rPr>
      </w:pPr>
      <w:r>
        <w:rPr>
          <w:rtl/>
        </w:rPr>
        <w:t>סגן מ</w:t>
      </w:r>
      <w:r>
        <w:rPr>
          <w:rtl/>
        </w:rPr>
        <w:t>זכיר הכנסת דוד לב:</w:t>
      </w:r>
      <w:r>
        <w:tab/>
      </w:r>
      <w:r>
        <w:fldChar w:fldCharType="begin"/>
      </w:r>
      <w:r>
        <w:instrText xml:space="preserve"> PAGEREF _Toc78873062 \h </w:instrText>
      </w:r>
      <w:r>
        <w:fldChar w:fldCharType="separate"/>
      </w:r>
      <w:r>
        <w:t>99</w:t>
      </w:r>
      <w:r>
        <w:fldChar w:fldCharType="end"/>
      </w:r>
    </w:p>
    <w:p w14:paraId="7C434536" w14:textId="77777777" w:rsidR="00000000" w:rsidRDefault="00E01313">
      <w:pPr>
        <w:pStyle w:val="TOC1"/>
        <w:tabs>
          <w:tab w:val="right" w:leader="dot" w:pos="8296"/>
        </w:tabs>
        <w:rPr>
          <w:rFonts w:ascii="Times New Roman" w:hAnsi="Times New Roman" w:cs="Times New Roman"/>
          <w:sz w:val="24"/>
          <w:szCs w:val="24"/>
        </w:rPr>
      </w:pPr>
      <w:r>
        <w:rPr>
          <w:rtl/>
        </w:rPr>
        <w:t>הצעת חוק בתי</w:t>
      </w:r>
      <w:r>
        <w:t>-</w:t>
      </w:r>
      <w:r>
        <w:rPr>
          <w:rtl/>
        </w:rPr>
        <w:t>המשפט (תיקון - דיון בנושאי</w:t>
      </w:r>
      <w:r>
        <w:t xml:space="preserve"> </w:t>
      </w:r>
      <w:r>
        <w:rPr>
          <w:rtl/>
        </w:rPr>
        <w:t>דת), התשס"ג-2003</w:t>
      </w:r>
      <w:r>
        <w:tab/>
      </w:r>
      <w:r>
        <w:fldChar w:fldCharType="begin"/>
      </w:r>
      <w:r>
        <w:instrText xml:space="preserve"> PAGEREF _Toc78873063 \h </w:instrText>
      </w:r>
      <w:r>
        <w:fldChar w:fldCharType="separate"/>
      </w:r>
      <w:r>
        <w:t>100</w:t>
      </w:r>
      <w:r>
        <w:fldChar w:fldCharType="end"/>
      </w:r>
    </w:p>
    <w:p w14:paraId="3BC331A9" w14:textId="77777777" w:rsidR="00000000" w:rsidRDefault="00E01313">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_Toc78873064 \h </w:instrText>
      </w:r>
      <w:r>
        <w:fldChar w:fldCharType="separate"/>
      </w:r>
      <w:r>
        <w:t>100</w:t>
      </w:r>
      <w:r>
        <w:fldChar w:fldCharType="end"/>
      </w:r>
    </w:p>
    <w:p w14:paraId="4A5502C6" w14:textId="77777777" w:rsidR="00000000" w:rsidRDefault="00E01313">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_Toc78873065 \h </w:instrText>
      </w:r>
      <w:r>
        <w:fldChar w:fldCharType="separate"/>
      </w:r>
      <w:r>
        <w:t>100</w:t>
      </w:r>
      <w:r>
        <w:fldChar w:fldCharType="end"/>
      </w:r>
    </w:p>
    <w:p w14:paraId="3A5852BA"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w:t>
      </w:r>
      <w:r>
        <w:rPr>
          <w:rtl/>
        </w:rPr>
        <w:t>ם יוסף לפיד:</w:t>
      </w:r>
      <w:r>
        <w:tab/>
      </w:r>
      <w:r>
        <w:fldChar w:fldCharType="begin"/>
      </w:r>
      <w:r>
        <w:instrText xml:space="preserve"> PAGEREF _Toc78873066 \h </w:instrText>
      </w:r>
      <w:r>
        <w:fldChar w:fldCharType="separate"/>
      </w:r>
      <w:r>
        <w:t>102</w:t>
      </w:r>
      <w:r>
        <w:fldChar w:fldCharType="end"/>
      </w:r>
    </w:p>
    <w:p w14:paraId="696A7984"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סדר</w:t>
      </w:r>
      <w:r>
        <w:t xml:space="preserve"> </w:t>
      </w:r>
      <w:r>
        <w:rPr>
          <w:rtl/>
        </w:rPr>
        <w:t>הדין הפלילי (תיקון - העברת חומר החקירה לתובע ללא המלצה),</w:t>
      </w:r>
      <w:r>
        <w:t xml:space="preserve">  </w:t>
      </w:r>
      <w:r>
        <w:rPr>
          <w:rtl/>
        </w:rPr>
        <w:t>התשס"ד-2003</w:t>
      </w:r>
      <w:r>
        <w:tab/>
      </w:r>
      <w:r>
        <w:fldChar w:fldCharType="begin"/>
      </w:r>
      <w:r>
        <w:instrText xml:space="preserve"> PAGEREF _Toc78873067 \h </w:instrText>
      </w:r>
      <w:r>
        <w:fldChar w:fldCharType="separate"/>
      </w:r>
      <w:r>
        <w:t>103</w:t>
      </w:r>
      <w:r>
        <w:fldChar w:fldCharType="end"/>
      </w:r>
    </w:p>
    <w:p w14:paraId="34C4B5E3" w14:textId="77777777" w:rsidR="00000000" w:rsidRDefault="00E01313">
      <w:pPr>
        <w:pStyle w:val="TOC1"/>
        <w:tabs>
          <w:tab w:val="right" w:leader="dot" w:pos="8296"/>
        </w:tabs>
        <w:rPr>
          <w:rFonts w:ascii="Times New Roman" w:hAnsi="Times New Roman" w:cs="Times New Roman"/>
          <w:sz w:val="24"/>
          <w:szCs w:val="24"/>
        </w:rPr>
      </w:pPr>
      <w:r>
        <w:t>(</w:t>
      </w:r>
      <w:r>
        <w:rPr>
          <w:rtl/>
        </w:rPr>
        <w:t>הצעת קבוצת חברי הכנסת)</w:t>
      </w:r>
      <w:r>
        <w:tab/>
      </w:r>
      <w:r>
        <w:fldChar w:fldCharType="begin"/>
      </w:r>
      <w:r>
        <w:instrText xml:space="preserve"> PAGEREF _Toc78873068 \h </w:instrText>
      </w:r>
      <w:r>
        <w:fldChar w:fldCharType="separate"/>
      </w:r>
      <w:r>
        <w:t>103</w:t>
      </w:r>
      <w:r>
        <w:fldChar w:fldCharType="end"/>
      </w:r>
    </w:p>
    <w:p w14:paraId="7982A5BF" w14:textId="77777777" w:rsidR="00000000" w:rsidRDefault="00E0131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_Toc78873</w:instrText>
      </w:r>
      <w:r>
        <w:instrText xml:space="preserve">069 \h </w:instrText>
      </w:r>
      <w:r>
        <w:fldChar w:fldCharType="separate"/>
      </w:r>
      <w:r>
        <w:t>103</w:t>
      </w:r>
      <w:r>
        <w:fldChar w:fldCharType="end"/>
      </w:r>
    </w:p>
    <w:p w14:paraId="241D79E3"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w:t>
      </w:r>
      <w:r>
        <w:tab/>
      </w:r>
      <w:r>
        <w:fldChar w:fldCharType="begin"/>
      </w:r>
      <w:r>
        <w:instrText xml:space="preserve"> PAGEREF _Toc78873070 \h </w:instrText>
      </w:r>
      <w:r>
        <w:fldChar w:fldCharType="separate"/>
      </w:r>
      <w:r>
        <w:t>104</w:t>
      </w:r>
      <w:r>
        <w:fldChar w:fldCharType="end"/>
      </w:r>
    </w:p>
    <w:p w14:paraId="19D9C9B7" w14:textId="77777777" w:rsidR="00000000" w:rsidRDefault="00E01313">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_Toc78873071 \h </w:instrText>
      </w:r>
      <w:r>
        <w:fldChar w:fldCharType="separate"/>
      </w:r>
      <w:r>
        <w:t>105</w:t>
      </w:r>
      <w:r>
        <w:fldChar w:fldCharType="end"/>
      </w:r>
    </w:p>
    <w:p w14:paraId="531C3990"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המשטרה (השכלה גבוהה כתנאי בגיוס חוקרים למשטרה), התשס</w:t>
      </w:r>
      <w:r>
        <w:t>"</w:t>
      </w:r>
      <w:r>
        <w:rPr>
          <w:rtl/>
        </w:rPr>
        <w:t>ג-2003</w:t>
      </w:r>
      <w:r>
        <w:tab/>
      </w:r>
      <w:r>
        <w:fldChar w:fldCharType="begin"/>
      </w:r>
      <w:r>
        <w:instrText xml:space="preserve"> PAGEREF _Toc78873072 \h </w:instrText>
      </w:r>
      <w:r>
        <w:fldChar w:fldCharType="separate"/>
      </w:r>
      <w:r>
        <w:t>108</w:t>
      </w:r>
      <w:r>
        <w:fldChar w:fldCharType="end"/>
      </w:r>
    </w:p>
    <w:p w14:paraId="7CD9191C" w14:textId="77777777" w:rsidR="00000000" w:rsidRDefault="00E01313">
      <w:pPr>
        <w:pStyle w:val="TOC1"/>
        <w:tabs>
          <w:tab w:val="right" w:leader="dot" w:pos="8296"/>
        </w:tabs>
        <w:rPr>
          <w:rFonts w:ascii="Times New Roman" w:hAnsi="Times New Roman" w:cs="Times New Roman"/>
          <w:sz w:val="24"/>
          <w:szCs w:val="24"/>
        </w:rPr>
      </w:pPr>
      <w:r>
        <w:t>(</w:t>
      </w:r>
      <w:r>
        <w:rPr>
          <w:rtl/>
        </w:rPr>
        <w:t>הצעת חברת הכנסת מרינ</w:t>
      </w:r>
      <w:r>
        <w:rPr>
          <w:rtl/>
        </w:rPr>
        <w:t>ה סולודקין)</w:t>
      </w:r>
      <w:r>
        <w:tab/>
      </w:r>
      <w:r>
        <w:fldChar w:fldCharType="begin"/>
      </w:r>
      <w:r>
        <w:instrText xml:space="preserve"> PAGEREF _Toc78873073 \h </w:instrText>
      </w:r>
      <w:r>
        <w:fldChar w:fldCharType="separate"/>
      </w:r>
      <w:r>
        <w:t>108</w:t>
      </w:r>
      <w:r>
        <w:fldChar w:fldCharType="end"/>
      </w:r>
    </w:p>
    <w:p w14:paraId="2FA5322C" w14:textId="77777777" w:rsidR="00000000" w:rsidRDefault="00E01313">
      <w:pPr>
        <w:pStyle w:val="TOC2"/>
        <w:tabs>
          <w:tab w:val="right" w:leader="dot" w:pos="8296"/>
        </w:tabs>
        <w:ind w:right="0"/>
        <w:rPr>
          <w:rFonts w:ascii="Times New Roman" w:hAnsi="Times New Roman" w:cs="Times New Roman"/>
          <w:sz w:val="24"/>
          <w:szCs w:val="24"/>
        </w:rPr>
      </w:pPr>
      <w:r>
        <w:rPr>
          <w:rtl/>
        </w:rPr>
        <w:t>מרינה</w:t>
      </w:r>
      <w:r>
        <w:t xml:space="preserve"> </w:t>
      </w:r>
      <w:r>
        <w:rPr>
          <w:rtl/>
        </w:rPr>
        <w:t>סולודקין (הליכוד):</w:t>
      </w:r>
      <w:r>
        <w:tab/>
      </w:r>
      <w:r>
        <w:fldChar w:fldCharType="begin"/>
      </w:r>
      <w:r>
        <w:instrText xml:space="preserve"> PAGEREF _Toc78873074 \h </w:instrText>
      </w:r>
      <w:r>
        <w:fldChar w:fldCharType="separate"/>
      </w:r>
      <w:r>
        <w:t>108</w:t>
      </w:r>
      <w:r>
        <w:fldChar w:fldCharType="end"/>
      </w:r>
    </w:p>
    <w:p w14:paraId="6F828425"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_Toc78873075 \h </w:instrText>
      </w:r>
      <w:r>
        <w:fldChar w:fldCharType="separate"/>
      </w:r>
      <w:r>
        <w:t>110</w:t>
      </w:r>
      <w:r>
        <w:fldChar w:fldCharType="end"/>
      </w:r>
    </w:p>
    <w:p w14:paraId="7D146830"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_Toc78873076 \h </w:instrText>
      </w:r>
      <w:r>
        <w:fldChar w:fldCharType="separate"/>
      </w:r>
      <w:r>
        <w:t>110</w:t>
      </w:r>
      <w:r>
        <w:fldChar w:fldCharType="end"/>
      </w:r>
    </w:p>
    <w:p w14:paraId="12EDF73F"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לתיקון פקודת התעבורה (איסור עקיפה), התשס"ג-200</w:t>
      </w:r>
      <w:r>
        <w:rPr>
          <w:rtl/>
        </w:rPr>
        <w:t>3</w:t>
      </w:r>
      <w:r>
        <w:tab/>
      </w:r>
      <w:r>
        <w:fldChar w:fldCharType="begin"/>
      </w:r>
      <w:r>
        <w:instrText xml:space="preserve"> PAGEREF _Toc78873077 \h </w:instrText>
      </w:r>
      <w:r>
        <w:fldChar w:fldCharType="separate"/>
      </w:r>
      <w:r>
        <w:t>111</w:t>
      </w:r>
      <w:r>
        <w:fldChar w:fldCharType="end"/>
      </w:r>
    </w:p>
    <w:p w14:paraId="4E32DE76" w14:textId="77777777" w:rsidR="00000000" w:rsidRDefault="00E01313">
      <w:pPr>
        <w:pStyle w:val="TOC1"/>
        <w:tabs>
          <w:tab w:val="right" w:leader="dot" w:pos="8296"/>
        </w:tabs>
        <w:rPr>
          <w:rFonts w:ascii="Times New Roman" w:hAnsi="Times New Roman" w:cs="Times New Roman"/>
          <w:sz w:val="24"/>
          <w:szCs w:val="24"/>
        </w:rPr>
      </w:pPr>
      <w:r>
        <w:t>(</w:t>
      </w:r>
      <w:r>
        <w:rPr>
          <w:rtl/>
        </w:rPr>
        <w:t>הצעת חבר הכנסת איתן כבל)</w:t>
      </w:r>
      <w:r>
        <w:tab/>
      </w:r>
      <w:r>
        <w:fldChar w:fldCharType="begin"/>
      </w:r>
      <w:r>
        <w:instrText xml:space="preserve"> PAGEREF _Toc78873078 \h </w:instrText>
      </w:r>
      <w:r>
        <w:fldChar w:fldCharType="separate"/>
      </w:r>
      <w:r>
        <w:t>111</w:t>
      </w:r>
      <w:r>
        <w:fldChar w:fldCharType="end"/>
      </w:r>
    </w:p>
    <w:p w14:paraId="108D4603" w14:textId="77777777" w:rsidR="00000000" w:rsidRDefault="00E0131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_Toc78873079 \h </w:instrText>
      </w:r>
      <w:r>
        <w:fldChar w:fldCharType="separate"/>
      </w:r>
      <w:r>
        <w:t>112</w:t>
      </w:r>
      <w:r>
        <w:fldChar w:fldCharType="end"/>
      </w:r>
    </w:p>
    <w:p w14:paraId="16C39F35"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_Toc78873080 \h </w:instrText>
      </w:r>
      <w:r>
        <w:fldChar w:fldCharType="separate"/>
      </w:r>
      <w:r>
        <w:t>112</w:t>
      </w:r>
      <w:r>
        <w:fldChar w:fldCharType="end"/>
      </w:r>
    </w:p>
    <w:p w14:paraId="69BF7DFB"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המים (תיקון - זכות למים וייעודם), התשס"ג-2003</w:t>
      </w:r>
      <w:r>
        <w:tab/>
      </w:r>
      <w:r>
        <w:fldChar w:fldCharType="begin"/>
      </w:r>
      <w:r>
        <w:instrText xml:space="preserve"> PAGEREF _Toc78873081 \h </w:instrText>
      </w:r>
      <w:r>
        <w:fldChar w:fldCharType="separate"/>
      </w:r>
      <w:r>
        <w:t>114</w:t>
      </w:r>
      <w:r>
        <w:fldChar w:fldCharType="end"/>
      </w:r>
    </w:p>
    <w:p w14:paraId="7250FC31" w14:textId="77777777" w:rsidR="00000000" w:rsidRDefault="00E01313">
      <w:pPr>
        <w:pStyle w:val="TOC2"/>
        <w:tabs>
          <w:tab w:val="right" w:leader="dot" w:pos="8296"/>
        </w:tabs>
        <w:ind w:right="0"/>
        <w:rPr>
          <w:rFonts w:ascii="Times New Roman" w:hAnsi="Times New Roman" w:cs="Times New Roman"/>
          <w:sz w:val="24"/>
          <w:szCs w:val="24"/>
        </w:rPr>
      </w:pPr>
      <w:r>
        <w:rPr>
          <w:rtl/>
        </w:rPr>
        <w:t>שלום</w:t>
      </w:r>
      <w:r>
        <w:t xml:space="preserve"> </w:t>
      </w:r>
      <w:r>
        <w:rPr>
          <w:rtl/>
        </w:rPr>
        <w:t>שמחון (העבודה-מימד):</w:t>
      </w:r>
      <w:r>
        <w:tab/>
      </w:r>
      <w:r>
        <w:fldChar w:fldCharType="begin"/>
      </w:r>
      <w:r>
        <w:instrText xml:space="preserve"> PAGEREF _Toc78873082 \h </w:instrText>
      </w:r>
      <w:r>
        <w:fldChar w:fldCharType="separate"/>
      </w:r>
      <w:r>
        <w:t>114</w:t>
      </w:r>
      <w:r>
        <w:fldChar w:fldCharType="end"/>
      </w:r>
    </w:p>
    <w:p w14:paraId="27E7E73A"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_Toc78873083 \h </w:instrText>
      </w:r>
      <w:r>
        <w:fldChar w:fldCharType="separate"/>
      </w:r>
      <w:r>
        <w:t>116</w:t>
      </w:r>
      <w:r>
        <w:fldChar w:fldCharType="end"/>
      </w:r>
    </w:p>
    <w:p w14:paraId="069E66A1"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הגנת השכר (תיקון - אחריות מעסיק בפועל), התשס"ג-2003</w:t>
      </w:r>
      <w:r>
        <w:tab/>
      </w:r>
      <w:r>
        <w:fldChar w:fldCharType="begin"/>
      </w:r>
      <w:r>
        <w:instrText xml:space="preserve"> PAGEREF _Toc78873084 \h </w:instrText>
      </w:r>
      <w:r>
        <w:fldChar w:fldCharType="separate"/>
      </w:r>
      <w:r>
        <w:t>117</w:t>
      </w:r>
      <w:r>
        <w:fldChar w:fldCharType="end"/>
      </w:r>
    </w:p>
    <w:p w14:paraId="05D3D7B4" w14:textId="77777777" w:rsidR="00000000" w:rsidRDefault="00E01313">
      <w:pPr>
        <w:pStyle w:val="TOC2"/>
        <w:tabs>
          <w:tab w:val="right" w:leader="dot" w:pos="8296"/>
        </w:tabs>
        <w:ind w:right="0"/>
        <w:rPr>
          <w:rFonts w:ascii="Times New Roman" w:hAnsi="Times New Roman" w:cs="Times New Roman"/>
          <w:sz w:val="24"/>
          <w:szCs w:val="24"/>
        </w:rPr>
      </w:pPr>
      <w:r>
        <w:rPr>
          <w:rtl/>
        </w:rPr>
        <w:t xml:space="preserve">עסאם </w:t>
      </w:r>
      <w:r>
        <w:rPr>
          <w:rtl/>
        </w:rPr>
        <w:t>מח'ול (חד"ש-תע"ל):</w:t>
      </w:r>
      <w:r>
        <w:tab/>
      </w:r>
      <w:r>
        <w:fldChar w:fldCharType="begin"/>
      </w:r>
      <w:r>
        <w:instrText xml:space="preserve"> PAGEREF _Toc78873085 \h </w:instrText>
      </w:r>
      <w:r>
        <w:fldChar w:fldCharType="separate"/>
      </w:r>
      <w:r>
        <w:t>117</w:t>
      </w:r>
      <w:r>
        <w:fldChar w:fldCharType="end"/>
      </w:r>
    </w:p>
    <w:p w14:paraId="2B06C41F"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הגנת השכר (תיקון - אחריות מקבל השירות), התשס"ג-2003</w:t>
      </w:r>
      <w:r>
        <w:tab/>
      </w:r>
      <w:r>
        <w:fldChar w:fldCharType="begin"/>
      </w:r>
      <w:r>
        <w:instrText xml:space="preserve"> PAGEREF _Toc78873086 \h </w:instrText>
      </w:r>
      <w:r>
        <w:fldChar w:fldCharType="separate"/>
      </w:r>
      <w:r>
        <w:t>121</w:t>
      </w:r>
      <w:r>
        <w:fldChar w:fldCharType="end"/>
      </w:r>
    </w:p>
    <w:p w14:paraId="3D9EA7C9" w14:textId="77777777" w:rsidR="00000000" w:rsidRDefault="00E01313">
      <w:pPr>
        <w:pStyle w:val="TOC2"/>
        <w:tabs>
          <w:tab w:val="right" w:leader="dot" w:pos="8296"/>
        </w:tabs>
        <w:ind w:right="0"/>
        <w:rPr>
          <w:rFonts w:ascii="Times New Roman" w:hAnsi="Times New Roman" w:cs="Times New Roman"/>
          <w:sz w:val="24"/>
          <w:szCs w:val="24"/>
        </w:rPr>
      </w:pPr>
      <w:r>
        <w:rPr>
          <w:rtl/>
        </w:rPr>
        <w:t>אילנה</w:t>
      </w:r>
      <w:r>
        <w:t xml:space="preserve"> </w:t>
      </w:r>
      <w:r>
        <w:rPr>
          <w:rtl/>
        </w:rPr>
        <w:t>כהן (עם אחד):</w:t>
      </w:r>
      <w:r>
        <w:tab/>
      </w:r>
      <w:r>
        <w:fldChar w:fldCharType="begin"/>
      </w:r>
      <w:r>
        <w:instrText xml:space="preserve"> PAGEREF _Toc78873087 \h </w:instrText>
      </w:r>
      <w:r>
        <w:fldChar w:fldCharType="separate"/>
      </w:r>
      <w:r>
        <w:t>121</w:t>
      </w:r>
      <w:r>
        <w:fldChar w:fldCharType="end"/>
      </w:r>
    </w:p>
    <w:p w14:paraId="0A97B1A6" w14:textId="77777777" w:rsidR="00000000" w:rsidRDefault="00E01313">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w:instrText>
      </w:r>
      <w:r>
        <w:instrText xml:space="preserve">78873088 \h </w:instrText>
      </w:r>
      <w:r>
        <w:fldChar w:fldCharType="separate"/>
      </w:r>
      <w:r>
        <w:t>122</w:t>
      </w:r>
      <w:r>
        <w:fldChar w:fldCharType="end"/>
      </w:r>
    </w:p>
    <w:p w14:paraId="7886E8CB" w14:textId="77777777" w:rsidR="00000000" w:rsidRDefault="00E01313">
      <w:pPr>
        <w:pStyle w:val="TOC1"/>
        <w:tabs>
          <w:tab w:val="right" w:leader="dot" w:pos="8296"/>
        </w:tabs>
        <w:rPr>
          <w:rFonts w:ascii="Times New Roman" w:hAnsi="Times New Roman" w:cs="Times New Roman"/>
          <w:sz w:val="24"/>
          <w:szCs w:val="24"/>
        </w:rPr>
      </w:pPr>
      <w:r>
        <w:rPr>
          <w:rtl/>
        </w:rPr>
        <w:t>הצעת חוק הספקת חשמל (הוראת שעה)</w:t>
      </w:r>
      <w:r>
        <w:t xml:space="preserve">  (</w:t>
      </w:r>
      <w:r>
        <w:rPr>
          <w:rtl/>
        </w:rPr>
        <w:t>תיקון - תחילה ותוקף), התשס"ג-2003</w:t>
      </w:r>
      <w:r>
        <w:tab/>
      </w:r>
      <w:r>
        <w:fldChar w:fldCharType="begin"/>
      </w:r>
      <w:r>
        <w:instrText xml:space="preserve"> PAGEREF _Toc78873089 \h </w:instrText>
      </w:r>
      <w:r>
        <w:fldChar w:fldCharType="separate"/>
      </w:r>
      <w:r>
        <w:t>127</w:t>
      </w:r>
      <w:r>
        <w:fldChar w:fldCharType="end"/>
      </w:r>
    </w:p>
    <w:p w14:paraId="6A9DBC7D" w14:textId="77777777" w:rsidR="00000000" w:rsidRDefault="00E0131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_Toc78873090 \h </w:instrText>
      </w:r>
      <w:r>
        <w:fldChar w:fldCharType="separate"/>
      </w:r>
      <w:r>
        <w:t>128</w:t>
      </w:r>
      <w:r>
        <w:fldChar w:fldCharType="end"/>
      </w:r>
    </w:p>
    <w:p w14:paraId="4054F448" w14:textId="77777777" w:rsidR="00000000" w:rsidRDefault="00E01313">
      <w:pPr>
        <w:pStyle w:val="TOC1"/>
        <w:tabs>
          <w:tab w:val="right" w:leader="dot" w:pos="8296"/>
        </w:tabs>
        <w:rPr>
          <w:rFonts w:ascii="Times New Roman" w:hAnsi="Times New Roman" w:cs="Times New Roman"/>
          <w:sz w:val="24"/>
          <w:szCs w:val="24"/>
        </w:rPr>
      </w:pPr>
      <w:r>
        <w:rPr>
          <w:rtl/>
        </w:rPr>
        <w:t>הצעת חוק הספקת החשמל (הוראת שעה) (תיקון - הארכת תוקף), התשס"ד-2003</w:t>
      </w:r>
      <w:r>
        <w:tab/>
      </w:r>
      <w:r>
        <w:fldChar w:fldCharType="begin"/>
      </w:r>
      <w:r>
        <w:instrText xml:space="preserve"> PAGEREF _Toc788</w:instrText>
      </w:r>
      <w:r>
        <w:instrText xml:space="preserve">73091 \h </w:instrText>
      </w:r>
      <w:r>
        <w:fldChar w:fldCharType="separate"/>
      </w:r>
      <w:r>
        <w:t>128</w:t>
      </w:r>
      <w:r>
        <w:fldChar w:fldCharType="end"/>
      </w:r>
    </w:p>
    <w:p w14:paraId="162C4513" w14:textId="77777777" w:rsidR="00000000" w:rsidRDefault="00E0131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_Toc78873092 \h </w:instrText>
      </w:r>
      <w:r>
        <w:fldChar w:fldCharType="separate"/>
      </w:r>
      <w:r>
        <w:t>128</w:t>
      </w:r>
      <w:r>
        <w:fldChar w:fldCharType="end"/>
      </w:r>
    </w:p>
    <w:p w14:paraId="3B62B85A"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_Toc78873093 \h </w:instrText>
      </w:r>
      <w:r>
        <w:fldChar w:fldCharType="separate"/>
      </w:r>
      <w:r>
        <w:t>129</w:t>
      </w:r>
      <w:r>
        <w:fldChar w:fldCharType="end"/>
      </w:r>
    </w:p>
    <w:p w14:paraId="5547355A" w14:textId="77777777" w:rsidR="00000000" w:rsidRDefault="00E01313">
      <w:pPr>
        <w:pStyle w:val="TOC1"/>
        <w:tabs>
          <w:tab w:val="right" w:leader="dot" w:pos="8296"/>
        </w:tabs>
        <w:rPr>
          <w:rFonts w:ascii="Times New Roman" w:hAnsi="Times New Roman" w:cs="Times New Roman"/>
          <w:sz w:val="24"/>
          <w:szCs w:val="24"/>
        </w:rPr>
      </w:pPr>
      <w:r>
        <w:rPr>
          <w:rtl/>
        </w:rPr>
        <w:t>הצעת חוק</w:t>
      </w:r>
      <w:r>
        <w:t xml:space="preserve"> </w:t>
      </w:r>
      <w:r>
        <w:rPr>
          <w:rtl/>
        </w:rPr>
        <w:t>הדגל והסמל (המנון המדינה), התשס"ד</w:t>
      </w:r>
      <w:r>
        <w:t>-2004</w:t>
      </w:r>
      <w:r>
        <w:tab/>
      </w:r>
      <w:r>
        <w:fldChar w:fldCharType="begin"/>
      </w:r>
      <w:r>
        <w:instrText xml:space="preserve"> PAGEREF _Toc78873094 \h </w:instrText>
      </w:r>
      <w:r>
        <w:fldChar w:fldCharType="separate"/>
      </w:r>
      <w:r>
        <w:t>130</w:t>
      </w:r>
      <w:r>
        <w:fldChar w:fldCharType="end"/>
      </w:r>
    </w:p>
    <w:p w14:paraId="27D6A3AD" w14:textId="77777777" w:rsidR="00000000" w:rsidRDefault="00E01313">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ישראל ביתנו</w:t>
      </w:r>
      <w:r>
        <w:rPr>
          <w:rtl/>
        </w:rPr>
        <w:t>):</w:t>
      </w:r>
      <w:r>
        <w:tab/>
      </w:r>
      <w:r>
        <w:fldChar w:fldCharType="begin"/>
      </w:r>
      <w:r>
        <w:instrText xml:space="preserve"> PAGEREF _Toc78873095 \h </w:instrText>
      </w:r>
      <w:r>
        <w:fldChar w:fldCharType="separate"/>
      </w:r>
      <w:r>
        <w:t>131</w:t>
      </w:r>
      <w:r>
        <w:fldChar w:fldCharType="end"/>
      </w:r>
    </w:p>
    <w:p w14:paraId="7051DF7D"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_Toc78873096 \h </w:instrText>
      </w:r>
      <w:r>
        <w:fldChar w:fldCharType="separate"/>
      </w:r>
      <w:r>
        <w:t>131</w:t>
      </w:r>
      <w:r>
        <w:fldChar w:fldCharType="end"/>
      </w:r>
    </w:p>
    <w:p w14:paraId="0FF7AEBB" w14:textId="77777777" w:rsidR="00000000" w:rsidRDefault="00E0131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_Toc78873097 \h </w:instrText>
      </w:r>
      <w:r>
        <w:fldChar w:fldCharType="separate"/>
      </w:r>
      <w:r>
        <w:t>131</w:t>
      </w:r>
      <w:r>
        <w:fldChar w:fldCharType="end"/>
      </w:r>
    </w:p>
    <w:p w14:paraId="2BF6FA33" w14:textId="77777777" w:rsidR="00000000" w:rsidRDefault="00E01313">
      <w:pPr>
        <w:pStyle w:val="TOC1"/>
        <w:tabs>
          <w:tab w:val="right" w:leader="dot" w:pos="8296"/>
        </w:tabs>
        <w:rPr>
          <w:rFonts w:ascii="Times New Roman" w:hAnsi="Times New Roman" w:cs="Times New Roman"/>
          <w:sz w:val="24"/>
          <w:szCs w:val="24"/>
        </w:rPr>
      </w:pPr>
      <w:r>
        <w:rPr>
          <w:rtl/>
        </w:rPr>
        <w:t>הצעת חוק לתיקון פקודת מס הכנסה (מס' 137 והוראת שעה), התשס"ד-2004</w:t>
      </w:r>
      <w:r>
        <w:tab/>
      </w:r>
      <w:r>
        <w:fldChar w:fldCharType="begin"/>
      </w:r>
      <w:r>
        <w:instrText xml:space="preserve"> PAGEREF _Toc78873098 \h </w:instrText>
      </w:r>
      <w:r>
        <w:fldChar w:fldCharType="separate"/>
      </w:r>
      <w:r>
        <w:t>132</w:t>
      </w:r>
      <w:r>
        <w:fldChar w:fldCharType="end"/>
      </w:r>
    </w:p>
    <w:p w14:paraId="3CE94E32" w14:textId="77777777" w:rsidR="00000000" w:rsidRDefault="00E0131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הירשזון (יו"ר ו</w:t>
      </w:r>
      <w:r>
        <w:rPr>
          <w:rtl/>
        </w:rPr>
        <w:t>עדת הכספים):</w:t>
      </w:r>
      <w:r>
        <w:tab/>
      </w:r>
      <w:r>
        <w:fldChar w:fldCharType="begin"/>
      </w:r>
      <w:r>
        <w:instrText xml:space="preserve"> PAGEREF _Toc78873099 \h </w:instrText>
      </w:r>
      <w:r>
        <w:fldChar w:fldCharType="separate"/>
      </w:r>
      <w:r>
        <w:t>133</w:t>
      </w:r>
      <w:r>
        <w:fldChar w:fldCharType="end"/>
      </w:r>
    </w:p>
    <w:p w14:paraId="5D699B92" w14:textId="77777777" w:rsidR="00000000" w:rsidRDefault="00E01313">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_Toc78873100 \h </w:instrText>
      </w:r>
      <w:r>
        <w:fldChar w:fldCharType="separate"/>
      </w:r>
      <w:r>
        <w:t>133</w:t>
      </w:r>
      <w:r>
        <w:fldChar w:fldCharType="end"/>
      </w:r>
    </w:p>
    <w:p w14:paraId="37820DDA" w14:textId="77777777" w:rsidR="00000000" w:rsidRDefault="00E0131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w:t>
      </w:r>
      <w:r>
        <w:tab/>
      </w:r>
      <w:r>
        <w:fldChar w:fldCharType="begin"/>
      </w:r>
      <w:r>
        <w:instrText xml:space="preserve"> PAGEREF _Toc78873101 \h </w:instrText>
      </w:r>
      <w:r>
        <w:fldChar w:fldCharType="separate"/>
      </w:r>
      <w:r>
        <w:t>134</w:t>
      </w:r>
      <w:r>
        <w:fldChar w:fldCharType="end"/>
      </w:r>
    </w:p>
    <w:p w14:paraId="135A278F" w14:textId="77777777" w:rsidR="00000000" w:rsidRDefault="00E01313">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אורון (מרצ):</w:t>
      </w:r>
      <w:r>
        <w:tab/>
      </w:r>
      <w:r>
        <w:fldChar w:fldCharType="begin"/>
      </w:r>
      <w:r>
        <w:instrText xml:space="preserve"> PAGEREF _Toc78873102 \h </w:instrText>
      </w:r>
      <w:r>
        <w:fldChar w:fldCharType="separate"/>
      </w:r>
      <w:r>
        <w:t>135</w:t>
      </w:r>
      <w:r>
        <w:fldChar w:fldCharType="end"/>
      </w:r>
    </w:p>
    <w:p w14:paraId="04AC57BE" w14:textId="77777777" w:rsidR="00000000" w:rsidRDefault="00E0131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בייגה שוחט (העבודה-מימד):</w:t>
      </w:r>
      <w:r>
        <w:tab/>
      </w:r>
      <w:r>
        <w:fldChar w:fldCharType="begin"/>
      </w:r>
      <w:r>
        <w:instrText xml:space="preserve"> PAGEREF _Toc788</w:instrText>
      </w:r>
      <w:r>
        <w:instrText xml:space="preserve">73103 \h </w:instrText>
      </w:r>
      <w:r>
        <w:fldChar w:fldCharType="separate"/>
      </w:r>
      <w:r>
        <w:t>137</w:t>
      </w:r>
      <w:r>
        <w:fldChar w:fldCharType="end"/>
      </w:r>
    </w:p>
    <w:p w14:paraId="62AECFBD" w14:textId="77777777" w:rsidR="00000000" w:rsidRDefault="00E0131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_Toc78873104 \h </w:instrText>
      </w:r>
      <w:r>
        <w:fldChar w:fldCharType="separate"/>
      </w:r>
      <w:r>
        <w:t>139</w:t>
      </w:r>
      <w:r>
        <w:fldChar w:fldCharType="end"/>
      </w:r>
    </w:p>
    <w:p w14:paraId="67647CF2" w14:textId="77777777" w:rsidR="00000000" w:rsidRDefault="00E01313">
      <w:pPr>
        <w:pStyle w:val="TOC1"/>
        <w:tabs>
          <w:tab w:val="right" w:leader="dot" w:pos="8296"/>
        </w:tabs>
        <w:rPr>
          <w:rFonts w:ascii="Times New Roman" w:hAnsi="Times New Roman" w:cs="Times New Roman"/>
          <w:sz w:val="24"/>
          <w:szCs w:val="24"/>
        </w:rPr>
      </w:pPr>
      <w:r>
        <w:rPr>
          <w:rtl/>
        </w:rPr>
        <w:t xml:space="preserve">המשבר ברשות לשיקום האסיר ובעמותת </w:t>
      </w:r>
      <w:r>
        <w:t>"</w:t>
      </w:r>
      <w:r>
        <w:rPr>
          <w:rtl/>
        </w:rPr>
        <w:t>יד לאדם"</w:t>
      </w:r>
      <w:r>
        <w:tab/>
      </w:r>
      <w:r>
        <w:fldChar w:fldCharType="begin"/>
      </w:r>
      <w:r>
        <w:instrText xml:space="preserve"> PAGEREF _Toc78873105 \h </w:instrText>
      </w:r>
      <w:r>
        <w:fldChar w:fldCharType="separate"/>
      </w:r>
      <w:r>
        <w:t>139</w:t>
      </w:r>
      <w:r>
        <w:fldChar w:fldCharType="end"/>
      </w:r>
    </w:p>
    <w:p w14:paraId="151A305A" w14:textId="77777777" w:rsidR="00000000" w:rsidRDefault="00E01313">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_Toc78873106 \h </w:instrText>
      </w:r>
      <w:r>
        <w:fldChar w:fldCharType="separate"/>
      </w:r>
      <w:r>
        <w:t>140</w:t>
      </w:r>
      <w:r>
        <w:fldChar w:fldCharType="end"/>
      </w:r>
    </w:p>
    <w:p w14:paraId="28BD9768" w14:textId="77777777" w:rsidR="00000000" w:rsidRDefault="00E01313">
      <w:pPr>
        <w:pStyle w:val="TOC2"/>
        <w:tabs>
          <w:tab w:val="right" w:leader="dot" w:pos="8296"/>
        </w:tabs>
        <w:ind w:right="0"/>
        <w:rPr>
          <w:rFonts w:ascii="Times New Roman" w:hAnsi="Times New Roman" w:cs="Times New Roman"/>
          <w:sz w:val="24"/>
          <w:szCs w:val="24"/>
        </w:rPr>
      </w:pPr>
      <w:r>
        <w:rPr>
          <w:rtl/>
        </w:rPr>
        <w:t>דוד</w:t>
      </w:r>
      <w:r>
        <w:t xml:space="preserve"> </w:t>
      </w:r>
      <w:r>
        <w:rPr>
          <w:rtl/>
        </w:rPr>
        <w:t>לוי (הליכוד):</w:t>
      </w:r>
      <w:r>
        <w:tab/>
      </w:r>
      <w:r>
        <w:fldChar w:fldCharType="begin"/>
      </w:r>
      <w:r>
        <w:instrText xml:space="preserve"> PAGEREF _Toc78873107 \h </w:instrText>
      </w:r>
      <w:r>
        <w:fldChar w:fldCharType="separate"/>
      </w:r>
      <w:r>
        <w:t>141</w:t>
      </w:r>
      <w:r>
        <w:fldChar w:fldCharType="end"/>
      </w:r>
    </w:p>
    <w:p w14:paraId="0C6638CA" w14:textId="77777777" w:rsidR="00000000" w:rsidRDefault="00E01313">
      <w:pPr>
        <w:pStyle w:val="TOC2"/>
        <w:tabs>
          <w:tab w:val="right" w:leader="dot" w:pos="8296"/>
        </w:tabs>
        <w:ind w:right="0"/>
        <w:rPr>
          <w:rFonts w:ascii="Times New Roman" w:hAnsi="Times New Roman" w:cs="Times New Roman"/>
          <w:sz w:val="24"/>
          <w:szCs w:val="24"/>
        </w:rPr>
      </w:pPr>
      <w:r>
        <w:rPr>
          <w:rtl/>
        </w:rPr>
        <w:t>דו</w:t>
      </w:r>
      <w:r>
        <w:rPr>
          <w:rtl/>
        </w:rPr>
        <w:t>ד</w:t>
      </w:r>
      <w:r>
        <w:t xml:space="preserve"> </w:t>
      </w:r>
      <w:r>
        <w:rPr>
          <w:rtl/>
        </w:rPr>
        <w:t>אזולאי (ש"ס):</w:t>
      </w:r>
      <w:r>
        <w:tab/>
      </w:r>
      <w:r>
        <w:fldChar w:fldCharType="begin"/>
      </w:r>
      <w:r>
        <w:instrText xml:space="preserve"> PAGEREF _Toc78873108 \h </w:instrText>
      </w:r>
      <w:r>
        <w:fldChar w:fldCharType="separate"/>
      </w:r>
      <w:r>
        <w:t>142</w:t>
      </w:r>
      <w:r>
        <w:fldChar w:fldCharType="end"/>
      </w:r>
    </w:p>
    <w:p w14:paraId="489D6637"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_Toc78873109 \h </w:instrText>
      </w:r>
      <w:r>
        <w:fldChar w:fldCharType="separate"/>
      </w:r>
      <w:r>
        <w:t>143</w:t>
      </w:r>
      <w:r>
        <w:fldChar w:fldCharType="end"/>
      </w:r>
    </w:p>
    <w:p w14:paraId="596714BC" w14:textId="77777777" w:rsidR="00000000" w:rsidRDefault="00E01313">
      <w:pPr>
        <w:pStyle w:val="TOC1"/>
        <w:tabs>
          <w:tab w:val="right" w:leader="dot" w:pos="8296"/>
        </w:tabs>
        <w:rPr>
          <w:rFonts w:ascii="Times New Roman" w:hAnsi="Times New Roman" w:cs="Times New Roman"/>
          <w:sz w:val="24"/>
          <w:szCs w:val="24"/>
        </w:rPr>
      </w:pPr>
      <w:r>
        <w:rPr>
          <w:rtl/>
        </w:rPr>
        <w:t>מסמכים שהונחו על שולחן הכנסת</w:t>
      </w:r>
      <w:r>
        <w:tab/>
      </w:r>
      <w:r>
        <w:fldChar w:fldCharType="begin"/>
      </w:r>
      <w:r>
        <w:instrText xml:space="preserve"> PAGEREF _Toc78873110 \h </w:instrText>
      </w:r>
      <w:r>
        <w:fldChar w:fldCharType="separate"/>
      </w:r>
      <w:r>
        <w:t>145</w:t>
      </w:r>
      <w:r>
        <w:fldChar w:fldCharType="end"/>
      </w:r>
    </w:p>
    <w:p w14:paraId="62935872" w14:textId="77777777" w:rsidR="00000000" w:rsidRDefault="00E01313">
      <w:pPr>
        <w:pStyle w:val="TOC2"/>
        <w:tabs>
          <w:tab w:val="right" w:leader="dot" w:pos="8296"/>
        </w:tabs>
        <w:ind w:right="0"/>
        <w:rPr>
          <w:rFonts w:ascii="Times New Roman" w:hAnsi="Times New Roman" w:cs="Times New Roman"/>
          <w:sz w:val="24"/>
          <w:szCs w:val="24"/>
        </w:rPr>
      </w:pPr>
      <w:r>
        <w:rPr>
          <w:rtl/>
        </w:rPr>
        <w:t>סגנית</w:t>
      </w:r>
      <w:r>
        <w:t xml:space="preserve"> </w:t>
      </w:r>
      <w:r>
        <w:rPr>
          <w:rtl/>
        </w:rPr>
        <w:t>מזכיר הכנסת רות קפלן:</w:t>
      </w:r>
      <w:r>
        <w:tab/>
      </w:r>
      <w:r>
        <w:fldChar w:fldCharType="begin"/>
      </w:r>
      <w:r>
        <w:instrText xml:space="preserve"> PAGEREF _Toc78873111 \h </w:instrText>
      </w:r>
      <w:r>
        <w:fldChar w:fldCharType="separate"/>
      </w:r>
      <w:r>
        <w:t>145</w:t>
      </w:r>
      <w:r>
        <w:fldChar w:fldCharType="end"/>
      </w:r>
    </w:p>
    <w:p w14:paraId="49B4F9AF" w14:textId="77777777" w:rsidR="00000000" w:rsidRDefault="00E0131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_Toc78873</w:instrText>
      </w:r>
      <w:r>
        <w:instrText xml:space="preserve">112 \h </w:instrText>
      </w:r>
      <w:r>
        <w:fldChar w:fldCharType="separate"/>
      </w:r>
      <w:r>
        <w:t>146</w:t>
      </w:r>
      <w:r>
        <w:fldChar w:fldCharType="end"/>
      </w:r>
    </w:p>
    <w:p w14:paraId="3EDB9A79" w14:textId="77777777" w:rsidR="00000000" w:rsidRDefault="00E01313">
      <w:pPr>
        <w:pStyle w:val="TOC1"/>
        <w:tabs>
          <w:tab w:val="right" w:leader="dot" w:pos="8296"/>
        </w:tabs>
        <w:rPr>
          <w:rFonts w:ascii="Times New Roman" w:hAnsi="Times New Roman" w:cs="Times New Roman"/>
          <w:sz w:val="24"/>
          <w:szCs w:val="24"/>
        </w:rPr>
      </w:pPr>
      <w:r>
        <w:t xml:space="preserve">970. </w:t>
      </w:r>
      <w:r>
        <w:rPr>
          <w:rtl/>
        </w:rPr>
        <w:t>פרסום מודעת מכרז להכשרת רבנים</w:t>
      </w:r>
      <w:r>
        <w:tab/>
      </w:r>
      <w:r>
        <w:fldChar w:fldCharType="begin"/>
      </w:r>
      <w:r>
        <w:instrText xml:space="preserve"> PAGEREF _Toc78873113 \h </w:instrText>
      </w:r>
      <w:r>
        <w:fldChar w:fldCharType="separate"/>
      </w:r>
      <w:r>
        <w:t>146</w:t>
      </w:r>
      <w:r>
        <w:fldChar w:fldCharType="end"/>
      </w:r>
    </w:p>
    <w:p w14:paraId="09C1DD04" w14:textId="77777777" w:rsidR="00000000" w:rsidRDefault="00E01313">
      <w:pPr>
        <w:pStyle w:val="TOC1"/>
        <w:tabs>
          <w:tab w:val="right" w:leader="dot" w:pos="8296"/>
        </w:tabs>
        <w:rPr>
          <w:rFonts w:ascii="Times New Roman" w:hAnsi="Times New Roman" w:cs="Times New Roman"/>
          <w:sz w:val="24"/>
          <w:szCs w:val="24"/>
        </w:rPr>
      </w:pPr>
      <w:r>
        <w:t xml:space="preserve">984. </w:t>
      </w:r>
      <w:r>
        <w:rPr>
          <w:rtl/>
        </w:rPr>
        <w:t>פניית שוחטים לבית-הדין לעבודה</w:t>
      </w:r>
      <w:r>
        <w:tab/>
      </w:r>
      <w:r>
        <w:fldChar w:fldCharType="begin"/>
      </w:r>
      <w:r>
        <w:instrText xml:space="preserve"> PAGEREF _Toc78873114 \h </w:instrText>
      </w:r>
      <w:r>
        <w:fldChar w:fldCharType="separate"/>
      </w:r>
      <w:r>
        <w:t>148</w:t>
      </w:r>
      <w:r>
        <w:fldChar w:fldCharType="end"/>
      </w:r>
    </w:p>
    <w:p w14:paraId="6D4899BF" w14:textId="77777777" w:rsidR="00000000" w:rsidRDefault="00E01313">
      <w:pPr>
        <w:pStyle w:val="TOC1"/>
        <w:tabs>
          <w:tab w:val="right" w:leader="dot" w:pos="8296"/>
        </w:tabs>
        <w:rPr>
          <w:rFonts w:ascii="Times New Roman" w:hAnsi="Times New Roman" w:cs="Times New Roman"/>
          <w:sz w:val="24"/>
          <w:szCs w:val="24"/>
        </w:rPr>
      </w:pPr>
      <w:r>
        <w:t xml:space="preserve">1002. </w:t>
      </w:r>
      <w:r>
        <w:rPr>
          <w:rtl/>
        </w:rPr>
        <w:t xml:space="preserve">מינוי נציג </w:t>
      </w:r>
      <w:r>
        <w:t>"</w:t>
      </w:r>
      <w:r>
        <w:rPr>
          <w:rtl/>
        </w:rPr>
        <w:t>מנוחה נכונה"</w:t>
      </w:r>
      <w:r>
        <w:t xml:space="preserve"> </w:t>
      </w:r>
      <w:r>
        <w:rPr>
          <w:rtl/>
        </w:rPr>
        <w:t>במועצת בית-העלמין בתל-רגב</w:t>
      </w:r>
      <w:r>
        <w:tab/>
      </w:r>
      <w:r>
        <w:fldChar w:fldCharType="begin"/>
      </w:r>
      <w:r>
        <w:instrText xml:space="preserve"> PAGEREF _Toc78873115 \h </w:instrText>
      </w:r>
      <w:r>
        <w:fldChar w:fldCharType="separate"/>
      </w:r>
      <w:r>
        <w:t>149</w:t>
      </w:r>
      <w:r>
        <w:fldChar w:fldCharType="end"/>
      </w:r>
    </w:p>
    <w:p w14:paraId="153F368A" w14:textId="77777777" w:rsidR="00000000" w:rsidRDefault="00E01313">
      <w:pPr>
        <w:pStyle w:val="TOC1"/>
        <w:tabs>
          <w:tab w:val="right" w:leader="dot" w:pos="8296"/>
        </w:tabs>
        <w:rPr>
          <w:rFonts w:ascii="Times New Roman" w:hAnsi="Times New Roman" w:cs="Times New Roman"/>
          <w:sz w:val="24"/>
          <w:szCs w:val="24"/>
        </w:rPr>
      </w:pPr>
      <w:r>
        <w:t xml:space="preserve">1019. </w:t>
      </w:r>
      <w:r>
        <w:rPr>
          <w:rtl/>
        </w:rPr>
        <w:t>מצב שירותי</w:t>
      </w:r>
      <w:r>
        <w:rPr>
          <w:rtl/>
        </w:rPr>
        <w:t xml:space="preserve"> הדת ועובדי המועצות הדתיות</w:t>
      </w:r>
      <w:r>
        <w:t xml:space="preserve"> </w:t>
      </w:r>
      <w:r>
        <w:rPr>
          <w:rtl/>
        </w:rPr>
        <w:t>בעקבות ביטול המשרד לענייני דתות</w:t>
      </w:r>
      <w:r>
        <w:tab/>
      </w:r>
      <w:r>
        <w:fldChar w:fldCharType="begin"/>
      </w:r>
      <w:r>
        <w:instrText xml:space="preserve"> PAGEREF _Toc78873116 \h </w:instrText>
      </w:r>
      <w:r>
        <w:fldChar w:fldCharType="separate"/>
      </w:r>
      <w:r>
        <w:t>150</w:t>
      </w:r>
      <w:r>
        <w:fldChar w:fldCharType="end"/>
      </w:r>
    </w:p>
    <w:p w14:paraId="351C133E"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_Toc78873117 \h </w:instrText>
      </w:r>
      <w:r>
        <w:fldChar w:fldCharType="separate"/>
      </w:r>
      <w:r>
        <w:t>158</w:t>
      </w:r>
      <w:r>
        <w:fldChar w:fldCharType="end"/>
      </w:r>
    </w:p>
    <w:p w14:paraId="111AF377" w14:textId="77777777" w:rsidR="00000000" w:rsidRDefault="00E01313">
      <w:pPr>
        <w:pStyle w:val="TOC1"/>
        <w:tabs>
          <w:tab w:val="right" w:leader="dot" w:pos="8296"/>
        </w:tabs>
        <w:rPr>
          <w:rFonts w:ascii="Times New Roman" w:hAnsi="Times New Roman" w:cs="Times New Roman"/>
          <w:sz w:val="24"/>
          <w:szCs w:val="24"/>
        </w:rPr>
      </w:pPr>
      <w:r>
        <w:rPr>
          <w:rtl/>
        </w:rPr>
        <w:t>המשבר ברשויות המקומיות והשביתה הצפויה</w:t>
      </w:r>
      <w:r>
        <w:tab/>
      </w:r>
      <w:r>
        <w:fldChar w:fldCharType="begin"/>
      </w:r>
      <w:r>
        <w:instrText xml:space="preserve"> PAGEREF _Toc78873118 \h </w:instrText>
      </w:r>
      <w:r>
        <w:fldChar w:fldCharType="separate"/>
      </w:r>
      <w:r>
        <w:t>158</w:t>
      </w:r>
      <w:r>
        <w:fldChar w:fldCharType="end"/>
      </w:r>
    </w:p>
    <w:p w14:paraId="51FAC9B6" w14:textId="77777777" w:rsidR="00000000" w:rsidRDefault="00E01313">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_Toc7887</w:instrText>
      </w:r>
      <w:r>
        <w:instrText xml:space="preserve">3119 \h </w:instrText>
      </w:r>
      <w:r>
        <w:fldChar w:fldCharType="separate"/>
      </w:r>
      <w:r>
        <w:t>159</w:t>
      </w:r>
      <w:r>
        <w:fldChar w:fldCharType="end"/>
      </w:r>
    </w:p>
    <w:p w14:paraId="1D192EC6"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_Toc78873120 \h </w:instrText>
      </w:r>
      <w:r>
        <w:fldChar w:fldCharType="separate"/>
      </w:r>
      <w:r>
        <w:t>163</w:t>
      </w:r>
      <w:r>
        <w:fldChar w:fldCharType="end"/>
      </w:r>
    </w:p>
    <w:p w14:paraId="6A242BBB" w14:textId="77777777" w:rsidR="00000000" w:rsidRDefault="00E01313">
      <w:pPr>
        <w:pStyle w:val="TOC1"/>
        <w:tabs>
          <w:tab w:val="right" w:leader="dot" w:pos="8296"/>
        </w:tabs>
        <w:rPr>
          <w:rFonts w:ascii="Times New Roman" w:hAnsi="Times New Roman" w:cs="Times New Roman"/>
          <w:sz w:val="24"/>
          <w:szCs w:val="24"/>
        </w:rPr>
      </w:pPr>
      <w:r>
        <w:rPr>
          <w:rtl/>
        </w:rPr>
        <w:t>עיכוב תשלומי משכורות ברשויות המקומיות</w:t>
      </w:r>
      <w:r>
        <w:tab/>
      </w:r>
      <w:r>
        <w:fldChar w:fldCharType="begin"/>
      </w:r>
      <w:r>
        <w:instrText xml:space="preserve"> PAGEREF _Toc78873121 \h </w:instrText>
      </w:r>
      <w:r>
        <w:fldChar w:fldCharType="separate"/>
      </w:r>
      <w:r>
        <w:t>163</w:t>
      </w:r>
      <w:r>
        <w:fldChar w:fldCharType="end"/>
      </w:r>
    </w:p>
    <w:p w14:paraId="08AEA1EB" w14:textId="77777777" w:rsidR="00000000" w:rsidRDefault="00E01313">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_Toc78873122 \h </w:instrText>
      </w:r>
      <w:r>
        <w:fldChar w:fldCharType="separate"/>
      </w:r>
      <w:r>
        <w:t>163</w:t>
      </w:r>
      <w:r>
        <w:fldChar w:fldCharType="end"/>
      </w:r>
    </w:p>
    <w:p w14:paraId="2E8666F3"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_Toc78873123 \h </w:instrText>
      </w:r>
      <w:r>
        <w:fldChar w:fldCharType="separate"/>
      </w:r>
      <w:r>
        <w:t>165</w:t>
      </w:r>
      <w:r>
        <w:fldChar w:fldCharType="end"/>
      </w:r>
    </w:p>
    <w:p w14:paraId="7528430E" w14:textId="77777777" w:rsidR="00000000" w:rsidRDefault="00E0131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w:t>
      </w:r>
      <w:r>
        <w:rPr>
          <w:rtl/>
        </w:rPr>
        <w:t>יאל (האיחוד הלאומי - ישראל ביתנו):</w:t>
      </w:r>
      <w:r>
        <w:tab/>
      </w:r>
      <w:r>
        <w:fldChar w:fldCharType="begin"/>
      </w:r>
      <w:r>
        <w:instrText xml:space="preserve"> PAGEREF _Toc78873124 \h </w:instrText>
      </w:r>
      <w:r>
        <w:fldChar w:fldCharType="separate"/>
      </w:r>
      <w:r>
        <w:t>172</w:t>
      </w:r>
      <w:r>
        <w:fldChar w:fldCharType="end"/>
      </w:r>
    </w:p>
    <w:p w14:paraId="24A15491" w14:textId="77777777" w:rsidR="00000000" w:rsidRDefault="00E0131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_Toc78873125 \h </w:instrText>
      </w:r>
      <w:r>
        <w:fldChar w:fldCharType="separate"/>
      </w:r>
      <w:r>
        <w:t>173</w:t>
      </w:r>
      <w:r>
        <w:fldChar w:fldCharType="end"/>
      </w:r>
    </w:p>
    <w:p w14:paraId="5C36087B" w14:textId="77777777" w:rsidR="00000000" w:rsidRDefault="00E0131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_Toc78873126 \h </w:instrText>
      </w:r>
      <w:r>
        <w:fldChar w:fldCharType="separate"/>
      </w:r>
      <w:r>
        <w:t>173</w:t>
      </w:r>
      <w:r>
        <w:fldChar w:fldCharType="end"/>
      </w:r>
    </w:p>
    <w:p w14:paraId="1FF02D4E" w14:textId="77777777" w:rsidR="00000000" w:rsidRDefault="00E0131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_Toc78873127 \h </w:instrText>
      </w:r>
      <w:r>
        <w:fldChar w:fldCharType="separate"/>
      </w:r>
      <w:r>
        <w:t>174</w:t>
      </w:r>
      <w:r>
        <w:fldChar w:fldCharType="end"/>
      </w:r>
    </w:p>
    <w:p w14:paraId="5C06BBE9" w14:textId="77777777" w:rsidR="00000000" w:rsidRDefault="00E0131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w:instrText>
      </w:r>
      <w:r>
        <w:instrText xml:space="preserve">GEREF _Toc78873128 \h </w:instrText>
      </w:r>
      <w:r>
        <w:fldChar w:fldCharType="separate"/>
      </w:r>
      <w:r>
        <w:t>177</w:t>
      </w:r>
      <w:r>
        <w:fldChar w:fldCharType="end"/>
      </w:r>
    </w:p>
    <w:p w14:paraId="0963CACA" w14:textId="77777777" w:rsidR="00000000" w:rsidRDefault="00E01313">
      <w:pPr>
        <w:pStyle w:val="TOC1"/>
        <w:tabs>
          <w:tab w:val="right" w:leader="dot" w:pos="8296"/>
        </w:tabs>
        <w:rPr>
          <w:rFonts w:ascii="Times New Roman" w:hAnsi="Times New Roman" w:cs="Times New Roman"/>
          <w:sz w:val="24"/>
          <w:szCs w:val="24"/>
        </w:rPr>
      </w:pPr>
      <w:r>
        <w:rPr>
          <w:rtl/>
        </w:rPr>
        <w:t>דוח השכר במגזר הציבורי</w:t>
      </w:r>
      <w:r>
        <w:tab/>
      </w:r>
      <w:r>
        <w:fldChar w:fldCharType="begin"/>
      </w:r>
      <w:r>
        <w:instrText xml:space="preserve"> PAGEREF _Toc78873129 \h </w:instrText>
      </w:r>
      <w:r>
        <w:fldChar w:fldCharType="separate"/>
      </w:r>
      <w:r>
        <w:t>177</w:t>
      </w:r>
      <w:r>
        <w:fldChar w:fldCharType="end"/>
      </w:r>
    </w:p>
    <w:p w14:paraId="5467657F" w14:textId="77777777" w:rsidR="00000000" w:rsidRDefault="00E01313">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_Toc78873130 \h </w:instrText>
      </w:r>
      <w:r>
        <w:fldChar w:fldCharType="separate"/>
      </w:r>
      <w:r>
        <w:t>177</w:t>
      </w:r>
      <w:r>
        <w:fldChar w:fldCharType="end"/>
      </w:r>
    </w:p>
    <w:p w14:paraId="1DADA93B" w14:textId="77777777" w:rsidR="00000000" w:rsidRDefault="00E0131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_Toc78873131 \h </w:instrText>
      </w:r>
      <w:r>
        <w:fldChar w:fldCharType="separate"/>
      </w:r>
      <w:r>
        <w:t>179</w:t>
      </w:r>
      <w:r>
        <w:fldChar w:fldCharType="end"/>
      </w:r>
    </w:p>
    <w:p w14:paraId="2A420C16" w14:textId="77777777" w:rsidR="00000000" w:rsidRDefault="00E01313">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_Toc78873132 \h </w:instrText>
      </w:r>
      <w:r>
        <w:fldChar w:fldCharType="separate"/>
      </w:r>
      <w:r>
        <w:t>181</w:t>
      </w:r>
      <w:r>
        <w:fldChar w:fldCharType="end"/>
      </w:r>
    </w:p>
    <w:p w14:paraId="42D65EB1" w14:textId="77777777" w:rsidR="00000000" w:rsidRDefault="00E01313">
      <w:pPr>
        <w:pStyle w:val="TOC2"/>
        <w:tabs>
          <w:tab w:val="right" w:leader="dot" w:pos="8296"/>
        </w:tabs>
        <w:ind w:right="0"/>
        <w:rPr>
          <w:rFonts w:ascii="Times New Roman" w:hAnsi="Times New Roman" w:cs="Times New Roman"/>
          <w:sz w:val="24"/>
          <w:szCs w:val="24"/>
        </w:rPr>
      </w:pPr>
      <w:r>
        <w:rPr>
          <w:rtl/>
        </w:rPr>
        <w:t>אמנון</w:t>
      </w:r>
      <w:r>
        <w:t xml:space="preserve"> </w:t>
      </w:r>
      <w:r>
        <w:rPr>
          <w:rtl/>
        </w:rPr>
        <w:t>כהן</w:t>
      </w:r>
      <w:r>
        <w:rPr>
          <w:rtl/>
        </w:rPr>
        <w:t xml:space="preserve"> (ש"ס):</w:t>
      </w:r>
      <w:r>
        <w:tab/>
      </w:r>
      <w:r>
        <w:fldChar w:fldCharType="begin"/>
      </w:r>
      <w:r>
        <w:instrText xml:space="preserve"> PAGEREF _Toc78873133 \h </w:instrText>
      </w:r>
      <w:r>
        <w:fldChar w:fldCharType="separate"/>
      </w:r>
      <w:r>
        <w:t>182</w:t>
      </w:r>
      <w:r>
        <w:fldChar w:fldCharType="end"/>
      </w:r>
    </w:p>
    <w:p w14:paraId="34FB76B5" w14:textId="77777777" w:rsidR="00000000" w:rsidRDefault="00E0131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_Toc78873134 \h </w:instrText>
      </w:r>
      <w:r>
        <w:fldChar w:fldCharType="separate"/>
      </w:r>
      <w:r>
        <w:t>185</w:t>
      </w:r>
      <w:r>
        <w:fldChar w:fldCharType="end"/>
      </w:r>
    </w:p>
    <w:p w14:paraId="2E05BF64" w14:textId="77777777" w:rsidR="00000000" w:rsidRDefault="00E01313">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_Toc78873135 \h </w:instrText>
      </w:r>
      <w:r>
        <w:fldChar w:fldCharType="separate"/>
      </w:r>
      <w:r>
        <w:t>186</w:t>
      </w:r>
      <w:r>
        <w:fldChar w:fldCharType="end"/>
      </w:r>
    </w:p>
    <w:p w14:paraId="2D8C3DAA" w14:textId="77777777" w:rsidR="00000000" w:rsidRDefault="00E01313">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_Toc78873136 \h </w:instrText>
      </w:r>
      <w:r>
        <w:fldChar w:fldCharType="separate"/>
      </w:r>
      <w:r>
        <w:t>188</w:t>
      </w:r>
      <w:r>
        <w:fldChar w:fldCharType="end"/>
      </w:r>
    </w:p>
    <w:p w14:paraId="78267088" w14:textId="77777777" w:rsidR="00000000" w:rsidRDefault="00E01313">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_Toc78873137 \h </w:instrText>
      </w:r>
      <w:r>
        <w:fldChar w:fldCharType="separate"/>
      </w:r>
      <w:r>
        <w:t>1</w:t>
      </w:r>
      <w:r>
        <w:t>90</w:t>
      </w:r>
      <w:r>
        <w:fldChar w:fldCharType="end"/>
      </w:r>
    </w:p>
    <w:p w14:paraId="75B80013" w14:textId="77777777" w:rsidR="00000000" w:rsidRDefault="00E01313">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_Toc78873138 \h </w:instrText>
      </w:r>
      <w:r>
        <w:fldChar w:fldCharType="separate"/>
      </w:r>
      <w:r>
        <w:t>191</w:t>
      </w:r>
      <w:r>
        <w:fldChar w:fldCharType="end"/>
      </w:r>
    </w:p>
    <w:p w14:paraId="2EE7BDAF" w14:textId="77777777" w:rsidR="00000000" w:rsidRDefault="00E01313">
      <w:pPr>
        <w:pStyle w:val="TOC2"/>
        <w:tabs>
          <w:tab w:val="right" w:leader="dot" w:pos="8296"/>
        </w:tabs>
        <w:ind w:right="0"/>
        <w:rPr>
          <w:rFonts w:ascii="Times New Roman" w:hAnsi="Times New Roman" w:cs="Times New Roman"/>
          <w:sz w:val="24"/>
          <w:szCs w:val="24"/>
        </w:rPr>
      </w:pPr>
      <w:r>
        <w:rPr>
          <w:rtl/>
        </w:rPr>
        <w:t>אתי לבני (שינוי):</w:t>
      </w:r>
      <w:r>
        <w:tab/>
      </w:r>
      <w:r>
        <w:fldChar w:fldCharType="begin"/>
      </w:r>
      <w:r>
        <w:instrText xml:space="preserve"> PAGEREF _Toc78873139 \h </w:instrText>
      </w:r>
      <w:r>
        <w:fldChar w:fldCharType="separate"/>
      </w:r>
      <w:r>
        <w:t>193</w:t>
      </w:r>
      <w:r>
        <w:fldChar w:fldCharType="end"/>
      </w:r>
    </w:p>
    <w:p w14:paraId="0B64A1E4" w14:textId="77777777" w:rsidR="00000000" w:rsidRDefault="00E01313">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_Toc78873140 \h </w:instrText>
      </w:r>
      <w:r>
        <w:fldChar w:fldCharType="separate"/>
      </w:r>
      <w:r>
        <w:t>193</w:t>
      </w:r>
      <w:r>
        <w:fldChar w:fldCharType="end"/>
      </w:r>
    </w:p>
    <w:p w14:paraId="2EA36DF6"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_Toc78873141 \h </w:instrText>
      </w:r>
      <w:r>
        <w:fldChar w:fldCharType="separate"/>
      </w:r>
      <w:r>
        <w:t>194</w:t>
      </w:r>
      <w:r>
        <w:fldChar w:fldCharType="end"/>
      </w:r>
    </w:p>
    <w:p w14:paraId="4EBE50CE"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_Toc78873142 \</w:instrText>
      </w:r>
      <w:r>
        <w:instrText xml:space="preserve">h </w:instrText>
      </w:r>
      <w:r>
        <w:fldChar w:fldCharType="separate"/>
      </w:r>
      <w:r>
        <w:t>195</w:t>
      </w:r>
      <w:r>
        <w:fldChar w:fldCharType="end"/>
      </w:r>
    </w:p>
    <w:p w14:paraId="762ED1E3" w14:textId="77777777" w:rsidR="00000000" w:rsidRDefault="00E0131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_Toc78873143 \h </w:instrText>
      </w:r>
      <w:r>
        <w:fldChar w:fldCharType="separate"/>
      </w:r>
      <w:r>
        <w:t>196</w:t>
      </w:r>
      <w:r>
        <w:fldChar w:fldCharType="end"/>
      </w:r>
    </w:p>
    <w:p w14:paraId="7D36F69C" w14:textId="77777777" w:rsidR="00000000" w:rsidRDefault="00E0131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_Toc78873144 \h </w:instrText>
      </w:r>
      <w:r>
        <w:fldChar w:fldCharType="separate"/>
      </w:r>
      <w:r>
        <w:t>196</w:t>
      </w:r>
      <w:r>
        <w:fldChar w:fldCharType="end"/>
      </w:r>
    </w:p>
    <w:p w14:paraId="409FB655" w14:textId="77777777" w:rsidR="00000000" w:rsidRDefault="00E01313">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_Toc78873145 \h </w:instrText>
      </w:r>
      <w:r>
        <w:fldChar w:fldCharType="separate"/>
      </w:r>
      <w:r>
        <w:t>197</w:t>
      </w:r>
      <w:r>
        <w:fldChar w:fldCharType="end"/>
      </w:r>
    </w:p>
    <w:p w14:paraId="4A22B7DD"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_Toc78873146 \h </w:instrText>
      </w:r>
      <w:r>
        <w:fldChar w:fldCharType="separate"/>
      </w:r>
      <w:r>
        <w:t>198</w:t>
      </w:r>
      <w:r>
        <w:fldChar w:fldCharType="end"/>
      </w:r>
    </w:p>
    <w:p w14:paraId="30F48316" w14:textId="77777777" w:rsidR="00000000" w:rsidRDefault="00E01313">
      <w:pPr>
        <w:pStyle w:val="TOC1"/>
        <w:tabs>
          <w:tab w:val="right" w:leader="dot" w:pos="8296"/>
        </w:tabs>
        <w:rPr>
          <w:rFonts w:ascii="Times New Roman" w:hAnsi="Times New Roman" w:cs="Times New Roman"/>
          <w:sz w:val="24"/>
          <w:szCs w:val="24"/>
        </w:rPr>
      </w:pPr>
      <w:r>
        <w:rPr>
          <w:rtl/>
        </w:rPr>
        <w:t>מאסר ניצולת השואה בשל חוב של 1</w:t>
      </w:r>
      <w:r>
        <w:t xml:space="preserve">,000 </w:t>
      </w:r>
      <w:r>
        <w:rPr>
          <w:rtl/>
        </w:rPr>
        <w:t>ש"ח</w:t>
      </w:r>
      <w:r>
        <w:tab/>
      </w:r>
      <w:r>
        <w:fldChar w:fldCharType="begin"/>
      </w:r>
      <w:r>
        <w:instrText xml:space="preserve"> PAGEREF _Toc78873147 \h </w:instrText>
      </w:r>
      <w:r>
        <w:fldChar w:fldCharType="separate"/>
      </w:r>
      <w:r>
        <w:t>198</w:t>
      </w:r>
      <w:r>
        <w:fldChar w:fldCharType="end"/>
      </w:r>
    </w:p>
    <w:p w14:paraId="2F55A8C0" w14:textId="77777777" w:rsidR="00000000" w:rsidRDefault="00E01313">
      <w:pPr>
        <w:pStyle w:val="TOC2"/>
        <w:tabs>
          <w:tab w:val="right" w:leader="dot" w:pos="8296"/>
        </w:tabs>
        <w:ind w:right="0"/>
        <w:rPr>
          <w:rFonts w:ascii="Times New Roman" w:hAnsi="Times New Roman" w:cs="Times New Roman"/>
          <w:sz w:val="24"/>
          <w:szCs w:val="24"/>
        </w:rPr>
      </w:pPr>
      <w:r>
        <w:rPr>
          <w:rtl/>
        </w:rPr>
        <w:t>קולט</w:t>
      </w:r>
      <w:r>
        <w:t xml:space="preserve"> </w:t>
      </w:r>
      <w:r>
        <w:rPr>
          <w:rtl/>
        </w:rPr>
        <w:t>אביטל (העבודה-מימד):</w:t>
      </w:r>
      <w:r>
        <w:tab/>
      </w:r>
      <w:r>
        <w:fldChar w:fldCharType="begin"/>
      </w:r>
      <w:r>
        <w:instrText xml:space="preserve"> PAGEREF _Toc78873148 \h </w:instrText>
      </w:r>
      <w:r>
        <w:fldChar w:fldCharType="separate"/>
      </w:r>
      <w:r>
        <w:t>198</w:t>
      </w:r>
      <w:r>
        <w:fldChar w:fldCharType="end"/>
      </w:r>
    </w:p>
    <w:p w14:paraId="0437ABB7"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_Toc78873149 \h </w:instrText>
      </w:r>
      <w:r>
        <w:fldChar w:fldCharType="separate"/>
      </w:r>
      <w:r>
        <w:t>199</w:t>
      </w:r>
      <w:r>
        <w:fldChar w:fldCharType="end"/>
      </w:r>
    </w:p>
    <w:p w14:paraId="66C3366A" w14:textId="77777777" w:rsidR="00000000" w:rsidRDefault="00E0131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_Toc78873150 \h </w:instrText>
      </w:r>
      <w:r>
        <w:fldChar w:fldCharType="separate"/>
      </w:r>
      <w:r>
        <w:t>200</w:t>
      </w:r>
      <w:r>
        <w:fldChar w:fldCharType="end"/>
      </w:r>
    </w:p>
    <w:p w14:paraId="6A0B5D6B" w14:textId="77777777" w:rsidR="00000000" w:rsidRDefault="00E01313">
      <w:pPr>
        <w:pStyle w:val="TOC1"/>
        <w:tabs>
          <w:tab w:val="right" w:leader="dot" w:pos="8296"/>
        </w:tabs>
        <w:rPr>
          <w:rFonts w:ascii="Times New Roman" w:hAnsi="Times New Roman" w:cs="Times New Roman"/>
          <w:sz w:val="24"/>
          <w:szCs w:val="24"/>
        </w:rPr>
      </w:pPr>
      <w:r>
        <w:rPr>
          <w:rtl/>
        </w:rPr>
        <w:t>עסקת חילופי השבויים עם ה</w:t>
      </w:r>
      <w:r>
        <w:t>"</w:t>
      </w:r>
      <w:r>
        <w:rPr>
          <w:rtl/>
        </w:rPr>
        <w:t>חיזבאללה</w:t>
      </w:r>
      <w:r>
        <w:t>"</w:t>
      </w:r>
      <w:r>
        <w:tab/>
      </w:r>
      <w:r>
        <w:fldChar w:fldCharType="begin"/>
      </w:r>
      <w:r>
        <w:instrText xml:space="preserve"> PAGEREF _Toc78873151 \h</w:instrText>
      </w:r>
      <w:r>
        <w:instrText xml:space="preserve"> </w:instrText>
      </w:r>
      <w:r>
        <w:fldChar w:fldCharType="separate"/>
      </w:r>
      <w:r>
        <w:t>200</w:t>
      </w:r>
      <w:r>
        <w:fldChar w:fldCharType="end"/>
      </w:r>
    </w:p>
    <w:p w14:paraId="510BB4B3" w14:textId="77777777" w:rsidR="00000000" w:rsidRDefault="00E0131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_Toc78873152 \h </w:instrText>
      </w:r>
      <w:r>
        <w:fldChar w:fldCharType="separate"/>
      </w:r>
      <w:r>
        <w:t>201</w:t>
      </w:r>
      <w:r>
        <w:fldChar w:fldCharType="end"/>
      </w:r>
    </w:p>
    <w:p w14:paraId="49202745" w14:textId="77777777" w:rsidR="00000000" w:rsidRDefault="00E01313">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_Toc78873153 \h </w:instrText>
      </w:r>
      <w:r>
        <w:fldChar w:fldCharType="separate"/>
      </w:r>
      <w:r>
        <w:t>202</w:t>
      </w:r>
      <w:r>
        <w:fldChar w:fldCharType="end"/>
      </w:r>
    </w:p>
    <w:p w14:paraId="718F5FA6" w14:textId="77777777" w:rsidR="00000000" w:rsidRDefault="00E01313">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_Toc78873154 \h </w:instrText>
      </w:r>
      <w:r>
        <w:fldChar w:fldCharType="separate"/>
      </w:r>
      <w:r>
        <w:t>203</w:t>
      </w:r>
      <w:r>
        <w:fldChar w:fldCharType="end"/>
      </w:r>
    </w:p>
    <w:p w14:paraId="24555E7D" w14:textId="77777777" w:rsidR="00000000" w:rsidRDefault="00E01313">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_Toc78873155 \h </w:instrText>
      </w:r>
      <w:r>
        <w:fldChar w:fldCharType="separate"/>
      </w:r>
      <w:r>
        <w:t>204</w:t>
      </w:r>
      <w:r>
        <w:fldChar w:fldCharType="end"/>
      </w:r>
    </w:p>
    <w:p w14:paraId="7A16AC8F" w14:textId="77777777" w:rsidR="00000000" w:rsidRDefault="00E01313">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w:instrText>
      </w:r>
      <w:r>
        <w:instrText xml:space="preserve">AGEREF _Toc78873156 \h </w:instrText>
      </w:r>
      <w:r>
        <w:fldChar w:fldCharType="separate"/>
      </w:r>
      <w:r>
        <w:t>205</w:t>
      </w:r>
      <w:r>
        <w:fldChar w:fldCharType="end"/>
      </w:r>
    </w:p>
    <w:p w14:paraId="52E6F145" w14:textId="77777777" w:rsidR="00000000" w:rsidRDefault="00E01313">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_Toc78873157 \h </w:instrText>
      </w:r>
      <w:r>
        <w:fldChar w:fldCharType="separate"/>
      </w:r>
      <w:r>
        <w:t>205</w:t>
      </w:r>
      <w:r>
        <w:fldChar w:fldCharType="end"/>
      </w:r>
    </w:p>
    <w:p w14:paraId="00C2BFB5" w14:textId="77777777" w:rsidR="00000000" w:rsidRDefault="00E01313">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_Toc78873158 \h </w:instrText>
      </w:r>
      <w:r>
        <w:fldChar w:fldCharType="separate"/>
      </w:r>
      <w:r>
        <w:t>206</w:t>
      </w:r>
      <w:r>
        <w:fldChar w:fldCharType="end"/>
      </w:r>
    </w:p>
    <w:p w14:paraId="4A413BD9" w14:textId="77777777" w:rsidR="00000000" w:rsidRDefault="00E01313">
      <w:pPr>
        <w:pStyle w:val="TOC2"/>
        <w:tabs>
          <w:tab w:val="right" w:leader="dot" w:pos="8296"/>
        </w:tabs>
        <w:ind w:right="0"/>
        <w:rPr>
          <w:rFonts w:ascii="Times New Roman" w:hAnsi="Times New Roman" w:cs="Times New Roman"/>
          <w:sz w:val="24"/>
          <w:szCs w:val="24"/>
        </w:rPr>
      </w:pPr>
      <w:r>
        <w:rPr>
          <w:rtl/>
        </w:rPr>
        <w:t>גילה</w:t>
      </w:r>
      <w:r>
        <w:t xml:space="preserve"> </w:t>
      </w:r>
      <w:r>
        <w:rPr>
          <w:rtl/>
        </w:rPr>
        <w:t xml:space="preserve">פינקלשטיין </w:t>
      </w:r>
      <w:r>
        <w:t>(</w:t>
      </w:r>
      <w:r>
        <w:rPr>
          <w:rtl/>
        </w:rPr>
        <w:t>מפד"ל):</w:t>
      </w:r>
      <w:r>
        <w:tab/>
      </w:r>
      <w:r>
        <w:fldChar w:fldCharType="begin"/>
      </w:r>
      <w:r>
        <w:instrText xml:space="preserve"> PAGEREF _Toc78873159 \h </w:instrText>
      </w:r>
      <w:r>
        <w:fldChar w:fldCharType="separate"/>
      </w:r>
      <w:r>
        <w:t>207</w:t>
      </w:r>
      <w:r>
        <w:fldChar w:fldCharType="end"/>
      </w:r>
    </w:p>
    <w:p w14:paraId="43A1DD68" w14:textId="77777777" w:rsidR="00000000" w:rsidRDefault="00E01313">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w:instrText>
      </w:r>
      <w:r>
        <w:instrText xml:space="preserve"> _Toc78873160 \h </w:instrText>
      </w:r>
      <w:r>
        <w:fldChar w:fldCharType="separate"/>
      </w:r>
      <w:r>
        <w:t>208</w:t>
      </w:r>
      <w:r>
        <w:fldChar w:fldCharType="end"/>
      </w:r>
    </w:p>
    <w:p w14:paraId="33B7C176" w14:textId="77777777" w:rsidR="00000000" w:rsidRDefault="00E01313">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_Toc78873161 \h </w:instrText>
      </w:r>
      <w:r>
        <w:fldChar w:fldCharType="separate"/>
      </w:r>
      <w:r>
        <w:t>209</w:t>
      </w:r>
      <w:r>
        <w:fldChar w:fldCharType="end"/>
      </w:r>
    </w:p>
    <w:p w14:paraId="2B85AE2D" w14:textId="77777777" w:rsidR="00000000" w:rsidRDefault="00E01313">
      <w:pPr>
        <w:pStyle w:val="TOC2"/>
        <w:tabs>
          <w:tab w:val="right" w:leader="dot" w:pos="8296"/>
        </w:tabs>
        <w:ind w:right="0"/>
        <w:rPr>
          <w:rFonts w:ascii="Times New Roman" w:hAnsi="Times New Roman" w:cs="Times New Roman"/>
          <w:sz w:val="24"/>
          <w:szCs w:val="24"/>
        </w:rPr>
      </w:pPr>
      <w:r>
        <w:rPr>
          <w:rtl/>
        </w:rPr>
        <w:t>יחיאל</w:t>
      </w:r>
      <w:r>
        <w:t xml:space="preserve"> </w:t>
      </w:r>
      <w:r>
        <w:rPr>
          <w:rtl/>
        </w:rPr>
        <w:t>חזן (הליכוד):</w:t>
      </w:r>
      <w:r>
        <w:tab/>
      </w:r>
      <w:r>
        <w:fldChar w:fldCharType="begin"/>
      </w:r>
      <w:r>
        <w:instrText xml:space="preserve"> PAGEREF _Toc78873162 \h </w:instrText>
      </w:r>
      <w:r>
        <w:fldChar w:fldCharType="separate"/>
      </w:r>
      <w:r>
        <w:t>210</w:t>
      </w:r>
      <w:r>
        <w:fldChar w:fldCharType="end"/>
      </w:r>
    </w:p>
    <w:p w14:paraId="4277B3D0"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_Toc78873163 \h </w:instrText>
      </w:r>
      <w:r>
        <w:fldChar w:fldCharType="separate"/>
      </w:r>
      <w:r>
        <w:t>211</w:t>
      </w:r>
      <w:r>
        <w:fldChar w:fldCharType="end"/>
      </w:r>
    </w:p>
    <w:p w14:paraId="053A06A3" w14:textId="77777777" w:rsidR="00000000" w:rsidRDefault="00E01313">
      <w:pPr>
        <w:pStyle w:val="TOC2"/>
        <w:tabs>
          <w:tab w:val="right" w:leader="dot" w:pos="8296"/>
        </w:tabs>
        <w:ind w:right="0"/>
        <w:rPr>
          <w:rFonts w:ascii="Times New Roman" w:hAnsi="Times New Roman" w:cs="Times New Roman"/>
          <w:sz w:val="24"/>
          <w:szCs w:val="24"/>
        </w:rPr>
      </w:pPr>
      <w:r>
        <w:rPr>
          <w:rtl/>
        </w:rPr>
        <w:t>נסים זאב (ש"ס):</w:t>
      </w:r>
      <w:r>
        <w:tab/>
      </w:r>
      <w:r>
        <w:fldChar w:fldCharType="begin"/>
      </w:r>
      <w:r>
        <w:instrText xml:space="preserve"> PAGEREF _Toc78873164 \h </w:instrText>
      </w:r>
      <w:r>
        <w:fldChar w:fldCharType="separate"/>
      </w:r>
      <w:r>
        <w:t>214</w:t>
      </w:r>
      <w:r>
        <w:fldChar w:fldCharType="end"/>
      </w:r>
    </w:p>
    <w:p w14:paraId="1E1D470D" w14:textId="77777777" w:rsidR="00000000" w:rsidRDefault="00E01313">
      <w:pPr>
        <w:pStyle w:val="TOC2"/>
        <w:tabs>
          <w:tab w:val="right" w:leader="dot" w:pos="8296"/>
        </w:tabs>
        <w:ind w:right="0"/>
        <w:rPr>
          <w:rFonts w:ascii="Times New Roman" w:hAnsi="Times New Roman" w:cs="Times New Roman"/>
          <w:sz w:val="24"/>
          <w:szCs w:val="24"/>
        </w:rPr>
      </w:pPr>
      <w:r>
        <w:rPr>
          <w:rtl/>
        </w:rPr>
        <w:t>אילן שלגי (שינוי):</w:t>
      </w:r>
      <w:r>
        <w:tab/>
      </w:r>
      <w:r>
        <w:fldChar w:fldCharType="begin"/>
      </w:r>
      <w:r>
        <w:instrText xml:space="preserve"> PAGEREF </w:instrText>
      </w:r>
      <w:r>
        <w:instrText xml:space="preserve">_Toc78873165 \h </w:instrText>
      </w:r>
      <w:r>
        <w:fldChar w:fldCharType="separate"/>
      </w:r>
      <w:r>
        <w:t>214</w:t>
      </w:r>
      <w:r>
        <w:fldChar w:fldCharType="end"/>
      </w:r>
    </w:p>
    <w:p w14:paraId="643B7B29" w14:textId="77777777" w:rsidR="00000000" w:rsidRDefault="00E01313">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PAGEREF _Toc78873166 \h </w:instrText>
      </w:r>
      <w:r>
        <w:fldChar w:fldCharType="separate"/>
      </w:r>
      <w:r>
        <w:t>215</w:t>
      </w:r>
      <w:r>
        <w:fldChar w:fldCharType="end"/>
      </w:r>
    </w:p>
    <w:p w14:paraId="58F0D1FF" w14:textId="77777777" w:rsidR="00000000" w:rsidRDefault="00E01313">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_Toc78873167 \h </w:instrText>
      </w:r>
      <w:r>
        <w:fldChar w:fldCharType="separate"/>
      </w:r>
      <w:r>
        <w:t>216</w:t>
      </w:r>
      <w:r>
        <w:fldChar w:fldCharType="end"/>
      </w:r>
    </w:p>
    <w:p w14:paraId="29B51860" w14:textId="77777777" w:rsidR="00000000" w:rsidRDefault="00E0131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_Toc78873168 \h </w:instrText>
      </w:r>
      <w:r>
        <w:fldChar w:fldCharType="separate"/>
      </w:r>
      <w:r>
        <w:t>217</w:t>
      </w:r>
      <w:r>
        <w:fldChar w:fldCharType="end"/>
      </w:r>
    </w:p>
    <w:p w14:paraId="2374F491" w14:textId="77777777" w:rsidR="00000000" w:rsidRDefault="00E01313">
      <w:pPr>
        <w:pStyle w:val="TOC1"/>
        <w:tabs>
          <w:tab w:val="right" w:leader="dot" w:pos="8296"/>
        </w:tabs>
        <w:rPr>
          <w:rFonts w:ascii="Times New Roman" w:hAnsi="Times New Roman" w:cs="Times New Roman"/>
          <w:sz w:val="24"/>
          <w:szCs w:val="24"/>
        </w:rPr>
      </w:pPr>
      <w:r>
        <w:rPr>
          <w:rtl/>
        </w:rPr>
        <w:t>הודעה אישית של השר גדעון עזרא</w:t>
      </w:r>
      <w:r>
        <w:tab/>
      </w:r>
      <w:r>
        <w:fldChar w:fldCharType="begin"/>
      </w:r>
      <w:r>
        <w:instrText xml:space="preserve"> PAGEREF _Toc78873169 \h </w:instrText>
      </w:r>
      <w:r>
        <w:fldChar w:fldCharType="separate"/>
      </w:r>
      <w:r>
        <w:t>22</w:t>
      </w:r>
      <w:r>
        <w:t>2</w:t>
      </w:r>
      <w:r>
        <w:fldChar w:fldCharType="end"/>
      </w:r>
    </w:p>
    <w:p w14:paraId="58D72269"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_Toc78873170 \h </w:instrText>
      </w:r>
      <w:r>
        <w:fldChar w:fldCharType="separate"/>
      </w:r>
      <w:r>
        <w:t>222</w:t>
      </w:r>
      <w:r>
        <w:fldChar w:fldCharType="end"/>
      </w:r>
    </w:p>
    <w:p w14:paraId="504FF7C7" w14:textId="77777777" w:rsidR="00000000" w:rsidRDefault="00E0131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_Toc78873171 \h </w:instrText>
      </w:r>
      <w:r>
        <w:fldChar w:fldCharType="separate"/>
      </w:r>
      <w:r>
        <w:t>223</w:t>
      </w:r>
      <w:r>
        <w:fldChar w:fldCharType="end"/>
      </w:r>
    </w:p>
    <w:p w14:paraId="26E15AC5" w14:textId="77777777" w:rsidR="00000000" w:rsidRDefault="00E01313">
      <w:pPr>
        <w:pStyle w:val="TOC1"/>
        <w:tabs>
          <w:tab w:val="right" w:leader="dot" w:pos="8296"/>
        </w:tabs>
        <w:rPr>
          <w:rFonts w:ascii="Times New Roman" w:hAnsi="Times New Roman" w:cs="Times New Roman"/>
          <w:sz w:val="24"/>
          <w:szCs w:val="24"/>
        </w:rPr>
      </w:pPr>
      <w:r>
        <w:t xml:space="preserve">323. </w:t>
      </w:r>
      <w:r>
        <w:rPr>
          <w:rtl/>
        </w:rPr>
        <w:t>שאיבת מים מנחל הווזאני</w:t>
      </w:r>
      <w:r>
        <w:tab/>
      </w:r>
      <w:r>
        <w:fldChar w:fldCharType="begin"/>
      </w:r>
      <w:r>
        <w:instrText xml:space="preserve"> PAGEREF _Toc78873172 \h </w:instrText>
      </w:r>
      <w:r>
        <w:fldChar w:fldCharType="separate"/>
      </w:r>
      <w:r>
        <w:t>223</w:t>
      </w:r>
      <w:r>
        <w:fldChar w:fldCharType="end"/>
      </w:r>
    </w:p>
    <w:p w14:paraId="2E640A5D" w14:textId="77777777" w:rsidR="00000000" w:rsidRDefault="00E01313">
      <w:pPr>
        <w:pStyle w:val="TOC1"/>
        <w:tabs>
          <w:tab w:val="right" w:leader="dot" w:pos="8296"/>
        </w:tabs>
        <w:rPr>
          <w:rFonts w:ascii="Times New Roman" w:hAnsi="Times New Roman" w:cs="Times New Roman"/>
          <w:sz w:val="24"/>
          <w:szCs w:val="24"/>
        </w:rPr>
      </w:pPr>
      <w:r>
        <w:t xml:space="preserve">422. </w:t>
      </w:r>
      <w:r>
        <w:rPr>
          <w:rtl/>
        </w:rPr>
        <w:t>אספקת חשמל</w:t>
      </w:r>
      <w:r>
        <w:t xml:space="preserve"> </w:t>
      </w:r>
      <w:r>
        <w:rPr>
          <w:rtl/>
        </w:rPr>
        <w:t>לעיר-דוד</w:t>
      </w:r>
      <w:r>
        <w:tab/>
      </w:r>
      <w:r>
        <w:fldChar w:fldCharType="begin"/>
      </w:r>
      <w:r>
        <w:instrText xml:space="preserve"> PAGEREF _Toc78873173 \h </w:instrText>
      </w:r>
      <w:r>
        <w:fldChar w:fldCharType="separate"/>
      </w:r>
      <w:r>
        <w:t>225</w:t>
      </w:r>
      <w:r>
        <w:fldChar w:fldCharType="end"/>
      </w:r>
    </w:p>
    <w:p w14:paraId="4EEE609C" w14:textId="77777777" w:rsidR="00000000" w:rsidRDefault="00E01313">
      <w:pPr>
        <w:pStyle w:val="TOC1"/>
        <w:tabs>
          <w:tab w:val="right" w:leader="dot" w:pos="8296"/>
        </w:tabs>
        <w:rPr>
          <w:rFonts w:ascii="Times New Roman" w:hAnsi="Times New Roman" w:cs="Times New Roman"/>
          <w:sz w:val="24"/>
          <w:szCs w:val="24"/>
        </w:rPr>
      </w:pPr>
      <w:r>
        <w:t xml:space="preserve">586. </w:t>
      </w:r>
      <w:r>
        <w:rPr>
          <w:rtl/>
        </w:rPr>
        <w:t>איכות המים</w:t>
      </w:r>
      <w:r>
        <w:tab/>
      </w:r>
      <w:r>
        <w:fldChar w:fldCharType="begin"/>
      </w:r>
      <w:r>
        <w:instrText xml:space="preserve"> PAGEREF _Toc788731</w:instrText>
      </w:r>
      <w:r>
        <w:instrText xml:space="preserve">74 \h </w:instrText>
      </w:r>
      <w:r>
        <w:fldChar w:fldCharType="separate"/>
      </w:r>
      <w:r>
        <w:t>227</w:t>
      </w:r>
      <w:r>
        <w:fldChar w:fldCharType="end"/>
      </w:r>
    </w:p>
    <w:p w14:paraId="29FD1DCF" w14:textId="77777777" w:rsidR="00000000" w:rsidRDefault="00E01313">
      <w:pPr>
        <w:pStyle w:val="TOC1"/>
        <w:tabs>
          <w:tab w:val="right" w:leader="dot" w:pos="8296"/>
        </w:tabs>
        <w:rPr>
          <w:rFonts w:ascii="Times New Roman" w:hAnsi="Times New Roman" w:cs="Times New Roman"/>
          <w:sz w:val="24"/>
          <w:szCs w:val="24"/>
        </w:rPr>
      </w:pPr>
      <w:r>
        <w:t xml:space="preserve">645. </w:t>
      </w:r>
      <w:r>
        <w:rPr>
          <w:rtl/>
        </w:rPr>
        <w:t>הפרטת חברת החשמל</w:t>
      </w:r>
      <w:r>
        <w:tab/>
      </w:r>
      <w:r>
        <w:fldChar w:fldCharType="begin"/>
      </w:r>
      <w:r>
        <w:instrText xml:space="preserve"> PAGEREF _Toc78873175 \h </w:instrText>
      </w:r>
      <w:r>
        <w:fldChar w:fldCharType="separate"/>
      </w:r>
      <w:r>
        <w:t>228</w:t>
      </w:r>
      <w:r>
        <w:fldChar w:fldCharType="end"/>
      </w:r>
    </w:p>
    <w:p w14:paraId="6E6D5F92" w14:textId="77777777" w:rsidR="00000000" w:rsidRDefault="00E01313">
      <w:pPr>
        <w:pStyle w:val="TOC1"/>
        <w:tabs>
          <w:tab w:val="right" w:leader="dot" w:pos="8296"/>
        </w:tabs>
        <w:rPr>
          <w:rFonts w:ascii="Times New Roman" w:hAnsi="Times New Roman" w:cs="Times New Roman"/>
          <w:sz w:val="24"/>
          <w:szCs w:val="24"/>
        </w:rPr>
      </w:pPr>
      <w:r>
        <w:t xml:space="preserve">723. </w:t>
      </w:r>
      <w:r>
        <w:rPr>
          <w:rtl/>
        </w:rPr>
        <w:t>משק המים בישראל</w:t>
      </w:r>
      <w:r>
        <w:tab/>
      </w:r>
      <w:r>
        <w:fldChar w:fldCharType="begin"/>
      </w:r>
      <w:r>
        <w:instrText xml:space="preserve"> PAGEREF _Toc78873176 \h </w:instrText>
      </w:r>
      <w:r>
        <w:fldChar w:fldCharType="separate"/>
      </w:r>
      <w:r>
        <w:t>229</w:t>
      </w:r>
      <w:r>
        <w:fldChar w:fldCharType="end"/>
      </w:r>
    </w:p>
    <w:p w14:paraId="74F847EA" w14:textId="77777777" w:rsidR="00000000" w:rsidRDefault="00E01313">
      <w:pPr>
        <w:pStyle w:val="TOC1"/>
        <w:tabs>
          <w:tab w:val="right" w:leader="dot" w:pos="8296"/>
        </w:tabs>
        <w:rPr>
          <w:rFonts w:ascii="Times New Roman" w:hAnsi="Times New Roman" w:cs="Times New Roman"/>
          <w:sz w:val="24"/>
          <w:szCs w:val="24"/>
        </w:rPr>
      </w:pPr>
      <w:r>
        <w:t xml:space="preserve">728. </w:t>
      </w:r>
      <w:r>
        <w:rPr>
          <w:rtl/>
        </w:rPr>
        <w:t>המשבר הצפוי במשק הדלק העולמי</w:t>
      </w:r>
      <w:r>
        <w:tab/>
      </w:r>
      <w:r>
        <w:fldChar w:fldCharType="begin"/>
      </w:r>
      <w:r>
        <w:instrText xml:space="preserve"> PAGEREF _Toc78873177 \h </w:instrText>
      </w:r>
      <w:r>
        <w:fldChar w:fldCharType="separate"/>
      </w:r>
      <w:r>
        <w:t>231</w:t>
      </w:r>
      <w:r>
        <w:fldChar w:fldCharType="end"/>
      </w:r>
    </w:p>
    <w:p w14:paraId="73EBE127" w14:textId="77777777" w:rsidR="00000000" w:rsidRDefault="00E01313">
      <w:pPr>
        <w:pStyle w:val="TOC1"/>
        <w:tabs>
          <w:tab w:val="right" w:leader="dot" w:pos="8296"/>
        </w:tabs>
        <w:rPr>
          <w:rFonts w:ascii="Times New Roman" w:hAnsi="Times New Roman" w:cs="Times New Roman"/>
          <w:sz w:val="24"/>
          <w:szCs w:val="24"/>
        </w:rPr>
      </w:pPr>
      <w:r>
        <w:t xml:space="preserve">796. </w:t>
      </w:r>
      <w:r>
        <w:rPr>
          <w:rtl/>
        </w:rPr>
        <w:t>עלות חיבור מאחזים בלתי</w:t>
      </w:r>
      <w:r>
        <w:t xml:space="preserve"> </w:t>
      </w:r>
      <w:r>
        <w:rPr>
          <w:rtl/>
        </w:rPr>
        <w:t>חוקיים לשירותי תשתית</w:t>
      </w:r>
      <w:r>
        <w:tab/>
      </w:r>
      <w:r>
        <w:fldChar w:fldCharType="begin"/>
      </w:r>
      <w:r>
        <w:instrText xml:space="preserve"> PAGEREF _Toc7887</w:instrText>
      </w:r>
      <w:r>
        <w:instrText xml:space="preserve">3178 \h </w:instrText>
      </w:r>
      <w:r>
        <w:fldChar w:fldCharType="separate"/>
      </w:r>
      <w:r>
        <w:t>233</w:t>
      </w:r>
      <w:r>
        <w:fldChar w:fldCharType="end"/>
      </w:r>
    </w:p>
    <w:p w14:paraId="3B298CD4" w14:textId="77777777" w:rsidR="00000000" w:rsidRDefault="00E01313">
      <w:pPr>
        <w:pStyle w:val="TOC2"/>
        <w:tabs>
          <w:tab w:val="right" w:leader="dot" w:pos="8296"/>
        </w:tabs>
        <w:ind w:right="0"/>
        <w:rPr>
          <w:rFonts w:ascii="Times New Roman" w:hAnsi="Times New Roman" w:cs="Times New Roman"/>
          <w:sz w:val="24"/>
          <w:szCs w:val="24"/>
        </w:rPr>
      </w:pPr>
      <w:r>
        <w:rPr>
          <w:rtl/>
        </w:rPr>
        <w:t>שר</w:t>
      </w:r>
      <w:r>
        <w:t xml:space="preserve"> </w:t>
      </w:r>
      <w:r>
        <w:rPr>
          <w:rtl/>
        </w:rPr>
        <w:t>התשתיות הלאומיות יוסף פריצקי:</w:t>
      </w:r>
      <w:r>
        <w:tab/>
      </w:r>
      <w:r>
        <w:fldChar w:fldCharType="begin"/>
      </w:r>
      <w:r>
        <w:instrText xml:space="preserve"> PAGEREF _Toc78873179 \h </w:instrText>
      </w:r>
      <w:r>
        <w:fldChar w:fldCharType="separate"/>
      </w:r>
      <w:r>
        <w:t>234</w:t>
      </w:r>
      <w:r>
        <w:fldChar w:fldCharType="end"/>
      </w:r>
    </w:p>
    <w:p w14:paraId="440C7E00"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_Toc78873180 \h </w:instrText>
      </w:r>
      <w:r>
        <w:fldChar w:fldCharType="separate"/>
      </w:r>
      <w:r>
        <w:t>237</w:t>
      </w:r>
      <w:r>
        <w:fldChar w:fldCharType="end"/>
      </w:r>
    </w:p>
    <w:p w14:paraId="2E4AAFCD" w14:textId="77777777" w:rsidR="00000000" w:rsidRDefault="00E01313">
      <w:pPr>
        <w:pStyle w:val="TOC1"/>
        <w:tabs>
          <w:tab w:val="right" w:leader="dot" w:pos="8296"/>
        </w:tabs>
        <w:rPr>
          <w:rFonts w:ascii="Times New Roman" w:hAnsi="Times New Roman" w:cs="Times New Roman"/>
          <w:sz w:val="24"/>
          <w:szCs w:val="24"/>
        </w:rPr>
      </w:pPr>
      <w:r>
        <w:rPr>
          <w:rtl/>
        </w:rPr>
        <w:t>עולם הערכים במערכת החינוך של ילדי ישראל</w:t>
      </w:r>
      <w:r>
        <w:tab/>
      </w:r>
      <w:r>
        <w:fldChar w:fldCharType="begin"/>
      </w:r>
      <w:r>
        <w:instrText xml:space="preserve"> PAGEREF _Toc78873181 \h </w:instrText>
      </w:r>
      <w:r>
        <w:fldChar w:fldCharType="separate"/>
      </w:r>
      <w:r>
        <w:t>237</w:t>
      </w:r>
      <w:r>
        <w:fldChar w:fldCharType="end"/>
      </w:r>
    </w:p>
    <w:p w14:paraId="0247113C" w14:textId="77777777" w:rsidR="00000000" w:rsidRDefault="00E01313">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_Toc78873182 \h </w:instrText>
      </w:r>
      <w:r>
        <w:fldChar w:fldCharType="separate"/>
      </w:r>
      <w:r>
        <w:t>238</w:t>
      </w:r>
      <w:r>
        <w:fldChar w:fldCharType="end"/>
      </w:r>
    </w:p>
    <w:p w14:paraId="7B6CE264" w14:textId="77777777" w:rsidR="00000000" w:rsidRDefault="00E01313">
      <w:pPr>
        <w:pStyle w:val="TOC2"/>
        <w:tabs>
          <w:tab w:val="right" w:leader="dot" w:pos="8296"/>
        </w:tabs>
        <w:ind w:right="0"/>
        <w:rPr>
          <w:rFonts w:ascii="Times New Roman" w:hAnsi="Times New Roman" w:cs="Times New Roman"/>
          <w:sz w:val="24"/>
          <w:szCs w:val="24"/>
        </w:rPr>
      </w:pPr>
      <w:r>
        <w:rPr>
          <w:rtl/>
        </w:rPr>
        <w:t>סגן</w:t>
      </w:r>
      <w:r>
        <w:t xml:space="preserve"> </w:t>
      </w:r>
      <w:r>
        <w:rPr>
          <w:rtl/>
        </w:rPr>
        <w:t>שרת החינוך, התרבות והספורט צבי הנדל:</w:t>
      </w:r>
      <w:r>
        <w:tab/>
      </w:r>
      <w:r>
        <w:fldChar w:fldCharType="begin"/>
      </w:r>
      <w:r>
        <w:instrText xml:space="preserve"> PAGEREF _Toc78873183 \h </w:instrText>
      </w:r>
      <w:r>
        <w:fldChar w:fldCharType="separate"/>
      </w:r>
      <w:r>
        <w:t>240</w:t>
      </w:r>
      <w:r>
        <w:fldChar w:fldCharType="end"/>
      </w:r>
    </w:p>
    <w:p w14:paraId="1B360DFE"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_Toc78873184 \h </w:instrText>
      </w:r>
      <w:r>
        <w:fldChar w:fldCharType="separate"/>
      </w:r>
      <w:r>
        <w:t>243</w:t>
      </w:r>
      <w:r>
        <w:fldChar w:fldCharType="end"/>
      </w:r>
    </w:p>
    <w:p w14:paraId="03C396D4" w14:textId="77777777" w:rsidR="00000000" w:rsidRDefault="00E01313">
      <w:pPr>
        <w:pStyle w:val="TOC1"/>
        <w:tabs>
          <w:tab w:val="right" w:leader="dot" w:pos="8296"/>
        </w:tabs>
        <w:rPr>
          <w:rFonts w:ascii="Times New Roman" w:hAnsi="Times New Roman" w:cs="Times New Roman"/>
          <w:sz w:val="24"/>
          <w:szCs w:val="24"/>
        </w:rPr>
      </w:pPr>
      <w:r>
        <w:rPr>
          <w:rtl/>
        </w:rPr>
        <w:t>הטיפול בבעיית הסמים בבאר</w:t>
      </w:r>
      <w:r>
        <w:t>-</w:t>
      </w:r>
      <w:r>
        <w:rPr>
          <w:rtl/>
        </w:rPr>
        <w:t>שבע</w:t>
      </w:r>
      <w:r>
        <w:tab/>
      </w:r>
      <w:r>
        <w:fldChar w:fldCharType="begin"/>
      </w:r>
      <w:r>
        <w:instrText xml:space="preserve"> PAGEREF _Toc78873185 \h </w:instrText>
      </w:r>
      <w:r>
        <w:fldChar w:fldCharType="separate"/>
      </w:r>
      <w:r>
        <w:t>243</w:t>
      </w:r>
      <w:r>
        <w:fldChar w:fldCharType="end"/>
      </w:r>
    </w:p>
    <w:p w14:paraId="017DF66C" w14:textId="77777777" w:rsidR="00000000" w:rsidRDefault="00E01313">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_Toc78873186 \h </w:instrText>
      </w:r>
      <w:r>
        <w:fldChar w:fldCharType="separate"/>
      </w:r>
      <w:r>
        <w:t>244</w:t>
      </w:r>
      <w:r>
        <w:fldChar w:fldCharType="end"/>
      </w:r>
    </w:p>
    <w:p w14:paraId="58633193"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rPr>
          <w:rtl/>
        </w:rPr>
        <w:t>:</w:t>
      </w:r>
      <w:r>
        <w:tab/>
      </w:r>
      <w:r>
        <w:fldChar w:fldCharType="begin"/>
      </w:r>
      <w:r>
        <w:instrText xml:space="preserve"> PAGEREF _Toc78873187 \h </w:instrText>
      </w:r>
      <w:r>
        <w:fldChar w:fldCharType="separate"/>
      </w:r>
      <w:r>
        <w:t>246</w:t>
      </w:r>
      <w:r>
        <w:fldChar w:fldCharType="end"/>
      </w:r>
    </w:p>
    <w:p w14:paraId="7071B1E9" w14:textId="77777777" w:rsidR="00000000" w:rsidRDefault="00E01313">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_Toc78873188 \h </w:instrText>
      </w:r>
      <w:r>
        <w:fldChar w:fldCharType="separate"/>
      </w:r>
      <w:r>
        <w:t>247</w:t>
      </w:r>
      <w:r>
        <w:fldChar w:fldCharType="end"/>
      </w:r>
    </w:p>
    <w:p w14:paraId="54C33752" w14:textId="77777777" w:rsidR="00000000" w:rsidRDefault="00E01313">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_Toc78873189 \h </w:instrText>
      </w:r>
      <w:r>
        <w:fldChar w:fldCharType="separate"/>
      </w:r>
      <w:r>
        <w:t>248</w:t>
      </w:r>
      <w:r>
        <w:fldChar w:fldCharType="end"/>
      </w:r>
    </w:p>
    <w:p w14:paraId="602E3268"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_Toc78873190 \h </w:instrText>
      </w:r>
      <w:r>
        <w:fldChar w:fldCharType="separate"/>
      </w:r>
      <w:r>
        <w:t>249</w:t>
      </w:r>
      <w:r>
        <w:fldChar w:fldCharType="end"/>
      </w:r>
    </w:p>
    <w:p w14:paraId="6750B604" w14:textId="77777777" w:rsidR="00000000" w:rsidRDefault="00E01313">
      <w:pPr>
        <w:pStyle w:val="TOC1"/>
        <w:tabs>
          <w:tab w:val="right" w:leader="dot" w:pos="8296"/>
        </w:tabs>
        <w:rPr>
          <w:rFonts w:ascii="Times New Roman" w:hAnsi="Times New Roman" w:cs="Times New Roman"/>
          <w:sz w:val="24"/>
          <w:szCs w:val="24"/>
        </w:rPr>
      </w:pPr>
      <w:r>
        <w:rPr>
          <w:rtl/>
        </w:rPr>
        <w:t>הרצח בפקיעין והפשיעה המשתוללת בגליל</w:t>
      </w:r>
      <w:r>
        <w:tab/>
      </w:r>
      <w:r>
        <w:fldChar w:fldCharType="begin"/>
      </w:r>
      <w:r>
        <w:instrText xml:space="preserve"> PAGEREF _Toc78873191 \h </w:instrText>
      </w:r>
      <w:r>
        <w:fldChar w:fldCharType="separate"/>
      </w:r>
      <w:r>
        <w:t>249</w:t>
      </w:r>
      <w:r>
        <w:fldChar w:fldCharType="end"/>
      </w:r>
    </w:p>
    <w:p w14:paraId="1E63A96C" w14:textId="77777777" w:rsidR="00000000" w:rsidRDefault="00E01313">
      <w:pPr>
        <w:pStyle w:val="TOC2"/>
        <w:tabs>
          <w:tab w:val="right" w:leader="dot" w:pos="8296"/>
        </w:tabs>
        <w:ind w:right="0"/>
        <w:rPr>
          <w:rFonts w:ascii="Times New Roman" w:hAnsi="Times New Roman" w:cs="Times New Roman"/>
          <w:sz w:val="24"/>
          <w:szCs w:val="24"/>
        </w:rPr>
      </w:pPr>
      <w:r>
        <w:rPr>
          <w:rtl/>
        </w:rPr>
        <w:t>איו</w:t>
      </w:r>
      <w:r>
        <w:rPr>
          <w:rtl/>
        </w:rPr>
        <w:t>ב קרא (הליכוד):</w:t>
      </w:r>
      <w:r>
        <w:tab/>
      </w:r>
      <w:r>
        <w:fldChar w:fldCharType="begin"/>
      </w:r>
      <w:r>
        <w:instrText xml:space="preserve"> PAGEREF _Toc78873192 \h </w:instrText>
      </w:r>
      <w:r>
        <w:fldChar w:fldCharType="separate"/>
      </w:r>
      <w:r>
        <w:t>249</w:t>
      </w:r>
      <w:r>
        <w:fldChar w:fldCharType="end"/>
      </w:r>
    </w:p>
    <w:p w14:paraId="70675246"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_Toc78873193 \h </w:instrText>
      </w:r>
      <w:r>
        <w:fldChar w:fldCharType="separate"/>
      </w:r>
      <w:r>
        <w:t>252</w:t>
      </w:r>
      <w:r>
        <w:fldChar w:fldCharType="end"/>
      </w:r>
    </w:p>
    <w:p w14:paraId="46CC308E" w14:textId="77777777" w:rsidR="00000000" w:rsidRDefault="00E0131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_Toc78873194 \h </w:instrText>
      </w:r>
      <w:r>
        <w:fldChar w:fldCharType="separate"/>
      </w:r>
      <w:r>
        <w:t>253</w:t>
      </w:r>
      <w:r>
        <w:fldChar w:fldCharType="end"/>
      </w:r>
    </w:p>
    <w:p w14:paraId="226F8B6F"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_Toc78873195 \h </w:instrText>
      </w:r>
      <w:r>
        <w:fldChar w:fldCharType="separate"/>
      </w:r>
      <w:r>
        <w:t>254</w:t>
      </w:r>
      <w:r>
        <w:fldChar w:fldCharType="end"/>
      </w:r>
    </w:p>
    <w:p w14:paraId="2C44DE9E" w14:textId="77777777" w:rsidR="00000000" w:rsidRDefault="00E01313">
      <w:pPr>
        <w:pStyle w:val="TOC1"/>
        <w:tabs>
          <w:tab w:val="right" w:leader="dot" w:pos="8296"/>
        </w:tabs>
        <w:rPr>
          <w:rFonts w:ascii="Times New Roman" w:hAnsi="Times New Roman" w:cs="Times New Roman"/>
          <w:sz w:val="24"/>
          <w:szCs w:val="24"/>
        </w:rPr>
      </w:pPr>
      <w:r>
        <w:rPr>
          <w:rtl/>
        </w:rPr>
        <w:t>הכוונה לפנות את שכונת גבעת</w:t>
      </w:r>
      <w:r>
        <w:t>-</w:t>
      </w:r>
      <w:r>
        <w:rPr>
          <w:rtl/>
        </w:rPr>
        <w:t>הרא”ה</w:t>
      </w:r>
      <w:r>
        <w:tab/>
      </w:r>
      <w:r>
        <w:fldChar w:fldCharType="begin"/>
      </w:r>
      <w:r>
        <w:instrText xml:space="preserve"> PAGEREF _Toc788731</w:instrText>
      </w:r>
      <w:r>
        <w:instrText xml:space="preserve">96 \h </w:instrText>
      </w:r>
      <w:r>
        <w:fldChar w:fldCharType="separate"/>
      </w:r>
      <w:r>
        <w:t>254</w:t>
      </w:r>
      <w:r>
        <w:fldChar w:fldCharType="end"/>
      </w:r>
    </w:p>
    <w:p w14:paraId="691D1D33" w14:textId="77777777" w:rsidR="00000000" w:rsidRDefault="00E01313">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_Toc78873197 \h </w:instrText>
      </w:r>
      <w:r>
        <w:fldChar w:fldCharType="separate"/>
      </w:r>
      <w:r>
        <w:t>254</w:t>
      </w:r>
      <w:r>
        <w:fldChar w:fldCharType="end"/>
      </w:r>
    </w:p>
    <w:p w14:paraId="1CF62A83"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_Toc78873198 \h </w:instrText>
      </w:r>
      <w:r>
        <w:fldChar w:fldCharType="separate"/>
      </w:r>
      <w:r>
        <w:t>257</w:t>
      </w:r>
      <w:r>
        <w:fldChar w:fldCharType="end"/>
      </w:r>
    </w:p>
    <w:p w14:paraId="2AC9962B" w14:textId="77777777" w:rsidR="00000000" w:rsidRDefault="00E01313">
      <w:pPr>
        <w:pStyle w:val="TOC2"/>
        <w:tabs>
          <w:tab w:val="right" w:leader="dot" w:pos="8296"/>
        </w:tabs>
        <w:ind w:right="0"/>
        <w:rPr>
          <w:rFonts w:ascii="Times New Roman" w:hAnsi="Times New Roman" w:cs="Times New Roman"/>
          <w:sz w:val="24"/>
          <w:szCs w:val="24"/>
        </w:rPr>
      </w:pPr>
      <w:r>
        <w:rPr>
          <w:rtl/>
        </w:rPr>
        <w:t>איתן כבל (העבודה-מימד):</w:t>
      </w:r>
      <w:r>
        <w:tab/>
      </w:r>
      <w:r>
        <w:fldChar w:fldCharType="begin"/>
      </w:r>
      <w:r>
        <w:instrText xml:space="preserve"> PAGEREF _Toc78873199 \h </w:instrText>
      </w:r>
      <w:r>
        <w:fldChar w:fldCharType="separate"/>
      </w:r>
      <w:r>
        <w:t>259</w:t>
      </w:r>
      <w:r>
        <w:fldChar w:fldCharType="end"/>
      </w:r>
    </w:p>
    <w:p w14:paraId="1292BA67" w14:textId="77777777" w:rsidR="00000000" w:rsidRDefault="00E01313">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_Toc78873200 \h </w:instrText>
      </w:r>
      <w:r>
        <w:fldChar w:fldCharType="separate"/>
      </w:r>
      <w:r>
        <w:t>260</w:t>
      </w:r>
      <w:r>
        <w:fldChar w:fldCharType="end"/>
      </w:r>
    </w:p>
    <w:p w14:paraId="2205BF89" w14:textId="77777777" w:rsidR="00000000" w:rsidRDefault="00E01313">
      <w:pPr>
        <w:pStyle w:val="TOC1"/>
        <w:tabs>
          <w:tab w:val="right" w:leader="dot" w:pos="8296"/>
        </w:tabs>
        <w:rPr>
          <w:rFonts w:ascii="Times New Roman" w:hAnsi="Times New Roman" w:cs="Times New Roman"/>
          <w:sz w:val="24"/>
          <w:szCs w:val="24"/>
        </w:rPr>
      </w:pPr>
      <w:r>
        <w:rPr>
          <w:rtl/>
        </w:rPr>
        <w:t>העלאת מח</w:t>
      </w:r>
      <w:r>
        <w:rPr>
          <w:rtl/>
        </w:rPr>
        <w:t>ירי הסולר</w:t>
      </w:r>
      <w:r>
        <w:tab/>
      </w:r>
      <w:r>
        <w:fldChar w:fldCharType="begin"/>
      </w:r>
      <w:r>
        <w:instrText xml:space="preserve"> PAGEREF _Toc78873201 \h </w:instrText>
      </w:r>
      <w:r>
        <w:fldChar w:fldCharType="separate"/>
      </w:r>
      <w:r>
        <w:t>260</w:t>
      </w:r>
      <w:r>
        <w:fldChar w:fldCharType="end"/>
      </w:r>
    </w:p>
    <w:p w14:paraId="5191B480" w14:textId="77777777" w:rsidR="00000000" w:rsidRDefault="00E01313">
      <w:pPr>
        <w:pStyle w:val="TOC2"/>
        <w:tabs>
          <w:tab w:val="right" w:leader="dot" w:pos="8296"/>
        </w:tabs>
        <w:ind w:right="0"/>
        <w:rPr>
          <w:rFonts w:ascii="Times New Roman" w:hAnsi="Times New Roman" w:cs="Times New Roman"/>
          <w:sz w:val="24"/>
          <w:szCs w:val="24"/>
        </w:rPr>
      </w:pPr>
      <w:r>
        <w:rPr>
          <w:rtl/>
        </w:rPr>
        <w:t>משה כחלון (הליכוד):</w:t>
      </w:r>
      <w:r>
        <w:tab/>
      </w:r>
      <w:r>
        <w:fldChar w:fldCharType="begin"/>
      </w:r>
      <w:r>
        <w:instrText xml:space="preserve"> PAGEREF _Toc78873202 \h </w:instrText>
      </w:r>
      <w:r>
        <w:fldChar w:fldCharType="separate"/>
      </w:r>
      <w:r>
        <w:t>261</w:t>
      </w:r>
      <w:r>
        <w:fldChar w:fldCharType="end"/>
      </w:r>
    </w:p>
    <w:p w14:paraId="5DC66226"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_Toc78873203 \h </w:instrText>
      </w:r>
      <w:r>
        <w:fldChar w:fldCharType="separate"/>
      </w:r>
      <w:r>
        <w:t>265</w:t>
      </w:r>
      <w:r>
        <w:fldChar w:fldCharType="end"/>
      </w:r>
    </w:p>
    <w:p w14:paraId="1EB028DE" w14:textId="77777777" w:rsidR="00000000" w:rsidRDefault="00E01313">
      <w:pPr>
        <w:pStyle w:val="TOC1"/>
        <w:tabs>
          <w:tab w:val="right" w:leader="dot" w:pos="8296"/>
        </w:tabs>
        <w:rPr>
          <w:rFonts w:ascii="Times New Roman" w:hAnsi="Times New Roman" w:cs="Times New Roman"/>
          <w:sz w:val="24"/>
          <w:szCs w:val="24"/>
        </w:rPr>
      </w:pPr>
      <w:r>
        <w:rPr>
          <w:rtl/>
        </w:rPr>
        <w:t>שאילתות ותשובות</w:t>
      </w:r>
      <w:r>
        <w:tab/>
      </w:r>
      <w:r>
        <w:fldChar w:fldCharType="begin"/>
      </w:r>
      <w:r>
        <w:instrText xml:space="preserve"> PAGEREF _Toc78873204 \h </w:instrText>
      </w:r>
      <w:r>
        <w:fldChar w:fldCharType="separate"/>
      </w:r>
      <w:r>
        <w:t>267</w:t>
      </w:r>
      <w:r>
        <w:fldChar w:fldCharType="end"/>
      </w:r>
    </w:p>
    <w:p w14:paraId="671C970D" w14:textId="77777777" w:rsidR="00000000" w:rsidRDefault="00E01313">
      <w:pPr>
        <w:pStyle w:val="TOC1"/>
        <w:tabs>
          <w:tab w:val="right" w:leader="dot" w:pos="8296"/>
        </w:tabs>
        <w:rPr>
          <w:rFonts w:ascii="Times New Roman" w:hAnsi="Times New Roman" w:cs="Times New Roman"/>
          <w:sz w:val="24"/>
          <w:szCs w:val="24"/>
        </w:rPr>
      </w:pPr>
      <w:r>
        <w:t xml:space="preserve">451. </w:t>
      </w:r>
      <w:r>
        <w:rPr>
          <w:rtl/>
        </w:rPr>
        <w:t>החלטת משרד החוץ בדבר שיתוף הפעולה עם ה</w:t>
      </w:r>
      <w:r>
        <w:t>-BBC</w:t>
      </w:r>
      <w:r>
        <w:tab/>
      </w:r>
      <w:r>
        <w:fldChar w:fldCharType="begin"/>
      </w:r>
      <w:r>
        <w:instrText xml:space="preserve"> PAGEREF _Toc</w:instrText>
      </w:r>
      <w:r>
        <w:instrText xml:space="preserve">78873205 \h </w:instrText>
      </w:r>
      <w:r>
        <w:fldChar w:fldCharType="separate"/>
      </w:r>
      <w:r>
        <w:t>268</w:t>
      </w:r>
      <w:r>
        <w:fldChar w:fldCharType="end"/>
      </w:r>
    </w:p>
    <w:p w14:paraId="4EDBB5B9" w14:textId="77777777" w:rsidR="00000000" w:rsidRDefault="00E01313">
      <w:pPr>
        <w:pStyle w:val="TOC1"/>
        <w:tabs>
          <w:tab w:val="right" w:leader="dot" w:pos="8296"/>
        </w:tabs>
        <w:rPr>
          <w:rFonts w:ascii="Times New Roman" w:hAnsi="Times New Roman" w:cs="Times New Roman"/>
          <w:sz w:val="24"/>
          <w:szCs w:val="24"/>
        </w:rPr>
      </w:pPr>
      <w:r>
        <w:t xml:space="preserve">464. </w:t>
      </w:r>
      <w:r>
        <w:rPr>
          <w:rtl/>
        </w:rPr>
        <w:t>קבלת אשרות כניסה לארצות-הברית</w:t>
      </w:r>
      <w:r>
        <w:tab/>
      </w:r>
      <w:r>
        <w:fldChar w:fldCharType="begin"/>
      </w:r>
      <w:r>
        <w:instrText xml:space="preserve"> PAGEREF _Toc78873206 \h </w:instrText>
      </w:r>
      <w:r>
        <w:fldChar w:fldCharType="separate"/>
      </w:r>
      <w:r>
        <w:t>269</w:t>
      </w:r>
      <w:r>
        <w:fldChar w:fldCharType="end"/>
      </w:r>
    </w:p>
    <w:p w14:paraId="5DD7588A" w14:textId="77777777" w:rsidR="00000000" w:rsidRDefault="00E01313">
      <w:pPr>
        <w:pStyle w:val="TOC1"/>
        <w:tabs>
          <w:tab w:val="right" w:leader="dot" w:pos="8296"/>
        </w:tabs>
        <w:rPr>
          <w:rFonts w:ascii="Times New Roman" w:hAnsi="Times New Roman" w:cs="Times New Roman"/>
          <w:sz w:val="24"/>
          <w:szCs w:val="24"/>
        </w:rPr>
      </w:pPr>
      <w:r>
        <w:t xml:space="preserve">508, 546. </w:t>
      </w:r>
      <w:r>
        <w:rPr>
          <w:rtl/>
        </w:rPr>
        <w:t>חרם</w:t>
      </w:r>
      <w:r>
        <w:t xml:space="preserve"> </w:t>
      </w:r>
      <w:r>
        <w:rPr>
          <w:rtl/>
        </w:rPr>
        <w:t>על סחורה ישראלית באירופה</w:t>
      </w:r>
      <w:r>
        <w:tab/>
      </w:r>
      <w:r>
        <w:fldChar w:fldCharType="begin"/>
      </w:r>
      <w:r>
        <w:instrText xml:space="preserve"> PAGEREF _Toc78873207 \h </w:instrText>
      </w:r>
      <w:r>
        <w:fldChar w:fldCharType="separate"/>
      </w:r>
      <w:r>
        <w:t>269</w:t>
      </w:r>
      <w:r>
        <w:fldChar w:fldCharType="end"/>
      </w:r>
    </w:p>
    <w:p w14:paraId="296C9A46" w14:textId="77777777" w:rsidR="00000000" w:rsidRDefault="00E01313">
      <w:pPr>
        <w:pStyle w:val="TOC1"/>
        <w:tabs>
          <w:tab w:val="right" w:leader="dot" w:pos="8296"/>
        </w:tabs>
        <w:rPr>
          <w:rFonts w:ascii="Times New Roman" w:hAnsi="Times New Roman" w:cs="Times New Roman"/>
          <w:sz w:val="24"/>
          <w:szCs w:val="24"/>
        </w:rPr>
      </w:pPr>
      <w:r>
        <w:t xml:space="preserve">530. </w:t>
      </w:r>
      <w:r>
        <w:rPr>
          <w:rtl/>
        </w:rPr>
        <w:t>תביעות יהודי ערב להשבת הרכוש היהודי</w:t>
      </w:r>
      <w:r>
        <w:tab/>
      </w:r>
      <w:r>
        <w:fldChar w:fldCharType="begin"/>
      </w:r>
      <w:r>
        <w:instrText xml:space="preserve"> PAGEREF _Toc78873208 \h </w:instrText>
      </w:r>
      <w:r>
        <w:fldChar w:fldCharType="separate"/>
      </w:r>
      <w:r>
        <w:t>271</w:t>
      </w:r>
      <w:r>
        <w:fldChar w:fldCharType="end"/>
      </w:r>
    </w:p>
    <w:p w14:paraId="466737BC" w14:textId="77777777" w:rsidR="00000000" w:rsidRDefault="00E01313">
      <w:pPr>
        <w:pStyle w:val="TOC1"/>
        <w:tabs>
          <w:tab w:val="right" w:leader="dot" w:pos="8296"/>
        </w:tabs>
        <w:rPr>
          <w:rFonts w:ascii="Times New Roman" w:hAnsi="Times New Roman" w:cs="Times New Roman"/>
          <w:sz w:val="24"/>
          <w:szCs w:val="24"/>
        </w:rPr>
      </w:pPr>
      <w:r>
        <w:t xml:space="preserve">548. </w:t>
      </w:r>
      <w:r>
        <w:rPr>
          <w:rtl/>
        </w:rPr>
        <w:t>חילול מצבות בבית-ה</w:t>
      </w:r>
      <w:r>
        <w:rPr>
          <w:rtl/>
        </w:rPr>
        <w:t>קברות היהודי</w:t>
      </w:r>
      <w:r>
        <w:t xml:space="preserve"> </w:t>
      </w:r>
      <w:r>
        <w:rPr>
          <w:rtl/>
        </w:rPr>
        <w:t>בווינה</w:t>
      </w:r>
      <w:r>
        <w:tab/>
      </w:r>
      <w:r>
        <w:fldChar w:fldCharType="begin"/>
      </w:r>
      <w:r>
        <w:instrText xml:space="preserve"> PAGEREF _Toc78873209 \h </w:instrText>
      </w:r>
      <w:r>
        <w:fldChar w:fldCharType="separate"/>
      </w:r>
      <w:r>
        <w:t>273</w:t>
      </w:r>
      <w:r>
        <w:fldChar w:fldCharType="end"/>
      </w:r>
    </w:p>
    <w:p w14:paraId="00D20C01" w14:textId="77777777" w:rsidR="00000000" w:rsidRDefault="00E01313">
      <w:pPr>
        <w:pStyle w:val="TOC1"/>
        <w:tabs>
          <w:tab w:val="right" w:leader="dot" w:pos="8296"/>
        </w:tabs>
        <w:rPr>
          <w:rFonts w:ascii="Times New Roman" w:hAnsi="Times New Roman" w:cs="Times New Roman"/>
          <w:sz w:val="24"/>
          <w:szCs w:val="24"/>
        </w:rPr>
      </w:pPr>
      <w:r>
        <w:t xml:space="preserve">657. </w:t>
      </w:r>
      <w:r>
        <w:rPr>
          <w:rtl/>
        </w:rPr>
        <w:t>שימור מחנה הריכוז דכאו</w:t>
      </w:r>
      <w:r>
        <w:tab/>
      </w:r>
      <w:r>
        <w:fldChar w:fldCharType="begin"/>
      </w:r>
      <w:r>
        <w:instrText xml:space="preserve"> PAGEREF _Toc78873210 \h </w:instrText>
      </w:r>
      <w:r>
        <w:fldChar w:fldCharType="separate"/>
      </w:r>
      <w:r>
        <w:t>274</w:t>
      </w:r>
      <w:r>
        <w:fldChar w:fldCharType="end"/>
      </w:r>
    </w:p>
    <w:p w14:paraId="15233AA3" w14:textId="77777777" w:rsidR="00000000" w:rsidRDefault="00E01313">
      <w:pPr>
        <w:pStyle w:val="TOC1"/>
        <w:tabs>
          <w:tab w:val="right" w:leader="dot" w:pos="8296"/>
        </w:tabs>
        <w:rPr>
          <w:rFonts w:ascii="Times New Roman" w:hAnsi="Times New Roman" w:cs="Times New Roman"/>
          <w:sz w:val="24"/>
          <w:szCs w:val="24"/>
        </w:rPr>
      </w:pPr>
      <w:r>
        <w:t xml:space="preserve">688. </w:t>
      </w:r>
      <w:r>
        <w:rPr>
          <w:rtl/>
        </w:rPr>
        <w:t>סקר האיחוד האירופי שלפיו ישראל נתפסת כסכנה לשלום העולם</w:t>
      </w:r>
      <w:r>
        <w:tab/>
      </w:r>
      <w:r>
        <w:fldChar w:fldCharType="begin"/>
      </w:r>
      <w:r>
        <w:instrText xml:space="preserve"> PAGEREF _Toc78873211 \h </w:instrText>
      </w:r>
      <w:r>
        <w:fldChar w:fldCharType="separate"/>
      </w:r>
      <w:r>
        <w:t>275</w:t>
      </w:r>
      <w:r>
        <w:fldChar w:fldCharType="end"/>
      </w:r>
    </w:p>
    <w:p w14:paraId="038D4281" w14:textId="77777777" w:rsidR="00000000" w:rsidRDefault="00E01313">
      <w:pPr>
        <w:pStyle w:val="TOC1"/>
        <w:tabs>
          <w:tab w:val="right" w:leader="dot" w:pos="8296"/>
        </w:tabs>
        <w:rPr>
          <w:rFonts w:ascii="Times New Roman" w:hAnsi="Times New Roman" w:cs="Times New Roman"/>
          <w:sz w:val="24"/>
          <w:szCs w:val="24"/>
        </w:rPr>
      </w:pPr>
      <w:r>
        <w:t xml:space="preserve">713. </w:t>
      </w:r>
      <w:r>
        <w:rPr>
          <w:rtl/>
        </w:rPr>
        <w:t>נתינת חסות לכינוסים בנושא תוכנית</w:t>
      </w:r>
      <w:r>
        <w:t xml:space="preserve"> </w:t>
      </w:r>
      <w:r>
        <w:rPr>
          <w:rtl/>
        </w:rPr>
        <w:t>ז'נבה</w:t>
      </w:r>
      <w:r>
        <w:tab/>
      </w:r>
      <w:r>
        <w:fldChar w:fldCharType="begin"/>
      </w:r>
      <w:r>
        <w:instrText xml:space="preserve"> PAG</w:instrText>
      </w:r>
      <w:r>
        <w:instrText xml:space="preserve">EREF _Toc78873212 \h </w:instrText>
      </w:r>
      <w:r>
        <w:fldChar w:fldCharType="separate"/>
      </w:r>
      <w:r>
        <w:t>276</w:t>
      </w:r>
      <w:r>
        <w:fldChar w:fldCharType="end"/>
      </w:r>
    </w:p>
    <w:p w14:paraId="5D3D122F" w14:textId="77777777" w:rsidR="00000000" w:rsidRDefault="00E01313">
      <w:pPr>
        <w:pStyle w:val="TOC1"/>
        <w:tabs>
          <w:tab w:val="right" w:leader="dot" w:pos="8296"/>
        </w:tabs>
        <w:rPr>
          <w:rFonts w:ascii="Times New Roman" w:hAnsi="Times New Roman" w:cs="Times New Roman"/>
          <w:sz w:val="24"/>
          <w:szCs w:val="24"/>
        </w:rPr>
      </w:pPr>
      <w:r>
        <w:t xml:space="preserve">743. </w:t>
      </w:r>
      <w:r>
        <w:rPr>
          <w:rtl/>
        </w:rPr>
        <w:t>הוועדה לבחינת ההסתה ברשות הפלסטינית</w:t>
      </w:r>
      <w:r>
        <w:tab/>
      </w:r>
      <w:r>
        <w:fldChar w:fldCharType="begin"/>
      </w:r>
      <w:r>
        <w:instrText xml:space="preserve"> PAGEREF _Toc78873213 \h </w:instrText>
      </w:r>
      <w:r>
        <w:fldChar w:fldCharType="separate"/>
      </w:r>
      <w:r>
        <w:t>277</w:t>
      </w:r>
      <w:r>
        <w:fldChar w:fldCharType="end"/>
      </w:r>
    </w:p>
    <w:p w14:paraId="0AEF89EE" w14:textId="77777777" w:rsidR="00000000" w:rsidRDefault="00E01313">
      <w:pPr>
        <w:pStyle w:val="TOC1"/>
        <w:tabs>
          <w:tab w:val="right" w:leader="dot" w:pos="8296"/>
        </w:tabs>
        <w:rPr>
          <w:rFonts w:ascii="Times New Roman" w:hAnsi="Times New Roman" w:cs="Times New Roman"/>
          <w:sz w:val="24"/>
          <w:szCs w:val="24"/>
        </w:rPr>
      </w:pPr>
      <w:r>
        <w:t xml:space="preserve">806. </w:t>
      </w:r>
      <w:r>
        <w:rPr>
          <w:rtl/>
        </w:rPr>
        <w:t>ויזה לצרפת לנושאי דרכון שירות ודרכון דיפלומטי</w:t>
      </w:r>
      <w:r>
        <w:tab/>
      </w:r>
      <w:r>
        <w:fldChar w:fldCharType="begin"/>
      </w:r>
      <w:r>
        <w:instrText xml:space="preserve"> PAGEREF _Toc78873214 \h </w:instrText>
      </w:r>
      <w:r>
        <w:fldChar w:fldCharType="separate"/>
      </w:r>
      <w:r>
        <w:t>278</w:t>
      </w:r>
      <w:r>
        <w:fldChar w:fldCharType="end"/>
      </w:r>
    </w:p>
    <w:p w14:paraId="228B1A06" w14:textId="77777777" w:rsidR="00000000" w:rsidRDefault="00E01313">
      <w:pPr>
        <w:pStyle w:val="TOC1"/>
        <w:tabs>
          <w:tab w:val="right" w:leader="dot" w:pos="8296"/>
        </w:tabs>
        <w:rPr>
          <w:rFonts w:ascii="Times New Roman" w:hAnsi="Times New Roman" w:cs="Times New Roman"/>
          <w:sz w:val="24"/>
          <w:szCs w:val="24"/>
        </w:rPr>
      </w:pPr>
      <w:r>
        <w:t xml:space="preserve">839. </w:t>
      </w:r>
      <w:r>
        <w:rPr>
          <w:rtl/>
        </w:rPr>
        <w:t>פעולות אנטישמיות בצרפת</w:t>
      </w:r>
      <w:r>
        <w:tab/>
      </w:r>
      <w:r>
        <w:fldChar w:fldCharType="begin"/>
      </w:r>
      <w:r>
        <w:instrText xml:space="preserve"> PAGEREF _Toc78873215 \h </w:instrText>
      </w:r>
      <w:r>
        <w:fldChar w:fldCharType="separate"/>
      </w:r>
      <w:r>
        <w:t>278</w:t>
      </w:r>
      <w:r>
        <w:fldChar w:fldCharType="end"/>
      </w:r>
    </w:p>
    <w:p w14:paraId="4D721240" w14:textId="77777777" w:rsidR="00000000" w:rsidRDefault="00E01313">
      <w:pPr>
        <w:pStyle w:val="TOC1"/>
        <w:tabs>
          <w:tab w:val="right" w:leader="dot" w:pos="8296"/>
        </w:tabs>
        <w:rPr>
          <w:rFonts w:ascii="Times New Roman" w:hAnsi="Times New Roman" w:cs="Times New Roman"/>
          <w:sz w:val="24"/>
          <w:szCs w:val="24"/>
        </w:rPr>
      </w:pPr>
      <w:r>
        <w:t xml:space="preserve">840. </w:t>
      </w:r>
      <w:r>
        <w:rPr>
          <w:rtl/>
        </w:rPr>
        <w:t>בית-</w:t>
      </w:r>
      <w:r>
        <w:rPr>
          <w:rtl/>
        </w:rPr>
        <w:t>העלמין העתיק בעיר מץ שבצרפת</w:t>
      </w:r>
      <w:r>
        <w:tab/>
      </w:r>
      <w:r>
        <w:fldChar w:fldCharType="begin"/>
      </w:r>
      <w:r>
        <w:instrText xml:space="preserve"> PAGEREF _Toc78873216 \h </w:instrText>
      </w:r>
      <w:r>
        <w:fldChar w:fldCharType="separate"/>
      </w:r>
      <w:r>
        <w:t>280</w:t>
      </w:r>
      <w:r>
        <w:fldChar w:fldCharType="end"/>
      </w:r>
    </w:p>
    <w:p w14:paraId="2C32F253" w14:textId="77777777" w:rsidR="00000000" w:rsidRDefault="00E01313">
      <w:pPr>
        <w:pStyle w:val="TOC1"/>
        <w:tabs>
          <w:tab w:val="right" w:leader="dot" w:pos="8296"/>
        </w:tabs>
        <w:rPr>
          <w:rFonts w:ascii="Times New Roman" w:hAnsi="Times New Roman" w:cs="Times New Roman"/>
          <w:sz w:val="24"/>
          <w:szCs w:val="24"/>
        </w:rPr>
      </w:pPr>
      <w:r>
        <w:t xml:space="preserve">876. </w:t>
      </w:r>
      <w:r>
        <w:rPr>
          <w:rtl/>
        </w:rPr>
        <w:t>חידוש המשא-ומתן ישראל-סוריה</w:t>
      </w:r>
      <w:r>
        <w:tab/>
      </w:r>
      <w:r>
        <w:fldChar w:fldCharType="begin"/>
      </w:r>
      <w:r>
        <w:instrText xml:space="preserve"> PAGEREF _Toc78873217 \h </w:instrText>
      </w:r>
      <w:r>
        <w:fldChar w:fldCharType="separate"/>
      </w:r>
      <w:r>
        <w:t>280</w:t>
      </w:r>
      <w:r>
        <w:fldChar w:fldCharType="end"/>
      </w:r>
    </w:p>
    <w:p w14:paraId="39872229" w14:textId="77777777" w:rsidR="00000000" w:rsidRDefault="00E01313">
      <w:pPr>
        <w:pStyle w:val="TOC1"/>
        <w:tabs>
          <w:tab w:val="right" w:leader="dot" w:pos="8296"/>
        </w:tabs>
        <w:rPr>
          <w:rFonts w:ascii="Times New Roman" w:hAnsi="Times New Roman" w:cs="Times New Roman"/>
          <w:sz w:val="24"/>
          <w:szCs w:val="24"/>
        </w:rPr>
      </w:pPr>
      <w:r>
        <w:t xml:space="preserve">936. </w:t>
      </w:r>
      <w:r>
        <w:rPr>
          <w:rtl/>
        </w:rPr>
        <w:t>איסור חבישת כיפה בבתי-ספר בצרפת</w:t>
      </w:r>
      <w:r>
        <w:tab/>
      </w:r>
      <w:r>
        <w:fldChar w:fldCharType="begin"/>
      </w:r>
      <w:r>
        <w:instrText xml:space="preserve"> PAGEREF _Toc78873218 \h </w:instrText>
      </w:r>
      <w:r>
        <w:fldChar w:fldCharType="separate"/>
      </w:r>
      <w:r>
        <w:t>282</w:t>
      </w:r>
      <w:r>
        <w:fldChar w:fldCharType="end"/>
      </w:r>
    </w:p>
    <w:p w14:paraId="103647BA" w14:textId="77777777" w:rsidR="00000000" w:rsidRDefault="00E01313">
      <w:pPr>
        <w:pStyle w:val="TOC1"/>
        <w:tabs>
          <w:tab w:val="right" w:leader="dot" w:pos="8296"/>
        </w:tabs>
        <w:rPr>
          <w:rFonts w:ascii="Times New Roman" w:hAnsi="Times New Roman" w:cs="Times New Roman"/>
          <w:sz w:val="24"/>
          <w:szCs w:val="24"/>
        </w:rPr>
      </w:pPr>
      <w:r>
        <w:t xml:space="preserve">956. </w:t>
      </w:r>
      <w:r>
        <w:rPr>
          <w:rtl/>
        </w:rPr>
        <w:t>פתיחתן מחדש של נציגויות ישראל בבלרוס ובמולדובה</w:t>
      </w:r>
      <w:r>
        <w:tab/>
      </w:r>
      <w:r>
        <w:fldChar w:fldCharType="begin"/>
      </w:r>
      <w:r>
        <w:instrText xml:space="preserve"> PAGER</w:instrText>
      </w:r>
      <w:r>
        <w:instrText xml:space="preserve">EF _Toc78873219 \h </w:instrText>
      </w:r>
      <w:r>
        <w:fldChar w:fldCharType="separate"/>
      </w:r>
      <w:r>
        <w:t>283</w:t>
      </w:r>
      <w:r>
        <w:fldChar w:fldCharType="end"/>
      </w:r>
    </w:p>
    <w:p w14:paraId="0D6A7354" w14:textId="77777777" w:rsidR="00000000" w:rsidRDefault="00E01313">
      <w:pPr>
        <w:pStyle w:val="TOC1"/>
        <w:tabs>
          <w:tab w:val="right" w:leader="dot" w:pos="8296"/>
        </w:tabs>
        <w:rPr>
          <w:rFonts w:ascii="Times New Roman" w:hAnsi="Times New Roman" w:cs="Times New Roman"/>
          <w:sz w:val="24"/>
          <w:szCs w:val="24"/>
        </w:rPr>
      </w:pPr>
      <w:r>
        <w:t xml:space="preserve">971. </w:t>
      </w:r>
      <w:r>
        <w:rPr>
          <w:rtl/>
        </w:rPr>
        <w:t>מינוי דובר למשרד החוץ</w:t>
      </w:r>
      <w:r>
        <w:tab/>
      </w:r>
      <w:r>
        <w:fldChar w:fldCharType="begin"/>
      </w:r>
      <w:r>
        <w:instrText xml:space="preserve"> PAGEREF _Toc78873220 \h </w:instrText>
      </w:r>
      <w:r>
        <w:fldChar w:fldCharType="separate"/>
      </w:r>
      <w:r>
        <w:t>285</w:t>
      </w:r>
      <w:r>
        <w:fldChar w:fldCharType="end"/>
      </w:r>
    </w:p>
    <w:p w14:paraId="47D71F4D" w14:textId="77777777" w:rsidR="00000000" w:rsidRDefault="00E01313">
      <w:pPr>
        <w:pStyle w:val="TOC1"/>
        <w:tabs>
          <w:tab w:val="right" w:leader="dot" w:pos="8296"/>
        </w:tabs>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_Toc78873221 \h </w:instrText>
      </w:r>
      <w:r>
        <w:fldChar w:fldCharType="separate"/>
      </w:r>
      <w:r>
        <w:t>286</w:t>
      </w:r>
      <w:r>
        <w:fldChar w:fldCharType="end"/>
      </w:r>
    </w:p>
    <w:p w14:paraId="22D8B93F" w14:textId="77777777" w:rsidR="00000000" w:rsidRDefault="00E01313">
      <w:pPr>
        <w:pStyle w:val="TOC1"/>
        <w:tabs>
          <w:tab w:val="right" w:leader="dot" w:pos="8296"/>
        </w:tabs>
        <w:rPr>
          <w:rFonts w:ascii="Times New Roman" w:hAnsi="Times New Roman" w:cs="Times New Roman"/>
          <w:sz w:val="24"/>
          <w:szCs w:val="24"/>
        </w:rPr>
      </w:pPr>
      <w:r>
        <w:rPr>
          <w:rtl/>
        </w:rPr>
        <w:t>סכנת</w:t>
      </w:r>
      <w:r>
        <w:t xml:space="preserve"> </w:t>
      </w:r>
      <w:r>
        <w:rPr>
          <w:rtl/>
        </w:rPr>
        <w:t>קרינת היתר ממתקני חברת החשמל</w:t>
      </w:r>
      <w:r>
        <w:tab/>
      </w:r>
      <w:r>
        <w:fldChar w:fldCharType="begin"/>
      </w:r>
      <w:r>
        <w:instrText xml:space="preserve"> PAGEREF _Toc78873222 \h </w:instrText>
      </w:r>
      <w:r>
        <w:fldChar w:fldCharType="separate"/>
      </w:r>
      <w:r>
        <w:t>286</w:t>
      </w:r>
      <w:r>
        <w:fldChar w:fldCharType="end"/>
      </w:r>
    </w:p>
    <w:p w14:paraId="6F476B6B" w14:textId="77777777" w:rsidR="00000000" w:rsidRDefault="00E01313">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_Toc78873223 \h </w:instrText>
      </w:r>
      <w:r>
        <w:fldChar w:fldCharType="separate"/>
      </w:r>
      <w:r>
        <w:t>28</w:t>
      </w:r>
      <w:r>
        <w:t>6</w:t>
      </w:r>
      <w:r>
        <w:fldChar w:fldCharType="end"/>
      </w:r>
    </w:p>
    <w:p w14:paraId="21F0D74B" w14:textId="77777777" w:rsidR="00000000" w:rsidRDefault="00E01313">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PAGEREF _Toc78873224 \h </w:instrText>
      </w:r>
      <w:r>
        <w:fldChar w:fldCharType="separate"/>
      </w:r>
      <w:r>
        <w:t>287</w:t>
      </w:r>
      <w:r>
        <w:fldChar w:fldCharType="end"/>
      </w:r>
    </w:p>
    <w:p w14:paraId="2F800F9F" w14:textId="77777777" w:rsidR="00000000" w:rsidRDefault="00E01313">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_Toc78873225 \h </w:instrText>
      </w:r>
      <w:r>
        <w:fldChar w:fldCharType="separate"/>
      </w:r>
      <w:r>
        <w:t>288</w:t>
      </w:r>
      <w:r>
        <w:fldChar w:fldCharType="end"/>
      </w:r>
    </w:p>
    <w:p w14:paraId="5EE40327" w14:textId="77777777" w:rsidR="00000000" w:rsidRDefault="00E01313">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_Toc78873226 \h </w:instrText>
      </w:r>
      <w:r>
        <w:fldChar w:fldCharType="separate"/>
      </w:r>
      <w:r>
        <w:t>289</w:t>
      </w:r>
      <w:r>
        <w:fldChar w:fldCharType="end"/>
      </w:r>
    </w:p>
    <w:p w14:paraId="6C59D871" w14:textId="77777777" w:rsidR="00000000" w:rsidRDefault="00E01313">
      <w:pPr>
        <w:pStyle w:val="a0"/>
        <w:jc w:val="center"/>
        <w:rPr>
          <w:rtl/>
        </w:rPr>
      </w:pPr>
      <w:r>
        <w:rPr>
          <w:bCs/>
          <w:szCs w:val="36"/>
          <w:u w:val="single"/>
          <w:rtl/>
        </w:rPr>
        <w:fldChar w:fldCharType="end"/>
      </w:r>
    </w:p>
    <w:p w14:paraId="4DD148C2" w14:textId="77777777" w:rsidR="00000000" w:rsidRDefault="00E01313">
      <w:pPr>
        <w:pStyle w:val="a0"/>
        <w:rPr>
          <w:rtl/>
        </w:rPr>
      </w:pPr>
      <w:r>
        <w:rPr>
          <w:rtl/>
        </w:rPr>
        <w:br w:type="page"/>
      </w:r>
    </w:p>
    <w:p w14:paraId="70E10EEB" w14:textId="77777777" w:rsidR="00000000" w:rsidRDefault="00E01313">
      <w:pPr>
        <w:pStyle w:val="a0"/>
        <w:ind w:firstLine="0"/>
        <w:rPr>
          <w:rFonts w:hint="cs"/>
          <w:rtl/>
        </w:rPr>
      </w:pPr>
      <w:r>
        <w:rPr>
          <w:rFonts w:hint="cs"/>
          <w:rtl/>
        </w:rPr>
        <w:t xml:space="preserve">חוב' ט"ו </w:t>
      </w:r>
    </w:p>
    <w:p w14:paraId="0506426A" w14:textId="77777777" w:rsidR="00000000" w:rsidRDefault="00E01313">
      <w:pPr>
        <w:pStyle w:val="a0"/>
        <w:ind w:firstLine="0"/>
        <w:rPr>
          <w:rFonts w:hint="cs"/>
          <w:rtl/>
        </w:rPr>
      </w:pPr>
      <w:r>
        <w:rPr>
          <w:rFonts w:hint="cs"/>
          <w:rtl/>
        </w:rPr>
        <w:t>ישיבה ק'</w:t>
      </w:r>
    </w:p>
    <w:p w14:paraId="5C2E857E" w14:textId="77777777" w:rsidR="00000000" w:rsidRDefault="00E01313">
      <w:pPr>
        <w:pStyle w:val="a0"/>
        <w:ind w:firstLine="0"/>
        <w:rPr>
          <w:rFonts w:hint="cs"/>
          <w:rtl/>
        </w:rPr>
      </w:pPr>
    </w:p>
    <w:p w14:paraId="7FC41A52" w14:textId="77777777" w:rsidR="00000000" w:rsidRDefault="00E01313">
      <w:pPr>
        <w:pStyle w:val="a0"/>
        <w:ind w:firstLine="0"/>
        <w:rPr>
          <w:rtl/>
        </w:rPr>
      </w:pPr>
    </w:p>
    <w:p w14:paraId="2132BD0B" w14:textId="77777777" w:rsidR="00000000" w:rsidRDefault="00E01313">
      <w:pPr>
        <w:pStyle w:val="a5"/>
        <w:bidi/>
        <w:rPr>
          <w:rFonts w:hint="cs"/>
          <w:rtl/>
        </w:rPr>
      </w:pPr>
      <w:r>
        <w:rPr>
          <w:rFonts w:hint="cs"/>
          <w:rtl/>
        </w:rPr>
        <w:t>הישיבה המאה של הכנסת השש-עשרה</w:t>
      </w:r>
    </w:p>
    <w:p w14:paraId="328B0F36" w14:textId="77777777" w:rsidR="00000000" w:rsidRDefault="00E01313">
      <w:pPr>
        <w:pStyle w:val="a6"/>
        <w:bidi/>
        <w:rPr>
          <w:rFonts w:hint="cs"/>
          <w:rtl/>
        </w:rPr>
      </w:pPr>
      <w:r>
        <w:rPr>
          <w:rFonts w:hint="cs"/>
          <w:rtl/>
        </w:rPr>
        <w:t xml:space="preserve">יום רביעי, ה' בשבט התשס"ד (28 בינואר </w:t>
      </w:r>
      <w:r>
        <w:rPr>
          <w:rFonts w:hint="cs"/>
          <w:rtl/>
        </w:rPr>
        <w:t>2004)</w:t>
      </w:r>
    </w:p>
    <w:p w14:paraId="1BD357A5" w14:textId="77777777" w:rsidR="00000000" w:rsidRDefault="00E01313">
      <w:pPr>
        <w:pStyle w:val="a7"/>
        <w:bidi/>
        <w:rPr>
          <w:rFonts w:hint="cs"/>
          <w:rtl/>
        </w:rPr>
      </w:pPr>
      <w:r>
        <w:rPr>
          <w:rFonts w:hint="cs"/>
          <w:rtl/>
        </w:rPr>
        <w:t>ירושלים, הכנסת, שעה  11:01</w:t>
      </w:r>
    </w:p>
    <w:p w14:paraId="15D6244B" w14:textId="77777777" w:rsidR="00000000" w:rsidRDefault="00E01313">
      <w:pPr>
        <w:pStyle w:val="a0"/>
        <w:ind w:firstLine="0"/>
        <w:rPr>
          <w:rFonts w:hint="cs"/>
          <w:rtl/>
        </w:rPr>
      </w:pPr>
    </w:p>
    <w:p w14:paraId="533B126F" w14:textId="77777777" w:rsidR="00000000" w:rsidRDefault="00E01313">
      <w:pPr>
        <w:pStyle w:val="a0"/>
        <w:ind w:firstLine="0"/>
        <w:rPr>
          <w:rFonts w:hint="cs"/>
          <w:rtl/>
        </w:rPr>
      </w:pPr>
    </w:p>
    <w:p w14:paraId="1C3F0737" w14:textId="77777777" w:rsidR="00000000" w:rsidRDefault="00E01313">
      <w:pPr>
        <w:pStyle w:val="a0"/>
        <w:ind w:firstLine="0"/>
        <w:rPr>
          <w:rFonts w:hint="cs"/>
          <w:rtl/>
        </w:rPr>
      </w:pPr>
    </w:p>
    <w:p w14:paraId="3904891F" w14:textId="77777777" w:rsidR="00000000" w:rsidRDefault="00E01313">
      <w:pPr>
        <w:pStyle w:val="a0"/>
        <w:ind w:firstLine="0"/>
        <w:rPr>
          <w:rFonts w:hint="cs"/>
          <w:rtl/>
        </w:rPr>
      </w:pPr>
    </w:p>
    <w:p w14:paraId="7E0D3051" w14:textId="77777777" w:rsidR="00000000" w:rsidRDefault="00E01313">
      <w:pPr>
        <w:pStyle w:val="a2"/>
        <w:rPr>
          <w:rFonts w:hint="cs"/>
          <w:rtl/>
        </w:rPr>
      </w:pPr>
      <w:bookmarkStart w:id="0" w:name="_Toc78872996"/>
      <w:r>
        <w:rPr>
          <w:rFonts w:hint="cs"/>
          <w:rtl/>
        </w:rPr>
        <w:t>מסמכים שהונחו על שולחן הכנסת</w:t>
      </w:r>
      <w:bookmarkEnd w:id="0"/>
    </w:p>
    <w:p w14:paraId="5B038D42" w14:textId="77777777" w:rsidR="00000000" w:rsidRDefault="00E01313">
      <w:pPr>
        <w:pStyle w:val="a0"/>
        <w:ind w:firstLine="0"/>
        <w:rPr>
          <w:rFonts w:hint="cs"/>
          <w:b/>
          <w:bCs/>
          <w:u w:val="single"/>
          <w:rtl/>
        </w:rPr>
      </w:pPr>
    </w:p>
    <w:p w14:paraId="324F044E" w14:textId="77777777" w:rsidR="00000000" w:rsidRDefault="00E01313">
      <w:pPr>
        <w:pStyle w:val="af1"/>
        <w:rPr>
          <w:rtl/>
        </w:rPr>
      </w:pPr>
      <w:bookmarkStart w:id="1" w:name="FS000000661T28_01_2004_11_35_25"/>
      <w:bookmarkEnd w:id="1"/>
      <w:r>
        <w:rPr>
          <w:rtl/>
        </w:rPr>
        <w:t>היו"ר ראובן ריבלין:</w:t>
      </w:r>
    </w:p>
    <w:p w14:paraId="1C64EA52" w14:textId="77777777" w:rsidR="00000000" w:rsidRDefault="00E01313">
      <w:pPr>
        <w:pStyle w:val="a0"/>
        <w:rPr>
          <w:rtl/>
        </w:rPr>
      </w:pPr>
    </w:p>
    <w:p w14:paraId="667E184A" w14:textId="77777777" w:rsidR="00000000" w:rsidRDefault="00E01313">
      <w:pPr>
        <w:pStyle w:val="a0"/>
        <w:rPr>
          <w:rFonts w:hint="cs"/>
          <w:rtl/>
        </w:rPr>
      </w:pPr>
      <w:r>
        <w:rPr>
          <w:rFonts w:hint="cs"/>
          <w:rtl/>
        </w:rPr>
        <w:t xml:space="preserve">אדוני השר, חברי חברי הכנסת, היום, יום רביעי, ה' בשבט התשס"ד, 28 בחודש ינואר 2004 למניינם. אני מתכבד לפתוח את ישיבת הכנסת. </w:t>
      </w:r>
    </w:p>
    <w:p w14:paraId="0E76BA2F" w14:textId="77777777" w:rsidR="00000000" w:rsidRDefault="00E01313">
      <w:pPr>
        <w:pStyle w:val="a0"/>
        <w:rPr>
          <w:rFonts w:hint="cs"/>
          <w:rtl/>
        </w:rPr>
      </w:pPr>
    </w:p>
    <w:p w14:paraId="7BD154BE" w14:textId="77777777" w:rsidR="00000000" w:rsidRDefault="00E01313">
      <w:pPr>
        <w:pStyle w:val="a0"/>
        <w:rPr>
          <w:rFonts w:hint="cs"/>
          <w:rtl/>
        </w:rPr>
      </w:pPr>
      <w:r>
        <w:rPr>
          <w:rFonts w:hint="cs"/>
          <w:rtl/>
        </w:rPr>
        <w:t>הודעה למזכיר הכנסת, בבקשה.</w:t>
      </w:r>
    </w:p>
    <w:p w14:paraId="28ACFBA7" w14:textId="77777777" w:rsidR="00000000" w:rsidRDefault="00E01313">
      <w:pPr>
        <w:pStyle w:val="a"/>
        <w:rPr>
          <w:rFonts w:hint="cs"/>
          <w:rtl/>
        </w:rPr>
      </w:pPr>
    </w:p>
    <w:p w14:paraId="0F3F0E9C" w14:textId="77777777" w:rsidR="00000000" w:rsidRDefault="00E01313">
      <w:pPr>
        <w:pStyle w:val="a"/>
        <w:rPr>
          <w:rtl/>
        </w:rPr>
      </w:pPr>
      <w:bookmarkStart w:id="2" w:name="_Toc78872997"/>
      <w:r>
        <w:rPr>
          <w:rFonts w:hint="eastAsia"/>
          <w:rtl/>
        </w:rPr>
        <w:t>מזכיר</w:t>
      </w:r>
      <w:r>
        <w:rPr>
          <w:rtl/>
        </w:rPr>
        <w:t xml:space="preserve"> הכנסת אריה</w:t>
      </w:r>
      <w:r>
        <w:rPr>
          <w:rtl/>
        </w:rPr>
        <w:t xml:space="preserve"> האן:</w:t>
      </w:r>
      <w:bookmarkEnd w:id="2"/>
    </w:p>
    <w:p w14:paraId="01204174" w14:textId="77777777" w:rsidR="00000000" w:rsidRDefault="00E01313">
      <w:pPr>
        <w:pStyle w:val="a0"/>
        <w:rPr>
          <w:rFonts w:hint="cs"/>
          <w:rtl/>
        </w:rPr>
      </w:pPr>
    </w:p>
    <w:p w14:paraId="4D7BBD41" w14:textId="77777777" w:rsidR="00000000" w:rsidRDefault="00E01313">
      <w:pPr>
        <w:pStyle w:val="a0"/>
        <w:rPr>
          <w:rFonts w:hint="cs"/>
          <w:rtl/>
        </w:rPr>
      </w:pPr>
      <w:r>
        <w:rPr>
          <w:rFonts w:hint="cs"/>
          <w:rtl/>
        </w:rPr>
        <w:t xml:space="preserve">ברשות יושב-ראש הכנסת, הנני מתכבד להודיע כי הונחו היום על שולחן הכנסת מסקנות ועדת החינוך והתרבות בעקבות דיון מהיר בנושאים: 1. החינוך הממלכתי-ערבי בחיפה, מטעם חבר הכנסת עזמי בשארה; 2. השבתת בית-הספר "חטיבת הביניים תל-שבע" ותנאי הלימוד בבית-הספר, מטעם </w:t>
      </w:r>
      <w:r>
        <w:rPr>
          <w:rFonts w:hint="cs"/>
          <w:rtl/>
        </w:rPr>
        <w:t>חבר הכנסת ג'מאל זחאלקה. תודה רבה.</w:t>
      </w:r>
    </w:p>
    <w:p w14:paraId="1F1856B6" w14:textId="77777777" w:rsidR="00000000" w:rsidRDefault="00E01313">
      <w:pPr>
        <w:pStyle w:val="a0"/>
        <w:ind w:firstLine="0"/>
        <w:rPr>
          <w:rFonts w:hint="cs"/>
          <w:rtl/>
        </w:rPr>
      </w:pPr>
    </w:p>
    <w:p w14:paraId="03C338DF" w14:textId="77777777" w:rsidR="00000000" w:rsidRDefault="00E01313">
      <w:pPr>
        <w:pStyle w:val="a2"/>
        <w:rPr>
          <w:rtl/>
        </w:rPr>
      </w:pPr>
    </w:p>
    <w:p w14:paraId="736971B0" w14:textId="77777777" w:rsidR="00000000" w:rsidRDefault="00E01313">
      <w:pPr>
        <w:pStyle w:val="a2"/>
        <w:rPr>
          <w:rFonts w:hint="cs"/>
          <w:rtl/>
        </w:rPr>
      </w:pPr>
      <w:bookmarkStart w:id="3" w:name="CS21571FI0021571T28_01_2004_11_40_39"/>
      <w:bookmarkStart w:id="4" w:name="_Toc78872998"/>
      <w:bookmarkEnd w:id="3"/>
      <w:r>
        <w:rPr>
          <w:rtl/>
        </w:rPr>
        <w:t>שאילתות בע</w:t>
      </w:r>
      <w:r>
        <w:rPr>
          <w:rFonts w:hint="cs"/>
          <w:rtl/>
        </w:rPr>
        <w:t>ל-פה</w:t>
      </w:r>
      <w:bookmarkEnd w:id="4"/>
    </w:p>
    <w:p w14:paraId="2F3B735C" w14:textId="77777777" w:rsidR="00000000" w:rsidRDefault="00E01313">
      <w:pPr>
        <w:pStyle w:val="-0"/>
        <w:jc w:val="left"/>
        <w:rPr>
          <w:rFonts w:hint="cs"/>
          <w:rtl/>
        </w:rPr>
      </w:pPr>
    </w:p>
    <w:p w14:paraId="16C5652B" w14:textId="77777777" w:rsidR="00000000" w:rsidRDefault="00E01313">
      <w:pPr>
        <w:pStyle w:val="af1"/>
        <w:rPr>
          <w:rtl/>
        </w:rPr>
      </w:pPr>
      <w:r>
        <w:rPr>
          <w:rtl/>
        </w:rPr>
        <w:t>היו"ר ראובן ריבלין:</w:t>
      </w:r>
    </w:p>
    <w:p w14:paraId="2DC6E6CF" w14:textId="77777777" w:rsidR="00000000" w:rsidRDefault="00E01313">
      <w:pPr>
        <w:pStyle w:val="a0"/>
        <w:rPr>
          <w:rtl/>
        </w:rPr>
      </w:pPr>
    </w:p>
    <w:p w14:paraId="429151EA" w14:textId="77777777" w:rsidR="00000000" w:rsidRDefault="00E01313">
      <w:pPr>
        <w:pStyle w:val="a0"/>
        <w:rPr>
          <w:rFonts w:hint="cs"/>
          <w:rtl/>
        </w:rPr>
      </w:pPr>
      <w:r>
        <w:rPr>
          <w:rFonts w:hint="cs"/>
          <w:rtl/>
        </w:rPr>
        <w:t>ובכן, חברי חברי הכנסת, אנחנו עוברים לסדר-היום: תשובות על שאילתות בעל-פה שאושרו היום על-ידי הנשיאות. השר גדעון עזרא ישיב על שאילתא בעל-פה מס' 121, שהוגשה לשר החוץ, מאת חבר הכנסת אילן ל</w:t>
      </w:r>
      <w:r>
        <w:rPr>
          <w:rFonts w:hint="cs"/>
          <w:rtl/>
        </w:rPr>
        <w:t>יבוביץ, בנושא: העברת כספים לאומות המאוחדות. בבקשה, אדוני.</w:t>
      </w:r>
    </w:p>
    <w:p w14:paraId="5C00591F" w14:textId="77777777" w:rsidR="00000000" w:rsidRDefault="00E01313">
      <w:pPr>
        <w:pStyle w:val="a0"/>
        <w:ind w:firstLine="0"/>
        <w:rPr>
          <w:rFonts w:hint="cs"/>
          <w:rtl/>
        </w:rPr>
      </w:pPr>
    </w:p>
    <w:p w14:paraId="1467CF4F" w14:textId="77777777" w:rsidR="00000000" w:rsidRDefault="00E01313">
      <w:pPr>
        <w:pStyle w:val="a1"/>
        <w:jc w:val="center"/>
        <w:rPr>
          <w:rFonts w:hint="cs"/>
          <w:rtl/>
        </w:rPr>
      </w:pPr>
      <w:bookmarkStart w:id="5" w:name="_Toc78872999"/>
      <w:r>
        <w:rPr>
          <w:rFonts w:hint="cs"/>
          <w:rtl/>
        </w:rPr>
        <w:t>121. העברת כספים לאומות המאוחדות</w:t>
      </w:r>
      <w:bookmarkEnd w:id="5"/>
    </w:p>
    <w:p w14:paraId="6D88C364" w14:textId="77777777" w:rsidR="00000000" w:rsidRDefault="00E01313">
      <w:pPr>
        <w:pStyle w:val="a0"/>
        <w:ind w:firstLine="0"/>
        <w:jc w:val="center"/>
        <w:rPr>
          <w:rFonts w:hint="cs"/>
          <w:b/>
          <w:bCs/>
          <w:u w:val="single"/>
          <w:rtl/>
        </w:rPr>
      </w:pPr>
    </w:p>
    <w:p w14:paraId="32BCCE49" w14:textId="77777777" w:rsidR="00000000" w:rsidRDefault="00E01313">
      <w:pPr>
        <w:pStyle w:val="a"/>
        <w:rPr>
          <w:rtl/>
        </w:rPr>
      </w:pPr>
      <w:bookmarkStart w:id="6" w:name="FS000001052T28_01_2004_11_41_30"/>
      <w:bookmarkStart w:id="7" w:name="_Toc78873000"/>
      <w:bookmarkEnd w:id="6"/>
      <w:r>
        <w:rPr>
          <w:rFonts w:hint="eastAsia"/>
          <w:rtl/>
        </w:rPr>
        <w:t>אילן</w:t>
      </w:r>
      <w:r>
        <w:rPr>
          <w:rtl/>
        </w:rPr>
        <w:t xml:space="preserve"> ליבוביץ (שינוי):</w:t>
      </w:r>
      <w:bookmarkEnd w:id="7"/>
    </w:p>
    <w:p w14:paraId="1042A336" w14:textId="77777777" w:rsidR="00000000" w:rsidRDefault="00E01313">
      <w:pPr>
        <w:pStyle w:val="a0"/>
        <w:rPr>
          <w:rFonts w:hint="cs"/>
          <w:rtl/>
        </w:rPr>
      </w:pPr>
    </w:p>
    <w:p w14:paraId="677BF62D" w14:textId="77777777" w:rsidR="00000000" w:rsidRDefault="00E01313">
      <w:pPr>
        <w:pStyle w:val="a0"/>
        <w:rPr>
          <w:rFonts w:hint="cs"/>
          <w:rtl/>
        </w:rPr>
      </w:pPr>
      <w:r>
        <w:rPr>
          <w:rFonts w:hint="cs"/>
          <w:rtl/>
        </w:rPr>
        <w:t>אדוני השר, חברי הכנסת, הבוקר התפרסם בתקשורת שישראל משלמת לאומות המאוחדות 15.8 מיליון דולר לשנה, וזאת על אף מצוקה תקציבית קשה של משרד החוץ וא</w:t>
      </w:r>
      <w:r>
        <w:rPr>
          <w:rFonts w:hint="cs"/>
          <w:rtl/>
        </w:rPr>
        <w:t xml:space="preserve">ף שמדינות אחרות משלמות הרבה פחות. </w:t>
      </w:r>
    </w:p>
    <w:p w14:paraId="19A018F5" w14:textId="77777777" w:rsidR="00000000" w:rsidRDefault="00E01313">
      <w:pPr>
        <w:pStyle w:val="a0"/>
        <w:rPr>
          <w:rFonts w:hint="cs"/>
          <w:rtl/>
        </w:rPr>
      </w:pPr>
    </w:p>
    <w:p w14:paraId="2DEA251B" w14:textId="77777777" w:rsidR="00000000" w:rsidRDefault="00E01313">
      <w:pPr>
        <w:pStyle w:val="a0"/>
        <w:rPr>
          <w:rFonts w:hint="cs"/>
          <w:rtl/>
        </w:rPr>
      </w:pPr>
      <w:r>
        <w:rPr>
          <w:rFonts w:hint="cs"/>
          <w:rtl/>
        </w:rPr>
        <w:t xml:space="preserve">רצוני לשאול: </w:t>
      </w:r>
    </w:p>
    <w:p w14:paraId="0A9E35D5" w14:textId="77777777" w:rsidR="00000000" w:rsidRDefault="00E01313">
      <w:pPr>
        <w:pStyle w:val="a0"/>
        <w:rPr>
          <w:rFonts w:hint="cs"/>
          <w:rtl/>
        </w:rPr>
      </w:pPr>
    </w:p>
    <w:p w14:paraId="7283E89E" w14:textId="77777777" w:rsidR="00000000" w:rsidRDefault="00E01313">
      <w:pPr>
        <w:pStyle w:val="a0"/>
        <w:rPr>
          <w:rFonts w:hint="cs"/>
          <w:rtl/>
        </w:rPr>
      </w:pPr>
      <w:r>
        <w:rPr>
          <w:rFonts w:hint="cs"/>
          <w:rtl/>
        </w:rPr>
        <w:t xml:space="preserve">1. כמה שילמה ישראל בשנה שעברה לאומות המאוחדות, ומה היחס של תשלומים אלה בסך תקציב משרד החוץ? </w:t>
      </w:r>
    </w:p>
    <w:p w14:paraId="497FF719" w14:textId="77777777" w:rsidR="00000000" w:rsidRDefault="00E01313">
      <w:pPr>
        <w:pStyle w:val="a0"/>
        <w:rPr>
          <w:rFonts w:hint="cs"/>
          <w:rtl/>
        </w:rPr>
      </w:pPr>
    </w:p>
    <w:p w14:paraId="4D37641B" w14:textId="77777777" w:rsidR="00000000" w:rsidRDefault="00E01313">
      <w:pPr>
        <w:pStyle w:val="a0"/>
        <w:rPr>
          <w:rFonts w:hint="cs"/>
          <w:rtl/>
        </w:rPr>
      </w:pPr>
      <w:r>
        <w:rPr>
          <w:rFonts w:hint="cs"/>
          <w:rtl/>
        </w:rPr>
        <w:t>2. מי קובע את גובה התשלום ועל-פי אילו קריטריונים?</w:t>
      </w:r>
    </w:p>
    <w:p w14:paraId="61083A78" w14:textId="77777777" w:rsidR="00000000" w:rsidRDefault="00E01313">
      <w:pPr>
        <w:pStyle w:val="a0"/>
        <w:ind w:firstLine="0"/>
        <w:rPr>
          <w:rFonts w:hint="cs"/>
          <w:rtl/>
        </w:rPr>
      </w:pPr>
    </w:p>
    <w:p w14:paraId="13B8058F" w14:textId="77777777" w:rsidR="00000000" w:rsidRDefault="00E01313">
      <w:pPr>
        <w:pStyle w:val="af1"/>
        <w:rPr>
          <w:rtl/>
        </w:rPr>
      </w:pPr>
      <w:r>
        <w:rPr>
          <w:rtl/>
        </w:rPr>
        <w:t>היו"ר ראובן ריבלין:</w:t>
      </w:r>
    </w:p>
    <w:p w14:paraId="15B9EB03" w14:textId="77777777" w:rsidR="00000000" w:rsidRDefault="00E01313">
      <w:pPr>
        <w:pStyle w:val="a0"/>
        <w:rPr>
          <w:rtl/>
        </w:rPr>
      </w:pPr>
    </w:p>
    <w:p w14:paraId="18797E13" w14:textId="77777777" w:rsidR="00000000" w:rsidRDefault="00E01313">
      <w:pPr>
        <w:pStyle w:val="a0"/>
        <w:rPr>
          <w:rFonts w:hint="cs"/>
          <w:rtl/>
        </w:rPr>
      </w:pPr>
      <w:r>
        <w:rPr>
          <w:rFonts w:hint="cs"/>
          <w:rtl/>
        </w:rPr>
        <w:t>תודה לחבר הכנסת ליבוביץ. השר ישיב, ולאח</w:t>
      </w:r>
      <w:r>
        <w:rPr>
          <w:rFonts w:hint="cs"/>
          <w:rtl/>
        </w:rPr>
        <w:t>ר מכן - שאלות נוספות.</w:t>
      </w:r>
    </w:p>
    <w:p w14:paraId="07E66A49" w14:textId="77777777" w:rsidR="00000000" w:rsidRDefault="00E01313">
      <w:pPr>
        <w:pStyle w:val="a0"/>
        <w:ind w:firstLine="0"/>
        <w:rPr>
          <w:rFonts w:hint="cs"/>
          <w:rtl/>
        </w:rPr>
      </w:pPr>
    </w:p>
    <w:p w14:paraId="2D881BA8" w14:textId="77777777" w:rsidR="00000000" w:rsidRDefault="00E01313">
      <w:pPr>
        <w:pStyle w:val="a"/>
        <w:rPr>
          <w:rtl/>
        </w:rPr>
      </w:pPr>
      <w:bookmarkStart w:id="8" w:name="FS000000474T28_01_2004_11_43_50"/>
      <w:bookmarkStart w:id="9" w:name="_Toc78873001"/>
      <w:bookmarkEnd w:id="8"/>
      <w:r>
        <w:rPr>
          <w:rFonts w:hint="eastAsia"/>
          <w:rtl/>
        </w:rPr>
        <w:t>השר</w:t>
      </w:r>
      <w:r>
        <w:rPr>
          <w:rtl/>
        </w:rPr>
        <w:t xml:space="preserve"> גדעון עזרא:</w:t>
      </w:r>
      <w:bookmarkEnd w:id="9"/>
    </w:p>
    <w:p w14:paraId="5999CB27" w14:textId="77777777" w:rsidR="00000000" w:rsidRDefault="00E01313">
      <w:pPr>
        <w:pStyle w:val="a0"/>
        <w:rPr>
          <w:rFonts w:hint="cs"/>
          <w:rtl/>
        </w:rPr>
      </w:pPr>
    </w:p>
    <w:p w14:paraId="7C13902C" w14:textId="77777777" w:rsidR="00000000" w:rsidRDefault="00E01313">
      <w:pPr>
        <w:pStyle w:val="a0"/>
        <w:rPr>
          <w:rFonts w:hint="cs"/>
          <w:rtl/>
        </w:rPr>
      </w:pPr>
      <w:r>
        <w:rPr>
          <w:rFonts w:hint="cs"/>
          <w:rtl/>
        </w:rPr>
        <w:t>1. אדוני היושב-ראש, חבר הכנסת אילן ליבוביץ, חברי חברי הכנסת, לפי הנתונים המעודכנים, לפני סגירה ובדיקה סופית של נתוני 2003, ישראל שילמה בשנה זו 79 מיליון ו-505,000 שקל חדש לאו"ם. סכום זה מורכב מתשלום של 23 מיליון ו-56</w:t>
      </w:r>
      <w:r>
        <w:rPr>
          <w:rFonts w:hint="cs"/>
          <w:rtl/>
        </w:rPr>
        <w:t xml:space="preserve">3,000 שקל דמי חבר באו"ם, 43 מיליון ו-205,000 שקל תשלומים לכוחות שמירת השלום ו-12 מיליון ו-737,000 שקל לארגונים בין-לאומיים אחרים, כמו למשל ארגון הבריאות העולמי וארגון הסחר העולמי. סכום זה מהווה 8% מתקציב משרד החוץ. </w:t>
      </w:r>
    </w:p>
    <w:p w14:paraId="158EF59A" w14:textId="77777777" w:rsidR="00000000" w:rsidRDefault="00E01313">
      <w:pPr>
        <w:pStyle w:val="a0"/>
        <w:rPr>
          <w:rFonts w:hint="cs"/>
          <w:rtl/>
        </w:rPr>
      </w:pPr>
    </w:p>
    <w:p w14:paraId="2870D41D" w14:textId="77777777" w:rsidR="00000000" w:rsidRDefault="00E01313">
      <w:pPr>
        <w:pStyle w:val="a0"/>
        <w:rPr>
          <w:rFonts w:hint="cs"/>
          <w:rtl/>
        </w:rPr>
      </w:pPr>
      <w:r>
        <w:rPr>
          <w:rFonts w:hint="cs"/>
          <w:rtl/>
        </w:rPr>
        <w:t>2. התשלומים לאו"ם נקבעים על-ידי ועדת הת</w:t>
      </w:r>
      <w:r>
        <w:rPr>
          <w:rFonts w:hint="cs"/>
          <w:rtl/>
        </w:rPr>
        <w:t xml:space="preserve">רומות של העצרת הכללית של האו"ם, כ-1% של ההכנסה הלאומית הגולמית לנפש. תרומת ישראל מסתכמת ב-0.471% של תקציב האו"ם. </w:t>
      </w:r>
    </w:p>
    <w:p w14:paraId="0B8614BC" w14:textId="77777777" w:rsidR="00000000" w:rsidRDefault="00E01313">
      <w:pPr>
        <w:pStyle w:val="a0"/>
        <w:ind w:firstLine="0"/>
        <w:rPr>
          <w:rFonts w:hint="cs"/>
          <w:rtl/>
        </w:rPr>
      </w:pPr>
    </w:p>
    <w:p w14:paraId="31D62C9E" w14:textId="77777777" w:rsidR="00000000" w:rsidRDefault="00E01313">
      <w:pPr>
        <w:pStyle w:val="af1"/>
        <w:rPr>
          <w:rtl/>
        </w:rPr>
      </w:pPr>
      <w:r>
        <w:rPr>
          <w:rtl/>
        </w:rPr>
        <w:t>היו"ר ראובן ריבלין:</w:t>
      </w:r>
    </w:p>
    <w:p w14:paraId="007A6558" w14:textId="77777777" w:rsidR="00000000" w:rsidRDefault="00E01313">
      <w:pPr>
        <w:pStyle w:val="a0"/>
        <w:rPr>
          <w:rtl/>
        </w:rPr>
      </w:pPr>
    </w:p>
    <w:p w14:paraId="728EA06E" w14:textId="77777777" w:rsidR="00000000" w:rsidRDefault="00E01313">
      <w:pPr>
        <w:pStyle w:val="a0"/>
        <w:rPr>
          <w:rtl/>
        </w:rPr>
      </w:pPr>
      <w:r>
        <w:rPr>
          <w:rFonts w:hint="cs"/>
          <w:rtl/>
        </w:rPr>
        <w:t>תודה לשר גדעון עזרא. שאלה נוספת לחבר הכנסת אילן ליבוביץ, ואחריו - לחבר הכנסת יולי אדלשטיין.</w:t>
      </w:r>
    </w:p>
    <w:p w14:paraId="64AD9665" w14:textId="77777777" w:rsidR="00000000" w:rsidRDefault="00E01313">
      <w:pPr>
        <w:pStyle w:val="a0"/>
        <w:rPr>
          <w:rtl/>
        </w:rPr>
      </w:pPr>
    </w:p>
    <w:p w14:paraId="726F7E6D" w14:textId="77777777" w:rsidR="00000000" w:rsidRDefault="00E01313">
      <w:pPr>
        <w:pStyle w:val="a0"/>
        <w:rPr>
          <w:rFonts w:hint="cs"/>
          <w:rtl/>
        </w:rPr>
      </w:pPr>
    </w:p>
    <w:p w14:paraId="3A51FE5B" w14:textId="77777777" w:rsidR="00000000" w:rsidRDefault="00E01313">
      <w:pPr>
        <w:pStyle w:val="a"/>
        <w:rPr>
          <w:rtl/>
        </w:rPr>
      </w:pPr>
      <w:bookmarkStart w:id="10" w:name="FS000001052T28_01_2004_11_48_56"/>
      <w:bookmarkStart w:id="11" w:name="_Toc78873002"/>
      <w:bookmarkEnd w:id="10"/>
      <w:r>
        <w:rPr>
          <w:rFonts w:hint="eastAsia"/>
          <w:rtl/>
        </w:rPr>
        <w:t>אילן</w:t>
      </w:r>
      <w:r>
        <w:rPr>
          <w:rtl/>
        </w:rPr>
        <w:t xml:space="preserve"> ליבוביץ (שינוי):</w:t>
      </w:r>
      <w:bookmarkEnd w:id="11"/>
    </w:p>
    <w:p w14:paraId="7697AC1E" w14:textId="77777777" w:rsidR="00000000" w:rsidRDefault="00E01313">
      <w:pPr>
        <w:pStyle w:val="a0"/>
        <w:rPr>
          <w:rFonts w:hint="cs"/>
          <w:rtl/>
        </w:rPr>
      </w:pPr>
    </w:p>
    <w:p w14:paraId="33B2EA8B" w14:textId="77777777" w:rsidR="00000000" w:rsidRDefault="00E01313">
      <w:pPr>
        <w:pStyle w:val="a0"/>
        <w:rPr>
          <w:rFonts w:hint="cs"/>
          <w:rtl/>
        </w:rPr>
      </w:pPr>
      <w:r>
        <w:rPr>
          <w:rFonts w:hint="cs"/>
          <w:rtl/>
        </w:rPr>
        <w:t>אדו</w:t>
      </w:r>
      <w:r>
        <w:rPr>
          <w:rFonts w:hint="cs"/>
          <w:rtl/>
        </w:rPr>
        <w:t>ני השר, אני לא בטוח שתוכל לענות על השאלה הזאת, כיוון שהיא נוגעת לתקציב משרד החוץ, אבל לפי ספר התקציב של משרד החוץ, בשנת 2004 קוצץ תקציבו של האגף לארגונים בין-לאומיים ב-40%. איך הדבר הזה יכול לעמוד עם סדרי-גודל של תקציבים כאלה, והאם זה משפיע על השתתפות ישרא</w:t>
      </w:r>
      <w:r>
        <w:rPr>
          <w:rFonts w:hint="cs"/>
          <w:rtl/>
        </w:rPr>
        <w:t>ל בארגונים בין-לאומיים, כי אנחנו חברים לא רק באו"ם אלא גם בארגונים נוספים, וגם בהם יש דרישה לתשלום דמי חבר ותשלומים אחרים.</w:t>
      </w:r>
    </w:p>
    <w:p w14:paraId="71DCA2D8" w14:textId="77777777" w:rsidR="00000000" w:rsidRDefault="00E01313">
      <w:pPr>
        <w:pStyle w:val="a0"/>
        <w:ind w:firstLine="0"/>
        <w:rPr>
          <w:rFonts w:hint="cs"/>
          <w:rtl/>
        </w:rPr>
      </w:pPr>
    </w:p>
    <w:p w14:paraId="38603C32" w14:textId="77777777" w:rsidR="00000000" w:rsidRDefault="00E01313">
      <w:pPr>
        <w:pStyle w:val="af1"/>
        <w:rPr>
          <w:rtl/>
        </w:rPr>
      </w:pPr>
      <w:r>
        <w:rPr>
          <w:rtl/>
        </w:rPr>
        <w:t>היו"ר ראובן ריבלין:</w:t>
      </w:r>
    </w:p>
    <w:p w14:paraId="5EF20A3A" w14:textId="77777777" w:rsidR="00000000" w:rsidRDefault="00E01313">
      <w:pPr>
        <w:pStyle w:val="a0"/>
        <w:rPr>
          <w:rtl/>
        </w:rPr>
      </w:pPr>
    </w:p>
    <w:p w14:paraId="067F3887" w14:textId="77777777" w:rsidR="00000000" w:rsidRDefault="00E01313">
      <w:pPr>
        <w:pStyle w:val="a0"/>
        <w:rPr>
          <w:rFonts w:hint="cs"/>
          <w:rtl/>
        </w:rPr>
      </w:pPr>
      <w:r>
        <w:rPr>
          <w:rFonts w:hint="cs"/>
          <w:rtl/>
        </w:rPr>
        <w:t>תודה לחבר הכנסת ליבוביץ. חבר הכנסת יולי אדלשטיין, בבקשה. אדוני יענה על כל השאלות יחד במידת היכולת.</w:t>
      </w:r>
    </w:p>
    <w:p w14:paraId="59A84445" w14:textId="77777777" w:rsidR="00000000" w:rsidRDefault="00E01313">
      <w:pPr>
        <w:pStyle w:val="a0"/>
        <w:ind w:firstLine="0"/>
        <w:rPr>
          <w:rFonts w:hint="cs"/>
          <w:rtl/>
        </w:rPr>
      </w:pPr>
    </w:p>
    <w:p w14:paraId="274FF1DF" w14:textId="77777777" w:rsidR="00000000" w:rsidRDefault="00E01313">
      <w:pPr>
        <w:pStyle w:val="a"/>
        <w:rPr>
          <w:rtl/>
        </w:rPr>
      </w:pPr>
      <w:bookmarkStart w:id="12" w:name="FS000000532T28_01_2004_11_51_21"/>
      <w:bookmarkStart w:id="13" w:name="_Toc78873003"/>
      <w:bookmarkEnd w:id="12"/>
      <w:r>
        <w:rPr>
          <w:rFonts w:hint="eastAsia"/>
          <w:rtl/>
        </w:rPr>
        <w:t>יולי</w:t>
      </w:r>
      <w:r>
        <w:rPr>
          <w:rtl/>
        </w:rPr>
        <w:t>-יואל א</w:t>
      </w:r>
      <w:r>
        <w:rPr>
          <w:rtl/>
        </w:rPr>
        <w:t>דלשטיין (הליכוד):</w:t>
      </w:r>
      <w:bookmarkEnd w:id="13"/>
    </w:p>
    <w:p w14:paraId="40FEB394" w14:textId="77777777" w:rsidR="00000000" w:rsidRDefault="00E01313">
      <w:pPr>
        <w:pStyle w:val="a0"/>
        <w:rPr>
          <w:rFonts w:hint="cs"/>
          <w:rtl/>
        </w:rPr>
      </w:pPr>
    </w:p>
    <w:p w14:paraId="063C1E1E" w14:textId="77777777" w:rsidR="00000000" w:rsidRDefault="00E01313">
      <w:pPr>
        <w:pStyle w:val="a0"/>
        <w:rPr>
          <w:rFonts w:hint="cs"/>
          <w:rtl/>
        </w:rPr>
      </w:pPr>
      <w:r>
        <w:rPr>
          <w:rFonts w:hint="cs"/>
          <w:rtl/>
        </w:rPr>
        <w:t>אדוני השר, בהמשך לשאלתו של חבר הכנסת ליבוביץ, ברצוני לשאול: אנחנו נתקלים לא מעט במצב שישראל בצורה זו או אחרת מנהלת משא-ומתן להפיכתה לחברה קבועה בפורום בין-לאומי זה או אחר. ברצוני לשאול, מה עמדת הממשלה לגבי הצטרפות ישראל לפורומים שונים, ש</w:t>
      </w:r>
      <w:r>
        <w:rPr>
          <w:rFonts w:hint="cs"/>
          <w:rtl/>
        </w:rPr>
        <w:t>כרוכה ודאי בתשלום עתידי, ואם אין כאן נטל תקציבי. תודה.</w:t>
      </w:r>
    </w:p>
    <w:p w14:paraId="4B5C2736" w14:textId="77777777" w:rsidR="00000000" w:rsidRDefault="00E01313">
      <w:pPr>
        <w:pStyle w:val="a0"/>
        <w:ind w:firstLine="0"/>
        <w:rPr>
          <w:rFonts w:hint="cs"/>
          <w:rtl/>
        </w:rPr>
      </w:pPr>
    </w:p>
    <w:p w14:paraId="295912F1" w14:textId="77777777" w:rsidR="00000000" w:rsidRDefault="00E01313">
      <w:pPr>
        <w:pStyle w:val="af1"/>
        <w:rPr>
          <w:rtl/>
        </w:rPr>
      </w:pPr>
      <w:r>
        <w:rPr>
          <w:rtl/>
        </w:rPr>
        <w:t>היו"ר ראובן ריבלין:</w:t>
      </w:r>
    </w:p>
    <w:p w14:paraId="59387699" w14:textId="77777777" w:rsidR="00000000" w:rsidRDefault="00E01313">
      <w:pPr>
        <w:pStyle w:val="a0"/>
        <w:rPr>
          <w:rtl/>
        </w:rPr>
      </w:pPr>
    </w:p>
    <w:p w14:paraId="662ABD9F" w14:textId="77777777" w:rsidR="00000000" w:rsidRDefault="00E01313">
      <w:pPr>
        <w:pStyle w:val="a0"/>
        <w:rPr>
          <w:rFonts w:hint="cs"/>
          <w:rtl/>
        </w:rPr>
      </w:pPr>
      <w:r>
        <w:rPr>
          <w:rFonts w:hint="cs"/>
          <w:rtl/>
        </w:rPr>
        <w:t>תודה. חבר הכנסת אורי אריאל.</w:t>
      </w:r>
    </w:p>
    <w:p w14:paraId="10B96823" w14:textId="77777777" w:rsidR="00000000" w:rsidRDefault="00E01313">
      <w:pPr>
        <w:pStyle w:val="a0"/>
        <w:ind w:firstLine="0"/>
        <w:rPr>
          <w:rFonts w:hint="cs"/>
          <w:rtl/>
        </w:rPr>
      </w:pPr>
    </w:p>
    <w:p w14:paraId="33DCC55B" w14:textId="77777777" w:rsidR="00000000" w:rsidRDefault="00E01313">
      <w:pPr>
        <w:pStyle w:val="a"/>
        <w:rPr>
          <w:rtl/>
        </w:rPr>
      </w:pPr>
      <w:bookmarkStart w:id="14" w:name="FS000000713T28_01_2004_11_52_34"/>
      <w:bookmarkStart w:id="15" w:name="_Toc78873004"/>
      <w:bookmarkEnd w:id="14"/>
      <w:r>
        <w:rPr>
          <w:rFonts w:hint="eastAsia"/>
          <w:rtl/>
        </w:rPr>
        <w:t>אורי</w:t>
      </w:r>
      <w:r>
        <w:rPr>
          <w:rtl/>
        </w:rPr>
        <w:t xml:space="preserve"> יהודה אריאל (האיחוד הלאומי - ישראל ביתנו):</w:t>
      </w:r>
      <w:bookmarkEnd w:id="15"/>
    </w:p>
    <w:p w14:paraId="378C0834" w14:textId="77777777" w:rsidR="00000000" w:rsidRDefault="00E01313">
      <w:pPr>
        <w:pStyle w:val="a0"/>
        <w:rPr>
          <w:rFonts w:hint="cs"/>
          <w:rtl/>
        </w:rPr>
      </w:pPr>
    </w:p>
    <w:p w14:paraId="12238C0F" w14:textId="77777777" w:rsidR="00000000" w:rsidRDefault="00E01313">
      <w:pPr>
        <w:pStyle w:val="a0"/>
        <w:rPr>
          <w:rFonts w:hint="cs"/>
          <w:rtl/>
        </w:rPr>
      </w:pPr>
      <w:r>
        <w:rPr>
          <w:rFonts w:hint="cs"/>
          <w:rtl/>
        </w:rPr>
        <w:t xml:space="preserve">אדוני היושב-ראש, אדוני השר, חברי הכנסת, האם האו"ם תומך בהעברת הדיון על הגדר להאג, והאם כבוד השר יכול </w:t>
      </w:r>
      <w:r>
        <w:rPr>
          <w:rFonts w:hint="cs"/>
          <w:rtl/>
        </w:rPr>
        <w:t>לענות: אחרי הדיון בהאג, אם וכאשר יהיה, מה הפרוצדורה ההמשכית באו"ם?</w:t>
      </w:r>
    </w:p>
    <w:p w14:paraId="78C0D4C4" w14:textId="77777777" w:rsidR="00000000" w:rsidRDefault="00E01313">
      <w:pPr>
        <w:pStyle w:val="a0"/>
        <w:ind w:firstLine="0"/>
        <w:rPr>
          <w:rFonts w:hint="cs"/>
          <w:rtl/>
        </w:rPr>
      </w:pPr>
    </w:p>
    <w:p w14:paraId="18AF61AF" w14:textId="77777777" w:rsidR="00000000" w:rsidRDefault="00E01313">
      <w:pPr>
        <w:pStyle w:val="af1"/>
        <w:rPr>
          <w:rtl/>
        </w:rPr>
      </w:pPr>
      <w:r>
        <w:rPr>
          <w:rtl/>
        </w:rPr>
        <w:t>היו"ר ראובן ריבלין:</w:t>
      </w:r>
    </w:p>
    <w:p w14:paraId="1B43416E" w14:textId="77777777" w:rsidR="00000000" w:rsidRDefault="00E01313">
      <w:pPr>
        <w:pStyle w:val="a0"/>
        <w:rPr>
          <w:rtl/>
        </w:rPr>
      </w:pPr>
    </w:p>
    <w:p w14:paraId="7E31DE0B" w14:textId="77777777" w:rsidR="00000000" w:rsidRDefault="00E01313">
      <w:pPr>
        <w:pStyle w:val="a0"/>
        <w:rPr>
          <w:rFonts w:hint="cs"/>
          <w:rtl/>
        </w:rPr>
      </w:pPr>
      <w:r>
        <w:rPr>
          <w:rFonts w:hint="cs"/>
          <w:rtl/>
        </w:rPr>
        <w:t>תודה לחבר הכנסת אורי אריאל. בבקשה, אדוני.</w:t>
      </w:r>
    </w:p>
    <w:p w14:paraId="5A2037F7" w14:textId="77777777" w:rsidR="00000000" w:rsidRDefault="00E01313">
      <w:pPr>
        <w:pStyle w:val="a0"/>
        <w:ind w:firstLine="0"/>
        <w:rPr>
          <w:rtl/>
        </w:rPr>
      </w:pPr>
    </w:p>
    <w:p w14:paraId="210FF532" w14:textId="77777777" w:rsidR="00000000" w:rsidRDefault="00E01313">
      <w:pPr>
        <w:pStyle w:val="a0"/>
        <w:ind w:firstLine="0"/>
        <w:rPr>
          <w:rFonts w:hint="cs"/>
          <w:rtl/>
        </w:rPr>
      </w:pPr>
    </w:p>
    <w:p w14:paraId="7C3E394E" w14:textId="77777777" w:rsidR="00000000" w:rsidRDefault="00E01313">
      <w:pPr>
        <w:pStyle w:val="a"/>
        <w:rPr>
          <w:rtl/>
        </w:rPr>
      </w:pPr>
      <w:bookmarkStart w:id="16" w:name="FS000000474T28_01_2004_11_53_27"/>
      <w:bookmarkStart w:id="17" w:name="_Toc78873005"/>
      <w:bookmarkEnd w:id="16"/>
      <w:r>
        <w:rPr>
          <w:rFonts w:hint="eastAsia"/>
          <w:rtl/>
        </w:rPr>
        <w:t>השר</w:t>
      </w:r>
      <w:r>
        <w:rPr>
          <w:rtl/>
        </w:rPr>
        <w:t xml:space="preserve"> גדעון עזרא:</w:t>
      </w:r>
      <w:bookmarkEnd w:id="17"/>
    </w:p>
    <w:p w14:paraId="7A2963BD" w14:textId="77777777" w:rsidR="00000000" w:rsidRDefault="00E01313">
      <w:pPr>
        <w:pStyle w:val="a0"/>
        <w:rPr>
          <w:rFonts w:hint="cs"/>
          <w:rtl/>
        </w:rPr>
      </w:pPr>
    </w:p>
    <w:p w14:paraId="20E433FC" w14:textId="77777777" w:rsidR="00000000" w:rsidRDefault="00E01313">
      <w:pPr>
        <w:pStyle w:val="a0"/>
        <w:rPr>
          <w:rFonts w:hint="cs"/>
          <w:rtl/>
        </w:rPr>
      </w:pPr>
      <w:r>
        <w:rPr>
          <w:rFonts w:hint="cs"/>
          <w:rtl/>
        </w:rPr>
        <w:t>לגבי שתי השאלות האחרונות, גם אם שר החוץ היה עומד פה ומשיב על השאילתא, אני לא בטוח שהוא היה יכול לתת לך תשו</w:t>
      </w:r>
      <w:r>
        <w:rPr>
          <w:rFonts w:hint="cs"/>
          <w:rtl/>
        </w:rPr>
        <w:t>בה. אני מבטיח לכם שאפנה את השאלות שלכם למשרד החוץ, על מנת שתקבלו תשובות. לגבי השאלה הנוספת של חבר הכנסת ליבוביץ - - -</w:t>
      </w:r>
    </w:p>
    <w:p w14:paraId="6DAB1ACB" w14:textId="77777777" w:rsidR="00000000" w:rsidRDefault="00E01313">
      <w:pPr>
        <w:pStyle w:val="af1"/>
        <w:rPr>
          <w:rFonts w:hint="cs"/>
          <w:rtl/>
        </w:rPr>
      </w:pPr>
    </w:p>
    <w:p w14:paraId="582FCC30" w14:textId="77777777" w:rsidR="00000000" w:rsidRDefault="00E01313">
      <w:pPr>
        <w:pStyle w:val="af1"/>
        <w:rPr>
          <w:rtl/>
        </w:rPr>
      </w:pPr>
      <w:r>
        <w:rPr>
          <w:rtl/>
        </w:rPr>
        <w:t>היו"ר ראובן ריבלין:</w:t>
      </w:r>
    </w:p>
    <w:p w14:paraId="3CB943C0" w14:textId="77777777" w:rsidR="00000000" w:rsidRDefault="00E01313">
      <w:pPr>
        <w:pStyle w:val="a0"/>
        <w:rPr>
          <w:rtl/>
        </w:rPr>
      </w:pPr>
    </w:p>
    <w:p w14:paraId="2A68EF53" w14:textId="77777777" w:rsidR="00000000" w:rsidRDefault="00E01313">
      <w:pPr>
        <w:pStyle w:val="a0"/>
        <w:rPr>
          <w:rFonts w:hint="cs"/>
          <w:rtl/>
        </w:rPr>
      </w:pPr>
      <w:r>
        <w:rPr>
          <w:rFonts w:hint="cs"/>
          <w:rtl/>
        </w:rPr>
        <w:t>האם כבוד השר מרמז שמשרד החוץ לא פועל לפי סוגי סצנריו שעתידים להתרחש כתוצאה משאלה כל כך רלוונטית של חבר הכנסת אורי אר</w:t>
      </w:r>
      <w:r>
        <w:rPr>
          <w:rFonts w:hint="cs"/>
          <w:rtl/>
        </w:rPr>
        <w:t>יאל? אדוני, בתפקידו הקודם, בחייו לפני הפוליטיקה, היה יודע את כל התרחישים והיה יודע לתת לנו תשובות לעילא ולעילא על כל תרחיש. אני מתאר לעצמי, שאם שר החוץ לא יודע, אז המצב שלנו בלשון המעטה, לא מצב - - -</w:t>
      </w:r>
    </w:p>
    <w:p w14:paraId="16B1FD13" w14:textId="77777777" w:rsidR="00000000" w:rsidRDefault="00E01313">
      <w:pPr>
        <w:pStyle w:val="a0"/>
        <w:ind w:firstLine="0"/>
        <w:rPr>
          <w:rFonts w:hint="cs"/>
          <w:rtl/>
        </w:rPr>
      </w:pPr>
    </w:p>
    <w:p w14:paraId="4546850A" w14:textId="77777777" w:rsidR="00000000" w:rsidRDefault="00E01313">
      <w:pPr>
        <w:pStyle w:val="a"/>
        <w:rPr>
          <w:rtl/>
        </w:rPr>
      </w:pPr>
      <w:bookmarkStart w:id="18" w:name="FS000000474T28_01_2004_11_55_59"/>
      <w:bookmarkStart w:id="19" w:name="_Toc78873006"/>
      <w:bookmarkEnd w:id="18"/>
      <w:r>
        <w:rPr>
          <w:rFonts w:hint="eastAsia"/>
          <w:rtl/>
        </w:rPr>
        <w:t>השר</w:t>
      </w:r>
      <w:r>
        <w:rPr>
          <w:rtl/>
        </w:rPr>
        <w:t xml:space="preserve"> גדעון עזרא:</w:t>
      </w:r>
      <w:bookmarkEnd w:id="19"/>
    </w:p>
    <w:p w14:paraId="3D6AA0E2" w14:textId="77777777" w:rsidR="00000000" w:rsidRDefault="00E01313">
      <w:pPr>
        <w:pStyle w:val="a0"/>
        <w:rPr>
          <w:rFonts w:hint="cs"/>
          <w:rtl/>
        </w:rPr>
      </w:pPr>
    </w:p>
    <w:p w14:paraId="3EAAC62F" w14:textId="77777777" w:rsidR="00000000" w:rsidRDefault="00E01313">
      <w:pPr>
        <w:pStyle w:val="a0"/>
        <w:rPr>
          <w:rFonts w:hint="cs"/>
          <w:rtl/>
        </w:rPr>
      </w:pPr>
      <w:r>
        <w:rPr>
          <w:rFonts w:hint="cs"/>
          <w:rtl/>
        </w:rPr>
        <w:t>אני מוכרח להגיד לך, שחבר הכנסת אורי אר</w:t>
      </w:r>
      <w:r>
        <w:rPr>
          <w:rFonts w:hint="cs"/>
          <w:rtl/>
        </w:rPr>
        <w:t>יאל שמע בדיוק כמוני, הבוקר, שהוועדה הנוגעת לבית-הדין בהאג מתכנסת רק הערב. לכן - -</w:t>
      </w:r>
    </w:p>
    <w:p w14:paraId="3881C8E0" w14:textId="77777777" w:rsidR="00000000" w:rsidRDefault="00E01313">
      <w:pPr>
        <w:pStyle w:val="a0"/>
        <w:ind w:firstLine="0"/>
        <w:rPr>
          <w:rFonts w:hint="cs"/>
          <w:rtl/>
        </w:rPr>
      </w:pPr>
    </w:p>
    <w:p w14:paraId="6603FE02"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42347B40" w14:textId="77777777" w:rsidR="00000000" w:rsidRDefault="00E01313">
      <w:pPr>
        <w:pStyle w:val="a0"/>
        <w:rPr>
          <w:rFonts w:hint="cs"/>
          <w:rtl/>
        </w:rPr>
      </w:pPr>
    </w:p>
    <w:p w14:paraId="72692EFF" w14:textId="77777777" w:rsidR="00000000" w:rsidRDefault="00E01313">
      <w:pPr>
        <w:pStyle w:val="a0"/>
        <w:rPr>
          <w:rFonts w:hint="cs"/>
          <w:rtl/>
        </w:rPr>
      </w:pPr>
      <w:r>
        <w:rPr>
          <w:rFonts w:hint="cs"/>
          <w:rtl/>
        </w:rPr>
        <w:t>לא שמעתי.</w:t>
      </w:r>
    </w:p>
    <w:p w14:paraId="483CEA4B" w14:textId="77777777" w:rsidR="00000000" w:rsidRDefault="00E01313">
      <w:pPr>
        <w:pStyle w:val="a0"/>
        <w:ind w:firstLine="0"/>
        <w:rPr>
          <w:rFonts w:hint="cs"/>
          <w:rtl/>
        </w:rPr>
      </w:pPr>
    </w:p>
    <w:p w14:paraId="63F50A3F" w14:textId="77777777" w:rsidR="00000000" w:rsidRDefault="00E01313">
      <w:pPr>
        <w:pStyle w:val="-"/>
        <w:rPr>
          <w:rtl/>
        </w:rPr>
      </w:pPr>
      <w:bookmarkStart w:id="20" w:name="FS000000474T28_01_2004_11_56_24C"/>
      <w:bookmarkEnd w:id="20"/>
      <w:r>
        <w:rPr>
          <w:rFonts w:hint="eastAsia"/>
          <w:rtl/>
        </w:rPr>
        <w:t>השר</w:t>
      </w:r>
      <w:r>
        <w:rPr>
          <w:rtl/>
        </w:rPr>
        <w:t xml:space="preserve"> גדעון עזרא:</w:t>
      </w:r>
    </w:p>
    <w:p w14:paraId="4A970C45" w14:textId="77777777" w:rsidR="00000000" w:rsidRDefault="00E01313">
      <w:pPr>
        <w:pStyle w:val="a0"/>
        <w:rPr>
          <w:rFonts w:hint="cs"/>
          <w:rtl/>
        </w:rPr>
      </w:pPr>
    </w:p>
    <w:p w14:paraId="1FBE96CC" w14:textId="77777777" w:rsidR="00000000" w:rsidRDefault="00E01313">
      <w:pPr>
        <w:pStyle w:val="a0"/>
        <w:rPr>
          <w:rFonts w:hint="cs"/>
          <w:rtl/>
        </w:rPr>
      </w:pPr>
      <w:r>
        <w:rPr>
          <w:rFonts w:hint="cs"/>
          <w:rtl/>
        </w:rPr>
        <w:t xml:space="preserve">- - שר החוץ הוא רק אחד מאותו צוות. </w:t>
      </w:r>
    </w:p>
    <w:p w14:paraId="6DABE0E1" w14:textId="77777777" w:rsidR="00000000" w:rsidRDefault="00E01313">
      <w:pPr>
        <w:pStyle w:val="a0"/>
        <w:rPr>
          <w:rFonts w:hint="cs"/>
          <w:rtl/>
        </w:rPr>
      </w:pPr>
    </w:p>
    <w:p w14:paraId="75DF1098" w14:textId="77777777" w:rsidR="00000000" w:rsidRDefault="00E01313">
      <w:pPr>
        <w:pStyle w:val="a0"/>
        <w:rPr>
          <w:rFonts w:hint="cs"/>
          <w:rtl/>
        </w:rPr>
      </w:pPr>
      <w:r>
        <w:rPr>
          <w:rFonts w:hint="cs"/>
          <w:rtl/>
        </w:rPr>
        <w:t>לגבי השאלה של חבר הכנסת אילן ליבוביץ: ישראל ממלאה אחר הנדרש</w:t>
      </w:r>
      <w:r>
        <w:rPr>
          <w:rFonts w:hint="cs"/>
          <w:rtl/>
        </w:rPr>
        <w:t xml:space="preserve"> ממנה. אם וכאשר, ואני מקווה שלא, ההכנסה הלאומית הגולמית לנפש בישראל תרד, אנחנו נשלם סכום יותר קטן. אני מקווה שאם נצטרך לשלם יותר, הדבר יעיד על שיפור במצב הכלכלי של מדינת ישראל. תודה.</w:t>
      </w:r>
    </w:p>
    <w:p w14:paraId="098C96FA" w14:textId="77777777" w:rsidR="00000000" w:rsidRDefault="00E01313">
      <w:pPr>
        <w:pStyle w:val="a0"/>
        <w:ind w:firstLine="0"/>
        <w:rPr>
          <w:rFonts w:hint="cs"/>
          <w:rtl/>
        </w:rPr>
      </w:pPr>
    </w:p>
    <w:p w14:paraId="71889CC1" w14:textId="77777777" w:rsidR="00000000" w:rsidRDefault="00E01313">
      <w:pPr>
        <w:pStyle w:val="af1"/>
        <w:rPr>
          <w:rtl/>
        </w:rPr>
      </w:pPr>
      <w:r>
        <w:rPr>
          <w:rtl/>
        </w:rPr>
        <w:t>היו"ר ראובן ריבלין:</w:t>
      </w:r>
    </w:p>
    <w:p w14:paraId="20F29133" w14:textId="77777777" w:rsidR="00000000" w:rsidRDefault="00E01313">
      <w:pPr>
        <w:pStyle w:val="a0"/>
        <w:rPr>
          <w:rtl/>
        </w:rPr>
      </w:pPr>
    </w:p>
    <w:p w14:paraId="14B91963" w14:textId="77777777" w:rsidR="00000000" w:rsidRDefault="00E01313">
      <w:pPr>
        <w:pStyle w:val="a0"/>
        <w:rPr>
          <w:rFonts w:hint="cs"/>
          <w:rtl/>
        </w:rPr>
      </w:pPr>
      <w:r>
        <w:rPr>
          <w:rFonts w:hint="cs"/>
          <w:rtl/>
        </w:rPr>
        <w:t>אני מאוד מודה לשר. כבוד השר עזרא מלא כרימון, ואני ב</w:t>
      </w:r>
      <w:r>
        <w:rPr>
          <w:rFonts w:hint="cs"/>
          <w:rtl/>
        </w:rPr>
        <w:t>טוח שאין הרבה שרים בממשלה שיודעים על כל משרדי הממשלה כמוהו. אבל, יש דברים שבהם אנחנו רוצים את שר החוץ. לכן אני מאשר את השאילתא, כי אני בטוח שיש דברים שאדוני רוצה לשאול את שר החוץ ולא מזדמן לו. צריך לראות את הדברים האלה בתקנון הכנסת.</w:t>
      </w:r>
    </w:p>
    <w:p w14:paraId="1C0FA5DC" w14:textId="77777777" w:rsidR="00000000" w:rsidRDefault="00E01313">
      <w:pPr>
        <w:pStyle w:val="a0"/>
        <w:ind w:firstLine="0"/>
        <w:rPr>
          <w:rtl/>
        </w:rPr>
      </w:pPr>
    </w:p>
    <w:p w14:paraId="1F5AB9EC" w14:textId="77777777" w:rsidR="00000000" w:rsidRDefault="00E01313">
      <w:pPr>
        <w:pStyle w:val="a0"/>
        <w:ind w:firstLine="0"/>
        <w:rPr>
          <w:rFonts w:hint="cs"/>
          <w:rtl/>
        </w:rPr>
      </w:pPr>
    </w:p>
    <w:p w14:paraId="769B53C5" w14:textId="77777777" w:rsidR="00000000" w:rsidRDefault="00E01313">
      <w:pPr>
        <w:pStyle w:val="-"/>
        <w:rPr>
          <w:rtl/>
        </w:rPr>
      </w:pPr>
      <w:bookmarkStart w:id="21" w:name="FS000000474T28_01_2004_11_58_26C"/>
      <w:bookmarkEnd w:id="21"/>
      <w:r>
        <w:rPr>
          <w:rFonts w:hint="eastAsia"/>
          <w:rtl/>
        </w:rPr>
        <w:t>השר</w:t>
      </w:r>
      <w:r>
        <w:rPr>
          <w:rtl/>
        </w:rPr>
        <w:t xml:space="preserve"> גדעון עזרא:</w:t>
      </w:r>
    </w:p>
    <w:p w14:paraId="3FE99FE2" w14:textId="77777777" w:rsidR="00000000" w:rsidRDefault="00E01313">
      <w:pPr>
        <w:pStyle w:val="a0"/>
        <w:rPr>
          <w:rFonts w:hint="cs"/>
          <w:rtl/>
        </w:rPr>
      </w:pPr>
    </w:p>
    <w:p w14:paraId="00A76990" w14:textId="77777777" w:rsidR="00000000" w:rsidRDefault="00E01313">
      <w:pPr>
        <w:pStyle w:val="a0"/>
        <w:rPr>
          <w:rFonts w:hint="cs"/>
          <w:rtl/>
        </w:rPr>
      </w:pPr>
      <w:r>
        <w:rPr>
          <w:rFonts w:hint="cs"/>
          <w:rtl/>
        </w:rPr>
        <w:t>זה ל</w:t>
      </w:r>
      <w:r>
        <w:rPr>
          <w:rFonts w:hint="cs"/>
          <w:rtl/>
        </w:rPr>
        <w:t>גיטימי.</w:t>
      </w:r>
    </w:p>
    <w:p w14:paraId="31895F3A" w14:textId="77777777" w:rsidR="00000000" w:rsidRDefault="00E01313">
      <w:pPr>
        <w:pStyle w:val="a0"/>
        <w:ind w:firstLine="0"/>
        <w:rPr>
          <w:rFonts w:hint="cs"/>
          <w:rtl/>
        </w:rPr>
      </w:pPr>
    </w:p>
    <w:p w14:paraId="7E170A76" w14:textId="77777777" w:rsidR="00000000" w:rsidRDefault="00E01313">
      <w:pPr>
        <w:pStyle w:val="af1"/>
        <w:rPr>
          <w:rtl/>
        </w:rPr>
      </w:pPr>
      <w:r>
        <w:rPr>
          <w:rFonts w:hint="eastAsia"/>
          <w:rtl/>
        </w:rPr>
        <w:t>היו</w:t>
      </w:r>
      <w:r>
        <w:rPr>
          <w:rtl/>
        </w:rPr>
        <w:t>"ר ראובן ריבלין:</w:t>
      </w:r>
    </w:p>
    <w:p w14:paraId="54F946C4" w14:textId="77777777" w:rsidR="00000000" w:rsidRDefault="00E01313">
      <w:pPr>
        <w:pStyle w:val="a0"/>
        <w:rPr>
          <w:rFonts w:hint="cs"/>
          <w:rtl/>
        </w:rPr>
      </w:pPr>
    </w:p>
    <w:p w14:paraId="7A1CB307" w14:textId="77777777" w:rsidR="00000000" w:rsidRDefault="00E01313">
      <w:pPr>
        <w:pStyle w:val="a0"/>
        <w:rPr>
          <w:rFonts w:hint="cs"/>
          <w:rtl/>
        </w:rPr>
      </w:pPr>
      <w:r>
        <w:rPr>
          <w:rFonts w:hint="cs"/>
          <w:rtl/>
        </w:rPr>
        <w:t>זה לגיטימי, אבל בכל זאת, יש שרים שאינם יכולים להופיע, כמו שר הביטחון. יש לו סגן שר, והם מקבלים את התשובות מהמשרד עצמו. לא אישרנו את השאילתא כעניין פורמלי. לפעמים מעניין לשמוע את עמדתו של השר לצד העובדות היבשות.</w:t>
      </w:r>
    </w:p>
    <w:p w14:paraId="3A0D0DFA" w14:textId="77777777" w:rsidR="00000000" w:rsidRDefault="00E01313">
      <w:pPr>
        <w:pStyle w:val="a0"/>
        <w:rPr>
          <w:rFonts w:hint="cs"/>
          <w:rtl/>
        </w:rPr>
      </w:pPr>
    </w:p>
    <w:p w14:paraId="21DE022B" w14:textId="77777777" w:rsidR="00000000" w:rsidRDefault="00E01313">
      <w:pPr>
        <w:pStyle w:val="a0"/>
        <w:rPr>
          <w:rFonts w:hint="cs"/>
          <w:rtl/>
        </w:rPr>
      </w:pPr>
      <w:r>
        <w:rPr>
          <w:rFonts w:hint="cs"/>
          <w:rtl/>
        </w:rPr>
        <w:t>רבותי חברי הכנ</w:t>
      </w:r>
      <w:r>
        <w:rPr>
          <w:rFonts w:hint="cs"/>
          <w:rtl/>
        </w:rPr>
        <w:t>סת, השר גדעון עזרא ישיב על שאילתא בעל-פה מס' 122, שהוגשה לראש הממשלה, מאת חבר הכנסת אורי אריאל, בנושא: רוצחי השר רחבעם זאבי. וראו זה פלא, השר עזרא ידע לענות יותר טוב מראש הממשלה.</w:t>
      </w:r>
    </w:p>
    <w:p w14:paraId="5D05F6FF" w14:textId="77777777" w:rsidR="00000000" w:rsidRDefault="00E01313">
      <w:pPr>
        <w:pStyle w:val="a0"/>
        <w:ind w:firstLine="0"/>
        <w:rPr>
          <w:rFonts w:hint="cs"/>
          <w:rtl/>
        </w:rPr>
      </w:pPr>
    </w:p>
    <w:p w14:paraId="48E18A80" w14:textId="77777777" w:rsidR="00000000" w:rsidRDefault="00E01313">
      <w:pPr>
        <w:pStyle w:val="a0"/>
        <w:ind w:firstLine="0"/>
        <w:rPr>
          <w:rFonts w:hint="cs"/>
          <w:rtl/>
        </w:rPr>
      </w:pPr>
    </w:p>
    <w:p w14:paraId="0F8B1FA1" w14:textId="77777777" w:rsidR="00000000" w:rsidRDefault="00E01313">
      <w:pPr>
        <w:pStyle w:val="a1"/>
        <w:jc w:val="center"/>
        <w:rPr>
          <w:rFonts w:hint="cs"/>
          <w:rtl/>
        </w:rPr>
      </w:pPr>
      <w:bookmarkStart w:id="22" w:name="FS000000474T28_01_2004_12_00_07C"/>
      <w:bookmarkStart w:id="23" w:name="FS000000713T28_01_2004_12_00_13"/>
      <w:bookmarkStart w:id="24" w:name="_Toc78873007"/>
      <w:bookmarkEnd w:id="22"/>
      <w:bookmarkEnd w:id="23"/>
      <w:r>
        <w:rPr>
          <w:rFonts w:hint="cs"/>
          <w:rtl/>
        </w:rPr>
        <w:t>122. רוצחי השר רחבעם זאבי</w:t>
      </w:r>
      <w:bookmarkEnd w:id="24"/>
    </w:p>
    <w:p w14:paraId="67490FC5" w14:textId="77777777" w:rsidR="00000000" w:rsidRDefault="00E01313">
      <w:pPr>
        <w:pStyle w:val="a"/>
        <w:rPr>
          <w:rFonts w:hint="cs"/>
          <w:rtl/>
        </w:rPr>
      </w:pPr>
    </w:p>
    <w:p w14:paraId="78EEDFD0" w14:textId="77777777" w:rsidR="00000000" w:rsidRDefault="00E01313">
      <w:pPr>
        <w:pStyle w:val="a"/>
        <w:rPr>
          <w:rFonts w:hint="cs"/>
          <w:rtl/>
        </w:rPr>
      </w:pPr>
    </w:p>
    <w:p w14:paraId="7F0D3A4D" w14:textId="77777777" w:rsidR="00000000" w:rsidRDefault="00E01313">
      <w:pPr>
        <w:pStyle w:val="a"/>
        <w:rPr>
          <w:rtl/>
        </w:rPr>
      </w:pPr>
      <w:bookmarkStart w:id="25" w:name="_Toc78873008"/>
      <w:r>
        <w:rPr>
          <w:rFonts w:hint="eastAsia"/>
          <w:rtl/>
        </w:rPr>
        <w:t>אורי</w:t>
      </w:r>
      <w:r>
        <w:rPr>
          <w:rtl/>
        </w:rPr>
        <w:t xml:space="preserve"> יהודה אריאל (האיחוד הלאומי - ישראל ביתנו):</w:t>
      </w:r>
      <w:bookmarkEnd w:id="25"/>
    </w:p>
    <w:p w14:paraId="39829309" w14:textId="77777777" w:rsidR="00000000" w:rsidRDefault="00E01313">
      <w:pPr>
        <w:pStyle w:val="a0"/>
        <w:rPr>
          <w:rFonts w:hint="cs"/>
          <w:rtl/>
        </w:rPr>
      </w:pPr>
    </w:p>
    <w:p w14:paraId="614F8BDF" w14:textId="77777777" w:rsidR="00000000" w:rsidRDefault="00E01313">
      <w:pPr>
        <w:pStyle w:val="a0"/>
        <w:rPr>
          <w:rFonts w:hint="cs"/>
          <w:rtl/>
        </w:rPr>
      </w:pPr>
      <w:r>
        <w:rPr>
          <w:rFonts w:hint="cs"/>
          <w:rtl/>
        </w:rPr>
        <w:t xml:space="preserve">אדוני היושב-ראש, כבוד השר, חברי הכנסת, נודע כי רוצחי השר רחבעם זאבי, השם ייקום דמו, וכן פואד שובאכי, מורשים לדבר בטלפון בכל שעות היממה ולקבל עשרות מבקרים ללא פיקוח, וזאת בניגוד למוסכם עם ישראל. </w:t>
      </w:r>
    </w:p>
    <w:p w14:paraId="43B5CE6A" w14:textId="77777777" w:rsidR="00000000" w:rsidRDefault="00E01313">
      <w:pPr>
        <w:pStyle w:val="a0"/>
        <w:rPr>
          <w:rFonts w:hint="cs"/>
          <w:rtl/>
        </w:rPr>
      </w:pPr>
    </w:p>
    <w:p w14:paraId="30BCA1A2" w14:textId="77777777" w:rsidR="00000000" w:rsidRDefault="00E01313">
      <w:pPr>
        <w:pStyle w:val="a0"/>
        <w:rPr>
          <w:rFonts w:hint="cs"/>
          <w:rtl/>
        </w:rPr>
      </w:pPr>
      <w:r>
        <w:rPr>
          <w:rFonts w:hint="cs"/>
          <w:rtl/>
        </w:rPr>
        <w:t xml:space="preserve">ברצוני לשאול: </w:t>
      </w:r>
    </w:p>
    <w:p w14:paraId="4F91979F" w14:textId="77777777" w:rsidR="00000000" w:rsidRDefault="00E01313">
      <w:pPr>
        <w:pStyle w:val="a0"/>
        <w:rPr>
          <w:rFonts w:hint="cs"/>
          <w:rtl/>
        </w:rPr>
      </w:pPr>
    </w:p>
    <w:p w14:paraId="1F728B73" w14:textId="77777777" w:rsidR="00000000" w:rsidRDefault="00E01313">
      <w:pPr>
        <w:pStyle w:val="a0"/>
        <w:numPr>
          <w:ilvl w:val="0"/>
          <w:numId w:val="2"/>
        </w:numPr>
        <w:ind w:right="0"/>
        <w:rPr>
          <w:rFonts w:hint="cs"/>
          <w:rtl/>
        </w:rPr>
      </w:pPr>
      <w:r>
        <w:rPr>
          <w:rFonts w:hint="cs"/>
          <w:rtl/>
        </w:rPr>
        <w:t xml:space="preserve">האם הידיעה נכונה? </w:t>
      </w:r>
    </w:p>
    <w:p w14:paraId="085C88B5" w14:textId="77777777" w:rsidR="00000000" w:rsidRDefault="00E01313">
      <w:pPr>
        <w:pStyle w:val="a0"/>
        <w:ind w:left="719" w:firstLine="0"/>
        <w:rPr>
          <w:rFonts w:hint="cs"/>
        </w:rPr>
      </w:pPr>
    </w:p>
    <w:p w14:paraId="60F537A2" w14:textId="77777777" w:rsidR="00000000" w:rsidRDefault="00E01313">
      <w:pPr>
        <w:pStyle w:val="a0"/>
        <w:numPr>
          <w:ilvl w:val="0"/>
          <w:numId w:val="2"/>
        </w:numPr>
        <w:ind w:right="0"/>
        <w:rPr>
          <w:rFonts w:hint="cs"/>
          <w:rtl/>
        </w:rPr>
      </w:pPr>
      <w:r>
        <w:rPr>
          <w:rFonts w:hint="cs"/>
          <w:rtl/>
        </w:rPr>
        <w:t>האם תדרוש ישראל את הסג</w:t>
      </w:r>
      <w:r>
        <w:rPr>
          <w:rFonts w:hint="cs"/>
          <w:rtl/>
        </w:rPr>
        <w:t xml:space="preserve">רתם המיידית אליה, ואם לא </w:t>
      </w:r>
      <w:r>
        <w:rPr>
          <w:rtl/>
        </w:rPr>
        <w:t>–</w:t>
      </w:r>
      <w:r>
        <w:rPr>
          <w:rFonts w:hint="cs"/>
          <w:rtl/>
        </w:rPr>
        <w:t xml:space="preserve"> מדוע?</w:t>
      </w:r>
    </w:p>
    <w:p w14:paraId="3A641E50" w14:textId="77777777" w:rsidR="00000000" w:rsidRDefault="00E01313">
      <w:pPr>
        <w:pStyle w:val="a0"/>
        <w:ind w:firstLine="0"/>
        <w:rPr>
          <w:rFonts w:hint="cs"/>
          <w:rtl/>
        </w:rPr>
      </w:pPr>
    </w:p>
    <w:p w14:paraId="2DEBC273" w14:textId="77777777" w:rsidR="00000000" w:rsidRDefault="00E01313">
      <w:pPr>
        <w:pStyle w:val="af1"/>
        <w:rPr>
          <w:rtl/>
        </w:rPr>
      </w:pPr>
      <w:r>
        <w:rPr>
          <w:rtl/>
        </w:rPr>
        <w:t>היו"ר ראובן ריבלין:</w:t>
      </w:r>
    </w:p>
    <w:p w14:paraId="488F7205" w14:textId="77777777" w:rsidR="00000000" w:rsidRDefault="00E01313">
      <w:pPr>
        <w:pStyle w:val="a0"/>
        <w:rPr>
          <w:rtl/>
        </w:rPr>
      </w:pPr>
    </w:p>
    <w:p w14:paraId="42160527" w14:textId="77777777" w:rsidR="00000000" w:rsidRDefault="00E01313">
      <w:pPr>
        <w:pStyle w:val="a0"/>
        <w:rPr>
          <w:rFonts w:hint="cs"/>
          <w:rtl/>
        </w:rPr>
      </w:pPr>
      <w:r>
        <w:rPr>
          <w:rFonts w:hint="cs"/>
          <w:rtl/>
        </w:rPr>
        <w:t>תודה לחבר הכנסת אורי אריאל. בבקשה, כבוד השר.</w:t>
      </w:r>
    </w:p>
    <w:p w14:paraId="61D0931D" w14:textId="77777777" w:rsidR="00000000" w:rsidRDefault="00E01313">
      <w:pPr>
        <w:pStyle w:val="a0"/>
        <w:ind w:firstLine="0"/>
        <w:rPr>
          <w:rFonts w:hint="cs"/>
          <w:rtl/>
        </w:rPr>
      </w:pPr>
    </w:p>
    <w:p w14:paraId="19A8B999" w14:textId="77777777" w:rsidR="00000000" w:rsidRDefault="00E01313">
      <w:pPr>
        <w:pStyle w:val="a"/>
        <w:rPr>
          <w:rtl/>
        </w:rPr>
      </w:pPr>
      <w:bookmarkStart w:id="26" w:name="FS000000474T28_01_2004_12_02_14"/>
      <w:bookmarkStart w:id="27" w:name="_Toc78873009"/>
      <w:bookmarkEnd w:id="26"/>
      <w:r>
        <w:rPr>
          <w:rFonts w:hint="eastAsia"/>
          <w:rtl/>
        </w:rPr>
        <w:t>השר</w:t>
      </w:r>
      <w:r>
        <w:rPr>
          <w:rtl/>
        </w:rPr>
        <w:t xml:space="preserve"> גדעון עזרא:</w:t>
      </w:r>
      <w:bookmarkEnd w:id="27"/>
    </w:p>
    <w:p w14:paraId="78E4D1EF" w14:textId="77777777" w:rsidR="00000000" w:rsidRDefault="00E01313">
      <w:pPr>
        <w:pStyle w:val="a0"/>
        <w:rPr>
          <w:rFonts w:hint="cs"/>
          <w:rtl/>
        </w:rPr>
      </w:pPr>
    </w:p>
    <w:p w14:paraId="7D56B63B" w14:textId="77777777" w:rsidR="00000000" w:rsidRDefault="00E01313">
      <w:pPr>
        <w:pStyle w:val="a0"/>
        <w:rPr>
          <w:rFonts w:hint="cs"/>
          <w:rtl/>
        </w:rPr>
      </w:pPr>
      <w:r>
        <w:rPr>
          <w:rFonts w:hint="cs"/>
          <w:rtl/>
        </w:rPr>
        <w:t>לגבי השאלה הראשונה שלך או הקביעה הראשונה שלך, היא בדרך כלל נכונה, ואומנם, רוצחי השר זאבי, השם ייקום דמו, זוכים לתנאים מקלים מצד רשויות הכל</w:t>
      </w:r>
      <w:r>
        <w:rPr>
          <w:rFonts w:hint="cs"/>
          <w:rtl/>
        </w:rPr>
        <w:t>א הפלסטיניות והמפקחים עליהם. בניגוד להסכם, הם מורשים לקבל מבקרים רבים ולעשות שימוש בטלפונים. מחאה בנושא הועברה לגורמים הבריטיים והאמריקניים המעורבים בפיקוח. לגבי צעדיה של ממשלת ישראל - אין לי מה להוסיף.</w:t>
      </w:r>
    </w:p>
    <w:p w14:paraId="0299F1BE" w14:textId="77777777" w:rsidR="00000000" w:rsidRDefault="00E01313">
      <w:pPr>
        <w:pStyle w:val="a0"/>
        <w:ind w:firstLine="0"/>
        <w:rPr>
          <w:rFonts w:hint="cs"/>
          <w:rtl/>
        </w:rPr>
      </w:pPr>
    </w:p>
    <w:p w14:paraId="66DBC6AF" w14:textId="77777777" w:rsidR="00000000" w:rsidRDefault="00E01313">
      <w:pPr>
        <w:pStyle w:val="af1"/>
        <w:rPr>
          <w:rtl/>
        </w:rPr>
      </w:pPr>
      <w:r>
        <w:rPr>
          <w:rtl/>
        </w:rPr>
        <w:t>היו"ר ראובן ריבלין:</w:t>
      </w:r>
    </w:p>
    <w:p w14:paraId="18621E6A" w14:textId="77777777" w:rsidR="00000000" w:rsidRDefault="00E01313">
      <w:pPr>
        <w:pStyle w:val="a0"/>
        <w:rPr>
          <w:rtl/>
        </w:rPr>
      </w:pPr>
    </w:p>
    <w:p w14:paraId="07359623" w14:textId="77777777" w:rsidR="00000000" w:rsidRDefault="00E01313">
      <w:pPr>
        <w:pStyle w:val="a0"/>
        <w:rPr>
          <w:rFonts w:hint="cs"/>
          <w:rtl/>
        </w:rPr>
      </w:pPr>
      <w:r>
        <w:rPr>
          <w:rFonts w:hint="cs"/>
          <w:rtl/>
        </w:rPr>
        <w:t>בבקשה, חבר הכנסת אורי אריאל, הב</w:t>
      </w:r>
      <w:r>
        <w:rPr>
          <w:rFonts w:hint="cs"/>
          <w:rtl/>
        </w:rPr>
        <w:t>מה לרשותך לשאול שאלות. אחריו - חבר הכנסת אריה אלדד, כי אף אחד מהסיעות האחרות לא ביקש. חבר הכנסת יתום, ביקשת? בסדר.</w:t>
      </w:r>
    </w:p>
    <w:p w14:paraId="2DCD7716" w14:textId="77777777" w:rsidR="00000000" w:rsidRDefault="00E01313">
      <w:pPr>
        <w:pStyle w:val="a0"/>
        <w:ind w:firstLine="0"/>
        <w:rPr>
          <w:rFonts w:hint="cs"/>
          <w:rtl/>
        </w:rPr>
      </w:pPr>
    </w:p>
    <w:p w14:paraId="3E5E4D93" w14:textId="77777777" w:rsidR="00000000" w:rsidRDefault="00E01313">
      <w:pPr>
        <w:pStyle w:val="a"/>
        <w:rPr>
          <w:rtl/>
        </w:rPr>
      </w:pPr>
      <w:bookmarkStart w:id="28" w:name="FS000000474T28_01_2004_12_03_56C"/>
      <w:bookmarkStart w:id="29" w:name="FS000000713T28_01_2004_12_04_03"/>
      <w:bookmarkStart w:id="30" w:name="_Toc78873010"/>
      <w:bookmarkEnd w:id="28"/>
      <w:bookmarkEnd w:id="29"/>
      <w:r>
        <w:rPr>
          <w:rFonts w:hint="eastAsia"/>
          <w:rtl/>
        </w:rPr>
        <w:t>אורי</w:t>
      </w:r>
      <w:r>
        <w:rPr>
          <w:rtl/>
        </w:rPr>
        <w:t xml:space="preserve"> יהודה אריאל (האיחוד הלאומי - ישראל ביתנו):</w:t>
      </w:r>
      <w:bookmarkEnd w:id="30"/>
    </w:p>
    <w:p w14:paraId="42D2DE4A" w14:textId="77777777" w:rsidR="00000000" w:rsidRDefault="00E01313">
      <w:pPr>
        <w:pStyle w:val="a0"/>
        <w:rPr>
          <w:rFonts w:hint="cs"/>
          <w:rtl/>
        </w:rPr>
      </w:pPr>
    </w:p>
    <w:p w14:paraId="2EA68737" w14:textId="77777777" w:rsidR="00000000" w:rsidRDefault="00E01313">
      <w:pPr>
        <w:pStyle w:val="a0"/>
        <w:rPr>
          <w:rFonts w:hint="cs"/>
          <w:rtl/>
        </w:rPr>
      </w:pPr>
      <w:r>
        <w:rPr>
          <w:rFonts w:hint="cs"/>
          <w:rtl/>
        </w:rPr>
        <w:t>כבוד השר, אנחנו נבחנים פעמים רבות, בעיקר הממשלה, ממשלת ישראל, בתגובתה על אירועים, גם במיידי</w:t>
      </w:r>
      <w:r>
        <w:rPr>
          <w:rFonts w:hint="cs"/>
          <w:rtl/>
        </w:rPr>
        <w:t>ות וגם בעוצמה וגם במעקב ובהמשך הטיפול. ברור מעל לכל ספק, שיש פה זלזול מצד הרוצחים עצמם, שזה החמור ביותר. לאחר מכן, יש זלזול בוטה של הרשות הפלסטינית, שבתחומה, ביריחו, נמצאים אותם רוצחים. אחר כך, יש גם איזה זלזול או אי-כיבוד ממשלת ישראל מצד שתי הממשלות שנתנו</w:t>
      </w:r>
      <w:r>
        <w:rPr>
          <w:rFonts w:hint="cs"/>
          <w:rtl/>
        </w:rPr>
        <w:t xml:space="preserve"> את חסותן להסדר, הלוא הן בריטניה הגדולה וארצות-הברית. יש פה מצב בלתי מתקבל על הדעת, והייתי רוצה לשאול את השר, האם הוא מוכן ליזום דיון דחוף נוסף - אני יודע שהיו דיונים מספר אצל ראש הממשלה עם הנוגעים בדבר - ולדרוש שתהיה תגובה הולמת על המציאות הכל-כך קשה?</w:t>
      </w:r>
    </w:p>
    <w:p w14:paraId="459E03A6" w14:textId="77777777" w:rsidR="00000000" w:rsidRDefault="00E01313">
      <w:pPr>
        <w:pStyle w:val="a0"/>
        <w:ind w:firstLine="0"/>
        <w:rPr>
          <w:rFonts w:hint="cs"/>
          <w:rtl/>
        </w:rPr>
      </w:pPr>
    </w:p>
    <w:p w14:paraId="59FED9C2" w14:textId="77777777" w:rsidR="00000000" w:rsidRDefault="00E01313">
      <w:pPr>
        <w:pStyle w:val="af1"/>
        <w:rPr>
          <w:rtl/>
        </w:rPr>
      </w:pPr>
      <w:r>
        <w:rPr>
          <w:rtl/>
        </w:rPr>
        <w:t>הי</w:t>
      </w:r>
      <w:r>
        <w:rPr>
          <w:rtl/>
        </w:rPr>
        <w:t>ו"ר ראובן ריבלין:</w:t>
      </w:r>
    </w:p>
    <w:p w14:paraId="20F4DB3E" w14:textId="77777777" w:rsidR="00000000" w:rsidRDefault="00E01313">
      <w:pPr>
        <w:pStyle w:val="a0"/>
        <w:rPr>
          <w:rtl/>
        </w:rPr>
      </w:pPr>
    </w:p>
    <w:p w14:paraId="6C8BA559" w14:textId="77777777" w:rsidR="00000000" w:rsidRDefault="00E01313">
      <w:pPr>
        <w:pStyle w:val="a0"/>
        <w:rPr>
          <w:rFonts w:hint="cs"/>
          <w:rtl/>
        </w:rPr>
      </w:pPr>
      <w:r>
        <w:rPr>
          <w:rFonts w:hint="cs"/>
          <w:rtl/>
        </w:rPr>
        <w:t>תודה. חבר הכנסת אלדד, בבקשה.</w:t>
      </w:r>
    </w:p>
    <w:p w14:paraId="445340A4" w14:textId="77777777" w:rsidR="00000000" w:rsidRDefault="00E01313">
      <w:pPr>
        <w:pStyle w:val="a0"/>
        <w:ind w:firstLine="0"/>
        <w:rPr>
          <w:rFonts w:hint="cs"/>
          <w:rtl/>
        </w:rPr>
      </w:pPr>
    </w:p>
    <w:p w14:paraId="48E3B06A" w14:textId="77777777" w:rsidR="00000000" w:rsidRDefault="00E01313">
      <w:pPr>
        <w:pStyle w:val="a"/>
        <w:rPr>
          <w:rtl/>
        </w:rPr>
      </w:pPr>
      <w:bookmarkStart w:id="31" w:name="FS000000713T28_01_2004_12_06_33"/>
      <w:bookmarkStart w:id="32" w:name="FS000001055T28_01_2004_12_06_44"/>
      <w:bookmarkStart w:id="33" w:name="_Toc78873011"/>
      <w:bookmarkEnd w:id="31"/>
      <w:bookmarkEnd w:id="32"/>
      <w:r>
        <w:rPr>
          <w:rtl/>
        </w:rPr>
        <w:t>אריה אלדד (האיחוד הלאומי - ישראל ביתנו):</w:t>
      </w:r>
      <w:bookmarkEnd w:id="33"/>
    </w:p>
    <w:p w14:paraId="61F3AE5E" w14:textId="77777777" w:rsidR="00000000" w:rsidRDefault="00E01313">
      <w:pPr>
        <w:pStyle w:val="a0"/>
        <w:rPr>
          <w:rtl/>
        </w:rPr>
      </w:pPr>
    </w:p>
    <w:p w14:paraId="5C754083" w14:textId="77777777" w:rsidR="00000000" w:rsidRDefault="00E01313">
      <w:pPr>
        <w:pStyle w:val="a0"/>
        <w:rPr>
          <w:rFonts w:hint="cs"/>
          <w:rtl/>
        </w:rPr>
      </w:pPr>
      <w:r>
        <w:rPr>
          <w:rFonts w:hint="cs"/>
          <w:rtl/>
        </w:rPr>
        <w:t>אדוני השר, לא הייתי נסחף לומר, שאם מצלמים את האנשים האלה בכלא ביריחו מעשנים סיגרים, מדינת ישראל צריכה להתערב בעניין כדי לדאוג לבריאותם. גם לא הייתי מציע, שעצם העובדה</w:t>
      </w:r>
      <w:r>
        <w:rPr>
          <w:rFonts w:hint="cs"/>
          <w:rtl/>
        </w:rPr>
        <w:t xml:space="preserve"> שהם מקבלים את פניו של אבו-מאזן תהווה עילה להתערב. אבל, ביודענו שהם הפעילו מהכלא ביריחו את פעולת הטרור בארץ, את פיגוע ההתאבדות - האם זו עצמה אינה עילה לסיכול ממוקד שם, בכלא ביריחו?</w:t>
      </w:r>
    </w:p>
    <w:p w14:paraId="1938BECE" w14:textId="77777777" w:rsidR="00000000" w:rsidRDefault="00E01313">
      <w:pPr>
        <w:pStyle w:val="a0"/>
        <w:ind w:firstLine="0"/>
        <w:rPr>
          <w:rFonts w:hint="cs"/>
          <w:rtl/>
        </w:rPr>
      </w:pPr>
    </w:p>
    <w:p w14:paraId="30FC96D0" w14:textId="77777777" w:rsidR="00000000" w:rsidRDefault="00E01313">
      <w:pPr>
        <w:pStyle w:val="af1"/>
        <w:rPr>
          <w:rtl/>
        </w:rPr>
      </w:pPr>
      <w:r>
        <w:rPr>
          <w:rtl/>
        </w:rPr>
        <w:t>היו"ר ראובן ריבלין:</w:t>
      </w:r>
    </w:p>
    <w:p w14:paraId="65328952" w14:textId="77777777" w:rsidR="00000000" w:rsidRDefault="00E01313">
      <w:pPr>
        <w:pStyle w:val="a0"/>
        <w:rPr>
          <w:rtl/>
        </w:rPr>
      </w:pPr>
    </w:p>
    <w:p w14:paraId="5ECAEDDF" w14:textId="77777777" w:rsidR="00000000" w:rsidRDefault="00E01313">
      <w:pPr>
        <w:pStyle w:val="a0"/>
        <w:rPr>
          <w:rFonts w:hint="cs"/>
          <w:rtl/>
        </w:rPr>
      </w:pPr>
      <w:r>
        <w:rPr>
          <w:rFonts w:hint="cs"/>
          <w:rtl/>
        </w:rPr>
        <w:t>תודה לחבר הכנסת אלדד. בבקשה, חבר הכנסת אהוד יתום.</w:t>
      </w:r>
    </w:p>
    <w:p w14:paraId="2A14711C" w14:textId="77777777" w:rsidR="00000000" w:rsidRDefault="00E01313">
      <w:pPr>
        <w:pStyle w:val="a0"/>
        <w:ind w:firstLine="0"/>
        <w:rPr>
          <w:rFonts w:hint="cs"/>
          <w:rtl/>
        </w:rPr>
      </w:pPr>
    </w:p>
    <w:p w14:paraId="6D4404A1" w14:textId="77777777" w:rsidR="00000000" w:rsidRDefault="00E01313">
      <w:pPr>
        <w:pStyle w:val="a"/>
        <w:rPr>
          <w:rtl/>
        </w:rPr>
      </w:pPr>
      <w:bookmarkStart w:id="34" w:name="FS000001032T28_01_2004_12_08_28"/>
      <w:bookmarkStart w:id="35" w:name="_Toc78873012"/>
      <w:bookmarkEnd w:id="34"/>
      <w:r>
        <w:rPr>
          <w:rFonts w:hint="eastAsia"/>
          <w:rtl/>
        </w:rPr>
        <w:t>אה</w:t>
      </w:r>
      <w:r>
        <w:rPr>
          <w:rFonts w:hint="eastAsia"/>
          <w:rtl/>
        </w:rPr>
        <w:t>וד</w:t>
      </w:r>
      <w:r>
        <w:rPr>
          <w:rtl/>
        </w:rPr>
        <w:t xml:space="preserve"> יתום (הליכוד):</w:t>
      </w:r>
      <w:bookmarkEnd w:id="35"/>
    </w:p>
    <w:p w14:paraId="65727CF0" w14:textId="77777777" w:rsidR="00000000" w:rsidRDefault="00E01313">
      <w:pPr>
        <w:pStyle w:val="a0"/>
        <w:rPr>
          <w:rFonts w:hint="cs"/>
          <w:rtl/>
        </w:rPr>
      </w:pPr>
    </w:p>
    <w:p w14:paraId="742FE51E" w14:textId="77777777" w:rsidR="00000000" w:rsidRDefault="00E01313">
      <w:pPr>
        <w:pStyle w:val="a0"/>
        <w:rPr>
          <w:rFonts w:hint="cs"/>
          <w:rtl/>
        </w:rPr>
      </w:pPr>
      <w:r>
        <w:rPr>
          <w:rFonts w:hint="cs"/>
          <w:rtl/>
        </w:rPr>
        <w:t xml:space="preserve">תודה רבה לך, אדוני היושב-ראש. </w:t>
      </w:r>
    </w:p>
    <w:p w14:paraId="6C75993F" w14:textId="77777777" w:rsidR="00000000" w:rsidRDefault="00E01313">
      <w:pPr>
        <w:pStyle w:val="a0"/>
        <w:rPr>
          <w:rFonts w:hint="cs"/>
          <w:rtl/>
        </w:rPr>
      </w:pPr>
    </w:p>
    <w:p w14:paraId="7684EEB5" w14:textId="77777777" w:rsidR="00000000" w:rsidRDefault="00E01313">
      <w:pPr>
        <w:pStyle w:val="a0"/>
        <w:rPr>
          <w:rFonts w:hint="cs"/>
          <w:rtl/>
        </w:rPr>
      </w:pPr>
      <w:r>
        <w:rPr>
          <w:rFonts w:hint="cs"/>
          <w:rtl/>
        </w:rPr>
        <w:t>כבוד השר, חברי הכנסת, כבוד ממלא-מקום ראש הממשלה, ברצוני לומר שאתה, ביושר, אדוני השר, כהרגלך, אמרת שאכן הרוצחים הללו, הרוצחים של השר ואלוף נעוריה של המדינה, רחבעם זאבי, השם ייקום דמו, זוכים ליחס מיוחד. לא ע</w:t>
      </w:r>
      <w:r>
        <w:rPr>
          <w:rFonts w:hint="cs"/>
          <w:rtl/>
        </w:rPr>
        <w:t xml:space="preserve">ולה על הדעת שרוצחים של שר במדינת ישראל יזכו ליחס מיוחד, מה עוד שלפי עניות דעתי זה יעודד אותם לרציחות נוספות, של שרים, לא עלינו, של חברי כנסת, של נבחרי ציבור, של אלופים בצה"ל, שהרי מדוע לא? הם גם זוכים מן ההפקר וגם נהנים ונהנתנים. </w:t>
      </w:r>
    </w:p>
    <w:p w14:paraId="64C69A73" w14:textId="77777777" w:rsidR="00000000" w:rsidRDefault="00E01313">
      <w:pPr>
        <w:pStyle w:val="a0"/>
        <w:rPr>
          <w:rFonts w:hint="cs"/>
          <w:rtl/>
        </w:rPr>
      </w:pPr>
    </w:p>
    <w:p w14:paraId="322021FE" w14:textId="77777777" w:rsidR="00000000" w:rsidRDefault="00E01313">
      <w:pPr>
        <w:pStyle w:val="a0"/>
        <w:rPr>
          <w:rFonts w:hint="cs"/>
          <w:rtl/>
        </w:rPr>
      </w:pPr>
      <w:r>
        <w:rPr>
          <w:rFonts w:hint="cs"/>
          <w:rtl/>
        </w:rPr>
        <w:t>אני מצטרף לבקשתו של חברי</w:t>
      </w:r>
      <w:r>
        <w:rPr>
          <w:rFonts w:hint="cs"/>
          <w:rtl/>
        </w:rPr>
        <w:t>, חבר הכנסת אורי אריאל, שכבוד השר יבקש ליזום דיון מיוחד בממשלה, על מנת שתחשוב מה היא עושה עם הנהנתנים הרוצחים הללו, שרצחו שר וגיבור ישראל. תודה.</w:t>
      </w:r>
    </w:p>
    <w:p w14:paraId="15C4DC8D" w14:textId="77777777" w:rsidR="00000000" w:rsidRDefault="00E01313">
      <w:pPr>
        <w:pStyle w:val="a0"/>
        <w:ind w:firstLine="0"/>
        <w:rPr>
          <w:rFonts w:hint="cs"/>
          <w:rtl/>
        </w:rPr>
      </w:pPr>
    </w:p>
    <w:p w14:paraId="3C4DC771" w14:textId="77777777" w:rsidR="00000000" w:rsidRDefault="00E01313">
      <w:pPr>
        <w:pStyle w:val="af1"/>
        <w:rPr>
          <w:rtl/>
        </w:rPr>
      </w:pPr>
      <w:r>
        <w:rPr>
          <w:rtl/>
        </w:rPr>
        <w:t>היו"ר ראובן ריבלין:</w:t>
      </w:r>
    </w:p>
    <w:p w14:paraId="0EE91910" w14:textId="77777777" w:rsidR="00000000" w:rsidRDefault="00E01313">
      <w:pPr>
        <w:pStyle w:val="a0"/>
        <w:rPr>
          <w:rtl/>
        </w:rPr>
      </w:pPr>
    </w:p>
    <w:p w14:paraId="1F733A94" w14:textId="77777777" w:rsidR="00000000" w:rsidRDefault="00E01313">
      <w:pPr>
        <w:pStyle w:val="a0"/>
        <w:rPr>
          <w:rFonts w:hint="cs"/>
          <w:rtl/>
        </w:rPr>
      </w:pPr>
      <w:r>
        <w:rPr>
          <w:rFonts w:hint="cs"/>
          <w:rtl/>
        </w:rPr>
        <w:t>תודה. כבוד השר ישיב על כל השאלות.</w:t>
      </w:r>
    </w:p>
    <w:p w14:paraId="229B0959" w14:textId="77777777" w:rsidR="00000000" w:rsidRDefault="00E01313">
      <w:pPr>
        <w:pStyle w:val="a0"/>
        <w:ind w:firstLine="0"/>
        <w:rPr>
          <w:rFonts w:hint="cs"/>
          <w:rtl/>
        </w:rPr>
      </w:pPr>
    </w:p>
    <w:p w14:paraId="30C25D0C" w14:textId="77777777" w:rsidR="00000000" w:rsidRDefault="00E01313">
      <w:pPr>
        <w:pStyle w:val="a"/>
        <w:rPr>
          <w:rtl/>
        </w:rPr>
      </w:pPr>
      <w:bookmarkStart w:id="36" w:name="FS000000474T28_01_2004_12_10_58"/>
      <w:bookmarkStart w:id="37" w:name="_Toc78873013"/>
      <w:bookmarkEnd w:id="36"/>
      <w:r>
        <w:rPr>
          <w:rFonts w:hint="eastAsia"/>
          <w:rtl/>
        </w:rPr>
        <w:t>השר</w:t>
      </w:r>
      <w:r>
        <w:rPr>
          <w:rtl/>
        </w:rPr>
        <w:t xml:space="preserve"> גדעון עזרא:</w:t>
      </w:r>
      <w:bookmarkEnd w:id="37"/>
    </w:p>
    <w:p w14:paraId="2B78544D" w14:textId="77777777" w:rsidR="00000000" w:rsidRDefault="00E01313">
      <w:pPr>
        <w:pStyle w:val="a0"/>
        <w:rPr>
          <w:rFonts w:hint="cs"/>
          <w:rtl/>
        </w:rPr>
      </w:pPr>
    </w:p>
    <w:p w14:paraId="4246D7A1" w14:textId="77777777" w:rsidR="00000000" w:rsidRDefault="00E01313">
      <w:pPr>
        <w:pStyle w:val="a0"/>
        <w:rPr>
          <w:rFonts w:hint="cs"/>
          <w:rtl/>
        </w:rPr>
      </w:pPr>
      <w:r>
        <w:rPr>
          <w:rFonts w:hint="cs"/>
          <w:rtl/>
        </w:rPr>
        <w:t>אני מבקש לומר, שאם לא היה פיקוח אנגלי</w:t>
      </w:r>
      <w:r>
        <w:rPr>
          <w:rFonts w:hint="cs"/>
          <w:rtl/>
        </w:rPr>
        <w:t xml:space="preserve"> ואמריקני על מה שקורה בכלא ביריחו, לפי דעתי הם כבר מזמן לא היו בכלא. העובדה שהם נמצאים בכלא נובעת מהפיקוח האנגלי-האמריקני. הדבר השני, אני משוכנע שאם היתה ידיעה שיש לנ"ל מעורבות בפיגועים שהתנהלו מאז הם בכלא, וגם נתנו הנחיות כאלה ואחרות, מדינת ישראל היתה פוע</w:t>
      </w:r>
      <w:r>
        <w:rPr>
          <w:rFonts w:hint="cs"/>
          <w:rtl/>
        </w:rPr>
        <w:t xml:space="preserve">לת ביתר נמרצות. </w:t>
      </w:r>
    </w:p>
    <w:p w14:paraId="32CB042B" w14:textId="77777777" w:rsidR="00000000" w:rsidRDefault="00E01313">
      <w:pPr>
        <w:pStyle w:val="a0"/>
        <w:rPr>
          <w:rFonts w:hint="cs"/>
          <w:rtl/>
        </w:rPr>
      </w:pPr>
    </w:p>
    <w:p w14:paraId="316BC6CE" w14:textId="77777777" w:rsidR="00000000" w:rsidRDefault="00E01313">
      <w:pPr>
        <w:pStyle w:val="a0"/>
        <w:rPr>
          <w:rFonts w:hint="cs"/>
          <w:rtl/>
        </w:rPr>
      </w:pPr>
      <w:r>
        <w:rPr>
          <w:rFonts w:hint="cs"/>
          <w:rtl/>
        </w:rPr>
        <w:t>לגבי דיון בממשלה, אני יכול להעביר את הבקשה הזאת, אבל נדמה לי שבסדר העדיפויות שלנו יש דברים יותר דחופים לעשות. אני אעביר את הבקשה לדיון. תודה.</w:t>
      </w:r>
    </w:p>
    <w:p w14:paraId="0EB696DE" w14:textId="77777777" w:rsidR="00000000" w:rsidRDefault="00E01313">
      <w:pPr>
        <w:pStyle w:val="a0"/>
        <w:rPr>
          <w:rFonts w:hint="cs"/>
          <w:rtl/>
        </w:rPr>
      </w:pPr>
    </w:p>
    <w:p w14:paraId="0DC687D0" w14:textId="77777777" w:rsidR="00000000" w:rsidRDefault="00E01313">
      <w:pPr>
        <w:pStyle w:val="a0"/>
        <w:ind w:firstLine="0"/>
        <w:rPr>
          <w:rFonts w:hint="cs"/>
          <w:rtl/>
        </w:rPr>
      </w:pPr>
    </w:p>
    <w:p w14:paraId="1454DCC7" w14:textId="77777777" w:rsidR="00000000" w:rsidRDefault="00E01313">
      <w:pPr>
        <w:pStyle w:val="af1"/>
        <w:rPr>
          <w:rtl/>
        </w:rPr>
      </w:pPr>
      <w:r>
        <w:rPr>
          <w:rtl/>
        </w:rPr>
        <w:t>היו"ר ראובן ריבלין:</w:t>
      </w:r>
    </w:p>
    <w:p w14:paraId="16A68A33" w14:textId="77777777" w:rsidR="00000000" w:rsidRDefault="00E01313">
      <w:pPr>
        <w:pStyle w:val="a0"/>
        <w:rPr>
          <w:rtl/>
        </w:rPr>
      </w:pPr>
    </w:p>
    <w:p w14:paraId="0E107A15" w14:textId="77777777" w:rsidR="00000000" w:rsidRDefault="00E01313">
      <w:pPr>
        <w:pStyle w:val="a0"/>
        <w:rPr>
          <w:rFonts w:hint="cs"/>
          <w:rtl/>
        </w:rPr>
      </w:pPr>
      <w:r>
        <w:rPr>
          <w:rFonts w:hint="cs"/>
          <w:rtl/>
        </w:rPr>
        <w:t>אני מודה לשר גדעון עזרא. השר גדעון עזרא ישיב על שאילתא בעל-פה מס' 123, שה</w:t>
      </w:r>
      <w:r>
        <w:rPr>
          <w:rFonts w:hint="cs"/>
          <w:rtl/>
        </w:rPr>
        <w:t>וגשה לשר הביטחון, מאת חבר הכנסת אבשלום וילן, בנושא: התוכנית להקמת פלוגות קבע קצר.</w:t>
      </w:r>
    </w:p>
    <w:p w14:paraId="292829E8" w14:textId="77777777" w:rsidR="00000000" w:rsidRDefault="00E01313">
      <w:pPr>
        <w:pStyle w:val="a0"/>
        <w:rPr>
          <w:rFonts w:hint="cs"/>
          <w:rtl/>
        </w:rPr>
      </w:pPr>
    </w:p>
    <w:p w14:paraId="04DC7E8E" w14:textId="77777777" w:rsidR="00000000" w:rsidRDefault="00E01313">
      <w:pPr>
        <w:pStyle w:val="a"/>
        <w:rPr>
          <w:rtl/>
        </w:rPr>
      </w:pPr>
      <w:bookmarkStart w:id="38" w:name="FS000000505T28_01_2004_12_21_37"/>
      <w:bookmarkStart w:id="39" w:name="_Toc78873014"/>
      <w:bookmarkEnd w:id="38"/>
      <w:r>
        <w:rPr>
          <w:rFonts w:hint="eastAsia"/>
          <w:rtl/>
        </w:rPr>
        <w:t>אבשלום</w:t>
      </w:r>
      <w:r>
        <w:rPr>
          <w:rtl/>
        </w:rPr>
        <w:t xml:space="preserve"> וילן (מרצ):</w:t>
      </w:r>
      <w:bookmarkEnd w:id="39"/>
    </w:p>
    <w:p w14:paraId="19EFB5D3" w14:textId="77777777" w:rsidR="00000000" w:rsidRDefault="00E01313">
      <w:pPr>
        <w:pStyle w:val="a0"/>
        <w:rPr>
          <w:rFonts w:hint="cs"/>
          <w:rtl/>
        </w:rPr>
      </w:pPr>
    </w:p>
    <w:p w14:paraId="1C1F27E3" w14:textId="77777777" w:rsidR="00000000" w:rsidRDefault="00E01313">
      <w:pPr>
        <w:pStyle w:val="a0"/>
        <w:rPr>
          <w:rFonts w:hint="cs"/>
          <w:rtl/>
        </w:rPr>
      </w:pPr>
      <w:r>
        <w:rPr>
          <w:rFonts w:hint="cs"/>
          <w:rtl/>
        </w:rPr>
        <w:t>אדוני היושב-ראש, רבותי חברי הכנסת, לפני הפרוטוקול - - -</w:t>
      </w:r>
    </w:p>
    <w:p w14:paraId="7249E6D6" w14:textId="77777777" w:rsidR="00000000" w:rsidRDefault="00E01313">
      <w:pPr>
        <w:pStyle w:val="a0"/>
        <w:ind w:firstLine="0"/>
        <w:rPr>
          <w:rFonts w:hint="cs"/>
          <w:rtl/>
        </w:rPr>
      </w:pPr>
    </w:p>
    <w:p w14:paraId="18298280" w14:textId="77777777" w:rsidR="00000000" w:rsidRDefault="00E01313">
      <w:pPr>
        <w:pStyle w:val="af1"/>
        <w:rPr>
          <w:rtl/>
        </w:rPr>
      </w:pPr>
      <w:r>
        <w:rPr>
          <w:rtl/>
        </w:rPr>
        <w:t>היו"ר ראובן ריבלין:</w:t>
      </w:r>
    </w:p>
    <w:p w14:paraId="0B802B90" w14:textId="77777777" w:rsidR="00000000" w:rsidRDefault="00E01313">
      <w:pPr>
        <w:pStyle w:val="a0"/>
        <w:rPr>
          <w:rtl/>
        </w:rPr>
      </w:pPr>
    </w:p>
    <w:p w14:paraId="4F13FC97" w14:textId="77777777" w:rsidR="00000000" w:rsidRDefault="00E01313">
      <w:pPr>
        <w:pStyle w:val="a0"/>
        <w:rPr>
          <w:rFonts w:hint="cs"/>
          <w:rtl/>
        </w:rPr>
      </w:pPr>
      <w:r>
        <w:rPr>
          <w:rFonts w:hint="cs"/>
          <w:rtl/>
        </w:rPr>
        <w:t>לא, לא. אדוני יקרא ואחרי זה - - -</w:t>
      </w:r>
    </w:p>
    <w:p w14:paraId="4CCE1F6C" w14:textId="77777777" w:rsidR="00000000" w:rsidRDefault="00E01313">
      <w:pPr>
        <w:pStyle w:val="a0"/>
        <w:ind w:firstLine="0"/>
        <w:rPr>
          <w:rFonts w:hint="cs"/>
          <w:rtl/>
        </w:rPr>
      </w:pPr>
    </w:p>
    <w:p w14:paraId="1A9841A9" w14:textId="77777777" w:rsidR="00000000" w:rsidRDefault="00E01313">
      <w:pPr>
        <w:pStyle w:val="-"/>
        <w:rPr>
          <w:rtl/>
        </w:rPr>
      </w:pPr>
      <w:bookmarkStart w:id="40" w:name="FS000000505T28_01_2004_12_22_07C"/>
      <w:bookmarkEnd w:id="40"/>
      <w:r>
        <w:rPr>
          <w:rtl/>
        </w:rPr>
        <w:t>אבשלום וילן (מרצ):</w:t>
      </w:r>
    </w:p>
    <w:p w14:paraId="5E1BB88D" w14:textId="77777777" w:rsidR="00000000" w:rsidRDefault="00E01313">
      <w:pPr>
        <w:pStyle w:val="a0"/>
        <w:rPr>
          <w:rtl/>
        </w:rPr>
      </w:pPr>
    </w:p>
    <w:p w14:paraId="6883CFFD" w14:textId="77777777" w:rsidR="00000000" w:rsidRDefault="00E01313">
      <w:pPr>
        <w:pStyle w:val="a0"/>
        <w:rPr>
          <w:rFonts w:hint="cs"/>
          <w:rtl/>
        </w:rPr>
      </w:pPr>
      <w:r>
        <w:rPr>
          <w:rFonts w:hint="cs"/>
          <w:rtl/>
        </w:rPr>
        <w:t>אני מצטרף להערכתך הנ</w:t>
      </w:r>
      <w:r>
        <w:rPr>
          <w:rFonts w:hint="cs"/>
          <w:rtl/>
        </w:rPr>
        <w:t>כונה, שהשרים חייבים לבוא ולהקשיב - - -</w:t>
      </w:r>
    </w:p>
    <w:p w14:paraId="23CF03CA" w14:textId="77777777" w:rsidR="00000000" w:rsidRDefault="00E01313">
      <w:pPr>
        <w:pStyle w:val="a0"/>
        <w:ind w:firstLine="0"/>
        <w:rPr>
          <w:rFonts w:hint="cs"/>
          <w:rtl/>
        </w:rPr>
      </w:pPr>
    </w:p>
    <w:p w14:paraId="57D11EEB" w14:textId="77777777" w:rsidR="00000000" w:rsidRDefault="00E01313">
      <w:pPr>
        <w:pStyle w:val="af1"/>
        <w:rPr>
          <w:rtl/>
        </w:rPr>
      </w:pPr>
    </w:p>
    <w:p w14:paraId="0C9C029A" w14:textId="77777777" w:rsidR="00000000" w:rsidRDefault="00E01313">
      <w:pPr>
        <w:pStyle w:val="af1"/>
        <w:rPr>
          <w:rtl/>
        </w:rPr>
      </w:pPr>
      <w:r>
        <w:rPr>
          <w:rtl/>
        </w:rPr>
        <w:t>היו"ר ראובן ריבלין:</w:t>
      </w:r>
    </w:p>
    <w:p w14:paraId="581C90A1" w14:textId="77777777" w:rsidR="00000000" w:rsidRDefault="00E01313">
      <w:pPr>
        <w:pStyle w:val="a0"/>
        <w:rPr>
          <w:rtl/>
        </w:rPr>
      </w:pPr>
    </w:p>
    <w:p w14:paraId="5AE563A7" w14:textId="77777777" w:rsidR="00000000" w:rsidRDefault="00E01313">
      <w:pPr>
        <w:pStyle w:val="a0"/>
        <w:rPr>
          <w:rFonts w:hint="cs"/>
          <w:rtl/>
        </w:rPr>
      </w:pPr>
      <w:r>
        <w:rPr>
          <w:rFonts w:hint="cs"/>
          <w:rtl/>
        </w:rPr>
        <w:t>תודה.</w:t>
      </w:r>
    </w:p>
    <w:p w14:paraId="2D2CDE7A" w14:textId="77777777" w:rsidR="00000000" w:rsidRDefault="00E01313">
      <w:pPr>
        <w:pStyle w:val="a0"/>
        <w:ind w:firstLine="0"/>
        <w:rPr>
          <w:rFonts w:hint="cs"/>
          <w:rtl/>
        </w:rPr>
      </w:pPr>
    </w:p>
    <w:p w14:paraId="2D5FBBDF" w14:textId="77777777" w:rsidR="00000000" w:rsidRDefault="00E01313">
      <w:pPr>
        <w:pStyle w:val="a"/>
        <w:rPr>
          <w:rtl/>
        </w:rPr>
      </w:pPr>
      <w:bookmarkStart w:id="41" w:name="FS000000474T28_01_2004_12_22_31"/>
      <w:bookmarkStart w:id="42" w:name="_Toc78873015"/>
      <w:bookmarkEnd w:id="41"/>
      <w:r>
        <w:rPr>
          <w:rFonts w:hint="eastAsia"/>
          <w:rtl/>
        </w:rPr>
        <w:t>השר</w:t>
      </w:r>
      <w:r>
        <w:rPr>
          <w:rtl/>
        </w:rPr>
        <w:t xml:space="preserve"> גדעון עזרא:</w:t>
      </w:r>
      <w:bookmarkEnd w:id="42"/>
    </w:p>
    <w:p w14:paraId="4CB733C6" w14:textId="77777777" w:rsidR="00000000" w:rsidRDefault="00E01313">
      <w:pPr>
        <w:pStyle w:val="a0"/>
        <w:rPr>
          <w:rFonts w:hint="cs"/>
          <w:rtl/>
        </w:rPr>
      </w:pPr>
    </w:p>
    <w:p w14:paraId="2B4A2400" w14:textId="77777777" w:rsidR="00000000" w:rsidRDefault="00E01313">
      <w:pPr>
        <w:pStyle w:val="a0"/>
        <w:rPr>
          <w:rFonts w:hint="cs"/>
          <w:rtl/>
        </w:rPr>
      </w:pPr>
      <w:r>
        <w:rPr>
          <w:rFonts w:hint="cs"/>
          <w:rtl/>
        </w:rPr>
        <w:t>רגע, אני מבקש לדעת, האם יש פה נוהל שעל-פיו אני לא יכול להופיע בשמם?</w:t>
      </w:r>
    </w:p>
    <w:p w14:paraId="5653CB25" w14:textId="77777777" w:rsidR="00000000" w:rsidRDefault="00E01313">
      <w:pPr>
        <w:pStyle w:val="a0"/>
        <w:ind w:firstLine="0"/>
        <w:rPr>
          <w:rFonts w:hint="cs"/>
          <w:rtl/>
        </w:rPr>
      </w:pPr>
    </w:p>
    <w:p w14:paraId="67A53EA7" w14:textId="77777777" w:rsidR="00000000" w:rsidRDefault="00E01313">
      <w:pPr>
        <w:pStyle w:val="af1"/>
        <w:rPr>
          <w:rtl/>
        </w:rPr>
      </w:pPr>
      <w:r>
        <w:rPr>
          <w:rtl/>
        </w:rPr>
        <w:t>היו"ר ראובן ריבלין:</w:t>
      </w:r>
    </w:p>
    <w:p w14:paraId="4961824E" w14:textId="77777777" w:rsidR="00000000" w:rsidRDefault="00E01313">
      <w:pPr>
        <w:pStyle w:val="a0"/>
        <w:rPr>
          <w:rtl/>
        </w:rPr>
      </w:pPr>
    </w:p>
    <w:p w14:paraId="3CD0CAEB" w14:textId="77777777" w:rsidR="00000000" w:rsidRDefault="00E01313">
      <w:pPr>
        <w:pStyle w:val="a0"/>
        <w:rPr>
          <w:rFonts w:hint="cs"/>
          <w:rtl/>
        </w:rPr>
      </w:pPr>
      <w:r>
        <w:rPr>
          <w:rFonts w:hint="cs"/>
          <w:rtl/>
        </w:rPr>
        <w:t>לא, ודאי שאתה יכול.</w:t>
      </w:r>
    </w:p>
    <w:p w14:paraId="31057862" w14:textId="77777777" w:rsidR="00000000" w:rsidRDefault="00E01313">
      <w:pPr>
        <w:pStyle w:val="a0"/>
        <w:rPr>
          <w:rFonts w:hint="cs"/>
          <w:rtl/>
        </w:rPr>
      </w:pPr>
    </w:p>
    <w:p w14:paraId="39E8075E" w14:textId="77777777" w:rsidR="00000000" w:rsidRDefault="00E01313">
      <w:pPr>
        <w:pStyle w:val="-"/>
        <w:rPr>
          <w:rtl/>
        </w:rPr>
      </w:pPr>
      <w:bookmarkStart w:id="43" w:name="FS000000474T28_01_2004_12_23_00C"/>
      <w:bookmarkEnd w:id="43"/>
      <w:r>
        <w:rPr>
          <w:rtl/>
        </w:rPr>
        <w:t>השר גדעון עזרא:</w:t>
      </w:r>
    </w:p>
    <w:p w14:paraId="156F6ABB" w14:textId="77777777" w:rsidR="00000000" w:rsidRDefault="00E01313">
      <w:pPr>
        <w:pStyle w:val="a0"/>
        <w:rPr>
          <w:rtl/>
        </w:rPr>
      </w:pPr>
    </w:p>
    <w:p w14:paraId="6E5E49A5" w14:textId="77777777" w:rsidR="00000000" w:rsidRDefault="00E01313">
      <w:pPr>
        <w:pStyle w:val="a0"/>
        <w:rPr>
          <w:rFonts w:hint="cs"/>
          <w:rtl/>
        </w:rPr>
      </w:pPr>
      <w:r>
        <w:rPr>
          <w:rFonts w:hint="cs"/>
          <w:rtl/>
        </w:rPr>
        <w:t>חבר הכנסת וילן, אני מבקש ממך, זה לא נכון.</w:t>
      </w:r>
    </w:p>
    <w:p w14:paraId="323C243F" w14:textId="77777777" w:rsidR="00000000" w:rsidRDefault="00E01313">
      <w:pPr>
        <w:pStyle w:val="a0"/>
        <w:rPr>
          <w:rFonts w:hint="cs"/>
          <w:rtl/>
        </w:rPr>
      </w:pPr>
    </w:p>
    <w:p w14:paraId="48474E8B" w14:textId="77777777" w:rsidR="00000000" w:rsidRDefault="00E01313">
      <w:pPr>
        <w:pStyle w:val="a0"/>
        <w:rPr>
          <w:rFonts w:hint="cs"/>
          <w:rtl/>
        </w:rPr>
      </w:pPr>
    </w:p>
    <w:p w14:paraId="729CF32C" w14:textId="77777777" w:rsidR="00000000" w:rsidRDefault="00E01313">
      <w:pPr>
        <w:pStyle w:val="a1"/>
        <w:jc w:val="center"/>
        <w:rPr>
          <w:rFonts w:hint="cs"/>
          <w:rtl/>
        </w:rPr>
      </w:pPr>
      <w:bookmarkStart w:id="44" w:name="_Toc78873016"/>
      <w:r>
        <w:rPr>
          <w:rFonts w:hint="cs"/>
          <w:rtl/>
        </w:rPr>
        <w:t>123. תוכנית להקמת פלוגות קבע קצר</w:t>
      </w:r>
      <w:bookmarkEnd w:id="44"/>
    </w:p>
    <w:p w14:paraId="0A29E689" w14:textId="77777777" w:rsidR="00000000" w:rsidRDefault="00E01313">
      <w:pPr>
        <w:pStyle w:val="a0"/>
        <w:ind w:firstLine="0"/>
        <w:rPr>
          <w:rFonts w:hint="cs"/>
          <w:rtl/>
        </w:rPr>
      </w:pPr>
    </w:p>
    <w:p w14:paraId="047DB984" w14:textId="77777777" w:rsidR="00000000" w:rsidRDefault="00E01313">
      <w:pPr>
        <w:pStyle w:val="a"/>
        <w:rPr>
          <w:rtl/>
        </w:rPr>
      </w:pPr>
      <w:bookmarkStart w:id="45" w:name="FS000000505T28_01_2004_12_23_09"/>
      <w:bookmarkStart w:id="46" w:name="_Toc78873017"/>
      <w:bookmarkEnd w:id="45"/>
      <w:r>
        <w:rPr>
          <w:rFonts w:hint="eastAsia"/>
          <w:rtl/>
        </w:rPr>
        <w:t>אבשלום</w:t>
      </w:r>
      <w:r>
        <w:rPr>
          <w:rtl/>
        </w:rPr>
        <w:t xml:space="preserve"> וילן (מרצ):</w:t>
      </w:r>
      <w:bookmarkEnd w:id="46"/>
    </w:p>
    <w:p w14:paraId="6642A2B7" w14:textId="77777777" w:rsidR="00000000" w:rsidRDefault="00E01313">
      <w:pPr>
        <w:pStyle w:val="a0"/>
        <w:rPr>
          <w:rFonts w:hint="cs"/>
          <w:rtl/>
        </w:rPr>
      </w:pPr>
    </w:p>
    <w:p w14:paraId="2569354D" w14:textId="77777777" w:rsidR="00000000" w:rsidRDefault="00E01313">
      <w:pPr>
        <w:pStyle w:val="a0"/>
        <w:rPr>
          <w:rFonts w:hint="cs"/>
          <w:rtl/>
        </w:rPr>
      </w:pPr>
      <w:r>
        <w:rPr>
          <w:rFonts w:hint="cs"/>
          <w:rtl/>
        </w:rPr>
        <w:t>שר הביטחון והרמטכ"ל הודיעו ביום המילואים בכנסת על הקמת 12 פלוגות קבע קצר, שיחליפו כוחות מילואים בתעסוקות השונות ובכך יאפשרו התמקדות המילואים באימונים והפחתת העומס. המודל הוכח ככלכלי וכמקצועי.</w:t>
      </w:r>
    </w:p>
    <w:p w14:paraId="502E9740" w14:textId="77777777" w:rsidR="00000000" w:rsidRDefault="00E01313">
      <w:pPr>
        <w:pStyle w:val="a0"/>
        <w:rPr>
          <w:rFonts w:hint="cs"/>
          <w:rtl/>
        </w:rPr>
      </w:pPr>
    </w:p>
    <w:p w14:paraId="266D48A5" w14:textId="77777777" w:rsidR="00000000" w:rsidRDefault="00E01313">
      <w:pPr>
        <w:pStyle w:val="a0"/>
        <w:rPr>
          <w:rFonts w:hint="cs"/>
          <w:rtl/>
        </w:rPr>
      </w:pPr>
      <w:r>
        <w:rPr>
          <w:rFonts w:hint="cs"/>
          <w:rtl/>
        </w:rPr>
        <w:t>רצוני ל</w:t>
      </w:r>
      <w:r>
        <w:rPr>
          <w:rFonts w:hint="cs"/>
          <w:rtl/>
        </w:rPr>
        <w:t xml:space="preserve">שאול: </w:t>
      </w:r>
    </w:p>
    <w:p w14:paraId="4988A5FA" w14:textId="77777777" w:rsidR="00000000" w:rsidRDefault="00E01313">
      <w:pPr>
        <w:pStyle w:val="a0"/>
        <w:rPr>
          <w:rFonts w:hint="cs"/>
          <w:rtl/>
        </w:rPr>
      </w:pPr>
    </w:p>
    <w:p w14:paraId="1A543EF7" w14:textId="77777777" w:rsidR="00000000" w:rsidRDefault="00E01313">
      <w:pPr>
        <w:pStyle w:val="a0"/>
        <w:numPr>
          <w:ilvl w:val="0"/>
          <w:numId w:val="3"/>
        </w:numPr>
        <w:ind w:right="0"/>
        <w:rPr>
          <w:rFonts w:hint="cs"/>
          <w:rtl/>
        </w:rPr>
      </w:pPr>
      <w:r>
        <w:rPr>
          <w:rFonts w:hint="cs"/>
          <w:rtl/>
        </w:rPr>
        <w:t xml:space="preserve">האם תמומש ההחלטה, ואם כן - מתי? </w:t>
      </w:r>
    </w:p>
    <w:p w14:paraId="2D0046B9" w14:textId="77777777" w:rsidR="00000000" w:rsidRDefault="00E01313">
      <w:pPr>
        <w:pStyle w:val="a0"/>
        <w:ind w:left="719" w:firstLine="0"/>
        <w:rPr>
          <w:rFonts w:hint="cs"/>
        </w:rPr>
      </w:pPr>
    </w:p>
    <w:p w14:paraId="7EA5FB7F" w14:textId="77777777" w:rsidR="00000000" w:rsidRDefault="00E01313">
      <w:pPr>
        <w:pStyle w:val="a0"/>
        <w:numPr>
          <w:ilvl w:val="0"/>
          <w:numId w:val="3"/>
        </w:numPr>
        <w:ind w:right="0"/>
        <w:rPr>
          <w:rFonts w:hint="cs"/>
          <w:rtl/>
        </w:rPr>
      </w:pPr>
      <w:r>
        <w:rPr>
          <w:rFonts w:hint="cs"/>
          <w:rtl/>
        </w:rPr>
        <w:t>מה יהיו השלכות ההחלטה על משרתי המילואים?</w:t>
      </w:r>
    </w:p>
    <w:p w14:paraId="40AE449A" w14:textId="77777777" w:rsidR="00000000" w:rsidRDefault="00E01313">
      <w:pPr>
        <w:pStyle w:val="a0"/>
        <w:ind w:firstLine="0"/>
        <w:rPr>
          <w:rFonts w:hint="cs"/>
          <w:rtl/>
        </w:rPr>
      </w:pPr>
    </w:p>
    <w:p w14:paraId="788A9F62" w14:textId="77777777" w:rsidR="00000000" w:rsidRDefault="00E01313">
      <w:pPr>
        <w:pStyle w:val="af1"/>
        <w:rPr>
          <w:rtl/>
        </w:rPr>
      </w:pPr>
      <w:r>
        <w:rPr>
          <w:rtl/>
        </w:rPr>
        <w:t>היו"ר ראובן ריבלין:</w:t>
      </w:r>
    </w:p>
    <w:p w14:paraId="791171D4" w14:textId="77777777" w:rsidR="00000000" w:rsidRDefault="00E01313">
      <w:pPr>
        <w:pStyle w:val="a0"/>
        <w:rPr>
          <w:rtl/>
        </w:rPr>
      </w:pPr>
    </w:p>
    <w:p w14:paraId="2D48BC57" w14:textId="77777777" w:rsidR="00000000" w:rsidRDefault="00E01313">
      <w:pPr>
        <w:pStyle w:val="a0"/>
        <w:rPr>
          <w:rFonts w:hint="cs"/>
          <w:rtl/>
        </w:rPr>
      </w:pPr>
      <w:r>
        <w:rPr>
          <w:rFonts w:hint="cs"/>
          <w:rtl/>
        </w:rPr>
        <w:t>אני מאוד מודה לחבר הכנסת וילן. כבוד השר ישיב על השאלה, ולאחר מכן - שאלה נוספת.</w:t>
      </w:r>
    </w:p>
    <w:p w14:paraId="5A6E25DA" w14:textId="77777777" w:rsidR="00000000" w:rsidRDefault="00E01313">
      <w:pPr>
        <w:pStyle w:val="a0"/>
        <w:ind w:firstLine="0"/>
        <w:rPr>
          <w:rFonts w:hint="cs"/>
          <w:rtl/>
        </w:rPr>
      </w:pPr>
    </w:p>
    <w:p w14:paraId="4EAF0AA4" w14:textId="77777777" w:rsidR="00000000" w:rsidRDefault="00E01313">
      <w:pPr>
        <w:pStyle w:val="a"/>
        <w:rPr>
          <w:rtl/>
        </w:rPr>
      </w:pPr>
      <w:bookmarkStart w:id="47" w:name="FS000000474T28_01_2004_12_24_38"/>
      <w:bookmarkStart w:id="48" w:name="_Toc78873018"/>
      <w:bookmarkEnd w:id="47"/>
      <w:r>
        <w:rPr>
          <w:rFonts w:hint="eastAsia"/>
          <w:rtl/>
        </w:rPr>
        <w:t>השר</w:t>
      </w:r>
      <w:r>
        <w:rPr>
          <w:rtl/>
        </w:rPr>
        <w:t xml:space="preserve"> גדעון עזרא:</w:t>
      </w:r>
      <w:bookmarkEnd w:id="48"/>
    </w:p>
    <w:p w14:paraId="2C380561" w14:textId="77777777" w:rsidR="00000000" w:rsidRDefault="00E01313">
      <w:pPr>
        <w:pStyle w:val="a0"/>
        <w:rPr>
          <w:rFonts w:hint="cs"/>
          <w:rtl/>
        </w:rPr>
      </w:pPr>
    </w:p>
    <w:p w14:paraId="7C331EDF" w14:textId="77777777" w:rsidR="00000000" w:rsidRDefault="00E01313">
      <w:pPr>
        <w:pStyle w:val="a0"/>
        <w:rPr>
          <w:rFonts w:hint="cs"/>
          <w:rtl/>
        </w:rPr>
      </w:pPr>
      <w:r>
        <w:rPr>
          <w:rFonts w:hint="cs"/>
          <w:rtl/>
        </w:rPr>
        <w:t>חבר הכנסת וילן, צה"ל פועל ללא ליאות כדי להגביר את כושר</w:t>
      </w:r>
      <w:r>
        <w:rPr>
          <w:rFonts w:hint="cs"/>
          <w:rtl/>
        </w:rPr>
        <w:t xml:space="preserve"> הלחימה בטרור ועם זאת להקל את נטל אנשי המילואים. בעשור האחרון הקים צה"ל סדר-כוחות סדיר בהיקפים גדולים, 14 מפקדות גדוד וקרוב ל-40 פלוגות נוספות. לאחרונה, סוכמו שינויי הסד"כ הסדיר במסגרת תוכנית רב-שנתית קבע, המאפשרת הקמת 11 פלוגות סדירות נוספות לעימות המוגבל</w:t>
      </w:r>
      <w:r>
        <w:rPr>
          <w:rFonts w:hint="cs"/>
          <w:rtl/>
        </w:rPr>
        <w:t xml:space="preserve"> למתקני הכליאה במסגרת מפקדת זרוע היבשה ופיקוד העורף. בנוסף, צה"ל פועל להקמת שלוש פלוגות סדירות נוספות במשמר הגבול ובפיקוד העורף, לטובת החלפת אנשי המילואים המאבטחים את מתקני הכליאה. ההחלטה תסוכם בקרוב ותמומש במהלך המחצית השנייה של 2004. גם לאחר כל המהלכים ה</w:t>
      </w:r>
      <w:r>
        <w:rPr>
          <w:rFonts w:hint="cs"/>
          <w:rtl/>
        </w:rPr>
        <w:t xml:space="preserve">נ"ל, במציאות הנוכחית לא נוכל לוותר על שירות אנשי המילואים בתעסוקה מבצעית. </w:t>
      </w:r>
    </w:p>
    <w:p w14:paraId="50343989" w14:textId="77777777" w:rsidR="00000000" w:rsidRDefault="00E01313">
      <w:pPr>
        <w:pStyle w:val="a0"/>
        <w:rPr>
          <w:rFonts w:hint="cs"/>
          <w:rtl/>
        </w:rPr>
      </w:pPr>
    </w:p>
    <w:p w14:paraId="7E902597" w14:textId="77777777" w:rsidR="00000000" w:rsidRDefault="00E01313">
      <w:pPr>
        <w:pStyle w:val="a0"/>
        <w:rPr>
          <w:rFonts w:hint="cs"/>
          <w:rtl/>
        </w:rPr>
      </w:pPr>
      <w:r>
        <w:rPr>
          <w:rFonts w:hint="cs"/>
          <w:rtl/>
        </w:rPr>
        <w:t>הייתי רוצה לומר בשולי הדברים, חברי הכנסת וילן, הפלוגות הנדרשות לשמירה על מתקני הכליאה גוזלות כוח-אדם רב מאוד. זו מטלה שלא היתה רשומה לפנינו בעבר, והיום היא מבוצעת הלכה למעשה.</w:t>
      </w:r>
    </w:p>
    <w:p w14:paraId="7AFF167A" w14:textId="77777777" w:rsidR="00000000" w:rsidRDefault="00E01313">
      <w:pPr>
        <w:pStyle w:val="a0"/>
        <w:ind w:firstLine="0"/>
        <w:rPr>
          <w:rFonts w:hint="cs"/>
          <w:rtl/>
        </w:rPr>
      </w:pPr>
    </w:p>
    <w:p w14:paraId="270E33A4" w14:textId="77777777" w:rsidR="00000000" w:rsidRDefault="00E01313">
      <w:pPr>
        <w:pStyle w:val="af1"/>
        <w:rPr>
          <w:rtl/>
        </w:rPr>
      </w:pPr>
      <w:r>
        <w:rPr>
          <w:rtl/>
        </w:rPr>
        <w:t>היו"</w:t>
      </w:r>
      <w:r>
        <w:rPr>
          <w:rtl/>
        </w:rPr>
        <w:t>ר ראובן ריבלין:</w:t>
      </w:r>
    </w:p>
    <w:p w14:paraId="66DFF504" w14:textId="77777777" w:rsidR="00000000" w:rsidRDefault="00E01313">
      <w:pPr>
        <w:pStyle w:val="a0"/>
        <w:rPr>
          <w:rtl/>
        </w:rPr>
      </w:pPr>
    </w:p>
    <w:p w14:paraId="38C77D82" w14:textId="77777777" w:rsidR="00000000" w:rsidRDefault="00E01313">
      <w:pPr>
        <w:pStyle w:val="a0"/>
        <w:rPr>
          <w:rFonts w:hint="cs"/>
          <w:rtl/>
        </w:rPr>
      </w:pPr>
      <w:r>
        <w:rPr>
          <w:rFonts w:hint="cs"/>
          <w:rtl/>
        </w:rPr>
        <w:t>בבקשה, שאלה נוספת לחבר הכנסת וילן, ולאחר מכן - לחבר הכנסת שלגי.</w:t>
      </w:r>
    </w:p>
    <w:p w14:paraId="5826C302" w14:textId="77777777" w:rsidR="00000000" w:rsidRDefault="00E01313">
      <w:pPr>
        <w:pStyle w:val="a0"/>
        <w:ind w:firstLine="0"/>
        <w:rPr>
          <w:rFonts w:hint="cs"/>
          <w:rtl/>
        </w:rPr>
      </w:pPr>
    </w:p>
    <w:p w14:paraId="62141B4F" w14:textId="77777777" w:rsidR="00000000" w:rsidRDefault="00E01313">
      <w:pPr>
        <w:pStyle w:val="a"/>
        <w:rPr>
          <w:rtl/>
        </w:rPr>
      </w:pPr>
      <w:bookmarkStart w:id="49" w:name="FS000000505T28_01_2004_12_29_12"/>
      <w:bookmarkStart w:id="50" w:name="_Toc78873019"/>
      <w:bookmarkEnd w:id="49"/>
      <w:r>
        <w:rPr>
          <w:rFonts w:hint="eastAsia"/>
          <w:rtl/>
        </w:rPr>
        <w:t>אבשלום</w:t>
      </w:r>
      <w:r>
        <w:rPr>
          <w:rtl/>
        </w:rPr>
        <w:t xml:space="preserve"> וילן (מרצ):</w:t>
      </w:r>
      <w:bookmarkEnd w:id="50"/>
    </w:p>
    <w:p w14:paraId="3868A202" w14:textId="77777777" w:rsidR="00000000" w:rsidRDefault="00E01313">
      <w:pPr>
        <w:pStyle w:val="a0"/>
        <w:rPr>
          <w:rFonts w:hint="cs"/>
          <w:rtl/>
        </w:rPr>
      </w:pPr>
    </w:p>
    <w:p w14:paraId="211BE751" w14:textId="77777777" w:rsidR="00000000" w:rsidRDefault="00E01313">
      <w:pPr>
        <w:pStyle w:val="a0"/>
        <w:rPr>
          <w:rFonts w:hint="cs"/>
          <w:rtl/>
        </w:rPr>
      </w:pPr>
      <w:r>
        <w:rPr>
          <w:rFonts w:hint="cs"/>
          <w:rtl/>
        </w:rPr>
        <w:t>אדוני השר, הערתי המקדימה היתה מכוונת בדיוק למצב הנוכחי. ודאי שאתה יכול להשיב על השאלה, אבל, במקרה דנן, אמר שר הביטחון של מדינת ישראל ב-31 ביולי, גם מעל בי</w:t>
      </w:r>
      <w:r>
        <w:rPr>
          <w:rFonts w:hint="cs"/>
          <w:rtl/>
        </w:rPr>
        <w:t xml:space="preserve">מת הכנסת וגם בסימפוזיון באודיטוריום, שבשנה הקרובה אנשי המילואים יעשו רק אימונים והכנות למלחמה. זהו ייעודם, אלא אם במקרים קיצוניים, כשיצטרכו תגבורים, או במצב ביטחוני לא צפוי, מטבע הדברים יגייסו מילואים. דובר פה במפורש על כך שב-2004 יוקמו 12 פלוגות. </w:t>
      </w:r>
    </w:p>
    <w:p w14:paraId="4685D7EE" w14:textId="77777777" w:rsidR="00000000" w:rsidRDefault="00E01313">
      <w:pPr>
        <w:pStyle w:val="a0"/>
        <w:rPr>
          <w:rFonts w:hint="cs"/>
          <w:rtl/>
        </w:rPr>
      </w:pPr>
    </w:p>
    <w:p w14:paraId="17B9A692" w14:textId="77777777" w:rsidR="00000000" w:rsidRDefault="00E01313">
      <w:pPr>
        <w:pStyle w:val="a0"/>
        <w:rPr>
          <w:rFonts w:hint="cs"/>
          <w:rtl/>
        </w:rPr>
      </w:pPr>
      <w:r>
        <w:rPr>
          <w:rFonts w:hint="cs"/>
          <w:rtl/>
        </w:rPr>
        <w:t>אתה או</w:t>
      </w:r>
      <w:r>
        <w:rPr>
          <w:rFonts w:hint="cs"/>
          <w:rtl/>
        </w:rPr>
        <w:t xml:space="preserve">מר פה, שרק במחצית השנייה יהיו כמה פלוגות. לא דובר על אבטחת מתקני כליאה ובקרים. דובר על ביצוע הפעילות המבצעית לאורך הגבולות ולאורך קו התפר. מתשובתך אני מבין, ששר הביטחון לא מתכוון לממש את מה שהוא הצהיר. לא שמעתי מה הסיבה, וזו בדיוק הנקודה. יתכבד שר הביטחון </w:t>
      </w:r>
      <w:r>
        <w:rPr>
          <w:rFonts w:hint="cs"/>
          <w:rtl/>
        </w:rPr>
        <w:t>ויגיד: השתנו התנאים, יש דברים אחרים. התחייבנו פומבית בפני מדינת ישראל ואנשי המילואים, שאנחנו קוראים אותם רק לאימונים או לתעסוקה מבצעית. לא מממשים הבטחה, והם זכאים להסבר רציני מדוע.</w:t>
      </w:r>
    </w:p>
    <w:p w14:paraId="4837F21A" w14:textId="77777777" w:rsidR="00000000" w:rsidRDefault="00E01313">
      <w:pPr>
        <w:pStyle w:val="a0"/>
        <w:ind w:firstLine="0"/>
        <w:rPr>
          <w:rFonts w:hint="cs"/>
          <w:rtl/>
        </w:rPr>
      </w:pPr>
    </w:p>
    <w:p w14:paraId="254F98BA" w14:textId="77777777" w:rsidR="00000000" w:rsidRDefault="00E01313">
      <w:pPr>
        <w:pStyle w:val="af1"/>
        <w:rPr>
          <w:rtl/>
        </w:rPr>
      </w:pPr>
      <w:r>
        <w:rPr>
          <w:rtl/>
        </w:rPr>
        <w:t>היו"ר ראובן ריבלין:</w:t>
      </w:r>
    </w:p>
    <w:p w14:paraId="79A2E3C5" w14:textId="77777777" w:rsidR="00000000" w:rsidRDefault="00E01313">
      <w:pPr>
        <w:pStyle w:val="a0"/>
        <w:rPr>
          <w:rtl/>
        </w:rPr>
      </w:pPr>
    </w:p>
    <w:p w14:paraId="7908F25A" w14:textId="77777777" w:rsidR="00000000" w:rsidRDefault="00E01313">
      <w:pPr>
        <w:pStyle w:val="a0"/>
        <w:rPr>
          <w:rFonts w:hint="cs"/>
          <w:rtl/>
        </w:rPr>
      </w:pPr>
      <w:r>
        <w:rPr>
          <w:rFonts w:hint="cs"/>
          <w:rtl/>
        </w:rPr>
        <w:t>תודה לחבר הכנסת אבשלום וילן. חבר הכנסת אילן שלגי, בבק</w:t>
      </w:r>
      <w:r>
        <w:rPr>
          <w:rFonts w:hint="cs"/>
          <w:rtl/>
        </w:rPr>
        <w:t>שה.</w:t>
      </w:r>
    </w:p>
    <w:p w14:paraId="67465536" w14:textId="77777777" w:rsidR="00000000" w:rsidRDefault="00E01313">
      <w:pPr>
        <w:pStyle w:val="a0"/>
        <w:ind w:firstLine="0"/>
        <w:rPr>
          <w:rFonts w:hint="cs"/>
          <w:rtl/>
        </w:rPr>
      </w:pPr>
    </w:p>
    <w:p w14:paraId="103FF5D3" w14:textId="77777777" w:rsidR="00000000" w:rsidRDefault="00E01313">
      <w:pPr>
        <w:pStyle w:val="a"/>
        <w:rPr>
          <w:rtl/>
        </w:rPr>
      </w:pPr>
      <w:bookmarkStart w:id="51" w:name="FS000001046T28_01_2004_12_33_38"/>
      <w:bookmarkStart w:id="52" w:name="_Toc78873020"/>
      <w:bookmarkEnd w:id="51"/>
      <w:r>
        <w:rPr>
          <w:rFonts w:hint="eastAsia"/>
          <w:rtl/>
        </w:rPr>
        <w:t>אילן</w:t>
      </w:r>
      <w:r>
        <w:rPr>
          <w:rtl/>
        </w:rPr>
        <w:t xml:space="preserve"> שלגי (שינוי):</w:t>
      </w:r>
      <w:bookmarkEnd w:id="52"/>
    </w:p>
    <w:p w14:paraId="00C66723" w14:textId="77777777" w:rsidR="00000000" w:rsidRDefault="00E01313">
      <w:pPr>
        <w:pStyle w:val="a0"/>
        <w:rPr>
          <w:rFonts w:hint="cs"/>
          <w:rtl/>
        </w:rPr>
      </w:pPr>
    </w:p>
    <w:p w14:paraId="566F6821" w14:textId="77777777" w:rsidR="00000000" w:rsidRDefault="00E01313">
      <w:pPr>
        <w:pStyle w:val="a0"/>
        <w:rPr>
          <w:rFonts w:hint="cs"/>
          <w:rtl/>
        </w:rPr>
      </w:pPr>
      <w:r>
        <w:rPr>
          <w:rFonts w:hint="cs"/>
          <w:rtl/>
        </w:rPr>
        <w:t xml:space="preserve">אני מצטרף לקריאתו של חבר הכנסת וילן. הרי אין ספק שכל פלוגת קבע קצר תחסוך בשנה 12 פלוגות חיילי מילואים, או לפחות 11, אם מתחשבים בחופשות של חיילי הקבע. החיילים האלה גם יותר צעירים, יותר מיומנים, נמצאים בשטח, ואין צורך בתקופות חפיפה. </w:t>
      </w:r>
    </w:p>
    <w:p w14:paraId="0AFA9F99" w14:textId="77777777" w:rsidR="00000000" w:rsidRDefault="00E01313">
      <w:pPr>
        <w:pStyle w:val="a0"/>
        <w:rPr>
          <w:rFonts w:hint="cs"/>
          <w:rtl/>
        </w:rPr>
      </w:pPr>
    </w:p>
    <w:p w14:paraId="4BC954D9" w14:textId="77777777" w:rsidR="00000000" w:rsidRDefault="00E01313">
      <w:pPr>
        <w:pStyle w:val="a0"/>
        <w:rPr>
          <w:rFonts w:hint="cs"/>
          <w:rtl/>
        </w:rPr>
      </w:pPr>
      <w:r>
        <w:rPr>
          <w:rFonts w:hint="cs"/>
          <w:rtl/>
        </w:rPr>
        <w:t>אני מבקש לשאול, האם נכונה התזה ששמעתי מפי האלוף עוזי דיין, סגן הרמטכ"ל לשעבר, שאחזקתו של חייל בקבע קצר זולה יותר מאשר אחזקתו של חייל מילואים? תודה רבה.</w:t>
      </w:r>
    </w:p>
    <w:p w14:paraId="05C8DF61" w14:textId="77777777" w:rsidR="00000000" w:rsidRDefault="00E01313">
      <w:pPr>
        <w:pStyle w:val="a0"/>
        <w:ind w:firstLine="0"/>
        <w:rPr>
          <w:rFonts w:hint="cs"/>
          <w:rtl/>
        </w:rPr>
      </w:pPr>
    </w:p>
    <w:p w14:paraId="062E37DA" w14:textId="77777777" w:rsidR="00000000" w:rsidRDefault="00E01313">
      <w:pPr>
        <w:pStyle w:val="af1"/>
        <w:rPr>
          <w:rtl/>
        </w:rPr>
      </w:pPr>
      <w:r>
        <w:rPr>
          <w:rtl/>
        </w:rPr>
        <w:t>היו"ר ראובן ריבלין:</w:t>
      </w:r>
    </w:p>
    <w:p w14:paraId="36214EBC" w14:textId="77777777" w:rsidR="00000000" w:rsidRDefault="00E01313">
      <w:pPr>
        <w:pStyle w:val="a0"/>
        <w:rPr>
          <w:rtl/>
        </w:rPr>
      </w:pPr>
    </w:p>
    <w:p w14:paraId="36D6400A" w14:textId="77777777" w:rsidR="00000000" w:rsidRDefault="00E01313">
      <w:pPr>
        <w:pStyle w:val="a0"/>
        <w:rPr>
          <w:rFonts w:hint="cs"/>
          <w:rtl/>
        </w:rPr>
      </w:pPr>
      <w:r>
        <w:rPr>
          <w:rFonts w:hint="cs"/>
          <w:rtl/>
        </w:rPr>
        <w:t>תודה. כבוד השר ישיב.</w:t>
      </w:r>
    </w:p>
    <w:p w14:paraId="54638CE2" w14:textId="77777777" w:rsidR="00000000" w:rsidRDefault="00E01313">
      <w:pPr>
        <w:pStyle w:val="a0"/>
        <w:ind w:firstLine="0"/>
        <w:rPr>
          <w:rFonts w:hint="cs"/>
          <w:rtl/>
        </w:rPr>
      </w:pPr>
    </w:p>
    <w:p w14:paraId="0A209E5C" w14:textId="77777777" w:rsidR="00000000" w:rsidRDefault="00E01313">
      <w:pPr>
        <w:pStyle w:val="a"/>
        <w:rPr>
          <w:rtl/>
        </w:rPr>
      </w:pPr>
      <w:bookmarkStart w:id="53" w:name="FS000000474T28_01_2004_12_35_03"/>
      <w:bookmarkStart w:id="54" w:name="_Toc78873021"/>
      <w:bookmarkEnd w:id="53"/>
      <w:r>
        <w:rPr>
          <w:rFonts w:hint="eastAsia"/>
          <w:rtl/>
        </w:rPr>
        <w:t>השר</w:t>
      </w:r>
      <w:r>
        <w:rPr>
          <w:rtl/>
        </w:rPr>
        <w:t xml:space="preserve"> גדעון עזרא:</w:t>
      </w:r>
      <w:bookmarkEnd w:id="54"/>
    </w:p>
    <w:p w14:paraId="2067E440" w14:textId="77777777" w:rsidR="00000000" w:rsidRDefault="00E01313">
      <w:pPr>
        <w:pStyle w:val="a0"/>
        <w:rPr>
          <w:rFonts w:hint="cs"/>
          <w:rtl/>
        </w:rPr>
      </w:pPr>
    </w:p>
    <w:p w14:paraId="4CAC20E6" w14:textId="77777777" w:rsidR="00000000" w:rsidRDefault="00E01313">
      <w:pPr>
        <w:pStyle w:val="a0"/>
        <w:rPr>
          <w:rFonts w:hint="cs"/>
          <w:rtl/>
        </w:rPr>
      </w:pPr>
      <w:r>
        <w:rPr>
          <w:rFonts w:hint="cs"/>
          <w:rtl/>
        </w:rPr>
        <w:t>אני מבקש לומר, ואני אומר זאת מידע אישי וע</w:t>
      </w:r>
      <w:r>
        <w:rPr>
          <w:rFonts w:hint="cs"/>
          <w:rtl/>
        </w:rPr>
        <w:t>מוק מאוד בעניין הזה: כאשר אתה מגייס פלוגת מג"ב, הכוח שהיא מייצרת בשטח הוא הרבה הרבה הרבה יותר קטן מהיכולת שמייצרת פלוגת מילואים. הדבר השני, מי שחושב שהשמירה במתקני הכליאה איננה פעילות מבצעית, זו טעות גדולה. דבר נוסף, כאשר אמר שר הביטחון בסוף יולי את אשר אמ</w:t>
      </w:r>
      <w:r>
        <w:rPr>
          <w:rFonts w:hint="cs"/>
          <w:rtl/>
        </w:rPr>
        <w:t>ר, הוא דיבר על השנה הקרובה, וזה היה בטרם ידעו מה יהיה תקציב הצבא. השנה עוד לא הסתיימה, ולכן, תנו לממשלה לעבוד. אני אומר לך בידיעה גמורה, פלוגת מג"ב סדירה הרבה יותר יקרה מכל פלוגה אחרת. תודה רבה.</w:t>
      </w:r>
    </w:p>
    <w:p w14:paraId="0276F37F" w14:textId="77777777" w:rsidR="00000000" w:rsidRDefault="00E01313">
      <w:pPr>
        <w:pStyle w:val="af1"/>
        <w:rPr>
          <w:rFonts w:hint="cs"/>
          <w:rtl/>
        </w:rPr>
      </w:pPr>
    </w:p>
    <w:p w14:paraId="2867FDBE" w14:textId="77777777" w:rsidR="00000000" w:rsidRDefault="00E01313">
      <w:pPr>
        <w:pStyle w:val="af1"/>
        <w:rPr>
          <w:rtl/>
        </w:rPr>
      </w:pPr>
      <w:r>
        <w:rPr>
          <w:rtl/>
        </w:rPr>
        <w:t>היו"ר ראובן ריבלין:</w:t>
      </w:r>
    </w:p>
    <w:p w14:paraId="387E3B1E" w14:textId="77777777" w:rsidR="00000000" w:rsidRDefault="00E01313">
      <w:pPr>
        <w:pStyle w:val="a0"/>
        <w:rPr>
          <w:rtl/>
        </w:rPr>
      </w:pPr>
    </w:p>
    <w:p w14:paraId="5DAEB740" w14:textId="77777777" w:rsidR="00000000" w:rsidRDefault="00E01313">
      <w:pPr>
        <w:pStyle w:val="a0"/>
        <w:rPr>
          <w:rFonts w:hint="cs"/>
          <w:rtl/>
        </w:rPr>
      </w:pPr>
      <w:r>
        <w:rPr>
          <w:rFonts w:hint="cs"/>
          <w:rtl/>
        </w:rPr>
        <w:t>תודה. חבר הכנסת וילן, אני רוצה לענות לה</w:t>
      </w:r>
      <w:r>
        <w:rPr>
          <w:rFonts w:hint="cs"/>
          <w:rtl/>
        </w:rPr>
        <w:t>ערתך ולהגיד גם לשר גדעון עזרא: כבוד השר, שאילתות בעל-פה הן דרך דיונית שבה השר מתבקש לבוא ולהשיב על שאלה ספציפית ולאפשר לכנסת להרחיב ולחקור אותו בעניין מסוים שמעניין את הציבור כולו ויש לו דחיפות, בעיקר כאשר מדובר בפריפריה.</w:t>
      </w:r>
    </w:p>
    <w:p w14:paraId="12B90BC9" w14:textId="77777777" w:rsidR="00000000" w:rsidRDefault="00E01313">
      <w:pPr>
        <w:pStyle w:val="a0"/>
        <w:rPr>
          <w:rFonts w:hint="cs"/>
          <w:rtl/>
        </w:rPr>
      </w:pPr>
    </w:p>
    <w:p w14:paraId="6005E952" w14:textId="77777777" w:rsidR="00000000" w:rsidRDefault="00E01313">
      <w:pPr>
        <w:pStyle w:val="a0"/>
        <w:rPr>
          <w:rFonts w:hint="cs"/>
          <w:rtl/>
        </w:rPr>
      </w:pPr>
      <w:r>
        <w:rPr>
          <w:rFonts w:hint="cs"/>
          <w:rtl/>
        </w:rPr>
        <w:t xml:space="preserve"> אני מוכרח לציין את השרים - שר הפ</w:t>
      </w:r>
      <w:r>
        <w:rPr>
          <w:rFonts w:hint="cs"/>
          <w:rtl/>
        </w:rPr>
        <w:t>נים, ממלא-מקום ראש הממשלה וסגנו, אשר לא מדירים רגלם אפילו פעם אחת בימי רביעי, למרות עיסוקיהם הרבים, על מנת להשיב על שאלות חברי הכנסת. אני מוכרח לציין את משרד האוצר על שני שריו, כאשר שר האוצר עצמו ולא פחות ממנו השר שבקיא בכל תג ותו מהנעשה במשרד האוצר. כך הד</w:t>
      </w:r>
      <w:r>
        <w:rPr>
          <w:rFonts w:hint="cs"/>
          <w:rtl/>
        </w:rPr>
        <w:t>בר לגבי משרד החינוך וסגן שרת החינוך; משרד הדתות, שסגן השר לא היה ממתין אפילו שנייה; שר התשתיות; שר המשפטים. אני יודע שהשר גדעון עזרא בקיא לפחות בענייני הביטחון, וכמייצג את ראש הממשלה ומשרד ראש הממשלה, הוא מופיע ויכול לתת תשובות לא פחות טובות מכל הנוגעים בד</w:t>
      </w:r>
      <w:r>
        <w:rPr>
          <w:rFonts w:hint="cs"/>
          <w:rtl/>
        </w:rPr>
        <w:t>בר והעושים במלאכה, משום שהוא עשה ועושה במלאכה. עם זאת, בהחלט יש דברים שהם ספציפיים, כי אנחנו באים הנה ומביאים שרים על מנת שהם יאמרו את דברם של המשרדים בלי שיש יכולת להרחיב. השאילתא הופכת להיות לא רלוונטית במתכונת שהיא ניתנה. אני מברך את כל אותם שרים שמביני</w:t>
      </w:r>
      <w:r>
        <w:rPr>
          <w:rFonts w:hint="cs"/>
          <w:rtl/>
        </w:rPr>
        <w:t xml:space="preserve">ם עניין זה. </w:t>
      </w:r>
    </w:p>
    <w:p w14:paraId="5DD4DDAE" w14:textId="77777777" w:rsidR="00000000" w:rsidRDefault="00E01313">
      <w:pPr>
        <w:pStyle w:val="a0"/>
        <w:rPr>
          <w:rFonts w:hint="cs"/>
          <w:rtl/>
        </w:rPr>
      </w:pPr>
    </w:p>
    <w:p w14:paraId="4A4955D2" w14:textId="77777777" w:rsidR="00000000" w:rsidRDefault="00E01313">
      <w:pPr>
        <w:pStyle w:val="a0"/>
        <w:rPr>
          <w:rFonts w:hint="cs"/>
          <w:rtl/>
        </w:rPr>
      </w:pPr>
      <w:r>
        <w:rPr>
          <w:rFonts w:hint="cs"/>
          <w:rtl/>
        </w:rPr>
        <w:t xml:space="preserve">דרך אגב, גם ראש הממשלה אוהב להשיב. אני יודע שבכל פעם שאני אומר לו שיש 40 חברי כנסת, הוא כל כך שמח. </w:t>
      </w:r>
    </w:p>
    <w:p w14:paraId="7A6E2B8F" w14:textId="77777777" w:rsidR="00000000" w:rsidRDefault="00E01313">
      <w:pPr>
        <w:pStyle w:val="a0"/>
        <w:rPr>
          <w:rFonts w:hint="cs"/>
          <w:rtl/>
        </w:rPr>
      </w:pPr>
    </w:p>
    <w:p w14:paraId="6F89F7B8" w14:textId="77777777" w:rsidR="00000000" w:rsidRDefault="00E01313">
      <w:pPr>
        <w:pStyle w:val="af0"/>
        <w:rPr>
          <w:rtl/>
        </w:rPr>
      </w:pPr>
      <w:r>
        <w:rPr>
          <w:rFonts w:hint="eastAsia"/>
          <w:rtl/>
        </w:rPr>
        <w:t>אופיר</w:t>
      </w:r>
      <w:r>
        <w:rPr>
          <w:rtl/>
        </w:rPr>
        <w:t xml:space="preserve"> פינס-פז (העבודה-מימד):</w:t>
      </w:r>
    </w:p>
    <w:p w14:paraId="1AF147E8" w14:textId="77777777" w:rsidR="00000000" w:rsidRDefault="00E01313">
      <w:pPr>
        <w:pStyle w:val="a0"/>
        <w:rPr>
          <w:rFonts w:hint="cs"/>
          <w:rtl/>
        </w:rPr>
      </w:pPr>
    </w:p>
    <w:p w14:paraId="35603EB6" w14:textId="77777777" w:rsidR="00000000" w:rsidRDefault="00E01313">
      <w:pPr>
        <w:pStyle w:val="a0"/>
        <w:rPr>
          <w:rFonts w:hint="cs"/>
          <w:rtl/>
        </w:rPr>
      </w:pPr>
      <w:r>
        <w:rPr>
          <w:rFonts w:hint="cs"/>
          <w:rtl/>
        </w:rPr>
        <w:t xml:space="preserve">הוא אפילו מצא לנכון לומר את זה מעל הבמה. </w:t>
      </w:r>
    </w:p>
    <w:p w14:paraId="4852A522" w14:textId="77777777" w:rsidR="00000000" w:rsidRDefault="00E01313">
      <w:pPr>
        <w:pStyle w:val="a0"/>
        <w:rPr>
          <w:rFonts w:hint="cs"/>
          <w:rtl/>
        </w:rPr>
      </w:pPr>
    </w:p>
    <w:p w14:paraId="2595DB1A" w14:textId="77777777" w:rsidR="00000000" w:rsidRDefault="00E01313">
      <w:pPr>
        <w:pStyle w:val="af0"/>
        <w:rPr>
          <w:rtl/>
        </w:rPr>
      </w:pPr>
      <w:r>
        <w:rPr>
          <w:rFonts w:hint="eastAsia"/>
          <w:rtl/>
        </w:rPr>
        <w:t>אילן</w:t>
      </w:r>
      <w:r>
        <w:rPr>
          <w:rtl/>
        </w:rPr>
        <w:t xml:space="preserve"> שלגי (שינוי):</w:t>
      </w:r>
    </w:p>
    <w:p w14:paraId="01032E72" w14:textId="77777777" w:rsidR="00000000" w:rsidRDefault="00E01313">
      <w:pPr>
        <w:pStyle w:val="a0"/>
        <w:rPr>
          <w:rFonts w:hint="cs"/>
          <w:rtl/>
        </w:rPr>
      </w:pPr>
    </w:p>
    <w:p w14:paraId="72196F27" w14:textId="77777777" w:rsidR="00000000" w:rsidRDefault="00E01313">
      <w:pPr>
        <w:pStyle w:val="a0"/>
        <w:rPr>
          <w:rFonts w:hint="cs"/>
          <w:rtl/>
        </w:rPr>
      </w:pPr>
      <w:r>
        <w:rPr>
          <w:rFonts w:hint="cs"/>
          <w:rtl/>
        </w:rPr>
        <w:t xml:space="preserve">האם שמענו פעם את שר הביטחון משיב על שאילתות? </w:t>
      </w:r>
    </w:p>
    <w:p w14:paraId="54CA1DA9" w14:textId="77777777" w:rsidR="00000000" w:rsidRDefault="00E01313">
      <w:pPr>
        <w:pStyle w:val="a0"/>
        <w:rPr>
          <w:rFonts w:hint="cs"/>
          <w:rtl/>
        </w:rPr>
      </w:pPr>
    </w:p>
    <w:p w14:paraId="68E0B063" w14:textId="77777777" w:rsidR="00000000" w:rsidRDefault="00E01313">
      <w:pPr>
        <w:pStyle w:val="af1"/>
        <w:rPr>
          <w:rtl/>
        </w:rPr>
      </w:pPr>
      <w:r>
        <w:rPr>
          <w:rtl/>
        </w:rPr>
        <w:t>ה</w:t>
      </w:r>
      <w:r>
        <w:rPr>
          <w:rtl/>
        </w:rPr>
        <w:t>יו"ר ראובן ריבלין:</w:t>
      </w:r>
    </w:p>
    <w:p w14:paraId="0EDBB78F" w14:textId="77777777" w:rsidR="00000000" w:rsidRDefault="00E01313">
      <w:pPr>
        <w:pStyle w:val="a0"/>
        <w:rPr>
          <w:rtl/>
        </w:rPr>
      </w:pPr>
    </w:p>
    <w:p w14:paraId="1E1DAA84" w14:textId="77777777" w:rsidR="00000000" w:rsidRDefault="00E01313">
      <w:pPr>
        <w:pStyle w:val="a0"/>
        <w:rPr>
          <w:rFonts w:hint="cs"/>
          <w:rtl/>
        </w:rPr>
      </w:pPr>
      <w:r>
        <w:rPr>
          <w:rFonts w:hint="cs"/>
          <w:rtl/>
        </w:rPr>
        <w:t xml:space="preserve">שר הביטחון השיב על שאילתות. סגן שר הביטחון בהחלט עושה את עבודתו ויודע במה מדובר. אבל יש פעמים, גם שר החוץ וגם שר הביטחון עסוקים בעיסוקים - - - </w:t>
      </w:r>
    </w:p>
    <w:p w14:paraId="73233AF4" w14:textId="77777777" w:rsidR="00000000" w:rsidRDefault="00E01313">
      <w:pPr>
        <w:pStyle w:val="a0"/>
        <w:rPr>
          <w:rFonts w:hint="cs"/>
          <w:rtl/>
        </w:rPr>
      </w:pPr>
    </w:p>
    <w:p w14:paraId="29999AE7" w14:textId="77777777" w:rsidR="00000000" w:rsidRDefault="00E01313">
      <w:pPr>
        <w:pStyle w:val="af0"/>
        <w:rPr>
          <w:rtl/>
        </w:rPr>
      </w:pPr>
      <w:r>
        <w:rPr>
          <w:rFonts w:hint="eastAsia"/>
          <w:rtl/>
        </w:rPr>
        <w:t>השר</w:t>
      </w:r>
      <w:r>
        <w:rPr>
          <w:rtl/>
        </w:rPr>
        <w:t xml:space="preserve"> גדעון עזרא:</w:t>
      </w:r>
    </w:p>
    <w:p w14:paraId="04D857EE" w14:textId="77777777" w:rsidR="00000000" w:rsidRDefault="00E01313">
      <w:pPr>
        <w:pStyle w:val="a0"/>
        <w:rPr>
          <w:rFonts w:hint="cs"/>
          <w:rtl/>
        </w:rPr>
      </w:pPr>
    </w:p>
    <w:p w14:paraId="7AB1E7ED" w14:textId="77777777" w:rsidR="00000000" w:rsidRDefault="00E01313">
      <w:pPr>
        <w:pStyle w:val="a0"/>
        <w:rPr>
          <w:rFonts w:hint="cs"/>
          <w:rtl/>
        </w:rPr>
      </w:pPr>
      <w:r>
        <w:rPr>
          <w:rFonts w:hint="cs"/>
          <w:rtl/>
        </w:rPr>
        <w:t xml:space="preserve">סליחה, הממשלה תקבע איך היא משיבה בכנסת. אני לא מבין את זה. </w:t>
      </w:r>
    </w:p>
    <w:p w14:paraId="161B5E38" w14:textId="77777777" w:rsidR="00000000" w:rsidRDefault="00E01313">
      <w:pPr>
        <w:pStyle w:val="a0"/>
        <w:rPr>
          <w:rFonts w:hint="cs"/>
          <w:rtl/>
        </w:rPr>
      </w:pPr>
    </w:p>
    <w:p w14:paraId="32FA4C35" w14:textId="77777777" w:rsidR="00000000" w:rsidRDefault="00E01313">
      <w:pPr>
        <w:pStyle w:val="af1"/>
        <w:rPr>
          <w:rtl/>
        </w:rPr>
      </w:pPr>
      <w:r>
        <w:rPr>
          <w:rtl/>
        </w:rPr>
        <w:t>היו"ר ראובן ר</w:t>
      </w:r>
      <w:r>
        <w:rPr>
          <w:rtl/>
        </w:rPr>
        <w:t>יבלין:</w:t>
      </w:r>
    </w:p>
    <w:p w14:paraId="474A5A21" w14:textId="77777777" w:rsidR="00000000" w:rsidRDefault="00E01313">
      <w:pPr>
        <w:pStyle w:val="a0"/>
        <w:rPr>
          <w:rtl/>
        </w:rPr>
      </w:pPr>
    </w:p>
    <w:p w14:paraId="0A708BC4" w14:textId="77777777" w:rsidR="00000000" w:rsidRDefault="00E01313">
      <w:pPr>
        <w:pStyle w:val="a0"/>
        <w:rPr>
          <w:rFonts w:hint="cs"/>
          <w:rtl/>
        </w:rPr>
      </w:pPr>
      <w:r>
        <w:rPr>
          <w:rFonts w:hint="cs"/>
          <w:rtl/>
        </w:rPr>
        <w:t xml:space="preserve">נכון, הממשלה תקבע את דרכה בכנסת, חבר הכנסת פינס, עד אשר הכנסת תחליט לשנות את התקנון שלה. </w:t>
      </w:r>
    </w:p>
    <w:p w14:paraId="1AAEA7A3" w14:textId="77777777" w:rsidR="00000000" w:rsidRDefault="00E01313">
      <w:pPr>
        <w:pStyle w:val="a0"/>
        <w:rPr>
          <w:rFonts w:hint="cs"/>
          <w:rtl/>
        </w:rPr>
      </w:pPr>
    </w:p>
    <w:p w14:paraId="3961CBFE" w14:textId="77777777" w:rsidR="00000000" w:rsidRDefault="00E01313">
      <w:pPr>
        <w:pStyle w:val="af0"/>
        <w:rPr>
          <w:rtl/>
        </w:rPr>
      </w:pPr>
      <w:r>
        <w:rPr>
          <w:rFonts w:hint="eastAsia"/>
          <w:rtl/>
        </w:rPr>
        <w:t>אופיר</w:t>
      </w:r>
      <w:r>
        <w:rPr>
          <w:rtl/>
        </w:rPr>
        <w:t xml:space="preserve"> פינס-פז (העבודה-מימד):</w:t>
      </w:r>
    </w:p>
    <w:p w14:paraId="77DB9674" w14:textId="77777777" w:rsidR="00000000" w:rsidRDefault="00E01313">
      <w:pPr>
        <w:pStyle w:val="a0"/>
        <w:rPr>
          <w:rFonts w:hint="cs"/>
          <w:rtl/>
        </w:rPr>
      </w:pPr>
    </w:p>
    <w:p w14:paraId="3E27CF69" w14:textId="77777777" w:rsidR="00000000" w:rsidRDefault="00E01313">
      <w:pPr>
        <w:pStyle w:val="a0"/>
        <w:rPr>
          <w:rFonts w:hint="cs"/>
          <w:rtl/>
        </w:rPr>
      </w:pPr>
      <w:r>
        <w:rPr>
          <w:rFonts w:hint="cs"/>
          <w:rtl/>
        </w:rPr>
        <w:t xml:space="preserve">אני מקבל את זה. </w:t>
      </w:r>
    </w:p>
    <w:p w14:paraId="184CBEF2" w14:textId="77777777" w:rsidR="00000000" w:rsidRDefault="00E01313">
      <w:pPr>
        <w:pStyle w:val="a0"/>
        <w:rPr>
          <w:rtl/>
        </w:rPr>
      </w:pPr>
    </w:p>
    <w:p w14:paraId="53460E8C" w14:textId="77777777" w:rsidR="00000000" w:rsidRDefault="00E01313">
      <w:pPr>
        <w:pStyle w:val="af1"/>
        <w:rPr>
          <w:rtl/>
        </w:rPr>
      </w:pPr>
      <w:r>
        <w:rPr>
          <w:rtl/>
        </w:rPr>
        <w:t>היו"ר ראובן ריבלין:</w:t>
      </w:r>
    </w:p>
    <w:p w14:paraId="41A8F962" w14:textId="77777777" w:rsidR="00000000" w:rsidRDefault="00E01313">
      <w:pPr>
        <w:pStyle w:val="a0"/>
        <w:rPr>
          <w:rtl/>
        </w:rPr>
      </w:pPr>
    </w:p>
    <w:p w14:paraId="0A740D5B" w14:textId="77777777" w:rsidR="00000000" w:rsidRDefault="00E01313">
      <w:pPr>
        <w:pStyle w:val="a0"/>
        <w:rPr>
          <w:rFonts w:hint="cs"/>
          <w:rtl/>
        </w:rPr>
      </w:pPr>
      <w:r>
        <w:rPr>
          <w:rFonts w:hint="cs"/>
          <w:rtl/>
        </w:rPr>
        <w:t>הכוונה היא כוונה, שיבוא כל שר שהוא אחראי פרלמנטרי. השר בניזרי, ששאלו אותו בתור שר העבודה</w:t>
      </w:r>
      <w:r>
        <w:rPr>
          <w:rFonts w:hint="cs"/>
          <w:rtl/>
        </w:rPr>
        <w:t xml:space="preserve"> והרווחה, היה בא ועונה בתור שר העבודה והרווחה. כך גם עושה השר זבולון אורלב. </w:t>
      </w:r>
    </w:p>
    <w:p w14:paraId="21310CFD" w14:textId="77777777" w:rsidR="00000000" w:rsidRDefault="00E01313">
      <w:pPr>
        <w:pStyle w:val="a0"/>
        <w:rPr>
          <w:rtl/>
        </w:rPr>
      </w:pPr>
    </w:p>
    <w:p w14:paraId="71CC10D6" w14:textId="77777777" w:rsidR="00000000" w:rsidRDefault="00E01313">
      <w:pPr>
        <w:pStyle w:val="af0"/>
        <w:rPr>
          <w:rtl/>
        </w:rPr>
      </w:pPr>
      <w:bookmarkStart w:id="55" w:name="FS000000498T28_01_2004_11_23_49"/>
      <w:bookmarkEnd w:id="55"/>
      <w:r>
        <w:rPr>
          <w:rFonts w:hint="eastAsia"/>
          <w:rtl/>
        </w:rPr>
        <w:t>אופיר</w:t>
      </w:r>
      <w:r>
        <w:rPr>
          <w:rtl/>
        </w:rPr>
        <w:t xml:space="preserve"> פינס-פז (העבודה-מימד):</w:t>
      </w:r>
    </w:p>
    <w:p w14:paraId="3CAED429" w14:textId="77777777" w:rsidR="00000000" w:rsidRDefault="00E01313">
      <w:pPr>
        <w:pStyle w:val="a0"/>
        <w:rPr>
          <w:rFonts w:hint="cs"/>
          <w:rtl/>
        </w:rPr>
      </w:pPr>
    </w:p>
    <w:p w14:paraId="1A0DEA76" w14:textId="77777777" w:rsidR="00000000" w:rsidRDefault="00E01313">
      <w:pPr>
        <w:pStyle w:val="a0"/>
        <w:rPr>
          <w:rFonts w:hint="cs"/>
          <w:rtl/>
        </w:rPr>
      </w:pPr>
      <w:r>
        <w:rPr>
          <w:rFonts w:hint="cs"/>
          <w:rtl/>
        </w:rPr>
        <w:t xml:space="preserve">אדוני היושב-ראש, אתה הגדרת את הנוסחה בצורה המדויקת ביותר; רצוי שהשר יבוא, אבל השר המקשר עושה את תפקידו נאמנה. </w:t>
      </w:r>
    </w:p>
    <w:p w14:paraId="22E861DF" w14:textId="77777777" w:rsidR="00000000" w:rsidRDefault="00E01313">
      <w:pPr>
        <w:pStyle w:val="a0"/>
        <w:rPr>
          <w:rFonts w:hint="cs"/>
          <w:rtl/>
        </w:rPr>
      </w:pPr>
    </w:p>
    <w:p w14:paraId="47FF79E8" w14:textId="77777777" w:rsidR="00000000" w:rsidRDefault="00E01313">
      <w:pPr>
        <w:pStyle w:val="af1"/>
        <w:rPr>
          <w:rtl/>
        </w:rPr>
      </w:pPr>
      <w:r>
        <w:rPr>
          <w:rtl/>
        </w:rPr>
        <w:t>היו"ר ראובן ריבלין:</w:t>
      </w:r>
    </w:p>
    <w:p w14:paraId="2EF4A794" w14:textId="77777777" w:rsidR="00000000" w:rsidRDefault="00E01313">
      <w:pPr>
        <w:pStyle w:val="a0"/>
        <w:rPr>
          <w:rtl/>
        </w:rPr>
      </w:pPr>
    </w:p>
    <w:p w14:paraId="7ACD9AA0" w14:textId="77777777" w:rsidR="00000000" w:rsidRDefault="00E01313">
      <w:pPr>
        <w:pStyle w:val="a0"/>
        <w:rPr>
          <w:rFonts w:hint="cs"/>
          <w:rtl/>
        </w:rPr>
      </w:pPr>
      <w:r>
        <w:rPr>
          <w:rFonts w:hint="cs"/>
          <w:rtl/>
        </w:rPr>
        <w:t xml:space="preserve">השר המקשר עושה </w:t>
      </w:r>
      <w:r>
        <w:rPr>
          <w:rFonts w:hint="cs"/>
          <w:rtl/>
        </w:rPr>
        <w:t>את תפקידו נאמנה בעיקר כאשר מדובר בענייני הביטחון. מובן שאם יבואו ויבקשו ממנו לדון בענייני משרד שהוא לא מתמצא בו, הוא לא יוכל לענות. כך הדבר כאשר שולחים סגן שר שלא בקיא בפרטים של מדיניות המשרד, שהוא לא מתמצא בו או לא עוסק בו. אני מאוד מודה, זאת היתה רק הערת</w:t>
      </w:r>
      <w:r>
        <w:rPr>
          <w:rFonts w:hint="cs"/>
          <w:rtl/>
        </w:rPr>
        <w:t xml:space="preserve"> אגב. </w:t>
      </w:r>
    </w:p>
    <w:p w14:paraId="3CB1DF5E" w14:textId="77777777" w:rsidR="00000000" w:rsidRDefault="00E01313">
      <w:pPr>
        <w:pStyle w:val="a0"/>
        <w:rPr>
          <w:rFonts w:hint="cs"/>
          <w:rtl/>
        </w:rPr>
      </w:pPr>
    </w:p>
    <w:p w14:paraId="0ED2DAB7" w14:textId="77777777" w:rsidR="00000000" w:rsidRDefault="00E01313">
      <w:pPr>
        <w:pStyle w:val="a0"/>
        <w:rPr>
          <w:rFonts w:hint="cs"/>
          <w:rtl/>
        </w:rPr>
      </w:pPr>
      <w:r>
        <w:rPr>
          <w:rFonts w:hint="cs"/>
          <w:rtl/>
        </w:rPr>
        <w:t xml:space="preserve">השר מאיר שטרית ישיב על שאילתא בעל-פה מס' 120, שהוגשה למשרד האוצר, מאת חבר הכנסת משולם נהרי, בנושא: הקיצוץ בתקציב החינוך לרשויות המקומיות. </w:t>
      </w:r>
    </w:p>
    <w:p w14:paraId="4A1D4F7C" w14:textId="77777777" w:rsidR="00000000" w:rsidRDefault="00E01313">
      <w:pPr>
        <w:pStyle w:val="a0"/>
        <w:rPr>
          <w:rFonts w:hint="cs"/>
          <w:rtl/>
        </w:rPr>
      </w:pPr>
    </w:p>
    <w:p w14:paraId="617F19F1" w14:textId="77777777" w:rsidR="00000000" w:rsidRDefault="00E01313">
      <w:pPr>
        <w:pStyle w:val="a1"/>
        <w:jc w:val="center"/>
        <w:rPr>
          <w:rFonts w:hint="cs"/>
          <w:rtl/>
        </w:rPr>
      </w:pPr>
      <w:bookmarkStart w:id="56" w:name="_Toc78873022"/>
      <w:r>
        <w:rPr>
          <w:rFonts w:hint="cs"/>
          <w:rtl/>
        </w:rPr>
        <w:t>120. הקיצוץ בתקציב החינוך לרשויות המקומיות</w:t>
      </w:r>
      <w:bookmarkEnd w:id="56"/>
    </w:p>
    <w:p w14:paraId="641320D8" w14:textId="77777777" w:rsidR="00000000" w:rsidRDefault="00E01313">
      <w:pPr>
        <w:pStyle w:val="a0"/>
        <w:rPr>
          <w:rFonts w:hint="cs"/>
          <w:rtl/>
        </w:rPr>
      </w:pPr>
    </w:p>
    <w:p w14:paraId="4CDFE6B2" w14:textId="77777777" w:rsidR="00000000" w:rsidRDefault="00E01313">
      <w:pPr>
        <w:pStyle w:val="a"/>
        <w:rPr>
          <w:rtl/>
        </w:rPr>
      </w:pPr>
      <w:bookmarkStart w:id="57" w:name="_Toc78873023"/>
      <w:r>
        <w:rPr>
          <w:rFonts w:hint="eastAsia"/>
          <w:rtl/>
        </w:rPr>
        <w:t>משולם</w:t>
      </w:r>
      <w:r>
        <w:rPr>
          <w:rtl/>
        </w:rPr>
        <w:t xml:space="preserve"> נהרי (ש"ס):</w:t>
      </w:r>
      <w:bookmarkEnd w:id="57"/>
    </w:p>
    <w:p w14:paraId="44A2078A" w14:textId="77777777" w:rsidR="00000000" w:rsidRDefault="00E01313">
      <w:pPr>
        <w:pStyle w:val="a0"/>
        <w:rPr>
          <w:rFonts w:hint="cs"/>
          <w:rtl/>
        </w:rPr>
      </w:pPr>
    </w:p>
    <w:p w14:paraId="170820E9" w14:textId="77777777" w:rsidR="00000000" w:rsidRDefault="00E01313">
      <w:pPr>
        <w:pStyle w:val="a0"/>
        <w:rPr>
          <w:rFonts w:hint="cs"/>
          <w:rtl/>
        </w:rPr>
      </w:pPr>
      <w:r>
        <w:rPr>
          <w:rFonts w:hint="cs"/>
          <w:rtl/>
        </w:rPr>
        <w:t xml:space="preserve">אדוני היושב-ראש, כבוד השר, פורסם, כי הרשויות </w:t>
      </w:r>
      <w:r>
        <w:rPr>
          <w:rFonts w:hint="cs"/>
          <w:rtl/>
        </w:rPr>
        <w:t xml:space="preserve">המקומיות ישביתו את מערכת החינוך מ-1 בפברואר, מאחר שנדחו דרישותיהן לבטל קיצוץ בסך 220 מיליון שקל בתקציב החינוך לרשויות המקומיות, וכי מרכז השלטון המקומי מסיר מעצמו את אחריותו לביטחון התלמידים בבתי-הספר. </w:t>
      </w:r>
    </w:p>
    <w:p w14:paraId="2DE35413" w14:textId="77777777" w:rsidR="00000000" w:rsidRDefault="00E01313">
      <w:pPr>
        <w:pStyle w:val="a0"/>
        <w:rPr>
          <w:rFonts w:hint="cs"/>
          <w:rtl/>
        </w:rPr>
      </w:pPr>
    </w:p>
    <w:p w14:paraId="051D370C" w14:textId="77777777" w:rsidR="00000000" w:rsidRDefault="00E01313">
      <w:pPr>
        <w:pStyle w:val="a0"/>
        <w:rPr>
          <w:rFonts w:hint="cs"/>
          <w:rtl/>
        </w:rPr>
      </w:pPr>
      <w:r>
        <w:rPr>
          <w:rFonts w:hint="cs"/>
          <w:rtl/>
        </w:rPr>
        <w:t xml:space="preserve">רצוני לשאול: </w:t>
      </w:r>
    </w:p>
    <w:p w14:paraId="4CD5682D" w14:textId="77777777" w:rsidR="00000000" w:rsidRDefault="00E01313">
      <w:pPr>
        <w:pStyle w:val="a0"/>
        <w:rPr>
          <w:rFonts w:hint="cs"/>
          <w:rtl/>
        </w:rPr>
      </w:pPr>
    </w:p>
    <w:p w14:paraId="320A759E" w14:textId="77777777" w:rsidR="00000000" w:rsidRDefault="00E01313">
      <w:pPr>
        <w:pStyle w:val="a0"/>
        <w:rPr>
          <w:rFonts w:hint="cs"/>
          <w:rtl/>
        </w:rPr>
      </w:pPr>
      <w:r>
        <w:rPr>
          <w:rFonts w:hint="cs"/>
          <w:rtl/>
        </w:rPr>
        <w:t xml:space="preserve">1. האם נדחו דרישות הרשויות? </w:t>
      </w:r>
    </w:p>
    <w:p w14:paraId="564EFE1F" w14:textId="77777777" w:rsidR="00000000" w:rsidRDefault="00E01313">
      <w:pPr>
        <w:pStyle w:val="a0"/>
        <w:rPr>
          <w:rFonts w:hint="cs"/>
          <w:rtl/>
        </w:rPr>
      </w:pPr>
    </w:p>
    <w:p w14:paraId="2F77CF4B" w14:textId="77777777" w:rsidR="00000000" w:rsidRDefault="00E01313">
      <w:pPr>
        <w:pStyle w:val="a0"/>
        <w:rPr>
          <w:rFonts w:hint="cs"/>
          <w:rtl/>
        </w:rPr>
      </w:pPr>
      <w:r>
        <w:rPr>
          <w:rFonts w:hint="cs"/>
          <w:rtl/>
        </w:rPr>
        <w:t>2. אם כן</w:t>
      </w:r>
      <w:r>
        <w:rPr>
          <w:rFonts w:hint="cs"/>
          <w:rtl/>
        </w:rPr>
        <w:t xml:space="preserve"> - מדוע, וכיצד תימנע השביתה ויובטח ביטחון התלמידים? </w:t>
      </w:r>
    </w:p>
    <w:p w14:paraId="22583688" w14:textId="77777777" w:rsidR="00000000" w:rsidRDefault="00E01313">
      <w:pPr>
        <w:pStyle w:val="a0"/>
        <w:rPr>
          <w:rFonts w:hint="cs"/>
          <w:rtl/>
        </w:rPr>
      </w:pPr>
    </w:p>
    <w:p w14:paraId="2D30C16B" w14:textId="77777777" w:rsidR="00000000" w:rsidRDefault="00E01313">
      <w:pPr>
        <w:pStyle w:val="af1"/>
        <w:rPr>
          <w:rtl/>
        </w:rPr>
      </w:pPr>
      <w:r>
        <w:rPr>
          <w:rtl/>
        </w:rPr>
        <w:t>היו"ר ראובן ריבלין:</w:t>
      </w:r>
    </w:p>
    <w:p w14:paraId="427900AF" w14:textId="77777777" w:rsidR="00000000" w:rsidRDefault="00E01313">
      <w:pPr>
        <w:pStyle w:val="a0"/>
        <w:rPr>
          <w:rtl/>
        </w:rPr>
      </w:pPr>
    </w:p>
    <w:p w14:paraId="371C191C" w14:textId="77777777" w:rsidR="00000000" w:rsidRDefault="00E01313">
      <w:pPr>
        <w:pStyle w:val="a0"/>
        <w:rPr>
          <w:rFonts w:hint="cs"/>
          <w:rtl/>
        </w:rPr>
      </w:pPr>
      <w:r>
        <w:rPr>
          <w:rFonts w:hint="cs"/>
          <w:rtl/>
        </w:rPr>
        <w:t xml:space="preserve">תודה לחבר הכנסת משולם נהרי. כבוד השר. </w:t>
      </w:r>
    </w:p>
    <w:p w14:paraId="4BFC115A" w14:textId="77777777" w:rsidR="00000000" w:rsidRDefault="00E01313">
      <w:pPr>
        <w:pStyle w:val="a0"/>
        <w:rPr>
          <w:rFonts w:hint="cs"/>
          <w:rtl/>
        </w:rPr>
      </w:pPr>
    </w:p>
    <w:p w14:paraId="20327CCB" w14:textId="77777777" w:rsidR="00000000" w:rsidRDefault="00E01313">
      <w:pPr>
        <w:pStyle w:val="a"/>
        <w:rPr>
          <w:rtl/>
        </w:rPr>
      </w:pPr>
      <w:bookmarkStart w:id="58" w:name="FS000000478T28_01_2004_12_04_12"/>
      <w:bookmarkStart w:id="59" w:name="_Toc78873024"/>
      <w:bookmarkEnd w:id="58"/>
      <w:r>
        <w:rPr>
          <w:rFonts w:hint="eastAsia"/>
          <w:rtl/>
        </w:rPr>
        <w:t>השר</w:t>
      </w:r>
      <w:r>
        <w:rPr>
          <w:rtl/>
        </w:rPr>
        <w:t xml:space="preserve"> מאיר שטרית:</w:t>
      </w:r>
      <w:bookmarkEnd w:id="59"/>
    </w:p>
    <w:p w14:paraId="4BEA3C15" w14:textId="77777777" w:rsidR="00000000" w:rsidRDefault="00E01313">
      <w:pPr>
        <w:pStyle w:val="a0"/>
        <w:rPr>
          <w:rFonts w:hint="cs"/>
          <w:rtl/>
        </w:rPr>
      </w:pPr>
    </w:p>
    <w:p w14:paraId="740FBE47" w14:textId="77777777" w:rsidR="00000000" w:rsidRDefault="00E01313">
      <w:pPr>
        <w:pStyle w:val="a0"/>
        <w:rPr>
          <w:rFonts w:hint="cs"/>
          <w:rtl/>
        </w:rPr>
      </w:pPr>
      <w:bookmarkStart w:id="60" w:name="FS000000478T28_01_2004_11_24_00"/>
      <w:bookmarkEnd w:id="60"/>
      <w:r>
        <w:rPr>
          <w:rFonts w:hint="cs"/>
          <w:rtl/>
        </w:rPr>
        <w:t>אדוני היושב-ראש, אני מתכבד להשיב על השאילתא של חבר הכנסת  נהרי.</w:t>
      </w:r>
    </w:p>
    <w:p w14:paraId="1B03A308" w14:textId="77777777" w:rsidR="00000000" w:rsidRDefault="00E01313">
      <w:pPr>
        <w:pStyle w:val="a0"/>
        <w:rPr>
          <w:rFonts w:hint="cs"/>
          <w:rtl/>
        </w:rPr>
      </w:pPr>
    </w:p>
    <w:p w14:paraId="7592197C" w14:textId="77777777" w:rsidR="00000000" w:rsidRDefault="00E01313">
      <w:pPr>
        <w:pStyle w:val="a0"/>
        <w:rPr>
          <w:rFonts w:hint="cs"/>
          <w:rtl/>
        </w:rPr>
      </w:pPr>
      <w:r>
        <w:rPr>
          <w:rFonts w:hint="cs"/>
          <w:rtl/>
        </w:rPr>
        <w:t>1. סוכם בזמנו עם ראשי הרשויות, בתום השביתה שהיתה בשלטון המק</w:t>
      </w:r>
      <w:r>
        <w:rPr>
          <w:rFonts w:hint="cs"/>
          <w:rtl/>
        </w:rPr>
        <w:t>ומי, שהם יציעו חלופות לתקציב, ובתנאי שהקיצוץ במסגרת מערכת החינוך, של 270 מיליון שקל, יישמר. ההצעות שהם הביאו היו הצעות לקיצוץ יום לימודים בשבוע, זאת אומרת, לעבור לחמישה ימים בשבוע בלבד, במטרה לחסוך את ההוצאות של הרשויות, גזברים, חשמל וכו'. היקף הקיצוץ שנעש</w:t>
      </w:r>
      <w:r>
        <w:rPr>
          <w:rFonts w:hint="cs"/>
          <w:rtl/>
        </w:rPr>
        <w:t xml:space="preserve">ה כתוצאה מביטול יום לימודים בשבוע איננו כזה שמגיע למסגרת הזאת. באין סיכום, הדברים נשארו בעינם. </w:t>
      </w:r>
    </w:p>
    <w:p w14:paraId="00E89101" w14:textId="77777777" w:rsidR="00000000" w:rsidRDefault="00E01313">
      <w:pPr>
        <w:pStyle w:val="a0"/>
        <w:rPr>
          <w:rFonts w:hint="cs"/>
          <w:rtl/>
        </w:rPr>
      </w:pPr>
    </w:p>
    <w:p w14:paraId="750F76A7" w14:textId="77777777" w:rsidR="00000000" w:rsidRDefault="00E01313">
      <w:pPr>
        <w:pStyle w:val="a0"/>
        <w:rPr>
          <w:rFonts w:hint="cs"/>
          <w:rtl/>
        </w:rPr>
      </w:pPr>
      <w:r>
        <w:rPr>
          <w:rFonts w:hint="cs"/>
          <w:rtl/>
        </w:rPr>
        <w:t>לשאלה השנייה, איך וכיצד תימנע השביתה - נכון לעכשיו, כנראה תהיה שביתה, לשמחתם של התלמידים. אומנם ההידברות ממשיכה, אך אם לא יקרה שום דבר אחר ברגע האחרון, כנראה ת</w:t>
      </w:r>
      <w:r>
        <w:rPr>
          <w:rFonts w:hint="cs"/>
          <w:rtl/>
        </w:rPr>
        <w:t xml:space="preserve">היה שביתה. </w:t>
      </w:r>
    </w:p>
    <w:p w14:paraId="6D47D3B6" w14:textId="77777777" w:rsidR="00000000" w:rsidRDefault="00E01313">
      <w:pPr>
        <w:pStyle w:val="a0"/>
        <w:rPr>
          <w:rFonts w:hint="cs"/>
          <w:rtl/>
        </w:rPr>
      </w:pPr>
    </w:p>
    <w:p w14:paraId="7791D9D6" w14:textId="77777777" w:rsidR="00000000" w:rsidRDefault="00E01313">
      <w:pPr>
        <w:pStyle w:val="af1"/>
        <w:rPr>
          <w:rtl/>
        </w:rPr>
      </w:pPr>
      <w:r>
        <w:rPr>
          <w:rtl/>
        </w:rPr>
        <w:t>היו"ר ראובן ריבלין:</w:t>
      </w:r>
    </w:p>
    <w:p w14:paraId="315ED629" w14:textId="77777777" w:rsidR="00000000" w:rsidRDefault="00E01313">
      <w:pPr>
        <w:pStyle w:val="a0"/>
        <w:rPr>
          <w:rtl/>
        </w:rPr>
      </w:pPr>
    </w:p>
    <w:p w14:paraId="1E4AC0A2" w14:textId="77777777" w:rsidR="00000000" w:rsidRDefault="00E01313">
      <w:pPr>
        <w:pStyle w:val="a0"/>
        <w:rPr>
          <w:rFonts w:hint="cs"/>
          <w:rtl/>
        </w:rPr>
      </w:pPr>
      <w:r>
        <w:rPr>
          <w:rFonts w:hint="cs"/>
          <w:rtl/>
        </w:rPr>
        <w:t xml:space="preserve">שאלה נוספת של חבר הכנסת משולם נהרי. לאחר מכן - חבר הכנסת דהאמשה וחבר הכנסת פינס. </w:t>
      </w:r>
    </w:p>
    <w:p w14:paraId="34CCC33F" w14:textId="77777777" w:rsidR="00000000" w:rsidRDefault="00E01313">
      <w:pPr>
        <w:pStyle w:val="a0"/>
        <w:rPr>
          <w:rFonts w:hint="cs"/>
          <w:rtl/>
        </w:rPr>
      </w:pPr>
    </w:p>
    <w:p w14:paraId="2E6B0ACD" w14:textId="77777777" w:rsidR="00000000" w:rsidRDefault="00E01313">
      <w:pPr>
        <w:pStyle w:val="a"/>
        <w:rPr>
          <w:rtl/>
        </w:rPr>
      </w:pPr>
      <w:bookmarkStart w:id="61" w:name="_Toc78873025"/>
      <w:r>
        <w:rPr>
          <w:rFonts w:hint="eastAsia"/>
          <w:rtl/>
        </w:rPr>
        <w:t>משולם</w:t>
      </w:r>
      <w:r>
        <w:rPr>
          <w:rtl/>
        </w:rPr>
        <w:t xml:space="preserve"> נהרי (ש"ס):</w:t>
      </w:r>
      <w:bookmarkEnd w:id="61"/>
    </w:p>
    <w:p w14:paraId="5B8A15D1" w14:textId="77777777" w:rsidR="00000000" w:rsidRDefault="00E01313">
      <w:pPr>
        <w:pStyle w:val="a0"/>
        <w:rPr>
          <w:rFonts w:hint="cs"/>
          <w:rtl/>
        </w:rPr>
      </w:pPr>
    </w:p>
    <w:p w14:paraId="5B73C75E" w14:textId="77777777" w:rsidR="00000000" w:rsidRDefault="00E01313">
      <w:pPr>
        <w:pStyle w:val="a0"/>
        <w:rPr>
          <w:rFonts w:hint="cs"/>
          <w:rtl/>
        </w:rPr>
      </w:pPr>
      <w:r>
        <w:rPr>
          <w:rFonts w:hint="cs"/>
          <w:rtl/>
        </w:rPr>
        <w:t>כבוד השר, ביום רביעי בשבוע שעבר</w:t>
      </w:r>
      <w:r>
        <w:rPr>
          <w:rtl/>
        </w:rPr>
        <w:t xml:space="preserve"> </w:t>
      </w:r>
      <w:r>
        <w:rPr>
          <w:rFonts w:hint="cs"/>
          <w:rtl/>
        </w:rPr>
        <w:t>הגשתי הצעת חוק שתכליתה לתת יציבות במערכת החינוך למשך ארבע שנים, כדי שהמערכת תוכל להתייעל</w:t>
      </w:r>
      <w:r>
        <w:rPr>
          <w:rFonts w:hint="cs"/>
          <w:rtl/>
        </w:rPr>
        <w:t xml:space="preserve"> ולתעל את הכספים לתחומים חשובים מאוד. אתה הפכת את המטה לנחש מעל הדוכן - - </w:t>
      </w:r>
    </w:p>
    <w:p w14:paraId="03B45631" w14:textId="77777777" w:rsidR="00000000" w:rsidRDefault="00E01313">
      <w:pPr>
        <w:pStyle w:val="a0"/>
        <w:rPr>
          <w:rFonts w:hint="cs"/>
          <w:rtl/>
        </w:rPr>
      </w:pPr>
    </w:p>
    <w:p w14:paraId="385B3EA3" w14:textId="77777777" w:rsidR="00000000" w:rsidRDefault="00E01313">
      <w:pPr>
        <w:pStyle w:val="-"/>
        <w:rPr>
          <w:rtl/>
        </w:rPr>
      </w:pPr>
      <w:bookmarkStart w:id="62" w:name="FS000000478T28_01_2004_12_13_07C"/>
      <w:bookmarkEnd w:id="62"/>
      <w:r>
        <w:rPr>
          <w:rtl/>
        </w:rPr>
        <w:t>השר מאיר שטרית:</w:t>
      </w:r>
    </w:p>
    <w:p w14:paraId="1F7ECCD5" w14:textId="77777777" w:rsidR="00000000" w:rsidRDefault="00E01313">
      <w:pPr>
        <w:pStyle w:val="a0"/>
        <w:rPr>
          <w:rtl/>
        </w:rPr>
      </w:pPr>
    </w:p>
    <w:p w14:paraId="5E84C425" w14:textId="77777777" w:rsidR="00000000" w:rsidRDefault="00E01313">
      <w:pPr>
        <w:pStyle w:val="a0"/>
        <w:rPr>
          <w:rFonts w:hint="cs"/>
          <w:rtl/>
        </w:rPr>
      </w:pPr>
      <w:r>
        <w:rPr>
          <w:rFonts w:hint="cs"/>
          <w:rtl/>
        </w:rPr>
        <w:t xml:space="preserve">נכון. </w:t>
      </w:r>
    </w:p>
    <w:p w14:paraId="2665A532" w14:textId="77777777" w:rsidR="00000000" w:rsidRDefault="00E01313">
      <w:pPr>
        <w:pStyle w:val="a0"/>
        <w:rPr>
          <w:rFonts w:hint="cs"/>
          <w:rtl/>
        </w:rPr>
      </w:pPr>
    </w:p>
    <w:p w14:paraId="247F3C44" w14:textId="77777777" w:rsidR="00000000" w:rsidRDefault="00E01313">
      <w:pPr>
        <w:pStyle w:val="-"/>
        <w:rPr>
          <w:rtl/>
        </w:rPr>
      </w:pPr>
      <w:r>
        <w:rPr>
          <w:rFonts w:hint="eastAsia"/>
          <w:rtl/>
        </w:rPr>
        <w:t>משולם</w:t>
      </w:r>
      <w:r>
        <w:rPr>
          <w:rtl/>
        </w:rPr>
        <w:t xml:space="preserve"> נהרי (ש"ס):</w:t>
      </w:r>
    </w:p>
    <w:p w14:paraId="4037D305" w14:textId="77777777" w:rsidR="00000000" w:rsidRDefault="00E01313">
      <w:pPr>
        <w:pStyle w:val="a0"/>
        <w:rPr>
          <w:rFonts w:hint="cs"/>
          <w:rtl/>
        </w:rPr>
      </w:pPr>
    </w:p>
    <w:p w14:paraId="38A74A3F" w14:textId="77777777" w:rsidR="00000000" w:rsidRDefault="00E01313">
      <w:pPr>
        <w:pStyle w:val="a0"/>
        <w:rPr>
          <w:rFonts w:hint="cs"/>
          <w:rtl/>
        </w:rPr>
      </w:pPr>
      <w:r>
        <w:rPr>
          <w:rFonts w:hint="cs"/>
          <w:rtl/>
        </w:rPr>
        <w:t xml:space="preserve"> - - ולא היית מוכן להסכים אתי, אף שהדבר היה מונע מאתנו את מה שעתיד להיות מיום ראשון ואילך. וזה לא סוף פסוק, אני מתאר לעצמי שהשביתה הזאת </w:t>
      </w:r>
      <w:r>
        <w:rPr>
          <w:rFonts w:hint="cs"/>
          <w:rtl/>
        </w:rPr>
        <w:t>היא לא המלה האחרונה. לכאורה, בעקבות דבריך הייתי צריך לתקוף את  משרד החינוך, או את הרשויות המקומיות, שבחרו לקחת את זה מתחום כזה או אחר. אבל מניסיוני הרב במשרד האוצר אני יודע, שהוא מגלה פעילות יתר בקיצוץ בתקנות, ידיו רב לו, הוא שותף מלא לכל השינויים במשרד. א</w:t>
      </w:r>
      <w:r>
        <w:rPr>
          <w:rFonts w:hint="cs"/>
          <w:rtl/>
        </w:rPr>
        <w:t xml:space="preserve">ני יודע שיש גם תקנות, יש תחומים ויש פרויקטים שהאוצר אומר, פה צריך לקצץ, פה אני לא מוכן לתת תוספת, או שאני רוצה לבטל. </w:t>
      </w:r>
    </w:p>
    <w:p w14:paraId="04D82E27" w14:textId="77777777" w:rsidR="00000000" w:rsidRDefault="00E01313">
      <w:pPr>
        <w:pStyle w:val="a0"/>
        <w:rPr>
          <w:rFonts w:hint="cs"/>
          <w:rtl/>
        </w:rPr>
      </w:pPr>
    </w:p>
    <w:p w14:paraId="746F4AC8" w14:textId="77777777" w:rsidR="00000000" w:rsidRDefault="00E01313">
      <w:pPr>
        <w:pStyle w:val="af1"/>
        <w:rPr>
          <w:rtl/>
        </w:rPr>
      </w:pPr>
      <w:r>
        <w:rPr>
          <w:rtl/>
        </w:rPr>
        <w:t>היו"ר ראובן ריבלין:</w:t>
      </w:r>
    </w:p>
    <w:p w14:paraId="6C94D8D5" w14:textId="77777777" w:rsidR="00000000" w:rsidRDefault="00E01313">
      <w:pPr>
        <w:pStyle w:val="a0"/>
        <w:rPr>
          <w:rtl/>
        </w:rPr>
      </w:pPr>
    </w:p>
    <w:p w14:paraId="254F5F16" w14:textId="77777777" w:rsidR="00000000" w:rsidRDefault="00E01313">
      <w:pPr>
        <w:pStyle w:val="a0"/>
        <w:rPr>
          <w:rFonts w:hint="cs"/>
          <w:rtl/>
        </w:rPr>
      </w:pPr>
      <w:r>
        <w:rPr>
          <w:rFonts w:hint="cs"/>
          <w:rtl/>
        </w:rPr>
        <w:t xml:space="preserve">והשאלה. </w:t>
      </w:r>
    </w:p>
    <w:p w14:paraId="70FFA4A2" w14:textId="77777777" w:rsidR="00000000" w:rsidRDefault="00E01313">
      <w:pPr>
        <w:pStyle w:val="a0"/>
        <w:rPr>
          <w:rFonts w:hint="cs"/>
          <w:rtl/>
        </w:rPr>
      </w:pPr>
    </w:p>
    <w:p w14:paraId="1A5BCC4C" w14:textId="77777777" w:rsidR="00000000" w:rsidRDefault="00E01313">
      <w:pPr>
        <w:pStyle w:val="-"/>
        <w:rPr>
          <w:rtl/>
        </w:rPr>
      </w:pPr>
      <w:r>
        <w:rPr>
          <w:rFonts w:hint="eastAsia"/>
          <w:rtl/>
        </w:rPr>
        <w:t>משולם</w:t>
      </w:r>
      <w:r>
        <w:rPr>
          <w:rtl/>
        </w:rPr>
        <w:t xml:space="preserve"> נהרי (ש"ס):</w:t>
      </w:r>
    </w:p>
    <w:p w14:paraId="4EB93362" w14:textId="77777777" w:rsidR="00000000" w:rsidRDefault="00E01313">
      <w:pPr>
        <w:pStyle w:val="a0"/>
        <w:rPr>
          <w:rFonts w:hint="cs"/>
          <w:rtl/>
        </w:rPr>
      </w:pPr>
    </w:p>
    <w:p w14:paraId="31F52426" w14:textId="77777777" w:rsidR="00000000" w:rsidRDefault="00E01313">
      <w:pPr>
        <w:pStyle w:val="a0"/>
        <w:rPr>
          <w:rFonts w:hint="cs"/>
          <w:rtl/>
        </w:rPr>
      </w:pPr>
      <w:r>
        <w:rPr>
          <w:rFonts w:hint="cs"/>
          <w:rtl/>
        </w:rPr>
        <w:t>מדוע  לא יתערב האוצר בדבר הזה? ממילא הרשויות במצב קשה, צודקות או לא צודקות - ואני לא מצ</w:t>
      </w:r>
      <w:r>
        <w:rPr>
          <w:rFonts w:hint="cs"/>
          <w:rtl/>
        </w:rPr>
        <w:t xml:space="preserve">דיק אותן - אבל האוצר יכול בהתערבותו לתעל כספים מכאן לכאן, ובלבד למנוע את השביתה הצפויה.  תודה. </w:t>
      </w:r>
    </w:p>
    <w:p w14:paraId="24788EB6" w14:textId="77777777" w:rsidR="00000000" w:rsidRDefault="00E01313">
      <w:pPr>
        <w:pStyle w:val="a0"/>
        <w:rPr>
          <w:rFonts w:hint="cs"/>
          <w:rtl/>
        </w:rPr>
      </w:pPr>
    </w:p>
    <w:p w14:paraId="4007ABD7" w14:textId="77777777" w:rsidR="00000000" w:rsidRDefault="00E01313">
      <w:pPr>
        <w:pStyle w:val="af1"/>
        <w:rPr>
          <w:rtl/>
        </w:rPr>
      </w:pPr>
      <w:r>
        <w:rPr>
          <w:rtl/>
        </w:rPr>
        <w:t>היו"ר ראובן ריבלין:</w:t>
      </w:r>
    </w:p>
    <w:p w14:paraId="01583B24" w14:textId="77777777" w:rsidR="00000000" w:rsidRDefault="00E01313">
      <w:pPr>
        <w:pStyle w:val="a0"/>
        <w:rPr>
          <w:rtl/>
        </w:rPr>
      </w:pPr>
    </w:p>
    <w:p w14:paraId="30E17400" w14:textId="77777777" w:rsidR="00000000" w:rsidRDefault="00E01313">
      <w:pPr>
        <w:pStyle w:val="a0"/>
        <w:rPr>
          <w:rFonts w:hint="cs"/>
          <w:rtl/>
        </w:rPr>
      </w:pPr>
      <w:r>
        <w:rPr>
          <w:rFonts w:hint="cs"/>
          <w:rtl/>
        </w:rPr>
        <w:t xml:space="preserve">חבר הכנסת דהאמשה - בבקשה, אדוני. </w:t>
      </w:r>
    </w:p>
    <w:p w14:paraId="542BE603" w14:textId="77777777" w:rsidR="00000000" w:rsidRDefault="00E01313">
      <w:pPr>
        <w:pStyle w:val="a0"/>
        <w:rPr>
          <w:rFonts w:hint="cs"/>
          <w:rtl/>
        </w:rPr>
      </w:pPr>
    </w:p>
    <w:p w14:paraId="3323E768" w14:textId="77777777" w:rsidR="00000000" w:rsidRDefault="00E01313">
      <w:pPr>
        <w:pStyle w:val="a"/>
        <w:rPr>
          <w:rtl/>
        </w:rPr>
      </w:pPr>
      <w:bookmarkStart w:id="63" w:name="_Toc78873026"/>
      <w:r>
        <w:rPr>
          <w:rFonts w:hint="eastAsia"/>
          <w:rtl/>
        </w:rPr>
        <w:t>עבד</w:t>
      </w:r>
      <w:r>
        <w:rPr>
          <w:rtl/>
        </w:rPr>
        <w:t>-אלמאלכ דהאמשה (רע"ם):</w:t>
      </w:r>
      <w:bookmarkEnd w:id="63"/>
    </w:p>
    <w:p w14:paraId="03714891" w14:textId="77777777" w:rsidR="00000000" w:rsidRDefault="00E01313">
      <w:pPr>
        <w:pStyle w:val="a0"/>
        <w:rPr>
          <w:rFonts w:hint="cs"/>
          <w:rtl/>
        </w:rPr>
      </w:pPr>
    </w:p>
    <w:p w14:paraId="2BF9969A" w14:textId="77777777" w:rsidR="00000000" w:rsidRDefault="00E01313">
      <w:pPr>
        <w:pStyle w:val="a0"/>
        <w:rPr>
          <w:rFonts w:hint="cs"/>
          <w:rtl/>
        </w:rPr>
      </w:pPr>
      <w:r>
        <w:rPr>
          <w:rFonts w:hint="cs"/>
          <w:rtl/>
        </w:rPr>
        <w:t>כבוד היושב-ראש, מכובדי השר, חברי חברי הכנסת, מן המפורסמות שהנתונות בקשיים הן</w:t>
      </w:r>
      <w:r>
        <w:rPr>
          <w:rFonts w:hint="cs"/>
          <w:rtl/>
        </w:rPr>
        <w:t xml:space="preserve"> הרשויות במגזר הערבי. ב-57 מתוך 75 רשויות שם לא משולמות משכורות. ביום ראשון הקרוב, בעזרת השם ובשעה טובה ובתנאים מקובלים יותר, יחול חג הקורבן של הציבור המוסלמי בארץ. כמובן, הוא החלק הגדול של הרשויות האלה. מה עשה כבודו כדי להקל את מצוקת החג של עובדי הרשויות,</w:t>
      </w:r>
      <w:r>
        <w:rPr>
          <w:rFonts w:hint="cs"/>
          <w:rtl/>
        </w:rPr>
        <w:t xml:space="preserve"> אנשי הרשויות במיוחד והציבור כולו, ומה יעשה כבודו בנדון אם לא נעשה? תודה רבה. </w:t>
      </w:r>
    </w:p>
    <w:p w14:paraId="21136711" w14:textId="77777777" w:rsidR="00000000" w:rsidRDefault="00E01313">
      <w:pPr>
        <w:pStyle w:val="a0"/>
        <w:rPr>
          <w:rFonts w:hint="cs"/>
          <w:rtl/>
        </w:rPr>
      </w:pPr>
    </w:p>
    <w:p w14:paraId="0065B7D8" w14:textId="77777777" w:rsidR="00000000" w:rsidRDefault="00E01313">
      <w:pPr>
        <w:pStyle w:val="af1"/>
        <w:rPr>
          <w:rtl/>
        </w:rPr>
      </w:pPr>
      <w:r>
        <w:rPr>
          <w:rtl/>
        </w:rPr>
        <w:t>היו"ר ראובן ריבלין:</w:t>
      </w:r>
    </w:p>
    <w:p w14:paraId="594A8394" w14:textId="77777777" w:rsidR="00000000" w:rsidRDefault="00E01313">
      <w:pPr>
        <w:pStyle w:val="a0"/>
        <w:rPr>
          <w:rtl/>
        </w:rPr>
      </w:pPr>
    </w:p>
    <w:p w14:paraId="1AA6A1C1" w14:textId="77777777" w:rsidR="00000000" w:rsidRDefault="00E01313">
      <w:pPr>
        <w:pStyle w:val="a0"/>
        <w:rPr>
          <w:rFonts w:hint="cs"/>
          <w:rtl/>
        </w:rPr>
      </w:pPr>
      <w:r>
        <w:rPr>
          <w:rFonts w:hint="cs"/>
          <w:rtl/>
        </w:rPr>
        <w:t xml:space="preserve">תודה. חבר הכנסת פינס, בבקשה. </w:t>
      </w:r>
    </w:p>
    <w:p w14:paraId="05983AF0" w14:textId="77777777" w:rsidR="00000000" w:rsidRDefault="00E01313">
      <w:pPr>
        <w:pStyle w:val="a0"/>
        <w:rPr>
          <w:rFonts w:hint="cs"/>
          <w:rtl/>
        </w:rPr>
      </w:pPr>
    </w:p>
    <w:p w14:paraId="3C19CA27" w14:textId="77777777" w:rsidR="00000000" w:rsidRDefault="00E01313">
      <w:pPr>
        <w:pStyle w:val="-"/>
        <w:rPr>
          <w:rtl/>
        </w:rPr>
      </w:pPr>
      <w:r>
        <w:rPr>
          <w:rFonts w:hint="eastAsia"/>
          <w:rtl/>
        </w:rPr>
        <w:t>אופיר</w:t>
      </w:r>
      <w:r>
        <w:rPr>
          <w:rtl/>
        </w:rPr>
        <w:t xml:space="preserve"> פינס-פז (העבודה-מימד):</w:t>
      </w:r>
    </w:p>
    <w:p w14:paraId="446D0027" w14:textId="77777777" w:rsidR="00000000" w:rsidRDefault="00E01313">
      <w:pPr>
        <w:pStyle w:val="a0"/>
        <w:rPr>
          <w:rFonts w:hint="cs"/>
          <w:rtl/>
        </w:rPr>
      </w:pPr>
    </w:p>
    <w:p w14:paraId="24ABA4AC" w14:textId="77777777" w:rsidR="00000000" w:rsidRDefault="00E01313">
      <w:pPr>
        <w:pStyle w:val="a0"/>
        <w:rPr>
          <w:rFonts w:hint="cs"/>
          <w:rtl/>
        </w:rPr>
      </w:pPr>
      <w:r>
        <w:rPr>
          <w:rFonts w:hint="cs"/>
          <w:rtl/>
        </w:rPr>
        <w:t>אדוני היושב-ראש, אדוני השר, חברי חברי הכנסת, בהמשך של אותו נושא, ברור שהשלטון המקומי במדינת יש</w:t>
      </w:r>
      <w:r>
        <w:rPr>
          <w:rFonts w:hint="cs"/>
          <w:rtl/>
        </w:rPr>
        <w:t>ראל קורס. שמעתי אתמול שהממשלה מתכוונת לבוא לכנסת ולהציע שוב תקציב חדש ולפתוח את מסגרת התקציב, שזה דבר מדהים. הרי אישרנו תקציב רק לפני פחות מחודש. נשאלת השאלה, האם הממשלה כבר יודעת כיצד היא מתמודדת עם המשבר ברשויות המקומיות? כי אני מניח שהחינוך הוא רק קצה ה</w:t>
      </w:r>
      <w:r>
        <w:rPr>
          <w:rFonts w:hint="cs"/>
          <w:rtl/>
        </w:rPr>
        <w:t xml:space="preserve">קרחון, מחר לא יהיו עובדים סוציאליים, ייסגרו מחלקות הרווחה, מחרתיים מחלקות אחרות, וכל העסק בקריסה. </w:t>
      </w:r>
    </w:p>
    <w:p w14:paraId="67D91F6B" w14:textId="77777777" w:rsidR="00000000" w:rsidRDefault="00E01313">
      <w:pPr>
        <w:pStyle w:val="a0"/>
        <w:rPr>
          <w:rFonts w:hint="cs"/>
          <w:rtl/>
        </w:rPr>
      </w:pPr>
    </w:p>
    <w:p w14:paraId="0F9729E9" w14:textId="77777777" w:rsidR="00000000" w:rsidRDefault="00E01313">
      <w:pPr>
        <w:pStyle w:val="af1"/>
        <w:rPr>
          <w:rtl/>
        </w:rPr>
      </w:pPr>
      <w:r>
        <w:rPr>
          <w:rtl/>
        </w:rPr>
        <w:t>היו"ר ראובן ריבלין:</w:t>
      </w:r>
    </w:p>
    <w:p w14:paraId="352F818C" w14:textId="77777777" w:rsidR="00000000" w:rsidRDefault="00E01313">
      <w:pPr>
        <w:pStyle w:val="a0"/>
        <w:rPr>
          <w:rtl/>
        </w:rPr>
      </w:pPr>
    </w:p>
    <w:p w14:paraId="7A89B0A5" w14:textId="77777777" w:rsidR="00000000" w:rsidRDefault="00E01313">
      <w:pPr>
        <w:pStyle w:val="a0"/>
        <w:rPr>
          <w:rFonts w:hint="cs"/>
          <w:rtl/>
        </w:rPr>
      </w:pPr>
      <w:r>
        <w:rPr>
          <w:rFonts w:hint="cs"/>
          <w:rtl/>
        </w:rPr>
        <w:t xml:space="preserve">תודה לחבר הכנסת פינס. השר יענה על שלוש השאלות. </w:t>
      </w:r>
    </w:p>
    <w:p w14:paraId="0F4AB383" w14:textId="77777777" w:rsidR="00000000" w:rsidRDefault="00E01313">
      <w:pPr>
        <w:pStyle w:val="a0"/>
        <w:rPr>
          <w:rFonts w:hint="cs"/>
          <w:rtl/>
        </w:rPr>
      </w:pPr>
    </w:p>
    <w:p w14:paraId="3FD56EF3" w14:textId="77777777" w:rsidR="00000000" w:rsidRDefault="00E01313">
      <w:pPr>
        <w:pStyle w:val="a"/>
        <w:rPr>
          <w:rtl/>
        </w:rPr>
      </w:pPr>
      <w:bookmarkStart w:id="64" w:name="FS000000478T28_01_2004_11_28_50C"/>
      <w:bookmarkStart w:id="65" w:name="FS000000478T28_01_2004_11_29_30C"/>
      <w:bookmarkStart w:id="66" w:name="_Toc78873027"/>
      <w:bookmarkEnd w:id="64"/>
      <w:bookmarkEnd w:id="65"/>
      <w:r>
        <w:rPr>
          <w:rtl/>
        </w:rPr>
        <w:t>השר מאיר שטרית:</w:t>
      </w:r>
      <w:bookmarkEnd w:id="66"/>
    </w:p>
    <w:p w14:paraId="7A0E2941" w14:textId="77777777" w:rsidR="00000000" w:rsidRDefault="00E01313">
      <w:pPr>
        <w:pStyle w:val="a0"/>
        <w:rPr>
          <w:rtl/>
        </w:rPr>
      </w:pPr>
    </w:p>
    <w:p w14:paraId="0C519FAC" w14:textId="77777777" w:rsidR="00000000" w:rsidRDefault="00E01313">
      <w:pPr>
        <w:pStyle w:val="a0"/>
        <w:rPr>
          <w:rFonts w:hint="cs"/>
          <w:rtl/>
        </w:rPr>
      </w:pPr>
      <w:r>
        <w:rPr>
          <w:rFonts w:hint="cs"/>
          <w:rtl/>
        </w:rPr>
        <w:t>לשאלה של חבר הכנסת נהרי, כמובן לא הסכמנו ואני לא מסכים לכך שיהיה  שרי</w:t>
      </w:r>
      <w:r>
        <w:rPr>
          <w:rFonts w:hint="cs"/>
          <w:rtl/>
        </w:rPr>
        <w:t xml:space="preserve">ון של תקציב כלשהו בתקציב המדינה. כמו שהסברתי בפעם שעברה, לא יכול להיות מצב שיבוא כל משרד ויגיש הצעת חוק, שהתקציב שלו משוריין. אם חינוך כן, מדוע רווחה לא? מדוע בריאות לא? מדוע ביטחון לא? </w:t>
      </w:r>
    </w:p>
    <w:p w14:paraId="3267431B" w14:textId="77777777" w:rsidR="00000000" w:rsidRDefault="00E01313">
      <w:pPr>
        <w:pStyle w:val="a0"/>
        <w:rPr>
          <w:rFonts w:hint="cs"/>
          <w:rtl/>
        </w:rPr>
      </w:pPr>
    </w:p>
    <w:p w14:paraId="3E86306F" w14:textId="77777777" w:rsidR="00000000" w:rsidRDefault="00E01313">
      <w:pPr>
        <w:pStyle w:val="af0"/>
        <w:rPr>
          <w:rtl/>
        </w:rPr>
      </w:pPr>
      <w:r>
        <w:rPr>
          <w:rFonts w:hint="eastAsia"/>
          <w:rtl/>
        </w:rPr>
        <w:t>משולם</w:t>
      </w:r>
      <w:r>
        <w:rPr>
          <w:rtl/>
        </w:rPr>
        <w:t xml:space="preserve"> נהרי (ש"ס):</w:t>
      </w:r>
    </w:p>
    <w:p w14:paraId="3CFCF30F" w14:textId="77777777" w:rsidR="00000000" w:rsidRDefault="00E01313">
      <w:pPr>
        <w:pStyle w:val="a0"/>
        <w:rPr>
          <w:rFonts w:hint="cs"/>
          <w:rtl/>
        </w:rPr>
      </w:pPr>
    </w:p>
    <w:p w14:paraId="4F054D08" w14:textId="77777777" w:rsidR="00000000" w:rsidRDefault="00E01313">
      <w:pPr>
        <w:pStyle w:val="a0"/>
        <w:rPr>
          <w:rFonts w:hint="cs"/>
          <w:rtl/>
        </w:rPr>
      </w:pPr>
      <w:r>
        <w:rPr>
          <w:rFonts w:hint="cs"/>
          <w:rtl/>
        </w:rPr>
        <w:t xml:space="preserve">לא, אתם כתבתם, החינוך בראש מעיינינו. </w:t>
      </w:r>
    </w:p>
    <w:p w14:paraId="196909CB" w14:textId="77777777" w:rsidR="00000000" w:rsidRDefault="00E01313">
      <w:pPr>
        <w:pStyle w:val="a0"/>
        <w:rPr>
          <w:rFonts w:hint="cs"/>
          <w:rtl/>
        </w:rPr>
      </w:pPr>
    </w:p>
    <w:p w14:paraId="6DA97B13" w14:textId="77777777" w:rsidR="00000000" w:rsidRDefault="00E01313">
      <w:pPr>
        <w:pStyle w:val="-"/>
        <w:rPr>
          <w:rtl/>
        </w:rPr>
      </w:pPr>
      <w:bookmarkStart w:id="67" w:name="FS000000478T28_01_2004_12_21_56C"/>
      <w:bookmarkEnd w:id="67"/>
      <w:r>
        <w:rPr>
          <w:rtl/>
        </w:rPr>
        <w:t>השר מאיר ש</w:t>
      </w:r>
      <w:r>
        <w:rPr>
          <w:rtl/>
        </w:rPr>
        <w:t>טרית:</w:t>
      </w:r>
    </w:p>
    <w:p w14:paraId="19E368F0" w14:textId="77777777" w:rsidR="00000000" w:rsidRDefault="00E01313">
      <w:pPr>
        <w:pStyle w:val="a0"/>
        <w:rPr>
          <w:rtl/>
        </w:rPr>
      </w:pPr>
    </w:p>
    <w:p w14:paraId="443D7B5B" w14:textId="77777777" w:rsidR="00000000" w:rsidRDefault="00E01313">
      <w:pPr>
        <w:pStyle w:val="a0"/>
        <w:rPr>
          <w:rFonts w:hint="cs"/>
          <w:rtl/>
        </w:rPr>
      </w:pPr>
      <w:r>
        <w:rPr>
          <w:rFonts w:hint="cs"/>
          <w:rtl/>
        </w:rPr>
        <w:t xml:space="preserve">הוא צריך להישאר בראש מעייניה של המדינה גם בלי החוק שלך. </w:t>
      </w:r>
    </w:p>
    <w:p w14:paraId="05B2266F" w14:textId="77777777" w:rsidR="00000000" w:rsidRDefault="00E01313">
      <w:pPr>
        <w:pStyle w:val="a0"/>
        <w:rPr>
          <w:rFonts w:hint="cs"/>
          <w:rtl/>
        </w:rPr>
      </w:pPr>
    </w:p>
    <w:p w14:paraId="1E7911AB" w14:textId="77777777" w:rsidR="00000000" w:rsidRDefault="00E01313">
      <w:pPr>
        <w:pStyle w:val="a0"/>
        <w:rPr>
          <w:rFonts w:hint="cs"/>
          <w:rtl/>
        </w:rPr>
      </w:pPr>
      <w:r>
        <w:rPr>
          <w:rFonts w:hint="cs"/>
          <w:rtl/>
        </w:rPr>
        <w:t xml:space="preserve">ראש הממשלה ביקש תקציב לשלוש שנים. </w:t>
      </w:r>
    </w:p>
    <w:p w14:paraId="25A7A071" w14:textId="77777777" w:rsidR="00000000" w:rsidRDefault="00E01313">
      <w:pPr>
        <w:pStyle w:val="a0"/>
        <w:rPr>
          <w:rFonts w:hint="cs"/>
          <w:rtl/>
        </w:rPr>
      </w:pPr>
    </w:p>
    <w:p w14:paraId="2AC2E84B" w14:textId="77777777" w:rsidR="00000000" w:rsidRDefault="00E01313">
      <w:pPr>
        <w:pStyle w:val="af1"/>
        <w:rPr>
          <w:rtl/>
        </w:rPr>
      </w:pPr>
      <w:r>
        <w:rPr>
          <w:rtl/>
        </w:rPr>
        <w:t>היו"ר ראובן ריבלין:</w:t>
      </w:r>
    </w:p>
    <w:p w14:paraId="1256458A" w14:textId="77777777" w:rsidR="00000000" w:rsidRDefault="00E01313">
      <w:pPr>
        <w:pStyle w:val="a0"/>
        <w:rPr>
          <w:rtl/>
        </w:rPr>
      </w:pPr>
    </w:p>
    <w:p w14:paraId="12B66CC4" w14:textId="77777777" w:rsidR="00000000" w:rsidRDefault="00E01313">
      <w:pPr>
        <w:pStyle w:val="a0"/>
        <w:rPr>
          <w:rFonts w:hint="cs"/>
          <w:rtl/>
        </w:rPr>
      </w:pPr>
      <w:r>
        <w:rPr>
          <w:rFonts w:hint="cs"/>
          <w:rtl/>
        </w:rPr>
        <w:t xml:space="preserve">סגן השר לשעבר, הערתך נשמעה. זה לא דו-שיח. </w:t>
      </w:r>
    </w:p>
    <w:p w14:paraId="7B77666E" w14:textId="77777777" w:rsidR="00000000" w:rsidRDefault="00E01313">
      <w:pPr>
        <w:pStyle w:val="a0"/>
        <w:rPr>
          <w:rFonts w:hint="cs"/>
          <w:rtl/>
        </w:rPr>
      </w:pPr>
    </w:p>
    <w:p w14:paraId="2EA171E3" w14:textId="77777777" w:rsidR="00000000" w:rsidRDefault="00E01313">
      <w:pPr>
        <w:pStyle w:val="af0"/>
        <w:rPr>
          <w:rtl/>
        </w:rPr>
      </w:pPr>
      <w:r>
        <w:rPr>
          <w:rFonts w:hint="eastAsia"/>
          <w:rtl/>
        </w:rPr>
        <w:t>משולם</w:t>
      </w:r>
      <w:r>
        <w:rPr>
          <w:rtl/>
        </w:rPr>
        <w:t xml:space="preserve"> נהרי (ש"ס):</w:t>
      </w:r>
    </w:p>
    <w:p w14:paraId="029AE8E9" w14:textId="77777777" w:rsidR="00000000" w:rsidRDefault="00E01313">
      <w:pPr>
        <w:pStyle w:val="a0"/>
        <w:rPr>
          <w:rFonts w:hint="cs"/>
          <w:rtl/>
        </w:rPr>
      </w:pPr>
    </w:p>
    <w:p w14:paraId="0BE5E526" w14:textId="77777777" w:rsidR="00000000" w:rsidRDefault="00E01313">
      <w:pPr>
        <w:pStyle w:val="a0"/>
        <w:rPr>
          <w:rFonts w:hint="cs"/>
          <w:rtl/>
        </w:rPr>
      </w:pPr>
      <w:r>
        <w:rPr>
          <w:rFonts w:hint="cs"/>
          <w:rtl/>
        </w:rPr>
        <w:t xml:space="preserve">השנייה לא נשמעה. </w:t>
      </w:r>
    </w:p>
    <w:p w14:paraId="0D94A69F" w14:textId="77777777" w:rsidR="00000000" w:rsidRDefault="00E01313">
      <w:pPr>
        <w:pStyle w:val="a0"/>
        <w:rPr>
          <w:rFonts w:hint="cs"/>
          <w:rtl/>
        </w:rPr>
      </w:pPr>
    </w:p>
    <w:p w14:paraId="1AC8D4A2" w14:textId="77777777" w:rsidR="00000000" w:rsidRDefault="00E01313">
      <w:pPr>
        <w:pStyle w:val="af1"/>
        <w:rPr>
          <w:rtl/>
        </w:rPr>
      </w:pPr>
      <w:r>
        <w:rPr>
          <w:rtl/>
        </w:rPr>
        <w:t>היו"ר ראובן ריבלין:</w:t>
      </w:r>
    </w:p>
    <w:p w14:paraId="2591FBE5" w14:textId="77777777" w:rsidR="00000000" w:rsidRDefault="00E01313">
      <w:pPr>
        <w:pStyle w:val="a0"/>
        <w:rPr>
          <w:rtl/>
        </w:rPr>
      </w:pPr>
    </w:p>
    <w:p w14:paraId="6C794263" w14:textId="77777777" w:rsidR="00000000" w:rsidRDefault="00E01313">
      <w:pPr>
        <w:pStyle w:val="a0"/>
        <w:rPr>
          <w:rFonts w:hint="cs"/>
          <w:rtl/>
        </w:rPr>
      </w:pPr>
      <w:r>
        <w:rPr>
          <w:rFonts w:hint="cs"/>
          <w:rtl/>
        </w:rPr>
        <w:t xml:space="preserve">נשמעה היטב. </w:t>
      </w:r>
    </w:p>
    <w:p w14:paraId="02F4CF62" w14:textId="77777777" w:rsidR="00000000" w:rsidRDefault="00E01313">
      <w:pPr>
        <w:pStyle w:val="a0"/>
        <w:rPr>
          <w:rFonts w:hint="cs"/>
          <w:rtl/>
        </w:rPr>
      </w:pPr>
    </w:p>
    <w:p w14:paraId="04C4A4C4" w14:textId="77777777" w:rsidR="00000000" w:rsidRDefault="00E01313">
      <w:pPr>
        <w:pStyle w:val="af0"/>
        <w:rPr>
          <w:rtl/>
        </w:rPr>
      </w:pPr>
      <w:r>
        <w:rPr>
          <w:rFonts w:hint="eastAsia"/>
          <w:rtl/>
        </w:rPr>
        <w:t>משולם</w:t>
      </w:r>
      <w:r>
        <w:rPr>
          <w:rtl/>
        </w:rPr>
        <w:t xml:space="preserve"> נהרי (ש"ס):</w:t>
      </w:r>
    </w:p>
    <w:p w14:paraId="06F1B599" w14:textId="77777777" w:rsidR="00000000" w:rsidRDefault="00E01313">
      <w:pPr>
        <w:pStyle w:val="a0"/>
        <w:rPr>
          <w:rFonts w:hint="cs"/>
          <w:rtl/>
        </w:rPr>
      </w:pPr>
    </w:p>
    <w:p w14:paraId="01D05025" w14:textId="77777777" w:rsidR="00000000" w:rsidRDefault="00E01313">
      <w:pPr>
        <w:pStyle w:val="a0"/>
        <w:rPr>
          <w:rFonts w:hint="cs"/>
          <w:rtl/>
        </w:rPr>
      </w:pPr>
      <w:r>
        <w:rPr>
          <w:rFonts w:hint="cs"/>
          <w:rtl/>
        </w:rPr>
        <w:t xml:space="preserve">ראש הממשלה ביקש תקציב לשלוש שנים. </w:t>
      </w:r>
    </w:p>
    <w:p w14:paraId="2F9F4E0C" w14:textId="77777777" w:rsidR="00000000" w:rsidRDefault="00E01313">
      <w:pPr>
        <w:pStyle w:val="a0"/>
        <w:rPr>
          <w:rFonts w:hint="cs"/>
          <w:rtl/>
        </w:rPr>
      </w:pPr>
    </w:p>
    <w:p w14:paraId="0D81F48D" w14:textId="77777777" w:rsidR="00000000" w:rsidRDefault="00E01313">
      <w:pPr>
        <w:pStyle w:val="af1"/>
        <w:rPr>
          <w:rtl/>
        </w:rPr>
      </w:pPr>
      <w:r>
        <w:rPr>
          <w:rtl/>
        </w:rPr>
        <w:t>היו"ר ראובן ריבלין:</w:t>
      </w:r>
    </w:p>
    <w:p w14:paraId="4D8F8A6B" w14:textId="77777777" w:rsidR="00000000" w:rsidRDefault="00E01313">
      <w:pPr>
        <w:pStyle w:val="a0"/>
        <w:rPr>
          <w:rtl/>
        </w:rPr>
      </w:pPr>
    </w:p>
    <w:p w14:paraId="16BE0E1E" w14:textId="77777777" w:rsidR="00000000" w:rsidRDefault="00E01313">
      <w:pPr>
        <w:pStyle w:val="a0"/>
        <w:rPr>
          <w:rFonts w:hint="cs"/>
          <w:rtl/>
        </w:rPr>
      </w:pPr>
      <w:r>
        <w:rPr>
          <w:rFonts w:hint="cs"/>
          <w:rtl/>
        </w:rPr>
        <w:t xml:space="preserve">תודה רבה. ומרגע זה אין הערות נוספות. בבקשה, אדוני. </w:t>
      </w:r>
    </w:p>
    <w:p w14:paraId="14304B99" w14:textId="77777777" w:rsidR="00000000" w:rsidRDefault="00E01313">
      <w:pPr>
        <w:pStyle w:val="a0"/>
        <w:rPr>
          <w:rFonts w:hint="cs"/>
          <w:rtl/>
        </w:rPr>
      </w:pPr>
    </w:p>
    <w:p w14:paraId="1BD0F6FD" w14:textId="77777777" w:rsidR="00000000" w:rsidRDefault="00E01313">
      <w:pPr>
        <w:pStyle w:val="-"/>
        <w:rPr>
          <w:rtl/>
        </w:rPr>
      </w:pPr>
      <w:bookmarkStart w:id="68" w:name="FS000000478T28_01_2004_12_23_36C"/>
      <w:bookmarkEnd w:id="68"/>
      <w:r>
        <w:rPr>
          <w:rtl/>
        </w:rPr>
        <w:t>השר מאיר שטרית:</w:t>
      </w:r>
    </w:p>
    <w:p w14:paraId="3AA0098C" w14:textId="77777777" w:rsidR="00000000" w:rsidRDefault="00E01313">
      <w:pPr>
        <w:pStyle w:val="a0"/>
        <w:rPr>
          <w:rtl/>
        </w:rPr>
      </w:pPr>
    </w:p>
    <w:p w14:paraId="289B1E32" w14:textId="77777777" w:rsidR="00000000" w:rsidRDefault="00E01313">
      <w:pPr>
        <w:pStyle w:val="a0"/>
        <w:rPr>
          <w:rFonts w:hint="cs"/>
          <w:rtl/>
        </w:rPr>
      </w:pPr>
      <w:r>
        <w:rPr>
          <w:rFonts w:hint="cs"/>
          <w:rtl/>
        </w:rPr>
        <w:t>חבר הכנסת נהרי, למדנו שהעולם מתקיים על שלושה דברים, על התורה, על העבודה ועל גמילות חסדים; אבל אף אחד לא הפריד ביניהם. במלים אחר</w:t>
      </w:r>
      <w:r>
        <w:rPr>
          <w:rFonts w:hint="cs"/>
          <w:rtl/>
        </w:rPr>
        <w:t xml:space="preserve">ות, לימוד תורה לא משמש תירוץ שלא לעבוד. מי שעובד, זה לא משמש לו תירוץ לא ללמוד תורה. </w:t>
      </w:r>
    </w:p>
    <w:p w14:paraId="61E231F0" w14:textId="77777777" w:rsidR="00000000" w:rsidRDefault="00E01313">
      <w:pPr>
        <w:pStyle w:val="a0"/>
        <w:rPr>
          <w:rFonts w:hint="cs"/>
          <w:rtl/>
        </w:rPr>
      </w:pPr>
    </w:p>
    <w:p w14:paraId="3DA2B2DB" w14:textId="77777777" w:rsidR="00000000" w:rsidRDefault="00E01313">
      <w:pPr>
        <w:pStyle w:val="af0"/>
        <w:rPr>
          <w:rtl/>
        </w:rPr>
      </w:pPr>
      <w:r>
        <w:rPr>
          <w:rFonts w:hint="eastAsia"/>
          <w:rtl/>
        </w:rPr>
        <w:t>משולם</w:t>
      </w:r>
      <w:r>
        <w:rPr>
          <w:rtl/>
        </w:rPr>
        <w:t xml:space="preserve"> נהרי (ש"ס):</w:t>
      </w:r>
    </w:p>
    <w:p w14:paraId="25B46044" w14:textId="77777777" w:rsidR="00000000" w:rsidRDefault="00E01313">
      <w:pPr>
        <w:pStyle w:val="a0"/>
        <w:rPr>
          <w:rtl/>
        </w:rPr>
      </w:pPr>
    </w:p>
    <w:p w14:paraId="13DDC8FA" w14:textId="77777777" w:rsidR="00000000" w:rsidRDefault="00E01313">
      <w:pPr>
        <w:pStyle w:val="a0"/>
        <w:rPr>
          <w:rFonts w:hint="cs"/>
          <w:rtl/>
        </w:rPr>
      </w:pPr>
      <w:r>
        <w:rPr>
          <w:rFonts w:hint="cs"/>
          <w:rtl/>
        </w:rPr>
        <w:t xml:space="preserve">עבודת השם. </w:t>
      </w:r>
    </w:p>
    <w:p w14:paraId="3E73E21B" w14:textId="77777777" w:rsidR="00000000" w:rsidRDefault="00E01313">
      <w:pPr>
        <w:pStyle w:val="a0"/>
        <w:rPr>
          <w:rFonts w:hint="cs"/>
          <w:rtl/>
        </w:rPr>
      </w:pPr>
    </w:p>
    <w:p w14:paraId="7EB603FD" w14:textId="77777777" w:rsidR="00000000" w:rsidRDefault="00E01313">
      <w:pPr>
        <w:pStyle w:val="-"/>
        <w:rPr>
          <w:rtl/>
        </w:rPr>
      </w:pPr>
      <w:bookmarkStart w:id="69" w:name="FS000000478T28_01_2004_11_29_49C"/>
      <w:bookmarkEnd w:id="69"/>
      <w:r>
        <w:rPr>
          <w:rtl/>
        </w:rPr>
        <w:t>השר מאיר שטרית:</w:t>
      </w:r>
    </w:p>
    <w:p w14:paraId="27C40D7A" w14:textId="77777777" w:rsidR="00000000" w:rsidRDefault="00E01313">
      <w:pPr>
        <w:pStyle w:val="a0"/>
        <w:rPr>
          <w:rtl/>
        </w:rPr>
      </w:pPr>
    </w:p>
    <w:p w14:paraId="2745D1DF" w14:textId="77777777" w:rsidR="00000000" w:rsidRDefault="00E01313">
      <w:pPr>
        <w:pStyle w:val="a0"/>
        <w:rPr>
          <w:rFonts w:hint="cs"/>
          <w:rtl/>
        </w:rPr>
      </w:pPr>
      <w:r>
        <w:rPr>
          <w:rFonts w:hint="cs"/>
          <w:rtl/>
        </w:rPr>
        <w:t>רק אם מקיימים את שני הדברים יחד, תורה ועבודה, זוכים לדבר השלישי, שגם אפשר לעשות גמילות חסדים. אני מציע את זה כדי לומר לך</w:t>
      </w:r>
      <w:r>
        <w:rPr>
          <w:rFonts w:hint="cs"/>
          <w:rtl/>
        </w:rPr>
        <w:t>, שאם בארץ היו יותר עובדים, רק 10% נוספים, כמו שמקובל במדינות אירופה, במדינות ה-</w:t>
      </w:r>
      <w:r>
        <w:rPr>
          <w:rFonts w:hint="cs"/>
        </w:rPr>
        <w:t>O</w:t>
      </w:r>
      <w:r>
        <w:t>E</w:t>
      </w:r>
      <w:r>
        <w:rPr>
          <w:rFonts w:hint="cs"/>
        </w:rPr>
        <w:t>CD</w:t>
      </w:r>
      <w:r>
        <w:rPr>
          <w:rFonts w:hint="cs"/>
          <w:rtl/>
        </w:rPr>
        <w:t>, התוצר הלאומי שלנו היה עולה כל שנה ב-22 מיליארד שקל. אז לא היו קיצוצים, לא בחינוך, לא ברווחה ולא בבריאות. אבל כאשר העובדים נדרשים לשאת על גבם היקף של 50 מיליארד שקל קצבאות</w:t>
      </w:r>
      <w:r>
        <w:rPr>
          <w:rFonts w:hint="cs"/>
          <w:rtl/>
        </w:rPr>
        <w:t xml:space="preserve"> בשנה, אין כסף לדברים אחרים, מה לעשות. הבור יבש ואין בו מים. כמות הכסף שהמדינה יכולה לחלק היא לפי מה שהיא יכולה לגייס מהציבור, מאלה שעובדים, ממס הכנסה, מאגרות, ממסים. </w:t>
      </w:r>
    </w:p>
    <w:p w14:paraId="3C91159A" w14:textId="77777777" w:rsidR="00000000" w:rsidRDefault="00E01313">
      <w:pPr>
        <w:pStyle w:val="a0"/>
        <w:ind w:firstLine="0"/>
        <w:rPr>
          <w:rFonts w:hint="cs"/>
          <w:rtl/>
        </w:rPr>
      </w:pPr>
    </w:p>
    <w:p w14:paraId="24F69AA0" w14:textId="77777777" w:rsidR="00000000" w:rsidRDefault="00E01313">
      <w:pPr>
        <w:pStyle w:val="af1"/>
        <w:rPr>
          <w:rtl/>
        </w:rPr>
      </w:pPr>
      <w:r>
        <w:rPr>
          <w:rtl/>
        </w:rPr>
        <w:t>היו"ר ראובן ריבלין:</w:t>
      </w:r>
    </w:p>
    <w:p w14:paraId="2396B243" w14:textId="77777777" w:rsidR="00000000" w:rsidRDefault="00E01313">
      <w:pPr>
        <w:pStyle w:val="a0"/>
        <w:rPr>
          <w:rtl/>
        </w:rPr>
      </w:pPr>
    </w:p>
    <w:p w14:paraId="6741686A" w14:textId="77777777" w:rsidR="00000000" w:rsidRDefault="00E01313">
      <w:pPr>
        <w:pStyle w:val="a0"/>
        <w:rPr>
          <w:rFonts w:hint="cs"/>
          <w:rtl/>
        </w:rPr>
      </w:pPr>
      <w:r>
        <w:rPr>
          <w:rFonts w:hint="cs"/>
          <w:rtl/>
        </w:rPr>
        <w:t>חבר הכנסת נהרי, לאדוני יש שאילתא בעל-פה, והיא אושרה. בשבוע הבא נקי</w:t>
      </w:r>
      <w:r>
        <w:rPr>
          <w:rFonts w:hint="cs"/>
          <w:rtl/>
        </w:rPr>
        <w:t xml:space="preserve">ים דיון ואין לי ספק שהשר שטרית יככב בו. בשבוע הבא הכנסת מקיימת דיון על כל הנושא. </w:t>
      </w:r>
    </w:p>
    <w:p w14:paraId="534F8D90" w14:textId="77777777" w:rsidR="00000000" w:rsidRDefault="00E01313">
      <w:pPr>
        <w:pStyle w:val="a0"/>
        <w:rPr>
          <w:rFonts w:hint="cs"/>
          <w:rtl/>
        </w:rPr>
      </w:pPr>
    </w:p>
    <w:p w14:paraId="2DF6AC19" w14:textId="77777777" w:rsidR="00000000" w:rsidRDefault="00E01313">
      <w:pPr>
        <w:pStyle w:val="-"/>
        <w:rPr>
          <w:rtl/>
        </w:rPr>
      </w:pPr>
      <w:bookmarkStart w:id="70" w:name="FS000000478T28_01_2004_12_04_22C"/>
      <w:bookmarkEnd w:id="70"/>
      <w:r>
        <w:rPr>
          <w:rtl/>
        </w:rPr>
        <w:t>השר מאיר שטרית:</w:t>
      </w:r>
    </w:p>
    <w:p w14:paraId="6B350C4D" w14:textId="77777777" w:rsidR="00000000" w:rsidRDefault="00E01313">
      <w:pPr>
        <w:pStyle w:val="a0"/>
        <w:rPr>
          <w:rtl/>
        </w:rPr>
      </w:pPr>
    </w:p>
    <w:p w14:paraId="6D25E247" w14:textId="77777777" w:rsidR="00000000" w:rsidRDefault="00E01313">
      <w:pPr>
        <w:pStyle w:val="a0"/>
        <w:rPr>
          <w:rFonts w:hint="cs"/>
          <w:rtl/>
        </w:rPr>
      </w:pPr>
      <w:r>
        <w:rPr>
          <w:rFonts w:hint="cs"/>
          <w:rtl/>
        </w:rPr>
        <w:t>לא ניתן לשריין תקציבים של שום משרד בחוק. עם זאת, כאמור, אנחנו עדיין בהידברות עם השלטון המקומי. אני מקווה שנצליח לעשות משהו על מנת למנוע את הדבר הזה. היום בצ</w:t>
      </w:r>
      <w:r>
        <w:rPr>
          <w:rFonts w:hint="cs"/>
          <w:rtl/>
        </w:rPr>
        <w:t xml:space="preserve">הריים מתקיימת ישיבה עם אנשי השלטון המקומי, משרד הפנים והאוצר, ואנחנו יושבים היום במטרה לחפש פתרון למשבר של השלטון המקומי. אני מקווה שנצליח למצוא איזה פתרון  לעניין. אני בוודאי לא שמח שתהיה שביתה ברשויות המקומיות, כי אני חושב שזה דבר איום ונורא. </w:t>
      </w:r>
    </w:p>
    <w:p w14:paraId="6166A4D1" w14:textId="77777777" w:rsidR="00000000" w:rsidRDefault="00E01313">
      <w:pPr>
        <w:pStyle w:val="a0"/>
        <w:rPr>
          <w:rFonts w:hint="cs"/>
          <w:rtl/>
        </w:rPr>
      </w:pPr>
    </w:p>
    <w:p w14:paraId="39CDDCD6" w14:textId="77777777" w:rsidR="00000000" w:rsidRDefault="00E01313">
      <w:pPr>
        <w:pStyle w:val="a0"/>
        <w:rPr>
          <w:rFonts w:hint="cs"/>
          <w:rtl/>
        </w:rPr>
      </w:pPr>
      <w:r>
        <w:rPr>
          <w:rFonts w:hint="cs"/>
          <w:rtl/>
        </w:rPr>
        <w:t>עם זאת, ח</w:t>
      </w:r>
      <w:r>
        <w:rPr>
          <w:rFonts w:hint="cs"/>
          <w:rtl/>
        </w:rPr>
        <w:t>בר הכנסת נהרי, בהכירי, כידוע לך, את השלטון המקומי, כמי שהיה ראש עיר הרבה מאוד שנים, אני אומר לך שלא כל האשמה מוטלת בהכרח על הממשלה. חלק גדול מהמצב ברשויות המקומיות נובע מבזבוזים גדולים בחלק מהרשויות, מחוסר שליטה בתקציב, מתשלומי שכר חריגים, ממספר העובדים מע</w:t>
      </w:r>
      <w:r>
        <w:rPr>
          <w:rFonts w:hint="cs"/>
          <w:rtl/>
        </w:rPr>
        <w:t xml:space="preserve">ל התקן וכו'. רשויות שינהלו את עצמן נכון, אין להן בעיה. גם היום אין להן בעיה. לכן, לא הכול מוטל על צד אחד, ואסור שהמדינה תנהג כאילו היא נותנת פרס </w:t>
      </w:r>
      <w:r>
        <w:rPr>
          <w:rtl/>
        </w:rPr>
        <w:t>–</w:t>
      </w:r>
      <w:r>
        <w:rPr>
          <w:rFonts w:hint="cs"/>
          <w:rtl/>
        </w:rPr>
        <w:t xml:space="preserve"> מי שעשה גירעון, מכסים לו. זה לא פתרון לשום דבר. זה רק מוביל להמשך יצירת גירעונות. </w:t>
      </w:r>
    </w:p>
    <w:p w14:paraId="299DE1B3" w14:textId="77777777" w:rsidR="00000000" w:rsidRDefault="00E01313">
      <w:pPr>
        <w:pStyle w:val="a0"/>
        <w:rPr>
          <w:rFonts w:hint="cs"/>
          <w:rtl/>
        </w:rPr>
      </w:pPr>
    </w:p>
    <w:p w14:paraId="28E84F58" w14:textId="77777777" w:rsidR="00000000" w:rsidRDefault="00E01313">
      <w:pPr>
        <w:pStyle w:val="a0"/>
        <w:rPr>
          <w:rFonts w:hint="cs"/>
          <w:rtl/>
        </w:rPr>
      </w:pPr>
      <w:r>
        <w:rPr>
          <w:rFonts w:hint="cs"/>
          <w:rtl/>
        </w:rPr>
        <w:t>חבר הכנסת דהאמשה, לשאלתך,</w:t>
      </w:r>
      <w:r>
        <w:rPr>
          <w:rFonts w:hint="cs"/>
          <w:rtl/>
        </w:rPr>
        <w:t xml:space="preserve"> בעקבות פניות של ראשי הציבור הערבי אלי, לרבות שלך ושל חברי כנסת אחרים, הנחיתי אתמול את האוצר לשחרר היום את כל המענקים לרשויות הערביות, להקדים לעכשיו את המענק שאמור להתקבל בתחילת החודש, כדי שתהיה להן אפשרות לשלם לפחות מקדמות לכבוד עיד אל-אדחא, ואכן כך ייעשה</w:t>
      </w:r>
      <w:r>
        <w:rPr>
          <w:rFonts w:hint="cs"/>
          <w:rtl/>
        </w:rPr>
        <w:t>. בהזדמנות זו אני מאחל לסקטור הערבי חג שמח.</w:t>
      </w:r>
    </w:p>
    <w:p w14:paraId="7338A919" w14:textId="77777777" w:rsidR="00000000" w:rsidRDefault="00E01313">
      <w:pPr>
        <w:pStyle w:val="a0"/>
        <w:ind w:left="720" w:hanging="1"/>
        <w:rPr>
          <w:rFonts w:hint="cs"/>
          <w:rtl/>
        </w:rPr>
      </w:pPr>
    </w:p>
    <w:p w14:paraId="5FBC24E2" w14:textId="77777777" w:rsidR="00000000" w:rsidRDefault="00E01313">
      <w:pPr>
        <w:pStyle w:val="af0"/>
        <w:rPr>
          <w:rtl/>
        </w:rPr>
      </w:pPr>
      <w:r>
        <w:rPr>
          <w:rFonts w:hint="eastAsia"/>
          <w:rtl/>
        </w:rPr>
        <w:t>עבד</w:t>
      </w:r>
      <w:r>
        <w:rPr>
          <w:rtl/>
        </w:rPr>
        <w:t>-אלמאלכ דהאמשה (רע"ם):</w:t>
      </w:r>
    </w:p>
    <w:p w14:paraId="4FDFD53B" w14:textId="77777777" w:rsidR="00000000" w:rsidRDefault="00E01313">
      <w:pPr>
        <w:pStyle w:val="a0"/>
        <w:rPr>
          <w:rFonts w:hint="cs"/>
          <w:rtl/>
        </w:rPr>
      </w:pPr>
    </w:p>
    <w:p w14:paraId="59041E2F" w14:textId="77777777" w:rsidR="00000000" w:rsidRDefault="00E01313">
      <w:pPr>
        <w:pStyle w:val="a0"/>
        <w:rPr>
          <w:rFonts w:hint="cs"/>
          <w:rtl/>
        </w:rPr>
      </w:pPr>
      <w:r>
        <w:rPr>
          <w:rFonts w:hint="cs"/>
          <w:rtl/>
        </w:rPr>
        <w:t>באילו סכומים מדובר?</w:t>
      </w:r>
    </w:p>
    <w:p w14:paraId="0E06E48B" w14:textId="77777777" w:rsidR="00000000" w:rsidRDefault="00E01313">
      <w:pPr>
        <w:pStyle w:val="a0"/>
        <w:rPr>
          <w:rFonts w:hint="cs"/>
          <w:rtl/>
        </w:rPr>
      </w:pPr>
    </w:p>
    <w:p w14:paraId="397A5873" w14:textId="77777777" w:rsidR="00000000" w:rsidRDefault="00E01313">
      <w:pPr>
        <w:pStyle w:val="-"/>
        <w:rPr>
          <w:rtl/>
        </w:rPr>
      </w:pPr>
      <w:bookmarkStart w:id="71" w:name="FS000000478T28_01_2004_12_12_30C"/>
      <w:bookmarkEnd w:id="71"/>
      <w:r>
        <w:rPr>
          <w:rFonts w:hint="eastAsia"/>
          <w:rtl/>
        </w:rPr>
        <w:t>השר</w:t>
      </w:r>
      <w:r>
        <w:rPr>
          <w:rtl/>
        </w:rPr>
        <w:t xml:space="preserve"> מאיר שטרית:</w:t>
      </w:r>
    </w:p>
    <w:p w14:paraId="25A01736" w14:textId="77777777" w:rsidR="00000000" w:rsidRDefault="00E01313">
      <w:pPr>
        <w:pStyle w:val="a0"/>
        <w:rPr>
          <w:rFonts w:hint="cs"/>
          <w:rtl/>
        </w:rPr>
      </w:pPr>
    </w:p>
    <w:p w14:paraId="09A72785" w14:textId="77777777" w:rsidR="00000000" w:rsidRDefault="00E01313">
      <w:pPr>
        <w:pStyle w:val="a0"/>
        <w:rPr>
          <w:rFonts w:hint="cs"/>
          <w:rtl/>
        </w:rPr>
      </w:pPr>
      <w:r>
        <w:rPr>
          <w:rFonts w:hint="cs"/>
          <w:rtl/>
        </w:rPr>
        <w:t xml:space="preserve">לדעתי, בסדר-גודל של 40 מיליון שקל. </w:t>
      </w:r>
    </w:p>
    <w:p w14:paraId="6CA3D5EE" w14:textId="77777777" w:rsidR="00000000" w:rsidRDefault="00E01313">
      <w:pPr>
        <w:pStyle w:val="a0"/>
        <w:rPr>
          <w:rFonts w:hint="cs"/>
          <w:rtl/>
        </w:rPr>
      </w:pPr>
    </w:p>
    <w:p w14:paraId="645309A3" w14:textId="77777777" w:rsidR="00000000" w:rsidRDefault="00E01313">
      <w:pPr>
        <w:pStyle w:val="a0"/>
        <w:rPr>
          <w:rtl/>
        </w:rPr>
      </w:pPr>
      <w:r>
        <w:rPr>
          <w:rFonts w:hint="cs"/>
          <w:rtl/>
        </w:rPr>
        <w:t>לשאלתו של חבר הכנסת פינס על קריסת השלטון המקומי, קצת התייחסתי לזה בתשובה הקודמת. חבר הכנסת פינס, אנחנו יושבים</w:t>
      </w:r>
      <w:r>
        <w:rPr>
          <w:rFonts w:hint="cs"/>
          <w:rtl/>
        </w:rPr>
        <w:t xml:space="preserve"> היום בצהריים ואחר-הצהריים, שר הפנים, שר האוצר ואנוכי, יחד עם הפקידות בכל המשרדים הללו, במטרה לנסות לחפש פתרון למשבר הזה. אני מסכים שזה משבר עמוק, ואמרתי קודם שלא כולו באחריות הממשלה. הרבה מאוד מהמשבר הזה, למיטב הכרתי, הוא באחריותו של השלטון המקומי. </w:t>
      </w:r>
    </w:p>
    <w:p w14:paraId="60A5ADEB" w14:textId="77777777" w:rsidR="00000000" w:rsidRDefault="00E01313">
      <w:pPr>
        <w:pStyle w:val="a0"/>
        <w:rPr>
          <w:rtl/>
        </w:rPr>
      </w:pPr>
    </w:p>
    <w:p w14:paraId="4F0E0C4D" w14:textId="77777777" w:rsidR="00000000" w:rsidRDefault="00E01313">
      <w:pPr>
        <w:pStyle w:val="a0"/>
        <w:rPr>
          <w:rFonts w:hint="cs"/>
          <w:rtl/>
        </w:rPr>
      </w:pPr>
      <w:r>
        <w:rPr>
          <w:rFonts w:hint="cs"/>
          <w:rtl/>
        </w:rPr>
        <w:t>אגב,</w:t>
      </w:r>
      <w:r>
        <w:rPr>
          <w:rFonts w:hint="cs"/>
          <w:rtl/>
        </w:rPr>
        <w:t xml:space="preserve"> הדבר הכי מרגיז הוא, שאם בא ראש עיר חדש שלא היה שם ואומר: אני חדש, תנו לי צ'אנס, בואו נעשה הבראה, זה בסדר. אבל מה אתה אומר לראש עיר ותיק שמכהן כבר שתי קדנציות והגירעון שלו מגיע לעשרות ולמאות מיליוני שקלים?</w:t>
      </w:r>
    </w:p>
    <w:p w14:paraId="68FAD072" w14:textId="77777777" w:rsidR="00000000" w:rsidRDefault="00E01313">
      <w:pPr>
        <w:pStyle w:val="a0"/>
        <w:rPr>
          <w:rFonts w:hint="cs"/>
          <w:rtl/>
        </w:rPr>
      </w:pPr>
    </w:p>
    <w:p w14:paraId="791B8385" w14:textId="77777777" w:rsidR="00000000" w:rsidRDefault="00E01313">
      <w:pPr>
        <w:pStyle w:val="af0"/>
        <w:rPr>
          <w:rtl/>
        </w:rPr>
      </w:pPr>
      <w:r>
        <w:rPr>
          <w:rFonts w:hint="eastAsia"/>
          <w:rtl/>
        </w:rPr>
        <w:t>אופיר</w:t>
      </w:r>
      <w:r>
        <w:rPr>
          <w:rtl/>
        </w:rPr>
        <w:t xml:space="preserve"> פינס-פז (העבודה-מימד):</w:t>
      </w:r>
    </w:p>
    <w:p w14:paraId="2F918AEA" w14:textId="77777777" w:rsidR="00000000" w:rsidRDefault="00E01313">
      <w:pPr>
        <w:pStyle w:val="a0"/>
        <w:rPr>
          <w:rFonts w:hint="cs"/>
          <w:rtl/>
        </w:rPr>
      </w:pPr>
    </w:p>
    <w:p w14:paraId="7D8B07C0" w14:textId="77777777" w:rsidR="00000000" w:rsidRDefault="00E01313">
      <w:pPr>
        <w:pStyle w:val="a0"/>
        <w:rPr>
          <w:rFonts w:hint="cs"/>
          <w:rtl/>
        </w:rPr>
      </w:pPr>
      <w:r>
        <w:rPr>
          <w:rFonts w:hint="cs"/>
          <w:rtl/>
        </w:rPr>
        <w:t>ולא עמד בתוכניות הב</w:t>
      </w:r>
      <w:r>
        <w:rPr>
          <w:rFonts w:hint="cs"/>
          <w:rtl/>
        </w:rPr>
        <w:t>ראה קודמות.</w:t>
      </w:r>
    </w:p>
    <w:p w14:paraId="59B53B4C" w14:textId="77777777" w:rsidR="00000000" w:rsidRDefault="00E01313">
      <w:pPr>
        <w:pStyle w:val="a0"/>
        <w:rPr>
          <w:rFonts w:hint="cs"/>
          <w:rtl/>
        </w:rPr>
      </w:pPr>
    </w:p>
    <w:p w14:paraId="18B0B7D7" w14:textId="77777777" w:rsidR="00000000" w:rsidRDefault="00E01313">
      <w:pPr>
        <w:pStyle w:val="-"/>
        <w:rPr>
          <w:rtl/>
        </w:rPr>
      </w:pPr>
      <w:bookmarkStart w:id="72" w:name="FS000000478T28_01_2004_12_15_23C"/>
      <w:bookmarkEnd w:id="72"/>
      <w:r>
        <w:rPr>
          <w:rtl/>
        </w:rPr>
        <w:t>השר מאיר שטרית:</w:t>
      </w:r>
    </w:p>
    <w:p w14:paraId="4E8975CB" w14:textId="77777777" w:rsidR="00000000" w:rsidRDefault="00E01313">
      <w:pPr>
        <w:pStyle w:val="a0"/>
        <w:rPr>
          <w:rtl/>
        </w:rPr>
      </w:pPr>
    </w:p>
    <w:p w14:paraId="0A78B98D" w14:textId="77777777" w:rsidR="00000000" w:rsidRDefault="00E01313">
      <w:pPr>
        <w:pStyle w:val="a0"/>
        <w:rPr>
          <w:rFonts w:hint="cs"/>
          <w:rtl/>
        </w:rPr>
      </w:pPr>
      <w:r>
        <w:rPr>
          <w:rFonts w:hint="cs"/>
          <w:rtl/>
        </w:rPr>
        <w:t>אמת. הוא יכול לבוא בטענות אלינו? התושבים רואים בממשלה כתובת. אם אנחנו נכסה גירעון של כל רשות מקומית, הגירעונות יגדלו פי מאה. הרשות המקומית ותושביה צריכים לדעת שראש עיר אחראי לניהול ענייני עירו, ואם הוא לא מנהל את עירו כהלכה ומ</w:t>
      </w:r>
      <w:r>
        <w:rPr>
          <w:rFonts w:hint="cs"/>
          <w:rtl/>
        </w:rPr>
        <w:t xml:space="preserve">בזבז כספים ומגיע למצב של חוסר יכולת לתפקד, הם צריכים להעיף אותו. אגב, בחלק מהמקומות למדו את הלקח בבחירות והעיפו את ראשי הערים. </w:t>
      </w:r>
    </w:p>
    <w:p w14:paraId="547310AA" w14:textId="77777777" w:rsidR="00000000" w:rsidRDefault="00E01313">
      <w:pPr>
        <w:pStyle w:val="a0"/>
        <w:rPr>
          <w:rFonts w:hint="cs"/>
          <w:rtl/>
        </w:rPr>
      </w:pPr>
    </w:p>
    <w:p w14:paraId="5D533DAC" w14:textId="77777777" w:rsidR="00000000" w:rsidRDefault="00E01313">
      <w:pPr>
        <w:pStyle w:val="af0"/>
        <w:rPr>
          <w:rtl/>
        </w:rPr>
      </w:pPr>
      <w:r>
        <w:rPr>
          <w:rFonts w:hint="eastAsia"/>
          <w:rtl/>
        </w:rPr>
        <w:t>עמרם</w:t>
      </w:r>
      <w:r>
        <w:rPr>
          <w:rtl/>
        </w:rPr>
        <w:t xml:space="preserve"> מצנע (העבודה-מימד):</w:t>
      </w:r>
    </w:p>
    <w:p w14:paraId="5D71C93F" w14:textId="77777777" w:rsidR="00000000" w:rsidRDefault="00E01313">
      <w:pPr>
        <w:pStyle w:val="a0"/>
        <w:rPr>
          <w:rFonts w:hint="cs"/>
          <w:rtl/>
        </w:rPr>
      </w:pPr>
    </w:p>
    <w:p w14:paraId="714266F3" w14:textId="77777777" w:rsidR="00000000" w:rsidRDefault="00E01313">
      <w:pPr>
        <w:pStyle w:val="a0"/>
        <w:rPr>
          <w:rFonts w:hint="cs"/>
          <w:rtl/>
        </w:rPr>
      </w:pPr>
      <w:r>
        <w:rPr>
          <w:rFonts w:hint="cs"/>
          <w:rtl/>
        </w:rPr>
        <w:t xml:space="preserve">זה היה נכון עד לשנה האחרונה לגבי חלק מהרשויות. בקיצוצים שהחלתם השנה יצרתם מציאות שבה גם רשויות חזקות </w:t>
      </w:r>
      <w:r>
        <w:rPr>
          <w:rFonts w:hint="cs"/>
          <w:rtl/>
        </w:rPr>
        <w:t xml:space="preserve">לא תעמודנה. אני אומר לך את זה כראש עיר שמקבל פרס שמונה שנים. </w:t>
      </w:r>
    </w:p>
    <w:p w14:paraId="1B747C27" w14:textId="77777777" w:rsidR="00000000" w:rsidRDefault="00E01313">
      <w:pPr>
        <w:pStyle w:val="a0"/>
        <w:rPr>
          <w:rFonts w:hint="cs"/>
          <w:rtl/>
        </w:rPr>
      </w:pPr>
    </w:p>
    <w:p w14:paraId="5ECBB204" w14:textId="77777777" w:rsidR="00000000" w:rsidRDefault="00E01313">
      <w:pPr>
        <w:pStyle w:val="-"/>
        <w:rPr>
          <w:rtl/>
        </w:rPr>
      </w:pPr>
      <w:bookmarkStart w:id="73" w:name="FS000000478T28_01_2004_12_17_53C"/>
      <w:bookmarkEnd w:id="73"/>
      <w:r>
        <w:rPr>
          <w:rtl/>
        </w:rPr>
        <w:t>השר מאיר שטרית:</w:t>
      </w:r>
    </w:p>
    <w:p w14:paraId="47793917" w14:textId="77777777" w:rsidR="00000000" w:rsidRDefault="00E01313">
      <w:pPr>
        <w:pStyle w:val="a0"/>
        <w:rPr>
          <w:rtl/>
        </w:rPr>
      </w:pPr>
    </w:p>
    <w:p w14:paraId="109007F1" w14:textId="77777777" w:rsidR="00000000" w:rsidRDefault="00E01313">
      <w:pPr>
        <w:pStyle w:val="a0"/>
        <w:rPr>
          <w:rFonts w:hint="cs"/>
          <w:rtl/>
        </w:rPr>
      </w:pPr>
      <w:r>
        <w:rPr>
          <w:rFonts w:hint="cs"/>
          <w:rtl/>
        </w:rPr>
        <w:t xml:space="preserve">חבר הכנסת מצנע, אם החזרת הקיצוץ בתקציב 2004 היתה פותרת את הבעיה, אני מוכן לא לקצץ. </w:t>
      </w:r>
    </w:p>
    <w:p w14:paraId="008D6133" w14:textId="77777777" w:rsidR="00000000" w:rsidRDefault="00E01313">
      <w:pPr>
        <w:pStyle w:val="a0"/>
        <w:rPr>
          <w:rFonts w:hint="cs"/>
          <w:rtl/>
        </w:rPr>
      </w:pPr>
    </w:p>
    <w:p w14:paraId="4AD6A14A" w14:textId="77777777" w:rsidR="00000000" w:rsidRDefault="00E01313">
      <w:pPr>
        <w:pStyle w:val="af1"/>
        <w:rPr>
          <w:rtl/>
        </w:rPr>
      </w:pPr>
      <w:r>
        <w:rPr>
          <w:rtl/>
        </w:rPr>
        <w:t>היו"ר ראובן ריבלין:</w:t>
      </w:r>
    </w:p>
    <w:p w14:paraId="26F683D4" w14:textId="77777777" w:rsidR="00000000" w:rsidRDefault="00E01313">
      <w:pPr>
        <w:pStyle w:val="a0"/>
        <w:rPr>
          <w:rtl/>
        </w:rPr>
      </w:pPr>
    </w:p>
    <w:p w14:paraId="5A2C2931" w14:textId="77777777" w:rsidR="00000000" w:rsidRDefault="00E01313">
      <w:pPr>
        <w:pStyle w:val="a0"/>
        <w:rPr>
          <w:rFonts w:hint="cs"/>
          <w:rtl/>
        </w:rPr>
      </w:pPr>
      <w:r>
        <w:rPr>
          <w:rFonts w:hint="cs"/>
          <w:rtl/>
        </w:rPr>
        <w:t>בשבוע הבא נקיים דיון מיוחד. אני מאוד מודה לשר שטרית. רבותי חברי הכנסת,</w:t>
      </w:r>
      <w:r>
        <w:rPr>
          <w:rFonts w:hint="cs"/>
          <w:rtl/>
        </w:rPr>
        <w:t xml:space="preserve"> השר יצחק לוי ישיב על שאילתא בעל-פה מס' 124, שהוגשה לראש הממשלה, מאת חבר הכנסת שלמה בניזרי, בנושא: בית- ההלוויות שמגר בירושלים. כבוד השר לשעבר בניזרי יקרא את השאלה כפי שהיא, בבקשה. </w:t>
      </w:r>
    </w:p>
    <w:p w14:paraId="6B351A16" w14:textId="77777777" w:rsidR="00000000" w:rsidRDefault="00E01313">
      <w:pPr>
        <w:pStyle w:val="a0"/>
        <w:rPr>
          <w:rtl/>
        </w:rPr>
      </w:pPr>
    </w:p>
    <w:p w14:paraId="6F369D4C" w14:textId="77777777" w:rsidR="00000000" w:rsidRDefault="00E01313">
      <w:pPr>
        <w:pStyle w:val="a0"/>
        <w:rPr>
          <w:rFonts w:hint="cs"/>
          <w:rtl/>
        </w:rPr>
      </w:pPr>
    </w:p>
    <w:p w14:paraId="1D3D6E9D" w14:textId="77777777" w:rsidR="00000000" w:rsidRDefault="00E01313">
      <w:pPr>
        <w:pStyle w:val="a2"/>
        <w:rPr>
          <w:rFonts w:hint="cs"/>
          <w:rtl/>
        </w:rPr>
      </w:pPr>
      <w:bookmarkStart w:id="74" w:name="_Toc78873028"/>
      <w:r>
        <w:rPr>
          <w:rFonts w:hint="cs"/>
          <w:rtl/>
        </w:rPr>
        <w:t>124. בית-ההלוויות שמגר בירושלים</w:t>
      </w:r>
      <w:bookmarkEnd w:id="74"/>
    </w:p>
    <w:p w14:paraId="58C93634" w14:textId="77777777" w:rsidR="00000000" w:rsidRDefault="00E01313">
      <w:pPr>
        <w:pStyle w:val="a0"/>
        <w:rPr>
          <w:rFonts w:hint="cs"/>
          <w:rtl/>
        </w:rPr>
      </w:pPr>
    </w:p>
    <w:p w14:paraId="3A31596F" w14:textId="77777777" w:rsidR="00000000" w:rsidRDefault="00E01313">
      <w:pPr>
        <w:pStyle w:val="a"/>
        <w:rPr>
          <w:rtl/>
        </w:rPr>
      </w:pPr>
      <w:bookmarkStart w:id="75" w:name="_Toc78873029"/>
      <w:r>
        <w:rPr>
          <w:rFonts w:hint="eastAsia"/>
          <w:rtl/>
        </w:rPr>
        <w:t>שלמה</w:t>
      </w:r>
      <w:r>
        <w:rPr>
          <w:rtl/>
        </w:rPr>
        <w:t xml:space="preserve"> בניזרי (ש"ס):</w:t>
      </w:r>
      <w:bookmarkEnd w:id="75"/>
    </w:p>
    <w:p w14:paraId="1240CA6C" w14:textId="77777777" w:rsidR="00000000" w:rsidRDefault="00E01313">
      <w:pPr>
        <w:pStyle w:val="a0"/>
        <w:rPr>
          <w:rFonts w:hint="cs"/>
          <w:rtl/>
        </w:rPr>
      </w:pPr>
    </w:p>
    <w:p w14:paraId="5AA25591" w14:textId="77777777" w:rsidR="00000000" w:rsidRDefault="00E01313">
      <w:pPr>
        <w:pStyle w:val="a0"/>
        <w:rPr>
          <w:rFonts w:hint="cs"/>
          <w:rtl/>
        </w:rPr>
      </w:pPr>
      <w:r>
        <w:rPr>
          <w:rFonts w:hint="cs"/>
          <w:rtl/>
        </w:rPr>
        <w:t>אדוני היושב-ראש, רב</w:t>
      </w:r>
      <w:r>
        <w:rPr>
          <w:rFonts w:hint="cs"/>
          <w:rtl/>
        </w:rPr>
        <w:t xml:space="preserve">ותי חברי הכנסת, המועצה הדתית בירושלים הודיעה בשבוע שעבר על סגירת בית-ההלוויות הגדול בירושלים עקב תקלה וחוסר מימון לתיקון התקלה. </w:t>
      </w:r>
    </w:p>
    <w:p w14:paraId="20B98EB1" w14:textId="77777777" w:rsidR="00000000" w:rsidRDefault="00E01313">
      <w:pPr>
        <w:pStyle w:val="a0"/>
        <w:rPr>
          <w:rFonts w:hint="cs"/>
          <w:rtl/>
        </w:rPr>
      </w:pPr>
    </w:p>
    <w:p w14:paraId="09A3EF2D" w14:textId="77777777" w:rsidR="00000000" w:rsidRDefault="00E01313">
      <w:pPr>
        <w:pStyle w:val="a0"/>
        <w:rPr>
          <w:rFonts w:hint="cs"/>
          <w:rtl/>
        </w:rPr>
      </w:pPr>
      <w:r>
        <w:rPr>
          <w:rFonts w:hint="cs"/>
          <w:rtl/>
        </w:rPr>
        <w:t xml:space="preserve">גירעון המועצה הדתית עומד היום על 13 מיליון שקל, ורצ"ב פרסום בנושא. </w:t>
      </w:r>
    </w:p>
    <w:p w14:paraId="711B40C6" w14:textId="77777777" w:rsidR="00000000" w:rsidRDefault="00E01313">
      <w:pPr>
        <w:pStyle w:val="a0"/>
        <w:rPr>
          <w:rFonts w:hint="cs"/>
          <w:rtl/>
        </w:rPr>
      </w:pPr>
    </w:p>
    <w:p w14:paraId="3D90EB4F" w14:textId="77777777" w:rsidR="00000000" w:rsidRDefault="00E01313">
      <w:pPr>
        <w:pStyle w:val="a0"/>
        <w:rPr>
          <w:rFonts w:hint="cs"/>
          <w:rtl/>
        </w:rPr>
      </w:pPr>
      <w:r>
        <w:rPr>
          <w:rFonts w:hint="cs"/>
          <w:rtl/>
        </w:rPr>
        <w:t>ברצוני לשאול:</w:t>
      </w:r>
    </w:p>
    <w:p w14:paraId="7BA00771" w14:textId="77777777" w:rsidR="00000000" w:rsidRDefault="00E01313">
      <w:pPr>
        <w:pStyle w:val="a0"/>
        <w:rPr>
          <w:rFonts w:hint="cs"/>
          <w:rtl/>
        </w:rPr>
      </w:pPr>
    </w:p>
    <w:p w14:paraId="454A80C6" w14:textId="77777777" w:rsidR="00000000" w:rsidRDefault="00E01313">
      <w:pPr>
        <w:pStyle w:val="a0"/>
        <w:rPr>
          <w:rFonts w:hint="cs"/>
          <w:rtl/>
        </w:rPr>
      </w:pPr>
      <w:r>
        <w:rPr>
          <w:rFonts w:hint="cs"/>
          <w:rtl/>
        </w:rPr>
        <w:t>1. האומנם כן?</w:t>
      </w:r>
    </w:p>
    <w:p w14:paraId="563AF62F" w14:textId="77777777" w:rsidR="00000000" w:rsidRDefault="00E01313">
      <w:pPr>
        <w:pStyle w:val="a0"/>
        <w:rPr>
          <w:rFonts w:hint="cs"/>
          <w:rtl/>
        </w:rPr>
      </w:pPr>
    </w:p>
    <w:p w14:paraId="2F034324" w14:textId="77777777" w:rsidR="00000000" w:rsidRDefault="00E01313">
      <w:pPr>
        <w:pStyle w:val="a0"/>
        <w:rPr>
          <w:rFonts w:hint="cs"/>
          <w:rtl/>
        </w:rPr>
      </w:pPr>
      <w:r>
        <w:rPr>
          <w:rFonts w:hint="cs"/>
          <w:rtl/>
        </w:rPr>
        <w:t>2. מדוע לא מעבירים למועצה ה</w:t>
      </w:r>
      <w:r>
        <w:rPr>
          <w:rFonts w:hint="cs"/>
          <w:rtl/>
        </w:rPr>
        <w:t>דתית כספים לכיסוי גירעונותיה?</w:t>
      </w:r>
    </w:p>
    <w:p w14:paraId="2B337C4B" w14:textId="77777777" w:rsidR="00000000" w:rsidRDefault="00E01313">
      <w:pPr>
        <w:pStyle w:val="a0"/>
        <w:rPr>
          <w:rFonts w:hint="cs"/>
          <w:rtl/>
        </w:rPr>
      </w:pPr>
    </w:p>
    <w:p w14:paraId="71341645" w14:textId="77777777" w:rsidR="00000000" w:rsidRDefault="00E01313">
      <w:pPr>
        <w:pStyle w:val="a0"/>
        <w:rPr>
          <w:rFonts w:hint="cs"/>
          <w:rtl/>
        </w:rPr>
      </w:pPr>
      <w:r>
        <w:rPr>
          <w:rFonts w:hint="cs"/>
          <w:rtl/>
        </w:rPr>
        <w:t>3. מה ייעשה לבל ייפגעו שירותי הדת ושירותי הקבורה בכללם?</w:t>
      </w:r>
    </w:p>
    <w:p w14:paraId="76474AC7" w14:textId="77777777" w:rsidR="00000000" w:rsidRDefault="00E01313">
      <w:pPr>
        <w:pStyle w:val="a0"/>
        <w:rPr>
          <w:rFonts w:hint="cs"/>
          <w:rtl/>
        </w:rPr>
      </w:pPr>
    </w:p>
    <w:p w14:paraId="280C9BEC" w14:textId="77777777" w:rsidR="00000000" w:rsidRDefault="00E01313">
      <w:pPr>
        <w:pStyle w:val="af1"/>
        <w:rPr>
          <w:rtl/>
        </w:rPr>
      </w:pPr>
      <w:r>
        <w:rPr>
          <w:rtl/>
        </w:rPr>
        <w:t>היו"ר ראובן ריבלין:</w:t>
      </w:r>
    </w:p>
    <w:p w14:paraId="06C6684E" w14:textId="77777777" w:rsidR="00000000" w:rsidRDefault="00E01313">
      <w:pPr>
        <w:pStyle w:val="a0"/>
        <w:rPr>
          <w:rtl/>
        </w:rPr>
      </w:pPr>
    </w:p>
    <w:p w14:paraId="049C3B53" w14:textId="77777777" w:rsidR="00000000" w:rsidRDefault="00E01313">
      <w:pPr>
        <w:pStyle w:val="a0"/>
        <w:rPr>
          <w:rFonts w:hint="cs"/>
          <w:rtl/>
        </w:rPr>
      </w:pPr>
      <w:r>
        <w:rPr>
          <w:rFonts w:hint="cs"/>
          <w:rtl/>
        </w:rPr>
        <w:t xml:space="preserve">תודה לחבר הכנסת בניזרי. כבוד השר, בבקשה. </w:t>
      </w:r>
    </w:p>
    <w:p w14:paraId="789CA176" w14:textId="77777777" w:rsidR="00000000" w:rsidRDefault="00E01313">
      <w:pPr>
        <w:pStyle w:val="a0"/>
        <w:rPr>
          <w:rFonts w:hint="cs"/>
          <w:rtl/>
        </w:rPr>
      </w:pPr>
    </w:p>
    <w:p w14:paraId="2BEB228E" w14:textId="77777777" w:rsidR="00000000" w:rsidRDefault="00E01313">
      <w:pPr>
        <w:pStyle w:val="a"/>
        <w:rPr>
          <w:rtl/>
        </w:rPr>
      </w:pPr>
      <w:bookmarkStart w:id="76" w:name="FS000000484T28_01_2004_12_21_04"/>
      <w:bookmarkStart w:id="77" w:name="FS000000484T28_01_2004_12_21_30"/>
      <w:bookmarkStart w:id="78" w:name="FS000000765T28_01_2004_12_21_39"/>
      <w:bookmarkStart w:id="79" w:name="_Toc78873030"/>
      <w:bookmarkEnd w:id="76"/>
      <w:bookmarkEnd w:id="77"/>
      <w:bookmarkEnd w:id="78"/>
      <w:r>
        <w:rPr>
          <w:rFonts w:hint="eastAsia"/>
          <w:rtl/>
        </w:rPr>
        <w:t>סגן</w:t>
      </w:r>
      <w:r>
        <w:rPr>
          <w:rtl/>
        </w:rPr>
        <w:t xml:space="preserve"> שר במשרד ראש הממשלה יצחק לוי:</w:t>
      </w:r>
      <w:bookmarkEnd w:id="79"/>
    </w:p>
    <w:p w14:paraId="769970A2" w14:textId="77777777" w:rsidR="00000000" w:rsidRDefault="00E01313">
      <w:pPr>
        <w:pStyle w:val="a0"/>
        <w:rPr>
          <w:rFonts w:hint="cs"/>
          <w:rtl/>
        </w:rPr>
      </w:pPr>
    </w:p>
    <w:p w14:paraId="7782E8E4" w14:textId="77777777" w:rsidR="00000000" w:rsidRDefault="00E01313">
      <w:pPr>
        <w:pStyle w:val="a0"/>
        <w:rPr>
          <w:rFonts w:hint="cs"/>
          <w:rtl/>
        </w:rPr>
      </w:pPr>
      <w:r>
        <w:rPr>
          <w:rFonts w:hint="cs"/>
          <w:rtl/>
        </w:rPr>
        <w:t>אדוני היושב-ראש, רבותי חברי הכנסת, בתשובה על השאילתא של חבר הכנסת בני</w:t>
      </w:r>
      <w:r>
        <w:rPr>
          <w:rFonts w:hint="cs"/>
          <w:rtl/>
        </w:rPr>
        <w:t xml:space="preserve">זרי </w:t>
      </w:r>
      <w:r>
        <w:rPr>
          <w:rtl/>
        </w:rPr>
        <w:t>–</w:t>
      </w:r>
      <w:r>
        <w:rPr>
          <w:rFonts w:hint="cs"/>
          <w:rtl/>
        </w:rPr>
        <w:t xml:space="preserve"> אין לנו היום בתקציב מספיק כסף כדי לכסות את הגירעונות. יש לנו בקושי לשוטף. </w:t>
      </w:r>
    </w:p>
    <w:p w14:paraId="742D5E59" w14:textId="77777777" w:rsidR="00000000" w:rsidRDefault="00E01313">
      <w:pPr>
        <w:pStyle w:val="a0"/>
        <w:rPr>
          <w:rFonts w:hint="cs"/>
          <w:rtl/>
        </w:rPr>
      </w:pPr>
    </w:p>
    <w:p w14:paraId="0B896F5A" w14:textId="77777777" w:rsidR="00000000" w:rsidRDefault="00E01313">
      <w:pPr>
        <w:pStyle w:val="a0"/>
        <w:rPr>
          <w:rFonts w:hint="cs"/>
          <w:rtl/>
        </w:rPr>
      </w:pPr>
      <w:r>
        <w:rPr>
          <w:rFonts w:hint="cs"/>
          <w:rtl/>
        </w:rPr>
        <w:t>סוגיית חובות המועצות הדתיות, ובתוכן המועצה הדתית בירושלים, הנמצאת בגירעון גדול במיוחד, נדונה היום גם במשרד ראש הממשלה, במשרד האוצר, בועדת הפנים ובוועדת הכספים של הכנסת, במטרה</w:t>
      </w:r>
      <w:r>
        <w:rPr>
          <w:rFonts w:hint="cs"/>
          <w:rtl/>
        </w:rPr>
        <w:t xml:space="preserve"> למצוא פתרון כולל ומקיף שיאפשר גם התייעלות, גם הבראה וגם שינוי מבני במועצות הדתיות ופתרון לכיסוי חובות העבר. </w:t>
      </w:r>
    </w:p>
    <w:p w14:paraId="32817C47" w14:textId="77777777" w:rsidR="00000000" w:rsidRDefault="00E01313">
      <w:pPr>
        <w:pStyle w:val="a0"/>
        <w:rPr>
          <w:rFonts w:hint="cs"/>
          <w:rtl/>
        </w:rPr>
      </w:pPr>
    </w:p>
    <w:p w14:paraId="2C898C8E" w14:textId="77777777" w:rsidR="00000000" w:rsidRDefault="00E01313">
      <w:pPr>
        <w:pStyle w:val="a0"/>
        <w:rPr>
          <w:rFonts w:hint="cs"/>
          <w:rtl/>
        </w:rPr>
      </w:pPr>
      <w:r>
        <w:rPr>
          <w:rFonts w:hint="cs"/>
          <w:rtl/>
        </w:rPr>
        <w:t>אמרתי קודם לשר שטרית, שבישר לנו שהיום ידונו בחובות הרשויות המקומיות, שההבנה בינינו לפחות היא, שבאותה הזדמנות ידונו גם בחובות המועצות הדתיות וננסה</w:t>
      </w:r>
      <w:r>
        <w:rPr>
          <w:rFonts w:hint="cs"/>
          <w:rtl/>
        </w:rPr>
        <w:t xml:space="preserve"> למצוא פתרון משותף. כל זאת על מנת שהמערכת תתנהל בצורה שוטפת, שתאפשר אספקת שירותי דת במועצות הדתיות בכלל ובמועצה הדתית בירושלים בפרט. </w:t>
      </w:r>
    </w:p>
    <w:p w14:paraId="33E1F87B" w14:textId="77777777" w:rsidR="00000000" w:rsidRDefault="00E01313">
      <w:pPr>
        <w:pStyle w:val="a0"/>
        <w:rPr>
          <w:rFonts w:hint="cs"/>
          <w:rtl/>
        </w:rPr>
      </w:pPr>
    </w:p>
    <w:p w14:paraId="7F0658CD" w14:textId="77777777" w:rsidR="00000000" w:rsidRDefault="00E01313">
      <w:pPr>
        <w:pStyle w:val="a0"/>
        <w:rPr>
          <w:rFonts w:hint="cs"/>
          <w:rtl/>
        </w:rPr>
      </w:pPr>
      <w:r>
        <w:rPr>
          <w:rFonts w:hint="cs"/>
          <w:rtl/>
        </w:rPr>
        <w:t xml:space="preserve">לגבי בית-ההלוויות שמגר </w:t>
      </w:r>
      <w:r>
        <w:rPr>
          <w:rtl/>
        </w:rPr>
        <w:t>–</w:t>
      </w:r>
      <w:r>
        <w:rPr>
          <w:rFonts w:hint="cs"/>
          <w:rtl/>
        </w:rPr>
        <w:t xml:space="preserve"> נעשו מאמצים למצוא מקורות תקציביים לתיקון מיידי וללא דיחוי של חדר הקירור. המקורות נמצאו, התקלה או</w:t>
      </w:r>
      <w:r>
        <w:rPr>
          <w:rFonts w:hint="cs"/>
          <w:rtl/>
        </w:rPr>
        <w:t xml:space="preserve">תרה, החלקים הוזמנו, ובימים הקרובים, אם ירצה השם, הכול יתוקן והמערכת תפעל כרגיל. תודה רבה. </w:t>
      </w:r>
    </w:p>
    <w:p w14:paraId="3189B3AC" w14:textId="77777777" w:rsidR="00000000" w:rsidRDefault="00E01313">
      <w:pPr>
        <w:pStyle w:val="a0"/>
        <w:rPr>
          <w:rFonts w:hint="cs"/>
          <w:rtl/>
        </w:rPr>
      </w:pPr>
    </w:p>
    <w:p w14:paraId="0ABEA96D" w14:textId="77777777" w:rsidR="00000000" w:rsidRDefault="00E01313">
      <w:pPr>
        <w:pStyle w:val="af1"/>
        <w:rPr>
          <w:rtl/>
        </w:rPr>
      </w:pPr>
      <w:r>
        <w:rPr>
          <w:rtl/>
        </w:rPr>
        <w:t>היו"ר ראובן ריבלין:</w:t>
      </w:r>
    </w:p>
    <w:p w14:paraId="4F766934" w14:textId="77777777" w:rsidR="00000000" w:rsidRDefault="00E01313">
      <w:pPr>
        <w:pStyle w:val="a0"/>
        <w:rPr>
          <w:rtl/>
        </w:rPr>
      </w:pPr>
    </w:p>
    <w:p w14:paraId="0CAEC8FC" w14:textId="77777777" w:rsidR="00000000" w:rsidRDefault="00E01313">
      <w:pPr>
        <w:pStyle w:val="a0"/>
        <w:rPr>
          <w:rFonts w:hint="cs"/>
          <w:rtl/>
        </w:rPr>
      </w:pPr>
      <w:r>
        <w:rPr>
          <w:rFonts w:hint="cs"/>
          <w:rtl/>
        </w:rPr>
        <w:t xml:space="preserve">בבקשה, חבר הכנסת בניזרי, שאלה נוספת. אחריו - חבר הכנסת יצחק כהן. </w:t>
      </w:r>
    </w:p>
    <w:p w14:paraId="28611DE7" w14:textId="77777777" w:rsidR="00000000" w:rsidRDefault="00E01313">
      <w:pPr>
        <w:pStyle w:val="a0"/>
        <w:rPr>
          <w:rFonts w:hint="cs"/>
          <w:rtl/>
        </w:rPr>
      </w:pPr>
    </w:p>
    <w:p w14:paraId="30C4DCCB" w14:textId="77777777" w:rsidR="00000000" w:rsidRDefault="00E01313">
      <w:pPr>
        <w:pStyle w:val="a"/>
        <w:rPr>
          <w:rtl/>
        </w:rPr>
      </w:pPr>
      <w:bookmarkStart w:id="80" w:name="_Toc78873031"/>
      <w:r>
        <w:rPr>
          <w:rFonts w:hint="eastAsia"/>
          <w:rtl/>
        </w:rPr>
        <w:t>שלמה</w:t>
      </w:r>
      <w:r>
        <w:rPr>
          <w:rtl/>
        </w:rPr>
        <w:t xml:space="preserve"> בניזרי (ש"ס):</w:t>
      </w:r>
      <w:bookmarkEnd w:id="80"/>
    </w:p>
    <w:p w14:paraId="0B57223A" w14:textId="77777777" w:rsidR="00000000" w:rsidRDefault="00E01313">
      <w:pPr>
        <w:pStyle w:val="a0"/>
        <w:rPr>
          <w:rFonts w:hint="cs"/>
          <w:rtl/>
        </w:rPr>
      </w:pPr>
    </w:p>
    <w:p w14:paraId="28C8D3AD" w14:textId="77777777" w:rsidR="00000000" w:rsidRDefault="00E01313">
      <w:pPr>
        <w:pStyle w:val="a0"/>
        <w:rPr>
          <w:rFonts w:hint="cs"/>
          <w:rtl/>
        </w:rPr>
      </w:pPr>
      <w:r>
        <w:rPr>
          <w:rFonts w:hint="cs"/>
          <w:rtl/>
        </w:rPr>
        <w:t>תודה על התשובה, אדוני. אני מקווה שהמתים ינוחו על משכבם ב</w:t>
      </w:r>
      <w:r>
        <w:rPr>
          <w:rFonts w:hint="cs"/>
          <w:rtl/>
        </w:rPr>
        <w:t xml:space="preserve">שלום, כך שלפחות מבחינה זו יש בשורה. </w:t>
      </w:r>
    </w:p>
    <w:p w14:paraId="3B6D6E10" w14:textId="77777777" w:rsidR="00000000" w:rsidRDefault="00E01313">
      <w:pPr>
        <w:pStyle w:val="a0"/>
        <w:rPr>
          <w:rFonts w:hint="cs"/>
          <w:rtl/>
        </w:rPr>
      </w:pPr>
    </w:p>
    <w:p w14:paraId="702429F6" w14:textId="77777777" w:rsidR="00000000" w:rsidRDefault="00E01313">
      <w:pPr>
        <w:pStyle w:val="a0"/>
        <w:rPr>
          <w:rFonts w:hint="cs"/>
          <w:rtl/>
        </w:rPr>
      </w:pPr>
      <w:r>
        <w:rPr>
          <w:rFonts w:hint="cs"/>
          <w:rtl/>
        </w:rPr>
        <w:t xml:space="preserve">אבל, הרגשתי בדבריך מין נחת רוח </w:t>
      </w:r>
      <w:r>
        <w:rPr>
          <w:rtl/>
        </w:rPr>
        <w:t>–</w:t>
      </w:r>
      <w:r>
        <w:rPr>
          <w:rFonts w:hint="cs"/>
          <w:rtl/>
        </w:rPr>
        <w:t xml:space="preserve"> נשב, נדבר. המועצות הדתיות קורסות. אני שומע שלמועצות רבות אין כסף לדלק לצורך הפעלת המקוואות, שרבנים וכל אנשי הדת אינם מקבלים את המשכורות שלהם זה תקופה ארוכה. שירותי הדת, לפחות לפי הפרסומ</w:t>
      </w:r>
      <w:r>
        <w:rPr>
          <w:rFonts w:hint="cs"/>
          <w:rtl/>
        </w:rPr>
        <w:t>ים ולפי התגובות שאנחנו מקבלים בשטח, נמצאים בקריסה טוטלית. אנחנו שומעים: נשב, נדבר. היכן הזעקה שלך ושל כל הנוגעים בדבר, כאשר אנחנו מדברים בנפשה של האומה היהודית? האם בכלל ידוע לך שהעסק בקריסה, או שזו אשליה אופטית שלי?</w:t>
      </w:r>
    </w:p>
    <w:p w14:paraId="366AAD84" w14:textId="77777777" w:rsidR="00000000" w:rsidRDefault="00E01313">
      <w:pPr>
        <w:pStyle w:val="a0"/>
        <w:rPr>
          <w:rFonts w:hint="cs"/>
          <w:rtl/>
        </w:rPr>
      </w:pPr>
    </w:p>
    <w:p w14:paraId="358F7134" w14:textId="77777777" w:rsidR="00000000" w:rsidRDefault="00E01313">
      <w:pPr>
        <w:pStyle w:val="af1"/>
        <w:rPr>
          <w:rtl/>
        </w:rPr>
      </w:pPr>
      <w:r>
        <w:rPr>
          <w:rtl/>
        </w:rPr>
        <w:t>היו"ר ראובן ריבלין:</w:t>
      </w:r>
    </w:p>
    <w:p w14:paraId="5AF69FF8" w14:textId="77777777" w:rsidR="00000000" w:rsidRDefault="00E01313">
      <w:pPr>
        <w:pStyle w:val="a0"/>
        <w:rPr>
          <w:rtl/>
        </w:rPr>
      </w:pPr>
    </w:p>
    <w:p w14:paraId="4263E341" w14:textId="77777777" w:rsidR="00000000" w:rsidRDefault="00E01313">
      <w:pPr>
        <w:pStyle w:val="a0"/>
        <w:rPr>
          <w:rFonts w:hint="cs"/>
          <w:rtl/>
        </w:rPr>
      </w:pPr>
      <w:r>
        <w:rPr>
          <w:rFonts w:hint="cs"/>
          <w:rtl/>
        </w:rPr>
        <w:t>תודה. חבר הכנסת י</w:t>
      </w:r>
      <w:r>
        <w:rPr>
          <w:rFonts w:hint="cs"/>
          <w:rtl/>
        </w:rPr>
        <w:t xml:space="preserve">צחק כהן, בבקשה. </w:t>
      </w:r>
    </w:p>
    <w:p w14:paraId="0D121F9D" w14:textId="77777777" w:rsidR="00000000" w:rsidRDefault="00E01313">
      <w:pPr>
        <w:pStyle w:val="a0"/>
        <w:rPr>
          <w:rFonts w:hint="cs"/>
          <w:rtl/>
        </w:rPr>
      </w:pPr>
    </w:p>
    <w:p w14:paraId="0B538C33" w14:textId="77777777" w:rsidR="00000000" w:rsidRDefault="00E01313">
      <w:pPr>
        <w:pStyle w:val="a"/>
        <w:rPr>
          <w:rtl/>
        </w:rPr>
      </w:pPr>
      <w:bookmarkStart w:id="81" w:name="_Toc78873032"/>
      <w:r>
        <w:rPr>
          <w:rFonts w:hint="eastAsia"/>
          <w:rtl/>
        </w:rPr>
        <w:t>יצחק</w:t>
      </w:r>
      <w:r>
        <w:rPr>
          <w:rtl/>
        </w:rPr>
        <w:t xml:space="preserve"> כהן (ש"ס):</w:t>
      </w:r>
      <w:bookmarkEnd w:id="81"/>
    </w:p>
    <w:p w14:paraId="1F3642EB" w14:textId="77777777" w:rsidR="00000000" w:rsidRDefault="00E01313">
      <w:pPr>
        <w:pStyle w:val="a0"/>
        <w:rPr>
          <w:rFonts w:hint="cs"/>
          <w:rtl/>
        </w:rPr>
      </w:pPr>
    </w:p>
    <w:p w14:paraId="7FB1E24C" w14:textId="77777777" w:rsidR="00000000" w:rsidRDefault="00E01313">
      <w:pPr>
        <w:pStyle w:val="a0"/>
        <w:rPr>
          <w:rFonts w:hint="cs"/>
          <w:rtl/>
        </w:rPr>
      </w:pPr>
      <w:r>
        <w:rPr>
          <w:rFonts w:hint="cs"/>
          <w:rtl/>
        </w:rPr>
        <w:t>כבוד השר הרב יצחק לוי, קראנו אתמול בתקשורת את המודעה של שינוי, שהם הצליחו בכל מה שהם קבעו לעצמם, כמובן בעזרתכם האדיבה, בין היתר לחסל את משרד הדתות. כל הזמן הבטחתם שזה לא חיסול משרד הדתות אלא העברת מחלקות, אבל לתדהמתי לקחו</w:t>
      </w:r>
      <w:r>
        <w:rPr>
          <w:rFonts w:hint="cs"/>
          <w:rtl/>
        </w:rPr>
        <w:t xml:space="preserve"> את כל החומר של 10,500 משפחות שמקבלות הבטחת הכנסה וזרקו אותו למשרד החינוך, ללא חפיפה, ללא הוראות מעבר וללא טיפול. המשפחות הגיעו לפת לחם ולחרפת רעב, וזאת אחרי שאתם הבטחתם שמדובר בייעול ולא במה ששינוי אומרת. למעשה, כל מה שכתוב במודעה של שינוי נכון. חוסלו שיר</w:t>
      </w:r>
      <w:r>
        <w:rPr>
          <w:rFonts w:hint="cs"/>
          <w:rtl/>
        </w:rPr>
        <w:t>ותי הדת בישראל, נמחקה הזהות היהודית, בתי-הדין עברו לבית-המשפט, כאשר טומי לפיד-למפל - הוא ראש אבות בתי-הדין, וכל זאת ברשותכם האדיבה. האומנם?</w:t>
      </w:r>
    </w:p>
    <w:p w14:paraId="66436EE6" w14:textId="77777777" w:rsidR="00000000" w:rsidRDefault="00E01313">
      <w:pPr>
        <w:pStyle w:val="a0"/>
        <w:rPr>
          <w:rFonts w:hint="cs"/>
          <w:rtl/>
        </w:rPr>
      </w:pPr>
    </w:p>
    <w:p w14:paraId="44025FF8" w14:textId="77777777" w:rsidR="00000000" w:rsidRDefault="00E01313">
      <w:pPr>
        <w:pStyle w:val="af1"/>
        <w:rPr>
          <w:rtl/>
        </w:rPr>
      </w:pPr>
      <w:r>
        <w:rPr>
          <w:rtl/>
        </w:rPr>
        <w:t>היו"ר ראובן ריבלין:</w:t>
      </w:r>
    </w:p>
    <w:p w14:paraId="2A2894F2" w14:textId="77777777" w:rsidR="00000000" w:rsidRDefault="00E01313">
      <w:pPr>
        <w:pStyle w:val="a0"/>
        <w:rPr>
          <w:rtl/>
        </w:rPr>
      </w:pPr>
    </w:p>
    <w:p w14:paraId="71E6D84F" w14:textId="77777777" w:rsidR="00000000" w:rsidRDefault="00E01313">
      <w:pPr>
        <w:pStyle w:val="a0"/>
        <w:rPr>
          <w:rFonts w:hint="cs"/>
          <w:rtl/>
        </w:rPr>
      </w:pPr>
      <w:r>
        <w:rPr>
          <w:rFonts w:hint="cs"/>
          <w:rtl/>
        </w:rPr>
        <w:t xml:space="preserve">תודה. חבר הכנסת טלב אלסאנע, בבקשה. אחרי כן ישיב אדוני על שלוש השאלות. </w:t>
      </w:r>
    </w:p>
    <w:p w14:paraId="40054B15" w14:textId="77777777" w:rsidR="00000000" w:rsidRDefault="00E01313">
      <w:pPr>
        <w:pStyle w:val="a0"/>
        <w:rPr>
          <w:rFonts w:hint="cs"/>
          <w:rtl/>
        </w:rPr>
      </w:pPr>
    </w:p>
    <w:p w14:paraId="261E2C30" w14:textId="77777777" w:rsidR="00000000" w:rsidRDefault="00E01313">
      <w:pPr>
        <w:pStyle w:val="a"/>
        <w:rPr>
          <w:rtl/>
        </w:rPr>
      </w:pPr>
      <w:bookmarkStart w:id="82" w:name="_Toc78873033"/>
      <w:r>
        <w:rPr>
          <w:rFonts w:hint="eastAsia"/>
          <w:rtl/>
        </w:rPr>
        <w:t>טלב</w:t>
      </w:r>
      <w:r>
        <w:rPr>
          <w:rtl/>
        </w:rPr>
        <w:t xml:space="preserve"> אלסאנע (רע"ם):</w:t>
      </w:r>
      <w:bookmarkEnd w:id="82"/>
    </w:p>
    <w:p w14:paraId="6E91F2D2" w14:textId="77777777" w:rsidR="00000000" w:rsidRDefault="00E01313">
      <w:pPr>
        <w:pStyle w:val="a0"/>
        <w:rPr>
          <w:rFonts w:hint="cs"/>
          <w:rtl/>
        </w:rPr>
      </w:pPr>
    </w:p>
    <w:p w14:paraId="701D43C5" w14:textId="77777777" w:rsidR="00000000" w:rsidRDefault="00E01313">
      <w:pPr>
        <w:pStyle w:val="a0"/>
        <w:rPr>
          <w:rFonts w:hint="cs"/>
          <w:rtl/>
        </w:rPr>
      </w:pPr>
      <w:r>
        <w:rPr>
          <w:rFonts w:hint="cs"/>
          <w:rtl/>
        </w:rPr>
        <w:t>אד</w:t>
      </w:r>
      <w:r>
        <w:rPr>
          <w:rFonts w:hint="cs"/>
          <w:rtl/>
        </w:rPr>
        <w:t>וני היושב-ראש, חברי הכנסת, כבוד השר, בעקבות ההחלטה לפרק את משרד הדתות אני מבקש לשאול: הרי גם לפני כן היתה בעיה עם התקצוב של שירותי הדת לאוכלוסייה המוסלמית וכן בכל מה שנוגע לאחזקה, לבנייה של שירותי דת, למתן שירותי דת ולעובדי דת כמו אימאמים ומואזינים. מי יטפ</w:t>
      </w:r>
      <w:r>
        <w:rPr>
          <w:rFonts w:hint="cs"/>
          <w:rtl/>
        </w:rPr>
        <w:t>ל באנשים האלה ומי הכתובת? אתה או משרדים אחרים? ומה יהיה בשנת 2004?</w:t>
      </w:r>
    </w:p>
    <w:p w14:paraId="2DBDC28C" w14:textId="77777777" w:rsidR="00000000" w:rsidRDefault="00E01313">
      <w:pPr>
        <w:pStyle w:val="a0"/>
        <w:rPr>
          <w:rFonts w:hint="cs"/>
          <w:rtl/>
        </w:rPr>
      </w:pPr>
    </w:p>
    <w:p w14:paraId="63DD3093" w14:textId="77777777" w:rsidR="00000000" w:rsidRDefault="00E01313">
      <w:pPr>
        <w:pStyle w:val="af1"/>
        <w:rPr>
          <w:rtl/>
        </w:rPr>
      </w:pPr>
      <w:r>
        <w:rPr>
          <w:rtl/>
        </w:rPr>
        <w:t>היו"ר ראובן ריבלין:</w:t>
      </w:r>
    </w:p>
    <w:p w14:paraId="379D6EB0" w14:textId="77777777" w:rsidR="00000000" w:rsidRDefault="00E01313">
      <w:pPr>
        <w:pStyle w:val="a0"/>
        <w:rPr>
          <w:rtl/>
        </w:rPr>
      </w:pPr>
    </w:p>
    <w:p w14:paraId="2DAC365F" w14:textId="77777777" w:rsidR="00000000" w:rsidRDefault="00E01313">
      <w:pPr>
        <w:pStyle w:val="a0"/>
        <w:rPr>
          <w:rFonts w:hint="cs"/>
          <w:rtl/>
        </w:rPr>
      </w:pPr>
      <w:r>
        <w:rPr>
          <w:rFonts w:hint="cs"/>
          <w:rtl/>
        </w:rPr>
        <w:t xml:space="preserve">תודה לחבר הכנסת טלב אלסאנע. כבוד השר ישיב על שלוש השאלות. </w:t>
      </w:r>
    </w:p>
    <w:p w14:paraId="42AEAB96" w14:textId="77777777" w:rsidR="00000000" w:rsidRDefault="00E01313">
      <w:pPr>
        <w:pStyle w:val="a0"/>
        <w:rPr>
          <w:rFonts w:hint="cs"/>
          <w:rtl/>
        </w:rPr>
      </w:pPr>
    </w:p>
    <w:p w14:paraId="41F96180" w14:textId="77777777" w:rsidR="00000000" w:rsidRDefault="00E01313">
      <w:pPr>
        <w:pStyle w:val="-"/>
        <w:rPr>
          <w:rtl/>
        </w:rPr>
      </w:pPr>
      <w:r>
        <w:rPr>
          <w:rtl/>
        </w:rPr>
        <w:t>סגן שר במשרד ראש הממשלה יצחק לוי:</w:t>
      </w:r>
    </w:p>
    <w:p w14:paraId="171E3455" w14:textId="77777777" w:rsidR="00000000" w:rsidRDefault="00E01313">
      <w:pPr>
        <w:pStyle w:val="a0"/>
        <w:rPr>
          <w:rFonts w:hint="cs"/>
          <w:rtl/>
        </w:rPr>
      </w:pPr>
    </w:p>
    <w:p w14:paraId="7CCA69A2" w14:textId="77777777" w:rsidR="00000000" w:rsidRDefault="00E01313">
      <w:pPr>
        <w:pStyle w:val="a0"/>
        <w:rPr>
          <w:rFonts w:hint="cs"/>
          <w:rtl/>
        </w:rPr>
      </w:pPr>
      <w:bookmarkStart w:id="83" w:name="FS000000765T28_01_2004_12_37_20C"/>
      <w:bookmarkEnd w:id="83"/>
      <w:r>
        <w:rPr>
          <w:rFonts w:hint="cs"/>
          <w:rtl/>
        </w:rPr>
        <w:t>לשאלתו של חבר הכנסת בניזרי, אתה צודק. המצב הוא של קריסה, וידוע לנו שהמצב</w:t>
      </w:r>
      <w:r>
        <w:rPr>
          <w:rFonts w:hint="cs"/>
          <w:rtl/>
        </w:rPr>
        <w:t xml:space="preserve"> הוא קריסה. הזעקה עולה כל יום, גם מצדנו. אתה אומר: נדבר, נדון, אבל אנחנו לא מדברים אלא מתקדמים בתהליך של הבראה, ואני מקווה שהאוצר ייתן יד. </w:t>
      </w:r>
    </w:p>
    <w:p w14:paraId="7C435400" w14:textId="77777777" w:rsidR="00000000" w:rsidRDefault="00E01313">
      <w:pPr>
        <w:pStyle w:val="a0"/>
        <w:rPr>
          <w:rFonts w:hint="cs"/>
          <w:rtl/>
        </w:rPr>
      </w:pPr>
    </w:p>
    <w:p w14:paraId="3DFA706C" w14:textId="77777777" w:rsidR="00000000" w:rsidRDefault="00E01313">
      <w:pPr>
        <w:pStyle w:val="a0"/>
        <w:rPr>
          <w:rFonts w:hint="cs"/>
          <w:rtl/>
        </w:rPr>
      </w:pPr>
      <w:r>
        <w:rPr>
          <w:rFonts w:hint="cs"/>
          <w:rtl/>
        </w:rPr>
        <w:t>אני מזכיר גם פה לשר שטרית שלפני חודשיים התכחש משרד האוצר בכלל לחוב של המועצות הדתיות. הוא לא רצה לשמוע. שר האוצר או</w:t>
      </w:r>
      <w:r>
        <w:rPr>
          <w:rFonts w:hint="cs"/>
          <w:rtl/>
        </w:rPr>
        <w:t xml:space="preserve"> נציגו של שר האוצר אמר בוועדת הפנים: זה לא ענייננו בכלל. היום משרד האוצר ומשרד ראש הממשלה מכירים בחוב ומכירים בצורך להבריא את המערכת. אנחנו פועלים בצורה נמרצת להבראת המערכת. </w:t>
      </w:r>
    </w:p>
    <w:p w14:paraId="4BB7B2C7" w14:textId="77777777" w:rsidR="00000000" w:rsidRDefault="00E01313">
      <w:pPr>
        <w:pStyle w:val="a0"/>
        <w:rPr>
          <w:rFonts w:hint="cs"/>
          <w:rtl/>
        </w:rPr>
      </w:pPr>
    </w:p>
    <w:p w14:paraId="61526A70" w14:textId="77777777" w:rsidR="00000000" w:rsidRDefault="00E01313">
      <w:pPr>
        <w:pStyle w:val="a0"/>
        <w:rPr>
          <w:rFonts w:hint="cs"/>
          <w:rtl/>
        </w:rPr>
      </w:pPr>
      <w:r>
        <w:rPr>
          <w:rFonts w:hint="cs"/>
          <w:rtl/>
        </w:rPr>
        <w:t xml:space="preserve">הבראת המערכת דורשת סכום גדול, אומנם הרבה יותר קטן מזה שדורשות הרשויות המקומיות, </w:t>
      </w:r>
      <w:r>
        <w:rPr>
          <w:rFonts w:hint="cs"/>
          <w:rtl/>
        </w:rPr>
        <w:t xml:space="preserve">אבל עדיין מדובר בסכום גדול. מובן שיידרשו התייעלות, הבראה ושינוי מבני וכל הדברים האחרים. ברור שהמערכת לא תוכל להישאר כמות שהיא, לא בגובה שכר הנבחרים ולא בכל מיני דברים אחרים. נצטרך בהקדם, ממש בהקדם, לעשות שינויים. </w:t>
      </w:r>
    </w:p>
    <w:p w14:paraId="31CA24FA" w14:textId="77777777" w:rsidR="00000000" w:rsidRDefault="00E01313">
      <w:pPr>
        <w:pStyle w:val="a0"/>
        <w:rPr>
          <w:rFonts w:hint="cs"/>
          <w:rtl/>
        </w:rPr>
      </w:pPr>
    </w:p>
    <w:p w14:paraId="32F95FF1" w14:textId="77777777" w:rsidR="00000000" w:rsidRDefault="00E01313">
      <w:pPr>
        <w:pStyle w:val="a0"/>
        <w:rPr>
          <w:rFonts w:hint="cs"/>
          <w:rtl/>
        </w:rPr>
      </w:pPr>
      <w:bookmarkStart w:id="84" w:name="FS000000765T28_01_2004_11_58_34C"/>
      <w:bookmarkEnd w:id="84"/>
      <w:r>
        <w:rPr>
          <w:rFonts w:hint="cs"/>
          <w:rtl/>
        </w:rPr>
        <w:t>אנחנו יודעים שהעניין קורס, אנחנו יודעים ש</w:t>
      </w:r>
      <w:r>
        <w:rPr>
          <w:rFonts w:hint="cs"/>
          <w:rtl/>
        </w:rPr>
        <w:t xml:space="preserve">אין משכורות, אנחנו מעבירים את השוטף - כמה שאנחנו יכולים לפי התקציב שיש לנו. אנחנו מקווים שבחודשים הקרובים נתחיל באיזו דרך של הבראה ונמצא פתרון לעניין. </w:t>
      </w:r>
    </w:p>
    <w:p w14:paraId="23E26137" w14:textId="77777777" w:rsidR="00000000" w:rsidRDefault="00E01313">
      <w:pPr>
        <w:pStyle w:val="a0"/>
        <w:rPr>
          <w:rFonts w:hint="cs"/>
          <w:rtl/>
        </w:rPr>
      </w:pPr>
    </w:p>
    <w:p w14:paraId="3EB84B74" w14:textId="77777777" w:rsidR="00000000" w:rsidRDefault="00E01313">
      <w:pPr>
        <w:pStyle w:val="a0"/>
        <w:rPr>
          <w:rFonts w:hint="cs"/>
          <w:rtl/>
        </w:rPr>
      </w:pPr>
      <w:r>
        <w:rPr>
          <w:rFonts w:hint="cs"/>
          <w:rtl/>
        </w:rPr>
        <w:t>אני מסכים אתך במאה אחוז שמדובר בנפשה של האומה היהודית, ללא שום ספק. דאגתך דאגתנו, ואנחנו עוסקים בזה ממש</w:t>
      </w:r>
      <w:r>
        <w:rPr>
          <w:rFonts w:hint="cs"/>
          <w:rtl/>
        </w:rPr>
        <w:t xml:space="preserve"> יומם ולילה. אני מקווה שעד היום - וכך זה יימשך - אין מקוואות שנסגרו, אין עירובים שנקרעו, אין מתים שלא נקברו, ולהבדיל </w:t>
      </w:r>
      <w:r>
        <w:rPr>
          <w:rtl/>
        </w:rPr>
        <w:t>–</w:t>
      </w:r>
      <w:r>
        <w:rPr>
          <w:rFonts w:hint="cs"/>
          <w:rtl/>
        </w:rPr>
        <w:t xml:space="preserve"> אין זוגות שלא נרשמו. כולם עושים את זה, ועושים את זה במסירות נפש. </w:t>
      </w:r>
    </w:p>
    <w:p w14:paraId="3F337E21" w14:textId="77777777" w:rsidR="00000000" w:rsidRDefault="00E01313">
      <w:pPr>
        <w:pStyle w:val="a0"/>
        <w:rPr>
          <w:rFonts w:hint="cs"/>
          <w:rtl/>
        </w:rPr>
      </w:pPr>
    </w:p>
    <w:p w14:paraId="357A7B6D" w14:textId="77777777" w:rsidR="00000000" w:rsidRDefault="00E01313">
      <w:pPr>
        <w:pStyle w:val="a0"/>
        <w:rPr>
          <w:rFonts w:hint="cs"/>
          <w:rtl/>
        </w:rPr>
      </w:pPr>
      <w:r>
        <w:rPr>
          <w:rFonts w:hint="cs"/>
          <w:rtl/>
        </w:rPr>
        <w:t>אני רוצה לנצל את הבמה הזאת ולהביע הערכה למסירות הנפש של הרבנים, של העו</w:t>
      </w:r>
      <w:r>
        <w:rPr>
          <w:rFonts w:hint="cs"/>
          <w:rtl/>
        </w:rPr>
        <w:t>בדים, שבמקרים רבים עושים את עבודתם ללא שכר. אנחנו מכירים את המצוקה, ואני מקווה, בעזרת השם, שנגיע בהקדם לאותה תוכנית שאנחנו כל כך מייחלים לה, כדי שאפשר יהיה לשלם את כל החובות, והאוצר יסכים אתנו על אותה תוכנית הבראה.</w:t>
      </w:r>
    </w:p>
    <w:p w14:paraId="36DDCA5B" w14:textId="77777777" w:rsidR="00000000" w:rsidRDefault="00E01313">
      <w:pPr>
        <w:pStyle w:val="a0"/>
        <w:rPr>
          <w:rFonts w:hint="cs"/>
          <w:rtl/>
        </w:rPr>
      </w:pPr>
    </w:p>
    <w:p w14:paraId="75A8E304" w14:textId="77777777" w:rsidR="00000000" w:rsidRDefault="00E01313">
      <w:pPr>
        <w:pStyle w:val="af0"/>
        <w:rPr>
          <w:rtl/>
        </w:rPr>
      </w:pPr>
      <w:r>
        <w:rPr>
          <w:rFonts w:hint="eastAsia"/>
          <w:rtl/>
        </w:rPr>
        <w:t>דוד</w:t>
      </w:r>
      <w:r>
        <w:rPr>
          <w:rtl/>
        </w:rPr>
        <w:t xml:space="preserve"> אזולאי (ש"ס):</w:t>
      </w:r>
    </w:p>
    <w:p w14:paraId="6B1A081C" w14:textId="77777777" w:rsidR="00000000" w:rsidRDefault="00E01313">
      <w:pPr>
        <w:pStyle w:val="a0"/>
        <w:rPr>
          <w:rFonts w:hint="cs"/>
          <w:rtl/>
        </w:rPr>
      </w:pPr>
    </w:p>
    <w:p w14:paraId="60B61D85" w14:textId="77777777" w:rsidR="00000000" w:rsidRDefault="00E01313">
      <w:pPr>
        <w:pStyle w:val="a0"/>
        <w:rPr>
          <w:rFonts w:hint="cs"/>
          <w:rtl/>
        </w:rPr>
      </w:pPr>
      <w:r>
        <w:rPr>
          <w:rFonts w:hint="cs"/>
          <w:rtl/>
        </w:rPr>
        <w:t>מה עם שמגר?</w:t>
      </w:r>
    </w:p>
    <w:p w14:paraId="45976131" w14:textId="77777777" w:rsidR="00000000" w:rsidRDefault="00E01313">
      <w:pPr>
        <w:pStyle w:val="a0"/>
        <w:rPr>
          <w:rFonts w:hint="cs"/>
          <w:rtl/>
        </w:rPr>
      </w:pPr>
    </w:p>
    <w:p w14:paraId="5B786187" w14:textId="77777777" w:rsidR="00000000" w:rsidRDefault="00E01313">
      <w:pPr>
        <w:pStyle w:val="-"/>
        <w:rPr>
          <w:rtl/>
        </w:rPr>
      </w:pPr>
      <w:bookmarkStart w:id="85" w:name="FS000000765T28_01_2004_12_06_14C"/>
      <w:bookmarkEnd w:id="85"/>
      <w:r>
        <w:rPr>
          <w:rtl/>
        </w:rPr>
        <w:t>סגן שר ב</w:t>
      </w:r>
      <w:r>
        <w:rPr>
          <w:rtl/>
        </w:rPr>
        <w:t>משרד ראש הממשלה יצחק לוי:</w:t>
      </w:r>
    </w:p>
    <w:p w14:paraId="344251E2" w14:textId="77777777" w:rsidR="00000000" w:rsidRDefault="00E01313">
      <w:pPr>
        <w:pStyle w:val="a0"/>
        <w:rPr>
          <w:rtl/>
        </w:rPr>
      </w:pPr>
    </w:p>
    <w:p w14:paraId="6F4C1CC5" w14:textId="77777777" w:rsidR="00000000" w:rsidRDefault="00E01313">
      <w:pPr>
        <w:pStyle w:val="a0"/>
        <w:rPr>
          <w:rFonts w:hint="cs"/>
          <w:rtl/>
        </w:rPr>
      </w:pPr>
      <w:r>
        <w:rPr>
          <w:rFonts w:hint="cs"/>
          <w:rtl/>
        </w:rPr>
        <w:t xml:space="preserve">על שמגר כבר עניתי, כבר יש תשובה בפרוטוקול. </w:t>
      </w:r>
    </w:p>
    <w:p w14:paraId="55F8B151" w14:textId="77777777" w:rsidR="00000000" w:rsidRDefault="00E01313">
      <w:pPr>
        <w:pStyle w:val="a0"/>
        <w:rPr>
          <w:rFonts w:hint="cs"/>
          <w:rtl/>
        </w:rPr>
      </w:pPr>
    </w:p>
    <w:p w14:paraId="40B76517" w14:textId="77777777" w:rsidR="00000000" w:rsidRDefault="00E01313">
      <w:pPr>
        <w:pStyle w:val="a0"/>
        <w:rPr>
          <w:rFonts w:hint="cs"/>
          <w:rtl/>
        </w:rPr>
      </w:pPr>
      <w:r>
        <w:rPr>
          <w:rFonts w:hint="cs"/>
          <w:rtl/>
        </w:rPr>
        <w:t>לשאלתו של חבר הכנסת יצחק כהן - אינני יודע מה פרסמו שינוי. משרד הדתות כולו פוזר למשרדים אחרים, וכולו מתפקד. אמרתי לפני שבועיים, ואני אומר גם היום, יש קשיים בהעברה, וידענו שיהיו קשיים בה</w:t>
      </w:r>
      <w:r>
        <w:rPr>
          <w:rFonts w:hint="cs"/>
          <w:rtl/>
        </w:rPr>
        <w:t>עברה. היום אנחנו מוציאים במשרד ראש הממשלה את שכרם של המשרתים בקודש וחלק מהמועצות הדתיות. אני יודע שבמשרד החינוך עובדים על זה. אמר לי סגן השר צבי הנדל כרגע, שהם הולכים להוציא מקדמה לכל הישיבות, וגם נושא הבטחת ההכנסה. ידוע שכאשר מעבירים ממשרד למשרד, יש קשיים</w:t>
      </w:r>
      <w:r>
        <w:rPr>
          <w:rFonts w:hint="cs"/>
          <w:rtl/>
        </w:rPr>
        <w:t xml:space="preserve"> מסוימים, אני מקווה שזה החודש האחרון שבו יש חריקות בדברים האלה, והכול יעבוד. </w:t>
      </w:r>
    </w:p>
    <w:p w14:paraId="56ADF613" w14:textId="77777777" w:rsidR="00000000" w:rsidRDefault="00E01313">
      <w:pPr>
        <w:pStyle w:val="a0"/>
        <w:rPr>
          <w:rFonts w:hint="cs"/>
          <w:rtl/>
        </w:rPr>
      </w:pPr>
    </w:p>
    <w:p w14:paraId="6AC6251F" w14:textId="77777777" w:rsidR="00000000" w:rsidRDefault="00E01313">
      <w:pPr>
        <w:pStyle w:val="a0"/>
        <w:rPr>
          <w:rFonts w:hint="cs"/>
          <w:rtl/>
        </w:rPr>
      </w:pPr>
      <w:r>
        <w:rPr>
          <w:rFonts w:hint="cs"/>
          <w:rtl/>
        </w:rPr>
        <w:t>אינני יודע מה התכוונו שינוי, אני יודע מה אנחנו התכוונו, ואנחנו עומדים על זה. שום שירות משירותי משרד הדתות, שום שירות שניתן על-ידי משרד הדתות לא יבוטל, כקוצו של יו"ד לא יבוטל. אל</w:t>
      </w:r>
      <w:r>
        <w:rPr>
          <w:rFonts w:hint="cs"/>
          <w:rtl/>
        </w:rPr>
        <w:t>א שכרגע זה מחולק באדמיניסטרציה אחרת, וזה בסדר גמור. אין לנו שום בעיה בעניין הזה.</w:t>
      </w:r>
    </w:p>
    <w:p w14:paraId="4E8AF785" w14:textId="77777777" w:rsidR="00000000" w:rsidRDefault="00E01313">
      <w:pPr>
        <w:pStyle w:val="a0"/>
        <w:rPr>
          <w:rFonts w:hint="cs"/>
          <w:rtl/>
        </w:rPr>
      </w:pPr>
    </w:p>
    <w:p w14:paraId="44467A77" w14:textId="77777777" w:rsidR="00000000" w:rsidRDefault="00E01313">
      <w:pPr>
        <w:pStyle w:val="af0"/>
        <w:rPr>
          <w:rtl/>
        </w:rPr>
      </w:pPr>
      <w:r>
        <w:rPr>
          <w:rFonts w:hint="eastAsia"/>
          <w:rtl/>
        </w:rPr>
        <w:t>אילן</w:t>
      </w:r>
      <w:r>
        <w:rPr>
          <w:rtl/>
        </w:rPr>
        <w:t xml:space="preserve"> שלגי (שינוי):</w:t>
      </w:r>
    </w:p>
    <w:p w14:paraId="5ED4F634" w14:textId="77777777" w:rsidR="00000000" w:rsidRDefault="00E01313">
      <w:pPr>
        <w:pStyle w:val="a0"/>
        <w:rPr>
          <w:rFonts w:hint="cs"/>
          <w:rtl/>
        </w:rPr>
      </w:pPr>
    </w:p>
    <w:p w14:paraId="2AF613F7" w14:textId="77777777" w:rsidR="00000000" w:rsidRDefault="00E01313">
      <w:pPr>
        <w:pStyle w:val="a0"/>
        <w:rPr>
          <w:rFonts w:hint="cs"/>
          <w:rtl/>
        </w:rPr>
      </w:pPr>
      <w:r>
        <w:rPr>
          <w:rFonts w:hint="cs"/>
          <w:rtl/>
        </w:rPr>
        <w:t>שינוי לא הודיעה על חיסול שירותי דת. היא הודיעה על פיזור של שירותי דת.</w:t>
      </w:r>
    </w:p>
    <w:p w14:paraId="3D68B3DC" w14:textId="77777777" w:rsidR="00000000" w:rsidRDefault="00E01313">
      <w:pPr>
        <w:pStyle w:val="a0"/>
        <w:rPr>
          <w:rFonts w:hint="cs"/>
          <w:rtl/>
        </w:rPr>
      </w:pPr>
    </w:p>
    <w:p w14:paraId="74C8E38C" w14:textId="77777777" w:rsidR="00000000" w:rsidRDefault="00E01313">
      <w:pPr>
        <w:pStyle w:val="-"/>
        <w:rPr>
          <w:rtl/>
        </w:rPr>
      </w:pPr>
      <w:bookmarkStart w:id="86" w:name="FS000000765T28_01_2004_12_33_04C"/>
      <w:bookmarkEnd w:id="86"/>
      <w:r>
        <w:rPr>
          <w:rtl/>
        </w:rPr>
        <w:t>סגן שר במשרד ראש הממשלה יצחק לוי:</w:t>
      </w:r>
    </w:p>
    <w:p w14:paraId="59CE6FE3" w14:textId="77777777" w:rsidR="00000000" w:rsidRDefault="00E01313">
      <w:pPr>
        <w:pStyle w:val="a0"/>
        <w:rPr>
          <w:rtl/>
        </w:rPr>
      </w:pPr>
    </w:p>
    <w:p w14:paraId="5FA74562" w14:textId="77777777" w:rsidR="00000000" w:rsidRDefault="00E01313">
      <w:pPr>
        <w:pStyle w:val="a0"/>
        <w:rPr>
          <w:rFonts w:hint="cs"/>
          <w:rtl/>
        </w:rPr>
      </w:pPr>
      <w:r>
        <w:rPr>
          <w:rFonts w:hint="cs"/>
          <w:rtl/>
        </w:rPr>
        <w:t>אני מתקן את חבר הכנסת יצחק כהן. הוא אומר שזה מופ</w:t>
      </w:r>
      <w:r>
        <w:rPr>
          <w:rFonts w:hint="cs"/>
          <w:rtl/>
        </w:rPr>
        <w:t>יע במודעה שלכם. אני לא יודע. אין חיסול של שירותי דת; לא רק שאין חיסול של שירותי דת, אלא אני מקווה שבעזרת השם יתברך יהיה חיזוק של שירותי דת. כך אני מקווה שיהיה.</w:t>
      </w:r>
    </w:p>
    <w:p w14:paraId="2F1DAC5A" w14:textId="77777777" w:rsidR="00000000" w:rsidRDefault="00E01313">
      <w:pPr>
        <w:pStyle w:val="a0"/>
        <w:rPr>
          <w:rFonts w:hint="cs"/>
          <w:rtl/>
        </w:rPr>
      </w:pPr>
    </w:p>
    <w:p w14:paraId="2069B3D1" w14:textId="77777777" w:rsidR="00000000" w:rsidRDefault="00E01313">
      <w:pPr>
        <w:pStyle w:val="a0"/>
        <w:rPr>
          <w:rFonts w:hint="cs"/>
          <w:rtl/>
        </w:rPr>
      </w:pPr>
      <w:r>
        <w:rPr>
          <w:rFonts w:hint="cs"/>
          <w:rtl/>
        </w:rPr>
        <w:t>לשאלה השלישית, שאלתו של חבר הכנסת טלב אלסאנע - מי שעוסק היום, על-פי החלוקה שנעשתה, בנושא האוכלו</w:t>
      </w:r>
      <w:r>
        <w:rPr>
          <w:rFonts w:hint="cs"/>
          <w:rtl/>
        </w:rPr>
        <w:t>סייה המוסלמית, הוא משרד הפנים; בבינוי עוסק משרד השיכון. משרד השיכון עוסק בבינוי של כולם, גם של המוסלמים, גם של היהודים וכן הלאה. זו הכתובת, אליהם צריך לפנות. ב-2004 הסעיפים האלה תוקצבו כמו ב-2003, מינוס ה-</w:t>
      </w:r>
      <w:r>
        <w:t>flat</w:t>
      </w:r>
      <w:r>
        <w:rPr>
          <w:rFonts w:hint="cs"/>
          <w:rtl/>
        </w:rPr>
        <w:t xml:space="preserve"> שנעשה אצל כולם. כלומר, יש תקצוב, יש סעיפי תקצו</w:t>
      </w:r>
      <w:r>
        <w:rPr>
          <w:rFonts w:hint="cs"/>
          <w:rtl/>
        </w:rPr>
        <w:t>ב, גם לעובדים, גם למבנים, וזה נמצא בשני המשרדים שהזכרתי, משרד הפנים ומשרד השיכון. תודה רבה.</w:t>
      </w:r>
    </w:p>
    <w:p w14:paraId="12241878" w14:textId="77777777" w:rsidR="00000000" w:rsidRDefault="00E01313">
      <w:pPr>
        <w:pStyle w:val="a0"/>
        <w:rPr>
          <w:rFonts w:hint="cs"/>
          <w:rtl/>
        </w:rPr>
      </w:pPr>
    </w:p>
    <w:p w14:paraId="0DCB6846" w14:textId="77777777" w:rsidR="00000000" w:rsidRDefault="00E01313">
      <w:pPr>
        <w:pStyle w:val="af1"/>
        <w:rPr>
          <w:rtl/>
        </w:rPr>
      </w:pPr>
      <w:r>
        <w:rPr>
          <w:rtl/>
        </w:rPr>
        <w:t>היו"ר ראובן ריבלין:</w:t>
      </w:r>
    </w:p>
    <w:p w14:paraId="4F6BED24" w14:textId="77777777" w:rsidR="00000000" w:rsidRDefault="00E01313">
      <w:pPr>
        <w:pStyle w:val="a0"/>
        <w:rPr>
          <w:rtl/>
        </w:rPr>
      </w:pPr>
    </w:p>
    <w:p w14:paraId="7A756241" w14:textId="77777777" w:rsidR="00000000" w:rsidRDefault="00E01313">
      <w:pPr>
        <w:pStyle w:val="a0"/>
        <w:rPr>
          <w:rFonts w:hint="cs"/>
          <w:rtl/>
        </w:rPr>
      </w:pPr>
      <w:r>
        <w:rPr>
          <w:rFonts w:hint="cs"/>
          <w:rtl/>
        </w:rPr>
        <w:t xml:space="preserve">תודה לסגן השר יצחק לוי. </w:t>
      </w:r>
    </w:p>
    <w:p w14:paraId="04475233" w14:textId="77777777" w:rsidR="00000000" w:rsidRDefault="00E01313">
      <w:pPr>
        <w:pStyle w:val="a0"/>
        <w:rPr>
          <w:rFonts w:hint="cs"/>
          <w:rtl/>
        </w:rPr>
      </w:pPr>
    </w:p>
    <w:p w14:paraId="3F29284C" w14:textId="77777777" w:rsidR="00000000" w:rsidRDefault="00E01313">
      <w:pPr>
        <w:pStyle w:val="a2"/>
        <w:rPr>
          <w:rtl/>
        </w:rPr>
      </w:pPr>
    </w:p>
    <w:p w14:paraId="28FBC72C" w14:textId="77777777" w:rsidR="00000000" w:rsidRDefault="00E01313">
      <w:pPr>
        <w:pStyle w:val="a2"/>
        <w:rPr>
          <w:rtl/>
        </w:rPr>
      </w:pPr>
      <w:bookmarkStart w:id="87" w:name="CS21572FI0021572T28_01_2004_12_41_25"/>
      <w:bookmarkStart w:id="88" w:name="_Toc78873034"/>
      <w:bookmarkEnd w:id="87"/>
      <w:r>
        <w:rPr>
          <w:rtl/>
        </w:rPr>
        <w:t>שאילתות ותשובות</w:t>
      </w:r>
      <w:bookmarkEnd w:id="88"/>
    </w:p>
    <w:p w14:paraId="5E14BB79" w14:textId="77777777" w:rsidR="00000000" w:rsidRDefault="00E01313">
      <w:pPr>
        <w:pStyle w:val="-0"/>
        <w:rPr>
          <w:rFonts w:hint="cs"/>
          <w:rtl/>
        </w:rPr>
      </w:pPr>
    </w:p>
    <w:p w14:paraId="5C68FEA7" w14:textId="77777777" w:rsidR="00000000" w:rsidRDefault="00E01313">
      <w:pPr>
        <w:pStyle w:val="af1"/>
        <w:rPr>
          <w:rtl/>
        </w:rPr>
      </w:pPr>
      <w:r>
        <w:rPr>
          <w:rtl/>
        </w:rPr>
        <w:t>היו"ר ראובן ריבלין:</w:t>
      </w:r>
    </w:p>
    <w:p w14:paraId="42FE2383" w14:textId="77777777" w:rsidR="00000000" w:rsidRDefault="00E01313">
      <w:pPr>
        <w:pStyle w:val="a0"/>
        <w:rPr>
          <w:rFonts w:hint="cs"/>
          <w:rtl/>
        </w:rPr>
      </w:pPr>
    </w:p>
    <w:p w14:paraId="2AA52013" w14:textId="77777777" w:rsidR="00000000" w:rsidRDefault="00E01313">
      <w:pPr>
        <w:pStyle w:val="a0"/>
        <w:rPr>
          <w:rFonts w:hint="cs"/>
          <w:rtl/>
        </w:rPr>
      </w:pPr>
      <w:r>
        <w:rPr>
          <w:rFonts w:hint="cs"/>
          <w:rtl/>
        </w:rPr>
        <w:t xml:space="preserve">סגן שר התעשייה והמסחר ישיב על שאילתות. סגן השר מיכאל רצון ישיב על שאילתא מס' </w:t>
      </w:r>
      <w:r>
        <w:rPr>
          <w:rFonts w:hint="cs"/>
          <w:rtl/>
        </w:rPr>
        <w:t xml:space="preserve">198, של חבר הכנסת רן כהן, בעניין: קורסי הכשרה מקצועית. חבר הכנסת רן כהן - אינו נוכח; לפרוטוקול. </w:t>
      </w:r>
    </w:p>
    <w:p w14:paraId="1BCC3752" w14:textId="77777777" w:rsidR="00000000" w:rsidRDefault="00E01313">
      <w:pPr>
        <w:pStyle w:val="a0"/>
        <w:rPr>
          <w:rFonts w:hint="cs"/>
          <w:rtl/>
        </w:rPr>
      </w:pPr>
    </w:p>
    <w:p w14:paraId="04730408" w14:textId="77777777" w:rsidR="00000000" w:rsidRDefault="00E01313">
      <w:pPr>
        <w:pStyle w:val="a1"/>
        <w:jc w:val="center"/>
        <w:rPr>
          <w:rtl/>
        </w:rPr>
      </w:pPr>
      <w:bookmarkStart w:id="89" w:name="CQ11910FI0011910T28_01_2004_15_09_10"/>
      <w:bookmarkStart w:id="90" w:name="_Toc78873035"/>
      <w:bookmarkEnd w:id="89"/>
      <w:r>
        <w:rPr>
          <w:rtl/>
        </w:rPr>
        <w:t>198. קורסי הכשרה מקצועית</w:t>
      </w:r>
      <w:bookmarkEnd w:id="90"/>
    </w:p>
    <w:p w14:paraId="4B6E6612" w14:textId="77777777" w:rsidR="00000000" w:rsidRDefault="00E01313">
      <w:pPr>
        <w:pStyle w:val="a0"/>
        <w:rPr>
          <w:rFonts w:hint="cs"/>
          <w:rtl/>
        </w:rPr>
      </w:pPr>
    </w:p>
    <w:p w14:paraId="654E9F19" w14:textId="77777777" w:rsidR="00000000" w:rsidRDefault="00E01313">
      <w:pPr>
        <w:pStyle w:val="a0"/>
        <w:ind w:firstLine="0"/>
        <w:rPr>
          <w:rFonts w:hint="cs"/>
          <w:bCs/>
          <w:u w:val="single"/>
        </w:rPr>
      </w:pPr>
      <w:bookmarkStart w:id="91" w:name="ESQ11910"/>
      <w:bookmarkEnd w:id="91"/>
      <w:r>
        <w:rPr>
          <w:bCs/>
          <w:u w:val="single"/>
          <w:rtl/>
        </w:rPr>
        <w:t>חבר</w:t>
      </w:r>
      <w:r>
        <w:rPr>
          <w:rFonts w:hint="cs"/>
          <w:bCs/>
          <w:u w:val="single"/>
          <w:rtl/>
        </w:rPr>
        <w:t xml:space="preserve"> הכנסת </w:t>
      </w:r>
      <w:r>
        <w:rPr>
          <w:bCs/>
          <w:u w:val="single"/>
          <w:rtl/>
        </w:rPr>
        <w:t>רן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w:t>
      </w:r>
      <w:r>
        <w:rPr>
          <w:rFonts w:hint="cs"/>
          <w:bCs/>
          <w:u w:val="single"/>
          <w:rtl/>
        </w:rPr>
        <w:t>י</w:t>
      </w:r>
      <w:r>
        <w:rPr>
          <w:bCs/>
          <w:u w:val="single"/>
          <w:rtl/>
        </w:rPr>
        <w:t>ה</w:t>
      </w:r>
      <w:r>
        <w:rPr>
          <w:rFonts w:hint="cs"/>
          <w:bCs/>
          <w:u w:val="single"/>
          <w:rtl/>
        </w:rPr>
        <w:t>,</w:t>
      </w:r>
      <w:r>
        <w:rPr>
          <w:bCs/>
          <w:u w:val="single"/>
          <w:rtl/>
        </w:rPr>
        <w:t xml:space="preserve"> המסחר</w:t>
      </w:r>
      <w:r>
        <w:rPr>
          <w:rFonts w:hint="cs"/>
          <w:bCs/>
          <w:u w:val="single"/>
          <w:rtl/>
        </w:rPr>
        <w:t xml:space="preserve"> והתעסוקה</w:t>
      </w:r>
    </w:p>
    <w:p w14:paraId="143A64C4" w14:textId="77777777" w:rsidR="00000000" w:rsidRDefault="00E01313">
      <w:pPr>
        <w:pStyle w:val="a0"/>
        <w:ind w:firstLine="720"/>
      </w:pPr>
      <w:r>
        <w:rPr>
          <w:rtl/>
        </w:rPr>
        <w:t>ביום ד' בסיוון התשס"ג (4 ביוני 2003):</w:t>
      </w:r>
    </w:p>
    <w:p w14:paraId="1F386F26" w14:textId="77777777" w:rsidR="00000000" w:rsidRDefault="00E01313">
      <w:pPr>
        <w:pStyle w:val="a0"/>
        <w:rPr>
          <w:rFonts w:hint="cs"/>
          <w:rtl/>
        </w:rPr>
      </w:pPr>
    </w:p>
    <w:p w14:paraId="530CC445" w14:textId="77777777" w:rsidR="00000000" w:rsidRDefault="00E01313">
      <w:pPr>
        <w:pStyle w:val="a0"/>
        <w:ind w:firstLine="720"/>
      </w:pPr>
      <w:r>
        <w:rPr>
          <w:rtl/>
        </w:rPr>
        <w:t>לאור בע</w:t>
      </w:r>
      <w:r>
        <w:rPr>
          <w:rFonts w:hint="cs"/>
          <w:rtl/>
        </w:rPr>
        <w:t xml:space="preserve">יות האבטלה, העובדים הזרים ותוכניות </w:t>
      </w:r>
      <w:r>
        <w:rPr>
          <w:rFonts w:hint="cs"/>
          <w:rtl/>
        </w:rPr>
        <w:t xml:space="preserve">משרדך להשמת מובטלים בעבודה </w:t>
      </w:r>
      <w:r>
        <w:rPr>
          <w:rtl/>
        </w:rPr>
        <w:t>–</w:t>
      </w:r>
      <w:r>
        <w:rPr>
          <w:rFonts w:hint="cs"/>
          <w:rtl/>
        </w:rPr>
        <w:t xml:space="preserve"> רצוני לשאול</w:t>
      </w:r>
      <w:r>
        <w:rPr>
          <w:rtl/>
        </w:rPr>
        <w:t>:</w:t>
      </w:r>
    </w:p>
    <w:p w14:paraId="2BD25F23" w14:textId="77777777" w:rsidR="00000000" w:rsidRDefault="00E01313">
      <w:pPr>
        <w:pStyle w:val="a0"/>
        <w:ind w:firstLine="720"/>
      </w:pPr>
    </w:p>
    <w:p w14:paraId="409893E9" w14:textId="77777777" w:rsidR="00000000" w:rsidRDefault="00E01313">
      <w:pPr>
        <w:pStyle w:val="a0"/>
        <w:ind w:firstLine="720"/>
        <w:rPr>
          <w:rtl/>
        </w:rPr>
      </w:pPr>
      <w:r>
        <w:rPr>
          <w:rFonts w:hint="cs"/>
          <w:rtl/>
        </w:rPr>
        <w:t xml:space="preserve">1. </w:t>
      </w:r>
      <w:r>
        <w:rPr>
          <w:rtl/>
        </w:rPr>
        <w:t>כמה קורסי הכשרה מקצועית מקי</w:t>
      </w:r>
      <w:r>
        <w:rPr>
          <w:rFonts w:hint="cs"/>
          <w:rtl/>
        </w:rPr>
        <w:t>ים</w:t>
      </w:r>
      <w:r>
        <w:rPr>
          <w:rtl/>
        </w:rPr>
        <w:t xml:space="preserve"> משרד</w:t>
      </w:r>
      <w:r>
        <w:rPr>
          <w:rFonts w:hint="cs"/>
          <w:rtl/>
        </w:rPr>
        <w:t>ך</w:t>
      </w:r>
      <w:r>
        <w:rPr>
          <w:rtl/>
        </w:rPr>
        <w:t xml:space="preserve"> השנה?</w:t>
      </w:r>
    </w:p>
    <w:p w14:paraId="386F3573" w14:textId="77777777" w:rsidR="00000000" w:rsidRDefault="00E01313">
      <w:pPr>
        <w:pStyle w:val="a0"/>
        <w:ind w:firstLine="720"/>
        <w:rPr>
          <w:rtl/>
        </w:rPr>
      </w:pPr>
    </w:p>
    <w:p w14:paraId="1D625485" w14:textId="77777777" w:rsidR="00000000" w:rsidRDefault="00E01313">
      <w:pPr>
        <w:pStyle w:val="a0"/>
        <w:ind w:firstLine="720"/>
        <w:rPr>
          <w:rFonts w:hint="cs"/>
          <w:rtl/>
        </w:rPr>
      </w:pPr>
      <w:r>
        <w:rPr>
          <w:rFonts w:hint="cs"/>
          <w:rtl/>
        </w:rPr>
        <w:t xml:space="preserve">2. </w:t>
      </w:r>
      <w:r>
        <w:rPr>
          <w:rtl/>
        </w:rPr>
        <w:t>מה</w:t>
      </w:r>
      <w:r>
        <w:rPr>
          <w:rFonts w:hint="cs"/>
          <w:rtl/>
        </w:rPr>
        <w:t xml:space="preserve"> היא</w:t>
      </w:r>
      <w:r>
        <w:rPr>
          <w:rtl/>
        </w:rPr>
        <w:t xml:space="preserve"> חלוקת המועסקים בהכשרה המקצועית לפי ענפים </w:t>
      </w:r>
      <w:r>
        <w:rPr>
          <w:rFonts w:hint="cs"/>
          <w:rtl/>
        </w:rPr>
        <w:t xml:space="preserve"> - </w:t>
      </w:r>
      <w:r>
        <w:rPr>
          <w:rtl/>
        </w:rPr>
        <w:t>בנייה, מכונאות, חשמל</w:t>
      </w:r>
      <w:r>
        <w:rPr>
          <w:rFonts w:hint="cs"/>
          <w:rtl/>
        </w:rPr>
        <w:t>,</w:t>
      </w:r>
      <w:r>
        <w:rPr>
          <w:rtl/>
        </w:rPr>
        <w:t xml:space="preserve"> נגרות, מזכירות וכו'</w:t>
      </w:r>
      <w:r>
        <w:rPr>
          <w:rFonts w:hint="cs"/>
          <w:rtl/>
        </w:rPr>
        <w:t>?</w:t>
      </w:r>
    </w:p>
    <w:p w14:paraId="605140B1" w14:textId="77777777" w:rsidR="00000000" w:rsidRDefault="00E01313">
      <w:pPr>
        <w:pStyle w:val="a0"/>
        <w:ind w:firstLine="720"/>
        <w:rPr>
          <w:rtl/>
        </w:rPr>
      </w:pPr>
    </w:p>
    <w:p w14:paraId="282B9FFE" w14:textId="77777777" w:rsidR="00000000" w:rsidRDefault="00E01313">
      <w:pPr>
        <w:pStyle w:val="a0"/>
        <w:ind w:firstLine="720"/>
        <w:rPr>
          <w:rtl/>
        </w:rPr>
      </w:pPr>
      <w:r>
        <w:rPr>
          <w:rFonts w:hint="cs"/>
          <w:rtl/>
        </w:rPr>
        <w:t xml:space="preserve">3. </w:t>
      </w:r>
      <w:r>
        <w:rPr>
          <w:rtl/>
        </w:rPr>
        <w:t>האם יש מידע על מידת השיבוץ של בוגרי ההכשרות בעבודה בתחומי הכשרתם?</w:t>
      </w:r>
    </w:p>
    <w:p w14:paraId="2CA59703" w14:textId="77777777" w:rsidR="00000000" w:rsidRDefault="00E01313">
      <w:pPr>
        <w:pStyle w:val="a0"/>
        <w:ind w:firstLine="720"/>
        <w:rPr>
          <w:rtl/>
        </w:rPr>
      </w:pPr>
    </w:p>
    <w:p w14:paraId="679F095B" w14:textId="77777777" w:rsidR="00000000" w:rsidRDefault="00E01313">
      <w:pPr>
        <w:pStyle w:val="a0"/>
        <w:ind w:firstLine="720"/>
        <w:rPr>
          <w:rFonts w:hint="cs"/>
          <w:rtl/>
        </w:rPr>
      </w:pPr>
      <w:r>
        <w:rPr>
          <w:rFonts w:hint="cs"/>
          <w:rtl/>
        </w:rPr>
        <w:t xml:space="preserve">4. </w:t>
      </w:r>
      <w:r>
        <w:rPr>
          <w:rtl/>
        </w:rPr>
        <w:t>האם יש עידוד ותמרוץ כספי או אחר להשתבץ בעבודה במקום לחזור לחיי אבטלה?</w:t>
      </w:r>
    </w:p>
    <w:p w14:paraId="5B36DBE5" w14:textId="77777777" w:rsidR="00000000" w:rsidRDefault="00E01313">
      <w:pPr>
        <w:pStyle w:val="a0"/>
        <w:rPr>
          <w:rFonts w:hint="cs"/>
          <w:rtl/>
        </w:rPr>
      </w:pPr>
    </w:p>
    <w:p w14:paraId="629ED959" w14:textId="77777777" w:rsidR="00000000" w:rsidRDefault="00E01313">
      <w:pPr>
        <w:pStyle w:val="a0"/>
        <w:ind w:firstLine="0"/>
        <w:rPr>
          <w:rFonts w:hint="cs"/>
          <w:b/>
          <w:bCs/>
          <w:u w:val="single"/>
          <w:rtl/>
        </w:rPr>
      </w:pPr>
      <w:r>
        <w:rPr>
          <w:rFonts w:hint="cs"/>
          <w:b/>
          <w:bCs/>
          <w:u w:val="single"/>
          <w:rtl/>
        </w:rPr>
        <w:t>תשובת סגן שר התעשייה, המסחר והתעסוקה מיכאל רצון:</w:t>
      </w:r>
    </w:p>
    <w:p w14:paraId="03052086" w14:textId="77777777" w:rsidR="00000000" w:rsidRDefault="00E01313">
      <w:pPr>
        <w:pStyle w:val="a0"/>
        <w:ind w:firstLine="0"/>
        <w:rPr>
          <w:rFonts w:hint="cs"/>
          <w:b/>
          <w:rtl/>
        </w:rPr>
      </w:pPr>
      <w:r>
        <w:rPr>
          <w:rFonts w:hint="cs"/>
          <w:b/>
          <w:rtl/>
        </w:rPr>
        <w:t>(לא נקראה, נמסרה לפרוטוקול)</w:t>
      </w:r>
    </w:p>
    <w:p w14:paraId="76BD6B73" w14:textId="77777777" w:rsidR="00000000" w:rsidRDefault="00E01313">
      <w:pPr>
        <w:pStyle w:val="a0"/>
        <w:rPr>
          <w:rFonts w:hint="cs"/>
          <w:rtl/>
        </w:rPr>
      </w:pPr>
    </w:p>
    <w:p w14:paraId="5BD01284" w14:textId="77777777" w:rsidR="00000000" w:rsidRDefault="00E01313">
      <w:pPr>
        <w:pStyle w:val="a0"/>
        <w:rPr>
          <w:rFonts w:hint="cs"/>
          <w:rtl/>
        </w:rPr>
      </w:pPr>
      <w:r>
        <w:rPr>
          <w:rFonts w:hint="cs"/>
          <w:rtl/>
        </w:rPr>
        <w:t>1-2. בשנת 2003 בוצעו 573 קורסים להכשרת מבוגרים במימון המשרד, הכשרת יום עבור דורשי עבודה. בקורסים אלה הש</w:t>
      </w:r>
      <w:r>
        <w:rPr>
          <w:rFonts w:hint="cs"/>
          <w:rtl/>
        </w:rPr>
        <w:t>תתפו 10,819 דורשי עבודה ומקבלי הבטחת הכנסה. קורסים נוספים שאושרו בדצמבר עדיין לא נפתחו. בנוסף למדו 28,357 תלמידים בהכשרה והשתלמויות במסלולי הערב ללא תקצוב ממשלתי. הקורסים הם בפיקוח האגף, במקצועות תחבורה, חשמל, רכב, מינהל, טיפול וטיפוח החן ואחרים.</w:t>
      </w:r>
    </w:p>
    <w:p w14:paraId="5863268C" w14:textId="77777777" w:rsidR="00000000" w:rsidRDefault="00E01313">
      <w:pPr>
        <w:pStyle w:val="a0"/>
        <w:rPr>
          <w:rFonts w:hint="cs"/>
          <w:rtl/>
        </w:rPr>
      </w:pPr>
    </w:p>
    <w:p w14:paraId="6ECAA578" w14:textId="77777777" w:rsidR="00000000" w:rsidRDefault="00E01313">
      <w:pPr>
        <w:pStyle w:val="a0"/>
        <w:rPr>
          <w:rFonts w:hint="cs"/>
          <w:rtl/>
        </w:rPr>
      </w:pPr>
      <w:r>
        <w:rPr>
          <w:rFonts w:hint="cs"/>
          <w:rtl/>
        </w:rPr>
        <w:t>3. הרשות</w:t>
      </w:r>
      <w:r>
        <w:rPr>
          <w:rFonts w:hint="cs"/>
          <w:rtl/>
        </w:rPr>
        <w:t xml:space="preserve"> לתכנון כוח-אדם במשרדנו עוקבת אחר בוגרי הקורסים לצורך מידע לגבי השמתם בעבודה. שיעור ההשמה הממוצע לשנת 2002 של בוגרי ההכשרה נע סביב 45% ומעלה </w:t>
      </w:r>
      <w:r>
        <w:rPr>
          <w:rtl/>
        </w:rPr>
        <w:t>–</w:t>
      </w:r>
      <w:r>
        <w:rPr>
          <w:rFonts w:hint="cs"/>
          <w:rtl/>
        </w:rPr>
        <w:t xml:space="preserve"> תלוי במקצוע - זאת לעומת שנים עברו, כאשר ההשמה הגיעה ל-66%.</w:t>
      </w:r>
    </w:p>
    <w:p w14:paraId="6F3AD9E9" w14:textId="77777777" w:rsidR="00000000" w:rsidRDefault="00E01313">
      <w:pPr>
        <w:pStyle w:val="a0"/>
        <w:rPr>
          <w:rFonts w:hint="cs"/>
        </w:rPr>
      </w:pPr>
    </w:p>
    <w:p w14:paraId="3FC6C072" w14:textId="77777777" w:rsidR="00000000" w:rsidRDefault="00E01313">
      <w:pPr>
        <w:pStyle w:val="a0"/>
        <w:rPr>
          <w:rFonts w:hint="cs"/>
          <w:rtl/>
        </w:rPr>
      </w:pPr>
      <w:r>
        <w:rPr>
          <w:rFonts w:hint="cs"/>
          <w:rtl/>
        </w:rPr>
        <w:t>4. דורשי עבודה המשתתפים בהכשרה מקצועית משלמים שכר לימ</w:t>
      </w:r>
      <w:r>
        <w:rPr>
          <w:rFonts w:hint="cs"/>
          <w:rtl/>
        </w:rPr>
        <w:t>וד נמוך יחסית, 30% מדמי האבטלה שלהם הם זכאים מקוצצים להם מייד עם כניסתם להכשרה מקצועית, וזאת בעקבות החלטת הממשלה.</w:t>
      </w:r>
    </w:p>
    <w:p w14:paraId="46D1B88B" w14:textId="77777777" w:rsidR="00000000" w:rsidRDefault="00E01313">
      <w:pPr>
        <w:pStyle w:val="a0"/>
        <w:rPr>
          <w:rtl/>
        </w:rPr>
      </w:pPr>
    </w:p>
    <w:p w14:paraId="76A1923F" w14:textId="77777777" w:rsidR="00000000" w:rsidRDefault="00E01313">
      <w:pPr>
        <w:pStyle w:val="a0"/>
        <w:rPr>
          <w:rFonts w:hint="cs"/>
          <w:rtl/>
        </w:rPr>
      </w:pPr>
      <w:r>
        <w:rPr>
          <w:rFonts w:hint="cs"/>
          <w:rtl/>
        </w:rPr>
        <w:t>אין תמריץ כספי לחזרה לעבודה.</w:t>
      </w:r>
    </w:p>
    <w:p w14:paraId="2F746E5A" w14:textId="77777777" w:rsidR="00000000" w:rsidRDefault="00E01313">
      <w:pPr>
        <w:pStyle w:val="a0"/>
        <w:rPr>
          <w:rFonts w:hint="cs"/>
          <w:rtl/>
        </w:rPr>
      </w:pPr>
    </w:p>
    <w:p w14:paraId="20BA4917" w14:textId="77777777" w:rsidR="00000000" w:rsidRDefault="00E01313">
      <w:pPr>
        <w:pStyle w:val="af1"/>
        <w:rPr>
          <w:rtl/>
        </w:rPr>
      </w:pPr>
      <w:r>
        <w:rPr>
          <w:rtl/>
        </w:rPr>
        <w:t>היו"ר ראובן ריבלין:</w:t>
      </w:r>
    </w:p>
    <w:p w14:paraId="2592BB64" w14:textId="77777777" w:rsidR="00000000" w:rsidRDefault="00E01313">
      <w:pPr>
        <w:pStyle w:val="a0"/>
        <w:rPr>
          <w:rtl/>
        </w:rPr>
      </w:pPr>
    </w:p>
    <w:p w14:paraId="092BC279" w14:textId="77777777" w:rsidR="00000000" w:rsidRDefault="00E01313">
      <w:pPr>
        <w:pStyle w:val="a0"/>
        <w:rPr>
          <w:rFonts w:hint="cs"/>
          <w:rtl/>
        </w:rPr>
      </w:pPr>
      <w:r>
        <w:rPr>
          <w:rFonts w:hint="cs"/>
          <w:rtl/>
        </w:rPr>
        <w:t>תודה רבה. שאילתא מס' 215, של חבר הכנסת אמנון כהן, שהוא תמיד נוכח: שיווק קרקעות המינהל. בבק</w:t>
      </w:r>
      <w:r>
        <w:rPr>
          <w:rFonts w:hint="cs"/>
          <w:rtl/>
        </w:rPr>
        <w:t>שה, אדוני.</w:t>
      </w:r>
    </w:p>
    <w:p w14:paraId="6ED058F2" w14:textId="77777777" w:rsidR="00000000" w:rsidRDefault="00E01313">
      <w:pPr>
        <w:pStyle w:val="a0"/>
        <w:rPr>
          <w:rFonts w:hint="cs"/>
          <w:rtl/>
        </w:rPr>
      </w:pPr>
    </w:p>
    <w:p w14:paraId="49F13692" w14:textId="77777777" w:rsidR="00000000" w:rsidRDefault="00E01313">
      <w:pPr>
        <w:pStyle w:val="a1"/>
        <w:jc w:val="center"/>
        <w:rPr>
          <w:rtl/>
        </w:rPr>
      </w:pPr>
      <w:bookmarkStart w:id="92" w:name="FS000001029T28_01_2004_12_42_34"/>
      <w:bookmarkStart w:id="93" w:name="CQ12182FI0012182T28_01_2004_12_53_22"/>
      <w:bookmarkStart w:id="94" w:name="_Toc78873036"/>
      <w:bookmarkEnd w:id="92"/>
      <w:bookmarkEnd w:id="93"/>
      <w:r>
        <w:rPr>
          <w:rtl/>
        </w:rPr>
        <w:t xml:space="preserve">215. שיווק קרקעות </w:t>
      </w:r>
      <w:r>
        <w:rPr>
          <w:rFonts w:hint="cs"/>
          <w:rtl/>
        </w:rPr>
        <w:t xml:space="preserve">על-ידי </w:t>
      </w:r>
      <w:r>
        <w:rPr>
          <w:rtl/>
        </w:rPr>
        <w:t>מינהל</w:t>
      </w:r>
      <w:r>
        <w:rPr>
          <w:rFonts w:hint="cs"/>
          <w:rtl/>
        </w:rPr>
        <w:t xml:space="preserve"> מקרקעי ישראל</w:t>
      </w:r>
      <w:bookmarkEnd w:id="94"/>
      <w:r>
        <w:rPr>
          <w:rtl/>
        </w:rPr>
        <w:t xml:space="preserve"> </w:t>
      </w:r>
    </w:p>
    <w:p w14:paraId="45C76637" w14:textId="77777777" w:rsidR="00000000" w:rsidRDefault="00E01313">
      <w:pPr>
        <w:pStyle w:val="a0"/>
        <w:rPr>
          <w:rFonts w:hint="cs"/>
          <w:rtl/>
        </w:rPr>
      </w:pPr>
    </w:p>
    <w:p w14:paraId="0DA92A65" w14:textId="77777777" w:rsidR="00000000" w:rsidRDefault="00E01313">
      <w:pPr>
        <w:pStyle w:val="a0"/>
        <w:ind w:firstLine="0"/>
        <w:rPr>
          <w:rFonts w:hint="cs"/>
          <w:bCs/>
          <w:u w:val="single"/>
        </w:rPr>
      </w:pPr>
      <w:bookmarkStart w:id="95" w:name="ESQ12182"/>
      <w:bookmarkStart w:id="96" w:name="TextBody8"/>
      <w:bookmarkEnd w:id="95"/>
      <w:r>
        <w:rPr>
          <w:bCs/>
          <w:u w:val="single"/>
          <w:rtl/>
        </w:rPr>
        <w:t>חבר</w:t>
      </w:r>
      <w:bookmarkEnd w:id="96"/>
      <w:r>
        <w:rPr>
          <w:rFonts w:hint="cs"/>
          <w:bCs/>
          <w:u w:val="single"/>
          <w:rtl/>
        </w:rPr>
        <w:t xml:space="preserve"> הכנסת </w:t>
      </w:r>
      <w:bookmarkStart w:id="97" w:name="TextBody2"/>
      <w:r>
        <w:rPr>
          <w:bCs/>
          <w:u w:val="single"/>
          <w:rtl/>
        </w:rPr>
        <w:t>אמנון כהן</w:t>
      </w:r>
      <w:bookmarkEnd w:id="97"/>
      <w:r>
        <w:rPr>
          <w:rFonts w:hint="cs"/>
          <w:bCs/>
          <w:u w:val="single"/>
          <w:rtl/>
        </w:rPr>
        <w:t xml:space="preserve"> </w:t>
      </w:r>
      <w:bookmarkStart w:id="98" w:name="TextBody9"/>
      <w:r>
        <w:rPr>
          <w:bCs/>
          <w:u w:val="single"/>
          <w:rtl/>
        </w:rPr>
        <w:t>שאל</w:t>
      </w:r>
      <w:bookmarkEnd w:id="98"/>
      <w:r>
        <w:rPr>
          <w:rFonts w:hint="cs"/>
          <w:bCs/>
          <w:u w:val="single"/>
          <w:rtl/>
        </w:rPr>
        <w:t xml:space="preserve"> את</w:t>
      </w:r>
      <w:bookmarkStart w:id="99" w:name="TextBody12"/>
      <w:r>
        <w:rPr>
          <w:bCs/>
          <w:u w:val="single"/>
          <w:rtl/>
        </w:rPr>
        <w:t xml:space="preserve"> שר</w:t>
      </w:r>
      <w:bookmarkEnd w:id="99"/>
      <w:r>
        <w:rPr>
          <w:rFonts w:hint="cs"/>
          <w:bCs/>
          <w:u w:val="single"/>
          <w:rtl/>
        </w:rPr>
        <w:t xml:space="preserve"> </w:t>
      </w:r>
      <w:bookmarkStart w:id="100" w:name="GMGOVMINISTRYNAME"/>
      <w:r>
        <w:rPr>
          <w:bCs/>
          <w:u w:val="single"/>
          <w:rtl/>
        </w:rPr>
        <w:t>התעש</w:t>
      </w:r>
      <w:r>
        <w:rPr>
          <w:rFonts w:hint="cs"/>
          <w:bCs/>
          <w:u w:val="single"/>
          <w:rtl/>
        </w:rPr>
        <w:t>י</w:t>
      </w:r>
      <w:r>
        <w:rPr>
          <w:bCs/>
          <w:u w:val="single"/>
          <w:rtl/>
        </w:rPr>
        <w:t>יה</w:t>
      </w:r>
      <w:r>
        <w:rPr>
          <w:rFonts w:hint="cs"/>
          <w:bCs/>
          <w:u w:val="single"/>
          <w:rtl/>
        </w:rPr>
        <w:t>,</w:t>
      </w:r>
      <w:r>
        <w:rPr>
          <w:bCs/>
          <w:u w:val="single"/>
          <w:rtl/>
        </w:rPr>
        <w:t xml:space="preserve"> המסחר</w:t>
      </w:r>
      <w:bookmarkEnd w:id="100"/>
      <w:r>
        <w:rPr>
          <w:rFonts w:hint="cs"/>
          <w:bCs/>
          <w:u w:val="single"/>
          <w:rtl/>
        </w:rPr>
        <w:t xml:space="preserve"> והתעסוקה</w:t>
      </w:r>
    </w:p>
    <w:p w14:paraId="2DCC1313" w14:textId="77777777" w:rsidR="00000000" w:rsidRDefault="00E01313">
      <w:pPr>
        <w:pStyle w:val="a0"/>
        <w:ind w:firstLine="720"/>
      </w:pPr>
      <w:bookmarkStart w:id="101" w:name="TextBody4"/>
      <w:r>
        <w:rPr>
          <w:rtl/>
        </w:rPr>
        <w:t>ביום י"א בסיוון התשס"ג (11 ביוני 2003):</w:t>
      </w:r>
      <w:bookmarkEnd w:id="101"/>
    </w:p>
    <w:p w14:paraId="09048417" w14:textId="77777777" w:rsidR="00000000" w:rsidRDefault="00E01313">
      <w:pPr>
        <w:pStyle w:val="a0"/>
        <w:rPr>
          <w:rFonts w:hint="cs"/>
          <w:rtl/>
        </w:rPr>
      </w:pPr>
    </w:p>
    <w:p w14:paraId="0D4C2513" w14:textId="77777777" w:rsidR="00000000" w:rsidRDefault="00E01313">
      <w:pPr>
        <w:pStyle w:val="a0"/>
        <w:ind w:firstLine="720"/>
        <w:rPr>
          <w:rFonts w:hint="cs"/>
          <w:rtl/>
        </w:rPr>
      </w:pPr>
      <w:bookmarkStart w:id="102" w:name="TextBody3"/>
      <w:r>
        <w:rPr>
          <w:rFonts w:hint="cs"/>
          <w:rtl/>
        </w:rPr>
        <w:t>הי</w:t>
      </w:r>
      <w:r>
        <w:rPr>
          <w:rtl/>
        </w:rPr>
        <w:t xml:space="preserve">קף הקרקעות למגורים </w:t>
      </w:r>
      <w:r>
        <w:rPr>
          <w:rFonts w:hint="cs"/>
          <w:rtl/>
        </w:rPr>
        <w:t xml:space="preserve">שהמינהל </w:t>
      </w:r>
      <w:r>
        <w:rPr>
          <w:rtl/>
        </w:rPr>
        <w:t>שיווק בשנתי</w:t>
      </w:r>
      <w:r>
        <w:rPr>
          <w:rFonts w:hint="cs"/>
          <w:rtl/>
        </w:rPr>
        <w:t>י</w:t>
      </w:r>
      <w:r>
        <w:rPr>
          <w:rtl/>
        </w:rPr>
        <w:t>ם האחרונות עמד על 40% בלבד מהיעד שהציבה הממשלה.</w:t>
      </w:r>
      <w:bookmarkEnd w:id="102"/>
      <w:r>
        <w:rPr>
          <w:rFonts w:hint="cs"/>
          <w:rtl/>
        </w:rPr>
        <w:t xml:space="preserve"> </w:t>
      </w:r>
    </w:p>
    <w:p w14:paraId="3D36FEA7" w14:textId="77777777" w:rsidR="00000000" w:rsidRDefault="00E01313">
      <w:pPr>
        <w:pStyle w:val="a0"/>
        <w:ind w:firstLine="720"/>
        <w:rPr>
          <w:rFonts w:hint="cs"/>
          <w:rtl/>
        </w:rPr>
      </w:pPr>
    </w:p>
    <w:p w14:paraId="01D421B7" w14:textId="77777777" w:rsidR="00000000" w:rsidRDefault="00E01313">
      <w:pPr>
        <w:pStyle w:val="a0"/>
        <w:ind w:firstLine="720"/>
        <w:rPr>
          <w:rFonts w:hint="cs"/>
          <w:rtl/>
        </w:rPr>
      </w:pPr>
      <w:r>
        <w:rPr>
          <w:rFonts w:hint="cs"/>
          <w:rtl/>
        </w:rPr>
        <w:t>רצוני לשאול</w:t>
      </w:r>
      <w:r>
        <w:rPr>
          <w:rtl/>
        </w:rPr>
        <w:t>:</w:t>
      </w:r>
      <w:bookmarkStart w:id="103" w:name="TextBody5"/>
      <w:r>
        <w:rPr>
          <w:rFonts w:hint="cs"/>
          <w:rtl/>
        </w:rPr>
        <w:t xml:space="preserve"> </w:t>
      </w:r>
    </w:p>
    <w:p w14:paraId="421E232D" w14:textId="77777777" w:rsidR="00000000" w:rsidRDefault="00E01313">
      <w:pPr>
        <w:pStyle w:val="a0"/>
        <w:ind w:firstLine="720"/>
        <w:rPr>
          <w:rFonts w:hint="cs"/>
          <w:rtl/>
        </w:rPr>
      </w:pPr>
    </w:p>
    <w:p w14:paraId="193849F2" w14:textId="77777777" w:rsidR="00000000" w:rsidRDefault="00E01313">
      <w:pPr>
        <w:pStyle w:val="a0"/>
        <w:ind w:firstLine="720"/>
        <w:rPr>
          <w:rtl/>
        </w:rPr>
      </w:pPr>
      <w:r>
        <w:rPr>
          <w:rFonts w:hint="cs"/>
          <w:rtl/>
        </w:rPr>
        <w:t xml:space="preserve">1. </w:t>
      </w:r>
      <w:r>
        <w:rPr>
          <w:rtl/>
        </w:rPr>
        <w:t xml:space="preserve">מה </w:t>
      </w:r>
      <w:r>
        <w:rPr>
          <w:rFonts w:hint="cs"/>
          <w:rtl/>
        </w:rPr>
        <w:t xml:space="preserve">היא </w:t>
      </w:r>
      <w:r>
        <w:rPr>
          <w:rtl/>
        </w:rPr>
        <w:t>הסיבה לכך?</w:t>
      </w:r>
    </w:p>
    <w:p w14:paraId="1F79962B" w14:textId="77777777" w:rsidR="00000000" w:rsidRDefault="00E01313">
      <w:pPr>
        <w:pStyle w:val="a0"/>
        <w:ind w:firstLine="720"/>
        <w:rPr>
          <w:rtl/>
        </w:rPr>
      </w:pPr>
    </w:p>
    <w:p w14:paraId="1682AD84" w14:textId="77777777" w:rsidR="00000000" w:rsidRDefault="00E01313">
      <w:pPr>
        <w:pStyle w:val="a0"/>
        <w:ind w:firstLine="720"/>
        <w:rPr>
          <w:rFonts w:hint="cs"/>
          <w:rtl/>
        </w:rPr>
      </w:pPr>
      <w:r>
        <w:rPr>
          <w:rFonts w:hint="cs"/>
          <w:rtl/>
        </w:rPr>
        <w:t>2. האם יוגדל</w:t>
      </w:r>
      <w:r>
        <w:rPr>
          <w:rtl/>
        </w:rPr>
        <w:t xml:space="preserve"> היקף ש</w:t>
      </w:r>
      <w:r>
        <w:rPr>
          <w:rFonts w:hint="cs"/>
          <w:rtl/>
        </w:rPr>
        <w:t>י</w:t>
      </w:r>
      <w:r>
        <w:rPr>
          <w:rtl/>
        </w:rPr>
        <w:t xml:space="preserve">ווק הקרקעות </w:t>
      </w:r>
      <w:r>
        <w:rPr>
          <w:rFonts w:hint="cs"/>
          <w:rtl/>
        </w:rPr>
        <w:t>כדי</w:t>
      </w:r>
      <w:r>
        <w:rPr>
          <w:rtl/>
        </w:rPr>
        <w:t xml:space="preserve"> </w:t>
      </w:r>
      <w:r>
        <w:rPr>
          <w:rFonts w:hint="cs"/>
          <w:rtl/>
        </w:rPr>
        <w:t>להוזיל את</w:t>
      </w:r>
      <w:r>
        <w:rPr>
          <w:rtl/>
        </w:rPr>
        <w:t xml:space="preserve"> הד</w:t>
      </w:r>
      <w:r>
        <w:rPr>
          <w:rFonts w:hint="cs"/>
          <w:rtl/>
        </w:rPr>
        <w:t>י</w:t>
      </w:r>
      <w:r>
        <w:rPr>
          <w:rtl/>
        </w:rPr>
        <w:t>רות, לאור ביטול המענקים לרכישת דירות</w:t>
      </w:r>
      <w:r>
        <w:rPr>
          <w:rFonts w:hint="cs"/>
          <w:rtl/>
        </w:rPr>
        <w:t xml:space="preserve">, ואם כן </w:t>
      </w:r>
      <w:r>
        <w:rPr>
          <w:rtl/>
        </w:rPr>
        <w:t>–</w:t>
      </w:r>
      <w:r>
        <w:rPr>
          <w:rFonts w:hint="cs"/>
          <w:rtl/>
        </w:rPr>
        <w:t xml:space="preserve"> כיצד?</w:t>
      </w:r>
    </w:p>
    <w:p w14:paraId="2E4755C7" w14:textId="77777777" w:rsidR="00000000" w:rsidRDefault="00E01313">
      <w:pPr>
        <w:pStyle w:val="a0"/>
        <w:ind w:firstLine="720"/>
        <w:rPr>
          <w:rtl/>
        </w:rPr>
      </w:pPr>
    </w:p>
    <w:bookmarkEnd w:id="103"/>
    <w:p w14:paraId="01B28F4F" w14:textId="77777777" w:rsidR="00000000" w:rsidRDefault="00E01313">
      <w:pPr>
        <w:pStyle w:val="-"/>
        <w:rPr>
          <w:rtl/>
        </w:rPr>
      </w:pPr>
      <w:r>
        <w:rPr>
          <w:rFonts w:hint="eastAsia"/>
          <w:rtl/>
        </w:rPr>
        <w:t>סגן שר התעשייה, המסחר והתעסוקה מיכאל רצון:</w:t>
      </w:r>
    </w:p>
    <w:p w14:paraId="3A307F46" w14:textId="77777777" w:rsidR="00000000" w:rsidRDefault="00E01313">
      <w:pPr>
        <w:pStyle w:val="a0"/>
        <w:rPr>
          <w:rFonts w:hint="cs"/>
          <w:rtl/>
        </w:rPr>
      </w:pPr>
    </w:p>
    <w:p w14:paraId="718F7566" w14:textId="77777777" w:rsidR="00000000" w:rsidRDefault="00E01313">
      <w:pPr>
        <w:pStyle w:val="a0"/>
        <w:rPr>
          <w:rFonts w:hint="cs"/>
          <w:rtl/>
        </w:rPr>
      </w:pPr>
      <w:r>
        <w:rPr>
          <w:rFonts w:hint="cs"/>
          <w:rtl/>
        </w:rPr>
        <w:t xml:space="preserve">אדוני היושב-ראש, חברי הכנסת, חבר הכנסת אמנון כהן, שאלת: היקף הקרקעות למגורים שמינהל </w:t>
      </w:r>
      <w:r>
        <w:rPr>
          <w:rFonts w:hint="cs"/>
          <w:rtl/>
        </w:rPr>
        <w:t>הבנייה שיווק בשנתיים האחרונות עמד על 40% בלבד מהיעד שהציבה שהממשלה - מה היא הסיבה לכך?</w:t>
      </w:r>
    </w:p>
    <w:p w14:paraId="2797BA26" w14:textId="77777777" w:rsidR="00000000" w:rsidRDefault="00E01313">
      <w:pPr>
        <w:pStyle w:val="a0"/>
        <w:rPr>
          <w:rFonts w:hint="cs"/>
          <w:rtl/>
        </w:rPr>
      </w:pPr>
    </w:p>
    <w:p w14:paraId="02CD1375" w14:textId="77777777" w:rsidR="00000000" w:rsidRDefault="00E01313">
      <w:pPr>
        <w:pStyle w:val="a0"/>
        <w:rPr>
          <w:rFonts w:hint="cs"/>
          <w:rtl/>
        </w:rPr>
      </w:pPr>
      <w:r>
        <w:rPr>
          <w:rFonts w:hint="cs"/>
          <w:rtl/>
        </w:rPr>
        <w:t>הסיבות לאי-עמידה ביעדי השיווק של הממשלה הן, בין היתר, עיכובים בתהליך האישור של תוכניות שיוזם המינהל בוועדות התכנון של משרד הפנים. אי-אישורן של התוכניות גורר מחסור ביחיד</w:t>
      </w:r>
      <w:r>
        <w:rPr>
          <w:rFonts w:hint="cs"/>
          <w:rtl/>
        </w:rPr>
        <w:t xml:space="preserve">ות דיור מאושרות וזמינות. </w:t>
      </w:r>
    </w:p>
    <w:p w14:paraId="10702634" w14:textId="77777777" w:rsidR="00000000" w:rsidRDefault="00E01313">
      <w:pPr>
        <w:pStyle w:val="a0"/>
        <w:rPr>
          <w:rFonts w:hint="cs"/>
          <w:rtl/>
        </w:rPr>
      </w:pPr>
    </w:p>
    <w:p w14:paraId="3976634C" w14:textId="77777777" w:rsidR="00000000" w:rsidRDefault="00E01313">
      <w:pPr>
        <w:pStyle w:val="a0"/>
        <w:rPr>
          <w:rFonts w:hint="cs"/>
          <w:rtl/>
        </w:rPr>
      </w:pPr>
      <w:r>
        <w:rPr>
          <w:rFonts w:hint="cs"/>
          <w:rtl/>
        </w:rPr>
        <w:t>יש עיכוב בשיווק יחידות דיור בתוכניות מאושרות בשל חוסר הסכמה בנושאים שונים מול הרשויות המקומיות, כגון ציפוף האוכלוסייה, הוצאות פיתוח, רמת פיתוח, פטור מכפל אגרות פיתוח, החלפה של ראשי רשויות ועוד. יש עיכובים על-ידי גופים סטטוטוריים,</w:t>
      </w:r>
      <w:r>
        <w:rPr>
          <w:rFonts w:hint="cs"/>
          <w:rtl/>
        </w:rPr>
        <w:t xml:space="preserve"> משרדי ממשלה שונים ואחרים, כגון משרד הבריאות </w:t>
      </w:r>
      <w:r>
        <w:rPr>
          <w:rtl/>
        </w:rPr>
        <w:t>–</w:t>
      </w:r>
      <w:r>
        <w:rPr>
          <w:rFonts w:hint="cs"/>
          <w:rtl/>
        </w:rPr>
        <w:t xml:space="preserve"> דרישה להקים מכוני טיהור ופתרונות לביוב, משרד התחבורה </w:t>
      </w:r>
      <w:r>
        <w:rPr>
          <w:rtl/>
        </w:rPr>
        <w:t>–</w:t>
      </w:r>
      <w:r>
        <w:rPr>
          <w:rFonts w:hint="cs"/>
          <w:rtl/>
        </w:rPr>
        <w:t xml:space="preserve"> דרישה לסלול דרכים וגשרים, תשתיות-על, הגופים הירוקים והמשרד לאיכות הסביבה - שמירה על ערכי הטבע, ייעור, נוף וכדומה, דרישות רשות העתיקות, קושי בהשבת קרקע חקל</w:t>
      </w:r>
      <w:r>
        <w:rPr>
          <w:rFonts w:hint="cs"/>
          <w:rtl/>
        </w:rPr>
        <w:t>אית ששינתה ייעודה למגורים מן החוכרים החקלאיים המחזיקים בה ועוד.</w:t>
      </w:r>
    </w:p>
    <w:p w14:paraId="0DCC3341" w14:textId="77777777" w:rsidR="00000000" w:rsidRDefault="00E01313">
      <w:pPr>
        <w:pStyle w:val="a0"/>
        <w:rPr>
          <w:rFonts w:hint="cs"/>
          <w:rtl/>
        </w:rPr>
      </w:pPr>
    </w:p>
    <w:p w14:paraId="6DD6F384" w14:textId="77777777" w:rsidR="00000000" w:rsidRDefault="00E01313">
      <w:pPr>
        <w:pStyle w:val="a0"/>
        <w:rPr>
          <w:rFonts w:hint="cs"/>
          <w:rtl/>
        </w:rPr>
      </w:pPr>
      <w:r>
        <w:rPr>
          <w:rFonts w:hint="cs"/>
          <w:rtl/>
        </w:rPr>
        <w:t xml:space="preserve">לשאלה השניה שלך: האם יוגדל היקף שיווק הקרקעות כדי להוזיל את הדירות, לאור ביטול המענקים לרכישת דירות, ואם כן </w:t>
      </w:r>
      <w:r>
        <w:rPr>
          <w:rtl/>
        </w:rPr>
        <w:t>–</w:t>
      </w:r>
      <w:r>
        <w:rPr>
          <w:rFonts w:hint="cs"/>
          <w:rtl/>
        </w:rPr>
        <w:t xml:space="preserve"> כיצד?</w:t>
      </w:r>
    </w:p>
    <w:p w14:paraId="6A4903EA" w14:textId="77777777" w:rsidR="00000000" w:rsidRDefault="00E01313">
      <w:pPr>
        <w:pStyle w:val="a0"/>
        <w:rPr>
          <w:rFonts w:hint="cs"/>
          <w:rtl/>
        </w:rPr>
      </w:pPr>
    </w:p>
    <w:p w14:paraId="0E2816AE" w14:textId="77777777" w:rsidR="00000000" w:rsidRDefault="00E01313">
      <w:pPr>
        <w:pStyle w:val="a0"/>
        <w:rPr>
          <w:rFonts w:hint="cs"/>
          <w:rtl/>
        </w:rPr>
      </w:pPr>
      <w:r>
        <w:rPr>
          <w:rFonts w:hint="cs"/>
          <w:rtl/>
        </w:rPr>
        <w:t xml:space="preserve">מינהל מקרקעי ישראל עושה ככל יכולתו לקידום התוכניות אשר יזומות על-ידו, וכן </w:t>
      </w:r>
      <w:r>
        <w:rPr>
          <w:rFonts w:hint="cs"/>
          <w:rtl/>
        </w:rPr>
        <w:t>לשיווק יחידות הדיור אשר אושרו בוועדות התכנון כחוק. העובדה כי המענקים לרכישת דירות בוטלו אינה משנה את החסמים שעומדים לפני המינהל בעת התכנון והשיווק של המקרקעין. קצב אישור התוכניות על-ידי ועדות התכנון הסטטוטוריות אינו תלוי במינהל, ועל כן לא צפוי גידול משמעות</w:t>
      </w:r>
      <w:r>
        <w:rPr>
          <w:rFonts w:hint="cs"/>
          <w:rtl/>
        </w:rPr>
        <w:t>י בהיקף השיווק של קרקעות ליחידות דיור, על אף מאמצי המינהל להגדילו ככל שניתן.</w:t>
      </w:r>
    </w:p>
    <w:p w14:paraId="32FACF8D" w14:textId="77777777" w:rsidR="00000000" w:rsidRDefault="00E01313">
      <w:pPr>
        <w:pStyle w:val="a0"/>
        <w:rPr>
          <w:rFonts w:hint="cs"/>
          <w:rtl/>
        </w:rPr>
      </w:pPr>
    </w:p>
    <w:p w14:paraId="5AF932DB" w14:textId="77777777" w:rsidR="00000000" w:rsidRDefault="00E01313">
      <w:pPr>
        <w:pStyle w:val="a0"/>
        <w:rPr>
          <w:rFonts w:hint="cs"/>
          <w:rtl/>
        </w:rPr>
      </w:pPr>
      <w:r>
        <w:rPr>
          <w:rFonts w:hint="cs"/>
          <w:rtl/>
        </w:rPr>
        <w:t>האינטרס של מינהל מקרקעי ישראל הוא לשווק את הקרקעות הללו, בשביל זה הוא קיים. יש בעיות ביורוקרטיות, כפי שציינתי, קשות ביותר.</w:t>
      </w:r>
    </w:p>
    <w:p w14:paraId="2520E536" w14:textId="77777777" w:rsidR="00000000" w:rsidRDefault="00E01313">
      <w:pPr>
        <w:pStyle w:val="a0"/>
        <w:rPr>
          <w:rFonts w:hint="cs"/>
          <w:rtl/>
        </w:rPr>
      </w:pPr>
    </w:p>
    <w:p w14:paraId="7A060070" w14:textId="77777777" w:rsidR="00000000" w:rsidRDefault="00E01313">
      <w:pPr>
        <w:pStyle w:val="af1"/>
        <w:rPr>
          <w:rtl/>
        </w:rPr>
      </w:pPr>
      <w:r>
        <w:rPr>
          <w:rtl/>
        </w:rPr>
        <w:t>היו"ר ראובן ריבלין:</w:t>
      </w:r>
    </w:p>
    <w:p w14:paraId="534BAEE4" w14:textId="77777777" w:rsidR="00000000" w:rsidRDefault="00E01313">
      <w:pPr>
        <w:pStyle w:val="a0"/>
        <w:rPr>
          <w:rtl/>
        </w:rPr>
      </w:pPr>
    </w:p>
    <w:p w14:paraId="19813161" w14:textId="77777777" w:rsidR="00000000" w:rsidRDefault="00E01313">
      <w:pPr>
        <w:pStyle w:val="a0"/>
        <w:rPr>
          <w:rFonts w:hint="cs"/>
          <w:rtl/>
        </w:rPr>
      </w:pPr>
      <w:r>
        <w:rPr>
          <w:rFonts w:hint="cs"/>
          <w:rtl/>
        </w:rPr>
        <w:t>תודה. אדוני ישיב על שאלה נוספת של</w:t>
      </w:r>
      <w:r>
        <w:rPr>
          <w:rFonts w:hint="cs"/>
          <w:rtl/>
        </w:rPr>
        <w:t xml:space="preserve"> חבר הכנסת אמנון כהן.</w:t>
      </w:r>
    </w:p>
    <w:p w14:paraId="0C5013D5" w14:textId="77777777" w:rsidR="00000000" w:rsidRDefault="00E01313">
      <w:pPr>
        <w:pStyle w:val="a0"/>
        <w:rPr>
          <w:rFonts w:hint="cs"/>
          <w:rtl/>
        </w:rPr>
      </w:pPr>
    </w:p>
    <w:p w14:paraId="771591B1" w14:textId="77777777" w:rsidR="00000000" w:rsidRDefault="00E01313">
      <w:pPr>
        <w:pStyle w:val="-"/>
        <w:rPr>
          <w:rtl/>
        </w:rPr>
      </w:pPr>
      <w:bookmarkStart w:id="104" w:name="FS000000495T28_01_2004_12_59_57"/>
      <w:bookmarkEnd w:id="104"/>
      <w:r>
        <w:rPr>
          <w:rFonts w:hint="eastAsia"/>
          <w:rtl/>
        </w:rPr>
        <w:t>אמנון</w:t>
      </w:r>
      <w:r>
        <w:rPr>
          <w:rtl/>
        </w:rPr>
        <w:t xml:space="preserve"> כהן (ש"ס):</w:t>
      </w:r>
    </w:p>
    <w:p w14:paraId="11831FCD" w14:textId="77777777" w:rsidR="00000000" w:rsidRDefault="00E01313">
      <w:pPr>
        <w:pStyle w:val="a0"/>
        <w:rPr>
          <w:rFonts w:hint="cs"/>
          <w:rtl/>
        </w:rPr>
      </w:pPr>
    </w:p>
    <w:p w14:paraId="6E67AF8C" w14:textId="77777777" w:rsidR="00000000" w:rsidRDefault="00E01313">
      <w:pPr>
        <w:pStyle w:val="a0"/>
        <w:rPr>
          <w:rFonts w:hint="cs"/>
          <w:rtl/>
        </w:rPr>
      </w:pPr>
      <w:r>
        <w:rPr>
          <w:rFonts w:hint="cs"/>
          <w:rtl/>
        </w:rPr>
        <w:t>תודה רבה. אדוני סגן השר, אדוני היושב-ראש, הבנתי מהתשובות שקיימים הרבה מאוד עיכובים בכל השלבים של התכנון, והמינהל מתקשה. זו השאלה למעשה, מה אתם עושים, כמשרד, על מנת לייעל את העבודה, להוריד את החסמים. כי אם אי-אפשר לש</w:t>
      </w:r>
      <w:r>
        <w:rPr>
          <w:rFonts w:hint="cs"/>
          <w:rtl/>
        </w:rPr>
        <w:t>ווק את הקרקעות ואי-אפשר לבנות יותר דירות, הדירות יקרות, והציבור משלם הרבה מאוד כסף, בגלל מה שהחליטה הממשלה שצריך להיות משווק, אבל רק 40% מתוך זה משווקים. זה גורם לכך שאין מספיק דירות, והדירות יקרות. לשם כך, אני חושב, היתה השאילתא. מתשובותיך הבנתי שיש עיכוב</w:t>
      </w:r>
      <w:r>
        <w:rPr>
          <w:rFonts w:hint="cs"/>
          <w:rtl/>
        </w:rPr>
        <w:t xml:space="preserve">ים, יש ביורוקרטיה </w:t>
      </w:r>
      <w:r>
        <w:rPr>
          <w:rtl/>
        </w:rPr>
        <w:t>–</w:t>
      </w:r>
      <w:r>
        <w:rPr>
          <w:rFonts w:hint="cs"/>
          <w:rtl/>
        </w:rPr>
        <w:t xml:space="preserve"> אנחנו מבינים את זה, השאלה היא איך עושים רפורמה, איך עושים איזה תהליך, שיביא לזירוז התהליכים האלה, שהשיווק יגיע ל-80%, 90%, על-פי החלטת הממשלה.</w:t>
      </w:r>
    </w:p>
    <w:p w14:paraId="1AC670EB" w14:textId="77777777" w:rsidR="00000000" w:rsidRDefault="00E01313">
      <w:pPr>
        <w:pStyle w:val="a0"/>
        <w:rPr>
          <w:rFonts w:hint="cs"/>
          <w:rtl/>
        </w:rPr>
      </w:pPr>
    </w:p>
    <w:p w14:paraId="49E69FF1" w14:textId="77777777" w:rsidR="00000000" w:rsidRDefault="00E01313">
      <w:pPr>
        <w:pStyle w:val="af1"/>
        <w:rPr>
          <w:rtl/>
        </w:rPr>
      </w:pPr>
      <w:r>
        <w:rPr>
          <w:rtl/>
        </w:rPr>
        <w:t>היו"ר ראובן ריבלין:</w:t>
      </w:r>
    </w:p>
    <w:p w14:paraId="2F92BFB6" w14:textId="77777777" w:rsidR="00000000" w:rsidRDefault="00E01313">
      <w:pPr>
        <w:pStyle w:val="a0"/>
        <w:rPr>
          <w:rtl/>
        </w:rPr>
      </w:pPr>
    </w:p>
    <w:p w14:paraId="2BD176D2" w14:textId="77777777" w:rsidR="00000000" w:rsidRDefault="00E01313">
      <w:pPr>
        <w:pStyle w:val="a0"/>
        <w:rPr>
          <w:rFonts w:hint="cs"/>
          <w:rtl/>
        </w:rPr>
      </w:pPr>
      <w:r>
        <w:rPr>
          <w:rFonts w:hint="cs"/>
          <w:rtl/>
        </w:rPr>
        <w:t>תודה. סגן השר ישיב.</w:t>
      </w:r>
    </w:p>
    <w:p w14:paraId="1DC817A1" w14:textId="77777777" w:rsidR="00000000" w:rsidRDefault="00E01313">
      <w:pPr>
        <w:pStyle w:val="a0"/>
        <w:rPr>
          <w:rFonts w:hint="cs"/>
          <w:rtl/>
        </w:rPr>
      </w:pPr>
    </w:p>
    <w:p w14:paraId="203F3DF4" w14:textId="77777777" w:rsidR="00000000" w:rsidRDefault="00E01313">
      <w:pPr>
        <w:pStyle w:val="-"/>
        <w:rPr>
          <w:rtl/>
        </w:rPr>
      </w:pPr>
      <w:bookmarkStart w:id="105" w:name="FS000001029T28_01_2004_13_04_28"/>
      <w:bookmarkEnd w:id="105"/>
      <w:r>
        <w:rPr>
          <w:rFonts w:hint="eastAsia"/>
          <w:rtl/>
        </w:rPr>
        <w:t>סגן שר התעשייה, המסחר והתעסוקה מיכאל רצון:</w:t>
      </w:r>
    </w:p>
    <w:p w14:paraId="3538718A" w14:textId="77777777" w:rsidR="00000000" w:rsidRDefault="00E01313">
      <w:pPr>
        <w:pStyle w:val="a0"/>
        <w:rPr>
          <w:rFonts w:hint="cs"/>
          <w:rtl/>
        </w:rPr>
      </w:pPr>
    </w:p>
    <w:p w14:paraId="516881F0" w14:textId="77777777" w:rsidR="00000000" w:rsidRDefault="00E01313">
      <w:pPr>
        <w:pStyle w:val="a0"/>
        <w:rPr>
          <w:rFonts w:hint="cs"/>
          <w:rtl/>
        </w:rPr>
      </w:pPr>
      <w:r>
        <w:rPr>
          <w:rFonts w:hint="cs"/>
          <w:rtl/>
        </w:rPr>
        <w:t>ברוב מ</w:t>
      </w:r>
      <w:r>
        <w:rPr>
          <w:rFonts w:hint="cs"/>
          <w:rtl/>
        </w:rPr>
        <w:t xml:space="preserve">ה שאמרת, אני מוכרח לומר שאתה גם צודק. כל מה שאמרתי  לך, הסברתי מדוע הדברים אינם בידי המינהל. </w:t>
      </w:r>
    </w:p>
    <w:p w14:paraId="314DC6FB" w14:textId="77777777" w:rsidR="00000000" w:rsidRDefault="00E01313">
      <w:pPr>
        <w:pStyle w:val="a0"/>
        <w:rPr>
          <w:rFonts w:hint="cs"/>
          <w:rtl/>
        </w:rPr>
      </w:pPr>
    </w:p>
    <w:p w14:paraId="0FD74927" w14:textId="77777777" w:rsidR="00000000" w:rsidRDefault="00E01313">
      <w:pPr>
        <w:pStyle w:val="af0"/>
        <w:rPr>
          <w:rtl/>
        </w:rPr>
      </w:pPr>
      <w:r>
        <w:rPr>
          <w:rFonts w:hint="eastAsia"/>
          <w:rtl/>
        </w:rPr>
        <w:t>אמנון</w:t>
      </w:r>
      <w:r>
        <w:rPr>
          <w:rtl/>
        </w:rPr>
        <w:t xml:space="preserve"> כהן (ש"ס):</w:t>
      </w:r>
    </w:p>
    <w:p w14:paraId="511E18F6" w14:textId="77777777" w:rsidR="00000000" w:rsidRDefault="00E01313">
      <w:pPr>
        <w:pStyle w:val="a0"/>
        <w:rPr>
          <w:rFonts w:hint="cs"/>
          <w:rtl/>
        </w:rPr>
      </w:pPr>
    </w:p>
    <w:p w14:paraId="0AB06D43" w14:textId="77777777" w:rsidR="00000000" w:rsidRDefault="00E01313">
      <w:pPr>
        <w:pStyle w:val="a0"/>
        <w:rPr>
          <w:rFonts w:hint="cs"/>
          <w:rtl/>
        </w:rPr>
      </w:pPr>
      <w:r>
        <w:rPr>
          <w:rFonts w:hint="cs"/>
          <w:rtl/>
        </w:rPr>
        <w:t xml:space="preserve">- - - </w:t>
      </w:r>
    </w:p>
    <w:p w14:paraId="2D5C594A" w14:textId="77777777" w:rsidR="00000000" w:rsidRDefault="00E01313">
      <w:pPr>
        <w:pStyle w:val="a0"/>
        <w:rPr>
          <w:rFonts w:hint="cs"/>
          <w:rtl/>
        </w:rPr>
      </w:pPr>
    </w:p>
    <w:p w14:paraId="4ADA3D54" w14:textId="77777777" w:rsidR="00000000" w:rsidRDefault="00E01313">
      <w:pPr>
        <w:pStyle w:val="-"/>
        <w:rPr>
          <w:rtl/>
        </w:rPr>
      </w:pPr>
      <w:bookmarkStart w:id="106" w:name="FS000001029T28_01_2004_13_05_46C"/>
      <w:bookmarkEnd w:id="106"/>
      <w:r>
        <w:rPr>
          <w:rtl/>
        </w:rPr>
        <w:t>סגן שר התעשייה, המסחר והתעסוקה מיכאל רצון:</w:t>
      </w:r>
    </w:p>
    <w:p w14:paraId="316FAA5D" w14:textId="77777777" w:rsidR="00000000" w:rsidRDefault="00E01313">
      <w:pPr>
        <w:pStyle w:val="a0"/>
        <w:rPr>
          <w:rtl/>
        </w:rPr>
      </w:pPr>
    </w:p>
    <w:p w14:paraId="23E78C60" w14:textId="77777777" w:rsidR="00000000" w:rsidRDefault="00E01313">
      <w:pPr>
        <w:pStyle w:val="a0"/>
        <w:rPr>
          <w:rFonts w:hint="cs"/>
          <w:rtl/>
        </w:rPr>
      </w:pPr>
      <w:r>
        <w:rPr>
          <w:rFonts w:hint="cs"/>
          <w:rtl/>
        </w:rPr>
        <w:t>אני מבין, חבר הכנסת אמנון כהן. צר לי שאני לא יכול לספק לך תשובה יותר טובה בעניין הזה. המינה</w:t>
      </w:r>
      <w:r>
        <w:rPr>
          <w:rFonts w:hint="cs"/>
          <w:rtl/>
        </w:rPr>
        <w:t xml:space="preserve">ל עושה ככל שביכולתו. אין לנו מה לעשות לבד מאשר להיות כפופים לרשויות האחרות, שקשורות לשיווק הקרקעות הללו. אני מסכים אתך שהביורוקרטיה פוגעת בעניין הזה. </w:t>
      </w:r>
    </w:p>
    <w:p w14:paraId="05010982" w14:textId="77777777" w:rsidR="00000000" w:rsidRDefault="00E01313">
      <w:pPr>
        <w:pStyle w:val="a0"/>
        <w:rPr>
          <w:rFonts w:hint="cs"/>
          <w:rtl/>
        </w:rPr>
      </w:pPr>
    </w:p>
    <w:p w14:paraId="13D67069" w14:textId="77777777" w:rsidR="00000000" w:rsidRDefault="00E01313">
      <w:pPr>
        <w:pStyle w:val="a0"/>
        <w:rPr>
          <w:rFonts w:hint="cs"/>
          <w:rtl/>
        </w:rPr>
      </w:pPr>
      <w:r>
        <w:rPr>
          <w:rFonts w:hint="cs"/>
          <w:rtl/>
        </w:rPr>
        <w:t>עם זאת - הערה שלא קשורה לעניין - לאמירתך שכתוצאה משיווק הקרקעות מחירי הדירות גבוהים. לצערנו הרב, מחירי ה</w:t>
      </w:r>
      <w:r>
        <w:rPr>
          <w:rFonts w:hint="cs"/>
          <w:rtl/>
        </w:rPr>
        <w:t>דירות לא רק שהם לא גבוהים, הם נמוכים מדי, אתה יכול לבדוק את העניין הזה עם קבלנים, שבונים היום ומוכרים את הדירות במחירי עלות כמעט, אם לא פחות מזה, משום שהשיווק אינו מצליח לעמוד בהיקף ההיצע. יש היום היצע גדול יותר של דירות מאשר ביקוש.</w:t>
      </w:r>
    </w:p>
    <w:p w14:paraId="24A317C1" w14:textId="77777777" w:rsidR="00000000" w:rsidRDefault="00E01313">
      <w:pPr>
        <w:pStyle w:val="a0"/>
        <w:rPr>
          <w:rFonts w:hint="cs"/>
          <w:rtl/>
        </w:rPr>
      </w:pPr>
    </w:p>
    <w:p w14:paraId="1FD31604" w14:textId="77777777" w:rsidR="00000000" w:rsidRDefault="00E01313">
      <w:pPr>
        <w:pStyle w:val="af1"/>
        <w:rPr>
          <w:rtl/>
        </w:rPr>
      </w:pPr>
      <w:r>
        <w:rPr>
          <w:rFonts w:hint="eastAsia"/>
          <w:rtl/>
        </w:rPr>
        <w:t>היו</w:t>
      </w:r>
      <w:r>
        <w:rPr>
          <w:rtl/>
        </w:rPr>
        <w:t>"ר ראובן ריבלין:</w:t>
      </w:r>
    </w:p>
    <w:p w14:paraId="00005533" w14:textId="77777777" w:rsidR="00000000" w:rsidRDefault="00E01313">
      <w:pPr>
        <w:pStyle w:val="a0"/>
        <w:rPr>
          <w:rFonts w:hint="cs"/>
          <w:rtl/>
        </w:rPr>
      </w:pPr>
    </w:p>
    <w:p w14:paraId="27D12C6B" w14:textId="77777777" w:rsidR="00000000" w:rsidRDefault="00E01313">
      <w:pPr>
        <w:pStyle w:val="a0"/>
        <w:rPr>
          <w:rFonts w:hint="cs"/>
          <w:rtl/>
        </w:rPr>
      </w:pPr>
      <w:r>
        <w:rPr>
          <w:rFonts w:hint="cs"/>
          <w:rtl/>
        </w:rPr>
        <w:t>ת</w:t>
      </w:r>
      <w:r>
        <w:rPr>
          <w:rFonts w:hint="cs"/>
          <w:rtl/>
        </w:rPr>
        <w:t>ודה. סגן השר מיכאל רצון ישיב על שאילתא מס' 782, של חברת הכנסת גילה פינקלשטיין, בעניין גביית אגרת הטלוויזיה. בבקשה.</w:t>
      </w:r>
    </w:p>
    <w:p w14:paraId="1EA1C2C4" w14:textId="77777777" w:rsidR="00000000" w:rsidRDefault="00E01313">
      <w:pPr>
        <w:pStyle w:val="a0"/>
        <w:rPr>
          <w:rFonts w:hint="cs"/>
          <w:rtl/>
        </w:rPr>
      </w:pPr>
    </w:p>
    <w:p w14:paraId="3EB99BD1" w14:textId="77777777" w:rsidR="00000000" w:rsidRDefault="00E01313">
      <w:pPr>
        <w:pStyle w:val="a1"/>
        <w:jc w:val="center"/>
        <w:rPr>
          <w:rtl/>
        </w:rPr>
      </w:pPr>
      <w:bookmarkStart w:id="107" w:name="CQ17378FI0017378T28_01_2004_13_10_25"/>
      <w:bookmarkStart w:id="108" w:name="_Toc78873037"/>
      <w:bookmarkEnd w:id="107"/>
      <w:r>
        <w:rPr>
          <w:rtl/>
        </w:rPr>
        <w:t>782. גביית אגרת הטלוויזיה</w:t>
      </w:r>
      <w:bookmarkEnd w:id="108"/>
    </w:p>
    <w:p w14:paraId="719B66C2" w14:textId="77777777" w:rsidR="00000000" w:rsidRDefault="00E01313">
      <w:pPr>
        <w:pStyle w:val="a0"/>
        <w:rPr>
          <w:rFonts w:hint="cs"/>
          <w:rtl/>
        </w:rPr>
      </w:pPr>
    </w:p>
    <w:p w14:paraId="71C20567" w14:textId="77777777" w:rsidR="00000000" w:rsidRDefault="00E01313">
      <w:pPr>
        <w:pStyle w:val="a0"/>
        <w:ind w:firstLine="0"/>
        <w:rPr>
          <w:rFonts w:hint="cs"/>
          <w:bCs/>
          <w:u w:val="single"/>
        </w:rPr>
      </w:pPr>
      <w:bookmarkStart w:id="109" w:name="ESQ17378"/>
      <w:bookmarkEnd w:id="109"/>
      <w:r>
        <w:rPr>
          <w:bCs/>
          <w:u w:val="single"/>
          <w:rtl/>
        </w:rPr>
        <w:t>חברת</w:t>
      </w:r>
      <w:r>
        <w:rPr>
          <w:rFonts w:hint="cs"/>
          <w:bCs/>
          <w:u w:val="single"/>
          <w:rtl/>
        </w:rPr>
        <w:t xml:space="preserve"> הכנסת </w:t>
      </w:r>
      <w:r>
        <w:rPr>
          <w:bCs/>
          <w:u w:val="single"/>
          <w:rtl/>
        </w:rPr>
        <w:t>גילה פינקלשטיין</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התעשי</w:t>
      </w:r>
      <w:r>
        <w:rPr>
          <w:rFonts w:hint="cs"/>
          <w:bCs/>
          <w:u w:val="single"/>
          <w:rtl/>
        </w:rPr>
        <w:t>י</w:t>
      </w:r>
      <w:r>
        <w:rPr>
          <w:bCs/>
          <w:u w:val="single"/>
          <w:rtl/>
        </w:rPr>
        <w:t>ה</w:t>
      </w:r>
      <w:r>
        <w:rPr>
          <w:rFonts w:hint="cs"/>
          <w:bCs/>
          <w:u w:val="single"/>
          <w:rtl/>
        </w:rPr>
        <w:t>,</w:t>
      </w:r>
      <w:r>
        <w:rPr>
          <w:bCs/>
          <w:u w:val="single"/>
          <w:rtl/>
        </w:rPr>
        <w:t xml:space="preserve"> המסחר</w:t>
      </w:r>
      <w:r>
        <w:rPr>
          <w:rFonts w:hint="cs"/>
          <w:bCs/>
          <w:u w:val="single"/>
          <w:rtl/>
        </w:rPr>
        <w:t xml:space="preserve"> והתעסוקה</w:t>
      </w:r>
    </w:p>
    <w:p w14:paraId="3B563408" w14:textId="77777777" w:rsidR="00000000" w:rsidRDefault="00E01313">
      <w:pPr>
        <w:pStyle w:val="a0"/>
        <w:ind w:firstLine="720"/>
      </w:pPr>
      <w:r>
        <w:rPr>
          <w:rtl/>
        </w:rPr>
        <w:t xml:space="preserve"> ביום א' בכסל</w:t>
      </w:r>
      <w:r>
        <w:rPr>
          <w:rFonts w:hint="cs"/>
          <w:rtl/>
        </w:rPr>
        <w:t>י</w:t>
      </w:r>
      <w:r>
        <w:rPr>
          <w:rtl/>
        </w:rPr>
        <w:t>ו התשס"ד (26 בנובמבר 2003):</w:t>
      </w:r>
    </w:p>
    <w:p w14:paraId="7516FB3B" w14:textId="77777777" w:rsidR="00000000" w:rsidRDefault="00E01313">
      <w:pPr>
        <w:pStyle w:val="a0"/>
        <w:rPr>
          <w:rFonts w:hint="cs"/>
        </w:rPr>
      </w:pPr>
    </w:p>
    <w:p w14:paraId="0DB10EF5" w14:textId="77777777" w:rsidR="00000000" w:rsidRDefault="00E01313">
      <w:pPr>
        <w:pStyle w:val="a0"/>
        <w:ind w:firstLine="720"/>
      </w:pPr>
      <w:r>
        <w:rPr>
          <w:rtl/>
        </w:rPr>
        <w:t>הובא ליד</w:t>
      </w:r>
      <w:r>
        <w:rPr>
          <w:rtl/>
        </w:rPr>
        <w:t xml:space="preserve">יעתי, כי אזרחים רבים שאין ולא היה ברשותם כלל </w:t>
      </w:r>
      <w:r>
        <w:rPr>
          <w:rFonts w:hint="cs"/>
          <w:rtl/>
        </w:rPr>
        <w:t>מקלט</w:t>
      </w:r>
      <w:r>
        <w:rPr>
          <w:rtl/>
        </w:rPr>
        <w:t xml:space="preserve"> טלוויזיה מקבלים לבתיהם הודעות חוזרות ונשנות לתשלום האגרה, וב</w:t>
      </w:r>
      <w:r>
        <w:rPr>
          <w:rFonts w:hint="cs"/>
          <w:rtl/>
        </w:rPr>
        <w:t>המשך</w:t>
      </w:r>
      <w:r>
        <w:rPr>
          <w:rtl/>
        </w:rPr>
        <w:t xml:space="preserve"> </w:t>
      </w:r>
      <w:r>
        <w:rPr>
          <w:rFonts w:hint="cs"/>
          <w:rtl/>
        </w:rPr>
        <w:t xml:space="preserve">אף </w:t>
      </w:r>
      <w:r>
        <w:rPr>
          <w:rtl/>
        </w:rPr>
        <w:t xml:space="preserve">התראות </w:t>
      </w:r>
      <w:r>
        <w:rPr>
          <w:rFonts w:hint="cs"/>
          <w:rtl/>
        </w:rPr>
        <w:t xml:space="preserve">לפני </w:t>
      </w:r>
      <w:r>
        <w:rPr>
          <w:rtl/>
        </w:rPr>
        <w:t>עיקול</w:t>
      </w:r>
      <w:r>
        <w:rPr>
          <w:rFonts w:hint="cs"/>
          <w:rtl/>
        </w:rPr>
        <w:t>, וכי</w:t>
      </w:r>
      <w:r>
        <w:rPr>
          <w:rtl/>
        </w:rPr>
        <w:t xml:space="preserve"> פניותיהם </w:t>
      </w:r>
      <w:r>
        <w:rPr>
          <w:rFonts w:hint="cs"/>
          <w:rtl/>
        </w:rPr>
        <w:t xml:space="preserve">של אזרחים אלה </w:t>
      </w:r>
      <w:r>
        <w:rPr>
          <w:rtl/>
        </w:rPr>
        <w:t xml:space="preserve">לרשות השידור </w:t>
      </w:r>
      <w:r>
        <w:rPr>
          <w:rFonts w:hint="cs"/>
          <w:rtl/>
        </w:rPr>
        <w:t>אינן זוכות לטיפול הולם</w:t>
      </w:r>
      <w:r>
        <w:rPr>
          <w:rtl/>
        </w:rPr>
        <w:t xml:space="preserve">. </w:t>
      </w:r>
    </w:p>
    <w:p w14:paraId="5C977EAE" w14:textId="77777777" w:rsidR="00000000" w:rsidRDefault="00E01313">
      <w:pPr>
        <w:pStyle w:val="a0"/>
        <w:ind w:firstLine="720"/>
      </w:pPr>
    </w:p>
    <w:p w14:paraId="3AE3C376" w14:textId="77777777" w:rsidR="00000000" w:rsidRDefault="00E01313">
      <w:pPr>
        <w:pStyle w:val="a0"/>
        <w:ind w:firstLine="720"/>
        <w:rPr>
          <w:rFonts w:hint="cs"/>
          <w:rtl/>
        </w:rPr>
      </w:pPr>
      <w:r>
        <w:rPr>
          <w:rFonts w:hint="cs"/>
          <w:rtl/>
        </w:rPr>
        <w:t>רצוני לשאול</w:t>
      </w:r>
      <w:r>
        <w:rPr>
          <w:rtl/>
        </w:rPr>
        <w:t>:</w:t>
      </w:r>
      <w:r>
        <w:rPr>
          <w:rFonts w:hint="cs"/>
          <w:rtl/>
        </w:rPr>
        <w:t xml:space="preserve"> </w:t>
      </w:r>
    </w:p>
    <w:p w14:paraId="4ECE4F12" w14:textId="77777777" w:rsidR="00000000" w:rsidRDefault="00E01313">
      <w:pPr>
        <w:pStyle w:val="a0"/>
        <w:ind w:firstLine="720"/>
        <w:rPr>
          <w:rFonts w:hint="cs"/>
          <w:rtl/>
        </w:rPr>
      </w:pPr>
    </w:p>
    <w:p w14:paraId="5BBC5122" w14:textId="77777777" w:rsidR="00000000" w:rsidRDefault="00E01313">
      <w:pPr>
        <w:pStyle w:val="a0"/>
        <w:ind w:firstLine="720"/>
        <w:rPr>
          <w:rFonts w:hint="cs"/>
        </w:rPr>
      </w:pPr>
      <w:r>
        <w:rPr>
          <w:rFonts w:hint="cs"/>
          <w:rtl/>
        </w:rPr>
        <w:t xml:space="preserve">1. </w:t>
      </w:r>
      <w:r>
        <w:rPr>
          <w:rtl/>
        </w:rPr>
        <w:t xml:space="preserve">מדוע </w:t>
      </w:r>
      <w:r>
        <w:rPr>
          <w:rFonts w:hint="cs"/>
          <w:rtl/>
        </w:rPr>
        <w:t xml:space="preserve">אין </w:t>
      </w:r>
      <w:r>
        <w:rPr>
          <w:rtl/>
        </w:rPr>
        <w:t>רשות השידור מתבססת על מאגר</w:t>
      </w:r>
      <w:r>
        <w:rPr>
          <w:rtl/>
        </w:rPr>
        <w:t>י מידע מהימנים</w:t>
      </w:r>
      <w:r>
        <w:rPr>
          <w:rFonts w:hint="cs"/>
          <w:rtl/>
        </w:rPr>
        <w:t xml:space="preserve"> ומעודכנים</w:t>
      </w:r>
      <w:r>
        <w:rPr>
          <w:rtl/>
        </w:rPr>
        <w:t>?</w:t>
      </w:r>
      <w:r>
        <w:rPr>
          <w:rFonts w:hint="cs"/>
          <w:rtl/>
        </w:rPr>
        <w:t xml:space="preserve"> </w:t>
      </w:r>
    </w:p>
    <w:p w14:paraId="62817F42" w14:textId="77777777" w:rsidR="00000000" w:rsidRDefault="00E01313">
      <w:pPr>
        <w:pStyle w:val="a0"/>
        <w:ind w:firstLine="720"/>
        <w:rPr>
          <w:rFonts w:hint="cs"/>
        </w:rPr>
      </w:pPr>
    </w:p>
    <w:p w14:paraId="1CFBF520" w14:textId="77777777" w:rsidR="00000000" w:rsidRDefault="00E01313">
      <w:pPr>
        <w:pStyle w:val="a0"/>
        <w:ind w:firstLine="720"/>
        <w:rPr>
          <w:rFonts w:hint="cs"/>
        </w:rPr>
      </w:pPr>
      <w:r>
        <w:rPr>
          <w:rFonts w:hint="cs"/>
          <w:rtl/>
        </w:rPr>
        <w:t xml:space="preserve">2. כיצד יוכיח אזרח כי אין ברשותו מקלט? </w:t>
      </w:r>
    </w:p>
    <w:p w14:paraId="08F7808E" w14:textId="77777777" w:rsidR="00000000" w:rsidRDefault="00E01313">
      <w:pPr>
        <w:pStyle w:val="a0"/>
        <w:ind w:firstLine="720"/>
        <w:rPr>
          <w:rFonts w:hint="cs"/>
        </w:rPr>
      </w:pPr>
    </w:p>
    <w:p w14:paraId="1A0B7658" w14:textId="77777777" w:rsidR="00000000" w:rsidRDefault="00E01313">
      <w:pPr>
        <w:pStyle w:val="a0"/>
        <w:ind w:firstLine="720"/>
        <w:rPr>
          <w:rtl/>
        </w:rPr>
      </w:pPr>
      <w:r>
        <w:rPr>
          <w:rFonts w:hint="cs"/>
          <w:rtl/>
        </w:rPr>
        <w:t>3. כיצד תיפתר הבעיה</w:t>
      </w:r>
      <w:r>
        <w:rPr>
          <w:rtl/>
        </w:rPr>
        <w:t>?</w:t>
      </w:r>
    </w:p>
    <w:p w14:paraId="44C7CEA2" w14:textId="77777777" w:rsidR="00000000" w:rsidRDefault="00E01313">
      <w:pPr>
        <w:pStyle w:val="a0"/>
        <w:ind w:firstLine="720"/>
        <w:rPr>
          <w:rtl/>
        </w:rPr>
      </w:pPr>
    </w:p>
    <w:p w14:paraId="404EED53" w14:textId="77777777" w:rsidR="00000000" w:rsidRDefault="00E01313">
      <w:pPr>
        <w:pStyle w:val="-"/>
        <w:rPr>
          <w:rtl/>
        </w:rPr>
      </w:pPr>
      <w:bookmarkStart w:id="110" w:name="FS000001029T28_01_2004_13_11_14C"/>
      <w:bookmarkEnd w:id="110"/>
      <w:r>
        <w:rPr>
          <w:rtl/>
        </w:rPr>
        <w:t>סגן שר התעשייה, המסחר והתעסוקה מיכאל רצון:</w:t>
      </w:r>
    </w:p>
    <w:p w14:paraId="2EF36624" w14:textId="77777777" w:rsidR="00000000" w:rsidRDefault="00E01313">
      <w:pPr>
        <w:pStyle w:val="a0"/>
        <w:rPr>
          <w:rtl/>
        </w:rPr>
      </w:pPr>
    </w:p>
    <w:p w14:paraId="4AA23683" w14:textId="77777777" w:rsidR="00000000" w:rsidRDefault="00E01313">
      <w:pPr>
        <w:pStyle w:val="a0"/>
        <w:rPr>
          <w:rFonts w:hint="cs"/>
          <w:rtl/>
        </w:rPr>
      </w:pPr>
      <w:r>
        <w:rPr>
          <w:rFonts w:hint="cs"/>
          <w:rtl/>
        </w:rPr>
        <w:t>אדוני היושב-ראש, חברת הכנסת גילה פינקלשטיין, אני חוזר על השאילתא שלך. מדוע אין רשות השידור מתבססת על מאגרי מידע מהימנים ו</w:t>
      </w:r>
      <w:r>
        <w:rPr>
          <w:rFonts w:hint="cs"/>
          <w:rtl/>
        </w:rPr>
        <w:t>מעודכנים? לפי חוק רשות השידור, התשכ"ה-1965, האגרה מוטלת על אחזקת מקלט טלוויזיה. בהתאם לחוק, מאגר מידע של רשות השידור מתבסס על מידע שנמסר לה מהגורמים הבאים: א. סוחרים במקלטי טלוויזיה - סעיף 29א לחוק מטיל על כל סוחר את החובה למסור לרשות השידור פרטים על מכירה</w:t>
      </w:r>
      <w:r>
        <w:rPr>
          <w:rFonts w:hint="cs"/>
          <w:rtl/>
        </w:rPr>
        <w:t xml:space="preserve"> או השכרה של מקלט טלוויזיה; ב. אזרחים שהגיע להחזקתם מקלט טלוויזיה - סעיף 29ב לחוק מטיל על כל אדם שאינו סוחר במקלטי טלוויזיה חובה להודיע על החזקת מקלט טלוויזיה לרשות השידור; ג. אדם שהעביר מקלט שהיה בחזקתו לאדם אחר מחויב אף הוא על-פי תקנה 6 לתקנות רשות השידו</w:t>
      </w:r>
      <w:r>
        <w:rPr>
          <w:rFonts w:hint="cs"/>
          <w:rtl/>
        </w:rPr>
        <w:t xml:space="preserve">ר להודיע על כך לרשות השידור. </w:t>
      </w:r>
    </w:p>
    <w:p w14:paraId="4C122BB6" w14:textId="77777777" w:rsidR="00000000" w:rsidRDefault="00E01313">
      <w:pPr>
        <w:pStyle w:val="a0"/>
        <w:rPr>
          <w:rFonts w:hint="cs"/>
          <w:rtl/>
        </w:rPr>
      </w:pPr>
    </w:p>
    <w:p w14:paraId="7023C313" w14:textId="77777777" w:rsidR="00000000" w:rsidRDefault="00E01313">
      <w:pPr>
        <w:pStyle w:val="a0"/>
        <w:rPr>
          <w:rFonts w:hint="cs"/>
          <w:rtl/>
        </w:rPr>
      </w:pPr>
      <w:r>
        <w:rPr>
          <w:rFonts w:hint="cs"/>
          <w:rtl/>
        </w:rPr>
        <w:t>בפועל, כפי שאת מבינה, מעטים הם האזרחים שפועלים בהתאם להוראות סעיפים אלה. כתוצאה מכך, רשות השידור נדרשת לאסוף מידע ממקורות נוספים וכן לשליחת תזכורות לכלל האזרחים על הוראות החוק. התזכורות נועדו לאפשר לכל אדם המחזיק במקלט טלוויז</w:t>
      </w:r>
      <w:r>
        <w:rPr>
          <w:rFonts w:hint="cs"/>
          <w:rtl/>
        </w:rPr>
        <w:t xml:space="preserve">יה בלי להודיע על כך לרשות השידור, לשקול מחדש את דרכו ולהצטרף למעגל המשלמים. </w:t>
      </w:r>
    </w:p>
    <w:p w14:paraId="26FFA791" w14:textId="77777777" w:rsidR="00000000" w:rsidRDefault="00E01313">
      <w:pPr>
        <w:pStyle w:val="a0"/>
        <w:rPr>
          <w:rFonts w:hint="cs"/>
          <w:rtl/>
        </w:rPr>
      </w:pPr>
    </w:p>
    <w:p w14:paraId="38CC1C4D" w14:textId="77777777" w:rsidR="00000000" w:rsidRDefault="00E01313">
      <w:pPr>
        <w:pStyle w:val="a0"/>
        <w:rPr>
          <w:rFonts w:hint="cs"/>
          <w:rtl/>
        </w:rPr>
      </w:pPr>
      <w:r>
        <w:rPr>
          <w:rFonts w:hint="cs"/>
          <w:rtl/>
        </w:rPr>
        <w:t>פירוט הסנקציות הצפויות למשתמטים מחובתם בטופס התזכורת מיועד להקנות לאדם את מיטב המידע הדרוש לו לצורך קבלת ההחלטה. עובדה היא, כי בעקבות כל מחזור תזכורות נענים אזרחים רבים לפנייה ומ</w:t>
      </w:r>
      <w:r>
        <w:rPr>
          <w:rFonts w:hint="cs"/>
          <w:rtl/>
        </w:rPr>
        <w:t xml:space="preserve">וסרים הודעה על מקלט שבחזקתם ומשלמים את האגרה. </w:t>
      </w:r>
    </w:p>
    <w:p w14:paraId="09667969" w14:textId="77777777" w:rsidR="00000000" w:rsidRDefault="00E01313">
      <w:pPr>
        <w:pStyle w:val="a0"/>
        <w:rPr>
          <w:rFonts w:hint="cs"/>
          <w:rtl/>
        </w:rPr>
      </w:pPr>
    </w:p>
    <w:p w14:paraId="3B4C76E7" w14:textId="77777777" w:rsidR="00000000" w:rsidRDefault="00E01313">
      <w:pPr>
        <w:pStyle w:val="a0"/>
        <w:rPr>
          <w:rFonts w:hint="cs"/>
          <w:rtl/>
        </w:rPr>
      </w:pPr>
      <w:r>
        <w:rPr>
          <w:rFonts w:hint="cs"/>
          <w:rtl/>
        </w:rPr>
        <w:t xml:space="preserve">חשוב להדגיש, כי מבקר המדינה דרש מרשות השידור לשלוח באופן תקופתי פניות לאזרחים שאינם כלולים במעגל משלמי האגרה. יצוין כי בתזכורות האמורות נאמר במפורש שההודעה מתייחסת למחזיקים במקלטי טלוויזיה בלבד. </w:t>
      </w:r>
    </w:p>
    <w:p w14:paraId="7F7A59E0" w14:textId="77777777" w:rsidR="00000000" w:rsidRDefault="00E01313">
      <w:pPr>
        <w:pStyle w:val="a0"/>
        <w:rPr>
          <w:rFonts w:hint="cs"/>
          <w:rtl/>
        </w:rPr>
      </w:pPr>
    </w:p>
    <w:p w14:paraId="13D6DE0A" w14:textId="77777777" w:rsidR="00000000" w:rsidRDefault="00E01313">
      <w:pPr>
        <w:pStyle w:val="a0"/>
        <w:rPr>
          <w:rFonts w:hint="cs"/>
          <w:rtl/>
        </w:rPr>
      </w:pPr>
      <w:r>
        <w:rPr>
          <w:rFonts w:hint="cs"/>
          <w:rtl/>
        </w:rPr>
        <w:t>2. לשאלתך ה</w:t>
      </w:r>
      <w:r>
        <w:rPr>
          <w:rFonts w:hint="cs"/>
          <w:rtl/>
        </w:rPr>
        <w:t xml:space="preserve">שנייה </w:t>
      </w:r>
      <w:r>
        <w:rPr>
          <w:rtl/>
        </w:rPr>
        <w:t>–</w:t>
      </w:r>
      <w:r>
        <w:rPr>
          <w:rFonts w:hint="cs"/>
          <w:rtl/>
        </w:rPr>
        <w:t xml:space="preserve"> על-פי החוק, אין צורך להוכיח אי-החזקת מקלט, אולם אם בכל זאת מפריע לאדם שאין לו מקלט ששולחים לו תזכורות, הוא יכול לפנות לכל אחד מסניפי אגף הגבייה - בירושלים, תל-אביב, באר-שבע, נצרת, חיפה, טבריה, ראשון-לציון - והנושא יוסדר. </w:t>
      </w:r>
    </w:p>
    <w:p w14:paraId="3510DC42" w14:textId="77777777" w:rsidR="00000000" w:rsidRDefault="00E01313">
      <w:pPr>
        <w:pStyle w:val="a0"/>
        <w:rPr>
          <w:rFonts w:hint="cs"/>
          <w:rtl/>
        </w:rPr>
      </w:pPr>
    </w:p>
    <w:p w14:paraId="62DE9369" w14:textId="77777777" w:rsidR="00000000" w:rsidRDefault="00E01313">
      <w:pPr>
        <w:pStyle w:val="a0"/>
        <w:rPr>
          <w:rFonts w:hint="cs"/>
          <w:rtl/>
        </w:rPr>
      </w:pPr>
      <w:r>
        <w:rPr>
          <w:rFonts w:hint="cs"/>
          <w:rtl/>
        </w:rPr>
        <w:t>3. לשאלתך, כיצד תיפתר הבע</w:t>
      </w:r>
      <w:r>
        <w:rPr>
          <w:rFonts w:hint="cs"/>
          <w:rtl/>
        </w:rPr>
        <w:t xml:space="preserve">יה, אחת האלטרנטיבות לשיטה זו היא תיקון החוק באופן שיאפשר לרשות השידור נגישות למאגרי המידע של חברות הכבלים והלוויין, שבהם קיים מידע מהימן ומעודכן על רוב המחזיקים במקלטי הטלוויזיה. אם תרצי, תוכלי ליזום את זה יחד עם רשות השידור. תודה רבה. </w:t>
      </w:r>
    </w:p>
    <w:p w14:paraId="0FCA0F45" w14:textId="77777777" w:rsidR="00000000" w:rsidRDefault="00E01313">
      <w:pPr>
        <w:pStyle w:val="a0"/>
        <w:rPr>
          <w:rFonts w:hint="cs"/>
          <w:rtl/>
        </w:rPr>
      </w:pPr>
    </w:p>
    <w:p w14:paraId="55B881AA" w14:textId="77777777" w:rsidR="00000000" w:rsidRDefault="00E01313">
      <w:pPr>
        <w:pStyle w:val="af1"/>
        <w:rPr>
          <w:rtl/>
        </w:rPr>
      </w:pPr>
      <w:r>
        <w:rPr>
          <w:rtl/>
        </w:rPr>
        <w:t>היו"ר ראובן ריבלין</w:t>
      </w:r>
      <w:r>
        <w:rPr>
          <w:rtl/>
        </w:rPr>
        <w:t>:</w:t>
      </w:r>
    </w:p>
    <w:p w14:paraId="2253280F" w14:textId="77777777" w:rsidR="00000000" w:rsidRDefault="00E01313">
      <w:pPr>
        <w:pStyle w:val="a0"/>
        <w:rPr>
          <w:rFonts w:hint="cs"/>
          <w:rtl/>
        </w:rPr>
      </w:pPr>
    </w:p>
    <w:p w14:paraId="6B347DFF" w14:textId="77777777" w:rsidR="00000000" w:rsidRDefault="00E01313">
      <w:pPr>
        <w:pStyle w:val="a0"/>
        <w:rPr>
          <w:rFonts w:hint="cs"/>
          <w:rtl/>
        </w:rPr>
      </w:pPr>
      <w:r>
        <w:rPr>
          <w:rFonts w:hint="cs"/>
          <w:rtl/>
        </w:rPr>
        <w:t>תודה. שאלה נוספת, בבקשה, אם יש לגברתי.</w:t>
      </w:r>
    </w:p>
    <w:p w14:paraId="57D28277" w14:textId="77777777" w:rsidR="00000000" w:rsidRDefault="00E01313">
      <w:pPr>
        <w:pStyle w:val="a0"/>
        <w:rPr>
          <w:rFonts w:hint="cs"/>
          <w:rtl/>
        </w:rPr>
      </w:pPr>
    </w:p>
    <w:p w14:paraId="41E3FF8C" w14:textId="77777777" w:rsidR="00000000" w:rsidRDefault="00E01313">
      <w:pPr>
        <w:pStyle w:val="af0"/>
        <w:rPr>
          <w:rtl/>
        </w:rPr>
      </w:pPr>
      <w:bookmarkStart w:id="111" w:name="FS000001059T28_01_2004_11_53_00"/>
      <w:bookmarkEnd w:id="111"/>
      <w:r>
        <w:rPr>
          <w:rtl/>
        </w:rPr>
        <w:t>גילה פינקלשטיין (מפד"ל):</w:t>
      </w:r>
    </w:p>
    <w:p w14:paraId="62CF8269" w14:textId="77777777" w:rsidR="00000000" w:rsidRDefault="00E01313">
      <w:pPr>
        <w:pStyle w:val="a0"/>
        <w:rPr>
          <w:rtl/>
        </w:rPr>
      </w:pPr>
    </w:p>
    <w:p w14:paraId="4DCAED34" w14:textId="77777777" w:rsidR="00000000" w:rsidRDefault="00E01313">
      <w:pPr>
        <w:pStyle w:val="a0"/>
        <w:rPr>
          <w:rFonts w:hint="cs"/>
          <w:rtl/>
        </w:rPr>
      </w:pPr>
      <w:r>
        <w:rPr>
          <w:rFonts w:hint="cs"/>
          <w:rtl/>
        </w:rPr>
        <w:t>צריך לתת על זה את הדעת, כי פונים אלי אנשים רבים שמאיימים עליהם בעונשים ואין להם מקלט טלוויזיה כלל. הם אומרים שאין להם מקלט טלוויזיה, ושוב פונים אליהם באיומים בהטלת עונשים. איך אנחנו עוזרי</w:t>
      </w:r>
      <w:r>
        <w:rPr>
          <w:rFonts w:hint="cs"/>
          <w:rtl/>
        </w:rPr>
        <w:t>ם לאותם אנשים?</w:t>
      </w:r>
    </w:p>
    <w:p w14:paraId="7CFAD5C7" w14:textId="77777777" w:rsidR="00000000" w:rsidRDefault="00E01313">
      <w:pPr>
        <w:pStyle w:val="a0"/>
        <w:rPr>
          <w:rFonts w:hint="cs"/>
          <w:rtl/>
        </w:rPr>
      </w:pPr>
    </w:p>
    <w:p w14:paraId="3DE83718" w14:textId="77777777" w:rsidR="00000000" w:rsidRDefault="00E01313">
      <w:pPr>
        <w:pStyle w:val="-"/>
        <w:rPr>
          <w:rtl/>
        </w:rPr>
      </w:pPr>
      <w:bookmarkStart w:id="112" w:name="FS000001029T28_01_2004_12_13_17"/>
      <w:bookmarkStart w:id="113" w:name="FS000001029T28_01_2004_12_13_22C"/>
      <w:bookmarkEnd w:id="112"/>
      <w:bookmarkEnd w:id="113"/>
      <w:r>
        <w:rPr>
          <w:rtl/>
        </w:rPr>
        <w:t>סגן שר התעשייה, המסחר והתעסוקה מיכאל רצון:</w:t>
      </w:r>
    </w:p>
    <w:p w14:paraId="10965AAE" w14:textId="77777777" w:rsidR="00000000" w:rsidRDefault="00E01313">
      <w:pPr>
        <w:pStyle w:val="a0"/>
        <w:rPr>
          <w:rtl/>
        </w:rPr>
      </w:pPr>
    </w:p>
    <w:p w14:paraId="73217935" w14:textId="77777777" w:rsidR="00000000" w:rsidRDefault="00E01313">
      <w:pPr>
        <w:pStyle w:val="af0"/>
        <w:rPr>
          <w:rFonts w:hint="cs"/>
          <w:b w:val="0"/>
          <w:bCs w:val="0"/>
          <w:u w:val="none"/>
          <w:rtl/>
        </w:rPr>
      </w:pPr>
      <w:r>
        <w:rPr>
          <w:rFonts w:hint="cs"/>
          <w:b w:val="0"/>
          <w:bCs w:val="0"/>
          <w:u w:val="none"/>
          <w:rtl/>
        </w:rPr>
        <w:tab/>
        <w:t>אני עניתי על השאלה הזאת. התזכורות שנשלחות - - -</w:t>
      </w:r>
    </w:p>
    <w:p w14:paraId="6633E8B4" w14:textId="77777777" w:rsidR="00000000" w:rsidRDefault="00E01313">
      <w:pPr>
        <w:pStyle w:val="af0"/>
        <w:rPr>
          <w:rFonts w:hint="cs"/>
          <w:b w:val="0"/>
          <w:bCs w:val="0"/>
          <w:u w:val="none"/>
          <w:rtl/>
        </w:rPr>
      </w:pPr>
    </w:p>
    <w:p w14:paraId="7073245E" w14:textId="77777777" w:rsidR="00000000" w:rsidRDefault="00E01313">
      <w:pPr>
        <w:pStyle w:val="af0"/>
        <w:rPr>
          <w:rFonts w:hint="cs"/>
          <w:b w:val="0"/>
          <w:bCs w:val="0"/>
          <w:u w:val="none"/>
          <w:rtl/>
        </w:rPr>
      </w:pPr>
    </w:p>
    <w:p w14:paraId="0C472855" w14:textId="77777777" w:rsidR="00000000" w:rsidRDefault="00E01313">
      <w:pPr>
        <w:pStyle w:val="af0"/>
        <w:rPr>
          <w:rtl/>
        </w:rPr>
      </w:pPr>
      <w:r>
        <w:rPr>
          <w:rFonts w:hint="eastAsia"/>
          <w:rtl/>
        </w:rPr>
        <w:t>השר</w:t>
      </w:r>
      <w:r>
        <w:rPr>
          <w:rtl/>
        </w:rPr>
        <w:t xml:space="preserve"> מאיר שטרית:</w:t>
      </w:r>
    </w:p>
    <w:p w14:paraId="20E2F3DC" w14:textId="77777777" w:rsidR="00000000" w:rsidRDefault="00E01313">
      <w:pPr>
        <w:pStyle w:val="a0"/>
        <w:rPr>
          <w:rFonts w:hint="cs"/>
          <w:rtl/>
        </w:rPr>
      </w:pPr>
    </w:p>
    <w:p w14:paraId="3DB2147E" w14:textId="77777777" w:rsidR="00000000" w:rsidRDefault="00E01313">
      <w:pPr>
        <w:pStyle w:val="a0"/>
        <w:rPr>
          <w:rFonts w:hint="cs"/>
          <w:rtl/>
        </w:rPr>
      </w:pPr>
      <w:r>
        <w:rPr>
          <w:rFonts w:hint="cs"/>
          <w:rtl/>
        </w:rPr>
        <w:t>רשות השידור יכולה לקחת את הטלוויזיה שאין להם.</w:t>
      </w:r>
    </w:p>
    <w:p w14:paraId="73C8E9E1" w14:textId="77777777" w:rsidR="00000000" w:rsidRDefault="00E01313">
      <w:pPr>
        <w:pStyle w:val="a0"/>
        <w:rPr>
          <w:rFonts w:hint="cs"/>
          <w:rtl/>
        </w:rPr>
      </w:pPr>
    </w:p>
    <w:p w14:paraId="7DC16135" w14:textId="77777777" w:rsidR="00000000" w:rsidRDefault="00E01313">
      <w:pPr>
        <w:pStyle w:val="-"/>
        <w:rPr>
          <w:rtl/>
        </w:rPr>
      </w:pPr>
      <w:bookmarkStart w:id="114" w:name="FS000001029T28_01_2004_11_53_31"/>
      <w:bookmarkEnd w:id="114"/>
      <w:r>
        <w:rPr>
          <w:rFonts w:hint="eastAsia"/>
          <w:rtl/>
        </w:rPr>
        <w:t>סגן</w:t>
      </w:r>
      <w:r>
        <w:rPr>
          <w:rtl/>
        </w:rPr>
        <w:t xml:space="preserve"> שר התעשייה, המסחר והתעסוקה מיכאל רצון:</w:t>
      </w:r>
    </w:p>
    <w:p w14:paraId="7EBB33D9" w14:textId="77777777" w:rsidR="00000000" w:rsidRDefault="00E01313">
      <w:pPr>
        <w:pStyle w:val="a0"/>
        <w:rPr>
          <w:rFonts w:hint="cs"/>
          <w:rtl/>
        </w:rPr>
      </w:pPr>
    </w:p>
    <w:p w14:paraId="6EC106F0" w14:textId="77777777" w:rsidR="00000000" w:rsidRDefault="00E01313">
      <w:pPr>
        <w:pStyle w:val="a0"/>
        <w:rPr>
          <w:rFonts w:hint="cs"/>
          <w:rtl/>
        </w:rPr>
      </w:pPr>
      <w:r>
        <w:rPr>
          <w:rFonts w:hint="cs"/>
          <w:rtl/>
        </w:rPr>
        <w:t>רשות השידור שולחת תזכורות מפעם לפעם ג</w:t>
      </w:r>
      <w:r>
        <w:rPr>
          <w:rFonts w:hint="cs"/>
          <w:rtl/>
        </w:rPr>
        <w:t xml:space="preserve">ם על-פי הוראתו של מבקר המדינה, כדי לספק מידע לכל מחזיקי המקלטים. מי שאין לו מקלט טלוויזיה, כמו שאמרתי קודם, רשאי לפנות לאחד מסניפי אגף הגבייה של רשות השידור ולהודיע על כך, ולא יפנו אליו עוד. תודה. </w:t>
      </w:r>
    </w:p>
    <w:p w14:paraId="7E340FCF" w14:textId="77777777" w:rsidR="00000000" w:rsidRDefault="00E01313">
      <w:pPr>
        <w:pStyle w:val="a0"/>
        <w:rPr>
          <w:rFonts w:hint="cs"/>
          <w:rtl/>
        </w:rPr>
      </w:pPr>
    </w:p>
    <w:p w14:paraId="2E4F6452" w14:textId="77777777" w:rsidR="00000000" w:rsidRDefault="00E01313">
      <w:pPr>
        <w:pStyle w:val="af1"/>
        <w:rPr>
          <w:rtl/>
        </w:rPr>
      </w:pPr>
      <w:r>
        <w:rPr>
          <w:rtl/>
        </w:rPr>
        <w:t>היו"ר ראובן ריבלין:</w:t>
      </w:r>
    </w:p>
    <w:p w14:paraId="36C87BD3" w14:textId="77777777" w:rsidR="00000000" w:rsidRDefault="00E01313">
      <w:pPr>
        <w:pStyle w:val="a0"/>
        <w:rPr>
          <w:rtl/>
        </w:rPr>
      </w:pPr>
    </w:p>
    <w:p w14:paraId="444325EB" w14:textId="77777777" w:rsidR="00000000" w:rsidRDefault="00E01313">
      <w:pPr>
        <w:pStyle w:val="a0"/>
        <w:rPr>
          <w:rFonts w:hint="cs"/>
          <w:rtl/>
        </w:rPr>
      </w:pPr>
      <w:r>
        <w:rPr>
          <w:rFonts w:hint="cs"/>
          <w:rtl/>
        </w:rPr>
        <w:t>תודה לסגן השר מיכאל רצון, אני מאוד מ</w:t>
      </w:r>
      <w:r>
        <w:rPr>
          <w:rFonts w:hint="cs"/>
          <w:rtl/>
        </w:rPr>
        <w:t xml:space="preserve">ודה לו. </w:t>
      </w:r>
    </w:p>
    <w:p w14:paraId="5F128129" w14:textId="77777777" w:rsidR="00000000" w:rsidRDefault="00E01313">
      <w:pPr>
        <w:pStyle w:val="a2"/>
        <w:rPr>
          <w:rFonts w:hint="cs"/>
          <w:rtl/>
        </w:rPr>
      </w:pPr>
    </w:p>
    <w:p w14:paraId="63F1E519" w14:textId="77777777" w:rsidR="00000000" w:rsidRDefault="00E01313">
      <w:pPr>
        <w:pStyle w:val="a0"/>
        <w:rPr>
          <w:rFonts w:hint="cs"/>
          <w:rtl/>
        </w:rPr>
      </w:pPr>
    </w:p>
    <w:p w14:paraId="51EEDCCD" w14:textId="77777777" w:rsidR="00000000" w:rsidRDefault="00E01313">
      <w:pPr>
        <w:pStyle w:val="a2"/>
        <w:rPr>
          <w:rtl/>
        </w:rPr>
      </w:pPr>
      <w:bookmarkStart w:id="115" w:name="CS21520FI0021520T28_01_2004_11_54_59"/>
      <w:bookmarkStart w:id="116" w:name="_Toc78873038"/>
      <w:bookmarkEnd w:id="115"/>
      <w:r>
        <w:rPr>
          <w:rtl/>
        </w:rPr>
        <w:t>הצ</w:t>
      </w:r>
      <w:r>
        <w:rPr>
          <w:rFonts w:hint="cs"/>
          <w:rtl/>
        </w:rPr>
        <w:t>עת חוק</w:t>
      </w:r>
      <w:r>
        <w:rPr>
          <w:rtl/>
        </w:rPr>
        <w:t xml:space="preserve"> לתיקון פקודת מס הכנסה (פטור דמי הבראה), התשס"ג-2003</w:t>
      </w:r>
      <w:bookmarkEnd w:id="116"/>
      <w:r>
        <w:rPr>
          <w:rtl/>
        </w:rPr>
        <w:t xml:space="preserve"> </w:t>
      </w:r>
    </w:p>
    <w:p w14:paraId="539993D1" w14:textId="77777777" w:rsidR="00000000" w:rsidRDefault="00E01313">
      <w:pPr>
        <w:pStyle w:val="a0"/>
        <w:ind w:firstLine="0"/>
        <w:rPr>
          <w:rFonts w:hint="cs"/>
          <w:rtl/>
        </w:rPr>
      </w:pPr>
      <w:r>
        <w:rPr>
          <w:rtl/>
        </w:rPr>
        <w:t>[נספחות.]</w:t>
      </w:r>
    </w:p>
    <w:p w14:paraId="45C88F9E" w14:textId="77777777" w:rsidR="00000000" w:rsidRDefault="00E01313">
      <w:pPr>
        <w:pStyle w:val="-0"/>
        <w:rPr>
          <w:rFonts w:hint="cs"/>
          <w:rtl/>
        </w:rPr>
      </w:pPr>
      <w:r>
        <w:rPr>
          <w:rFonts w:hint="cs"/>
          <w:rtl/>
        </w:rPr>
        <w:t>(הצעת חבר הכנסת דוד אזולאי)</w:t>
      </w:r>
    </w:p>
    <w:p w14:paraId="3A3A804F" w14:textId="77777777" w:rsidR="00000000" w:rsidRDefault="00E01313">
      <w:pPr>
        <w:pStyle w:val="a0"/>
        <w:rPr>
          <w:rFonts w:hint="cs"/>
          <w:rtl/>
        </w:rPr>
      </w:pPr>
    </w:p>
    <w:p w14:paraId="71591D5B" w14:textId="77777777" w:rsidR="00000000" w:rsidRDefault="00E01313">
      <w:pPr>
        <w:pStyle w:val="af1"/>
        <w:rPr>
          <w:rFonts w:hint="cs"/>
          <w:rtl/>
        </w:rPr>
      </w:pPr>
      <w:r>
        <w:rPr>
          <w:rtl/>
        </w:rPr>
        <w:t>היו"ר ראובן ריבלי</w:t>
      </w:r>
      <w:r>
        <w:rPr>
          <w:rFonts w:hint="cs"/>
          <w:rtl/>
        </w:rPr>
        <w:t>ן:</w:t>
      </w:r>
    </w:p>
    <w:p w14:paraId="02C810EB" w14:textId="77777777" w:rsidR="00000000" w:rsidRDefault="00E01313">
      <w:pPr>
        <w:pStyle w:val="a0"/>
        <w:rPr>
          <w:rFonts w:hint="cs"/>
          <w:rtl/>
        </w:rPr>
      </w:pPr>
    </w:p>
    <w:p w14:paraId="503DA75D" w14:textId="77777777" w:rsidR="00000000" w:rsidRDefault="00E01313">
      <w:pPr>
        <w:pStyle w:val="a0"/>
        <w:rPr>
          <w:rFonts w:hint="cs"/>
          <w:rtl/>
        </w:rPr>
      </w:pPr>
      <w:r>
        <w:rPr>
          <w:rFonts w:hint="cs"/>
          <w:rtl/>
        </w:rPr>
        <w:t>רבותי חברי הכנסת, אנחנו עוברים להצעות חוק בקריאה טרומית. מייד לאחר שיסיים המציע הראשון, אנחנו נשמע את התשובה ונצביע. אני מב</w:t>
      </w:r>
      <w:r>
        <w:rPr>
          <w:rFonts w:hint="cs"/>
          <w:rtl/>
        </w:rPr>
        <w:t xml:space="preserve">קש שתתחילו להתארגן, אם העניין נוגע למצליפי הסיעות או לראשי הסיעות, כי אנחנו נקיים את הדיון בצורה רצופה. </w:t>
      </w:r>
    </w:p>
    <w:p w14:paraId="684A8A21" w14:textId="77777777" w:rsidR="00000000" w:rsidRDefault="00E01313">
      <w:pPr>
        <w:pStyle w:val="a0"/>
        <w:rPr>
          <w:rFonts w:hint="cs"/>
          <w:rtl/>
        </w:rPr>
      </w:pPr>
    </w:p>
    <w:p w14:paraId="0EA201B0" w14:textId="77777777" w:rsidR="00000000" w:rsidRDefault="00E01313">
      <w:pPr>
        <w:pStyle w:val="a0"/>
        <w:rPr>
          <w:rFonts w:hint="cs"/>
          <w:rtl/>
        </w:rPr>
      </w:pPr>
      <w:r>
        <w:rPr>
          <w:rFonts w:hint="cs"/>
          <w:rtl/>
        </w:rPr>
        <w:t>חבר הכנסת דוד אזולאי, הצעת חוק פרטית מס' פ/1216, לתיקון פקודת מס הכנסה (פטור דמי הבראה), התשס"ג-2003. ישיב השר מאיר שטרית הנוכח אתנו כאן. בבקשה, לרשות</w:t>
      </w:r>
      <w:r>
        <w:rPr>
          <w:rFonts w:hint="cs"/>
          <w:rtl/>
        </w:rPr>
        <w:t xml:space="preserve"> אדוני עשר דקות. </w:t>
      </w:r>
    </w:p>
    <w:p w14:paraId="78276D6A" w14:textId="77777777" w:rsidR="00000000" w:rsidRDefault="00E01313">
      <w:pPr>
        <w:pStyle w:val="a0"/>
        <w:rPr>
          <w:rFonts w:hint="cs"/>
          <w:rtl/>
        </w:rPr>
      </w:pPr>
    </w:p>
    <w:p w14:paraId="1B9D695B" w14:textId="77777777" w:rsidR="00000000" w:rsidRDefault="00E01313">
      <w:pPr>
        <w:pStyle w:val="a"/>
        <w:rPr>
          <w:rtl/>
        </w:rPr>
      </w:pPr>
      <w:bookmarkStart w:id="117" w:name="FS000000483T28_01_2004_11_55_06"/>
      <w:bookmarkStart w:id="118" w:name="_Toc78873039"/>
      <w:bookmarkEnd w:id="117"/>
      <w:r>
        <w:rPr>
          <w:rtl/>
        </w:rPr>
        <w:t>דוד אזולאי (ש"ס):</w:t>
      </w:r>
      <w:bookmarkEnd w:id="118"/>
    </w:p>
    <w:p w14:paraId="00DF86A1" w14:textId="77777777" w:rsidR="00000000" w:rsidRDefault="00E01313">
      <w:pPr>
        <w:pStyle w:val="a0"/>
        <w:rPr>
          <w:rtl/>
        </w:rPr>
      </w:pPr>
    </w:p>
    <w:p w14:paraId="1A3C754E" w14:textId="77777777" w:rsidR="00000000" w:rsidRDefault="00E01313">
      <w:pPr>
        <w:pStyle w:val="a0"/>
        <w:rPr>
          <w:rFonts w:hint="cs"/>
          <w:rtl/>
        </w:rPr>
      </w:pPr>
      <w:r>
        <w:rPr>
          <w:rFonts w:hint="cs"/>
          <w:rtl/>
        </w:rPr>
        <w:t xml:space="preserve">אדוני היושב-ראש, הצעת החוק העומדת על סדר-היום, עניינה עידוד התיירות במדינת ישראל. </w:t>
      </w:r>
    </w:p>
    <w:p w14:paraId="1C6CE843" w14:textId="77777777" w:rsidR="00000000" w:rsidRDefault="00E01313">
      <w:pPr>
        <w:pStyle w:val="a0"/>
        <w:rPr>
          <w:rFonts w:hint="cs"/>
          <w:rtl/>
        </w:rPr>
      </w:pPr>
    </w:p>
    <w:p w14:paraId="191716CA" w14:textId="77777777" w:rsidR="00000000" w:rsidRDefault="00E01313">
      <w:pPr>
        <w:pStyle w:val="a0"/>
        <w:rPr>
          <w:rFonts w:hint="cs"/>
          <w:rtl/>
        </w:rPr>
      </w:pPr>
      <w:r>
        <w:rPr>
          <w:rFonts w:hint="cs"/>
          <w:rtl/>
        </w:rPr>
        <w:t>אין זה סוד שמצב התיירות במדינה קשה ביותר. מאז אירועי אוקטובר אנחנו עדים למצבה הקשה של התיירות הנכנסת לארץ, וכתוצאה מכך מדי יום אנחנו מ</w:t>
      </w:r>
      <w:r>
        <w:rPr>
          <w:rFonts w:hint="cs"/>
          <w:rtl/>
        </w:rPr>
        <w:t xml:space="preserve">תבשרים על עוד מלון שנסגר, על עוד עובדי בתי-מלון שמפוטרים, והמצב הולך ונהיה יותר ויותר קשה. </w:t>
      </w:r>
    </w:p>
    <w:p w14:paraId="25D2074F" w14:textId="77777777" w:rsidR="00000000" w:rsidRDefault="00E01313">
      <w:pPr>
        <w:pStyle w:val="a0"/>
        <w:rPr>
          <w:rFonts w:hint="cs"/>
          <w:rtl/>
        </w:rPr>
      </w:pPr>
    </w:p>
    <w:p w14:paraId="056F1B36" w14:textId="77777777" w:rsidR="00000000" w:rsidRDefault="00E01313">
      <w:pPr>
        <w:pStyle w:val="a0"/>
        <w:rPr>
          <w:rFonts w:hint="cs"/>
          <w:rtl/>
        </w:rPr>
      </w:pPr>
      <w:r>
        <w:rPr>
          <w:rFonts w:hint="cs"/>
          <w:rtl/>
        </w:rPr>
        <w:t>התיירות במדינת ישראל היום מבוססת בעיקר על תיירות פנים, על אותם תושבי הארץ שבכל זאת רוצים לנפוש. תתפלאו לשמוע שעדיין יש תושבים במדינת ישראל שרוצים לנפוש בתחומי המדי</w:t>
      </w:r>
      <w:r>
        <w:rPr>
          <w:rFonts w:hint="cs"/>
          <w:rtl/>
        </w:rPr>
        <w:t xml:space="preserve">נה ולא מחוצה לה.  </w:t>
      </w:r>
    </w:p>
    <w:p w14:paraId="1273969D" w14:textId="77777777" w:rsidR="00000000" w:rsidRDefault="00E01313">
      <w:pPr>
        <w:pStyle w:val="a0"/>
        <w:rPr>
          <w:rFonts w:hint="cs"/>
          <w:rtl/>
        </w:rPr>
      </w:pPr>
    </w:p>
    <w:p w14:paraId="7765B267" w14:textId="77777777" w:rsidR="00000000" w:rsidRDefault="00E01313">
      <w:pPr>
        <w:pStyle w:val="a0"/>
        <w:rPr>
          <w:rFonts w:hint="cs"/>
          <w:rtl/>
        </w:rPr>
      </w:pPr>
      <w:r>
        <w:rPr>
          <w:rFonts w:hint="cs"/>
          <w:rtl/>
        </w:rPr>
        <w:t>מדי שנה כל עובד זוכה לתגמול במשכורתו, שנקרא "דמי הבראה". בדרך כלל התגמול הזה משולם אחת לשנה בחודש מאי או יוני. באותו חודש משכורתו של העובד גדלה בבת-אחת במידה משמעותית, אחוז המס נהיה יותר גבוה, ויוצא אפוא שאותו תשלום על דמי הבראה לא מנוצ</w:t>
      </w:r>
      <w:r>
        <w:rPr>
          <w:rFonts w:hint="cs"/>
          <w:rtl/>
        </w:rPr>
        <w:t xml:space="preserve">ל לטובת המטרה שלמענה הוא התקבל, משתי סיבות: א. המס הגבוה על דמי הבראה; ב. הסכום הזעום שנותר לא יכול לאפשר לעובד לצאת לנופש. </w:t>
      </w:r>
    </w:p>
    <w:p w14:paraId="137A05CE" w14:textId="77777777" w:rsidR="00000000" w:rsidRDefault="00E01313">
      <w:pPr>
        <w:pStyle w:val="a0"/>
        <w:rPr>
          <w:rFonts w:hint="cs"/>
          <w:rtl/>
        </w:rPr>
      </w:pPr>
    </w:p>
    <w:p w14:paraId="4B3D6CC1" w14:textId="77777777" w:rsidR="00000000" w:rsidRDefault="00E01313">
      <w:pPr>
        <w:pStyle w:val="a0"/>
        <w:rPr>
          <w:rFonts w:hint="cs"/>
          <w:rtl/>
        </w:rPr>
      </w:pPr>
      <w:r>
        <w:rPr>
          <w:rFonts w:hint="cs"/>
          <w:rtl/>
        </w:rPr>
        <w:t>אני מקווה שהממשלה תתמוך בהצעת החוק הזאת, שאומרת שאדם שמקבל דמי הבראה ויממש את זכות ההבראה שלו, את זכות הנופש שלו בתחומי המדינה, יה</w:t>
      </w:r>
      <w:r>
        <w:rPr>
          <w:rFonts w:hint="cs"/>
          <w:rtl/>
        </w:rPr>
        <w:t>יה פטור ממס. ברגע שזה ינוצל, אנחנו מרוויחים כאן שני דברים. הדבר הראשון - עידוד תיירות הפנים במדינת ישראל, כך שנוכל לאפשר לכל אותם אנשים שמעדיפים את הבילוי כאן על פני הבילוי בחוץ-לארץ לקבל על זה פטור ממס, וכך נרוויח צמיחה במדינת ישראל בכך שנאפשר לבתי-מלון ל</w:t>
      </w:r>
      <w:r>
        <w:rPr>
          <w:rFonts w:hint="cs"/>
          <w:rtl/>
        </w:rPr>
        <w:t>פעול, ועוד עובדים יוכלו להצטרף למעגל העובדים בבתי-המלון.</w:t>
      </w:r>
    </w:p>
    <w:p w14:paraId="0E81F571" w14:textId="77777777" w:rsidR="00000000" w:rsidRDefault="00E01313">
      <w:pPr>
        <w:pStyle w:val="a0"/>
        <w:rPr>
          <w:rFonts w:hint="cs"/>
          <w:rtl/>
        </w:rPr>
      </w:pPr>
    </w:p>
    <w:p w14:paraId="2AB1B4E9" w14:textId="77777777" w:rsidR="00000000" w:rsidRDefault="00E01313">
      <w:pPr>
        <w:pStyle w:val="a0"/>
        <w:rPr>
          <w:rFonts w:hint="cs"/>
          <w:rtl/>
        </w:rPr>
      </w:pPr>
      <w:r>
        <w:rPr>
          <w:rFonts w:hint="cs"/>
          <w:rtl/>
        </w:rPr>
        <w:t xml:space="preserve">הדבר השני שאנחנו מרוויחים </w:t>
      </w:r>
      <w:r>
        <w:rPr>
          <w:rtl/>
        </w:rPr>
        <w:t>–</w:t>
      </w:r>
      <w:r>
        <w:rPr>
          <w:rFonts w:hint="cs"/>
          <w:rtl/>
        </w:rPr>
        <w:t xml:space="preserve"> לצערנו הרב, יש אנשים שאינם מסוגלים להרשות לעצמם לצאת לנופש, כיוון שאין להם אמצעים. ברור שהם יעדיפו לקנות בסכום שהם מקבלים את המוצרים שמיועדים לחיי היום-יום. ברגע שמבטלים </w:t>
      </w:r>
      <w:r>
        <w:rPr>
          <w:rFonts w:hint="cs"/>
          <w:rtl/>
        </w:rPr>
        <w:t xml:space="preserve">את המס על תשלום דמי ההבראה אנחנו מרוויחים פעמיים: פעם אחת מעודדים את תיירות הפנים, מעודדים את משק המדינה ומעודדים את כל ענף התיירות במדינת ישראל, ובפעם השנייה אנחנו עוזרים לאותם אזרחים לצאת לנופש על חשבון דמי ההבראה שהם מקבלים אבל עם מיסוי גבוה. </w:t>
      </w:r>
    </w:p>
    <w:p w14:paraId="7E7625B5" w14:textId="77777777" w:rsidR="00000000" w:rsidRDefault="00E01313">
      <w:pPr>
        <w:pStyle w:val="a0"/>
        <w:rPr>
          <w:rFonts w:hint="cs"/>
          <w:rtl/>
        </w:rPr>
      </w:pPr>
    </w:p>
    <w:p w14:paraId="15919382" w14:textId="77777777" w:rsidR="00000000" w:rsidRDefault="00E01313">
      <w:pPr>
        <w:pStyle w:val="a0"/>
        <w:rPr>
          <w:rFonts w:hint="cs"/>
          <w:rtl/>
        </w:rPr>
      </w:pPr>
      <w:r>
        <w:rPr>
          <w:rFonts w:hint="cs"/>
          <w:rtl/>
        </w:rPr>
        <w:t>אני יודע</w:t>
      </w:r>
      <w:r>
        <w:rPr>
          <w:rFonts w:hint="cs"/>
          <w:rtl/>
        </w:rPr>
        <w:t xml:space="preserve"> ששר התיירות תומך ברעיון הזה. ההצעה הזאת כבר עברה פעם אחת בקריאה טרומית, אבל בגלל חילופי הממשלה אני נאלץ להביאה שנית. אני גם יודע ששר התיירות, חבר הכנסת בני אלון, הפסיד את הדיון בוועדת שרים לענייני חקיקה; הוא מאוד מאוד רצה להביע את עמדתו. הוא הגיש ערעור למ</w:t>
      </w:r>
      <w:r>
        <w:rPr>
          <w:rFonts w:hint="cs"/>
          <w:rtl/>
        </w:rPr>
        <w:t xml:space="preserve">משלה על כך. לכן אני פונה לשר המשיב בעניין הזה. השר שטרית, לא ידעתי שאתה משיב על כך, חשבתי ששר התיירות ישיב בעניין הזה. </w:t>
      </w:r>
    </w:p>
    <w:p w14:paraId="0CD4945B" w14:textId="77777777" w:rsidR="00000000" w:rsidRDefault="00E01313">
      <w:pPr>
        <w:pStyle w:val="a0"/>
        <w:rPr>
          <w:rFonts w:hint="cs"/>
          <w:rtl/>
        </w:rPr>
      </w:pPr>
    </w:p>
    <w:p w14:paraId="524C2E64" w14:textId="77777777" w:rsidR="00000000" w:rsidRDefault="00E01313">
      <w:pPr>
        <w:pStyle w:val="af1"/>
        <w:rPr>
          <w:rtl/>
        </w:rPr>
      </w:pPr>
      <w:r>
        <w:rPr>
          <w:rtl/>
        </w:rPr>
        <w:t>היו"ר ראובן ריבלין:</w:t>
      </w:r>
    </w:p>
    <w:p w14:paraId="4F9C892B" w14:textId="77777777" w:rsidR="00000000" w:rsidRDefault="00E01313">
      <w:pPr>
        <w:pStyle w:val="a0"/>
        <w:rPr>
          <w:rtl/>
        </w:rPr>
      </w:pPr>
    </w:p>
    <w:p w14:paraId="43472477" w14:textId="77777777" w:rsidR="00000000" w:rsidRDefault="00E01313">
      <w:pPr>
        <w:pStyle w:val="a0"/>
        <w:rPr>
          <w:rFonts w:hint="cs"/>
          <w:rtl/>
        </w:rPr>
      </w:pPr>
      <w:r>
        <w:rPr>
          <w:rFonts w:hint="cs"/>
          <w:rtl/>
        </w:rPr>
        <w:t xml:space="preserve">שר התיירות היה מאוד רוצה להיות אחראי על מס הכנסה. תיקון פקודת מס הכנסה שייך כולו לאוצר. </w:t>
      </w:r>
    </w:p>
    <w:p w14:paraId="1B4ECE03" w14:textId="77777777" w:rsidR="00000000" w:rsidRDefault="00E01313">
      <w:pPr>
        <w:pStyle w:val="a0"/>
        <w:rPr>
          <w:rFonts w:hint="cs"/>
          <w:rtl/>
        </w:rPr>
      </w:pPr>
    </w:p>
    <w:p w14:paraId="39420854" w14:textId="77777777" w:rsidR="00000000" w:rsidRDefault="00E01313">
      <w:pPr>
        <w:pStyle w:val="-"/>
        <w:rPr>
          <w:rtl/>
        </w:rPr>
      </w:pPr>
      <w:bookmarkStart w:id="119" w:name="FS000000483T28_01_2004_12_00_01C"/>
      <w:bookmarkEnd w:id="119"/>
      <w:r>
        <w:rPr>
          <w:rtl/>
        </w:rPr>
        <w:t>דוד אזולאי (ש"ס):</w:t>
      </w:r>
    </w:p>
    <w:p w14:paraId="3546640B" w14:textId="77777777" w:rsidR="00000000" w:rsidRDefault="00E01313">
      <w:pPr>
        <w:pStyle w:val="a0"/>
        <w:rPr>
          <w:rtl/>
        </w:rPr>
      </w:pPr>
    </w:p>
    <w:p w14:paraId="6878D88E" w14:textId="77777777" w:rsidR="00000000" w:rsidRDefault="00E01313">
      <w:pPr>
        <w:pStyle w:val="a0"/>
        <w:rPr>
          <w:rFonts w:hint="cs"/>
          <w:rtl/>
        </w:rPr>
      </w:pPr>
      <w:r>
        <w:rPr>
          <w:rFonts w:hint="cs"/>
          <w:rtl/>
        </w:rPr>
        <w:t>אדוני</w:t>
      </w:r>
      <w:r>
        <w:rPr>
          <w:rFonts w:hint="cs"/>
          <w:rtl/>
        </w:rPr>
        <w:t xml:space="preserve"> היושב-ראש, לכן אני פונה לשר שטרית המשיב לבדוק את האפשרות. אני בהחלט מוכן שהערעור יידון בשנית בוועדת שרים לענייני חקיקה, ולאחר מכן נביא את זה להצבעה. תודה. </w:t>
      </w:r>
    </w:p>
    <w:p w14:paraId="7F18A243" w14:textId="77777777" w:rsidR="00000000" w:rsidRDefault="00E01313">
      <w:pPr>
        <w:pStyle w:val="a0"/>
        <w:rPr>
          <w:rFonts w:hint="cs"/>
          <w:rtl/>
        </w:rPr>
      </w:pPr>
    </w:p>
    <w:p w14:paraId="6F15ED02" w14:textId="77777777" w:rsidR="00000000" w:rsidRDefault="00E01313">
      <w:pPr>
        <w:pStyle w:val="af1"/>
        <w:rPr>
          <w:rtl/>
        </w:rPr>
      </w:pPr>
      <w:r>
        <w:rPr>
          <w:rtl/>
        </w:rPr>
        <w:t>היו"ר ראובן ריבלין:</w:t>
      </w:r>
    </w:p>
    <w:p w14:paraId="37324B8E" w14:textId="77777777" w:rsidR="00000000" w:rsidRDefault="00E01313">
      <w:pPr>
        <w:pStyle w:val="a0"/>
        <w:rPr>
          <w:rtl/>
        </w:rPr>
      </w:pPr>
    </w:p>
    <w:p w14:paraId="1F895ABC" w14:textId="77777777" w:rsidR="00000000" w:rsidRDefault="00E01313">
      <w:pPr>
        <w:pStyle w:val="a0"/>
        <w:rPr>
          <w:rFonts w:hint="cs"/>
          <w:rtl/>
        </w:rPr>
      </w:pPr>
      <w:r>
        <w:rPr>
          <w:rFonts w:hint="cs"/>
          <w:rtl/>
        </w:rPr>
        <w:t>בבקשה, כבוד השר. האם אדוני מסכים להצעתו?</w:t>
      </w:r>
    </w:p>
    <w:p w14:paraId="736A9118" w14:textId="77777777" w:rsidR="00000000" w:rsidRDefault="00E01313">
      <w:pPr>
        <w:pStyle w:val="a0"/>
        <w:rPr>
          <w:rFonts w:hint="cs"/>
          <w:rtl/>
        </w:rPr>
      </w:pPr>
    </w:p>
    <w:p w14:paraId="5A4D4BC4" w14:textId="77777777" w:rsidR="00000000" w:rsidRDefault="00E01313">
      <w:pPr>
        <w:pStyle w:val="af0"/>
        <w:rPr>
          <w:rtl/>
        </w:rPr>
      </w:pPr>
      <w:r>
        <w:rPr>
          <w:rFonts w:hint="eastAsia"/>
          <w:rtl/>
        </w:rPr>
        <w:t>השר</w:t>
      </w:r>
      <w:r>
        <w:rPr>
          <w:rtl/>
        </w:rPr>
        <w:t xml:space="preserve"> מאיר שטרית:</w:t>
      </w:r>
    </w:p>
    <w:p w14:paraId="62607664" w14:textId="77777777" w:rsidR="00000000" w:rsidRDefault="00E01313">
      <w:pPr>
        <w:pStyle w:val="a0"/>
        <w:rPr>
          <w:rFonts w:hint="cs"/>
          <w:rtl/>
        </w:rPr>
      </w:pPr>
    </w:p>
    <w:p w14:paraId="29AAD284" w14:textId="77777777" w:rsidR="00000000" w:rsidRDefault="00E01313">
      <w:pPr>
        <w:pStyle w:val="a0"/>
        <w:rPr>
          <w:rFonts w:hint="cs"/>
          <w:rtl/>
        </w:rPr>
      </w:pPr>
      <w:r>
        <w:rPr>
          <w:rFonts w:hint="cs"/>
          <w:rtl/>
        </w:rPr>
        <w:t xml:space="preserve">לא. </w:t>
      </w:r>
    </w:p>
    <w:p w14:paraId="195AD2EB" w14:textId="77777777" w:rsidR="00000000" w:rsidRDefault="00E01313">
      <w:pPr>
        <w:pStyle w:val="a0"/>
        <w:rPr>
          <w:rFonts w:hint="cs"/>
          <w:rtl/>
        </w:rPr>
      </w:pPr>
    </w:p>
    <w:p w14:paraId="4C5A475B" w14:textId="77777777" w:rsidR="00000000" w:rsidRDefault="00E01313">
      <w:pPr>
        <w:pStyle w:val="af1"/>
        <w:rPr>
          <w:rtl/>
        </w:rPr>
      </w:pPr>
      <w:r>
        <w:rPr>
          <w:rtl/>
        </w:rPr>
        <w:t xml:space="preserve">היו"ר ראובן </w:t>
      </w:r>
      <w:r>
        <w:rPr>
          <w:rtl/>
        </w:rPr>
        <w:t>ריבלין:</w:t>
      </w:r>
    </w:p>
    <w:p w14:paraId="3E703A90" w14:textId="77777777" w:rsidR="00000000" w:rsidRDefault="00E01313">
      <w:pPr>
        <w:pStyle w:val="a0"/>
        <w:rPr>
          <w:rtl/>
        </w:rPr>
      </w:pPr>
    </w:p>
    <w:p w14:paraId="72836B3E" w14:textId="77777777" w:rsidR="00000000" w:rsidRDefault="00E01313">
      <w:pPr>
        <w:pStyle w:val="a0"/>
        <w:rPr>
          <w:rFonts w:hint="cs"/>
          <w:rtl/>
        </w:rPr>
      </w:pPr>
      <w:r>
        <w:rPr>
          <w:rFonts w:hint="cs"/>
          <w:rtl/>
        </w:rPr>
        <w:t>בבקשה, אדוני. חבר הכנסת אזולאי, האם כבודו ירצה להשיב על תשובת השר?</w:t>
      </w:r>
    </w:p>
    <w:p w14:paraId="36B62DEC" w14:textId="77777777" w:rsidR="00000000" w:rsidRDefault="00E01313">
      <w:pPr>
        <w:pStyle w:val="a0"/>
        <w:rPr>
          <w:rFonts w:hint="cs"/>
          <w:rtl/>
        </w:rPr>
      </w:pPr>
    </w:p>
    <w:p w14:paraId="060C8F14" w14:textId="77777777" w:rsidR="00000000" w:rsidRDefault="00E01313">
      <w:pPr>
        <w:pStyle w:val="af0"/>
        <w:rPr>
          <w:rtl/>
        </w:rPr>
      </w:pPr>
      <w:r>
        <w:rPr>
          <w:rFonts w:hint="eastAsia"/>
          <w:rtl/>
        </w:rPr>
        <w:t>דוד</w:t>
      </w:r>
      <w:r>
        <w:rPr>
          <w:rtl/>
        </w:rPr>
        <w:t xml:space="preserve"> אזולאי (ש"ס):</w:t>
      </w:r>
    </w:p>
    <w:p w14:paraId="2AD9ABAA" w14:textId="77777777" w:rsidR="00000000" w:rsidRDefault="00E01313">
      <w:pPr>
        <w:pStyle w:val="a0"/>
        <w:rPr>
          <w:rFonts w:hint="cs"/>
          <w:rtl/>
        </w:rPr>
      </w:pPr>
    </w:p>
    <w:p w14:paraId="7B9B517A" w14:textId="77777777" w:rsidR="00000000" w:rsidRDefault="00E01313">
      <w:pPr>
        <w:pStyle w:val="a0"/>
        <w:rPr>
          <w:rFonts w:hint="cs"/>
          <w:rtl/>
        </w:rPr>
      </w:pPr>
      <w:r>
        <w:rPr>
          <w:rFonts w:hint="cs"/>
          <w:rtl/>
        </w:rPr>
        <w:t>- - -</w:t>
      </w:r>
    </w:p>
    <w:p w14:paraId="1091A26B" w14:textId="77777777" w:rsidR="00000000" w:rsidRDefault="00E01313">
      <w:pPr>
        <w:pStyle w:val="a"/>
        <w:rPr>
          <w:rFonts w:hint="cs"/>
          <w:rtl/>
        </w:rPr>
      </w:pPr>
      <w:bookmarkStart w:id="120" w:name="FS000000478T28_01_2004_12_31_18"/>
      <w:bookmarkEnd w:id="120"/>
    </w:p>
    <w:p w14:paraId="3E10A854" w14:textId="77777777" w:rsidR="00000000" w:rsidRDefault="00E01313">
      <w:pPr>
        <w:pStyle w:val="a"/>
        <w:rPr>
          <w:rtl/>
        </w:rPr>
      </w:pPr>
      <w:bookmarkStart w:id="121" w:name="_Toc78873040"/>
      <w:r>
        <w:rPr>
          <w:rtl/>
        </w:rPr>
        <w:t>השר מאיר שטרית:</w:t>
      </w:r>
      <w:bookmarkEnd w:id="121"/>
    </w:p>
    <w:p w14:paraId="201686F8" w14:textId="77777777" w:rsidR="00000000" w:rsidRDefault="00E01313">
      <w:pPr>
        <w:pStyle w:val="a0"/>
        <w:rPr>
          <w:rtl/>
        </w:rPr>
      </w:pPr>
    </w:p>
    <w:p w14:paraId="1B449384" w14:textId="77777777" w:rsidR="00000000" w:rsidRDefault="00E01313">
      <w:pPr>
        <w:pStyle w:val="a0"/>
        <w:rPr>
          <w:rFonts w:hint="cs"/>
          <w:rtl/>
        </w:rPr>
      </w:pPr>
      <w:r>
        <w:rPr>
          <w:rFonts w:hint="cs"/>
          <w:rtl/>
        </w:rPr>
        <w:t>אדוני היושב-ראש, רבותי חברי הכנסת, ראשית, הממשלה מתנגדת לדחיית הצבעה. אין שום טעם לערעורו של השר אלון, וכבודו במקומו מונח. על-פי תקנון ה</w:t>
      </w:r>
      <w:r>
        <w:rPr>
          <w:rFonts w:hint="cs"/>
          <w:rtl/>
        </w:rPr>
        <w:t>ממשלה, כאשר הממשלה מתנגדת והוא רוצה להסכים - זה המצב הנוכחי - כל עוד יש ערעור בממשלה, עמדת הממשלה נשארת נגד, היא לא משתנה, וגם כשזה ההיפך.</w:t>
      </w:r>
    </w:p>
    <w:p w14:paraId="30DBE401" w14:textId="77777777" w:rsidR="00000000" w:rsidRDefault="00E01313">
      <w:pPr>
        <w:pStyle w:val="a0"/>
        <w:rPr>
          <w:rFonts w:hint="cs"/>
          <w:rtl/>
        </w:rPr>
      </w:pPr>
    </w:p>
    <w:p w14:paraId="7EC6C4EA" w14:textId="77777777" w:rsidR="00000000" w:rsidRDefault="00E01313">
      <w:pPr>
        <w:pStyle w:val="af0"/>
        <w:rPr>
          <w:rtl/>
        </w:rPr>
      </w:pPr>
      <w:r>
        <w:rPr>
          <w:rFonts w:hint="eastAsia"/>
          <w:rtl/>
        </w:rPr>
        <w:t>נסים</w:t>
      </w:r>
      <w:r>
        <w:rPr>
          <w:rtl/>
        </w:rPr>
        <w:t xml:space="preserve"> דהן (ש"ס):</w:t>
      </w:r>
    </w:p>
    <w:p w14:paraId="2A7D3AF2" w14:textId="77777777" w:rsidR="00000000" w:rsidRDefault="00E01313">
      <w:pPr>
        <w:pStyle w:val="a0"/>
        <w:rPr>
          <w:rFonts w:hint="cs"/>
          <w:rtl/>
        </w:rPr>
      </w:pPr>
    </w:p>
    <w:p w14:paraId="214B2C29" w14:textId="77777777" w:rsidR="00000000" w:rsidRDefault="00E01313">
      <w:pPr>
        <w:pStyle w:val="a0"/>
        <w:rPr>
          <w:rFonts w:hint="cs"/>
          <w:rtl/>
        </w:rPr>
      </w:pPr>
      <w:r>
        <w:rPr>
          <w:rFonts w:hint="cs"/>
          <w:rtl/>
        </w:rPr>
        <w:t>להיפך. אם יש ערעור, אוטומטית מתנגדים.</w:t>
      </w:r>
    </w:p>
    <w:p w14:paraId="5BE9D6FE" w14:textId="77777777" w:rsidR="00000000" w:rsidRDefault="00E01313">
      <w:pPr>
        <w:pStyle w:val="a0"/>
        <w:rPr>
          <w:rFonts w:hint="cs"/>
          <w:rtl/>
        </w:rPr>
      </w:pPr>
    </w:p>
    <w:p w14:paraId="34E9ADA8" w14:textId="77777777" w:rsidR="00000000" w:rsidRDefault="00E01313">
      <w:pPr>
        <w:pStyle w:val="-"/>
        <w:rPr>
          <w:rtl/>
        </w:rPr>
      </w:pPr>
      <w:bookmarkStart w:id="122" w:name="FS000000478T28_01_2004_12_34_37C"/>
      <w:bookmarkEnd w:id="122"/>
      <w:r>
        <w:rPr>
          <w:rtl/>
        </w:rPr>
        <w:t>השר מאיר שטרית:</w:t>
      </w:r>
    </w:p>
    <w:p w14:paraId="03B7E8A4" w14:textId="77777777" w:rsidR="00000000" w:rsidRDefault="00E01313">
      <w:pPr>
        <w:pStyle w:val="a0"/>
        <w:rPr>
          <w:rtl/>
        </w:rPr>
      </w:pPr>
    </w:p>
    <w:p w14:paraId="4164908D" w14:textId="77777777" w:rsidR="00000000" w:rsidRDefault="00E01313">
      <w:pPr>
        <w:pStyle w:val="a0"/>
        <w:rPr>
          <w:rFonts w:hint="cs"/>
          <w:rtl/>
        </w:rPr>
      </w:pPr>
      <w:r>
        <w:rPr>
          <w:rFonts w:hint="cs"/>
          <w:rtl/>
        </w:rPr>
        <w:t>זה מה שאמרתי. גם אם הממשלה מסכימה והשר מתנג</w:t>
      </w:r>
      <w:r>
        <w:rPr>
          <w:rFonts w:hint="cs"/>
          <w:rtl/>
        </w:rPr>
        <w:t>ד, גם אז העמדה היא נגד עד שנדון הערעור.</w:t>
      </w:r>
    </w:p>
    <w:p w14:paraId="4A0A5B2C" w14:textId="77777777" w:rsidR="00000000" w:rsidRDefault="00E01313">
      <w:pPr>
        <w:pStyle w:val="a0"/>
        <w:rPr>
          <w:rFonts w:hint="cs"/>
          <w:rtl/>
        </w:rPr>
      </w:pPr>
    </w:p>
    <w:p w14:paraId="0A587AAF" w14:textId="77777777" w:rsidR="00000000" w:rsidRDefault="00E01313">
      <w:pPr>
        <w:pStyle w:val="af0"/>
        <w:rPr>
          <w:rtl/>
        </w:rPr>
      </w:pPr>
      <w:r>
        <w:rPr>
          <w:rFonts w:hint="eastAsia"/>
          <w:rtl/>
        </w:rPr>
        <w:t>שר</w:t>
      </w:r>
      <w:r>
        <w:rPr>
          <w:rtl/>
        </w:rPr>
        <w:t xml:space="preserve"> התיירות בנימין אלון:</w:t>
      </w:r>
    </w:p>
    <w:p w14:paraId="7F673AED" w14:textId="77777777" w:rsidR="00000000" w:rsidRDefault="00E01313">
      <w:pPr>
        <w:pStyle w:val="a0"/>
        <w:rPr>
          <w:rFonts w:hint="cs"/>
          <w:rtl/>
        </w:rPr>
      </w:pPr>
    </w:p>
    <w:p w14:paraId="364C8E82" w14:textId="77777777" w:rsidR="00000000" w:rsidRDefault="00E01313">
      <w:pPr>
        <w:pStyle w:val="a0"/>
        <w:rPr>
          <w:rFonts w:hint="cs"/>
          <w:rtl/>
        </w:rPr>
      </w:pPr>
      <w:r>
        <w:rPr>
          <w:rFonts w:hint="cs"/>
          <w:rtl/>
        </w:rPr>
        <w:t>אולי אפשר לדחות את ההצבעה?</w:t>
      </w:r>
    </w:p>
    <w:p w14:paraId="3203E72C" w14:textId="77777777" w:rsidR="00000000" w:rsidRDefault="00E01313">
      <w:pPr>
        <w:pStyle w:val="a0"/>
        <w:rPr>
          <w:rFonts w:hint="cs"/>
          <w:rtl/>
        </w:rPr>
      </w:pPr>
    </w:p>
    <w:p w14:paraId="5AC84392" w14:textId="77777777" w:rsidR="00000000" w:rsidRDefault="00E01313">
      <w:pPr>
        <w:pStyle w:val="-"/>
        <w:rPr>
          <w:rtl/>
        </w:rPr>
      </w:pPr>
      <w:bookmarkStart w:id="123" w:name="FS000000478T28_01_2004_12_35_13C"/>
      <w:bookmarkEnd w:id="123"/>
      <w:r>
        <w:rPr>
          <w:rtl/>
        </w:rPr>
        <w:t>השר מאיר שטרית:</w:t>
      </w:r>
    </w:p>
    <w:p w14:paraId="4FD527E8" w14:textId="77777777" w:rsidR="00000000" w:rsidRDefault="00E01313">
      <w:pPr>
        <w:pStyle w:val="a0"/>
        <w:rPr>
          <w:rtl/>
        </w:rPr>
      </w:pPr>
    </w:p>
    <w:p w14:paraId="3F68D064" w14:textId="77777777" w:rsidR="00000000" w:rsidRDefault="00E01313">
      <w:pPr>
        <w:pStyle w:val="a0"/>
        <w:rPr>
          <w:rFonts w:hint="cs"/>
          <w:rtl/>
        </w:rPr>
      </w:pPr>
      <w:r>
        <w:rPr>
          <w:rFonts w:hint="cs"/>
          <w:rtl/>
        </w:rPr>
        <w:t>אנחנו לא מסכימים, זה בדיוק מה שאני אומר. אנחנו לא מסכימים לשום דחייה.</w:t>
      </w:r>
    </w:p>
    <w:p w14:paraId="330F4F64" w14:textId="77777777" w:rsidR="00000000" w:rsidRDefault="00E01313">
      <w:pPr>
        <w:pStyle w:val="a0"/>
        <w:rPr>
          <w:rFonts w:hint="cs"/>
          <w:rtl/>
        </w:rPr>
      </w:pPr>
    </w:p>
    <w:p w14:paraId="6D65789B" w14:textId="77777777" w:rsidR="00000000" w:rsidRDefault="00E01313">
      <w:pPr>
        <w:pStyle w:val="a0"/>
        <w:rPr>
          <w:rFonts w:hint="cs"/>
          <w:rtl/>
        </w:rPr>
      </w:pPr>
      <w:r>
        <w:rPr>
          <w:rFonts w:hint="cs"/>
          <w:rtl/>
        </w:rPr>
        <w:t>העניין הוא לא בתחום משרדו של שר התיירות, זה תחום של מס הכנסה, ואני רוצה לה</w:t>
      </w:r>
      <w:r>
        <w:rPr>
          <w:rFonts w:hint="cs"/>
          <w:rtl/>
        </w:rPr>
        <w:t>סביר את העיקרון ואת הנימוק להתנגדות. ראשית, אם החוק הזה יעבור, העלות שלו למדינה היא בערך 2 מיליארדי שקלים בשנה. אני לא מאמין שמישהו פה חושב שזה ראוי ונכון לתת פטור ממס של 2 מיליארדי שקלים.</w:t>
      </w:r>
    </w:p>
    <w:p w14:paraId="68D0C4DF" w14:textId="77777777" w:rsidR="00000000" w:rsidRDefault="00E01313">
      <w:pPr>
        <w:pStyle w:val="a0"/>
        <w:rPr>
          <w:rFonts w:hint="cs"/>
          <w:rtl/>
        </w:rPr>
      </w:pPr>
    </w:p>
    <w:p w14:paraId="2C1D94E0" w14:textId="77777777" w:rsidR="00000000" w:rsidRDefault="00E01313">
      <w:pPr>
        <w:pStyle w:val="af0"/>
        <w:rPr>
          <w:rtl/>
        </w:rPr>
      </w:pPr>
      <w:r>
        <w:rPr>
          <w:rFonts w:hint="eastAsia"/>
          <w:rtl/>
        </w:rPr>
        <w:t>נסים</w:t>
      </w:r>
      <w:r>
        <w:rPr>
          <w:rtl/>
        </w:rPr>
        <w:t xml:space="preserve"> דהן (ש"ס):</w:t>
      </w:r>
    </w:p>
    <w:p w14:paraId="05E52481" w14:textId="77777777" w:rsidR="00000000" w:rsidRDefault="00E01313">
      <w:pPr>
        <w:pStyle w:val="a0"/>
        <w:rPr>
          <w:rFonts w:hint="cs"/>
          <w:rtl/>
        </w:rPr>
      </w:pPr>
    </w:p>
    <w:p w14:paraId="42B61525" w14:textId="77777777" w:rsidR="00000000" w:rsidRDefault="00E01313">
      <w:pPr>
        <w:pStyle w:val="a0"/>
        <w:rPr>
          <w:rFonts w:hint="cs"/>
          <w:rtl/>
        </w:rPr>
      </w:pPr>
      <w:r>
        <w:rPr>
          <w:rFonts w:hint="cs"/>
          <w:rtl/>
        </w:rPr>
        <w:t>זה לא נכון.</w:t>
      </w:r>
    </w:p>
    <w:p w14:paraId="5E5613B1" w14:textId="77777777" w:rsidR="00000000" w:rsidRDefault="00E01313">
      <w:pPr>
        <w:pStyle w:val="a0"/>
        <w:rPr>
          <w:rFonts w:hint="cs"/>
          <w:rtl/>
        </w:rPr>
      </w:pPr>
    </w:p>
    <w:p w14:paraId="273E52AE" w14:textId="77777777" w:rsidR="00000000" w:rsidRDefault="00E01313">
      <w:pPr>
        <w:pStyle w:val="-"/>
        <w:rPr>
          <w:rtl/>
        </w:rPr>
      </w:pPr>
      <w:bookmarkStart w:id="124" w:name="FS000000478T28_01_2004_12_36_24C"/>
      <w:bookmarkEnd w:id="124"/>
      <w:r>
        <w:rPr>
          <w:rtl/>
        </w:rPr>
        <w:t>השר מאיר שטרית:</w:t>
      </w:r>
    </w:p>
    <w:p w14:paraId="1CF6ADD6" w14:textId="77777777" w:rsidR="00000000" w:rsidRDefault="00E01313">
      <w:pPr>
        <w:pStyle w:val="a0"/>
        <w:rPr>
          <w:rtl/>
        </w:rPr>
      </w:pPr>
    </w:p>
    <w:p w14:paraId="3E77AF4D" w14:textId="77777777" w:rsidR="00000000" w:rsidRDefault="00E01313">
      <w:pPr>
        <w:pStyle w:val="a0"/>
        <w:rPr>
          <w:rFonts w:hint="cs"/>
          <w:rtl/>
        </w:rPr>
      </w:pPr>
      <w:r>
        <w:rPr>
          <w:rFonts w:hint="cs"/>
          <w:rtl/>
        </w:rPr>
        <w:t>מה לא נכון? 2 מיליא</w:t>
      </w:r>
      <w:r>
        <w:rPr>
          <w:rFonts w:hint="cs"/>
          <w:rtl/>
        </w:rPr>
        <w:t>רדי שקלים, זו עלות הפטור ממס.</w:t>
      </w:r>
    </w:p>
    <w:p w14:paraId="108CFE88" w14:textId="77777777" w:rsidR="00000000" w:rsidRDefault="00E01313">
      <w:pPr>
        <w:pStyle w:val="af0"/>
        <w:rPr>
          <w:rtl/>
        </w:rPr>
      </w:pPr>
    </w:p>
    <w:p w14:paraId="0C0D6DEB" w14:textId="77777777" w:rsidR="00000000" w:rsidRDefault="00E01313">
      <w:pPr>
        <w:pStyle w:val="af0"/>
        <w:rPr>
          <w:rtl/>
        </w:rPr>
      </w:pPr>
      <w:r>
        <w:rPr>
          <w:rFonts w:hint="eastAsia"/>
          <w:rtl/>
        </w:rPr>
        <w:t>נסים</w:t>
      </w:r>
      <w:r>
        <w:rPr>
          <w:rtl/>
        </w:rPr>
        <w:t xml:space="preserve"> דהן (ש"ס):</w:t>
      </w:r>
    </w:p>
    <w:p w14:paraId="7A3E80EC" w14:textId="77777777" w:rsidR="00000000" w:rsidRDefault="00E01313">
      <w:pPr>
        <w:pStyle w:val="a0"/>
        <w:rPr>
          <w:rFonts w:hint="cs"/>
          <w:rtl/>
        </w:rPr>
      </w:pPr>
    </w:p>
    <w:p w14:paraId="4AE4D28C" w14:textId="77777777" w:rsidR="00000000" w:rsidRDefault="00E01313">
      <w:pPr>
        <w:pStyle w:val="a0"/>
        <w:rPr>
          <w:rFonts w:hint="cs"/>
          <w:rtl/>
        </w:rPr>
      </w:pPr>
      <w:r>
        <w:rPr>
          <w:rFonts w:hint="cs"/>
          <w:rtl/>
        </w:rPr>
        <w:t>לא הכול הולך - - -</w:t>
      </w:r>
    </w:p>
    <w:p w14:paraId="476E2597" w14:textId="77777777" w:rsidR="00000000" w:rsidRDefault="00E01313">
      <w:pPr>
        <w:pStyle w:val="a0"/>
        <w:rPr>
          <w:rFonts w:hint="cs"/>
          <w:rtl/>
        </w:rPr>
      </w:pPr>
    </w:p>
    <w:p w14:paraId="67A4FECD" w14:textId="77777777" w:rsidR="00000000" w:rsidRDefault="00E01313">
      <w:pPr>
        <w:pStyle w:val="af1"/>
        <w:rPr>
          <w:rtl/>
        </w:rPr>
      </w:pPr>
      <w:r>
        <w:rPr>
          <w:rtl/>
        </w:rPr>
        <w:t>היו"ר ראובן ריבלין:</w:t>
      </w:r>
    </w:p>
    <w:p w14:paraId="3FCFDC5C" w14:textId="77777777" w:rsidR="00000000" w:rsidRDefault="00E01313">
      <w:pPr>
        <w:pStyle w:val="a0"/>
        <w:rPr>
          <w:rtl/>
        </w:rPr>
      </w:pPr>
    </w:p>
    <w:p w14:paraId="24457FC1" w14:textId="77777777" w:rsidR="00000000" w:rsidRDefault="00E01313">
      <w:pPr>
        <w:pStyle w:val="a0"/>
        <w:rPr>
          <w:rFonts w:hint="cs"/>
          <w:rtl/>
        </w:rPr>
      </w:pPr>
      <w:r>
        <w:rPr>
          <w:rFonts w:hint="cs"/>
          <w:rtl/>
        </w:rPr>
        <w:t>חבר הכנסת דהן, תודה.</w:t>
      </w:r>
    </w:p>
    <w:p w14:paraId="1942C9C9" w14:textId="77777777" w:rsidR="00000000" w:rsidRDefault="00E01313">
      <w:pPr>
        <w:pStyle w:val="a0"/>
        <w:rPr>
          <w:rFonts w:hint="cs"/>
          <w:rtl/>
        </w:rPr>
      </w:pPr>
    </w:p>
    <w:p w14:paraId="3243E01D" w14:textId="77777777" w:rsidR="00000000" w:rsidRDefault="00E01313">
      <w:pPr>
        <w:pStyle w:val="-"/>
        <w:rPr>
          <w:rtl/>
        </w:rPr>
      </w:pPr>
      <w:bookmarkStart w:id="125" w:name="FS000000478T28_01_2004_12_38_13C"/>
      <w:bookmarkEnd w:id="125"/>
      <w:r>
        <w:rPr>
          <w:rtl/>
        </w:rPr>
        <w:t>השר מאיר שטרית:</w:t>
      </w:r>
    </w:p>
    <w:p w14:paraId="70F985EF" w14:textId="77777777" w:rsidR="00000000" w:rsidRDefault="00E01313">
      <w:pPr>
        <w:pStyle w:val="a0"/>
        <w:rPr>
          <w:rtl/>
        </w:rPr>
      </w:pPr>
    </w:p>
    <w:p w14:paraId="2F941404" w14:textId="77777777" w:rsidR="00000000" w:rsidRDefault="00E01313">
      <w:pPr>
        <w:pStyle w:val="a0"/>
        <w:rPr>
          <w:rFonts w:hint="cs"/>
          <w:rtl/>
        </w:rPr>
      </w:pPr>
      <w:r>
        <w:rPr>
          <w:rFonts w:hint="cs"/>
          <w:rtl/>
        </w:rPr>
        <w:t>2 מיליארדי שקלים לשנה, ורוב הכסף הזה, אגב, ילך דווקא לבעלי ההכנסות הגבוהות, כי, כידוע, דמי הבראה ניתנים באחוז מסוים מהשכר.</w:t>
      </w:r>
    </w:p>
    <w:p w14:paraId="5ED0B066" w14:textId="77777777" w:rsidR="00000000" w:rsidRDefault="00E01313">
      <w:pPr>
        <w:pStyle w:val="a0"/>
        <w:rPr>
          <w:rFonts w:hint="cs"/>
          <w:rtl/>
        </w:rPr>
      </w:pPr>
    </w:p>
    <w:p w14:paraId="070C15D2" w14:textId="77777777" w:rsidR="00000000" w:rsidRDefault="00E01313">
      <w:pPr>
        <w:pStyle w:val="af0"/>
        <w:rPr>
          <w:rtl/>
        </w:rPr>
      </w:pPr>
      <w:r>
        <w:rPr>
          <w:rFonts w:hint="eastAsia"/>
          <w:rtl/>
        </w:rPr>
        <w:t>שר</w:t>
      </w:r>
      <w:r>
        <w:rPr>
          <w:rtl/>
        </w:rPr>
        <w:t xml:space="preserve"> ה</w:t>
      </w:r>
      <w:r>
        <w:rPr>
          <w:rtl/>
        </w:rPr>
        <w:t>תיירות בנימין אלון:</w:t>
      </w:r>
    </w:p>
    <w:p w14:paraId="75ADC7D1" w14:textId="77777777" w:rsidR="00000000" w:rsidRDefault="00E01313">
      <w:pPr>
        <w:pStyle w:val="a0"/>
        <w:rPr>
          <w:rFonts w:hint="cs"/>
          <w:rtl/>
        </w:rPr>
      </w:pPr>
    </w:p>
    <w:p w14:paraId="26D7956A" w14:textId="77777777" w:rsidR="00000000" w:rsidRDefault="00E01313">
      <w:pPr>
        <w:pStyle w:val="a0"/>
        <w:rPr>
          <w:rFonts w:hint="cs"/>
          <w:rtl/>
        </w:rPr>
      </w:pPr>
      <w:r>
        <w:rPr>
          <w:rFonts w:hint="cs"/>
          <w:rtl/>
        </w:rPr>
        <w:t>אולי רק דחייה.</w:t>
      </w:r>
    </w:p>
    <w:p w14:paraId="378BB9FB" w14:textId="77777777" w:rsidR="00000000" w:rsidRDefault="00E01313">
      <w:pPr>
        <w:pStyle w:val="a0"/>
        <w:rPr>
          <w:rFonts w:hint="cs"/>
          <w:rtl/>
        </w:rPr>
      </w:pPr>
    </w:p>
    <w:p w14:paraId="066AAE0D" w14:textId="77777777" w:rsidR="00000000" w:rsidRDefault="00E01313">
      <w:pPr>
        <w:pStyle w:val="af1"/>
        <w:rPr>
          <w:rtl/>
        </w:rPr>
      </w:pPr>
      <w:r>
        <w:rPr>
          <w:rtl/>
        </w:rPr>
        <w:t>היו"ר ראובן ריבלין:</w:t>
      </w:r>
    </w:p>
    <w:p w14:paraId="45A3D05C" w14:textId="77777777" w:rsidR="00000000" w:rsidRDefault="00E01313">
      <w:pPr>
        <w:pStyle w:val="a0"/>
        <w:rPr>
          <w:rtl/>
        </w:rPr>
      </w:pPr>
    </w:p>
    <w:p w14:paraId="387D36A2" w14:textId="77777777" w:rsidR="00000000" w:rsidRDefault="00E01313">
      <w:pPr>
        <w:pStyle w:val="a0"/>
        <w:rPr>
          <w:rFonts w:hint="cs"/>
          <w:rtl/>
        </w:rPr>
      </w:pPr>
      <w:r>
        <w:rPr>
          <w:rFonts w:hint="cs"/>
          <w:rtl/>
        </w:rPr>
        <w:t>רבותי חברי הכנסת, יש לנו סדר-יום עמוס. עלתה הבקשה של חבר הכנסת אזולאי, עונה השר. אני מציע לממשלה לקיים את דיוניה בממשלה. חברי הכנסת יקיימו את הדיון בוועדות. הוא עונה, נצביע ונכריע.</w:t>
      </w:r>
    </w:p>
    <w:p w14:paraId="36A5BD31" w14:textId="77777777" w:rsidR="00000000" w:rsidRDefault="00E01313">
      <w:pPr>
        <w:pStyle w:val="a0"/>
        <w:rPr>
          <w:rFonts w:hint="cs"/>
          <w:rtl/>
        </w:rPr>
      </w:pPr>
    </w:p>
    <w:p w14:paraId="0F57E090" w14:textId="77777777" w:rsidR="00000000" w:rsidRDefault="00E01313">
      <w:pPr>
        <w:pStyle w:val="-"/>
        <w:rPr>
          <w:rtl/>
        </w:rPr>
      </w:pPr>
      <w:bookmarkStart w:id="126" w:name="FS000000478T28_01_2004_12_41_16C"/>
      <w:bookmarkEnd w:id="126"/>
      <w:r>
        <w:rPr>
          <w:rtl/>
        </w:rPr>
        <w:t>השר מאיר שטרית:</w:t>
      </w:r>
    </w:p>
    <w:p w14:paraId="394EAD09" w14:textId="77777777" w:rsidR="00000000" w:rsidRDefault="00E01313">
      <w:pPr>
        <w:pStyle w:val="a0"/>
        <w:rPr>
          <w:rtl/>
        </w:rPr>
      </w:pPr>
    </w:p>
    <w:p w14:paraId="1A50F901" w14:textId="77777777" w:rsidR="00000000" w:rsidRDefault="00E01313">
      <w:pPr>
        <w:pStyle w:val="a0"/>
        <w:rPr>
          <w:rFonts w:hint="cs"/>
          <w:rtl/>
        </w:rPr>
      </w:pPr>
      <w:r>
        <w:rPr>
          <w:rFonts w:hint="cs"/>
          <w:rtl/>
        </w:rPr>
        <w:t>הרפורמה במס נעשתה ב-1975, מה שנקרא ועדת בן-שחר, והיא קבעה אז עיקרון, שכל תשלום שהעובד מקבל ייכלל בהכנסה וימוסה בהתאם, אחרת אי-אפשר לעולם לעשות צדק במיסוי. אם אנחנו מוכנים לפרוץ את המסגרת הזאת בתחום של דמי הבראה, מחר נביא עוד עשרה נושאים אחרים, אולי יותר ח</w:t>
      </w:r>
      <w:r>
        <w:rPr>
          <w:rFonts w:hint="cs"/>
          <w:rtl/>
        </w:rPr>
        <w:t>שובים מדמי הבראה, ויגידו שגם אותם לא נמסה. נתחיל להיכנס לכל מיני תוצאות של תוספות עקיפות בשכר שלא יהיו ממוסות. אין לזה גבול.</w:t>
      </w:r>
    </w:p>
    <w:p w14:paraId="2F6D60D3" w14:textId="77777777" w:rsidR="00000000" w:rsidRDefault="00E01313">
      <w:pPr>
        <w:pStyle w:val="a0"/>
        <w:rPr>
          <w:rFonts w:hint="cs"/>
          <w:rtl/>
        </w:rPr>
      </w:pPr>
    </w:p>
    <w:p w14:paraId="122840BE" w14:textId="77777777" w:rsidR="00000000" w:rsidRDefault="00E01313">
      <w:pPr>
        <w:pStyle w:val="a0"/>
        <w:rPr>
          <w:rFonts w:hint="cs"/>
          <w:rtl/>
        </w:rPr>
      </w:pPr>
      <w:r>
        <w:rPr>
          <w:rFonts w:hint="cs"/>
          <w:rtl/>
        </w:rPr>
        <w:t>אנחנו דווקא הולכים היום בתוכנית הכלכלית בכיוון הפוך, מי ששם לב לזה. אנחנו משתדלים לבטל את כל הפטורים ממס, שאין להם הצדקה, כי פטורי</w:t>
      </w:r>
      <w:r>
        <w:rPr>
          <w:rFonts w:hint="cs"/>
          <w:rtl/>
        </w:rPr>
        <w:t>ם ממס כאמור מתחלקים בצורה רגרסיבית. הפטורים ממס הולכים בעיקר לקבוצות החזקות במשק. למשל, הפטור ממס על ההון כל כך הרבה שנים, עד שנת 2003, זה מתן פטור בעצם להכנסות מהון של כמעט 50 מיליארד שקלים לשנה. רק התשואה, הריבית השנתית - - -</w:t>
      </w:r>
    </w:p>
    <w:p w14:paraId="2D487471" w14:textId="77777777" w:rsidR="00000000" w:rsidRDefault="00E01313">
      <w:pPr>
        <w:pStyle w:val="af1"/>
        <w:rPr>
          <w:rtl/>
        </w:rPr>
      </w:pPr>
    </w:p>
    <w:p w14:paraId="4FA7EE76" w14:textId="77777777" w:rsidR="00000000" w:rsidRDefault="00E01313">
      <w:pPr>
        <w:pStyle w:val="af1"/>
        <w:rPr>
          <w:rtl/>
        </w:rPr>
      </w:pPr>
      <w:r>
        <w:rPr>
          <w:rtl/>
        </w:rPr>
        <w:t>היו"ר ראובן ריבלין:</w:t>
      </w:r>
    </w:p>
    <w:p w14:paraId="787415C8" w14:textId="77777777" w:rsidR="00000000" w:rsidRDefault="00E01313">
      <w:pPr>
        <w:pStyle w:val="a0"/>
        <w:rPr>
          <w:rtl/>
        </w:rPr>
      </w:pPr>
    </w:p>
    <w:p w14:paraId="18748F99" w14:textId="77777777" w:rsidR="00000000" w:rsidRDefault="00E01313">
      <w:pPr>
        <w:pStyle w:val="a0"/>
        <w:rPr>
          <w:rFonts w:hint="cs"/>
          <w:rtl/>
        </w:rPr>
      </w:pPr>
      <w:r>
        <w:rPr>
          <w:rFonts w:hint="cs"/>
          <w:rtl/>
        </w:rPr>
        <w:t>רבותי,</w:t>
      </w:r>
      <w:r>
        <w:rPr>
          <w:rFonts w:hint="cs"/>
          <w:rtl/>
        </w:rPr>
        <w:t xml:space="preserve"> יש פה טלפונים שלא מפסיקים לצלצל. סדרנים, להוציא את חבר הכנסת עם הטלפון.</w:t>
      </w:r>
    </w:p>
    <w:p w14:paraId="4AB59076" w14:textId="77777777" w:rsidR="00000000" w:rsidRDefault="00E01313">
      <w:pPr>
        <w:pStyle w:val="a0"/>
        <w:rPr>
          <w:rFonts w:hint="cs"/>
          <w:rtl/>
        </w:rPr>
      </w:pPr>
    </w:p>
    <w:p w14:paraId="3273DB54" w14:textId="77777777" w:rsidR="00000000" w:rsidRDefault="00E01313">
      <w:pPr>
        <w:pStyle w:val="-"/>
        <w:rPr>
          <w:rtl/>
        </w:rPr>
      </w:pPr>
      <w:bookmarkStart w:id="127" w:name="FS000000478T28_01_2004_12_45_17C"/>
      <w:bookmarkEnd w:id="127"/>
      <w:r>
        <w:rPr>
          <w:rtl/>
        </w:rPr>
        <w:t>השר מאיר שטרית:</w:t>
      </w:r>
    </w:p>
    <w:p w14:paraId="21B204E7" w14:textId="77777777" w:rsidR="00000000" w:rsidRDefault="00E01313">
      <w:pPr>
        <w:pStyle w:val="a0"/>
        <w:rPr>
          <w:rtl/>
        </w:rPr>
      </w:pPr>
    </w:p>
    <w:p w14:paraId="4572CE29" w14:textId="77777777" w:rsidR="00000000" w:rsidRDefault="00E01313">
      <w:pPr>
        <w:pStyle w:val="a0"/>
        <w:rPr>
          <w:rFonts w:hint="cs"/>
          <w:rtl/>
        </w:rPr>
      </w:pPr>
      <w:r>
        <w:rPr>
          <w:rFonts w:hint="cs"/>
          <w:rtl/>
        </w:rPr>
        <w:t>להחרים את הטלפון.</w:t>
      </w:r>
    </w:p>
    <w:p w14:paraId="605BD63B" w14:textId="77777777" w:rsidR="00000000" w:rsidRDefault="00E01313">
      <w:pPr>
        <w:pStyle w:val="a0"/>
        <w:rPr>
          <w:rFonts w:hint="cs"/>
          <w:rtl/>
        </w:rPr>
      </w:pPr>
    </w:p>
    <w:p w14:paraId="3E367F62" w14:textId="77777777" w:rsidR="00000000" w:rsidRDefault="00E01313">
      <w:pPr>
        <w:pStyle w:val="af1"/>
        <w:rPr>
          <w:rtl/>
        </w:rPr>
      </w:pPr>
      <w:r>
        <w:rPr>
          <w:rtl/>
        </w:rPr>
        <w:t>היו"ר ראובן ריבלין:</w:t>
      </w:r>
    </w:p>
    <w:p w14:paraId="4BC1A64C" w14:textId="77777777" w:rsidR="00000000" w:rsidRDefault="00E01313">
      <w:pPr>
        <w:pStyle w:val="a0"/>
        <w:rPr>
          <w:rtl/>
        </w:rPr>
      </w:pPr>
    </w:p>
    <w:p w14:paraId="5F158753" w14:textId="77777777" w:rsidR="00000000" w:rsidRDefault="00E01313">
      <w:pPr>
        <w:pStyle w:val="a0"/>
        <w:rPr>
          <w:rFonts w:hint="cs"/>
          <w:rtl/>
        </w:rPr>
      </w:pPr>
      <w:r>
        <w:rPr>
          <w:rFonts w:hint="cs"/>
          <w:rtl/>
        </w:rPr>
        <w:t>אני לא יכול להחרים את הטלפון, אין לי סמכויות החרמה. בבקשה.</w:t>
      </w:r>
    </w:p>
    <w:p w14:paraId="57F57390" w14:textId="77777777" w:rsidR="00000000" w:rsidRDefault="00E01313">
      <w:pPr>
        <w:pStyle w:val="a0"/>
        <w:rPr>
          <w:rFonts w:hint="cs"/>
          <w:rtl/>
        </w:rPr>
      </w:pPr>
    </w:p>
    <w:p w14:paraId="7E5F312D" w14:textId="77777777" w:rsidR="00000000" w:rsidRDefault="00E01313">
      <w:pPr>
        <w:pStyle w:val="-"/>
        <w:rPr>
          <w:rtl/>
        </w:rPr>
      </w:pPr>
      <w:bookmarkStart w:id="128" w:name="FS000000478T28_01_2004_12_45_34C"/>
      <w:bookmarkEnd w:id="128"/>
      <w:r>
        <w:rPr>
          <w:rtl/>
        </w:rPr>
        <w:t>השר מאיר שטרית:</w:t>
      </w:r>
    </w:p>
    <w:p w14:paraId="24EE91B2" w14:textId="77777777" w:rsidR="00000000" w:rsidRDefault="00E01313">
      <w:pPr>
        <w:pStyle w:val="a0"/>
        <w:rPr>
          <w:rtl/>
        </w:rPr>
      </w:pPr>
    </w:p>
    <w:p w14:paraId="6F58275D" w14:textId="77777777" w:rsidR="00000000" w:rsidRDefault="00E01313">
      <w:pPr>
        <w:pStyle w:val="a0"/>
        <w:rPr>
          <w:rFonts w:hint="cs"/>
          <w:rtl/>
        </w:rPr>
      </w:pPr>
      <w:r>
        <w:rPr>
          <w:rFonts w:hint="cs"/>
          <w:rtl/>
        </w:rPr>
        <w:t>אדוני היושב-ראש, אני תומך בדעתך באופן מלא.</w:t>
      </w:r>
    </w:p>
    <w:p w14:paraId="23EB027D" w14:textId="77777777" w:rsidR="00000000" w:rsidRDefault="00E01313">
      <w:pPr>
        <w:pStyle w:val="a0"/>
        <w:rPr>
          <w:rFonts w:hint="cs"/>
          <w:rtl/>
        </w:rPr>
      </w:pPr>
    </w:p>
    <w:p w14:paraId="09CB37E0" w14:textId="77777777" w:rsidR="00000000" w:rsidRDefault="00E01313">
      <w:pPr>
        <w:pStyle w:val="af1"/>
        <w:rPr>
          <w:rtl/>
        </w:rPr>
      </w:pPr>
      <w:r>
        <w:rPr>
          <w:rtl/>
        </w:rPr>
        <w:t>היו"</w:t>
      </w:r>
      <w:r>
        <w:rPr>
          <w:rtl/>
        </w:rPr>
        <w:t>ר ראובן ריבלין:</w:t>
      </w:r>
    </w:p>
    <w:p w14:paraId="542B4445" w14:textId="77777777" w:rsidR="00000000" w:rsidRDefault="00E01313">
      <w:pPr>
        <w:pStyle w:val="a0"/>
        <w:rPr>
          <w:rtl/>
        </w:rPr>
      </w:pPr>
    </w:p>
    <w:p w14:paraId="1AE6F83D" w14:textId="77777777" w:rsidR="00000000" w:rsidRDefault="00E01313">
      <w:pPr>
        <w:pStyle w:val="a0"/>
        <w:rPr>
          <w:rFonts w:hint="cs"/>
          <w:rtl/>
        </w:rPr>
      </w:pPr>
      <w:r>
        <w:rPr>
          <w:rFonts w:hint="cs"/>
          <w:rtl/>
        </w:rPr>
        <w:t>עוד אני מדבר, והצד הזה התחיל. יש פה פשוט קונצרט, קקופוניה נוראית של טלפוניה.</w:t>
      </w:r>
    </w:p>
    <w:p w14:paraId="29CE0897" w14:textId="77777777" w:rsidR="00000000" w:rsidRDefault="00E01313">
      <w:pPr>
        <w:pStyle w:val="a0"/>
        <w:rPr>
          <w:rFonts w:hint="cs"/>
          <w:rtl/>
        </w:rPr>
      </w:pPr>
    </w:p>
    <w:p w14:paraId="602C46D2" w14:textId="77777777" w:rsidR="00000000" w:rsidRDefault="00E01313">
      <w:pPr>
        <w:pStyle w:val="-"/>
        <w:rPr>
          <w:rtl/>
        </w:rPr>
      </w:pPr>
      <w:bookmarkStart w:id="129" w:name="FS000000478T28_01_2004_12_46_21C"/>
      <w:bookmarkEnd w:id="129"/>
      <w:r>
        <w:rPr>
          <w:rtl/>
        </w:rPr>
        <w:t>השר מאיר שטרית:</w:t>
      </w:r>
    </w:p>
    <w:p w14:paraId="1DA5C873" w14:textId="77777777" w:rsidR="00000000" w:rsidRDefault="00E01313">
      <w:pPr>
        <w:pStyle w:val="a0"/>
        <w:rPr>
          <w:rtl/>
        </w:rPr>
      </w:pPr>
    </w:p>
    <w:p w14:paraId="7C07954D" w14:textId="77777777" w:rsidR="00000000" w:rsidRDefault="00E01313">
      <w:pPr>
        <w:pStyle w:val="a0"/>
        <w:rPr>
          <w:rFonts w:hint="cs"/>
          <w:rtl/>
        </w:rPr>
      </w:pPr>
      <w:r>
        <w:rPr>
          <w:rFonts w:hint="cs"/>
          <w:rtl/>
        </w:rPr>
        <w:t>אני תומך בכל לבי בהצעתך, אדוני היושב-ראש, לשים חוסם בכנסת.</w:t>
      </w:r>
    </w:p>
    <w:p w14:paraId="49F7ADA6" w14:textId="77777777" w:rsidR="00000000" w:rsidRDefault="00E01313">
      <w:pPr>
        <w:pStyle w:val="a0"/>
        <w:rPr>
          <w:rFonts w:hint="cs"/>
          <w:rtl/>
        </w:rPr>
      </w:pPr>
    </w:p>
    <w:p w14:paraId="3DCD8AC1" w14:textId="77777777" w:rsidR="00000000" w:rsidRDefault="00E01313">
      <w:pPr>
        <w:pStyle w:val="af1"/>
        <w:rPr>
          <w:rtl/>
        </w:rPr>
      </w:pPr>
      <w:r>
        <w:rPr>
          <w:rtl/>
        </w:rPr>
        <w:t>היו"ר ראובן ריבלין:</w:t>
      </w:r>
    </w:p>
    <w:p w14:paraId="1150D29A" w14:textId="77777777" w:rsidR="00000000" w:rsidRDefault="00E01313">
      <w:pPr>
        <w:pStyle w:val="a0"/>
        <w:rPr>
          <w:rtl/>
        </w:rPr>
      </w:pPr>
    </w:p>
    <w:p w14:paraId="64AC122B" w14:textId="77777777" w:rsidR="00000000" w:rsidRDefault="00E01313">
      <w:pPr>
        <w:pStyle w:val="a0"/>
        <w:rPr>
          <w:rFonts w:hint="cs"/>
          <w:rtl/>
        </w:rPr>
      </w:pPr>
      <w:r>
        <w:rPr>
          <w:rFonts w:hint="cs"/>
          <w:rtl/>
        </w:rPr>
        <w:t>במליאה לפחות.</w:t>
      </w:r>
    </w:p>
    <w:p w14:paraId="3841EC9D" w14:textId="77777777" w:rsidR="00000000" w:rsidRDefault="00E01313">
      <w:pPr>
        <w:pStyle w:val="a0"/>
        <w:rPr>
          <w:rFonts w:hint="cs"/>
          <w:rtl/>
        </w:rPr>
      </w:pPr>
    </w:p>
    <w:p w14:paraId="541F1994" w14:textId="77777777" w:rsidR="00000000" w:rsidRDefault="00E01313">
      <w:pPr>
        <w:pStyle w:val="-"/>
        <w:rPr>
          <w:rtl/>
        </w:rPr>
      </w:pPr>
      <w:bookmarkStart w:id="130" w:name="FS000000478T28_01_2004_12_46_37C"/>
      <w:bookmarkEnd w:id="130"/>
      <w:r>
        <w:rPr>
          <w:rtl/>
        </w:rPr>
        <w:t>השר מאיר שטרית:</w:t>
      </w:r>
    </w:p>
    <w:p w14:paraId="482514BD" w14:textId="77777777" w:rsidR="00000000" w:rsidRDefault="00E01313">
      <w:pPr>
        <w:pStyle w:val="a0"/>
        <w:rPr>
          <w:rtl/>
        </w:rPr>
      </w:pPr>
    </w:p>
    <w:p w14:paraId="5199658F" w14:textId="77777777" w:rsidR="00000000" w:rsidRDefault="00E01313">
      <w:pPr>
        <w:pStyle w:val="a0"/>
        <w:rPr>
          <w:rFonts w:hint="cs"/>
          <w:rtl/>
        </w:rPr>
      </w:pPr>
      <w:r>
        <w:rPr>
          <w:rFonts w:hint="cs"/>
          <w:rtl/>
        </w:rPr>
        <w:t>אפשר לגמור את זה בקלות.</w:t>
      </w:r>
    </w:p>
    <w:p w14:paraId="04DA030F" w14:textId="77777777" w:rsidR="00000000" w:rsidRDefault="00E01313">
      <w:pPr>
        <w:pStyle w:val="a0"/>
        <w:rPr>
          <w:rFonts w:hint="cs"/>
          <w:rtl/>
        </w:rPr>
      </w:pPr>
    </w:p>
    <w:p w14:paraId="3AB3FD56" w14:textId="77777777" w:rsidR="00000000" w:rsidRDefault="00E01313">
      <w:pPr>
        <w:pStyle w:val="a0"/>
        <w:rPr>
          <w:rFonts w:hint="cs"/>
          <w:rtl/>
        </w:rPr>
      </w:pPr>
      <w:r>
        <w:rPr>
          <w:rFonts w:hint="cs"/>
          <w:rtl/>
        </w:rPr>
        <w:t>אני חו</w:t>
      </w:r>
      <w:r>
        <w:rPr>
          <w:rFonts w:hint="cs"/>
          <w:rtl/>
        </w:rPr>
        <w:t>זר. העיקרון שאנחנו הולכים בו הוא בעצם ביטול של כל הפטורים ממס, כי מהפטורים ממס נהנים דווקא בעלי היכולת. הדוגמה הבולטת היא הפטור ממס על ההון שהיה קיים עד 2003 באופן גורף, טוטלי, על כל ההכנסות מהון, דבר שבעצם נתן פטור בסדר-גודל של 50 מיליארד שקלים לשנה הכנסו</w:t>
      </w:r>
      <w:r>
        <w:rPr>
          <w:rFonts w:hint="cs"/>
          <w:rtl/>
        </w:rPr>
        <w:t>ת על הון, ששילמו אפס ריבית במשך 55 שנות קיום המדינה, כאשר עובד שילם על הכנסתו עד 62% מס. לכן הגישה שלנו היא, שכדי לעשות כלכלה נכונה צריך לבטל את כל הפטורים האלה.</w:t>
      </w:r>
    </w:p>
    <w:p w14:paraId="260AB080" w14:textId="77777777" w:rsidR="00000000" w:rsidRDefault="00E01313">
      <w:pPr>
        <w:pStyle w:val="a0"/>
        <w:rPr>
          <w:rFonts w:hint="cs"/>
          <w:rtl/>
        </w:rPr>
      </w:pPr>
      <w:r>
        <w:rPr>
          <w:rFonts w:hint="cs"/>
          <w:rtl/>
        </w:rPr>
        <w:t xml:space="preserve"> </w:t>
      </w:r>
    </w:p>
    <w:p w14:paraId="0321D354" w14:textId="77777777" w:rsidR="00000000" w:rsidRDefault="00E01313">
      <w:pPr>
        <w:pStyle w:val="a0"/>
        <w:rPr>
          <w:rFonts w:hint="cs"/>
          <w:rtl/>
        </w:rPr>
      </w:pPr>
      <w:r>
        <w:rPr>
          <w:rFonts w:hint="cs"/>
          <w:rtl/>
        </w:rPr>
        <w:t xml:space="preserve">דרך אגב, עלות הפטורים ממס לשנה, חבר הכנסת אזולאי, עומדת על 27 מיליארד שקלים. תחשוב לרגע, אם </w:t>
      </w:r>
      <w:r>
        <w:rPr>
          <w:rFonts w:hint="cs"/>
          <w:rtl/>
        </w:rPr>
        <w:t>מבטלים את הפטורים הללו מה ניתן לעשות בכסף הזה לצרכים אחרים. רק שזה מאבק מול גופים שונים שנהנים מהפטורים האלה. ואני מבטיח לך, חבר הכנסת אזולאי, שהגופים האלה שנלחמים, יש להם כוח, אלה לא הגופים החלשים במשק, ואלה לא האוכלוסיות העניות במשק - הם נהנים מרוב הפטור</w:t>
      </w:r>
      <w:r>
        <w:rPr>
          <w:rFonts w:hint="cs"/>
          <w:rtl/>
        </w:rPr>
        <w:t>ים. כל פרצה נוספת כזאת מזמינה מתן פטורים נוספים, דבר שאיננו יכולים כמובן לעמוד בו.</w:t>
      </w:r>
    </w:p>
    <w:p w14:paraId="43B4F32A" w14:textId="77777777" w:rsidR="00000000" w:rsidRDefault="00E01313">
      <w:pPr>
        <w:pStyle w:val="a0"/>
        <w:rPr>
          <w:rFonts w:hint="cs"/>
          <w:rtl/>
        </w:rPr>
      </w:pPr>
    </w:p>
    <w:p w14:paraId="0FE16E33" w14:textId="77777777" w:rsidR="00000000" w:rsidRDefault="00E01313">
      <w:pPr>
        <w:pStyle w:val="a0"/>
        <w:rPr>
          <w:rFonts w:hint="cs"/>
          <w:rtl/>
        </w:rPr>
      </w:pPr>
      <w:r>
        <w:rPr>
          <w:rFonts w:hint="cs"/>
          <w:rtl/>
        </w:rPr>
        <w:t>אני מתנגד לדחיית ההצבעה. זה לא משנה אם נדחה את ההצבעה או לא נדחה, כי אין שום סיכוי שנסכים לשינוי העמדה, לא בוועדת השרים לענייני חקיקה ולא בשום מקום אחר. מה עוד, שכפי שאתה ר</w:t>
      </w:r>
      <w:r>
        <w:rPr>
          <w:rFonts w:hint="cs"/>
          <w:rtl/>
        </w:rPr>
        <w:t>ואה, עלות החוק מגיעה ל-2 מיליארדי שקלים בשנה, ואתה צריך רוב של 51% בשביל להעביר אותה בקריאה ראשונה, שנייה ושלישית.</w:t>
      </w:r>
    </w:p>
    <w:p w14:paraId="564D6022" w14:textId="77777777" w:rsidR="00000000" w:rsidRDefault="00E01313">
      <w:pPr>
        <w:pStyle w:val="a0"/>
        <w:rPr>
          <w:rFonts w:hint="cs"/>
          <w:rtl/>
        </w:rPr>
      </w:pPr>
    </w:p>
    <w:p w14:paraId="716DEEBC" w14:textId="77777777" w:rsidR="00000000" w:rsidRDefault="00E01313">
      <w:pPr>
        <w:pStyle w:val="af0"/>
        <w:rPr>
          <w:rtl/>
        </w:rPr>
      </w:pPr>
      <w:r>
        <w:rPr>
          <w:rFonts w:hint="eastAsia"/>
          <w:rtl/>
        </w:rPr>
        <w:t>אברהם</w:t>
      </w:r>
      <w:r>
        <w:rPr>
          <w:rtl/>
        </w:rPr>
        <w:t xml:space="preserve"> בייגה שוחט (העבודה-מימד):</w:t>
      </w:r>
    </w:p>
    <w:p w14:paraId="216CA234" w14:textId="77777777" w:rsidR="00000000" w:rsidRDefault="00E01313">
      <w:pPr>
        <w:pStyle w:val="a0"/>
        <w:rPr>
          <w:rFonts w:hint="cs"/>
          <w:rtl/>
        </w:rPr>
      </w:pPr>
    </w:p>
    <w:p w14:paraId="5F975AC3" w14:textId="77777777" w:rsidR="00000000" w:rsidRDefault="00E01313">
      <w:pPr>
        <w:pStyle w:val="a0"/>
        <w:rPr>
          <w:rFonts w:hint="cs"/>
          <w:rtl/>
        </w:rPr>
      </w:pPr>
      <w:r>
        <w:rPr>
          <w:rFonts w:hint="cs"/>
          <w:rtl/>
        </w:rPr>
        <w:t>51 חברי כנסת.</w:t>
      </w:r>
    </w:p>
    <w:p w14:paraId="4C81DBAE" w14:textId="77777777" w:rsidR="00000000" w:rsidRDefault="00E01313">
      <w:pPr>
        <w:pStyle w:val="a0"/>
        <w:rPr>
          <w:rFonts w:hint="cs"/>
          <w:rtl/>
        </w:rPr>
      </w:pPr>
    </w:p>
    <w:p w14:paraId="2CD5912E" w14:textId="77777777" w:rsidR="00000000" w:rsidRDefault="00E01313">
      <w:pPr>
        <w:pStyle w:val="af0"/>
        <w:rPr>
          <w:rtl/>
        </w:rPr>
      </w:pPr>
      <w:r>
        <w:rPr>
          <w:rtl/>
        </w:rPr>
        <w:t>גדעון סער (הליכוד):</w:t>
      </w:r>
    </w:p>
    <w:p w14:paraId="182F6BED" w14:textId="77777777" w:rsidR="00000000" w:rsidRDefault="00E01313">
      <w:pPr>
        <w:pStyle w:val="a0"/>
        <w:rPr>
          <w:rtl/>
        </w:rPr>
      </w:pPr>
    </w:p>
    <w:p w14:paraId="6E4C313F" w14:textId="77777777" w:rsidR="00000000" w:rsidRDefault="00E01313">
      <w:pPr>
        <w:pStyle w:val="a0"/>
        <w:rPr>
          <w:rFonts w:hint="cs"/>
          <w:rtl/>
        </w:rPr>
      </w:pPr>
      <w:r>
        <w:rPr>
          <w:rFonts w:hint="cs"/>
          <w:rtl/>
        </w:rPr>
        <w:t>50 חברי כנסת.</w:t>
      </w:r>
    </w:p>
    <w:p w14:paraId="7C0A2908" w14:textId="77777777" w:rsidR="00000000" w:rsidRDefault="00E01313">
      <w:pPr>
        <w:pStyle w:val="a0"/>
        <w:rPr>
          <w:rFonts w:hint="cs"/>
          <w:rtl/>
        </w:rPr>
      </w:pPr>
    </w:p>
    <w:p w14:paraId="2CD50E85" w14:textId="77777777" w:rsidR="00000000" w:rsidRDefault="00E01313">
      <w:pPr>
        <w:pStyle w:val="af1"/>
        <w:rPr>
          <w:rtl/>
        </w:rPr>
      </w:pPr>
      <w:r>
        <w:rPr>
          <w:rtl/>
        </w:rPr>
        <w:t>היו"ר ראובן ריבלין:</w:t>
      </w:r>
    </w:p>
    <w:p w14:paraId="049ACC7A" w14:textId="77777777" w:rsidR="00000000" w:rsidRDefault="00E01313">
      <w:pPr>
        <w:pStyle w:val="a0"/>
        <w:rPr>
          <w:rtl/>
        </w:rPr>
      </w:pPr>
    </w:p>
    <w:p w14:paraId="41A314B9" w14:textId="77777777" w:rsidR="00000000" w:rsidRDefault="00E01313">
      <w:pPr>
        <w:pStyle w:val="a0"/>
        <w:rPr>
          <w:rFonts w:hint="cs"/>
          <w:rtl/>
        </w:rPr>
      </w:pPr>
      <w:r>
        <w:rPr>
          <w:rFonts w:hint="cs"/>
          <w:rtl/>
        </w:rPr>
        <w:t>50 חברי כנסת בשלב זה.</w:t>
      </w:r>
    </w:p>
    <w:p w14:paraId="285EE416" w14:textId="77777777" w:rsidR="00000000" w:rsidRDefault="00E01313">
      <w:pPr>
        <w:pStyle w:val="a0"/>
        <w:rPr>
          <w:rFonts w:hint="cs"/>
          <w:rtl/>
        </w:rPr>
      </w:pPr>
    </w:p>
    <w:p w14:paraId="5B60E287" w14:textId="77777777" w:rsidR="00000000" w:rsidRDefault="00E01313">
      <w:pPr>
        <w:pStyle w:val="-"/>
        <w:rPr>
          <w:rtl/>
        </w:rPr>
      </w:pPr>
      <w:bookmarkStart w:id="131" w:name="FS000000478T28_01_2004_12_53_34C"/>
      <w:bookmarkEnd w:id="131"/>
      <w:r>
        <w:rPr>
          <w:rtl/>
        </w:rPr>
        <w:t>השר מאיר שטר</w:t>
      </w:r>
      <w:r>
        <w:rPr>
          <w:rtl/>
        </w:rPr>
        <w:t>ית:</w:t>
      </w:r>
    </w:p>
    <w:p w14:paraId="2EDF3A46" w14:textId="77777777" w:rsidR="00000000" w:rsidRDefault="00E01313">
      <w:pPr>
        <w:pStyle w:val="a0"/>
        <w:rPr>
          <w:rtl/>
        </w:rPr>
      </w:pPr>
    </w:p>
    <w:p w14:paraId="44CB521E" w14:textId="77777777" w:rsidR="00000000" w:rsidRDefault="00E01313">
      <w:pPr>
        <w:pStyle w:val="a0"/>
        <w:rPr>
          <w:rFonts w:hint="cs"/>
          <w:rtl/>
        </w:rPr>
      </w:pPr>
      <w:r>
        <w:rPr>
          <w:rFonts w:hint="cs"/>
          <w:rtl/>
        </w:rPr>
        <w:t>על כל פנים, חבר הכנסת אזולאי, שלא תרגיש רע - אני בכנסת 20 שנה, והצעת החוק הזאת עלתה בכנסת לפחות חמש פעמים ותמיד נפלה, בכל ממשלות ישראל; לא משנה מי היה בממשלה באותה תקופה, העבודה או הליכוד, ההצעה הזאת נפלה. אחרי ועדת בן-שחר, המערכת הכלכלית לא יכולה לשא</w:t>
      </w:r>
      <w:r>
        <w:rPr>
          <w:rFonts w:hint="cs"/>
          <w:rtl/>
        </w:rPr>
        <w:t>ת פרצה כל כך גדולה בתחום המיסוי, שתיתן הטבה של 2 מיליארדי שקלים דווקא לבעלי ההכנסות הגבוהות. לכן, לא ניתן לקבל את ההצעה הזאת.</w:t>
      </w:r>
    </w:p>
    <w:p w14:paraId="471A15B3" w14:textId="77777777" w:rsidR="00000000" w:rsidRDefault="00E01313">
      <w:pPr>
        <w:pStyle w:val="a0"/>
        <w:rPr>
          <w:rFonts w:hint="cs"/>
          <w:rtl/>
        </w:rPr>
      </w:pPr>
    </w:p>
    <w:p w14:paraId="4EBF54D6" w14:textId="77777777" w:rsidR="00000000" w:rsidRDefault="00E01313">
      <w:pPr>
        <w:pStyle w:val="a0"/>
        <w:rPr>
          <w:rFonts w:hint="cs"/>
          <w:rtl/>
        </w:rPr>
      </w:pPr>
      <w:r>
        <w:rPr>
          <w:rFonts w:hint="cs"/>
          <w:rtl/>
        </w:rPr>
        <w:t>אני מקווה שגם חברי הכנסת מהאופוזיציה, שגם הם, כשהם היו בשלטון, לא אישרו את ההצעה, לא ייתנו יד להצעה כזאת. זאת באמת הצעה שאין לה צ</w:t>
      </w:r>
      <w:r>
        <w:rPr>
          <w:rFonts w:hint="cs"/>
          <w:rtl/>
        </w:rPr>
        <w:t>ידוק ואי-אפשר להסכים אתה.</w:t>
      </w:r>
    </w:p>
    <w:p w14:paraId="1D26634C" w14:textId="77777777" w:rsidR="00000000" w:rsidRDefault="00E01313">
      <w:pPr>
        <w:pStyle w:val="a0"/>
        <w:rPr>
          <w:rFonts w:hint="cs"/>
          <w:rtl/>
        </w:rPr>
      </w:pPr>
    </w:p>
    <w:p w14:paraId="64BC0E02" w14:textId="77777777" w:rsidR="00000000" w:rsidRDefault="00E01313">
      <w:pPr>
        <w:pStyle w:val="a0"/>
        <w:rPr>
          <w:rFonts w:hint="cs"/>
          <w:rtl/>
        </w:rPr>
      </w:pPr>
      <w:r>
        <w:rPr>
          <w:rFonts w:hint="cs"/>
          <w:rtl/>
        </w:rPr>
        <w:t>אדוני היושב-ראש, גם נראה לי שבנתונים הנוכחיים, כשאנחנו מחפשים הצעות חוק להיטיב עם האוכלוסיות החלשות - חבר הכנסת אזולאי, אני תמיד אומר שצריך לעבוד על-פי כלל אחד. אמרתי את זה הרבה פעמים ואני אחזור על זה. הכלל צריך להיות, שלא יעשו ט</w:t>
      </w:r>
      <w:r>
        <w:rPr>
          <w:rFonts w:hint="cs"/>
          <w:rtl/>
        </w:rPr>
        <w:t>ובה לעניים, כי הרושם שלי במשך שנים, חבר הכנסת אזולאי, שבכל פעם שנתנו שקל לעני, נתנו באותה הזדמנות 100 שקלים לעשירים. שלא יעשו טובות.</w:t>
      </w:r>
    </w:p>
    <w:p w14:paraId="1D7253CC" w14:textId="77777777" w:rsidR="00000000" w:rsidRDefault="00E01313">
      <w:pPr>
        <w:pStyle w:val="a0"/>
        <w:rPr>
          <w:rFonts w:hint="cs"/>
          <w:rtl/>
        </w:rPr>
      </w:pPr>
    </w:p>
    <w:p w14:paraId="46057042" w14:textId="77777777" w:rsidR="00000000" w:rsidRDefault="00E01313">
      <w:pPr>
        <w:pStyle w:val="a0"/>
        <w:rPr>
          <w:rFonts w:hint="cs"/>
          <w:rtl/>
        </w:rPr>
      </w:pPr>
      <w:r>
        <w:rPr>
          <w:rFonts w:hint="cs"/>
          <w:rtl/>
        </w:rPr>
        <w:t>אמר פעם הפילוסוף היווני פילון, שהטיפול המפלה ביותר בין אנשים זה טיפול שווה באנשים לא שווים.</w:t>
      </w:r>
    </w:p>
    <w:p w14:paraId="59B061D3" w14:textId="77777777" w:rsidR="00000000" w:rsidRDefault="00E01313">
      <w:pPr>
        <w:pStyle w:val="a0"/>
        <w:rPr>
          <w:rFonts w:hint="cs"/>
          <w:rtl/>
        </w:rPr>
      </w:pPr>
    </w:p>
    <w:p w14:paraId="5EA5D14A" w14:textId="77777777" w:rsidR="00000000" w:rsidRDefault="00E01313">
      <w:pPr>
        <w:pStyle w:val="af0"/>
        <w:rPr>
          <w:rtl/>
        </w:rPr>
      </w:pPr>
      <w:r>
        <w:rPr>
          <w:rFonts w:hint="eastAsia"/>
          <w:rtl/>
        </w:rPr>
        <w:t>גדעון</w:t>
      </w:r>
      <w:r>
        <w:rPr>
          <w:rtl/>
        </w:rPr>
        <w:t xml:space="preserve"> סער (הליכוד):</w:t>
      </w:r>
    </w:p>
    <w:p w14:paraId="1A5AE478" w14:textId="77777777" w:rsidR="00000000" w:rsidRDefault="00E01313">
      <w:pPr>
        <w:pStyle w:val="a0"/>
        <w:rPr>
          <w:rFonts w:hint="cs"/>
          <w:rtl/>
        </w:rPr>
      </w:pPr>
    </w:p>
    <w:p w14:paraId="2BFB883E" w14:textId="77777777" w:rsidR="00000000" w:rsidRDefault="00E01313">
      <w:pPr>
        <w:pStyle w:val="a0"/>
        <w:rPr>
          <w:rFonts w:hint="cs"/>
          <w:rtl/>
        </w:rPr>
      </w:pPr>
      <w:r>
        <w:rPr>
          <w:rFonts w:hint="cs"/>
          <w:rtl/>
        </w:rPr>
        <w:t>פילון הי</w:t>
      </w:r>
      <w:r>
        <w:rPr>
          <w:rFonts w:hint="cs"/>
          <w:rtl/>
        </w:rPr>
        <w:t>ה יהודי.</w:t>
      </w:r>
    </w:p>
    <w:p w14:paraId="6BA67249" w14:textId="77777777" w:rsidR="00000000" w:rsidRDefault="00E01313">
      <w:pPr>
        <w:pStyle w:val="a0"/>
        <w:rPr>
          <w:rFonts w:hint="cs"/>
          <w:rtl/>
        </w:rPr>
      </w:pPr>
    </w:p>
    <w:p w14:paraId="6B7B4A76" w14:textId="77777777" w:rsidR="00000000" w:rsidRDefault="00E01313">
      <w:pPr>
        <w:pStyle w:val="-"/>
        <w:rPr>
          <w:rtl/>
        </w:rPr>
      </w:pPr>
      <w:bookmarkStart w:id="132" w:name="FS000000478T28_01_2004_12_57_39C"/>
      <w:bookmarkEnd w:id="132"/>
      <w:r>
        <w:rPr>
          <w:rtl/>
        </w:rPr>
        <w:t>השר מאיר שטרית:</w:t>
      </w:r>
    </w:p>
    <w:p w14:paraId="73E47917" w14:textId="77777777" w:rsidR="00000000" w:rsidRDefault="00E01313">
      <w:pPr>
        <w:pStyle w:val="a0"/>
        <w:rPr>
          <w:rtl/>
        </w:rPr>
      </w:pPr>
    </w:p>
    <w:p w14:paraId="1F065AAC" w14:textId="77777777" w:rsidR="00000000" w:rsidRDefault="00E01313">
      <w:pPr>
        <w:pStyle w:val="a0"/>
        <w:rPr>
          <w:rFonts w:hint="cs"/>
          <w:rtl/>
        </w:rPr>
      </w:pPr>
      <w:r>
        <w:rPr>
          <w:rFonts w:hint="cs"/>
          <w:rtl/>
        </w:rPr>
        <w:t>אדרבה. הוא אמר שהטיפול המפלה ביותר בין אנשים זה טיפול שווה באנשים לא שווים. אם תחשוב על זה לרגע, תראה כמה שהוא צודק. זה, אגב, עובר כחוט השני לכל אורך ההנחות והפטורים שהממשלה עושה.</w:t>
      </w:r>
    </w:p>
    <w:p w14:paraId="51D140F0" w14:textId="77777777" w:rsidR="00000000" w:rsidRDefault="00E01313">
      <w:pPr>
        <w:pStyle w:val="a0"/>
        <w:rPr>
          <w:rFonts w:hint="cs"/>
          <w:rtl/>
        </w:rPr>
      </w:pPr>
    </w:p>
    <w:p w14:paraId="63B529D3" w14:textId="77777777" w:rsidR="00000000" w:rsidRDefault="00E01313">
      <w:pPr>
        <w:pStyle w:val="af1"/>
        <w:rPr>
          <w:rtl/>
        </w:rPr>
      </w:pPr>
      <w:r>
        <w:rPr>
          <w:rtl/>
        </w:rPr>
        <w:t>היו"ר ראובן ריבלין:</w:t>
      </w:r>
    </w:p>
    <w:p w14:paraId="38128069" w14:textId="77777777" w:rsidR="00000000" w:rsidRDefault="00E01313">
      <w:pPr>
        <w:pStyle w:val="a0"/>
        <w:rPr>
          <w:rtl/>
        </w:rPr>
      </w:pPr>
    </w:p>
    <w:p w14:paraId="38D5002E" w14:textId="77777777" w:rsidR="00000000" w:rsidRDefault="00E01313">
      <w:pPr>
        <w:pStyle w:val="a0"/>
        <w:rPr>
          <w:rFonts w:hint="cs"/>
          <w:rtl/>
        </w:rPr>
      </w:pPr>
      <w:r>
        <w:rPr>
          <w:rFonts w:hint="cs"/>
          <w:rtl/>
        </w:rPr>
        <w:t xml:space="preserve">אדוני יגיע לתוקידידס, ואחר </w:t>
      </w:r>
      <w:r>
        <w:rPr>
          <w:rFonts w:hint="cs"/>
          <w:rtl/>
        </w:rPr>
        <w:t>כך אנחנו לא נגמור את היום.</w:t>
      </w:r>
    </w:p>
    <w:p w14:paraId="5E74BBDA" w14:textId="77777777" w:rsidR="00000000" w:rsidRDefault="00E01313">
      <w:pPr>
        <w:pStyle w:val="a0"/>
        <w:rPr>
          <w:rFonts w:hint="cs"/>
          <w:rtl/>
        </w:rPr>
      </w:pPr>
    </w:p>
    <w:p w14:paraId="3F577D8D" w14:textId="77777777" w:rsidR="00000000" w:rsidRDefault="00E01313">
      <w:pPr>
        <w:pStyle w:val="-"/>
        <w:rPr>
          <w:rtl/>
        </w:rPr>
      </w:pPr>
      <w:bookmarkStart w:id="133" w:name="FS000000478T28_01_2004_12_59_21C"/>
      <w:bookmarkEnd w:id="133"/>
      <w:r>
        <w:rPr>
          <w:rtl/>
        </w:rPr>
        <w:t>השר מאיר שטרית:</w:t>
      </w:r>
    </w:p>
    <w:p w14:paraId="1A785E85" w14:textId="77777777" w:rsidR="00000000" w:rsidRDefault="00E01313">
      <w:pPr>
        <w:pStyle w:val="a0"/>
        <w:rPr>
          <w:rtl/>
        </w:rPr>
      </w:pPr>
    </w:p>
    <w:p w14:paraId="16CED50F" w14:textId="77777777" w:rsidR="00000000" w:rsidRDefault="00E01313">
      <w:pPr>
        <w:pStyle w:val="a0"/>
        <w:rPr>
          <w:rFonts w:hint="cs"/>
          <w:rtl/>
        </w:rPr>
      </w:pPr>
      <w:r>
        <w:rPr>
          <w:rFonts w:hint="cs"/>
          <w:rtl/>
        </w:rPr>
        <w:t>רבותי, אני מבקש להסיר את ההצעה מסדר-היום, ואני מקווה שגם האופוזיציה תצטרף אלינו.</w:t>
      </w:r>
    </w:p>
    <w:p w14:paraId="17D05188" w14:textId="77777777" w:rsidR="00000000" w:rsidRDefault="00E01313">
      <w:pPr>
        <w:pStyle w:val="a0"/>
        <w:rPr>
          <w:rFonts w:hint="cs"/>
          <w:rtl/>
        </w:rPr>
      </w:pPr>
    </w:p>
    <w:p w14:paraId="2DD480E9" w14:textId="77777777" w:rsidR="00000000" w:rsidRDefault="00E01313">
      <w:pPr>
        <w:pStyle w:val="af1"/>
        <w:rPr>
          <w:rtl/>
        </w:rPr>
      </w:pPr>
      <w:r>
        <w:rPr>
          <w:rtl/>
        </w:rPr>
        <w:t>היו"ר ראובן ריבלין:</w:t>
      </w:r>
    </w:p>
    <w:p w14:paraId="4C622E74" w14:textId="77777777" w:rsidR="00000000" w:rsidRDefault="00E01313">
      <w:pPr>
        <w:pStyle w:val="a0"/>
        <w:rPr>
          <w:rtl/>
        </w:rPr>
      </w:pPr>
    </w:p>
    <w:p w14:paraId="6D9D00BD" w14:textId="77777777" w:rsidR="00000000" w:rsidRDefault="00E01313">
      <w:pPr>
        <w:pStyle w:val="a0"/>
        <w:rPr>
          <w:rFonts w:hint="cs"/>
          <w:rtl/>
        </w:rPr>
      </w:pPr>
      <w:r>
        <w:rPr>
          <w:rFonts w:hint="cs"/>
          <w:rtl/>
        </w:rPr>
        <w:t>אני מאוד מודה לשרים. אני מבקש מהשרים להשתדל ולצמצם בעיקר הטיעון מדוע לא, ולשכנע את חברי הכנסת.</w:t>
      </w:r>
    </w:p>
    <w:p w14:paraId="3B324261" w14:textId="77777777" w:rsidR="00000000" w:rsidRDefault="00E01313">
      <w:pPr>
        <w:pStyle w:val="a0"/>
        <w:rPr>
          <w:rFonts w:hint="cs"/>
          <w:rtl/>
        </w:rPr>
      </w:pPr>
    </w:p>
    <w:p w14:paraId="1229567D" w14:textId="77777777" w:rsidR="00000000" w:rsidRDefault="00E01313">
      <w:pPr>
        <w:pStyle w:val="a0"/>
        <w:rPr>
          <w:rFonts w:hint="cs"/>
          <w:rtl/>
        </w:rPr>
      </w:pPr>
      <w:r>
        <w:rPr>
          <w:rFonts w:hint="cs"/>
          <w:rtl/>
        </w:rPr>
        <w:t>רבותי חברי ה</w:t>
      </w:r>
      <w:r>
        <w:rPr>
          <w:rFonts w:hint="cs"/>
          <w:rtl/>
        </w:rPr>
        <w:t xml:space="preserve">כנסת, נא לשבת. זאת ההצבעה הראשונה היום, לכן אני ממתין. לא לרוץ כדי שלא תבוא לפניכם תקלה, חלילה, שלא תיפלו. </w:t>
      </w:r>
    </w:p>
    <w:p w14:paraId="56E7A551" w14:textId="77777777" w:rsidR="00000000" w:rsidRDefault="00E01313">
      <w:pPr>
        <w:pStyle w:val="a0"/>
        <w:rPr>
          <w:rFonts w:hint="cs"/>
          <w:rtl/>
        </w:rPr>
      </w:pPr>
    </w:p>
    <w:p w14:paraId="0FBDFF34" w14:textId="77777777" w:rsidR="00000000" w:rsidRDefault="00E01313">
      <w:pPr>
        <w:pStyle w:val="a0"/>
        <w:rPr>
          <w:rFonts w:hint="cs"/>
          <w:rtl/>
        </w:rPr>
      </w:pPr>
      <w:r>
        <w:rPr>
          <w:rFonts w:hint="cs"/>
          <w:rtl/>
        </w:rPr>
        <w:t>רבותי חברי הכנסת, אנחנו עוברים להצבעה על הצעת חוק לתיקון פקודת מס הכנסה - חברת הכנסת איציק, אני ברגע זה מתחיל את ההצבעה - (פטור דמי הבראה), התשס"ג-</w:t>
      </w:r>
      <w:r>
        <w:rPr>
          <w:rFonts w:hint="cs"/>
          <w:rtl/>
        </w:rPr>
        <w:t>2003, של חבר הכנסת דוד אזולאי. נא להצביע. מי בעד? מי נגד? מי נמנע?</w:t>
      </w:r>
    </w:p>
    <w:p w14:paraId="06F41B27" w14:textId="77777777" w:rsidR="00000000" w:rsidRDefault="00E01313">
      <w:pPr>
        <w:pStyle w:val="ab"/>
        <w:bidi/>
        <w:rPr>
          <w:rtl/>
        </w:rPr>
      </w:pPr>
    </w:p>
    <w:p w14:paraId="5DC24F8E" w14:textId="77777777" w:rsidR="00000000" w:rsidRDefault="00E01313">
      <w:pPr>
        <w:pStyle w:val="ab"/>
        <w:bidi/>
        <w:rPr>
          <w:rFonts w:hint="cs"/>
          <w:rtl/>
        </w:rPr>
      </w:pPr>
      <w:r>
        <w:rPr>
          <w:rFonts w:hint="cs"/>
          <w:rtl/>
        </w:rPr>
        <w:t>הצבעה מס' 1</w:t>
      </w:r>
    </w:p>
    <w:p w14:paraId="0272D0C2" w14:textId="77777777" w:rsidR="00000000" w:rsidRDefault="00E01313">
      <w:pPr>
        <w:pStyle w:val="a0"/>
        <w:rPr>
          <w:rFonts w:hint="cs"/>
          <w:rtl/>
        </w:rPr>
      </w:pPr>
    </w:p>
    <w:p w14:paraId="09BF519C" w14:textId="77777777" w:rsidR="00000000" w:rsidRDefault="00E01313">
      <w:pPr>
        <w:pStyle w:val="ac"/>
        <w:bidi/>
        <w:rPr>
          <w:rFonts w:hint="cs"/>
          <w:rtl/>
        </w:rPr>
      </w:pPr>
      <w:r>
        <w:rPr>
          <w:rFonts w:hint="cs"/>
          <w:rtl/>
        </w:rPr>
        <w:t>בעד ההצעה להעביר את הצעת החוק לדיון מוקדם בוועדה - 31</w:t>
      </w:r>
    </w:p>
    <w:p w14:paraId="0BAA8AD2" w14:textId="77777777" w:rsidR="00000000" w:rsidRDefault="00E01313">
      <w:pPr>
        <w:pStyle w:val="ac"/>
        <w:bidi/>
        <w:rPr>
          <w:rFonts w:hint="cs"/>
          <w:rtl/>
        </w:rPr>
      </w:pPr>
      <w:r>
        <w:rPr>
          <w:rFonts w:hint="cs"/>
          <w:rtl/>
        </w:rPr>
        <w:t>בעד ההצעה להסיר מסדר-היום את הצעת החוק - 48</w:t>
      </w:r>
    </w:p>
    <w:p w14:paraId="289C46CA" w14:textId="77777777" w:rsidR="00000000" w:rsidRDefault="00E01313">
      <w:pPr>
        <w:pStyle w:val="ac"/>
        <w:bidi/>
        <w:rPr>
          <w:rFonts w:hint="cs"/>
          <w:rtl/>
        </w:rPr>
      </w:pPr>
      <w:r>
        <w:rPr>
          <w:rFonts w:hint="cs"/>
          <w:rtl/>
        </w:rPr>
        <w:t>נמנעים - אין</w:t>
      </w:r>
    </w:p>
    <w:p w14:paraId="0E5479EC" w14:textId="77777777" w:rsidR="00000000" w:rsidRDefault="00E01313">
      <w:pPr>
        <w:pStyle w:val="ad"/>
        <w:bidi/>
        <w:rPr>
          <w:rFonts w:hint="cs"/>
          <w:rtl/>
        </w:rPr>
      </w:pPr>
      <w:r>
        <w:rPr>
          <w:rFonts w:hint="cs"/>
          <w:rtl/>
        </w:rPr>
        <w:t>ההצעה להסיר מסדר-היום את הצעת חוק לתיקון פקודת מס הכנסה (פטור דמ</w:t>
      </w:r>
      <w:r>
        <w:rPr>
          <w:rFonts w:hint="cs"/>
          <w:rtl/>
        </w:rPr>
        <w:t xml:space="preserve">י הבראה), </w:t>
      </w:r>
    </w:p>
    <w:p w14:paraId="59D60AB4" w14:textId="77777777" w:rsidR="00000000" w:rsidRDefault="00E01313">
      <w:pPr>
        <w:pStyle w:val="ad"/>
        <w:bidi/>
        <w:rPr>
          <w:rFonts w:hint="cs"/>
          <w:rtl/>
        </w:rPr>
      </w:pPr>
      <w:r>
        <w:rPr>
          <w:rFonts w:hint="cs"/>
          <w:rtl/>
        </w:rPr>
        <w:t>התשס"ג-2003, נתקבלה.</w:t>
      </w:r>
    </w:p>
    <w:p w14:paraId="03658F89" w14:textId="77777777" w:rsidR="00000000" w:rsidRDefault="00E01313">
      <w:pPr>
        <w:pStyle w:val="a0"/>
        <w:rPr>
          <w:rFonts w:hint="cs"/>
          <w:rtl/>
        </w:rPr>
      </w:pPr>
    </w:p>
    <w:p w14:paraId="6A401CB6" w14:textId="77777777" w:rsidR="00000000" w:rsidRDefault="00E01313">
      <w:pPr>
        <w:pStyle w:val="af1"/>
        <w:rPr>
          <w:rtl/>
        </w:rPr>
      </w:pPr>
      <w:r>
        <w:rPr>
          <w:rtl/>
        </w:rPr>
        <w:t>היו"ר ראובן ריבלין:</w:t>
      </w:r>
    </w:p>
    <w:p w14:paraId="389A56D2" w14:textId="77777777" w:rsidR="00000000" w:rsidRDefault="00E01313">
      <w:pPr>
        <w:pStyle w:val="a0"/>
        <w:rPr>
          <w:rtl/>
        </w:rPr>
      </w:pPr>
    </w:p>
    <w:p w14:paraId="140194ED" w14:textId="77777777" w:rsidR="00000000" w:rsidRDefault="00E01313">
      <w:pPr>
        <w:pStyle w:val="a0"/>
        <w:rPr>
          <w:rFonts w:hint="cs"/>
          <w:rtl/>
        </w:rPr>
      </w:pPr>
      <w:r>
        <w:rPr>
          <w:rFonts w:hint="cs"/>
          <w:rtl/>
        </w:rPr>
        <w:t xml:space="preserve">בעד </w:t>
      </w:r>
      <w:r>
        <w:rPr>
          <w:rtl/>
        </w:rPr>
        <w:t>–</w:t>
      </w:r>
      <w:r>
        <w:rPr>
          <w:rFonts w:hint="cs"/>
          <w:rtl/>
        </w:rPr>
        <w:t xml:space="preserve"> 31, חבר הכנסת אזולאי, אולם 48 נגד, ונמנעים אין. אני קובע שהצעת החוק לא עברה.</w:t>
      </w:r>
    </w:p>
    <w:p w14:paraId="1BBB0B63" w14:textId="77777777" w:rsidR="00000000" w:rsidRDefault="00E01313">
      <w:pPr>
        <w:pStyle w:val="a2"/>
        <w:rPr>
          <w:rFonts w:hint="cs"/>
          <w:rtl/>
        </w:rPr>
      </w:pPr>
    </w:p>
    <w:p w14:paraId="71B08CC9" w14:textId="77777777" w:rsidR="00000000" w:rsidRDefault="00E01313">
      <w:pPr>
        <w:pStyle w:val="a0"/>
        <w:rPr>
          <w:rFonts w:hint="cs"/>
          <w:rtl/>
        </w:rPr>
      </w:pPr>
    </w:p>
    <w:p w14:paraId="1D15E139" w14:textId="77777777" w:rsidR="00000000" w:rsidRDefault="00E01313">
      <w:pPr>
        <w:pStyle w:val="a2"/>
        <w:rPr>
          <w:rFonts w:hint="cs"/>
          <w:rtl/>
        </w:rPr>
      </w:pPr>
      <w:bookmarkStart w:id="134" w:name="CS21518FI0021518T28_01_2004_13_05_32"/>
      <w:bookmarkStart w:id="135" w:name="_Toc78873041"/>
      <w:bookmarkEnd w:id="134"/>
      <w:r>
        <w:rPr>
          <w:rtl/>
        </w:rPr>
        <w:t>הצ</w:t>
      </w:r>
      <w:r>
        <w:rPr>
          <w:rFonts w:hint="cs"/>
          <w:rtl/>
        </w:rPr>
        <w:t>עת חוק</w:t>
      </w:r>
      <w:r>
        <w:rPr>
          <w:rtl/>
        </w:rPr>
        <w:t xml:space="preserve"> הבנקאות (שירות ללקוח)</w:t>
      </w:r>
      <w:r>
        <w:rPr>
          <w:rFonts w:hint="cs"/>
          <w:rtl/>
        </w:rPr>
        <w:t xml:space="preserve"> </w:t>
      </w:r>
      <w:r>
        <w:rPr>
          <w:rtl/>
        </w:rPr>
        <w:br/>
        <w:t>(תיקון - ריבית על יתרת זכות), התשס"ג-2003</w:t>
      </w:r>
      <w:bookmarkEnd w:id="135"/>
      <w:r>
        <w:rPr>
          <w:rtl/>
        </w:rPr>
        <w:t xml:space="preserve"> </w:t>
      </w:r>
    </w:p>
    <w:p w14:paraId="6B6E1841" w14:textId="77777777" w:rsidR="00000000" w:rsidRDefault="00E01313">
      <w:pPr>
        <w:pStyle w:val="a0"/>
        <w:ind w:firstLine="0"/>
        <w:rPr>
          <w:rFonts w:hint="cs"/>
          <w:rtl/>
        </w:rPr>
      </w:pPr>
      <w:r>
        <w:rPr>
          <w:rtl/>
        </w:rPr>
        <w:t>[נספחות.]</w:t>
      </w:r>
    </w:p>
    <w:p w14:paraId="79A55990" w14:textId="77777777" w:rsidR="00000000" w:rsidRDefault="00E01313">
      <w:pPr>
        <w:pStyle w:val="-0"/>
        <w:rPr>
          <w:rtl/>
        </w:rPr>
      </w:pPr>
      <w:r>
        <w:rPr>
          <w:rFonts w:hint="cs"/>
          <w:rtl/>
        </w:rPr>
        <w:t>(הצעת קבוצת חברי הכנסת</w:t>
      </w:r>
      <w:r>
        <w:rPr>
          <w:rtl/>
        </w:rPr>
        <w:t xml:space="preserve">) </w:t>
      </w:r>
    </w:p>
    <w:p w14:paraId="5769F581" w14:textId="77777777" w:rsidR="00000000" w:rsidRDefault="00E01313">
      <w:pPr>
        <w:pStyle w:val="-0"/>
        <w:rPr>
          <w:rFonts w:hint="cs"/>
          <w:rtl/>
        </w:rPr>
      </w:pPr>
    </w:p>
    <w:p w14:paraId="16FC2A03" w14:textId="77777777" w:rsidR="00000000" w:rsidRDefault="00E01313">
      <w:pPr>
        <w:pStyle w:val="af1"/>
        <w:rPr>
          <w:rtl/>
        </w:rPr>
      </w:pPr>
      <w:r>
        <w:rPr>
          <w:rtl/>
        </w:rPr>
        <w:t xml:space="preserve">היו"ר </w:t>
      </w:r>
      <w:r>
        <w:rPr>
          <w:rtl/>
        </w:rPr>
        <w:t>ראובן ריבלין:</w:t>
      </w:r>
    </w:p>
    <w:p w14:paraId="62E467E4" w14:textId="77777777" w:rsidR="00000000" w:rsidRDefault="00E01313">
      <w:pPr>
        <w:pStyle w:val="a0"/>
        <w:rPr>
          <w:rtl/>
        </w:rPr>
      </w:pPr>
    </w:p>
    <w:p w14:paraId="6F727582" w14:textId="77777777" w:rsidR="00000000" w:rsidRDefault="00E01313">
      <w:pPr>
        <w:pStyle w:val="a0"/>
        <w:rPr>
          <w:rFonts w:hint="cs"/>
          <w:rtl/>
        </w:rPr>
      </w:pPr>
      <w:r>
        <w:rPr>
          <w:rFonts w:hint="cs"/>
          <w:rtl/>
        </w:rPr>
        <w:t xml:space="preserve">אנו עוברים להצעת חוק הבנקאות (שירות ללקוח) (תיקון - ריבית על יתרת זכות), התשס"ג-2003, שמספרה פ/1445, של חבר הכנסת יצחק כהן. בבקשה, אדוני. לרשות אדוני עשר דקות. ישיב השר מאיר שטרית. </w:t>
      </w:r>
    </w:p>
    <w:p w14:paraId="1512FAB5" w14:textId="77777777" w:rsidR="00000000" w:rsidRDefault="00E01313">
      <w:pPr>
        <w:pStyle w:val="a0"/>
        <w:rPr>
          <w:rFonts w:hint="cs"/>
          <w:rtl/>
        </w:rPr>
      </w:pPr>
    </w:p>
    <w:p w14:paraId="1428BC9C" w14:textId="77777777" w:rsidR="00000000" w:rsidRDefault="00E01313">
      <w:pPr>
        <w:pStyle w:val="a"/>
        <w:rPr>
          <w:rtl/>
        </w:rPr>
      </w:pPr>
      <w:bookmarkStart w:id="136" w:name="FS000000580T28_01_2004_13_07_43"/>
      <w:bookmarkStart w:id="137" w:name="_Toc78873042"/>
      <w:bookmarkEnd w:id="136"/>
      <w:r>
        <w:rPr>
          <w:rFonts w:hint="eastAsia"/>
          <w:rtl/>
        </w:rPr>
        <w:t>יצחק</w:t>
      </w:r>
      <w:r>
        <w:rPr>
          <w:rtl/>
        </w:rPr>
        <w:t xml:space="preserve"> כהן (ש"ס):</w:t>
      </w:r>
      <w:bookmarkEnd w:id="137"/>
    </w:p>
    <w:p w14:paraId="79D871C1" w14:textId="77777777" w:rsidR="00000000" w:rsidRDefault="00E01313">
      <w:pPr>
        <w:pStyle w:val="a0"/>
        <w:rPr>
          <w:rFonts w:hint="cs"/>
          <w:rtl/>
        </w:rPr>
      </w:pPr>
    </w:p>
    <w:p w14:paraId="7F90E515" w14:textId="77777777" w:rsidR="00000000" w:rsidRDefault="00E01313">
      <w:pPr>
        <w:pStyle w:val="a0"/>
        <w:rPr>
          <w:rFonts w:hint="cs"/>
          <w:rtl/>
        </w:rPr>
      </w:pPr>
      <w:r>
        <w:rPr>
          <w:rFonts w:hint="cs"/>
          <w:rtl/>
        </w:rPr>
        <w:t>אדוני היושב-ראש, כבוד השר, אין זה סוד ששו</w:t>
      </w:r>
      <w:r>
        <w:rPr>
          <w:rFonts w:hint="cs"/>
          <w:rtl/>
        </w:rPr>
        <w:t xml:space="preserve">ק ההון בישראל עובר בשנים האחרונות מהפך חיובי, עם הפנים לאזרח - - </w:t>
      </w:r>
    </w:p>
    <w:p w14:paraId="74B14D16" w14:textId="77777777" w:rsidR="00000000" w:rsidRDefault="00E01313">
      <w:pPr>
        <w:pStyle w:val="a0"/>
        <w:rPr>
          <w:rFonts w:hint="cs"/>
          <w:rtl/>
        </w:rPr>
      </w:pPr>
    </w:p>
    <w:p w14:paraId="50E74BF0" w14:textId="77777777" w:rsidR="00000000" w:rsidRDefault="00E01313">
      <w:pPr>
        <w:pStyle w:val="af1"/>
        <w:rPr>
          <w:rtl/>
        </w:rPr>
      </w:pPr>
      <w:r>
        <w:rPr>
          <w:rtl/>
        </w:rPr>
        <w:t>היו"ר ראובן ריבלין:</w:t>
      </w:r>
    </w:p>
    <w:p w14:paraId="54591545" w14:textId="77777777" w:rsidR="00000000" w:rsidRDefault="00E01313">
      <w:pPr>
        <w:pStyle w:val="a0"/>
        <w:rPr>
          <w:rtl/>
        </w:rPr>
      </w:pPr>
    </w:p>
    <w:p w14:paraId="7891E529" w14:textId="77777777" w:rsidR="00000000" w:rsidRDefault="00E01313">
      <w:pPr>
        <w:pStyle w:val="a0"/>
        <w:rPr>
          <w:rFonts w:hint="cs"/>
          <w:rtl/>
        </w:rPr>
      </w:pPr>
      <w:r>
        <w:rPr>
          <w:rFonts w:hint="cs"/>
          <w:rtl/>
        </w:rPr>
        <w:t>חבר הכנסת הרצוג, חברת הכנסת פינקלשטיין, אתם מאוד מפריעים. חברת הכנסת פינקלשטיין, אתם  מאוד מפריעים לנואם פה. זה פשוט קשה.</w:t>
      </w:r>
    </w:p>
    <w:p w14:paraId="101141B8" w14:textId="77777777" w:rsidR="00000000" w:rsidRDefault="00E01313">
      <w:pPr>
        <w:pStyle w:val="a0"/>
        <w:rPr>
          <w:rFonts w:hint="cs"/>
          <w:rtl/>
        </w:rPr>
      </w:pPr>
      <w:bookmarkStart w:id="138" w:name="FS000000580T28_01_2004_12_44_03"/>
      <w:bookmarkEnd w:id="138"/>
    </w:p>
    <w:p w14:paraId="0112F202" w14:textId="77777777" w:rsidR="00000000" w:rsidRDefault="00E01313">
      <w:pPr>
        <w:pStyle w:val="-"/>
        <w:rPr>
          <w:rtl/>
        </w:rPr>
      </w:pPr>
      <w:bookmarkStart w:id="139" w:name="FS000000580T28_01_2004_12_44_05C"/>
      <w:bookmarkEnd w:id="139"/>
      <w:r>
        <w:rPr>
          <w:rtl/>
        </w:rPr>
        <w:t>יצחק כהן (ש"ס):</w:t>
      </w:r>
    </w:p>
    <w:p w14:paraId="4EDAF91D" w14:textId="77777777" w:rsidR="00000000" w:rsidRDefault="00E01313">
      <w:pPr>
        <w:pStyle w:val="a0"/>
        <w:rPr>
          <w:rtl/>
        </w:rPr>
      </w:pPr>
    </w:p>
    <w:p w14:paraId="4193A4D4" w14:textId="77777777" w:rsidR="00000000" w:rsidRDefault="00E01313">
      <w:pPr>
        <w:pStyle w:val="a0"/>
        <w:rPr>
          <w:rFonts w:hint="cs"/>
          <w:rtl/>
        </w:rPr>
      </w:pPr>
      <w:r>
        <w:rPr>
          <w:rFonts w:hint="cs"/>
          <w:rtl/>
        </w:rPr>
        <w:t>- - ויותר ויותר גופים פיננסי</w:t>
      </w:r>
      <w:r>
        <w:rPr>
          <w:rFonts w:hint="cs"/>
          <w:rtl/>
        </w:rPr>
        <w:t>ים שחנקו את שוק ההון כיום פועלים בצורה יותר תקינה. נזכיר את הרפורמה בקרנות הפנסיה ואת הרפורמה בשוק הביטוח. רבותי, הצלע האחרונה במשולש היא הבנקים, והגיע הזמן לטפל בבעיה הקשה הזאת שחונקת את שוק ההון.</w:t>
      </w:r>
    </w:p>
    <w:p w14:paraId="58272F68" w14:textId="77777777" w:rsidR="00000000" w:rsidRDefault="00E01313">
      <w:pPr>
        <w:pStyle w:val="a0"/>
        <w:rPr>
          <w:rFonts w:hint="cs"/>
          <w:rtl/>
        </w:rPr>
      </w:pPr>
    </w:p>
    <w:p w14:paraId="7252932D" w14:textId="77777777" w:rsidR="00000000" w:rsidRDefault="00E01313">
      <w:pPr>
        <w:pStyle w:val="af1"/>
        <w:rPr>
          <w:rtl/>
        </w:rPr>
      </w:pPr>
      <w:r>
        <w:rPr>
          <w:rtl/>
        </w:rPr>
        <w:t>היו"ר ראובן ריבלין:</w:t>
      </w:r>
    </w:p>
    <w:p w14:paraId="64E522DA" w14:textId="77777777" w:rsidR="00000000" w:rsidRDefault="00E01313">
      <w:pPr>
        <w:pStyle w:val="a0"/>
        <w:rPr>
          <w:rtl/>
        </w:rPr>
      </w:pPr>
    </w:p>
    <w:p w14:paraId="4576E8A0" w14:textId="77777777" w:rsidR="00000000" w:rsidRDefault="00E01313">
      <w:pPr>
        <w:pStyle w:val="a0"/>
        <w:rPr>
          <w:rFonts w:hint="cs"/>
          <w:rtl/>
        </w:rPr>
      </w:pPr>
      <w:r>
        <w:rPr>
          <w:rFonts w:hint="cs"/>
          <w:rtl/>
        </w:rPr>
        <w:t>חבר הכנסת יתום.</w:t>
      </w:r>
    </w:p>
    <w:p w14:paraId="7DC71D62" w14:textId="77777777" w:rsidR="00000000" w:rsidRDefault="00E01313">
      <w:pPr>
        <w:pStyle w:val="a0"/>
        <w:rPr>
          <w:rFonts w:hint="cs"/>
          <w:rtl/>
        </w:rPr>
      </w:pPr>
    </w:p>
    <w:p w14:paraId="5ABF41F2" w14:textId="77777777" w:rsidR="00000000" w:rsidRDefault="00E01313">
      <w:pPr>
        <w:pStyle w:val="-"/>
        <w:rPr>
          <w:rtl/>
        </w:rPr>
      </w:pPr>
      <w:bookmarkStart w:id="140" w:name="FS000000580T28_01_2004_12_45_41C"/>
      <w:bookmarkEnd w:id="140"/>
      <w:r>
        <w:rPr>
          <w:rtl/>
        </w:rPr>
        <w:t>יצחק כהן (ש"ס):</w:t>
      </w:r>
    </w:p>
    <w:p w14:paraId="7651B8CD" w14:textId="77777777" w:rsidR="00000000" w:rsidRDefault="00E01313">
      <w:pPr>
        <w:pStyle w:val="a0"/>
        <w:rPr>
          <w:rtl/>
        </w:rPr>
      </w:pPr>
    </w:p>
    <w:p w14:paraId="382B9326" w14:textId="77777777" w:rsidR="00000000" w:rsidRDefault="00E01313">
      <w:pPr>
        <w:pStyle w:val="a0"/>
        <w:rPr>
          <w:rFonts w:hint="cs"/>
          <w:rtl/>
        </w:rPr>
      </w:pPr>
      <w:r>
        <w:rPr>
          <w:rFonts w:hint="cs"/>
          <w:rtl/>
        </w:rPr>
        <w:t>הי</w:t>
      </w:r>
      <w:r>
        <w:rPr>
          <w:rFonts w:hint="cs"/>
          <w:rtl/>
        </w:rPr>
        <w:t>א לא מאפשרת תחרותיות. על-ידי כמה צעדים נוכל לשכלל את שוק ההון, כדי שנהיה כאחת המדינות המתקדמות.</w:t>
      </w:r>
    </w:p>
    <w:p w14:paraId="7AB8EA40" w14:textId="77777777" w:rsidR="00000000" w:rsidRDefault="00E01313">
      <w:pPr>
        <w:pStyle w:val="a0"/>
        <w:rPr>
          <w:rFonts w:hint="cs"/>
          <w:rtl/>
        </w:rPr>
      </w:pPr>
    </w:p>
    <w:p w14:paraId="22FF841A" w14:textId="77777777" w:rsidR="00000000" w:rsidRDefault="00E01313">
      <w:pPr>
        <w:pStyle w:val="a0"/>
        <w:rPr>
          <w:rFonts w:hint="cs"/>
          <w:rtl/>
        </w:rPr>
      </w:pPr>
      <w:r>
        <w:rPr>
          <w:rFonts w:hint="cs"/>
          <w:rtl/>
        </w:rPr>
        <w:t xml:space="preserve">הצעת חוק הבנקאות (שירות ללקוח) (תיקון - ריבית על יתרת זכות), התשס"ג-2003 </w:t>
      </w:r>
      <w:r>
        <w:rPr>
          <w:rtl/>
        </w:rPr>
        <w:t>–</w:t>
      </w:r>
      <w:r>
        <w:rPr>
          <w:rFonts w:hint="cs"/>
          <w:rtl/>
        </w:rPr>
        <w:t xml:space="preserve"> "1. בחוק הבנקאות (שירות ללקוח), התשמ"א-1981, האמור בסעיף 8 יסומן '(א)' ואחריו יבוא: </w:t>
      </w:r>
      <w:r>
        <w:rPr>
          <w:rFonts w:hint="cs"/>
          <w:rtl/>
        </w:rPr>
        <w:t xml:space="preserve">'(ב) על אף האמור בסעיף קטן (א), תאגיד בנקאי ישלם ללקוח ריבית על יתרת זכות בחשבון עובר ושב; הנגיד, לאחר התייעצות עם הוועדה המייעצת ובאישור שר האוצר, יקבע את שיעורי הריבית המינימלית לעניין סעיף קטן זה'." </w:t>
      </w:r>
    </w:p>
    <w:p w14:paraId="3F7B8DD2" w14:textId="77777777" w:rsidR="00000000" w:rsidRDefault="00E01313">
      <w:pPr>
        <w:pStyle w:val="a0"/>
        <w:rPr>
          <w:rFonts w:hint="cs"/>
          <w:rtl/>
        </w:rPr>
      </w:pPr>
    </w:p>
    <w:p w14:paraId="01FC89DC" w14:textId="77777777" w:rsidR="00000000" w:rsidRDefault="00E01313">
      <w:pPr>
        <w:pStyle w:val="a0"/>
        <w:rPr>
          <w:rFonts w:hint="cs"/>
          <w:rtl/>
        </w:rPr>
      </w:pPr>
      <w:r>
        <w:rPr>
          <w:rFonts w:hint="cs"/>
          <w:rtl/>
        </w:rPr>
        <w:t>תיקון זה יעודד בלי ספק את הלקוחות לחסל את יתרת החובה</w:t>
      </w:r>
      <w:r>
        <w:rPr>
          <w:rFonts w:hint="cs"/>
          <w:rtl/>
        </w:rPr>
        <w:t xml:space="preserve"> כדי לזכות בריבית יתרת זכות. הואיל והבנק גובה עמלה מהלקוח על כל פעולה - אדוני היושב-ראש, אי-אפשר שלא להיזכר שלקראת סוף השנה שעברה שר האוצר, שראה שהאזרחים עלולים להפסיד - - -</w:t>
      </w:r>
    </w:p>
    <w:p w14:paraId="504164DC" w14:textId="77777777" w:rsidR="00000000" w:rsidRDefault="00E01313">
      <w:pPr>
        <w:pStyle w:val="a0"/>
        <w:rPr>
          <w:rFonts w:hint="cs"/>
          <w:rtl/>
        </w:rPr>
      </w:pPr>
    </w:p>
    <w:p w14:paraId="77C71EA4" w14:textId="77777777" w:rsidR="00000000" w:rsidRDefault="00E01313">
      <w:pPr>
        <w:pStyle w:val="af1"/>
        <w:rPr>
          <w:rtl/>
        </w:rPr>
      </w:pPr>
      <w:r>
        <w:rPr>
          <w:rtl/>
        </w:rPr>
        <w:t>היו"ר ראובן ריבלין:</w:t>
      </w:r>
    </w:p>
    <w:p w14:paraId="2CEF7ECD" w14:textId="77777777" w:rsidR="00000000" w:rsidRDefault="00E01313">
      <w:pPr>
        <w:pStyle w:val="a0"/>
        <w:rPr>
          <w:rtl/>
        </w:rPr>
      </w:pPr>
    </w:p>
    <w:p w14:paraId="7AE056CF" w14:textId="77777777" w:rsidR="00000000" w:rsidRDefault="00E01313">
      <w:pPr>
        <w:pStyle w:val="a0"/>
        <w:rPr>
          <w:rFonts w:hint="cs"/>
          <w:rtl/>
        </w:rPr>
      </w:pPr>
      <w:r>
        <w:rPr>
          <w:rFonts w:hint="cs"/>
          <w:rtl/>
        </w:rPr>
        <w:t>חבר הכנסת פריצקי, קולך עולה רם ונישא מעל הבמה ועובר כרוח סער</w:t>
      </w:r>
      <w:r>
        <w:rPr>
          <w:rFonts w:hint="cs"/>
          <w:rtl/>
        </w:rPr>
        <w:t>ה. מי שרוצה לדבר, שיהיה בחוץ. אנחנו נצלצל. הוא יהיה פה במסדרונות ויספיק להגיע.</w:t>
      </w:r>
    </w:p>
    <w:p w14:paraId="0B6F4953" w14:textId="77777777" w:rsidR="00000000" w:rsidRDefault="00E01313">
      <w:pPr>
        <w:pStyle w:val="a0"/>
        <w:rPr>
          <w:rFonts w:hint="cs"/>
          <w:rtl/>
        </w:rPr>
      </w:pPr>
    </w:p>
    <w:p w14:paraId="475CAE06" w14:textId="77777777" w:rsidR="00000000" w:rsidRDefault="00E01313">
      <w:pPr>
        <w:pStyle w:val="-"/>
        <w:rPr>
          <w:rtl/>
        </w:rPr>
      </w:pPr>
      <w:bookmarkStart w:id="141" w:name="FS000000580T28_01_2004_12_48_51C"/>
      <w:bookmarkEnd w:id="141"/>
      <w:r>
        <w:rPr>
          <w:rtl/>
        </w:rPr>
        <w:t>יצחק כהן (ש"ס):</w:t>
      </w:r>
    </w:p>
    <w:p w14:paraId="498CF0D9" w14:textId="77777777" w:rsidR="00000000" w:rsidRDefault="00E01313">
      <w:pPr>
        <w:pStyle w:val="a0"/>
        <w:rPr>
          <w:rtl/>
        </w:rPr>
      </w:pPr>
    </w:p>
    <w:p w14:paraId="3F00986A" w14:textId="77777777" w:rsidR="00000000" w:rsidRDefault="00E01313">
      <w:pPr>
        <w:pStyle w:val="a0"/>
        <w:rPr>
          <w:rFonts w:hint="cs"/>
          <w:rtl/>
        </w:rPr>
      </w:pPr>
      <w:r>
        <w:rPr>
          <w:rFonts w:hint="cs"/>
          <w:rtl/>
        </w:rPr>
        <w:t>השר שטרית, אתה תתנגד ולא תדע למה אתה מתנגד.</w:t>
      </w:r>
    </w:p>
    <w:p w14:paraId="14E3DD59" w14:textId="77777777" w:rsidR="00000000" w:rsidRDefault="00E01313">
      <w:pPr>
        <w:pStyle w:val="a0"/>
        <w:rPr>
          <w:rFonts w:hint="cs"/>
          <w:rtl/>
        </w:rPr>
      </w:pPr>
    </w:p>
    <w:p w14:paraId="04AF53B6" w14:textId="77777777" w:rsidR="00000000" w:rsidRDefault="00E01313">
      <w:pPr>
        <w:pStyle w:val="af1"/>
        <w:rPr>
          <w:rtl/>
        </w:rPr>
      </w:pPr>
      <w:r>
        <w:rPr>
          <w:rtl/>
        </w:rPr>
        <w:t>היו"ר ראובן ריבלין:</w:t>
      </w:r>
    </w:p>
    <w:p w14:paraId="552B1F51" w14:textId="77777777" w:rsidR="00000000" w:rsidRDefault="00E01313">
      <w:pPr>
        <w:pStyle w:val="a0"/>
        <w:rPr>
          <w:rtl/>
        </w:rPr>
      </w:pPr>
    </w:p>
    <w:p w14:paraId="725D5B16" w14:textId="77777777" w:rsidR="00000000" w:rsidRDefault="00E01313">
      <w:pPr>
        <w:pStyle w:val="a0"/>
        <w:rPr>
          <w:rFonts w:hint="cs"/>
          <w:rtl/>
        </w:rPr>
      </w:pPr>
      <w:r>
        <w:rPr>
          <w:rFonts w:hint="cs"/>
          <w:rtl/>
        </w:rPr>
        <w:t>הוא יודע.</w:t>
      </w:r>
    </w:p>
    <w:p w14:paraId="027C5415" w14:textId="77777777" w:rsidR="00000000" w:rsidRDefault="00E01313">
      <w:pPr>
        <w:pStyle w:val="a0"/>
        <w:rPr>
          <w:rFonts w:hint="cs"/>
          <w:rtl/>
        </w:rPr>
      </w:pPr>
    </w:p>
    <w:p w14:paraId="76B24B1E" w14:textId="77777777" w:rsidR="00000000" w:rsidRDefault="00E01313">
      <w:pPr>
        <w:pStyle w:val="-"/>
        <w:rPr>
          <w:rtl/>
        </w:rPr>
      </w:pPr>
      <w:bookmarkStart w:id="142" w:name="FS000000580T28_01_2004_12_49_43C"/>
      <w:bookmarkEnd w:id="142"/>
      <w:r>
        <w:rPr>
          <w:rtl/>
        </w:rPr>
        <w:t>יצחק כהן (ש"ס):</w:t>
      </w:r>
    </w:p>
    <w:p w14:paraId="30F8C586" w14:textId="77777777" w:rsidR="00000000" w:rsidRDefault="00E01313">
      <w:pPr>
        <w:pStyle w:val="a0"/>
        <w:rPr>
          <w:rtl/>
        </w:rPr>
      </w:pPr>
    </w:p>
    <w:p w14:paraId="52BE6764" w14:textId="77777777" w:rsidR="00000000" w:rsidRDefault="00E01313">
      <w:pPr>
        <w:pStyle w:val="a0"/>
        <w:rPr>
          <w:rFonts w:hint="cs"/>
          <w:rtl/>
        </w:rPr>
      </w:pPr>
      <w:r>
        <w:rPr>
          <w:rFonts w:hint="cs"/>
          <w:rtl/>
        </w:rPr>
        <w:t>הוא מפריע לך. אתה לא שומע אותי. אולי אני אשכנע אותך.</w:t>
      </w:r>
    </w:p>
    <w:p w14:paraId="6D914CA1" w14:textId="77777777" w:rsidR="00000000" w:rsidRDefault="00E01313">
      <w:pPr>
        <w:pStyle w:val="a0"/>
        <w:rPr>
          <w:rFonts w:hint="cs"/>
          <w:rtl/>
        </w:rPr>
      </w:pPr>
    </w:p>
    <w:p w14:paraId="7A35AC81" w14:textId="77777777" w:rsidR="00000000" w:rsidRDefault="00E01313">
      <w:pPr>
        <w:pStyle w:val="af1"/>
        <w:rPr>
          <w:rtl/>
        </w:rPr>
      </w:pPr>
      <w:r>
        <w:rPr>
          <w:rtl/>
        </w:rPr>
        <w:t>היו"ר ראובן</w:t>
      </w:r>
      <w:r>
        <w:rPr>
          <w:rtl/>
        </w:rPr>
        <w:t xml:space="preserve"> ריבלין:</w:t>
      </w:r>
    </w:p>
    <w:p w14:paraId="7827BFFB" w14:textId="77777777" w:rsidR="00000000" w:rsidRDefault="00E01313">
      <w:pPr>
        <w:pStyle w:val="a0"/>
        <w:rPr>
          <w:rtl/>
        </w:rPr>
      </w:pPr>
    </w:p>
    <w:p w14:paraId="27FCE869" w14:textId="77777777" w:rsidR="00000000" w:rsidRDefault="00E01313">
      <w:pPr>
        <w:pStyle w:val="a0"/>
        <w:rPr>
          <w:rFonts w:hint="cs"/>
          <w:rtl/>
        </w:rPr>
      </w:pPr>
      <w:r>
        <w:rPr>
          <w:rFonts w:hint="cs"/>
          <w:rtl/>
        </w:rPr>
        <w:t>להיפך.</w:t>
      </w:r>
    </w:p>
    <w:p w14:paraId="2C6CD119" w14:textId="77777777" w:rsidR="00000000" w:rsidRDefault="00E01313">
      <w:pPr>
        <w:pStyle w:val="a0"/>
        <w:rPr>
          <w:rFonts w:hint="cs"/>
          <w:rtl/>
        </w:rPr>
      </w:pPr>
    </w:p>
    <w:p w14:paraId="659E7476" w14:textId="77777777" w:rsidR="00000000" w:rsidRDefault="00E01313">
      <w:pPr>
        <w:pStyle w:val="-"/>
        <w:rPr>
          <w:rtl/>
        </w:rPr>
      </w:pPr>
      <w:bookmarkStart w:id="143" w:name="FS000000580T28_01_2004_12_50_03C"/>
      <w:bookmarkEnd w:id="143"/>
      <w:r>
        <w:rPr>
          <w:rtl/>
        </w:rPr>
        <w:t>יצחק כהן (ש"ס):</w:t>
      </w:r>
    </w:p>
    <w:p w14:paraId="0AE6BE8B" w14:textId="77777777" w:rsidR="00000000" w:rsidRDefault="00E01313">
      <w:pPr>
        <w:pStyle w:val="a0"/>
        <w:rPr>
          <w:rtl/>
        </w:rPr>
      </w:pPr>
    </w:p>
    <w:p w14:paraId="51288EA5" w14:textId="77777777" w:rsidR="00000000" w:rsidRDefault="00E01313">
      <w:pPr>
        <w:pStyle w:val="a0"/>
        <w:rPr>
          <w:rFonts w:hint="cs"/>
          <w:rtl/>
        </w:rPr>
      </w:pPr>
      <w:r>
        <w:rPr>
          <w:rFonts w:hint="cs"/>
          <w:rtl/>
        </w:rPr>
        <w:t>אלה כל הזמן מפריעים. גם כאן מפריעים? כל המהות שלהם היא הפרעה. גם עכשיו מפריעים.</w:t>
      </w:r>
    </w:p>
    <w:p w14:paraId="1BF539F8" w14:textId="77777777" w:rsidR="00000000" w:rsidRDefault="00E01313">
      <w:pPr>
        <w:pStyle w:val="a0"/>
        <w:rPr>
          <w:rFonts w:hint="cs"/>
          <w:rtl/>
        </w:rPr>
      </w:pPr>
    </w:p>
    <w:p w14:paraId="29BD9365" w14:textId="77777777" w:rsidR="00000000" w:rsidRDefault="00E01313">
      <w:pPr>
        <w:pStyle w:val="af1"/>
        <w:rPr>
          <w:rtl/>
        </w:rPr>
      </w:pPr>
      <w:r>
        <w:rPr>
          <w:rtl/>
        </w:rPr>
        <w:t>היו"ר ראובן ריבלין:</w:t>
      </w:r>
    </w:p>
    <w:p w14:paraId="68CC5B49" w14:textId="77777777" w:rsidR="00000000" w:rsidRDefault="00E01313">
      <w:pPr>
        <w:pStyle w:val="a0"/>
        <w:rPr>
          <w:rtl/>
        </w:rPr>
      </w:pPr>
    </w:p>
    <w:p w14:paraId="02D6F84F" w14:textId="77777777" w:rsidR="00000000" w:rsidRDefault="00E01313">
      <w:pPr>
        <w:pStyle w:val="a0"/>
        <w:rPr>
          <w:rFonts w:hint="cs"/>
          <w:rtl/>
        </w:rPr>
      </w:pPr>
      <w:r>
        <w:rPr>
          <w:rFonts w:hint="cs"/>
          <w:rtl/>
        </w:rPr>
        <w:t>חבר הכנסת יצחק כהן, לא.</w:t>
      </w:r>
    </w:p>
    <w:p w14:paraId="0C009AB0" w14:textId="77777777" w:rsidR="00000000" w:rsidRDefault="00E01313">
      <w:pPr>
        <w:pStyle w:val="a0"/>
        <w:rPr>
          <w:rFonts w:hint="cs"/>
          <w:rtl/>
        </w:rPr>
      </w:pPr>
    </w:p>
    <w:p w14:paraId="0E3AF6F5" w14:textId="77777777" w:rsidR="00000000" w:rsidRDefault="00E01313">
      <w:pPr>
        <w:pStyle w:val="-"/>
        <w:rPr>
          <w:rtl/>
        </w:rPr>
      </w:pPr>
      <w:bookmarkStart w:id="144" w:name="FS000000580T28_01_2004_12_50_26C"/>
      <w:bookmarkEnd w:id="144"/>
      <w:r>
        <w:rPr>
          <w:rtl/>
        </w:rPr>
        <w:t>יצחק כהן (ש"ס):</w:t>
      </w:r>
    </w:p>
    <w:p w14:paraId="0720D523" w14:textId="77777777" w:rsidR="00000000" w:rsidRDefault="00E01313">
      <w:pPr>
        <w:pStyle w:val="a0"/>
        <w:rPr>
          <w:rtl/>
        </w:rPr>
      </w:pPr>
    </w:p>
    <w:p w14:paraId="119D5687" w14:textId="77777777" w:rsidR="00000000" w:rsidRDefault="00E01313">
      <w:pPr>
        <w:pStyle w:val="a0"/>
        <w:rPr>
          <w:rFonts w:hint="cs"/>
          <w:rtl/>
        </w:rPr>
      </w:pPr>
      <w:r>
        <w:rPr>
          <w:rFonts w:hint="cs"/>
          <w:rtl/>
        </w:rPr>
        <w:t>אדוני, אני רוצה לומר מלה לזכות שר האוצר, שלקראת סוף השנה שעברה הוא ראה שאזרחי</w:t>
      </w:r>
      <w:r>
        <w:rPr>
          <w:rFonts w:hint="cs"/>
          <w:rtl/>
        </w:rPr>
        <w:t>ם רבים עלולים להפסיד כסף רב באיזה תיקון מסוים ברפורמה במס, ובאמת ייאמר לזכותו שהוא פנה ומצא איזה פתרון יצירתי, מה שנקרא, מכירה רעיונית, לטובת האזרח; לא 15% אלא 1%, ואז שר האוצר, המדינה כולה באה לקראת האזרחים. והנה, ראה זה פלא: מפעולה שלכאורה היא פעולה וירט</w:t>
      </w:r>
      <w:r>
        <w:rPr>
          <w:rFonts w:hint="cs"/>
          <w:rtl/>
        </w:rPr>
        <w:t xml:space="preserve">ואלית שבאה רק לעזור לאזרח, הבנקים גרפו 85 מיליון שקל עמלה. </w:t>
      </w:r>
    </w:p>
    <w:p w14:paraId="5C0D3AB7" w14:textId="77777777" w:rsidR="00000000" w:rsidRDefault="00E01313">
      <w:pPr>
        <w:pStyle w:val="a0"/>
        <w:rPr>
          <w:rFonts w:hint="cs"/>
          <w:rtl/>
        </w:rPr>
      </w:pPr>
    </w:p>
    <w:p w14:paraId="0292737C" w14:textId="77777777" w:rsidR="00000000" w:rsidRDefault="00E01313">
      <w:pPr>
        <w:pStyle w:val="a0"/>
        <w:rPr>
          <w:rFonts w:hint="cs"/>
          <w:rtl/>
        </w:rPr>
      </w:pPr>
      <w:r>
        <w:rPr>
          <w:rFonts w:hint="cs"/>
          <w:rtl/>
        </w:rPr>
        <w:t>הצעת החוק שלי אומרת, שהבנק גובה עמלה מהלקוח על כל פעולה ופעולה וגם בפעולות וירטואליות כפי שראינו במכירות הרעיוניות. אם כך, אני מבקש לחייב את הבנק לשלם ריבית ביתרת זכות, ולו משום השוויוניות. בשנים</w:t>
      </w:r>
      <w:r>
        <w:rPr>
          <w:rFonts w:hint="cs"/>
          <w:rtl/>
        </w:rPr>
        <w:t xml:space="preserve"> שעברו חלק מהבנקים כן שילמו ריבית ביתרת זכות. אדוני השר, מן הראוי לחדש זאת גם היום. אני מקווה שאתה תתמוך בהצעה שלי, עם הפנים לאזרח. תודה רבה.</w:t>
      </w:r>
    </w:p>
    <w:p w14:paraId="4765148B" w14:textId="77777777" w:rsidR="00000000" w:rsidRDefault="00E01313">
      <w:pPr>
        <w:pStyle w:val="a0"/>
        <w:rPr>
          <w:rFonts w:hint="cs"/>
          <w:rtl/>
        </w:rPr>
      </w:pPr>
    </w:p>
    <w:p w14:paraId="0BD1F0B1" w14:textId="77777777" w:rsidR="00000000" w:rsidRDefault="00E01313">
      <w:pPr>
        <w:pStyle w:val="af1"/>
        <w:rPr>
          <w:rtl/>
        </w:rPr>
      </w:pPr>
      <w:r>
        <w:rPr>
          <w:rtl/>
        </w:rPr>
        <w:t>היו"ר ראובן ריבלין:</w:t>
      </w:r>
    </w:p>
    <w:p w14:paraId="100B78C4" w14:textId="77777777" w:rsidR="00000000" w:rsidRDefault="00E01313">
      <w:pPr>
        <w:pStyle w:val="a0"/>
        <w:rPr>
          <w:rtl/>
        </w:rPr>
      </w:pPr>
    </w:p>
    <w:p w14:paraId="2324AF1A" w14:textId="77777777" w:rsidR="00000000" w:rsidRDefault="00E01313">
      <w:pPr>
        <w:pStyle w:val="a0"/>
        <w:rPr>
          <w:rFonts w:hint="cs"/>
          <w:rtl/>
        </w:rPr>
      </w:pPr>
      <w:r>
        <w:rPr>
          <w:rFonts w:hint="cs"/>
          <w:rtl/>
        </w:rPr>
        <w:t>תודה לחבר הכנסת יצחק כהן. כבוד השר מאיר שטרית ישיב.</w:t>
      </w:r>
    </w:p>
    <w:p w14:paraId="515E3F40" w14:textId="77777777" w:rsidR="00000000" w:rsidRDefault="00E01313">
      <w:pPr>
        <w:pStyle w:val="a0"/>
        <w:rPr>
          <w:rFonts w:hint="cs"/>
          <w:rtl/>
        </w:rPr>
      </w:pPr>
    </w:p>
    <w:p w14:paraId="27AD6D0B" w14:textId="77777777" w:rsidR="00000000" w:rsidRDefault="00E01313">
      <w:pPr>
        <w:pStyle w:val="a"/>
        <w:rPr>
          <w:rtl/>
        </w:rPr>
      </w:pPr>
      <w:bookmarkStart w:id="145" w:name="FS000000478T28_01_2004_12_53_59"/>
      <w:bookmarkStart w:id="146" w:name="_Toc78873043"/>
      <w:bookmarkEnd w:id="145"/>
      <w:r>
        <w:rPr>
          <w:rFonts w:hint="eastAsia"/>
          <w:rtl/>
        </w:rPr>
        <w:t>השר</w:t>
      </w:r>
      <w:r>
        <w:rPr>
          <w:rtl/>
        </w:rPr>
        <w:t xml:space="preserve"> מאיר שטרית:</w:t>
      </w:r>
      <w:bookmarkEnd w:id="146"/>
    </w:p>
    <w:p w14:paraId="433CFCF6" w14:textId="77777777" w:rsidR="00000000" w:rsidRDefault="00E01313">
      <w:pPr>
        <w:pStyle w:val="a0"/>
        <w:rPr>
          <w:rFonts w:hint="cs"/>
          <w:rtl/>
        </w:rPr>
      </w:pPr>
    </w:p>
    <w:p w14:paraId="15C14B87" w14:textId="77777777" w:rsidR="00000000" w:rsidRDefault="00E01313">
      <w:pPr>
        <w:pStyle w:val="a0"/>
        <w:rPr>
          <w:rFonts w:hint="cs"/>
          <w:rtl/>
        </w:rPr>
      </w:pPr>
      <w:r>
        <w:rPr>
          <w:rFonts w:hint="cs"/>
          <w:rtl/>
        </w:rPr>
        <w:t>אדוני היושב-ראש, הממשל</w:t>
      </w:r>
      <w:r>
        <w:rPr>
          <w:rFonts w:hint="cs"/>
          <w:rtl/>
        </w:rPr>
        <w:t xml:space="preserve">ה מתנגדת להצעת החוק. </w:t>
      </w:r>
    </w:p>
    <w:p w14:paraId="337B2B92" w14:textId="77777777" w:rsidR="00000000" w:rsidRDefault="00E01313">
      <w:pPr>
        <w:pStyle w:val="a0"/>
        <w:rPr>
          <w:rFonts w:hint="cs"/>
          <w:rtl/>
        </w:rPr>
      </w:pPr>
    </w:p>
    <w:p w14:paraId="17435C5B" w14:textId="77777777" w:rsidR="00000000" w:rsidRDefault="00E01313">
      <w:pPr>
        <w:pStyle w:val="a0"/>
        <w:rPr>
          <w:rFonts w:hint="cs"/>
          <w:rtl/>
        </w:rPr>
      </w:pPr>
      <w:r>
        <w:rPr>
          <w:rFonts w:hint="cs"/>
          <w:rtl/>
        </w:rPr>
        <w:t>ההצעה לא מעלה כל נימוק ממשי להתערבות חקיקתית כה מפליגה בחופש החוזים וביחסים החוזיים שבין הבנקים ללקוחותיהם.</w:t>
      </w:r>
    </w:p>
    <w:p w14:paraId="0E3ABA25" w14:textId="77777777" w:rsidR="00000000" w:rsidRDefault="00E01313">
      <w:pPr>
        <w:pStyle w:val="a0"/>
        <w:rPr>
          <w:rFonts w:hint="cs"/>
          <w:rtl/>
        </w:rPr>
      </w:pPr>
    </w:p>
    <w:p w14:paraId="7E03E1EC" w14:textId="77777777" w:rsidR="00000000" w:rsidRDefault="00E01313">
      <w:pPr>
        <w:pStyle w:val="a0"/>
        <w:rPr>
          <w:rFonts w:hint="cs"/>
          <w:rtl/>
        </w:rPr>
      </w:pPr>
      <w:r>
        <w:rPr>
          <w:rFonts w:hint="cs"/>
          <w:rtl/>
        </w:rPr>
        <w:t>חבר הכנסת כהן מעלה שלוש נקודות שבגללן הוא מבקש שנחיל בחוק חובה לשלם ריבית זכות על פיקדונות עובר ושב בבנקים.</w:t>
      </w:r>
    </w:p>
    <w:p w14:paraId="75FF1BAF" w14:textId="77777777" w:rsidR="00000000" w:rsidRDefault="00E01313">
      <w:pPr>
        <w:pStyle w:val="a0"/>
        <w:rPr>
          <w:rFonts w:hint="cs"/>
          <w:rtl/>
        </w:rPr>
      </w:pPr>
    </w:p>
    <w:p w14:paraId="56D5F9A4" w14:textId="77777777" w:rsidR="00000000" w:rsidRDefault="00E01313">
      <w:pPr>
        <w:pStyle w:val="af0"/>
        <w:rPr>
          <w:rtl/>
        </w:rPr>
      </w:pPr>
      <w:r>
        <w:rPr>
          <w:rFonts w:hint="eastAsia"/>
          <w:rtl/>
        </w:rPr>
        <w:t>רוני</w:t>
      </w:r>
      <w:r>
        <w:rPr>
          <w:rtl/>
        </w:rPr>
        <w:t xml:space="preserve"> בר-און (הל</w:t>
      </w:r>
      <w:r>
        <w:rPr>
          <w:rtl/>
        </w:rPr>
        <w:t>יכוד):</w:t>
      </w:r>
    </w:p>
    <w:p w14:paraId="69D6E629" w14:textId="77777777" w:rsidR="00000000" w:rsidRDefault="00E01313">
      <w:pPr>
        <w:pStyle w:val="a0"/>
        <w:rPr>
          <w:rFonts w:hint="cs"/>
          <w:rtl/>
        </w:rPr>
      </w:pPr>
    </w:p>
    <w:p w14:paraId="7448AE13" w14:textId="77777777" w:rsidR="00000000" w:rsidRDefault="00E01313">
      <w:pPr>
        <w:pStyle w:val="a0"/>
        <w:rPr>
          <w:rFonts w:hint="cs"/>
          <w:rtl/>
        </w:rPr>
      </w:pPr>
      <w:r>
        <w:rPr>
          <w:rFonts w:hint="cs"/>
          <w:rtl/>
        </w:rPr>
        <w:t>מה נשמע יותר הגיוני מזה?</w:t>
      </w:r>
    </w:p>
    <w:p w14:paraId="234B006C" w14:textId="77777777" w:rsidR="00000000" w:rsidRDefault="00E01313">
      <w:pPr>
        <w:pStyle w:val="a0"/>
        <w:rPr>
          <w:rFonts w:hint="cs"/>
          <w:rtl/>
        </w:rPr>
      </w:pPr>
    </w:p>
    <w:p w14:paraId="0F5BE9E8" w14:textId="77777777" w:rsidR="00000000" w:rsidRDefault="00E01313">
      <w:pPr>
        <w:pStyle w:val="-"/>
        <w:rPr>
          <w:rtl/>
        </w:rPr>
      </w:pPr>
      <w:bookmarkStart w:id="147" w:name="FS000000478T28_01_2004_12_54_12C"/>
      <w:bookmarkEnd w:id="147"/>
      <w:r>
        <w:rPr>
          <w:rtl/>
        </w:rPr>
        <w:t>השר מאיר שטרית:</w:t>
      </w:r>
    </w:p>
    <w:p w14:paraId="5429255F" w14:textId="77777777" w:rsidR="00000000" w:rsidRDefault="00E01313">
      <w:pPr>
        <w:pStyle w:val="a0"/>
        <w:rPr>
          <w:rtl/>
        </w:rPr>
      </w:pPr>
    </w:p>
    <w:p w14:paraId="498BA147" w14:textId="77777777" w:rsidR="00000000" w:rsidRDefault="00E01313">
      <w:pPr>
        <w:pStyle w:val="a0"/>
        <w:rPr>
          <w:rFonts w:hint="cs"/>
          <w:rtl/>
        </w:rPr>
      </w:pPr>
      <w:r>
        <w:rPr>
          <w:rFonts w:hint="cs"/>
          <w:rtl/>
        </w:rPr>
        <w:t>חכה ואסביר. תראה שזה לא הגיוני.</w:t>
      </w:r>
    </w:p>
    <w:p w14:paraId="0CB6ECA0" w14:textId="77777777" w:rsidR="00000000" w:rsidRDefault="00E01313">
      <w:pPr>
        <w:pStyle w:val="a0"/>
        <w:rPr>
          <w:rFonts w:hint="cs"/>
          <w:rtl/>
        </w:rPr>
      </w:pPr>
    </w:p>
    <w:p w14:paraId="60A062B5" w14:textId="77777777" w:rsidR="00000000" w:rsidRDefault="00E01313">
      <w:pPr>
        <w:pStyle w:val="a0"/>
        <w:rPr>
          <w:rFonts w:hint="cs"/>
          <w:rtl/>
        </w:rPr>
      </w:pPr>
      <w:r>
        <w:rPr>
          <w:rFonts w:hint="cs"/>
          <w:rtl/>
        </w:rPr>
        <w:t>הנימוק הראשון הוא עידוד הלקוחות לחסל את יתרת החובה כדי לזכות בריבית יתרת זכות. מי שיש לו יתרת חובה משלם ריבית כל כך גבוהה שזה כשלעצמו התמריץ הכי גדול לחסל את יתרת החובה. רי</w:t>
      </w:r>
      <w:r>
        <w:rPr>
          <w:rFonts w:hint="cs"/>
          <w:rtl/>
        </w:rPr>
        <w:t>בית הזכות תיתן לו את הרעיון לחסל את יתרת החובה?</w:t>
      </w:r>
    </w:p>
    <w:p w14:paraId="03F79685" w14:textId="77777777" w:rsidR="00000000" w:rsidRDefault="00E01313">
      <w:pPr>
        <w:pStyle w:val="a0"/>
        <w:rPr>
          <w:rFonts w:hint="cs"/>
          <w:rtl/>
        </w:rPr>
      </w:pPr>
    </w:p>
    <w:p w14:paraId="4C561AD9" w14:textId="77777777" w:rsidR="00000000" w:rsidRDefault="00E01313">
      <w:pPr>
        <w:pStyle w:val="af0"/>
        <w:rPr>
          <w:rtl/>
        </w:rPr>
      </w:pPr>
      <w:r>
        <w:rPr>
          <w:rFonts w:hint="eastAsia"/>
          <w:rtl/>
        </w:rPr>
        <w:t>יצחק</w:t>
      </w:r>
      <w:r>
        <w:rPr>
          <w:rtl/>
        </w:rPr>
        <w:t xml:space="preserve"> כהן (ש"ס):</w:t>
      </w:r>
    </w:p>
    <w:p w14:paraId="1E50C8F5" w14:textId="77777777" w:rsidR="00000000" w:rsidRDefault="00E01313">
      <w:pPr>
        <w:pStyle w:val="a0"/>
        <w:rPr>
          <w:rFonts w:hint="cs"/>
          <w:rtl/>
        </w:rPr>
      </w:pPr>
    </w:p>
    <w:p w14:paraId="1C3A157B" w14:textId="77777777" w:rsidR="00000000" w:rsidRDefault="00E01313">
      <w:pPr>
        <w:pStyle w:val="a0"/>
        <w:rPr>
          <w:rFonts w:hint="cs"/>
          <w:rtl/>
        </w:rPr>
      </w:pPr>
      <w:r>
        <w:rPr>
          <w:rFonts w:hint="cs"/>
          <w:rtl/>
        </w:rPr>
        <w:t xml:space="preserve">- - -  </w:t>
      </w:r>
    </w:p>
    <w:p w14:paraId="7B56C52E" w14:textId="77777777" w:rsidR="00000000" w:rsidRDefault="00E01313">
      <w:pPr>
        <w:pStyle w:val="a0"/>
        <w:rPr>
          <w:rFonts w:hint="cs"/>
          <w:rtl/>
        </w:rPr>
      </w:pPr>
    </w:p>
    <w:p w14:paraId="4AD76A13" w14:textId="77777777" w:rsidR="00000000" w:rsidRDefault="00E01313">
      <w:pPr>
        <w:pStyle w:val="-"/>
        <w:rPr>
          <w:rtl/>
        </w:rPr>
      </w:pPr>
      <w:bookmarkStart w:id="148" w:name="FS000000478T28_01_2004_12_56_23C"/>
      <w:bookmarkEnd w:id="148"/>
      <w:r>
        <w:rPr>
          <w:rtl/>
        </w:rPr>
        <w:t>השר מאיר שטרית:</w:t>
      </w:r>
    </w:p>
    <w:p w14:paraId="450D3830" w14:textId="77777777" w:rsidR="00000000" w:rsidRDefault="00E01313">
      <w:pPr>
        <w:pStyle w:val="a0"/>
        <w:rPr>
          <w:rtl/>
        </w:rPr>
      </w:pPr>
    </w:p>
    <w:p w14:paraId="273168C0" w14:textId="77777777" w:rsidR="00000000" w:rsidRDefault="00E01313">
      <w:pPr>
        <w:pStyle w:val="a0"/>
        <w:rPr>
          <w:rFonts w:hint="cs"/>
          <w:rtl/>
        </w:rPr>
      </w:pPr>
      <w:r>
        <w:rPr>
          <w:rFonts w:hint="cs"/>
          <w:rtl/>
        </w:rPr>
        <w:t>אם הוא מקבל ריבית זכות 2% והוא משלם ריבית חובה 15%, הוא ילך לריבית זכות כדי להחזיר את יתרות החובה?</w:t>
      </w:r>
    </w:p>
    <w:p w14:paraId="2D8C4307" w14:textId="77777777" w:rsidR="00000000" w:rsidRDefault="00E01313">
      <w:pPr>
        <w:pStyle w:val="a0"/>
        <w:rPr>
          <w:rFonts w:hint="cs"/>
          <w:rtl/>
        </w:rPr>
      </w:pPr>
    </w:p>
    <w:p w14:paraId="78F41CA3" w14:textId="77777777" w:rsidR="00000000" w:rsidRDefault="00E01313">
      <w:pPr>
        <w:pStyle w:val="af0"/>
        <w:rPr>
          <w:rtl/>
        </w:rPr>
      </w:pPr>
      <w:r>
        <w:rPr>
          <w:rFonts w:hint="eastAsia"/>
          <w:rtl/>
        </w:rPr>
        <w:t>יצחק</w:t>
      </w:r>
      <w:r>
        <w:rPr>
          <w:rtl/>
        </w:rPr>
        <w:t xml:space="preserve"> כהן (ש"ס):</w:t>
      </w:r>
    </w:p>
    <w:p w14:paraId="47FB82CA" w14:textId="77777777" w:rsidR="00000000" w:rsidRDefault="00E01313">
      <w:pPr>
        <w:pStyle w:val="a0"/>
        <w:rPr>
          <w:rFonts w:hint="cs"/>
          <w:rtl/>
        </w:rPr>
      </w:pPr>
    </w:p>
    <w:p w14:paraId="16D556AD" w14:textId="77777777" w:rsidR="00000000" w:rsidRDefault="00E01313">
      <w:pPr>
        <w:pStyle w:val="a0"/>
        <w:rPr>
          <w:rFonts w:hint="cs"/>
          <w:rtl/>
        </w:rPr>
      </w:pPr>
      <w:r>
        <w:rPr>
          <w:rFonts w:hint="cs"/>
          <w:rtl/>
        </w:rPr>
        <w:t>אדוני השר - - - את ההצעה שלי.</w:t>
      </w:r>
    </w:p>
    <w:p w14:paraId="116AF5C7" w14:textId="77777777" w:rsidR="00000000" w:rsidRDefault="00E01313">
      <w:pPr>
        <w:pStyle w:val="a0"/>
        <w:rPr>
          <w:rFonts w:hint="cs"/>
          <w:rtl/>
        </w:rPr>
      </w:pPr>
    </w:p>
    <w:p w14:paraId="4F639F58" w14:textId="77777777" w:rsidR="00000000" w:rsidRDefault="00E01313">
      <w:pPr>
        <w:pStyle w:val="af0"/>
        <w:rPr>
          <w:rtl/>
        </w:rPr>
      </w:pPr>
      <w:r>
        <w:rPr>
          <w:rFonts w:hint="eastAsia"/>
          <w:rtl/>
        </w:rPr>
        <w:t>רוני</w:t>
      </w:r>
      <w:r>
        <w:rPr>
          <w:rtl/>
        </w:rPr>
        <w:t xml:space="preserve"> בר-און (הלי</w:t>
      </w:r>
      <w:r>
        <w:rPr>
          <w:rtl/>
        </w:rPr>
        <w:t>כוד):</w:t>
      </w:r>
    </w:p>
    <w:p w14:paraId="3BE4DAD2" w14:textId="77777777" w:rsidR="00000000" w:rsidRDefault="00E01313">
      <w:pPr>
        <w:pStyle w:val="a0"/>
        <w:rPr>
          <w:rFonts w:hint="cs"/>
          <w:rtl/>
        </w:rPr>
      </w:pPr>
    </w:p>
    <w:p w14:paraId="55AB7AB0" w14:textId="77777777" w:rsidR="00000000" w:rsidRDefault="00E01313">
      <w:pPr>
        <w:pStyle w:val="a0"/>
        <w:rPr>
          <w:rFonts w:hint="cs"/>
          <w:rtl/>
        </w:rPr>
      </w:pPr>
      <w:r>
        <w:rPr>
          <w:rFonts w:hint="cs"/>
          <w:rtl/>
        </w:rPr>
        <w:t>מה עם - - -?</w:t>
      </w:r>
    </w:p>
    <w:p w14:paraId="2E8E87F5" w14:textId="77777777" w:rsidR="00000000" w:rsidRDefault="00E01313">
      <w:pPr>
        <w:pStyle w:val="a0"/>
        <w:rPr>
          <w:rFonts w:hint="cs"/>
          <w:rtl/>
        </w:rPr>
      </w:pPr>
    </w:p>
    <w:p w14:paraId="2D028990" w14:textId="77777777" w:rsidR="00000000" w:rsidRDefault="00E01313">
      <w:pPr>
        <w:pStyle w:val="-"/>
        <w:rPr>
          <w:rtl/>
        </w:rPr>
      </w:pPr>
      <w:bookmarkStart w:id="149" w:name="FS000000478T28_01_2004_12_58_55C"/>
      <w:bookmarkStart w:id="150" w:name="FS000000478T28_01_2004_12_59_44C"/>
      <w:bookmarkEnd w:id="149"/>
      <w:bookmarkEnd w:id="150"/>
      <w:r>
        <w:rPr>
          <w:rtl/>
        </w:rPr>
        <w:t>השר מאיר שטרית:</w:t>
      </w:r>
    </w:p>
    <w:p w14:paraId="55641EB2" w14:textId="77777777" w:rsidR="00000000" w:rsidRDefault="00E01313">
      <w:pPr>
        <w:pStyle w:val="a0"/>
        <w:rPr>
          <w:rFonts w:hint="cs"/>
          <w:rtl/>
        </w:rPr>
      </w:pPr>
    </w:p>
    <w:p w14:paraId="7CFA7424" w14:textId="77777777" w:rsidR="00000000" w:rsidRDefault="00E01313">
      <w:pPr>
        <w:pStyle w:val="a0"/>
        <w:rPr>
          <w:rFonts w:hint="cs"/>
          <w:rtl/>
        </w:rPr>
      </w:pPr>
      <w:r>
        <w:rPr>
          <w:rFonts w:hint="cs"/>
          <w:rtl/>
        </w:rPr>
        <w:t>הוא עונה. זו נקודה אחת.</w:t>
      </w:r>
    </w:p>
    <w:p w14:paraId="2F469558" w14:textId="77777777" w:rsidR="00000000" w:rsidRDefault="00E01313">
      <w:pPr>
        <w:pStyle w:val="a0"/>
        <w:rPr>
          <w:rFonts w:hint="cs"/>
          <w:rtl/>
        </w:rPr>
      </w:pPr>
    </w:p>
    <w:p w14:paraId="41DC2C02" w14:textId="77777777" w:rsidR="00000000" w:rsidRDefault="00E01313">
      <w:pPr>
        <w:pStyle w:val="-"/>
        <w:rPr>
          <w:rtl/>
        </w:rPr>
      </w:pPr>
      <w:r>
        <w:rPr>
          <w:rFonts w:hint="eastAsia"/>
          <w:rtl/>
        </w:rPr>
        <w:t>יצחק</w:t>
      </w:r>
      <w:r>
        <w:rPr>
          <w:rtl/>
        </w:rPr>
        <w:t xml:space="preserve"> כהן (ש"ס):</w:t>
      </w:r>
    </w:p>
    <w:p w14:paraId="369116CE" w14:textId="77777777" w:rsidR="00000000" w:rsidRDefault="00E01313">
      <w:pPr>
        <w:pStyle w:val="a0"/>
        <w:rPr>
          <w:rFonts w:hint="cs"/>
          <w:rtl/>
        </w:rPr>
      </w:pPr>
    </w:p>
    <w:p w14:paraId="77249AA6" w14:textId="77777777" w:rsidR="00000000" w:rsidRDefault="00E01313">
      <w:pPr>
        <w:pStyle w:val="a0"/>
        <w:rPr>
          <w:rFonts w:hint="cs"/>
          <w:rtl/>
        </w:rPr>
      </w:pPr>
      <w:r>
        <w:rPr>
          <w:rFonts w:hint="cs"/>
          <w:rtl/>
        </w:rPr>
        <w:t>אדוני השר, תן את הנימוקים להצעה שלי.</w:t>
      </w:r>
    </w:p>
    <w:p w14:paraId="524DCCE3" w14:textId="77777777" w:rsidR="00000000" w:rsidRDefault="00E01313">
      <w:pPr>
        <w:pStyle w:val="a0"/>
        <w:rPr>
          <w:rFonts w:hint="cs"/>
          <w:rtl/>
        </w:rPr>
      </w:pPr>
    </w:p>
    <w:p w14:paraId="0DBA009A" w14:textId="77777777" w:rsidR="00000000" w:rsidRDefault="00E01313">
      <w:pPr>
        <w:pStyle w:val="af1"/>
        <w:rPr>
          <w:rtl/>
        </w:rPr>
      </w:pPr>
      <w:r>
        <w:rPr>
          <w:rtl/>
        </w:rPr>
        <w:t>היו"ר ראובן ריבלין:</w:t>
      </w:r>
    </w:p>
    <w:p w14:paraId="33B5C925" w14:textId="77777777" w:rsidR="00000000" w:rsidRDefault="00E01313">
      <w:pPr>
        <w:pStyle w:val="a0"/>
        <w:rPr>
          <w:rtl/>
        </w:rPr>
      </w:pPr>
    </w:p>
    <w:p w14:paraId="5FF268EE" w14:textId="77777777" w:rsidR="00000000" w:rsidRDefault="00E01313">
      <w:pPr>
        <w:pStyle w:val="a0"/>
        <w:rPr>
          <w:rFonts w:hint="cs"/>
          <w:rtl/>
        </w:rPr>
      </w:pPr>
      <w:r>
        <w:rPr>
          <w:rFonts w:hint="cs"/>
          <w:rtl/>
        </w:rPr>
        <w:t>לא יכול להיות שגם חבר הכנסת בר-און - - -</w:t>
      </w:r>
    </w:p>
    <w:p w14:paraId="71B06027" w14:textId="77777777" w:rsidR="00000000" w:rsidRDefault="00E01313">
      <w:pPr>
        <w:pStyle w:val="a0"/>
        <w:rPr>
          <w:rFonts w:hint="cs"/>
          <w:rtl/>
        </w:rPr>
      </w:pPr>
    </w:p>
    <w:p w14:paraId="1665B560" w14:textId="77777777" w:rsidR="00000000" w:rsidRDefault="00E01313">
      <w:pPr>
        <w:pStyle w:val="af0"/>
        <w:rPr>
          <w:rtl/>
        </w:rPr>
      </w:pPr>
      <w:r>
        <w:rPr>
          <w:rFonts w:hint="eastAsia"/>
          <w:rtl/>
        </w:rPr>
        <w:t>רוני</w:t>
      </w:r>
      <w:r>
        <w:rPr>
          <w:rtl/>
        </w:rPr>
        <w:t xml:space="preserve"> בר-און (הליכוד):</w:t>
      </w:r>
    </w:p>
    <w:p w14:paraId="56EBEB6E" w14:textId="77777777" w:rsidR="00000000" w:rsidRDefault="00E01313">
      <w:pPr>
        <w:pStyle w:val="a0"/>
        <w:rPr>
          <w:rFonts w:hint="cs"/>
          <w:rtl/>
        </w:rPr>
      </w:pPr>
    </w:p>
    <w:p w14:paraId="33B3C6B5" w14:textId="77777777" w:rsidR="00000000" w:rsidRDefault="00E01313">
      <w:pPr>
        <w:pStyle w:val="a0"/>
        <w:rPr>
          <w:rFonts w:hint="cs"/>
          <w:rtl/>
        </w:rPr>
      </w:pPr>
      <w:r>
        <w:rPr>
          <w:rFonts w:hint="cs"/>
          <w:rtl/>
        </w:rPr>
        <w:t>- - -</w:t>
      </w:r>
    </w:p>
    <w:p w14:paraId="12DAEF3D" w14:textId="77777777" w:rsidR="00000000" w:rsidRDefault="00E01313">
      <w:pPr>
        <w:pStyle w:val="a0"/>
        <w:rPr>
          <w:rFonts w:hint="cs"/>
          <w:rtl/>
        </w:rPr>
      </w:pPr>
    </w:p>
    <w:p w14:paraId="7418B6B2" w14:textId="77777777" w:rsidR="00000000" w:rsidRDefault="00E01313">
      <w:pPr>
        <w:pStyle w:val="-"/>
        <w:rPr>
          <w:rtl/>
        </w:rPr>
      </w:pPr>
      <w:bookmarkStart w:id="151" w:name="FS000000478T28_01_2004_12_57_03C"/>
      <w:bookmarkEnd w:id="151"/>
      <w:r>
        <w:rPr>
          <w:rtl/>
        </w:rPr>
        <w:t>השר מאיר שטרית:</w:t>
      </w:r>
    </w:p>
    <w:p w14:paraId="7325CC10" w14:textId="77777777" w:rsidR="00000000" w:rsidRDefault="00E01313">
      <w:pPr>
        <w:pStyle w:val="a0"/>
        <w:rPr>
          <w:rtl/>
        </w:rPr>
      </w:pPr>
    </w:p>
    <w:p w14:paraId="0C127654" w14:textId="77777777" w:rsidR="00000000" w:rsidRDefault="00E01313">
      <w:pPr>
        <w:pStyle w:val="a0"/>
        <w:rPr>
          <w:rFonts w:hint="cs"/>
          <w:rtl/>
        </w:rPr>
      </w:pPr>
      <w:r>
        <w:rPr>
          <w:rFonts w:hint="cs"/>
          <w:rtl/>
        </w:rPr>
        <w:t>הוא הסביר למה. זו נקודה אחת.</w:t>
      </w:r>
    </w:p>
    <w:p w14:paraId="3B523960" w14:textId="77777777" w:rsidR="00000000" w:rsidRDefault="00E01313">
      <w:pPr>
        <w:pStyle w:val="a0"/>
        <w:rPr>
          <w:rFonts w:hint="cs"/>
          <w:rtl/>
        </w:rPr>
      </w:pPr>
    </w:p>
    <w:p w14:paraId="5C6FEEF1" w14:textId="77777777" w:rsidR="00000000" w:rsidRDefault="00E01313">
      <w:pPr>
        <w:pStyle w:val="af0"/>
        <w:rPr>
          <w:rtl/>
        </w:rPr>
      </w:pPr>
      <w:r>
        <w:rPr>
          <w:rFonts w:hint="eastAsia"/>
          <w:rtl/>
        </w:rPr>
        <w:t>רוני</w:t>
      </w:r>
      <w:r>
        <w:rPr>
          <w:rtl/>
        </w:rPr>
        <w:t xml:space="preserve"> בר-און (הליכוד):</w:t>
      </w:r>
    </w:p>
    <w:p w14:paraId="4D2E6FF0" w14:textId="77777777" w:rsidR="00000000" w:rsidRDefault="00E01313">
      <w:pPr>
        <w:pStyle w:val="a0"/>
        <w:rPr>
          <w:rFonts w:hint="cs"/>
          <w:rtl/>
        </w:rPr>
      </w:pPr>
    </w:p>
    <w:p w14:paraId="0989229B" w14:textId="77777777" w:rsidR="00000000" w:rsidRDefault="00E01313">
      <w:pPr>
        <w:pStyle w:val="a0"/>
        <w:rPr>
          <w:rFonts w:hint="cs"/>
          <w:rtl/>
        </w:rPr>
      </w:pPr>
      <w:r>
        <w:rPr>
          <w:rFonts w:hint="cs"/>
          <w:rtl/>
        </w:rPr>
        <w:t>- - - הוא מגייס כסף נגד יתרות הזכות האלה.</w:t>
      </w:r>
    </w:p>
    <w:p w14:paraId="6D0154AB" w14:textId="77777777" w:rsidR="00000000" w:rsidRDefault="00E01313">
      <w:pPr>
        <w:pStyle w:val="a0"/>
        <w:rPr>
          <w:rFonts w:hint="cs"/>
          <w:rtl/>
        </w:rPr>
      </w:pPr>
    </w:p>
    <w:p w14:paraId="671A2572" w14:textId="77777777" w:rsidR="00000000" w:rsidRDefault="00E01313">
      <w:pPr>
        <w:pStyle w:val="-"/>
        <w:rPr>
          <w:rtl/>
        </w:rPr>
      </w:pPr>
      <w:bookmarkStart w:id="152" w:name="FS000000478T28_01_2004_13_00_09C"/>
      <w:bookmarkEnd w:id="152"/>
      <w:r>
        <w:rPr>
          <w:rtl/>
        </w:rPr>
        <w:t>השר מאיר שטרית:</w:t>
      </w:r>
    </w:p>
    <w:p w14:paraId="711B7408" w14:textId="77777777" w:rsidR="00000000" w:rsidRDefault="00E01313">
      <w:pPr>
        <w:pStyle w:val="a0"/>
        <w:rPr>
          <w:rtl/>
        </w:rPr>
      </w:pPr>
    </w:p>
    <w:p w14:paraId="453F4D25" w14:textId="77777777" w:rsidR="00000000" w:rsidRDefault="00E01313">
      <w:pPr>
        <w:pStyle w:val="a0"/>
        <w:rPr>
          <w:rFonts w:hint="cs"/>
          <w:rtl/>
        </w:rPr>
      </w:pPr>
      <w:r>
        <w:rPr>
          <w:rFonts w:hint="cs"/>
          <w:rtl/>
        </w:rPr>
        <w:t>חכה, אני מגיע לזה.</w:t>
      </w:r>
    </w:p>
    <w:p w14:paraId="287F5032" w14:textId="77777777" w:rsidR="00000000" w:rsidRDefault="00E01313">
      <w:pPr>
        <w:pStyle w:val="a0"/>
        <w:rPr>
          <w:rFonts w:hint="cs"/>
          <w:rtl/>
        </w:rPr>
      </w:pPr>
    </w:p>
    <w:p w14:paraId="37345A24" w14:textId="77777777" w:rsidR="00000000" w:rsidRDefault="00E01313">
      <w:pPr>
        <w:pStyle w:val="a0"/>
        <w:rPr>
          <w:rFonts w:hint="cs"/>
          <w:rtl/>
        </w:rPr>
      </w:pPr>
      <w:r>
        <w:rPr>
          <w:rFonts w:hint="cs"/>
          <w:rtl/>
        </w:rPr>
        <w:t xml:space="preserve">הנימוק השני שמעלה חבר הכנסת יצחק כהן הוא העובדה שבשנים קודמות לפעמים חלק מהבנקים נתנו ריבית על עובר-ושב, וגם אז זה לא נעשה בחקיקה. גם היום, מישהו אוסר </w:t>
      </w:r>
      <w:r>
        <w:rPr>
          <w:rFonts w:hint="cs"/>
          <w:rtl/>
        </w:rPr>
        <w:t>על הבנקים לעשות את זה? אלה יחסים בין קליינט ללקוח. בנק שרוצה למשוך לקוחות יציע להם ריבית זכות על עובר-ושב, ומי שלא רוצה לא נותן. אנו לא יכולים להתערב בחקיקה.</w:t>
      </w:r>
    </w:p>
    <w:p w14:paraId="6E72F7F5" w14:textId="77777777" w:rsidR="00000000" w:rsidRDefault="00E01313">
      <w:pPr>
        <w:pStyle w:val="a0"/>
        <w:rPr>
          <w:rFonts w:hint="cs"/>
          <w:rtl/>
        </w:rPr>
      </w:pPr>
    </w:p>
    <w:p w14:paraId="4B9F6CE3" w14:textId="77777777" w:rsidR="00000000" w:rsidRDefault="00E01313">
      <w:pPr>
        <w:pStyle w:val="af1"/>
        <w:rPr>
          <w:rtl/>
        </w:rPr>
      </w:pPr>
      <w:r>
        <w:rPr>
          <w:rtl/>
        </w:rPr>
        <w:t>היו"ר ראובן ריבלין:</w:t>
      </w:r>
    </w:p>
    <w:p w14:paraId="3E21161C" w14:textId="77777777" w:rsidR="00000000" w:rsidRDefault="00E01313">
      <w:pPr>
        <w:pStyle w:val="a0"/>
        <w:rPr>
          <w:rtl/>
        </w:rPr>
      </w:pPr>
    </w:p>
    <w:p w14:paraId="1659FB41" w14:textId="77777777" w:rsidR="00000000" w:rsidRDefault="00E01313">
      <w:pPr>
        <w:pStyle w:val="a0"/>
        <w:rPr>
          <w:rFonts w:hint="cs"/>
          <w:rtl/>
        </w:rPr>
      </w:pPr>
      <w:r>
        <w:rPr>
          <w:rFonts w:hint="cs"/>
          <w:rtl/>
        </w:rPr>
        <w:t>יסלח לי כבוד השר. חבר הכנסת שוחט, כשאדוני היה שר האוצר, היו שומעים אותו הרבה</w:t>
      </w:r>
      <w:r>
        <w:rPr>
          <w:rFonts w:hint="cs"/>
          <w:rtl/>
        </w:rPr>
        <w:t xml:space="preserve"> יותר בנחת, כי לא היה חבר כנסת שוחט שיפריע כל כך. אדוני, קולו חזק כשהוא מדבר שם עם חבריו.</w:t>
      </w:r>
    </w:p>
    <w:p w14:paraId="1508A03E" w14:textId="77777777" w:rsidR="00000000" w:rsidRDefault="00E01313">
      <w:pPr>
        <w:pStyle w:val="a0"/>
        <w:rPr>
          <w:rFonts w:hint="cs"/>
          <w:rtl/>
        </w:rPr>
      </w:pPr>
    </w:p>
    <w:p w14:paraId="06F823C6" w14:textId="77777777" w:rsidR="00000000" w:rsidRDefault="00E01313">
      <w:pPr>
        <w:pStyle w:val="af0"/>
        <w:rPr>
          <w:rtl/>
        </w:rPr>
      </w:pPr>
      <w:r>
        <w:rPr>
          <w:rFonts w:hint="eastAsia"/>
          <w:rtl/>
        </w:rPr>
        <w:t>רוני</w:t>
      </w:r>
      <w:r>
        <w:rPr>
          <w:rtl/>
        </w:rPr>
        <w:t xml:space="preserve"> בר-און (הליכוד):</w:t>
      </w:r>
    </w:p>
    <w:p w14:paraId="78810DB6" w14:textId="77777777" w:rsidR="00000000" w:rsidRDefault="00E01313">
      <w:pPr>
        <w:pStyle w:val="a0"/>
        <w:rPr>
          <w:rFonts w:hint="cs"/>
          <w:rtl/>
        </w:rPr>
      </w:pPr>
    </w:p>
    <w:p w14:paraId="09F7F475" w14:textId="77777777" w:rsidR="00000000" w:rsidRDefault="00E01313">
      <w:pPr>
        <w:pStyle w:val="a0"/>
        <w:rPr>
          <w:rFonts w:hint="cs"/>
          <w:rtl/>
        </w:rPr>
      </w:pPr>
      <w:r>
        <w:rPr>
          <w:rFonts w:hint="cs"/>
          <w:rtl/>
        </w:rPr>
        <w:t>אדוני השר, העוצמה של הבנקים - הם כולם קובעים לא לשלם. אז צריך להכריח אותם.</w:t>
      </w:r>
    </w:p>
    <w:p w14:paraId="0869F15E" w14:textId="77777777" w:rsidR="00000000" w:rsidRDefault="00E01313">
      <w:pPr>
        <w:pStyle w:val="a0"/>
        <w:rPr>
          <w:rFonts w:hint="cs"/>
          <w:rtl/>
        </w:rPr>
      </w:pPr>
    </w:p>
    <w:p w14:paraId="635D53DA" w14:textId="77777777" w:rsidR="00000000" w:rsidRDefault="00E01313">
      <w:pPr>
        <w:pStyle w:val="-"/>
        <w:rPr>
          <w:rtl/>
        </w:rPr>
      </w:pPr>
      <w:bookmarkStart w:id="153" w:name="FS000000478T28_01_2004_13_02_39C"/>
      <w:bookmarkEnd w:id="153"/>
      <w:r>
        <w:rPr>
          <w:rtl/>
        </w:rPr>
        <w:t>השר מאיר שטרית:</w:t>
      </w:r>
    </w:p>
    <w:p w14:paraId="0E66AE96" w14:textId="77777777" w:rsidR="00000000" w:rsidRDefault="00E01313">
      <w:pPr>
        <w:pStyle w:val="a0"/>
        <w:rPr>
          <w:rtl/>
        </w:rPr>
      </w:pPr>
    </w:p>
    <w:p w14:paraId="1444628C" w14:textId="77777777" w:rsidR="00000000" w:rsidRDefault="00E01313">
      <w:pPr>
        <w:pStyle w:val="a0"/>
        <w:rPr>
          <w:rFonts w:hint="cs"/>
          <w:rtl/>
        </w:rPr>
      </w:pPr>
      <w:r>
        <w:rPr>
          <w:rFonts w:hint="cs"/>
          <w:rtl/>
        </w:rPr>
        <w:t>בשנים שבהן הם נתנו ריבית על עובר-ושב, העוצמה שלהם</w:t>
      </w:r>
      <w:r>
        <w:rPr>
          <w:rFonts w:hint="cs"/>
          <w:rtl/>
        </w:rPr>
        <w:t xml:space="preserve"> היתה הרבה יותר גדולה, הריכוזיות שלהם היתה הרבה יותר גדולה, ובכל זאת נתנו.</w:t>
      </w:r>
    </w:p>
    <w:p w14:paraId="1E85553A" w14:textId="77777777" w:rsidR="00000000" w:rsidRDefault="00E01313">
      <w:pPr>
        <w:pStyle w:val="a0"/>
        <w:rPr>
          <w:rFonts w:hint="cs"/>
          <w:rtl/>
        </w:rPr>
      </w:pPr>
    </w:p>
    <w:p w14:paraId="7C2346AB" w14:textId="77777777" w:rsidR="00000000" w:rsidRDefault="00E01313">
      <w:pPr>
        <w:pStyle w:val="a0"/>
        <w:rPr>
          <w:rFonts w:hint="cs"/>
          <w:rtl/>
        </w:rPr>
      </w:pPr>
      <w:r>
        <w:rPr>
          <w:rFonts w:hint="cs"/>
          <w:rtl/>
        </w:rPr>
        <w:t>חבר הכנסת בר-און, הדבר השלישי הוא הנימוק הכי חזק בעיני: העובדה שהיום, בגלל הליברליזציה, הרי כל אדם יודע - היום, עם השירותים הבנקאיים החדשים - אינטרנט, שירותים סלולריים בנקאיים, בנק</w:t>
      </w:r>
      <w:r>
        <w:rPr>
          <w:rFonts w:hint="cs"/>
          <w:rtl/>
        </w:rPr>
        <w:t>אות אישית - הלקוח יכול היום לעשות הפקדה של העובר-ושב שלו אפילו יומית ולקבל עליה ריבית. המדינה צריכה לדאוג לאיש שילך לבנק לבקש שיפקידו את העובר-ושב שלו בזכות בריבית יומית? מה הבעיה? כל אחד יכול לעשות את זה.</w:t>
      </w:r>
    </w:p>
    <w:p w14:paraId="705AFB97" w14:textId="77777777" w:rsidR="00000000" w:rsidRDefault="00E01313">
      <w:pPr>
        <w:pStyle w:val="a0"/>
        <w:rPr>
          <w:rFonts w:hint="cs"/>
          <w:rtl/>
        </w:rPr>
      </w:pPr>
    </w:p>
    <w:p w14:paraId="6D72B83A" w14:textId="77777777" w:rsidR="00000000" w:rsidRDefault="00E01313">
      <w:pPr>
        <w:pStyle w:val="af0"/>
        <w:rPr>
          <w:rtl/>
        </w:rPr>
      </w:pPr>
      <w:r>
        <w:rPr>
          <w:rFonts w:hint="eastAsia"/>
          <w:rtl/>
        </w:rPr>
        <w:t>רוני</w:t>
      </w:r>
      <w:r>
        <w:rPr>
          <w:rtl/>
        </w:rPr>
        <w:t xml:space="preserve"> בר-און (הליכוד):</w:t>
      </w:r>
    </w:p>
    <w:p w14:paraId="65128A52" w14:textId="77777777" w:rsidR="00000000" w:rsidRDefault="00E01313">
      <w:pPr>
        <w:pStyle w:val="a0"/>
        <w:rPr>
          <w:rFonts w:hint="cs"/>
          <w:rtl/>
        </w:rPr>
      </w:pPr>
    </w:p>
    <w:p w14:paraId="1351525E" w14:textId="77777777" w:rsidR="00000000" w:rsidRDefault="00E01313">
      <w:pPr>
        <w:pStyle w:val="a0"/>
        <w:rPr>
          <w:rFonts w:hint="cs"/>
          <w:rtl/>
        </w:rPr>
      </w:pPr>
      <w:r>
        <w:rPr>
          <w:rFonts w:hint="cs"/>
          <w:rtl/>
        </w:rPr>
        <w:t>מה זה: כל אחד?</w:t>
      </w:r>
    </w:p>
    <w:p w14:paraId="31D1AD2D" w14:textId="77777777" w:rsidR="00000000" w:rsidRDefault="00E01313">
      <w:pPr>
        <w:pStyle w:val="a0"/>
        <w:rPr>
          <w:rFonts w:hint="cs"/>
          <w:rtl/>
        </w:rPr>
      </w:pPr>
    </w:p>
    <w:p w14:paraId="53ED66B2" w14:textId="77777777" w:rsidR="00000000" w:rsidRDefault="00E01313">
      <w:pPr>
        <w:pStyle w:val="-"/>
        <w:rPr>
          <w:rtl/>
        </w:rPr>
      </w:pPr>
      <w:bookmarkStart w:id="154" w:name="FS000000478T28_01_2004_13_04_34C"/>
      <w:bookmarkEnd w:id="154"/>
      <w:r>
        <w:rPr>
          <w:rtl/>
        </w:rPr>
        <w:t>השר מאיר ש</w:t>
      </w:r>
      <w:r>
        <w:rPr>
          <w:rtl/>
        </w:rPr>
        <w:t>טרית:</w:t>
      </w:r>
    </w:p>
    <w:p w14:paraId="5589A237" w14:textId="77777777" w:rsidR="00000000" w:rsidRDefault="00E01313">
      <w:pPr>
        <w:pStyle w:val="a0"/>
        <w:rPr>
          <w:rtl/>
        </w:rPr>
      </w:pPr>
    </w:p>
    <w:p w14:paraId="1C20F2DF" w14:textId="77777777" w:rsidR="00000000" w:rsidRDefault="00E01313">
      <w:pPr>
        <w:pStyle w:val="a0"/>
        <w:rPr>
          <w:rFonts w:hint="cs"/>
          <w:rtl/>
        </w:rPr>
      </w:pPr>
      <w:r>
        <w:rPr>
          <w:rFonts w:hint="cs"/>
          <w:rtl/>
        </w:rPr>
        <w:t>תאמין לי שאתה הרי לא מועיל לאף אחד שיש לו באמת כסף בעובר-ושב. אף אחד לא משאיר את הכסף שלו באוויר. עובדה היא, שרוב הפיקדונות האלה מופקדים בפק"מ יומי או שבועי, וזו בחירתו של הלקוח. זהו המצב.</w:t>
      </w:r>
    </w:p>
    <w:p w14:paraId="37121527" w14:textId="77777777" w:rsidR="00000000" w:rsidRDefault="00E01313">
      <w:pPr>
        <w:pStyle w:val="a0"/>
        <w:rPr>
          <w:rFonts w:hint="cs"/>
          <w:rtl/>
        </w:rPr>
      </w:pPr>
    </w:p>
    <w:p w14:paraId="4BC23F3A" w14:textId="77777777" w:rsidR="00000000" w:rsidRDefault="00E01313">
      <w:pPr>
        <w:pStyle w:val="af1"/>
        <w:rPr>
          <w:rtl/>
        </w:rPr>
      </w:pPr>
      <w:r>
        <w:rPr>
          <w:rtl/>
        </w:rPr>
        <w:t>היו"ר ראובן ריבלין:</w:t>
      </w:r>
    </w:p>
    <w:p w14:paraId="7600678A" w14:textId="77777777" w:rsidR="00000000" w:rsidRDefault="00E01313">
      <w:pPr>
        <w:pStyle w:val="a0"/>
        <w:rPr>
          <w:rtl/>
        </w:rPr>
      </w:pPr>
    </w:p>
    <w:p w14:paraId="08910050" w14:textId="77777777" w:rsidR="00000000" w:rsidRDefault="00E01313">
      <w:pPr>
        <w:pStyle w:val="a0"/>
        <w:rPr>
          <w:rFonts w:hint="cs"/>
          <w:rtl/>
        </w:rPr>
      </w:pPr>
      <w:r>
        <w:rPr>
          <w:rFonts w:hint="cs"/>
          <w:rtl/>
        </w:rPr>
        <w:t>חבר הכנסת יצחק כהן, אדוני יוכל להשיב.</w:t>
      </w:r>
    </w:p>
    <w:p w14:paraId="3DC5B52F" w14:textId="77777777" w:rsidR="00000000" w:rsidRDefault="00E01313">
      <w:pPr>
        <w:pStyle w:val="a0"/>
        <w:rPr>
          <w:rFonts w:hint="cs"/>
          <w:rtl/>
        </w:rPr>
      </w:pPr>
    </w:p>
    <w:p w14:paraId="64C4A7C9" w14:textId="77777777" w:rsidR="00000000" w:rsidRDefault="00E01313">
      <w:pPr>
        <w:pStyle w:val="-"/>
        <w:rPr>
          <w:rtl/>
        </w:rPr>
      </w:pPr>
      <w:bookmarkStart w:id="155" w:name="FS000000478T28_01_2004_13_05_48C"/>
      <w:bookmarkEnd w:id="155"/>
      <w:r>
        <w:rPr>
          <w:rtl/>
        </w:rPr>
        <w:t>השר מאיר שטרית:</w:t>
      </w:r>
    </w:p>
    <w:p w14:paraId="6765B072" w14:textId="77777777" w:rsidR="00000000" w:rsidRDefault="00E01313">
      <w:pPr>
        <w:pStyle w:val="a0"/>
        <w:rPr>
          <w:rtl/>
        </w:rPr>
      </w:pPr>
    </w:p>
    <w:p w14:paraId="432EEADE" w14:textId="77777777" w:rsidR="00000000" w:rsidRDefault="00E01313">
      <w:pPr>
        <w:pStyle w:val="a0"/>
        <w:rPr>
          <w:rFonts w:hint="cs"/>
          <w:rtl/>
        </w:rPr>
      </w:pPr>
      <w:r>
        <w:rPr>
          <w:rFonts w:hint="cs"/>
          <w:rtl/>
        </w:rPr>
        <w:t>החוק הזה מיותר ואין הצדקה להתערבות חקיקתית כל כך נמרצת ביחסים בין הבנקים לבין לקוחות.</w:t>
      </w:r>
    </w:p>
    <w:p w14:paraId="79F51E3D" w14:textId="77777777" w:rsidR="00000000" w:rsidRDefault="00E01313">
      <w:pPr>
        <w:pStyle w:val="a0"/>
        <w:rPr>
          <w:rFonts w:hint="cs"/>
          <w:rtl/>
        </w:rPr>
      </w:pPr>
    </w:p>
    <w:p w14:paraId="4B95F0F6" w14:textId="77777777" w:rsidR="00000000" w:rsidRDefault="00E01313">
      <w:pPr>
        <w:pStyle w:val="a0"/>
        <w:rPr>
          <w:rFonts w:hint="cs"/>
          <w:rtl/>
        </w:rPr>
      </w:pPr>
      <w:r>
        <w:rPr>
          <w:rFonts w:hint="cs"/>
          <w:rtl/>
        </w:rPr>
        <w:t>בכל הנימוקים שהעלית אין שום נימוק ממשי שמצדיק את זה. באופן אישי, אם יש לי עובר-ושב בזכות, אני אלך לבנק ואפקיד אותו בפק"מ יומי או שבועי, ואז ממילא אני מ</w:t>
      </w:r>
      <w:r>
        <w:rPr>
          <w:rFonts w:hint="cs"/>
          <w:rtl/>
        </w:rPr>
        <w:t>קבל את הריבית שאני רוצה.</w:t>
      </w:r>
    </w:p>
    <w:p w14:paraId="5249EF4C" w14:textId="77777777" w:rsidR="00000000" w:rsidRDefault="00E01313">
      <w:pPr>
        <w:pStyle w:val="a0"/>
        <w:rPr>
          <w:rFonts w:hint="cs"/>
          <w:rtl/>
        </w:rPr>
      </w:pPr>
    </w:p>
    <w:p w14:paraId="796E1FF5" w14:textId="77777777" w:rsidR="00000000" w:rsidRDefault="00E01313">
      <w:pPr>
        <w:pStyle w:val="af0"/>
        <w:rPr>
          <w:rtl/>
        </w:rPr>
      </w:pPr>
      <w:r>
        <w:rPr>
          <w:rFonts w:hint="eastAsia"/>
          <w:rtl/>
        </w:rPr>
        <w:t>רוני</w:t>
      </w:r>
      <w:r>
        <w:rPr>
          <w:rtl/>
        </w:rPr>
        <w:t xml:space="preserve"> בר-און (הליכוד):</w:t>
      </w:r>
    </w:p>
    <w:p w14:paraId="10CCE2AF" w14:textId="77777777" w:rsidR="00000000" w:rsidRDefault="00E01313">
      <w:pPr>
        <w:pStyle w:val="a0"/>
        <w:rPr>
          <w:rFonts w:hint="cs"/>
          <w:rtl/>
        </w:rPr>
      </w:pPr>
    </w:p>
    <w:p w14:paraId="1F20FD9C" w14:textId="77777777" w:rsidR="00000000" w:rsidRDefault="00E01313">
      <w:pPr>
        <w:pStyle w:val="a0"/>
        <w:rPr>
          <w:rFonts w:hint="cs"/>
          <w:rtl/>
        </w:rPr>
      </w:pPr>
      <w:r>
        <w:rPr>
          <w:rFonts w:hint="cs"/>
          <w:rtl/>
        </w:rPr>
        <w:t xml:space="preserve">אדוני השר, אתה מתעלם מדבר אחד: אתה נותן תשובות דעתניות. לא כל אחד יודע להתעסק בפק"מים. אתה יודע ואני יודע, ו-80% ממקבלי המשכורות לא יודעים ואין להם זמן לבוא. אני אומר לך שזהו הנימוק המרכזי כן לתת את הדעת על </w:t>
      </w:r>
      <w:r>
        <w:rPr>
          <w:rFonts w:hint="cs"/>
          <w:rtl/>
        </w:rPr>
        <w:t>הצעת החוק הזאת. זו עשיית עושר ולא במשפט של הבנקים.</w:t>
      </w:r>
    </w:p>
    <w:p w14:paraId="4FAE1FB0" w14:textId="77777777" w:rsidR="00000000" w:rsidRDefault="00E01313">
      <w:pPr>
        <w:pStyle w:val="a0"/>
        <w:rPr>
          <w:rFonts w:hint="cs"/>
          <w:rtl/>
        </w:rPr>
      </w:pPr>
    </w:p>
    <w:p w14:paraId="660290DB" w14:textId="77777777" w:rsidR="00000000" w:rsidRDefault="00E01313">
      <w:pPr>
        <w:pStyle w:val="af0"/>
        <w:rPr>
          <w:rtl/>
        </w:rPr>
      </w:pPr>
      <w:r>
        <w:rPr>
          <w:rFonts w:hint="eastAsia"/>
          <w:rtl/>
        </w:rPr>
        <w:t>אתי</w:t>
      </w:r>
      <w:r>
        <w:rPr>
          <w:rtl/>
        </w:rPr>
        <w:t xml:space="preserve"> לבני (שינוי):</w:t>
      </w:r>
    </w:p>
    <w:p w14:paraId="0B7C0D4F" w14:textId="77777777" w:rsidR="00000000" w:rsidRDefault="00E01313">
      <w:pPr>
        <w:pStyle w:val="a0"/>
        <w:rPr>
          <w:rFonts w:hint="cs"/>
          <w:rtl/>
        </w:rPr>
      </w:pPr>
    </w:p>
    <w:p w14:paraId="31174AD2" w14:textId="77777777" w:rsidR="00000000" w:rsidRDefault="00E01313">
      <w:pPr>
        <w:pStyle w:val="a0"/>
        <w:rPr>
          <w:rFonts w:hint="cs"/>
          <w:rtl/>
        </w:rPr>
      </w:pPr>
      <w:r>
        <w:rPr>
          <w:rFonts w:hint="cs"/>
          <w:rtl/>
        </w:rPr>
        <w:t>נכון.</w:t>
      </w:r>
    </w:p>
    <w:p w14:paraId="659E19D4" w14:textId="77777777" w:rsidR="00000000" w:rsidRDefault="00E01313">
      <w:pPr>
        <w:pStyle w:val="a0"/>
        <w:rPr>
          <w:rFonts w:hint="cs"/>
          <w:rtl/>
        </w:rPr>
      </w:pPr>
    </w:p>
    <w:p w14:paraId="7D51B50D" w14:textId="77777777" w:rsidR="00000000" w:rsidRDefault="00E01313">
      <w:pPr>
        <w:pStyle w:val="af0"/>
        <w:rPr>
          <w:rtl/>
        </w:rPr>
      </w:pPr>
      <w:r>
        <w:rPr>
          <w:rFonts w:hint="eastAsia"/>
          <w:rtl/>
        </w:rPr>
        <w:t>רוני</w:t>
      </w:r>
      <w:r>
        <w:rPr>
          <w:rtl/>
        </w:rPr>
        <w:t xml:space="preserve"> בר-און (הליכוד):</w:t>
      </w:r>
    </w:p>
    <w:p w14:paraId="429BA829" w14:textId="77777777" w:rsidR="00000000" w:rsidRDefault="00E01313">
      <w:pPr>
        <w:pStyle w:val="a0"/>
        <w:rPr>
          <w:rFonts w:hint="cs"/>
          <w:rtl/>
        </w:rPr>
      </w:pPr>
    </w:p>
    <w:p w14:paraId="688F1139" w14:textId="77777777" w:rsidR="00000000" w:rsidRDefault="00E01313">
      <w:pPr>
        <w:pStyle w:val="a0"/>
        <w:rPr>
          <w:rFonts w:hint="cs"/>
          <w:rtl/>
        </w:rPr>
      </w:pPr>
      <w:r>
        <w:rPr>
          <w:rFonts w:hint="cs"/>
          <w:rtl/>
        </w:rPr>
        <w:t>הבנקים מרוויחים סכומי עתק על הפיקדונות שהם לא משלמים עליהם ריבית. הם מוכרים אותם בריבית מופקעת.</w:t>
      </w:r>
    </w:p>
    <w:p w14:paraId="539499DD" w14:textId="77777777" w:rsidR="00000000" w:rsidRDefault="00E01313">
      <w:pPr>
        <w:pStyle w:val="a0"/>
        <w:rPr>
          <w:rFonts w:hint="cs"/>
          <w:rtl/>
        </w:rPr>
      </w:pPr>
    </w:p>
    <w:p w14:paraId="06DF8B2E" w14:textId="77777777" w:rsidR="00000000" w:rsidRDefault="00E01313">
      <w:pPr>
        <w:pStyle w:val="af1"/>
        <w:rPr>
          <w:rtl/>
        </w:rPr>
      </w:pPr>
      <w:r>
        <w:rPr>
          <w:rtl/>
        </w:rPr>
        <w:t>היו"ר ראובן ריבלין:</w:t>
      </w:r>
    </w:p>
    <w:p w14:paraId="48EB19A9" w14:textId="77777777" w:rsidR="00000000" w:rsidRDefault="00E01313">
      <w:pPr>
        <w:pStyle w:val="a0"/>
        <w:rPr>
          <w:rtl/>
        </w:rPr>
      </w:pPr>
    </w:p>
    <w:p w14:paraId="7E4439D7" w14:textId="77777777" w:rsidR="00000000" w:rsidRDefault="00E01313">
      <w:pPr>
        <w:pStyle w:val="a0"/>
        <w:rPr>
          <w:rFonts w:hint="cs"/>
          <w:rtl/>
        </w:rPr>
      </w:pPr>
      <w:r>
        <w:rPr>
          <w:rFonts w:hint="cs"/>
          <w:rtl/>
        </w:rPr>
        <w:t xml:space="preserve">אדוני, אנחנו לא יכולים לקיים דיון עם </w:t>
      </w:r>
      <w:r>
        <w:rPr>
          <w:rFonts w:hint="cs"/>
          <w:rtl/>
        </w:rPr>
        <w:t>קריאות ביניים.</w:t>
      </w:r>
    </w:p>
    <w:p w14:paraId="1A6BD7F5" w14:textId="77777777" w:rsidR="00000000" w:rsidRDefault="00E01313">
      <w:pPr>
        <w:pStyle w:val="a0"/>
        <w:rPr>
          <w:rFonts w:hint="cs"/>
          <w:rtl/>
        </w:rPr>
      </w:pPr>
    </w:p>
    <w:p w14:paraId="36488661" w14:textId="77777777" w:rsidR="00000000" w:rsidRDefault="00E01313">
      <w:pPr>
        <w:pStyle w:val="-"/>
        <w:rPr>
          <w:rtl/>
        </w:rPr>
      </w:pPr>
      <w:bookmarkStart w:id="156" w:name="FS000000478T28_01_2004_13_08_40C"/>
      <w:bookmarkEnd w:id="156"/>
      <w:r>
        <w:rPr>
          <w:rtl/>
        </w:rPr>
        <w:t>השר מאיר שטרית:</w:t>
      </w:r>
    </w:p>
    <w:p w14:paraId="17580FCE" w14:textId="77777777" w:rsidR="00000000" w:rsidRDefault="00E01313">
      <w:pPr>
        <w:pStyle w:val="a0"/>
        <w:rPr>
          <w:rtl/>
        </w:rPr>
      </w:pPr>
    </w:p>
    <w:p w14:paraId="28632023" w14:textId="77777777" w:rsidR="00000000" w:rsidRDefault="00E01313">
      <w:pPr>
        <w:pStyle w:val="a0"/>
        <w:rPr>
          <w:rFonts w:hint="cs"/>
          <w:rtl/>
        </w:rPr>
      </w:pPr>
      <w:r>
        <w:rPr>
          <w:rFonts w:hint="cs"/>
          <w:rtl/>
        </w:rPr>
        <w:t>אם כן, חבר הכנסת בר-און, חובתנו, גם בדרך הזאת של הדיון בחוק, ואני אומר זאת לציבור שיאזין ויקשיב: זכותו של כל אדם לבקש להפקיד את העובר-ושב שלו בריבית יומית או שבועית ככל שהוא יבחר. הרי לא כל האנשים טיפשים.</w:t>
      </w:r>
    </w:p>
    <w:p w14:paraId="7DD4B16F" w14:textId="77777777" w:rsidR="00000000" w:rsidRDefault="00E01313">
      <w:pPr>
        <w:pStyle w:val="a0"/>
        <w:rPr>
          <w:rFonts w:hint="cs"/>
          <w:rtl/>
        </w:rPr>
      </w:pPr>
    </w:p>
    <w:p w14:paraId="63A7DD8B" w14:textId="77777777" w:rsidR="00000000" w:rsidRDefault="00E01313">
      <w:pPr>
        <w:pStyle w:val="af1"/>
        <w:rPr>
          <w:rtl/>
        </w:rPr>
      </w:pPr>
      <w:r>
        <w:rPr>
          <w:rFonts w:hint="eastAsia"/>
          <w:rtl/>
        </w:rPr>
        <w:t>היו</w:t>
      </w:r>
      <w:r>
        <w:rPr>
          <w:rtl/>
        </w:rPr>
        <w:t>"ר ראובן ריבלי</w:t>
      </w:r>
      <w:r>
        <w:rPr>
          <w:rtl/>
        </w:rPr>
        <w:t>ן:</w:t>
      </w:r>
    </w:p>
    <w:p w14:paraId="39EAFED4" w14:textId="77777777" w:rsidR="00000000" w:rsidRDefault="00E01313">
      <w:pPr>
        <w:pStyle w:val="a0"/>
        <w:rPr>
          <w:rFonts w:hint="cs"/>
          <w:rtl/>
        </w:rPr>
      </w:pPr>
    </w:p>
    <w:p w14:paraId="073EE2FC" w14:textId="77777777" w:rsidR="00000000" w:rsidRDefault="00E01313">
      <w:pPr>
        <w:pStyle w:val="a0"/>
        <w:rPr>
          <w:rFonts w:hint="cs"/>
          <w:rtl/>
        </w:rPr>
      </w:pPr>
      <w:r>
        <w:rPr>
          <w:rFonts w:hint="cs"/>
          <w:rtl/>
        </w:rPr>
        <w:t>חבר הכנסת בר-און, השר מלא כרימון אבל הוא לא משפטן. את זה הוא עדיין לא הספיק, והוא עוד יספיק. אם זו עשיית עושר ולא במשפט, הרי כל אחד יכול להגיש תביעה על בסיס ענף משפטי זה.</w:t>
      </w:r>
    </w:p>
    <w:p w14:paraId="12969A77" w14:textId="77777777" w:rsidR="00000000" w:rsidRDefault="00E01313">
      <w:pPr>
        <w:pStyle w:val="a0"/>
        <w:rPr>
          <w:rFonts w:hint="cs"/>
          <w:rtl/>
        </w:rPr>
      </w:pPr>
    </w:p>
    <w:p w14:paraId="36B0948F" w14:textId="77777777" w:rsidR="00000000" w:rsidRDefault="00E01313">
      <w:pPr>
        <w:pStyle w:val="af0"/>
        <w:rPr>
          <w:rtl/>
        </w:rPr>
      </w:pPr>
      <w:r>
        <w:rPr>
          <w:rFonts w:hint="eastAsia"/>
          <w:rtl/>
        </w:rPr>
        <w:t>רוני</w:t>
      </w:r>
      <w:r>
        <w:rPr>
          <w:rtl/>
        </w:rPr>
        <w:t xml:space="preserve"> בר-און (הליכוד):</w:t>
      </w:r>
    </w:p>
    <w:p w14:paraId="2F3FF6CF" w14:textId="77777777" w:rsidR="00000000" w:rsidRDefault="00E01313">
      <w:pPr>
        <w:pStyle w:val="a0"/>
        <w:rPr>
          <w:rFonts w:hint="cs"/>
          <w:rtl/>
        </w:rPr>
      </w:pPr>
    </w:p>
    <w:p w14:paraId="43EC3A44" w14:textId="77777777" w:rsidR="00000000" w:rsidRDefault="00E01313">
      <w:pPr>
        <w:pStyle w:val="a0"/>
        <w:rPr>
          <w:rFonts w:hint="cs"/>
          <w:rtl/>
        </w:rPr>
      </w:pPr>
      <w:r>
        <w:rPr>
          <w:rFonts w:hint="cs"/>
          <w:rtl/>
        </w:rPr>
        <w:t xml:space="preserve"> זה מה שהוא אומר.</w:t>
      </w:r>
    </w:p>
    <w:p w14:paraId="58841F17" w14:textId="77777777" w:rsidR="00000000" w:rsidRDefault="00E01313">
      <w:pPr>
        <w:pStyle w:val="a0"/>
        <w:rPr>
          <w:rFonts w:hint="cs"/>
          <w:rtl/>
        </w:rPr>
      </w:pPr>
    </w:p>
    <w:p w14:paraId="5FA98DC5" w14:textId="77777777" w:rsidR="00000000" w:rsidRDefault="00E01313">
      <w:pPr>
        <w:pStyle w:val="af1"/>
        <w:rPr>
          <w:rtl/>
        </w:rPr>
      </w:pPr>
      <w:r>
        <w:rPr>
          <w:rtl/>
        </w:rPr>
        <w:t>היו"ר ראובן ריבלין:</w:t>
      </w:r>
    </w:p>
    <w:p w14:paraId="06B0A54C" w14:textId="77777777" w:rsidR="00000000" w:rsidRDefault="00E01313">
      <w:pPr>
        <w:pStyle w:val="a0"/>
        <w:rPr>
          <w:rtl/>
        </w:rPr>
      </w:pPr>
    </w:p>
    <w:p w14:paraId="41C20936" w14:textId="77777777" w:rsidR="00000000" w:rsidRDefault="00E01313">
      <w:pPr>
        <w:pStyle w:val="a0"/>
        <w:rPr>
          <w:rFonts w:hint="cs"/>
          <w:rtl/>
        </w:rPr>
      </w:pPr>
      <w:r>
        <w:rPr>
          <w:rFonts w:hint="cs"/>
          <w:rtl/>
        </w:rPr>
        <w:t>הוא לא צריך חוק.</w:t>
      </w:r>
    </w:p>
    <w:p w14:paraId="4BE823B9" w14:textId="77777777" w:rsidR="00000000" w:rsidRDefault="00E01313">
      <w:pPr>
        <w:pStyle w:val="a0"/>
        <w:rPr>
          <w:rtl/>
        </w:rPr>
      </w:pPr>
    </w:p>
    <w:p w14:paraId="23AF5882" w14:textId="77777777" w:rsidR="00000000" w:rsidRDefault="00E01313">
      <w:pPr>
        <w:pStyle w:val="-"/>
        <w:rPr>
          <w:rtl/>
        </w:rPr>
      </w:pPr>
      <w:bookmarkStart w:id="157" w:name="FS000000478T28_01_2004_13_10_47C"/>
      <w:bookmarkEnd w:id="157"/>
      <w:r>
        <w:rPr>
          <w:rtl/>
        </w:rPr>
        <w:t>השר מאיר שטרית:</w:t>
      </w:r>
    </w:p>
    <w:p w14:paraId="18E34713" w14:textId="77777777" w:rsidR="00000000" w:rsidRDefault="00E01313">
      <w:pPr>
        <w:pStyle w:val="a0"/>
        <w:rPr>
          <w:rFonts w:hint="cs"/>
          <w:rtl/>
        </w:rPr>
      </w:pPr>
    </w:p>
    <w:p w14:paraId="622A6131" w14:textId="77777777" w:rsidR="00000000" w:rsidRDefault="00E01313">
      <w:pPr>
        <w:pStyle w:val="a0"/>
        <w:rPr>
          <w:rFonts w:hint="cs"/>
          <w:rtl/>
        </w:rPr>
      </w:pPr>
      <w:r>
        <w:rPr>
          <w:rFonts w:hint="cs"/>
          <w:rtl/>
        </w:rPr>
        <w:t>זה לא צריך חוק.</w:t>
      </w:r>
    </w:p>
    <w:p w14:paraId="0EDF84F9" w14:textId="77777777" w:rsidR="00000000" w:rsidRDefault="00E01313">
      <w:pPr>
        <w:pStyle w:val="a0"/>
        <w:rPr>
          <w:rFonts w:hint="cs"/>
          <w:rtl/>
        </w:rPr>
      </w:pPr>
    </w:p>
    <w:p w14:paraId="2FFCF4B6" w14:textId="77777777" w:rsidR="00000000" w:rsidRDefault="00E01313">
      <w:pPr>
        <w:pStyle w:val="af1"/>
        <w:rPr>
          <w:rtl/>
        </w:rPr>
      </w:pPr>
      <w:r>
        <w:rPr>
          <w:rtl/>
        </w:rPr>
        <w:t>היו"ר ראובן ריבלין:</w:t>
      </w:r>
    </w:p>
    <w:p w14:paraId="1644C30F" w14:textId="77777777" w:rsidR="00000000" w:rsidRDefault="00E01313">
      <w:pPr>
        <w:pStyle w:val="a0"/>
        <w:rPr>
          <w:rtl/>
        </w:rPr>
      </w:pPr>
    </w:p>
    <w:p w14:paraId="66FBE13A" w14:textId="77777777" w:rsidR="00000000" w:rsidRDefault="00E01313">
      <w:pPr>
        <w:pStyle w:val="a0"/>
        <w:rPr>
          <w:rFonts w:hint="cs"/>
          <w:rtl/>
        </w:rPr>
      </w:pPr>
      <w:r>
        <w:rPr>
          <w:rFonts w:hint="cs"/>
          <w:rtl/>
        </w:rPr>
        <w:t>זה לא צריך חוק. זה דיון שיהיה בוועדה, אם זה יעבור. חברת הכנסת אתי לבני, אם לא, אנחנו לא יכולים לקיים את הדיון כאן. פה מביעים את העמדה על-ידי הצבעה. מה אפשר לעשות?</w:t>
      </w:r>
    </w:p>
    <w:p w14:paraId="67FC528C" w14:textId="77777777" w:rsidR="00000000" w:rsidRDefault="00E01313">
      <w:pPr>
        <w:pStyle w:val="a0"/>
        <w:rPr>
          <w:rFonts w:hint="cs"/>
          <w:rtl/>
        </w:rPr>
      </w:pPr>
    </w:p>
    <w:p w14:paraId="55F7B4F3" w14:textId="77777777" w:rsidR="00000000" w:rsidRDefault="00E01313">
      <w:pPr>
        <w:pStyle w:val="-"/>
        <w:rPr>
          <w:rtl/>
        </w:rPr>
      </w:pPr>
      <w:bookmarkStart w:id="158" w:name="FS000000478T28_01_2004_13_11_31C"/>
      <w:bookmarkEnd w:id="158"/>
      <w:r>
        <w:rPr>
          <w:rtl/>
        </w:rPr>
        <w:t>השר מאיר שטרית:</w:t>
      </w:r>
    </w:p>
    <w:p w14:paraId="1AE5C44B" w14:textId="77777777" w:rsidR="00000000" w:rsidRDefault="00E01313">
      <w:pPr>
        <w:pStyle w:val="a0"/>
        <w:rPr>
          <w:rtl/>
        </w:rPr>
      </w:pPr>
    </w:p>
    <w:p w14:paraId="7BA827F1" w14:textId="77777777" w:rsidR="00000000" w:rsidRDefault="00E01313">
      <w:pPr>
        <w:pStyle w:val="a0"/>
        <w:rPr>
          <w:rFonts w:hint="cs"/>
          <w:rtl/>
        </w:rPr>
      </w:pPr>
      <w:r>
        <w:rPr>
          <w:rFonts w:hint="cs"/>
          <w:rtl/>
        </w:rPr>
        <w:t>אדוני היושב-ראש, נד</w:t>
      </w:r>
      <w:r>
        <w:rPr>
          <w:rFonts w:hint="cs"/>
          <w:rtl/>
        </w:rPr>
        <w:t>מה לי שאין הצדקה להתערבות חקיקתית בדרך חקיקה כזאת כדי לתת תשובה על דבר שהוא פתור מאליו בין הלקוחות לבין הבנקים, שכל אחד רשאי לדרוש ריבית יומית על העובר-ושב שלו. אדוני, תודה.</w:t>
      </w:r>
    </w:p>
    <w:p w14:paraId="7D113951" w14:textId="77777777" w:rsidR="00000000" w:rsidRDefault="00E01313">
      <w:pPr>
        <w:pStyle w:val="a0"/>
        <w:rPr>
          <w:rFonts w:hint="cs"/>
          <w:rtl/>
        </w:rPr>
      </w:pPr>
    </w:p>
    <w:p w14:paraId="18D0C081" w14:textId="77777777" w:rsidR="00000000" w:rsidRDefault="00E01313">
      <w:pPr>
        <w:pStyle w:val="af1"/>
        <w:rPr>
          <w:rtl/>
        </w:rPr>
      </w:pPr>
      <w:r>
        <w:rPr>
          <w:rtl/>
        </w:rPr>
        <w:t>היו"ר ראובן ריבלין:</w:t>
      </w:r>
    </w:p>
    <w:p w14:paraId="1B75D3E1" w14:textId="77777777" w:rsidR="00000000" w:rsidRDefault="00E01313">
      <w:pPr>
        <w:pStyle w:val="a0"/>
        <w:rPr>
          <w:rtl/>
        </w:rPr>
      </w:pPr>
    </w:p>
    <w:p w14:paraId="124E2F5D" w14:textId="77777777" w:rsidR="00000000" w:rsidRDefault="00E01313">
      <w:pPr>
        <w:pStyle w:val="a0"/>
        <w:rPr>
          <w:rFonts w:hint="cs"/>
          <w:rtl/>
        </w:rPr>
      </w:pPr>
      <w:r>
        <w:rPr>
          <w:rFonts w:hint="cs"/>
          <w:rtl/>
        </w:rPr>
        <w:t>אדוני ימשיך ויישאר כאן רגע. חבר הכנסת יצחק כהן, אם אדוני ישק</w:t>
      </w:r>
      <w:r>
        <w:rPr>
          <w:rFonts w:hint="cs"/>
          <w:rtl/>
        </w:rPr>
        <w:t>ול זאת, אני מציע להפוך את הצעת החוק להצעה לסדר-היום, ואז להביא זאת כדיון, כי הדיון מעניין מאוד.</w:t>
      </w:r>
    </w:p>
    <w:p w14:paraId="5C7BC758" w14:textId="77777777" w:rsidR="00000000" w:rsidRDefault="00E01313">
      <w:pPr>
        <w:pStyle w:val="a0"/>
        <w:rPr>
          <w:rFonts w:hint="cs"/>
          <w:rtl/>
        </w:rPr>
      </w:pPr>
    </w:p>
    <w:p w14:paraId="139B5C87" w14:textId="77777777" w:rsidR="00000000" w:rsidRDefault="00E01313">
      <w:pPr>
        <w:pStyle w:val="-"/>
        <w:rPr>
          <w:rtl/>
        </w:rPr>
      </w:pPr>
      <w:bookmarkStart w:id="159" w:name="FS000000478T28_01_2004_13_12_38C"/>
      <w:bookmarkEnd w:id="159"/>
      <w:r>
        <w:rPr>
          <w:rtl/>
        </w:rPr>
        <w:t>השר מאיר שטרית:</w:t>
      </w:r>
    </w:p>
    <w:p w14:paraId="4A396D8D" w14:textId="77777777" w:rsidR="00000000" w:rsidRDefault="00E01313">
      <w:pPr>
        <w:pStyle w:val="a0"/>
        <w:rPr>
          <w:rtl/>
        </w:rPr>
      </w:pPr>
    </w:p>
    <w:p w14:paraId="182C9124" w14:textId="77777777" w:rsidR="00000000" w:rsidRDefault="00E01313">
      <w:pPr>
        <w:pStyle w:val="a0"/>
        <w:rPr>
          <w:rFonts w:hint="cs"/>
          <w:rtl/>
        </w:rPr>
      </w:pPr>
      <w:r>
        <w:rPr>
          <w:rFonts w:hint="cs"/>
          <w:rtl/>
        </w:rPr>
        <w:t>לזה אני מסכים.</w:t>
      </w:r>
    </w:p>
    <w:p w14:paraId="00C8E088" w14:textId="77777777" w:rsidR="00000000" w:rsidRDefault="00E01313">
      <w:pPr>
        <w:pStyle w:val="a0"/>
        <w:rPr>
          <w:rFonts w:hint="cs"/>
          <w:rtl/>
        </w:rPr>
      </w:pPr>
    </w:p>
    <w:p w14:paraId="355A7BB4" w14:textId="77777777" w:rsidR="00000000" w:rsidRDefault="00E01313">
      <w:pPr>
        <w:pStyle w:val="af1"/>
        <w:rPr>
          <w:rtl/>
        </w:rPr>
      </w:pPr>
      <w:r>
        <w:rPr>
          <w:rtl/>
        </w:rPr>
        <w:t>היו"ר ראובן ריבלין:</w:t>
      </w:r>
    </w:p>
    <w:p w14:paraId="6B486801" w14:textId="77777777" w:rsidR="00000000" w:rsidRDefault="00E01313">
      <w:pPr>
        <w:pStyle w:val="a0"/>
        <w:rPr>
          <w:rtl/>
        </w:rPr>
      </w:pPr>
    </w:p>
    <w:p w14:paraId="53CADBDF" w14:textId="77777777" w:rsidR="00000000" w:rsidRDefault="00E01313">
      <w:pPr>
        <w:pStyle w:val="a0"/>
        <w:rPr>
          <w:rFonts w:hint="cs"/>
          <w:rtl/>
        </w:rPr>
      </w:pPr>
      <w:r>
        <w:rPr>
          <w:rFonts w:hint="cs"/>
          <w:rtl/>
        </w:rPr>
        <w:t>הצעה לסדר-היום, ואז יהיה דיון - בסדר?</w:t>
      </w:r>
    </w:p>
    <w:p w14:paraId="2861D2A7" w14:textId="77777777" w:rsidR="00000000" w:rsidRDefault="00E01313">
      <w:pPr>
        <w:pStyle w:val="a0"/>
        <w:rPr>
          <w:rFonts w:hint="cs"/>
          <w:rtl/>
        </w:rPr>
      </w:pPr>
    </w:p>
    <w:p w14:paraId="4BDB25F0" w14:textId="77777777" w:rsidR="00000000" w:rsidRDefault="00E01313">
      <w:pPr>
        <w:pStyle w:val="af0"/>
        <w:rPr>
          <w:rtl/>
        </w:rPr>
      </w:pPr>
      <w:r>
        <w:rPr>
          <w:rFonts w:hint="eastAsia"/>
          <w:rtl/>
        </w:rPr>
        <w:t>יצחק</w:t>
      </w:r>
      <w:r>
        <w:rPr>
          <w:rtl/>
        </w:rPr>
        <w:t xml:space="preserve"> כהן (ש"ס):</w:t>
      </w:r>
    </w:p>
    <w:p w14:paraId="314B36CA" w14:textId="77777777" w:rsidR="00000000" w:rsidRDefault="00E01313">
      <w:pPr>
        <w:pStyle w:val="a0"/>
        <w:rPr>
          <w:rFonts w:hint="cs"/>
          <w:rtl/>
        </w:rPr>
      </w:pPr>
    </w:p>
    <w:p w14:paraId="2D81AB9D" w14:textId="77777777" w:rsidR="00000000" w:rsidRDefault="00E01313">
      <w:pPr>
        <w:pStyle w:val="a0"/>
        <w:rPr>
          <w:rFonts w:hint="cs"/>
          <w:rtl/>
        </w:rPr>
      </w:pPr>
      <w:r>
        <w:rPr>
          <w:rFonts w:hint="cs"/>
          <w:rtl/>
        </w:rPr>
        <w:t>כן.</w:t>
      </w:r>
    </w:p>
    <w:p w14:paraId="62A183C5" w14:textId="77777777" w:rsidR="00000000" w:rsidRDefault="00E01313">
      <w:pPr>
        <w:pStyle w:val="a0"/>
        <w:rPr>
          <w:rFonts w:hint="cs"/>
          <w:rtl/>
        </w:rPr>
      </w:pPr>
    </w:p>
    <w:p w14:paraId="6948FF52" w14:textId="77777777" w:rsidR="00000000" w:rsidRDefault="00E01313">
      <w:pPr>
        <w:pStyle w:val="af1"/>
        <w:rPr>
          <w:rtl/>
        </w:rPr>
      </w:pPr>
      <w:r>
        <w:rPr>
          <w:rtl/>
        </w:rPr>
        <w:t>היו"ר ראובן ריבלין:</w:t>
      </w:r>
    </w:p>
    <w:p w14:paraId="3077D611" w14:textId="77777777" w:rsidR="00000000" w:rsidRDefault="00E01313">
      <w:pPr>
        <w:pStyle w:val="a0"/>
        <w:rPr>
          <w:rtl/>
        </w:rPr>
      </w:pPr>
    </w:p>
    <w:p w14:paraId="005C0586" w14:textId="77777777" w:rsidR="00000000" w:rsidRDefault="00E01313">
      <w:pPr>
        <w:pStyle w:val="a0"/>
        <w:rPr>
          <w:rFonts w:hint="cs"/>
          <w:rtl/>
        </w:rPr>
      </w:pPr>
      <w:r>
        <w:rPr>
          <w:rFonts w:hint="cs"/>
          <w:rtl/>
        </w:rPr>
        <w:t>בסדר. אם כך, אדוני מסכי</w:t>
      </w:r>
      <w:r>
        <w:rPr>
          <w:rFonts w:hint="cs"/>
          <w:rtl/>
        </w:rPr>
        <w:t>ם שזו תהיה הצעה לסדר-היום.</w:t>
      </w:r>
    </w:p>
    <w:p w14:paraId="654C93C2" w14:textId="77777777" w:rsidR="00000000" w:rsidRDefault="00E01313">
      <w:pPr>
        <w:pStyle w:val="a0"/>
        <w:rPr>
          <w:rFonts w:hint="cs"/>
          <w:rtl/>
        </w:rPr>
      </w:pPr>
    </w:p>
    <w:p w14:paraId="45CD6E84" w14:textId="77777777" w:rsidR="00000000" w:rsidRDefault="00E01313">
      <w:pPr>
        <w:pStyle w:val="-"/>
        <w:rPr>
          <w:rtl/>
        </w:rPr>
      </w:pPr>
      <w:r>
        <w:rPr>
          <w:rFonts w:hint="eastAsia"/>
          <w:rtl/>
        </w:rPr>
        <w:t>השר</w:t>
      </w:r>
      <w:r>
        <w:rPr>
          <w:rtl/>
        </w:rPr>
        <w:t xml:space="preserve"> מאיר שטרית:</w:t>
      </w:r>
    </w:p>
    <w:p w14:paraId="75159B89" w14:textId="77777777" w:rsidR="00000000" w:rsidRDefault="00E01313">
      <w:pPr>
        <w:pStyle w:val="a0"/>
        <w:rPr>
          <w:rFonts w:hint="cs"/>
          <w:rtl/>
        </w:rPr>
      </w:pPr>
    </w:p>
    <w:p w14:paraId="58FCD1F3" w14:textId="77777777" w:rsidR="00000000" w:rsidRDefault="00E01313">
      <w:pPr>
        <w:pStyle w:val="a0"/>
        <w:rPr>
          <w:rFonts w:hint="cs"/>
          <w:rtl/>
        </w:rPr>
      </w:pPr>
      <w:r>
        <w:rPr>
          <w:rFonts w:hint="cs"/>
          <w:rtl/>
        </w:rPr>
        <w:t>אדוני, אני מסכים שזו תהיה הצעה לסדר-היום.</w:t>
      </w:r>
      <w:bookmarkStart w:id="160" w:name="FS000000431T28_01_2004_12_43_39"/>
      <w:bookmarkStart w:id="161" w:name="FS000000431T28_01_2004_12_43_35"/>
      <w:bookmarkEnd w:id="160"/>
      <w:bookmarkEnd w:id="161"/>
    </w:p>
    <w:p w14:paraId="760F48CA" w14:textId="77777777" w:rsidR="00000000" w:rsidRDefault="00E01313">
      <w:pPr>
        <w:pStyle w:val="a0"/>
        <w:rPr>
          <w:rFonts w:hint="cs"/>
          <w:rtl/>
        </w:rPr>
      </w:pPr>
    </w:p>
    <w:p w14:paraId="436874B4" w14:textId="77777777" w:rsidR="00000000" w:rsidRDefault="00E01313">
      <w:pPr>
        <w:pStyle w:val="af1"/>
        <w:rPr>
          <w:rtl/>
        </w:rPr>
      </w:pPr>
      <w:r>
        <w:rPr>
          <w:rtl/>
        </w:rPr>
        <w:t>היו"ר ראובן ריבלין:</w:t>
      </w:r>
    </w:p>
    <w:p w14:paraId="1951F908" w14:textId="77777777" w:rsidR="00000000" w:rsidRDefault="00E01313">
      <w:pPr>
        <w:pStyle w:val="a0"/>
        <w:rPr>
          <w:rtl/>
        </w:rPr>
      </w:pPr>
    </w:p>
    <w:p w14:paraId="78CB6100" w14:textId="77777777" w:rsidR="00000000" w:rsidRDefault="00E01313">
      <w:pPr>
        <w:pStyle w:val="a0"/>
        <w:rPr>
          <w:rFonts w:hint="cs"/>
          <w:rtl/>
        </w:rPr>
      </w:pPr>
      <w:r>
        <w:rPr>
          <w:rFonts w:hint="cs"/>
          <w:rtl/>
        </w:rPr>
        <w:t>אני חושב שנעביר זאת לוועדת החוקה, חוק ומשפט, לא?</w:t>
      </w:r>
    </w:p>
    <w:p w14:paraId="2D552693" w14:textId="77777777" w:rsidR="00000000" w:rsidRDefault="00E01313">
      <w:pPr>
        <w:pStyle w:val="a0"/>
        <w:rPr>
          <w:rFonts w:hint="cs"/>
          <w:rtl/>
        </w:rPr>
      </w:pPr>
    </w:p>
    <w:p w14:paraId="36B5ACB2" w14:textId="77777777" w:rsidR="00000000" w:rsidRDefault="00E01313">
      <w:pPr>
        <w:pStyle w:val="-"/>
        <w:rPr>
          <w:rtl/>
        </w:rPr>
      </w:pPr>
      <w:r>
        <w:rPr>
          <w:rFonts w:hint="cs"/>
          <w:rtl/>
        </w:rPr>
        <w:t>השר מאיר שטרית</w:t>
      </w:r>
      <w:r>
        <w:rPr>
          <w:rtl/>
        </w:rPr>
        <w:t>:</w:t>
      </w:r>
    </w:p>
    <w:p w14:paraId="72AEF397" w14:textId="77777777" w:rsidR="00000000" w:rsidRDefault="00E01313">
      <w:pPr>
        <w:pStyle w:val="a0"/>
        <w:rPr>
          <w:rFonts w:hint="cs"/>
          <w:rtl/>
        </w:rPr>
      </w:pPr>
    </w:p>
    <w:p w14:paraId="3CC3DA46" w14:textId="77777777" w:rsidR="00000000" w:rsidRDefault="00E01313">
      <w:pPr>
        <w:pStyle w:val="a0"/>
        <w:rPr>
          <w:rFonts w:hint="cs"/>
          <w:rtl/>
        </w:rPr>
      </w:pPr>
      <w:r>
        <w:rPr>
          <w:rFonts w:hint="cs"/>
          <w:rtl/>
        </w:rPr>
        <w:t>לא. לוועדת הכספים.</w:t>
      </w:r>
    </w:p>
    <w:p w14:paraId="409970FE" w14:textId="77777777" w:rsidR="00000000" w:rsidRDefault="00E01313">
      <w:pPr>
        <w:pStyle w:val="a0"/>
        <w:rPr>
          <w:rFonts w:hint="cs"/>
          <w:rtl/>
        </w:rPr>
      </w:pPr>
    </w:p>
    <w:p w14:paraId="599097A3" w14:textId="77777777" w:rsidR="00000000" w:rsidRDefault="00E01313">
      <w:pPr>
        <w:pStyle w:val="af0"/>
        <w:rPr>
          <w:rtl/>
        </w:rPr>
      </w:pPr>
      <w:r>
        <w:rPr>
          <w:rFonts w:hint="eastAsia"/>
          <w:rtl/>
        </w:rPr>
        <w:t>קריאה</w:t>
      </w:r>
      <w:r>
        <w:rPr>
          <w:rtl/>
        </w:rPr>
        <w:t>:</w:t>
      </w:r>
    </w:p>
    <w:p w14:paraId="1B16407A" w14:textId="77777777" w:rsidR="00000000" w:rsidRDefault="00E01313">
      <w:pPr>
        <w:pStyle w:val="a0"/>
        <w:rPr>
          <w:rFonts w:hint="cs"/>
          <w:rtl/>
        </w:rPr>
      </w:pPr>
    </w:p>
    <w:p w14:paraId="3FB45040" w14:textId="77777777" w:rsidR="00000000" w:rsidRDefault="00E01313">
      <w:pPr>
        <w:pStyle w:val="a0"/>
        <w:rPr>
          <w:rFonts w:hint="cs"/>
          <w:rtl/>
        </w:rPr>
      </w:pPr>
      <w:r>
        <w:rPr>
          <w:rFonts w:hint="cs"/>
          <w:rtl/>
        </w:rPr>
        <w:t>ועדת הכספים.</w:t>
      </w:r>
    </w:p>
    <w:p w14:paraId="03778F7B" w14:textId="77777777" w:rsidR="00000000" w:rsidRDefault="00E01313">
      <w:pPr>
        <w:pStyle w:val="a0"/>
        <w:rPr>
          <w:rFonts w:hint="cs"/>
          <w:rtl/>
        </w:rPr>
      </w:pPr>
    </w:p>
    <w:p w14:paraId="1CC80833" w14:textId="77777777" w:rsidR="00000000" w:rsidRDefault="00E01313">
      <w:pPr>
        <w:pStyle w:val="af1"/>
        <w:rPr>
          <w:rtl/>
        </w:rPr>
      </w:pPr>
      <w:r>
        <w:rPr>
          <w:rtl/>
        </w:rPr>
        <w:t>היו"ר ראובן ריבלין:</w:t>
      </w:r>
    </w:p>
    <w:p w14:paraId="40EF4DF1" w14:textId="77777777" w:rsidR="00000000" w:rsidRDefault="00E01313">
      <w:pPr>
        <w:pStyle w:val="a0"/>
        <w:rPr>
          <w:rtl/>
        </w:rPr>
      </w:pPr>
    </w:p>
    <w:p w14:paraId="378DDFFB" w14:textId="77777777" w:rsidR="00000000" w:rsidRDefault="00E01313">
      <w:pPr>
        <w:pStyle w:val="a0"/>
        <w:rPr>
          <w:rFonts w:hint="cs"/>
          <w:rtl/>
        </w:rPr>
      </w:pPr>
      <w:r>
        <w:rPr>
          <w:rFonts w:hint="cs"/>
          <w:rtl/>
        </w:rPr>
        <w:t>אין לי בעיה להעבי</w:t>
      </w:r>
      <w:r>
        <w:rPr>
          <w:rFonts w:hint="cs"/>
          <w:rtl/>
        </w:rPr>
        <w:t>ר זאת לוועדת הכספים. אם הדיון הוא עשיית עושר ולא במשפט, אני לא בטוח שחבר הכנסת הירשזון ירצה לשמוע כל כך הרבה הרצאות על העניין המשפטי.</w:t>
      </w:r>
    </w:p>
    <w:p w14:paraId="58D67A52" w14:textId="77777777" w:rsidR="00000000" w:rsidRDefault="00E01313">
      <w:pPr>
        <w:pStyle w:val="a0"/>
        <w:rPr>
          <w:rFonts w:hint="cs"/>
          <w:rtl/>
        </w:rPr>
      </w:pPr>
    </w:p>
    <w:p w14:paraId="371F8956" w14:textId="77777777" w:rsidR="00000000" w:rsidRDefault="00E01313">
      <w:pPr>
        <w:pStyle w:val="af0"/>
        <w:rPr>
          <w:rtl/>
        </w:rPr>
      </w:pPr>
      <w:r>
        <w:rPr>
          <w:rFonts w:hint="eastAsia"/>
          <w:rtl/>
        </w:rPr>
        <w:t>קריאה</w:t>
      </w:r>
      <w:r>
        <w:rPr>
          <w:rtl/>
        </w:rPr>
        <w:t>:</w:t>
      </w:r>
    </w:p>
    <w:p w14:paraId="4FE47126" w14:textId="77777777" w:rsidR="00000000" w:rsidRDefault="00E01313">
      <w:pPr>
        <w:pStyle w:val="a0"/>
        <w:rPr>
          <w:rFonts w:hint="cs"/>
          <w:rtl/>
        </w:rPr>
      </w:pPr>
    </w:p>
    <w:p w14:paraId="09D58E88" w14:textId="77777777" w:rsidR="00000000" w:rsidRDefault="00E01313">
      <w:pPr>
        <w:pStyle w:val="a0"/>
        <w:rPr>
          <w:rFonts w:hint="cs"/>
          <w:rtl/>
        </w:rPr>
      </w:pPr>
      <w:r>
        <w:rPr>
          <w:rFonts w:hint="cs"/>
          <w:rtl/>
        </w:rPr>
        <w:t>ועדת הכנסת.</w:t>
      </w:r>
    </w:p>
    <w:p w14:paraId="60C9B512" w14:textId="77777777" w:rsidR="00000000" w:rsidRDefault="00E01313">
      <w:pPr>
        <w:pStyle w:val="a0"/>
        <w:rPr>
          <w:rFonts w:hint="cs"/>
          <w:rtl/>
        </w:rPr>
      </w:pPr>
    </w:p>
    <w:p w14:paraId="35346030" w14:textId="77777777" w:rsidR="00000000" w:rsidRDefault="00E01313">
      <w:pPr>
        <w:pStyle w:val="af1"/>
        <w:rPr>
          <w:rtl/>
        </w:rPr>
      </w:pPr>
      <w:r>
        <w:rPr>
          <w:rtl/>
        </w:rPr>
        <w:t>היו"ר ראובן ריבלין:</w:t>
      </w:r>
    </w:p>
    <w:p w14:paraId="355AD373" w14:textId="77777777" w:rsidR="00000000" w:rsidRDefault="00E01313">
      <w:pPr>
        <w:pStyle w:val="a0"/>
        <w:rPr>
          <w:rtl/>
        </w:rPr>
      </w:pPr>
    </w:p>
    <w:p w14:paraId="786EBD96" w14:textId="77777777" w:rsidR="00000000" w:rsidRDefault="00E01313">
      <w:pPr>
        <w:pStyle w:val="a0"/>
        <w:rPr>
          <w:rFonts w:hint="cs"/>
          <w:rtl/>
        </w:rPr>
      </w:pPr>
      <w:r>
        <w:rPr>
          <w:rFonts w:hint="cs"/>
          <w:rtl/>
        </w:rPr>
        <w:t>לי לא אכפת. ועדת כספים - ועדת כספים.</w:t>
      </w:r>
    </w:p>
    <w:p w14:paraId="4B6C2964" w14:textId="77777777" w:rsidR="00000000" w:rsidRDefault="00E01313">
      <w:pPr>
        <w:pStyle w:val="a0"/>
        <w:rPr>
          <w:rFonts w:hint="cs"/>
          <w:rtl/>
        </w:rPr>
      </w:pPr>
    </w:p>
    <w:p w14:paraId="0F7CAB96" w14:textId="77777777" w:rsidR="00000000" w:rsidRDefault="00E01313">
      <w:pPr>
        <w:pStyle w:val="-"/>
        <w:rPr>
          <w:rtl/>
        </w:rPr>
      </w:pPr>
      <w:bookmarkStart w:id="162" w:name="FS000000478T28_01_2004_13_15_11C"/>
      <w:bookmarkEnd w:id="162"/>
      <w:r>
        <w:rPr>
          <w:rtl/>
        </w:rPr>
        <w:t>השר מאיר שטרית:</w:t>
      </w:r>
    </w:p>
    <w:p w14:paraId="3CCF4D31" w14:textId="77777777" w:rsidR="00000000" w:rsidRDefault="00E01313">
      <w:pPr>
        <w:pStyle w:val="a0"/>
        <w:rPr>
          <w:rtl/>
        </w:rPr>
      </w:pPr>
    </w:p>
    <w:p w14:paraId="77D13760" w14:textId="77777777" w:rsidR="00000000" w:rsidRDefault="00E01313">
      <w:pPr>
        <w:pStyle w:val="a0"/>
        <w:rPr>
          <w:rFonts w:hint="cs"/>
          <w:rtl/>
        </w:rPr>
      </w:pPr>
      <w:r>
        <w:rPr>
          <w:rFonts w:hint="cs"/>
          <w:rtl/>
        </w:rPr>
        <w:t>ועדת הכספים.</w:t>
      </w:r>
    </w:p>
    <w:p w14:paraId="30465144" w14:textId="77777777" w:rsidR="00000000" w:rsidRDefault="00E01313">
      <w:pPr>
        <w:pStyle w:val="a0"/>
        <w:rPr>
          <w:rFonts w:hint="cs"/>
          <w:rtl/>
        </w:rPr>
      </w:pPr>
    </w:p>
    <w:p w14:paraId="14A86D0E" w14:textId="77777777" w:rsidR="00000000" w:rsidRDefault="00E01313">
      <w:pPr>
        <w:pStyle w:val="af0"/>
        <w:rPr>
          <w:rtl/>
        </w:rPr>
      </w:pPr>
      <w:r>
        <w:rPr>
          <w:rFonts w:hint="eastAsia"/>
          <w:rtl/>
        </w:rPr>
        <w:t>אברהם</w:t>
      </w:r>
      <w:r>
        <w:rPr>
          <w:rtl/>
        </w:rPr>
        <w:t xml:space="preserve"> הירש</w:t>
      </w:r>
      <w:r>
        <w:rPr>
          <w:rtl/>
        </w:rPr>
        <w:t>זון (הליכוד):</w:t>
      </w:r>
    </w:p>
    <w:p w14:paraId="1C6C7347" w14:textId="77777777" w:rsidR="00000000" w:rsidRDefault="00E01313">
      <w:pPr>
        <w:pStyle w:val="a0"/>
        <w:rPr>
          <w:rFonts w:hint="cs"/>
          <w:rtl/>
        </w:rPr>
      </w:pPr>
    </w:p>
    <w:p w14:paraId="078F1F52" w14:textId="77777777" w:rsidR="00000000" w:rsidRDefault="00E01313">
      <w:pPr>
        <w:pStyle w:val="a0"/>
        <w:rPr>
          <w:rFonts w:hint="cs"/>
          <w:rtl/>
        </w:rPr>
      </w:pPr>
      <w:r>
        <w:rPr>
          <w:rFonts w:hint="cs"/>
          <w:rtl/>
        </w:rPr>
        <w:t>- - -</w:t>
      </w:r>
    </w:p>
    <w:p w14:paraId="18B14CEE" w14:textId="77777777" w:rsidR="00000000" w:rsidRDefault="00E01313">
      <w:pPr>
        <w:pStyle w:val="a0"/>
        <w:rPr>
          <w:rFonts w:hint="cs"/>
          <w:rtl/>
        </w:rPr>
      </w:pPr>
    </w:p>
    <w:p w14:paraId="64E10C84" w14:textId="77777777" w:rsidR="00000000" w:rsidRDefault="00E01313">
      <w:pPr>
        <w:pStyle w:val="-"/>
        <w:rPr>
          <w:rtl/>
        </w:rPr>
      </w:pPr>
      <w:bookmarkStart w:id="163" w:name="FS000000478T28_01_2004_13_15_19C"/>
      <w:bookmarkEnd w:id="163"/>
      <w:r>
        <w:rPr>
          <w:rtl/>
        </w:rPr>
        <w:t>השר מאיר שטרית:</w:t>
      </w:r>
    </w:p>
    <w:p w14:paraId="28AA1DCA" w14:textId="77777777" w:rsidR="00000000" w:rsidRDefault="00E01313">
      <w:pPr>
        <w:pStyle w:val="a0"/>
        <w:rPr>
          <w:rtl/>
        </w:rPr>
      </w:pPr>
    </w:p>
    <w:p w14:paraId="21458F33" w14:textId="77777777" w:rsidR="00000000" w:rsidRDefault="00E01313">
      <w:pPr>
        <w:pStyle w:val="a0"/>
        <w:rPr>
          <w:rFonts w:hint="cs"/>
          <w:rtl/>
        </w:rPr>
      </w:pPr>
      <w:r>
        <w:rPr>
          <w:rFonts w:hint="cs"/>
          <w:rtl/>
        </w:rPr>
        <w:t>אם כן, אדוני, לאור העובדה שחבר הכנסת יצחק כהן הסכים, אני מציע להעביר את הצעתו להצעה לסדר-היום. אני מציע לקבל את ההצעה ולהעביר אותה לוועדת הכספים לדיון.</w:t>
      </w:r>
    </w:p>
    <w:p w14:paraId="04934F94" w14:textId="77777777" w:rsidR="00000000" w:rsidRDefault="00E01313">
      <w:pPr>
        <w:pStyle w:val="a0"/>
        <w:rPr>
          <w:rFonts w:hint="cs"/>
          <w:rtl/>
        </w:rPr>
      </w:pPr>
    </w:p>
    <w:p w14:paraId="22608F26" w14:textId="77777777" w:rsidR="00000000" w:rsidRDefault="00E01313">
      <w:pPr>
        <w:pStyle w:val="af1"/>
        <w:rPr>
          <w:rtl/>
        </w:rPr>
      </w:pPr>
      <w:r>
        <w:rPr>
          <w:rtl/>
        </w:rPr>
        <w:t>היו"ר ראובן ריבלין:</w:t>
      </w:r>
    </w:p>
    <w:p w14:paraId="6D6068FD" w14:textId="77777777" w:rsidR="00000000" w:rsidRDefault="00E01313">
      <w:pPr>
        <w:pStyle w:val="a0"/>
        <w:rPr>
          <w:rtl/>
        </w:rPr>
      </w:pPr>
    </w:p>
    <w:p w14:paraId="26A896FE" w14:textId="77777777" w:rsidR="00000000" w:rsidRDefault="00E01313">
      <w:pPr>
        <w:pStyle w:val="a0"/>
        <w:rPr>
          <w:rFonts w:hint="cs"/>
          <w:rtl/>
        </w:rPr>
      </w:pPr>
      <w:r>
        <w:rPr>
          <w:rFonts w:hint="cs"/>
          <w:rtl/>
        </w:rPr>
        <w:t>לפחות שני משפטנים, שהשתתפו בדיון בצורת קריא</w:t>
      </w:r>
      <w:r>
        <w:rPr>
          <w:rFonts w:hint="cs"/>
          <w:rtl/>
        </w:rPr>
        <w:t>ות ביניים, לא יוכלו להיות בוועדה כי הם לא חברי ועדת הכספים, לא חברת הכנסת לבני ולא חבר הכנסת בר-און.</w:t>
      </w:r>
    </w:p>
    <w:p w14:paraId="2CB54319" w14:textId="77777777" w:rsidR="00000000" w:rsidRDefault="00E01313">
      <w:pPr>
        <w:pStyle w:val="a0"/>
        <w:rPr>
          <w:rFonts w:hint="cs"/>
          <w:rtl/>
        </w:rPr>
      </w:pPr>
    </w:p>
    <w:p w14:paraId="40DBF218" w14:textId="77777777" w:rsidR="00000000" w:rsidRDefault="00E01313">
      <w:pPr>
        <w:pStyle w:val="a0"/>
        <w:rPr>
          <w:rFonts w:hint="cs"/>
          <w:rtl/>
        </w:rPr>
      </w:pPr>
      <w:r>
        <w:rPr>
          <w:rFonts w:hint="cs"/>
          <w:rtl/>
        </w:rPr>
        <w:t xml:space="preserve">אדוני יושב-ראש הקואליציה, חבר הכנסת יצחק כהן הסכים להצעת השר להפוך זאת להצעה לסדר-היום, ואני מתאר לעצמי שהקואליציה משנה את עמדתה. מי בעד להעביר את העניין </w:t>
      </w:r>
      <w:r>
        <w:rPr>
          <w:rFonts w:hint="cs"/>
          <w:rtl/>
        </w:rPr>
        <w:t>לוועדת הכספים לדיון? מי נגד? נא להצביע.</w:t>
      </w:r>
    </w:p>
    <w:p w14:paraId="50E35EA8" w14:textId="77777777" w:rsidR="00000000" w:rsidRDefault="00E01313">
      <w:pPr>
        <w:pStyle w:val="a0"/>
        <w:rPr>
          <w:rFonts w:hint="cs"/>
          <w:rtl/>
        </w:rPr>
      </w:pPr>
    </w:p>
    <w:p w14:paraId="3DB32800" w14:textId="77777777" w:rsidR="00000000" w:rsidRDefault="00E01313">
      <w:pPr>
        <w:pStyle w:val="ab"/>
        <w:bidi/>
        <w:rPr>
          <w:rFonts w:hint="cs"/>
          <w:rtl/>
        </w:rPr>
      </w:pPr>
      <w:r>
        <w:rPr>
          <w:rFonts w:hint="cs"/>
          <w:rtl/>
        </w:rPr>
        <w:t>הצבעה מס' 2</w:t>
      </w:r>
    </w:p>
    <w:p w14:paraId="1D126118" w14:textId="77777777" w:rsidR="00000000" w:rsidRDefault="00E01313">
      <w:pPr>
        <w:pStyle w:val="a0"/>
        <w:rPr>
          <w:rFonts w:hint="cs"/>
          <w:rtl/>
        </w:rPr>
      </w:pPr>
    </w:p>
    <w:p w14:paraId="65238812" w14:textId="77777777" w:rsidR="00000000" w:rsidRDefault="00E01313">
      <w:pPr>
        <w:pStyle w:val="ac"/>
        <w:bidi/>
        <w:rPr>
          <w:rFonts w:hint="cs"/>
          <w:rtl/>
        </w:rPr>
      </w:pPr>
      <w:r>
        <w:rPr>
          <w:rFonts w:hint="cs"/>
          <w:rtl/>
        </w:rPr>
        <w:t>בעד ההצעה להעביר את הנושא לוועדה - 63</w:t>
      </w:r>
    </w:p>
    <w:p w14:paraId="1F27F6C7" w14:textId="77777777" w:rsidR="00000000" w:rsidRDefault="00E01313">
      <w:pPr>
        <w:pStyle w:val="ac"/>
        <w:bidi/>
        <w:rPr>
          <w:rFonts w:hint="cs"/>
          <w:rtl/>
        </w:rPr>
      </w:pPr>
      <w:r>
        <w:rPr>
          <w:rFonts w:hint="cs"/>
          <w:rtl/>
        </w:rPr>
        <w:t>נגד - אין</w:t>
      </w:r>
    </w:p>
    <w:p w14:paraId="5B32FAC5" w14:textId="77777777" w:rsidR="00000000" w:rsidRDefault="00E01313">
      <w:pPr>
        <w:pStyle w:val="ac"/>
        <w:bidi/>
        <w:rPr>
          <w:rFonts w:hint="cs"/>
          <w:rtl/>
        </w:rPr>
      </w:pPr>
      <w:r>
        <w:rPr>
          <w:rFonts w:hint="cs"/>
          <w:rtl/>
        </w:rPr>
        <w:t>נמנעים - אין</w:t>
      </w:r>
    </w:p>
    <w:p w14:paraId="4DCB4689" w14:textId="77777777" w:rsidR="00000000" w:rsidRDefault="00E01313">
      <w:pPr>
        <w:pStyle w:val="ad"/>
        <w:bidi/>
        <w:rPr>
          <w:rFonts w:hint="cs"/>
          <w:rtl/>
        </w:rPr>
      </w:pPr>
      <w:r>
        <w:rPr>
          <w:rFonts w:hint="cs"/>
          <w:rtl/>
        </w:rPr>
        <w:t>ההצעה להעביר את הנושא לוועדת הכספים נתקבלה.</w:t>
      </w:r>
    </w:p>
    <w:p w14:paraId="0A5DCFFD" w14:textId="77777777" w:rsidR="00000000" w:rsidRDefault="00E01313">
      <w:pPr>
        <w:pStyle w:val="a0"/>
        <w:rPr>
          <w:rFonts w:hint="cs"/>
          <w:rtl/>
        </w:rPr>
      </w:pPr>
    </w:p>
    <w:p w14:paraId="4C00C4B2" w14:textId="77777777" w:rsidR="00000000" w:rsidRDefault="00E01313">
      <w:pPr>
        <w:pStyle w:val="af1"/>
        <w:rPr>
          <w:rtl/>
        </w:rPr>
      </w:pPr>
      <w:r>
        <w:rPr>
          <w:rtl/>
        </w:rPr>
        <w:t>היו"ר ראובן ריבלין:</w:t>
      </w:r>
    </w:p>
    <w:p w14:paraId="5486CBD0" w14:textId="77777777" w:rsidR="00000000" w:rsidRDefault="00E01313">
      <w:pPr>
        <w:pStyle w:val="a0"/>
        <w:rPr>
          <w:rtl/>
        </w:rPr>
      </w:pPr>
    </w:p>
    <w:p w14:paraId="5245BAA9" w14:textId="77777777" w:rsidR="00000000" w:rsidRDefault="00E01313">
      <w:pPr>
        <w:pStyle w:val="a0"/>
        <w:rPr>
          <w:rFonts w:hint="cs"/>
          <w:rtl/>
        </w:rPr>
      </w:pPr>
      <w:r>
        <w:rPr>
          <w:rFonts w:hint="cs"/>
          <w:rtl/>
        </w:rPr>
        <w:t>בעד - 63, אין מתנגדים ואין נמנעים. אני קובע שההצעה עברה לדיון בוועדת הכספים</w:t>
      </w:r>
      <w:r>
        <w:rPr>
          <w:rFonts w:hint="cs"/>
          <w:rtl/>
        </w:rPr>
        <w:t xml:space="preserve"> כהצעה לסדר-היום ולא אושרה כהצעת חוק טרומית.</w:t>
      </w:r>
    </w:p>
    <w:p w14:paraId="5816C5E7" w14:textId="77777777" w:rsidR="00000000" w:rsidRDefault="00E01313">
      <w:pPr>
        <w:pStyle w:val="a2"/>
        <w:rPr>
          <w:rFonts w:hint="cs"/>
          <w:rtl/>
        </w:rPr>
      </w:pPr>
    </w:p>
    <w:p w14:paraId="7CB306F5" w14:textId="77777777" w:rsidR="00000000" w:rsidRDefault="00E01313">
      <w:pPr>
        <w:pStyle w:val="a0"/>
        <w:rPr>
          <w:rFonts w:hint="cs"/>
          <w:rtl/>
        </w:rPr>
      </w:pPr>
    </w:p>
    <w:p w14:paraId="7B1ECF40" w14:textId="77777777" w:rsidR="00000000" w:rsidRDefault="00E01313">
      <w:pPr>
        <w:pStyle w:val="a2"/>
        <w:rPr>
          <w:rFonts w:hint="cs"/>
          <w:rtl/>
        </w:rPr>
      </w:pPr>
      <w:bookmarkStart w:id="164" w:name="CS21521FI0021521T28_01_2004_13_20_28"/>
      <w:bookmarkStart w:id="165" w:name="_Toc78873044"/>
      <w:bookmarkEnd w:id="164"/>
      <w:r>
        <w:rPr>
          <w:rtl/>
        </w:rPr>
        <w:t>הצ</w:t>
      </w:r>
      <w:r>
        <w:rPr>
          <w:rFonts w:hint="cs"/>
          <w:rtl/>
        </w:rPr>
        <w:t xml:space="preserve">עת חוק </w:t>
      </w:r>
      <w:r>
        <w:rPr>
          <w:rtl/>
        </w:rPr>
        <w:t>הת</w:t>
      </w:r>
      <w:r>
        <w:rPr>
          <w:rFonts w:hint="cs"/>
          <w:rtl/>
        </w:rPr>
        <w:t>ו</w:t>
      </w:r>
      <w:r>
        <w:rPr>
          <w:rtl/>
        </w:rPr>
        <w:t xml:space="preserve">כנית להבראת כלכלת ישראל (תיקוני חקיקה להשגת יעדי התקציב </w:t>
      </w:r>
      <w:r>
        <w:rPr>
          <w:rFonts w:hint="cs"/>
          <w:rtl/>
        </w:rPr>
        <w:br/>
      </w:r>
      <w:r>
        <w:rPr>
          <w:rtl/>
        </w:rPr>
        <w:t>והמדיניות הכלכלית לשנות הכספים 2003 ו</w:t>
      </w:r>
      <w:r>
        <w:rPr>
          <w:rFonts w:hint="cs"/>
          <w:rtl/>
        </w:rPr>
        <w:t>-</w:t>
      </w:r>
      <w:r>
        <w:rPr>
          <w:rtl/>
        </w:rPr>
        <w:t>2004)</w:t>
      </w:r>
      <w:r>
        <w:rPr>
          <w:rFonts w:hint="cs"/>
          <w:rtl/>
        </w:rPr>
        <w:t xml:space="preserve"> </w:t>
      </w:r>
      <w:r>
        <w:rPr>
          <w:rtl/>
        </w:rPr>
        <w:t>(תיקון</w:t>
      </w:r>
      <w:r>
        <w:rPr>
          <w:rFonts w:hint="cs"/>
          <w:rtl/>
        </w:rPr>
        <w:t xml:space="preserve"> </w:t>
      </w:r>
      <w:r>
        <w:rPr>
          <w:rtl/>
        </w:rPr>
        <w:t>-</w:t>
      </w:r>
      <w:r>
        <w:rPr>
          <w:rFonts w:hint="cs"/>
          <w:rtl/>
        </w:rPr>
        <w:t xml:space="preserve"> </w:t>
      </w:r>
      <w:r>
        <w:rPr>
          <w:rtl/>
        </w:rPr>
        <w:t xml:space="preserve">אישור </w:t>
      </w:r>
      <w:r>
        <w:rPr>
          <w:rFonts w:hint="cs"/>
          <w:rtl/>
        </w:rPr>
        <w:br/>
      </w:r>
      <w:r>
        <w:rPr>
          <w:rtl/>
        </w:rPr>
        <w:t>ועדת הכספים), התשס"ד-2003</w:t>
      </w:r>
      <w:bookmarkEnd w:id="165"/>
    </w:p>
    <w:p w14:paraId="6801B9F7" w14:textId="77777777" w:rsidR="00000000" w:rsidRDefault="00E01313">
      <w:pPr>
        <w:pStyle w:val="a0"/>
        <w:ind w:firstLine="0"/>
        <w:rPr>
          <w:rFonts w:hint="cs"/>
          <w:rtl/>
        </w:rPr>
      </w:pPr>
      <w:r>
        <w:rPr>
          <w:rtl/>
        </w:rPr>
        <w:t>[נספחות.]</w:t>
      </w:r>
    </w:p>
    <w:p w14:paraId="25483257" w14:textId="77777777" w:rsidR="00000000" w:rsidRDefault="00E01313">
      <w:pPr>
        <w:pStyle w:val="-0"/>
        <w:rPr>
          <w:rFonts w:hint="cs"/>
          <w:rtl/>
        </w:rPr>
      </w:pPr>
      <w:r>
        <w:rPr>
          <w:rFonts w:hint="cs"/>
          <w:rtl/>
        </w:rPr>
        <w:t>(הצעת קבוצת חברי הכנסת)</w:t>
      </w:r>
    </w:p>
    <w:p w14:paraId="5DC005E0" w14:textId="77777777" w:rsidR="00000000" w:rsidRDefault="00E01313">
      <w:pPr>
        <w:pStyle w:val="-0"/>
        <w:rPr>
          <w:rFonts w:hint="cs"/>
          <w:rtl/>
        </w:rPr>
      </w:pPr>
    </w:p>
    <w:p w14:paraId="2AAE4D26" w14:textId="77777777" w:rsidR="00000000" w:rsidRDefault="00E01313">
      <w:pPr>
        <w:pStyle w:val="a0"/>
        <w:rPr>
          <w:rFonts w:hint="cs"/>
          <w:rtl/>
        </w:rPr>
      </w:pPr>
    </w:p>
    <w:p w14:paraId="7BD27E6C" w14:textId="77777777" w:rsidR="00000000" w:rsidRDefault="00E01313">
      <w:pPr>
        <w:pStyle w:val="af1"/>
        <w:rPr>
          <w:rtl/>
        </w:rPr>
      </w:pPr>
      <w:r>
        <w:rPr>
          <w:rtl/>
        </w:rPr>
        <w:t>היו"ר ראובן ריבלין</w:t>
      </w:r>
      <w:r>
        <w:rPr>
          <w:rtl/>
        </w:rPr>
        <w:t>:</w:t>
      </w:r>
    </w:p>
    <w:p w14:paraId="5548EA59" w14:textId="77777777" w:rsidR="00000000" w:rsidRDefault="00E01313">
      <w:pPr>
        <w:pStyle w:val="a0"/>
        <w:rPr>
          <w:rtl/>
        </w:rPr>
      </w:pPr>
    </w:p>
    <w:p w14:paraId="69532E93" w14:textId="77777777" w:rsidR="00000000" w:rsidRDefault="00E01313">
      <w:pPr>
        <w:pStyle w:val="a0"/>
        <w:rPr>
          <w:rFonts w:hint="cs"/>
          <w:rtl/>
        </w:rPr>
      </w:pPr>
      <w:r>
        <w:rPr>
          <w:rFonts w:hint="cs"/>
          <w:rtl/>
        </w:rPr>
        <w:t>אנחנו עוברים לסעיף הבא: הצעת חוק פ/1694 - הצעת חוק התוכנית להבראת כלכלת ישראל (תיקוני חקיקה להשגת יעדי התקציב והמדיניות הכלכלית לשנות הכספים 2003 ו-2004) (תיקון - אישור ועדת הכספים), התשס"ד-2003, מאת חבר הכנסת חיים אורון וקבוצת חברי כנסת נוספים.</w:t>
      </w:r>
    </w:p>
    <w:p w14:paraId="372E99DD" w14:textId="77777777" w:rsidR="00000000" w:rsidRDefault="00E01313">
      <w:pPr>
        <w:pStyle w:val="a0"/>
        <w:rPr>
          <w:rFonts w:hint="cs"/>
          <w:rtl/>
        </w:rPr>
      </w:pPr>
    </w:p>
    <w:p w14:paraId="11D192AC" w14:textId="77777777" w:rsidR="00000000" w:rsidRDefault="00E01313">
      <w:pPr>
        <w:pStyle w:val="a0"/>
        <w:rPr>
          <w:rFonts w:hint="cs"/>
          <w:rtl/>
        </w:rPr>
      </w:pPr>
      <w:r>
        <w:rPr>
          <w:rFonts w:hint="cs"/>
          <w:rtl/>
        </w:rPr>
        <w:t>חבר הכ</w:t>
      </w:r>
      <w:r>
        <w:rPr>
          <w:rFonts w:hint="cs"/>
          <w:rtl/>
        </w:rPr>
        <w:t>נסת הרב מלכיאור, אדוני פתח את משרדו פה כל יום רביעי כחבר כנסת שמקפיד על ההצבעה, אבל הוא מקבל קהל וזה לא טוב. חבר הכנסת שוחט ואתה מקבלים קהל, ואתם במקום אסטרטגי מאוד. חבר הכנסת אורון, בבקשה.</w:t>
      </w:r>
    </w:p>
    <w:p w14:paraId="2FF48CBA" w14:textId="77777777" w:rsidR="00000000" w:rsidRDefault="00E01313">
      <w:pPr>
        <w:pStyle w:val="a0"/>
        <w:rPr>
          <w:rFonts w:hint="cs"/>
          <w:rtl/>
        </w:rPr>
      </w:pPr>
    </w:p>
    <w:p w14:paraId="53C796E8" w14:textId="77777777" w:rsidR="00000000" w:rsidRDefault="00E01313">
      <w:pPr>
        <w:pStyle w:val="a"/>
        <w:rPr>
          <w:rtl/>
        </w:rPr>
      </w:pPr>
      <w:bookmarkStart w:id="166" w:name="FS000001065T28_01_2004_13_22_47"/>
      <w:bookmarkStart w:id="167" w:name="_Toc78873045"/>
      <w:bookmarkEnd w:id="166"/>
      <w:r>
        <w:rPr>
          <w:rFonts w:hint="eastAsia"/>
          <w:rtl/>
        </w:rPr>
        <w:t>חיים</w:t>
      </w:r>
      <w:r>
        <w:rPr>
          <w:rtl/>
        </w:rPr>
        <w:t xml:space="preserve"> אורון (מרצ):</w:t>
      </w:r>
      <w:bookmarkEnd w:id="167"/>
    </w:p>
    <w:p w14:paraId="2AF52C3B" w14:textId="77777777" w:rsidR="00000000" w:rsidRDefault="00E01313">
      <w:pPr>
        <w:pStyle w:val="a0"/>
        <w:rPr>
          <w:rFonts w:hint="cs"/>
          <w:rtl/>
        </w:rPr>
      </w:pPr>
    </w:p>
    <w:p w14:paraId="1AAEA722" w14:textId="77777777" w:rsidR="00000000" w:rsidRDefault="00E01313">
      <w:pPr>
        <w:pStyle w:val="a0"/>
        <w:rPr>
          <w:rFonts w:hint="cs"/>
          <w:rtl/>
        </w:rPr>
      </w:pPr>
      <w:r>
        <w:rPr>
          <w:rFonts w:hint="cs"/>
          <w:rtl/>
        </w:rPr>
        <w:t>אדוני היושב-ראש, חברי הכנסת, אדוני יושב-ראש הק</w:t>
      </w:r>
      <w:r>
        <w:rPr>
          <w:rFonts w:hint="cs"/>
          <w:rtl/>
        </w:rPr>
        <w:t>ואליציה והשר במשרד האוצר, לפני שאני מציג את הצעת החוק, אני מבקש לקרוא את רשימת חברי הכנסת החתומים עליה, נוסף על חתימתי: חברי הכנסת אברהם בייגה שוחט, אלי אפללו, נסים דהן, אברהם הירשזון, יצחק הרצוג, אבשלום וילן, יעקב ליצמן ואורית נוקד. במלים אחרות, כל החברים</w:t>
      </w:r>
      <w:r>
        <w:rPr>
          <w:rFonts w:hint="cs"/>
          <w:rtl/>
        </w:rPr>
        <w:t xml:space="preserve"> שמייצגים את כל הסיעות בוועדת הכספים של הכנסת.</w:t>
      </w:r>
    </w:p>
    <w:p w14:paraId="394E72B5" w14:textId="77777777" w:rsidR="00000000" w:rsidRDefault="00E01313">
      <w:pPr>
        <w:pStyle w:val="a0"/>
        <w:rPr>
          <w:rFonts w:hint="cs"/>
          <w:rtl/>
        </w:rPr>
      </w:pPr>
    </w:p>
    <w:p w14:paraId="11935BCE" w14:textId="77777777" w:rsidR="00000000" w:rsidRDefault="00E01313">
      <w:pPr>
        <w:pStyle w:val="a0"/>
        <w:rPr>
          <w:rFonts w:hint="cs"/>
          <w:rtl/>
        </w:rPr>
      </w:pPr>
      <w:r>
        <w:rPr>
          <w:rFonts w:hint="cs"/>
          <w:rtl/>
        </w:rPr>
        <w:t>מבחינה מסוימת - נמסר לי שהממשלה מתנגדת להצעת החוק. הייתי מצפה מהממשלה שלא תהיה לה עמדה, משום שהצעת החוק אומרת שאנחנו, קרי הכנסת, מבקשים בנושא - - -</w:t>
      </w:r>
    </w:p>
    <w:p w14:paraId="5D359D57" w14:textId="77777777" w:rsidR="00000000" w:rsidRDefault="00E01313">
      <w:pPr>
        <w:pStyle w:val="a0"/>
        <w:rPr>
          <w:rFonts w:hint="cs"/>
          <w:rtl/>
        </w:rPr>
      </w:pPr>
    </w:p>
    <w:p w14:paraId="6CE1F296" w14:textId="77777777" w:rsidR="00000000" w:rsidRDefault="00E01313">
      <w:pPr>
        <w:pStyle w:val="a0"/>
        <w:rPr>
          <w:rFonts w:hint="cs"/>
          <w:rtl/>
        </w:rPr>
      </w:pPr>
      <w:r>
        <w:rPr>
          <w:rFonts w:hint="cs"/>
          <w:rtl/>
        </w:rPr>
        <w:t>חבר הכנסת אברהם הירשזון, אתה מפריע לי, ואני מציע הצעת חוק ב</w:t>
      </w:r>
      <w:r>
        <w:rPr>
          <w:rFonts w:hint="cs"/>
          <w:rtl/>
        </w:rPr>
        <w:t>שמך.</w:t>
      </w:r>
    </w:p>
    <w:p w14:paraId="3324587B" w14:textId="77777777" w:rsidR="00000000" w:rsidRDefault="00E01313">
      <w:pPr>
        <w:pStyle w:val="a0"/>
        <w:rPr>
          <w:rFonts w:hint="cs"/>
          <w:rtl/>
        </w:rPr>
      </w:pPr>
    </w:p>
    <w:p w14:paraId="1463476B" w14:textId="77777777" w:rsidR="00000000" w:rsidRDefault="00E01313">
      <w:pPr>
        <w:pStyle w:val="af0"/>
        <w:rPr>
          <w:rtl/>
        </w:rPr>
      </w:pPr>
      <w:r>
        <w:rPr>
          <w:rFonts w:hint="eastAsia"/>
          <w:rtl/>
        </w:rPr>
        <w:t>אברהם</w:t>
      </w:r>
      <w:r>
        <w:rPr>
          <w:rtl/>
        </w:rPr>
        <w:t xml:space="preserve"> הירשזון (הליכוד):</w:t>
      </w:r>
    </w:p>
    <w:p w14:paraId="3FB79A74" w14:textId="77777777" w:rsidR="00000000" w:rsidRDefault="00E01313">
      <w:pPr>
        <w:pStyle w:val="a0"/>
        <w:rPr>
          <w:rFonts w:hint="cs"/>
          <w:rtl/>
        </w:rPr>
      </w:pPr>
    </w:p>
    <w:p w14:paraId="01AD3208" w14:textId="77777777" w:rsidR="00000000" w:rsidRDefault="00E01313">
      <w:pPr>
        <w:pStyle w:val="a0"/>
        <w:rPr>
          <w:rFonts w:hint="cs"/>
          <w:rtl/>
        </w:rPr>
      </w:pPr>
      <w:r>
        <w:rPr>
          <w:rFonts w:hint="cs"/>
          <w:rtl/>
        </w:rPr>
        <w:t>סליחה.</w:t>
      </w:r>
    </w:p>
    <w:p w14:paraId="6C6500DF" w14:textId="77777777" w:rsidR="00000000" w:rsidRDefault="00E01313">
      <w:pPr>
        <w:pStyle w:val="a0"/>
        <w:rPr>
          <w:rFonts w:hint="cs"/>
          <w:rtl/>
        </w:rPr>
      </w:pPr>
    </w:p>
    <w:p w14:paraId="79DF4C0B" w14:textId="77777777" w:rsidR="00000000" w:rsidRDefault="00E01313">
      <w:pPr>
        <w:pStyle w:val="-"/>
        <w:rPr>
          <w:rtl/>
        </w:rPr>
      </w:pPr>
      <w:bookmarkStart w:id="168" w:name="FS000001065T28_01_2004_13_25_00C"/>
      <w:bookmarkEnd w:id="168"/>
      <w:r>
        <w:rPr>
          <w:rtl/>
        </w:rPr>
        <w:t>חיים אורון (מרצ):</w:t>
      </w:r>
    </w:p>
    <w:p w14:paraId="06753B75" w14:textId="77777777" w:rsidR="00000000" w:rsidRDefault="00E01313">
      <w:pPr>
        <w:pStyle w:val="a0"/>
        <w:rPr>
          <w:rtl/>
        </w:rPr>
      </w:pPr>
    </w:p>
    <w:p w14:paraId="5A76BBEA" w14:textId="77777777" w:rsidR="00000000" w:rsidRDefault="00E01313">
      <w:pPr>
        <w:pStyle w:val="a0"/>
        <w:rPr>
          <w:rFonts w:hint="cs"/>
          <w:rtl/>
        </w:rPr>
      </w:pPr>
      <w:r>
        <w:rPr>
          <w:rFonts w:hint="cs"/>
          <w:rtl/>
        </w:rPr>
        <w:t>מדובר על כך שאנחנו, במקרה זה ועדת הכספים, תהיה לה סמכות לאשר תקנות שקשורות בהסדרי פנסיה. העילה להצעה הזאת כפולה. עילה אחת היא הניסיון שיש לכולנו, על כל חלקי הבית, מהחקיקה החפוזה של חוק הפנסיה במסגרת</w:t>
      </w:r>
      <w:r>
        <w:rPr>
          <w:rFonts w:hint="cs"/>
          <w:rtl/>
        </w:rPr>
        <w:t xml:space="preserve"> התוכנית להבראת המשק לפני למעלה מחצי שנה, כשרבים  מחברי הכנסת אומרים: כאשר החוק הוצג לנו - ובכוונה אני משתמש בגוף ראשון רבים - אנחנו לא עמדנו על כל המשמעויות שנגזרות מהחקיקה הזאת. בהמשך, האוצר או הממונה על שוק ההון התקין תקנות, שרבים מאתנו חושבים שלמעט - ו</w:t>
      </w:r>
      <w:r>
        <w:rPr>
          <w:rFonts w:hint="cs"/>
          <w:rtl/>
        </w:rPr>
        <w:t>אני רוצה לדבר באופן צנוע מאוד כי אני מייצג פה את כל חברי הכנסת - הלכו מעבר למה שחשבו חברי הכנסת באשר לפגיעה בקבוצות מסוימות בקרב הפנסיונרים, בשחיקה של פנסיות מסוימות ובאי-בהירות לגבי המשמעויות האקטואריות והאחרות לטווח ארוך של ההחלטות ובעיקר של התקנות שנגזר</w:t>
      </w:r>
      <w:r>
        <w:rPr>
          <w:rFonts w:hint="cs"/>
          <w:rtl/>
        </w:rPr>
        <w:t xml:space="preserve">ות מהן. כל מי שקצת עסק בנושאים הללו יודע, שלעתים באמצעות תקנות או פרטי הפרטים בתקנות ניתן כמעט לשנות או להוליך את הצעת החוק, בעיקר בנושא רגיש וארוך טווח כמו הפנסיה, לכיוונים שהכנסת לא מוכנה לקבל אותם. </w:t>
      </w:r>
    </w:p>
    <w:p w14:paraId="1813D3A1" w14:textId="77777777" w:rsidR="00000000" w:rsidRDefault="00E01313">
      <w:pPr>
        <w:pStyle w:val="a0"/>
        <w:rPr>
          <w:rFonts w:hint="cs"/>
          <w:rtl/>
        </w:rPr>
      </w:pPr>
    </w:p>
    <w:p w14:paraId="4BAA963D" w14:textId="77777777" w:rsidR="00000000" w:rsidRDefault="00E01313">
      <w:pPr>
        <w:pStyle w:val="a0"/>
        <w:rPr>
          <w:rFonts w:hint="cs"/>
          <w:rtl/>
        </w:rPr>
      </w:pPr>
      <w:r>
        <w:rPr>
          <w:rFonts w:hint="cs"/>
          <w:rtl/>
        </w:rPr>
        <w:t xml:space="preserve">מה הצענו? הצענו שלוועדת הכספים תהיה סמכות לקבל או לא </w:t>
      </w:r>
      <w:r>
        <w:rPr>
          <w:rFonts w:hint="cs"/>
          <w:rtl/>
        </w:rPr>
        <w:t>לקבל תקנות שהאוצר מתקין. דרך אגב, אדוני היושב-ראש, למי שלא יודע - בוועדת הכספים יש לממשלה רוב, והרוב הזה הופיע באופן ברור מאוד בשורה ארוכה של החלטות כל יום. אבל, החמור הוא שהאוצר בעצם לא רוצה אותנו כשותפים פה, כשהאוצר אומר: תנו לנו הרשאה כוללת, ואנחנו נסתד</w:t>
      </w:r>
      <w:r>
        <w:rPr>
          <w:rFonts w:hint="cs"/>
          <w:rtl/>
        </w:rPr>
        <w:t>ר אחר כך.</w:t>
      </w:r>
    </w:p>
    <w:p w14:paraId="6A527853" w14:textId="77777777" w:rsidR="00000000" w:rsidRDefault="00E01313">
      <w:pPr>
        <w:pStyle w:val="a0"/>
        <w:rPr>
          <w:rFonts w:hint="cs"/>
          <w:rtl/>
        </w:rPr>
      </w:pPr>
    </w:p>
    <w:p w14:paraId="78DF0401" w14:textId="77777777" w:rsidR="00000000" w:rsidRDefault="00E01313">
      <w:pPr>
        <w:pStyle w:val="a0"/>
        <w:rPr>
          <w:rFonts w:hint="cs"/>
          <w:rtl/>
        </w:rPr>
      </w:pPr>
      <w:r>
        <w:rPr>
          <w:rFonts w:hint="cs"/>
          <w:rtl/>
        </w:rPr>
        <w:t>לא במקרה חברי כנסת מכל סיעות הבית התלכדו סביב ההצעה הזאת. אדוני השר במשרד האוצר, יושב-ראש ועדת הכספים קיווה שהתיקון הזה ייכנס כתיקון בחוק ההסדרים האחרון, ואז היינו חוסכים את החגיגה הזאת. האוצר התנגד ואמר שהוא לא מסכים. היום אנחנו מופיעים פה ואומ</w:t>
      </w:r>
      <w:r>
        <w:rPr>
          <w:rFonts w:hint="cs"/>
          <w:rtl/>
        </w:rPr>
        <w:t xml:space="preserve">רים את הדבר הכי פשוט. אני לא מכיר הרבה נושאים שהמשמעויות האופקיות שלהן ובעיקר המשמעויות ארוכות הטווח שלהן הן כמו החקיקה שהכנסת מחוקקת בשנה וחצי האחרונה בנושא הפנסיה. חברי הכנסת אומרים: אל תוציאו אותנו מתוך התהליך הזה. אנחנו חלק ממנו. שיקול הדעת שלנו מתאים </w:t>
      </w:r>
      <w:r>
        <w:rPr>
          <w:rFonts w:hint="cs"/>
          <w:rtl/>
        </w:rPr>
        <w:t>כאשר אנחנו מחוקקים את החוק, והוא מתאים גם כאשר מתקינים תקנות.</w:t>
      </w:r>
    </w:p>
    <w:p w14:paraId="1EA9A43C" w14:textId="77777777" w:rsidR="00000000" w:rsidRDefault="00E01313">
      <w:pPr>
        <w:pStyle w:val="a0"/>
        <w:rPr>
          <w:rFonts w:hint="cs"/>
          <w:rtl/>
        </w:rPr>
      </w:pPr>
    </w:p>
    <w:p w14:paraId="6D0E4DAA" w14:textId="77777777" w:rsidR="00000000" w:rsidRDefault="00E01313">
      <w:pPr>
        <w:pStyle w:val="a0"/>
        <w:rPr>
          <w:rFonts w:hint="cs"/>
          <w:rtl/>
        </w:rPr>
      </w:pPr>
      <w:r>
        <w:rPr>
          <w:rFonts w:hint="cs"/>
          <w:rtl/>
        </w:rPr>
        <w:t xml:space="preserve">אבל, אדוני השר במשרד האוצר, מה רוצה האוצר? - לגמור את הדברים האלה בחוק ההסדרים. כאשר חבר הכנסת עוזי לנדאו מצביע על תקציב הביטחון או על סעיף באיכות הסביבה, שהוא מאוד רגיש לו, בתוך הסיפור הזה יש </w:t>
      </w:r>
      <w:r>
        <w:rPr>
          <w:rFonts w:hint="cs"/>
          <w:rtl/>
        </w:rPr>
        <w:t>גם פנסיה. אנחנו באים ואומרים: רגע אחד, תבואו לכנסת, כפי שאגב מופיע בעשרות חוקים שהתקנות מחייבות אישור ועדת הכספים בסעיפים בעלי משמעות הרבה יותר קטנה, בעלי השלכה הרבה יותר מצומצמת. לכן, אדוני השר במשרד האוצר, אני בכלל לא מבין מה מעמדה של הממשלה פה. זוהי הכר</w:t>
      </w:r>
      <w:r>
        <w:rPr>
          <w:rFonts w:hint="cs"/>
          <w:rtl/>
        </w:rPr>
        <w:t>עה נקייה של הכנסת.</w:t>
      </w:r>
    </w:p>
    <w:p w14:paraId="58C6519E" w14:textId="77777777" w:rsidR="00000000" w:rsidRDefault="00E01313">
      <w:pPr>
        <w:pStyle w:val="a0"/>
        <w:rPr>
          <w:rFonts w:hint="cs"/>
          <w:rtl/>
        </w:rPr>
      </w:pPr>
    </w:p>
    <w:p w14:paraId="4B35F2BD" w14:textId="77777777" w:rsidR="00000000" w:rsidRDefault="00E01313">
      <w:pPr>
        <w:pStyle w:val="a0"/>
        <w:rPr>
          <w:rFonts w:hint="cs"/>
          <w:rtl/>
        </w:rPr>
      </w:pPr>
      <w:r>
        <w:rPr>
          <w:rFonts w:hint="cs"/>
          <w:rtl/>
        </w:rPr>
        <w:t>אני פונה אל חברי הכנסת: זו לא הצעה של קואליציה ואופוזיציה. חבר הכנסת חיים כץ עומד להציע בשמו, מייד אחרי, הצעה זהה להצעה הזאת. אני חושב שהכנסת חייבת להעביר את הצעת החוק הזאת. אם לממשלה יש הערות ענייניות בנושא זה או אחר, מדובר בהצעה טרומי</w:t>
      </w:r>
      <w:r>
        <w:rPr>
          <w:rFonts w:hint="cs"/>
          <w:rtl/>
        </w:rPr>
        <w:t xml:space="preserve">ת. אנחנו נדון בה בהמשך בוועדה ונתקן אותה, אם ההצעה עניינית. </w:t>
      </w:r>
    </w:p>
    <w:p w14:paraId="6FAE1C6A" w14:textId="77777777" w:rsidR="00000000" w:rsidRDefault="00E01313">
      <w:pPr>
        <w:pStyle w:val="a0"/>
        <w:rPr>
          <w:rFonts w:hint="cs"/>
          <w:rtl/>
        </w:rPr>
      </w:pPr>
    </w:p>
    <w:p w14:paraId="058513F6" w14:textId="77777777" w:rsidR="00000000" w:rsidRDefault="00E01313">
      <w:pPr>
        <w:pStyle w:val="a0"/>
        <w:rPr>
          <w:rFonts w:hint="cs"/>
          <w:rtl/>
        </w:rPr>
      </w:pPr>
      <w:r>
        <w:rPr>
          <w:rFonts w:hint="cs"/>
          <w:rtl/>
        </w:rPr>
        <w:t>אבל, אני חושב שמה שמונח עכשיו על שולחן הכנסת הוא הכרעה בסיסית מאוד: האם נושא הפנסיה הוא טיל חד-פעמי שנורה על-ידי הכנסת בחקיקה ראשית פעמיים במסגרת חוק ההסדרים ולא כחקיקה נפרדת, או שהכנסת רואה כחו</w:t>
      </w:r>
      <w:r>
        <w:rPr>
          <w:rFonts w:hint="cs"/>
          <w:rtl/>
        </w:rPr>
        <w:t xml:space="preserve">בתה ואחריותה כלפי הדורות הבאים, כלפי פנסיונרים של התקופה הקרובה - שכולם נמצאים בחרדות גדולות, באיומים גדולים ובסכנה גדולה לגבי מה שמבחינתם נראה כזכות הבסיסית שלהם, שהם צברו אותה בעמל רב לאורך חיי העבודה שלהם. הכנסת לא יכולה לוותר על חובתה. זו לא זכותה. זה </w:t>
      </w:r>
      <w:r>
        <w:rPr>
          <w:rFonts w:hint="cs"/>
          <w:rtl/>
        </w:rPr>
        <w:t>לא איזו הוספת עוד סמכויות לכנסת. זוהי חובה בסיסית של חברי הכנסת להפעיל את הבקרה הציבורית לא רק בחקיקה אלא גם בחקיקת משנה. לכן אני חוזר בפעם הרביעית ואומר, שההצעה הזאת נתמכת על-ידי חברי ועדת הכספים מכל סיעות הבית.</w:t>
      </w:r>
    </w:p>
    <w:p w14:paraId="5D5B64CF" w14:textId="77777777" w:rsidR="00000000" w:rsidRDefault="00E01313">
      <w:pPr>
        <w:pStyle w:val="a0"/>
        <w:rPr>
          <w:rFonts w:hint="cs"/>
          <w:rtl/>
        </w:rPr>
      </w:pPr>
    </w:p>
    <w:p w14:paraId="16374BFE" w14:textId="77777777" w:rsidR="00000000" w:rsidRDefault="00E01313">
      <w:pPr>
        <w:pStyle w:val="af1"/>
        <w:rPr>
          <w:rtl/>
        </w:rPr>
      </w:pPr>
      <w:r>
        <w:rPr>
          <w:rtl/>
        </w:rPr>
        <w:t>היו"ר ראובן ריבלין:</w:t>
      </w:r>
    </w:p>
    <w:p w14:paraId="626B0D3D" w14:textId="77777777" w:rsidR="00000000" w:rsidRDefault="00E01313">
      <w:pPr>
        <w:pStyle w:val="a0"/>
        <w:rPr>
          <w:rFonts w:hint="cs"/>
          <w:rtl/>
        </w:rPr>
      </w:pPr>
    </w:p>
    <w:p w14:paraId="3FE7BF51" w14:textId="77777777" w:rsidR="00000000" w:rsidRDefault="00E01313">
      <w:pPr>
        <w:pStyle w:val="a0"/>
        <w:rPr>
          <w:rFonts w:hint="cs"/>
          <w:rtl/>
        </w:rPr>
      </w:pPr>
      <w:r>
        <w:rPr>
          <w:rFonts w:hint="cs"/>
          <w:rtl/>
        </w:rPr>
        <w:t xml:space="preserve">תודה רבה. </w:t>
      </w:r>
    </w:p>
    <w:p w14:paraId="38A35E51" w14:textId="77777777" w:rsidR="00000000" w:rsidRDefault="00E01313">
      <w:pPr>
        <w:pStyle w:val="a0"/>
        <w:rPr>
          <w:rFonts w:hint="cs"/>
          <w:rtl/>
        </w:rPr>
      </w:pPr>
    </w:p>
    <w:p w14:paraId="6E6625BC" w14:textId="77777777" w:rsidR="00000000" w:rsidRDefault="00E01313">
      <w:pPr>
        <w:pStyle w:val="a0"/>
        <w:rPr>
          <w:rFonts w:hint="cs"/>
          <w:rtl/>
        </w:rPr>
      </w:pPr>
    </w:p>
    <w:p w14:paraId="5FC2951B" w14:textId="77777777" w:rsidR="00000000" w:rsidRDefault="00E01313">
      <w:pPr>
        <w:pStyle w:val="a2"/>
        <w:rPr>
          <w:rFonts w:hint="cs"/>
          <w:rtl/>
        </w:rPr>
      </w:pPr>
      <w:bookmarkStart w:id="169" w:name="_Toc78873046"/>
      <w:r>
        <w:rPr>
          <w:rFonts w:hint="cs"/>
          <w:rtl/>
        </w:rPr>
        <w:t>הצעת חוק</w:t>
      </w:r>
      <w:r>
        <w:rPr>
          <w:rFonts w:hint="cs"/>
          <w:rtl/>
        </w:rPr>
        <w:t xml:space="preserve"> התוכנית להבראת כלכלת ישראל (תיקוני חקיקה </w:t>
      </w:r>
      <w:r>
        <w:rPr>
          <w:rtl/>
        </w:rPr>
        <w:br/>
      </w:r>
      <w:r>
        <w:rPr>
          <w:rFonts w:hint="cs"/>
          <w:rtl/>
        </w:rPr>
        <w:t xml:space="preserve">להשגת יעדי התקציב והמדיניות הכלכלית לשנות הכספים 2003 ו-2004) </w:t>
      </w:r>
      <w:r>
        <w:rPr>
          <w:rtl/>
        </w:rPr>
        <w:br/>
      </w:r>
      <w:r>
        <w:rPr>
          <w:rFonts w:hint="cs"/>
          <w:rtl/>
        </w:rPr>
        <w:t>(תיקון - אישור ועדת הכספים), התשס"ד-2003</w:t>
      </w:r>
      <w:bookmarkEnd w:id="169"/>
    </w:p>
    <w:p w14:paraId="46DF17BB" w14:textId="77777777" w:rsidR="00000000" w:rsidRDefault="00E01313">
      <w:pPr>
        <w:pStyle w:val="a0"/>
        <w:rPr>
          <w:rFonts w:hint="cs"/>
          <w:rtl/>
        </w:rPr>
      </w:pPr>
      <w:r>
        <w:rPr>
          <w:rtl/>
        </w:rPr>
        <w:t>[נספחות.]</w:t>
      </w:r>
    </w:p>
    <w:p w14:paraId="779E427D" w14:textId="77777777" w:rsidR="00000000" w:rsidRDefault="00E01313">
      <w:pPr>
        <w:pStyle w:val="-0"/>
        <w:rPr>
          <w:rFonts w:hint="cs"/>
          <w:rtl/>
        </w:rPr>
      </w:pPr>
      <w:r>
        <w:rPr>
          <w:rFonts w:hint="cs"/>
          <w:rtl/>
        </w:rPr>
        <w:t xml:space="preserve"> (הצעת חבר הכנסת חיים כץ)</w:t>
      </w:r>
    </w:p>
    <w:p w14:paraId="0D69A249" w14:textId="77777777" w:rsidR="00000000" w:rsidRDefault="00E01313">
      <w:pPr>
        <w:pStyle w:val="a0"/>
        <w:rPr>
          <w:rFonts w:hint="cs"/>
          <w:rtl/>
        </w:rPr>
      </w:pPr>
    </w:p>
    <w:p w14:paraId="28837B26" w14:textId="77777777" w:rsidR="00000000" w:rsidRDefault="00E01313">
      <w:pPr>
        <w:pStyle w:val="af1"/>
        <w:rPr>
          <w:rtl/>
        </w:rPr>
      </w:pPr>
      <w:r>
        <w:rPr>
          <w:rtl/>
        </w:rPr>
        <w:t>היו"ר ראובן ריבלין:</w:t>
      </w:r>
    </w:p>
    <w:p w14:paraId="57183639" w14:textId="77777777" w:rsidR="00000000" w:rsidRDefault="00E01313">
      <w:pPr>
        <w:pStyle w:val="a0"/>
        <w:rPr>
          <w:rtl/>
        </w:rPr>
      </w:pPr>
    </w:p>
    <w:p w14:paraId="56E5053E" w14:textId="77777777" w:rsidR="00000000" w:rsidRDefault="00E01313">
      <w:pPr>
        <w:pStyle w:val="a0"/>
        <w:rPr>
          <w:rFonts w:hint="cs"/>
          <w:rtl/>
        </w:rPr>
      </w:pPr>
    </w:p>
    <w:p w14:paraId="2B0701E1" w14:textId="77777777" w:rsidR="00000000" w:rsidRDefault="00E01313">
      <w:pPr>
        <w:pStyle w:val="a0"/>
        <w:rPr>
          <w:rFonts w:hint="cs"/>
          <w:rtl/>
        </w:rPr>
      </w:pPr>
      <w:r>
        <w:rPr>
          <w:rFonts w:hint="cs"/>
          <w:rtl/>
        </w:rPr>
        <w:t>הואיל ומדובר בשתי הצעות דומות, אנחנו נקיים דיון מש</w:t>
      </w:r>
      <w:r>
        <w:rPr>
          <w:rFonts w:hint="cs"/>
          <w:rtl/>
        </w:rPr>
        <w:t>ולב. חבר הכנסת חיים כץ, נא להציג את הצעתך, שמספרה פ/1757, הצעת חוק התוכנית להבראת כלכלת ישראל (תיקוני חקיקה להשגת יעדי התקציב והמדיניות הכלכלית לשנות הכספים 2003 ו-2004) (תיקון - אישור ועדת הכספים),  התשס"ד-2003.</w:t>
      </w:r>
    </w:p>
    <w:p w14:paraId="46DFCCDC" w14:textId="77777777" w:rsidR="00000000" w:rsidRDefault="00E01313">
      <w:pPr>
        <w:pStyle w:val="a0"/>
        <w:rPr>
          <w:rFonts w:hint="cs"/>
          <w:rtl/>
        </w:rPr>
      </w:pPr>
    </w:p>
    <w:p w14:paraId="12C2EFA3" w14:textId="77777777" w:rsidR="00000000" w:rsidRDefault="00E01313">
      <w:pPr>
        <w:pStyle w:val="a"/>
        <w:rPr>
          <w:rtl/>
        </w:rPr>
      </w:pPr>
      <w:bookmarkStart w:id="170" w:name="FS000000556T28_01_2004_13_00_58"/>
      <w:bookmarkStart w:id="171" w:name="_Toc78873047"/>
      <w:r>
        <w:rPr>
          <w:rFonts w:hint="eastAsia"/>
          <w:rtl/>
        </w:rPr>
        <w:t>חיים</w:t>
      </w:r>
      <w:r>
        <w:rPr>
          <w:rtl/>
        </w:rPr>
        <w:t xml:space="preserve"> כץ (הליכוד):</w:t>
      </w:r>
      <w:bookmarkEnd w:id="171"/>
    </w:p>
    <w:p w14:paraId="5B700047" w14:textId="77777777" w:rsidR="00000000" w:rsidRDefault="00E01313">
      <w:pPr>
        <w:pStyle w:val="a0"/>
        <w:rPr>
          <w:rFonts w:hint="cs"/>
          <w:rtl/>
        </w:rPr>
      </w:pPr>
    </w:p>
    <w:bookmarkEnd w:id="170"/>
    <w:p w14:paraId="72C7893E" w14:textId="77777777" w:rsidR="00000000" w:rsidRDefault="00E01313">
      <w:pPr>
        <w:pStyle w:val="a0"/>
        <w:ind w:firstLine="720"/>
        <w:rPr>
          <w:rFonts w:hint="cs"/>
          <w:rtl/>
        </w:rPr>
      </w:pPr>
      <w:r>
        <w:rPr>
          <w:rFonts w:hint="cs"/>
          <w:rtl/>
        </w:rPr>
        <w:t>אדוני היושב-ראש וחברי ח</w:t>
      </w:r>
      <w:r>
        <w:rPr>
          <w:rFonts w:hint="cs"/>
          <w:rtl/>
        </w:rPr>
        <w:t xml:space="preserve">ברי הכנסת, שמעתי את דבריו של חבר הכנסת חיים אורון. הוא קרא את שמות האנשים שחתומים על הצעת החוק. אם הוא היה מגיע אלי גם אני הייתי חותם על הצעתו ולא הייתי עומד פה עכשיו. </w:t>
      </w:r>
    </w:p>
    <w:p w14:paraId="6BE90D7A" w14:textId="77777777" w:rsidR="00000000" w:rsidRDefault="00E01313">
      <w:pPr>
        <w:pStyle w:val="a0"/>
        <w:ind w:firstLine="720"/>
        <w:rPr>
          <w:rFonts w:hint="cs"/>
          <w:rtl/>
        </w:rPr>
      </w:pPr>
    </w:p>
    <w:p w14:paraId="66B6E832" w14:textId="77777777" w:rsidR="00000000" w:rsidRDefault="00E01313">
      <w:pPr>
        <w:pStyle w:val="a0"/>
        <w:ind w:firstLine="720"/>
        <w:rPr>
          <w:rFonts w:hint="cs"/>
          <w:rtl/>
        </w:rPr>
      </w:pPr>
      <w:r>
        <w:rPr>
          <w:rFonts w:hint="cs"/>
          <w:rtl/>
        </w:rPr>
        <w:t xml:space="preserve">אני חושב שהאדם צודק בעיקרון. כנסת ישראל, בנושא עקרוני כמו פנסיה שהיא תוכנית רבת שנים </w:t>
      </w:r>
      <w:r>
        <w:rPr>
          <w:rtl/>
        </w:rPr>
        <w:t>–</w:t>
      </w:r>
      <w:r>
        <w:rPr>
          <w:rFonts w:hint="cs"/>
          <w:rtl/>
        </w:rPr>
        <w:t xml:space="preserve"> בן-אדם שנכנס היום למעגל העבודה והוא בן 25 או 26, עומדות לפניו 40 שנים. אני אחכה שהשר המשיב יקשיב.</w:t>
      </w:r>
    </w:p>
    <w:p w14:paraId="11F6AF24" w14:textId="77777777" w:rsidR="00000000" w:rsidRDefault="00E01313">
      <w:pPr>
        <w:pStyle w:val="a0"/>
        <w:ind w:firstLine="720"/>
        <w:rPr>
          <w:rFonts w:hint="cs"/>
          <w:rtl/>
        </w:rPr>
      </w:pPr>
    </w:p>
    <w:p w14:paraId="3FA9BDE9" w14:textId="77777777" w:rsidR="00000000" w:rsidRDefault="00E01313">
      <w:pPr>
        <w:pStyle w:val="af1"/>
        <w:rPr>
          <w:rtl/>
        </w:rPr>
      </w:pPr>
      <w:r>
        <w:rPr>
          <w:rtl/>
        </w:rPr>
        <w:t>היו"ר ראובן ריבלין:</w:t>
      </w:r>
    </w:p>
    <w:p w14:paraId="6DE77892" w14:textId="77777777" w:rsidR="00000000" w:rsidRDefault="00E01313">
      <w:pPr>
        <w:pStyle w:val="a0"/>
        <w:rPr>
          <w:rtl/>
        </w:rPr>
      </w:pPr>
    </w:p>
    <w:p w14:paraId="64096C94" w14:textId="77777777" w:rsidR="00000000" w:rsidRDefault="00E01313">
      <w:pPr>
        <w:pStyle w:val="a0"/>
        <w:rPr>
          <w:rFonts w:hint="cs"/>
          <w:rtl/>
        </w:rPr>
      </w:pPr>
      <w:r>
        <w:rPr>
          <w:rFonts w:hint="cs"/>
          <w:rtl/>
        </w:rPr>
        <w:t>כבוד השר שטרית, ייתכן שיש לחבר הכנסת כץ להוסיף על דבריו של חבר הכנסת אורון, ומן הראוי שתשמע אותו. כבוד השר שטרית, תן לו את יומו. הוא עב</w:t>
      </w:r>
      <w:r>
        <w:rPr>
          <w:rFonts w:hint="cs"/>
          <w:rtl/>
        </w:rPr>
        <w:t>ד קשה בשביל להיות פה.</w:t>
      </w:r>
    </w:p>
    <w:p w14:paraId="58974733" w14:textId="77777777" w:rsidR="00000000" w:rsidRDefault="00E01313">
      <w:pPr>
        <w:pStyle w:val="a0"/>
        <w:ind w:firstLine="720"/>
        <w:rPr>
          <w:rFonts w:hint="cs"/>
          <w:rtl/>
        </w:rPr>
      </w:pPr>
    </w:p>
    <w:p w14:paraId="3E935CC6" w14:textId="77777777" w:rsidR="00000000" w:rsidRDefault="00E01313">
      <w:pPr>
        <w:pStyle w:val="-"/>
        <w:rPr>
          <w:rtl/>
        </w:rPr>
      </w:pPr>
      <w:bookmarkStart w:id="172" w:name="FS000000556T28_01_2004_13_04_24C"/>
      <w:bookmarkEnd w:id="172"/>
      <w:r>
        <w:rPr>
          <w:rFonts w:hint="eastAsia"/>
          <w:rtl/>
        </w:rPr>
        <w:t>חיים</w:t>
      </w:r>
      <w:r>
        <w:rPr>
          <w:rtl/>
        </w:rPr>
        <w:t xml:space="preserve"> כץ (הליכוד):</w:t>
      </w:r>
    </w:p>
    <w:p w14:paraId="365AEB53" w14:textId="77777777" w:rsidR="00000000" w:rsidRDefault="00E01313">
      <w:pPr>
        <w:pStyle w:val="a0"/>
        <w:rPr>
          <w:rFonts w:hint="cs"/>
          <w:rtl/>
        </w:rPr>
      </w:pPr>
    </w:p>
    <w:p w14:paraId="5902AF5C" w14:textId="77777777" w:rsidR="00000000" w:rsidRDefault="00E01313">
      <w:pPr>
        <w:pStyle w:val="a0"/>
        <w:rPr>
          <w:rFonts w:hint="cs"/>
          <w:rtl/>
        </w:rPr>
      </w:pPr>
      <w:r>
        <w:rPr>
          <w:rFonts w:hint="cs"/>
          <w:rtl/>
        </w:rPr>
        <w:t>מדובר בפנסיה, שזו תוכנית רבת שנים. באה כנסת ישראל ונתנה כוח לבן-אדם שאנחנו לא יודעים מיהו. אם מישהו נכנס למעגל העבודה בגיל 26, הוא אמור לצאת לפנסיה בעוד 40 שנה. אנחנו עוד לא יודעים מי יהיה ממונה על שוק ההון בכלל, א</w:t>
      </w:r>
      <w:r>
        <w:rPr>
          <w:rFonts w:hint="cs"/>
          <w:rtl/>
        </w:rPr>
        <w:t xml:space="preserve">ולי הוא לא נולד, ואנחנו נותנים לו כוח בלתי סביר, שאין לאף אחד במדינת ישראל. הוא יוכל להחליט איזו החלטה שהוא רוצה, מתי שהוא רוצה, בנושא הפנסיה. הוא יכול לתבוע שכר וירטואלי. עד כדי כך הוא יכול, עד שהוא לא צריך לכבד את מילותיו והסכמים כתובים. </w:t>
      </w:r>
    </w:p>
    <w:p w14:paraId="570E3EF4" w14:textId="77777777" w:rsidR="00000000" w:rsidRDefault="00E01313">
      <w:pPr>
        <w:pStyle w:val="a0"/>
        <w:rPr>
          <w:rFonts w:hint="cs"/>
          <w:rtl/>
        </w:rPr>
      </w:pPr>
    </w:p>
    <w:p w14:paraId="5891EB02" w14:textId="77777777" w:rsidR="00000000" w:rsidRDefault="00E01313">
      <w:pPr>
        <w:pStyle w:val="a0"/>
        <w:rPr>
          <w:rFonts w:hint="cs"/>
          <w:rtl/>
        </w:rPr>
      </w:pPr>
      <w:r>
        <w:rPr>
          <w:rFonts w:hint="cs"/>
          <w:rtl/>
        </w:rPr>
        <w:t>על מה אני מדבר</w:t>
      </w:r>
      <w:r>
        <w:rPr>
          <w:rFonts w:hint="cs"/>
          <w:rtl/>
        </w:rPr>
        <w:t>? לפני החתימה על התוכנית הכלכלית ישבתי עם הממונה על שוק ההון והביטוח, מר אייל בן-שלוש, והוא, במכתב רשמי, בתאריך 25 במאי 2003, הגדיר לי את אופן חישוב השכר הקובע לפנסיה. יומיים לאחר מכן, ב-27 במאי 2003, כתבתי לו מכתב ונתתי לו דוגמאות חישוב. הוא מביא את היועצ</w:t>
      </w:r>
      <w:r>
        <w:rPr>
          <w:rFonts w:hint="cs"/>
          <w:rtl/>
        </w:rPr>
        <w:t>ים ונותן לי תשובה ב-28 במאי 2003, שהוא מקבל את מכתבי והוא מסכים לתוכנו, ואכן כך יפעלו. מאחר שוועדת הכספים נתנה לו כוח בלתי סביר, בחקיקה מזורזת בנושא הפנסיה,</w:t>
      </w:r>
      <w:r>
        <w:rPr>
          <w:rtl/>
        </w:rPr>
        <w:t xml:space="preserve"> </w:t>
      </w:r>
      <w:r>
        <w:rPr>
          <w:rFonts w:hint="cs"/>
          <w:rtl/>
        </w:rPr>
        <w:t>אותו מכתב, אותה הסכמה מופיעה בתקנות באופן הפוך. זאת אומרת שיש לו כוח לעשות מה שהוא רוצה, והוא לא צר</w:t>
      </w:r>
      <w:r>
        <w:rPr>
          <w:rFonts w:hint="cs"/>
          <w:rtl/>
        </w:rPr>
        <w:t xml:space="preserve">יך להתייחס למסמכים כתובים. </w:t>
      </w:r>
    </w:p>
    <w:p w14:paraId="70F199CB" w14:textId="77777777" w:rsidR="00000000" w:rsidRDefault="00E01313">
      <w:pPr>
        <w:pStyle w:val="a0"/>
        <w:rPr>
          <w:rFonts w:hint="cs"/>
          <w:rtl/>
        </w:rPr>
      </w:pPr>
    </w:p>
    <w:p w14:paraId="7FA5FA6D" w14:textId="77777777" w:rsidR="00000000" w:rsidRDefault="00E01313">
      <w:pPr>
        <w:pStyle w:val="a0"/>
        <w:rPr>
          <w:rFonts w:hint="cs"/>
          <w:rtl/>
        </w:rPr>
      </w:pPr>
      <w:r>
        <w:rPr>
          <w:rFonts w:hint="cs"/>
          <w:rtl/>
        </w:rPr>
        <w:t xml:space="preserve">זאת אומרת, שאנחנו בכנסת ישראל, אפילו השר אהוד אולמרט, לוקחים את הפנסיה, נותנים אותה למישהו שאנחנו לא יודעים מי הוא, ואומרים לו: תעשה בה כבתוך שלך. מיליון ו-400,000 איש יהיו נתונים לחסדיו של המפקח על שוק ההון והביטוח בכל עת. אם </w:t>
      </w:r>
      <w:r>
        <w:rPr>
          <w:rFonts w:hint="cs"/>
          <w:rtl/>
        </w:rPr>
        <w:t>בית-משפט ממנה מפרק, אז המפרק מחויב לבית-המשפט. הממונה על שוק ההון והביטוח לא מחויב לאף אחד, אפילו לא לשר האוצר, מאחר שהוא יעשה את מה שהוא רוצה ואחר כך גם יעבוד באיזו חברת ביטוח, כמו שקורה היום בחיים. פקידי האוצר הם מנהלי קרנות הפנסיה. אלה שהצליחו לעבוד בחו</w:t>
      </w:r>
      <w:r>
        <w:rPr>
          <w:rFonts w:hint="cs"/>
          <w:rtl/>
        </w:rPr>
        <w:t xml:space="preserve">ץ, קיבלו את הקופות, והוא עושה כבתוך שלו. </w:t>
      </w:r>
    </w:p>
    <w:p w14:paraId="1D852734" w14:textId="77777777" w:rsidR="00000000" w:rsidRDefault="00E01313">
      <w:pPr>
        <w:pStyle w:val="a0"/>
        <w:rPr>
          <w:rFonts w:hint="cs"/>
          <w:rtl/>
        </w:rPr>
      </w:pPr>
    </w:p>
    <w:p w14:paraId="183DB642" w14:textId="77777777" w:rsidR="00000000" w:rsidRDefault="00E01313">
      <w:pPr>
        <w:pStyle w:val="a0"/>
        <w:rPr>
          <w:rFonts w:hint="cs"/>
          <w:rtl/>
        </w:rPr>
      </w:pPr>
      <w:r>
        <w:rPr>
          <w:rFonts w:hint="cs"/>
          <w:rtl/>
        </w:rPr>
        <w:t>זה לא סביר שהכנסת מקבלת החלטה על חקיקה ועל כל דבר, על הכול, פרט לתקנות הפנסיה. אני אתן לכם דוגמה לתקנות. המפקח קבע, שאם גמלאי או עובד הלך לעולמו בעשירי בחודש - השר במשרד האוצר, אני יודע שזה תוקן, אבל עד שזה תוקן ה</w:t>
      </w:r>
      <w:r>
        <w:rPr>
          <w:rFonts w:hint="cs"/>
          <w:rtl/>
        </w:rPr>
        <w:t>וא היה מקבל את משכורתו ממקום העבודה, מ-20 בחודש, מקופת הפנסיה. התקנות קבעו, שקופות הפנסיה הן גירעוניות והן צריכות להרוויח עוד 20 יום. הוא יקבל עד ליום עבודתו האחרון ממקום העבודה, והאלמנה והשאירים לא יקבלו בכלל. הם יקבלו חודש אחרי זה. לחלופין, אסור לגמלאי ל</w:t>
      </w:r>
      <w:r>
        <w:rPr>
          <w:rFonts w:hint="cs"/>
          <w:rtl/>
        </w:rPr>
        <w:t>התחתן - גם זה תוקן. מותר לו להתחתן, אבל הכלה המיועדת צריכה לדעת שאם הוא ילך לעולמו, חלילה, היא לא תקבל את הגמלה. גם זה תוקן.</w:t>
      </w:r>
    </w:p>
    <w:p w14:paraId="1285B694" w14:textId="77777777" w:rsidR="00000000" w:rsidRDefault="00E01313">
      <w:pPr>
        <w:pStyle w:val="a0"/>
        <w:rPr>
          <w:rFonts w:hint="cs"/>
          <w:rtl/>
        </w:rPr>
      </w:pPr>
    </w:p>
    <w:p w14:paraId="2EBA12E0" w14:textId="77777777" w:rsidR="00000000" w:rsidRDefault="00E01313">
      <w:pPr>
        <w:pStyle w:val="af0"/>
        <w:rPr>
          <w:rtl/>
        </w:rPr>
      </w:pPr>
      <w:r>
        <w:rPr>
          <w:rFonts w:hint="eastAsia"/>
          <w:rtl/>
        </w:rPr>
        <w:t>השר</w:t>
      </w:r>
      <w:r>
        <w:rPr>
          <w:rtl/>
        </w:rPr>
        <w:t xml:space="preserve"> מאיר שטרית:</w:t>
      </w:r>
    </w:p>
    <w:p w14:paraId="3372DD50" w14:textId="77777777" w:rsidR="00000000" w:rsidRDefault="00E01313">
      <w:pPr>
        <w:pStyle w:val="a0"/>
        <w:rPr>
          <w:rFonts w:hint="cs"/>
          <w:rtl/>
        </w:rPr>
      </w:pPr>
    </w:p>
    <w:p w14:paraId="58A119E8" w14:textId="77777777" w:rsidR="00000000" w:rsidRDefault="00E01313">
      <w:pPr>
        <w:pStyle w:val="a0"/>
        <w:rPr>
          <w:rFonts w:hint="cs"/>
          <w:rtl/>
        </w:rPr>
      </w:pPr>
      <w:r>
        <w:rPr>
          <w:rFonts w:hint="cs"/>
          <w:rtl/>
        </w:rPr>
        <w:t>בצדק.</w:t>
      </w:r>
    </w:p>
    <w:p w14:paraId="376BBCF0" w14:textId="77777777" w:rsidR="00000000" w:rsidRDefault="00E01313">
      <w:pPr>
        <w:pStyle w:val="a0"/>
        <w:rPr>
          <w:rFonts w:hint="cs"/>
          <w:rtl/>
        </w:rPr>
      </w:pPr>
    </w:p>
    <w:p w14:paraId="3B3C0CFE" w14:textId="77777777" w:rsidR="00000000" w:rsidRDefault="00E01313">
      <w:pPr>
        <w:pStyle w:val="-"/>
        <w:rPr>
          <w:rtl/>
        </w:rPr>
      </w:pPr>
      <w:bookmarkStart w:id="173" w:name="FS000000556T28_01_2004_13_19_18C"/>
      <w:bookmarkEnd w:id="173"/>
      <w:r>
        <w:rPr>
          <w:rFonts w:hint="eastAsia"/>
          <w:rtl/>
        </w:rPr>
        <w:t>חיים</w:t>
      </w:r>
      <w:r>
        <w:rPr>
          <w:rtl/>
        </w:rPr>
        <w:t xml:space="preserve"> כץ (הליכוד):</w:t>
      </w:r>
    </w:p>
    <w:p w14:paraId="09CB42E5" w14:textId="77777777" w:rsidR="00000000" w:rsidRDefault="00E01313">
      <w:pPr>
        <w:pStyle w:val="a0"/>
        <w:rPr>
          <w:rFonts w:hint="cs"/>
          <w:rtl/>
        </w:rPr>
      </w:pPr>
    </w:p>
    <w:p w14:paraId="55D1FDC4" w14:textId="77777777" w:rsidR="00000000" w:rsidRDefault="00E01313">
      <w:pPr>
        <w:pStyle w:val="a0"/>
        <w:rPr>
          <w:rFonts w:hint="cs"/>
          <w:rtl/>
        </w:rPr>
      </w:pPr>
      <w:r>
        <w:rPr>
          <w:rFonts w:hint="cs"/>
          <w:rtl/>
        </w:rPr>
        <w:t>מותר לו עכשיו שנתיים, רק אם היא זקנה ולא נראית במצב טוב, אבל היא יכולה להיות זקנה ולהיר</w:t>
      </w:r>
      <w:r>
        <w:rPr>
          <w:rFonts w:hint="cs"/>
          <w:rtl/>
        </w:rPr>
        <w:t>אות במצב טוב, אז למה הוספתם את התוספת שהיא לא תיראה במצב טוב.</w:t>
      </w:r>
    </w:p>
    <w:p w14:paraId="74013958" w14:textId="77777777" w:rsidR="00000000" w:rsidRDefault="00E01313">
      <w:pPr>
        <w:pStyle w:val="a0"/>
        <w:rPr>
          <w:rFonts w:hint="cs"/>
          <w:rtl/>
        </w:rPr>
      </w:pPr>
    </w:p>
    <w:p w14:paraId="6E01C972" w14:textId="77777777" w:rsidR="00000000" w:rsidRDefault="00E01313">
      <w:pPr>
        <w:pStyle w:val="af0"/>
        <w:rPr>
          <w:rtl/>
        </w:rPr>
      </w:pPr>
      <w:r>
        <w:rPr>
          <w:rFonts w:hint="eastAsia"/>
          <w:rtl/>
        </w:rPr>
        <w:t>אילנה</w:t>
      </w:r>
      <w:r>
        <w:rPr>
          <w:rtl/>
        </w:rPr>
        <w:t xml:space="preserve"> כהן (עם אחד):</w:t>
      </w:r>
    </w:p>
    <w:p w14:paraId="559A0A95" w14:textId="77777777" w:rsidR="00000000" w:rsidRDefault="00E01313">
      <w:pPr>
        <w:pStyle w:val="a0"/>
        <w:rPr>
          <w:rFonts w:hint="cs"/>
          <w:rtl/>
        </w:rPr>
      </w:pPr>
    </w:p>
    <w:p w14:paraId="1194CCD3" w14:textId="77777777" w:rsidR="00000000" w:rsidRDefault="00E01313">
      <w:pPr>
        <w:pStyle w:val="a0"/>
        <w:rPr>
          <w:rFonts w:hint="cs"/>
          <w:rtl/>
        </w:rPr>
      </w:pPr>
      <w:r>
        <w:rPr>
          <w:rFonts w:hint="cs"/>
          <w:rtl/>
        </w:rPr>
        <w:t xml:space="preserve">זה נגד הנשים. </w:t>
      </w:r>
    </w:p>
    <w:p w14:paraId="14827433" w14:textId="77777777" w:rsidR="00000000" w:rsidRDefault="00E01313">
      <w:pPr>
        <w:pStyle w:val="a0"/>
        <w:rPr>
          <w:rFonts w:hint="cs"/>
          <w:rtl/>
        </w:rPr>
      </w:pPr>
    </w:p>
    <w:p w14:paraId="6BB08F2F" w14:textId="77777777" w:rsidR="00000000" w:rsidRDefault="00E01313">
      <w:pPr>
        <w:pStyle w:val="-"/>
        <w:rPr>
          <w:rtl/>
        </w:rPr>
      </w:pPr>
      <w:bookmarkStart w:id="174" w:name="FS000000556T28_01_2004_13_20_29C"/>
      <w:bookmarkEnd w:id="174"/>
      <w:r>
        <w:rPr>
          <w:rFonts w:hint="eastAsia"/>
          <w:rtl/>
        </w:rPr>
        <w:t>חיים</w:t>
      </w:r>
      <w:r>
        <w:rPr>
          <w:rtl/>
        </w:rPr>
        <w:t xml:space="preserve"> כץ (הליכוד):</w:t>
      </w:r>
    </w:p>
    <w:p w14:paraId="6F71E2ED" w14:textId="77777777" w:rsidR="00000000" w:rsidRDefault="00E01313">
      <w:pPr>
        <w:pStyle w:val="a0"/>
        <w:rPr>
          <w:rFonts w:hint="cs"/>
          <w:rtl/>
        </w:rPr>
      </w:pPr>
    </w:p>
    <w:p w14:paraId="7F1B8AD1" w14:textId="77777777" w:rsidR="00000000" w:rsidRDefault="00E01313">
      <w:pPr>
        <w:pStyle w:val="a0"/>
        <w:rPr>
          <w:rFonts w:hint="cs"/>
          <w:rtl/>
        </w:rPr>
      </w:pPr>
      <w:r>
        <w:rPr>
          <w:rFonts w:hint="cs"/>
          <w:rtl/>
        </w:rPr>
        <w:t>אני בעד הנשים, אבל למה מוסיפים בחקיקה שהיא לא תיראה במצב טוב? שתיראה במצב טוב.</w:t>
      </w:r>
    </w:p>
    <w:p w14:paraId="5EA96358" w14:textId="77777777" w:rsidR="00000000" w:rsidRDefault="00E01313">
      <w:pPr>
        <w:pStyle w:val="a0"/>
        <w:rPr>
          <w:rFonts w:hint="cs"/>
          <w:rtl/>
        </w:rPr>
      </w:pPr>
    </w:p>
    <w:p w14:paraId="235504B5" w14:textId="77777777" w:rsidR="00000000" w:rsidRDefault="00E01313">
      <w:pPr>
        <w:pStyle w:val="af0"/>
        <w:rPr>
          <w:rtl/>
        </w:rPr>
      </w:pPr>
      <w:r>
        <w:rPr>
          <w:rFonts w:hint="eastAsia"/>
          <w:rtl/>
        </w:rPr>
        <w:t>אילנה</w:t>
      </w:r>
      <w:r>
        <w:rPr>
          <w:rtl/>
        </w:rPr>
        <w:t xml:space="preserve"> כהן (עם אחד):</w:t>
      </w:r>
    </w:p>
    <w:p w14:paraId="0FA25026" w14:textId="77777777" w:rsidR="00000000" w:rsidRDefault="00E01313">
      <w:pPr>
        <w:pStyle w:val="a0"/>
        <w:rPr>
          <w:rFonts w:hint="cs"/>
          <w:rtl/>
        </w:rPr>
      </w:pPr>
    </w:p>
    <w:p w14:paraId="60E984B7" w14:textId="77777777" w:rsidR="00000000" w:rsidRDefault="00E01313">
      <w:pPr>
        <w:pStyle w:val="a0"/>
        <w:rPr>
          <w:rFonts w:hint="cs"/>
          <w:rtl/>
        </w:rPr>
      </w:pPr>
      <w:r>
        <w:rPr>
          <w:rFonts w:hint="cs"/>
          <w:rtl/>
        </w:rPr>
        <w:t>אנחנו צריכים לעשות שמירה מיוחדת על ה</w:t>
      </w:r>
      <w:r>
        <w:rPr>
          <w:rFonts w:hint="cs"/>
          <w:rtl/>
        </w:rPr>
        <w:t>ממונה על שוק ההון.</w:t>
      </w:r>
    </w:p>
    <w:p w14:paraId="7995422F" w14:textId="77777777" w:rsidR="00000000" w:rsidRDefault="00E01313">
      <w:pPr>
        <w:pStyle w:val="a0"/>
        <w:rPr>
          <w:rFonts w:hint="cs"/>
          <w:rtl/>
        </w:rPr>
      </w:pPr>
    </w:p>
    <w:p w14:paraId="6E18FFE1" w14:textId="77777777" w:rsidR="00000000" w:rsidRDefault="00E01313">
      <w:pPr>
        <w:pStyle w:val="-"/>
        <w:rPr>
          <w:rtl/>
        </w:rPr>
      </w:pPr>
      <w:bookmarkStart w:id="175" w:name="FS000000556T28_01_2004_13_21_36C"/>
      <w:bookmarkEnd w:id="175"/>
      <w:r>
        <w:rPr>
          <w:rtl/>
        </w:rPr>
        <w:t>חיים כץ (הליכוד):</w:t>
      </w:r>
    </w:p>
    <w:p w14:paraId="501D4FDA" w14:textId="77777777" w:rsidR="00000000" w:rsidRDefault="00E01313">
      <w:pPr>
        <w:pStyle w:val="a0"/>
        <w:rPr>
          <w:rtl/>
        </w:rPr>
      </w:pPr>
    </w:p>
    <w:p w14:paraId="0F8D3471" w14:textId="77777777" w:rsidR="00000000" w:rsidRDefault="00E01313">
      <w:pPr>
        <w:pStyle w:val="a0"/>
        <w:rPr>
          <w:rFonts w:hint="cs"/>
          <w:rtl/>
        </w:rPr>
      </w:pPr>
      <w:r>
        <w:rPr>
          <w:rFonts w:hint="cs"/>
          <w:rtl/>
        </w:rPr>
        <w:t>לא יכול להיות דבר כזה. לא יכול להיות שלאדם במדינת ישראל, שיהיה חשוב ככל שיהיה, תהיינה סמכויות יותר מאשר יש לראש הממשלה. גם ראש הממשלה מביא קודם לממשלה. הממונה על שוק ההון הוא האדם היחיד שקיבל כוח בלתי סביר על היקפים ש</w:t>
      </w:r>
      <w:r>
        <w:rPr>
          <w:rFonts w:hint="cs"/>
          <w:rtl/>
        </w:rPr>
        <w:t xml:space="preserve">ל 200 מיליארד שקל, והוא לא צריך לשאול אף אחד. הוא יכול לעשות בזה כבתוך שלו, הוא לא צריך לתת דין-וחשבון, ואנחנו החכמים אומרים לו: תעשה, בסדר. ראש הממשלה, אתה לא יכול לתת לפקיד אוצר סמכויות שאין לך ואין לאף אחד במדינת ישראל, כי החוק לא מאשר. אנחנו נותנים את </w:t>
      </w:r>
      <w:r>
        <w:rPr>
          <w:rFonts w:hint="cs"/>
          <w:rtl/>
        </w:rPr>
        <w:t>זה בלארג'יות. זה נראה לי בדיחה, לא רציני, לא ראוי ולא מכובד.</w:t>
      </w:r>
    </w:p>
    <w:p w14:paraId="37218926" w14:textId="77777777" w:rsidR="00000000" w:rsidRDefault="00E01313">
      <w:pPr>
        <w:pStyle w:val="a0"/>
        <w:rPr>
          <w:rFonts w:hint="cs"/>
          <w:rtl/>
        </w:rPr>
      </w:pPr>
    </w:p>
    <w:p w14:paraId="1C975631" w14:textId="77777777" w:rsidR="00000000" w:rsidRDefault="00E01313">
      <w:pPr>
        <w:pStyle w:val="af1"/>
        <w:rPr>
          <w:rtl/>
        </w:rPr>
      </w:pPr>
      <w:r>
        <w:rPr>
          <w:rtl/>
        </w:rPr>
        <w:t>היו"ר ראובן ריבלין:</w:t>
      </w:r>
    </w:p>
    <w:p w14:paraId="74D2520A" w14:textId="77777777" w:rsidR="00000000" w:rsidRDefault="00E01313">
      <w:pPr>
        <w:pStyle w:val="a0"/>
        <w:rPr>
          <w:rtl/>
        </w:rPr>
      </w:pPr>
    </w:p>
    <w:p w14:paraId="43A24B55" w14:textId="77777777" w:rsidR="00000000" w:rsidRDefault="00E01313">
      <w:pPr>
        <w:pStyle w:val="a0"/>
        <w:rPr>
          <w:rFonts w:hint="cs"/>
          <w:rtl/>
        </w:rPr>
      </w:pPr>
      <w:r>
        <w:rPr>
          <w:rFonts w:hint="cs"/>
          <w:rtl/>
        </w:rPr>
        <w:t>אז אתה רוצה שיאשרו את הצעת החוק. מרגע שאדוני משיב אנחנו מצביעים, אלא אם כן אדוני יבקש לדחות את ההצבעה והכנסת תסכים.</w:t>
      </w:r>
    </w:p>
    <w:p w14:paraId="4430E5E7" w14:textId="77777777" w:rsidR="00000000" w:rsidRDefault="00E01313">
      <w:pPr>
        <w:pStyle w:val="a0"/>
        <w:rPr>
          <w:rFonts w:hint="cs"/>
          <w:rtl/>
        </w:rPr>
      </w:pPr>
    </w:p>
    <w:p w14:paraId="22F0A995" w14:textId="77777777" w:rsidR="00000000" w:rsidRDefault="00E01313">
      <w:pPr>
        <w:pStyle w:val="a"/>
        <w:rPr>
          <w:rtl/>
        </w:rPr>
      </w:pPr>
      <w:bookmarkStart w:id="176" w:name="FS000000478T28_01_2004_16_02_59"/>
      <w:bookmarkStart w:id="177" w:name="_Toc78873048"/>
      <w:bookmarkEnd w:id="176"/>
      <w:r>
        <w:rPr>
          <w:rFonts w:hint="eastAsia"/>
          <w:rtl/>
        </w:rPr>
        <w:t>השר</w:t>
      </w:r>
      <w:r>
        <w:rPr>
          <w:rtl/>
        </w:rPr>
        <w:t xml:space="preserve"> מאיר שטרית:</w:t>
      </w:r>
      <w:bookmarkEnd w:id="177"/>
    </w:p>
    <w:p w14:paraId="05A68ABB" w14:textId="77777777" w:rsidR="00000000" w:rsidRDefault="00E01313">
      <w:pPr>
        <w:pStyle w:val="a0"/>
        <w:rPr>
          <w:rFonts w:hint="cs"/>
          <w:rtl/>
        </w:rPr>
      </w:pPr>
    </w:p>
    <w:p w14:paraId="6124D3FD" w14:textId="77777777" w:rsidR="00000000" w:rsidRDefault="00E01313">
      <w:pPr>
        <w:pStyle w:val="a0"/>
        <w:rPr>
          <w:rFonts w:hint="cs"/>
          <w:rtl/>
        </w:rPr>
      </w:pPr>
      <w:r>
        <w:rPr>
          <w:rFonts w:hint="cs"/>
          <w:rtl/>
        </w:rPr>
        <w:t>אדוני היושב-ראש, זה לא נכון להשאיר את ה</w:t>
      </w:r>
      <w:r>
        <w:rPr>
          <w:rFonts w:hint="cs"/>
          <w:rtl/>
        </w:rPr>
        <w:t>הצעות הללו ללא תשובה, אף-על-פי שיש הסכמה עם המציעים לדחות את ההצבעה למועד אחר. התיאור הפלסטי שהעלו פה חבר הכנסת כץ וחבר הכנסת אורון, הוא לחלוטין לא נכון. אתם מטעים את חברי הכנסת, ואני אסביר מדוע.</w:t>
      </w:r>
    </w:p>
    <w:p w14:paraId="5CE5899E" w14:textId="77777777" w:rsidR="00000000" w:rsidRDefault="00E01313">
      <w:pPr>
        <w:pStyle w:val="a0"/>
        <w:rPr>
          <w:rFonts w:hint="cs"/>
          <w:rtl/>
        </w:rPr>
      </w:pPr>
    </w:p>
    <w:p w14:paraId="6CDD6423" w14:textId="77777777" w:rsidR="00000000" w:rsidRDefault="00E01313">
      <w:pPr>
        <w:pStyle w:val="af0"/>
        <w:rPr>
          <w:rtl/>
        </w:rPr>
      </w:pPr>
      <w:r>
        <w:rPr>
          <w:rFonts w:hint="eastAsia"/>
          <w:rtl/>
        </w:rPr>
        <w:t>אילנה</w:t>
      </w:r>
      <w:r>
        <w:rPr>
          <w:rtl/>
        </w:rPr>
        <w:t xml:space="preserve"> כהן (עם אחד):</w:t>
      </w:r>
    </w:p>
    <w:p w14:paraId="04578895" w14:textId="77777777" w:rsidR="00000000" w:rsidRDefault="00E01313">
      <w:pPr>
        <w:pStyle w:val="a0"/>
        <w:rPr>
          <w:rFonts w:hint="cs"/>
          <w:rtl/>
        </w:rPr>
      </w:pPr>
    </w:p>
    <w:p w14:paraId="2D1F64F7" w14:textId="77777777" w:rsidR="00000000" w:rsidRDefault="00E01313">
      <w:pPr>
        <w:pStyle w:val="a0"/>
        <w:rPr>
          <w:rFonts w:hint="cs"/>
          <w:rtl/>
        </w:rPr>
      </w:pPr>
      <w:r>
        <w:rPr>
          <w:rFonts w:hint="cs"/>
          <w:rtl/>
        </w:rPr>
        <w:t>זה לא נכון מה שאתה אומר.</w:t>
      </w:r>
    </w:p>
    <w:p w14:paraId="28713159" w14:textId="77777777" w:rsidR="00000000" w:rsidRDefault="00E01313">
      <w:pPr>
        <w:pStyle w:val="a0"/>
        <w:rPr>
          <w:rFonts w:hint="cs"/>
          <w:rtl/>
        </w:rPr>
      </w:pPr>
    </w:p>
    <w:p w14:paraId="197EE01A" w14:textId="77777777" w:rsidR="00000000" w:rsidRDefault="00E01313">
      <w:pPr>
        <w:pStyle w:val="-"/>
        <w:rPr>
          <w:rtl/>
        </w:rPr>
      </w:pPr>
      <w:r>
        <w:rPr>
          <w:rFonts w:hint="eastAsia"/>
          <w:rtl/>
        </w:rPr>
        <w:t>השר</w:t>
      </w:r>
      <w:r>
        <w:rPr>
          <w:rtl/>
        </w:rPr>
        <w:t xml:space="preserve"> מאיר שטר</w:t>
      </w:r>
      <w:r>
        <w:rPr>
          <w:rtl/>
        </w:rPr>
        <w:t>ית:</w:t>
      </w:r>
    </w:p>
    <w:p w14:paraId="336804D6" w14:textId="77777777" w:rsidR="00000000" w:rsidRDefault="00E01313">
      <w:pPr>
        <w:pStyle w:val="a0"/>
        <w:rPr>
          <w:rFonts w:hint="cs"/>
          <w:rtl/>
        </w:rPr>
      </w:pPr>
    </w:p>
    <w:p w14:paraId="388E52D8" w14:textId="77777777" w:rsidR="00000000" w:rsidRDefault="00E01313">
      <w:pPr>
        <w:pStyle w:val="a0"/>
        <w:rPr>
          <w:rFonts w:hint="cs"/>
          <w:rtl/>
        </w:rPr>
      </w:pPr>
      <w:r>
        <w:rPr>
          <w:rFonts w:hint="cs"/>
          <w:rtl/>
        </w:rPr>
        <w:t>עם כל הכבוד, העניין של קביעת תקנון מקצועי לקופת הפנסיה, הוא עניין מקצועי פרופר, ולא עניין של תקנון שהכנסת צריכה לאשר אותו. אני יכול להביא שורה של נושאים שבהם פקידי ממשלה במשרדים השונים ושרים שונים עושים תקנות ללא אישור הכנסת. מדוע? אתה אומר שחברי הכנס</w:t>
      </w:r>
      <w:r>
        <w:rPr>
          <w:rFonts w:hint="cs"/>
          <w:rtl/>
        </w:rPr>
        <w:t>ת טוענים שהם ישבו בכנסת ולא הבינו את המשמעויות של חוק הפנסיה.</w:t>
      </w:r>
    </w:p>
    <w:p w14:paraId="470CFEC9" w14:textId="77777777" w:rsidR="00000000" w:rsidRDefault="00E01313">
      <w:pPr>
        <w:pStyle w:val="af0"/>
        <w:rPr>
          <w:rFonts w:hint="cs"/>
          <w:rtl/>
        </w:rPr>
      </w:pPr>
    </w:p>
    <w:p w14:paraId="58974873" w14:textId="77777777" w:rsidR="00000000" w:rsidRDefault="00E01313">
      <w:pPr>
        <w:pStyle w:val="af0"/>
        <w:rPr>
          <w:rtl/>
        </w:rPr>
      </w:pPr>
      <w:r>
        <w:rPr>
          <w:rFonts w:hint="eastAsia"/>
          <w:rtl/>
        </w:rPr>
        <w:t>חיים</w:t>
      </w:r>
      <w:r>
        <w:rPr>
          <w:rtl/>
        </w:rPr>
        <w:t xml:space="preserve"> אורון (מרצ):</w:t>
      </w:r>
    </w:p>
    <w:p w14:paraId="3EC33F0A" w14:textId="77777777" w:rsidR="00000000" w:rsidRDefault="00E01313">
      <w:pPr>
        <w:pStyle w:val="a0"/>
        <w:rPr>
          <w:rFonts w:hint="cs"/>
          <w:rtl/>
        </w:rPr>
      </w:pPr>
    </w:p>
    <w:p w14:paraId="6356459C" w14:textId="77777777" w:rsidR="00000000" w:rsidRDefault="00E01313">
      <w:pPr>
        <w:pStyle w:val="a0"/>
        <w:rPr>
          <w:rFonts w:hint="cs"/>
          <w:rtl/>
        </w:rPr>
      </w:pPr>
      <w:r>
        <w:rPr>
          <w:rFonts w:hint="cs"/>
          <w:rtl/>
        </w:rPr>
        <w:t>הבנו מאוד.</w:t>
      </w:r>
    </w:p>
    <w:p w14:paraId="7FB96FD9" w14:textId="77777777" w:rsidR="00000000" w:rsidRDefault="00E01313">
      <w:pPr>
        <w:pStyle w:val="a0"/>
        <w:rPr>
          <w:rFonts w:hint="cs"/>
          <w:rtl/>
        </w:rPr>
      </w:pPr>
    </w:p>
    <w:p w14:paraId="0804D38B" w14:textId="77777777" w:rsidR="00000000" w:rsidRDefault="00E01313">
      <w:pPr>
        <w:pStyle w:val="-"/>
        <w:rPr>
          <w:rtl/>
        </w:rPr>
      </w:pPr>
      <w:r>
        <w:rPr>
          <w:rFonts w:hint="eastAsia"/>
          <w:rtl/>
        </w:rPr>
        <w:t>השר</w:t>
      </w:r>
      <w:r>
        <w:rPr>
          <w:rtl/>
        </w:rPr>
        <w:t xml:space="preserve"> מאיר שטרית:</w:t>
      </w:r>
    </w:p>
    <w:p w14:paraId="3C342AC7" w14:textId="77777777" w:rsidR="00000000" w:rsidRDefault="00E01313">
      <w:pPr>
        <w:pStyle w:val="a0"/>
        <w:rPr>
          <w:rFonts w:hint="cs"/>
          <w:rtl/>
        </w:rPr>
      </w:pPr>
    </w:p>
    <w:p w14:paraId="3859DF5F" w14:textId="77777777" w:rsidR="00000000" w:rsidRDefault="00E01313">
      <w:pPr>
        <w:pStyle w:val="a0"/>
        <w:rPr>
          <w:rFonts w:hint="cs"/>
          <w:rtl/>
        </w:rPr>
      </w:pPr>
      <w:r>
        <w:rPr>
          <w:rFonts w:hint="cs"/>
          <w:rtl/>
        </w:rPr>
        <w:t>תחליט, או שאתה מבין או שאתה לא מבין. אם אתה לא מבין את המשמעות של חוק הפנסיה, אתה תיכנס לפרטי התקנון שדן בזכויות של כל עובד, באקטואריה שלו, מה מו</w:t>
      </w:r>
      <w:r>
        <w:rPr>
          <w:rFonts w:hint="cs"/>
          <w:rtl/>
        </w:rPr>
        <w:t xml:space="preserve">תר לקחת ומה אסור, בכל הסכם - - - </w:t>
      </w:r>
    </w:p>
    <w:p w14:paraId="6ADB1980" w14:textId="77777777" w:rsidR="00000000" w:rsidRDefault="00E01313">
      <w:pPr>
        <w:pStyle w:val="a0"/>
        <w:rPr>
          <w:rFonts w:hint="cs"/>
          <w:rtl/>
        </w:rPr>
      </w:pPr>
    </w:p>
    <w:p w14:paraId="726E231B" w14:textId="77777777" w:rsidR="00000000" w:rsidRDefault="00E01313">
      <w:pPr>
        <w:pStyle w:val="af0"/>
        <w:rPr>
          <w:rtl/>
        </w:rPr>
      </w:pPr>
      <w:r>
        <w:rPr>
          <w:rFonts w:hint="eastAsia"/>
          <w:rtl/>
        </w:rPr>
        <w:t>אילנה</w:t>
      </w:r>
      <w:r>
        <w:rPr>
          <w:rtl/>
        </w:rPr>
        <w:t xml:space="preserve"> כהן (עם אחד):</w:t>
      </w:r>
    </w:p>
    <w:p w14:paraId="0645BA53" w14:textId="77777777" w:rsidR="00000000" w:rsidRDefault="00E01313">
      <w:pPr>
        <w:pStyle w:val="a0"/>
        <w:rPr>
          <w:rFonts w:hint="cs"/>
          <w:rtl/>
        </w:rPr>
      </w:pPr>
    </w:p>
    <w:p w14:paraId="3C09AAD7" w14:textId="77777777" w:rsidR="00000000" w:rsidRDefault="00E01313">
      <w:pPr>
        <w:pStyle w:val="a0"/>
        <w:rPr>
          <w:rFonts w:hint="cs"/>
          <w:rtl/>
        </w:rPr>
      </w:pPr>
      <w:r>
        <w:rPr>
          <w:rFonts w:hint="cs"/>
          <w:rtl/>
        </w:rPr>
        <w:t>אתה מיתמם. הרי אתה יודע שכולם לא מבינים.</w:t>
      </w:r>
    </w:p>
    <w:p w14:paraId="59EBC5C8" w14:textId="77777777" w:rsidR="00000000" w:rsidRDefault="00E01313">
      <w:pPr>
        <w:pStyle w:val="a0"/>
        <w:ind w:firstLine="0"/>
        <w:rPr>
          <w:rFonts w:hint="cs"/>
          <w:rtl/>
        </w:rPr>
      </w:pPr>
    </w:p>
    <w:p w14:paraId="450F7507" w14:textId="77777777" w:rsidR="00000000" w:rsidRDefault="00E01313">
      <w:pPr>
        <w:pStyle w:val="-"/>
        <w:rPr>
          <w:rtl/>
        </w:rPr>
      </w:pPr>
      <w:r>
        <w:rPr>
          <w:rFonts w:hint="eastAsia"/>
          <w:rtl/>
        </w:rPr>
        <w:t>השר</w:t>
      </w:r>
      <w:r>
        <w:rPr>
          <w:rtl/>
        </w:rPr>
        <w:t xml:space="preserve"> מאיר שטרית:</w:t>
      </w:r>
    </w:p>
    <w:p w14:paraId="7D09728B" w14:textId="77777777" w:rsidR="00000000" w:rsidRDefault="00E01313">
      <w:pPr>
        <w:pStyle w:val="a0"/>
        <w:rPr>
          <w:rFonts w:hint="cs"/>
          <w:rtl/>
        </w:rPr>
      </w:pPr>
    </w:p>
    <w:p w14:paraId="6E7C3900" w14:textId="77777777" w:rsidR="00000000" w:rsidRDefault="00E01313">
      <w:pPr>
        <w:pStyle w:val="a0"/>
        <w:rPr>
          <w:rFonts w:hint="cs"/>
          <w:rtl/>
        </w:rPr>
      </w:pPr>
      <w:r>
        <w:rPr>
          <w:rFonts w:hint="cs"/>
          <w:rtl/>
        </w:rPr>
        <w:t>- - - במשא-ומתן עם ארגוני המעסיקים ועם ההסתדרות.</w:t>
      </w:r>
    </w:p>
    <w:p w14:paraId="2EA3B49B" w14:textId="77777777" w:rsidR="00000000" w:rsidRDefault="00E01313">
      <w:pPr>
        <w:pStyle w:val="a0"/>
        <w:rPr>
          <w:rFonts w:hint="cs"/>
          <w:rtl/>
        </w:rPr>
      </w:pPr>
    </w:p>
    <w:p w14:paraId="59545EAC" w14:textId="77777777" w:rsidR="00000000" w:rsidRDefault="00E01313">
      <w:pPr>
        <w:pStyle w:val="af1"/>
        <w:rPr>
          <w:rtl/>
        </w:rPr>
      </w:pPr>
      <w:r>
        <w:rPr>
          <w:rtl/>
        </w:rPr>
        <w:t>היו"ר ראובן ריבלין:</w:t>
      </w:r>
    </w:p>
    <w:p w14:paraId="14C0C773" w14:textId="77777777" w:rsidR="00000000" w:rsidRDefault="00E01313">
      <w:pPr>
        <w:pStyle w:val="a0"/>
        <w:rPr>
          <w:rtl/>
        </w:rPr>
      </w:pPr>
    </w:p>
    <w:p w14:paraId="42B04DE2" w14:textId="77777777" w:rsidR="00000000" w:rsidRDefault="00E01313">
      <w:pPr>
        <w:pStyle w:val="a0"/>
        <w:rPr>
          <w:rFonts w:hint="cs"/>
          <w:rtl/>
        </w:rPr>
      </w:pPr>
      <w:r>
        <w:rPr>
          <w:rFonts w:hint="cs"/>
          <w:rtl/>
        </w:rPr>
        <w:t xml:space="preserve">חברת הכנסת כהן, איש לא שומע אותך. חבר הכנסת אורון אמר שהוא היה, השתתף </w:t>
      </w:r>
      <w:r>
        <w:rPr>
          <w:rFonts w:hint="cs"/>
          <w:rtl/>
        </w:rPr>
        <w:t>והאזין, ולכן הצביע נגד. הוא אמר שהיו אחרים שלא הבינו והצביעו בעד.</w:t>
      </w:r>
    </w:p>
    <w:p w14:paraId="00A8BF68" w14:textId="77777777" w:rsidR="00000000" w:rsidRDefault="00E01313">
      <w:pPr>
        <w:pStyle w:val="a0"/>
        <w:rPr>
          <w:rFonts w:hint="cs"/>
          <w:rtl/>
        </w:rPr>
      </w:pPr>
    </w:p>
    <w:p w14:paraId="64C3A643" w14:textId="77777777" w:rsidR="00000000" w:rsidRDefault="00E01313">
      <w:pPr>
        <w:pStyle w:val="af0"/>
        <w:rPr>
          <w:rtl/>
        </w:rPr>
      </w:pPr>
      <w:r>
        <w:rPr>
          <w:rFonts w:hint="eastAsia"/>
          <w:rtl/>
        </w:rPr>
        <w:t>חיים</w:t>
      </w:r>
      <w:r>
        <w:rPr>
          <w:rtl/>
        </w:rPr>
        <w:t xml:space="preserve"> אורון (מרצ):</w:t>
      </w:r>
    </w:p>
    <w:p w14:paraId="40CE3BFF" w14:textId="77777777" w:rsidR="00000000" w:rsidRDefault="00E01313">
      <w:pPr>
        <w:pStyle w:val="a0"/>
        <w:rPr>
          <w:rFonts w:hint="cs"/>
          <w:rtl/>
        </w:rPr>
      </w:pPr>
    </w:p>
    <w:p w14:paraId="42E07AE8" w14:textId="77777777" w:rsidR="00000000" w:rsidRDefault="00E01313">
      <w:pPr>
        <w:pStyle w:val="a0"/>
        <w:rPr>
          <w:rFonts w:hint="cs"/>
          <w:rtl/>
        </w:rPr>
      </w:pPr>
      <w:r>
        <w:rPr>
          <w:rFonts w:hint="cs"/>
          <w:rtl/>
        </w:rPr>
        <w:t>לא אמרתי את זה אף פעם. לא אמרתי שהיו כאלה שלא הבינו.</w:t>
      </w:r>
    </w:p>
    <w:p w14:paraId="38D7E4E2" w14:textId="77777777" w:rsidR="00000000" w:rsidRDefault="00E01313">
      <w:pPr>
        <w:pStyle w:val="a0"/>
        <w:rPr>
          <w:rFonts w:hint="cs"/>
          <w:rtl/>
        </w:rPr>
      </w:pPr>
    </w:p>
    <w:p w14:paraId="4D747A55" w14:textId="77777777" w:rsidR="00000000" w:rsidRDefault="00E01313">
      <w:pPr>
        <w:pStyle w:val="-"/>
        <w:rPr>
          <w:rtl/>
        </w:rPr>
      </w:pPr>
      <w:r>
        <w:rPr>
          <w:rFonts w:hint="eastAsia"/>
          <w:rtl/>
        </w:rPr>
        <w:t>השר</w:t>
      </w:r>
      <w:r>
        <w:rPr>
          <w:rtl/>
        </w:rPr>
        <w:t xml:space="preserve"> מאיר שטרית:</w:t>
      </w:r>
    </w:p>
    <w:p w14:paraId="0885EC9E" w14:textId="77777777" w:rsidR="00000000" w:rsidRDefault="00E01313">
      <w:pPr>
        <w:pStyle w:val="a0"/>
        <w:rPr>
          <w:rFonts w:hint="cs"/>
          <w:rtl/>
        </w:rPr>
      </w:pPr>
    </w:p>
    <w:p w14:paraId="14D325CB" w14:textId="77777777" w:rsidR="00000000" w:rsidRDefault="00E01313">
      <w:pPr>
        <w:pStyle w:val="a0"/>
        <w:rPr>
          <w:rFonts w:hint="cs"/>
          <w:rtl/>
        </w:rPr>
      </w:pPr>
      <w:r>
        <w:rPr>
          <w:rFonts w:hint="cs"/>
          <w:rtl/>
        </w:rPr>
        <w:t>אתה אמרת את זה כאן בדיון.</w:t>
      </w:r>
    </w:p>
    <w:p w14:paraId="035D9FA9" w14:textId="77777777" w:rsidR="00000000" w:rsidRDefault="00E01313">
      <w:pPr>
        <w:pStyle w:val="a0"/>
        <w:rPr>
          <w:rFonts w:hint="cs"/>
          <w:rtl/>
        </w:rPr>
      </w:pPr>
    </w:p>
    <w:p w14:paraId="39C2D1BD" w14:textId="77777777" w:rsidR="00000000" w:rsidRDefault="00E01313">
      <w:pPr>
        <w:pStyle w:val="af1"/>
        <w:rPr>
          <w:rtl/>
        </w:rPr>
      </w:pPr>
      <w:r>
        <w:rPr>
          <w:rtl/>
        </w:rPr>
        <w:t>היו"ר ראובן ריבלין:</w:t>
      </w:r>
    </w:p>
    <w:p w14:paraId="01F5141C" w14:textId="77777777" w:rsidR="00000000" w:rsidRDefault="00E01313">
      <w:pPr>
        <w:pStyle w:val="a0"/>
        <w:rPr>
          <w:rtl/>
        </w:rPr>
      </w:pPr>
    </w:p>
    <w:p w14:paraId="32111E7C" w14:textId="77777777" w:rsidR="00000000" w:rsidRDefault="00E01313">
      <w:pPr>
        <w:pStyle w:val="a0"/>
        <w:rPr>
          <w:rFonts w:hint="cs"/>
          <w:rtl/>
        </w:rPr>
      </w:pPr>
      <w:r>
        <w:rPr>
          <w:rFonts w:hint="cs"/>
          <w:rtl/>
        </w:rPr>
        <w:t>אתה אמרת.</w:t>
      </w:r>
    </w:p>
    <w:p w14:paraId="55CB4A3F" w14:textId="77777777" w:rsidR="00000000" w:rsidRDefault="00E01313">
      <w:pPr>
        <w:pStyle w:val="a0"/>
        <w:rPr>
          <w:rFonts w:hint="cs"/>
          <w:rtl/>
        </w:rPr>
      </w:pPr>
    </w:p>
    <w:p w14:paraId="72EC4380" w14:textId="77777777" w:rsidR="00000000" w:rsidRDefault="00E01313">
      <w:pPr>
        <w:pStyle w:val="-"/>
        <w:rPr>
          <w:rtl/>
        </w:rPr>
      </w:pPr>
      <w:r>
        <w:rPr>
          <w:rFonts w:hint="eastAsia"/>
          <w:rtl/>
        </w:rPr>
        <w:t>השר</w:t>
      </w:r>
      <w:r>
        <w:rPr>
          <w:rtl/>
        </w:rPr>
        <w:t xml:space="preserve"> מאיר שטרית:</w:t>
      </w:r>
    </w:p>
    <w:p w14:paraId="6CE685ED" w14:textId="77777777" w:rsidR="00000000" w:rsidRDefault="00E01313">
      <w:pPr>
        <w:pStyle w:val="a0"/>
        <w:rPr>
          <w:rFonts w:hint="cs"/>
          <w:rtl/>
        </w:rPr>
      </w:pPr>
    </w:p>
    <w:p w14:paraId="62ACBBD3" w14:textId="77777777" w:rsidR="00000000" w:rsidRDefault="00E01313">
      <w:pPr>
        <w:pStyle w:val="a0"/>
        <w:rPr>
          <w:rFonts w:hint="cs"/>
          <w:rtl/>
        </w:rPr>
      </w:pPr>
      <w:r>
        <w:rPr>
          <w:rFonts w:hint="cs"/>
          <w:rtl/>
        </w:rPr>
        <w:t>אתה אמרת, ועוד איך אמרת</w:t>
      </w:r>
      <w:r>
        <w:rPr>
          <w:rFonts w:hint="cs"/>
          <w:rtl/>
        </w:rPr>
        <w:t xml:space="preserve">. </w:t>
      </w:r>
    </w:p>
    <w:p w14:paraId="17AE68B1" w14:textId="77777777" w:rsidR="00000000" w:rsidRDefault="00E01313">
      <w:pPr>
        <w:pStyle w:val="a0"/>
        <w:rPr>
          <w:rFonts w:hint="cs"/>
          <w:rtl/>
        </w:rPr>
      </w:pPr>
    </w:p>
    <w:p w14:paraId="18F31C61" w14:textId="77777777" w:rsidR="00000000" w:rsidRDefault="00E01313">
      <w:pPr>
        <w:pStyle w:val="af1"/>
        <w:rPr>
          <w:rtl/>
        </w:rPr>
      </w:pPr>
      <w:r>
        <w:rPr>
          <w:rtl/>
        </w:rPr>
        <w:t>היו"ר ראובן ריבלין:</w:t>
      </w:r>
    </w:p>
    <w:p w14:paraId="4194730E" w14:textId="77777777" w:rsidR="00000000" w:rsidRDefault="00E01313">
      <w:pPr>
        <w:pStyle w:val="a0"/>
        <w:rPr>
          <w:rtl/>
        </w:rPr>
      </w:pPr>
    </w:p>
    <w:p w14:paraId="770EB44D" w14:textId="77777777" w:rsidR="00000000" w:rsidRDefault="00E01313">
      <w:pPr>
        <w:pStyle w:val="a0"/>
        <w:rPr>
          <w:rFonts w:hint="cs"/>
          <w:rtl/>
        </w:rPr>
      </w:pPr>
      <w:r>
        <w:rPr>
          <w:rFonts w:hint="cs"/>
          <w:rtl/>
        </w:rPr>
        <w:t>אמרת, או הבינו ועל אפם וחמתם הצביעו.</w:t>
      </w:r>
    </w:p>
    <w:p w14:paraId="0A27F479" w14:textId="77777777" w:rsidR="00000000" w:rsidRDefault="00E01313">
      <w:pPr>
        <w:pStyle w:val="a0"/>
        <w:rPr>
          <w:rFonts w:hint="cs"/>
          <w:rtl/>
        </w:rPr>
      </w:pPr>
    </w:p>
    <w:p w14:paraId="39DA7B3B" w14:textId="77777777" w:rsidR="00000000" w:rsidRDefault="00E01313">
      <w:pPr>
        <w:pStyle w:val="-"/>
        <w:rPr>
          <w:rtl/>
        </w:rPr>
      </w:pPr>
      <w:r>
        <w:rPr>
          <w:rFonts w:hint="eastAsia"/>
          <w:rtl/>
        </w:rPr>
        <w:t>השר</w:t>
      </w:r>
      <w:r>
        <w:rPr>
          <w:rtl/>
        </w:rPr>
        <w:t xml:space="preserve"> מאיר שטרית:</w:t>
      </w:r>
    </w:p>
    <w:p w14:paraId="0DB665E5" w14:textId="77777777" w:rsidR="00000000" w:rsidRDefault="00E01313">
      <w:pPr>
        <w:pStyle w:val="a0"/>
        <w:rPr>
          <w:rFonts w:hint="cs"/>
          <w:rtl/>
        </w:rPr>
      </w:pPr>
    </w:p>
    <w:p w14:paraId="296FC567" w14:textId="77777777" w:rsidR="00000000" w:rsidRDefault="00E01313">
      <w:pPr>
        <w:pStyle w:val="a0"/>
        <w:rPr>
          <w:rFonts w:hint="cs"/>
          <w:rtl/>
        </w:rPr>
      </w:pPr>
      <w:r>
        <w:rPr>
          <w:rFonts w:hint="cs"/>
          <w:rtl/>
        </w:rPr>
        <w:t>חבר הכנסת אורון, אין בעניין הזה משום חידוש. יש המון נושאים שהם מקצועיים פרופר, שלא יכולים להגיע לדיון בכנסת. אחרת, המשמעות של מה שאתה אומר היא, שכל שינוי בתקנון של הפנסיה יצטרך</w:t>
      </w:r>
      <w:r>
        <w:rPr>
          <w:rFonts w:hint="cs"/>
          <w:rtl/>
        </w:rPr>
        <w:t xml:space="preserve"> לבוא לאישור ועדת הכספים. אתה מסרבל את העבודה ודוחה כל שינוי בפנסיה, שאנחנו מטפלים בה, כי קופות הפנסיה נמצאות במצב אקטוארי מאוד גרוע והמטרה היא לאזן אותן. תחשוב רגע. לפי דבריך, כל שינוי בתקנון, כל קופת פנסיה, צריך לבוא לוועדת הכספים. זה כמו שאני אגיד לך שכ</w:t>
      </w:r>
      <w:r>
        <w:rPr>
          <w:rFonts w:hint="cs"/>
          <w:rtl/>
        </w:rPr>
        <w:t>ל שינוי בהחלטה של משרד החקלאות על גידול כזה או אחר יבוא לוועדת הכלכלה; כל החלטה מינהלית של משרד השיכון לשינוי סעיף צריכה לבוא לוועדת הכלכלה. הרי זה לא יעלה על הדעת. זה לא עולה בקנה אחד עם עקרון הפרדת הרשויות.</w:t>
      </w:r>
    </w:p>
    <w:p w14:paraId="3FF4D7A3" w14:textId="77777777" w:rsidR="00000000" w:rsidRDefault="00E01313">
      <w:pPr>
        <w:pStyle w:val="a0"/>
        <w:rPr>
          <w:rFonts w:hint="cs"/>
          <w:rtl/>
        </w:rPr>
      </w:pPr>
    </w:p>
    <w:p w14:paraId="2F014C2D" w14:textId="77777777" w:rsidR="00000000" w:rsidRDefault="00E01313">
      <w:pPr>
        <w:pStyle w:val="a0"/>
        <w:rPr>
          <w:rFonts w:hint="cs"/>
          <w:rtl/>
        </w:rPr>
      </w:pPr>
      <w:r>
        <w:rPr>
          <w:rFonts w:hint="cs"/>
          <w:rtl/>
        </w:rPr>
        <w:t xml:space="preserve">אגב, בניגוד לדברי חבר הכנסת כץ, הממונה על שוק </w:t>
      </w:r>
      <w:r>
        <w:rPr>
          <w:rFonts w:hint="cs"/>
          <w:rtl/>
        </w:rPr>
        <w:t xml:space="preserve">ההון צריך לקבל את אישורו של שר האוצר לכל שינוי בתקנון, לא על דעת עצמו לבד. </w:t>
      </w:r>
    </w:p>
    <w:p w14:paraId="5FD42A85" w14:textId="77777777" w:rsidR="00000000" w:rsidRDefault="00E01313">
      <w:pPr>
        <w:pStyle w:val="af0"/>
        <w:rPr>
          <w:rtl/>
        </w:rPr>
      </w:pPr>
      <w:r>
        <w:rPr>
          <w:rFonts w:hint="cs"/>
          <w:rtl/>
        </w:rPr>
        <w:br/>
      </w:r>
      <w:r>
        <w:rPr>
          <w:rFonts w:hint="eastAsia"/>
          <w:rtl/>
        </w:rPr>
        <w:t>חיים</w:t>
      </w:r>
      <w:r>
        <w:rPr>
          <w:rtl/>
        </w:rPr>
        <w:t xml:space="preserve"> כץ (הליכוד):</w:t>
      </w:r>
    </w:p>
    <w:p w14:paraId="697017CA" w14:textId="77777777" w:rsidR="00000000" w:rsidRDefault="00E01313">
      <w:pPr>
        <w:pStyle w:val="a0"/>
        <w:rPr>
          <w:rFonts w:hint="cs"/>
          <w:rtl/>
        </w:rPr>
      </w:pPr>
    </w:p>
    <w:p w14:paraId="0C4D9AAB" w14:textId="77777777" w:rsidR="00000000" w:rsidRDefault="00E01313">
      <w:pPr>
        <w:pStyle w:val="a0"/>
        <w:rPr>
          <w:rFonts w:hint="cs"/>
          <w:rtl/>
        </w:rPr>
      </w:pPr>
      <w:r>
        <w:rPr>
          <w:rFonts w:hint="cs"/>
          <w:rtl/>
        </w:rPr>
        <w:t>איפה זה כתוב?</w:t>
      </w:r>
    </w:p>
    <w:p w14:paraId="18335662" w14:textId="77777777" w:rsidR="00000000" w:rsidRDefault="00E01313">
      <w:pPr>
        <w:pStyle w:val="-"/>
        <w:rPr>
          <w:rtl/>
        </w:rPr>
      </w:pPr>
      <w:r>
        <w:rPr>
          <w:rtl/>
        </w:rPr>
        <w:br/>
      </w:r>
      <w:bookmarkStart w:id="178" w:name="FS000000478T28_01_2004_13_00_33C"/>
      <w:bookmarkEnd w:id="178"/>
      <w:r>
        <w:rPr>
          <w:rtl/>
        </w:rPr>
        <w:t>השר מאיר שטרית:</w:t>
      </w:r>
    </w:p>
    <w:p w14:paraId="0485B34A" w14:textId="77777777" w:rsidR="00000000" w:rsidRDefault="00E01313">
      <w:pPr>
        <w:pStyle w:val="a0"/>
        <w:rPr>
          <w:rtl/>
        </w:rPr>
      </w:pPr>
    </w:p>
    <w:p w14:paraId="183BCE84" w14:textId="77777777" w:rsidR="00000000" w:rsidRDefault="00E01313">
      <w:pPr>
        <w:pStyle w:val="a0"/>
        <w:rPr>
          <w:rFonts w:hint="cs"/>
          <w:rtl/>
        </w:rPr>
      </w:pPr>
      <w:r>
        <w:rPr>
          <w:rFonts w:hint="cs"/>
          <w:rtl/>
        </w:rPr>
        <w:t>כתוב בחוק.</w:t>
      </w:r>
    </w:p>
    <w:p w14:paraId="496E4D02" w14:textId="77777777" w:rsidR="00000000" w:rsidRDefault="00E01313">
      <w:pPr>
        <w:pStyle w:val="af0"/>
        <w:rPr>
          <w:rtl/>
        </w:rPr>
      </w:pPr>
      <w:r>
        <w:rPr>
          <w:rtl/>
        </w:rPr>
        <w:br/>
        <w:t>חיים כץ (הליכוד):</w:t>
      </w:r>
    </w:p>
    <w:p w14:paraId="278D2244" w14:textId="77777777" w:rsidR="00000000" w:rsidRDefault="00E01313">
      <w:pPr>
        <w:pStyle w:val="a0"/>
        <w:rPr>
          <w:rtl/>
        </w:rPr>
      </w:pPr>
    </w:p>
    <w:p w14:paraId="6C684AB1" w14:textId="77777777" w:rsidR="00000000" w:rsidRDefault="00E01313">
      <w:pPr>
        <w:pStyle w:val="a0"/>
        <w:rPr>
          <w:rFonts w:hint="cs"/>
          <w:rtl/>
        </w:rPr>
      </w:pPr>
      <w:r>
        <w:rPr>
          <w:rFonts w:hint="cs"/>
          <w:rtl/>
        </w:rPr>
        <w:t>לא כתוב.</w:t>
      </w:r>
    </w:p>
    <w:p w14:paraId="780646C8" w14:textId="77777777" w:rsidR="00000000" w:rsidRDefault="00E01313">
      <w:pPr>
        <w:pStyle w:val="-"/>
        <w:rPr>
          <w:rtl/>
        </w:rPr>
      </w:pPr>
      <w:r>
        <w:rPr>
          <w:rtl/>
        </w:rPr>
        <w:br/>
      </w:r>
      <w:bookmarkStart w:id="179" w:name="FS000000478T28_01_2004_13_00_57C"/>
      <w:bookmarkEnd w:id="179"/>
      <w:r>
        <w:rPr>
          <w:rtl/>
        </w:rPr>
        <w:t>השר מאיר שטרית:</w:t>
      </w:r>
    </w:p>
    <w:p w14:paraId="23D668CF" w14:textId="77777777" w:rsidR="00000000" w:rsidRDefault="00E01313">
      <w:pPr>
        <w:pStyle w:val="a0"/>
        <w:rPr>
          <w:rtl/>
        </w:rPr>
      </w:pPr>
    </w:p>
    <w:p w14:paraId="737F944E" w14:textId="77777777" w:rsidR="00000000" w:rsidRDefault="00E01313">
      <w:pPr>
        <w:pStyle w:val="a0"/>
        <w:rPr>
          <w:rFonts w:hint="cs"/>
          <w:rtl/>
        </w:rPr>
      </w:pPr>
      <w:r>
        <w:rPr>
          <w:rFonts w:hint="cs"/>
          <w:rtl/>
        </w:rPr>
        <w:t xml:space="preserve">כתוב. </w:t>
      </w:r>
    </w:p>
    <w:p w14:paraId="00695CA4" w14:textId="77777777" w:rsidR="00000000" w:rsidRDefault="00E01313">
      <w:pPr>
        <w:pStyle w:val="af0"/>
        <w:rPr>
          <w:rtl/>
        </w:rPr>
      </w:pPr>
      <w:r>
        <w:rPr>
          <w:rtl/>
        </w:rPr>
        <w:br/>
        <w:t>חיים כץ (הליכוד):</w:t>
      </w:r>
    </w:p>
    <w:p w14:paraId="6513AD0F" w14:textId="77777777" w:rsidR="00000000" w:rsidRDefault="00E01313">
      <w:pPr>
        <w:pStyle w:val="a0"/>
        <w:rPr>
          <w:rtl/>
        </w:rPr>
      </w:pPr>
    </w:p>
    <w:p w14:paraId="3EE2FC1B" w14:textId="77777777" w:rsidR="00000000" w:rsidRDefault="00E01313">
      <w:pPr>
        <w:pStyle w:val="a0"/>
        <w:rPr>
          <w:rFonts w:hint="cs"/>
          <w:rtl/>
        </w:rPr>
      </w:pPr>
      <w:r>
        <w:rPr>
          <w:rFonts w:hint="cs"/>
          <w:rtl/>
        </w:rPr>
        <w:t xml:space="preserve">תראה לי. </w:t>
      </w:r>
    </w:p>
    <w:p w14:paraId="24EE7000" w14:textId="77777777" w:rsidR="00000000" w:rsidRDefault="00E01313">
      <w:pPr>
        <w:pStyle w:val="-"/>
        <w:rPr>
          <w:rtl/>
        </w:rPr>
      </w:pPr>
      <w:r>
        <w:rPr>
          <w:rtl/>
        </w:rPr>
        <w:br/>
      </w:r>
      <w:bookmarkStart w:id="180" w:name="FS000000478T28_01_2004_13_01_09C"/>
      <w:bookmarkEnd w:id="180"/>
      <w:r>
        <w:rPr>
          <w:rtl/>
        </w:rPr>
        <w:t>השר מאיר שטרית:</w:t>
      </w:r>
    </w:p>
    <w:p w14:paraId="6A4B81D2" w14:textId="77777777" w:rsidR="00000000" w:rsidRDefault="00E01313">
      <w:pPr>
        <w:pStyle w:val="a0"/>
        <w:rPr>
          <w:rtl/>
        </w:rPr>
      </w:pPr>
    </w:p>
    <w:p w14:paraId="6DC03C9D" w14:textId="77777777" w:rsidR="00000000" w:rsidRDefault="00E01313">
      <w:pPr>
        <w:pStyle w:val="a0"/>
        <w:rPr>
          <w:rFonts w:hint="cs"/>
          <w:rtl/>
        </w:rPr>
      </w:pPr>
      <w:r>
        <w:rPr>
          <w:rFonts w:hint="cs"/>
          <w:rtl/>
        </w:rPr>
        <w:t>אני אראה לך. המ</w:t>
      </w:r>
      <w:r>
        <w:rPr>
          <w:rFonts w:hint="cs"/>
          <w:rtl/>
        </w:rPr>
        <w:t xml:space="preserve">מונה על שוק ההון צריך לקבל את אישורו של שר האוצר הן לתקנון והן לשינויים שבו, והוא לא יכול לעשות שום דבר על דעת עצמו; ב. אני לא מבין על מה אתה מתפלא. אתה מתפלא שפקיד בממשלה או באוצר, יש לו אחריות - - </w:t>
      </w:r>
    </w:p>
    <w:p w14:paraId="02E23F63" w14:textId="77777777" w:rsidR="00000000" w:rsidRDefault="00E01313">
      <w:pPr>
        <w:pStyle w:val="af0"/>
        <w:rPr>
          <w:rtl/>
        </w:rPr>
      </w:pPr>
      <w:r>
        <w:rPr>
          <w:rtl/>
        </w:rPr>
        <w:br/>
        <w:t>אלי אפללו (הליכוד):</w:t>
      </w:r>
    </w:p>
    <w:p w14:paraId="3CA65F41" w14:textId="77777777" w:rsidR="00000000" w:rsidRDefault="00E01313">
      <w:pPr>
        <w:pStyle w:val="a0"/>
        <w:rPr>
          <w:rtl/>
        </w:rPr>
      </w:pPr>
    </w:p>
    <w:p w14:paraId="55A1137C" w14:textId="77777777" w:rsidR="00000000" w:rsidRDefault="00E01313">
      <w:pPr>
        <w:pStyle w:val="a0"/>
        <w:rPr>
          <w:rFonts w:hint="cs"/>
          <w:rtl/>
        </w:rPr>
      </w:pPr>
      <w:r>
        <w:rPr>
          <w:rFonts w:hint="cs"/>
          <w:rtl/>
        </w:rPr>
        <w:t>- - - הוא איש מקצוע - - -</w:t>
      </w:r>
    </w:p>
    <w:p w14:paraId="1F7568D8" w14:textId="77777777" w:rsidR="00000000" w:rsidRDefault="00E01313">
      <w:pPr>
        <w:pStyle w:val="-"/>
        <w:rPr>
          <w:rtl/>
        </w:rPr>
      </w:pPr>
      <w:r>
        <w:rPr>
          <w:rtl/>
        </w:rPr>
        <w:br/>
      </w:r>
      <w:bookmarkStart w:id="181" w:name="FS000000478T28_01_2004_13_02_42C"/>
      <w:bookmarkEnd w:id="181"/>
      <w:r>
        <w:rPr>
          <w:rtl/>
        </w:rPr>
        <w:t>השר מאי</w:t>
      </w:r>
      <w:r>
        <w:rPr>
          <w:rtl/>
        </w:rPr>
        <w:t>ר שטרית:</w:t>
      </w:r>
    </w:p>
    <w:p w14:paraId="7643F66A" w14:textId="77777777" w:rsidR="00000000" w:rsidRDefault="00E01313">
      <w:pPr>
        <w:pStyle w:val="a0"/>
        <w:rPr>
          <w:rtl/>
        </w:rPr>
      </w:pPr>
    </w:p>
    <w:p w14:paraId="28513972" w14:textId="77777777" w:rsidR="00000000" w:rsidRDefault="00E01313">
      <w:pPr>
        <w:pStyle w:val="a0"/>
        <w:rPr>
          <w:rFonts w:hint="cs"/>
          <w:rtl/>
        </w:rPr>
      </w:pPr>
      <w:r>
        <w:rPr>
          <w:rFonts w:hint="cs"/>
          <w:rtl/>
        </w:rPr>
        <w:t xml:space="preserve">- - כבדה מאוד על 200 מיליארד שקל. </w:t>
      </w:r>
    </w:p>
    <w:p w14:paraId="4F15847C" w14:textId="77777777" w:rsidR="00000000" w:rsidRDefault="00E01313">
      <w:pPr>
        <w:pStyle w:val="af1"/>
        <w:rPr>
          <w:rtl/>
        </w:rPr>
      </w:pPr>
      <w:r>
        <w:rPr>
          <w:rtl/>
        </w:rPr>
        <w:br/>
        <w:t>היו"ר ראובן ריבלין:</w:t>
      </w:r>
    </w:p>
    <w:p w14:paraId="07885A20" w14:textId="77777777" w:rsidR="00000000" w:rsidRDefault="00E01313">
      <w:pPr>
        <w:pStyle w:val="a0"/>
        <w:rPr>
          <w:rtl/>
        </w:rPr>
      </w:pPr>
    </w:p>
    <w:p w14:paraId="14F61F45" w14:textId="77777777" w:rsidR="00000000" w:rsidRDefault="00E01313">
      <w:pPr>
        <w:pStyle w:val="a0"/>
        <w:rPr>
          <w:rFonts w:hint="cs"/>
          <w:rtl/>
        </w:rPr>
      </w:pPr>
      <w:r>
        <w:rPr>
          <w:rFonts w:hint="cs"/>
          <w:rtl/>
        </w:rPr>
        <w:t xml:space="preserve">לא שומעים אותך, אפללו. </w:t>
      </w:r>
    </w:p>
    <w:p w14:paraId="411A62E6" w14:textId="77777777" w:rsidR="00000000" w:rsidRDefault="00E01313">
      <w:pPr>
        <w:pStyle w:val="af0"/>
        <w:rPr>
          <w:rFonts w:hint="cs"/>
          <w:rtl/>
        </w:rPr>
      </w:pPr>
    </w:p>
    <w:p w14:paraId="2C50DA50" w14:textId="77777777" w:rsidR="00000000" w:rsidRDefault="00E01313">
      <w:pPr>
        <w:pStyle w:val="af0"/>
        <w:rPr>
          <w:rtl/>
        </w:rPr>
      </w:pPr>
      <w:r>
        <w:rPr>
          <w:rtl/>
        </w:rPr>
        <w:t>אלי אפללו (הליכוד):</w:t>
      </w:r>
    </w:p>
    <w:p w14:paraId="34D3F0DA" w14:textId="77777777" w:rsidR="00000000" w:rsidRDefault="00E01313">
      <w:pPr>
        <w:pStyle w:val="a0"/>
        <w:rPr>
          <w:rtl/>
        </w:rPr>
      </w:pPr>
    </w:p>
    <w:p w14:paraId="41CBA11B" w14:textId="77777777" w:rsidR="00000000" w:rsidRDefault="00E01313">
      <w:pPr>
        <w:pStyle w:val="a0"/>
        <w:rPr>
          <w:rFonts w:hint="cs"/>
          <w:rtl/>
        </w:rPr>
      </w:pPr>
      <w:r>
        <w:rPr>
          <w:rFonts w:hint="cs"/>
          <w:rtl/>
        </w:rPr>
        <w:t>- - - שר האוצר, הוא איש מקצוע - - -</w:t>
      </w:r>
    </w:p>
    <w:p w14:paraId="3BF04E58" w14:textId="77777777" w:rsidR="00000000" w:rsidRDefault="00E01313">
      <w:pPr>
        <w:pStyle w:val="af1"/>
        <w:rPr>
          <w:rtl/>
        </w:rPr>
      </w:pPr>
      <w:r>
        <w:rPr>
          <w:rtl/>
        </w:rPr>
        <w:br/>
        <w:t>היו"ר ראובן ריבלין:</w:t>
      </w:r>
    </w:p>
    <w:p w14:paraId="0CFA4F07" w14:textId="77777777" w:rsidR="00000000" w:rsidRDefault="00E01313">
      <w:pPr>
        <w:pStyle w:val="a0"/>
        <w:rPr>
          <w:rtl/>
        </w:rPr>
      </w:pPr>
    </w:p>
    <w:p w14:paraId="79B676D6" w14:textId="77777777" w:rsidR="00000000" w:rsidRDefault="00E01313">
      <w:pPr>
        <w:pStyle w:val="a0"/>
        <w:rPr>
          <w:rFonts w:hint="cs"/>
          <w:rtl/>
        </w:rPr>
      </w:pPr>
      <w:r>
        <w:rPr>
          <w:rFonts w:hint="cs"/>
          <w:rtl/>
        </w:rPr>
        <w:t xml:space="preserve">חבר הכנסת אפללו, תלוי מאיזו מפלגה הוא. </w:t>
      </w:r>
    </w:p>
    <w:p w14:paraId="67F9F1E4" w14:textId="77777777" w:rsidR="00000000" w:rsidRDefault="00E01313">
      <w:pPr>
        <w:pStyle w:val="af0"/>
        <w:rPr>
          <w:rtl/>
        </w:rPr>
      </w:pPr>
      <w:r>
        <w:rPr>
          <w:rtl/>
        </w:rPr>
        <w:br/>
        <w:t>אלי אפללו (הליכוד):</w:t>
      </w:r>
    </w:p>
    <w:p w14:paraId="7AC1A54C" w14:textId="77777777" w:rsidR="00000000" w:rsidRDefault="00E01313">
      <w:pPr>
        <w:pStyle w:val="a0"/>
        <w:rPr>
          <w:rtl/>
        </w:rPr>
      </w:pPr>
    </w:p>
    <w:p w14:paraId="71EF3CE8" w14:textId="77777777" w:rsidR="00000000" w:rsidRDefault="00E01313">
      <w:pPr>
        <w:pStyle w:val="a0"/>
        <w:rPr>
          <w:rFonts w:hint="cs"/>
          <w:rtl/>
        </w:rPr>
      </w:pPr>
      <w:r>
        <w:rPr>
          <w:rFonts w:hint="cs"/>
          <w:rtl/>
        </w:rPr>
        <w:t>אה, נכון - - -</w:t>
      </w:r>
    </w:p>
    <w:p w14:paraId="02008A7E" w14:textId="77777777" w:rsidR="00000000" w:rsidRDefault="00E01313">
      <w:pPr>
        <w:pStyle w:val="-"/>
        <w:rPr>
          <w:rtl/>
        </w:rPr>
      </w:pPr>
      <w:r>
        <w:rPr>
          <w:rtl/>
        </w:rPr>
        <w:br/>
      </w:r>
      <w:bookmarkStart w:id="182" w:name="FS000000478T28_01_2004_13_04_06C"/>
      <w:bookmarkEnd w:id="182"/>
      <w:r>
        <w:rPr>
          <w:rtl/>
        </w:rPr>
        <w:t>השר מאי</w:t>
      </w:r>
      <w:r>
        <w:rPr>
          <w:rtl/>
        </w:rPr>
        <w:t>ר שטרית:</w:t>
      </w:r>
    </w:p>
    <w:p w14:paraId="69CDC123" w14:textId="77777777" w:rsidR="00000000" w:rsidRDefault="00E01313">
      <w:pPr>
        <w:pStyle w:val="a0"/>
        <w:rPr>
          <w:rtl/>
        </w:rPr>
      </w:pPr>
    </w:p>
    <w:p w14:paraId="157752DB" w14:textId="77777777" w:rsidR="00000000" w:rsidRDefault="00E01313">
      <w:pPr>
        <w:pStyle w:val="a0"/>
        <w:rPr>
          <w:rFonts w:hint="cs"/>
          <w:rtl/>
        </w:rPr>
      </w:pPr>
      <w:r>
        <w:rPr>
          <w:rFonts w:hint="cs"/>
          <w:rtl/>
        </w:rPr>
        <w:t>חבר הכנסת אפללו, אני אומר שהממונה על שוק ההון הוא איש מקצוע בתחום שוק ההון, והוא מבין בעניין הזה יותר ממני, אולי לא יותר ממך. אני מודה שהוא מבין יותר ממני - -</w:t>
      </w:r>
    </w:p>
    <w:p w14:paraId="1DB25EB2" w14:textId="77777777" w:rsidR="00000000" w:rsidRDefault="00E01313">
      <w:pPr>
        <w:pStyle w:val="af0"/>
        <w:rPr>
          <w:rtl/>
        </w:rPr>
      </w:pPr>
      <w:r>
        <w:rPr>
          <w:rtl/>
        </w:rPr>
        <w:br/>
        <w:t>אלי אפללו (הליכוד):</w:t>
      </w:r>
    </w:p>
    <w:p w14:paraId="5EE7A2E9" w14:textId="77777777" w:rsidR="00000000" w:rsidRDefault="00E01313">
      <w:pPr>
        <w:pStyle w:val="a0"/>
        <w:rPr>
          <w:rtl/>
        </w:rPr>
      </w:pPr>
    </w:p>
    <w:p w14:paraId="7761B316" w14:textId="77777777" w:rsidR="00000000" w:rsidRDefault="00E01313">
      <w:pPr>
        <w:pStyle w:val="a0"/>
        <w:rPr>
          <w:rFonts w:hint="cs"/>
          <w:rtl/>
        </w:rPr>
      </w:pPr>
      <w:r>
        <w:rPr>
          <w:rFonts w:hint="cs"/>
          <w:rtl/>
        </w:rPr>
        <w:t>- - -</w:t>
      </w:r>
    </w:p>
    <w:p w14:paraId="7A204927" w14:textId="77777777" w:rsidR="00000000" w:rsidRDefault="00E01313">
      <w:pPr>
        <w:pStyle w:val="-"/>
        <w:rPr>
          <w:rtl/>
        </w:rPr>
      </w:pPr>
      <w:r>
        <w:rPr>
          <w:rtl/>
        </w:rPr>
        <w:br/>
      </w:r>
      <w:bookmarkStart w:id="183" w:name="FS000000478T28_01_2004_13_04_53C"/>
      <w:bookmarkEnd w:id="183"/>
      <w:r>
        <w:rPr>
          <w:rtl/>
        </w:rPr>
        <w:t>השר מאיר שטרית:</w:t>
      </w:r>
    </w:p>
    <w:p w14:paraId="43A3483E" w14:textId="77777777" w:rsidR="00000000" w:rsidRDefault="00E01313">
      <w:pPr>
        <w:pStyle w:val="a0"/>
        <w:rPr>
          <w:rtl/>
        </w:rPr>
      </w:pPr>
    </w:p>
    <w:p w14:paraId="6A173BBA" w14:textId="77777777" w:rsidR="00000000" w:rsidRDefault="00E01313">
      <w:pPr>
        <w:pStyle w:val="a0"/>
        <w:rPr>
          <w:rFonts w:hint="cs"/>
          <w:rtl/>
        </w:rPr>
      </w:pPr>
      <w:r>
        <w:rPr>
          <w:rFonts w:hint="cs"/>
          <w:rtl/>
        </w:rPr>
        <w:t xml:space="preserve">- - ולכן, אני בהחלט רואה בו איש מקצוע. </w:t>
      </w:r>
    </w:p>
    <w:p w14:paraId="185B3A2C" w14:textId="77777777" w:rsidR="00000000" w:rsidRDefault="00E01313">
      <w:pPr>
        <w:pStyle w:val="af1"/>
        <w:rPr>
          <w:rtl/>
        </w:rPr>
      </w:pPr>
      <w:r>
        <w:rPr>
          <w:rtl/>
        </w:rPr>
        <w:br/>
      </w:r>
      <w:r>
        <w:rPr>
          <w:rtl/>
        </w:rPr>
        <w:t>היו"ר ראובן ריבלין:</w:t>
      </w:r>
    </w:p>
    <w:p w14:paraId="7ED3572A" w14:textId="77777777" w:rsidR="00000000" w:rsidRDefault="00E01313">
      <w:pPr>
        <w:pStyle w:val="a0"/>
        <w:rPr>
          <w:rtl/>
        </w:rPr>
      </w:pPr>
    </w:p>
    <w:p w14:paraId="0CC3D468" w14:textId="77777777" w:rsidR="00000000" w:rsidRDefault="00E01313">
      <w:pPr>
        <w:pStyle w:val="a0"/>
        <w:rPr>
          <w:rFonts w:hint="cs"/>
          <w:rtl/>
        </w:rPr>
      </w:pPr>
      <w:r>
        <w:rPr>
          <w:rFonts w:hint="cs"/>
          <w:rtl/>
        </w:rPr>
        <w:t xml:space="preserve">הדו-שיח תם. </w:t>
      </w:r>
    </w:p>
    <w:p w14:paraId="4FB84DDB" w14:textId="77777777" w:rsidR="00000000" w:rsidRDefault="00E01313">
      <w:pPr>
        <w:pStyle w:val="af0"/>
        <w:rPr>
          <w:rtl/>
        </w:rPr>
      </w:pPr>
      <w:r>
        <w:rPr>
          <w:rtl/>
        </w:rPr>
        <w:br/>
        <w:t>אלי אפללו (הליכוד):</w:t>
      </w:r>
    </w:p>
    <w:p w14:paraId="6C8FAD9D" w14:textId="77777777" w:rsidR="00000000" w:rsidRDefault="00E01313">
      <w:pPr>
        <w:pStyle w:val="a0"/>
        <w:rPr>
          <w:rtl/>
        </w:rPr>
      </w:pPr>
    </w:p>
    <w:p w14:paraId="5F043ED1" w14:textId="77777777" w:rsidR="00000000" w:rsidRDefault="00E01313">
      <w:pPr>
        <w:pStyle w:val="a0"/>
        <w:rPr>
          <w:rFonts w:hint="cs"/>
          <w:rtl/>
        </w:rPr>
      </w:pPr>
      <w:r>
        <w:rPr>
          <w:rFonts w:hint="cs"/>
          <w:rtl/>
        </w:rPr>
        <w:t>- - -</w:t>
      </w:r>
    </w:p>
    <w:p w14:paraId="40EACF96" w14:textId="77777777" w:rsidR="00000000" w:rsidRDefault="00E01313">
      <w:pPr>
        <w:pStyle w:val="af1"/>
        <w:rPr>
          <w:rtl/>
        </w:rPr>
      </w:pPr>
      <w:r>
        <w:rPr>
          <w:rtl/>
        </w:rPr>
        <w:br/>
        <w:t>היו"ר ראובן ריבלין:</w:t>
      </w:r>
    </w:p>
    <w:p w14:paraId="0B2A8A68" w14:textId="77777777" w:rsidR="00000000" w:rsidRDefault="00E01313">
      <w:pPr>
        <w:pStyle w:val="a0"/>
        <w:rPr>
          <w:rtl/>
        </w:rPr>
      </w:pPr>
    </w:p>
    <w:p w14:paraId="7A0C743F" w14:textId="77777777" w:rsidR="00000000" w:rsidRDefault="00E01313">
      <w:pPr>
        <w:pStyle w:val="a0"/>
        <w:rPr>
          <w:rFonts w:hint="cs"/>
          <w:rtl/>
        </w:rPr>
      </w:pPr>
      <w:r>
        <w:rPr>
          <w:rFonts w:hint="cs"/>
          <w:rtl/>
        </w:rPr>
        <w:t xml:space="preserve">עוד מעט זה יגיע לוועדת הכספים, תוכלו לחגוג. </w:t>
      </w:r>
    </w:p>
    <w:p w14:paraId="4AD48521" w14:textId="77777777" w:rsidR="00000000" w:rsidRDefault="00E01313">
      <w:pPr>
        <w:pStyle w:val="-"/>
        <w:rPr>
          <w:rtl/>
        </w:rPr>
      </w:pPr>
      <w:r>
        <w:rPr>
          <w:rtl/>
        </w:rPr>
        <w:br/>
      </w:r>
      <w:bookmarkStart w:id="184" w:name="FS000000478T28_01_2004_13_05_49C"/>
      <w:bookmarkEnd w:id="184"/>
      <w:r>
        <w:rPr>
          <w:rtl/>
        </w:rPr>
        <w:t>השר מאיר שטרית:</w:t>
      </w:r>
    </w:p>
    <w:p w14:paraId="560420B9" w14:textId="77777777" w:rsidR="00000000" w:rsidRDefault="00E01313">
      <w:pPr>
        <w:pStyle w:val="a0"/>
        <w:rPr>
          <w:rtl/>
        </w:rPr>
      </w:pPr>
    </w:p>
    <w:p w14:paraId="77683BF6" w14:textId="77777777" w:rsidR="00000000" w:rsidRDefault="00E01313">
      <w:pPr>
        <w:pStyle w:val="a0"/>
        <w:rPr>
          <w:rFonts w:hint="cs"/>
          <w:rtl/>
        </w:rPr>
      </w:pPr>
      <w:r>
        <w:rPr>
          <w:rFonts w:hint="cs"/>
          <w:rtl/>
        </w:rPr>
        <w:t xml:space="preserve">אני חושב שאנשי מקצוע שממלאים את תפקידם בנאמנות ומתוך ראיית המטרה הכללית של טובת המדינה, לא עושים עוול למדינה </w:t>
      </w:r>
      <w:r>
        <w:rPr>
          <w:rFonts w:hint="cs"/>
          <w:rtl/>
        </w:rPr>
        <w:t xml:space="preserve">או לחברי הכנסת או למישהו אחר, ותפקידינו לפקח עליהם. לכן, כל שינוי בתקנון - חבר הכנסת אפללו - מחייב את אישורו של שר האוצר, ושר האוצר יכול להיכנס בעובי הקורה, עד הפרט הקטן ביותר. </w:t>
      </w:r>
    </w:p>
    <w:p w14:paraId="74D135A3" w14:textId="77777777" w:rsidR="00000000" w:rsidRDefault="00E01313">
      <w:pPr>
        <w:pStyle w:val="af0"/>
        <w:rPr>
          <w:rtl/>
        </w:rPr>
      </w:pPr>
      <w:r>
        <w:rPr>
          <w:rtl/>
        </w:rPr>
        <w:br/>
        <w:t>אלי אפללו (הליכוד):</w:t>
      </w:r>
    </w:p>
    <w:p w14:paraId="1903B65D" w14:textId="77777777" w:rsidR="00000000" w:rsidRDefault="00E01313">
      <w:pPr>
        <w:pStyle w:val="a0"/>
        <w:rPr>
          <w:rtl/>
        </w:rPr>
      </w:pPr>
    </w:p>
    <w:p w14:paraId="3E77C2E9" w14:textId="77777777" w:rsidR="00000000" w:rsidRDefault="00E01313">
      <w:pPr>
        <w:pStyle w:val="a0"/>
        <w:rPr>
          <w:rFonts w:hint="cs"/>
          <w:rtl/>
        </w:rPr>
      </w:pPr>
      <w:r>
        <w:rPr>
          <w:rFonts w:hint="cs"/>
          <w:rtl/>
        </w:rPr>
        <w:t xml:space="preserve">זו חוצפה אפילו להגיד את זה. </w:t>
      </w:r>
    </w:p>
    <w:p w14:paraId="137D362B" w14:textId="77777777" w:rsidR="00000000" w:rsidRDefault="00E01313">
      <w:pPr>
        <w:pStyle w:val="af1"/>
        <w:rPr>
          <w:rtl/>
        </w:rPr>
      </w:pPr>
      <w:r>
        <w:rPr>
          <w:rtl/>
        </w:rPr>
        <w:br/>
        <w:t>היו"ר ראובן ריבלין:</w:t>
      </w:r>
    </w:p>
    <w:p w14:paraId="4593DB13" w14:textId="77777777" w:rsidR="00000000" w:rsidRDefault="00E01313">
      <w:pPr>
        <w:pStyle w:val="a0"/>
        <w:rPr>
          <w:rtl/>
        </w:rPr>
      </w:pPr>
    </w:p>
    <w:p w14:paraId="54483E5E" w14:textId="77777777" w:rsidR="00000000" w:rsidRDefault="00E01313">
      <w:pPr>
        <w:pStyle w:val="a0"/>
        <w:rPr>
          <w:rFonts w:hint="cs"/>
          <w:rtl/>
        </w:rPr>
      </w:pPr>
      <w:r>
        <w:rPr>
          <w:rFonts w:hint="cs"/>
          <w:rtl/>
        </w:rPr>
        <w:t>חבר ה</w:t>
      </w:r>
      <w:r>
        <w:rPr>
          <w:rFonts w:hint="cs"/>
          <w:rtl/>
        </w:rPr>
        <w:t xml:space="preserve">כנסת אפללו. </w:t>
      </w:r>
    </w:p>
    <w:p w14:paraId="728D8D83" w14:textId="77777777" w:rsidR="00000000" w:rsidRDefault="00E01313">
      <w:pPr>
        <w:pStyle w:val="-"/>
        <w:rPr>
          <w:rtl/>
        </w:rPr>
      </w:pPr>
      <w:r>
        <w:rPr>
          <w:rtl/>
        </w:rPr>
        <w:br/>
      </w:r>
      <w:bookmarkStart w:id="185" w:name="FS000000478T28_01_2004_13_07_26C"/>
      <w:bookmarkEnd w:id="185"/>
      <w:r>
        <w:rPr>
          <w:rtl/>
        </w:rPr>
        <w:t>השר מאיר שטרית:</w:t>
      </w:r>
    </w:p>
    <w:p w14:paraId="3B7AD3F9" w14:textId="77777777" w:rsidR="00000000" w:rsidRDefault="00E01313">
      <w:pPr>
        <w:pStyle w:val="a0"/>
        <w:rPr>
          <w:rtl/>
        </w:rPr>
      </w:pPr>
    </w:p>
    <w:p w14:paraId="7222DB2F" w14:textId="77777777" w:rsidR="00000000" w:rsidRDefault="00E01313">
      <w:pPr>
        <w:pStyle w:val="a0"/>
        <w:rPr>
          <w:rFonts w:hint="cs"/>
          <w:rtl/>
        </w:rPr>
      </w:pPr>
      <w:r>
        <w:rPr>
          <w:rFonts w:hint="cs"/>
          <w:rtl/>
        </w:rPr>
        <w:t xml:space="preserve">חוק הפנסיה עצמו מחייב את אישור הכנסת. </w:t>
      </w:r>
    </w:p>
    <w:p w14:paraId="3E3F9136" w14:textId="77777777" w:rsidR="00000000" w:rsidRDefault="00E01313">
      <w:pPr>
        <w:pStyle w:val="a0"/>
        <w:rPr>
          <w:rFonts w:hint="cs"/>
          <w:rtl/>
        </w:rPr>
      </w:pPr>
    </w:p>
    <w:p w14:paraId="27B29744" w14:textId="77777777" w:rsidR="00000000" w:rsidRDefault="00E01313">
      <w:pPr>
        <w:pStyle w:val="a0"/>
        <w:rPr>
          <w:rFonts w:hint="cs"/>
          <w:rtl/>
        </w:rPr>
      </w:pPr>
      <w:r>
        <w:rPr>
          <w:rFonts w:hint="cs"/>
          <w:rtl/>
        </w:rPr>
        <w:t>יש פה גם תיאור פלסטי של חבר הכנסת כץ, שאומר מה התקנון שינה, שאדם לא יכול להתחתן פעם שנייה ואלמנתו לא תקבל קצבת שאירים. הגיוני. אני לא מבין למה לחברי הכנסת זה אולי נראה לא הגיוני. לפי זה</w:t>
      </w:r>
      <w:r>
        <w:rPr>
          <w:rFonts w:hint="cs"/>
          <w:rtl/>
        </w:rPr>
        <w:t xml:space="preserve">, אדם בגיל 80 שמתחתן עם בחורה צעירה בת 20 - ואגב, זו איננה תופעה בלתי שכיחה, זו איננה תופעה נדירה מאוד - עד היום אלמנתו קיבלה עד שהיא נפטרה קצבת שאירים על חשבון קופות הפנסיה. מה, זה צודק? מישהו שילם על זה פנסיה ל-160 שנה? לפי האקטואריה הזאת, צריכים להעלות </w:t>
      </w:r>
      <w:r>
        <w:rPr>
          <w:rFonts w:hint="cs"/>
          <w:rtl/>
        </w:rPr>
        <w:t xml:space="preserve">את גיל הפנסיה לא ב-20%, ב-50%. </w:t>
      </w:r>
    </w:p>
    <w:p w14:paraId="0961CC98" w14:textId="77777777" w:rsidR="00000000" w:rsidRDefault="00E01313">
      <w:pPr>
        <w:pStyle w:val="a0"/>
        <w:rPr>
          <w:rFonts w:hint="cs"/>
          <w:rtl/>
        </w:rPr>
      </w:pPr>
    </w:p>
    <w:p w14:paraId="07F2A23D" w14:textId="77777777" w:rsidR="00000000" w:rsidRDefault="00E01313">
      <w:pPr>
        <w:pStyle w:val="a0"/>
        <w:rPr>
          <w:rFonts w:hint="cs"/>
          <w:rtl/>
        </w:rPr>
      </w:pPr>
      <w:r>
        <w:rPr>
          <w:rFonts w:hint="cs"/>
          <w:rtl/>
        </w:rPr>
        <w:t xml:space="preserve">ברור שצריכים ליצור מגבלות מה המדינה משלמת, מה הקופות משלמות, ולא כפי שאומרים: כל דיכפין ייתי ויאכל. זה לא עובד ככה, חבר הכנסת כץ. </w:t>
      </w:r>
    </w:p>
    <w:p w14:paraId="0246A86C" w14:textId="77777777" w:rsidR="00000000" w:rsidRDefault="00E01313">
      <w:pPr>
        <w:pStyle w:val="a0"/>
        <w:rPr>
          <w:rFonts w:hint="cs"/>
          <w:rtl/>
        </w:rPr>
      </w:pPr>
    </w:p>
    <w:p w14:paraId="6BB7FBCB" w14:textId="77777777" w:rsidR="00000000" w:rsidRDefault="00E01313">
      <w:pPr>
        <w:pStyle w:val="a0"/>
        <w:rPr>
          <w:rFonts w:hint="cs"/>
          <w:rtl/>
        </w:rPr>
      </w:pPr>
      <w:r>
        <w:rPr>
          <w:rFonts w:hint="cs"/>
          <w:rtl/>
        </w:rPr>
        <w:t>לכן, אדוני היושב-ראש, עמדת ועדת השרים לחקיקה היתה נגד הצעת החוק. מאחר שהגיעו להסכם על דחיית</w:t>
      </w:r>
      <w:r>
        <w:rPr>
          <w:rFonts w:hint="cs"/>
          <w:rtl/>
        </w:rPr>
        <w:t xml:space="preserve"> ההצבעה, אני הסכמתי, כמובן - גם אני מסכים לדחיית ההצבעה. אני רק רוצה לומר לחברי הכנסת: צריך לזכור שרק בחוק ההסדרים האחרון התקיימו דיונים מאוד ארוכים בין הממשלה להסתדרות, לארגוני המעסיקים, על התקנון הזה שעליו זה נדון, והגענו להסכמה מאוד רחבה, במשא-ומתן, שהכ</w:t>
      </w:r>
      <w:r>
        <w:rPr>
          <w:rFonts w:hint="cs"/>
          <w:rtl/>
        </w:rPr>
        <w:t xml:space="preserve">נסת ודאי לא תוכל להיכנס אליו. </w:t>
      </w:r>
    </w:p>
    <w:p w14:paraId="0C437C4F" w14:textId="77777777" w:rsidR="00000000" w:rsidRDefault="00E01313">
      <w:pPr>
        <w:pStyle w:val="a0"/>
        <w:rPr>
          <w:rFonts w:hint="cs"/>
          <w:rtl/>
        </w:rPr>
      </w:pPr>
    </w:p>
    <w:p w14:paraId="140499ED" w14:textId="77777777" w:rsidR="00000000" w:rsidRDefault="00E01313">
      <w:pPr>
        <w:pStyle w:val="a0"/>
        <w:rPr>
          <w:rFonts w:hint="cs"/>
          <w:rtl/>
        </w:rPr>
      </w:pPr>
      <w:r>
        <w:rPr>
          <w:rFonts w:hint="cs"/>
          <w:rtl/>
        </w:rPr>
        <w:t xml:space="preserve">ולכן, אני חושב שאין מקום שהכנסת או ועדת הכספים יאשרו את התקנונים האלה - את התקנונים המפורטים של קופות הפנסיה. היא לא תוכל לעשות את זה, גם לא בפרק זמן ארוך מאוד. </w:t>
      </w:r>
    </w:p>
    <w:p w14:paraId="0F91C78E" w14:textId="77777777" w:rsidR="00000000" w:rsidRDefault="00E01313">
      <w:pPr>
        <w:pStyle w:val="a0"/>
        <w:rPr>
          <w:rFonts w:hint="cs"/>
          <w:rtl/>
        </w:rPr>
      </w:pPr>
    </w:p>
    <w:p w14:paraId="66A15DBD" w14:textId="77777777" w:rsidR="00000000" w:rsidRDefault="00E01313">
      <w:pPr>
        <w:pStyle w:val="a0"/>
        <w:rPr>
          <w:rFonts w:hint="cs"/>
          <w:rtl/>
        </w:rPr>
      </w:pPr>
      <w:r>
        <w:rPr>
          <w:rFonts w:hint="cs"/>
          <w:rtl/>
        </w:rPr>
        <w:t>לכן, אדוני היושב-ראש, עמדת הממשלה היא נגד החוק, ואני מסכים כמ</w:t>
      </w:r>
      <w:r>
        <w:rPr>
          <w:rFonts w:hint="cs"/>
          <w:rtl/>
        </w:rPr>
        <w:t xml:space="preserve">ובן לדחיית ההצבעה. </w:t>
      </w:r>
    </w:p>
    <w:p w14:paraId="5795FC9E" w14:textId="77777777" w:rsidR="00000000" w:rsidRDefault="00E01313">
      <w:pPr>
        <w:pStyle w:val="af1"/>
        <w:rPr>
          <w:rFonts w:hint="cs"/>
          <w:rtl/>
        </w:rPr>
      </w:pPr>
    </w:p>
    <w:p w14:paraId="300914E3" w14:textId="77777777" w:rsidR="00000000" w:rsidRDefault="00E01313">
      <w:pPr>
        <w:pStyle w:val="af1"/>
        <w:rPr>
          <w:rtl/>
        </w:rPr>
      </w:pPr>
      <w:r>
        <w:rPr>
          <w:rtl/>
        </w:rPr>
        <w:t>היו"ר ראובן ריבלין:</w:t>
      </w:r>
    </w:p>
    <w:p w14:paraId="677319FC" w14:textId="77777777" w:rsidR="00000000" w:rsidRDefault="00E01313">
      <w:pPr>
        <w:pStyle w:val="a0"/>
        <w:rPr>
          <w:rtl/>
        </w:rPr>
      </w:pPr>
    </w:p>
    <w:p w14:paraId="45B8CA5D" w14:textId="77777777" w:rsidR="00000000" w:rsidRDefault="00E01313">
      <w:pPr>
        <w:pStyle w:val="a0"/>
        <w:rPr>
          <w:rFonts w:hint="cs"/>
          <w:rtl/>
        </w:rPr>
      </w:pPr>
      <w:r>
        <w:rPr>
          <w:rFonts w:hint="cs"/>
          <w:rtl/>
        </w:rPr>
        <w:t xml:space="preserve">קודם כול, אדוני - עמדתו היא נגד החוק. לפיכך, אחד מהמשיבים - האם חבר הכנסת בייגה שוחט יכול? בבקשה, חבר הכנסת בייגה שוחט, לרשותך חמש דקות להשיב על הסירוב. לאחר מכן - חבר הכנסת כץ, ולאחר מכן נשמע את ההצעה ונשאל את פי </w:t>
      </w:r>
      <w:r>
        <w:rPr>
          <w:rFonts w:hint="cs"/>
          <w:rtl/>
        </w:rPr>
        <w:t xml:space="preserve">הכנסת. </w:t>
      </w:r>
    </w:p>
    <w:p w14:paraId="5D382840" w14:textId="77777777" w:rsidR="00000000" w:rsidRDefault="00E01313">
      <w:pPr>
        <w:pStyle w:val="a"/>
        <w:rPr>
          <w:rtl/>
        </w:rPr>
      </w:pPr>
      <w:r>
        <w:rPr>
          <w:rtl/>
        </w:rPr>
        <w:br/>
      </w:r>
      <w:bookmarkStart w:id="186" w:name="FS000000459T28_01_2004_13_15_33"/>
      <w:bookmarkStart w:id="187" w:name="_Toc78873049"/>
      <w:bookmarkEnd w:id="186"/>
      <w:r>
        <w:rPr>
          <w:rtl/>
        </w:rPr>
        <w:t>אברהם בייגה שוחט (העבודה-מימד):</w:t>
      </w:r>
      <w:bookmarkEnd w:id="187"/>
    </w:p>
    <w:p w14:paraId="4E6D109E" w14:textId="77777777" w:rsidR="00000000" w:rsidRDefault="00E01313">
      <w:pPr>
        <w:pStyle w:val="a0"/>
        <w:rPr>
          <w:rtl/>
        </w:rPr>
      </w:pPr>
    </w:p>
    <w:p w14:paraId="4923506B" w14:textId="77777777" w:rsidR="00000000" w:rsidRDefault="00E01313">
      <w:pPr>
        <w:pStyle w:val="a0"/>
        <w:rPr>
          <w:rFonts w:hint="cs"/>
          <w:rtl/>
        </w:rPr>
      </w:pPr>
      <w:r>
        <w:rPr>
          <w:rFonts w:hint="cs"/>
          <w:rtl/>
        </w:rPr>
        <w:t xml:space="preserve">אדוני היושב-ראש, רבותי חברי הכנסת, חוק הפנסיה הוא אחד מהחוקים שקובעים למיליוני אזרחים הרבה מאוד מיכולתם לקיים את עצמם בכבוד בגיל הפרישה. </w:t>
      </w:r>
    </w:p>
    <w:p w14:paraId="6AD0FC99" w14:textId="77777777" w:rsidR="00000000" w:rsidRDefault="00E01313">
      <w:pPr>
        <w:pStyle w:val="a0"/>
        <w:rPr>
          <w:rFonts w:hint="cs"/>
          <w:rtl/>
        </w:rPr>
      </w:pPr>
    </w:p>
    <w:p w14:paraId="6E7770B7" w14:textId="77777777" w:rsidR="00000000" w:rsidRDefault="00E01313">
      <w:pPr>
        <w:pStyle w:val="a0"/>
        <w:rPr>
          <w:rFonts w:hint="cs"/>
          <w:rtl/>
        </w:rPr>
      </w:pPr>
      <w:r>
        <w:rPr>
          <w:rFonts w:hint="cs"/>
          <w:rtl/>
        </w:rPr>
        <w:t>הדיון בחוק הפנסיה, לצערי הרב, היה בלחץ חזק מאוד של הממשלה, וגם בדיון בוועדת</w:t>
      </w:r>
      <w:r>
        <w:rPr>
          <w:rFonts w:hint="cs"/>
          <w:rtl/>
        </w:rPr>
        <w:t xml:space="preserve"> הכספים כבר עלתה דרישה מצדנו שהתקנות יאושרו בוועדת הכספים, כפי שקיים לגבי עשרות חוקים הרבה פחות חשובים, אדוני השר במשרד האוצר. </w:t>
      </w:r>
    </w:p>
    <w:p w14:paraId="772C157D" w14:textId="77777777" w:rsidR="00000000" w:rsidRDefault="00E01313">
      <w:pPr>
        <w:pStyle w:val="a0"/>
        <w:rPr>
          <w:rFonts w:hint="cs"/>
          <w:rtl/>
        </w:rPr>
      </w:pPr>
    </w:p>
    <w:p w14:paraId="714143BC" w14:textId="77777777" w:rsidR="00000000" w:rsidRDefault="00E01313">
      <w:pPr>
        <w:pStyle w:val="a0"/>
        <w:rPr>
          <w:rFonts w:hint="cs"/>
          <w:rtl/>
        </w:rPr>
      </w:pPr>
      <w:r>
        <w:rPr>
          <w:rFonts w:hint="cs"/>
          <w:rtl/>
        </w:rPr>
        <w:t>לצערי הרב, הדבר לא התקבל. אבל, כאשר ראינו את התקנות - ואני מציע שלא להאזין לשר שטרית ולתיאור שכל התקנות הן דברים טכניים חסרי חש</w:t>
      </w:r>
      <w:r>
        <w:rPr>
          <w:rFonts w:hint="cs"/>
          <w:rtl/>
        </w:rPr>
        <w:t>יבות - בתוך התקנות יש דברים מהותיים, שיכולים לקבוע אם הפנסיה שתשולם תהיה מכובדת, אם יש היגיון בצד הזה. וצריך לזכור - עם כל הכבוד גם לשר האוצר, ויהיה מי שיהיה שר האוצר - וגם לממונה על שוק ההון, הם מייצגים אינטרס מסוים בנושא הזה, והאינטרס הוא להוריד את הגירע</w:t>
      </w:r>
      <w:r>
        <w:rPr>
          <w:rFonts w:hint="cs"/>
          <w:rtl/>
        </w:rPr>
        <w:t>ון של הקופות, וזה לגיטימי מצדן להוציא תקנות שחלקן מאוד חמורות.</w:t>
      </w:r>
    </w:p>
    <w:p w14:paraId="6FD06FB7" w14:textId="77777777" w:rsidR="00000000" w:rsidRDefault="00E01313">
      <w:pPr>
        <w:pStyle w:val="a0"/>
        <w:rPr>
          <w:rFonts w:hint="cs"/>
          <w:rtl/>
        </w:rPr>
      </w:pPr>
    </w:p>
    <w:p w14:paraId="2A5AB964" w14:textId="77777777" w:rsidR="00000000" w:rsidRDefault="00E01313">
      <w:pPr>
        <w:pStyle w:val="a0"/>
        <w:rPr>
          <w:rFonts w:hint="cs"/>
          <w:rtl/>
        </w:rPr>
      </w:pPr>
      <w:r>
        <w:rPr>
          <w:rFonts w:hint="cs"/>
          <w:rtl/>
        </w:rPr>
        <w:t>אין מי שיגן על האזרח אם זה לא יבוא לוועדת הכספים, וכפי שנאמר פה - גם בוועדת הכספים לקואליציה יש רוב, אבל אנחנו ראינו את חברי ועדת הכספים - גם מהקואליציה - כאשר ראו את התקנות וראו את הדברים שנע</w:t>
      </w:r>
      <w:r>
        <w:rPr>
          <w:rFonts w:hint="cs"/>
          <w:rtl/>
        </w:rPr>
        <w:t xml:space="preserve">שו, הם שפכו אש וגופרית לגבי הדברים שנעשו. </w:t>
      </w:r>
    </w:p>
    <w:p w14:paraId="7586F92E" w14:textId="77777777" w:rsidR="00000000" w:rsidRDefault="00E01313">
      <w:pPr>
        <w:pStyle w:val="af1"/>
        <w:rPr>
          <w:rtl/>
        </w:rPr>
      </w:pPr>
      <w:r>
        <w:rPr>
          <w:rtl/>
        </w:rPr>
        <w:br/>
        <w:t>היו"ר ראובן ריבלין:</w:t>
      </w:r>
    </w:p>
    <w:p w14:paraId="56126155" w14:textId="77777777" w:rsidR="00000000" w:rsidRDefault="00E01313">
      <w:pPr>
        <w:pStyle w:val="a0"/>
        <w:rPr>
          <w:rtl/>
        </w:rPr>
      </w:pPr>
    </w:p>
    <w:p w14:paraId="1A2CCB07" w14:textId="77777777" w:rsidR="00000000" w:rsidRDefault="00E01313">
      <w:pPr>
        <w:pStyle w:val="a0"/>
        <w:rPr>
          <w:rFonts w:hint="cs"/>
          <w:rtl/>
        </w:rPr>
      </w:pPr>
      <w:r>
        <w:rPr>
          <w:rFonts w:hint="cs"/>
          <w:rtl/>
        </w:rPr>
        <w:t>אולי בגלל זה הממשלה מתנגדת.</w:t>
      </w:r>
    </w:p>
    <w:p w14:paraId="43759A84" w14:textId="77777777" w:rsidR="00000000" w:rsidRDefault="00E01313">
      <w:pPr>
        <w:pStyle w:val="-"/>
        <w:rPr>
          <w:rtl/>
        </w:rPr>
      </w:pPr>
      <w:r>
        <w:rPr>
          <w:rtl/>
        </w:rPr>
        <w:br/>
      </w:r>
      <w:bookmarkStart w:id="188" w:name="FS000000459T28_01_2004_13_20_33C"/>
      <w:bookmarkEnd w:id="188"/>
      <w:r>
        <w:rPr>
          <w:rtl/>
        </w:rPr>
        <w:t>אברהם בייגה שוחט (העבודה-מימד):</w:t>
      </w:r>
    </w:p>
    <w:p w14:paraId="11B5A507" w14:textId="77777777" w:rsidR="00000000" w:rsidRDefault="00E01313">
      <w:pPr>
        <w:pStyle w:val="a0"/>
        <w:rPr>
          <w:rtl/>
        </w:rPr>
      </w:pPr>
    </w:p>
    <w:p w14:paraId="0088C6AD" w14:textId="77777777" w:rsidR="00000000" w:rsidRDefault="00E01313">
      <w:pPr>
        <w:pStyle w:val="a0"/>
        <w:rPr>
          <w:rFonts w:hint="cs"/>
          <w:rtl/>
        </w:rPr>
      </w:pPr>
      <w:r>
        <w:rPr>
          <w:rFonts w:hint="cs"/>
          <w:rtl/>
        </w:rPr>
        <w:t>יכול להיות. ואני אומר לך, אדוני השר, שנכון שיש הרבה תקנות שהן טכניות - ואני משוכנע שהן יעברו כהרף עין בוועדת הכספים - אבל מישהו צ</w:t>
      </w:r>
      <w:r>
        <w:rPr>
          <w:rFonts w:hint="cs"/>
          <w:rtl/>
        </w:rPr>
        <w:t xml:space="preserve">ריך לשמור על האינטרס של האזרחים אל מול הרצון - הלגיטימי, אמרתי - של האוצר להקטין את הגירעון, ולפעמים ננקטים צעדים בלתי סבירים לחלוטין. </w:t>
      </w:r>
    </w:p>
    <w:p w14:paraId="1A3A991E" w14:textId="77777777" w:rsidR="00000000" w:rsidRDefault="00E01313">
      <w:pPr>
        <w:pStyle w:val="a0"/>
        <w:rPr>
          <w:rFonts w:hint="cs"/>
          <w:rtl/>
        </w:rPr>
      </w:pPr>
    </w:p>
    <w:p w14:paraId="5510C534" w14:textId="77777777" w:rsidR="00000000" w:rsidRDefault="00E01313">
      <w:pPr>
        <w:pStyle w:val="a0"/>
        <w:rPr>
          <w:rFonts w:hint="cs"/>
          <w:rtl/>
        </w:rPr>
      </w:pPr>
      <w:r>
        <w:rPr>
          <w:rFonts w:hint="cs"/>
          <w:rtl/>
        </w:rPr>
        <w:t>הא ראיה, שעכשיו שיניתם חלק גדול מהדברים בגלל ההסכמים שהיו עם ההסתדרות. אז אם שיניתם, כלומר אתם מבינים שעשיתם שגיאות. אם</w:t>
      </w:r>
      <w:r>
        <w:rPr>
          <w:rFonts w:hint="cs"/>
          <w:rtl/>
        </w:rPr>
        <w:t xml:space="preserve"> זה היה צריך להיות מאושר בוועדת הכספים, אני בטוח שהדברים לא היו מגיעים לידי מיצוי. </w:t>
      </w:r>
    </w:p>
    <w:p w14:paraId="7F6A2ECC" w14:textId="77777777" w:rsidR="00000000" w:rsidRDefault="00E01313">
      <w:pPr>
        <w:pStyle w:val="a0"/>
        <w:rPr>
          <w:rFonts w:hint="cs"/>
          <w:rtl/>
        </w:rPr>
      </w:pPr>
    </w:p>
    <w:p w14:paraId="2792349B" w14:textId="77777777" w:rsidR="00000000" w:rsidRDefault="00E01313">
      <w:pPr>
        <w:pStyle w:val="a0"/>
        <w:rPr>
          <w:rFonts w:hint="cs"/>
          <w:rtl/>
        </w:rPr>
      </w:pPr>
      <w:r>
        <w:rPr>
          <w:rFonts w:hint="cs"/>
          <w:rtl/>
        </w:rPr>
        <w:t>אנחנו ראינו בנקודה הזאת איזון נכון בין האינטרס של המדינה למזער ולהקטין את הגירעונות של קרנות הפנסיה, לבין הגנה על זכותו של הפרט - וזה מיליונים של אנשים, עם גיל פרישתם, ולכ</w:t>
      </w:r>
      <w:r>
        <w:rPr>
          <w:rFonts w:hint="cs"/>
          <w:rtl/>
        </w:rPr>
        <w:t>ן אני מציע לכם  שיקול דעת.</w:t>
      </w:r>
    </w:p>
    <w:p w14:paraId="2EF8F8C0" w14:textId="77777777" w:rsidR="00000000" w:rsidRDefault="00E01313">
      <w:pPr>
        <w:pStyle w:val="a0"/>
        <w:rPr>
          <w:rFonts w:hint="cs"/>
          <w:rtl/>
        </w:rPr>
      </w:pPr>
    </w:p>
    <w:p w14:paraId="206B9A72" w14:textId="77777777" w:rsidR="00000000" w:rsidRDefault="00E01313">
      <w:pPr>
        <w:pStyle w:val="a0"/>
        <w:rPr>
          <w:rFonts w:hint="cs"/>
          <w:rtl/>
        </w:rPr>
      </w:pPr>
      <w:r>
        <w:rPr>
          <w:rFonts w:hint="cs"/>
          <w:rtl/>
        </w:rPr>
        <w:t xml:space="preserve">אדוני היושב-ראש, הסיכום - פנה אלינו יושב-ראש ועדת הכספים, שפנו אליו אנשי הממשלה, יושב-ראש הקואליציה ושר האוצר - אנחנו מסכימים שהכנסת תאשר דחייה של ההצבעה לשבוע-שבועיים, שכן כנראה מנסים להגיע לאיזו הסכמה. לאור זאת, מבחינתנו אפשר </w:t>
      </w:r>
      <w:r>
        <w:rPr>
          <w:rFonts w:hint="cs"/>
          <w:rtl/>
        </w:rPr>
        <w:t>לעשות את הפרוצדורה כדי שלא תתקיים היום הצבעה. תודה רבה.</w:t>
      </w:r>
    </w:p>
    <w:p w14:paraId="5B10BFD5" w14:textId="77777777" w:rsidR="00000000" w:rsidRDefault="00E01313">
      <w:pPr>
        <w:pStyle w:val="af1"/>
        <w:rPr>
          <w:rtl/>
        </w:rPr>
      </w:pPr>
      <w:r>
        <w:rPr>
          <w:rtl/>
        </w:rPr>
        <w:br/>
        <w:t>היו"ר ראובן ריבלין:</w:t>
      </w:r>
    </w:p>
    <w:p w14:paraId="2C9C45F7" w14:textId="77777777" w:rsidR="00000000" w:rsidRDefault="00E01313">
      <w:pPr>
        <w:pStyle w:val="a0"/>
        <w:rPr>
          <w:rtl/>
        </w:rPr>
      </w:pPr>
    </w:p>
    <w:p w14:paraId="0234EAAD" w14:textId="77777777" w:rsidR="00000000" w:rsidRDefault="00E01313">
      <w:pPr>
        <w:pStyle w:val="a0"/>
        <w:rPr>
          <w:rFonts w:hint="cs"/>
          <w:rtl/>
        </w:rPr>
      </w:pPr>
      <w:r>
        <w:rPr>
          <w:rFonts w:hint="cs"/>
          <w:rtl/>
        </w:rPr>
        <w:t>אתם מבקשים שלא תתקיים היום הצבעה לאחר שדיברתם. זה הנוסח, אין נוסח אחר.</w:t>
      </w:r>
    </w:p>
    <w:p w14:paraId="431BAF70" w14:textId="77777777" w:rsidR="00000000" w:rsidRDefault="00E01313">
      <w:pPr>
        <w:pStyle w:val="-"/>
        <w:rPr>
          <w:rtl/>
        </w:rPr>
      </w:pPr>
      <w:r>
        <w:rPr>
          <w:rtl/>
        </w:rPr>
        <w:br/>
      </w:r>
      <w:bookmarkStart w:id="189" w:name="FS000000459T28_01_2004_13_25_53C"/>
      <w:bookmarkEnd w:id="189"/>
      <w:r>
        <w:rPr>
          <w:rtl/>
        </w:rPr>
        <w:t>אברהם בייגה שוחט (העבודה-מימד):</w:t>
      </w:r>
    </w:p>
    <w:p w14:paraId="18262532" w14:textId="77777777" w:rsidR="00000000" w:rsidRDefault="00E01313">
      <w:pPr>
        <w:pStyle w:val="a0"/>
        <w:rPr>
          <w:rtl/>
        </w:rPr>
      </w:pPr>
    </w:p>
    <w:p w14:paraId="0A6DC0EA" w14:textId="77777777" w:rsidR="00000000" w:rsidRDefault="00E01313">
      <w:pPr>
        <w:pStyle w:val="a0"/>
        <w:rPr>
          <w:rFonts w:hint="cs"/>
          <w:rtl/>
        </w:rPr>
      </w:pPr>
      <w:r>
        <w:rPr>
          <w:rFonts w:hint="cs"/>
          <w:rtl/>
        </w:rPr>
        <w:t xml:space="preserve">זה הנוסח. </w:t>
      </w:r>
    </w:p>
    <w:p w14:paraId="2F8E8B01" w14:textId="77777777" w:rsidR="00000000" w:rsidRDefault="00E01313">
      <w:pPr>
        <w:pStyle w:val="af1"/>
        <w:rPr>
          <w:rtl/>
        </w:rPr>
      </w:pPr>
      <w:r>
        <w:rPr>
          <w:rtl/>
        </w:rPr>
        <w:br/>
        <w:t>היו"ר ראובן ריבלין:</w:t>
      </w:r>
    </w:p>
    <w:p w14:paraId="0A776F79" w14:textId="77777777" w:rsidR="00000000" w:rsidRDefault="00E01313">
      <w:pPr>
        <w:pStyle w:val="a0"/>
        <w:rPr>
          <w:rtl/>
        </w:rPr>
      </w:pPr>
    </w:p>
    <w:p w14:paraId="22FC1AB9" w14:textId="77777777" w:rsidR="00000000" w:rsidRDefault="00E01313">
      <w:pPr>
        <w:pStyle w:val="a0"/>
        <w:rPr>
          <w:rFonts w:hint="cs"/>
          <w:rtl/>
        </w:rPr>
      </w:pPr>
      <w:r>
        <w:rPr>
          <w:rFonts w:hint="cs"/>
          <w:rtl/>
        </w:rPr>
        <w:t>חבר הכנסת כץ - בבקשה, אדוני. האם קודם כו</w:t>
      </w:r>
      <w:r>
        <w:rPr>
          <w:rFonts w:hint="cs"/>
          <w:rtl/>
        </w:rPr>
        <w:t>ל אדוני מסכים להצעתו של השר? השר לא הציע לדחות, השר אמר שהוא מסכים. האם אדוני מסכים לבקש דחייה? עכשיו אדוני ישיב על התשובות, כי בפעם הבאה תהיה רק הצבעה.</w:t>
      </w:r>
    </w:p>
    <w:p w14:paraId="3C99F3AA" w14:textId="77777777" w:rsidR="00000000" w:rsidRDefault="00E01313">
      <w:pPr>
        <w:pStyle w:val="a"/>
        <w:rPr>
          <w:rtl/>
        </w:rPr>
      </w:pPr>
      <w:r>
        <w:rPr>
          <w:rtl/>
        </w:rPr>
        <w:br/>
      </w:r>
      <w:bookmarkStart w:id="190" w:name="FS000000556T28_01_2004_13_26_46"/>
      <w:bookmarkStart w:id="191" w:name="_Toc78873050"/>
      <w:bookmarkEnd w:id="190"/>
      <w:r>
        <w:rPr>
          <w:rtl/>
        </w:rPr>
        <w:t>חיים כץ (הליכוד):</w:t>
      </w:r>
      <w:bookmarkEnd w:id="191"/>
    </w:p>
    <w:p w14:paraId="79258D08" w14:textId="77777777" w:rsidR="00000000" w:rsidRDefault="00E01313">
      <w:pPr>
        <w:pStyle w:val="a0"/>
        <w:rPr>
          <w:rtl/>
        </w:rPr>
      </w:pPr>
    </w:p>
    <w:p w14:paraId="30A068AA" w14:textId="77777777" w:rsidR="00000000" w:rsidRDefault="00E01313">
      <w:pPr>
        <w:pStyle w:val="a0"/>
        <w:rPr>
          <w:rFonts w:hint="cs"/>
          <w:rtl/>
        </w:rPr>
      </w:pPr>
      <w:r>
        <w:rPr>
          <w:rFonts w:hint="cs"/>
          <w:rtl/>
        </w:rPr>
        <w:t>אדוני היושב-ראש, חברי חברי הכנסת, אדוני השר, שמעתי בקשב את דבריך. ואתה יודע - ויכול</w:t>
      </w:r>
      <w:r>
        <w:rPr>
          <w:rFonts w:hint="cs"/>
          <w:rtl/>
        </w:rPr>
        <w:t xml:space="preserve"> להיות שאני טועה, אבל יכול להיות שגם אתה טועה - בחוק לא מוזכר, ולו במלה אחת, ששר האוצר צריך לאשר את התקנות של הממונה על שוק ההון.</w:t>
      </w:r>
    </w:p>
    <w:p w14:paraId="14DC05DF" w14:textId="77777777" w:rsidR="00000000" w:rsidRDefault="00E01313">
      <w:pPr>
        <w:pStyle w:val="a0"/>
        <w:rPr>
          <w:rFonts w:hint="cs"/>
          <w:rtl/>
        </w:rPr>
      </w:pPr>
    </w:p>
    <w:p w14:paraId="57D9F3C2" w14:textId="77777777" w:rsidR="00000000" w:rsidRDefault="00E01313">
      <w:pPr>
        <w:pStyle w:val="a0"/>
        <w:rPr>
          <w:rFonts w:hint="cs"/>
          <w:rtl/>
        </w:rPr>
      </w:pPr>
      <w:r>
        <w:rPr>
          <w:rFonts w:hint="cs"/>
          <w:rtl/>
        </w:rPr>
        <w:t>קשה לי להאמין ששר האוצר מתעסק בנושא הפנסיה - ועד כמה שאני מבין, אתה מתעסק בנושא הפנסיה. קשה לי להאמין שאתה היית מאשר בתקנות ל</w:t>
      </w:r>
      <w:r>
        <w:rPr>
          <w:rFonts w:hint="cs"/>
          <w:rtl/>
        </w:rPr>
        <w:t>שנות את המכתבים החתומים האלה, ולשנות אותם בלי לדבר. קשה לי להאמין. שאתה תיתן יד לקחת מכתבים חתומים, מוסכמים? בשביל זה קיבלו הצבעות. לא יכול להיות. זאת אומרת, הממונה על שוק ההון לא פנה, הוא גם לא יכול לפנות. איך אמרת? יש - - -</w:t>
      </w:r>
    </w:p>
    <w:p w14:paraId="5F6938B5" w14:textId="77777777" w:rsidR="00000000" w:rsidRDefault="00E01313">
      <w:pPr>
        <w:pStyle w:val="af0"/>
        <w:rPr>
          <w:rtl/>
        </w:rPr>
      </w:pPr>
      <w:r>
        <w:rPr>
          <w:rtl/>
        </w:rPr>
        <w:br/>
        <w:t>השר מאיר שטרית:</w:t>
      </w:r>
    </w:p>
    <w:p w14:paraId="62B172C9" w14:textId="77777777" w:rsidR="00000000" w:rsidRDefault="00E01313">
      <w:pPr>
        <w:pStyle w:val="a0"/>
        <w:rPr>
          <w:rtl/>
        </w:rPr>
      </w:pPr>
    </w:p>
    <w:p w14:paraId="4C8D6C99" w14:textId="77777777" w:rsidR="00000000" w:rsidRDefault="00E01313">
      <w:pPr>
        <w:pStyle w:val="a0"/>
        <w:rPr>
          <w:rFonts w:hint="cs"/>
          <w:rtl/>
        </w:rPr>
      </w:pPr>
      <w:r>
        <w:rPr>
          <w:rFonts w:hint="cs"/>
          <w:rtl/>
        </w:rPr>
        <w:t>- - - שר האו</w:t>
      </w:r>
      <w:r>
        <w:rPr>
          <w:rFonts w:hint="cs"/>
          <w:rtl/>
        </w:rPr>
        <w:t>צר.</w:t>
      </w:r>
    </w:p>
    <w:p w14:paraId="688C12C7" w14:textId="77777777" w:rsidR="00000000" w:rsidRDefault="00E01313">
      <w:pPr>
        <w:pStyle w:val="-"/>
        <w:rPr>
          <w:rtl/>
        </w:rPr>
      </w:pPr>
      <w:r>
        <w:rPr>
          <w:rtl/>
        </w:rPr>
        <w:br/>
      </w:r>
      <w:bookmarkStart w:id="192" w:name="FS000000556T28_01_2004_13_29_49C"/>
      <w:bookmarkEnd w:id="192"/>
      <w:r>
        <w:rPr>
          <w:rtl/>
        </w:rPr>
        <w:t>חיים כץ (הליכוד):</w:t>
      </w:r>
    </w:p>
    <w:p w14:paraId="60B95D65" w14:textId="77777777" w:rsidR="00000000" w:rsidRDefault="00E01313">
      <w:pPr>
        <w:pStyle w:val="a0"/>
        <w:rPr>
          <w:rtl/>
        </w:rPr>
      </w:pPr>
    </w:p>
    <w:p w14:paraId="4240C442" w14:textId="77777777" w:rsidR="00000000" w:rsidRDefault="00E01313">
      <w:pPr>
        <w:pStyle w:val="a0"/>
        <w:rPr>
          <w:rFonts w:hint="cs"/>
          <w:rtl/>
        </w:rPr>
      </w:pPr>
      <w:r>
        <w:rPr>
          <w:rFonts w:hint="cs"/>
          <w:rtl/>
        </w:rPr>
        <w:t>יש מאות תקנות. גם אתה יודע ששר האוצר לא ראה - - -</w:t>
      </w:r>
    </w:p>
    <w:p w14:paraId="49B5E647" w14:textId="77777777" w:rsidR="00000000" w:rsidRDefault="00E01313">
      <w:pPr>
        <w:pStyle w:val="af0"/>
        <w:rPr>
          <w:rtl/>
        </w:rPr>
      </w:pPr>
      <w:r>
        <w:rPr>
          <w:rtl/>
        </w:rPr>
        <w:br/>
        <w:t>השר מאיר שטרית:</w:t>
      </w:r>
    </w:p>
    <w:p w14:paraId="62500483" w14:textId="77777777" w:rsidR="00000000" w:rsidRDefault="00E01313">
      <w:pPr>
        <w:pStyle w:val="a0"/>
        <w:rPr>
          <w:rtl/>
        </w:rPr>
      </w:pPr>
    </w:p>
    <w:p w14:paraId="32CA03CF" w14:textId="77777777" w:rsidR="00000000" w:rsidRDefault="00E01313">
      <w:pPr>
        <w:pStyle w:val="a0"/>
        <w:rPr>
          <w:rFonts w:hint="cs"/>
          <w:rtl/>
        </w:rPr>
      </w:pPr>
      <w:r>
        <w:rPr>
          <w:rFonts w:hint="cs"/>
          <w:rtl/>
        </w:rPr>
        <w:t xml:space="preserve">זה דבר אחר. </w:t>
      </w:r>
    </w:p>
    <w:p w14:paraId="0B00FD76" w14:textId="77777777" w:rsidR="00000000" w:rsidRDefault="00E01313">
      <w:pPr>
        <w:pStyle w:val="-"/>
        <w:rPr>
          <w:rtl/>
        </w:rPr>
      </w:pPr>
      <w:r>
        <w:rPr>
          <w:rtl/>
        </w:rPr>
        <w:br/>
      </w:r>
      <w:bookmarkStart w:id="193" w:name="FS000000556T28_01_2004_13_30_15C"/>
      <w:bookmarkEnd w:id="193"/>
      <w:r>
        <w:rPr>
          <w:rtl/>
        </w:rPr>
        <w:t>חיים כץ (הליכוד):</w:t>
      </w:r>
    </w:p>
    <w:p w14:paraId="40084280" w14:textId="77777777" w:rsidR="00000000" w:rsidRDefault="00E01313">
      <w:pPr>
        <w:pStyle w:val="a0"/>
        <w:rPr>
          <w:rtl/>
        </w:rPr>
      </w:pPr>
    </w:p>
    <w:p w14:paraId="17EC0FE7" w14:textId="77777777" w:rsidR="00000000" w:rsidRDefault="00E01313">
      <w:pPr>
        <w:pStyle w:val="a0"/>
        <w:rPr>
          <w:rFonts w:hint="cs"/>
          <w:rtl/>
        </w:rPr>
      </w:pPr>
      <w:r>
        <w:rPr>
          <w:rFonts w:hint="cs"/>
          <w:rtl/>
        </w:rPr>
        <w:t xml:space="preserve">שנינו יודעים. אז אם אנחנו יוצרים פיקציה - אנחנו יוצרים פיקציה. חוק הפנסיה הוא אחד החוקים החשובים. יש שני דברים בחיים - האחד, הזכות </w:t>
      </w:r>
      <w:r>
        <w:rPr>
          <w:rFonts w:hint="cs"/>
          <w:rtl/>
        </w:rPr>
        <w:t xml:space="preserve">להתפרנס בכבוד, והשני הוא הזכות להזדקן בכבוד מפרי עמלך במשך עשרות שנים. </w:t>
      </w:r>
    </w:p>
    <w:p w14:paraId="562ADDDE" w14:textId="77777777" w:rsidR="00000000" w:rsidRDefault="00E01313">
      <w:pPr>
        <w:pStyle w:val="a0"/>
        <w:rPr>
          <w:rFonts w:hint="cs"/>
          <w:rtl/>
        </w:rPr>
      </w:pPr>
    </w:p>
    <w:p w14:paraId="458E7C64" w14:textId="77777777" w:rsidR="00000000" w:rsidRDefault="00E01313">
      <w:pPr>
        <w:pStyle w:val="a0"/>
        <w:rPr>
          <w:rFonts w:hint="cs"/>
          <w:rtl/>
        </w:rPr>
      </w:pPr>
      <w:r>
        <w:rPr>
          <w:rFonts w:hint="cs"/>
          <w:rtl/>
        </w:rPr>
        <w:t xml:space="preserve">לא יכול להיות שייקחו בן-אדם - יהיה מי שיהיה - וייתנו לו סמכויות בלתי מוגבלות. לא יכול להיות שיבוא בן-אדם ויגיד: נוסחת ערכי פדיון, אני משנה אותה ב-25%. לא יכול להיות דבר כזה. </w:t>
      </w:r>
    </w:p>
    <w:p w14:paraId="0646F401" w14:textId="77777777" w:rsidR="00000000" w:rsidRDefault="00E01313">
      <w:pPr>
        <w:pStyle w:val="af0"/>
        <w:rPr>
          <w:rtl/>
        </w:rPr>
      </w:pPr>
      <w:r>
        <w:rPr>
          <w:rtl/>
        </w:rPr>
        <w:br/>
        <w:t>קריאה:</w:t>
      </w:r>
    </w:p>
    <w:p w14:paraId="6B0B7E83" w14:textId="77777777" w:rsidR="00000000" w:rsidRDefault="00E01313">
      <w:pPr>
        <w:pStyle w:val="a0"/>
        <w:rPr>
          <w:rtl/>
        </w:rPr>
      </w:pPr>
    </w:p>
    <w:p w14:paraId="3301519D" w14:textId="77777777" w:rsidR="00000000" w:rsidRDefault="00E01313">
      <w:pPr>
        <w:pStyle w:val="a0"/>
        <w:rPr>
          <w:rFonts w:hint="cs"/>
          <w:rtl/>
        </w:rPr>
      </w:pPr>
      <w:r>
        <w:rPr>
          <w:rFonts w:hint="cs"/>
          <w:rtl/>
        </w:rPr>
        <w:t>- - -</w:t>
      </w:r>
    </w:p>
    <w:p w14:paraId="54A4CEC6" w14:textId="77777777" w:rsidR="00000000" w:rsidRDefault="00E01313">
      <w:pPr>
        <w:pStyle w:val="-"/>
        <w:rPr>
          <w:rtl/>
        </w:rPr>
      </w:pPr>
      <w:r>
        <w:rPr>
          <w:rtl/>
        </w:rPr>
        <w:br/>
      </w:r>
      <w:bookmarkStart w:id="194" w:name="FS000000556T28_01_2004_13_32_44C"/>
      <w:bookmarkEnd w:id="194"/>
      <w:r>
        <w:rPr>
          <w:rtl/>
        </w:rPr>
        <w:t>חיים כץ (הליכוד):</w:t>
      </w:r>
    </w:p>
    <w:p w14:paraId="519D5A7F" w14:textId="77777777" w:rsidR="00000000" w:rsidRDefault="00E01313">
      <w:pPr>
        <w:pStyle w:val="a0"/>
        <w:rPr>
          <w:rtl/>
        </w:rPr>
      </w:pPr>
    </w:p>
    <w:p w14:paraId="1CA58870" w14:textId="77777777" w:rsidR="00000000" w:rsidRDefault="00E01313">
      <w:pPr>
        <w:pStyle w:val="a0"/>
        <w:rPr>
          <w:rFonts w:hint="cs"/>
          <w:rtl/>
        </w:rPr>
      </w:pPr>
      <w:r>
        <w:rPr>
          <w:rFonts w:hint="cs"/>
          <w:rtl/>
        </w:rPr>
        <w:t>למה? ככה. לא יכול להיות. לא יכול להיות שאותו ממונה על שוק ההון, שצריך לתת נתונים לחבר כנסת - - -</w:t>
      </w:r>
    </w:p>
    <w:p w14:paraId="15700369" w14:textId="77777777" w:rsidR="00000000" w:rsidRDefault="00E01313">
      <w:pPr>
        <w:pStyle w:val="af1"/>
        <w:rPr>
          <w:rtl/>
        </w:rPr>
      </w:pPr>
      <w:r>
        <w:rPr>
          <w:rtl/>
        </w:rPr>
        <w:br/>
        <w:t>היו"ר ראובן ריבלין:</w:t>
      </w:r>
    </w:p>
    <w:p w14:paraId="053F9B01" w14:textId="77777777" w:rsidR="00000000" w:rsidRDefault="00E01313">
      <w:pPr>
        <w:pStyle w:val="a0"/>
        <w:rPr>
          <w:rtl/>
        </w:rPr>
      </w:pPr>
    </w:p>
    <w:p w14:paraId="742A3041" w14:textId="77777777" w:rsidR="00000000" w:rsidRDefault="00E01313">
      <w:pPr>
        <w:pStyle w:val="a0"/>
        <w:rPr>
          <w:rFonts w:hint="cs"/>
          <w:rtl/>
        </w:rPr>
      </w:pPr>
      <w:r>
        <w:rPr>
          <w:rFonts w:hint="cs"/>
          <w:rtl/>
        </w:rPr>
        <w:t>אדוני חוזר על מה שהוא אמר בעשר דקות, והוא לא משיב.</w:t>
      </w:r>
    </w:p>
    <w:p w14:paraId="118A24FA" w14:textId="77777777" w:rsidR="00000000" w:rsidRDefault="00E01313">
      <w:pPr>
        <w:pStyle w:val="-"/>
        <w:rPr>
          <w:rtl/>
        </w:rPr>
      </w:pPr>
      <w:r>
        <w:rPr>
          <w:rtl/>
        </w:rPr>
        <w:br/>
      </w:r>
      <w:bookmarkStart w:id="195" w:name="FS000000556T28_01_2004_13_33_14C"/>
      <w:bookmarkEnd w:id="195"/>
      <w:r>
        <w:rPr>
          <w:rtl/>
        </w:rPr>
        <w:t>חיים כץ (הליכוד):</w:t>
      </w:r>
    </w:p>
    <w:p w14:paraId="7BB94BEE" w14:textId="77777777" w:rsidR="00000000" w:rsidRDefault="00E01313">
      <w:pPr>
        <w:pStyle w:val="a0"/>
        <w:rPr>
          <w:rtl/>
        </w:rPr>
      </w:pPr>
    </w:p>
    <w:p w14:paraId="0EA2E3BF" w14:textId="77777777" w:rsidR="00000000" w:rsidRDefault="00E01313">
      <w:pPr>
        <w:pStyle w:val="a0"/>
        <w:rPr>
          <w:rFonts w:hint="cs"/>
          <w:rtl/>
        </w:rPr>
      </w:pPr>
      <w:r>
        <w:rPr>
          <w:rFonts w:hint="cs"/>
          <w:rtl/>
        </w:rPr>
        <w:t>לא יכול להיות שממונה על שוק ההון לא יית</w:t>
      </w:r>
      <w:r>
        <w:rPr>
          <w:rFonts w:hint="cs"/>
          <w:rtl/>
        </w:rPr>
        <w:t>ן תשובה לחברי כנסת למה הוא לא התייחס - הוא לא התייחס לשאלות שלנו, לבקשות שלנו - לראות מה קורה. ומאחר שהוא לא מתייחס - אז הוא עושה מה שהוא רוצה.</w:t>
      </w:r>
    </w:p>
    <w:p w14:paraId="1A07DAA6" w14:textId="77777777" w:rsidR="00000000" w:rsidRDefault="00E01313">
      <w:pPr>
        <w:pStyle w:val="a0"/>
        <w:rPr>
          <w:rFonts w:hint="cs"/>
          <w:rtl/>
        </w:rPr>
      </w:pPr>
    </w:p>
    <w:p w14:paraId="3A5BD7FD" w14:textId="77777777" w:rsidR="00000000" w:rsidRDefault="00E01313">
      <w:pPr>
        <w:pStyle w:val="a0"/>
        <w:rPr>
          <w:rFonts w:hint="cs"/>
          <w:rtl/>
        </w:rPr>
      </w:pPr>
      <w:r>
        <w:rPr>
          <w:rFonts w:hint="cs"/>
          <w:rtl/>
        </w:rPr>
        <w:t xml:space="preserve">אי לכך, עלתה פה בקשה שלנו לדחות את ההצבעה למועד אחר. מאחר שגם אתה יודע שנעשה פה - לא יודע אם להגיד טיפשות, אבל </w:t>
      </w:r>
      <w:r>
        <w:rPr>
          <w:rFonts w:hint="cs"/>
          <w:rtl/>
        </w:rPr>
        <w:t>צעד לא חכם - שנתנו לממונה את מה שלא מגיע לו ולא מגיע לאף אחד בכלל זכות בלתי מוגבלת להחליט החלטות, אז אני מקווה שבשבועיים האלה או בשבוע הבא אנחנו נגיע להסכמה, והתבונה תחזור למקומותינו, כי אנחנו צריכים להיות קצת נבונים. תודה רבה.</w:t>
      </w:r>
    </w:p>
    <w:p w14:paraId="7079DBE6" w14:textId="77777777" w:rsidR="00000000" w:rsidRDefault="00E01313">
      <w:pPr>
        <w:pStyle w:val="af1"/>
        <w:rPr>
          <w:rtl/>
        </w:rPr>
      </w:pPr>
      <w:r>
        <w:rPr>
          <w:rtl/>
        </w:rPr>
        <w:br/>
        <w:t>היו"ר ראובן ריבלין:</w:t>
      </w:r>
    </w:p>
    <w:p w14:paraId="0DF60257" w14:textId="77777777" w:rsidR="00000000" w:rsidRDefault="00E01313">
      <w:pPr>
        <w:pStyle w:val="a0"/>
        <w:rPr>
          <w:rtl/>
        </w:rPr>
      </w:pPr>
    </w:p>
    <w:p w14:paraId="31C479C8" w14:textId="77777777" w:rsidR="00000000" w:rsidRDefault="00E01313">
      <w:pPr>
        <w:pStyle w:val="a0"/>
        <w:rPr>
          <w:rFonts w:hint="cs"/>
          <w:rtl/>
        </w:rPr>
      </w:pPr>
      <w:r>
        <w:rPr>
          <w:rFonts w:hint="cs"/>
          <w:rtl/>
        </w:rPr>
        <w:t>תודה ר</w:t>
      </w:r>
      <w:r>
        <w:rPr>
          <w:rFonts w:hint="cs"/>
          <w:rtl/>
        </w:rPr>
        <w:t xml:space="preserve">בה. ובכן, כבוד השר במשרד האוצר, השר מאיר שטרית, חבר הכנסת אורון וחבר הכנסת חיים כץ ביקשו ממך לבקש ממני לדחות את ההצבעה. האם אדוני מבקש ממני? כי לפי סעיף 137 אדוני צריך לבקש. </w:t>
      </w:r>
    </w:p>
    <w:p w14:paraId="5980ADA5" w14:textId="77777777" w:rsidR="00000000" w:rsidRDefault="00E01313">
      <w:pPr>
        <w:pStyle w:val="a0"/>
        <w:ind w:firstLine="0"/>
        <w:rPr>
          <w:rFonts w:hint="cs"/>
          <w:rtl/>
        </w:rPr>
      </w:pPr>
    </w:p>
    <w:p w14:paraId="3892716D" w14:textId="77777777" w:rsidR="00000000" w:rsidRDefault="00E01313">
      <w:pPr>
        <w:pStyle w:val="af0"/>
        <w:rPr>
          <w:rtl/>
        </w:rPr>
      </w:pPr>
      <w:r>
        <w:rPr>
          <w:rFonts w:hint="eastAsia"/>
          <w:rtl/>
        </w:rPr>
        <w:t>השר</w:t>
      </w:r>
      <w:r>
        <w:rPr>
          <w:rtl/>
        </w:rPr>
        <w:t xml:space="preserve"> מאיר שטרית:</w:t>
      </w:r>
    </w:p>
    <w:p w14:paraId="65163E4F" w14:textId="77777777" w:rsidR="00000000" w:rsidRDefault="00E01313">
      <w:pPr>
        <w:pStyle w:val="a0"/>
        <w:rPr>
          <w:rFonts w:hint="cs"/>
          <w:rtl/>
        </w:rPr>
      </w:pPr>
    </w:p>
    <w:p w14:paraId="21614321" w14:textId="77777777" w:rsidR="00000000" w:rsidRDefault="00E01313">
      <w:pPr>
        <w:pStyle w:val="a0"/>
        <w:rPr>
          <w:rFonts w:hint="cs"/>
          <w:rtl/>
        </w:rPr>
      </w:pPr>
      <w:r>
        <w:rPr>
          <w:rFonts w:hint="cs"/>
          <w:rtl/>
        </w:rPr>
        <w:t xml:space="preserve">מבקש. </w:t>
      </w:r>
    </w:p>
    <w:p w14:paraId="2B590814" w14:textId="77777777" w:rsidR="00000000" w:rsidRDefault="00E01313">
      <w:pPr>
        <w:pStyle w:val="a0"/>
        <w:ind w:firstLine="0"/>
        <w:rPr>
          <w:rFonts w:hint="cs"/>
          <w:rtl/>
        </w:rPr>
      </w:pPr>
    </w:p>
    <w:p w14:paraId="1197BEDC" w14:textId="77777777" w:rsidR="00000000" w:rsidRDefault="00E01313">
      <w:pPr>
        <w:pStyle w:val="af1"/>
        <w:rPr>
          <w:rtl/>
        </w:rPr>
      </w:pPr>
      <w:r>
        <w:rPr>
          <w:rtl/>
        </w:rPr>
        <w:t>היו"ר ראובן ריבלין:</w:t>
      </w:r>
    </w:p>
    <w:p w14:paraId="0581BE5D" w14:textId="77777777" w:rsidR="00000000" w:rsidRDefault="00E01313">
      <w:pPr>
        <w:pStyle w:val="a0"/>
        <w:rPr>
          <w:rtl/>
        </w:rPr>
      </w:pPr>
    </w:p>
    <w:p w14:paraId="5D70B15A" w14:textId="77777777" w:rsidR="00000000" w:rsidRDefault="00E01313">
      <w:pPr>
        <w:pStyle w:val="a0"/>
        <w:rPr>
          <w:rFonts w:hint="cs"/>
          <w:rtl/>
        </w:rPr>
      </w:pPr>
      <w:r>
        <w:rPr>
          <w:rFonts w:hint="cs"/>
          <w:rtl/>
        </w:rPr>
        <w:t>ובכן, הממשלה ביקשה לדחות את ההצבעה</w:t>
      </w:r>
      <w:r>
        <w:rPr>
          <w:rFonts w:hint="cs"/>
          <w:rtl/>
        </w:rPr>
        <w:t xml:space="preserve">. האם יש מישהו מחברי הכנסת שמתנגד? אין מתנגדים. אנחנו דוחים את ההצבעה. </w:t>
      </w:r>
    </w:p>
    <w:p w14:paraId="4750B30B" w14:textId="77777777" w:rsidR="00000000" w:rsidRDefault="00E01313">
      <w:pPr>
        <w:pStyle w:val="a0"/>
        <w:rPr>
          <w:rFonts w:hint="cs"/>
          <w:rtl/>
        </w:rPr>
      </w:pPr>
    </w:p>
    <w:p w14:paraId="7DF195AB" w14:textId="77777777" w:rsidR="00000000" w:rsidRDefault="00E01313">
      <w:pPr>
        <w:pStyle w:val="a0"/>
        <w:ind w:firstLine="0"/>
        <w:rPr>
          <w:rFonts w:hint="cs"/>
          <w:rtl/>
        </w:rPr>
      </w:pPr>
    </w:p>
    <w:p w14:paraId="3807B7CF" w14:textId="77777777" w:rsidR="00000000" w:rsidRDefault="00E01313">
      <w:pPr>
        <w:pStyle w:val="a2"/>
        <w:rPr>
          <w:rtl/>
        </w:rPr>
      </w:pPr>
    </w:p>
    <w:p w14:paraId="1B234F40" w14:textId="77777777" w:rsidR="00000000" w:rsidRDefault="00E01313">
      <w:pPr>
        <w:pStyle w:val="a2"/>
        <w:rPr>
          <w:rtl/>
        </w:rPr>
      </w:pPr>
      <w:bookmarkStart w:id="196" w:name="CS21581FI0021581T28_01_2004_13_08_04"/>
      <w:bookmarkStart w:id="197" w:name="_Toc78873051"/>
      <w:bookmarkEnd w:id="196"/>
      <w:r>
        <w:rPr>
          <w:rtl/>
        </w:rPr>
        <w:t xml:space="preserve">דברי ברכה של יושב-ראש הכנסת לרגל חג הקורבן </w:t>
      </w:r>
      <w:bookmarkEnd w:id="197"/>
      <w:r>
        <w:rPr>
          <w:rtl/>
        </w:rPr>
        <w:t xml:space="preserve"> </w:t>
      </w:r>
    </w:p>
    <w:p w14:paraId="34A415EE" w14:textId="77777777" w:rsidR="00000000" w:rsidRDefault="00E01313">
      <w:pPr>
        <w:pStyle w:val="-0"/>
        <w:rPr>
          <w:rFonts w:hint="cs"/>
          <w:rtl/>
        </w:rPr>
      </w:pPr>
    </w:p>
    <w:p w14:paraId="15EA1079" w14:textId="77777777" w:rsidR="00000000" w:rsidRDefault="00E01313">
      <w:pPr>
        <w:pStyle w:val="af1"/>
        <w:rPr>
          <w:rtl/>
        </w:rPr>
      </w:pPr>
      <w:r>
        <w:rPr>
          <w:rtl/>
        </w:rPr>
        <w:t>היו"ר ראובן ריבלין:</w:t>
      </w:r>
    </w:p>
    <w:p w14:paraId="4F86B099" w14:textId="77777777" w:rsidR="00000000" w:rsidRDefault="00E01313">
      <w:pPr>
        <w:pStyle w:val="a0"/>
        <w:rPr>
          <w:rtl/>
        </w:rPr>
      </w:pPr>
    </w:p>
    <w:p w14:paraId="7D31B1B9" w14:textId="77777777" w:rsidR="00000000" w:rsidRDefault="00E01313">
      <w:pPr>
        <w:pStyle w:val="a0"/>
        <w:rPr>
          <w:rFonts w:hint="cs"/>
          <w:rtl/>
        </w:rPr>
      </w:pPr>
      <w:r>
        <w:rPr>
          <w:rFonts w:hint="cs"/>
          <w:rtl/>
        </w:rPr>
        <w:t>רבותי חברי הכנסת, אבקש את אוזנכם. בשבוע הבא יחגגו המוסלמים והדרוזים את חג הקורבן, עיד אל-אדחא, וברצוני לברך את חבר</w:t>
      </w:r>
      <w:r>
        <w:rPr>
          <w:rFonts w:hint="cs"/>
          <w:rtl/>
        </w:rPr>
        <w:t xml:space="preserve">י הכנסת, עובדיה ואזרחי המדינה המוסלמים והדרוזים לרגל החג. </w:t>
      </w:r>
    </w:p>
    <w:p w14:paraId="767C05BB" w14:textId="77777777" w:rsidR="00000000" w:rsidRDefault="00E01313">
      <w:pPr>
        <w:pStyle w:val="a0"/>
        <w:rPr>
          <w:rFonts w:hint="cs"/>
          <w:rtl/>
        </w:rPr>
      </w:pPr>
    </w:p>
    <w:p w14:paraId="0EF4DD22" w14:textId="77777777" w:rsidR="00000000" w:rsidRDefault="00E01313">
      <w:pPr>
        <w:pStyle w:val="a0"/>
        <w:rPr>
          <w:rFonts w:hint="cs"/>
          <w:rtl/>
        </w:rPr>
      </w:pPr>
      <w:r>
        <w:rPr>
          <w:rFonts w:hint="cs"/>
          <w:rtl/>
        </w:rPr>
        <w:t xml:space="preserve">על-פי המסורת המוסלמית </w:t>
      </w:r>
      <w:r>
        <w:rPr>
          <w:rtl/>
        </w:rPr>
        <w:t>–</w:t>
      </w:r>
      <w:r>
        <w:rPr>
          <w:rFonts w:hint="cs"/>
          <w:rtl/>
        </w:rPr>
        <w:t xml:space="preserve"> הייתי אומר: גם על-פי המסורת המוסלמית </w:t>
      </w:r>
      <w:r>
        <w:rPr>
          <w:rtl/>
        </w:rPr>
        <w:t>–</w:t>
      </w:r>
      <w:r>
        <w:rPr>
          <w:rFonts w:hint="cs"/>
          <w:rtl/>
        </w:rPr>
        <w:t xml:space="preserve"> החג הוא זכר למעשהו של אברהם אבינו, שהעלה את בנו קורבן כפי שהורה לו אללה, פדה אותו והקריב כבש במקומו. מי ייתן ויהי אברהם, אבינו המשותף</w:t>
      </w:r>
      <w:r>
        <w:rPr>
          <w:rFonts w:hint="cs"/>
          <w:rtl/>
        </w:rPr>
        <w:t xml:space="preserve">, שעמד במבחן, ומעשהו, שהיה סמל לצייתנות לאלוהים - שם קץ לקורבן האדם </w:t>
      </w:r>
      <w:r>
        <w:rPr>
          <w:rtl/>
        </w:rPr>
        <w:t>–</w:t>
      </w:r>
      <w:r>
        <w:rPr>
          <w:rFonts w:hint="cs"/>
          <w:rtl/>
        </w:rPr>
        <w:t xml:space="preserve"> אות ומופת לנו ולבניו. </w:t>
      </w:r>
    </w:p>
    <w:p w14:paraId="62D4211D" w14:textId="77777777" w:rsidR="00000000" w:rsidRDefault="00E01313">
      <w:pPr>
        <w:pStyle w:val="a0"/>
        <w:rPr>
          <w:rFonts w:hint="cs"/>
          <w:rtl/>
        </w:rPr>
      </w:pPr>
    </w:p>
    <w:p w14:paraId="7F074579" w14:textId="77777777" w:rsidR="00000000" w:rsidRDefault="00E01313">
      <w:pPr>
        <w:pStyle w:val="a0"/>
        <w:rPr>
          <w:rFonts w:hint="cs"/>
          <w:rtl/>
        </w:rPr>
      </w:pPr>
      <w:r>
        <w:rPr>
          <w:rFonts w:hint="cs"/>
          <w:rtl/>
        </w:rPr>
        <w:t xml:space="preserve">כול עאם ואנתום בח'יר. שיהיה לכם חג שמח. </w:t>
      </w:r>
    </w:p>
    <w:p w14:paraId="55014165" w14:textId="77777777" w:rsidR="00000000" w:rsidRDefault="00E01313">
      <w:pPr>
        <w:pStyle w:val="a0"/>
        <w:ind w:firstLine="0"/>
        <w:rPr>
          <w:rFonts w:hint="cs"/>
          <w:rtl/>
        </w:rPr>
      </w:pPr>
    </w:p>
    <w:p w14:paraId="2C36A512" w14:textId="77777777" w:rsidR="00000000" w:rsidRDefault="00E01313">
      <w:pPr>
        <w:pStyle w:val="a2"/>
        <w:rPr>
          <w:rtl/>
        </w:rPr>
      </w:pPr>
    </w:p>
    <w:p w14:paraId="47677429" w14:textId="77777777" w:rsidR="00000000" w:rsidRDefault="00E01313">
      <w:pPr>
        <w:pStyle w:val="a2"/>
        <w:rPr>
          <w:rFonts w:hint="cs"/>
          <w:rtl/>
        </w:rPr>
      </w:pPr>
      <w:bookmarkStart w:id="198" w:name="CS21527FI0021527T28_01_2004_13_11_57"/>
      <w:bookmarkStart w:id="199" w:name="_Toc78873052"/>
      <w:bookmarkEnd w:id="198"/>
      <w:r>
        <w:rPr>
          <w:rtl/>
        </w:rPr>
        <w:t>הצ</w:t>
      </w:r>
      <w:r>
        <w:rPr>
          <w:rFonts w:hint="cs"/>
          <w:rtl/>
        </w:rPr>
        <w:t>עת חוק</w:t>
      </w:r>
      <w:r>
        <w:rPr>
          <w:rtl/>
        </w:rPr>
        <w:t xml:space="preserve"> אמנ</w:t>
      </w:r>
      <w:r>
        <w:rPr>
          <w:rFonts w:hint="cs"/>
          <w:rtl/>
        </w:rPr>
        <w:t>ו</w:t>
      </w:r>
      <w:r>
        <w:rPr>
          <w:rtl/>
        </w:rPr>
        <w:t xml:space="preserve">ת </w:t>
      </w:r>
      <w:r>
        <w:rPr>
          <w:rFonts w:hint="cs"/>
          <w:rtl/>
        </w:rPr>
        <w:t>ז</w:t>
      </w:r>
      <w:r>
        <w:rPr>
          <w:rtl/>
        </w:rPr>
        <w:t>'נבה, התשס"ד-2003</w:t>
      </w:r>
      <w:bookmarkEnd w:id="199"/>
      <w:r>
        <w:rPr>
          <w:rtl/>
        </w:rPr>
        <w:t xml:space="preserve"> </w:t>
      </w:r>
    </w:p>
    <w:p w14:paraId="66E033D1" w14:textId="77777777" w:rsidR="00000000" w:rsidRDefault="00E01313">
      <w:pPr>
        <w:pStyle w:val="a0"/>
        <w:ind w:firstLine="0"/>
        <w:rPr>
          <w:rFonts w:hint="cs"/>
          <w:rtl/>
        </w:rPr>
      </w:pPr>
      <w:r>
        <w:rPr>
          <w:rtl/>
        </w:rPr>
        <w:t>[נספחות.]</w:t>
      </w:r>
    </w:p>
    <w:p w14:paraId="4230BA7C" w14:textId="77777777" w:rsidR="00000000" w:rsidRDefault="00E01313">
      <w:pPr>
        <w:pStyle w:val="-0"/>
        <w:rPr>
          <w:rtl/>
        </w:rPr>
      </w:pPr>
      <w:r>
        <w:rPr>
          <w:rFonts w:hint="cs"/>
          <w:rtl/>
        </w:rPr>
        <w:t>(הצעת קבוצת חברי הכנסת)</w:t>
      </w:r>
    </w:p>
    <w:p w14:paraId="626EED8D" w14:textId="77777777" w:rsidR="00000000" w:rsidRDefault="00E01313">
      <w:pPr>
        <w:pStyle w:val="a0"/>
        <w:ind w:firstLine="0"/>
        <w:rPr>
          <w:rFonts w:hint="cs"/>
          <w:b/>
          <w:bCs/>
          <w:sz w:val="24"/>
          <w:szCs w:val="24"/>
          <w:u w:val="single"/>
          <w:rtl/>
          <w:lang w:eastAsia="en-US"/>
        </w:rPr>
      </w:pPr>
    </w:p>
    <w:p w14:paraId="549C3780" w14:textId="77777777" w:rsidR="00000000" w:rsidRDefault="00E01313">
      <w:pPr>
        <w:pStyle w:val="af1"/>
        <w:rPr>
          <w:rtl/>
        </w:rPr>
      </w:pPr>
      <w:r>
        <w:rPr>
          <w:rtl/>
        </w:rPr>
        <w:t>היו"ר ראובן ריבלין:</w:t>
      </w:r>
    </w:p>
    <w:p w14:paraId="080A1E51" w14:textId="77777777" w:rsidR="00000000" w:rsidRDefault="00E01313">
      <w:pPr>
        <w:pStyle w:val="a0"/>
        <w:rPr>
          <w:rtl/>
        </w:rPr>
      </w:pPr>
    </w:p>
    <w:p w14:paraId="0739C3B9" w14:textId="77777777" w:rsidR="00000000" w:rsidRDefault="00E01313">
      <w:pPr>
        <w:pStyle w:val="a0"/>
        <w:rPr>
          <w:rFonts w:hint="cs"/>
          <w:rtl/>
        </w:rPr>
      </w:pPr>
      <w:r>
        <w:rPr>
          <w:rFonts w:hint="cs"/>
          <w:rtl/>
        </w:rPr>
        <w:t>רבותי חברי הכנסת, אנחנו ממשי</w:t>
      </w:r>
      <w:r>
        <w:rPr>
          <w:rFonts w:hint="cs"/>
          <w:rtl/>
        </w:rPr>
        <w:t xml:space="preserve">כים בסדר-היום. אני בטוח שכולכם מברכים את חברינו המוסלמים והדרוזים בכל אשר הם, ובעיקר את אזרחי מדינת ישראל. הצעת חוק אמנת ז'נבה, התשס"ד-2003, הצעה מס' פ/1055; חבר הכנסת אחמד טיבי, כאשר אמרתי: כל עאם ואנתום בחי'ר </w:t>
      </w:r>
      <w:r>
        <w:rPr>
          <w:rtl/>
        </w:rPr>
        <w:t>–</w:t>
      </w:r>
      <w:r>
        <w:rPr>
          <w:rFonts w:hint="cs"/>
          <w:rtl/>
        </w:rPr>
        <w:t xml:space="preserve"> לאו דווקא על ז'נבה דיברתי.</w:t>
      </w:r>
    </w:p>
    <w:p w14:paraId="4E164FD2" w14:textId="77777777" w:rsidR="00000000" w:rsidRDefault="00E01313">
      <w:pPr>
        <w:pStyle w:val="a0"/>
        <w:ind w:firstLine="0"/>
        <w:rPr>
          <w:rFonts w:hint="cs"/>
          <w:rtl/>
        </w:rPr>
      </w:pPr>
    </w:p>
    <w:p w14:paraId="49010D4C" w14:textId="77777777" w:rsidR="00000000" w:rsidRDefault="00E01313">
      <w:pPr>
        <w:pStyle w:val="af0"/>
        <w:rPr>
          <w:rtl/>
        </w:rPr>
      </w:pPr>
      <w:r>
        <w:rPr>
          <w:rFonts w:hint="eastAsia"/>
          <w:rtl/>
        </w:rPr>
        <w:t>עסאם</w:t>
      </w:r>
      <w:r>
        <w:rPr>
          <w:rtl/>
        </w:rPr>
        <w:t xml:space="preserve"> מח'ול (חד"</w:t>
      </w:r>
      <w:r>
        <w:rPr>
          <w:rtl/>
        </w:rPr>
        <w:t>ש-תע"ל):</w:t>
      </w:r>
    </w:p>
    <w:p w14:paraId="4867E690" w14:textId="77777777" w:rsidR="00000000" w:rsidRDefault="00E01313">
      <w:pPr>
        <w:pStyle w:val="a0"/>
        <w:rPr>
          <w:rFonts w:hint="cs"/>
          <w:rtl/>
        </w:rPr>
      </w:pPr>
    </w:p>
    <w:p w14:paraId="550506DE" w14:textId="77777777" w:rsidR="00000000" w:rsidRDefault="00E01313">
      <w:pPr>
        <w:pStyle w:val="a0"/>
        <w:rPr>
          <w:rFonts w:hint="cs"/>
          <w:rtl/>
        </w:rPr>
      </w:pPr>
      <w:r>
        <w:rPr>
          <w:rFonts w:hint="cs"/>
          <w:rtl/>
        </w:rPr>
        <w:t xml:space="preserve">בשביל זה החוק. </w:t>
      </w:r>
    </w:p>
    <w:p w14:paraId="3CE54359" w14:textId="77777777" w:rsidR="00000000" w:rsidRDefault="00E01313">
      <w:pPr>
        <w:pStyle w:val="a0"/>
        <w:ind w:firstLine="0"/>
        <w:rPr>
          <w:rFonts w:hint="cs"/>
          <w:rtl/>
        </w:rPr>
      </w:pPr>
    </w:p>
    <w:p w14:paraId="425578DC" w14:textId="77777777" w:rsidR="00000000" w:rsidRDefault="00E01313">
      <w:pPr>
        <w:pStyle w:val="af1"/>
        <w:rPr>
          <w:rtl/>
        </w:rPr>
      </w:pPr>
      <w:r>
        <w:rPr>
          <w:rtl/>
        </w:rPr>
        <w:t>היו"ר ראובן ריבלין:</w:t>
      </w:r>
    </w:p>
    <w:p w14:paraId="640A6D5B" w14:textId="77777777" w:rsidR="00000000" w:rsidRDefault="00E01313">
      <w:pPr>
        <w:pStyle w:val="a0"/>
        <w:rPr>
          <w:rtl/>
        </w:rPr>
      </w:pPr>
    </w:p>
    <w:p w14:paraId="7F12294D" w14:textId="77777777" w:rsidR="00000000" w:rsidRDefault="00E01313">
      <w:pPr>
        <w:pStyle w:val="a0"/>
        <w:rPr>
          <w:rFonts w:hint="cs"/>
          <w:rtl/>
        </w:rPr>
      </w:pPr>
      <w:r>
        <w:rPr>
          <w:rFonts w:hint="cs"/>
          <w:rtl/>
        </w:rPr>
        <w:t xml:space="preserve">אולי בשביל זה צריך את החוק, אתה אומר. בסדר. </w:t>
      </w:r>
    </w:p>
    <w:p w14:paraId="76C768BA" w14:textId="77777777" w:rsidR="00000000" w:rsidRDefault="00E01313">
      <w:pPr>
        <w:pStyle w:val="a0"/>
        <w:ind w:firstLine="0"/>
        <w:rPr>
          <w:rFonts w:hint="cs"/>
          <w:rtl/>
        </w:rPr>
      </w:pPr>
    </w:p>
    <w:p w14:paraId="5B09AE37" w14:textId="77777777" w:rsidR="00000000" w:rsidRDefault="00E01313">
      <w:pPr>
        <w:pStyle w:val="a"/>
        <w:rPr>
          <w:rtl/>
        </w:rPr>
      </w:pPr>
      <w:bookmarkStart w:id="200" w:name="FS000000560T28_01_2004_13_14_49"/>
      <w:bookmarkStart w:id="201" w:name="_Toc78873053"/>
      <w:bookmarkEnd w:id="200"/>
      <w:r>
        <w:rPr>
          <w:rFonts w:hint="eastAsia"/>
          <w:rtl/>
        </w:rPr>
        <w:t>אחמד</w:t>
      </w:r>
      <w:r>
        <w:rPr>
          <w:rtl/>
        </w:rPr>
        <w:t xml:space="preserve"> טיבי (חד"ש-תע"ל):</w:t>
      </w:r>
      <w:bookmarkEnd w:id="201"/>
    </w:p>
    <w:p w14:paraId="1D6D5D8F" w14:textId="77777777" w:rsidR="00000000" w:rsidRDefault="00E01313">
      <w:pPr>
        <w:pStyle w:val="a0"/>
        <w:rPr>
          <w:rFonts w:hint="cs"/>
          <w:rtl/>
        </w:rPr>
      </w:pPr>
    </w:p>
    <w:p w14:paraId="07AAE7CE" w14:textId="77777777" w:rsidR="00000000" w:rsidRDefault="00E01313">
      <w:pPr>
        <w:pStyle w:val="a0"/>
        <w:rPr>
          <w:rFonts w:hint="cs"/>
          <w:rtl/>
        </w:rPr>
      </w:pPr>
      <w:r>
        <w:rPr>
          <w:rFonts w:hint="cs"/>
          <w:rtl/>
        </w:rPr>
        <w:t>אדוני היושב-ראש, רבותי השרים, רבותי חברי הכנסת, אדוני היושב-ראש, קודם כול הרשה לי להודות לך על האיחולים לרגל עיד אל-אדחא, שאיחלת לכולנו. ת</w:t>
      </w:r>
      <w:r>
        <w:rPr>
          <w:rFonts w:hint="cs"/>
          <w:rtl/>
        </w:rPr>
        <w:t xml:space="preserve">ודה רבה לך. </w:t>
      </w:r>
    </w:p>
    <w:p w14:paraId="428B8DCC" w14:textId="77777777" w:rsidR="00000000" w:rsidRDefault="00E01313">
      <w:pPr>
        <w:pStyle w:val="a0"/>
        <w:rPr>
          <w:rFonts w:hint="cs"/>
          <w:rtl/>
        </w:rPr>
      </w:pPr>
    </w:p>
    <w:p w14:paraId="7ECB9B47" w14:textId="77777777" w:rsidR="00000000" w:rsidRDefault="00E01313">
      <w:pPr>
        <w:pStyle w:val="a0"/>
        <w:rPr>
          <w:rFonts w:hint="cs"/>
          <w:rtl/>
        </w:rPr>
      </w:pPr>
      <w:r>
        <w:rPr>
          <w:rFonts w:hint="cs"/>
          <w:rtl/>
        </w:rPr>
        <w:t xml:space="preserve">הצעת החוק הזאת, הצעת חוק אמנות ז'נבה, התשס"ד-2003, באה במיוחד בימים האלה, כדי לעגן בספר החוקים את אמירתה של ממשלת ישראל מאז 21 באוקטובר 1950, אז היא הצטרפה לאמנת ז'נבה </w:t>
      </w:r>
      <w:r>
        <w:rPr>
          <w:rtl/>
        </w:rPr>
        <w:t>–</w:t>
      </w:r>
      <w:r>
        <w:rPr>
          <w:rFonts w:hint="cs"/>
          <w:rtl/>
        </w:rPr>
        <w:t xml:space="preserve"> אז, ב-1950. היא התחייבה לפעול באופן בין-לאומי על-פיה. אומנם היא הצטרפה א</w:t>
      </w:r>
      <w:r>
        <w:rPr>
          <w:rFonts w:hint="cs"/>
          <w:rtl/>
        </w:rPr>
        <w:t xml:space="preserve">ז, אדוני ראש הממשלה, אבל היא מסרבת בתוקף להפוך את האמנה לחלק מספר החוקים של מדינת ישראל, כפי שקיים במדינות דמוקרטיות רבות. </w:t>
      </w:r>
    </w:p>
    <w:p w14:paraId="641100A1" w14:textId="77777777" w:rsidR="00000000" w:rsidRDefault="00E01313">
      <w:pPr>
        <w:pStyle w:val="a0"/>
        <w:rPr>
          <w:rFonts w:hint="cs"/>
          <w:rtl/>
        </w:rPr>
      </w:pPr>
    </w:p>
    <w:p w14:paraId="7B521AD8" w14:textId="77777777" w:rsidR="00000000" w:rsidRDefault="00E01313">
      <w:pPr>
        <w:pStyle w:val="a0"/>
        <w:rPr>
          <w:rFonts w:hint="cs"/>
          <w:rtl/>
        </w:rPr>
      </w:pPr>
      <w:r>
        <w:rPr>
          <w:rFonts w:hint="cs"/>
          <w:rtl/>
        </w:rPr>
        <w:t>בחוק זה, אדוני היושב-ראש, יש התייחסות לדרך הטיפול בחולים, באזרחים, בשבויי מלחמה, בבתי-חולים. באמנת ז'נבה, שנחקקה כבר ב-12 באוגוסט 1</w:t>
      </w:r>
      <w:r>
        <w:rPr>
          <w:rFonts w:hint="cs"/>
          <w:rtl/>
        </w:rPr>
        <w:t xml:space="preserve">949, יש סעיף שמדבר על הטבת מצבם של פצועים וחולים מבין אנשי הכוחות המזוינים בשדה קרב; יש גם אמנה להטבת מצבם של פצועים, חולים ונטרפי אוניות מבין ראשי הכוחות המזוינים </w:t>
      </w:r>
      <w:r>
        <w:rPr>
          <w:rtl/>
        </w:rPr>
        <w:t>–</w:t>
      </w:r>
      <w:r>
        <w:rPr>
          <w:rFonts w:hint="cs"/>
          <w:rtl/>
        </w:rPr>
        <w:t xml:space="preserve"> גם היא מאותו יום, 12 באוגוסט; אמנה בדבר טיפול בשבויי מלחמה </w:t>
      </w:r>
      <w:r>
        <w:rPr>
          <w:rtl/>
        </w:rPr>
        <w:t>–</w:t>
      </w:r>
      <w:r>
        <w:rPr>
          <w:rFonts w:hint="cs"/>
          <w:rtl/>
        </w:rPr>
        <w:t xml:space="preserve"> מ-12 באוגוסט 1949; אמנה בדבר </w:t>
      </w:r>
      <w:r>
        <w:rPr>
          <w:rFonts w:hint="cs"/>
          <w:rtl/>
        </w:rPr>
        <w:t xml:space="preserve">הגנת אזרחים בימי מלחמה </w:t>
      </w:r>
      <w:r>
        <w:rPr>
          <w:rtl/>
        </w:rPr>
        <w:t>–</w:t>
      </w:r>
      <w:r>
        <w:rPr>
          <w:rFonts w:hint="cs"/>
          <w:rtl/>
        </w:rPr>
        <w:t xml:space="preserve"> מ-12 באוגוסט 1949. </w:t>
      </w:r>
    </w:p>
    <w:p w14:paraId="17DCC210" w14:textId="77777777" w:rsidR="00000000" w:rsidRDefault="00E01313">
      <w:pPr>
        <w:pStyle w:val="a0"/>
        <w:rPr>
          <w:rFonts w:hint="cs"/>
          <w:rtl/>
        </w:rPr>
      </w:pPr>
    </w:p>
    <w:p w14:paraId="0B0DA161" w14:textId="77777777" w:rsidR="00000000" w:rsidRDefault="00E01313">
      <w:pPr>
        <w:pStyle w:val="a0"/>
        <w:rPr>
          <w:rFonts w:hint="cs"/>
          <w:rtl/>
        </w:rPr>
      </w:pPr>
      <w:r>
        <w:rPr>
          <w:rFonts w:hint="cs"/>
          <w:rtl/>
        </w:rPr>
        <w:t>הצעת החוק באה לתת תוקף של חוק, להכניס את אמנת ז'נבה לספר החוקים של מדינת ישראל ולחייב את בתי-המשפט ואת הרשויות להעניש על-פי דין כל מי שמפר את סעיפי האמנה.</w:t>
      </w:r>
    </w:p>
    <w:p w14:paraId="24F4B73E" w14:textId="77777777" w:rsidR="00000000" w:rsidRDefault="00E01313">
      <w:pPr>
        <w:pStyle w:val="a0"/>
        <w:rPr>
          <w:rFonts w:hint="cs"/>
          <w:rtl/>
        </w:rPr>
      </w:pPr>
    </w:p>
    <w:p w14:paraId="5B26976B" w14:textId="77777777" w:rsidR="00000000" w:rsidRDefault="00E01313">
      <w:pPr>
        <w:pStyle w:val="af0"/>
        <w:rPr>
          <w:rtl/>
        </w:rPr>
      </w:pPr>
      <w:r>
        <w:rPr>
          <w:rFonts w:hint="eastAsia"/>
          <w:rtl/>
        </w:rPr>
        <w:t>צבי</w:t>
      </w:r>
      <w:r>
        <w:rPr>
          <w:rtl/>
        </w:rPr>
        <w:t xml:space="preserve"> הנדל (האיחוד הלאומי - ישראל ביתנו):</w:t>
      </w:r>
    </w:p>
    <w:p w14:paraId="728BD22A" w14:textId="77777777" w:rsidR="00000000" w:rsidRDefault="00E01313">
      <w:pPr>
        <w:pStyle w:val="a0"/>
        <w:rPr>
          <w:rFonts w:hint="cs"/>
          <w:rtl/>
        </w:rPr>
      </w:pPr>
    </w:p>
    <w:p w14:paraId="790A7D7B" w14:textId="77777777" w:rsidR="00000000" w:rsidRDefault="00E01313">
      <w:pPr>
        <w:pStyle w:val="a0"/>
        <w:rPr>
          <w:rFonts w:hint="cs"/>
          <w:rtl/>
        </w:rPr>
      </w:pPr>
      <w:r>
        <w:rPr>
          <w:rFonts w:hint="cs"/>
          <w:rtl/>
        </w:rPr>
        <w:t>יש מקום בעולם</w:t>
      </w:r>
      <w:r>
        <w:rPr>
          <w:rFonts w:hint="cs"/>
          <w:rtl/>
        </w:rPr>
        <w:t xml:space="preserve"> שיש בו חקיקה כזאת?</w:t>
      </w:r>
    </w:p>
    <w:p w14:paraId="227CCB00" w14:textId="77777777" w:rsidR="00000000" w:rsidRDefault="00E01313">
      <w:pPr>
        <w:pStyle w:val="a0"/>
        <w:ind w:firstLine="0"/>
        <w:rPr>
          <w:rFonts w:hint="cs"/>
          <w:rtl/>
        </w:rPr>
      </w:pPr>
    </w:p>
    <w:p w14:paraId="28848775" w14:textId="77777777" w:rsidR="00000000" w:rsidRDefault="00E01313">
      <w:pPr>
        <w:pStyle w:val="af1"/>
        <w:rPr>
          <w:rtl/>
        </w:rPr>
      </w:pPr>
      <w:r>
        <w:rPr>
          <w:rtl/>
        </w:rPr>
        <w:t>היו"ר ראובן ריבלין:</w:t>
      </w:r>
    </w:p>
    <w:p w14:paraId="7F4D5FC7" w14:textId="77777777" w:rsidR="00000000" w:rsidRDefault="00E01313">
      <w:pPr>
        <w:pStyle w:val="a0"/>
        <w:rPr>
          <w:rtl/>
        </w:rPr>
      </w:pPr>
    </w:p>
    <w:p w14:paraId="5660520C" w14:textId="77777777" w:rsidR="00000000" w:rsidRDefault="00E01313">
      <w:pPr>
        <w:pStyle w:val="a0"/>
        <w:rPr>
          <w:rFonts w:hint="cs"/>
          <w:rtl/>
        </w:rPr>
      </w:pPr>
      <w:r>
        <w:rPr>
          <w:rFonts w:hint="cs"/>
          <w:rtl/>
        </w:rPr>
        <w:t xml:space="preserve">חבר הכנסת שטייניץ, אומנם התקנות לא מדברות על עיתון, אבל כשמדברים על אמנת ז'נבה </w:t>
      </w:r>
      <w:r>
        <w:rPr>
          <w:rtl/>
        </w:rPr>
        <w:t>–</w:t>
      </w:r>
      <w:r>
        <w:rPr>
          <w:rFonts w:hint="cs"/>
          <w:rtl/>
        </w:rPr>
        <w:t xml:space="preserve"> ואדוני אולי יהיה אחראי להעברת החוק הזה </w:t>
      </w:r>
      <w:r>
        <w:rPr>
          <w:rtl/>
        </w:rPr>
        <w:t>–</w:t>
      </w:r>
      <w:r>
        <w:rPr>
          <w:rFonts w:hint="cs"/>
          <w:rtl/>
        </w:rPr>
        <w:t xml:space="preserve">  הייתי מציע לא לקרוא בעיתון בפרהסיה, ככה, בהפגנתיות. </w:t>
      </w:r>
    </w:p>
    <w:p w14:paraId="483880D5" w14:textId="77777777" w:rsidR="00000000" w:rsidRDefault="00E01313">
      <w:pPr>
        <w:pStyle w:val="a0"/>
        <w:rPr>
          <w:rFonts w:hint="cs"/>
          <w:rtl/>
        </w:rPr>
      </w:pPr>
    </w:p>
    <w:p w14:paraId="3AB3497D" w14:textId="77777777" w:rsidR="00000000" w:rsidRDefault="00E01313">
      <w:pPr>
        <w:pStyle w:val="-"/>
        <w:rPr>
          <w:rtl/>
        </w:rPr>
      </w:pPr>
      <w:bookmarkStart w:id="202" w:name="FS000000560T28_01_2004_13_19_14C"/>
      <w:bookmarkEnd w:id="202"/>
      <w:r>
        <w:rPr>
          <w:rtl/>
        </w:rPr>
        <w:t>אחמד טיבי (חד"ש-תע"ל):</w:t>
      </w:r>
    </w:p>
    <w:p w14:paraId="0B171FA6" w14:textId="77777777" w:rsidR="00000000" w:rsidRDefault="00E01313">
      <w:pPr>
        <w:pStyle w:val="a0"/>
        <w:rPr>
          <w:rtl/>
        </w:rPr>
      </w:pPr>
    </w:p>
    <w:p w14:paraId="1125D19D" w14:textId="77777777" w:rsidR="00000000" w:rsidRDefault="00E01313">
      <w:pPr>
        <w:pStyle w:val="a0"/>
        <w:rPr>
          <w:rFonts w:hint="cs"/>
          <w:rtl/>
        </w:rPr>
      </w:pPr>
      <w:r>
        <w:rPr>
          <w:rFonts w:hint="cs"/>
          <w:rtl/>
        </w:rPr>
        <w:t>חבר הכנסת שטי</w:t>
      </w:r>
      <w:r>
        <w:rPr>
          <w:rFonts w:hint="cs"/>
          <w:rtl/>
        </w:rPr>
        <w:t>יניץ נגד הפרקליטות, נגד שלטון החוק.</w:t>
      </w:r>
    </w:p>
    <w:p w14:paraId="72E73140" w14:textId="77777777" w:rsidR="00000000" w:rsidRDefault="00E01313">
      <w:pPr>
        <w:pStyle w:val="a0"/>
        <w:rPr>
          <w:rFonts w:hint="cs"/>
          <w:rtl/>
        </w:rPr>
      </w:pPr>
    </w:p>
    <w:p w14:paraId="2A594D73" w14:textId="77777777" w:rsidR="00000000" w:rsidRDefault="00E01313">
      <w:pPr>
        <w:pStyle w:val="af1"/>
        <w:rPr>
          <w:rtl/>
        </w:rPr>
      </w:pPr>
      <w:r>
        <w:rPr>
          <w:rtl/>
        </w:rPr>
        <w:t>היו"ר ראובן ריבלין:</w:t>
      </w:r>
    </w:p>
    <w:p w14:paraId="3EFD0F84" w14:textId="77777777" w:rsidR="00000000" w:rsidRDefault="00E01313">
      <w:pPr>
        <w:pStyle w:val="a0"/>
        <w:rPr>
          <w:rtl/>
        </w:rPr>
      </w:pPr>
    </w:p>
    <w:p w14:paraId="0D491386" w14:textId="77777777" w:rsidR="00000000" w:rsidRDefault="00E01313">
      <w:pPr>
        <w:pStyle w:val="a0"/>
        <w:rPr>
          <w:rFonts w:hint="cs"/>
          <w:rtl/>
        </w:rPr>
      </w:pPr>
      <w:r>
        <w:rPr>
          <w:rFonts w:hint="cs"/>
          <w:rtl/>
        </w:rPr>
        <w:t xml:space="preserve">לא, לא, חבר הכנסת שטייניץ מקפיד על החוק, אדוני. לגבי הרישא לא אמרתי, אבל לגבי הסיפא, אדוני טעה. </w:t>
      </w:r>
    </w:p>
    <w:p w14:paraId="477EA39E" w14:textId="77777777" w:rsidR="00000000" w:rsidRDefault="00E01313">
      <w:pPr>
        <w:pStyle w:val="a0"/>
        <w:ind w:firstLine="0"/>
        <w:rPr>
          <w:rFonts w:hint="cs"/>
          <w:rtl/>
        </w:rPr>
      </w:pPr>
    </w:p>
    <w:p w14:paraId="6057B71E" w14:textId="77777777" w:rsidR="00000000" w:rsidRDefault="00E01313">
      <w:pPr>
        <w:pStyle w:val="af0"/>
        <w:rPr>
          <w:rtl/>
        </w:rPr>
      </w:pPr>
      <w:r>
        <w:rPr>
          <w:rFonts w:hint="eastAsia"/>
          <w:rtl/>
        </w:rPr>
        <w:t>אליעזר</w:t>
      </w:r>
      <w:r>
        <w:rPr>
          <w:rtl/>
        </w:rPr>
        <w:t xml:space="preserve"> כהן (האיחוד הלאומי - ישראל ביתנו):</w:t>
      </w:r>
    </w:p>
    <w:p w14:paraId="2018E81F" w14:textId="77777777" w:rsidR="00000000" w:rsidRDefault="00E01313">
      <w:pPr>
        <w:pStyle w:val="a0"/>
        <w:rPr>
          <w:rFonts w:hint="cs"/>
          <w:rtl/>
        </w:rPr>
      </w:pPr>
    </w:p>
    <w:p w14:paraId="768DA827" w14:textId="77777777" w:rsidR="00000000" w:rsidRDefault="00E01313">
      <w:pPr>
        <w:pStyle w:val="a0"/>
        <w:rPr>
          <w:rFonts w:hint="cs"/>
          <w:rtl/>
        </w:rPr>
      </w:pPr>
      <w:r>
        <w:rPr>
          <w:rFonts w:hint="cs"/>
          <w:rtl/>
        </w:rPr>
        <w:t xml:space="preserve">הוא בעד החוק, הוא נגד עדנה ארבל. </w:t>
      </w:r>
    </w:p>
    <w:p w14:paraId="3378D788" w14:textId="77777777" w:rsidR="00000000" w:rsidRDefault="00E01313">
      <w:pPr>
        <w:pStyle w:val="a0"/>
        <w:ind w:firstLine="0"/>
        <w:rPr>
          <w:rFonts w:hint="cs"/>
          <w:rtl/>
        </w:rPr>
      </w:pPr>
    </w:p>
    <w:p w14:paraId="3DF13D85" w14:textId="77777777" w:rsidR="00000000" w:rsidRDefault="00E01313">
      <w:pPr>
        <w:pStyle w:val="af1"/>
        <w:rPr>
          <w:rtl/>
        </w:rPr>
      </w:pPr>
      <w:r>
        <w:rPr>
          <w:rtl/>
        </w:rPr>
        <w:t>היו"ר ראובן ריבלין:</w:t>
      </w:r>
    </w:p>
    <w:p w14:paraId="6AD1EB3C" w14:textId="77777777" w:rsidR="00000000" w:rsidRDefault="00E01313">
      <w:pPr>
        <w:pStyle w:val="a0"/>
        <w:rPr>
          <w:rtl/>
        </w:rPr>
      </w:pPr>
    </w:p>
    <w:p w14:paraId="123A476C" w14:textId="77777777" w:rsidR="00000000" w:rsidRDefault="00E01313">
      <w:pPr>
        <w:pStyle w:val="a0"/>
        <w:rPr>
          <w:rFonts w:hint="cs"/>
          <w:rtl/>
        </w:rPr>
      </w:pPr>
      <w:r>
        <w:rPr>
          <w:rFonts w:hint="cs"/>
          <w:rtl/>
        </w:rPr>
        <w:t>ה</w:t>
      </w:r>
      <w:r>
        <w:rPr>
          <w:rFonts w:hint="cs"/>
          <w:rtl/>
        </w:rPr>
        <w:t xml:space="preserve">אם אדוני רוצה לתקוף פה פקידים שאין להם הגנה? חבר הכנסת אליעזר כהן, המקום לזה הוא ברדיו, שם היא יכולה להשיב לך. </w:t>
      </w:r>
    </w:p>
    <w:p w14:paraId="60D2BFFE" w14:textId="77777777" w:rsidR="00000000" w:rsidRDefault="00E01313">
      <w:pPr>
        <w:pStyle w:val="a0"/>
        <w:rPr>
          <w:rFonts w:hint="cs"/>
          <w:rtl/>
        </w:rPr>
      </w:pPr>
    </w:p>
    <w:p w14:paraId="101C513D" w14:textId="77777777" w:rsidR="00000000" w:rsidRDefault="00E01313">
      <w:pPr>
        <w:pStyle w:val="af0"/>
        <w:rPr>
          <w:rtl/>
        </w:rPr>
      </w:pPr>
      <w:r>
        <w:rPr>
          <w:rFonts w:hint="eastAsia"/>
          <w:rtl/>
        </w:rPr>
        <w:t>רוני</w:t>
      </w:r>
      <w:r>
        <w:rPr>
          <w:rtl/>
        </w:rPr>
        <w:t xml:space="preserve"> בר-און (הליכוד):</w:t>
      </w:r>
    </w:p>
    <w:p w14:paraId="29653C19" w14:textId="77777777" w:rsidR="00000000" w:rsidRDefault="00E01313">
      <w:pPr>
        <w:pStyle w:val="a0"/>
        <w:rPr>
          <w:rFonts w:hint="cs"/>
          <w:rtl/>
        </w:rPr>
      </w:pPr>
    </w:p>
    <w:p w14:paraId="2BBF41A2" w14:textId="77777777" w:rsidR="00000000" w:rsidRDefault="00E01313">
      <w:pPr>
        <w:pStyle w:val="a0"/>
        <w:rPr>
          <w:rFonts w:hint="cs"/>
          <w:rtl/>
        </w:rPr>
      </w:pPr>
      <w:r>
        <w:rPr>
          <w:rFonts w:hint="cs"/>
          <w:rtl/>
        </w:rPr>
        <w:t>הגנה, זה מה שחסר לפקידים האלה?</w:t>
      </w:r>
    </w:p>
    <w:p w14:paraId="6345A051" w14:textId="77777777" w:rsidR="00000000" w:rsidRDefault="00E01313">
      <w:pPr>
        <w:pStyle w:val="a0"/>
        <w:rPr>
          <w:rFonts w:hint="cs"/>
          <w:rtl/>
        </w:rPr>
      </w:pPr>
    </w:p>
    <w:p w14:paraId="012433AC" w14:textId="77777777" w:rsidR="00000000" w:rsidRDefault="00E01313">
      <w:pPr>
        <w:pStyle w:val="af1"/>
        <w:rPr>
          <w:rtl/>
        </w:rPr>
      </w:pPr>
      <w:r>
        <w:rPr>
          <w:rtl/>
        </w:rPr>
        <w:t>היו"ר ראובן ריבלין:</w:t>
      </w:r>
    </w:p>
    <w:p w14:paraId="64DF04B4" w14:textId="77777777" w:rsidR="00000000" w:rsidRDefault="00E01313">
      <w:pPr>
        <w:pStyle w:val="a0"/>
        <w:rPr>
          <w:rtl/>
        </w:rPr>
      </w:pPr>
    </w:p>
    <w:p w14:paraId="5AC46893" w14:textId="77777777" w:rsidR="00000000" w:rsidRDefault="00E01313">
      <w:pPr>
        <w:pStyle w:val="a0"/>
        <w:rPr>
          <w:rFonts w:hint="cs"/>
          <w:rtl/>
        </w:rPr>
      </w:pPr>
      <w:r>
        <w:rPr>
          <w:rFonts w:hint="cs"/>
          <w:rtl/>
        </w:rPr>
        <w:t>רבותי, מי שרוצה לדבר על פקידים כאלה או אחרים, בשלטון כזה או אחר, יד</w:t>
      </w:r>
      <w:r>
        <w:rPr>
          <w:rFonts w:hint="cs"/>
          <w:rtl/>
        </w:rPr>
        <w:t xml:space="preserve">בר ברדיו, כשהם יכולים להשיב. פה אני מבקש לא לקרוא לאנשים שלא יכולים להשיב, כי נצטרך להזעיק את אחד השרים הממונים כדי שהוא יענה, ולא כדאי. </w:t>
      </w:r>
    </w:p>
    <w:p w14:paraId="3BECA605" w14:textId="77777777" w:rsidR="00000000" w:rsidRDefault="00E01313">
      <w:pPr>
        <w:pStyle w:val="a0"/>
        <w:rPr>
          <w:rFonts w:hint="cs"/>
          <w:rtl/>
        </w:rPr>
      </w:pPr>
    </w:p>
    <w:p w14:paraId="00A9E6C3" w14:textId="77777777" w:rsidR="00000000" w:rsidRDefault="00E01313">
      <w:pPr>
        <w:pStyle w:val="-"/>
        <w:rPr>
          <w:rtl/>
        </w:rPr>
      </w:pPr>
      <w:bookmarkStart w:id="203" w:name="FS000000560T28_01_2004_13_26_34C"/>
      <w:bookmarkEnd w:id="203"/>
      <w:r>
        <w:rPr>
          <w:rtl/>
        </w:rPr>
        <w:t>אחמד טיבי (חד"ש-תע"ל):</w:t>
      </w:r>
    </w:p>
    <w:p w14:paraId="11066B42" w14:textId="77777777" w:rsidR="00000000" w:rsidRDefault="00E01313">
      <w:pPr>
        <w:pStyle w:val="a0"/>
        <w:rPr>
          <w:rtl/>
        </w:rPr>
      </w:pPr>
    </w:p>
    <w:p w14:paraId="3E4D8118" w14:textId="77777777" w:rsidR="00000000" w:rsidRDefault="00E01313">
      <w:pPr>
        <w:pStyle w:val="a0"/>
        <w:rPr>
          <w:rFonts w:hint="cs"/>
          <w:rtl/>
        </w:rPr>
      </w:pPr>
      <w:r>
        <w:rPr>
          <w:rFonts w:hint="cs"/>
          <w:rtl/>
        </w:rPr>
        <w:t>אדוני היושב-ראש, ארבע אמנות ז'נבה להגנת קורבנות המלחמה הן תשתית למשפט הבין-לאומי ההומניטרי, ה</w:t>
      </w:r>
      <w:r>
        <w:rPr>
          <w:rFonts w:hint="cs"/>
          <w:rtl/>
        </w:rPr>
        <w:t xml:space="preserve">מעניק הגנה אלמנטרית לקורבנות המלחמה, הן לכוחות המזוינים בים וביבשה, הן לשבויי מלחמה והן לאזרחים בימי מלחמה, לרבות אזרחים בשטח כבוש </w:t>
      </w:r>
      <w:r>
        <w:rPr>
          <w:rtl/>
        </w:rPr>
        <w:t>–</w:t>
      </w:r>
      <w:r>
        <w:rPr>
          <w:rFonts w:hint="cs"/>
          <w:rtl/>
        </w:rPr>
        <w:t xml:space="preserve"> האמנה הרביעית. </w:t>
      </w:r>
    </w:p>
    <w:p w14:paraId="3E5E4AF3" w14:textId="77777777" w:rsidR="00000000" w:rsidRDefault="00E01313">
      <w:pPr>
        <w:pStyle w:val="a0"/>
        <w:rPr>
          <w:rFonts w:hint="cs"/>
          <w:rtl/>
        </w:rPr>
      </w:pPr>
    </w:p>
    <w:p w14:paraId="426E2A8A" w14:textId="77777777" w:rsidR="00000000" w:rsidRDefault="00E01313">
      <w:pPr>
        <w:pStyle w:val="a0"/>
        <w:rPr>
          <w:rFonts w:hint="cs"/>
          <w:rtl/>
        </w:rPr>
      </w:pPr>
      <w:r>
        <w:rPr>
          <w:rFonts w:hint="cs"/>
          <w:rtl/>
        </w:rPr>
        <w:t>מדינת ישראל הצטרפה לאמנה ב-21 באוקטובר 1950, ובכך מחייבת האמנה את המדינה במישור הבין-לאומי. מדינת ישראל הצ</w:t>
      </w:r>
      <w:r>
        <w:rPr>
          <w:rFonts w:hint="cs"/>
          <w:rtl/>
        </w:rPr>
        <w:t xml:space="preserve">הירה, כי היא מקבלת עליה לקיים את ההוראות ההומניטריות של אמנת ז'נבה, אולם עד היום טרם ניתן תוקף של חוק לאמנות ז'נבה. </w:t>
      </w:r>
    </w:p>
    <w:p w14:paraId="1762B6F1" w14:textId="77777777" w:rsidR="00000000" w:rsidRDefault="00E01313">
      <w:pPr>
        <w:pStyle w:val="a0"/>
        <w:rPr>
          <w:rFonts w:hint="cs"/>
          <w:rtl/>
        </w:rPr>
      </w:pPr>
    </w:p>
    <w:p w14:paraId="411107FA" w14:textId="77777777" w:rsidR="00000000" w:rsidRDefault="00E01313">
      <w:pPr>
        <w:pStyle w:val="a0"/>
        <w:rPr>
          <w:rFonts w:hint="cs"/>
          <w:rtl/>
        </w:rPr>
      </w:pPr>
      <w:r>
        <w:rPr>
          <w:rFonts w:hint="cs"/>
          <w:rtl/>
        </w:rPr>
        <w:t>במצב הנתון נודעת חשיבות מיוחדת לאמנת ז'נבה בנוגע להגנת אזרחים בימי מלחמה, להלן האמנה האחרונה, המכילה הוראות והמגבשת סטנדרטים של התנהגות הו</w:t>
      </w:r>
      <w:r>
        <w:rPr>
          <w:rFonts w:hint="cs"/>
          <w:rtl/>
        </w:rPr>
        <w:t xml:space="preserve">מניטרית אלמנטרית לגבי אזרחים בשטח כבוש, שהמשפט הישראלי אינו חל עליו. </w:t>
      </w:r>
    </w:p>
    <w:p w14:paraId="456BE626" w14:textId="77777777" w:rsidR="00000000" w:rsidRDefault="00E01313">
      <w:pPr>
        <w:pStyle w:val="a0"/>
        <w:rPr>
          <w:rFonts w:hint="cs"/>
          <w:rtl/>
        </w:rPr>
      </w:pPr>
    </w:p>
    <w:p w14:paraId="576921F6" w14:textId="77777777" w:rsidR="00000000" w:rsidRDefault="00E01313">
      <w:pPr>
        <w:pStyle w:val="a0"/>
        <w:rPr>
          <w:rFonts w:hint="cs"/>
          <w:rtl/>
        </w:rPr>
      </w:pPr>
      <w:r>
        <w:rPr>
          <w:rFonts w:hint="cs"/>
          <w:rtl/>
        </w:rPr>
        <w:t>משרד החוץ הודיע לא אחת, כי ישראל מאמצת את הוראות האמנה האחרונה בחלקיה ההומניטריים, והסתמך לצורך כך על דבריו של מאיר שמגר, בעת שכיהן כיועץ משפטי, בכנס משפטנים שהתקיים ב-1971 בפקולטה למשפ</w:t>
      </w:r>
      <w:r>
        <w:rPr>
          <w:rFonts w:hint="cs"/>
          <w:rtl/>
        </w:rPr>
        <w:t xml:space="preserve">טים בתל-אביב. בית-המשפט העליון חזר ופסק שהיות שהאמנה האחרונה היא יצירת משפט בין-לאומי הסכמי </w:t>
      </w:r>
      <w:r>
        <w:rPr>
          <w:rtl/>
        </w:rPr>
        <w:t>–</w:t>
      </w:r>
      <w:r>
        <w:rPr>
          <w:rFonts w:hint="cs"/>
          <w:rtl/>
        </w:rPr>
        <w:t xml:space="preserve"> להבדיל ממשפט בין-לאומי מנהגי </w:t>
      </w:r>
      <w:r>
        <w:rPr>
          <w:rtl/>
        </w:rPr>
        <w:t>–</w:t>
      </w:r>
      <w:r>
        <w:rPr>
          <w:rFonts w:hint="cs"/>
          <w:rtl/>
        </w:rPr>
        <w:t xml:space="preserve"> אין האמנה אכיפה בבית-המשפט הישראלי. אדוני ראש הממשלה, עותר בבית-המשפט הגבוה לצדק אינו יכול לבסס על האמנה עילת תביעה, בהעדר חוק שלפי</w:t>
      </w:r>
      <w:r>
        <w:rPr>
          <w:rFonts w:hint="cs"/>
          <w:rtl/>
        </w:rPr>
        <w:t xml:space="preserve">ו נקלטת האמנה במשפט הישראלי הפנימי. בג"ץ 606/78, 610/78, פ"ד ל"ג(2), 113, ורבים אחרים. </w:t>
      </w:r>
    </w:p>
    <w:p w14:paraId="7748B241" w14:textId="77777777" w:rsidR="00000000" w:rsidRDefault="00E01313">
      <w:pPr>
        <w:pStyle w:val="a0"/>
        <w:rPr>
          <w:rFonts w:hint="cs"/>
          <w:rtl/>
        </w:rPr>
      </w:pPr>
    </w:p>
    <w:p w14:paraId="3AEB6A4A" w14:textId="77777777" w:rsidR="00000000" w:rsidRDefault="00E01313">
      <w:pPr>
        <w:pStyle w:val="a0"/>
        <w:rPr>
          <w:rFonts w:hint="cs"/>
          <w:rtl/>
        </w:rPr>
      </w:pPr>
      <w:r>
        <w:rPr>
          <w:rFonts w:hint="cs"/>
          <w:rtl/>
        </w:rPr>
        <w:t xml:space="preserve">למעשה נוצר מצב, שלפיו האמנה שישראל אישרה והצטרפה אליה אכיפה רק במקרים שבהם פרקליטות המדינה מוכנה להתדיין לפיה. מצב זה הוא בלתי נסבל מהבחינה המשפטית וגורר ביקורת נוקבת </w:t>
      </w:r>
      <w:r>
        <w:rPr>
          <w:rFonts w:hint="cs"/>
          <w:rtl/>
        </w:rPr>
        <w:t xml:space="preserve">מבית ומחוץ. אדוני שר המשפטים, השופט ויתקון ביקר נוהג זה ואמר שהוא הופך את דיננו למעין בוררות, התלויה בהסכמת הנתבע; הוא מוסיף כי לא לשם כך נוצר בית-המשפט הזה - בג"ץ 302/72. </w:t>
      </w:r>
    </w:p>
    <w:p w14:paraId="74596A54" w14:textId="77777777" w:rsidR="00000000" w:rsidRDefault="00E01313">
      <w:pPr>
        <w:pStyle w:val="a0"/>
        <w:rPr>
          <w:rFonts w:hint="cs"/>
          <w:rtl/>
        </w:rPr>
      </w:pPr>
    </w:p>
    <w:p w14:paraId="2551035E" w14:textId="77777777" w:rsidR="00000000" w:rsidRDefault="00E01313">
      <w:pPr>
        <w:pStyle w:val="a0"/>
        <w:rPr>
          <w:rFonts w:hint="cs"/>
          <w:rtl/>
        </w:rPr>
      </w:pPr>
      <w:r>
        <w:rPr>
          <w:rFonts w:hint="cs"/>
          <w:rtl/>
        </w:rPr>
        <w:t>הצעת חוק זו אכן באה לענות על המצב הקיים בשטח, שבו כוחות הצבא פוגעים באזרחים, בניגו</w:t>
      </w:r>
      <w:r>
        <w:rPr>
          <w:rFonts w:hint="cs"/>
          <w:rtl/>
        </w:rPr>
        <w:t xml:space="preserve">ד להוראות ברורות </w:t>
      </w:r>
      <w:r>
        <w:rPr>
          <w:rtl/>
        </w:rPr>
        <w:t>–</w:t>
      </w:r>
      <w:r>
        <w:rPr>
          <w:rFonts w:hint="cs"/>
          <w:rtl/>
        </w:rPr>
        <w:t xml:space="preserve"> גם של החוק הישראלי, אבל בעיקר בניגוד לחוק הבין-לאומי ולאמנת ז'נבה. רק לפני שעה, אדוני היושב-ראש, רבותי חברי הכנסת, הרג צה"ל תשעה אזרחים פלסטינים, תשעה אזרחים פלסטינים, ברצועת-עזה. צה"ל אמר שארבעה מהם היו מבוקשים, והודה שרוב האחרים שנהרגו</w:t>
      </w:r>
      <w:r>
        <w:rPr>
          <w:rFonts w:hint="cs"/>
          <w:rtl/>
        </w:rPr>
        <w:t xml:space="preserve"> או נפגעו היו עוברי אורח. הוא הודה. ולכן יש כאן צורך יומיומי לשמור על אזרחים באשר הם אזרחים, לכבד את החוק. </w:t>
      </w:r>
    </w:p>
    <w:p w14:paraId="2FFAE186" w14:textId="77777777" w:rsidR="00000000" w:rsidRDefault="00E01313">
      <w:pPr>
        <w:pStyle w:val="a0"/>
        <w:rPr>
          <w:rFonts w:hint="cs"/>
          <w:rtl/>
        </w:rPr>
      </w:pPr>
    </w:p>
    <w:p w14:paraId="46AAAA3F" w14:textId="77777777" w:rsidR="00000000" w:rsidRDefault="00E01313">
      <w:pPr>
        <w:pStyle w:val="a0"/>
        <w:rPr>
          <w:rFonts w:hint="cs"/>
          <w:rtl/>
        </w:rPr>
      </w:pPr>
      <w:r>
        <w:rPr>
          <w:rFonts w:hint="cs"/>
          <w:rtl/>
        </w:rPr>
        <w:t xml:space="preserve">אני רוצה לספר לך, אדוני ראש הממשלה </w:t>
      </w:r>
      <w:r>
        <w:rPr>
          <w:rtl/>
        </w:rPr>
        <w:t>–</w:t>
      </w:r>
      <w:r>
        <w:rPr>
          <w:rFonts w:hint="cs"/>
          <w:rtl/>
        </w:rPr>
        <w:t xml:space="preserve"> ויבואו אנשים ויגידו ההיפך </w:t>
      </w:r>
      <w:r>
        <w:rPr>
          <w:rtl/>
        </w:rPr>
        <w:t>–</w:t>
      </w:r>
      <w:r>
        <w:rPr>
          <w:rFonts w:hint="cs"/>
          <w:rtl/>
        </w:rPr>
        <w:t xml:space="preserve"> על הילד בן ה-11, שיצא לציד עופות לפני שבוע, הוא ושני חבריו, בגבול ברפיח. רק התקרבו</w:t>
      </w:r>
      <w:r>
        <w:rPr>
          <w:rFonts w:hint="cs"/>
          <w:rtl/>
        </w:rPr>
        <w:t xml:space="preserve"> לקו הגבול, לגדר המפרידה בין רצועת- עזה לשטח של מצרים, שלושתם נורו </w:t>
      </w:r>
      <w:r>
        <w:rPr>
          <w:rtl/>
        </w:rPr>
        <w:t>–</w:t>
      </w:r>
      <w:r>
        <w:rPr>
          <w:rFonts w:hint="cs"/>
          <w:rtl/>
        </w:rPr>
        <w:t xml:space="preserve"> הילד בן ה-11 נהרג. מה היתה הטענה של צה"ל, אדוני ראש הממשלה? שהפלסטינים והארגונים הפלסטיניים שולחים את הילדים כדי לבדוק את עירנות הצבא. מה זאת אומרת? יש הוראה שאומרת: כל מי שזז ליד הגדר, י</w:t>
      </w:r>
      <w:r>
        <w:rPr>
          <w:rFonts w:hint="cs"/>
          <w:rtl/>
        </w:rPr>
        <w:t xml:space="preserve">היה אשר יהיה, בן-אדם, חיה, ילד </w:t>
      </w:r>
      <w:r>
        <w:rPr>
          <w:rtl/>
        </w:rPr>
        <w:t>–</w:t>
      </w:r>
      <w:r>
        <w:rPr>
          <w:rFonts w:hint="cs"/>
          <w:rtl/>
        </w:rPr>
        <w:t xml:space="preserve"> יורים כדי לפגוע. זו ההוראה שיש באזור רפיח.</w:t>
      </w:r>
    </w:p>
    <w:p w14:paraId="1C520130" w14:textId="77777777" w:rsidR="00000000" w:rsidRDefault="00E01313">
      <w:pPr>
        <w:pStyle w:val="a0"/>
        <w:ind w:firstLine="0"/>
        <w:rPr>
          <w:rFonts w:hint="cs"/>
          <w:rtl/>
        </w:rPr>
      </w:pPr>
    </w:p>
    <w:p w14:paraId="11046129" w14:textId="77777777" w:rsidR="00000000" w:rsidRDefault="00E01313">
      <w:pPr>
        <w:pStyle w:val="af0"/>
        <w:rPr>
          <w:rtl/>
        </w:rPr>
      </w:pPr>
      <w:r>
        <w:rPr>
          <w:rFonts w:hint="eastAsia"/>
          <w:rtl/>
        </w:rPr>
        <w:t>צבי</w:t>
      </w:r>
      <w:r>
        <w:rPr>
          <w:rtl/>
        </w:rPr>
        <w:t xml:space="preserve"> הנדל (האיחוד הלאומי - ישראל ביתנו):</w:t>
      </w:r>
    </w:p>
    <w:p w14:paraId="701029C0" w14:textId="77777777" w:rsidR="00000000" w:rsidRDefault="00E01313">
      <w:pPr>
        <w:pStyle w:val="a0"/>
        <w:rPr>
          <w:rFonts w:hint="cs"/>
          <w:rtl/>
        </w:rPr>
      </w:pPr>
    </w:p>
    <w:p w14:paraId="371E8C02" w14:textId="77777777" w:rsidR="00000000" w:rsidRDefault="00E01313">
      <w:pPr>
        <w:pStyle w:val="a0"/>
        <w:rPr>
          <w:rFonts w:hint="cs"/>
          <w:rtl/>
        </w:rPr>
      </w:pPr>
      <w:r>
        <w:rPr>
          <w:rFonts w:hint="cs"/>
          <w:rtl/>
        </w:rPr>
        <w:t>נכון.</w:t>
      </w:r>
    </w:p>
    <w:p w14:paraId="29EDF9E0" w14:textId="77777777" w:rsidR="00000000" w:rsidRDefault="00E01313">
      <w:pPr>
        <w:pStyle w:val="a0"/>
        <w:ind w:firstLine="0"/>
        <w:rPr>
          <w:rFonts w:hint="cs"/>
          <w:rtl/>
        </w:rPr>
      </w:pPr>
    </w:p>
    <w:p w14:paraId="2997D55A" w14:textId="77777777" w:rsidR="00000000" w:rsidRDefault="00E01313">
      <w:pPr>
        <w:pStyle w:val="-"/>
        <w:rPr>
          <w:rtl/>
        </w:rPr>
      </w:pPr>
      <w:bookmarkStart w:id="204" w:name="FS000000560T28_01_2004_13_28_29"/>
      <w:bookmarkStart w:id="205" w:name="FS000000560T28_01_2004_13_28_35C"/>
      <w:bookmarkEnd w:id="204"/>
      <w:bookmarkEnd w:id="205"/>
      <w:r>
        <w:rPr>
          <w:rtl/>
        </w:rPr>
        <w:t>אחמד טיבי (חד"ש-תע"ל):</w:t>
      </w:r>
    </w:p>
    <w:p w14:paraId="40E0A268" w14:textId="77777777" w:rsidR="00000000" w:rsidRDefault="00E01313">
      <w:pPr>
        <w:pStyle w:val="a0"/>
        <w:rPr>
          <w:rtl/>
        </w:rPr>
      </w:pPr>
    </w:p>
    <w:p w14:paraId="04C338EA" w14:textId="77777777" w:rsidR="00000000" w:rsidRDefault="00E01313">
      <w:pPr>
        <w:pStyle w:val="a0"/>
        <w:rPr>
          <w:rFonts w:hint="cs"/>
          <w:rtl/>
        </w:rPr>
      </w:pPr>
      <w:r>
        <w:rPr>
          <w:rFonts w:hint="cs"/>
          <w:rtl/>
        </w:rPr>
        <w:t xml:space="preserve">צה"ל הודה שהוא ירה בילד ביודעו שמדובר בילדים. </w:t>
      </w:r>
    </w:p>
    <w:p w14:paraId="506B2746" w14:textId="77777777" w:rsidR="00000000" w:rsidRDefault="00E01313">
      <w:pPr>
        <w:pStyle w:val="a0"/>
        <w:ind w:firstLine="0"/>
        <w:rPr>
          <w:rFonts w:hint="cs"/>
          <w:rtl/>
        </w:rPr>
      </w:pPr>
    </w:p>
    <w:p w14:paraId="39CE8019" w14:textId="77777777" w:rsidR="00000000" w:rsidRDefault="00E01313">
      <w:pPr>
        <w:pStyle w:val="af0"/>
        <w:rPr>
          <w:rFonts w:hint="cs"/>
          <w:rtl/>
        </w:rPr>
      </w:pPr>
      <w:r>
        <w:rPr>
          <w:rFonts w:hint="eastAsia"/>
          <w:rtl/>
        </w:rPr>
        <w:t>השר</w:t>
      </w:r>
      <w:r>
        <w:rPr>
          <w:rtl/>
        </w:rPr>
        <w:t xml:space="preserve"> עוזי לנדאו:</w:t>
      </w:r>
    </w:p>
    <w:p w14:paraId="4215067D" w14:textId="77777777" w:rsidR="00000000" w:rsidRDefault="00E01313">
      <w:pPr>
        <w:pStyle w:val="a0"/>
        <w:rPr>
          <w:rFonts w:hint="cs"/>
          <w:rtl/>
        </w:rPr>
      </w:pPr>
    </w:p>
    <w:p w14:paraId="3BA6C739" w14:textId="77777777" w:rsidR="00000000" w:rsidRDefault="00E01313">
      <w:pPr>
        <w:pStyle w:val="a0"/>
        <w:rPr>
          <w:rFonts w:hint="cs"/>
          <w:rtl/>
        </w:rPr>
      </w:pPr>
      <w:r>
        <w:rPr>
          <w:rFonts w:hint="cs"/>
          <w:rtl/>
        </w:rPr>
        <w:t>הוא לא אמר.</w:t>
      </w:r>
    </w:p>
    <w:p w14:paraId="08359912" w14:textId="77777777" w:rsidR="00000000" w:rsidRDefault="00E01313">
      <w:pPr>
        <w:pStyle w:val="a0"/>
        <w:ind w:firstLine="0"/>
        <w:rPr>
          <w:rFonts w:hint="cs"/>
          <w:rtl/>
        </w:rPr>
      </w:pPr>
    </w:p>
    <w:p w14:paraId="0B3E0655" w14:textId="77777777" w:rsidR="00000000" w:rsidRDefault="00E01313">
      <w:pPr>
        <w:pStyle w:val="-"/>
        <w:rPr>
          <w:rtl/>
        </w:rPr>
      </w:pPr>
      <w:bookmarkStart w:id="206" w:name="FS000000560T28_01_2004_13_29_01C"/>
      <w:bookmarkEnd w:id="206"/>
      <w:r>
        <w:rPr>
          <w:rtl/>
        </w:rPr>
        <w:t>אחמד טיבי (חד"ש-תע"ל):</w:t>
      </w:r>
    </w:p>
    <w:p w14:paraId="6585A698" w14:textId="77777777" w:rsidR="00000000" w:rsidRDefault="00E01313">
      <w:pPr>
        <w:pStyle w:val="a0"/>
        <w:rPr>
          <w:rtl/>
        </w:rPr>
      </w:pPr>
    </w:p>
    <w:p w14:paraId="53550C81" w14:textId="77777777" w:rsidR="00000000" w:rsidRDefault="00E01313">
      <w:pPr>
        <w:pStyle w:val="a0"/>
        <w:rPr>
          <w:rFonts w:hint="cs"/>
          <w:rtl/>
        </w:rPr>
      </w:pPr>
      <w:r>
        <w:rPr>
          <w:rFonts w:hint="cs"/>
          <w:rtl/>
        </w:rPr>
        <w:t>אף אח</w:t>
      </w:r>
      <w:r>
        <w:rPr>
          <w:rFonts w:hint="cs"/>
          <w:rtl/>
        </w:rPr>
        <w:t>ד לא התכחש. הוא אמר - - -  מדובר בילד בן 11. ירו בילד.</w:t>
      </w:r>
    </w:p>
    <w:p w14:paraId="00CD914D" w14:textId="77777777" w:rsidR="00000000" w:rsidRDefault="00E01313">
      <w:pPr>
        <w:pStyle w:val="a0"/>
        <w:ind w:firstLine="0"/>
        <w:rPr>
          <w:rFonts w:hint="cs"/>
          <w:rtl/>
        </w:rPr>
      </w:pPr>
    </w:p>
    <w:p w14:paraId="694BE1AE" w14:textId="77777777" w:rsidR="00000000" w:rsidRDefault="00E01313">
      <w:pPr>
        <w:pStyle w:val="af0"/>
        <w:rPr>
          <w:rtl/>
        </w:rPr>
      </w:pPr>
      <w:r>
        <w:rPr>
          <w:rFonts w:hint="eastAsia"/>
          <w:rtl/>
        </w:rPr>
        <w:t>השר</w:t>
      </w:r>
      <w:r>
        <w:rPr>
          <w:rtl/>
        </w:rPr>
        <w:t xml:space="preserve"> עוזי לנדאו:</w:t>
      </w:r>
    </w:p>
    <w:p w14:paraId="1F1DBE95" w14:textId="77777777" w:rsidR="00000000" w:rsidRDefault="00E01313">
      <w:pPr>
        <w:pStyle w:val="a0"/>
        <w:rPr>
          <w:rFonts w:hint="cs"/>
          <w:rtl/>
        </w:rPr>
      </w:pPr>
    </w:p>
    <w:p w14:paraId="53252E6C" w14:textId="77777777" w:rsidR="00000000" w:rsidRDefault="00E01313">
      <w:pPr>
        <w:pStyle w:val="a0"/>
        <w:rPr>
          <w:rFonts w:hint="cs"/>
          <w:rtl/>
        </w:rPr>
      </w:pPr>
      <w:r>
        <w:rPr>
          <w:rFonts w:hint="cs"/>
          <w:rtl/>
        </w:rPr>
        <w:t xml:space="preserve">- - - </w:t>
      </w:r>
    </w:p>
    <w:p w14:paraId="5472CC56" w14:textId="77777777" w:rsidR="00000000" w:rsidRDefault="00E01313">
      <w:pPr>
        <w:pStyle w:val="a0"/>
        <w:ind w:firstLine="0"/>
        <w:rPr>
          <w:rFonts w:hint="cs"/>
          <w:rtl/>
        </w:rPr>
      </w:pPr>
    </w:p>
    <w:p w14:paraId="5315D6AF" w14:textId="77777777" w:rsidR="00000000" w:rsidRDefault="00E01313">
      <w:pPr>
        <w:pStyle w:val="af1"/>
        <w:rPr>
          <w:rtl/>
        </w:rPr>
      </w:pPr>
      <w:r>
        <w:rPr>
          <w:rtl/>
        </w:rPr>
        <w:t>היו"ר ראובן ריבלין:</w:t>
      </w:r>
    </w:p>
    <w:p w14:paraId="07D9D071" w14:textId="77777777" w:rsidR="00000000" w:rsidRDefault="00E01313">
      <w:pPr>
        <w:pStyle w:val="a0"/>
        <w:rPr>
          <w:rtl/>
        </w:rPr>
      </w:pPr>
    </w:p>
    <w:p w14:paraId="4A1E42DC" w14:textId="77777777" w:rsidR="00000000" w:rsidRDefault="00E01313">
      <w:pPr>
        <w:pStyle w:val="a0"/>
        <w:rPr>
          <w:rFonts w:hint="cs"/>
          <w:rtl/>
        </w:rPr>
      </w:pPr>
      <w:r>
        <w:rPr>
          <w:rFonts w:hint="cs"/>
          <w:rtl/>
        </w:rPr>
        <w:t xml:space="preserve">השר לנדאו - - - </w:t>
      </w:r>
    </w:p>
    <w:p w14:paraId="05F7DA87" w14:textId="77777777" w:rsidR="00000000" w:rsidRDefault="00E01313">
      <w:pPr>
        <w:pStyle w:val="a0"/>
        <w:rPr>
          <w:rFonts w:hint="cs"/>
          <w:rtl/>
        </w:rPr>
      </w:pPr>
    </w:p>
    <w:p w14:paraId="1087100A" w14:textId="77777777" w:rsidR="00000000" w:rsidRDefault="00E01313">
      <w:pPr>
        <w:pStyle w:val="-"/>
        <w:rPr>
          <w:rtl/>
        </w:rPr>
      </w:pPr>
      <w:bookmarkStart w:id="207" w:name="FS000000560T28_01_2004_13_30_37C"/>
      <w:bookmarkEnd w:id="207"/>
      <w:r>
        <w:rPr>
          <w:rtl/>
        </w:rPr>
        <w:t>אחמד טיבי (חד"ש-תע"ל):</w:t>
      </w:r>
    </w:p>
    <w:p w14:paraId="287EFC71" w14:textId="77777777" w:rsidR="00000000" w:rsidRDefault="00E01313">
      <w:pPr>
        <w:pStyle w:val="a0"/>
        <w:rPr>
          <w:rtl/>
        </w:rPr>
      </w:pPr>
    </w:p>
    <w:p w14:paraId="2AA7465B" w14:textId="77777777" w:rsidR="00000000" w:rsidRDefault="00E01313">
      <w:pPr>
        <w:pStyle w:val="a0"/>
        <w:rPr>
          <w:rFonts w:hint="cs"/>
          <w:rtl/>
        </w:rPr>
      </w:pPr>
      <w:r>
        <w:rPr>
          <w:rFonts w:hint="cs"/>
          <w:rtl/>
        </w:rPr>
        <w:t xml:space="preserve">אתה לא יודע שאתה יורה בילד? האמירה הזאת שצה"ל אינו יורה בילדים קורסת. </w:t>
      </w:r>
    </w:p>
    <w:p w14:paraId="6E42D996" w14:textId="77777777" w:rsidR="00000000" w:rsidRDefault="00E01313">
      <w:pPr>
        <w:pStyle w:val="a0"/>
        <w:ind w:firstLine="0"/>
        <w:rPr>
          <w:rFonts w:hint="cs"/>
          <w:rtl/>
        </w:rPr>
      </w:pPr>
    </w:p>
    <w:p w14:paraId="15A2491B" w14:textId="77777777" w:rsidR="00000000" w:rsidRDefault="00E01313">
      <w:pPr>
        <w:pStyle w:val="af0"/>
        <w:rPr>
          <w:rtl/>
        </w:rPr>
      </w:pPr>
      <w:r>
        <w:rPr>
          <w:rFonts w:hint="eastAsia"/>
          <w:rtl/>
        </w:rPr>
        <w:t>דניאל</w:t>
      </w:r>
      <w:r>
        <w:rPr>
          <w:rtl/>
        </w:rPr>
        <w:t xml:space="preserve"> בנלולו (הליכוד):</w:t>
      </w:r>
    </w:p>
    <w:p w14:paraId="0DDB3CCB" w14:textId="77777777" w:rsidR="00000000" w:rsidRDefault="00E01313">
      <w:pPr>
        <w:pStyle w:val="a0"/>
        <w:rPr>
          <w:rFonts w:hint="cs"/>
          <w:rtl/>
        </w:rPr>
      </w:pPr>
    </w:p>
    <w:p w14:paraId="2EB80320" w14:textId="77777777" w:rsidR="00000000" w:rsidRDefault="00E01313">
      <w:pPr>
        <w:pStyle w:val="a0"/>
        <w:rPr>
          <w:rFonts w:hint="cs"/>
          <w:rtl/>
        </w:rPr>
      </w:pPr>
      <w:r>
        <w:rPr>
          <w:rFonts w:hint="cs"/>
          <w:rtl/>
        </w:rPr>
        <w:t>משתמשים בילדים ל</w:t>
      </w:r>
      <w:r>
        <w:rPr>
          <w:rFonts w:hint="cs"/>
          <w:rtl/>
        </w:rPr>
        <w:t>בצע טרור.</w:t>
      </w:r>
    </w:p>
    <w:p w14:paraId="645CB21F" w14:textId="77777777" w:rsidR="00000000" w:rsidRDefault="00E01313">
      <w:pPr>
        <w:pStyle w:val="a0"/>
        <w:ind w:firstLine="0"/>
        <w:rPr>
          <w:rFonts w:hint="cs"/>
          <w:rtl/>
        </w:rPr>
      </w:pPr>
    </w:p>
    <w:p w14:paraId="532A44C0" w14:textId="77777777" w:rsidR="00000000" w:rsidRDefault="00E01313">
      <w:pPr>
        <w:pStyle w:val="af1"/>
        <w:rPr>
          <w:rtl/>
        </w:rPr>
      </w:pPr>
      <w:r>
        <w:rPr>
          <w:rtl/>
        </w:rPr>
        <w:t>היו"ר ראובן ריבלין:</w:t>
      </w:r>
    </w:p>
    <w:p w14:paraId="179C4C66" w14:textId="77777777" w:rsidR="00000000" w:rsidRDefault="00E01313">
      <w:pPr>
        <w:pStyle w:val="a0"/>
        <w:rPr>
          <w:rtl/>
        </w:rPr>
      </w:pPr>
    </w:p>
    <w:p w14:paraId="622BA5F1" w14:textId="77777777" w:rsidR="00000000" w:rsidRDefault="00E01313">
      <w:pPr>
        <w:pStyle w:val="a0"/>
        <w:rPr>
          <w:rFonts w:hint="cs"/>
          <w:rtl/>
        </w:rPr>
      </w:pPr>
      <w:r>
        <w:rPr>
          <w:rFonts w:hint="cs"/>
          <w:rtl/>
        </w:rPr>
        <w:t>חבר הכנסת בנלולו, אין שומעים אותך.</w:t>
      </w:r>
    </w:p>
    <w:p w14:paraId="3F89F3EE" w14:textId="77777777" w:rsidR="00000000" w:rsidRDefault="00E01313">
      <w:pPr>
        <w:pStyle w:val="a0"/>
        <w:ind w:firstLine="0"/>
        <w:rPr>
          <w:rFonts w:hint="cs"/>
          <w:rtl/>
        </w:rPr>
      </w:pPr>
    </w:p>
    <w:p w14:paraId="2A5FC216" w14:textId="77777777" w:rsidR="00000000" w:rsidRDefault="00E01313">
      <w:pPr>
        <w:pStyle w:val="-"/>
        <w:rPr>
          <w:rtl/>
        </w:rPr>
      </w:pPr>
      <w:bookmarkStart w:id="208" w:name="FS000000560T28_01_2004_13_31_08C"/>
      <w:bookmarkEnd w:id="208"/>
      <w:r>
        <w:rPr>
          <w:rtl/>
        </w:rPr>
        <w:t>אחמד טיבי (חד"ש-תע"ל):</w:t>
      </w:r>
    </w:p>
    <w:p w14:paraId="36A58A8D" w14:textId="77777777" w:rsidR="00000000" w:rsidRDefault="00E01313">
      <w:pPr>
        <w:pStyle w:val="a0"/>
        <w:rPr>
          <w:rtl/>
        </w:rPr>
      </w:pPr>
    </w:p>
    <w:p w14:paraId="07C124C8" w14:textId="77777777" w:rsidR="00000000" w:rsidRDefault="00E01313">
      <w:pPr>
        <w:pStyle w:val="a0"/>
        <w:rPr>
          <w:rFonts w:hint="cs"/>
          <w:rtl/>
        </w:rPr>
      </w:pPr>
      <w:r>
        <w:rPr>
          <w:rFonts w:hint="cs"/>
          <w:rtl/>
        </w:rPr>
        <w:t>האמירה הזאת קורסת פעם אחר פעם אחר פעם, עד שהיא קורסת בפעם ה-512. גופות של ילדים.</w:t>
      </w:r>
    </w:p>
    <w:p w14:paraId="17ACD32B" w14:textId="77777777" w:rsidR="00000000" w:rsidRDefault="00E01313">
      <w:pPr>
        <w:pStyle w:val="a0"/>
        <w:ind w:firstLine="0"/>
        <w:rPr>
          <w:rFonts w:hint="cs"/>
          <w:rtl/>
        </w:rPr>
      </w:pPr>
    </w:p>
    <w:p w14:paraId="5C2DC92C" w14:textId="77777777" w:rsidR="00000000" w:rsidRDefault="00E01313">
      <w:pPr>
        <w:pStyle w:val="af0"/>
        <w:rPr>
          <w:rtl/>
        </w:rPr>
      </w:pPr>
      <w:r>
        <w:rPr>
          <w:rFonts w:hint="eastAsia"/>
          <w:rtl/>
        </w:rPr>
        <w:t>רוחמה</w:t>
      </w:r>
      <w:r>
        <w:rPr>
          <w:rtl/>
        </w:rPr>
        <w:t xml:space="preserve"> אברהם (הליכוד):</w:t>
      </w:r>
    </w:p>
    <w:p w14:paraId="638B91CC" w14:textId="77777777" w:rsidR="00000000" w:rsidRDefault="00E01313">
      <w:pPr>
        <w:pStyle w:val="a0"/>
        <w:rPr>
          <w:rFonts w:hint="cs"/>
          <w:rtl/>
        </w:rPr>
      </w:pPr>
    </w:p>
    <w:p w14:paraId="7C651FC3" w14:textId="77777777" w:rsidR="00000000" w:rsidRDefault="00E01313">
      <w:pPr>
        <w:pStyle w:val="a0"/>
        <w:rPr>
          <w:rFonts w:hint="cs"/>
          <w:rtl/>
        </w:rPr>
      </w:pPr>
      <w:r>
        <w:rPr>
          <w:rFonts w:hint="cs"/>
          <w:rtl/>
        </w:rPr>
        <w:t>תפסיקו לשלוח אותם.</w:t>
      </w:r>
    </w:p>
    <w:p w14:paraId="4E80882E" w14:textId="77777777" w:rsidR="00000000" w:rsidRDefault="00E01313">
      <w:pPr>
        <w:pStyle w:val="a0"/>
        <w:ind w:firstLine="0"/>
        <w:rPr>
          <w:rFonts w:hint="cs"/>
          <w:rtl/>
        </w:rPr>
      </w:pPr>
    </w:p>
    <w:p w14:paraId="33F52ECB" w14:textId="77777777" w:rsidR="00000000" w:rsidRDefault="00E01313">
      <w:pPr>
        <w:pStyle w:val="-"/>
        <w:rPr>
          <w:rtl/>
        </w:rPr>
      </w:pPr>
      <w:bookmarkStart w:id="209" w:name="FS000000560T28_01_2004_13_31_57C"/>
      <w:bookmarkEnd w:id="209"/>
      <w:r>
        <w:rPr>
          <w:rtl/>
        </w:rPr>
        <w:t>אחמד טיבי (חד"ש-תע"ל):</w:t>
      </w:r>
    </w:p>
    <w:p w14:paraId="6010F2AB" w14:textId="77777777" w:rsidR="00000000" w:rsidRDefault="00E01313">
      <w:pPr>
        <w:pStyle w:val="a0"/>
        <w:rPr>
          <w:rtl/>
        </w:rPr>
      </w:pPr>
    </w:p>
    <w:p w14:paraId="053A6A8F" w14:textId="77777777" w:rsidR="00000000" w:rsidRDefault="00E01313">
      <w:pPr>
        <w:pStyle w:val="a0"/>
        <w:rPr>
          <w:rFonts w:hint="cs"/>
          <w:rtl/>
        </w:rPr>
      </w:pPr>
      <w:r>
        <w:rPr>
          <w:rFonts w:hint="cs"/>
          <w:rtl/>
        </w:rPr>
        <w:t>האמירה שצה"ל אי</w:t>
      </w:r>
      <w:r>
        <w:rPr>
          <w:rFonts w:hint="cs"/>
          <w:rtl/>
        </w:rPr>
        <w:t>נו יורה בילדים בכוונה מתגלה כאמירה שקרית על-פי המקרה הזה במיוחד.</w:t>
      </w:r>
    </w:p>
    <w:p w14:paraId="2D169AA9" w14:textId="77777777" w:rsidR="00000000" w:rsidRDefault="00E01313">
      <w:pPr>
        <w:pStyle w:val="a0"/>
        <w:ind w:firstLine="0"/>
        <w:rPr>
          <w:rFonts w:hint="cs"/>
          <w:rtl/>
        </w:rPr>
      </w:pPr>
    </w:p>
    <w:p w14:paraId="57380D66" w14:textId="77777777" w:rsidR="00000000" w:rsidRDefault="00E01313">
      <w:pPr>
        <w:pStyle w:val="af0"/>
        <w:rPr>
          <w:rtl/>
        </w:rPr>
      </w:pPr>
      <w:r>
        <w:rPr>
          <w:rFonts w:hint="eastAsia"/>
          <w:rtl/>
        </w:rPr>
        <w:t>רוחמה</w:t>
      </w:r>
      <w:r>
        <w:rPr>
          <w:rtl/>
        </w:rPr>
        <w:t xml:space="preserve"> אברהם (הליכוד):</w:t>
      </w:r>
    </w:p>
    <w:p w14:paraId="1C66F140" w14:textId="77777777" w:rsidR="00000000" w:rsidRDefault="00E01313">
      <w:pPr>
        <w:pStyle w:val="a0"/>
        <w:rPr>
          <w:rtl/>
        </w:rPr>
      </w:pPr>
    </w:p>
    <w:p w14:paraId="3441ED02" w14:textId="77777777" w:rsidR="00000000" w:rsidRDefault="00E01313">
      <w:pPr>
        <w:pStyle w:val="a0"/>
        <w:rPr>
          <w:rFonts w:hint="cs"/>
          <w:rtl/>
        </w:rPr>
      </w:pPr>
      <w:r>
        <w:rPr>
          <w:rFonts w:hint="cs"/>
          <w:rtl/>
        </w:rPr>
        <w:t>תפסיקו לשלוח ילדים.</w:t>
      </w:r>
    </w:p>
    <w:p w14:paraId="602E2783" w14:textId="77777777" w:rsidR="00000000" w:rsidRDefault="00E01313">
      <w:pPr>
        <w:pStyle w:val="a0"/>
        <w:ind w:firstLine="0"/>
        <w:rPr>
          <w:rFonts w:hint="cs"/>
          <w:rtl/>
        </w:rPr>
      </w:pPr>
    </w:p>
    <w:p w14:paraId="65AEB8DC" w14:textId="77777777" w:rsidR="00000000" w:rsidRDefault="00E01313">
      <w:pPr>
        <w:pStyle w:val="af1"/>
        <w:rPr>
          <w:rtl/>
        </w:rPr>
      </w:pPr>
      <w:r>
        <w:rPr>
          <w:rtl/>
        </w:rPr>
        <w:t>היו"ר ראובן ריבלין:</w:t>
      </w:r>
    </w:p>
    <w:p w14:paraId="7AF6BBD1" w14:textId="77777777" w:rsidR="00000000" w:rsidRDefault="00E01313">
      <w:pPr>
        <w:pStyle w:val="a0"/>
        <w:rPr>
          <w:rtl/>
        </w:rPr>
      </w:pPr>
    </w:p>
    <w:p w14:paraId="66903058" w14:textId="77777777" w:rsidR="00000000" w:rsidRDefault="00E01313">
      <w:pPr>
        <w:pStyle w:val="a0"/>
        <w:rPr>
          <w:rFonts w:hint="cs"/>
          <w:rtl/>
        </w:rPr>
      </w:pPr>
      <w:r>
        <w:rPr>
          <w:rFonts w:hint="cs"/>
          <w:rtl/>
        </w:rPr>
        <w:t>חברת הכנסת רוחמה אברהם, שמעו אותך.</w:t>
      </w:r>
    </w:p>
    <w:p w14:paraId="449B7DB4" w14:textId="77777777" w:rsidR="00000000" w:rsidRDefault="00E01313">
      <w:pPr>
        <w:pStyle w:val="a0"/>
        <w:ind w:firstLine="0"/>
        <w:rPr>
          <w:rFonts w:hint="cs"/>
          <w:rtl/>
        </w:rPr>
      </w:pPr>
    </w:p>
    <w:p w14:paraId="1C324526" w14:textId="77777777" w:rsidR="00000000" w:rsidRDefault="00E01313">
      <w:pPr>
        <w:pStyle w:val="-"/>
        <w:rPr>
          <w:rtl/>
        </w:rPr>
      </w:pPr>
      <w:bookmarkStart w:id="210" w:name="FS000000560T28_01_2004_13_32_24C"/>
      <w:bookmarkEnd w:id="210"/>
      <w:r>
        <w:rPr>
          <w:rtl/>
        </w:rPr>
        <w:t>אחמד טיבי (חד"ש-תע"ל):</w:t>
      </w:r>
    </w:p>
    <w:p w14:paraId="4F9385B7" w14:textId="77777777" w:rsidR="00000000" w:rsidRDefault="00E01313">
      <w:pPr>
        <w:pStyle w:val="a0"/>
        <w:rPr>
          <w:rtl/>
        </w:rPr>
      </w:pPr>
    </w:p>
    <w:p w14:paraId="697D9F2F" w14:textId="77777777" w:rsidR="00000000" w:rsidRDefault="00E01313">
      <w:pPr>
        <w:pStyle w:val="a0"/>
        <w:rPr>
          <w:rFonts w:hint="cs"/>
          <w:rtl/>
        </w:rPr>
      </w:pPr>
      <w:r>
        <w:rPr>
          <w:rFonts w:hint="cs"/>
          <w:rtl/>
        </w:rPr>
        <w:t xml:space="preserve">אגב, בהודעה לא חבויה, לא נסתרת. </w:t>
      </w:r>
    </w:p>
    <w:p w14:paraId="1350C8E2" w14:textId="77777777" w:rsidR="00000000" w:rsidRDefault="00E01313">
      <w:pPr>
        <w:pStyle w:val="a0"/>
        <w:ind w:firstLine="0"/>
        <w:rPr>
          <w:rFonts w:hint="cs"/>
          <w:rtl/>
        </w:rPr>
      </w:pPr>
    </w:p>
    <w:p w14:paraId="1D3754C7" w14:textId="77777777" w:rsidR="00000000" w:rsidRDefault="00E01313">
      <w:pPr>
        <w:pStyle w:val="af0"/>
        <w:rPr>
          <w:rtl/>
        </w:rPr>
      </w:pPr>
      <w:r>
        <w:rPr>
          <w:rFonts w:hint="eastAsia"/>
          <w:rtl/>
        </w:rPr>
        <w:t>עסאם</w:t>
      </w:r>
      <w:r>
        <w:rPr>
          <w:rtl/>
        </w:rPr>
        <w:t xml:space="preserve"> מח'ול (חד"ש-תע"ל):</w:t>
      </w:r>
    </w:p>
    <w:p w14:paraId="6EBC257D" w14:textId="77777777" w:rsidR="00000000" w:rsidRDefault="00E01313">
      <w:pPr>
        <w:pStyle w:val="a0"/>
        <w:rPr>
          <w:rFonts w:hint="cs"/>
          <w:rtl/>
        </w:rPr>
      </w:pPr>
    </w:p>
    <w:p w14:paraId="42F72C63" w14:textId="77777777" w:rsidR="00000000" w:rsidRDefault="00E01313">
      <w:pPr>
        <w:pStyle w:val="a0"/>
        <w:rPr>
          <w:rFonts w:hint="cs"/>
          <w:rtl/>
        </w:rPr>
      </w:pPr>
      <w:r>
        <w:rPr>
          <w:rFonts w:hint="cs"/>
          <w:rtl/>
        </w:rPr>
        <w:t xml:space="preserve">- - - </w:t>
      </w:r>
    </w:p>
    <w:p w14:paraId="1F6EB519" w14:textId="77777777" w:rsidR="00000000" w:rsidRDefault="00E01313">
      <w:pPr>
        <w:pStyle w:val="a0"/>
        <w:ind w:firstLine="0"/>
        <w:rPr>
          <w:rFonts w:hint="cs"/>
          <w:rtl/>
        </w:rPr>
      </w:pPr>
    </w:p>
    <w:p w14:paraId="75263F78" w14:textId="77777777" w:rsidR="00000000" w:rsidRDefault="00E01313">
      <w:pPr>
        <w:pStyle w:val="-"/>
        <w:rPr>
          <w:rtl/>
        </w:rPr>
      </w:pPr>
      <w:bookmarkStart w:id="211" w:name="FS000000560T28_01_2004_13_32_57C"/>
      <w:bookmarkEnd w:id="211"/>
      <w:r>
        <w:rPr>
          <w:rtl/>
        </w:rPr>
        <w:t>אחמד טיבי (חד"ש-תע"ל):</w:t>
      </w:r>
    </w:p>
    <w:p w14:paraId="575DD20F" w14:textId="77777777" w:rsidR="00000000" w:rsidRDefault="00E01313">
      <w:pPr>
        <w:pStyle w:val="a0"/>
        <w:rPr>
          <w:rtl/>
        </w:rPr>
      </w:pPr>
    </w:p>
    <w:p w14:paraId="45505FD7" w14:textId="77777777" w:rsidR="00000000" w:rsidRDefault="00E01313">
      <w:pPr>
        <w:pStyle w:val="a0"/>
        <w:rPr>
          <w:rFonts w:hint="cs"/>
          <w:rtl/>
        </w:rPr>
      </w:pPr>
      <w:r>
        <w:rPr>
          <w:rFonts w:hint="cs"/>
          <w:rtl/>
        </w:rPr>
        <w:t>זה מביך. זה נכון. דובר צה"ל הביך אתכם.</w:t>
      </w:r>
    </w:p>
    <w:p w14:paraId="3779A581" w14:textId="77777777" w:rsidR="00000000" w:rsidRDefault="00E01313">
      <w:pPr>
        <w:pStyle w:val="a0"/>
        <w:ind w:firstLine="0"/>
        <w:rPr>
          <w:rFonts w:hint="cs"/>
          <w:rtl/>
        </w:rPr>
      </w:pPr>
    </w:p>
    <w:p w14:paraId="50CF1D01" w14:textId="77777777" w:rsidR="00000000" w:rsidRDefault="00E01313">
      <w:pPr>
        <w:pStyle w:val="af0"/>
        <w:rPr>
          <w:rtl/>
        </w:rPr>
      </w:pPr>
      <w:r>
        <w:rPr>
          <w:rFonts w:hint="eastAsia"/>
          <w:rtl/>
        </w:rPr>
        <w:t>עסאם</w:t>
      </w:r>
      <w:r>
        <w:rPr>
          <w:rtl/>
        </w:rPr>
        <w:t xml:space="preserve"> מח'ול (חד"ש-תע"ל):</w:t>
      </w:r>
    </w:p>
    <w:p w14:paraId="349892B8" w14:textId="77777777" w:rsidR="00000000" w:rsidRDefault="00E01313">
      <w:pPr>
        <w:pStyle w:val="a0"/>
        <w:rPr>
          <w:rFonts w:hint="cs"/>
          <w:rtl/>
        </w:rPr>
      </w:pPr>
    </w:p>
    <w:p w14:paraId="5C417123" w14:textId="77777777" w:rsidR="00000000" w:rsidRDefault="00E01313">
      <w:pPr>
        <w:pStyle w:val="a0"/>
        <w:rPr>
          <w:rFonts w:hint="cs"/>
          <w:rtl/>
        </w:rPr>
      </w:pPr>
      <w:r>
        <w:rPr>
          <w:rFonts w:hint="cs"/>
          <w:rtl/>
        </w:rPr>
        <w:t xml:space="preserve">- - - </w:t>
      </w:r>
    </w:p>
    <w:p w14:paraId="559E32D1" w14:textId="77777777" w:rsidR="00000000" w:rsidRDefault="00E01313">
      <w:pPr>
        <w:pStyle w:val="af1"/>
        <w:rPr>
          <w:rtl/>
        </w:rPr>
      </w:pPr>
    </w:p>
    <w:p w14:paraId="3110535E" w14:textId="77777777" w:rsidR="00000000" w:rsidRDefault="00E01313">
      <w:pPr>
        <w:pStyle w:val="af1"/>
        <w:rPr>
          <w:rtl/>
        </w:rPr>
      </w:pPr>
      <w:r>
        <w:rPr>
          <w:rtl/>
        </w:rPr>
        <w:t>היו"ר ראובן ריבלין:</w:t>
      </w:r>
    </w:p>
    <w:p w14:paraId="5A5B1603" w14:textId="77777777" w:rsidR="00000000" w:rsidRDefault="00E01313">
      <w:pPr>
        <w:pStyle w:val="a0"/>
        <w:rPr>
          <w:rtl/>
        </w:rPr>
      </w:pPr>
    </w:p>
    <w:p w14:paraId="73685B43" w14:textId="77777777" w:rsidR="00000000" w:rsidRDefault="00E01313">
      <w:pPr>
        <w:pStyle w:val="a0"/>
        <w:rPr>
          <w:rFonts w:hint="cs"/>
          <w:rtl/>
        </w:rPr>
      </w:pPr>
      <w:r>
        <w:rPr>
          <w:rFonts w:hint="cs"/>
          <w:rtl/>
        </w:rPr>
        <w:t>חבר הכנסת מח'ול, אתה מפריע לחבר הכנסת אחמד טיבי.</w:t>
      </w:r>
    </w:p>
    <w:p w14:paraId="058201F2" w14:textId="77777777" w:rsidR="00000000" w:rsidRDefault="00E01313">
      <w:pPr>
        <w:pStyle w:val="a0"/>
        <w:rPr>
          <w:rFonts w:hint="cs"/>
          <w:rtl/>
        </w:rPr>
      </w:pPr>
    </w:p>
    <w:p w14:paraId="679143E7" w14:textId="77777777" w:rsidR="00000000" w:rsidRDefault="00E01313">
      <w:pPr>
        <w:pStyle w:val="-"/>
        <w:rPr>
          <w:rtl/>
        </w:rPr>
      </w:pPr>
      <w:bookmarkStart w:id="212" w:name="FS000000560T28_01_2004_13_34_09C"/>
      <w:bookmarkEnd w:id="212"/>
      <w:r>
        <w:rPr>
          <w:rtl/>
        </w:rPr>
        <w:t>אחמד טיבי (חד"ש-תע"ל):</w:t>
      </w:r>
    </w:p>
    <w:p w14:paraId="4AE6EE74" w14:textId="77777777" w:rsidR="00000000" w:rsidRDefault="00E01313">
      <w:pPr>
        <w:pStyle w:val="a0"/>
        <w:rPr>
          <w:rtl/>
        </w:rPr>
      </w:pPr>
    </w:p>
    <w:p w14:paraId="1856A372" w14:textId="77777777" w:rsidR="00000000" w:rsidRDefault="00E01313">
      <w:pPr>
        <w:pStyle w:val="a0"/>
        <w:rPr>
          <w:rFonts w:hint="cs"/>
          <w:rtl/>
        </w:rPr>
      </w:pPr>
      <w:r>
        <w:rPr>
          <w:rFonts w:hint="cs"/>
          <w:rtl/>
        </w:rPr>
        <w:t xml:space="preserve">דובר צה"ל הביך אתכם. </w:t>
      </w:r>
    </w:p>
    <w:p w14:paraId="4EC914F2" w14:textId="77777777" w:rsidR="00000000" w:rsidRDefault="00E01313">
      <w:pPr>
        <w:pStyle w:val="a0"/>
        <w:ind w:firstLine="0"/>
        <w:rPr>
          <w:rFonts w:hint="cs"/>
          <w:rtl/>
        </w:rPr>
      </w:pPr>
    </w:p>
    <w:p w14:paraId="13355B2A" w14:textId="77777777" w:rsidR="00000000" w:rsidRDefault="00E01313">
      <w:pPr>
        <w:pStyle w:val="af0"/>
        <w:rPr>
          <w:rtl/>
        </w:rPr>
      </w:pPr>
      <w:r>
        <w:rPr>
          <w:rFonts w:hint="eastAsia"/>
          <w:rtl/>
        </w:rPr>
        <w:t>רוחמה</w:t>
      </w:r>
      <w:r>
        <w:rPr>
          <w:rtl/>
        </w:rPr>
        <w:t xml:space="preserve"> אברהם (הליכוד):</w:t>
      </w:r>
    </w:p>
    <w:p w14:paraId="00F7062C" w14:textId="77777777" w:rsidR="00000000" w:rsidRDefault="00E01313">
      <w:pPr>
        <w:pStyle w:val="a0"/>
        <w:rPr>
          <w:rFonts w:hint="cs"/>
          <w:rtl/>
        </w:rPr>
      </w:pPr>
    </w:p>
    <w:p w14:paraId="1FB46408" w14:textId="77777777" w:rsidR="00000000" w:rsidRDefault="00E01313">
      <w:pPr>
        <w:pStyle w:val="a0"/>
        <w:rPr>
          <w:rFonts w:hint="cs"/>
          <w:rtl/>
        </w:rPr>
      </w:pPr>
      <w:r>
        <w:rPr>
          <w:rFonts w:hint="cs"/>
          <w:rtl/>
        </w:rPr>
        <w:t xml:space="preserve">- - - </w:t>
      </w:r>
    </w:p>
    <w:p w14:paraId="666E5A86" w14:textId="77777777" w:rsidR="00000000" w:rsidRDefault="00E01313">
      <w:pPr>
        <w:pStyle w:val="a0"/>
        <w:ind w:firstLine="0"/>
        <w:rPr>
          <w:rFonts w:hint="cs"/>
          <w:rtl/>
        </w:rPr>
      </w:pPr>
    </w:p>
    <w:p w14:paraId="3293C74C" w14:textId="77777777" w:rsidR="00000000" w:rsidRDefault="00E01313">
      <w:pPr>
        <w:pStyle w:val="af0"/>
        <w:rPr>
          <w:rtl/>
        </w:rPr>
      </w:pPr>
      <w:r>
        <w:rPr>
          <w:rFonts w:hint="eastAsia"/>
          <w:rtl/>
        </w:rPr>
        <w:t>דניאל</w:t>
      </w:r>
      <w:r>
        <w:rPr>
          <w:rtl/>
        </w:rPr>
        <w:t xml:space="preserve"> בנ</w:t>
      </w:r>
      <w:r>
        <w:rPr>
          <w:rtl/>
        </w:rPr>
        <w:t>לולו (הליכוד):</w:t>
      </w:r>
    </w:p>
    <w:p w14:paraId="6A516D19" w14:textId="77777777" w:rsidR="00000000" w:rsidRDefault="00E01313">
      <w:pPr>
        <w:pStyle w:val="a0"/>
        <w:rPr>
          <w:rFonts w:hint="cs"/>
          <w:rtl/>
        </w:rPr>
      </w:pPr>
    </w:p>
    <w:p w14:paraId="50D344A7" w14:textId="77777777" w:rsidR="00000000" w:rsidRDefault="00E01313">
      <w:pPr>
        <w:pStyle w:val="a0"/>
        <w:rPr>
          <w:rFonts w:hint="cs"/>
          <w:rtl/>
        </w:rPr>
      </w:pPr>
      <w:r>
        <w:rPr>
          <w:rFonts w:hint="cs"/>
          <w:rtl/>
        </w:rPr>
        <w:t xml:space="preserve">תראה מה רואים בטלוויזיה, תראה מה הילדים - - - אתם מלמדים את הילדים להשתתף בטרור. תפסיקו ללמד אותם - - - </w:t>
      </w:r>
    </w:p>
    <w:p w14:paraId="53FD9C13" w14:textId="77777777" w:rsidR="00000000" w:rsidRDefault="00E01313">
      <w:pPr>
        <w:pStyle w:val="a0"/>
        <w:ind w:firstLine="0"/>
        <w:rPr>
          <w:rFonts w:hint="cs"/>
          <w:rtl/>
        </w:rPr>
      </w:pPr>
    </w:p>
    <w:p w14:paraId="435963D6" w14:textId="77777777" w:rsidR="00000000" w:rsidRDefault="00E01313">
      <w:pPr>
        <w:pStyle w:val="af1"/>
        <w:rPr>
          <w:rtl/>
        </w:rPr>
      </w:pPr>
      <w:r>
        <w:rPr>
          <w:rtl/>
        </w:rPr>
        <w:t>היו"ר ראובן ריבלין:</w:t>
      </w:r>
    </w:p>
    <w:p w14:paraId="5757E7E6" w14:textId="77777777" w:rsidR="00000000" w:rsidRDefault="00E01313">
      <w:pPr>
        <w:pStyle w:val="a0"/>
        <w:rPr>
          <w:rtl/>
        </w:rPr>
      </w:pPr>
    </w:p>
    <w:p w14:paraId="6268569E" w14:textId="77777777" w:rsidR="00000000" w:rsidRDefault="00E01313">
      <w:pPr>
        <w:pStyle w:val="a0"/>
        <w:rPr>
          <w:rFonts w:hint="cs"/>
          <w:rtl/>
        </w:rPr>
      </w:pPr>
      <w:r>
        <w:rPr>
          <w:rFonts w:hint="cs"/>
          <w:rtl/>
        </w:rPr>
        <w:t>חבר הכנסת בנלולו.</w:t>
      </w:r>
    </w:p>
    <w:p w14:paraId="57CFD319" w14:textId="77777777" w:rsidR="00000000" w:rsidRDefault="00E01313">
      <w:pPr>
        <w:pStyle w:val="a0"/>
        <w:ind w:firstLine="0"/>
        <w:rPr>
          <w:rFonts w:hint="cs"/>
          <w:rtl/>
        </w:rPr>
      </w:pPr>
    </w:p>
    <w:p w14:paraId="5AE24EE8" w14:textId="77777777" w:rsidR="00000000" w:rsidRDefault="00E01313">
      <w:pPr>
        <w:pStyle w:val="af0"/>
        <w:rPr>
          <w:rtl/>
        </w:rPr>
      </w:pPr>
      <w:r>
        <w:rPr>
          <w:rFonts w:hint="eastAsia"/>
          <w:rtl/>
        </w:rPr>
        <w:t>השר</w:t>
      </w:r>
      <w:r>
        <w:rPr>
          <w:rtl/>
        </w:rPr>
        <w:t xml:space="preserve"> עוזי לנדאו:</w:t>
      </w:r>
    </w:p>
    <w:p w14:paraId="36F9F88B" w14:textId="77777777" w:rsidR="00000000" w:rsidRDefault="00E01313">
      <w:pPr>
        <w:pStyle w:val="a0"/>
        <w:rPr>
          <w:rFonts w:hint="cs"/>
          <w:rtl/>
        </w:rPr>
      </w:pPr>
    </w:p>
    <w:p w14:paraId="2EC0B34E" w14:textId="77777777" w:rsidR="00000000" w:rsidRDefault="00E01313">
      <w:pPr>
        <w:pStyle w:val="a0"/>
        <w:rPr>
          <w:rFonts w:hint="cs"/>
          <w:rtl/>
        </w:rPr>
      </w:pPr>
      <w:r>
        <w:rPr>
          <w:rFonts w:hint="cs"/>
          <w:rtl/>
        </w:rPr>
        <w:t>שיעוץ לידידו ערפאת לא לשלוח ילדים בתור מגלי מוקשים.</w:t>
      </w:r>
    </w:p>
    <w:p w14:paraId="31AB83C4" w14:textId="77777777" w:rsidR="00000000" w:rsidRDefault="00E01313">
      <w:pPr>
        <w:pStyle w:val="a0"/>
        <w:ind w:firstLine="0"/>
        <w:rPr>
          <w:rFonts w:hint="cs"/>
          <w:rtl/>
        </w:rPr>
      </w:pPr>
    </w:p>
    <w:p w14:paraId="1BEAB42C" w14:textId="77777777" w:rsidR="00000000" w:rsidRDefault="00E01313">
      <w:pPr>
        <w:pStyle w:val="af1"/>
        <w:rPr>
          <w:rtl/>
        </w:rPr>
      </w:pPr>
      <w:r>
        <w:rPr>
          <w:rtl/>
        </w:rPr>
        <w:t>היו"ר ראובן ריבלין:</w:t>
      </w:r>
    </w:p>
    <w:p w14:paraId="160EB7C8" w14:textId="77777777" w:rsidR="00000000" w:rsidRDefault="00E01313">
      <w:pPr>
        <w:pStyle w:val="a0"/>
        <w:rPr>
          <w:rtl/>
        </w:rPr>
      </w:pPr>
    </w:p>
    <w:p w14:paraId="4DAD252F" w14:textId="77777777" w:rsidR="00000000" w:rsidRDefault="00E01313">
      <w:pPr>
        <w:pStyle w:val="a0"/>
        <w:rPr>
          <w:rFonts w:hint="cs"/>
          <w:rtl/>
        </w:rPr>
      </w:pPr>
      <w:r>
        <w:rPr>
          <w:rFonts w:hint="cs"/>
          <w:rtl/>
        </w:rPr>
        <w:t>השר</w:t>
      </w:r>
      <w:r>
        <w:rPr>
          <w:rFonts w:hint="cs"/>
          <w:rtl/>
        </w:rPr>
        <w:t xml:space="preserve"> לנדאו.</w:t>
      </w:r>
    </w:p>
    <w:p w14:paraId="06785864" w14:textId="77777777" w:rsidR="00000000" w:rsidRDefault="00E01313">
      <w:pPr>
        <w:pStyle w:val="a0"/>
        <w:ind w:firstLine="0"/>
        <w:rPr>
          <w:rFonts w:hint="cs"/>
          <w:rtl/>
        </w:rPr>
      </w:pPr>
    </w:p>
    <w:p w14:paraId="51E39F69" w14:textId="77777777" w:rsidR="00000000" w:rsidRDefault="00E01313">
      <w:pPr>
        <w:pStyle w:val="-"/>
        <w:rPr>
          <w:rtl/>
        </w:rPr>
      </w:pPr>
      <w:bookmarkStart w:id="213" w:name="FS000000560T28_01_2004_13_36_04C"/>
      <w:bookmarkEnd w:id="213"/>
      <w:r>
        <w:rPr>
          <w:rtl/>
        </w:rPr>
        <w:t>אחמד טיבי (חד"ש-תע"ל):</w:t>
      </w:r>
    </w:p>
    <w:p w14:paraId="246769FF" w14:textId="77777777" w:rsidR="00000000" w:rsidRDefault="00E01313">
      <w:pPr>
        <w:pStyle w:val="a0"/>
        <w:rPr>
          <w:rtl/>
        </w:rPr>
      </w:pPr>
    </w:p>
    <w:p w14:paraId="2E5A0FDD" w14:textId="77777777" w:rsidR="00000000" w:rsidRDefault="00E01313">
      <w:pPr>
        <w:pStyle w:val="a0"/>
        <w:rPr>
          <w:rFonts w:hint="cs"/>
          <w:rtl/>
        </w:rPr>
      </w:pPr>
      <w:r>
        <w:rPr>
          <w:rFonts w:hint="cs"/>
          <w:rtl/>
        </w:rPr>
        <w:t xml:space="preserve">אתה טוען שהוא - - - </w:t>
      </w:r>
    </w:p>
    <w:p w14:paraId="501F5BEA" w14:textId="77777777" w:rsidR="00000000" w:rsidRDefault="00E01313">
      <w:pPr>
        <w:pStyle w:val="a0"/>
        <w:ind w:firstLine="0"/>
        <w:rPr>
          <w:rFonts w:hint="cs"/>
          <w:rtl/>
        </w:rPr>
      </w:pPr>
    </w:p>
    <w:p w14:paraId="5E15F68C" w14:textId="77777777" w:rsidR="00000000" w:rsidRDefault="00E01313">
      <w:pPr>
        <w:pStyle w:val="af0"/>
        <w:rPr>
          <w:rtl/>
        </w:rPr>
      </w:pPr>
      <w:r>
        <w:rPr>
          <w:rFonts w:hint="eastAsia"/>
          <w:rtl/>
        </w:rPr>
        <w:t>השר</w:t>
      </w:r>
      <w:r>
        <w:rPr>
          <w:rtl/>
        </w:rPr>
        <w:t xml:space="preserve"> עוזי לנדאו:</w:t>
      </w:r>
    </w:p>
    <w:p w14:paraId="0BA05133" w14:textId="77777777" w:rsidR="00000000" w:rsidRDefault="00E01313">
      <w:pPr>
        <w:pStyle w:val="a0"/>
        <w:rPr>
          <w:rFonts w:hint="cs"/>
          <w:rtl/>
        </w:rPr>
      </w:pPr>
    </w:p>
    <w:p w14:paraId="2057BA11" w14:textId="77777777" w:rsidR="00000000" w:rsidRDefault="00E01313">
      <w:pPr>
        <w:pStyle w:val="a0"/>
        <w:rPr>
          <w:rFonts w:hint="cs"/>
          <w:rtl/>
        </w:rPr>
      </w:pPr>
      <w:r>
        <w:rPr>
          <w:rFonts w:hint="cs"/>
          <w:rtl/>
        </w:rPr>
        <w:t xml:space="preserve">- - - </w:t>
      </w:r>
    </w:p>
    <w:p w14:paraId="6089DBEA" w14:textId="77777777" w:rsidR="00000000" w:rsidRDefault="00E01313">
      <w:pPr>
        <w:pStyle w:val="af1"/>
        <w:rPr>
          <w:rtl/>
        </w:rPr>
      </w:pPr>
    </w:p>
    <w:p w14:paraId="23C693A0" w14:textId="77777777" w:rsidR="00000000" w:rsidRDefault="00E01313">
      <w:pPr>
        <w:pStyle w:val="af1"/>
        <w:rPr>
          <w:rtl/>
        </w:rPr>
      </w:pPr>
      <w:r>
        <w:rPr>
          <w:rtl/>
        </w:rPr>
        <w:t>היו"ר ראובן ריבלין:</w:t>
      </w:r>
    </w:p>
    <w:p w14:paraId="141A1F05" w14:textId="77777777" w:rsidR="00000000" w:rsidRDefault="00E01313">
      <w:pPr>
        <w:pStyle w:val="a0"/>
        <w:rPr>
          <w:rtl/>
        </w:rPr>
      </w:pPr>
    </w:p>
    <w:p w14:paraId="4924B7A4" w14:textId="77777777" w:rsidR="00000000" w:rsidRDefault="00E01313">
      <w:pPr>
        <w:pStyle w:val="a0"/>
        <w:rPr>
          <w:rFonts w:hint="cs"/>
          <w:rtl/>
        </w:rPr>
      </w:pPr>
      <w:r>
        <w:rPr>
          <w:rFonts w:hint="cs"/>
          <w:rtl/>
        </w:rPr>
        <w:t>השר לנדאו, זכותו של חבר הכנסת טיבי להגיש את הצעת החוק שלו ולומר את דבריו, ובוודאי השר ישיב בעניינים שאדוני אמר. אדוני השמיע את מחאתו יחד עם חבר הכנסת בנלול</w:t>
      </w:r>
      <w:r>
        <w:rPr>
          <w:rFonts w:hint="cs"/>
          <w:rtl/>
        </w:rPr>
        <w:t>ו וחברת הכנסת רוחמה אברהם. יש בהחלט מחלוקת מה עושים ילדים על יד גדר עם רובה. לך תדע אחרי זה. אבל זאת בעיה של ההורים.</w:t>
      </w:r>
    </w:p>
    <w:p w14:paraId="20A5EA98" w14:textId="77777777" w:rsidR="00000000" w:rsidRDefault="00E01313">
      <w:pPr>
        <w:pStyle w:val="a0"/>
        <w:ind w:firstLine="0"/>
        <w:rPr>
          <w:rFonts w:hint="cs"/>
          <w:rtl/>
        </w:rPr>
      </w:pPr>
    </w:p>
    <w:p w14:paraId="18257ECC" w14:textId="77777777" w:rsidR="00000000" w:rsidRDefault="00E01313">
      <w:pPr>
        <w:pStyle w:val="af0"/>
        <w:rPr>
          <w:rtl/>
        </w:rPr>
      </w:pPr>
      <w:r>
        <w:rPr>
          <w:rFonts w:hint="eastAsia"/>
          <w:rtl/>
        </w:rPr>
        <w:t>רוחמה</w:t>
      </w:r>
      <w:r>
        <w:rPr>
          <w:rtl/>
        </w:rPr>
        <w:t xml:space="preserve"> אברהם (הליכוד):</w:t>
      </w:r>
    </w:p>
    <w:p w14:paraId="717E06B6" w14:textId="77777777" w:rsidR="00000000" w:rsidRDefault="00E01313">
      <w:pPr>
        <w:pStyle w:val="a0"/>
        <w:rPr>
          <w:rFonts w:hint="cs"/>
          <w:rtl/>
        </w:rPr>
      </w:pPr>
    </w:p>
    <w:p w14:paraId="0AD47393" w14:textId="77777777" w:rsidR="00000000" w:rsidRDefault="00E01313">
      <w:pPr>
        <w:pStyle w:val="a0"/>
        <w:rPr>
          <w:rFonts w:hint="cs"/>
          <w:rtl/>
        </w:rPr>
      </w:pPr>
      <w:r>
        <w:rPr>
          <w:rFonts w:hint="cs"/>
          <w:rtl/>
        </w:rPr>
        <w:t xml:space="preserve">- - - </w:t>
      </w:r>
    </w:p>
    <w:p w14:paraId="136280D5" w14:textId="77777777" w:rsidR="00000000" w:rsidRDefault="00E01313">
      <w:pPr>
        <w:pStyle w:val="a0"/>
        <w:ind w:firstLine="0"/>
        <w:rPr>
          <w:rFonts w:hint="cs"/>
          <w:rtl/>
        </w:rPr>
      </w:pPr>
    </w:p>
    <w:p w14:paraId="44F52839" w14:textId="77777777" w:rsidR="00000000" w:rsidRDefault="00E01313">
      <w:pPr>
        <w:pStyle w:val="af1"/>
        <w:rPr>
          <w:rtl/>
        </w:rPr>
      </w:pPr>
      <w:r>
        <w:rPr>
          <w:rtl/>
        </w:rPr>
        <w:t>היו"ר ראובן ריבלין:</w:t>
      </w:r>
    </w:p>
    <w:p w14:paraId="0C14D911" w14:textId="77777777" w:rsidR="00000000" w:rsidRDefault="00E01313">
      <w:pPr>
        <w:pStyle w:val="a0"/>
        <w:rPr>
          <w:rtl/>
        </w:rPr>
      </w:pPr>
    </w:p>
    <w:p w14:paraId="16D82A29" w14:textId="77777777" w:rsidR="00000000" w:rsidRDefault="00E01313">
      <w:pPr>
        <w:pStyle w:val="a0"/>
        <w:rPr>
          <w:rFonts w:hint="cs"/>
          <w:rtl/>
        </w:rPr>
      </w:pPr>
      <w:r>
        <w:rPr>
          <w:rFonts w:hint="cs"/>
          <w:rtl/>
        </w:rPr>
        <w:t>רבותי חברי הכנסת, זכותו של חבר הכנסת טיבי לומר. חבר הכנסת מח'ול, אדוני מפריע לחבר הכנס</w:t>
      </w:r>
      <w:r>
        <w:rPr>
          <w:rFonts w:hint="cs"/>
          <w:rtl/>
        </w:rPr>
        <w:t xml:space="preserve">ת טיבי. בוודאי תהיה הזדמנות לאדוני להשמיע את דבריו אחרי שהממשלה, לפי הערכתי, תתנגד. אדוני הרי לא מצפה שחבר הכנסת טיבי יפריע לו. בבקשה, אדוני. </w:t>
      </w:r>
    </w:p>
    <w:p w14:paraId="7DD61738" w14:textId="77777777" w:rsidR="00000000" w:rsidRDefault="00E01313">
      <w:pPr>
        <w:pStyle w:val="a0"/>
        <w:ind w:firstLine="0"/>
        <w:rPr>
          <w:rFonts w:hint="cs"/>
          <w:rtl/>
        </w:rPr>
      </w:pPr>
    </w:p>
    <w:p w14:paraId="1945C59E" w14:textId="77777777" w:rsidR="00000000" w:rsidRDefault="00E01313">
      <w:pPr>
        <w:pStyle w:val="-"/>
        <w:rPr>
          <w:rtl/>
        </w:rPr>
      </w:pPr>
      <w:bookmarkStart w:id="214" w:name="FS000000560T28_01_2004_13_38_23C"/>
      <w:bookmarkEnd w:id="214"/>
      <w:r>
        <w:rPr>
          <w:rtl/>
        </w:rPr>
        <w:t>אחמד טיבי (חד"ש-תע"ל):</w:t>
      </w:r>
    </w:p>
    <w:p w14:paraId="24BB050F" w14:textId="77777777" w:rsidR="00000000" w:rsidRDefault="00E01313">
      <w:pPr>
        <w:pStyle w:val="a0"/>
        <w:rPr>
          <w:rtl/>
        </w:rPr>
      </w:pPr>
    </w:p>
    <w:p w14:paraId="35BDCEF1" w14:textId="77777777" w:rsidR="00000000" w:rsidRDefault="00E01313">
      <w:pPr>
        <w:pStyle w:val="a0"/>
        <w:rPr>
          <w:rFonts w:hint="cs"/>
          <w:rtl/>
        </w:rPr>
      </w:pPr>
      <w:r>
        <w:rPr>
          <w:rFonts w:hint="cs"/>
          <w:rtl/>
        </w:rPr>
        <w:t>אדוני היושב-ראש, תודה רבה.  הרי אפשר לבדוק את הדברים שאני אומר, אדוני היושב-ראש.</w:t>
      </w:r>
    </w:p>
    <w:p w14:paraId="4DB8B9C2" w14:textId="77777777" w:rsidR="00000000" w:rsidRDefault="00E01313">
      <w:pPr>
        <w:pStyle w:val="a0"/>
        <w:rPr>
          <w:rFonts w:hint="cs"/>
          <w:rtl/>
        </w:rPr>
      </w:pPr>
    </w:p>
    <w:p w14:paraId="42BB28E2" w14:textId="77777777" w:rsidR="00000000" w:rsidRDefault="00E01313">
      <w:pPr>
        <w:pStyle w:val="af1"/>
        <w:rPr>
          <w:rtl/>
        </w:rPr>
      </w:pPr>
      <w:r>
        <w:rPr>
          <w:rtl/>
        </w:rPr>
        <w:t xml:space="preserve">היו"ר </w:t>
      </w:r>
      <w:r>
        <w:rPr>
          <w:rtl/>
        </w:rPr>
        <w:t>ראובן ריבלין:</w:t>
      </w:r>
    </w:p>
    <w:p w14:paraId="211C450A" w14:textId="77777777" w:rsidR="00000000" w:rsidRDefault="00E01313">
      <w:pPr>
        <w:pStyle w:val="a0"/>
        <w:rPr>
          <w:rtl/>
        </w:rPr>
      </w:pPr>
    </w:p>
    <w:p w14:paraId="5491496D" w14:textId="77777777" w:rsidR="00000000" w:rsidRDefault="00E01313">
      <w:pPr>
        <w:pStyle w:val="a0"/>
        <w:rPr>
          <w:rFonts w:hint="cs"/>
          <w:rtl/>
        </w:rPr>
      </w:pPr>
      <w:r>
        <w:rPr>
          <w:rFonts w:hint="cs"/>
          <w:rtl/>
        </w:rPr>
        <w:t>הפריעו לך שתי דקות, אני מוסיף לך שתי דקות.</w:t>
      </w:r>
    </w:p>
    <w:p w14:paraId="64BACEA9" w14:textId="77777777" w:rsidR="00000000" w:rsidRDefault="00E01313">
      <w:pPr>
        <w:pStyle w:val="a0"/>
        <w:rPr>
          <w:rtl/>
        </w:rPr>
      </w:pPr>
    </w:p>
    <w:p w14:paraId="6D971118" w14:textId="77777777" w:rsidR="00000000" w:rsidRDefault="00E01313">
      <w:pPr>
        <w:pStyle w:val="a"/>
        <w:rPr>
          <w:rtl/>
        </w:rPr>
      </w:pPr>
      <w:bookmarkStart w:id="215" w:name="FS000000560T28_01_2004_13_03_39"/>
      <w:bookmarkStart w:id="216" w:name="_Toc78873054"/>
      <w:bookmarkEnd w:id="215"/>
      <w:r>
        <w:rPr>
          <w:rFonts w:hint="eastAsia"/>
          <w:rtl/>
        </w:rPr>
        <w:t>אחמד</w:t>
      </w:r>
      <w:r>
        <w:rPr>
          <w:rtl/>
        </w:rPr>
        <w:t xml:space="preserve"> טיבי (חד"ש-תע"ל):</w:t>
      </w:r>
      <w:bookmarkEnd w:id="216"/>
    </w:p>
    <w:p w14:paraId="5777AE8B" w14:textId="77777777" w:rsidR="00000000" w:rsidRDefault="00E01313">
      <w:pPr>
        <w:pStyle w:val="a0"/>
        <w:rPr>
          <w:rFonts w:hint="cs"/>
          <w:rtl/>
        </w:rPr>
      </w:pPr>
    </w:p>
    <w:p w14:paraId="256FE8D5" w14:textId="77777777" w:rsidR="00000000" w:rsidRDefault="00E01313">
      <w:pPr>
        <w:pStyle w:val="a0"/>
        <w:rPr>
          <w:rFonts w:hint="cs"/>
          <w:rtl/>
        </w:rPr>
      </w:pPr>
      <w:r>
        <w:rPr>
          <w:rFonts w:hint="cs"/>
          <w:rtl/>
        </w:rPr>
        <w:t>תודה רבה. הרי אין יותר קל מאשר לבדוק את הדברים. הדברים התרחשו רק לפני שבוע. אני רוצה שכל אחד מכם יחשוב פעמיים: כאשר יושב חייל עם משקפת ומכוון לעבר ילד בן 11,  מה הוא רואה? ט</w:t>
      </w:r>
      <w:r>
        <w:rPr>
          <w:rFonts w:hint="cs"/>
          <w:rtl/>
        </w:rPr>
        <w:t>יל? הוא רואה את שאול יהלום? הוא רואה ילד.</w:t>
      </w:r>
    </w:p>
    <w:p w14:paraId="51440127" w14:textId="77777777" w:rsidR="00000000" w:rsidRDefault="00E01313">
      <w:pPr>
        <w:pStyle w:val="a0"/>
        <w:ind w:firstLine="0"/>
        <w:rPr>
          <w:rFonts w:hint="cs"/>
          <w:rtl/>
        </w:rPr>
      </w:pPr>
    </w:p>
    <w:p w14:paraId="38ED23D6" w14:textId="77777777" w:rsidR="00000000" w:rsidRDefault="00E01313">
      <w:pPr>
        <w:pStyle w:val="af0"/>
        <w:rPr>
          <w:rtl/>
        </w:rPr>
      </w:pPr>
      <w:r>
        <w:rPr>
          <w:rFonts w:hint="eastAsia"/>
          <w:rtl/>
        </w:rPr>
        <w:t>צבי</w:t>
      </w:r>
      <w:r>
        <w:rPr>
          <w:rtl/>
        </w:rPr>
        <w:t xml:space="preserve"> הנדל (האיחוד הלאומי - ישראל ביתנו):</w:t>
      </w:r>
    </w:p>
    <w:p w14:paraId="7C84AD71" w14:textId="77777777" w:rsidR="00000000" w:rsidRDefault="00E01313">
      <w:pPr>
        <w:pStyle w:val="a0"/>
        <w:rPr>
          <w:rFonts w:hint="cs"/>
          <w:rtl/>
        </w:rPr>
      </w:pPr>
    </w:p>
    <w:p w14:paraId="08FECD0D" w14:textId="77777777" w:rsidR="00000000" w:rsidRDefault="00E01313">
      <w:pPr>
        <w:pStyle w:val="a0"/>
        <w:rPr>
          <w:rFonts w:hint="cs"/>
          <w:rtl/>
        </w:rPr>
      </w:pPr>
      <w:r>
        <w:rPr>
          <w:rFonts w:hint="cs"/>
          <w:rtl/>
        </w:rPr>
        <w:t>אתה מדבר? אין לך בושה?</w:t>
      </w:r>
    </w:p>
    <w:p w14:paraId="320D2F16" w14:textId="77777777" w:rsidR="00000000" w:rsidRDefault="00E01313">
      <w:pPr>
        <w:pStyle w:val="a0"/>
        <w:ind w:firstLine="0"/>
        <w:rPr>
          <w:rFonts w:hint="cs"/>
          <w:rtl/>
        </w:rPr>
      </w:pPr>
    </w:p>
    <w:p w14:paraId="3ED41DC8" w14:textId="77777777" w:rsidR="00000000" w:rsidRDefault="00E01313">
      <w:pPr>
        <w:pStyle w:val="-"/>
        <w:rPr>
          <w:rtl/>
        </w:rPr>
      </w:pPr>
      <w:bookmarkStart w:id="217" w:name="FS000000560T28_01_2004_13_04_09C"/>
      <w:bookmarkEnd w:id="217"/>
      <w:r>
        <w:rPr>
          <w:rtl/>
        </w:rPr>
        <w:t>אחמד טיבי (חד"ש-תע"ל):</w:t>
      </w:r>
    </w:p>
    <w:p w14:paraId="6A8763BC" w14:textId="77777777" w:rsidR="00000000" w:rsidRDefault="00E01313">
      <w:pPr>
        <w:pStyle w:val="a0"/>
        <w:ind w:firstLine="0"/>
        <w:rPr>
          <w:rFonts w:hint="cs"/>
          <w:rtl/>
        </w:rPr>
      </w:pPr>
    </w:p>
    <w:p w14:paraId="670A1A95" w14:textId="77777777" w:rsidR="00000000" w:rsidRDefault="00E01313">
      <w:pPr>
        <w:pStyle w:val="a0"/>
        <w:ind w:firstLine="0"/>
        <w:rPr>
          <w:rFonts w:hint="cs"/>
          <w:rtl/>
        </w:rPr>
      </w:pPr>
      <w:r>
        <w:rPr>
          <w:rFonts w:hint="cs"/>
          <w:rtl/>
        </w:rPr>
        <w:tab/>
        <w:t xml:space="preserve">הוא רואה ילד ויורה. </w:t>
      </w:r>
    </w:p>
    <w:p w14:paraId="09AAA691" w14:textId="77777777" w:rsidR="00000000" w:rsidRDefault="00E01313">
      <w:pPr>
        <w:pStyle w:val="a0"/>
        <w:ind w:firstLine="0"/>
        <w:rPr>
          <w:rFonts w:hint="cs"/>
          <w:rtl/>
        </w:rPr>
      </w:pPr>
    </w:p>
    <w:p w14:paraId="72C4B362" w14:textId="77777777" w:rsidR="00000000" w:rsidRDefault="00E01313">
      <w:pPr>
        <w:pStyle w:val="af0"/>
        <w:rPr>
          <w:rtl/>
        </w:rPr>
      </w:pPr>
      <w:r>
        <w:rPr>
          <w:rFonts w:hint="eastAsia"/>
          <w:rtl/>
        </w:rPr>
        <w:t>צבי</w:t>
      </w:r>
      <w:r>
        <w:rPr>
          <w:rtl/>
        </w:rPr>
        <w:t xml:space="preserve"> הנדל (האיחוד הלאומי - ישראל ביתנו):</w:t>
      </w:r>
    </w:p>
    <w:p w14:paraId="7F22A4F8" w14:textId="77777777" w:rsidR="00000000" w:rsidRDefault="00E01313">
      <w:pPr>
        <w:pStyle w:val="a0"/>
        <w:rPr>
          <w:rFonts w:hint="cs"/>
          <w:rtl/>
        </w:rPr>
      </w:pPr>
    </w:p>
    <w:p w14:paraId="6F1FAD5C" w14:textId="77777777" w:rsidR="00000000" w:rsidRDefault="00E01313">
      <w:pPr>
        <w:pStyle w:val="a0"/>
        <w:rPr>
          <w:rFonts w:hint="cs"/>
          <w:rtl/>
        </w:rPr>
      </w:pPr>
      <w:r>
        <w:rPr>
          <w:rFonts w:hint="cs"/>
          <w:rtl/>
        </w:rPr>
        <w:t xml:space="preserve">אתה מדבר? אין לך בושה - - - </w:t>
      </w:r>
    </w:p>
    <w:p w14:paraId="2D4A9896" w14:textId="77777777" w:rsidR="00000000" w:rsidRDefault="00E01313">
      <w:pPr>
        <w:pStyle w:val="a0"/>
        <w:rPr>
          <w:rFonts w:hint="cs"/>
          <w:rtl/>
        </w:rPr>
      </w:pPr>
    </w:p>
    <w:p w14:paraId="21CC7734" w14:textId="77777777" w:rsidR="00000000" w:rsidRDefault="00E01313">
      <w:pPr>
        <w:pStyle w:val="af1"/>
        <w:rPr>
          <w:rtl/>
        </w:rPr>
      </w:pPr>
      <w:r>
        <w:rPr>
          <w:rtl/>
        </w:rPr>
        <w:t>היו"ר ראובן ריבלין:</w:t>
      </w:r>
    </w:p>
    <w:p w14:paraId="3C05CF05" w14:textId="77777777" w:rsidR="00000000" w:rsidRDefault="00E01313">
      <w:pPr>
        <w:pStyle w:val="a0"/>
        <w:rPr>
          <w:rtl/>
        </w:rPr>
      </w:pPr>
    </w:p>
    <w:p w14:paraId="45E3D772" w14:textId="77777777" w:rsidR="00000000" w:rsidRDefault="00E01313">
      <w:pPr>
        <w:pStyle w:val="a0"/>
        <w:rPr>
          <w:rFonts w:hint="cs"/>
          <w:rtl/>
        </w:rPr>
      </w:pPr>
      <w:r>
        <w:rPr>
          <w:rFonts w:hint="cs"/>
          <w:rtl/>
        </w:rPr>
        <w:t>חבר הכנסת</w:t>
      </w:r>
      <w:r>
        <w:rPr>
          <w:rFonts w:hint="cs"/>
          <w:rtl/>
        </w:rPr>
        <w:t xml:space="preserve"> הנדל, קודם כול שב. </w:t>
      </w:r>
    </w:p>
    <w:p w14:paraId="50CD0814" w14:textId="77777777" w:rsidR="00000000" w:rsidRDefault="00E01313">
      <w:pPr>
        <w:pStyle w:val="a0"/>
        <w:ind w:firstLine="0"/>
        <w:rPr>
          <w:rFonts w:hint="cs"/>
          <w:rtl/>
        </w:rPr>
      </w:pPr>
    </w:p>
    <w:p w14:paraId="64BBD509" w14:textId="77777777" w:rsidR="00000000" w:rsidRDefault="00E01313">
      <w:pPr>
        <w:pStyle w:val="-"/>
        <w:rPr>
          <w:rtl/>
        </w:rPr>
      </w:pPr>
      <w:bookmarkStart w:id="218" w:name="FS000000560T28_01_2004_13_40_53C"/>
      <w:bookmarkEnd w:id="218"/>
      <w:r>
        <w:rPr>
          <w:rtl/>
        </w:rPr>
        <w:t>אחמד טיבי (חד"ש-תע"ל):</w:t>
      </w:r>
    </w:p>
    <w:p w14:paraId="14E89815" w14:textId="77777777" w:rsidR="00000000" w:rsidRDefault="00E01313">
      <w:pPr>
        <w:pStyle w:val="a0"/>
        <w:rPr>
          <w:rtl/>
        </w:rPr>
      </w:pPr>
    </w:p>
    <w:p w14:paraId="3A1F20FD" w14:textId="77777777" w:rsidR="00000000" w:rsidRDefault="00E01313">
      <w:pPr>
        <w:pStyle w:val="a0"/>
        <w:rPr>
          <w:rFonts w:hint="cs"/>
          <w:rtl/>
        </w:rPr>
      </w:pPr>
      <w:r>
        <w:rPr>
          <w:rFonts w:hint="cs"/>
          <w:rtl/>
        </w:rPr>
        <w:t>רואה ילדים ויורה? גם אם הם חיילים, אגב.</w:t>
      </w:r>
    </w:p>
    <w:p w14:paraId="57416F10" w14:textId="77777777" w:rsidR="00000000" w:rsidRDefault="00E01313">
      <w:pPr>
        <w:pStyle w:val="a0"/>
        <w:ind w:firstLine="0"/>
        <w:rPr>
          <w:rFonts w:hint="cs"/>
          <w:rtl/>
        </w:rPr>
      </w:pPr>
    </w:p>
    <w:p w14:paraId="044E9AE6" w14:textId="77777777" w:rsidR="00000000" w:rsidRDefault="00E01313">
      <w:pPr>
        <w:pStyle w:val="af1"/>
        <w:rPr>
          <w:rtl/>
        </w:rPr>
      </w:pPr>
      <w:r>
        <w:rPr>
          <w:rtl/>
        </w:rPr>
        <w:t>היו"ר ראובן ריבלין:</w:t>
      </w:r>
    </w:p>
    <w:p w14:paraId="5699141D" w14:textId="77777777" w:rsidR="00000000" w:rsidRDefault="00E01313">
      <w:pPr>
        <w:pStyle w:val="a0"/>
        <w:rPr>
          <w:rtl/>
        </w:rPr>
      </w:pPr>
    </w:p>
    <w:p w14:paraId="49A57CF8" w14:textId="77777777" w:rsidR="00000000" w:rsidRDefault="00E01313">
      <w:pPr>
        <w:pStyle w:val="a0"/>
        <w:rPr>
          <w:rFonts w:hint="cs"/>
          <w:rtl/>
        </w:rPr>
      </w:pPr>
      <w:r>
        <w:rPr>
          <w:rFonts w:hint="cs"/>
          <w:rtl/>
        </w:rPr>
        <w:t xml:space="preserve">עצרתי את השעון. חבר הכנסת טיבי, יש פה חברי כנסת - - - </w:t>
      </w:r>
    </w:p>
    <w:p w14:paraId="6CB8072A" w14:textId="77777777" w:rsidR="00000000" w:rsidRDefault="00E01313">
      <w:pPr>
        <w:pStyle w:val="a0"/>
        <w:ind w:firstLine="0"/>
        <w:rPr>
          <w:rFonts w:hint="cs"/>
          <w:rtl/>
        </w:rPr>
      </w:pPr>
    </w:p>
    <w:p w14:paraId="6AF7C4A0" w14:textId="77777777" w:rsidR="00000000" w:rsidRDefault="00E01313">
      <w:pPr>
        <w:pStyle w:val="af0"/>
        <w:rPr>
          <w:rtl/>
        </w:rPr>
      </w:pPr>
      <w:r>
        <w:rPr>
          <w:rFonts w:hint="eastAsia"/>
          <w:rtl/>
        </w:rPr>
        <w:t>השר</w:t>
      </w:r>
      <w:r>
        <w:rPr>
          <w:rtl/>
        </w:rPr>
        <w:t xml:space="preserve"> עוזי לנדאו:</w:t>
      </w:r>
    </w:p>
    <w:p w14:paraId="3E3F1D65" w14:textId="77777777" w:rsidR="00000000" w:rsidRDefault="00E01313">
      <w:pPr>
        <w:pStyle w:val="a0"/>
        <w:rPr>
          <w:rFonts w:hint="cs"/>
          <w:rtl/>
        </w:rPr>
      </w:pPr>
    </w:p>
    <w:p w14:paraId="16577B7E" w14:textId="77777777" w:rsidR="00000000" w:rsidRDefault="00E01313">
      <w:pPr>
        <w:pStyle w:val="a0"/>
        <w:rPr>
          <w:rFonts w:hint="cs"/>
          <w:rtl/>
        </w:rPr>
      </w:pPr>
      <w:r>
        <w:rPr>
          <w:rFonts w:hint="cs"/>
          <w:rtl/>
        </w:rPr>
        <w:t xml:space="preserve">- - - </w:t>
      </w:r>
    </w:p>
    <w:p w14:paraId="35295569" w14:textId="77777777" w:rsidR="00000000" w:rsidRDefault="00E01313">
      <w:pPr>
        <w:pStyle w:val="a0"/>
        <w:rPr>
          <w:rFonts w:hint="cs"/>
          <w:rtl/>
        </w:rPr>
      </w:pPr>
    </w:p>
    <w:p w14:paraId="0DBE5F4F" w14:textId="77777777" w:rsidR="00000000" w:rsidRDefault="00E01313">
      <w:pPr>
        <w:pStyle w:val="af1"/>
        <w:rPr>
          <w:rtl/>
        </w:rPr>
      </w:pPr>
      <w:r>
        <w:rPr>
          <w:rtl/>
        </w:rPr>
        <w:t>היו"ר ראובן ריבלין:</w:t>
      </w:r>
    </w:p>
    <w:p w14:paraId="5B5B1C16" w14:textId="77777777" w:rsidR="00000000" w:rsidRDefault="00E01313">
      <w:pPr>
        <w:pStyle w:val="a0"/>
        <w:rPr>
          <w:rtl/>
        </w:rPr>
      </w:pPr>
    </w:p>
    <w:p w14:paraId="51514F48" w14:textId="77777777" w:rsidR="00000000" w:rsidRDefault="00E01313">
      <w:pPr>
        <w:pStyle w:val="a0"/>
        <w:rPr>
          <w:rFonts w:hint="cs"/>
          <w:rtl/>
        </w:rPr>
      </w:pPr>
      <w:r>
        <w:rPr>
          <w:rFonts w:hint="cs"/>
          <w:rtl/>
        </w:rPr>
        <w:t>כבוד השר. חבר הכנסת טיבי, אני שומע פה קריאות ב</w:t>
      </w:r>
      <w:r>
        <w:rPr>
          <w:rFonts w:hint="cs"/>
          <w:rtl/>
        </w:rPr>
        <w:t xml:space="preserve">יניים שאדוני, בלהט הדיבורים, לא שמע. אני אשמיע לך אותן ואתמצת אותן. כאשר נמצאים חיילים על-יד קו הגדר, שכולם מברכים אותה על כך שהיא ההפרדה והיא תביא את ההבנה ואת השלום </w:t>
      </w:r>
      <w:r>
        <w:rPr>
          <w:rtl/>
        </w:rPr>
        <w:t>–</w:t>
      </w:r>
      <w:r>
        <w:rPr>
          <w:rFonts w:hint="cs"/>
          <w:rtl/>
        </w:rPr>
        <w:t xml:space="preserve"> קו הגדר אינו מאפשר לאף אחד לחדור, וכך מתפארים כל תומכי הגדר. אני שואל את אדוני, כאשר מת</w:t>
      </w:r>
      <w:r>
        <w:rPr>
          <w:rFonts w:hint="cs"/>
          <w:rtl/>
        </w:rPr>
        <w:t xml:space="preserve">קרב בן-אנוש </w:t>
      </w:r>
      <w:r>
        <w:rPr>
          <w:rtl/>
        </w:rPr>
        <w:t>–</w:t>
      </w:r>
      <w:r>
        <w:rPr>
          <w:rFonts w:hint="cs"/>
          <w:rtl/>
        </w:rPr>
        <w:t xml:space="preserve"> נכון, ילד בן 11 הוא ילד בן 11 </w:t>
      </w:r>
      <w:r>
        <w:rPr>
          <w:rtl/>
        </w:rPr>
        <w:t>–</w:t>
      </w:r>
      <w:r>
        <w:rPr>
          <w:rFonts w:hint="cs"/>
          <w:rtl/>
        </w:rPr>
        <w:t xml:space="preserve"> עם רובה לכיוון הגדר, ויש חיילים שעומדים שם - - - </w:t>
      </w:r>
    </w:p>
    <w:p w14:paraId="375B6E73" w14:textId="77777777" w:rsidR="00000000" w:rsidRDefault="00E01313">
      <w:pPr>
        <w:pStyle w:val="a0"/>
        <w:ind w:firstLine="0"/>
        <w:rPr>
          <w:rFonts w:hint="cs"/>
          <w:rtl/>
        </w:rPr>
      </w:pPr>
    </w:p>
    <w:p w14:paraId="49A8FDD4" w14:textId="77777777" w:rsidR="00000000" w:rsidRDefault="00E01313">
      <w:pPr>
        <w:pStyle w:val="-"/>
        <w:rPr>
          <w:rtl/>
        </w:rPr>
      </w:pPr>
      <w:bookmarkStart w:id="219" w:name="FS000000560T28_01_2004_13_04_54C"/>
      <w:bookmarkEnd w:id="219"/>
      <w:r>
        <w:rPr>
          <w:rtl/>
        </w:rPr>
        <w:t>אחמד טיבי (חד"ש-תע"ל):</w:t>
      </w:r>
    </w:p>
    <w:p w14:paraId="731E95DD" w14:textId="77777777" w:rsidR="00000000" w:rsidRDefault="00E01313">
      <w:pPr>
        <w:pStyle w:val="a0"/>
        <w:rPr>
          <w:rtl/>
        </w:rPr>
      </w:pPr>
    </w:p>
    <w:p w14:paraId="7768360B" w14:textId="77777777" w:rsidR="00000000" w:rsidRDefault="00E01313">
      <w:pPr>
        <w:pStyle w:val="a0"/>
        <w:rPr>
          <w:rFonts w:hint="cs"/>
          <w:rtl/>
        </w:rPr>
      </w:pPr>
      <w:r>
        <w:rPr>
          <w:rFonts w:hint="cs"/>
          <w:rtl/>
        </w:rPr>
        <w:t>עם רובה, אמרת?</w:t>
      </w:r>
    </w:p>
    <w:p w14:paraId="73EE4073" w14:textId="77777777" w:rsidR="00000000" w:rsidRDefault="00E01313">
      <w:pPr>
        <w:pStyle w:val="a0"/>
        <w:ind w:firstLine="0"/>
        <w:rPr>
          <w:rFonts w:hint="cs"/>
          <w:rtl/>
        </w:rPr>
      </w:pPr>
    </w:p>
    <w:p w14:paraId="162B70BE" w14:textId="77777777" w:rsidR="00000000" w:rsidRDefault="00E01313">
      <w:pPr>
        <w:pStyle w:val="af1"/>
        <w:rPr>
          <w:rtl/>
        </w:rPr>
      </w:pPr>
      <w:r>
        <w:rPr>
          <w:rtl/>
        </w:rPr>
        <w:t>היו"ר ראובן ריבלין:</w:t>
      </w:r>
    </w:p>
    <w:p w14:paraId="1B90F155" w14:textId="77777777" w:rsidR="00000000" w:rsidRDefault="00E01313">
      <w:pPr>
        <w:pStyle w:val="a0"/>
        <w:rPr>
          <w:rtl/>
        </w:rPr>
      </w:pPr>
    </w:p>
    <w:p w14:paraId="22870839" w14:textId="77777777" w:rsidR="00000000" w:rsidRDefault="00E01313">
      <w:pPr>
        <w:pStyle w:val="a0"/>
        <w:rPr>
          <w:rFonts w:hint="cs"/>
          <w:rtl/>
        </w:rPr>
      </w:pPr>
      <w:r>
        <w:rPr>
          <w:rFonts w:hint="cs"/>
          <w:rtl/>
        </w:rPr>
        <w:t>כן.</w:t>
      </w:r>
    </w:p>
    <w:p w14:paraId="31532AFB" w14:textId="77777777" w:rsidR="00000000" w:rsidRDefault="00E01313">
      <w:pPr>
        <w:pStyle w:val="a0"/>
        <w:ind w:firstLine="0"/>
        <w:rPr>
          <w:rFonts w:hint="cs"/>
          <w:rtl/>
        </w:rPr>
      </w:pPr>
    </w:p>
    <w:p w14:paraId="5EA4A278" w14:textId="77777777" w:rsidR="00000000" w:rsidRDefault="00E01313">
      <w:pPr>
        <w:pStyle w:val="-"/>
        <w:rPr>
          <w:rtl/>
        </w:rPr>
      </w:pPr>
      <w:bookmarkStart w:id="220" w:name="FS000000560T28_01_2004_13_44_13C"/>
      <w:bookmarkEnd w:id="220"/>
      <w:r>
        <w:rPr>
          <w:rtl/>
        </w:rPr>
        <w:t>אחמד טיבי (חד"ש-תע"ל):</w:t>
      </w:r>
    </w:p>
    <w:p w14:paraId="6CF9B3C7" w14:textId="77777777" w:rsidR="00000000" w:rsidRDefault="00E01313">
      <w:pPr>
        <w:pStyle w:val="a0"/>
        <w:rPr>
          <w:rtl/>
        </w:rPr>
      </w:pPr>
    </w:p>
    <w:p w14:paraId="4272BF7F" w14:textId="77777777" w:rsidR="00000000" w:rsidRDefault="00E01313">
      <w:pPr>
        <w:pStyle w:val="a0"/>
        <w:rPr>
          <w:rFonts w:hint="cs"/>
          <w:rtl/>
        </w:rPr>
      </w:pPr>
      <w:r>
        <w:rPr>
          <w:rFonts w:hint="cs"/>
          <w:rtl/>
        </w:rPr>
        <w:t>ילד בן 11 עם רובה?</w:t>
      </w:r>
    </w:p>
    <w:p w14:paraId="47293BAF" w14:textId="77777777" w:rsidR="00000000" w:rsidRDefault="00E01313">
      <w:pPr>
        <w:pStyle w:val="a0"/>
        <w:rPr>
          <w:rFonts w:hint="cs"/>
          <w:rtl/>
        </w:rPr>
      </w:pPr>
    </w:p>
    <w:p w14:paraId="13E38C88" w14:textId="77777777" w:rsidR="00000000" w:rsidRDefault="00E01313">
      <w:pPr>
        <w:pStyle w:val="af1"/>
        <w:rPr>
          <w:rtl/>
        </w:rPr>
      </w:pPr>
      <w:r>
        <w:rPr>
          <w:rtl/>
        </w:rPr>
        <w:t>היו"ר ראובן ריבלין:</w:t>
      </w:r>
    </w:p>
    <w:p w14:paraId="1B92FCB9" w14:textId="77777777" w:rsidR="00000000" w:rsidRDefault="00E01313">
      <w:pPr>
        <w:pStyle w:val="a0"/>
        <w:ind w:firstLine="0"/>
        <w:rPr>
          <w:rFonts w:hint="cs"/>
          <w:rtl/>
        </w:rPr>
      </w:pPr>
    </w:p>
    <w:p w14:paraId="70F60B56" w14:textId="77777777" w:rsidR="00000000" w:rsidRDefault="00E01313">
      <w:pPr>
        <w:pStyle w:val="a0"/>
        <w:rPr>
          <w:rFonts w:hint="cs"/>
          <w:rtl/>
        </w:rPr>
      </w:pPr>
      <w:r>
        <w:rPr>
          <w:rFonts w:hint="cs"/>
          <w:rtl/>
        </w:rPr>
        <w:t>רובה ציד, אמרת.</w:t>
      </w:r>
    </w:p>
    <w:p w14:paraId="2A1DE30C" w14:textId="77777777" w:rsidR="00000000" w:rsidRDefault="00E01313">
      <w:pPr>
        <w:pStyle w:val="a0"/>
        <w:rPr>
          <w:rFonts w:hint="cs"/>
          <w:rtl/>
        </w:rPr>
      </w:pPr>
    </w:p>
    <w:p w14:paraId="579C0020" w14:textId="77777777" w:rsidR="00000000" w:rsidRDefault="00E01313">
      <w:pPr>
        <w:pStyle w:val="-"/>
        <w:rPr>
          <w:rtl/>
        </w:rPr>
      </w:pPr>
      <w:bookmarkStart w:id="221" w:name="FS000000560T28_01_2004_13_05_00C"/>
      <w:bookmarkEnd w:id="221"/>
      <w:r>
        <w:rPr>
          <w:rtl/>
        </w:rPr>
        <w:t>אחמד טיבי (</w:t>
      </w:r>
      <w:r>
        <w:rPr>
          <w:rtl/>
        </w:rPr>
        <w:t>חד"ש-תע"ל):</w:t>
      </w:r>
    </w:p>
    <w:p w14:paraId="16BDB161" w14:textId="77777777" w:rsidR="00000000" w:rsidRDefault="00E01313">
      <w:pPr>
        <w:pStyle w:val="af1"/>
        <w:rPr>
          <w:rFonts w:hint="cs"/>
          <w:b w:val="0"/>
          <w:bCs w:val="0"/>
          <w:u w:val="none"/>
          <w:rtl/>
        </w:rPr>
      </w:pPr>
    </w:p>
    <w:p w14:paraId="064AA358" w14:textId="77777777" w:rsidR="00000000" w:rsidRDefault="00E01313">
      <w:pPr>
        <w:pStyle w:val="a0"/>
        <w:rPr>
          <w:rFonts w:hint="cs"/>
          <w:rtl/>
        </w:rPr>
      </w:pPr>
      <w:r>
        <w:rPr>
          <w:rFonts w:hint="cs"/>
          <w:rtl/>
        </w:rPr>
        <w:t>לא היה לו רובה ציד. איזה רובה ציד? מה, פלסטינים הולכים עם רובה ציד?</w:t>
      </w:r>
    </w:p>
    <w:p w14:paraId="786916EB" w14:textId="77777777" w:rsidR="00000000" w:rsidRDefault="00E01313">
      <w:pPr>
        <w:pStyle w:val="a0"/>
        <w:ind w:firstLine="0"/>
        <w:rPr>
          <w:rFonts w:hint="cs"/>
          <w:rtl/>
        </w:rPr>
      </w:pPr>
    </w:p>
    <w:p w14:paraId="72A13F29" w14:textId="77777777" w:rsidR="00000000" w:rsidRDefault="00E01313">
      <w:pPr>
        <w:pStyle w:val="af1"/>
        <w:rPr>
          <w:rtl/>
        </w:rPr>
      </w:pPr>
      <w:r>
        <w:rPr>
          <w:rtl/>
        </w:rPr>
        <w:t>היו"ר ראובן ריבלין:</w:t>
      </w:r>
    </w:p>
    <w:p w14:paraId="2F010999" w14:textId="77777777" w:rsidR="00000000" w:rsidRDefault="00E01313">
      <w:pPr>
        <w:pStyle w:val="a0"/>
        <w:rPr>
          <w:rtl/>
        </w:rPr>
      </w:pPr>
    </w:p>
    <w:p w14:paraId="55D9F63E" w14:textId="77777777" w:rsidR="00000000" w:rsidRDefault="00E01313">
      <w:pPr>
        <w:pStyle w:val="a0"/>
        <w:rPr>
          <w:rFonts w:hint="cs"/>
          <w:rtl/>
        </w:rPr>
      </w:pPr>
      <w:r>
        <w:rPr>
          <w:rFonts w:hint="cs"/>
          <w:rtl/>
        </w:rPr>
        <w:t xml:space="preserve">אה, עם רוגטקה? מה, צריכים לחפש את היונים ליד הגדר? אני לא מבין. </w:t>
      </w:r>
    </w:p>
    <w:p w14:paraId="25C88330" w14:textId="77777777" w:rsidR="00000000" w:rsidRDefault="00E01313">
      <w:pPr>
        <w:pStyle w:val="a0"/>
        <w:ind w:firstLine="0"/>
        <w:rPr>
          <w:rFonts w:hint="cs"/>
          <w:rtl/>
        </w:rPr>
      </w:pPr>
    </w:p>
    <w:p w14:paraId="185D9A0A" w14:textId="77777777" w:rsidR="00000000" w:rsidRDefault="00E01313">
      <w:pPr>
        <w:pStyle w:val="-"/>
        <w:rPr>
          <w:rtl/>
        </w:rPr>
      </w:pPr>
      <w:bookmarkStart w:id="222" w:name="FS000000560T28_01_2004_13_05_09C"/>
      <w:bookmarkEnd w:id="222"/>
      <w:r>
        <w:rPr>
          <w:rtl/>
        </w:rPr>
        <w:t>אחמד טיבי (חד"ש-תע"ל):</w:t>
      </w:r>
    </w:p>
    <w:p w14:paraId="59EB1DB0" w14:textId="77777777" w:rsidR="00000000" w:rsidRDefault="00E01313">
      <w:pPr>
        <w:pStyle w:val="a0"/>
        <w:rPr>
          <w:rtl/>
        </w:rPr>
      </w:pPr>
    </w:p>
    <w:p w14:paraId="2BDEE1A6" w14:textId="77777777" w:rsidR="00000000" w:rsidRDefault="00E01313">
      <w:pPr>
        <w:pStyle w:val="a0"/>
        <w:rPr>
          <w:rFonts w:hint="cs"/>
          <w:rtl/>
        </w:rPr>
      </w:pPr>
      <w:r>
        <w:rPr>
          <w:rFonts w:hint="cs"/>
          <w:rtl/>
        </w:rPr>
        <w:t>הסכמנו לגבי העיקרון, אדוני. עכשיו אנחנו מתווכחים על הפרטים.</w:t>
      </w:r>
    </w:p>
    <w:p w14:paraId="208368AF" w14:textId="77777777" w:rsidR="00000000" w:rsidRDefault="00E01313">
      <w:pPr>
        <w:pStyle w:val="a0"/>
        <w:rPr>
          <w:rFonts w:hint="cs"/>
          <w:rtl/>
        </w:rPr>
      </w:pPr>
    </w:p>
    <w:p w14:paraId="6C53D112" w14:textId="77777777" w:rsidR="00000000" w:rsidRDefault="00E01313">
      <w:pPr>
        <w:pStyle w:val="af1"/>
        <w:rPr>
          <w:rtl/>
        </w:rPr>
      </w:pPr>
      <w:r>
        <w:rPr>
          <w:rtl/>
        </w:rPr>
        <w:t>הי</w:t>
      </w:r>
      <w:r>
        <w:rPr>
          <w:rtl/>
        </w:rPr>
        <w:t>ו"ר ראובן ריבלין:</w:t>
      </w:r>
    </w:p>
    <w:p w14:paraId="66889506" w14:textId="77777777" w:rsidR="00000000" w:rsidRDefault="00E01313">
      <w:pPr>
        <w:pStyle w:val="a0"/>
        <w:rPr>
          <w:rtl/>
        </w:rPr>
      </w:pPr>
    </w:p>
    <w:p w14:paraId="20CA0031" w14:textId="77777777" w:rsidR="00000000" w:rsidRDefault="00E01313">
      <w:pPr>
        <w:pStyle w:val="a0"/>
        <w:rPr>
          <w:rFonts w:hint="cs"/>
          <w:rtl/>
        </w:rPr>
      </w:pPr>
      <w:r>
        <w:rPr>
          <w:rFonts w:hint="cs"/>
          <w:rtl/>
        </w:rPr>
        <w:t xml:space="preserve">לא, לא. </w:t>
      </w:r>
    </w:p>
    <w:p w14:paraId="007618B1" w14:textId="77777777" w:rsidR="00000000" w:rsidRDefault="00E01313">
      <w:pPr>
        <w:pStyle w:val="a0"/>
        <w:ind w:firstLine="0"/>
        <w:rPr>
          <w:rFonts w:hint="cs"/>
          <w:rtl/>
        </w:rPr>
      </w:pPr>
    </w:p>
    <w:p w14:paraId="4D9DFD51" w14:textId="77777777" w:rsidR="00000000" w:rsidRDefault="00E01313">
      <w:pPr>
        <w:pStyle w:val="-"/>
        <w:rPr>
          <w:rtl/>
        </w:rPr>
      </w:pPr>
      <w:bookmarkStart w:id="223" w:name="FS000000560T28_01_2004_13_45_41C"/>
      <w:bookmarkEnd w:id="223"/>
      <w:r>
        <w:rPr>
          <w:rtl/>
        </w:rPr>
        <w:t>אחמד טיבי (חד"ש-תע"ל):</w:t>
      </w:r>
    </w:p>
    <w:p w14:paraId="410BDD0D" w14:textId="77777777" w:rsidR="00000000" w:rsidRDefault="00E01313">
      <w:pPr>
        <w:pStyle w:val="a0"/>
        <w:ind w:firstLine="0"/>
        <w:rPr>
          <w:rFonts w:hint="cs"/>
          <w:rtl/>
        </w:rPr>
      </w:pPr>
    </w:p>
    <w:p w14:paraId="7F2C0BBE" w14:textId="77777777" w:rsidR="00000000" w:rsidRDefault="00E01313">
      <w:pPr>
        <w:pStyle w:val="a0"/>
        <w:rPr>
          <w:rFonts w:hint="cs"/>
          <w:rtl/>
        </w:rPr>
      </w:pPr>
      <w:r>
        <w:rPr>
          <w:rFonts w:hint="cs"/>
          <w:rtl/>
        </w:rPr>
        <w:t xml:space="preserve"> הסכמנו שלא יורים בילדים.</w:t>
      </w:r>
    </w:p>
    <w:p w14:paraId="57CB77ED" w14:textId="77777777" w:rsidR="00000000" w:rsidRDefault="00E01313">
      <w:pPr>
        <w:pStyle w:val="a0"/>
        <w:rPr>
          <w:rFonts w:hint="cs"/>
          <w:rtl/>
        </w:rPr>
      </w:pPr>
    </w:p>
    <w:p w14:paraId="33C49B56" w14:textId="77777777" w:rsidR="00000000" w:rsidRDefault="00E01313">
      <w:pPr>
        <w:pStyle w:val="af1"/>
        <w:rPr>
          <w:rtl/>
        </w:rPr>
      </w:pPr>
      <w:r>
        <w:rPr>
          <w:rtl/>
        </w:rPr>
        <w:t>היו"ר ראובן ריבלין:</w:t>
      </w:r>
    </w:p>
    <w:p w14:paraId="1887FCB9" w14:textId="77777777" w:rsidR="00000000" w:rsidRDefault="00E01313">
      <w:pPr>
        <w:pStyle w:val="a0"/>
        <w:rPr>
          <w:rtl/>
        </w:rPr>
      </w:pPr>
    </w:p>
    <w:p w14:paraId="33F70DD0" w14:textId="77777777" w:rsidR="00000000" w:rsidRDefault="00E01313">
      <w:pPr>
        <w:pStyle w:val="a0"/>
        <w:rPr>
          <w:rFonts w:hint="cs"/>
          <w:rtl/>
        </w:rPr>
      </w:pPr>
      <w:r>
        <w:rPr>
          <w:rFonts w:hint="cs"/>
          <w:rtl/>
        </w:rPr>
        <w:t xml:space="preserve">זה שלא יורים בילדים זה ברור, כי ההורים שלהם מרחיקים אותם מטרוריסטים וממקומות שבהם נשמרים מפני טרוריסטים. </w:t>
      </w:r>
    </w:p>
    <w:p w14:paraId="27D9BEC7" w14:textId="77777777" w:rsidR="00000000" w:rsidRDefault="00E01313">
      <w:pPr>
        <w:pStyle w:val="a0"/>
        <w:ind w:firstLine="0"/>
        <w:rPr>
          <w:rFonts w:hint="cs"/>
          <w:rtl/>
        </w:rPr>
      </w:pPr>
    </w:p>
    <w:p w14:paraId="6778A671" w14:textId="77777777" w:rsidR="00000000" w:rsidRDefault="00E01313">
      <w:pPr>
        <w:pStyle w:val="-"/>
        <w:rPr>
          <w:rtl/>
        </w:rPr>
      </w:pPr>
      <w:bookmarkStart w:id="224" w:name="FS000000560T28_01_2004_13_05_29C"/>
      <w:bookmarkEnd w:id="224"/>
      <w:r>
        <w:rPr>
          <w:rtl/>
        </w:rPr>
        <w:t>אחמד טיבי (חד"ש-תע"ל):</w:t>
      </w:r>
    </w:p>
    <w:p w14:paraId="1A962833" w14:textId="77777777" w:rsidR="00000000" w:rsidRDefault="00E01313">
      <w:pPr>
        <w:pStyle w:val="a0"/>
        <w:rPr>
          <w:rtl/>
        </w:rPr>
      </w:pPr>
    </w:p>
    <w:p w14:paraId="0D90FCA1" w14:textId="77777777" w:rsidR="00000000" w:rsidRDefault="00E01313">
      <w:pPr>
        <w:pStyle w:val="a0"/>
        <w:rPr>
          <w:rFonts w:hint="cs"/>
          <w:rtl/>
        </w:rPr>
      </w:pPr>
      <w:r>
        <w:rPr>
          <w:rFonts w:hint="cs"/>
          <w:rtl/>
        </w:rPr>
        <w:t>אדוני, אני רוצה לבוא לקר</w:t>
      </w:r>
      <w:r>
        <w:rPr>
          <w:rFonts w:hint="cs"/>
          <w:rtl/>
        </w:rPr>
        <w:t>אתך. אתה יודע מה? נקרא את גרסת דובר צה"ל, שהילדים האלה נשלחו כדי לבדוק את העירנות של החיילים. נגיד שהם הלכו לבדוק את העירנות והתקרבו לגדר. יורים בהם, לעזאזל? זו התשובה למי שבודק את העירנות של צה"ל? נגיד שהאמירה של דובר צה"ל נכונה, הילדים האלה עשו מזימה. מי</w:t>
      </w:r>
      <w:r>
        <w:rPr>
          <w:rFonts w:hint="cs"/>
          <w:rtl/>
        </w:rPr>
        <w:t xml:space="preserve">שהו שלח אותם. הלכו לבדוק את העירנות של חיילי צה"ל. התשובה היא לירות בילדים כדי להרוג? והרגו אותם. </w:t>
      </w:r>
    </w:p>
    <w:p w14:paraId="0E3866A3" w14:textId="77777777" w:rsidR="00000000" w:rsidRDefault="00E01313">
      <w:pPr>
        <w:pStyle w:val="a0"/>
        <w:ind w:firstLine="0"/>
        <w:rPr>
          <w:rFonts w:hint="cs"/>
          <w:rtl/>
        </w:rPr>
      </w:pPr>
    </w:p>
    <w:p w14:paraId="24C62CE5" w14:textId="77777777" w:rsidR="00000000" w:rsidRDefault="00E01313">
      <w:pPr>
        <w:pStyle w:val="af0"/>
        <w:rPr>
          <w:rtl/>
        </w:rPr>
      </w:pPr>
      <w:r>
        <w:rPr>
          <w:rFonts w:hint="eastAsia"/>
          <w:rtl/>
        </w:rPr>
        <w:t>רוחמה</w:t>
      </w:r>
      <w:r>
        <w:rPr>
          <w:rtl/>
        </w:rPr>
        <w:t xml:space="preserve"> אברהם (הליכוד):</w:t>
      </w:r>
    </w:p>
    <w:p w14:paraId="61B51113" w14:textId="77777777" w:rsidR="00000000" w:rsidRDefault="00E01313">
      <w:pPr>
        <w:pStyle w:val="a0"/>
        <w:ind w:left="719" w:firstLine="0"/>
        <w:rPr>
          <w:rFonts w:hint="cs"/>
          <w:rtl/>
        </w:rPr>
      </w:pPr>
    </w:p>
    <w:p w14:paraId="7A5CF578" w14:textId="77777777" w:rsidR="00000000" w:rsidRDefault="00E01313">
      <w:pPr>
        <w:pStyle w:val="a0"/>
        <w:ind w:left="719" w:firstLine="0"/>
        <w:rPr>
          <w:rFonts w:hint="cs"/>
          <w:rtl/>
        </w:rPr>
      </w:pPr>
      <w:r>
        <w:rPr>
          <w:rFonts w:hint="cs"/>
          <w:rtl/>
        </w:rPr>
        <w:t xml:space="preserve">מה עם הילדים - - - </w:t>
      </w:r>
    </w:p>
    <w:p w14:paraId="5B41E830" w14:textId="77777777" w:rsidR="00000000" w:rsidRDefault="00E01313">
      <w:pPr>
        <w:pStyle w:val="a0"/>
        <w:ind w:left="719" w:firstLine="0"/>
        <w:rPr>
          <w:rFonts w:hint="cs"/>
          <w:rtl/>
        </w:rPr>
      </w:pPr>
    </w:p>
    <w:p w14:paraId="0A757359" w14:textId="77777777" w:rsidR="00000000" w:rsidRDefault="00E01313">
      <w:pPr>
        <w:pStyle w:val="-"/>
        <w:rPr>
          <w:rtl/>
        </w:rPr>
      </w:pPr>
      <w:bookmarkStart w:id="225" w:name="FS000000560T28_01_2004_13_48_00C"/>
      <w:bookmarkEnd w:id="225"/>
      <w:r>
        <w:rPr>
          <w:rtl/>
        </w:rPr>
        <w:t>אחמד טיבי (חד"ש-תע"ל):</w:t>
      </w:r>
    </w:p>
    <w:p w14:paraId="56D6E51D" w14:textId="77777777" w:rsidR="00000000" w:rsidRDefault="00E01313">
      <w:pPr>
        <w:pStyle w:val="a0"/>
        <w:rPr>
          <w:rtl/>
        </w:rPr>
      </w:pPr>
    </w:p>
    <w:p w14:paraId="0D2063D4" w14:textId="77777777" w:rsidR="00000000" w:rsidRDefault="00E01313">
      <w:pPr>
        <w:pStyle w:val="a0"/>
        <w:rPr>
          <w:rFonts w:hint="cs"/>
          <w:rtl/>
        </w:rPr>
      </w:pPr>
      <w:r>
        <w:rPr>
          <w:rFonts w:hint="cs"/>
          <w:rtl/>
        </w:rPr>
        <w:t xml:space="preserve">אני יכול להגיד, טעות פעם אחת - - </w:t>
      </w:r>
    </w:p>
    <w:p w14:paraId="2EA26AC6" w14:textId="77777777" w:rsidR="00000000" w:rsidRDefault="00E01313">
      <w:pPr>
        <w:pStyle w:val="a0"/>
        <w:ind w:firstLine="0"/>
        <w:rPr>
          <w:rFonts w:hint="cs"/>
          <w:rtl/>
        </w:rPr>
      </w:pPr>
    </w:p>
    <w:p w14:paraId="27E6EE98" w14:textId="77777777" w:rsidR="00000000" w:rsidRDefault="00E01313">
      <w:pPr>
        <w:pStyle w:val="af1"/>
        <w:rPr>
          <w:rtl/>
        </w:rPr>
      </w:pPr>
      <w:bookmarkStart w:id="226" w:name="FS000000560T28_01_2004_13_06_14C"/>
      <w:bookmarkEnd w:id="226"/>
      <w:r>
        <w:rPr>
          <w:rFonts w:hint="eastAsia"/>
          <w:rtl/>
        </w:rPr>
        <w:t>היו</w:t>
      </w:r>
      <w:r>
        <w:rPr>
          <w:rtl/>
        </w:rPr>
        <w:t>"ר ראובן ריבלין:</w:t>
      </w:r>
    </w:p>
    <w:p w14:paraId="615C0DB1" w14:textId="77777777" w:rsidR="00000000" w:rsidRDefault="00E01313">
      <w:pPr>
        <w:pStyle w:val="a0"/>
        <w:rPr>
          <w:rFonts w:hint="cs"/>
          <w:rtl/>
        </w:rPr>
      </w:pPr>
    </w:p>
    <w:p w14:paraId="23861C4A" w14:textId="77777777" w:rsidR="00000000" w:rsidRDefault="00E01313">
      <w:pPr>
        <w:pStyle w:val="a0"/>
        <w:rPr>
          <w:rFonts w:hint="cs"/>
          <w:rtl/>
        </w:rPr>
      </w:pPr>
      <w:r>
        <w:rPr>
          <w:rFonts w:hint="cs"/>
          <w:rtl/>
        </w:rPr>
        <w:t xml:space="preserve">הוא מסיים. אין שומעים את הצעקה. </w:t>
      </w:r>
    </w:p>
    <w:p w14:paraId="6AF80651" w14:textId="77777777" w:rsidR="00000000" w:rsidRDefault="00E01313">
      <w:pPr>
        <w:pStyle w:val="a0"/>
        <w:ind w:firstLine="0"/>
        <w:rPr>
          <w:rFonts w:hint="cs"/>
          <w:rtl/>
        </w:rPr>
      </w:pPr>
    </w:p>
    <w:p w14:paraId="48173D8C" w14:textId="77777777" w:rsidR="00000000" w:rsidRDefault="00E01313">
      <w:pPr>
        <w:pStyle w:val="-"/>
        <w:rPr>
          <w:rtl/>
        </w:rPr>
      </w:pPr>
      <w:bookmarkStart w:id="227" w:name="FS000000560T28_01_2004_13_48_36C"/>
      <w:bookmarkEnd w:id="227"/>
      <w:r>
        <w:rPr>
          <w:rtl/>
        </w:rPr>
        <w:t>אחמד טיבי (חד"ש-תע"ל):</w:t>
      </w:r>
    </w:p>
    <w:p w14:paraId="3EA101E5" w14:textId="77777777" w:rsidR="00000000" w:rsidRDefault="00E01313">
      <w:pPr>
        <w:pStyle w:val="a0"/>
        <w:rPr>
          <w:rtl/>
        </w:rPr>
      </w:pPr>
    </w:p>
    <w:p w14:paraId="41D28675" w14:textId="77777777" w:rsidR="00000000" w:rsidRDefault="00E01313">
      <w:pPr>
        <w:pStyle w:val="a0"/>
        <w:rPr>
          <w:rFonts w:hint="cs"/>
          <w:rtl/>
        </w:rPr>
      </w:pPr>
      <w:r>
        <w:rPr>
          <w:rFonts w:hint="cs"/>
          <w:rtl/>
        </w:rPr>
        <w:t xml:space="preserve">- - אבל 512 טעויות, פעם אחר פעם אחר פעם? </w:t>
      </w:r>
    </w:p>
    <w:p w14:paraId="447D0F4B" w14:textId="77777777" w:rsidR="00000000" w:rsidRDefault="00E01313">
      <w:pPr>
        <w:pStyle w:val="a0"/>
        <w:rPr>
          <w:rFonts w:hint="cs"/>
          <w:rtl/>
        </w:rPr>
      </w:pPr>
    </w:p>
    <w:p w14:paraId="0CC09374" w14:textId="77777777" w:rsidR="00000000" w:rsidRDefault="00E01313">
      <w:pPr>
        <w:pStyle w:val="af0"/>
        <w:rPr>
          <w:rtl/>
        </w:rPr>
      </w:pPr>
      <w:r>
        <w:rPr>
          <w:rFonts w:hint="eastAsia"/>
          <w:rtl/>
        </w:rPr>
        <w:t>השר</w:t>
      </w:r>
      <w:r>
        <w:rPr>
          <w:rtl/>
        </w:rPr>
        <w:t xml:space="preserve"> עוזי לנדאו:</w:t>
      </w:r>
    </w:p>
    <w:p w14:paraId="52E58F7F" w14:textId="77777777" w:rsidR="00000000" w:rsidRDefault="00E01313">
      <w:pPr>
        <w:pStyle w:val="a0"/>
        <w:rPr>
          <w:rFonts w:hint="cs"/>
          <w:rtl/>
        </w:rPr>
      </w:pPr>
    </w:p>
    <w:p w14:paraId="4BBEEA7B" w14:textId="77777777" w:rsidR="00000000" w:rsidRDefault="00E01313">
      <w:pPr>
        <w:pStyle w:val="a0"/>
        <w:rPr>
          <w:rFonts w:hint="cs"/>
          <w:rtl/>
        </w:rPr>
      </w:pPr>
      <w:r>
        <w:rPr>
          <w:rFonts w:hint="cs"/>
          <w:rtl/>
        </w:rPr>
        <w:t xml:space="preserve">- - - </w:t>
      </w:r>
    </w:p>
    <w:p w14:paraId="7636475F" w14:textId="77777777" w:rsidR="00000000" w:rsidRDefault="00E01313">
      <w:pPr>
        <w:pStyle w:val="a0"/>
        <w:ind w:firstLine="0"/>
        <w:rPr>
          <w:rFonts w:hint="cs"/>
          <w:rtl/>
        </w:rPr>
      </w:pPr>
    </w:p>
    <w:p w14:paraId="1B5D0DC9" w14:textId="77777777" w:rsidR="00000000" w:rsidRDefault="00E01313">
      <w:pPr>
        <w:pStyle w:val="-"/>
        <w:rPr>
          <w:rtl/>
        </w:rPr>
      </w:pPr>
      <w:bookmarkStart w:id="228" w:name="FS000000560T28_01_2004_13_49_35C"/>
      <w:bookmarkEnd w:id="228"/>
      <w:r>
        <w:rPr>
          <w:rtl/>
        </w:rPr>
        <w:t>אחמד טיבי (חד"ש-תע"ל):</w:t>
      </w:r>
    </w:p>
    <w:p w14:paraId="5BE69EAD" w14:textId="77777777" w:rsidR="00000000" w:rsidRDefault="00E01313">
      <w:pPr>
        <w:pStyle w:val="a0"/>
        <w:rPr>
          <w:rtl/>
        </w:rPr>
      </w:pPr>
    </w:p>
    <w:p w14:paraId="396237B4" w14:textId="77777777" w:rsidR="00000000" w:rsidRDefault="00E01313">
      <w:pPr>
        <w:pStyle w:val="a0"/>
        <w:rPr>
          <w:rFonts w:hint="cs"/>
          <w:rtl/>
        </w:rPr>
      </w:pPr>
      <w:r>
        <w:rPr>
          <w:rFonts w:hint="cs"/>
          <w:rtl/>
        </w:rPr>
        <w:t>קשה מנשוא? זה לא אמור להיות נושא של ימין ושמאל, של חלוקה פוליטית. כאשר היה פיגוע ב"מקסים" אמרתי דברים קשים ביותר, זה כך, לא מפני שאתה רוצה</w:t>
      </w:r>
      <w:r>
        <w:rPr>
          <w:rFonts w:hint="cs"/>
          <w:rtl/>
        </w:rPr>
        <w:t xml:space="preserve"> לשמוע, אלא כי זה מזעזע.</w:t>
      </w:r>
    </w:p>
    <w:p w14:paraId="07FFBA9A" w14:textId="77777777" w:rsidR="00000000" w:rsidRDefault="00E01313">
      <w:pPr>
        <w:pStyle w:val="a0"/>
        <w:ind w:firstLine="0"/>
        <w:rPr>
          <w:rFonts w:hint="cs"/>
          <w:rtl/>
        </w:rPr>
      </w:pPr>
    </w:p>
    <w:p w14:paraId="78A660FC" w14:textId="77777777" w:rsidR="00000000" w:rsidRDefault="00E01313">
      <w:pPr>
        <w:pStyle w:val="af0"/>
        <w:rPr>
          <w:rtl/>
        </w:rPr>
      </w:pPr>
      <w:r>
        <w:rPr>
          <w:rFonts w:hint="eastAsia"/>
          <w:rtl/>
        </w:rPr>
        <w:t>השר</w:t>
      </w:r>
      <w:r>
        <w:rPr>
          <w:rtl/>
        </w:rPr>
        <w:t xml:space="preserve"> עוזי לנדאו:</w:t>
      </w:r>
    </w:p>
    <w:p w14:paraId="21E3A8D9" w14:textId="77777777" w:rsidR="00000000" w:rsidRDefault="00E01313">
      <w:pPr>
        <w:pStyle w:val="a0"/>
        <w:rPr>
          <w:rFonts w:hint="cs"/>
          <w:rtl/>
        </w:rPr>
      </w:pPr>
    </w:p>
    <w:p w14:paraId="35D145B4" w14:textId="77777777" w:rsidR="00000000" w:rsidRDefault="00E01313">
      <w:pPr>
        <w:pStyle w:val="a0"/>
        <w:rPr>
          <w:rFonts w:hint="cs"/>
          <w:rtl/>
        </w:rPr>
      </w:pPr>
      <w:r>
        <w:rPr>
          <w:rFonts w:hint="cs"/>
          <w:rtl/>
        </w:rPr>
        <w:t xml:space="preserve">אתה אף פעם - - - </w:t>
      </w:r>
    </w:p>
    <w:p w14:paraId="386BDF0F" w14:textId="77777777" w:rsidR="00000000" w:rsidRDefault="00E01313">
      <w:pPr>
        <w:pStyle w:val="a0"/>
        <w:ind w:firstLine="0"/>
        <w:rPr>
          <w:rFonts w:hint="cs"/>
          <w:rtl/>
        </w:rPr>
      </w:pPr>
    </w:p>
    <w:p w14:paraId="1D592608" w14:textId="77777777" w:rsidR="00000000" w:rsidRDefault="00E01313">
      <w:pPr>
        <w:pStyle w:val="-"/>
        <w:rPr>
          <w:rtl/>
        </w:rPr>
      </w:pPr>
      <w:bookmarkStart w:id="229" w:name="FS000000560T28_01_2004_13_50_24C"/>
      <w:bookmarkEnd w:id="229"/>
      <w:r>
        <w:rPr>
          <w:rtl/>
        </w:rPr>
        <w:t>אחמד טיבי (חד"ש-תע"ל):</w:t>
      </w:r>
    </w:p>
    <w:p w14:paraId="0014C3BF" w14:textId="77777777" w:rsidR="00000000" w:rsidRDefault="00E01313">
      <w:pPr>
        <w:pStyle w:val="a0"/>
        <w:rPr>
          <w:rtl/>
        </w:rPr>
      </w:pPr>
    </w:p>
    <w:p w14:paraId="37A62AC3" w14:textId="77777777" w:rsidR="00000000" w:rsidRDefault="00E01313">
      <w:pPr>
        <w:pStyle w:val="a0"/>
        <w:rPr>
          <w:rFonts w:hint="cs"/>
          <w:rtl/>
        </w:rPr>
      </w:pPr>
      <w:r>
        <w:rPr>
          <w:rFonts w:hint="cs"/>
          <w:rtl/>
        </w:rPr>
        <w:t>כשנהרגים ילדים זה מזעזע.</w:t>
      </w:r>
    </w:p>
    <w:p w14:paraId="7CC35367" w14:textId="77777777" w:rsidR="00000000" w:rsidRDefault="00E01313">
      <w:pPr>
        <w:pStyle w:val="af1"/>
        <w:rPr>
          <w:rFonts w:hint="cs"/>
          <w:rtl/>
        </w:rPr>
      </w:pPr>
    </w:p>
    <w:p w14:paraId="6C6398B7" w14:textId="77777777" w:rsidR="00000000" w:rsidRDefault="00E01313">
      <w:pPr>
        <w:pStyle w:val="af0"/>
        <w:rPr>
          <w:rtl/>
        </w:rPr>
      </w:pPr>
      <w:r>
        <w:rPr>
          <w:rFonts w:hint="eastAsia"/>
          <w:rtl/>
        </w:rPr>
        <w:t>השר</w:t>
      </w:r>
      <w:r>
        <w:rPr>
          <w:rtl/>
        </w:rPr>
        <w:t xml:space="preserve"> עוזי לנדאו:</w:t>
      </w:r>
    </w:p>
    <w:p w14:paraId="43E69FE3" w14:textId="77777777" w:rsidR="00000000" w:rsidRDefault="00E01313">
      <w:pPr>
        <w:pStyle w:val="a0"/>
        <w:rPr>
          <w:rFonts w:hint="cs"/>
          <w:rtl/>
        </w:rPr>
      </w:pPr>
    </w:p>
    <w:p w14:paraId="0190A79A" w14:textId="77777777" w:rsidR="00000000" w:rsidRDefault="00E01313">
      <w:pPr>
        <w:pStyle w:val="a0"/>
        <w:rPr>
          <w:rFonts w:hint="cs"/>
          <w:rtl/>
        </w:rPr>
      </w:pPr>
      <w:r>
        <w:rPr>
          <w:rFonts w:hint="cs"/>
          <w:rtl/>
        </w:rPr>
        <w:t xml:space="preserve">- - -  אבו-עלי - - - </w:t>
      </w:r>
    </w:p>
    <w:p w14:paraId="257A7425" w14:textId="77777777" w:rsidR="00000000" w:rsidRDefault="00E01313">
      <w:pPr>
        <w:pStyle w:val="a0"/>
        <w:ind w:firstLine="0"/>
        <w:rPr>
          <w:rFonts w:hint="cs"/>
          <w:rtl/>
        </w:rPr>
      </w:pPr>
    </w:p>
    <w:p w14:paraId="65C687EE" w14:textId="77777777" w:rsidR="00000000" w:rsidRDefault="00E01313">
      <w:pPr>
        <w:pStyle w:val="af1"/>
        <w:rPr>
          <w:rtl/>
        </w:rPr>
      </w:pPr>
      <w:r>
        <w:rPr>
          <w:rFonts w:hint="eastAsia"/>
          <w:rtl/>
        </w:rPr>
        <w:t>היו</w:t>
      </w:r>
      <w:r>
        <w:rPr>
          <w:rtl/>
        </w:rPr>
        <w:t>"ר ראובן ריבלין:</w:t>
      </w:r>
    </w:p>
    <w:p w14:paraId="0C59AEA9" w14:textId="77777777" w:rsidR="00000000" w:rsidRDefault="00E01313">
      <w:pPr>
        <w:pStyle w:val="a0"/>
        <w:rPr>
          <w:rFonts w:hint="cs"/>
          <w:rtl/>
        </w:rPr>
      </w:pPr>
    </w:p>
    <w:p w14:paraId="678E487B" w14:textId="77777777" w:rsidR="00000000" w:rsidRDefault="00E01313">
      <w:pPr>
        <w:pStyle w:val="a0"/>
        <w:rPr>
          <w:rFonts w:hint="cs"/>
          <w:rtl/>
        </w:rPr>
      </w:pPr>
      <w:r>
        <w:rPr>
          <w:rFonts w:hint="cs"/>
          <w:rtl/>
        </w:rPr>
        <w:t>לא לומר אבו-עלי. אדוני, מה אומרים אנשים שנמצאים על אותה גדר ושומעים אמהות המברכות א</w:t>
      </w:r>
      <w:r>
        <w:rPr>
          <w:rFonts w:hint="cs"/>
          <w:rtl/>
        </w:rPr>
        <w:t>ת עצמן בכך שילדיהן בני השבע והשמונה יהיו שהידים? אנחנו שומעים זאת בטלוויזיה.</w:t>
      </w:r>
    </w:p>
    <w:p w14:paraId="587F94A3" w14:textId="77777777" w:rsidR="00000000" w:rsidRDefault="00E01313">
      <w:pPr>
        <w:pStyle w:val="a0"/>
        <w:ind w:firstLine="0"/>
        <w:rPr>
          <w:rFonts w:hint="cs"/>
          <w:rtl/>
        </w:rPr>
      </w:pPr>
    </w:p>
    <w:p w14:paraId="31761805" w14:textId="77777777" w:rsidR="00000000" w:rsidRDefault="00E01313">
      <w:pPr>
        <w:pStyle w:val="-"/>
        <w:rPr>
          <w:rtl/>
        </w:rPr>
      </w:pPr>
      <w:bookmarkStart w:id="230" w:name="FS000000560T28_01_2004_13_06_58C"/>
      <w:bookmarkEnd w:id="230"/>
      <w:r>
        <w:rPr>
          <w:rtl/>
        </w:rPr>
        <w:t>אחמד טיבי (חד"ש-תע"ל):</w:t>
      </w:r>
    </w:p>
    <w:p w14:paraId="1A843363" w14:textId="77777777" w:rsidR="00000000" w:rsidRDefault="00E01313">
      <w:pPr>
        <w:pStyle w:val="a0"/>
        <w:rPr>
          <w:rtl/>
        </w:rPr>
      </w:pPr>
    </w:p>
    <w:p w14:paraId="5CB41FF3" w14:textId="77777777" w:rsidR="00000000" w:rsidRDefault="00E01313">
      <w:pPr>
        <w:pStyle w:val="a0"/>
        <w:rPr>
          <w:rFonts w:hint="cs"/>
          <w:rtl/>
        </w:rPr>
      </w:pPr>
      <w:r>
        <w:rPr>
          <w:rFonts w:hint="cs"/>
          <w:rtl/>
        </w:rPr>
        <w:t>אדוני היושב-ראש, למה במקום לתת תשובה אתה נותן הסברים חלשים? זה הסבר לזה שיורים על ילד?</w:t>
      </w:r>
    </w:p>
    <w:p w14:paraId="053A95F5" w14:textId="77777777" w:rsidR="00000000" w:rsidRDefault="00E01313">
      <w:pPr>
        <w:pStyle w:val="a0"/>
        <w:ind w:firstLine="0"/>
        <w:rPr>
          <w:rFonts w:hint="cs"/>
          <w:rtl/>
        </w:rPr>
      </w:pPr>
    </w:p>
    <w:p w14:paraId="339781F7" w14:textId="77777777" w:rsidR="00000000" w:rsidRDefault="00E01313">
      <w:pPr>
        <w:pStyle w:val="af1"/>
        <w:rPr>
          <w:rtl/>
        </w:rPr>
      </w:pPr>
      <w:r>
        <w:rPr>
          <w:rtl/>
        </w:rPr>
        <w:t>היו"ר ראובן ריבלין:</w:t>
      </w:r>
    </w:p>
    <w:p w14:paraId="5661AFC7" w14:textId="77777777" w:rsidR="00000000" w:rsidRDefault="00E01313">
      <w:pPr>
        <w:pStyle w:val="a0"/>
        <w:rPr>
          <w:rtl/>
        </w:rPr>
      </w:pPr>
    </w:p>
    <w:p w14:paraId="7CA15755" w14:textId="77777777" w:rsidR="00000000" w:rsidRDefault="00E01313">
      <w:pPr>
        <w:pStyle w:val="a0"/>
        <w:rPr>
          <w:rFonts w:hint="cs"/>
          <w:rtl/>
        </w:rPr>
      </w:pPr>
      <w:r>
        <w:rPr>
          <w:rFonts w:hint="cs"/>
          <w:rtl/>
        </w:rPr>
        <w:t xml:space="preserve">זה לא הסבר. אם אמא שלי היתה מברכת אותי להיות </w:t>
      </w:r>
      <w:r>
        <w:rPr>
          <w:rFonts w:hint="cs"/>
          <w:rtl/>
        </w:rPr>
        <w:t xml:space="preserve">שהיד, הייתי מבין - - - </w:t>
      </w:r>
    </w:p>
    <w:p w14:paraId="54A04340" w14:textId="77777777" w:rsidR="00000000" w:rsidRDefault="00E01313">
      <w:pPr>
        <w:pStyle w:val="a0"/>
        <w:ind w:firstLine="0"/>
        <w:rPr>
          <w:rFonts w:hint="cs"/>
          <w:rtl/>
        </w:rPr>
      </w:pPr>
    </w:p>
    <w:p w14:paraId="2340D355" w14:textId="77777777" w:rsidR="00000000" w:rsidRDefault="00E01313">
      <w:pPr>
        <w:pStyle w:val="af0"/>
        <w:rPr>
          <w:rtl/>
        </w:rPr>
      </w:pPr>
      <w:r>
        <w:rPr>
          <w:rFonts w:hint="eastAsia"/>
          <w:rtl/>
        </w:rPr>
        <w:t>עסאם</w:t>
      </w:r>
      <w:r>
        <w:rPr>
          <w:rtl/>
        </w:rPr>
        <w:t xml:space="preserve"> מח'ול (חד"ש-תע"ל):</w:t>
      </w:r>
    </w:p>
    <w:p w14:paraId="08F818A2" w14:textId="77777777" w:rsidR="00000000" w:rsidRDefault="00E01313">
      <w:pPr>
        <w:pStyle w:val="a0"/>
        <w:ind w:left="719" w:firstLine="0"/>
        <w:rPr>
          <w:rFonts w:hint="cs"/>
          <w:rtl/>
        </w:rPr>
      </w:pPr>
    </w:p>
    <w:p w14:paraId="30D5AD88" w14:textId="77777777" w:rsidR="00000000" w:rsidRDefault="00E01313">
      <w:pPr>
        <w:pStyle w:val="a0"/>
        <w:ind w:left="719" w:firstLine="0"/>
        <w:rPr>
          <w:rFonts w:hint="cs"/>
          <w:rtl/>
        </w:rPr>
      </w:pPr>
      <w:r>
        <w:rPr>
          <w:rFonts w:hint="cs"/>
          <w:rtl/>
        </w:rPr>
        <w:t xml:space="preserve">- - - </w:t>
      </w:r>
    </w:p>
    <w:p w14:paraId="106F1A78" w14:textId="77777777" w:rsidR="00000000" w:rsidRDefault="00E01313">
      <w:pPr>
        <w:pStyle w:val="a0"/>
        <w:ind w:firstLine="0"/>
        <w:rPr>
          <w:rFonts w:hint="cs"/>
          <w:rtl/>
        </w:rPr>
      </w:pPr>
    </w:p>
    <w:p w14:paraId="11571BD4" w14:textId="77777777" w:rsidR="00000000" w:rsidRDefault="00E01313">
      <w:pPr>
        <w:pStyle w:val="-"/>
        <w:rPr>
          <w:rtl/>
        </w:rPr>
      </w:pPr>
      <w:bookmarkStart w:id="231" w:name="FS000000560T28_01_2004_13_07_21C"/>
      <w:bookmarkEnd w:id="231"/>
      <w:r>
        <w:rPr>
          <w:rtl/>
        </w:rPr>
        <w:t>אחמד טיבי (חד"ש-תע"ל):</w:t>
      </w:r>
    </w:p>
    <w:p w14:paraId="55D34A43" w14:textId="77777777" w:rsidR="00000000" w:rsidRDefault="00E01313">
      <w:pPr>
        <w:pStyle w:val="a0"/>
        <w:rPr>
          <w:rtl/>
        </w:rPr>
      </w:pPr>
    </w:p>
    <w:p w14:paraId="25D4D9AA" w14:textId="77777777" w:rsidR="00000000" w:rsidRDefault="00E01313">
      <w:pPr>
        <w:pStyle w:val="a0"/>
        <w:rPr>
          <w:rFonts w:hint="cs"/>
          <w:rtl/>
        </w:rPr>
      </w:pPr>
      <w:r>
        <w:rPr>
          <w:rFonts w:hint="cs"/>
          <w:rtl/>
        </w:rPr>
        <w:t xml:space="preserve">אבל מה זה קשור למה שאני אומר? האמא של הילד הזה עד עכשיו בוכייה. היא לא רצתה שהבן שלה ימות. היא לא רצתה שהוא יהיה שהיד. היא רצתה שהוא יצא ויחזור. </w:t>
      </w:r>
    </w:p>
    <w:p w14:paraId="71AF02C1" w14:textId="77777777" w:rsidR="00000000" w:rsidRDefault="00E01313">
      <w:pPr>
        <w:pStyle w:val="a0"/>
        <w:ind w:firstLine="0"/>
        <w:rPr>
          <w:rFonts w:hint="cs"/>
          <w:rtl/>
        </w:rPr>
      </w:pPr>
    </w:p>
    <w:p w14:paraId="6209A890" w14:textId="77777777" w:rsidR="00000000" w:rsidRDefault="00E01313">
      <w:pPr>
        <w:pStyle w:val="af0"/>
        <w:rPr>
          <w:rtl/>
        </w:rPr>
      </w:pPr>
      <w:r>
        <w:rPr>
          <w:rFonts w:hint="eastAsia"/>
          <w:rtl/>
        </w:rPr>
        <w:t>דניאל</w:t>
      </w:r>
      <w:r>
        <w:rPr>
          <w:rtl/>
        </w:rPr>
        <w:t xml:space="preserve"> בנלולו (הליכוד):</w:t>
      </w:r>
    </w:p>
    <w:p w14:paraId="27947F4B" w14:textId="77777777" w:rsidR="00000000" w:rsidRDefault="00E01313">
      <w:pPr>
        <w:pStyle w:val="a0"/>
        <w:ind w:left="719" w:firstLine="0"/>
        <w:rPr>
          <w:rFonts w:hint="cs"/>
          <w:rtl/>
        </w:rPr>
      </w:pPr>
    </w:p>
    <w:p w14:paraId="06E43811" w14:textId="77777777" w:rsidR="00000000" w:rsidRDefault="00E01313">
      <w:pPr>
        <w:pStyle w:val="a0"/>
        <w:ind w:left="719" w:firstLine="0"/>
        <w:rPr>
          <w:rFonts w:hint="cs"/>
          <w:rtl/>
        </w:rPr>
      </w:pPr>
      <w:r>
        <w:rPr>
          <w:rFonts w:hint="cs"/>
          <w:rtl/>
        </w:rPr>
        <w:t>- -</w:t>
      </w:r>
      <w:r>
        <w:rPr>
          <w:rFonts w:hint="cs"/>
          <w:rtl/>
        </w:rPr>
        <w:t xml:space="preserve"> - </w:t>
      </w:r>
    </w:p>
    <w:p w14:paraId="7C479327" w14:textId="77777777" w:rsidR="00000000" w:rsidRDefault="00E01313">
      <w:pPr>
        <w:pStyle w:val="a0"/>
        <w:ind w:firstLine="0"/>
        <w:rPr>
          <w:rFonts w:hint="cs"/>
          <w:rtl/>
        </w:rPr>
      </w:pPr>
    </w:p>
    <w:p w14:paraId="60E53B19" w14:textId="77777777" w:rsidR="00000000" w:rsidRDefault="00E01313">
      <w:pPr>
        <w:pStyle w:val="-"/>
        <w:rPr>
          <w:rtl/>
        </w:rPr>
      </w:pPr>
      <w:bookmarkStart w:id="232" w:name="FS000000560T28_01_2004_13_53_43C"/>
      <w:bookmarkEnd w:id="232"/>
      <w:r>
        <w:rPr>
          <w:rtl/>
        </w:rPr>
        <w:t>אחמד טיבי (חד"ש-תע"ל):</w:t>
      </w:r>
    </w:p>
    <w:p w14:paraId="551918B4" w14:textId="77777777" w:rsidR="00000000" w:rsidRDefault="00E01313">
      <w:pPr>
        <w:pStyle w:val="a0"/>
        <w:rPr>
          <w:rtl/>
        </w:rPr>
      </w:pPr>
    </w:p>
    <w:p w14:paraId="3ED59D70" w14:textId="77777777" w:rsidR="00000000" w:rsidRDefault="00E01313">
      <w:pPr>
        <w:pStyle w:val="a0"/>
        <w:rPr>
          <w:rFonts w:hint="cs"/>
          <w:rtl/>
        </w:rPr>
      </w:pPr>
      <w:r>
        <w:rPr>
          <w:rFonts w:hint="cs"/>
          <w:rtl/>
        </w:rPr>
        <w:t xml:space="preserve">הילד הזה, הספציפי. </w:t>
      </w:r>
    </w:p>
    <w:p w14:paraId="2405A8AE" w14:textId="77777777" w:rsidR="00000000" w:rsidRDefault="00E01313">
      <w:pPr>
        <w:pStyle w:val="a0"/>
        <w:ind w:firstLine="0"/>
        <w:rPr>
          <w:rFonts w:hint="cs"/>
          <w:rtl/>
        </w:rPr>
      </w:pPr>
    </w:p>
    <w:p w14:paraId="0824F0A2" w14:textId="77777777" w:rsidR="00000000" w:rsidRDefault="00E01313">
      <w:pPr>
        <w:pStyle w:val="af0"/>
        <w:rPr>
          <w:rtl/>
        </w:rPr>
      </w:pPr>
      <w:r>
        <w:rPr>
          <w:rFonts w:hint="eastAsia"/>
          <w:rtl/>
        </w:rPr>
        <w:t>דניאל</w:t>
      </w:r>
      <w:r>
        <w:rPr>
          <w:rtl/>
        </w:rPr>
        <w:t xml:space="preserve"> בנלולו (הליכוד):</w:t>
      </w:r>
    </w:p>
    <w:p w14:paraId="0C302D07" w14:textId="77777777" w:rsidR="00000000" w:rsidRDefault="00E01313">
      <w:pPr>
        <w:pStyle w:val="a0"/>
        <w:rPr>
          <w:rFonts w:hint="cs"/>
          <w:rtl/>
        </w:rPr>
      </w:pPr>
    </w:p>
    <w:p w14:paraId="2F3C2588" w14:textId="77777777" w:rsidR="00000000" w:rsidRDefault="00E01313">
      <w:pPr>
        <w:pStyle w:val="a0"/>
        <w:rPr>
          <w:rFonts w:hint="cs"/>
          <w:rtl/>
        </w:rPr>
      </w:pPr>
      <w:r>
        <w:rPr>
          <w:rFonts w:hint="cs"/>
          <w:rtl/>
        </w:rPr>
        <w:t xml:space="preserve">- - - </w:t>
      </w:r>
    </w:p>
    <w:p w14:paraId="3178B0E4" w14:textId="77777777" w:rsidR="00000000" w:rsidRDefault="00E01313">
      <w:pPr>
        <w:pStyle w:val="a0"/>
        <w:rPr>
          <w:rFonts w:hint="cs"/>
          <w:rtl/>
        </w:rPr>
      </w:pPr>
    </w:p>
    <w:p w14:paraId="7E26F689" w14:textId="77777777" w:rsidR="00000000" w:rsidRDefault="00E01313">
      <w:pPr>
        <w:pStyle w:val="af1"/>
        <w:rPr>
          <w:rtl/>
        </w:rPr>
      </w:pPr>
      <w:r>
        <w:rPr>
          <w:rtl/>
        </w:rPr>
        <w:t>היו"ר ראובן ריבלין:</w:t>
      </w:r>
    </w:p>
    <w:p w14:paraId="37CCF290" w14:textId="77777777" w:rsidR="00000000" w:rsidRDefault="00E01313">
      <w:pPr>
        <w:pStyle w:val="a0"/>
        <w:rPr>
          <w:rtl/>
        </w:rPr>
      </w:pPr>
    </w:p>
    <w:p w14:paraId="4C823D7A" w14:textId="77777777" w:rsidR="00000000" w:rsidRDefault="00E01313">
      <w:pPr>
        <w:pStyle w:val="a0"/>
        <w:rPr>
          <w:rFonts w:hint="cs"/>
          <w:rtl/>
        </w:rPr>
      </w:pPr>
      <w:r>
        <w:rPr>
          <w:rFonts w:hint="cs"/>
          <w:rtl/>
        </w:rPr>
        <w:t xml:space="preserve">רבותי. חבר הכנסת בנלולו, אין שומעים מלה ממה שאתה אומר. </w:t>
      </w:r>
    </w:p>
    <w:p w14:paraId="3B7D4FE1" w14:textId="77777777" w:rsidR="00000000" w:rsidRDefault="00E01313">
      <w:pPr>
        <w:pStyle w:val="a0"/>
        <w:ind w:firstLine="0"/>
        <w:rPr>
          <w:rFonts w:hint="cs"/>
          <w:rtl/>
        </w:rPr>
      </w:pPr>
    </w:p>
    <w:p w14:paraId="516E4D6B" w14:textId="77777777" w:rsidR="00000000" w:rsidRDefault="00E01313">
      <w:pPr>
        <w:pStyle w:val="af1"/>
        <w:rPr>
          <w:rtl/>
        </w:rPr>
      </w:pPr>
      <w:r>
        <w:rPr>
          <w:rtl/>
        </w:rPr>
        <w:t>היו"ר ראובן ריבלין:</w:t>
      </w:r>
    </w:p>
    <w:p w14:paraId="0F9CE42E" w14:textId="77777777" w:rsidR="00000000" w:rsidRDefault="00E01313">
      <w:pPr>
        <w:pStyle w:val="a0"/>
        <w:rPr>
          <w:rtl/>
        </w:rPr>
      </w:pPr>
    </w:p>
    <w:p w14:paraId="10EA782E" w14:textId="77777777" w:rsidR="00000000" w:rsidRDefault="00E01313">
      <w:pPr>
        <w:pStyle w:val="a0"/>
        <w:rPr>
          <w:rFonts w:hint="cs"/>
          <w:rtl/>
        </w:rPr>
      </w:pPr>
      <w:r>
        <w:rPr>
          <w:rFonts w:hint="cs"/>
          <w:rtl/>
        </w:rPr>
        <w:t>רבותי, לחבר הכנסת אחמד טיבי נותרו דקה ו-17 שניות. הוא יסיים את דבריו בלי הפ</w:t>
      </w:r>
      <w:r>
        <w:rPr>
          <w:rFonts w:hint="cs"/>
          <w:rtl/>
        </w:rPr>
        <w:t xml:space="preserve">רעה. בבקשה, אדוני. </w:t>
      </w:r>
    </w:p>
    <w:p w14:paraId="0E112A6C" w14:textId="77777777" w:rsidR="00000000" w:rsidRDefault="00E01313">
      <w:pPr>
        <w:pStyle w:val="a0"/>
        <w:ind w:firstLine="0"/>
        <w:rPr>
          <w:rFonts w:hint="cs"/>
          <w:rtl/>
        </w:rPr>
      </w:pPr>
    </w:p>
    <w:p w14:paraId="43951D11" w14:textId="77777777" w:rsidR="00000000" w:rsidRDefault="00E01313">
      <w:pPr>
        <w:pStyle w:val="-"/>
        <w:rPr>
          <w:rtl/>
        </w:rPr>
      </w:pPr>
      <w:bookmarkStart w:id="233" w:name="FS000000560T28_01_2004_13_07_52C"/>
      <w:bookmarkEnd w:id="233"/>
      <w:r>
        <w:rPr>
          <w:rtl/>
        </w:rPr>
        <w:t>אחמד טיבי (חד"ש-תע"ל):</w:t>
      </w:r>
    </w:p>
    <w:p w14:paraId="4A88F8FB" w14:textId="77777777" w:rsidR="00000000" w:rsidRDefault="00E01313">
      <w:pPr>
        <w:pStyle w:val="a0"/>
        <w:rPr>
          <w:rtl/>
        </w:rPr>
      </w:pPr>
    </w:p>
    <w:p w14:paraId="03C48CEE" w14:textId="77777777" w:rsidR="00000000" w:rsidRDefault="00E01313">
      <w:pPr>
        <w:pStyle w:val="a0"/>
        <w:rPr>
          <w:rFonts w:hint="cs"/>
          <w:rtl/>
        </w:rPr>
      </w:pPr>
      <w:r>
        <w:rPr>
          <w:rFonts w:hint="cs"/>
          <w:rtl/>
        </w:rPr>
        <w:t>הסיבה השנייה, אדוני היושב-ראש, היא מה ששמענו על העינויים הקשים, הברוטליים,  נגד מוסטפא דיראני.</w:t>
      </w:r>
    </w:p>
    <w:p w14:paraId="265F2E79" w14:textId="77777777" w:rsidR="00000000" w:rsidRDefault="00E01313">
      <w:pPr>
        <w:pStyle w:val="af0"/>
        <w:rPr>
          <w:rFonts w:hint="cs"/>
          <w:rtl/>
        </w:rPr>
      </w:pPr>
    </w:p>
    <w:p w14:paraId="2C86B1A6" w14:textId="77777777" w:rsidR="00000000" w:rsidRDefault="00E01313">
      <w:pPr>
        <w:pStyle w:val="af0"/>
        <w:rPr>
          <w:rtl/>
        </w:rPr>
      </w:pPr>
      <w:r>
        <w:rPr>
          <w:rFonts w:hint="eastAsia"/>
          <w:rtl/>
        </w:rPr>
        <w:t>אהוד</w:t>
      </w:r>
      <w:r>
        <w:rPr>
          <w:rtl/>
        </w:rPr>
        <w:t xml:space="preserve"> יתום (הליכוד):</w:t>
      </w:r>
    </w:p>
    <w:p w14:paraId="4659F10A" w14:textId="77777777" w:rsidR="00000000" w:rsidRDefault="00E01313">
      <w:pPr>
        <w:pStyle w:val="a0"/>
        <w:rPr>
          <w:rFonts w:hint="cs"/>
          <w:rtl/>
        </w:rPr>
      </w:pPr>
    </w:p>
    <w:p w14:paraId="0380EE45" w14:textId="77777777" w:rsidR="00000000" w:rsidRDefault="00E01313">
      <w:pPr>
        <w:pStyle w:val="a0"/>
        <w:rPr>
          <w:rFonts w:hint="cs"/>
          <w:rtl/>
        </w:rPr>
      </w:pPr>
      <w:r>
        <w:rPr>
          <w:rFonts w:hint="cs"/>
          <w:rtl/>
        </w:rPr>
        <w:t>אתה בטוח שהיו עינויים?</w:t>
      </w:r>
    </w:p>
    <w:p w14:paraId="0441742F" w14:textId="77777777" w:rsidR="00000000" w:rsidRDefault="00E01313">
      <w:pPr>
        <w:pStyle w:val="a0"/>
        <w:ind w:firstLine="0"/>
        <w:rPr>
          <w:rFonts w:hint="cs"/>
          <w:rtl/>
        </w:rPr>
      </w:pPr>
    </w:p>
    <w:p w14:paraId="5E12DB81" w14:textId="77777777" w:rsidR="00000000" w:rsidRDefault="00E01313">
      <w:pPr>
        <w:pStyle w:val="-"/>
        <w:rPr>
          <w:rtl/>
        </w:rPr>
      </w:pPr>
      <w:bookmarkStart w:id="234" w:name="FS000000560T28_01_2004_13_08_09C"/>
      <w:bookmarkEnd w:id="234"/>
      <w:r>
        <w:rPr>
          <w:rtl/>
        </w:rPr>
        <w:t>אחמד טיבי (חד"ש-תע"ל):</w:t>
      </w:r>
    </w:p>
    <w:p w14:paraId="147BD90E" w14:textId="77777777" w:rsidR="00000000" w:rsidRDefault="00E01313">
      <w:pPr>
        <w:pStyle w:val="a0"/>
        <w:rPr>
          <w:rtl/>
        </w:rPr>
      </w:pPr>
    </w:p>
    <w:p w14:paraId="6E42A4DB" w14:textId="77777777" w:rsidR="00000000" w:rsidRDefault="00E01313">
      <w:pPr>
        <w:pStyle w:val="a0"/>
        <w:rPr>
          <w:rFonts w:hint="cs"/>
          <w:rtl/>
        </w:rPr>
      </w:pPr>
      <w:r>
        <w:rPr>
          <w:rFonts w:hint="cs"/>
          <w:rtl/>
        </w:rPr>
        <w:t>תשאל את החייל שהיה בחקירה, על החוקר המכונה ג'ו</w:t>
      </w:r>
      <w:r>
        <w:rPr>
          <w:rFonts w:hint="cs"/>
          <w:rtl/>
        </w:rPr>
        <w:t xml:space="preserve">רג'. הוא הודה בבית-משפט. </w:t>
      </w:r>
    </w:p>
    <w:p w14:paraId="0DBB5D4C" w14:textId="77777777" w:rsidR="00000000" w:rsidRDefault="00E01313">
      <w:pPr>
        <w:pStyle w:val="a0"/>
        <w:ind w:firstLine="0"/>
        <w:rPr>
          <w:rFonts w:hint="cs"/>
          <w:rtl/>
        </w:rPr>
      </w:pPr>
    </w:p>
    <w:p w14:paraId="67F6EA46" w14:textId="77777777" w:rsidR="00000000" w:rsidRDefault="00E01313">
      <w:pPr>
        <w:pStyle w:val="af0"/>
        <w:rPr>
          <w:rtl/>
        </w:rPr>
      </w:pPr>
      <w:r>
        <w:rPr>
          <w:rFonts w:hint="eastAsia"/>
          <w:rtl/>
        </w:rPr>
        <w:t>דניאל</w:t>
      </w:r>
      <w:r>
        <w:rPr>
          <w:rtl/>
        </w:rPr>
        <w:t xml:space="preserve"> בנלולו (הליכוד):</w:t>
      </w:r>
    </w:p>
    <w:p w14:paraId="06866C14" w14:textId="77777777" w:rsidR="00000000" w:rsidRDefault="00E01313">
      <w:pPr>
        <w:pStyle w:val="a0"/>
        <w:rPr>
          <w:rFonts w:hint="cs"/>
          <w:rtl/>
        </w:rPr>
      </w:pPr>
    </w:p>
    <w:p w14:paraId="6DECFD46" w14:textId="77777777" w:rsidR="00000000" w:rsidRDefault="00E01313">
      <w:pPr>
        <w:pStyle w:val="a0"/>
        <w:ind w:left="719" w:firstLine="0"/>
        <w:rPr>
          <w:rFonts w:hint="cs"/>
          <w:rtl/>
        </w:rPr>
      </w:pPr>
      <w:r>
        <w:rPr>
          <w:rFonts w:hint="cs"/>
          <w:rtl/>
        </w:rPr>
        <w:t xml:space="preserve">- - - </w:t>
      </w:r>
    </w:p>
    <w:p w14:paraId="37BD679B" w14:textId="77777777" w:rsidR="00000000" w:rsidRDefault="00E01313">
      <w:pPr>
        <w:pStyle w:val="a0"/>
        <w:ind w:firstLine="0"/>
        <w:rPr>
          <w:rFonts w:hint="cs"/>
          <w:rtl/>
        </w:rPr>
      </w:pPr>
    </w:p>
    <w:p w14:paraId="783C84D7" w14:textId="77777777" w:rsidR="00000000" w:rsidRDefault="00E01313">
      <w:pPr>
        <w:pStyle w:val="af1"/>
        <w:rPr>
          <w:rtl/>
        </w:rPr>
      </w:pPr>
      <w:r>
        <w:rPr>
          <w:rtl/>
        </w:rPr>
        <w:t>היו"ר ראובן ריבלין:</w:t>
      </w:r>
    </w:p>
    <w:p w14:paraId="44C11CA6" w14:textId="77777777" w:rsidR="00000000" w:rsidRDefault="00E01313">
      <w:pPr>
        <w:pStyle w:val="a0"/>
        <w:rPr>
          <w:rtl/>
        </w:rPr>
      </w:pPr>
    </w:p>
    <w:p w14:paraId="3F74DF8D" w14:textId="77777777" w:rsidR="00000000" w:rsidRDefault="00E01313">
      <w:pPr>
        <w:pStyle w:val="a0"/>
        <w:rPr>
          <w:rFonts w:hint="cs"/>
          <w:rtl/>
        </w:rPr>
      </w:pPr>
      <w:r>
        <w:rPr>
          <w:rFonts w:hint="cs"/>
          <w:rtl/>
        </w:rPr>
        <w:t>חבר הכנסת בנלולו.</w:t>
      </w:r>
    </w:p>
    <w:p w14:paraId="01B0F680" w14:textId="77777777" w:rsidR="00000000" w:rsidRDefault="00E01313">
      <w:pPr>
        <w:pStyle w:val="a0"/>
        <w:ind w:firstLine="0"/>
        <w:rPr>
          <w:rFonts w:hint="cs"/>
          <w:rtl/>
        </w:rPr>
      </w:pPr>
    </w:p>
    <w:p w14:paraId="7CED2A8B" w14:textId="77777777" w:rsidR="00000000" w:rsidRDefault="00E01313">
      <w:pPr>
        <w:pStyle w:val="-"/>
        <w:rPr>
          <w:rFonts w:hint="cs"/>
          <w:rtl/>
        </w:rPr>
      </w:pPr>
      <w:bookmarkStart w:id="235" w:name="FS000000560T28_01_2004_13_08_16C"/>
      <w:bookmarkEnd w:id="235"/>
      <w:r>
        <w:rPr>
          <w:rtl/>
        </w:rPr>
        <w:t>אחמד טיבי (חד"ש-תע"ל)</w:t>
      </w:r>
      <w:r>
        <w:rPr>
          <w:rFonts w:hint="cs"/>
          <w:rtl/>
        </w:rPr>
        <w:t>:</w:t>
      </w:r>
    </w:p>
    <w:p w14:paraId="3186107C" w14:textId="77777777" w:rsidR="00000000" w:rsidRDefault="00E01313">
      <w:pPr>
        <w:pStyle w:val="a0"/>
        <w:rPr>
          <w:rtl/>
        </w:rPr>
      </w:pPr>
    </w:p>
    <w:p w14:paraId="7F332482" w14:textId="77777777" w:rsidR="00000000" w:rsidRDefault="00E01313">
      <w:pPr>
        <w:pStyle w:val="a0"/>
        <w:rPr>
          <w:rFonts w:hint="cs"/>
          <w:rtl/>
        </w:rPr>
      </w:pPr>
      <w:r>
        <w:rPr>
          <w:rFonts w:hint="cs"/>
          <w:rtl/>
        </w:rPr>
        <w:t xml:space="preserve">אני חושב שכל מי ששמע אותו  - - - </w:t>
      </w:r>
    </w:p>
    <w:p w14:paraId="680C89A8" w14:textId="77777777" w:rsidR="00000000" w:rsidRDefault="00E01313">
      <w:pPr>
        <w:pStyle w:val="a0"/>
        <w:ind w:firstLine="0"/>
        <w:rPr>
          <w:rFonts w:hint="cs"/>
          <w:rtl/>
        </w:rPr>
      </w:pPr>
    </w:p>
    <w:p w14:paraId="4409EABE" w14:textId="77777777" w:rsidR="00000000" w:rsidRDefault="00E01313">
      <w:pPr>
        <w:pStyle w:val="af0"/>
        <w:rPr>
          <w:rtl/>
        </w:rPr>
      </w:pPr>
      <w:r>
        <w:rPr>
          <w:rFonts w:hint="eastAsia"/>
          <w:rtl/>
        </w:rPr>
        <w:t>אהוד</w:t>
      </w:r>
      <w:r>
        <w:rPr>
          <w:rtl/>
        </w:rPr>
        <w:t xml:space="preserve"> יתום (הליכוד):</w:t>
      </w:r>
    </w:p>
    <w:p w14:paraId="4B7F4667" w14:textId="77777777" w:rsidR="00000000" w:rsidRDefault="00E01313">
      <w:pPr>
        <w:pStyle w:val="a0"/>
        <w:rPr>
          <w:rFonts w:hint="cs"/>
          <w:rtl/>
        </w:rPr>
      </w:pPr>
    </w:p>
    <w:p w14:paraId="6CBCACEA" w14:textId="77777777" w:rsidR="00000000" w:rsidRDefault="00E01313">
      <w:pPr>
        <w:pStyle w:val="a0"/>
        <w:rPr>
          <w:rFonts w:hint="cs"/>
          <w:rtl/>
        </w:rPr>
      </w:pPr>
      <w:r>
        <w:rPr>
          <w:rFonts w:hint="cs"/>
          <w:rtl/>
        </w:rPr>
        <w:t>זה שקר וכזב.</w:t>
      </w:r>
    </w:p>
    <w:p w14:paraId="1D42827F" w14:textId="77777777" w:rsidR="00000000" w:rsidRDefault="00E01313">
      <w:pPr>
        <w:pStyle w:val="a0"/>
        <w:ind w:firstLine="0"/>
        <w:rPr>
          <w:rFonts w:hint="cs"/>
          <w:rtl/>
        </w:rPr>
      </w:pPr>
    </w:p>
    <w:p w14:paraId="1B9514C9" w14:textId="77777777" w:rsidR="00000000" w:rsidRDefault="00E01313">
      <w:pPr>
        <w:pStyle w:val="-"/>
        <w:rPr>
          <w:rtl/>
        </w:rPr>
      </w:pPr>
      <w:bookmarkStart w:id="236" w:name="FS000000560T28_01_2004_13_56_06C"/>
      <w:bookmarkEnd w:id="236"/>
      <w:r>
        <w:rPr>
          <w:rtl/>
        </w:rPr>
        <w:t>אחמד טיבי (חד"ש-תע"ל):</w:t>
      </w:r>
    </w:p>
    <w:p w14:paraId="414B23E8" w14:textId="77777777" w:rsidR="00000000" w:rsidRDefault="00E01313">
      <w:pPr>
        <w:pStyle w:val="a0"/>
        <w:rPr>
          <w:rtl/>
        </w:rPr>
      </w:pPr>
    </w:p>
    <w:p w14:paraId="7AAD60A8" w14:textId="77777777" w:rsidR="00000000" w:rsidRDefault="00E01313">
      <w:pPr>
        <w:pStyle w:val="a0"/>
        <w:rPr>
          <w:rFonts w:hint="cs"/>
          <w:rtl/>
        </w:rPr>
      </w:pPr>
      <w:r>
        <w:rPr>
          <w:rFonts w:hint="cs"/>
          <w:rtl/>
        </w:rPr>
        <w:t>אני חושב שכל מי ששמע אותו הרגיש מבוכה.</w:t>
      </w:r>
    </w:p>
    <w:p w14:paraId="68620404" w14:textId="77777777" w:rsidR="00000000" w:rsidRDefault="00E01313">
      <w:pPr>
        <w:pStyle w:val="a0"/>
        <w:rPr>
          <w:rFonts w:hint="cs"/>
          <w:rtl/>
        </w:rPr>
      </w:pPr>
    </w:p>
    <w:p w14:paraId="1340F861" w14:textId="77777777" w:rsidR="00000000" w:rsidRDefault="00E01313">
      <w:pPr>
        <w:pStyle w:val="af0"/>
        <w:rPr>
          <w:rtl/>
        </w:rPr>
      </w:pPr>
      <w:r>
        <w:rPr>
          <w:rFonts w:hint="eastAsia"/>
          <w:rtl/>
        </w:rPr>
        <w:t>עסאם</w:t>
      </w:r>
      <w:r>
        <w:rPr>
          <w:rtl/>
        </w:rPr>
        <w:t xml:space="preserve"> מח'ול (חד"ש-תע"ל):</w:t>
      </w:r>
    </w:p>
    <w:p w14:paraId="3E855C6F" w14:textId="77777777" w:rsidR="00000000" w:rsidRDefault="00E01313">
      <w:pPr>
        <w:pStyle w:val="a0"/>
        <w:ind w:firstLine="0"/>
        <w:rPr>
          <w:rFonts w:hint="cs"/>
          <w:rtl/>
        </w:rPr>
      </w:pPr>
      <w:r>
        <w:rPr>
          <w:rFonts w:hint="cs"/>
          <w:rtl/>
        </w:rPr>
        <w:t xml:space="preserve"> </w:t>
      </w:r>
    </w:p>
    <w:p w14:paraId="1D37D4D6" w14:textId="77777777" w:rsidR="00000000" w:rsidRDefault="00E01313">
      <w:pPr>
        <w:pStyle w:val="a0"/>
        <w:ind w:firstLine="0"/>
        <w:rPr>
          <w:rFonts w:hint="cs"/>
          <w:rtl/>
        </w:rPr>
      </w:pPr>
      <w:r>
        <w:rPr>
          <w:rFonts w:hint="cs"/>
          <w:rtl/>
        </w:rPr>
        <w:tab/>
        <w:t xml:space="preserve">- - - </w:t>
      </w:r>
    </w:p>
    <w:p w14:paraId="01ECC64D" w14:textId="77777777" w:rsidR="00000000" w:rsidRDefault="00E01313">
      <w:pPr>
        <w:pStyle w:val="af1"/>
        <w:rPr>
          <w:rFonts w:hint="cs"/>
          <w:rtl/>
        </w:rPr>
      </w:pPr>
    </w:p>
    <w:p w14:paraId="7380200E" w14:textId="77777777" w:rsidR="00000000" w:rsidRDefault="00E01313">
      <w:pPr>
        <w:pStyle w:val="af1"/>
        <w:rPr>
          <w:rtl/>
        </w:rPr>
      </w:pPr>
      <w:r>
        <w:rPr>
          <w:rtl/>
        </w:rPr>
        <w:t>היו"ר ראובן ריבלין:</w:t>
      </w:r>
    </w:p>
    <w:p w14:paraId="155AC01D" w14:textId="77777777" w:rsidR="00000000" w:rsidRDefault="00E01313">
      <w:pPr>
        <w:pStyle w:val="a0"/>
        <w:rPr>
          <w:rtl/>
        </w:rPr>
      </w:pPr>
    </w:p>
    <w:p w14:paraId="5588C8DD" w14:textId="77777777" w:rsidR="00000000" w:rsidRDefault="00E01313">
      <w:pPr>
        <w:pStyle w:val="a0"/>
        <w:rPr>
          <w:rFonts w:hint="cs"/>
          <w:rtl/>
        </w:rPr>
      </w:pPr>
      <w:r>
        <w:rPr>
          <w:rFonts w:hint="cs"/>
          <w:rtl/>
        </w:rPr>
        <w:t>זה עומד בפני בית-המשפט. בית-המשפט יקבע אם העדות אמת או שקר.</w:t>
      </w:r>
    </w:p>
    <w:p w14:paraId="7B8EA631" w14:textId="77777777" w:rsidR="00000000" w:rsidRDefault="00E01313">
      <w:pPr>
        <w:pStyle w:val="a0"/>
        <w:ind w:firstLine="0"/>
        <w:rPr>
          <w:rFonts w:hint="cs"/>
          <w:rtl/>
        </w:rPr>
      </w:pPr>
    </w:p>
    <w:p w14:paraId="2A8A92D3" w14:textId="77777777" w:rsidR="00000000" w:rsidRDefault="00E01313">
      <w:pPr>
        <w:pStyle w:val="af0"/>
        <w:rPr>
          <w:rtl/>
        </w:rPr>
      </w:pPr>
      <w:r>
        <w:rPr>
          <w:rFonts w:hint="eastAsia"/>
          <w:rtl/>
        </w:rPr>
        <w:t>אהוד</w:t>
      </w:r>
      <w:r>
        <w:rPr>
          <w:rtl/>
        </w:rPr>
        <w:t xml:space="preserve"> יתום (הליכוד):</w:t>
      </w:r>
    </w:p>
    <w:p w14:paraId="212F6738" w14:textId="77777777" w:rsidR="00000000" w:rsidRDefault="00E01313">
      <w:pPr>
        <w:pStyle w:val="a0"/>
        <w:rPr>
          <w:rFonts w:hint="cs"/>
          <w:rtl/>
        </w:rPr>
      </w:pPr>
    </w:p>
    <w:p w14:paraId="32979C85" w14:textId="77777777" w:rsidR="00000000" w:rsidRDefault="00E01313">
      <w:pPr>
        <w:pStyle w:val="a0"/>
        <w:ind w:left="719" w:firstLine="0"/>
        <w:rPr>
          <w:rFonts w:hint="cs"/>
          <w:rtl/>
        </w:rPr>
      </w:pPr>
      <w:r>
        <w:rPr>
          <w:rFonts w:hint="cs"/>
          <w:rtl/>
        </w:rPr>
        <w:t xml:space="preserve">- - - </w:t>
      </w:r>
    </w:p>
    <w:p w14:paraId="7D5C7799" w14:textId="77777777" w:rsidR="00000000" w:rsidRDefault="00E01313">
      <w:pPr>
        <w:pStyle w:val="a0"/>
        <w:ind w:firstLine="0"/>
        <w:rPr>
          <w:rFonts w:hint="cs"/>
          <w:rtl/>
        </w:rPr>
      </w:pPr>
    </w:p>
    <w:p w14:paraId="5F652E41" w14:textId="77777777" w:rsidR="00000000" w:rsidRDefault="00E01313">
      <w:pPr>
        <w:pStyle w:val="-"/>
        <w:rPr>
          <w:rtl/>
        </w:rPr>
      </w:pPr>
      <w:bookmarkStart w:id="237" w:name="FS000000560T28_01_2004_13_08_39C"/>
      <w:bookmarkEnd w:id="237"/>
      <w:r>
        <w:rPr>
          <w:rtl/>
        </w:rPr>
        <w:t>אחמד טיבי (חד"ש-תע"ל):</w:t>
      </w:r>
    </w:p>
    <w:p w14:paraId="47AC4F40" w14:textId="77777777" w:rsidR="00000000" w:rsidRDefault="00E01313">
      <w:pPr>
        <w:pStyle w:val="a0"/>
        <w:rPr>
          <w:rtl/>
        </w:rPr>
      </w:pPr>
    </w:p>
    <w:p w14:paraId="386929B6" w14:textId="77777777" w:rsidR="00000000" w:rsidRDefault="00E01313">
      <w:pPr>
        <w:pStyle w:val="a0"/>
        <w:rPr>
          <w:rFonts w:hint="cs"/>
          <w:rtl/>
        </w:rPr>
      </w:pPr>
      <w:r>
        <w:rPr>
          <w:rFonts w:hint="cs"/>
          <w:rtl/>
        </w:rPr>
        <w:t xml:space="preserve">חבר הכנסת יתום, אתה יודע מה זה לאיש דת מוסלמי ערבי לצאת ולהגיד "אנסו אותי"? אתה יודע </w:t>
      </w:r>
      <w:r>
        <w:rPr>
          <w:rFonts w:hint="cs"/>
          <w:rtl/>
        </w:rPr>
        <w:t>מה זה? אתה אמור לדעת.</w:t>
      </w:r>
    </w:p>
    <w:p w14:paraId="3571EE54" w14:textId="77777777" w:rsidR="00000000" w:rsidRDefault="00E01313">
      <w:pPr>
        <w:pStyle w:val="a0"/>
        <w:ind w:firstLine="0"/>
        <w:rPr>
          <w:rFonts w:hint="cs"/>
          <w:rtl/>
        </w:rPr>
      </w:pPr>
    </w:p>
    <w:p w14:paraId="6ED0E3BB" w14:textId="77777777" w:rsidR="00000000" w:rsidRDefault="00E01313">
      <w:pPr>
        <w:pStyle w:val="af0"/>
        <w:rPr>
          <w:rtl/>
        </w:rPr>
      </w:pPr>
      <w:r>
        <w:rPr>
          <w:rFonts w:hint="eastAsia"/>
          <w:rtl/>
        </w:rPr>
        <w:t>אהוד</w:t>
      </w:r>
      <w:r>
        <w:rPr>
          <w:rtl/>
        </w:rPr>
        <w:t xml:space="preserve"> יתום (הליכוד):</w:t>
      </w:r>
    </w:p>
    <w:p w14:paraId="5EBD6741" w14:textId="77777777" w:rsidR="00000000" w:rsidRDefault="00E01313">
      <w:pPr>
        <w:pStyle w:val="a0"/>
        <w:rPr>
          <w:rFonts w:hint="cs"/>
          <w:rtl/>
        </w:rPr>
      </w:pPr>
    </w:p>
    <w:p w14:paraId="232F1F3A" w14:textId="77777777" w:rsidR="00000000" w:rsidRDefault="00E01313">
      <w:pPr>
        <w:pStyle w:val="a0"/>
        <w:rPr>
          <w:rFonts w:hint="cs"/>
          <w:rtl/>
        </w:rPr>
      </w:pPr>
      <w:r>
        <w:rPr>
          <w:rFonts w:hint="cs"/>
          <w:rtl/>
        </w:rPr>
        <w:t>הכול שקר.</w:t>
      </w:r>
    </w:p>
    <w:p w14:paraId="61CDBC26" w14:textId="77777777" w:rsidR="00000000" w:rsidRDefault="00E01313">
      <w:pPr>
        <w:pStyle w:val="a0"/>
        <w:ind w:firstLine="0"/>
        <w:rPr>
          <w:rFonts w:hint="cs"/>
          <w:rtl/>
        </w:rPr>
      </w:pPr>
    </w:p>
    <w:p w14:paraId="2CB7F3F8" w14:textId="77777777" w:rsidR="00000000" w:rsidRDefault="00E01313">
      <w:pPr>
        <w:pStyle w:val="-"/>
        <w:rPr>
          <w:rtl/>
        </w:rPr>
      </w:pPr>
      <w:bookmarkStart w:id="238" w:name="FS000000560T28_01_2004_13_57_45C"/>
      <w:bookmarkEnd w:id="238"/>
      <w:r>
        <w:rPr>
          <w:rtl/>
        </w:rPr>
        <w:t>אחמד טיבי (חד"ש-תע"ל):</w:t>
      </w:r>
    </w:p>
    <w:p w14:paraId="281735BB" w14:textId="77777777" w:rsidR="00000000" w:rsidRDefault="00E01313">
      <w:pPr>
        <w:pStyle w:val="a0"/>
        <w:rPr>
          <w:rtl/>
        </w:rPr>
      </w:pPr>
    </w:p>
    <w:p w14:paraId="1D750919" w14:textId="77777777" w:rsidR="00000000" w:rsidRDefault="00E01313">
      <w:pPr>
        <w:pStyle w:val="a0"/>
        <w:rPr>
          <w:rFonts w:hint="cs"/>
          <w:rtl/>
        </w:rPr>
      </w:pPr>
      <w:r>
        <w:rPr>
          <w:rFonts w:hint="cs"/>
          <w:rtl/>
        </w:rPr>
        <w:t xml:space="preserve">אתה אמור לדעת. </w:t>
      </w:r>
    </w:p>
    <w:p w14:paraId="2DEAC678" w14:textId="77777777" w:rsidR="00000000" w:rsidRDefault="00E01313">
      <w:pPr>
        <w:pStyle w:val="a0"/>
        <w:rPr>
          <w:rFonts w:hint="cs"/>
          <w:rtl/>
        </w:rPr>
      </w:pPr>
    </w:p>
    <w:p w14:paraId="22CCC0E3" w14:textId="77777777" w:rsidR="00000000" w:rsidRDefault="00E01313">
      <w:pPr>
        <w:pStyle w:val="af0"/>
        <w:rPr>
          <w:rtl/>
        </w:rPr>
      </w:pPr>
      <w:r>
        <w:rPr>
          <w:rFonts w:hint="eastAsia"/>
          <w:rtl/>
        </w:rPr>
        <w:t>עסאם</w:t>
      </w:r>
      <w:r>
        <w:rPr>
          <w:rtl/>
        </w:rPr>
        <w:t xml:space="preserve"> מח'ול (חד"ש-תע"ל):</w:t>
      </w:r>
    </w:p>
    <w:p w14:paraId="24108F65" w14:textId="77777777" w:rsidR="00000000" w:rsidRDefault="00E01313">
      <w:pPr>
        <w:pStyle w:val="a0"/>
        <w:rPr>
          <w:rFonts w:hint="cs"/>
          <w:rtl/>
        </w:rPr>
      </w:pPr>
    </w:p>
    <w:p w14:paraId="2A59E1BF" w14:textId="77777777" w:rsidR="00000000" w:rsidRDefault="00E01313">
      <w:pPr>
        <w:pStyle w:val="a0"/>
        <w:ind w:left="719" w:firstLine="0"/>
        <w:rPr>
          <w:rFonts w:hint="cs"/>
          <w:rtl/>
        </w:rPr>
      </w:pPr>
      <w:r>
        <w:rPr>
          <w:rFonts w:hint="cs"/>
          <w:rtl/>
        </w:rPr>
        <w:t xml:space="preserve">- - - </w:t>
      </w:r>
    </w:p>
    <w:p w14:paraId="55361DE0" w14:textId="77777777" w:rsidR="00000000" w:rsidRDefault="00E01313">
      <w:pPr>
        <w:pStyle w:val="a0"/>
        <w:ind w:firstLine="0"/>
        <w:rPr>
          <w:rFonts w:hint="cs"/>
          <w:rtl/>
        </w:rPr>
      </w:pPr>
    </w:p>
    <w:p w14:paraId="1824EAC7" w14:textId="77777777" w:rsidR="00000000" w:rsidRDefault="00E01313">
      <w:pPr>
        <w:pStyle w:val="-"/>
        <w:rPr>
          <w:rtl/>
        </w:rPr>
      </w:pPr>
      <w:bookmarkStart w:id="239" w:name="FS000000560T28_01_2004_13_08_53C"/>
      <w:bookmarkEnd w:id="239"/>
      <w:r>
        <w:rPr>
          <w:rtl/>
        </w:rPr>
        <w:t>אחמד טיבי (חד"ש-תע"ל):</w:t>
      </w:r>
    </w:p>
    <w:p w14:paraId="5B4F83F2" w14:textId="77777777" w:rsidR="00000000" w:rsidRDefault="00E01313">
      <w:pPr>
        <w:pStyle w:val="a0"/>
        <w:rPr>
          <w:rtl/>
        </w:rPr>
      </w:pPr>
    </w:p>
    <w:p w14:paraId="1485C8D6" w14:textId="77777777" w:rsidR="00000000" w:rsidRDefault="00E01313">
      <w:pPr>
        <w:pStyle w:val="a0"/>
        <w:rPr>
          <w:rFonts w:hint="cs"/>
          <w:rtl/>
        </w:rPr>
      </w:pPr>
      <w:r>
        <w:rPr>
          <w:rFonts w:hint="cs"/>
          <w:rtl/>
        </w:rPr>
        <w:t xml:space="preserve">אתם אמורים לדעת מה זה לאדם דתי בן 50 להגיד שאנסו אותו. אתה יודע מה זה? הוא מעדיף למות ולא להגיד את זה. </w:t>
      </w:r>
    </w:p>
    <w:p w14:paraId="6B767F20" w14:textId="77777777" w:rsidR="00000000" w:rsidRDefault="00E01313">
      <w:pPr>
        <w:pStyle w:val="a0"/>
        <w:ind w:firstLine="0"/>
        <w:rPr>
          <w:rFonts w:hint="cs"/>
          <w:rtl/>
        </w:rPr>
      </w:pPr>
    </w:p>
    <w:p w14:paraId="3BF7D01B" w14:textId="77777777" w:rsidR="00000000" w:rsidRDefault="00E01313">
      <w:pPr>
        <w:pStyle w:val="af0"/>
        <w:rPr>
          <w:rtl/>
        </w:rPr>
      </w:pPr>
      <w:r>
        <w:rPr>
          <w:rFonts w:hint="eastAsia"/>
          <w:rtl/>
        </w:rPr>
        <w:t>אהוד</w:t>
      </w:r>
      <w:r>
        <w:rPr>
          <w:rtl/>
        </w:rPr>
        <w:t xml:space="preserve"> יתום (הליכוד):</w:t>
      </w:r>
    </w:p>
    <w:p w14:paraId="2CF781CA" w14:textId="77777777" w:rsidR="00000000" w:rsidRDefault="00E01313">
      <w:pPr>
        <w:pStyle w:val="a0"/>
        <w:ind w:left="719" w:firstLine="0"/>
        <w:rPr>
          <w:rFonts w:hint="cs"/>
          <w:rtl/>
        </w:rPr>
      </w:pPr>
    </w:p>
    <w:p w14:paraId="2E3ADE07" w14:textId="77777777" w:rsidR="00000000" w:rsidRDefault="00E01313">
      <w:pPr>
        <w:pStyle w:val="a0"/>
        <w:ind w:left="719" w:firstLine="0"/>
        <w:rPr>
          <w:rFonts w:hint="cs"/>
          <w:rtl/>
        </w:rPr>
      </w:pPr>
      <w:r>
        <w:rPr>
          <w:rFonts w:hint="cs"/>
          <w:rtl/>
        </w:rPr>
        <w:t xml:space="preserve">- - - </w:t>
      </w:r>
    </w:p>
    <w:p w14:paraId="23647C80" w14:textId="77777777" w:rsidR="00000000" w:rsidRDefault="00E01313">
      <w:pPr>
        <w:pStyle w:val="a0"/>
        <w:ind w:firstLine="0"/>
        <w:rPr>
          <w:rFonts w:hint="cs"/>
          <w:rtl/>
        </w:rPr>
      </w:pPr>
    </w:p>
    <w:p w14:paraId="6108F8B0" w14:textId="77777777" w:rsidR="00000000" w:rsidRDefault="00E01313">
      <w:pPr>
        <w:pStyle w:val="af0"/>
        <w:rPr>
          <w:rtl/>
        </w:rPr>
      </w:pPr>
      <w:r>
        <w:rPr>
          <w:rFonts w:hint="eastAsia"/>
          <w:rtl/>
        </w:rPr>
        <w:t>דניאל</w:t>
      </w:r>
      <w:r>
        <w:rPr>
          <w:rtl/>
        </w:rPr>
        <w:t xml:space="preserve"> בנלולו (הליכוד):</w:t>
      </w:r>
    </w:p>
    <w:p w14:paraId="30396F00" w14:textId="77777777" w:rsidR="00000000" w:rsidRDefault="00E01313">
      <w:pPr>
        <w:pStyle w:val="a0"/>
        <w:rPr>
          <w:rFonts w:hint="cs"/>
          <w:rtl/>
        </w:rPr>
      </w:pPr>
    </w:p>
    <w:p w14:paraId="26641E88" w14:textId="77777777" w:rsidR="00000000" w:rsidRDefault="00E01313">
      <w:pPr>
        <w:pStyle w:val="a0"/>
        <w:rPr>
          <w:rFonts w:hint="cs"/>
          <w:rtl/>
        </w:rPr>
      </w:pPr>
      <w:r>
        <w:rPr>
          <w:rFonts w:hint="cs"/>
          <w:rtl/>
        </w:rPr>
        <w:t xml:space="preserve">- - - </w:t>
      </w:r>
    </w:p>
    <w:p w14:paraId="69F3FE7A" w14:textId="77777777" w:rsidR="00000000" w:rsidRDefault="00E01313">
      <w:pPr>
        <w:pStyle w:val="a0"/>
        <w:rPr>
          <w:rFonts w:hint="cs"/>
          <w:rtl/>
        </w:rPr>
      </w:pPr>
    </w:p>
    <w:p w14:paraId="50767B91" w14:textId="77777777" w:rsidR="00000000" w:rsidRDefault="00E01313">
      <w:pPr>
        <w:pStyle w:val="af0"/>
        <w:rPr>
          <w:rtl/>
        </w:rPr>
      </w:pPr>
      <w:r>
        <w:rPr>
          <w:rFonts w:hint="eastAsia"/>
          <w:rtl/>
        </w:rPr>
        <w:t>רוחמה</w:t>
      </w:r>
      <w:r>
        <w:rPr>
          <w:rtl/>
        </w:rPr>
        <w:t xml:space="preserve"> אברהם (הליכוד):</w:t>
      </w:r>
    </w:p>
    <w:p w14:paraId="6C6F3D12" w14:textId="77777777" w:rsidR="00000000" w:rsidRDefault="00E01313">
      <w:pPr>
        <w:pStyle w:val="a0"/>
        <w:rPr>
          <w:rFonts w:hint="cs"/>
          <w:rtl/>
        </w:rPr>
      </w:pPr>
    </w:p>
    <w:p w14:paraId="0286BBC0" w14:textId="77777777" w:rsidR="00000000" w:rsidRDefault="00E01313">
      <w:pPr>
        <w:pStyle w:val="a0"/>
        <w:ind w:left="719" w:firstLine="0"/>
        <w:rPr>
          <w:rFonts w:hint="cs"/>
          <w:rtl/>
        </w:rPr>
      </w:pPr>
      <w:r>
        <w:rPr>
          <w:rFonts w:hint="cs"/>
          <w:rtl/>
        </w:rPr>
        <w:t xml:space="preserve">- - -  </w:t>
      </w:r>
    </w:p>
    <w:p w14:paraId="05DD70EC" w14:textId="77777777" w:rsidR="00000000" w:rsidRDefault="00E01313">
      <w:pPr>
        <w:pStyle w:val="a0"/>
        <w:ind w:firstLine="0"/>
        <w:rPr>
          <w:rFonts w:hint="cs"/>
          <w:rtl/>
        </w:rPr>
      </w:pPr>
    </w:p>
    <w:p w14:paraId="1B41BBBF" w14:textId="77777777" w:rsidR="00000000" w:rsidRDefault="00E01313">
      <w:pPr>
        <w:pStyle w:val="af0"/>
        <w:rPr>
          <w:rtl/>
        </w:rPr>
      </w:pPr>
      <w:r>
        <w:rPr>
          <w:rFonts w:hint="eastAsia"/>
          <w:rtl/>
        </w:rPr>
        <w:t>אהוד</w:t>
      </w:r>
      <w:r>
        <w:rPr>
          <w:rtl/>
        </w:rPr>
        <w:t xml:space="preserve"> יתום (הליכוד):</w:t>
      </w:r>
    </w:p>
    <w:p w14:paraId="43CC46B9" w14:textId="77777777" w:rsidR="00000000" w:rsidRDefault="00E01313">
      <w:pPr>
        <w:pStyle w:val="a0"/>
        <w:rPr>
          <w:rFonts w:hint="cs"/>
          <w:rtl/>
        </w:rPr>
      </w:pPr>
    </w:p>
    <w:p w14:paraId="0EC20894" w14:textId="77777777" w:rsidR="00000000" w:rsidRDefault="00E01313">
      <w:pPr>
        <w:pStyle w:val="a0"/>
        <w:rPr>
          <w:rFonts w:hint="cs"/>
          <w:rtl/>
        </w:rPr>
      </w:pPr>
      <w:r>
        <w:rPr>
          <w:rFonts w:hint="cs"/>
          <w:rtl/>
        </w:rPr>
        <w:t xml:space="preserve">- - - </w:t>
      </w:r>
    </w:p>
    <w:p w14:paraId="44CFDDFF" w14:textId="77777777" w:rsidR="00000000" w:rsidRDefault="00E01313">
      <w:pPr>
        <w:pStyle w:val="a0"/>
        <w:rPr>
          <w:rFonts w:hint="cs"/>
          <w:rtl/>
        </w:rPr>
      </w:pPr>
    </w:p>
    <w:p w14:paraId="75845D5E" w14:textId="77777777" w:rsidR="00000000" w:rsidRDefault="00E01313">
      <w:pPr>
        <w:pStyle w:val="af1"/>
        <w:rPr>
          <w:rtl/>
        </w:rPr>
      </w:pPr>
      <w:r>
        <w:rPr>
          <w:rtl/>
        </w:rPr>
        <w:t>היו"ר ראובן ריבלין:</w:t>
      </w:r>
    </w:p>
    <w:p w14:paraId="71FEE844" w14:textId="77777777" w:rsidR="00000000" w:rsidRDefault="00E01313">
      <w:pPr>
        <w:pStyle w:val="a0"/>
        <w:rPr>
          <w:rtl/>
        </w:rPr>
      </w:pPr>
    </w:p>
    <w:p w14:paraId="5B216220" w14:textId="77777777" w:rsidR="00000000" w:rsidRDefault="00E01313">
      <w:pPr>
        <w:pStyle w:val="a0"/>
        <w:rPr>
          <w:rFonts w:hint="cs"/>
          <w:rtl/>
        </w:rPr>
      </w:pPr>
      <w:r>
        <w:rPr>
          <w:rFonts w:hint="cs"/>
          <w:rtl/>
        </w:rPr>
        <w:t xml:space="preserve">חבר הכנסת יתום, לא תהיה לי ברירה. </w:t>
      </w:r>
    </w:p>
    <w:p w14:paraId="2ABE5558" w14:textId="77777777" w:rsidR="00000000" w:rsidRDefault="00E01313">
      <w:pPr>
        <w:pStyle w:val="a0"/>
        <w:ind w:firstLine="0"/>
        <w:rPr>
          <w:rFonts w:hint="cs"/>
          <w:rtl/>
        </w:rPr>
      </w:pPr>
    </w:p>
    <w:p w14:paraId="62DCE423" w14:textId="77777777" w:rsidR="00000000" w:rsidRDefault="00E01313">
      <w:pPr>
        <w:pStyle w:val="af0"/>
        <w:rPr>
          <w:rtl/>
        </w:rPr>
      </w:pPr>
      <w:r>
        <w:rPr>
          <w:rFonts w:hint="eastAsia"/>
          <w:rtl/>
        </w:rPr>
        <w:t>אהוד</w:t>
      </w:r>
      <w:r>
        <w:rPr>
          <w:rtl/>
        </w:rPr>
        <w:t xml:space="preserve"> יתום (הליכוד):</w:t>
      </w:r>
    </w:p>
    <w:p w14:paraId="4F290461" w14:textId="77777777" w:rsidR="00000000" w:rsidRDefault="00E01313">
      <w:pPr>
        <w:pStyle w:val="a0"/>
        <w:rPr>
          <w:rFonts w:hint="cs"/>
          <w:rtl/>
        </w:rPr>
      </w:pPr>
    </w:p>
    <w:p w14:paraId="7399EC21" w14:textId="77777777" w:rsidR="00000000" w:rsidRDefault="00E01313">
      <w:pPr>
        <w:pStyle w:val="a0"/>
        <w:rPr>
          <w:rFonts w:hint="cs"/>
          <w:rtl/>
        </w:rPr>
      </w:pPr>
      <w:r>
        <w:rPr>
          <w:rFonts w:hint="cs"/>
          <w:rtl/>
        </w:rPr>
        <w:t>חבל שמחזירים אותו היום.</w:t>
      </w:r>
    </w:p>
    <w:p w14:paraId="7304A798" w14:textId="77777777" w:rsidR="00000000" w:rsidRDefault="00E01313">
      <w:pPr>
        <w:pStyle w:val="af1"/>
        <w:rPr>
          <w:rFonts w:hint="cs"/>
          <w:rtl/>
        </w:rPr>
      </w:pPr>
    </w:p>
    <w:p w14:paraId="149E6AEE" w14:textId="77777777" w:rsidR="00000000" w:rsidRDefault="00E01313">
      <w:pPr>
        <w:pStyle w:val="af1"/>
        <w:rPr>
          <w:rtl/>
        </w:rPr>
      </w:pPr>
      <w:r>
        <w:rPr>
          <w:rFonts w:hint="eastAsia"/>
          <w:rtl/>
        </w:rPr>
        <w:t>היו</w:t>
      </w:r>
      <w:r>
        <w:rPr>
          <w:rtl/>
        </w:rPr>
        <w:t>"ר ראובן ריבלין:</w:t>
      </w:r>
    </w:p>
    <w:p w14:paraId="1C78F7EB" w14:textId="77777777" w:rsidR="00000000" w:rsidRDefault="00E01313">
      <w:pPr>
        <w:pStyle w:val="a0"/>
        <w:rPr>
          <w:rFonts w:hint="cs"/>
          <w:rtl/>
        </w:rPr>
      </w:pPr>
    </w:p>
    <w:p w14:paraId="67CBA279" w14:textId="77777777" w:rsidR="00000000" w:rsidRDefault="00E01313">
      <w:pPr>
        <w:pStyle w:val="a0"/>
        <w:rPr>
          <w:rFonts w:hint="cs"/>
          <w:rtl/>
        </w:rPr>
      </w:pPr>
      <w:r>
        <w:rPr>
          <w:rFonts w:hint="cs"/>
          <w:rtl/>
        </w:rPr>
        <w:t>חבר הכנס</w:t>
      </w:r>
      <w:r>
        <w:rPr>
          <w:rFonts w:hint="cs"/>
          <w:rtl/>
        </w:rPr>
        <w:t xml:space="preserve">ת יתום, אדוני עוד לא נקרא לסדר. </w:t>
      </w:r>
    </w:p>
    <w:p w14:paraId="0A24ED54" w14:textId="77777777" w:rsidR="00000000" w:rsidRDefault="00E01313">
      <w:pPr>
        <w:pStyle w:val="a0"/>
        <w:ind w:firstLine="0"/>
        <w:rPr>
          <w:rFonts w:hint="cs"/>
          <w:rtl/>
        </w:rPr>
      </w:pPr>
    </w:p>
    <w:p w14:paraId="45B15C2C" w14:textId="77777777" w:rsidR="00000000" w:rsidRDefault="00E01313">
      <w:pPr>
        <w:pStyle w:val="af0"/>
        <w:rPr>
          <w:rtl/>
        </w:rPr>
      </w:pPr>
      <w:r>
        <w:rPr>
          <w:rFonts w:hint="eastAsia"/>
          <w:rtl/>
        </w:rPr>
        <w:t>אהוד</w:t>
      </w:r>
      <w:r>
        <w:rPr>
          <w:rtl/>
        </w:rPr>
        <w:t xml:space="preserve"> יתום (הליכוד):</w:t>
      </w:r>
    </w:p>
    <w:p w14:paraId="4029E7B7" w14:textId="77777777" w:rsidR="00000000" w:rsidRDefault="00E01313">
      <w:pPr>
        <w:pStyle w:val="a0"/>
        <w:rPr>
          <w:rFonts w:hint="cs"/>
          <w:rtl/>
        </w:rPr>
      </w:pPr>
    </w:p>
    <w:p w14:paraId="22AB2841" w14:textId="77777777" w:rsidR="00000000" w:rsidRDefault="00E01313">
      <w:pPr>
        <w:pStyle w:val="a0"/>
        <w:rPr>
          <w:rFonts w:hint="cs"/>
          <w:rtl/>
        </w:rPr>
      </w:pPr>
      <w:r>
        <w:rPr>
          <w:rFonts w:hint="cs"/>
          <w:rtl/>
        </w:rPr>
        <w:t xml:space="preserve">חבל שמחזירים אותו. </w:t>
      </w:r>
    </w:p>
    <w:p w14:paraId="1B34181D" w14:textId="77777777" w:rsidR="00000000" w:rsidRDefault="00E01313">
      <w:pPr>
        <w:pStyle w:val="a0"/>
        <w:ind w:firstLine="0"/>
        <w:rPr>
          <w:rFonts w:hint="cs"/>
          <w:rtl/>
        </w:rPr>
      </w:pPr>
    </w:p>
    <w:p w14:paraId="388DC37D" w14:textId="77777777" w:rsidR="00000000" w:rsidRDefault="00E01313">
      <w:pPr>
        <w:pStyle w:val="af1"/>
        <w:rPr>
          <w:rtl/>
        </w:rPr>
      </w:pPr>
      <w:r>
        <w:rPr>
          <w:rtl/>
        </w:rPr>
        <w:t>היו"ר ראובן ריבלין:</w:t>
      </w:r>
    </w:p>
    <w:p w14:paraId="319159AB" w14:textId="77777777" w:rsidR="00000000" w:rsidRDefault="00E01313">
      <w:pPr>
        <w:pStyle w:val="a0"/>
        <w:rPr>
          <w:rtl/>
        </w:rPr>
      </w:pPr>
    </w:p>
    <w:p w14:paraId="3029C4FF" w14:textId="77777777" w:rsidR="00000000" w:rsidRDefault="00E01313">
      <w:pPr>
        <w:pStyle w:val="a0"/>
        <w:rPr>
          <w:rFonts w:hint="cs"/>
          <w:rtl/>
        </w:rPr>
      </w:pPr>
      <w:r>
        <w:rPr>
          <w:rFonts w:hint="cs"/>
          <w:rtl/>
        </w:rPr>
        <w:t xml:space="preserve">חבר הכנסת יתום. </w:t>
      </w:r>
    </w:p>
    <w:p w14:paraId="4D77363D" w14:textId="77777777" w:rsidR="00000000" w:rsidRDefault="00E01313">
      <w:pPr>
        <w:pStyle w:val="a0"/>
        <w:rPr>
          <w:rFonts w:hint="cs"/>
          <w:rtl/>
        </w:rPr>
      </w:pPr>
    </w:p>
    <w:p w14:paraId="7168A690" w14:textId="77777777" w:rsidR="00000000" w:rsidRDefault="00E01313">
      <w:pPr>
        <w:pStyle w:val="-"/>
        <w:rPr>
          <w:rtl/>
        </w:rPr>
      </w:pPr>
      <w:bookmarkStart w:id="240" w:name="FS000000560T28_01_2004_13_09_44C"/>
      <w:bookmarkEnd w:id="240"/>
      <w:r>
        <w:rPr>
          <w:rtl/>
        </w:rPr>
        <w:t>אחמד טיבי (חד"ש-תע"ל):</w:t>
      </w:r>
    </w:p>
    <w:p w14:paraId="56CACB70" w14:textId="77777777" w:rsidR="00000000" w:rsidRDefault="00E01313">
      <w:pPr>
        <w:pStyle w:val="a0"/>
        <w:rPr>
          <w:rtl/>
        </w:rPr>
      </w:pPr>
    </w:p>
    <w:p w14:paraId="3CEB5B88" w14:textId="77777777" w:rsidR="00000000" w:rsidRDefault="00E01313">
      <w:pPr>
        <w:pStyle w:val="a0"/>
        <w:rPr>
          <w:rFonts w:hint="cs"/>
          <w:rtl/>
        </w:rPr>
      </w:pPr>
      <w:r>
        <w:rPr>
          <w:rFonts w:hint="cs"/>
          <w:rtl/>
        </w:rPr>
        <w:t xml:space="preserve">אדוני היושב-ראש, שמעתי שטננבאום, שאגב, אני מברך על כך שהוא חוזר הביתה לחיק משפחתו, וכן כל השבויים והנעדרים - - - </w:t>
      </w:r>
    </w:p>
    <w:p w14:paraId="2C235410" w14:textId="77777777" w:rsidR="00000000" w:rsidRDefault="00E01313">
      <w:pPr>
        <w:pStyle w:val="a0"/>
        <w:ind w:firstLine="0"/>
        <w:rPr>
          <w:rFonts w:hint="cs"/>
          <w:rtl/>
        </w:rPr>
      </w:pPr>
    </w:p>
    <w:p w14:paraId="625CB39D" w14:textId="77777777" w:rsidR="00000000" w:rsidRDefault="00E01313">
      <w:pPr>
        <w:pStyle w:val="af0"/>
        <w:rPr>
          <w:rtl/>
        </w:rPr>
      </w:pPr>
      <w:r>
        <w:rPr>
          <w:rFonts w:hint="eastAsia"/>
          <w:rtl/>
        </w:rPr>
        <w:t>עס</w:t>
      </w:r>
      <w:r>
        <w:rPr>
          <w:rFonts w:hint="eastAsia"/>
          <w:rtl/>
        </w:rPr>
        <w:t>אם</w:t>
      </w:r>
      <w:r>
        <w:rPr>
          <w:rtl/>
        </w:rPr>
        <w:t xml:space="preserve"> מח'ול (חד"ש-תע"ל):</w:t>
      </w:r>
    </w:p>
    <w:p w14:paraId="19638B05" w14:textId="77777777" w:rsidR="00000000" w:rsidRDefault="00E01313">
      <w:pPr>
        <w:pStyle w:val="a0"/>
        <w:rPr>
          <w:rFonts w:hint="cs"/>
          <w:rtl/>
        </w:rPr>
      </w:pPr>
    </w:p>
    <w:p w14:paraId="1AD8F165" w14:textId="77777777" w:rsidR="00000000" w:rsidRDefault="00E01313">
      <w:pPr>
        <w:pStyle w:val="a0"/>
        <w:rPr>
          <w:rFonts w:hint="cs"/>
          <w:rtl/>
        </w:rPr>
      </w:pPr>
      <w:r>
        <w:rPr>
          <w:rFonts w:hint="cs"/>
          <w:rtl/>
        </w:rPr>
        <w:t xml:space="preserve">- - - </w:t>
      </w:r>
    </w:p>
    <w:p w14:paraId="0FB17A79" w14:textId="77777777" w:rsidR="00000000" w:rsidRDefault="00E01313">
      <w:pPr>
        <w:pStyle w:val="a0"/>
        <w:ind w:firstLine="0"/>
        <w:rPr>
          <w:rFonts w:hint="cs"/>
          <w:rtl/>
        </w:rPr>
      </w:pPr>
    </w:p>
    <w:p w14:paraId="26B43213" w14:textId="77777777" w:rsidR="00000000" w:rsidRDefault="00E01313">
      <w:pPr>
        <w:pStyle w:val="af1"/>
        <w:rPr>
          <w:rtl/>
        </w:rPr>
      </w:pPr>
      <w:r>
        <w:rPr>
          <w:rtl/>
        </w:rPr>
        <w:t>היו"ר ראובן ריבלין:</w:t>
      </w:r>
    </w:p>
    <w:p w14:paraId="69F1CCA1" w14:textId="77777777" w:rsidR="00000000" w:rsidRDefault="00E01313">
      <w:pPr>
        <w:pStyle w:val="a0"/>
        <w:rPr>
          <w:rtl/>
        </w:rPr>
      </w:pPr>
    </w:p>
    <w:p w14:paraId="7C44327F" w14:textId="77777777" w:rsidR="00000000" w:rsidRDefault="00E01313">
      <w:pPr>
        <w:pStyle w:val="a0"/>
        <w:rPr>
          <w:rFonts w:hint="cs"/>
          <w:rtl/>
        </w:rPr>
      </w:pPr>
      <w:r>
        <w:rPr>
          <w:rFonts w:hint="cs"/>
          <w:rtl/>
        </w:rPr>
        <w:t xml:space="preserve">חבר הכנסת מח'ול - - - </w:t>
      </w:r>
    </w:p>
    <w:p w14:paraId="5F52358F" w14:textId="77777777" w:rsidR="00000000" w:rsidRDefault="00E01313">
      <w:pPr>
        <w:pStyle w:val="a0"/>
        <w:ind w:firstLine="0"/>
        <w:rPr>
          <w:rFonts w:hint="cs"/>
          <w:rtl/>
        </w:rPr>
      </w:pPr>
    </w:p>
    <w:p w14:paraId="6FDD9FDD" w14:textId="77777777" w:rsidR="00000000" w:rsidRDefault="00E01313">
      <w:pPr>
        <w:pStyle w:val="-"/>
        <w:rPr>
          <w:rtl/>
        </w:rPr>
      </w:pPr>
      <w:bookmarkStart w:id="241" w:name="FS000000560T28_01_2004_14_02_05C"/>
      <w:bookmarkEnd w:id="241"/>
      <w:r>
        <w:rPr>
          <w:rtl/>
        </w:rPr>
        <w:t>אחמד טיבי (חד"ש-תע"ל):</w:t>
      </w:r>
    </w:p>
    <w:p w14:paraId="244AD739" w14:textId="77777777" w:rsidR="00000000" w:rsidRDefault="00E01313">
      <w:pPr>
        <w:pStyle w:val="a0"/>
        <w:rPr>
          <w:rtl/>
        </w:rPr>
      </w:pPr>
    </w:p>
    <w:p w14:paraId="662F7BF3" w14:textId="77777777" w:rsidR="00000000" w:rsidRDefault="00E01313">
      <w:pPr>
        <w:pStyle w:val="a0"/>
        <w:rPr>
          <w:rFonts w:hint="cs"/>
          <w:rtl/>
        </w:rPr>
      </w:pPr>
      <w:r>
        <w:rPr>
          <w:rFonts w:hint="cs"/>
          <w:rtl/>
        </w:rPr>
        <w:t xml:space="preserve">אגב, זה תיק שצריך לסגור אותו בכל המזרח התיכון. שמעתי שטננבאום חולה מאוד. מחשש לבריאותו, אני מקווה, אדוני ראש הממשלה, שתיתן הוראה שלא ג'ורג' יחקור אותו כאשר </w:t>
      </w:r>
      <w:r>
        <w:rPr>
          <w:rFonts w:hint="cs"/>
          <w:rtl/>
        </w:rPr>
        <w:t xml:space="preserve">הוא יחזור. זה לא טוב לבריאותו. תודה רבה. </w:t>
      </w:r>
    </w:p>
    <w:p w14:paraId="46B2F5BD" w14:textId="77777777" w:rsidR="00000000" w:rsidRDefault="00E01313">
      <w:pPr>
        <w:pStyle w:val="a0"/>
        <w:ind w:firstLine="0"/>
        <w:rPr>
          <w:rFonts w:hint="cs"/>
          <w:rtl/>
        </w:rPr>
      </w:pPr>
    </w:p>
    <w:p w14:paraId="5A8A330B" w14:textId="77777777" w:rsidR="00000000" w:rsidRDefault="00E01313">
      <w:pPr>
        <w:pStyle w:val="af1"/>
        <w:rPr>
          <w:rtl/>
        </w:rPr>
      </w:pPr>
      <w:r>
        <w:rPr>
          <w:rtl/>
        </w:rPr>
        <w:t>היו"ר ראובן ריבלין:</w:t>
      </w:r>
    </w:p>
    <w:p w14:paraId="02D50F9B" w14:textId="77777777" w:rsidR="00000000" w:rsidRDefault="00E01313">
      <w:pPr>
        <w:pStyle w:val="a0"/>
        <w:ind w:firstLine="0"/>
        <w:rPr>
          <w:rFonts w:hint="cs"/>
          <w:rtl/>
        </w:rPr>
      </w:pPr>
    </w:p>
    <w:p w14:paraId="42C46248" w14:textId="77777777" w:rsidR="00000000" w:rsidRDefault="00E01313">
      <w:pPr>
        <w:pStyle w:val="a0"/>
        <w:rPr>
          <w:rFonts w:hint="cs"/>
          <w:rtl/>
        </w:rPr>
      </w:pPr>
      <w:r>
        <w:rPr>
          <w:rFonts w:hint="cs"/>
          <w:rtl/>
        </w:rPr>
        <w:t xml:space="preserve">עדיין בית-המשפט צריך לקבוע אם העדות נכונה או לא. </w:t>
      </w:r>
    </w:p>
    <w:p w14:paraId="02FB4E1C" w14:textId="77777777" w:rsidR="00000000" w:rsidRDefault="00E01313">
      <w:pPr>
        <w:pStyle w:val="a0"/>
        <w:rPr>
          <w:rFonts w:hint="cs"/>
          <w:rtl/>
        </w:rPr>
      </w:pPr>
    </w:p>
    <w:p w14:paraId="7DF04C81" w14:textId="77777777" w:rsidR="00000000" w:rsidRDefault="00E01313">
      <w:pPr>
        <w:pStyle w:val="a0"/>
        <w:rPr>
          <w:rFonts w:hint="cs"/>
          <w:rtl/>
        </w:rPr>
      </w:pPr>
      <w:r>
        <w:rPr>
          <w:rFonts w:hint="cs"/>
          <w:rtl/>
        </w:rPr>
        <w:t>כבוד השר ימתין. יש הצעה דומה של חברת הכנסת זהבה גלאון. אדוני ישיב על שתיהן יחד. בבקשה, חברת הכנסת גלאון.</w:t>
      </w:r>
    </w:p>
    <w:p w14:paraId="06B3E3E2" w14:textId="77777777" w:rsidR="00000000" w:rsidRDefault="00E01313">
      <w:pPr>
        <w:pStyle w:val="a0"/>
        <w:ind w:firstLine="0"/>
        <w:rPr>
          <w:rFonts w:hint="cs"/>
          <w:rtl/>
        </w:rPr>
      </w:pPr>
    </w:p>
    <w:p w14:paraId="3E3A189D" w14:textId="77777777" w:rsidR="00000000" w:rsidRDefault="00E01313">
      <w:pPr>
        <w:pStyle w:val="af0"/>
        <w:rPr>
          <w:rtl/>
        </w:rPr>
      </w:pPr>
      <w:r>
        <w:rPr>
          <w:rFonts w:hint="eastAsia"/>
          <w:rtl/>
        </w:rPr>
        <w:t>דניאל</w:t>
      </w:r>
      <w:r>
        <w:rPr>
          <w:rtl/>
        </w:rPr>
        <w:t xml:space="preserve"> בנלולו (הליכוד):</w:t>
      </w:r>
    </w:p>
    <w:p w14:paraId="55CF0BC3" w14:textId="77777777" w:rsidR="00000000" w:rsidRDefault="00E01313">
      <w:pPr>
        <w:pStyle w:val="a0"/>
        <w:rPr>
          <w:rFonts w:hint="cs"/>
          <w:rtl/>
        </w:rPr>
      </w:pPr>
    </w:p>
    <w:p w14:paraId="030311AF" w14:textId="77777777" w:rsidR="00000000" w:rsidRDefault="00E01313">
      <w:pPr>
        <w:pStyle w:val="a0"/>
        <w:rPr>
          <w:rFonts w:hint="cs"/>
          <w:rtl/>
        </w:rPr>
      </w:pPr>
      <w:r>
        <w:rPr>
          <w:rFonts w:hint="cs"/>
          <w:rtl/>
        </w:rPr>
        <w:t>השר טומי לפ</w:t>
      </w:r>
      <w:r>
        <w:rPr>
          <w:rFonts w:hint="cs"/>
          <w:rtl/>
        </w:rPr>
        <w:t>יד יענה לחברת הכנסת זהבה גלאון?</w:t>
      </w:r>
    </w:p>
    <w:p w14:paraId="27CA11E2" w14:textId="77777777" w:rsidR="00000000" w:rsidRDefault="00E01313">
      <w:pPr>
        <w:pStyle w:val="a0"/>
        <w:ind w:firstLine="0"/>
        <w:rPr>
          <w:rFonts w:hint="cs"/>
          <w:rtl/>
        </w:rPr>
      </w:pPr>
    </w:p>
    <w:p w14:paraId="0E1CE47F" w14:textId="77777777" w:rsidR="00000000" w:rsidRDefault="00E01313">
      <w:pPr>
        <w:pStyle w:val="af1"/>
        <w:rPr>
          <w:rtl/>
        </w:rPr>
      </w:pPr>
      <w:r>
        <w:rPr>
          <w:rtl/>
        </w:rPr>
        <w:t>היו"ר ראובן ריבלין:</w:t>
      </w:r>
    </w:p>
    <w:p w14:paraId="05769B01" w14:textId="77777777" w:rsidR="00000000" w:rsidRDefault="00E01313">
      <w:pPr>
        <w:pStyle w:val="a0"/>
        <w:rPr>
          <w:rtl/>
        </w:rPr>
      </w:pPr>
    </w:p>
    <w:p w14:paraId="3225380D" w14:textId="77777777" w:rsidR="00000000" w:rsidRDefault="00E01313">
      <w:pPr>
        <w:pStyle w:val="a0"/>
        <w:rPr>
          <w:rFonts w:hint="cs"/>
          <w:rtl/>
        </w:rPr>
      </w:pPr>
      <w:r>
        <w:rPr>
          <w:rFonts w:hint="cs"/>
          <w:rtl/>
        </w:rPr>
        <w:t>חבר הכנסת בנלולו, האם אדוני רוצה להחליף את משרד המשפטים? אדוני התחיל להרכיב ממשלות פה?</w:t>
      </w:r>
    </w:p>
    <w:p w14:paraId="58E41786" w14:textId="77777777" w:rsidR="00000000" w:rsidRDefault="00E01313">
      <w:pPr>
        <w:pStyle w:val="a0"/>
        <w:ind w:firstLine="0"/>
        <w:rPr>
          <w:rFonts w:hint="cs"/>
          <w:rtl/>
        </w:rPr>
      </w:pPr>
    </w:p>
    <w:p w14:paraId="4167507D" w14:textId="77777777" w:rsidR="00000000" w:rsidRDefault="00E01313">
      <w:pPr>
        <w:pStyle w:val="af0"/>
        <w:rPr>
          <w:rtl/>
        </w:rPr>
      </w:pPr>
      <w:r>
        <w:rPr>
          <w:rFonts w:hint="eastAsia"/>
          <w:rtl/>
        </w:rPr>
        <w:t>דניאל</w:t>
      </w:r>
      <w:r>
        <w:rPr>
          <w:rtl/>
        </w:rPr>
        <w:t xml:space="preserve"> בנלולו (הליכוד):</w:t>
      </w:r>
    </w:p>
    <w:p w14:paraId="338798F6" w14:textId="77777777" w:rsidR="00000000" w:rsidRDefault="00E01313">
      <w:pPr>
        <w:pStyle w:val="a0"/>
        <w:rPr>
          <w:rFonts w:hint="cs"/>
          <w:rtl/>
        </w:rPr>
      </w:pPr>
    </w:p>
    <w:p w14:paraId="7403EF21" w14:textId="77777777" w:rsidR="00000000" w:rsidRDefault="00E01313">
      <w:pPr>
        <w:pStyle w:val="a0"/>
        <w:rPr>
          <w:rFonts w:hint="cs"/>
          <w:rtl/>
        </w:rPr>
      </w:pPr>
      <w:r>
        <w:rPr>
          <w:rFonts w:hint="cs"/>
          <w:rtl/>
        </w:rPr>
        <w:t xml:space="preserve">לא, לא, חלילה. </w:t>
      </w:r>
    </w:p>
    <w:p w14:paraId="55F9B60E" w14:textId="77777777" w:rsidR="00000000" w:rsidRDefault="00E01313">
      <w:pPr>
        <w:pStyle w:val="a0"/>
        <w:ind w:firstLine="0"/>
        <w:rPr>
          <w:rFonts w:hint="cs"/>
          <w:rtl/>
        </w:rPr>
      </w:pPr>
    </w:p>
    <w:p w14:paraId="67CA14AB" w14:textId="77777777" w:rsidR="00000000" w:rsidRDefault="00E01313">
      <w:pPr>
        <w:pStyle w:val="af1"/>
        <w:rPr>
          <w:rtl/>
        </w:rPr>
      </w:pPr>
      <w:r>
        <w:rPr>
          <w:rtl/>
        </w:rPr>
        <w:t>היו"ר ראובן ריבלין:</w:t>
      </w:r>
    </w:p>
    <w:p w14:paraId="4E87DF4D" w14:textId="77777777" w:rsidR="00000000" w:rsidRDefault="00E01313">
      <w:pPr>
        <w:pStyle w:val="a0"/>
        <w:rPr>
          <w:rtl/>
        </w:rPr>
      </w:pPr>
    </w:p>
    <w:p w14:paraId="4D8E7E7D" w14:textId="77777777" w:rsidR="00000000" w:rsidRDefault="00E01313">
      <w:pPr>
        <w:pStyle w:val="a0"/>
        <w:rPr>
          <w:rFonts w:hint="cs"/>
          <w:rtl/>
        </w:rPr>
      </w:pPr>
      <w:r>
        <w:rPr>
          <w:rFonts w:hint="cs"/>
          <w:rtl/>
        </w:rPr>
        <w:t xml:space="preserve">שר המשפטים ישיב. </w:t>
      </w:r>
    </w:p>
    <w:p w14:paraId="6E97625D" w14:textId="77777777" w:rsidR="00000000" w:rsidRDefault="00E01313">
      <w:pPr>
        <w:pStyle w:val="a0"/>
        <w:ind w:firstLine="0"/>
        <w:rPr>
          <w:rFonts w:hint="cs"/>
          <w:rtl/>
        </w:rPr>
      </w:pPr>
    </w:p>
    <w:p w14:paraId="40A58BA3" w14:textId="77777777" w:rsidR="00000000" w:rsidRDefault="00E01313">
      <w:pPr>
        <w:pStyle w:val="af0"/>
        <w:rPr>
          <w:rtl/>
        </w:rPr>
      </w:pPr>
      <w:r>
        <w:rPr>
          <w:rFonts w:hint="eastAsia"/>
          <w:rtl/>
        </w:rPr>
        <w:t>דוד</w:t>
      </w:r>
      <w:r>
        <w:rPr>
          <w:rtl/>
        </w:rPr>
        <w:t xml:space="preserve"> טל (עם אחד):</w:t>
      </w:r>
    </w:p>
    <w:p w14:paraId="29EABDD0" w14:textId="77777777" w:rsidR="00000000" w:rsidRDefault="00E01313">
      <w:pPr>
        <w:pStyle w:val="a0"/>
        <w:rPr>
          <w:rFonts w:hint="cs"/>
          <w:rtl/>
        </w:rPr>
      </w:pPr>
    </w:p>
    <w:p w14:paraId="2D80A6FC" w14:textId="77777777" w:rsidR="00000000" w:rsidRDefault="00E01313">
      <w:pPr>
        <w:pStyle w:val="a0"/>
        <w:rPr>
          <w:rFonts w:hint="cs"/>
          <w:rtl/>
        </w:rPr>
      </w:pPr>
      <w:r>
        <w:rPr>
          <w:rFonts w:hint="cs"/>
          <w:rtl/>
        </w:rPr>
        <w:t>למה, לא מגיע לו</w:t>
      </w:r>
      <w:r>
        <w:rPr>
          <w:rFonts w:hint="cs"/>
          <w:rtl/>
        </w:rPr>
        <w:t xml:space="preserve">? הוא לא יכול? </w:t>
      </w:r>
    </w:p>
    <w:p w14:paraId="3B92E3E5" w14:textId="77777777" w:rsidR="00000000" w:rsidRDefault="00E01313">
      <w:pPr>
        <w:pStyle w:val="a0"/>
        <w:ind w:firstLine="0"/>
        <w:rPr>
          <w:rFonts w:hint="cs"/>
          <w:rtl/>
        </w:rPr>
      </w:pPr>
    </w:p>
    <w:p w14:paraId="0D3D9393" w14:textId="77777777" w:rsidR="00000000" w:rsidRDefault="00E01313">
      <w:pPr>
        <w:pStyle w:val="af1"/>
        <w:rPr>
          <w:rtl/>
        </w:rPr>
      </w:pPr>
      <w:r>
        <w:rPr>
          <w:rFonts w:hint="eastAsia"/>
          <w:rtl/>
        </w:rPr>
        <w:t>היו</w:t>
      </w:r>
      <w:r>
        <w:rPr>
          <w:rtl/>
        </w:rPr>
        <w:t>"ר ראובן ריבלין:</w:t>
      </w:r>
    </w:p>
    <w:p w14:paraId="0E53178B" w14:textId="77777777" w:rsidR="00000000" w:rsidRDefault="00E01313">
      <w:pPr>
        <w:pStyle w:val="a0"/>
        <w:rPr>
          <w:rFonts w:hint="cs"/>
          <w:rtl/>
        </w:rPr>
      </w:pPr>
    </w:p>
    <w:p w14:paraId="24BAD842" w14:textId="77777777" w:rsidR="00000000" w:rsidRDefault="00E01313">
      <w:pPr>
        <w:pStyle w:val="a0"/>
        <w:rPr>
          <w:rFonts w:hint="cs"/>
          <w:rtl/>
        </w:rPr>
      </w:pPr>
      <w:r>
        <w:rPr>
          <w:rFonts w:hint="cs"/>
          <w:rtl/>
        </w:rPr>
        <w:t xml:space="preserve">לא אמרתי שלא מגיע לו. אמרתי רק דבר אחד: שלא אני מרכיב את הממשלה. אם אני הייתי מרכיב את הממשלה ולא ממנה את חבר הכנסת בנלולו להיות שר המשפטים, הייתם יכולים לבוא אלי בטענות. </w:t>
      </w:r>
    </w:p>
    <w:p w14:paraId="2F072EA0" w14:textId="77777777" w:rsidR="00000000" w:rsidRDefault="00E01313">
      <w:pPr>
        <w:pStyle w:val="af0"/>
        <w:rPr>
          <w:rtl/>
        </w:rPr>
      </w:pPr>
    </w:p>
    <w:p w14:paraId="41947103" w14:textId="77777777" w:rsidR="00000000" w:rsidRDefault="00E01313">
      <w:pPr>
        <w:pStyle w:val="af0"/>
        <w:rPr>
          <w:rtl/>
        </w:rPr>
      </w:pPr>
      <w:r>
        <w:rPr>
          <w:rtl/>
        </w:rPr>
        <w:t>דוד טל (עם אחד):</w:t>
      </w:r>
    </w:p>
    <w:p w14:paraId="76C06577" w14:textId="77777777" w:rsidR="00000000" w:rsidRDefault="00E01313">
      <w:pPr>
        <w:pStyle w:val="a0"/>
        <w:rPr>
          <w:rFonts w:hint="cs"/>
          <w:rtl/>
        </w:rPr>
      </w:pPr>
    </w:p>
    <w:p w14:paraId="4E017D37" w14:textId="77777777" w:rsidR="00000000" w:rsidRDefault="00E01313">
      <w:pPr>
        <w:pStyle w:val="a0"/>
        <w:rPr>
          <w:rFonts w:hint="cs"/>
          <w:rtl/>
        </w:rPr>
      </w:pPr>
      <w:r>
        <w:rPr>
          <w:rFonts w:hint="cs"/>
          <w:rtl/>
        </w:rPr>
        <w:t xml:space="preserve">- - - </w:t>
      </w:r>
    </w:p>
    <w:p w14:paraId="2A2D91E8" w14:textId="77777777" w:rsidR="00000000" w:rsidRDefault="00E01313">
      <w:pPr>
        <w:pStyle w:val="a0"/>
        <w:ind w:firstLine="0"/>
        <w:rPr>
          <w:rFonts w:hint="cs"/>
          <w:rtl/>
        </w:rPr>
      </w:pPr>
    </w:p>
    <w:p w14:paraId="31432C7A" w14:textId="77777777" w:rsidR="00000000" w:rsidRDefault="00E01313">
      <w:pPr>
        <w:pStyle w:val="af1"/>
        <w:rPr>
          <w:rtl/>
        </w:rPr>
      </w:pPr>
      <w:r>
        <w:rPr>
          <w:rtl/>
        </w:rPr>
        <w:t>היו"ר ראובן ריבלין:</w:t>
      </w:r>
    </w:p>
    <w:p w14:paraId="790E0AD3" w14:textId="77777777" w:rsidR="00000000" w:rsidRDefault="00E01313">
      <w:pPr>
        <w:pStyle w:val="a0"/>
        <w:rPr>
          <w:rtl/>
        </w:rPr>
      </w:pPr>
    </w:p>
    <w:p w14:paraId="2AC23DEF" w14:textId="77777777" w:rsidR="00000000" w:rsidRDefault="00E01313">
      <w:pPr>
        <w:pStyle w:val="a0"/>
        <w:rPr>
          <w:rFonts w:hint="cs"/>
          <w:rtl/>
        </w:rPr>
      </w:pPr>
      <w:r>
        <w:rPr>
          <w:rFonts w:hint="cs"/>
          <w:rtl/>
        </w:rPr>
        <w:t xml:space="preserve">לא אמרתי דבר כזה. חלילה. </w:t>
      </w:r>
    </w:p>
    <w:p w14:paraId="78CEC845" w14:textId="77777777" w:rsidR="00000000" w:rsidRDefault="00E01313">
      <w:pPr>
        <w:pStyle w:val="af0"/>
        <w:rPr>
          <w:rFonts w:hint="cs"/>
          <w:rtl/>
        </w:rPr>
      </w:pPr>
    </w:p>
    <w:p w14:paraId="2FE60617" w14:textId="77777777" w:rsidR="00000000" w:rsidRDefault="00E01313">
      <w:pPr>
        <w:pStyle w:val="af0"/>
        <w:rPr>
          <w:rFonts w:hint="cs"/>
          <w:rtl/>
        </w:rPr>
      </w:pPr>
      <w:r>
        <w:rPr>
          <w:rtl/>
        </w:rPr>
        <w:t>שאול יהלום (מפד"ל):</w:t>
      </w:r>
    </w:p>
    <w:p w14:paraId="2684601F" w14:textId="77777777" w:rsidR="00000000" w:rsidRDefault="00E01313">
      <w:pPr>
        <w:pStyle w:val="a0"/>
        <w:rPr>
          <w:rFonts w:hint="cs"/>
          <w:rtl/>
        </w:rPr>
      </w:pPr>
    </w:p>
    <w:p w14:paraId="3F684ED7" w14:textId="77777777" w:rsidR="00000000" w:rsidRDefault="00E01313">
      <w:pPr>
        <w:pStyle w:val="a0"/>
        <w:rPr>
          <w:rFonts w:hint="cs"/>
          <w:rtl/>
        </w:rPr>
      </w:pPr>
      <w:r>
        <w:rPr>
          <w:rFonts w:hint="cs"/>
          <w:rtl/>
        </w:rPr>
        <w:t>חבר הכנסת טיבי הזכיר את שמי, אני מבקש הודעה אישית...</w:t>
      </w:r>
    </w:p>
    <w:p w14:paraId="1FA5762F" w14:textId="77777777" w:rsidR="00000000" w:rsidRDefault="00E01313">
      <w:pPr>
        <w:pStyle w:val="a0"/>
        <w:ind w:firstLine="0"/>
        <w:rPr>
          <w:rFonts w:hint="cs"/>
          <w:rtl/>
        </w:rPr>
      </w:pPr>
    </w:p>
    <w:p w14:paraId="29B3A804" w14:textId="77777777" w:rsidR="00000000" w:rsidRDefault="00E01313">
      <w:pPr>
        <w:pStyle w:val="af1"/>
        <w:rPr>
          <w:rFonts w:hint="cs"/>
          <w:rtl/>
        </w:rPr>
      </w:pPr>
      <w:r>
        <w:rPr>
          <w:rtl/>
        </w:rPr>
        <w:t>היו"ר ראובן ריבלין:</w:t>
      </w:r>
    </w:p>
    <w:p w14:paraId="6C416B1B" w14:textId="77777777" w:rsidR="00000000" w:rsidRDefault="00E01313">
      <w:pPr>
        <w:pStyle w:val="a0"/>
        <w:rPr>
          <w:rtl/>
        </w:rPr>
      </w:pPr>
    </w:p>
    <w:p w14:paraId="24B6D9DB" w14:textId="77777777" w:rsidR="00000000" w:rsidRDefault="00E01313">
      <w:pPr>
        <w:pStyle w:val="a0"/>
        <w:rPr>
          <w:rFonts w:hint="cs"/>
          <w:rtl/>
        </w:rPr>
      </w:pPr>
      <w:r>
        <w:rPr>
          <w:rFonts w:hint="cs"/>
          <w:rtl/>
        </w:rPr>
        <w:t xml:space="preserve">זה רק בשביל להרגיע את הרוחות מעט. חבר הכנסת בנלולו, הכול היה בסדר. אף אחד לא פגע בכבודך. האמן לי. </w:t>
      </w:r>
    </w:p>
    <w:p w14:paraId="15D06188" w14:textId="77777777" w:rsidR="00000000" w:rsidRDefault="00E01313">
      <w:pPr>
        <w:pStyle w:val="a0"/>
        <w:rPr>
          <w:rtl/>
        </w:rPr>
      </w:pPr>
    </w:p>
    <w:p w14:paraId="763A5001" w14:textId="77777777" w:rsidR="00000000" w:rsidRDefault="00E01313">
      <w:pPr>
        <w:pStyle w:val="a2"/>
        <w:rPr>
          <w:rFonts w:hint="cs"/>
          <w:rtl/>
        </w:rPr>
      </w:pPr>
    </w:p>
    <w:p w14:paraId="361C4002" w14:textId="77777777" w:rsidR="00000000" w:rsidRDefault="00E01313">
      <w:pPr>
        <w:pStyle w:val="a0"/>
        <w:rPr>
          <w:rFonts w:hint="cs"/>
          <w:rtl/>
        </w:rPr>
      </w:pPr>
    </w:p>
    <w:p w14:paraId="74D05A20" w14:textId="77777777" w:rsidR="00000000" w:rsidRDefault="00E01313">
      <w:pPr>
        <w:pStyle w:val="a2"/>
        <w:rPr>
          <w:rFonts w:hint="cs"/>
          <w:rtl/>
        </w:rPr>
      </w:pPr>
      <w:bookmarkStart w:id="242" w:name="CS21528FI0021528T28_01_2004_14_07_59"/>
      <w:bookmarkStart w:id="243" w:name="_Toc78873055"/>
      <w:bookmarkEnd w:id="242"/>
      <w:r>
        <w:rPr>
          <w:rtl/>
        </w:rPr>
        <w:t>הצ</w:t>
      </w:r>
      <w:r>
        <w:rPr>
          <w:rFonts w:hint="cs"/>
          <w:rtl/>
        </w:rPr>
        <w:t>עת חוק</w:t>
      </w:r>
      <w:r>
        <w:rPr>
          <w:rtl/>
        </w:rPr>
        <w:t xml:space="preserve"> אמנת ז’נבה, התשס"ג-2</w:t>
      </w:r>
      <w:r>
        <w:rPr>
          <w:rtl/>
        </w:rPr>
        <w:t>003</w:t>
      </w:r>
      <w:bookmarkEnd w:id="243"/>
      <w:r>
        <w:rPr>
          <w:rtl/>
        </w:rPr>
        <w:t xml:space="preserve">  </w:t>
      </w:r>
    </w:p>
    <w:p w14:paraId="781E6FD0" w14:textId="77777777" w:rsidR="00000000" w:rsidRDefault="00E01313">
      <w:pPr>
        <w:pStyle w:val="a0"/>
        <w:ind w:firstLine="0"/>
        <w:rPr>
          <w:rFonts w:hint="cs"/>
          <w:rtl/>
        </w:rPr>
      </w:pPr>
      <w:r>
        <w:rPr>
          <w:rFonts w:hint="cs"/>
          <w:rtl/>
        </w:rPr>
        <w:t>[</w:t>
      </w:r>
      <w:r>
        <w:rPr>
          <w:rtl/>
        </w:rPr>
        <w:t>נספחות.]</w:t>
      </w:r>
    </w:p>
    <w:p w14:paraId="42B477DF" w14:textId="77777777" w:rsidR="00000000" w:rsidRDefault="00E01313">
      <w:pPr>
        <w:pStyle w:val="-0"/>
        <w:rPr>
          <w:rFonts w:hint="cs"/>
          <w:rtl/>
        </w:rPr>
      </w:pPr>
      <w:r>
        <w:rPr>
          <w:rFonts w:hint="cs"/>
          <w:rtl/>
        </w:rPr>
        <w:t>(הצעת חברת הכנסת זהבה גלאון)</w:t>
      </w:r>
    </w:p>
    <w:p w14:paraId="206782DA" w14:textId="77777777" w:rsidR="00000000" w:rsidRDefault="00E01313">
      <w:pPr>
        <w:pStyle w:val="a0"/>
        <w:ind w:firstLine="0"/>
        <w:rPr>
          <w:rFonts w:hint="cs"/>
          <w:rtl/>
        </w:rPr>
      </w:pPr>
    </w:p>
    <w:p w14:paraId="3E139AB2" w14:textId="77777777" w:rsidR="00000000" w:rsidRDefault="00E01313">
      <w:pPr>
        <w:pStyle w:val="af1"/>
        <w:rPr>
          <w:rtl/>
        </w:rPr>
      </w:pPr>
      <w:r>
        <w:rPr>
          <w:rtl/>
        </w:rPr>
        <w:t>היו"ר ראובן ריבלין:</w:t>
      </w:r>
    </w:p>
    <w:p w14:paraId="11226CAB" w14:textId="77777777" w:rsidR="00000000" w:rsidRDefault="00E01313">
      <w:pPr>
        <w:pStyle w:val="a0"/>
        <w:rPr>
          <w:rtl/>
        </w:rPr>
      </w:pPr>
    </w:p>
    <w:p w14:paraId="70AF92F7" w14:textId="77777777" w:rsidR="00000000" w:rsidRDefault="00E01313">
      <w:pPr>
        <w:pStyle w:val="a0"/>
        <w:rPr>
          <w:rFonts w:hint="cs"/>
          <w:rtl/>
        </w:rPr>
      </w:pPr>
      <w:r>
        <w:rPr>
          <w:rFonts w:hint="cs"/>
          <w:rtl/>
        </w:rPr>
        <w:t>חברת הכנסת זהבה גלאון תציג את הצעת חוק אמנת ז</w:t>
      </w:r>
      <w:r>
        <w:rPr>
          <w:rtl/>
        </w:rPr>
        <w:t>’</w:t>
      </w:r>
      <w:r>
        <w:rPr>
          <w:rFonts w:hint="cs"/>
          <w:rtl/>
        </w:rPr>
        <w:t>נבה, התשס"ג-2003, שמספרה פ/1131. בבקשה.</w:t>
      </w:r>
    </w:p>
    <w:p w14:paraId="1AA60C70" w14:textId="77777777" w:rsidR="00000000" w:rsidRDefault="00E01313">
      <w:pPr>
        <w:pStyle w:val="a0"/>
        <w:ind w:firstLine="0"/>
        <w:rPr>
          <w:rFonts w:hint="cs"/>
          <w:rtl/>
        </w:rPr>
      </w:pPr>
    </w:p>
    <w:p w14:paraId="6F37DE28" w14:textId="77777777" w:rsidR="00000000" w:rsidRDefault="00E01313">
      <w:pPr>
        <w:pStyle w:val="a"/>
        <w:rPr>
          <w:rtl/>
        </w:rPr>
      </w:pPr>
      <w:bookmarkStart w:id="244" w:name="FS000000504T28_01_2004_13_11_15"/>
      <w:bookmarkStart w:id="245" w:name="_Toc78873056"/>
      <w:bookmarkEnd w:id="244"/>
      <w:r>
        <w:rPr>
          <w:rFonts w:hint="eastAsia"/>
          <w:rtl/>
        </w:rPr>
        <w:t>זהבה</w:t>
      </w:r>
      <w:r>
        <w:rPr>
          <w:rtl/>
        </w:rPr>
        <w:t xml:space="preserve"> גלאון (מרצ):</w:t>
      </w:r>
      <w:bookmarkEnd w:id="245"/>
    </w:p>
    <w:p w14:paraId="4D528A95" w14:textId="77777777" w:rsidR="00000000" w:rsidRDefault="00E01313">
      <w:pPr>
        <w:pStyle w:val="a0"/>
        <w:rPr>
          <w:rFonts w:hint="cs"/>
          <w:rtl/>
        </w:rPr>
      </w:pPr>
    </w:p>
    <w:p w14:paraId="729B5F40" w14:textId="77777777" w:rsidR="00000000" w:rsidRDefault="00E01313">
      <w:pPr>
        <w:pStyle w:val="a0"/>
        <w:rPr>
          <w:rFonts w:hint="cs"/>
          <w:rtl/>
        </w:rPr>
      </w:pPr>
      <w:r>
        <w:rPr>
          <w:rFonts w:hint="cs"/>
          <w:rtl/>
        </w:rPr>
        <w:t>אדוני היושב-ראש, אדוני ראש הממשלה, רבותי השרים, חברי חברי הכנסת, בדומה להצעת החוק ש</w:t>
      </w:r>
      <w:r>
        <w:rPr>
          <w:rFonts w:hint="cs"/>
          <w:rtl/>
        </w:rPr>
        <w:t>ל חבר הכנסת טיבי, הצעת החוק שלי מדברת על</w:t>
      </w:r>
      <w:r>
        <w:rPr>
          <w:rtl/>
        </w:rPr>
        <w:t xml:space="preserve"> </w:t>
      </w:r>
      <w:r>
        <w:rPr>
          <w:rFonts w:hint="cs"/>
          <w:rtl/>
        </w:rPr>
        <w:t>החלת אמנת ז</w:t>
      </w:r>
      <w:r>
        <w:rPr>
          <w:rtl/>
        </w:rPr>
        <w:t>’</w:t>
      </w:r>
      <w:r>
        <w:rPr>
          <w:rFonts w:hint="cs"/>
          <w:rtl/>
        </w:rPr>
        <w:t>נבה, בעצם על אשרור אמנת ז</w:t>
      </w:r>
      <w:r>
        <w:rPr>
          <w:rtl/>
        </w:rPr>
        <w:t>’</w:t>
      </w:r>
      <w:r>
        <w:rPr>
          <w:rFonts w:hint="cs"/>
          <w:rtl/>
        </w:rPr>
        <w:t>נבה - החלת אמנת ז</w:t>
      </w:r>
      <w:r>
        <w:rPr>
          <w:rtl/>
        </w:rPr>
        <w:t>’</w:t>
      </w:r>
      <w:r>
        <w:rPr>
          <w:rFonts w:hint="cs"/>
          <w:rtl/>
        </w:rPr>
        <w:t>נבה בחוק הישראלי.</w:t>
      </w:r>
    </w:p>
    <w:p w14:paraId="4DA21462" w14:textId="77777777" w:rsidR="00000000" w:rsidRDefault="00E01313">
      <w:pPr>
        <w:pStyle w:val="a0"/>
        <w:rPr>
          <w:rFonts w:hint="cs"/>
          <w:rtl/>
        </w:rPr>
      </w:pPr>
    </w:p>
    <w:p w14:paraId="5DF4D070" w14:textId="77777777" w:rsidR="00000000" w:rsidRDefault="00E01313">
      <w:pPr>
        <w:pStyle w:val="a0"/>
        <w:rPr>
          <w:rFonts w:hint="cs"/>
          <w:rtl/>
        </w:rPr>
      </w:pPr>
      <w:r>
        <w:rPr>
          <w:rFonts w:hint="cs"/>
          <w:rtl/>
        </w:rPr>
        <w:t xml:space="preserve"> מדינת ישראל חתמה על הצטרפות לאמנת ז</w:t>
      </w:r>
      <w:r>
        <w:rPr>
          <w:rtl/>
        </w:rPr>
        <w:t>’</w:t>
      </w:r>
      <w:r>
        <w:rPr>
          <w:rFonts w:hint="cs"/>
          <w:rtl/>
        </w:rPr>
        <w:t xml:space="preserve">נבה בשנת 1950, לפני יותר מ-50 שנה. </w:t>
      </w:r>
    </w:p>
    <w:p w14:paraId="13ED348D" w14:textId="77777777" w:rsidR="00000000" w:rsidRDefault="00E01313">
      <w:pPr>
        <w:pStyle w:val="a0"/>
        <w:ind w:firstLine="0"/>
        <w:rPr>
          <w:rFonts w:hint="cs"/>
          <w:rtl/>
        </w:rPr>
      </w:pPr>
    </w:p>
    <w:p w14:paraId="0E05D33A" w14:textId="77777777" w:rsidR="00000000" w:rsidRDefault="00E01313">
      <w:pPr>
        <w:pStyle w:val="af0"/>
        <w:rPr>
          <w:rtl/>
        </w:rPr>
      </w:pPr>
      <w:r>
        <w:rPr>
          <w:rFonts w:hint="eastAsia"/>
          <w:rtl/>
        </w:rPr>
        <w:t>גלעד</w:t>
      </w:r>
      <w:r>
        <w:rPr>
          <w:rtl/>
        </w:rPr>
        <w:t xml:space="preserve"> ארדן (הליכוד):</w:t>
      </w:r>
    </w:p>
    <w:p w14:paraId="10850EEC" w14:textId="77777777" w:rsidR="00000000" w:rsidRDefault="00E01313">
      <w:pPr>
        <w:pStyle w:val="a0"/>
        <w:ind w:left="719" w:firstLine="0"/>
        <w:rPr>
          <w:rFonts w:hint="cs"/>
          <w:rtl/>
        </w:rPr>
      </w:pPr>
    </w:p>
    <w:p w14:paraId="5B9A25B6" w14:textId="77777777" w:rsidR="00000000" w:rsidRDefault="00E01313">
      <w:pPr>
        <w:pStyle w:val="a0"/>
        <w:ind w:left="719" w:firstLine="0"/>
        <w:rPr>
          <w:rFonts w:hint="cs"/>
          <w:rtl/>
        </w:rPr>
      </w:pPr>
      <w:r>
        <w:rPr>
          <w:rFonts w:hint="cs"/>
          <w:rtl/>
        </w:rPr>
        <w:t xml:space="preserve">- - - </w:t>
      </w:r>
    </w:p>
    <w:p w14:paraId="43A596E0" w14:textId="77777777" w:rsidR="00000000" w:rsidRDefault="00E01313">
      <w:pPr>
        <w:pStyle w:val="a0"/>
        <w:ind w:firstLine="0"/>
        <w:rPr>
          <w:rFonts w:hint="cs"/>
          <w:rtl/>
        </w:rPr>
      </w:pPr>
    </w:p>
    <w:p w14:paraId="4299EE76" w14:textId="77777777" w:rsidR="00000000" w:rsidRDefault="00E01313">
      <w:pPr>
        <w:pStyle w:val="-"/>
        <w:rPr>
          <w:rtl/>
        </w:rPr>
      </w:pPr>
      <w:bookmarkStart w:id="246" w:name="FS000000504T28_01_2004_13_11_49C"/>
      <w:bookmarkEnd w:id="246"/>
      <w:r>
        <w:rPr>
          <w:rtl/>
        </w:rPr>
        <w:t>זהבה גלאון (מרצ):</w:t>
      </w:r>
    </w:p>
    <w:p w14:paraId="265DEB9A" w14:textId="77777777" w:rsidR="00000000" w:rsidRDefault="00E01313">
      <w:pPr>
        <w:pStyle w:val="a0"/>
        <w:rPr>
          <w:rtl/>
        </w:rPr>
      </w:pPr>
    </w:p>
    <w:p w14:paraId="7C243867" w14:textId="77777777" w:rsidR="00000000" w:rsidRDefault="00E01313">
      <w:pPr>
        <w:pStyle w:val="a0"/>
        <w:rPr>
          <w:rFonts w:hint="cs"/>
          <w:rtl/>
        </w:rPr>
      </w:pPr>
      <w:r>
        <w:rPr>
          <w:rFonts w:hint="cs"/>
          <w:rtl/>
        </w:rPr>
        <w:t>חבר הכנסת ארדן, אמ</w:t>
      </w:r>
      <w:r>
        <w:rPr>
          <w:rFonts w:hint="cs"/>
          <w:rtl/>
        </w:rPr>
        <w:t>נת ז</w:t>
      </w:r>
      <w:r>
        <w:rPr>
          <w:rtl/>
        </w:rPr>
        <w:t>’</w:t>
      </w:r>
      <w:r>
        <w:rPr>
          <w:rFonts w:hint="cs"/>
          <w:rtl/>
        </w:rPr>
        <w:t>נבה, בניגוד להסכמי ז</w:t>
      </w:r>
      <w:r>
        <w:rPr>
          <w:rtl/>
        </w:rPr>
        <w:t>’</w:t>
      </w:r>
      <w:r>
        <w:rPr>
          <w:rFonts w:hint="cs"/>
          <w:rtl/>
        </w:rPr>
        <w:t xml:space="preserve">נבה, שגם עליהם אנחנו מברכים, מורכבת מארבע אמנות המעניקות הגנה אלמנטרית לקורבנות המלחמה. </w:t>
      </w:r>
    </w:p>
    <w:p w14:paraId="1494AFDF" w14:textId="77777777" w:rsidR="00000000" w:rsidRDefault="00E01313">
      <w:pPr>
        <w:pStyle w:val="a0"/>
        <w:ind w:firstLine="0"/>
        <w:rPr>
          <w:rFonts w:hint="cs"/>
          <w:rtl/>
        </w:rPr>
      </w:pPr>
    </w:p>
    <w:p w14:paraId="272BB995" w14:textId="77777777" w:rsidR="00000000" w:rsidRDefault="00E01313">
      <w:pPr>
        <w:pStyle w:val="af0"/>
        <w:rPr>
          <w:rtl/>
        </w:rPr>
      </w:pPr>
      <w:r>
        <w:rPr>
          <w:rFonts w:hint="eastAsia"/>
          <w:rtl/>
        </w:rPr>
        <w:t>גלעד</w:t>
      </w:r>
      <w:r>
        <w:rPr>
          <w:rtl/>
        </w:rPr>
        <w:t xml:space="preserve"> ארדן (הליכוד):</w:t>
      </w:r>
    </w:p>
    <w:p w14:paraId="537B4C1D" w14:textId="77777777" w:rsidR="00000000" w:rsidRDefault="00E01313">
      <w:pPr>
        <w:pStyle w:val="a0"/>
        <w:rPr>
          <w:rFonts w:hint="cs"/>
          <w:rtl/>
        </w:rPr>
      </w:pPr>
    </w:p>
    <w:p w14:paraId="3C23DD36" w14:textId="77777777" w:rsidR="00000000" w:rsidRDefault="00E01313">
      <w:pPr>
        <w:pStyle w:val="a0"/>
        <w:rPr>
          <w:rFonts w:hint="cs"/>
          <w:rtl/>
        </w:rPr>
      </w:pPr>
      <w:r>
        <w:rPr>
          <w:rFonts w:hint="cs"/>
          <w:rtl/>
        </w:rPr>
        <w:t>לאמנת ז</w:t>
      </w:r>
      <w:r>
        <w:rPr>
          <w:rtl/>
        </w:rPr>
        <w:t>’</w:t>
      </w:r>
      <w:r>
        <w:rPr>
          <w:rFonts w:hint="cs"/>
          <w:rtl/>
        </w:rPr>
        <w:t>נבה יש נוסח אחד ולא נוסח פלסטיני ונוסח ישראלי.</w:t>
      </w:r>
    </w:p>
    <w:p w14:paraId="46EA30F1" w14:textId="77777777" w:rsidR="00000000" w:rsidRDefault="00E01313">
      <w:pPr>
        <w:pStyle w:val="a0"/>
        <w:ind w:firstLine="0"/>
        <w:rPr>
          <w:rFonts w:hint="cs"/>
          <w:rtl/>
        </w:rPr>
      </w:pPr>
    </w:p>
    <w:p w14:paraId="21645C9A" w14:textId="77777777" w:rsidR="00000000" w:rsidRDefault="00E01313">
      <w:pPr>
        <w:pStyle w:val="-"/>
        <w:rPr>
          <w:rtl/>
        </w:rPr>
      </w:pPr>
      <w:bookmarkStart w:id="247" w:name="FS000000504T28_01_2004_13_12_08C"/>
      <w:bookmarkEnd w:id="247"/>
      <w:r>
        <w:rPr>
          <w:rtl/>
        </w:rPr>
        <w:t>זהבה גלאון (מרצ):</w:t>
      </w:r>
    </w:p>
    <w:p w14:paraId="22414BA0" w14:textId="77777777" w:rsidR="00000000" w:rsidRDefault="00E01313">
      <w:pPr>
        <w:pStyle w:val="a0"/>
        <w:rPr>
          <w:rtl/>
        </w:rPr>
      </w:pPr>
    </w:p>
    <w:p w14:paraId="3DFEFE22" w14:textId="77777777" w:rsidR="00000000" w:rsidRDefault="00E01313">
      <w:pPr>
        <w:pStyle w:val="a0"/>
        <w:rPr>
          <w:rFonts w:hint="cs"/>
          <w:rtl/>
        </w:rPr>
      </w:pPr>
      <w:r>
        <w:rPr>
          <w:rFonts w:hint="cs"/>
          <w:rtl/>
        </w:rPr>
        <w:t>חבר הכנסת ארדן, אמנת ז</w:t>
      </w:r>
      <w:r>
        <w:rPr>
          <w:rtl/>
        </w:rPr>
        <w:t>’</w:t>
      </w:r>
      <w:r>
        <w:rPr>
          <w:rFonts w:hint="cs"/>
          <w:rtl/>
        </w:rPr>
        <w:t>נבה מעניקה הגנה אלמנט</w:t>
      </w:r>
      <w:r>
        <w:rPr>
          <w:rFonts w:hint="cs"/>
          <w:rtl/>
        </w:rPr>
        <w:t>רית לקורבנות המלחמה, הן לכוחות המזוינים והן לאזרחים בימי מלחמה, לרבות אזרחים במה שנקרא השטח המוחזק. אנחנו מתכוונים לאמנת ז'נבה הרביעית.</w:t>
      </w:r>
    </w:p>
    <w:p w14:paraId="7A68435A" w14:textId="77777777" w:rsidR="00000000" w:rsidRDefault="00E01313">
      <w:pPr>
        <w:pStyle w:val="a0"/>
        <w:rPr>
          <w:rFonts w:hint="cs"/>
          <w:rtl/>
        </w:rPr>
      </w:pPr>
    </w:p>
    <w:p w14:paraId="0CECCE35" w14:textId="77777777" w:rsidR="00000000" w:rsidRDefault="00E01313">
      <w:pPr>
        <w:pStyle w:val="a0"/>
        <w:rPr>
          <w:rFonts w:hint="cs"/>
          <w:rtl/>
        </w:rPr>
      </w:pPr>
      <w:r>
        <w:rPr>
          <w:rFonts w:hint="cs"/>
          <w:rtl/>
        </w:rPr>
        <w:t>מדינת ישראל הצהירה לפני למעלה מ-50 שנה, שהיא מקבלת על עצמה את הוראות אמנת ז'נבה, ובכך האמנה מחייבת את המדינה במישור הבי</w:t>
      </w:r>
      <w:r>
        <w:rPr>
          <w:rFonts w:hint="cs"/>
          <w:rtl/>
        </w:rPr>
        <w:t xml:space="preserve">ן-לאומי. זה מדהים, חברי חברי הכנסת, שעד היום, יותר מ-50 שנה אחרי ההצטרפות, לא נקבע תוקף של חוק לאמנות אלה, והאמנה לא אושררה בידי מדינת ישראל. </w:t>
      </w:r>
    </w:p>
    <w:p w14:paraId="73AF7A21" w14:textId="77777777" w:rsidR="00000000" w:rsidRDefault="00E01313">
      <w:pPr>
        <w:pStyle w:val="a0"/>
        <w:rPr>
          <w:rFonts w:hint="cs"/>
          <w:rtl/>
        </w:rPr>
      </w:pPr>
    </w:p>
    <w:p w14:paraId="2DED2AA4" w14:textId="77777777" w:rsidR="00000000" w:rsidRDefault="00E01313">
      <w:pPr>
        <w:pStyle w:val="a0"/>
        <w:rPr>
          <w:rFonts w:hint="cs"/>
          <w:rtl/>
        </w:rPr>
      </w:pPr>
      <w:r>
        <w:rPr>
          <w:rFonts w:hint="cs"/>
          <w:rtl/>
        </w:rPr>
        <w:t>צאו וחשבו, חברי חברי הכנסת,  מה היה קורה לו אישרה מדינת ישראל את אמנת ז'נבה הרביעית. למשל, אדוני ראש הממשלה וואד</w:t>
      </w:r>
      <w:r>
        <w:rPr>
          <w:rFonts w:hint="cs"/>
          <w:rtl/>
        </w:rPr>
        <w:t>וני שר המשפטים, לא היינו מתמודדים עכשיו עם החרפה שבהתייצבות לפני בית-הדין הבין-לאומי בהאג. אם מדינת ישראל היתה מאשררת את אמנת ז'נבה ובית-המשפט העליון היה דן בכל נושא הגדר, לא היינו נדרשים לחרפה שאנחנו מפקירים את החיילים שלנו ואת המפקדים להיות מובאים בפני ב</w:t>
      </w:r>
      <w:r>
        <w:rPr>
          <w:rFonts w:hint="cs"/>
          <w:rtl/>
        </w:rPr>
        <w:t xml:space="preserve">תי-דין בעולם. למשל, בית-המשפט לא היה מאשר גירושים. למשל, בית-המשפט לא היה מאשר חיסולים ממוקדים, ובעיקר, בית-המשפט לא היה נותן להקים חלק גדול מההתנחלויות, אותן התנחלויות שנבנו על קרקעות פרטיות שהופקעו מהפלסטינים. כל קללת ההתנחלויות היתה נחסכת לו היו מאמצים </w:t>
      </w:r>
      <w:r>
        <w:rPr>
          <w:rFonts w:hint="cs"/>
          <w:rtl/>
        </w:rPr>
        <w:t xml:space="preserve">את ארבע אמנות ז'נבה.  </w:t>
      </w:r>
    </w:p>
    <w:p w14:paraId="7E89A9B8" w14:textId="77777777" w:rsidR="00000000" w:rsidRDefault="00E01313">
      <w:pPr>
        <w:pStyle w:val="a0"/>
        <w:rPr>
          <w:rFonts w:hint="cs"/>
          <w:rtl/>
        </w:rPr>
      </w:pPr>
    </w:p>
    <w:p w14:paraId="0240F760" w14:textId="77777777" w:rsidR="00000000" w:rsidRDefault="00E01313">
      <w:pPr>
        <w:pStyle w:val="a0"/>
        <w:rPr>
          <w:rFonts w:hint="cs"/>
          <w:rtl/>
        </w:rPr>
      </w:pPr>
      <w:r>
        <w:rPr>
          <w:rFonts w:hint="cs"/>
          <w:rtl/>
        </w:rPr>
        <w:t xml:space="preserve">אבל הדבר הכי מחפיר - - - </w:t>
      </w:r>
    </w:p>
    <w:p w14:paraId="115ED759" w14:textId="77777777" w:rsidR="00000000" w:rsidRDefault="00E01313">
      <w:pPr>
        <w:pStyle w:val="a0"/>
        <w:ind w:firstLine="0"/>
        <w:rPr>
          <w:rFonts w:hint="cs"/>
          <w:rtl/>
        </w:rPr>
      </w:pPr>
    </w:p>
    <w:p w14:paraId="7E783105" w14:textId="77777777" w:rsidR="00000000" w:rsidRDefault="00E01313">
      <w:pPr>
        <w:pStyle w:val="af0"/>
        <w:rPr>
          <w:rtl/>
        </w:rPr>
      </w:pPr>
      <w:r>
        <w:rPr>
          <w:rFonts w:hint="eastAsia"/>
          <w:rtl/>
        </w:rPr>
        <w:t>שר</w:t>
      </w:r>
      <w:r>
        <w:rPr>
          <w:rtl/>
        </w:rPr>
        <w:t xml:space="preserve"> התיירות בנימין אלון:</w:t>
      </w:r>
    </w:p>
    <w:p w14:paraId="63FD8CCB" w14:textId="77777777" w:rsidR="00000000" w:rsidRDefault="00E01313">
      <w:pPr>
        <w:pStyle w:val="a0"/>
        <w:rPr>
          <w:rFonts w:hint="cs"/>
          <w:rtl/>
        </w:rPr>
      </w:pPr>
    </w:p>
    <w:p w14:paraId="110F2AE1" w14:textId="77777777" w:rsidR="00000000" w:rsidRDefault="00E01313">
      <w:pPr>
        <w:pStyle w:val="a0"/>
        <w:rPr>
          <w:rFonts w:hint="cs"/>
          <w:rtl/>
        </w:rPr>
      </w:pPr>
      <w:r>
        <w:rPr>
          <w:rFonts w:hint="cs"/>
          <w:rtl/>
        </w:rPr>
        <w:t>היית מוצאת משהו אחר, אני בטוח. זה לא היה עוזר כלום.</w:t>
      </w:r>
    </w:p>
    <w:p w14:paraId="0DECB922" w14:textId="77777777" w:rsidR="00000000" w:rsidRDefault="00E01313">
      <w:pPr>
        <w:pStyle w:val="a0"/>
        <w:ind w:firstLine="0"/>
        <w:rPr>
          <w:rFonts w:hint="cs"/>
          <w:rtl/>
        </w:rPr>
      </w:pPr>
    </w:p>
    <w:p w14:paraId="4D86F417" w14:textId="77777777" w:rsidR="00000000" w:rsidRDefault="00E01313">
      <w:pPr>
        <w:pStyle w:val="-"/>
        <w:rPr>
          <w:rtl/>
        </w:rPr>
      </w:pPr>
      <w:bookmarkStart w:id="248" w:name="FS000000504T28_01_2004_13_14_03C"/>
      <w:bookmarkEnd w:id="248"/>
      <w:r>
        <w:rPr>
          <w:rtl/>
        </w:rPr>
        <w:t>זהבה גלאון (מרצ):</w:t>
      </w:r>
    </w:p>
    <w:p w14:paraId="4D4EECAC" w14:textId="77777777" w:rsidR="00000000" w:rsidRDefault="00E01313">
      <w:pPr>
        <w:pStyle w:val="a0"/>
        <w:rPr>
          <w:rtl/>
        </w:rPr>
      </w:pPr>
    </w:p>
    <w:p w14:paraId="67DA65EA" w14:textId="77777777" w:rsidR="00000000" w:rsidRDefault="00E01313">
      <w:pPr>
        <w:pStyle w:val="a0"/>
        <w:rPr>
          <w:rFonts w:hint="cs"/>
          <w:rtl/>
        </w:rPr>
      </w:pPr>
      <w:r>
        <w:rPr>
          <w:rFonts w:hint="cs"/>
          <w:rtl/>
        </w:rPr>
        <w:t>השר אלון, תחסוך לי ויכוח. אם לא הספיק לך, אני מוכנה להוסיף לך, ותאמין לי, תרוויח את זה ביושר.</w:t>
      </w:r>
    </w:p>
    <w:p w14:paraId="40849D45" w14:textId="77777777" w:rsidR="00000000" w:rsidRDefault="00E01313">
      <w:pPr>
        <w:pStyle w:val="a0"/>
        <w:ind w:firstLine="0"/>
        <w:rPr>
          <w:rFonts w:hint="cs"/>
          <w:rtl/>
        </w:rPr>
      </w:pPr>
    </w:p>
    <w:p w14:paraId="3A92430C" w14:textId="77777777" w:rsidR="00000000" w:rsidRDefault="00E01313">
      <w:pPr>
        <w:pStyle w:val="af0"/>
        <w:rPr>
          <w:rtl/>
        </w:rPr>
      </w:pPr>
      <w:r>
        <w:rPr>
          <w:rFonts w:hint="eastAsia"/>
          <w:rtl/>
        </w:rPr>
        <w:t>שר</w:t>
      </w:r>
      <w:r>
        <w:rPr>
          <w:rtl/>
        </w:rPr>
        <w:t xml:space="preserve"> התיירות בנ</w:t>
      </w:r>
      <w:r>
        <w:rPr>
          <w:rtl/>
        </w:rPr>
        <w:t>ימין אלון:</w:t>
      </w:r>
    </w:p>
    <w:p w14:paraId="1822FB2E" w14:textId="77777777" w:rsidR="00000000" w:rsidRDefault="00E01313">
      <w:pPr>
        <w:pStyle w:val="a0"/>
        <w:rPr>
          <w:rFonts w:hint="cs"/>
          <w:rtl/>
        </w:rPr>
      </w:pPr>
    </w:p>
    <w:p w14:paraId="110AC2B2" w14:textId="77777777" w:rsidR="00000000" w:rsidRDefault="00E01313">
      <w:pPr>
        <w:pStyle w:val="a0"/>
        <w:rPr>
          <w:rFonts w:hint="cs"/>
          <w:rtl/>
        </w:rPr>
      </w:pPr>
      <w:r>
        <w:rPr>
          <w:rFonts w:hint="cs"/>
          <w:rtl/>
        </w:rPr>
        <w:t xml:space="preserve">היית ממשיכה לשנוא משהו אחר. הרי את לא מסוגלת. </w:t>
      </w:r>
    </w:p>
    <w:p w14:paraId="64DBD5DE" w14:textId="77777777" w:rsidR="00000000" w:rsidRDefault="00E01313">
      <w:pPr>
        <w:pStyle w:val="a0"/>
        <w:ind w:firstLine="0"/>
        <w:rPr>
          <w:rFonts w:hint="cs"/>
          <w:rtl/>
        </w:rPr>
      </w:pPr>
    </w:p>
    <w:p w14:paraId="60A8901F" w14:textId="77777777" w:rsidR="00000000" w:rsidRDefault="00E01313">
      <w:pPr>
        <w:pStyle w:val="af1"/>
        <w:rPr>
          <w:rtl/>
        </w:rPr>
      </w:pPr>
      <w:r>
        <w:rPr>
          <w:rtl/>
        </w:rPr>
        <w:t>היו"ר ראובן ריבלין:</w:t>
      </w:r>
    </w:p>
    <w:p w14:paraId="3DADD35F" w14:textId="77777777" w:rsidR="00000000" w:rsidRDefault="00E01313">
      <w:pPr>
        <w:pStyle w:val="a0"/>
        <w:rPr>
          <w:rtl/>
        </w:rPr>
      </w:pPr>
    </w:p>
    <w:p w14:paraId="5092C2BF" w14:textId="77777777" w:rsidR="00000000" w:rsidRDefault="00E01313">
      <w:pPr>
        <w:pStyle w:val="a0"/>
        <w:rPr>
          <w:rFonts w:hint="cs"/>
          <w:rtl/>
        </w:rPr>
      </w:pPr>
      <w:r>
        <w:rPr>
          <w:rFonts w:hint="cs"/>
          <w:rtl/>
        </w:rPr>
        <w:t>השר אלון, אדוני, גם אם הזעקה יוצאת מתוך תוכו, יקפיד על כך - בדרך כלל שרים אינם קוראים קריאות ביניים אלא אם כן - - -</w:t>
      </w:r>
    </w:p>
    <w:p w14:paraId="2945EE0F" w14:textId="77777777" w:rsidR="00000000" w:rsidRDefault="00E01313">
      <w:pPr>
        <w:pStyle w:val="a0"/>
        <w:ind w:firstLine="0"/>
        <w:rPr>
          <w:rFonts w:hint="cs"/>
          <w:rtl/>
        </w:rPr>
      </w:pPr>
    </w:p>
    <w:p w14:paraId="7ACA72AA" w14:textId="77777777" w:rsidR="00000000" w:rsidRDefault="00E01313">
      <w:pPr>
        <w:pStyle w:val="af0"/>
        <w:rPr>
          <w:rtl/>
        </w:rPr>
      </w:pPr>
      <w:r>
        <w:rPr>
          <w:rFonts w:hint="eastAsia"/>
          <w:rtl/>
        </w:rPr>
        <w:t>קריאה</w:t>
      </w:r>
      <w:r>
        <w:rPr>
          <w:rtl/>
        </w:rPr>
        <w:t>:</w:t>
      </w:r>
    </w:p>
    <w:p w14:paraId="439DCCF5" w14:textId="77777777" w:rsidR="00000000" w:rsidRDefault="00E01313">
      <w:pPr>
        <w:pStyle w:val="a0"/>
        <w:rPr>
          <w:rFonts w:hint="cs"/>
          <w:rtl/>
        </w:rPr>
      </w:pPr>
    </w:p>
    <w:p w14:paraId="17CCADBF" w14:textId="77777777" w:rsidR="00000000" w:rsidRDefault="00E01313">
      <w:pPr>
        <w:pStyle w:val="a0"/>
        <w:rPr>
          <w:rFonts w:hint="cs"/>
          <w:rtl/>
        </w:rPr>
      </w:pPr>
      <w:r>
        <w:rPr>
          <w:rFonts w:hint="cs"/>
          <w:rtl/>
        </w:rPr>
        <w:t>אלא אם כן אין להם מה להגיד.</w:t>
      </w:r>
    </w:p>
    <w:p w14:paraId="22322A97" w14:textId="77777777" w:rsidR="00000000" w:rsidRDefault="00E01313">
      <w:pPr>
        <w:pStyle w:val="af1"/>
        <w:rPr>
          <w:rtl/>
        </w:rPr>
      </w:pPr>
    </w:p>
    <w:p w14:paraId="7998B127" w14:textId="77777777" w:rsidR="00000000" w:rsidRDefault="00E01313">
      <w:pPr>
        <w:pStyle w:val="af1"/>
        <w:rPr>
          <w:rtl/>
        </w:rPr>
      </w:pPr>
      <w:r>
        <w:rPr>
          <w:rtl/>
        </w:rPr>
        <w:t>היו"ר ראובן ריבלין:</w:t>
      </w:r>
    </w:p>
    <w:p w14:paraId="71D11E40" w14:textId="77777777" w:rsidR="00000000" w:rsidRDefault="00E01313">
      <w:pPr>
        <w:pStyle w:val="a0"/>
        <w:rPr>
          <w:rtl/>
        </w:rPr>
      </w:pPr>
    </w:p>
    <w:p w14:paraId="7E826B77" w14:textId="77777777" w:rsidR="00000000" w:rsidRDefault="00E01313">
      <w:pPr>
        <w:pStyle w:val="a0"/>
        <w:rPr>
          <w:rFonts w:hint="cs"/>
          <w:rtl/>
        </w:rPr>
      </w:pPr>
      <w:r>
        <w:rPr>
          <w:rFonts w:hint="cs"/>
          <w:rtl/>
        </w:rPr>
        <w:t>- - - אלא אם ראש הממשלה מינה כמה מחבריו, כמו אותי וחבר הכנסת אולמרט, להיות שרים, ומאז התחלנו לקרוא קריאות ביניים, אבל אני מציע לכם לא ללמוד מהמנהגים הלא-טובים.</w:t>
      </w:r>
    </w:p>
    <w:p w14:paraId="6C61BBEC" w14:textId="77777777" w:rsidR="00000000" w:rsidRDefault="00E01313">
      <w:pPr>
        <w:pStyle w:val="a0"/>
        <w:ind w:firstLine="0"/>
        <w:rPr>
          <w:rFonts w:hint="cs"/>
          <w:rtl/>
        </w:rPr>
      </w:pPr>
    </w:p>
    <w:p w14:paraId="7C734B23" w14:textId="77777777" w:rsidR="00000000" w:rsidRDefault="00E01313">
      <w:pPr>
        <w:pStyle w:val="-"/>
        <w:rPr>
          <w:rtl/>
        </w:rPr>
      </w:pPr>
      <w:bookmarkStart w:id="249" w:name="FS000000504T28_01_2004_13_14_44C"/>
      <w:bookmarkEnd w:id="249"/>
      <w:r>
        <w:rPr>
          <w:rtl/>
        </w:rPr>
        <w:t>זהבה גלאון (מרצ):</w:t>
      </w:r>
    </w:p>
    <w:p w14:paraId="6E166809" w14:textId="77777777" w:rsidR="00000000" w:rsidRDefault="00E01313">
      <w:pPr>
        <w:pStyle w:val="a0"/>
        <w:rPr>
          <w:rtl/>
        </w:rPr>
      </w:pPr>
    </w:p>
    <w:p w14:paraId="6CA217E1" w14:textId="77777777" w:rsidR="00000000" w:rsidRDefault="00E01313">
      <w:pPr>
        <w:pStyle w:val="a0"/>
        <w:rPr>
          <w:rFonts w:hint="cs"/>
          <w:rtl/>
        </w:rPr>
      </w:pPr>
      <w:r>
        <w:rPr>
          <w:rFonts w:hint="cs"/>
          <w:rtl/>
        </w:rPr>
        <w:t>אדוני היושב-ראש, לא רק שבגין אי-אשרורה של אמנת ז'נבה מנהלת הממשלה מדיניות מו</w:t>
      </w:r>
      <w:r>
        <w:rPr>
          <w:rFonts w:hint="cs"/>
          <w:rtl/>
        </w:rPr>
        <w:t xml:space="preserve">פקרת,  יש לה גם שרים מופקרים. עומד כאן קודם חברי, חבר הכנסת אחמד טיבי על הבמה, ואומר שהוא גינה את הפיגוע ב"מקסים". יושב כאן שר ואומר "אבו-עלי"? איך אתה מעז בכלל? יושב כאן שר שאחראי לכיבוש, אחראי להתנחלויות. איך אתה לא מתבייש? </w:t>
      </w:r>
    </w:p>
    <w:p w14:paraId="217B0142" w14:textId="77777777" w:rsidR="00000000" w:rsidRDefault="00E01313">
      <w:pPr>
        <w:pStyle w:val="a0"/>
        <w:ind w:firstLine="0"/>
        <w:rPr>
          <w:rFonts w:hint="cs"/>
          <w:rtl/>
        </w:rPr>
      </w:pPr>
    </w:p>
    <w:p w14:paraId="06EC17D2" w14:textId="77777777" w:rsidR="00000000" w:rsidRDefault="00E01313">
      <w:pPr>
        <w:pStyle w:val="af0"/>
        <w:rPr>
          <w:rtl/>
        </w:rPr>
      </w:pPr>
      <w:r>
        <w:rPr>
          <w:rFonts w:hint="eastAsia"/>
          <w:rtl/>
        </w:rPr>
        <w:t>השר</w:t>
      </w:r>
      <w:r>
        <w:rPr>
          <w:rtl/>
        </w:rPr>
        <w:t xml:space="preserve"> עוזי לנדאו:</w:t>
      </w:r>
    </w:p>
    <w:p w14:paraId="2A5A9AC6" w14:textId="77777777" w:rsidR="00000000" w:rsidRDefault="00E01313">
      <w:pPr>
        <w:pStyle w:val="a0"/>
        <w:rPr>
          <w:rFonts w:hint="cs"/>
          <w:rtl/>
        </w:rPr>
      </w:pPr>
    </w:p>
    <w:p w14:paraId="70F05C58" w14:textId="77777777" w:rsidR="00000000" w:rsidRDefault="00E01313">
      <w:pPr>
        <w:pStyle w:val="a0"/>
        <w:ind w:firstLine="0"/>
        <w:rPr>
          <w:rFonts w:hint="cs"/>
          <w:rtl/>
        </w:rPr>
      </w:pPr>
      <w:r>
        <w:rPr>
          <w:rFonts w:hint="cs"/>
          <w:rtl/>
        </w:rPr>
        <w:tab/>
        <w:t>הוא לא גינ</w:t>
      </w:r>
      <w:r>
        <w:rPr>
          <w:rFonts w:hint="cs"/>
          <w:rtl/>
        </w:rPr>
        <w:t>ה.</w:t>
      </w:r>
    </w:p>
    <w:p w14:paraId="50138192" w14:textId="77777777" w:rsidR="00000000" w:rsidRDefault="00E01313">
      <w:pPr>
        <w:pStyle w:val="a0"/>
        <w:ind w:firstLine="0"/>
        <w:rPr>
          <w:rFonts w:hint="cs"/>
          <w:rtl/>
        </w:rPr>
      </w:pPr>
    </w:p>
    <w:p w14:paraId="175EA392" w14:textId="77777777" w:rsidR="00000000" w:rsidRDefault="00E01313">
      <w:pPr>
        <w:pStyle w:val="af1"/>
        <w:rPr>
          <w:rtl/>
        </w:rPr>
      </w:pPr>
      <w:r>
        <w:rPr>
          <w:rtl/>
        </w:rPr>
        <w:t>היו"ר ראובן ריבלין:</w:t>
      </w:r>
    </w:p>
    <w:p w14:paraId="24B5D03D" w14:textId="77777777" w:rsidR="00000000" w:rsidRDefault="00E01313">
      <w:pPr>
        <w:pStyle w:val="a0"/>
        <w:rPr>
          <w:rtl/>
        </w:rPr>
      </w:pPr>
    </w:p>
    <w:p w14:paraId="6E02707A" w14:textId="77777777" w:rsidR="00000000" w:rsidRDefault="00E01313">
      <w:pPr>
        <w:pStyle w:val="a0"/>
        <w:rPr>
          <w:rFonts w:hint="cs"/>
          <w:rtl/>
        </w:rPr>
      </w:pPr>
      <w:r>
        <w:rPr>
          <w:rFonts w:hint="cs"/>
          <w:rtl/>
        </w:rPr>
        <w:t xml:space="preserve">אם גברתי רוצה לדבר, זה על חשבונה. אם תדברי אל השר לנדאו - זה על חשבונך. </w:t>
      </w:r>
    </w:p>
    <w:p w14:paraId="6EA1DAA0" w14:textId="77777777" w:rsidR="00000000" w:rsidRDefault="00E01313">
      <w:pPr>
        <w:pStyle w:val="a0"/>
        <w:ind w:firstLine="0"/>
        <w:rPr>
          <w:rFonts w:hint="cs"/>
          <w:rtl/>
        </w:rPr>
      </w:pPr>
    </w:p>
    <w:p w14:paraId="524D11F4" w14:textId="77777777" w:rsidR="00000000" w:rsidRDefault="00E01313">
      <w:pPr>
        <w:pStyle w:val="-"/>
        <w:rPr>
          <w:rtl/>
        </w:rPr>
      </w:pPr>
      <w:bookmarkStart w:id="250" w:name="FS000000560T28_01_2004_14_24_27C"/>
      <w:bookmarkEnd w:id="250"/>
      <w:r>
        <w:rPr>
          <w:rFonts w:hint="cs"/>
          <w:rtl/>
        </w:rPr>
        <w:t>זהבה גלאון (מרצ)</w:t>
      </w:r>
      <w:r>
        <w:rPr>
          <w:rtl/>
        </w:rPr>
        <w:t>:</w:t>
      </w:r>
    </w:p>
    <w:p w14:paraId="71B691C8" w14:textId="77777777" w:rsidR="00000000" w:rsidRDefault="00E01313">
      <w:pPr>
        <w:pStyle w:val="a0"/>
        <w:rPr>
          <w:rtl/>
        </w:rPr>
      </w:pPr>
    </w:p>
    <w:p w14:paraId="0403A530" w14:textId="77777777" w:rsidR="00000000" w:rsidRDefault="00E01313">
      <w:pPr>
        <w:pStyle w:val="a0"/>
        <w:rPr>
          <w:rFonts w:hint="cs"/>
          <w:rtl/>
        </w:rPr>
      </w:pPr>
      <w:r>
        <w:rPr>
          <w:rFonts w:hint="cs"/>
          <w:rtl/>
        </w:rPr>
        <w:t>מאה אחוז, שיהיה על חשבוני.</w:t>
      </w:r>
    </w:p>
    <w:p w14:paraId="1AE4DBE9" w14:textId="77777777" w:rsidR="00000000" w:rsidRDefault="00E01313">
      <w:pPr>
        <w:pStyle w:val="a0"/>
        <w:ind w:firstLine="0"/>
        <w:rPr>
          <w:rFonts w:hint="cs"/>
          <w:rtl/>
        </w:rPr>
      </w:pPr>
    </w:p>
    <w:p w14:paraId="58D53955" w14:textId="77777777" w:rsidR="00000000" w:rsidRDefault="00E01313">
      <w:pPr>
        <w:pStyle w:val="af1"/>
        <w:rPr>
          <w:rtl/>
        </w:rPr>
      </w:pPr>
      <w:r>
        <w:rPr>
          <w:rtl/>
        </w:rPr>
        <w:t>היו"ר ראובן ריבלין:</w:t>
      </w:r>
    </w:p>
    <w:p w14:paraId="07055ADB" w14:textId="77777777" w:rsidR="00000000" w:rsidRDefault="00E01313">
      <w:pPr>
        <w:pStyle w:val="a0"/>
        <w:rPr>
          <w:rtl/>
        </w:rPr>
      </w:pPr>
    </w:p>
    <w:p w14:paraId="737B4964" w14:textId="77777777" w:rsidR="00000000" w:rsidRDefault="00E01313">
      <w:pPr>
        <w:pStyle w:val="a0"/>
        <w:rPr>
          <w:rFonts w:hint="cs"/>
          <w:rtl/>
        </w:rPr>
      </w:pPr>
      <w:r>
        <w:rPr>
          <w:rFonts w:hint="cs"/>
          <w:rtl/>
        </w:rPr>
        <w:t>אין בעיה.</w:t>
      </w:r>
    </w:p>
    <w:p w14:paraId="5BBB6641" w14:textId="77777777" w:rsidR="00000000" w:rsidRDefault="00E01313">
      <w:pPr>
        <w:pStyle w:val="a0"/>
        <w:ind w:firstLine="0"/>
        <w:rPr>
          <w:rFonts w:hint="cs"/>
          <w:rtl/>
        </w:rPr>
      </w:pPr>
    </w:p>
    <w:p w14:paraId="3F4EBF3A" w14:textId="77777777" w:rsidR="00000000" w:rsidRDefault="00E01313">
      <w:pPr>
        <w:pStyle w:val="-"/>
        <w:rPr>
          <w:rtl/>
        </w:rPr>
      </w:pPr>
      <w:bookmarkStart w:id="251" w:name="FS000000560T28_01_2004_14_24_39C"/>
      <w:bookmarkEnd w:id="251"/>
      <w:r>
        <w:rPr>
          <w:rFonts w:hint="cs"/>
          <w:rtl/>
        </w:rPr>
        <w:t>זהבה גלאון (מרצ)</w:t>
      </w:r>
      <w:r>
        <w:rPr>
          <w:rtl/>
        </w:rPr>
        <w:t>:</w:t>
      </w:r>
    </w:p>
    <w:p w14:paraId="4B0AF853" w14:textId="77777777" w:rsidR="00000000" w:rsidRDefault="00E01313">
      <w:pPr>
        <w:pStyle w:val="a0"/>
        <w:rPr>
          <w:rtl/>
        </w:rPr>
      </w:pPr>
    </w:p>
    <w:p w14:paraId="7EE56356" w14:textId="77777777" w:rsidR="00000000" w:rsidRDefault="00E01313">
      <w:pPr>
        <w:pStyle w:val="a0"/>
        <w:rPr>
          <w:rFonts w:hint="cs"/>
          <w:rtl/>
        </w:rPr>
      </w:pPr>
      <w:r>
        <w:rPr>
          <w:rFonts w:hint="cs"/>
          <w:rtl/>
        </w:rPr>
        <w:t>אני חוזרת ואומרת, שלא רק המדיניות שהממשלה מנהלת היא מדיניות</w:t>
      </w:r>
      <w:r>
        <w:rPr>
          <w:rFonts w:hint="cs"/>
          <w:rtl/>
        </w:rPr>
        <w:t xml:space="preserve"> מופקרת, חלק משריה הם שרים מופקרים, שיש להם לשון משתלחת - - - </w:t>
      </w:r>
    </w:p>
    <w:p w14:paraId="4120DC9E" w14:textId="77777777" w:rsidR="00000000" w:rsidRDefault="00E01313">
      <w:pPr>
        <w:pStyle w:val="a0"/>
        <w:ind w:firstLine="0"/>
        <w:rPr>
          <w:rFonts w:hint="cs"/>
          <w:rtl/>
        </w:rPr>
      </w:pPr>
    </w:p>
    <w:p w14:paraId="24BC7556" w14:textId="77777777" w:rsidR="00000000" w:rsidRDefault="00E01313">
      <w:pPr>
        <w:pStyle w:val="af1"/>
        <w:rPr>
          <w:rtl/>
        </w:rPr>
      </w:pPr>
      <w:r>
        <w:rPr>
          <w:rtl/>
        </w:rPr>
        <w:t>היו"ר ראובן ריבלין:</w:t>
      </w:r>
    </w:p>
    <w:p w14:paraId="6CEE3935" w14:textId="77777777" w:rsidR="00000000" w:rsidRDefault="00E01313">
      <w:pPr>
        <w:pStyle w:val="a0"/>
        <w:rPr>
          <w:rtl/>
        </w:rPr>
      </w:pPr>
    </w:p>
    <w:p w14:paraId="0A15A5B6" w14:textId="77777777" w:rsidR="00000000" w:rsidRDefault="00E01313">
      <w:pPr>
        <w:pStyle w:val="a0"/>
        <w:rPr>
          <w:rFonts w:hint="cs"/>
          <w:rtl/>
        </w:rPr>
      </w:pPr>
      <w:r>
        <w:rPr>
          <w:rFonts w:hint="cs"/>
          <w:rtl/>
        </w:rPr>
        <w:t>הוא לא אמר "שקר", הוא הביע את דעתו.</w:t>
      </w:r>
    </w:p>
    <w:p w14:paraId="7B82E98A" w14:textId="77777777" w:rsidR="00000000" w:rsidRDefault="00E01313">
      <w:pPr>
        <w:pStyle w:val="af0"/>
        <w:rPr>
          <w:rtl/>
        </w:rPr>
      </w:pPr>
    </w:p>
    <w:p w14:paraId="68465CB3" w14:textId="77777777" w:rsidR="00000000" w:rsidRDefault="00E01313">
      <w:pPr>
        <w:pStyle w:val="af0"/>
        <w:rPr>
          <w:rtl/>
        </w:rPr>
      </w:pPr>
      <w:r>
        <w:rPr>
          <w:rFonts w:hint="eastAsia"/>
          <w:rtl/>
        </w:rPr>
        <w:t>עסאם</w:t>
      </w:r>
      <w:r>
        <w:rPr>
          <w:rtl/>
        </w:rPr>
        <w:t xml:space="preserve"> מח'ול (חד"ש-תע"ל):</w:t>
      </w:r>
    </w:p>
    <w:p w14:paraId="6E5F2BBF" w14:textId="77777777" w:rsidR="00000000" w:rsidRDefault="00E01313">
      <w:pPr>
        <w:pStyle w:val="a0"/>
        <w:rPr>
          <w:rFonts w:hint="cs"/>
          <w:rtl/>
        </w:rPr>
      </w:pPr>
    </w:p>
    <w:p w14:paraId="541E2DBB" w14:textId="77777777" w:rsidR="00000000" w:rsidRDefault="00E01313">
      <w:pPr>
        <w:pStyle w:val="a0"/>
        <w:rPr>
          <w:rFonts w:hint="cs"/>
          <w:rtl/>
        </w:rPr>
      </w:pPr>
      <w:r>
        <w:rPr>
          <w:rFonts w:hint="cs"/>
          <w:rtl/>
        </w:rPr>
        <w:t>הוא אמר - לא גינו ולא בטיח.</w:t>
      </w:r>
    </w:p>
    <w:p w14:paraId="24CD35C7" w14:textId="77777777" w:rsidR="00000000" w:rsidRDefault="00E01313">
      <w:pPr>
        <w:pStyle w:val="a0"/>
        <w:rPr>
          <w:rFonts w:hint="cs"/>
          <w:rtl/>
        </w:rPr>
      </w:pPr>
    </w:p>
    <w:p w14:paraId="6F94DAC6" w14:textId="77777777" w:rsidR="00000000" w:rsidRDefault="00E01313">
      <w:pPr>
        <w:pStyle w:val="af1"/>
        <w:rPr>
          <w:rtl/>
        </w:rPr>
      </w:pPr>
      <w:r>
        <w:rPr>
          <w:rtl/>
        </w:rPr>
        <w:t>היו"ר ראובן ריבלין:</w:t>
      </w:r>
    </w:p>
    <w:p w14:paraId="3C99C2B5" w14:textId="77777777" w:rsidR="00000000" w:rsidRDefault="00E01313">
      <w:pPr>
        <w:pStyle w:val="a0"/>
        <w:rPr>
          <w:rtl/>
        </w:rPr>
      </w:pPr>
    </w:p>
    <w:p w14:paraId="71CF7F6E" w14:textId="77777777" w:rsidR="00000000" w:rsidRDefault="00E01313">
      <w:pPr>
        <w:pStyle w:val="a0"/>
        <w:rPr>
          <w:rFonts w:hint="cs"/>
          <w:rtl/>
        </w:rPr>
      </w:pPr>
      <w:r>
        <w:rPr>
          <w:rFonts w:hint="cs"/>
          <w:rtl/>
        </w:rPr>
        <w:t xml:space="preserve">הוא אמר, זה היה גינוי - - - </w:t>
      </w:r>
    </w:p>
    <w:p w14:paraId="40588B75" w14:textId="77777777" w:rsidR="00000000" w:rsidRDefault="00E01313">
      <w:pPr>
        <w:pStyle w:val="af1"/>
        <w:rPr>
          <w:rFonts w:hint="cs"/>
          <w:rtl/>
        </w:rPr>
      </w:pPr>
    </w:p>
    <w:p w14:paraId="1FEAE1F2" w14:textId="77777777" w:rsidR="00000000" w:rsidRDefault="00E01313">
      <w:pPr>
        <w:pStyle w:val="af0"/>
        <w:rPr>
          <w:rtl/>
        </w:rPr>
      </w:pPr>
      <w:r>
        <w:rPr>
          <w:rFonts w:hint="eastAsia"/>
          <w:rtl/>
        </w:rPr>
        <w:t>מוחמד</w:t>
      </w:r>
      <w:r>
        <w:rPr>
          <w:rtl/>
        </w:rPr>
        <w:t xml:space="preserve"> ברכה (חד"ש-תע"ל):</w:t>
      </w:r>
    </w:p>
    <w:p w14:paraId="10EABD9C" w14:textId="77777777" w:rsidR="00000000" w:rsidRDefault="00E01313">
      <w:pPr>
        <w:pStyle w:val="a0"/>
        <w:rPr>
          <w:rFonts w:hint="cs"/>
          <w:rtl/>
        </w:rPr>
      </w:pPr>
    </w:p>
    <w:p w14:paraId="1878C218" w14:textId="77777777" w:rsidR="00000000" w:rsidRDefault="00E01313">
      <w:pPr>
        <w:pStyle w:val="a0"/>
        <w:rPr>
          <w:rFonts w:hint="cs"/>
          <w:rtl/>
        </w:rPr>
      </w:pPr>
      <w:r>
        <w:rPr>
          <w:rFonts w:hint="cs"/>
          <w:rtl/>
        </w:rPr>
        <w:t xml:space="preserve">- - </w:t>
      </w:r>
      <w:r>
        <w:rPr>
          <w:rFonts w:hint="cs"/>
          <w:rtl/>
        </w:rPr>
        <w:t xml:space="preserve">- </w:t>
      </w:r>
    </w:p>
    <w:p w14:paraId="6BBAE3F0" w14:textId="77777777" w:rsidR="00000000" w:rsidRDefault="00E01313">
      <w:pPr>
        <w:pStyle w:val="a0"/>
        <w:ind w:firstLine="0"/>
        <w:rPr>
          <w:rFonts w:hint="cs"/>
          <w:rtl/>
        </w:rPr>
      </w:pPr>
    </w:p>
    <w:p w14:paraId="7BC76A7D" w14:textId="77777777" w:rsidR="00000000" w:rsidRDefault="00E01313">
      <w:pPr>
        <w:pStyle w:val="af1"/>
        <w:rPr>
          <w:rtl/>
        </w:rPr>
      </w:pPr>
      <w:r>
        <w:rPr>
          <w:rtl/>
        </w:rPr>
        <w:t>היו"ר ראובן ריבלין:</w:t>
      </w:r>
    </w:p>
    <w:p w14:paraId="2C4D4ACD" w14:textId="77777777" w:rsidR="00000000" w:rsidRDefault="00E01313">
      <w:pPr>
        <w:pStyle w:val="a0"/>
        <w:rPr>
          <w:rtl/>
        </w:rPr>
      </w:pPr>
    </w:p>
    <w:p w14:paraId="2C3B6B06" w14:textId="77777777" w:rsidR="00000000" w:rsidRDefault="00E01313">
      <w:pPr>
        <w:pStyle w:val="a0"/>
        <w:rPr>
          <w:rFonts w:hint="cs"/>
          <w:rtl/>
        </w:rPr>
      </w:pPr>
      <w:r>
        <w:rPr>
          <w:rFonts w:hint="cs"/>
          <w:rtl/>
        </w:rPr>
        <w:t xml:space="preserve">חבר הכנסת ברכה, מה שהוא התכוון, שהגינוי שלו לא היה אמיתי. </w:t>
      </w:r>
    </w:p>
    <w:p w14:paraId="7E8582C4" w14:textId="77777777" w:rsidR="00000000" w:rsidRDefault="00E01313">
      <w:pPr>
        <w:pStyle w:val="a0"/>
        <w:rPr>
          <w:rtl/>
        </w:rPr>
      </w:pPr>
    </w:p>
    <w:p w14:paraId="62F6A53E" w14:textId="77777777" w:rsidR="00000000" w:rsidRDefault="00E01313">
      <w:pPr>
        <w:pStyle w:val="af0"/>
        <w:rPr>
          <w:rtl/>
        </w:rPr>
      </w:pPr>
      <w:bookmarkStart w:id="252" w:name="FS000000504T28_01_2004_13_15_22C"/>
      <w:bookmarkEnd w:id="252"/>
      <w:r>
        <w:rPr>
          <w:rFonts w:hint="eastAsia"/>
          <w:rtl/>
        </w:rPr>
        <w:t>מוחמד</w:t>
      </w:r>
      <w:r>
        <w:rPr>
          <w:rtl/>
        </w:rPr>
        <w:t xml:space="preserve"> ברכה (חד"ש-תע"ל):</w:t>
      </w:r>
    </w:p>
    <w:p w14:paraId="2B2E2819" w14:textId="77777777" w:rsidR="00000000" w:rsidRDefault="00E01313">
      <w:pPr>
        <w:pStyle w:val="a0"/>
        <w:rPr>
          <w:rFonts w:hint="cs"/>
          <w:rtl/>
        </w:rPr>
      </w:pPr>
    </w:p>
    <w:p w14:paraId="24C50221" w14:textId="77777777" w:rsidR="00000000" w:rsidRDefault="00E01313">
      <w:pPr>
        <w:pStyle w:val="a0"/>
        <w:rPr>
          <w:rFonts w:hint="cs"/>
          <w:rtl/>
        </w:rPr>
      </w:pPr>
      <w:r>
        <w:rPr>
          <w:rFonts w:hint="cs"/>
          <w:rtl/>
        </w:rPr>
        <w:t>לשרים מותר לשקר?</w:t>
      </w:r>
    </w:p>
    <w:p w14:paraId="34EF648F" w14:textId="77777777" w:rsidR="00000000" w:rsidRDefault="00E01313">
      <w:pPr>
        <w:pStyle w:val="a0"/>
        <w:ind w:firstLine="0"/>
        <w:rPr>
          <w:rFonts w:hint="cs"/>
          <w:rtl/>
        </w:rPr>
      </w:pPr>
    </w:p>
    <w:p w14:paraId="5EF1A11B" w14:textId="77777777" w:rsidR="00000000" w:rsidRDefault="00E01313">
      <w:pPr>
        <w:pStyle w:val="af0"/>
        <w:rPr>
          <w:rtl/>
        </w:rPr>
      </w:pPr>
      <w:r>
        <w:rPr>
          <w:rFonts w:hint="eastAsia"/>
          <w:rtl/>
        </w:rPr>
        <w:t>השר</w:t>
      </w:r>
      <w:r>
        <w:rPr>
          <w:rtl/>
        </w:rPr>
        <w:t xml:space="preserve"> עוזי לנדאו:</w:t>
      </w:r>
    </w:p>
    <w:p w14:paraId="76BE7CDF" w14:textId="77777777" w:rsidR="00000000" w:rsidRDefault="00E01313">
      <w:pPr>
        <w:pStyle w:val="a0"/>
        <w:ind w:firstLine="0"/>
        <w:rPr>
          <w:rFonts w:hint="cs"/>
          <w:rtl/>
        </w:rPr>
      </w:pPr>
    </w:p>
    <w:p w14:paraId="04C95EB7" w14:textId="77777777" w:rsidR="00000000" w:rsidRDefault="00E01313">
      <w:pPr>
        <w:pStyle w:val="a0"/>
        <w:ind w:firstLine="0"/>
        <w:rPr>
          <w:rFonts w:hint="cs"/>
          <w:rtl/>
        </w:rPr>
      </w:pPr>
      <w:r>
        <w:rPr>
          <w:rFonts w:hint="cs"/>
          <w:rtl/>
        </w:rPr>
        <w:tab/>
        <w:t xml:space="preserve">- - -  </w:t>
      </w:r>
    </w:p>
    <w:p w14:paraId="3C4354F1" w14:textId="77777777" w:rsidR="00000000" w:rsidRDefault="00E01313">
      <w:pPr>
        <w:pStyle w:val="a0"/>
        <w:ind w:firstLine="0"/>
        <w:rPr>
          <w:rFonts w:hint="cs"/>
          <w:rtl/>
        </w:rPr>
      </w:pPr>
    </w:p>
    <w:p w14:paraId="7E1E7FCF" w14:textId="77777777" w:rsidR="00000000" w:rsidRDefault="00E01313">
      <w:pPr>
        <w:pStyle w:val="af1"/>
        <w:rPr>
          <w:rtl/>
        </w:rPr>
      </w:pPr>
      <w:r>
        <w:rPr>
          <w:rFonts w:hint="eastAsia"/>
          <w:rtl/>
        </w:rPr>
        <w:t>היו</w:t>
      </w:r>
      <w:r>
        <w:rPr>
          <w:rtl/>
        </w:rPr>
        <w:t>"ר ראובן ריבלין:</w:t>
      </w:r>
    </w:p>
    <w:p w14:paraId="731A155E" w14:textId="77777777" w:rsidR="00000000" w:rsidRDefault="00E01313">
      <w:pPr>
        <w:pStyle w:val="a0"/>
        <w:rPr>
          <w:rFonts w:hint="cs"/>
          <w:rtl/>
        </w:rPr>
      </w:pPr>
    </w:p>
    <w:p w14:paraId="4AB2AA03" w14:textId="77777777" w:rsidR="00000000" w:rsidRDefault="00E01313">
      <w:pPr>
        <w:pStyle w:val="a0"/>
        <w:rPr>
          <w:rFonts w:hint="cs"/>
          <w:rtl/>
        </w:rPr>
      </w:pPr>
      <w:r>
        <w:rPr>
          <w:rFonts w:hint="cs"/>
          <w:rtl/>
        </w:rPr>
        <w:t>הוא אמר שזה לא גינוי.</w:t>
      </w:r>
    </w:p>
    <w:p w14:paraId="43312076" w14:textId="77777777" w:rsidR="00000000" w:rsidRDefault="00E01313">
      <w:pPr>
        <w:pStyle w:val="a0"/>
        <w:ind w:firstLine="0"/>
        <w:rPr>
          <w:rFonts w:hint="cs"/>
          <w:rtl/>
        </w:rPr>
      </w:pPr>
    </w:p>
    <w:p w14:paraId="4EB733DF" w14:textId="77777777" w:rsidR="00000000" w:rsidRDefault="00E01313">
      <w:pPr>
        <w:pStyle w:val="af0"/>
        <w:rPr>
          <w:rtl/>
        </w:rPr>
      </w:pPr>
      <w:r>
        <w:rPr>
          <w:rFonts w:hint="eastAsia"/>
          <w:rtl/>
        </w:rPr>
        <w:t>מוחמד</w:t>
      </w:r>
      <w:r>
        <w:rPr>
          <w:rtl/>
        </w:rPr>
        <w:t xml:space="preserve"> ברכה (חד"ש-תע"ל):</w:t>
      </w:r>
    </w:p>
    <w:p w14:paraId="654DC627" w14:textId="77777777" w:rsidR="00000000" w:rsidRDefault="00E01313">
      <w:pPr>
        <w:pStyle w:val="a0"/>
        <w:rPr>
          <w:rFonts w:hint="cs"/>
          <w:rtl/>
        </w:rPr>
      </w:pPr>
    </w:p>
    <w:p w14:paraId="73B7C5B1" w14:textId="77777777" w:rsidR="00000000" w:rsidRDefault="00E01313">
      <w:pPr>
        <w:pStyle w:val="a0"/>
        <w:rPr>
          <w:rFonts w:hint="cs"/>
          <w:rtl/>
        </w:rPr>
      </w:pPr>
      <w:r>
        <w:rPr>
          <w:rFonts w:hint="cs"/>
          <w:rtl/>
        </w:rPr>
        <w:t xml:space="preserve">הוא אמר </w:t>
      </w:r>
      <w:r>
        <w:rPr>
          <w:rtl/>
        </w:rPr>
        <w:t>–</w:t>
      </w:r>
      <w:r>
        <w:rPr>
          <w:rFonts w:hint="cs"/>
          <w:rtl/>
        </w:rPr>
        <w:t xml:space="preserve"> לא גינו ולא בטיח. </w:t>
      </w:r>
    </w:p>
    <w:p w14:paraId="6C281D58" w14:textId="77777777" w:rsidR="00000000" w:rsidRDefault="00E01313">
      <w:pPr>
        <w:pStyle w:val="a0"/>
        <w:ind w:firstLine="0"/>
        <w:rPr>
          <w:rFonts w:hint="cs"/>
          <w:rtl/>
        </w:rPr>
      </w:pPr>
    </w:p>
    <w:p w14:paraId="59FAB785" w14:textId="77777777" w:rsidR="00000000" w:rsidRDefault="00E01313">
      <w:pPr>
        <w:pStyle w:val="af1"/>
        <w:rPr>
          <w:rtl/>
        </w:rPr>
      </w:pPr>
      <w:r>
        <w:rPr>
          <w:rtl/>
        </w:rPr>
        <w:t>הי</w:t>
      </w:r>
      <w:r>
        <w:rPr>
          <w:rtl/>
        </w:rPr>
        <w:t>ו"ר ראובן ריבלין:</w:t>
      </w:r>
    </w:p>
    <w:p w14:paraId="025F6195" w14:textId="77777777" w:rsidR="00000000" w:rsidRDefault="00E01313">
      <w:pPr>
        <w:pStyle w:val="a0"/>
        <w:rPr>
          <w:rtl/>
        </w:rPr>
      </w:pPr>
    </w:p>
    <w:p w14:paraId="202F32B3" w14:textId="77777777" w:rsidR="00000000" w:rsidRDefault="00E01313">
      <w:pPr>
        <w:pStyle w:val="a0"/>
        <w:rPr>
          <w:rFonts w:hint="cs"/>
          <w:rtl/>
        </w:rPr>
      </w:pPr>
      <w:r>
        <w:rPr>
          <w:rFonts w:hint="cs"/>
          <w:rtl/>
        </w:rPr>
        <w:t>הוא לא אמר על עצם האמירה.</w:t>
      </w:r>
    </w:p>
    <w:p w14:paraId="4DB8BEE4" w14:textId="77777777" w:rsidR="00000000" w:rsidRDefault="00E01313">
      <w:pPr>
        <w:pStyle w:val="a0"/>
        <w:ind w:firstLine="0"/>
        <w:rPr>
          <w:rFonts w:hint="cs"/>
          <w:rtl/>
        </w:rPr>
      </w:pPr>
    </w:p>
    <w:p w14:paraId="438014B5" w14:textId="77777777" w:rsidR="00000000" w:rsidRDefault="00E01313">
      <w:pPr>
        <w:pStyle w:val="-"/>
        <w:rPr>
          <w:rtl/>
        </w:rPr>
      </w:pPr>
      <w:bookmarkStart w:id="253" w:name="FS000000560T28_01_2004_14_27_58C"/>
      <w:bookmarkEnd w:id="253"/>
      <w:r>
        <w:rPr>
          <w:rFonts w:hint="cs"/>
          <w:rtl/>
        </w:rPr>
        <w:t>זהבה גלאון (מרצ)</w:t>
      </w:r>
      <w:r>
        <w:rPr>
          <w:rtl/>
        </w:rPr>
        <w:t>:</w:t>
      </w:r>
    </w:p>
    <w:p w14:paraId="23A74277" w14:textId="77777777" w:rsidR="00000000" w:rsidRDefault="00E01313">
      <w:pPr>
        <w:pStyle w:val="a0"/>
        <w:rPr>
          <w:rtl/>
        </w:rPr>
      </w:pPr>
    </w:p>
    <w:p w14:paraId="62AD997C" w14:textId="77777777" w:rsidR="00000000" w:rsidRDefault="00E01313">
      <w:pPr>
        <w:pStyle w:val="a0"/>
        <w:rPr>
          <w:rFonts w:hint="cs"/>
          <w:rtl/>
        </w:rPr>
      </w:pPr>
      <w:r>
        <w:rPr>
          <w:rFonts w:hint="cs"/>
          <w:rtl/>
        </w:rPr>
        <w:t>הנה, הוא אומר גם עכשיו.</w:t>
      </w:r>
    </w:p>
    <w:p w14:paraId="38E6041D" w14:textId="77777777" w:rsidR="00000000" w:rsidRDefault="00E01313">
      <w:pPr>
        <w:pStyle w:val="a0"/>
        <w:ind w:firstLine="0"/>
        <w:rPr>
          <w:rFonts w:hint="cs"/>
          <w:rtl/>
        </w:rPr>
      </w:pPr>
    </w:p>
    <w:p w14:paraId="6B388CBF" w14:textId="77777777" w:rsidR="00000000" w:rsidRDefault="00E01313">
      <w:pPr>
        <w:pStyle w:val="af0"/>
        <w:rPr>
          <w:rtl/>
        </w:rPr>
      </w:pPr>
      <w:r>
        <w:rPr>
          <w:rFonts w:hint="eastAsia"/>
          <w:rtl/>
        </w:rPr>
        <w:t>השר</w:t>
      </w:r>
      <w:r>
        <w:rPr>
          <w:rtl/>
        </w:rPr>
        <w:t xml:space="preserve"> עוזי לנדאו:</w:t>
      </w:r>
    </w:p>
    <w:p w14:paraId="737C6EC6" w14:textId="77777777" w:rsidR="00000000" w:rsidRDefault="00E01313">
      <w:pPr>
        <w:pStyle w:val="a0"/>
        <w:rPr>
          <w:rFonts w:hint="cs"/>
          <w:rtl/>
        </w:rPr>
      </w:pPr>
    </w:p>
    <w:p w14:paraId="07B297A5" w14:textId="77777777" w:rsidR="00000000" w:rsidRDefault="00E01313">
      <w:pPr>
        <w:pStyle w:val="a0"/>
        <w:rPr>
          <w:rFonts w:hint="cs"/>
          <w:rtl/>
        </w:rPr>
      </w:pPr>
      <w:r>
        <w:rPr>
          <w:rFonts w:hint="cs"/>
          <w:rtl/>
        </w:rPr>
        <w:t xml:space="preserve">- - - </w:t>
      </w:r>
    </w:p>
    <w:p w14:paraId="69705634" w14:textId="77777777" w:rsidR="00000000" w:rsidRDefault="00E01313">
      <w:pPr>
        <w:pStyle w:val="a0"/>
        <w:rPr>
          <w:rFonts w:hint="cs"/>
          <w:rtl/>
        </w:rPr>
      </w:pPr>
    </w:p>
    <w:p w14:paraId="15A7EAC0" w14:textId="77777777" w:rsidR="00000000" w:rsidRDefault="00E01313">
      <w:pPr>
        <w:pStyle w:val="-"/>
        <w:rPr>
          <w:rtl/>
        </w:rPr>
      </w:pPr>
      <w:bookmarkStart w:id="254" w:name="FS000000560T28_01_2004_14_28_15C"/>
      <w:bookmarkStart w:id="255" w:name="FS000000504T28_01_2004_14_28_25"/>
      <w:bookmarkStart w:id="256" w:name="FS000000504T28_01_2004_14_28_29C"/>
      <w:bookmarkEnd w:id="254"/>
      <w:bookmarkEnd w:id="255"/>
      <w:bookmarkEnd w:id="256"/>
      <w:r>
        <w:rPr>
          <w:rtl/>
        </w:rPr>
        <w:t>זהבה גלאון (מרצ):</w:t>
      </w:r>
    </w:p>
    <w:p w14:paraId="65E583C4" w14:textId="77777777" w:rsidR="00000000" w:rsidRDefault="00E01313">
      <w:pPr>
        <w:pStyle w:val="a0"/>
        <w:rPr>
          <w:rtl/>
        </w:rPr>
      </w:pPr>
    </w:p>
    <w:p w14:paraId="30FCE300" w14:textId="77777777" w:rsidR="00000000" w:rsidRDefault="00E01313">
      <w:pPr>
        <w:pStyle w:val="a0"/>
        <w:rPr>
          <w:rFonts w:hint="cs"/>
          <w:rtl/>
        </w:rPr>
      </w:pPr>
      <w:r>
        <w:rPr>
          <w:rFonts w:hint="cs"/>
          <w:rtl/>
        </w:rPr>
        <w:t xml:space="preserve">לשון של שר מופקר. </w:t>
      </w:r>
    </w:p>
    <w:p w14:paraId="709D46F2" w14:textId="77777777" w:rsidR="00000000" w:rsidRDefault="00E01313">
      <w:pPr>
        <w:pStyle w:val="a0"/>
        <w:ind w:firstLine="0"/>
        <w:rPr>
          <w:rFonts w:hint="cs"/>
          <w:rtl/>
        </w:rPr>
      </w:pPr>
    </w:p>
    <w:p w14:paraId="5CB7AAD9" w14:textId="77777777" w:rsidR="00000000" w:rsidRDefault="00E01313">
      <w:pPr>
        <w:pStyle w:val="af0"/>
        <w:rPr>
          <w:rFonts w:hint="cs"/>
          <w:rtl/>
        </w:rPr>
      </w:pPr>
      <w:r>
        <w:rPr>
          <w:rtl/>
        </w:rPr>
        <w:t>מוחמד ברכה (חד"ש-תע"ל):</w:t>
      </w:r>
    </w:p>
    <w:p w14:paraId="0D222745" w14:textId="77777777" w:rsidR="00000000" w:rsidRDefault="00E01313">
      <w:pPr>
        <w:pStyle w:val="a0"/>
        <w:rPr>
          <w:rFonts w:hint="cs"/>
          <w:rtl/>
        </w:rPr>
      </w:pPr>
    </w:p>
    <w:p w14:paraId="72492CC6" w14:textId="77777777" w:rsidR="00000000" w:rsidRDefault="00E01313">
      <w:pPr>
        <w:pStyle w:val="a0"/>
        <w:rPr>
          <w:rFonts w:hint="cs"/>
          <w:rtl/>
        </w:rPr>
      </w:pPr>
      <w:r>
        <w:rPr>
          <w:rFonts w:hint="cs"/>
          <w:rtl/>
        </w:rPr>
        <w:t>אדוני, למה אתה לוקח לעצמך את התפקיד לפרשן כל קריאת ביניים?</w:t>
      </w:r>
    </w:p>
    <w:p w14:paraId="7C47964C" w14:textId="77777777" w:rsidR="00000000" w:rsidRDefault="00E01313">
      <w:pPr>
        <w:pStyle w:val="a0"/>
        <w:ind w:firstLine="0"/>
        <w:rPr>
          <w:rFonts w:hint="cs"/>
          <w:rtl/>
        </w:rPr>
      </w:pPr>
    </w:p>
    <w:p w14:paraId="615DD0E0" w14:textId="77777777" w:rsidR="00000000" w:rsidRDefault="00E01313">
      <w:pPr>
        <w:pStyle w:val="af1"/>
        <w:rPr>
          <w:rtl/>
        </w:rPr>
      </w:pPr>
      <w:bookmarkStart w:id="257" w:name="FS000000504T28_01_2004_13_16_20C"/>
      <w:bookmarkEnd w:id="257"/>
      <w:r>
        <w:rPr>
          <w:rtl/>
        </w:rPr>
        <w:t>היו"ר ראובן ריבלי</w:t>
      </w:r>
      <w:r>
        <w:rPr>
          <w:rtl/>
        </w:rPr>
        <w:t>ן:</w:t>
      </w:r>
    </w:p>
    <w:p w14:paraId="67231789" w14:textId="77777777" w:rsidR="00000000" w:rsidRDefault="00E01313">
      <w:pPr>
        <w:pStyle w:val="a0"/>
        <w:rPr>
          <w:rtl/>
        </w:rPr>
      </w:pPr>
    </w:p>
    <w:p w14:paraId="484ACDC4" w14:textId="77777777" w:rsidR="00000000" w:rsidRDefault="00E01313">
      <w:pPr>
        <w:pStyle w:val="a0"/>
        <w:rPr>
          <w:rFonts w:hint="cs"/>
          <w:rtl/>
        </w:rPr>
      </w:pPr>
      <w:r>
        <w:rPr>
          <w:rFonts w:hint="cs"/>
          <w:rtl/>
        </w:rPr>
        <w:t>האם אדוני אומר שחבר הכנסת טיבי לא  עמד פה וגינה? לעצם העובדה?</w:t>
      </w:r>
    </w:p>
    <w:p w14:paraId="78C4C0BA" w14:textId="77777777" w:rsidR="00000000" w:rsidRDefault="00E01313">
      <w:pPr>
        <w:pStyle w:val="a0"/>
        <w:ind w:firstLine="0"/>
        <w:rPr>
          <w:rFonts w:hint="cs"/>
          <w:rtl/>
        </w:rPr>
      </w:pPr>
    </w:p>
    <w:p w14:paraId="2F228852" w14:textId="77777777" w:rsidR="00000000" w:rsidRDefault="00E01313">
      <w:pPr>
        <w:pStyle w:val="af0"/>
        <w:rPr>
          <w:rtl/>
        </w:rPr>
      </w:pPr>
      <w:r>
        <w:rPr>
          <w:rFonts w:hint="eastAsia"/>
          <w:rtl/>
        </w:rPr>
        <w:t>השר</w:t>
      </w:r>
      <w:r>
        <w:rPr>
          <w:rtl/>
        </w:rPr>
        <w:t xml:space="preserve"> עוזי לנדאו:</w:t>
      </w:r>
    </w:p>
    <w:p w14:paraId="5AD4893B" w14:textId="77777777" w:rsidR="00000000" w:rsidRDefault="00E01313">
      <w:pPr>
        <w:pStyle w:val="a0"/>
        <w:rPr>
          <w:rFonts w:hint="cs"/>
          <w:rtl/>
        </w:rPr>
      </w:pPr>
    </w:p>
    <w:p w14:paraId="26A1754D" w14:textId="77777777" w:rsidR="00000000" w:rsidRDefault="00E01313">
      <w:pPr>
        <w:pStyle w:val="a0"/>
        <w:rPr>
          <w:rFonts w:hint="cs"/>
          <w:rtl/>
        </w:rPr>
      </w:pPr>
      <w:r>
        <w:rPr>
          <w:rFonts w:hint="cs"/>
          <w:rtl/>
        </w:rPr>
        <w:t xml:space="preserve">לא מספיק לומר את זה. </w:t>
      </w:r>
    </w:p>
    <w:p w14:paraId="1B1DCEC9" w14:textId="77777777" w:rsidR="00000000" w:rsidRDefault="00E01313">
      <w:pPr>
        <w:pStyle w:val="a0"/>
        <w:ind w:firstLine="0"/>
        <w:rPr>
          <w:rFonts w:hint="cs"/>
          <w:rtl/>
        </w:rPr>
      </w:pPr>
    </w:p>
    <w:p w14:paraId="6192B741" w14:textId="77777777" w:rsidR="00000000" w:rsidRDefault="00E01313">
      <w:pPr>
        <w:pStyle w:val="af1"/>
        <w:rPr>
          <w:rtl/>
        </w:rPr>
      </w:pPr>
      <w:r>
        <w:rPr>
          <w:rFonts w:hint="eastAsia"/>
          <w:rtl/>
        </w:rPr>
        <w:t>היו</w:t>
      </w:r>
      <w:r>
        <w:rPr>
          <w:rtl/>
        </w:rPr>
        <w:t>"ר ראובן ריבלין:</w:t>
      </w:r>
    </w:p>
    <w:p w14:paraId="548D2855" w14:textId="77777777" w:rsidR="00000000" w:rsidRDefault="00E01313">
      <w:pPr>
        <w:pStyle w:val="a0"/>
        <w:rPr>
          <w:rFonts w:hint="cs"/>
          <w:rtl/>
        </w:rPr>
      </w:pPr>
    </w:p>
    <w:p w14:paraId="4651180D" w14:textId="77777777" w:rsidR="00000000" w:rsidRDefault="00E01313">
      <w:pPr>
        <w:pStyle w:val="a0"/>
        <w:rPr>
          <w:rFonts w:hint="cs"/>
          <w:rtl/>
        </w:rPr>
      </w:pPr>
      <w:r>
        <w:rPr>
          <w:rFonts w:hint="cs"/>
          <w:rtl/>
        </w:rPr>
        <w:t>אולי אדוני לא מבין. אדוני אומר דברים והם מתפרשים כפשוטם. הוא עמד פה וגינה. אדוני רק בא ואומר, זה גינוי מהפה ולחוץ. אני מסכים אתך</w:t>
      </w:r>
      <w:r>
        <w:rPr>
          <w:rFonts w:hint="cs"/>
          <w:rtl/>
        </w:rPr>
        <w:t xml:space="preserve">, לא אפשר יותר - - - </w:t>
      </w:r>
    </w:p>
    <w:p w14:paraId="30147607" w14:textId="77777777" w:rsidR="00000000" w:rsidRDefault="00E01313">
      <w:pPr>
        <w:pStyle w:val="a0"/>
        <w:ind w:firstLine="0"/>
        <w:rPr>
          <w:rFonts w:hint="cs"/>
          <w:rtl/>
        </w:rPr>
      </w:pPr>
    </w:p>
    <w:p w14:paraId="1C00B313" w14:textId="77777777" w:rsidR="00000000" w:rsidRDefault="00E01313">
      <w:pPr>
        <w:pStyle w:val="af0"/>
        <w:rPr>
          <w:rtl/>
        </w:rPr>
      </w:pPr>
      <w:r>
        <w:rPr>
          <w:rFonts w:hint="eastAsia"/>
          <w:rtl/>
        </w:rPr>
        <w:t>מוחמד</w:t>
      </w:r>
      <w:r>
        <w:rPr>
          <w:rtl/>
        </w:rPr>
        <w:t xml:space="preserve"> ברכה (חד"ש-תע"ל):</w:t>
      </w:r>
    </w:p>
    <w:p w14:paraId="61E2B325" w14:textId="77777777" w:rsidR="00000000" w:rsidRDefault="00E01313">
      <w:pPr>
        <w:pStyle w:val="a0"/>
        <w:rPr>
          <w:rFonts w:hint="cs"/>
          <w:rtl/>
        </w:rPr>
      </w:pPr>
    </w:p>
    <w:p w14:paraId="50FF8B13" w14:textId="77777777" w:rsidR="00000000" w:rsidRDefault="00E01313">
      <w:pPr>
        <w:pStyle w:val="a0"/>
        <w:rPr>
          <w:rFonts w:hint="cs"/>
          <w:rtl/>
        </w:rPr>
      </w:pPr>
      <w:r>
        <w:rPr>
          <w:rFonts w:hint="cs"/>
          <w:rtl/>
        </w:rPr>
        <w:t xml:space="preserve">כל סוגי הטרור. הילד שנהרג בפיגוע בשדרות-מורייה הוא ילד, והילד - - - </w:t>
      </w:r>
    </w:p>
    <w:p w14:paraId="768742AC" w14:textId="77777777" w:rsidR="00000000" w:rsidRDefault="00E01313">
      <w:pPr>
        <w:pStyle w:val="a0"/>
        <w:ind w:firstLine="0"/>
        <w:rPr>
          <w:rFonts w:hint="cs"/>
          <w:rtl/>
        </w:rPr>
      </w:pPr>
    </w:p>
    <w:p w14:paraId="3E15BA78" w14:textId="77777777" w:rsidR="00000000" w:rsidRDefault="00E01313">
      <w:pPr>
        <w:pStyle w:val="af0"/>
        <w:rPr>
          <w:rtl/>
        </w:rPr>
      </w:pPr>
      <w:r>
        <w:rPr>
          <w:rFonts w:hint="eastAsia"/>
          <w:rtl/>
        </w:rPr>
        <w:t>השר</w:t>
      </w:r>
      <w:r>
        <w:rPr>
          <w:rtl/>
        </w:rPr>
        <w:t xml:space="preserve"> עוזי לנדאו:</w:t>
      </w:r>
    </w:p>
    <w:p w14:paraId="629F5C57" w14:textId="77777777" w:rsidR="00000000" w:rsidRDefault="00E01313">
      <w:pPr>
        <w:pStyle w:val="a0"/>
        <w:rPr>
          <w:rFonts w:hint="cs"/>
          <w:rtl/>
        </w:rPr>
      </w:pPr>
    </w:p>
    <w:p w14:paraId="16A67224" w14:textId="77777777" w:rsidR="00000000" w:rsidRDefault="00E01313">
      <w:pPr>
        <w:pStyle w:val="a0"/>
        <w:ind w:left="719" w:firstLine="0"/>
        <w:rPr>
          <w:rFonts w:hint="cs"/>
          <w:rtl/>
        </w:rPr>
      </w:pPr>
      <w:r>
        <w:rPr>
          <w:rFonts w:hint="cs"/>
          <w:rtl/>
        </w:rPr>
        <w:t xml:space="preserve">- - - </w:t>
      </w:r>
    </w:p>
    <w:p w14:paraId="0A757E36" w14:textId="77777777" w:rsidR="00000000" w:rsidRDefault="00E01313">
      <w:pPr>
        <w:pStyle w:val="a0"/>
        <w:ind w:firstLine="0"/>
        <w:rPr>
          <w:rFonts w:hint="cs"/>
          <w:rtl/>
        </w:rPr>
      </w:pPr>
    </w:p>
    <w:p w14:paraId="58779AC2" w14:textId="77777777" w:rsidR="00000000" w:rsidRDefault="00E01313">
      <w:pPr>
        <w:pStyle w:val="af1"/>
        <w:rPr>
          <w:rtl/>
        </w:rPr>
      </w:pPr>
      <w:r>
        <w:rPr>
          <w:rFonts w:hint="eastAsia"/>
          <w:rtl/>
        </w:rPr>
        <w:t>היו</w:t>
      </w:r>
      <w:r>
        <w:rPr>
          <w:rtl/>
        </w:rPr>
        <w:t>"ר ראובן ריבלין:</w:t>
      </w:r>
    </w:p>
    <w:p w14:paraId="7F78E6B4" w14:textId="77777777" w:rsidR="00000000" w:rsidRDefault="00E01313">
      <w:pPr>
        <w:pStyle w:val="a0"/>
        <w:rPr>
          <w:rFonts w:hint="cs"/>
          <w:rtl/>
        </w:rPr>
      </w:pPr>
    </w:p>
    <w:p w14:paraId="5C378C9D" w14:textId="77777777" w:rsidR="00000000" w:rsidRDefault="00E01313">
      <w:pPr>
        <w:pStyle w:val="a0"/>
        <w:rPr>
          <w:rFonts w:hint="cs"/>
          <w:rtl/>
        </w:rPr>
      </w:pPr>
      <w:r>
        <w:rPr>
          <w:rFonts w:hint="cs"/>
          <w:rtl/>
        </w:rPr>
        <w:t>חבר הכנסת ברכה. כבוד השר לנדאו.</w:t>
      </w:r>
    </w:p>
    <w:p w14:paraId="5A1A3B60" w14:textId="77777777" w:rsidR="00000000" w:rsidRDefault="00E01313">
      <w:pPr>
        <w:pStyle w:val="a0"/>
        <w:ind w:firstLine="0"/>
        <w:rPr>
          <w:rFonts w:hint="cs"/>
          <w:rtl/>
        </w:rPr>
      </w:pPr>
    </w:p>
    <w:p w14:paraId="3B64B1A2" w14:textId="77777777" w:rsidR="00000000" w:rsidRDefault="00E01313">
      <w:pPr>
        <w:pStyle w:val="af0"/>
        <w:rPr>
          <w:rtl/>
        </w:rPr>
      </w:pPr>
    </w:p>
    <w:p w14:paraId="20FF72F0" w14:textId="77777777" w:rsidR="00000000" w:rsidRDefault="00E01313">
      <w:pPr>
        <w:pStyle w:val="af0"/>
        <w:rPr>
          <w:rtl/>
        </w:rPr>
      </w:pPr>
      <w:r>
        <w:rPr>
          <w:rtl/>
        </w:rPr>
        <w:t>עסאם מח'ול (חד"ש-תע"ל):</w:t>
      </w:r>
    </w:p>
    <w:p w14:paraId="02E927ED" w14:textId="77777777" w:rsidR="00000000" w:rsidRDefault="00E01313">
      <w:pPr>
        <w:pStyle w:val="a0"/>
        <w:rPr>
          <w:rtl/>
        </w:rPr>
      </w:pPr>
    </w:p>
    <w:p w14:paraId="45AD4E31" w14:textId="77777777" w:rsidR="00000000" w:rsidRDefault="00E01313">
      <w:pPr>
        <w:pStyle w:val="a0"/>
        <w:rPr>
          <w:rFonts w:hint="cs"/>
          <w:rtl/>
        </w:rPr>
      </w:pPr>
      <w:r>
        <w:rPr>
          <w:rFonts w:hint="cs"/>
          <w:rtl/>
        </w:rPr>
        <w:t xml:space="preserve">- - - </w:t>
      </w:r>
    </w:p>
    <w:p w14:paraId="249D9641" w14:textId="77777777" w:rsidR="00000000" w:rsidRDefault="00E01313">
      <w:pPr>
        <w:pStyle w:val="af1"/>
        <w:rPr>
          <w:rFonts w:hint="cs"/>
          <w:rtl/>
        </w:rPr>
      </w:pPr>
    </w:p>
    <w:p w14:paraId="4C9A0E09" w14:textId="77777777" w:rsidR="00000000" w:rsidRDefault="00E01313">
      <w:pPr>
        <w:pStyle w:val="af1"/>
        <w:rPr>
          <w:rtl/>
        </w:rPr>
      </w:pPr>
      <w:r>
        <w:rPr>
          <w:rtl/>
        </w:rPr>
        <w:t>היו"ר ראובן ריבלין:</w:t>
      </w:r>
    </w:p>
    <w:p w14:paraId="4D19419E" w14:textId="77777777" w:rsidR="00000000" w:rsidRDefault="00E01313">
      <w:pPr>
        <w:pStyle w:val="a0"/>
        <w:rPr>
          <w:rtl/>
        </w:rPr>
      </w:pPr>
    </w:p>
    <w:p w14:paraId="5CF715C6" w14:textId="77777777" w:rsidR="00000000" w:rsidRDefault="00E01313">
      <w:pPr>
        <w:pStyle w:val="a0"/>
        <w:rPr>
          <w:rFonts w:hint="cs"/>
          <w:rtl/>
        </w:rPr>
      </w:pPr>
      <w:r>
        <w:rPr>
          <w:rFonts w:hint="cs"/>
          <w:rtl/>
        </w:rPr>
        <w:t>מספי</w:t>
      </w:r>
      <w:r>
        <w:rPr>
          <w:rFonts w:hint="cs"/>
          <w:rtl/>
        </w:rPr>
        <w:t xml:space="preserve">ק. תודה רבה. חבר הכנסת מח'ול, אני מגנה את דבריך, אבל נעבור הלאה. זה הזמן של חברת הכנסת גלאון. </w:t>
      </w:r>
    </w:p>
    <w:p w14:paraId="0E0B42CC" w14:textId="77777777" w:rsidR="00000000" w:rsidRDefault="00E01313">
      <w:pPr>
        <w:pStyle w:val="a0"/>
        <w:rPr>
          <w:rFonts w:hint="cs"/>
          <w:rtl/>
        </w:rPr>
      </w:pPr>
    </w:p>
    <w:p w14:paraId="610E34DE" w14:textId="77777777" w:rsidR="00000000" w:rsidRDefault="00E01313">
      <w:pPr>
        <w:pStyle w:val="-"/>
        <w:rPr>
          <w:rtl/>
        </w:rPr>
      </w:pPr>
      <w:bookmarkStart w:id="258" w:name="FS000000504T28_01_2004_13_17_48C"/>
      <w:bookmarkEnd w:id="258"/>
      <w:r>
        <w:rPr>
          <w:rtl/>
        </w:rPr>
        <w:t>זהבה גלאון (מרצ):</w:t>
      </w:r>
    </w:p>
    <w:p w14:paraId="790F21A8" w14:textId="77777777" w:rsidR="00000000" w:rsidRDefault="00E01313">
      <w:pPr>
        <w:pStyle w:val="a0"/>
        <w:rPr>
          <w:rtl/>
        </w:rPr>
      </w:pPr>
    </w:p>
    <w:p w14:paraId="548B1148" w14:textId="77777777" w:rsidR="00000000" w:rsidRDefault="00E01313">
      <w:pPr>
        <w:pStyle w:val="a0"/>
        <w:rPr>
          <w:rFonts w:hint="cs"/>
          <w:rtl/>
        </w:rPr>
      </w:pPr>
      <w:r>
        <w:rPr>
          <w:rFonts w:hint="cs"/>
          <w:rtl/>
        </w:rPr>
        <w:t xml:space="preserve"> אדוני היושב-ראש, ראשי המדינה נקטו כל השנים לשון כפולה, והייתי אומרת דו-פרצופית. מדינת ישראל הצהירה בכל הפורומים הבין-לאומיים, שאף שהאמנה אינ</w:t>
      </w:r>
      <w:r>
        <w:rPr>
          <w:rFonts w:hint="cs"/>
          <w:rtl/>
        </w:rPr>
        <w:t xml:space="preserve">ה מחייבת אותה, היא תכבד את ההוראות ההומניטריות. אבל ראינו שכל פעם שזה הגיע לבג"ץ, הפרקליטות הסתתרה מאחורי הטענה שהכנסת </w:t>
      </w:r>
      <w:r>
        <w:rPr>
          <w:rtl/>
        </w:rPr>
        <w:t>–</w:t>
      </w:r>
      <w:r>
        <w:rPr>
          <w:rFonts w:hint="cs"/>
          <w:rtl/>
        </w:rPr>
        <w:t xml:space="preserve"> אנחנו מדברים על הכנסת -  לא נתנה לזה תוקף חוקי, ולכן זה לא מחייב את צה"ל ולא את השלטון הישראלי. דהיינו, חברי חברי הכנסת, בית-המשפט העלי</w:t>
      </w:r>
      <w:r>
        <w:rPr>
          <w:rFonts w:hint="cs"/>
          <w:rtl/>
        </w:rPr>
        <w:t xml:space="preserve">ון קבע, וחזר וקבע, שכל עוד האמנות הן יצירת משפט בין-לאומי הסכמי ולא מנהגי, אין לאמנות אפשרות אכיפה בבית-המשפט הישראלי, והעותרים לבג"ץ אינם יכולים להתבסס בטיעוניהם על אמנת ז'נבה. </w:t>
      </w:r>
    </w:p>
    <w:p w14:paraId="7622DCAE" w14:textId="77777777" w:rsidR="00000000" w:rsidRDefault="00E01313">
      <w:pPr>
        <w:pStyle w:val="a0"/>
        <w:rPr>
          <w:rFonts w:hint="cs"/>
          <w:rtl/>
        </w:rPr>
      </w:pPr>
    </w:p>
    <w:p w14:paraId="32790423" w14:textId="77777777" w:rsidR="00000000" w:rsidRDefault="00E01313">
      <w:pPr>
        <w:pStyle w:val="a0"/>
        <w:rPr>
          <w:rFonts w:hint="cs"/>
          <w:rtl/>
        </w:rPr>
      </w:pPr>
      <w:r>
        <w:rPr>
          <w:rFonts w:hint="cs"/>
          <w:rtl/>
        </w:rPr>
        <w:t>אני לא מצליחה להבין ממה חששה הפרקליטות, ממה חששה כנסת ישראל, ממה חששו שרי המ</w:t>
      </w:r>
      <w:r>
        <w:rPr>
          <w:rFonts w:hint="cs"/>
          <w:rtl/>
        </w:rPr>
        <w:t>שפטים למיניהם. הרי הניסיון מוכיח שאין סתירה בין קיום האמנות לבין צורכי הביטחון וניהול מלחמה והשלטת חוק וסדר בשטחים.</w:t>
      </w:r>
    </w:p>
    <w:p w14:paraId="67A06F2E" w14:textId="77777777" w:rsidR="00000000" w:rsidRDefault="00E01313">
      <w:pPr>
        <w:pStyle w:val="a0"/>
        <w:rPr>
          <w:rFonts w:hint="cs"/>
          <w:rtl/>
        </w:rPr>
      </w:pPr>
    </w:p>
    <w:p w14:paraId="10D627F5" w14:textId="77777777" w:rsidR="00000000" w:rsidRDefault="00E01313">
      <w:pPr>
        <w:pStyle w:val="a0"/>
        <w:rPr>
          <w:rFonts w:hint="cs"/>
          <w:rtl/>
        </w:rPr>
      </w:pPr>
      <w:r>
        <w:rPr>
          <w:rFonts w:hint="cs"/>
          <w:rtl/>
        </w:rPr>
        <w:t>לכן זו הזדמנות שהצעת החוק הזאת, שמטרתה להביא לקליטתן של אמנות ז'נבה במשפט הישראלי הפנימי, תאושר היום על-ידי כנסת ישראל, ובכך יינתן מעמד משפ</w:t>
      </w:r>
      <w:r>
        <w:rPr>
          <w:rFonts w:hint="cs"/>
          <w:rtl/>
        </w:rPr>
        <w:t xml:space="preserve">טי אכיף בחוק הישראלי לנורמות האלמנטריות שהן נורמות בסיסיות ומקובלות. הנורמות האלה -  ששאל סגן השרה הנדל מי אימץ אותן </w:t>
      </w:r>
      <w:r>
        <w:rPr>
          <w:rtl/>
        </w:rPr>
        <w:t>–</w:t>
      </w:r>
      <w:r>
        <w:rPr>
          <w:rFonts w:hint="cs"/>
          <w:rtl/>
        </w:rPr>
        <w:t xml:space="preserve"> הנורמות האלה, לידיעתך,  אומצו על-ידי למעלה מ-140 מדינות בכל העולם.</w:t>
      </w:r>
    </w:p>
    <w:p w14:paraId="02C7993B" w14:textId="77777777" w:rsidR="00000000" w:rsidRDefault="00E01313">
      <w:pPr>
        <w:pStyle w:val="a0"/>
        <w:ind w:firstLine="0"/>
        <w:rPr>
          <w:rFonts w:hint="cs"/>
          <w:rtl/>
        </w:rPr>
      </w:pPr>
    </w:p>
    <w:p w14:paraId="3E4E1AE4" w14:textId="77777777" w:rsidR="00000000" w:rsidRDefault="00E01313">
      <w:pPr>
        <w:pStyle w:val="af0"/>
        <w:rPr>
          <w:rtl/>
        </w:rPr>
      </w:pPr>
      <w:r>
        <w:rPr>
          <w:rFonts w:hint="eastAsia"/>
          <w:rtl/>
        </w:rPr>
        <w:t>צבי</w:t>
      </w:r>
      <w:r>
        <w:rPr>
          <w:rtl/>
        </w:rPr>
        <w:t xml:space="preserve"> הנדל (האיחוד הלאומי - ישראל ביתנו):</w:t>
      </w:r>
    </w:p>
    <w:p w14:paraId="556A67FC" w14:textId="77777777" w:rsidR="00000000" w:rsidRDefault="00E01313">
      <w:pPr>
        <w:pStyle w:val="a0"/>
        <w:rPr>
          <w:rFonts w:hint="cs"/>
          <w:rtl/>
        </w:rPr>
      </w:pPr>
    </w:p>
    <w:p w14:paraId="6E240024" w14:textId="77777777" w:rsidR="00000000" w:rsidRDefault="00E01313">
      <w:pPr>
        <w:pStyle w:val="a0"/>
        <w:rPr>
          <w:rFonts w:hint="cs"/>
          <w:rtl/>
        </w:rPr>
      </w:pPr>
      <w:r>
        <w:rPr>
          <w:rFonts w:hint="cs"/>
          <w:rtl/>
        </w:rPr>
        <w:t>בחקיקה?</w:t>
      </w:r>
    </w:p>
    <w:p w14:paraId="76265DDC" w14:textId="77777777" w:rsidR="00000000" w:rsidRDefault="00E01313">
      <w:pPr>
        <w:pStyle w:val="a0"/>
        <w:ind w:firstLine="0"/>
        <w:rPr>
          <w:rFonts w:hint="cs"/>
          <w:rtl/>
        </w:rPr>
      </w:pPr>
    </w:p>
    <w:p w14:paraId="38EBB9A2" w14:textId="77777777" w:rsidR="00000000" w:rsidRDefault="00E01313">
      <w:pPr>
        <w:pStyle w:val="-"/>
        <w:rPr>
          <w:rtl/>
        </w:rPr>
      </w:pPr>
      <w:bookmarkStart w:id="259" w:name="FS000000504T28_01_2004_14_35_46C"/>
      <w:bookmarkEnd w:id="259"/>
      <w:r>
        <w:rPr>
          <w:rtl/>
        </w:rPr>
        <w:t>זהבה גלאון (מרצ):</w:t>
      </w:r>
    </w:p>
    <w:p w14:paraId="463D474E" w14:textId="77777777" w:rsidR="00000000" w:rsidRDefault="00E01313">
      <w:pPr>
        <w:pStyle w:val="a0"/>
        <w:rPr>
          <w:rtl/>
        </w:rPr>
      </w:pPr>
    </w:p>
    <w:p w14:paraId="37E551CE" w14:textId="77777777" w:rsidR="00000000" w:rsidRDefault="00E01313">
      <w:pPr>
        <w:pStyle w:val="a0"/>
        <w:rPr>
          <w:rFonts w:hint="cs"/>
          <w:rtl/>
        </w:rPr>
      </w:pPr>
      <w:r>
        <w:rPr>
          <w:rFonts w:hint="cs"/>
          <w:rtl/>
        </w:rPr>
        <w:t xml:space="preserve">בחקיקה. 140 מדינות בכל העולם, לא רק קיבלו את האמנה, לא רק הצהירו, אלא אשררו אותה. </w:t>
      </w:r>
    </w:p>
    <w:p w14:paraId="738016D6" w14:textId="77777777" w:rsidR="00000000" w:rsidRDefault="00E01313">
      <w:pPr>
        <w:pStyle w:val="a0"/>
        <w:rPr>
          <w:rFonts w:hint="cs"/>
          <w:rtl/>
        </w:rPr>
      </w:pPr>
    </w:p>
    <w:p w14:paraId="13F90921" w14:textId="77777777" w:rsidR="00000000" w:rsidRDefault="00E01313">
      <w:pPr>
        <w:pStyle w:val="a0"/>
        <w:rPr>
          <w:rFonts w:hint="cs"/>
          <w:rtl/>
        </w:rPr>
      </w:pPr>
      <w:r>
        <w:rPr>
          <w:rFonts w:hint="cs"/>
          <w:rtl/>
        </w:rPr>
        <w:t>זה יהיה לכבודה של כנסת ישראל אם תאשרר את האמנה הזאת. תודה.</w:t>
      </w:r>
    </w:p>
    <w:p w14:paraId="53DFF45B" w14:textId="77777777" w:rsidR="00000000" w:rsidRDefault="00E01313">
      <w:pPr>
        <w:pStyle w:val="af1"/>
        <w:rPr>
          <w:rtl/>
        </w:rPr>
      </w:pPr>
    </w:p>
    <w:p w14:paraId="51AE17D5" w14:textId="77777777" w:rsidR="00000000" w:rsidRDefault="00E01313">
      <w:pPr>
        <w:pStyle w:val="af1"/>
        <w:rPr>
          <w:rtl/>
        </w:rPr>
      </w:pPr>
      <w:r>
        <w:rPr>
          <w:rFonts w:hint="eastAsia"/>
          <w:rtl/>
        </w:rPr>
        <w:t>היו</w:t>
      </w:r>
      <w:r>
        <w:rPr>
          <w:rtl/>
        </w:rPr>
        <w:t>"ר ראובן ריבלין:</w:t>
      </w:r>
    </w:p>
    <w:p w14:paraId="1ED518E1" w14:textId="77777777" w:rsidR="00000000" w:rsidRDefault="00E01313">
      <w:pPr>
        <w:pStyle w:val="a0"/>
        <w:rPr>
          <w:rFonts w:hint="cs"/>
          <w:rtl/>
        </w:rPr>
      </w:pPr>
    </w:p>
    <w:p w14:paraId="702822B0" w14:textId="77777777" w:rsidR="00000000" w:rsidRDefault="00E01313">
      <w:pPr>
        <w:pStyle w:val="a0"/>
        <w:ind w:firstLine="0"/>
        <w:rPr>
          <w:rFonts w:hint="cs"/>
          <w:rtl/>
        </w:rPr>
      </w:pPr>
      <w:r>
        <w:rPr>
          <w:rFonts w:hint="cs"/>
          <w:rtl/>
        </w:rPr>
        <w:tab/>
        <w:t>תודה רבה. ישיב על שתי ההצעות שר המשפטים טומי לפיד, ולאחר מכן נצביע על כל אחת בנפרד. אם חבר</w:t>
      </w:r>
      <w:r>
        <w:rPr>
          <w:rFonts w:hint="cs"/>
          <w:rtl/>
        </w:rPr>
        <w:t xml:space="preserve"> הכנסת טיבי מסכים, יוכל סגן השר הנדל להתנגד. למה אדוני מזדרז?</w:t>
      </w:r>
    </w:p>
    <w:p w14:paraId="4EC7A78F" w14:textId="77777777" w:rsidR="00000000" w:rsidRDefault="00E01313">
      <w:pPr>
        <w:pStyle w:val="a0"/>
        <w:ind w:firstLine="0"/>
        <w:rPr>
          <w:rFonts w:hint="cs"/>
          <w:rtl/>
        </w:rPr>
      </w:pPr>
    </w:p>
    <w:p w14:paraId="5C73E8E5" w14:textId="77777777" w:rsidR="00000000" w:rsidRDefault="00E01313">
      <w:pPr>
        <w:pStyle w:val="a"/>
        <w:rPr>
          <w:rtl/>
        </w:rPr>
      </w:pPr>
      <w:bookmarkStart w:id="260" w:name="FS000000517T28_01_2004_13_19_50"/>
      <w:bookmarkStart w:id="261" w:name="_Toc78873057"/>
      <w:bookmarkEnd w:id="260"/>
      <w:r>
        <w:rPr>
          <w:rFonts w:hint="eastAsia"/>
          <w:rtl/>
        </w:rPr>
        <w:t>שר</w:t>
      </w:r>
      <w:r>
        <w:rPr>
          <w:rtl/>
        </w:rPr>
        <w:t xml:space="preserve"> המשפטים יוסף לפיד:</w:t>
      </w:r>
      <w:bookmarkEnd w:id="261"/>
    </w:p>
    <w:p w14:paraId="65BA9220" w14:textId="77777777" w:rsidR="00000000" w:rsidRDefault="00E01313">
      <w:pPr>
        <w:pStyle w:val="a0"/>
        <w:rPr>
          <w:rFonts w:hint="cs"/>
          <w:rtl/>
        </w:rPr>
      </w:pPr>
    </w:p>
    <w:p w14:paraId="4184B5E8" w14:textId="77777777" w:rsidR="00000000" w:rsidRDefault="00E01313">
      <w:pPr>
        <w:pStyle w:val="a0"/>
        <w:rPr>
          <w:rFonts w:hint="cs"/>
          <w:rtl/>
        </w:rPr>
      </w:pPr>
      <w:r>
        <w:rPr>
          <w:rFonts w:hint="cs"/>
          <w:rtl/>
        </w:rPr>
        <w:t>אדוני היושב-ראש, אדוני ראש הממשלה, כל ילד שנהרג אנחנו מבכים את מותו-  אם הוא ערבי אם הוא יהודי. ילדים לא צריכים ליהרג. כל ילד שנהרג, יהודי או ערבי, נהרג באשמת האינתיפאדה,</w:t>
      </w:r>
      <w:r>
        <w:rPr>
          <w:rFonts w:hint="cs"/>
          <w:rtl/>
        </w:rPr>
        <w:t xml:space="preserve"> באשמת ערפאת, באשמת ארגוני הטרור. </w:t>
      </w:r>
    </w:p>
    <w:p w14:paraId="1B436EC8" w14:textId="77777777" w:rsidR="00000000" w:rsidRDefault="00E01313">
      <w:pPr>
        <w:pStyle w:val="a0"/>
        <w:rPr>
          <w:rFonts w:hint="cs"/>
          <w:rtl/>
        </w:rPr>
      </w:pPr>
    </w:p>
    <w:p w14:paraId="04FDBEE9" w14:textId="77777777" w:rsidR="00000000" w:rsidRDefault="00E01313">
      <w:pPr>
        <w:pStyle w:val="a0"/>
        <w:rPr>
          <w:rFonts w:hint="cs"/>
          <w:rtl/>
        </w:rPr>
      </w:pPr>
      <w:r>
        <w:rPr>
          <w:rFonts w:hint="cs"/>
          <w:rtl/>
        </w:rPr>
        <w:t xml:space="preserve">חבר הכנסת טיבי, גם אתה יודע, שאם היה שורר שקט בגבולותינו ואם לא היה טרור ולא היה פחד מפני הטרור, חיילים שלנו לא היו יורים. אם הם יורים ופוגעים בילדים, וזה מצער מאוד וכואב מאוד, זה לא מפני שעוסקים בציד ילדים, זה מפני שהם </w:t>
      </w:r>
      <w:r>
        <w:rPr>
          <w:rFonts w:hint="cs"/>
          <w:rtl/>
        </w:rPr>
        <w:t xml:space="preserve">חוששים לחייהם ולחיי תושבי המדינה. והחשש הזה מקורו בטרור. אתה עומד פה ומגנה את מות הילד, אבל אתה לא מגנה את אלה שגורמים למותו של הילד - טרוריסטים, מחבלים ורוצחים, עליהם אתה שותק. </w:t>
      </w:r>
    </w:p>
    <w:p w14:paraId="1591925D" w14:textId="77777777" w:rsidR="00000000" w:rsidRDefault="00E01313">
      <w:pPr>
        <w:pStyle w:val="a0"/>
        <w:rPr>
          <w:rFonts w:hint="cs"/>
          <w:rtl/>
        </w:rPr>
      </w:pPr>
    </w:p>
    <w:p w14:paraId="0CA8C996" w14:textId="77777777" w:rsidR="00000000" w:rsidRDefault="00E01313">
      <w:pPr>
        <w:pStyle w:val="af0"/>
        <w:rPr>
          <w:rtl/>
        </w:rPr>
      </w:pPr>
      <w:r>
        <w:rPr>
          <w:rFonts w:hint="eastAsia"/>
          <w:rtl/>
        </w:rPr>
        <w:t>מוחמד</w:t>
      </w:r>
      <w:r>
        <w:rPr>
          <w:rtl/>
        </w:rPr>
        <w:t xml:space="preserve"> ברכה (חד"ש-תע"ל):</w:t>
      </w:r>
    </w:p>
    <w:p w14:paraId="424A4420" w14:textId="77777777" w:rsidR="00000000" w:rsidRDefault="00E01313">
      <w:pPr>
        <w:pStyle w:val="a0"/>
        <w:rPr>
          <w:rFonts w:hint="cs"/>
          <w:rtl/>
        </w:rPr>
      </w:pPr>
    </w:p>
    <w:p w14:paraId="36246827" w14:textId="77777777" w:rsidR="00000000" w:rsidRDefault="00E01313">
      <w:pPr>
        <w:pStyle w:val="a0"/>
        <w:rPr>
          <w:rFonts w:hint="cs"/>
          <w:rtl/>
        </w:rPr>
      </w:pPr>
      <w:r>
        <w:rPr>
          <w:rFonts w:hint="cs"/>
          <w:rtl/>
        </w:rPr>
        <w:t xml:space="preserve">אתה רומז לכך שמי שירה בילד זה טרוריסט? </w:t>
      </w:r>
    </w:p>
    <w:p w14:paraId="2DBC628E" w14:textId="77777777" w:rsidR="00000000" w:rsidRDefault="00E01313">
      <w:pPr>
        <w:pStyle w:val="a0"/>
        <w:rPr>
          <w:rFonts w:hint="cs"/>
          <w:rtl/>
        </w:rPr>
      </w:pPr>
    </w:p>
    <w:p w14:paraId="2F1DB8E1" w14:textId="77777777" w:rsidR="00000000" w:rsidRDefault="00E01313">
      <w:pPr>
        <w:pStyle w:val="af0"/>
        <w:rPr>
          <w:rtl/>
        </w:rPr>
      </w:pPr>
      <w:r>
        <w:rPr>
          <w:rFonts w:hint="eastAsia"/>
          <w:rtl/>
        </w:rPr>
        <w:t>צבי</w:t>
      </w:r>
      <w:r>
        <w:rPr>
          <w:rtl/>
        </w:rPr>
        <w:t xml:space="preserve"> הנדל (</w:t>
      </w:r>
      <w:r>
        <w:rPr>
          <w:rtl/>
        </w:rPr>
        <w:t>האיחוד הלאומי - ישראל ביתנו):</w:t>
      </w:r>
    </w:p>
    <w:p w14:paraId="224A5AAB" w14:textId="77777777" w:rsidR="00000000" w:rsidRDefault="00E01313">
      <w:pPr>
        <w:pStyle w:val="a0"/>
        <w:rPr>
          <w:rFonts w:hint="cs"/>
          <w:rtl/>
        </w:rPr>
      </w:pPr>
    </w:p>
    <w:p w14:paraId="19851E2D" w14:textId="77777777" w:rsidR="00000000" w:rsidRDefault="00E01313">
      <w:pPr>
        <w:pStyle w:val="a0"/>
        <w:rPr>
          <w:rFonts w:hint="cs"/>
          <w:rtl/>
        </w:rPr>
      </w:pPr>
      <w:r>
        <w:rPr>
          <w:rFonts w:hint="cs"/>
          <w:rtl/>
        </w:rPr>
        <w:t xml:space="preserve">כן. </w:t>
      </w:r>
    </w:p>
    <w:p w14:paraId="22E365D6" w14:textId="77777777" w:rsidR="00000000" w:rsidRDefault="00E01313">
      <w:pPr>
        <w:pStyle w:val="a0"/>
        <w:rPr>
          <w:rFonts w:hint="cs"/>
          <w:rtl/>
        </w:rPr>
      </w:pPr>
    </w:p>
    <w:p w14:paraId="08C69325" w14:textId="77777777" w:rsidR="00000000" w:rsidRDefault="00E01313">
      <w:pPr>
        <w:pStyle w:val="a"/>
        <w:rPr>
          <w:rtl/>
        </w:rPr>
      </w:pPr>
      <w:bookmarkStart w:id="262" w:name="FS000000478T28_01_2004_13_40_46C"/>
      <w:bookmarkStart w:id="263" w:name="FS000000517T28_01_2004_13_40_54"/>
      <w:bookmarkStart w:id="264" w:name="_Toc78873058"/>
      <w:bookmarkEnd w:id="262"/>
      <w:bookmarkEnd w:id="263"/>
      <w:r>
        <w:rPr>
          <w:rtl/>
        </w:rPr>
        <w:t>שר המשפטים יוסף לפיד:</w:t>
      </w:r>
      <w:bookmarkEnd w:id="264"/>
    </w:p>
    <w:p w14:paraId="4507A219" w14:textId="77777777" w:rsidR="00000000" w:rsidRDefault="00E01313">
      <w:pPr>
        <w:pStyle w:val="a0"/>
        <w:rPr>
          <w:rtl/>
        </w:rPr>
      </w:pPr>
    </w:p>
    <w:p w14:paraId="50E260A3" w14:textId="77777777" w:rsidR="00000000" w:rsidRDefault="00E01313">
      <w:pPr>
        <w:pStyle w:val="a0"/>
        <w:rPr>
          <w:rFonts w:hint="cs"/>
          <w:rtl/>
        </w:rPr>
      </w:pPr>
      <w:r>
        <w:rPr>
          <w:rFonts w:hint="cs"/>
          <w:rtl/>
        </w:rPr>
        <w:t xml:space="preserve">חבר הכנסת ברכה, אתה יודע טוב מאוד, שמה שגורם לשפיכות דמים כבר שלוש שנים זה ערפאת והטרור. </w:t>
      </w:r>
    </w:p>
    <w:p w14:paraId="17A238F7" w14:textId="77777777" w:rsidR="00000000" w:rsidRDefault="00E01313">
      <w:pPr>
        <w:pStyle w:val="a0"/>
        <w:rPr>
          <w:rtl/>
        </w:rPr>
      </w:pPr>
    </w:p>
    <w:p w14:paraId="457016D9" w14:textId="77777777" w:rsidR="00000000" w:rsidRDefault="00E01313">
      <w:pPr>
        <w:pStyle w:val="af0"/>
        <w:rPr>
          <w:rtl/>
        </w:rPr>
      </w:pPr>
      <w:r>
        <w:rPr>
          <w:rFonts w:hint="eastAsia"/>
          <w:rtl/>
        </w:rPr>
        <w:t>מוחמד</w:t>
      </w:r>
      <w:r>
        <w:rPr>
          <w:rtl/>
        </w:rPr>
        <w:t xml:space="preserve"> ברכה (חד"ש-תע"ל):</w:t>
      </w:r>
    </w:p>
    <w:p w14:paraId="782968BB" w14:textId="77777777" w:rsidR="00000000" w:rsidRDefault="00E01313">
      <w:pPr>
        <w:pStyle w:val="a0"/>
        <w:rPr>
          <w:rFonts w:hint="cs"/>
          <w:rtl/>
        </w:rPr>
      </w:pPr>
    </w:p>
    <w:p w14:paraId="67A3CF55" w14:textId="77777777" w:rsidR="00000000" w:rsidRDefault="00E01313">
      <w:pPr>
        <w:pStyle w:val="a0"/>
        <w:rPr>
          <w:rFonts w:hint="cs"/>
          <w:rtl/>
        </w:rPr>
      </w:pPr>
      <w:r>
        <w:rPr>
          <w:rFonts w:hint="cs"/>
          <w:rtl/>
        </w:rPr>
        <w:t xml:space="preserve">הכיבוש. </w:t>
      </w:r>
    </w:p>
    <w:p w14:paraId="1255E465" w14:textId="77777777" w:rsidR="00000000" w:rsidRDefault="00E01313">
      <w:pPr>
        <w:pStyle w:val="a0"/>
        <w:rPr>
          <w:rFonts w:hint="cs"/>
          <w:rtl/>
        </w:rPr>
      </w:pPr>
    </w:p>
    <w:p w14:paraId="0427BB7B" w14:textId="77777777" w:rsidR="00000000" w:rsidRDefault="00E01313">
      <w:pPr>
        <w:pStyle w:val="af0"/>
        <w:rPr>
          <w:rtl/>
        </w:rPr>
      </w:pPr>
      <w:r>
        <w:rPr>
          <w:rFonts w:hint="eastAsia"/>
          <w:rtl/>
        </w:rPr>
        <w:t>צבי</w:t>
      </w:r>
      <w:r>
        <w:rPr>
          <w:rtl/>
        </w:rPr>
        <w:t xml:space="preserve"> הנדל (האיחוד הלאומי - ישראל ביתנו):</w:t>
      </w:r>
    </w:p>
    <w:p w14:paraId="0350076C" w14:textId="77777777" w:rsidR="00000000" w:rsidRDefault="00E01313">
      <w:pPr>
        <w:pStyle w:val="a0"/>
        <w:rPr>
          <w:rFonts w:hint="cs"/>
          <w:rtl/>
        </w:rPr>
      </w:pPr>
    </w:p>
    <w:p w14:paraId="30397461" w14:textId="77777777" w:rsidR="00000000" w:rsidRDefault="00E01313">
      <w:pPr>
        <w:pStyle w:val="a0"/>
        <w:rPr>
          <w:rFonts w:hint="cs"/>
          <w:rtl/>
        </w:rPr>
      </w:pPr>
      <w:r>
        <w:rPr>
          <w:rFonts w:hint="cs"/>
          <w:rtl/>
        </w:rPr>
        <w:t xml:space="preserve">הרוצחים. </w:t>
      </w:r>
    </w:p>
    <w:p w14:paraId="27328549" w14:textId="77777777" w:rsidR="00000000" w:rsidRDefault="00E01313">
      <w:pPr>
        <w:pStyle w:val="a0"/>
        <w:rPr>
          <w:rFonts w:hint="cs"/>
          <w:rtl/>
        </w:rPr>
      </w:pPr>
    </w:p>
    <w:p w14:paraId="582FF60B" w14:textId="77777777" w:rsidR="00000000" w:rsidRDefault="00E01313">
      <w:pPr>
        <w:pStyle w:val="af0"/>
        <w:rPr>
          <w:rtl/>
        </w:rPr>
      </w:pPr>
      <w:r>
        <w:rPr>
          <w:rFonts w:hint="eastAsia"/>
          <w:rtl/>
        </w:rPr>
        <w:t>מוחמד</w:t>
      </w:r>
      <w:r>
        <w:rPr>
          <w:rtl/>
        </w:rPr>
        <w:t xml:space="preserve"> ברכה (חד"ש-ת</w:t>
      </w:r>
      <w:r>
        <w:rPr>
          <w:rtl/>
        </w:rPr>
        <w:t>ע"ל):</w:t>
      </w:r>
    </w:p>
    <w:p w14:paraId="42FEEA80" w14:textId="77777777" w:rsidR="00000000" w:rsidRDefault="00E01313">
      <w:pPr>
        <w:pStyle w:val="a0"/>
        <w:rPr>
          <w:rFonts w:hint="cs"/>
          <w:rtl/>
        </w:rPr>
      </w:pPr>
    </w:p>
    <w:p w14:paraId="4876F68F" w14:textId="77777777" w:rsidR="00000000" w:rsidRDefault="00E01313">
      <w:pPr>
        <w:pStyle w:val="a0"/>
        <w:rPr>
          <w:rFonts w:hint="cs"/>
          <w:rtl/>
        </w:rPr>
      </w:pPr>
      <w:r>
        <w:rPr>
          <w:rFonts w:hint="cs"/>
          <w:rtl/>
        </w:rPr>
        <w:t xml:space="preserve">הכיבוש. </w:t>
      </w:r>
    </w:p>
    <w:p w14:paraId="16DD9F6C" w14:textId="77777777" w:rsidR="00000000" w:rsidRDefault="00E01313">
      <w:pPr>
        <w:pStyle w:val="a0"/>
        <w:rPr>
          <w:rFonts w:hint="cs"/>
          <w:rtl/>
        </w:rPr>
      </w:pPr>
    </w:p>
    <w:p w14:paraId="4F39B30C" w14:textId="77777777" w:rsidR="00000000" w:rsidRDefault="00E01313">
      <w:pPr>
        <w:pStyle w:val="af1"/>
        <w:rPr>
          <w:rtl/>
        </w:rPr>
      </w:pPr>
      <w:r>
        <w:rPr>
          <w:rtl/>
        </w:rPr>
        <w:t>היו"ר ראובן ריבלין:</w:t>
      </w:r>
    </w:p>
    <w:p w14:paraId="7396B1C4" w14:textId="77777777" w:rsidR="00000000" w:rsidRDefault="00E01313">
      <w:pPr>
        <w:pStyle w:val="a0"/>
        <w:rPr>
          <w:rtl/>
        </w:rPr>
      </w:pPr>
    </w:p>
    <w:p w14:paraId="772EA74F" w14:textId="77777777" w:rsidR="00000000" w:rsidRDefault="00E01313">
      <w:pPr>
        <w:pStyle w:val="a0"/>
        <w:rPr>
          <w:rFonts w:hint="cs"/>
          <w:rtl/>
        </w:rPr>
      </w:pPr>
      <w:r>
        <w:rPr>
          <w:rFonts w:hint="cs"/>
          <w:rtl/>
        </w:rPr>
        <w:t xml:space="preserve">חבר הכנסת ברכה, שמעו. חבר הכנסת מח'ול. חבר הכנסת הנדל, נא לשבת, אדוני לא יקרא קריאות ביניים בעמידה. חבר הכנסת סלומינסקי, התקדמת כדי שישמעו יותר טוב? </w:t>
      </w:r>
    </w:p>
    <w:p w14:paraId="53D56C52" w14:textId="77777777" w:rsidR="00000000" w:rsidRDefault="00E01313">
      <w:pPr>
        <w:pStyle w:val="a0"/>
        <w:rPr>
          <w:rFonts w:hint="cs"/>
          <w:rtl/>
        </w:rPr>
      </w:pPr>
    </w:p>
    <w:p w14:paraId="3DA971E9" w14:textId="77777777" w:rsidR="00000000" w:rsidRDefault="00E01313">
      <w:pPr>
        <w:pStyle w:val="af0"/>
        <w:rPr>
          <w:rtl/>
        </w:rPr>
      </w:pPr>
      <w:r>
        <w:rPr>
          <w:rFonts w:hint="eastAsia"/>
          <w:rtl/>
        </w:rPr>
        <w:t>ניסן</w:t>
      </w:r>
      <w:r>
        <w:rPr>
          <w:rtl/>
        </w:rPr>
        <w:t xml:space="preserve"> סלומינסקי (מפד"ל):</w:t>
      </w:r>
    </w:p>
    <w:p w14:paraId="2883D59B" w14:textId="77777777" w:rsidR="00000000" w:rsidRDefault="00E01313">
      <w:pPr>
        <w:pStyle w:val="a0"/>
        <w:rPr>
          <w:rFonts w:hint="cs"/>
          <w:rtl/>
        </w:rPr>
      </w:pPr>
    </w:p>
    <w:p w14:paraId="64A66C9B" w14:textId="77777777" w:rsidR="00000000" w:rsidRDefault="00E01313">
      <w:pPr>
        <w:pStyle w:val="a0"/>
        <w:rPr>
          <w:rFonts w:hint="cs"/>
          <w:rtl/>
        </w:rPr>
      </w:pPr>
      <w:r>
        <w:rPr>
          <w:rFonts w:hint="cs"/>
          <w:rtl/>
        </w:rPr>
        <w:t xml:space="preserve">לא הוצאתי מלה מפי. </w:t>
      </w:r>
    </w:p>
    <w:p w14:paraId="5FA15338" w14:textId="77777777" w:rsidR="00000000" w:rsidRDefault="00E01313">
      <w:pPr>
        <w:pStyle w:val="a0"/>
        <w:rPr>
          <w:rFonts w:hint="cs"/>
          <w:rtl/>
        </w:rPr>
      </w:pPr>
    </w:p>
    <w:p w14:paraId="4B026E2C" w14:textId="77777777" w:rsidR="00000000" w:rsidRDefault="00E01313">
      <w:pPr>
        <w:pStyle w:val="-"/>
        <w:rPr>
          <w:rtl/>
        </w:rPr>
      </w:pPr>
      <w:bookmarkStart w:id="265" w:name="FS000000517T28_01_2004_13_24_01C"/>
      <w:bookmarkEnd w:id="265"/>
      <w:r>
        <w:rPr>
          <w:rtl/>
        </w:rPr>
        <w:t>שר המשפטים יוסף לפיד:</w:t>
      </w:r>
    </w:p>
    <w:p w14:paraId="37497E3A" w14:textId="77777777" w:rsidR="00000000" w:rsidRDefault="00E01313">
      <w:pPr>
        <w:pStyle w:val="a0"/>
        <w:rPr>
          <w:rtl/>
        </w:rPr>
      </w:pPr>
    </w:p>
    <w:p w14:paraId="197C54A9" w14:textId="77777777" w:rsidR="00000000" w:rsidRDefault="00E01313">
      <w:pPr>
        <w:pStyle w:val="a0"/>
        <w:rPr>
          <w:rFonts w:hint="cs"/>
          <w:rtl/>
        </w:rPr>
      </w:pPr>
      <w:r>
        <w:rPr>
          <w:rFonts w:hint="cs"/>
          <w:rtl/>
        </w:rPr>
        <w:t>לגופן של שתי הצעות החוק, שאת שתיהן הממשלה מציעה לדחות. מטרת ההצעות היא לקלוט את אמנות ז</w:t>
      </w:r>
      <w:r>
        <w:rPr>
          <w:rtl/>
        </w:rPr>
        <w:t>'</w:t>
      </w:r>
      <w:r>
        <w:rPr>
          <w:rFonts w:hint="cs"/>
          <w:rtl/>
        </w:rPr>
        <w:t xml:space="preserve">נבה למשפט הישראלי הפנימי. המשמעות המשפטית של קליטה זו היא היכולת של עותר להסתמך על הוראות האמנות לביסוס עתירתו וכן הטלת חובה על רשויות המדינה לקיים את הוראות האמנות. </w:t>
      </w:r>
      <w:r>
        <w:rPr>
          <w:rFonts w:hint="cs"/>
          <w:rtl/>
        </w:rPr>
        <w:t xml:space="preserve">על זה לא חולקים. </w:t>
      </w:r>
    </w:p>
    <w:p w14:paraId="51C885D9" w14:textId="77777777" w:rsidR="00000000" w:rsidRDefault="00E01313">
      <w:pPr>
        <w:pStyle w:val="a0"/>
        <w:rPr>
          <w:rFonts w:hint="cs"/>
          <w:rtl/>
        </w:rPr>
      </w:pPr>
    </w:p>
    <w:p w14:paraId="14C3C75A" w14:textId="77777777" w:rsidR="00000000" w:rsidRDefault="00E01313">
      <w:pPr>
        <w:pStyle w:val="a0"/>
        <w:rPr>
          <w:rFonts w:hint="cs"/>
          <w:rtl/>
        </w:rPr>
      </w:pPr>
      <w:r>
        <w:rPr>
          <w:rFonts w:hint="cs"/>
          <w:rtl/>
        </w:rPr>
        <w:t>עמדת מדינת ישראל היא ששלוש אמנות ז</w:t>
      </w:r>
      <w:r>
        <w:rPr>
          <w:rtl/>
        </w:rPr>
        <w:t>'</w:t>
      </w:r>
      <w:r>
        <w:rPr>
          <w:rFonts w:hint="cs"/>
          <w:rtl/>
        </w:rPr>
        <w:t>נבה הראשונות משקפות את המשפט הבין-לאומי המנהגי, ולפיכך יש להן תחולה ישירה במשפט הפנימי הישראלי, וזאת כל עוד אינן עומדות בניגוד לדין הישראלי הספציפי. עובדה זו הופכת את סעיפים 1(א) עד (ג) בהצעת החוק למיות</w:t>
      </w:r>
      <w:r>
        <w:rPr>
          <w:rFonts w:hint="cs"/>
          <w:rtl/>
        </w:rPr>
        <w:t>רים. אמנת ז</w:t>
      </w:r>
      <w:r>
        <w:rPr>
          <w:rtl/>
        </w:rPr>
        <w:t>'</w:t>
      </w:r>
      <w:r>
        <w:rPr>
          <w:rFonts w:hint="cs"/>
          <w:rtl/>
        </w:rPr>
        <w:t xml:space="preserve">נבה הרביעית, לעומת זאת, משקפת, לתפיסת ישראל, משפט בין-לאומי הסכמי, ולפיכך אינה מחייבת את המדינה במישור הפנימי ללא חקיקה מפורשת לקליטתה. </w:t>
      </w:r>
    </w:p>
    <w:p w14:paraId="35C3824A" w14:textId="77777777" w:rsidR="00000000" w:rsidRDefault="00E01313">
      <w:pPr>
        <w:pStyle w:val="a0"/>
        <w:rPr>
          <w:rFonts w:hint="cs"/>
          <w:rtl/>
        </w:rPr>
      </w:pPr>
    </w:p>
    <w:p w14:paraId="286A2C5F" w14:textId="77777777" w:rsidR="00000000" w:rsidRDefault="00E01313">
      <w:pPr>
        <w:pStyle w:val="a0"/>
        <w:rPr>
          <w:rFonts w:hint="cs"/>
          <w:rtl/>
        </w:rPr>
      </w:pPr>
      <w:r>
        <w:rPr>
          <w:rFonts w:hint="cs"/>
          <w:rtl/>
        </w:rPr>
        <w:t>אימוץ האמנה הרביעית אינו עולה בקנה אחד עם עמדתה של ישראל כי אין לאמנה תחולה ישירה באזורי יהודה, שומרון וחב</w:t>
      </w:r>
      <w:r>
        <w:rPr>
          <w:rFonts w:hint="cs"/>
          <w:rtl/>
        </w:rPr>
        <w:t xml:space="preserve">ל-עזה, שכן לא מתקיימים תנאי סעיף 2 לאמנה, המתייחסים לכיבוש חלקי או שלם של ארצו של אחד מבעלי האמנה. אין שם ארץ שהיא בעלת האמנה. ומי שהציע את שתי הצעות החוק, לפחות עורכי-הדין שלו, יודעים זאת היטב ומנסים להתעלם מזה, כי לא נוח להם להודות בזה. </w:t>
      </w:r>
    </w:p>
    <w:p w14:paraId="0C350A0A" w14:textId="77777777" w:rsidR="00000000" w:rsidRDefault="00E01313">
      <w:pPr>
        <w:pStyle w:val="a0"/>
        <w:rPr>
          <w:rFonts w:hint="cs"/>
          <w:rtl/>
        </w:rPr>
      </w:pPr>
    </w:p>
    <w:p w14:paraId="69CEC6B8" w14:textId="77777777" w:rsidR="00000000" w:rsidRDefault="00E01313">
      <w:pPr>
        <w:pStyle w:val="af0"/>
        <w:rPr>
          <w:rtl/>
        </w:rPr>
      </w:pPr>
      <w:r>
        <w:rPr>
          <w:rFonts w:hint="eastAsia"/>
          <w:rtl/>
        </w:rPr>
        <w:t>מוחמד</w:t>
      </w:r>
      <w:r>
        <w:rPr>
          <w:rtl/>
        </w:rPr>
        <w:t xml:space="preserve"> ברכה (חד"</w:t>
      </w:r>
      <w:r>
        <w:rPr>
          <w:rtl/>
        </w:rPr>
        <w:t>ש-תע"ל):</w:t>
      </w:r>
    </w:p>
    <w:p w14:paraId="3CAA7DAD" w14:textId="77777777" w:rsidR="00000000" w:rsidRDefault="00E01313">
      <w:pPr>
        <w:pStyle w:val="a0"/>
        <w:rPr>
          <w:rFonts w:hint="cs"/>
          <w:rtl/>
        </w:rPr>
      </w:pPr>
    </w:p>
    <w:p w14:paraId="73A420D9" w14:textId="77777777" w:rsidR="00000000" w:rsidRDefault="00E01313">
      <w:pPr>
        <w:pStyle w:val="a0"/>
        <w:rPr>
          <w:rFonts w:hint="cs"/>
          <w:rtl/>
        </w:rPr>
      </w:pPr>
      <w:r>
        <w:rPr>
          <w:rFonts w:hint="cs"/>
          <w:rtl/>
        </w:rPr>
        <w:t xml:space="preserve">אז למה ממשלת ישראל ניהלה משא-ומתן עם אש"ף על השטחים האלה? </w:t>
      </w:r>
    </w:p>
    <w:p w14:paraId="7A8D1E36" w14:textId="77777777" w:rsidR="00000000" w:rsidRDefault="00E01313">
      <w:pPr>
        <w:pStyle w:val="a0"/>
        <w:rPr>
          <w:rFonts w:hint="cs"/>
          <w:rtl/>
        </w:rPr>
      </w:pPr>
    </w:p>
    <w:p w14:paraId="12CD07B7" w14:textId="77777777" w:rsidR="00000000" w:rsidRDefault="00E01313">
      <w:pPr>
        <w:pStyle w:val="af0"/>
        <w:rPr>
          <w:rtl/>
        </w:rPr>
      </w:pPr>
      <w:r>
        <w:rPr>
          <w:rFonts w:hint="eastAsia"/>
          <w:rtl/>
        </w:rPr>
        <w:t>שאול</w:t>
      </w:r>
      <w:r>
        <w:rPr>
          <w:rtl/>
        </w:rPr>
        <w:t xml:space="preserve"> יהלום (מפד"ל):</w:t>
      </w:r>
    </w:p>
    <w:p w14:paraId="5EADA1F7" w14:textId="77777777" w:rsidR="00000000" w:rsidRDefault="00E01313">
      <w:pPr>
        <w:pStyle w:val="a0"/>
        <w:rPr>
          <w:rFonts w:hint="cs"/>
          <w:rtl/>
        </w:rPr>
      </w:pPr>
    </w:p>
    <w:p w14:paraId="462B5A32" w14:textId="77777777" w:rsidR="00000000" w:rsidRDefault="00E01313">
      <w:pPr>
        <w:pStyle w:val="a0"/>
        <w:rPr>
          <w:rFonts w:hint="cs"/>
          <w:rtl/>
        </w:rPr>
      </w:pPr>
      <w:r>
        <w:rPr>
          <w:rFonts w:hint="cs"/>
          <w:rtl/>
        </w:rPr>
        <w:t xml:space="preserve">זאת באמת טעות. </w:t>
      </w:r>
    </w:p>
    <w:p w14:paraId="0830055C" w14:textId="77777777" w:rsidR="00000000" w:rsidRDefault="00E01313">
      <w:pPr>
        <w:pStyle w:val="a0"/>
        <w:rPr>
          <w:rFonts w:hint="cs"/>
          <w:rtl/>
        </w:rPr>
      </w:pPr>
    </w:p>
    <w:p w14:paraId="354A620E" w14:textId="77777777" w:rsidR="00000000" w:rsidRDefault="00E01313">
      <w:pPr>
        <w:pStyle w:val="af1"/>
        <w:rPr>
          <w:rtl/>
        </w:rPr>
      </w:pPr>
      <w:r>
        <w:rPr>
          <w:rtl/>
        </w:rPr>
        <w:t>היו"ר ראובן ריבלין:</w:t>
      </w:r>
    </w:p>
    <w:p w14:paraId="01A07F71" w14:textId="77777777" w:rsidR="00000000" w:rsidRDefault="00E01313">
      <w:pPr>
        <w:pStyle w:val="a0"/>
        <w:rPr>
          <w:rtl/>
        </w:rPr>
      </w:pPr>
    </w:p>
    <w:p w14:paraId="0545C90D" w14:textId="77777777" w:rsidR="00000000" w:rsidRDefault="00E01313">
      <w:pPr>
        <w:pStyle w:val="a0"/>
        <w:rPr>
          <w:rFonts w:hint="cs"/>
          <w:rtl/>
        </w:rPr>
      </w:pPr>
      <w:r>
        <w:rPr>
          <w:rFonts w:hint="cs"/>
          <w:rtl/>
        </w:rPr>
        <w:t xml:space="preserve">חבר הכנסת יהלום. </w:t>
      </w:r>
    </w:p>
    <w:p w14:paraId="613EB7A3" w14:textId="77777777" w:rsidR="00000000" w:rsidRDefault="00E01313">
      <w:pPr>
        <w:pStyle w:val="a0"/>
        <w:rPr>
          <w:rFonts w:hint="cs"/>
          <w:rtl/>
        </w:rPr>
      </w:pPr>
    </w:p>
    <w:p w14:paraId="3E17CB3A" w14:textId="77777777" w:rsidR="00000000" w:rsidRDefault="00E01313">
      <w:pPr>
        <w:pStyle w:val="af0"/>
        <w:rPr>
          <w:rtl/>
        </w:rPr>
      </w:pPr>
      <w:r>
        <w:rPr>
          <w:rFonts w:hint="eastAsia"/>
          <w:rtl/>
        </w:rPr>
        <w:t>שאול</w:t>
      </w:r>
      <w:r>
        <w:rPr>
          <w:rtl/>
        </w:rPr>
        <w:t xml:space="preserve"> יהלום (מפד"ל):</w:t>
      </w:r>
    </w:p>
    <w:p w14:paraId="31DC56F3" w14:textId="77777777" w:rsidR="00000000" w:rsidRDefault="00E01313">
      <w:pPr>
        <w:pStyle w:val="a0"/>
        <w:rPr>
          <w:rFonts w:hint="cs"/>
          <w:rtl/>
        </w:rPr>
      </w:pPr>
    </w:p>
    <w:p w14:paraId="6D006AD0" w14:textId="77777777" w:rsidR="00000000" w:rsidRDefault="00E01313">
      <w:pPr>
        <w:pStyle w:val="a0"/>
        <w:rPr>
          <w:rFonts w:hint="cs"/>
          <w:rtl/>
        </w:rPr>
      </w:pPr>
      <w:r>
        <w:rPr>
          <w:rFonts w:hint="cs"/>
          <w:rtl/>
        </w:rPr>
        <w:t xml:space="preserve">טעות נוראה. </w:t>
      </w:r>
    </w:p>
    <w:p w14:paraId="440E92CA" w14:textId="77777777" w:rsidR="00000000" w:rsidRDefault="00E01313">
      <w:pPr>
        <w:pStyle w:val="a0"/>
        <w:rPr>
          <w:rFonts w:hint="cs"/>
          <w:rtl/>
        </w:rPr>
      </w:pPr>
    </w:p>
    <w:p w14:paraId="7E223881" w14:textId="77777777" w:rsidR="00000000" w:rsidRDefault="00E01313">
      <w:pPr>
        <w:pStyle w:val="af1"/>
        <w:rPr>
          <w:rtl/>
        </w:rPr>
      </w:pPr>
      <w:r>
        <w:rPr>
          <w:rtl/>
        </w:rPr>
        <w:t>היו"ר ראובן ריבלין:</w:t>
      </w:r>
    </w:p>
    <w:p w14:paraId="01DEA700" w14:textId="77777777" w:rsidR="00000000" w:rsidRDefault="00E01313">
      <w:pPr>
        <w:pStyle w:val="a0"/>
        <w:rPr>
          <w:rtl/>
        </w:rPr>
      </w:pPr>
    </w:p>
    <w:p w14:paraId="55B96179" w14:textId="77777777" w:rsidR="00000000" w:rsidRDefault="00E01313">
      <w:pPr>
        <w:pStyle w:val="a0"/>
        <w:rPr>
          <w:rFonts w:hint="cs"/>
          <w:rtl/>
        </w:rPr>
      </w:pPr>
      <w:r>
        <w:rPr>
          <w:rFonts w:hint="cs"/>
          <w:rtl/>
        </w:rPr>
        <w:t>רבותי, לפי בקשת חברי הכנסת המוסלמים שמנו היום על סדר</w:t>
      </w:r>
      <w:r>
        <w:rPr>
          <w:rFonts w:hint="cs"/>
          <w:rtl/>
        </w:rPr>
        <w:t xml:space="preserve">-היום יותר הצעות. הוויכוח הוא מר, נשמע; הזעקות נשמעו משני הצדדים. השר, לא שמעתי אותו פעם אחת מרים את קולו בזמן שדיברתם. הוא משיב לכם עכשיו, אחר כך אתם יכולים להשיב לו. </w:t>
      </w:r>
    </w:p>
    <w:p w14:paraId="43DD3AD2" w14:textId="77777777" w:rsidR="00000000" w:rsidRDefault="00E01313">
      <w:pPr>
        <w:pStyle w:val="a0"/>
        <w:rPr>
          <w:rFonts w:hint="cs"/>
          <w:rtl/>
        </w:rPr>
      </w:pPr>
    </w:p>
    <w:p w14:paraId="19266F4C" w14:textId="77777777" w:rsidR="00000000" w:rsidRDefault="00E01313">
      <w:pPr>
        <w:pStyle w:val="af0"/>
        <w:rPr>
          <w:rtl/>
        </w:rPr>
      </w:pPr>
      <w:r>
        <w:rPr>
          <w:rFonts w:hint="eastAsia"/>
          <w:rtl/>
        </w:rPr>
        <w:t>מוחמד</w:t>
      </w:r>
      <w:r>
        <w:rPr>
          <w:rtl/>
        </w:rPr>
        <w:t xml:space="preserve"> ברכה (חד"ש-תע"ל):</w:t>
      </w:r>
    </w:p>
    <w:p w14:paraId="72886463" w14:textId="77777777" w:rsidR="00000000" w:rsidRDefault="00E01313">
      <w:pPr>
        <w:pStyle w:val="a0"/>
        <w:rPr>
          <w:rFonts w:hint="cs"/>
          <w:rtl/>
        </w:rPr>
      </w:pPr>
    </w:p>
    <w:p w14:paraId="7580297D" w14:textId="77777777" w:rsidR="00000000" w:rsidRDefault="00E01313">
      <w:pPr>
        <w:pStyle w:val="a0"/>
        <w:rPr>
          <w:rFonts w:hint="cs"/>
          <w:rtl/>
        </w:rPr>
      </w:pPr>
      <w:r>
        <w:rPr>
          <w:rFonts w:hint="cs"/>
          <w:rtl/>
        </w:rPr>
        <w:t xml:space="preserve">זה בגבול קריאות הביניים המותרות. </w:t>
      </w:r>
    </w:p>
    <w:p w14:paraId="50C4A69B" w14:textId="77777777" w:rsidR="00000000" w:rsidRDefault="00E01313">
      <w:pPr>
        <w:pStyle w:val="a0"/>
        <w:rPr>
          <w:rFonts w:hint="cs"/>
          <w:rtl/>
        </w:rPr>
      </w:pPr>
    </w:p>
    <w:p w14:paraId="23386E70" w14:textId="77777777" w:rsidR="00000000" w:rsidRDefault="00E01313">
      <w:pPr>
        <w:pStyle w:val="af1"/>
        <w:rPr>
          <w:rtl/>
        </w:rPr>
      </w:pPr>
      <w:r>
        <w:rPr>
          <w:rtl/>
        </w:rPr>
        <w:t>היו"ר ראובן ריבלין:</w:t>
      </w:r>
    </w:p>
    <w:p w14:paraId="46F18844" w14:textId="77777777" w:rsidR="00000000" w:rsidRDefault="00E01313">
      <w:pPr>
        <w:pStyle w:val="a0"/>
        <w:rPr>
          <w:rtl/>
        </w:rPr>
      </w:pPr>
    </w:p>
    <w:p w14:paraId="3B0580C7" w14:textId="77777777" w:rsidR="00000000" w:rsidRDefault="00E01313">
      <w:pPr>
        <w:pStyle w:val="a0"/>
        <w:rPr>
          <w:rFonts w:hint="cs"/>
          <w:rtl/>
        </w:rPr>
      </w:pPr>
      <w:r>
        <w:rPr>
          <w:rFonts w:hint="cs"/>
          <w:rtl/>
        </w:rPr>
        <w:t>אדוני</w:t>
      </w:r>
      <w:r>
        <w:rPr>
          <w:rFonts w:hint="cs"/>
          <w:rtl/>
        </w:rPr>
        <w:t xml:space="preserve">, אם היה נמצא פה, היה מרגיש שהן קצת מעבר לזה. </w:t>
      </w:r>
    </w:p>
    <w:p w14:paraId="5D2A3798" w14:textId="77777777" w:rsidR="00000000" w:rsidRDefault="00E01313">
      <w:pPr>
        <w:pStyle w:val="a0"/>
        <w:rPr>
          <w:rFonts w:hint="cs"/>
          <w:rtl/>
        </w:rPr>
      </w:pPr>
    </w:p>
    <w:p w14:paraId="37A3B23D" w14:textId="77777777" w:rsidR="00000000" w:rsidRDefault="00E01313">
      <w:pPr>
        <w:pStyle w:val="-"/>
        <w:rPr>
          <w:rtl/>
        </w:rPr>
      </w:pPr>
      <w:bookmarkStart w:id="266" w:name="FS000000517T28_01_2004_13_25_04C"/>
      <w:bookmarkEnd w:id="266"/>
      <w:r>
        <w:rPr>
          <w:rtl/>
        </w:rPr>
        <w:t>שר המשפטים יוסף לפיד:</w:t>
      </w:r>
    </w:p>
    <w:p w14:paraId="1DF996D8" w14:textId="77777777" w:rsidR="00000000" w:rsidRDefault="00E01313">
      <w:pPr>
        <w:pStyle w:val="a0"/>
        <w:rPr>
          <w:rtl/>
        </w:rPr>
      </w:pPr>
    </w:p>
    <w:p w14:paraId="0B1C974B" w14:textId="77777777" w:rsidR="00000000" w:rsidRDefault="00E01313">
      <w:pPr>
        <w:pStyle w:val="a0"/>
        <w:rPr>
          <w:rFonts w:hint="cs"/>
          <w:rtl/>
        </w:rPr>
      </w:pPr>
      <w:r>
        <w:rPr>
          <w:rFonts w:hint="cs"/>
          <w:rtl/>
        </w:rPr>
        <w:t xml:space="preserve">חבר הכנסת ברכה, היתה לך רק קריאת ביניים אחת, מהרגע שהתחלתי לדבר ועד שהפסקתי לדבר, רק אחת. </w:t>
      </w:r>
    </w:p>
    <w:p w14:paraId="62E4BBE9" w14:textId="77777777" w:rsidR="00000000" w:rsidRDefault="00E01313">
      <w:pPr>
        <w:pStyle w:val="a0"/>
        <w:rPr>
          <w:rFonts w:hint="cs"/>
          <w:rtl/>
        </w:rPr>
      </w:pPr>
    </w:p>
    <w:p w14:paraId="7C09C52A" w14:textId="77777777" w:rsidR="00000000" w:rsidRDefault="00E01313">
      <w:pPr>
        <w:pStyle w:val="af0"/>
        <w:rPr>
          <w:rtl/>
        </w:rPr>
      </w:pPr>
      <w:r>
        <w:rPr>
          <w:rFonts w:hint="eastAsia"/>
          <w:rtl/>
        </w:rPr>
        <w:t>מוחמד</w:t>
      </w:r>
      <w:r>
        <w:rPr>
          <w:rtl/>
        </w:rPr>
        <w:t xml:space="preserve"> ברכה (חד"ש-תע"ל):</w:t>
      </w:r>
    </w:p>
    <w:p w14:paraId="1DDDCF33" w14:textId="77777777" w:rsidR="00000000" w:rsidRDefault="00E01313">
      <w:pPr>
        <w:pStyle w:val="a0"/>
        <w:rPr>
          <w:rFonts w:hint="cs"/>
          <w:rtl/>
        </w:rPr>
      </w:pPr>
    </w:p>
    <w:p w14:paraId="6162A394" w14:textId="77777777" w:rsidR="00000000" w:rsidRDefault="00E01313">
      <w:pPr>
        <w:pStyle w:val="a0"/>
        <w:rPr>
          <w:rFonts w:hint="cs"/>
          <w:rtl/>
        </w:rPr>
      </w:pPr>
      <w:r>
        <w:rPr>
          <w:rFonts w:hint="cs"/>
          <w:rtl/>
        </w:rPr>
        <w:t>אני שאלתי את כבוד השר, איך זה שממשלה ריבונית בישראל ניהלה משא-ומתן ע</w:t>
      </w:r>
      <w:r>
        <w:rPr>
          <w:rFonts w:hint="cs"/>
          <w:rtl/>
        </w:rPr>
        <w:t xml:space="preserve">ם אש"ף על השטחים האלה. </w:t>
      </w:r>
    </w:p>
    <w:p w14:paraId="202A4C9E" w14:textId="77777777" w:rsidR="00000000" w:rsidRDefault="00E01313">
      <w:pPr>
        <w:pStyle w:val="a0"/>
        <w:rPr>
          <w:rFonts w:hint="cs"/>
          <w:rtl/>
        </w:rPr>
      </w:pPr>
    </w:p>
    <w:p w14:paraId="11CA19CD" w14:textId="77777777" w:rsidR="00000000" w:rsidRDefault="00E01313">
      <w:pPr>
        <w:pStyle w:val="af1"/>
        <w:rPr>
          <w:rtl/>
        </w:rPr>
      </w:pPr>
      <w:r>
        <w:rPr>
          <w:rtl/>
        </w:rPr>
        <w:t>היו"ר ראובן ריבלין:</w:t>
      </w:r>
    </w:p>
    <w:p w14:paraId="114C7D21" w14:textId="77777777" w:rsidR="00000000" w:rsidRDefault="00E01313">
      <w:pPr>
        <w:pStyle w:val="a0"/>
        <w:rPr>
          <w:rtl/>
        </w:rPr>
      </w:pPr>
    </w:p>
    <w:p w14:paraId="3E69228C" w14:textId="77777777" w:rsidR="00000000" w:rsidRDefault="00E01313">
      <w:pPr>
        <w:pStyle w:val="a0"/>
        <w:rPr>
          <w:rFonts w:hint="cs"/>
          <w:rtl/>
        </w:rPr>
      </w:pPr>
      <w:r>
        <w:rPr>
          <w:rFonts w:hint="cs"/>
          <w:rtl/>
        </w:rPr>
        <w:t xml:space="preserve">חבר הכנסת ברכה, הוא שמע אותך. </w:t>
      </w:r>
    </w:p>
    <w:p w14:paraId="625F1A3E" w14:textId="77777777" w:rsidR="00000000" w:rsidRDefault="00E01313">
      <w:pPr>
        <w:pStyle w:val="a0"/>
        <w:rPr>
          <w:rFonts w:hint="cs"/>
          <w:rtl/>
        </w:rPr>
      </w:pPr>
    </w:p>
    <w:p w14:paraId="757E9E01" w14:textId="77777777" w:rsidR="00000000" w:rsidRDefault="00E01313">
      <w:pPr>
        <w:pStyle w:val="af0"/>
        <w:rPr>
          <w:rtl/>
        </w:rPr>
      </w:pPr>
      <w:r>
        <w:rPr>
          <w:rFonts w:hint="eastAsia"/>
          <w:rtl/>
        </w:rPr>
        <w:t>שאול</w:t>
      </w:r>
      <w:r>
        <w:rPr>
          <w:rtl/>
        </w:rPr>
        <w:t xml:space="preserve"> יהלום (מפד"ל):</w:t>
      </w:r>
    </w:p>
    <w:p w14:paraId="15807245" w14:textId="77777777" w:rsidR="00000000" w:rsidRDefault="00E01313">
      <w:pPr>
        <w:pStyle w:val="a0"/>
        <w:rPr>
          <w:rFonts w:hint="cs"/>
          <w:rtl/>
        </w:rPr>
      </w:pPr>
    </w:p>
    <w:p w14:paraId="7BAC75BD" w14:textId="77777777" w:rsidR="00000000" w:rsidRDefault="00E01313">
      <w:pPr>
        <w:pStyle w:val="a0"/>
        <w:rPr>
          <w:rFonts w:hint="cs"/>
          <w:rtl/>
        </w:rPr>
      </w:pPr>
      <w:r>
        <w:rPr>
          <w:rFonts w:hint="cs"/>
          <w:rtl/>
        </w:rPr>
        <w:t xml:space="preserve">אז תוציא אותו. </w:t>
      </w:r>
    </w:p>
    <w:p w14:paraId="222DC81A" w14:textId="77777777" w:rsidR="00000000" w:rsidRDefault="00E01313">
      <w:pPr>
        <w:pStyle w:val="a0"/>
        <w:rPr>
          <w:rFonts w:hint="cs"/>
          <w:rtl/>
        </w:rPr>
      </w:pPr>
    </w:p>
    <w:p w14:paraId="51624B69" w14:textId="77777777" w:rsidR="00000000" w:rsidRDefault="00E01313">
      <w:pPr>
        <w:pStyle w:val="af1"/>
        <w:rPr>
          <w:rtl/>
        </w:rPr>
      </w:pPr>
      <w:r>
        <w:rPr>
          <w:rtl/>
        </w:rPr>
        <w:t>היו"ר ראובן ריבלין:</w:t>
      </w:r>
    </w:p>
    <w:p w14:paraId="42F3DD4D" w14:textId="77777777" w:rsidR="00000000" w:rsidRDefault="00E01313">
      <w:pPr>
        <w:pStyle w:val="a0"/>
        <w:rPr>
          <w:rtl/>
        </w:rPr>
      </w:pPr>
    </w:p>
    <w:p w14:paraId="207DAADE" w14:textId="77777777" w:rsidR="00000000" w:rsidRDefault="00E01313">
      <w:pPr>
        <w:pStyle w:val="a0"/>
        <w:rPr>
          <w:rFonts w:hint="cs"/>
          <w:rtl/>
        </w:rPr>
      </w:pPr>
      <w:r>
        <w:rPr>
          <w:rFonts w:hint="cs"/>
          <w:rtl/>
        </w:rPr>
        <w:t>לא, אני לא אוציא אותו. חברי הכנסת, אתם תיתנו לי לנהל את הישיבה. חבר הכנסת יהלום, אדוני לא יוכל להתפרץ בכל דבר על-פי שיק</w:t>
      </w:r>
      <w:r>
        <w:rPr>
          <w:rFonts w:hint="cs"/>
          <w:rtl/>
        </w:rPr>
        <w:t xml:space="preserve">ול דעתו. חבר הכנסת יהלום, שיקול דעתי הוא הקובע כאן. </w:t>
      </w:r>
    </w:p>
    <w:p w14:paraId="1010BC9A" w14:textId="77777777" w:rsidR="00000000" w:rsidRDefault="00E01313">
      <w:pPr>
        <w:pStyle w:val="a0"/>
        <w:rPr>
          <w:rFonts w:hint="cs"/>
          <w:rtl/>
        </w:rPr>
      </w:pPr>
    </w:p>
    <w:p w14:paraId="6D200B07" w14:textId="77777777" w:rsidR="00000000" w:rsidRDefault="00E01313">
      <w:pPr>
        <w:pStyle w:val="-"/>
        <w:rPr>
          <w:rtl/>
        </w:rPr>
      </w:pPr>
      <w:bookmarkStart w:id="267" w:name="FS000000517T28_01_2004_13_25_43C"/>
      <w:bookmarkEnd w:id="267"/>
      <w:r>
        <w:rPr>
          <w:rtl/>
        </w:rPr>
        <w:t>שר המשפטים יוסף לפיד:</w:t>
      </w:r>
    </w:p>
    <w:p w14:paraId="0153F665" w14:textId="77777777" w:rsidR="00000000" w:rsidRDefault="00E01313">
      <w:pPr>
        <w:pStyle w:val="a0"/>
        <w:rPr>
          <w:rtl/>
        </w:rPr>
      </w:pPr>
    </w:p>
    <w:p w14:paraId="0D203512" w14:textId="77777777" w:rsidR="00000000" w:rsidRDefault="00E01313">
      <w:pPr>
        <w:pStyle w:val="a0"/>
        <w:rPr>
          <w:rFonts w:hint="cs"/>
          <w:rtl/>
        </w:rPr>
      </w:pPr>
      <w:r>
        <w:rPr>
          <w:rFonts w:hint="cs"/>
          <w:rtl/>
        </w:rPr>
        <w:t>יש להדגיש, כי למרות עמדה זו, הקפידה ישראל להחיל את ההוראות ההומניטריות של האמנה ביחס לתושבי האזורים הנ"ל, וצה"ל אימץ את הוראות האמנה בפקודות הצבא. גם בית-המשפט העליון דן בעתירות כ</w:t>
      </w:r>
      <w:r>
        <w:rPr>
          <w:rFonts w:hint="cs"/>
          <w:rtl/>
        </w:rPr>
        <w:t xml:space="preserve">נגד פעילות צה"ל על-פי הוראות הומניטריות אלו, והזכויות המובטחות באמנה מוקנות בפועל לתושבי האזור. לפיכך, ההצעה לא תוסיף הרבה למצב הקיים בפועל. </w:t>
      </w:r>
    </w:p>
    <w:p w14:paraId="27A0A5BE" w14:textId="77777777" w:rsidR="00000000" w:rsidRDefault="00E01313">
      <w:pPr>
        <w:pStyle w:val="a0"/>
        <w:rPr>
          <w:rFonts w:hint="cs"/>
          <w:rtl/>
        </w:rPr>
      </w:pPr>
    </w:p>
    <w:p w14:paraId="590343D3" w14:textId="77777777" w:rsidR="00000000" w:rsidRDefault="00E01313">
      <w:pPr>
        <w:pStyle w:val="a0"/>
        <w:rPr>
          <w:rFonts w:hint="cs"/>
          <w:rtl/>
        </w:rPr>
      </w:pPr>
      <w:r>
        <w:rPr>
          <w:rFonts w:hint="cs"/>
          <w:rtl/>
        </w:rPr>
        <w:t xml:space="preserve">הצעת החוק עלולה לעורר קושי ביחס למעמדם של שטחים שהוחלה עליהם החקיקה הישראלית, כמו מזרח-ירושלים ורמת-הגולן, ולגבי </w:t>
      </w:r>
      <w:r>
        <w:rPr>
          <w:rFonts w:hint="cs"/>
          <w:rtl/>
        </w:rPr>
        <w:t xml:space="preserve">יהודה שומרון ועזה, אנו מצויים בתקופה שבה המצב המדיני  עדיין לא הוכרע, ולפיכך מוטב להמתין להתבהרות המצב לפני שמקדמים חקיקה בנושא. </w:t>
      </w:r>
    </w:p>
    <w:p w14:paraId="6D4DD705" w14:textId="77777777" w:rsidR="00000000" w:rsidRDefault="00E01313">
      <w:pPr>
        <w:pStyle w:val="a0"/>
        <w:rPr>
          <w:rFonts w:hint="cs"/>
          <w:rtl/>
        </w:rPr>
      </w:pPr>
    </w:p>
    <w:p w14:paraId="5E3EC969" w14:textId="77777777" w:rsidR="00000000" w:rsidRDefault="00E01313">
      <w:pPr>
        <w:pStyle w:val="a0"/>
        <w:rPr>
          <w:rFonts w:hint="cs"/>
          <w:rtl/>
        </w:rPr>
      </w:pPr>
      <w:r>
        <w:rPr>
          <w:rFonts w:hint="cs"/>
          <w:rtl/>
        </w:rPr>
        <w:t xml:space="preserve">מטעמים אלו החליטה הממשלה להתנגד להצעות, ואני מבקש מחברי הכנסת להסירן מסדר-היום. </w:t>
      </w:r>
    </w:p>
    <w:p w14:paraId="29C19EE2" w14:textId="77777777" w:rsidR="00000000" w:rsidRDefault="00E01313">
      <w:pPr>
        <w:pStyle w:val="a0"/>
        <w:rPr>
          <w:rFonts w:hint="cs"/>
          <w:rtl/>
        </w:rPr>
      </w:pPr>
    </w:p>
    <w:p w14:paraId="03F9007F" w14:textId="77777777" w:rsidR="00000000" w:rsidRDefault="00E01313">
      <w:pPr>
        <w:pStyle w:val="af1"/>
        <w:rPr>
          <w:rtl/>
        </w:rPr>
      </w:pPr>
      <w:r>
        <w:rPr>
          <w:rtl/>
        </w:rPr>
        <w:t>היו"ר ראובן ריבלין:</w:t>
      </w:r>
    </w:p>
    <w:p w14:paraId="0294CB0D" w14:textId="77777777" w:rsidR="00000000" w:rsidRDefault="00E01313">
      <w:pPr>
        <w:pStyle w:val="a0"/>
        <w:rPr>
          <w:rtl/>
        </w:rPr>
      </w:pPr>
    </w:p>
    <w:p w14:paraId="213E6D11" w14:textId="77777777" w:rsidR="00000000" w:rsidRDefault="00E01313">
      <w:pPr>
        <w:pStyle w:val="a0"/>
        <w:rPr>
          <w:rFonts w:hint="cs"/>
          <w:rtl/>
        </w:rPr>
      </w:pPr>
      <w:r>
        <w:rPr>
          <w:rFonts w:hint="cs"/>
          <w:rtl/>
        </w:rPr>
        <w:t>תודה רבה. חברי הכנסת מ</w:t>
      </w:r>
      <w:r>
        <w:rPr>
          <w:rFonts w:hint="cs"/>
          <w:rtl/>
        </w:rPr>
        <w:t xml:space="preserve">ח'ול, ברכה וטיבי. האם חבר הכנסת טיבי גם משיב? בבקשה, חמש דקות לאדוני. לא אתן לאף אחד להפריע, אבל אדוני יסיים בחמש דקות. </w:t>
      </w:r>
    </w:p>
    <w:p w14:paraId="72EAF99F" w14:textId="77777777" w:rsidR="00000000" w:rsidRDefault="00E01313">
      <w:pPr>
        <w:pStyle w:val="a0"/>
        <w:rPr>
          <w:rFonts w:hint="cs"/>
          <w:rtl/>
        </w:rPr>
      </w:pPr>
    </w:p>
    <w:p w14:paraId="3B772E71" w14:textId="77777777" w:rsidR="00000000" w:rsidRDefault="00E01313">
      <w:pPr>
        <w:pStyle w:val="a"/>
        <w:rPr>
          <w:rtl/>
        </w:rPr>
      </w:pPr>
      <w:bookmarkStart w:id="268" w:name="FS000000560T28_01_2004_13_27_13"/>
      <w:bookmarkStart w:id="269" w:name="_Toc78873059"/>
      <w:bookmarkEnd w:id="268"/>
      <w:r>
        <w:rPr>
          <w:rFonts w:hint="eastAsia"/>
          <w:rtl/>
        </w:rPr>
        <w:t>אחמד</w:t>
      </w:r>
      <w:r>
        <w:rPr>
          <w:rtl/>
        </w:rPr>
        <w:t xml:space="preserve"> טיבי (חד"ש-תע"ל):</w:t>
      </w:r>
      <w:bookmarkEnd w:id="269"/>
    </w:p>
    <w:p w14:paraId="663D6B42" w14:textId="77777777" w:rsidR="00000000" w:rsidRDefault="00E01313">
      <w:pPr>
        <w:pStyle w:val="a0"/>
        <w:rPr>
          <w:rFonts w:hint="cs"/>
          <w:rtl/>
        </w:rPr>
      </w:pPr>
    </w:p>
    <w:p w14:paraId="5D48A462" w14:textId="77777777" w:rsidR="00000000" w:rsidRDefault="00E01313">
      <w:pPr>
        <w:pStyle w:val="a0"/>
        <w:rPr>
          <w:rFonts w:hint="cs"/>
          <w:rtl/>
        </w:rPr>
      </w:pPr>
      <w:r>
        <w:rPr>
          <w:rFonts w:hint="cs"/>
          <w:rtl/>
        </w:rPr>
        <w:t>אדוני היושב-ראש, המוטיב העיקרי של הדברים של שר המשפטים והחלטות הממשלות העוקבות, שאין תחולה של החוק על השטחים ה</w:t>
      </w:r>
      <w:r>
        <w:rPr>
          <w:rFonts w:hint="cs"/>
          <w:rtl/>
        </w:rPr>
        <w:t xml:space="preserve">פלסטיניים. איך הוא אמר - שטח כבוש או כבוש באופן חלקי; א. גם לפי החוק הבין-לאומי, מדובר אך ורק בשטח כבוש. וראש הממשלה, כאן, בסיעת הליכוד בכנסת - - - </w:t>
      </w:r>
    </w:p>
    <w:p w14:paraId="46D72289" w14:textId="77777777" w:rsidR="00000000" w:rsidRDefault="00E01313">
      <w:pPr>
        <w:pStyle w:val="a0"/>
        <w:rPr>
          <w:rFonts w:hint="cs"/>
          <w:rtl/>
        </w:rPr>
      </w:pPr>
    </w:p>
    <w:p w14:paraId="4654C0EE" w14:textId="77777777" w:rsidR="00000000" w:rsidRDefault="00E01313">
      <w:pPr>
        <w:pStyle w:val="af0"/>
        <w:rPr>
          <w:rtl/>
        </w:rPr>
      </w:pPr>
      <w:r>
        <w:rPr>
          <w:rFonts w:hint="eastAsia"/>
          <w:rtl/>
        </w:rPr>
        <w:t>שר</w:t>
      </w:r>
      <w:r>
        <w:rPr>
          <w:rtl/>
        </w:rPr>
        <w:t xml:space="preserve"> המשפטים יוסף לפיד:</w:t>
      </w:r>
    </w:p>
    <w:p w14:paraId="3C7A382A" w14:textId="77777777" w:rsidR="00000000" w:rsidRDefault="00E01313">
      <w:pPr>
        <w:pStyle w:val="a0"/>
        <w:rPr>
          <w:rFonts w:hint="cs"/>
          <w:rtl/>
        </w:rPr>
      </w:pPr>
    </w:p>
    <w:p w14:paraId="37C96499" w14:textId="77777777" w:rsidR="00000000" w:rsidRDefault="00E01313">
      <w:pPr>
        <w:pStyle w:val="a0"/>
        <w:rPr>
          <w:rFonts w:hint="cs"/>
          <w:rtl/>
        </w:rPr>
      </w:pPr>
      <w:r>
        <w:rPr>
          <w:rFonts w:hint="cs"/>
          <w:rtl/>
        </w:rPr>
        <w:t xml:space="preserve">לא אמרתי. </w:t>
      </w:r>
    </w:p>
    <w:p w14:paraId="4425040B" w14:textId="77777777" w:rsidR="00000000" w:rsidRDefault="00E01313">
      <w:pPr>
        <w:pStyle w:val="a0"/>
        <w:rPr>
          <w:rFonts w:hint="cs"/>
          <w:rtl/>
        </w:rPr>
      </w:pPr>
    </w:p>
    <w:p w14:paraId="5B18F841" w14:textId="77777777" w:rsidR="00000000" w:rsidRDefault="00E01313">
      <w:pPr>
        <w:pStyle w:val="-"/>
        <w:rPr>
          <w:rtl/>
        </w:rPr>
      </w:pPr>
      <w:bookmarkStart w:id="270" w:name="FS000000560T28_01_2004_13_56_11"/>
      <w:bookmarkEnd w:id="270"/>
      <w:r>
        <w:rPr>
          <w:rFonts w:hint="eastAsia"/>
          <w:rtl/>
        </w:rPr>
        <w:t>אחמד</w:t>
      </w:r>
      <w:r>
        <w:rPr>
          <w:rtl/>
        </w:rPr>
        <w:t xml:space="preserve"> טיבי (חד"ש-תע"ל):</w:t>
      </w:r>
    </w:p>
    <w:p w14:paraId="67F8C2C8" w14:textId="77777777" w:rsidR="00000000" w:rsidRDefault="00E01313">
      <w:pPr>
        <w:pStyle w:val="a0"/>
        <w:rPr>
          <w:rFonts w:hint="cs"/>
          <w:rtl/>
        </w:rPr>
      </w:pPr>
    </w:p>
    <w:p w14:paraId="4D556572" w14:textId="77777777" w:rsidR="00000000" w:rsidRDefault="00E01313">
      <w:pPr>
        <w:pStyle w:val="a0"/>
        <w:rPr>
          <w:rFonts w:hint="cs"/>
          <w:rtl/>
        </w:rPr>
      </w:pPr>
      <w:r>
        <w:rPr>
          <w:rFonts w:hint="cs"/>
          <w:rtl/>
        </w:rPr>
        <w:t>ראש הממשלה אריאל שרון אמר בסיעת הליכוד בכנסת, ל</w:t>
      </w:r>
      <w:r>
        <w:rPr>
          <w:rFonts w:hint="cs"/>
          <w:rtl/>
        </w:rPr>
        <w:t xml:space="preserve">פני שחברת הכנסת גילה גמליאל העירה לו, שעם כבוש, נכון, ראש הממשלה מבדיל בין אנשים לבין אדמה, אבל בכל זאת, כאשר העם הוא כבוש, השטח שבו נמצא העם, שנים רבות, עשורים, ונמצא שם שלטון צבאי זר, זה שטח כבוש על-פי החוק הבין-לאומי ועל-פי ראש הממשלה. </w:t>
      </w:r>
    </w:p>
    <w:p w14:paraId="6021AABE" w14:textId="77777777" w:rsidR="00000000" w:rsidRDefault="00E01313">
      <w:pPr>
        <w:pStyle w:val="a0"/>
        <w:rPr>
          <w:rFonts w:hint="cs"/>
          <w:rtl/>
        </w:rPr>
      </w:pPr>
    </w:p>
    <w:p w14:paraId="06A01D2F" w14:textId="77777777" w:rsidR="00000000" w:rsidRDefault="00E01313">
      <w:pPr>
        <w:pStyle w:val="af0"/>
        <w:rPr>
          <w:rtl/>
        </w:rPr>
      </w:pPr>
      <w:r>
        <w:rPr>
          <w:rFonts w:hint="eastAsia"/>
          <w:rtl/>
        </w:rPr>
        <w:t>גלעד</w:t>
      </w:r>
      <w:r>
        <w:rPr>
          <w:rtl/>
        </w:rPr>
        <w:t xml:space="preserve"> ארדן (הליכ</w:t>
      </w:r>
      <w:r>
        <w:rPr>
          <w:rtl/>
        </w:rPr>
        <w:t>וד):</w:t>
      </w:r>
    </w:p>
    <w:p w14:paraId="478C459A" w14:textId="77777777" w:rsidR="00000000" w:rsidRDefault="00E01313">
      <w:pPr>
        <w:pStyle w:val="a0"/>
        <w:rPr>
          <w:rFonts w:hint="cs"/>
          <w:rtl/>
        </w:rPr>
      </w:pPr>
    </w:p>
    <w:p w14:paraId="6B570141" w14:textId="77777777" w:rsidR="00000000" w:rsidRDefault="00E01313">
      <w:pPr>
        <w:pStyle w:val="a0"/>
        <w:rPr>
          <w:rFonts w:hint="cs"/>
          <w:rtl/>
        </w:rPr>
      </w:pPr>
      <w:r>
        <w:rPr>
          <w:rFonts w:hint="cs"/>
          <w:rtl/>
        </w:rPr>
        <w:t xml:space="preserve">- - - לירדנים. </w:t>
      </w:r>
    </w:p>
    <w:p w14:paraId="03D8126D" w14:textId="77777777" w:rsidR="00000000" w:rsidRDefault="00E01313">
      <w:pPr>
        <w:pStyle w:val="a0"/>
        <w:rPr>
          <w:rFonts w:hint="cs"/>
          <w:rtl/>
        </w:rPr>
      </w:pPr>
    </w:p>
    <w:p w14:paraId="1347A429" w14:textId="77777777" w:rsidR="00000000" w:rsidRDefault="00E01313">
      <w:pPr>
        <w:pStyle w:val="-"/>
        <w:rPr>
          <w:rtl/>
        </w:rPr>
      </w:pPr>
      <w:bookmarkStart w:id="271" w:name="FS000000560T28_01_2004_13_59_34C"/>
      <w:bookmarkEnd w:id="271"/>
      <w:r>
        <w:rPr>
          <w:rtl/>
        </w:rPr>
        <w:t>אחמד טיבי (חד"ש-תע"ל):</w:t>
      </w:r>
    </w:p>
    <w:p w14:paraId="3E717417" w14:textId="77777777" w:rsidR="00000000" w:rsidRDefault="00E01313">
      <w:pPr>
        <w:pStyle w:val="a0"/>
        <w:rPr>
          <w:rtl/>
        </w:rPr>
      </w:pPr>
    </w:p>
    <w:p w14:paraId="217F5CDD" w14:textId="77777777" w:rsidR="00000000" w:rsidRDefault="00E01313">
      <w:pPr>
        <w:pStyle w:val="a0"/>
        <w:rPr>
          <w:rFonts w:hint="cs"/>
          <w:rtl/>
        </w:rPr>
      </w:pPr>
      <w:r>
        <w:rPr>
          <w:rFonts w:hint="cs"/>
          <w:rtl/>
        </w:rPr>
        <w:t xml:space="preserve">ישראל הכירה פעם אחר פעם, אגב במשא-ומתן, שזה שטח כבוש. אחרת, כפי שאמר חבר הכנסת ברכה, למה אתם מנהלים משא-ומתן על החזרת השטח הזה לבעליו? </w:t>
      </w:r>
    </w:p>
    <w:p w14:paraId="2E1A6134" w14:textId="77777777" w:rsidR="00000000" w:rsidRDefault="00E01313">
      <w:pPr>
        <w:pStyle w:val="a0"/>
        <w:rPr>
          <w:rFonts w:hint="cs"/>
          <w:rtl/>
        </w:rPr>
      </w:pPr>
    </w:p>
    <w:p w14:paraId="450FD657" w14:textId="77777777" w:rsidR="00000000" w:rsidRDefault="00E01313">
      <w:pPr>
        <w:pStyle w:val="af0"/>
        <w:rPr>
          <w:rtl/>
        </w:rPr>
      </w:pPr>
      <w:r>
        <w:rPr>
          <w:rFonts w:hint="eastAsia"/>
          <w:rtl/>
        </w:rPr>
        <w:t>מוחמד</w:t>
      </w:r>
      <w:r>
        <w:rPr>
          <w:rtl/>
        </w:rPr>
        <w:t xml:space="preserve"> ברכה (חד"ש-תע"ל):</w:t>
      </w:r>
    </w:p>
    <w:p w14:paraId="0B9EA844" w14:textId="77777777" w:rsidR="00000000" w:rsidRDefault="00E01313">
      <w:pPr>
        <w:pStyle w:val="a0"/>
        <w:rPr>
          <w:rFonts w:hint="cs"/>
          <w:rtl/>
        </w:rPr>
      </w:pPr>
    </w:p>
    <w:p w14:paraId="60A9F851" w14:textId="77777777" w:rsidR="00000000" w:rsidRDefault="00E01313">
      <w:pPr>
        <w:pStyle w:val="a0"/>
        <w:rPr>
          <w:rFonts w:hint="cs"/>
          <w:rtl/>
        </w:rPr>
      </w:pPr>
      <w:r>
        <w:rPr>
          <w:rFonts w:hint="cs"/>
          <w:rtl/>
        </w:rPr>
        <w:t xml:space="preserve">כולל ראש הממשלה הנוכחי. </w:t>
      </w:r>
    </w:p>
    <w:p w14:paraId="73A81D6E" w14:textId="77777777" w:rsidR="00000000" w:rsidRDefault="00E01313">
      <w:pPr>
        <w:pStyle w:val="a0"/>
        <w:rPr>
          <w:rFonts w:hint="cs"/>
          <w:rtl/>
        </w:rPr>
      </w:pPr>
    </w:p>
    <w:p w14:paraId="137DF548" w14:textId="77777777" w:rsidR="00000000" w:rsidRDefault="00E01313">
      <w:pPr>
        <w:pStyle w:val="-"/>
        <w:rPr>
          <w:rtl/>
        </w:rPr>
      </w:pPr>
      <w:bookmarkStart w:id="272" w:name="FS000000560T28_01_2004_13_28_58C"/>
      <w:bookmarkEnd w:id="272"/>
      <w:r>
        <w:rPr>
          <w:rtl/>
        </w:rPr>
        <w:t>אחמד טיבי (חד"ש-תע"ל)</w:t>
      </w:r>
      <w:r>
        <w:rPr>
          <w:rtl/>
        </w:rPr>
        <w:t>:</w:t>
      </w:r>
    </w:p>
    <w:p w14:paraId="6237896B" w14:textId="77777777" w:rsidR="00000000" w:rsidRDefault="00E01313">
      <w:pPr>
        <w:pStyle w:val="a0"/>
        <w:rPr>
          <w:rtl/>
        </w:rPr>
      </w:pPr>
    </w:p>
    <w:p w14:paraId="079FCBE7" w14:textId="77777777" w:rsidR="00000000" w:rsidRDefault="00E01313">
      <w:pPr>
        <w:pStyle w:val="a0"/>
        <w:rPr>
          <w:rFonts w:hint="cs"/>
          <w:rtl/>
        </w:rPr>
      </w:pPr>
      <w:r>
        <w:rPr>
          <w:rFonts w:hint="cs"/>
          <w:rtl/>
        </w:rPr>
        <w:t xml:space="preserve">בעיקר ראש הממשלה הנוכחי. לרבות ראש הממשלה הנוכחי. ולכן, אדוני היושב-ראש, המוטיב הזה של התשובה, אדוני שר המשפטים, משפטית לפחות אינו מדויק. </w:t>
      </w:r>
    </w:p>
    <w:p w14:paraId="185E2454" w14:textId="77777777" w:rsidR="00000000" w:rsidRDefault="00E01313">
      <w:pPr>
        <w:pStyle w:val="a0"/>
        <w:rPr>
          <w:rFonts w:hint="cs"/>
          <w:rtl/>
        </w:rPr>
      </w:pPr>
    </w:p>
    <w:p w14:paraId="6EA461F6" w14:textId="77777777" w:rsidR="00000000" w:rsidRDefault="00E01313">
      <w:pPr>
        <w:pStyle w:val="a0"/>
        <w:rPr>
          <w:rFonts w:hint="cs"/>
          <w:rtl/>
        </w:rPr>
      </w:pPr>
      <w:r>
        <w:rPr>
          <w:rFonts w:hint="cs"/>
          <w:rtl/>
        </w:rPr>
        <w:t>נקודה שנייה. אמנת ז'נבה מתייחסת גם לדרך הטיפול בבתי-החולים, בצוות רפואי, באמבולנסים, בחולים, בנשים הרות - יש סעיפ</w:t>
      </w:r>
      <w:r>
        <w:rPr>
          <w:rFonts w:hint="cs"/>
          <w:rtl/>
        </w:rPr>
        <w:t xml:space="preserve">ים ברורים ומובהקים איך מתייחסים ואיך מטפלים באנשים האלה. מה שמתרחש כיום הוא ההיפך. אפילו מה שיש בחוק הישראלי. </w:t>
      </w:r>
    </w:p>
    <w:p w14:paraId="334F0418" w14:textId="77777777" w:rsidR="00000000" w:rsidRDefault="00E01313">
      <w:pPr>
        <w:pStyle w:val="a0"/>
        <w:rPr>
          <w:rFonts w:hint="cs"/>
          <w:rtl/>
        </w:rPr>
      </w:pPr>
    </w:p>
    <w:p w14:paraId="795CCB95" w14:textId="77777777" w:rsidR="00000000" w:rsidRDefault="00E01313">
      <w:pPr>
        <w:pStyle w:val="af0"/>
        <w:rPr>
          <w:rtl/>
        </w:rPr>
      </w:pPr>
      <w:r>
        <w:rPr>
          <w:rFonts w:hint="eastAsia"/>
          <w:rtl/>
        </w:rPr>
        <w:t>צבי</w:t>
      </w:r>
      <w:r>
        <w:rPr>
          <w:rtl/>
        </w:rPr>
        <w:t xml:space="preserve"> הנדל (האיחוד הלאומי - ישראל ביתנו):</w:t>
      </w:r>
    </w:p>
    <w:p w14:paraId="77FAFC2D" w14:textId="77777777" w:rsidR="00000000" w:rsidRDefault="00E01313">
      <w:pPr>
        <w:pStyle w:val="a0"/>
        <w:rPr>
          <w:rFonts w:hint="cs"/>
          <w:rtl/>
        </w:rPr>
      </w:pPr>
    </w:p>
    <w:p w14:paraId="72A93DA9" w14:textId="77777777" w:rsidR="00000000" w:rsidRDefault="00E01313">
      <w:pPr>
        <w:pStyle w:val="a0"/>
        <w:rPr>
          <w:rFonts w:hint="cs"/>
          <w:rtl/>
        </w:rPr>
      </w:pPr>
      <w:r>
        <w:rPr>
          <w:rFonts w:hint="cs"/>
          <w:rtl/>
        </w:rPr>
        <w:t xml:space="preserve">- - - </w:t>
      </w:r>
    </w:p>
    <w:p w14:paraId="61AF6B36" w14:textId="77777777" w:rsidR="00000000" w:rsidRDefault="00E01313">
      <w:pPr>
        <w:pStyle w:val="a0"/>
        <w:rPr>
          <w:rFonts w:hint="cs"/>
          <w:rtl/>
        </w:rPr>
      </w:pPr>
    </w:p>
    <w:p w14:paraId="21B0E956" w14:textId="77777777" w:rsidR="00000000" w:rsidRDefault="00E01313">
      <w:pPr>
        <w:pStyle w:val="af1"/>
        <w:rPr>
          <w:rtl/>
        </w:rPr>
      </w:pPr>
      <w:r>
        <w:rPr>
          <w:rtl/>
        </w:rPr>
        <w:t>היו"ר ראובן ריבלין:</w:t>
      </w:r>
    </w:p>
    <w:p w14:paraId="1AF43F3E" w14:textId="77777777" w:rsidR="00000000" w:rsidRDefault="00E01313">
      <w:pPr>
        <w:pStyle w:val="a0"/>
        <w:rPr>
          <w:rtl/>
        </w:rPr>
      </w:pPr>
    </w:p>
    <w:p w14:paraId="272AED70" w14:textId="77777777" w:rsidR="00000000" w:rsidRDefault="00E01313">
      <w:pPr>
        <w:pStyle w:val="a0"/>
        <w:rPr>
          <w:rFonts w:hint="cs"/>
          <w:rtl/>
        </w:rPr>
      </w:pPr>
      <w:r>
        <w:rPr>
          <w:rFonts w:hint="cs"/>
          <w:rtl/>
        </w:rPr>
        <w:t xml:space="preserve">חבר הכנסת הנדל. </w:t>
      </w:r>
    </w:p>
    <w:p w14:paraId="34E3B934" w14:textId="77777777" w:rsidR="00000000" w:rsidRDefault="00E01313">
      <w:pPr>
        <w:pStyle w:val="a0"/>
        <w:rPr>
          <w:rFonts w:hint="cs"/>
          <w:rtl/>
        </w:rPr>
      </w:pPr>
    </w:p>
    <w:p w14:paraId="1F44DFBA" w14:textId="77777777" w:rsidR="00000000" w:rsidRDefault="00E01313">
      <w:pPr>
        <w:pStyle w:val="-"/>
        <w:rPr>
          <w:rtl/>
        </w:rPr>
      </w:pPr>
      <w:bookmarkStart w:id="273" w:name="FS000000560T28_01_2004_14_01_42C"/>
      <w:bookmarkEnd w:id="273"/>
      <w:r>
        <w:rPr>
          <w:rtl/>
        </w:rPr>
        <w:t>אחמד טיבי (חד"ש-תע"ל):</w:t>
      </w:r>
    </w:p>
    <w:p w14:paraId="3047A243" w14:textId="77777777" w:rsidR="00000000" w:rsidRDefault="00E01313">
      <w:pPr>
        <w:pStyle w:val="a0"/>
        <w:rPr>
          <w:rtl/>
        </w:rPr>
      </w:pPr>
    </w:p>
    <w:p w14:paraId="4728A6F3" w14:textId="77777777" w:rsidR="00000000" w:rsidRDefault="00E01313">
      <w:pPr>
        <w:pStyle w:val="a0"/>
        <w:rPr>
          <w:rFonts w:hint="cs"/>
          <w:rtl/>
        </w:rPr>
      </w:pPr>
      <w:r>
        <w:rPr>
          <w:rFonts w:hint="cs"/>
          <w:rtl/>
        </w:rPr>
        <w:t>כאשר אוסרים על אשה הרה, לא פעם א</w:t>
      </w:r>
      <w:r>
        <w:rPr>
          <w:rFonts w:hint="cs"/>
          <w:rtl/>
        </w:rPr>
        <w:t xml:space="preserve">חת, לא פעמיים, פעמים רבות, לעבור את המחסום, והיא יולדת במחסום, לעתים יולדת לידת מת בשל התנאים, מדובר בעבירה פושעת. </w:t>
      </w:r>
    </w:p>
    <w:p w14:paraId="7D99A478" w14:textId="77777777" w:rsidR="00000000" w:rsidRDefault="00E01313">
      <w:pPr>
        <w:pStyle w:val="a0"/>
        <w:rPr>
          <w:rFonts w:hint="cs"/>
          <w:rtl/>
        </w:rPr>
      </w:pPr>
    </w:p>
    <w:p w14:paraId="0A479AE4" w14:textId="77777777" w:rsidR="00000000" w:rsidRDefault="00E01313">
      <w:pPr>
        <w:pStyle w:val="af0"/>
        <w:rPr>
          <w:rtl/>
        </w:rPr>
      </w:pPr>
      <w:r>
        <w:rPr>
          <w:rFonts w:hint="eastAsia"/>
          <w:rtl/>
        </w:rPr>
        <w:t>גלעד</w:t>
      </w:r>
      <w:r>
        <w:rPr>
          <w:rtl/>
        </w:rPr>
        <w:t xml:space="preserve"> ארדן (הליכוד):</w:t>
      </w:r>
    </w:p>
    <w:p w14:paraId="780DC3B6" w14:textId="77777777" w:rsidR="00000000" w:rsidRDefault="00E01313">
      <w:pPr>
        <w:pStyle w:val="a0"/>
        <w:rPr>
          <w:rFonts w:hint="cs"/>
          <w:rtl/>
        </w:rPr>
      </w:pPr>
    </w:p>
    <w:p w14:paraId="431A27BC" w14:textId="77777777" w:rsidR="00000000" w:rsidRDefault="00E01313">
      <w:pPr>
        <w:pStyle w:val="a0"/>
        <w:rPr>
          <w:rFonts w:hint="cs"/>
          <w:rtl/>
        </w:rPr>
      </w:pPr>
      <w:r>
        <w:rPr>
          <w:rFonts w:hint="cs"/>
          <w:rtl/>
        </w:rPr>
        <w:t xml:space="preserve">לפעמים היא מתפוצצת. </w:t>
      </w:r>
    </w:p>
    <w:p w14:paraId="5D7332A2" w14:textId="77777777" w:rsidR="00000000" w:rsidRDefault="00E01313">
      <w:pPr>
        <w:pStyle w:val="a0"/>
        <w:rPr>
          <w:rFonts w:hint="cs"/>
          <w:rtl/>
        </w:rPr>
      </w:pPr>
    </w:p>
    <w:p w14:paraId="276A5ACD" w14:textId="77777777" w:rsidR="00000000" w:rsidRDefault="00E01313">
      <w:pPr>
        <w:pStyle w:val="-"/>
        <w:rPr>
          <w:rtl/>
        </w:rPr>
      </w:pPr>
      <w:bookmarkStart w:id="274" w:name="FS000000560T28_01_2004_14_02_37C"/>
      <w:bookmarkEnd w:id="274"/>
      <w:r>
        <w:rPr>
          <w:rtl/>
        </w:rPr>
        <w:t>אחמד טיבי (חד"ש-תע"ל):</w:t>
      </w:r>
    </w:p>
    <w:p w14:paraId="362A3E2B" w14:textId="77777777" w:rsidR="00000000" w:rsidRDefault="00E01313">
      <w:pPr>
        <w:pStyle w:val="a0"/>
        <w:rPr>
          <w:rtl/>
        </w:rPr>
      </w:pPr>
    </w:p>
    <w:p w14:paraId="0D9FCD58" w14:textId="77777777" w:rsidR="00000000" w:rsidRDefault="00E01313">
      <w:pPr>
        <w:pStyle w:val="a0"/>
        <w:rPr>
          <w:rFonts w:hint="cs"/>
          <w:rtl/>
        </w:rPr>
      </w:pPr>
      <w:r>
        <w:rPr>
          <w:rFonts w:hint="cs"/>
          <w:rtl/>
        </w:rPr>
        <w:t xml:space="preserve">עבירה פושעת. אשה בצירים. </w:t>
      </w:r>
    </w:p>
    <w:p w14:paraId="469554A7" w14:textId="77777777" w:rsidR="00000000" w:rsidRDefault="00E01313">
      <w:pPr>
        <w:pStyle w:val="a0"/>
        <w:rPr>
          <w:rFonts w:hint="cs"/>
          <w:rtl/>
        </w:rPr>
      </w:pPr>
    </w:p>
    <w:p w14:paraId="69DD6089" w14:textId="77777777" w:rsidR="00000000" w:rsidRDefault="00E01313">
      <w:pPr>
        <w:pStyle w:val="af0"/>
        <w:rPr>
          <w:rtl/>
        </w:rPr>
      </w:pPr>
      <w:r>
        <w:rPr>
          <w:rFonts w:hint="eastAsia"/>
          <w:rtl/>
        </w:rPr>
        <w:t>גלעד</w:t>
      </w:r>
      <w:r>
        <w:rPr>
          <w:rtl/>
        </w:rPr>
        <w:t xml:space="preserve"> ארדן (הליכוד):</w:t>
      </w:r>
    </w:p>
    <w:p w14:paraId="6CCD47C0" w14:textId="77777777" w:rsidR="00000000" w:rsidRDefault="00E01313">
      <w:pPr>
        <w:pStyle w:val="a0"/>
        <w:rPr>
          <w:rFonts w:hint="cs"/>
          <w:rtl/>
        </w:rPr>
      </w:pPr>
    </w:p>
    <w:p w14:paraId="1A4684BE" w14:textId="77777777" w:rsidR="00000000" w:rsidRDefault="00E01313">
      <w:pPr>
        <w:pStyle w:val="a0"/>
        <w:rPr>
          <w:rFonts w:hint="cs"/>
          <w:rtl/>
        </w:rPr>
      </w:pPr>
      <w:r>
        <w:rPr>
          <w:rFonts w:hint="cs"/>
          <w:rtl/>
        </w:rPr>
        <w:t xml:space="preserve">לפעמים היא גם מתפוצצת. </w:t>
      </w:r>
    </w:p>
    <w:p w14:paraId="1E5F2765" w14:textId="77777777" w:rsidR="00000000" w:rsidRDefault="00E01313">
      <w:pPr>
        <w:pStyle w:val="a0"/>
        <w:rPr>
          <w:rFonts w:hint="cs"/>
          <w:rtl/>
        </w:rPr>
      </w:pPr>
    </w:p>
    <w:p w14:paraId="43771446" w14:textId="77777777" w:rsidR="00000000" w:rsidRDefault="00E01313">
      <w:pPr>
        <w:pStyle w:val="af1"/>
        <w:rPr>
          <w:rtl/>
        </w:rPr>
      </w:pPr>
      <w:r>
        <w:rPr>
          <w:rtl/>
        </w:rPr>
        <w:t>היו"ר ראובן ריבלין:</w:t>
      </w:r>
    </w:p>
    <w:p w14:paraId="4A519F51" w14:textId="77777777" w:rsidR="00000000" w:rsidRDefault="00E01313">
      <w:pPr>
        <w:pStyle w:val="a0"/>
        <w:rPr>
          <w:rtl/>
        </w:rPr>
      </w:pPr>
    </w:p>
    <w:p w14:paraId="3859B0C1" w14:textId="77777777" w:rsidR="00000000" w:rsidRDefault="00E01313">
      <w:pPr>
        <w:pStyle w:val="a0"/>
        <w:rPr>
          <w:rFonts w:hint="cs"/>
          <w:rtl/>
        </w:rPr>
      </w:pPr>
      <w:r>
        <w:rPr>
          <w:rFonts w:hint="cs"/>
          <w:rtl/>
        </w:rPr>
        <w:t xml:space="preserve">חבר הכנסת ארדן. </w:t>
      </w:r>
    </w:p>
    <w:p w14:paraId="63DEBD25" w14:textId="77777777" w:rsidR="00000000" w:rsidRDefault="00E01313">
      <w:pPr>
        <w:pStyle w:val="a0"/>
        <w:rPr>
          <w:rFonts w:hint="cs"/>
          <w:rtl/>
        </w:rPr>
      </w:pPr>
    </w:p>
    <w:p w14:paraId="730B16E5" w14:textId="77777777" w:rsidR="00000000" w:rsidRDefault="00E01313">
      <w:pPr>
        <w:pStyle w:val="-"/>
        <w:rPr>
          <w:rtl/>
        </w:rPr>
      </w:pPr>
      <w:bookmarkStart w:id="275" w:name="FS000000560T28_01_2004_14_02_56C"/>
      <w:bookmarkEnd w:id="275"/>
      <w:r>
        <w:rPr>
          <w:rtl/>
        </w:rPr>
        <w:t>אחמד טיבי (חד"ש-תע"ל):</w:t>
      </w:r>
    </w:p>
    <w:p w14:paraId="0B7A42F6" w14:textId="77777777" w:rsidR="00000000" w:rsidRDefault="00E01313">
      <w:pPr>
        <w:pStyle w:val="a0"/>
        <w:rPr>
          <w:rtl/>
        </w:rPr>
      </w:pPr>
    </w:p>
    <w:p w14:paraId="6C677CE7" w14:textId="77777777" w:rsidR="00000000" w:rsidRDefault="00E01313">
      <w:pPr>
        <w:pStyle w:val="a0"/>
        <w:rPr>
          <w:rFonts w:hint="cs"/>
          <w:rtl/>
        </w:rPr>
      </w:pPr>
      <w:r>
        <w:rPr>
          <w:rFonts w:hint="cs"/>
          <w:rtl/>
        </w:rPr>
        <w:t xml:space="preserve">היא מתפוצצת מצירים. ממתי אשה הרה שכורעת ללדת לא נותנים לה לעבור במחסום? </w:t>
      </w:r>
    </w:p>
    <w:p w14:paraId="592FAA32" w14:textId="77777777" w:rsidR="00000000" w:rsidRDefault="00E01313">
      <w:pPr>
        <w:pStyle w:val="a0"/>
        <w:rPr>
          <w:rFonts w:hint="cs"/>
          <w:rtl/>
        </w:rPr>
      </w:pPr>
    </w:p>
    <w:p w14:paraId="14A118CF" w14:textId="77777777" w:rsidR="00000000" w:rsidRDefault="00E01313">
      <w:pPr>
        <w:pStyle w:val="af0"/>
        <w:rPr>
          <w:rtl/>
        </w:rPr>
      </w:pPr>
      <w:r>
        <w:rPr>
          <w:rFonts w:hint="eastAsia"/>
          <w:rtl/>
        </w:rPr>
        <w:t>גלעד</w:t>
      </w:r>
      <w:r>
        <w:rPr>
          <w:rtl/>
        </w:rPr>
        <w:t xml:space="preserve"> ארדן (הליכוד):</w:t>
      </w:r>
    </w:p>
    <w:p w14:paraId="03416C1C" w14:textId="77777777" w:rsidR="00000000" w:rsidRDefault="00E01313">
      <w:pPr>
        <w:pStyle w:val="a0"/>
        <w:rPr>
          <w:rFonts w:hint="cs"/>
          <w:rtl/>
        </w:rPr>
      </w:pPr>
    </w:p>
    <w:p w14:paraId="7FDD1668" w14:textId="77777777" w:rsidR="00000000" w:rsidRDefault="00E01313">
      <w:pPr>
        <w:pStyle w:val="a0"/>
        <w:rPr>
          <w:rFonts w:hint="cs"/>
          <w:rtl/>
        </w:rPr>
      </w:pPr>
      <w:r>
        <w:rPr>
          <w:rFonts w:hint="cs"/>
          <w:rtl/>
        </w:rPr>
        <w:t>זה הסטנדרטים של החברים שלך.</w:t>
      </w:r>
    </w:p>
    <w:p w14:paraId="5FB18260" w14:textId="77777777" w:rsidR="00000000" w:rsidRDefault="00E01313">
      <w:pPr>
        <w:pStyle w:val="a0"/>
        <w:rPr>
          <w:rFonts w:hint="cs"/>
          <w:rtl/>
        </w:rPr>
      </w:pPr>
    </w:p>
    <w:p w14:paraId="37E391B0" w14:textId="77777777" w:rsidR="00000000" w:rsidRDefault="00E01313">
      <w:pPr>
        <w:pStyle w:val="af1"/>
        <w:rPr>
          <w:rtl/>
        </w:rPr>
      </w:pPr>
      <w:r>
        <w:rPr>
          <w:rtl/>
        </w:rPr>
        <w:t>היו"ר ראובן ריבלין:</w:t>
      </w:r>
    </w:p>
    <w:p w14:paraId="3058ED99" w14:textId="77777777" w:rsidR="00000000" w:rsidRDefault="00E01313">
      <w:pPr>
        <w:pStyle w:val="a0"/>
        <w:rPr>
          <w:rtl/>
        </w:rPr>
      </w:pPr>
    </w:p>
    <w:p w14:paraId="5E9FC632" w14:textId="77777777" w:rsidR="00000000" w:rsidRDefault="00E01313">
      <w:pPr>
        <w:pStyle w:val="a0"/>
        <w:rPr>
          <w:rFonts w:hint="cs"/>
          <w:rtl/>
        </w:rPr>
      </w:pPr>
      <w:r>
        <w:rPr>
          <w:rFonts w:hint="cs"/>
          <w:rtl/>
        </w:rPr>
        <w:t xml:space="preserve">חבר הכנסת ארדן, אולי אדוני יירגע. </w:t>
      </w:r>
    </w:p>
    <w:p w14:paraId="32834E2C" w14:textId="77777777" w:rsidR="00000000" w:rsidRDefault="00E01313">
      <w:pPr>
        <w:pStyle w:val="a0"/>
        <w:rPr>
          <w:rFonts w:hint="cs"/>
          <w:rtl/>
        </w:rPr>
      </w:pPr>
    </w:p>
    <w:p w14:paraId="725AB7F0" w14:textId="77777777" w:rsidR="00000000" w:rsidRDefault="00E01313">
      <w:pPr>
        <w:pStyle w:val="-"/>
        <w:rPr>
          <w:rtl/>
        </w:rPr>
      </w:pPr>
      <w:bookmarkStart w:id="276" w:name="FS000000560T28_01_2004_14_04_02C"/>
      <w:bookmarkEnd w:id="276"/>
      <w:r>
        <w:rPr>
          <w:rtl/>
        </w:rPr>
        <w:t>אחמד טיבי (</w:t>
      </w:r>
      <w:r>
        <w:rPr>
          <w:rtl/>
        </w:rPr>
        <w:t>חד"ש-תע"ל):</w:t>
      </w:r>
    </w:p>
    <w:p w14:paraId="1D4F56BE" w14:textId="77777777" w:rsidR="00000000" w:rsidRDefault="00E01313">
      <w:pPr>
        <w:pStyle w:val="a0"/>
        <w:rPr>
          <w:rtl/>
        </w:rPr>
      </w:pPr>
    </w:p>
    <w:p w14:paraId="07BF87E0" w14:textId="77777777" w:rsidR="00000000" w:rsidRDefault="00E01313">
      <w:pPr>
        <w:pStyle w:val="a0"/>
        <w:rPr>
          <w:rFonts w:hint="cs"/>
          <w:rtl/>
        </w:rPr>
      </w:pPr>
      <w:r>
        <w:rPr>
          <w:rFonts w:hint="cs"/>
          <w:rtl/>
        </w:rPr>
        <w:t xml:space="preserve">על מה אתה מתווכח אתי, למה אתה צועק עכשיו, מה אמרתי? חבר הכנסת ארדן, מה אמרתי? אמרתי: למה לא נותנים לאשה הרה שכורעת ללדת לעבור את המחסום? איך זה מפריע לך? ריבונו של עולם, למה זה מפריע לך? </w:t>
      </w:r>
    </w:p>
    <w:p w14:paraId="59CC4F7A" w14:textId="77777777" w:rsidR="00000000" w:rsidRDefault="00E01313">
      <w:pPr>
        <w:pStyle w:val="a0"/>
        <w:rPr>
          <w:rFonts w:hint="cs"/>
          <w:rtl/>
        </w:rPr>
      </w:pPr>
    </w:p>
    <w:p w14:paraId="0E11D084" w14:textId="77777777" w:rsidR="00000000" w:rsidRDefault="00E01313">
      <w:pPr>
        <w:pStyle w:val="af0"/>
        <w:rPr>
          <w:rtl/>
        </w:rPr>
      </w:pPr>
      <w:r>
        <w:rPr>
          <w:rFonts w:hint="eastAsia"/>
          <w:rtl/>
        </w:rPr>
        <w:t>נסים</w:t>
      </w:r>
      <w:r>
        <w:rPr>
          <w:rtl/>
        </w:rPr>
        <w:t xml:space="preserve"> זאב (ש"ס):</w:t>
      </w:r>
    </w:p>
    <w:p w14:paraId="5C791F95" w14:textId="77777777" w:rsidR="00000000" w:rsidRDefault="00E01313">
      <w:pPr>
        <w:pStyle w:val="a0"/>
        <w:rPr>
          <w:rFonts w:hint="cs"/>
          <w:rtl/>
        </w:rPr>
      </w:pPr>
    </w:p>
    <w:p w14:paraId="2DBD89D8" w14:textId="77777777" w:rsidR="00000000" w:rsidRDefault="00E01313">
      <w:pPr>
        <w:pStyle w:val="a0"/>
        <w:rPr>
          <w:rFonts w:hint="cs"/>
          <w:rtl/>
        </w:rPr>
      </w:pPr>
      <w:r>
        <w:rPr>
          <w:rFonts w:hint="cs"/>
          <w:rtl/>
        </w:rPr>
        <w:t xml:space="preserve">מעניין, כולן יולדות. </w:t>
      </w:r>
    </w:p>
    <w:p w14:paraId="5B5E00D4" w14:textId="77777777" w:rsidR="00000000" w:rsidRDefault="00E01313">
      <w:pPr>
        <w:pStyle w:val="a0"/>
        <w:rPr>
          <w:rFonts w:hint="cs"/>
          <w:rtl/>
        </w:rPr>
      </w:pPr>
    </w:p>
    <w:p w14:paraId="4052AB4B" w14:textId="77777777" w:rsidR="00000000" w:rsidRDefault="00E01313">
      <w:pPr>
        <w:pStyle w:val="af1"/>
        <w:rPr>
          <w:rtl/>
        </w:rPr>
      </w:pPr>
      <w:r>
        <w:rPr>
          <w:rtl/>
        </w:rPr>
        <w:t>היו"ר ראובן רי</w:t>
      </w:r>
      <w:r>
        <w:rPr>
          <w:rtl/>
        </w:rPr>
        <w:t>בלין:</w:t>
      </w:r>
    </w:p>
    <w:p w14:paraId="3E8233C3" w14:textId="77777777" w:rsidR="00000000" w:rsidRDefault="00E01313">
      <w:pPr>
        <w:pStyle w:val="a0"/>
        <w:rPr>
          <w:rtl/>
        </w:rPr>
      </w:pPr>
    </w:p>
    <w:p w14:paraId="24089FAD" w14:textId="77777777" w:rsidR="00000000" w:rsidRDefault="00E01313">
      <w:pPr>
        <w:pStyle w:val="a0"/>
        <w:rPr>
          <w:rFonts w:hint="cs"/>
          <w:rtl/>
        </w:rPr>
      </w:pPr>
      <w:r>
        <w:rPr>
          <w:rFonts w:hint="cs"/>
          <w:rtl/>
        </w:rPr>
        <w:t xml:space="preserve">חבר הכנסת נסים זאב. </w:t>
      </w:r>
    </w:p>
    <w:p w14:paraId="79E26F89" w14:textId="77777777" w:rsidR="00000000" w:rsidRDefault="00E01313">
      <w:pPr>
        <w:pStyle w:val="a0"/>
        <w:rPr>
          <w:rFonts w:hint="cs"/>
          <w:rtl/>
        </w:rPr>
      </w:pPr>
    </w:p>
    <w:p w14:paraId="7EDDC3BE" w14:textId="77777777" w:rsidR="00000000" w:rsidRDefault="00E01313">
      <w:pPr>
        <w:pStyle w:val="-"/>
        <w:rPr>
          <w:rtl/>
        </w:rPr>
      </w:pPr>
      <w:bookmarkStart w:id="277" w:name="FS000000560T28_01_2004_14_05_10C"/>
      <w:bookmarkEnd w:id="277"/>
      <w:r>
        <w:rPr>
          <w:rtl/>
        </w:rPr>
        <w:t>אחמד טיבי (חד"ש-תע"ל):</w:t>
      </w:r>
    </w:p>
    <w:p w14:paraId="1CAB3C4C" w14:textId="77777777" w:rsidR="00000000" w:rsidRDefault="00E01313">
      <w:pPr>
        <w:pStyle w:val="a0"/>
        <w:rPr>
          <w:rtl/>
        </w:rPr>
      </w:pPr>
    </w:p>
    <w:p w14:paraId="7034F537" w14:textId="77777777" w:rsidR="00000000" w:rsidRDefault="00E01313">
      <w:pPr>
        <w:pStyle w:val="a0"/>
        <w:rPr>
          <w:rFonts w:hint="cs"/>
          <w:rtl/>
        </w:rPr>
      </w:pPr>
      <w:r>
        <w:rPr>
          <w:rFonts w:hint="cs"/>
          <w:rtl/>
        </w:rPr>
        <w:t xml:space="preserve">למה זה מפריע לך? היא חייבת ללדת לידת מת? אין לך שיקולים אנושיים? אתה לא בן-אדם? </w:t>
      </w:r>
    </w:p>
    <w:p w14:paraId="3AB0355E" w14:textId="77777777" w:rsidR="00000000" w:rsidRDefault="00E01313">
      <w:pPr>
        <w:pStyle w:val="a0"/>
        <w:ind w:firstLine="0"/>
        <w:rPr>
          <w:rFonts w:hint="cs"/>
          <w:rtl/>
        </w:rPr>
      </w:pPr>
    </w:p>
    <w:p w14:paraId="14FC30B1" w14:textId="77777777" w:rsidR="00000000" w:rsidRDefault="00E01313">
      <w:pPr>
        <w:pStyle w:val="af1"/>
        <w:rPr>
          <w:rtl/>
        </w:rPr>
      </w:pPr>
      <w:r>
        <w:rPr>
          <w:rtl/>
        </w:rPr>
        <w:t>היו"ר ראובן ריבלין:</w:t>
      </w:r>
    </w:p>
    <w:p w14:paraId="29E4AC1A" w14:textId="77777777" w:rsidR="00000000" w:rsidRDefault="00E01313">
      <w:pPr>
        <w:pStyle w:val="a0"/>
        <w:rPr>
          <w:rtl/>
        </w:rPr>
      </w:pPr>
    </w:p>
    <w:p w14:paraId="44AB24F5" w14:textId="77777777" w:rsidR="00000000" w:rsidRDefault="00E01313">
      <w:pPr>
        <w:pStyle w:val="a0"/>
        <w:rPr>
          <w:rFonts w:hint="cs"/>
          <w:rtl/>
        </w:rPr>
      </w:pPr>
      <w:r>
        <w:rPr>
          <w:rFonts w:hint="cs"/>
          <w:rtl/>
        </w:rPr>
        <w:t>הוא מדבר על אשה יולדת, הוא לא מדבר על אשה שמתפוצצת. יש גם כאלה.</w:t>
      </w:r>
    </w:p>
    <w:p w14:paraId="74B597BA" w14:textId="77777777" w:rsidR="00000000" w:rsidRDefault="00E01313">
      <w:pPr>
        <w:pStyle w:val="a0"/>
        <w:ind w:firstLine="0"/>
        <w:rPr>
          <w:rFonts w:hint="cs"/>
          <w:rtl/>
        </w:rPr>
      </w:pPr>
    </w:p>
    <w:p w14:paraId="758ABAC5" w14:textId="77777777" w:rsidR="00000000" w:rsidRDefault="00E01313">
      <w:pPr>
        <w:pStyle w:val="-"/>
        <w:rPr>
          <w:rtl/>
        </w:rPr>
      </w:pPr>
      <w:bookmarkStart w:id="278" w:name="FS000000560T28_01_2004_14_46_37"/>
      <w:bookmarkStart w:id="279" w:name="FS000000560T28_01_2004_14_46_43C"/>
      <w:bookmarkEnd w:id="278"/>
      <w:bookmarkEnd w:id="279"/>
      <w:r>
        <w:rPr>
          <w:rtl/>
        </w:rPr>
        <w:t>אחמד טיבי (חד"ש-תע"ל):</w:t>
      </w:r>
    </w:p>
    <w:p w14:paraId="662C0FAD" w14:textId="77777777" w:rsidR="00000000" w:rsidRDefault="00E01313">
      <w:pPr>
        <w:pStyle w:val="a0"/>
        <w:rPr>
          <w:rtl/>
        </w:rPr>
      </w:pPr>
    </w:p>
    <w:p w14:paraId="43624048" w14:textId="77777777" w:rsidR="00000000" w:rsidRDefault="00E01313">
      <w:pPr>
        <w:pStyle w:val="a0"/>
        <w:rPr>
          <w:rFonts w:hint="cs"/>
          <w:rtl/>
        </w:rPr>
      </w:pPr>
      <w:r>
        <w:rPr>
          <w:rFonts w:hint="cs"/>
          <w:rtl/>
        </w:rPr>
        <w:t>אין לך שיקו</w:t>
      </w:r>
      <w:r>
        <w:rPr>
          <w:rFonts w:hint="cs"/>
          <w:rtl/>
        </w:rPr>
        <w:t>לים אנושיים? אתה לא בן-אדם.</w:t>
      </w:r>
    </w:p>
    <w:p w14:paraId="2B48DB3B" w14:textId="77777777" w:rsidR="00000000" w:rsidRDefault="00E01313">
      <w:pPr>
        <w:pStyle w:val="a0"/>
        <w:ind w:firstLine="0"/>
        <w:rPr>
          <w:rFonts w:hint="cs"/>
          <w:rtl/>
        </w:rPr>
      </w:pPr>
    </w:p>
    <w:p w14:paraId="250F2E71" w14:textId="77777777" w:rsidR="00000000" w:rsidRDefault="00E01313">
      <w:pPr>
        <w:pStyle w:val="af1"/>
        <w:rPr>
          <w:rtl/>
        </w:rPr>
      </w:pPr>
      <w:r>
        <w:rPr>
          <w:rtl/>
        </w:rPr>
        <w:t>היו"ר ראובן ריבלין:</w:t>
      </w:r>
    </w:p>
    <w:p w14:paraId="52756DE1" w14:textId="77777777" w:rsidR="00000000" w:rsidRDefault="00E01313">
      <w:pPr>
        <w:pStyle w:val="a0"/>
        <w:rPr>
          <w:rtl/>
        </w:rPr>
      </w:pPr>
    </w:p>
    <w:p w14:paraId="7E053FDA" w14:textId="77777777" w:rsidR="00000000" w:rsidRDefault="00E01313">
      <w:pPr>
        <w:pStyle w:val="a0"/>
        <w:rPr>
          <w:rFonts w:hint="cs"/>
          <w:rtl/>
        </w:rPr>
      </w:pPr>
      <w:r>
        <w:rPr>
          <w:rFonts w:hint="cs"/>
          <w:rtl/>
        </w:rPr>
        <w:t>יש כאלה שמתפוצצות ויש כאלה שיולדות והוא מדבר על אשה יולדת.</w:t>
      </w:r>
    </w:p>
    <w:p w14:paraId="2A6F9CB6" w14:textId="77777777" w:rsidR="00000000" w:rsidRDefault="00E01313">
      <w:pPr>
        <w:pStyle w:val="a0"/>
        <w:ind w:firstLine="0"/>
        <w:rPr>
          <w:rFonts w:hint="cs"/>
          <w:rtl/>
        </w:rPr>
      </w:pPr>
    </w:p>
    <w:p w14:paraId="16DBB82E" w14:textId="77777777" w:rsidR="00000000" w:rsidRDefault="00E01313">
      <w:pPr>
        <w:pStyle w:val="af0"/>
        <w:rPr>
          <w:rtl/>
        </w:rPr>
      </w:pPr>
      <w:r>
        <w:rPr>
          <w:rFonts w:hint="eastAsia"/>
          <w:rtl/>
        </w:rPr>
        <w:t>צבי</w:t>
      </w:r>
      <w:r>
        <w:rPr>
          <w:rtl/>
        </w:rPr>
        <w:t xml:space="preserve"> הנדל (האיחוד הלאומי - ישראל ביתנו):</w:t>
      </w:r>
    </w:p>
    <w:p w14:paraId="063569D2" w14:textId="77777777" w:rsidR="00000000" w:rsidRDefault="00E01313">
      <w:pPr>
        <w:pStyle w:val="a0"/>
        <w:rPr>
          <w:rFonts w:hint="cs"/>
          <w:rtl/>
        </w:rPr>
      </w:pPr>
    </w:p>
    <w:p w14:paraId="4A295E1A" w14:textId="77777777" w:rsidR="00000000" w:rsidRDefault="00E01313">
      <w:pPr>
        <w:pStyle w:val="a0"/>
        <w:rPr>
          <w:rFonts w:hint="cs"/>
          <w:rtl/>
        </w:rPr>
      </w:pPr>
      <w:r>
        <w:rPr>
          <w:rFonts w:hint="cs"/>
          <w:rtl/>
        </w:rPr>
        <w:t>מאיפה הוא יכול לדעת?</w:t>
      </w:r>
    </w:p>
    <w:p w14:paraId="300BE9DB" w14:textId="77777777" w:rsidR="00000000" w:rsidRDefault="00E01313">
      <w:pPr>
        <w:pStyle w:val="a0"/>
        <w:ind w:firstLine="0"/>
        <w:rPr>
          <w:rFonts w:hint="cs"/>
          <w:rtl/>
        </w:rPr>
      </w:pPr>
    </w:p>
    <w:p w14:paraId="54174B4D" w14:textId="77777777" w:rsidR="00000000" w:rsidRDefault="00E01313">
      <w:pPr>
        <w:pStyle w:val="af0"/>
        <w:rPr>
          <w:rtl/>
        </w:rPr>
      </w:pPr>
      <w:r>
        <w:rPr>
          <w:rFonts w:hint="eastAsia"/>
          <w:rtl/>
        </w:rPr>
        <w:t>גלעד</w:t>
      </w:r>
      <w:r>
        <w:rPr>
          <w:rtl/>
        </w:rPr>
        <w:t xml:space="preserve"> ארדן (הליכוד):</w:t>
      </w:r>
    </w:p>
    <w:p w14:paraId="1CB0B386" w14:textId="77777777" w:rsidR="00000000" w:rsidRDefault="00E01313">
      <w:pPr>
        <w:pStyle w:val="a0"/>
        <w:rPr>
          <w:rFonts w:hint="cs"/>
          <w:rtl/>
        </w:rPr>
      </w:pPr>
    </w:p>
    <w:p w14:paraId="41E3DA65" w14:textId="77777777" w:rsidR="00000000" w:rsidRDefault="00E01313">
      <w:pPr>
        <w:pStyle w:val="a0"/>
        <w:rPr>
          <w:rFonts w:hint="cs"/>
          <w:rtl/>
        </w:rPr>
      </w:pPr>
      <w:r>
        <w:rPr>
          <w:rFonts w:hint="cs"/>
          <w:rtl/>
        </w:rPr>
        <w:t>הוא מדבר על חיילי צה"ל - - -</w:t>
      </w:r>
    </w:p>
    <w:p w14:paraId="5D3E2FCE" w14:textId="77777777" w:rsidR="00000000" w:rsidRDefault="00E01313">
      <w:pPr>
        <w:pStyle w:val="a0"/>
        <w:ind w:firstLine="0"/>
        <w:rPr>
          <w:rFonts w:hint="cs"/>
          <w:rtl/>
        </w:rPr>
      </w:pPr>
    </w:p>
    <w:p w14:paraId="35BCC6E1" w14:textId="77777777" w:rsidR="00000000" w:rsidRDefault="00E01313">
      <w:pPr>
        <w:pStyle w:val="af1"/>
        <w:rPr>
          <w:rtl/>
        </w:rPr>
      </w:pPr>
      <w:r>
        <w:rPr>
          <w:rtl/>
        </w:rPr>
        <w:t>היו"ר ראובן ריבלין:</w:t>
      </w:r>
    </w:p>
    <w:p w14:paraId="262685CC" w14:textId="77777777" w:rsidR="00000000" w:rsidRDefault="00E01313">
      <w:pPr>
        <w:pStyle w:val="a0"/>
        <w:rPr>
          <w:rtl/>
        </w:rPr>
      </w:pPr>
    </w:p>
    <w:p w14:paraId="2EE7B7B4" w14:textId="77777777" w:rsidR="00000000" w:rsidRDefault="00E01313">
      <w:pPr>
        <w:pStyle w:val="a0"/>
        <w:rPr>
          <w:rFonts w:hint="cs"/>
          <w:rtl/>
        </w:rPr>
      </w:pPr>
      <w:r>
        <w:rPr>
          <w:rFonts w:hint="cs"/>
          <w:rtl/>
        </w:rPr>
        <w:t>חבר הכנסת א</w:t>
      </w:r>
      <w:r>
        <w:rPr>
          <w:rFonts w:hint="cs"/>
          <w:rtl/>
        </w:rPr>
        <w:t>רדן, אני קורא אותך לסדר בפעם הראשונה.</w:t>
      </w:r>
    </w:p>
    <w:p w14:paraId="0A7F5101" w14:textId="77777777" w:rsidR="00000000" w:rsidRDefault="00E01313">
      <w:pPr>
        <w:pStyle w:val="a0"/>
        <w:ind w:firstLine="0"/>
        <w:rPr>
          <w:rFonts w:hint="cs"/>
          <w:rtl/>
        </w:rPr>
      </w:pPr>
    </w:p>
    <w:p w14:paraId="51535A52" w14:textId="77777777" w:rsidR="00000000" w:rsidRDefault="00E01313">
      <w:pPr>
        <w:pStyle w:val="af0"/>
        <w:rPr>
          <w:rtl/>
        </w:rPr>
      </w:pPr>
      <w:r>
        <w:rPr>
          <w:rFonts w:hint="eastAsia"/>
          <w:rtl/>
        </w:rPr>
        <w:t>גלעד</w:t>
      </w:r>
      <w:r>
        <w:rPr>
          <w:rtl/>
        </w:rPr>
        <w:t xml:space="preserve"> ארדן (הליכוד):</w:t>
      </w:r>
    </w:p>
    <w:p w14:paraId="05BCD628" w14:textId="77777777" w:rsidR="00000000" w:rsidRDefault="00E01313">
      <w:pPr>
        <w:pStyle w:val="a0"/>
        <w:rPr>
          <w:rFonts w:hint="cs"/>
          <w:rtl/>
        </w:rPr>
      </w:pPr>
    </w:p>
    <w:p w14:paraId="38707241" w14:textId="77777777" w:rsidR="00000000" w:rsidRDefault="00E01313">
      <w:pPr>
        <w:pStyle w:val="a0"/>
        <w:rPr>
          <w:rFonts w:hint="cs"/>
          <w:rtl/>
        </w:rPr>
      </w:pPr>
      <w:r>
        <w:rPr>
          <w:rFonts w:hint="cs"/>
          <w:rtl/>
        </w:rPr>
        <w:t>- - -</w:t>
      </w:r>
    </w:p>
    <w:p w14:paraId="4CDC0A85" w14:textId="77777777" w:rsidR="00000000" w:rsidRDefault="00E01313">
      <w:pPr>
        <w:pStyle w:val="a0"/>
        <w:ind w:firstLine="0"/>
        <w:rPr>
          <w:rFonts w:hint="cs"/>
          <w:rtl/>
        </w:rPr>
      </w:pPr>
    </w:p>
    <w:p w14:paraId="308C612A" w14:textId="77777777" w:rsidR="00000000" w:rsidRDefault="00E01313">
      <w:pPr>
        <w:pStyle w:val="af1"/>
        <w:rPr>
          <w:rtl/>
        </w:rPr>
      </w:pPr>
      <w:r>
        <w:rPr>
          <w:rtl/>
        </w:rPr>
        <w:t>היו"ר ראובן ריבלין:</w:t>
      </w:r>
    </w:p>
    <w:p w14:paraId="147861BA" w14:textId="77777777" w:rsidR="00000000" w:rsidRDefault="00E01313">
      <w:pPr>
        <w:pStyle w:val="a0"/>
        <w:rPr>
          <w:rtl/>
        </w:rPr>
      </w:pPr>
    </w:p>
    <w:p w14:paraId="6949CB66" w14:textId="77777777" w:rsidR="00000000" w:rsidRDefault="00E01313">
      <w:pPr>
        <w:pStyle w:val="a0"/>
        <w:rPr>
          <w:rFonts w:hint="cs"/>
          <w:rtl/>
        </w:rPr>
      </w:pPr>
      <w:r>
        <w:rPr>
          <w:rFonts w:hint="cs"/>
          <w:rtl/>
        </w:rPr>
        <w:t>חבר הכנסת ארדן, אני קורא אותך לסדר בפעם השנייה.</w:t>
      </w:r>
    </w:p>
    <w:p w14:paraId="4F0CF60C" w14:textId="77777777" w:rsidR="00000000" w:rsidRDefault="00E01313">
      <w:pPr>
        <w:pStyle w:val="a0"/>
        <w:ind w:firstLine="0"/>
        <w:rPr>
          <w:rFonts w:hint="cs"/>
          <w:rtl/>
        </w:rPr>
      </w:pPr>
    </w:p>
    <w:p w14:paraId="3F481D13" w14:textId="77777777" w:rsidR="00000000" w:rsidRDefault="00E01313">
      <w:pPr>
        <w:pStyle w:val="af0"/>
        <w:rPr>
          <w:rtl/>
        </w:rPr>
      </w:pPr>
      <w:r>
        <w:rPr>
          <w:rFonts w:hint="eastAsia"/>
          <w:rtl/>
        </w:rPr>
        <w:t>עבד</w:t>
      </w:r>
      <w:r>
        <w:rPr>
          <w:rtl/>
        </w:rPr>
        <w:t>-אלמאלכ דהאמשה (רע"ם):</w:t>
      </w:r>
    </w:p>
    <w:p w14:paraId="4C903F43" w14:textId="77777777" w:rsidR="00000000" w:rsidRDefault="00E01313">
      <w:pPr>
        <w:pStyle w:val="a0"/>
        <w:rPr>
          <w:rFonts w:hint="cs"/>
          <w:rtl/>
        </w:rPr>
      </w:pPr>
    </w:p>
    <w:p w14:paraId="54D7D39E" w14:textId="77777777" w:rsidR="00000000" w:rsidRDefault="00E01313">
      <w:pPr>
        <w:pStyle w:val="a0"/>
        <w:rPr>
          <w:rFonts w:hint="cs"/>
          <w:rtl/>
        </w:rPr>
      </w:pPr>
      <w:r>
        <w:rPr>
          <w:rFonts w:hint="cs"/>
          <w:rtl/>
        </w:rPr>
        <w:t>יש גבול גם לבני-אדם - - -</w:t>
      </w:r>
    </w:p>
    <w:p w14:paraId="76DE2BE9" w14:textId="77777777" w:rsidR="00000000" w:rsidRDefault="00E01313">
      <w:pPr>
        <w:pStyle w:val="a0"/>
        <w:ind w:firstLine="0"/>
        <w:rPr>
          <w:rFonts w:hint="cs"/>
          <w:rtl/>
        </w:rPr>
      </w:pPr>
    </w:p>
    <w:p w14:paraId="44478FD7" w14:textId="77777777" w:rsidR="00000000" w:rsidRDefault="00E01313">
      <w:pPr>
        <w:pStyle w:val="af0"/>
        <w:rPr>
          <w:rtl/>
        </w:rPr>
      </w:pPr>
      <w:r>
        <w:rPr>
          <w:rFonts w:hint="eastAsia"/>
          <w:rtl/>
        </w:rPr>
        <w:t>נסים</w:t>
      </w:r>
      <w:r>
        <w:rPr>
          <w:rtl/>
        </w:rPr>
        <w:t xml:space="preserve"> זאב (ש"ס):</w:t>
      </w:r>
    </w:p>
    <w:p w14:paraId="0866113D" w14:textId="77777777" w:rsidR="00000000" w:rsidRDefault="00E01313">
      <w:pPr>
        <w:pStyle w:val="a0"/>
        <w:rPr>
          <w:rFonts w:hint="cs"/>
          <w:rtl/>
        </w:rPr>
      </w:pPr>
    </w:p>
    <w:p w14:paraId="4EAFF460" w14:textId="77777777" w:rsidR="00000000" w:rsidRDefault="00E01313">
      <w:pPr>
        <w:pStyle w:val="a0"/>
        <w:rPr>
          <w:rFonts w:hint="cs"/>
          <w:rtl/>
        </w:rPr>
      </w:pPr>
      <w:r>
        <w:rPr>
          <w:rFonts w:hint="cs"/>
          <w:rtl/>
        </w:rPr>
        <w:t>- - -</w:t>
      </w:r>
    </w:p>
    <w:p w14:paraId="4F3EEEF3" w14:textId="77777777" w:rsidR="00000000" w:rsidRDefault="00E01313">
      <w:pPr>
        <w:pStyle w:val="a0"/>
        <w:ind w:firstLine="0"/>
        <w:rPr>
          <w:rFonts w:hint="cs"/>
          <w:rtl/>
        </w:rPr>
      </w:pPr>
    </w:p>
    <w:p w14:paraId="3C61C595" w14:textId="77777777" w:rsidR="00000000" w:rsidRDefault="00E01313">
      <w:pPr>
        <w:pStyle w:val="af1"/>
        <w:rPr>
          <w:rtl/>
        </w:rPr>
      </w:pPr>
      <w:r>
        <w:rPr>
          <w:rtl/>
        </w:rPr>
        <w:t>היו"ר ראובן ריבלין:</w:t>
      </w:r>
    </w:p>
    <w:p w14:paraId="0DE5AEC9" w14:textId="77777777" w:rsidR="00000000" w:rsidRDefault="00E01313">
      <w:pPr>
        <w:pStyle w:val="a0"/>
        <w:rPr>
          <w:rtl/>
        </w:rPr>
      </w:pPr>
    </w:p>
    <w:p w14:paraId="3F6F1DB3" w14:textId="77777777" w:rsidR="00000000" w:rsidRDefault="00E01313">
      <w:pPr>
        <w:pStyle w:val="a0"/>
        <w:rPr>
          <w:rFonts w:hint="cs"/>
          <w:rtl/>
        </w:rPr>
      </w:pPr>
      <w:r>
        <w:rPr>
          <w:rFonts w:hint="cs"/>
          <w:rtl/>
        </w:rPr>
        <w:t xml:space="preserve">חבר הכנסת נסים זאב, </w:t>
      </w:r>
      <w:r>
        <w:rPr>
          <w:rFonts w:hint="cs"/>
          <w:rtl/>
        </w:rPr>
        <w:t>אני קורא אותך לסדר בפעם הראשונה.</w:t>
      </w:r>
    </w:p>
    <w:p w14:paraId="24D33D36" w14:textId="77777777" w:rsidR="00000000" w:rsidRDefault="00E01313">
      <w:pPr>
        <w:pStyle w:val="a0"/>
        <w:ind w:firstLine="0"/>
        <w:rPr>
          <w:rFonts w:hint="cs"/>
          <w:rtl/>
        </w:rPr>
      </w:pPr>
    </w:p>
    <w:p w14:paraId="56E00AA5" w14:textId="77777777" w:rsidR="00000000" w:rsidRDefault="00E01313">
      <w:pPr>
        <w:pStyle w:val="-"/>
        <w:rPr>
          <w:rtl/>
        </w:rPr>
      </w:pPr>
      <w:bookmarkStart w:id="280" w:name="FS000000560T28_01_2004_15_45_44C"/>
      <w:bookmarkEnd w:id="280"/>
      <w:r>
        <w:rPr>
          <w:rtl/>
        </w:rPr>
        <w:t>אחמד טיבי (חד"ש-תע"ל):</w:t>
      </w:r>
    </w:p>
    <w:p w14:paraId="6C054776" w14:textId="77777777" w:rsidR="00000000" w:rsidRDefault="00E01313">
      <w:pPr>
        <w:pStyle w:val="a0"/>
        <w:rPr>
          <w:rtl/>
        </w:rPr>
      </w:pPr>
    </w:p>
    <w:p w14:paraId="21936CCF" w14:textId="77777777" w:rsidR="00000000" w:rsidRDefault="00E01313">
      <w:pPr>
        <w:pStyle w:val="a0"/>
        <w:rPr>
          <w:rFonts w:hint="cs"/>
          <w:rtl/>
        </w:rPr>
      </w:pPr>
      <w:r>
        <w:rPr>
          <w:rFonts w:hint="cs"/>
          <w:rtl/>
        </w:rPr>
        <w:t>אדוני היושב-ראש, אני לא יודע אם אתם מכירים את השם מוחסן אל-דאעור. אף אחד מכם לא מכיר את השם. אתם לא זוכרים שם אחד של הרוג פלסטיני. במיוחד אם הוא ילד בן 11. אני מסכים אתך, אדוני שר המשפטים - - -</w:t>
      </w:r>
    </w:p>
    <w:p w14:paraId="2FC20D41" w14:textId="77777777" w:rsidR="00000000" w:rsidRDefault="00E01313">
      <w:pPr>
        <w:pStyle w:val="a0"/>
        <w:ind w:firstLine="0"/>
        <w:rPr>
          <w:rFonts w:hint="cs"/>
          <w:rtl/>
        </w:rPr>
      </w:pPr>
    </w:p>
    <w:p w14:paraId="4283381A" w14:textId="77777777" w:rsidR="00000000" w:rsidRDefault="00E01313">
      <w:pPr>
        <w:pStyle w:val="af0"/>
        <w:rPr>
          <w:rtl/>
        </w:rPr>
      </w:pPr>
      <w:r>
        <w:rPr>
          <w:rFonts w:hint="eastAsia"/>
          <w:rtl/>
        </w:rPr>
        <w:t>אלי</w:t>
      </w:r>
      <w:r>
        <w:rPr>
          <w:rFonts w:hint="eastAsia"/>
          <w:rtl/>
        </w:rPr>
        <w:t>עזר</w:t>
      </w:r>
      <w:r>
        <w:rPr>
          <w:rtl/>
        </w:rPr>
        <w:t xml:space="preserve"> כהן (האיחוד הלאומי - ישראל ביתנו):</w:t>
      </w:r>
    </w:p>
    <w:p w14:paraId="3F0C0DD8" w14:textId="77777777" w:rsidR="00000000" w:rsidRDefault="00E01313">
      <w:pPr>
        <w:pStyle w:val="a0"/>
        <w:rPr>
          <w:rFonts w:hint="cs"/>
          <w:rtl/>
        </w:rPr>
      </w:pPr>
    </w:p>
    <w:p w14:paraId="4C7BED7C" w14:textId="77777777" w:rsidR="00000000" w:rsidRDefault="00E01313">
      <w:pPr>
        <w:pStyle w:val="a0"/>
        <w:rPr>
          <w:rFonts w:hint="cs"/>
          <w:rtl/>
        </w:rPr>
      </w:pPr>
      <w:r>
        <w:rPr>
          <w:rFonts w:hint="cs"/>
          <w:rtl/>
        </w:rPr>
        <w:t>אתה זוכר - - -</w:t>
      </w:r>
    </w:p>
    <w:p w14:paraId="49529BF7" w14:textId="77777777" w:rsidR="00000000" w:rsidRDefault="00E01313">
      <w:pPr>
        <w:pStyle w:val="a0"/>
        <w:ind w:firstLine="0"/>
        <w:rPr>
          <w:rFonts w:hint="cs"/>
          <w:rtl/>
        </w:rPr>
      </w:pPr>
    </w:p>
    <w:p w14:paraId="01363E7B" w14:textId="77777777" w:rsidR="00000000" w:rsidRDefault="00E01313">
      <w:pPr>
        <w:pStyle w:val="-"/>
        <w:rPr>
          <w:rtl/>
        </w:rPr>
      </w:pPr>
      <w:bookmarkStart w:id="281" w:name="FS000000560T28_01_2004_15_46_31C"/>
      <w:bookmarkEnd w:id="281"/>
      <w:r>
        <w:rPr>
          <w:rtl/>
        </w:rPr>
        <w:t>אחמד טיבי (חד"ש-תע"ל):</w:t>
      </w:r>
    </w:p>
    <w:p w14:paraId="1907AFCE" w14:textId="77777777" w:rsidR="00000000" w:rsidRDefault="00E01313">
      <w:pPr>
        <w:pStyle w:val="a0"/>
        <w:rPr>
          <w:rtl/>
        </w:rPr>
      </w:pPr>
    </w:p>
    <w:p w14:paraId="56F03160" w14:textId="77777777" w:rsidR="00000000" w:rsidRDefault="00E01313">
      <w:pPr>
        <w:pStyle w:val="a0"/>
        <w:rPr>
          <w:rFonts w:hint="cs"/>
          <w:rtl/>
        </w:rPr>
      </w:pPr>
      <w:r>
        <w:rPr>
          <w:rFonts w:hint="cs"/>
          <w:rtl/>
        </w:rPr>
        <w:t>ילד הוא ילד הוא ילד. ודאי שאני זוכר. יותר ממך. אתה מטיף לי ברמה המוסרית?</w:t>
      </w:r>
    </w:p>
    <w:p w14:paraId="57A3166A" w14:textId="77777777" w:rsidR="00000000" w:rsidRDefault="00E01313">
      <w:pPr>
        <w:pStyle w:val="a0"/>
        <w:ind w:firstLine="0"/>
        <w:rPr>
          <w:rFonts w:hint="cs"/>
          <w:rtl/>
        </w:rPr>
      </w:pPr>
    </w:p>
    <w:p w14:paraId="269FBD45" w14:textId="77777777" w:rsidR="00000000" w:rsidRDefault="00E01313">
      <w:pPr>
        <w:pStyle w:val="af1"/>
        <w:rPr>
          <w:rtl/>
        </w:rPr>
      </w:pPr>
      <w:r>
        <w:rPr>
          <w:rtl/>
        </w:rPr>
        <w:t>היו"ר ראובן ריבלין:</w:t>
      </w:r>
    </w:p>
    <w:p w14:paraId="592CD4F5" w14:textId="77777777" w:rsidR="00000000" w:rsidRDefault="00E01313">
      <w:pPr>
        <w:pStyle w:val="a0"/>
        <w:rPr>
          <w:rtl/>
        </w:rPr>
      </w:pPr>
    </w:p>
    <w:p w14:paraId="27F2B37E" w14:textId="77777777" w:rsidR="00000000" w:rsidRDefault="00E01313">
      <w:pPr>
        <w:pStyle w:val="a0"/>
        <w:rPr>
          <w:rFonts w:hint="cs"/>
          <w:rtl/>
        </w:rPr>
      </w:pPr>
      <w:r>
        <w:rPr>
          <w:rFonts w:hint="cs"/>
          <w:rtl/>
        </w:rPr>
        <w:t>חבר הכנסת אליעזר כהן - - -</w:t>
      </w:r>
    </w:p>
    <w:p w14:paraId="24DC9F40" w14:textId="77777777" w:rsidR="00000000" w:rsidRDefault="00E01313">
      <w:pPr>
        <w:pStyle w:val="a0"/>
        <w:ind w:firstLine="0"/>
        <w:rPr>
          <w:rFonts w:hint="cs"/>
          <w:rtl/>
        </w:rPr>
      </w:pPr>
    </w:p>
    <w:p w14:paraId="3ED60FC0" w14:textId="77777777" w:rsidR="00000000" w:rsidRDefault="00E01313">
      <w:pPr>
        <w:pStyle w:val="af0"/>
        <w:rPr>
          <w:rtl/>
        </w:rPr>
      </w:pPr>
      <w:r>
        <w:rPr>
          <w:rFonts w:hint="eastAsia"/>
          <w:rtl/>
        </w:rPr>
        <w:t>נסים</w:t>
      </w:r>
      <w:r>
        <w:rPr>
          <w:rtl/>
        </w:rPr>
        <w:t xml:space="preserve"> זאב (ש"ס):</w:t>
      </w:r>
    </w:p>
    <w:p w14:paraId="352706C0" w14:textId="77777777" w:rsidR="00000000" w:rsidRDefault="00E01313">
      <w:pPr>
        <w:pStyle w:val="a0"/>
        <w:rPr>
          <w:rFonts w:hint="cs"/>
          <w:rtl/>
        </w:rPr>
      </w:pPr>
    </w:p>
    <w:p w14:paraId="353AD0F6" w14:textId="77777777" w:rsidR="00000000" w:rsidRDefault="00E01313">
      <w:pPr>
        <w:pStyle w:val="a0"/>
        <w:rPr>
          <w:rFonts w:hint="cs"/>
          <w:rtl/>
        </w:rPr>
      </w:pPr>
      <w:r>
        <w:rPr>
          <w:rFonts w:hint="cs"/>
          <w:rtl/>
        </w:rPr>
        <w:t>- - -</w:t>
      </w:r>
    </w:p>
    <w:p w14:paraId="2C6F45B6" w14:textId="77777777" w:rsidR="00000000" w:rsidRDefault="00E01313">
      <w:pPr>
        <w:pStyle w:val="a0"/>
        <w:ind w:firstLine="0"/>
        <w:rPr>
          <w:rFonts w:hint="cs"/>
          <w:rtl/>
        </w:rPr>
      </w:pPr>
    </w:p>
    <w:p w14:paraId="43D21083" w14:textId="77777777" w:rsidR="00000000" w:rsidRDefault="00E01313">
      <w:pPr>
        <w:pStyle w:val="af0"/>
        <w:rPr>
          <w:rtl/>
        </w:rPr>
      </w:pPr>
      <w:r>
        <w:rPr>
          <w:rFonts w:hint="eastAsia"/>
          <w:rtl/>
        </w:rPr>
        <w:t>אליעזר</w:t>
      </w:r>
      <w:r>
        <w:rPr>
          <w:rtl/>
        </w:rPr>
        <w:t xml:space="preserve"> כהן (האיחוד הלאומי - י</w:t>
      </w:r>
      <w:r>
        <w:rPr>
          <w:rtl/>
        </w:rPr>
        <w:t>שראל ביתנו):</w:t>
      </w:r>
    </w:p>
    <w:p w14:paraId="6CD050AC" w14:textId="77777777" w:rsidR="00000000" w:rsidRDefault="00E01313">
      <w:pPr>
        <w:pStyle w:val="a0"/>
        <w:rPr>
          <w:rFonts w:hint="cs"/>
          <w:rtl/>
        </w:rPr>
      </w:pPr>
    </w:p>
    <w:p w14:paraId="0EB3C395" w14:textId="77777777" w:rsidR="00000000" w:rsidRDefault="00E01313">
      <w:pPr>
        <w:pStyle w:val="a0"/>
        <w:rPr>
          <w:rFonts w:hint="cs"/>
          <w:rtl/>
        </w:rPr>
      </w:pPr>
      <w:r>
        <w:rPr>
          <w:rFonts w:hint="cs"/>
          <w:rtl/>
        </w:rPr>
        <w:t>- - -</w:t>
      </w:r>
    </w:p>
    <w:p w14:paraId="2162F097" w14:textId="77777777" w:rsidR="00000000" w:rsidRDefault="00E01313">
      <w:pPr>
        <w:pStyle w:val="a0"/>
        <w:ind w:firstLine="0"/>
        <w:rPr>
          <w:rFonts w:hint="cs"/>
          <w:rtl/>
        </w:rPr>
      </w:pPr>
    </w:p>
    <w:p w14:paraId="6BB492F1" w14:textId="77777777" w:rsidR="00000000" w:rsidRDefault="00E01313">
      <w:pPr>
        <w:pStyle w:val="af1"/>
        <w:rPr>
          <w:rtl/>
        </w:rPr>
      </w:pPr>
      <w:r>
        <w:rPr>
          <w:rtl/>
        </w:rPr>
        <w:t>היו"ר ראובן ריבלין:</w:t>
      </w:r>
    </w:p>
    <w:p w14:paraId="09760956" w14:textId="77777777" w:rsidR="00000000" w:rsidRDefault="00E01313">
      <w:pPr>
        <w:pStyle w:val="a0"/>
        <w:rPr>
          <w:rtl/>
        </w:rPr>
      </w:pPr>
    </w:p>
    <w:p w14:paraId="1050DD5F" w14:textId="77777777" w:rsidR="00000000" w:rsidRDefault="00E01313">
      <w:pPr>
        <w:pStyle w:val="a0"/>
        <w:rPr>
          <w:rFonts w:hint="cs"/>
          <w:rtl/>
        </w:rPr>
      </w:pPr>
      <w:r>
        <w:rPr>
          <w:rFonts w:hint="cs"/>
          <w:rtl/>
        </w:rPr>
        <w:t>חבר הכנסת אליעזר כהן, אני קורא אותך לסדר בפעם הראשונה.</w:t>
      </w:r>
    </w:p>
    <w:p w14:paraId="094930AD" w14:textId="77777777" w:rsidR="00000000" w:rsidRDefault="00E01313">
      <w:pPr>
        <w:pStyle w:val="a0"/>
        <w:ind w:firstLine="0"/>
        <w:rPr>
          <w:rFonts w:hint="cs"/>
          <w:rtl/>
        </w:rPr>
      </w:pPr>
    </w:p>
    <w:p w14:paraId="57DD01F0" w14:textId="77777777" w:rsidR="00000000" w:rsidRDefault="00E01313">
      <w:pPr>
        <w:pStyle w:val="af0"/>
        <w:rPr>
          <w:rtl/>
        </w:rPr>
      </w:pPr>
      <w:r>
        <w:rPr>
          <w:rFonts w:hint="eastAsia"/>
          <w:rtl/>
        </w:rPr>
        <w:t>נסים</w:t>
      </w:r>
      <w:r>
        <w:rPr>
          <w:rtl/>
        </w:rPr>
        <w:t xml:space="preserve"> זאב (ש"ס):</w:t>
      </w:r>
    </w:p>
    <w:p w14:paraId="54A02AA7" w14:textId="77777777" w:rsidR="00000000" w:rsidRDefault="00E01313">
      <w:pPr>
        <w:pStyle w:val="a0"/>
        <w:rPr>
          <w:rFonts w:hint="cs"/>
          <w:rtl/>
        </w:rPr>
      </w:pPr>
    </w:p>
    <w:p w14:paraId="1F913A09" w14:textId="77777777" w:rsidR="00000000" w:rsidRDefault="00E01313">
      <w:pPr>
        <w:pStyle w:val="a0"/>
        <w:rPr>
          <w:rFonts w:hint="cs"/>
          <w:rtl/>
        </w:rPr>
      </w:pPr>
      <w:r>
        <w:rPr>
          <w:rFonts w:hint="cs"/>
          <w:rtl/>
        </w:rPr>
        <w:t>המחבלת גם היתה בהיריון - - -</w:t>
      </w:r>
    </w:p>
    <w:p w14:paraId="216C3E4B" w14:textId="77777777" w:rsidR="00000000" w:rsidRDefault="00E01313">
      <w:pPr>
        <w:pStyle w:val="a0"/>
        <w:ind w:firstLine="0"/>
        <w:rPr>
          <w:rFonts w:hint="cs"/>
          <w:rtl/>
        </w:rPr>
      </w:pPr>
    </w:p>
    <w:p w14:paraId="509E809D" w14:textId="77777777" w:rsidR="00000000" w:rsidRDefault="00E01313">
      <w:pPr>
        <w:pStyle w:val="af0"/>
        <w:rPr>
          <w:rtl/>
        </w:rPr>
      </w:pPr>
    </w:p>
    <w:p w14:paraId="6BB8D7CE" w14:textId="77777777" w:rsidR="00000000" w:rsidRDefault="00E01313">
      <w:pPr>
        <w:pStyle w:val="af0"/>
        <w:rPr>
          <w:rtl/>
        </w:rPr>
      </w:pPr>
      <w:r>
        <w:rPr>
          <w:rFonts w:hint="eastAsia"/>
          <w:rtl/>
        </w:rPr>
        <w:t>אליעזר</w:t>
      </w:r>
      <w:r>
        <w:rPr>
          <w:rtl/>
        </w:rPr>
        <w:t xml:space="preserve"> כהן (האיחוד הלאומי - ישראל ביתנו):</w:t>
      </w:r>
    </w:p>
    <w:p w14:paraId="2D3BF2B2" w14:textId="77777777" w:rsidR="00000000" w:rsidRDefault="00E01313">
      <w:pPr>
        <w:pStyle w:val="a0"/>
        <w:rPr>
          <w:rFonts w:hint="cs"/>
          <w:rtl/>
        </w:rPr>
      </w:pPr>
    </w:p>
    <w:p w14:paraId="6FDA700D" w14:textId="77777777" w:rsidR="00000000" w:rsidRDefault="00E01313">
      <w:pPr>
        <w:pStyle w:val="a0"/>
        <w:rPr>
          <w:rFonts w:hint="cs"/>
          <w:rtl/>
        </w:rPr>
      </w:pPr>
      <w:r>
        <w:rPr>
          <w:rFonts w:hint="cs"/>
          <w:rtl/>
        </w:rPr>
        <w:t>- - -</w:t>
      </w:r>
    </w:p>
    <w:p w14:paraId="2A099750" w14:textId="77777777" w:rsidR="00000000" w:rsidRDefault="00E01313">
      <w:pPr>
        <w:pStyle w:val="a0"/>
        <w:ind w:firstLine="0"/>
        <w:rPr>
          <w:rFonts w:hint="cs"/>
          <w:rtl/>
        </w:rPr>
      </w:pPr>
    </w:p>
    <w:p w14:paraId="4CFEA3D1" w14:textId="77777777" w:rsidR="00000000" w:rsidRDefault="00E01313">
      <w:pPr>
        <w:pStyle w:val="af1"/>
        <w:rPr>
          <w:rtl/>
        </w:rPr>
      </w:pPr>
      <w:r>
        <w:rPr>
          <w:rtl/>
        </w:rPr>
        <w:t>היו"ר ראובן ריבלין:</w:t>
      </w:r>
    </w:p>
    <w:p w14:paraId="5FDF54E7" w14:textId="77777777" w:rsidR="00000000" w:rsidRDefault="00E01313">
      <w:pPr>
        <w:pStyle w:val="a0"/>
        <w:rPr>
          <w:rtl/>
        </w:rPr>
      </w:pPr>
    </w:p>
    <w:p w14:paraId="15C902CE" w14:textId="77777777" w:rsidR="00000000" w:rsidRDefault="00E01313">
      <w:pPr>
        <w:pStyle w:val="a0"/>
        <w:rPr>
          <w:rFonts w:hint="cs"/>
          <w:rtl/>
        </w:rPr>
      </w:pPr>
      <w:r>
        <w:rPr>
          <w:rFonts w:hint="cs"/>
          <w:rtl/>
        </w:rPr>
        <w:t xml:space="preserve">חבר הכנסת כהן, אני קורא אותך לסדר בפעם </w:t>
      </w:r>
      <w:r>
        <w:rPr>
          <w:rFonts w:hint="cs"/>
          <w:rtl/>
        </w:rPr>
        <w:t>השנייה.</w:t>
      </w:r>
    </w:p>
    <w:p w14:paraId="5B7D46FE" w14:textId="77777777" w:rsidR="00000000" w:rsidRDefault="00E01313">
      <w:pPr>
        <w:pStyle w:val="a0"/>
        <w:ind w:firstLine="0"/>
        <w:rPr>
          <w:rFonts w:hint="cs"/>
          <w:rtl/>
        </w:rPr>
      </w:pPr>
    </w:p>
    <w:p w14:paraId="701953EA" w14:textId="77777777" w:rsidR="00000000" w:rsidRDefault="00E01313">
      <w:pPr>
        <w:pStyle w:val="-"/>
        <w:rPr>
          <w:rtl/>
        </w:rPr>
      </w:pPr>
      <w:bookmarkStart w:id="282" w:name="FS000000560T28_01_2004_15_48_19C"/>
      <w:bookmarkEnd w:id="282"/>
      <w:r>
        <w:rPr>
          <w:rtl/>
        </w:rPr>
        <w:t>אחמד טיבי (חד"ש-תע"ל):</w:t>
      </w:r>
    </w:p>
    <w:p w14:paraId="16B52974" w14:textId="77777777" w:rsidR="00000000" w:rsidRDefault="00E01313">
      <w:pPr>
        <w:pStyle w:val="a0"/>
        <w:rPr>
          <w:rtl/>
        </w:rPr>
      </w:pPr>
    </w:p>
    <w:p w14:paraId="3F03FAEB" w14:textId="77777777" w:rsidR="00000000" w:rsidRDefault="00E01313">
      <w:pPr>
        <w:pStyle w:val="a0"/>
        <w:rPr>
          <w:rFonts w:hint="cs"/>
          <w:rtl/>
        </w:rPr>
      </w:pPr>
      <w:r>
        <w:rPr>
          <w:rFonts w:hint="cs"/>
          <w:rtl/>
        </w:rPr>
        <w:t xml:space="preserve">אדוני שר המשפטים, אין ספק שברישא של הדברים שלך צדקת. זו אמירה אקסיומטית. גם שרון וינטר, שנהרגה בבית-קפה בתל-אביב, עוד לפני הפיגועים האלה, היא ילדה. היא נהרגה וזה היה דבר נורא ומזעזע; ראוי להוקעה מוסרית ופוליטית בלשון ברורה </w:t>
      </w:r>
      <w:r>
        <w:rPr>
          <w:rFonts w:hint="cs"/>
          <w:rtl/>
        </w:rPr>
        <w:t xml:space="preserve">וחלקה, חד-משמעית. אבל לעזאזל, אף פעם לא שמעתי אחד מכם מגנה, לא מביע צער, כמו שר המשפטים על הדוכן, מגנה הרג של ילד פלסטיני. לגנות את המעשה. אני יכול להבין טעות של פעם אחת, פעמיים - 512 טעויות? </w:t>
      </w:r>
    </w:p>
    <w:p w14:paraId="16BDD08E" w14:textId="77777777" w:rsidR="00000000" w:rsidRDefault="00E01313">
      <w:pPr>
        <w:pStyle w:val="a0"/>
        <w:ind w:firstLine="0"/>
        <w:rPr>
          <w:rFonts w:hint="cs"/>
          <w:rtl/>
        </w:rPr>
      </w:pPr>
    </w:p>
    <w:p w14:paraId="0AF6A07F" w14:textId="77777777" w:rsidR="00000000" w:rsidRDefault="00E01313">
      <w:pPr>
        <w:pStyle w:val="af0"/>
        <w:rPr>
          <w:rtl/>
        </w:rPr>
      </w:pPr>
      <w:r>
        <w:rPr>
          <w:rFonts w:hint="eastAsia"/>
          <w:rtl/>
        </w:rPr>
        <w:t>חיים</w:t>
      </w:r>
      <w:r>
        <w:rPr>
          <w:rtl/>
        </w:rPr>
        <w:t xml:space="preserve"> כץ (הליכוד):</w:t>
      </w:r>
    </w:p>
    <w:p w14:paraId="3277D180" w14:textId="77777777" w:rsidR="00000000" w:rsidRDefault="00E01313">
      <w:pPr>
        <w:pStyle w:val="a0"/>
        <w:rPr>
          <w:rFonts w:hint="cs"/>
          <w:rtl/>
        </w:rPr>
      </w:pPr>
    </w:p>
    <w:p w14:paraId="39ACD92B" w14:textId="77777777" w:rsidR="00000000" w:rsidRDefault="00E01313">
      <w:pPr>
        <w:pStyle w:val="a0"/>
        <w:rPr>
          <w:rFonts w:hint="cs"/>
          <w:rtl/>
        </w:rPr>
      </w:pPr>
      <w:r>
        <w:rPr>
          <w:rFonts w:hint="cs"/>
          <w:rtl/>
        </w:rPr>
        <w:t>אתם שולחים אותם.</w:t>
      </w:r>
    </w:p>
    <w:p w14:paraId="37140CE8" w14:textId="77777777" w:rsidR="00000000" w:rsidRDefault="00E01313">
      <w:pPr>
        <w:pStyle w:val="a0"/>
        <w:ind w:firstLine="0"/>
        <w:rPr>
          <w:rFonts w:hint="cs"/>
          <w:rtl/>
        </w:rPr>
      </w:pPr>
    </w:p>
    <w:p w14:paraId="173FE24C" w14:textId="77777777" w:rsidR="00000000" w:rsidRDefault="00E01313">
      <w:pPr>
        <w:pStyle w:val="-"/>
        <w:rPr>
          <w:rtl/>
        </w:rPr>
      </w:pPr>
      <w:bookmarkStart w:id="283" w:name="FS000000560T28_01_2004_15_50_33C"/>
      <w:bookmarkEnd w:id="283"/>
      <w:r>
        <w:rPr>
          <w:rtl/>
        </w:rPr>
        <w:t>אחמד טיבי (חד"ש-תע"ל):</w:t>
      </w:r>
    </w:p>
    <w:p w14:paraId="08D93210" w14:textId="77777777" w:rsidR="00000000" w:rsidRDefault="00E01313">
      <w:pPr>
        <w:pStyle w:val="a0"/>
        <w:rPr>
          <w:rtl/>
        </w:rPr>
      </w:pPr>
    </w:p>
    <w:p w14:paraId="0F6248FC" w14:textId="77777777" w:rsidR="00000000" w:rsidRDefault="00E01313">
      <w:pPr>
        <w:pStyle w:val="a0"/>
        <w:rPr>
          <w:rFonts w:hint="cs"/>
          <w:rtl/>
        </w:rPr>
      </w:pPr>
      <w:r>
        <w:rPr>
          <w:rFonts w:hint="cs"/>
          <w:rtl/>
        </w:rPr>
        <w:t>ה</w:t>
      </w:r>
      <w:r>
        <w:rPr>
          <w:rFonts w:hint="cs"/>
          <w:rtl/>
        </w:rPr>
        <w:t>אמא הזאת רצתה שהבן שלה יחזור בשלום. היא חיפשה אותו והיא ממשיכה לבכות - -</w:t>
      </w:r>
    </w:p>
    <w:p w14:paraId="4896B5BA" w14:textId="77777777" w:rsidR="00000000" w:rsidRDefault="00E01313">
      <w:pPr>
        <w:pStyle w:val="a0"/>
        <w:ind w:firstLine="0"/>
        <w:rPr>
          <w:rFonts w:hint="cs"/>
          <w:rtl/>
        </w:rPr>
      </w:pPr>
    </w:p>
    <w:p w14:paraId="58C673AA" w14:textId="77777777" w:rsidR="00000000" w:rsidRDefault="00E01313">
      <w:pPr>
        <w:pStyle w:val="af1"/>
        <w:rPr>
          <w:rtl/>
        </w:rPr>
      </w:pPr>
      <w:r>
        <w:rPr>
          <w:rtl/>
        </w:rPr>
        <w:t>היו"ר ראובן ריבלין:</w:t>
      </w:r>
    </w:p>
    <w:p w14:paraId="50502B74" w14:textId="77777777" w:rsidR="00000000" w:rsidRDefault="00E01313">
      <w:pPr>
        <w:pStyle w:val="a0"/>
        <w:rPr>
          <w:rtl/>
        </w:rPr>
      </w:pPr>
    </w:p>
    <w:p w14:paraId="2E9FF428" w14:textId="77777777" w:rsidR="00000000" w:rsidRDefault="00E01313">
      <w:pPr>
        <w:pStyle w:val="a0"/>
        <w:rPr>
          <w:rFonts w:hint="cs"/>
          <w:rtl/>
        </w:rPr>
      </w:pPr>
      <w:r>
        <w:rPr>
          <w:rFonts w:hint="cs"/>
          <w:rtl/>
        </w:rPr>
        <w:t>חבר הכנסת כץ - - -</w:t>
      </w:r>
    </w:p>
    <w:p w14:paraId="49667567" w14:textId="77777777" w:rsidR="00000000" w:rsidRDefault="00E01313">
      <w:pPr>
        <w:pStyle w:val="a0"/>
        <w:ind w:firstLine="0"/>
        <w:rPr>
          <w:rFonts w:hint="cs"/>
          <w:rtl/>
        </w:rPr>
      </w:pPr>
    </w:p>
    <w:p w14:paraId="7AB2C635" w14:textId="77777777" w:rsidR="00000000" w:rsidRDefault="00E01313">
      <w:pPr>
        <w:pStyle w:val="-"/>
        <w:rPr>
          <w:rtl/>
        </w:rPr>
      </w:pPr>
      <w:bookmarkStart w:id="284" w:name="FS000000560T28_01_2004_15_51_11C"/>
      <w:bookmarkEnd w:id="284"/>
      <w:r>
        <w:rPr>
          <w:rtl/>
        </w:rPr>
        <w:t>אחמד טיבי (חד"ש-תע"ל):</w:t>
      </w:r>
    </w:p>
    <w:p w14:paraId="376ADEA2" w14:textId="77777777" w:rsidR="00000000" w:rsidRDefault="00E01313">
      <w:pPr>
        <w:pStyle w:val="a0"/>
        <w:rPr>
          <w:rtl/>
        </w:rPr>
      </w:pPr>
    </w:p>
    <w:p w14:paraId="19EBBE9A" w14:textId="77777777" w:rsidR="00000000" w:rsidRDefault="00E01313">
      <w:pPr>
        <w:pStyle w:val="a0"/>
        <w:rPr>
          <w:rFonts w:hint="cs"/>
          <w:rtl/>
        </w:rPr>
      </w:pPr>
      <w:r>
        <w:rPr>
          <w:rFonts w:hint="cs"/>
          <w:rtl/>
        </w:rPr>
        <w:t xml:space="preserve">- - כמו האמא של שרון וינטר. גם היא אמא. </w:t>
      </w:r>
    </w:p>
    <w:p w14:paraId="03FBD3F2" w14:textId="77777777" w:rsidR="00000000" w:rsidRDefault="00E01313">
      <w:pPr>
        <w:pStyle w:val="a0"/>
        <w:ind w:firstLine="0"/>
        <w:rPr>
          <w:rFonts w:hint="cs"/>
          <w:rtl/>
        </w:rPr>
      </w:pPr>
    </w:p>
    <w:p w14:paraId="6EFE8EA7" w14:textId="77777777" w:rsidR="00000000" w:rsidRDefault="00E01313">
      <w:pPr>
        <w:pStyle w:val="af0"/>
        <w:rPr>
          <w:rtl/>
        </w:rPr>
      </w:pPr>
      <w:r>
        <w:rPr>
          <w:rFonts w:hint="eastAsia"/>
          <w:rtl/>
        </w:rPr>
        <w:t>חיים</w:t>
      </w:r>
      <w:r>
        <w:rPr>
          <w:rtl/>
        </w:rPr>
        <w:t xml:space="preserve"> כץ (הליכוד):</w:t>
      </w:r>
    </w:p>
    <w:p w14:paraId="36B38F29" w14:textId="77777777" w:rsidR="00000000" w:rsidRDefault="00E01313">
      <w:pPr>
        <w:pStyle w:val="a0"/>
        <w:rPr>
          <w:rFonts w:hint="cs"/>
          <w:rtl/>
        </w:rPr>
      </w:pPr>
    </w:p>
    <w:p w14:paraId="2187E05A" w14:textId="77777777" w:rsidR="00000000" w:rsidRDefault="00E01313">
      <w:pPr>
        <w:pStyle w:val="a0"/>
        <w:rPr>
          <w:rFonts w:hint="cs"/>
          <w:rtl/>
        </w:rPr>
      </w:pPr>
      <w:r>
        <w:rPr>
          <w:rFonts w:hint="cs"/>
          <w:rtl/>
        </w:rPr>
        <w:t>היא מחפשת שהיד.</w:t>
      </w:r>
    </w:p>
    <w:p w14:paraId="74B6A8F8" w14:textId="77777777" w:rsidR="00000000" w:rsidRDefault="00E01313">
      <w:pPr>
        <w:pStyle w:val="a0"/>
        <w:ind w:firstLine="0"/>
        <w:rPr>
          <w:rFonts w:hint="cs"/>
          <w:rtl/>
        </w:rPr>
      </w:pPr>
    </w:p>
    <w:p w14:paraId="1E7D2EDA" w14:textId="77777777" w:rsidR="00000000" w:rsidRDefault="00E01313">
      <w:pPr>
        <w:pStyle w:val="-"/>
        <w:rPr>
          <w:rtl/>
        </w:rPr>
      </w:pPr>
      <w:bookmarkStart w:id="285" w:name="FS000000560T28_01_2004_15_54_44C"/>
      <w:bookmarkEnd w:id="285"/>
      <w:r>
        <w:rPr>
          <w:rtl/>
        </w:rPr>
        <w:t>אחמד טיבי (חד"ש-תע"ל):</w:t>
      </w:r>
    </w:p>
    <w:p w14:paraId="437B254E" w14:textId="77777777" w:rsidR="00000000" w:rsidRDefault="00E01313">
      <w:pPr>
        <w:pStyle w:val="a0"/>
        <w:rPr>
          <w:rtl/>
        </w:rPr>
      </w:pPr>
    </w:p>
    <w:p w14:paraId="6652FF72" w14:textId="77777777" w:rsidR="00000000" w:rsidRDefault="00E01313">
      <w:pPr>
        <w:pStyle w:val="a0"/>
        <w:rPr>
          <w:rFonts w:hint="cs"/>
          <w:rtl/>
        </w:rPr>
      </w:pPr>
      <w:r>
        <w:rPr>
          <w:rFonts w:hint="cs"/>
          <w:rtl/>
        </w:rPr>
        <w:t>היא לא מחפשת שה</w:t>
      </w:r>
      <w:r>
        <w:rPr>
          <w:rFonts w:hint="cs"/>
          <w:rtl/>
        </w:rPr>
        <w:t>יד. היא אמרה שכשיהיה גדול הוא יהיה מהנדס. זה מה שאמא שלו אמרה.</w:t>
      </w:r>
    </w:p>
    <w:p w14:paraId="191E97A7" w14:textId="77777777" w:rsidR="00000000" w:rsidRDefault="00E01313">
      <w:pPr>
        <w:pStyle w:val="a0"/>
        <w:rPr>
          <w:rFonts w:hint="cs"/>
          <w:rtl/>
        </w:rPr>
      </w:pPr>
    </w:p>
    <w:p w14:paraId="45AC8FF9" w14:textId="77777777" w:rsidR="00000000" w:rsidRDefault="00E01313">
      <w:pPr>
        <w:pStyle w:val="af0"/>
        <w:rPr>
          <w:rtl/>
        </w:rPr>
      </w:pPr>
      <w:r>
        <w:rPr>
          <w:rFonts w:hint="eastAsia"/>
          <w:rtl/>
        </w:rPr>
        <w:t>נסים</w:t>
      </w:r>
      <w:r>
        <w:rPr>
          <w:rtl/>
        </w:rPr>
        <w:t xml:space="preserve"> זאב (ש"ס):</w:t>
      </w:r>
    </w:p>
    <w:p w14:paraId="081C270A" w14:textId="77777777" w:rsidR="00000000" w:rsidRDefault="00E01313">
      <w:pPr>
        <w:pStyle w:val="a0"/>
        <w:rPr>
          <w:rFonts w:hint="cs"/>
          <w:rtl/>
        </w:rPr>
      </w:pPr>
    </w:p>
    <w:p w14:paraId="3B126D78" w14:textId="77777777" w:rsidR="00000000" w:rsidRDefault="00E01313">
      <w:pPr>
        <w:pStyle w:val="a0"/>
        <w:rPr>
          <w:rFonts w:hint="cs"/>
          <w:rtl/>
        </w:rPr>
      </w:pPr>
      <w:r>
        <w:rPr>
          <w:rFonts w:hint="cs"/>
          <w:rtl/>
        </w:rPr>
        <w:t>- - -</w:t>
      </w:r>
    </w:p>
    <w:p w14:paraId="4CFE6F55" w14:textId="77777777" w:rsidR="00000000" w:rsidRDefault="00E01313">
      <w:pPr>
        <w:pStyle w:val="a0"/>
        <w:ind w:firstLine="0"/>
        <w:rPr>
          <w:rFonts w:hint="cs"/>
          <w:rtl/>
        </w:rPr>
      </w:pPr>
    </w:p>
    <w:p w14:paraId="5801E871" w14:textId="77777777" w:rsidR="00000000" w:rsidRDefault="00E01313">
      <w:pPr>
        <w:pStyle w:val="af1"/>
        <w:rPr>
          <w:rtl/>
        </w:rPr>
      </w:pPr>
      <w:r>
        <w:rPr>
          <w:rtl/>
        </w:rPr>
        <w:t>היו"ר ראובן ריבלין:</w:t>
      </w:r>
    </w:p>
    <w:p w14:paraId="5C3F2BB6" w14:textId="77777777" w:rsidR="00000000" w:rsidRDefault="00E01313">
      <w:pPr>
        <w:pStyle w:val="a0"/>
        <w:rPr>
          <w:rtl/>
        </w:rPr>
      </w:pPr>
    </w:p>
    <w:p w14:paraId="7E7CDE33" w14:textId="77777777" w:rsidR="00000000" w:rsidRDefault="00E01313">
      <w:pPr>
        <w:pStyle w:val="a0"/>
        <w:rPr>
          <w:rFonts w:hint="cs"/>
          <w:rtl/>
        </w:rPr>
      </w:pPr>
      <w:r>
        <w:rPr>
          <w:rFonts w:hint="cs"/>
          <w:rtl/>
        </w:rPr>
        <w:t>חבר הכנסת נסים זאב, למה לא יחכה אדוני בחוץ דקה כדי להירגע? חבר הכנסת חיים כץ, אני קורא אותך לסדר בפעם הראשונה.</w:t>
      </w:r>
    </w:p>
    <w:p w14:paraId="176538C0" w14:textId="77777777" w:rsidR="00000000" w:rsidRDefault="00E01313">
      <w:pPr>
        <w:pStyle w:val="a0"/>
        <w:ind w:firstLine="0"/>
        <w:rPr>
          <w:rFonts w:hint="cs"/>
          <w:rtl/>
        </w:rPr>
      </w:pPr>
    </w:p>
    <w:p w14:paraId="213ED8B9" w14:textId="77777777" w:rsidR="00000000" w:rsidRDefault="00E01313">
      <w:pPr>
        <w:pStyle w:val="-"/>
        <w:rPr>
          <w:rtl/>
        </w:rPr>
      </w:pPr>
      <w:bookmarkStart w:id="286" w:name="FS000000560T28_01_2004_15_56_24C"/>
      <w:bookmarkEnd w:id="286"/>
      <w:r>
        <w:rPr>
          <w:rtl/>
        </w:rPr>
        <w:t>אחמד טיבי (חד"ש-תע"ל):</w:t>
      </w:r>
    </w:p>
    <w:p w14:paraId="030CE2D0" w14:textId="77777777" w:rsidR="00000000" w:rsidRDefault="00E01313">
      <w:pPr>
        <w:pStyle w:val="a0"/>
        <w:rPr>
          <w:rtl/>
        </w:rPr>
      </w:pPr>
    </w:p>
    <w:p w14:paraId="2066027B" w14:textId="77777777" w:rsidR="00000000" w:rsidRDefault="00E01313">
      <w:pPr>
        <w:pStyle w:val="a0"/>
        <w:rPr>
          <w:rFonts w:hint="cs"/>
          <w:rtl/>
        </w:rPr>
      </w:pPr>
      <w:r>
        <w:rPr>
          <w:rFonts w:hint="cs"/>
          <w:rtl/>
        </w:rPr>
        <w:t>אדוני היושב</w:t>
      </w:r>
      <w:r>
        <w:rPr>
          <w:rFonts w:hint="cs"/>
          <w:rtl/>
        </w:rPr>
        <w:t>-ראש, אמנת ז</w:t>
      </w:r>
      <w:r>
        <w:rPr>
          <w:rtl/>
        </w:rPr>
        <w:t>'</w:t>
      </w:r>
      <w:r>
        <w:rPr>
          <w:rFonts w:hint="cs"/>
          <w:rtl/>
        </w:rPr>
        <w:t>נבה, אם היתה קיימת, הגדר, החומה, לא היתה נבנית. אדוני היושב-ראש, הכיבוש משחית. הכיבוש הוא הדבר הנורא, ובגללו, אדוני שר המשפטים, מתרחשים דברים שגורמים להרג בני-אדם. הכיבוש הוא שורש כל רע. העולם לא התחיל בשלוש השנים האחרונות במעשי ההתאבדות. הכיב</w:t>
      </w:r>
      <w:r>
        <w:rPr>
          <w:rFonts w:hint="cs"/>
          <w:rtl/>
        </w:rPr>
        <w:t>וש קיים מאז 1967 - - -</w:t>
      </w:r>
    </w:p>
    <w:p w14:paraId="0479F604" w14:textId="77777777" w:rsidR="00000000" w:rsidRDefault="00E01313">
      <w:pPr>
        <w:pStyle w:val="a0"/>
        <w:ind w:firstLine="0"/>
        <w:rPr>
          <w:rFonts w:hint="cs"/>
          <w:rtl/>
        </w:rPr>
      </w:pPr>
    </w:p>
    <w:p w14:paraId="55DFACF3" w14:textId="77777777" w:rsidR="00000000" w:rsidRDefault="00E01313">
      <w:pPr>
        <w:pStyle w:val="af1"/>
        <w:rPr>
          <w:rtl/>
        </w:rPr>
      </w:pPr>
      <w:r>
        <w:rPr>
          <w:rtl/>
        </w:rPr>
        <w:t>היו"ר ראובן ריבלין:</w:t>
      </w:r>
    </w:p>
    <w:p w14:paraId="00FADAA5" w14:textId="77777777" w:rsidR="00000000" w:rsidRDefault="00E01313">
      <w:pPr>
        <w:pStyle w:val="a0"/>
        <w:rPr>
          <w:rtl/>
        </w:rPr>
      </w:pPr>
    </w:p>
    <w:p w14:paraId="32A2A2CA" w14:textId="77777777" w:rsidR="00000000" w:rsidRDefault="00E01313">
      <w:pPr>
        <w:pStyle w:val="a0"/>
        <w:rPr>
          <w:rFonts w:hint="cs"/>
          <w:rtl/>
        </w:rPr>
      </w:pPr>
      <w:r>
        <w:rPr>
          <w:rFonts w:hint="cs"/>
          <w:rtl/>
        </w:rPr>
        <w:t>ולכן, אתה רוצה שחברי הכנסת יתמכו בחוק.</w:t>
      </w:r>
    </w:p>
    <w:p w14:paraId="244BF7BA" w14:textId="77777777" w:rsidR="00000000" w:rsidRDefault="00E01313">
      <w:pPr>
        <w:pStyle w:val="a0"/>
        <w:ind w:firstLine="0"/>
        <w:rPr>
          <w:rFonts w:hint="cs"/>
          <w:rtl/>
        </w:rPr>
      </w:pPr>
    </w:p>
    <w:p w14:paraId="116B5F78" w14:textId="77777777" w:rsidR="00000000" w:rsidRDefault="00E01313">
      <w:pPr>
        <w:pStyle w:val="-"/>
        <w:rPr>
          <w:rtl/>
        </w:rPr>
      </w:pPr>
      <w:bookmarkStart w:id="287" w:name="FS000000560T28_01_2004_15_58_01C"/>
      <w:bookmarkEnd w:id="287"/>
      <w:r>
        <w:rPr>
          <w:rtl/>
        </w:rPr>
        <w:t>אחמד טיבי (חד"ש-תע"ל):</w:t>
      </w:r>
    </w:p>
    <w:p w14:paraId="5F3A45F6" w14:textId="77777777" w:rsidR="00000000" w:rsidRDefault="00E01313">
      <w:pPr>
        <w:pStyle w:val="a0"/>
        <w:rPr>
          <w:rtl/>
        </w:rPr>
      </w:pPr>
    </w:p>
    <w:p w14:paraId="599ADBE0" w14:textId="77777777" w:rsidR="00000000" w:rsidRDefault="00E01313">
      <w:pPr>
        <w:pStyle w:val="a0"/>
        <w:rPr>
          <w:rFonts w:hint="cs"/>
          <w:rtl/>
        </w:rPr>
      </w:pPr>
      <w:r>
        <w:rPr>
          <w:rFonts w:hint="cs"/>
          <w:rtl/>
        </w:rPr>
        <w:t>אדוני היושב-ראש, רבותי חברי הכנסת, זה יהיה יום חשוב לכנסת אם תתעלו על השיקולים המפלגתיים-הפוליטיים והכנסת תאשר את אמנת ז</w:t>
      </w:r>
      <w:r>
        <w:rPr>
          <w:rtl/>
        </w:rPr>
        <w:t>'</w:t>
      </w:r>
      <w:r>
        <w:rPr>
          <w:rFonts w:hint="cs"/>
          <w:rtl/>
        </w:rPr>
        <w:t>נבה ותתחשב בשיקולים הומניט</w:t>
      </w:r>
      <w:r>
        <w:rPr>
          <w:rFonts w:hint="cs"/>
          <w:rtl/>
        </w:rPr>
        <w:t>ריים - - -</w:t>
      </w:r>
    </w:p>
    <w:p w14:paraId="24F1F8F1" w14:textId="77777777" w:rsidR="00000000" w:rsidRDefault="00E01313">
      <w:pPr>
        <w:pStyle w:val="a0"/>
        <w:ind w:firstLine="0"/>
        <w:rPr>
          <w:rFonts w:hint="cs"/>
          <w:rtl/>
        </w:rPr>
      </w:pPr>
    </w:p>
    <w:p w14:paraId="71E803D9" w14:textId="77777777" w:rsidR="00000000" w:rsidRDefault="00E01313">
      <w:pPr>
        <w:pStyle w:val="af1"/>
        <w:rPr>
          <w:rtl/>
        </w:rPr>
      </w:pPr>
      <w:r>
        <w:rPr>
          <w:rtl/>
        </w:rPr>
        <w:t>היו"ר ראובן ריבלין:</w:t>
      </w:r>
    </w:p>
    <w:p w14:paraId="6CE894EA" w14:textId="77777777" w:rsidR="00000000" w:rsidRDefault="00E01313">
      <w:pPr>
        <w:pStyle w:val="a0"/>
        <w:rPr>
          <w:rtl/>
        </w:rPr>
      </w:pPr>
    </w:p>
    <w:p w14:paraId="31A5C33B" w14:textId="77777777" w:rsidR="00000000" w:rsidRDefault="00E01313">
      <w:pPr>
        <w:pStyle w:val="a0"/>
        <w:rPr>
          <w:rFonts w:hint="cs"/>
          <w:rtl/>
        </w:rPr>
      </w:pPr>
      <w:r>
        <w:rPr>
          <w:rFonts w:hint="cs"/>
          <w:rtl/>
        </w:rPr>
        <w:t>אמנת ז</w:t>
      </w:r>
      <w:r>
        <w:rPr>
          <w:rtl/>
        </w:rPr>
        <w:t>'</w:t>
      </w:r>
      <w:r>
        <w:rPr>
          <w:rFonts w:hint="cs"/>
          <w:rtl/>
        </w:rPr>
        <w:t>נבה הרביעית, אתה מתכוון.</w:t>
      </w:r>
    </w:p>
    <w:p w14:paraId="3F3F6967" w14:textId="77777777" w:rsidR="00000000" w:rsidRDefault="00E01313">
      <w:pPr>
        <w:pStyle w:val="a0"/>
        <w:ind w:firstLine="0"/>
        <w:rPr>
          <w:rFonts w:hint="cs"/>
          <w:rtl/>
        </w:rPr>
      </w:pPr>
    </w:p>
    <w:p w14:paraId="7EBB6C61" w14:textId="77777777" w:rsidR="00000000" w:rsidRDefault="00E01313">
      <w:pPr>
        <w:pStyle w:val="-"/>
        <w:rPr>
          <w:rtl/>
        </w:rPr>
      </w:pPr>
      <w:bookmarkStart w:id="288" w:name="FS000000560T28_01_2004_15_58_50C"/>
      <w:bookmarkEnd w:id="288"/>
      <w:r>
        <w:rPr>
          <w:rtl/>
        </w:rPr>
        <w:t>אחמד טיבי (חד"ש-תע"ל):</w:t>
      </w:r>
    </w:p>
    <w:p w14:paraId="7739CEE1" w14:textId="77777777" w:rsidR="00000000" w:rsidRDefault="00E01313">
      <w:pPr>
        <w:pStyle w:val="a0"/>
        <w:rPr>
          <w:rtl/>
        </w:rPr>
      </w:pPr>
    </w:p>
    <w:p w14:paraId="7FC28180" w14:textId="77777777" w:rsidR="00000000" w:rsidRDefault="00E01313">
      <w:pPr>
        <w:pStyle w:val="a0"/>
        <w:rPr>
          <w:rFonts w:hint="cs"/>
          <w:rtl/>
        </w:rPr>
      </w:pPr>
      <w:r>
        <w:rPr>
          <w:rFonts w:hint="cs"/>
          <w:rtl/>
        </w:rPr>
        <w:t>אמנת ז</w:t>
      </w:r>
      <w:r>
        <w:rPr>
          <w:rtl/>
        </w:rPr>
        <w:t>'</w:t>
      </w:r>
      <w:r>
        <w:rPr>
          <w:rFonts w:hint="cs"/>
          <w:rtl/>
        </w:rPr>
        <w:t>נבה השלישית והרביעית; כל הארבע והסעיפים שמצורפים לחוק. תודה.</w:t>
      </w:r>
    </w:p>
    <w:p w14:paraId="63EEFDC4" w14:textId="77777777" w:rsidR="00000000" w:rsidRDefault="00E01313">
      <w:pPr>
        <w:pStyle w:val="a0"/>
        <w:ind w:firstLine="0"/>
        <w:rPr>
          <w:rFonts w:hint="cs"/>
          <w:rtl/>
        </w:rPr>
      </w:pPr>
    </w:p>
    <w:p w14:paraId="628A2231" w14:textId="77777777" w:rsidR="00000000" w:rsidRDefault="00E01313">
      <w:pPr>
        <w:pStyle w:val="af1"/>
        <w:rPr>
          <w:rtl/>
        </w:rPr>
      </w:pPr>
      <w:r>
        <w:rPr>
          <w:rtl/>
        </w:rPr>
        <w:t>היו"ר ראובן ריבלין:</w:t>
      </w:r>
    </w:p>
    <w:p w14:paraId="684E9168" w14:textId="77777777" w:rsidR="00000000" w:rsidRDefault="00E01313">
      <w:pPr>
        <w:pStyle w:val="a0"/>
        <w:rPr>
          <w:rtl/>
        </w:rPr>
      </w:pPr>
    </w:p>
    <w:p w14:paraId="292D3A4B" w14:textId="77777777" w:rsidR="00000000" w:rsidRDefault="00E01313">
      <w:pPr>
        <w:pStyle w:val="a0"/>
        <w:rPr>
          <w:rFonts w:hint="cs"/>
          <w:rtl/>
        </w:rPr>
      </w:pPr>
      <w:r>
        <w:rPr>
          <w:rFonts w:hint="cs"/>
          <w:rtl/>
        </w:rPr>
        <w:t>תודה רבה. חברת הכנסת גלאון, בבקשה.</w:t>
      </w:r>
    </w:p>
    <w:p w14:paraId="47221E38" w14:textId="77777777" w:rsidR="00000000" w:rsidRDefault="00E01313">
      <w:pPr>
        <w:pStyle w:val="a0"/>
        <w:ind w:firstLine="0"/>
        <w:rPr>
          <w:rFonts w:hint="cs"/>
          <w:rtl/>
        </w:rPr>
      </w:pPr>
    </w:p>
    <w:p w14:paraId="02EE356C" w14:textId="77777777" w:rsidR="00000000" w:rsidRDefault="00E01313">
      <w:pPr>
        <w:pStyle w:val="af0"/>
        <w:rPr>
          <w:rtl/>
        </w:rPr>
      </w:pPr>
      <w:r>
        <w:rPr>
          <w:rFonts w:hint="eastAsia"/>
          <w:rtl/>
        </w:rPr>
        <w:t>חיים</w:t>
      </w:r>
      <w:r>
        <w:rPr>
          <w:rtl/>
        </w:rPr>
        <w:t xml:space="preserve"> כץ (הליכוד):</w:t>
      </w:r>
    </w:p>
    <w:p w14:paraId="07841301" w14:textId="77777777" w:rsidR="00000000" w:rsidRDefault="00E01313">
      <w:pPr>
        <w:pStyle w:val="a0"/>
        <w:rPr>
          <w:rFonts w:hint="cs"/>
          <w:rtl/>
        </w:rPr>
      </w:pPr>
    </w:p>
    <w:p w14:paraId="70D9CBA1" w14:textId="77777777" w:rsidR="00000000" w:rsidRDefault="00E01313">
      <w:pPr>
        <w:pStyle w:val="a0"/>
        <w:rPr>
          <w:rFonts w:hint="cs"/>
          <w:rtl/>
        </w:rPr>
      </w:pPr>
      <w:r>
        <w:rPr>
          <w:rFonts w:hint="cs"/>
          <w:rtl/>
        </w:rPr>
        <w:t>חבר הכנסת טיבי - - -</w:t>
      </w:r>
    </w:p>
    <w:p w14:paraId="6E65CE25" w14:textId="77777777" w:rsidR="00000000" w:rsidRDefault="00E01313">
      <w:pPr>
        <w:pStyle w:val="a0"/>
        <w:rPr>
          <w:rFonts w:hint="cs"/>
          <w:rtl/>
        </w:rPr>
      </w:pPr>
    </w:p>
    <w:p w14:paraId="52A25D4C" w14:textId="77777777" w:rsidR="00000000" w:rsidRDefault="00E01313">
      <w:pPr>
        <w:pStyle w:val="af1"/>
        <w:rPr>
          <w:rtl/>
        </w:rPr>
      </w:pPr>
      <w:r>
        <w:rPr>
          <w:rtl/>
        </w:rPr>
        <w:t>היו"ר ראובן ריבלין:</w:t>
      </w:r>
    </w:p>
    <w:p w14:paraId="39E21031" w14:textId="77777777" w:rsidR="00000000" w:rsidRDefault="00E01313">
      <w:pPr>
        <w:pStyle w:val="a0"/>
        <w:rPr>
          <w:rtl/>
        </w:rPr>
      </w:pPr>
    </w:p>
    <w:p w14:paraId="3093EAA3" w14:textId="77777777" w:rsidR="00000000" w:rsidRDefault="00E01313">
      <w:pPr>
        <w:pStyle w:val="a0"/>
        <w:rPr>
          <w:rFonts w:hint="cs"/>
          <w:rtl/>
        </w:rPr>
      </w:pPr>
      <w:r>
        <w:rPr>
          <w:rFonts w:hint="cs"/>
          <w:rtl/>
        </w:rPr>
        <w:t>חבר הכנסת כץ, האם אתה רוצה להזמין את אחמד טיבי החוצה ולדבר אתו? לא פה, במליאה.</w:t>
      </w:r>
    </w:p>
    <w:p w14:paraId="359D49F4" w14:textId="77777777" w:rsidR="00000000" w:rsidRDefault="00E01313">
      <w:pPr>
        <w:pStyle w:val="a0"/>
        <w:ind w:firstLine="0"/>
        <w:rPr>
          <w:rFonts w:hint="cs"/>
          <w:rtl/>
        </w:rPr>
      </w:pPr>
    </w:p>
    <w:p w14:paraId="6E2AEE34" w14:textId="77777777" w:rsidR="00000000" w:rsidRDefault="00E01313">
      <w:pPr>
        <w:pStyle w:val="af0"/>
        <w:rPr>
          <w:rtl/>
        </w:rPr>
      </w:pPr>
      <w:r>
        <w:rPr>
          <w:rFonts w:hint="eastAsia"/>
          <w:rtl/>
        </w:rPr>
        <w:t>חיים</w:t>
      </w:r>
      <w:r>
        <w:rPr>
          <w:rtl/>
        </w:rPr>
        <w:t xml:space="preserve"> כץ (הליכוד):</w:t>
      </w:r>
    </w:p>
    <w:p w14:paraId="0001358F" w14:textId="77777777" w:rsidR="00000000" w:rsidRDefault="00E01313">
      <w:pPr>
        <w:pStyle w:val="a0"/>
        <w:rPr>
          <w:rFonts w:hint="cs"/>
          <w:rtl/>
        </w:rPr>
      </w:pPr>
    </w:p>
    <w:p w14:paraId="49705B62" w14:textId="77777777" w:rsidR="00000000" w:rsidRDefault="00E01313">
      <w:pPr>
        <w:pStyle w:val="a0"/>
        <w:rPr>
          <w:rFonts w:hint="cs"/>
          <w:rtl/>
        </w:rPr>
      </w:pPr>
      <w:r>
        <w:rPr>
          <w:rFonts w:hint="cs"/>
          <w:rtl/>
        </w:rPr>
        <w:t xml:space="preserve"> האמא רוצה שהוא יהיה המהנדס - - -</w:t>
      </w:r>
    </w:p>
    <w:p w14:paraId="766E8D6D" w14:textId="77777777" w:rsidR="00000000" w:rsidRDefault="00E01313">
      <w:pPr>
        <w:pStyle w:val="a0"/>
        <w:ind w:firstLine="0"/>
        <w:rPr>
          <w:rFonts w:hint="cs"/>
          <w:rtl/>
        </w:rPr>
      </w:pPr>
    </w:p>
    <w:p w14:paraId="0A347999" w14:textId="77777777" w:rsidR="00000000" w:rsidRDefault="00E01313">
      <w:pPr>
        <w:pStyle w:val="a"/>
        <w:rPr>
          <w:rtl/>
        </w:rPr>
      </w:pPr>
      <w:bookmarkStart w:id="289" w:name="FS000000504T28_01_2004_16_00_26"/>
      <w:bookmarkStart w:id="290" w:name="_Toc78873060"/>
      <w:bookmarkEnd w:id="289"/>
      <w:r>
        <w:rPr>
          <w:rFonts w:hint="eastAsia"/>
          <w:rtl/>
        </w:rPr>
        <w:t>זהבה</w:t>
      </w:r>
      <w:r>
        <w:rPr>
          <w:rtl/>
        </w:rPr>
        <w:t xml:space="preserve"> גלאון (מרצ):</w:t>
      </w:r>
      <w:bookmarkEnd w:id="290"/>
    </w:p>
    <w:p w14:paraId="1A29A4BF" w14:textId="77777777" w:rsidR="00000000" w:rsidRDefault="00E01313">
      <w:pPr>
        <w:pStyle w:val="a0"/>
        <w:rPr>
          <w:rFonts w:hint="cs"/>
          <w:rtl/>
        </w:rPr>
      </w:pPr>
    </w:p>
    <w:p w14:paraId="4AA1F5C6" w14:textId="77777777" w:rsidR="00000000" w:rsidRDefault="00E01313">
      <w:pPr>
        <w:pStyle w:val="a0"/>
        <w:rPr>
          <w:rFonts w:hint="cs"/>
          <w:rtl/>
        </w:rPr>
      </w:pPr>
      <w:r>
        <w:rPr>
          <w:rFonts w:hint="cs"/>
          <w:rtl/>
        </w:rPr>
        <w:t>אדוני היושב-ראש, מי שמבקש למנוע את קליטתן של אמנות ז</w:t>
      </w:r>
      <w:r>
        <w:rPr>
          <w:rtl/>
        </w:rPr>
        <w:t>'</w:t>
      </w:r>
      <w:r>
        <w:rPr>
          <w:rFonts w:hint="cs"/>
          <w:rtl/>
        </w:rPr>
        <w:t>נבה בחוק הישראלי מבקש להמשיך</w:t>
      </w:r>
      <w:r>
        <w:rPr>
          <w:rFonts w:hint="cs"/>
          <w:rtl/>
        </w:rPr>
        <w:t xml:space="preserve"> ולהכשיר את השרץ, להמשיך את הכיבוש. אדוני שר המשפטים, הדברים שלך בעצם באים לתת יד להמשך הכיבוש, להמשך הדיכוי, להמשך קיום ההתנחלויות. הכיבוש והדיכוי וההתנחלויות הם המוטיבציה לטרור. מי שרוצה לגרום - - -</w:t>
      </w:r>
    </w:p>
    <w:p w14:paraId="425E8439" w14:textId="77777777" w:rsidR="00000000" w:rsidRDefault="00E01313">
      <w:pPr>
        <w:pStyle w:val="a0"/>
        <w:ind w:firstLine="0"/>
        <w:rPr>
          <w:rFonts w:hint="cs"/>
          <w:rtl/>
        </w:rPr>
      </w:pPr>
    </w:p>
    <w:p w14:paraId="3F0349A3"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7C2CBE44" w14:textId="77777777" w:rsidR="00000000" w:rsidRDefault="00E01313">
      <w:pPr>
        <w:pStyle w:val="a0"/>
        <w:rPr>
          <w:rFonts w:hint="cs"/>
          <w:rtl/>
        </w:rPr>
      </w:pPr>
    </w:p>
    <w:p w14:paraId="5B8C1E8D" w14:textId="77777777" w:rsidR="00000000" w:rsidRDefault="00E01313">
      <w:pPr>
        <w:pStyle w:val="a0"/>
        <w:rPr>
          <w:rFonts w:hint="cs"/>
          <w:rtl/>
        </w:rPr>
      </w:pPr>
      <w:r>
        <w:rPr>
          <w:rFonts w:hint="cs"/>
          <w:rtl/>
        </w:rPr>
        <w:t>- - -</w:t>
      </w:r>
    </w:p>
    <w:p w14:paraId="297CFE23" w14:textId="77777777" w:rsidR="00000000" w:rsidRDefault="00E01313">
      <w:pPr>
        <w:pStyle w:val="a0"/>
        <w:ind w:firstLine="0"/>
        <w:rPr>
          <w:rFonts w:hint="cs"/>
          <w:rtl/>
        </w:rPr>
      </w:pPr>
    </w:p>
    <w:p w14:paraId="3B2E424E" w14:textId="77777777" w:rsidR="00000000" w:rsidRDefault="00E01313">
      <w:pPr>
        <w:pStyle w:val="af0"/>
        <w:rPr>
          <w:rtl/>
        </w:rPr>
      </w:pPr>
      <w:r>
        <w:rPr>
          <w:rFonts w:hint="eastAsia"/>
          <w:rtl/>
        </w:rPr>
        <w:t>גלעד</w:t>
      </w:r>
      <w:r>
        <w:rPr>
          <w:rtl/>
        </w:rPr>
        <w:t xml:space="preserve"> ארדן (הליכוד):</w:t>
      </w:r>
    </w:p>
    <w:p w14:paraId="78B29003" w14:textId="77777777" w:rsidR="00000000" w:rsidRDefault="00E01313">
      <w:pPr>
        <w:pStyle w:val="a0"/>
        <w:rPr>
          <w:rFonts w:hint="cs"/>
          <w:rtl/>
        </w:rPr>
      </w:pPr>
    </w:p>
    <w:p w14:paraId="754BAF95" w14:textId="77777777" w:rsidR="00000000" w:rsidRDefault="00E01313">
      <w:pPr>
        <w:pStyle w:val="a0"/>
        <w:rPr>
          <w:rFonts w:hint="cs"/>
          <w:rtl/>
        </w:rPr>
      </w:pPr>
      <w:r>
        <w:rPr>
          <w:rFonts w:hint="cs"/>
          <w:rtl/>
        </w:rPr>
        <w:t>מה היה לפני 1967?</w:t>
      </w:r>
    </w:p>
    <w:p w14:paraId="739BE7EE" w14:textId="77777777" w:rsidR="00000000" w:rsidRDefault="00E01313">
      <w:pPr>
        <w:pStyle w:val="a0"/>
        <w:ind w:firstLine="0"/>
        <w:rPr>
          <w:rFonts w:hint="cs"/>
          <w:rtl/>
        </w:rPr>
      </w:pPr>
    </w:p>
    <w:p w14:paraId="3F1D7897" w14:textId="77777777" w:rsidR="00000000" w:rsidRDefault="00E01313">
      <w:pPr>
        <w:pStyle w:val="af0"/>
        <w:rPr>
          <w:rtl/>
        </w:rPr>
      </w:pPr>
      <w:r>
        <w:rPr>
          <w:rFonts w:hint="eastAsia"/>
          <w:rtl/>
        </w:rPr>
        <w:t>מיכאל</w:t>
      </w:r>
      <w:r>
        <w:rPr>
          <w:rtl/>
        </w:rPr>
        <w:t xml:space="preserve"> גורלובסקי (הליכוד):</w:t>
      </w:r>
    </w:p>
    <w:p w14:paraId="68A81EAE" w14:textId="77777777" w:rsidR="00000000" w:rsidRDefault="00E01313">
      <w:pPr>
        <w:pStyle w:val="a0"/>
        <w:rPr>
          <w:rFonts w:hint="cs"/>
          <w:rtl/>
        </w:rPr>
      </w:pPr>
    </w:p>
    <w:p w14:paraId="14ADF3A6" w14:textId="77777777" w:rsidR="00000000" w:rsidRDefault="00E01313">
      <w:pPr>
        <w:pStyle w:val="a0"/>
        <w:rPr>
          <w:rFonts w:hint="cs"/>
          <w:rtl/>
        </w:rPr>
      </w:pPr>
      <w:r>
        <w:rPr>
          <w:rFonts w:hint="cs"/>
          <w:rtl/>
        </w:rPr>
        <w:t>- - -</w:t>
      </w:r>
    </w:p>
    <w:p w14:paraId="7068D323" w14:textId="77777777" w:rsidR="00000000" w:rsidRDefault="00E01313">
      <w:pPr>
        <w:pStyle w:val="a0"/>
        <w:ind w:firstLine="0"/>
        <w:rPr>
          <w:rFonts w:hint="cs"/>
          <w:rtl/>
        </w:rPr>
      </w:pPr>
    </w:p>
    <w:p w14:paraId="0078C986" w14:textId="77777777" w:rsidR="00000000" w:rsidRDefault="00E01313">
      <w:pPr>
        <w:pStyle w:val="af1"/>
        <w:rPr>
          <w:rtl/>
        </w:rPr>
      </w:pPr>
      <w:r>
        <w:rPr>
          <w:rtl/>
        </w:rPr>
        <w:t>היו"ר ראובן ריבלין:</w:t>
      </w:r>
    </w:p>
    <w:p w14:paraId="34D7CB0F" w14:textId="77777777" w:rsidR="00000000" w:rsidRDefault="00E01313">
      <w:pPr>
        <w:pStyle w:val="a0"/>
        <w:rPr>
          <w:rtl/>
        </w:rPr>
      </w:pPr>
    </w:p>
    <w:p w14:paraId="5595CCD3" w14:textId="77777777" w:rsidR="00000000" w:rsidRDefault="00E01313">
      <w:pPr>
        <w:pStyle w:val="a0"/>
        <w:rPr>
          <w:rFonts w:hint="cs"/>
          <w:rtl/>
        </w:rPr>
      </w:pPr>
      <w:r>
        <w:rPr>
          <w:rFonts w:hint="cs"/>
          <w:rtl/>
        </w:rPr>
        <w:t>חבר הכנסת ארדן, בזה אתה סיימת. חבר הכנסת גורלובסקי, היא שמעה אותך. היא חייבת לענות לך?</w:t>
      </w:r>
    </w:p>
    <w:p w14:paraId="6EDF9FD7" w14:textId="77777777" w:rsidR="00000000" w:rsidRDefault="00E01313">
      <w:pPr>
        <w:pStyle w:val="a0"/>
        <w:ind w:firstLine="0"/>
        <w:rPr>
          <w:rFonts w:hint="cs"/>
          <w:rtl/>
        </w:rPr>
      </w:pPr>
    </w:p>
    <w:p w14:paraId="1403F3E5" w14:textId="77777777" w:rsidR="00000000" w:rsidRDefault="00E01313">
      <w:pPr>
        <w:pStyle w:val="af0"/>
        <w:rPr>
          <w:rtl/>
        </w:rPr>
      </w:pPr>
      <w:r>
        <w:rPr>
          <w:rFonts w:hint="eastAsia"/>
          <w:rtl/>
        </w:rPr>
        <w:t>עבד</w:t>
      </w:r>
      <w:r>
        <w:rPr>
          <w:rtl/>
        </w:rPr>
        <w:t>-אלמאלכ דהאמשה (רע"ם):</w:t>
      </w:r>
    </w:p>
    <w:p w14:paraId="76B0442C" w14:textId="77777777" w:rsidR="00000000" w:rsidRDefault="00E01313">
      <w:pPr>
        <w:pStyle w:val="a0"/>
        <w:rPr>
          <w:rFonts w:hint="cs"/>
          <w:rtl/>
        </w:rPr>
      </w:pPr>
    </w:p>
    <w:p w14:paraId="63343DB9" w14:textId="77777777" w:rsidR="00000000" w:rsidRDefault="00E01313">
      <w:pPr>
        <w:pStyle w:val="a0"/>
        <w:rPr>
          <w:rFonts w:hint="cs"/>
          <w:rtl/>
        </w:rPr>
      </w:pPr>
      <w:r>
        <w:rPr>
          <w:rFonts w:hint="cs"/>
          <w:rtl/>
        </w:rPr>
        <w:t>- - -</w:t>
      </w:r>
    </w:p>
    <w:p w14:paraId="6630D838" w14:textId="77777777" w:rsidR="00000000" w:rsidRDefault="00E01313">
      <w:pPr>
        <w:pStyle w:val="a0"/>
        <w:ind w:firstLine="0"/>
        <w:rPr>
          <w:rFonts w:hint="cs"/>
          <w:rtl/>
        </w:rPr>
      </w:pPr>
    </w:p>
    <w:p w14:paraId="7AE3B967" w14:textId="77777777" w:rsidR="00000000" w:rsidRDefault="00E01313">
      <w:pPr>
        <w:pStyle w:val="af1"/>
        <w:rPr>
          <w:rtl/>
        </w:rPr>
      </w:pPr>
      <w:r>
        <w:rPr>
          <w:rtl/>
        </w:rPr>
        <w:t>היו"ר ראובן ריבלין:</w:t>
      </w:r>
    </w:p>
    <w:p w14:paraId="0D4C9530" w14:textId="77777777" w:rsidR="00000000" w:rsidRDefault="00E01313">
      <w:pPr>
        <w:pStyle w:val="a0"/>
        <w:rPr>
          <w:rtl/>
        </w:rPr>
      </w:pPr>
    </w:p>
    <w:p w14:paraId="4E041426" w14:textId="77777777" w:rsidR="00000000" w:rsidRDefault="00E01313">
      <w:pPr>
        <w:pStyle w:val="a0"/>
        <w:rPr>
          <w:rFonts w:hint="cs"/>
          <w:rtl/>
        </w:rPr>
      </w:pPr>
      <w:r>
        <w:rPr>
          <w:rFonts w:hint="cs"/>
          <w:rtl/>
        </w:rPr>
        <w:t>חבר הכנסת דהאמשה</w:t>
      </w:r>
      <w:r>
        <w:rPr>
          <w:rFonts w:hint="cs"/>
          <w:rtl/>
        </w:rPr>
        <w:t>, אל תעזור. בבקשה.</w:t>
      </w:r>
    </w:p>
    <w:p w14:paraId="0D85DB1C" w14:textId="77777777" w:rsidR="00000000" w:rsidRDefault="00E01313">
      <w:pPr>
        <w:pStyle w:val="a0"/>
        <w:rPr>
          <w:rFonts w:hint="cs"/>
          <w:rtl/>
        </w:rPr>
      </w:pPr>
    </w:p>
    <w:p w14:paraId="63338AD3" w14:textId="77777777" w:rsidR="00000000" w:rsidRDefault="00E01313">
      <w:pPr>
        <w:pStyle w:val="-"/>
        <w:rPr>
          <w:rtl/>
        </w:rPr>
      </w:pPr>
      <w:bookmarkStart w:id="291" w:name="FS000000504T28_01_2004_16_02_39C"/>
      <w:bookmarkEnd w:id="291"/>
      <w:r>
        <w:rPr>
          <w:rtl/>
        </w:rPr>
        <w:t>זהבה גלאון (מרצ):</w:t>
      </w:r>
    </w:p>
    <w:p w14:paraId="4B61AFB2" w14:textId="77777777" w:rsidR="00000000" w:rsidRDefault="00E01313">
      <w:pPr>
        <w:pStyle w:val="a0"/>
        <w:rPr>
          <w:rtl/>
        </w:rPr>
      </w:pPr>
    </w:p>
    <w:p w14:paraId="7D9E20D8" w14:textId="77777777" w:rsidR="00000000" w:rsidRDefault="00E01313">
      <w:pPr>
        <w:pStyle w:val="a0"/>
        <w:rPr>
          <w:rFonts w:hint="cs"/>
          <w:rtl/>
        </w:rPr>
      </w:pPr>
      <w:r>
        <w:rPr>
          <w:rFonts w:hint="cs"/>
          <w:rtl/>
        </w:rPr>
        <w:t>מי שמבקש להדביר את הטרור, וכולנו שותפים לרצון להדביר את הטרור, צריך לתת יד קודם כול להדברת הכיבוש, דהיינו, לסיום הכיבוש. מי שמבקש למנוע את  - - -</w:t>
      </w:r>
    </w:p>
    <w:p w14:paraId="365EEEDD" w14:textId="77777777" w:rsidR="00000000" w:rsidRDefault="00E01313">
      <w:pPr>
        <w:pStyle w:val="a0"/>
        <w:ind w:firstLine="0"/>
        <w:rPr>
          <w:rFonts w:hint="cs"/>
          <w:rtl/>
        </w:rPr>
      </w:pPr>
    </w:p>
    <w:p w14:paraId="72FE5971" w14:textId="77777777" w:rsidR="00000000" w:rsidRDefault="00E01313">
      <w:pPr>
        <w:pStyle w:val="af0"/>
        <w:rPr>
          <w:rtl/>
        </w:rPr>
      </w:pPr>
      <w:r>
        <w:rPr>
          <w:rFonts w:hint="eastAsia"/>
          <w:rtl/>
        </w:rPr>
        <w:t>גלעד</w:t>
      </w:r>
      <w:r>
        <w:rPr>
          <w:rtl/>
        </w:rPr>
        <w:t xml:space="preserve"> ארדן (הליכוד):</w:t>
      </w:r>
    </w:p>
    <w:p w14:paraId="22BA36FE" w14:textId="77777777" w:rsidR="00000000" w:rsidRDefault="00E01313">
      <w:pPr>
        <w:pStyle w:val="a0"/>
        <w:rPr>
          <w:rFonts w:hint="cs"/>
          <w:rtl/>
        </w:rPr>
      </w:pPr>
    </w:p>
    <w:p w14:paraId="5CDC7A53" w14:textId="77777777" w:rsidR="00000000" w:rsidRDefault="00E01313">
      <w:pPr>
        <w:pStyle w:val="a0"/>
        <w:rPr>
          <w:rFonts w:hint="cs"/>
          <w:rtl/>
        </w:rPr>
      </w:pPr>
      <w:r>
        <w:rPr>
          <w:rFonts w:hint="cs"/>
          <w:rtl/>
        </w:rPr>
        <w:t>את מצדיקה טרור?</w:t>
      </w:r>
    </w:p>
    <w:p w14:paraId="114DAA02" w14:textId="77777777" w:rsidR="00000000" w:rsidRDefault="00E01313">
      <w:pPr>
        <w:pStyle w:val="a0"/>
        <w:ind w:firstLine="0"/>
        <w:rPr>
          <w:rFonts w:hint="cs"/>
          <w:rtl/>
        </w:rPr>
      </w:pPr>
    </w:p>
    <w:p w14:paraId="6B7FB8C2" w14:textId="77777777" w:rsidR="00000000" w:rsidRDefault="00E01313">
      <w:pPr>
        <w:pStyle w:val="af1"/>
        <w:rPr>
          <w:rtl/>
        </w:rPr>
      </w:pPr>
      <w:bookmarkStart w:id="292" w:name="FS000000504T28_01_2004_16_03_26C"/>
      <w:bookmarkEnd w:id="292"/>
      <w:r>
        <w:rPr>
          <w:rtl/>
        </w:rPr>
        <w:t>היו"ר ראובן ריבלין:</w:t>
      </w:r>
    </w:p>
    <w:p w14:paraId="1DDFE6DC" w14:textId="77777777" w:rsidR="00000000" w:rsidRDefault="00E01313">
      <w:pPr>
        <w:pStyle w:val="a0"/>
        <w:rPr>
          <w:rtl/>
        </w:rPr>
      </w:pPr>
    </w:p>
    <w:p w14:paraId="31A84D7B" w14:textId="77777777" w:rsidR="00000000" w:rsidRDefault="00E01313">
      <w:pPr>
        <w:pStyle w:val="a0"/>
        <w:rPr>
          <w:rFonts w:hint="cs"/>
          <w:rtl/>
        </w:rPr>
      </w:pPr>
      <w:r>
        <w:rPr>
          <w:rFonts w:hint="cs"/>
          <w:rtl/>
        </w:rPr>
        <w:t>חבר הכנסת א</w:t>
      </w:r>
      <w:r>
        <w:rPr>
          <w:rFonts w:hint="cs"/>
          <w:rtl/>
        </w:rPr>
        <w:t>רדן, אתה רוצה לסתום לה את הפה? לא אתן לך. אדוני באזהרה שנייה. בבקשה.</w:t>
      </w:r>
    </w:p>
    <w:p w14:paraId="20B12D12" w14:textId="77777777" w:rsidR="00000000" w:rsidRDefault="00E01313">
      <w:pPr>
        <w:pStyle w:val="a0"/>
        <w:ind w:firstLine="0"/>
        <w:rPr>
          <w:rFonts w:hint="cs"/>
          <w:rtl/>
        </w:rPr>
      </w:pPr>
    </w:p>
    <w:p w14:paraId="481AC6A8"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464400EF" w14:textId="77777777" w:rsidR="00000000" w:rsidRDefault="00E01313">
      <w:pPr>
        <w:pStyle w:val="a0"/>
        <w:rPr>
          <w:rFonts w:hint="cs"/>
          <w:rtl/>
        </w:rPr>
      </w:pPr>
    </w:p>
    <w:p w14:paraId="39E4ABDD" w14:textId="77777777" w:rsidR="00000000" w:rsidRDefault="00E01313">
      <w:pPr>
        <w:pStyle w:val="a0"/>
        <w:rPr>
          <w:rFonts w:hint="cs"/>
          <w:rtl/>
        </w:rPr>
      </w:pPr>
      <w:r>
        <w:rPr>
          <w:rFonts w:hint="cs"/>
          <w:rtl/>
        </w:rPr>
        <w:t>- - -</w:t>
      </w:r>
    </w:p>
    <w:p w14:paraId="14A20B5D" w14:textId="77777777" w:rsidR="00000000" w:rsidRDefault="00E01313">
      <w:pPr>
        <w:pStyle w:val="a0"/>
        <w:ind w:firstLine="0"/>
        <w:rPr>
          <w:rFonts w:hint="cs"/>
          <w:rtl/>
        </w:rPr>
      </w:pPr>
    </w:p>
    <w:p w14:paraId="279AAC9A" w14:textId="77777777" w:rsidR="00000000" w:rsidRDefault="00E01313">
      <w:pPr>
        <w:pStyle w:val="af1"/>
        <w:rPr>
          <w:rtl/>
        </w:rPr>
      </w:pPr>
      <w:r>
        <w:rPr>
          <w:rtl/>
        </w:rPr>
        <w:t>היו"ר ראובן ריבלין:</w:t>
      </w:r>
    </w:p>
    <w:p w14:paraId="73DC6429" w14:textId="77777777" w:rsidR="00000000" w:rsidRDefault="00E01313">
      <w:pPr>
        <w:pStyle w:val="a0"/>
        <w:rPr>
          <w:rtl/>
        </w:rPr>
      </w:pPr>
    </w:p>
    <w:p w14:paraId="68FB7F63" w14:textId="77777777" w:rsidR="00000000" w:rsidRDefault="00E01313">
      <w:pPr>
        <w:pStyle w:val="a0"/>
        <w:rPr>
          <w:rFonts w:hint="cs"/>
          <w:rtl/>
        </w:rPr>
      </w:pPr>
      <w:r>
        <w:rPr>
          <w:rFonts w:hint="cs"/>
          <w:rtl/>
        </w:rPr>
        <w:t xml:space="preserve">חבר הכנסת אריאל. אני אעצור את השעון. חבר הכנסת אריאל, זכותה לדבר, והיא עונה עכשיו בצורה עניינית לשר המשפטים, </w:t>
      </w:r>
      <w:r>
        <w:rPr>
          <w:rFonts w:hint="cs"/>
          <w:rtl/>
        </w:rPr>
        <w:t>שאמר מה שאמר. בדבריו, הוא ייצג חלק מהאנשים שנמצאים כאן. היא רוצה לומר היפוכם של דברים. בבקשה.</w:t>
      </w:r>
    </w:p>
    <w:p w14:paraId="1352FAF8" w14:textId="77777777" w:rsidR="00000000" w:rsidRDefault="00E01313">
      <w:pPr>
        <w:pStyle w:val="a0"/>
        <w:ind w:firstLine="0"/>
        <w:rPr>
          <w:rFonts w:hint="cs"/>
          <w:rtl/>
        </w:rPr>
      </w:pPr>
    </w:p>
    <w:p w14:paraId="7172B530" w14:textId="77777777" w:rsidR="00000000" w:rsidRDefault="00E01313">
      <w:pPr>
        <w:pStyle w:val="-"/>
        <w:rPr>
          <w:rtl/>
        </w:rPr>
      </w:pPr>
      <w:bookmarkStart w:id="293" w:name="FS000000504T28_01_2004_16_04_39C"/>
      <w:bookmarkEnd w:id="293"/>
      <w:r>
        <w:rPr>
          <w:rtl/>
        </w:rPr>
        <w:t>זהבה גלאון (מרצ):</w:t>
      </w:r>
    </w:p>
    <w:p w14:paraId="589DDC03" w14:textId="77777777" w:rsidR="00000000" w:rsidRDefault="00E01313">
      <w:pPr>
        <w:pStyle w:val="a0"/>
        <w:rPr>
          <w:rtl/>
        </w:rPr>
      </w:pPr>
    </w:p>
    <w:p w14:paraId="3B0E3662" w14:textId="77777777" w:rsidR="00000000" w:rsidRDefault="00E01313">
      <w:pPr>
        <w:pStyle w:val="a0"/>
        <w:rPr>
          <w:rFonts w:hint="cs"/>
          <w:rtl/>
        </w:rPr>
      </w:pPr>
      <w:r>
        <w:rPr>
          <w:rFonts w:hint="cs"/>
          <w:rtl/>
        </w:rPr>
        <w:t>מה קרה, חברי חברי הכנסת? על מה קפצתם, על מה התלהבתם? ששמים לכם את המראה לנגד העיניים? מה קרה? ההתנחלויות הן שורש כל רע. ההתנחלויות מסמלות את ה</w:t>
      </w:r>
      <w:r>
        <w:rPr>
          <w:rFonts w:hint="cs"/>
          <w:rtl/>
        </w:rPr>
        <w:t>מארה שבכיבוש, ונציגי המתנחלים שיושבים כאן, בכנסת, מסמלים את המארה שבכיבוש. מי שמונע את קליטתן של אמנות ז</w:t>
      </w:r>
      <w:r>
        <w:rPr>
          <w:rtl/>
        </w:rPr>
        <w:t>'</w:t>
      </w:r>
      <w:r>
        <w:rPr>
          <w:rFonts w:hint="cs"/>
          <w:rtl/>
        </w:rPr>
        <w:t xml:space="preserve">נבה בחוק, מבקש להמשיך ולהכשיר את קיומן של ההתנחלויות. </w:t>
      </w:r>
    </w:p>
    <w:p w14:paraId="2B491888" w14:textId="77777777" w:rsidR="00000000" w:rsidRDefault="00E01313">
      <w:pPr>
        <w:pStyle w:val="a0"/>
        <w:rPr>
          <w:rFonts w:hint="cs"/>
          <w:rtl/>
        </w:rPr>
      </w:pPr>
    </w:p>
    <w:p w14:paraId="2E3EE576" w14:textId="77777777" w:rsidR="00000000" w:rsidRDefault="00E01313">
      <w:pPr>
        <w:pStyle w:val="a0"/>
        <w:rPr>
          <w:rFonts w:hint="cs"/>
          <w:rtl/>
        </w:rPr>
      </w:pPr>
      <w:r>
        <w:rPr>
          <w:rFonts w:hint="cs"/>
          <w:rtl/>
        </w:rPr>
        <w:t>אני לא יודעת אם ההצעה של מנכ"ל משרד ראש הממשלה ומועצת יש"ע היא על דעתו של ראש הממשלה, אבל מי שמ</w:t>
      </w:r>
      <w:r>
        <w:rPr>
          <w:rFonts w:hint="cs"/>
          <w:rtl/>
        </w:rPr>
        <w:t>בקש לפנות שבע התנחלויות מבודדות - ואני כמובן תומכת בפינוין של התנחלויות מבודדות, אבל הוא מבקש לחוקק חוק שימנע את פינוין של שאר ההתנחלויות, אלא אם כן 75 חברי כנסת יתמכו בכך; הוא מבקש להמשיך ולקיים את מפעל ההתנחלויות. הוא מבקש לעשות סיכול ממוקד לכל הסדר עתיד</w:t>
      </w:r>
      <w:r>
        <w:rPr>
          <w:rFonts w:hint="cs"/>
          <w:rtl/>
        </w:rPr>
        <w:t xml:space="preserve">י ומבקש להמשיך ולהנציח את הכיבוש. </w:t>
      </w:r>
    </w:p>
    <w:p w14:paraId="3DF5A15B" w14:textId="77777777" w:rsidR="00000000" w:rsidRDefault="00E01313">
      <w:pPr>
        <w:pStyle w:val="a0"/>
        <w:rPr>
          <w:rFonts w:hint="cs"/>
          <w:rtl/>
        </w:rPr>
      </w:pPr>
    </w:p>
    <w:p w14:paraId="133BF076" w14:textId="77777777" w:rsidR="00000000" w:rsidRDefault="00E01313">
      <w:pPr>
        <w:pStyle w:val="a0"/>
        <w:rPr>
          <w:rFonts w:hint="cs"/>
          <w:rtl/>
        </w:rPr>
      </w:pPr>
      <w:r>
        <w:rPr>
          <w:rFonts w:hint="cs"/>
          <w:rtl/>
        </w:rPr>
        <w:t>אם הממשלה הזאת מתנגדת לקליטתן של אמנות ז</w:t>
      </w:r>
      <w:r>
        <w:rPr>
          <w:rtl/>
        </w:rPr>
        <w:t>'</w:t>
      </w:r>
      <w:r>
        <w:rPr>
          <w:rFonts w:hint="cs"/>
          <w:rtl/>
        </w:rPr>
        <w:t>נבה בחוק הישראלי, תאמר בריש גלי: אנחנו רוצים להמשיך את הכיבוש. אנחנו לא רוצים להגיע להסדר. זה מה שאנחנו רוצים. הממשלה הזאת רוצה את המשך הכיבוש.</w:t>
      </w:r>
    </w:p>
    <w:p w14:paraId="7D848E85" w14:textId="77777777" w:rsidR="00000000" w:rsidRDefault="00E01313">
      <w:pPr>
        <w:pStyle w:val="af1"/>
        <w:rPr>
          <w:rtl/>
        </w:rPr>
      </w:pPr>
    </w:p>
    <w:p w14:paraId="615C723C" w14:textId="77777777" w:rsidR="00000000" w:rsidRDefault="00E01313">
      <w:pPr>
        <w:pStyle w:val="af1"/>
        <w:rPr>
          <w:rtl/>
        </w:rPr>
      </w:pPr>
      <w:r>
        <w:rPr>
          <w:rtl/>
        </w:rPr>
        <w:t>היו"ר ראובן ריבלין:</w:t>
      </w:r>
    </w:p>
    <w:p w14:paraId="3297539F" w14:textId="77777777" w:rsidR="00000000" w:rsidRDefault="00E01313">
      <w:pPr>
        <w:pStyle w:val="a0"/>
        <w:rPr>
          <w:rtl/>
        </w:rPr>
      </w:pPr>
    </w:p>
    <w:p w14:paraId="726FBCD9" w14:textId="77777777" w:rsidR="00000000" w:rsidRDefault="00E01313">
      <w:pPr>
        <w:pStyle w:val="a0"/>
        <w:rPr>
          <w:rFonts w:hint="cs"/>
          <w:rtl/>
        </w:rPr>
      </w:pPr>
      <w:r>
        <w:rPr>
          <w:rFonts w:hint="cs"/>
          <w:rtl/>
        </w:rPr>
        <w:t>תודה לחברת הכ</w:t>
      </w:r>
      <w:r>
        <w:rPr>
          <w:rFonts w:hint="cs"/>
          <w:rtl/>
        </w:rPr>
        <w:t xml:space="preserve">נסת גלאון. רבותי חברי הכנסת, תם הדיון. עכשיו אנחנו עוברים להצבעה. אסור להפריע, אין סנקציה על זה. </w:t>
      </w:r>
    </w:p>
    <w:p w14:paraId="43ACB29D" w14:textId="77777777" w:rsidR="00000000" w:rsidRDefault="00E01313">
      <w:pPr>
        <w:pStyle w:val="a0"/>
        <w:rPr>
          <w:rFonts w:hint="cs"/>
          <w:rtl/>
        </w:rPr>
      </w:pPr>
    </w:p>
    <w:p w14:paraId="534D0C86" w14:textId="77777777" w:rsidR="00000000" w:rsidRDefault="00E01313">
      <w:pPr>
        <w:pStyle w:val="a0"/>
        <w:rPr>
          <w:rFonts w:hint="cs"/>
          <w:rtl/>
        </w:rPr>
      </w:pPr>
      <w:r>
        <w:rPr>
          <w:rFonts w:hint="cs"/>
          <w:rtl/>
        </w:rPr>
        <w:t>רבותי, יש לנו שתי הצעות חוק. הצעת החוק הראשונה היא הצעת חוק אמנות ז</w:t>
      </w:r>
      <w:r>
        <w:rPr>
          <w:rtl/>
        </w:rPr>
        <w:t>'</w:t>
      </w:r>
      <w:r>
        <w:rPr>
          <w:rFonts w:hint="cs"/>
          <w:rtl/>
        </w:rPr>
        <w:t>נבה, התשס"ג-2003, של חברי הכנסת טיבי, ברכה ומח'ול. מי בעד? מי נגד? נא להצביע.</w:t>
      </w:r>
    </w:p>
    <w:p w14:paraId="4DE64233" w14:textId="77777777" w:rsidR="00000000" w:rsidRDefault="00E01313">
      <w:pPr>
        <w:pStyle w:val="a0"/>
        <w:ind w:firstLine="0"/>
        <w:rPr>
          <w:rFonts w:hint="cs"/>
          <w:rtl/>
        </w:rPr>
      </w:pPr>
    </w:p>
    <w:p w14:paraId="15869059" w14:textId="77777777" w:rsidR="00000000" w:rsidRDefault="00E01313">
      <w:pPr>
        <w:pStyle w:val="ab"/>
        <w:bidi/>
        <w:rPr>
          <w:rFonts w:hint="cs"/>
          <w:rtl/>
        </w:rPr>
      </w:pPr>
      <w:r>
        <w:rPr>
          <w:rFonts w:hint="cs"/>
          <w:rtl/>
        </w:rPr>
        <w:t xml:space="preserve">הצבעה מס' </w:t>
      </w:r>
      <w:r>
        <w:rPr>
          <w:rFonts w:hint="cs"/>
          <w:rtl/>
        </w:rPr>
        <w:t>3</w:t>
      </w:r>
    </w:p>
    <w:p w14:paraId="665C566F" w14:textId="77777777" w:rsidR="00000000" w:rsidRDefault="00E01313">
      <w:pPr>
        <w:pStyle w:val="a0"/>
        <w:rPr>
          <w:rFonts w:hint="cs"/>
          <w:rtl/>
        </w:rPr>
      </w:pPr>
    </w:p>
    <w:p w14:paraId="7F6CD1B0" w14:textId="77777777" w:rsidR="00000000" w:rsidRDefault="00E0131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14</w:t>
      </w:r>
    </w:p>
    <w:p w14:paraId="0CB54653" w14:textId="77777777" w:rsidR="00000000" w:rsidRDefault="00E01313">
      <w:pPr>
        <w:pStyle w:val="ac"/>
        <w:bidi/>
        <w:rPr>
          <w:rFonts w:hint="cs"/>
          <w:rtl/>
        </w:rPr>
      </w:pPr>
      <w:r>
        <w:rPr>
          <w:rFonts w:hint="cs"/>
          <w:rtl/>
        </w:rPr>
        <w:t xml:space="preserve">בעד ההצעה להסיר מסדר-היום את הצעת החוק </w:t>
      </w:r>
      <w:r>
        <w:rPr>
          <w:rtl/>
        </w:rPr>
        <w:t>–</w:t>
      </w:r>
      <w:r>
        <w:rPr>
          <w:rFonts w:hint="cs"/>
          <w:rtl/>
        </w:rPr>
        <w:t xml:space="preserve"> 48</w:t>
      </w:r>
    </w:p>
    <w:p w14:paraId="21579B85" w14:textId="77777777" w:rsidR="00000000" w:rsidRDefault="00E01313">
      <w:pPr>
        <w:pStyle w:val="ac"/>
        <w:bidi/>
        <w:rPr>
          <w:rFonts w:hint="cs"/>
          <w:rtl/>
        </w:rPr>
      </w:pPr>
      <w:r>
        <w:rPr>
          <w:rFonts w:hint="cs"/>
          <w:rtl/>
        </w:rPr>
        <w:t xml:space="preserve">נמנעים </w:t>
      </w:r>
      <w:r>
        <w:rPr>
          <w:rtl/>
        </w:rPr>
        <w:t>–</w:t>
      </w:r>
      <w:r>
        <w:rPr>
          <w:rFonts w:hint="cs"/>
          <w:rtl/>
        </w:rPr>
        <w:t xml:space="preserve"> 4</w:t>
      </w:r>
    </w:p>
    <w:p w14:paraId="38F60E17" w14:textId="77777777" w:rsidR="00000000" w:rsidRDefault="00E01313">
      <w:pPr>
        <w:pStyle w:val="ad"/>
        <w:bidi/>
        <w:rPr>
          <w:rFonts w:hint="cs"/>
          <w:rtl/>
        </w:rPr>
      </w:pPr>
      <w:r>
        <w:rPr>
          <w:rFonts w:hint="cs"/>
          <w:rtl/>
        </w:rPr>
        <w:t>ההצעה להסיר מסדר-היום את הצעת חוק אמנות ז</w:t>
      </w:r>
      <w:r>
        <w:rPr>
          <w:rtl/>
        </w:rPr>
        <w:t>'</w:t>
      </w:r>
      <w:r>
        <w:rPr>
          <w:rFonts w:hint="cs"/>
          <w:rtl/>
        </w:rPr>
        <w:t>נבה, התשס"ג-2003, נתקבלה.</w:t>
      </w:r>
    </w:p>
    <w:p w14:paraId="52875ADA" w14:textId="77777777" w:rsidR="00000000" w:rsidRDefault="00E01313">
      <w:pPr>
        <w:pStyle w:val="ad"/>
        <w:bidi/>
        <w:jc w:val="left"/>
        <w:rPr>
          <w:rFonts w:hint="cs"/>
          <w:rtl/>
        </w:rPr>
      </w:pPr>
    </w:p>
    <w:p w14:paraId="2DB53683" w14:textId="77777777" w:rsidR="00000000" w:rsidRDefault="00E01313">
      <w:pPr>
        <w:pStyle w:val="af1"/>
        <w:rPr>
          <w:rtl/>
        </w:rPr>
      </w:pPr>
      <w:r>
        <w:rPr>
          <w:rFonts w:hint="eastAsia"/>
          <w:rtl/>
        </w:rPr>
        <w:t>היו</w:t>
      </w:r>
      <w:r>
        <w:rPr>
          <w:rtl/>
        </w:rPr>
        <w:t>"ר ראובן ריבלין:</w:t>
      </w:r>
    </w:p>
    <w:p w14:paraId="1BF906D9" w14:textId="77777777" w:rsidR="00000000" w:rsidRDefault="00E01313">
      <w:pPr>
        <w:pStyle w:val="a0"/>
        <w:rPr>
          <w:rFonts w:hint="cs"/>
          <w:rtl/>
        </w:rPr>
      </w:pPr>
    </w:p>
    <w:p w14:paraId="3B8882B5" w14:textId="77777777" w:rsidR="00000000" w:rsidRDefault="00E01313">
      <w:pPr>
        <w:pStyle w:val="a0"/>
        <w:rPr>
          <w:rFonts w:hint="cs"/>
          <w:rtl/>
        </w:rPr>
      </w:pPr>
      <w:r>
        <w:rPr>
          <w:rFonts w:hint="cs"/>
          <w:rtl/>
        </w:rPr>
        <w:t>ובכן, 14 בעד, 48 נגד, ארבעה נמנעים. אני קובע שהצעת החו</w:t>
      </w:r>
      <w:r>
        <w:rPr>
          <w:rFonts w:hint="cs"/>
          <w:rtl/>
        </w:rPr>
        <w:t>ק לא עברה.</w:t>
      </w:r>
    </w:p>
    <w:p w14:paraId="7F0B255A" w14:textId="77777777" w:rsidR="00000000" w:rsidRDefault="00E01313">
      <w:pPr>
        <w:pStyle w:val="a0"/>
        <w:rPr>
          <w:rFonts w:hint="cs"/>
          <w:rtl/>
        </w:rPr>
      </w:pPr>
    </w:p>
    <w:p w14:paraId="69A4F876" w14:textId="77777777" w:rsidR="00000000" w:rsidRDefault="00E01313">
      <w:pPr>
        <w:pStyle w:val="a0"/>
        <w:rPr>
          <w:rFonts w:hint="cs"/>
          <w:rtl/>
        </w:rPr>
      </w:pPr>
      <w:r>
        <w:rPr>
          <w:rFonts w:hint="cs"/>
          <w:rtl/>
        </w:rPr>
        <w:t>רבותי חברי הכנסת, יש לנו הצעת חוק נוספת, הצעת חוק אמנת ז</w:t>
      </w:r>
      <w:r>
        <w:rPr>
          <w:rtl/>
        </w:rPr>
        <w:t>'</w:t>
      </w:r>
      <w:r>
        <w:rPr>
          <w:rFonts w:hint="cs"/>
          <w:rtl/>
        </w:rPr>
        <w:t>נבה, התשס"ג-2003, של חברת הכנסת גלאון. נא להצביע - מי בעד? מי נגד? מי נמנע? בבקשה.</w:t>
      </w:r>
    </w:p>
    <w:p w14:paraId="78DCAFFD" w14:textId="77777777" w:rsidR="00000000" w:rsidRDefault="00E01313">
      <w:pPr>
        <w:pStyle w:val="a0"/>
        <w:ind w:firstLine="0"/>
        <w:rPr>
          <w:rFonts w:hint="cs"/>
          <w:rtl/>
        </w:rPr>
      </w:pPr>
    </w:p>
    <w:p w14:paraId="4558770B" w14:textId="77777777" w:rsidR="00000000" w:rsidRDefault="00E01313">
      <w:pPr>
        <w:pStyle w:val="ab"/>
        <w:bidi/>
        <w:rPr>
          <w:rFonts w:hint="cs"/>
          <w:rtl/>
        </w:rPr>
      </w:pPr>
      <w:r>
        <w:rPr>
          <w:rFonts w:hint="cs"/>
          <w:rtl/>
        </w:rPr>
        <w:t>הצבעה מס' 4</w:t>
      </w:r>
    </w:p>
    <w:p w14:paraId="6DDBBDD4" w14:textId="77777777" w:rsidR="00000000" w:rsidRDefault="00E01313">
      <w:pPr>
        <w:pStyle w:val="ab"/>
        <w:bidi/>
        <w:rPr>
          <w:rFonts w:hint="cs"/>
          <w:rtl/>
        </w:rPr>
      </w:pPr>
    </w:p>
    <w:p w14:paraId="220E703E" w14:textId="77777777" w:rsidR="00000000" w:rsidRDefault="00E01313">
      <w:pPr>
        <w:pStyle w:val="ac"/>
        <w:bidi/>
        <w:rPr>
          <w:rFonts w:hint="cs"/>
          <w:rtl/>
        </w:rPr>
      </w:pPr>
      <w:r>
        <w:rPr>
          <w:rFonts w:hint="cs"/>
          <w:rtl/>
        </w:rPr>
        <w:t>בעד ההצעה להעביר את הצעת החוק לדיון מוקדם בוועדה - 15</w:t>
      </w:r>
    </w:p>
    <w:p w14:paraId="1EF4C8AD" w14:textId="77777777" w:rsidR="00000000" w:rsidRDefault="00E01313">
      <w:pPr>
        <w:pStyle w:val="ac"/>
        <w:bidi/>
        <w:rPr>
          <w:rFonts w:hint="cs"/>
          <w:rtl/>
        </w:rPr>
      </w:pPr>
      <w:r>
        <w:rPr>
          <w:rFonts w:hint="cs"/>
          <w:rtl/>
        </w:rPr>
        <w:t>בעד ההצעה להסיר מסדר-היום את הצעת הח</w:t>
      </w:r>
      <w:r>
        <w:rPr>
          <w:rFonts w:hint="cs"/>
          <w:rtl/>
        </w:rPr>
        <w:t xml:space="preserve">וק </w:t>
      </w:r>
      <w:r>
        <w:rPr>
          <w:rtl/>
        </w:rPr>
        <w:t>–</w:t>
      </w:r>
      <w:r>
        <w:rPr>
          <w:rFonts w:hint="cs"/>
          <w:rtl/>
        </w:rPr>
        <w:t xml:space="preserve"> 51</w:t>
      </w:r>
    </w:p>
    <w:p w14:paraId="2FC359A2" w14:textId="77777777" w:rsidR="00000000" w:rsidRDefault="00E01313">
      <w:pPr>
        <w:pStyle w:val="ac"/>
        <w:bidi/>
        <w:rPr>
          <w:rFonts w:hint="cs"/>
          <w:rtl/>
        </w:rPr>
      </w:pPr>
      <w:r>
        <w:rPr>
          <w:rFonts w:hint="cs"/>
          <w:rtl/>
        </w:rPr>
        <w:t xml:space="preserve">נמנעים </w:t>
      </w:r>
      <w:r>
        <w:rPr>
          <w:rtl/>
        </w:rPr>
        <w:t>–</w:t>
      </w:r>
      <w:r>
        <w:rPr>
          <w:rFonts w:hint="cs"/>
          <w:rtl/>
        </w:rPr>
        <w:t xml:space="preserve"> 3</w:t>
      </w:r>
    </w:p>
    <w:p w14:paraId="74526BF2" w14:textId="77777777" w:rsidR="00000000" w:rsidRDefault="00E01313">
      <w:pPr>
        <w:pStyle w:val="ad"/>
        <w:bidi/>
        <w:rPr>
          <w:rFonts w:hint="cs"/>
          <w:rtl/>
        </w:rPr>
      </w:pPr>
      <w:r>
        <w:rPr>
          <w:rFonts w:hint="cs"/>
          <w:rtl/>
        </w:rPr>
        <w:t>ההצעה להסיר מסדר-היום את הצעת חוק אמנת ז</w:t>
      </w:r>
      <w:r>
        <w:rPr>
          <w:rtl/>
        </w:rPr>
        <w:t>'</w:t>
      </w:r>
      <w:r>
        <w:rPr>
          <w:rFonts w:hint="cs"/>
          <w:rtl/>
        </w:rPr>
        <w:t>נבה, התשס"ג-2003, נתקבלה.</w:t>
      </w:r>
    </w:p>
    <w:p w14:paraId="190429CA" w14:textId="77777777" w:rsidR="00000000" w:rsidRDefault="00E01313">
      <w:pPr>
        <w:pStyle w:val="a0"/>
        <w:ind w:firstLine="0"/>
        <w:rPr>
          <w:rFonts w:hint="cs"/>
          <w:rtl/>
        </w:rPr>
      </w:pPr>
    </w:p>
    <w:p w14:paraId="4FC3DC0F" w14:textId="77777777" w:rsidR="00000000" w:rsidRDefault="00E01313">
      <w:pPr>
        <w:pStyle w:val="af1"/>
        <w:rPr>
          <w:rtl/>
        </w:rPr>
      </w:pPr>
      <w:r>
        <w:rPr>
          <w:rtl/>
        </w:rPr>
        <w:t>היו"ר ראובן ריבלין:</w:t>
      </w:r>
    </w:p>
    <w:p w14:paraId="27DE15B3" w14:textId="77777777" w:rsidR="00000000" w:rsidRDefault="00E01313">
      <w:pPr>
        <w:pStyle w:val="a0"/>
        <w:rPr>
          <w:rtl/>
        </w:rPr>
      </w:pPr>
    </w:p>
    <w:p w14:paraId="0DF33D3C" w14:textId="77777777" w:rsidR="00000000" w:rsidRDefault="00E01313">
      <w:pPr>
        <w:pStyle w:val="a0"/>
        <w:rPr>
          <w:rFonts w:hint="cs"/>
          <w:rtl/>
        </w:rPr>
      </w:pPr>
      <w:r>
        <w:rPr>
          <w:rFonts w:hint="cs"/>
          <w:rtl/>
        </w:rPr>
        <w:t>15 בעד, 51 נגד ושלושה נמנעים. אני קובע, שגם הצעת חוק זו לא עברה.</w:t>
      </w:r>
    </w:p>
    <w:p w14:paraId="4780EC08" w14:textId="77777777" w:rsidR="00000000" w:rsidRDefault="00E01313">
      <w:pPr>
        <w:pStyle w:val="a0"/>
        <w:ind w:firstLine="0"/>
        <w:rPr>
          <w:rFonts w:hint="cs"/>
          <w:rtl/>
        </w:rPr>
      </w:pPr>
    </w:p>
    <w:p w14:paraId="37EBC274" w14:textId="77777777" w:rsidR="00000000" w:rsidRDefault="00E01313">
      <w:pPr>
        <w:pStyle w:val="a0"/>
        <w:ind w:firstLine="0"/>
        <w:rPr>
          <w:rFonts w:hint="cs"/>
          <w:rtl/>
        </w:rPr>
      </w:pPr>
      <w:r>
        <w:rPr>
          <w:rFonts w:hint="cs"/>
          <w:rtl/>
        </w:rPr>
        <w:tab/>
      </w:r>
      <w:bookmarkStart w:id="294" w:name="CS21515FI0021515T28_01_2004_16_28_40"/>
      <w:bookmarkEnd w:id="294"/>
      <w:r>
        <w:rPr>
          <w:rFonts w:hint="cs"/>
          <w:rtl/>
        </w:rPr>
        <w:t xml:space="preserve">אנחנו ממשיכים בסדר-היום: הצעת חוק בתי-המשפט (תיקון </w:t>
      </w:r>
      <w:r>
        <w:rPr>
          <w:rtl/>
        </w:rPr>
        <w:t>–</w:t>
      </w:r>
      <w:r>
        <w:rPr>
          <w:rFonts w:hint="cs"/>
          <w:rtl/>
        </w:rPr>
        <w:t xml:space="preserve"> דיון בנושאי דת), התשס"ג-2003</w:t>
      </w:r>
      <w:r>
        <w:rPr>
          <w:rFonts w:hint="cs"/>
          <w:rtl/>
        </w:rPr>
        <w:t>, של חבר הכנסת יאיר פרץ. עד אשר הוא יגיע - הודעה למזכיר הכנסת.</w:t>
      </w:r>
    </w:p>
    <w:p w14:paraId="6A8FA3EB" w14:textId="77777777" w:rsidR="00000000" w:rsidRDefault="00E01313">
      <w:pPr>
        <w:pStyle w:val="a0"/>
        <w:ind w:firstLine="0"/>
        <w:rPr>
          <w:rFonts w:hint="cs"/>
          <w:rtl/>
        </w:rPr>
      </w:pPr>
    </w:p>
    <w:p w14:paraId="23906F06" w14:textId="77777777" w:rsidR="00000000" w:rsidRDefault="00E01313">
      <w:pPr>
        <w:pStyle w:val="a2"/>
        <w:rPr>
          <w:rFonts w:hint="cs"/>
          <w:rtl/>
        </w:rPr>
      </w:pPr>
    </w:p>
    <w:p w14:paraId="77000E4C" w14:textId="77777777" w:rsidR="00000000" w:rsidRDefault="00E01313">
      <w:pPr>
        <w:pStyle w:val="a2"/>
        <w:rPr>
          <w:rFonts w:hint="cs"/>
          <w:rtl/>
        </w:rPr>
      </w:pPr>
      <w:bookmarkStart w:id="295" w:name="_Toc78873061"/>
      <w:r>
        <w:rPr>
          <w:rFonts w:hint="cs"/>
          <w:rtl/>
        </w:rPr>
        <w:t>מסמכים שהונחו על שולחן הכנסת</w:t>
      </w:r>
      <w:bookmarkEnd w:id="295"/>
    </w:p>
    <w:p w14:paraId="583160A2" w14:textId="77777777" w:rsidR="00000000" w:rsidRDefault="00E01313">
      <w:pPr>
        <w:pStyle w:val="af1"/>
        <w:rPr>
          <w:rFonts w:hint="cs"/>
          <w:rtl/>
        </w:rPr>
      </w:pPr>
    </w:p>
    <w:p w14:paraId="79551DC2" w14:textId="77777777" w:rsidR="00000000" w:rsidRDefault="00E01313">
      <w:pPr>
        <w:pStyle w:val="af1"/>
        <w:rPr>
          <w:rtl/>
        </w:rPr>
      </w:pPr>
      <w:r>
        <w:rPr>
          <w:rtl/>
        </w:rPr>
        <w:t>היו"ר ראובן ריבלין:</w:t>
      </w:r>
    </w:p>
    <w:p w14:paraId="5163A5CB" w14:textId="77777777" w:rsidR="00000000" w:rsidRDefault="00E01313">
      <w:pPr>
        <w:pStyle w:val="a0"/>
        <w:rPr>
          <w:rtl/>
        </w:rPr>
      </w:pPr>
    </w:p>
    <w:p w14:paraId="76DC4292" w14:textId="77777777" w:rsidR="00000000" w:rsidRDefault="00E01313">
      <w:pPr>
        <w:pStyle w:val="a0"/>
        <w:rPr>
          <w:rFonts w:hint="cs"/>
          <w:rtl/>
        </w:rPr>
      </w:pPr>
      <w:r>
        <w:rPr>
          <w:rFonts w:hint="cs"/>
          <w:rtl/>
        </w:rPr>
        <w:t xml:space="preserve">הודעה למזכיר הכנסת, בבקשה. </w:t>
      </w:r>
    </w:p>
    <w:p w14:paraId="7AF2D578" w14:textId="77777777" w:rsidR="00000000" w:rsidRDefault="00E01313">
      <w:pPr>
        <w:pStyle w:val="a"/>
        <w:rPr>
          <w:rFonts w:hint="cs"/>
          <w:rtl/>
        </w:rPr>
      </w:pPr>
    </w:p>
    <w:p w14:paraId="50F4554D" w14:textId="77777777" w:rsidR="00000000" w:rsidRDefault="00E01313">
      <w:pPr>
        <w:pStyle w:val="a"/>
        <w:rPr>
          <w:rtl/>
        </w:rPr>
      </w:pPr>
      <w:bookmarkStart w:id="296" w:name="_Toc78873062"/>
      <w:r>
        <w:rPr>
          <w:rtl/>
        </w:rPr>
        <w:t>סגן מזכיר הכנסת דוד לב:</w:t>
      </w:r>
      <w:bookmarkEnd w:id="296"/>
    </w:p>
    <w:p w14:paraId="48795CCA" w14:textId="77777777" w:rsidR="00000000" w:rsidRDefault="00E01313">
      <w:pPr>
        <w:pStyle w:val="a0"/>
        <w:rPr>
          <w:rFonts w:hint="cs"/>
          <w:rtl/>
        </w:rPr>
      </w:pPr>
    </w:p>
    <w:p w14:paraId="72E987D9" w14:textId="77777777" w:rsidR="00000000" w:rsidRDefault="00E01313">
      <w:pPr>
        <w:pStyle w:val="a0"/>
        <w:rPr>
          <w:rFonts w:hint="cs"/>
          <w:rtl/>
        </w:rPr>
      </w:pPr>
      <w:r>
        <w:rPr>
          <w:rFonts w:hint="cs"/>
          <w:rtl/>
        </w:rPr>
        <w:t xml:space="preserve">ברשות יושב-ראש הכנסת, הנני מתכבד להודיע, כי הונחה על שולחן הכנסת, לקריאה שנייה וקריאה </w:t>
      </w:r>
      <w:r>
        <w:rPr>
          <w:rFonts w:hint="cs"/>
          <w:rtl/>
        </w:rPr>
        <w:t xml:space="preserve">שלישית, הצעת חוק למניעת הטרדה מינית (תיקון), התשס"ד-2004, שהחזירה הוועדה לקידום מעמד האשה. תודה. </w:t>
      </w:r>
    </w:p>
    <w:p w14:paraId="040D8134" w14:textId="77777777" w:rsidR="00000000" w:rsidRDefault="00E01313">
      <w:pPr>
        <w:pStyle w:val="a0"/>
        <w:rPr>
          <w:rFonts w:hint="cs"/>
          <w:rtl/>
        </w:rPr>
      </w:pPr>
    </w:p>
    <w:p w14:paraId="152254A0" w14:textId="77777777" w:rsidR="00000000" w:rsidRDefault="00E01313">
      <w:pPr>
        <w:pStyle w:val="a2"/>
        <w:rPr>
          <w:rtl/>
        </w:rPr>
      </w:pPr>
    </w:p>
    <w:p w14:paraId="61154275" w14:textId="77777777" w:rsidR="00000000" w:rsidRDefault="00E01313">
      <w:pPr>
        <w:pStyle w:val="a2"/>
        <w:rPr>
          <w:rFonts w:hint="cs"/>
          <w:rtl/>
        </w:rPr>
      </w:pPr>
      <w:bookmarkStart w:id="297" w:name="CS21515FI0021515T28_01_2004_14_00_43"/>
      <w:bookmarkStart w:id="298" w:name="_Toc78873063"/>
      <w:bookmarkEnd w:id="297"/>
      <w:r>
        <w:rPr>
          <w:rtl/>
        </w:rPr>
        <w:t>הצ</w:t>
      </w:r>
      <w:r>
        <w:rPr>
          <w:rFonts w:hint="cs"/>
          <w:rtl/>
        </w:rPr>
        <w:t xml:space="preserve">עת חוק </w:t>
      </w:r>
      <w:r>
        <w:rPr>
          <w:rtl/>
        </w:rPr>
        <w:t>בתי</w:t>
      </w:r>
      <w:r>
        <w:rPr>
          <w:rFonts w:hint="cs"/>
          <w:rtl/>
        </w:rPr>
        <w:t>-</w:t>
      </w:r>
      <w:r>
        <w:rPr>
          <w:rtl/>
        </w:rPr>
        <w:t>המשפט (תיקון - דיון בנושא</w:t>
      </w:r>
      <w:r>
        <w:rPr>
          <w:rFonts w:hint="cs"/>
          <w:rtl/>
        </w:rPr>
        <w:t>י</w:t>
      </w:r>
      <w:r>
        <w:rPr>
          <w:rtl/>
        </w:rPr>
        <w:t xml:space="preserve"> דת), התשס"ג-2003</w:t>
      </w:r>
      <w:bookmarkEnd w:id="298"/>
      <w:r>
        <w:rPr>
          <w:rtl/>
        </w:rPr>
        <w:t xml:space="preserve">  </w:t>
      </w:r>
    </w:p>
    <w:p w14:paraId="07A37586" w14:textId="77777777" w:rsidR="00000000" w:rsidRDefault="00E01313">
      <w:pPr>
        <w:pStyle w:val="a0"/>
        <w:ind w:firstLine="0"/>
        <w:rPr>
          <w:rFonts w:hint="cs"/>
          <w:rtl/>
        </w:rPr>
      </w:pPr>
      <w:r>
        <w:rPr>
          <w:rtl/>
        </w:rPr>
        <w:t>[נספחות.]</w:t>
      </w:r>
    </w:p>
    <w:p w14:paraId="24E04230" w14:textId="77777777" w:rsidR="00000000" w:rsidRDefault="00E01313">
      <w:pPr>
        <w:pStyle w:val="a2"/>
        <w:rPr>
          <w:rFonts w:hint="cs"/>
          <w:rtl/>
        </w:rPr>
      </w:pPr>
      <w:bookmarkStart w:id="299" w:name="_Toc78873064"/>
      <w:r>
        <w:rPr>
          <w:rFonts w:hint="cs"/>
          <w:rtl/>
        </w:rPr>
        <w:t>(הצעת קבוצת חברי הכנסת)</w:t>
      </w:r>
      <w:bookmarkEnd w:id="299"/>
    </w:p>
    <w:p w14:paraId="4A58013B" w14:textId="77777777" w:rsidR="00000000" w:rsidRDefault="00E01313">
      <w:pPr>
        <w:pStyle w:val="-0"/>
        <w:rPr>
          <w:rFonts w:hint="cs"/>
          <w:rtl/>
        </w:rPr>
      </w:pPr>
    </w:p>
    <w:p w14:paraId="2D340D73" w14:textId="77777777" w:rsidR="00000000" w:rsidRDefault="00E01313">
      <w:pPr>
        <w:pStyle w:val="af1"/>
        <w:rPr>
          <w:rtl/>
        </w:rPr>
      </w:pPr>
      <w:r>
        <w:rPr>
          <w:rtl/>
        </w:rPr>
        <w:t>היו"ר מוחמד ברכה:</w:t>
      </w:r>
    </w:p>
    <w:p w14:paraId="40F4C686" w14:textId="77777777" w:rsidR="00000000" w:rsidRDefault="00E01313">
      <w:pPr>
        <w:pStyle w:val="a0"/>
        <w:rPr>
          <w:rtl/>
        </w:rPr>
      </w:pPr>
    </w:p>
    <w:p w14:paraId="0970E30B" w14:textId="77777777" w:rsidR="00000000" w:rsidRDefault="00E01313">
      <w:pPr>
        <w:pStyle w:val="a0"/>
        <w:rPr>
          <w:rFonts w:hint="cs"/>
          <w:rtl/>
        </w:rPr>
      </w:pPr>
      <w:r>
        <w:rPr>
          <w:rFonts w:hint="cs"/>
          <w:rtl/>
        </w:rPr>
        <w:t xml:space="preserve">אנחנו עוברים להצעת חוק בתי-המשפט (תיקון </w:t>
      </w:r>
      <w:r>
        <w:rPr>
          <w:rtl/>
        </w:rPr>
        <w:t>–</w:t>
      </w:r>
      <w:r>
        <w:rPr>
          <w:rFonts w:hint="cs"/>
          <w:rtl/>
        </w:rPr>
        <w:t xml:space="preserve"> ד</w:t>
      </w:r>
      <w:r>
        <w:rPr>
          <w:rFonts w:hint="cs"/>
          <w:rtl/>
        </w:rPr>
        <w:t xml:space="preserve">יון בנושאי דת), התשס"ג-2003, שמספרה פ/704. חבר הכנסת יאיר פרץ, בבקשה. </w:t>
      </w:r>
    </w:p>
    <w:p w14:paraId="4AC2C0BD" w14:textId="77777777" w:rsidR="00000000" w:rsidRDefault="00E01313">
      <w:pPr>
        <w:pStyle w:val="a0"/>
        <w:rPr>
          <w:rFonts w:hint="cs"/>
          <w:rtl/>
        </w:rPr>
      </w:pPr>
    </w:p>
    <w:p w14:paraId="2C68DECA" w14:textId="77777777" w:rsidR="00000000" w:rsidRDefault="00E01313">
      <w:pPr>
        <w:pStyle w:val="a"/>
        <w:rPr>
          <w:rtl/>
        </w:rPr>
      </w:pPr>
      <w:bookmarkStart w:id="300" w:name="FS000000501T28_01_2004_14_04_32"/>
      <w:bookmarkStart w:id="301" w:name="_Toc78873065"/>
      <w:bookmarkEnd w:id="300"/>
      <w:r>
        <w:rPr>
          <w:rFonts w:hint="eastAsia"/>
          <w:rtl/>
        </w:rPr>
        <w:t>יאיר</w:t>
      </w:r>
      <w:r>
        <w:rPr>
          <w:rtl/>
        </w:rPr>
        <w:t xml:space="preserve"> פרץ (ש"ס):</w:t>
      </w:r>
      <w:bookmarkEnd w:id="301"/>
    </w:p>
    <w:p w14:paraId="4E37B3D7" w14:textId="77777777" w:rsidR="00000000" w:rsidRDefault="00E01313">
      <w:pPr>
        <w:pStyle w:val="a0"/>
        <w:rPr>
          <w:rFonts w:hint="cs"/>
          <w:rtl/>
        </w:rPr>
      </w:pPr>
    </w:p>
    <w:p w14:paraId="49FB0B62" w14:textId="77777777" w:rsidR="00000000" w:rsidRDefault="00E01313">
      <w:pPr>
        <w:pStyle w:val="a0"/>
        <w:rPr>
          <w:rFonts w:hint="cs"/>
          <w:rtl/>
        </w:rPr>
      </w:pPr>
      <w:r>
        <w:rPr>
          <w:rFonts w:hint="cs"/>
          <w:rtl/>
        </w:rPr>
        <w:t xml:space="preserve">אדוני היושב-ראש, עמיתי חברי הכנסת, הצעת חוק בתי-המשפט (תיקון </w:t>
      </w:r>
      <w:r>
        <w:rPr>
          <w:rtl/>
        </w:rPr>
        <w:t>–</w:t>
      </w:r>
      <w:r>
        <w:rPr>
          <w:rFonts w:hint="cs"/>
          <w:rtl/>
        </w:rPr>
        <w:t xml:space="preserve"> דיון בנושאי דת), התשס"ג-2003. הצעת חוק זו באה לתקן את חוק בתי-המשפט, התשמ"ד-1984, סעיף 27. בדיון בבית-המ</w:t>
      </w:r>
      <w:r>
        <w:rPr>
          <w:rFonts w:hint="cs"/>
          <w:rtl/>
        </w:rPr>
        <w:t xml:space="preserve">שפט העליון בשבתו כבית-דין גבוה לצדק, מעשה שלטוני הנובע מטעמים דתיים או חוק העוסק במוסדות דת והוא נדון בהרכב של שלושה שופטים, יידון כאשר לפחות אחד מהשופטים דתי. </w:t>
      </w:r>
    </w:p>
    <w:p w14:paraId="3EF084FF" w14:textId="77777777" w:rsidR="00000000" w:rsidRDefault="00E01313">
      <w:pPr>
        <w:pStyle w:val="a0"/>
        <w:rPr>
          <w:rFonts w:hint="cs"/>
          <w:rtl/>
        </w:rPr>
      </w:pPr>
    </w:p>
    <w:p w14:paraId="2C2AEEAC" w14:textId="77777777" w:rsidR="00000000" w:rsidRDefault="00E01313">
      <w:pPr>
        <w:pStyle w:val="af0"/>
        <w:rPr>
          <w:rtl/>
        </w:rPr>
      </w:pPr>
      <w:r>
        <w:rPr>
          <w:rFonts w:hint="eastAsia"/>
          <w:rtl/>
        </w:rPr>
        <w:t>אתי</w:t>
      </w:r>
      <w:r>
        <w:rPr>
          <w:rtl/>
        </w:rPr>
        <w:t xml:space="preserve"> לבני (שינוי):</w:t>
      </w:r>
    </w:p>
    <w:p w14:paraId="061313A1" w14:textId="77777777" w:rsidR="00000000" w:rsidRDefault="00E01313">
      <w:pPr>
        <w:pStyle w:val="a0"/>
        <w:rPr>
          <w:rFonts w:hint="cs"/>
          <w:rtl/>
        </w:rPr>
      </w:pPr>
    </w:p>
    <w:p w14:paraId="24E4C47B" w14:textId="77777777" w:rsidR="00000000" w:rsidRDefault="00E01313">
      <w:pPr>
        <w:pStyle w:val="a0"/>
        <w:rPr>
          <w:rFonts w:hint="cs"/>
          <w:rtl/>
        </w:rPr>
      </w:pPr>
      <w:r>
        <w:rPr>
          <w:rFonts w:hint="cs"/>
          <w:rtl/>
        </w:rPr>
        <w:t>גם אשה - - -</w:t>
      </w:r>
    </w:p>
    <w:p w14:paraId="775276FA" w14:textId="77777777" w:rsidR="00000000" w:rsidRDefault="00E01313">
      <w:pPr>
        <w:pStyle w:val="a0"/>
        <w:rPr>
          <w:rFonts w:hint="cs"/>
          <w:rtl/>
        </w:rPr>
      </w:pPr>
    </w:p>
    <w:p w14:paraId="31AB3BEC" w14:textId="77777777" w:rsidR="00000000" w:rsidRDefault="00E01313">
      <w:pPr>
        <w:pStyle w:val="-"/>
        <w:rPr>
          <w:rtl/>
        </w:rPr>
      </w:pPr>
      <w:bookmarkStart w:id="302" w:name="FS000000501T28_01_2004_14_06_35C"/>
      <w:bookmarkEnd w:id="302"/>
      <w:r>
        <w:rPr>
          <w:rtl/>
        </w:rPr>
        <w:t>יאיר פרץ (ש"ס):</w:t>
      </w:r>
    </w:p>
    <w:p w14:paraId="1126A42E" w14:textId="77777777" w:rsidR="00000000" w:rsidRDefault="00E01313">
      <w:pPr>
        <w:pStyle w:val="a0"/>
        <w:rPr>
          <w:rtl/>
        </w:rPr>
      </w:pPr>
    </w:p>
    <w:p w14:paraId="12752B37" w14:textId="77777777" w:rsidR="00000000" w:rsidRDefault="00E01313">
      <w:pPr>
        <w:pStyle w:val="a0"/>
        <w:rPr>
          <w:rFonts w:hint="cs"/>
          <w:rtl/>
        </w:rPr>
      </w:pPr>
      <w:r>
        <w:rPr>
          <w:rFonts w:hint="cs"/>
          <w:rtl/>
        </w:rPr>
        <w:t>לא, לא. אשה זה דבר אחר ושופט זה משהו אחר. זה</w:t>
      </w:r>
      <w:r>
        <w:rPr>
          <w:rFonts w:hint="cs"/>
          <w:rtl/>
        </w:rPr>
        <w:t xml:space="preserve"> נושא ערכי, לעומת נושא מיני. </w:t>
      </w:r>
    </w:p>
    <w:p w14:paraId="3407A0CB" w14:textId="77777777" w:rsidR="00000000" w:rsidRDefault="00E01313">
      <w:pPr>
        <w:pStyle w:val="a0"/>
        <w:rPr>
          <w:rFonts w:hint="cs"/>
          <w:rtl/>
        </w:rPr>
      </w:pPr>
    </w:p>
    <w:p w14:paraId="23B04DFC" w14:textId="77777777" w:rsidR="00000000" w:rsidRDefault="00E01313">
      <w:pPr>
        <w:pStyle w:val="a0"/>
        <w:rPr>
          <w:rFonts w:hint="cs"/>
          <w:rtl/>
        </w:rPr>
      </w:pPr>
      <w:r>
        <w:rPr>
          <w:rFonts w:hint="cs"/>
          <w:rtl/>
        </w:rPr>
        <w:t>כמו כן, אדוני היושב-ראש, בחוק בתי-המשפט לעניינים מינהליים, התש"ס-2000, יבוא תיקון - - -</w:t>
      </w:r>
    </w:p>
    <w:p w14:paraId="3DAC85E7" w14:textId="77777777" w:rsidR="00000000" w:rsidRDefault="00E01313">
      <w:pPr>
        <w:pStyle w:val="a0"/>
        <w:rPr>
          <w:rFonts w:hint="cs"/>
          <w:rtl/>
        </w:rPr>
      </w:pPr>
    </w:p>
    <w:p w14:paraId="1E99C217" w14:textId="77777777" w:rsidR="00000000" w:rsidRDefault="00E01313">
      <w:pPr>
        <w:pStyle w:val="af0"/>
        <w:rPr>
          <w:rtl/>
        </w:rPr>
      </w:pPr>
      <w:r>
        <w:rPr>
          <w:rFonts w:hint="eastAsia"/>
          <w:rtl/>
        </w:rPr>
        <w:t>מיכאל</w:t>
      </w:r>
      <w:r>
        <w:rPr>
          <w:rtl/>
        </w:rPr>
        <w:t xml:space="preserve"> רצון (הליכוד):</w:t>
      </w:r>
    </w:p>
    <w:p w14:paraId="0BB7B7A9" w14:textId="77777777" w:rsidR="00000000" w:rsidRDefault="00E01313">
      <w:pPr>
        <w:pStyle w:val="a0"/>
        <w:rPr>
          <w:rFonts w:hint="cs"/>
          <w:rtl/>
        </w:rPr>
      </w:pPr>
    </w:p>
    <w:p w14:paraId="220D96ED" w14:textId="77777777" w:rsidR="00000000" w:rsidRDefault="00E01313">
      <w:pPr>
        <w:pStyle w:val="a0"/>
        <w:rPr>
          <w:rFonts w:hint="cs"/>
          <w:rtl/>
        </w:rPr>
      </w:pPr>
      <w:r>
        <w:rPr>
          <w:rFonts w:hint="cs"/>
          <w:rtl/>
        </w:rPr>
        <w:t>מי יגדיר מיהו דתי?</w:t>
      </w:r>
    </w:p>
    <w:p w14:paraId="7E63D557" w14:textId="77777777" w:rsidR="00000000" w:rsidRDefault="00E01313">
      <w:pPr>
        <w:pStyle w:val="a0"/>
        <w:rPr>
          <w:rFonts w:hint="cs"/>
          <w:rtl/>
        </w:rPr>
      </w:pPr>
    </w:p>
    <w:p w14:paraId="56FC633D" w14:textId="77777777" w:rsidR="00000000" w:rsidRDefault="00E01313">
      <w:pPr>
        <w:pStyle w:val="-"/>
        <w:rPr>
          <w:rtl/>
        </w:rPr>
      </w:pPr>
      <w:bookmarkStart w:id="303" w:name="FS000000501T28_01_2004_14_08_01C"/>
      <w:bookmarkEnd w:id="303"/>
      <w:r>
        <w:rPr>
          <w:rtl/>
        </w:rPr>
        <w:t>יאיר פרץ (ש"ס):</w:t>
      </w:r>
    </w:p>
    <w:p w14:paraId="2B780616" w14:textId="77777777" w:rsidR="00000000" w:rsidRDefault="00E01313">
      <w:pPr>
        <w:pStyle w:val="a0"/>
        <w:rPr>
          <w:rtl/>
        </w:rPr>
      </w:pPr>
    </w:p>
    <w:p w14:paraId="368E3530" w14:textId="77777777" w:rsidR="00000000" w:rsidRDefault="00E01313">
      <w:pPr>
        <w:pStyle w:val="a0"/>
        <w:rPr>
          <w:rFonts w:hint="cs"/>
          <w:rtl/>
        </w:rPr>
      </w:pPr>
      <w:r>
        <w:rPr>
          <w:rFonts w:hint="cs"/>
          <w:rtl/>
        </w:rPr>
        <w:t xml:space="preserve">אוי ואבוי אם במדינת ישראל צריך להגדיר מיהו דתי. </w:t>
      </w:r>
    </w:p>
    <w:p w14:paraId="089B38F3" w14:textId="77777777" w:rsidR="00000000" w:rsidRDefault="00E01313">
      <w:pPr>
        <w:pStyle w:val="a0"/>
        <w:rPr>
          <w:rFonts w:hint="cs"/>
          <w:rtl/>
        </w:rPr>
      </w:pPr>
    </w:p>
    <w:p w14:paraId="45E472D5" w14:textId="77777777" w:rsidR="00000000" w:rsidRDefault="00E01313">
      <w:pPr>
        <w:pStyle w:val="af0"/>
        <w:rPr>
          <w:rtl/>
        </w:rPr>
      </w:pPr>
      <w:r>
        <w:rPr>
          <w:rFonts w:hint="eastAsia"/>
          <w:rtl/>
        </w:rPr>
        <w:t>מיכאל</w:t>
      </w:r>
      <w:r>
        <w:rPr>
          <w:rtl/>
        </w:rPr>
        <w:t xml:space="preserve"> רצון (הליכוד):</w:t>
      </w:r>
    </w:p>
    <w:p w14:paraId="681623D4" w14:textId="77777777" w:rsidR="00000000" w:rsidRDefault="00E01313">
      <w:pPr>
        <w:pStyle w:val="a0"/>
        <w:rPr>
          <w:rFonts w:hint="cs"/>
          <w:rtl/>
        </w:rPr>
      </w:pPr>
    </w:p>
    <w:p w14:paraId="34695CAD" w14:textId="77777777" w:rsidR="00000000" w:rsidRDefault="00E01313">
      <w:pPr>
        <w:pStyle w:val="a0"/>
        <w:rPr>
          <w:rFonts w:hint="cs"/>
          <w:rtl/>
        </w:rPr>
      </w:pPr>
      <w:r>
        <w:rPr>
          <w:rFonts w:hint="cs"/>
          <w:rtl/>
        </w:rPr>
        <w:t xml:space="preserve">למה? </w:t>
      </w:r>
      <w:r>
        <w:rPr>
          <w:rFonts w:hint="cs"/>
          <w:rtl/>
        </w:rPr>
        <w:t>מי יקבע כמה מצוות צריך לשמור כדי להיות דתי?</w:t>
      </w:r>
    </w:p>
    <w:p w14:paraId="49151876" w14:textId="77777777" w:rsidR="00000000" w:rsidRDefault="00E01313">
      <w:pPr>
        <w:pStyle w:val="-"/>
        <w:rPr>
          <w:rtl/>
        </w:rPr>
      </w:pPr>
      <w:bookmarkStart w:id="304" w:name="FS000000501T28_01_2004_14_08_22C"/>
      <w:bookmarkEnd w:id="304"/>
    </w:p>
    <w:p w14:paraId="495848E0" w14:textId="77777777" w:rsidR="00000000" w:rsidRDefault="00E01313">
      <w:pPr>
        <w:pStyle w:val="-"/>
        <w:rPr>
          <w:rtl/>
        </w:rPr>
      </w:pPr>
      <w:r>
        <w:rPr>
          <w:rtl/>
        </w:rPr>
        <w:t>יאיר פרץ (ש"ס):</w:t>
      </w:r>
    </w:p>
    <w:p w14:paraId="5AF08354" w14:textId="77777777" w:rsidR="00000000" w:rsidRDefault="00E01313">
      <w:pPr>
        <w:pStyle w:val="a0"/>
        <w:rPr>
          <w:rtl/>
        </w:rPr>
      </w:pPr>
    </w:p>
    <w:p w14:paraId="57EB1211" w14:textId="77777777" w:rsidR="00000000" w:rsidRDefault="00E01313">
      <w:pPr>
        <w:pStyle w:val="a0"/>
        <w:rPr>
          <w:rFonts w:hint="cs"/>
          <w:rtl/>
        </w:rPr>
      </w:pPr>
      <w:r>
        <w:rPr>
          <w:rFonts w:hint="cs"/>
          <w:rtl/>
        </w:rPr>
        <w:t xml:space="preserve">מי קובע היום שבהרכבים של בית-המשפט צריך להיות שופט דתי או שופט ערבי? קובעים היום. זה קיים במציאות. יש הרכבים שבהם יש שופט דתי, במכסה מסוימת. זה קיים היום בפועל. </w:t>
      </w:r>
    </w:p>
    <w:p w14:paraId="70210D3C" w14:textId="77777777" w:rsidR="00000000" w:rsidRDefault="00E01313">
      <w:pPr>
        <w:pStyle w:val="a0"/>
        <w:rPr>
          <w:rFonts w:hint="cs"/>
          <w:rtl/>
        </w:rPr>
      </w:pPr>
    </w:p>
    <w:p w14:paraId="3F05A8B0" w14:textId="77777777" w:rsidR="00000000" w:rsidRDefault="00E01313">
      <w:pPr>
        <w:pStyle w:val="af0"/>
        <w:rPr>
          <w:rtl/>
        </w:rPr>
      </w:pPr>
      <w:r>
        <w:rPr>
          <w:rFonts w:hint="eastAsia"/>
          <w:rtl/>
        </w:rPr>
        <w:t>אילן</w:t>
      </w:r>
      <w:r>
        <w:rPr>
          <w:rtl/>
        </w:rPr>
        <w:t xml:space="preserve"> שלגי (שינוי):</w:t>
      </w:r>
    </w:p>
    <w:p w14:paraId="5725455F" w14:textId="77777777" w:rsidR="00000000" w:rsidRDefault="00E01313">
      <w:pPr>
        <w:pStyle w:val="a0"/>
        <w:rPr>
          <w:rFonts w:hint="cs"/>
          <w:rtl/>
        </w:rPr>
      </w:pPr>
    </w:p>
    <w:p w14:paraId="4BE33AC2" w14:textId="77777777" w:rsidR="00000000" w:rsidRDefault="00E01313">
      <w:pPr>
        <w:pStyle w:val="a0"/>
        <w:rPr>
          <w:rFonts w:hint="cs"/>
          <w:rtl/>
        </w:rPr>
      </w:pPr>
      <w:r>
        <w:rPr>
          <w:rFonts w:hint="cs"/>
          <w:rtl/>
        </w:rPr>
        <w:t xml:space="preserve">רפורמים זה </w:t>
      </w:r>
      <w:r>
        <w:rPr>
          <w:rFonts w:hint="cs"/>
          <w:rtl/>
        </w:rPr>
        <w:t>בסדר?</w:t>
      </w:r>
    </w:p>
    <w:p w14:paraId="6751F7DF" w14:textId="77777777" w:rsidR="00000000" w:rsidRDefault="00E01313">
      <w:pPr>
        <w:pStyle w:val="a0"/>
        <w:rPr>
          <w:rFonts w:hint="cs"/>
          <w:rtl/>
        </w:rPr>
      </w:pPr>
    </w:p>
    <w:p w14:paraId="4E9F0638" w14:textId="77777777" w:rsidR="00000000" w:rsidRDefault="00E01313">
      <w:pPr>
        <w:pStyle w:val="-"/>
        <w:rPr>
          <w:rtl/>
        </w:rPr>
      </w:pPr>
      <w:r>
        <w:rPr>
          <w:rFonts w:hint="eastAsia"/>
          <w:rtl/>
        </w:rPr>
        <w:t>יאיר</w:t>
      </w:r>
      <w:r>
        <w:rPr>
          <w:rtl/>
        </w:rPr>
        <w:t xml:space="preserve"> פרץ (ש"ס):</w:t>
      </w:r>
    </w:p>
    <w:p w14:paraId="45BE74E0" w14:textId="77777777" w:rsidR="00000000" w:rsidRDefault="00E01313">
      <w:pPr>
        <w:pStyle w:val="a0"/>
        <w:rPr>
          <w:rFonts w:hint="cs"/>
          <w:rtl/>
        </w:rPr>
      </w:pPr>
    </w:p>
    <w:p w14:paraId="369689BF" w14:textId="77777777" w:rsidR="00000000" w:rsidRDefault="00E01313">
      <w:pPr>
        <w:pStyle w:val="a0"/>
        <w:rPr>
          <w:rFonts w:hint="cs"/>
          <w:rtl/>
        </w:rPr>
      </w:pPr>
      <w:r>
        <w:rPr>
          <w:rFonts w:hint="cs"/>
          <w:rtl/>
        </w:rPr>
        <w:t xml:space="preserve">תקשיבו לרגע ותשמעו מה הנימוק שמאחורי זה. </w:t>
      </w:r>
    </w:p>
    <w:p w14:paraId="482F2C18" w14:textId="77777777" w:rsidR="00000000" w:rsidRDefault="00E01313">
      <w:pPr>
        <w:pStyle w:val="a0"/>
        <w:rPr>
          <w:rFonts w:hint="cs"/>
          <w:rtl/>
        </w:rPr>
      </w:pPr>
    </w:p>
    <w:p w14:paraId="54BB680A" w14:textId="77777777" w:rsidR="00000000" w:rsidRDefault="00E01313">
      <w:pPr>
        <w:pStyle w:val="a0"/>
        <w:rPr>
          <w:rFonts w:hint="cs"/>
          <w:rtl/>
        </w:rPr>
      </w:pPr>
      <w:r>
        <w:rPr>
          <w:rFonts w:hint="cs"/>
          <w:rtl/>
        </w:rPr>
        <w:t xml:space="preserve">- - - בכל דיון בבתי-משפט לעניינים מינהליים שעניינו מעשה שלטוני הנובע מטעמים דתיים, או חוק העוסק במוסדות דת והוא נדון בהרכב של שלושה שופטים, הוא יידון כאשר אחד השופטים בהרכב יהיה דתי. </w:t>
      </w:r>
    </w:p>
    <w:p w14:paraId="349320E0" w14:textId="77777777" w:rsidR="00000000" w:rsidRDefault="00E01313">
      <w:pPr>
        <w:pStyle w:val="a0"/>
        <w:rPr>
          <w:rFonts w:hint="cs"/>
          <w:rtl/>
        </w:rPr>
      </w:pPr>
    </w:p>
    <w:p w14:paraId="0B60F1AB" w14:textId="77777777" w:rsidR="00000000" w:rsidRDefault="00E01313">
      <w:pPr>
        <w:pStyle w:val="a0"/>
        <w:rPr>
          <w:rFonts w:hint="cs"/>
          <w:rtl/>
        </w:rPr>
      </w:pPr>
      <w:r>
        <w:rPr>
          <w:rFonts w:hint="cs"/>
          <w:rtl/>
        </w:rPr>
        <w:t>אדונ</w:t>
      </w:r>
      <w:r>
        <w:rPr>
          <w:rFonts w:hint="cs"/>
          <w:rtl/>
        </w:rPr>
        <w:t>י היושב-ראש, מטרת הצעת חוק זו היא לקבוע, שכל הסוגיות המשפטיות הנוגעות לענייני דת, ובמיוחד ביחס לאקטים שלטוניים העוסקים בעניינים דתיים, יובטח ייצוג להשקפת העולם הדתית גם בהרכבם של השופטים המכריעים בסוגיה. הצעת חוק זו נועדה בעיקר להבטיח, בין היתר, את התמצאות</w:t>
      </w:r>
      <w:r>
        <w:rPr>
          <w:rFonts w:hint="cs"/>
          <w:rtl/>
        </w:rPr>
        <w:t xml:space="preserve"> ההרכב בסוגיות דתיות והתחשבות ברגשות של הציבור הדתי והמסורתי. </w:t>
      </w:r>
    </w:p>
    <w:p w14:paraId="2123DAC1" w14:textId="77777777" w:rsidR="00000000" w:rsidRDefault="00E01313">
      <w:pPr>
        <w:pStyle w:val="a0"/>
        <w:rPr>
          <w:rFonts w:hint="cs"/>
          <w:rtl/>
        </w:rPr>
      </w:pPr>
    </w:p>
    <w:p w14:paraId="778BE957" w14:textId="77777777" w:rsidR="00000000" w:rsidRDefault="00E01313">
      <w:pPr>
        <w:pStyle w:val="a0"/>
        <w:rPr>
          <w:rFonts w:hint="cs"/>
          <w:rtl/>
        </w:rPr>
      </w:pPr>
      <w:r>
        <w:rPr>
          <w:rFonts w:hint="cs"/>
          <w:rtl/>
        </w:rPr>
        <w:t>אדוני היושב-ראש, אדוני שר המשפטים, מטרת הצעת החוק שלי לאחד. כשיהיה דיון בסוגיות דתיות, עקרוניות, ערכיות, שקשורות רק לנושאים דתיים, יהיה שופט שמכיר את סוגי ההלכה ובקיא בהם. אני לא מדבר כמכריע א</w:t>
      </w:r>
      <w:r>
        <w:rPr>
          <w:rFonts w:hint="cs"/>
          <w:rtl/>
        </w:rPr>
        <w:t xml:space="preserve">לא כאדם שיכול לתת עמדה שמייצגת את המהות של אותו נושא רק בנושאים דתיים ורק בהרכב של שלושה שופטים. לכן אין שום סיבה להתנגד להצעה הזאת. אין מטרה, חלילה, להפוך את בית-המשפט לבית-משפט להחלטות דתיות. </w:t>
      </w:r>
    </w:p>
    <w:p w14:paraId="4D839688" w14:textId="77777777" w:rsidR="00000000" w:rsidRDefault="00E01313">
      <w:pPr>
        <w:pStyle w:val="a0"/>
        <w:rPr>
          <w:rFonts w:hint="cs"/>
          <w:rtl/>
        </w:rPr>
      </w:pPr>
    </w:p>
    <w:p w14:paraId="4C32B6D9" w14:textId="77777777" w:rsidR="00000000" w:rsidRDefault="00E01313">
      <w:pPr>
        <w:pStyle w:val="af0"/>
        <w:rPr>
          <w:rtl/>
        </w:rPr>
      </w:pPr>
      <w:r>
        <w:rPr>
          <w:rFonts w:hint="eastAsia"/>
          <w:rtl/>
        </w:rPr>
        <w:t>אילן</w:t>
      </w:r>
      <w:r>
        <w:rPr>
          <w:rtl/>
        </w:rPr>
        <w:t xml:space="preserve"> שלגי (שינוי):</w:t>
      </w:r>
    </w:p>
    <w:p w14:paraId="509D7BB2" w14:textId="77777777" w:rsidR="00000000" w:rsidRDefault="00E01313">
      <w:pPr>
        <w:pStyle w:val="a0"/>
        <w:rPr>
          <w:rFonts w:hint="cs"/>
          <w:rtl/>
        </w:rPr>
      </w:pPr>
    </w:p>
    <w:p w14:paraId="449F45D6" w14:textId="77777777" w:rsidR="00000000" w:rsidRDefault="00E01313">
      <w:pPr>
        <w:pStyle w:val="a0"/>
        <w:rPr>
          <w:rFonts w:hint="cs"/>
          <w:rtl/>
        </w:rPr>
      </w:pPr>
      <w:r>
        <w:rPr>
          <w:rFonts w:hint="cs"/>
          <w:rtl/>
        </w:rPr>
        <w:t>דיינית דתית בבית-הדין הרבני, זה בסדר?</w:t>
      </w:r>
    </w:p>
    <w:p w14:paraId="2D470B58" w14:textId="77777777" w:rsidR="00000000" w:rsidRDefault="00E01313">
      <w:pPr>
        <w:pStyle w:val="a0"/>
        <w:rPr>
          <w:rFonts w:hint="cs"/>
          <w:rtl/>
        </w:rPr>
      </w:pPr>
    </w:p>
    <w:p w14:paraId="198AF854" w14:textId="77777777" w:rsidR="00000000" w:rsidRDefault="00E01313">
      <w:pPr>
        <w:pStyle w:val="-"/>
        <w:rPr>
          <w:rtl/>
        </w:rPr>
      </w:pPr>
      <w:bookmarkStart w:id="305" w:name="FS000000501T28_01_2004_14_13_31C"/>
      <w:bookmarkEnd w:id="305"/>
      <w:r>
        <w:rPr>
          <w:rtl/>
        </w:rPr>
        <w:t>י</w:t>
      </w:r>
      <w:r>
        <w:rPr>
          <w:rtl/>
        </w:rPr>
        <w:t>איר פרץ (ש"ס):</w:t>
      </w:r>
    </w:p>
    <w:p w14:paraId="03655B54" w14:textId="77777777" w:rsidR="00000000" w:rsidRDefault="00E01313">
      <w:pPr>
        <w:pStyle w:val="a0"/>
        <w:rPr>
          <w:rtl/>
        </w:rPr>
      </w:pPr>
    </w:p>
    <w:p w14:paraId="626D4A74" w14:textId="77777777" w:rsidR="00000000" w:rsidRDefault="00E01313">
      <w:pPr>
        <w:pStyle w:val="a0"/>
        <w:rPr>
          <w:rFonts w:hint="cs"/>
          <w:rtl/>
        </w:rPr>
      </w:pPr>
      <w:r>
        <w:rPr>
          <w:rFonts w:hint="cs"/>
          <w:rtl/>
        </w:rPr>
        <w:t xml:space="preserve">אין מושג כזה, דיינית דתית. </w:t>
      </w:r>
    </w:p>
    <w:p w14:paraId="15CE330A" w14:textId="77777777" w:rsidR="00000000" w:rsidRDefault="00E01313">
      <w:pPr>
        <w:pStyle w:val="a0"/>
        <w:rPr>
          <w:rFonts w:hint="cs"/>
          <w:rtl/>
        </w:rPr>
      </w:pPr>
    </w:p>
    <w:p w14:paraId="2288B384" w14:textId="77777777" w:rsidR="00000000" w:rsidRDefault="00E01313">
      <w:pPr>
        <w:pStyle w:val="a0"/>
        <w:rPr>
          <w:rFonts w:hint="cs"/>
          <w:rtl/>
        </w:rPr>
      </w:pPr>
      <w:r>
        <w:rPr>
          <w:rFonts w:hint="cs"/>
          <w:rtl/>
        </w:rPr>
        <w:t>אדוני היושב-ראש, כל הצעת החוק שלי לא באה לפלג אלא להיפך, להביא את דעת ההלכה מאדם קרוב, שמכיר היטב את ההלכה, לפני ולפנים. דבר זה יהיה במשפט שיידונו בו רק נושאים הלכתיים ולא בשום נושא אחר. הצעה זו יכולה לתרום הרבה</w:t>
      </w:r>
      <w:r>
        <w:rPr>
          <w:rFonts w:hint="cs"/>
          <w:rtl/>
        </w:rPr>
        <w:t xml:space="preserve"> ולאחד את העם על כל מרכיביו. </w:t>
      </w:r>
    </w:p>
    <w:p w14:paraId="715BA139" w14:textId="77777777" w:rsidR="00000000" w:rsidRDefault="00E01313">
      <w:pPr>
        <w:pStyle w:val="af1"/>
        <w:rPr>
          <w:rtl/>
        </w:rPr>
      </w:pPr>
    </w:p>
    <w:p w14:paraId="6344F27A" w14:textId="77777777" w:rsidR="00000000" w:rsidRDefault="00E01313">
      <w:pPr>
        <w:pStyle w:val="af1"/>
        <w:rPr>
          <w:rtl/>
        </w:rPr>
      </w:pPr>
      <w:r>
        <w:rPr>
          <w:rtl/>
        </w:rPr>
        <w:t>היו"ר מוחמד ברכה:</w:t>
      </w:r>
    </w:p>
    <w:p w14:paraId="67172C60" w14:textId="77777777" w:rsidR="00000000" w:rsidRDefault="00E01313">
      <w:pPr>
        <w:pStyle w:val="a0"/>
        <w:rPr>
          <w:rtl/>
        </w:rPr>
      </w:pPr>
    </w:p>
    <w:p w14:paraId="7F0E5AF4" w14:textId="77777777" w:rsidR="00000000" w:rsidRDefault="00E01313">
      <w:pPr>
        <w:pStyle w:val="a0"/>
        <w:rPr>
          <w:rFonts w:hint="cs"/>
          <w:rtl/>
        </w:rPr>
      </w:pPr>
      <w:r>
        <w:rPr>
          <w:rFonts w:hint="cs"/>
          <w:rtl/>
        </w:rPr>
        <w:t xml:space="preserve">תודה לחבר הכנסת יאיר פרץ. אדוני שר המשפטים ישיב בשם הממשלה. בבקשה. </w:t>
      </w:r>
    </w:p>
    <w:p w14:paraId="64C43B0C" w14:textId="77777777" w:rsidR="00000000" w:rsidRDefault="00E01313">
      <w:pPr>
        <w:pStyle w:val="a0"/>
        <w:rPr>
          <w:rFonts w:hint="cs"/>
          <w:rtl/>
        </w:rPr>
      </w:pPr>
    </w:p>
    <w:p w14:paraId="571A37AA" w14:textId="77777777" w:rsidR="00000000" w:rsidRDefault="00E01313">
      <w:pPr>
        <w:pStyle w:val="a"/>
        <w:rPr>
          <w:rtl/>
        </w:rPr>
      </w:pPr>
      <w:bookmarkStart w:id="306" w:name="FS000000517T28_01_2004_14_16_57"/>
      <w:bookmarkStart w:id="307" w:name="_Toc78873066"/>
      <w:bookmarkEnd w:id="306"/>
      <w:r>
        <w:rPr>
          <w:rFonts w:hint="eastAsia"/>
          <w:rtl/>
        </w:rPr>
        <w:t>שר</w:t>
      </w:r>
      <w:r>
        <w:rPr>
          <w:rtl/>
        </w:rPr>
        <w:t xml:space="preserve"> המשפטים יוסף לפיד:</w:t>
      </w:r>
      <w:bookmarkEnd w:id="307"/>
    </w:p>
    <w:p w14:paraId="23D65BB6" w14:textId="77777777" w:rsidR="00000000" w:rsidRDefault="00E01313">
      <w:pPr>
        <w:pStyle w:val="a0"/>
        <w:rPr>
          <w:rFonts w:hint="cs"/>
          <w:rtl/>
        </w:rPr>
      </w:pPr>
    </w:p>
    <w:p w14:paraId="71891E9F" w14:textId="77777777" w:rsidR="00000000" w:rsidRDefault="00E01313">
      <w:pPr>
        <w:pStyle w:val="a0"/>
        <w:rPr>
          <w:rFonts w:hint="cs"/>
          <w:rtl/>
        </w:rPr>
      </w:pPr>
      <w:r>
        <w:rPr>
          <w:rFonts w:hint="cs"/>
          <w:rtl/>
        </w:rPr>
        <w:t>אדוני היושב-ראש, אדוני ראש הממשלה, אם הייתי אדם דתי הייתי מתקומם נגד הניסיון הזה לסמן שופטים על-פי דתיותם. אין שום</w:t>
      </w:r>
      <w:r>
        <w:rPr>
          <w:rFonts w:hint="cs"/>
          <w:rtl/>
        </w:rPr>
        <w:t xml:space="preserve"> חוק, שום אבחנה, שום תקנה ושום קריטריון שעל-פיו אפשר לבוא להרכב בבית-משפט מחוזי בתל-אביב ולומר: אתה אדם דתי, אתה תשב שם. חלילה לנו מלהתחיל בנוהג כזה. יש דיינים והם יושבים בבתי-דין רבניים משום שהם אנשים דתיים, שהוסמכו לשפוט, אבל בבתי-הדין האזרחיים והפליליים</w:t>
      </w:r>
      <w:r>
        <w:rPr>
          <w:rFonts w:hint="cs"/>
          <w:rtl/>
        </w:rPr>
        <w:t xml:space="preserve"> יושבים שופטים, יהודים ולא-יהודים, ואף אחד לא עבר שום מבחן על מידת דתיותו. חבר הכנסת פרץ, אתם צריכים להיות האחרונים שירצו שיתחילו לאבחן שופטים בישראל, שוטרים בישראל או קצינים בישראל לפי מידת דתיותם.</w:t>
      </w:r>
    </w:p>
    <w:p w14:paraId="34689ADF" w14:textId="77777777" w:rsidR="00000000" w:rsidRDefault="00E01313">
      <w:pPr>
        <w:pStyle w:val="a0"/>
        <w:rPr>
          <w:rFonts w:hint="cs"/>
          <w:rtl/>
        </w:rPr>
      </w:pPr>
    </w:p>
    <w:p w14:paraId="2C0A2013" w14:textId="77777777" w:rsidR="00000000" w:rsidRDefault="00E01313">
      <w:pPr>
        <w:pStyle w:val="a0"/>
        <w:rPr>
          <w:rFonts w:hint="cs"/>
          <w:rtl/>
        </w:rPr>
      </w:pPr>
      <w:r>
        <w:rPr>
          <w:rFonts w:hint="cs"/>
          <w:rtl/>
        </w:rPr>
        <w:t>אני חושב שההצעה הזאת גרועה מהרבה בחינות, אבל מבחינה אידי</w:t>
      </w:r>
      <w:r>
        <w:rPr>
          <w:rFonts w:hint="cs"/>
          <w:rtl/>
        </w:rPr>
        <w:t xml:space="preserve">אולוגית אתם צריכים להיות הראשונים שמתקוממים נגד ניסיון לסימון אנשים דתיים במשרות ממשלתיות. חלילה לנו מלעשות דברים כאלה. </w:t>
      </w:r>
    </w:p>
    <w:p w14:paraId="1B7D422F" w14:textId="77777777" w:rsidR="00000000" w:rsidRDefault="00E01313">
      <w:pPr>
        <w:pStyle w:val="a0"/>
        <w:rPr>
          <w:rFonts w:hint="cs"/>
          <w:rtl/>
        </w:rPr>
      </w:pPr>
    </w:p>
    <w:p w14:paraId="2F60D147" w14:textId="77777777" w:rsidR="00000000" w:rsidRDefault="00E01313">
      <w:pPr>
        <w:pStyle w:val="a0"/>
        <w:rPr>
          <w:rFonts w:hint="cs"/>
          <w:rtl/>
        </w:rPr>
      </w:pPr>
      <w:r>
        <w:rPr>
          <w:rFonts w:hint="cs"/>
          <w:rtl/>
        </w:rPr>
        <w:t xml:space="preserve">אני אדגיש עוד כמה נקודות להסרתה של ההצעה הזאת. </w:t>
      </w:r>
    </w:p>
    <w:p w14:paraId="30496038" w14:textId="77777777" w:rsidR="00000000" w:rsidRDefault="00E01313">
      <w:pPr>
        <w:pStyle w:val="a0"/>
        <w:rPr>
          <w:rFonts w:hint="cs"/>
          <w:rtl/>
        </w:rPr>
      </w:pPr>
    </w:p>
    <w:p w14:paraId="09FD0C81" w14:textId="77777777" w:rsidR="00000000" w:rsidRDefault="00E01313">
      <w:pPr>
        <w:pStyle w:val="af0"/>
        <w:rPr>
          <w:rtl/>
        </w:rPr>
      </w:pPr>
      <w:r>
        <w:rPr>
          <w:rFonts w:hint="eastAsia"/>
          <w:rtl/>
        </w:rPr>
        <w:t>אופיר</w:t>
      </w:r>
      <w:r>
        <w:rPr>
          <w:rtl/>
        </w:rPr>
        <w:t xml:space="preserve"> פינס-פז (העבודה-מימד):</w:t>
      </w:r>
    </w:p>
    <w:p w14:paraId="4BD56144" w14:textId="77777777" w:rsidR="00000000" w:rsidRDefault="00E01313">
      <w:pPr>
        <w:pStyle w:val="a0"/>
        <w:rPr>
          <w:rFonts w:hint="cs"/>
          <w:rtl/>
        </w:rPr>
      </w:pPr>
    </w:p>
    <w:p w14:paraId="54015494" w14:textId="77777777" w:rsidR="00000000" w:rsidRDefault="00E01313">
      <w:pPr>
        <w:pStyle w:val="a0"/>
        <w:rPr>
          <w:rFonts w:hint="cs"/>
          <w:rtl/>
        </w:rPr>
      </w:pPr>
      <w:r>
        <w:rPr>
          <w:rFonts w:hint="cs"/>
          <w:rtl/>
        </w:rPr>
        <w:t xml:space="preserve">זה ברור לנו, שר המשפטים. אנחנו משוכנעים לגמרי. </w:t>
      </w:r>
    </w:p>
    <w:p w14:paraId="52169AAA" w14:textId="77777777" w:rsidR="00000000" w:rsidRDefault="00E01313">
      <w:pPr>
        <w:pStyle w:val="a0"/>
        <w:rPr>
          <w:rFonts w:hint="cs"/>
          <w:rtl/>
        </w:rPr>
      </w:pPr>
    </w:p>
    <w:p w14:paraId="483850FC" w14:textId="77777777" w:rsidR="00000000" w:rsidRDefault="00E01313">
      <w:pPr>
        <w:pStyle w:val="-"/>
        <w:rPr>
          <w:rtl/>
        </w:rPr>
      </w:pPr>
      <w:bookmarkStart w:id="308" w:name="FS000000517T28_01_2004_14_20_04C"/>
      <w:bookmarkEnd w:id="308"/>
      <w:r>
        <w:rPr>
          <w:rtl/>
        </w:rPr>
        <w:t>שר המש</w:t>
      </w:r>
      <w:r>
        <w:rPr>
          <w:rtl/>
        </w:rPr>
        <w:t>פטים יוסף לפיד:</w:t>
      </w:r>
    </w:p>
    <w:p w14:paraId="3387BC99" w14:textId="77777777" w:rsidR="00000000" w:rsidRDefault="00E01313">
      <w:pPr>
        <w:pStyle w:val="a0"/>
        <w:rPr>
          <w:rtl/>
        </w:rPr>
      </w:pPr>
    </w:p>
    <w:p w14:paraId="795B0661" w14:textId="77777777" w:rsidR="00000000" w:rsidRDefault="00E01313">
      <w:pPr>
        <w:pStyle w:val="a0"/>
        <w:rPr>
          <w:rFonts w:hint="cs"/>
          <w:rtl/>
        </w:rPr>
      </w:pPr>
      <w:r>
        <w:rPr>
          <w:rFonts w:hint="cs"/>
          <w:rtl/>
        </w:rPr>
        <w:t>אתה לא זקוק ליותר? אפילו כאופוזיציה אתה תצביע אתי? בבקשה, אני מוכן לעשות טובה לאופוזיציה ולוותר על המשך הנימוקים, כי את הנימוק העיקרי כבר אמרתי. אני מזהיר את הכנסת ואני מבקש מכם, תצביעו אתם עצמכם, חברי הכנסת החרדים, נגד הצעה זו, שלו באה ממ</w:t>
      </w:r>
      <w:r>
        <w:rPr>
          <w:rFonts w:hint="cs"/>
          <w:rtl/>
        </w:rPr>
        <w:t xml:space="preserve">ני הייתם בצדק מגנים אותה. </w:t>
      </w:r>
    </w:p>
    <w:p w14:paraId="3410BE69" w14:textId="77777777" w:rsidR="00000000" w:rsidRDefault="00E01313">
      <w:pPr>
        <w:pStyle w:val="a0"/>
        <w:rPr>
          <w:rFonts w:hint="cs"/>
          <w:rtl/>
        </w:rPr>
      </w:pPr>
    </w:p>
    <w:p w14:paraId="01658FB3" w14:textId="77777777" w:rsidR="00000000" w:rsidRDefault="00E01313">
      <w:pPr>
        <w:pStyle w:val="af1"/>
        <w:rPr>
          <w:rtl/>
        </w:rPr>
      </w:pPr>
      <w:r>
        <w:rPr>
          <w:rtl/>
        </w:rPr>
        <w:t>היו"ר מוחמד ברכה:</w:t>
      </w:r>
    </w:p>
    <w:p w14:paraId="3046796E" w14:textId="77777777" w:rsidR="00000000" w:rsidRDefault="00E01313">
      <w:pPr>
        <w:pStyle w:val="a0"/>
        <w:rPr>
          <w:rtl/>
        </w:rPr>
      </w:pPr>
    </w:p>
    <w:p w14:paraId="1AAD3BAB" w14:textId="77777777" w:rsidR="00000000" w:rsidRDefault="00E01313">
      <w:pPr>
        <w:pStyle w:val="a0"/>
        <w:rPr>
          <w:rFonts w:hint="cs"/>
          <w:rtl/>
        </w:rPr>
      </w:pPr>
      <w:r>
        <w:rPr>
          <w:rFonts w:hint="cs"/>
          <w:rtl/>
        </w:rPr>
        <w:t xml:space="preserve">תודה לשר המשפטים. </w:t>
      </w:r>
    </w:p>
    <w:p w14:paraId="02D6D1C6" w14:textId="77777777" w:rsidR="00000000" w:rsidRDefault="00E01313">
      <w:pPr>
        <w:pStyle w:val="a0"/>
        <w:rPr>
          <w:rFonts w:hint="cs"/>
          <w:rtl/>
        </w:rPr>
      </w:pPr>
    </w:p>
    <w:p w14:paraId="063A4F12" w14:textId="77777777" w:rsidR="00000000" w:rsidRDefault="00E01313">
      <w:pPr>
        <w:pStyle w:val="a0"/>
        <w:rPr>
          <w:rFonts w:hint="cs"/>
          <w:rtl/>
        </w:rPr>
      </w:pPr>
      <w:r>
        <w:rPr>
          <w:rFonts w:hint="cs"/>
          <w:rtl/>
        </w:rPr>
        <w:t xml:space="preserve">אנחנו עוברים להצבעה על הצעת חוק בתי-המשפט (תיקון </w:t>
      </w:r>
      <w:r>
        <w:rPr>
          <w:rtl/>
        </w:rPr>
        <w:t>–</w:t>
      </w:r>
      <w:r>
        <w:rPr>
          <w:rFonts w:hint="cs"/>
          <w:rtl/>
        </w:rPr>
        <w:t xml:space="preserve"> דיון בנושאי דת), התשס"ג-2003. </w:t>
      </w:r>
    </w:p>
    <w:p w14:paraId="05F80EDE" w14:textId="77777777" w:rsidR="00000000" w:rsidRDefault="00E01313">
      <w:pPr>
        <w:pStyle w:val="a0"/>
        <w:rPr>
          <w:rFonts w:hint="cs"/>
          <w:rtl/>
        </w:rPr>
      </w:pPr>
    </w:p>
    <w:p w14:paraId="185F18A5" w14:textId="77777777" w:rsidR="00000000" w:rsidRDefault="00E01313">
      <w:pPr>
        <w:pStyle w:val="ab"/>
        <w:bidi/>
        <w:rPr>
          <w:rtl/>
        </w:rPr>
      </w:pPr>
    </w:p>
    <w:p w14:paraId="13413525" w14:textId="77777777" w:rsidR="00000000" w:rsidRDefault="00E01313">
      <w:pPr>
        <w:pStyle w:val="ab"/>
        <w:bidi/>
        <w:rPr>
          <w:rFonts w:hint="cs"/>
          <w:rtl/>
        </w:rPr>
      </w:pPr>
      <w:r>
        <w:rPr>
          <w:rFonts w:hint="cs"/>
          <w:rtl/>
        </w:rPr>
        <w:t>הצבעה מס' 5</w:t>
      </w:r>
    </w:p>
    <w:p w14:paraId="47A09469" w14:textId="77777777" w:rsidR="00000000" w:rsidRDefault="00E01313">
      <w:pPr>
        <w:pStyle w:val="a0"/>
        <w:rPr>
          <w:rFonts w:hint="cs"/>
          <w:rtl/>
        </w:rPr>
      </w:pPr>
    </w:p>
    <w:p w14:paraId="766A58AB" w14:textId="77777777" w:rsidR="00000000" w:rsidRDefault="00E0131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6</w:t>
      </w:r>
    </w:p>
    <w:p w14:paraId="68D89C71" w14:textId="77777777" w:rsidR="00000000" w:rsidRDefault="00E01313">
      <w:pPr>
        <w:pStyle w:val="ac"/>
        <w:bidi/>
        <w:rPr>
          <w:rFonts w:hint="cs"/>
          <w:rtl/>
        </w:rPr>
      </w:pPr>
      <w:r>
        <w:rPr>
          <w:rFonts w:hint="cs"/>
          <w:rtl/>
        </w:rPr>
        <w:t xml:space="preserve">בעד ההצעה להסיר מסדר-היום את הצעת החוק </w:t>
      </w:r>
      <w:r>
        <w:rPr>
          <w:rFonts w:hint="cs"/>
          <w:rtl/>
        </w:rPr>
        <w:t xml:space="preserve"> </w:t>
      </w:r>
      <w:r>
        <w:rPr>
          <w:rtl/>
        </w:rPr>
        <w:t>–</w:t>
      </w:r>
      <w:r>
        <w:rPr>
          <w:rFonts w:hint="cs"/>
          <w:rtl/>
        </w:rPr>
        <w:t xml:space="preserve"> 33</w:t>
      </w:r>
    </w:p>
    <w:p w14:paraId="58F692DC"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066CECC6" w14:textId="77777777" w:rsidR="00000000" w:rsidRDefault="00E01313">
      <w:pPr>
        <w:pStyle w:val="ad"/>
        <w:bidi/>
        <w:rPr>
          <w:rFonts w:hint="cs"/>
          <w:rtl/>
        </w:rPr>
      </w:pPr>
      <w:r>
        <w:rPr>
          <w:rFonts w:hint="cs"/>
          <w:rtl/>
        </w:rPr>
        <w:t xml:space="preserve">ההצעה להסיר מסדר-היום את הצעת חוק בתי-המשפט (תיקון </w:t>
      </w:r>
      <w:r>
        <w:rPr>
          <w:rtl/>
        </w:rPr>
        <w:t>–</w:t>
      </w:r>
      <w:r>
        <w:rPr>
          <w:rFonts w:hint="cs"/>
          <w:rtl/>
        </w:rPr>
        <w:t xml:space="preserve"> דיון בנושאי דת), התשס"ג-2003,  נתקבלה. </w:t>
      </w:r>
    </w:p>
    <w:p w14:paraId="1BC41C28" w14:textId="77777777" w:rsidR="00000000" w:rsidRDefault="00E01313">
      <w:pPr>
        <w:pStyle w:val="a0"/>
        <w:rPr>
          <w:rFonts w:hint="cs"/>
          <w:rtl/>
        </w:rPr>
      </w:pPr>
    </w:p>
    <w:p w14:paraId="4D78F529" w14:textId="77777777" w:rsidR="00000000" w:rsidRDefault="00E01313">
      <w:pPr>
        <w:pStyle w:val="af1"/>
        <w:rPr>
          <w:rtl/>
        </w:rPr>
      </w:pPr>
      <w:r>
        <w:rPr>
          <w:rtl/>
        </w:rPr>
        <w:t>היו"ר מוחמד ברכה:</w:t>
      </w:r>
    </w:p>
    <w:p w14:paraId="3461FC70" w14:textId="77777777" w:rsidR="00000000" w:rsidRDefault="00E01313">
      <w:pPr>
        <w:pStyle w:val="a0"/>
        <w:rPr>
          <w:rtl/>
        </w:rPr>
      </w:pPr>
    </w:p>
    <w:p w14:paraId="2E1E26A9" w14:textId="77777777" w:rsidR="00000000" w:rsidRDefault="00E01313">
      <w:pPr>
        <w:pStyle w:val="a0"/>
        <w:rPr>
          <w:rFonts w:hint="cs"/>
          <w:rtl/>
        </w:rPr>
      </w:pPr>
      <w:r>
        <w:rPr>
          <w:rFonts w:hint="cs"/>
          <w:rtl/>
        </w:rPr>
        <w:t xml:space="preserve">ברוב של 33 מתנגדים, שישה תומכים ובלי נמנעים, הצעת החוק לא התקבלה והיא מוסרת מסדר-יומה של הכנסת. </w:t>
      </w:r>
    </w:p>
    <w:p w14:paraId="55BDF04B" w14:textId="77777777" w:rsidR="00000000" w:rsidRDefault="00E01313">
      <w:pPr>
        <w:pStyle w:val="a2"/>
        <w:rPr>
          <w:rFonts w:hint="cs"/>
          <w:rtl/>
        </w:rPr>
      </w:pPr>
    </w:p>
    <w:p w14:paraId="72B85159" w14:textId="77777777" w:rsidR="00000000" w:rsidRDefault="00E01313">
      <w:pPr>
        <w:pStyle w:val="a0"/>
        <w:rPr>
          <w:rFonts w:hint="cs"/>
          <w:rtl/>
        </w:rPr>
      </w:pPr>
    </w:p>
    <w:p w14:paraId="2415B6F3" w14:textId="77777777" w:rsidR="00000000" w:rsidRDefault="00E01313">
      <w:pPr>
        <w:pStyle w:val="a2"/>
        <w:rPr>
          <w:rFonts w:hint="cs"/>
          <w:rtl/>
        </w:rPr>
      </w:pPr>
      <w:bookmarkStart w:id="309" w:name="CS21516FI0021516T28_01_2004_14_27_13"/>
      <w:bookmarkStart w:id="310" w:name="_Toc78873067"/>
      <w:bookmarkEnd w:id="309"/>
      <w:r>
        <w:rPr>
          <w:rtl/>
        </w:rPr>
        <w:t>הצ</w:t>
      </w:r>
      <w:r>
        <w:rPr>
          <w:rFonts w:hint="cs"/>
          <w:rtl/>
        </w:rPr>
        <w:t>עת חוק</w:t>
      </w:r>
      <w:r>
        <w:rPr>
          <w:rtl/>
        </w:rPr>
        <w:t xml:space="preserve"> סדר</w:t>
      </w:r>
      <w:r>
        <w:rPr>
          <w:rFonts w:hint="cs"/>
          <w:rtl/>
        </w:rPr>
        <w:t xml:space="preserve"> </w:t>
      </w:r>
      <w:r>
        <w:rPr>
          <w:rtl/>
        </w:rPr>
        <w:t xml:space="preserve">הדין הפלילי </w:t>
      </w:r>
      <w:r>
        <w:rPr>
          <w:rtl/>
        </w:rPr>
        <w:t>(תיקון - העברת חומר החקירה לתובע ללא המלצה),</w:t>
      </w:r>
      <w:r>
        <w:rPr>
          <w:rFonts w:hint="cs"/>
          <w:rtl/>
        </w:rPr>
        <w:t xml:space="preserve"> </w:t>
      </w:r>
      <w:r>
        <w:rPr>
          <w:rtl/>
        </w:rPr>
        <w:br/>
        <w:t>התשס"ד-2003</w:t>
      </w:r>
      <w:bookmarkEnd w:id="310"/>
      <w:r>
        <w:rPr>
          <w:rtl/>
        </w:rPr>
        <w:t xml:space="preserve"> </w:t>
      </w:r>
    </w:p>
    <w:p w14:paraId="7018463E" w14:textId="77777777" w:rsidR="00000000" w:rsidRDefault="00E01313">
      <w:pPr>
        <w:pStyle w:val="a0"/>
        <w:ind w:firstLine="0"/>
        <w:rPr>
          <w:rFonts w:hint="cs"/>
          <w:rtl/>
        </w:rPr>
      </w:pPr>
      <w:r>
        <w:rPr>
          <w:rtl/>
        </w:rPr>
        <w:t>[נספחות.]</w:t>
      </w:r>
    </w:p>
    <w:p w14:paraId="6E4B9AAD" w14:textId="77777777" w:rsidR="00000000" w:rsidRDefault="00E01313">
      <w:pPr>
        <w:pStyle w:val="a2"/>
        <w:rPr>
          <w:rFonts w:hint="cs"/>
          <w:rtl/>
        </w:rPr>
      </w:pPr>
      <w:bookmarkStart w:id="311" w:name="_Toc78873068"/>
      <w:r>
        <w:rPr>
          <w:rFonts w:hint="cs"/>
          <w:rtl/>
        </w:rPr>
        <w:t>(הצעת קבוצת חברי הכנסת)</w:t>
      </w:r>
      <w:bookmarkEnd w:id="311"/>
    </w:p>
    <w:p w14:paraId="6579DD40" w14:textId="77777777" w:rsidR="00000000" w:rsidRDefault="00E01313">
      <w:pPr>
        <w:pStyle w:val="a2"/>
        <w:rPr>
          <w:rFonts w:hint="cs"/>
          <w:rtl/>
        </w:rPr>
      </w:pPr>
    </w:p>
    <w:p w14:paraId="0F29CA94" w14:textId="77777777" w:rsidR="00000000" w:rsidRDefault="00E01313">
      <w:pPr>
        <w:pStyle w:val="af1"/>
        <w:rPr>
          <w:rtl/>
        </w:rPr>
      </w:pPr>
      <w:r>
        <w:rPr>
          <w:rtl/>
        </w:rPr>
        <w:t>היו"ר מוחמד ברכה:</w:t>
      </w:r>
    </w:p>
    <w:p w14:paraId="514D3993" w14:textId="77777777" w:rsidR="00000000" w:rsidRDefault="00E01313">
      <w:pPr>
        <w:pStyle w:val="a0"/>
        <w:rPr>
          <w:rtl/>
        </w:rPr>
      </w:pPr>
    </w:p>
    <w:p w14:paraId="1AA6A3E2" w14:textId="77777777" w:rsidR="00000000" w:rsidRDefault="00E01313">
      <w:pPr>
        <w:pStyle w:val="a0"/>
        <w:rPr>
          <w:rFonts w:hint="cs"/>
          <w:rtl/>
        </w:rPr>
      </w:pPr>
      <w:r>
        <w:rPr>
          <w:rFonts w:hint="cs"/>
          <w:rtl/>
        </w:rPr>
        <w:t xml:space="preserve">חברי הכנסת, אנחנו עוברים להצעת חוק מס' פ/1531, שעניינה: הצעת חוק סדר הדין הפלילי (תיקון </w:t>
      </w:r>
      <w:r>
        <w:rPr>
          <w:rtl/>
        </w:rPr>
        <w:t>–</w:t>
      </w:r>
      <w:r>
        <w:rPr>
          <w:rFonts w:hint="cs"/>
          <w:rtl/>
        </w:rPr>
        <w:t xml:space="preserve"> העברת חומר החקירה לתובע ללא המלצה), התשס"ד-2003, של ח</w:t>
      </w:r>
      <w:r>
        <w:rPr>
          <w:rFonts w:hint="cs"/>
          <w:rtl/>
        </w:rPr>
        <w:t>בר הכנסת דוד אזולאי. בבקשה, אדוני.</w:t>
      </w:r>
    </w:p>
    <w:p w14:paraId="05E9C2A9" w14:textId="77777777" w:rsidR="00000000" w:rsidRDefault="00E01313">
      <w:pPr>
        <w:pStyle w:val="a0"/>
        <w:rPr>
          <w:rFonts w:hint="cs"/>
          <w:rtl/>
        </w:rPr>
      </w:pPr>
    </w:p>
    <w:p w14:paraId="73DD91A7" w14:textId="77777777" w:rsidR="00000000" w:rsidRDefault="00E01313">
      <w:pPr>
        <w:pStyle w:val="a"/>
        <w:rPr>
          <w:rtl/>
        </w:rPr>
      </w:pPr>
      <w:bookmarkStart w:id="312" w:name="FS000000483T28_01_2004_14_30_01"/>
      <w:bookmarkStart w:id="313" w:name="_Toc78873069"/>
      <w:bookmarkEnd w:id="312"/>
      <w:r>
        <w:rPr>
          <w:rFonts w:hint="eastAsia"/>
          <w:rtl/>
        </w:rPr>
        <w:t>דוד</w:t>
      </w:r>
      <w:r>
        <w:rPr>
          <w:rtl/>
        </w:rPr>
        <w:t xml:space="preserve"> אזולאי (ש"ס):</w:t>
      </w:r>
      <w:bookmarkEnd w:id="313"/>
    </w:p>
    <w:p w14:paraId="16299FB8" w14:textId="77777777" w:rsidR="00000000" w:rsidRDefault="00E01313">
      <w:pPr>
        <w:pStyle w:val="a0"/>
        <w:rPr>
          <w:rFonts w:hint="cs"/>
          <w:rtl/>
        </w:rPr>
      </w:pPr>
    </w:p>
    <w:p w14:paraId="55E1069F" w14:textId="77777777" w:rsidR="00000000" w:rsidRDefault="00E01313">
      <w:pPr>
        <w:pStyle w:val="a0"/>
        <w:rPr>
          <w:rFonts w:hint="cs"/>
          <w:rtl/>
        </w:rPr>
      </w:pPr>
      <w:r>
        <w:rPr>
          <w:rFonts w:hint="cs"/>
          <w:rtl/>
        </w:rPr>
        <w:t xml:space="preserve">אדוני היושב-ראש, בהצעת החוק הנדונה נשאלת השאלה, האם על-פי החוק הקיים מוסמכת משטרת ישראל להמליץ בפני הפרקליטות להעמיד לדין אזרח שחשוד, או להעביר את תיק החקירה ללא המלצה והפרקליטות היא שתחליט? </w:t>
      </w:r>
    </w:p>
    <w:p w14:paraId="34C7E51E" w14:textId="77777777" w:rsidR="00000000" w:rsidRDefault="00E01313">
      <w:pPr>
        <w:pStyle w:val="a0"/>
        <w:rPr>
          <w:rFonts w:hint="cs"/>
          <w:rtl/>
        </w:rPr>
      </w:pPr>
    </w:p>
    <w:p w14:paraId="73AD8431" w14:textId="77777777" w:rsidR="00000000" w:rsidRDefault="00E01313">
      <w:pPr>
        <w:pStyle w:val="a0"/>
        <w:rPr>
          <w:rFonts w:hint="cs"/>
          <w:rtl/>
        </w:rPr>
      </w:pPr>
      <w:bookmarkStart w:id="314" w:name="FS000000483T28_01_2004_14_40_32C"/>
      <w:bookmarkEnd w:id="314"/>
      <w:r>
        <w:rPr>
          <w:rFonts w:hint="cs"/>
          <w:rtl/>
        </w:rPr>
        <w:t>תפקידה ש</w:t>
      </w:r>
      <w:r>
        <w:rPr>
          <w:rFonts w:hint="cs"/>
          <w:rtl/>
        </w:rPr>
        <w:t>ל המשטרה - לחקור ולא להמליץ. הסמכות להעמיד לדין חשוד בעבירה נתונה בידי היועץ המשפטי לממשלה, ומן הראוי להשאיר לו את חופש ההחלטה, ולא להגבילו על-ידי המלצת משטרה. בשל העדר חקיקה בעניין הזה, נוצר מצב שמאפשר למשטרה לחקור, ובסיום החקירה היא מגישה המלצה להעמדה לד</w:t>
      </w:r>
      <w:r>
        <w:rPr>
          <w:rFonts w:hint="cs"/>
          <w:rtl/>
        </w:rPr>
        <w:t xml:space="preserve">ין של החשוד. </w:t>
      </w:r>
    </w:p>
    <w:p w14:paraId="62B532E6" w14:textId="77777777" w:rsidR="00000000" w:rsidRDefault="00E01313">
      <w:pPr>
        <w:pStyle w:val="a0"/>
        <w:rPr>
          <w:rFonts w:hint="cs"/>
          <w:rtl/>
        </w:rPr>
      </w:pPr>
    </w:p>
    <w:p w14:paraId="5C6E9F5C" w14:textId="77777777" w:rsidR="00000000" w:rsidRDefault="00E01313">
      <w:pPr>
        <w:pStyle w:val="a0"/>
        <w:rPr>
          <w:rFonts w:hint="cs"/>
          <w:rtl/>
        </w:rPr>
      </w:pPr>
      <w:r>
        <w:rPr>
          <w:rFonts w:hint="cs"/>
          <w:rtl/>
        </w:rPr>
        <w:t>לדעתי, בעניין הזה נעשה עוול לנחקר. השר עוזי לנדאו, בהיותו השר לביטחון פנים, היה לו ויכוח קשה בעניין הזה עם צמרת המשטרה, ובמיוחד עם המפכ"ל אהרונישקי. הוויכוח נסב על השאלה אם להמליץ בפני הפרקליטות על העמדה לדין או לא. בסופו של דבר, הנחה השר לנ</w:t>
      </w:r>
      <w:r>
        <w:rPr>
          <w:rFonts w:hint="cs"/>
          <w:rtl/>
        </w:rPr>
        <w:t xml:space="preserve">דאו את צמרת המשטרה, שהחל ב-1 בינואר 2003 לא תמליץ המשטרה על העמדה לדין. המשטרה תחקור, תעשה את עבודתה, ברגע שסיימה - תעביר את תיק החקירה לפרקליטות ללא שום המלצה. </w:t>
      </w:r>
    </w:p>
    <w:p w14:paraId="1AE4654A" w14:textId="77777777" w:rsidR="00000000" w:rsidRDefault="00E01313">
      <w:pPr>
        <w:pStyle w:val="a0"/>
        <w:rPr>
          <w:rFonts w:hint="cs"/>
          <w:rtl/>
        </w:rPr>
      </w:pPr>
    </w:p>
    <w:p w14:paraId="470E8BB1" w14:textId="77777777" w:rsidR="00000000" w:rsidRDefault="00E01313">
      <w:pPr>
        <w:pStyle w:val="a0"/>
        <w:rPr>
          <w:rFonts w:hint="cs"/>
          <w:rtl/>
        </w:rPr>
      </w:pPr>
      <w:r>
        <w:rPr>
          <w:rFonts w:hint="cs"/>
          <w:rtl/>
        </w:rPr>
        <w:t>אני חושב שהדבר הזה בזמנו היה טוב, אבל יש לי הרושם שיכול להיות שזו הוראה לתקופה מסוימת. החשש ה</w:t>
      </w:r>
      <w:r>
        <w:rPr>
          <w:rFonts w:hint="cs"/>
          <w:rtl/>
        </w:rPr>
        <w:t>גדול שלי הוא, שאם לא נעגן זאת בחקיקה, אנחנו עלולים למצוא את עצמנו במצב שהמשטרה חוזרת למה שהיה, ושוב תמליץ בפני הפרקליטות על העמדה לדין. היו מקרים רבים שבהם המשטרה הגישה המלצה להעמיד לדין את החשוד, ובפרקליטות סברו אחרת מהמשטרה. התוצאה הסופית היתה, שהחשוד לא</w:t>
      </w:r>
      <w:r>
        <w:rPr>
          <w:rFonts w:hint="cs"/>
          <w:rtl/>
        </w:rPr>
        <w:t xml:space="preserve"> הועמד לדין, אבל נגרם נזק בלתי הפיך לשמו הטוב של אותו אזרח. הצעת החוק הזאת באה לאפשר לפרקליטות לשקול את החלטותיה על סמך חומר הראיות בלבד, ללא שום המלצה. </w:t>
      </w:r>
    </w:p>
    <w:p w14:paraId="1411EDE7" w14:textId="77777777" w:rsidR="00000000" w:rsidRDefault="00E01313">
      <w:pPr>
        <w:pStyle w:val="a0"/>
        <w:rPr>
          <w:rFonts w:hint="cs"/>
          <w:rtl/>
        </w:rPr>
      </w:pPr>
    </w:p>
    <w:p w14:paraId="0EE08047" w14:textId="77777777" w:rsidR="00000000" w:rsidRDefault="00E01313">
      <w:pPr>
        <w:pStyle w:val="a0"/>
        <w:rPr>
          <w:rFonts w:hint="cs"/>
          <w:rtl/>
        </w:rPr>
      </w:pPr>
      <w:r>
        <w:rPr>
          <w:rFonts w:hint="cs"/>
          <w:rtl/>
        </w:rPr>
        <w:t>אני מאוד מקווה שחברי הבית יתמכו בהצעת החוק. אינני יודע, ואני מאוד מקווה שהשר המנמק, ינמק בצורה ענייני</w:t>
      </w:r>
      <w:r>
        <w:rPr>
          <w:rFonts w:hint="cs"/>
          <w:rtl/>
        </w:rPr>
        <w:t xml:space="preserve">ת מדוע הממשלה מתנגדת להצעת חוק שבאה להגן  על החשוד, לאפשר חופש פעולה לפרקליטות, ולא התערבות של שתי רשויות </w:t>
      </w:r>
      <w:r>
        <w:rPr>
          <w:rtl/>
        </w:rPr>
        <w:t>–</w:t>
      </w:r>
      <w:r>
        <w:rPr>
          <w:rFonts w:hint="cs"/>
          <w:rtl/>
        </w:rPr>
        <w:t xml:space="preserve"> הן המשטרה והן הפרקליטות, שהמשטרה לקחה לה תחום פעולה שלא שייך לה בכלל, אלא לפרקליטות. תודה.</w:t>
      </w:r>
    </w:p>
    <w:p w14:paraId="55A5D099" w14:textId="77777777" w:rsidR="00000000" w:rsidRDefault="00E01313">
      <w:pPr>
        <w:pStyle w:val="a0"/>
        <w:rPr>
          <w:rFonts w:hint="cs"/>
          <w:rtl/>
        </w:rPr>
      </w:pPr>
    </w:p>
    <w:p w14:paraId="55406F3F" w14:textId="77777777" w:rsidR="00000000" w:rsidRDefault="00E01313">
      <w:pPr>
        <w:pStyle w:val="af1"/>
        <w:rPr>
          <w:rtl/>
        </w:rPr>
      </w:pPr>
      <w:r>
        <w:rPr>
          <w:rtl/>
        </w:rPr>
        <w:t>היו"ר מוחמד ברכה:</w:t>
      </w:r>
    </w:p>
    <w:p w14:paraId="23F8B2C8" w14:textId="77777777" w:rsidR="00000000" w:rsidRDefault="00E01313">
      <w:pPr>
        <w:pStyle w:val="a0"/>
        <w:rPr>
          <w:rtl/>
        </w:rPr>
      </w:pPr>
    </w:p>
    <w:p w14:paraId="16EF75E8" w14:textId="77777777" w:rsidR="00000000" w:rsidRDefault="00E01313">
      <w:pPr>
        <w:pStyle w:val="a0"/>
        <w:rPr>
          <w:rFonts w:hint="cs"/>
          <w:rtl/>
        </w:rPr>
      </w:pPr>
      <w:r>
        <w:rPr>
          <w:rFonts w:hint="cs"/>
          <w:rtl/>
        </w:rPr>
        <w:t xml:space="preserve">תודה, חבר הכנסת אזולאי. שר המשפטים - </w:t>
      </w:r>
      <w:r>
        <w:rPr>
          <w:rFonts w:hint="cs"/>
          <w:rtl/>
        </w:rPr>
        <w:t>בבקשה, אדוני. השר טומי לפיד ישיב על הצעת החוק בשם הממשלה.</w:t>
      </w:r>
    </w:p>
    <w:p w14:paraId="7B8AF130" w14:textId="77777777" w:rsidR="00000000" w:rsidRDefault="00E01313">
      <w:pPr>
        <w:pStyle w:val="a0"/>
        <w:rPr>
          <w:rFonts w:hint="cs"/>
          <w:rtl/>
        </w:rPr>
      </w:pPr>
    </w:p>
    <w:p w14:paraId="1C53A936" w14:textId="77777777" w:rsidR="00000000" w:rsidRDefault="00E01313">
      <w:pPr>
        <w:pStyle w:val="a"/>
        <w:rPr>
          <w:rtl/>
        </w:rPr>
      </w:pPr>
      <w:bookmarkStart w:id="315" w:name="FS000000517T28_01_2004_14_55_06"/>
      <w:bookmarkStart w:id="316" w:name="_Toc78873070"/>
      <w:bookmarkEnd w:id="315"/>
      <w:r>
        <w:rPr>
          <w:rFonts w:hint="eastAsia"/>
          <w:rtl/>
        </w:rPr>
        <w:t>שר</w:t>
      </w:r>
      <w:r>
        <w:rPr>
          <w:rtl/>
        </w:rPr>
        <w:t xml:space="preserve"> המשפטים יוסף לפיד:</w:t>
      </w:r>
      <w:bookmarkEnd w:id="316"/>
    </w:p>
    <w:p w14:paraId="508F5050" w14:textId="77777777" w:rsidR="00000000" w:rsidRDefault="00E01313">
      <w:pPr>
        <w:pStyle w:val="a0"/>
        <w:rPr>
          <w:rFonts w:hint="cs"/>
          <w:rtl/>
        </w:rPr>
      </w:pPr>
    </w:p>
    <w:p w14:paraId="2508E2C8" w14:textId="77777777" w:rsidR="00000000" w:rsidRDefault="00E01313">
      <w:pPr>
        <w:pStyle w:val="a0"/>
        <w:rPr>
          <w:rFonts w:hint="cs"/>
          <w:rtl/>
        </w:rPr>
      </w:pPr>
      <w:r>
        <w:rPr>
          <w:rFonts w:hint="cs"/>
          <w:rtl/>
        </w:rPr>
        <w:t xml:space="preserve">אדוני היושב-ראש, אדוני ראש הממשלה, הצעת החוק מבקשת לקבוע, כי המשטרה לא תוכל לצרף לחומר החקירה המועבר אל התובע המוסמך את המלצותיה לגבי אפשרות העמדה לדין. הממשלה החליטה להתנגד </w:t>
      </w:r>
      <w:r>
        <w:rPr>
          <w:rFonts w:hint="cs"/>
          <w:rtl/>
        </w:rPr>
        <w:t xml:space="preserve">להצעת החוק. </w:t>
      </w:r>
    </w:p>
    <w:p w14:paraId="60F0E4B3" w14:textId="77777777" w:rsidR="00000000" w:rsidRDefault="00E01313">
      <w:pPr>
        <w:pStyle w:val="a0"/>
        <w:rPr>
          <w:rFonts w:hint="cs"/>
          <w:rtl/>
        </w:rPr>
      </w:pPr>
    </w:p>
    <w:p w14:paraId="1482A343" w14:textId="77777777" w:rsidR="00000000" w:rsidRDefault="00E01313">
      <w:pPr>
        <w:pStyle w:val="a0"/>
        <w:rPr>
          <w:rFonts w:hint="cs"/>
          <w:rtl/>
        </w:rPr>
      </w:pPr>
      <w:r>
        <w:rPr>
          <w:rFonts w:hint="cs"/>
          <w:rtl/>
        </w:rPr>
        <w:t>נושא זה נבחן על-ידי ועדת-וינוגרד, ואף עלה לדיון בכנסת הקודמת. בדיונים שנערכו בוועדת החוקה, חוק ומשפט היתה תמימות דעים של כל הגורמים המקצועיים, כי חלק מתפקיד המשטרה הוא להעריך את הראיות ולבחון אם יש בהן מספיק כדי להוכיח את יסודות העבירה. הוסכם</w:t>
      </w:r>
      <w:r>
        <w:rPr>
          <w:rFonts w:hint="cs"/>
          <w:rtl/>
        </w:rPr>
        <w:t xml:space="preserve"> כי סיכום החקירה יכלול ניתוח ראיות, תמצית ההתייחסות לראיות לכאורה, פרטים כמו שאלת ההתיישנות וכדומה. פרטים אלו נדרשים כדי לייעל הן את עבודת המשטרה, הן את עבודת הפרקליטות. בהתאם לכך, יצאו הנחיות של היועץ המשפטי לממשלה, והנחיות פנימיות של המשטרה, שקובעות כי כ</w:t>
      </w:r>
      <w:r>
        <w:rPr>
          <w:rFonts w:hint="cs"/>
          <w:rtl/>
        </w:rPr>
        <w:t xml:space="preserve">ל הפרטים האלו יימצאו בחומר שיועבר לתובע, אך ללא שורה תחתונה של המלצה בשאלה אם להעמיד לדין או לא. </w:t>
      </w:r>
    </w:p>
    <w:p w14:paraId="72BDFAF5" w14:textId="77777777" w:rsidR="00000000" w:rsidRDefault="00E01313">
      <w:pPr>
        <w:pStyle w:val="a0"/>
        <w:rPr>
          <w:rFonts w:hint="cs"/>
          <w:rtl/>
        </w:rPr>
      </w:pPr>
    </w:p>
    <w:p w14:paraId="7D517CFD" w14:textId="77777777" w:rsidR="00000000" w:rsidRDefault="00E01313">
      <w:pPr>
        <w:pStyle w:val="a0"/>
        <w:rPr>
          <w:rFonts w:hint="cs"/>
          <w:rtl/>
        </w:rPr>
      </w:pPr>
      <w:r>
        <w:rPr>
          <w:rFonts w:hint="cs"/>
          <w:rtl/>
        </w:rPr>
        <w:t>הצעת החוק היא לכן מיותרת ואף לא רצויה. המשטרה, הפרקליטות והממשלה סבורות כי די בהנחיות, וכי עניין של פרוצדורה פנימית וסדרי עבודה של הגופים, לא ראוי שיוסדר בחק</w:t>
      </w:r>
      <w:r>
        <w:rPr>
          <w:rFonts w:hint="cs"/>
          <w:rtl/>
        </w:rPr>
        <w:t>יקה ראשית. אני חוזר ואומר, כל מה שאתם מציעים  בהצעת החוק הזאת, זה היום הנוהל והנוהג של משטרת ישראל, על-פי הוראות פנימיות, ולכן אין צורך בהצעת החוק. תודה רבה.</w:t>
      </w:r>
    </w:p>
    <w:p w14:paraId="3A34FD02" w14:textId="77777777" w:rsidR="00000000" w:rsidRDefault="00E01313">
      <w:pPr>
        <w:pStyle w:val="a0"/>
        <w:rPr>
          <w:rFonts w:hint="cs"/>
          <w:rtl/>
        </w:rPr>
      </w:pPr>
    </w:p>
    <w:p w14:paraId="1DDAFC63" w14:textId="77777777" w:rsidR="00000000" w:rsidRDefault="00E01313">
      <w:pPr>
        <w:pStyle w:val="af1"/>
        <w:rPr>
          <w:rtl/>
        </w:rPr>
      </w:pPr>
      <w:r>
        <w:rPr>
          <w:rtl/>
        </w:rPr>
        <w:t>היו"ר מוחמד ברכה:</w:t>
      </w:r>
    </w:p>
    <w:p w14:paraId="75112074" w14:textId="77777777" w:rsidR="00000000" w:rsidRDefault="00E01313">
      <w:pPr>
        <w:pStyle w:val="a0"/>
        <w:rPr>
          <w:rtl/>
        </w:rPr>
      </w:pPr>
    </w:p>
    <w:p w14:paraId="2D16EEB7" w14:textId="77777777" w:rsidR="00000000" w:rsidRDefault="00E01313">
      <w:pPr>
        <w:pStyle w:val="a0"/>
        <w:rPr>
          <w:rFonts w:hint="cs"/>
          <w:rtl/>
        </w:rPr>
      </w:pPr>
      <w:r>
        <w:rPr>
          <w:rFonts w:hint="cs"/>
          <w:rtl/>
        </w:rPr>
        <w:t>תודה, אדוני השר. חבר הכנסת אזולאי רוצה להשיב בהתנגדות לממשלה.</w:t>
      </w:r>
    </w:p>
    <w:p w14:paraId="63D09D99" w14:textId="77777777" w:rsidR="00000000" w:rsidRDefault="00E01313">
      <w:pPr>
        <w:pStyle w:val="a0"/>
        <w:rPr>
          <w:rFonts w:hint="cs"/>
          <w:rtl/>
        </w:rPr>
      </w:pPr>
    </w:p>
    <w:p w14:paraId="553ADC7C" w14:textId="77777777" w:rsidR="00000000" w:rsidRDefault="00E01313">
      <w:pPr>
        <w:pStyle w:val="a"/>
        <w:rPr>
          <w:rtl/>
        </w:rPr>
      </w:pPr>
      <w:bookmarkStart w:id="317" w:name="FS000000483T28_01_2004_15_03_14"/>
      <w:bookmarkStart w:id="318" w:name="_Toc78873071"/>
      <w:bookmarkEnd w:id="317"/>
      <w:r>
        <w:rPr>
          <w:rFonts w:hint="eastAsia"/>
          <w:rtl/>
        </w:rPr>
        <w:t>דוד</w:t>
      </w:r>
      <w:r>
        <w:rPr>
          <w:rtl/>
        </w:rPr>
        <w:t xml:space="preserve"> אזולאי (ש"ס</w:t>
      </w:r>
      <w:r>
        <w:rPr>
          <w:rtl/>
        </w:rPr>
        <w:t>):</w:t>
      </w:r>
      <w:bookmarkEnd w:id="318"/>
    </w:p>
    <w:p w14:paraId="4E295C16" w14:textId="77777777" w:rsidR="00000000" w:rsidRDefault="00E01313">
      <w:pPr>
        <w:pStyle w:val="a0"/>
        <w:rPr>
          <w:rFonts w:hint="cs"/>
          <w:rtl/>
        </w:rPr>
      </w:pPr>
    </w:p>
    <w:p w14:paraId="23BE8612" w14:textId="77777777" w:rsidR="00000000" w:rsidRDefault="00E01313">
      <w:pPr>
        <w:pStyle w:val="a0"/>
        <w:rPr>
          <w:rFonts w:hint="cs"/>
          <w:rtl/>
        </w:rPr>
      </w:pPr>
      <w:r>
        <w:rPr>
          <w:rFonts w:hint="cs"/>
          <w:rtl/>
        </w:rPr>
        <w:t xml:space="preserve">אדוני היושב-ראש, לפני שהעליתי את הצעת החוק הזאת בדקתי אם יש הנחיות. לפחות לפי הבדיקה שלי, אין הנחיות של היועץ המשפטי לממשלה בעניין הזה. </w:t>
      </w:r>
    </w:p>
    <w:p w14:paraId="5F2A1E5A" w14:textId="77777777" w:rsidR="00000000" w:rsidRDefault="00E01313">
      <w:pPr>
        <w:pStyle w:val="a0"/>
        <w:rPr>
          <w:rFonts w:hint="cs"/>
          <w:rtl/>
        </w:rPr>
      </w:pPr>
    </w:p>
    <w:p w14:paraId="6DDB5D47" w14:textId="77777777" w:rsidR="00000000" w:rsidRDefault="00E01313">
      <w:pPr>
        <w:pStyle w:val="a0"/>
        <w:rPr>
          <w:rFonts w:hint="cs"/>
          <w:rtl/>
        </w:rPr>
      </w:pPr>
      <w:r>
        <w:rPr>
          <w:rFonts w:hint="cs"/>
          <w:rtl/>
        </w:rPr>
        <w:t>אני רוצה להביא את הדברים, כפי שהם כתובים בספר החוקים. אדוני היושב-ראש, כבוד השר, בחוק סדר הדין הפלילי, פרק ד', הלי</w:t>
      </w:r>
      <w:r>
        <w:rPr>
          <w:rFonts w:hint="cs"/>
          <w:rtl/>
        </w:rPr>
        <w:t xml:space="preserve">כים שלפני משפט, בסעיף 60, כתוב כך: "העברת חומר חקירה לתובע. חומר שהושג בחקירה תעבירו המשטרה לפרקליט המחוז או לתובע המוסמך לנהל את החקירה". בסעיף 62, העמדה לדין וסגירת תיק, נאמר: "ראה התובע, שהועבר אליו חומר החקירה, שהראיות מספיקות לאישום אדם פלוני, יעמידו </w:t>
      </w:r>
      <w:r>
        <w:rPr>
          <w:rFonts w:hint="cs"/>
          <w:rtl/>
        </w:rPr>
        <w:t>לדין זולת אם היה סבור שאין במשפט עניין לציבור". ראה התובע, ולא היחידה החוקרת את החשוד ראתה. התובע הוא שאמור לראות, זה אומר שרק התובע יכול להעמיד לדין ולא המשטרה. מי זה הגורם שהועבר אליו חומר החקירה? החומר האמור להיות מועבר לתובע אינו אלא חומר חקירה בלבד, ו</w:t>
      </w:r>
      <w:r>
        <w:rPr>
          <w:rFonts w:hint="cs"/>
          <w:rtl/>
        </w:rPr>
        <w:t xml:space="preserve">לא המלצה. </w:t>
      </w:r>
    </w:p>
    <w:p w14:paraId="13964CEE" w14:textId="77777777" w:rsidR="00000000" w:rsidRDefault="00E01313">
      <w:pPr>
        <w:pStyle w:val="a0"/>
        <w:rPr>
          <w:rFonts w:hint="cs"/>
          <w:rtl/>
        </w:rPr>
      </w:pPr>
    </w:p>
    <w:p w14:paraId="0811FBBD" w14:textId="77777777" w:rsidR="00000000" w:rsidRDefault="00E01313">
      <w:pPr>
        <w:pStyle w:val="a0"/>
        <w:rPr>
          <w:rFonts w:hint="cs"/>
          <w:rtl/>
        </w:rPr>
      </w:pPr>
      <w:r>
        <w:rPr>
          <w:rFonts w:hint="cs"/>
          <w:rtl/>
        </w:rPr>
        <w:t>ולכן, אני חושב שיש כאן אפילו הטעיה, ואני מתפלא על שר המשפטים, שאומר שיש כאילו הנחיה.</w:t>
      </w:r>
    </w:p>
    <w:p w14:paraId="34F33AC2" w14:textId="77777777" w:rsidR="00000000" w:rsidRDefault="00E01313">
      <w:pPr>
        <w:pStyle w:val="a0"/>
        <w:rPr>
          <w:rFonts w:hint="cs"/>
          <w:rtl/>
        </w:rPr>
      </w:pPr>
    </w:p>
    <w:p w14:paraId="7221E7AF" w14:textId="77777777" w:rsidR="00000000" w:rsidRDefault="00E01313">
      <w:pPr>
        <w:pStyle w:val="af0"/>
        <w:rPr>
          <w:rtl/>
        </w:rPr>
      </w:pPr>
      <w:r>
        <w:rPr>
          <w:rFonts w:hint="eastAsia"/>
          <w:rtl/>
        </w:rPr>
        <w:t>שר</w:t>
      </w:r>
      <w:r>
        <w:rPr>
          <w:rtl/>
        </w:rPr>
        <w:t xml:space="preserve"> המשפטים יוסף לפיד:</w:t>
      </w:r>
    </w:p>
    <w:p w14:paraId="19C22228" w14:textId="77777777" w:rsidR="00000000" w:rsidRDefault="00E01313">
      <w:pPr>
        <w:pStyle w:val="a0"/>
        <w:rPr>
          <w:rFonts w:hint="cs"/>
          <w:rtl/>
        </w:rPr>
      </w:pPr>
    </w:p>
    <w:p w14:paraId="47A51C7E" w14:textId="77777777" w:rsidR="00000000" w:rsidRDefault="00E01313">
      <w:pPr>
        <w:pStyle w:val="a0"/>
        <w:rPr>
          <w:rFonts w:hint="cs"/>
          <w:rtl/>
        </w:rPr>
      </w:pPr>
      <w:r>
        <w:rPr>
          <w:rFonts w:hint="cs"/>
          <w:rtl/>
        </w:rPr>
        <w:t>לא כאילו. יש.</w:t>
      </w:r>
    </w:p>
    <w:p w14:paraId="2442DDF3" w14:textId="77777777" w:rsidR="00000000" w:rsidRDefault="00E01313">
      <w:pPr>
        <w:pStyle w:val="a0"/>
        <w:rPr>
          <w:rFonts w:hint="cs"/>
          <w:rtl/>
        </w:rPr>
      </w:pPr>
    </w:p>
    <w:p w14:paraId="34497464" w14:textId="77777777" w:rsidR="00000000" w:rsidRDefault="00E01313">
      <w:pPr>
        <w:pStyle w:val="-"/>
        <w:rPr>
          <w:rtl/>
        </w:rPr>
      </w:pPr>
      <w:bookmarkStart w:id="319" w:name="FS000000483T28_01_2004_15_09_42C"/>
      <w:bookmarkEnd w:id="319"/>
      <w:r>
        <w:rPr>
          <w:rtl/>
        </w:rPr>
        <w:t>דוד אזולאי (ש"ס):</w:t>
      </w:r>
    </w:p>
    <w:p w14:paraId="0102F441" w14:textId="77777777" w:rsidR="00000000" w:rsidRDefault="00E01313">
      <w:pPr>
        <w:pStyle w:val="a0"/>
        <w:rPr>
          <w:rtl/>
        </w:rPr>
      </w:pPr>
    </w:p>
    <w:p w14:paraId="6960FF82" w14:textId="77777777" w:rsidR="00000000" w:rsidRDefault="00E01313">
      <w:pPr>
        <w:pStyle w:val="a0"/>
        <w:rPr>
          <w:rFonts w:hint="cs"/>
          <w:rtl/>
        </w:rPr>
      </w:pPr>
      <w:r>
        <w:rPr>
          <w:rFonts w:hint="cs"/>
          <w:rtl/>
        </w:rPr>
        <w:t>איפה היא? אדוני יראה לי אותה; אשמח מאוד לראות את ההנחיה של היועץ המשפטי. אם יש הנחיה של היועץ המשפטי,</w:t>
      </w:r>
      <w:r>
        <w:rPr>
          <w:rFonts w:hint="cs"/>
          <w:rtl/>
        </w:rPr>
        <w:t xml:space="preserve"> מה רע שזה יבוא בחקיקה ראשית, ופעם אחת ולתמיד נעשה סדר, ולא נאפשר לשתי רשויות להתערב זו בזו, כאשר אתה יודע שהרשות החוקרת, היא המשטרה, בעצם נכנסת לתחומה של הפרקליטות. הפרקליטות מקבלת חומר, המלצה לדין, כשכבר יש לה דעה קדומה. </w:t>
      </w:r>
    </w:p>
    <w:p w14:paraId="49370A46" w14:textId="77777777" w:rsidR="00000000" w:rsidRDefault="00E01313">
      <w:pPr>
        <w:pStyle w:val="a0"/>
        <w:rPr>
          <w:rFonts w:hint="cs"/>
          <w:rtl/>
        </w:rPr>
      </w:pPr>
    </w:p>
    <w:p w14:paraId="5F9201E2" w14:textId="77777777" w:rsidR="00000000" w:rsidRDefault="00E01313">
      <w:pPr>
        <w:pStyle w:val="a0"/>
        <w:rPr>
          <w:rFonts w:hint="cs"/>
          <w:rtl/>
        </w:rPr>
      </w:pPr>
      <w:r>
        <w:rPr>
          <w:rFonts w:hint="cs"/>
          <w:rtl/>
        </w:rPr>
        <w:t>לכן, אני חושב שהצעת החוק הזאת ה</w:t>
      </w:r>
      <w:r>
        <w:rPr>
          <w:rFonts w:hint="cs"/>
          <w:rtl/>
        </w:rPr>
        <w:t>יא ראויה, ואם יש הנחיה של היועץ המשפטי, היא עוד יותר ראויה לתמיכה של הממשלה.</w:t>
      </w:r>
    </w:p>
    <w:p w14:paraId="7F5F2EDD" w14:textId="77777777" w:rsidR="00000000" w:rsidRDefault="00E01313">
      <w:pPr>
        <w:pStyle w:val="a0"/>
        <w:rPr>
          <w:rFonts w:hint="cs"/>
          <w:rtl/>
        </w:rPr>
      </w:pPr>
    </w:p>
    <w:p w14:paraId="0195C67B" w14:textId="77777777" w:rsidR="00000000" w:rsidRDefault="00E01313">
      <w:pPr>
        <w:pStyle w:val="af0"/>
        <w:rPr>
          <w:rtl/>
        </w:rPr>
      </w:pPr>
      <w:r>
        <w:rPr>
          <w:rFonts w:hint="eastAsia"/>
          <w:rtl/>
        </w:rPr>
        <w:t>רוני</w:t>
      </w:r>
      <w:r>
        <w:rPr>
          <w:rtl/>
        </w:rPr>
        <w:t xml:space="preserve"> בר-און (הליכוד):</w:t>
      </w:r>
    </w:p>
    <w:p w14:paraId="69EC0944" w14:textId="77777777" w:rsidR="00000000" w:rsidRDefault="00E01313">
      <w:pPr>
        <w:pStyle w:val="a0"/>
        <w:rPr>
          <w:rFonts w:hint="cs"/>
          <w:rtl/>
        </w:rPr>
      </w:pPr>
    </w:p>
    <w:p w14:paraId="1F2C5278" w14:textId="77777777" w:rsidR="00000000" w:rsidRDefault="00E01313">
      <w:pPr>
        <w:pStyle w:val="a0"/>
        <w:rPr>
          <w:rFonts w:hint="cs"/>
          <w:rtl/>
        </w:rPr>
      </w:pPr>
      <w:r>
        <w:rPr>
          <w:rFonts w:hint="cs"/>
          <w:rtl/>
        </w:rPr>
        <w:t>חבר הכנסת אזולאי, האם אתה לא רואה בזה, מעבר להתערבות של רשות ברשות, גם עניין שהמשטרה, בעצם ההמלצה שלה, מחייבת קביעת עמדה.</w:t>
      </w:r>
    </w:p>
    <w:p w14:paraId="02647F98" w14:textId="77777777" w:rsidR="00000000" w:rsidRDefault="00E01313">
      <w:pPr>
        <w:pStyle w:val="a0"/>
        <w:rPr>
          <w:rFonts w:hint="cs"/>
          <w:rtl/>
        </w:rPr>
      </w:pPr>
    </w:p>
    <w:p w14:paraId="647F8DF5" w14:textId="77777777" w:rsidR="00000000" w:rsidRDefault="00E01313">
      <w:pPr>
        <w:pStyle w:val="-"/>
        <w:rPr>
          <w:rtl/>
        </w:rPr>
      </w:pPr>
      <w:bookmarkStart w:id="320" w:name="FS000000483T28_01_2004_15_13_12C"/>
      <w:bookmarkEnd w:id="320"/>
      <w:r>
        <w:rPr>
          <w:rtl/>
        </w:rPr>
        <w:t>דוד אזולאי (ש"ס):</w:t>
      </w:r>
    </w:p>
    <w:p w14:paraId="0C75E280" w14:textId="77777777" w:rsidR="00000000" w:rsidRDefault="00E01313">
      <w:pPr>
        <w:pStyle w:val="a0"/>
        <w:rPr>
          <w:rtl/>
        </w:rPr>
      </w:pPr>
    </w:p>
    <w:p w14:paraId="217F0199" w14:textId="77777777" w:rsidR="00000000" w:rsidRDefault="00E01313">
      <w:pPr>
        <w:pStyle w:val="a0"/>
        <w:rPr>
          <w:rFonts w:hint="cs"/>
          <w:rtl/>
        </w:rPr>
      </w:pPr>
      <w:r>
        <w:rPr>
          <w:rFonts w:hint="cs"/>
          <w:rtl/>
        </w:rPr>
        <w:t>אמרתי, היא יו</w:t>
      </w:r>
      <w:r>
        <w:rPr>
          <w:rFonts w:hint="cs"/>
          <w:rtl/>
        </w:rPr>
        <w:t>צרת דעה קדומה על החשוד, ויוצרת בעיה עם החשוד. נגרם לו עוול פעמיים.</w:t>
      </w:r>
    </w:p>
    <w:p w14:paraId="206D0DCC" w14:textId="77777777" w:rsidR="00000000" w:rsidRDefault="00E01313">
      <w:pPr>
        <w:pStyle w:val="a0"/>
        <w:rPr>
          <w:rFonts w:hint="cs"/>
          <w:rtl/>
        </w:rPr>
      </w:pPr>
    </w:p>
    <w:p w14:paraId="12B6FBF7" w14:textId="77777777" w:rsidR="00000000" w:rsidRDefault="00E01313">
      <w:pPr>
        <w:pStyle w:val="af0"/>
        <w:rPr>
          <w:rtl/>
        </w:rPr>
      </w:pPr>
      <w:r>
        <w:rPr>
          <w:rFonts w:hint="eastAsia"/>
          <w:rtl/>
        </w:rPr>
        <w:t>שר</w:t>
      </w:r>
      <w:r>
        <w:rPr>
          <w:rtl/>
        </w:rPr>
        <w:t xml:space="preserve"> המשפטים יוסף לפיד:</w:t>
      </w:r>
    </w:p>
    <w:p w14:paraId="10ECF6B2" w14:textId="77777777" w:rsidR="00000000" w:rsidRDefault="00E01313">
      <w:pPr>
        <w:pStyle w:val="a0"/>
        <w:rPr>
          <w:rFonts w:hint="cs"/>
          <w:rtl/>
        </w:rPr>
      </w:pPr>
    </w:p>
    <w:p w14:paraId="6DC0B479" w14:textId="77777777" w:rsidR="00000000" w:rsidRDefault="00E01313">
      <w:pPr>
        <w:pStyle w:val="a0"/>
        <w:rPr>
          <w:rFonts w:hint="cs"/>
          <w:rtl/>
        </w:rPr>
      </w:pPr>
      <w:r>
        <w:rPr>
          <w:rFonts w:hint="cs"/>
          <w:rtl/>
        </w:rPr>
        <w:t>אין המלצה של המשטרה, אין.</w:t>
      </w:r>
    </w:p>
    <w:p w14:paraId="14D86D70" w14:textId="77777777" w:rsidR="00000000" w:rsidRDefault="00E01313">
      <w:pPr>
        <w:pStyle w:val="a0"/>
        <w:rPr>
          <w:rFonts w:hint="cs"/>
          <w:rtl/>
        </w:rPr>
      </w:pPr>
    </w:p>
    <w:p w14:paraId="4DEB0F51" w14:textId="77777777" w:rsidR="00000000" w:rsidRDefault="00E01313">
      <w:pPr>
        <w:pStyle w:val="-"/>
        <w:rPr>
          <w:rtl/>
        </w:rPr>
      </w:pPr>
      <w:bookmarkStart w:id="321" w:name="FS000000483T28_01_2004_15_14_15C"/>
      <w:bookmarkEnd w:id="321"/>
      <w:r>
        <w:rPr>
          <w:rtl/>
        </w:rPr>
        <w:t>דוד אזולאי (ש"ס):</w:t>
      </w:r>
    </w:p>
    <w:p w14:paraId="4DB78804" w14:textId="77777777" w:rsidR="00000000" w:rsidRDefault="00E01313">
      <w:pPr>
        <w:pStyle w:val="a0"/>
        <w:rPr>
          <w:rtl/>
        </w:rPr>
      </w:pPr>
    </w:p>
    <w:p w14:paraId="14E9E962" w14:textId="77777777" w:rsidR="00000000" w:rsidRDefault="00E01313">
      <w:pPr>
        <w:pStyle w:val="a0"/>
        <w:rPr>
          <w:rFonts w:hint="cs"/>
          <w:rtl/>
        </w:rPr>
      </w:pPr>
      <w:r>
        <w:rPr>
          <w:rFonts w:hint="cs"/>
          <w:rtl/>
        </w:rPr>
        <w:t>אין המלצות. על סמך מה אין המלצות, את התשובה הזאת - - -</w:t>
      </w:r>
    </w:p>
    <w:p w14:paraId="6CAB059A" w14:textId="77777777" w:rsidR="00000000" w:rsidRDefault="00E01313">
      <w:pPr>
        <w:pStyle w:val="a0"/>
        <w:rPr>
          <w:rFonts w:hint="cs"/>
          <w:rtl/>
        </w:rPr>
      </w:pPr>
    </w:p>
    <w:p w14:paraId="7802DD34" w14:textId="77777777" w:rsidR="00000000" w:rsidRDefault="00E01313">
      <w:pPr>
        <w:pStyle w:val="af0"/>
        <w:rPr>
          <w:rtl/>
        </w:rPr>
      </w:pPr>
      <w:r>
        <w:rPr>
          <w:rtl/>
        </w:rPr>
        <w:t>נסים זאב (ש"ס):</w:t>
      </w:r>
    </w:p>
    <w:p w14:paraId="20ED0243" w14:textId="77777777" w:rsidR="00000000" w:rsidRDefault="00E01313">
      <w:pPr>
        <w:pStyle w:val="a0"/>
        <w:rPr>
          <w:rtl/>
        </w:rPr>
      </w:pPr>
    </w:p>
    <w:p w14:paraId="3F7C8D3F" w14:textId="77777777" w:rsidR="00000000" w:rsidRDefault="00E01313">
      <w:pPr>
        <w:pStyle w:val="a0"/>
        <w:ind w:left="719" w:firstLine="0"/>
        <w:rPr>
          <w:rFonts w:hint="cs"/>
          <w:b/>
          <w:bCs/>
          <w:rtl/>
        </w:rPr>
      </w:pPr>
      <w:r>
        <w:rPr>
          <w:rFonts w:hint="cs"/>
          <w:rtl/>
        </w:rPr>
        <w:t xml:space="preserve">הם מעבירים את זה ישר לתקשורת. </w:t>
      </w:r>
      <w:bookmarkStart w:id="322" w:name="FS000000483T28_01_2004_14_22_47"/>
      <w:bookmarkStart w:id="323" w:name="FS000000483T28_01_2004_14_22_52C"/>
      <w:bookmarkEnd w:id="322"/>
      <w:bookmarkEnd w:id="323"/>
      <w:r>
        <w:rPr>
          <w:rFonts w:hint="cs"/>
          <w:rtl/>
        </w:rPr>
        <w:t>מה, הוא פתאום נא</w:t>
      </w:r>
      <w:r>
        <w:rPr>
          <w:rFonts w:hint="cs"/>
          <w:rtl/>
        </w:rPr>
        <w:t>יבי?</w:t>
      </w:r>
    </w:p>
    <w:p w14:paraId="2843799D" w14:textId="77777777" w:rsidR="00000000" w:rsidRDefault="00E01313">
      <w:pPr>
        <w:pStyle w:val="-"/>
        <w:rPr>
          <w:rFonts w:hint="cs"/>
          <w:b w:val="0"/>
          <w:bCs w:val="0"/>
          <w:u w:val="none"/>
          <w:rtl/>
        </w:rPr>
      </w:pPr>
    </w:p>
    <w:p w14:paraId="3F9D39B4" w14:textId="77777777" w:rsidR="00000000" w:rsidRDefault="00E01313">
      <w:pPr>
        <w:pStyle w:val="-"/>
        <w:rPr>
          <w:rtl/>
        </w:rPr>
      </w:pPr>
      <w:r>
        <w:rPr>
          <w:rtl/>
        </w:rPr>
        <w:t>דוד אזולאי (ש"ס):</w:t>
      </w:r>
    </w:p>
    <w:p w14:paraId="0DBB74AD" w14:textId="77777777" w:rsidR="00000000" w:rsidRDefault="00E01313">
      <w:pPr>
        <w:pStyle w:val="a0"/>
        <w:rPr>
          <w:rtl/>
        </w:rPr>
      </w:pPr>
    </w:p>
    <w:p w14:paraId="6B77D2DB" w14:textId="77777777" w:rsidR="00000000" w:rsidRDefault="00E01313">
      <w:pPr>
        <w:pStyle w:val="a0"/>
        <w:rPr>
          <w:rFonts w:hint="cs"/>
          <w:rtl/>
        </w:rPr>
      </w:pPr>
      <w:r>
        <w:rPr>
          <w:rFonts w:hint="cs"/>
          <w:rtl/>
        </w:rPr>
        <w:t xml:space="preserve">ידידי חבר הכנסת נסים זאב, להדלפות המשטרה אני לא רוצה להתייחס. מן המפורסמות שהמשטרה גומרת לחקור, ממליצה ואחר כך מדליפה. על זה אני לא בא להגן. </w:t>
      </w:r>
    </w:p>
    <w:p w14:paraId="6EE11CBC" w14:textId="77777777" w:rsidR="00000000" w:rsidRDefault="00E01313">
      <w:pPr>
        <w:pStyle w:val="a0"/>
        <w:rPr>
          <w:rFonts w:hint="cs"/>
          <w:rtl/>
        </w:rPr>
      </w:pPr>
    </w:p>
    <w:p w14:paraId="4D1837D4" w14:textId="77777777" w:rsidR="00000000" w:rsidRDefault="00E01313">
      <w:pPr>
        <w:pStyle w:val="af0"/>
        <w:rPr>
          <w:rtl/>
        </w:rPr>
      </w:pPr>
      <w:r>
        <w:rPr>
          <w:rFonts w:hint="eastAsia"/>
          <w:rtl/>
        </w:rPr>
        <w:t>יחיאל</w:t>
      </w:r>
      <w:r>
        <w:rPr>
          <w:rtl/>
        </w:rPr>
        <w:t xml:space="preserve"> חזן (הליכוד):</w:t>
      </w:r>
    </w:p>
    <w:p w14:paraId="3522B0A2" w14:textId="77777777" w:rsidR="00000000" w:rsidRDefault="00E01313">
      <w:pPr>
        <w:pStyle w:val="a0"/>
        <w:rPr>
          <w:rFonts w:hint="cs"/>
          <w:rtl/>
        </w:rPr>
      </w:pPr>
    </w:p>
    <w:p w14:paraId="0EDF10EB" w14:textId="77777777" w:rsidR="00000000" w:rsidRDefault="00E01313">
      <w:pPr>
        <w:pStyle w:val="a0"/>
        <w:rPr>
          <w:rFonts w:hint="cs"/>
          <w:rtl/>
        </w:rPr>
      </w:pPr>
      <w:r>
        <w:rPr>
          <w:rFonts w:hint="cs"/>
          <w:rtl/>
        </w:rPr>
        <w:t xml:space="preserve">באמצע החקירה. </w:t>
      </w:r>
    </w:p>
    <w:p w14:paraId="1E98C796" w14:textId="77777777" w:rsidR="00000000" w:rsidRDefault="00E01313">
      <w:pPr>
        <w:pStyle w:val="a0"/>
        <w:rPr>
          <w:rFonts w:hint="cs"/>
          <w:rtl/>
        </w:rPr>
      </w:pPr>
    </w:p>
    <w:p w14:paraId="662D9284" w14:textId="77777777" w:rsidR="00000000" w:rsidRDefault="00E01313">
      <w:pPr>
        <w:pStyle w:val="-"/>
        <w:rPr>
          <w:rtl/>
        </w:rPr>
      </w:pPr>
      <w:bookmarkStart w:id="324" w:name="FS000000483T28_01_2004_14_25_02C"/>
      <w:bookmarkEnd w:id="324"/>
      <w:r>
        <w:rPr>
          <w:rtl/>
        </w:rPr>
        <w:t>דוד אזולאי (ש"ס):</w:t>
      </w:r>
    </w:p>
    <w:p w14:paraId="7D5AC7A9" w14:textId="77777777" w:rsidR="00000000" w:rsidRDefault="00E01313">
      <w:pPr>
        <w:pStyle w:val="a0"/>
        <w:rPr>
          <w:rtl/>
        </w:rPr>
      </w:pPr>
    </w:p>
    <w:p w14:paraId="1EAAAC50" w14:textId="77777777" w:rsidR="00000000" w:rsidRDefault="00E01313">
      <w:pPr>
        <w:pStyle w:val="a0"/>
        <w:rPr>
          <w:rFonts w:hint="cs"/>
          <w:rtl/>
        </w:rPr>
      </w:pPr>
      <w:r>
        <w:rPr>
          <w:rFonts w:hint="cs"/>
          <w:rtl/>
        </w:rPr>
        <w:t>לכן אני קורא לחברי הכנסת, אני חו</w:t>
      </w:r>
      <w:r>
        <w:rPr>
          <w:rFonts w:hint="cs"/>
          <w:rtl/>
        </w:rPr>
        <w:t xml:space="preserve">שב שההצעה הזאת היא הצעה ראויה, והיא צריכה לקבל את התמיכה לא רק של האופוזיציה אלא גם של הקואליציה, מפני שפעם אחת ולתמיד אנחנו כאן עושים סדר בין שתי רשויות, ולא מאפשרים פגיעה בחשוד שנחקר על-ידי ההמלצה של המשטרה להעמידו לדין, שאחר כך יוצאת לרבים. </w:t>
      </w:r>
    </w:p>
    <w:p w14:paraId="14A12DBD" w14:textId="77777777" w:rsidR="00000000" w:rsidRDefault="00E01313">
      <w:pPr>
        <w:pStyle w:val="a0"/>
        <w:rPr>
          <w:rFonts w:hint="cs"/>
          <w:rtl/>
        </w:rPr>
      </w:pPr>
    </w:p>
    <w:p w14:paraId="066479BD" w14:textId="77777777" w:rsidR="00000000" w:rsidRDefault="00E01313">
      <w:pPr>
        <w:pStyle w:val="af1"/>
        <w:rPr>
          <w:rtl/>
        </w:rPr>
      </w:pPr>
      <w:r>
        <w:rPr>
          <w:rtl/>
        </w:rPr>
        <w:t>היו"ר מוחמ</w:t>
      </w:r>
      <w:r>
        <w:rPr>
          <w:rtl/>
        </w:rPr>
        <w:t>ד ברכה:</w:t>
      </w:r>
    </w:p>
    <w:p w14:paraId="579F057A" w14:textId="77777777" w:rsidR="00000000" w:rsidRDefault="00E01313">
      <w:pPr>
        <w:pStyle w:val="a0"/>
        <w:rPr>
          <w:rtl/>
        </w:rPr>
      </w:pPr>
    </w:p>
    <w:p w14:paraId="0AA1ED8B" w14:textId="77777777" w:rsidR="00000000" w:rsidRDefault="00E01313">
      <w:pPr>
        <w:pStyle w:val="a0"/>
        <w:rPr>
          <w:rFonts w:hint="cs"/>
          <w:rtl/>
        </w:rPr>
      </w:pPr>
      <w:r>
        <w:rPr>
          <w:rFonts w:hint="cs"/>
          <w:rtl/>
        </w:rPr>
        <w:t xml:space="preserve">תודה, חבר הכנסת אזולאי. </w:t>
      </w:r>
    </w:p>
    <w:p w14:paraId="0122A745" w14:textId="77777777" w:rsidR="00000000" w:rsidRDefault="00E01313">
      <w:pPr>
        <w:pStyle w:val="a0"/>
        <w:rPr>
          <w:rFonts w:hint="cs"/>
          <w:rtl/>
        </w:rPr>
      </w:pPr>
    </w:p>
    <w:p w14:paraId="2977B744" w14:textId="77777777" w:rsidR="00000000" w:rsidRDefault="00E01313">
      <w:pPr>
        <w:pStyle w:val="a0"/>
        <w:rPr>
          <w:rFonts w:hint="cs"/>
          <w:rtl/>
        </w:rPr>
      </w:pPr>
      <w:r>
        <w:rPr>
          <w:rFonts w:hint="cs"/>
          <w:rtl/>
        </w:rPr>
        <w:t xml:space="preserve">אנחנו עוברים להצבעה על הצעת חוק סדר הדין הפלילי (תיקון </w:t>
      </w:r>
      <w:r>
        <w:rPr>
          <w:rtl/>
        </w:rPr>
        <w:t>–</w:t>
      </w:r>
      <w:r>
        <w:rPr>
          <w:rFonts w:hint="cs"/>
          <w:rtl/>
        </w:rPr>
        <w:t xml:space="preserve"> העברת חומר החקירה לתובע ללא המלצה), התשס"ד-2003. ההצבעה החלה. </w:t>
      </w:r>
    </w:p>
    <w:p w14:paraId="70BE8431" w14:textId="77777777" w:rsidR="00000000" w:rsidRDefault="00E01313">
      <w:pPr>
        <w:pStyle w:val="a0"/>
        <w:rPr>
          <w:rFonts w:hint="cs"/>
          <w:rtl/>
        </w:rPr>
      </w:pPr>
    </w:p>
    <w:p w14:paraId="57E244FF" w14:textId="77777777" w:rsidR="00000000" w:rsidRDefault="00E01313">
      <w:pPr>
        <w:pStyle w:val="ab"/>
        <w:bidi/>
        <w:rPr>
          <w:rFonts w:hint="cs"/>
          <w:rtl/>
        </w:rPr>
      </w:pPr>
      <w:r>
        <w:rPr>
          <w:rFonts w:hint="cs"/>
          <w:rtl/>
        </w:rPr>
        <w:t>הצבעה מס' 6</w:t>
      </w:r>
    </w:p>
    <w:p w14:paraId="1E7DD02B" w14:textId="77777777" w:rsidR="00000000" w:rsidRDefault="00E01313">
      <w:pPr>
        <w:pStyle w:val="ac"/>
        <w:bidi/>
        <w:rPr>
          <w:rFonts w:hint="cs"/>
          <w:rtl/>
        </w:rPr>
      </w:pPr>
    </w:p>
    <w:p w14:paraId="5BA7B9D1" w14:textId="77777777" w:rsidR="00000000" w:rsidRDefault="00E0131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4C90699B" w14:textId="77777777" w:rsidR="00000000" w:rsidRDefault="00E01313">
      <w:pPr>
        <w:pStyle w:val="ac"/>
        <w:bidi/>
        <w:rPr>
          <w:rFonts w:hint="cs"/>
          <w:rtl/>
        </w:rPr>
      </w:pPr>
      <w:r>
        <w:rPr>
          <w:rFonts w:hint="cs"/>
          <w:rtl/>
        </w:rPr>
        <w:t>בעד ההצעה להסיר מסדר-היום את הצעת</w:t>
      </w:r>
      <w:r>
        <w:rPr>
          <w:rFonts w:hint="cs"/>
          <w:rtl/>
        </w:rPr>
        <w:t xml:space="preserve"> החוק </w:t>
      </w:r>
      <w:r>
        <w:rPr>
          <w:rtl/>
        </w:rPr>
        <w:t>–</w:t>
      </w:r>
      <w:r>
        <w:rPr>
          <w:rFonts w:hint="cs"/>
          <w:rtl/>
        </w:rPr>
        <w:t xml:space="preserve"> 33</w:t>
      </w:r>
    </w:p>
    <w:p w14:paraId="5B30419D" w14:textId="77777777" w:rsidR="00000000" w:rsidRDefault="00E01313">
      <w:pPr>
        <w:pStyle w:val="ac"/>
        <w:bidi/>
        <w:rPr>
          <w:rFonts w:hint="cs"/>
          <w:rtl/>
        </w:rPr>
      </w:pPr>
      <w:r>
        <w:rPr>
          <w:rFonts w:hint="cs"/>
          <w:rtl/>
        </w:rPr>
        <w:t xml:space="preserve">נמנעים </w:t>
      </w:r>
      <w:r>
        <w:rPr>
          <w:rtl/>
        </w:rPr>
        <w:t>–</w:t>
      </w:r>
      <w:r>
        <w:rPr>
          <w:rFonts w:hint="cs"/>
          <w:rtl/>
        </w:rPr>
        <w:t xml:space="preserve"> 1</w:t>
      </w:r>
    </w:p>
    <w:p w14:paraId="655209DC" w14:textId="77777777" w:rsidR="00000000" w:rsidRDefault="00E01313">
      <w:pPr>
        <w:pStyle w:val="ad"/>
        <w:bidi/>
        <w:rPr>
          <w:rFonts w:hint="cs"/>
          <w:rtl/>
        </w:rPr>
      </w:pPr>
      <w:r>
        <w:rPr>
          <w:rFonts w:hint="cs"/>
          <w:rtl/>
        </w:rPr>
        <w:t xml:space="preserve">ההצעה להסיר מסדר-היום את הצעת חוק סדר הדין הפלילי (תיקון </w:t>
      </w:r>
      <w:r>
        <w:rPr>
          <w:rtl/>
        </w:rPr>
        <w:t>–</w:t>
      </w:r>
      <w:r>
        <w:rPr>
          <w:rFonts w:hint="cs"/>
          <w:rtl/>
        </w:rPr>
        <w:t xml:space="preserve"> העברת חומר החקירה לתובע </w:t>
      </w:r>
    </w:p>
    <w:p w14:paraId="1751375C" w14:textId="77777777" w:rsidR="00000000" w:rsidRDefault="00E01313">
      <w:pPr>
        <w:pStyle w:val="ad"/>
        <w:bidi/>
        <w:rPr>
          <w:rFonts w:hint="cs"/>
          <w:rtl/>
        </w:rPr>
      </w:pPr>
      <w:r>
        <w:rPr>
          <w:rFonts w:hint="cs"/>
          <w:rtl/>
        </w:rPr>
        <w:t>ללא המלצה), התשס"ד-2003, נתקבלה.</w:t>
      </w:r>
    </w:p>
    <w:p w14:paraId="21C57042" w14:textId="77777777" w:rsidR="00000000" w:rsidRDefault="00E01313">
      <w:pPr>
        <w:pStyle w:val="ad"/>
        <w:bidi/>
        <w:rPr>
          <w:rFonts w:hint="cs"/>
          <w:rtl/>
        </w:rPr>
      </w:pPr>
    </w:p>
    <w:p w14:paraId="2E70516B" w14:textId="77777777" w:rsidR="00000000" w:rsidRDefault="00E01313">
      <w:pPr>
        <w:pStyle w:val="af1"/>
        <w:rPr>
          <w:rtl/>
        </w:rPr>
      </w:pPr>
      <w:r>
        <w:rPr>
          <w:rFonts w:hint="eastAsia"/>
          <w:rtl/>
        </w:rPr>
        <w:t>היו</w:t>
      </w:r>
      <w:r>
        <w:rPr>
          <w:rtl/>
        </w:rPr>
        <w:t>"ר מוחמד ברכה:</w:t>
      </w:r>
    </w:p>
    <w:p w14:paraId="25F04D9D" w14:textId="77777777" w:rsidR="00000000" w:rsidRDefault="00E01313">
      <w:pPr>
        <w:pStyle w:val="a0"/>
        <w:rPr>
          <w:rFonts w:hint="cs"/>
          <w:rtl/>
        </w:rPr>
      </w:pPr>
    </w:p>
    <w:p w14:paraId="0EDE4E6A" w14:textId="77777777" w:rsidR="00000000" w:rsidRDefault="00E01313">
      <w:pPr>
        <w:pStyle w:val="a0"/>
        <w:rPr>
          <w:rFonts w:hint="cs"/>
          <w:rtl/>
        </w:rPr>
      </w:pPr>
      <w:r>
        <w:rPr>
          <w:rFonts w:hint="cs"/>
          <w:rtl/>
        </w:rPr>
        <w:t xml:space="preserve">ברוב של 33 מתנגדים, 12 תומכים ונמנע אחד, הצעת החוק הזאת לא התקבלה, והיא תוסר מסדר-יומה של הכנסת. </w:t>
      </w:r>
      <w:r>
        <w:rPr>
          <w:rFonts w:hint="cs"/>
          <w:rtl/>
        </w:rPr>
        <w:t xml:space="preserve"> </w:t>
      </w:r>
    </w:p>
    <w:p w14:paraId="0172EBD6" w14:textId="77777777" w:rsidR="00000000" w:rsidRDefault="00E01313">
      <w:pPr>
        <w:pStyle w:val="a0"/>
        <w:rPr>
          <w:rFonts w:hint="cs"/>
          <w:rtl/>
        </w:rPr>
      </w:pPr>
    </w:p>
    <w:p w14:paraId="30CE347B" w14:textId="77777777" w:rsidR="00000000" w:rsidRDefault="00E01313">
      <w:pPr>
        <w:pStyle w:val="a0"/>
        <w:rPr>
          <w:rFonts w:hint="cs"/>
          <w:rtl/>
        </w:rPr>
      </w:pPr>
    </w:p>
    <w:p w14:paraId="71C00DF3" w14:textId="77777777" w:rsidR="00000000" w:rsidRDefault="00E01313">
      <w:pPr>
        <w:pStyle w:val="a2"/>
        <w:rPr>
          <w:rtl/>
        </w:rPr>
      </w:pPr>
    </w:p>
    <w:p w14:paraId="6FE4229E" w14:textId="77777777" w:rsidR="00000000" w:rsidRDefault="00E01313">
      <w:pPr>
        <w:pStyle w:val="a2"/>
        <w:rPr>
          <w:rFonts w:hint="cs"/>
          <w:rtl/>
        </w:rPr>
      </w:pPr>
      <w:bookmarkStart w:id="325" w:name="CS21531FI0021531T28_01_2004_14_03_26"/>
      <w:bookmarkStart w:id="326" w:name="_Toc78873072"/>
      <w:bookmarkEnd w:id="325"/>
      <w:r>
        <w:rPr>
          <w:rtl/>
        </w:rPr>
        <w:t>הצ</w:t>
      </w:r>
      <w:r>
        <w:rPr>
          <w:rFonts w:hint="cs"/>
          <w:rtl/>
        </w:rPr>
        <w:t>עת חוק</w:t>
      </w:r>
      <w:r>
        <w:rPr>
          <w:rtl/>
        </w:rPr>
        <w:t xml:space="preserve"> לתיקון פקודת המשטרה (השכלה גבוהה כתנאי בגיוס חוקרים למשטרה), התשס"ג-2003</w:t>
      </w:r>
      <w:bookmarkEnd w:id="326"/>
    </w:p>
    <w:p w14:paraId="1E10E8E2" w14:textId="77777777" w:rsidR="00000000" w:rsidRDefault="00E01313">
      <w:pPr>
        <w:pStyle w:val="a0"/>
        <w:ind w:firstLine="0"/>
        <w:rPr>
          <w:rFonts w:hint="cs"/>
          <w:rtl/>
        </w:rPr>
      </w:pPr>
      <w:r>
        <w:rPr>
          <w:rtl/>
        </w:rPr>
        <w:t>[נספחות.]</w:t>
      </w:r>
    </w:p>
    <w:p w14:paraId="09C2E5B8" w14:textId="77777777" w:rsidR="00000000" w:rsidRDefault="00E01313">
      <w:pPr>
        <w:pStyle w:val="a2"/>
        <w:rPr>
          <w:rFonts w:hint="cs"/>
          <w:rtl/>
        </w:rPr>
      </w:pPr>
      <w:bookmarkStart w:id="327" w:name="_Toc78873073"/>
      <w:r>
        <w:rPr>
          <w:rFonts w:hint="cs"/>
          <w:rtl/>
        </w:rPr>
        <w:t>(הצעת חברת הכנסת מרינה סולודקין)</w:t>
      </w:r>
      <w:bookmarkEnd w:id="327"/>
    </w:p>
    <w:p w14:paraId="14F37F7D" w14:textId="77777777" w:rsidR="00000000" w:rsidRDefault="00E01313">
      <w:pPr>
        <w:pStyle w:val="a0"/>
        <w:rPr>
          <w:rFonts w:hint="cs"/>
          <w:rtl/>
        </w:rPr>
      </w:pPr>
    </w:p>
    <w:p w14:paraId="5C6EA85D" w14:textId="77777777" w:rsidR="00000000" w:rsidRDefault="00E01313">
      <w:pPr>
        <w:pStyle w:val="af1"/>
        <w:rPr>
          <w:rtl/>
        </w:rPr>
      </w:pPr>
      <w:r>
        <w:rPr>
          <w:rtl/>
        </w:rPr>
        <w:t>היו"ר מוחמד ברכה:</w:t>
      </w:r>
    </w:p>
    <w:p w14:paraId="1C3DDC57" w14:textId="77777777" w:rsidR="00000000" w:rsidRDefault="00E01313">
      <w:pPr>
        <w:pStyle w:val="a0"/>
        <w:rPr>
          <w:rtl/>
        </w:rPr>
      </w:pPr>
    </w:p>
    <w:p w14:paraId="0C3AC64F" w14:textId="77777777" w:rsidR="00000000" w:rsidRDefault="00E01313">
      <w:pPr>
        <w:pStyle w:val="a0"/>
        <w:rPr>
          <w:rFonts w:hint="cs"/>
          <w:rtl/>
        </w:rPr>
      </w:pPr>
      <w:r>
        <w:rPr>
          <w:rFonts w:hint="cs"/>
          <w:rtl/>
        </w:rPr>
        <w:t>חברי הכנסת, אנחנו עוברים להצעת החוק הבאה: הצעת חוק לתיקון פקודת המשטרה (השכלה גבוהה כתנאי בגיוס חוקרים למש</w:t>
      </w:r>
      <w:r>
        <w:rPr>
          <w:rFonts w:hint="cs"/>
          <w:rtl/>
        </w:rPr>
        <w:t xml:space="preserve">טרה), התשס"ג-2003, שמספרה פ/274, של חברת הכנסת מרינה סולודקין. בבקשה, גברתי. </w:t>
      </w:r>
    </w:p>
    <w:p w14:paraId="45D669DD" w14:textId="77777777" w:rsidR="00000000" w:rsidRDefault="00E01313">
      <w:pPr>
        <w:pStyle w:val="a0"/>
        <w:rPr>
          <w:rFonts w:hint="cs"/>
          <w:rtl/>
        </w:rPr>
      </w:pPr>
    </w:p>
    <w:p w14:paraId="4DA820B8" w14:textId="77777777" w:rsidR="00000000" w:rsidRDefault="00E01313">
      <w:pPr>
        <w:pStyle w:val="af0"/>
        <w:rPr>
          <w:rtl/>
        </w:rPr>
      </w:pPr>
      <w:r>
        <w:rPr>
          <w:rFonts w:hint="eastAsia"/>
          <w:rtl/>
        </w:rPr>
        <w:t>שר</w:t>
      </w:r>
      <w:r>
        <w:rPr>
          <w:rtl/>
        </w:rPr>
        <w:t xml:space="preserve"> התשתיות הלאומיות יוסף פריצקי:</w:t>
      </w:r>
    </w:p>
    <w:p w14:paraId="45FC2017" w14:textId="77777777" w:rsidR="00000000" w:rsidRDefault="00E01313">
      <w:pPr>
        <w:pStyle w:val="a0"/>
        <w:rPr>
          <w:rFonts w:hint="cs"/>
          <w:rtl/>
        </w:rPr>
      </w:pPr>
    </w:p>
    <w:p w14:paraId="7467E5BF" w14:textId="77777777" w:rsidR="00000000" w:rsidRDefault="00E01313">
      <w:pPr>
        <w:pStyle w:val="a0"/>
        <w:rPr>
          <w:rFonts w:hint="cs"/>
          <w:rtl/>
        </w:rPr>
      </w:pPr>
      <w:r>
        <w:rPr>
          <w:rFonts w:hint="cs"/>
          <w:rtl/>
        </w:rPr>
        <w:t xml:space="preserve">מרינה, זאת הצעה לסדר-היום. </w:t>
      </w:r>
    </w:p>
    <w:p w14:paraId="50E5D6F5" w14:textId="77777777" w:rsidR="00000000" w:rsidRDefault="00E01313">
      <w:pPr>
        <w:pStyle w:val="a0"/>
        <w:rPr>
          <w:rFonts w:hint="cs"/>
          <w:rtl/>
        </w:rPr>
      </w:pPr>
    </w:p>
    <w:p w14:paraId="1C745789" w14:textId="77777777" w:rsidR="00000000" w:rsidRDefault="00E01313">
      <w:pPr>
        <w:pStyle w:val="a"/>
        <w:rPr>
          <w:rtl/>
        </w:rPr>
      </w:pPr>
      <w:bookmarkStart w:id="328" w:name="FS000000533T28_01_2004_14_03_30"/>
      <w:bookmarkStart w:id="329" w:name="_Toc78873074"/>
      <w:bookmarkEnd w:id="328"/>
      <w:r>
        <w:rPr>
          <w:rFonts w:hint="eastAsia"/>
          <w:rtl/>
        </w:rPr>
        <w:t>מרינה</w:t>
      </w:r>
      <w:r>
        <w:rPr>
          <w:rtl/>
        </w:rPr>
        <w:t xml:space="preserve"> סולודקין (הליכוד):</w:t>
      </w:r>
      <w:bookmarkEnd w:id="329"/>
    </w:p>
    <w:p w14:paraId="364EF724" w14:textId="77777777" w:rsidR="00000000" w:rsidRDefault="00E01313">
      <w:pPr>
        <w:pStyle w:val="a0"/>
        <w:rPr>
          <w:rFonts w:hint="cs"/>
          <w:rtl/>
        </w:rPr>
      </w:pPr>
    </w:p>
    <w:p w14:paraId="0E6BE7CA" w14:textId="77777777" w:rsidR="00000000" w:rsidRDefault="00E01313">
      <w:pPr>
        <w:pStyle w:val="a0"/>
        <w:rPr>
          <w:rFonts w:hint="cs"/>
          <w:rtl/>
        </w:rPr>
      </w:pPr>
      <w:r>
        <w:rPr>
          <w:rFonts w:hint="cs"/>
          <w:rtl/>
        </w:rPr>
        <w:t xml:space="preserve">כן, אני אומר את זה. </w:t>
      </w:r>
    </w:p>
    <w:p w14:paraId="5CA7DD57" w14:textId="77777777" w:rsidR="00000000" w:rsidRDefault="00E01313">
      <w:pPr>
        <w:pStyle w:val="a0"/>
        <w:rPr>
          <w:rFonts w:hint="cs"/>
          <w:rtl/>
        </w:rPr>
      </w:pPr>
    </w:p>
    <w:p w14:paraId="2EE32BD9" w14:textId="77777777" w:rsidR="00000000" w:rsidRDefault="00E01313">
      <w:pPr>
        <w:pStyle w:val="a0"/>
        <w:rPr>
          <w:rFonts w:hint="cs"/>
          <w:rtl/>
        </w:rPr>
      </w:pPr>
      <w:r>
        <w:rPr>
          <w:rFonts w:hint="cs"/>
          <w:rtl/>
        </w:rPr>
        <w:t>כבוד היושב-ראש, שרים וחברי כנסת נכבדים, ועדת השרים לענייני חקיקה ל</w:t>
      </w:r>
      <w:r>
        <w:rPr>
          <w:rFonts w:hint="cs"/>
          <w:rtl/>
        </w:rPr>
        <w:t xml:space="preserve">א הסכימה לתמוך בהצעת החוק שלי לתיקון פקודת המשטרה. בתור חברה בקואליציה הסכמתי להפוך הצעת חוק זו להצעה רגילה לסדר-היום. בדרך כלל אני מתעמתת עם הקואליציה רק בעניינים מהותיים הנוגעים ישירות לעלייה, לקליטה ולמצב העולים בארץ. </w:t>
      </w:r>
    </w:p>
    <w:p w14:paraId="5C15E41E" w14:textId="77777777" w:rsidR="00000000" w:rsidRDefault="00E01313">
      <w:pPr>
        <w:pStyle w:val="a0"/>
        <w:rPr>
          <w:rFonts w:hint="cs"/>
          <w:rtl/>
        </w:rPr>
      </w:pPr>
    </w:p>
    <w:p w14:paraId="4EDD4D41" w14:textId="77777777" w:rsidR="00000000" w:rsidRDefault="00E01313">
      <w:pPr>
        <w:pStyle w:val="a0"/>
        <w:rPr>
          <w:rFonts w:hint="cs"/>
          <w:rtl/>
        </w:rPr>
      </w:pPr>
      <w:r>
        <w:rPr>
          <w:rFonts w:hint="cs"/>
          <w:rtl/>
        </w:rPr>
        <w:t>אני מצטערת מאוד שהצעת חוק השכלה ג</w:t>
      </w:r>
      <w:r>
        <w:rPr>
          <w:rFonts w:hint="cs"/>
          <w:rtl/>
        </w:rPr>
        <w:t xml:space="preserve">בוהה כתנאי בגיוס חוקרים למשטרה, כמו גם הצעת חוק אחרת שהצעתי </w:t>
      </w:r>
      <w:r>
        <w:rPr>
          <w:rtl/>
        </w:rPr>
        <w:t>–</w:t>
      </w:r>
      <w:r>
        <w:rPr>
          <w:rFonts w:hint="cs"/>
          <w:rtl/>
        </w:rPr>
        <w:t xml:space="preserve"> השכלה גבוהה חובה למורים </w:t>
      </w:r>
      <w:r>
        <w:rPr>
          <w:rtl/>
        </w:rPr>
        <w:t>–</w:t>
      </w:r>
      <w:r>
        <w:rPr>
          <w:rFonts w:hint="cs"/>
          <w:rtl/>
        </w:rPr>
        <w:t xml:space="preserve"> נדחו. חבל מאוד. לדעתי, מדובר בבעיה המרכזית של האטת קצב ההתקדמות של מדינת ישראל לקראת היעדים העיקריים של המאה ה-21 בכל התחומים. </w:t>
      </w:r>
    </w:p>
    <w:p w14:paraId="1AE9A835" w14:textId="77777777" w:rsidR="00000000" w:rsidRDefault="00E01313">
      <w:pPr>
        <w:pStyle w:val="a0"/>
        <w:rPr>
          <w:rFonts w:hint="cs"/>
          <w:rtl/>
        </w:rPr>
      </w:pPr>
    </w:p>
    <w:p w14:paraId="10E6BAD2" w14:textId="77777777" w:rsidR="00000000" w:rsidRDefault="00E01313">
      <w:pPr>
        <w:pStyle w:val="a0"/>
        <w:rPr>
          <w:rFonts w:hint="cs"/>
          <w:rtl/>
        </w:rPr>
      </w:pPr>
      <w:r>
        <w:rPr>
          <w:rFonts w:hint="cs"/>
          <w:rtl/>
        </w:rPr>
        <w:t xml:space="preserve">אני חוזרת ומזכירה, שמדובר לא רק באיכות </w:t>
      </w:r>
      <w:r>
        <w:rPr>
          <w:rFonts w:hint="cs"/>
          <w:rtl/>
        </w:rPr>
        <w:t xml:space="preserve">האנשים העובדים במערכות השונות, אלא גם בסטנדרטים מקצועיים נמוכים הנקבעים על-ידי המשרדים הרלוונטיים. רק ממשלת ישראל מסוגלת באמצעות חקיקה ליצור תנאים הדרושים לקידמה. </w:t>
      </w:r>
    </w:p>
    <w:p w14:paraId="7E99BB4A" w14:textId="77777777" w:rsidR="00000000" w:rsidRDefault="00E01313">
      <w:pPr>
        <w:pStyle w:val="a0"/>
        <w:rPr>
          <w:rFonts w:hint="cs"/>
          <w:rtl/>
        </w:rPr>
      </w:pPr>
    </w:p>
    <w:p w14:paraId="6AB2FE24" w14:textId="77777777" w:rsidR="00000000" w:rsidRDefault="00E01313">
      <w:pPr>
        <w:pStyle w:val="a0"/>
        <w:rPr>
          <w:rFonts w:hint="cs"/>
          <w:rtl/>
        </w:rPr>
      </w:pPr>
      <w:r>
        <w:rPr>
          <w:rFonts w:hint="cs"/>
          <w:rtl/>
        </w:rPr>
        <w:t>בשבע שנות פעילותי בכנסת נאלצתי, לצערי, לעסוק בפתרון הבעיות שנוצרו כתוצאה מחסרונות מבניים של</w:t>
      </w:r>
      <w:r>
        <w:rPr>
          <w:rFonts w:hint="cs"/>
          <w:rtl/>
        </w:rPr>
        <w:t xml:space="preserve"> מערכת אכיפת החוק והסדר. אחד החסרונות המרכזיים הוא העדר דרישה להשכלה גבוהה חובה בקרב המתגייסים לשורות משטרת ישראל. </w:t>
      </w:r>
    </w:p>
    <w:p w14:paraId="6FCC9972" w14:textId="77777777" w:rsidR="00000000" w:rsidRDefault="00E01313">
      <w:pPr>
        <w:pStyle w:val="a0"/>
        <w:rPr>
          <w:rFonts w:hint="cs"/>
          <w:rtl/>
        </w:rPr>
      </w:pPr>
    </w:p>
    <w:p w14:paraId="1727999C" w14:textId="77777777" w:rsidR="00000000" w:rsidRDefault="00E01313">
      <w:pPr>
        <w:pStyle w:val="a0"/>
        <w:rPr>
          <w:rFonts w:hint="cs"/>
          <w:rtl/>
        </w:rPr>
      </w:pPr>
      <w:r>
        <w:rPr>
          <w:rFonts w:hint="cs"/>
          <w:rtl/>
        </w:rPr>
        <w:t>דוגמה בולטת לכך היא החקירה בעניין רצח החייל יאן שפשוביץ. החקירה הבלתי-מקצועית הובילה לכך שחמש שנים לאחר הטרגדיה יש נרצח ואין רוצחים, אף שהה</w:t>
      </w:r>
      <w:r>
        <w:rPr>
          <w:rFonts w:hint="cs"/>
          <w:rtl/>
        </w:rPr>
        <w:t xml:space="preserve">ליך המשפטי הסתיים בשנת 2002. הציבור שאני מייצגת נשאר עם הרושם המר, שהחשודים העיקריים במעשה הנוראי לא נענשו כראוי. יתירה מכך, יוזמי הקטטה והרצח של יאן שפשוביץ לא ישבו בבית-הסוהר ולו יום אחד. לא נמצאו גם האשמים בגרימת נכות קשה לארתור גולצ'ין בן ה-17. ארתור, </w:t>
      </w:r>
      <w:r>
        <w:rPr>
          <w:rFonts w:hint="cs"/>
          <w:rtl/>
        </w:rPr>
        <w:t xml:space="preserve">כמו גם אלכסנדר נמוב מאשדוד, הוכו באכזריות שלא תתואר ללא שום סיבה, ואלה לצערי אינם המקרים היחידים מסוג זה. </w:t>
      </w:r>
    </w:p>
    <w:p w14:paraId="653CBE6D" w14:textId="77777777" w:rsidR="00000000" w:rsidRDefault="00E01313">
      <w:pPr>
        <w:pStyle w:val="a0"/>
        <w:rPr>
          <w:rFonts w:hint="cs"/>
          <w:rtl/>
        </w:rPr>
      </w:pPr>
    </w:p>
    <w:p w14:paraId="666243BF" w14:textId="77777777" w:rsidR="00000000" w:rsidRDefault="00E01313">
      <w:pPr>
        <w:pStyle w:val="a0"/>
        <w:rPr>
          <w:rFonts w:hint="cs"/>
          <w:rtl/>
        </w:rPr>
      </w:pPr>
      <w:r>
        <w:rPr>
          <w:rFonts w:hint="cs"/>
          <w:rtl/>
        </w:rPr>
        <w:t>משפחות רבות של קורבנות הרצח והתקיפה קבלו לפני על הבורות וחוסר המקצועיות הבולטים לעין של חוקרי המשטרה. עסקתי, בין היתר, במקרה המוזר של מוות פתאומי של</w:t>
      </w:r>
      <w:r>
        <w:rPr>
          <w:rFonts w:hint="cs"/>
          <w:rtl/>
        </w:rPr>
        <w:t xml:space="preserve"> עולה חדש בשנות ה-20 לחייו, שלאחר שירות בצה"ל נמצא ללא רוח חיים באתר הבנייה שבו הוא עבד בתור שומר. המשטרה החליטה מייד שמדובר בהתאבדות. אביו של המנוח, חוקר במשטרה בברית-המועצות לשעבר עם ותק בעבודה של יותר מ-20 שנה, סיפר לי עובדות מדהימות. המשטרה לא בדקה אם </w:t>
      </w:r>
      <w:r>
        <w:rPr>
          <w:rFonts w:hint="cs"/>
          <w:rtl/>
        </w:rPr>
        <w:t xml:space="preserve">הבחור נורה מאקדחו שלו או מכלי נשק אחר. לא נעשתה גם בדיקה גרפולוגית של מכתב ההתאבדות כביכול. שעתיים לאחר מציאת הגופה רשמו "התאבדות", ובזה הסתיימה החקירה. </w:t>
      </w:r>
    </w:p>
    <w:p w14:paraId="62CDE2A8" w14:textId="77777777" w:rsidR="00000000" w:rsidRDefault="00E01313">
      <w:pPr>
        <w:pStyle w:val="a0"/>
        <w:rPr>
          <w:rFonts w:hint="cs"/>
          <w:rtl/>
        </w:rPr>
      </w:pPr>
    </w:p>
    <w:p w14:paraId="0F7D32EE" w14:textId="77777777" w:rsidR="00000000" w:rsidRDefault="00E01313">
      <w:pPr>
        <w:pStyle w:val="a0"/>
        <w:rPr>
          <w:rFonts w:hint="cs"/>
          <w:rtl/>
        </w:rPr>
      </w:pPr>
      <w:r>
        <w:rPr>
          <w:rFonts w:hint="cs"/>
          <w:rtl/>
        </w:rPr>
        <w:t xml:space="preserve">אני חייבת לציין, שלאזרחי ברית-המועצות לשעבר אי-אפשר להסביר למה בישראל אין דרישה של השכלה אקדמית חובה </w:t>
      </w:r>
      <w:r>
        <w:rPr>
          <w:rFonts w:hint="cs"/>
          <w:rtl/>
        </w:rPr>
        <w:t xml:space="preserve">לחוקרי המשטרה - תואר שני - שנקבעה בברית-המועצות לפני יותר מ-50 שנה. </w:t>
      </w:r>
    </w:p>
    <w:p w14:paraId="51179D84" w14:textId="77777777" w:rsidR="00000000" w:rsidRDefault="00E01313">
      <w:pPr>
        <w:pStyle w:val="a0"/>
        <w:rPr>
          <w:rFonts w:hint="cs"/>
          <w:rtl/>
        </w:rPr>
      </w:pPr>
    </w:p>
    <w:p w14:paraId="1202AE9E" w14:textId="77777777" w:rsidR="00000000" w:rsidRDefault="00E01313">
      <w:pPr>
        <w:pStyle w:val="a0"/>
        <w:rPr>
          <w:rFonts w:hint="cs"/>
          <w:rtl/>
        </w:rPr>
      </w:pPr>
      <w:r>
        <w:rPr>
          <w:rFonts w:hint="cs"/>
          <w:rtl/>
        </w:rPr>
        <w:t>חבר הכנסת עוזי לנדאו, בהיותו השר לביטחון פנים, טען שחוקר משטרה טוב זקוק רק לשכל הישר ולניסיון חיים. אין טענה תמוהה מזאת. אם זה נכון, אולי צריך להפסיק את שידורי הסרטים האמריקניים שבהם אנו</w:t>
      </w:r>
      <w:r>
        <w:rPr>
          <w:rFonts w:hint="cs"/>
          <w:rtl/>
        </w:rPr>
        <w:t xml:space="preserve"> רואים מעבדות המצוידות על-פי הטכנולוגיה המודרנית ביותר. כנראה לחוקרי המשטרה ולממונים עליהם בארצות-הברית יש דעה אחרת בנושא זה. </w:t>
      </w:r>
    </w:p>
    <w:p w14:paraId="0BF198D3" w14:textId="77777777" w:rsidR="00000000" w:rsidRDefault="00E01313">
      <w:pPr>
        <w:pStyle w:val="a0"/>
        <w:rPr>
          <w:rFonts w:hint="cs"/>
          <w:rtl/>
        </w:rPr>
      </w:pPr>
    </w:p>
    <w:p w14:paraId="4E809DAF" w14:textId="77777777" w:rsidR="00000000" w:rsidRDefault="00E01313">
      <w:pPr>
        <w:pStyle w:val="a0"/>
        <w:rPr>
          <w:rFonts w:hint="cs"/>
          <w:rtl/>
        </w:rPr>
      </w:pPr>
      <w:r>
        <w:rPr>
          <w:rFonts w:hint="cs"/>
          <w:rtl/>
        </w:rPr>
        <w:t>העדר השכלה גבוהה ואיכותית הוא הגורם העיקרי לטעויות קשות ביותר של חוקרי משטרת ישראל. יש נרצחים ואין רוצחים, יש מותקפים ואין תוקפי</w:t>
      </w:r>
      <w:r>
        <w:rPr>
          <w:rFonts w:hint="cs"/>
          <w:rtl/>
        </w:rPr>
        <w:t xml:space="preserve">ם, יש נשדדים ואין שודדים. והכי גרוע הוא שקורבנות הפשע לפעמים הופכים לפושעים ואנשים חפים מפשע נשפטים למאסרים ממושכים. לפעמים גם עורך-דין טוב שמשפחה שוכרת מכספה לא יכול להסביר לבית-המשפט את הטעויות הפטאליות שנעשו על-ידי החוקרים הלא-מקצועיים במהלך החקירה. </w:t>
      </w:r>
    </w:p>
    <w:p w14:paraId="372E23E8" w14:textId="77777777" w:rsidR="00000000" w:rsidRDefault="00E01313">
      <w:pPr>
        <w:pStyle w:val="a0"/>
        <w:rPr>
          <w:rFonts w:hint="cs"/>
          <w:rtl/>
        </w:rPr>
      </w:pPr>
    </w:p>
    <w:p w14:paraId="00245340" w14:textId="77777777" w:rsidR="00000000" w:rsidRDefault="00E01313">
      <w:pPr>
        <w:pStyle w:val="a0"/>
        <w:rPr>
          <w:rFonts w:hint="cs"/>
          <w:rtl/>
        </w:rPr>
      </w:pPr>
      <w:r>
        <w:rPr>
          <w:rFonts w:hint="cs"/>
          <w:rtl/>
        </w:rPr>
        <w:t>ל</w:t>
      </w:r>
      <w:r>
        <w:rPr>
          <w:rFonts w:hint="cs"/>
          <w:rtl/>
        </w:rPr>
        <w:t xml:space="preserve">מה אנו דורשים השכלה מקסימלית מאדם העוסק ברפואה ולא מציגים דרישה דומה כלפי מי שחפץ להיות חוקר במשטרה? הרי בשני המקרים מדובר בחייהם ובכבודם של אנשים רבים. </w:t>
      </w:r>
    </w:p>
    <w:p w14:paraId="0C9A7B2C" w14:textId="77777777" w:rsidR="00000000" w:rsidRDefault="00E01313">
      <w:pPr>
        <w:pStyle w:val="a0"/>
        <w:rPr>
          <w:rFonts w:hint="cs"/>
          <w:rtl/>
        </w:rPr>
      </w:pPr>
    </w:p>
    <w:p w14:paraId="1D73EDF3" w14:textId="77777777" w:rsidR="00000000" w:rsidRDefault="00E01313">
      <w:pPr>
        <w:pStyle w:val="a0"/>
        <w:rPr>
          <w:rFonts w:hint="cs"/>
          <w:rtl/>
        </w:rPr>
      </w:pPr>
      <w:r>
        <w:rPr>
          <w:rFonts w:hint="cs"/>
          <w:rtl/>
        </w:rPr>
        <w:t>אני סבורה שדיון מעמיק בנושא של סטנדרטים מקצועיים הוא תנאי הכרחי לרפורמות בכל המערכות. ללא דיון זה בכנ</w:t>
      </w:r>
      <w:r>
        <w:rPr>
          <w:rFonts w:hint="cs"/>
          <w:rtl/>
        </w:rPr>
        <w:t>סת ובממשלה, אי-אפשר לפתור בעיות רבות שמדינת ישראל ניצבת לפניהן, כגון בעיה של פשע מאורגן, שלא לדבר על רפורמה מקיפה במערכת החינוך. לכן, חבל מאוד שהממשלה לא יוזמת חוקים  מסוג זה. אדרבה, ועדת שרים לענייני חקיקה פוסלת הצעות חוק בעניין סטנדרטים מקצועיים. תודה רב</w:t>
      </w:r>
      <w:r>
        <w:rPr>
          <w:rFonts w:hint="cs"/>
          <w:rtl/>
        </w:rPr>
        <w:t xml:space="preserve">ה. </w:t>
      </w:r>
    </w:p>
    <w:p w14:paraId="037C5684" w14:textId="77777777" w:rsidR="00000000" w:rsidRDefault="00E01313">
      <w:pPr>
        <w:pStyle w:val="af1"/>
        <w:rPr>
          <w:rFonts w:hint="cs"/>
          <w:rtl/>
        </w:rPr>
      </w:pPr>
    </w:p>
    <w:p w14:paraId="540FC8FA" w14:textId="77777777" w:rsidR="00000000" w:rsidRDefault="00E01313">
      <w:pPr>
        <w:pStyle w:val="af1"/>
        <w:rPr>
          <w:rtl/>
        </w:rPr>
      </w:pPr>
      <w:r>
        <w:rPr>
          <w:rtl/>
        </w:rPr>
        <w:t>היו"ר מוחמד ברכה:</w:t>
      </w:r>
    </w:p>
    <w:p w14:paraId="7C9DF7CB" w14:textId="77777777" w:rsidR="00000000" w:rsidRDefault="00E01313">
      <w:pPr>
        <w:pStyle w:val="a0"/>
        <w:rPr>
          <w:rtl/>
        </w:rPr>
      </w:pPr>
    </w:p>
    <w:p w14:paraId="53382E84" w14:textId="77777777" w:rsidR="00000000" w:rsidRDefault="00E01313">
      <w:pPr>
        <w:pStyle w:val="a0"/>
        <w:rPr>
          <w:rFonts w:hint="cs"/>
          <w:rtl/>
        </w:rPr>
      </w:pPr>
      <w:r>
        <w:rPr>
          <w:rFonts w:hint="cs"/>
          <w:rtl/>
        </w:rPr>
        <w:t xml:space="preserve">תודה, חברת הכנסת מרינה סולודקין. כאמור, חברת הכנסת סולודקין הפכה את הצעת החוק שלה להצעה לסדר-היום, על-פי בקשת הממשלה. </w:t>
      </w:r>
    </w:p>
    <w:p w14:paraId="2D5D5CE4" w14:textId="77777777" w:rsidR="00000000" w:rsidRDefault="00E01313">
      <w:pPr>
        <w:pStyle w:val="a0"/>
        <w:rPr>
          <w:rFonts w:hint="cs"/>
          <w:rtl/>
        </w:rPr>
      </w:pPr>
    </w:p>
    <w:p w14:paraId="71C14F9F" w14:textId="77777777" w:rsidR="00000000" w:rsidRDefault="00E01313">
      <w:pPr>
        <w:pStyle w:val="a0"/>
        <w:rPr>
          <w:rFonts w:hint="cs"/>
          <w:rtl/>
        </w:rPr>
      </w:pPr>
      <w:r>
        <w:rPr>
          <w:rFonts w:hint="cs"/>
          <w:rtl/>
        </w:rPr>
        <w:t xml:space="preserve">השר גדעון עזרא ישיב בשם הממשלה. בבקשה, אדוני. </w:t>
      </w:r>
    </w:p>
    <w:p w14:paraId="20187AD4" w14:textId="77777777" w:rsidR="00000000" w:rsidRDefault="00E01313">
      <w:pPr>
        <w:pStyle w:val="a0"/>
        <w:rPr>
          <w:rFonts w:hint="cs"/>
          <w:rtl/>
        </w:rPr>
      </w:pPr>
    </w:p>
    <w:p w14:paraId="662CD86D" w14:textId="77777777" w:rsidR="00000000" w:rsidRDefault="00E01313">
      <w:pPr>
        <w:pStyle w:val="a"/>
        <w:rPr>
          <w:rtl/>
        </w:rPr>
      </w:pPr>
      <w:bookmarkStart w:id="330" w:name="FS000000474T28_01_2004_14_27_34"/>
      <w:bookmarkStart w:id="331" w:name="_Toc78873075"/>
      <w:bookmarkEnd w:id="330"/>
      <w:r>
        <w:rPr>
          <w:rFonts w:hint="eastAsia"/>
          <w:rtl/>
        </w:rPr>
        <w:t>השר</w:t>
      </w:r>
      <w:r>
        <w:rPr>
          <w:rtl/>
        </w:rPr>
        <w:t xml:space="preserve"> גדעון עזרא:</w:t>
      </w:r>
      <w:bookmarkEnd w:id="331"/>
    </w:p>
    <w:p w14:paraId="6177BD64" w14:textId="77777777" w:rsidR="00000000" w:rsidRDefault="00E01313">
      <w:pPr>
        <w:pStyle w:val="a0"/>
        <w:rPr>
          <w:rFonts w:hint="cs"/>
          <w:rtl/>
        </w:rPr>
      </w:pPr>
    </w:p>
    <w:p w14:paraId="49A97F77" w14:textId="77777777" w:rsidR="00000000" w:rsidRDefault="00E01313">
      <w:pPr>
        <w:pStyle w:val="a0"/>
        <w:rPr>
          <w:rFonts w:hint="cs"/>
          <w:rtl/>
        </w:rPr>
      </w:pPr>
      <w:r>
        <w:rPr>
          <w:rFonts w:hint="cs"/>
          <w:rtl/>
        </w:rPr>
        <w:t>אדוני היושב-ראש, חברי חברי הכנסת, חברת הכנסת מר</w:t>
      </w:r>
      <w:r>
        <w:rPr>
          <w:rFonts w:hint="cs"/>
          <w:rtl/>
        </w:rPr>
        <w:t>ינה סולודקין. הנושא שאת מעלה עכשיו עלה כבר כמה פעמים בעבר בהקשר של עולים מחבר המדינות. לא התייחסתי בתשובה דווקא לעולים מחבר המדינות, אלא לנושא הכללי.</w:t>
      </w:r>
    </w:p>
    <w:p w14:paraId="068BE5C8" w14:textId="77777777" w:rsidR="00000000" w:rsidRDefault="00E01313">
      <w:pPr>
        <w:pStyle w:val="a0"/>
        <w:rPr>
          <w:rFonts w:hint="cs"/>
          <w:rtl/>
        </w:rPr>
      </w:pPr>
    </w:p>
    <w:p w14:paraId="3FFACC33" w14:textId="77777777" w:rsidR="00000000" w:rsidRDefault="00E01313">
      <w:pPr>
        <w:pStyle w:val="a0"/>
        <w:rPr>
          <w:rFonts w:hint="cs"/>
          <w:rtl/>
        </w:rPr>
      </w:pPr>
      <w:r>
        <w:rPr>
          <w:rFonts w:hint="cs"/>
          <w:rtl/>
        </w:rPr>
        <w:t>אני יכול להגיד לך לגבי העולים מחבר המדינות, שיש בעיה גם בשפה, זו אחת הבעיות של חוקר. לטובת העולים מחבר הע</w:t>
      </w:r>
      <w:r>
        <w:rPr>
          <w:rFonts w:hint="cs"/>
          <w:rtl/>
        </w:rPr>
        <w:t xml:space="preserve">מים רצוי מאוד שהחקירה תתבצע על-ידי אנשים דוברי רוסית, כמו שכאשר חוקרים ערבים מוטב שהדובר יהיה ערבי, ואז החקירה קולחת. אם היא לא קולחת, היא מפסידה. בנושא הזה אני מסכים שחלקם של דוברי הרוסית במשטרה צריך להיות כזה שיוכל לתת מענה על בעיות, והמשטרה גם יודעת את </w:t>
      </w:r>
      <w:r>
        <w:rPr>
          <w:rFonts w:hint="cs"/>
          <w:rtl/>
        </w:rPr>
        <w:t>הדבר.</w:t>
      </w:r>
    </w:p>
    <w:p w14:paraId="13789041" w14:textId="77777777" w:rsidR="00000000" w:rsidRDefault="00E01313">
      <w:pPr>
        <w:pStyle w:val="a0"/>
        <w:rPr>
          <w:rFonts w:hint="cs"/>
          <w:rtl/>
        </w:rPr>
      </w:pPr>
    </w:p>
    <w:p w14:paraId="1342CB48" w14:textId="77777777" w:rsidR="00000000" w:rsidRDefault="00E01313">
      <w:pPr>
        <w:pStyle w:val="a0"/>
        <w:rPr>
          <w:rFonts w:hint="cs"/>
          <w:rtl/>
        </w:rPr>
      </w:pPr>
      <w:r>
        <w:rPr>
          <w:rFonts w:hint="cs"/>
          <w:rtl/>
        </w:rPr>
        <w:t>לעצם העניין. נכון להיום, למעלה מ-80% מהחוקרים במשטרה הם קצינים בעלי תואר אקדמי, והמשטרה מאוד מעודדת, גם את השוטרים, ללכת וללמוד. אבל איננו חושבים שתנאי מקדמי של השכלה גבוהה, אקדמית, בתפקיד חקירות הוא תנאי נחוץ. זה בלתי נחוץ, מפלה ולא סביר. יש הרבה ת</w:t>
      </w:r>
      <w:r>
        <w:rPr>
          <w:rFonts w:hint="cs"/>
          <w:rtl/>
        </w:rPr>
        <w:t>פקידים במערך החקירות שמחייבים השכלה אקדמית, אנשים שיש להם זיקה לתחום, כמו השכלה משפטית, או השכלה של רואה-חשבון לחוקר כלכלי, אבל זה לא צריך להיות בהכרח גם במקצועות אחרים.</w:t>
      </w:r>
    </w:p>
    <w:p w14:paraId="047D4F71" w14:textId="77777777" w:rsidR="00000000" w:rsidRDefault="00E01313">
      <w:pPr>
        <w:pStyle w:val="a0"/>
        <w:rPr>
          <w:rFonts w:hint="cs"/>
          <w:rtl/>
        </w:rPr>
      </w:pPr>
    </w:p>
    <w:p w14:paraId="565D6410" w14:textId="77777777" w:rsidR="00000000" w:rsidRDefault="00E01313">
      <w:pPr>
        <w:pStyle w:val="af0"/>
        <w:rPr>
          <w:rtl/>
        </w:rPr>
      </w:pPr>
      <w:r>
        <w:rPr>
          <w:rFonts w:hint="eastAsia"/>
          <w:rtl/>
        </w:rPr>
        <w:t>מרינה</w:t>
      </w:r>
      <w:r>
        <w:rPr>
          <w:rtl/>
        </w:rPr>
        <w:t xml:space="preserve"> סולודקין (הליכוד):</w:t>
      </w:r>
    </w:p>
    <w:p w14:paraId="57D494A0" w14:textId="77777777" w:rsidR="00000000" w:rsidRDefault="00E01313">
      <w:pPr>
        <w:pStyle w:val="a0"/>
        <w:rPr>
          <w:rFonts w:hint="cs"/>
          <w:rtl/>
        </w:rPr>
      </w:pPr>
    </w:p>
    <w:p w14:paraId="11569DA9" w14:textId="77777777" w:rsidR="00000000" w:rsidRDefault="00E01313">
      <w:pPr>
        <w:pStyle w:val="a0"/>
        <w:rPr>
          <w:rFonts w:hint="cs"/>
          <w:rtl/>
        </w:rPr>
      </w:pPr>
      <w:r>
        <w:rPr>
          <w:rFonts w:hint="cs"/>
          <w:rtl/>
        </w:rPr>
        <w:t>השכלה קרימינולוגית.</w:t>
      </w:r>
    </w:p>
    <w:p w14:paraId="42EB2693" w14:textId="77777777" w:rsidR="00000000" w:rsidRDefault="00E01313">
      <w:pPr>
        <w:pStyle w:val="a0"/>
        <w:rPr>
          <w:rFonts w:hint="cs"/>
          <w:rtl/>
        </w:rPr>
      </w:pPr>
    </w:p>
    <w:p w14:paraId="5233A87F" w14:textId="77777777" w:rsidR="00000000" w:rsidRDefault="00E01313">
      <w:pPr>
        <w:pStyle w:val="a"/>
        <w:rPr>
          <w:rtl/>
        </w:rPr>
      </w:pPr>
      <w:bookmarkStart w:id="332" w:name="FS000000474T28_01_2004_14_12_41"/>
      <w:bookmarkStart w:id="333" w:name="_Toc78873076"/>
      <w:bookmarkEnd w:id="332"/>
      <w:r>
        <w:rPr>
          <w:rFonts w:hint="eastAsia"/>
          <w:rtl/>
        </w:rPr>
        <w:t>השר</w:t>
      </w:r>
      <w:r>
        <w:rPr>
          <w:rtl/>
        </w:rPr>
        <w:t xml:space="preserve"> גדעון עזרא:</w:t>
      </w:r>
      <w:bookmarkEnd w:id="333"/>
    </w:p>
    <w:p w14:paraId="22D3FAD6" w14:textId="77777777" w:rsidR="00000000" w:rsidRDefault="00E01313">
      <w:pPr>
        <w:pStyle w:val="a0"/>
        <w:rPr>
          <w:rFonts w:hint="cs"/>
          <w:rtl/>
        </w:rPr>
      </w:pPr>
    </w:p>
    <w:p w14:paraId="394AB065" w14:textId="77777777" w:rsidR="00000000" w:rsidRDefault="00E01313">
      <w:pPr>
        <w:pStyle w:val="a0"/>
        <w:rPr>
          <w:rFonts w:hint="cs"/>
          <w:rtl/>
        </w:rPr>
      </w:pPr>
      <w:r>
        <w:rPr>
          <w:rFonts w:hint="cs"/>
          <w:rtl/>
        </w:rPr>
        <w:t xml:space="preserve">לא בהכרח. אחד הדברים </w:t>
      </w:r>
      <w:r>
        <w:rPr>
          <w:rFonts w:hint="cs"/>
          <w:rtl/>
        </w:rPr>
        <w:t xml:space="preserve">שחשובים ליכולותיו האישיות של המועמד היא יכולת שליטה עצמית, אמינות, יכולת חשיבה, וגם מביאים בחשבון השכלה אקדמית כאשר נערכים מבחני קבלה למשטרה. במשטרה גם שמים דגש בהכשרה מקצועית  למי שמיועד להיות חוקר, ומהניסיון שלי גם בעבודתי הקודמת, לא כל בעל השכלה אקדמית </w:t>
      </w:r>
      <w:r>
        <w:rPr>
          <w:rFonts w:hint="cs"/>
          <w:rtl/>
        </w:rPr>
        <w:t>יכול בהכרח להיות חוקר טוב, ולהיפך. חוקר במשטרת ישראל עובר הליך מיון קפדני, והדגש הוא על היכולות האישיות של החוקר ועל הכשרה מקצועית רלוונטית, ולא קביעת תנאי מקדמי של השכלה אקדמית.</w:t>
      </w:r>
    </w:p>
    <w:p w14:paraId="015DE591" w14:textId="77777777" w:rsidR="00000000" w:rsidRDefault="00E01313">
      <w:pPr>
        <w:pStyle w:val="a0"/>
        <w:rPr>
          <w:rFonts w:hint="cs"/>
          <w:rtl/>
        </w:rPr>
      </w:pPr>
    </w:p>
    <w:p w14:paraId="0A3C9B1C" w14:textId="77777777" w:rsidR="00000000" w:rsidRDefault="00E01313">
      <w:pPr>
        <w:pStyle w:val="a0"/>
        <w:rPr>
          <w:rFonts w:hint="cs"/>
          <w:rtl/>
        </w:rPr>
      </w:pPr>
      <w:r>
        <w:rPr>
          <w:rFonts w:hint="cs"/>
          <w:rtl/>
        </w:rPr>
        <w:t>מאחר שהעלית את זה כהצעה לסדר-היום, אני מציע להעביר את הנושא לוועדת הפנים ואי</w:t>
      </w:r>
      <w:r>
        <w:rPr>
          <w:rFonts w:hint="cs"/>
          <w:rtl/>
        </w:rPr>
        <w:t>כות הסביבה של הכנסת. תודה רבה.</w:t>
      </w:r>
    </w:p>
    <w:p w14:paraId="521733D3" w14:textId="77777777" w:rsidR="00000000" w:rsidRDefault="00E01313">
      <w:pPr>
        <w:pStyle w:val="a0"/>
        <w:rPr>
          <w:rFonts w:hint="cs"/>
          <w:rtl/>
        </w:rPr>
      </w:pPr>
    </w:p>
    <w:p w14:paraId="5F2C02E6" w14:textId="77777777" w:rsidR="00000000" w:rsidRDefault="00E01313">
      <w:pPr>
        <w:pStyle w:val="af1"/>
        <w:rPr>
          <w:rtl/>
        </w:rPr>
      </w:pPr>
      <w:r>
        <w:rPr>
          <w:rtl/>
        </w:rPr>
        <w:t>היו"ר מוחמד ברכה:</w:t>
      </w:r>
    </w:p>
    <w:p w14:paraId="36782099" w14:textId="77777777" w:rsidR="00000000" w:rsidRDefault="00E01313">
      <w:pPr>
        <w:pStyle w:val="a0"/>
        <w:rPr>
          <w:rtl/>
        </w:rPr>
      </w:pPr>
    </w:p>
    <w:p w14:paraId="39876EC4" w14:textId="77777777" w:rsidR="00000000" w:rsidRDefault="00E01313">
      <w:pPr>
        <w:pStyle w:val="a0"/>
        <w:rPr>
          <w:rFonts w:hint="cs"/>
          <w:rtl/>
        </w:rPr>
      </w:pPr>
      <w:r>
        <w:rPr>
          <w:rFonts w:hint="cs"/>
          <w:rtl/>
        </w:rPr>
        <w:t>תודה לשר גדעון עזרא. רבותי, אנחנו נצביע על ההצעה כהצעה לסדר-היום. חברת הכנסת סולודקין, את מסכימה להעביר לוועדה?</w:t>
      </w:r>
    </w:p>
    <w:p w14:paraId="1BB11F3C" w14:textId="77777777" w:rsidR="00000000" w:rsidRDefault="00E01313">
      <w:pPr>
        <w:pStyle w:val="a0"/>
        <w:rPr>
          <w:rFonts w:hint="cs"/>
          <w:rtl/>
        </w:rPr>
      </w:pPr>
    </w:p>
    <w:p w14:paraId="750805F4" w14:textId="77777777" w:rsidR="00000000" w:rsidRDefault="00E01313">
      <w:pPr>
        <w:pStyle w:val="af0"/>
        <w:rPr>
          <w:rtl/>
        </w:rPr>
      </w:pPr>
      <w:r>
        <w:rPr>
          <w:rFonts w:hint="eastAsia"/>
          <w:rtl/>
        </w:rPr>
        <w:t>מרינה</w:t>
      </w:r>
      <w:r>
        <w:rPr>
          <w:rtl/>
        </w:rPr>
        <w:t xml:space="preserve"> סולודקין (הליכוד):</w:t>
      </w:r>
    </w:p>
    <w:p w14:paraId="4FD95494" w14:textId="77777777" w:rsidR="00000000" w:rsidRDefault="00E01313">
      <w:pPr>
        <w:pStyle w:val="a0"/>
        <w:rPr>
          <w:rFonts w:hint="cs"/>
          <w:rtl/>
        </w:rPr>
      </w:pPr>
    </w:p>
    <w:p w14:paraId="5F8EA42E" w14:textId="77777777" w:rsidR="00000000" w:rsidRDefault="00E01313">
      <w:pPr>
        <w:pStyle w:val="a0"/>
        <w:rPr>
          <w:rFonts w:hint="cs"/>
          <w:rtl/>
        </w:rPr>
      </w:pPr>
      <w:r>
        <w:rPr>
          <w:rFonts w:hint="cs"/>
          <w:rtl/>
        </w:rPr>
        <w:t>כן.</w:t>
      </w:r>
    </w:p>
    <w:p w14:paraId="7E3D608F" w14:textId="77777777" w:rsidR="00000000" w:rsidRDefault="00E01313">
      <w:pPr>
        <w:pStyle w:val="a0"/>
        <w:rPr>
          <w:rFonts w:hint="cs"/>
          <w:rtl/>
        </w:rPr>
      </w:pPr>
    </w:p>
    <w:p w14:paraId="13AE44B7" w14:textId="77777777" w:rsidR="00000000" w:rsidRDefault="00E01313">
      <w:pPr>
        <w:pStyle w:val="af1"/>
        <w:rPr>
          <w:rtl/>
        </w:rPr>
      </w:pPr>
      <w:r>
        <w:rPr>
          <w:rFonts w:hint="eastAsia"/>
          <w:rtl/>
        </w:rPr>
        <w:t>היו</w:t>
      </w:r>
      <w:r>
        <w:rPr>
          <w:rtl/>
        </w:rPr>
        <w:t>"ר מוחמד ברכה:</w:t>
      </w:r>
    </w:p>
    <w:p w14:paraId="1F8ED036" w14:textId="77777777" w:rsidR="00000000" w:rsidRDefault="00E01313">
      <w:pPr>
        <w:pStyle w:val="a0"/>
        <w:rPr>
          <w:rFonts w:hint="cs"/>
          <w:rtl/>
        </w:rPr>
      </w:pPr>
    </w:p>
    <w:p w14:paraId="44D67624" w14:textId="77777777" w:rsidR="00000000" w:rsidRDefault="00E01313">
      <w:pPr>
        <w:pStyle w:val="a0"/>
        <w:rPr>
          <w:rFonts w:hint="cs"/>
          <w:rtl/>
        </w:rPr>
      </w:pPr>
      <w:r>
        <w:rPr>
          <w:rFonts w:hint="cs"/>
          <w:rtl/>
        </w:rPr>
        <w:t xml:space="preserve">אנחנו נצביע. אין הצעות אחרות, אז נצביע אם </w:t>
      </w:r>
      <w:r>
        <w:rPr>
          <w:rFonts w:hint="cs"/>
          <w:rtl/>
        </w:rPr>
        <w:t>להעביר את ההצעה לוועדה או להסיר אותה מסדר-היום. מי בעד? מי נגד? ההצבעה החלה.</w:t>
      </w:r>
    </w:p>
    <w:p w14:paraId="727F2AB4" w14:textId="77777777" w:rsidR="00000000" w:rsidRDefault="00E01313">
      <w:pPr>
        <w:pStyle w:val="a0"/>
        <w:rPr>
          <w:rFonts w:hint="cs"/>
          <w:rtl/>
        </w:rPr>
      </w:pPr>
    </w:p>
    <w:p w14:paraId="13961D40" w14:textId="77777777" w:rsidR="00000000" w:rsidRDefault="00E01313">
      <w:pPr>
        <w:pStyle w:val="ab"/>
        <w:bidi/>
        <w:rPr>
          <w:rFonts w:hint="cs"/>
          <w:rtl/>
        </w:rPr>
      </w:pPr>
      <w:r>
        <w:rPr>
          <w:rFonts w:hint="cs"/>
          <w:rtl/>
        </w:rPr>
        <w:t>הצבעה מס' 7</w:t>
      </w:r>
    </w:p>
    <w:p w14:paraId="00ECDC6C" w14:textId="77777777" w:rsidR="00000000" w:rsidRDefault="00E01313">
      <w:pPr>
        <w:pStyle w:val="a0"/>
        <w:rPr>
          <w:rFonts w:hint="cs"/>
          <w:rtl/>
        </w:rPr>
      </w:pPr>
    </w:p>
    <w:p w14:paraId="19D0C93E" w14:textId="77777777" w:rsidR="00000000" w:rsidRDefault="00E01313">
      <w:pPr>
        <w:pStyle w:val="ac"/>
        <w:bidi/>
        <w:rPr>
          <w:rFonts w:hint="cs"/>
          <w:rtl/>
        </w:rPr>
      </w:pPr>
      <w:r>
        <w:rPr>
          <w:rFonts w:hint="cs"/>
          <w:rtl/>
        </w:rPr>
        <w:t>בעד ההצעה להעביר את הנושא לוועדה - 12</w:t>
      </w:r>
    </w:p>
    <w:p w14:paraId="79C5173A" w14:textId="77777777" w:rsidR="00000000" w:rsidRDefault="00E01313">
      <w:pPr>
        <w:pStyle w:val="ac"/>
        <w:bidi/>
        <w:rPr>
          <w:rFonts w:hint="cs"/>
          <w:rtl/>
        </w:rPr>
      </w:pPr>
      <w:r>
        <w:rPr>
          <w:rFonts w:hint="cs"/>
          <w:rtl/>
        </w:rPr>
        <w:t>נגד - אין</w:t>
      </w:r>
    </w:p>
    <w:p w14:paraId="19191142"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71B7D289" w14:textId="77777777" w:rsidR="00000000" w:rsidRDefault="00E01313">
      <w:pPr>
        <w:pStyle w:val="ad"/>
        <w:bidi/>
        <w:rPr>
          <w:rFonts w:hint="cs"/>
          <w:rtl/>
        </w:rPr>
      </w:pPr>
      <w:r>
        <w:rPr>
          <w:rFonts w:hint="cs"/>
          <w:rtl/>
        </w:rPr>
        <w:t>ההצעה להעביר את הנושא לוועדת הפנים ואיכות הסביבה נתקבלה.</w:t>
      </w:r>
    </w:p>
    <w:p w14:paraId="3414CF80" w14:textId="77777777" w:rsidR="00000000" w:rsidRDefault="00E01313">
      <w:pPr>
        <w:pStyle w:val="a0"/>
        <w:rPr>
          <w:rFonts w:hint="cs"/>
          <w:rtl/>
        </w:rPr>
      </w:pPr>
    </w:p>
    <w:p w14:paraId="1D69338D" w14:textId="77777777" w:rsidR="00000000" w:rsidRDefault="00E01313">
      <w:pPr>
        <w:pStyle w:val="af1"/>
        <w:rPr>
          <w:rtl/>
        </w:rPr>
      </w:pPr>
      <w:r>
        <w:rPr>
          <w:rtl/>
        </w:rPr>
        <w:t>היו"ר מוחמד ברכה:</w:t>
      </w:r>
    </w:p>
    <w:p w14:paraId="67EB57BA" w14:textId="77777777" w:rsidR="00000000" w:rsidRDefault="00E01313">
      <w:pPr>
        <w:pStyle w:val="a0"/>
        <w:rPr>
          <w:rtl/>
        </w:rPr>
      </w:pPr>
    </w:p>
    <w:p w14:paraId="4A915A8E" w14:textId="77777777" w:rsidR="00000000" w:rsidRDefault="00E01313">
      <w:pPr>
        <w:pStyle w:val="a0"/>
        <w:rPr>
          <w:rFonts w:hint="cs"/>
          <w:rtl/>
        </w:rPr>
      </w:pPr>
      <w:r>
        <w:rPr>
          <w:rFonts w:hint="cs"/>
          <w:rtl/>
        </w:rPr>
        <w:t>ברוב של 12 חברי כנסת, בלי מ</w:t>
      </w:r>
      <w:r>
        <w:rPr>
          <w:rFonts w:hint="cs"/>
          <w:rtl/>
        </w:rPr>
        <w:t>תנגדים ובלי נמנעים, הנושא יועבר לדיון בוועדת הפנים ואיכות הסביבה.</w:t>
      </w:r>
    </w:p>
    <w:p w14:paraId="454BC736" w14:textId="77777777" w:rsidR="00000000" w:rsidRDefault="00E01313">
      <w:pPr>
        <w:pStyle w:val="a2"/>
        <w:rPr>
          <w:rFonts w:hint="cs"/>
          <w:rtl/>
        </w:rPr>
      </w:pPr>
    </w:p>
    <w:p w14:paraId="0726435A" w14:textId="77777777" w:rsidR="00000000" w:rsidRDefault="00E01313">
      <w:pPr>
        <w:pStyle w:val="a0"/>
        <w:rPr>
          <w:rFonts w:hint="cs"/>
          <w:rtl/>
        </w:rPr>
      </w:pPr>
    </w:p>
    <w:p w14:paraId="61F29A47" w14:textId="77777777" w:rsidR="00000000" w:rsidRDefault="00E01313">
      <w:pPr>
        <w:pStyle w:val="a2"/>
        <w:rPr>
          <w:rFonts w:hint="cs"/>
          <w:rtl/>
        </w:rPr>
      </w:pPr>
      <w:bookmarkStart w:id="334" w:name="CS21532FI0021532T28_01_2004_14_42_19"/>
      <w:bookmarkStart w:id="335" w:name="_Toc78873077"/>
      <w:bookmarkEnd w:id="334"/>
      <w:r>
        <w:rPr>
          <w:rtl/>
        </w:rPr>
        <w:t>הצ</w:t>
      </w:r>
      <w:r>
        <w:rPr>
          <w:rFonts w:hint="cs"/>
          <w:rtl/>
        </w:rPr>
        <w:t>עת חוק</w:t>
      </w:r>
      <w:r>
        <w:rPr>
          <w:rtl/>
        </w:rPr>
        <w:t xml:space="preserve"> לתיקון פקודת התעבורה (איסור עקיפה), התשס"ג-2003</w:t>
      </w:r>
      <w:bookmarkEnd w:id="335"/>
    </w:p>
    <w:p w14:paraId="331573AE" w14:textId="77777777" w:rsidR="00000000" w:rsidRDefault="00E01313">
      <w:pPr>
        <w:pStyle w:val="a0"/>
        <w:ind w:firstLine="0"/>
        <w:rPr>
          <w:rFonts w:hint="cs"/>
          <w:rtl/>
        </w:rPr>
      </w:pPr>
      <w:r>
        <w:rPr>
          <w:rtl/>
        </w:rPr>
        <w:t>[נספחות.]</w:t>
      </w:r>
    </w:p>
    <w:p w14:paraId="5903A48A" w14:textId="77777777" w:rsidR="00000000" w:rsidRDefault="00E01313">
      <w:pPr>
        <w:pStyle w:val="a2"/>
        <w:rPr>
          <w:rFonts w:hint="cs"/>
          <w:rtl/>
        </w:rPr>
      </w:pPr>
      <w:bookmarkStart w:id="336" w:name="_Toc78873078"/>
      <w:r>
        <w:rPr>
          <w:rFonts w:hint="cs"/>
          <w:rtl/>
        </w:rPr>
        <w:t xml:space="preserve">(הצעת חבר הכנסת איתן </w:t>
      </w:r>
      <w:r>
        <w:rPr>
          <w:rtl/>
        </w:rPr>
        <w:t>כבל)</w:t>
      </w:r>
      <w:bookmarkEnd w:id="336"/>
    </w:p>
    <w:p w14:paraId="7BCC2329" w14:textId="77777777" w:rsidR="00000000" w:rsidRDefault="00E01313">
      <w:pPr>
        <w:pStyle w:val="a0"/>
        <w:rPr>
          <w:rFonts w:hint="cs"/>
          <w:rtl/>
        </w:rPr>
      </w:pPr>
    </w:p>
    <w:p w14:paraId="616DE4B6" w14:textId="77777777" w:rsidR="00000000" w:rsidRDefault="00E01313">
      <w:pPr>
        <w:pStyle w:val="af1"/>
        <w:rPr>
          <w:rtl/>
        </w:rPr>
      </w:pPr>
      <w:r>
        <w:rPr>
          <w:rtl/>
        </w:rPr>
        <w:t>היו"ר מוחמד ברכה:</w:t>
      </w:r>
    </w:p>
    <w:p w14:paraId="4FEC0E08" w14:textId="77777777" w:rsidR="00000000" w:rsidRDefault="00E01313">
      <w:pPr>
        <w:pStyle w:val="a0"/>
        <w:rPr>
          <w:rtl/>
        </w:rPr>
      </w:pPr>
    </w:p>
    <w:p w14:paraId="2DE322AC" w14:textId="77777777" w:rsidR="00000000" w:rsidRDefault="00E01313">
      <w:pPr>
        <w:pStyle w:val="a0"/>
        <w:rPr>
          <w:rFonts w:hint="cs"/>
          <w:rtl/>
        </w:rPr>
      </w:pPr>
      <w:r>
        <w:rPr>
          <w:rFonts w:hint="cs"/>
          <w:rtl/>
        </w:rPr>
        <w:t xml:space="preserve">אנחנו עוברים להצעת החוק הבאה: הצעת חוק לתיקון פקודת התעבורה (איסור עקיפה), </w:t>
      </w:r>
      <w:r>
        <w:rPr>
          <w:rFonts w:hint="cs"/>
          <w:rtl/>
        </w:rPr>
        <w:t>התשס"ג-2003, שמספרה פ/356, של חבר הכנסת איתן כבל. בבקשה, אדוני.</w:t>
      </w:r>
    </w:p>
    <w:p w14:paraId="7DB5EB2F" w14:textId="77777777" w:rsidR="00000000" w:rsidRDefault="00E01313">
      <w:pPr>
        <w:pStyle w:val="a0"/>
        <w:rPr>
          <w:rFonts w:hint="cs"/>
          <w:rtl/>
        </w:rPr>
      </w:pPr>
    </w:p>
    <w:p w14:paraId="470C6DF3" w14:textId="77777777" w:rsidR="00000000" w:rsidRDefault="00E01313">
      <w:pPr>
        <w:pStyle w:val="a"/>
        <w:rPr>
          <w:rtl/>
        </w:rPr>
      </w:pPr>
      <w:bookmarkStart w:id="337" w:name="FS000000445T28_01_2004_14_14_33"/>
      <w:bookmarkStart w:id="338" w:name="_Toc78873079"/>
      <w:bookmarkEnd w:id="337"/>
      <w:r>
        <w:rPr>
          <w:rFonts w:hint="eastAsia"/>
          <w:rtl/>
        </w:rPr>
        <w:t>איתן</w:t>
      </w:r>
      <w:r>
        <w:rPr>
          <w:rtl/>
        </w:rPr>
        <w:t xml:space="preserve"> כבל (העבודה-מימד):</w:t>
      </w:r>
      <w:bookmarkEnd w:id="338"/>
    </w:p>
    <w:p w14:paraId="42E2D121" w14:textId="77777777" w:rsidR="00000000" w:rsidRDefault="00E01313">
      <w:pPr>
        <w:pStyle w:val="a0"/>
        <w:rPr>
          <w:rFonts w:hint="cs"/>
          <w:rtl/>
        </w:rPr>
      </w:pPr>
    </w:p>
    <w:p w14:paraId="127DAE44" w14:textId="77777777" w:rsidR="00000000" w:rsidRDefault="00E01313">
      <w:pPr>
        <w:pStyle w:val="a0"/>
        <w:rPr>
          <w:rFonts w:hint="cs"/>
          <w:rtl/>
        </w:rPr>
      </w:pPr>
      <w:r>
        <w:rPr>
          <w:rFonts w:hint="cs"/>
          <w:rtl/>
        </w:rPr>
        <w:t>אדוני היושב-ראש, חברי חברי הכנסת, החלטתי להעלות את הצעת החוק הזאת, בעיקר לאור הנתונים הסטטיסטיים שמדי שנה בשנה משקפים מצב חמור ומסוכן, שבו משאיות מעורבות בתאונות דרכי</w:t>
      </w:r>
      <w:r>
        <w:rPr>
          <w:rFonts w:hint="cs"/>
          <w:rtl/>
        </w:rPr>
        <w:t>ם בשיעור הגבוה משמעותית ממשקלן היחסי בנפח התנועה. מספר ההרוגים מקרב המעורבים בתאונות דרכים עם משאיות גבוה במיוחד, כאשר בהתנגשות חזיתית המשאית מוחצת למוות את הנקרים בדרכה.</w:t>
      </w:r>
    </w:p>
    <w:p w14:paraId="7A9320EB" w14:textId="77777777" w:rsidR="00000000" w:rsidRDefault="00E01313">
      <w:pPr>
        <w:pStyle w:val="a0"/>
        <w:rPr>
          <w:rFonts w:hint="cs"/>
          <w:rtl/>
        </w:rPr>
      </w:pPr>
    </w:p>
    <w:p w14:paraId="7962DCBE" w14:textId="77777777" w:rsidR="00000000" w:rsidRDefault="00E01313">
      <w:pPr>
        <w:pStyle w:val="a0"/>
        <w:rPr>
          <w:rFonts w:hint="cs"/>
          <w:rtl/>
        </w:rPr>
      </w:pPr>
      <w:r>
        <w:rPr>
          <w:rFonts w:hint="cs"/>
          <w:rtl/>
        </w:rPr>
        <w:t>הצעת החוק נועדה לתקן תקנה 47 לתקנות התעבורה, הקובעת איסורים וחריגים להיתרים בדבר עקי</w:t>
      </w:r>
      <w:r>
        <w:rPr>
          <w:rFonts w:hint="cs"/>
          <w:rtl/>
        </w:rPr>
        <w:t>פה, ולאסור על משאיות לעקוף בכלל, למעט בדרך שבה יש שני נתיבי תנועה באותו כיוון, כך שהמשאית העוקפת לא תפגוש בכלי רכב הבא ממול ובכך תגביר את הסיכון לתאונה חזיתית, וכן להגביל משך שהותה של המשאית בנתיב השמאלי, נתיב העקיפה, אף בכביש בעל שני נתיבים לאותו כיוון, ו</w:t>
      </w:r>
      <w:r>
        <w:rPr>
          <w:rFonts w:hint="cs"/>
          <w:rtl/>
        </w:rPr>
        <w:t>זאת על מנת למנוע עומס ועיכוב לתנועה הנעה בדרך זו.</w:t>
      </w:r>
    </w:p>
    <w:p w14:paraId="60BB4B26" w14:textId="77777777" w:rsidR="00000000" w:rsidRDefault="00E01313">
      <w:pPr>
        <w:pStyle w:val="a0"/>
        <w:rPr>
          <w:rFonts w:hint="cs"/>
          <w:rtl/>
        </w:rPr>
      </w:pPr>
    </w:p>
    <w:p w14:paraId="0C3EE0D3" w14:textId="77777777" w:rsidR="00000000" w:rsidRDefault="00E01313">
      <w:pPr>
        <w:pStyle w:val="a0"/>
        <w:rPr>
          <w:rFonts w:hint="cs"/>
          <w:rtl/>
        </w:rPr>
      </w:pPr>
      <w:r>
        <w:rPr>
          <w:rFonts w:hint="cs"/>
          <w:rtl/>
        </w:rPr>
        <w:t xml:space="preserve">אדוני היושב-ראש, אנחנו עולים מדי יום לירושלים, ואנחנו שמים לב, כאשר אנחנו עוברים את אזור שער-הגיא, לפקקים העצומים שנקרים בדרכנו. כשאנחנו מתקדמים אנחנו תוהים למה התעכבנו כל כך הרבה זמן, ופתאום מתברר שמשאית </w:t>
      </w:r>
      <w:r>
        <w:rPr>
          <w:rFonts w:hint="cs"/>
          <w:rtl/>
        </w:rPr>
        <w:t>נסעה 20 קמ"ש, והיתה מאחוריה משאית שנסעה 15 קמ"ש, והיא מתחילה את העקיפה כדי לנסוע ב-20 קמ"ש. בשעות מסוימות היציאות האלה יוצרות עומס בלתי נסבל, פשוט מיותר. אם היתה למשאית האפשרות לנוע בכביש בצורה סבירה ונורמלית, ניחא, אבל כל העניין הוא לא יותר מאשר אינסטינקט</w:t>
      </w:r>
      <w:r>
        <w:rPr>
          <w:rFonts w:hint="cs"/>
          <w:rtl/>
        </w:rPr>
        <w:t xml:space="preserve"> אישי של אותו נהג משאית עמוס, שלא מבין שבשל התחושה הרגעית הזאת שגרמה לו לעקוף רכב לפניו, אנחנו מוצאים את עצמנו בפקקים עצומים, וגם כך נפח התנועה כל כך גדול ועצום.</w:t>
      </w:r>
    </w:p>
    <w:p w14:paraId="6343C755" w14:textId="77777777" w:rsidR="00000000" w:rsidRDefault="00E01313">
      <w:pPr>
        <w:pStyle w:val="a0"/>
        <w:rPr>
          <w:rFonts w:hint="cs"/>
          <w:rtl/>
        </w:rPr>
      </w:pPr>
    </w:p>
    <w:p w14:paraId="3A42E910" w14:textId="77777777" w:rsidR="00000000" w:rsidRDefault="00E01313">
      <w:pPr>
        <w:pStyle w:val="a0"/>
        <w:rPr>
          <w:rFonts w:hint="cs"/>
          <w:rtl/>
        </w:rPr>
      </w:pPr>
      <w:r>
        <w:rPr>
          <w:rFonts w:hint="cs"/>
          <w:rtl/>
        </w:rPr>
        <w:t>אני פונה אליכם, חברי חברי הכנסת, הנושא הזה שהעליתי איננו קשור לימין ושמאל, הוא נושא הנוגע לאי</w:t>
      </w:r>
      <w:r>
        <w:rPr>
          <w:rFonts w:hint="cs"/>
          <w:rtl/>
        </w:rPr>
        <w:t>כות חיינו, הוא נוגע לכל אחד ואחד. אני אודה לכם אם במקרה הזה כל הבית יתאחד סביב ההצעה הזאת. תודה רבה לכם.</w:t>
      </w:r>
    </w:p>
    <w:p w14:paraId="33F3D4D8" w14:textId="77777777" w:rsidR="00000000" w:rsidRDefault="00E01313">
      <w:pPr>
        <w:pStyle w:val="af1"/>
        <w:rPr>
          <w:rtl/>
        </w:rPr>
      </w:pPr>
    </w:p>
    <w:p w14:paraId="2C3927A1" w14:textId="77777777" w:rsidR="00000000" w:rsidRDefault="00E01313">
      <w:pPr>
        <w:pStyle w:val="af1"/>
        <w:rPr>
          <w:rtl/>
        </w:rPr>
      </w:pPr>
      <w:r>
        <w:rPr>
          <w:rFonts w:hint="eastAsia"/>
          <w:rtl/>
        </w:rPr>
        <w:t>היו</w:t>
      </w:r>
      <w:r>
        <w:rPr>
          <w:rtl/>
        </w:rPr>
        <w:t>"ר מוחמד ברכה:</w:t>
      </w:r>
    </w:p>
    <w:p w14:paraId="27B21811" w14:textId="77777777" w:rsidR="00000000" w:rsidRDefault="00E01313">
      <w:pPr>
        <w:pStyle w:val="a0"/>
        <w:rPr>
          <w:rFonts w:hint="cs"/>
          <w:rtl/>
        </w:rPr>
      </w:pPr>
    </w:p>
    <w:p w14:paraId="76521013" w14:textId="77777777" w:rsidR="00000000" w:rsidRDefault="00E01313">
      <w:pPr>
        <w:pStyle w:val="a0"/>
        <w:rPr>
          <w:rFonts w:hint="cs"/>
          <w:rtl/>
        </w:rPr>
      </w:pPr>
      <w:r>
        <w:rPr>
          <w:rFonts w:hint="cs"/>
          <w:rtl/>
        </w:rPr>
        <w:t>תודה, חבר הכנסת איתן כבל. בבקשה, אדוני. השר גדעון עזרא ישיב בשם הממשלה.</w:t>
      </w:r>
    </w:p>
    <w:p w14:paraId="453FA92E" w14:textId="77777777" w:rsidR="00000000" w:rsidRDefault="00E01313">
      <w:pPr>
        <w:pStyle w:val="a0"/>
        <w:rPr>
          <w:rFonts w:hint="cs"/>
          <w:rtl/>
        </w:rPr>
      </w:pPr>
    </w:p>
    <w:p w14:paraId="364A225A" w14:textId="77777777" w:rsidR="00000000" w:rsidRDefault="00E01313">
      <w:pPr>
        <w:pStyle w:val="a"/>
        <w:rPr>
          <w:rtl/>
        </w:rPr>
      </w:pPr>
      <w:bookmarkStart w:id="339" w:name="FS000000474T28_01_2004_14_17_27"/>
      <w:bookmarkStart w:id="340" w:name="_Toc78873080"/>
      <w:bookmarkEnd w:id="339"/>
      <w:r>
        <w:rPr>
          <w:rFonts w:hint="eastAsia"/>
          <w:rtl/>
        </w:rPr>
        <w:t>השר</w:t>
      </w:r>
      <w:r>
        <w:rPr>
          <w:rtl/>
        </w:rPr>
        <w:t xml:space="preserve"> גדעון עזרא:</w:t>
      </w:r>
      <w:bookmarkEnd w:id="340"/>
    </w:p>
    <w:p w14:paraId="5514ABF6" w14:textId="77777777" w:rsidR="00000000" w:rsidRDefault="00E01313">
      <w:pPr>
        <w:pStyle w:val="a0"/>
        <w:rPr>
          <w:rFonts w:hint="cs"/>
          <w:rtl/>
        </w:rPr>
      </w:pPr>
    </w:p>
    <w:p w14:paraId="1515F155" w14:textId="77777777" w:rsidR="00000000" w:rsidRDefault="00E01313">
      <w:pPr>
        <w:pStyle w:val="a0"/>
        <w:rPr>
          <w:rFonts w:hint="cs"/>
          <w:rtl/>
        </w:rPr>
      </w:pPr>
      <w:r>
        <w:rPr>
          <w:rFonts w:hint="cs"/>
          <w:rtl/>
        </w:rPr>
        <w:t>אדוני היושב-ראש, חברי חברי הכנסת, חבר הכנ</w:t>
      </w:r>
      <w:r>
        <w:rPr>
          <w:rFonts w:hint="cs"/>
          <w:rtl/>
        </w:rPr>
        <w:t>סת איתן כבל, קודם כול, אני מסכים לגבי הנתונים הקשים בכל הנוגע לתאונות שבהן מעורבות משאיות. אבל בהתאם לדין הקיים, כללי העקיפה מוסדרים בתקנה 47 לתקנות התעבורה, ובה נקבע כי ככלל יש לעקוף רכב מצדו השמאלי, וכן נוהג רכב לא יעקוף רכב אלא אם הדרך פנויה במרחק מספיק</w:t>
      </w:r>
      <w:r>
        <w:rPr>
          <w:rFonts w:hint="cs"/>
          <w:rtl/>
        </w:rPr>
        <w:t xml:space="preserve"> כדי לאפשר את ביצוע האכיפה.</w:t>
      </w:r>
    </w:p>
    <w:p w14:paraId="05D8121D" w14:textId="77777777" w:rsidR="00000000" w:rsidRDefault="00E01313">
      <w:pPr>
        <w:pStyle w:val="a0"/>
        <w:rPr>
          <w:rFonts w:hint="cs"/>
          <w:rtl/>
        </w:rPr>
      </w:pPr>
    </w:p>
    <w:p w14:paraId="4D3B99E8" w14:textId="77777777" w:rsidR="00000000" w:rsidRDefault="00E01313">
      <w:pPr>
        <w:pStyle w:val="a0"/>
        <w:rPr>
          <w:rFonts w:hint="cs"/>
          <w:rtl/>
        </w:rPr>
      </w:pPr>
      <w:r>
        <w:rPr>
          <w:rFonts w:hint="cs"/>
          <w:rtl/>
        </w:rPr>
        <w:t>יש תקנה שאוסרת על רכב מסחרי שמשקלו הכולל עולה על 4,000 ק"ג באופן מוחלט לעקוף רכב עוקף אחר. מכאן שהצעת החוק שלך מתירה, בתנאים מסוימים, את מה שהתקנה אוסרת. קרי, אני מצטער, ידידי, מה שאתה מציע זו הקלה בנושא הזה.</w:t>
      </w:r>
    </w:p>
    <w:p w14:paraId="028C3C0A" w14:textId="77777777" w:rsidR="00000000" w:rsidRDefault="00E01313">
      <w:pPr>
        <w:pStyle w:val="a0"/>
        <w:rPr>
          <w:rFonts w:hint="cs"/>
          <w:rtl/>
        </w:rPr>
      </w:pPr>
    </w:p>
    <w:p w14:paraId="58E80E8B" w14:textId="77777777" w:rsidR="00000000" w:rsidRDefault="00E01313">
      <w:pPr>
        <w:pStyle w:val="af0"/>
        <w:rPr>
          <w:rtl/>
        </w:rPr>
      </w:pPr>
      <w:r>
        <w:rPr>
          <w:rFonts w:hint="eastAsia"/>
          <w:rtl/>
        </w:rPr>
        <w:t>איתן</w:t>
      </w:r>
      <w:r>
        <w:rPr>
          <w:rtl/>
        </w:rPr>
        <w:t xml:space="preserve"> כבל (העבודה-</w:t>
      </w:r>
      <w:r>
        <w:rPr>
          <w:rtl/>
        </w:rPr>
        <w:t>מימד):</w:t>
      </w:r>
    </w:p>
    <w:p w14:paraId="5982CC34" w14:textId="77777777" w:rsidR="00000000" w:rsidRDefault="00E01313">
      <w:pPr>
        <w:pStyle w:val="a0"/>
        <w:rPr>
          <w:rFonts w:hint="cs"/>
          <w:rtl/>
        </w:rPr>
      </w:pPr>
    </w:p>
    <w:p w14:paraId="09E0D257" w14:textId="77777777" w:rsidR="00000000" w:rsidRDefault="00E01313">
      <w:pPr>
        <w:pStyle w:val="a0"/>
        <w:rPr>
          <w:rFonts w:hint="cs"/>
          <w:rtl/>
        </w:rPr>
      </w:pPr>
      <w:r>
        <w:rPr>
          <w:rFonts w:hint="cs"/>
          <w:rtl/>
        </w:rPr>
        <w:t>זה יעבור לוועדת הכלכלה.</w:t>
      </w:r>
    </w:p>
    <w:p w14:paraId="10F21938" w14:textId="77777777" w:rsidR="00000000" w:rsidRDefault="00E01313">
      <w:pPr>
        <w:pStyle w:val="a0"/>
        <w:rPr>
          <w:rFonts w:hint="cs"/>
          <w:rtl/>
        </w:rPr>
      </w:pPr>
    </w:p>
    <w:p w14:paraId="32BE2301" w14:textId="77777777" w:rsidR="00000000" w:rsidRDefault="00E01313">
      <w:pPr>
        <w:pStyle w:val="-"/>
        <w:rPr>
          <w:rtl/>
        </w:rPr>
      </w:pPr>
      <w:bookmarkStart w:id="341" w:name="FS000000474T28_01_2004_14_18_40C"/>
      <w:bookmarkEnd w:id="341"/>
      <w:r>
        <w:rPr>
          <w:rtl/>
        </w:rPr>
        <w:t>השר גדעון עזרא:</w:t>
      </w:r>
    </w:p>
    <w:p w14:paraId="4351B6E7" w14:textId="77777777" w:rsidR="00000000" w:rsidRDefault="00E01313">
      <w:pPr>
        <w:pStyle w:val="a0"/>
        <w:rPr>
          <w:rtl/>
        </w:rPr>
      </w:pPr>
    </w:p>
    <w:p w14:paraId="30E29815" w14:textId="77777777" w:rsidR="00000000" w:rsidRDefault="00E01313">
      <w:pPr>
        <w:pStyle w:val="a0"/>
        <w:rPr>
          <w:rFonts w:hint="cs"/>
          <w:rtl/>
        </w:rPr>
      </w:pPr>
      <w:r>
        <w:rPr>
          <w:rFonts w:hint="cs"/>
          <w:rtl/>
        </w:rPr>
        <w:t>ההוראה בהצעת החוק המחייבת רכב מסחרי המבצע עקיפה להגביר את מהירות נסיעתו ל-70 קמ"ש בעת העקיפה, לא תאפשר לנוהג רכב מסחרי לבצע עקיפה יעילה, מהירה ובטוחה כנדרש בדין הקיים. ולכן הממשלה מתנגדת להצעת החוק ומבקשת ל</w:t>
      </w:r>
      <w:r>
        <w:rPr>
          <w:rFonts w:hint="cs"/>
          <w:rtl/>
        </w:rPr>
        <w:t>הסירה מסדר-היום. תודה.</w:t>
      </w:r>
    </w:p>
    <w:p w14:paraId="7FF12123" w14:textId="77777777" w:rsidR="00000000" w:rsidRDefault="00E01313">
      <w:pPr>
        <w:pStyle w:val="a0"/>
        <w:rPr>
          <w:rFonts w:hint="cs"/>
          <w:rtl/>
        </w:rPr>
      </w:pPr>
    </w:p>
    <w:p w14:paraId="60912ECE" w14:textId="77777777" w:rsidR="00000000" w:rsidRDefault="00E01313">
      <w:pPr>
        <w:pStyle w:val="af1"/>
        <w:rPr>
          <w:rtl/>
        </w:rPr>
      </w:pPr>
      <w:r>
        <w:rPr>
          <w:rFonts w:hint="eastAsia"/>
          <w:rtl/>
        </w:rPr>
        <w:t>היו</w:t>
      </w:r>
      <w:r>
        <w:rPr>
          <w:rtl/>
        </w:rPr>
        <w:t>"ר מוחמד ברכה:</w:t>
      </w:r>
    </w:p>
    <w:p w14:paraId="3CBD6EAD" w14:textId="77777777" w:rsidR="00000000" w:rsidRDefault="00E01313">
      <w:pPr>
        <w:pStyle w:val="a0"/>
        <w:rPr>
          <w:rFonts w:hint="cs"/>
          <w:rtl/>
        </w:rPr>
      </w:pPr>
    </w:p>
    <w:p w14:paraId="4A4BB485" w14:textId="77777777" w:rsidR="00000000" w:rsidRDefault="00E01313">
      <w:pPr>
        <w:pStyle w:val="a0"/>
        <w:rPr>
          <w:rFonts w:hint="cs"/>
          <w:rtl/>
        </w:rPr>
      </w:pPr>
      <w:r>
        <w:rPr>
          <w:rFonts w:hint="cs"/>
          <w:rtl/>
        </w:rPr>
        <w:t xml:space="preserve">תודה. </w:t>
      </w:r>
    </w:p>
    <w:p w14:paraId="55592BB4" w14:textId="77777777" w:rsidR="00000000" w:rsidRDefault="00E01313">
      <w:pPr>
        <w:pStyle w:val="a0"/>
        <w:rPr>
          <w:rFonts w:hint="cs"/>
          <w:rtl/>
        </w:rPr>
      </w:pPr>
    </w:p>
    <w:p w14:paraId="58EE8CFA" w14:textId="77777777" w:rsidR="00000000" w:rsidRDefault="00E01313">
      <w:pPr>
        <w:pStyle w:val="a0"/>
        <w:rPr>
          <w:rFonts w:hint="cs"/>
          <w:rtl/>
        </w:rPr>
      </w:pPr>
      <w:r>
        <w:rPr>
          <w:rFonts w:hint="cs"/>
          <w:rtl/>
        </w:rPr>
        <w:t>רבותי, אנחנו עוברים להצבעה על הצעת חוק לתיקון פקודת התעבורה (איסור עקיפה), התשס"ג-2003. ההצבעה החלה. בבקשה.</w:t>
      </w:r>
    </w:p>
    <w:p w14:paraId="52A344EF" w14:textId="77777777" w:rsidR="00000000" w:rsidRDefault="00E01313">
      <w:pPr>
        <w:pStyle w:val="a0"/>
        <w:rPr>
          <w:rtl/>
        </w:rPr>
      </w:pPr>
    </w:p>
    <w:p w14:paraId="5C98772A" w14:textId="77777777" w:rsidR="00000000" w:rsidRDefault="00E01313">
      <w:pPr>
        <w:pStyle w:val="ab"/>
        <w:bidi/>
        <w:rPr>
          <w:rFonts w:hint="cs"/>
          <w:rtl/>
        </w:rPr>
      </w:pPr>
      <w:r>
        <w:rPr>
          <w:rFonts w:hint="cs"/>
          <w:rtl/>
        </w:rPr>
        <w:t xml:space="preserve">הצבעה מס' 8 </w:t>
      </w:r>
    </w:p>
    <w:p w14:paraId="60206723" w14:textId="77777777" w:rsidR="00000000" w:rsidRDefault="00E01313">
      <w:pPr>
        <w:pStyle w:val="ac"/>
        <w:bidi/>
        <w:rPr>
          <w:rFonts w:hint="cs"/>
          <w:rtl/>
        </w:rPr>
      </w:pPr>
    </w:p>
    <w:p w14:paraId="5621A499" w14:textId="77777777" w:rsidR="00000000" w:rsidRDefault="00E01313">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19</w:t>
      </w:r>
    </w:p>
    <w:p w14:paraId="63B45739" w14:textId="77777777" w:rsidR="00000000" w:rsidRDefault="00E01313">
      <w:pPr>
        <w:pStyle w:val="ac"/>
        <w:bidi/>
        <w:rPr>
          <w:rFonts w:hint="cs"/>
          <w:rtl/>
        </w:rPr>
      </w:pPr>
      <w:r>
        <w:rPr>
          <w:rFonts w:hint="cs"/>
          <w:rtl/>
        </w:rPr>
        <w:t>בעד ההצעה להסיר מסדר-היום את</w:t>
      </w:r>
      <w:r>
        <w:rPr>
          <w:rFonts w:hint="cs"/>
          <w:rtl/>
        </w:rPr>
        <w:t xml:space="preserve"> הצעת החוק </w:t>
      </w:r>
      <w:r>
        <w:rPr>
          <w:rtl/>
        </w:rPr>
        <w:t>–</w:t>
      </w:r>
      <w:r>
        <w:rPr>
          <w:rFonts w:hint="cs"/>
          <w:rtl/>
        </w:rPr>
        <w:t xml:space="preserve"> 16</w:t>
      </w:r>
    </w:p>
    <w:p w14:paraId="18831727" w14:textId="77777777" w:rsidR="00000000" w:rsidRDefault="00E01313">
      <w:pPr>
        <w:pStyle w:val="ac"/>
        <w:bidi/>
        <w:rPr>
          <w:rFonts w:hint="cs"/>
          <w:rtl/>
        </w:rPr>
      </w:pPr>
      <w:r>
        <w:rPr>
          <w:rFonts w:hint="cs"/>
          <w:rtl/>
        </w:rPr>
        <w:t>נמנעים - אין</w:t>
      </w:r>
    </w:p>
    <w:p w14:paraId="781BE6CA" w14:textId="77777777" w:rsidR="00000000" w:rsidRDefault="00E01313">
      <w:pPr>
        <w:pStyle w:val="ad"/>
        <w:bidi/>
        <w:rPr>
          <w:rFonts w:hint="cs"/>
          <w:rtl/>
        </w:rPr>
      </w:pPr>
      <w:r>
        <w:rPr>
          <w:rFonts w:hint="cs"/>
          <w:rtl/>
        </w:rPr>
        <w:t xml:space="preserve">ההצעה להעביר את הצעת חוק לתיקון פקודת התעבורה (איסור עקיפה), התשס"ג-2003, </w:t>
      </w:r>
      <w:r>
        <w:rPr>
          <w:rtl/>
        </w:rPr>
        <w:br/>
      </w:r>
      <w:r>
        <w:rPr>
          <w:rFonts w:hint="cs"/>
          <w:rtl/>
        </w:rPr>
        <w:t>לוועדה שתקבע ועדת הכנסת נתקבלה.</w:t>
      </w:r>
    </w:p>
    <w:p w14:paraId="6171D95A" w14:textId="77777777" w:rsidR="00000000" w:rsidRDefault="00E01313">
      <w:pPr>
        <w:pStyle w:val="af1"/>
        <w:rPr>
          <w:rtl/>
        </w:rPr>
      </w:pPr>
    </w:p>
    <w:p w14:paraId="67AC4934" w14:textId="77777777" w:rsidR="00000000" w:rsidRDefault="00E01313">
      <w:pPr>
        <w:pStyle w:val="af1"/>
        <w:rPr>
          <w:rtl/>
        </w:rPr>
      </w:pPr>
      <w:r>
        <w:rPr>
          <w:rtl/>
        </w:rPr>
        <w:t>היו"ר מוחמד ברכה:</w:t>
      </w:r>
    </w:p>
    <w:p w14:paraId="5781453A" w14:textId="77777777" w:rsidR="00000000" w:rsidRDefault="00E01313">
      <w:pPr>
        <w:pStyle w:val="a0"/>
        <w:rPr>
          <w:rtl/>
        </w:rPr>
      </w:pPr>
    </w:p>
    <w:p w14:paraId="1549AD25" w14:textId="77777777" w:rsidR="00000000" w:rsidRDefault="00E01313">
      <w:pPr>
        <w:pStyle w:val="a0"/>
        <w:rPr>
          <w:rFonts w:hint="cs"/>
          <w:rtl/>
        </w:rPr>
      </w:pPr>
      <w:r>
        <w:rPr>
          <w:rFonts w:hint="cs"/>
          <w:rtl/>
        </w:rPr>
        <w:t>ברוב של 19, ובהתנגדות של 16 חברי כנסת, בלי מתנגדים, הצעת החוק אושרה, והיא תועבר לוועדת הכלכלה. חבר ה</w:t>
      </w:r>
      <w:r>
        <w:rPr>
          <w:rFonts w:hint="cs"/>
          <w:rtl/>
        </w:rPr>
        <w:t>כנסת איתן כבל, האם לוועדת הכלכלה?</w:t>
      </w:r>
    </w:p>
    <w:p w14:paraId="46842D92" w14:textId="77777777" w:rsidR="00000000" w:rsidRDefault="00E01313">
      <w:pPr>
        <w:pStyle w:val="a0"/>
        <w:rPr>
          <w:rFonts w:hint="cs"/>
          <w:rtl/>
        </w:rPr>
      </w:pPr>
    </w:p>
    <w:p w14:paraId="57D51EAB" w14:textId="77777777" w:rsidR="00000000" w:rsidRDefault="00E01313">
      <w:pPr>
        <w:pStyle w:val="af0"/>
        <w:rPr>
          <w:rtl/>
        </w:rPr>
      </w:pPr>
      <w:r>
        <w:rPr>
          <w:rFonts w:hint="eastAsia"/>
          <w:rtl/>
        </w:rPr>
        <w:t>איתן</w:t>
      </w:r>
      <w:r>
        <w:rPr>
          <w:rtl/>
        </w:rPr>
        <w:t xml:space="preserve"> כבל (העבודה-מימד):</w:t>
      </w:r>
    </w:p>
    <w:p w14:paraId="26065DCA" w14:textId="77777777" w:rsidR="00000000" w:rsidRDefault="00E01313">
      <w:pPr>
        <w:pStyle w:val="a0"/>
        <w:rPr>
          <w:rFonts w:hint="cs"/>
          <w:rtl/>
        </w:rPr>
      </w:pPr>
    </w:p>
    <w:p w14:paraId="5D48D5CA" w14:textId="77777777" w:rsidR="00000000" w:rsidRDefault="00E01313">
      <w:pPr>
        <w:pStyle w:val="a0"/>
        <w:rPr>
          <w:rFonts w:hint="cs"/>
          <w:rtl/>
        </w:rPr>
      </w:pPr>
      <w:r>
        <w:rPr>
          <w:rFonts w:hint="cs"/>
          <w:rtl/>
        </w:rPr>
        <w:t>הכלכלה.</w:t>
      </w:r>
    </w:p>
    <w:p w14:paraId="4E3E8431" w14:textId="77777777" w:rsidR="00000000" w:rsidRDefault="00E01313">
      <w:pPr>
        <w:pStyle w:val="a0"/>
        <w:rPr>
          <w:rFonts w:hint="cs"/>
          <w:rtl/>
        </w:rPr>
      </w:pPr>
    </w:p>
    <w:p w14:paraId="4F623586" w14:textId="77777777" w:rsidR="00000000" w:rsidRDefault="00E01313">
      <w:pPr>
        <w:pStyle w:val="af0"/>
        <w:rPr>
          <w:rtl/>
        </w:rPr>
      </w:pPr>
      <w:r>
        <w:rPr>
          <w:rFonts w:hint="eastAsia"/>
          <w:rtl/>
        </w:rPr>
        <w:t>שר</w:t>
      </w:r>
      <w:r>
        <w:rPr>
          <w:rtl/>
        </w:rPr>
        <w:t xml:space="preserve"> התשתיות הלאומיות יוסף פריצקי:</w:t>
      </w:r>
    </w:p>
    <w:p w14:paraId="05AC3AD6" w14:textId="77777777" w:rsidR="00000000" w:rsidRDefault="00E01313">
      <w:pPr>
        <w:pStyle w:val="a0"/>
        <w:rPr>
          <w:rFonts w:hint="cs"/>
          <w:rtl/>
        </w:rPr>
      </w:pPr>
    </w:p>
    <w:p w14:paraId="3B59DF76" w14:textId="77777777" w:rsidR="00000000" w:rsidRDefault="00E01313">
      <w:pPr>
        <w:pStyle w:val="a0"/>
        <w:rPr>
          <w:rFonts w:hint="cs"/>
          <w:rtl/>
        </w:rPr>
      </w:pPr>
      <w:r>
        <w:rPr>
          <w:rFonts w:hint="cs"/>
          <w:rtl/>
        </w:rPr>
        <w:t>לא, לא, ועדת הכספים.</w:t>
      </w:r>
    </w:p>
    <w:p w14:paraId="01DE82CB" w14:textId="77777777" w:rsidR="00000000" w:rsidRDefault="00E01313">
      <w:pPr>
        <w:pStyle w:val="a0"/>
        <w:rPr>
          <w:rFonts w:hint="cs"/>
          <w:rtl/>
        </w:rPr>
      </w:pPr>
    </w:p>
    <w:p w14:paraId="504C5FD1" w14:textId="77777777" w:rsidR="00000000" w:rsidRDefault="00E01313">
      <w:pPr>
        <w:pStyle w:val="af1"/>
        <w:rPr>
          <w:rtl/>
        </w:rPr>
      </w:pPr>
      <w:r>
        <w:rPr>
          <w:rFonts w:hint="eastAsia"/>
          <w:rtl/>
        </w:rPr>
        <w:t>היו</w:t>
      </w:r>
      <w:r>
        <w:rPr>
          <w:rtl/>
        </w:rPr>
        <w:t>"ר מוחמד ברכה:</w:t>
      </w:r>
    </w:p>
    <w:p w14:paraId="1D04A601" w14:textId="77777777" w:rsidR="00000000" w:rsidRDefault="00E01313">
      <w:pPr>
        <w:pStyle w:val="a0"/>
        <w:rPr>
          <w:rFonts w:hint="cs"/>
          <w:rtl/>
        </w:rPr>
      </w:pPr>
    </w:p>
    <w:p w14:paraId="56612D02" w14:textId="77777777" w:rsidR="00000000" w:rsidRDefault="00E01313">
      <w:pPr>
        <w:pStyle w:val="a0"/>
        <w:rPr>
          <w:rFonts w:hint="cs"/>
          <w:rtl/>
        </w:rPr>
      </w:pPr>
      <w:r>
        <w:rPr>
          <w:rFonts w:hint="cs"/>
          <w:rtl/>
        </w:rPr>
        <w:t>ההצעה תועבר לוועדת הכנסת, וועדת הכנסת תקבע לאיזה ועדה היא תועבר להמשך הדיון והטיפול.</w:t>
      </w:r>
    </w:p>
    <w:p w14:paraId="69088BDA" w14:textId="77777777" w:rsidR="00000000" w:rsidRDefault="00E01313">
      <w:pPr>
        <w:pStyle w:val="a0"/>
        <w:rPr>
          <w:rFonts w:hint="cs"/>
          <w:rtl/>
        </w:rPr>
      </w:pPr>
    </w:p>
    <w:p w14:paraId="07EA1A24" w14:textId="77777777" w:rsidR="00000000" w:rsidRDefault="00E01313">
      <w:pPr>
        <w:pStyle w:val="a2"/>
        <w:rPr>
          <w:rFonts w:hint="cs"/>
          <w:rtl/>
        </w:rPr>
      </w:pPr>
      <w:bookmarkStart w:id="342" w:name="CS21524FI0021524T28_01_2004_15_34_19"/>
      <w:bookmarkEnd w:id="342"/>
    </w:p>
    <w:p w14:paraId="3AF998CA" w14:textId="77777777" w:rsidR="00000000" w:rsidRDefault="00E01313">
      <w:pPr>
        <w:pStyle w:val="a2"/>
        <w:rPr>
          <w:rFonts w:hint="cs"/>
          <w:rtl/>
        </w:rPr>
      </w:pPr>
      <w:bookmarkStart w:id="343" w:name="_Toc78873081"/>
      <w:r>
        <w:rPr>
          <w:rtl/>
        </w:rPr>
        <w:t>הצ</w:t>
      </w:r>
      <w:r>
        <w:rPr>
          <w:rFonts w:hint="cs"/>
          <w:rtl/>
        </w:rPr>
        <w:t>עת חוק</w:t>
      </w:r>
      <w:r>
        <w:rPr>
          <w:rtl/>
        </w:rPr>
        <w:t xml:space="preserve"> המים (תיקון - זכ</w:t>
      </w:r>
      <w:r>
        <w:rPr>
          <w:rtl/>
        </w:rPr>
        <w:t>ות למים וייעודם), התשס"ג-2003</w:t>
      </w:r>
      <w:bookmarkEnd w:id="343"/>
      <w:r>
        <w:rPr>
          <w:rtl/>
        </w:rPr>
        <w:t xml:space="preserve"> </w:t>
      </w:r>
    </w:p>
    <w:p w14:paraId="146762B0" w14:textId="77777777" w:rsidR="00000000" w:rsidRDefault="00E01313">
      <w:pPr>
        <w:pStyle w:val="a0"/>
        <w:ind w:firstLine="0"/>
        <w:rPr>
          <w:rFonts w:hint="cs"/>
          <w:rtl/>
        </w:rPr>
      </w:pPr>
      <w:r>
        <w:rPr>
          <w:rtl/>
        </w:rPr>
        <w:t>[נספחות.]</w:t>
      </w:r>
    </w:p>
    <w:p w14:paraId="5D41C397" w14:textId="77777777" w:rsidR="00000000" w:rsidRDefault="00E01313">
      <w:pPr>
        <w:pStyle w:val="-0"/>
        <w:rPr>
          <w:rtl/>
        </w:rPr>
      </w:pPr>
      <w:r>
        <w:rPr>
          <w:rFonts w:hint="cs"/>
          <w:rtl/>
        </w:rPr>
        <w:t>(הצעת חבר הכנסת שלום</w:t>
      </w:r>
      <w:r>
        <w:rPr>
          <w:rtl/>
        </w:rPr>
        <w:t xml:space="preserve"> שמחון) </w:t>
      </w:r>
    </w:p>
    <w:p w14:paraId="3EF966E6" w14:textId="77777777" w:rsidR="00000000" w:rsidRDefault="00E01313">
      <w:pPr>
        <w:pStyle w:val="-0"/>
        <w:rPr>
          <w:rFonts w:hint="cs"/>
          <w:rtl/>
        </w:rPr>
      </w:pPr>
    </w:p>
    <w:p w14:paraId="00ED66BE" w14:textId="77777777" w:rsidR="00000000" w:rsidRDefault="00E01313">
      <w:pPr>
        <w:pStyle w:val="af1"/>
        <w:rPr>
          <w:rtl/>
        </w:rPr>
      </w:pPr>
      <w:r>
        <w:rPr>
          <w:rtl/>
        </w:rPr>
        <w:t>היו"ר מוחמד ברכה:</w:t>
      </w:r>
    </w:p>
    <w:p w14:paraId="2E8B2AB1" w14:textId="77777777" w:rsidR="00000000" w:rsidRDefault="00E01313">
      <w:pPr>
        <w:pStyle w:val="a0"/>
        <w:rPr>
          <w:rtl/>
        </w:rPr>
      </w:pPr>
    </w:p>
    <w:p w14:paraId="2BF18D76" w14:textId="77777777" w:rsidR="00000000" w:rsidRDefault="00E01313">
      <w:pPr>
        <w:pStyle w:val="a0"/>
        <w:rPr>
          <w:rFonts w:hint="cs"/>
          <w:rtl/>
        </w:rPr>
      </w:pPr>
      <w:r>
        <w:rPr>
          <w:rFonts w:hint="cs"/>
          <w:rtl/>
        </w:rPr>
        <w:t>הצעת חוק המים (תיקון - זכות למים וייעודם), התשס"ג-2003, שמספרה פ/1153, של חבר הכנסת שלום שמחון. בבקשה, אדוני.</w:t>
      </w:r>
    </w:p>
    <w:p w14:paraId="6CCCBFF1" w14:textId="77777777" w:rsidR="00000000" w:rsidRDefault="00E01313">
      <w:pPr>
        <w:pStyle w:val="a0"/>
        <w:rPr>
          <w:rFonts w:hint="cs"/>
          <w:rtl/>
        </w:rPr>
      </w:pPr>
    </w:p>
    <w:p w14:paraId="05EC8178" w14:textId="77777777" w:rsidR="00000000" w:rsidRDefault="00E01313">
      <w:pPr>
        <w:pStyle w:val="a"/>
        <w:rPr>
          <w:rtl/>
        </w:rPr>
      </w:pPr>
      <w:bookmarkStart w:id="344" w:name="FS000000461T28_01_2004_14_20_26"/>
      <w:bookmarkStart w:id="345" w:name="_Toc78873082"/>
      <w:bookmarkEnd w:id="344"/>
      <w:r>
        <w:rPr>
          <w:rFonts w:hint="eastAsia"/>
          <w:rtl/>
        </w:rPr>
        <w:t>שלום</w:t>
      </w:r>
      <w:r>
        <w:rPr>
          <w:rtl/>
        </w:rPr>
        <w:t xml:space="preserve"> שמחון (העבודה-מימד):</w:t>
      </w:r>
      <w:bookmarkEnd w:id="345"/>
    </w:p>
    <w:p w14:paraId="5D2F8CAB" w14:textId="77777777" w:rsidR="00000000" w:rsidRDefault="00E01313">
      <w:pPr>
        <w:pStyle w:val="a0"/>
        <w:rPr>
          <w:rFonts w:hint="cs"/>
          <w:rtl/>
        </w:rPr>
      </w:pPr>
    </w:p>
    <w:p w14:paraId="04345F2E" w14:textId="77777777" w:rsidR="00000000" w:rsidRDefault="00E01313">
      <w:pPr>
        <w:pStyle w:val="a0"/>
        <w:rPr>
          <w:rFonts w:hint="cs"/>
          <w:rtl/>
        </w:rPr>
      </w:pPr>
      <w:r>
        <w:rPr>
          <w:rFonts w:hint="cs"/>
          <w:rtl/>
        </w:rPr>
        <w:t>אדוני היושב-ראש, חברי חברי ה</w:t>
      </w:r>
      <w:r>
        <w:rPr>
          <w:rFonts w:hint="cs"/>
          <w:rtl/>
        </w:rPr>
        <w:t>כנסת, הצעת החוק המובאת כאן באה לקבוע את הזכות למים כזכות יסוד. הזכות למי שתייה במחיר סביר ובאיכות ראויה היא אחת הזכויות הבסיסיות ביותר של האדם, הטבועה בזכותו לחיים, ממש כמו הזכות לנשום אוויר נקי. על זכות זו אין ויכוח משפטי, ובמדינות העולם היא מעוגנת בחוקי-</w:t>
      </w:r>
      <w:r>
        <w:rPr>
          <w:rFonts w:hint="cs"/>
          <w:rtl/>
        </w:rPr>
        <w:t>יסוד ובאמנות בין-לאומיות. הצעת החוק קובעת, כי מקורות המים הם קניין הציבור, ומכאן חובתה של המדינה לספק מים לשתייה שרירה וקיימת בכל תנאי ובכל מצב.</w:t>
      </w:r>
    </w:p>
    <w:p w14:paraId="68342021" w14:textId="77777777" w:rsidR="00000000" w:rsidRDefault="00E01313">
      <w:pPr>
        <w:pStyle w:val="a0"/>
        <w:rPr>
          <w:rFonts w:hint="cs"/>
          <w:rtl/>
        </w:rPr>
      </w:pPr>
    </w:p>
    <w:p w14:paraId="32C18993" w14:textId="77777777" w:rsidR="00000000" w:rsidRDefault="00E01313">
      <w:pPr>
        <w:pStyle w:val="a0"/>
        <w:rPr>
          <w:rFonts w:hint="cs"/>
          <w:rtl/>
        </w:rPr>
      </w:pPr>
      <w:r>
        <w:rPr>
          <w:rFonts w:hint="cs"/>
          <w:rtl/>
        </w:rPr>
        <w:t>הצעת החוק אקטואלית ביותר דווקא בימים אלו, לנוכח ניתוקי המים החוזרים ונשנים שביצעה חברת "מקורות" בחודשים האחרונ</w:t>
      </w:r>
      <w:r>
        <w:rPr>
          <w:rFonts w:hint="cs"/>
          <w:rtl/>
        </w:rPr>
        <w:t xml:space="preserve">ים ביישובים בפריפריה, בטענה כי הרשויות המקומיות לא שילמו לה את חובותיהן.  ניתוק המים לכלל התושבים הוא בבחינת עונש קולקטיבי, ללא הבחנה בין אלו ששילמו את תשלומי המים לעירייה לבין אלה שנמנעו מכך. </w:t>
      </w:r>
    </w:p>
    <w:p w14:paraId="45C7A258" w14:textId="77777777" w:rsidR="00000000" w:rsidRDefault="00E01313">
      <w:pPr>
        <w:pStyle w:val="a0"/>
        <w:rPr>
          <w:rFonts w:hint="cs"/>
          <w:rtl/>
        </w:rPr>
      </w:pPr>
    </w:p>
    <w:p w14:paraId="16ABF0EC" w14:textId="77777777" w:rsidR="00000000" w:rsidRDefault="00E01313">
      <w:pPr>
        <w:pStyle w:val="a0"/>
        <w:rPr>
          <w:rFonts w:hint="cs"/>
          <w:rtl/>
        </w:rPr>
      </w:pPr>
      <w:r>
        <w:rPr>
          <w:rFonts w:hint="cs"/>
          <w:rtl/>
        </w:rPr>
        <w:t>כדי לתפוס את מלוא חומרתו של הצעד הזה, שוו בנפשכם איזו צעקה הי</w:t>
      </w:r>
      <w:r>
        <w:rPr>
          <w:rFonts w:hint="cs"/>
          <w:rtl/>
        </w:rPr>
        <w:t>תה קמה בישראל ובעולם לו ניתק צה"ל את אספקת המים לתושבי השטחים, בנימוק של אי-תשלום חובות על-ידי הרשות הפלסטינית. כל בר-דעת יודע, שאסור לנקוט צעד כזה כלפי אוכלוסייה שבאחריותנו. לפיכך, קשה להבין מדוע הופעלה יד קלה על ה"שיבר" כלפי אזרחי המדינה.</w:t>
      </w:r>
    </w:p>
    <w:p w14:paraId="5D46573D" w14:textId="77777777" w:rsidR="00000000" w:rsidRDefault="00E01313">
      <w:pPr>
        <w:pStyle w:val="a0"/>
        <w:rPr>
          <w:rFonts w:hint="cs"/>
          <w:rtl/>
        </w:rPr>
      </w:pPr>
    </w:p>
    <w:p w14:paraId="6E8DA044" w14:textId="77777777" w:rsidR="00000000" w:rsidRDefault="00E01313">
      <w:pPr>
        <w:pStyle w:val="a0"/>
        <w:rPr>
          <w:rFonts w:hint="cs"/>
          <w:rtl/>
        </w:rPr>
      </w:pPr>
      <w:r>
        <w:rPr>
          <w:rFonts w:hint="cs"/>
          <w:rtl/>
        </w:rPr>
        <w:t>טועים אלו שמאש</w:t>
      </w:r>
      <w:r>
        <w:rPr>
          <w:rFonts w:hint="cs"/>
          <w:rtl/>
        </w:rPr>
        <w:t>ימים את חברת "מקורות" לבדה. במידה רבה זו גם אשמת הרשויות המקומיות, שהפכו את תושביהן לבני ערובה כאשר דחו את תשלום חובותיהן ל"מקורות", בהאמינן כי החברה לא תנתק את המים. אך האשמה האמיתית היא הממשלה, שכן חברת "מקורות" היא חברה ממשלתית ולא חברה פרטית לאספקת מים</w:t>
      </w:r>
      <w:r>
        <w:rPr>
          <w:rFonts w:hint="cs"/>
          <w:rtl/>
        </w:rPr>
        <w:t xml:space="preserve">. יתירה מכך, חובתה של הממשלה להבטיח שהרשויות המקומיות ישתמשו בכספים שנגבו מהתושבים להבטחת השירותים הנחוצים, ובהם אספקת מים, ולא להחזר חובות העירייה. </w:t>
      </w:r>
    </w:p>
    <w:p w14:paraId="4A4A3A20" w14:textId="77777777" w:rsidR="00000000" w:rsidRDefault="00E01313">
      <w:pPr>
        <w:pStyle w:val="a0"/>
        <w:rPr>
          <w:rFonts w:hint="cs"/>
          <w:rtl/>
        </w:rPr>
      </w:pPr>
    </w:p>
    <w:p w14:paraId="1CA4CD58" w14:textId="77777777" w:rsidR="00000000" w:rsidRDefault="00E01313">
      <w:pPr>
        <w:pStyle w:val="a0"/>
        <w:rPr>
          <w:rFonts w:hint="cs"/>
          <w:rtl/>
        </w:rPr>
      </w:pPr>
      <w:r>
        <w:rPr>
          <w:rFonts w:hint="cs"/>
          <w:rtl/>
        </w:rPr>
        <w:t>לו טרחה הממשלה ליישם את חוק תאגידי מים וביוב, המחייב כל רשות להקים תאגיד מים בנפרד, שירכז את תקציבי המים,</w:t>
      </w:r>
      <w:r>
        <w:rPr>
          <w:rFonts w:hint="cs"/>
          <w:rtl/>
        </w:rPr>
        <w:t xml:space="preserve"> לא היינו נקלעים למצבים כאלה. המחוקק הישראלי נתן את דעתו באופן חלקי בלבד לעיקרון הבסיסי של החובה לספק מים לשתייה ולזכות לקבלם. הגיעה השעה לקבוע בחקיקה את הזכות היסודית למים ולהרחיבה, כך שתפתור את השאלות השנויות במחלוקת בדבר זכותם של אנשים למים בכל תנאי ובכ</w:t>
      </w:r>
      <w:r>
        <w:rPr>
          <w:rFonts w:hint="cs"/>
          <w:rtl/>
        </w:rPr>
        <w:t>ל מצב ובדבר חובתה של המדינה לספקם.</w:t>
      </w:r>
    </w:p>
    <w:p w14:paraId="79667C23" w14:textId="77777777" w:rsidR="00000000" w:rsidRDefault="00E01313">
      <w:pPr>
        <w:pStyle w:val="a0"/>
        <w:rPr>
          <w:rFonts w:hint="cs"/>
          <w:rtl/>
        </w:rPr>
      </w:pPr>
    </w:p>
    <w:p w14:paraId="6BB53C61" w14:textId="77777777" w:rsidR="00000000" w:rsidRDefault="00E01313">
      <w:pPr>
        <w:pStyle w:val="a0"/>
        <w:rPr>
          <w:rFonts w:hint="cs"/>
          <w:rtl/>
        </w:rPr>
      </w:pPr>
      <w:r>
        <w:rPr>
          <w:rFonts w:hint="cs"/>
          <w:rtl/>
        </w:rPr>
        <w:t>לאור הבג"ץ האחרון לגבי מה זה מחיר סביר, גם במקרה הזה יש קושי לממשלה להסכים. עם זאת, אדוני שר התשתיות, אני חושב כי דווקא בתקופה הזאת, דווקא כיוון שאתה מייצג איזה כיוון פוליטי מסוים במדינת ישראל, חוק כזה צריך להיות חוק ראו</w:t>
      </w:r>
      <w:r>
        <w:rPr>
          <w:rFonts w:hint="cs"/>
          <w:rtl/>
        </w:rPr>
        <w:t>י בעיניך ובעיני משרדך. על כן הייתי רוצה להגיע להבנה עם הממשלה כדי שהדבר הבסיסי ביותר, אספקת מים, ברשויות שעושות מדרכות וגינון - - -</w:t>
      </w:r>
    </w:p>
    <w:p w14:paraId="22DA4436" w14:textId="77777777" w:rsidR="00000000" w:rsidRDefault="00E01313">
      <w:pPr>
        <w:pStyle w:val="a0"/>
        <w:rPr>
          <w:rFonts w:hint="cs"/>
          <w:rtl/>
        </w:rPr>
      </w:pPr>
    </w:p>
    <w:p w14:paraId="2A777F8B" w14:textId="77777777" w:rsidR="00000000" w:rsidRDefault="00E01313">
      <w:pPr>
        <w:pStyle w:val="af0"/>
        <w:rPr>
          <w:rtl/>
        </w:rPr>
      </w:pPr>
      <w:r>
        <w:rPr>
          <w:rFonts w:hint="eastAsia"/>
          <w:rtl/>
        </w:rPr>
        <w:t>שר</w:t>
      </w:r>
      <w:r>
        <w:rPr>
          <w:rtl/>
        </w:rPr>
        <w:t xml:space="preserve"> התשתיות הלאומיות יוסף פריצקי:</w:t>
      </w:r>
    </w:p>
    <w:p w14:paraId="4564CC9D" w14:textId="77777777" w:rsidR="00000000" w:rsidRDefault="00E01313">
      <w:pPr>
        <w:pStyle w:val="a0"/>
        <w:rPr>
          <w:rFonts w:hint="cs"/>
          <w:rtl/>
        </w:rPr>
      </w:pPr>
    </w:p>
    <w:p w14:paraId="470A8A10" w14:textId="77777777" w:rsidR="00000000" w:rsidRDefault="00E01313">
      <w:pPr>
        <w:pStyle w:val="a0"/>
        <w:rPr>
          <w:rFonts w:hint="cs"/>
          <w:rtl/>
        </w:rPr>
      </w:pPr>
      <w:r>
        <w:rPr>
          <w:rFonts w:hint="cs"/>
          <w:rtl/>
        </w:rPr>
        <w:t xml:space="preserve">השאלה היא אם אתה מסכים שזו תהיה הצעה לסדר-היום אצלך בוועדה. </w:t>
      </w:r>
    </w:p>
    <w:p w14:paraId="7A5F5848" w14:textId="77777777" w:rsidR="00000000" w:rsidRDefault="00E01313">
      <w:pPr>
        <w:pStyle w:val="a0"/>
        <w:rPr>
          <w:rFonts w:hint="cs"/>
          <w:rtl/>
        </w:rPr>
      </w:pPr>
    </w:p>
    <w:p w14:paraId="36CAC582" w14:textId="77777777" w:rsidR="00000000" w:rsidRDefault="00E01313">
      <w:pPr>
        <w:pStyle w:val="-"/>
        <w:rPr>
          <w:rtl/>
        </w:rPr>
      </w:pPr>
      <w:bookmarkStart w:id="346" w:name="FS000000461T28_01_2004_15_01_47C"/>
      <w:bookmarkEnd w:id="346"/>
      <w:r>
        <w:rPr>
          <w:rtl/>
        </w:rPr>
        <w:t>שלום שמחון (העבודה-מימד):</w:t>
      </w:r>
    </w:p>
    <w:p w14:paraId="1C07CFBD" w14:textId="77777777" w:rsidR="00000000" w:rsidRDefault="00E01313">
      <w:pPr>
        <w:pStyle w:val="a0"/>
        <w:rPr>
          <w:rtl/>
        </w:rPr>
      </w:pPr>
    </w:p>
    <w:p w14:paraId="72B95262" w14:textId="77777777" w:rsidR="00000000" w:rsidRDefault="00E01313">
      <w:pPr>
        <w:pStyle w:val="a0"/>
        <w:rPr>
          <w:rFonts w:hint="cs"/>
          <w:rtl/>
        </w:rPr>
      </w:pPr>
      <w:r>
        <w:rPr>
          <w:rFonts w:hint="cs"/>
          <w:rtl/>
        </w:rPr>
        <w:t>לא. למה הצעה לסדר?</w:t>
      </w:r>
    </w:p>
    <w:p w14:paraId="4A9A79CE" w14:textId="77777777" w:rsidR="00000000" w:rsidRDefault="00E01313">
      <w:pPr>
        <w:pStyle w:val="a0"/>
        <w:rPr>
          <w:rFonts w:hint="cs"/>
          <w:rtl/>
        </w:rPr>
      </w:pPr>
    </w:p>
    <w:p w14:paraId="233FA596" w14:textId="77777777" w:rsidR="00000000" w:rsidRDefault="00E01313">
      <w:pPr>
        <w:pStyle w:val="af0"/>
        <w:rPr>
          <w:rtl/>
        </w:rPr>
      </w:pPr>
      <w:r>
        <w:rPr>
          <w:rFonts w:hint="eastAsia"/>
          <w:rtl/>
        </w:rPr>
        <w:t>שר</w:t>
      </w:r>
      <w:r>
        <w:rPr>
          <w:rtl/>
        </w:rPr>
        <w:t xml:space="preserve"> התשתיות הלאומיות יוסף פריצקי:</w:t>
      </w:r>
    </w:p>
    <w:p w14:paraId="5BC0257C" w14:textId="77777777" w:rsidR="00000000" w:rsidRDefault="00E01313">
      <w:pPr>
        <w:pStyle w:val="a0"/>
        <w:rPr>
          <w:rFonts w:hint="cs"/>
          <w:rtl/>
        </w:rPr>
      </w:pPr>
    </w:p>
    <w:p w14:paraId="756AF683" w14:textId="77777777" w:rsidR="00000000" w:rsidRDefault="00E01313">
      <w:pPr>
        <w:pStyle w:val="a0"/>
        <w:rPr>
          <w:rFonts w:hint="cs"/>
          <w:rtl/>
        </w:rPr>
      </w:pPr>
      <w:r>
        <w:rPr>
          <w:rFonts w:hint="cs"/>
          <w:rtl/>
        </w:rPr>
        <w:t>אתה מעלה פה נושאים ראויים. אני לא אשיב, אבל אם אתה רוצה, תהפוך את זה להצעה לסדר-היום אצלך בוועדה.</w:t>
      </w:r>
    </w:p>
    <w:p w14:paraId="237FF215" w14:textId="77777777" w:rsidR="00000000" w:rsidRDefault="00E01313">
      <w:pPr>
        <w:pStyle w:val="a0"/>
        <w:rPr>
          <w:rFonts w:hint="cs"/>
          <w:rtl/>
        </w:rPr>
      </w:pPr>
    </w:p>
    <w:p w14:paraId="7E76D815" w14:textId="77777777" w:rsidR="00000000" w:rsidRDefault="00E01313">
      <w:pPr>
        <w:pStyle w:val="-"/>
        <w:rPr>
          <w:rtl/>
        </w:rPr>
      </w:pPr>
      <w:bookmarkStart w:id="347" w:name="FS000000461T28_01_2004_15_03_13C"/>
      <w:bookmarkEnd w:id="347"/>
      <w:r>
        <w:rPr>
          <w:rtl/>
        </w:rPr>
        <w:t>שלום שמחון (העבודה-מימד):</w:t>
      </w:r>
    </w:p>
    <w:p w14:paraId="304C9045" w14:textId="77777777" w:rsidR="00000000" w:rsidRDefault="00E01313">
      <w:pPr>
        <w:pStyle w:val="a0"/>
        <w:rPr>
          <w:rtl/>
        </w:rPr>
      </w:pPr>
    </w:p>
    <w:p w14:paraId="04477D9D" w14:textId="77777777" w:rsidR="00000000" w:rsidRDefault="00E01313">
      <w:pPr>
        <w:pStyle w:val="a0"/>
        <w:rPr>
          <w:rFonts w:hint="cs"/>
          <w:rtl/>
        </w:rPr>
      </w:pPr>
      <w:r>
        <w:rPr>
          <w:rFonts w:hint="cs"/>
          <w:rtl/>
        </w:rPr>
        <w:t xml:space="preserve">הסיכום בינינו הוא אחר לחלוטין. אני אומר כי להבדיל מהרבה נושאים שעולים פה על </w:t>
      </w:r>
      <w:r>
        <w:rPr>
          <w:rFonts w:hint="cs"/>
          <w:rtl/>
        </w:rPr>
        <w:t>סדר-היום, אף שאני מפרגן לחברי על ניצחונו בחוק הקודם, אני חושב שזה חוק רציני, שאנחנו צריכים להתלבט בו במשותף.</w:t>
      </w:r>
    </w:p>
    <w:p w14:paraId="45AA9BA5" w14:textId="77777777" w:rsidR="00000000" w:rsidRDefault="00E01313">
      <w:pPr>
        <w:pStyle w:val="a0"/>
        <w:rPr>
          <w:rFonts w:hint="cs"/>
          <w:rtl/>
        </w:rPr>
      </w:pPr>
    </w:p>
    <w:p w14:paraId="3D21D7D7" w14:textId="77777777" w:rsidR="00000000" w:rsidRDefault="00E01313">
      <w:pPr>
        <w:pStyle w:val="af0"/>
        <w:rPr>
          <w:rtl/>
        </w:rPr>
      </w:pPr>
      <w:r>
        <w:rPr>
          <w:rFonts w:hint="eastAsia"/>
          <w:rtl/>
        </w:rPr>
        <w:t>שר</w:t>
      </w:r>
      <w:r>
        <w:rPr>
          <w:rtl/>
        </w:rPr>
        <w:t xml:space="preserve"> התשתיות הלאומיות יוסף פריצקי:</w:t>
      </w:r>
    </w:p>
    <w:p w14:paraId="56623735" w14:textId="77777777" w:rsidR="00000000" w:rsidRDefault="00E01313">
      <w:pPr>
        <w:pStyle w:val="a0"/>
        <w:rPr>
          <w:rFonts w:hint="cs"/>
          <w:rtl/>
        </w:rPr>
      </w:pPr>
    </w:p>
    <w:p w14:paraId="10ECDFDF" w14:textId="77777777" w:rsidR="00000000" w:rsidRDefault="00E01313">
      <w:pPr>
        <w:pStyle w:val="a0"/>
        <w:rPr>
          <w:rFonts w:hint="cs"/>
          <w:rtl/>
        </w:rPr>
      </w:pPr>
      <w:r>
        <w:rPr>
          <w:rFonts w:hint="cs"/>
          <w:rtl/>
        </w:rPr>
        <w:t>אני מסכים אתך.</w:t>
      </w:r>
    </w:p>
    <w:p w14:paraId="6A552BE6" w14:textId="77777777" w:rsidR="00000000" w:rsidRDefault="00E01313">
      <w:pPr>
        <w:pStyle w:val="a0"/>
        <w:rPr>
          <w:rFonts w:hint="cs"/>
          <w:rtl/>
        </w:rPr>
      </w:pPr>
    </w:p>
    <w:p w14:paraId="6082181B" w14:textId="77777777" w:rsidR="00000000" w:rsidRDefault="00E01313">
      <w:pPr>
        <w:pStyle w:val="-"/>
        <w:rPr>
          <w:rtl/>
        </w:rPr>
      </w:pPr>
      <w:bookmarkStart w:id="348" w:name="FS000000461T28_01_2004_15_04_34C"/>
      <w:bookmarkEnd w:id="348"/>
      <w:r>
        <w:rPr>
          <w:rtl/>
        </w:rPr>
        <w:t>שלום שמחון (העבודה-מימד):</w:t>
      </w:r>
    </w:p>
    <w:p w14:paraId="79E39FD1" w14:textId="77777777" w:rsidR="00000000" w:rsidRDefault="00E01313">
      <w:pPr>
        <w:pStyle w:val="a0"/>
        <w:rPr>
          <w:rtl/>
        </w:rPr>
      </w:pPr>
    </w:p>
    <w:p w14:paraId="2C77173A" w14:textId="77777777" w:rsidR="00000000" w:rsidRDefault="00E01313">
      <w:pPr>
        <w:pStyle w:val="a0"/>
        <w:rPr>
          <w:rFonts w:hint="cs"/>
          <w:rtl/>
        </w:rPr>
      </w:pPr>
      <w:r>
        <w:rPr>
          <w:rFonts w:hint="cs"/>
          <w:rtl/>
        </w:rPr>
        <w:t>אני מכיר את זה כילד. אם האגודה לא שילמה את חשבון המים, ניתקו לכל המוש</w:t>
      </w:r>
      <w:r>
        <w:rPr>
          <w:rFonts w:hint="cs"/>
          <w:rtl/>
        </w:rPr>
        <w:t>ב את המים. מה קרה? מה הקשר בין התרנגולת לבין מי השתייה של האדם? דווקא בגלל העניין הזה היה חשוב לי לשמוע את דעתך, ואני מוכן להגיע לכל הבנה, יחד אתך.</w:t>
      </w:r>
    </w:p>
    <w:p w14:paraId="6FC2E11D" w14:textId="77777777" w:rsidR="00000000" w:rsidRDefault="00E01313">
      <w:pPr>
        <w:pStyle w:val="af0"/>
        <w:rPr>
          <w:rFonts w:hint="cs"/>
          <w:rtl/>
        </w:rPr>
      </w:pPr>
    </w:p>
    <w:p w14:paraId="2242F598" w14:textId="77777777" w:rsidR="00000000" w:rsidRDefault="00E01313">
      <w:pPr>
        <w:pStyle w:val="af0"/>
        <w:rPr>
          <w:rtl/>
        </w:rPr>
      </w:pPr>
      <w:r>
        <w:rPr>
          <w:rFonts w:hint="eastAsia"/>
          <w:rtl/>
        </w:rPr>
        <w:t>שר</w:t>
      </w:r>
      <w:r>
        <w:rPr>
          <w:rtl/>
        </w:rPr>
        <w:t xml:space="preserve"> התשתיות הלאומיות יוסף פריצקי:</w:t>
      </w:r>
    </w:p>
    <w:p w14:paraId="7DD49CF6" w14:textId="77777777" w:rsidR="00000000" w:rsidRDefault="00E01313">
      <w:pPr>
        <w:pStyle w:val="a0"/>
        <w:rPr>
          <w:rFonts w:hint="cs"/>
          <w:rtl/>
        </w:rPr>
      </w:pPr>
    </w:p>
    <w:p w14:paraId="609673EA" w14:textId="77777777" w:rsidR="00000000" w:rsidRDefault="00E01313">
      <w:pPr>
        <w:pStyle w:val="a0"/>
        <w:rPr>
          <w:rFonts w:hint="cs"/>
          <w:rtl/>
        </w:rPr>
      </w:pPr>
      <w:r>
        <w:rPr>
          <w:rFonts w:hint="cs"/>
          <w:rtl/>
        </w:rPr>
        <w:t>אם אני עולה להשיב, אי-אפשר שתהיה הצבעה במועד אחר.</w:t>
      </w:r>
    </w:p>
    <w:p w14:paraId="06E9BD3D" w14:textId="77777777" w:rsidR="00000000" w:rsidRDefault="00E01313">
      <w:pPr>
        <w:pStyle w:val="a0"/>
        <w:rPr>
          <w:rFonts w:hint="cs"/>
          <w:rtl/>
        </w:rPr>
      </w:pPr>
    </w:p>
    <w:p w14:paraId="500D8FD8" w14:textId="77777777" w:rsidR="00000000" w:rsidRDefault="00E01313">
      <w:pPr>
        <w:pStyle w:val="af1"/>
        <w:rPr>
          <w:rtl/>
        </w:rPr>
      </w:pPr>
      <w:r>
        <w:rPr>
          <w:rtl/>
        </w:rPr>
        <w:t>היו"ר מוחמד ברכה:</w:t>
      </w:r>
    </w:p>
    <w:p w14:paraId="335444A2" w14:textId="77777777" w:rsidR="00000000" w:rsidRDefault="00E01313">
      <w:pPr>
        <w:pStyle w:val="a0"/>
        <w:rPr>
          <w:rtl/>
        </w:rPr>
      </w:pPr>
    </w:p>
    <w:p w14:paraId="42D9DBA9" w14:textId="77777777" w:rsidR="00000000" w:rsidRDefault="00E01313">
      <w:pPr>
        <w:pStyle w:val="a0"/>
        <w:rPr>
          <w:rFonts w:hint="cs"/>
          <w:rtl/>
        </w:rPr>
      </w:pPr>
      <w:r>
        <w:rPr>
          <w:rFonts w:hint="cs"/>
          <w:rtl/>
        </w:rPr>
        <w:t>אפש</w:t>
      </w:r>
      <w:r>
        <w:rPr>
          <w:rFonts w:hint="cs"/>
          <w:rtl/>
        </w:rPr>
        <w:t>ר. יש פרוצדורה שלפיה אם אתה מבקש זאת והרוב במליאה מסכים, זה אפשרי. תודה רבה, חבר הכנסת שמחון. שר התשתיות, השר פריצקי, בבקשה.</w:t>
      </w:r>
    </w:p>
    <w:p w14:paraId="3ACCAFF2" w14:textId="77777777" w:rsidR="00000000" w:rsidRDefault="00E01313">
      <w:pPr>
        <w:pStyle w:val="af0"/>
        <w:rPr>
          <w:rFonts w:hint="cs"/>
          <w:rtl/>
        </w:rPr>
      </w:pPr>
    </w:p>
    <w:p w14:paraId="5986B0AD" w14:textId="77777777" w:rsidR="00000000" w:rsidRDefault="00E01313">
      <w:pPr>
        <w:pStyle w:val="a"/>
        <w:rPr>
          <w:rtl/>
        </w:rPr>
      </w:pPr>
      <w:bookmarkStart w:id="349" w:name="_Toc78873083"/>
      <w:r>
        <w:rPr>
          <w:rFonts w:hint="eastAsia"/>
          <w:rtl/>
        </w:rPr>
        <w:t>שר</w:t>
      </w:r>
      <w:r>
        <w:rPr>
          <w:rtl/>
        </w:rPr>
        <w:t xml:space="preserve"> התשתיות הלאומיות יוסף פריצקי:</w:t>
      </w:r>
      <w:bookmarkEnd w:id="349"/>
    </w:p>
    <w:p w14:paraId="1F34CDEB" w14:textId="77777777" w:rsidR="00000000" w:rsidRDefault="00E01313">
      <w:pPr>
        <w:pStyle w:val="a0"/>
        <w:rPr>
          <w:rFonts w:hint="cs"/>
          <w:rtl/>
        </w:rPr>
      </w:pPr>
    </w:p>
    <w:p w14:paraId="47CC6785" w14:textId="77777777" w:rsidR="00000000" w:rsidRDefault="00E01313">
      <w:pPr>
        <w:pStyle w:val="a0"/>
        <w:rPr>
          <w:rFonts w:hint="cs"/>
          <w:rtl/>
        </w:rPr>
      </w:pPr>
      <w:r>
        <w:rPr>
          <w:rFonts w:hint="cs"/>
          <w:rtl/>
        </w:rPr>
        <w:t>אדוני היושב-ראש וכנסת נכבדה, באופן עקרוני הממשלה מתנגדת להצעת החוק כפי שהביאה חבר הכנסת שלום שמח</w:t>
      </w:r>
      <w:r>
        <w:rPr>
          <w:rFonts w:hint="cs"/>
          <w:rtl/>
        </w:rPr>
        <w:t xml:space="preserve">ון. </w:t>
      </w:r>
    </w:p>
    <w:p w14:paraId="07AC272C" w14:textId="77777777" w:rsidR="00000000" w:rsidRDefault="00E01313">
      <w:pPr>
        <w:pStyle w:val="a0"/>
        <w:rPr>
          <w:rFonts w:hint="cs"/>
          <w:rtl/>
        </w:rPr>
      </w:pPr>
    </w:p>
    <w:p w14:paraId="72676BE4" w14:textId="77777777" w:rsidR="00000000" w:rsidRDefault="00E01313">
      <w:pPr>
        <w:pStyle w:val="a0"/>
        <w:rPr>
          <w:rFonts w:hint="cs"/>
          <w:rtl/>
        </w:rPr>
      </w:pPr>
      <w:r>
        <w:rPr>
          <w:rFonts w:hint="cs"/>
          <w:rtl/>
        </w:rPr>
        <w:t xml:space="preserve">הסיבה הראשונה להתנגדות היא, שברגע שחוק קובע כי כל אדם זכאי למים במחיר סביר, אנו עלולים למצוא את עצמנו במצב שבו מערכת משפטית תתחיל לקבוע לנו מחירים סבירים. את הדבר הזה אנחנו לא יכולים לקבל.  </w:t>
      </w:r>
    </w:p>
    <w:p w14:paraId="04A310C7" w14:textId="77777777" w:rsidR="00000000" w:rsidRDefault="00E01313">
      <w:pPr>
        <w:pStyle w:val="a0"/>
        <w:rPr>
          <w:rFonts w:hint="cs"/>
          <w:rtl/>
        </w:rPr>
      </w:pPr>
    </w:p>
    <w:p w14:paraId="7EC75B03" w14:textId="77777777" w:rsidR="00000000" w:rsidRDefault="00E01313">
      <w:pPr>
        <w:pStyle w:val="a0"/>
        <w:rPr>
          <w:rFonts w:hint="cs"/>
          <w:rtl/>
        </w:rPr>
      </w:pPr>
      <w:r>
        <w:rPr>
          <w:rFonts w:hint="cs"/>
          <w:rtl/>
        </w:rPr>
        <w:t xml:space="preserve">עם זאת, יש צדק רב בדבריו של יושב-ראש ועדת הכלכלה, בכך שאם </w:t>
      </w:r>
      <w:r>
        <w:rPr>
          <w:rFonts w:hint="cs"/>
          <w:rtl/>
        </w:rPr>
        <w:t xml:space="preserve">אדם משלם עבור מים, או שהחשבון שניתן לו הוא עבור מים והרשות המקומית לוקחת את הכסף שניתן עבור מים ועושה בו שימוש אחר, למה לנתק לו את המים? העניין הזה טעון דיון, ליבון והסדר. </w:t>
      </w:r>
    </w:p>
    <w:p w14:paraId="40FB6F30" w14:textId="77777777" w:rsidR="00000000" w:rsidRDefault="00E01313">
      <w:pPr>
        <w:pStyle w:val="a0"/>
        <w:rPr>
          <w:rFonts w:hint="cs"/>
          <w:rtl/>
        </w:rPr>
      </w:pPr>
    </w:p>
    <w:p w14:paraId="08E549E6" w14:textId="77777777" w:rsidR="00000000" w:rsidRDefault="00E01313">
      <w:pPr>
        <w:pStyle w:val="a0"/>
        <w:rPr>
          <w:rFonts w:hint="cs"/>
          <w:rtl/>
        </w:rPr>
      </w:pPr>
      <w:r>
        <w:rPr>
          <w:rFonts w:hint="cs"/>
          <w:rtl/>
        </w:rPr>
        <w:t>יושב כאן חבר הכנסת והבה, שגם כן הביא את הנושא הזה לסדר-היום. הנושא ראוי לדיון ולהס</w:t>
      </w:r>
      <w:r>
        <w:rPr>
          <w:rFonts w:hint="cs"/>
          <w:rtl/>
        </w:rPr>
        <w:t>דר כולל. ההסדר הוא חוק תאגידי מים וביוב, לדעתי. הוא נכנס לחוק ההסדרים ורשויות מקומיות צריכות לאמץ אותו, אבל זה עדיין לא מספיק. אני מוכן לבוא שוב בדברים עם ועדת השרים לענייני חקיקה, ולהמליץ כי הצעת החוק כפי שהיא תועבר בקריאה טרומית, יחד עם התחייבותו של המצי</w:t>
      </w:r>
      <w:r>
        <w:rPr>
          <w:rFonts w:hint="cs"/>
          <w:rtl/>
        </w:rPr>
        <w:t>ע שלא לקדם אותה אלא בתיאום אתנו. אני מבקש שההצבעה תהיה במועד אחר, לאחר שאברר זאת מחדש עם ועדת השרים לענייני חקיקה. תודה רבה.</w:t>
      </w:r>
    </w:p>
    <w:p w14:paraId="5F50BEA4" w14:textId="77777777" w:rsidR="00000000" w:rsidRDefault="00E01313">
      <w:pPr>
        <w:pStyle w:val="a0"/>
        <w:rPr>
          <w:rFonts w:hint="cs"/>
          <w:rtl/>
        </w:rPr>
      </w:pPr>
    </w:p>
    <w:p w14:paraId="37AE7B5C" w14:textId="77777777" w:rsidR="00000000" w:rsidRDefault="00E01313">
      <w:pPr>
        <w:pStyle w:val="af1"/>
        <w:rPr>
          <w:rtl/>
        </w:rPr>
      </w:pPr>
      <w:r>
        <w:rPr>
          <w:rtl/>
        </w:rPr>
        <w:t>היו"ר מוחמד ברכה:</w:t>
      </w:r>
    </w:p>
    <w:p w14:paraId="3BBF53D6" w14:textId="77777777" w:rsidR="00000000" w:rsidRDefault="00E01313">
      <w:pPr>
        <w:pStyle w:val="a0"/>
        <w:rPr>
          <w:rtl/>
        </w:rPr>
      </w:pPr>
    </w:p>
    <w:p w14:paraId="3600034C" w14:textId="77777777" w:rsidR="00000000" w:rsidRDefault="00E01313">
      <w:pPr>
        <w:pStyle w:val="a0"/>
        <w:rPr>
          <w:rFonts w:hint="cs"/>
          <w:rtl/>
        </w:rPr>
      </w:pPr>
      <w:r>
        <w:rPr>
          <w:rFonts w:hint="cs"/>
          <w:rtl/>
        </w:rPr>
        <w:t>תודה, אדוני השר. האם יש מישהו שמתנגד לדחיית ההצבעה?</w:t>
      </w:r>
    </w:p>
    <w:p w14:paraId="398B4A2F" w14:textId="77777777" w:rsidR="00000000" w:rsidRDefault="00E01313">
      <w:pPr>
        <w:pStyle w:val="a0"/>
        <w:rPr>
          <w:rFonts w:hint="cs"/>
          <w:rtl/>
        </w:rPr>
      </w:pPr>
    </w:p>
    <w:p w14:paraId="2FA9C32B" w14:textId="77777777" w:rsidR="00000000" w:rsidRDefault="00E01313">
      <w:pPr>
        <w:pStyle w:val="af0"/>
        <w:rPr>
          <w:rtl/>
        </w:rPr>
      </w:pPr>
      <w:r>
        <w:rPr>
          <w:rFonts w:hint="eastAsia"/>
          <w:rtl/>
        </w:rPr>
        <w:t>צבי</w:t>
      </w:r>
      <w:r>
        <w:rPr>
          <w:rtl/>
        </w:rPr>
        <w:t xml:space="preserve"> הנדל (האיחוד הלאומי - ישראל ביתנו):</w:t>
      </w:r>
    </w:p>
    <w:p w14:paraId="1EB11726" w14:textId="77777777" w:rsidR="00000000" w:rsidRDefault="00E01313">
      <w:pPr>
        <w:pStyle w:val="a0"/>
        <w:rPr>
          <w:rFonts w:hint="cs"/>
          <w:rtl/>
        </w:rPr>
      </w:pPr>
    </w:p>
    <w:p w14:paraId="0AD1CE12" w14:textId="77777777" w:rsidR="00000000" w:rsidRDefault="00E01313">
      <w:pPr>
        <w:pStyle w:val="a0"/>
        <w:rPr>
          <w:rFonts w:hint="cs"/>
          <w:rtl/>
        </w:rPr>
      </w:pPr>
      <w:r>
        <w:rPr>
          <w:rFonts w:hint="cs"/>
          <w:rtl/>
        </w:rPr>
        <w:t>האם זה על דעתו של</w:t>
      </w:r>
      <w:r>
        <w:rPr>
          <w:rFonts w:hint="cs"/>
          <w:rtl/>
        </w:rPr>
        <w:t xml:space="preserve"> שלום?</w:t>
      </w:r>
    </w:p>
    <w:p w14:paraId="2DDB4409" w14:textId="77777777" w:rsidR="00000000" w:rsidRDefault="00E01313">
      <w:pPr>
        <w:pStyle w:val="a0"/>
        <w:rPr>
          <w:rFonts w:hint="cs"/>
          <w:rtl/>
        </w:rPr>
      </w:pPr>
    </w:p>
    <w:p w14:paraId="4FCDC949" w14:textId="77777777" w:rsidR="00000000" w:rsidRDefault="00E01313">
      <w:pPr>
        <w:pStyle w:val="af1"/>
        <w:rPr>
          <w:rtl/>
        </w:rPr>
      </w:pPr>
      <w:r>
        <w:rPr>
          <w:rtl/>
        </w:rPr>
        <w:t>היו"ר מוחמד ברכה:</w:t>
      </w:r>
    </w:p>
    <w:p w14:paraId="24AFE251" w14:textId="77777777" w:rsidR="00000000" w:rsidRDefault="00E01313">
      <w:pPr>
        <w:pStyle w:val="a0"/>
        <w:rPr>
          <w:rtl/>
        </w:rPr>
      </w:pPr>
    </w:p>
    <w:p w14:paraId="0A8A0D61" w14:textId="77777777" w:rsidR="00000000" w:rsidRDefault="00E01313">
      <w:pPr>
        <w:pStyle w:val="a0"/>
        <w:rPr>
          <w:rFonts w:hint="cs"/>
          <w:rtl/>
        </w:rPr>
      </w:pPr>
      <w:r>
        <w:rPr>
          <w:rFonts w:hint="cs"/>
          <w:rtl/>
        </w:rPr>
        <w:t xml:space="preserve">כן, זה על דעתו של המציע, ולכן ההצבעה תיערך במועד אחר. </w:t>
      </w:r>
    </w:p>
    <w:p w14:paraId="6D2FEE72" w14:textId="77777777" w:rsidR="00000000" w:rsidRDefault="00E01313">
      <w:pPr>
        <w:pStyle w:val="a0"/>
        <w:rPr>
          <w:rFonts w:hint="cs"/>
          <w:rtl/>
        </w:rPr>
      </w:pPr>
    </w:p>
    <w:p w14:paraId="62DB6BB2" w14:textId="77777777" w:rsidR="00000000" w:rsidRDefault="00E01313">
      <w:pPr>
        <w:pStyle w:val="a2"/>
        <w:rPr>
          <w:rFonts w:hint="cs"/>
          <w:rtl/>
        </w:rPr>
      </w:pPr>
      <w:bookmarkStart w:id="350" w:name="CS21523FI0021523T28_01_2004_15_18_09"/>
      <w:bookmarkEnd w:id="350"/>
    </w:p>
    <w:p w14:paraId="16BF753E" w14:textId="77777777" w:rsidR="00000000" w:rsidRDefault="00E01313">
      <w:pPr>
        <w:pStyle w:val="a2"/>
        <w:rPr>
          <w:rFonts w:hint="cs"/>
          <w:rtl/>
        </w:rPr>
      </w:pPr>
      <w:bookmarkStart w:id="351" w:name="_Toc78873084"/>
      <w:r>
        <w:rPr>
          <w:rtl/>
        </w:rPr>
        <w:t>הצ</w:t>
      </w:r>
      <w:r>
        <w:rPr>
          <w:rFonts w:hint="cs"/>
          <w:rtl/>
        </w:rPr>
        <w:t>עת חוק</w:t>
      </w:r>
      <w:r>
        <w:rPr>
          <w:rtl/>
        </w:rPr>
        <w:t xml:space="preserve"> הגנת השכר (תיקון - אחריות מעסיק בפועל), התשס"ג-2003</w:t>
      </w:r>
      <w:bookmarkEnd w:id="351"/>
    </w:p>
    <w:p w14:paraId="4A017C60" w14:textId="77777777" w:rsidR="00000000" w:rsidRDefault="00E01313">
      <w:pPr>
        <w:pStyle w:val="a0"/>
        <w:ind w:firstLine="0"/>
        <w:rPr>
          <w:rFonts w:hint="cs"/>
          <w:rtl/>
        </w:rPr>
      </w:pPr>
      <w:r>
        <w:rPr>
          <w:rtl/>
        </w:rPr>
        <w:t>[נספחות.]</w:t>
      </w:r>
    </w:p>
    <w:p w14:paraId="360D5933" w14:textId="77777777" w:rsidR="00000000" w:rsidRDefault="00E01313">
      <w:pPr>
        <w:pStyle w:val="-0"/>
        <w:rPr>
          <w:rFonts w:hint="cs"/>
          <w:rtl/>
        </w:rPr>
      </w:pPr>
      <w:r>
        <w:rPr>
          <w:rFonts w:hint="cs"/>
          <w:rtl/>
        </w:rPr>
        <w:t>(הצעת</w:t>
      </w:r>
      <w:r>
        <w:rPr>
          <w:rtl/>
        </w:rPr>
        <w:t xml:space="preserve"> </w:t>
      </w:r>
      <w:r>
        <w:rPr>
          <w:rFonts w:hint="cs"/>
          <w:rtl/>
        </w:rPr>
        <w:t>קבוצת חברי הכנסת)</w:t>
      </w:r>
    </w:p>
    <w:p w14:paraId="3923C9B4" w14:textId="77777777" w:rsidR="00000000" w:rsidRDefault="00E01313">
      <w:pPr>
        <w:pStyle w:val="af1"/>
        <w:rPr>
          <w:rFonts w:hint="cs"/>
          <w:rtl/>
        </w:rPr>
      </w:pPr>
    </w:p>
    <w:p w14:paraId="2CFDBF81" w14:textId="77777777" w:rsidR="00000000" w:rsidRDefault="00E01313">
      <w:pPr>
        <w:pStyle w:val="af1"/>
        <w:rPr>
          <w:rtl/>
        </w:rPr>
      </w:pPr>
      <w:r>
        <w:rPr>
          <w:rtl/>
        </w:rPr>
        <w:t>היו"ר מוחמד ברכה:</w:t>
      </w:r>
    </w:p>
    <w:p w14:paraId="1DA88BC9" w14:textId="77777777" w:rsidR="00000000" w:rsidRDefault="00E01313">
      <w:pPr>
        <w:pStyle w:val="a0"/>
        <w:rPr>
          <w:rtl/>
        </w:rPr>
      </w:pPr>
    </w:p>
    <w:p w14:paraId="66076247" w14:textId="77777777" w:rsidR="00000000" w:rsidRDefault="00E01313">
      <w:pPr>
        <w:pStyle w:val="a0"/>
        <w:rPr>
          <w:rFonts w:hint="cs"/>
          <w:rtl/>
        </w:rPr>
      </w:pPr>
      <w:r>
        <w:rPr>
          <w:rFonts w:hint="cs"/>
          <w:rtl/>
        </w:rPr>
        <w:t>אנחנו עוברים להצעת חוק הגנת השכר (תיקון - אחריות מעסיק בפ</w:t>
      </w:r>
      <w:r>
        <w:rPr>
          <w:rFonts w:hint="cs"/>
          <w:rtl/>
        </w:rPr>
        <w:t>ועל), התשס"ג-2003, שמספרה פ/414. יציג את ההצעה חבר הכנסת עסאם מח'ול.</w:t>
      </w:r>
    </w:p>
    <w:p w14:paraId="445229D7" w14:textId="77777777" w:rsidR="00000000" w:rsidRDefault="00E01313">
      <w:pPr>
        <w:pStyle w:val="a0"/>
        <w:rPr>
          <w:rFonts w:hint="cs"/>
          <w:rtl/>
        </w:rPr>
      </w:pPr>
    </w:p>
    <w:p w14:paraId="1F1BF419" w14:textId="77777777" w:rsidR="00000000" w:rsidRDefault="00E01313">
      <w:pPr>
        <w:pStyle w:val="a"/>
        <w:rPr>
          <w:rtl/>
        </w:rPr>
      </w:pPr>
      <w:bookmarkStart w:id="352" w:name="FS000000461T28_01_2004_15_19_36C"/>
      <w:bookmarkStart w:id="353" w:name="FS000000431T28_01_2004_15_19_48"/>
      <w:bookmarkStart w:id="354" w:name="FS000000542T28_01_2004_15_19_57"/>
      <w:bookmarkStart w:id="355" w:name="_Toc78873085"/>
      <w:bookmarkEnd w:id="352"/>
      <w:bookmarkEnd w:id="353"/>
      <w:bookmarkEnd w:id="354"/>
      <w:r>
        <w:rPr>
          <w:rtl/>
        </w:rPr>
        <w:t>עסאם מח'ול (חד"ש-תע"ל):</w:t>
      </w:r>
      <w:bookmarkEnd w:id="355"/>
    </w:p>
    <w:p w14:paraId="0E703881" w14:textId="77777777" w:rsidR="00000000" w:rsidRDefault="00E01313">
      <w:pPr>
        <w:pStyle w:val="a0"/>
        <w:rPr>
          <w:rtl/>
        </w:rPr>
      </w:pPr>
    </w:p>
    <w:p w14:paraId="0234630A" w14:textId="77777777" w:rsidR="00000000" w:rsidRDefault="00E01313">
      <w:pPr>
        <w:pStyle w:val="a0"/>
        <w:rPr>
          <w:rFonts w:hint="cs"/>
          <w:rtl/>
        </w:rPr>
      </w:pPr>
      <w:r>
        <w:rPr>
          <w:rFonts w:hint="cs"/>
          <w:rtl/>
        </w:rPr>
        <w:t>אדוני היושב-ראש וחברי הכנסת, על רקע הגידול בממדי האבטלה, גדלה תכיפות התופעות של אי-תשלום שכר לעובדים במקרים לא מעטים, כאשר זהות המעביד אינה ברורה, או שהמעביד הוא</w:t>
      </w:r>
      <w:r>
        <w:rPr>
          <w:rFonts w:hint="cs"/>
          <w:rtl/>
        </w:rPr>
        <w:t xml:space="preserve"> חדל פירעון או שנעלם. קבלת השכר באמצעות ביטוח פשיטות רגל בביטוח הלאומי כרוכה בהליכים ארוכים ויקרים, ולעתים עלותם גבוהה יותר מהשכר המולן, וזו עלות שאינה מוחזרת.</w:t>
      </w:r>
    </w:p>
    <w:p w14:paraId="2EC8369F" w14:textId="77777777" w:rsidR="00000000" w:rsidRDefault="00E01313">
      <w:pPr>
        <w:pStyle w:val="a0"/>
        <w:rPr>
          <w:rFonts w:hint="cs"/>
          <w:rtl/>
        </w:rPr>
      </w:pPr>
    </w:p>
    <w:p w14:paraId="51E4503F" w14:textId="77777777" w:rsidR="00000000" w:rsidRDefault="00E01313">
      <w:pPr>
        <w:pStyle w:val="a0"/>
        <w:rPr>
          <w:rFonts w:hint="cs"/>
          <w:rtl/>
        </w:rPr>
      </w:pPr>
      <w:r>
        <w:rPr>
          <w:rFonts w:hint="cs"/>
          <w:rtl/>
        </w:rPr>
        <w:t xml:space="preserve">המדיניות המושרשת במשפט העבודה מורה לבית-הדין לפרש את ההלכה כך שלא ייגזל שכרו של עובד. בית-הדין </w:t>
      </w:r>
      <w:r>
        <w:rPr>
          <w:rFonts w:hint="cs"/>
          <w:rtl/>
        </w:rPr>
        <w:t xml:space="preserve">הארצי לעבודה קבע, כי הטלת האחריות לתשלום השכר על מזמין ומקבל העבודה, יש בה משום צעד נוסף ראוי במתחם הבטחת זכויות העובדים. מטרת הצעת החוק הזאת היא לקבוע, כי עובד מטעם קבלן כוח-אדם, חברה למתן שירותים, או קבלן משנה שהוצב לעבודה אצל המעסיק בפועל ושכרו לא שולם </w:t>
      </w:r>
      <w:r>
        <w:rPr>
          <w:rFonts w:hint="cs"/>
          <w:rtl/>
        </w:rPr>
        <w:t xml:space="preserve">במועד, יראו את המעסיק בפועל, לעניין תשלום שכר העובד, כמעבידו לכל דבר ועניין. </w:t>
      </w:r>
    </w:p>
    <w:p w14:paraId="3EE7739A" w14:textId="77777777" w:rsidR="00000000" w:rsidRDefault="00E01313">
      <w:pPr>
        <w:pStyle w:val="a0"/>
        <w:rPr>
          <w:rFonts w:hint="cs"/>
          <w:rtl/>
        </w:rPr>
      </w:pPr>
    </w:p>
    <w:p w14:paraId="504AB84E" w14:textId="77777777" w:rsidR="00000000" w:rsidRDefault="00E01313">
      <w:pPr>
        <w:pStyle w:val="a0"/>
        <w:ind w:firstLine="0"/>
        <w:rPr>
          <w:rFonts w:hint="cs"/>
          <w:rtl/>
        </w:rPr>
      </w:pPr>
      <w:r>
        <w:rPr>
          <w:rFonts w:hint="cs"/>
          <w:rtl/>
        </w:rPr>
        <w:tab/>
        <w:t>אני אומר את הדבר הזה מכיוון שאנחנו נמצאים במציאות שבה התופעה של עובדי קבלן וחברות כוח-אדם הולכת ותופחת ומתפתחת בחברה הישראלית, כאשר המטרה הבסיסית, האסטרטגית, של חברות כוח-אדם ו</w:t>
      </w:r>
      <w:r>
        <w:rPr>
          <w:rFonts w:hint="cs"/>
          <w:rtl/>
        </w:rPr>
        <w:t>עובדי קבלן היא להחליף את העובדים הוותיקים בעלי זכויות בעבודה ובעלי תנאים, בעובדים ללא זכויות. בעצם כאן יש ניסיון - בתהליך הזה, שאני תיכף אתייחס אליו יותר בהרחבה - לחסל את העבודה המאורגנת בישראל ולהשאיר את העובד אומלל מול כל הקשיים שהוא יכול להיתקל בהם, מול</w:t>
      </w:r>
      <w:r>
        <w:rPr>
          <w:rFonts w:hint="cs"/>
          <w:rtl/>
        </w:rPr>
        <w:t xml:space="preserve"> כל העוולות של קבלנים וחברות כוח-אדם, שהפכו להיות מכת מדינה.</w:t>
      </w:r>
    </w:p>
    <w:p w14:paraId="5D8D6E9D" w14:textId="77777777" w:rsidR="00000000" w:rsidRDefault="00E01313">
      <w:pPr>
        <w:pStyle w:val="a0"/>
        <w:ind w:firstLine="0"/>
        <w:rPr>
          <w:rFonts w:hint="cs"/>
          <w:rtl/>
        </w:rPr>
      </w:pPr>
    </w:p>
    <w:p w14:paraId="15D9548E" w14:textId="77777777" w:rsidR="00000000" w:rsidRDefault="00E01313">
      <w:pPr>
        <w:pStyle w:val="a0"/>
        <w:ind w:firstLine="0"/>
        <w:rPr>
          <w:rFonts w:hint="cs"/>
          <w:rtl/>
        </w:rPr>
      </w:pPr>
      <w:r>
        <w:rPr>
          <w:rFonts w:hint="cs"/>
          <w:rtl/>
        </w:rPr>
        <w:tab/>
        <w:t>אני אומר את זה ואני חושב שהחוק הזה נחוץ מכיוון שעובד בחברת כוח-אדם היום, המעסיק הרשמי שלו על-פי חוק הוא הקבלן, בעל חברת כוח-אדם. הקבלן בעצם סוחר בעובד עצמו, או בעובדים, הוא מרשה למעסיק ישיר אחר</w:t>
      </w:r>
      <w:r>
        <w:rPr>
          <w:rFonts w:hint="cs"/>
          <w:rtl/>
        </w:rPr>
        <w:t xml:space="preserve"> להשתמש בעבודתו, בכוח העבודה הזה של העובד, והקבלן עצמו רק פורמלית הוא המעביד שלו.</w:t>
      </w:r>
    </w:p>
    <w:p w14:paraId="4D8D850E" w14:textId="77777777" w:rsidR="00000000" w:rsidRDefault="00E01313">
      <w:pPr>
        <w:pStyle w:val="a0"/>
        <w:ind w:firstLine="0"/>
        <w:rPr>
          <w:rFonts w:hint="cs"/>
          <w:rtl/>
        </w:rPr>
      </w:pPr>
    </w:p>
    <w:p w14:paraId="49365023" w14:textId="77777777" w:rsidR="00000000" w:rsidRDefault="00E01313">
      <w:pPr>
        <w:pStyle w:val="a0"/>
        <w:ind w:firstLine="0"/>
        <w:rPr>
          <w:rFonts w:hint="cs"/>
          <w:rtl/>
        </w:rPr>
      </w:pPr>
      <w:r>
        <w:rPr>
          <w:rFonts w:hint="cs"/>
          <w:rtl/>
        </w:rPr>
        <w:tab/>
        <w:t xml:space="preserve">אנחנו נתקלים בתופעה שבה זכויותיהם של עובדים בחברות כוח-אדם שפושטות רגל גם הן נעלמות, ועובד של חברת כוח-אדם שעושה עבודה באיזו עירייה, או באיזה בית-חרושת, או באיזה משק חקלאי </w:t>
      </w:r>
      <w:r>
        <w:rPr>
          <w:rFonts w:hint="cs"/>
          <w:rtl/>
        </w:rPr>
        <w:t>מסוים - פתאום הוא לא ימצא מי המעביד שלו, כי אותה חברה שהוא הועסק על-ידה פשטה את הרגל או נעלמה מן הנוף, או לא מוצאים את כתובתה.</w:t>
      </w:r>
    </w:p>
    <w:p w14:paraId="43AD37B1" w14:textId="77777777" w:rsidR="00000000" w:rsidRDefault="00E01313">
      <w:pPr>
        <w:pStyle w:val="a0"/>
        <w:ind w:firstLine="0"/>
        <w:rPr>
          <w:rFonts w:hint="cs"/>
          <w:rtl/>
        </w:rPr>
      </w:pPr>
    </w:p>
    <w:p w14:paraId="673E4722" w14:textId="77777777" w:rsidR="00000000" w:rsidRDefault="00E01313">
      <w:pPr>
        <w:pStyle w:val="a0"/>
        <w:ind w:firstLine="0"/>
        <w:rPr>
          <w:rFonts w:hint="cs"/>
          <w:rtl/>
        </w:rPr>
      </w:pPr>
      <w:r>
        <w:rPr>
          <w:rFonts w:hint="cs"/>
          <w:rtl/>
        </w:rPr>
        <w:tab/>
        <w:t>ואז, במקרה הזה, העובד נשאר בלי כתובת, נשאר עם הלשון בחוץ. הוא עשה את העבודה שלו חודש, חודשיים, שלושה חודשים, והמעביד נעלם. ועכש</w:t>
      </w:r>
      <w:r>
        <w:rPr>
          <w:rFonts w:hint="cs"/>
          <w:rtl/>
        </w:rPr>
        <w:t>יו, מה הוא יכול לעשות? אין לו דרך להשיג את הכסף הזה, כי תהליך של בתי-משפט זה עניין ארוך, יקר, שיכול לעלות לו יותר מהכסף המולן שלו, המשכורת המולנת שלו, ולכן הוא מוותר.</w:t>
      </w:r>
    </w:p>
    <w:p w14:paraId="5B3BC847" w14:textId="77777777" w:rsidR="00000000" w:rsidRDefault="00E01313">
      <w:pPr>
        <w:pStyle w:val="a0"/>
        <w:ind w:firstLine="0"/>
        <w:rPr>
          <w:rFonts w:hint="cs"/>
          <w:rtl/>
        </w:rPr>
      </w:pPr>
    </w:p>
    <w:p w14:paraId="1F7F3F56" w14:textId="77777777" w:rsidR="00000000" w:rsidRDefault="00E01313">
      <w:pPr>
        <w:pStyle w:val="a0"/>
        <w:ind w:firstLine="0"/>
        <w:rPr>
          <w:rFonts w:hint="cs"/>
          <w:rtl/>
        </w:rPr>
      </w:pPr>
      <w:r>
        <w:rPr>
          <w:rFonts w:hint="cs"/>
          <w:rtl/>
        </w:rPr>
        <w:tab/>
        <w:t>הבית הזה נדרש במקרה הזה להגן על זכותו של העובד, קודם כול על-ידי הגדרת המעסיק או הכנסת ה</w:t>
      </w:r>
      <w:r>
        <w:rPr>
          <w:rFonts w:hint="cs"/>
          <w:rtl/>
        </w:rPr>
        <w:t>מעסיק הישיר שלו - מי שנתן לו את העבודה, מי שהוא בא אליו לעבוד - להכניס את המעביד הזה, את המעסיק הזה, לנעליים של המעביד הפורמלי שלו, שהוא ייתן לו את השכר. מי שעבד אצלו, הוא צריך להיות הכתובת, צריך להפוך להיות הכתובת של העובד במקרה הזה.</w:t>
      </w:r>
    </w:p>
    <w:p w14:paraId="6FAD7D29" w14:textId="77777777" w:rsidR="00000000" w:rsidRDefault="00E01313">
      <w:pPr>
        <w:pStyle w:val="af0"/>
        <w:rPr>
          <w:rtl/>
        </w:rPr>
      </w:pPr>
      <w:r>
        <w:rPr>
          <w:rtl/>
        </w:rPr>
        <w:br/>
        <w:t xml:space="preserve">שר התשתיות הלאומיות </w:t>
      </w:r>
      <w:r>
        <w:rPr>
          <w:rtl/>
        </w:rPr>
        <w:t>יוסף פריצקי:</w:t>
      </w:r>
    </w:p>
    <w:p w14:paraId="6DA79390" w14:textId="77777777" w:rsidR="00000000" w:rsidRDefault="00E01313">
      <w:pPr>
        <w:pStyle w:val="a0"/>
        <w:rPr>
          <w:rtl/>
        </w:rPr>
      </w:pPr>
    </w:p>
    <w:p w14:paraId="50D4FD50" w14:textId="77777777" w:rsidR="00000000" w:rsidRDefault="00E01313">
      <w:pPr>
        <w:pStyle w:val="a0"/>
        <w:rPr>
          <w:rFonts w:hint="cs"/>
          <w:rtl/>
        </w:rPr>
      </w:pPr>
      <w:r>
        <w:rPr>
          <w:rFonts w:hint="cs"/>
          <w:rtl/>
        </w:rPr>
        <w:t>ואם הוא כבר שילם?</w:t>
      </w:r>
    </w:p>
    <w:p w14:paraId="1606C599" w14:textId="77777777" w:rsidR="00000000" w:rsidRDefault="00E01313">
      <w:pPr>
        <w:pStyle w:val="-"/>
        <w:rPr>
          <w:rtl/>
        </w:rPr>
      </w:pPr>
      <w:r>
        <w:rPr>
          <w:rtl/>
        </w:rPr>
        <w:br/>
      </w:r>
      <w:bookmarkStart w:id="356" w:name="FS000000542T28_01_2004_15_15_11"/>
      <w:bookmarkStart w:id="357" w:name="FS000000542T28_01_2004_15_15_14C"/>
      <w:bookmarkEnd w:id="356"/>
      <w:bookmarkEnd w:id="357"/>
      <w:r>
        <w:rPr>
          <w:rtl/>
        </w:rPr>
        <w:t>עסאם מח'ול (חד"ש-תע"ל):</w:t>
      </w:r>
    </w:p>
    <w:p w14:paraId="1CD748C3" w14:textId="77777777" w:rsidR="00000000" w:rsidRDefault="00E01313">
      <w:pPr>
        <w:pStyle w:val="a0"/>
        <w:rPr>
          <w:rFonts w:hint="cs"/>
          <w:rtl/>
        </w:rPr>
      </w:pPr>
    </w:p>
    <w:p w14:paraId="0A0F33F0" w14:textId="77777777" w:rsidR="00000000" w:rsidRDefault="00E01313">
      <w:pPr>
        <w:pStyle w:val="a0"/>
        <w:rPr>
          <w:rFonts w:hint="cs"/>
          <w:rtl/>
        </w:rPr>
      </w:pPr>
      <w:r>
        <w:rPr>
          <w:rFonts w:hint="cs"/>
          <w:rtl/>
        </w:rPr>
        <w:t>קודם כול, במצב הקיים היום - - -</w:t>
      </w:r>
    </w:p>
    <w:p w14:paraId="04484287" w14:textId="77777777" w:rsidR="00000000" w:rsidRDefault="00E01313">
      <w:pPr>
        <w:pStyle w:val="af0"/>
        <w:rPr>
          <w:rtl/>
        </w:rPr>
      </w:pPr>
      <w:r>
        <w:rPr>
          <w:rtl/>
        </w:rPr>
        <w:br/>
        <w:t>מיכאל רצון (הליכוד):</w:t>
      </w:r>
    </w:p>
    <w:p w14:paraId="632CDB54" w14:textId="77777777" w:rsidR="00000000" w:rsidRDefault="00E01313">
      <w:pPr>
        <w:pStyle w:val="a0"/>
        <w:rPr>
          <w:rtl/>
        </w:rPr>
      </w:pPr>
    </w:p>
    <w:p w14:paraId="4AE71EC0" w14:textId="77777777" w:rsidR="00000000" w:rsidRDefault="00E01313">
      <w:pPr>
        <w:pStyle w:val="a0"/>
        <w:rPr>
          <w:rFonts w:hint="cs"/>
          <w:rtl/>
        </w:rPr>
      </w:pPr>
      <w:r>
        <w:rPr>
          <w:rFonts w:hint="cs"/>
          <w:rtl/>
        </w:rPr>
        <w:t xml:space="preserve">- - - </w:t>
      </w:r>
    </w:p>
    <w:p w14:paraId="1F93818C" w14:textId="77777777" w:rsidR="00000000" w:rsidRDefault="00E01313">
      <w:pPr>
        <w:pStyle w:val="af0"/>
        <w:rPr>
          <w:rtl/>
        </w:rPr>
      </w:pPr>
      <w:r>
        <w:rPr>
          <w:rtl/>
        </w:rPr>
        <w:br/>
        <w:t>שר התשתיות הלאומיות יוסף פריצקי:</w:t>
      </w:r>
    </w:p>
    <w:p w14:paraId="78DD8A82" w14:textId="77777777" w:rsidR="00000000" w:rsidRDefault="00E01313">
      <w:pPr>
        <w:pStyle w:val="a0"/>
        <w:rPr>
          <w:rtl/>
        </w:rPr>
      </w:pPr>
    </w:p>
    <w:p w14:paraId="66179556" w14:textId="77777777" w:rsidR="00000000" w:rsidRDefault="00E01313">
      <w:pPr>
        <w:pStyle w:val="a0"/>
        <w:rPr>
          <w:rFonts w:hint="cs"/>
          <w:rtl/>
        </w:rPr>
      </w:pPr>
      <w:r>
        <w:rPr>
          <w:rFonts w:hint="cs"/>
          <w:rtl/>
        </w:rPr>
        <w:t>- - -</w:t>
      </w:r>
    </w:p>
    <w:p w14:paraId="31C8E4AD" w14:textId="77777777" w:rsidR="00000000" w:rsidRDefault="00E01313">
      <w:pPr>
        <w:pStyle w:val="af0"/>
        <w:rPr>
          <w:rtl/>
        </w:rPr>
      </w:pPr>
      <w:r>
        <w:rPr>
          <w:rtl/>
        </w:rPr>
        <w:br/>
        <w:t>יולי-יואל אדלשטיין (הליכוד):</w:t>
      </w:r>
    </w:p>
    <w:p w14:paraId="02F991ED" w14:textId="77777777" w:rsidR="00000000" w:rsidRDefault="00E01313">
      <w:pPr>
        <w:pStyle w:val="a0"/>
        <w:rPr>
          <w:rtl/>
        </w:rPr>
      </w:pPr>
    </w:p>
    <w:p w14:paraId="3B5FD2BE" w14:textId="77777777" w:rsidR="00000000" w:rsidRDefault="00E01313">
      <w:pPr>
        <w:pStyle w:val="a0"/>
        <w:rPr>
          <w:rFonts w:hint="cs"/>
          <w:rtl/>
        </w:rPr>
      </w:pPr>
      <w:r>
        <w:rPr>
          <w:rFonts w:hint="cs"/>
          <w:rtl/>
        </w:rPr>
        <w:t>הוא יתבע - - -</w:t>
      </w:r>
    </w:p>
    <w:p w14:paraId="66248BDB" w14:textId="77777777" w:rsidR="00000000" w:rsidRDefault="00E01313">
      <w:pPr>
        <w:pStyle w:val="af0"/>
        <w:rPr>
          <w:rtl/>
        </w:rPr>
      </w:pPr>
      <w:r>
        <w:rPr>
          <w:rtl/>
        </w:rPr>
        <w:br/>
        <w:t>שר התשתיות הלאומיות יוסף פריצקי:</w:t>
      </w:r>
    </w:p>
    <w:p w14:paraId="23163052" w14:textId="77777777" w:rsidR="00000000" w:rsidRDefault="00E01313">
      <w:pPr>
        <w:pStyle w:val="a0"/>
        <w:rPr>
          <w:rtl/>
        </w:rPr>
      </w:pPr>
    </w:p>
    <w:p w14:paraId="25487283" w14:textId="77777777" w:rsidR="00000000" w:rsidRDefault="00E01313">
      <w:pPr>
        <w:pStyle w:val="a0"/>
        <w:rPr>
          <w:rFonts w:hint="cs"/>
          <w:rtl/>
        </w:rPr>
      </w:pPr>
      <w:r>
        <w:rPr>
          <w:rFonts w:hint="cs"/>
          <w:rtl/>
        </w:rPr>
        <w:t>כאן אמרו לי שא</w:t>
      </w:r>
      <w:r>
        <w:rPr>
          <w:rFonts w:hint="cs"/>
          <w:rtl/>
        </w:rPr>
        <w:t>ני לוקח את העבודה - - -</w:t>
      </w:r>
    </w:p>
    <w:p w14:paraId="675DD252" w14:textId="77777777" w:rsidR="00000000" w:rsidRDefault="00E01313">
      <w:pPr>
        <w:pStyle w:val="-"/>
        <w:rPr>
          <w:rtl/>
        </w:rPr>
      </w:pPr>
      <w:r>
        <w:rPr>
          <w:rtl/>
        </w:rPr>
        <w:br/>
      </w:r>
      <w:bookmarkStart w:id="358" w:name="FS000000542T28_01_2004_15_16_26C"/>
      <w:bookmarkEnd w:id="358"/>
      <w:r>
        <w:rPr>
          <w:rtl/>
        </w:rPr>
        <w:t>עסאם מח'ול (חד"ש-תע"ל):</w:t>
      </w:r>
    </w:p>
    <w:p w14:paraId="155A7F9D" w14:textId="77777777" w:rsidR="00000000" w:rsidRDefault="00E01313">
      <w:pPr>
        <w:pStyle w:val="a0"/>
        <w:rPr>
          <w:rtl/>
        </w:rPr>
      </w:pPr>
    </w:p>
    <w:p w14:paraId="4BDE6C1F" w14:textId="77777777" w:rsidR="00000000" w:rsidRDefault="00E01313">
      <w:pPr>
        <w:pStyle w:val="a0"/>
        <w:rPr>
          <w:rFonts w:hint="cs"/>
          <w:rtl/>
        </w:rPr>
      </w:pPr>
      <w:r>
        <w:rPr>
          <w:rFonts w:hint="cs"/>
          <w:rtl/>
        </w:rPr>
        <w:t xml:space="preserve">לא. אתה בא מטעם קבלן כוח-אדם? </w:t>
      </w:r>
    </w:p>
    <w:p w14:paraId="2EE6C30B" w14:textId="77777777" w:rsidR="00000000" w:rsidRDefault="00E01313">
      <w:pPr>
        <w:pStyle w:val="af0"/>
        <w:rPr>
          <w:rtl/>
        </w:rPr>
      </w:pPr>
    </w:p>
    <w:p w14:paraId="65D55868" w14:textId="77777777" w:rsidR="00000000" w:rsidRDefault="00E01313">
      <w:pPr>
        <w:pStyle w:val="af0"/>
        <w:rPr>
          <w:rtl/>
        </w:rPr>
      </w:pPr>
      <w:r>
        <w:rPr>
          <w:rtl/>
        </w:rPr>
        <w:t>שר התשתיות הלאומיות יוסף פריצקי:</w:t>
      </w:r>
    </w:p>
    <w:p w14:paraId="44AD7EB3" w14:textId="77777777" w:rsidR="00000000" w:rsidRDefault="00E01313">
      <w:pPr>
        <w:pStyle w:val="a0"/>
        <w:rPr>
          <w:rtl/>
        </w:rPr>
      </w:pPr>
    </w:p>
    <w:p w14:paraId="4EE2689A" w14:textId="77777777" w:rsidR="00000000" w:rsidRDefault="00E01313">
      <w:pPr>
        <w:pStyle w:val="a0"/>
        <w:rPr>
          <w:rFonts w:hint="cs"/>
          <w:rtl/>
        </w:rPr>
      </w:pPr>
      <w:r>
        <w:rPr>
          <w:rFonts w:hint="cs"/>
          <w:rtl/>
        </w:rPr>
        <w:t>אני עובד אצלו.</w:t>
      </w:r>
    </w:p>
    <w:p w14:paraId="5ED3B209" w14:textId="77777777" w:rsidR="00000000" w:rsidRDefault="00E01313">
      <w:pPr>
        <w:pStyle w:val="-"/>
        <w:rPr>
          <w:rtl/>
        </w:rPr>
      </w:pPr>
      <w:r>
        <w:rPr>
          <w:rtl/>
        </w:rPr>
        <w:br/>
      </w:r>
      <w:bookmarkStart w:id="359" w:name="FS000000542T28_01_2004_15_16_59C"/>
      <w:bookmarkEnd w:id="359"/>
      <w:r>
        <w:rPr>
          <w:rtl/>
        </w:rPr>
        <w:t>עסאם מח'ול (חד"ש-תע"ל):</w:t>
      </w:r>
    </w:p>
    <w:p w14:paraId="7A61F828" w14:textId="77777777" w:rsidR="00000000" w:rsidRDefault="00E01313">
      <w:pPr>
        <w:pStyle w:val="a0"/>
        <w:rPr>
          <w:rtl/>
        </w:rPr>
      </w:pPr>
    </w:p>
    <w:p w14:paraId="1B79FE29" w14:textId="77777777" w:rsidR="00000000" w:rsidRDefault="00E01313">
      <w:pPr>
        <w:pStyle w:val="a0"/>
        <w:rPr>
          <w:rFonts w:hint="cs"/>
          <w:rtl/>
        </w:rPr>
      </w:pPr>
      <w:r>
        <w:rPr>
          <w:rFonts w:hint="cs"/>
          <w:rtl/>
        </w:rPr>
        <w:t xml:space="preserve">אתה לא שר מטעם קבלן כוח-אדם. </w:t>
      </w:r>
    </w:p>
    <w:p w14:paraId="32182677" w14:textId="77777777" w:rsidR="00000000" w:rsidRDefault="00E01313">
      <w:pPr>
        <w:pStyle w:val="af0"/>
        <w:rPr>
          <w:rtl/>
        </w:rPr>
      </w:pPr>
      <w:r>
        <w:rPr>
          <w:rtl/>
        </w:rPr>
        <w:br/>
        <w:t>שר התשתיות הלאומיות יוסף פריצקי:</w:t>
      </w:r>
    </w:p>
    <w:p w14:paraId="63886637" w14:textId="77777777" w:rsidR="00000000" w:rsidRDefault="00E01313">
      <w:pPr>
        <w:pStyle w:val="a0"/>
        <w:rPr>
          <w:rtl/>
        </w:rPr>
      </w:pPr>
    </w:p>
    <w:p w14:paraId="02C634A9" w14:textId="77777777" w:rsidR="00000000" w:rsidRDefault="00E01313">
      <w:pPr>
        <w:pStyle w:val="a0"/>
        <w:rPr>
          <w:rFonts w:hint="cs"/>
          <w:rtl/>
        </w:rPr>
      </w:pPr>
      <w:r>
        <w:rPr>
          <w:rFonts w:hint="cs"/>
          <w:rtl/>
        </w:rPr>
        <w:t>אני עובד אצלו.</w:t>
      </w:r>
    </w:p>
    <w:p w14:paraId="08DEE15C" w14:textId="77777777" w:rsidR="00000000" w:rsidRDefault="00E01313">
      <w:pPr>
        <w:pStyle w:val="af0"/>
        <w:rPr>
          <w:rtl/>
        </w:rPr>
      </w:pPr>
      <w:r>
        <w:rPr>
          <w:rtl/>
        </w:rPr>
        <w:br/>
        <w:t>קריאות:</w:t>
      </w:r>
    </w:p>
    <w:p w14:paraId="69782F1C" w14:textId="77777777" w:rsidR="00000000" w:rsidRDefault="00E01313">
      <w:pPr>
        <w:pStyle w:val="a0"/>
        <w:rPr>
          <w:rtl/>
        </w:rPr>
      </w:pPr>
    </w:p>
    <w:p w14:paraId="42B427D8" w14:textId="77777777" w:rsidR="00000000" w:rsidRDefault="00E01313">
      <w:pPr>
        <w:pStyle w:val="a0"/>
        <w:rPr>
          <w:rFonts w:hint="cs"/>
          <w:rtl/>
        </w:rPr>
      </w:pPr>
      <w:r>
        <w:rPr>
          <w:rFonts w:hint="cs"/>
          <w:rtl/>
        </w:rPr>
        <w:t>- - -</w:t>
      </w:r>
    </w:p>
    <w:p w14:paraId="14695C7E" w14:textId="77777777" w:rsidR="00000000" w:rsidRDefault="00E01313">
      <w:pPr>
        <w:pStyle w:val="af1"/>
        <w:rPr>
          <w:rtl/>
        </w:rPr>
      </w:pPr>
      <w:r>
        <w:rPr>
          <w:rtl/>
        </w:rPr>
        <w:br/>
        <w:t>הי</w:t>
      </w:r>
      <w:r>
        <w:rPr>
          <w:rtl/>
        </w:rPr>
        <w:t>ו"ר מוחמד ברכה:</w:t>
      </w:r>
    </w:p>
    <w:p w14:paraId="290E0B24" w14:textId="77777777" w:rsidR="00000000" w:rsidRDefault="00E01313">
      <w:pPr>
        <w:pStyle w:val="a0"/>
        <w:rPr>
          <w:rtl/>
        </w:rPr>
      </w:pPr>
    </w:p>
    <w:p w14:paraId="1ACE34DA" w14:textId="77777777" w:rsidR="00000000" w:rsidRDefault="00E01313">
      <w:pPr>
        <w:pStyle w:val="a0"/>
        <w:rPr>
          <w:rFonts w:hint="cs"/>
          <w:rtl/>
        </w:rPr>
      </w:pPr>
      <w:r>
        <w:rPr>
          <w:rFonts w:hint="cs"/>
          <w:rtl/>
        </w:rPr>
        <w:t xml:space="preserve">פריצקי קבלן משנה במשרד התעשייה. </w:t>
      </w:r>
    </w:p>
    <w:p w14:paraId="73CE61B0" w14:textId="77777777" w:rsidR="00000000" w:rsidRDefault="00E01313">
      <w:pPr>
        <w:pStyle w:val="-"/>
        <w:rPr>
          <w:rtl/>
        </w:rPr>
      </w:pPr>
      <w:r>
        <w:rPr>
          <w:rtl/>
        </w:rPr>
        <w:br/>
      </w:r>
      <w:bookmarkStart w:id="360" w:name="FS000000542T28_01_2004_15_17_56C"/>
      <w:bookmarkEnd w:id="360"/>
      <w:r>
        <w:rPr>
          <w:rtl/>
        </w:rPr>
        <w:t>עסאם מח'ול (חד"ש-תע"ל):</w:t>
      </w:r>
    </w:p>
    <w:p w14:paraId="4F869C9D" w14:textId="77777777" w:rsidR="00000000" w:rsidRDefault="00E01313">
      <w:pPr>
        <w:pStyle w:val="a0"/>
        <w:rPr>
          <w:rtl/>
        </w:rPr>
      </w:pPr>
    </w:p>
    <w:p w14:paraId="7A3320A7" w14:textId="77777777" w:rsidR="00000000" w:rsidRDefault="00E01313">
      <w:pPr>
        <w:pStyle w:val="a0"/>
        <w:rPr>
          <w:rFonts w:hint="cs"/>
          <w:rtl/>
        </w:rPr>
      </w:pPr>
      <w:r>
        <w:rPr>
          <w:rFonts w:hint="cs"/>
          <w:rtl/>
        </w:rPr>
        <w:t xml:space="preserve">לכן, במצב הקיים היום אין לו כתובת נוספת. המעביד יכול להיעלם, ואף אחד לא ישלם לו את הכסף הזה. </w:t>
      </w:r>
    </w:p>
    <w:p w14:paraId="16789CE8" w14:textId="77777777" w:rsidR="00000000" w:rsidRDefault="00E01313">
      <w:pPr>
        <w:pStyle w:val="a0"/>
        <w:rPr>
          <w:rFonts w:hint="cs"/>
          <w:rtl/>
        </w:rPr>
      </w:pPr>
    </w:p>
    <w:p w14:paraId="2C283C09" w14:textId="77777777" w:rsidR="00000000" w:rsidRDefault="00E01313">
      <w:pPr>
        <w:pStyle w:val="a0"/>
        <w:rPr>
          <w:rFonts w:hint="cs"/>
          <w:rtl/>
        </w:rPr>
      </w:pPr>
      <w:r>
        <w:rPr>
          <w:rFonts w:hint="cs"/>
          <w:rtl/>
        </w:rPr>
        <w:t>לשאלתו של השר פריצקי, אם הכסף הזה שולם מטעם המעסיק הישיר לקבלן כוח-האדם - אז יותר קל,</w:t>
      </w:r>
      <w:r>
        <w:rPr>
          <w:rFonts w:hint="cs"/>
          <w:rtl/>
        </w:rPr>
        <w:t xml:space="preserve"> יותר נורמלי, יותר צודק, שאותו מעסיק ישיר הוא שינהל את המערכה נגד קבלן כוח-אדם, ולא הפועל עצמו, העובד עצמו, שאין לו הכלים, אין לו היכולת, אין לו הדרך לנהל אפילו את המאבק המשפטי שלו. </w:t>
      </w:r>
    </w:p>
    <w:p w14:paraId="1E93F140" w14:textId="77777777" w:rsidR="00000000" w:rsidRDefault="00E01313">
      <w:pPr>
        <w:pStyle w:val="a0"/>
        <w:rPr>
          <w:rFonts w:hint="cs"/>
          <w:rtl/>
        </w:rPr>
      </w:pPr>
    </w:p>
    <w:p w14:paraId="2C9ADEC5" w14:textId="77777777" w:rsidR="00000000" w:rsidRDefault="00E01313">
      <w:pPr>
        <w:pStyle w:val="a0"/>
        <w:rPr>
          <w:rFonts w:hint="cs"/>
          <w:rtl/>
        </w:rPr>
      </w:pPr>
      <w:r>
        <w:rPr>
          <w:rFonts w:hint="cs"/>
          <w:rtl/>
        </w:rPr>
        <w:t>לכן אני אומר, זה לא דבר שולי בחברה הישראלית היום, מכיוון שאנחנו מדברים ע</w:t>
      </w:r>
      <w:r>
        <w:rPr>
          <w:rFonts w:hint="cs"/>
          <w:rtl/>
        </w:rPr>
        <w:t>ל 10% מכוח-האדם בישראל, כ-180,000 איש ואשה, שנאלצים לעבוד כעובדי חברות קבלניות, בכוח-אדם. זה לא דבר שאולי יקרה, זה דבר שקורה. יש מקרים מסמרי-שיער של עובדים שעבדו חודש וחודשיים, הזיעו וייצרו, והתוצר הזה התחלק בין המעסיק הישיר לבין הקבלן בחברת כוח-אדם, והיחי</w:t>
      </w:r>
      <w:r>
        <w:rPr>
          <w:rFonts w:hint="cs"/>
          <w:rtl/>
        </w:rPr>
        <w:t xml:space="preserve">ד שלא נהנה מתוצאות העבודה הזאת הוא העובד עצמו, שהשקיע שם. </w:t>
      </w:r>
    </w:p>
    <w:p w14:paraId="4C610016" w14:textId="77777777" w:rsidR="00000000" w:rsidRDefault="00E01313">
      <w:pPr>
        <w:pStyle w:val="a0"/>
        <w:rPr>
          <w:rFonts w:hint="cs"/>
          <w:rtl/>
        </w:rPr>
      </w:pPr>
    </w:p>
    <w:p w14:paraId="404D21A3" w14:textId="77777777" w:rsidR="00000000" w:rsidRDefault="00E01313">
      <w:pPr>
        <w:pStyle w:val="a0"/>
        <w:rPr>
          <w:rFonts w:hint="cs"/>
          <w:rtl/>
        </w:rPr>
      </w:pPr>
      <w:r>
        <w:rPr>
          <w:rFonts w:hint="cs"/>
          <w:rtl/>
        </w:rPr>
        <w:t xml:space="preserve">אנחנו מדברים על חברות כוח-אדם, קבלני כוח-אדם, על שוק משגשג ועל עסק גדול המגלגל, לפי הערכות ההסתדרות, 10-12 מיליארד שקל חדש בשנה, מעשיר את הקבלנים על חשבון עובדיהם בסכומים העולים על כל דמיון. </w:t>
      </w:r>
    </w:p>
    <w:p w14:paraId="6A10354A" w14:textId="77777777" w:rsidR="00000000" w:rsidRDefault="00E01313">
      <w:pPr>
        <w:pStyle w:val="a0"/>
        <w:rPr>
          <w:rFonts w:hint="cs"/>
          <w:rtl/>
        </w:rPr>
      </w:pPr>
    </w:p>
    <w:p w14:paraId="0AD9583D" w14:textId="77777777" w:rsidR="00000000" w:rsidRDefault="00E01313">
      <w:pPr>
        <w:pStyle w:val="a0"/>
        <w:rPr>
          <w:rFonts w:hint="cs"/>
          <w:rtl/>
        </w:rPr>
      </w:pPr>
      <w:r>
        <w:rPr>
          <w:rFonts w:hint="cs"/>
          <w:rtl/>
        </w:rPr>
        <w:t>וכא</w:t>
      </w:r>
      <w:r>
        <w:rPr>
          <w:rFonts w:hint="cs"/>
          <w:rtl/>
        </w:rPr>
        <w:t>ן יש מצב פרוץ, יש מציאות פרוצה. עצם התופעה של הליכה לקבלני כוח-אדם - היא היתה תופעת לוואי של אותה תוכנית כלכלית חדשה משנת 1985, שבה משרדי הממשלה נדרשו לצמצם את כוח העבודה שלהם דווקא בעובדי המדינה. והמשרדים צמצמו, עמדו בתקנים שנדרשו על-ידי האוצר, על-ידי המד</w:t>
      </w:r>
      <w:r>
        <w:rPr>
          <w:rFonts w:hint="cs"/>
          <w:rtl/>
        </w:rPr>
        <w:t>ינה, אבל במקום אותם עובדים שהורידו לקחו עובדים מקבלני כוח-אדם וחברות כוח-אדם, ובכך הם החליפו אחוז גדול של העובדים - מעובדים בעלי זכויות, בעלי ותק, בעלי תנאי תשלום, בעלי תנאים סוציאליים - לעובדים חסרי כול. הפכו את השוק לשוק עבדים מודרני במובן הזה.</w:t>
      </w:r>
    </w:p>
    <w:p w14:paraId="4F1AD568" w14:textId="77777777" w:rsidR="00000000" w:rsidRDefault="00E01313">
      <w:pPr>
        <w:pStyle w:val="a0"/>
        <w:rPr>
          <w:rFonts w:hint="cs"/>
          <w:rtl/>
        </w:rPr>
      </w:pPr>
    </w:p>
    <w:p w14:paraId="5379C7ED" w14:textId="77777777" w:rsidR="00000000" w:rsidRDefault="00E01313">
      <w:pPr>
        <w:pStyle w:val="a0"/>
        <w:rPr>
          <w:rFonts w:hint="cs"/>
          <w:rtl/>
        </w:rPr>
      </w:pPr>
      <w:r>
        <w:rPr>
          <w:rFonts w:hint="cs"/>
          <w:rtl/>
        </w:rPr>
        <w:t>לטובת מי</w:t>
      </w:r>
      <w:r>
        <w:rPr>
          <w:rFonts w:hint="cs"/>
          <w:rtl/>
        </w:rPr>
        <w:t>? המדינה לא חוסכת לעצמה כלום בעניין של חברות כוח-אדם. הכסף שהיה צריך להיות משולם לאותו עובד היום מתגלגל לכיסיהם של אותם קבלני כוח-אדם, אותם קבלנים שהופכים להיות הספסרים שמספסרים בכוח העבודה והופכים את כוח העבודה לחלק מבורסה של שוק אחר, של בורסה אחרת, ששם מ</w:t>
      </w:r>
      <w:r>
        <w:rPr>
          <w:rFonts w:hint="cs"/>
          <w:rtl/>
        </w:rPr>
        <w:t>שחקים ושם מגלגלים לכיסיהם את הרווחים שלא חסכו למדינה ולא הגיעו לעובדים. ואנחנו מדברים כאן על סכומים אדירים, על מיליארדים של שקלים.</w:t>
      </w:r>
    </w:p>
    <w:p w14:paraId="01F7C471" w14:textId="77777777" w:rsidR="00000000" w:rsidRDefault="00E01313">
      <w:pPr>
        <w:pStyle w:val="a0"/>
        <w:rPr>
          <w:rFonts w:hint="cs"/>
          <w:rtl/>
        </w:rPr>
      </w:pPr>
    </w:p>
    <w:p w14:paraId="1937C166" w14:textId="77777777" w:rsidR="00000000" w:rsidRDefault="00E01313">
      <w:pPr>
        <w:pStyle w:val="a0"/>
        <w:rPr>
          <w:rFonts w:hint="cs"/>
          <w:rtl/>
        </w:rPr>
      </w:pPr>
      <w:r>
        <w:rPr>
          <w:rFonts w:hint="cs"/>
          <w:rtl/>
        </w:rPr>
        <w:t>אני אומר, בתנאים האלה, השאלה שעומדת על הפרק: הצדק הטבעי, האיזון בתוך החברה - כדי שאפשר יהיה לייצר מחדש למחרת את כוח העבודה ש</w:t>
      </w:r>
      <w:r>
        <w:rPr>
          <w:rFonts w:hint="cs"/>
          <w:rtl/>
        </w:rPr>
        <w:t>ל אותם עובדים, של אותם עבדים מודרנים - מחייבים את הבית הזה לקחת על עצמו את האחריות, להתעשת היום בהצבעה הזאת, ולקבוע לפחות במקרה שמנסים הקבלנים האלה לרמות, במקרה שהקבלנים האלה - חברות כוח-האדם - מנסים לגנוב את לחמם של העובדים שהשיגו אותו בזיעת-אפם, לפחות במ</w:t>
      </w:r>
      <w:r>
        <w:rPr>
          <w:rFonts w:hint="cs"/>
          <w:rtl/>
        </w:rPr>
        <w:t xml:space="preserve">קרים האלה לא יהיה העובד זה שיצטרך לשלם את המחיר של העוולה הזאת, אלא המעסיק הישיר שלו, שהוא חייב במקרה הזה להבטיח שהכסף שהוא אמור לשלם לו, יעבור אליו ישירות ולא יעבור ולא יתגלגל לכיסו של הקבלן או של חברת כוח-אדם. </w:t>
      </w:r>
    </w:p>
    <w:p w14:paraId="0B032F31" w14:textId="77777777" w:rsidR="00000000" w:rsidRDefault="00E01313">
      <w:pPr>
        <w:pStyle w:val="a0"/>
        <w:rPr>
          <w:rFonts w:hint="cs"/>
          <w:rtl/>
        </w:rPr>
      </w:pPr>
    </w:p>
    <w:p w14:paraId="143619B5" w14:textId="77777777" w:rsidR="00000000" w:rsidRDefault="00E01313">
      <w:pPr>
        <w:pStyle w:val="a0"/>
        <w:rPr>
          <w:rFonts w:hint="cs"/>
          <w:rtl/>
        </w:rPr>
      </w:pPr>
      <w:r>
        <w:rPr>
          <w:rFonts w:hint="cs"/>
          <w:rtl/>
        </w:rPr>
        <w:t>אני חושב שמדובר כאן בדבר שאין צודק ממנו, ו</w:t>
      </w:r>
      <w:r>
        <w:rPr>
          <w:rFonts w:hint="cs"/>
          <w:rtl/>
        </w:rPr>
        <w:t>בדבר שאנחנו צריכים להביא אותו בחשבון. אני חושב שהבית הזה היום יכול לעשות צעד אחד נוסף, נוסף על החוק, ששומר, שמגן על זכויות העובדים בחברות כוח-אדם, צעד נוסף שיבטיח שלא רק בתיאוריה, לא רק באמירה הכללית שהזכויות צריכות להגיע לעובד, אלא להבטיח אכן שהן יגיעו אל</w:t>
      </w:r>
      <w:r>
        <w:rPr>
          <w:rFonts w:hint="cs"/>
          <w:rtl/>
        </w:rPr>
        <w:t>יו, ואם יש מישהו שצריך להתקוטט - זה לא העובד עם המעביד, לא העובד עם חברת כוח-אדם. שהיא לא מוגדרת, שיכולה להיעלם. אנחנו מדברים על יותר מ-1,000 חברות כוח-אדם שפועלות במדינה היום, כאשר יש רק 300 רשומות, זאת אומרת - זה מועד לפורענות מראש.</w:t>
      </w:r>
    </w:p>
    <w:p w14:paraId="7A85035A" w14:textId="77777777" w:rsidR="00000000" w:rsidRDefault="00E01313">
      <w:pPr>
        <w:pStyle w:val="a0"/>
        <w:rPr>
          <w:rFonts w:hint="cs"/>
          <w:rtl/>
        </w:rPr>
      </w:pPr>
    </w:p>
    <w:p w14:paraId="5BDE824A" w14:textId="77777777" w:rsidR="00000000" w:rsidRDefault="00E01313">
      <w:pPr>
        <w:pStyle w:val="a0"/>
        <w:rPr>
          <w:rFonts w:hint="cs"/>
          <w:rtl/>
        </w:rPr>
      </w:pPr>
      <w:r>
        <w:rPr>
          <w:rFonts w:hint="cs"/>
          <w:rtl/>
        </w:rPr>
        <w:t>ולכן, אני מבקש לתמוך</w:t>
      </w:r>
      <w:r>
        <w:rPr>
          <w:rFonts w:hint="cs"/>
          <w:rtl/>
        </w:rPr>
        <w:t xml:space="preserve"> בהצעת החוק הזאת ולעשות את הצדק הזה עם אותם עובדים שמגיע להם. תודה רבה.</w:t>
      </w:r>
    </w:p>
    <w:p w14:paraId="02392E9F" w14:textId="77777777" w:rsidR="00000000" w:rsidRDefault="00E01313">
      <w:pPr>
        <w:pStyle w:val="af1"/>
        <w:rPr>
          <w:rtl/>
        </w:rPr>
      </w:pPr>
    </w:p>
    <w:p w14:paraId="66BE4627" w14:textId="77777777" w:rsidR="00000000" w:rsidRDefault="00E01313">
      <w:pPr>
        <w:pStyle w:val="af1"/>
        <w:rPr>
          <w:rtl/>
        </w:rPr>
      </w:pPr>
      <w:r>
        <w:rPr>
          <w:rtl/>
        </w:rPr>
        <w:t>היו"ר מוחמד ברכה:</w:t>
      </w:r>
    </w:p>
    <w:p w14:paraId="2C962F72" w14:textId="77777777" w:rsidR="00000000" w:rsidRDefault="00E01313">
      <w:pPr>
        <w:pStyle w:val="a0"/>
        <w:rPr>
          <w:rtl/>
        </w:rPr>
      </w:pPr>
    </w:p>
    <w:p w14:paraId="18A6FAC3" w14:textId="77777777" w:rsidR="00000000" w:rsidRDefault="00E01313">
      <w:pPr>
        <w:pStyle w:val="a0"/>
        <w:rPr>
          <w:rFonts w:hint="cs"/>
          <w:rtl/>
        </w:rPr>
      </w:pPr>
      <w:r>
        <w:rPr>
          <w:rFonts w:hint="cs"/>
          <w:rtl/>
        </w:rPr>
        <w:t xml:space="preserve">תודה רבה, חבר הכנסת עסאם מח'ול. </w:t>
      </w:r>
    </w:p>
    <w:p w14:paraId="58EED637" w14:textId="77777777" w:rsidR="00000000" w:rsidRDefault="00E01313">
      <w:pPr>
        <w:pStyle w:val="a0"/>
        <w:rPr>
          <w:rtl/>
        </w:rPr>
      </w:pPr>
      <w:r>
        <w:rPr>
          <w:rtl/>
        </w:rPr>
        <w:br/>
      </w:r>
    </w:p>
    <w:p w14:paraId="5D9CF1D7" w14:textId="77777777" w:rsidR="00000000" w:rsidRDefault="00E01313">
      <w:pPr>
        <w:pStyle w:val="a2"/>
        <w:rPr>
          <w:rtl/>
        </w:rPr>
      </w:pPr>
    </w:p>
    <w:p w14:paraId="68F6BA97" w14:textId="77777777" w:rsidR="00000000" w:rsidRDefault="00E01313">
      <w:pPr>
        <w:pStyle w:val="a2"/>
        <w:rPr>
          <w:rFonts w:hint="cs"/>
          <w:rtl/>
        </w:rPr>
      </w:pPr>
      <w:bookmarkStart w:id="361" w:name="CS21547FI0021547T28_01_2004_15_36_37"/>
      <w:bookmarkStart w:id="362" w:name="_Toc78873086"/>
      <w:bookmarkEnd w:id="361"/>
      <w:r>
        <w:rPr>
          <w:rtl/>
        </w:rPr>
        <w:t>הצ</w:t>
      </w:r>
      <w:r>
        <w:rPr>
          <w:rFonts w:hint="cs"/>
          <w:rtl/>
        </w:rPr>
        <w:t>עת חוק</w:t>
      </w:r>
      <w:r>
        <w:rPr>
          <w:rtl/>
        </w:rPr>
        <w:t xml:space="preserve"> הגנת השכר (תיקון - אחריות מקבל </w:t>
      </w:r>
      <w:r>
        <w:rPr>
          <w:rFonts w:hint="cs"/>
          <w:rtl/>
        </w:rPr>
        <w:t>ה</w:t>
      </w:r>
      <w:r>
        <w:rPr>
          <w:rtl/>
        </w:rPr>
        <w:t>שירות), התשס"ג-2003</w:t>
      </w:r>
      <w:bookmarkEnd w:id="362"/>
    </w:p>
    <w:p w14:paraId="5C612BDD" w14:textId="77777777" w:rsidR="00000000" w:rsidRDefault="00E01313">
      <w:pPr>
        <w:pStyle w:val="a0"/>
        <w:ind w:firstLine="0"/>
        <w:rPr>
          <w:rFonts w:hint="cs"/>
          <w:rtl/>
        </w:rPr>
      </w:pPr>
      <w:r>
        <w:rPr>
          <w:rtl/>
        </w:rPr>
        <w:t>[נספחות.]</w:t>
      </w:r>
    </w:p>
    <w:p w14:paraId="16DCA48A" w14:textId="77777777" w:rsidR="00000000" w:rsidRDefault="00E01313">
      <w:pPr>
        <w:pStyle w:val="-0"/>
        <w:rPr>
          <w:rtl/>
        </w:rPr>
      </w:pPr>
      <w:r>
        <w:rPr>
          <w:rFonts w:hint="cs"/>
          <w:rtl/>
        </w:rPr>
        <w:t>(הצעת קבוצת חברי הכנסת)</w:t>
      </w:r>
      <w:r>
        <w:rPr>
          <w:rtl/>
        </w:rPr>
        <w:t xml:space="preserve"> </w:t>
      </w:r>
    </w:p>
    <w:p w14:paraId="29A10126" w14:textId="77777777" w:rsidR="00000000" w:rsidRDefault="00E01313">
      <w:pPr>
        <w:pStyle w:val="af1"/>
        <w:rPr>
          <w:rtl/>
        </w:rPr>
      </w:pPr>
      <w:r>
        <w:rPr>
          <w:rFonts w:hint="cs"/>
          <w:rtl/>
        </w:rPr>
        <w:br/>
      </w:r>
      <w:r>
        <w:rPr>
          <w:rFonts w:hint="eastAsia"/>
          <w:rtl/>
        </w:rPr>
        <w:t>היו</w:t>
      </w:r>
      <w:r>
        <w:rPr>
          <w:rtl/>
        </w:rPr>
        <w:t>"ר מוחמד ברכה:</w:t>
      </w:r>
    </w:p>
    <w:p w14:paraId="20B5DF6E" w14:textId="77777777" w:rsidR="00000000" w:rsidRDefault="00E01313">
      <w:pPr>
        <w:pStyle w:val="a0"/>
        <w:rPr>
          <w:rtl/>
        </w:rPr>
      </w:pPr>
    </w:p>
    <w:p w14:paraId="7C494384" w14:textId="77777777" w:rsidR="00000000" w:rsidRDefault="00E01313">
      <w:pPr>
        <w:pStyle w:val="a0"/>
        <w:rPr>
          <w:rFonts w:hint="cs"/>
          <w:rtl/>
        </w:rPr>
      </w:pPr>
      <w:r>
        <w:rPr>
          <w:rFonts w:hint="cs"/>
          <w:rtl/>
        </w:rPr>
        <w:t xml:space="preserve">יש הצעת חוק </w:t>
      </w:r>
      <w:r>
        <w:rPr>
          <w:rFonts w:hint="cs"/>
          <w:rtl/>
        </w:rPr>
        <w:t xml:space="preserve">דומה בשם הצעת חוק הגנת השכר (תיקון - אחריות מקבל השירות), התשס"ג-2003, שמספרה פ/1306. תציג את ההצעה השנייה חברת הכנסת אילנה כהן, ואחר כך סגן השר ישיב על שתי ההצעות ביחד. </w:t>
      </w:r>
    </w:p>
    <w:p w14:paraId="21B026E0" w14:textId="77777777" w:rsidR="00000000" w:rsidRDefault="00E01313">
      <w:pPr>
        <w:pStyle w:val="a"/>
        <w:rPr>
          <w:rtl/>
        </w:rPr>
      </w:pPr>
      <w:r>
        <w:rPr>
          <w:rtl/>
        </w:rPr>
        <w:br/>
      </w:r>
      <w:bookmarkStart w:id="363" w:name="FS000001063T28_01_2004_14_55_56"/>
      <w:bookmarkStart w:id="364" w:name="_Toc78873087"/>
      <w:bookmarkEnd w:id="363"/>
      <w:r>
        <w:rPr>
          <w:rFonts w:hint="eastAsia"/>
          <w:rtl/>
        </w:rPr>
        <w:t>אילנה</w:t>
      </w:r>
      <w:r>
        <w:rPr>
          <w:rtl/>
        </w:rPr>
        <w:t xml:space="preserve"> כהן (עם אחד):</w:t>
      </w:r>
      <w:bookmarkEnd w:id="364"/>
    </w:p>
    <w:p w14:paraId="7DD02607" w14:textId="77777777" w:rsidR="00000000" w:rsidRDefault="00E01313">
      <w:pPr>
        <w:pStyle w:val="a0"/>
        <w:rPr>
          <w:rFonts w:hint="cs"/>
          <w:rtl/>
        </w:rPr>
      </w:pPr>
    </w:p>
    <w:p w14:paraId="354FE5C3" w14:textId="77777777" w:rsidR="00000000" w:rsidRDefault="00E01313">
      <w:pPr>
        <w:pStyle w:val="a0"/>
        <w:rPr>
          <w:rFonts w:hint="cs"/>
          <w:rtl/>
        </w:rPr>
      </w:pPr>
      <w:r>
        <w:rPr>
          <w:rFonts w:hint="cs"/>
          <w:rtl/>
        </w:rPr>
        <w:t>אדוני היושב-ראש, חברי הכנסת, אנחנו מדברים על אנשים שאין להם הסכ</w:t>
      </w:r>
      <w:r>
        <w:rPr>
          <w:rFonts w:hint="cs"/>
          <w:rtl/>
        </w:rPr>
        <w:t>מים קיבוציים. הם לא מאורגנים במקומות העבודה שבהם יש להם אבא-אמא. הם פשוט יתומים. מה באה הצעת החוק ואומרת? בסך הכול, אדם שעבד, ייתנו לו את התשלום. אני אפילו חושבת שקבלנים, קבלני כוח-אדם, עלולים לעשות "שירקס" עם המעביד, לעשות אתו הסכם, לקבל דמי תיווך, ואחר כ</w:t>
      </w:r>
      <w:r>
        <w:rPr>
          <w:rFonts w:hint="cs"/>
          <w:rtl/>
        </w:rPr>
        <w:t xml:space="preserve">ך להגיד, פשטתי רגל, או לברוח, או להיעלם </w:t>
      </w:r>
      <w:r>
        <w:rPr>
          <w:rtl/>
        </w:rPr>
        <w:t>–</w:t>
      </w:r>
      <w:r>
        <w:rPr>
          <w:rFonts w:hint="cs"/>
          <w:rtl/>
        </w:rPr>
        <w:t xml:space="preserve"> כמו הסידן - נגוז, התנדף, ברח, הלך. </w:t>
      </w:r>
    </w:p>
    <w:p w14:paraId="552E3032" w14:textId="77777777" w:rsidR="00000000" w:rsidRDefault="00E01313">
      <w:pPr>
        <w:pStyle w:val="a0"/>
        <w:rPr>
          <w:rFonts w:hint="cs"/>
          <w:rtl/>
        </w:rPr>
      </w:pPr>
    </w:p>
    <w:p w14:paraId="67FBDD81" w14:textId="77777777" w:rsidR="00000000" w:rsidRDefault="00E01313">
      <w:pPr>
        <w:pStyle w:val="a0"/>
        <w:rPr>
          <w:rFonts w:hint="cs"/>
          <w:rtl/>
        </w:rPr>
      </w:pPr>
      <w:r>
        <w:rPr>
          <w:rFonts w:hint="cs"/>
          <w:rtl/>
        </w:rPr>
        <w:t>קודם כול, הצעת החוק הזאת לא עולה אף שקל, נאדה, זירו, אפס. לא עולה שום דבר למדינה. היא בסך הכול אומרת: מעביד, קיבלת את התמורה, את העבודה; ואם הקבלן, שכביכול היה המתווך, והרוויח ב</w:t>
      </w:r>
      <w:r>
        <w:rPr>
          <w:rFonts w:hint="cs"/>
          <w:rtl/>
        </w:rPr>
        <w:t xml:space="preserve">דרך כלל </w:t>
      </w:r>
      <w:r>
        <w:rPr>
          <w:rtl/>
        </w:rPr>
        <w:t>–</w:t>
      </w:r>
      <w:r>
        <w:rPr>
          <w:rFonts w:hint="cs"/>
          <w:rtl/>
        </w:rPr>
        <w:t xml:space="preserve"> כי כפי שהוגדר קודם, הוא השוכר </w:t>
      </w:r>
      <w:r>
        <w:rPr>
          <w:rtl/>
        </w:rPr>
        <w:t>–</w:t>
      </w:r>
      <w:r>
        <w:rPr>
          <w:rFonts w:hint="cs"/>
          <w:rtl/>
        </w:rPr>
        <w:t xml:space="preserve"> לא שילם, אז שלם לו אתה. הרי קיבלת את העבודה. </w:t>
      </w:r>
    </w:p>
    <w:p w14:paraId="446D9AEB" w14:textId="77777777" w:rsidR="00000000" w:rsidRDefault="00E01313">
      <w:pPr>
        <w:pStyle w:val="a0"/>
        <w:rPr>
          <w:rFonts w:hint="cs"/>
          <w:rtl/>
        </w:rPr>
      </w:pPr>
    </w:p>
    <w:p w14:paraId="3BDD0948" w14:textId="77777777" w:rsidR="00000000" w:rsidRDefault="00E01313">
      <w:pPr>
        <w:pStyle w:val="a0"/>
        <w:rPr>
          <w:rFonts w:hint="cs"/>
          <w:rtl/>
        </w:rPr>
      </w:pPr>
      <w:r>
        <w:rPr>
          <w:rFonts w:hint="cs"/>
          <w:rtl/>
        </w:rPr>
        <w:t xml:space="preserve">הרי לא מבקשים פה מהאנשים כאילו לקבל. האדם עבד כל החודש והמעסיק שלו ברח </w:t>
      </w:r>
      <w:r>
        <w:rPr>
          <w:rtl/>
        </w:rPr>
        <w:t>–</w:t>
      </w:r>
      <w:r>
        <w:rPr>
          <w:rFonts w:hint="cs"/>
          <w:rtl/>
        </w:rPr>
        <w:t xml:space="preserve"> אין לו למי לפנות. הוא לא יכול לשבות, הוא לא יכול לעשות שום דבר. ומי אלה בדרך כלל? אנשים קשי-יו</w:t>
      </w:r>
      <w:r>
        <w:rPr>
          <w:rFonts w:hint="cs"/>
          <w:rtl/>
        </w:rPr>
        <w:t xml:space="preserve">ם, שמחפשים מקום עבודה. אנחנו רואים שמיום ליום יותר אנשים מועסקים על-ידי חברות כוח-אדם, ואף אחד לא בודק אם הן באמת כאלה שיכולות ומסוגלות להעסיק את האנשים האלה. כל אחד בא, והמעביד מקבל את ההצעה הזולה ביותר של הקבלן. </w:t>
      </w:r>
    </w:p>
    <w:p w14:paraId="29B9D5D1" w14:textId="77777777" w:rsidR="00000000" w:rsidRDefault="00E01313">
      <w:pPr>
        <w:pStyle w:val="a0"/>
        <w:rPr>
          <w:rFonts w:hint="cs"/>
          <w:rtl/>
        </w:rPr>
      </w:pPr>
    </w:p>
    <w:p w14:paraId="594C716A" w14:textId="77777777" w:rsidR="00000000" w:rsidRDefault="00E01313">
      <w:pPr>
        <w:pStyle w:val="a0"/>
        <w:rPr>
          <w:rFonts w:hint="cs"/>
          <w:rtl/>
        </w:rPr>
      </w:pPr>
      <w:r>
        <w:rPr>
          <w:rFonts w:hint="cs"/>
          <w:rtl/>
        </w:rPr>
        <w:t>אני אומרת: זה לא עניין של ימין, שמאל, הת</w:t>
      </w:r>
      <w:r>
        <w:rPr>
          <w:rFonts w:hint="cs"/>
          <w:rtl/>
        </w:rPr>
        <w:t xml:space="preserve">נחלות או לא התנחלות. בסך הכול ההצעה היא, שאם האדם עבד, תאפשרו לו לקבל את השכר. אני לא מבינה מה יש להתנגד. לא צריך להתנגד לכל דבר באופן עקרוני. לפעמים צריך שגם האסימון ירד. האדם מסכן. אם הוא עבד </w:t>
      </w:r>
      <w:r>
        <w:rPr>
          <w:rtl/>
        </w:rPr>
        <w:t>–</w:t>
      </w:r>
      <w:r>
        <w:rPr>
          <w:rFonts w:hint="cs"/>
          <w:rtl/>
        </w:rPr>
        <w:t xml:space="preserve"> תנו לו את השכר. זה לא עולה למדינה. זה רק אומר למעסיק שהוא יכ</w:t>
      </w:r>
      <w:r>
        <w:rPr>
          <w:rFonts w:hint="cs"/>
          <w:rtl/>
        </w:rPr>
        <w:t xml:space="preserve">ול לעשות מה שהוא רוצה: העובד יעשה עבודה בשבילי, ואם הקבלן ברח </w:t>
      </w:r>
      <w:r>
        <w:rPr>
          <w:rtl/>
        </w:rPr>
        <w:t>–</w:t>
      </w:r>
      <w:r>
        <w:rPr>
          <w:rFonts w:hint="cs"/>
          <w:rtl/>
        </w:rPr>
        <w:t xml:space="preserve"> אני נהניתי, גם קיבלתי עבודה, לא של אדם אחד אלא של הרבה אנשים, וגם אני לא צריך לשלם. זה כאילו האדם נכנס למסעדה, אוכל, ולא רוצה לשלם. איזה מין דבר זה? </w:t>
      </w:r>
    </w:p>
    <w:p w14:paraId="64A7DC14" w14:textId="77777777" w:rsidR="00000000" w:rsidRDefault="00E01313">
      <w:pPr>
        <w:pStyle w:val="a0"/>
        <w:rPr>
          <w:rFonts w:hint="cs"/>
          <w:rtl/>
        </w:rPr>
      </w:pPr>
    </w:p>
    <w:p w14:paraId="16B2CCAD" w14:textId="77777777" w:rsidR="00000000" w:rsidRDefault="00E01313">
      <w:pPr>
        <w:pStyle w:val="a0"/>
        <w:rPr>
          <w:rFonts w:hint="cs"/>
          <w:rtl/>
        </w:rPr>
      </w:pPr>
      <w:r>
        <w:rPr>
          <w:rFonts w:hint="cs"/>
          <w:rtl/>
        </w:rPr>
        <w:t>אני מבקשת, לאנשים האלה דווקא. אני אומרת ש</w:t>
      </w:r>
      <w:r>
        <w:rPr>
          <w:rFonts w:hint="cs"/>
          <w:rtl/>
        </w:rPr>
        <w:t xml:space="preserve">אין ספק שצריך לקבל את הצעת החוק הזאת ולהגן על האנשים האלה, המסכנים. תודה. </w:t>
      </w:r>
    </w:p>
    <w:p w14:paraId="6462C16B" w14:textId="77777777" w:rsidR="00000000" w:rsidRDefault="00E01313">
      <w:pPr>
        <w:pStyle w:val="a0"/>
        <w:rPr>
          <w:rFonts w:hint="cs"/>
          <w:rtl/>
        </w:rPr>
      </w:pPr>
    </w:p>
    <w:p w14:paraId="3BA30508" w14:textId="77777777" w:rsidR="00000000" w:rsidRDefault="00E01313">
      <w:pPr>
        <w:pStyle w:val="af1"/>
        <w:rPr>
          <w:rtl/>
        </w:rPr>
      </w:pPr>
      <w:r>
        <w:rPr>
          <w:rtl/>
        </w:rPr>
        <w:t>היו"ר מוחמד ברכה:</w:t>
      </w:r>
    </w:p>
    <w:p w14:paraId="7804D19B" w14:textId="77777777" w:rsidR="00000000" w:rsidRDefault="00E01313">
      <w:pPr>
        <w:pStyle w:val="a0"/>
        <w:rPr>
          <w:rtl/>
        </w:rPr>
      </w:pPr>
    </w:p>
    <w:p w14:paraId="6BEA0F02" w14:textId="77777777" w:rsidR="00000000" w:rsidRDefault="00E01313">
      <w:pPr>
        <w:pStyle w:val="a0"/>
        <w:rPr>
          <w:rFonts w:hint="cs"/>
          <w:rtl/>
        </w:rPr>
      </w:pPr>
      <w:r>
        <w:rPr>
          <w:rFonts w:hint="cs"/>
          <w:rtl/>
        </w:rPr>
        <w:t xml:space="preserve">תודה לחברת הכנסת אילנה כהן. ישיב על שתי ההצעות יחד סגן שר התעשייה, המסחר והתעסוקה, חבר הכנסת רצון. בבקשה, אדוני. </w:t>
      </w:r>
    </w:p>
    <w:p w14:paraId="0D4EA88E" w14:textId="77777777" w:rsidR="00000000" w:rsidRDefault="00E01313">
      <w:pPr>
        <w:pStyle w:val="a"/>
        <w:rPr>
          <w:rtl/>
        </w:rPr>
      </w:pPr>
      <w:bookmarkStart w:id="365" w:name="FS000001029T28_01_2004_15_02_30"/>
      <w:bookmarkEnd w:id="365"/>
    </w:p>
    <w:p w14:paraId="1DA5078F" w14:textId="77777777" w:rsidR="00000000" w:rsidRDefault="00E01313">
      <w:pPr>
        <w:pStyle w:val="a"/>
        <w:rPr>
          <w:rtl/>
        </w:rPr>
      </w:pPr>
      <w:bookmarkStart w:id="366" w:name="_Toc78873088"/>
      <w:r>
        <w:rPr>
          <w:rFonts w:hint="eastAsia"/>
          <w:rtl/>
        </w:rPr>
        <w:t>סגן</w:t>
      </w:r>
      <w:r>
        <w:rPr>
          <w:rtl/>
        </w:rPr>
        <w:t xml:space="preserve"> שר התעשייה, המסחר והתעסוקה מיכאל רצון:</w:t>
      </w:r>
      <w:bookmarkEnd w:id="366"/>
    </w:p>
    <w:p w14:paraId="5F1FC6B9" w14:textId="77777777" w:rsidR="00000000" w:rsidRDefault="00E01313">
      <w:pPr>
        <w:pStyle w:val="a0"/>
        <w:rPr>
          <w:rFonts w:hint="cs"/>
          <w:rtl/>
        </w:rPr>
      </w:pPr>
    </w:p>
    <w:p w14:paraId="611795E0" w14:textId="77777777" w:rsidR="00000000" w:rsidRDefault="00E01313">
      <w:pPr>
        <w:pStyle w:val="a0"/>
        <w:rPr>
          <w:rFonts w:hint="cs"/>
          <w:rtl/>
        </w:rPr>
      </w:pPr>
      <w:r>
        <w:rPr>
          <w:rFonts w:hint="cs"/>
          <w:rtl/>
        </w:rPr>
        <w:t>אד</w:t>
      </w:r>
      <w:r>
        <w:rPr>
          <w:rFonts w:hint="cs"/>
          <w:rtl/>
        </w:rPr>
        <w:t xml:space="preserve">וני היושב-ראש, חברי הכנסת, כשאני רואה את הצעות החוק האלה אני פשוט לא מבין אם חזרנו לימי הקומוניזם או לימי הסוציאליזם, שכבר מזמן פשט את הרגל. </w:t>
      </w:r>
    </w:p>
    <w:p w14:paraId="60DD9714" w14:textId="77777777" w:rsidR="00000000" w:rsidRDefault="00E01313">
      <w:pPr>
        <w:pStyle w:val="a0"/>
        <w:ind w:firstLine="0"/>
        <w:rPr>
          <w:rFonts w:hint="cs"/>
          <w:rtl/>
        </w:rPr>
      </w:pPr>
    </w:p>
    <w:p w14:paraId="2FF9B8E7" w14:textId="77777777" w:rsidR="00000000" w:rsidRDefault="00E01313">
      <w:pPr>
        <w:pStyle w:val="af0"/>
        <w:rPr>
          <w:rtl/>
        </w:rPr>
      </w:pPr>
      <w:r>
        <w:rPr>
          <w:rFonts w:hint="eastAsia"/>
          <w:rtl/>
        </w:rPr>
        <w:t>טלב</w:t>
      </w:r>
      <w:r>
        <w:rPr>
          <w:rtl/>
        </w:rPr>
        <w:t xml:space="preserve"> אלסאנע (רע"ם):</w:t>
      </w:r>
    </w:p>
    <w:p w14:paraId="1A373935" w14:textId="77777777" w:rsidR="00000000" w:rsidRDefault="00E01313">
      <w:pPr>
        <w:pStyle w:val="a0"/>
        <w:rPr>
          <w:rFonts w:hint="cs"/>
          <w:rtl/>
        </w:rPr>
      </w:pPr>
    </w:p>
    <w:p w14:paraId="539A5E13" w14:textId="77777777" w:rsidR="00000000" w:rsidRDefault="00E01313">
      <w:pPr>
        <w:pStyle w:val="a0"/>
        <w:rPr>
          <w:rFonts w:hint="cs"/>
          <w:rtl/>
        </w:rPr>
      </w:pPr>
      <w:r>
        <w:rPr>
          <w:rFonts w:hint="cs"/>
          <w:rtl/>
        </w:rPr>
        <w:t>יש שם חברות כוח-אדם?</w:t>
      </w:r>
    </w:p>
    <w:p w14:paraId="6417E51A" w14:textId="77777777" w:rsidR="00000000" w:rsidRDefault="00E01313">
      <w:pPr>
        <w:pStyle w:val="a0"/>
        <w:ind w:firstLine="0"/>
        <w:rPr>
          <w:rFonts w:hint="cs"/>
          <w:rtl/>
        </w:rPr>
      </w:pPr>
    </w:p>
    <w:p w14:paraId="03BD0D5C" w14:textId="77777777" w:rsidR="00000000" w:rsidRDefault="00E01313">
      <w:pPr>
        <w:pStyle w:val="-"/>
        <w:rPr>
          <w:rtl/>
        </w:rPr>
      </w:pPr>
      <w:bookmarkStart w:id="367" w:name="FS000001029T28_01_2004_15_03_21C"/>
      <w:bookmarkEnd w:id="367"/>
      <w:r>
        <w:rPr>
          <w:rtl/>
        </w:rPr>
        <w:t>סגן שר התעשייה, המסחר והתעסוקה מיכאל רצון:</w:t>
      </w:r>
    </w:p>
    <w:p w14:paraId="06B64004" w14:textId="77777777" w:rsidR="00000000" w:rsidRDefault="00E01313">
      <w:pPr>
        <w:pStyle w:val="a0"/>
        <w:rPr>
          <w:rtl/>
        </w:rPr>
      </w:pPr>
    </w:p>
    <w:p w14:paraId="18C298C5" w14:textId="77777777" w:rsidR="00000000" w:rsidRDefault="00E01313">
      <w:pPr>
        <w:pStyle w:val="a0"/>
        <w:rPr>
          <w:rFonts w:hint="cs"/>
          <w:rtl/>
        </w:rPr>
      </w:pPr>
      <w:r>
        <w:rPr>
          <w:rFonts w:hint="cs"/>
          <w:rtl/>
        </w:rPr>
        <w:t xml:space="preserve">אענה לעצם העניין. גם ראיתי </w:t>
      </w:r>
      <w:r>
        <w:rPr>
          <w:rFonts w:hint="cs"/>
          <w:rtl/>
        </w:rPr>
        <w:t xml:space="preserve">את ההפתעה של עמיר ושל אילנה. </w:t>
      </w:r>
    </w:p>
    <w:p w14:paraId="7C6B83B2" w14:textId="77777777" w:rsidR="00000000" w:rsidRDefault="00E01313">
      <w:pPr>
        <w:pStyle w:val="a0"/>
        <w:ind w:firstLine="0"/>
        <w:rPr>
          <w:rFonts w:hint="cs"/>
          <w:rtl/>
        </w:rPr>
      </w:pPr>
    </w:p>
    <w:p w14:paraId="43A84477" w14:textId="77777777" w:rsidR="00000000" w:rsidRDefault="00E01313">
      <w:pPr>
        <w:pStyle w:val="af0"/>
        <w:rPr>
          <w:rtl/>
        </w:rPr>
      </w:pPr>
      <w:r>
        <w:rPr>
          <w:rFonts w:hint="eastAsia"/>
          <w:rtl/>
        </w:rPr>
        <w:t>יולי</w:t>
      </w:r>
      <w:r>
        <w:rPr>
          <w:rtl/>
        </w:rPr>
        <w:t xml:space="preserve"> תמיר (העבודה-מימד):</w:t>
      </w:r>
    </w:p>
    <w:p w14:paraId="29576C5D" w14:textId="77777777" w:rsidR="00000000" w:rsidRDefault="00E01313">
      <w:pPr>
        <w:pStyle w:val="a0"/>
        <w:rPr>
          <w:rtl/>
        </w:rPr>
      </w:pPr>
    </w:p>
    <w:p w14:paraId="19E4EB2D" w14:textId="77777777" w:rsidR="00000000" w:rsidRDefault="00E01313">
      <w:pPr>
        <w:pStyle w:val="a0"/>
        <w:rPr>
          <w:rFonts w:hint="cs"/>
          <w:rtl/>
        </w:rPr>
      </w:pPr>
      <w:r>
        <w:rPr>
          <w:rFonts w:hint="cs"/>
          <w:rtl/>
        </w:rPr>
        <w:t xml:space="preserve">אנחנו חושבים שלשלם משכורת זה דבר בסיסי. </w:t>
      </w:r>
    </w:p>
    <w:p w14:paraId="7E1EEA72" w14:textId="77777777" w:rsidR="00000000" w:rsidRDefault="00E01313">
      <w:pPr>
        <w:pStyle w:val="a0"/>
        <w:ind w:firstLine="0"/>
        <w:rPr>
          <w:rFonts w:hint="cs"/>
          <w:rtl/>
        </w:rPr>
      </w:pPr>
    </w:p>
    <w:p w14:paraId="03151419" w14:textId="77777777" w:rsidR="00000000" w:rsidRDefault="00E01313">
      <w:pPr>
        <w:pStyle w:val="af0"/>
        <w:rPr>
          <w:rtl/>
        </w:rPr>
      </w:pPr>
      <w:r>
        <w:rPr>
          <w:rFonts w:hint="eastAsia"/>
          <w:rtl/>
        </w:rPr>
        <w:t>אילנה</w:t>
      </w:r>
      <w:r>
        <w:rPr>
          <w:rtl/>
        </w:rPr>
        <w:t xml:space="preserve"> כהן (עם אחד):</w:t>
      </w:r>
    </w:p>
    <w:p w14:paraId="5AB0C026" w14:textId="77777777" w:rsidR="00000000" w:rsidRDefault="00E01313">
      <w:pPr>
        <w:pStyle w:val="a0"/>
        <w:rPr>
          <w:rFonts w:hint="cs"/>
          <w:rtl/>
        </w:rPr>
      </w:pPr>
    </w:p>
    <w:p w14:paraId="49C84D12" w14:textId="77777777" w:rsidR="00000000" w:rsidRDefault="00E01313">
      <w:pPr>
        <w:pStyle w:val="a0"/>
        <w:rPr>
          <w:rFonts w:hint="cs"/>
          <w:rtl/>
        </w:rPr>
      </w:pPr>
      <w:r>
        <w:rPr>
          <w:rFonts w:hint="cs"/>
          <w:rtl/>
        </w:rPr>
        <w:t>מישהו שעבד, שלם לו. מה יותר מזה?</w:t>
      </w:r>
    </w:p>
    <w:p w14:paraId="24417F29" w14:textId="77777777" w:rsidR="00000000" w:rsidRDefault="00E01313">
      <w:pPr>
        <w:pStyle w:val="a0"/>
        <w:ind w:firstLine="0"/>
        <w:rPr>
          <w:rFonts w:hint="cs"/>
          <w:rtl/>
        </w:rPr>
      </w:pPr>
    </w:p>
    <w:p w14:paraId="7FB816A4" w14:textId="77777777" w:rsidR="00000000" w:rsidRDefault="00E01313">
      <w:pPr>
        <w:pStyle w:val="af0"/>
        <w:rPr>
          <w:rtl/>
        </w:rPr>
      </w:pPr>
      <w:r>
        <w:rPr>
          <w:rFonts w:hint="eastAsia"/>
          <w:rtl/>
        </w:rPr>
        <w:t>אברהם</w:t>
      </w:r>
      <w:r>
        <w:rPr>
          <w:rtl/>
        </w:rPr>
        <w:t xml:space="preserve"> בייגה שוחט (העבודה-מימד):</w:t>
      </w:r>
    </w:p>
    <w:p w14:paraId="54498E1C" w14:textId="77777777" w:rsidR="00000000" w:rsidRDefault="00E01313">
      <w:pPr>
        <w:pStyle w:val="a0"/>
        <w:rPr>
          <w:rFonts w:hint="cs"/>
          <w:rtl/>
        </w:rPr>
      </w:pPr>
    </w:p>
    <w:p w14:paraId="24DD9DD1" w14:textId="77777777" w:rsidR="00000000" w:rsidRDefault="00E01313">
      <w:pPr>
        <w:pStyle w:val="a0"/>
        <w:rPr>
          <w:rFonts w:hint="cs"/>
          <w:rtl/>
        </w:rPr>
      </w:pPr>
      <w:r>
        <w:rPr>
          <w:rFonts w:hint="cs"/>
          <w:rtl/>
        </w:rPr>
        <w:t>ימי ה"אפליזם" זה יותר טוב?</w:t>
      </w:r>
    </w:p>
    <w:p w14:paraId="64FC2601" w14:textId="77777777" w:rsidR="00000000" w:rsidRDefault="00E01313">
      <w:pPr>
        <w:pStyle w:val="a0"/>
        <w:ind w:firstLine="0"/>
        <w:rPr>
          <w:rFonts w:hint="cs"/>
          <w:rtl/>
        </w:rPr>
      </w:pPr>
    </w:p>
    <w:p w14:paraId="384ACE5A" w14:textId="77777777" w:rsidR="00000000" w:rsidRDefault="00E01313">
      <w:pPr>
        <w:pStyle w:val="-"/>
        <w:rPr>
          <w:rtl/>
        </w:rPr>
      </w:pPr>
      <w:bookmarkStart w:id="368" w:name="FS000001029T28_01_2004_15_04_18C"/>
      <w:bookmarkEnd w:id="368"/>
      <w:r>
        <w:rPr>
          <w:rtl/>
        </w:rPr>
        <w:t>סגן שר התעשייה, המסחר והתעסוקה מיכאל רצון</w:t>
      </w:r>
      <w:r>
        <w:rPr>
          <w:rtl/>
        </w:rPr>
        <w:t>:</w:t>
      </w:r>
    </w:p>
    <w:p w14:paraId="28DB324E" w14:textId="77777777" w:rsidR="00000000" w:rsidRDefault="00E01313">
      <w:pPr>
        <w:pStyle w:val="a0"/>
        <w:rPr>
          <w:rtl/>
        </w:rPr>
      </w:pPr>
    </w:p>
    <w:p w14:paraId="7C25AB7B" w14:textId="77777777" w:rsidR="00000000" w:rsidRDefault="00E01313">
      <w:pPr>
        <w:pStyle w:val="a0"/>
        <w:rPr>
          <w:rFonts w:hint="cs"/>
          <w:rtl/>
        </w:rPr>
      </w:pPr>
      <w:r>
        <w:rPr>
          <w:rFonts w:hint="cs"/>
          <w:rtl/>
        </w:rPr>
        <w:t xml:space="preserve">ימי ה"אפליזם" </w:t>
      </w:r>
      <w:r>
        <w:rPr>
          <w:rtl/>
        </w:rPr>
        <w:t>–</w:t>
      </w:r>
      <w:r>
        <w:rPr>
          <w:rFonts w:hint="cs"/>
          <w:rtl/>
        </w:rPr>
        <w:t xml:space="preserve"> עוד לא ראיתי את ימי ה"אפליזם" שקרו באמת. בינתיים אני מציע לך, חבר הכנסת בייגה שוחט, לפחות בשביל ההגינות, תן לאדם להתמודד עם הצרה הצרורה שיש לו ולנו. </w:t>
      </w:r>
    </w:p>
    <w:p w14:paraId="4C308305" w14:textId="77777777" w:rsidR="00000000" w:rsidRDefault="00E01313">
      <w:pPr>
        <w:pStyle w:val="a0"/>
        <w:ind w:firstLine="0"/>
        <w:rPr>
          <w:rFonts w:hint="cs"/>
          <w:rtl/>
        </w:rPr>
      </w:pPr>
    </w:p>
    <w:p w14:paraId="7C1F4209" w14:textId="77777777" w:rsidR="00000000" w:rsidRDefault="00E01313">
      <w:pPr>
        <w:pStyle w:val="af0"/>
        <w:rPr>
          <w:rtl/>
        </w:rPr>
      </w:pPr>
      <w:r>
        <w:rPr>
          <w:rFonts w:hint="eastAsia"/>
          <w:rtl/>
        </w:rPr>
        <w:t>אברהם</w:t>
      </w:r>
      <w:r>
        <w:rPr>
          <w:rtl/>
        </w:rPr>
        <w:t xml:space="preserve"> בייגה שוחט (העבודה-מימד):</w:t>
      </w:r>
    </w:p>
    <w:p w14:paraId="563550B3" w14:textId="77777777" w:rsidR="00000000" w:rsidRDefault="00E01313">
      <w:pPr>
        <w:pStyle w:val="a0"/>
        <w:rPr>
          <w:rFonts w:hint="cs"/>
          <w:rtl/>
        </w:rPr>
      </w:pPr>
    </w:p>
    <w:p w14:paraId="5665BF90" w14:textId="77777777" w:rsidR="00000000" w:rsidRDefault="00E01313">
      <w:pPr>
        <w:pStyle w:val="a0"/>
        <w:rPr>
          <w:rFonts w:hint="cs"/>
          <w:rtl/>
        </w:rPr>
      </w:pPr>
      <w:r>
        <w:rPr>
          <w:rFonts w:hint="cs"/>
          <w:rtl/>
        </w:rPr>
        <w:t xml:space="preserve">אמרתי שהוא אשם? רק אמרתי שיש כתב אישום. </w:t>
      </w:r>
    </w:p>
    <w:p w14:paraId="1872DDAB" w14:textId="77777777" w:rsidR="00000000" w:rsidRDefault="00E01313">
      <w:pPr>
        <w:pStyle w:val="a0"/>
        <w:ind w:firstLine="0"/>
        <w:rPr>
          <w:rFonts w:hint="cs"/>
          <w:rtl/>
        </w:rPr>
      </w:pPr>
    </w:p>
    <w:p w14:paraId="09AEA13F" w14:textId="77777777" w:rsidR="00000000" w:rsidRDefault="00E01313">
      <w:pPr>
        <w:pStyle w:val="-"/>
        <w:rPr>
          <w:rtl/>
        </w:rPr>
      </w:pPr>
      <w:bookmarkStart w:id="369" w:name="FS000001029T28_01_2004_15_04_53C"/>
      <w:bookmarkEnd w:id="369"/>
      <w:r>
        <w:rPr>
          <w:rtl/>
        </w:rPr>
        <w:t>סגן שר התעש</w:t>
      </w:r>
      <w:r>
        <w:rPr>
          <w:rtl/>
        </w:rPr>
        <w:t>ייה, המסחר והתעסוקה מיכאל רצון:</w:t>
      </w:r>
    </w:p>
    <w:p w14:paraId="0B6CA33D" w14:textId="77777777" w:rsidR="00000000" w:rsidRDefault="00E01313">
      <w:pPr>
        <w:pStyle w:val="a0"/>
        <w:rPr>
          <w:rtl/>
        </w:rPr>
      </w:pPr>
    </w:p>
    <w:p w14:paraId="61BF1B39" w14:textId="77777777" w:rsidR="00000000" w:rsidRDefault="00E01313">
      <w:pPr>
        <w:pStyle w:val="a0"/>
        <w:rPr>
          <w:rFonts w:hint="cs"/>
          <w:rtl/>
        </w:rPr>
      </w:pPr>
      <w:r>
        <w:rPr>
          <w:rFonts w:hint="cs"/>
          <w:rtl/>
        </w:rPr>
        <w:t xml:space="preserve">כך זה משתמע מדבריך. בוא לפחות נהיה הגונים כלפי האנשים. </w:t>
      </w:r>
    </w:p>
    <w:p w14:paraId="7B843F28" w14:textId="77777777" w:rsidR="00000000" w:rsidRDefault="00E01313">
      <w:pPr>
        <w:pStyle w:val="a0"/>
        <w:rPr>
          <w:rFonts w:hint="cs"/>
          <w:rtl/>
        </w:rPr>
      </w:pPr>
    </w:p>
    <w:p w14:paraId="1B77DF7D" w14:textId="77777777" w:rsidR="00000000" w:rsidRDefault="00E01313">
      <w:pPr>
        <w:pStyle w:val="a0"/>
        <w:rPr>
          <w:rFonts w:hint="cs"/>
          <w:rtl/>
        </w:rPr>
      </w:pPr>
      <w:r>
        <w:rPr>
          <w:rFonts w:hint="cs"/>
          <w:rtl/>
        </w:rPr>
        <w:t>הצעת חוק זו, או שתי הצעות החוק האלה, מה הן אומרות? הן מבקשות לחייב מעגל רחב של אנשים בתשלום שכר עובד, אם הוא לא שולם בתוך חודשיים מהמועד לתשלומו. החובה תחול על כל אדם</w:t>
      </w:r>
      <w:r>
        <w:rPr>
          <w:rFonts w:hint="cs"/>
          <w:rtl/>
        </w:rPr>
        <w:t xml:space="preserve"> שנהנה או מקבל עבודה או שירות של עובד מטעם קבלן כוח-אדם, קבלן משנה או חברה למתן שירותים. </w:t>
      </w:r>
    </w:p>
    <w:p w14:paraId="60C57EEC" w14:textId="77777777" w:rsidR="00000000" w:rsidRDefault="00E01313">
      <w:pPr>
        <w:pStyle w:val="a0"/>
        <w:rPr>
          <w:rFonts w:hint="cs"/>
          <w:rtl/>
        </w:rPr>
      </w:pPr>
    </w:p>
    <w:p w14:paraId="13A30CA3" w14:textId="77777777" w:rsidR="00000000" w:rsidRDefault="00E01313">
      <w:pPr>
        <w:pStyle w:val="a0"/>
        <w:rPr>
          <w:rFonts w:hint="cs"/>
          <w:rtl/>
        </w:rPr>
      </w:pPr>
      <w:r>
        <w:rPr>
          <w:rFonts w:hint="cs"/>
          <w:rtl/>
        </w:rPr>
        <w:t>בהצעה הזאת יש פגמים מהותיים רבים, והיא הורסת לחלוטין את שוק העבודה ואת שוק השירותים. הצעה זו מיותרת בנוגע לעובד של קבלן כוח-אדם, שלגביו יש בחוק שכר מינימום הוראה המח</w:t>
      </w:r>
      <w:r>
        <w:rPr>
          <w:rFonts w:hint="cs"/>
          <w:rtl/>
        </w:rPr>
        <w:t>ייבת את המעסיק בפועל לשלם שכר מינימום לעובד של קבלן כוח-אדם אשר מועסק אצלו. הוראה זו חלה רק בהתקיים כמה תנאים, לרבות התנאי שהיתה פנייה לקבלן כוח-האדם לשלם את השכר והמעסיק בפועל קיבל התראה מוקדמת על אי-תשלום השכר. חשוב לציין כי באופן האמור מובטח שכר בגובה ש</w:t>
      </w:r>
      <w:r>
        <w:rPr>
          <w:rFonts w:hint="cs"/>
          <w:rtl/>
        </w:rPr>
        <w:t xml:space="preserve">כר המינימום ולא מעבר לכך. </w:t>
      </w:r>
    </w:p>
    <w:p w14:paraId="71288814" w14:textId="77777777" w:rsidR="00000000" w:rsidRDefault="00E01313">
      <w:pPr>
        <w:pStyle w:val="a0"/>
        <w:rPr>
          <w:rFonts w:hint="cs"/>
          <w:rtl/>
        </w:rPr>
      </w:pPr>
    </w:p>
    <w:p w14:paraId="3AF95051" w14:textId="77777777" w:rsidR="00000000" w:rsidRDefault="00E01313">
      <w:pPr>
        <w:pStyle w:val="a0"/>
        <w:rPr>
          <w:rFonts w:hint="cs"/>
          <w:rtl/>
        </w:rPr>
      </w:pPr>
      <w:r>
        <w:rPr>
          <w:rFonts w:hint="cs"/>
          <w:rtl/>
        </w:rPr>
        <w:t xml:space="preserve">הוראת חוק שכר מינימום משתלבת במבנה העסקה של קבלן כוח-אדם, שבו יש קשר מתמשך כלשהו למעסיק בפועל; חייב להיות הסכם בין המעסיק בפועל לקבלן כוח-האדם ועיקר ההסכם ביניהם הוא הספקת עבודה. </w:t>
      </w:r>
    </w:p>
    <w:p w14:paraId="098B0061" w14:textId="77777777" w:rsidR="00000000" w:rsidRDefault="00E01313">
      <w:pPr>
        <w:pStyle w:val="a0"/>
        <w:rPr>
          <w:rFonts w:hint="cs"/>
          <w:rtl/>
        </w:rPr>
      </w:pPr>
    </w:p>
    <w:p w14:paraId="349A519F" w14:textId="77777777" w:rsidR="00000000" w:rsidRDefault="00E01313">
      <w:pPr>
        <w:pStyle w:val="a0"/>
        <w:rPr>
          <w:rFonts w:hint="cs"/>
          <w:rtl/>
        </w:rPr>
      </w:pPr>
      <w:r>
        <w:rPr>
          <w:rFonts w:hint="cs"/>
          <w:rtl/>
        </w:rPr>
        <w:t>לעומת זאת, כאשר מדובר בעובד של קבלן הנותן שירות</w:t>
      </w:r>
      <w:r>
        <w:rPr>
          <w:rFonts w:hint="cs"/>
          <w:rtl/>
        </w:rPr>
        <w:t xml:space="preserve">ים, ההצעה עלולה לגרום להרס שוק העבודה והשירותים. אדם שהזמין שירות </w:t>
      </w:r>
      <w:r>
        <w:rPr>
          <w:rtl/>
        </w:rPr>
        <w:t>–</w:t>
      </w:r>
      <w:r>
        <w:rPr>
          <w:rFonts w:hint="cs"/>
          <w:rtl/>
        </w:rPr>
        <w:t xml:space="preserve"> להבדיל מעבודה </w:t>
      </w:r>
      <w:r>
        <w:rPr>
          <w:rtl/>
        </w:rPr>
        <w:t>–</w:t>
      </w:r>
      <w:r>
        <w:rPr>
          <w:rFonts w:hint="cs"/>
          <w:rtl/>
        </w:rPr>
        <w:t xml:space="preserve"> מאדם אחר או מחברה, יהיה צפוי לתביעות שכר מעובדו של אותו אדם או אותה חברה רק מפני שהוא קיבל את השירות; וחברת הכנסת כהן </w:t>
      </w:r>
      <w:r>
        <w:rPr>
          <w:rtl/>
        </w:rPr>
        <w:t>–</w:t>
      </w:r>
      <w:r>
        <w:rPr>
          <w:rFonts w:hint="cs"/>
          <w:rtl/>
        </w:rPr>
        <w:t xml:space="preserve"> גם אם הוא שילם עבורם בכסף מלא לפי החוזה שבינו לבין ק</w:t>
      </w:r>
      <w:r>
        <w:rPr>
          <w:rFonts w:hint="cs"/>
          <w:rtl/>
        </w:rPr>
        <w:t xml:space="preserve">בלן השירותים. גם אם הוא שילם, את מבקשת שישלם שוב. </w:t>
      </w:r>
    </w:p>
    <w:p w14:paraId="1F3A0613" w14:textId="77777777" w:rsidR="00000000" w:rsidRDefault="00E01313">
      <w:pPr>
        <w:pStyle w:val="a0"/>
        <w:ind w:firstLine="0"/>
        <w:rPr>
          <w:rFonts w:hint="cs"/>
          <w:rtl/>
        </w:rPr>
      </w:pPr>
    </w:p>
    <w:p w14:paraId="1007BB0E" w14:textId="77777777" w:rsidR="00000000" w:rsidRDefault="00E01313">
      <w:pPr>
        <w:pStyle w:val="af0"/>
        <w:rPr>
          <w:rtl/>
        </w:rPr>
      </w:pPr>
      <w:r>
        <w:rPr>
          <w:rFonts w:hint="eastAsia"/>
          <w:rtl/>
        </w:rPr>
        <w:t>אילנה</w:t>
      </w:r>
      <w:r>
        <w:rPr>
          <w:rtl/>
        </w:rPr>
        <w:t xml:space="preserve"> כהן (עם אחד):</w:t>
      </w:r>
    </w:p>
    <w:p w14:paraId="139FCBC0" w14:textId="77777777" w:rsidR="00000000" w:rsidRDefault="00E01313">
      <w:pPr>
        <w:pStyle w:val="a0"/>
        <w:rPr>
          <w:rFonts w:hint="cs"/>
          <w:rtl/>
        </w:rPr>
      </w:pPr>
    </w:p>
    <w:p w14:paraId="7458390C" w14:textId="77777777" w:rsidR="00000000" w:rsidRDefault="00E01313">
      <w:pPr>
        <w:pStyle w:val="a0"/>
        <w:rPr>
          <w:rFonts w:hint="cs"/>
          <w:rtl/>
        </w:rPr>
      </w:pPr>
      <w:r>
        <w:rPr>
          <w:rFonts w:hint="cs"/>
          <w:rtl/>
        </w:rPr>
        <w:t xml:space="preserve">לא, לא אמרתי. </w:t>
      </w:r>
    </w:p>
    <w:p w14:paraId="77917951" w14:textId="77777777" w:rsidR="00000000" w:rsidRDefault="00E01313">
      <w:pPr>
        <w:pStyle w:val="a0"/>
        <w:ind w:firstLine="0"/>
        <w:rPr>
          <w:rFonts w:hint="cs"/>
          <w:rtl/>
        </w:rPr>
      </w:pPr>
    </w:p>
    <w:p w14:paraId="22E8114A" w14:textId="77777777" w:rsidR="00000000" w:rsidRDefault="00E01313">
      <w:pPr>
        <w:pStyle w:val="-"/>
        <w:rPr>
          <w:rtl/>
        </w:rPr>
      </w:pPr>
      <w:bookmarkStart w:id="370" w:name="FS000001029T28_01_2004_15_09_44C"/>
      <w:bookmarkEnd w:id="370"/>
      <w:r>
        <w:rPr>
          <w:rtl/>
        </w:rPr>
        <w:t>סגן שר התעשייה, המסחר והתעסוקה מיכאל רצון:</w:t>
      </w:r>
    </w:p>
    <w:p w14:paraId="3BEBF6E9" w14:textId="77777777" w:rsidR="00000000" w:rsidRDefault="00E01313">
      <w:pPr>
        <w:pStyle w:val="a0"/>
        <w:rPr>
          <w:rtl/>
        </w:rPr>
      </w:pPr>
    </w:p>
    <w:p w14:paraId="666C16DE" w14:textId="77777777" w:rsidR="00000000" w:rsidRDefault="00E01313">
      <w:pPr>
        <w:pStyle w:val="a0"/>
        <w:rPr>
          <w:rFonts w:hint="cs"/>
          <w:rtl/>
        </w:rPr>
      </w:pPr>
      <w:r>
        <w:rPr>
          <w:rFonts w:hint="cs"/>
          <w:rtl/>
        </w:rPr>
        <w:t>תקראי את הצעת החוק שלך. לפי הצעה זו, אדם ששיפץ בעבר את ביתו באמצעות קבלן שיפוצים, עלול להיתבע לתשלום שכר העובד שעבד אצל הקב</w:t>
      </w:r>
      <w:r>
        <w:rPr>
          <w:rFonts w:hint="cs"/>
          <w:rtl/>
        </w:rPr>
        <w:t xml:space="preserve">לן, אף שהוא שילם, טבין ותקילין, לקבלן תמורת התוצר, ולא הוא שקבע את מספר העובדים שיידרשו לביצוע השיפוצים או את שכרם. </w:t>
      </w:r>
    </w:p>
    <w:p w14:paraId="5BB634C3" w14:textId="77777777" w:rsidR="00000000" w:rsidRDefault="00E01313">
      <w:pPr>
        <w:pStyle w:val="a0"/>
        <w:rPr>
          <w:rFonts w:hint="cs"/>
          <w:rtl/>
        </w:rPr>
      </w:pPr>
    </w:p>
    <w:p w14:paraId="78130F2D" w14:textId="77777777" w:rsidR="00000000" w:rsidRDefault="00E01313">
      <w:pPr>
        <w:pStyle w:val="a0"/>
        <w:rPr>
          <w:rFonts w:hint="cs"/>
          <w:rtl/>
        </w:rPr>
      </w:pPr>
      <w:r>
        <w:rPr>
          <w:rFonts w:hint="cs"/>
          <w:rtl/>
        </w:rPr>
        <w:t>ההצעה מסבירה כי היא באה לחסוך את האגרה הכרוכה בפתיחת הליכי פירוק או פשיטת רגל ולקצר את ההליכים הכרוכים בכך. אך בעיות אלו צריכות להיפתר לגו</w:t>
      </w:r>
      <w:r>
        <w:rPr>
          <w:rFonts w:hint="cs"/>
          <w:rtl/>
        </w:rPr>
        <w:t xml:space="preserve">פן, ואילו הדרך המוצעת בהצעת החוק אינה הגיונית וגם אינה צודקת. אין כל הצדקה לכך שמי שהזמין שירות בתום-לב </w:t>
      </w:r>
      <w:r>
        <w:rPr>
          <w:rtl/>
        </w:rPr>
        <w:t>–</w:t>
      </w:r>
      <w:r>
        <w:rPr>
          <w:rFonts w:hint="cs"/>
          <w:rtl/>
        </w:rPr>
        <w:t xml:space="preserve"> להבדיל מהזמנת עבודה או עובד </w:t>
      </w:r>
      <w:r>
        <w:rPr>
          <w:rtl/>
        </w:rPr>
        <w:t>–</w:t>
      </w:r>
      <w:r>
        <w:rPr>
          <w:rFonts w:hint="cs"/>
          <w:rtl/>
        </w:rPr>
        <w:t xml:space="preserve"> ושילם עבור השירות את מלוא התמורה, יידרש לשלם סכום נוסף בגין חוב של קבלן השירותים. </w:t>
      </w:r>
    </w:p>
    <w:p w14:paraId="0E3A3899" w14:textId="77777777" w:rsidR="00000000" w:rsidRDefault="00E01313">
      <w:pPr>
        <w:pStyle w:val="a0"/>
        <w:rPr>
          <w:rFonts w:hint="cs"/>
          <w:rtl/>
        </w:rPr>
      </w:pPr>
    </w:p>
    <w:p w14:paraId="6A99F3CF" w14:textId="77777777" w:rsidR="00000000" w:rsidRDefault="00E01313">
      <w:pPr>
        <w:pStyle w:val="a0"/>
        <w:rPr>
          <w:rFonts w:hint="cs"/>
          <w:rtl/>
        </w:rPr>
      </w:pPr>
      <w:r>
        <w:rPr>
          <w:rFonts w:hint="cs"/>
          <w:rtl/>
        </w:rPr>
        <w:t>חבר הכנסת מח'ול, העלית כמה טיעונים.</w:t>
      </w:r>
    </w:p>
    <w:p w14:paraId="2F2B4F2D" w14:textId="77777777" w:rsidR="00000000" w:rsidRDefault="00E01313">
      <w:pPr>
        <w:pStyle w:val="a0"/>
        <w:rPr>
          <w:rFonts w:hint="cs"/>
          <w:rtl/>
        </w:rPr>
      </w:pPr>
    </w:p>
    <w:p w14:paraId="2B89384E" w14:textId="77777777" w:rsidR="00000000" w:rsidRDefault="00E01313">
      <w:pPr>
        <w:pStyle w:val="af0"/>
        <w:rPr>
          <w:rtl/>
        </w:rPr>
      </w:pPr>
      <w:r>
        <w:rPr>
          <w:rFonts w:hint="eastAsia"/>
          <w:rtl/>
        </w:rPr>
        <w:t>גדעון</w:t>
      </w:r>
      <w:r>
        <w:rPr>
          <w:rtl/>
        </w:rPr>
        <w:t xml:space="preserve"> סער (הליכוד):</w:t>
      </w:r>
    </w:p>
    <w:p w14:paraId="4A41E2B3" w14:textId="77777777" w:rsidR="00000000" w:rsidRDefault="00E01313">
      <w:pPr>
        <w:pStyle w:val="a0"/>
        <w:rPr>
          <w:rFonts w:hint="cs"/>
          <w:rtl/>
        </w:rPr>
      </w:pPr>
    </w:p>
    <w:p w14:paraId="5CA2C91D" w14:textId="77777777" w:rsidR="00000000" w:rsidRDefault="00E01313">
      <w:pPr>
        <w:pStyle w:val="a0"/>
        <w:rPr>
          <w:rFonts w:hint="cs"/>
          <w:rtl/>
        </w:rPr>
      </w:pPr>
      <w:r>
        <w:rPr>
          <w:rFonts w:hint="cs"/>
          <w:rtl/>
        </w:rPr>
        <w:t xml:space="preserve">כבר שכנעת את הבית. </w:t>
      </w:r>
    </w:p>
    <w:p w14:paraId="6C0A4070" w14:textId="77777777" w:rsidR="00000000" w:rsidRDefault="00E01313">
      <w:pPr>
        <w:pStyle w:val="a0"/>
        <w:rPr>
          <w:rFonts w:hint="cs"/>
          <w:rtl/>
        </w:rPr>
      </w:pPr>
    </w:p>
    <w:p w14:paraId="6056FFE6" w14:textId="77777777" w:rsidR="00000000" w:rsidRDefault="00E01313">
      <w:pPr>
        <w:pStyle w:val="-"/>
        <w:rPr>
          <w:rtl/>
        </w:rPr>
      </w:pPr>
      <w:bookmarkStart w:id="371" w:name="FS000001029T28_01_2004_15_11_41C"/>
      <w:bookmarkEnd w:id="371"/>
      <w:r>
        <w:rPr>
          <w:rtl/>
        </w:rPr>
        <w:t>סגן שר התעשייה, המסחר והתעסוקה מיכאל רצון:</w:t>
      </w:r>
    </w:p>
    <w:p w14:paraId="04A3F419" w14:textId="77777777" w:rsidR="00000000" w:rsidRDefault="00E01313">
      <w:pPr>
        <w:pStyle w:val="a0"/>
        <w:rPr>
          <w:rtl/>
        </w:rPr>
      </w:pPr>
    </w:p>
    <w:p w14:paraId="20D818E2" w14:textId="77777777" w:rsidR="00000000" w:rsidRDefault="00E01313">
      <w:pPr>
        <w:pStyle w:val="a0"/>
        <w:rPr>
          <w:rFonts w:hint="cs"/>
          <w:rtl/>
        </w:rPr>
      </w:pPr>
      <w:r>
        <w:rPr>
          <w:rFonts w:hint="cs"/>
          <w:rtl/>
        </w:rPr>
        <w:t>כבר שכנעתי? אתה העלית כמה טיעונים. יש בית-דין לעבודה: כל עובד שלא מקבל את שכרו יכול ללכת לבית-דין לעבודה. עומדת לרשותו האפשרות לתבוע את המעסיק שלו אם הוא קבלן כוח-אדם או</w:t>
      </w:r>
      <w:r>
        <w:rPr>
          <w:rFonts w:hint="cs"/>
          <w:rtl/>
        </w:rPr>
        <w:t xml:space="preserve"> קבלן משנה כזה או אחר. </w:t>
      </w:r>
    </w:p>
    <w:p w14:paraId="1D3F599D" w14:textId="77777777" w:rsidR="00000000" w:rsidRDefault="00E01313">
      <w:pPr>
        <w:pStyle w:val="a0"/>
        <w:ind w:firstLine="0"/>
        <w:rPr>
          <w:rFonts w:hint="cs"/>
          <w:rtl/>
        </w:rPr>
      </w:pPr>
    </w:p>
    <w:p w14:paraId="225DA8C4" w14:textId="77777777" w:rsidR="00000000" w:rsidRDefault="00E01313">
      <w:pPr>
        <w:pStyle w:val="af0"/>
        <w:rPr>
          <w:rtl/>
        </w:rPr>
      </w:pPr>
      <w:r>
        <w:rPr>
          <w:rFonts w:hint="eastAsia"/>
          <w:rtl/>
        </w:rPr>
        <w:t>אופיר</w:t>
      </w:r>
      <w:r>
        <w:rPr>
          <w:rtl/>
        </w:rPr>
        <w:t xml:space="preserve"> פינס-פז (העבודה-מימד):</w:t>
      </w:r>
    </w:p>
    <w:p w14:paraId="7E201AAD" w14:textId="77777777" w:rsidR="00000000" w:rsidRDefault="00E01313">
      <w:pPr>
        <w:pStyle w:val="a0"/>
        <w:rPr>
          <w:rFonts w:hint="cs"/>
          <w:rtl/>
        </w:rPr>
      </w:pPr>
    </w:p>
    <w:p w14:paraId="30AC56E2" w14:textId="77777777" w:rsidR="00000000" w:rsidRDefault="00E01313">
      <w:pPr>
        <w:pStyle w:val="a0"/>
        <w:ind w:firstLine="720"/>
        <w:rPr>
          <w:rFonts w:hint="cs"/>
          <w:rtl/>
        </w:rPr>
      </w:pPr>
      <w:r>
        <w:rPr>
          <w:rFonts w:hint="cs"/>
          <w:rtl/>
        </w:rPr>
        <w:t>אנחנו אתך.</w:t>
      </w:r>
    </w:p>
    <w:p w14:paraId="5E8DF5A4" w14:textId="77777777" w:rsidR="00000000" w:rsidRDefault="00E01313">
      <w:pPr>
        <w:pStyle w:val="a0"/>
        <w:ind w:firstLine="0"/>
        <w:rPr>
          <w:rFonts w:hint="cs"/>
          <w:rtl/>
        </w:rPr>
      </w:pPr>
    </w:p>
    <w:p w14:paraId="071570BE" w14:textId="77777777" w:rsidR="00000000" w:rsidRDefault="00E01313">
      <w:pPr>
        <w:pStyle w:val="af0"/>
        <w:rPr>
          <w:rtl/>
        </w:rPr>
      </w:pPr>
      <w:r>
        <w:rPr>
          <w:rFonts w:hint="eastAsia"/>
          <w:rtl/>
        </w:rPr>
        <w:t>עמיר</w:t>
      </w:r>
      <w:r>
        <w:rPr>
          <w:rtl/>
        </w:rPr>
        <w:t xml:space="preserve"> פרץ (עם אחד):</w:t>
      </w:r>
    </w:p>
    <w:p w14:paraId="5C92EC88" w14:textId="77777777" w:rsidR="00000000" w:rsidRDefault="00E01313">
      <w:pPr>
        <w:pStyle w:val="a0"/>
        <w:rPr>
          <w:rFonts w:hint="cs"/>
          <w:rtl/>
        </w:rPr>
      </w:pPr>
    </w:p>
    <w:p w14:paraId="0B891080" w14:textId="77777777" w:rsidR="00000000" w:rsidRDefault="00E01313">
      <w:pPr>
        <w:pStyle w:val="a0"/>
        <w:rPr>
          <w:rFonts w:hint="cs"/>
          <w:rtl/>
        </w:rPr>
      </w:pPr>
      <w:r>
        <w:rPr>
          <w:rFonts w:hint="cs"/>
          <w:rtl/>
        </w:rPr>
        <w:t xml:space="preserve">אדוני סגן השר - - - לבזבז זמן, בוא ננצל את זה בצורה עניינית. </w:t>
      </w:r>
    </w:p>
    <w:p w14:paraId="244AB1FA" w14:textId="77777777" w:rsidR="00000000" w:rsidRDefault="00E01313">
      <w:pPr>
        <w:pStyle w:val="a0"/>
        <w:ind w:firstLine="0"/>
        <w:rPr>
          <w:rFonts w:hint="cs"/>
          <w:rtl/>
        </w:rPr>
      </w:pPr>
    </w:p>
    <w:p w14:paraId="609A957E" w14:textId="77777777" w:rsidR="00000000" w:rsidRDefault="00E01313">
      <w:pPr>
        <w:pStyle w:val="-"/>
        <w:rPr>
          <w:rtl/>
        </w:rPr>
      </w:pPr>
      <w:bookmarkStart w:id="372" w:name="FS000001029T28_01_2004_15_12_50C"/>
      <w:bookmarkEnd w:id="372"/>
      <w:r>
        <w:rPr>
          <w:rtl/>
        </w:rPr>
        <w:t>סגן שר התעשייה, המסחר והתעסוקה מיכאל רצון:</w:t>
      </w:r>
    </w:p>
    <w:p w14:paraId="2565DC2A" w14:textId="77777777" w:rsidR="00000000" w:rsidRDefault="00E01313">
      <w:pPr>
        <w:pStyle w:val="a0"/>
        <w:rPr>
          <w:rtl/>
        </w:rPr>
      </w:pPr>
    </w:p>
    <w:p w14:paraId="4FBC057B" w14:textId="77777777" w:rsidR="00000000" w:rsidRDefault="00E01313">
      <w:pPr>
        <w:pStyle w:val="a0"/>
        <w:rPr>
          <w:rFonts w:hint="cs"/>
          <w:rtl/>
        </w:rPr>
      </w:pPr>
      <w:r>
        <w:rPr>
          <w:rFonts w:hint="cs"/>
          <w:rtl/>
        </w:rPr>
        <w:t xml:space="preserve">לא, זה כבר בסדר. אפשר לקצר. כן, עמיר, מה? </w:t>
      </w:r>
    </w:p>
    <w:p w14:paraId="7B2B31CC" w14:textId="77777777" w:rsidR="00000000" w:rsidRDefault="00E01313">
      <w:pPr>
        <w:pStyle w:val="a0"/>
        <w:ind w:firstLine="0"/>
        <w:rPr>
          <w:rFonts w:hint="cs"/>
          <w:rtl/>
        </w:rPr>
      </w:pPr>
    </w:p>
    <w:p w14:paraId="43225173" w14:textId="77777777" w:rsidR="00000000" w:rsidRDefault="00E01313">
      <w:pPr>
        <w:pStyle w:val="af1"/>
        <w:rPr>
          <w:rtl/>
        </w:rPr>
      </w:pPr>
      <w:r>
        <w:rPr>
          <w:rtl/>
        </w:rPr>
        <w:t>היו"ר מוחמד ברכה:</w:t>
      </w:r>
    </w:p>
    <w:p w14:paraId="169B89D0" w14:textId="77777777" w:rsidR="00000000" w:rsidRDefault="00E01313">
      <w:pPr>
        <w:pStyle w:val="a0"/>
        <w:rPr>
          <w:rtl/>
        </w:rPr>
      </w:pPr>
    </w:p>
    <w:p w14:paraId="6802ACA7" w14:textId="77777777" w:rsidR="00000000" w:rsidRDefault="00E01313">
      <w:pPr>
        <w:pStyle w:val="a0"/>
        <w:rPr>
          <w:rFonts w:hint="cs"/>
          <w:rtl/>
        </w:rPr>
      </w:pPr>
      <w:r>
        <w:rPr>
          <w:rFonts w:hint="cs"/>
          <w:rtl/>
        </w:rPr>
        <w:t xml:space="preserve">רבותי, בינתיים רשות דיבור מקבלים רק ממקום אחד, במקום הזה. כן, חבר הכנסת עמיר פרץ, אם סגן השר מסכים. </w:t>
      </w:r>
    </w:p>
    <w:p w14:paraId="49A6766F" w14:textId="77777777" w:rsidR="00000000" w:rsidRDefault="00E01313">
      <w:pPr>
        <w:pStyle w:val="a0"/>
        <w:ind w:firstLine="0"/>
        <w:rPr>
          <w:rFonts w:hint="cs"/>
          <w:rtl/>
        </w:rPr>
      </w:pPr>
    </w:p>
    <w:p w14:paraId="121A4C28" w14:textId="77777777" w:rsidR="00000000" w:rsidRDefault="00E01313">
      <w:pPr>
        <w:pStyle w:val="af0"/>
        <w:rPr>
          <w:rtl/>
        </w:rPr>
      </w:pPr>
      <w:r>
        <w:rPr>
          <w:rFonts w:hint="eastAsia"/>
          <w:rtl/>
        </w:rPr>
        <w:t>עמיר</w:t>
      </w:r>
      <w:r>
        <w:rPr>
          <w:rtl/>
        </w:rPr>
        <w:t xml:space="preserve"> פרץ (עם אחד):</w:t>
      </w:r>
    </w:p>
    <w:p w14:paraId="15E8471E" w14:textId="77777777" w:rsidR="00000000" w:rsidRDefault="00E01313">
      <w:pPr>
        <w:pStyle w:val="a0"/>
        <w:rPr>
          <w:rFonts w:hint="cs"/>
          <w:rtl/>
        </w:rPr>
      </w:pPr>
    </w:p>
    <w:p w14:paraId="0AFD004D" w14:textId="77777777" w:rsidR="00000000" w:rsidRDefault="00E01313">
      <w:pPr>
        <w:pStyle w:val="a0"/>
        <w:rPr>
          <w:rFonts w:hint="cs"/>
          <w:rtl/>
        </w:rPr>
      </w:pPr>
      <w:r>
        <w:rPr>
          <w:rFonts w:hint="cs"/>
          <w:rtl/>
        </w:rPr>
        <w:t>אדוני סגן השר, מה בעצם יקרה בפועל?</w:t>
      </w:r>
    </w:p>
    <w:p w14:paraId="27013881" w14:textId="77777777" w:rsidR="00000000" w:rsidRDefault="00E01313">
      <w:pPr>
        <w:pStyle w:val="a0"/>
        <w:ind w:firstLine="0"/>
        <w:rPr>
          <w:rFonts w:hint="cs"/>
          <w:rtl/>
        </w:rPr>
      </w:pPr>
    </w:p>
    <w:p w14:paraId="74E17EFB" w14:textId="77777777" w:rsidR="00000000" w:rsidRDefault="00E01313">
      <w:pPr>
        <w:pStyle w:val="-"/>
        <w:rPr>
          <w:rtl/>
        </w:rPr>
      </w:pPr>
      <w:bookmarkStart w:id="373" w:name="FS000001029T28_01_2004_15_13_45C"/>
      <w:bookmarkEnd w:id="373"/>
      <w:r>
        <w:rPr>
          <w:rFonts w:hint="eastAsia"/>
          <w:rtl/>
        </w:rPr>
        <w:t>סגן</w:t>
      </w:r>
      <w:r>
        <w:rPr>
          <w:rtl/>
        </w:rPr>
        <w:t xml:space="preserve"> שר התעשייה, המסחר והתעסוקה מיכאל רצון:</w:t>
      </w:r>
    </w:p>
    <w:p w14:paraId="09D16663" w14:textId="77777777" w:rsidR="00000000" w:rsidRDefault="00E01313">
      <w:pPr>
        <w:pStyle w:val="a0"/>
        <w:rPr>
          <w:rFonts w:hint="cs"/>
          <w:rtl/>
        </w:rPr>
      </w:pPr>
    </w:p>
    <w:p w14:paraId="4151998A" w14:textId="77777777" w:rsidR="00000000" w:rsidRDefault="00E01313">
      <w:pPr>
        <w:pStyle w:val="a0"/>
        <w:rPr>
          <w:rFonts w:hint="cs"/>
          <w:rtl/>
        </w:rPr>
      </w:pPr>
      <w:r>
        <w:rPr>
          <w:rFonts w:hint="cs"/>
          <w:rtl/>
        </w:rPr>
        <w:t xml:space="preserve">אני לא שומע. </w:t>
      </w:r>
    </w:p>
    <w:p w14:paraId="727C1819" w14:textId="77777777" w:rsidR="00000000" w:rsidRDefault="00E01313">
      <w:pPr>
        <w:pStyle w:val="a0"/>
        <w:ind w:firstLine="0"/>
        <w:rPr>
          <w:rFonts w:hint="cs"/>
          <w:rtl/>
        </w:rPr>
      </w:pPr>
    </w:p>
    <w:p w14:paraId="1DB5768A" w14:textId="77777777" w:rsidR="00000000" w:rsidRDefault="00E01313">
      <w:pPr>
        <w:pStyle w:val="af0"/>
        <w:rPr>
          <w:rtl/>
        </w:rPr>
      </w:pPr>
      <w:r>
        <w:rPr>
          <w:rFonts w:hint="eastAsia"/>
          <w:rtl/>
        </w:rPr>
        <w:t>עמיר</w:t>
      </w:r>
      <w:r>
        <w:rPr>
          <w:rtl/>
        </w:rPr>
        <w:t xml:space="preserve"> פרץ (עם אחד):</w:t>
      </w:r>
    </w:p>
    <w:p w14:paraId="55913E8F" w14:textId="77777777" w:rsidR="00000000" w:rsidRDefault="00E01313">
      <w:pPr>
        <w:pStyle w:val="a0"/>
        <w:rPr>
          <w:rFonts w:hint="cs"/>
          <w:rtl/>
        </w:rPr>
      </w:pPr>
    </w:p>
    <w:p w14:paraId="4019D728" w14:textId="77777777" w:rsidR="00000000" w:rsidRDefault="00E01313">
      <w:pPr>
        <w:pStyle w:val="a0"/>
        <w:rPr>
          <w:rFonts w:hint="cs"/>
          <w:rtl/>
        </w:rPr>
      </w:pPr>
      <w:r>
        <w:rPr>
          <w:rFonts w:hint="cs"/>
          <w:rtl/>
        </w:rPr>
        <w:t xml:space="preserve">מה היה קורה בפועל </w:t>
      </w:r>
      <w:r>
        <w:rPr>
          <w:rFonts w:hint="cs"/>
          <w:rtl/>
        </w:rPr>
        <w:t xml:space="preserve">אם הצעת החוק היתה עוברת? היה קורה דבר פשוט: אותו מעסיק בפועל, לפני שהיה מסכים להעסיק חברת כוח-אדם, הוא היה לוקח ממנה ערבות שוות ערך לשכר של חודש ימים. כשחברת כוח-האדם פושטת רגל, היא לא משלמת והמעסיק אומר: אני כבר שילמתי לקבלן </w:t>
      </w:r>
      <w:r>
        <w:rPr>
          <w:rtl/>
        </w:rPr>
        <w:t>–</w:t>
      </w:r>
      <w:r>
        <w:rPr>
          <w:rFonts w:hint="cs"/>
          <w:rtl/>
        </w:rPr>
        <w:t xml:space="preserve"> אתה חושב שלאותו עובד יש סיכו</w:t>
      </w:r>
      <w:r>
        <w:rPr>
          <w:rFonts w:hint="cs"/>
          <w:rtl/>
        </w:rPr>
        <w:t xml:space="preserve">י בשביל פחות משכר מינימום ללכת לבית-הדין וכל מה שאתה מתאר? </w:t>
      </w:r>
    </w:p>
    <w:p w14:paraId="3A5FDFE4" w14:textId="77777777" w:rsidR="00000000" w:rsidRDefault="00E01313">
      <w:pPr>
        <w:pStyle w:val="a0"/>
        <w:rPr>
          <w:rFonts w:hint="cs"/>
          <w:rtl/>
        </w:rPr>
      </w:pPr>
    </w:p>
    <w:p w14:paraId="0B1CF6D0" w14:textId="77777777" w:rsidR="00000000" w:rsidRDefault="00E01313">
      <w:pPr>
        <w:pStyle w:val="-"/>
        <w:rPr>
          <w:rtl/>
        </w:rPr>
      </w:pPr>
      <w:bookmarkStart w:id="374" w:name="FS000001029T28_01_2004_15_16_43C"/>
      <w:bookmarkEnd w:id="374"/>
      <w:r>
        <w:rPr>
          <w:rtl/>
        </w:rPr>
        <w:t>סגן שר התעשייה, המסחר והתעסוקה מיכאל רצון:</w:t>
      </w:r>
    </w:p>
    <w:p w14:paraId="713539E3" w14:textId="77777777" w:rsidR="00000000" w:rsidRDefault="00E01313">
      <w:pPr>
        <w:pStyle w:val="a0"/>
        <w:rPr>
          <w:rtl/>
        </w:rPr>
      </w:pPr>
    </w:p>
    <w:p w14:paraId="21FABFBD" w14:textId="77777777" w:rsidR="00000000" w:rsidRDefault="00E01313">
      <w:pPr>
        <w:pStyle w:val="a0"/>
        <w:rPr>
          <w:rFonts w:hint="cs"/>
          <w:rtl/>
        </w:rPr>
      </w:pPr>
      <w:r>
        <w:rPr>
          <w:rFonts w:hint="cs"/>
          <w:rtl/>
        </w:rPr>
        <w:t>כן, אבל איפה הצדק?</w:t>
      </w:r>
    </w:p>
    <w:p w14:paraId="2B9A7C52" w14:textId="77777777" w:rsidR="00000000" w:rsidRDefault="00E01313">
      <w:pPr>
        <w:pStyle w:val="a0"/>
        <w:rPr>
          <w:rFonts w:hint="cs"/>
          <w:rtl/>
        </w:rPr>
      </w:pPr>
    </w:p>
    <w:p w14:paraId="60A01447" w14:textId="77777777" w:rsidR="00000000" w:rsidRDefault="00E01313">
      <w:pPr>
        <w:pStyle w:val="af0"/>
        <w:rPr>
          <w:rtl/>
        </w:rPr>
      </w:pPr>
      <w:r>
        <w:rPr>
          <w:rFonts w:hint="eastAsia"/>
          <w:rtl/>
        </w:rPr>
        <w:t>עמיר</w:t>
      </w:r>
      <w:r>
        <w:rPr>
          <w:rtl/>
        </w:rPr>
        <w:t xml:space="preserve"> פרץ (עם אחד):</w:t>
      </w:r>
    </w:p>
    <w:p w14:paraId="7836D45C" w14:textId="77777777" w:rsidR="00000000" w:rsidRDefault="00E01313">
      <w:pPr>
        <w:pStyle w:val="a0"/>
        <w:rPr>
          <w:rFonts w:hint="cs"/>
          <w:rtl/>
        </w:rPr>
      </w:pPr>
    </w:p>
    <w:p w14:paraId="6A7DD531" w14:textId="77777777" w:rsidR="00000000" w:rsidRDefault="00E01313">
      <w:pPr>
        <w:pStyle w:val="a0"/>
        <w:rPr>
          <w:rFonts w:hint="cs"/>
          <w:rtl/>
        </w:rPr>
      </w:pPr>
      <w:r>
        <w:rPr>
          <w:rFonts w:hint="cs"/>
          <w:rtl/>
        </w:rPr>
        <w:t>הצדק הוא שהמעסיק בפועל צריך לדעת, שהאחריות שלו היא כלפי העובד. אני עובד כמסגר אצלך - אתה צריך לדעת שיש לך אחריו</w:t>
      </w:r>
      <w:r>
        <w:rPr>
          <w:rFonts w:hint="cs"/>
          <w:rtl/>
        </w:rPr>
        <w:t xml:space="preserve">ת כלפי גם אם העסקת אותי דרך גורם שלישי, שאני לא יודע מיהו בכלל. </w:t>
      </w:r>
    </w:p>
    <w:p w14:paraId="786897BB" w14:textId="77777777" w:rsidR="00000000" w:rsidRDefault="00E01313">
      <w:pPr>
        <w:pStyle w:val="a0"/>
        <w:ind w:firstLine="0"/>
        <w:rPr>
          <w:rFonts w:hint="cs"/>
          <w:rtl/>
        </w:rPr>
      </w:pPr>
    </w:p>
    <w:p w14:paraId="5F91E674" w14:textId="77777777" w:rsidR="00000000" w:rsidRDefault="00E01313">
      <w:pPr>
        <w:pStyle w:val="af1"/>
        <w:rPr>
          <w:rtl/>
        </w:rPr>
      </w:pPr>
      <w:r>
        <w:rPr>
          <w:rtl/>
        </w:rPr>
        <w:t>היו"ר מוחמד ברכה:</w:t>
      </w:r>
    </w:p>
    <w:p w14:paraId="7B42E45A" w14:textId="77777777" w:rsidR="00000000" w:rsidRDefault="00E01313">
      <w:pPr>
        <w:pStyle w:val="a0"/>
        <w:rPr>
          <w:rtl/>
        </w:rPr>
      </w:pPr>
    </w:p>
    <w:p w14:paraId="503F4655" w14:textId="77777777" w:rsidR="00000000" w:rsidRDefault="00E01313">
      <w:pPr>
        <w:pStyle w:val="a0"/>
        <w:rPr>
          <w:rFonts w:hint="cs"/>
          <w:rtl/>
        </w:rPr>
      </w:pPr>
      <w:r>
        <w:rPr>
          <w:rFonts w:hint="cs"/>
          <w:rtl/>
        </w:rPr>
        <w:t xml:space="preserve">טוב, השאלה ברורה. </w:t>
      </w:r>
    </w:p>
    <w:p w14:paraId="267A0B9D" w14:textId="77777777" w:rsidR="00000000" w:rsidRDefault="00E01313">
      <w:pPr>
        <w:pStyle w:val="a0"/>
        <w:ind w:firstLine="0"/>
        <w:rPr>
          <w:rFonts w:hint="cs"/>
          <w:rtl/>
        </w:rPr>
      </w:pPr>
    </w:p>
    <w:p w14:paraId="331C4C9E" w14:textId="77777777" w:rsidR="00000000" w:rsidRDefault="00E01313">
      <w:pPr>
        <w:pStyle w:val="af0"/>
        <w:rPr>
          <w:rtl/>
        </w:rPr>
      </w:pPr>
      <w:r>
        <w:rPr>
          <w:rFonts w:hint="eastAsia"/>
          <w:rtl/>
        </w:rPr>
        <w:t>עמיר</w:t>
      </w:r>
      <w:r>
        <w:rPr>
          <w:rtl/>
        </w:rPr>
        <w:t xml:space="preserve"> פרץ (עם אחד):</w:t>
      </w:r>
    </w:p>
    <w:p w14:paraId="5FB42748" w14:textId="77777777" w:rsidR="00000000" w:rsidRDefault="00E01313">
      <w:pPr>
        <w:pStyle w:val="a0"/>
        <w:rPr>
          <w:rFonts w:hint="cs"/>
          <w:rtl/>
        </w:rPr>
      </w:pPr>
    </w:p>
    <w:p w14:paraId="1D53E5DA" w14:textId="77777777" w:rsidR="00000000" w:rsidRDefault="00E01313">
      <w:pPr>
        <w:pStyle w:val="a0"/>
        <w:rPr>
          <w:rFonts w:hint="cs"/>
          <w:rtl/>
        </w:rPr>
      </w:pPr>
      <w:r>
        <w:rPr>
          <w:rFonts w:hint="cs"/>
          <w:rtl/>
        </w:rPr>
        <w:t xml:space="preserve">תאמין לי, לא היה קורה כלום למעסיק בפועל. </w:t>
      </w:r>
    </w:p>
    <w:p w14:paraId="36A596DD" w14:textId="77777777" w:rsidR="00000000" w:rsidRDefault="00E01313">
      <w:pPr>
        <w:pStyle w:val="a0"/>
        <w:rPr>
          <w:rFonts w:hint="cs"/>
          <w:rtl/>
        </w:rPr>
      </w:pPr>
    </w:p>
    <w:p w14:paraId="09997EBF" w14:textId="77777777" w:rsidR="00000000" w:rsidRDefault="00E01313">
      <w:pPr>
        <w:pStyle w:val="af1"/>
        <w:rPr>
          <w:rtl/>
        </w:rPr>
      </w:pPr>
      <w:r>
        <w:rPr>
          <w:rtl/>
        </w:rPr>
        <w:t>היו"ר מוחמד ברכה:</w:t>
      </w:r>
    </w:p>
    <w:p w14:paraId="60A00C6C" w14:textId="77777777" w:rsidR="00000000" w:rsidRDefault="00E01313">
      <w:pPr>
        <w:pStyle w:val="a0"/>
        <w:rPr>
          <w:rtl/>
        </w:rPr>
      </w:pPr>
    </w:p>
    <w:p w14:paraId="77097D6C" w14:textId="77777777" w:rsidR="00000000" w:rsidRDefault="00E01313">
      <w:pPr>
        <w:pStyle w:val="a0"/>
        <w:rPr>
          <w:rFonts w:hint="cs"/>
          <w:rtl/>
        </w:rPr>
      </w:pPr>
      <w:r>
        <w:rPr>
          <w:rFonts w:hint="cs"/>
          <w:rtl/>
        </w:rPr>
        <w:t xml:space="preserve">ההערה ברורה, חבר הכנסת פרץ. </w:t>
      </w:r>
    </w:p>
    <w:p w14:paraId="421D918B" w14:textId="77777777" w:rsidR="00000000" w:rsidRDefault="00E01313">
      <w:pPr>
        <w:pStyle w:val="a0"/>
        <w:rPr>
          <w:rFonts w:hint="cs"/>
          <w:rtl/>
        </w:rPr>
      </w:pPr>
    </w:p>
    <w:p w14:paraId="03655E56" w14:textId="77777777" w:rsidR="00000000" w:rsidRDefault="00E01313">
      <w:pPr>
        <w:pStyle w:val="-"/>
        <w:rPr>
          <w:rFonts w:hint="cs"/>
          <w:rtl/>
        </w:rPr>
      </w:pPr>
      <w:bookmarkStart w:id="375" w:name="FS000001029T28_01_2004_15_19_07C"/>
      <w:bookmarkEnd w:id="375"/>
      <w:r>
        <w:rPr>
          <w:rtl/>
        </w:rPr>
        <w:t>סגן שר התעשייה, המסחר והתעסוקה מיכאל רצ</w:t>
      </w:r>
      <w:r>
        <w:rPr>
          <w:rtl/>
        </w:rPr>
        <w:t>ון:</w:t>
      </w:r>
    </w:p>
    <w:p w14:paraId="62E0BEBD" w14:textId="77777777" w:rsidR="00000000" w:rsidRDefault="00E01313">
      <w:pPr>
        <w:pStyle w:val="-"/>
        <w:rPr>
          <w:rFonts w:hint="cs"/>
          <w:rtl/>
        </w:rPr>
      </w:pPr>
    </w:p>
    <w:p w14:paraId="63024D06" w14:textId="77777777" w:rsidR="00000000" w:rsidRDefault="00E01313">
      <w:pPr>
        <w:pStyle w:val="a"/>
        <w:rPr>
          <w:rFonts w:hint="cs"/>
          <w:b w:val="0"/>
          <w:bCs w:val="0"/>
          <w:u w:val="none"/>
          <w:rtl/>
        </w:rPr>
      </w:pPr>
      <w:bookmarkStart w:id="376" w:name="FS000001029T28_01_2004_15_19_04"/>
      <w:bookmarkEnd w:id="376"/>
    </w:p>
    <w:p w14:paraId="6A51BC63" w14:textId="77777777" w:rsidR="00000000" w:rsidRDefault="00E01313">
      <w:pPr>
        <w:pStyle w:val="a0"/>
        <w:rPr>
          <w:rFonts w:hint="cs"/>
          <w:rtl/>
        </w:rPr>
      </w:pPr>
      <w:r>
        <w:rPr>
          <w:rFonts w:hint="cs"/>
          <w:rtl/>
        </w:rPr>
        <w:t>חבר הכנסת עמיר פרץ, השאלה שלך ברורה.</w:t>
      </w:r>
    </w:p>
    <w:p w14:paraId="5CB520AB" w14:textId="77777777" w:rsidR="00000000" w:rsidRDefault="00E01313">
      <w:pPr>
        <w:pStyle w:val="a0"/>
        <w:rPr>
          <w:rFonts w:hint="cs"/>
          <w:rtl/>
        </w:rPr>
      </w:pPr>
    </w:p>
    <w:p w14:paraId="2BB31FE2" w14:textId="77777777" w:rsidR="00000000" w:rsidRDefault="00E01313">
      <w:pPr>
        <w:pStyle w:val="af1"/>
        <w:rPr>
          <w:rtl/>
        </w:rPr>
      </w:pPr>
      <w:r>
        <w:rPr>
          <w:rtl/>
        </w:rPr>
        <w:t>היו"ר מוחמד ברכה:</w:t>
      </w:r>
    </w:p>
    <w:p w14:paraId="11DAD9D3" w14:textId="77777777" w:rsidR="00000000" w:rsidRDefault="00E01313">
      <w:pPr>
        <w:pStyle w:val="a0"/>
        <w:rPr>
          <w:rFonts w:hint="cs"/>
          <w:rtl/>
        </w:rPr>
      </w:pPr>
    </w:p>
    <w:p w14:paraId="13E33A63" w14:textId="77777777" w:rsidR="00000000" w:rsidRDefault="00E01313">
      <w:pPr>
        <w:pStyle w:val="a0"/>
        <w:rPr>
          <w:rFonts w:hint="cs"/>
          <w:rtl/>
        </w:rPr>
      </w:pPr>
      <w:r>
        <w:rPr>
          <w:rFonts w:hint="cs"/>
          <w:rtl/>
        </w:rPr>
        <w:t>חבר הכנסת עמיר פרץ, סגן השר עונה לך.</w:t>
      </w:r>
    </w:p>
    <w:p w14:paraId="0F43AD6D" w14:textId="77777777" w:rsidR="00000000" w:rsidRDefault="00E01313">
      <w:pPr>
        <w:pStyle w:val="a0"/>
        <w:rPr>
          <w:rFonts w:hint="cs"/>
          <w:rtl/>
        </w:rPr>
      </w:pPr>
    </w:p>
    <w:p w14:paraId="3260F0B0" w14:textId="77777777" w:rsidR="00000000" w:rsidRDefault="00E01313">
      <w:pPr>
        <w:pStyle w:val="-"/>
        <w:rPr>
          <w:rtl/>
        </w:rPr>
      </w:pPr>
      <w:bookmarkStart w:id="377" w:name="FS000001029T28_01_2004_15_20_53C"/>
      <w:bookmarkEnd w:id="377"/>
      <w:r>
        <w:rPr>
          <w:rtl/>
        </w:rPr>
        <w:t>סגן שר התעשייה, המסחר והתעסוקה מיכאל רצון:</w:t>
      </w:r>
    </w:p>
    <w:p w14:paraId="4BFE4B5B" w14:textId="77777777" w:rsidR="00000000" w:rsidRDefault="00E01313">
      <w:pPr>
        <w:pStyle w:val="a0"/>
        <w:rPr>
          <w:rtl/>
        </w:rPr>
      </w:pPr>
    </w:p>
    <w:p w14:paraId="759DBD78" w14:textId="77777777" w:rsidR="00000000" w:rsidRDefault="00E01313">
      <w:pPr>
        <w:pStyle w:val="a0"/>
        <w:rPr>
          <w:rFonts w:hint="cs"/>
          <w:rtl/>
        </w:rPr>
      </w:pPr>
      <w:r>
        <w:rPr>
          <w:rFonts w:hint="cs"/>
          <w:rtl/>
        </w:rPr>
        <w:t>יש בהצעה הזאת חוסר צדק, כי, בעצם, במקרה או שלא במקרה, מרצון או שלא מרצון, היא עלולה להשית תשלום כפול על אותו מע</w:t>
      </w:r>
      <w:r>
        <w:rPr>
          <w:rFonts w:hint="cs"/>
          <w:rtl/>
        </w:rPr>
        <w:t xml:space="preserve">סיק, כי הם - אותו קבלן ומעסיק - מתקשרים בחוזה. </w:t>
      </w:r>
    </w:p>
    <w:p w14:paraId="3F7A9583" w14:textId="77777777" w:rsidR="00000000" w:rsidRDefault="00E01313">
      <w:pPr>
        <w:pStyle w:val="a0"/>
        <w:rPr>
          <w:rFonts w:hint="cs"/>
          <w:rtl/>
        </w:rPr>
      </w:pPr>
    </w:p>
    <w:p w14:paraId="5CC6923D" w14:textId="77777777" w:rsidR="00000000" w:rsidRDefault="00E01313">
      <w:pPr>
        <w:pStyle w:val="a0"/>
        <w:rPr>
          <w:rFonts w:hint="cs"/>
          <w:rtl/>
        </w:rPr>
      </w:pPr>
      <w:r>
        <w:rPr>
          <w:rFonts w:hint="cs"/>
          <w:rtl/>
        </w:rPr>
        <w:t>על כן, הממשלה מתנגדת להצעות חוק אלו. תודה.</w:t>
      </w:r>
    </w:p>
    <w:p w14:paraId="48E50B39" w14:textId="77777777" w:rsidR="00000000" w:rsidRDefault="00E01313">
      <w:pPr>
        <w:pStyle w:val="a0"/>
        <w:rPr>
          <w:rFonts w:hint="cs"/>
          <w:rtl/>
        </w:rPr>
      </w:pPr>
    </w:p>
    <w:p w14:paraId="15EC541D" w14:textId="77777777" w:rsidR="00000000" w:rsidRDefault="00E01313">
      <w:pPr>
        <w:pStyle w:val="af1"/>
        <w:rPr>
          <w:rtl/>
        </w:rPr>
      </w:pPr>
      <w:r>
        <w:rPr>
          <w:rtl/>
        </w:rPr>
        <w:t>היו"ר מוחמד ברכה:</w:t>
      </w:r>
    </w:p>
    <w:p w14:paraId="26639E2D" w14:textId="77777777" w:rsidR="00000000" w:rsidRDefault="00E01313">
      <w:pPr>
        <w:pStyle w:val="a0"/>
        <w:rPr>
          <w:rtl/>
        </w:rPr>
      </w:pPr>
    </w:p>
    <w:p w14:paraId="56B7DC51" w14:textId="77777777" w:rsidR="00000000" w:rsidRDefault="00E01313">
      <w:pPr>
        <w:pStyle w:val="a0"/>
        <w:rPr>
          <w:rFonts w:hint="cs"/>
          <w:rtl/>
        </w:rPr>
      </w:pPr>
      <w:r>
        <w:rPr>
          <w:rFonts w:hint="cs"/>
          <w:rtl/>
        </w:rPr>
        <w:t>סגן השר, תודה רבה.</w:t>
      </w:r>
    </w:p>
    <w:p w14:paraId="668C0390" w14:textId="77777777" w:rsidR="00000000" w:rsidRDefault="00E01313">
      <w:pPr>
        <w:pStyle w:val="a0"/>
        <w:rPr>
          <w:rFonts w:hint="cs"/>
          <w:rtl/>
        </w:rPr>
      </w:pPr>
    </w:p>
    <w:p w14:paraId="247199FC" w14:textId="77777777" w:rsidR="00000000" w:rsidRDefault="00E01313">
      <w:pPr>
        <w:pStyle w:val="a0"/>
        <w:rPr>
          <w:rFonts w:hint="cs"/>
          <w:rtl/>
        </w:rPr>
      </w:pPr>
      <w:r>
        <w:rPr>
          <w:rFonts w:hint="cs"/>
          <w:rtl/>
        </w:rPr>
        <w:t>רבותי, אנחנו עוברים להצבעה. אנחנו מצביעים בנפרד על כל אחת משתי הצעות החוק. תחילה נצביע על הצעתם של חברי הכנסת מח'ול, ברכה וט</w:t>
      </w:r>
      <w:r>
        <w:rPr>
          <w:rFonts w:hint="cs"/>
          <w:rtl/>
        </w:rPr>
        <w:t>יבי: הצעת חוק הגנת השכר (תיקון - אחריות מעסיק בפועל), התשס"ג-2003. ההצבעה החלה.</w:t>
      </w:r>
    </w:p>
    <w:p w14:paraId="352D16E3" w14:textId="77777777" w:rsidR="00000000" w:rsidRDefault="00E01313">
      <w:pPr>
        <w:pStyle w:val="a0"/>
        <w:rPr>
          <w:rFonts w:hint="cs"/>
          <w:rtl/>
        </w:rPr>
      </w:pPr>
    </w:p>
    <w:p w14:paraId="1DD3E11A" w14:textId="77777777" w:rsidR="00000000" w:rsidRDefault="00E01313">
      <w:pPr>
        <w:pStyle w:val="ab"/>
        <w:bidi/>
        <w:rPr>
          <w:rFonts w:hint="cs"/>
          <w:rtl/>
        </w:rPr>
      </w:pPr>
      <w:r>
        <w:rPr>
          <w:rFonts w:hint="cs"/>
          <w:rtl/>
        </w:rPr>
        <w:t>הצבעה מס' 9</w:t>
      </w:r>
    </w:p>
    <w:p w14:paraId="646F65BB" w14:textId="77777777" w:rsidR="00000000" w:rsidRDefault="00E01313">
      <w:pPr>
        <w:pStyle w:val="a0"/>
        <w:rPr>
          <w:rFonts w:hint="cs"/>
          <w:rtl/>
        </w:rPr>
      </w:pPr>
    </w:p>
    <w:p w14:paraId="209E951F" w14:textId="77777777" w:rsidR="00000000" w:rsidRDefault="00E01313">
      <w:pPr>
        <w:pStyle w:val="ac"/>
        <w:bidi/>
        <w:rPr>
          <w:rFonts w:hint="cs"/>
          <w:rtl/>
        </w:rPr>
      </w:pPr>
      <w:r>
        <w:rPr>
          <w:rFonts w:hint="cs"/>
          <w:rtl/>
        </w:rPr>
        <w:t>בעד ההצעה להעביר את הצעת החוק לדיון מוקדם בוועדה - 24</w:t>
      </w:r>
    </w:p>
    <w:p w14:paraId="7ECB8619" w14:textId="77777777" w:rsidR="00000000" w:rsidRDefault="00E01313">
      <w:pPr>
        <w:pStyle w:val="ac"/>
        <w:bidi/>
        <w:rPr>
          <w:rFonts w:hint="cs"/>
          <w:rtl/>
        </w:rPr>
      </w:pPr>
      <w:r>
        <w:rPr>
          <w:rFonts w:hint="cs"/>
          <w:rtl/>
        </w:rPr>
        <w:t>בעד ההצעה להסיר מסדר-היום את הצעת החוק - 35</w:t>
      </w:r>
    </w:p>
    <w:p w14:paraId="60E463FE" w14:textId="77777777" w:rsidR="00000000" w:rsidRDefault="00E01313">
      <w:pPr>
        <w:pStyle w:val="ac"/>
        <w:bidi/>
        <w:rPr>
          <w:rFonts w:hint="cs"/>
          <w:rtl/>
        </w:rPr>
      </w:pPr>
      <w:r>
        <w:rPr>
          <w:rFonts w:hint="cs"/>
          <w:rtl/>
        </w:rPr>
        <w:t>נמנעים - אין</w:t>
      </w:r>
    </w:p>
    <w:p w14:paraId="34DCEB4E" w14:textId="77777777" w:rsidR="00000000" w:rsidRDefault="00E01313">
      <w:pPr>
        <w:pStyle w:val="ad"/>
        <w:bidi/>
        <w:rPr>
          <w:rFonts w:hint="cs"/>
          <w:rtl/>
        </w:rPr>
      </w:pPr>
      <w:r>
        <w:rPr>
          <w:rFonts w:hint="cs"/>
          <w:rtl/>
        </w:rPr>
        <w:t xml:space="preserve">ההצעה להסיר מסדר-היום את הצעת חוק הגנת השכר (תיקון </w:t>
      </w:r>
      <w:r>
        <w:rPr>
          <w:rFonts w:hint="cs"/>
          <w:rtl/>
        </w:rPr>
        <w:t>- אחריות מעסיק בפועל), התשס"ג-2003, נתקבלה.</w:t>
      </w:r>
    </w:p>
    <w:p w14:paraId="1A3BD59F" w14:textId="77777777" w:rsidR="00000000" w:rsidRDefault="00E01313">
      <w:pPr>
        <w:pStyle w:val="a0"/>
        <w:rPr>
          <w:rFonts w:hint="cs"/>
          <w:rtl/>
        </w:rPr>
      </w:pPr>
    </w:p>
    <w:p w14:paraId="047EF6C7" w14:textId="77777777" w:rsidR="00000000" w:rsidRDefault="00E01313">
      <w:pPr>
        <w:pStyle w:val="af1"/>
        <w:rPr>
          <w:rtl/>
        </w:rPr>
      </w:pPr>
      <w:r>
        <w:rPr>
          <w:rtl/>
        </w:rPr>
        <w:t>היו"ר מוחמד ברכה:</w:t>
      </w:r>
    </w:p>
    <w:p w14:paraId="15CDE4BF" w14:textId="77777777" w:rsidR="00000000" w:rsidRDefault="00E01313">
      <w:pPr>
        <w:pStyle w:val="a0"/>
        <w:rPr>
          <w:rtl/>
        </w:rPr>
      </w:pPr>
    </w:p>
    <w:p w14:paraId="16CD2C8F" w14:textId="77777777" w:rsidR="00000000" w:rsidRDefault="00E01313">
      <w:pPr>
        <w:pStyle w:val="a0"/>
        <w:rPr>
          <w:rtl/>
        </w:rPr>
      </w:pPr>
      <w:r>
        <w:rPr>
          <w:rFonts w:hint="cs"/>
          <w:rtl/>
        </w:rPr>
        <w:t>ברוב של 36 מתנגדים, לרבות קולו של יושב-ראש הכנסת, ו-24 תומכים וללא נמנעים, הצעת החוק לא נתקבלה, ולכן היא מוסרת מסדר-היום.</w:t>
      </w:r>
    </w:p>
    <w:p w14:paraId="58333421" w14:textId="77777777" w:rsidR="00000000" w:rsidRDefault="00E01313">
      <w:pPr>
        <w:pStyle w:val="a0"/>
        <w:rPr>
          <w:rFonts w:hint="cs"/>
          <w:rtl/>
        </w:rPr>
      </w:pPr>
    </w:p>
    <w:p w14:paraId="3F63A916" w14:textId="77777777" w:rsidR="00000000" w:rsidRDefault="00E01313">
      <w:pPr>
        <w:pStyle w:val="a0"/>
        <w:rPr>
          <w:rFonts w:hint="cs"/>
          <w:rtl/>
        </w:rPr>
      </w:pPr>
      <w:r>
        <w:rPr>
          <w:rFonts w:hint="cs"/>
          <w:rtl/>
        </w:rPr>
        <w:t xml:space="preserve">אנחנו עוברים להצבעה על הצעת החוק השנייה: הצעת חוק הגנת השכר (תיקון - </w:t>
      </w:r>
      <w:r>
        <w:rPr>
          <w:rFonts w:hint="cs"/>
          <w:rtl/>
        </w:rPr>
        <w:t>אחריות מקבל שירות), התשס"ג-2003 - של חברי הכנסת אילנה כהן, עמיר פרץ ודוד טל. רבותי, נא להצביע.</w:t>
      </w:r>
    </w:p>
    <w:p w14:paraId="6D5A7553" w14:textId="77777777" w:rsidR="00000000" w:rsidRDefault="00E01313">
      <w:pPr>
        <w:pStyle w:val="a0"/>
        <w:rPr>
          <w:rFonts w:hint="cs"/>
          <w:rtl/>
        </w:rPr>
      </w:pPr>
    </w:p>
    <w:p w14:paraId="4253E42B" w14:textId="77777777" w:rsidR="00000000" w:rsidRDefault="00E01313">
      <w:pPr>
        <w:pStyle w:val="ab"/>
        <w:bidi/>
        <w:rPr>
          <w:rFonts w:hint="cs"/>
          <w:rtl/>
        </w:rPr>
      </w:pPr>
      <w:r>
        <w:rPr>
          <w:rFonts w:hint="cs"/>
          <w:rtl/>
        </w:rPr>
        <w:t>הצבעה מס' 10</w:t>
      </w:r>
    </w:p>
    <w:p w14:paraId="27651892" w14:textId="77777777" w:rsidR="00000000" w:rsidRDefault="00E01313">
      <w:pPr>
        <w:pStyle w:val="a0"/>
        <w:rPr>
          <w:rFonts w:hint="cs"/>
          <w:rtl/>
        </w:rPr>
      </w:pPr>
    </w:p>
    <w:p w14:paraId="6C6C4F6F" w14:textId="77777777" w:rsidR="00000000" w:rsidRDefault="00E01313">
      <w:pPr>
        <w:pStyle w:val="ac"/>
        <w:bidi/>
        <w:rPr>
          <w:rFonts w:hint="cs"/>
          <w:rtl/>
        </w:rPr>
      </w:pPr>
      <w:bookmarkStart w:id="378" w:name="CS21526FI0021526T28_01_2004_15_29_24"/>
      <w:bookmarkEnd w:id="378"/>
      <w:r>
        <w:rPr>
          <w:rFonts w:hint="cs"/>
          <w:rtl/>
        </w:rPr>
        <w:t>בעד ההצעה להעביר את הצעת החוק לדיון מוקדם בוועדה - 24</w:t>
      </w:r>
    </w:p>
    <w:p w14:paraId="12305096" w14:textId="77777777" w:rsidR="00000000" w:rsidRDefault="00E01313">
      <w:pPr>
        <w:pStyle w:val="ac"/>
        <w:bidi/>
        <w:rPr>
          <w:rFonts w:hint="cs"/>
          <w:rtl/>
        </w:rPr>
      </w:pPr>
      <w:r>
        <w:rPr>
          <w:rFonts w:hint="cs"/>
          <w:rtl/>
        </w:rPr>
        <w:t>בעד ההצעה להסיר מסדר-היום את הצעת החוק - 35</w:t>
      </w:r>
    </w:p>
    <w:p w14:paraId="62903653" w14:textId="77777777" w:rsidR="00000000" w:rsidRDefault="00E01313">
      <w:pPr>
        <w:pStyle w:val="ac"/>
        <w:bidi/>
        <w:rPr>
          <w:rFonts w:hint="cs"/>
          <w:rtl/>
        </w:rPr>
      </w:pPr>
      <w:r>
        <w:rPr>
          <w:rFonts w:hint="cs"/>
          <w:rtl/>
        </w:rPr>
        <w:t xml:space="preserve"> נמנעים - אין</w:t>
      </w:r>
    </w:p>
    <w:p w14:paraId="5180F1F5" w14:textId="77777777" w:rsidR="00000000" w:rsidRDefault="00E01313">
      <w:pPr>
        <w:pStyle w:val="ad"/>
        <w:bidi/>
        <w:rPr>
          <w:rFonts w:hint="cs"/>
          <w:rtl/>
        </w:rPr>
      </w:pPr>
      <w:r>
        <w:rPr>
          <w:rFonts w:hint="cs"/>
          <w:rtl/>
        </w:rPr>
        <w:t xml:space="preserve">ההצעה להסיר מסדר-היום את הצעת חוק </w:t>
      </w:r>
      <w:r>
        <w:rPr>
          <w:rFonts w:hint="cs"/>
          <w:rtl/>
        </w:rPr>
        <w:t>הגנת השכר (תיקון - אחריות מקבל השירות), התשס"ג-2003, נתקבלה.</w:t>
      </w:r>
    </w:p>
    <w:p w14:paraId="5ACF1BBE" w14:textId="77777777" w:rsidR="00000000" w:rsidRDefault="00E01313">
      <w:pPr>
        <w:pStyle w:val="a0"/>
        <w:rPr>
          <w:rFonts w:hint="cs"/>
          <w:rtl/>
        </w:rPr>
      </w:pPr>
    </w:p>
    <w:p w14:paraId="56683CC3" w14:textId="77777777" w:rsidR="00000000" w:rsidRDefault="00E01313">
      <w:pPr>
        <w:pStyle w:val="af1"/>
        <w:rPr>
          <w:rtl/>
        </w:rPr>
      </w:pPr>
      <w:r>
        <w:rPr>
          <w:rtl/>
        </w:rPr>
        <w:t>היו"ר מוחמד ברכה:</w:t>
      </w:r>
    </w:p>
    <w:p w14:paraId="77EFDE87" w14:textId="77777777" w:rsidR="00000000" w:rsidRDefault="00E01313">
      <w:pPr>
        <w:pStyle w:val="a0"/>
        <w:rPr>
          <w:rtl/>
        </w:rPr>
      </w:pPr>
    </w:p>
    <w:p w14:paraId="4838CB24" w14:textId="77777777" w:rsidR="00000000" w:rsidRDefault="00E01313">
      <w:pPr>
        <w:pStyle w:val="a0"/>
        <w:rPr>
          <w:rFonts w:hint="cs"/>
          <w:rtl/>
        </w:rPr>
      </w:pPr>
      <w:r>
        <w:rPr>
          <w:rFonts w:hint="cs"/>
          <w:rtl/>
        </w:rPr>
        <w:t>ברוב של 36, לרבות קולו של יושב-ראש הכנסת, ו-24 תומכים וללא נמנעים, גם הצעת חוק זו לא התקבלה, וגם היא מוסרת מסדר-היום.</w:t>
      </w:r>
    </w:p>
    <w:p w14:paraId="45D605B6" w14:textId="77777777" w:rsidR="00000000" w:rsidRDefault="00E01313">
      <w:pPr>
        <w:pStyle w:val="a0"/>
        <w:rPr>
          <w:rFonts w:hint="cs"/>
          <w:rtl/>
        </w:rPr>
      </w:pPr>
    </w:p>
    <w:p w14:paraId="3EA5E498" w14:textId="77777777" w:rsidR="00000000" w:rsidRDefault="00E01313">
      <w:pPr>
        <w:pStyle w:val="a0"/>
        <w:rPr>
          <w:rFonts w:hint="cs"/>
          <w:rtl/>
        </w:rPr>
      </w:pPr>
    </w:p>
    <w:p w14:paraId="7D3F6E03" w14:textId="77777777" w:rsidR="00000000" w:rsidRDefault="00E01313">
      <w:pPr>
        <w:pStyle w:val="a2"/>
        <w:rPr>
          <w:rtl/>
        </w:rPr>
      </w:pPr>
    </w:p>
    <w:p w14:paraId="056C5E48" w14:textId="77777777" w:rsidR="00000000" w:rsidRDefault="00E01313">
      <w:pPr>
        <w:pStyle w:val="a2"/>
        <w:rPr>
          <w:rFonts w:hint="cs"/>
          <w:rtl/>
        </w:rPr>
      </w:pPr>
      <w:bookmarkStart w:id="379" w:name="CS21526FI0021526T28_01_2004_15_30_57"/>
      <w:bookmarkStart w:id="380" w:name="_Toc78873089"/>
      <w:bookmarkEnd w:id="379"/>
      <w:r>
        <w:rPr>
          <w:rtl/>
        </w:rPr>
        <w:t>הצ</w:t>
      </w:r>
      <w:r>
        <w:rPr>
          <w:rFonts w:hint="cs"/>
          <w:rtl/>
        </w:rPr>
        <w:t xml:space="preserve">עת חוק </w:t>
      </w:r>
      <w:r>
        <w:rPr>
          <w:rtl/>
        </w:rPr>
        <w:t>הספקת חשמל (הוראת שעה)</w:t>
      </w:r>
      <w:r>
        <w:rPr>
          <w:rFonts w:hint="cs"/>
          <w:rtl/>
        </w:rPr>
        <w:t xml:space="preserve"> </w:t>
      </w:r>
      <w:r>
        <w:rPr>
          <w:rtl/>
        </w:rPr>
        <w:br/>
        <w:t>(תיקון - תחילה ותוקף)</w:t>
      </w:r>
      <w:r>
        <w:rPr>
          <w:rtl/>
        </w:rPr>
        <w:t>, התשס"ג-2003</w:t>
      </w:r>
      <w:bookmarkEnd w:id="380"/>
    </w:p>
    <w:p w14:paraId="2969A6EE" w14:textId="77777777" w:rsidR="00000000" w:rsidRDefault="00E01313">
      <w:pPr>
        <w:pStyle w:val="a0"/>
        <w:ind w:firstLine="0"/>
        <w:rPr>
          <w:rFonts w:hint="cs"/>
          <w:rtl/>
        </w:rPr>
      </w:pPr>
      <w:r>
        <w:rPr>
          <w:rtl/>
        </w:rPr>
        <w:t>[נספחות.]</w:t>
      </w:r>
    </w:p>
    <w:p w14:paraId="5535C9D5" w14:textId="77777777" w:rsidR="00000000" w:rsidRDefault="00E01313">
      <w:pPr>
        <w:pStyle w:val="-0"/>
        <w:rPr>
          <w:rFonts w:hint="cs"/>
          <w:rtl/>
        </w:rPr>
      </w:pPr>
      <w:r>
        <w:rPr>
          <w:rFonts w:hint="cs"/>
          <w:rtl/>
        </w:rPr>
        <w:t>(הצעת קבוצת חברי הכנסת)</w:t>
      </w:r>
    </w:p>
    <w:p w14:paraId="0B8CD443" w14:textId="77777777" w:rsidR="00000000" w:rsidRDefault="00E01313">
      <w:pPr>
        <w:pStyle w:val="-0"/>
        <w:rPr>
          <w:rFonts w:hint="cs"/>
          <w:rtl/>
        </w:rPr>
      </w:pPr>
    </w:p>
    <w:p w14:paraId="34B7C6B0" w14:textId="77777777" w:rsidR="00000000" w:rsidRDefault="00E01313">
      <w:pPr>
        <w:pStyle w:val="af1"/>
        <w:rPr>
          <w:rtl/>
        </w:rPr>
      </w:pPr>
      <w:r>
        <w:rPr>
          <w:rtl/>
        </w:rPr>
        <w:t>היו"ר מוחמד ברכה:</w:t>
      </w:r>
    </w:p>
    <w:p w14:paraId="094E1832" w14:textId="77777777" w:rsidR="00000000" w:rsidRDefault="00E01313">
      <w:pPr>
        <w:pStyle w:val="a0"/>
        <w:rPr>
          <w:rtl/>
        </w:rPr>
      </w:pPr>
    </w:p>
    <w:p w14:paraId="1402E9DE" w14:textId="77777777" w:rsidR="00000000" w:rsidRDefault="00E01313">
      <w:pPr>
        <w:pStyle w:val="a0"/>
        <w:rPr>
          <w:rFonts w:hint="cs"/>
          <w:rtl/>
        </w:rPr>
      </w:pPr>
      <w:r>
        <w:rPr>
          <w:rFonts w:hint="cs"/>
          <w:rtl/>
        </w:rPr>
        <w:t>עתה, הצעת חוק פ/1477: הצעת חוק הספקת חשמל (הוראת שעה) (תיקון - תחילה ותוקף), התשס"ג-2003. ינמק מהמקום, כיוון שהממשלה מסכימה, חבר הכנסת עזמי בשארה. בבקשה.</w:t>
      </w:r>
    </w:p>
    <w:p w14:paraId="4ED2A9DD" w14:textId="77777777" w:rsidR="00000000" w:rsidRDefault="00E01313">
      <w:pPr>
        <w:pStyle w:val="a0"/>
        <w:rPr>
          <w:rFonts w:hint="cs"/>
          <w:rtl/>
        </w:rPr>
      </w:pPr>
    </w:p>
    <w:p w14:paraId="02CB5051" w14:textId="77777777" w:rsidR="00000000" w:rsidRDefault="00E01313">
      <w:pPr>
        <w:pStyle w:val="a"/>
        <w:rPr>
          <w:rtl/>
        </w:rPr>
      </w:pPr>
      <w:bookmarkStart w:id="381" w:name="FS000000558T28_01_2004_15_32_37"/>
      <w:bookmarkStart w:id="382" w:name="_Toc78873090"/>
      <w:bookmarkEnd w:id="381"/>
      <w:r>
        <w:rPr>
          <w:rFonts w:hint="eastAsia"/>
          <w:rtl/>
        </w:rPr>
        <w:t>עזמי</w:t>
      </w:r>
      <w:r>
        <w:rPr>
          <w:rtl/>
        </w:rPr>
        <w:t xml:space="preserve"> בשארה (בל"ד):</w:t>
      </w:r>
      <w:bookmarkEnd w:id="382"/>
    </w:p>
    <w:p w14:paraId="4CD4DC69" w14:textId="77777777" w:rsidR="00000000" w:rsidRDefault="00E01313">
      <w:pPr>
        <w:pStyle w:val="a0"/>
        <w:rPr>
          <w:rFonts w:hint="cs"/>
          <w:rtl/>
        </w:rPr>
      </w:pPr>
    </w:p>
    <w:p w14:paraId="1D188FB3" w14:textId="77777777" w:rsidR="00000000" w:rsidRDefault="00E01313">
      <w:pPr>
        <w:pStyle w:val="a0"/>
        <w:rPr>
          <w:rFonts w:hint="cs"/>
          <w:rtl/>
        </w:rPr>
      </w:pPr>
      <w:r>
        <w:rPr>
          <w:rFonts w:hint="cs"/>
          <w:rtl/>
        </w:rPr>
        <w:t>אדוני היושב-ר</w:t>
      </w:r>
      <w:r>
        <w:rPr>
          <w:rFonts w:hint="cs"/>
          <w:rtl/>
        </w:rPr>
        <w:t>אש, חברי הכנסת, חוק הספקת חשמל (הוראת שעה), התשנ"ו-1996, חוקק כדי לפתור את בעייתם של יישובים ומבנים רבים שלא היו מחוברים לרשת החשמל. תוקפו של חוק זה הוארך בשנת 1998 בשנה אחת - לאחר שפג תוקפו. הוא הוארך בשנית לתקופה של שלוש שנים, עד חודש מרס 2003. פקיעת תוק</w:t>
      </w:r>
      <w:r>
        <w:rPr>
          <w:rFonts w:hint="cs"/>
          <w:rtl/>
        </w:rPr>
        <w:t xml:space="preserve">פו של החוק מונעת מאותם מבנים להתחבר לרשת החשמל, ומעכבת את החיבור לשכונות וליישובים שכבר קיבלו את האישורים הדרושים, אך חיבורם נמנע עקב אי-הארכת תוקף הוראת השעה. </w:t>
      </w:r>
    </w:p>
    <w:p w14:paraId="524D918E" w14:textId="77777777" w:rsidR="00000000" w:rsidRDefault="00E01313">
      <w:pPr>
        <w:pStyle w:val="a0"/>
        <w:rPr>
          <w:rFonts w:hint="cs"/>
          <w:rtl/>
        </w:rPr>
      </w:pPr>
    </w:p>
    <w:p w14:paraId="04D5D207" w14:textId="77777777" w:rsidR="00000000" w:rsidRDefault="00E01313">
      <w:pPr>
        <w:pStyle w:val="a0"/>
        <w:rPr>
          <w:rFonts w:hint="cs"/>
          <w:rtl/>
        </w:rPr>
      </w:pPr>
      <w:r>
        <w:rPr>
          <w:rFonts w:hint="cs"/>
          <w:rtl/>
        </w:rPr>
        <w:t>השר יוסי פריצקי משוכנע בצורך בחוק, וכן הממשלה וועדת השרים לענייני חקיקה, מכיוון שאנשים לא חיים</w:t>
      </w:r>
      <w:r>
        <w:rPr>
          <w:rFonts w:hint="cs"/>
          <w:rtl/>
        </w:rPr>
        <w:t xml:space="preserve"> בלי חשמל, בכל מקרה, הם מתחברים לחשמל חוקית או לא-חוקית. לכן, אדוני היושב-ראש, אני מבקש מחברי הכנסת לפתור את הבעיה הזאת לאנשים ולהאריך את תוקף החוק בארבע שנים. ממילא זה ישנו. אני חושב שיש לתת לזה תוקף חוקי. תודה רבה.</w:t>
      </w:r>
    </w:p>
    <w:p w14:paraId="19E6F711" w14:textId="77777777" w:rsidR="00000000" w:rsidRDefault="00E01313">
      <w:pPr>
        <w:pStyle w:val="a0"/>
        <w:rPr>
          <w:rFonts w:hint="cs"/>
          <w:rtl/>
        </w:rPr>
      </w:pPr>
    </w:p>
    <w:p w14:paraId="4CA0F435" w14:textId="77777777" w:rsidR="00000000" w:rsidRDefault="00E01313">
      <w:pPr>
        <w:pStyle w:val="af1"/>
        <w:rPr>
          <w:rtl/>
        </w:rPr>
      </w:pPr>
      <w:r>
        <w:rPr>
          <w:rtl/>
        </w:rPr>
        <w:t>היו"ר מוחמד ברכה:</w:t>
      </w:r>
    </w:p>
    <w:p w14:paraId="55C57576" w14:textId="77777777" w:rsidR="00000000" w:rsidRDefault="00E01313">
      <w:pPr>
        <w:pStyle w:val="a0"/>
        <w:rPr>
          <w:rtl/>
        </w:rPr>
      </w:pPr>
    </w:p>
    <w:p w14:paraId="13381267" w14:textId="77777777" w:rsidR="00000000" w:rsidRDefault="00E01313">
      <w:pPr>
        <w:pStyle w:val="a0"/>
        <w:rPr>
          <w:rFonts w:hint="cs"/>
          <w:rtl/>
        </w:rPr>
      </w:pPr>
      <w:r>
        <w:rPr>
          <w:rFonts w:hint="cs"/>
          <w:rtl/>
        </w:rPr>
        <w:t>תודה.</w:t>
      </w:r>
    </w:p>
    <w:p w14:paraId="6926A76C" w14:textId="77777777" w:rsidR="00000000" w:rsidRDefault="00E01313">
      <w:pPr>
        <w:pStyle w:val="a0"/>
        <w:rPr>
          <w:rFonts w:hint="cs"/>
          <w:rtl/>
        </w:rPr>
      </w:pPr>
    </w:p>
    <w:p w14:paraId="0AF1C84F" w14:textId="77777777" w:rsidR="00000000" w:rsidRDefault="00E01313">
      <w:pPr>
        <w:pStyle w:val="a2"/>
        <w:rPr>
          <w:rtl/>
        </w:rPr>
      </w:pPr>
    </w:p>
    <w:p w14:paraId="789E2BA7" w14:textId="77777777" w:rsidR="00000000" w:rsidRDefault="00E01313">
      <w:pPr>
        <w:pStyle w:val="a2"/>
        <w:rPr>
          <w:rFonts w:hint="cs"/>
          <w:rtl/>
        </w:rPr>
      </w:pPr>
      <w:bookmarkStart w:id="383" w:name="_Toc78873091"/>
      <w:r>
        <w:rPr>
          <w:rFonts w:hint="cs"/>
          <w:rtl/>
        </w:rPr>
        <w:t>הצעת חוק הס</w:t>
      </w:r>
      <w:r>
        <w:rPr>
          <w:rFonts w:hint="cs"/>
          <w:rtl/>
        </w:rPr>
        <w:t>פקת החשמל (הוראת שעה) (תיקון - הארכת תוקף), התשס"ד-2003</w:t>
      </w:r>
      <w:bookmarkEnd w:id="383"/>
    </w:p>
    <w:p w14:paraId="66FDA545" w14:textId="77777777" w:rsidR="00000000" w:rsidRDefault="00E01313">
      <w:pPr>
        <w:pStyle w:val="a0"/>
        <w:ind w:firstLine="0"/>
        <w:rPr>
          <w:rFonts w:hint="cs"/>
          <w:rtl/>
        </w:rPr>
      </w:pPr>
      <w:r>
        <w:rPr>
          <w:rtl/>
        </w:rPr>
        <w:t>[נספחות.]</w:t>
      </w:r>
    </w:p>
    <w:p w14:paraId="2BBA2ECB" w14:textId="77777777" w:rsidR="00000000" w:rsidRDefault="00E01313">
      <w:pPr>
        <w:pStyle w:val="-0"/>
        <w:rPr>
          <w:rFonts w:hint="cs"/>
          <w:rtl/>
        </w:rPr>
      </w:pPr>
      <w:r>
        <w:rPr>
          <w:rFonts w:hint="cs"/>
          <w:rtl/>
        </w:rPr>
        <w:t>(הצעת חבר הכנסת טלב אלסאנע)</w:t>
      </w:r>
    </w:p>
    <w:p w14:paraId="20A1FCB6" w14:textId="77777777" w:rsidR="00000000" w:rsidRDefault="00E01313">
      <w:pPr>
        <w:pStyle w:val="a0"/>
        <w:rPr>
          <w:rFonts w:hint="cs"/>
          <w:rtl/>
        </w:rPr>
      </w:pPr>
    </w:p>
    <w:p w14:paraId="0168993A" w14:textId="77777777" w:rsidR="00000000" w:rsidRDefault="00E01313">
      <w:pPr>
        <w:pStyle w:val="a0"/>
        <w:rPr>
          <w:rFonts w:hint="cs"/>
          <w:rtl/>
        </w:rPr>
      </w:pPr>
    </w:p>
    <w:p w14:paraId="24CB0802" w14:textId="77777777" w:rsidR="00000000" w:rsidRDefault="00E01313">
      <w:pPr>
        <w:pStyle w:val="af1"/>
        <w:rPr>
          <w:rtl/>
        </w:rPr>
      </w:pPr>
      <w:r>
        <w:rPr>
          <w:rtl/>
        </w:rPr>
        <w:t>היו"ר מוחמד ברכה:</w:t>
      </w:r>
    </w:p>
    <w:p w14:paraId="1BFF0893" w14:textId="77777777" w:rsidR="00000000" w:rsidRDefault="00E01313">
      <w:pPr>
        <w:pStyle w:val="a0"/>
        <w:rPr>
          <w:rtl/>
        </w:rPr>
      </w:pPr>
    </w:p>
    <w:p w14:paraId="21F8B833" w14:textId="77777777" w:rsidR="00000000" w:rsidRDefault="00E01313">
      <w:pPr>
        <w:pStyle w:val="a0"/>
        <w:rPr>
          <w:rFonts w:hint="cs"/>
          <w:rtl/>
        </w:rPr>
      </w:pPr>
      <w:r>
        <w:rPr>
          <w:rFonts w:hint="cs"/>
          <w:rtl/>
        </w:rPr>
        <w:t>יש הצעת חוק דומה של חבר הכנסת טלב אלסאנע, והוא ינמק אותה מהמקום - הצעת חוק  פ/1683: הצעת חוק הספקת החשמל (הוראת שעה) (תיקון - הארכת תוקף), הת</w:t>
      </w:r>
      <w:r>
        <w:rPr>
          <w:rFonts w:hint="cs"/>
          <w:rtl/>
        </w:rPr>
        <w:t>שס"ד-2003.</w:t>
      </w:r>
    </w:p>
    <w:p w14:paraId="5DBF2E9E" w14:textId="77777777" w:rsidR="00000000" w:rsidRDefault="00E01313">
      <w:pPr>
        <w:pStyle w:val="a0"/>
        <w:rPr>
          <w:rFonts w:hint="cs"/>
          <w:rtl/>
        </w:rPr>
      </w:pPr>
    </w:p>
    <w:p w14:paraId="0A6C3A6E" w14:textId="77777777" w:rsidR="00000000" w:rsidRDefault="00E01313">
      <w:pPr>
        <w:pStyle w:val="a"/>
        <w:rPr>
          <w:rtl/>
        </w:rPr>
      </w:pPr>
      <w:bookmarkStart w:id="384" w:name="FS000000549T28_01_2004_15_41_44"/>
      <w:bookmarkStart w:id="385" w:name="_Toc78873092"/>
      <w:bookmarkEnd w:id="384"/>
      <w:r>
        <w:rPr>
          <w:rFonts w:hint="eastAsia"/>
          <w:rtl/>
        </w:rPr>
        <w:t>טלב</w:t>
      </w:r>
      <w:r>
        <w:rPr>
          <w:rtl/>
        </w:rPr>
        <w:t xml:space="preserve"> אלסאנע (רע"ם):</w:t>
      </w:r>
      <w:bookmarkEnd w:id="385"/>
    </w:p>
    <w:p w14:paraId="750A53A4" w14:textId="77777777" w:rsidR="00000000" w:rsidRDefault="00E01313">
      <w:pPr>
        <w:pStyle w:val="a0"/>
        <w:rPr>
          <w:rFonts w:hint="cs"/>
          <w:rtl/>
        </w:rPr>
      </w:pPr>
    </w:p>
    <w:p w14:paraId="2837B7EF" w14:textId="77777777" w:rsidR="00000000" w:rsidRDefault="00E01313">
      <w:pPr>
        <w:pStyle w:val="a0"/>
        <w:rPr>
          <w:rFonts w:hint="cs"/>
          <w:rtl/>
        </w:rPr>
      </w:pPr>
      <w:r>
        <w:rPr>
          <w:rFonts w:hint="cs"/>
          <w:rtl/>
        </w:rPr>
        <w:t>אדוני היושב-ראש, חברי הכנסת, כבוד השר, אני מצטרף לדברי חבר הכנסת בשארה, מאחר שגם השר פריצקי הודיע על הסכמתו להצעת החוק. הצעת החוק הזאת חשובה והיא הוראת שעה. לכן, אני מבקש לתמוך בהצעת החוק. תודה רבה.</w:t>
      </w:r>
    </w:p>
    <w:p w14:paraId="7C982150" w14:textId="77777777" w:rsidR="00000000" w:rsidRDefault="00E01313">
      <w:pPr>
        <w:pStyle w:val="a0"/>
        <w:rPr>
          <w:rFonts w:hint="cs"/>
          <w:rtl/>
        </w:rPr>
      </w:pPr>
    </w:p>
    <w:p w14:paraId="734303EE" w14:textId="77777777" w:rsidR="00000000" w:rsidRDefault="00E01313">
      <w:pPr>
        <w:pStyle w:val="af1"/>
        <w:rPr>
          <w:rtl/>
        </w:rPr>
      </w:pPr>
      <w:r>
        <w:rPr>
          <w:rtl/>
        </w:rPr>
        <w:t>היו"ר מוחמד ברכה:</w:t>
      </w:r>
    </w:p>
    <w:p w14:paraId="6CFAA3B1" w14:textId="77777777" w:rsidR="00000000" w:rsidRDefault="00E01313">
      <w:pPr>
        <w:pStyle w:val="a0"/>
        <w:rPr>
          <w:rtl/>
        </w:rPr>
      </w:pPr>
    </w:p>
    <w:p w14:paraId="66669C3C" w14:textId="77777777" w:rsidR="00000000" w:rsidRDefault="00E01313">
      <w:pPr>
        <w:pStyle w:val="a0"/>
        <w:rPr>
          <w:rFonts w:hint="cs"/>
          <w:rtl/>
        </w:rPr>
      </w:pPr>
      <w:r>
        <w:rPr>
          <w:rFonts w:hint="cs"/>
          <w:rtl/>
        </w:rPr>
        <w:t xml:space="preserve">ישיב </w:t>
      </w:r>
      <w:r>
        <w:rPr>
          <w:rFonts w:hint="cs"/>
          <w:rtl/>
        </w:rPr>
        <w:t>בשם הממשלה שר התשתיות יוסף פריצקי.</w:t>
      </w:r>
    </w:p>
    <w:p w14:paraId="09848909" w14:textId="77777777" w:rsidR="00000000" w:rsidRDefault="00E01313">
      <w:pPr>
        <w:pStyle w:val="a0"/>
        <w:rPr>
          <w:rFonts w:hint="cs"/>
          <w:rtl/>
        </w:rPr>
      </w:pPr>
    </w:p>
    <w:p w14:paraId="3C89CC93" w14:textId="77777777" w:rsidR="00000000" w:rsidRDefault="00E01313">
      <w:pPr>
        <w:pStyle w:val="a"/>
        <w:rPr>
          <w:rtl/>
        </w:rPr>
      </w:pPr>
      <w:bookmarkStart w:id="386" w:name="FS000000520T28_01_2004_15_43_15"/>
      <w:bookmarkStart w:id="387" w:name="_Toc78873093"/>
      <w:bookmarkEnd w:id="386"/>
      <w:r>
        <w:rPr>
          <w:rFonts w:hint="eastAsia"/>
          <w:rtl/>
        </w:rPr>
        <w:t>שר</w:t>
      </w:r>
      <w:r>
        <w:rPr>
          <w:rtl/>
        </w:rPr>
        <w:t xml:space="preserve"> התשתיות הלאומיות יוסף פריצקי:</w:t>
      </w:r>
      <w:bookmarkEnd w:id="387"/>
    </w:p>
    <w:p w14:paraId="0D7A06FC" w14:textId="77777777" w:rsidR="00000000" w:rsidRDefault="00E01313">
      <w:pPr>
        <w:pStyle w:val="a0"/>
        <w:rPr>
          <w:rFonts w:hint="cs"/>
          <w:rtl/>
        </w:rPr>
      </w:pPr>
    </w:p>
    <w:p w14:paraId="1D6AB463" w14:textId="77777777" w:rsidR="00000000" w:rsidRDefault="00E01313">
      <w:pPr>
        <w:pStyle w:val="a0"/>
        <w:rPr>
          <w:rFonts w:hint="cs"/>
          <w:rtl/>
        </w:rPr>
      </w:pPr>
      <w:r>
        <w:rPr>
          <w:rFonts w:hint="cs"/>
          <w:rtl/>
        </w:rPr>
        <w:t>אדוני היושב-ראש, חברי חברי הכנסת, חוק הספקת חשמל (הוראת שעה) חוקק כדי לפתור בעיה של יישובים ומבנים רבים שלא היו מחוברים לרשת החשמל. הוא הוארך ב-1998 לשנה אחת. תוקפו הוארך שוב ב-2001. אבל</w:t>
      </w:r>
      <w:r>
        <w:rPr>
          <w:rFonts w:hint="cs"/>
          <w:rtl/>
        </w:rPr>
        <w:t xml:space="preserve"> מה לעשות, לא הספיקו לחבר את כל המבנים הכרוכים בחוק הזה. במשך התקופה שבה היה החוק בתוקף חוברו כ-8,000 מבנים לרשת. קצב החיבור מוערך בכ-1,000 מבנים לשנה. נוצר מצב שבו פקיעת תוקף החוק מנעה מ-3,000-4,000 מבנים להתחבר, אף שיש להם כל הזכות להתחבר לרשת החשמל, רוב</w:t>
      </w:r>
      <w:r>
        <w:rPr>
          <w:rFonts w:hint="cs"/>
          <w:rtl/>
        </w:rPr>
        <w:t xml:space="preserve">ם ככולם במגזר הערבי. מה שקורה הוא, שכתוצאה מזה המבנים מחוברים לרשת החשמל באופן פיראטי, וכמובן יש פגיעה קשה בעקרון השוויון. </w:t>
      </w:r>
    </w:p>
    <w:p w14:paraId="2196EE58" w14:textId="77777777" w:rsidR="00000000" w:rsidRDefault="00E01313">
      <w:pPr>
        <w:pStyle w:val="a0"/>
        <w:rPr>
          <w:rFonts w:hint="cs"/>
          <w:rtl/>
        </w:rPr>
      </w:pPr>
    </w:p>
    <w:p w14:paraId="3642582C" w14:textId="77777777" w:rsidR="00000000" w:rsidRDefault="00E01313">
      <w:pPr>
        <w:pStyle w:val="a0"/>
        <w:rPr>
          <w:rFonts w:hint="cs"/>
          <w:rtl/>
        </w:rPr>
      </w:pPr>
      <w:r>
        <w:rPr>
          <w:rFonts w:hint="cs"/>
          <w:rtl/>
        </w:rPr>
        <w:t>הייתי סבור שיש להאריך את תוקף חוק הספקת החשמל (הוראת שעה). הדבר נדון בוועדת שרים לענייני המגזר הלא-יהודי. אני חייב לומר, שראש הממשל</w:t>
      </w:r>
      <w:r>
        <w:rPr>
          <w:rFonts w:hint="cs"/>
          <w:rtl/>
        </w:rPr>
        <w:t>ה תמך תמיכה נמרצת בעמדתי. ועדת השרים החליטה לתמוך בחוק, והדבר הועבר לממשלה והממשלה אישרה. אני מבקש מהכנסת לתמוך בקריאה טרומית בחוקים האלה. ננסה לקדם אותם במהירות האפשרית. תודה.</w:t>
      </w:r>
    </w:p>
    <w:p w14:paraId="2A3D5E49" w14:textId="77777777" w:rsidR="00000000" w:rsidRDefault="00E01313">
      <w:pPr>
        <w:pStyle w:val="a0"/>
        <w:rPr>
          <w:rFonts w:hint="cs"/>
          <w:rtl/>
        </w:rPr>
      </w:pPr>
    </w:p>
    <w:p w14:paraId="0F56E93E" w14:textId="77777777" w:rsidR="00000000" w:rsidRDefault="00E01313">
      <w:pPr>
        <w:pStyle w:val="af1"/>
        <w:rPr>
          <w:rtl/>
        </w:rPr>
      </w:pPr>
      <w:r>
        <w:rPr>
          <w:rtl/>
        </w:rPr>
        <w:t>היו"ר מוחמד ברכה:</w:t>
      </w:r>
    </w:p>
    <w:p w14:paraId="143EB762" w14:textId="77777777" w:rsidR="00000000" w:rsidRDefault="00E01313">
      <w:pPr>
        <w:pStyle w:val="a0"/>
        <w:rPr>
          <w:rtl/>
        </w:rPr>
      </w:pPr>
    </w:p>
    <w:p w14:paraId="450DE57F" w14:textId="77777777" w:rsidR="00000000" w:rsidRDefault="00E01313">
      <w:pPr>
        <w:pStyle w:val="a0"/>
        <w:rPr>
          <w:rFonts w:hint="cs"/>
          <w:rtl/>
        </w:rPr>
      </w:pPr>
      <w:r>
        <w:rPr>
          <w:rFonts w:hint="cs"/>
          <w:rtl/>
        </w:rPr>
        <w:t xml:space="preserve">תודה. </w:t>
      </w:r>
    </w:p>
    <w:p w14:paraId="412A0A22" w14:textId="77777777" w:rsidR="00000000" w:rsidRDefault="00E01313">
      <w:pPr>
        <w:pStyle w:val="a0"/>
        <w:rPr>
          <w:rFonts w:hint="cs"/>
          <w:rtl/>
        </w:rPr>
      </w:pPr>
    </w:p>
    <w:p w14:paraId="04D3A1C2" w14:textId="77777777" w:rsidR="00000000" w:rsidRDefault="00E01313">
      <w:pPr>
        <w:pStyle w:val="a0"/>
        <w:rPr>
          <w:rFonts w:hint="cs"/>
          <w:rtl/>
        </w:rPr>
      </w:pPr>
      <w:r>
        <w:rPr>
          <w:rFonts w:hint="cs"/>
          <w:rtl/>
        </w:rPr>
        <w:t xml:space="preserve">אנחנו מצביעים על כל הצעת חוק בנפרד. הצעת חוק הספקת </w:t>
      </w:r>
      <w:r>
        <w:rPr>
          <w:rFonts w:hint="cs"/>
          <w:rtl/>
        </w:rPr>
        <w:t>חשמל (הוראת שעה) (תיקון - תחילה ותוקף), התשס"ג-2003, מאת חבר הכנסת עזמי בשארה - ההצבעה החלה.</w:t>
      </w:r>
    </w:p>
    <w:p w14:paraId="45F13611" w14:textId="77777777" w:rsidR="00000000" w:rsidRDefault="00E01313">
      <w:pPr>
        <w:pStyle w:val="ab"/>
        <w:bidi/>
        <w:rPr>
          <w:rtl/>
        </w:rPr>
      </w:pPr>
    </w:p>
    <w:p w14:paraId="51B3F28E" w14:textId="77777777" w:rsidR="00000000" w:rsidRDefault="00E01313">
      <w:pPr>
        <w:pStyle w:val="ab"/>
        <w:bidi/>
        <w:rPr>
          <w:rFonts w:hint="cs"/>
          <w:rtl/>
        </w:rPr>
      </w:pPr>
      <w:r>
        <w:rPr>
          <w:rFonts w:hint="cs"/>
          <w:rtl/>
        </w:rPr>
        <w:t>הצבעה מס' 11</w:t>
      </w:r>
    </w:p>
    <w:p w14:paraId="7F6D1D41" w14:textId="77777777" w:rsidR="00000000" w:rsidRDefault="00E01313">
      <w:pPr>
        <w:pStyle w:val="a0"/>
        <w:rPr>
          <w:rFonts w:hint="cs"/>
          <w:rtl/>
        </w:rPr>
      </w:pPr>
    </w:p>
    <w:p w14:paraId="1808477E" w14:textId="77777777" w:rsidR="00000000" w:rsidRDefault="00E01313">
      <w:pPr>
        <w:pStyle w:val="ac"/>
        <w:bidi/>
        <w:rPr>
          <w:rFonts w:hint="cs"/>
          <w:rtl/>
        </w:rPr>
      </w:pPr>
      <w:r>
        <w:rPr>
          <w:rFonts w:hint="cs"/>
          <w:rtl/>
        </w:rPr>
        <w:t>בעד ההצעה להעביר את הצעת החוק לדיון מוקדם בוועדה - 37</w:t>
      </w:r>
    </w:p>
    <w:p w14:paraId="10AB7070" w14:textId="77777777" w:rsidR="00000000" w:rsidRDefault="00E01313">
      <w:pPr>
        <w:pStyle w:val="ac"/>
        <w:bidi/>
        <w:rPr>
          <w:rFonts w:hint="cs"/>
          <w:rtl/>
        </w:rPr>
      </w:pPr>
      <w:r>
        <w:rPr>
          <w:rFonts w:hint="cs"/>
          <w:rtl/>
        </w:rPr>
        <w:t>נגד - 1</w:t>
      </w:r>
    </w:p>
    <w:p w14:paraId="1C052CFD" w14:textId="77777777" w:rsidR="00000000" w:rsidRDefault="00E01313">
      <w:pPr>
        <w:pStyle w:val="ac"/>
        <w:bidi/>
        <w:rPr>
          <w:rFonts w:hint="cs"/>
          <w:rtl/>
        </w:rPr>
      </w:pPr>
      <w:r>
        <w:rPr>
          <w:rFonts w:hint="cs"/>
          <w:rtl/>
        </w:rPr>
        <w:t>נמנעים - אין</w:t>
      </w:r>
    </w:p>
    <w:p w14:paraId="0D9BB783" w14:textId="77777777" w:rsidR="00000000" w:rsidRDefault="00E01313">
      <w:pPr>
        <w:pStyle w:val="ad"/>
        <w:bidi/>
        <w:rPr>
          <w:rFonts w:hint="cs"/>
          <w:rtl/>
        </w:rPr>
      </w:pPr>
      <w:r>
        <w:rPr>
          <w:rFonts w:hint="cs"/>
          <w:rtl/>
        </w:rPr>
        <w:t>ההצעה להעביר את הצעת חוק הספקת חשמל (הוראת שעה) (תיקון - תחילה ותוקף), הת</w:t>
      </w:r>
      <w:r>
        <w:rPr>
          <w:rFonts w:hint="cs"/>
          <w:rtl/>
        </w:rPr>
        <w:t>שס"ג-2003, לדיון מוקדם בוועדת הכלכלה נתקבלה.</w:t>
      </w:r>
    </w:p>
    <w:p w14:paraId="29DBC8A6" w14:textId="77777777" w:rsidR="00000000" w:rsidRDefault="00E01313">
      <w:pPr>
        <w:pStyle w:val="a0"/>
        <w:rPr>
          <w:rFonts w:hint="cs"/>
          <w:rtl/>
        </w:rPr>
      </w:pPr>
    </w:p>
    <w:p w14:paraId="6FAD5AA6" w14:textId="77777777" w:rsidR="00000000" w:rsidRDefault="00E01313">
      <w:pPr>
        <w:pStyle w:val="af1"/>
        <w:rPr>
          <w:rtl/>
        </w:rPr>
      </w:pPr>
      <w:r>
        <w:rPr>
          <w:rtl/>
        </w:rPr>
        <w:t>היו"ר מוחמד ברכה:</w:t>
      </w:r>
    </w:p>
    <w:p w14:paraId="687B840B" w14:textId="77777777" w:rsidR="00000000" w:rsidRDefault="00E01313">
      <w:pPr>
        <w:pStyle w:val="a0"/>
        <w:rPr>
          <w:rtl/>
        </w:rPr>
      </w:pPr>
    </w:p>
    <w:p w14:paraId="65859002" w14:textId="77777777" w:rsidR="00000000" w:rsidRDefault="00E01313">
      <w:pPr>
        <w:pStyle w:val="a0"/>
        <w:rPr>
          <w:rFonts w:hint="cs"/>
          <w:rtl/>
        </w:rPr>
      </w:pPr>
      <w:r>
        <w:rPr>
          <w:rFonts w:hint="cs"/>
          <w:rtl/>
        </w:rPr>
        <w:t>הצעת החוק התקבלה ברוב של 38 חברי כנסת, לרבות קולו של יושב-ראש הכנסת, ובהתנגדות של חבר כנסת אחד.</w:t>
      </w:r>
    </w:p>
    <w:p w14:paraId="4FF279C9" w14:textId="77777777" w:rsidR="00000000" w:rsidRDefault="00E01313">
      <w:pPr>
        <w:pStyle w:val="a0"/>
        <w:rPr>
          <w:rFonts w:hint="cs"/>
          <w:rtl/>
        </w:rPr>
      </w:pPr>
    </w:p>
    <w:p w14:paraId="243704CA" w14:textId="77777777" w:rsidR="00000000" w:rsidRDefault="00E01313">
      <w:pPr>
        <w:pStyle w:val="af0"/>
        <w:rPr>
          <w:rtl/>
        </w:rPr>
      </w:pPr>
      <w:r>
        <w:rPr>
          <w:rFonts w:hint="eastAsia"/>
          <w:rtl/>
        </w:rPr>
        <w:t>דליה</w:t>
      </w:r>
      <w:r>
        <w:rPr>
          <w:rtl/>
        </w:rPr>
        <w:t xml:space="preserve"> איציק (העבודה-מימד):</w:t>
      </w:r>
    </w:p>
    <w:p w14:paraId="6DBF7B04" w14:textId="77777777" w:rsidR="00000000" w:rsidRDefault="00E01313">
      <w:pPr>
        <w:pStyle w:val="a0"/>
        <w:rPr>
          <w:rFonts w:hint="cs"/>
          <w:rtl/>
        </w:rPr>
      </w:pPr>
    </w:p>
    <w:p w14:paraId="65DF4D26" w14:textId="77777777" w:rsidR="00000000" w:rsidRDefault="00E01313">
      <w:pPr>
        <w:pStyle w:val="a0"/>
        <w:rPr>
          <w:rFonts w:hint="cs"/>
          <w:rtl/>
        </w:rPr>
      </w:pPr>
      <w:r>
        <w:rPr>
          <w:rFonts w:hint="cs"/>
          <w:rtl/>
        </w:rPr>
        <w:t>לוועדת הכלכלה.</w:t>
      </w:r>
    </w:p>
    <w:p w14:paraId="429F9F05" w14:textId="77777777" w:rsidR="00000000" w:rsidRDefault="00E01313">
      <w:pPr>
        <w:pStyle w:val="a0"/>
        <w:rPr>
          <w:rFonts w:hint="cs"/>
          <w:rtl/>
        </w:rPr>
      </w:pPr>
    </w:p>
    <w:p w14:paraId="00A45218" w14:textId="77777777" w:rsidR="00000000" w:rsidRDefault="00E01313">
      <w:pPr>
        <w:pStyle w:val="af1"/>
        <w:rPr>
          <w:rtl/>
        </w:rPr>
      </w:pPr>
      <w:r>
        <w:rPr>
          <w:rtl/>
        </w:rPr>
        <w:t>היו"ר מוחמד ברכה:</w:t>
      </w:r>
    </w:p>
    <w:p w14:paraId="3AEE1CF0" w14:textId="77777777" w:rsidR="00000000" w:rsidRDefault="00E01313">
      <w:pPr>
        <w:pStyle w:val="a0"/>
        <w:rPr>
          <w:rtl/>
        </w:rPr>
      </w:pPr>
    </w:p>
    <w:p w14:paraId="5BD90232" w14:textId="77777777" w:rsidR="00000000" w:rsidRDefault="00E01313">
      <w:pPr>
        <w:pStyle w:val="a0"/>
        <w:rPr>
          <w:rFonts w:hint="cs"/>
          <w:rtl/>
        </w:rPr>
      </w:pPr>
      <w:r>
        <w:rPr>
          <w:rFonts w:hint="cs"/>
          <w:rtl/>
        </w:rPr>
        <w:t>היא תועבר, כמובן, לוועדת הכלכלה.</w:t>
      </w:r>
    </w:p>
    <w:p w14:paraId="2F3629C2" w14:textId="77777777" w:rsidR="00000000" w:rsidRDefault="00E01313">
      <w:pPr>
        <w:pStyle w:val="a0"/>
        <w:rPr>
          <w:rFonts w:hint="cs"/>
          <w:rtl/>
        </w:rPr>
      </w:pPr>
    </w:p>
    <w:p w14:paraId="4BECB90A" w14:textId="77777777" w:rsidR="00000000" w:rsidRDefault="00E01313">
      <w:pPr>
        <w:pStyle w:val="a0"/>
        <w:rPr>
          <w:rFonts w:hint="cs"/>
          <w:rtl/>
        </w:rPr>
      </w:pPr>
      <w:r>
        <w:rPr>
          <w:rFonts w:hint="cs"/>
          <w:rtl/>
        </w:rPr>
        <w:t>אנחנו עוברים להצבעה על הצעת החוק השנייה באותו נושא: הצעת חוק הספקת החשמל (הוראת שעה) (תיקון - הארכת תוקף), התשס"ד-2003, מאת חבר הכנסת טלב אלסאנע. ההצבעה החלה. מי בעד? מי נגד?</w:t>
      </w:r>
    </w:p>
    <w:p w14:paraId="53838C00" w14:textId="77777777" w:rsidR="00000000" w:rsidRDefault="00E01313">
      <w:pPr>
        <w:pStyle w:val="a0"/>
        <w:rPr>
          <w:rFonts w:hint="cs"/>
          <w:rtl/>
        </w:rPr>
      </w:pPr>
    </w:p>
    <w:p w14:paraId="789EADE5" w14:textId="77777777" w:rsidR="00000000" w:rsidRDefault="00E01313">
      <w:pPr>
        <w:pStyle w:val="ab"/>
        <w:bidi/>
        <w:rPr>
          <w:rFonts w:hint="cs"/>
          <w:rtl/>
        </w:rPr>
      </w:pPr>
      <w:r>
        <w:rPr>
          <w:rFonts w:hint="cs"/>
          <w:rtl/>
        </w:rPr>
        <w:t>הצבעה מס' 12</w:t>
      </w:r>
    </w:p>
    <w:p w14:paraId="7A82187C" w14:textId="77777777" w:rsidR="00000000" w:rsidRDefault="00E01313">
      <w:pPr>
        <w:pStyle w:val="a0"/>
        <w:rPr>
          <w:rFonts w:hint="cs"/>
          <w:rtl/>
        </w:rPr>
      </w:pPr>
    </w:p>
    <w:p w14:paraId="6BF23545" w14:textId="77777777" w:rsidR="00000000" w:rsidRDefault="00E01313">
      <w:pPr>
        <w:pStyle w:val="ac"/>
        <w:bidi/>
        <w:rPr>
          <w:rFonts w:hint="cs"/>
          <w:rtl/>
        </w:rPr>
      </w:pPr>
      <w:r>
        <w:rPr>
          <w:rFonts w:hint="cs"/>
          <w:rtl/>
        </w:rPr>
        <w:t>בעד ההצעה להעביר את הצעת החוק לדיון מוקדם בוועדה - 41</w:t>
      </w:r>
    </w:p>
    <w:p w14:paraId="45F28B62" w14:textId="77777777" w:rsidR="00000000" w:rsidRDefault="00E01313">
      <w:pPr>
        <w:pStyle w:val="ac"/>
        <w:bidi/>
        <w:rPr>
          <w:rFonts w:hint="cs"/>
          <w:rtl/>
        </w:rPr>
      </w:pPr>
      <w:r>
        <w:rPr>
          <w:rFonts w:hint="cs"/>
          <w:rtl/>
        </w:rPr>
        <w:t>נגד - 1</w:t>
      </w:r>
    </w:p>
    <w:p w14:paraId="04D9F710" w14:textId="77777777" w:rsidR="00000000" w:rsidRDefault="00E01313">
      <w:pPr>
        <w:pStyle w:val="ac"/>
        <w:bidi/>
        <w:rPr>
          <w:rFonts w:hint="cs"/>
          <w:rtl/>
        </w:rPr>
      </w:pPr>
      <w:r>
        <w:rPr>
          <w:rFonts w:hint="cs"/>
          <w:rtl/>
        </w:rPr>
        <w:t>נמ</w:t>
      </w:r>
      <w:r>
        <w:rPr>
          <w:rFonts w:hint="cs"/>
          <w:rtl/>
        </w:rPr>
        <w:t>נעים - אין</w:t>
      </w:r>
    </w:p>
    <w:p w14:paraId="38E7C6BA" w14:textId="77777777" w:rsidR="00000000" w:rsidRDefault="00E01313">
      <w:pPr>
        <w:pStyle w:val="ad"/>
        <w:bidi/>
        <w:rPr>
          <w:rFonts w:hint="cs"/>
          <w:rtl/>
        </w:rPr>
      </w:pPr>
      <w:r>
        <w:rPr>
          <w:rFonts w:hint="cs"/>
          <w:rtl/>
        </w:rPr>
        <w:t>ההצעה להעביר את הצעת חוק הספקת החשמל (הוראת שעה) (תיקון - הארכת תוקף), התשס"ד-2003, לדיון מוקדם בוועדת הכלכלה נתקבלה.</w:t>
      </w:r>
    </w:p>
    <w:p w14:paraId="2EBFA3F7" w14:textId="77777777" w:rsidR="00000000" w:rsidRDefault="00E01313">
      <w:pPr>
        <w:pStyle w:val="a0"/>
        <w:rPr>
          <w:rFonts w:hint="cs"/>
          <w:rtl/>
        </w:rPr>
      </w:pPr>
    </w:p>
    <w:p w14:paraId="0901FEC5" w14:textId="77777777" w:rsidR="00000000" w:rsidRDefault="00E01313">
      <w:pPr>
        <w:pStyle w:val="af1"/>
        <w:rPr>
          <w:rtl/>
        </w:rPr>
      </w:pPr>
      <w:r>
        <w:rPr>
          <w:rtl/>
        </w:rPr>
        <w:t>היו"ר מוחמד ברכה:</w:t>
      </w:r>
    </w:p>
    <w:p w14:paraId="2C977C59" w14:textId="77777777" w:rsidR="00000000" w:rsidRDefault="00E01313">
      <w:pPr>
        <w:pStyle w:val="a0"/>
        <w:rPr>
          <w:rtl/>
        </w:rPr>
      </w:pPr>
    </w:p>
    <w:p w14:paraId="4A8A1F53" w14:textId="77777777" w:rsidR="00000000" w:rsidRDefault="00E01313">
      <w:pPr>
        <w:pStyle w:val="a0"/>
        <w:rPr>
          <w:rFonts w:hint="cs"/>
          <w:rtl/>
        </w:rPr>
      </w:pPr>
      <w:r>
        <w:rPr>
          <w:rFonts w:hint="cs"/>
          <w:rtl/>
        </w:rPr>
        <w:t>הצעת החוק התקבלה, וגם היא תועבר לוועדת הכלכלה, ברוב של 42 חברי כנסת, לרבות קולו של יושב-ראש הכנסת, ובהתנגדו</w:t>
      </w:r>
      <w:r>
        <w:rPr>
          <w:rFonts w:hint="cs"/>
          <w:rtl/>
        </w:rPr>
        <w:t>ת של חבר כנסת אחד.</w:t>
      </w:r>
    </w:p>
    <w:p w14:paraId="2FE08773" w14:textId="77777777" w:rsidR="00000000" w:rsidRDefault="00E01313">
      <w:pPr>
        <w:pStyle w:val="a2"/>
        <w:rPr>
          <w:rFonts w:hint="cs"/>
          <w:rtl/>
        </w:rPr>
      </w:pPr>
    </w:p>
    <w:p w14:paraId="53B90784" w14:textId="77777777" w:rsidR="00000000" w:rsidRDefault="00E01313">
      <w:pPr>
        <w:pStyle w:val="a0"/>
        <w:rPr>
          <w:rFonts w:hint="cs"/>
          <w:rtl/>
        </w:rPr>
      </w:pPr>
    </w:p>
    <w:p w14:paraId="7C622A64" w14:textId="77777777" w:rsidR="00000000" w:rsidRDefault="00E01313">
      <w:pPr>
        <w:pStyle w:val="a2"/>
        <w:rPr>
          <w:rFonts w:hint="cs"/>
          <w:rtl/>
        </w:rPr>
      </w:pPr>
      <w:bookmarkStart w:id="388" w:name="CS21529FI0021529T28_01_2004_15_52_47"/>
      <w:bookmarkStart w:id="389" w:name="_Toc78873094"/>
      <w:bookmarkEnd w:id="388"/>
      <w:r>
        <w:rPr>
          <w:rtl/>
        </w:rPr>
        <w:t>הצ</w:t>
      </w:r>
      <w:r>
        <w:rPr>
          <w:rFonts w:hint="cs"/>
          <w:rtl/>
        </w:rPr>
        <w:t>עת חוק</w:t>
      </w:r>
      <w:r>
        <w:rPr>
          <w:rtl/>
        </w:rPr>
        <w:t xml:space="preserve"> הדגל והסמל (המנון המדינה), התשס"</w:t>
      </w:r>
      <w:r>
        <w:rPr>
          <w:rFonts w:hint="cs"/>
          <w:rtl/>
        </w:rPr>
        <w:t>ד</w:t>
      </w:r>
      <w:r>
        <w:rPr>
          <w:rtl/>
        </w:rPr>
        <w:t>-200</w:t>
      </w:r>
      <w:r>
        <w:rPr>
          <w:rFonts w:hint="cs"/>
          <w:rtl/>
        </w:rPr>
        <w:t>4</w:t>
      </w:r>
      <w:bookmarkEnd w:id="389"/>
    </w:p>
    <w:p w14:paraId="5D013D8E" w14:textId="77777777" w:rsidR="00000000" w:rsidRDefault="00E01313">
      <w:pPr>
        <w:pStyle w:val="a0"/>
        <w:ind w:firstLine="0"/>
        <w:rPr>
          <w:rFonts w:hint="cs"/>
          <w:rtl/>
        </w:rPr>
      </w:pPr>
      <w:r>
        <w:rPr>
          <w:rtl/>
        </w:rPr>
        <w:t>[נספחות.]</w:t>
      </w:r>
    </w:p>
    <w:p w14:paraId="13A35AEA" w14:textId="77777777" w:rsidR="00000000" w:rsidRDefault="00E01313">
      <w:pPr>
        <w:pStyle w:val="-0"/>
        <w:rPr>
          <w:rtl/>
        </w:rPr>
      </w:pPr>
      <w:r>
        <w:rPr>
          <w:rFonts w:hint="cs"/>
          <w:rtl/>
        </w:rPr>
        <w:t>(הצעת חבר הכנסת מיכאל נודלמן)</w:t>
      </w:r>
      <w:r>
        <w:rPr>
          <w:rtl/>
        </w:rPr>
        <w:t xml:space="preserve"> </w:t>
      </w:r>
    </w:p>
    <w:p w14:paraId="7CE36CD0" w14:textId="77777777" w:rsidR="00000000" w:rsidRDefault="00E01313">
      <w:pPr>
        <w:pStyle w:val="-0"/>
        <w:rPr>
          <w:rFonts w:hint="cs"/>
          <w:rtl/>
        </w:rPr>
      </w:pPr>
    </w:p>
    <w:p w14:paraId="3BD27567" w14:textId="77777777" w:rsidR="00000000" w:rsidRDefault="00E01313">
      <w:pPr>
        <w:pStyle w:val="af1"/>
        <w:rPr>
          <w:rtl/>
        </w:rPr>
      </w:pPr>
      <w:r>
        <w:rPr>
          <w:rtl/>
        </w:rPr>
        <w:t>היו"ר מוחמד ברכה:</w:t>
      </w:r>
    </w:p>
    <w:p w14:paraId="13EEC46A" w14:textId="77777777" w:rsidR="00000000" w:rsidRDefault="00E01313">
      <w:pPr>
        <w:pStyle w:val="a0"/>
        <w:rPr>
          <w:rtl/>
        </w:rPr>
      </w:pPr>
    </w:p>
    <w:p w14:paraId="49F1E1BC" w14:textId="77777777" w:rsidR="00000000" w:rsidRDefault="00E01313">
      <w:pPr>
        <w:pStyle w:val="a0"/>
        <w:rPr>
          <w:rFonts w:hint="cs"/>
          <w:rtl/>
        </w:rPr>
      </w:pPr>
      <w:r>
        <w:rPr>
          <w:rFonts w:hint="cs"/>
          <w:rtl/>
        </w:rPr>
        <w:t>אנחנו עוברים לנושא הבא: הצעת חוק פ/1785 - הצעת חוק הדגל והסמל (המנון המדינה), התשס"ד-2004, מאת חבר הכנסת מיכאל נודלמן, שינמק מ</w:t>
      </w:r>
      <w:r>
        <w:rPr>
          <w:rFonts w:hint="cs"/>
          <w:rtl/>
        </w:rPr>
        <w:t>המקום. בבקשה.</w:t>
      </w:r>
    </w:p>
    <w:p w14:paraId="5F6DD139" w14:textId="77777777" w:rsidR="00000000" w:rsidRDefault="00E01313">
      <w:pPr>
        <w:pStyle w:val="a0"/>
        <w:rPr>
          <w:rFonts w:hint="cs"/>
          <w:rtl/>
        </w:rPr>
      </w:pPr>
    </w:p>
    <w:p w14:paraId="13004F14" w14:textId="77777777" w:rsidR="00000000" w:rsidRDefault="00E01313">
      <w:pPr>
        <w:pStyle w:val="a"/>
        <w:rPr>
          <w:rtl/>
        </w:rPr>
      </w:pPr>
      <w:bookmarkStart w:id="390" w:name="FS000000565T28_01_2004_15_53_25"/>
      <w:bookmarkStart w:id="391" w:name="_Toc78873095"/>
      <w:bookmarkEnd w:id="390"/>
      <w:r>
        <w:rPr>
          <w:rFonts w:hint="eastAsia"/>
          <w:rtl/>
        </w:rPr>
        <w:t>מיכאל</w:t>
      </w:r>
      <w:r>
        <w:rPr>
          <w:rtl/>
        </w:rPr>
        <w:t xml:space="preserve"> נודלמן (האיחוד הלאומי - ישראל ביתנו):</w:t>
      </w:r>
      <w:bookmarkEnd w:id="391"/>
    </w:p>
    <w:p w14:paraId="0DE65DCD" w14:textId="77777777" w:rsidR="00000000" w:rsidRDefault="00E01313">
      <w:pPr>
        <w:pStyle w:val="a0"/>
        <w:rPr>
          <w:rFonts w:hint="cs"/>
          <w:rtl/>
        </w:rPr>
      </w:pPr>
    </w:p>
    <w:p w14:paraId="59A94967" w14:textId="77777777" w:rsidR="00000000" w:rsidRDefault="00E01313">
      <w:pPr>
        <w:pStyle w:val="a0"/>
        <w:rPr>
          <w:rFonts w:hint="cs"/>
          <w:rtl/>
        </w:rPr>
      </w:pPr>
      <w:r>
        <w:rPr>
          <w:rFonts w:hint="cs"/>
          <w:rtl/>
        </w:rPr>
        <w:t xml:space="preserve">אדוני היושב-ראש, חברי הכנסת, בניגוד לסמלים לאומיים, כמו סמל המדינה והדגל, שמעמדם עוגן מאז הקמת המדינה, מעמד "התקווה" כהמנון הלאומי של מדינת ישראל לא הוגדר ולא עוגן בחוק רשמי, כמו שזה מקובל. בהצעת </w:t>
      </w:r>
      <w:r>
        <w:rPr>
          <w:rFonts w:hint="cs"/>
          <w:rtl/>
        </w:rPr>
        <w:t>החוק אני מציע לעגן את מעמד ההמנון עם שאר סמלי המדינה, שהם הדגל והסמל.</w:t>
      </w:r>
    </w:p>
    <w:p w14:paraId="4E71DCA5" w14:textId="77777777" w:rsidR="00000000" w:rsidRDefault="00E01313">
      <w:pPr>
        <w:pStyle w:val="a0"/>
        <w:rPr>
          <w:rFonts w:hint="cs"/>
          <w:rtl/>
        </w:rPr>
      </w:pPr>
    </w:p>
    <w:p w14:paraId="012A72D2" w14:textId="77777777" w:rsidR="00000000" w:rsidRDefault="00E01313">
      <w:pPr>
        <w:pStyle w:val="af1"/>
        <w:rPr>
          <w:rtl/>
        </w:rPr>
      </w:pPr>
      <w:r>
        <w:rPr>
          <w:rFonts w:hint="eastAsia"/>
          <w:rtl/>
        </w:rPr>
        <w:t>היו</w:t>
      </w:r>
      <w:r>
        <w:rPr>
          <w:rtl/>
        </w:rPr>
        <w:t>"ר מוחמד ברכה:</w:t>
      </w:r>
    </w:p>
    <w:p w14:paraId="5483A3B3" w14:textId="77777777" w:rsidR="00000000" w:rsidRDefault="00E01313">
      <w:pPr>
        <w:pStyle w:val="a0"/>
        <w:rPr>
          <w:rtl/>
        </w:rPr>
      </w:pPr>
    </w:p>
    <w:p w14:paraId="592BF9D2" w14:textId="77777777" w:rsidR="00000000" w:rsidRDefault="00E01313">
      <w:pPr>
        <w:pStyle w:val="a0"/>
        <w:rPr>
          <w:rFonts w:hint="cs"/>
          <w:rtl/>
        </w:rPr>
      </w:pPr>
      <w:r>
        <w:rPr>
          <w:rFonts w:hint="cs"/>
          <w:rtl/>
        </w:rPr>
        <w:t>תודה. אני מבין ששר הפנים לא ישיב, אלא השר המקשר, השר גדעון עזרא. אדוני, בבקשה.</w:t>
      </w:r>
    </w:p>
    <w:p w14:paraId="071BD2E5" w14:textId="77777777" w:rsidR="00000000" w:rsidRDefault="00E01313">
      <w:pPr>
        <w:pStyle w:val="a0"/>
        <w:rPr>
          <w:rFonts w:hint="cs"/>
          <w:rtl/>
        </w:rPr>
      </w:pPr>
    </w:p>
    <w:p w14:paraId="51765A5B" w14:textId="77777777" w:rsidR="00000000" w:rsidRDefault="00E01313">
      <w:pPr>
        <w:pStyle w:val="a"/>
        <w:rPr>
          <w:rtl/>
        </w:rPr>
      </w:pPr>
      <w:bookmarkStart w:id="392" w:name="FS000000474T28_01_2004_15_56_16"/>
      <w:bookmarkStart w:id="393" w:name="_Toc78873096"/>
      <w:bookmarkEnd w:id="392"/>
      <w:r>
        <w:rPr>
          <w:rFonts w:hint="eastAsia"/>
          <w:rtl/>
        </w:rPr>
        <w:t>השר</w:t>
      </w:r>
      <w:r>
        <w:rPr>
          <w:rtl/>
        </w:rPr>
        <w:t xml:space="preserve"> גדעון עזרא:</w:t>
      </w:r>
      <w:bookmarkEnd w:id="393"/>
    </w:p>
    <w:p w14:paraId="4475339E" w14:textId="77777777" w:rsidR="00000000" w:rsidRDefault="00E01313">
      <w:pPr>
        <w:pStyle w:val="a0"/>
        <w:rPr>
          <w:rFonts w:hint="cs"/>
          <w:rtl/>
        </w:rPr>
      </w:pPr>
    </w:p>
    <w:p w14:paraId="5F4A1714" w14:textId="77777777" w:rsidR="00000000" w:rsidRDefault="00E01313">
      <w:pPr>
        <w:pStyle w:val="a0"/>
        <w:rPr>
          <w:rFonts w:hint="cs"/>
          <w:rtl/>
        </w:rPr>
      </w:pPr>
      <w:r>
        <w:rPr>
          <w:rFonts w:hint="cs"/>
          <w:rtl/>
        </w:rPr>
        <w:t>הממשלה תומכת בהצעת החוק של חבר הכנסת נודלמן, ולכן אני מבקש מחברי הכנס</w:t>
      </w:r>
      <w:r>
        <w:rPr>
          <w:rFonts w:hint="cs"/>
          <w:rtl/>
        </w:rPr>
        <w:t>ת להצביע בעדה. תודה.</w:t>
      </w:r>
    </w:p>
    <w:p w14:paraId="38643C93" w14:textId="77777777" w:rsidR="00000000" w:rsidRDefault="00E01313">
      <w:pPr>
        <w:pStyle w:val="a0"/>
        <w:rPr>
          <w:rFonts w:hint="cs"/>
          <w:rtl/>
        </w:rPr>
      </w:pPr>
    </w:p>
    <w:p w14:paraId="787492DD" w14:textId="77777777" w:rsidR="00000000" w:rsidRDefault="00E01313">
      <w:pPr>
        <w:pStyle w:val="af1"/>
        <w:rPr>
          <w:rtl/>
        </w:rPr>
      </w:pPr>
      <w:r>
        <w:rPr>
          <w:rtl/>
        </w:rPr>
        <w:t>היו"ר מוחמד ברכה:</w:t>
      </w:r>
    </w:p>
    <w:p w14:paraId="2B3322B8" w14:textId="77777777" w:rsidR="00000000" w:rsidRDefault="00E01313">
      <w:pPr>
        <w:pStyle w:val="a0"/>
        <w:rPr>
          <w:rtl/>
        </w:rPr>
      </w:pPr>
    </w:p>
    <w:p w14:paraId="63C7BF30" w14:textId="77777777" w:rsidR="00000000" w:rsidRDefault="00E01313">
      <w:pPr>
        <w:pStyle w:val="a0"/>
        <w:rPr>
          <w:rFonts w:hint="cs"/>
          <w:rtl/>
        </w:rPr>
      </w:pPr>
      <w:r>
        <w:rPr>
          <w:rFonts w:hint="cs"/>
          <w:rtl/>
        </w:rPr>
        <w:t>הממשלה מסכימה, אבל חבר הכנסת טלב אלסאנע מתנגד. אדוני, בבקשה, לרשותך שלוש דקות להתנגדות.</w:t>
      </w:r>
    </w:p>
    <w:p w14:paraId="00FE862F" w14:textId="77777777" w:rsidR="00000000" w:rsidRDefault="00E01313">
      <w:pPr>
        <w:pStyle w:val="a0"/>
        <w:rPr>
          <w:rFonts w:hint="cs"/>
          <w:rtl/>
        </w:rPr>
      </w:pPr>
    </w:p>
    <w:p w14:paraId="3F6E6236" w14:textId="77777777" w:rsidR="00000000" w:rsidRDefault="00E01313">
      <w:pPr>
        <w:pStyle w:val="a"/>
        <w:rPr>
          <w:rtl/>
        </w:rPr>
      </w:pPr>
      <w:bookmarkStart w:id="394" w:name="FS000000549T28_01_2004_15_56_56"/>
      <w:bookmarkStart w:id="395" w:name="_Toc78873097"/>
      <w:bookmarkEnd w:id="394"/>
      <w:r>
        <w:rPr>
          <w:rFonts w:hint="eastAsia"/>
          <w:rtl/>
        </w:rPr>
        <w:t>טלב</w:t>
      </w:r>
      <w:r>
        <w:rPr>
          <w:rtl/>
        </w:rPr>
        <w:t xml:space="preserve"> אלסאנע (רע"ם):</w:t>
      </w:r>
      <w:bookmarkEnd w:id="395"/>
    </w:p>
    <w:p w14:paraId="08BA80BF" w14:textId="77777777" w:rsidR="00000000" w:rsidRDefault="00E01313">
      <w:pPr>
        <w:pStyle w:val="a0"/>
        <w:rPr>
          <w:rFonts w:hint="cs"/>
          <w:rtl/>
        </w:rPr>
      </w:pPr>
    </w:p>
    <w:p w14:paraId="75E9D721" w14:textId="77777777" w:rsidR="00000000" w:rsidRDefault="00E01313">
      <w:pPr>
        <w:pStyle w:val="a0"/>
        <w:rPr>
          <w:rFonts w:hint="cs"/>
          <w:rtl/>
        </w:rPr>
      </w:pPr>
      <w:r>
        <w:rPr>
          <w:rFonts w:hint="cs"/>
          <w:rtl/>
        </w:rPr>
        <w:t xml:space="preserve">אדוני היושב-ראש, חברי הכנסת, אני מודע לחשיבות הסמלים. אומנם, חשיבותם היא לא ממהות, אלא מהדבר הסימבולי שהם </w:t>
      </w:r>
      <w:r>
        <w:rPr>
          <w:rFonts w:hint="cs"/>
          <w:rtl/>
        </w:rPr>
        <w:t>מרמזים עליו. לכן, לדעתי, מדינת ישראל, כמדינה דמוקרטית, צריכה לשקף בסמליה את הערכים הדמוקרטיים והערכים האזרחיים של המדינה. היא צריכה להביא בחשבון לא רק את הממד הדתי היהודי בסמליה, אלא גם את הממד האזרחי. כלומר, אני לא שולל את הצורך שהממד היהודי ימצא את ביטוי</w:t>
      </w:r>
      <w:r>
        <w:rPr>
          <w:rFonts w:hint="cs"/>
          <w:rtl/>
        </w:rPr>
        <w:t>ו בסמלים - -</w:t>
      </w:r>
    </w:p>
    <w:p w14:paraId="26EF1296" w14:textId="77777777" w:rsidR="00000000" w:rsidRDefault="00E01313">
      <w:pPr>
        <w:pStyle w:val="af0"/>
        <w:rPr>
          <w:rtl/>
        </w:rPr>
      </w:pPr>
    </w:p>
    <w:p w14:paraId="3CA8D93D" w14:textId="77777777" w:rsidR="00000000" w:rsidRDefault="00E01313">
      <w:pPr>
        <w:pStyle w:val="af0"/>
        <w:rPr>
          <w:rtl/>
        </w:rPr>
      </w:pPr>
      <w:r>
        <w:rPr>
          <w:rtl/>
        </w:rPr>
        <w:t>אילן שלגי (שינוי):</w:t>
      </w:r>
    </w:p>
    <w:p w14:paraId="34A2BD59" w14:textId="77777777" w:rsidR="00000000" w:rsidRDefault="00E01313">
      <w:pPr>
        <w:pStyle w:val="a0"/>
        <w:rPr>
          <w:rtl/>
        </w:rPr>
      </w:pPr>
    </w:p>
    <w:p w14:paraId="6246BE0C" w14:textId="77777777" w:rsidR="00000000" w:rsidRDefault="00E01313">
      <w:pPr>
        <w:pStyle w:val="a0"/>
        <w:rPr>
          <w:rFonts w:hint="cs"/>
          <w:rtl/>
        </w:rPr>
      </w:pPr>
      <w:r>
        <w:rPr>
          <w:rFonts w:hint="cs"/>
          <w:rtl/>
        </w:rPr>
        <w:t>יהודי, ולא דתי. יהודי לאומי.</w:t>
      </w:r>
    </w:p>
    <w:p w14:paraId="4EF5AD79" w14:textId="77777777" w:rsidR="00000000" w:rsidRDefault="00E01313">
      <w:pPr>
        <w:pStyle w:val="a0"/>
        <w:rPr>
          <w:rFonts w:hint="cs"/>
          <w:rtl/>
        </w:rPr>
      </w:pPr>
    </w:p>
    <w:p w14:paraId="420CD000" w14:textId="77777777" w:rsidR="00000000" w:rsidRDefault="00E01313">
      <w:pPr>
        <w:pStyle w:val="-"/>
        <w:rPr>
          <w:rtl/>
        </w:rPr>
      </w:pPr>
      <w:bookmarkStart w:id="396" w:name="FS000000549T28_01_2004_16_00_38C"/>
      <w:bookmarkEnd w:id="396"/>
      <w:r>
        <w:rPr>
          <w:rtl/>
        </w:rPr>
        <w:t>טלב אלסאנע (רע"ם):</w:t>
      </w:r>
    </w:p>
    <w:p w14:paraId="00947010" w14:textId="77777777" w:rsidR="00000000" w:rsidRDefault="00E01313">
      <w:pPr>
        <w:pStyle w:val="a0"/>
        <w:rPr>
          <w:rtl/>
        </w:rPr>
      </w:pPr>
    </w:p>
    <w:p w14:paraId="599BC40B" w14:textId="77777777" w:rsidR="00000000" w:rsidRDefault="00E01313">
      <w:pPr>
        <w:pStyle w:val="a0"/>
        <w:rPr>
          <w:rFonts w:hint="cs"/>
          <w:rtl/>
        </w:rPr>
      </w:pPr>
      <w:r>
        <w:rPr>
          <w:rFonts w:hint="cs"/>
          <w:rtl/>
        </w:rPr>
        <w:t>- - אלא גם הממד האזרחי. לכן, הרבה מדינות שינו את הדגלים שלהן או את ההמנון שלהן עקב שינוי נסיבות. זה קרה במצרים עקב הסכם השלום עם ישראל, כששינו את ההמנון שלהם. זה קרה בדרום-</w:t>
      </w:r>
      <w:r>
        <w:rPr>
          <w:rFonts w:hint="cs"/>
          <w:rtl/>
        </w:rPr>
        <w:t xml:space="preserve">אפריקה עקב סיום האפרטהייד, ושינו את הדגלים שלהם. לכן, ההמנון וגם הדגל מחייבים שינוי. </w:t>
      </w:r>
    </w:p>
    <w:p w14:paraId="47BCB69C" w14:textId="77777777" w:rsidR="00000000" w:rsidRDefault="00E01313">
      <w:pPr>
        <w:pStyle w:val="a0"/>
        <w:rPr>
          <w:rFonts w:hint="cs"/>
          <w:rtl/>
        </w:rPr>
      </w:pPr>
    </w:p>
    <w:p w14:paraId="2DB65118" w14:textId="77777777" w:rsidR="00000000" w:rsidRDefault="00E01313">
      <w:pPr>
        <w:pStyle w:val="a0"/>
        <w:rPr>
          <w:rFonts w:hint="cs"/>
          <w:rtl/>
        </w:rPr>
      </w:pPr>
      <w:r>
        <w:rPr>
          <w:rFonts w:hint="cs"/>
          <w:rtl/>
        </w:rPr>
        <w:t xml:space="preserve">גם מבקרת המדינה דאז, מרים בן-פורת, ציינה את החשיבות שבהוספה לסמלים את הממד המראה שבמדינת ישראל יש יהודים וערבים כאחד. </w:t>
      </w:r>
    </w:p>
    <w:p w14:paraId="4651D811" w14:textId="77777777" w:rsidR="00000000" w:rsidRDefault="00E01313">
      <w:pPr>
        <w:pStyle w:val="a0"/>
        <w:rPr>
          <w:rFonts w:hint="cs"/>
          <w:rtl/>
        </w:rPr>
      </w:pPr>
    </w:p>
    <w:p w14:paraId="4CDACF8E" w14:textId="77777777" w:rsidR="00000000" w:rsidRDefault="00E01313">
      <w:pPr>
        <w:pStyle w:val="a0"/>
        <w:rPr>
          <w:rFonts w:hint="cs"/>
          <w:rtl/>
        </w:rPr>
      </w:pPr>
      <w:r>
        <w:rPr>
          <w:rFonts w:hint="cs"/>
          <w:rtl/>
        </w:rPr>
        <w:t>מאחר שהצעת החוק איננה נותנת ביטוי לעובדה הזאת, לה</w:t>
      </w:r>
      <w:r>
        <w:rPr>
          <w:rFonts w:hint="cs"/>
          <w:rtl/>
        </w:rPr>
        <w:t>וויה הזאת, שיש אזרחים ערבים ויהודים, ולא רק יהודים חיים במדינה, הצעת החוק איננה מקובלת. תודה רבה.</w:t>
      </w:r>
    </w:p>
    <w:p w14:paraId="01594A17" w14:textId="77777777" w:rsidR="00000000" w:rsidRDefault="00E01313">
      <w:pPr>
        <w:pStyle w:val="a0"/>
        <w:rPr>
          <w:rFonts w:hint="cs"/>
          <w:rtl/>
        </w:rPr>
      </w:pPr>
    </w:p>
    <w:p w14:paraId="597BFD1E" w14:textId="77777777" w:rsidR="00000000" w:rsidRDefault="00E01313">
      <w:pPr>
        <w:pStyle w:val="af1"/>
        <w:rPr>
          <w:rtl/>
        </w:rPr>
      </w:pPr>
      <w:r>
        <w:rPr>
          <w:rtl/>
        </w:rPr>
        <w:t>היו"ר מוחמד ברכה:</w:t>
      </w:r>
    </w:p>
    <w:p w14:paraId="04AA3A8D" w14:textId="77777777" w:rsidR="00000000" w:rsidRDefault="00E01313">
      <w:pPr>
        <w:pStyle w:val="a0"/>
        <w:rPr>
          <w:rtl/>
        </w:rPr>
      </w:pPr>
    </w:p>
    <w:p w14:paraId="1194D937" w14:textId="77777777" w:rsidR="00000000" w:rsidRDefault="00E01313">
      <w:pPr>
        <w:pStyle w:val="a0"/>
        <w:rPr>
          <w:rFonts w:hint="cs"/>
          <w:rtl/>
        </w:rPr>
      </w:pPr>
      <w:r>
        <w:rPr>
          <w:rFonts w:hint="cs"/>
          <w:rtl/>
        </w:rPr>
        <w:t xml:space="preserve">תודה. </w:t>
      </w:r>
    </w:p>
    <w:p w14:paraId="165DC9FB" w14:textId="77777777" w:rsidR="00000000" w:rsidRDefault="00E01313">
      <w:pPr>
        <w:pStyle w:val="a0"/>
        <w:rPr>
          <w:rFonts w:hint="cs"/>
          <w:rtl/>
        </w:rPr>
      </w:pPr>
    </w:p>
    <w:p w14:paraId="271A6219" w14:textId="77777777" w:rsidR="00000000" w:rsidRDefault="00E01313">
      <w:pPr>
        <w:pStyle w:val="a0"/>
        <w:rPr>
          <w:rtl/>
        </w:rPr>
      </w:pPr>
      <w:r>
        <w:rPr>
          <w:rFonts w:hint="cs"/>
          <w:rtl/>
        </w:rPr>
        <w:t>רבותי, אנחנו עוברים להצבעה על הצעת חוק הדגל והסמל (המנון המדינה), התשס"ד-2004. ההצבעה החלה.</w:t>
      </w:r>
    </w:p>
    <w:p w14:paraId="3A323099" w14:textId="77777777" w:rsidR="00000000" w:rsidRDefault="00E01313">
      <w:pPr>
        <w:pStyle w:val="a0"/>
        <w:rPr>
          <w:rtl/>
        </w:rPr>
      </w:pPr>
    </w:p>
    <w:p w14:paraId="327F3D6B" w14:textId="77777777" w:rsidR="00000000" w:rsidRDefault="00E01313">
      <w:pPr>
        <w:pStyle w:val="ab"/>
        <w:bidi/>
        <w:rPr>
          <w:rFonts w:hint="cs"/>
          <w:rtl/>
        </w:rPr>
      </w:pPr>
      <w:r>
        <w:rPr>
          <w:rFonts w:hint="cs"/>
          <w:rtl/>
        </w:rPr>
        <w:t xml:space="preserve">הצבעה מס' 13 </w:t>
      </w:r>
    </w:p>
    <w:p w14:paraId="5663F18F" w14:textId="77777777" w:rsidR="00000000" w:rsidRDefault="00E01313">
      <w:pPr>
        <w:pStyle w:val="a0"/>
        <w:rPr>
          <w:rFonts w:hint="cs"/>
          <w:rtl/>
        </w:rPr>
      </w:pPr>
    </w:p>
    <w:p w14:paraId="5336E3EC" w14:textId="77777777" w:rsidR="00000000" w:rsidRDefault="00E01313">
      <w:pPr>
        <w:pStyle w:val="ac"/>
        <w:bidi/>
        <w:rPr>
          <w:rFonts w:hint="cs"/>
          <w:rtl/>
        </w:rPr>
      </w:pPr>
      <w:r>
        <w:rPr>
          <w:rFonts w:hint="cs"/>
          <w:rtl/>
        </w:rPr>
        <w:t>בעד ההצעה להעביר את הצ</w:t>
      </w:r>
      <w:r>
        <w:rPr>
          <w:rFonts w:hint="cs"/>
          <w:rtl/>
        </w:rPr>
        <w:t>עת החוק לדיון מוקדם בוועדה - 38</w:t>
      </w:r>
    </w:p>
    <w:p w14:paraId="7BD2C0ED" w14:textId="77777777" w:rsidR="00000000" w:rsidRDefault="00E01313">
      <w:pPr>
        <w:pStyle w:val="ac"/>
        <w:bidi/>
        <w:rPr>
          <w:rFonts w:hint="cs"/>
          <w:rtl/>
        </w:rPr>
      </w:pPr>
      <w:r>
        <w:rPr>
          <w:rFonts w:hint="cs"/>
          <w:rtl/>
        </w:rPr>
        <w:t>בעד ההצעה להסיר מסדר-היום את הצעת החוק - 9</w:t>
      </w:r>
    </w:p>
    <w:p w14:paraId="5F404F63" w14:textId="77777777" w:rsidR="00000000" w:rsidRDefault="00E01313">
      <w:pPr>
        <w:pStyle w:val="ac"/>
        <w:bidi/>
        <w:rPr>
          <w:rFonts w:hint="cs"/>
          <w:rtl/>
        </w:rPr>
      </w:pPr>
      <w:r>
        <w:rPr>
          <w:rFonts w:hint="cs"/>
          <w:rtl/>
        </w:rPr>
        <w:t>נמנעים - 1</w:t>
      </w:r>
    </w:p>
    <w:p w14:paraId="41327C94" w14:textId="77777777" w:rsidR="00000000" w:rsidRDefault="00E01313">
      <w:pPr>
        <w:pStyle w:val="ad"/>
        <w:bidi/>
        <w:rPr>
          <w:rFonts w:hint="cs"/>
          <w:rtl/>
        </w:rPr>
      </w:pPr>
      <w:r>
        <w:rPr>
          <w:rFonts w:hint="cs"/>
          <w:rtl/>
        </w:rPr>
        <w:t xml:space="preserve">ההצעה להעביר את הצעת חוק הדגל והסמל (המנון המדינה), התשס"ד-2004, </w:t>
      </w:r>
    </w:p>
    <w:p w14:paraId="48E21E05" w14:textId="77777777" w:rsidR="00000000" w:rsidRDefault="00E01313">
      <w:pPr>
        <w:pStyle w:val="ad"/>
        <w:bidi/>
        <w:rPr>
          <w:rFonts w:hint="cs"/>
          <w:rtl/>
        </w:rPr>
      </w:pPr>
      <w:r>
        <w:rPr>
          <w:rFonts w:hint="cs"/>
          <w:rtl/>
        </w:rPr>
        <w:t>לדיון מוקדם בוועדת הפנים ואיכות הסביבה נתקבלה.</w:t>
      </w:r>
    </w:p>
    <w:p w14:paraId="25A68102" w14:textId="77777777" w:rsidR="00000000" w:rsidRDefault="00E01313">
      <w:pPr>
        <w:pStyle w:val="a0"/>
        <w:rPr>
          <w:rFonts w:hint="cs"/>
          <w:rtl/>
        </w:rPr>
      </w:pPr>
    </w:p>
    <w:p w14:paraId="7FAFDF5F" w14:textId="77777777" w:rsidR="00000000" w:rsidRDefault="00E01313">
      <w:pPr>
        <w:pStyle w:val="af1"/>
        <w:rPr>
          <w:rtl/>
        </w:rPr>
      </w:pPr>
      <w:r>
        <w:rPr>
          <w:rtl/>
        </w:rPr>
        <w:t>היו"ר מוחמד ברכה:</w:t>
      </w:r>
    </w:p>
    <w:p w14:paraId="191941D1" w14:textId="77777777" w:rsidR="00000000" w:rsidRDefault="00E01313">
      <w:pPr>
        <w:pStyle w:val="a0"/>
        <w:rPr>
          <w:rtl/>
        </w:rPr>
      </w:pPr>
    </w:p>
    <w:p w14:paraId="78FE9D9A" w14:textId="77777777" w:rsidR="00000000" w:rsidRDefault="00E01313">
      <w:pPr>
        <w:pStyle w:val="a0"/>
        <w:rPr>
          <w:rFonts w:hint="cs"/>
          <w:rtl/>
        </w:rPr>
      </w:pPr>
      <w:r>
        <w:rPr>
          <w:rFonts w:hint="cs"/>
          <w:rtl/>
        </w:rPr>
        <w:t>ברוב של 39 חברי כנסת, לרבות קולו של ה</w:t>
      </w:r>
      <w:r>
        <w:rPr>
          <w:rFonts w:hint="cs"/>
          <w:rtl/>
        </w:rPr>
        <w:t>יושב-ראש, תשעה מתנגדים ונמנע אחד, הצעת החוק התקבלה והיא תועבר לוועדת הפנים ואיכות הסביבה.</w:t>
      </w:r>
    </w:p>
    <w:p w14:paraId="5AF1235E" w14:textId="77777777" w:rsidR="00000000" w:rsidRDefault="00E01313">
      <w:pPr>
        <w:pStyle w:val="a0"/>
        <w:rPr>
          <w:rFonts w:hint="cs"/>
          <w:rtl/>
        </w:rPr>
      </w:pPr>
    </w:p>
    <w:p w14:paraId="6FE6A1E4" w14:textId="77777777" w:rsidR="00000000" w:rsidRDefault="00E01313">
      <w:pPr>
        <w:pStyle w:val="a2"/>
        <w:rPr>
          <w:rFonts w:hint="cs"/>
          <w:rtl/>
        </w:rPr>
      </w:pPr>
    </w:p>
    <w:p w14:paraId="7DDD925F" w14:textId="77777777" w:rsidR="00000000" w:rsidRDefault="00E01313">
      <w:pPr>
        <w:pStyle w:val="a0"/>
        <w:rPr>
          <w:rFonts w:hint="cs"/>
          <w:rtl/>
        </w:rPr>
      </w:pPr>
    </w:p>
    <w:p w14:paraId="3845521B" w14:textId="77777777" w:rsidR="00000000" w:rsidRDefault="00E01313">
      <w:pPr>
        <w:pStyle w:val="a2"/>
        <w:rPr>
          <w:rFonts w:hint="cs"/>
          <w:rtl/>
        </w:rPr>
      </w:pPr>
      <w:bookmarkStart w:id="397" w:name="CS21586FI0021586T28_01_2004_16_05_26"/>
      <w:bookmarkStart w:id="398" w:name="_Toc78873098"/>
      <w:bookmarkEnd w:id="397"/>
      <w:r>
        <w:rPr>
          <w:rtl/>
        </w:rPr>
        <w:t>הצעת חוק לתיקון פקודת מס הכנסה (מס' 137 והוראת שעה), התשס"ד-2004</w:t>
      </w:r>
      <w:bookmarkEnd w:id="398"/>
      <w:r>
        <w:rPr>
          <w:rtl/>
        </w:rPr>
        <w:t xml:space="preserve"> </w:t>
      </w:r>
    </w:p>
    <w:p w14:paraId="566B9892" w14:textId="77777777" w:rsidR="00000000" w:rsidRDefault="00E01313">
      <w:pPr>
        <w:pStyle w:val="a0"/>
        <w:ind w:firstLine="0"/>
        <w:rPr>
          <w:rFonts w:hint="cs"/>
          <w:rtl/>
        </w:rPr>
      </w:pPr>
      <w:r>
        <w:rPr>
          <w:rtl/>
        </w:rPr>
        <w:t>[מס'</w:t>
      </w:r>
      <w:r>
        <w:rPr>
          <w:rFonts w:hint="cs"/>
          <w:rtl/>
        </w:rPr>
        <w:t xml:space="preserve"> מ/81</w:t>
      </w:r>
      <w:r>
        <w:rPr>
          <w:rtl/>
        </w:rPr>
        <w:t xml:space="preserve">; "דברי הכנסת", חוב' </w:t>
      </w:r>
      <w:r>
        <w:rPr>
          <w:rFonts w:hint="cs"/>
          <w:rtl/>
        </w:rPr>
        <w:t>י"ד</w:t>
      </w:r>
      <w:r>
        <w:rPr>
          <w:rtl/>
        </w:rPr>
        <w:t xml:space="preserve">, עמ' </w:t>
      </w:r>
      <w:r>
        <w:rPr>
          <w:rFonts w:hint="cs"/>
          <w:rtl/>
        </w:rPr>
        <w:t>9152</w:t>
      </w:r>
      <w:r>
        <w:rPr>
          <w:rtl/>
        </w:rPr>
        <w:t>;  נספחות.]</w:t>
      </w:r>
    </w:p>
    <w:p w14:paraId="78C8ECCE" w14:textId="77777777" w:rsidR="00000000" w:rsidRDefault="00E01313">
      <w:pPr>
        <w:pStyle w:val="-0"/>
        <w:rPr>
          <w:rtl/>
        </w:rPr>
      </w:pPr>
      <w:r>
        <w:rPr>
          <w:rtl/>
        </w:rPr>
        <w:t xml:space="preserve"> (קריאה שנ</w:t>
      </w:r>
      <w:r>
        <w:rPr>
          <w:rFonts w:hint="cs"/>
          <w:rtl/>
        </w:rPr>
        <w:t>י</w:t>
      </w:r>
      <w:r>
        <w:rPr>
          <w:rtl/>
        </w:rPr>
        <w:t xml:space="preserve">יה וקריאה שלישית) </w:t>
      </w:r>
    </w:p>
    <w:p w14:paraId="4F319DE3" w14:textId="77777777" w:rsidR="00000000" w:rsidRDefault="00E01313">
      <w:pPr>
        <w:pStyle w:val="-0"/>
        <w:rPr>
          <w:rFonts w:hint="cs"/>
          <w:rtl/>
        </w:rPr>
      </w:pPr>
    </w:p>
    <w:p w14:paraId="3D82DB77" w14:textId="77777777" w:rsidR="00000000" w:rsidRDefault="00E01313">
      <w:pPr>
        <w:pStyle w:val="af1"/>
        <w:rPr>
          <w:rtl/>
        </w:rPr>
      </w:pPr>
      <w:r>
        <w:rPr>
          <w:rtl/>
        </w:rPr>
        <w:t>היו"ר מוחמד</w:t>
      </w:r>
      <w:r>
        <w:rPr>
          <w:rtl/>
        </w:rPr>
        <w:t xml:space="preserve"> ברכה:</w:t>
      </w:r>
    </w:p>
    <w:p w14:paraId="602A4171" w14:textId="77777777" w:rsidR="00000000" w:rsidRDefault="00E01313">
      <w:pPr>
        <w:pStyle w:val="a0"/>
        <w:rPr>
          <w:rtl/>
        </w:rPr>
      </w:pPr>
    </w:p>
    <w:p w14:paraId="501D6464" w14:textId="77777777" w:rsidR="00000000" w:rsidRDefault="00E01313">
      <w:pPr>
        <w:pStyle w:val="a0"/>
        <w:rPr>
          <w:rFonts w:hint="cs"/>
          <w:rtl/>
        </w:rPr>
      </w:pPr>
      <w:r>
        <w:rPr>
          <w:rFonts w:hint="cs"/>
          <w:rtl/>
        </w:rPr>
        <w:t>אנחנו עוברים לנושא הבא: הצעת חוק בקריאה שנייה ובקריאה שלישית - הצעת חוק לתיקון פקודת מס הכנסה (מס' 137 והוראת שעה), התשס"ד-2004. יציג את ההצעה יושב-ראש ועדת הכספים, חבר הכנסת אברהם הירשזון. אדוני, בבקשה.</w:t>
      </w:r>
    </w:p>
    <w:p w14:paraId="12A13017" w14:textId="77777777" w:rsidR="00000000" w:rsidRDefault="00E01313">
      <w:pPr>
        <w:pStyle w:val="a0"/>
        <w:rPr>
          <w:rFonts w:hint="cs"/>
          <w:rtl/>
        </w:rPr>
      </w:pPr>
    </w:p>
    <w:p w14:paraId="4CBE9B13" w14:textId="77777777" w:rsidR="00000000" w:rsidRDefault="00E01313">
      <w:pPr>
        <w:pStyle w:val="a"/>
        <w:rPr>
          <w:rtl/>
        </w:rPr>
      </w:pPr>
      <w:bookmarkStart w:id="399" w:name="FS000000466T28_01_2004_16_05_51"/>
      <w:bookmarkStart w:id="400" w:name="_Toc78873099"/>
      <w:bookmarkEnd w:id="399"/>
      <w:r>
        <w:rPr>
          <w:rFonts w:hint="eastAsia"/>
          <w:rtl/>
        </w:rPr>
        <w:t>אברהם</w:t>
      </w:r>
      <w:r>
        <w:rPr>
          <w:rtl/>
        </w:rPr>
        <w:t xml:space="preserve"> הירשזון (יו"ר ועדת הכספים):</w:t>
      </w:r>
      <w:bookmarkEnd w:id="400"/>
    </w:p>
    <w:p w14:paraId="475014FF" w14:textId="77777777" w:rsidR="00000000" w:rsidRDefault="00E01313">
      <w:pPr>
        <w:pStyle w:val="a0"/>
        <w:rPr>
          <w:rFonts w:hint="cs"/>
          <w:rtl/>
        </w:rPr>
      </w:pPr>
    </w:p>
    <w:p w14:paraId="66426675" w14:textId="77777777" w:rsidR="00000000" w:rsidRDefault="00E01313">
      <w:pPr>
        <w:pStyle w:val="a0"/>
        <w:rPr>
          <w:rFonts w:hint="cs"/>
          <w:rtl/>
        </w:rPr>
      </w:pPr>
      <w:r>
        <w:rPr>
          <w:rFonts w:hint="cs"/>
          <w:rtl/>
        </w:rPr>
        <w:t>אדוני הי</w:t>
      </w:r>
      <w:r>
        <w:rPr>
          <w:rFonts w:hint="cs"/>
          <w:rtl/>
        </w:rPr>
        <w:t>ושב-ראש, רבותי חברי הכנסת, הצעת חוק לתיקון פקודת מס הכנסה (מס' 137 והוראת שעה) היא הצעת חוק לתיקון פקודת מס הכנסה שיזמה הממשלה. במסגרת חוק התוכנית להבראת כלכלת ישראל (תיקוני חקיקה להשגת יעדי התקציב והמדיניות הכלכלית לשנות הכספים 2003 ו-2004) התשס"ג-2003, ת</w:t>
      </w:r>
      <w:r>
        <w:rPr>
          <w:rFonts w:hint="cs"/>
          <w:rtl/>
        </w:rPr>
        <w:t>וקנו מדרגות המס הקבועות בסעיף 121 לפקודה, ובמקביל נקבעו הוראות שעה לשנות הכספים 2003-2005, לשם תחולה הדרגתית של מדרגות המס החדשות.</w:t>
      </w:r>
    </w:p>
    <w:p w14:paraId="1C617EF5" w14:textId="77777777" w:rsidR="00000000" w:rsidRDefault="00E01313">
      <w:pPr>
        <w:pStyle w:val="a0"/>
        <w:rPr>
          <w:rFonts w:hint="cs"/>
          <w:rtl/>
        </w:rPr>
      </w:pPr>
    </w:p>
    <w:p w14:paraId="6350386C" w14:textId="77777777" w:rsidR="00000000" w:rsidRDefault="00E01313">
      <w:pPr>
        <w:pStyle w:val="a0"/>
        <w:rPr>
          <w:rFonts w:hint="cs"/>
          <w:rtl/>
        </w:rPr>
      </w:pPr>
      <w:r>
        <w:rPr>
          <w:rFonts w:hint="cs"/>
          <w:rtl/>
        </w:rPr>
        <w:t xml:space="preserve">ב-1 בינואר של כל שנת מס מתואמים סכומי ההכנסה המשמשים לקביעת שיעורי המס על-פי סעיף 121 לפי שיעור עליית המדד בשנת המס הקודמת. </w:t>
      </w:r>
      <w:r>
        <w:rPr>
          <w:rFonts w:hint="cs"/>
          <w:rtl/>
        </w:rPr>
        <w:t>בעקבות ירידת מדד המחירים לצרכן בשנת המס 2003 בשיעור של 1.96%, תואמו בהתאם סכומי ההכנסה כאמור כלפי מטה. כתוצאה מכך צפוי היה גידול בנטל המס על הנישומים בשנת 2004. על מנת שלא להגדיל את נטל המס על הנישומים כאמור, מוצע בהצעת חוק זו לתקן את סעיף 121 לפקודה, ולהח</w:t>
      </w:r>
      <w:r>
        <w:rPr>
          <w:rFonts w:hint="cs"/>
          <w:rtl/>
        </w:rPr>
        <w:t>ליף את הוראות השעה לשנות המס 2004 ו-2005, כך שיופחת נטל המס בשנת המס 2004 ואילך, בעיקר על בעלי הכנסות נמוכות.</w:t>
      </w:r>
    </w:p>
    <w:p w14:paraId="179162A6" w14:textId="77777777" w:rsidR="00000000" w:rsidRDefault="00E01313">
      <w:pPr>
        <w:pStyle w:val="a0"/>
        <w:rPr>
          <w:rFonts w:hint="cs"/>
          <w:rtl/>
        </w:rPr>
      </w:pPr>
    </w:p>
    <w:p w14:paraId="3F8244DC" w14:textId="77777777" w:rsidR="00000000" w:rsidRDefault="00E01313">
      <w:pPr>
        <w:pStyle w:val="a0"/>
        <w:rPr>
          <w:rFonts w:hint="cs"/>
          <w:rtl/>
        </w:rPr>
      </w:pPr>
      <w:r>
        <w:rPr>
          <w:rFonts w:hint="cs"/>
          <w:rtl/>
        </w:rPr>
        <w:t>חברי כנסת נכבדים, מדובר בהצעה ראויה שמטרתה למנוע גידול בנטל המס על הנישומים. לפיכך, אני מבקש מחברי הבית לאשר את הצעת החוק בקריאה שנייה ובקריאה של</w:t>
      </w:r>
      <w:r>
        <w:rPr>
          <w:rFonts w:hint="cs"/>
          <w:rtl/>
        </w:rPr>
        <w:t>ישת בנוסח שהכינה הוועדה. תודה רבה.</w:t>
      </w:r>
    </w:p>
    <w:p w14:paraId="03987B80" w14:textId="77777777" w:rsidR="00000000" w:rsidRDefault="00E01313">
      <w:pPr>
        <w:pStyle w:val="a0"/>
        <w:rPr>
          <w:rFonts w:hint="cs"/>
          <w:rtl/>
        </w:rPr>
      </w:pPr>
    </w:p>
    <w:p w14:paraId="0BC68D3C" w14:textId="77777777" w:rsidR="00000000" w:rsidRDefault="00E01313">
      <w:pPr>
        <w:pStyle w:val="af1"/>
        <w:rPr>
          <w:rFonts w:hint="cs"/>
          <w:rtl/>
        </w:rPr>
      </w:pPr>
      <w:r>
        <w:rPr>
          <w:rtl/>
        </w:rPr>
        <w:t>היו"ר אתי לבני:</w:t>
      </w:r>
    </w:p>
    <w:p w14:paraId="5B24DEF5" w14:textId="77777777" w:rsidR="00000000" w:rsidRDefault="00E01313">
      <w:pPr>
        <w:pStyle w:val="a0"/>
        <w:rPr>
          <w:rFonts w:hint="cs"/>
          <w:rtl/>
        </w:rPr>
      </w:pPr>
    </w:p>
    <w:p w14:paraId="308A44A2" w14:textId="77777777" w:rsidR="00000000" w:rsidRDefault="00E01313">
      <w:pPr>
        <w:pStyle w:val="a0"/>
        <w:rPr>
          <w:rFonts w:hint="cs"/>
          <w:rtl/>
        </w:rPr>
      </w:pPr>
      <w:r>
        <w:rPr>
          <w:rFonts w:hint="cs"/>
          <w:rtl/>
        </w:rPr>
        <w:t>תודה רבה. נעבור להסתייגויות. בהסכמה, יעלה המסתייג הראשון, חבר הכנסת יצחק הרצוג, ויציג את הסתייגויותיו.</w:t>
      </w:r>
    </w:p>
    <w:p w14:paraId="4377B658" w14:textId="77777777" w:rsidR="00000000" w:rsidRDefault="00E01313">
      <w:pPr>
        <w:pStyle w:val="a0"/>
        <w:rPr>
          <w:rtl/>
        </w:rPr>
      </w:pPr>
    </w:p>
    <w:p w14:paraId="629B3059" w14:textId="77777777" w:rsidR="00000000" w:rsidRDefault="00E01313">
      <w:pPr>
        <w:pStyle w:val="a"/>
        <w:rPr>
          <w:rtl/>
        </w:rPr>
      </w:pPr>
      <w:bookmarkStart w:id="401" w:name="FS000001044T28_01_2004_16_11_56"/>
      <w:bookmarkStart w:id="402" w:name="_Toc78873100"/>
      <w:bookmarkEnd w:id="401"/>
      <w:r>
        <w:rPr>
          <w:rtl/>
        </w:rPr>
        <w:t>יצחק הרצוג (העבודה-מימד):</w:t>
      </w:r>
      <w:bookmarkEnd w:id="402"/>
    </w:p>
    <w:p w14:paraId="769AB320" w14:textId="77777777" w:rsidR="00000000" w:rsidRDefault="00E01313">
      <w:pPr>
        <w:pStyle w:val="a0"/>
        <w:rPr>
          <w:rFonts w:hint="cs"/>
          <w:rtl/>
        </w:rPr>
      </w:pPr>
    </w:p>
    <w:p w14:paraId="27D6C8F0" w14:textId="77777777" w:rsidR="00000000" w:rsidRDefault="00E01313">
      <w:pPr>
        <w:pStyle w:val="a0"/>
        <w:rPr>
          <w:rFonts w:hint="cs"/>
          <w:rtl/>
        </w:rPr>
      </w:pPr>
      <w:r>
        <w:rPr>
          <w:rFonts w:hint="cs"/>
          <w:rtl/>
        </w:rPr>
        <w:t xml:space="preserve">גברתי היושבת-ראש, חברי וחברות הכנסת, ראשית, אנחנו רוצים להעיר לגבי אופן </w:t>
      </w:r>
      <w:r>
        <w:rPr>
          <w:rFonts w:hint="cs"/>
          <w:rtl/>
        </w:rPr>
        <w:t>הגעת החוק לכאן. אני יכול לומר, בשם האופוזיציה, שאת התרחיש שהחוק הזה מביא צפינו והזהרנו מפניו שוב ושוב בשנה האחרונה. התרענו והזהרנו שהמעשים של הממשלה ותוכניותיה הכלכליות משתקים את המשק בצורה מוחלטת וגורמים למצב של אובדן כושר התפקוד של יחידת המשק המשפחתית ול</w:t>
      </w:r>
      <w:r>
        <w:rPr>
          <w:rFonts w:hint="cs"/>
          <w:rtl/>
        </w:rPr>
        <w:t>הפחתה ניכרת בכוח הצריכה של הצרכן הישראלי. אשר על כן, במצב כזה, בוודאי ובוודאי צפינו מיתון, המשך המיתון ודפלציה. והנה, באה הממשלה ונזכרת פתאום לתקן את מדרגות המס, כאשר הצעד הוא חיובי כשלעצמו, אבל הוא מסמל כישלון מוחלט של המדיניות שלה, במיוחד כששר האוצר מזהי</w:t>
      </w:r>
      <w:r>
        <w:rPr>
          <w:rFonts w:hint="cs"/>
          <w:rtl/>
        </w:rPr>
        <w:t>ר אותנו, ואנחנו יודעים זאת, שבתוך פחות מחודש אנחנו נמצא תוכנית כלכלית חדשה ובעצם פריצת התקציב ותקציב חדש, שכן הוא מחויב להעברת עוד מיליארדים למשרד הביטחון, למשרד הפנים, למשרד הבריאות, למשרד החינוך ולעוד גופים מגופים שונים, שכולם חשובים, ושר האוצר וראש הממש</w:t>
      </w:r>
      <w:r>
        <w:rPr>
          <w:rFonts w:hint="cs"/>
          <w:rtl/>
        </w:rPr>
        <w:t>לה הציעו לנו בעצם תקציב פיקטיבי.</w:t>
      </w:r>
    </w:p>
    <w:p w14:paraId="75E771D5" w14:textId="77777777" w:rsidR="00000000" w:rsidRDefault="00E01313">
      <w:pPr>
        <w:pStyle w:val="a0"/>
        <w:rPr>
          <w:rFonts w:hint="cs"/>
          <w:rtl/>
        </w:rPr>
      </w:pPr>
    </w:p>
    <w:p w14:paraId="4B06DFA1" w14:textId="77777777" w:rsidR="00000000" w:rsidRDefault="00E01313">
      <w:pPr>
        <w:pStyle w:val="a0"/>
        <w:rPr>
          <w:rFonts w:hint="cs"/>
          <w:rtl/>
        </w:rPr>
      </w:pPr>
      <w:r>
        <w:rPr>
          <w:rFonts w:hint="cs"/>
          <w:rtl/>
        </w:rPr>
        <w:t>לעניין החוק עצמו, אני מציע שני תיקונים, מכיוון שלכאורה משתמעת אי-בהירות לגבי מדרגות המס בשנים 2004 ו-2005. כדי להבהיר זאת אני מציע שיהיה ברור, שמה שחל מ-2006 ואילך הוא על אף האמור בסעיפים הקודמים, ולהיפך - גם מה שחל ב-2004</w:t>
      </w:r>
      <w:r>
        <w:rPr>
          <w:rFonts w:hint="cs"/>
          <w:rtl/>
        </w:rPr>
        <w:t xml:space="preserve"> וב-2005 הוא על אף האמור לגבי 2006. הנושא הזה עלה בוועדה. היה על כך ויכוח. אנחנו, כמובן, בטוחים שיש צורך שהנישום והאזרחים יבינו היטב את הנושא הנקוב בהסתייגות, כדי שהחוק הזה יהיה ברור לגמרי. תודה רבה.</w:t>
      </w:r>
    </w:p>
    <w:p w14:paraId="61BE0904" w14:textId="77777777" w:rsidR="00000000" w:rsidRDefault="00E01313">
      <w:pPr>
        <w:pStyle w:val="a0"/>
        <w:rPr>
          <w:rFonts w:hint="cs"/>
          <w:rtl/>
        </w:rPr>
      </w:pPr>
    </w:p>
    <w:p w14:paraId="526CBD03" w14:textId="77777777" w:rsidR="00000000" w:rsidRDefault="00E01313">
      <w:pPr>
        <w:pStyle w:val="af1"/>
        <w:rPr>
          <w:rtl/>
        </w:rPr>
      </w:pPr>
      <w:r>
        <w:rPr>
          <w:rtl/>
        </w:rPr>
        <w:t>היו"ר אתי לבני:</w:t>
      </w:r>
    </w:p>
    <w:p w14:paraId="309BFEC6" w14:textId="77777777" w:rsidR="00000000" w:rsidRDefault="00E01313">
      <w:pPr>
        <w:pStyle w:val="a0"/>
        <w:rPr>
          <w:rtl/>
        </w:rPr>
      </w:pPr>
    </w:p>
    <w:p w14:paraId="6B89ADDF" w14:textId="77777777" w:rsidR="00000000" w:rsidRDefault="00E01313">
      <w:pPr>
        <w:pStyle w:val="a0"/>
        <w:rPr>
          <w:rFonts w:hint="cs"/>
          <w:rtl/>
        </w:rPr>
      </w:pPr>
      <w:r>
        <w:rPr>
          <w:rFonts w:hint="cs"/>
          <w:rtl/>
        </w:rPr>
        <w:t>תודה רבה. המסתייגים הבאים הם חברי הכנס</w:t>
      </w:r>
      <w:r>
        <w:rPr>
          <w:rFonts w:hint="cs"/>
          <w:rtl/>
        </w:rPr>
        <w:t>ת חיים אורון ואברהם שוחט. חבר הכנסת אורון, תציג את כל ההסתייגויות.</w:t>
      </w:r>
    </w:p>
    <w:p w14:paraId="1BE029D8" w14:textId="77777777" w:rsidR="00000000" w:rsidRDefault="00E01313">
      <w:pPr>
        <w:pStyle w:val="a0"/>
        <w:rPr>
          <w:rFonts w:hint="cs"/>
          <w:rtl/>
        </w:rPr>
      </w:pPr>
    </w:p>
    <w:p w14:paraId="01B1F141" w14:textId="77777777" w:rsidR="00000000" w:rsidRDefault="00E01313">
      <w:pPr>
        <w:pStyle w:val="a"/>
        <w:rPr>
          <w:rtl/>
        </w:rPr>
      </w:pPr>
      <w:bookmarkStart w:id="403" w:name="FS000001065T28_01_2004_16_16_12"/>
      <w:bookmarkStart w:id="404" w:name="_Toc78873101"/>
      <w:bookmarkEnd w:id="403"/>
      <w:r>
        <w:rPr>
          <w:rFonts w:hint="eastAsia"/>
          <w:rtl/>
        </w:rPr>
        <w:t>חיים</w:t>
      </w:r>
      <w:r>
        <w:rPr>
          <w:rtl/>
        </w:rPr>
        <w:t xml:space="preserve"> אורון (מרצ):</w:t>
      </w:r>
      <w:bookmarkEnd w:id="404"/>
    </w:p>
    <w:p w14:paraId="2280FD6B" w14:textId="77777777" w:rsidR="00000000" w:rsidRDefault="00E01313">
      <w:pPr>
        <w:pStyle w:val="a0"/>
        <w:rPr>
          <w:rFonts w:hint="cs"/>
          <w:rtl/>
        </w:rPr>
      </w:pPr>
    </w:p>
    <w:p w14:paraId="4986AB31" w14:textId="77777777" w:rsidR="00000000" w:rsidRDefault="00E01313">
      <w:pPr>
        <w:pStyle w:val="a0"/>
        <w:rPr>
          <w:rFonts w:hint="cs"/>
          <w:rtl/>
        </w:rPr>
      </w:pPr>
      <w:r>
        <w:rPr>
          <w:rFonts w:hint="cs"/>
          <w:rtl/>
        </w:rPr>
        <w:t>כמה הסתייגויות יש?</w:t>
      </w:r>
    </w:p>
    <w:p w14:paraId="4E6265EB" w14:textId="77777777" w:rsidR="00000000" w:rsidRDefault="00E01313">
      <w:pPr>
        <w:pStyle w:val="a0"/>
        <w:rPr>
          <w:rFonts w:hint="cs"/>
          <w:rtl/>
        </w:rPr>
      </w:pPr>
    </w:p>
    <w:p w14:paraId="2FECD086" w14:textId="77777777" w:rsidR="00000000" w:rsidRDefault="00E01313">
      <w:pPr>
        <w:pStyle w:val="af1"/>
        <w:rPr>
          <w:rtl/>
        </w:rPr>
      </w:pPr>
      <w:r>
        <w:rPr>
          <w:rtl/>
        </w:rPr>
        <w:t>היו"ר אתי לבני:</w:t>
      </w:r>
    </w:p>
    <w:p w14:paraId="2B086A97" w14:textId="77777777" w:rsidR="00000000" w:rsidRDefault="00E01313">
      <w:pPr>
        <w:pStyle w:val="a0"/>
        <w:rPr>
          <w:rtl/>
        </w:rPr>
      </w:pPr>
    </w:p>
    <w:p w14:paraId="7CEDE863" w14:textId="77777777" w:rsidR="00000000" w:rsidRDefault="00E01313">
      <w:pPr>
        <w:pStyle w:val="a0"/>
        <w:rPr>
          <w:rFonts w:hint="cs"/>
          <w:rtl/>
        </w:rPr>
      </w:pPr>
      <w:r>
        <w:rPr>
          <w:rFonts w:hint="cs"/>
          <w:rtl/>
        </w:rPr>
        <w:t>יש לך שתי הסתייגויות.</w:t>
      </w:r>
    </w:p>
    <w:p w14:paraId="4DF90D62" w14:textId="77777777" w:rsidR="00000000" w:rsidRDefault="00E01313">
      <w:pPr>
        <w:pStyle w:val="a0"/>
        <w:rPr>
          <w:rFonts w:hint="cs"/>
          <w:rtl/>
        </w:rPr>
      </w:pPr>
    </w:p>
    <w:p w14:paraId="66834656" w14:textId="77777777" w:rsidR="00000000" w:rsidRDefault="00E01313">
      <w:pPr>
        <w:pStyle w:val="-"/>
        <w:rPr>
          <w:rtl/>
        </w:rPr>
      </w:pPr>
      <w:bookmarkStart w:id="405" w:name="FS000001065T28_01_2004_16_16_19C"/>
      <w:bookmarkEnd w:id="405"/>
      <w:r>
        <w:rPr>
          <w:rtl/>
        </w:rPr>
        <w:t>חיים אורון (מרצ):</w:t>
      </w:r>
    </w:p>
    <w:p w14:paraId="552E33FF" w14:textId="77777777" w:rsidR="00000000" w:rsidRDefault="00E01313">
      <w:pPr>
        <w:pStyle w:val="a0"/>
        <w:rPr>
          <w:rtl/>
        </w:rPr>
      </w:pPr>
    </w:p>
    <w:p w14:paraId="688DA6E9" w14:textId="77777777" w:rsidR="00000000" w:rsidRDefault="00E01313">
      <w:pPr>
        <w:pStyle w:val="a0"/>
        <w:rPr>
          <w:rFonts w:hint="cs"/>
          <w:rtl/>
        </w:rPr>
      </w:pPr>
      <w:r>
        <w:rPr>
          <w:rFonts w:hint="cs"/>
          <w:rtl/>
        </w:rPr>
        <w:t>גברתי היושבת-ראש, חברי הכנסת, אנחנו נצביע בעד הצעת התיקון הזאת שבאה לתקן עיוות במדרגות המס</w:t>
      </w:r>
      <w:r>
        <w:rPr>
          <w:rFonts w:hint="cs"/>
          <w:rtl/>
        </w:rPr>
        <w:t xml:space="preserve"> שהוא תוצאה של העובדה שבשנה שעברה היה מדד שלילי. </w:t>
      </w:r>
    </w:p>
    <w:p w14:paraId="1D491A5A" w14:textId="77777777" w:rsidR="00000000" w:rsidRDefault="00E01313">
      <w:pPr>
        <w:pStyle w:val="a0"/>
        <w:rPr>
          <w:rFonts w:hint="cs"/>
          <w:rtl/>
        </w:rPr>
      </w:pPr>
    </w:p>
    <w:p w14:paraId="1884C324" w14:textId="77777777" w:rsidR="00000000" w:rsidRDefault="00E01313">
      <w:pPr>
        <w:pStyle w:val="a0"/>
        <w:rPr>
          <w:rFonts w:hint="cs"/>
          <w:rtl/>
        </w:rPr>
      </w:pPr>
      <w:r>
        <w:rPr>
          <w:rFonts w:hint="cs"/>
          <w:rtl/>
        </w:rPr>
        <w:t>אבל, גברתי היושבת-ראש, אדוני יושב-ראש הכנסת ואדוני שר האוצר, זו הזדמנות לחזור ולומר, חבר הכנסת דוד לוי, שבמקרה הזה אפילו משל העז לא תקף. זה אפילו לא טלה קטן. זה אפילו לא אפרוח. מה קרה? אני קורא מתוך טבלה ש</w:t>
      </w:r>
      <w:r>
        <w:rPr>
          <w:rFonts w:hint="cs"/>
          <w:rtl/>
        </w:rPr>
        <w:t>ל משרד האוצר, ולא המצאתי אותה, ואני מקווה שלשר האוצר היתה הזדמנות לקרוא את הטבלה הזאת אי-פעם: בהשוואה בין דצמבר 2002 לינואר 2004, תקופה של שנה - מה קרה לקבוצות שונות בחברה הישראלית על-פי החלטות הממשלה ולא מידי שמים? מי שמרוויח 3,500 שקל בשנה הזאת קיבל תוספ</w:t>
      </w:r>
      <w:r>
        <w:rPr>
          <w:rFonts w:hint="cs"/>
          <w:rtl/>
        </w:rPr>
        <w:t>ת של 81 שקלים, שאגב רובם בתיקון הזה. חבר הכנסת שלגי, מי שמרוויח 7,000 שקל, מעמד הביניים, קיבל באותה שנה 239 שקלים. מי שמשתכר 20,000 שקל כבר קיבל 718 שקלים. מי שמשתכר 25,000 שקלים כבר מקבל קרוב ל-1,000 שקל. חבר הכנסת דוד לוי, מי שמשתכר 35,000 שקל, אנחנו פחו</w:t>
      </w:r>
      <w:r>
        <w:rPr>
          <w:rFonts w:hint="cs"/>
          <w:rtl/>
        </w:rPr>
        <w:t xml:space="preserve">ת או יותר, קיבל 1,434 שקל. איך קוראים בלשון בני-אדם לטבלה הזאת? הורדת נטל המס? הקטנת משקל המס בתוצר? מהו בדיוק הדבר הזה? </w:t>
      </w:r>
    </w:p>
    <w:p w14:paraId="383F0AC1" w14:textId="77777777" w:rsidR="00000000" w:rsidRDefault="00E01313">
      <w:pPr>
        <w:pStyle w:val="a0"/>
        <w:rPr>
          <w:rFonts w:hint="cs"/>
          <w:rtl/>
        </w:rPr>
      </w:pPr>
    </w:p>
    <w:p w14:paraId="658C5D4F" w14:textId="77777777" w:rsidR="00000000" w:rsidRDefault="00E01313">
      <w:pPr>
        <w:pStyle w:val="a0"/>
        <w:rPr>
          <w:rFonts w:hint="cs"/>
          <w:rtl/>
        </w:rPr>
      </w:pPr>
      <w:r>
        <w:rPr>
          <w:rFonts w:hint="cs"/>
          <w:rtl/>
        </w:rPr>
        <w:t>זה קורה במציאות שבה השכר הממוצע במשק באותה שנה ירד ב-6%. כלומר, מי שמקבל את 81 השקלים במס הכנסה, הפסיד אותם בירידת השכר שלו. מבחינתו,</w:t>
      </w:r>
      <w:r>
        <w:rPr>
          <w:rFonts w:hint="cs"/>
          <w:rtl/>
        </w:rPr>
        <w:t xml:space="preserve"> במקרה הטוב, הוא נשאר באותו מקום. ברוב המקרים הוא משתכר פחות. אז מה בדיוק אנחנו עושים פה? מהו בדיוק ההיגיון שמוליך?</w:t>
      </w:r>
    </w:p>
    <w:p w14:paraId="54E49FAD" w14:textId="77777777" w:rsidR="00000000" w:rsidRDefault="00E01313">
      <w:pPr>
        <w:pStyle w:val="a0"/>
        <w:rPr>
          <w:rFonts w:hint="cs"/>
          <w:rtl/>
        </w:rPr>
      </w:pPr>
    </w:p>
    <w:p w14:paraId="61CE92FA" w14:textId="77777777" w:rsidR="00000000" w:rsidRDefault="00E01313">
      <w:pPr>
        <w:pStyle w:val="a0"/>
        <w:rPr>
          <w:rFonts w:hint="cs"/>
          <w:rtl/>
        </w:rPr>
      </w:pPr>
      <w:r>
        <w:rPr>
          <w:rFonts w:hint="cs"/>
          <w:rtl/>
        </w:rPr>
        <w:t>חבר הכנסת שלגי, אני קורא מודעות שבהן אתם מתברכים במדיניות. במה בדיוק אתם מתברכים פה? מישהו יכול לעלות לדוכן ולהגיד במה מתברכים פה? בהגדלת פ</w:t>
      </w:r>
      <w:r>
        <w:rPr>
          <w:rFonts w:hint="cs"/>
          <w:rtl/>
        </w:rPr>
        <w:t>ערים? בשחיקת מעמד הביניים? רוב רובם של הציבורים שמשתכרים 7,000, 8,000 או 6,000 שקל בחודש - בשנה הזאת נשחק שכרם. הם מקבלים פחות ממה שקיבלו קודם.</w:t>
      </w:r>
    </w:p>
    <w:p w14:paraId="4CE96693" w14:textId="77777777" w:rsidR="00000000" w:rsidRDefault="00E01313">
      <w:pPr>
        <w:pStyle w:val="a0"/>
        <w:rPr>
          <w:rFonts w:hint="cs"/>
          <w:rtl/>
        </w:rPr>
      </w:pPr>
    </w:p>
    <w:p w14:paraId="3110E281" w14:textId="77777777" w:rsidR="00000000" w:rsidRDefault="00E01313">
      <w:pPr>
        <w:pStyle w:val="a0"/>
        <w:rPr>
          <w:rFonts w:hint="cs"/>
          <w:rtl/>
        </w:rPr>
      </w:pPr>
      <w:r>
        <w:rPr>
          <w:rFonts w:hint="cs"/>
          <w:rtl/>
        </w:rPr>
        <w:t>התיקון של היום - דרך אגב, אם לא היו עושים אותו, היה בכלל נגרם עיוות נורא, כי התיקון של היום פוגע קודם כול במדרג</w:t>
      </w:r>
      <w:r>
        <w:rPr>
          <w:rFonts w:hint="cs"/>
          <w:rtl/>
        </w:rPr>
        <w:t>ות הנמוכות - הוא תיקון חד-פעמי של 650 מיליון שקל. אבל ההפחתה הקבועה של 2.5 מיליארדי שקלים במס הכנסה היא קבועה והיא לכל השנים, והיא חסרה בתקציב המדינה.</w:t>
      </w:r>
    </w:p>
    <w:p w14:paraId="6FCE452E" w14:textId="77777777" w:rsidR="00000000" w:rsidRDefault="00E01313">
      <w:pPr>
        <w:pStyle w:val="a0"/>
        <w:rPr>
          <w:rFonts w:hint="cs"/>
          <w:rtl/>
        </w:rPr>
      </w:pPr>
    </w:p>
    <w:p w14:paraId="5740D924" w14:textId="77777777" w:rsidR="00000000" w:rsidRDefault="00E01313">
      <w:pPr>
        <w:pStyle w:val="a0"/>
        <w:rPr>
          <w:rFonts w:hint="cs"/>
          <w:rtl/>
        </w:rPr>
      </w:pPr>
      <w:r>
        <w:rPr>
          <w:rFonts w:hint="cs"/>
          <w:rtl/>
        </w:rPr>
        <w:t>חברי הכנסת משינוי, תמונת המראה הזאת היא מה ששר הפנים אומר מהבוקר עד הערב. אני מכיר את אברהם פורז הרבה שנ</w:t>
      </w:r>
      <w:r>
        <w:rPr>
          <w:rFonts w:hint="cs"/>
          <w:rtl/>
        </w:rPr>
        <w:t>ים, והוא יודע לחבר אחד ועוד אחד. ידידי יושב-ראש ועדת הכספים, אברהם הירשזון, מתחילות עכשיו לצאת ההודעות מצד חוגים מקורבים בוועדת הכספים. רוני בריזון אמר לא. והיושב-ראש הודיע שהיום לא. אז אני לא יודע מאיפה הם באו, שהולכים לתקציב נוסף עשרה ימים אחרי התקציב הק</w:t>
      </w:r>
      <w:r>
        <w:rPr>
          <w:rFonts w:hint="cs"/>
          <w:rtl/>
        </w:rPr>
        <w:t xml:space="preserve">ודם. איך קוראים לזה בדיוק? תגידו, חנות מכולת שהיתה מתנהלת כך, מה הייתם אומרים לחנווני? מפעל שהיית רואה-חשבון שלו, חבר הכנסת בריזון - - - </w:t>
      </w:r>
    </w:p>
    <w:p w14:paraId="6DD7156A" w14:textId="77777777" w:rsidR="00000000" w:rsidRDefault="00E01313">
      <w:pPr>
        <w:pStyle w:val="af0"/>
        <w:rPr>
          <w:rFonts w:hint="cs"/>
          <w:b w:val="0"/>
          <w:bCs w:val="0"/>
          <w:u w:val="none"/>
          <w:rtl/>
        </w:rPr>
      </w:pPr>
    </w:p>
    <w:p w14:paraId="6F5D6D74" w14:textId="77777777" w:rsidR="00000000" w:rsidRDefault="00E01313">
      <w:pPr>
        <w:pStyle w:val="af0"/>
        <w:rPr>
          <w:rtl/>
        </w:rPr>
      </w:pPr>
      <w:r>
        <w:rPr>
          <w:rFonts w:hint="eastAsia"/>
          <w:rtl/>
        </w:rPr>
        <w:t>רוני</w:t>
      </w:r>
      <w:r>
        <w:rPr>
          <w:rtl/>
        </w:rPr>
        <w:t xml:space="preserve"> בריזון (שינוי):</w:t>
      </w:r>
    </w:p>
    <w:p w14:paraId="6E3CF559" w14:textId="77777777" w:rsidR="00000000" w:rsidRDefault="00E01313">
      <w:pPr>
        <w:pStyle w:val="a0"/>
        <w:rPr>
          <w:rFonts w:hint="cs"/>
          <w:rtl/>
        </w:rPr>
      </w:pPr>
    </w:p>
    <w:p w14:paraId="339D3B10" w14:textId="77777777" w:rsidR="00000000" w:rsidRDefault="00E01313">
      <w:pPr>
        <w:pStyle w:val="a0"/>
        <w:rPr>
          <w:rFonts w:hint="cs"/>
          <w:rtl/>
        </w:rPr>
      </w:pPr>
      <w:r>
        <w:rPr>
          <w:rFonts w:hint="cs"/>
          <w:rtl/>
        </w:rPr>
        <w:t xml:space="preserve">אני לא יכול, כי אני לא רואה-חשבון. </w:t>
      </w:r>
    </w:p>
    <w:p w14:paraId="31EFA5A9" w14:textId="77777777" w:rsidR="00000000" w:rsidRDefault="00E01313">
      <w:pPr>
        <w:pStyle w:val="a0"/>
        <w:rPr>
          <w:rFonts w:hint="cs"/>
          <w:rtl/>
        </w:rPr>
      </w:pPr>
    </w:p>
    <w:p w14:paraId="51B31DDC" w14:textId="77777777" w:rsidR="00000000" w:rsidRDefault="00E01313">
      <w:pPr>
        <w:pStyle w:val="a"/>
        <w:rPr>
          <w:rtl/>
        </w:rPr>
      </w:pPr>
      <w:bookmarkStart w:id="406" w:name="FS000001065T28_01_2004_16_05_57"/>
      <w:bookmarkStart w:id="407" w:name="_Toc78873102"/>
      <w:bookmarkEnd w:id="406"/>
      <w:r>
        <w:rPr>
          <w:rFonts w:hint="eastAsia"/>
          <w:rtl/>
        </w:rPr>
        <w:t>חיים</w:t>
      </w:r>
      <w:r>
        <w:rPr>
          <w:rtl/>
        </w:rPr>
        <w:t xml:space="preserve"> אורון (מרצ):</w:t>
      </w:r>
      <w:bookmarkEnd w:id="407"/>
    </w:p>
    <w:p w14:paraId="5F8D561D" w14:textId="77777777" w:rsidR="00000000" w:rsidRDefault="00E01313">
      <w:pPr>
        <w:pStyle w:val="a0"/>
        <w:rPr>
          <w:rFonts w:hint="cs"/>
          <w:rtl/>
        </w:rPr>
      </w:pPr>
    </w:p>
    <w:p w14:paraId="4C2D8488" w14:textId="77777777" w:rsidR="00000000" w:rsidRDefault="00E01313">
      <w:pPr>
        <w:pStyle w:val="a0"/>
        <w:rPr>
          <w:rFonts w:hint="cs"/>
          <w:rtl/>
        </w:rPr>
      </w:pPr>
      <w:r>
        <w:rPr>
          <w:rFonts w:hint="cs"/>
          <w:rtl/>
        </w:rPr>
        <w:t xml:space="preserve">סליחה, רצאבי רואה-חשבון. </w:t>
      </w:r>
    </w:p>
    <w:p w14:paraId="094221C3" w14:textId="77777777" w:rsidR="00000000" w:rsidRDefault="00E01313">
      <w:pPr>
        <w:pStyle w:val="a0"/>
        <w:rPr>
          <w:rFonts w:hint="cs"/>
          <w:rtl/>
        </w:rPr>
      </w:pPr>
    </w:p>
    <w:p w14:paraId="4915ECD6" w14:textId="77777777" w:rsidR="00000000" w:rsidRDefault="00E01313">
      <w:pPr>
        <w:pStyle w:val="af0"/>
        <w:rPr>
          <w:rtl/>
        </w:rPr>
      </w:pPr>
      <w:r>
        <w:rPr>
          <w:rFonts w:hint="eastAsia"/>
          <w:rtl/>
        </w:rPr>
        <w:t>רוני</w:t>
      </w:r>
      <w:r>
        <w:rPr>
          <w:rtl/>
        </w:rPr>
        <w:t xml:space="preserve"> בריזון </w:t>
      </w:r>
      <w:r>
        <w:rPr>
          <w:rtl/>
        </w:rPr>
        <w:t>(שינוי):</w:t>
      </w:r>
    </w:p>
    <w:p w14:paraId="692BB404" w14:textId="77777777" w:rsidR="00000000" w:rsidRDefault="00E01313">
      <w:pPr>
        <w:pStyle w:val="a0"/>
        <w:rPr>
          <w:rFonts w:hint="cs"/>
          <w:rtl/>
        </w:rPr>
      </w:pPr>
    </w:p>
    <w:p w14:paraId="4CA5FB55" w14:textId="77777777" w:rsidR="00000000" w:rsidRDefault="00E01313">
      <w:pPr>
        <w:pStyle w:val="a0"/>
        <w:rPr>
          <w:rFonts w:hint="cs"/>
          <w:rtl/>
        </w:rPr>
      </w:pPr>
      <w:r>
        <w:rPr>
          <w:rFonts w:hint="cs"/>
          <w:rtl/>
        </w:rPr>
        <w:t xml:space="preserve">אני בעל המפעל שרצאבי היה רואה-החשבון שלו. </w:t>
      </w:r>
    </w:p>
    <w:p w14:paraId="16A7CBB7" w14:textId="77777777" w:rsidR="00000000" w:rsidRDefault="00E01313">
      <w:pPr>
        <w:pStyle w:val="a0"/>
        <w:rPr>
          <w:rFonts w:hint="cs"/>
          <w:rtl/>
        </w:rPr>
      </w:pPr>
    </w:p>
    <w:p w14:paraId="3E3EEB2C" w14:textId="77777777" w:rsidR="00000000" w:rsidRDefault="00E01313">
      <w:pPr>
        <w:pStyle w:val="-"/>
        <w:rPr>
          <w:rtl/>
        </w:rPr>
      </w:pPr>
      <w:bookmarkStart w:id="408" w:name="FS000001065T28_01_2004_16_06_27C"/>
      <w:bookmarkEnd w:id="408"/>
      <w:r>
        <w:rPr>
          <w:rtl/>
        </w:rPr>
        <w:t>חיים אורון (מרצ):</w:t>
      </w:r>
    </w:p>
    <w:p w14:paraId="0ED0B999" w14:textId="77777777" w:rsidR="00000000" w:rsidRDefault="00E01313">
      <w:pPr>
        <w:pStyle w:val="a0"/>
        <w:rPr>
          <w:rtl/>
        </w:rPr>
      </w:pPr>
    </w:p>
    <w:p w14:paraId="786CE869" w14:textId="77777777" w:rsidR="00000000" w:rsidRDefault="00E01313">
      <w:pPr>
        <w:pStyle w:val="a0"/>
        <w:rPr>
          <w:rFonts w:hint="cs"/>
          <w:rtl/>
        </w:rPr>
      </w:pPr>
      <w:r>
        <w:rPr>
          <w:rFonts w:hint="cs"/>
          <w:rtl/>
        </w:rPr>
        <w:t xml:space="preserve">במפעל שאתה בעליו והמנכ"ל היה עושה ככה, מה היית אומר למנכ"ל? אל תגיד, אני יודע. </w:t>
      </w:r>
    </w:p>
    <w:p w14:paraId="051D0F71" w14:textId="77777777" w:rsidR="00000000" w:rsidRDefault="00E01313">
      <w:pPr>
        <w:pStyle w:val="a0"/>
        <w:rPr>
          <w:rFonts w:hint="cs"/>
          <w:rtl/>
        </w:rPr>
      </w:pPr>
    </w:p>
    <w:p w14:paraId="46E608F0" w14:textId="77777777" w:rsidR="00000000" w:rsidRDefault="00E01313">
      <w:pPr>
        <w:pStyle w:val="af0"/>
        <w:rPr>
          <w:rtl/>
        </w:rPr>
      </w:pPr>
      <w:r>
        <w:rPr>
          <w:rFonts w:hint="eastAsia"/>
          <w:rtl/>
        </w:rPr>
        <w:t>רוני</w:t>
      </w:r>
      <w:r>
        <w:rPr>
          <w:rtl/>
        </w:rPr>
        <w:t xml:space="preserve"> בריזון (שינוי):</w:t>
      </w:r>
    </w:p>
    <w:p w14:paraId="01F1C372" w14:textId="77777777" w:rsidR="00000000" w:rsidRDefault="00E01313">
      <w:pPr>
        <w:pStyle w:val="a0"/>
        <w:rPr>
          <w:rFonts w:hint="cs"/>
          <w:rtl/>
        </w:rPr>
      </w:pPr>
    </w:p>
    <w:p w14:paraId="32E3A13D" w14:textId="77777777" w:rsidR="00000000" w:rsidRDefault="00E01313">
      <w:pPr>
        <w:pStyle w:val="a0"/>
        <w:rPr>
          <w:rFonts w:hint="cs"/>
          <w:rtl/>
        </w:rPr>
      </w:pPr>
      <w:r>
        <w:rPr>
          <w:rFonts w:hint="cs"/>
          <w:rtl/>
        </w:rPr>
        <w:t xml:space="preserve">תחסוך אם כך את השאלה. </w:t>
      </w:r>
    </w:p>
    <w:p w14:paraId="61AD7D2C" w14:textId="77777777" w:rsidR="00000000" w:rsidRDefault="00E01313">
      <w:pPr>
        <w:pStyle w:val="a0"/>
        <w:rPr>
          <w:rFonts w:hint="cs"/>
          <w:rtl/>
        </w:rPr>
      </w:pPr>
    </w:p>
    <w:p w14:paraId="57A7F3EC" w14:textId="77777777" w:rsidR="00000000" w:rsidRDefault="00E01313">
      <w:pPr>
        <w:pStyle w:val="-"/>
        <w:rPr>
          <w:rtl/>
        </w:rPr>
      </w:pPr>
      <w:bookmarkStart w:id="409" w:name="FS000001065T28_01_2004_16_17_48C"/>
      <w:bookmarkEnd w:id="409"/>
      <w:r>
        <w:rPr>
          <w:rtl/>
        </w:rPr>
        <w:t>חיים אורון (מרצ):</w:t>
      </w:r>
    </w:p>
    <w:p w14:paraId="61459700" w14:textId="77777777" w:rsidR="00000000" w:rsidRDefault="00E01313">
      <w:pPr>
        <w:pStyle w:val="a0"/>
        <w:rPr>
          <w:rtl/>
        </w:rPr>
      </w:pPr>
    </w:p>
    <w:p w14:paraId="45BEB4EA" w14:textId="77777777" w:rsidR="00000000" w:rsidRDefault="00E01313">
      <w:pPr>
        <w:pStyle w:val="a0"/>
        <w:rPr>
          <w:rFonts w:hint="cs"/>
          <w:rtl/>
        </w:rPr>
      </w:pPr>
      <w:r>
        <w:rPr>
          <w:rFonts w:hint="cs"/>
          <w:rtl/>
        </w:rPr>
        <w:t xml:space="preserve">כי אני יודע מה אני הייתי אומר לו. אז </w:t>
      </w:r>
      <w:r>
        <w:rPr>
          <w:rFonts w:hint="cs"/>
          <w:rtl/>
        </w:rPr>
        <w:t>מה זה בדיוק הדבר הזה? באים עם הצעת תיקון לחוק מדרגות המס, יפה מאוד. כאילו היתה אפשרות אחרת. אבל המסלול המרכזי שאותו מוליכה הממשלה, בתמיכה מוחלטת שלכם, המסלול הזה נראה כמו הטבלה הזאת. ואז אברהם פורז, בקטע שהוא אחראי לו, פתאום נשברים כל העקרונות, שם הוא כמעט</w:t>
      </w:r>
      <w:r>
        <w:rPr>
          <w:rFonts w:hint="cs"/>
          <w:rtl/>
        </w:rPr>
        <w:t xml:space="preserve"> סוציאליסט כמוני - צריך מיליארד וחצי לרשויות המקומיות, הממשלה חייבת להתערב, אי-אפשר לבצע את המהלך בקצב כזה; ממש נאומים סוציאליסטיים. ובכל זאת יש פה איזה מבחן של אמינות. סיעת המפד"ל, גם לכם - אני מבין שאתם גומרים עכשיו עסקה מאוד חשובה - יש פה מבחן של אמינות</w:t>
      </w:r>
      <w:r>
        <w:rPr>
          <w:rFonts w:hint="cs"/>
          <w:rtl/>
        </w:rPr>
        <w:t xml:space="preserve">. </w:t>
      </w:r>
    </w:p>
    <w:p w14:paraId="402F4DA6" w14:textId="77777777" w:rsidR="00000000" w:rsidRDefault="00E01313">
      <w:pPr>
        <w:pStyle w:val="a0"/>
        <w:rPr>
          <w:rFonts w:hint="cs"/>
          <w:rtl/>
        </w:rPr>
      </w:pPr>
    </w:p>
    <w:p w14:paraId="71C2AE92" w14:textId="77777777" w:rsidR="00000000" w:rsidRDefault="00E01313">
      <w:pPr>
        <w:pStyle w:val="a0"/>
        <w:rPr>
          <w:rFonts w:hint="cs"/>
          <w:rtl/>
        </w:rPr>
      </w:pPr>
      <w:r>
        <w:rPr>
          <w:rFonts w:hint="cs"/>
          <w:rtl/>
        </w:rPr>
        <w:t>אני אומר לך, אדוני יושב-ראש הכנסת; שר האוצר, אתה תבוא לפה עם תקציב נוסף, או שתקרא לו תקציב או שתקרא לו קיצוץ</w:t>
      </w:r>
      <w:r>
        <w:t>flat</w:t>
      </w:r>
      <w:r>
        <w:rPr>
          <w:rFonts w:hint="cs"/>
        </w:rPr>
        <w:t xml:space="preserve">  </w:t>
      </w:r>
      <w:r>
        <w:rPr>
          <w:rFonts w:hint="cs"/>
          <w:rtl/>
        </w:rPr>
        <w:t xml:space="preserve"> או שתקרא לו בכל מיני שמות. אתה לא תעלה מסים - רק עכשיו מונחים 750 מיליון שקל על הדלק, מה, זה לא מסים? מה זה בדיוק הבלו על הדלק? לפחות אל </w:t>
      </w:r>
      <w:r>
        <w:rPr>
          <w:rFonts w:hint="cs"/>
          <w:rtl/>
        </w:rPr>
        <w:t xml:space="preserve">תדברו כל כך הרבה. פעם אחת מעלים מסים, בלו על הדלק, ושוב, מס רגרסיבי, בחלקו הגדול מס על הוצאות הייצור, על המשאיות, על המוניות, על התעשייה. אבל מה, פה יש מאיפה לתת. </w:t>
      </w:r>
    </w:p>
    <w:p w14:paraId="54B00C00" w14:textId="77777777" w:rsidR="00000000" w:rsidRDefault="00E01313">
      <w:pPr>
        <w:pStyle w:val="a0"/>
        <w:rPr>
          <w:rFonts w:hint="cs"/>
          <w:rtl/>
        </w:rPr>
      </w:pPr>
    </w:p>
    <w:p w14:paraId="00C94AAC" w14:textId="77777777" w:rsidR="00000000" w:rsidRDefault="00E01313">
      <w:pPr>
        <w:pStyle w:val="a0"/>
        <w:rPr>
          <w:rFonts w:hint="cs"/>
          <w:rtl/>
        </w:rPr>
      </w:pPr>
      <w:r>
        <w:rPr>
          <w:rFonts w:hint="cs"/>
          <w:rtl/>
        </w:rPr>
        <w:t>אמרתי, ואני רוצה לסיים את דברי, אנחנו נצביע בעד התיקון הזה, כי התיקון הזה משפר את המצב, אבל</w:t>
      </w:r>
      <w:r>
        <w:rPr>
          <w:rFonts w:hint="cs"/>
          <w:rtl/>
        </w:rPr>
        <w:t xml:space="preserve"> הוא משפר את המצב לחלוטין בשוליים. הוא לא מתמודד עם הבעיה הקשה שאנחנו עומדים לפניה, מצד אחד פיזור כספים במיליארדים בהקלות במס לשני העשירונים העליונים, ומהצד השני, קריסתו של התקציב בחודש הראשון לביצועו. </w:t>
      </w:r>
    </w:p>
    <w:p w14:paraId="454266D3" w14:textId="77777777" w:rsidR="00000000" w:rsidRDefault="00E01313">
      <w:pPr>
        <w:pStyle w:val="a0"/>
        <w:rPr>
          <w:rFonts w:hint="cs"/>
          <w:rtl/>
        </w:rPr>
      </w:pPr>
    </w:p>
    <w:p w14:paraId="1F6F8B4A" w14:textId="77777777" w:rsidR="00000000" w:rsidRDefault="00E01313">
      <w:pPr>
        <w:pStyle w:val="af1"/>
        <w:rPr>
          <w:rtl/>
        </w:rPr>
      </w:pPr>
      <w:r>
        <w:rPr>
          <w:rtl/>
        </w:rPr>
        <w:t>היו"ר אתי לבני:</w:t>
      </w:r>
    </w:p>
    <w:p w14:paraId="153F64A3" w14:textId="77777777" w:rsidR="00000000" w:rsidRDefault="00E01313">
      <w:pPr>
        <w:pStyle w:val="a0"/>
        <w:rPr>
          <w:rtl/>
        </w:rPr>
      </w:pPr>
    </w:p>
    <w:p w14:paraId="3C047105" w14:textId="77777777" w:rsidR="00000000" w:rsidRDefault="00E01313">
      <w:pPr>
        <w:pStyle w:val="a0"/>
        <w:rPr>
          <w:rFonts w:hint="cs"/>
          <w:rtl/>
        </w:rPr>
      </w:pPr>
      <w:r>
        <w:rPr>
          <w:rFonts w:hint="cs"/>
          <w:rtl/>
        </w:rPr>
        <w:t>תודה רבה. המסתייג הבא - חבר הכנסת ב</w:t>
      </w:r>
      <w:r>
        <w:rPr>
          <w:rFonts w:hint="cs"/>
          <w:rtl/>
        </w:rPr>
        <w:t xml:space="preserve">ייגה שוחט, בבקשה, שתי הסתייגויות. </w:t>
      </w:r>
    </w:p>
    <w:p w14:paraId="1170A250" w14:textId="77777777" w:rsidR="00000000" w:rsidRDefault="00E01313">
      <w:pPr>
        <w:pStyle w:val="a0"/>
        <w:rPr>
          <w:rFonts w:hint="cs"/>
          <w:rtl/>
        </w:rPr>
      </w:pPr>
    </w:p>
    <w:p w14:paraId="290F9435" w14:textId="77777777" w:rsidR="00000000" w:rsidRDefault="00E01313">
      <w:pPr>
        <w:pStyle w:val="af0"/>
        <w:rPr>
          <w:rtl/>
        </w:rPr>
      </w:pPr>
      <w:r>
        <w:rPr>
          <w:rFonts w:hint="eastAsia"/>
          <w:rtl/>
        </w:rPr>
        <w:t>רוני</w:t>
      </w:r>
      <w:r>
        <w:rPr>
          <w:rtl/>
        </w:rPr>
        <w:t xml:space="preserve"> בר-און (הליכוד):</w:t>
      </w:r>
    </w:p>
    <w:p w14:paraId="55B5711F" w14:textId="77777777" w:rsidR="00000000" w:rsidRDefault="00E01313">
      <w:pPr>
        <w:pStyle w:val="a0"/>
        <w:rPr>
          <w:rFonts w:hint="cs"/>
          <w:rtl/>
        </w:rPr>
      </w:pPr>
    </w:p>
    <w:p w14:paraId="2CC1911F" w14:textId="77777777" w:rsidR="00000000" w:rsidRDefault="00E01313">
      <w:pPr>
        <w:pStyle w:val="a0"/>
        <w:rPr>
          <w:rFonts w:hint="cs"/>
          <w:rtl/>
        </w:rPr>
      </w:pPr>
      <w:r>
        <w:rPr>
          <w:rFonts w:hint="cs"/>
          <w:rtl/>
        </w:rPr>
        <w:t xml:space="preserve">למה 20 דקות? </w:t>
      </w:r>
    </w:p>
    <w:p w14:paraId="18E92A74" w14:textId="77777777" w:rsidR="00000000" w:rsidRDefault="00E01313">
      <w:pPr>
        <w:pStyle w:val="a0"/>
        <w:rPr>
          <w:rFonts w:hint="cs"/>
          <w:rtl/>
        </w:rPr>
      </w:pPr>
    </w:p>
    <w:p w14:paraId="440E75F6" w14:textId="77777777" w:rsidR="00000000" w:rsidRDefault="00E01313">
      <w:pPr>
        <w:pStyle w:val="a"/>
        <w:rPr>
          <w:rtl/>
        </w:rPr>
      </w:pPr>
      <w:bookmarkStart w:id="410" w:name="FS000000459T28_01_2004_15_13_59"/>
      <w:bookmarkStart w:id="411" w:name="_Toc78873103"/>
      <w:bookmarkEnd w:id="410"/>
      <w:r>
        <w:rPr>
          <w:rFonts w:hint="eastAsia"/>
          <w:rtl/>
        </w:rPr>
        <w:t>אברהם</w:t>
      </w:r>
      <w:r>
        <w:rPr>
          <w:rtl/>
        </w:rPr>
        <w:t xml:space="preserve"> בייגה שוחט (העבודה-מימד):</w:t>
      </w:r>
      <w:bookmarkEnd w:id="411"/>
    </w:p>
    <w:p w14:paraId="79D045B1" w14:textId="77777777" w:rsidR="00000000" w:rsidRDefault="00E01313">
      <w:pPr>
        <w:pStyle w:val="a0"/>
        <w:rPr>
          <w:rFonts w:hint="cs"/>
          <w:rtl/>
        </w:rPr>
      </w:pPr>
    </w:p>
    <w:p w14:paraId="460E83A6" w14:textId="77777777" w:rsidR="00000000" w:rsidRDefault="00E01313">
      <w:pPr>
        <w:pStyle w:val="a0"/>
        <w:rPr>
          <w:rFonts w:hint="cs"/>
          <w:rtl/>
        </w:rPr>
      </w:pPr>
      <w:r>
        <w:rPr>
          <w:rFonts w:hint="cs"/>
          <w:rtl/>
        </w:rPr>
        <w:t xml:space="preserve">גברתי היושבת-ראש, רבותי חברי הכנסת, גם אני אצביע בעד התיקון שמוצע כאן, אבל התיקון הזה הוא בשוליים שבשוליים אל מול מדיניות מיסוי בלתי מתקבלת על הדעת, </w:t>
      </w:r>
      <w:r>
        <w:rPr>
          <w:rFonts w:hint="cs"/>
          <w:rtl/>
        </w:rPr>
        <w:t xml:space="preserve">אשר ההחלטות לגביה מתקבלות לא בעתן, והתוצאות שלהן הן הרסניות ומשלימות מהלכים אחרים שנוגעים לחברה הישראלית.   </w:t>
      </w:r>
    </w:p>
    <w:p w14:paraId="35DD43F5" w14:textId="77777777" w:rsidR="00000000" w:rsidRDefault="00E01313">
      <w:pPr>
        <w:pStyle w:val="a0"/>
        <w:rPr>
          <w:rFonts w:hint="cs"/>
          <w:rtl/>
        </w:rPr>
      </w:pPr>
    </w:p>
    <w:p w14:paraId="0484E0E1" w14:textId="77777777" w:rsidR="00000000" w:rsidRDefault="00E01313">
      <w:pPr>
        <w:pStyle w:val="a0"/>
        <w:rPr>
          <w:rFonts w:hint="cs"/>
          <w:rtl/>
        </w:rPr>
      </w:pPr>
      <w:r>
        <w:rPr>
          <w:rFonts w:hint="cs"/>
          <w:rtl/>
        </w:rPr>
        <w:t>התיקון הזה בא כדי לנסות לנקות חרפה של הטבלה שאותה קרא חבר הכנסת אורון, במגמה קצת לתקן, כדי שבמרכיבי השכר הנמוך התוספת לא תהיה 20 שקלים אלא תהיה 60</w:t>
      </w:r>
      <w:r>
        <w:rPr>
          <w:rFonts w:hint="cs"/>
          <w:rtl/>
        </w:rPr>
        <w:t xml:space="preserve">-70 שקלים, אל מול 1,000 ו-1,200 שקל ברמות העליונות.  </w:t>
      </w:r>
    </w:p>
    <w:p w14:paraId="78B3C72A" w14:textId="77777777" w:rsidR="00000000" w:rsidRDefault="00E01313">
      <w:pPr>
        <w:pStyle w:val="a0"/>
        <w:rPr>
          <w:rFonts w:hint="cs"/>
          <w:rtl/>
        </w:rPr>
      </w:pPr>
    </w:p>
    <w:p w14:paraId="23EC95A3" w14:textId="77777777" w:rsidR="00000000" w:rsidRDefault="00E01313">
      <w:pPr>
        <w:pStyle w:val="a0"/>
        <w:rPr>
          <w:rFonts w:hint="cs"/>
          <w:rtl/>
        </w:rPr>
      </w:pPr>
      <w:r>
        <w:rPr>
          <w:rFonts w:hint="cs"/>
          <w:rtl/>
        </w:rPr>
        <w:t xml:space="preserve">אני רק רוצה לתקן אותך בנתון אחד נוסף, או להשלים: מספר האנשים השכירים במשק הישראלי שמשתכרים מעל 35,000 שקל הוא בערך 4% ממספר המועסקים. אני חושב שזה משהו בסביבות 80,000 איש, והם ייהנו את ההנאה הגדולה. </w:t>
      </w:r>
    </w:p>
    <w:p w14:paraId="46355FF6" w14:textId="77777777" w:rsidR="00000000" w:rsidRDefault="00E01313">
      <w:pPr>
        <w:pStyle w:val="a0"/>
        <w:rPr>
          <w:rFonts w:hint="cs"/>
          <w:rtl/>
        </w:rPr>
      </w:pPr>
    </w:p>
    <w:p w14:paraId="08AF40BB" w14:textId="77777777" w:rsidR="00000000" w:rsidRDefault="00E01313">
      <w:pPr>
        <w:pStyle w:val="a0"/>
        <w:rPr>
          <w:rFonts w:hint="cs"/>
          <w:rtl/>
        </w:rPr>
      </w:pPr>
      <w:r>
        <w:rPr>
          <w:rFonts w:hint="cs"/>
          <w:rtl/>
        </w:rPr>
        <w:t xml:space="preserve">גם אני בעד הפחתת מסים; אני בעד לא רק באופן תיאורטי, הוכחתי את זה גם באופן מעשי. אבל לא דרך מדיניות מסים שיש בה איוולת כלכלית ואיוולת חברתית. תראו מה קרה בוועדת כספים רק אתמול. אני עדיין לא יודע מה תהיה התוצאה הסופית, אבל דנו בהגדלת הבלו על הסולר. מי משתמש </w:t>
      </w:r>
      <w:r>
        <w:rPr>
          <w:rFonts w:hint="cs"/>
          <w:rtl/>
        </w:rPr>
        <w:t xml:space="preserve">בסולר? בסולר משתמשים בעיקר מרכיבי ההובלה הציבורית, קרי המוניות והאוטובוסים. משתמשים נהגי המשאיות, משתמשים במידה מסוימת להסקה, אלה מרכיבי השימוש העיקריים בסולר. </w:t>
      </w:r>
    </w:p>
    <w:p w14:paraId="4652E9AD" w14:textId="77777777" w:rsidR="00000000" w:rsidRDefault="00E01313">
      <w:pPr>
        <w:pStyle w:val="a0"/>
        <w:rPr>
          <w:rFonts w:hint="cs"/>
          <w:rtl/>
        </w:rPr>
      </w:pPr>
    </w:p>
    <w:p w14:paraId="75DB5DF9" w14:textId="77777777" w:rsidR="00000000" w:rsidRDefault="00E01313">
      <w:pPr>
        <w:pStyle w:val="af0"/>
        <w:rPr>
          <w:rtl/>
        </w:rPr>
      </w:pPr>
      <w:r>
        <w:rPr>
          <w:rFonts w:hint="eastAsia"/>
          <w:rtl/>
        </w:rPr>
        <w:t>רוני</w:t>
      </w:r>
      <w:r>
        <w:rPr>
          <w:rtl/>
        </w:rPr>
        <w:t xml:space="preserve"> בר-און (הליכוד):</w:t>
      </w:r>
    </w:p>
    <w:p w14:paraId="7BB10846" w14:textId="77777777" w:rsidR="00000000" w:rsidRDefault="00E01313">
      <w:pPr>
        <w:pStyle w:val="a0"/>
        <w:rPr>
          <w:rFonts w:hint="cs"/>
          <w:rtl/>
        </w:rPr>
      </w:pPr>
    </w:p>
    <w:p w14:paraId="51975825" w14:textId="77777777" w:rsidR="00000000" w:rsidRDefault="00E01313">
      <w:pPr>
        <w:pStyle w:val="a0"/>
        <w:rPr>
          <w:rFonts w:hint="cs"/>
          <w:rtl/>
        </w:rPr>
      </w:pPr>
      <w:r>
        <w:rPr>
          <w:rFonts w:hint="cs"/>
          <w:rtl/>
        </w:rPr>
        <w:t>אין רכב פרטי. יש גם רכב פרטי, הוא צורך, נדמה לי, כ-7% מצריכת הסולר, אבל</w:t>
      </w:r>
      <w:r>
        <w:rPr>
          <w:rFonts w:hint="cs"/>
          <w:rtl/>
        </w:rPr>
        <w:t xml:space="preserve"> הולך וגובר אחוז הרכב הפרטי, ארבעה גלגלים וכל מה שקשור בזה. </w:t>
      </w:r>
    </w:p>
    <w:p w14:paraId="361D60E1" w14:textId="77777777" w:rsidR="00000000" w:rsidRDefault="00E01313">
      <w:pPr>
        <w:pStyle w:val="a0"/>
        <w:rPr>
          <w:rFonts w:hint="cs"/>
          <w:rtl/>
        </w:rPr>
      </w:pPr>
    </w:p>
    <w:p w14:paraId="201A5E9F" w14:textId="77777777" w:rsidR="00000000" w:rsidRDefault="00E01313">
      <w:pPr>
        <w:pStyle w:val="af1"/>
        <w:rPr>
          <w:rtl/>
        </w:rPr>
      </w:pPr>
      <w:r>
        <w:rPr>
          <w:rtl/>
        </w:rPr>
        <w:t>היו"ר אתי לבני:</w:t>
      </w:r>
    </w:p>
    <w:p w14:paraId="2EACCD29" w14:textId="77777777" w:rsidR="00000000" w:rsidRDefault="00E01313">
      <w:pPr>
        <w:pStyle w:val="a0"/>
        <w:rPr>
          <w:rtl/>
        </w:rPr>
      </w:pPr>
    </w:p>
    <w:p w14:paraId="364757BD" w14:textId="77777777" w:rsidR="00000000" w:rsidRDefault="00E01313">
      <w:pPr>
        <w:pStyle w:val="a0"/>
        <w:rPr>
          <w:rFonts w:hint="cs"/>
          <w:rtl/>
        </w:rPr>
      </w:pPr>
      <w:r>
        <w:rPr>
          <w:rFonts w:hint="cs"/>
          <w:rtl/>
        </w:rPr>
        <w:t xml:space="preserve">4 על 4. לא ארבעה גלגלים, לכולם יש ארבעה גלגלים. </w:t>
      </w:r>
    </w:p>
    <w:p w14:paraId="69FDD030" w14:textId="77777777" w:rsidR="00000000" w:rsidRDefault="00E01313">
      <w:pPr>
        <w:pStyle w:val="a0"/>
        <w:rPr>
          <w:rFonts w:hint="cs"/>
          <w:rtl/>
        </w:rPr>
      </w:pPr>
    </w:p>
    <w:p w14:paraId="4928BC2B" w14:textId="77777777" w:rsidR="00000000" w:rsidRDefault="00E01313">
      <w:pPr>
        <w:pStyle w:val="-"/>
        <w:rPr>
          <w:rtl/>
        </w:rPr>
      </w:pPr>
      <w:bookmarkStart w:id="412" w:name="FS000001065T28_01_2004_16_33_32C"/>
      <w:bookmarkStart w:id="413" w:name="FS000000459T28_01_2004_16_33_39"/>
      <w:bookmarkEnd w:id="412"/>
      <w:bookmarkEnd w:id="413"/>
      <w:r>
        <w:rPr>
          <w:rtl/>
        </w:rPr>
        <w:t>אברהם בייגה שוחט (העבודה-מימד):</w:t>
      </w:r>
    </w:p>
    <w:p w14:paraId="3AC7ABB1" w14:textId="77777777" w:rsidR="00000000" w:rsidRDefault="00E01313">
      <w:pPr>
        <w:pStyle w:val="a0"/>
        <w:rPr>
          <w:rtl/>
        </w:rPr>
      </w:pPr>
    </w:p>
    <w:p w14:paraId="191278A0" w14:textId="77777777" w:rsidR="00000000" w:rsidRDefault="00E01313">
      <w:pPr>
        <w:pStyle w:val="a0"/>
        <w:rPr>
          <w:rFonts w:hint="cs"/>
          <w:rtl/>
        </w:rPr>
      </w:pPr>
      <w:r>
        <w:rPr>
          <w:rFonts w:hint="cs"/>
          <w:rtl/>
        </w:rPr>
        <w:t>זה נכון. עכשיו, מה זה עושה? נהגי המשאיות אמרו, אנחנו חיים בתקופה שבה המחזור והפעילות שלנו מתחת</w:t>
      </w:r>
      <w:r>
        <w:rPr>
          <w:rFonts w:hint="cs"/>
          <w:rtl/>
        </w:rPr>
        <w:t xml:space="preserve"> לאדמה. כדי להזכיר, ענף הבנייה ירד מ-20 מיליון מטר רבוע לבנייה בכל נקודת זמן ל-13 מיליון מטר רבוע. כדי לבנות צריך להוביל חומרי גלם, ציוד. כמובן הכול יורד. </w:t>
      </w:r>
    </w:p>
    <w:p w14:paraId="74AA4500" w14:textId="77777777" w:rsidR="00000000" w:rsidRDefault="00E01313">
      <w:pPr>
        <w:pStyle w:val="a0"/>
        <w:rPr>
          <w:rFonts w:hint="cs"/>
          <w:rtl/>
        </w:rPr>
      </w:pPr>
    </w:p>
    <w:p w14:paraId="4325F7A7" w14:textId="77777777" w:rsidR="00000000" w:rsidRDefault="00E01313">
      <w:pPr>
        <w:pStyle w:val="a0"/>
        <w:rPr>
          <w:rFonts w:hint="cs"/>
          <w:rtl/>
        </w:rPr>
      </w:pPr>
      <w:r>
        <w:rPr>
          <w:rFonts w:hint="cs"/>
          <w:rtl/>
        </w:rPr>
        <w:t xml:space="preserve">אנשי המוניות, חשבתי שהיו לנו פעם 3 מיליוני תיירים. חשבתי שאולי אני טועה, כי עכשיו יש בקושי מיליון, </w:t>
      </w:r>
      <w:r>
        <w:rPr>
          <w:rFonts w:hint="cs"/>
          <w:rtl/>
        </w:rPr>
        <w:t xml:space="preserve">אז הסתכלתי בניירות והסתבר שהזיכרון שלי עדיין בסדר. 3 מיליוני תיירים. 3 מיליוני תיירים על אותו מספר מוניות זה עולם אחר. במי פוגעים? בנהגי המוניות.  </w:t>
      </w:r>
    </w:p>
    <w:p w14:paraId="229A95D1" w14:textId="77777777" w:rsidR="00000000" w:rsidRDefault="00E01313">
      <w:pPr>
        <w:pStyle w:val="a0"/>
        <w:rPr>
          <w:rFonts w:hint="cs"/>
          <w:rtl/>
        </w:rPr>
      </w:pPr>
    </w:p>
    <w:p w14:paraId="1F7225BB" w14:textId="77777777" w:rsidR="00000000" w:rsidRDefault="00E01313">
      <w:pPr>
        <w:pStyle w:val="a0"/>
        <w:rPr>
          <w:rFonts w:hint="cs"/>
          <w:rtl/>
        </w:rPr>
      </w:pPr>
      <w:r>
        <w:rPr>
          <w:rFonts w:hint="cs"/>
          <w:rtl/>
        </w:rPr>
        <w:t>לכן, אנחנו רואים  מדיניות, שבמקום בעת הזאת לתת את הגיבוי למשק, לתת את הגיבוי לצמיחה, במקום זה מתייחסים לפור</w:t>
      </w:r>
      <w:r>
        <w:rPr>
          <w:rFonts w:hint="cs"/>
          <w:rtl/>
        </w:rPr>
        <w:t xml:space="preserve">מולת המס, שהיא נכונה ביסודה. מיסוי נכון הוא אפשרי, אבל אני לא אכנס לשדות האחרים שבהם יש לנו מיסוי נמוך מאוד, למשל מיסוי ההון. ומיסוי ההון, כפי שמקובל בעולם המערבי המתוקן, יכול היה לעשות משהו בעניין הזה.  </w:t>
      </w:r>
    </w:p>
    <w:p w14:paraId="791E3040" w14:textId="77777777" w:rsidR="00000000" w:rsidRDefault="00E01313">
      <w:pPr>
        <w:pStyle w:val="a0"/>
        <w:rPr>
          <w:rFonts w:hint="cs"/>
          <w:rtl/>
        </w:rPr>
      </w:pPr>
    </w:p>
    <w:p w14:paraId="162E05BB" w14:textId="77777777" w:rsidR="00000000" w:rsidRDefault="00E01313">
      <w:pPr>
        <w:pStyle w:val="a0"/>
        <w:rPr>
          <w:rFonts w:hint="cs"/>
          <w:rtl/>
        </w:rPr>
      </w:pPr>
      <w:r>
        <w:rPr>
          <w:rFonts w:hint="cs"/>
          <w:rtl/>
        </w:rPr>
        <w:t xml:space="preserve">לכן, כשאנחנו מסתכלים על הממשלה בפעילותה הכלכלית - </w:t>
      </w:r>
      <w:r>
        <w:rPr>
          <w:rFonts w:hint="cs"/>
          <w:rtl/>
        </w:rPr>
        <w:t>הזכירו כבר הדוברים לפני את העניין שהוא ודאי, שבתוך חודש, אני לא יודע אם זה ייקרא  תקציב נוסף, או תהיה מהפכת אלוהים בתקציב ויצטרכו לעשות שינויים וקיצוצים, שכן רזרבה כללית כבר אין, בהיקפים של מיליארדים, בשירותים כמובן, בדברים שאנחנו יודעים שגם כך אנחנו נמצאי</w:t>
      </w:r>
      <w:r>
        <w:rPr>
          <w:rFonts w:hint="cs"/>
          <w:rtl/>
        </w:rPr>
        <w:t xml:space="preserve">ם די נמוך. אל זה נספחת מדיניות מיסוי שגויה, לא נכונה, שיש בה גם עוולה חברתית וגם חשבון כלכלי לא נכון. </w:t>
      </w:r>
    </w:p>
    <w:p w14:paraId="7E9EA1C9" w14:textId="77777777" w:rsidR="00000000" w:rsidRDefault="00E01313">
      <w:pPr>
        <w:pStyle w:val="a0"/>
        <w:rPr>
          <w:rFonts w:hint="cs"/>
          <w:rtl/>
        </w:rPr>
      </w:pPr>
    </w:p>
    <w:p w14:paraId="26B18778" w14:textId="77777777" w:rsidR="00000000" w:rsidRDefault="00E01313">
      <w:pPr>
        <w:pStyle w:val="a0"/>
        <w:rPr>
          <w:rFonts w:hint="cs"/>
          <w:rtl/>
        </w:rPr>
      </w:pPr>
      <w:r>
        <w:rPr>
          <w:rFonts w:hint="cs"/>
          <w:rtl/>
        </w:rPr>
        <w:t>כאמור, אני אצביע בעד התיקון. התיקון הזה מתקן בשוליים שבשוליים מדיניות מאוד שגויה. אבל אני מציע לאדוני שר האוצר ולכנסת לעקוב אחרי מה שקורה אצל האנשים, שמ</w:t>
      </w:r>
      <w:r>
        <w:rPr>
          <w:rFonts w:hint="cs"/>
          <w:rtl/>
        </w:rPr>
        <w:t xml:space="preserve">צד אחד התקציב והמשק לא משרתים אותם ומצד שני המיסוי חונק אותם. תודה רבה. </w:t>
      </w:r>
    </w:p>
    <w:p w14:paraId="03A6CC5B" w14:textId="77777777" w:rsidR="00000000" w:rsidRDefault="00E01313">
      <w:pPr>
        <w:pStyle w:val="a0"/>
        <w:rPr>
          <w:rFonts w:hint="cs"/>
          <w:rtl/>
        </w:rPr>
      </w:pPr>
    </w:p>
    <w:p w14:paraId="30FA76A8" w14:textId="77777777" w:rsidR="00000000" w:rsidRDefault="00E01313">
      <w:pPr>
        <w:pStyle w:val="af1"/>
        <w:rPr>
          <w:rtl/>
        </w:rPr>
      </w:pPr>
      <w:r>
        <w:rPr>
          <w:rtl/>
        </w:rPr>
        <w:t>היו"ר אתי לבני:</w:t>
      </w:r>
    </w:p>
    <w:p w14:paraId="13A6DC55" w14:textId="77777777" w:rsidR="00000000" w:rsidRDefault="00E01313">
      <w:pPr>
        <w:pStyle w:val="a0"/>
        <w:rPr>
          <w:rFonts w:hint="cs"/>
          <w:rtl/>
        </w:rPr>
      </w:pPr>
    </w:p>
    <w:p w14:paraId="035F5F6E" w14:textId="77777777" w:rsidR="00000000" w:rsidRDefault="00E01313">
      <w:pPr>
        <w:pStyle w:val="a0"/>
        <w:rPr>
          <w:rFonts w:hint="cs"/>
          <w:rtl/>
        </w:rPr>
      </w:pPr>
      <w:r>
        <w:rPr>
          <w:rFonts w:hint="cs"/>
          <w:rtl/>
        </w:rPr>
        <w:t xml:space="preserve">תודה רבה. המסתייגים, חבר הכנסת אורון וחבר הכנסת בייגה שוחט, ירצו להצביע על ההסתייגויות הללו? </w:t>
      </w:r>
    </w:p>
    <w:p w14:paraId="7CDCBB6D" w14:textId="77777777" w:rsidR="00000000" w:rsidRDefault="00E01313">
      <w:pPr>
        <w:pStyle w:val="af0"/>
        <w:rPr>
          <w:rFonts w:hint="cs"/>
          <w:rtl/>
        </w:rPr>
      </w:pPr>
    </w:p>
    <w:p w14:paraId="3B0F34D7" w14:textId="77777777" w:rsidR="00000000" w:rsidRDefault="00E01313">
      <w:pPr>
        <w:pStyle w:val="af0"/>
        <w:rPr>
          <w:rtl/>
        </w:rPr>
      </w:pPr>
      <w:r>
        <w:rPr>
          <w:rFonts w:hint="eastAsia"/>
          <w:rtl/>
        </w:rPr>
        <w:t>אברהם</w:t>
      </w:r>
      <w:r>
        <w:rPr>
          <w:rtl/>
        </w:rPr>
        <w:t xml:space="preserve"> בייגה שוחט (העבודה-מימד):</w:t>
      </w:r>
    </w:p>
    <w:p w14:paraId="516AF9D7" w14:textId="77777777" w:rsidR="00000000" w:rsidRDefault="00E01313">
      <w:pPr>
        <w:pStyle w:val="a0"/>
        <w:rPr>
          <w:rFonts w:hint="cs"/>
          <w:rtl/>
        </w:rPr>
      </w:pPr>
    </w:p>
    <w:p w14:paraId="0FFF8FDD" w14:textId="77777777" w:rsidR="00000000" w:rsidRDefault="00E01313">
      <w:pPr>
        <w:pStyle w:val="a0"/>
        <w:rPr>
          <w:rFonts w:hint="cs"/>
          <w:rtl/>
        </w:rPr>
      </w:pPr>
      <w:r>
        <w:rPr>
          <w:rFonts w:hint="cs"/>
          <w:rtl/>
        </w:rPr>
        <w:t xml:space="preserve">לא. </w:t>
      </w:r>
    </w:p>
    <w:p w14:paraId="5A3ED432" w14:textId="77777777" w:rsidR="00000000" w:rsidRDefault="00E01313">
      <w:pPr>
        <w:pStyle w:val="a0"/>
        <w:rPr>
          <w:rFonts w:hint="cs"/>
          <w:rtl/>
        </w:rPr>
      </w:pPr>
    </w:p>
    <w:p w14:paraId="375F63DF" w14:textId="77777777" w:rsidR="00000000" w:rsidRDefault="00E01313">
      <w:pPr>
        <w:pStyle w:val="af1"/>
        <w:rPr>
          <w:rtl/>
        </w:rPr>
      </w:pPr>
      <w:r>
        <w:rPr>
          <w:rtl/>
        </w:rPr>
        <w:t>היו"ר אתי לבני:</w:t>
      </w:r>
    </w:p>
    <w:p w14:paraId="61873674" w14:textId="77777777" w:rsidR="00000000" w:rsidRDefault="00E01313">
      <w:pPr>
        <w:pStyle w:val="a0"/>
        <w:rPr>
          <w:rtl/>
        </w:rPr>
      </w:pPr>
    </w:p>
    <w:p w14:paraId="1B40F52E" w14:textId="77777777" w:rsidR="00000000" w:rsidRDefault="00E01313">
      <w:pPr>
        <w:pStyle w:val="a0"/>
        <w:rPr>
          <w:rFonts w:hint="cs"/>
          <w:rtl/>
        </w:rPr>
      </w:pPr>
      <w:r>
        <w:rPr>
          <w:rFonts w:hint="cs"/>
          <w:rtl/>
        </w:rPr>
        <w:t>וחבר הכנסת הרצ</w:t>
      </w:r>
      <w:r>
        <w:rPr>
          <w:rFonts w:hint="cs"/>
          <w:rtl/>
        </w:rPr>
        <w:t xml:space="preserve">וג איננו, אז ודאי שלא נצביע. </w:t>
      </w:r>
    </w:p>
    <w:p w14:paraId="260AB4E9" w14:textId="77777777" w:rsidR="00000000" w:rsidRDefault="00E01313">
      <w:pPr>
        <w:pStyle w:val="a0"/>
        <w:rPr>
          <w:rFonts w:hint="cs"/>
          <w:rtl/>
        </w:rPr>
      </w:pPr>
    </w:p>
    <w:p w14:paraId="03CB2843" w14:textId="77777777" w:rsidR="00000000" w:rsidRDefault="00E01313">
      <w:pPr>
        <w:pStyle w:val="a0"/>
        <w:rPr>
          <w:rFonts w:hint="cs"/>
          <w:rtl/>
        </w:rPr>
      </w:pPr>
      <w:r>
        <w:rPr>
          <w:rFonts w:hint="cs"/>
          <w:rtl/>
        </w:rPr>
        <w:t xml:space="preserve">אנחנו נעבור להצבעה בקריאה שנייה על  החוק כולו.  הצעת חוק לתיקון פקודת מס הכנסה (מס' 137 והוראת שעה), התשס"ד-2004. אנחנו עוברים להצבעה בקריאה שנייה.  </w:t>
      </w:r>
    </w:p>
    <w:p w14:paraId="23D44F1C" w14:textId="77777777" w:rsidR="00000000" w:rsidRDefault="00E01313">
      <w:pPr>
        <w:pStyle w:val="a0"/>
        <w:rPr>
          <w:rFonts w:hint="cs"/>
          <w:rtl/>
        </w:rPr>
      </w:pPr>
    </w:p>
    <w:p w14:paraId="22EBA490" w14:textId="77777777" w:rsidR="00000000" w:rsidRDefault="00E01313">
      <w:pPr>
        <w:pStyle w:val="ab"/>
        <w:bidi/>
        <w:rPr>
          <w:rFonts w:hint="cs"/>
          <w:rtl/>
        </w:rPr>
      </w:pPr>
      <w:r>
        <w:rPr>
          <w:rFonts w:hint="cs"/>
          <w:rtl/>
        </w:rPr>
        <w:t>הצבעה מס'  14</w:t>
      </w:r>
    </w:p>
    <w:p w14:paraId="4514F56A" w14:textId="77777777" w:rsidR="00000000" w:rsidRDefault="00E01313">
      <w:pPr>
        <w:pStyle w:val="a0"/>
        <w:rPr>
          <w:rFonts w:hint="cs"/>
          <w:rtl/>
        </w:rPr>
      </w:pPr>
    </w:p>
    <w:p w14:paraId="5017B9D3" w14:textId="77777777" w:rsidR="00000000" w:rsidRDefault="00E01313">
      <w:pPr>
        <w:pStyle w:val="ac"/>
        <w:bidi/>
        <w:rPr>
          <w:rFonts w:hint="cs"/>
          <w:rtl/>
        </w:rPr>
      </w:pPr>
      <w:r>
        <w:rPr>
          <w:rFonts w:hint="cs"/>
          <w:rtl/>
        </w:rPr>
        <w:t xml:space="preserve">בעד סעיפים 1-6  </w:t>
      </w:r>
      <w:r>
        <w:rPr>
          <w:rtl/>
        </w:rPr>
        <w:t>–</w:t>
      </w:r>
      <w:r>
        <w:rPr>
          <w:rFonts w:hint="cs"/>
          <w:rtl/>
        </w:rPr>
        <w:t xml:space="preserve">  38</w:t>
      </w:r>
    </w:p>
    <w:p w14:paraId="3940B715" w14:textId="77777777" w:rsidR="00000000" w:rsidRDefault="00E01313">
      <w:pPr>
        <w:pStyle w:val="ac"/>
        <w:bidi/>
        <w:rPr>
          <w:rFonts w:hint="cs"/>
          <w:rtl/>
        </w:rPr>
      </w:pPr>
      <w:r>
        <w:rPr>
          <w:rFonts w:hint="cs"/>
          <w:rtl/>
        </w:rPr>
        <w:t xml:space="preserve">נגד </w:t>
      </w:r>
      <w:r>
        <w:rPr>
          <w:rtl/>
        </w:rPr>
        <w:t>–</w:t>
      </w:r>
      <w:r>
        <w:rPr>
          <w:rFonts w:hint="cs"/>
          <w:rtl/>
        </w:rPr>
        <w:t xml:space="preserve"> אין</w:t>
      </w:r>
    </w:p>
    <w:p w14:paraId="02BC7BE5"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13E9BCD0" w14:textId="77777777" w:rsidR="00000000" w:rsidRDefault="00E01313">
      <w:pPr>
        <w:pStyle w:val="ad"/>
        <w:bidi/>
        <w:rPr>
          <w:rFonts w:hint="cs"/>
          <w:rtl/>
        </w:rPr>
      </w:pPr>
      <w:r>
        <w:rPr>
          <w:rFonts w:hint="cs"/>
          <w:rtl/>
        </w:rPr>
        <w:t>סעיפים 1-6 נתק</w:t>
      </w:r>
      <w:r>
        <w:rPr>
          <w:rFonts w:hint="cs"/>
          <w:rtl/>
        </w:rPr>
        <w:t xml:space="preserve">בלו. </w:t>
      </w:r>
    </w:p>
    <w:p w14:paraId="08FD2905" w14:textId="77777777" w:rsidR="00000000" w:rsidRDefault="00E01313">
      <w:pPr>
        <w:pStyle w:val="a0"/>
        <w:rPr>
          <w:rFonts w:hint="cs"/>
          <w:rtl/>
        </w:rPr>
      </w:pPr>
    </w:p>
    <w:p w14:paraId="731B6ACC" w14:textId="77777777" w:rsidR="00000000" w:rsidRDefault="00E01313">
      <w:pPr>
        <w:pStyle w:val="af1"/>
        <w:rPr>
          <w:rtl/>
        </w:rPr>
      </w:pPr>
      <w:r>
        <w:rPr>
          <w:rtl/>
        </w:rPr>
        <w:t>היו"ר אתי לבני:</w:t>
      </w:r>
    </w:p>
    <w:p w14:paraId="7DDD06F9" w14:textId="77777777" w:rsidR="00000000" w:rsidRDefault="00E01313">
      <w:pPr>
        <w:pStyle w:val="a0"/>
        <w:rPr>
          <w:rtl/>
        </w:rPr>
      </w:pPr>
    </w:p>
    <w:p w14:paraId="236169D5" w14:textId="77777777" w:rsidR="00000000" w:rsidRDefault="00E01313">
      <w:pPr>
        <w:pStyle w:val="a0"/>
        <w:rPr>
          <w:rFonts w:hint="cs"/>
          <w:rtl/>
        </w:rPr>
      </w:pPr>
      <w:r>
        <w:rPr>
          <w:rFonts w:hint="cs"/>
          <w:rtl/>
        </w:rPr>
        <w:t xml:space="preserve">בעד - 39, יחד אתי, נגד - אין, נמנעים - אין. החוק עבר בנוסח הוועדה בקריאה שנייה. </w:t>
      </w:r>
    </w:p>
    <w:p w14:paraId="6B25CF17" w14:textId="77777777" w:rsidR="00000000" w:rsidRDefault="00E01313">
      <w:pPr>
        <w:pStyle w:val="a0"/>
        <w:rPr>
          <w:rFonts w:hint="cs"/>
          <w:rtl/>
        </w:rPr>
      </w:pPr>
    </w:p>
    <w:p w14:paraId="2486A6D5" w14:textId="77777777" w:rsidR="00000000" w:rsidRDefault="00E01313">
      <w:pPr>
        <w:pStyle w:val="a0"/>
        <w:rPr>
          <w:rFonts w:hint="cs"/>
          <w:rtl/>
        </w:rPr>
      </w:pPr>
      <w:r>
        <w:rPr>
          <w:rFonts w:hint="cs"/>
          <w:rtl/>
        </w:rPr>
        <w:t xml:space="preserve">אנחנו מייד עוברים לקריאה השלישית של הצעת חוק זאת. בבקשה. </w:t>
      </w:r>
    </w:p>
    <w:p w14:paraId="5CBB0E6C" w14:textId="77777777" w:rsidR="00000000" w:rsidRDefault="00E01313">
      <w:pPr>
        <w:pStyle w:val="a0"/>
        <w:rPr>
          <w:rFonts w:hint="cs"/>
          <w:rtl/>
        </w:rPr>
      </w:pPr>
    </w:p>
    <w:p w14:paraId="0F25254C" w14:textId="77777777" w:rsidR="00000000" w:rsidRDefault="00E01313">
      <w:pPr>
        <w:pStyle w:val="ab"/>
        <w:bidi/>
        <w:rPr>
          <w:rFonts w:hint="cs"/>
          <w:rtl/>
        </w:rPr>
      </w:pPr>
      <w:r>
        <w:rPr>
          <w:rFonts w:hint="cs"/>
          <w:rtl/>
        </w:rPr>
        <w:t>הצבעה מס' 15</w:t>
      </w:r>
    </w:p>
    <w:p w14:paraId="1F1482D8" w14:textId="77777777" w:rsidR="00000000" w:rsidRDefault="00E01313">
      <w:pPr>
        <w:pStyle w:val="a0"/>
        <w:rPr>
          <w:rFonts w:hint="cs"/>
          <w:rtl/>
        </w:rPr>
      </w:pPr>
    </w:p>
    <w:p w14:paraId="70EC4EB7" w14:textId="77777777" w:rsidR="00000000" w:rsidRDefault="00E01313">
      <w:pPr>
        <w:pStyle w:val="ac"/>
        <w:bidi/>
        <w:rPr>
          <w:rFonts w:hint="cs"/>
          <w:rtl/>
        </w:rPr>
      </w:pPr>
      <w:r>
        <w:rPr>
          <w:rFonts w:hint="cs"/>
          <w:rtl/>
        </w:rPr>
        <w:t xml:space="preserve">בעד החוק </w:t>
      </w:r>
      <w:r>
        <w:rPr>
          <w:rtl/>
        </w:rPr>
        <w:t>–</w:t>
      </w:r>
      <w:r>
        <w:rPr>
          <w:rFonts w:hint="cs"/>
          <w:rtl/>
        </w:rPr>
        <w:t xml:space="preserve"> 38</w:t>
      </w:r>
    </w:p>
    <w:p w14:paraId="3494AFCD" w14:textId="77777777" w:rsidR="00000000" w:rsidRDefault="00E01313">
      <w:pPr>
        <w:pStyle w:val="ac"/>
        <w:bidi/>
        <w:rPr>
          <w:rFonts w:hint="cs"/>
          <w:rtl/>
        </w:rPr>
      </w:pPr>
      <w:r>
        <w:rPr>
          <w:rFonts w:hint="cs"/>
          <w:rtl/>
        </w:rPr>
        <w:t xml:space="preserve">נגד </w:t>
      </w:r>
      <w:r>
        <w:rPr>
          <w:rtl/>
        </w:rPr>
        <w:t>–</w:t>
      </w:r>
      <w:r>
        <w:rPr>
          <w:rFonts w:hint="cs"/>
          <w:rtl/>
        </w:rPr>
        <w:t xml:space="preserve"> אין </w:t>
      </w:r>
    </w:p>
    <w:p w14:paraId="472925E9"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10A03EB4" w14:textId="77777777" w:rsidR="00000000" w:rsidRDefault="00E01313">
      <w:pPr>
        <w:pStyle w:val="ad"/>
        <w:bidi/>
        <w:rPr>
          <w:rFonts w:hint="cs"/>
          <w:rtl/>
        </w:rPr>
      </w:pPr>
      <w:r>
        <w:rPr>
          <w:rFonts w:hint="cs"/>
          <w:rtl/>
        </w:rPr>
        <w:t>חוק לתיקון פקודת מס הכנסה (מס' 137 והור</w:t>
      </w:r>
      <w:r>
        <w:rPr>
          <w:rFonts w:hint="cs"/>
          <w:rtl/>
        </w:rPr>
        <w:t xml:space="preserve">את שעה), התשס"ד-2004, נתקבל. </w:t>
      </w:r>
    </w:p>
    <w:p w14:paraId="6E9237CF" w14:textId="77777777" w:rsidR="00000000" w:rsidRDefault="00E01313">
      <w:pPr>
        <w:pStyle w:val="a0"/>
        <w:rPr>
          <w:rFonts w:hint="cs"/>
          <w:rtl/>
        </w:rPr>
      </w:pPr>
    </w:p>
    <w:p w14:paraId="7A73F7C8" w14:textId="77777777" w:rsidR="00000000" w:rsidRDefault="00E01313">
      <w:pPr>
        <w:pStyle w:val="af1"/>
        <w:rPr>
          <w:rtl/>
        </w:rPr>
      </w:pPr>
      <w:r>
        <w:rPr>
          <w:rtl/>
        </w:rPr>
        <w:t>היו"ר אתי לבני:</w:t>
      </w:r>
    </w:p>
    <w:p w14:paraId="4DF5AFF6" w14:textId="77777777" w:rsidR="00000000" w:rsidRDefault="00E01313">
      <w:pPr>
        <w:pStyle w:val="a0"/>
        <w:rPr>
          <w:rtl/>
        </w:rPr>
      </w:pPr>
    </w:p>
    <w:p w14:paraId="656C5764" w14:textId="77777777" w:rsidR="00000000" w:rsidRDefault="00E01313">
      <w:pPr>
        <w:pStyle w:val="a0"/>
        <w:rPr>
          <w:rFonts w:hint="cs"/>
          <w:rtl/>
        </w:rPr>
      </w:pPr>
      <w:r>
        <w:rPr>
          <w:rFonts w:hint="cs"/>
          <w:rtl/>
        </w:rPr>
        <w:t>בעד - 38, ועוד הקול שלי, נגד - אין, אין נמנעים. הצעת החוק לתיקון פקודת מס הכנסה (מס' 137 והוראת שעה), התשס"ד-2004, עברה בקריאה שלישית. אני מוסיפה למניין המצביעים בעד גם את קולו של יושב-ראש הכנסת, 40 בעד. תודה</w:t>
      </w:r>
      <w:r>
        <w:rPr>
          <w:rFonts w:hint="cs"/>
          <w:rtl/>
        </w:rPr>
        <w:t xml:space="preserve"> רבה.  </w:t>
      </w:r>
    </w:p>
    <w:p w14:paraId="08618E2B" w14:textId="77777777" w:rsidR="00000000" w:rsidRDefault="00E01313">
      <w:pPr>
        <w:pStyle w:val="a0"/>
        <w:rPr>
          <w:rFonts w:hint="cs"/>
          <w:rtl/>
        </w:rPr>
      </w:pPr>
    </w:p>
    <w:p w14:paraId="2197BE3F" w14:textId="77777777" w:rsidR="00000000" w:rsidRDefault="00E01313">
      <w:pPr>
        <w:pStyle w:val="a2"/>
        <w:rPr>
          <w:rtl/>
        </w:rPr>
      </w:pPr>
    </w:p>
    <w:p w14:paraId="556A3A52" w14:textId="77777777" w:rsidR="00000000" w:rsidRDefault="00E01313">
      <w:pPr>
        <w:pStyle w:val="a2"/>
        <w:rPr>
          <w:rFonts w:hint="cs"/>
          <w:rtl/>
        </w:rPr>
      </w:pPr>
      <w:bookmarkStart w:id="414" w:name="CS21542FI0021542T28_01_2004_16_54_25"/>
      <w:bookmarkStart w:id="415" w:name="_Toc78873104"/>
      <w:bookmarkEnd w:id="414"/>
      <w:r>
        <w:rPr>
          <w:rtl/>
        </w:rPr>
        <w:t>הצע</w:t>
      </w:r>
      <w:r>
        <w:rPr>
          <w:rFonts w:hint="cs"/>
          <w:rtl/>
        </w:rPr>
        <w:t>ות</w:t>
      </w:r>
      <w:r>
        <w:rPr>
          <w:rtl/>
        </w:rPr>
        <w:t xml:space="preserve"> לסדר-היום</w:t>
      </w:r>
      <w:bookmarkEnd w:id="415"/>
    </w:p>
    <w:p w14:paraId="674C47E9" w14:textId="77777777" w:rsidR="00000000" w:rsidRDefault="00E01313">
      <w:pPr>
        <w:pStyle w:val="a2"/>
        <w:rPr>
          <w:rtl/>
        </w:rPr>
      </w:pPr>
      <w:bookmarkStart w:id="416" w:name="_Toc78873105"/>
      <w:r>
        <w:rPr>
          <w:rFonts w:hint="cs"/>
          <w:rtl/>
        </w:rPr>
        <w:t>ה</w:t>
      </w:r>
      <w:r>
        <w:rPr>
          <w:rtl/>
        </w:rPr>
        <w:t xml:space="preserve">משבר ברשות לשיקום </w:t>
      </w:r>
      <w:r>
        <w:rPr>
          <w:rFonts w:hint="cs"/>
          <w:rtl/>
        </w:rPr>
        <w:t>ה</w:t>
      </w:r>
      <w:r>
        <w:rPr>
          <w:rtl/>
        </w:rPr>
        <w:t>אסיר וב</w:t>
      </w:r>
      <w:r>
        <w:rPr>
          <w:rFonts w:hint="cs"/>
          <w:rtl/>
        </w:rPr>
        <w:t xml:space="preserve">עמותת </w:t>
      </w:r>
      <w:r>
        <w:rPr>
          <w:rtl/>
        </w:rPr>
        <w:t>"יד לאדם"</w:t>
      </w:r>
      <w:bookmarkEnd w:id="416"/>
      <w:r>
        <w:rPr>
          <w:rtl/>
        </w:rPr>
        <w:t xml:space="preserve"> </w:t>
      </w:r>
    </w:p>
    <w:p w14:paraId="746F939A" w14:textId="77777777" w:rsidR="00000000" w:rsidRDefault="00E01313">
      <w:pPr>
        <w:pStyle w:val="-0"/>
        <w:rPr>
          <w:rFonts w:hint="cs"/>
          <w:rtl/>
        </w:rPr>
      </w:pPr>
    </w:p>
    <w:p w14:paraId="777E729A" w14:textId="77777777" w:rsidR="00000000" w:rsidRDefault="00E01313">
      <w:pPr>
        <w:pStyle w:val="a0"/>
        <w:rPr>
          <w:rFonts w:hint="cs"/>
          <w:rtl/>
        </w:rPr>
      </w:pPr>
    </w:p>
    <w:p w14:paraId="48FF814B" w14:textId="77777777" w:rsidR="00000000" w:rsidRDefault="00E01313">
      <w:pPr>
        <w:pStyle w:val="af1"/>
        <w:rPr>
          <w:rtl/>
        </w:rPr>
      </w:pPr>
      <w:r>
        <w:rPr>
          <w:rtl/>
        </w:rPr>
        <w:t>היו"ר אתי לבני:</w:t>
      </w:r>
    </w:p>
    <w:p w14:paraId="0D100420" w14:textId="77777777" w:rsidR="00000000" w:rsidRDefault="00E01313">
      <w:pPr>
        <w:pStyle w:val="a0"/>
        <w:rPr>
          <w:rtl/>
        </w:rPr>
      </w:pPr>
    </w:p>
    <w:p w14:paraId="3A7AE5FD" w14:textId="77777777" w:rsidR="00000000" w:rsidRDefault="00E01313">
      <w:pPr>
        <w:pStyle w:val="a0"/>
        <w:rPr>
          <w:rFonts w:hint="cs"/>
          <w:rtl/>
        </w:rPr>
      </w:pPr>
      <w:r>
        <w:rPr>
          <w:rFonts w:hint="cs"/>
          <w:rtl/>
        </w:rPr>
        <w:t xml:space="preserve">אנחנו עוברים לנושא הבא: הצעה לסדר-היום. הנושא הוא - - - </w:t>
      </w:r>
    </w:p>
    <w:p w14:paraId="17D5F4C1" w14:textId="77777777" w:rsidR="00000000" w:rsidRDefault="00E01313">
      <w:pPr>
        <w:pStyle w:val="a0"/>
        <w:rPr>
          <w:rFonts w:hint="cs"/>
          <w:rtl/>
        </w:rPr>
      </w:pPr>
    </w:p>
    <w:p w14:paraId="061B3B6D" w14:textId="77777777" w:rsidR="00000000" w:rsidRDefault="00E01313">
      <w:pPr>
        <w:pStyle w:val="af0"/>
        <w:rPr>
          <w:rtl/>
        </w:rPr>
      </w:pPr>
      <w:r>
        <w:rPr>
          <w:rFonts w:hint="eastAsia"/>
          <w:rtl/>
        </w:rPr>
        <w:t>נסים</w:t>
      </w:r>
      <w:r>
        <w:rPr>
          <w:rtl/>
        </w:rPr>
        <w:t xml:space="preserve"> זאב (ש"ס):</w:t>
      </w:r>
    </w:p>
    <w:p w14:paraId="5DC3779F" w14:textId="77777777" w:rsidR="00000000" w:rsidRDefault="00E01313">
      <w:pPr>
        <w:pStyle w:val="a0"/>
        <w:rPr>
          <w:rFonts w:hint="cs"/>
          <w:rtl/>
        </w:rPr>
      </w:pPr>
    </w:p>
    <w:p w14:paraId="2ED1035A" w14:textId="77777777" w:rsidR="00000000" w:rsidRDefault="00E01313">
      <w:pPr>
        <w:pStyle w:val="a0"/>
        <w:rPr>
          <w:rFonts w:hint="cs"/>
          <w:rtl/>
        </w:rPr>
      </w:pPr>
      <w:r>
        <w:rPr>
          <w:rFonts w:hint="cs"/>
          <w:rtl/>
        </w:rPr>
        <w:t xml:space="preserve">קודם  שאילתות. </w:t>
      </w:r>
    </w:p>
    <w:p w14:paraId="237A5F73" w14:textId="77777777" w:rsidR="00000000" w:rsidRDefault="00E01313">
      <w:pPr>
        <w:pStyle w:val="a0"/>
        <w:rPr>
          <w:rFonts w:hint="cs"/>
          <w:rtl/>
        </w:rPr>
      </w:pPr>
    </w:p>
    <w:p w14:paraId="28AC8AC2" w14:textId="77777777" w:rsidR="00000000" w:rsidRDefault="00E01313">
      <w:pPr>
        <w:pStyle w:val="af1"/>
        <w:rPr>
          <w:rtl/>
        </w:rPr>
      </w:pPr>
      <w:r>
        <w:rPr>
          <w:rtl/>
        </w:rPr>
        <w:t>היו"ר אתי לבני:</w:t>
      </w:r>
    </w:p>
    <w:p w14:paraId="7E53EEFE" w14:textId="77777777" w:rsidR="00000000" w:rsidRDefault="00E01313">
      <w:pPr>
        <w:pStyle w:val="a0"/>
        <w:rPr>
          <w:rtl/>
        </w:rPr>
      </w:pPr>
    </w:p>
    <w:p w14:paraId="75048127" w14:textId="77777777" w:rsidR="00000000" w:rsidRDefault="00E01313">
      <w:pPr>
        <w:pStyle w:val="a0"/>
        <w:rPr>
          <w:rFonts w:hint="cs"/>
          <w:rtl/>
        </w:rPr>
      </w:pPr>
      <w:r>
        <w:rPr>
          <w:rFonts w:hint="cs"/>
          <w:rtl/>
        </w:rPr>
        <w:t>לא, סדר-היום שונה, כמו שנמסר לי, והנושא הוא: המשבר ברשות ל</w:t>
      </w:r>
      <w:r>
        <w:rPr>
          <w:rFonts w:hint="cs"/>
          <w:rtl/>
        </w:rPr>
        <w:t xml:space="preserve">שיקום האסיר ובעמותת "יד לאדם", הצעות לסדר-היום מס' 2451, 2479 ו-2534. יש שני מציעים הצעות דחופות ויש הצעה רגילה של חבר הכנסת אופיר פינס. אני מזמינה את חבר הכנסת פינס להציג את הצעתו. לרשותך עשר דקות. </w:t>
      </w:r>
    </w:p>
    <w:p w14:paraId="48DBB12D" w14:textId="77777777" w:rsidR="00000000" w:rsidRDefault="00E01313">
      <w:pPr>
        <w:pStyle w:val="a0"/>
        <w:rPr>
          <w:rFonts w:hint="cs"/>
          <w:rtl/>
        </w:rPr>
      </w:pPr>
    </w:p>
    <w:p w14:paraId="2F28D681" w14:textId="77777777" w:rsidR="00000000" w:rsidRDefault="00E01313">
      <w:pPr>
        <w:pStyle w:val="a"/>
        <w:rPr>
          <w:rtl/>
        </w:rPr>
      </w:pPr>
      <w:bookmarkStart w:id="417" w:name="FS000000455T28_01_2004_15_22_08"/>
      <w:bookmarkStart w:id="418" w:name="_Toc78873106"/>
      <w:bookmarkEnd w:id="417"/>
      <w:r>
        <w:rPr>
          <w:rFonts w:hint="eastAsia"/>
          <w:rtl/>
        </w:rPr>
        <w:t>אופיר</w:t>
      </w:r>
      <w:r>
        <w:rPr>
          <w:rtl/>
        </w:rPr>
        <w:t xml:space="preserve"> פינס-פז (העבודה-מימד):</w:t>
      </w:r>
      <w:bookmarkEnd w:id="418"/>
    </w:p>
    <w:p w14:paraId="4CB9CD75" w14:textId="77777777" w:rsidR="00000000" w:rsidRDefault="00E01313">
      <w:pPr>
        <w:pStyle w:val="a0"/>
        <w:rPr>
          <w:rFonts w:hint="cs"/>
          <w:rtl/>
        </w:rPr>
      </w:pPr>
    </w:p>
    <w:p w14:paraId="0F0BDCFF" w14:textId="77777777" w:rsidR="00000000" w:rsidRDefault="00E01313">
      <w:pPr>
        <w:pStyle w:val="a0"/>
        <w:rPr>
          <w:rFonts w:hint="cs"/>
          <w:rtl/>
        </w:rPr>
      </w:pPr>
      <w:r>
        <w:rPr>
          <w:rFonts w:hint="cs"/>
          <w:rtl/>
        </w:rPr>
        <w:t>לא, שלוש דקות. תודה, גברת</w:t>
      </w:r>
      <w:r>
        <w:rPr>
          <w:rFonts w:hint="cs"/>
          <w:rtl/>
        </w:rPr>
        <w:t xml:space="preserve">י. אני רוצה להודות גם לסגן השר יצחק לוי וגם לחברי דוד לוי ודוד אזולאי  על שהסכימו לשינוי סדר-היום; יש לי בעיה אישית שמאלצת אותי לנסוע מייד. </w:t>
      </w:r>
    </w:p>
    <w:p w14:paraId="5529CDCB" w14:textId="77777777" w:rsidR="00000000" w:rsidRDefault="00E01313">
      <w:pPr>
        <w:pStyle w:val="a0"/>
        <w:rPr>
          <w:rFonts w:hint="cs"/>
          <w:rtl/>
        </w:rPr>
      </w:pPr>
    </w:p>
    <w:p w14:paraId="3FC8D690" w14:textId="77777777" w:rsidR="00000000" w:rsidRDefault="00E01313">
      <w:pPr>
        <w:pStyle w:val="a0"/>
        <w:rPr>
          <w:rFonts w:hint="cs"/>
          <w:rtl/>
        </w:rPr>
      </w:pPr>
      <w:r>
        <w:rPr>
          <w:rFonts w:hint="cs"/>
          <w:rtl/>
        </w:rPr>
        <w:t>גברתי היושבת-ראש, אדוני השר, אני כיהנתי כיושב-ראש הרשות לשיקום האסיר, לפני היותי חבר הכנסת, בהתנדבות בזמן ממשלת רב</w:t>
      </w:r>
      <w:r>
        <w:rPr>
          <w:rFonts w:hint="cs"/>
          <w:rtl/>
        </w:rPr>
        <w:t>ין, כשאורה נמיר היתה שרת העבודה והרווחה. ואני עוקב בחודשים האחרונים עם הרבה כאב ועצב אחר מה שקורה ברשות. הרשות היא בסך הכול גורם מקצועי שיש בו הרבה מאוד עובדים מקצועיים, קרימינולוגים, עובדים סוציאליים, פסיכולוגים וכדומה, שעושים מאמץ גדול, בכלים מצומצמים, ל</w:t>
      </w:r>
      <w:r>
        <w:rPr>
          <w:rFonts w:hint="cs"/>
          <w:rtl/>
        </w:rPr>
        <w:t xml:space="preserve">שקם אסירים ולהחזיר אותם למוטב. משימה קשה מנשוא, כמעט חסרת סיכוי, אבל בכל זאת התברכנו ברבות הימים בלא מעט סיפורי הצלחה. מה שקורה, וחבל לי שהשר אורלב לא נמצא פה, אני לא מבין מדוע, זה לא בסדר - אין לי שום טענות לשר המקשר עזרא, אבל זה לא בסדר שהשר הממונה נעדר </w:t>
      </w:r>
      <w:r>
        <w:rPr>
          <w:rFonts w:hint="cs"/>
          <w:rtl/>
        </w:rPr>
        <w:t xml:space="preserve">מהדיון הזה, כשהוא יודע שזה על סדר-היום כבר מישיבת הנשיאות. </w:t>
      </w:r>
    </w:p>
    <w:p w14:paraId="16DC28C8" w14:textId="77777777" w:rsidR="00000000" w:rsidRDefault="00E01313">
      <w:pPr>
        <w:pStyle w:val="a0"/>
        <w:rPr>
          <w:rFonts w:hint="cs"/>
          <w:rtl/>
        </w:rPr>
      </w:pPr>
    </w:p>
    <w:p w14:paraId="17154BAA" w14:textId="77777777" w:rsidR="00000000" w:rsidRDefault="00E01313">
      <w:pPr>
        <w:pStyle w:val="a0"/>
        <w:rPr>
          <w:rFonts w:hint="cs"/>
          <w:rtl/>
        </w:rPr>
      </w:pPr>
      <w:r>
        <w:rPr>
          <w:rFonts w:hint="cs"/>
          <w:rtl/>
        </w:rPr>
        <w:t xml:space="preserve">מה שקורה בתקופת השר אורלב, אולי גם קצת קודם, גם בתקופת שרי ש"ס, אני לא זוכר אם זה היה בניזרי או אלי ישי - שפתאום כל המערכת המקצועית הופכת להיות מאוד פוליטית, וחבל. זה שהיושב-ראש יכול להיות מינוי </w:t>
      </w:r>
      <w:r>
        <w:rPr>
          <w:rFonts w:hint="cs"/>
          <w:rtl/>
        </w:rPr>
        <w:t>פוליטי בהתנדבות, אני הייתי מינוי פוליטי, יכולים להיות גם אחרים. אבל כשמתחילים לעשות מינויים פוליטיים ברמה הכל-כך מקצועית, זה פוגע קשה מאוד בעבודה. הרשות לשיקום האסיר לא צריכה להיות המקום שבו ממנים את המינויים הפוליטיים, כל אחד ומפלגתו; דבר אחד. דבר שני, אי</w:t>
      </w:r>
      <w:r>
        <w:rPr>
          <w:rFonts w:hint="cs"/>
          <w:rtl/>
        </w:rPr>
        <w:t xml:space="preserve">לו קיצוצים השיתו על הרשות הזאת? מצאו הזדמנות, שלא היה שם בעל-בית, שלא היתה כתובת, וקיצצו בצורה חדה וגסה. </w:t>
      </w:r>
    </w:p>
    <w:p w14:paraId="2704656B" w14:textId="77777777" w:rsidR="00000000" w:rsidRDefault="00E01313">
      <w:pPr>
        <w:pStyle w:val="a0"/>
        <w:rPr>
          <w:rFonts w:hint="cs"/>
          <w:rtl/>
        </w:rPr>
      </w:pPr>
    </w:p>
    <w:p w14:paraId="6EB3773C" w14:textId="77777777" w:rsidR="00000000" w:rsidRDefault="00E01313">
      <w:pPr>
        <w:pStyle w:val="a0"/>
        <w:rPr>
          <w:rFonts w:hint="cs"/>
          <w:rtl/>
        </w:rPr>
      </w:pPr>
      <w:r>
        <w:rPr>
          <w:rFonts w:hint="cs"/>
          <w:rtl/>
        </w:rPr>
        <w:t>קיצורו של עניין, הרשות לשיקום האסיר לא יכולה לבצע היום את תפקידה, לא יכולה לבצע את המשימה שהטיל עליה המחוקק,  אין לה שום דרך לא לשקם אסירים, לא לפעול</w:t>
      </w:r>
      <w:r>
        <w:rPr>
          <w:rFonts w:hint="cs"/>
          <w:rtl/>
        </w:rPr>
        <w:t xml:space="preserve"> בתוך בתי-הסוהר, לא לפעול מחוץ לבתי-הסוהר, בוודאי, קל וחומר, לא לטפל במשפחות האסירים, לא בנשות האסירים, לא בילדי האסירים. </w:t>
      </w:r>
    </w:p>
    <w:p w14:paraId="75F22FEE" w14:textId="77777777" w:rsidR="00000000" w:rsidRDefault="00E01313">
      <w:pPr>
        <w:pStyle w:val="a0"/>
        <w:rPr>
          <w:rFonts w:hint="cs"/>
          <w:rtl/>
        </w:rPr>
      </w:pPr>
    </w:p>
    <w:p w14:paraId="6725B678" w14:textId="77777777" w:rsidR="00000000" w:rsidRDefault="00E01313">
      <w:pPr>
        <w:pStyle w:val="a0"/>
        <w:rPr>
          <w:rFonts w:hint="cs"/>
          <w:rtl/>
        </w:rPr>
      </w:pPr>
      <w:r>
        <w:rPr>
          <w:rFonts w:hint="cs"/>
          <w:rtl/>
        </w:rPr>
        <w:t>אם הממשלה תחליט להמשיך את התהליך הזה, סופה של הרשות הזאת לגווע. הדרישה שלי מהממשלה, עם כל המגבלה התקציבית, לא יכול להיות שהרשות הזאת</w:t>
      </w:r>
      <w:r>
        <w:rPr>
          <w:rFonts w:hint="cs"/>
          <w:rtl/>
        </w:rPr>
        <w:t xml:space="preserve"> תהיה בעדיפות כל כך נמוכה. צריך להשקיע שם עוד מיליון עד 2 מיליוני שקלים, זה לא סוף העולם. יש הכסף הזה, אפשר להעביר אותו. אני פונה לשר הרווחה ולשר האוצר למצוא את המשאבים, משום שכל אסיר משוקם חוסך למדינת ישראל סכומים עצומים. אני מקווה שהקריאה תיפול על אוזניי</w:t>
      </w:r>
      <w:r>
        <w:rPr>
          <w:rFonts w:hint="cs"/>
          <w:rtl/>
        </w:rPr>
        <w:t xml:space="preserve">ם כרויות ולא על אוזניים אטומות. אני מודה לך מאוד. </w:t>
      </w:r>
    </w:p>
    <w:p w14:paraId="2CD600EC" w14:textId="77777777" w:rsidR="00000000" w:rsidRDefault="00E01313">
      <w:pPr>
        <w:pStyle w:val="a0"/>
        <w:rPr>
          <w:rFonts w:hint="cs"/>
          <w:rtl/>
        </w:rPr>
      </w:pPr>
    </w:p>
    <w:p w14:paraId="28EE23B8" w14:textId="77777777" w:rsidR="00000000" w:rsidRDefault="00E01313">
      <w:pPr>
        <w:pStyle w:val="af1"/>
        <w:rPr>
          <w:rtl/>
        </w:rPr>
      </w:pPr>
      <w:r>
        <w:rPr>
          <w:rtl/>
        </w:rPr>
        <w:t>היו"ר אתי לבני:</w:t>
      </w:r>
    </w:p>
    <w:p w14:paraId="52DD1658" w14:textId="77777777" w:rsidR="00000000" w:rsidRDefault="00E01313">
      <w:pPr>
        <w:pStyle w:val="a0"/>
        <w:rPr>
          <w:rtl/>
        </w:rPr>
      </w:pPr>
    </w:p>
    <w:p w14:paraId="06AF1945" w14:textId="77777777" w:rsidR="00000000" w:rsidRDefault="00E01313">
      <w:pPr>
        <w:pStyle w:val="a0"/>
        <w:rPr>
          <w:rFonts w:hint="cs"/>
          <w:rtl/>
        </w:rPr>
      </w:pPr>
      <w:r>
        <w:rPr>
          <w:rFonts w:hint="cs"/>
          <w:rtl/>
        </w:rPr>
        <w:t xml:space="preserve">תודה רבה. הדובר הבא - חבר הכנסת דוד לוי. </w:t>
      </w:r>
    </w:p>
    <w:p w14:paraId="066923BE" w14:textId="77777777" w:rsidR="00000000" w:rsidRDefault="00E01313">
      <w:pPr>
        <w:pStyle w:val="a0"/>
        <w:rPr>
          <w:rFonts w:hint="cs"/>
          <w:rtl/>
        </w:rPr>
      </w:pPr>
    </w:p>
    <w:p w14:paraId="0A8CE1EE" w14:textId="77777777" w:rsidR="00000000" w:rsidRDefault="00E01313">
      <w:pPr>
        <w:pStyle w:val="a"/>
        <w:rPr>
          <w:rtl/>
        </w:rPr>
      </w:pPr>
      <w:bookmarkStart w:id="419" w:name="FS000000536T28_01_2004_15_25_54"/>
      <w:bookmarkStart w:id="420" w:name="_Toc78873107"/>
      <w:bookmarkEnd w:id="419"/>
      <w:r>
        <w:rPr>
          <w:rFonts w:hint="eastAsia"/>
          <w:rtl/>
        </w:rPr>
        <w:t>דוד</w:t>
      </w:r>
      <w:r>
        <w:rPr>
          <w:rtl/>
        </w:rPr>
        <w:t xml:space="preserve"> לוי (הליכוד):</w:t>
      </w:r>
      <w:bookmarkEnd w:id="420"/>
    </w:p>
    <w:p w14:paraId="59C419E3" w14:textId="77777777" w:rsidR="00000000" w:rsidRDefault="00E01313">
      <w:pPr>
        <w:pStyle w:val="a0"/>
        <w:rPr>
          <w:rFonts w:hint="cs"/>
          <w:rtl/>
        </w:rPr>
      </w:pPr>
    </w:p>
    <w:p w14:paraId="5321FCAB" w14:textId="77777777" w:rsidR="00000000" w:rsidRDefault="00E01313">
      <w:pPr>
        <w:pStyle w:val="a0"/>
        <w:rPr>
          <w:rFonts w:hint="cs"/>
          <w:rtl/>
        </w:rPr>
      </w:pPr>
      <w:r>
        <w:rPr>
          <w:rFonts w:hint="cs"/>
          <w:rtl/>
        </w:rPr>
        <w:t>גברתי היושבת-ראש, חברי הכנסת, השבר החברתי שפוקד אותנו היום מעמיד אותנו בפני חזיונות קורעי לב, שלא היו כדוגמתם בעבר: ילדים, אל</w:t>
      </w:r>
      <w:r>
        <w:rPr>
          <w:rFonts w:hint="cs"/>
          <w:rtl/>
        </w:rPr>
        <w:t>פי ילדים רעבים; זקנים מופקרים, עזובים לגורלם; משפחות הנמקות בתלאותיהן ובמצוקה איומה; אנשים המחפשים אוכל בפחי אשפה; ילדים שאינם משתתפים כמו דומיהם שבאפשרותם להרשות לעצמם בטיולים ובחוגים; ילדים רבים רבים. זאת ישראל של היום. איש לא יכול להשוות עם מה שהיה, ובו</w:t>
      </w:r>
      <w:r>
        <w:rPr>
          <w:rFonts w:hint="cs"/>
          <w:rtl/>
        </w:rPr>
        <w:t xml:space="preserve">ודאי כל אחד שואל את עצמו, מה קרה לנו, איך ירדנו לתהומות אלה; איך נהיה לב כזה אטום, בלי לראות מקרוב את מה שמתחולל בתוכנו כחברה וכיהודים. </w:t>
      </w:r>
    </w:p>
    <w:p w14:paraId="59E718D7" w14:textId="77777777" w:rsidR="00000000" w:rsidRDefault="00E01313">
      <w:pPr>
        <w:pStyle w:val="a0"/>
        <w:rPr>
          <w:rFonts w:hint="cs"/>
          <w:rtl/>
        </w:rPr>
      </w:pPr>
    </w:p>
    <w:p w14:paraId="11B0DF74" w14:textId="77777777" w:rsidR="00000000" w:rsidRDefault="00E01313">
      <w:pPr>
        <w:pStyle w:val="a0"/>
        <w:rPr>
          <w:rFonts w:hint="cs"/>
          <w:rtl/>
        </w:rPr>
      </w:pPr>
      <w:r>
        <w:rPr>
          <w:rFonts w:hint="cs"/>
          <w:rtl/>
        </w:rPr>
        <w:t>בין כל אלה, בנפתולי המצוקות והתלאות, גברתי היושבת-ראש, יש אוכלוסייה אשר ללא סיוע של הרשות לשיקום האסיר עלולה, חלילה, ל</w:t>
      </w:r>
      <w:r>
        <w:rPr>
          <w:rFonts w:hint="cs"/>
          <w:rtl/>
        </w:rPr>
        <w:t>הוליד עוד דורות המשך של עבריינים, על לא עוול בכפם, ומדובר במשפחותיהם של האסירים המשוחררים, שאינן מוצאות עוד אותו כלי אשר עמד לשרתן בגורלן המר; יד מסייעת, אנשים אשר מתפקידם ללוות את האסיר, להנחות, להיות לו לפה, לדבר בשמו, לכוון אותו על מנת שלא ישוב עוד לאות</w:t>
      </w:r>
      <w:r>
        <w:rPr>
          <w:rFonts w:hint="cs"/>
          <w:rtl/>
        </w:rPr>
        <w:t>ו גורל מר שממנו יצא אל החופש, ואולי לקבל סיכוי לצאת מן הגיהינום שהיה מנת חלקו. מדובר באנשים חלשים. המקומות גם ידועים. אבל מה לעשות שרשות כזאת, עם המצווה הגדולה הזאת שהיא מקיימת במקומות רבים בארץ - כי לצערנו רבים הם המקרים הנזקקים לרשות הזאת. ועל איזה חיסכו</w:t>
      </w:r>
      <w:r>
        <w:rPr>
          <w:rFonts w:hint="cs"/>
          <w:rtl/>
        </w:rPr>
        <w:t xml:space="preserve">ן של 3 מיליונים, הרבה פרויקטים אשר נוצרו והם חיוניים לאוכלוסייה הזאת, נסגרו. </w:t>
      </w:r>
    </w:p>
    <w:p w14:paraId="49791578" w14:textId="77777777" w:rsidR="00000000" w:rsidRDefault="00E01313">
      <w:pPr>
        <w:pStyle w:val="a0"/>
        <w:rPr>
          <w:rFonts w:hint="cs"/>
          <w:rtl/>
        </w:rPr>
      </w:pPr>
    </w:p>
    <w:p w14:paraId="45397C81" w14:textId="77777777" w:rsidR="00000000" w:rsidRDefault="00E01313">
      <w:pPr>
        <w:pStyle w:val="a0"/>
        <w:rPr>
          <w:rFonts w:hint="cs"/>
          <w:rtl/>
        </w:rPr>
      </w:pPr>
      <w:r>
        <w:rPr>
          <w:rFonts w:hint="cs"/>
          <w:rtl/>
        </w:rPr>
        <w:t>גברתי היושבת-ראש, הדעת לא סובלת, גם הלב ממאן להשלים עם המכה לאוכלוסייה הזאת, מן הטעם הפשוט - אין תחליף לרשות מבחינת האנשים האלה. אין גם כתובת אחרת. ולכן, מן הדין, הייתי אומר, לש</w:t>
      </w:r>
      <w:r>
        <w:rPr>
          <w:rFonts w:hint="cs"/>
          <w:rtl/>
        </w:rPr>
        <w:t xml:space="preserve">וב ולדון בסוגיה הזאת. התעלמות ממנה היא הפקרות חברתית, התאכזרות ממש. </w:t>
      </w:r>
    </w:p>
    <w:p w14:paraId="496A2785" w14:textId="77777777" w:rsidR="00000000" w:rsidRDefault="00E01313">
      <w:pPr>
        <w:pStyle w:val="a0"/>
        <w:ind w:firstLine="0"/>
        <w:rPr>
          <w:rFonts w:hint="cs"/>
          <w:rtl/>
        </w:rPr>
      </w:pPr>
    </w:p>
    <w:p w14:paraId="087AFE2C" w14:textId="77777777" w:rsidR="00000000" w:rsidRDefault="00E01313">
      <w:pPr>
        <w:pStyle w:val="a0"/>
        <w:rPr>
          <w:rFonts w:hint="cs"/>
          <w:rtl/>
        </w:rPr>
      </w:pPr>
      <w:r>
        <w:rPr>
          <w:rFonts w:hint="cs"/>
          <w:rtl/>
        </w:rPr>
        <w:t xml:space="preserve">נשער לעצמנו אדם כזה, שפרע את חובו לחברה על כי מעד, והוא באותן שנים שם נשאר מנותק. הוא גם פוחד מן המחר. משפחתו בעצם גם היתה נמצאת במשבר עמוק לולא האנשים האלה, טובי הלב, מומחים אשר מטפלים </w:t>
      </w:r>
      <w:r>
        <w:rPr>
          <w:rFonts w:hint="cs"/>
          <w:rtl/>
        </w:rPr>
        <w:t xml:space="preserve">גם בילדים ובאשה. </w:t>
      </w:r>
    </w:p>
    <w:p w14:paraId="7175A431" w14:textId="77777777" w:rsidR="00000000" w:rsidRDefault="00E01313">
      <w:pPr>
        <w:pStyle w:val="a0"/>
        <w:rPr>
          <w:rFonts w:hint="cs"/>
          <w:rtl/>
        </w:rPr>
      </w:pPr>
    </w:p>
    <w:p w14:paraId="4928CD35" w14:textId="77777777" w:rsidR="00000000" w:rsidRDefault="00E01313">
      <w:pPr>
        <w:pStyle w:val="a0"/>
        <w:rPr>
          <w:rFonts w:hint="cs"/>
          <w:rtl/>
        </w:rPr>
      </w:pPr>
      <w:r>
        <w:rPr>
          <w:rFonts w:hint="cs"/>
          <w:rtl/>
        </w:rPr>
        <w:t>לכן מן הדין שהממשלה, חרף כל הקיצוצים, תחזור ותדון בסוגיה הזאת ותקצה את הסכום הזה. זה לא בשמים, זה לא הרבה, בסך הכול 3-4 מיליוני שקל, ואנחנו מצילים נפשות ומשפחות בישראל. אסור לנו, פשוט אסור לנו להתעלם מן הסוגיה הזאת. כל אדם שחוזר לבית-הסו</w:t>
      </w:r>
      <w:r>
        <w:rPr>
          <w:rFonts w:hint="cs"/>
          <w:rtl/>
        </w:rPr>
        <w:t xml:space="preserve">הר, גברתי היושבת-ראש, וזה בדוק </w:t>
      </w:r>
      <w:r>
        <w:rPr>
          <w:rtl/>
        </w:rPr>
        <w:t>–</w:t>
      </w:r>
      <w:r>
        <w:rPr>
          <w:rFonts w:hint="cs"/>
          <w:rtl/>
        </w:rPr>
        <w:t xml:space="preserve">  ובימים שבהם לא הרגש הוא המדבר, לא הרגישות החברתית היא המנחה אלא השיקול הכלכלי </w:t>
      </w:r>
      <w:r>
        <w:rPr>
          <w:rtl/>
        </w:rPr>
        <w:t>–</w:t>
      </w:r>
      <w:r>
        <w:rPr>
          <w:rFonts w:hint="cs"/>
          <w:rtl/>
        </w:rPr>
        <w:t xml:space="preserve">  עולה למדינה 100,000 שקל בשנה. </w:t>
      </w:r>
    </w:p>
    <w:p w14:paraId="3D554930" w14:textId="77777777" w:rsidR="00000000" w:rsidRDefault="00E01313">
      <w:pPr>
        <w:pStyle w:val="a0"/>
        <w:rPr>
          <w:rFonts w:hint="cs"/>
          <w:rtl/>
        </w:rPr>
      </w:pPr>
    </w:p>
    <w:p w14:paraId="0BE5959A" w14:textId="77777777" w:rsidR="00000000" w:rsidRDefault="00E01313">
      <w:pPr>
        <w:pStyle w:val="a0"/>
        <w:rPr>
          <w:rFonts w:hint="cs"/>
          <w:rtl/>
        </w:rPr>
      </w:pPr>
      <w:r>
        <w:rPr>
          <w:rFonts w:hint="cs"/>
          <w:rtl/>
        </w:rPr>
        <w:t>אני מקווה, אדוני השר, בהכירי את הרגישות שלך, שלא רק נעביר לוועדה, אלא תהיה לפה לאנשים בסוגיה הזועקת הזאת, הזק</w:t>
      </w:r>
      <w:r>
        <w:rPr>
          <w:rFonts w:hint="cs"/>
          <w:rtl/>
        </w:rPr>
        <w:t xml:space="preserve">וקים באמת ללב דואב ומבין. </w:t>
      </w:r>
    </w:p>
    <w:p w14:paraId="01A8DC49" w14:textId="77777777" w:rsidR="00000000" w:rsidRDefault="00E01313">
      <w:pPr>
        <w:pStyle w:val="a0"/>
        <w:rPr>
          <w:rFonts w:hint="cs"/>
          <w:rtl/>
        </w:rPr>
      </w:pPr>
    </w:p>
    <w:p w14:paraId="46179DDB" w14:textId="77777777" w:rsidR="00000000" w:rsidRDefault="00E01313">
      <w:pPr>
        <w:pStyle w:val="af1"/>
        <w:rPr>
          <w:rtl/>
        </w:rPr>
      </w:pPr>
      <w:r>
        <w:rPr>
          <w:rtl/>
        </w:rPr>
        <w:t>היו"ר אתי לבני:</w:t>
      </w:r>
    </w:p>
    <w:p w14:paraId="130FC363" w14:textId="77777777" w:rsidR="00000000" w:rsidRDefault="00E01313">
      <w:pPr>
        <w:pStyle w:val="a0"/>
        <w:rPr>
          <w:rtl/>
        </w:rPr>
      </w:pPr>
    </w:p>
    <w:p w14:paraId="5EC77053" w14:textId="77777777" w:rsidR="00000000" w:rsidRDefault="00E01313">
      <w:pPr>
        <w:pStyle w:val="a0"/>
        <w:rPr>
          <w:rFonts w:hint="cs"/>
          <w:rtl/>
        </w:rPr>
      </w:pPr>
      <w:r>
        <w:rPr>
          <w:rFonts w:hint="cs"/>
          <w:rtl/>
        </w:rPr>
        <w:t xml:space="preserve">תודה רבה. אחרון המציעים, חבר הכנסת דוד אזולאי, בבקשה. </w:t>
      </w:r>
    </w:p>
    <w:p w14:paraId="242D054F" w14:textId="77777777" w:rsidR="00000000" w:rsidRDefault="00E01313">
      <w:pPr>
        <w:pStyle w:val="a0"/>
        <w:rPr>
          <w:rFonts w:hint="cs"/>
          <w:rtl/>
        </w:rPr>
      </w:pPr>
    </w:p>
    <w:p w14:paraId="6E31636A" w14:textId="77777777" w:rsidR="00000000" w:rsidRDefault="00E01313">
      <w:pPr>
        <w:pStyle w:val="a"/>
        <w:rPr>
          <w:rtl/>
        </w:rPr>
      </w:pPr>
      <w:bookmarkStart w:id="421" w:name="FS000000483T28_01_2004_15_56_01"/>
      <w:bookmarkStart w:id="422" w:name="_Toc78873108"/>
      <w:bookmarkEnd w:id="421"/>
      <w:r>
        <w:rPr>
          <w:rFonts w:hint="eastAsia"/>
          <w:rtl/>
        </w:rPr>
        <w:t>דוד</w:t>
      </w:r>
      <w:r>
        <w:rPr>
          <w:rtl/>
        </w:rPr>
        <w:t xml:space="preserve"> אזולאי (ש"ס):</w:t>
      </w:r>
      <w:bookmarkEnd w:id="422"/>
    </w:p>
    <w:p w14:paraId="77BFD0CA" w14:textId="77777777" w:rsidR="00000000" w:rsidRDefault="00E01313">
      <w:pPr>
        <w:pStyle w:val="a0"/>
        <w:rPr>
          <w:rFonts w:hint="cs"/>
          <w:rtl/>
        </w:rPr>
      </w:pPr>
    </w:p>
    <w:p w14:paraId="14B9DC2F" w14:textId="77777777" w:rsidR="00000000" w:rsidRDefault="00E01313">
      <w:pPr>
        <w:pStyle w:val="a0"/>
        <w:rPr>
          <w:rFonts w:hint="cs"/>
          <w:rtl/>
        </w:rPr>
      </w:pPr>
      <w:r>
        <w:rPr>
          <w:rFonts w:hint="cs"/>
          <w:rtl/>
        </w:rPr>
        <w:t>גברתי היושבת בראש, אדוני השר, עד מתי הממשלה הרעה הזאת תמשיך לקצץ ולפגוע ללא רחמים בחלשים? הרשות לשיקום האסיר עושה עבודה נפלאה, עבודה יוצ</w:t>
      </w:r>
      <w:r>
        <w:rPr>
          <w:rFonts w:hint="cs"/>
          <w:rtl/>
        </w:rPr>
        <w:t xml:space="preserve">את מן הכלל, ואנחנו מתבשרים מדי יום ביומו על איומים בפיטורין, על סגירת תוכניות ועל סגירת סניפים של הרשות לשיקום האסיר ברחבי המדינה. </w:t>
      </w:r>
    </w:p>
    <w:p w14:paraId="3940A1DC" w14:textId="77777777" w:rsidR="00000000" w:rsidRDefault="00E01313">
      <w:pPr>
        <w:pStyle w:val="a0"/>
        <w:rPr>
          <w:rFonts w:hint="cs"/>
          <w:rtl/>
        </w:rPr>
      </w:pPr>
    </w:p>
    <w:p w14:paraId="7F8E43E5" w14:textId="77777777" w:rsidR="00000000" w:rsidRDefault="00E01313">
      <w:pPr>
        <w:pStyle w:val="a0"/>
        <w:rPr>
          <w:rFonts w:hint="cs"/>
          <w:rtl/>
        </w:rPr>
      </w:pPr>
      <w:r>
        <w:rPr>
          <w:rFonts w:hint="cs"/>
          <w:rtl/>
        </w:rPr>
        <w:t>משרד האוצר עומד להגדיל את תקציב המשרד לביטחון הפנים בסדר-גודל של כמיליארד שקל לצורך המלחמה בפשיעה. אני שואל אותך, אדוני השר</w:t>
      </w:r>
      <w:r>
        <w:rPr>
          <w:rFonts w:hint="cs"/>
          <w:rtl/>
        </w:rPr>
        <w:t xml:space="preserve">: מה אם האסירים המשתחררים מהכלא ללא טיפול יחזרו לעולם הפשע ויהוו סכנה לחברה? אתה יודע שהטיפול ברשות מאפשר </w:t>
      </w:r>
      <w:r>
        <w:rPr>
          <w:rtl/>
        </w:rPr>
        <w:t>–</w:t>
      </w:r>
      <w:r>
        <w:rPr>
          <w:rFonts w:hint="cs"/>
          <w:rtl/>
        </w:rPr>
        <w:t xml:space="preserve"> זה מתוך בדיקה ומחקרים </w:t>
      </w:r>
      <w:r>
        <w:rPr>
          <w:rtl/>
        </w:rPr>
        <w:t>–</w:t>
      </w:r>
      <w:r>
        <w:rPr>
          <w:rFonts w:hint="cs"/>
          <w:rtl/>
        </w:rPr>
        <w:t xml:space="preserve"> להפוך אסירים משוחררים לאנשים יצרנים, עובדים, משלמים מסים, שאינם גורמים נזק לחברה. האם מאן דהוא בדק כמה הנזק הזה יעלה לעומת ה</w:t>
      </w:r>
      <w:r>
        <w:rPr>
          <w:rFonts w:hint="cs"/>
          <w:rtl/>
        </w:rPr>
        <w:t>מלחמה בפשע?</w:t>
      </w:r>
    </w:p>
    <w:p w14:paraId="0FCF9344" w14:textId="77777777" w:rsidR="00000000" w:rsidRDefault="00E01313">
      <w:pPr>
        <w:pStyle w:val="a0"/>
        <w:rPr>
          <w:rFonts w:hint="cs"/>
          <w:rtl/>
        </w:rPr>
      </w:pPr>
    </w:p>
    <w:p w14:paraId="295160E9" w14:textId="77777777" w:rsidR="00000000" w:rsidRDefault="00E01313">
      <w:pPr>
        <w:pStyle w:val="a0"/>
        <w:rPr>
          <w:rFonts w:hint="cs"/>
          <w:rtl/>
        </w:rPr>
      </w:pPr>
      <w:r>
        <w:rPr>
          <w:rFonts w:hint="cs"/>
          <w:rtl/>
        </w:rPr>
        <w:t>אדוני השר, אני רוצה להביא לידיעתך, שהרשות בעצם לא מקיימת היום את חובתה החוקית, שהיא להכין תוכנית לשיקום האסיר, על מנת שיוכל לקבל שליש כדי להשתחרר. כל עוד הם לא מכינים את התוכנית הזאת, אותו אסיר אפילו לא יכול לבוא לדיון בוועדת השחרורים. אדוני ה</w:t>
      </w:r>
      <w:r>
        <w:rPr>
          <w:rFonts w:hint="cs"/>
          <w:rtl/>
        </w:rPr>
        <w:t>שר, חשוב מה משמעות העניין הזה. הדבר היותר-חמור הוא, שוועדת שחרורים לא דנה ואותו אסיר שכן רוצה להשתחרר ניגש לאנשים פרטיים, הם מכינים עבורו תוכנית שיקום שעולה עשרות אלפי דולרים והוא מגיש אותה כדי לקבל את השליש. הדבר החמור מכול הוא שאין פיקוח על אותה תוכנית ל</w:t>
      </w:r>
      <w:r>
        <w:rPr>
          <w:rFonts w:hint="cs"/>
          <w:rtl/>
        </w:rPr>
        <w:t xml:space="preserve">שיקום האסיר, כפי שיש כאשר מכינה אותה הרשות לשיקום האסיר. </w:t>
      </w:r>
    </w:p>
    <w:p w14:paraId="31FF8FE1" w14:textId="77777777" w:rsidR="00000000" w:rsidRDefault="00E01313">
      <w:pPr>
        <w:pStyle w:val="a0"/>
        <w:rPr>
          <w:rtl/>
        </w:rPr>
      </w:pPr>
    </w:p>
    <w:p w14:paraId="343F7E49" w14:textId="77777777" w:rsidR="00000000" w:rsidRDefault="00E01313">
      <w:pPr>
        <w:pStyle w:val="a0"/>
        <w:rPr>
          <w:rFonts w:hint="cs"/>
          <w:rtl/>
        </w:rPr>
      </w:pPr>
      <w:r>
        <w:rPr>
          <w:rFonts w:hint="cs"/>
          <w:rtl/>
        </w:rPr>
        <w:t xml:space="preserve">אדוני השר, הרשות אמורה גם לטפל באסירים, בילדיהם ובנשותיהם. התוכנית הזאת גם בוטלה ואין הכנת תוכניות לנשות האסירים ולבניהם. </w:t>
      </w:r>
    </w:p>
    <w:p w14:paraId="02DC7E4E" w14:textId="77777777" w:rsidR="00000000" w:rsidRDefault="00E01313">
      <w:pPr>
        <w:pStyle w:val="a0"/>
        <w:rPr>
          <w:rFonts w:hint="cs"/>
          <w:rtl/>
        </w:rPr>
      </w:pPr>
    </w:p>
    <w:p w14:paraId="5FE62A42" w14:textId="77777777" w:rsidR="00000000" w:rsidRDefault="00E01313">
      <w:pPr>
        <w:pStyle w:val="a0"/>
        <w:rPr>
          <w:rFonts w:hint="cs"/>
          <w:rtl/>
        </w:rPr>
      </w:pPr>
      <w:r>
        <w:rPr>
          <w:rFonts w:hint="cs"/>
          <w:rtl/>
        </w:rPr>
        <w:t xml:space="preserve">חשוב שעם ישראל והציבור ידעו במה מדובר. לא מדובר במאות מיליונים. בסך הכול </w:t>
      </w:r>
      <w:r>
        <w:rPr>
          <w:rFonts w:hint="cs"/>
          <w:rtl/>
        </w:rPr>
        <w:t xml:space="preserve">מדובר בסדר-גודל של 15 מיליון שקל לשנה, שהולכים לקצץ מהם 3-4 מיליוני שקל. האם לא מצאתם היכן לקצץ, רק בכבשת הרש, בחוליה החלשה? </w:t>
      </w:r>
    </w:p>
    <w:p w14:paraId="1BF02177" w14:textId="77777777" w:rsidR="00000000" w:rsidRDefault="00E01313">
      <w:pPr>
        <w:pStyle w:val="a0"/>
        <w:rPr>
          <w:rFonts w:hint="cs"/>
          <w:rtl/>
        </w:rPr>
      </w:pPr>
    </w:p>
    <w:p w14:paraId="66408388" w14:textId="77777777" w:rsidR="00000000" w:rsidRDefault="00E01313">
      <w:pPr>
        <w:pStyle w:val="a0"/>
        <w:rPr>
          <w:rFonts w:hint="cs"/>
          <w:rtl/>
        </w:rPr>
      </w:pPr>
      <w:r>
        <w:rPr>
          <w:rFonts w:hint="cs"/>
          <w:rtl/>
        </w:rPr>
        <w:t>ידידי, חבר הכנסת דוד לוי, יש בעיה. יבואו ויגידו לנו: נכון, אתם צודקים בדרישות שלכם, אבל מהיכן יבוא הכסף? יש לי הצעה. אני מצטרף לח</w:t>
      </w:r>
      <w:r>
        <w:rPr>
          <w:rFonts w:hint="cs"/>
          <w:rtl/>
        </w:rPr>
        <w:t>ברי דוד לוי ומבקש ממך, אדוני השר, שתהיה לפה לקבוצה הזאת, ואני אומר לך מהיכן תיקח כסף. משרד התעשייה והמסחר החליט לתת לחברת "קוקה-קולה" 60 מיליון שקל כדי להעתיק את מקום החברה מכביש-גהה לאשקלון. קחו 10 מיליונים. האמן לי שזה יחסוך יותר למדינה מאשר חברת "קוקה-ק</w:t>
      </w:r>
      <w:r>
        <w:rPr>
          <w:rFonts w:hint="cs"/>
          <w:rtl/>
        </w:rPr>
        <w:t xml:space="preserve">ולה", שלא בטוח שהיא תצליח בהעברה שלה. קח את ההצעה הזאת, תביא אותה בפני הממשלה, ולפחות תוכל להגיד שעשית דבר טוב למען אותה אוכלוסייה חלשה, ששלחה אותך ואת חבריך לממשלה הזאת. תודה. </w:t>
      </w:r>
    </w:p>
    <w:p w14:paraId="5402E62D" w14:textId="77777777" w:rsidR="00000000" w:rsidRDefault="00E01313">
      <w:pPr>
        <w:pStyle w:val="a0"/>
        <w:rPr>
          <w:rFonts w:hint="cs"/>
          <w:rtl/>
        </w:rPr>
      </w:pPr>
    </w:p>
    <w:p w14:paraId="0E452A29" w14:textId="77777777" w:rsidR="00000000" w:rsidRDefault="00E01313">
      <w:pPr>
        <w:pStyle w:val="af1"/>
        <w:rPr>
          <w:rtl/>
        </w:rPr>
      </w:pPr>
      <w:r>
        <w:rPr>
          <w:rtl/>
        </w:rPr>
        <w:t>היו"ר אתי לבני:</w:t>
      </w:r>
    </w:p>
    <w:p w14:paraId="0E6F2A42" w14:textId="77777777" w:rsidR="00000000" w:rsidRDefault="00E01313">
      <w:pPr>
        <w:pStyle w:val="a0"/>
        <w:rPr>
          <w:rtl/>
        </w:rPr>
      </w:pPr>
    </w:p>
    <w:p w14:paraId="59B4E4C4" w14:textId="77777777" w:rsidR="00000000" w:rsidRDefault="00E01313">
      <w:pPr>
        <w:pStyle w:val="a0"/>
        <w:rPr>
          <w:rFonts w:hint="cs"/>
          <w:rtl/>
        </w:rPr>
      </w:pPr>
      <w:r>
        <w:rPr>
          <w:rFonts w:hint="cs"/>
          <w:rtl/>
        </w:rPr>
        <w:t xml:space="preserve">תודה רבה. משיב השר גדעון עזרא, בבקשה. </w:t>
      </w:r>
    </w:p>
    <w:p w14:paraId="0BB9154A" w14:textId="77777777" w:rsidR="00000000" w:rsidRDefault="00E01313">
      <w:pPr>
        <w:pStyle w:val="a0"/>
        <w:rPr>
          <w:rFonts w:hint="cs"/>
          <w:rtl/>
        </w:rPr>
      </w:pPr>
    </w:p>
    <w:p w14:paraId="56726271" w14:textId="77777777" w:rsidR="00000000" w:rsidRDefault="00E01313">
      <w:pPr>
        <w:pStyle w:val="a"/>
        <w:rPr>
          <w:rtl/>
        </w:rPr>
      </w:pPr>
      <w:bookmarkStart w:id="423" w:name="FS000000474T28_01_2004_16_05_40"/>
      <w:bookmarkStart w:id="424" w:name="_Toc78873109"/>
      <w:bookmarkEnd w:id="423"/>
      <w:r>
        <w:rPr>
          <w:rFonts w:hint="eastAsia"/>
          <w:rtl/>
        </w:rPr>
        <w:t>השר</w:t>
      </w:r>
      <w:r>
        <w:rPr>
          <w:rtl/>
        </w:rPr>
        <w:t xml:space="preserve"> גדעון עזרא:</w:t>
      </w:r>
      <w:bookmarkEnd w:id="424"/>
    </w:p>
    <w:p w14:paraId="7D37697B" w14:textId="77777777" w:rsidR="00000000" w:rsidRDefault="00E01313">
      <w:pPr>
        <w:pStyle w:val="a0"/>
        <w:rPr>
          <w:rFonts w:hint="cs"/>
          <w:rtl/>
        </w:rPr>
      </w:pPr>
    </w:p>
    <w:p w14:paraId="51D68B1E" w14:textId="77777777" w:rsidR="00000000" w:rsidRDefault="00E01313">
      <w:pPr>
        <w:pStyle w:val="a0"/>
        <w:rPr>
          <w:rFonts w:hint="cs"/>
          <w:rtl/>
        </w:rPr>
      </w:pPr>
      <w:r>
        <w:rPr>
          <w:rFonts w:hint="cs"/>
          <w:rtl/>
        </w:rPr>
        <w:t>גבר</w:t>
      </w:r>
      <w:r>
        <w:rPr>
          <w:rFonts w:hint="cs"/>
          <w:rtl/>
        </w:rPr>
        <w:t>תי היושבת-ראש, חברי חברי הכנסת, אין ספק שיש חשיבות רבה לרשות לשיקום האסיר. אני רוצה בתחילת דברי לדבר על תקציב הרשות. ב-2004 עמד התקציב על 13.1 מיליון שקל, ב-2003 הוא עמד על 14 מיליון וב-2002 הוא עמד על 16 מיליון. כתוצאה מלחצים של שר הרווחה, הועלה התקציב מ-</w:t>
      </w:r>
      <w:r>
        <w:rPr>
          <w:rFonts w:hint="cs"/>
          <w:rtl/>
        </w:rPr>
        <w:t>13.1 מיליון שקל ל-14.1 מיליון שקל.</w:t>
      </w:r>
    </w:p>
    <w:p w14:paraId="2EA3EC6B" w14:textId="77777777" w:rsidR="00000000" w:rsidRDefault="00E01313">
      <w:pPr>
        <w:pStyle w:val="a0"/>
        <w:rPr>
          <w:rFonts w:hint="cs"/>
          <w:rtl/>
        </w:rPr>
      </w:pPr>
    </w:p>
    <w:p w14:paraId="61B19BA3" w14:textId="77777777" w:rsidR="00000000" w:rsidRDefault="00E01313">
      <w:pPr>
        <w:pStyle w:val="af0"/>
        <w:rPr>
          <w:rtl/>
        </w:rPr>
      </w:pPr>
      <w:r>
        <w:rPr>
          <w:rFonts w:hint="eastAsia"/>
          <w:rtl/>
        </w:rPr>
        <w:t>דוד</w:t>
      </w:r>
      <w:r>
        <w:rPr>
          <w:rtl/>
        </w:rPr>
        <w:t xml:space="preserve"> לוי (הליכוד):</w:t>
      </w:r>
    </w:p>
    <w:p w14:paraId="75ACA317" w14:textId="77777777" w:rsidR="00000000" w:rsidRDefault="00E01313">
      <w:pPr>
        <w:pStyle w:val="a0"/>
        <w:rPr>
          <w:rFonts w:hint="cs"/>
          <w:rtl/>
        </w:rPr>
      </w:pPr>
    </w:p>
    <w:p w14:paraId="7AF99240" w14:textId="77777777" w:rsidR="00000000" w:rsidRDefault="00E01313">
      <w:pPr>
        <w:pStyle w:val="a0"/>
        <w:rPr>
          <w:rFonts w:hint="cs"/>
          <w:rtl/>
        </w:rPr>
      </w:pPr>
      <w:r>
        <w:rPr>
          <w:rFonts w:hint="cs"/>
          <w:rtl/>
        </w:rPr>
        <w:t xml:space="preserve">מספר המטופלים גדל. </w:t>
      </w:r>
    </w:p>
    <w:p w14:paraId="536CACD7" w14:textId="77777777" w:rsidR="00000000" w:rsidRDefault="00E01313">
      <w:pPr>
        <w:pStyle w:val="a0"/>
        <w:rPr>
          <w:rFonts w:hint="cs"/>
          <w:rtl/>
        </w:rPr>
      </w:pPr>
    </w:p>
    <w:p w14:paraId="0B2F9D3C" w14:textId="77777777" w:rsidR="00000000" w:rsidRDefault="00E01313">
      <w:pPr>
        <w:pStyle w:val="-"/>
        <w:rPr>
          <w:rtl/>
        </w:rPr>
      </w:pPr>
      <w:bookmarkStart w:id="425" w:name="FS000000474T28_01_2004_16_28_23C"/>
      <w:bookmarkEnd w:id="425"/>
      <w:r>
        <w:rPr>
          <w:rtl/>
        </w:rPr>
        <w:t>השר גדעון עזרא:</w:t>
      </w:r>
    </w:p>
    <w:p w14:paraId="3CAFB434" w14:textId="77777777" w:rsidR="00000000" w:rsidRDefault="00E01313">
      <w:pPr>
        <w:pStyle w:val="a0"/>
        <w:rPr>
          <w:rtl/>
        </w:rPr>
      </w:pPr>
    </w:p>
    <w:p w14:paraId="3BA10B94" w14:textId="77777777" w:rsidR="00000000" w:rsidRDefault="00E01313">
      <w:pPr>
        <w:pStyle w:val="a0"/>
        <w:rPr>
          <w:rFonts w:hint="cs"/>
          <w:rtl/>
        </w:rPr>
      </w:pPr>
      <w:r>
        <w:rPr>
          <w:rFonts w:hint="cs"/>
          <w:rtl/>
        </w:rPr>
        <w:t xml:space="preserve">התקציב לא ירד לעומת השנה שעברה. לגבי מספר המטופלים </w:t>
      </w:r>
      <w:r>
        <w:rPr>
          <w:rtl/>
        </w:rPr>
        <w:t>–</w:t>
      </w:r>
      <w:r>
        <w:rPr>
          <w:rFonts w:hint="cs"/>
          <w:rtl/>
        </w:rPr>
        <w:t xml:space="preserve"> מדי שנה משתחררים מהכלא 5,000 אסירים, וכ-40% מהם, כ-2,000 איש, פונים לעזרת הרשות לשיקום האסיר. בשנת 2003 היו בת</w:t>
      </w:r>
      <w:r>
        <w:rPr>
          <w:rFonts w:hint="cs"/>
          <w:rtl/>
        </w:rPr>
        <w:t xml:space="preserve">וכניות השיקום 1,800 אסירים משוחררים, מתוכם 200 טופלו במסגרות של פנימיות, הוסטלים, קיבוצים, ישיבות וכיוצא בזה. בנוסף טופלו 600 נשים ו-500 ילדים של אסירים. </w:t>
      </w:r>
    </w:p>
    <w:p w14:paraId="2C45FAB1" w14:textId="77777777" w:rsidR="00000000" w:rsidRDefault="00E01313">
      <w:pPr>
        <w:pStyle w:val="a0"/>
        <w:rPr>
          <w:rtl/>
        </w:rPr>
      </w:pPr>
    </w:p>
    <w:p w14:paraId="13AF2E8C" w14:textId="77777777" w:rsidR="00000000" w:rsidRDefault="00E01313">
      <w:pPr>
        <w:pStyle w:val="a0"/>
        <w:rPr>
          <w:rFonts w:hint="cs"/>
          <w:rtl/>
        </w:rPr>
      </w:pPr>
      <w:r>
        <w:rPr>
          <w:rFonts w:hint="cs"/>
          <w:rtl/>
        </w:rPr>
        <w:t xml:space="preserve">משרד הרווחה רואה הצלחה בהקטנת מספר הרצידיביסטים. ב-1985 היה שיעור החוזרים לפשע 70.7%, בשנת 1998 הוא </w:t>
      </w:r>
      <w:r>
        <w:rPr>
          <w:rFonts w:hint="cs"/>
          <w:rtl/>
        </w:rPr>
        <w:t xml:space="preserve">עמד על 65%, בשנת 2002 הוא עמד על 61.3%, ואני  מאוד מקווה שהשיעור ימשיך לרדת. אין לי כל ספק שתקציבים נוספים היו חוסכים את חזרתם של אסירים לכלא, דבר שהיה גורם גם חיסכון כלכלי. </w:t>
      </w:r>
    </w:p>
    <w:p w14:paraId="429966F5" w14:textId="77777777" w:rsidR="00000000" w:rsidRDefault="00E01313">
      <w:pPr>
        <w:pStyle w:val="a0"/>
        <w:rPr>
          <w:rFonts w:hint="cs"/>
          <w:rtl/>
        </w:rPr>
      </w:pPr>
    </w:p>
    <w:p w14:paraId="120FA464" w14:textId="77777777" w:rsidR="00000000" w:rsidRDefault="00E01313">
      <w:pPr>
        <w:pStyle w:val="a0"/>
        <w:rPr>
          <w:rFonts w:hint="cs"/>
          <w:rtl/>
        </w:rPr>
      </w:pPr>
      <w:r>
        <w:rPr>
          <w:rFonts w:hint="cs"/>
          <w:rtl/>
        </w:rPr>
        <w:t xml:space="preserve">מפאת חשיבות הנושא אני מקבל את ההצעה להעביר את הדיון לוועדת העבודה והרווחה. </w:t>
      </w:r>
    </w:p>
    <w:p w14:paraId="7D224C91" w14:textId="77777777" w:rsidR="00000000" w:rsidRDefault="00E01313">
      <w:pPr>
        <w:pStyle w:val="a0"/>
        <w:rPr>
          <w:rFonts w:hint="cs"/>
          <w:rtl/>
        </w:rPr>
      </w:pPr>
    </w:p>
    <w:p w14:paraId="27E05861" w14:textId="77777777" w:rsidR="00000000" w:rsidRDefault="00E01313">
      <w:pPr>
        <w:pStyle w:val="a0"/>
        <w:rPr>
          <w:rFonts w:hint="cs"/>
          <w:rtl/>
        </w:rPr>
      </w:pPr>
      <w:r>
        <w:rPr>
          <w:rFonts w:hint="cs"/>
          <w:rtl/>
        </w:rPr>
        <w:t>כתו</w:t>
      </w:r>
      <w:r>
        <w:rPr>
          <w:rFonts w:hint="cs"/>
          <w:rtl/>
        </w:rPr>
        <w:t xml:space="preserve">צאה מקיצוץ בתקציב ננקטו צעדי התייעלות וצמצום בהוצאות בתחומי שכר, שעות נוספות, שכירות, ביטוח ואחזקת מבנים. הקיצוצים פגעו, ללא כל ספק, בהיקף התוכניות שהרשות הפעילה יחד עם הרשויות המקומיות, שגם להן יש קשיים היום בסיוע לרשות בגלל מצוקתן הכלכלית, שכולנו מודעים </w:t>
      </w:r>
      <w:r>
        <w:rPr>
          <w:rFonts w:hint="cs"/>
          <w:rtl/>
        </w:rPr>
        <w:t xml:space="preserve">לה. הרשות צמצמה את התמיכה בעמותת "יד לאדם", שמפעילה מועדונים אחדים לנשים ולילדי אסירים ברחבי הארץ. </w:t>
      </w:r>
    </w:p>
    <w:p w14:paraId="64AB44E6" w14:textId="77777777" w:rsidR="00000000" w:rsidRDefault="00E01313">
      <w:pPr>
        <w:pStyle w:val="a0"/>
        <w:rPr>
          <w:rFonts w:hint="cs"/>
          <w:rtl/>
        </w:rPr>
      </w:pPr>
    </w:p>
    <w:p w14:paraId="197F0638" w14:textId="77777777" w:rsidR="00000000" w:rsidRDefault="00E01313">
      <w:pPr>
        <w:pStyle w:val="a0"/>
        <w:rPr>
          <w:rFonts w:hint="cs"/>
          <w:rtl/>
        </w:rPr>
      </w:pPr>
      <w:bookmarkStart w:id="426" w:name="FS000000474T28_01_2004_16_00_47C"/>
      <w:bookmarkEnd w:id="426"/>
      <w:r>
        <w:rPr>
          <w:rFonts w:hint="cs"/>
          <w:rtl/>
        </w:rPr>
        <w:t>יש ניהול חדש ברשות לשיקום האסיר. יש צוות מקצועי חדש, ומונה מנכ"ל, מר שלמה בקיש, שלדעת השר יוכל לנהל את הדברים בצורה טובה. מנהל הרשות הולך להגביר את מאמצי ה</w:t>
      </w:r>
      <w:r>
        <w:rPr>
          <w:rFonts w:hint="cs"/>
          <w:rtl/>
        </w:rPr>
        <w:t>גיוס של משאבים מגורמים עסקיים, מקרנות שונות, לחזק את הפעילות ההתנדבותית ולאגור משאבים באופן יעיל עם גופים משותפים.</w:t>
      </w:r>
    </w:p>
    <w:p w14:paraId="391E63F1" w14:textId="77777777" w:rsidR="00000000" w:rsidRDefault="00E01313">
      <w:pPr>
        <w:pStyle w:val="a0"/>
        <w:rPr>
          <w:rFonts w:hint="cs"/>
          <w:rtl/>
        </w:rPr>
      </w:pPr>
    </w:p>
    <w:p w14:paraId="5DECE6F8" w14:textId="77777777" w:rsidR="00000000" w:rsidRDefault="00E01313">
      <w:pPr>
        <w:pStyle w:val="a0"/>
        <w:rPr>
          <w:rFonts w:hint="cs"/>
          <w:rtl/>
        </w:rPr>
      </w:pPr>
      <w:r>
        <w:rPr>
          <w:rFonts w:hint="cs"/>
          <w:rtl/>
        </w:rPr>
        <w:t xml:space="preserve">ברור לחלוטין הרווח הכלכלי, אני מדבר על רווח כלכלי </w:t>
      </w:r>
      <w:r>
        <w:rPr>
          <w:rtl/>
        </w:rPr>
        <w:t>–</w:t>
      </w:r>
      <w:r>
        <w:rPr>
          <w:rFonts w:hint="cs"/>
          <w:rtl/>
        </w:rPr>
        <w:t xml:space="preserve"> ככל שאתה משקם אסיר יותר טוב, אתה חוסך לאחר מכן; בזה אין ספק, חבר הכנסת דוד לוי, אני מצטר</w:t>
      </w:r>
      <w:r>
        <w:rPr>
          <w:rFonts w:hint="cs"/>
          <w:rtl/>
        </w:rPr>
        <w:t xml:space="preserve">ף אליך לגמרי. אנחנו נעביר את הנושא לוועדת העבודה והרווחה, אני מאוד מקווה שגם נציג האוצר יהיה במקום על מנת להגיב על העניין. </w:t>
      </w:r>
    </w:p>
    <w:p w14:paraId="6465B0CD" w14:textId="77777777" w:rsidR="00000000" w:rsidRDefault="00E01313">
      <w:pPr>
        <w:pStyle w:val="a0"/>
        <w:rPr>
          <w:rFonts w:hint="cs"/>
          <w:rtl/>
        </w:rPr>
      </w:pPr>
    </w:p>
    <w:p w14:paraId="2C3C9A37" w14:textId="77777777" w:rsidR="00000000" w:rsidRDefault="00E01313">
      <w:pPr>
        <w:pStyle w:val="a0"/>
        <w:rPr>
          <w:rFonts w:hint="cs"/>
          <w:rtl/>
        </w:rPr>
      </w:pPr>
      <w:r>
        <w:rPr>
          <w:rFonts w:hint="cs"/>
          <w:rtl/>
        </w:rPr>
        <w:t>אני מציע לחברי לתמוך בהעברת ההצעות לוועדה. תודה.</w:t>
      </w:r>
    </w:p>
    <w:p w14:paraId="2BF4FF7B" w14:textId="77777777" w:rsidR="00000000" w:rsidRDefault="00E01313">
      <w:pPr>
        <w:pStyle w:val="a0"/>
        <w:rPr>
          <w:rFonts w:hint="cs"/>
          <w:rtl/>
        </w:rPr>
      </w:pPr>
    </w:p>
    <w:p w14:paraId="70F9E0CE" w14:textId="77777777" w:rsidR="00000000" w:rsidRDefault="00E01313">
      <w:pPr>
        <w:pStyle w:val="af1"/>
        <w:rPr>
          <w:rtl/>
        </w:rPr>
      </w:pPr>
      <w:r>
        <w:rPr>
          <w:rtl/>
        </w:rPr>
        <w:t>היו"ר אתי לבני:</w:t>
      </w:r>
    </w:p>
    <w:p w14:paraId="3D3237D8" w14:textId="77777777" w:rsidR="00000000" w:rsidRDefault="00E01313">
      <w:pPr>
        <w:pStyle w:val="a0"/>
        <w:rPr>
          <w:rtl/>
        </w:rPr>
      </w:pPr>
    </w:p>
    <w:p w14:paraId="4A9540CB" w14:textId="77777777" w:rsidR="00000000" w:rsidRDefault="00E01313">
      <w:pPr>
        <w:pStyle w:val="a0"/>
        <w:rPr>
          <w:rFonts w:hint="cs"/>
          <w:rtl/>
        </w:rPr>
      </w:pPr>
      <w:r>
        <w:rPr>
          <w:rFonts w:hint="cs"/>
          <w:rtl/>
        </w:rPr>
        <w:t>תודה רבה. מה אתה מציע?</w:t>
      </w:r>
    </w:p>
    <w:p w14:paraId="5AE39817" w14:textId="77777777" w:rsidR="00000000" w:rsidRDefault="00E01313">
      <w:pPr>
        <w:pStyle w:val="a0"/>
        <w:rPr>
          <w:rFonts w:hint="cs"/>
          <w:rtl/>
        </w:rPr>
      </w:pPr>
    </w:p>
    <w:p w14:paraId="684E9D38" w14:textId="77777777" w:rsidR="00000000" w:rsidRDefault="00E01313">
      <w:pPr>
        <w:pStyle w:val="-"/>
        <w:rPr>
          <w:rtl/>
        </w:rPr>
      </w:pPr>
      <w:bookmarkStart w:id="427" w:name="FS000000474T28_01_2004_16_06_35C"/>
      <w:bookmarkEnd w:id="427"/>
      <w:r>
        <w:rPr>
          <w:rtl/>
        </w:rPr>
        <w:t>השר גדעון עזרא:</w:t>
      </w:r>
    </w:p>
    <w:p w14:paraId="2AF258A5" w14:textId="77777777" w:rsidR="00000000" w:rsidRDefault="00E01313">
      <w:pPr>
        <w:pStyle w:val="a0"/>
        <w:rPr>
          <w:rtl/>
        </w:rPr>
      </w:pPr>
    </w:p>
    <w:p w14:paraId="2E3F699D" w14:textId="77777777" w:rsidR="00000000" w:rsidRDefault="00E01313">
      <w:pPr>
        <w:pStyle w:val="a0"/>
        <w:rPr>
          <w:rFonts w:hint="cs"/>
          <w:rtl/>
        </w:rPr>
      </w:pPr>
      <w:r>
        <w:rPr>
          <w:rFonts w:hint="cs"/>
          <w:rtl/>
        </w:rPr>
        <w:t>ועדת העבודה והרווחה.</w:t>
      </w:r>
    </w:p>
    <w:p w14:paraId="51C3844D" w14:textId="77777777" w:rsidR="00000000" w:rsidRDefault="00E01313">
      <w:pPr>
        <w:pStyle w:val="a0"/>
        <w:rPr>
          <w:rFonts w:hint="cs"/>
          <w:rtl/>
        </w:rPr>
      </w:pPr>
    </w:p>
    <w:p w14:paraId="54B756C3" w14:textId="77777777" w:rsidR="00000000" w:rsidRDefault="00E01313">
      <w:pPr>
        <w:pStyle w:val="af1"/>
        <w:rPr>
          <w:rtl/>
        </w:rPr>
      </w:pPr>
      <w:r>
        <w:rPr>
          <w:rtl/>
        </w:rPr>
        <w:t>ה</w:t>
      </w:r>
      <w:r>
        <w:rPr>
          <w:rtl/>
        </w:rPr>
        <w:t>יו"ר אתי לבני:</w:t>
      </w:r>
    </w:p>
    <w:p w14:paraId="18885A0C" w14:textId="77777777" w:rsidR="00000000" w:rsidRDefault="00E01313">
      <w:pPr>
        <w:pStyle w:val="a0"/>
        <w:rPr>
          <w:rtl/>
        </w:rPr>
      </w:pPr>
    </w:p>
    <w:p w14:paraId="41F344B8" w14:textId="77777777" w:rsidR="00000000" w:rsidRDefault="00E01313">
      <w:pPr>
        <w:pStyle w:val="a0"/>
        <w:rPr>
          <w:rFonts w:hint="cs"/>
          <w:rtl/>
        </w:rPr>
      </w:pPr>
      <w:r>
        <w:rPr>
          <w:rFonts w:hint="cs"/>
          <w:rtl/>
        </w:rPr>
        <w:t xml:space="preserve">חבר הכנסת אזולאי מסכים? חבר הכנסת פינס - אינו נוכח. </w:t>
      </w:r>
    </w:p>
    <w:p w14:paraId="2CA00FD3" w14:textId="77777777" w:rsidR="00000000" w:rsidRDefault="00E01313">
      <w:pPr>
        <w:pStyle w:val="a0"/>
        <w:rPr>
          <w:rFonts w:hint="cs"/>
          <w:rtl/>
        </w:rPr>
      </w:pPr>
    </w:p>
    <w:p w14:paraId="138BE859" w14:textId="77777777" w:rsidR="00000000" w:rsidRDefault="00E01313">
      <w:pPr>
        <w:pStyle w:val="a0"/>
        <w:rPr>
          <w:rFonts w:hint="cs"/>
          <w:rtl/>
        </w:rPr>
      </w:pPr>
      <w:r>
        <w:rPr>
          <w:rFonts w:hint="cs"/>
          <w:rtl/>
        </w:rPr>
        <w:t>אנחנו נצביע על ההצעה להעביר את הנושא לוועדת העבודה והרווחה. בבקשה.</w:t>
      </w:r>
    </w:p>
    <w:p w14:paraId="795D57E0" w14:textId="77777777" w:rsidR="00000000" w:rsidRDefault="00E01313">
      <w:pPr>
        <w:pStyle w:val="a0"/>
        <w:rPr>
          <w:rFonts w:hint="cs"/>
          <w:rtl/>
        </w:rPr>
      </w:pPr>
    </w:p>
    <w:p w14:paraId="0D011966" w14:textId="77777777" w:rsidR="00000000" w:rsidRDefault="00E01313">
      <w:pPr>
        <w:pStyle w:val="ab"/>
        <w:bidi/>
        <w:rPr>
          <w:rFonts w:hint="cs"/>
          <w:rtl/>
        </w:rPr>
      </w:pPr>
      <w:r>
        <w:rPr>
          <w:rFonts w:hint="cs"/>
          <w:rtl/>
        </w:rPr>
        <w:t>הצבעה מס' 16</w:t>
      </w:r>
    </w:p>
    <w:p w14:paraId="7E381C9E" w14:textId="77777777" w:rsidR="00000000" w:rsidRDefault="00E01313">
      <w:pPr>
        <w:pStyle w:val="a0"/>
        <w:rPr>
          <w:rFonts w:hint="cs"/>
          <w:rtl/>
        </w:rPr>
      </w:pPr>
    </w:p>
    <w:p w14:paraId="49AECCF0" w14:textId="77777777" w:rsidR="00000000" w:rsidRDefault="00E01313">
      <w:pPr>
        <w:pStyle w:val="ac"/>
        <w:bidi/>
        <w:rPr>
          <w:rFonts w:hint="cs"/>
          <w:rtl/>
        </w:rPr>
      </w:pPr>
      <w:r>
        <w:rPr>
          <w:rFonts w:hint="cs"/>
          <w:rtl/>
        </w:rPr>
        <w:t xml:space="preserve">בעד ההצעה להעביר את הנושא לוועדה </w:t>
      </w:r>
      <w:r>
        <w:rPr>
          <w:rtl/>
        </w:rPr>
        <w:t>–</w:t>
      </w:r>
      <w:r>
        <w:rPr>
          <w:rFonts w:hint="cs"/>
          <w:rtl/>
        </w:rPr>
        <w:t xml:space="preserve"> 11</w:t>
      </w:r>
    </w:p>
    <w:p w14:paraId="51F8F09F" w14:textId="77777777" w:rsidR="00000000" w:rsidRDefault="00E01313">
      <w:pPr>
        <w:pStyle w:val="ac"/>
        <w:bidi/>
        <w:rPr>
          <w:rFonts w:hint="cs"/>
          <w:rtl/>
        </w:rPr>
      </w:pPr>
      <w:r>
        <w:rPr>
          <w:rFonts w:hint="cs"/>
          <w:rtl/>
        </w:rPr>
        <w:t xml:space="preserve">נגד </w:t>
      </w:r>
      <w:r>
        <w:rPr>
          <w:rtl/>
        </w:rPr>
        <w:t>–</w:t>
      </w:r>
      <w:r>
        <w:rPr>
          <w:rFonts w:hint="cs"/>
          <w:rtl/>
        </w:rPr>
        <w:t xml:space="preserve"> אין</w:t>
      </w:r>
    </w:p>
    <w:p w14:paraId="5633F102"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21B1AD20" w14:textId="77777777" w:rsidR="00000000" w:rsidRDefault="00E01313">
      <w:pPr>
        <w:pStyle w:val="ad"/>
        <w:bidi/>
        <w:rPr>
          <w:rFonts w:hint="cs"/>
          <w:rtl/>
        </w:rPr>
      </w:pPr>
      <w:r>
        <w:rPr>
          <w:rFonts w:hint="cs"/>
          <w:rtl/>
        </w:rPr>
        <w:t xml:space="preserve">ההצעה להעביר את הנושא שהעלו חברי הכנסת דוד </w:t>
      </w:r>
      <w:r>
        <w:rPr>
          <w:rFonts w:hint="cs"/>
          <w:rtl/>
        </w:rPr>
        <w:t xml:space="preserve">לוי ודוד אזולאי </w:t>
      </w:r>
    </w:p>
    <w:p w14:paraId="384B5E78" w14:textId="77777777" w:rsidR="00000000" w:rsidRDefault="00E01313">
      <w:pPr>
        <w:pStyle w:val="ad"/>
        <w:bidi/>
        <w:rPr>
          <w:rFonts w:hint="cs"/>
          <w:rtl/>
        </w:rPr>
      </w:pPr>
      <w:r>
        <w:rPr>
          <w:rFonts w:hint="cs"/>
          <w:rtl/>
        </w:rPr>
        <w:t>לוועדת העבודה, הרווחה והבריאות נתקבלה.</w:t>
      </w:r>
    </w:p>
    <w:p w14:paraId="3E740420" w14:textId="77777777" w:rsidR="00000000" w:rsidRDefault="00E01313">
      <w:pPr>
        <w:pStyle w:val="a0"/>
        <w:rPr>
          <w:rFonts w:hint="cs"/>
          <w:rtl/>
        </w:rPr>
      </w:pPr>
    </w:p>
    <w:p w14:paraId="03CF1400" w14:textId="77777777" w:rsidR="00000000" w:rsidRDefault="00E01313">
      <w:pPr>
        <w:pStyle w:val="af1"/>
        <w:rPr>
          <w:rtl/>
        </w:rPr>
      </w:pPr>
      <w:r>
        <w:rPr>
          <w:rtl/>
        </w:rPr>
        <w:t>היו"ר אתי לבני:</w:t>
      </w:r>
    </w:p>
    <w:p w14:paraId="3A3EE558" w14:textId="77777777" w:rsidR="00000000" w:rsidRDefault="00E01313">
      <w:pPr>
        <w:pStyle w:val="a0"/>
        <w:rPr>
          <w:rtl/>
        </w:rPr>
      </w:pPr>
    </w:p>
    <w:p w14:paraId="19F1344B" w14:textId="77777777" w:rsidR="00000000" w:rsidRDefault="00E01313">
      <w:pPr>
        <w:pStyle w:val="a0"/>
        <w:rPr>
          <w:rFonts w:hint="cs"/>
          <w:rtl/>
        </w:rPr>
      </w:pPr>
      <w:r>
        <w:rPr>
          <w:rFonts w:hint="cs"/>
          <w:rtl/>
        </w:rPr>
        <w:t>11 בעד, יחד עם קולי, אין נגד ואין נמנעים. הנושא מועבר לדיון בוועדת העבודה והרווחה.</w:t>
      </w:r>
    </w:p>
    <w:p w14:paraId="556FD41F" w14:textId="77777777" w:rsidR="00000000" w:rsidRDefault="00E01313">
      <w:pPr>
        <w:pStyle w:val="a0"/>
        <w:rPr>
          <w:rFonts w:hint="cs"/>
          <w:rtl/>
        </w:rPr>
      </w:pPr>
    </w:p>
    <w:p w14:paraId="3E298FEA" w14:textId="77777777" w:rsidR="00000000" w:rsidRDefault="00E01313">
      <w:pPr>
        <w:pStyle w:val="a0"/>
        <w:rPr>
          <w:rtl/>
        </w:rPr>
      </w:pPr>
      <w:r>
        <w:rPr>
          <w:rFonts w:hint="cs"/>
          <w:rtl/>
        </w:rPr>
        <w:t xml:space="preserve">אנחנו חוזרים עכשיו לסדר-היום, לשאילתות ותשובות לסגן השר יצחק לוי. </w:t>
      </w:r>
    </w:p>
    <w:p w14:paraId="5B82D800" w14:textId="77777777" w:rsidR="00000000" w:rsidRDefault="00E01313">
      <w:pPr>
        <w:pStyle w:val="a0"/>
        <w:rPr>
          <w:rtl/>
        </w:rPr>
      </w:pPr>
    </w:p>
    <w:p w14:paraId="45A56997" w14:textId="77777777" w:rsidR="00000000" w:rsidRDefault="00E01313">
      <w:pPr>
        <w:pStyle w:val="a0"/>
        <w:rPr>
          <w:rFonts w:hint="cs"/>
          <w:rtl/>
        </w:rPr>
      </w:pPr>
    </w:p>
    <w:p w14:paraId="75D0ADC7" w14:textId="77777777" w:rsidR="00000000" w:rsidRDefault="00E01313">
      <w:pPr>
        <w:pStyle w:val="a2"/>
        <w:rPr>
          <w:rFonts w:hint="cs"/>
          <w:rtl/>
        </w:rPr>
      </w:pPr>
      <w:bookmarkStart w:id="428" w:name="FS000000136T28_01_2004_16_15_58"/>
      <w:bookmarkStart w:id="429" w:name="_Toc78873110"/>
      <w:bookmarkEnd w:id="428"/>
      <w:r>
        <w:rPr>
          <w:rFonts w:hint="cs"/>
          <w:rtl/>
        </w:rPr>
        <w:t>מסמכים שהונחו על שולחן הכנסת</w:t>
      </w:r>
      <w:bookmarkEnd w:id="429"/>
    </w:p>
    <w:p w14:paraId="61A7A905" w14:textId="77777777" w:rsidR="00000000" w:rsidRDefault="00E01313">
      <w:pPr>
        <w:pStyle w:val="a0"/>
        <w:rPr>
          <w:rFonts w:hint="cs"/>
          <w:rtl/>
        </w:rPr>
      </w:pPr>
    </w:p>
    <w:p w14:paraId="780C1D39" w14:textId="77777777" w:rsidR="00000000" w:rsidRDefault="00E01313">
      <w:pPr>
        <w:pStyle w:val="af1"/>
        <w:rPr>
          <w:rtl/>
        </w:rPr>
      </w:pPr>
      <w:r>
        <w:rPr>
          <w:rtl/>
        </w:rPr>
        <w:t>היו"ר אתי לבני:</w:t>
      </w:r>
    </w:p>
    <w:p w14:paraId="03CA0FF1" w14:textId="77777777" w:rsidR="00000000" w:rsidRDefault="00E01313">
      <w:pPr>
        <w:pStyle w:val="a0"/>
        <w:rPr>
          <w:rtl/>
        </w:rPr>
      </w:pPr>
    </w:p>
    <w:p w14:paraId="79D24A51" w14:textId="77777777" w:rsidR="00000000" w:rsidRDefault="00E01313">
      <w:pPr>
        <w:pStyle w:val="a0"/>
        <w:rPr>
          <w:rFonts w:hint="cs"/>
          <w:rtl/>
        </w:rPr>
      </w:pPr>
      <w:r>
        <w:rPr>
          <w:rFonts w:hint="cs"/>
          <w:rtl/>
        </w:rPr>
        <w:t>לפני כן, הודעה לסגנית מזכיר הכנסת.</w:t>
      </w:r>
    </w:p>
    <w:p w14:paraId="137A075B" w14:textId="77777777" w:rsidR="00000000" w:rsidRDefault="00E01313">
      <w:pPr>
        <w:pStyle w:val="a0"/>
        <w:rPr>
          <w:rFonts w:hint="cs"/>
          <w:rtl/>
        </w:rPr>
      </w:pPr>
    </w:p>
    <w:p w14:paraId="4B78E056" w14:textId="77777777" w:rsidR="00000000" w:rsidRDefault="00E01313">
      <w:pPr>
        <w:pStyle w:val="a"/>
        <w:rPr>
          <w:rtl/>
        </w:rPr>
      </w:pPr>
      <w:bookmarkStart w:id="430" w:name="_Toc78873111"/>
      <w:r>
        <w:rPr>
          <w:rFonts w:hint="eastAsia"/>
          <w:rtl/>
        </w:rPr>
        <w:t>סגנית</w:t>
      </w:r>
      <w:r>
        <w:rPr>
          <w:rtl/>
        </w:rPr>
        <w:t xml:space="preserve"> מזכיר הכנסת רות קפלן:</w:t>
      </w:r>
      <w:bookmarkEnd w:id="430"/>
    </w:p>
    <w:p w14:paraId="77431882" w14:textId="77777777" w:rsidR="00000000" w:rsidRDefault="00E01313">
      <w:pPr>
        <w:pStyle w:val="a0"/>
        <w:rPr>
          <w:rFonts w:hint="cs"/>
          <w:rtl/>
        </w:rPr>
      </w:pPr>
    </w:p>
    <w:p w14:paraId="64102830" w14:textId="77777777" w:rsidR="00000000" w:rsidRDefault="00E01313">
      <w:pPr>
        <w:pStyle w:val="a0"/>
        <w:rPr>
          <w:rFonts w:hint="cs"/>
          <w:rtl/>
        </w:rPr>
      </w:pPr>
      <w:r>
        <w:rPr>
          <w:rFonts w:hint="cs"/>
          <w:rtl/>
        </w:rPr>
        <w:t xml:space="preserve">תודה רבה. </w:t>
      </w:r>
    </w:p>
    <w:p w14:paraId="5AE2A81B" w14:textId="77777777" w:rsidR="00000000" w:rsidRDefault="00E01313">
      <w:pPr>
        <w:pStyle w:val="a0"/>
        <w:rPr>
          <w:rFonts w:hint="cs"/>
          <w:rtl/>
        </w:rPr>
      </w:pPr>
    </w:p>
    <w:p w14:paraId="4457F883" w14:textId="77777777" w:rsidR="00000000" w:rsidRDefault="00E01313">
      <w:pPr>
        <w:pStyle w:val="a0"/>
        <w:rPr>
          <w:rFonts w:hint="cs"/>
          <w:rtl/>
        </w:rPr>
      </w:pPr>
      <w:r>
        <w:rPr>
          <w:rFonts w:hint="cs"/>
          <w:rtl/>
        </w:rPr>
        <w:t xml:space="preserve">ברשות יושבת-ראש הישיבה, הנני מודיעה בזאת שהונחו על שולחן הכנסת </w:t>
      </w:r>
      <w:r>
        <w:rPr>
          <w:rtl/>
        </w:rPr>
        <w:t>–</w:t>
      </w:r>
    </w:p>
    <w:p w14:paraId="7DE59839" w14:textId="77777777" w:rsidR="00000000" w:rsidRDefault="00E01313">
      <w:pPr>
        <w:pStyle w:val="a0"/>
        <w:rPr>
          <w:rFonts w:hint="cs"/>
          <w:rtl/>
        </w:rPr>
      </w:pPr>
    </w:p>
    <w:p w14:paraId="6C0DAC5B" w14:textId="77777777" w:rsidR="00000000" w:rsidRDefault="00E01313">
      <w:pPr>
        <w:pStyle w:val="a0"/>
        <w:rPr>
          <w:rFonts w:hint="cs"/>
          <w:rtl/>
        </w:rPr>
      </w:pPr>
      <w:r>
        <w:rPr>
          <w:rFonts w:hint="cs"/>
          <w:rtl/>
        </w:rPr>
        <w:t>לקריאה ראשונה, מטעם הממשלה: הצעת חוק סדר הדין הפלילי (תיקון מס' 40) (אצילת סמכויות היועץ המשפטי</w:t>
      </w:r>
      <w:r>
        <w:rPr>
          <w:rFonts w:hint="cs"/>
          <w:rtl/>
        </w:rPr>
        <w:t xml:space="preserve"> לממשלה), התשס"ד-2004.</w:t>
      </w:r>
    </w:p>
    <w:p w14:paraId="6399FD64" w14:textId="77777777" w:rsidR="00000000" w:rsidRDefault="00E01313">
      <w:pPr>
        <w:pStyle w:val="a0"/>
        <w:rPr>
          <w:rFonts w:hint="cs"/>
          <w:rtl/>
        </w:rPr>
      </w:pPr>
    </w:p>
    <w:p w14:paraId="259AD98B" w14:textId="77777777" w:rsidR="00000000" w:rsidRDefault="00E01313">
      <w:pPr>
        <w:pStyle w:val="a0"/>
        <w:rPr>
          <w:rFonts w:hint="cs"/>
          <w:rtl/>
        </w:rPr>
      </w:pPr>
      <w:r>
        <w:rPr>
          <w:rFonts w:hint="cs"/>
          <w:rtl/>
        </w:rPr>
        <w:t xml:space="preserve">לקריאה ראשונה, מטעם חברי הכנסת: הצעת חוק העונשין (תיקון מס' 79) (איסור מכירת משקאות משכרים לקטין </w:t>
      </w:r>
      <w:r>
        <w:rPr>
          <w:rtl/>
        </w:rPr>
        <w:t>–</w:t>
      </w:r>
      <w:r>
        <w:rPr>
          <w:rFonts w:hint="cs"/>
          <w:rtl/>
        </w:rPr>
        <w:t xml:space="preserve"> הרחבת תחולה והעלאת הענישה), התשס"ד-2004; הצעת חוק בחירות לגופים ציבוריים (תיקון מס' 4) (ועדת בחירות בארגוני עובדים, ארגוני מעבידים ומ</w:t>
      </w:r>
      <w:r>
        <w:rPr>
          <w:rFonts w:hint="cs"/>
          <w:rtl/>
        </w:rPr>
        <w:t>פלגות), התשס"ד-2004; והצעת חוק לתיקון פקודת העיריות (מס' 89) (יושב-ראש מועצה), התשס"ד-2004. תודה רבה.</w:t>
      </w:r>
    </w:p>
    <w:p w14:paraId="409878C5" w14:textId="77777777" w:rsidR="00000000" w:rsidRDefault="00E01313">
      <w:pPr>
        <w:pStyle w:val="a0"/>
        <w:rPr>
          <w:rFonts w:hint="cs"/>
          <w:rtl/>
        </w:rPr>
      </w:pPr>
    </w:p>
    <w:p w14:paraId="345DFE26" w14:textId="77777777" w:rsidR="00000000" w:rsidRDefault="00E01313">
      <w:pPr>
        <w:pStyle w:val="af1"/>
        <w:rPr>
          <w:rtl/>
        </w:rPr>
      </w:pPr>
      <w:r>
        <w:rPr>
          <w:rtl/>
        </w:rPr>
        <w:t>היו"ר אתי לבני:</w:t>
      </w:r>
    </w:p>
    <w:p w14:paraId="14EBD6D1" w14:textId="77777777" w:rsidR="00000000" w:rsidRDefault="00E01313">
      <w:pPr>
        <w:pStyle w:val="a0"/>
        <w:rPr>
          <w:rtl/>
        </w:rPr>
      </w:pPr>
    </w:p>
    <w:p w14:paraId="369CCFB1" w14:textId="77777777" w:rsidR="00000000" w:rsidRDefault="00E01313">
      <w:pPr>
        <w:pStyle w:val="a0"/>
        <w:rPr>
          <w:rFonts w:hint="cs"/>
          <w:rtl/>
        </w:rPr>
      </w:pPr>
      <w:r>
        <w:rPr>
          <w:rFonts w:hint="cs"/>
          <w:rtl/>
        </w:rPr>
        <w:t xml:space="preserve">תודה רבה. </w:t>
      </w:r>
    </w:p>
    <w:p w14:paraId="38D882E2" w14:textId="77777777" w:rsidR="00000000" w:rsidRDefault="00E01313">
      <w:pPr>
        <w:pStyle w:val="a0"/>
        <w:rPr>
          <w:rFonts w:hint="cs"/>
          <w:rtl/>
        </w:rPr>
      </w:pPr>
    </w:p>
    <w:p w14:paraId="6521D9D0" w14:textId="77777777" w:rsidR="00000000" w:rsidRDefault="00E01313">
      <w:pPr>
        <w:pStyle w:val="a2"/>
        <w:rPr>
          <w:rtl/>
        </w:rPr>
      </w:pPr>
    </w:p>
    <w:p w14:paraId="5EADE5DD" w14:textId="77777777" w:rsidR="00000000" w:rsidRDefault="00E01313">
      <w:pPr>
        <w:pStyle w:val="a2"/>
        <w:rPr>
          <w:rFonts w:hint="cs"/>
          <w:rtl/>
        </w:rPr>
      </w:pPr>
      <w:bookmarkStart w:id="431" w:name="CS21574FI0021574T28_01_2004_17_43_12"/>
      <w:bookmarkStart w:id="432" w:name="CS21573FI0021573T28_01_2004_17_48_18"/>
      <w:bookmarkStart w:id="433" w:name="_Toc78873112"/>
      <w:bookmarkEnd w:id="431"/>
      <w:bookmarkEnd w:id="432"/>
      <w:r>
        <w:rPr>
          <w:rtl/>
        </w:rPr>
        <w:t>שאילתות ותשובות</w:t>
      </w:r>
      <w:bookmarkEnd w:id="433"/>
    </w:p>
    <w:p w14:paraId="50583F4D" w14:textId="77777777" w:rsidR="00000000" w:rsidRDefault="00E01313">
      <w:pPr>
        <w:pStyle w:val="-0"/>
        <w:rPr>
          <w:rtl/>
        </w:rPr>
      </w:pPr>
    </w:p>
    <w:p w14:paraId="64815C04" w14:textId="77777777" w:rsidR="00000000" w:rsidRDefault="00E01313">
      <w:pPr>
        <w:pStyle w:val="af1"/>
        <w:rPr>
          <w:rtl/>
        </w:rPr>
      </w:pPr>
      <w:r>
        <w:rPr>
          <w:rtl/>
        </w:rPr>
        <w:t>היו"ר אתי לבני:</w:t>
      </w:r>
    </w:p>
    <w:p w14:paraId="51B3E6A2" w14:textId="77777777" w:rsidR="00000000" w:rsidRDefault="00E01313">
      <w:pPr>
        <w:pStyle w:val="a0"/>
        <w:rPr>
          <w:rtl/>
        </w:rPr>
      </w:pPr>
    </w:p>
    <w:p w14:paraId="7DA3C53E" w14:textId="77777777" w:rsidR="00000000" w:rsidRDefault="00E01313">
      <w:pPr>
        <w:pStyle w:val="a0"/>
        <w:rPr>
          <w:rFonts w:hint="cs"/>
          <w:rtl/>
        </w:rPr>
      </w:pPr>
      <w:r>
        <w:rPr>
          <w:rFonts w:hint="cs"/>
          <w:rtl/>
        </w:rPr>
        <w:t>שאילתות בבקשה. שאילתא ראשונה, מספרה 970, של חבר הכנסת דוד אזולאי, והוא שואל על פרסום מודע</w:t>
      </w:r>
      <w:r>
        <w:rPr>
          <w:rFonts w:hint="cs"/>
          <w:rtl/>
        </w:rPr>
        <w:t>ת מכרז להכשרת רבנים.</w:t>
      </w:r>
    </w:p>
    <w:p w14:paraId="0ED2C70D" w14:textId="77777777" w:rsidR="00000000" w:rsidRDefault="00E01313">
      <w:pPr>
        <w:pStyle w:val="a0"/>
        <w:rPr>
          <w:rFonts w:hint="cs"/>
          <w:rtl/>
        </w:rPr>
      </w:pPr>
    </w:p>
    <w:p w14:paraId="472AE403" w14:textId="77777777" w:rsidR="00000000" w:rsidRDefault="00E01313">
      <w:pPr>
        <w:pStyle w:val="a1"/>
        <w:jc w:val="center"/>
        <w:rPr>
          <w:rtl/>
        </w:rPr>
      </w:pPr>
      <w:bookmarkStart w:id="434" w:name="CQ19658FI0019658T28_01_2004_16_25_09"/>
      <w:bookmarkStart w:id="435" w:name="_Toc78873113"/>
      <w:bookmarkEnd w:id="434"/>
      <w:r>
        <w:rPr>
          <w:rtl/>
        </w:rPr>
        <w:t>970. פרסום מודעת מכרז להכשרת רבנים</w:t>
      </w:r>
      <w:bookmarkEnd w:id="435"/>
    </w:p>
    <w:p w14:paraId="537A19F6" w14:textId="77777777" w:rsidR="00000000" w:rsidRDefault="00E01313">
      <w:pPr>
        <w:pStyle w:val="a0"/>
        <w:rPr>
          <w:rFonts w:hint="cs"/>
          <w:rtl/>
        </w:rPr>
      </w:pPr>
    </w:p>
    <w:p w14:paraId="0E42C82A" w14:textId="77777777" w:rsidR="00000000" w:rsidRDefault="00E01313">
      <w:pPr>
        <w:pStyle w:val="a0"/>
        <w:ind w:firstLine="0"/>
        <w:rPr>
          <w:rFonts w:hint="cs"/>
          <w:bCs/>
          <w:u w:val="single"/>
          <w:rtl/>
        </w:rPr>
      </w:pPr>
      <w:bookmarkStart w:id="436" w:name="ESQ19658"/>
      <w:bookmarkEnd w:id="436"/>
      <w:r>
        <w:rPr>
          <w:bCs/>
          <w:u w:val="single"/>
          <w:rtl/>
        </w:rPr>
        <w:t>חבר</w:t>
      </w:r>
      <w:r>
        <w:rPr>
          <w:rFonts w:hint="cs"/>
          <w:bCs/>
          <w:u w:val="single"/>
          <w:rtl/>
        </w:rPr>
        <w:t xml:space="preserve"> הכנסת </w:t>
      </w:r>
      <w:r>
        <w:rPr>
          <w:bCs/>
          <w:u w:val="single"/>
          <w:rtl/>
        </w:rPr>
        <w:t>דוד אזולאי</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305A5E9" w14:textId="77777777" w:rsidR="00000000" w:rsidRDefault="00E01313">
      <w:pPr>
        <w:pStyle w:val="a0"/>
        <w:ind w:firstLine="720"/>
        <w:rPr>
          <w:rFonts w:hint="cs"/>
          <w:rtl/>
        </w:rPr>
      </w:pPr>
      <w:r>
        <w:rPr>
          <w:rtl/>
        </w:rPr>
        <w:t xml:space="preserve"> ביום כ' בטבת התשס"ד (14 בינואר 2004):</w:t>
      </w:r>
      <w:r>
        <w:rPr>
          <w:rFonts w:hint="cs"/>
          <w:rtl/>
        </w:rPr>
        <w:t xml:space="preserve"> </w:t>
      </w:r>
    </w:p>
    <w:p w14:paraId="7ABAAD63" w14:textId="77777777" w:rsidR="00000000" w:rsidRDefault="00E01313">
      <w:pPr>
        <w:pStyle w:val="a0"/>
        <w:ind w:firstLine="720"/>
        <w:rPr>
          <w:rFonts w:hint="cs"/>
          <w:rtl/>
        </w:rPr>
      </w:pPr>
    </w:p>
    <w:p w14:paraId="669AB5AF" w14:textId="77777777" w:rsidR="00000000" w:rsidRDefault="00E01313">
      <w:pPr>
        <w:pStyle w:val="a0"/>
        <w:ind w:firstLine="720"/>
        <w:rPr>
          <w:rFonts w:hint="cs"/>
          <w:rtl/>
        </w:rPr>
      </w:pPr>
      <w:r>
        <w:rPr>
          <w:rtl/>
        </w:rPr>
        <w:t xml:space="preserve">מודעה בדבר מכרז </w:t>
      </w:r>
      <w:r>
        <w:rPr>
          <w:rFonts w:hint="cs"/>
          <w:rtl/>
        </w:rPr>
        <w:t>לארגון</w:t>
      </w:r>
      <w:r>
        <w:rPr>
          <w:rtl/>
        </w:rPr>
        <w:t xml:space="preserve"> סדנאות להכשרת רבנים</w:t>
      </w:r>
      <w:r>
        <w:rPr>
          <w:rFonts w:hint="cs"/>
          <w:rtl/>
        </w:rPr>
        <w:t xml:space="preserve"> פורסמה בעיתונים</w:t>
      </w:r>
      <w:r>
        <w:rPr>
          <w:rtl/>
        </w:rPr>
        <w:t xml:space="preserve">. </w:t>
      </w:r>
    </w:p>
    <w:p w14:paraId="5838EB31" w14:textId="77777777" w:rsidR="00000000" w:rsidRDefault="00E01313">
      <w:pPr>
        <w:pStyle w:val="a0"/>
        <w:ind w:firstLine="720"/>
        <w:rPr>
          <w:rFonts w:hint="cs"/>
          <w:rtl/>
        </w:rPr>
      </w:pPr>
    </w:p>
    <w:p w14:paraId="1AA390DE" w14:textId="77777777" w:rsidR="00000000" w:rsidRDefault="00E01313">
      <w:pPr>
        <w:pStyle w:val="a0"/>
        <w:ind w:firstLine="720"/>
      </w:pPr>
      <w:r>
        <w:rPr>
          <w:rFonts w:hint="cs"/>
          <w:rtl/>
        </w:rPr>
        <w:t>רצוני לשאול</w:t>
      </w:r>
      <w:r>
        <w:rPr>
          <w:rtl/>
        </w:rPr>
        <w:t>:</w:t>
      </w:r>
    </w:p>
    <w:p w14:paraId="0FF954DE" w14:textId="77777777" w:rsidR="00000000" w:rsidRDefault="00E01313">
      <w:pPr>
        <w:pStyle w:val="a0"/>
        <w:ind w:firstLine="720"/>
      </w:pPr>
    </w:p>
    <w:p w14:paraId="6B396F4F" w14:textId="77777777" w:rsidR="00000000" w:rsidRDefault="00E01313">
      <w:pPr>
        <w:pStyle w:val="a0"/>
        <w:ind w:firstLine="720"/>
        <w:rPr>
          <w:rtl/>
        </w:rPr>
      </w:pPr>
      <w:r>
        <w:rPr>
          <w:rFonts w:hint="cs"/>
          <w:rtl/>
        </w:rPr>
        <w:t xml:space="preserve">1. </w:t>
      </w:r>
      <w:r>
        <w:rPr>
          <w:rtl/>
        </w:rPr>
        <w:t xml:space="preserve">מה </w:t>
      </w:r>
      <w:r>
        <w:rPr>
          <w:rFonts w:hint="cs"/>
          <w:rtl/>
        </w:rPr>
        <w:t xml:space="preserve">הם פרטי </w:t>
      </w:r>
      <w:r>
        <w:rPr>
          <w:rtl/>
        </w:rPr>
        <w:t>הפרויקט ומנין מימונו?</w:t>
      </w:r>
    </w:p>
    <w:p w14:paraId="15701F6A" w14:textId="77777777" w:rsidR="00000000" w:rsidRDefault="00E01313">
      <w:pPr>
        <w:pStyle w:val="a0"/>
        <w:ind w:firstLine="720"/>
        <w:rPr>
          <w:rtl/>
        </w:rPr>
      </w:pPr>
    </w:p>
    <w:p w14:paraId="0971E6C6" w14:textId="77777777" w:rsidR="00000000" w:rsidRDefault="00E01313">
      <w:pPr>
        <w:pStyle w:val="a0"/>
        <w:ind w:firstLine="720"/>
        <w:rPr>
          <w:rtl/>
        </w:rPr>
      </w:pPr>
      <w:r>
        <w:rPr>
          <w:rFonts w:hint="cs"/>
          <w:rtl/>
        </w:rPr>
        <w:t>2. אי</w:t>
      </w:r>
      <w:r>
        <w:rPr>
          <w:rFonts w:hint="cs"/>
          <w:rtl/>
        </w:rPr>
        <w:t>זו</w:t>
      </w:r>
      <w:r>
        <w:rPr>
          <w:rtl/>
        </w:rPr>
        <w:t xml:space="preserve"> הכשרה נדרשת לרבנים?</w:t>
      </w:r>
    </w:p>
    <w:p w14:paraId="71AEF56C" w14:textId="77777777" w:rsidR="00000000" w:rsidRDefault="00E01313">
      <w:pPr>
        <w:pStyle w:val="a0"/>
        <w:ind w:firstLine="720"/>
        <w:rPr>
          <w:rtl/>
        </w:rPr>
      </w:pPr>
    </w:p>
    <w:p w14:paraId="600A129D" w14:textId="77777777" w:rsidR="00000000" w:rsidRDefault="00E01313">
      <w:pPr>
        <w:pStyle w:val="a0"/>
        <w:ind w:firstLine="720"/>
        <w:rPr>
          <w:rtl/>
        </w:rPr>
      </w:pPr>
      <w:r>
        <w:rPr>
          <w:rFonts w:hint="cs"/>
          <w:rtl/>
        </w:rPr>
        <w:t xml:space="preserve">3. </w:t>
      </w:r>
      <w:r>
        <w:rPr>
          <w:rtl/>
        </w:rPr>
        <w:t>האם המכרז מופנה רק למגזר הדתי</w:t>
      </w:r>
      <w:r>
        <w:rPr>
          <w:rFonts w:hint="cs"/>
          <w:rtl/>
        </w:rPr>
        <w:t>-</w:t>
      </w:r>
      <w:r>
        <w:rPr>
          <w:rtl/>
        </w:rPr>
        <w:t>לאומי?</w:t>
      </w:r>
    </w:p>
    <w:p w14:paraId="7D78FDE7" w14:textId="77777777" w:rsidR="00000000" w:rsidRDefault="00E01313">
      <w:pPr>
        <w:pStyle w:val="a0"/>
        <w:ind w:firstLine="720"/>
        <w:rPr>
          <w:rtl/>
        </w:rPr>
      </w:pPr>
    </w:p>
    <w:p w14:paraId="25B18433" w14:textId="77777777" w:rsidR="00000000" w:rsidRDefault="00E01313">
      <w:pPr>
        <w:pStyle w:val="a0"/>
        <w:ind w:firstLine="720"/>
        <w:rPr>
          <w:rFonts w:hint="cs"/>
        </w:rPr>
      </w:pPr>
      <w:r>
        <w:rPr>
          <w:rFonts w:hint="cs"/>
          <w:rtl/>
        </w:rPr>
        <w:t>4. באילו עיתונים</w:t>
      </w:r>
      <w:r>
        <w:rPr>
          <w:rtl/>
        </w:rPr>
        <w:t xml:space="preserve"> פורסמה המודעה</w:t>
      </w:r>
      <w:r>
        <w:rPr>
          <w:rFonts w:hint="cs"/>
          <w:rtl/>
        </w:rPr>
        <w:t>?</w:t>
      </w:r>
      <w:r>
        <w:rPr>
          <w:rtl/>
        </w:rPr>
        <w:t xml:space="preserve"> </w:t>
      </w:r>
    </w:p>
    <w:p w14:paraId="262966FB" w14:textId="77777777" w:rsidR="00000000" w:rsidRDefault="00E01313">
      <w:pPr>
        <w:pStyle w:val="a0"/>
        <w:ind w:firstLine="720"/>
        <w:rPr>
          <w:rFonts w:hint="cs"/>
          <w:rtl/>
        </w:rPr>
      </w:pPr>
    </w:p>
    <w:p w14:paraId="1D60657B" w14:textId="77777777" w:rsidR="00000000" w:rsidRDefault="00E01313">
      <w:pPr>
        <w:pStyle w:val="a0"/>
        <w:ind w:firstLine="720"/>
        <w:rPr>
          <w:rtl/>
        </w:rPr>
      </w:pPr>
      <w:r>
        <w:rPr>
          <w:rFonts w:hint="cs"/>
          <w:rtl/>
        </w:rPr>
        <w:t xml:space="preserve">5. </w:t>
      </w:r>
      <w:r>
        <w:rPr>
          <w:rtl/>
        </w:rPr>
        <w:t xml:space="preserve">מי קבע היכן תפורסם המודעה </w:t>
      </w:r>
      <w:r>
        <w:rPr>
          <w:rFonts w:hint="cs"/>
          <w:rtl/>
        </w:rPr>
        <w:t>ו</w:t>
      </w:r>
      <w:r>
        <w:rPr>
          <w:rtl/>
        </w:rPr>
        <w:t>כמה עלה הפרסום?</w:t>
      </w:r>
    </w:p>
    <w:p w14:paraId="1621DF4D" w14:textId="77777777" w:rsidR="00000000" w:rsidRDefault="00E01313">
      <w:pPr>
        <w:pStyle w:val="a0"/>
        <w:ind w:firstLine="720"/>
        <w:rPr>
          <w:rtl/>
        </w:rPr>
      </w:pPr>
    </w:p>
    <w:p w14:paraId="2C80489E" w14:textId="77777777" w:rsidR="00000000" w:rsidRDefault="00E01313">
      <w:pPr>
        <w:pStyle w:val="-"/>
        <w:rPr>
          <w:rtl/>
        </w:rPr>
      </w:pPr>
      <w:bookmarkStart w:id="437" w:name="FS000000765T28_01_2004_16_23_32"/>
      <w:bookmarkStart w:id="438" w:name="FS000000765T28_01_2004_16_23_59"/>
      <w:bookmarkEnd w:id="437"/>
      <w:bookmarkEnd w:id="438"/>
      <w:r>
        <w:rPr>
          <w:rFonts w:hint="eastAsia"/>
          <w:rtl/>
        </w:rPr>
        <w:t>סגן</w:t>
      </w:r>
      <w:r>
        <w:rPr>
          <w:rtl/>
        </w:rPr>
        <w:t xml:space="preserve"> שר במשרד ראש הממשלה יצחק לוי:</w:t>
      </w:r>
    </w:p>
    <w:p w14:paraId="506E9F5A" w14:textId="77777777" w:rsidR="00000000" w:rsidRDefault="00E01313">
      <w:pPr>
        <w:pStyle w:val="a0"/>
        <w:rPr>
          <w:rFonts w:hint="cs"/>
          <w:rtl/>
        </w:rPr>
      </w:pPr>
    </w:p>
    <w:p w14:paraId="3EE42440" w14:textId="77777777" w:rsidR="00000000" w:rsidRDefault="00E01313">
      <w:pPr>
        <w:pStyle w:val="a0"/>
        <w:rPr>
          <w:rFonts w:hint="cs"/>
          <w:rtl/>
        </w:rPr>
      </w:pPr>
      <w:r>
        <w:rPr>
          <w:rFonts w:hint="cs"/>
          <w:rtl/>
        </w:rPr>
        <w:t xml:space="preserve">גברתי היושבת-ראש, רבותי חברי הכנסת, אני מתכבד להשיב תשובה על שאילתא מס' </w:t>
      </w:r>
      <w:r>
        <w:rPr>
          <w:rtl/>
        </w:rPr>
        <w:br/>
      </w:r>
      <w:r>
        <w:rPr>
          <w:rFonts w:hint="cs"/>
          <w:rtl/>
        </w:rPr>
        <w:t>97</w:t>
      </w:r>
      <w:r>
        <w:rPr>
          <w:rFonts w:hint="cs"/>
          <w:rtl/>
        </w:rPr>
        <w:t xml:space="preserve">0, של חבר הכנסת דוד אזולאי. </w:t>
      </w:r>
    </w:p>
    <w:p w14:paraId="514F7BF2" w14:textId="77777777" w:rsidR="00000000" w:rsidRDefault="00E01313">
      <w:pPr>
        <w:pStyle w:val="a0"/>
        <w:rPr>
          <w:rtl/>
        </w:rPr>
      </w:pPr>
    </w:p>
    <w:p w14:paraId="7152E4CD" w14:textId="77777777" w:rsidR="00000000" w:rsidRDefault="00E01313">
      <w:pPr>
        <w:pStyle w:val="a0"/>
        <w:ind w:firstLine="720"/>
        <w:rPr>
          <w:rFonts w:hint="cs"/>
          <w:rtl/>
        </w:rPr>
      </w:pPr>
      <w:r>
        <w:rPr>
          <w:rFonts w:hint="cs"/>
          <w:rtl/>
        </w:rPr>
        <w:t>1-2. מהות הפרויקט: הכשרת רבנים, שיעסקו בשיפור הזוגיות בקרב הקהילה, סדנאות לשיפור חיי הנישואין לזוגות נשואים וסדנאות להכנת זוגות העומדים להינשא. המימון: במהלך שנת התקציב 2003 עמדו לצורך הפרויקט הזה 500,000 שקלים. על השאלה השניי</w:t>
      </w:r>
      <w:r>
        <w:rPr>
          <w:rFonts w:hint="cs"/>
          <w:rtl/>
        </w:rPr>
        <w:t>ה עניתי בתשובה על שאלה הראשונה.</w:t>
      </w:r>
    </w:p>
    <w:p w14:paraId="14209046" w14:textId="77777777" w:rsidR="00000000" w:rsidRDefault="00E01313">
      <w:pPr>
        <w:pStyle w:val="a0"/>
        <w:rPr>
          <w:rFonts w:hint="cs"/>
          <w:rtl/>
        </w:rPr>
      </w:pPr>
    </w:p>
    <w:p w14:paraId="404B9463" w14:textId="77777777" w:rsidR="00000000" w:rsidRDefault="00E01313">
      <w:pPr>
        <w:pStyle w:val="a0"/>
        <w:ind w:firstLine="720"/>
        <w:rPr>
          <w:rFonts w:hint="cs"/>
          <w:rtl/>
        </w:rPr>
      </w:pPr>
      <w:r>
        <w:rPr>
          <w:rFonts w:hint="cs"/>
          <w:rtl/>
        </w:rPr>
        <w:t xml:space="preserve">3. התשובה היא לא. </w:t>
      </w:r>
    </w:p>
    <w:p w14:paraId="2E887454" w14:textId="77777777" w:rsidR="00000000" w:rsidRDefault="00E01313">
      <w:pPr>
        <w:pStyle w:val="a0"/>
        <w:ind w:firstLine="720"/>
        <w:rPr>
          <w:rFonts w:hint="cs"/>
          <w:rtl/>
        </w:rPr>
      </w:pPr>
    </w:p>
    <w:p w14:paraId="43E3969A" w14:textId="77777777" w:rsidR="00000000" w:rsidRDefault="00E01313">
      <w:pPr>
        <w:pStyle w:val="a0"/>
        <w:ind w:firstLine="720"/>
        <w:rPr>
          <w:rFonts w:hint="cs"/>
          <w:rtl/>
        </w:rPr>
      </w:pPr>
      <w:r>
        <w:rPr>
          <w:rFonts w:hint="cs"/>
          <w:rtl/>
        </w:rPr>
        <w:t>4. המודעה פורסמה בכמה עיתונים, "גלובס", "מקור ראשון", "אינטרנט מכרזים" ו"הצופה".</w:t>
      </w:r>
    </w:p>
    <w:p w14:paraId="0D1574DB" w14:textId="77777777" w:rsidR="00000000" w:rsidRDefault="00E01313">
      <w:pPr>
        <w:pStyle w:val="a0"/>
        <w:rPr>
          <w:rFonts w:hint="cs"/>
          <w:rtl/>
        </w:rPr>
      </w:pPr>
    </w:p>
    <w:p w14:paraId="0B30A00C" w14:textId="77777777" w:rsidR="00000000" w:rsidRDefault="00E01313">
      <w:pPr>
        <w:pStyle w:val="a0"/>
        <w:ind w:firstLine="720"/>
        <w:rPr>
          <w:rFonts w:hint="cs"/>
          <w:rtl/>
        </w:rPr>
      </w:pPr>
      <w:r>
        <w:rPr>
          <w:rFonts w:hint="cs"/>
          <w:rtl/>
        </w:rPr>
        <w:t>5. פרסום המודעה נקבע על-ידי אגף הדוברות במשרד בהתאם לתקנה 15(ב) לתקנות חובת המכרזים, התשנ"ג-1993. עלות הפרסום היתה 5,257.</w:t>
      </w:r>
      <w:r>
        <w:rPr>
          <w:rFonts w:hint="cs"/>
          <w:rtl/>
        </w:rPr>
        <w:t>20 שקלים. תודה.</w:t>
      </w:r>
    </w:p>
    <w:p w14:paraId="63789F75" w14:textId="77777777" w:rsidR="00000000" w:rsidRDefault="00E01313">
      <w:pPr>
        <w:pStyle w:val="a0"/>
        <w:ind w:firstLine="720"/>
        <w:rPr>
          <w:rFonts w:hint="cs"/>
          <w:rtl/>
        </w:rPr>
      </w:pPr>
    </w:p>
    <w:p w14:paraId="258A4710" w14:textId="77777777" w:rsidR="00000000" w:rsidRDefault="00E01313">
      <w:pPr>
        <w:pStyle w:val="af1"/>
        <w:rPr>
          <w:rtl/>
        </w:rPr>
      </w:pPr>
      <w:r>
        <w:rPr>
          <w:rtl/>
        </w:rPr>
        <w:t>היו"ר אתי לבני:</w:t>
      </w:r>
    </w:p>
    <w:p w14:paraId="44D4F872" w14:textId="77777777" w:rsidR="00000000" w:rsidRDefault="00E01313">
      <w:pPr>
        <w:pStyle w:val="a0"/>
        <w:rPr>
          <w:rtl/>
        </w:rPr>
      </w:pPr>
    </w:p>
    <w:p w14:paraId="394BF9C4" w14:textId="77777777" w:rsidR="00000000" w:rsidRDefault="00E01313">
      <w:pPr>
        <w:pStyle w:val="a0"/>
        <w:rPr>
          <w:rFonts w:hint="cs"/>
          <w:rtl/>
        </w:rPr>
      </w:pPr>
      <w:r>
        <w:rPr>
          <w:rFonts w:hint="cs"/>
          <w:rtl/>
        </w:rPr>
        <w:t>תודה רבה. שאלה נוספת?</w:t>
      </w:r>
    </w:p>
    <w:p w14:paraId="32B9B191" w14:textId="77777777" w:rsidR="00000000" w:rsidRDefault="00E01313">
      <w:pPr>
        <w:pStyle w:val="a0"/>
        <w:rPr>
          <w:rFonts w:hint="cs"/>
          <w:rtl/>
        </w:rPr>
      </w:pPr>
    </w:p>
    <w:p w14:paraId="18DDC798" w14:textId="77777777" w:rsidR="00000000" w:rsidRDefault="00E01313">
      <w:pPr>
        <w:pStyle w:val="af0"/>
        <w:rPr>
          <w:rtl/>
        </w:rPr>
      </w:pPr>
      <w:bookmarkStart w:id="439" w:name="FS000000483T28_01_2004_16_30_52"/>
      <w:bookmarkEnd w:id="439"/>
      <w:r>
        <w:rPr>
          <w:rFonts w:hint="eastAsia"/>
          <w:rtl/>
        </w:rPr>
        <w:t>דוד</w:t>
      </w:r>
      <w:r>
        <w:rPr>
          <w:rtl/>
        </w:rPr>
        <w:t xml:space="preserve"> אזולאי (ש"ס):</w:t>
      </w:r>
    </w:p>
    <w:p w14:paraId="0F3EC360" w14:textId="77777777" w:rsidR="00000000" w:rsidRDefault="00E01313">
      <w:pPr>
        <w:pStyle w:val="a0"/>
        <w:rPr>
          <w:rFonts w:hint="cs"/>
          <w:rtl/>
        </w:rPr>
      </w:pPr>
    </w:p>
    <w:p w14:paraId="75D9F358" w14:textId="77777777" w:rsidR="00000000" w:rsidRDefault="00E01313">
      <w:pPr>
        <w:pStyle w:val="a0"/>
        <w:rPr>
          <w:rFonts w:hint="cs"/>
          <w:rtl/>
        </w:rPr>
      </w:pPr>
      <w:r>
        <w:rPr>
          <w:rFonts w:hint="cs"/>
          <w:rtl/>
        </w:rPr>
        <w:t>אדוני סגן השר, שמעתי את התשובה, אבל השאלה שלי, למה רק ב"גלובס" וב"הצופה"? עם כל ההערכה לשני העיתונים הללו, אני חושב שבכל זאת יש עיתונים שהתפוצה שלהם הרבה יותר גדולה, כדי לאפשר ליות</w:t>
      </w:r>
      <w:r>
        <w:rPr>
          <w:rFonts w:hint="cs"/>
          <w:rtl/>
        </w:rPr>
        <w:t>ר ויותר אנשים להשתתף במכרז הזה; או שיש כאן מגמתיות, קודם כול "הצופה" ואחר כך עוד עיתון כדי לצאת ידי חובה.</w:t>
      </w:r>
    </w:p>
    <w:p w14:paraId="45595D05" w14:textId="77777777" w:rsidR="00000000" w:rsidRDefault="00E01313">
      <w:pPr>
        <w:pStyle w:val="a0"/>
        <w:rPr>
          <w:rFonts w:hint="cs"/>
          <w:rtl/>
        </w:rPr>
      </w:pPr>
    </w:p>
    <w:p w14:paraId="105271F2" w14:textId="77777777" w:rsidR="00000000" w:rsidRDefault="00E01313">
      <w:pPr>
        <w:pStyle w:val="af1"/>
        <w:rPr>
          <w:rtl/>
        </w:rPr>
      </w:pPr>
      <w:r>
        <w:rPr>
          <w:rtl/>
        </w:rPr>
        <w:t>היו"ר אתי לבני:</w:t>
      </w:r>
    </w:p>
    <w:p w14:paraId="45E9FE52" w14:textId="77777777" w:rsidR="00000000" w:rsidRDefault="00E01313">
      <w:pPr>
        <w:pStyle w:val="a0"/>
        <w:rPr>
          <w:rtl/>
        </w:rPr>
      </w:pPr>
    </w:p>
    <w:p w14:paraId="3CCE6C7A" w14:textId="77777777" w:rsidR="00000000" w:rsidRDefault="00E01313">
      <w:pPr>
        <w:pStyle w:val="a0"/>
        <w:rPr>
          <w:rFonts w:hint="cs"/>
          <w:rtl/>
        </w:rPr>
      </w:pPr>
      <w:r>
        <w:rPr>
          <w:rFonts w:hint="cs"/>
          <w:rtl/>
        </w:rPr>
        <w:t>תודה.</w:t>
      </w:r>
    </w:p>
    <w:p w14:paraId="5624523F" w14:textId="77777777" w:rsidR="00000000" w:rsidRDefault="00E01313">
      <w:pPr>
        <w:pStyle w:val="a0"/>
        <w:rPr>
          <w:rFonts w:hint="cs"/>
          <w:rtl/>
        </w:rPr>
      </w:pPr>
    </w:p>
    <w:p w14:paraId="4A741121" w14:textId="77777777" w:rsidR="00000000" w:rsidRDefault="00E01313">
      <w:pPr>
        <w:pStyle w:val="-"/>
        <w:rPr>
          <w:rtl/>
        </w:rPr>
      </w:pPr>
      <w:bookmarkStart w:id="440" w:name="FS000000765T28_01_2004_16_33_13"/>
      <w:bookmarkEnd w:id="440"/>
      <w:r>
        <w:rPr>
          <w:rFonts w:hint="eastAsia"/>
          <w:rtl/>
        </w:rPr>
        <w:t>סגן</w:t>
      </w:r>
      <w:r>
        <w:rPr>
          <w:rtl/>
        </w:rPr>
        <w:t xml:space="preserve"> שר במשרד ראש הממשלה יצחק לוי:</w:t>
      </w:r>
    </w:p>
    <w:p w14:paraId="61C1FB73" w14:textId="77777777" w:rsidR="00000000" w:rsidRDefault="00E01313">
      <w:pPr>
        <w:pStyle w:val="a0"/>
        <w:rPr>
          <w:rFonts w:hint="cs"/>
          <w:rtl/>
        </w:rPr>
      </w:pPr>
    </w:p>
    <w:p w14:paraId="69D84A29" w14:textId="77777777" w:rsidR="00000000" w:rsidRDefault="00E01313">
      <w:pPr>
        <w:pStyle w:val="a0"/>
        <w:rPr>
          <w:rFonts w:hint="cs"/>
          <w:rtl/>
        </w:rPr>
      </w:pPr>
      <w:r>
        <w:rPr>
          <w:rFonts w:hint="cs"/>
          <w:rtl/>
        </w:rPr>
        <w:t>השאלה היא שאלה מאוד מסובכת, חבר הכנסת אזולאי.</w:t>
      </w:r>
    </w:p>
    <w:p w14:paraId="29A1E980" w14:textId="77777777" w:rsidR="00000000" w:rsidRDefault="00E01313">
      <w:pPr>
        <w:pStyle w:val="a0"/>
        <w:rPr>
          <w:rFonts w:hint="cs"/>
          <w:rtl/>
        </w:rPr>
      </w:pPr>
    </w:p>
    <w:p w14:paraId="4387AED6" w14:textId="77777777" w:rsidR="00000000" w:rsidRDefault="00E01313">
      <w:pPr>
        <w:pStyle w:val="af0"/>
        <w:rPr>
          <w:rtl/>
        </w:rPr>
      </w:pPr>
      <w:r>
        <w:rPr>
          <w:rFonts w:hint="eastAsia"/>
          <w:rtl/>
        </w:rPr>
        <w:t>דוד</w:t>
      </w:r>
      <w:r>
        <w:rPr>
          <w:rtl/>
        </w:rPr>
        <w:t xml:space="preserve"> אזולאי (ש"ס):</w:t>
      </w:r>
    </w:p>
    <w:p w14:paraId="474B31B1" w14:textId="77777777" w:rsidR="00000000" w:rsidRDefault="00E01313">
      <w:pPr>
        <w:pStyle w:val="a0"/>
        <w:rPr>
          <w:rFonts w:hint="cs"/>
          <w:rtl/>
        </w:rPr>
      </w:pPr>
    </w:p>
    <w:p w14:paraId="2ABE26FF" w14:textId="77777777" w:rsidR="00000000" w:rsidRDefault="00E01313">
      <w:pPr>
        <w:pStyle w:val="a0"/>
        <w:rPr>
          <w:rFonts w:hint="cs"/>
          <w:rtl/>
        </w:rPr>
      </w:pPr>
      <w:r>
        <w:rPr>
          <w:rFonts w:hint="cs"/>
          <w:rtl/>
        </w:rPr>
        <w:t>למה?</w:t>
      </w:r>
    </w:p>
    <w:p w14:paraId="5BEADA5A" w14:textId="77777777" w:rsidR="00000000" w:rsidRDefault="00E01313">
      <w:pPr>
        <w:pStyle w:val="a0"/>
        <w:rPr>
          <w:rFonts w:hint="cs"/>
          <w:rtl/>
        </w:rPr>
      </w:pPr>
    </w:p>
    <w:p w14:paraId="5BC7A71B" w14:textId="77777777" w:rsidR="00000000" w:rsidRDefault="00E01313">
      <w:pPr>
        <w:pStyle w:val="-"/>
        <w:rPr>
          <w:rtl/>
        </w:rPr>
      </w:pPr>
      <w:bookmarkStart w:id="441" w:name="FS000000765T28_01_2004_16_33_48C"/>
      <w:bookmarkEnd w:id="441"/>
      <w:r>
        <w:rPr>
          <w:rtl/>
        </w:rPr>
        <w:t>סגן שר במשרד ראש ה</w:t>
      </w:r>
      <w:r>
        <w:rPr>
          <w:rtl/>
        </w:rPr>
        <w:t>ממשלה יצחק לוי:</w:t>
      </w:r>
    </w:p>
    <w:p w14:paraId="15628CAE" w14:textId="77777777" w:rsidR="00000000" w:rsidRDefault="00E01313">
      <w:pPr>
        <w:pStyle w:val="a0"/>
        <w:rPr>
          <w:rtl/>
        </w:rPr>
      </w:pPr>
    </w:p>
    <w:p w14:paraId="00BBA8D6" w14:textId="77777777" w:rsidR="00000000" w:rsidRDefault="00E01313">
      <w:pPr>
        <w:pStyle w:val="a0"/>
        <w:rPr>
          <w:rFonts w:hint="cs"/>
          <w:rtl/>
        </w:rPr>
      </w:pPr>
      <w:r>
        <w:rPr>
          <w:rFonts w:hint="cs"/>
          <w:rtl/>
        </w:rPr>
        <w:t xml:space="preserve">מכיוון שמעניין שבשנת 2000, רוב המודעות פורסמו ב"יתד נאמן". אני אז שאלתי אותה שאלה, למה דווקא "יתד נאמן" ולא "הצופה", הרי שני העיתונים הם עיתונים ראויים. </w:t>
      </w:r>
    </w:p>
    <w:p w14:paraId="3A48C101" w14:textId="77777777" w:rsidR="00000000" w:rsidRDefault="00E01313">
      <w:pPr>
        <w:pStyle w:val="a0"/>
        <w:rPr>
          <w:rFonts w:hint="cs"/>
          <w:rtl/>
        </w:rPr>
      </w:pPr>
    </w:p>
    <w:p w14:paraId="1421241A" w14:textId="77777777" w:rsidR="00000000" w:rsidRDefault="00E01313">
      <w:pPr>
        <w:pStyle w:val="a0"/>
        <w:rPr>
          <w:rFonts w:hint="cs"/>
          <w:rtl/>
        </w:rPr>
      </w:pPr>
      <w:r>
        <w:rPr>
          <w:rFonts w:hint="cs"/>
          <w:rtl/>
        </w:rPr>
        <w:t>אני חייב לומר, שבכל אופן מבחינתי לא היתה מעורבות בעניין. התפרסמה מודעה בארבעה עיתוני</w:t>
      </w:r>
      <w:r>
        <w:rPr>
          <w:rFonts w:hint="cs"/>
          <w:rtl/>
        </w:rPr>
        <w:t>ם, ולא בשניים, וכנראה "הצופה" נבחר משיקולים של הדוברות. תודה.</w:t>
      </w:r>
    </w:p>
    <w:p w14:paraId="5672A521" w14:textId="77777777" w:rsidR="00000000" w:rsidRDefault="00E01313">
      <w:pPr>
        <w:pStyle w:val="a0"/>
        <w:rPr>
          <w:rFonts w:hint="cs"/>
          <w:rtl/>
        </w:rPr>
      </w:pPr>
    </w:p>
    <w:p w14:paraId="0735B8DC" w14:textId="77777777" w:rsidR="00000000" w:rsidRDefault="00E01313">
      <w:pPr>
        <w:pStyle w:val="af1"/>
        <w:rPr>
          <w:rtl/>
        </w:rPr>
      </w:pPr>
      <w:r>
        <w:rPr>
          <w:rtl/>
        </w:rPr>
        <w:t>היו"ר אתי לבני:</w:t>
      </w:r>
    </w:p>
    <w:p w14:paraId="3301898B" w14:textId="77777777" w:rsidR="00000000" w:rsidRDefault="00E01313">
      <w:pPr>
        <w:pStyle w:val="a0"/>
        <w:rPr>
          <w:rtl/>
        </w:rPr>
      </w:pPr>
    </w:p>
    <w:p w14:paraId="5D06671F" w14:textId="77777777" w:rsidR="00000000" w:rsidRDefault="00E01313">
      <w:pPr>
        <w:pStyle w:val="a0"/>
        <w:rPr>
          <w:rFonts w:hint="cs"/>
          <w:rtl/>
        </w:rPr>
      </w:pPr>
      <w:r>
        <w:rPr>
          <w:rFonts w:hint="cs"/>
          <w:rtl/>
        </w:rPr>
        <w:t>תודה רבה. השאילתא הבאה, מספרה 984, חבר הכנסת רשף חן.</w:t>
      </w:r>
    </w:p>
    <w:p w14:paraId="59AEF0FE" w14:textId="77777777" w:rsidR="00000000" w:rsidRDefault="00E01313">
      <w:pPr>
        <w:pStyle w:val="a0"/>
        <w:rPr>
          <w:rFonts w:hint="cs"/>
          <w:rtl/>
        </w:rPr>
      </w:pPr>
    </w:p>
    <w:p w14:paraId="27602D39" w14:textId="77777777" w:rsidR="00000000" w:rsidRDefault="00E01313">
      <w:pPr>
        <w:pStyle w:val="af0"/>
        <w:rPr>
          <w:rtl/>
        </w:rPr>
      </w:pPr>
      <w:r>
        <w:rPr>
          <w:rFonts w:hint="eastAsia"/>
          <w:rtl/>
        </w:rPr>
        <w:t>ישראל</w:t>
      </w:r>
      <w:r>
        <w:rPr>
          <w:rtl/>
        </w:rPr>
        <w:t xml:space="preserve"> אייכלר (יהדות התורה):</w:t>
      </w:r>
    </w:p>
    <w:p w14:paraId="2FB39B3B" w14:textId="77777777" w:rsidR="00000000" w:rsidRDefault="00E01313">
      <w:pPr>
        <w:pStyle w:val="a0"/>
        <w:rPr>
          <w:rFonts w:hint="cs"/>
          <w:rtl/>
        </w:rPr>
      </w:pPr>
    </w:p>
    <w:p w14:paraId="1856F0C4" w14:textId="77777777" w:rsidR="00000000" w:rsidRDefault="00E01313">
      <w:pPr>
        <w:pStyle w:val="a0"/>
        <w:rPr>
          <w:rFonts w:hint="cs"/>
          <w:rtl/>
        </w:rPr>
      </w:pPr>
      <w:r>
        <w:rPr>
          <w:rFonts w:hint="cs"/>
          <w:rtl/>
        </w:rPr>
        <w:t>זאת אומרת, אתה מודה שהפרסום תלוי בפוליטיקה של השרים.</w:t>
      </w:r>
    </w:p>
    <w:p w14:paraId="5A5F49DF" w14:textId="77777777" w:rsidR="00000000" w:rsidRDefault="00E01313">
      <w:pPr>
        <w:pStyle w:val="a0"/>
        <w:rPr>
          <w:rFonts w:hint="cs"/>
          <w:rtl/>
        </w:rPr>
      </w:pPr>
    </w:p>
    <w:p w14:paraId="14A1D278" w14:textId="77777777" w:rsidR="00000000" w:rsidRDefault="00E01313">
      <w:pPr>
        <w:pStyle w:val="-"/>
        <w:rPr>
          <w:rtl/>
        </w:rPr>
      </w:pPr>
      <w:bookmarkStart w:id="442" w:name="FS000000765T28_01_2004_16_36_37C"/>
      <w:bookmarkEnd w:id="442"/>
      <w:r>
        <w:rPr>
          <w:rtl/>
        </w:rPr>
        <w:t>סגן שר במשרד ראש הממשלה יצחק לוי:</w:t>
      </w:r>
    </w:p>
    <w:p w14:paraId="1F1412FF" w14:textId="77777777" w:rsidR="00000000" w:rsidRDefault="00E01313">
      <w:pPr>
        <w:pStyle w:val="a0"/>
        <w:rPr>
          <w:rtl/>
        </w:rPr>
      </w:pPr>
    </w:p>
    <w:p w14:paraId="60298C76" w14:textId="77777777" w:rsidR="00000000" w:rsidRDefault="00E01313">
      <w:pPr>
        <w:pStyle w:val="a0"/>
        <w:rPr>
          <w:rFonts w:hint="cs"/>
          <w:rtl/>
        </w:rPr>
      </w:pPr>
      <w:r>
        <w:rPr>
          <w:rFonts w:hint="cs"/>
          <w:rtl/>
        </w:rPr>
        <w:t xml:space="preserve">אני </w:t>
      </w:r>
      <w:r>
        <w:rPr>
          <w:rFonts w:hint="cs"/>
          <w:rtl/>
        </w:rPr>
        <w:t xml:space="preserve">יכול להודות כל מיני דברים, אני רק אמרתי שאני לא הייתי מעורב בפרסום המודעה הזאת ואינני יודע. אתה שואל אותי מה עם לבי באמת, אני מתאר לעצמי שיש השפעה מסוימת. אפשר לבחון את זה בשנים שעברו, לראות את ההשפעה. אני מציע לראות, למשל, מה היה במשרד השיכון כשחבר הכנסת </w:t>
      </w:r>
      <w:r>
        <w:rPr>
          <w:rFonts w:hint="cs"/>
          <w:rtl/>
        </w:rPr>
        <w:t>פרוש היה סגן השר, לאן הלכו המודעות. אני חושב שזה יהיה מחקר מעניין.</w:t>
      </w:r>
    </w:p>
    <w:p w14:paraId="34FE842D" w14:textId="77777777" w:rsidR="00000000" w:rsidRDefault="00E01313">
      <w:pPr>
        <w:pStyle w:val="a0"/>
        <w:rPr>
          <w:rFonts w:hint="cs"/>
          <w:rtl/>
        </w:rPr>
      </w:pPr>
    </w:p>
    <w:p w14:paraId="23218F1C" w14:textId="77777777" w:rsidR="00000000" w:rsidRDefault="00E01313">
      <w:pPr>
        <w:pStyle w:val="af0"/>
        <w:rPr>
          <w:rtl/>
        </w:rPr>
      </w:pPr>
      <w:r>
        <w:rPr>
          <w:rFonts w:hint="eastAsia"/>
          <w:rtl/>
        </w:rPr>
        <w:t>יצחק</w:t>
      </w:r>
      <w:r>
        <w:rPr>
          <w:rtl/>
        </w:rPr>
        <w:t xml:space="preserve"> כהן (ש"ס):</w:t>
      </w:r>
    </w:p>
    <w:p w14:paraId="597BFA10" w14:textId="77777777" w:rsidR="00000000" w:rsidRDefault="00E01313">
      <w:pPr>
        <w:pStyle w:val="a0"/>
        <w:rPr>
          <w:rFonts w:hint="cs"/>
          <w:rtl/>
        </w:rPr>
      </w:pPr>
    </w:p>
    <w:p w14:paraId="0435304D" w14:textId="77777777" w:rsidR="00000000" w:rsidRDefault="00E01313">
      <w:pPr>
        <w:pStyle w:val="a0"/>
        <w:rPr>
          <w:rFonts w:hint="cs"/>
          <w:rtl/>
        </w:rPr>
      </w:pPr>
      <w:r>
        <w:rPr>
          <w:rFonts w:hint="cs"/>
          <w:rtl/>
        </w:rPr>
        <w:t>תביאו בחשבון שגם לשינוי יש עיתון, תפרסמו גם שם.</w:t>
      </w:r>
    </w:p>
    <w:p w14:paraId="078AB073" w14:textId="77777777" w:rsidR="00000000" w:rsidRDefault="00E01313">
      <w:pPr>
        <w:pStyle w:val="a0"/>
        <w:rPr>
          <w:rFonts w:hint="cs"/>
          <w:rtl/>
        </w:rPr>
      </w:pPr>
    </w:p>
    <w:p w14:paraId="6E9FE146" w14:textId="77777777" w:rsidR="00000000" w:rsidRDefault="00E01313">
      <w:pPr>
        <w:pStyle w:val="-"/>
        <w:rPr>
          <w:rtl/>
        </w:rPr>
      </w:pPr>
      <w:bookmarkStart w:id="443" w:name="FS000000765T28_01_2004_16_38_35C"/>
      <w:bookmarkEnd w:id="443"/>
      <w:r>
        <w:rPr>
          <w:rtl/>
        </w:rPr>
        <w:t>סגן שר במשרד ראש הממשלה יצחק לוי:</w:t>
      </w:r>
    </w:p>
    <w:p w14:paraId="06922ECC" w14:textId="77777777" w:rsidR="00000000" w:rsidRDefault="00E01313">
      <w:pPr>
        <w:pStyle w:val="a0"/>
        <w:rPr>
          <w:rtl/>
        </w:rPr>
      </w:pPr>
    </w:p>
    <w:p w14:paraId="3119FF08" w14:textId="77777777" w:rsidR="00000000" w:rsidRDefault="00E01313">
      <w:pPr>
        <w:pStyle w:val="a0"/>
        <w:rPr>
          <w:rFonts w:hint="cs"/>
          <w:rtl/>
        </w:rPr>
      </w:pPr>
      <w:r>
        <w:rPr>
          <w:rFonts w:hint="cs"/>
          <w:rtl/>
        </w:rPr>
        <w:t xml:space="preserve">בינתיים שינוי מפרסמים ב"ידיעות", "מעריב" ו"הארץ". כשיהיה להם עיתון נבדוק גם את זה. </w:t>
      </w:r>
    </w:p>
    <w:p w14:paraId="4D59B537" w14:textId="77777777" w:rsidR="00000000" w:rsidRDefault="00E01313">
      <w:pPr>
        <w:pStyle w:val="a0"/>
        <w:rPr>
          <w:rFonts w:hint="cs"/>
          <w:rtl/>
        </w:rPr>
      </w:pPr>
    </w:p>
    <w:p w14:paraId="0589DA9F" w14:textId="77777777" w:rsidR="00000000" w:rsidRDefault="00E01313">
      <w:pPr>
        <w:pStyle w:val="a0"/>
        <w:rPr>
          <w:rFonts w:hint="cs"/>
          <w:rtl/>
        </w:rPr>
      </w:pPr>
    </w:p>
    <w:p w14:paraId="1494BEDC" w14:textId="77777777" w:rsidR="00000000" w:rsidRDefault="00E01313">
      <w:pPr>
        <w:pStyle w:val="a1"/>
        <w:jc w:val="center"/>
        <w:rPr>
          <w:rtl/>
        </w:rPr>
      </w:pPr>
      <w:bookmarkStart w:id="444" w:name="CQ19466FI0019466T28_01_2004_16_39_21"/>
      <w:bookmarkStart w:id="445" w:name="_Toc78873114"/>
      <w:bookmarkEnd w:id="444"/>
      <w:r>
        <w:rPr>
          <w:rtl/>
        </w:rPr>
        <w:t>9</w:t>
      </w:r>
      <w:r>
        <w:rPr>
          <w:rtl/>
        </w:rPr>
        <w:t>84. פניית שוחטים לבית-הדין לעבודה</w:t>
      </w:r>
      <w:bookmarkEnd w:id="445"/>
    </w:p>
    <w:p w14:paraId="296AC122" w14:textId="77777777" w:rsidR="00000000" w:rsidRDefault="00E01313">
      <w:pPr>
        <w:pStyle w:val="a0"/>
        <w:rPr>
          <w:rFonts w:hint="cs"/>
          <w:rtl/>
        </w:rPr>
      </w:pPr>
    </w:p>
    <w:p w14:paraId="7F800C91" w14:textId="77777777" w:rsidR="00000000" w:rsidRDefault="00E01313">
      <w:pPr>
        <w:pStyle w:val="a0"/>
        <w:ind w:firstLine="0"/>
        <w:rPr>
          <w:bCs/>
          <w:u w:val="single"/>
        </w:rPr>
      </w:pPr>
      <w:bookmarkStart w:id="446" w:name="ESQ19466"/>
      <w:bookmarkEnd w:id="446"/>
      <w:r>
        <w:rPr>
          <w:bCs/>
          <w:u w:val="single"/>
          <w:rtl/>
        </w:rPr>
        <w:t>חבר</w:t>
      </w:r>
      <w:r>
        <w:rPr>
          <w:rFonts w:hint="cs"/>
          <w:bCs/>
          <w:u w:val="single"/>
          <w:rtl/>
        </w:rPr>
        <w:t xml:space="preserve"> הכנסת </w:t>
      </w:r>
      <w:r>
        <w:rPr>
          <w:bCs/>
          <w:u w:val="single"/>
          <w:rtl/>
        </w:rPr>
        <w:t>רשף חן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6E6F00FF" w14:textId="77777777" w:rsidR="00000000" w:rsidRDefault="00E01313">
      <w:pPr>
        <w:pStyle w:val="a0"/>
        <w:ind w:firstLine="720"/>
      </w:pPr>
      <w:r>
        <w:rPr>
          <w:rtl/>
        </w:rPr>
        <w:t xml:space="preserve"> ביום כ' בטבת התשס"ד (14 בינואר 2004):</w:t>
      </w:r>
    </w:p>
    <w:p w14:paraId="33862D40" w14:textId="77777777" w:rsidR="00000000" w:rsidRDefault="00E01313">
      <w:pPr>
        <w:pStyle w:val="a0"/>
        <w:rPr>
          <w:rFonts w:hint="cs"/>
        </w:rPr>
      </w:pPr>
    </w:p>
    <w:p w14:paraId="3D82B868" w14:textId="77777777" w:rsidR="00000000" w:rsidRDefault="00E01313">
      <w:pPr>
        <w:pStyle w:val="a0"/>
        <w:ind w:firstLine="720"/>
      </w:pPr>
      <w:r>
        <w:rPr>
          <w:rtl/>
        </w:rPr>
        <w:t>הושמעה לי הקלטה של עובד בכיר במשרד החקלאות</w:t>
      </w:r>
      <w:r>
        <w:rPr>
          <w:rFonts w:hint="cs"/>
          <w:rtl/>
        </w:rPr>
        <w:t>,</w:t>
      </w:r>
      <w:r>
        <w:rPr>
          <w:rtl/>
        </w:rPr>
        <w:t xml:space="preserve"> </w:t>
      </w:r>
      <w:r>
        <w:rPr>
          <w:rFonts w:hint="cs"/>
          <w:rtl/>
        </w:rPr>
        <w:t>ש</w:t>
      </w:r>
      <w:r>
        <w:rPr>
          <w:rtl/>
        </w:rPr>
        <w:t>בה נשמע מתראיין ברדיו פיר</w:t>
      </w:r>
      <w:r>
        <w:rPr>
          <w:rFonts w:hint="cs"/>
          <w:rtl/>
        </w:rPr>
        <w:t>א</w:t>
      </w:r>
      <w:r>
        <w:rPr>
          <w:rtl/>
        </w:rPr>
        <w:t xml:space="preserve">טי </w:t>
      </w:r>
      <w:r>
        <w:rPr>
          <w:rFonts w:hint="cs"/>
          <w:rtl/>
        </w:rPr>
        <w:t>–</w:t>
      </w:r>
      <w:r>
        <w:rPr>
          <w:rtl/>
        </w:rPr>
        <w:t xml:space="preserve"> ערוץ </w:t>
      </w:r>
      <w:r>
        <w:rPr>
          <w:rFonts w:hint="cs"/>
          <w:rtl/>
        </w:rPr>
        <w:t>"</w:t>
      </w:r>
      <w:r>
        <w:rPr>
          <w:rtl/>
        </w:rPr>
        <w:t>קול הנשמה</w:t>
      </w:r>
      <w:r>
        <w:rPr>
          <w:rFonts w:hint="cs"/>
          <w:rtl/>
        </w:rPr>
        <w:t>"</w:t>
      </w:r>
      <w:r>
        <w:rPr>
          <w:rtl/>
        </w:rPr>
        <w:t>, וטוען כי העובדה ששוחטים פנו לבית</w:t>
      </w:r>
      <w:r>
        <w:rPr>
          <w:rFonts w:hint="cs"/>
          <w:rtl/>
        </w:rPr>
        <w:t>-</w:t>
      </w:r>
      <w:r>
        <w:rPr>
          <w:rtl/>
        </w:rPr>
        <w:t>הדין לעבודה נגד הרב</w:t>
      </w:r>
      <w:r>
        <w:rPr>
          <w:rtl/>
        </w:rPr>
        <w:t>נות ולא לדין</w:t>
      </w:r>
      <w:r>
        <w:rPr>
          <w:rFonts w:hint="cs"/>
          <w:rtl/>
        </w:rPr>
        <w:t xml:space="preserve"> </w:t>
      </w:r>
      <w:r>
        <w:rPr>
          <w:rtl/>
        </w:rPr>
        <w:t>תורה מהווה סיבה לפסילתם.</w:t>
      </w:r>
    </w:p>
    <w:p w14:paraId="5AE9448C" w14:textId="77777777" w:rsidR="00000000" w:rsidRDefault="00E01313">
      <w:pPr>
        <w:pStyle w:val="a0"/>
        <w:ind w:firstLine="720"/>
      </w:pPr>
    </w:p>
    <w:p w14:paraId="41F795BC" w14:textId="77777777" w:rsidR="00000000" w:rsidRDefault="00E01313">
      <w:pPr>
        <w:pStyle w:val="a0"/>
        <w:ind w:firstLine="720"/>
      </w:pPr>
      <w:r>
        <w:rPr>
          <w:rFonts w:hint="cs"/>
          <w:rtl/>
        </w:rPr>
        <w:t>רצוני לשאול</w:t>
      </w:r>
      <w:r>
        <w:rPr>
          <w:rtl/>
        </w:rPr>
        <w:t>:</w:t>
      </w:r>
    </w:p>
    <w:p w14:paraId="52383632" w14:textId="77777777" w:rsidR="00000000" w:rsidRDefault="00E01313">
      <w:pPr>
        <w:pStyle w:val="a0"/>
        <w:ind w:firstLine="720"/>
        <w:rPr>
          <w:rFonts w:hint="cs"/>
          <w:rtl/>
        </w:rPr>
      </w:pPr>
    </w:p>
    <w:p w14:paraId="51840164" w14:textId="77777777" w:rsidR="00000000" w:rsidRDefault="00E01313">
      <w:pPr>
        <w:pStyle w:val="a0"/>
        <w:ind w:firstLine="720"/>
        <w:rPr>
          <w:rtl/>
        </w:rPr>
      </w:pPr>
      <w:r>
        <w:rPr>
          <w:rFonts w:hint="cs"/>
          <w:rtl/>
        </w:rPr>
        <w:t xml:space="preserve">1. </w:t>
      </w:r>
      <w:r>
        <w:rPr>
          <w:rtl/>
        </w:rPr>
        <w:t>האם הדעה הנ"ל היא עמדת הרבנות ומדינת ישראל?</w:t>
      </w:r>
    </w:p>
    <w:p w14:paraId="50364260" w14:textId="77777777" w:rsidR="00000000" w:rsidRDefault="00E01313">
      <w:pPr>
        <w:pStyle w:val="a0"/>
        <w:ind w:firstLine="720"/>
        <w:rPr>
          <w:rFonts w:hint="cs"/>
        </w:rPr>
      </w:pPr>
    </w:p>
    <w:p w14:paraId="4C9D500A" w14:textId="77777777" w:rsidR="00000000" w:rsidRDefault="00E01313">
      <w:pPr>
        <w:pStyle w:val="a0"/>
        <w:ind w:firstLine="720"/>
        <w:rPr>
          <w:rtl/>
        </w:rPr>
      </w:pPr>
      <w:r>
        <w:rPr>
          <w:rFonts w:hint="cs"/>
          <w:rtl/>
        </w:rPr>
        <w:t>2. מה היא עמדת משרדך בנושא ריאיון עובדי הרבנות ברדיו פיראטי</w:t>
      </w:r>
      <w:r>
        <w:rPr>
          <w:rtl/>
        </w:rPr>
        <w:t>?</w:t>
      </w:r>
    </w:p>
    <w:p w14:paraId="4A147071" w14:textId="77777777" w:rsidR="00000000" w:rsidRDefault="00E01313">
      <w:pPr>
        <w:pStyle w:val="a0"/>
        <w:ind w:firstLine="720"/>
        <w:rPr>
          <w:rtl/>
        </w:rPr>
      </w:pPr>
    </w:p>
    <w:p w14:paraId="0D2A6C9B" w14:textId="77777777" w:rsidR="00000000" w:rsidRDefault="00E01313">
      <w:pPr>
        <w:pStyle w:val="Heading2"/>
        <w:numPr>
          <w:ilvl w:val="0"/>
          <w:numId w:val="0"/>
        </w:numPr>
        <w:ind w:right="0" w:firstLine="720"/>
        <w:jc w:val="both"/>
        <w:rPr>
          <w:rFonts w:cs="Arial"/>
          <w:szCs w:val="22"/>
          <w:rtl/>
        </w:rPr>
      </w:pPr>
      <w:r>
        <w:rPr>
          <w:rFonts w:cs="Arial" w:hint="cs"/>
          <w:szCs w:val="22"/>
          <w:rtl/>
        </w:rPr>
        <w:t>3. מה ייעשה בנדון?</w:t>
      </w:r>
    </w:p>
    <w:p w14:paraId="2F9529B6" w14:textId="77777777" w:rsidR="00000000" w:rsidRDefault="00E01313">
      <w:pPr>
        <w:spacing w:line="360" w:lineRule="auto"/>
        <w:jc w:val="both"/>
        <w:rPr>
          <w:rFonts w:cs="Arial"/>
          <w:szCs w:val="22"/>
          <w:rtl/>
        </w:rPr>
      </w:pPr>
    </w:p>
    <w:p w14:paraId="086DF5D3" w14:textId="77777777" w:rsidR="00000000" w:rsidRDefault="00E01313">
      <w:pPr>
        <w:pStyle w:val="-"/>
        <w:rPr>
          <w:rtl/>
        </w:rPr>
      </w:pPr>
      <w:bookmarkStart w:id="447" w:name="FS000000765T28_01_2004_16_39_48C"/>
      <w:bookmarkEnd w:id="447"/>
      <w:r>
        <w:rPr>
          <w:rtl/>
        </w:rPr>
        <w:t>סגן שר במשרד ראש הממשלה יצחק לוי:</w:t>
      </w:r>
    </w:p>
    <w:p w14:paraId="7D7C56CC" w14:textId="77777777" w:rsidR="00000000" w:rsidRDefault="00E01313">
      <w:pPr>
        <w:pStyle w:val="a0"/>
        <w:rPr>
          <w:rtl/>
        </w:rPr>
      </w:pPr>
    </w:p>
    <w:p w14:paraId="261AC453" w14:textId="77777777" w:rsidR="00000000" w:rsidRDefault="00E01313">
      <w:pPr>
        <w:pStyle w:val="a0"/>
        <w:rPr>
          <w:rFonts w:hint="cs"/>
          <w:rtl/>
        </w:rPr>
      </w:pPr>
      <w:r>
        <w:rPr>
          <w:rFonts w:hint="cs"/>
          <w:rtl/>
        </w:rPr>
        <w:t xml:space="preserve">תשובה על שאילתא מס' 984, של חבר הכנסת </w:t>
      </w:r>
      <w:r>
        <w:rPr>
          <w:rFonts w:hint="cs"/>
          <w:rtl/>
        </w:rPr>
        <w:t xml:space="preserve">רשף חן, בעניין פניית שוחטים לבית-הדין לעבודה. </w:t>
      </w:r>
    </w:p>
    <w:p w14:paraId="6BEA7380" w14:textId="77777777" w:rsidR="00000000" w:rsidRDefault="00E01313">
      <w:pPr>
        <w:pStyle w:val="a0"/>
        <w:rPr>
          <w:rFonts w:hint="cs"/>
          <w:rtl/>
        </w:rPr>
      </w:pPr>
    </w:p>
    <w:p w14:paraId="1C5DDD0E" w14:textId="77777777" w:rsidR="00000000" w:rsidRDefault="00E01313">
      <w:pPr>
        <w:pStyle w:val="a0"/>
        <w:rPr>
          <w:rFonts w:hint="cs"/>
          <w:rtl/>
        </w:rPr>
      </w:pPr>
      <w:r>
        <w:rPr>
          <w:rFonts w:hint="cs"/>
          <w:rtl/>
        </w:rPr>
        <w:t>1.  ההודעה הנ"ל אינה עמדת הרבנות ומדינת ישראל. כלומר, אותו עובד בכיר במשרד החקלאות לא ביטא את עמדת הרבנות הראשית לישראל ולא ביטא את עמדת מדינת ישראל.</w:t>
      </w:r>
    </w:p>
    <w:p w14:paraId="57F616C2" w14:textId="77777777" w:rsidR="00000000" w:rsidRDefault="00E01313">
      <w:pPr>
        <w:pStyle w:val="a0"/>
        <w:rPr>
          <w:rtl/>
        </w:rPr>
      </w:pPr>
    </w:p>
    <w:p w14:paraId="16D404EB" w14:textId="77777777" w:rsidR="00000000" w:rsidRDefault="00E01313">
      <w:pPr>
        <w:pStyle w:val="a0"/>
        <w:rPr>
          <w:rFonts w:hint="cs"/>
          <w:rtl/>
        </w:rPr>
      </w:pPr>
      <w:r>
        <w:rPr>
          <w:rFonts w:hint="cs"/>
          <w:rtl/>
        </w:rPr>
        <w:t>בשאלות 2 ו-3 אני חייב להפנות אותך למשרד החקלאות, כי הרי מ</w:t>
      </w:r>
      <w:r>
        <w:rPr>
          <w:rFonts w:hint="cs"/>
          <w:rtl/>
        </w:rPr>
        <w:t>דובר בעובד משרד החקלאות, ואין לי אפשרות להשיב. תודה.</w:t>
      </w:r>
    </w:p>
    <w:p w14:paraId="5ECD692F" w14:textId="77777777" w:rsidR="00000000" w:rsidRDefault="00E01313">
      <w:pPr>
        <w:bidi/>
        <w:spacing w:line="360" w:lineRule="auto"/>
        <w:rPr>
          <w:rFonts w:ascii="Arial" w:hAnsi="Arial" w:cs="Arial" w:hint="cs"/>
          <w:sz w:val="22"/>
          <w:szCs w:val="22"/>
          <w:rtl/>
        </w:rPr>
      </w:pPr>
    </w:p>
    <w:p w14:paraId="09492AA9" w14:textId="77777777" w:rsidR="00000000" w:rsidRDefault="00E01313">
      <w:pPr>
        <w:pStyle w:val="af1"/>
        <w:rPr>
          <w:rtl/>
        </w:rPr>
      </w:pPr>
      <w:r>
        <w:rPr>
          <w:rtl/>
        </w:rPr>
        <w:t>היו"ר אתי לבני:</w:t>
      </w:r>
    </w:p>
    <w:p w14:paraId="56F64F2A" w14:textId="77777777" w:rsidR="00000000" w:rsidRDefault="00E01313">
      <w:pPr>
        <w:pStyle w:val="a0"/>
        <w:rPr>
          <w:rtl/>
        </w:rPr>
      </w:pPr>
    </w:p>
    <w:p w14:paraId="4247D9D2" w14:textId="77777777" w:rsidR="00000000" w:rsidRDefault="00E01313">
      <w:pPr>
        <w:pStyle w:val="a0"/>
        <w:rPr>
          <w:rFonts w:hint="cs"/>
          <w:rtl/>
        </w:rPr>
      </w:pPr>
      <w:r>
        <w:rPr>
          <w:rFonts w:hint="cs"/>
          <w:rtl/>
        </w:rPr>
        <w:t>תודה רבה. השאילתא הבאה גם היא של חבר הכנסת רשף חן, מספרה 1002, בנושא עמותת "מנוחה נכונה".</w:t>
      </w:r>
    </w:p>
    <w:p w14:paraId="597C25C7" w14:textId="77777777" w:rsidR="00000000" w:rsidRDefault="00E01313">
      <w:pPr>
        <w:pStyle w:val="a0"/>
        <w:rPr>
          <w:rFonts w:hint="cs"/>
          <w:rtl/>
        </w:rPr>
      </w:pPr>
    </w:p>
    <w:p w14:paraId="0AC230FE" w14:textId="77777777" w:rsidR="00000000" w:rsidRDefault="00E01313">
      <w:pPr>
        <w:pStyle w:val="a1"/>
        <w:jc w:val="center"/>
        <w:rPr>
          <w:rFonts w:hint="cs"/>
          <w:rtl/>
        </w:rPr>
      </w:pPr>
      <w:bookmarkStart w:id="448" w:name="CQ19959FI0019959T28_01_2004_16_43_05"/>
      <w:bookmarkStart w:id="449" w:name="_Toc78873115"/>
      <w:bookmarkEnd w:id="448"/>
      <w:r>
        <w:rPr>
          <w:rtl/>
        </w:rPr>
        <w:t xml:space="preserve">1002. </w:t>
      </w:r>
      <w:r>
        <w:rPr>
          <w:rFonts w:hint="cs"/>
          <w:rtl/>
        </w:rPr>
        <w:t xml:space="preserve">מינוי נציג </w:t>
      </w:r>
      <w:r>
        <w:rPr>
          <w:rtl/>
        </w:rPr>
        <w:t>"מנוחה נכונה"</w:t>
      </w:r>
      <w:r>
        <w:rPr>
          <w:rFonts w:hint="cs"/>
          <w:rtl/>
        </w:rPr>
        <w:t xml:space="preserve"> במועצת בית-העלמין בתל-רגב</w:t>
      </w:r>
      <w:bookmarkEnd w:id="449"/>
    </w:p>
    <w:p w14:paraId="56DE30C0" w14:textId="77777777" w:rsidR="00000000" w:rsidRDefault="00E01313">
      <w:pPr>
        <w:pStyle w:val="a0"/>
        <w:rPr>
          <w:rFonts w:hint="cs"/>
          <w:rtl/>
        </w:rPr>
      </w:pPr>
    </w:p>
    <w:p w14:paraId="25012399" w14:textId="77777777" w:rsidR="00000000" w:rsidRDefault="00E01313">
      <w:pPr>
        <w:pStyle w:val="a0"/>
        <w:ind w:firstLine="0"/>
        <w:rPr>
          <w:bCs/>
          <w:u w:val="single"/>
        </w:rPr>
      </w:pPr>
      <w:bookmarkStart w:id="450" w:name="ESQ19959"/>
      <w:bookmarkEnd w:id="450"/>
      <w:r>
        <w:rPr>
          <w:bCs/>
          <w:u w:val="single"/>
          <w:rtl/>
        </w:rPr>
        <w:t>חבר</w:t>
      </w:r>
      <w:r>
        <w:rPr>
          <w:rFonts w:hint="cs"/>
          <w:bCs/>
          <w:u w:val="single"/>
          <w:rtl/>
        </w:rPr>
        <w:t xml:space="preserve"> הכנסת </w:t>
      </w:r>
      <w:r>
        <w:rPr>
          <w:bCs/>
          <w:u w:val="single"/>
          <w:rtl/>
        </w:rPr>
        <w:t>רשף</w:t>
      </w:r>
      <w:r>
        <w:rPr>
          <w:rFonts w:hint="cs"/>
          <w:bCs/>
          <w:u w:val="single"/>
          <w:rtl/>
        </w:rPr>
        <w:t xml:space="preserve"> </w:t>
      </w:r>
      <w:r>
        <w:rPr>
          <w:bCs/>
          <w:u w:val="single"/>
          <w:rtl/>
        </w:rPr>
        <w:t>חן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37BF6300" w14:textId="77777777" w:rsidR="00000000" w:rsidRDefault="00E01313">
      <w:pPr>
        <w:pStyle w:val="a0"/>
        <w:ind w:firstLine="720"/>
      </w:pPr>
      <w:r>
        <w:rPr>
          <w:rtl/>
        </w:rPr>
        <w:t>ב</w:t>
      </w:r>
      <w:r>
        <w:rPr>
          <w:rtl/>
        </w:rPr>
        <w:t>יום כ' בטבת התשס"ד (14 בינואר 2004):</w:t>
      </w:r>
    </w:p>
    <w:p w14:paraId="4445B63D" w14:textId="77777777" w:rsidR="00000000" w:rsidRDefault="00E01313">
      <w:pPr>
        <w:pStyle w:val="a0"/>
        <w:rPr>
          <w:rFonts w:hint="cs"/>
        </w:rPr>
      </w:pPr>
    </w:p>
    <w:p w14:paraId="416D27B0" w14:textId="77777777" w:rsidR="00000000" w:rsidRDefault="00E01313">
      <w:pPr>
        <w:pStyle w:val="a0"/>
        <w:ind w:firstLine="720"/>
      </w:pPr>
      <w:r>
        <w:rPr>
          <w:rFonts w:hint="cs"/>
          <w:rtl/>
        </w:rPr>
        <w:t>החוק</w:t>
      </w:r>
      <w:r>
        <w:rPr>
          <w:rtl/>
        </w:rPr>
        <w:t xml:space="preserve"> קובע</w:t>
      </w:r>
      <w:r>
        <w:rPr>
          <w:rFonts w:hint="cs"/>
          <w:rtl/>
        </w:rPr>
        <w:t>,</w:t>
      </w:r>
      <w:r>
        <w:rPr>
          <w:rtl/>
        </w:rPr>
        <w:t xml:space="preserve"> כי במועצת בית</w:t>
      </w:r>
      <w:r>
        <w:rPr>
          <w:rFonts w:hint="cs"/>
          <w:rtl/>
        </w:rPr>
        <w:t>-</w:t>
      </w:r>
      <w:r>
        <w:rPr>
          <w:rtl/>
        </w:rPr>
        <w:t>העלמין יכהן "נציג אחד לכל חברה שלה רשיון לעסוק בענייני קבורה תקף בתל</w:t>
      </w:r>
      <w:r>
        <w:rPr>
          <w:rFonts w:hint="cs"/>
          <w:rtl/>
        </w:rPr>
        <w:t>-</w:t>
      </w:r>
      <w:r>
        <w:rPr>
          <w:rtl/>
        </w:rPr>
        <w:t xml:space="preserve">רגב". </w:t>
      </w:r>
      <w:r>
        <w:rPr>
          <w:rFonts w:hint="cs"/>
          <w:rtl/>
        </w:rPr>
        <w:t>נודע לי, כי אף-על-פי של</w:t>
      </w:r>
      <w:r>
        <w:rPr>
          <w:rtl/>
        </w:rPr>
        <w:t xml:space="preserve">עמותת </w:t>
      </w:r>
      <w:r>
        <w:rPr>
          <w:rFonts w:hint="cs"/>
          <w:rtl/>
        </w:rPr>
        <w:t>"</w:t>
      </w:r>
      <w:r>
        <w:rPr>
          <w:rtl/>
        </w:rPr>
        <w:t>מנוחה נכונה</w:t>
      </w:r>
      <w:r>
        <w:rPr>
          <w:rFonts w:hint="cs"/>
          <w:rtl/>
        </w:rPr>
        <w:t>"</w:t>
      </w:r>
      <w:r>
        <w:rPr>
          <w:rtl/>
        </w:rPr>
        <w:t xml:space="preserve"> רשיון וקרקע לקבורה בתל</w:t>
      </w:r>
      <w:r>
        <w:rPr>
          <w:rFonts w:hint="cs"/>
          <w:rtl/>
        </w:rPr>
        <w:t>-</w:t>
      </w:r>
      <w:r>
        <w:rPr>
          <w:rtl/>
        </w:rPr>
        <w:t>רגב</w:t>
      </w:r>
      <w:r>
        <w:rPr>
          <w:rFonts w:hint="cs"/>
          <w:rtl/>
        </w:rPr>
        <w:t xml:space="preserve">, </w:t>
      </w:r>
      <w:r>
        <w:rPr>
          <w:rtl/>
        </w:rPr>
        <w:t>לא מונה נציג</w:t>
      </w:r>
      <w:r>
        <w:rPr>
          <w:rFonts w:hint="cs"/>
          <w:rtl/>
        </w:rPr>
        <w:t>ה במועצה</w:t>
      </w:r>
      <w:r>
        <w:rPr>
          <w:rtl/>
        </w:rPr>
        <w:t xml:space="preserve">. </w:t>
      </w:r>
    </w:p>
    <w:p w14:paraId="13986980" w14:textId="77777777" w:rsidR="00000000" w:rsidRDefault="00E01313">
      <w:pPr>
        <w:pStyle w:val="a0"/>
        <w:ind w:firstLine="720"/>
      </w:pPr>
    </w:p>
    <w:p w14:paraId="59140FD1" w14:textId="77777777" w:rsidR="00000000" w:rsidRDefault="00E01313">
      <w:pPr>
        <w:pStyle w:val="a0"/>
        <w:ind w:firstLine="720"/>
        <w:rPr>
          <w:rFonts w:hint="cs"/>
          <w:rtl/>
        </w:rPr>
      </w:pPr>
      <w:r>
        <w:rPr>
          <w:rFonts w:hint="cs"/>
          <w:rtl/>
        </w:rPr>
        <w:t>רצוני לשאול</w:t>
      </w:r>
      <w:r>
        <w:rPr>
          <w:rtl/>
        </w:rPr>
        <w:t>:</w:t>
      </w:r>
      <w:r>
        <w:rPr>
          <w:rFonts w:hint="cs"/>
          <w:rtl/>
        </w:rPr>
        <w:t xml:space="preserve"> </w:t>
      </w:r>
    </w:p>
    <w:p w14:paraId="71AFA73B" w14:textId="77777777" w:rsidR="00000000" w:rsidRDefault="00E01313">
      <w:pPr>
        <w:pStyle w:val="a0"/>
        <w:ind w:firstLine="720"/>
        <w:rPr>
          <w:rFonts w:hint="cs"/>
          <w:rtl/>
        </w:rPr>
      </w:pPr>
    </w:p>
    <w:p w14:paraId="7AAF6842" w14:textId="77777777" w:rsidR="00000000" w:rsidRDefault="00E01313">
      <w:pPr>
        <w:pStyle w:val="a0"/>
        <w:ind w:firstLine="720"/>
        <w:rPr>
          <w:rFonts w:hint="cs"/>
          <w:rtl/>
        </w:rPr>
      </w:pPr>
      <w:r>
        <w:rPr>
          <w:rFonts w:hint="cs"/>
          <w:rtl/>
        </w:rPr>
        <w:t>1. האם ה</w:t>
      </w:r>
      <w:r>
        <w:rPr>
          <w:rFonts w:hint="cs"/>
          <w:rtl/>
        </w:rPr>
        <w:t xml:space="preserve">ידיעה נכונה?  </w:t>
      </w:r>
    </w:p>
    <w:p w14:paraId="363FA67C" w14:textId="77777777" w:rsidR="00000000" w:rsidRDefault="00E01313">
      <w:pPr>
        <w:pStyle w:val="a0"/>
        <w:ind w:firstLine="720"/>
        <w:rPr>
          <w:rFonts w:hint="cs"/>
        </w:rPr>
      </w:pPr>
    </w:p>
    <w:p w14:paraId="42E2BC49" w14:textId="77777777" w:rsidR="00000000" w:rsidRDefault="00E01313">
      <w:pPr>
        <w:pStyle w:val="a0"/>
        <w:ind w:firstLine="720"/>
        <w:rPr>
          <w:rtl/>
        </w:rPr>
      </w:pPr>
      <w:r>
        <w:rPr>
          <w:rFonts w:hint="cs"/>
          <w:rtl/>
        </w:rPr>
        <w:t xml:space="preserve">2. אם כן - </w:t>
      </w:r>
      <w:r>
        <w:rPr>
          <w:rtl/>
        </w:rPr>
        <w:t xml:space="preserve">מי </w:t>
      </w:r>
      <w:r>
        <w:rPr>
          <w:rFonts w:hint="cs"/>
          <w:rtl/>
        </w:rPr>
        <w:t xml:space="preserve">הם </w:t>
      </w:r>
      <w:r>
        <w:rPr>
          <w:rtl/>
        </w:rPr>
        <w:t>חברי המועצה המכהנים</w:t>
      </w:r>
      <w:r>
        <w:rPr>
          <w:rFonts w:hint="cs"/>
          <w:rtl/>
        </w:rPr>
        <w:t>,</w:t>
      </w:r>
      <w:r>
        <w:rPr>
          <w:rtl/>
        </w:rPr>
        <w:t xml:space="preserve"> ומה </w:t>
      </w:r>
      <w:r>
        <w:rPr>
          <w:rFonts w:hint="cs"/>
          <w:rtl/>
        </w:rPr>
        <w:t>היא סיבת</w:t>
      </w:r>
      <w:r>
        <w:rPr>
          <w:rtl/>
        </w:rPr>
        <w:t xml:space="preserve"> מינוי כל אחד מהם?</w:t>
      </w:r>
    </w:p>
    <w:p w14:paraId="0F5E232D" w14:textId="77777777" w:rsidR="00000000" w:rsidRDefault="00E01313">
      <w:pPr>
        <w:pStyle w:val="a0"/>
        <w:ind w:firstLine="720"/>
        <w:rPr>
          <w:rtl/>
        </w:rPr>
      </w:pPr>
    </w:p>
    <w:p w14:paraId="297822FB" w14:textId="77777777" w:rsidR="00000000" w:rsidRDefault="00E01313">
      <w:pPr>
        <w:pStyle w:val="a0"/>
        <w:ind w:firstLine="720"/>
        <w:rPr>
          <w:rtl/>
        </w:rPr>
      </w:pPr>
      <w:r>
        <w:rPr>
          <w:rFonts w:hint="cs"/>
          <w:rtl/>
        </w:rPr>
        <w:t xml:space="preserve">3. </w:t>
      </w:r>
      <w:r>
        <w:rPr>
          <w:rtl/>
        </w:rPr>
        <w:t xml:space="preserve">מדוע לא מונה נציג </w:t>
      </w:r>
      <w:r>
        <w:rPr>
          <w:rFonts w:hint="cs"/>
          <w:rtl/>
        </w:rPr>
        <w:t>עמותת "</w:t>
      </w:r>
      <w:r>
        <w:rPr>
          <w:rtl/>
        </w:rPr>
        <w:t>מנוחה נכונה</w:t>
      </w:r>
      <w:r>
        <w:rPr>
          <w:rFonts w:hint="cs"/>
          <w:rtl/>
        </w:rPr>
        <w:t>"</w:t>
      </w:r>
      <w:r>
        <w:rPr>
          <w:rtl/>
        </w:rPr>
        <w:t>?</w:t>
      </w:r>
    </w:p>
    <w:p w14:paraId="00E2C26A" w14:textId="77777777" w:rsidR="00000000" w:rsidRDefault="00E01313">
      <w:pPr>
        <w:pStyle w:val="a0"/>
        <w:ind w:firstLine="720"/>
        <w:rPr>
          <w:rtl/>
        </w:rPr>
      </w:pPr>
    </w:p>
    <w:p w14:paraId="16491E13" w14:textId="77777777" w:rsidR="00000000" w:rsidRDefault="00E01313">
      <w:pPr>
        <w:pStyle w:val="a0"/>
        <w:ind w:firstLine="720"/>
        <w:rPr>
          <w:rtl/>
        </w:rPr>
      </w:pPr>
      <w:r>
        <w:rPr>
          <w:rFonts w:hint="cs"/>
          <w:rtl/>
        </w:rPr>
        <w:t xml:space="preserve">4. </w:t>
      </w:r>
      <w:r>
        <w:rPr>
          <w:rtl/>
        </w:rPr>
        <w:t xml:space="preserve">מה </w:t>
      </w:r>
      <w:r>
        <w:rPr>
          <w:rFonts w:hint="cs"/>
          <w:rtl/>
        </w:rPr>
        <w:t>ייעשה</w:t>
      </w:r>
      <w:r>
        <w:rPr>
          <w:rtl/>
        </w:rPr>
        <w:t xml:space="preserve"> בעניין?</w:t>
      </w:r>
    </w:p>
    <w:p w14:paraId="0E136FE9" w14:textId="77777777" w:rsidR="00000000" w:rsidRDefault="00E01313">
      <w:pPr>
        <w:pStyle w:val="a0"/>
        <w:ind w:firstLine="720"/>
        <w:rPr>
          <w:rtl/>
        </w:rPr>
      </w:pPr>
    </w:p>
    <w:p w14:paraId="1AB8F4AF" w14:textId="77777777" w:rsidR="00000000" w:rsidRDefault="00E01313">
      <w:pPr>
        <w:pStyle w:val="-"/>
        <w:rPr>
          <w:rtl/>
        </w:rPr>
      </w:pPr>
      <w:bookmarkStart w:id="451" w:name="FS000000765T28_01_2004_16_43_35C"/>
      <w:bookmarkEnd w:id="451"/>
      <w:r>
        <w:rPr>
          <w:rtl/>
        </w:rPr>
        <w:t>סגן שר במשרד ראש הממשלה יצחק לוי:</w:t>
      </w:r>
    </w:p>
    <w:p w14:paraId="448F8DCA" w14:textId="77777777" w:rsidR="00000000" w:rsidRDefault="00E01313">
      <w:pPr>
        <w:pStyle w:val="a0"/>
        <w:rPr>
          <w:rtl/>
        </w:rPr>
      </w:pPr>
    </w:p>
    <w:p w14:paraId="523F6705" w14:textId="77777777" w:rsidR="00000000" w:rsidRDefault="00E01313">
      <w:pPr>
        <w:pStyle w:val="a0"/>
        <w:rPr>
          <w:rFonts w:hint="cs"/>
          <w:rtl/>
        </w:rPr>
      </w:pPr>
      <w:r>
        <w:rPr>
          <w:rFonts w:hint="cs"/>
          <w:rtl/>
        </w:rPr>
        <w:t xml:space="preserve">תשובתי על שאילתא מס' 1002 של חבר הכנסת רשף חן: </w:t>
      </w:r>
    </w:p>
    <w:p w14:paraId="65600ADF" w14:textId="77777777" w:rsidR="00000000" w:rsidRDefault="00E01313">
      <w:pPr>
        <w:pStyle w:val="a0"/>
        <w:rPr>
          <w:rFonts w:hint="cs"/>
          <w:rtl/>
        </w:rPr>
      </w:pPr>
    </w:p>
    <w:p w14:paraId="308E07F8" w14:textId="77777777" w:rsidR="00000000" w:rsidRDefault="00E01313">
      <w:pPr>
        <w:pStyle w:val="a0"/>
        <w:rPr>
          <w:rFonts w:hint="cs"/>
          <w:rtl/>
        </w:rPr>
      </w:pPr>
      <w:r>
        <w:rPr>
          <w:rFonts w:hint="cs"/>
          <w:rtl/>
        </w:rPr>
        <w:t>1-2. על-פי תקנה 3 לתקנ</w:t>
      </w:r>
      <w:r>
        <w:rPr>
          <w:rFonts w:hint="cs"/>
          <w:rtl/>
        </w:rPr>
        <w:t>ות שירותי הדת היהודיים (מועצת בתי-העלמין היהודיים בתל-רגב), התשנ"ח-1998, נקבע כי השר ימנה את חברי המועצה בתל-רגב, וכי מספרם לא יעלה על 31, וביניהם אנשי ציבור, וכן נציג אחד של כל אחת מן הרשויות המקומיות החברות במועצה, נציג אחד של כל אחת מן המועצות הדתיות הח</w:t>
      </w:r>
      <w:r>
        <w:rPr>
          <w:rFonts w:hint="cs"/>
          <w:rtl/>
        </w:rPr>
        <w:t>ברות במועצה ונציג אחד לכל חברה שלה יש רשיון לעסוק בענייני קבורה תקף בתל-רגב בעת המינוי.</w:t>
      </w:r>
    </w:p>
    <w:p w14:paraId="53D491B4" w14:textId="77777777" w:rsidR="00000000" w:rsidRDefault="00E01313">
      <w:pPr>
        <w:pStyle w:val="a0"/>
        <w:rPr>
          <w:rFonts w:hint="cs"/>
          <w:rtl/>
        </w:rPr>
      </w:pPr>
    </w:p>
    <w:p w14:paraId="1CE693B7" w14:textId="77777777" w:rsidR="00000000" w:rsidRDefault="00E01313">
      <w:pPr>
        <w:pStyle w:val="a0"/>
        <w:rPr>
          <w:rFonts w:hint="cs"/>
          <w:rtl/>
        </w:rPr>
      </w:pPr>
      <w:r>
        <w:rPr>
          <w:rFonts w:hint="cs"/>
          <w:rtl/>
        </w:rPr>
        <w:t>בעת הקמת מועצת בתי-העלמין בתל-רגב מונו לחברי המועצה נציגים של כל הגופים האמורים, ובכללם חברות קדישא פעילות העוסקות בקבורה במועד המינוי.</w:t>
      </w:r>
    </w:p>
    <w:p w14:paraId="54BD877B" w14:textId="77777777" w:rsidR="00000000" w:rsidRDefault="00E01313">
      <w:pPr>
        <w:pStyle w:val="a0"/>
        <w:rPr>
          <w:rFonts w:hint="cs"/>
          <w:rtl/>
        </w:rPr>
      </w:pPr>
    </w:p>
    <w:p w14:paraId="060355C6" w14:textId="77777777" w:rsidR="00000000" w:rsidRDefault="00E01313">
      <w:pPr>
        <w:bidi/>
        <w:spacing w:line="360" w:lineRule="auto"/>
        <w:jc w:val="both"/>
        <w:rPr>
          <w:rFonts w:ascii="Arial" w:hAnsi="Arial" w:cs="Arial" w:hint="cs"/>
          <w:sz w:val="22"/>
          <w:szCs w:val="22"/>
          <w:rtl/>
        </w:rPr>
      </w:pPr>
      <w:r>
        <w:rPr>
          <w:rFonts w:ascii="Arial" w:hAnsi="Arial" w:cs="Arial" w:hint="cs"/>
          <w:sz w:val="22"/>
          <w:szCs w:val="22"/>
          <w:rtl/>
        </w:rPr>
        <w:t xml:space="preserve">          3-4. בהתאם לתקנות, ל</w:t>
      </w:r>
      <w:r>
        <w:rPr>
          <w:rFonts w:ascii="Arial" w:hAnsi="Arial" w:cs="Arial" w:hint="cs"/>
          <w:sz w:val="22"/>
          <w:szCs w:val="22"/>
          <w:rtl/>
        </w:rPr>
        <w:t>"מנוחה נכונה" יש רשיון להקצאת שטח לקבורה בתל-רגב. הרשיון שלה תקף, ולכן יש למנות חבר מטעמה למועצה. המלצה ברוח זו כבר הומלצה לשר לענייני דתות בעבר, ובהתאם יש לצפות כי ימונה חבר מטעמה למועצת בתי-העלמין.</w:t>
      </w:r>
    </w:p>
    <w:p w14:paraId="48FE4979" w14:textId="77777777" w:rsidR="00000000" w:rsidRDefault="00E01313">
      <w:pPr>
        <w:pStyle w:val="a0"/>
        <w:rPr>
          <w:rFonts w:hint="cs"/>
          <w:rtl/>
        </w:rPr>
      </w:pPr>
    </w:p>
    <w:p w14:paraId="5E5577CE" w14:textId="77777777" w:rsidR="00000000" w:rsidRDefault="00E01313">
      <w:pPr>
        <w:pStyle w:val="a0"/>
        <w:rPr>
          <w:rFonts w:hint="cs"/>
          <w:rtl/>
        </w:rPr>
      </w:pPr>
      <w:r>
        <w:rPr>
          <w:rFonts w:hint="cs"/>
          <w:rtl/>
        </w:rPr>
        <w:t>אני רק רוצה לומר לחבר הכנסת רשף חן, שבעקבות השאילתא שלך</w:t>
      </w:r>
      <w:r>
        <w:rPr>
          <w:rFonts w:hint="cs"/>
          <w:rtl/>
        </w:rPr>
        <w:t xml:space="preserve"> פניתי למועצה וביקשתי מהם לזרז מינוי של נציג "מנוחה נכונה" למועצה בתל-רגב.</w:t>
      </w:r>
    </w:p>
    <w:p w14:paraId="0FE1F34E" w14:textId="77777777" w:rsidR="00000000" w:rsidRDefault="00E01313">
      <w:pPr>
        <w:pStyle w:val="a0"/>
        <w:rPr>
          <w:rFonts w:hint="cs"/>
          <w:rtl/>
        </w:rPr>
      </w:pPr>
    </w:p>
    <w:p w14:paraId="6A3FA62A" w14:textId="77777777" w:rsidR="00000000" w:rsidRDefault="00E01313">
      <w:pPr>
        <w:pStyle w:val="af0"/>
        <w:rPr>
          <w:rtl/>
        </w:rPr>
      </w:pPr>
      <w:r>
        <w:rPr>
          <w:rFonts w:hint="eastAsia"/>
          <w:rtl/>
        </w:rPr>
        <w:t>דוד</w:t>
      </w:r>
      <w:r>
        <w:rPr>
          <w:rtl/>
        </w:rPr>
        <w:t xml:space="preserve"> אזולאי (ש"ס):</w:t>
      </w:r>
    </w:p>
    <w:p w14:paraId="26D68741" w14:textId="77777777" w:rsidR="00000000" w:rsidRDefault="00E01313">
      <w:pPr>
        <w:pStyle w:val="a0"/>
        <w:rPr>
          <w:rFonts w:hint="cs"/>
          <w:rtl/>
        </w:rPr>
      </w:pPr>
    </w:p>
    <w:p w14:paraId="0F0F94F8" w14:textId="77777777" w:rsidR="00000000" w:rsidRDefault="00E01313">
      <w:pPr>
        <w:pStyle w:val="a0"/>
        <w:rPr>
          <w:rFonts w:hint="cs"/>
          <w:rtl/>
        </w:rPr>
      </w:pPr>
      <w:r>
        <w:rPr>
          <w:rFonts w:hint="cs"/>
          <w:rtl/>
        </w:rPr>
        <w:t>באיזה בית-קברות נקבר משרד הדתות?</w:t>
      </w:r>
    </w:p>
    <w:p w14:paraId="63D2A517" w14:textId="77777777" w:rsidR="00000000" w:rsidRDefault="00E01313">
      <w:pPr>
        <w:pStyle w:val="a0"/>
        <w:rPr>
          <w:rFonts w:hint="cs"/>
          <w:rtl/>
        </w:rPr>
      </w:pPr>
    </w:p>
    <w:p w14:paraId="231449A2" w14:textId="77777777" w:rsidR="00000000" w:rsidRDefault="00E01313">
      <w:pPr>
        <w:pStyle w:val="-"/>
        <w:rPr>
          <w:rtl/>
        </w:rPr>
      </w:pPr>
      <w:bookmarkStart w:id="452" w:name="FS000000765T28_01_2004_16_47_49C"/>
      <w:bookmarkEnd w:id="452"/>
      <w:r>
        <w:rPr>
          <w:rtl/>
        </w:rPr>
        <w:t>סגן שר במשרד ראש הממשלה יצחק לוי:</w:t>
      </w:r>
    </w:p>
    <w:p w14:paraId="5C59A35E" w14:textId="77777777" w:rsidR="00000000" w:rsidRDefault="00E01313">
      <w:pPr>
        <w:pStyle w:val="a0"/>
        <w:rPr>
          <w:rtl/>
        </w:rPr>
      </w:pPr>
    </w:p>
    <w:p w14:paraId="75DD2CFB" w14:textId="77777777" w:rsidR="00000000" w:rsidRDefault="00E01313">
      <w:pPr>
        <w:pStyle w:val="a0"/>
        <w:rPr>
          <w:rFonts w:hint="cs"/>
          <w:rtl/>
        </w:rPr>
      </w:pPr>
      <w:r>
        <w:rPr>
          <w:rFonts w:hint="cs"/>
          <w:rtl/>
        </w:rPr>
        <w:t>פיזרנו את זה לכמה מקומות.</w:t>
      </w:r>
    </w:p>
    <w:p w14:paraId="41137F3C" w14:textId="77777777" w:rsidR="00000000" w:rsidRDefault="00E01313">
      <w:pPr>
        <w:pStyle w:val="a0"/>
        <w:rPr>
          <w:rFonts w:hint="cs"/>
          <w:rtl/>
        </w:rPr>
      </w:pPr>
    </w:p>
    <w:p w14:paraId="240509EC" w14:textId="77777777" w:rsidR="00000000" w:rsidRDefault="00E01313">
      <w:pPr>
        <w:pStyle w:val="af1"/>
        <w:rPr>
          <w:rtl/>
        </w:rPr>
      </w:pPr>
      <w:r>
        <w:rPr>
          <w:rtl/>
        </w:rPr>
        <w:t>היו"ר אתי לבני:</w:t>
      </w:r>
    </w:p>
    <w:p w14:paraId="705A7680" w14:textId="77777777" w:rsidR="00000000" w:rsidRDefault="00E01313">
      <w:pPr>
        <w:pStyle w:val="a0"/>
        <w:rPr>
          <w:rtl/>
        </w:rPr>
      </w:pPr>
    </w:p>
    <w:p w14:paraId="59810F8C" w14:textId="77777777" w:rsidR="00000000" w:rsidRDefault="00E01313">
      <w:pPr>
        <w:pStyle w:val="a0"/>
        <w:rPr>
          <w:rFonts w:hint="cs"/>
          <w:rtl/>
        </w:rPr>
      </w:pPr>
      <w:r>
        <w:rPr>
          <w:rFonts w:hint="cs"/>
          <w:rtl/>
        </w:rPr>
        <w:t xml:space="preserve">חבר הכנסת רשף חן, יש לך שאלה נוספת? תודה רבה. </w:t>
      </w:r>
    </w:p>
    <w:p w14:paraId="473E6239" w14:textId="77777777" w:rsidR="00000000" w:rsidRDefault="00E01313">
      <w:pPr>
        <w:pStyle w:val="a0"/>
        <w:rPr>
          <w:rFonts w:hint="cs"/>
          <w:rtl/>
        </w:rPr>
      </w:pPr>
    </w:p>
    <w:p w14:paraId="3F4B01EB" w14:textId="77777777" w:rsidR="00000000" w:rsidRDefault="00E01313">
      <w:pPr>
        <w:pStyle w:val="a0"/>
        <w:rPr>
          <w:rFonts w:hint="cs"/>
          <w:rtl/>
        </w:rPr>
      </w:pPr>
      <w:r>
        <w:rPr>
          <w:rFonts w:hint="cs"/>
          <w:rtl/>
        </w:rPr>
        <w:t>אנחנו עוברים לשאילתא הבאה, מס' 1019, של חבר הכנסת נסים דהן, והנושא הוא: עובדי המועצות הדתיות. בבקשה.</w:t>
      </w:r>
    </w:p>
    <w:p w14:paraId="3B956CB6" w14:textId="77777777" w:rsidR="00000000" w:rsidRDefault="00E01313">
      <w:pPr>
        <w:pStyle w:val="a0"/>
        <w:rPr>
          <w:rFonts w:hint="cs"/>
          <w:rtl/>
        </w:rPr>
      </w:pPr>
    </w:p>
    <w:p w14:paraId="6E7861DF" w14:textId="77777777" w:rsidR="00000000" w:rsidRDefault="00E01313">
      <w:pPr>
        <w:pStyle w:val="a1"/>
        <w:jc w:val="center"/>
        <w:rPr>
          <w:rFonts w:hint="cs"/>
          <w:rtl/>
        </w:rPr>
      </w:pPr>
      <w:bookmarkStart w:id="453" w:name="CQ20257FI0020257T28_01_2004_16_49_12"/>
      <w:bookmarkStart w:id="454" w:name="_Toc78873116"/>
      <w:bookmarkEnd w:id="453"/>
      <w:r>
        <w:rPr>
          <w:rtl/>
        </w:rPr>
        <w:t xml:space="preserve">1019. </w:t>
      </w:r>
      <w:r>
        <w:rPr>
          <w:rFonts w:hint="cs"/>
          <w:rtl/>
        </w:rPr>
        <w:t>מצב שירותי הדת ו</w:t>
      </w:r>
      <w:r>
        <w:rPr>
          <w:rtl/>
        </w:rPr>
        <w:t>עובדי המועצות הדתיות</w:t>
      </w:r>
      <w:r>
        <w:rPr>
          <w:rFonts w:hint="cs"/>
          <w:rtl/>
        </w:rPr>
        <w:t xml:space="preserve"> בעקבות ביטול המשרד לענייני דתות</w:t>
      </w:r>
      <w:bookmarkEnd w:id="454"/>
    </w:p>
    <w:p w14:paraId="1B4FAD76" w14:textId="77777777" w:rsidR="00000000" w:rsidRDefault="00E01313">
      <w:pPr>
        <w:pStyle w:val="a0"/>
        <w:rPr>
          <w:rFonts w:hint="cs"/>
          <w:rtl/>
        </w:rPr>
      </w:pPr>
    </w:p>
    <w:p w14:paraId="5ABE4EAC" w14:textId="77777777" w:rsidR="00000000" w:rsidRDefault="00E01313">
      <w:pPr>
        <w:pStyle w:val="a0"/>
        <w:ind w:firstLine="0"/>
        <w:rPr>
          <w:bCs/>
          <w:u w:val="single"/>
        </w:rPr>
      </w:pPr>
      <w:bookmarkStart w:id="455" w:name="ESQ20257"/>
      <w:bookmarkEnd w:id="455"/>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 </w:t>
      </w:r>
      <w:r>
        <w:rPr>
          <w:bCs/>
          <w:u w:val="single"/>
          <w:rtl/>
        </w:rPr>
        <w:t>ראש הממשלה</w:t>
      </w:r>
    </w:p>
    <w:p w14:paraId="51DD0F46" w14:textId="77777777" w:rsidR="00000000" w:rsidRDefault="00E01313">
      <w:pPr>
        <w:pStyle w:val="a0"/>
        <w:ind w:firstLine="720"/>
        <w:rPr>
          <w:rFonts w:hint="cs"/>
          <w:rtl/>
        </w:rPr>
      </w:pPr>
      <w:r>
        <w:rPr>
          <w:rFonts w:hint="cs"/>
          <w:rtl/>
        </w:rPr>
        <w:t>(</w:t>
      </w:r>
      <w:r>
        <w:rPr>
          <w:rtl/>
        </w:rPr>
        <w:t>ביום כ' בטבת התשס"ד</w:t>
      </w:r>
      <w:r>
        <w:rPr>
          <w:rFonts w:hint="cs"/>
          <w:rtl/>
        </w:rPr>
        <w:t xml:space="preserve">, </w:t>
      </w:r>
      <w:r>
        <w:rPr>
          <w:rtl/>
        </w:rPr>
        <w:t>14 בינואר 2004):</w:t>
      </w:r>
      <w:r>
        <w:rPr>
          <w:rFonts w:hint="cs"/>
          <w:rtl/>
        </w:rPr>
        <w:t xml:space="preserve"> </w:t>
      </w:r>
    </w:p>
    <w:p w14:paraId="289FD4C3" w14:textId="77777777" w:rsidR="00000000" w:rsidRDefault="00E01313">
      <w:pPr>
        <w:pStyle w:val="a0"/>
        <w:ind w:firstLine="0"/>
        <w:rPr>
          <w:rFonts w:hint="cs"/>
          <w:rtl/>
        </w:rPr>
      </w:pPr>
    </w:p>
    <w:p w14:paraId="16B1F8A3" w14:textId="77777777" w:rsidR="00000000" w:rsidRDefault="00E01313">
      <w:pPr>
        <w:pStyle w:val="a0"/>
      </w:pPr>
      <w:r>
        <w:rPr>
          <w:rFonts w:hint="cs"/>
          <w:rtl/>
        </w:rPr>
        <w:t>בעקבות ביטול המשרד לענייני דתות, רצוני לשאול</w:t>
      </w:r>
      <w:r>
        <w:rPr>
          <w:rtl/>
        </w:rPr>
        <w:t>:</w:t>
      </w:r>
    </w:p>
    <w:p w14:paraId="449C36BE" w14:textId="77777777" w:rsidR="00000000" w:rsidRDefault="00E01313">
      <w:pPr>
        <w:pStyle w:val="a0"/>
      </w:pPr>
    </w:p>
    <w:p w14:paraId="37ECF356" w14:textId="77777777" w:rsidR="00000000" w:rsidRDefault="00E01313">
      <w:pPr>
        <w:pStyle w:val="a0"/>
        <w:rPr>
          <w:rtl/>
        </w:rPr>
      </w:pPr>
      <w:r>
        <w:rPr>
          <w:rFonts w:hint="cs"/>
          <w:rtl/>
        </w:rPr>
        <w:t xml:space="preserve">1. </w:t>
      </w:r>
      <w:r>
        <w:rPr>
          <w:rtl/>
        </w:rPr>
        <w:t xml:space="preserve">מי </w:t>
      </w:r>
      <w:r>
        <w:rPr>
          <w:rFonts w:hint="cs"/>
          <w:rtl/>
        </w:rPr>
        <w:t>יספק שירותי</w:t>
      </w:r>
      <w:r>
        <w:rPr>
          <w:rtl/>
        </w:rPr>
        <w:t xml:space="preserve"> קבורה וכשרות בכל עיר ועיר?</w:t>
      </w:r>
    </w:p>
    <w:p w14:paraId="183FFBB1" w14:textId="77777777" w:rsidR="00000000" w:rsidRDefault="00E01313">
      <w:pPr>
        <w:pStyle w:val="a0"/>
        <w:rPr>
          <w:rtl/>
        </w:rPr>
      </w:pPr>
    </w:p>
    <w:p w14:paraId="69A779C8" w14:textId="77777777" w:rsidR="00000000" w:rsidRDefault="00E01313">
      <w:pPr>
        <w:pStyle w:val="a0"/>
        <w:rPr>
          <w:rtl/>
        </w:rPr>
      </w:pPr>
      <w:r>
        <w:rPr>
          <w:rFonts w:hint="cs"/>
          <w:rtl/>
        </w:rPr>
        <w:t xml:space="preserve">2. </w:t>
      </w:r>
      <w:r>
        <w:rPr>
          <w:rtl/>
        </w:rPr>
        <w:t>מי ישלם לעובדי המועצות הדתיות את שכרם</w:t>
      </w:r>
      <w:r>
        <w:rPr>
          <w:rFonts w:hint="cs"/>
          <w:rtl/>
        </w:rPr>
        <w:t xml:space="preserve"> וכיצד תימנע פגיעה בזכויותיהם</w:t>
      </w:r>
      <w:r>
        <w:rPr>
          <w:rtl/>
        </w:rPr>
        <w:t>?</w:t>
      </w:r>
    </w:p>
    <w:p w14:paraId="58F7EE9B" w14:textId="77777777" w:rsidR="00000000" w:rsidRDefault="00E01313">
      <w:pPr>
        <w:pStyle w:val="a0"/>
        <w:rPr>
          <w:rtl/>
        </w:rPr>
      </w:pPr>
    </w:p>
    <w:p w14:paraId="3A89A14D" w14:textId="77777777" w:rsidR="00000000" w:rsidRDefault="00E01313">
      <w:pPr>
        <w:pStyle w:val="-"/>
        <w:rPr>
          <w:rtl/>
        </w:rPr>
      </w:pPr>
      <w:bookmarkStart w:id="456" w:name="FS000000765T28_01_2004_16_49_50C"/>
      <w:bookmarkEnd w:id="456"/>
      <w:r>
        <w:rPr>
          <w:rtl/>
        </w:rPr>
        <w:t>סגן שר במשרד ראש הממשלה יצחק לוי:</w:t>
      </w:r>
    </w:p>
    <w:p w14:paraId="4CFDDD84" w14:textId="77777777" w:rsidR="00000000" w:rsidRDefault="00E01313">
      <w:pPr>
        <w:pStyle w:val="a0"/>
        <w:rPr>
          <w:rtl/>
        </w:rPr>
      </w:pPr>
    </w:p>
    <w:p w14:paraId="4227E2ED" w14:textId="77777777" w:rsidR="00000000" w:rsidRDefault="00E01313">
      <w:pPr>
        <w:pStyle w:val="a0"/>
        <w:rPr>
          <w:rFonts w:hint="cs"/>
          <w:rtl/>
        </w:rPr>
      </w:pPr>
      <w:r>
        <w:rPr>
          <w:rFonts w:hint="cs"/>
          <w:rtl/>
        </w:rPr>
        <w:t>1. שירותי קבורה וכשרות בכל עיר ועיר יסופקו כפי שהם סופקו</w:t>
      </w:r>
      <w:r>
        <w:rPr>
          <w:rFonts w:hint="cs"/>
          <w:rtl/>
        </w:rPr>
        <w:t xml:space="preserve"> עד עתה. הווי אומר, שירותי הכשרות יסופקו על-ידי המועצות הדתיות, ושירותי הקבורה - או המועצות הדתיות  או חברות קדישא, תלוי בכל מקום ומקום. כידוע, יש מקומות שבהם המועצה הדתית אינה עוסקת בקבורה, יש חברות קדישא מורשות, עצמאיות, שעוסקות בכך, ויש מקומות שבהם המוע</w:t>
      </w:r>
      <w:r>
        <w:rPr>
          <w:rFonts w:hint="cs"/>
          <w:rtl/>
        </w:rPr>
        <w:t>צה הדתית עצמה עוסקת בקבורה. הדבר הזה לא ישתנה במבנה החדש שאנחנו מדברים עליו.</w:t>
      </w:r>
    </w:p>
    <w:p w14:paraId="0F396D00" w14:textId="77777777" w:rsidR="00000000" w:rsidRDefault="00E01313">
      <w:pPr>
        <w:bidi/>
        <w:spacing w:line="360" w:lineRule="auto"/>
        <w:jc w:val="both"/>
        <w:rPr>
          <w:rFonts w:ascii="Arial" w:hAnsi="Arial" w:cs="Arial"/>
          <w:sz w:val="22"/>
          <w:szCs w:val="22"/>
        </w:rPr>
      </w:pPr>
    </w:p>
    <w:p w14:paraId="291756BE" w14:textId="77777777" w:rsidR="00000000" w:rsidRDefault="00E01313">
      <w:pPr>
        <w:bidi/>
        <w:spacing w:line="360" w:lineRule="auto"/>
        <w:ind w:firstLine="719"/>
        <w:jc w:val="both"/>
        <w:rPr>
          <w:rFonts w:ascii="Arial" w:hAnsi="Arial" w:cs="Arial"/>
          <w:sz w:val="22"/>
          <w:szCs w:val="22"/>
        </w:rPr>
      </w:pPr>
      <w:r>
        <w:rPr>
          <w:rFonts w:ascii="Arial" w:hAnsi="Arial" w:cs="Arial" w:hint="cs"/>
          <w:sz w:val="22"/>
          <w:szCs w:val="22"/>
          <w:rtl/>
        </w:rPr>
        <w:t>2. משרד ראש הממשלה הוא זה שישלם את שכר עובדי המועצות הדתיות. אני רוצה לדייק כאן, אנחנו לא משלמים שכר, אנחנו מקציבים הקצבה, והשכר משולם על-ידי המועצות הדתיות עצמן. אין הממשלה משלמ</w:t>
      </w:r>
      <w:r>
        <w:rPr>
          <w:rFonts w:ascii="Arial" w:hAnsi="Arial" w:cs="Arial" w:hint="cs"/>
          <w:sz w:val="22"/>
          <w:szCs w:val="22"/>
          <w:rtl/>
        </w:rPr>
        <w:t xml:space="preserve">ת באופן ישיר שכר של עובדי מועצות דתיות. </w:t>
      </w:r>
    </w:p>
    <w:p w14:paraId="7F678445" w14:textId="77777777" w:rsidR="00000000" w:rsidRDefault="00E01313">
      <w:pPr>
        <w:pStyle w:val="a0"/>
        <w:rPr>
          <w:rFonts w:hint="cs"/>
          <w:rtl/>
        </w:rPr>
      </w:pPr>
    </w:p>
    <w:p w14:paraId="414A55AF" w14:textId="77777777" w:rsidR="00000000" w:rsidRDefault="00E01313">
      <w:pPr>
        <w:pStyle w:val="a0"/>
        <w:rPr>
          <w:rFonts w:hint="cs"/>
          <w:rtl/>
        </w:rPr>
      </w:pPr>
      <w:r>
        <w:rPr>
          <w:rFonts w:hint="cs"/>
          <w:rtl/>
        </w:rPr>
        <w:t xml:space="preserve">לגבי שאלתך, האם תימנע פגיעה בזכויותיהם, אכן תימנע. בכל ההבנות, ההסכמים והמכתבים שבידינו, יש הבנה מוחלטת שלא תהיה שום פגיעה בזכויותיהם של עובדי המועצות הדתיות, הן אלה שכבר נמצאים בפנסיה והן אלה שעובדים היום. תודה. </w:t>
      </w:r>
    </w:p>
    <w:p w14:paraId="5BC5F5E9" w14:textId="77777777" w:rsidR="00000000" w:rsidRDefault="00E01313">
      <w:pPr>
        <w:pStyle w:val="a0"/>
        <w:rPr>
          <w:rFonts w:hint="cs"/>
          <w:rtl/>
        </w:rPr>
      </w:pPr>
    </w:p>
    <w:p w14:paraId="5477D598" w14:textId="77777777" w:rsidR="00000000" w:rsidRDefault="00E01313">
      <w:pPr>
        <w:pStyle w:val="af1"/>
        <w:rPr>
          <w:rtl/>
        </w:rPr>
      </w:pPr>
      <w:r>
        <w:rPr>
          <w:rtl/>
        </w:rPr>
        <w:t>היו"ר אתי לבני:</w:t>
      </w:r>
    </w:p>
    <w:p w14:paraId="1449FBEB" w14:textId="77777777" w:rsidR="00000000" w:rsidRDefault="00E01313">
      <w:pPr>
        <w:pStyle w:val="a0"/>
        <w:rPr>
          <w:rtl/>
        </w:rPr>
      </w:pPr>
    </w:p>
    <w:p w14:paraId="755215B9" w14:textId="77777777" w:rsidR="00000000" w:rsidRDefault="00E01313">
      <w:pPr>
        <w:pStyle w:val="a0"/>
        <w:rPr>
          <w:rFonts w:hint="cs"/>
          <w:rtl/>
        </w:rPr>
      </w:pPr>
      <w:r>
        <w:rPr>
          <w:rFonts w:hint="cs"/>
          <w:rtl/>
        </w:rPr>
        <w:t xml:space="preserve">שאלה נוספת לחבר הכנסת דהן. </w:t>
      </w:r>
    </w:p>
    <w:p w14:paraId="6918529D" w14:textId="77777777" w:rsidR="00000000" w:rsidRDefault="00E01313">
      <w:pPr>
        <w:pStyle w:val="a"/>
        <w:rPr>
          <w:rFonts w:hint="cs"/>
          <w:rtl/>
        </w:rPr>
      </w:pPr>
    </w:p>
    <w:p w14:paraId="65264D57" w14:textId="77777777" w:rsidR="00000000" w:rsidRDefault="00E01313">
      <w:pPr>
        <w:pStyle w:val="af0"/>
        <w:rPr>
          <w:rtl/>
        </w:rPr>
      </w:pPr>
      <w:r>
        <w:rPr>
          <w:rtl/>
        </w:rPr>
        <w:t>נסים דהן (ש"ס):</w:t>
      </w:r>
    </w:p>
    <w:p w14:paraId="0971E990" w14:textId="77777777" w:rsidR="00000000" w:rsidRDefault="00E01313">
      <w:pPr>
        <w:pStyle w:val="a0"/>
        <w:rPr>
          <w:rtl/>
        </w:rPr>
      </w:pPr>
    </w:p>
    <w:p w14:paraId="7219DC73" w14:textId="77777777" w:rsidR="00000000" w:rsidRDefault="00E01313">
      <w:pPr>
        <w:pStyle w:val="a0"/>
        <w:rPr>
          <w:rFonts w:hint="cs"/>
          <w:rtl/>
        </w:rPr>
      </w:pPr>
      <w:r>
        <w:rPr>
          <w:rFonts w:hint="cs"/>
          <w:rtl/>
        </w:rPr>
        <w:t>גברתי היושבת בראש, אדוני סגן השר, התשובה נאמרה לפרוטוקול. המציאות בשטח, אדוני סגן השר, אתם לא מודעים לה, או שאתם לא יודעים מה קורה בשטח - אז אני אספר לך. אני יכול לספר לך, אדוני סגן השר, שבגבע</w:t>
      </w:r>
      <w:r>
        <w:rPr>
          <w:rFonts w:hint="cs"/>
          <w:rtl/>
        </w:rPr>
        <w:t>ת-זאב המקוואות סגורים זה כבר שבועיים ויותר, כי אין שם דלק לחמם את המקוואות. אני יכול לספר לך, אדוני כבוד סגן השר, שבית-ההלוויות שמגר סגור יותר משבוע, עשרה ימים, והלוויות יוצאות או מהבתים - לצערי הרב, אני מגיע לכאן ישר מהלוויה של אחת העובדות הבכירות במשרד ה</w:t>
      </w:r>
      <w:r>
        <w:rPr>
          <w:rFonts w:hint="cs"/>
          <w:rtl/>
        </w:rPr>
        <w:t xml:space="preserve">בריאות. לצערנו, ולצערך, אדוני כבוד סגן השר - אני בטוח </w:t>
      </w:r>
      <w:r>
        <w:rPr>
          <w:rtl/>
        </w:rPr>
        <w:t>–</w:t>
      </w:r>
      <w:r>
        <w:rPr>
          <w:rFonts w:hint="cs"/>
          <w:rtl/>
        </w:rPr>
        <w:t xml:space="preserve"> בית-ההלוויות שמגר סגור וההלוויה יצאה ממקום אחר. </w:t>
      </w:r>
    </w:p>
    <w:p w14:paraId="652B2F3F" w14:textId="77777777" w:rsidR="00000000" w:rsidRDefault="00E01313">
      <w:pPr>
        <w:pStyle w:val="a0"/>
        <w:rPr>
          <w:rFonts w:hint="cs"/>
          <w:rtl/>
        </w:rPr>
      </w:pPr>
    </w:p>
    <w:p w14:paraId="44C06D50" w14:textId="77777777" w:rsidR="00000000" w:rsidRDefault="00E01313">
      <w:pPr>
        <w:pStyle w:val="a0"/>
        <w:rPr>
          <w:rFonts w:hint="cs"/>
          <w:rtl/>
        </w:rPr>
      </w:pPr>
      <w:r>
        <w:rPr>
          <w:rFonts w:hint="cs"/>
          <w:rtl/>
        </w:rPr>
        <w:t xml:space="preserve">אני יכול לספר לך, אדוני כבוד סגן השר </w:t>
      </w:r>
      <w:r>
        <w:rPr>
          <w:rtl/>
        </w:rPr>
        <w:t>–</w:t>
      </w:r>
      <w:r>
        <w:rPr>
          <w:rFonts w:hint="cs"/>
          <w:rtl/>
        </w:rPr>
        <w:t xml:space="preserve"> ואני רואה ששר הפנים מחייך מאוזן לאוזן </w:t>
      </w:r>
      <w:r>
        <w:rPr>
          <w:rtl/>
        </w:rPr>
        <w:t>–</w:t>
      </w:r>
      <w:r>
        <w:rPr>
          <w:rFonts w:hint="cs"/>
          <w:rtl/>
        </w:rPr>
        <w:t xml:space="preserve"> שאין יותר שירותי דת במדינת ישראל, אבל אם זה ההישג היחיד שיש לכם, שינוי,</w:t>
      </w:r>
      <w:r>
        <w:rPr>
          <w:rFonts w:hint="cs"/>
          <w:rtl/>
        </w:rPr>
        <w:t xml:space="preserve"> כל הכבוד. אז יש לכם שותף נאמן, המפד"ל, שכנראה הדבר לא מדיר שינה מעיניהם. </w:t>
      </w:r>
    </w:p>
    <w:p w14:paraId="252E5F58" w14:textId="77777777" w:rsidR="00000000" w:rsidRDefault="00E01313">
      <w:pPr>
        <w:pStyle w:val="a0"/>
        <w:rPr>
          <w:rFonts w:hint="cs"/>
          <w:rtl/>
        </w:rPr>
      </w:pPr>
    </w:p>
    <w:p w14:paraId="7F0C7F2B" w14:textId="77777777" w:rsidR="00000000" w:rsidRDefault="00E01313">
      <w:pPr>
        <w:pStyle w:val="a0"/>
        <w:rPr>
          <w:rFonts w:hint="cs"/>
          <w:rtl/>
        </w:rPr>
      </w:pPr>
      <w:r>
        <w:rPr>
          <w:rFonts w:hint="cs"/>
          <w:rtl/>
        </w:rPr>
        <w:t>אני יכול לספר לך, אדוני כבוד סגן השר, שבמושבים רבים במדינת ישראל, החל בדרום וכלה בצפון, ובוודאי במרכז הארץ, המקוואות לא מתפקדים. רבני המושבים, כיוון שלא קיבלו את שכרם וכיוון שהם מר</w:t>
      </w:r>
      <w:r>
        <w:rPr>
          <w:rFonts w:hint="cs"/>
          <w:rtl/>
        </w:rPr>
        <w:t xml:space="preserve">גישים שאין להם גיבוי ואין להם עם מי לדבר, לצערי הרב ולצער כולנו, לא מסוגלים לתת את שירותי הדת המינימליים שהם מופקדים עליהם. יש אווירה של מכירת חיסול, לאף אחד לא אכפת משום דבר. </w:t>
      </w:r>
    </w:p>
    <w:p w14:paraId="1D778A69" w14:textId="77777777" w:rsidR="00000000" w:rsidRDefault="00E01313">
      <w:pPr>
        <w:pStyle w:val="a0"/>
        <w:rPr>
          <w:rFonts w:hint="cs"/>
          <w:rtl/>
        </w:rPr>
      </w:pPr>
    </w:p>
    <w:p w14:paraId="0E05A64E" w14:textId="77777777" w:rsidR="00000000" w:rsidRDefault="00E01313">
      <w:pPr>
        <w:pStyle w:val="a0"/>
        <w:rPr>
          <w:rFonts w:hint="cs"/>
          <w:rtl/>
        </w:rPr>
      </w:pPr>
      <w:r>
        <w:rPr>
          <w:rFonts w:hint="cs"/>
          <w:rtl/>
        </w:rPr>
        <w:t xml:space="preserve">כמו שאמרת, כבוד סגן השר, מעבירים את המשרד וקוברים אותו בעשרה בתי-קברות, והכול </w:t>
      </w:r>
      <w:r>
        <w:rPr>
          <w:rFonts w:hint="cs"/>
          <w:rtl/>
        </w:rPr>
        <w:t xml:space="preserve">תלוי בשאלה איפה קבור הראש, ויש הרגשה של מכירת חיסול. כל שירותי הדת משותקים. </w:t>
      </w:r>
    </w:p>
    <w:p w14:paraId="09C9AEBE" w14:textId="77777777" w:rsidR="00000000" w:rsidRDefault="00E01313">
      <w:pPr>
        <w:pStyle w:val="a0"/>
        <w:rPr>
          <w:rFonts w:hint="cs"/>
          <w:rtl/>
        </w:rPr>
      </w:pPr>
    </w:p>
    <w:p w14:paraId="19416F8A" w14:textId="77777777" w:rsidR="00000000" w:rsidRDefault="00E01313">
      <w:pPr>
        <w:pStyle w:val="af1"/>
        <w:rPr>
          <w:rtl/>
        </w:rPr>
      </w:pPr>
      <w:r>
        <w:rPr>
          <w:rFonts w:hint="eastAsia"/>
          <w:rtl/>
        </w:rPr>
        <w:t>היו</w:t>
      </w:r>
      <w:r>
        <w:rPr>
          <w:rtl/>
        </w:rPr>
        <w:t>"ר אתי לבני:</w:t>
      </w:r>
    </w:p>
    <w:p w14:paraId="7E60C3AA" w14:textId="77777777" w:rsidR="00000000" w:rsidRDefault="00E01313">
      <w:pPr>
        <w:pStyle w:val="a0"/>
        <w:rPr>
          <w:rFonts w:hint="cs"/>
          <w:rtl/>
        </w:rPr>
      </w:pPr>
    </w:p>
    <w:p w14:paraId="613F5C59" w14:textId="77777777" w:rsidR="00000000" w:rsidRDefault="00E01313">
      <w:pPr>
        <w:pStyle w:val="a0"/>
        <w:rPr>
          <w:rFonts w:hint="cs"/>
          <w:rtl/>
        </w:rPr>
      </w:pPr>
      <w:r>
        <w:rPr>
          <w:rFonts w:hint="cs"/>
          <w:rtl/>
        </w:rPr>
        <w:t xml:space="preserve">תודה רבה. שאלה נוספת.  </w:t>
      </w:r>
    </w:p>
    <w:p w14:paraId="56C6AB75" w14:textId="77777777" w:rsidR="00000000" w:rsidRDefault="00E01313">
      <w:pPr>
        <w:pStyle w:val="a0"/>
        <w:rPr>
          <w:rFonts w:hint="cs"/>
          <w:rtl/>
        </w:rPr>
      </w:pPr>
    </w:p>
    <w:p w14:paraId="1EAC7B47" w14:textId="77777777" w:rsidR="00000000" w:rsidRDefault="00E01313">
      <w:pPr>
        <w:pStyle w:val="af0"/>
        <w:rPr>
          <w:rtl/>
        </w:rPr>
      </w:pPr>
      <w:r>
        <w:rPr>
          <w:rFonts w:hint="eastAsia"/>
          <w:rtl/>
        </w:rPr>
        <w:t>שר</w:t>
      </w:r>
      <w:r>
        <w:rPr>
          <w:rtl/>
        </w:rPr>
        <w:t xml:space="preserve"> הפנים אברהם פורז:</w:t>
      </w:r>
    </w:p>
    <w:p w14:paraId="5A02091D" w14:textId="77777777" w:rsidR="00000000" w:rsidRDefault="00E01313">
      <w:pPr>
        <w:pStyle w:val="a0"/>
        <w:rPr>
          <w:rFonts w:hint="cs"/>
          <w:rtl/>
        </w:rPr>
      </w:pPr>
    </w:p>
    <w:p w14:paraId="1B2491D4" w14:textId="77777777" w:rsidR="00000000" w:rsidRDefault="00E01313">
      <w:pPr>
        <w:pStyle w:val="a0"/>
        <w:rPr>
          <w:rFonts w:hint="cs"/>
          <w:rtl/>
        </w:rPr>
      </w:pPr>
      <w:r>
        <w:rPr>
          <w:rFonts w:hint="cs"/>
          <w:rtl/>
        </w:rPr>
        <w:t>שאלה נוספת - - -</w:t>
      </w:r>
    </w:p>
    <w:p w14:paraId="64FB21E5" w14:textId="77777777" w:rsidR="00000000" w:rsidRDefault="00E01313">
      <w:pPr>
        <w:pStyle w:val="a0"/>
        <w:rPr>
          <w:rFonts w:hint="cs"/>
          <w:rtl/>
        </w:rPr>
      </w:pPr>
    </w:p>
    <w:p w14:paraId="11502AA8" w14:textId="77777777" w:rsidR="00000000" w:rsidRDefault="00E01313">
      <w:pPr>
        <w:pStyle w:val="af0"/>
        <w:rPr>
          <w:rtl/>
        </w:rPr>
      </w:pPr>
      <w:bookmarkStart w:id="457" w:name="FS000000580T28_01_2004_15_53_11"/>
      <w:bookmarkEnd w:id="457"/>
      <w:r>
        <w:rPr>
          <w:rFonts w:hint="eastAsia"/>
          <w:rtl/>
        </w:rPr>
        <w:t>יצחק</w:t>
      </w:r>
      <w:r>
        <w:rPr>
          <w:rtl/>
        </w:rPr>
        <w:t xml:space="preserve"> כהן (ש"ס):</w:t>
      </w:r>
    </w:p>
    <w:p w14:paraId="4B81280D" w14:textId="77777777" w:rsidR="00000000" w:rsidRDefault="00E01313">
      <w:pPr>
        <w:pStyle w:val="a0"/>
        <w:rPr>
          <w:rFonts w:hint="cs"/>
          <w:rtl/>
        </w:rPr>
      </w:pPr>
    </w:p>
    <w:p w14:paraId="34EA5D54" w14:textId="77777777" w:rsidR="00000000" w:rsidRDefault="00E01313">
      <w:pPr>
        <w:pStyle w:val="a0"/>
        <w:rPr>
          <w:rFonts w:hint="cs"/>
          <w:rtl/>
        </w:rPr>
      </w:pPr>
      <w:r>
        <w:rPr>
          <w:rFonts w:hint="cs"/>
          <w:rtl/>
        </w:rPr>
        <w:t xml:space="preserve">אפשר לשאול שאלה נוספת. אולי דברי לא ינעמו לאוזניך, אבל אפשר. </w:t>
      </w:r>
    </w:p>
    <w:p w14:paraId="1E0B3ADB" w14:textId="77777777" w:rsidR="00000000" w:rsidRDefault="00E01313">
      <w:pPr>
        <w:pStyle w:val="a0"/>
        <w:rPr>
          <w:rFonts w:hint="cs"/>
          <w:rtl/>
        </w:rPr>
      </w:pPr>
    </w:p>
    <w:p w14:paraId="2FDDA725" w14:textId="77777777" w:rsidR="00000000" w:rsidRDefault="00E01313">
      <w:pPr>
        <w:pStyle w:val="-"/>
        <w:rPr>
          <w:rtl/>
        </w:rPr>
      </w:pPr>
      <w:bookmarkStart w:id="458" w:name="FS000000519T28_01_2004_16_32_40"/>
      <w:bookmarkStart w:id="459" w:name="FS000000519T28_01_2004_16_32_49"/>
      <w:bookmarkStart w:id="460" w:name="FS000000765T28_01_2004_16_33_02"/>
      <w:bookmarkEnd w:id="458"/>
      <w:bookmarkEnd w:id="459"/>
      <w:bookmarkEnd w:id="460"/>
      <w:r>
        <w:rPr>
          <w:rFonts w:hint="eastAsia"/>
          <w:rtl/>
        </w:rPr>
        <w:t>סגן</w:t>
      </w:r>
      <w:r>
        <w:rPr>
          <w:rtl/>
        </w:rPr>
        <w:t xml:space="preserve"> שר במשרד ראש</w:t>
      </w:r>
      <w:r>
        <w:rPr>
          <w:rtl/>
        </w:rPr>
        <w:t xml:space="preserve"> הממשלה יצחק לוי:</w:t>
      </w:r>
    </w:p>
    <w:p w14:paraId="65620A22" w14:textId="77777777" w:rsidR="00000000" w:rsidRDefault="00E01313">
      <w:pPr>
        <w:pStyle w:val="a0"/>
        <w:rPr>
          <w:rFonts w:hint="cs"/>
          <w:rtl/>
        </w:rPr>
      </w:pPr>
    </w:p>
    <w:p w14:paraId="7D2BB66E" w14:textId="77777777" w:rsidR="00000000" w:rsidRDefault="00E01313">
      <w:pPr>
        <w:pStyle w:val="a0"/>
        <w:rPr>
          <w:rFonts w:hint="cs"/>
          <w:rtl/>
        </w:rPr>
      </w:pPr>
      <w:r>
        <w:rPr>
          <w:rFonts w:hint="cs"/>
          <w:rtl/>
        </w:rPr>
        <w:t xml:space="preserve">אני שומע אותך כל יום, כבר התרגלתי.  </w:t>
      </w:r>
    </w:p>
    <w:p w14:paraId="11029260" w14:textId="77777777" w:rsidR="00000000" w:rsidRDefault="00E01313">
      <w:pPr>
        <w:pStyle w:val="a0"/>
        <w:rPr>
          <w:rFonts w:hint="cs"/>
          <w:rtl/>
        </w:rPr>
      </w:pPr>
    </w:p>
    <w:p w14:paraId="2AB61C75" w14:textId="77777777" w:rsidR="00000000" w:rsidRDefault="00E01313">
      <w:pPr>
        <w:pStyle w:val="af0"/>
        <w:rPr>
          <w:rtl/>
        </w:rPr>
      </w:pPr>
      <w:bookmarkStart w:id="461" w:name="FS000000580T28_01_2004_16_33_50"/>
      <w:bookmarkStart w:id="462" w:name="FS000000580T28_01_2004_16_33_54C"/>
      <w:bookmarkEnd w:id="461"/>
      <w:bookmarkEnd w:id="462"/>
      <w:r>
        <w:rPr>
          <w:rtl/>
        </w:rPr>
        <w:t>יצחק כהן (ש"ס):</w:t>
      </w:r>
    </w:p>
    <w:p w14:paraId="276E7518" w14:textId="77777777" w:rsidR="00000000" w:rsidRDefault="00E01313">
      <w:pPr>
        <w:pStyle w:val="a0"/>
        <w:rPr>
          <w:rtl/>
        </w:rPr>
      </w:pPr>
    </w:p>
    <w:p w14:paraId="538EE339" w14:textId="77777777" w:rsidR="00000000" w:rsidRDefault="00E01313">
      <w:pPr>
        <w:pStyle w:val="a0"/>
        <w:rPr>
          <w:rFonts w:hint="cs"/>
          <w:rtl/>
        </w:rPr>
      </w:pPr>
      <w:r>
        <w:rPr>
          <w:rFonts w:hint="cs"/>
          <w:rtl/>
        </w:rPr>
        <w:t xml:space="preserve">זה אפשרי, וזה בלי טובות. </w:t>
      </w:r>
    </w:p>
    <w:p w14:paraId="2BAFE2D1" w14:textId="77777777" w:rsidR="00000000" w:rsidRDefault="00E01313">
      <w:pPr>
        <w:pStyle w:val="a0"/>
        <w:rPr>
          <w:rFonts w:hint="cs"/>
          <w:rtl/>
        </w:rPr>
      </w:pPr>
    </w:p>
    <w:p w14:paraId="159D2EFD" w14:textId="77777777" w:rsidR="00000000" w:rsidRDefault="00E01313">
      <w:pPr>
        <w:pStyle w:val="af1"/>
        <w:rPr>
          <w:rtl/>
        </w:rPr>
      </w:pPr>
      <w:r>
        <w:rPr>
          <w:rtl/>
        </w:rPr>
        <w:t>היו"ר אתי לבני:</w:t>
      </w:r>
    </w:p>
    <w:p w14:paraId="4A206931" w14:textId="77777777" w:rsidR="00000000" w:rsidRDefault="00E01313">
      <w:pPr>
        <w:pStyle w:val="a0"/>
        <w:rPr>
          <w:rtl/>
        </w:rPr>
      </w:pPr>
    </w:p>
    <w:p w14:paraId="58704900" w14:textId="77777777" w:rsidR="00000000" w:rsidRDefault="00E01313">
      <w:pPr>
        <w:pStyle w:val="a0"/>
        <w:rPr>
          <w:rFonts w:hint="cs"/>
          <w:rtl/>
        </w:rPr>
      </w:pPr>
      <w:r>
        <w:rPr>
          <w:rFonts w:hint="cs"/>
          <w:rtl/>
        </w:rPr>
        <w:t xml:space="preserve">אני לא כל כך מוסמכת בשאלה. יש כאן חילוקי דעות בעניין. ברשותך, נאפשר לו. </w:t>
      </w:r>
    </w:p>
    <w:p w14:paraId="66AD7AC9" w14:textId="77777777" w:rsidR="00000000" w:rsidRDefault="00E01313">
      <w:pPr>
        <w:pStyle w:val="a0"/>
        <w:rPr>
          <w:rFonts w:hint="cs"/>
          <w:rtl/>
        </w:rPr>
      </w:pPr>
    </w:p>
    <w:p w14:paraId="284C5F8A" w14:textId="77777777" w:rsidR="00000000" w:rsidRDefault="00E01313">
      <w:pPr>
        <w:pStyle w:val="af0"/>
        <w:rPr>
          <w:rtl/>
        </w:rPr>
      </w:pPr>
      <w:bookmarkStart w:id="463" w:name="FS000000580T28_01_2004_15_53_47C"/>
      <w:bookmarkEnd w:id="463"/>
      <w:r>
        <w:rPr>
          <w:rtl/>
        </w:rPr>
        <w:t>יצחק כהן (ש"ס):</w:t>
      </w:r>
    </w:p>
    <w:p w14:paraId="14FA07E7" w14:textId="77777777" w:rsidR="00000000" w:rsidRDefault="00E01313">
      <w:pPr>
        <w:pStyle w:val="a0"/>
        <w:rPr>
          <w:rtl/>
        </w:rPr>
      </w:pPr>
    </w:p>
    <w:p w14:paraId="570DE96E" w14:textId="77777777" w:rsidR="00000000" w:rsidRDefault="00E01313">
      <w:pPr>
        <w:pStyle w:val="a0"/>
        <w:rPr>
          <w:rFonts w:hint="cs"/>
          <w:rtl/>
        </w:rPr>
      </w:pPr>
      <w:r>
        <w:rPr>
          <w:rFonts w:hint="cs"/>
          <w:rtl/>
        </w:rPr>
        <w:t xml:space="preserve">כבוד הרב יצחק לוי, אנחנו מאוד מכבדים אותך, אבל </w:t>
      </w:r>
      <w:r>
        <w:rPr>
          <w:rFonts w:hint="cs"/>
          <w:rtl/>
        </w:rPr>
        <w:t xml:space="preserve">לא יכול להיות שאחרי כמה שעות שבדקנו את מה שאמרת קודם בשעות הבוקר </w:t>
      </w:r>
      <w:r>
        <w:rPr>
          <w:rtl/>
        </w:rPr>
        <w:t>–</w:t>
      </w:r>
      <w:r>
        <w:rPr>
          <w:rFonts w:hint="cs"/>
          <w:rtl/>
        </w:rPr>
        <w:t xml:space="preserve"> השר פורז, אתה צריך להיות מרוצה, הלוא הצלחתם לרסק את כל שירותי הדת בישראל. </w:t>
      </w:r>
    </w:p>
    <w:p w14:paraId="4BC109DC" w14:textId="77777777" w:rsidR="00000000" w:rsidRDefault="00E01313">
      <w:pPr>
        <w:pStyle w:val="a0"/>
        <w:rPr>
          <w:rFonts w:hint="cs"/>
          <w:rtl/>
        </w:rPr>
      </w:pPr>
    </w:p>
    <w:p w14:paraId="47A42226" w14:textId="77777777" w:rsidR="00000000" w:rsidRDefault="00E01313">
      <w:pPr>
        <w:pStyle w:val="af1"/>
        <w:rPr>
          <w:rtl/>
        </w:rPr>
      </w:pPr>
      <w:r>
        <w:rPr>
          <w:rtl/>
        </w:rPr>
        <w:t>היו"ר אתי לבני:</w:t>
      </w:r>
    </w:p>
    <w:p w14:paraId="7EBEF4DA" w14:textId="77777777" w:rsidR="00000000" w:rsidRDefault="00E01313">
      <w:pPr>
        <w:pStyle w:val="a0"/>
        <w:rPr>
          <w:rtl/>
        </w:rPr>
      </w:pPr>
    </w:p>
    <w:p w14:paraId="7EC4425B" w14:textId="77777777" w:rsidR="00000000" w:rsidRDefault="00E01313">
      <w:pPr>
        <w:pStyle w:val="a0"/>
        <w:rPr>
          <w:rFonts w:hint="cs"/>
          <w:rtl/>
        </w:rPr>
      </w:pPr>
      <w:r>
        <w:rPr>
          <w:rFonts w:hint="cs"/>
          <w:rtl/>
        </w:rPr>
        <w:t xml:space="preserve">זה לא נאום. כל המעמד פה בספק. </w:t>
      </w:r>
    </w:p>
    <w:p w14:paraId="4A32A44E" w14:textId="77777777" w:rsidR="00000000" w:rsidRDefault="00E01313">
      <w:pPr>
        <w:pStyle w:val="a0"/>
        <w:rPr>
          <w:rFonts w:hint="cs"/>
          <w:rtl/>
        </w:rPr>
      </w:pPr>
    </w:p>
    <w:p w14:paraId="13D618EF" w14:textId="77777777" w:rsidR="00000000" w:rsidRDefault="00E01313">
      <w:pPr>
        <w:pStyle w:val="af0"/>
        <w:rPr>
          <w:rtl/>
        </w:rPr>
      </w:pPr>
      <w:bookmarkStart w:id="464" w:name="FS000000580T28_01_2004_16_35_35C"/>
      <w:bookmarkEnd w:id="464"/>
      <w:r>
        <w:rPr>
          <w:rtl/>
        </w:rPr>
        <w:t>יצחק כהן (ש"ס):</w:t>
      </w:r>
    </w:p>
    <w:p w14:paraId="17873F13" w14:textId="77777777" w:rsidR="00000000" w:rsidRDefault="00E01313">
      <w:pPr>
        <w:pStyle w:val="a0"/>
        <w:rPr>
          <w:rtl/>
        </w:rPr>
      </w:pPr>
    </w:p>
    <w:p w14:paraId="3A8B82DC" w14:textId="77777777" w:rsidR="00000000" w:rsidRDefault="00E01313">
      <w:pPr>
        <w:pStyle w:val="a0"/>
        <w:rPr>
          <w:rFonts w:hint="cs"/>
          <w:rtl/>
        </w:rPr>
      </w:pPr>
      <w:r>
        <w:rPr>
          <w:rFonts w:hint="cs"/>
          <w:rtl/>
        </w:rPr>
        <w:t>בדקנו את מה שאמרת בבוקר. אין חפיפה בשום מחלקה ש</w:t>
      </w:r>
      <w:r>
        <w:rPr>
          <w:rFonts w:hint="cs"/>
          <w:rtl/>
        </w:rPr>
        <w:t xml:space="preserve">העברתם לשום מקום. המשפחות של הבטחת הכנסה לא קיבלו וגם לא יקבלו. הישיבות עדיין לא קיבלו. המועצות הדתיות, למעשה, נעולות, סגורות, משותקות. בדקנו את כל מה שאמרת בבוקר, במחילה מכבודו, הכול לא נכון. שירותי הדת בישראל, כמו שרצתה שינוי ובאדיבותכם, התרסקו. האומנם? </w:t>
      </w:r>
    </w:p>
    <w:p w14:paraId="15280C4A" w14:textId="77777777" w:rsidR="00000000" w:rsidRDefault="00E01313">
      <w:pPr>
        <w:pStyle w:val="a0"/>
        <w:rPr>
          <w:rFonts w:hint="cs"/>
          <w:rtl/>
        </w:rPr>
      </w:pPr>
    </w:p>
    <w:p w14:paraId="3C6C289B" w14:textId="77777777" w:rsidR="00000000" w:rsidRDefault="00E01313">
      <w:pPr>
        <w:pStyle w:val="af1"/>
        <w:rPr>
          <w:rtl/>
        </w:rPr>
      </w:pPr>
      <w:r>
        <w:rPr>
          <w:rtl/>
        </w:rPr>
        <w:t>היו"ר אתי לבני:</w:t>
      </w:r>
    </w:p>
    <w:p w14:paraId="1C5EA537" w14:textId="77777777" w:rsidR="00000000" w:rsidRDefault="00E01313">
      <w:pPr>
        <w:pStyle w:val="a0"/>
        <w:rPr>
          <w:rtl/>
        </w:rPr>
      </w:pPr>
    </w:p>
    <w:p w14:paraId="75F4FFD3" w14:textId="77777777" w:rsidR="00000000" w:rsidRDefault="00E01313">
      <w:pPr>
        <w:pStyle w:val="a0"/>
        <w:rPr>
          <w:rFonts w:hint="cs"/>
          <w:rtl/>
        </w:rPr>
      </w:pPr>
      <w:r>
        <w:rPr>
          <w:rFonts w:hint="cs"/>
          <w:rtl/>
        </w:rPr>
        <w:t xml:space="preserve">תודה רבה. לפי התקנון, אין זכות לחבר הכנסת כהן לשאלה נוספת, ולכן אפשר לא לענות עליה, אבל שמענו את דבריו. </w:t>
      </w:r>
    </w:p>
    <w:p w14:paraId="5307417B" w14:textId="77777777" w:rsidR="00000000" w:rsidRDefault="00E01313">
      <w:pPr>
        <w:pStyle w:val="a0"/>
        <w:rPr>
          <w:rFonts w:hint="cs"/>
          <w:rtl/>
        </w:rPr>
      </w:pPr>
      <w:bookmarkStart w:id="465" w:name="FS000000765T28_01_2004_16_37_35"/>
      <w:bookmarkEnd w:id="465"/>
    </w:p>
    <w:p w14:paraId="5867E107" w14:textId="77777777" w:rsidR="00000000" w:rsidRDefault="00E01313">
      <w:pPr>
        <w:pStyle w:val="-"/>
        <w:rPr>
          <w:rtl/>
        </w:rPr>
      </w:pPr>
      <w:bookmarkStart w:id="466" w:name="FS000000765T28_01_2004_16_38_10C"/>
      <w:bookmarkEnd w:id="466"/>
      <w:r>
        <w:rPr>
          <w:rtl/>
        </w:rPr>
        <w:t>סגן שר במשרד ראש הממשלה יצחק לוי:</w:t>
      </w:r>
    </w:p>
    <w:p w14:paraId="24309F1D" w14:textId="77777777" w:rsidR="00000000" w:rsidRDefault="00E01313">
      <w:pPr>
        <w:pStyle w:val="a0"/>
        <w:rPr>
          <w:rtl/>
        </w:rPr>
      </w:pPr>
    </w:p>
    <w:p w14:paraId="7854DFA4" w14:textId="77777777" w:rsidR="00000000" w:rsidRDefault="00E01313">
      <w:pPr>
        <w:pStyle w:val="a0"/>
        <w:rPr>
          <w:rFonts w:hint="cs"/>
          <w:rtl/>
        </w:rPr>
      </w:pPr>
      <w:r>
        <w:rPr>
          <w:rFonts w:hint="cs"/>
          <w:rtl/>
        </w:rPr>
        <w:t xml:space="preserve">אני רואה את עצמי פטור מלענות על השאלה דווקא של חבר הכנסת דהן, מכיוון שחבר הכנסת דהן יצא מהאולם; </w:t>
      </w:r>
      <w:r>
        <w:rPr>
          <w:rFonts w:hint="cs"/>
          <w:rtl/>
        </w:rPr>
        <w:t xml:space="preserve">כנראה התשובה לא כל כך מעניינת אותו. אבל אשיב לחבר הכנסת כהן בכל אופן.  </w:t>
      </w:r>
    </w:p>
    <w:p w14:paraId="6B149B0D" w14:textId="77777777" w:rsidR="00000000" w:rsidRDefault="00E01313">
      <w:pPr>
        <w:pStyle w:val="a0"/>
        <w:rPr>
          <w:rFonts w:hint="cs"/>
          <w:rtl/>
        </w:rPr>
      </w:pPr>
    </w:p>
    <w:p w14:paraId="108D20F6" w14:textId="77777777" w:rsidR="00000000" w:rsidRDefault="00E01313">
      <w:pPr>
        <w:pStyle w:val="af0"/>
        <w:rPr>
          <w:rtl/>
        </w:rPr>
      </w:pPr>
      <w:r>
        <w:rPr>
          <w:rFonts w:hint="eastAsia"/>
          <w:rtl/>
        </w:rPr>
        <w:t>יצחק</w:t>
      </w:r>
      <w:r>
        <w:rPr>
          <w:rtl/>
        </w:rPr>
        <w:t xml:space="preserve"> כהן (ש"ס):</w:t>
      </w:r>
    </w:p>
    <w:p w14:paraId="11362BC0" w14:textId="77777777" w:rsidR="00000000" w:rsidRDefault="00E01313">
      <w:pPr>
        <w:pStyle w:val="a0"/>
        <w:rPr>
          <w:rFonts w:hint="cs"/>
          <w:rtl/>
        </w:rPr>
      </w:pPr>
    </w:p>
    <w:p w14:paraId="663928EF" w14:textId="77777777" w:rsidR="00000000" w:rsidRDefault="00E01313">
      <w:pPr>
        <w:pStyle w:val="a0"/>
        <w:rPr>
          <w:rFonts w:hint="cs"/>
          <w:rtl/>
        </w:rPr>
      </w:pPr>
      <w:r>
        <w:rPr>
          <w:rFonts w:hint="cs"/>
          <w:rtl/>
        </w:rPr>
        <w:t xml:space="preserve">אתה לא חייב. פורז מבסוט ומאושר. </w:t>
      </w:r>
    </w:p>
    <w:p w14:paraId="39E43DE7" w14:textId="77777777" w:rsidR="00000000" w:rsidRDefault="00E01313">
      <w:pPr>
        <w:pStyle w:val="a0"/>
        <w:rPr>
          <w:rFonts w:hint="cs"/>
          <w:rtl/>
        </w:rPr>
      </w:pPr>
    </w:p>
    <w:p w14:paraId="0427A209" w14:textId="77777777" w:rsidR="00000000" w:rsidRDefault="00E01313">
      <w:pPr>
        <w:pStyle w:val="-"/>
        <w:rPr>
          <w:rtl/>
        </w:rPr>
      </w:pPr>
      <w:bookmarkStart w:id="467" w:name="FS000000765T28_01_2004_15_55_23"/>
      <w:bookmarkEnd w:id="467"/>
      <w:r>
        <w:rPr>
          <w:rFonts w:hint="eastAsia"/>
          <w:rtl/>
        </w:rPr>
        <w:t>סגן</w:t>
      </w:r>
      <w:r>
        <w:rPr>
          <w:rtl/>
        </w:rPr>
        <w:t xml:space="preserve"> שר במשרד ראש הממשלה יצחק לוי:</w:t>
      </w:r>
    </w:p>
    <w:p w14:paraId="7F7FE1F2" w14:textId="77777777" w:rsidR="00000000" w:rsidRDefault="00E01313">
      <w:pPr>
        <w:pStyle w:val="a0"/>
        <w:rPr>
          <w:rFonts w:hint="cs"/>
          <w:rtl/>
        </w:rPr>
      </w:pPr>
    </w:p>
    <w:p w14:paraId="680C0755" w14:textId="77777777" w:rsidR="00000000" w:rsidRDefault="00E01313">
      <w:pPr>
        <w:pStyle w:val="a0"/>
        <w:rPr>
          <w:rFonts w:hint="cs"/>
          <w:rtl/>
        </w:rPr>
      </w:pPr>
      <w:r>
        <w:rPr>
          <w:rFonts w:hint="cs"/>
          <w:rtl/>
        </w:rPr>
        <w:t xml:space="preserve">אני לא חייב, אבל אשיב מרצון. תשמע אותי פעם, מה יש? אולי זה לא ינעם לאוזניך, אבל תשמע. </w:t>
      </w:r>
    </w:p>
    <w:p w14:paraId="308242FD" w14:textId="77777777" w:rsidR="00000000" w:rsidRDefault="00E01313">
      <w:pPr>
        <w:pStyle w:val="a0"/>
        <w:rPr>
          <w:rFonts w:hint="cs"/>
          <w:rtl/>
        </w:rPr>
      </w:pPr>
    </w:p>
    <w:p w14:paraId="1050A819" w14:textId="77777777" w:rsidR="00000000" w:rsidRDefault="00E01313">
      <w:pPr>
        <w:pStyle w:val="af0"/>
        <w:rPr>
          <w:rtl/>
        </w:rPr>
      </w:pPr>
      <w:r>
        <w:rPr>
          <w:rFonts w:hint="eastAsia"/>
          <w:rtl/>
        </w:rPr>
        <w:t>יצחק</w:t>
      </w:r>
      <w:r>
        <w:rPr>
          <w:rtl/>
        </w:rPr>
        <w:t xml:space="preserve"> כהן </w:t>
      </w:r>
      <w:r>
        <w:rPr>
          <w:rtl/>
        </w:rPr>
        <w:t>(ש"ס):</w:t>
      </w:r>
    </w:p>
    <w:p w14:paraId="014D85CD" w14:textId="77777777" w:rsidR="00000000" w:rsidRDefault="00E01313">
      <w:pPr>
        <w:pStyle w:val="a0"/>
        <w:rPr>
          <w:rFonts w:hint="cs"/>
          <w:rtl/>
        </w:rPr>
      </w:pPr>
    </w:p>
    <w:p w14:paraId="1612BE3A" w14:textId="77777777" w:rsidR="00000000" w:rsidRDefault="00E01313">
      <w:pPr>
        <w:pStyle w:val="a0"/>
        <w:rPr>
          <w:rFonts w:hint="cs"/>
          <w:rtl/>
        </w:rPr>
      </w:pPr>
      <w:r>
        <w:rPr>
          <w:rFonts w:hint="cs"/>
          <w:rtl/>
        </w:rPr>
        <w:t xml:space="preserve">תראה איך הוא צוחק עליך. </w:t>
      </w:r>
    </w:p>
    <w:p w14:paraId="681865C0" w14:textId="77777777" w:rsidR="00000000" w:rsidRDefault="00E01313">
      <w:pPr>
        <w:pStyle w:val="a0"/>
        <w:rPr>
          <w:rFonts w:hint="cs"/>
          <w:rtl/>
        </w:rPr>
      </w:pPr>
    </w:p>
    <w:p w14:paraId="0B046250" w14:textId="77777777" w:rsidR="00000000" w:rsidRDefault="00E01313">
      <w:pPr>
        <w:pStyle w:val="-"/>
        <w:rPr>
          <w:rtl/>
        </w:rPr>
      </w:pPr>
      <w:bookmarkStart w:id="468" w:name="FS000000765T28_01_2004_16_40_15C"/>
      <w:bookmarkEnd w:id="468"/>
      <w:r>
        <w:rPr>
          <w:rtl/>
        </w:rPr>
        <w:t>סגן שר במשרד ראש הממשלה יצחק לוי:</w:t>
      </w:r>
    </w:p>
    <w:p w14:paraId="423C53E8" w14:textId="77777777" w:rsidR="00000000" w:rsidRDefault="00E01313">
      <w:pPr>
        <w:pStyle w:val="a0"/>
        <w:rPr>
          <w:rtl/>
        </w:rPr>
      </w:pPr>
    </w:p>
    <w:p w14:paraId="1F6BB1A4" w14:textId="77777777" w:rsidR="00000000" w:rsidRDefault="00E01313">
      <w:pPr>
        <w:pStyle w:val="a0"/>
        <w:rPr>
          <w:rFonts w:hint="cs"/>
          <w:rtl/>
        </w:rPr>
      </w:pPr>
      <w:r>
        <w:rPr>
          <w:rFonts w:hint="cs"/>
          <w:rtl/>
        </w:rPr>
        <w:t>הרי היושבת-ראש אפשרה לך לשאול, ועכשיו אתה לא נותן להשיב. אם כך, הכול בסדר.</w:t>
      </w:r>
    </w:p>
    <w:p w14:paraId="018AA990" w14:textId="77777777" w:rsidR="00000000" w:rsidRDefault="00E01313">
      <w:pPr>
        <w:pStyle w:val="a0"/>
        <w:rPr>
          <w:rFonts w:hint="cs"/>
          <w:rtl/>
        </w:rPr>
      </w:pPr>
    </w:p>
    <w:p w14:paraId="3F97A9A4" w14:textId="77777777" w:rsidR="00000000" w:rsidRDefault="00E01313">
      <w:pPr>
        <w:pStyle w:val="af0"/>
        <w:rPr>
          <w:rtl/>
        </w:rPr>
      </w:pPr>
      <w:r>
        <w:rPr>
          <w:rFonts w:hint="eastAsia"/>
          <w:rtl/>
        </w:rPr>
        <w:t>יצחק</w:t>
      </w:r>
      <w:r>
        <w:rPr>
          <w:rtl/>
        </w:rPr>
        <w:t xml:space="preserve"> כהן (ש"ס):</w:t>
      </w:r>
    </w:p>
    <w:p w14:paraId="3853D87D" w14:textId="77777777" w:rsidR="00000000" w:rsidRDefault="00E01313">
      <w:pPr>
        <w:pStyle w:val="a0"/>
        <w:rPr>
          <w:rFonts w:hint="cs"/>
          <w:rtl/>
        </w:rPr>
      </w:pPr>
    </w:p>
    <w:p w14:paraId="03A50589" w14:textId="77777777" w:rsidR="00000000" w:rsidRDefault="00E01313">
      <w:pPr>
        <w:pStyle w:val="a0"/>
        <w:rPr>
          <w:rFonts w:hint="cs"/>
          <w:rtl/>
        </w:rPr>
      </w:pPr>
      <w:r>
        <w:rPr>
          <w:rFonts w:hint="cs"/>
          <w:rtl/>
        </w:rPr>
        <w:t xml:space="preserve">הכול גרוע, תראה איך פורז צוחק עליך. </w:t>
      </w:r>
    </w:p>
    <w:p w14:paraId="6CD20F3D" w14:textId="77777777" w:rsidR="00000000" w:rsidRDefault="00E01313">
      <w:pPr>
        <w:pStyle w:val="a0"/>
        <w:rPr>
          <w:rFonts w:hint="cs"/>
          <w:rtl/>
        </w:rPr>
      </w:pPr>
    </w:p>
    <w:p w14:paraId="519F9963" w14:textId="77777777" w:rsidR="00000000" w:rsidRDefault="00E01313">
      <w:pPr>
        <w:pStyle w:val="-"/>
        <w:rPr>
          <w:rtl/>
        </w:rPr>
      </w:pPr>
      <w:bookmarkStart w:id="469" w:name="FS000000765T28_01_2004_16_40_56C"/>
      <w:bookmarkEnd w:id="469"/>
      <w:r>
        <w:rPr>
          <w:rtl/>
        </w:rPr>
        <w:t>סגן שר במשרד ראש הממשלה יצחק לוי:</w:t>
      </w:r>
    </w:p>
    <w:p w14:paraId="72CC391D" w14:textId="77777777" w:rsidR="00000000" w:rsidRDefault="00E01313">
      <w:pPr>
        <w:pStyle w:val="a0"/>
        <w:rPr>
          <w:rtl/>
        </w:rPr>
      </w:pPr>
    </w:p>
    <w:p w14:paraId="1FB7F8AF" w14:textId="77777777" w:rsidR="00000000" w:rsidRDefault="00E01313">
      <w:pPr>
        <w:pStyle w:val="a0"/>
        <w:rPr>
          <w:rFonts w:hint="cs"/>
          <w:rtl/>
        </w:rPr>
      </w:pPr>
      <w:r>
        <w:rPr>
          <w:rFonts w:hint="cs"/>
          <w:rtl/>
        </w:rPr>
        <w:t>רק אחד מדבר פה בכנסת,</w:t>
      </w:r>
      <w:r>
        <w:rPr>
          <w:rFonts w:hint="cs"/>
          <w:rtl/>
        </w:rPr>
        <w:t xml:space="preserve"> חבר הכנסת יצחק כהן. </w:t>
      </w:r>
    </w:p>
    <w:p w14:paraId="6FCC21D2" w14:textId="77777777" w:rsidR="00000000" w:rsidRDefault="00E01313">
      <w:pPr>
        <w:pStyle w:val="a0"/>
        <w:rPr>
          <w:rFonts w:hint="cs"/>
          <w:rtl/>
        </w:rPr>
      </w:pPr>
    </w:p>
    <w:p w14:paraId="053A63BD" w14:textId="77777777" w:rsidR="00000000" w:rsidRDefault="00E01313">
      <w:pPr>
        <w:pStyle w:val="af1"/>
        <w:rPr>
          <w:rtl/>
        </w:rPr>
      </w:pPr>
      <w:r>
        <w:rPr>
          <w:rtl/>
        </w:rPr>
        <w:t>היו"ר אתי לבני:</w:t>
      </w:r>
    </w:p>
    <w:p w14:paraId="2C10F33F" w14:textId="77777777" w:rsidR="00000000" w:rsidRDefault="00E01313">
      <w:pPr>
        <w:pStyle w:val="a0"/>
        <w:rPr>
          <w:rtl/>
        </w:rPr>
      </w:pPr>
    </w:p>
    <w:p w14:paraId="21508A76" w14:textId="77777777" w:rsidR="00000000" w:rsidRDefault="00E01313">
      <w:pPr>
        <w:pStyle w:val="a0"/>
        <w:rPr>
          <w:rFonts w:hint="cs"/>
          <w:rtl/>
        </w:rPr>
      </w:pPr>
      <w:r>
        <w:rPr>
          <w:rFonts w:hint="cs"/>
          <w:rtl/>
        </w:rPr>
        <w:t xml:space="preserve">כבוד סגן השר, אתה פטור מלענות. </w:t>
      </w:r>
    </w:p>
    <w:p w14:paraId="29DC8ACA" w14:textId="77777777" w:rsidR="00000000" w:rsidRDefault="00E01313">
      <w:pPr>
        <w:pStyle w:val="a0"/>
        <w:rPr>
          <w:rFonts w:hint="cs"/>
          <w:rtl/>
        </w:rPr>
      </w:pPr>
    </w:p>
    <w:p w14:paraId="0CC52A86" w14:textId="77777777" w:rsidR="00000000" w:rsidRDefault="00E01313">
      <w:pPr>
        <w:pStyle w:val="af0"/>
        <w:rPr>
          <w:rtl/>
        </w:rPr>
      </w:pPr>
      <w:r>
        <w:rPr>
          <w:rFonts w:hint="eastAsia"/>
          <w:rtl/>
        </w:rPr>
        <w:t>ישראל</w:t>
      </w:r>
      <w:r>
        <w:rPr>
          <w:rtl/>
        </w:rPr>
        <w:t xml:space="preserve"> אייכלר (יהדות התורה):</w:t>
      </w:r>
    </w:p>
    <w:p w14:paraId="02FD0092" w14:textId="77777777" w:rsidR="00000000" w:rsidRDefault="00E01313">
      <w:pPr>
        <w:pStyle w:val="a0"/>
        <w:rPr>
          <w:rFonts w:hint="cs"/>
          <w:rtl/>
        </w:rPr>
      </w:pPr>
    </w:p>
    <w:p w14:paraId="3F0B82C2" w14:textId="77777777" w:rsidR="00000000" w:rsidRDefault="00E01313">
      <w:pPr>
        <w:pStyle w:val="a0"/>
        <w:rPr>
          <w:rFonts w:hint="cs"/>
          <w:rtl/>
        </w:rPr>
      </w:pPr>
      <w:r>
        <w:rPr>
          <w:rFonts w:hint="cs"/>
          <w:rtl/>
        </w:rPr>
        <w:t xml:space="preserve">אתה שותף של אנשי תומרקין. </w:t>
      </w:r>
    </w:p>
    <w:p w14:paraId="37A41C47" w14:textId="77777777" w:rsidR="00000000" w:rsidRDefault="00E01313">
      <w:pPr>
        <w:pStyle w:val="af0"/>
        <w:rPr>
          <w:rFonts w:hint="cs"/>
          <w:rtl/>
        </w:rPr>
      </w:pPr>
    </w:p>
    <w:p w14:paraId="2DDDAB6F" w14:textId="77777777" w:rsidR="00000000" w:rsidRDefault="00E01313">
      <w:pPr>
        <w:pStyle w:val="-"/>
        <w:rPr>
          <w:rtl/>
        </w:rPr>
      </w:pPr>
      <w:bookmarkStart w:id="470" w:name="FS000000765T28_01_2004_16_42_01C"/>
      <w:bookmarkEnd w:id="470"/>
      <w:r>
        <w:rPr>
          <w:rtl/>
        </w:rPr>
        <w:t>סגן שר במשרד ראש הממשלה יצחק לוי:</w:t>
      </w:r>
    </w:p>
    <w:p w14:paraId="2C067A6C" w14:textId="77777777" w:rsidR="00000000" w:rsidRDefault="00E01313">
      <w:pPr>
        <w:pStyle w:val="a0"/>
        <w:rPr>
          <w:rtl/>
        </w:rPr>
      </w:pPr>
    </w:p>
    <w:p w14:paraId="0F934473" w14:textId="77777777" w:rsidR="00000000" w:rsidRDefault="00E01313">
      <w:pPr>
        <w:pStyle w:val="a0"/>
        <w:rPr>
          <w:rFonts w:hint="cs"/>
          <w:rtl/>
        </w:rPr>
      </w:pPr>
      <w:r>
        <w:rPr>
          <w:rFonts w:hint="cs"/>
          <w:rtl/>
        </w:rPr>
        <w:t xml:space="preserve">חבר הכנסת יצחק כהן, קח בבקשה את הפרוטוקול שמפרט את מה שאמרתי הבוקר. </w:t>
      </w:r>
    </w:p>
    <w:p w14:paraId="1FB5A0A2" w14:textId="77777777" w:rsidR="00000000" w:rsidRDefault="00E01313">
      <w:pPr>
        <w:pStyle w:val="af0"/>
        <w:rPr>
          <w:rFonts w:hint="cs"/>
          <w:rtl/>
        </w:rPr>
      </w:pPr>
    </w:p>
    <w:p w14:paraId="15E02AD0" w14:textId="77777777" w:rsidR="00000000" w:rsidRDefault="00E01313">
      <w:pPr>
        <w:pStyle w:val="af0"/>
        <w:rPr>
          <w:rtl/>
        </w:rPr>
      </w:pPr>
      <w:r>
        <w:rPr>
          <w:rFonts w:hint="eastAsia"/>
          <w:rtl/>
        </w:rPr>
        <w:t>יצחק</w:t>
      </w:r>
      <w:r>
        <w:rPr>
          <w:rtl/>
        </w:rPr>
        <w:t xml:space="preserve"> כהן (ש"ס):</w:t>
      </w:r>
    </w:p>
    <w:p w14:paraId="53D73DBC" w14:textId="77777777" w:rsidR="00000000" w:rsidRDefault="00E01313">
      <w:pPr>
        <w:pStyle w:val="a0"/>
        <w:rPr>
          <w:rFonts w:hint="cs"/>
          <w:rtl/>
        </w:rPr>
      </w:pPr>
    </w:p>
    <w:p w14:paraId="03683CC7" w14:textId="77777777" w:rsidR="00000000" w:rsidRDefault="00E01313">
      <w:pPr>
        <w:pStyle w:val="a0"/>
        <w:rPr>
          <w:rFonts w:hint="cs"/>
          <w:rtl/>
        </w:rPr>
      </w:pPr>
      <w:r>
        <w:rPr>
          <w:rFonts w:hint="cs"/>
          <w:rtl/>
        </w:rPr>
        <w:t>בדקת</w:t>
      </w:r>
      <w:r>
        <w:rPr>
          <w:rFonts w:hint="cs"/>
          <w:rtl/>
        </w:rPr>
        <w:t xml:space="preserve">י, שום דבר לא נכון. הכול משותק. אדוני כבוד סגן השר, אני מכבד אותך - בדקתי את כל הנושאים שאמרת, והכול משותק. </w:t>
      </w:r>
    </w:p>
    <w:p w14:paraId="50F04BD9" w14:textId="77777777" w:rsidR="00000000" w:rsidRDefault="00E01313">
      <w:pPr>
        <w:pStyle w:val="a0"/>
        <w:rPr>
          <w:rFonts w:hint="cs"/>
          <w:rtl/>
        </w:rPr>
      </w:pPr>
    </w:p>
    <w:p w14:paraId="2D9AAE75" w14:textId="77777777" w:rsidR="00000000" w:rsidRDefault="00E01313">
      <w:pPr>
        <w:pStyle w:val="-"/>
        <w:rPr>
          <w:rtl/>
        </w:rPr>
      </w:pPr>
      <w:bookmarkStart w:id="471" w:name="FS000000765T28_01_2004_15_56_06C"/>
      <w:bookmarkEnd w:id="471"/>
      <w:r>
        <w:rPr>
          <w:rtl/>
        </w:rPr>
        <w:t>סגן שר במשרד ראש הממשלה יצחק לוי:</w:t>
      </w:r>
    </w:p>
    <w:p w14:paraId="22238430" w14:textId="77777777" w:rsidR="00000000" w:rsidRDefault="00E01313">
      <w:pPr>
        <w:pStyle w:val="a0"/>
        <w:rPr>
          <w:rtl/>
        </w:rPr>
      </w:pPr>
    </w:p>
    <w:p w14:paraId="4792FC6E" w14:textId="77777777" w:rsidR="00000000" w:rsidRDefault="00E01313">
      <w:pPr>
        <w:pStyle w:val="a0"/>
        <w:rPr>
          <w:rFonts w:hint="cs"/>
          <w:rtl/>
        </w:rPr>
      </w:pPr>
      <w:r>
        <w:rPr>
          <w:rFonts w:hint="cs"/>
          <w:rtl/>
        </w:rPr>
        <w:t xml:space="preserve">קח את הפרוטוקול, בבקשה, שמפרט את מה שאמרתי הבוקר. לא אמרתי מלה אחת על הבטחת הכנסה ולא על הישיבות. </w:t>
      </w:r>
    </w:p>
    <w:p w14:paraId="6CEADD60" w14:textId="77777777" w:rsidR="00000000" w:rsidRDefault="00E01313">
      <w:pPr>
        <w:pStyle w:val="a0"/>
        <w:rPr>
          <w:rFonts w:hint="cs"/>
          <w:rtl/>
        </w:rPr>
      </w:pPr>
    </w:p>
    <w:p w14:paraId="093BAEC7" w14:textId="77777777" w:rsidR="00000000" w:rsidRDefault="00E01313">
      <w:pPr>
        <w:pStyle w:val="af0"/>
        <w:rPr>
          <w:rtl/>
        </w:rPr>
      </w:pPr>
      <w:r>
        <w:rPr>
          <w:rFonts w:hint="eastAsia"/>
          <w:rtl/>
        </w:rPr>
        <w:t>יצחק</w:t>
      </w:r>
      <w:r>
        <w:rPr>
          <w:rtl/>
        </w:rPr>
        <w:t xml:space="preserve"> כהן (ש</w:t>
      </w:r>
      <w:r>
        <w:rPr>
          <w:rtl/>
        </w:rPr>
        <w:t>"ס):</w:t>
      </w:r>
    </w:p>
    <w:p w14:paraId="51ACC85B" w14:textId="77777777" w:rsidR="00000000" w:rsidRDefault="00E01313">
      <w:pPr>
        <w:pStyle w:val="a0"/>
        <w:rPr>
          <w:rFonts w:hint="cs"/>
          <w:rtl/>
        </w:rPr>
      </w:pPr>
    </w:p>
    <w:p w14:paraId="6C8F3082" w14:textId="77777777" w:rsidR="00000000" w:rsidRDefault="00E01313">
      <w:pPr>
        <w:pStyle w:val="a0"/>
        <w:rPr>
          <w:rFonts w:hint="cs"/>
          <w:rtl/>
        </w:rPr>
      </w:pPr>
      <w:r>
        <w:rPr>
          <w:rFonts w:hint="cs"/>
          <w:rtl/>
        </w:rPr>
        <w:t xml:space="preserve">דיברת. </w:t>
      </w:r>
    </w:p>
    <w:p w14:paraId="4C44E92E" w14:textId="77777777" w:rsidR="00000000" w:rsidRDefault="00E01313">
      <w:pPr>
        <w:pStyle w:val="a0"/>
        <w:rPr>
          <w:rFonts w:hint="cs"/>
          <w:rtl/>
        </w:rPr>
      </w:pPr>
    </w:p>
    <w:p w14:paraId="0AB27097" w14:textId="77777777" w:rsidR="00000000" w:rsidRDefault="00E01313">
      <w:pPr>
        <w:pStyle w:val="-"/>
        <w:rPr>
          <w:rtl/>
        </w:rPr>
      </w:pPr>
      <w:bookmarkStart w:id="472" w:name="FS000000765T28_01_2004_16_43_27C"/>
      <w:bookmarkEnd w:id="472"/>
      <w:r>
        <w:rPr>
          <w:rtl/>
        </w:rPr>
        <w:t>סגן שר במשרד ראש הממשלה יצחק לוי:</w:t>
      </w:r>
    </w:p>
    <w:p w14:paraId="7A961363" w14:textId="77777777" w:rsidR="00000000" w:rsidRDefault="00E01313">
      <w:pPr>
        <w:pStyle w:val="a0"/>
        <w:rPr>
          <w:rtl/>
        </w:rPr>
      </w:pPr>
    </w:p>
    <w:p w14:paraId="6A72C88E" w14:textId="77777777" w:rsidR="00000000" w:rsidRDefault="00E01313">
      <w:pPr>
        <w:pStyle w:val="a0"/>
        <w:rPr>
          <w:rFonts w:hint="cs"/>
          <w:rtl/>
        </w:rPr>
      </w:pPr>
      <w:r>
        <w:rPr>
          <w:rFonts w:hint="cs"/>
          <w:rtl/>
        </w:rPr>
        <w:t xml:space="preserve">אמרתי לך שתפנה לחבר הכנסת צבי הנדל, שהוא סגן שר החינוך ותדבר אתו. זאת היתה התשובה שלי. </w:t>
      </w:r>
    </w:p>
    <w:p w14:paraId="5084D8B6" w14:textId="77777777" w:rsidR="00000000" w:rsidRDefault="00E01313">
      <w:pPr>
        <w:pStyle w:val="a0"/>
        <w:rPr>
          <w:rFonts w:hint="cs"/>
          <w:rtl/>
        </w:rPr>
      </w:pPr>
    </w:p>
    <w:p w14:paraId="137A91E4" w14:textId="77777777" w:rsidR="00000000" w:rsidRDefault="00E01313">
      <w:pPr>
        <w:pStyle w:val="af0"/>
        <w:rPr>
          <w:rtl/>
        </w:rPr>
      </w:pPr>
      <w:r>
        <w:rPr>
          <w:rFonts w:hint="eastAsia"/>
          <w:rtl/>
        </w:rPr>
        <w:t>יצחק</w:t>
      </w:r>
      <w:r>
        <w:rPr>
          <w:rtl/>
        </w:rPr>
        <w:t xml:space="preserve"> כהן (ש"ס):</w:t>
      </w:r>
    </w:p>
    <w:p w14:paraId="603B8E26" w14:textId="77777777" w:rsidR="00000000" w:rsidRDefault="00E01313">
      <w:pPr>
        <w:pStyle w:val="a0"/>
        <w:rPr>
          <w:rFonts w:hint="cs"/>
          <w:rtl/>
        </w:rPr>
      </w:pPr>
    </w:p>
    <w:p w14:paraId="67C93C17" w14:textId="77777777" w:rsidR="00000000" w:rsidRDefault="00E01313">
      <w:pPr>
        <w:pStyle w:val="a0"/>
        <w:rPr>
          <w:rFonts w:hint="cs"/>
          <w:rtl/>
        </w:rPr>
      </w:pPr>
      <w:r>
        <w:rPr>
          <w:rFonts w:hint="cs"/>
          <w:rtl/>
        </w:rPr>
        <w:t xml:space="preserve">מה צבי הנדל אשם? </w:t>
      </w:r>
    </w:p>
    <w:p w14:paraId="2E133AF6" w14:textId="77777777" w:rsidR="00000000" w:rsidRDefault="00E01313">
      <w:pPr>
        <w:pStyle w:val="a0"/>
        <w:rPr>
          <w:rFonts w:hint="cs"/>
          <w:rtl/>
        </w:rPr>
      </w:pPr>
    </w:p>
    <w:p w14:paraId="32C9CBD4" w14:textId="77777777" w:rsidR="00000000" w:rsidRDefault="00E01313">
      <w:pPr>
        <w:pStyle w:val="af1"/>
        <w:rPr>
          <w:rtl/>
        </w:rPr>
      </w:pPr>
      <w:r>
        <w:rPr>
          <w:rtl/>
        </w:rPr>
        <w:t>היו"ר אתי לבני:</w:t>
      </w:r>
    </w:p>
    <w:p w14:paraId="029D6367" w14:textId="77777777" w:rsidR="00000000" w:rsidRDefault="00E01313">
      <w:pPr>
        <w:pStyle w:val="a0"/>
        <w:rPr>
          <w:rtl/>
        </w:rPr>
      </w:pPr>
    </w:p>
    <w:p w14:paraId="6AFB22A8" w14:textId="77777777" w:rsidR="00000000" w:rsidRDefault="00E01313">
      <w:pPr>
        <w:pStyle w:val="a0"/>
        <w:rPr>
          <w:rFonts w:hint="cs"/>
          <w:rtl/>
        </w:rPr>
      </w:pPr>
      <w:r>
        <w:rPr>
          <w:rFonts w:hint="cs"/>
          <w:rtl/>
        </w:rPr>
        <w:t xml:space="preserve">חבר הכנסת כהן, מכסתך תמה. </w:t>
      </w:r>
    </w:p>
    <w:p w14:paraId="3F6D88BC" w14:textId="77777777" w:rsidR="00000000" w:rsidRDefault="00E01313">
      <w:pPr>
        <w:pStyle w:val="a0"/>
        <w:rPr>
          <w:rFonts w:hint="cs"/>
          <w:rtl/>
        </w:rPr>
      </w:pPr>
    </w:p>
    <w:p w14:paraId="68236EE2" w14:textId="77777777" w:rsidR="00000000" w:rsidRDefault="00E01313">
      <w:pPr>
        <w:pStyle w:val="-"/>
        <w:rPr>
          <w:rtl/>
        </w:rPr>
      </w:pPr>
      <w:bookmarkStart w:id="473" w:name="FS000000765T28_01_2004_15_56_28C"/>
      <w:bookmarkEnd w:id="473"/>
      <w:r>
        <w:rPr>
          <w:rtl/>
        </w:rPr>
        <w:t>סגן שר במשרד ראש הממשלה יצחק לוי:</w:t>
      </w:r>
    </w:p>
    <w:p w14:paraId="3261C518" w14:textId="77777777" w:rsidR="00000000" w:rsidRDefault="00E01313">
      <w:pPr>
        <w:pStyle w:val="a0"/>
        <w:rPr>
          <w:rtl/>
        </w:rPr>
      </w:pPr>
    </w:p>
    <w:p w14:paraId="6BD30042" w14:textId="77777777" w:rsidR="00000000" w:rsidRDefault="00E01313">
      <w:pPr>
        <w:pStyle w:val="a0"/>
        <w:rPr>
          <w:rFonts w:hint="cs"/>
          <w:rtl/>
        </w:rPr>
      </w:pPr>
      <w:r>
        <w:rPr>
          <w:rFonts w:hint="cs"/>
          <w:rtl/>
        </w:rPr>
        <w:t>ל</w:t>
      </w:r>
      <w:r>
        <w:rPr>
          <w:rFonts w:hint="cs"/>
          <w:rtl/>
        </w:rPr>
        <w:t xml:space="preserve">כן, כל מה שאמרתי הבוקר היה מדויק. </w:t>
      </w:r>
    </w:p>
    <w:p w14:paraId="18BDDC50" w14:textId="77777777" w:rsidR="00000000" w:rsidRDefault="00E01313">
      <w:pPr>
        <w:pStyle w:val="a0"/>
        <w:rPr>
          <w:rFonts w:hint="cs"/>
          <w:rtl/>
        </w:rPr>
      </w:pPr>
    </w:p>
    <w:p w14:paraId="46B9B81D" w14:textId="77777777" w:rsidR="00000000" w:rsidRDefault="00E01313">
      <w:pPr>
        <w:pStyle w:val="af0"/>
        <w:rPr>
          <w:rtl/>
        </w:rPr>
      </w:pPr>
      <w:r>
        <w:rPr>
          <w:rFonts w:hint="eastAsia"/>
          <w:rtl/>
        </w:rPr>
        <w:t>יצחק</w:t>
      </w:r>
      <w:r>
        <w:rPr>
          <w:rtl/>
        </w:rPr>
        <w:t xml:space="preserve"> כהן (ש"ס):</w:t>
      </w:r>
    </w:p>
    <w:p w14:paraId="5DD8FC36" w14:textId="77777777" w:rsidR="00000000" w:rsidRDefault="00E01313">
      <w:pPr>
        <w:pStyle w:val="a0"/>
        <w:rPr>
          <w:rFonts w:hint="cs"/>
          <w:rtl/>
        </w:rPr>
      </w:pPr>
    </w:p>
    <w:p w14:paraId="68508EFD" w14:textId="77777777" w:rsidR="00000000" w:rsidRDefault="00E01313">
      <w:pPr>
        <w:pStyle w:val="a0"/>
        <w:rPr>
          <w:rFonts w:hint="cs"/>
          <w:rtl/>
        </w:rPr>
      </w:pPr>
      <w:r>
        <w:rPr>
          <w:rFonts w:hint="cs"/>
          <w:rtl/>
        </w:rPr>
        <w:t>תסתכל ותראה איך פורז צוחק עליך. תראה מה קרה למפד"ל, מחקתם 50 שנה - - -</w:t>
      </w:r>
    </w:p>
    <w:p w14:paraId="758A64E9" w14:textId="77777777" w:rsidR="00000000" w:rsidRDefault="00E01313">
      <w:pPr>
        <w:pStyle w:val="a0"/>
        <w:rPr>
          <w:rFonts w:hint="cs"/>
          <w:rtl/>
        </w:rPr>
      </w:pPr>
    </w:p>
    <w:p w14:paraId="594E3927" w14:textId="77777777" w:rsidR="00000000" w:rsidRDefault="00E01313">
      <w:pPr>
        <w:pStyle w:val="af1"/>
        <w:rPr>
          <w:rtl/>
        </w:rPr>
      </w:pPr>
      <w:r>
        <w:rPr>
          <w:rtl/>
        </w:rPr>
        <w:t>היו"ר אתי לבני:</w:t>
      </w:r>
    </w:p>
    <w:p w14:paraId="28F36669" w14:textId="77777777" w:rsidR="00000000" w:rsidRDefault="00E01313">
      <w:pPr>
        <w:pStyle w:val="a0"/>
        <w:rPr>
          <w:rtl/>
        </w:rPr>
      </w:pPr>
    </w:p>
    <w:p w14:paraId="1CAC8A6F" w14:textId="77777777" w:rsidR="00000000" w:rsidRDefault="00E01313">
      <w:pPr>
        <w:pStyle w:val="a0"/>
        <w:rPr>
          <w:rFonts w:hint="cs"/>
          <w:rtl/>
        </w:rPr>
      </w:pPr>
      <w:r>
        <w:rPr>
          <w:rFonts w:hint="cs"/>
          <w:rtl/>
        </w:rPr>
        <w:t>כבוד סגן השר, אולי פשוט לא נענה וזהו?</w:t>
      </w:r>
    </w:p>
    <w:p w14:paraId="22479852" w14:textId="77777777" w:rsidR="00000000" w:rsidRDefault="00E01313">
      <w:pPr>
        <w:pStyle w:val="a0"/>
        <w:rPr>
          <w:rFonts w:hint="cs"/>
          <w:rtl/>
        </w:rPr>
      </w:pPr>
    </w:p>
    <w:p w14:paraId="2FAB4D05" w14:textId="77777777" w:rsidR="00000000" w:rsidRDefault="00E01313">
      <w:pPr>
        <w:pStyle w:val="-"/>
        <w:rPr>
          <w:rtl/>
        </w:rPr>
      </w:pPr>
      <w:bookmarkStart w:id="474" w:name="FS000000765T28_01_2004_15_56_48C"/>
      <w:bookmarkEnd w:id="474"/>
      <w:r>
        <w:rPr>
          <w:rtl/>
        </w:rPr>
        <w:t>סגן שר במשרד ראש הממשלה יצחק לוי:</w:t>
      </w:r>
    </w:p>
    <w:p w14:paraId="59B67A61" w14:textId="77777777" w:rsidR="00000000" w:rsidRDefault="00E01313">
      <w:pPr>
        <w:pStyle w:val="a0"/>
        <w:rPr>
          <w:rtl/>
        </w:rPr>
      </w:pPr>
    </w:p>
    <w:p w14:paraId="4881B29B" w14:textId="77777777" w:rsidR="00000000" w:rsidRDefault="00E01313">
      <w:pPr>
        <w:pStyle w:val="a0"/>
        <w:rPr>
          <w:rFonts w:hint="cs"/>
          <w:rtl/>
        </w:rPr>
      </w:pPr>
      <w:r>
        <w:rPr>
          <w:rFonts w:hint="cs"/>
          <w:rtl/>
        </w:rPr>
        <w:t>לא, אני רוצה לענות, אבל אני רוצה שתשתיקי</w:t>
      </w:r>
      <w:r>
        <w:rPr>
          <w:rFonts w:hint="cs"/>
          <w:rtl/>
        </w:rPr>
        <w:t xml:space="preserve"> אותו או שתוציאי אותו. </w:t>
      </w:r>
    </w:p>
    <w:p w14:paraId="32ADB635" w14:textId="77777777" w:rsidR="00000000" w:rsidRDefault="00E01313">
      <w:pPr>
        <w:pStyle w:val="a0"/>
        <w:rPr>
          <w:rFonts w:hint="cs"/>
          <w:rtl/>
        </w:rPr>
      </w:pPr>
    </w:p>
    <w:p w14:paraId="4D33D72F" w14:textId="77777777" w:rsidR="00000000" w:rsidRDefault="00E01313">
      <w:pPr>
        <w:pStyle w:val="af1"/>
        <w:rPr>
          <w:rtl/>
        </w:rPr>
      </w:pPr>
      <w:r>
        <w:rPr>
          <w:rtl/>
        </w:rPr>
        <w:t>היו"ר אתי לבני:</w:t>
      </w:r>
    </w:p>
    <w:p w14:paraId="58D30E4C" w14:textId="77777777" w:rsidR="00000000" w:rsidRDefault="00E01313">
      <w:pPr>
        <w:pStyle w:val="a0"/>
        <w:rPr>
          <w:rtl/>
        </w:rPr>
      </w:pPr>
    </w:p>
    <w:p w14:paraId="33D86CDA" w14:textId="77777777" w:rsidR="00000000" w:rsidRDefault="00E01313">
      <w:pPr>
        <w:pStyle w:val="a0"/>
        <w:rPr>
          <w:rFonts w:hint="cs"/>
          <w:rtl/>
        </w:rPr>
      </w:pPr>
      <w:r>
        <w:rPr>
          <w:rFonts w:hint="cs"/>
          <w:rtl/>
        </w:rPr>
        <w:t xml:space="preserve">אני משתיקה אותו, אבל הוא מתפרץ. </w:t>
      </w:r>
    </w:p>
    <w:p w14:paraId="10D4A89C" w14:textId="77777777" w:rsidR="00000000" w:rsidRDefault="00E01313">
      <w:pPr>
        <w:pStyle w:val="a0"/>
        <w:rPr>
          <w:rFonts w:hint="cs"/>
          <w:rtl/>
        </w:rPr>
      </w:pPr>
    </w:p>
    <w:p w14:paraId="4955321A" w14:textId="77777777" w:rsidR="00000000" w:rsidRDefault="00E01313">
      <w:pPr>
        <w:pStyle w:val="-"/>
        <w:rPr>
          <w:rtl/>
        </w:rPr>
      </w:pPr>
      <w:bookmarkStart w:id="475" w:name="FS000000765T28_01_2004_16_45_43C"/>
      <w:bookmarkEnd w:id="475"/>
      <w:r>
        <w:rPr>
          <w:rtl/>
        </w:rPr>
        <w:t>סגן שר במשרד ראש הממשלה יצחק לוי:</w:t>
      </w:r>
    </w:p>
    <w:p w14:paraId="646FE995" w14:textId="77777777" w:rsidR="00000000" w:rsidRDefault="00E01313">
      <w:pPr>
        <w:pStyle w:val="a0"/>
        <w:rPr>
          <w:rtl/>
        </w:rPr>
      </w:pPr>
    </w:p>
    <w:p w14:paraId="3460E6AD" w14:textId="77777777" w:rsidR="00000000" w:rsidRDefault="00E01313">
      <w:pPr>
        <w:pStyle w:val="a0"/>
        <w:rPr>
          <w:rFonts w:hint="cs"/>
          <w:rtl/>
        </w:rPr>
      </w:pPr>
      <w:r>
        <w:rPr>
          <w:rFonts w:hint="cs"/>
          <w:rtl/>
        </w:rPr>
        <w:t xml:space="preserve">אז תוציאי אותו. את יכולה גם להוציא אותו. אי-אפשר לתת לחבר כנסת להשתלט על מה שקורה במליאה, זה פשוט בלתי אפשרי. </w:t>
      </w:r>
    </w:p>
    <w:p w14:paraId="047E43C2" w14:textId="77777777" w:rsidR="00000000" w:rsidRDefault="00E01313">
      <w:pPr>
        <w:pStyle w:val="a0"/>
        <w:rPr>
          <w:rFonts w:hint="cs"/>
          <w:rtl/>
        </w:rPr>
      </w:pPr>
    </w:p>
    <w:p w14:paraId="7AFA12D5" w14:textId="77777777" w:rsidR="00000000" w:rsidRDefault="00E01313">
      <w:pPr>
        <w:pStyle w:val="af1"/>
        <w:rPr>
          <w:rtl/>
        </w:rPr>
      </w:pPr>
      <w:r>
        <w:rPr>
          <w:rtl/>
        </w:rPr>
        <w:t>היו"ר אתי לבני:</w:t>
      </w:r>
    </w:p>
    <w:p w14:paraId="66B17FC5" w14:textId="77777777" w:rsidR="00000000" w:rsidRDefault="00E01313">
      <w:pPr>
        <w:pStyle w:val="a0"/>
        <w:rPr>
          <w:rtl/>
        </w:rPr>
      </w:pPr>
    </w:p>
    <w:p w14:paraId="427F954A" w14:textId="77777777" w:rsidR="00000000" w:rsidRDefault="00E01313">
      <w:pPr>
        <w:pStyle w:val="a0"/>
        <w:rPr>
          <w:rFonts w:hint="cs"/>
          <w:rtl/>
        </w:rPr>
      </w:pPr>
      <w:r>
        <w:rPr>
          <w:rFonts w:hint="cs"/>
          <w:rtl/>
        </w:rPr>
        <w:t>חבר הכנסת כהן, א</w:t>
      </w:r>
      <w:r>
        <w:rPr>
          <w:rFonts w:hint="cs"/>
          <w:rtl/>
        </w:rPr>
        <w:t xml:space="preserve">ני קוראת אותך לסדר פעם ראשונה. סגן השר מבקש להשיב. </w:t>
      </w:r>
    </w:p>
    <w:p w14:paraId="338F00DD" w14:textId="77777777" w:rsidR="00000000" w:rsidRDefault="00E01313">
      <w:pPr>
        <w:pStyle w:val="a0"/>
        <w:rPr>
          <w:rFonts w:hint="cs"/>
          <w:rtl/>
        </w:rPr>
      </w:pPr>
    </w:p>
    <w:p w14:paraId="1020F4FB" w14:textId="77777777" w:rsidR="00000000" w:rsidRDefault="00E01313">
      <w:pPr>
        <w:pStyle w:val="af0"/>
        <w:rPr>
          <w:rtl/>
        </w:rPr>
      </w:pPr>
      <w:r>
        <w:rPr>
          <w:rFonts w:hint="eastAsia"/>
          <w:rtl/>
        </w:rPr>
        <w:t>ישראל</w:t>
      </w:r>
      <w:r>
        <w:rPr>
          <w:rtl/>
        </w:rPr>
        <w:t xml:space="preserve"> אייכלר (יהדות התורה):</w:t>
      </w:r>
    </w:p>
    <w:p w14:paraId="5B62FABA" w14:textId="77777777" w:rsidR="00000000" w:rsidRDefault="00E01313">
      <w:pPr>
        <w:pStyle w:val="a0"/>
        <w:rPr>
          <w:rFonts w:hint="cs"/>
          <w:rtl/>
        </w:rPr>
      </w:pPr>
    </w:p>
    <w:p w14:paraId="7F399E96" w14:textId="77777777" w:rsidR="00000000" w:rsidRDefault="00E01313">
      <w:pPr>
        <w:pStyle w:val="a0"/>
        <w:rPr>
          <w:rFonts w:hint="cs"/>
          <w:rtl/>
        </w:rPr>
      </w:pPr>
      <w:r>
        <w:rPr>
          <w:rFonts w:hint="cs"/>
          <w:rtl/>
        </w:rPr>
        <w:t>סגן השר של איזה משרד?</w:t>
      </w:r>
    </w:p>
    <w:p w14:paraId="6085EBB5" w14:textId="77777777" w:rsidR="00000000" w:rsidRDefault="00E01313">
      <w:pPr>
        <w:pStyle w:val="a0"/>
        <w:rPr>
          <w:rFonts w:hint="cs"/>
          <w:rtl/>
        </w:rPr>
      </w:pPr>
    </w:p>
    <w:p w14:paraId="0CB06B7A" w14:textId="77777777" w:rsidR="00000000" w:rsidRDefault="00E01313">
      <w:pPr>
        <w:pStyle w:val="af1"/>
        <w:rPr>
          <w:rtl/>
        </w:rPr>
      </w:pPr>
      <w:r>
        <w:rPr>
          <w:rtl/>
        </w:rPr>
        <w:t>היו"ר אתי לבני:</w:t>
      </w:r>
    </w:p>
    <w:p w14:paraId="6717F04C" w14:textId="77777777" w:rsidR="00000000" w:rsidRDefault="00E01313">
      <w:pPr>
        <w:pStyle w:val="a0"/>
        <w:rPr>
          <w:rtl/>
        </w:rPr>
      </w:pPr>
    </w:p>
    <w:p w14:paraId="1C6A90AB" w14:textId="77777777" w:rsidR="00000000" w:rsidRDefault="00E01313">
      <w:pPr>
        <w:pStyle w:val="a0"/>
        <w:rPr>
          <w:rFonts w:hint="cs"/>
          <w:rtl/>
        </w:rPr>
      </w:pPr>
      <w:r>
        <w:rPr>
          <w:rFonts w:hint="cs"/>
          <w:rtl/>
        </w:rPr>
        <w:t xml:space="preserve">אני קוראת אותך לסדר, חבר הכנסת אייכלר. </w:t>
      </w:r>
    </w:p>
    <w:p w14:paraId="3F3CA9AB" w14:textId="77777777" w:rsidR="00000000" w:rsidRDefault="00E01313">
      <w:pPr>
        <w:pStyle w:val="a0"/>
        <w:rPr>
          <w:rFonts w:hint="cs"/>
          <w:rtl/>
        </w:rPr>
      </w:pPr>
    </w:p>
    <w:p w14:paraId="1545CBC8" w14:textId="77777777" w:rsidR="00000000" w:rsidRDefault="00E01313">
      <w:pPr>
        <w:pStyle w:val="-"/>
        <w:rPr>
          <w:rtl/>
        </w:rPr>
      </w:pPr>
      <w:bookmarkStart w:id="476" w:name="FS000000765T28_01_2004_15_57_08C"/>
      <w:bookmarkStart w:id="477" w:name="FS000000765T28_01_2004_15_57_24C"/>
      <w:bookmarkEnd w:id="476"/>
      <w:bookmarkEnd w:id="477"/>
      <w:r>
        <w:rPr>
          <w:rtl/>
        </w:rPr>
        <w:t>סגן שר במשרד ראש הממשלה יצחק לוי:</w:t>
      </w:r>
    </w:p>
    <w:p w14:paraId="31A77626" w14:textId="77777777" w:rsidR="00000000" w:rsidRDefault="00E01313">
      <w:pPr>
        <w:pStyle w:val="a0"/>
        <w:rPr>
          <w:rtl/>
        </w:rPr>
      </w:pPr>
    </w:p>
    <w:p w14:paraId="006C5604" w14:textId="77777777" w:rsidR="00000000" w:rsidRDefault="00E01313">
      <w:pPr>
        <w:pStyle w:val="a0"/>
        <w:rPr>
          <w:rFonts w:hint="cs"/>
          <w:rtl/>
        </w:rPr>
      </w:pPr>
      <w:r>
        <w:rPr>
          <w:rFonts w:hint="cs"/>
          <w:rtl/>
        </w:rPr>
        <w:t>חבר הכנסת יצחק כהן, כל מה שאמרתי לפרוטוקול היה מדויק לגמרי</w:t>
      </w:r>
      <w:r>
        <w:rPr>
          <w:rFonts w:hint="cs"/>
          <w:rtl/>
        </w:rPr>
        <w:t xml:space="preserve">. אין שום מלה שם שאינה מדויקת. אני אמרתי לך לגבי הבטחת הכנסה ולגבי הישיבות, שתשאל את חבר הכנסת הנדל. </w:t>
      </w:r>
    </w:p>
    <w:p w14:paraId="572C927F" w14:textId="77777777" w:rsidR="00000000" w:rsidRDefault="00E01313">
      <w:pPr>
        <w:pStyle w:val="a0"/>
        <w:rPr>
          <w:rFonts w:hint="cs"/>
          <w:rtl/>
        </w:rPr>
      </w:pPr>
    </w:p>
    <w:p w14:paraId="63FCF112" w14:textId="77777777" w:rsidR="00000000" w:rsidRDefault="00E01313">
      <w:pPr>
        <w:pStyle w:val="af0"/>
        <w:rPr>
          <w:rtl/>
        </w:rPr>
      </w:pPr>
      <w:r>
        <w:rPr>
          <w:rFonts w:hint="eastAsia"/>
          <w:rtl/>
        </w:rPr>
        <w:t>יצחק</w:t>
      </w:r>
      <w:r>
        <w:rPr>
          <w:rtl/>
        </w:rPr>
        <w:t xml:space="preserve"> כהן (ש"ס):</w:t>
      </w:r>
    </w:p>
    <w:p w14:paraId="79B92A29" w14:textId="77777777" w:rsidR="00000000" w:rsidRDefault="00E01313">
      <w:pPr>
        <w:pStyle w:val="a0"/>
        <w:rPr>
          <w:rFonts w:hint="cs"/>
          <w:rtl/>
        </w:rPr>
      </w:pPr>
    </w:p>
    <w:p w14:paraId="4F9352F1" w14:textId="77777777" w:rsidR="00000000" w:rsidRDefault="00E01313">
      <w:pPr>
        <w:pStyle w:val="a0"/>
        <w:rPr>
          <w:rFonts w:hint="cs"/>
          <w:rtl/>
        </w:rPr>
      </w:pPr>
      <w:r>
        <w:rPr>
          <w:rFonts w:hint="cs"/>
          <w:rtl/>
        </w:rPr>
        <w:t xml:space="preserve">שאלתי אותו. </w:t>
      </w:r>
    </w:p>
    <w:p w14:paraId="61E1BEB1" w14:textId="77777777" w:rsidR="00000000" w:rsidRDefault="00E01313">
      <w:pPr>
        <w:pStyle w:val="a0"/>
        <w:rPr>
          <w:rFonts w:hint="cs"/>
          <w:rtl/>
        </w:rPr>
      </w:pPr>
    </w:p>
    <w:p w14:paraId="2C5D6FA8" w14:textId="77777777" w:rsidR="00000000" w:rsidRDefault="00E01313">
      <w:pPr>
        <w:pStyle w:val="-"/>
        <w:rPr>
          <w:rtl/>
        </w:rPr>
      </w:pPr>
      <w:bookmarkStart w:id="478" w:name="FS000000765T28_01_2004_15_57_48C"/>
      <w:bookmarkEnd w:id="478"/>
      <w:r>
        <w:rPr>
          <w:rtl/>
        </w:rPr>
        <w:t>סגן שר במשרד ראש הממשלה יצחק לוי:</w:t>
      </w:r>
    </w:p>
    <w:p w14:paraId="17915454" w14:textId="77777777" w:rsidR="00000000" w:rsidRDefault="00E01313">
      <w:pPr>
        <w:pStyle w:val="a0"/>
        <w:rPr>
          <w:rtl/>
        </w:rPr>
      </w:pPr>
    </w:p>
    <w:p w14:paraId="3D5CDB41" w14:textId="77777777" w:rsidR="00000000" w:rsidRDefault="00E01313">
      <w:pPr>
        <w:pStyle w:val="a0"/>
        <w:rPr>
          <w:rFonts w:hint="cs"/>
          <w:rtl/>
        </w:rPr>
      </w:pPr>
      <w:r>
        <w:rPr>
          <w:rFonts w:hint="cs"/>
          <w:rtl/>
        </w:rPr>
        <w:t>ואכן שאלת, אז אני לא יודע מה הוא השיב, אבל לפחות - - -</w:t>
      </w:r>
    </w:p>
    <w:p w14:paraId="2E54240E" w14:textId="77777777" w:rsidR="00000000" w:rsidRDefault="00E01313">
      <w:pPr>
        <w:pStyle w:val="a0"/>
        <w:rPr>
          <w:rFonts w:hint="cs"/>
          <w:rtl/>
        </w:rPr>
      </w:pPr>
    </w:p>
    <w:p w14:paraId="6CF805F3" w14:textId="77777777" w:rsidR="00000000" w:rsidRDefault="00E01313">
      <w:pPr>
        <w:pStyle w:val="af0"/>
        <w:rPr>
          <w:rtl/>
        </w:rPr>
      </w:pPr>
      <w:r>
        <w:rPr>
          <w:rFonts w:hint="eastAsia"/>
          <w:rtl/>
        </w:rPr>
        <w:t>יצחק</w:t>
      </w:r>
      <w:r>
        <w:rPr>
          <w:rtl/>
        </w:rPr>
        <w:t xml:space="preserve"> כהן (ש"ס):</w:t>
      </w:r>
    </w:p>
    <w:p w14:paraId="02092574" w14:textId="77777777" w:rsidR="00000000" w:rsidRDefault="00E01313">
      <w:pPr>
        <w:pStyle w:val="a0"/>
        <w:rPr>
          <w:rFonts w:hint="cs"/>
          <w:rtl/>
        </w:rPr>
      </w:pPr>
    </w:p>
    <w:p w14:paraId="33EE9574" w14:textId="77777777" w:rsidR="00000000" w:rsidRDefault="00E01313">
      <w:pPr>
        <w:pStyle w:val="a0"/>
        <w:rPr>
          <w:rFonts w:hint="cs"/>
          <w:rtl/>
        </w:rPr>
      </w:pPr>
      <w:r>
        <w:rPr>
          <w:rFonts w:hint="cs"/>
          <w:rtl/>
        </w:rPr>
        <w:t>- - -</w:t>
      </w:r>
    </w:p>
    <w:p w14:paraId="62E85377" w14:textId="77777777" w:rsidR="00000000" w:rsidRDefault="00E01313">
      <w:pPr>
        <w:pStyle w:val="a0"/>
        <w:rPr>
          <w:rFonts w:hint="cs"/>
          <w:rtl/>
        </w:rPr>
      </w:pPr>
    </w:p>
    <w:p w14:paraId="05D6E249" w14:textId="77777777" w:rsidR="00000000" w:rsidRDefault="00E01313">
      <w:pPr>
        <w:pStyle w:val="af1"/>
        <w:rPr>
          <w:rtl/>
        </w:rPr>
      </w:pPr>
      <w:r>
        <w:rPr>
          <w:rtl/>
        </w:rPr>
        <w:t>היו"ר א</w:t>
      </w:r>
      <w:r>
        <w:rPr>
          <w:rtl/>
        </w:rPr>
        <w:t>תי לבני:</w:t>
      </w:r>
    </w:p>
    <w:p w14:paraId="1FB3CD22" w14:textId="77777777" w:rsidR="00000000" w:rsidRDefault="00E01313">
      <w:pPr>
        <w:pStyle w:val="a0"/>
        <w:rPr>
          <w:rtl/>
        </w:rPr>
      </w:pPr>
    </w:p>
    <w:p w14:paraId="4FD1572F" w14:textId="77777777" w:rsidR="00000000" w:rsidRDefault="00E01313">
      <w:pPr>
        <w:pStyle w:val="a0"/>
        <w:rPr>
          <w:rFonts w:hint="cs"/>
          <w:rtl/>
        </w:rPr>
      </w:pPr>
      <w:r>
        <w:rPr>
          <w:rFonts w:hint="cs"/>
          <w:rtl/>
        </w:rPr>
        <w:t xml:space="preserve">חבר הכנסת כהן, פעם שנייה. פעם שלישית אני אוציא אותך. </w:t>
      </w:r>
    </w:p>
    <w:p w14:paraId="2D0A8B01" w14:textId="77777777" w:rsidR="00000000" w:rsidRDefault="00E01313">
      <w:pPr>
        <w:pStyle w:val="a0"/>
        <w:rPr>
          <w:rFonts w:hint="cs"/>
          <w:rtl/>
        </w:rPr>
      </w:pPr>
    </w:p>
    <w:p w14:paraId="0883728B" w14:textId="77777777" w:rsidR="00000000" w:rsidRDefault="00E01313">
      <w:pPr>
        <w:pStyle w:val="af0"/>
        <w:rPr>
          <w:rtl/>
        </w:rPr>
      </w:pPr>
      <w:r>
        <w:rPr>
          <w:rFonts w:hint="eastAsia"/>
          <w:rtl/>
        </w:rPr>
        <w:t>יצחק</w:t>
      </w:r>
      <w:r>
        <w:rPr>
          <w:rtl/>
        </w:rPr>
        <w:t xml:space="preserve"> כהן (ש"ס):</w:t>
      </w:r>
    </w:p>
    <w:p w14:paraId="35CDF56B" w14:textId="77777777" w:rsidR="00000000" w:rsidRDefault="00E01313">
      <w:pPr>
        <w:pStyle w:val="a0"/>
        <w:rPr>
          <w:rFonts w:hint="cs"/>
          <w:rtl/>
        </w:rPr>
      </w:pPr>
    </w:p>
    <w:p w14:paraId="394CE92E" w14:textId="77777777" w:rsidR="00000000" w:rsidRDefault="00E01313">
      <w:pPr>
        <w:pStyle w:val="a0"/>
        <w:rPr>
          <w:rFonts w:hint="cs"/>
          <w:rtl/>
        </w:rPr>
      </w:pPr>
      <w:r>
        <w:rPr>
          <w:rFonts w:hint="cs"/>
          <w:rtl/>
        </w:rPr>
        <w:t xml:space="preserve">אני רק מסביר לו, הוא שואל. </w:t>
      </w:r>
    </w:p>
    <w:p w14:paraId="569A6559" w14:textId="77777777" w:rsidR="00000000" w:rsidRDefault="00E01313">
      <w:pPr>
        <w:pStyle w:val="af1"/>
        <w:rPr>
          <w:rFonts w:hint="cs"/>
          <w:rtl/>
        </w:rPr>
      </w:pPr>
    </w:p>
    <w:p w14:paraId="7C2EE6CA" w14:textId="77777777" w:rsidR="00000000" w:rsidRDefault="00E01313">
      <w:pPr>
        <w:pStyle w:val="af1"/>
        <w:rPr>
          <w:rtl/>
        </w:rPr>
      </w:pPr>
      <w:r>
        <w:rPr>
          <w:rFonts w:hint="eastAsia"/>
          <w:rtl/>
        </w:rPr>
        <w:t>היו</w:t>
      </w:r>
      <w:r>
        <w:rPr>
          <w:rtl/>
        </w:rPr>
        <w:t>"ר אתי לבני:</w:t>
      </w:r>
    </w:p>
    <w:p w14:paraId="2E58BCF5" w14:textId="77777777" w:rsidR="00000000" w:rsidRDefault="00E01313">
      <w:pPr>
        <w:pStyle w:val="a0"/>
        <w:rPr>
          <w:rFonts w:hint="cs"/>
          <w:rtl/>
        </w:rPr>
      </w:pPr>
    </w:p>
    <w:p w14:paraId="1D55DA4C" w14:textId="77777777" w:rsidR="00000000" w:rsidRDefault="00E01313">
      <w:pPr>
        <w:pStyle w:val="a0"/>
        <w:rPr>
          <w:rFonts w:hint="cs"/>
          <w:rtl/>
        </w:rPr>
      </w:pPr>
      <w:r>
        <w:rPr>
          <w:rFonts w:hint="cs"/>
          <w:rtl/>
        </w:rPr>
        <w:t xml:space="preserve">הוא מבין, תודה רבה. </w:t>
      </w:r>
    </w:p>
    <w:p w14:paraId="01A4608B" w14:textId="77777777" w:rsidR="00000000" w:rsidRDefault="00E01313">
      <w:pPr>
        <w:pStyle w:val="a0"/>
        <w:rPr>
          <w:rFonts w:hint="cs"/>
          <w:rtl/>
        </w:rPr>
      </w:pPr>
    </w:p>
    <w:p w14:paraId="1A185A30" w14:textId="77777777" w:rsidR="00000000" w:rsidRDefault="00E01313">
      <w:pPr>
        <w:pStyle w:val="-"/>
        <w:rPr>
          <w:rtl/>
        </w:rPr>
      </w:pPr>
      <w:bookmarkStart w:id="479" w:name="FS000000765T28_01_2004_16_48_18C"/>
      <w:bookmarkEnd w:id="479"/>
      <w:r>
        <w:rPr>
          <w:rtl/>
        </w:rPr>
        <w:t>סגן שר במשרד ראש הממשלה יצחק לוי:</w:t>
      </w:r>
    </w:p>
    <w:p w14:paraId="3348A4ED" w14:textId="77777777" w:rsidR="00000000" w:rsidRDefault="00E01313">
      <w:pPr>
        <w:pStyle w:val="a0"/>
        <w:rPr>
          <w:rtl/>
        </w:rPr>
      </w:pPr>
    </w:p>
    <w:p w14:paraId="04EBF400" w14:textId="77777777" w:rsidR="00000000" w:rsidRDefault="00E01313">
      <w:pPr>
        <w:pStyle w:val="a0"/>
        <w:rPr>
          <w:rFonts w:hint="cs"/>
          <w:rtl/>
        </w:rPr>
      </w:pPr>
      <w:r>
        <w:rPr>
          <w:rFonts w:hint="cs"/>
          <w:rtl/>
        </w:rPr>
        <w:t>ממש לא שאלתי אותך, כנראה אתה לא שומע טוב. אני אמרתי לך לפנות לחבר הכנסת</w:t>
      </w:r>
      <w:r>
        <w:rPr>
          <w:rFonts w:hint="cs"/>
          <w:rtl/>
        </w:rPr>
        <w:t xml:space="preserve"> הנדל, והוא ישיב מה שהוא ישיב לך. </w:t>
      </w:r>
    </w:p>
    <w:p w14:paraId="6AFC624D" w14:textId="77777777" w:rsidR="00000000" w:rsidRDefault="00E01313">
      <w:pPr>
        <w:pStyle w:val="a0"/>
        <w:rPr>
          <w:rFonts w:hint="cs"/>
          <w:rtl/>
        </w:rPr>
      </w:pPr>
    </w:p>
    <w:p w14:paraId="6F54124D" w14:textId="77777777" w:rsidR="00000000" w:rsidRDefault="00E01313">
      <w:pPr>
        <w:pStyle w:val="af0"/>
        <w:rPr>
          <w:rtl/>
        </w:rPr>
      </w:pPr>
      <w:r>
        <w:rPr>
          <w:rFonts w:hint="eastAsia"/>
          <w:rtl/>
        </w:rPr>
        <w:t>ישראל</w:t>
      </w:r>
      <w:r>
        <w:rPr>
          <w:rtl/>
        </w:rPr>
        <w:t xml:space="preserve"> אייכלר (יהדות התורה):</w:t>
      </w:r>
    </w:p>
    <w:p w14:paraId="074F12FB" w14:textId="77777777" w:rsidR="00000000" w:rsidRDefault="00E01313">
      <w:pPr>
        <w:pStyle w:val="a0"/>
        <w:rPr>
          <w:rFonts w:hint="cs"/>
          <w:rtl/>
        </w:rPr>
      </w:pPr>
    </w:p>
    <w:p w14:paraId="7F97D629" w14:textId="77777777" w:rsidR="00000000" w:rsidRDefault="00E01313">
      <w:pPr>
        <w:pStyle w:val="a0"/>
        <w:rPr>
          <w:rFonts w:hint="cs"/>
          <w:rtl/>
        </w:rPr>
      </w:pPr>
      <w:r>
        <w:rPr>
          <w:rFonts w:hint="cs"/>
          <w:rtl/>
        </w:rPr>
        <w:t xml:space="preserve">הוא השיב שהכול בשליטה. </w:t>
      </w:r>
    </w:p>
    <w:p w14:paraId="7EFFDED3" w14:textId="77777777" w:rsidR="00000000" w:rsidRDefault="00E01313">
      <w:pPr>
        <w:pStyle w:val="a0"/>
        <w:rPr>
          <w:rFonts w:hint="cs"/>
          <w:rtl/>
        </w:rPr>
      </w:pPr>
    </w:p>
    <w:p w14:paraId="39142F47" w14:textId="77777777" w:rsidR="00000000" w:rsidRDefault="00E01313">
      <w:pPr>
        <w:pStyle w:val="af1"/>
        <w:rPr>
          <w:rtl/>
        </w:rPr>
      </w:pPr>
      <w:r>
        <w:rPr>
          <w:rtl/>
        </w:rPr>
        <w:t>היו"ר אתי לבני:</w:t>
      </w:r>
    </w:p>
    <w:p w14:paraId="56667C8D" w14:textId="77777777" w:rsidR="00000000" w:rsidRDefault="00E01313">
      <w:pPr>
        <w:pStyle w:val="a0"/>
        <w:rPr>
          <w:rtl/>
        </w:rPr>
      </w:pPr>
    </w:p>
    <w:p w14:paraId="34C50B2F" w14:textId="77777777" w:rsidR="00000000" w:rsidRDefault="00E01313">
      <w:pPr>
        <w:pStyle w:val="a0"/>
        <w:rPr>
          <w:rFonts w:hint="cs"/>
          <w:rtl/>
        </w:rPr>
      </w:pPr>
      <w:r>
        <w:rPr>
          <w:rFonts w:hint="cs"/>
          <w:rtl/>
        </w:rPr>
        <w:t xml:space="preserve">חבר הכנסת אייכלר, פעם שנייה. הוא מבקש להשיב. </w:t>
      </w:r>
    </w:p>
    <w:p w14:paraId="064ADB60" w14:textId="77777777" w:rsidR="00000000" w:rsidRDefault="00E01313">
      <w:pPr>
        <w:pStyle w:val="a0"/>
        <w:rPr>
          <w:rFonts w:hint="cs"/>
          <w:rtl/>
        </w:rPr>
      </w:pPr>
    </w:p>
    <w:p w14:paraId="00CEA86D" w14:textId="77777777" w:rsidR="00000000" w:rsidRDefault="00E01313">
      <w:pPr>
        <w:pStyle w:val="af0"/>
        <w:rPr>
          <w:rtl/>
        </w:rPr>
      </w:pPr>
      <w:r>
        <w:rPr>
          <w:rFonts w:hint="eastAsia"/>
          <w:rtl/>
        </w:rPr>
        <w:t>דוד</w:t>
      </w:r>
      <w:r>
        <w:rPr>
          <w:rtl/>
        </w:rPr>
        <w:t xml:space="preserve"> אזולאי (ש"ס):</w:t>
      </w:r>
    </w:p>
    <w:p w14:paraId="13201A11" w14:textId="77777777" w:rsidR="00000000" w:rsidRDefault="00E01313">
      <w:pPr>
        <w:pStyle w:val="a0"/>
        <w:rPr>
          <w:rFonts w:hint="cs"/>
          <w:rtl/>
        </w:rPr>
      </w:pPr>
    </w:p>
    <w:p w14:paraId="5194C80E" w14:textId="77777777" w:rsidR="00000000" w:rsidRDefault="00E01313">
      <w:pPr>
        <w:pStyle w:val="a0"/>
        <w:rPr>
          <w:rFonts w:hint="cs"/>
          <w:rtl/>
        </w:rPr>
      </w:pPr>
      <w:r>
        <w:rPr>
          <w:rFonts w:hint="cs"/>
          <w:rtl/>
        </w:rPr>
        <w:t xml:space="preserve">אבל הבעיה שסגן השר לא משיב לעניין. </w:t>
      </w:r>
    </w:p>
    <w:p w14:paraId="53CBAA2C" w14:textId="77777777" w:rsidR="00000000" w:rsidRDefault="00E01313">
      <w:pPr>
        <w:pStyle w:val="a0"/>
        <w:rPr>
          <w:rtl/>
        </w:rPr>
      </w:pPr>
    </w:p>
    <w:p w14:paraId="474C3D7D" w14:textId="77777777" w:rsidR="00000000" w:rsidRDefault="00E01313">
      <w:pPr>
        <w:pStyle w:val="a0"/>
        <w:rPr>
          <w:rFonts w:hint="cs"/>
          <w:rtl/>
        </w:rPr>
      </w:pPr>
    </w:p>
    <w:p w14:paraId="52DFC6A4" w14:textId="77777777" w:rsidR="00000000" w:rsidRDefault="00E01313">
      <w:pPr>
        <w:pStyle w:val="-"/>
        <w:rPr>
          <w:rtl/>
        </w:rPr>
      </w:pPr>
      <w:bookmarkStart w:id="480" w:name="FS000000765T28_01_2004_16_49_46C"/>
      <w:bookmarkEnd w:id="480"/>
      <w:r>
        <w:rPr>
          <w:rtl/>
        </w:rPr>
        <w:t>סגן שר במשרד ראש הממשלה יצחק לוי:</w:t>
      </w:r>
    </w:p>
    <w:p w14:paraId="6DD4606F" w14:textId="77777777" w:rsidR="00000000" w:rsidRDefault="00E01313">
      <w:pPr>
        <w:pStyle w:val="a0"/>
        <w:rPr>
          <w:rtl/>
        </w:rPr>
      </w:pPr>
    </w:p>
    <w:p w14:paraId="078480E2" w14:textId="77777777" w:rsidR="00000000" w:rsidRDefault="00E01313">
      <w:pPr>
        <w:pStyle w:val="a0"/>
        <w:rPr>
          <w:rFonts w:hint="cs"/>
          <w:rtl/>
        </w:rPr>
      </w:pPr>
      <w:r>
        <w:rPr>
          <w:rFonts w:hint="cs"/>
          <w:rtl/>
        </w:rPr>
        <w:t xml:space="preserve">חבר הכנסת </w:t>
      </w:r>
      <w:r>
        <w:rPr>
          <w:rFonts w:hint="cs"/>
          <w:rtl/>
        </w:rPr>
        <w:t xml:space="preserve">דהן, אתה אמרת הרבה מאוד דברים כאן, ואנחנו מודעים להם, אבל לצערי הרב בהרבה מאוד דברים לא דייקת. </w:t>
      </w:r>
    </w:p>
    <w:p w14:paraId="015109A4" w14:textId="77777777" w:rsidR="00000000" w:rsidRDefault="00E01313">
      <w:pPr>
        <w:pStyle w:val="a0"/>
        <w:rPr>
          <w:rFonts w:hint="cs"/>
          <w:rtl/>
        </w:rPr>
      </w:pPr>
    </w:p>
    <w:p w14:paraId="1CEB7A26" w14:textId="77777777" w:rsidR="00000000" w:rsidRDefault="00E01313">
      <w:pPr>
        <w:pStyle w:val="af0"/>
        <w:rPr>
          <w:rtl/>
        </w:rPr>
      </w:pPr>
      <w:r>
        <w:rPr>
          <w:rFonts w:hint="eastAsia"/>
          <w:rtl/>
        </w:rPr>
        <w:t>דוד</w:t>
      </w:r>
      <w:r>
        <w:rPr>
          <w:rtl/>
        </w:rPr>
        <w:t xml:space="preserve"> אזולאי (ש"ס):</w:t>
      </w:r>
    </w:p>
    <w:p w14:paraId="10B9C5AC" w14:textId="77777777" w:rsidR="00000000" w:rsidRDefault="00E01313">
      <w:pPr>
        <w:pStyle w:val="a0"/>
        <w:rPr>
          <w:rFonts w:hint="cs"/>
          <w:rtl/>
        </w:rPr>
      </w:pPr>
    </w:p>
    <w:p w14:paraId="41E10980" w14:textId="77777777" w:rsidR="00000000" w:rsidRDefault="00E01313">
      <w:pPr>
        <w:pStyle w:val="a0"/>
        <w:rPr>
          <w:rFonts w:hint="cs"/>
          <w:rtl/>
        </w:rPr>
      </w:pPr>
      <w:r>
        <w:rPr>
          <w:rFonts w:hint="cs"/>
          <w:rtl/>
        </w:rPr>
        <w:t>מה עם התשובה לחבר הכנסת יצחק כהן?</w:t>
      </w:r>
    </w:p>
    <w:p w14:paraId="7136438F" w14:textId="77777777" w:rsidR="00000000" w:rsidRDefault="00E01313">
      <w:pPr>
        <w:pStyle w:val="a0"/>
        <w:rPr>
          <w:rFonts w:hint="cs"/>
          <w:rtl/>
        </w:rPr>
      </w:pPr>
    </w:p>
    <w:p w14:paraId="49CAB531" w14:textId="77777777" w:rsidR="00000000" w:rsidRDefault="00E01313">
      <w:pPr>
        <w:pStyle w:val="-"/>
        <w:rPr>
          <w:rtl/>
        </w:rPr>
      </w:pPr>
      <w:bookmarkStart w:id="481" w:name="FS000000765T28_01_2004_15_58_19C"/>
      <w:bookmarkEnd w:id="481"/>
      <w:r>
        <w:rPr>
          <w:rtl/>
        </w:rPr>
        <w:t>סגן שר במשרד ראש הממשלה יצחק לוי:</w:t>
      </w:r>
    </w:p>
    <w:p w14:paraId="0095F68A" w14:textId="77777777" w:rsidR="00000000" w:rsidRDefault="00E01313">
      <w:pPr>
        <w:pStyle w:val="a0"/>
        <w:rPr>
          <w:rtl/>
        </w:rPr>
      </w:pPr>
    </w:p>
    <w:p w14:paraId="141FC887" w14:textId="77777777" w:rsidR="00000000" w:rsidRDefault="00E01313">
      <w:pPr>
        <w:pStyle w:val="a0"/>
        <w:rPr>
          <w:rFonts w:hint="cs"/>
          <w:rtl/>
        </w:rPr>
      </w:pPr>
      <w:r>
        <w:rPr>
          <w:rFonts w:hint="cs"/>
          <w:rtl/>
        </w:rPr>
        <w:t xml:space="preserve">אין רב מושב אחד שלא קיבל משכורת. </w:t>
      </w:r>
    </w:p>
    <w:p w14:paraId="225CA5F5" w14:textId="77777777" w:rsidR="00000000" w:rsidRDefault="00E01313">
      <w:pPr>
        <w:pStyle w:val="a0"/>
        <w:rPr>
          <w:rFonts w:hint="cs"/>
          <w:rtl/>
        </w:rPr>
      </w:pPr>
    </w:p>
    <w:p w14:paraId="57576ED9" w14:textId="77777777" w:rsidR="00000000" w:rsidRDefault="00E01313">
      <w:pPr>
        <w:pStyle w:val="af0"/>
        <w:rPr>
          <w:rtl/>
        </w:rPr>
      </w:pPr>
      <w:r>
        <w:rPr>
          <w:rFonts w:hint="eastAsia"/>
          <w:rtl/>
        </w:rPr>
        <w:t>נסים</w:t>
      </w:r>
      <w:r>
        <w:rPr>
          <w:rtl/>
        </w:rPr>
        <w:t xml:space="preserve"> דהן (ש"ס):</w:t>
      </w:r>
    </w:p>
    <w:p w14:paraId="50445DED" w14:textId="77777777" w:rsidR="00000000" w:rsidRDefault="00E01313">
      <w:pPr>
        <w:pStyle w:val="a0"/>
        <w:rPr>
          <w:rFonts w:hint="cs"/>
          <w:rtl/>
        </w:rPr>
      </w:pPr>
    </w:p>
    <w:p w14:paraId="69D41C38" w14:textId="77777777" w:rsidR="00000000" w:rsidRDefault="00E01313">
      <w:pPr>
        <w:pStyle w:val="a0"/>
        <w:rPr>
          <w:rFonts w:hint="cs"/>
          <w:rtl/>
        </w:rPr>
      </w:pPr>
      <w:r>
        <w:rPr>
          <w:rFonts w:hint="cs"/>
          <w:rtl/>
        </w:rPr>
        <w:t>מה קרה - - -</w:t>
      </w:r>
    </w:p>
    <w:p w14:paraId="094B895B" w14:textId="77777777" w:rsidR="00000000" w:rsidRDefault="00E01313">
      <w:pPr>
        <w:pStyle w:val="a0"/>
        <w:rPr>
          <w:rFonts w:hint="cs"/>
          <w:rtl/>
        </w:rPr>
      </w:pPr>
    </w:p>
    <w:p w14:paraId="31E128F3" w14:textId="77777777" w:rsidR="00000000" w:rsidRDefault="00E01313">
      <w:pPr>
        <w:pStyle w:val="-"/>
        <w:rPr>
          <w:rtl/>
        </w:rPr>
      </w:pPr>
      <w:bookmarkStart w:id="482" w:name="FS000000765T28_01_2004_15_58_34C"/>
      <w:bookmarkEnd w:id="482"/>
      <w:r>
        <w:rPr>
          <w:rtl/>
        </w:rPr>
        <w:t xml:space="preserve">סגן </w:t>
      </w:r>
      <w:r>
        <w:rPr>
          <w:rtl/>
        </w:rPr>
        <w:t>שר במשרד ראש הממשלה יצחק לוי:</w:t>
      </w:r>
    </w:p>
    <w:p w14:paraId="25ECB14B" w14:textId="77777777" w:rsidR="00000000" w:rsidRDefault="00E01313">
      <w:pPr>
        <w:pStyle w:val="a0"/>
        <w:rPr>
          <w:rtl/>
        </w:rPr>
      </w:pPr>
    </w:p>
    <w:p w14:paraId="045A5ADF" w14:textId="77777777" w:rsidR="00000000" w:rsidRDefault="00E01313">
      <w:pPr>
        <w:pStyle w:val="a0"/>
        <w:ind w:firstLine="0"/>
        <w:rPr>
          <w:rFonts w:hint="cs"/>
          <w:rtl/>
        </w:rPr>
      </w:pPr>
      <w:r>
        <w:rPr>
          <w:rFonts w:hint="cs"/>
          <w:rtl/>
        </w:rPr>
        <w:tab/>
        <w:t xml:space="preserve">קח את הפרוטוקול, ותראה שאתה אמרת שרבני מושבים לא קיבלו שכר. אני שמעתי היטב, ואני אומר שאין רב מושב אחד שלא קיבל משכורת, ואין מקוואות סגורים במושבים בגלל חוסר בסולר. אנא, העבר לי רשימה. אין מקוואות סגורים במושבים כיוון  שאין </w:t>
      </w:r>
      <w:r>
        <w:rPr>
          <w:rFonts w:hint="cs"/>
          <w:rtl/>
        </w:rPr>
        <w:t xml:space="preserve">סולר. </w:t>
      </w:r>
    </w:p>
    <w:p w14:paraId="195CE193" w14:textId="77777777" w:rsidR="00000000" w:rsidRDefault="00E01313">
      <w:pPr>
        <w:pStyle w:val="a0"/>
        <w:ind w:firstLine="0"/>
        <w:rPr>
          <w:rFonts w:hint="cs"/>
          <w:rtl/>
        </w:rPr>
      </w:pPr>
    </w:p>
    <w:p w14:paraId="1B467F99" w14:textId="77777777" w:rsidR="00000000" w:rsidRDefault="00E01313">
      <w:pPr>
        <w:pStyle w:val="af0"/>
        <w:rPr>
          <w:rtl/>
        </w:rPr>
      </w:pPr>
      <w:r>
        <w:rPr>
          <w:rFonts w:hint="eastAsia"/>
          <w:rtl/>
        </w:rPr>
        <w:t>נסים</w:t>
      </w:r>
      <w:r>
        <w:rPr>
          <w:rtl/>
        </w:rPr>
        <w:t xml:space="preserve"> דהן (ש"ס):</w:t>
      </w:r>
    </w:p>
    <w:p w14:paraId="7A99D716" w14:textId="77777777" w:rsidR="00000000" w:rsidRDefault="00E01313">
      <w:pPr>
        <w:pStyle w:val="a0"/>
        <w:rPr>
          <w:rFonts w:hint="cs"/>
          <w:rtl/>
        </w:rPr>
      </w:pPr>
    </w:p>
    <w:p w14:paraId="7ADD6445" w14:textId="77777777" w:rsidR="00000000" w:rsidRDefault="00E01313">
      <w:pPr>
        <w:pStyle w:val="a0"/>
        <w:rPr>
          <w:rFonts w:hint="cs"/>
          <w:rtl/>
        </w:rPr>
      </w:pPr>
      <w:r>
        <w:rPr>
          <w:rFonts w:hint="cs"/>
          <w:rtl/>
        </w:rPr>
        <w:t xml:space="preserve">לא שאין מקוואות סגורים, אין פתוחים.  </w:t>
      </w:r>
    </w:p>
    <w:p w14:paraId="1A5C9FE2" w14:textId="77777777" w:rsidR="00000000" w:rsidRDefault="00E01313">
      <w:pPr>
        <w:pStyle w:val="a0"/>
        <w:rPr>
          <w:rFonts w:hint="cs"/>
          <w:rtl/>
        </w:rPr>
      </w:pPr>
    </w:p>
    <w:p w14:paraId="6E6E5B78" w14:textId="77777777" w:rsidR="00000000" w:rsidRDefault="00E01313">
      <w:pPr>
        <w:pStyle w:val="-"/>
        <w:rPr>
          <w:rtl/>
        </w:rPr>
      </w:pPr>
      <w:bookmarkStart w:id="483" w:name="FS000000765T28_01_2004_15_59_03C"/>
      <w:bookmarkEnd w:id="483"/>
      <w:r>
        <w:rPr>
          <w:rtl/>
        </w:rPr>
        <w:t>סגן שר במשרד ראש הממשלה יצחק לוי:</w:t>
      </w:r>
    </w:p>
    <w:p w14:paraId="1AB7F78B" w14:textId="77777777" w:rsidR="00000000" w:rsidRDefault="00E01313">
      <w:pPr>
        <w:pStyle w:val="a0"/>
        <w:rPr>
          <w:rtl/>
        </w:rPr>
      </w:pPr>
    </w:p>
    <w:p w14:paraId="1EA0472C" w14:textId="77777777" w:rsidR="00000000" w:rsidRDefault="00E01313">
      <w:pPr>
        <w:pStyle w:val="a0"/>
        <w:rPr>
          <w:rFonts w:hint="cs"/>
          <w:rtl/>
        </w:rPr>
      </w:pPr>
      <w:r>
        <w:rPr>
          <w:rFonts w:hint="cs"/>
          <w:rtl/>
        </w:rPr>
        <w:t xml:space="preserve">אתה טועה ואתה גם מטעה את הכנסת. הרי אפשר להיות פופוליסט כמה שאתה רוצה. במושבים הבעיה הזאת איננה קיימת. אגיד לך איפה הבעיה קיימת </w:t>
      </w:r>
      <w:r>
        <w:rPr>
          <w:rtl/>
        </w:rPr>
        <w:t>–</w:t>
      </w:r>
      <w:r>
        <w:rPr>
          <w:rFonts w:hint="cs"/>
          <w:rtl/>
        </w:rPr>
        <w:t xml:space="preserve"> הבעיה קיימת בערים. הבעיה קי</w:t>
      </w:r>
      <w:r>
        <w:rPr>
          <w:rFonts w:hint="cs"/>
          <w:rtl/>
        </w:rPr>
        <w:t xml:space="preserve">ימת בערים, מכיוון שבערים יש גירעונות מאוד גדולים של המועצות הדתיות, שנוצרו כבר שנים. אני מציע שתיקח את הספרים ותראה מתי התחילו להיווצר הגירעונות של המועצות הדתיות. </w:t>
      </w:r>
    </w:p>
    <w:p w14:paraId="05D714E4" w14:textId="77777777" w:rsidR="00000000" w:rsidRDefault="00E01313">
      <w:pPr>
        <w:pStyle w:val="a0"/>
        <w:rPr>
          <w:rFonts w:hint="cs"/>
          <w:rtl/>
        </w:rPr>
      </w:pPr>
    </w:p>
    <w:p w14:paraId="27492142" w14:textId="77777777" w:rsidR="00000000" w:rsidRDefault="00E01313">
      <w:pPr>
        <w:pStyle w:val="a0"/>
        <w:rPr>
          <w:rFonts w:hint="cs"/>
          <w:rtl/>
        </w:rPr>
      </w:pPr>
      <w:r>
        <w:rPr>
          <w:rFonts w:hint="cs"/>
          <w:rtl/>
        </w:rPr>
        <w:t>במקום לבוא ולתת יד ולהגיד שאנחנו כרגע מתאמצים לעשות תוכנית הבראה, להביא כסף מהאוצר, אתם, כ</w:t>
      </w:r>
      <w:r>
        <w:rPr>
          <w:rFonts w:hint="cs"/>
          <w:rtl/>
        </w:rPr>
        <w:t xml:space="preserve">מובן, כאנשי אופוזיציה, נוח לכם להשמיץ, להסית. זה בסדר גמור, זה התפקיד שלכם. אנחנו, התפקיד שלנו כיום זה דווקא לשמור אותה משמרת קודש שנמצאת כבר 50 שנה במדינת ישראל, וזה העניין. תודה רבה. </w:t>
      </w:r>
    </w:p>
    <w:p w14:paraId="3B8D9DD2" w14:textId="77777777" w:rsidR="00000000" w:rsidRDefault="00E01313">
      <w:pPr>
        <w:pStyle w:val="a0"/>
        <w:rPr>
          <w:rFonts w:hint="cs"/>
          <w:rtl/>
        </w:rPr>
      </w:pPr>
    </w:p>
    <w:p w14:paraId="42EC47A6" w14:textId="77777777" w:rsidR="00000000" w:rsidRDefault="00E01313">
      <w:pPr>
        <w:pStyle w:val="af0"/>
        <w:rPr>
          <w:rtl/>
        </w:rPr>
      </w:pPr>
      <w:r>
        <w:rPr>
          <w:rFonts w:hint="eastAsia"/>
          <w:rtl/>
        </w:rPr>
        <w:t>שר</w:t>
      </w:r>
      <w:r>
        <w:rPr>
          <w:rtl/>
        </w:rPr>
        <w:t xml:space="preserve"> הפנים אברהם פורז:</w:t>
      </w:r>
    </w:p>
    <w:p w14:paraId="7D857448" w14:textId="77777777" w:rsidR="00000000" w:rsidRDefault="00E01313">
      <w:pPr>
        <w:pStyle w:val="a0"/>
        <w:rPr>
          <w:rFonts w:hint="cs"/>
          <w:rtl/>
        </w:rPr>
      </w:pPr>
    </w:p>
    <w:p w14:paraId="03CAEB37" w14:textId="77777777" w:rsidR="00000000" w:rsidRDefault="00E01313">
      <w:pPr>
        <w:pStyle w:val="a0"/>
        <w:rPr>
          <w:rFonts w:hint="cs"/>
          <w:rtl/>
        </w:rPr>
      </w:pPr>
      <w:r>
        <w:rPr>
          <w:rFonts w:hint="cs"/>
          <w:rtl/>
        </w:rPr>
        <w:t>סגן השר לוי, להשמיץ זה לא התפקיד של האופוזיציה.</w:t>
      </w:r>
    </w:p>
    <w:p w14:paraId="1AAE569A" w14:textId="77777777" w:rsidR="00000000" w:rsidRDefault="00E01313">
      <w:pPr>
        <w:pStyle w:val="a0"/>
        <w:rPr>
          <w:rFonts w:hint="cs"/>
          <w:rtl/>
        </w:rPr>
      </w:pPr>
    </w:p>
    <w:p w14:paraId="2D3D1F93" w14:textId="77777777" w:rsidR="00000000" w:rsidRDefault="00E01313">
      <w:pPr>
        <w:pStyle w:val="af0"/>
        <w:rPr>
          <w:rtl/>
        </w:rPr>
      </w:pPr>
      <w:r>
        <w:rPr>
          <w:rFonts w:hint="eastAsia"/>
          <w:rtl/>
        </w:rPr>
        <w:t>דוד</w:t>
      </w:r>
      <w:r>
        <w:rPr>
          <w:rtl/>
        </w:rPr>
        <w:t xml:space="preserve"> אזולאי (ש"ס):</w:t>
      </w:r>
    </w:p>
    <w:p w14:paraId="1CF104C6" w14:textId="77777777" w:rsidR="00000000" w:rsidRDefault="00E01313">
      <w:pPr>
        <w:pStyle w:val="a0"/>
        <w:rPr>
          <w:rFonts w:hint="cs"/>
          <w:rtl/>
        </w:rPr>
      </w:pPr>
    </w:p>
    <w:p w14:paraId="6550E683" w14:textId="77777777" w:rsidR="00000000" w:rsidRDefault="00E01313">
      <w:pPr>
        <w:pStyle w:val="a0"/>
        <w:ind w:left="719" w:firstLine="0"/>
        <w:rPr>
          <w:rFonts w:hint="cs"/>
          <w:rtl/>
        </w:rPr>
      </w:pPr>
      <w:r>
        <w:rPr>
          <w:rFonts w:hint="cs"/>
          <w:rtl/>
        </w:rPr>
        <w:t>- - -</w:t>
      </w:r>
    </w:p>
    <w:p w14:paraId="6BA80D79" w14:textId="77777777" w:rsidR="00000000" w:rsidRDefault="00E01313">
      <w:pPr>
        <w:pStyle w:val="a0"/>
        <w:ind w:left="719" w:firstLine="0"/>
        <w:rPr>
          <w:rFonts w:hint="cs"/>
          <w:rtl/>
        </w:rPr>
      </w:pPr>
    </w:p>
    <w:p w14:paraId="2919CBA7" w14:textId="77777777" w:rsidR="00000000" w:rsidRDefault="00E01313">
      <w:pPr>
        <w:pStyle w:val="af1"/>
        <w:rPr>
          <w:rtl/>
        </w:rPr>
      </w:pPr>
      <w:r>
        <w:rPr>
          <w:rtl/>
        </w:rPr>
        <w:t>היו"ר אתי לבני:</w:t>
      </w:r>
    </w:p>
    <w:p w14:paraId="5DA68056" w14:textId="77777777" w:rsidR="00000000" w:rsidRDefault="00E01313">
      <w:pPr>
        <w:pStyle w:val="a0"/>
        <w:rPr>
          <w:rtl/>
        </w:rPr>
      </w:pPr>
    </w:p>
    <w:p w14:paraId="579645B2" w14:textId="77777777" w:rsidR="00000000" w:rsidRDefault="00E01313">
      <w:pPr>
        <w:pStyle w:val="a0"/>
        <w:rPr>
          <w:rFonts w:hint="cs"/>
          <w:rtl/>
        </w:rPr>
      </w:pPr>
      <w:r>
        <w:rPr>
          <w:rFonts w:hint="cs"/>
          <w:rtl/>
        </w:rPr>
        <w:t xml:space="preserve">תודה רבה. </w:t>
      </w:r>
    </w:p>
    <w:p w14:paraId="3AFCB16E" w14:textId="77777777" w:rsidR="00000000" w:rsidRDefault="00E01313">
      <w:pPr>
        <w:pStyle w:val="a2"/>
        <w:jc w:val="left"/>
      </w:pPr>
    </w:p>
    <w:p w14:paraId="0B2F94CB" w14:textId="77777777" w:rsidR="00000000" w:rsidRDefault="00E01313">
      <w:pPr>
        <w:pStyle w:val="a0"/>
        <w:rPr>
          <w:rFonts w:hint="cs"/>
          <w:rtl/>
        </w:rPr>
      </w:pPr>
    </w:p>
    <w:p w14:paraId="3B6BDC54" w14:textId="77777777" w:rsidR="00000000" w:rsidRDefault="00E01313">
      <w:pPr>
        <w:pStyle w:val="a2"/>
        <w:rPr>
          <w:rFonts w:hint="cs"/>
          <w:rtl/>
        </w:rPr>
      </w:pPr>
      <w:bookmarkStart w:id="484" w:name="CS21439FI0021439T28_01_2004_16_55_47"/>
      <w:bookmarkStart w:id="485" w:name="_Toc78873117"/>
      <w:bookmarkEnd w:id="484"/>
      <w:r>
        <w:rPr>
          <w:rFonts w:hint="cs"/>
          <w:rtl/>
        </w:rPr>
        <w:t>הצעה לסדר-היום</w:t>
      </w:r>
      <w:bookmarkEnd w:id="485"/>
    </w:p>
    <w:p w14:paraId="33F05F47" w14:textId="77777777" w:rsidR="00000000" w:rsidRDefault="00E01313">
      <w:pPr>
        <w:pStyle w:val="a2"/>
        <w:rPr>
          <w:rtl/>
        </w:rPr>
      </w:pPr>
      <w:bookmarkStart w:id="486" w:name="_Toc78873118"/>
      <w:r>
        <w:rPr>
          <w:rtl/>
        </w:rPr>
        <w:t>המשבר ברשויות המקומיות והשביתה הצפויה</w:t>
      </w:r>
      <w:bookmarkEnd w:id="486"/>
    </w:p>
    <w:p w14:paraId="2783FBB0" w14:textId="77777777" w:rsidR="00000000" w:rsidRDefault="00E01313">
      <w:pPr>
        <w:pStyle w:val="-0"/>
        <w:rPr>
          <w:rFonts w:hint="cs"/>
          <w:rtl/>
        </w:rPr>
      </w:pPr>
    </w:p>
    <w:p w14:paraId="0D5B6110" w14:textId="77777777" w:rsidR="00000000" w:rsidRDefault="00E01313">
      <w:pPr>
        <w:pStyle w:val="af1"/>
        <w:rPr>
          <w:rtl/>
        </w:rPr>
      </w:pPr>
      <w:r>
        <w:rPr>
          <w:rtl/>
        </w:rPr>
        <w:t>היו"ר אתי לבני:</w:t>
      </w:r>
    </w:p>
    <w:p w14:paraId="05A7594A" w14:textId="77777777" w:rsidR="00000000" w:rsidRDefault="00E01313">
      <w:pPr>
        <w:pStyle w:val="a0"/>
        <w:rPr>
          <w:rtl/>
        </w:rPr>
      </w:pPr>
    </w:p>
    <w:p w14:paraId="00192163" w14:textId="77777777" w:rsidR="00000000" w:rsidRDefault="00E01313">
      <w:pPr>
        <w:pStyle w:val="a0"/>
        <w:rPr>
          <w:rFonts w:hint="cs"/>
          <w:rtl/>
        </w:rPr>
      </w:pPr>
      <w:r>
        <w:rPr>
          <w:rFonts w:hint="cs"/>
          <w:rtl/>
        </w:rPr>
        <w:t>אנחנו עוברים לנושא הבא: המשבר ברשויות המקומיות והשביתה הצפויה, הצעה לסדר-היום מס' 2533 של חבר הכנסת אלי בן-מנחם. חבר הכנסת בן-מ</w:t>
      </w:r>
      <w:r>
        <w:rPr>
          <w:rFonts w:hint="cs"/>
          <w:rtl/>
        </w:rPr>
        <w:t xml:space="preserve">נחם, בבקשה. זאת הצעה רגילה, ולרשותך עשר דקות. </w:t>
      </w:r>
    </w:p>
    <w:p w14:paraId="5F227A9A" w14:textId="77777777" w:rsidR="00000000" w:rsidRDefault="00E01313">
      <w:pPr>
        <w:pStyle w:val="a0"/>
        <w:rPr>
          <w:rFonts w:hint="cs"/>
          <w:rtl/>
        </w:rPr>
      </w:pPr>
    </w:p>
    <w:p w14:paraId="48C64328" w14:textId="77777777" w:rsidR="00000000" w:rsidRDefault="00E01313">
      <w:pPr>
        <w:pStyle w:val="a"/>
        <w:rPr>
          <w:rtl/>
        </w:rPr>
      </w:pPr>
      <w:bookmarkStart w:id="487" w:name="FS000000437T28_01_2004_16_23_21"/>
      <w:bookmarkStart w:id="488" w:name="_Toc78873119"/>
      <w:bookmarkEnd w:id="487"/>
      <w:r>
        <w:rPr>
          <w:rFonts w:hint="eastAsia"/>
          <w:rtl/>
        </w:rPr>
        <w:t>אלי</w:t>
      </w:r>
      <w:r>
        <w:rPr>
          <w:rtl/>
        </w:rPr>
        <w:t xml:space="preserve"> בן-מנחם (העבודה-מימד):</w:t>
      </w:r>
      <w:bookmarkEnd w:id="488"/>
    </w:p>
    <w:p w14:paraId="790B3B81" w14:textId="77777777" w:rsidR="00000000" w:rsidRDefault="00E01313">
      <w:pPr>
        <w:pStyle w:val="a0"/>
        <w:rPr>
          <w:rFonts w:hint="cs"/>
          <w:rtl/>
        </w:rPr>
      </w:pPr>
    </w:p>
    <w:p w14:paraId="3EF6CC3C" w14:textId="77777777" w:rsidR="00000000" w:rsidRDefault="00E01313">
      <w:pPr>
        <w:pStyle w:val="a0"/>
        <w:rPr>
          <w:rFonts w:hint="cs"/>
          <w:rtl/>
        </w:rPr>
      </w:pPr>
      <w:r>
        <w:rPr>
          <w:rFonts w:hint="cs"/>
          <w:rtl/>
        </w:rPr>
        <w:t>אדוני היושב-ראש, חבר חברי הכנסת, בקריית-מלאכי, בלוד, בחצור-הגלילית, בטייבה, בסח'נין, בטירה ובעוד רשויות מקומיות רבות, אם אני לא טועה כ-79 - - -</w:t>
      </w:r>
    </w:p>
    <w:p w14:paraId="1D05E3C1" w14:textId="77777777" w:rsidR="00000000" w:rsidRDefault="00E01313">
      <w:pPr>
        <w:pStyle w:val="a0"/>
        <w:rPr>
          <w:rFonts w:hint="cs"/>
          <w:rtl/>
        </w:rPr>
      </w:pPr>
    </w:p>
    <w:p w14:paraId="05FF214F" w14:textId="77777777" w:rsidR="00000000" w:rsidRDefault="00E01313">
      <w:pPr>
        <w:pStyle w:val="af0"/>
        <w:rPr>
          <w:rtl/>
        </w:rPr>
      </w:pPr>
      <w:r>
        <w:rPr>
          <w:rFonts w:hint="eastAsia"/>
          <w:rtl/>
        </w:rPr>
        <w:t>שר</w:t>
      </w:r>
      <w:r>
        <w:rPr>
          <w:rtl/>
        </w:rPr>
        <w:t xml:space="preserve"> הפנים אברהם פורז:</w:t>
      </w:r>
    </w:p>
    <w:p w14:paraId="27AD7E09" w14:textId="77777777" w:rsidR="00000000" w:rsidRDefault="00E01313">
      <w:pPr>
        <w:pStyle w:val="a0"/>
        <w:rPr>
          <w:rFonts w:hint="cs"/>
          <w:rtl/>
        </w:rPr>
      </w:pPr>
    </w:p>
    <w:p w14:paraId="45C8EACC" w14:textId="77777777" w:rsidR="00000000" w:rsidRDefault="00E01313">
      <w:pPr>
        <w:pStyle w:val="a0"/>
        <w:rPr>
          <w:rFonts w:hint="cs"/>
          <w:rtl/>
        </w:rPr>
      </w:pPr>
      <w:r>
        <w:rPr>
          <w:rFonts w:hint="cs"/>
          <w:rtl/>
        </w:rPr>
        <w:t>טייבה לא ברשי</w:t>
      </w:r>
      <w:r>
        <w:rPr>
          <w:rFonts w:hint="cs"/>
          <w:rtl/>
        </w:rPr>
        <w:t>מה, טייבה כבר עברה תהליך הבראה רציני מאוד. תמחק את טייבה.</w:t>
      </w:r>
    </w:p>
    <w:p w14:paraId="47E4718B" w14:textId="77777777" w:rsidR="00000000" w:rsidRDefault="00E01313">
      <w:pPr>
        <w:pStyle w:val="a0"/>
        <w:rPr>
          <w:rFonts w:hint="cs"/>
          <w:rtl/>
        </w:rPr>
      </w:pPr>
    </w:p>
    <w:p w14:paraId="21E4CEBE" w14:textId="77777777" w:rsidR="00000000" w:rsidRDefault="00E01313">
      <w:pPr>
        <w:pStyle w:val="-"/>
        <w:rPr>
          <w:rtl/>
        </w:rPr>
      </w:pPr>
      <w:bookmarkStart w:id="489" w:name="FS000000437T28_01_2004_16_25_15C"/>
      <w:bookmarkEnd w:id="489"/>
      <w:r>
        <w:rPr>
          <w:rtl/>
        </w:rPr>
        <w:t>אלי בן-מנחם (העבודה-מימד):</w:t>
      </w:r>
    </w:p>
    <w:p w14:paraId="61DC226B" w14:textId="77777777" w:rsidR="00000000" w:rsidRDefault="00E01313">
      <w:pPr>
        <w:pStyle w:val="a0"/>
        <w:rPr>
          <w:rtl/>
        </w:rPr>
      </w:pPr>
    </w:p>
    <w:p w14:paraId="55214314" w14:textId="77777777" w:rsidR="00000000" w:rsidRDefault="00E01313">
      <w:pPr>
        <w:pStyle w:val="a0"/>
        <w:rPr>
          <w:rFonts w:hint="cs"/>
          <w:rtl/>
        </w:rPr>
      </w:pPr>
      <w:r>
        <w:rPr>
          <w:rFonts w:hint="cs"/>
          <w:rtl/>
        </w:rPr>
        <w:t>יש בסביבות 79 רשויות.</w:t>
      </w:r>
    </w:p>
    <w:p w14:paraId="781738CB" w14:textId="77777777" w:rsidR="00000000" w:rsidRDefault="00E01313">
      <w:pPr>
        <w:pStyle w:val="a0"/>
        <w:rPr>
          <w:rFonts w:hint="cs"/>
          <w:rtl/>
        </w:rPr>
      </w:pPr>
    </w:p>
    <w:p w14:paraId="2DEABE7B" w14:textId="77777777" w:rsidR="00000000" w:rsidRDefault="00E01313">
      <w:pPr>
        <w:pStyle w:val="af0"/>
        <w:rPr>
          <w:rtl/>
        </w:rPr>
      </w:pPr>
      <w:r>
        <w:rPr>
          <w:rFonts w:hint="eastAsia"/>
          <w:rtl/>
        </w:rPr>
        <w:t>רוחמה</w:t>
      </w:r>
      <w:r>
        <w:rPr>
          <w:rtl/>
        </w:rPr>
        <w:t xml:space="preserve"> אברהם (הליכוד):</w:t>
      </w:r>
    </w:p>
    <w:p w14:paraId="219A3C8B" w14:textId="77777777" w:rsidR="00000000" w:rsidRDefault="00E01313">
      <w:pPr>
        <w:pStyle w:val="a0"/>
        <w:rPr>
          <w:rFonts w:hint="cs"/>
          <w:rtl/>
        </w:rPr>
      </w:pPr>
    </w:p>
    <w:p w14:paraId="35115B64" w14:textId="77777777" w:rsidR="00000000" w:rsidRDefault="00E01313">
      <w:pPr>
        <w:pStyle w:val="a0"/>
        <w:rPr>
          <w:rFonts w:hint="cs"/>
          <w:rtl/>
        </w:rPr>
      </w:pPr>
      <w:r>
        <w:rPr>
          <w:rFonts w:hint="cs"/>
          <w:rtl/>
        </w:rPr>
        <w:t>מעל 70.</w:t>
      </w:r>
    </w:p>
    <w:p w14:paraId="75EBDC53" w14:textId="77777777" w:rsidR="00000000" w:rsidRDefault="00E01313">
      <w:pPr>
        <w:pStyle w:val="a0"/>
        <w:rPr>
          <w:rFonts w:hint="cs"/>
          <w:rtl/>
        </w:rPr>
      </w:pPr>
    </w:p>
    <w:p w14:paraId="7470438D" w14:textId="77777777" w:rsidR="00000000" w:rsidRDefault="00E01313">
      <w:pPr>
        <w:pStyle w:val="af0"/>
        <w:rPr>
          <w:rtl/>
        </w:rPr>
      </w:pPr>
      <w:r>
        <w:rPr>
          <w:rFonts w:hint="eastAsia"/>
          <w:rtl/>
        </w:rPr>
        <w:t>אמנון</w:t>
      </w:r>
      <w:r>
        <w:rPr>
          <w:rtl/>
        </w:rPr>
        <w:t xml:space="preserve"> כהן (ש"ס):</w:t>
      </w:r>
    </w:p>
    <w:p w14:paraId="11DC6B8A" w14:textId="77777777" w:rsidR="00000000" w:rsidRDefault="00E01313">
      <w:pPr>
        <w:pStyle w:val="a0"/>
        <w:rPr>
          <w:rFonts w:hint="cs"/>
          <w:rtl/>
        </w:rPr>
      </w:pPr>
    </w:p>
    <w:p w14:paraId="50165596" w14:textId="77777777" w:rsidR="00000000" w:rsidRDefault="00E01313">
      <w:pPr>
        <w:pStyle w:val="a0"/>
        <w:rPr>
          <w:rFonts w:hint="cs"/>
          <w:rtl/>
        </w:rPr>
      </w:pPr>
      <w:r>
        <w:rPr>
          <w:rFonts w:hint="cs"/>
          <w:rtl/>
        </w:rPr>
        <w:t>75 רשויות.</w:t>
      </w:r>
    </w:p>
    <w:p w14:paraId="03DE4E23" w14:textId="77777777" w:rsidR="00000000" w:rsidRDefault="00E01313">
      <w:pPr>
        <w:pStyle w:val="a0"/>
        <w:rPr>
          <w:rFonts w:hint="cs"/>
          <w:rtl/>
        </w:rPr>
      </w:pPr>
    </w:p>
    <w:p w14:paraId="026844BF" w14:textId="77777777" w:rsidR="00000000" w:rsidRDefault="00E01313">
      <w:pPr>
        <w:pStyle w:val="-"/>
        <w:rPr>
          <w:rtl/>
        </w:rPr>
      </w:pPr>
      <w:bookmarkStart w:id="490" w:name="FS000000437T28_01_2004_16_26_36C"/>
      <w:bookmarkEnd w:id="490"/>
      <w:r>
        <w:rPr>
          <w:rtl/>
        </w:rPr>
        <w:t>אלי בן-מנחם (העבודה-מימד):</w:t>
      </w:r>
    </w:p>
    <w:p w14:paraId="7522176B" w14:textId="77777777" w:rsidR="00000000" w:rsidRDefault="00E01313">
      <w:pPr>
        <w:pStyle w:val="a0"/>
        <w:rPr>
          <w:rtl/>
        </w:rPr>
      </w:pPr>
    </w:p>
    <w:p w14:paraId="37E96161" w14:textId="77777777" w:rsidR="00000000" w:rsidRDefault="00E01313">
      <w:pPr>
        <w:pStyle w:val="a0"/>
        <w:rPr>
          <w:rFonts w:hint="cs"/>
          <w:rtl/>
        </w:rPr>
      </w:pPr>
      <w:r>
        <w:rPr>
          <w:rFonts w:hint="cs"/>
          <w:rtl/>
        </w:rPr>
        <w:t>רבותי, העובדים אינם מקבלים משכורות זה חודשים רבים. משפחו</w:t>
      </w:r>
      <w:r>
        <w:rPr>
          <w:rFonts w:hint="cs"/>
          <w:rtl/>
        </w:rPr>
        <w:t>ת של אנשים שעובדים הגיעו לחרפת רעב במדינת ישראל של שנות האלפיים. בחלק מהמקומות, אם אני לא טועה, שנה וחצי לא קיבלו משכורת, ובחלק - שנה.</w:t>
      </w:r>
    </w:p>
    <w:p w14:paraId="0F499A3C" w14:textId="77777777" w:rsidR="00000000" w:rsidRDefault="00E01313">
      <w:pPr>
        <w:pStyle w:val="a0"/>
        <w:rPr>
          <w:rFonts w:hint="cs"/>
          <w:rtl/>
        </w:rPr>
      </w:pPr>
    </w:p>
    <w:p w14:paraId="15AEBB07" w14:textId="77777777" w:rsidR="00000000" w:rsidRDefault="00E01313">
      <w:pPr>
        <w:pStyle w:val="a0"/>
        <w:rPr>
          <w:rFonts w:hint="cs"/>
          <w:rtl/>
        </w:rPr>
      </w:pPr>
      <w:r>
        <w:rPr>
          <w:rFonts w:hint="cs"/>
          <w:rtl/>
        </w:rPr>
        <w:t>את הסיפור של אלה שאינם מקבלים משכורות, הציבור הספיק להכיר בשבועות האחרונים. מה שהציבור כנראה לא יודע, אדוני השר, הוא שבק</w:t>
      </w:r>
      <w:r>
        <w:rPr>
          <w:rFonts w:hint="cs"/>
          <w:rtl/>
        </w:rPr>
        <w:t>רוב כל אחד מאתנו ייפגע. בקרוב לרשויות המקומיות לא תהיה ברירה אלא לצמצם שירותים חיוניים: חינוך, רווחה, ניקיון.</w:t>
      </w:r>
    </w:p>
    <w:p w14:paraId="6B49BD1A" w14:textId="77777777" w:rsidR="00000000" w:rsidRDefault="00E01313">
      <w:pPr>
        <w:pStyle w:val="a0"/>
        <w:rPr>
          <w:rFonts w:hint="cs"/>
          <w:rtl/>
        </w:rPr>
      </w:pPr>
    </w:p>
    <w:p w14:paraId="06E88C2E" w14:textId="77777777" w:rsidR="00000000" w:rsidRDefault="00E01313">
      <w:pPr>
        <w:pStyle w:val="a0"/>
        <w:rPr>
          <w:rFonts w:hint="cs"/>
          <w:rtl/>
        </w:rPr>
      </w:pPr>
      <w:r>
        <w:rPr>
          <w:rFonts w:hint="cs"/>
          <w:rtl/>
        </w:rPr>
        <w:t>בתקציב שנת 2004 קוצצו מהמענק הכללי לרשויות המקומיות כמעט מיליארד וחצי שקלים. בחינוך קוצצו לרשויות המקומיות 500 מיליון שקלים. ברווחה קוצצו כ-170 מ</w:t>
      </w:r>
      <w:r>
        <w:rPr>
          <w:rFonts w:hint="cs"/>
          <w:rtl/>
        </w:rPr>
        <w:t>יליון שקלים, ובמשרדי הממשלה השונים קוצצו מעל 50 מיליון שקלים. סך הכול קוצצו מעל 2 מיליארדי שקלים.</w:t>
      </w:r>
    </w:p>
    <w:p w14:paraId="22566C65" w14:textId="77777777" w:rsidR="00000000" w:rsidRDefault="00E01313">
      <w:pPr>
        <w:pStyle w:val="a0"/>
        <w:rPr>
          <w:rFonts w:hint="cs"/>
          <w:rtl/>
        </w:rPr>
      </w:pPr>
    </w:p>
    <w:p w14:paraId="6889348F" w14:textId="77777777" w:rsidR="00000000" w:rsidRDefault="00E01313">
      <w:pPr>
        <w:pStyle w:val="a0"/>
        <w:rPr>
          <w:rFonts w:hint="cs"/>
          <w:rtl/>
        </w:rPr>
      </w:pPr>
      <w:r>
        <w:rPr>
          <w:rFonts w:hint="cs"/>
          <w:rtl/>
        </w:rPr>
        <w:t xml:space="preserve">אם, למשל, יתורגם הקיצוץ להעלאת ארנונה, יהיה צורך להעלות לתושבים את הארנונה בשיעור של כ-20%. עלייה של 20% בארנונה משמעותה למשקי-הבית תוספת של מאות שקלים בשנה </w:t>
      </w:r>
      <w:r>
        <w:rPr>
          <w:rFonts w:hint="cs"/>
          <w:rtl/>
        </w:rPr>
        <w:t>לחלק מהמשפחות, ולחלק אחר - אלפי שקלים בשנה.</w:t>
      </w:r>
    </w:p>
    <w:p w14:paraId="72B231EE" w14:textId="77777777" w:rsidR="00000000" w:rsidRDefault="00E01313">
      <w:pPr>
        <w:pStyle w:val="a0"/>
        <w:rPr>
          <w:rFonts w:hint="cs"/>
          <w:rtl/>
        </w:rPr>
      </w:pPr>
    </w:p>
    <w:p w14:paraId="39326B73" w14:textId="77777777" w:rsidR="00000000" w:rsidRDefault="00E01313">
      <w:pPr>
        <w:pStyle w:val="a0"/>
        <w:rPr>
          <w:rFonts w:hint="cs"/>
          <w:rtl/>
        </w:rPr>
      </w:pPr>
      <w:r>
        <w:rPr>
          <w:rFonts w:hint="cs"/>
          <w:rtl/>
        </w:rPr>
        <w:t>כמו בכל הקיצוצים האחרים של האוצר, הפגיעה החמורה ביותר של הקיצוץ תהיה ברשויות העניות, המקבלות מענקי איזון המדינה. כך שהשנה שוב נראה מחזות של פיטורי אלפי עובדים והעלאת הארנונה דווקא בפריפריה ובערי הפיתוח. לצד מחזו</w:t>
      </w:r>
      <w:r>
        <w:rPr>
          <w:rFonts w:hint="cs"/>
          <w:rtl/>
        </w:rPr>
        <w:t>ת אלה יתקיים גם תהליך נוסף של פחות ופחות חינוך ראוי וסיוע מרשויות הרווחה לילדים מעיירות הפיתוח.</w:t>
      </w:r>
    </w:p>
    <w:p w14:paraId="5E50FB82" w14:textId="77777777" w:rsidR="00000000" w:rsidRDefault="00E01313">
      <w:pPr>
        <w:pStyle w:val="a0"/>
        <w:rPr>
          <w:rFonts w:hint="cs"/>
          <w:rtl/>
        </w:rPr>
      </w:pPr>
    </w:p>
    <w:p w14:paraId="63CD972C" w14:textId="77777777" w:rsidR="00000000" w:rsidRDefault="00E01313">
      <w:pPr>
        <w:pStyle w:val="a0"/>
        <w:rPr>
          <w:rFonts w:hint="cs"/>
          <w:rtl/>
        </w:rPr>
      </w:pPr>
      <w:r>
        <w:rPr>
          <w:rFonts w:hint="cs"/>
          <w:rtl/>
        </w:rPr>
        <w:t>גברתי היושבת-ראש, חברי הכנסת, הרשויות המקומיות הן קבלני המשנה של הממשלה במתן שירותים לאזרחים, וכשהממשלה מקצצת לרשויות המקומיות, היא מקצצת בשירותים הניתנים לתוש</w:t>
      </w:r>
      <w:r>
        <w:rPr>
          <w:rFonts w:hint="cs"/>
          <w:rtl/>
        </w:rPr>
        <w:t>בים. ועכשיו, צריך לקרוא לביבי שיקום ויגיד לאזרחי המדינה שהוא מקצץ עוד מהחינוך - - -</w:t>
      </w:r>
    </w:p>
    <w:p w14:paraId="612D50DE" w14:textId="77777777" w:rsidR="00000000" w:rsidRDefault="00E01313">
      <w:pPr>
        <w:pStyle w:val="a0"/>
        <w:rPr>
          <w:rFonts w:hint="cs"/>
          <w:rtl/>
        </w:rPr>
      </w:pPr>
    </w:p>
    <w:p w14:paraId="22844558" w14:textId="77777777" w:rsidR="00000000" w:rsidRDefault="00E01313">
      <w:pPr>
        <w:pStyle w:val="af0"/>
        <w:rPr>
          <w:rtl/>
        </w:rPr>
      </w:pPr>
      <w:r>
        <w:rPr>
          <w:rFonts w:hint="eastAsia"/>
          <w:rtl/>
        </w:rPr>
        <w:t>דוד</w:t>
      </w:r>
      <w:r>
        <w:rPr>
          <w:rtl/>
        </w:rPr>
        <w:t xml:space="preserve"> אזולאי (ש"ס):</w:t>
      </w:r>
    </w:p>
    <w:p w14:paraId="4764FBA3" w14:textId="77777777" w:rsidR="00000000" w:rsidRDefault="00E01313">
      <w:pPr>
        <w:pStyle w:val="a0"/>
        <w:rPr>
          <w:rFonts w:hint="cs"/>
          <w:rtl/>
        </w:rPr>
      </w:pPr>
    </w:p>
    <w:p w14:paraId="08167EAD" w14:textId="77777777" w:rsidR="00000000" w:rsidRDefault="00E01313">
      <w:pPr>
        <w:pStyle w:val="a0"/>
        <w:rPr>
          <w:rFonts w:hint="cs"/>
          <w:rtl/>
        </w:rPr>
      </w:pPr>
      <w:r>
        <w:rPr>
          <w:rFonts w:hint="cs"/>
          <w:rtl/>
        </w:rPr>
        <w:t>מי זה ביבי?</w:t>
      </w:r>
    </w:p>
    <w:p w14:paraId="620659E2" w14:textId="77777777" w:rsidR="00000000" w:rsidRDefault="00E01313">
      <w:pPr>
        <w:pStyle w:val="a0"/>
        <w:rPr>
          <w:rFonts w:hint="cs"/>
          <w:rtl/>
        </w:rPr>
      </w:pPr>
    </w:p>
    <w:p w14:paraId="28B3254B" w14:textId="77777777" w:rsidR="00000000" w:rsidRDefault="00E01313">
      <w:pPr>
        <w:pStyle w:val="-"/>
        <w:rPr>
          <w:rtl/>
        </w:rPr>
      </w:pPr>
      <w:bookmarkStart w:id="491" w:name="FS000000437T28_01_2004_16_31_58C"/>
      <w:bookmarkEnd w:id="491"/>
      <w:r>
        <w:rPr>
          <w:rtl/>
        </w:rPr>
        <w:t>אלי בן-מנחם (העבודה-מימד):</w:t>
      </w:r>
    </w:p>
    <w:p w14:paraId="7BAA8130" w14:textId="77777777" w:rsidR="00000000" w:rsidRDefault="00E01313">
      <w:pPr>
        <w:pStyle w:val="a0"/>
        <w:rPr>
          <w:rtl/>
        </w:rPr>
      </w:pPr>
    </w:p>
    <w:p w14:paraId="572B1190" w14:textId="77777777" w:rsidR="00000000" w:rsidRDefault="00E01313">
      <w:pPr>
        <w:pStyle w:val="a0"/>
        <w:rPr>
          <w:rFonts w:hint="cs"/>
          <w:rtl/>
        </w:rPr>
      </w:pPr>
      <w:r>
        <w:rPr>
          <w:rFonts w:hint="cs"/>
          <w:rtl/>
        </w:rPr>
        <w:t>שר האוצר.</w:t>
      </w:r>
    </w:p>
    <w:p w14:paraId="2A4D965C" w14:textId="77777777" w:rsidR="00000000" w:rsidRDefault="00E01313">
      <w:pPr>
        <w:pStyle w:val="a0"/>
        <w:rPr>
          <w:rFonts w:hint="cs"/>
          <w:rtl/>
        </w:rPr>
      </w:pPr>
    </w:p>
    <w:p w14:paraId="7D8E011D" w14:textId="77777777" w:rsidR="00000000" w:rsidRDefault="00E01313">
      <w:pPr>
        <w:pStyle w:val="af0"/>
        <w:rPr>
          <w:rtl/>
        </w:rPr>
      </w:pPr>
      <w:r>
        <w:rPr>
          <w:rFonts w:hint="eastAsia"/>
          <w:rtl/>
        </w:rPr>
        <w:t>דוד</w:t>
      </w:r>
      <w:r>
        <w:rPr>
          <w:rtl/>
        </w:rPr>
        <w:t xml:space="preserve"> אזולאי (ש"ס):</w:t>
      </w:r>
    </w:p>
    <w:p w14:paraId="4BCDB07E" w14:textId="77777777" w:rsidR="00000000" w:rsidRDefault="00E01313">
      <w:pPr>
        <w:pStyle w:val="a0"/>
        <w:rPr>
          <w:rFonts w:hint="cs"/>
          <w:rtl/>
        </w:rPr>
      </w:pPr>
    </w:p>
    <w:p w14:paraId="2CF8AE76" w14:textId="77777777" w:rsidR="00000000" w:rsidRDefault="00E01313">
      <w:pPr>
        <w:pStyle w:val="a0"/>
        <w:rPr>
          <w:rFonts w:hint="cs"/>
          <w:rtl/>
        </w:rPr>
      </w:pPr>
      <w:r>
        <w:rPr>
          <w:rFonts w:hint="cs"/>
          <w:rtl/>
        </w:rPr>
        <w:t>שעם ישראל ידע. הוא ידע מי הם נציגי הממשלה הרעה הזאת.</w:t>
      </w:r>
    </w:p>
    <w:p w14:paraId="5B49B2CB" w14:textId="77777777" w:rsidR="00000000" w:rsidRDefault="00E01313">
      <w:pPr>
        <w:pStyle w:val="a0"/>
        <w:rPr>
          <w:rFonts w:hint="cs"/>
          <w:rtl/>
        </w:rPr>
      </w:pPr>
    </w:p>
    <w:p w14:paraId="355CEBFD" w14:textId="77777777" w:rsidR="00000000" w:rsidRDefault="00E01313">
      <w:pPr>
        <w:pStyle w:val="af1"/>
        <w:rPr>
          <w:rtl/>
        </w:rPr>
      </w:pPr>
      <w:r>
        <w:rPr>
          <w:rtl/>
        </w:rPr>
        <w:t>היו"ר אתי לבני:</w:t>
      </w:r>
    </w:p>
    <w:p w14:paraId="48D6255F" w14:textId="77777777" w:rsidR="00000000" w:rsidRDefault="00E01313">
      <w:pPr>
        <w:pStyle w:val="a0"/>
        <w:rPr>
          <w:rtl/>
        </w:rPr>
      </w:pPr>
    </w:p>
    <w:p w14:paraId="5A648CE5" w14:textId="77777777" w:rsidR="00000000" w:rsidRDefault="00E01313">
      <w:pPr>
        <w:pStyle w:val="a0"/>
        <w:rPr>
          <w:rFonts w:hint="cs"/>
          <w:rtl/>
        </w:rPr>
      </w:pPr>
      <w:r>
        <w:rPr>
          <w:rFonts w:hint="cs"/>
          <w:rtl/>
        </w:rPr>
        <w:t>תודה. תודה</w:t>
      </w:r>
      <w:r>
        <w:rPr>
          <w:rFonts w:hint="cs"/>
          <w:rtl/>
        </w:rPr>
        <w:t xml:space="preserve"> על ההערה.</w:t>
      </w:r>
    </w:p>
    <w:p w14:paraId="5E7E0FCC" w14:textId="77777777" w:rsidR="00000000" w:rsidRDefault="00E01313">
      <w:pPr>
        <w:pStyle w:val="a0"/>
        <w:rPr>
          <w:rFonts w:hint="cs"/>
          <w:rtl/>
        </w:rPr>
      </w:pPr>
    </w:p>
    <w:p w14:paraId="2530E073" w14:textId="77777777" w:rsidR="00000000" w:rsidRDefault="00E01313">
      <w:pPr>
        <w:pStyle w:val="-"/>
        <w:rPr>
          <w:rtl/>
        </w:rPr>
      </w:pPr>
      <w:bookmarkStart w:id="492" w:name="FS000000437T28_01_2004_16_32_04C"/>
      <w:bookmarkEnd w:id="492"/>
      <w:r>
        <w:rPr>
          <w:rtl/>
        </w:rPr>
        <w:t>אלי בן-מנחם (העבודה-מימד):</w:t>
      </w:r>
    </w:p>
    <w:p w14:paraId="5F1F5F5C" w14:textId="77777777" w:rsidR="00000000" w:rsidRDefault="00E01313">
      <w:pPr>
        <w:pStyle w:val="a0"/>
        <w:rPr>
          <w:rtl/>
        </w:rPr>
      </w:pPr>
    </w:p>
    <w:p w14:paraId="519A467B" w14:textId="77777777" w:rsidR="00000000" w:rsidRDefault="00E01313">
      <w:pPr>
        <w:pStyle w:val="a0"/>
        <w:rPr>
          <w:rFonts w:hint="cs"/>
          <w:rtl/>
        </w:rPr>
      </w:pPr>
      <w:r>
        <w:rPr>
          <w:rFonts w:hint="cs"/>
          <w:rtl/>
        </w:rPr>
        <w:t>עם ישראל יודע, אני חושב שרק אתה לא יודע.</w:t>
      </w:r>
    </w:p>
    <w:p w14:paraId="268EB267" w14:textId="77777777" w:rsidR="00000000" w:rsidRDefault="00E01313">
      <w:pPr>
        <w:pStyle w:val="a0"/>
        <w:rPr>
          <w:rFonts w:hint="cs"/>
          <w:rtl/>
        </w:rPr>
      </w:pPr>
    </w:p>
    <w:p w14:paraId="4B5EEB77" w14:textId="77777777" w:rsidR="00000000" w:rsidRDefault="00E01313">
      <w:pPr>
        <w:pStyle w:val="af0"/>
        <w:rPr>
          <w:rtl/>
        </w:rPr>
      </w:pPr>
      <w:r>
        <w:rPr>
          <w:rFonts w:hint="eastAsia"/>
          <w:rtl/>
        </w:rPr>
        <w:t>דוד</w:t>
      </w:r>
      <w:r>
        <w:rPr>
          <w:rtl/>
        </w:rPr>
        <w:t xml:space="preserve"> אזולאי (ש"ס):</w:t>
      </w:r>
    </w:p>
    <w:p w14:paraId="137C0A1A" w14:textId="77777777" w:rsidR="00000000" w:rsidRDefault="00E01313">
      <w:pPr>
        <w:pStyle w:val="a0"/>
        <w:rPr>
          <w:rFonts w:hint="cs"/>
          <w:rtl/>
        </w:rPr>
      </w:pPr>
    </w:p>
    <w:p w14:paraId="189C4111" w14:textId="77777777" w:rsidR="00000000" w:rsidRDefault="00E01313">
      <w:pPr>
        <w:pStyle w:val="a0"/>
        <w:rPr>
          <w:rFonts w:hint="cs"/>
          <w:rtl/>
        </w:rPr>
      </w:pPr>
      <w:r>
        <w:rPr>
          <w:rFonts w:hint="cs"/>
          <w:rtl/>
        </w:rPr>
        <w:t>נציגי הממשלה הרעה, שידעו.</w:t>
      </w:r>
    </w:p>
    <w:p w14:paraId="3D78F6CD" w14:textId="77777777" w:rsidR="00000000" w:rsidRDefault="00E01313">
      <w:pPr>
        <w:pStyle w:val="a0"/>
        <w:rPr>
          <w:rFonts w:hint="cs"/>
          <w:rtl/>
        </w:rPr>
      </w:pPr>
    </w:p>
    <w:p w14:paraId="64A0F734" w14:textId="77777777" w:rsidR="00000000" w:rsidRDefault="00E01313">
      <w:pPr>
        <w:pStyle w:val="-"/>
        <w:rPr>
          <w:rtl/>
        </w:rPr>
      </w:pPr>
      <w:bookmarkStart w:id="493" w:name="FS000000437T28_01_2004_16_33_21C"/>
      <w:bookmarkEnd w:id="493"/>
      <w:r>
        <w:rPr>
          <w:rtl/>
        </w:rPr>
        <w:t>אלי בן-מנחם (העבודה-מימד):</w:t>
      </w:r>
    </w:p>
    <w:p w14:paraId="0E3872D7" w14:textId="77777777" w:rsidR="00000000" w:rsidRDefault="00E01313">
      <w:pPr>
        <w:pStyle w:val="a0"/>
        <w:rPr>
          <w:rtl/>
        </w:rPr>
      </w:pPr>
    </w:p>
    <w:p w14:paraId="269A59A1" w14:textId="77777777" w:rsidR="00000000" w:rsidRDefault="00E01313">
      <w:pPr>
        <w:pStyle w:val="a0"/>
        <w:rPr>
          <w:rFonts w:hint="cs"/>
          <w:rtl/>
        </w:rPr>
      </w:pPr>
      <w:r>
        <w:rPr>
          <w:rFonts w:hint="cs"/>
          <w:rtl/>
        </w:rPr>
        <w:t>ועכשיו, צריך לקרוא לשר האוצר ביבי, שיקום ויגיד לאזרחי המדינה שהוא מקצץ עוד מהחינוך, עוד מהרווחה, עוד</w:t>
      </w:r>
      <w:r>
        <w:rPr>
          <w:rFonts w:hint="cs"/>
          <w:rtl/>
        </w:rPr>
        <w:t xml:space="preserve"> משירותי התרבות, עוד מהילדים, עוד מהנוער </w:t>
      </w:r>
      <w:r>
        <w:rPr>
          <w:rtl/>
        </w:rPr>
        <w:t>–</w:t>
      </w:r>
      <w:r>
        <w:rPr>
          <w:rFonts w:hint="cs"/>
          <w:rtl/>
        </w:rPr>
        <w:t xml:space="preserve"> ובמקום נותן עוד לעשירים.</w:t>
      </w:r>
    </w:p>
    <w:p w14:paraId="0A6D3FD2" w14:textId="77777777" w:rsidR="00000000" w:rsidRDefault="00E01313">
      <w:pPr>
        <w:pStyle w:val="a0"/>
        <w:rPr>
          <w:rFonts w:hint="cs"/>
          <w:rtl/>
        </w:rPr>
      </w:pPr>
    </w:p>
    <w:p w14:paraId="1C3615F6" w14:textId="77777777" w:rsidR="00000000" w:rsidRDefault="00E01313">
      <w:pPr>
        <w:pStyle w:val="a0"/>
        <w:rPr>
          <w:rFonts w:hint="cs"/>
          <w:rtl/>
        </w:rPr>
      </w:pPr>
      <w:r>
        <w:rPr>
          <w:rFonts w:hint="cs"/>
          <w:rtl/>
        </w:rPr>
        <w:t>בחודשים האחרונים ראינו כיצד שר האוצר עבד קשה מאוד כדי לפרק את האיגודים המקצועיים, כיצד ניסו לפרק את בית-הדין לעבודה, כיצד ניסה להביא לחינוך לעשירים בלבד, לבריאות לעשירים בלבד, והעניים - ש</w:t>
      </w:r>
      <w:r>
        <w:rPr>
          <w:rFonts w:hint="cs"/>
          <w:rtl/>
        </w:rPr>
        <w:t>יסבלו מבורות ומחולי. לצערי, בחלק מפעולותיו הוא הצליח. עתה ברור כי הממשלה מנסה לפרק גם את השלטון המקומי בישראל.</w:t>
      </w:r>
    </w:p>
    <w:p w14:paraId="61F53A75" w14:textId="77777777" w:rsidR="00000000" w:rsidRDefault="00E01313">
      <w:pPr>
        <w:pStyle w:val="a0"/>
        <w:rPr>
          <w:rFonts w:hint="cs"/>
          <w:rtl/>
        </w:rPr>
      </w:pPr>
    </w:p>
    <w:p w14:paraId="17D08E45" w14:textId="77777777" w:rsidR="00000000" w:rsidRDefault="00E01313">
      <w:pPr>
        <w:pStyle w:val="a0"/>
        <w:rPr>
          <w:rFonts w:hint="cs"/>
          <w:rtl/>
        </w:rPr>
      </w:pPr>
      <w:r>
        <w:rPr>
          <w:rFonts w:hint="cs"/>
          <w:rtl/>
        </w:rPr>
        <w:t xml:space="preserve">חברי הכנסת, שנים רבות יידרשו כדי לתקן את הנזקים שעושים שר האוצר והממשלה הנוכחית בכל הקשור לנושאים החברתיים. שר האוצר ביבי מתנהג עם עובדי השלטון </w:t>
      </w:r>
      <w:r>
        <w:rPr>
          <w:rFonts w:hint="cs"/>
          <w:rtl/>
        </w:rPr>
        <w:t>המקומי בדיוק כפי שנהג בעובדים האחרים - הוא מפלג ומסית אלה באלה, ואת העם כולו הוא מסית בעובדים.</w:t>
      </w:r>
    </w:p>
    <w:p w14:paraId="36EEB8E5" w14:textId="77777777" w:rsidR="00000000" w:rsidRDefault="00E01313">
      <w:pPr>
        <w:pStyle w:val="a0"/>
        <w:rPr>
          <w:rFonts w:hint="cs"/>
          <w:rtl/>
        </w:rPr>
      </w:pPr>
    </w:p>
    <w:p w14:paraId="7F37FC22" w14:textId="77777777" w:rsidR="00000000" w:rsidRDefault="00E01313">
      <w:pPr>
        <w:pStyle w:val="a0"/>
        <w:rPr>
          <w:rFonts w:hint="cs"/>
          <w:rtl/>
        </w:rPr>
      </w:pPr>
      <w:r>
        <w:rPr>
          <w:rFonts w:hint="cs"/>
          <w:rtl/>
        </w:rPr>
        <w:t>ראינו בכלי התקשורת את המשכורות של עובדי הציבור, של עובדי המדינה, וגם ראינו את המשכורות של חלק קטן מהעובדים ברשויות המקומיות, ואז מראים את המשכורות הענקיות, המנו</w:t>
      </w:r>
      <w:r>
        <w:rPr>
          <w:rFonts w:hint="cs"/>
          <w:rtl/>
        </w:rPr>
        <w:t>פחות. אדוני השר פורז, אני מקבל שיש מה לתקן, אבל לא צריך כל פעם לחזור ולעשות דמגוגיה כדי להראות לאן הולך הכסף, זו לא הסיבה. לא המשכורות הן הסיבה לכל מה שקורה היום ברשויות המקומיות, ולא על זה צריך לנגן כדי לפגוע ולהמשיך לפגוע באותם אנשים חלשים בחברה, שמקבלים</w:t>
      </w:r>
      <w:r>
        <w:rPr>
          <w:rFonts w:hint="cs"/>
          <w:rtl/>
        </w:rPr>
        <w:t xml:space="preserve"> 3,000 ו-4,000 שקלים. חברת הכנסת רוחמה אברהם, את יודעת, בוודאי כמוני, כמה כאלה יש ברשויות המקומיות בארץ.</w:t>
      </w:r>
    </w:p>
    <w:p w14:paraId="21D0A77A" w14:textId="77777777" w:rsidR="00000000" w:rsidRDefault="00E01313">
      <w:pPr>
        <w:pStyle w:val="a0"/>
        <w:rPr>
          <w:rFonts w:hint="cs"/>
          <w:rtl/>
        </w:rPr>
      </w:pPr>
    </w:p>
    <w:p w14:paraId="5CB5C85D" w14:textId="77777777" w:rsidR="00000000" w:rsidRDefault="00E01313">
      <w:pPr>
        <w:pStyle w:val="a0"/>
        <w:rPr>
          <w:rFonts w:hint="cs"/>
          <w:rtl/>
        </w:rPr>
      </w:pPr>
      <w:r>
        <w:rPr>
          <w:rFonts w:hint="cs"/>
          <w:rtl/>
        </w:rPr>
        <w:t>המצב הפך אבסורדי - המסים עולים ועולים, והשירותים פוחתים ופוחתים.</w:t>
      </w:r>
    </w:p>
    <w:p w14:paraId="44D477D8" w14:textId="77777777" w:rsidR="00000000" w:rsidRDefault="00E01313">
      <w:pPr>
        <w:pStyle w:val="a0"/>
        <w:rPr>
          <w:rFonts w:hint="cs"/>
          <w:rtl/>
        </w:rPr>
      </w:pPr>
    </w:p>
    <w:p w14:paraId="26066E11" w14:textId="77777777" w:rsidR="00000000" w:rsidRDefault="00E01313">
      <w:pPr>
        <w:pStyle w:val="a0"/>
        <w:rPr>
          <w:rFonts w:hint="cs"/>
          <w:rtl/>
        </w:rPr>
      </w:pPr>
      <w:r>
        <w:rPr>
          <w:rFonts w:hint="cs"/>
          <w:rtl/>
        </w:rPr>
        <w:t xml:space="preserve">נכון שיש לעתים בעיות עם כמה ראשי רשויות נבחרים. אני יודע שלפעמים מבוזבזים כספים שלא </w:t>
      </w:r>
      <w:r>
        <w:rPr>
          <w:rFonts w:hint="cs"/>
          <w:rtl/>
        </w:rPr>
        <w:t>כדין, אדוני השר. אבל בגלל זה האוצר מפקח כמעט על כל שקל שיוצא מהרשויות המקומיות.</w:t>
      </w:r>
    </w:p>
    <w:p w14:paraId="5FB9386C" w14:textId="77777777" w:rsidR="00000000" w:rsidRDefault="00E01313">
      <w:pPr>
        <w:pStyle w:val="a0"/>
        <w:rPr>
          <w:rFonts w:hint="cs"/>
          <w:rtl/>
        </w:rPr>
      </w:pPr>
    </w:p>
    <w:p w14:paraId="5FB6748E" w14:textId="77777777" w:rsidR="00000000" w:rsidRDefault="00E01313">
      <w:pPr>
        <w:pStyle w:val="a0"/>
        <w:rPr>
          <w:rFonts w:hint="cs"/>
          <w:rtl/>
        </w:rPr>
      </w:pPr>
      <w:r>
        <w:rPr>
          <w:rFonts w:hint="cs"/>
          <w:rtl/>
        </w:rPr>
        <w:t xml:space="preserve">דוח החריגות בשכר שפורסם אתמול מצביע אומנם על ליקויים קשים, ליקויים שעולים כמעט בכל שנה מאז פורסם הדוח לראשונה, לפני כעשר שנים. אבל אותו דוח לא מספר על מאות אלפי עובדי הרשויות </w:t>
      </w:r>
      <w:r>
        <w:rPr>
          <w:rFonts w:hint="cs"/>
          <w:rtl/>
        </w:rPr>
        <w:t>המקומיות המקבלים שכר משפיל בעבור עבודתם המסורה; ואמרתי את זה קודם. אני מדבר על כמעט שכר מינימום, ואלה אנשים שעובדים הרבה מאוד שנים. יש ספרנית שעובדת 31 שנים ומקבלת משכורת של 3,200 שקלים ברוטו, מול אותו ספרן שעובד בבנק ישראל, שמקבל פי עשרה ממנה. הדוח אינו מ</w:t>
      </w:r>
      <w:r>
        <w:rPr>
          <w:rFonts w:hint="cs"/>
          <w:rtl/>
        </w:rPr>
        <w:t>גלה שהשכר הגבוה הוא מנת חלקם של מעטים, החזקים שבעובדים, והשאר עובדים בשביל פרוטות.</w:t>
      </w:r>
    </w:p>
    <w:p w14:paraId="75A245F2" w14:textId="77777777" w:rsidR="00000000" w:rsidRDefault="00E01313">
      <w:pPr>
        <w:pStyle w:val="a0"/>
        <w:rPr>
          <w:rFonts w:hint="cs"/>
          <w:rtl/>
        </w:rPr>
      </w:pPr>
    </w:p>
    <w:p w14:paraId="6D62575D" w14:textId="77777777" w:rsidR="00000000" w:rsidRDefault="00E01313">
      <w:pPr>
        <w:pStyle w:val="a0"/>
        <w:rPr>
          <w:rFonts w:hint="cs"/>
          <w:rtl/>
        </w:rPr>
      </w:pPr>
      <w:r>
        <w:rPr>
          <w:rFonts w:hint="cs"/>
          <w:rtl/>
        </w:rPr>
        <w:t>לכן, אם האוצר לא יגיע להסדר עם הרשויות המקומיות, לשביתה המתוכננת ביום ראשון יש כל ההצדקות המוסריות והכלכליות. לעובדים מגיעה המשכורת שלהם, ולתושבים יש זכות לשירותים מוניציפל</w:t>
      </w:r>
      <w:r>
        <w:rPr>
          <w:rFonts w:hint="cs"/>
          <w:rtl/>
        </w:rPr>
        <w:t>יים ברמה ההולמת את המסים שהם משלמים.</w:t>
      </w:r>
    </w:p>
    <w:p w14:paraId="70BE6DC3" w14:textId="77777777" w:rsidR="00000000" w:rsidRDefault="00E01313">
      <w:pPr>
        <w:pStyle w:val="a0"/>
        <w:rPr>
          <w:rFonts w:hint="cs"/>
          <w:rtl/>
        </w:rPr>
      </w:pPr>
    </w:p>
    <w:p w14:paraId="5485D018" w14:textId="77777777" w:rsidR="00000000" w:rsidRDefault="00E01313">
      <w:pPr>
        <w:pStyle w:val="a0"/>
        <w:rPr>
          <w:rFonts w:hint="cs"/>
          <w:rtl/>
        </w:rPr>
      </w:pPr>
      <w:r>
        <w:rPr>
          <w:rFonts w:hint="cs"/>
          <w:rtl/>
        </w:rPr>
        <w:t>אני רוצה להוסיף, אדוני השר, חברי הכנסת, גברתי היושבת-ראש, גירעון הרשויות המקומיות היה נמנע לו היתה ממשלת ישראל עומדת בהסכם העלויות, המצ'ינג עם השלטון המקומי. על-פי הסכם     המצ'ינג</w:t>
      </w:r>
      <w:r>
        <w:rPr>
          <w:rFonts w:hint="cs"/>
        </w:rPr>
        <w:t xml:space="preserve"> </w:t>
      </w:r>
      <w:r>
        <w:rPr>
          <w:rFonts w:hint="cs"/>
          <w:rtl/>
        </w:rPr>
        <w:t xml:space="preserve"> הנהוג בין הממשלה לרשויות המקומיות, ה</w:t>
      </w:r>
      <w:r>
        <w:rPr>
          <w:rFonts w:hint="cs"/>
          <w:rtl/>
        </w:rPr>
        <w:t xml:space="preserve">רשויות אמורות לממן 25% משירותי החינוך והרווחה שהן מעניקות לתושביהן בשם הממשלה. בפועל, בשנת 2002 מימנו הרשויות 31% מפעילות החינוך ו-34% מפעילות הרווחה. המשמעות היא שהרשויות המקומיות בישראל סבסדו את ממשלת ישראל בשנת 2002 בסכום של כ-884 מיליון שקלים - בחינוך </w:t>
      </w:r>
      <w:r>
        <w:rPr>
          <w:rFonts w:hint="cs"/>
          <w:rtl/>
        </w:rPr>
        <w:t>וברווחה, כל זה מעבר למחויבותן של אותן רשויות. אין ספק שתופעה זו החמירה בשנת 2003, בשל הקיצוצים בתקציבי החינוך והרווחה, והיא תחריף עוד יותר ב-2004 בשל הקיצוץ הנוסף בתקציבים.</w:t>
      </w:r>
    </w:p>
    <w:p w14:paraId="2C8D051B" w14:textId="77777777" w:rsidR="00000000" w:rsidRDefault="00E01313">
      <w:pPr>
        <w:pStyle w:val="a0"/>
        <w:rPr>
          <w:rFonts w:hint="cs"/>
          <w:rtl/>
        </w:rPr>
      </w:pPr>
    </w:p>
    <w:p w14:paraId="3909B53A" w14:textId="77777777" w:rsidR="00000000" w:rsidRDefault="00E01313">
      <w:pPr>
        <w:pStyle w:val="a0"/>
        <w:rPr>
          <w:rFonts w:hint="cs"/>
          <w:rtl/>
        </w:rPr>
      </w:pPr>
      <w:r>
        <w:rPr>
          <w:rFonts w:hint="cs"/>
          <w:rtl/>
        </w:rPr>
        <w:t>המסקנה הבלתי-נמנעת היא, שלולא סבסדו הרשויות המקומיות את פעילויות הממשלה, אדוני השר</w:t>
      </w:r>
      <w:r>
        <w:rPr>
          <w:rFonts w:hint="cs"/>
          <w:rtl/>
        </w:rPr>
        <w:t xml:space="preserve"> פורז, בחינוך וברווחה, היו נמנעים גירעונות הענק שלהן והמחזות שלהם אנו עדים בשבועות האחרונים, ואני חוזר על אותו מצ'ינג מפורסם.</w:t>
      </w:r>
    </w:p>
    <w:p w14:paraId="447A326F" w14:textId="77777777" w:rsidR="00000000" w:rsidRDefault="00E01313">
      <w:pPr>
        <w:pStyle w:val="a0"/>
        <w:rPr>
          <w:rFonts w:hint="cs"/>
          <w:rtl/>
        </w:rPr>
      </w:pPr>
    </w:p>
    <w:p w14:paraId="1EEDA74A" w14:textId="77777777" w:rsidR="00000000" w:rsidRDefault="00E01313">
      <w:pPr>
        <w:pStyle w:val="a0"/>
        <w:rPr>
          <w:rFonts w:hint="cs"/>
          <w:rtl/>
        </w:rPr>
      </w:pPr>
      <w:r>
        <w:rPr>
          <w:rFonts w:hint="cs"/>
          <w:rtl/>
        </w:rPr>
        <w:t>קיצוצי התקציב שנכפו עלינו בשנים האחרונות בכלל, ובתקציב 2004 בפרט, הביאו את כל הרשויות המקומיות והמועצות האזוריות בישראל למצב של א</w:t>
      </w:r>
      <w:r>
        <w:rPr>
          <w:rFonts w:hint="cs"/>
          <w:rtl/>
        </w:rPr>
        <w:t>י-יכולת לספק שירותים ברמה נאותה לתושבים, קשיים בתשלום שכר לעובדים ואי-עמידה בתשלום לספקים.</w:t>
      </w:r>
    </w:p>
    <w:p w14:paraId="1E3788FE" w14:textId="77777777" w:rsidR="00000000" w:rsidRDefault="00E01313">
      <w:pPr>
        <w:pStyle w:val="a0"/>
        <w:rPr>
          <w:rFonts w:hint="cs"/>
          <w:rtl/>
        </w:rPr>
      </w:pPr>
    </w:p>
    <w:p w14:paraId="538F3A36" w14:textId="77777777" w:rsidR="00000000" w:rsidRDefault="00E01313">
      <w:pPr>
        <w:pStyle w:val="a0"/>
        <w:rPr>
          <w:rFonts w:hint="cs"/>
          <w:rtl/>
        </w:rPr>
      </w:pPr>
      <w:r>
        <w:rPr>
          <w:rFonts w:hint="cs"/>
          <w:rtl/>
        </w:rPr>
        <w:t>היום קראתי בעיתון "הארץ", אדוני השר, שהוקמה ועדה על-ידי שר האוצר, והיא החליטה לכסות כ-5% מהמשכורות. מה זה 5%? חייבים כ-200 מיליון שקלים לעובדי הרשויות המקומיות, והו</w:t>
      </w:r>
      <w:r>
        <w:rPr>
          <w:rFonts w:hint="cs"/>
          <w:rtl/>
        </w:rPr>
        <w:t>ועדה החליטה לספק 11 מיליון, שזה 5% מסך כל הוצאות השכר. זה טיפה בים. אני לא יודע מה זה יעשה, אבל בדיוק מתחת לאותה כתבה אני קורא, שמזכיר הרשות המקומית בועינה-נוג'ידאת, ש-15 חודשים לא קיבל משכורת, שוקל לבטל את חתונת הבת שלו בגלל חובותיו; הבן שלו הוא אחד מהטוב</w:t>
      </w:r>
      <w:r>
        <w:rPr>
          <w:rFonts w:hint="cs"/>
          <w:rtl/>
        </w:rPr>
        <w:t xml:space="preserve">ים במדינת ישראל בקראטה, והוא היה צריך להשתתף באליפות ישראל, אבל הוא לא רשם אותו למכון וינגייט, כי לא היו לו דמי הרישום. </w:t>
      </w:r>
    </w:p>
    <w:p w14:paraId="38B8FD76" w14:textId="77777777" w:rsidR="00000000" w:rsidRDefault="00E01313">
      <w:pPr>
        <w:pStyle w:val="a0"/>
        <w:rPr>
          <w:rFonts w:hint="cs"/>
          <w:rtl/>
        </w:rPr>
      </w:pPr>
    </w:p>
    <w:p w14:paraId="2BE07B86" w14:textId="77777777" w:rsidR="00000000" w:rsidRDefault="00E01313">
      <w:pPr>
        <w:pStyle w:val="a0"/>
        <w:rPr>
          <w:rFonts w:hint="cs"/>
          <w:rtl/>
        </w:rPr>
      </w:pPr>
      <w:r>
        <w:rPr>
          <w:rFonts w:hint="cs"/>
          <w:rtl/>
        </w:rPr>
        <w:t>המצב הולך ומחמיר בכל הארץ, אדוני השר. בסופו של עניין, כל שקל שייחסך כאן מאותם אנשים, המדינה תצטרך להוציא כדי  לממן אחר כך את המלחמה בפ</w:t>
      </w:r>
      <w:r>
        <w:rPr>
          <w:rFonts w:hint="cs"/>
          <w:rtl/>
        </w:rPr>
        <w:t>שיעה בארץ וכן הלאה.</w:t>
      </w:r>
    </w:p>
    <w:p w14:paraId="5DEF8D7C" w14:textId="77777777" w:rsidR="00000000" w:rsidRDefault="00E01313">
      <w:pPr>
        <w:pStyle w:val="a0"/>
        <w:rPr>
          <w:rFonts w:hint="cs"/>
          <w:rtl/>
        </w:rPr>
      </w:pPr>
    </w:p>
    <w:p w14:paraId="4A13A4AA" w14:textId="77777777" w:rsidR="00000000" w:rsidRDefault="00E01313">
      <w:pPr>
        <w:pStyle w:val="a0"/>
        <w:rPr>
          <w:rFonts w:hint="cs"/>
          <w:rtl/>
        </w:rPr>
      </w:pPr>
      <w:r>
        <w:rPr>
          <w:rFonts w:hint="cs"/>
          <w:rtl/>
        </w:rPr>
        <w:t>מה שאני מציע, אדוני השר, זה להעביר את הנושא לדיון במליאת הכנסת, ואולי סוף-סוף האוצר יחשוב פעם שנייה ויתקן את העוול הקשה שנעשה לאותם מאות אלפי עובדים במדינת ישראל שאין להם לחם, אין להם מה לאכול, והם נמצאים במצב הכי ירוד שאפשר. תודה.</w:t>
      </w:r>
    </w:p>
    <w:p w14:paraId="6EA0E6B2" w14:textId="77777777" w:rsidR="00000000" w:rsidRDefault="00E01313">
      <w:pPr>
        <w:pStyle w:val="a0"/>
        <w:rPr>
          <w:rFonts w:hint="cs"/>
          <w:rtl/>
        </w:rPr>
      </w:pPr>
    </w:p>
    <w:p w14:paraId="2DBF2BCF" w14:textId="77777777" w:rsidR="00000000" w:rsidRDefault="00E01313">
      <w:pPr>
        <w:pStyle w:val="af1"/>
        <w:rPr>
          <w:rtl/>
        </w:rPr>
      </w:pPr>
      <w:r>
        <w:rPr>
          <w:rtl/>
        </w:rPr>
        <w:t>הי</w:t>
      </w:r>
      <w:r>
        <w:rPr>
          <w:rtl/>
        </w:rPr>
        <w:t>ו"ר אתי לבני:</w:t>
      </w:r>
    </w:p>
    <w:p w14:paraId="1A006278" w14:textId="77777777" w:rsidR="00000000" w:rsidRDefault="00E01313">
      <w:pPr>
        <w:pStyle w:val="a0"/>
        <w:rPr>
          <w:rtl/>
        </w:rPr>
      </w:pPr>
    </w:p>
    <w:p w14:paraId="1BCE46E6" w14:textId="77777777" w:rsidR="00000000" w:rsidRDefault="00E01313">
      <w:pPr>
        <w:pStyle w:val="a0"/>
        <w:rPr>
          <w:rFonts w:hint="cs"/>
          <w:rtl/>
        </w:rPr>
      </w:pPr>
      <w:r>
        <w:rPr>
          <w:rFonts w:hint="cs"/>
          <w:rtl/>
        </w:rPr>
        <w:t xml:space="preserve">תודה רבה. </w:t>
      </w:r>
    </w:p>
    <w:p w14:paraId="5382ACF6" w14:textId="77777777" w:rsidR="00000000" w:rsidRDefault="00E01313">
      <w:pPr>
        <w:pStyle w:val="a0"/>
        <w:rPr>
          <w:rFonts w:hint="cs"/>
          <w:rtl/>
        </w:rPr>
      </w:pPr>
    </w:p>
    <w:p w14:paraId="5732372D" w14:textId="77777777" w:rsidR="00000000" w:rsidRDefault="00E01313">
      <w:pPr>
        <w:pStyle w:val="af0"/>
        <w:rPr>
          <w:rtl/>
        </w:rPr>
      </w:pPr>
      <w:r>
        <w:rPr>
          <w:rFonts w:hint="eastAsia"/>
          <w:rtl/>
        </w:rPr>
        <w:t>שר</w:t>
      </w:r>
      <w:r>
        <w:rPr>
          <w:rtl/>
        </w:rPr>
        <w:t xml:space="preserve"> הפנים אברהם פורז:</w:t>
      </w:r>
    </w:p>
    <w:p w14:paraId="3C7BA312" w14:textId="77777777" w:rsidR="00000000" w:rsidRDefault="00E01313">
      <w:pPr>
        <w:pStyle w:val="a0"/>
        <w:rPr>
          <w:rFonts w:hint="cs"/>
          <w:rtl/>
        </w:rPr>
      </w:pPr>
    </w:p>
    <w:p w14:paraId="6E2BCEB1" w14:textId="77777777" w:rsidR="00000000" w:rsidRDefault="00E01313">
      <w:pPr>
        <w:pStyle w:val="a0"/>
        <w:rPr>
          <w:rFonts w:hint="cs"/>
          <w:rtl/>
        </w:rPr>
      </w:pPr>
      <w:r>
        <w:rPr>
          <w:rFonts w:hint="cs"/>
          <w:rtl/>
        </w:rPr>
        <w:t>אני מציע לאחד את ההצעות. יש עוד מציע, ואני אשיב לשניהם ביחד.</w:t>
      </w:r>
    </w:p>
    <w:p w14:paraId="21A53E62" w14:textId="77777777" w:rsidR="00000000" w:rsidRDefault="00E01313">
      <w:pPr>
        <w:pStyle w:val="a2"/>
        <w:rPr>
          <w:rFonts w:hint="cs"/>
          <w:rtl/>
        </w:rPr>
      </w:pPr>
    </w:p>
    <w:p w14:paraId="5B570699" w14:textId="77777777" w:rsidR="00000000" w:rsidRDefault="00E01313">
      <w:pPr>
        <w:pStyle w:val="a0"/>
        <w:rPr>
          <w:rFonts w:hint="cs"/>
          <w:rtl/>
        </w:rPr>
      </w:pPr>
    </w:p>
    <w:p w14:paraId="34A502FC" w14:textId="77777777" w:rsidR="00000000" w:rsidRDefault="00E01313">
      <w:pPr>
        <w:pStyle w:val="a2"/>
        <w:rPr>
          <w:rFonts w:hint="cs"/>
          <w:rtl/>
        </w:rPr>
      </w:pPr>
      <w:bookmarkStart w:id="494" w:name="CS21342FI0021342T28_01_2004_17_26_12"/>
      <w:bookmarkStart w:id="495" w:name="_Toc78873120"/>
      <w:bookmarkEnd w:id="494"/>
      <w:r>
        <w:rPr>
          <w:rFonts w:hint="cs"/>
          <w:rtl/>
        </w:rPr>
        <w:t>הצעה לסדר-היום</w:t>
      </w:r>
      <w:bookmarkEnd w:id="495"/>
    </w:p>
    <w:p w14:paraId="39704A80" w14:textId="77777777" w:rsidR="00000000" w:rsidRDefault="00E01313">
      <w:pPr>
        <w:pStyle w:val="a2"/>
        <w:rPr>
          <w:rtl/>
        </w:rPr>
      </w:pPr>
      <w:bookmarkStart w:id="496" w:name="_Toc78873121"/>
      <w:r>
        <w:rPr>
          <w:rtl/>
        </w:rPr>
        <w:t>עיכוב תשלומי משכורות ברשויות המקומיות</w:t>
      </w:r>
      <w:bookmarkEnd w:id="496"/>
    </w:p>
    <w:p w14:paraId="23E6D8E2" w14:textId="77777777" w:rsidR="00000000" w:rsidRDefault="00E01313">
      <w:pPr>
        <w:pStyle w:val="-0"/>
        <w:rPr>
          <w:rFonts w:hint="cs"/>
          <w:rtl/>
        </w:rPr>
      </w:pPr>
    </w:p>
    <w:p w14:paraId="6A1B1B68" w14:textId="77777777" w:rsidR="00000000" w:rsidRDefault="00E01313">
      <w:pPr>
        <w:pStyle w:val="af1"/>
        <w:rPr>
          <w:rtl/>
        </w:rPr>
      </w:pPr>
      <w:r>
        <w:rPr>
          <w:rtl/>
        </w:rPr>
        <w:t>היו"ר אתי לבני:</w:t>
      </w:r>
    </w:p>
    <w:p w14:paraId="2CF765A9" w14:textId="77777777" w:rsidR="00000000" w:rsidRDefault="00E01313">
      <w:pPr>
        <w:pStyle w:val="a0"/>
        <w:rPr>
          <w:rtl/>
        </w:rPr>
      </w:pPr>
    </w:p>
    <w:p w14:paraId="2A03C80E" w14:textId="77777777" w:rsidR="00000000" w:rsidRDefault="00E01313">
      <w:pPr>
        <w:pStyle w:val="a0"/>
        <w:rPr>
          <w:rFonts w:hint="cs"/>
          <w:rtl/>
        </w:rPr>
      </w:pPr>
      <w:r>
        <w:rPr>
          <w:rFonts w:hint="cs"/>
          <w:rtl/>
        </w:rPr>
        <w:t>ההצעה הבאה לסדר-היום, הצעה מס' 2476: עיכוב תשלומי משכורות ברשויות המקומיו</w:t>
      </w:r>
      <w:r>
        <w:rPr>
          <w:rFonts w:hint="cs"/>
          <w:rtl/>
        </w:rPr>
        <w:t>ת - של חברת הכנסת רוחמה אברהם. הצעה רגילה, בבקשה.</w:t>
      </w:r>
    </w:p>
    <w:p w14:paraId="6E1E9BBF" w14:textId="77777777" w:rsidR="00000000" w:rsidRDefault="00E01313">
      <w:pPr>
        <w:pStyle w:val="a0"/>
        <w:rPr>
          <w:rFonts w:hint="cs"/>
          <w:rtl/>
        </w:rPr>
      </w:pPr>
    </w:p>
    <w:p w14:paraId="2749E659" w14:textId="77777777" w:rsidR="00000000" w:rsidRDefault="00E01313">
      <w:pPr>
        <w:pStyle w:val="a"/>
        <w:rPr>
          <w:rtl/>
        </w:rPr>
      </w:pPr>
      <w:bookmarkStart w:id="497" w:name="FS000001026T28_01_2004_16_25_14"/>
      <w:bookmarkStart w:id="498" w:name="_Toc78873122"/>
      <w:bookmarkEnd w:id="497"/>
      <w:r>
        <w:rPr>
          <w:rFonts w:hint="eastAsia"/>
          <w:rtl/>
        </w:rPr>
        <w:t>רוחמה</w:t>
      </w:r>
      <w:r>
        <w:rPr>
          <w:rtl/>
        </w:rPr>
        <w:t xml:space="preserve"> אברהם (הליכוד):</w:t>
      </w:r>
      <w:bookmarkEnd w:id="498"/>
    </w:p>
    <w:p w14:paraId="5916B6D4" w14:textId="77777777" w:rsidR="00000000" w:rsidRDefault="00E01313">
      <w:pPr>
        <w:pStyle w:val="a0"/>
        <w:rPr>
          <w:rFonts w:hint="cs"/>
          <w:rtl/>
        </w:rPr>
      </w:pPr>
    </w:p>
    <w:p w14:paraId="5770BC54" w14:textId="77777777" w:rsidR="00000000" w:rsidRDefault="00E01313">
      <w:pPr>
        <w:pStyle w:val="a0"/>
        <w:rPr>
          <w:rFonts w:hint="cs"/>
          <w:rtl/>
        </w:rPr>
      </w:pPr>
      <w:r>
        <w:rPr>
          <w:rFonts w:hint="cs"/>
          <w:rtl/>
        </w:rPr>
        <w:t>גברתי היושבת-ראש, אדוני השר, חברי חברי הכנסת, מי כמוני שליוותה אותך, אדוני השר, בקיצוץ האחרון, יודעת כי אתה אולי בין השרים שנמצאים במצוקות הכי קשות, בגלל הקיצוץ הנרחב שנעשה, בגלל הקי</w:t>
      </w:r>
      <w:r>
        <w:rPr>
          <w:rFonts w:hint="cs"/>
          <w:rtl/>
        </w:rPr>
        <w:t xml:space="preserve">צוץ במענקי האיזון. </w:t>
      </w:r>
    </w:p>
    <w:p w14:paraId="1AF5D023" w14:textId="77777777" w:rsidR="00000000" w:rsidRDefault="00E01313">
      <w:pPr>
        <w:pStyle w:val="a0"/>
        <w:rPr>
          <w:rFonts w:hint="cs"/>
          <w:rtl/>
        </w:rPr>
      </w:pPr>
    </w:p>
    <w:p w14:paraId="633E9E96" w14:textId="77777777" w:rsidR="00000000" w:rsidRDefault="00E01313">
      <w:pPr>
        <w:pStyle w:val="a0"/>
        <w:rPr>
          <w:rFonts w:hint="cs"/>
          <w:rtl/>
        </w:rPr>
      </w:pPr>
      <w:r>
        <w:rPr>
          <w:rFonts w:hint="cs"/>
          <w:rtl/>
        </w:rPr>
        <w:t xml:space="preserve">אני רוצה להדגיש שדווקא השבוע הצטלבו שני אירועים שממחישים עד כמה אנחנו אדישים לעתים למצוקות הפרט. האירוע הראשון הוא פרסום דוח הממונה על השכר, שמראה עלויות שכר גבוהות בשירות הציבורי. האירוע השני הוא התסיסה הגוברת ברשויות המקומיות, שרבות </w:t>
      </w:r>
      <w:r>
        <w:rPr>
          <w:rFonts w:hint="cs"/>
          <w:rtl/>
        </w:rPr>
        <w:t xml:space="preserve">מהן אינן מסוגלות לשלם את משכורות העובדים. </w:t>
      </w:r>
    </w:p>
    <w:p w14:paraId="7456D275" w14:textId="77777777" w:rsidR="00000000" w:rsidRDefault="00E01313">
      <w:pPr>
        <w:pStyle w:val="a0"/>
        <w:rPr>
          <w:rFonts w:hint="cs"/>
          <w:rtl/>
        </w:rPr>
      </w:pPr>
    </w:p>
    <w:p w14:paraId="41D4B6E8" w14:textId="77777777" w:rsidR="00000000" w:rsidRDefault="00E01313">
      <w:pPr>
        <w:pStyle w:val="a0"/>
        <w:rPr>
          <w:rFonts w:hint="cs"/>
          <w:rtl/>
        </w:rPr>
      </w:pPr>
      <w:r>
        <w:rPr>
          <w:rFonts w:hint="cs"/>
          <w:rtl/>
        </w:rPr>
        <w:t>גברתי היושבת-ראש, כנסת נכבדה, אנחנו הצלחנו ליצור נורמה חדשה, ולנורמה הזאת קוראים עובדי חינם, ועובדי החינם הללו נמצאים במצב בלתי אפשרי. הם נמצאים במצב בלתי אפשרי כי הם עובדי חינם, פשוטו כמשמעו. הם נמצאים במצב בלתי</w:t>
      </w:r>
      <w:r>
        <w:rPr>
          <w:rFonts w:hint="cs"/>
          <w:rtl/>
        </w:rPr>
        <w:t xml:space="preserve"> אפשרי כי רבים מהם מגיעים והגיעו לפת לחם ואין להם פרוטה לכלכלת בני משפחתם וקרוביהם. הם נמצאים במצב בלתי אפשרי, כי הם ממשיכים לעבוד אף ששכרם לא ישולם להם בזמן הקרוב. </w:t>
      </w:r>
    </w:p>
    <w:p w14:paraId="1879CB69" w14:textId="77777777" w:rsidR="00000000" w:rsidRDefault="00E01313">
      <w:pPr>
        <w:pStyle w:val="a0"/>
        <w:rPr>
          <w:rFonts w:hint="cs"/>
          <w:rtl/>
        </w:rPr>
      </w:pPr>
    </w:p>
    <w:p w14:paraId="137D288E" w14:textId="77777777" w:rsidR="00000000" w:rsidRDefault="00E01313">
      <w:pPr>
        <w:pStyle w:val="a0"/>
        <w:rPr>
          <w:rFonts w:hint="cs"/>
          <w:rtl/>
        </w:rPr>
      </w:pPr>
      <w:r>
        <w:rPr>
          <w:rFonts w:hint="cs"/>
          <w:rtl/>
        </w:rPr>
        <w:t>הלנת השכר לעובדי הרשויות המקומיות היא לא בעיה מקומית ברשות זו או אחרת, היא הופכת לתרבות ו</w:t>
      </w:r>
      <w:r>
        <w:rPr>
          <w:rFonts w:hint="cs"/>
          <w:rtl/>
        </w:rPr>
        <w:t>לבעיה לאומית. אסור שתרבות עיכובי השכר וההתעלמות המוחלטת מעובדים רבים ששכרם מגיע להם כדין תימשך, למרות הגירעונות הכבדים בשלטון המקומי ולמרות המצב הקשה.</w:t>
      </w:r>
    </w:p>
    <w:p w14:paraId="438985E9" w14:textId="77777777" w:rsidR="00000000" w:rsidRDefault="00E01313">
      <w:pPr>
        <w:pStyle w:val="a0"/>
        <w:rPr>
          <w:rFonts w:hint="cs"/>
          <w:rtl/>
        </w:rPr>
      </w:pPr>
    </w:p>
    <w:p w14:paraId="0DE30993" w14:textId="77777777" w:rsidR="00000000" w:rsidRDefault="00E01313">
      <w:pPr>
        <w:pStyle w:val="a0"/>
        <w:rPr>
          <w:rFonts w:hint="cs"/>
          <w:rtl/>
        </w:rPr>
      </w:pPr>
      <w:r>
        <w:rPr>
          <w:rFonts w:hint="cs"/>
          <w:rtl/>
        </w:rPr>
        <w:t>לגירעונות הללו, מסתבר, אבות רבים: קברניטים מקומיים שלא התחשבו במצב האמיתי של הרשות, העדר תיאום בין משרדי</w:t>
      </w:r>
      <w:r>
        <w:rPr>
          <w:rFonts w:hint="cs"/>
          <w:rtl/>
        </w:rPr>
        <w:t xml:space="preserve"> הממשלה, אי-הזרמת תקציבים מאושרים והחגיגה של ראשי רשויות בשנת בחירות. השלטון המקומי קורס מחד גיסא, ומצבה הכלכלי של מדינת ישראל אינו מאפשר לה עוד להזרים כספים מאידך גיסא. </w:t>
      </w:r>
    </w:p>
    <w:p w14:paraId="59F2FC48" w14:textId="77777777" w:rsidR="00000000" w:rsidRDefault="00E01313">
      <w:pPr>
        <w:pStyle w:val="a0"/>
        <w:rPr>
          <w:rFonts w:hint="cs"/>
          <w:rtl/>
        </w:rPr>
      </w:pPr>
    </w:p>
    <w:p w14:paraId="59C5329E" w14:textId="77777777" w:rsidR="00000000" w:rsidRDefault="00E01313">
      <w:pPr>
        <w:pStyle w:val="a0"/>
        <w:rPr>
          <w:rFonts w:hint="cs"/>
          <w:rtl/>
        </w:rPr>
      </w:pPr>
      <w:r>
        <w:rPr>
          <w:rFonts w:hint="cs"/>
          <w:rtl/>
        </w:rPr>
        <w:t>גברתי היושבת-ראש, כנסת נכבדה, במשך שנים רבות חשו ראשי הרשויות כבנים חורגים במערכת המ</w:t>
      </w:r>
      <w:r>
        <w:rPr>
          <w:rFonts w:hint="cs"/>
          <w:rtl/>
        </w:rPr>
        <w:t>מלכתית. הם חשו כך, כי עול החינוך והרווחה הוטל על שכמם. הם חשו כך, כי התקציבים לחינוך ולרווחה היו מדי שנה נושא למשא-ומתן מחדש. הם חשו כך, כי מענקי האיזון לא הועברו בזמן, והעיכוב הזה גרם מייד לגירעונות, שאין לשום רשות מקומית דרך לכסות אותם. הם חשו כך, כי חלק</w:t>
      </w:r>
      <w:r>
        <w:rPr>
          <w:rFonts w:hint="cs"/>
          <w:rtl/>
        </w:rPr>
        <w:t xml:space="preserve"> גדול מסעיפי התקציב הוצא על-פי אישור הרשות כנגד הכנסות שלא הגיעו. </w:t>
      </w:r>
    </w:p>
    <w:p w14:paraId="7D33B6C7" w14:textId="77777777" w:rsidR="00000000" w:rsidRDefault="00E01313">
      <w:pPr>
        <w:pStyle w:val="a0"/>
        <w:rPr>
          <w:rFonts w:hint="cs"/>
          <w:rtl/>
        </w:rPr>
      </w:pPr>
    </w:p>
    <w:p w14:paraId="43F7F943" w14:textId="77777777" w:rsidR="00000000" w:rsidRDefault="00E01313">
      <w:pPr>
        <w:pStyle w:val="a0"/>
        <w:rPr>
          <w:rFonts w:hint="cs"/>
          <w:rtl/>
        </w:rPr>
      </w:pPr>
      <w:r>
        <w:rPr>
          <w:rFonts w:hint="cs"/>
          <w:rtl/>
        </w:rPr>
        <w:t xml:space="preserve">ראשי הרשויות ואנשיהם, וגם אתה, אדוני השר, עומדים בפני שוקת שבורה, במיוחד ראשי רשויות חדשים, שלא ידעו למה הם נכנסים ונגזר עליהם להתמודד עם גירעונות ענק שהשאירו אלה שחגגו, בזבזו והלכו. המצב </w:t>
      </w:r>
      <w:r>
        <w:rPr>
          <w:rFonts w:hint="cs"/>
          <w:rtl/>
        </w:rPr>
        <w:t xml:space="preserve">קשה, במיוחד בפריפריה ובעיירות הפיתוח, שם במיוחד שיעור גביית המסים נמוך. </w:t>
      </w:r>
    </w:p>
    <w:p w14:paraId="1B225AAE" w14:textId="77777777" w:rsidR="00000000" w:rsidRDefault="00E01313">
      <w:pPr>
        <w:pStyle w:val="a0"/>
        <w:rPr>
          <w:rFonts w:hint="cs"/>
          <w:rtl/>
        </w:rPr>
      </w:pPr>
    </w:p>
    <w:p w14:paraId="0FFD88CD" w14:textId="77777777" w:rsidR="00000000" w:rsidRDefault="00E01313">
      <w:pPr>
        <w:pStyle w:val="a0"/>
        <w:rPr>
          <w:rFonts w:hint="cs"/>
          <w:rtl/>
        </w:rPr>
      </w:pPr>
      <w:r>
        <w:rPr>
          <w:rFonts w:hint="cs"/>
          <w:rtl/>
        </w:rPr>
        <w:t>הפרדוקס הוא, שאף ששיעורי הגבייה לא מרשימים, משרד הפנים - ותתקן אותי, אדוני השר, אם אני טועה - הנחה את הרשויות להעלות את הארנונה, וזאת כדי לענות ולו במעט על הגירעונות הגדולים.</w:t>
      </w:r>
    </w:p>
    <w:p w14:paraId="0C75CDCF" w14:textId="77777777" w:rsidR="00000000" w:rsidRDefault="00E01313">
      <w:pPr>
        <w:pStyle w:val="af0"/>
        <w:rPr>
          <w:rFonts w:hint="cs"/>
          <w:b w:val="0"/>
          <w:bCs w:val="0"/>
          <w:u w:val="none"/>
          <w:rtl/>
        </w:rPr>
      </w:pPr>
    </w:p>
    <w:p w14:paraId="1E652D8E" w14:textId="77777777" w:rsidR="00000000" w:rsidRDefault="00E01313">
      <w:pPr>
        <w:pStyle w:val="af0"/>
        <w:rPr>
          <w:rtl/>
        </w:rPr>
      </w:pPr>
      <w:r>
        <w:rPr>
          <w:rFonts w:hint="eastAsia"/>
          <w:rtl/>
        </w:rPr>
        <w:t>שר</w:t>
      </w:r>
      <w:r>
        <w:rPr>
          <w:rtl/>
        </w:rPr>
        <w:t xml:space="preserve"> הפנ</w:t>
      </w:r>
      <w:r>
        <w:rPr>
          <w:rtl/>
        </w:rPr>
        <w:t>ים אברהם פורז:</w:t>
      </w:r>
    </w:p>
    <w:p w14:paraId="2A9172A2" w14:textId="77777777" w:rsidR="00000000" w:rsidRDefault="00E01313">
      <w:pPr>
        <w:pStyle w:val="a0"/>
        <w:rPr>
          <w:rFonts w:hint="cs"/>
          <w:rtl/>
        </w:rPr>
      </w:pPr>
    </w:p>
    <w:p w14:paraId="28E786B9" w14:textId="77777777" w:rsidR="00000000" w:rsidRDefault="00E01313">
      <w:pPr>
        <w:pStyle w:val="a0"/>
        <w:rPr>
          <w:rFonts w:hint="cs"/>
          <w:rtl/>
        </w:rPr>
      </w:pPr>
      <w:r>
        <w:rPr>
          <w:rFonts w:hint="cs"/>
          <w:rtl/>
        </w:rPr>
        <w:t>את טועה. אנחנו לא מאפשרים העלאת ארנונה.</w:t>
      </w:r>
    </w:p>
    <w:p w14:paraId="552820D3" w14:textId="77777777" w:rsidR="00000000" w:rsidRDefault="00E01313">
      <w:pPr>
        <w:pStyle w:val="a0"/>
        <w:rPr>
          <w:rFonts w:hint="cs"/>
          <w:rtl/>
        </w:rPr>
      </w:pPr>
    </w:p>
    <w:p w14:paraId="7F8032A3" w14:textId="77777777" w:rsidR="00000000" w:rsidRDefault="00E01313">
      <w:pPr>
        <w:pStyle w:val="-"/>
        <w:rPr>
          <w:rtl/>
        </w:rPr>
      </w:pPr>
      <w:bookmarkStart w:id="499" w:name="FS000001026T28_01_2004_17_06_50C"/>
      <w:bookmarkEnd w:id="499"/>
      <w:r>
        <w:rPr>
          <w:rtl/>
        </w:rPr>
        <w:t>רוחמה אברהם (הליכוד):</w:t>
      </w:r>
    </w:p>
    <w:p w14:paraId="74239E4F" w14:textId="77777777" w:rsidR="00000000" w:rsidRDefault="00E01313">
      <w:pPr>
        <w:pStyle w:val="a0"/>
        <w:rPr>
          <w:rtl/>
        </w:rPr>
      </w:pPr>
    </w:p>
    <w:p w14:paraId="157D29B9" w14:textId="77777777" w:rsidR="00000000" w:rsidRDefault="00E01313">
      <w:pPr>
        <w:pStyle w:val="a0"/>
        <w:rPr>
          <w:rFonts w:hint="cs"/>
          <w:rtl/>
        </w:rPr>
      </w:pPr>
      <w:r>
        <w:rPr>
          <w:rFonts w:hint="cs"/>
          <w:rtl/>
        </w:rPr>
        <w:t>אבל היתה הנחיה כזאת.</w:t>
      </w:r>
    </w:p>
    <w:p w14:paraId="7DB65CC5" w14:textId="77777777" w:rsidR="00000000" w:rsidRDefault="00E01313">
      <w:pPr>
        <w:pStyle w:val="a0"/>
        <w:rPr>
          <w:rFonts w:hint="cs"/>
          <w:rtl/>
        </w:rPr>
      </w:pPr>
    </w:p>
    <w:p w14:paraId="5811E51B" w14:textId="77777777" w:rsidR="00000000" w:rsidRDefault="00E01313">
      <w:pPr>
        <w:pStyle w:val="af0"/>
        <w:rPr>
          <w:rtl/>
        </w:rPr>
      </w:pPr>
      <w:r>
        <w:rPr>
          <w:rFonts w:hint="eastAsia"/>
          <w:rtl/>
        </w:rPr>
        <w:t>שר</w:t>
      </w:r>
      <w:r>
        <w:rPr>
          <w:rtl/>
        </w:rPr>
        <w:t xml:space="preserve"> הפנים אברהם פורז:</w:t>
      </w:r>
    </w:p>
    <w:p w14:paraId="418F1A3F" w14:textId="77777777" w:rsidR="00000000" w:rsidRDefault="00E01313">
      <w:pPr>
        <w:pStyle w:val="a0"/>
        <w:rPr>
          <w:rFonts w:hint="cs"/>
          <w:rtl/>
        </w:rPr>
      </w:pPr>
    </w:p>
    <w:p w14:paraId="29EEA9C5" w14:textId="77777777" w:rsidR="00000000" w:rsidRDefault="00E01313">
      <w:pPr>
        <w:pStyle w:val="a0"/>
        <w:rPr>
          <w:rFonts w:hint="cs"/>
          <w:rtl/>
        </w:rPr>
      </w:pPr>
      <w:r>
        <w:rPr>
          <w:rFonts w:hint="cs"/>
          <w:rtl/>
        </w:rPr>
        <w:t>בשנה שעברה הורדנו את הארנונה ב-3.2%, והשנה הארנונה קפאה על מקומה, אפס עדכון.</w:t>
      </w:r>
    </w:p>
    <w:p w14:paraId="43F3BDF6" w14:textId="77777777" w:rsidR="00000000" w:rsidRDefault="00E01313">
      <w:pPr>
        <w:pStyle w:val="a0"/>
        <w:rPr>
          <w:rFonts w:hint="cs"/>
          <w:rtl/>
        </w:rPr>
      </w:pPr>
    </w:p>
    <w:p w14:paraId="78CB6692" w14:textId="77777777" w:rsidR="00000000" w:rsidRDefault="00E01313">
      <w:pPr>
        <w:pStyle w:val="-"/>
        <w:rPr>
          <w:rtl/>
        </w:rPr>
      </w:pPr>
      <w:bookmarkStart w:id="500" w:name="FS000001026T28_01_2004_17_08_08C"/>
      <w:bookmarkEnd w:id="500"/>
      <w:r>
        <w:rPr>
          <w:rtl/>
        </w:rPr>
        <w:t>רוחמה אברהם (הליכוד):</w:t>
      </w:r>
    </w:p>
    <w:p w14:paraId="2E2AF7EF" w14:textId="77777777" w:rsidR="00000000" w:rsidRDefault="00E01313">
      <w:pPr>
        <w:pStyle w:val="a0"/>
        <w:rPr>
          <w:rtl/>
        </w:rPr>
      </w:pPr>
    </w:p>
    <w:p w14:paraId="41766045" w14:textId="77777777" w:rsidR="00000000" w:rsidRDefault="00E01313">
      <w:pPr>
        <w:pStyle w:val="a0"/>
        <w:rPr>
          <w:rFonts w:hint="cs"/>
          <w:rtl/>
        </w:rPr>
      </w:pPr>
      <w:r>
        <w:rPr>
          <w:rFonts w:hint="cs"/>
          <w:rtl/>
        </w:rPr>
        <w:t>יש רשויות המתנהלות ללא פיקוח וב</w:t>
      </w:r>
      <w:r>
        <w:rPr>
          <w:rFonts w:hint="cs"/>
          <w:rtl/>
        </w:rPr>
        <w:t>קרה וללא שום תנאים נאותים.</w:t>
      </w:r>
    </w:p>
    <w:p w14:paraId="755805BD" w14:textId="77777777" w:rsidR="00000000" w:rsidRDefault="00E01313">
      <w:pPr>
        <w:pStyle w:val="a0"/>
        <w:rPr>
          <w:rFonts w:hint="cs"/>
          <w:rtl/>
        </w:rPr>
      </w:pPr>
    </w:p>
    <w:p w14:paraId="4CE11939" w14:textId="77777777" w:rsidR="00000000" w:rsidRDefault="00E01313">
      <w:pPr>
        <w:pStyle w:val="af0"/>
        <w:rPr>
          <w:rtl/>
        </w:rPr>
      </w:pPr>
      <w:r>
        <w:rPr>
          <w:rFonts w:hint="eastAsia"/>
          <w:rtl/>
        </w:rPr>
        <w:t>שר</w:t>
      </w:r>
      <w:r>
        <w:rPr>
          <w:rtl/>
        </w:rPr>
        <w:t xml:space="preserve"> הפנים אברהם פורז:</w:t>
      </w:r>
    </w:p>
    <w:p w14:paraId="72917965" w14:textId="77777777" w:rsidR="00000000" w:rsidRDefault="00E01313">
      <w:pPr>
        <w:pStyle w:val="a0"/>
        <w:rPr>
          <w:rFonts w:hint="cs"/>
          <w:rtl/>
        </w:rPr>
      </w:pPr>
    </w:p>
    <w:p w14:paraId="51EB01CA" w14:textId="77777777" w:rsidR="00000000" w:rsidRDefault="00E01313">
      <w:pPr>
        <w:pStyle w:val="a0"/>
        <w:rPr>
          <w:rFonts w:hint="cs"/>
          <w:rtl/>
        </w:rPr>
      </w:pPr>
      <w:r>
        <w:rPr>
          <w:rFonts w:hint="cs"/>
          <w:rtl/>
        </w:rPr>
        <w:t>זה לא נכון. יש לנו רואה-חשבון לכל רשות מקומית.</w:t>
      </w:r>
    </w:p>
    <w:p w14:paraId="3FB08404" w14:textId="77777777" w:rsidR="00000000" w:rsidRDefault="00E01313">
      <w:pPr>
        <w:pStyle w:val="a0"/>
        <w:rPr>
          <w:rFonts w:hint="cs"/>
          <w:rtl/>
        </w:rPr>
      </w:pPr>
    </w:p>
    <w:p w14:paraId="71C55AED" w14:textId="77777777" w:rsidR="00000000" w:rsidRDefault="00E01313">
      <w:pPr>
        <w:pStyle w:val="af1"/>
        <w:rPr>
          <w:rtl/>
        </w:rPr>
      </w:pPr>
      <w:r>
        <w:rPr>
          <w:rtl/>
        </w:rPr>
        <w:t>היו"ר אתי לבני:</w:t>
      </w:r>
    </w:p>
    <w:p w14:paraId="3B3E2F42" w14:textId="77777777" w:rsidR="00000000" w:rsidRDefault="00E01313">
      <w:pPr>
        <w:pStyle w:val="a0"/>
        <w:rPr>
          <w:rtl/>
        </w:rPr>
      </w:pPr>
    </w:p>
    <w:p w14:paraId="5BA7C5E0" w14:textId="77777777" w:rsidR="00000000" w:rsidRDefault="00E01313">
      <w:pPr>
        <w:pStyle w:val="a0"/>
        <w:rPr>
          <w:rFonts w:hint="cs"/>
          <w:rtl/>
        </w:rPr>
      </w:pPr>
      <w:r>
        <w:rPr>
          <w:rFonts w:hint="cs"/>
          <w:rtl/>
        </w:rPr>
        <w:t>תהיה לך הזדמנות להשיב לה.</w:t>
      </w:r>
    </w:p>
    <w:p w14:paraId="4E5F067B" w14:textId="77777777" w:rsidR="00000000" w:rsidRDefault="00E01313">
      <w:pPr>
        <w:pStyle w:val="a0"/>
        <w:rPr>
          <w:rFonts w:hint="cs"/>
          <w:rtl/>
        </w:rPr>
      </w:pPr>
    </w:p>
    <w:p w14:paraId="2E8869F0" w14:textId="77777777" w:rsidR="00000000" w:rsidRDefault="00E01313">
      <w:pPr>
        <w:pStyle w:val="-"/>
        <w:rPr>
          <w:rtl/>
        </w:rPr>
      </w:pPr>
      <w:bookmarkStart w:id="501" w:name="FS000001026T28_01_2004_17_09_53C"/>
      <w:bookmarkEnd w:id="501"/>
      <w:r>
        <w:rPr>
          <w:rtl/>
        </w:rPr>
        <w:t>רוחמה אברהם (הליכוד):</w:t>
      </w:r>
    </w:p>
    <w:p w14:paraId="4254DA14" w14:textId="77777777" w:rsidR="00000000" w:rsidRDefault="00E01313">
      <w:pPr>
        <w:pStyle w:val="a0"/>
        <w:rPr>
          <w:rtl/>
        </w:rPr>
      </w:pPr>
    </w:p>
    <w:p w14:paraId="4C3F0C74" w14:textId="77777777" w:rsidR="00000000" w:rsidRDefault="00E01313">
      <w:pPr>
        <w:pStyle w:val="a0"/>
        <w:rPr>
          <w:rFonts w:hint="cs"/>
          <w:rtl/>
        </w:rPr>
      </w:pPr>
      <w:r>
        <w:rPr>
          <w:rFonts w:hint="cs"/>
          <w:rtl/>
        </w:rPr>
        <w:t>יש מעכשיו, אבל עד לפני כמה חודשים המצב היה פרוץ, ואני שמחה לומר שאתה, יחד עם מנכ"ל משרדך הח</w:t>
      </w:r>
      <w:r>
        <w:rPr>
          <w:rFonts w:hint="cs"/>
          <w:rtl/>
        </w:rPr>
        <w:t xml:space="preserve">דש, הצלחתם ליצור קבוצות שיבדקו את כל הנושא הזה וילוו אותו, אבל אני חושבת שהליווי צריך להיות הרבה יותר צמוד. </w:t>
      </w:r>
    </w:p>
    <w:p w14:paraId="29CD9A27" w14:textId="77777777" w:rsidR="00000000" w:rsidRDefault="00E01313">
      <w:pPr>
        <w:pStyle w:val="a0"/>
        <w:rPr>
          <w:rFonts w:hint="cs"/>
          <w:rtl/>
        </w:rPr>
      </w:pPr>
    </w:p>
    <w:p w14:paraId="4F9FA61B" w14:textId="77777777" w:rsidR="00000000" w:rsidRDefault="00E01313">
      <w:pPr>
        <w:pStyle w:val="a0"/>
        <w:rPr>
          <w:rFonts w:hint="cs"/>
          <w:rtl/>
        </w:rPr>
      </w:pPr>
      <w:r>
        <w:rPr>
          <w:rFonts w:hint="cs"/>
          <w:rtl/>
        </w:rPr>
        <w:t>הבוקר שמעתי את השר מאיר שטרית אומר, שאם לא יקרה משהו עד הרגע האחרון, תיתכן שביתה. אני רוצה להזכיר לחברי הכנסת, שהיינו בסרט הזה לפני חודש. מה קרה מ</w:t>
      </w:r>
      <w:r>
        <w:rPr>
          <w:rFonts w:hint="cs"/>
          <w:rtl/>
        </w:rPr>
        <w:t xml:space="preserve">אז? מדוע אנחנו צריכים להגיע למצב של השבתה שבסופו של דבר תעלה לנו יותר? מדוע אנחנו צריכים להגיע למצב שבו עובדים יגיעו עד פת לחם? מדוע להגיע למצב שבו החל בשבוע הבא יוצאו הילדים לחופשה וישחקו בין הררי הזבל? אני מקווה שלא נגיע למצב הזה. </w:t>
      </w:r>
    </w:p>
    <w:p w14:paraId="3AB42EC7" w14:textId="77777777" w:rsidR="00000000" w:rsidRDefault="00E01313">
      <w:pPr>
        <w:pStyle w:val="a0"/>
        <w:rPr>
          <w:rFonts w:hint="cs"/>
          <w:rtl/>
        </w:rPr>
      </w:pPr>
    </w:p>
    <w:p w14:paraId="2D736162" w14:textId="77777777" w:rsidR="00000000" w:rsidRDefault="00E01313">
      <w:pPr>
        <w:pStyle w:val="a0"/>
        <w:rPr>
          <w:rFonts w:hint="cs"/>
          <w:rtl/>
        </w:rPr>
      </w:pPr>
      <w:r>
        <w:rPr>
          <w:rFonts w:hint="cs"/>
          <w:rtl/>
        </w:rPr>
        <w:t>רבותי השרים, שר הפנים</w:t>
      </w:r>
      <w:r>
        <w:rPr>
          <w:rFonts w:hint="cs"/>
          <w:rtl/>
        </w:rPr>
        <w:t xml:space="preserve"> ושר האוצר שלא נמצא פה, הרי הבעיה הזאת תיפתר, אז בואו ונחסוך את הסבל הזה לכולם ונמצא פתרון שיהיה פתרון מיידי. </w:t>
      </w:r>
    </w:p>
    <w:p w14:paraId="3E6BC551" w14:textId="77777777" w:rsidR="00000000" w:rsidRDefault="00E01313">
      <w:pPr>
        <w:pStyle w:val="a0"/>
        <w:rPr>
          <w:rFonts w:hint="cs"/>
          <w:rtl/>
        </w:rPr>
      </w:pPr>
    </w:p>
    <w:p w14:paraId="477D90AA" w14:textId="77777777" w:rsidR="00000000" w:rsidRDefault="00E01313">
      <w:pPr>
        <w:pStyle w:val="a0"/>
        <w:rPr>
          <w:rFonts w:hint="cs"/>
          <w:rtl/>
        </w:rPr>
      </w:pPr>
      <w:r>
        <w:rPr>
          <w:rFonts w:hint="cs"/>
          <w:rtl/>
        </w:rPr>
        <w:t>בכל מקרה, אדוני השר, אני קוראת לדאוג להמשך פיקוח צמוד על הרשויות שחורגות מתקציבן באופן סיסטמתי, ליצור אמצעי ליווי אפקטיביים לרשויות כושלות ולגבש</w:t>
      </w:r>
      <w:r>
        <w:rPr>
          <w:rFonts w:hint="cs"/>
          <w:rtl/>
        </w:rPr>
        <w:t xml:space="preserve"> תוכנית עבודה משותפת שתשים סוף לתמונה העגומה ברשויות המקומיות. ויפה שעה אחת קודם.</w:t>
      </w:r>
    </w:p>
    <w:p w14:paraId="3723943D" w14:textId="77777777" w:rsidR="00000000" w:rsidRDefault="00E01313">
      <w:pPr>
        <w:pStyle w:val="a0"/>
        <w:rPr>
          <w:rFonts w:hint="cs"/>
          <w:rtl/>
        </w:rPr>
      </w:pPr>
    </w:p>
    <w:p w14:paraId="6AFAB0C3" w14:textId="77777777" w:rsidR="00000000" w:rsidRDefault="00E01313">
      <w:pPr>
        <w:pStyle w:val="a0"/>
        <w:rPr>
          <w:rFonts w:hint="cs"/>
          <w:rtl/>
        </w:rPr>
      </w:pPr>
      <w:r>
        <w:rPr>
          <w:rFonts w:hint="cs"/>
          <w:rtl/>
        </w:rPr>
        <w:t>אני מבקשת מהיושבת-ראש להצטרף לבקשה של חבר הכנסת אלי בן-מנחם ולקיים דיון מיוחד במליאה כבר בשבוע הבא, משום שבשבוע הבא השביתה אמורה לפרוץ, ויפה נעשה אם נפעל באופן משולב, כדי שנ</w:t>
      </w:r>
      <w:r>
        <w:rPr>
          <w:rFonts w:hint="cs"/>
          <w:rtl/>
        </w:rPr>
        <w:t>וכל למצות את הבעיה על כל היבטיה עד תום.</w:t>
      </w:r>
    </w:p>
    <w:p w14:paraId="2E5C296B" w14:textId="77777777" w:rsidR="00000000" w:rsidRDefault="00E01313">
      <w:pPr>
        <w:pStyle w:val="a0"/>
        <w:rPr>
          <w:rFonts w:hint="cs"/>
          <w:rtl/>
        </w:rPr>
      </w:pPr>
    </w:p>
    <w:p w14:paraId="20ADBC06" w14:textId="77777777" w:rsidR="00000000" w:rsidRDefault="00E01313">
      <w:pPr>
        <w:pStyle w:val="af1"/>
        <w:rPr>
          <w:rtl/>
        </w:rPr>
      </w:pPr>
      <w:r>
        <w:rPr>
          <w:rFonts w:hint="eastAsia"/>
          <w:rtl/>
        </w:rPr>
        <w:t>היו</w:t>
      </w:r>
      <w:r>
        <w:rPr>
          <w:rtl/>
        </w:rPr>
        <w:t>"ר אתי לבני:</w:t>
      </w:r>
    </w:p>
    <w:p w14:paraId="4412F6F7" w14:textId="77777777" w:rsidR="00000000" w:rsidRDefault="00E01313">
      <w:pPr>
        <w:pStyle w:val="a0"/>
        <w:rPr>
          <w:rFonts w:hint="cs"/>
          <w:rtl/>
        </w:rPr>
      </w:pPr>
    </w:p>
    <w:p w14:paraId="269931D5" w14:textId="77777777" w:rsidR="00000000" w:rsidRDefault="00E01313">
      <w:pPr>
        <w:pStyle w:val="a0"/>
        <w:rPr>
          <w:rFonts w:hint="cs"/>
          <w:rtl/>
        </w:rPr>
      </w:pPr>
      <w:r>
        <w:rPr>
          <w:rFonts w:hint="cs"/>
          <w:rtl/>
        </w:rPr>
        <w:t>ישיב שר הפנים, מר אברהם פורז, שקיבל מחמאות. נראה איך הוא מתמודד אתן.</w:t>
      </w:r>
    </w:p>
    <w:p w14:paraId="5E197286" w14:textId="77777777" w:rsidR="00000000" w:rsidRDefault="00E01313">
      <w:pPr>
        <w:pStyle w:val="a0"/>
        <w:rPr>
          <w:rFonts w:hint="cs"/>
          <w:rtl/>
        </w:rPr>
      </w:pPr>
    </w:p>
    <w:p w14:paraId="114B56B9" w14:textId="77777777" w:rsidR="00000000" w:rsidRDefault="00E01313">
      <w:pPr>
        <w:pStyle w:val="a"/>
        <w:rPr>
          <w:rtl/>
        </w:rPr>
      </w:pPr>
      <w:bookmarkStart w:id="502" w:name="FS000000519T28_01_2004_17_39_21"/>
      <w:bookmarkStart w:id="503" w:name="_Toc78873123"/>
      <w:bookmarkEnd w:id="502"/>
      <w:r>
        <w:rPr>
          <w:rFonts w:hint="eastAsia"/>
          <w:rtl/>
        </w:rPr>
        <w:t>שר</w:t>
      </w:r>
      <w:r>
        <w:rPr>
          <w:rtl/>
        </w:rPr>
        <w:t xml:space="preserve"> הפנים אברהם פורז:</w:t>
      </w:r>
      <w:bookmarkEnd w:id="503"/>
    </w:p>
    <w:p w14:paraId="124ABB18" w14:textId="77777777" w:rsidR="00000000" w:rsidRDefault="00E01313">
      <w:pPr>
        <w:pStyle w:val="a0"/>
        <w:rPr>
          <w:rFonts w:hint="cs"/>
          <w:rtl/>
        </w:rPr>
      </w:pPr>
    </w:p>
    <w:p w14:paraId="57F850EC" w14:textId="77777777" w:rsidR="00000000" w:rsidRDefault="00E01313">
      <w:pPr>
        <w:pStyle w:val="a0"/>
        <w:rPr>
          <w:rFonts w:hint="cs"/>
          <w:rtl/>
        </w:rPr>
      </w:pPr>
      <w:r>
        <w:rPr>
          <w:rFonts w:hint="cs"/>
          <w:rtl/>
        </w:rPr>
        <w:t>גברתי היושבת-ראש, חברי הכנסת, עם המחמאות יותר קל לי להתמודד מאשר עם הבעיות. אכן, הרשויות המקומיות נמצאות ב</w:t>
      </w:r>
      <w:r>
        <w:rPr>
          <w:rFonts w:hint="cs"/>
          <w:rtl/>
        </w:rPr>
        <w:t xml:space="preserve">משבר קשה, ומה שאתם רואים כרגע הוא רק תחילת המשבר, ואני אינני יודע בדיוק איך נגיע לסופו. מה שאתם רואים כרגע, אלה בעיות העבר. תקציב השנה הנוכחית יוצר בעיות, משום שתקציב השנה הנוכחית, אם אכן זו תהיה המלה האחרונה, יגרום לכך שגם רשויות שבעבר החזיקו מעמד, ייפלו </w:t>
      </w:r>
      <w:r>
        <w:rPr>
          <w:rFonts w:hint="cs"/>
          <w:rtl/>
        </w:rPr>
        <w:t>ויקרסו.</w:t>
      </w:r>
    </w:p>
    <w:p w14:paraId="6C455954" w14:textId="77777777" w:rsidR="00000000" w:rsidRDefault="00E01313">
      <w:pPr>
        <w:pStyle w:val="a0"/>
        <w:rPr>
          <w:rFonts w:hint="cs"/>
          <w:rtl/>
        </w:rPr>
      </w:pPr>
    </w:p>
    <w:p w14:paraId="3B80E56D" w14:textId="77777777" w:rsidR="00000000" w:rsidRDefault="00E01313">
      <w:pPr>
        <w:pStyle w:val="a0"/>
        <w:rPr>
          <w:rFonts w:hint="cs"/>
          <w:rtl/>
        </w:rPr>
      </w:pPr>
      <w:r>
        <w:rPr>
          <w:rFonts w:hint="cs"/>
          <w:rtl/>
        </w:rPr>
        <w:t>יש רשויות שבמשך שנים רבות התנהלו בצורה מופקרת, על-ידי ראשי עיר מתחלפים, שכל אחד מהם חשב איך הוא גומר את הקדנציה, ויצר עומס של חובות ומלוות, שהיורשים מתקשים להתמודד אתם.</w:t>
      </w:r>
    </w:p>
    <w:p w14:paraId="5AEE4E74" w14:textId="77777777" w:rsidR="00000000" w:rsidRDefault="00E01313">
      <w:pPr>
        <w:pStyle w:val="a0"/>
        <w:rPr>
          <w:rFonts w:hint="cs"/>
          <w:rtl/>
        </w:rPr>
      </w:pPr>
    </w:p>
    <w:p w14:paraId="03449967" w14:textId="77777777" w:rsidR="00000000" w:rsidRDefault="00E01313">
      <w:pPr>
        <w:pStyle w:val="a0"/>
        <w:rPr>
          <w:rFonts w:hint="cs"/>
          <w:rtl/>
        </w:rPr>
      </w:pPr>
      <w:r>
        <w:rPr>
          <w:rFonts w:hint="cs"/>
          <w:rtl/>
        </w:rPr>
        <w:t>אני רוצה שתדעו, שגם כאשר אנחנו רוצים לעזור לרשות מקומית, ואומרים: הם לא שילמו</w:t>
      </w:r>
      <w:r>
        <w:rPr>
          <w:rFonts w:hint="cs"/>
          <w:rtl/>
        </w:rPr>
        <w:t xml:space="preserve"> כמה חודשי משכורת, בואו נעביר אליהן כסף; מסתבר שאנחנו לא יכולים להועיל, כי ברגע שאנחנו מעבירים את הכסף, יש עיקולים, והכסף הזה מייד מתעקל בעדכונים ולא מגיע ליעד.</w:t>
      </w:r>
    </w:p>
    <w:p w14:paraId="79BDAF0D" w14:textId="77777777" w:rsidR="00000000" w:rsidRDefault="00E01313">
      <w:pPr>
        <w:pStyle w:val="a0"/>
        <w:rPr>
          <w:rFonts w:hint="cs"/>
          <w:rtl/>
        </w:rPr>
      </w:pPr>
    </w:p>
    <w:p w14:paraId="7CF16D1F" w14:textId="77777777" w:rsidR="00000000" w:rsidRDefault="00E01313">
      <w:pPr>
        <w:pStyle w:val="af0"/>
        <w:rPr>
          <w:rtl/>
        </w:rPr>
      </w:pPr>
      <w:r>
        <w:rPr>
          <w:rFonts w:hint="eastAsia"/>
          <w:rtl/>
        </w:rPr>
        <w:t>מוחמד</w:t>
      </w:r>
      <w:r>
        <w:rPr>
          <w:rtl/>
        </w:rPr>
        <w:t xml:space="preserve"> ברכה (חד"ש-תע"ל):</w:t>
      </w:r>
    </w:p>
    <w:p w14:paraId="54F448A7" w14:textId="77777777" w:rsidR="00000000" w:rsidRDefault="00E01313">
      <w:pPr>
        <w:pStyle w:val="a0"/>
        <w:rPr>
          <w:rFonts w:hint="cs"/>
          <w:rtl/>
        </w:rPr>
      </w:pPr>
    </w:p>
    <w:p w14:paraId="3A941B64" w14:textId="77777777" w:rsidR="00000000" w:rsidRDefault="00E01313">
      <w:pPr>
        <w:pStyle w:val="a0"/>
        <w:rPr>
          <w:rFonts w:hint="cs"/>
          <w:rtl/>
        </w:rPr>
      </w:pPr>
      <w:r>
        <w:rPr>
          <w:rFonts w:hint="cs"/>
          <w:rtl/>
        </w:rPr>
        <w:t>למה לא הסכמת לצביעת המשכורות?</w:t>
      </w:r>
    </w:p>
    <w:p w14:paraId="5EEB944F" w14:textId="77777777" w:rsidR="00000000" w:rsidRDefault="00E01313">
      <w:pPr>
        <w:pStyle w:val="a0"/>
        <w:rPr>
          <w:rFonts w:hint="cs"/>
          <w:rtl/>
        </w:rPr>
      </w:pPr>
    </w:p>
    <w:p w14:paraId="0EA57165" w14:textId="77777777" w:rsidR="00000000" w:rsidRDefault="00E01313">
      <w:pPr>
        <w:pStyle w:val="-"/>
        <w:rPr>
          <w:rtl/>
        </w:rPr>
      </w:pPr>
      <w:r>
        <w:rPr>
          <w:rFonts w:hint="eastAsia"/>
          <w:rtl/>
        </w:rPr>
        <w:t>שר</w:t>
      </w:r>
      <w:r>
        <w:rPr>
          <w:rtl/>
        </w:rPr>
        <w:t xml:space="preserve"> הפנים אברהם פורז:</w:t>
      </w:r>
    </w:p>
    <w:p w14:paraId="7BFBE93C" w14:textId="77777777" w:rsidR="00000000" w:rsidRDefault="00E01313">
      <w:pPr>
        <w:pStyle w:val="a0"/>
        <w:rPr>
          <w:rFonts w:hint="cs"/>
          <w:rtl/>
        </w:rPr>
      </w:pPr>
    </w:p>
    <w:p w14:paraId="0A2F8FD2" w14:textId="77777777" w:rsidR="00000000" w:rsidRDefault="00E01313">
      <w:pPr>
        <w:pStyle w:val="a0"/>
        <w:rPr>
          <w:rFonts w:hint="cs"/>
          <w:rtl/>
        </w:rPr>
      </w:pPr>
      <w:r>
        <w:rPr>
          <w:rFonts w:hint="cs"/>
          <w:rtl/>
        </w:rPr>
        <w:t>אני נגד כל הצביע</w:t>
      </w:r>
      <w:r>
        <w:rPr>
          <w:rFonts w:hint="cs"/>
          <w:rtl/>
        </w:rPr>
        <w:t>ות האלה, כי רשות מקומית צריכה לחשוב גם על העתיד. אם אנחנו ניצור מערכת שבה נושה לא יכול לקבל את כספו, בפעם הבאה הרשות לא תקבל אשראי בבנק, לא תקבל אשראי ספקים, ובסוף זה יהיה רע. אנחנו לא רצינו ליצור מודל של רשויות מקומיות חדלות יכולת פירעון, גם כאשר אתה משלם</w:t>
      </w:r>
      <w:r>
        <w:rPr>
          <w:rFonts w:hint="cs"/>
          <w:rtl/>
        </w:rPr>
        <w:t xml:space="preserve"> משכורות ישירות, ואתה לא משלם לקבלן. נניח שרשות מקומית מעסיקה קבלן ניקיון, וקבלן הניקיון גם הוא מעסיק עובדים, בדרך כלל בתנאים יותר גרועים מאשר ברשות המקומית - אם הרשות לא תשלם לקבלן הניקיון, אז עובדי קבלן הניקיון לא יקבלו את הכסף. על פני הדברים, זה נראה בס</w:t>
      </w:r>
      <w:r>
        <w:rPr>
          <w:rFonts w:hint="cs"/>
          <w:rtl/>
        </w:rPr>
        <w:t>דר. שילמנו לעובדים, אבל זה לא פתרון.</w:t>
      </w:r>
    </w:p>
    <w:p w14:paraId="5DAD29DA" w14:textId="77777777" w:rsidR="00000000" w:rsidRDefault="00E01313">
      <w:pPr>
        <w:pStyle w:val="a0"/>
        <w:rPr>
          <w:rFonts w:hint="cs"/>
          <w:rtl/>
        </w:rPr>
      </w:pPr>
    </w:p>
    <w:p w14:paraId="572B83BC" w14:textId="77777777" w:rsidR="00000000" w:rsidRDefault="00E01313">
      <w:pPr>
        <w:pStyle w:val="af0"/>
        <w:rPr>
          <w:rtl/>
        </w:rPr>
      </w:pPr>
      <w:r>
        <w:rPr>
          <w:rFonts w:hint="eastAsia"/>
          <w:rtl/>
        </w:rPr>
        <w:t>מוחמד</w:t>
      </w:r>
      <w:r>
        <w:rPr>
          <w:rtl/>
        </w:rPr>
        <w:t xml:space="preserve"> ברכה (חד"ש-תע"ל):</w:t>
      </w:r>
    </w:p>
    <w:p w14:paraId="3B69A095" w14:textId="77777777" w:rsidR="00000000" w:rsidRDefault="00E01313">
      <w:pPr>
        <w:pStyle w:val="a0"/>
        <w:rPr>
          <w:rFonts w:hint="cs"/>
          <w:rtl/>
        </w:rPr>
      </w:pPr>
    </w:p>
    <w:p w14:paraId="5E425370" w14:textId="77777777" w:rsidR="00000000" w:rsidRDefault="00E01313">
      <w:pPr>
        <w:pStyle w:val="a0"/>
        <w:rPr>
          <w:rFonts w:hint="cs"/>
          <w:rtl/>
        </w:rPr>
      </w:pPr>
      <w:r>
        <w:rPr>
          <w:rFonts w:hint="cs"/>
          <w:rtl/>
        </w:rPr>
        <w:t xml:space="preserve">אני לא אומר לא לשלם, אלא לשלם את המשכורות מתקציב הניקיון. </w:t>
      </w:r>
    </w:p>
    <w:p w14:paraId="3187CB53" w14:textId="77777777" w:rsidR="00000000" w:rsidRDefault="00E01313">
      <w:pPr>
        <w:pStyle w:val="a0"/>
        <w:rPr>
          <w:rFonts w:hint="cs"/>
          <w:rtl/>
        </w:rPr>
      </w:pPr>
    </w:p>
    <w:p w14:paraId="41900E9C" w14:textId="77777777" w:rsidR="00000000" w:rsidRDefault="00E01313">
      <w:pPr>
        <w:pStyle w:val="-"/>
        <w:rPr>
          <w:rtl/>
        </w:rPr>
      </w:pPr>
      <w:bookmarkStart w:id="504" w:name="FS000000519T28_01_2004_17_39_37C"/>
      <w:bookmarkEnd w:id="504"/>
      <w:r>
        <w:rPr>
          <w:rtl/>
        </w:rPr>
        <w:t>שר הפנים אברהם פורז:</w:t>
      </w:r>
    </w:p>
    <w:p w14:paraId="4E8D603F" w14:textId="77777777" w:rsidR="00000000" w:rsidRDefault="00E01313">
      <w:pPr>
        <w:pStyle w:val="a0"/>
        <w:rPr>
          <w:rtl/>
        </w:rPr>
      </w:pPr>
    </w:p>
    <w:p w14:paraId="20B2281B" w14:textId="77777777" w:rsidR="00000000" w:rsidRDefault="00E01313">
      <w:pPr>
        <w:pStyle w:val="a0"/>
        <w:ind w:firstLine="720"/>
        <w:rPr>
          <w:rFonts w:hint="cs"/>
          <w:rtl/>
        </w:rPr>
      </w:pPr>
      <w:r>
        <w:rPr>
          <w:rFonts w:hint="cs"/>
          <w:rtl/>
        </w:rPr>
        <w:t>זה הרבה יותר מסובך מזה. אם זה היה כל כך פשוט, גם אני הייתי פותר את זה מזמן. המחדלים האלה של שנים הביאו לגירעונו</w:t>
      </w:r>
      <w:r>
        <w:rPr>
          <w:rFonts w:hint="cs"/>
          <w:rtl/>
        </w:rPr>
        <w:t>ת גדולים מאוד, למציאות של ראשי רשויות שחיו תקופות ארוכות על חשבון העתיד, יצרו גירעונות וחובות מתוך הנחה שכאשר יצטרכו לפרוע אותם הם לא יהיו שם. זה נכון. יש לנו היום 55 ראשי רשויות חדשים, שרובם קיבלו ירושה קשה. אני בהומור אמרתי להם, על מה אתם מתלוננים? הרי א</w:t>
      </w:r>
      <w:r>
        <w:rPr>
          <w:rFonts w:hint="cs"/>
          <w:rtl/>
        </w:rPr>
        <w:t>ם קודמיכם היו טובים - אתם לא הייתם ראשי ערים, כי אתם נבחרתם משום שקודמיכם היו גרועים, ולכן אתם מקבלים ירושה קשה.</w:t>
      </w:r>
    </w:p>
    <w:p w14:paraId="6DB957C4" w14:textId="77777777" w:rsidR="00000000" w:rsidRDefault="00E01313">
      <w:pPr>
        <w:pStyle w:val="a0"/>
        <w:ind w:firstLine="0"/>
        <w:rPr>
          <w:rFonts w:hint="cs"/>
          <w:rtl/>
        </w:rPr>
      </w:pPr>
    </w:p>
    <w:p w14:paraId="7A68F0BD" w14:textId="77777777" w:rsidR="00000000" w:rsidRDefault="00E01313">
      <w:pPr>
        <w:pStyle w:val="a0"/>
        <w:ind w:firstLine="0"/>
        <w:rPr>
          <w:rFonts w:hint="cs"/>
          <w:rtl/>
        </w:rPr>
      </w:pPr>
      <w:r>
        <w:rPr>
          <w:rFonts w:hint="cs"/>
          <w:rtl/>
        </w:rPr>
        <w:tab/>
        <w:t>אני מודע לדוח של הממונה על השכר באוצר לגבי השלטון המקומי - אגב, לא רק השלטון המקומי, יש לנו גופים נוספים בשירות הציבורי שמככבים שם, ומככבים ש</w:t>
      </w:r>
      <w:r>
        <w:rPr>
          <w:rFonts w:hint="cs"/>
          <w:rtl/>
        </w:rPr>
        <w:t>ם שנה אחר שנה - וכשאני רואה את זה, זה מרגיז אותי מאוד. ואני גם מוכן לעשות פעולות דרסטיות כדי שהדברים האלה לא יחזרו.</w:t>
      </w:r>
    </w:p>
    <w:p w14:paraId="26E86A4A" w14:textId="77777777" w:rsidR="00000000" w:rsidRDefault="00E01313">
      <w:pPr>
        <w:pStyle w:val="a0"/>
        <w:ind w:firstLine="0"/>
        <w:rPr>
          <w:rFonts w:hint="cs"/>
          <w:rtl/>
        </w:rPr>
      </w:pPr>
    </w:p>
    <w:p w14:paraId="3D425474" w14:textId="77777777" w:rsidR="00000000" w:rsidRDefault="00E01313">
      <w:pPr>
        <w:pStyle w:val="a0"/>
        <w:ind w:firstLine="0"/>
        <w:rPr>
          <w:rFonts w:hint="cs"/>
          <w:rtl/>
        </w:rPr>
      </w:pPr>
      <w:r>
        <w:rPr>
          <w:rFonts w:hint="cs"/>
          <w:rtl/>
        </w:rPr>
        <w:tab/>
        <w:t>אתם יודעים מה, לא עשיתי הערכה - אבל בואו נניח שהייתי אומר: כמה הרשויות המקומיות היו חוסכות אם למשל את כל אלה שיש להם שכר גבוה, היינו מוריד</w:t>
      </w:r>
      <w:r>
        <w:rPr>
          <w:rFonts w:hint="cs"/>
          <w:rtl/>
        </w:rPr>
        <w:t>ים לשכר לפי הנורמה, בכל הארץ? 100 מיליון? אולי. אנחנו מדברים פה על משבר של 2 מיליארדים, כך שמי שחושב שהפתרון לבעיית הרשויות המקומיות הוא בזה שנתייחס למנהל מחלקה שמקבל כמה אלפי שקלים יותר ממה שצריך, או פקידה שמקבלת כמה אלפי שקלים יותר - זה לא הפתרון. ואני ל</w:t>
      </w:r>
      <w:r>
        <w:rPr>
          <w:rFonts w:hint="cs"/>
          <w:rtl/>
        </w:rPr>
        <w:t xml:space="preserve">א אומר שלא צריך לעשות את זה. צריך להילחם בתופעות האלה, כי התופעות האלה מקוממות, התופעות האלה מעצבנות, התופעות האלה לא מוצדקות, אבל מי שמאמין שבזה יבוא הפתרון - זה לא נכון. </w:t>
      </w:r>
    </w:p>
    <w:p w14:paraId="34AEA921" w14:textId="77777777" w:rsidR="00000000" w:rsidRDefault="00E01313">
      <w:pPr>
        <w:pStyle w:val="a0"/>
        <w:ind w:firstLine="0"/>
        <w:rPr>
          <w:rFonts w:hint="cs"/>
          <w:rtl/>
        </w:rPr>
      </w:pPr>
    </w:p>
    <w:p w14:paraId="2B9B194D" w14:textId="77777777" w:rsidR="00000000" w:rsidRDefault="00E01313">
      <w:pPr>
        <w:pStyle w:val="a0"/>
        <w:ind w:firstLine="0"/>
        <w:rPr>
          <w:rFonts w:hint="cs"/>
          <w:rtl/>
        </w:rPr>
      </w:pPr>
      <w:r>
        <w:rPr>
          <w:rFonts w:hint="cs"/>
          <w:rtl/>
        </w:rPr>
        <w:tab/>
        <w:t>תראו, אני רוצה לומר לכם שיש רשויות מקומיות שהניהול שלהן הוא כושל, ובין היתר יש רש</w:t>
      </w:r>
      <w:r>
        <w:rPr>
          <w:rFonts w:hint="cs"/>
          <w:rtl/>
        </w:rPr>
        <w:t>ויות מקומיות שבהן שיעור גביית הארנונה מאוד נמוך, ויש גם רשויות מקומיות שגם שיעור גביית תשלומי המים מאוד נמוך. אז תשאלו מה קורה עם אלה שלא משלמים עבור מים - מה קורה אתם? מה, הם צמאים? הם ממלאים מימיות במי הירדן? לא. התשובה היא שחלקם מתחברים באופן פיראטי ובל</w:t>
      </w:r>
      <w:r>
        <w:rPr>
          <w:rFonts w:hint="cs"/>
          <w:rtl/>
        </w:rPr>
        <w:t>תי חוקי וגונבים מים, והרשות הולכת למשטרה ומתלוננת, והמשטרה אומרת לה: יש לנו משימות יותר חשובות.</w:t>
      </w:r>
    </w:p>
    <w:p w14:paraId="78266F4B" w14:textId="77777777" w:rsidR="00000000" w:rsidRDefault="00E01313">
      <w:pPr>
        <w:pStyle w:val="a0"/>
        <w:ind w:firstLine="0"/>
        <w:rPr>
          <w:rFonts w:hint="cs"/>
          <w:rtl/>
        </w:rPr>
      </w:pPr>
    </w:p>
    <w:p w14:paraId="758885A8" w14:textId="77777777" w:rsidR="00000000" w:rsidRDefault="00E01313">
      <w:pPr>
        <w:pStyle w:val="a0"/>
        <w:ind w:firstLine="0"/>
        <w:rPr>
          <w:rFonts w:hint="cs"/>
          <w:rtl/>
        </w:rPr>
      </w:pPr>
      <w:r>
        <w:rPr>
          <w:rFonts w:hint="cs"/>
          <w:rtl/>
        </w:rPr>
        <w:tab/>
        <w:t>גם לגבי השכר המולן - כשאני שומע לפעמים שמישהו שנה וחצי לא קיבל שכר, אז תדעו שבחלק גדול מהמקרים אלה אנשים שגם לא עבדו שנה וחצי, כי בחלק מהמקרים יש לנו משרות פי</w:t>
      </w:r>
      <w:r>
        <w:rPr>
          <w:rFonts w:hint="cs"/>
          <w:rtl/>
        </w:rPr>
        <w:t>קטיביות. ראש רשות שם מישהו ממקורביו - מה זה שם? רשם אותו, עובד הרשות - בכלל, יכול להיות שהוא מבקר שם פעם בשבוע, דופק איזה שעון - - -</w:t>
      </w:r>
    </w:p>
    <w:p w14:paraId="117C7026" w14:textId="77777777" w:rsidR="00000000" w:rsidRDefault="00E01313">
      <w:pPr>
        <w:pStyle w:val="af0"/>
        <w:rPr>
          <w:rtl/>
        </w:rPr>
      </w:pPr>
      <w:r>
        <w:rPr>
          <w:rtl/>
        </w:rPr>
        <w:br/>
        <w:t>רוחמה אברהם (הליכוד):</w:t>
      </w:r>
    </w:p>
    <w:p w14:paraId="6DE72DDB" w14:textId="77777777" w:rsidR="00000000" w:rsidRDefault="00E01313">
      <w:pPr>
        <w:pStyle w:val="a0"/>
        <w:rPr>
          <w:rtl/>
        </w:rPr>
      </w:pPr>
    </w:p>
    <w:p w14:paraId="58D71268" w14:textId="77777777" w:rsidR="00000000" w:rsidRDefault="00E01313">
      <w:pPr>
        <w:pStyle w:val="a0"/>
        <w:rPr>
          <w:rFonts w:hint="cs"/>
          <w:rtl/>
        </w:rPr>
      </w:pPr>
      <w:r>
        <w:rPr>
          <w:rFonts w:hint="cs"/>
          <w:rtl/>
        </w:rPr>
        <w:t>אבל אי-אפשר - - -</w:t>
      </w:r>
    </w:p>
    <w:p w14:paraId="4DEA16B1" w14:textId="77777777" w:rsidR="00000000" w:rsidRDefault="00E01313">
      <w:pPr>
        <w:pStyle w:val="-"/>
        <w:rPr>
          <w:rtl/>
        </w:rPr>
      </w:pPr>
      <w:r>
        <w:rPr>
          <w:rtl/>
        </w:rPr>
        <w:br/>
      </w:r>
      <w:bookmarkStart w:id="505" w:name="FS000000519T28_01_2004_17_05_29C"/>
      <w:bookmarkEnd w:id="505"/>
      <w:r>
        <w:rPr>
          <w:rtl/>
        </w:rPr>
        <w:t>שר הפנים אברהם פורז:</w:t>
      </w:r>
    </w:p>
    <w:p w14:paraId="28756842" w14:textId="77777777" w:rsidR="00000000" w:rsidRDefault="00E01313">
      <w:pPr>
        <w:pStyle w:val="a0"/>
        <w:rPr>
          <w:rtl/>
        </w:rPr>
      </w:pPr>
    </w:p>
    <w:p w14:paraId="3B2D6B4B" w14:textId="77777777" w:rsidR="00000000" w:rsidRDefault="00E01313">
      <w:pPr>
        <w:pStyle w:val="a0"/>
        <w:rPr>
          <w:rFonts w:hint="cs"/>
          <w:rtl/>
        </w:rPr>
      </w:pPr>
      <w:r>
        <w:rPr>
          <w:rFonts w:hint="cs"/>
          <w:rtl/>
        </w:rPr>
        <w:t xml:space="preserve">לא, אני לא אומר את זה על כולם. </w:t>
      </w:r>
    </w:p>
    <w:p w14:paraId="5879E261" w14:textId="77777777" w:rsidR="00000000" w:rsidRDefault="00E01313">
      <w:pPr>
        <w:pStyle w:val="af0"/>
        <w:rPr>
          <w:rtl/>
        </w:rPr>
      </w:pPr>
      <w:r>
        <w:rPr>
          <w:rtl/>
        </w:rPr>
        <w:br/>
        <w:t>טלב אלסאנע (רע"ם):</w:t>
      </w:r>
    </w:p>
    <w:p w14:paraId="56EE7DAD" w14:textId="77777777" w:rsidR="00000000" w:rsidRDefault="00E01313">
      <w:pPr>
        <w:pStyle w:val="a0"/>
        <w:rPr>
          <w:rFonts w:hint="cs"/>
          <w:rtl/>
        </w:rPr>
      </w:pPr>
    </w:p>
    <w:p w14:paraId="165838E8" w14:textId="77777777" w:rsidR="00000000" w:rsidRDefault="00E01313">
      <w:pPr>
        <w:pStyle w:val="a0"/>
        <w:rPr>
          <w:rFonts w:hint="cs"/>
          <w:rtl/>
        </w:rPr>
      </w:pPr>
      <w:r>
        <w:rPr>
          <w:rFonts w:hint="cs"/>
          <w:rtl/>
        </w:rPr>
        <w:t xml:space="preserve">אבל, </w:t>
      </w:r>
      <w:r>
        <w:rPr>
          <w:rFonts w:hint="cs"/>
          <w:rtl/>
        </w:rPr>
        <w:t>אדוני השר, אנחנו באמת לא מתמודדים עם הבעיה - - -</w:t>
      </w:r>
    </w:p>
    <w:p w14:paraId="518BD4B4" w14:textId="77777777" w:rsidR="00000000" w:rsidRDefault="00E01313">
      <w:pPr>
        <w:pStyle w:val="-"/>
        <w:rPr>
          <w:rtl/>
        </w:rPr>
      </w:pPr>
      <w:r>
        <w:rPr>
          <w:rtl/>
        </w:rPr>
        <w:br/>
      </w:r>
      <w:bookmarkStart w:id="506" w:name="FS000000519T28_01_2004_17_06_12C"/>
      <w:bookmarkEnd w:id="506"/>
      <w:r>
        <w:rPr>
          <w:rtl/>
        </w:rPr>
        <w:t>שר הפנים אברהם פורז:</w:t>
      </w:r>
    </w:p>
    <w:p w14:paraId="7C6BCE9C" w14:textId="77777777" w:rsidR="00000000" w:rsidRDefault="00E01313">
      <w:pPr>
        <w:pStyle w:val="a0"/>
        <w:rPr>
          <w:rtl/>
        </w:rPr>
      </w:pPr>
    </w:p>
    <w:p w14:paraId="4EE232FA" w14:textId="77777777" w:rsidR="00000000" w:rsidRDefault="00E01313">
      <w:pPr>
        <w:pStyle w:val="a0"/>
        <w:rPr>
          <w:rFonts w:hint="cs"/>
          <w:rtl/>
        </w:rPr>
      </w:pPr>
      <w:r>
        <w:rPr>
          <w:rFonts w:hint="cs"/>
          <w:rtl/>
        </w:rPr>
        <w:t xml:space="preserve">אתה מאמין שאני לא אגיע לבעיה? </w:t>
      </w:r>
    </w:p>
    <w:p w14:paraId="56CA87D8" w14:textId="77777777" w:rsidR="00000000" w:rsidRDefault="00E01313">
      <w:pPr>
        <w:pStyle w:val="af0"/>
        <w:rPr>
          <w:rtl/>
        </w:rPr>
      </w:pPr>
      <w:r>
        <w:rPr>
          <w:rtl/>
        </w:rPr>
        <w:br/>
        <w:t>טלב אלסאנע (רע"ם):</w:t>
      </w:r>
    </w:p>
    <w:p w14:paraId="32CA604E" w14:textId="77777777" w:rsidR="00000000" w:rsidRDefault="00E01313">
      <w:pPr>
        <w:pStyle w:val="a0"/>
        <w:rPr>
          <w:rtl/>
        </w:rPr>
      </w:pPr>
    </w:p>
    <w:p w14:paraId="18DD6D53" w14:textId="77777777" w:rsidR="00000000" w:rsidRDefault="00E01313">
      <w:pPr>
        <w:pStyle w:val="a0"/>
        <w:rPr>
          <w:rFonts w:hint="cs"/>
          <w:rtl/>
        </w:rPr>
      </w:pPr>
      <w:r>
        <w:rPr>
          <w:rFonts w:hint="cs"/>
          <w:rtl/>
        </w:rPr>
        <w:t>כן, אבל - - -</w:t>
      </w:r>
    </w:p>
    <w:p w14:paraId="01B7CC98" w14:textId="77777777" w:rsidR="00000000" w:rsidRDefault="00E01313">
      <w:pPr>
        <w:pStyle w:val="-"/>
        <w:rPr>
          <w:rtl/>
        </w:rPr>
      </w:pPr>
      <w:r>
        <w:rPr>
          <w:rtl/>
        </w:rPr>
        <w:br/>
      </w:r>
      <w:bookmarkStart w:id="507" w:name="FS000000519T28_01_2004_17_06_56C"/>
      <w:bookmarkEnd w:id="507"/>
      <w:r>
        <w:rPr>
          <w:rtl/>
        </w:rPr>
        <w:t>שר הפנים אברהם פורז:</w:t>
      </w:r>
    </w:p>
    <w:p w14:paraId="0330829E" w14:textId="77777777" w:rsidR="00000000" w:rsidRDefault="00E01313">
      <w:pPr>
        <w:pStyle w:val="a0"/>
        <w:rPr>
          <w:rtl/>
        </w:rPr>
      </w:pPr>
    </w:p>
    <w:p w14:paraId="770F9EFF" w14:textId="77777777" w:rsidR="00000000" w:rsidRDefault="00E01313">
      <w:pPr>
        <w:pStyle w:val="a0"/>
        <w:rPr>
          <w:rFonts w:hint="cs"/>
          <w:rtl/>
        </w:rPr>
      </w:pPr>
      <w:r>
        <w:rPr>
          <w:rFonts w:hint="cs"/>
          <w:rtl/>
        </w:rPr>
        <w:t>אתה עד כדי כך לא נותן לי אשראי? אתה מאמין שאני לא אגיע גם לבעיה? אני תיכף אגיע גם לבעיה.</w:t>
      </w:r>
    </w:p>
    <w:p w14:paraId="2D5384EF" w14:textId="77777777" w:rsidR="00000000" w:rsidRDefault="00E01313">
      <w:pPr>
        <w:pStyle w:val="af0"/>
        <w:rPr>
          <w:rtl/>
        </w:rPr>
      </w:pPr>
      <w:r>
        <w:rPr>
          <w:rtl/>
        </w:rPr>
        <w:br/>
        <w:t>טלב א</w:t>
      </w:r>
      <w:r>
        <w:rPr>
          <w:rtl/>
        </w:rPr>
        <w:t>לסאנע (רע"ם):</w:t>
      </w:r>
    </w:p>
    <w:p w14:paraId="781F912C" w14:textId="77777777" w:rsidR="00000000" w:rsidRDefault="00E01313">
      <w:pPr>
        <w:pStyle w:val="a0"/>
        <w:rPr>
          <w:rtl/>
        </w:rPr>
      </w:pPr>
    </w:p>
    <w:p w14:paraId="6E1148B5" w14:textId="77777777" w:rsidR="00000000" w:rsidRDefault="00E01313">
      <w:pPr>
        <w:pStyle w:val="a0"/>
        <w:rPr>
          <w:rFonts w:hint="cs"/>
          <w:rtl/>
        </w:rPr>
      </w:pPr>
      <w:r>
        <w:rPr>
          <w:rFonts w:hint="cs"/>
          <w:rtl/>
        </w:rPr>
        <w:t>בסדר, אבל באמת.</w:t>
      </w:r>
    </w:p>
    <w:p w14:paraId="281F2E2F" w14:textId="77777777" w:rsidR="00000000" w:rsidRDefault="00E01313">
      <w:pPr>
        <w:pStyle w:val="-"/>
        <w:rPr>
          <w:rtl/>
        </w:rPr>
      </w:pPr>
      <w:r>
        <w:rPr>
          <w:rtl/>
        </w:rPr>
        <w:br/>
      </w:r>
      <w:bookmarkStart w:id="508" w:name="FS000000519T28_01_2004_17_07_42C"/>
      <w:bookmarkEnd w:id="508"/>
      <w:r>
        <w:rPr>
          <w:rtl/>
        </w:rPr>
        <w:t>שר הפנים אברהם פורז:</w:t>
      </w:r>
    </w:p>
    <w:p w14:paraId="4F3B803D" w14:textId="77777777" w:rsidR="00000000" w:rsidRDefault="00E01313">
      <w:pPr>
        <w:pStyle w:val="a0"/>
        <w:rPr>
          <w:rtl/>
        </w:rPr>
      </w:pPr>
    </w:p>
    <w:p w14:paraId="38B382B8" w14:textId="77777777" w:rsidR="00000000" w:rsidRDefault="00E01313">
      <w:pPr>
        <w:pStyle w:val="a0"/>
        <w:rPr>
          <w:rFonts w:hint="cs"/>
          <w:rtl/>
        </w:rPr>
      </w:pPr>
      <w:r>
        <w:rPr>
          <w:rFonts w:hint="cs"/>
          <w:rtl/>
        </w:rPr>
        <w:t>אני רוצה לומר שאני נחרץ ברצוני לטפל בכל דבר מושחת ולא ראוי בשלטון המקומי - בשכר פיקטיבי, באי-תשלום ארנונות, במינויים פיקטיביים, ובאלף ואחד דברים - אבל תראו, מה שהאוצר מנסה לעשות עכשיו זו משימה בלתי אפשר</w:t>
      </w:r>
      <w:r>
        <w:rPr>
          <w:rFonts w:hint="cs"/>
          <w:rtl/>
        </w:rPr>
        <w:t xml:space="preserve">ית. </w:t>
      </w:r>
    </w:p>
    <w:p w14:paraId="59AAAF86" w14:textId="77777777" w:rsidR="00000000" w:rsidRDefault="00E01313">
      <w:pPr>
        <w:pStyle w:val="a0"/>
        <w:rPr>
          <w:rFonts w:hint="cs"/>
          <w:rtl/>
        </w:rPr>
      </w:pPr>
    </w:p>
    <w:p w14:paraId="041C89FD" w14:textId="77777777" w:rsidR="00000000" w:rsidRDefault="00E01313">
      <w:pPr>
        <w:pStyle w:val="a0"/>
        <w:rPr>
          <w:rFonts w:hint="cs"/>
          <w:rtl/>
        </w:rPr>
      </w:pPr>
      <w:r>
        <w:rPr>
          <w:rFonts w:hint="cs"/>
          <w:rtl/>
        </w:rPr>
        <w:t>משרד האוצר החליט שאפשר להבריא את השלטון המקומי במכה אחת. ומה הם החליטו? אם לפני שנה, בשנת 2002, תקציב משרד הפנים לתמיכה ברשויות מקומיות היה 4.2 מיליארדי שקל - 4 מיליארדים ו-200 מיליון - התקציב הזה קוצץ השנה ל-2 מיליארדים ו-400 מיליון. אמרתי - אלה אות</w:t>
      </w:r>
      <w:r>
        <w:rPr>
          <w:rFonts w:hint="cs"/>
          <w:rtl/>
        </w:rPr>
        <w:t>ן ספרות, אבל בהיפוך. מי שמאמין שניתן להוריד כ-2 מיליארדי שקל מתקציב הרשויות המקומיות והן ישרדו - לדעתי לא יודע על מה הוא מדבר.</w:t>
      </w:r>
    </w:p>
    <w:p w14:paraId="55E66E60" w14:textId="77777777" w:rsidR="00000000" w:rsidRDefault="00E01313">
      <w:pPr>
        <w:pStyle w:val="a0"/>
        <w:rPr>
          <w:rFonts w:hint="cs"/>
          <w:rtl/>
        </w:rPr>
      </w:pPr>
    </w:p>
    <w:p w14:paraId="04252CF3" w14:textId="77777777" w:rsidR="00000000" w:rsidRDefault="00E01313">
      <w:pPr>
        <w:pStyle w:val="a0"/>
        <w:rPr>
          <w:rFonts w:hint="cs"/>
          <w:rtl/>
        </w:rPr>
      </w:pPr>
      <w:r>
        <w:rPr>
          <w:rFonts w:hint="cs"/>
          <w:rtl/>
        </w:rPr>
        <w:t xml:space="preserve">התוצאה תהיה, שגם רשויות מקומיות שברגע זה משלמות שכר, בשנה הבאה - זאת אומרת במהלך השנה וחצי </w:t>
      </w:r>
      <w:r>
        <w:rPr>
          <w:rtl/>
        </w:rPr>
        <w:t>–</w:t>
      </w:r>
      <w:r>
        <w:rPr>
          <w:rFonts w:hint="cs"/>
          <w:rtl/>
        </w:rPr>
        <w:t xml:space="preserve"> יפסיקו לעשות זאת, כי אחד הדברים הבס</w:t>
      </w:r>
      <w:r>
        <w:rPr>
          <w:rFonts w:hint="cs"/>
          <w:rtl/>
        </w:rPr>
        <w:t xml:space="preserve">יסיים שצריך להבין אותם הוא שמענקי האיזון לא ניתנים לרשות המקומית כמתת-חסד. </w:t>
      </w:r>
    </w:p>
    <w:p w14:paraId="213A121D" w14:textId="77777777" w:rsidR="00000000" w:rsidRDefault="00E01313">
      <w:pPr>
        <w:pStyle w:val="a0"/>
        <w:rPr>
          <w:rFonts w:hint="cs"/>
          <w:rtl/>
        </w:rPr>
      </w:pPr>
    </w:p>
    <w:p w14:paraId="4BD59FFA" w14:textId="77777777" w:rsidR="00000000" w:rsidRDefault="00E01313">
      <w:pPr>
        <w:pStyle w:val="a0"/>
        <w:rPr>
          <w:rFonts w:hint="cs"/>
          <w:rtl/>
        </w:rPr>
      </w:pPr>
      <w:r>
        <w:rPr>
          <w:rFonts w:hint="cs"/>
          <w:rtl/>
        </w:rPr>
        <w:t>איך בכלל בנויה נוסחת מענקי האיזון? נוסחת מענקי האיזון בנויה על כך שלוקחים רשות מקומית, בודקים את מיקומה הגיאוגרפי - אם היא באזור גבול או במרכז הארץ - בודקים אם יש לה הכנסות מארנונ</w:t>
      </w:r>
      <w:r>
        <w:rPr>
          <w:rFonts w:hint="cs"/>
          <w:rtl/>
        </w:rPr>
        <w:t xml:space="preserve">ת עסקים או אין לה, בודקים את המצב הסוציו-אקונומי שלה, בודקים את פוטנציאל הגבייה שלה, בודקים את פוטנציאל ההוצאות שלה, יוצרים מודל ואז אומרים: הרשות הזאת איננה יכולה להתאזן בלי תמיכת מדינה. ותמיכת המדינה היא בסכומים מאוד קטנים לרשויות חזקות ועד לסכומים מאוד </w:t>
      </w:r>
      <w:r>
        <w:rPr>
          <w:rFonts w:hint="cs"/>
          <w:rtl/>
        </w:rPr>
        <w:t xml:space="preserve">משמעותיים לרשויות חלשות. את המודל הזה לא אני עשיתי, עשתה בהתחלה ועדת-גרונאו, אחר כך ועדת-גדיש, ואנחנו מפעילים את הנוסחה. </w:t>
      </w:r>
    </w:p>
    <w:p w14:paraId="5D67118F" w14:textId="77777777" w:rsidR="00000000" w:rsidRDefault="00E01313">
      <w:pPr>
        <w:pStyle w:val="a0"/>
        <w:rPr>
          <w:rFonts w:hint="cs"/>
          <w:rtl/>
        </w:rPr>
      </w:pPr>
    </w:p>
    <w:p w14:paraId="56198FB0" w14:textId="77777777" w:rsidR="00000000" w:rsidRDefault="00E01313">
      <w:pPr>
        <w:pStyle w:val="a0"/>
        <w:rPr>
          <w:rFonts w:hint="cs"/>
          <w:rtl/>
        </w:rPr>
      </w:pPr>
      <w:r>
        <w:rPr>
          <w:rFonts w:hint="cs"/>
          <w:rtl/>
        </w:rPr>
        <w:t>ומכל הטענות שתשמעו - איש לא טוען נגדי או נגד משרד הפנים שאנחנו מעוותים את ההקצאה, אף אחד בשלטון המקומי. אני שאלתי אותם: למישהו מכם יש</w:t>
      </w:r>
      <w:r>
        <w:rPr>
          <w:rFonts w:hint="cs"/>
          <w:rtl/>
        </w:rPr>
        <w:t xml:space="preserve"> טענות על ההקצאה? אמרו: לא, אין טענות על ההקצאה. אבל ברור שברגע שיש לנו כל כך מעט להקצות אנחנו מקצים מעט, ותהיה מפולת. אני מקווה שמשרד האוצר יבין את זה, משום שלא ניתן לנהל את המערכת הזאת בשיטה של כיבוי שרפות. </w:t>
      </w:r>
    </w:p>
    <w:p w14:paraId="2DAA2CA1" w14:textId="77777777" w:rsidR="00000000" w:rsidRDefault="00E01313">
      <w:pPr>
        <w:pStyle w:val="a0"/>
        <w:rPr>
          <w:rFonts w:hint="cs"/>
          <w:rtl/>
        </w:rPr>
      </w:pPr>
    </w:p>
    <w:p w14:paraId="747EE038" w14:textId="77777777" w:rsidR="00000000" w:rsidRDefault="00E01313">
      <w:pPr>
        <w:pStyle w:val="a0"/>
        <w:rPr>
          <w:rFonts w:hint="cs"/>
          <w:rtl/>
        </w:rPr>
      </w:pPr>
      <w:r>
        <w:rPr>
          <w:rFonts w:hint="cs"/>
          <w:rtl/>
        </w:rPr>
        <w:t>בתקופה האחרונה אנחנו עוסקים בשאלת המשכורות. א</w:t>
      </w:r>
      <w:r>
        <w:rPr>
          <w:rFonts w:hint="cs"/>
          <w:rtl/>
        </w:rPr>
        <w:t>ז בואו נניח שנמצא איזה פתרון ובכל מקום שלא שילמו - אגב, אומרים פתרון, נניח שבכל מקום שלא שילמו משכורות, נשלם משכורת של חודש, נשלם שתי משכורות. נו, אז מה הלאה? אתם חושבים שיש לי נכונות לנהל משרד כשבכל חודש אני צריך ללכת להתחנן שייתנו לי לשלם משכורות פה או ש</w:t>
      </w:r>
      <w:r>
        <w:rPr>
          <w:rFonts w:hint="cs"/>
          <w:rtl/>
        </w:rPr>
        <w:t>ם?</w:t>
      </w:r>
    </w:p>
    <w:p w14:paraId="426CCC57" w14:textId="77777777" w:rsidR="00000000" w:rsidRDefault="00E01313">
      <w:pPr>
        <w:pStyle w:val="a0"/>
        <w:rPr>
          <w:rFonts w:hint="cs"/>
          <w:rtl/>
        </w:rPr>
      </w:pPr>
    </w:p>
    <w:p w14:paraId="62E7F328" w14:textId="77777777" w:rsidR="00000000" w:rsidRDefault="00E01313">
      <w:pPr>
        <w:pStyle w:val="a0"/>
        <w:rPr>
          <w:rFonts w:hint="cs"/>
          <w:rtl/>
        </w:rPr>
      </w:pPr>
      <w:r>
        <w:rPr>
          <w:rFonts w:hint="cs"/>
          <w:rtl/>
        </w:rPr>
        <w:t>אני גם לא חושב שמשכורות הן חזות הכול. אני גם לא רוצה לחנך את ראשי הרשויות שהדרך היחידה לקבל כסף מהמדינה היא באי-תשלום משכורות. אם זו תהיה הנורמה - מחר כולם לא ישלמו משכורות. אני לא רוצה לתת פרס למי שלא משלם משכורות. אני דווקא חושב שהמשכורות הן הדבר שהכ</w:t>
      </w:r>
      <w:r>
        <w:rPr>
          <w:rFonts w:hint="cs"/>
          <w:rtl/>
        </w:rPr>
        <w:t>י חשוב לשלם, וראש רשות שנאבק ובשיניים מחזיק מעמד וכן משלם את המשכורות, לפני דברים אחרים - הוא עושה את הדבר הנכון. כי באמת, עם כל הכבוד לספקים ולבנקים ולאחרים, תשלום המשכורות צריך להיות הדבר הראשון. אבל, אם אנחנו נחליט שרק מי שלא שילם משכורות מקבל כסף, כולם</w:t>
      </w:r>
      <w:r>
        <w:rPr>
          <w:rFonts w:hint="cs"/>
          <w:rtl/>
        </w:rPr>
        <w:t xml:space="preserve"> יפסיקו לשלם משכורת. </w:t>
      </w:r>
    </w:p>
    <w:p w14:paraId="77681F4B" w14:textId="77777777" w:rsidR="00000000" w:rsidRDefault="00E01313">
      <w:pPr>
        <w:pStyle w:val="a0"/>
        <w:rPr>
          <w:rFonts w:hint="cs"/>
          <w:rtl/>
        </w:rPr>
      </w:pPr>
    </w:p>
    <w:p w14:paraId="7085714F" w14:textId="77777777" w:rsidR="00000000" w:rsidRDefault="00E01313">
      <w:pPr>
        <w:pStyle w:val="a0"/>
        <w:rPr>
          <w:rFonts w:hint="cs"/>
          <w:rtl/>
        </w:rPr>
      </w:pPr>
      <w:r>
        <w:rPr>
          <w:rFonts w:hint="cs"/>
          <w:rtl/>
        </w:rPr>
        <w:t>רבותי, הקיצוץ שהושת על משרד הפנים הוא בלתי אפשרי, ואני אומר לכם, אני לא קוסם, ואני אומר לכם שאם זה לא יסתדר העסק הזה לא יחזיק מעמד. עכשיו תגידו: איפה היית כל הזמן? למה תמכת בתקציב? איפה היית, מה עשית? אז קודם כול - - -</w:t>
      </w:r>
    </w:p>
    <w:p w14:paraId="4A58E7A6" w14:textId="77777777" w:rsidR="00000000" w:rsidRDefault="00E01313">
      <w:pPr>
        <w:pStyle w:val="af0"/>
        <w:rPr>
          <w:rtl/>
        </w:rPr>
      </w:pPr>
      <w:r>
        <w:rPr>
          <w:rtl/>
        </w:rPr>
        <w:br/>
        <w:t>אורי יהודה אר</w:t>
      </w:r>
      <w:r>
        <w:rPr>
          <w:rtl/>
        </w:rPr>
        <w:t>יאל (האיחוד הלאומי - ישראל ביתנו):</w:t>
      </w:r>
    </w:p>
    <w:p w14:paraId="4FBBA033" w14:textId="77777777" w:rsidR="00000000" w:rsidRDefault="00E01313">
      <w:pPr>
        <w:pStyle w:val="a0"/>
        <w:rPr>
          <w:rtl/>
        </w:rPr>
      </w:pPr>
    </w:p>
    <w:p w14:paraId="6BFD96A5" w14:textId="77777777" w:rsidR="00000000" w:rsidRDefault="00E01313">
      <w:pPr>
        <w:pStyle w:val="a0"/>
        <w:rPr>
          <w:rFonts w:hint="cs"/>
          <w:rtl/>
        </w:rPr>
      </w:pPr>
      <w:r>
        <w:rPr>
          <w:rFonts w:hint="cs"/>
          <w:rtl/>
        </w:rPr>
        <w:t>השאלה היא איפה תהיה.</w:t>
      </w:r>
    </w:p>
    <w:p w14:paraId="7A893B23" w14:textId="77777777" w:rsidR="00000000" w:rsidRDefault="00E01313">
      <w:pPr>
        <w:pStyle w:val="-"/>
        <w:rPr>
          <w:rtl/>
        </w:rPr>
      </w:pPr>
      <w:r>
        <w:rPr>
          <w:rtl/>
        </w:rPr>
        <w:br/>
      </w:r>
      <w:bookmarkStart w:id="509" w:name="FS000000519T28_01_2004_17_21_04C"/>
      <w:bookmarkEnd w:id="509"/>
      <w:r>
        <w:rPr>
          <w:rtl/>
        </w:rPr>
        <w:t>שר הפנים אברהם פורז:</w:t>
      </w:r>
    </w:p>
    <w:p w14:paraId="7DAEB003" w14:textId="77777777" w:rsidR="00000000" w:rsidRDefault="00E01313">
      <w:pPr>
        <w:pStyle w:val="a0"/>
        <w:rPr>
          <w:rtl/>
        </w:rPr>
      </w:pPr>
    </w:p>
    <w:p w14:paraId="31A35E7F" w14:textId="77777777" w:rsidR="00000000" w:rsidRDefault="00E01313">
      <w:pPr>
        <w:pStyle w:val="a0"/>
        <w:rPr>
          <w:rFonts w:hint="cs"/>
          <w:rtl/>
        </w:rPr>
      </w:pPr>
      <w:r>
        <w:rPr>
          <w:rFonts w:hint="cs"/>
          <w:rtl/>
        </w:rPr>
        <w:t>גם זאת שאלה. אני אגיד לך - גם זאת שאלה. אני קיבלתי הבטחה משר האוצר ומאנשי משרדו - לפני אישור התקציב - שהעניין הזה יוסדר, משום שהיה ברור שאני לא בא אליהם בתביעה של עוד 50 או עוד</w:t>
      </w:r>
      <w:r>
        <w:rPr>
          <w:rFonts w:hint="cs"/>
          <w:rtl/>
        </w:rPr>
        <w:t xml:space="preserve"> 100 מיליון שקל. אני ראיתי שרים אחרים במשרדים קטנים יחסית - קיבלו איזה 10 מיליונים או 20 מיליון לתקציב משרדם, יצאו מאושרים ומחייכים מאוזן לאוזן. לצערי הרב, אנחנו חולים אנושים, אנחנו חולים גם בקנה-מידה גדול - אני מדבר על הרשויות המקומיות. סכומים קטנים לא עו</w:t>
      </w:r>
      <w:r>
        <w:rPr>
          <w:rFonts w:hint="cs"/>
          <w:rtl/>
        </w:rPr>
        <w:t xml:space="preserve">זרים לנו, ולכן אני נעתרתי לבקשתו של שר האוצר לדון בסוגיה הזאת מייד לאחר אישור התקציב. </w:t>
      </w:r>
    </w:p>
    <w:p w14:paraId="636D0E45" w14:textId="77777777" w:rsidR="00000000" w:rsidRDefault="00E01313">
      <w:pPr>
        <w:pStyle w:val="a0"/>
        <w:rPr>
          <w:rFonts w:hint="cs"/>
          <w:rtl/>
        </w:rPr>
      </w:pPr>
    </w:p>
    <w:p w14:paraId="69C948A0" w14:textId="77777777" w:rsidR="00000000" w:rsidRDefault="00E01313">
      <w:pPr>
        <w:pStyle w:val="a0"/>
        <w:rPr>
          <w:rFonts w:hint="cs"/>
          <w:rtl/>
        </w:rPr>
      </w:pPr>
      <w:r>
        <w:rPr>
          <w:rFonts w:hint="cs"/>
          <w:rtl/>
        </w:rPr>
        <w:t>ואני אמרתי לו: תראה, אין פה נסים, וגם חלק מהעובדה שכרגע אתה לא שומע מהם - הכוונה לראשי הרשויות - זה כי הם מתמודדים במערכת בחירות. אתם יודעים, בסוף אוקטובר היתה מערכת בח</w:t>
      </w:r>
      <w:r>
        <w:rPr>
          <w:rFonts w:hint="cs"/>
          <w:rtl/>
        </w:rPr>
        <w:t xml:space="preserve">ירות - וכולם חרקו שיניים כי לאף אחד לא היה נוח להשבית את השירותים ערב בחירות. עכשיו נגמרו הבחירות - אפילו במועצות האזוריות הן נגמרו - והבעיה עומדת לפתחנו. </w:t>
      </w:r>
    </w:p>
    <w:p w14:paraId="69F420FA" w14:textId="77777777" w:rsidR="00000000" w:rsidRDefault="00E01313">
      <w:pPr>
        <w:pStyle w:val="a0"/>
        <w:rPr>
          <w:rFonts w:hint="cs"/>
          <w:rtl/>
        </w:rPr>
      </w:pPr>
    </w:p>
    <w:p w14:paraId="55A20484" w14:textId="77777777" w:rsidR="00000000" w:rsidRDefault="00E01313">
      <w:pPr>
        <w:pStyle w:val="a0"/>
        <w:rPr>
          <w:rFonts w:hint="cs"/>
          <w:rtl/>
        </w:rPr>
      </w:pPr>
      <w:r>
        <w:rPr>
          <w:rFonts w:hint="cs"/>
          <w:rtl/>
        </w:rPr>
        <w:t>אני נפגש עם שר האוצר היום אחר-הצהריים - אני מניח שאני אפגש אתו פגישות נוספות. אל תשאלו אותי מאיפה ה</w:t>
      </w:r>
      <w:r>
        <w:rPr>
          <w:rFonts w:hint="cs"/>
          <w:rtl/>
        </w:rPr>
        <w:t>וא יביא את הכסף, זו כבר לא בדיוק הבעיה שלי, אבל אני אומר לכם בצורה מפורשת, שמשרד הפנים, כדי לסגור, זקוק לתקציב בסדרי-גודל של כמעט עוד 2 מיליארדי שקל. אתם יודעים מה, לא 2 מיליארדים - מיליארד ו-800 מיליון. אני לא מדבר אתכם פה על כסף קטן - -</w:t>
      </w:r>
    </w:p>
    <w:p w14:paraId="439412CC" w14:textId="77777777" w:rsidR="00000000" w:rsidRDefault="00E01313">
      <w:pPr>
        <w:pStyle w:val="af0"/>
        <w:rPr>
          <w:rtl/>
        </w:rPr>
      </w:pPr>
      <w:r>
        <w:rPr>
          <w:rtl/>
        </w:rPr>
        <w:br/>
        <w:t>אורי יהודה אריאל</w:t>
      </w:r>
      <w:r>
        <w:rPr>
          <w:rtl/>
        </w:rPr>
        <w:t xml:space="preserve"> (האיחוד הלאומי - ישראל ביתנו):</w:t>
      </w:r>
    </w:p>
    <w:p w14:paraId="22A1E398" w14:textId="77777777" w:rsidR="00000000" w:rsidRDefault="00E01313">
      <w:pPr>
        <w:pStyle w:val="a0"/>
        <w:rPr>
          <w:rtl/>
        </w:rPr>
      </w:pPr>
    </w:p>
    <w:p w14:paraId="37A4FCA3" w14:textId="77777777" w:rsidR="00000000" w:rsidRDefault="00E01313">
      <w:pPr>
        <w:pStyle w:val="a0"/>
        <w:rPr>
          <w:rFonts w:hint="cs"/>
          <w:rtl/>
        </w:rPr>
      </w:pPr>
      <w:r>
        <w:rPr>
          <w:rFonts w:hint="cs"/>
          <w:rtl/>
        </w:rPr>
        <w:t>זה זניח.</w:t>
      </w:r>
    </w:p>
    <w:p w14:paraId="4F7CB874" w14:textId="77777777" w:rsidR="00000000" w:rsidRDefault="00E01313">
      <w:pPr>
        <w:pStyle w:val="-"/>
        <w:rPr>
          <w:rtl/>
        </w:rPr>
      </w:pPr>
      <w:r>
        <w:rPr>
          <w:rtl/>
        </w:rPr>
        <w:br/>
      </w:r>
      <w:bookmarkStart w:id="510" w:name="FS000000519T28_01_2004_17_26_45C"/>
      <w:bookmarkEnd w:id="510"/>
      <w:r>
        <w:rPr>
          <w:rtl/>
        </w:rPr>
        <w:t>שר הפנים אברהם פורז:</w:t>
      </w:r>
    </w:p>
    <w:p w14:paraId="7EBD1FAA" w14:textId="77777777" w:rsidR="00000000" w:rsidRDefault="00E01313">
      <w:pPr>
        <w:pStyle w:val="a0"/>
        <w:rPr>
          <w:rtl/>
        </w:rPr>
      </w:pPr>
    </w:p>
    <w:p w14:paraId="3874C1AE" w14:textId="77777777" w:rsidR="00000000" w:rsidRDefault="00E01313">
      <w:pPr>
        <w:pStyle w:val="a0"/>
        <w:rPr>
          <w:rFonts w:hint="cs"/>
          <w:rtl/>
        </w:rPr>
      </w:pPr>
      <w:r>
        <w:rPr>
          <w:rFonts w:hint="cs"/>
          <w:rtl/>
        </w:rPr>
        <w:t>- - אם היה כסף קטן, הייתי לוקח הלוואה אישית ומשלם, אבל מדובר פה בסכומים מאוד מאוד כבדים וגדולים, וזאת התוצאה. זאת התוצאה.</w:t>
      </w:r>
    </w:p>
    <w:p w14:paraId="7237130A" w14:textId="77777777" w:rsidR="00000000" w:rsidRDefault="00E01313">
      <w:pPr>
        <w:pStyle w:val="a0"/>
        <w:rPr>
          <w:rFonts w:hint="cs"/>
          <w:rtl/>
        </w:rPr>
      </w:pPr>
    </w:p>
    <w:p w14:paraId="45E256E0" w14:textId="77777777" w:rsidR="00000000" w:rsidRDefault="00E01313">
      <w:pPr>
        <w:pStyle w:val="a0"/>
        <w:rPr>
          <w:rFonts w:hint="cs"/>
          <w:rtl/>
        </w:rPr>
      </w:pPr>
      <w:r>
        <w:rPr>
          <w:rFonts w:hint="cs"/>
          <w:rtl/>
        </w:rPr>
        <w:t>אני אומר לכם שבד-בבד עם זה שאנחנו צריכים לתבוע מהשלטון המקומי להתייע</w:t>
      </w:r>
      <w:r>
        <w:rPr>
          <w:rFonts w:hint="cs"/>
          <w:rtl/>
        </w:rPr>
        <w:t>ל - ויש מקום לתביעות כאלה - לי יש גם נכונות, בצורה הכי מובהקת, אני אומר לכם, באותם מקרים שאנחנו רואים ראשי רשויות שמנהלים את העסק בצורה מופקרת, לי אין בעיה למנות להם ועדות קרואות. ויהיו כאלה. כבר יש לי כמה מועמדים לזה, אבל יש בישראל כ-250 רשויות - רובן בסד</w:t>
      </w:r>
      <w:r>
        <w:rPr>
          <w:rFonts w:hint="cs"/>
          <w:rtl/>
        </w:rPr>
        <w:t xml:space="preserve">ר, רובן מתנהלות בצורה טובה, ברובן יש אנשים אחראיים, בחלק גדול מהן יש אנשים מצוינים, שהגיעו לאחר מפולת. הוא צריך להציל את המפולת - מה אני יכול לבוא בטענות אליו? מה אני יכול לבוא בטענות לראש עירייה או לראש רשות שזה עתה נבחר ואומר: תציל אותי, אני מוכן לכל מה </w:t>
      </w:r>
      <w:r>
        <w:rPr>
          <w:rFonts w:hint="cs"/>
          <w:rtl/>
        </w:rPr>
        <w:t xml:space="preserve">שתגיד לי? אתה רוצה, תכתיב לי - אני מוכן, מה שאתה רוצה. </w:t>
      </w:r>
    </w:p>
    <w:p w14:paraId="172BAD1D" w14:textId="77777777" w:rsidR="00000000" w:rsidRDefault="00E01313">
      <w:pPr>
        <w:pStyle w:val="a0"/>
        <w:rPr>
          <w:rFonts w:hint="cs"/>
          <w:rtl/>
        </w:rPr>
      </w:pPr>
    </w:p>
    <w:p w14:paraId="019CEDEE" w14:textId="77777777" w:rsidR="00000000" w:rsidRDefault="00E01313">
      <w:pPr>
        <w:pStyle w:val="a0"/>
        <w:rPr>
          <w:rFonts w:hint="cs"/>
          <w:rtl/>
        </w:rPr>
      </w:pPr>
      <w:r>
        <w:rPr>
          <w:rFonts w:hint="cs"/>
          <w:rtl/>
        </w:rPr>
        <w:t xml:space="preserve">בחלק מהמקרים, אני אומר לכם - הוזכרה פה העיר טייבה. לא במקרה, חבר הכנסת בן-מנחם, אני ביקשתי ממך למחוק את טייבה, כי טייבה משמשת אצלנו, דווקא מוזר, מודל לחיקוי. טייבה היתה עירייה שהתנהלה בצורה מופקרת - </w:t>
      </w:r>
      <w:r>
        <w:rPr>
          <w:rFonts w:hint="cs"/>
          <w:rtl/>
        </w:rPr>
        <w:t>- -</w:t>
      </w:r>
    </w:p>
    <w:p w14:paraId="7C60865E" w14:textId="77777777" w:rsidR="00000000" w:rsidRDefault="00E01313">
      <w:pPr>
        <w:pStyle w:val="af0"/>
        <w:rPr>
          <w:rtl/>
        </w:rPr>
      </w:pPr>
      <w:r>
        <w:rPr>
          <w:rtl/>
        </w:rPr>
        <w:br/>
        <w:t>טלב אלסאנע (רע"ם):</w:t>
      </w:r>
    </w:p>
    <w:p w14:paraId="1E0FCC39" w14:textId="77777777" w:rsidR="00000000" w:rsidRDefault="00E01313">
      <w:pPr>
        <w:pStyle w:val="a0"/>
        <w:rPr>
          <w:rtl/>
        </w:rPr>
      </w:pPr>
    </w:p>
    <w:p w14:paraId="5F1A6053" w14:textId="77777777" w:rsidR="00000000" w:rsidRDefault="00E01313">
      <w:pPr>
        <w:pStyle w:val="a0"/>
        <w:rPr>
          <w:rFonts w:hint="cs"/>
          <w:rtl/>
        </w:rPr>
      </w:pPr>
      <w:r>
        <w:rPr>
          <w:rFonts w:hint="cs"/>
          <w:rtl/>
        </w:rPr>
        <w:t>קח את טירה.</w:t>
      </w:r>
    </w:p>
    <w:p w14:paraId="11EE4425" w14:textId="77777777" w:rsidR="00000000" w:rsidRDefault="00E01313">
      <w:pPr>
        <w:pStyle w:val="-"/>
        <w:rPr>
          <w:rtl/>
        </w:rPr>
      </w:pPr>
      <w:r>
        <w:rPr>
          <w:rtl/>
        </w:rPr>
        <w:br/>
      </w:r>
      <w:bookmarkStart w:id="511" w:name="FS000000519T28_01_2004_17_31_48C"/>
      <w:bookmarkEnd w:id="511"/>
      <w:r>
        <w:rPr>
          <w:rtl/>
        </w:rPr>
        <w:t>שר הפנים אברהם פורז:</w:t>
      </w:r>
    </w:p>
    <w:p w14:paraId="7CB8F9CF" w14:textId="77777777" w:rsidR="00000000" w:rsidRDefault="00E01313">
      <w:pPr>
        <w:pStyle w:val="a0"/>
        <w:rPr>
          <w:rtl/>
        </w:rPr>
      </w:pPr>
    </w:p>
    <w:p w14:paraId="5F546725" w14:textId="77777777" w:rsidR="00000000" w:rsidRDefault="00E01313">
      <w:pPr>
        <w:pStyle w:val="a0"/>
        <w:ind w:firstLine="0"/>
        <w:rPr>
          <w:rFonts w:hint="cs"/>
          <w:rtl/>
        </w:rPr>
      </w:pPr>
      <w:r>
        <w:rPr>
          <w:rFonts w:hint="cs"/>
          <w:rtl/>
        </w:rPr>
        <w:tab/>
        <w:t>טירה זה משהו אחר. טייבה עברה תהליך של פשיטת רגל - עם הסדר נושים, עם מחיקת חובות, עם איזה הסדר של אדם שנבחר על-ידי מועצת העירייה, עם דחיית בחירות, עם בג"צים, עם כל מיני צרות, לא אלאה אתכם - אבל אח</w:t>
      </w:r>
      <w:r>
        <w:rPr>
          <w:rFonts w:hint="cs"/>
          <w:rtl/>
        </w:rPr>
        <w:t xml:space="preserve">ד הדברים שאנחנו מתכוונים לעשות - וזאת כוונתי, אני אומר את זה בצורה הכי גלויה, כאשר מסתבר שרשות מקומית עמוסה בחובות קשים, שחלקם לא מוצדקים </w:t>
      </w:r>
      <w:r>
        <w:rPr>
          <w:rtl/>
        </w:rPr>
        <w:t>–</w:t>
      </w:r>
      <w:r>
        <w:rPr>
          <w:rFonts w:hint="cs"/>
          <w:rtl/>
        </w:rPr>
        <w:t xml:space="preserve"> כי ספקים שכחו את הרשות ובנקים הפילו על הרשות ריבית נשך </w:t>
      </w:r>
      <w:r>
        <w:rPr>
          <w:rtl/>
        </w:rPr>
        <w:t>–</w:t>
      </w:r>
      <w:r>
        <w:rPr>
          <w:rFonts w:hint="cs"/>
          <w:rtl/>
        </w:rPr>
        <w:t xml:space="preserve"> באותם מקרים אנחנו נלך לספקים ולבנקים ונאמר להם: חברים יקרים</w:t>
      </w:r>
      <w:r>
        <w:rPr>
          <w:rFonts w:hint="cs"/>
          <w:rtl/>
        </w:rPr>
        <w:t xml:space="preserve">, החגיגה נגמרה. הריבית המופרזת שגביתם </w:t>
      </w:r>
      <w:r>
        <w:rPr>
          <w:rtl/>
        </w:rPr>
        <w:t>–</w:t>
      </w:r>
      <w:r>
        <w:rPr>
          <w:rFonts w:hint="cs"/>
          <w:rtl/>
        </w:rPr>
        <w:t xml:space="preserve"> תשכחו ממנה, תסתפקו בקרן ובריבית סבירה. תמחקו חלק מהחובות. הספקים, אותו דבר, הספקים שחגגו על חשבון הרשות. יחד ניצור בסיס חדש. לא יסכימו </w:t>
      </w:r>
      <w:r>
        <w:rPr>
          <w:rtl/>
        </w:rPr>
        <w:t>–</w:t>
      </w:r>
      <w:r>
        <w:rPr>
          <w:rFonts w:hint="cs"/>
          <w:rtl/>
        </w:rPr>
        <w:t xml:space="preserve"> נמנה מעין כונסי נכסים, בדומה לתאגיד שפשט את הרגל. </w:t>
      </w:r>
    </w:p>
    <w:p w14:paraId="4405D47A" w14:textId="77777777" w:rsidR="00000000" w:rsidRDefault="00E01313">
      <w:pPr>
        <w:pStyle w:val="a0"/>
        <w:ind w:firstLine="0"/>
        <w:rPr>
          <w:rFonts w:hint="cs"/>
          <w:rtl/>
        </w:rPr>
      </w:pPr>
    </w:p>
    <w:p w14:paraId="2EB52496" w14:textId="77777777" w:rsidR="00000000" w:rsidRDefault="00E01313">
      <w:pPr>
        <w:pStyle w:val="af0"/>
        <w:rPr>
          <w:rtl/>
        </w:rPr>
      </w:pPr>
      <w:r>
        <w:rPr>
          <w:rFonts w:hint="eastAsia"/>
          <w:rtl/>
        </w:rPr>
        <w:t>טלב</w:t>
      </w:r>
      <w:r>
        <w:rPr>
          <w:rtl/>
        </w:rPr>
        <w:t xml:space="preserve"> אלסאנע (רע"ם):</w:t>
      </w:r>
    </w:p>
    <w:p w14:paraId="76496747" w14:textId="77777777" w:rsidR="00000000" w:rsidRDefault="00E01313">
      <w:pPr>
        <w:pStyle w:val="a0"/>
        <w:rPr>
          <w:rFonts w:hint="cs"/>
          <w:rtl/>
        </w:rPr>
      </w:pPr>
    </w:p>
    <w:p w14:paraId="790C185C" w14:textId="77777777" w:rsidR="00000000" w:rsidRDefault="00E01313">
      <w:pPr>
        <w:pStyle w:val="a0"/>
        <w:rPr>
          <w:rFonts w:hint="cs"/>
          <w:rtl/>
        </w:rPr>
      </w:pPr>
      <w:r>
        <w:rPr>
          <w:rFonts w:hint="cs"/>
          <w:rtl/>
        </w:rPr>
        <w:t>שאלתי ה</w:t>
      </w:r>
      <w:r>
        <w:rPr>
          <w:rFonts w:hint="cs"/>
          <w:rtl/>
        </w:rPr>
        <w:t>יא, מדוע משרד הפנים מתערב בשלב הקריטי כל כך, כשהרשות מגיעה לידי קריסה? אין מנגנון בקרה ופיקוח? אם הרשות מתנהלת לא טוב, למה לא לגלות מעורבות ולמנוע את הקריסה הזאת?</w:t>
      </w:r>
    </w:p>
    <w:p w14:paraId="600F6E24" w14:textId="77777777" w:rsidR="00000000" w:rsidRDefault="00E01313">
      <w:pPr>
        <w:pStyle w:val="a0"/>
        <w:ind w:firstLine="0"/>
        <w:rPr>
          <w:rFonts w:hint="cs"/>
          <w:rtl/>
        </w:rPr>
      </w:pPr>
    </w:p>
    <w:p w14:paraId="4B014A7F" w14:textId="77777777" w:rsidR="00000000" w:rsidRDefault="00E01313">
      <w:pPr>
        <w:pStyle w:val="-"/>
        <w:rPr>
          <w:rtl/>
        </w:rPr>
      </w:pPr>
      <w:bookmarkStart w:id="512" w:name="FS000000519T28_01_2004_16_48_49"/>
      <w:bookmarkStart w:id="513" w:name="FS000000519T28_01_2004_16_48_52C"/>
      <w:bookmarkEnd w:id="512"/>
      <w:r>
        <w:rPr>
          <w:rFonts w:hint="eastAsia"/>
          <w:rtl/>
        </w:rPr>
        <w:t>שר</w:t>
      </w:r>
      <w:r>
        <w:rPr>
          <w:rtl/>
        </w:rPr>
        <w:t xml:space="preserve"> הפנים אברהם פורז:</w:t>
      </w:r>
    </w:p>
    <w:bookmarkEnd w:id="513"/>
    <w:p w14:paraId="0B93C7CD" w14:textId="77777777" w:rsidR="00000000" w:rsidRDefault="00E01313">
      <w:pPr>
        <w:pStyle w:val="a0"/>
        <w:rPr>
          <w:rFonts w:hint="cs"/>
          <w:rtl/>
        </w:rPr>
      </w:pPr>
    </w:p>
    <w:p w14:paraId="3F64B8E6" w14:textId="77777777" w:rsidR="00000000" w:rsidRDefault="00E01313">
      <w:pPr>
        <w:pStyle w:val="a0"/>
        <w:rPr>
          <w:rFonts w:hint="cs"/>
          <w:rtl/>
        </w:rPr>
      </w:pPr>
      <w:r>
        <w:rPr>
          <w:rFonts w:hint="cs"/>
          <w:rtl/>
        </w:rPr>
        <w:t>הנקודה היא כזאת: בשנה שלפני בחירות אי-אפשר למנות ועדה קרואה. אני נכנסת</w:t>
      </w:r>
      <w:r>
        <w:rPr>
          <w:rFonts w:hint="cs"/>
          <w:rtl/>
        </w:rPr>
        <w:t xml:space="preserve">י לתפקידי פחות משנה לפני הבחירות המוניציפליות, ולכן לא יכולתי למנות שום ועדה קרואה. ואפילו הייתי יכול, חשבתי שכמה חודשים לפני בחירות אין טעם להתערב </w:t>
      </w:r>
      <w:r>
        <w:rPr>
          <w:rtl/>
        </w:rPr>
        <w:t>–</w:t>
      </w:r>
      <w:r>
        <w:rPr>
          <w:rFonts w:hint="cs"/>
          <w:rtl/>
        </w:rPr>
        <w:t xml:space="preserve"> בואו ניתן לזה להידרדר עד הבחירות ונראה מה יהיה. עכשיו אנחנו אחרי כל זה. </w:t>
      </w:r>
    </w:p>
    <w:p w14:paraId="16161697" w14:textId="77777777" w:rsidR="00000000" w:rsidRDefault="00E01313">
      <w:pPr>
        <w:pStyle w:val="a0"/>
        <w:ind w:firstLine="0"/>
        <w:rPr>
          <w:rFonts w:hint="cs"/>
          <w:rtl/>
        </w:rPr>
      </w:pPr>
    </w:p>
    <w:p w14:paraId="686D59D2" w14:textId="77777777" w:rsidR="00000000" w:rsidRDefault="00E01313">
      <w:pPr>
        <w:pStyle w:val="af0"/>
        <w:rPr>
          <w:rtl/>
        </w:rPr>
      </w:pPr>
      <w:r>
        <w:rPr>
          <w:rFonts w:hint="eastAsia"/>
          <w:rtl/>
        </w:rPr>
        <w:t>מוחמד</w:t>
      </w:r>
      <w:r>
        <w:rPr>
          <w:rtl/>
        </w:rPr>
        <w:t xml:space="preserve"> ברכה (חד"ש-תע"ל):</w:t>
      </w:r>
    </w:p>
    <w:p w14:paraId="461BCB9E" w14:textId="77777777" w:rsidR="00000000" w:rsidRDefault="00E01313">
      <w:pPr>
        <w:pStyle w:val="a0"/>
        <w:rPr>
          <w:rFonts w:hint="cs"/>
          <w:rtl/>
        </w:rPr>
      </w:pPr>
    </w:p>
    <w:p w14:paraId="335F4FAE" w14:textId="77777777" w:rsidR="00000000" w:rsidRDefault="00E01313">
      <w:pPr>
        <w:pStyle w:val="a0"/>
        <w:rPr>
          <w:rFonts w:hint="cs"/>
          <w:rtl/>
        </w:rPr>
      </w:pPr>
      <w:r>
        <w:rPr>
          <w:rFonts w:hint="cs"/>
          <w:rtl/>
        </w:rPr>
        <w:t>אבל בטי</w:t>
      </w:r>
      <w:r>
        <w:rPr>
          <w:rFonts w:hint="cs"/>
          <w:rtl/>
        </w:rPr>
        <w:t xml:space="preserve">יבה אתה דוחה את הבחירות, את המועד.  </w:t>
      </w:r>
    </w:p>
    <w:p w14:paraId="6A809389" w14:textId="77777777" w:rsidR="00000000" w:rsidRDefault="00E01313">
      <w:pPr>
        <w:pStyle w:val="a0"/>
        <w:ind w:firstLine="0"/>
        <w:rPr>
          <w:rFonts w:hint="cs"/>
          <w:rtl/>
        </w:rPr>
      </w:pPr>
    </w:p>
    <w:p w14:paraId="61A8D9FD" w14:textId="77777777" w:rsidR="00000000" w:rsidRDefault="00E01313">
      <w:pPr>
        <w:pStyle w:val="-"/>
        <w:rPr>
          <w:rtl/>
        </w:rPr>
      </w:pPr>
      <w:bookmarkStart w:id="514" w:name="FS000000519T28_01_2004_16_50_13C"/>
      <w:bookmarkEnd w:id="514"/>
      <w:r>
        <w:rPr>
          <w:rFonts w:hint="eastAsia"/>
          <w:rtl/>
        </w:rPr>
        <w:t>שר</w:t>
      </w:r>
      <w:r>
        <w:rPr>
          <w:rtl/>
        </w:rPr>
        <w:t xml:space="preserve"> הפנים אברהם פורז:</w:t>
      </w:r>
    </w:p>
    <w:p w14:paraId="25BFBC58" w14:textId="77777777" w:rsidR="00000000" w:rsidRDefault="00E01313">
      <w:pPr>
        <w:pStyle w:val="a0"/>
        <w:rPr>
          <w:rFonts w:hint="cs"/>
          <w:rtl/>
        </w:rPr>
      </w:pPr>
    </w:p>
    <w:p w14:paraId="47A931FE" w14:textId="77777777" w:rsidR="00000000" w:rsidRDefault="00E01313">
      <w:pPr>
        <w:pStyle w:val="a0"/>
        <w:rPr>
          <w:rFonts w:hint="cs"/>
          <w:rtl/>
        </w:rPr>
      </w:pPr>
      <w:r>
        <w:rPr>
          <w:rFonts w:hint="cs"/>
          <w:rtl/>
        </w:rPr>
        <w:t xml:space="preserve">אני לא רואה את עצמי אחראי גם להתנהגות של שרי פנים קודמים, שמבחינתי ניהלו מדיניות יותר מדי ליברלית מול ראשי עיר בעייתיים. נכון שפה ושם מונו ועדות קרואות </w:t>
      </w:r>
      <w:r>
        <w:rPr>
          <w:rtl/>
        </w:rPr>
        <w:t>–</w:t>
      </w:r>
      <w:r>
        <w:rPr>
          <w:rFonts w:hint="cs"/>
          <w:rtl/>
        </w:rPr>
        <w:t xml:space="preserve"> בבני-ברק, בלוד.</w:t>
      </w:r>
    </w:p>
    <w:p w14:paraId="40EFB5B0" w14:textId="77777777" w:rsidR="00000000" w:rsidRDefault="00E01313">
      <w:pPr>
        <w:pStyle w:val="a0"/>
        <w:ind w:firstLine="0"/>
        <w:rPr>
          <w:rFonts w:hint="cs"/>
          <w:rtl/>
        </w:rPr>
      </w:pPr>
    </w:p>
    <w:p w14:paraId="471A07AA" w14:textId="77777777" w:rsidR="00000000" w:rsidRDefault="00E01313">
      <w:pPr>
        <w:pStyle w:val="af0"/>
        <w:rPr>
          <w:rtl/>
        </w:rPr>
      </w:pPr>
      <w:r>
        <w:rPr>
          <w:rFonts w:hint="eastAsia"/>
          <w:rtl/>
        </w:rPr>
        <w:t>טלב</w:t>
      </w:r>
      <w:r>
        <w:rPr>
          <w:rtl/>
        </w:rPr>
        <w:t xml:space="preserve"> אלסאנע (רע"ם):</w:t>
      </w:r>
    </w:p>
    <w:p w14:paraId="4CA4DFB8" w14:textId="77777777" w:rsidR="00000000" w:rsidRDefault="00E01313">
      <w:pPr>
        <w:pStyle w:val="a0"/>
        <w:rPr>
          <w:rFonts w:hint="cs"/>
          <w:rtl/>
        </w:rPr>
      </w:pPr>
    </w:p>
    <w:p w14:paraId="6C278350" w14:textId="77777777" w:rsidR="00000000" w:rsidRDefault="00E01313">
      <w:pPr>
        <w:pStyle w:val="a0"/>
        <w:rPr>
          <w:rFonts w:hint="cs"/>
          <w:rtl/>
        </w:rPr>
      </w:pPr>
      <w:r>
        <w:rPr>
          <w:rFonts w:hint="cs"/>
          <w:rtl/>
        </w:rPr>
        <w:t>בפועל</w:t>
      </w:r>
      <w:r>
        <w:rPr>
          <w:rFonts w:hint="cs"/>
          <w:rtl/>
        </w:rPr>
        <w:t xml:space="preserve"> יש לך מנגנון. </w:t>
      </w:r>
    </w:p>
    <w:p w14:paraId="42E57C5D" w14:textId="77777777" w:rsidR="00000000" w:rsidRDefault="00E01313">
      <w:pPr>
        <w:pStyle w:val="-"/>
        <w:rPr>
          <w:rtl/>
        </w:rPr>
      </w:pPr>
      <w:bookmarkStart w:id="515" w:name="FS000000519T28_01_2004_16_51_02C"/>
      <w:bookmarkEnd w:id="515"/>
    </w:p>
    <w:p w14:paraId="78E0CFA0" w14:textId="77777777" w:rsidR="00000000" w:rsidRDefault="00E01313">
      <w:pPr>
        <w:pStyle w:val="-"/>
        <w:rPr>
          <w:rtl/>
        </w:rPr>
      </w:pPr>
      <w:r>
        <w:rPr>
          <w:rFonts w:hint="eastAsia"/>
          <w:rtl/>
        </w:rPr>
        <w:t>שר</w:t>
      </w:r>
      <w:r>
        <w:rPr>
          <w:rtl/>
        </w:rPr>
        <w:t xml:space="preserve"> הפנים אברהם פורז:</w:t>
      </w:r>
    </w:p>
    <w:p w14:paraId="638A3724" w14:textId="77777777" w:rsidR="00000000" w:rsidRDefault="00E01313">
      <w:pPr>
        <w:pStyle w:val="a0"/>
        <w:rPr>
          <w:rFonts w:hint="cs"/>
          <w:rtl/>
        </w:rPr>
      </w:pPr>
    </w:p>
    <w:p w14:paraId="48725065" w14:textId="77777777" w:rsidR="00000000" w:rsidRDefault="00E01313">
      <w:pPr>
        <w:pStyle w:val="a0"/>
        <w:rPr>
          <w:rFonts w:hint="cs"/>
          <w:rtl/>
        </w:rPr>
      </w:pPr>
      <w:r>
        <w:rPr>
          <w:rFonts w:hint="cs"/>
          <w:rtl/>
        </w:rPr>
        <w:t xml:space="preserve">לדעתי, קודמי, חלק מהם היו יותר מדי מתירנים כלפי רשויות מקומיות שנוהלו שלא כהלכה. </w:t>
      </w:r>
    </w:p>
    <w:p w14:paraId="6483173E" w14:textId="77777777" w:rsidR="00000000" w:rsidRDefault="00E01313">
      <w:pPr>
        <w:pStyle w:val="a0"/>
        <w:rPr>
          <w:rFonts w:hint="cs"/>
          <w:rtl/>
        </w:rPr>
      </w:pPr>
    </w:p>
    <w:p w14:paraId="141F9C96" w14:textId="77777777" w:rsidR="00000000" w:rsidRDefault="00E01313">
      <w:pPr>
        <w:pStyle w:val="a0"/>
        <w:rPr>
          <w:rFonts w:hint="cs"/>
          <w:rtl/>
        </w:rPr>
      </w:pPr>
      <w:r>
        <w:rPr>
          <w:rFonts w:hint="cs"/>
          <w:rtl/>
        </w:rPr>
        <w:t xml:space="preserve">כרגע אני לא מדבר אתכם על הבעייתיים; כרגע אני מדבר אתכם על הטובים ועל הסבירים, שאם זה מה שיקרה, גם הם ייפלו. </w:t>
      </w:r>
    </w:p>
    <w:p w14:paraId="1BC6F206" w14:textId="77777777" w:rsidR="00000000" w:rsidRDefault="00E01313">
      <w:pPr>
        <w:pStyle w:val="a0"/>
        <w:rPr>
          <w:rFonts w:hint="cs"/>
          <w:rtl/>
        </w:rPr>
      </w:pPr>
    </w:p>
    <w:p w14:paraId="3A3F8741" w14:textId="77777777" w:rsidR="00000000" w:rsidRDefault="00E01313">
      <w:pPr>
        <w:pStyle w:val="a0"/>
        <w:rPr>
          <w:rFonts w:hint="cs"/>
          <w:rtl/>
        </w:rPr>
      </w:pPr>
      <w:r>
        <w:rPr>
          <w:rFonts w:hint="cs"/>
          <w:rtl/>
        </w:rPr>
        <w:t>גברתי היושבת-ראש, אני יכ</w:t>
      </w:r>
      <w:r>
        <w:rPr>
          <w:rFonts w:hint="cs"/>
          <w:rtl/>
        </w:rPr>
        <w:t xml:space="preserve">ול לומר לך, שהנושא הזה עלה בשבוע שעבר, ובשבוע שעבר החליטו להעביר את ההצעות לוועדה. אין לי התנגדות שיהיה דיון בעניין זה במליאת הכנסת. </w:t>
      </w:r>
    </w:p>
    <w:p w14:paraId="32348F7F" w14:textId="77777777" w:rsidR="00000000" w:rsidRDefault="00E01313">
      <w:pPr>
        <w:pStyle w:val="a0"/>
        <w:ind w:firstLine="0"/>
        <w:rPr>
          <w:rFonts w:hint="cs"/>
          <w:rtl/>
        </w:rPr>
      </w:pPr>
    </w:p>
    <w:p w14:paraId="2571CE89" w14:textId="77777777" w:rsidR="00000000" w:rsidRDefault="00E01313">
      <w:pPr>
        <w:pStyle w:val="af1"/>
        <w:rPr>
          <w:rtl/>
        </w:rPr>
      </w:pPr>
      <w:r>
        <w:rPr>
          <w:rtl/>
        </w:rPr>
        <w:t>היו"ר אתי לבני:</w:t>
      </w:r>
    </w:p>
    <w:p w14:paraId="1A0D179E" w14:textId="77777777" w:rsidR="00000000" w:rsidRDefault="00E01313">
      <w:pPr>
        <w:pStyle w:val="a0"/>
        <w:rPr>
          <w:rtl/>
        </w:rPr>
      </w:pPr>
    </w:p>
    <w:p w14:paraId="034FC492" w14:textId="77777777" w:rsidR="00000000" w:rsidRDefault="00E01313">
      <w:pPr>
        <w:pStyle w:val="a0"/>
        <w:rPr>
          <w:rFonts w:hint="cs"/>
          <w:rtl/>
        </w:rPr>
      </w:pPr>
      <w:r>
        <w:rPr>
          <w:rFonts w:hint="cs"/>
          <w:rtl/>
        </w:rPr>
        <w:t xml:space="preserve">תודה רבה. יש הצעות אחרות לחבר הכנסת אורי אריאל, ואחריו - לחבר הכנסת דוד אזולאי. היו שני מציעים. </w:t>
      </w:r>
    </w:p>
    <w:p w14:paraId="2634C30C" w14:textId="77777777" w:rsidR="00000000" w:rsidRDefault="00E01313">
      <w:pPr>
        <w:pStyle w:val="a0"/>
        <w:ind w:firstLine="0"/>
        <w:rPr>
          <w:rFonts w:hint="cs"/>
          <w:rtl/>
        </w:rPr>
      </w:pPr>
    </w:p>
    <w:p w14:paraId="512B6B11" w14:textId="77777777" w:rsidR="00000000" w:rsidRDefault="00E01313">
      <w:pPr>
        <w:pStyle w:val="af0"/>
        <w:rPr>
          <w:rtl/>
        </w:rPr>
      </w:pPr>
      <w:r>
        <w:rPr>
          <w:rFonts w:hint="eastAsia"/>
          <w:rtl/>
        </w:rPr>
        <w:t>טלב</w:t>
      </w:r>
      <w:r>
        <w:rPr>
          <w:rtl/>
        </w:rPr>
        <w:t xml:space="preserve"> אל</w:t>
      </w:r>
      <w:r>
        <w:rPr>
          <w:rtl/>
        </w:rPr>
        <w:t>סאנע (רע"ם):</w:t>
      </w:r>
    </w:p>
    <w:p w14:paraId="09B75581" w14:textId="77777777" w:rsidR="00000000" w:rsidRDefault="00E01313">
      <w:pPr>
        <w:pStyle w:val="a0"/>
        <w:rPr>
          <w:rFonts w:hint="cs"/>
          <w:rtl/>
        </w:rPr>
      </w:pPr>
    </w:p>
    <w:p w14:paraId="5957DFAC" w14:textId="77777777" w:rsidR="00000000" w:rsidRDefault="00E01313">
      <w:pPr>
        <w:pStyle w:val="a0"/>
        <w:rPr>
          <w:rFonts w:hint="cs"/>
          <w:rtl/>
        </w:rPr>
      </w:pPr>
      <w:r>
        <w:rPr>
          <w:rFonts w:hint="cs"/>
          <w:rtl/>
        </w:rPr>
        <w:t xml:space="preserve">אפשר להציע שתי הצעות - ועדה או להסיר. </w:t>
      </w:r>
    </w:p>
    <w:p w14:paraId="1B2CB0F7" w14:textId="77777777" w:rsidR="00000000" w:rsidRDefault="00E01313">
      <w:pPr>
        <w:pStyle w:val="a0"/>
        <w:ind w:firstLine="0"/>
        <w:rPr>
          <w:rFonts w:hint="cs"/>
          <w:rtl/>
        </w:rPr>
      </w:pPr>
    </w:p>
    <w:p w14:paraId="1C8DA14A" w14:textId="77777777" w:rsidR="00000000" w:rsidRDefault="00E01313">
      <w:pPr>
        <w:pStyle w:val="a"/>
        <w:rPr>
          <w:rtl/>
        </w:rPr>
      </w:pPr>
      <w:bookmarkStart w:id="516" w:name="FS000000713T28_01_2004_16_58_28"/>
      <w:bookmarkStart w:id="517" w:name="_Toc78873124"/>
      <w:r>
        <w:rPr>
          <w:rFonts w:hint="eastAsia"/>
          <w:rtl/>
        </w:rPr>
        <w:t>אורי</w:t>
      </w:r>
      <w:r>
        <w:rPr>
          <w:rtl/>
        </w:rPr>
        <w:t xml:space="preserve"> יהודה אריאל (האיחוד הלאומי - ישראל ביתנו):</w:t>
      </w:r>
      <w:bookmarkEnd w:id="517"/>
    </w:p>
    <w:p w14:paraId="00715826" w14:textId="77777777" w:rsidR="00000000" w:rsidRDefault="00E01313">
      <w:pPr>
        <w:pStyle w:val="a0"/>
        <w:rPr>
          <w:rtl/>
        </w:rPr>
      </w:pPr>
    </w:p>
    <w:bookmarkEnd w:id="516"/>
    <w:p w14:paraId="174F4921" w14:textId="77777777" w:rsidR="00000000" w:rsidRDefault="00E01313">
      <w:pPr>
        <w:pStyle w:val="a0"/>
        <w:rPr>
          <w:rFonts w:hint="cs"/>
          <w:rtl/>
        </w:rPr>
      </w:pPr>
      <w:r>
        <w:rPr>
          <w:rFonts w:hint="cs"/>
          <w:rtl/>
        </w:rPr>
        <w:t>גברתי היושבת-ראש, אדוני השר, ראשית זאת בעיה שלך מאיפה ייקחו את הכסף לדברים שאתה מייצג במשרד הפנים. האמירה שלך לא במקום, לפי עניות דעתי. כי יש עוד כמה בעי</w:t>
      </w:r>
      <w:r>
        <w:rPr>
          <w:rFonts w:hint="cs"/>
          <w:rtl/>
        </w:rPr>
        <w:t xml:space="preserve">ות קטנות - כידוע, הביטחון זה עוד 1.5-2 מיליארדי ש"ח, והבריאות זה חצי מיליארד, ובא לציון גואל. עניין קטן של 5 מיליארדים, שכולם ידעו שיצטרכו להביא אותם. למה דחו אותם </w:t>
      </w:r>
      <w:r>
        <w:rPr>
          <w:rtl/>
        </w:rPr>
        <w:t>–</w:t>
      </w:r>
      <w:r>
        <w:rPr>
          <w:rFonts w:hint="cs"/>
          <w:rtl/>
        </w:rPr>
        <w:t xml:space="preserve"> זה בפעם אחרת. נדמה לי שגם התשובה על זה ידועה בבית הזה. אבל אני מציע לך, בתור אחד שרוצה לשמ</w:t>
      </w:r>
      <w:r>
        <w:rPr>
          <w:rFonts w:hint="cs"/>
          <w:rtl/>
        </w:rPr>
        <w:t xml:space="preserve">ור על תקציב תקין ברשויות, גם בממשלה לעשות את זה. </w:t>
      </w:r>
    </w:p>
    <w:p w14:paraId="57B5279E" w14:textId="77777777" w:rsidR="00000000" w:rsidRDefault="00E01313">
      <w:pPr>
        <w:pStyle w:val="a0"/>
        <w:rPr>
          <w:rFonts w:hint="cs"/>
          <w:rtl/>
        </w:rPr>
      </w:pPr>
    </w:p>
    <w:p w14:paraId="5BBDB951" w14:textId="77777777" w:rsidR="00000000" w:rsidRDefault="00E01313">
      <w:pPr>
        <w:pStyle w:val="a0"/>
        <w:rPr>
          <w:rFonts w:hint="cs"/>
          <w:rtl/>
        </w:rPr>
      </w:pPr>
      <w:r>
        <w:rPr>
          <w:rFonts w:hint="cs"/>
          <w:rtl/>
        </w:rPr>
        <w:t xml:space="preserve">שנית, כבודו ממונה על אכיפת החוק בנושא הריסת בתים בתחומים מסוימים, לא בכל התחומים. כידוע, יש עשרות אלפי בתים בארץ הזאת שנבנו ללא רשיון </w:t>
      </w:r>
      <w:r>
        <w:rPr>
          <w:rtl/>
        </w:rPr>
        <w:t>–</w:t>
      </w:r>
      <w:r>
        <w:rPr>
          <w:rFonts w:hint="cs"/>
          <w:rtl/>
        </w:rPr>
        <w:t xml:space="preserve"> אגב, בכל המגזרים: במושבים, בקיבוצים, אצל הבדואים, אצל הערבים </w:t>
      </w:r>
      <w:r>
        <w:rPr>
          <w:rtl/>
        </w:rPr>
        <w:t>–</w:t>
      </w:r>
      <w:r>
        <w:rPr>
          <w:rFonts w:hint="cs"/>
          <w:rtl/>
        </w:rPr>
        <w:t xml:space="preserve"> ולמען </w:t>
      </w:r>
      <w:r>
        <w:rPr>
          <w:rFonts w:hint="cs"/>
          <w:rtl/>
        </w:rPr>
        <w:t xml:space="preserve">ההגינות, גם אצלנו ביישובים. שמעתי שמקימים עכשיו רשות מאוחדת, כדי שהפעילות תהיה יעילה יותר. </w:t>
      </w:r>
    </w:p>
    <w:p w14:paraId="187B4393" w14:textId="77777777" w:rsidR="00000000" w:rsidRDefault="00E01313">
      <w:pPr>
        <w:pStyle w:val="a0"/>
        <w:rPr>
          <w:rFonts w:hint="cs"/>
          <w:rtl/>
        </w:rPr>
      </w:pPr>
    </w:p>
    <w:p w14:paraId="4BDC2E80" w14:textId="77777777" w:rsidR="00000000" w:rsidRDefault="00E01313">
      <w:pPr>
        <w:pStyle w:val="a0"/>
        <w:rPr>
          <w:rFonts w:hint="cs"/>
          <w:rtl/>
        </w:rPr>
      </w:pPr>
      <w:r>
        <w:rPr>
          <w:rFonts w:hint="cs"/>
          <w:rtl/>
        </w:rPr>
        <w:t>יש מקום אחד בארץ הזאת שבו ראש הממשלה החליט שהחוק הוא לא העניין; לא משנה אם הבנייה בלתי חוקית או לא בלתי חוקית. אלא מה? אנחנו נוריד את הבתים כצו מדיני. שרי הממשלה מ</w:t>
      </w:r>
      <w:r>
        <w:rPr>
          <w:rFonts w:hint="cs"/>
          <w:rtl/>
        </w:rPr>
        <w:t>שלימים עם זה. חלקם משלימים עם זה. למה ה-</w:t>
      </w:r>
      <w:r>
        <w:t>bypass</w:t>
      </w:r>
      <w:r>
        <w:rPr>
          <w:rFonts w:hint="cs"/>
          <w:rtl/>
        </w:rPr>
        <w:t xml:space="preserve"> הזה? מדוע לא יהיה דבר שווה בכל האוכלוסייה? אנחנו הרי נתמודד עם זה, אנחנו נעבור גם את זה. אבל אני מציע לכם לא לשבת בשקט בדברים כאלה אלא להיות מעורבים. השר פורז, גם זאת בעיה שלך. תודה. </w:t>
      </w:r>
    </w:p>
    <w:p w14:paraId="58F0C502" w14:textId="77777777" w:rsidR="00000000" w:rsidRDefault="00E01313">
      <w:pPr>
        <w:pStyle w:val="a0"/>
        <w:ind w:firstLine="0"/>
        <w:rPr>
          <w:rFonts w:hint="cs"/>
          <w:rtl/>
        </w:rPr>
      </w:pPr>
    </w:p>
    <w:p w14:paraId="27C2B5C5" w14:textId="77777777" w:rsidR="00000000" w:rsidRDefault="00E01313">
      <w:pPr>
        <w:pStyle w:val="af1"/>
        <w:rPr>
          <w:rtl/>
        </w:rPr>
      </w:pPr>
      <w:r>
        <w:rPr>
          <w:rtl/>
        </w:rPr>
        <w:t>היו"ר אתי לבני:</w:t>
      </w:r>
    </w:p>
    <w:p w14:paraId="73C40A73" w14:textId="77777777" w:rsidR="00000000" w:rsidRDefault="00E01313">
      <w:pPr>
        <w:pStyle w:val="a0"/>
        <w:rPr>
          <w:rtl/>
        </w:rPr>
      </w:pPr>
    </w:p>
    <w:p w14:paraId="42D1CD59" w14:textId="77777777" w:rsidR="00000000" w:rsidRDefault="00E01313">
      <w:pPr>
        <w:pStyle w:val="a0"/>
        <w:rPr>
          <w:rFonts w:hint="cs"/>
          <w:rtl/>
        </w:rPr>
      </w:pPr>
      <w:r>
        <w:rPr>
          <w:rFonts w:hint="cs"/>
          <w:rtl/>
        </w:rPr>
        <w:t>תודה רב</w:t>
      </w:r>
      <w:r>
        <w:rPr>
          <w:rFonts w:hint="cs"/>
          <w:rtl/>
        </w:rPr>
        <w:t xml:space="preserve">ה. מה אתה מבקש? </w:t>
      </w:r>
    </w:p>
    <w:p w14:paraId="05BF94A5" w14:textId="77777777" w:rsidR="00000000" w:rsidRDefault="00E01313">
      <w:pPr>
        <w:pStyle w:val="a0"/>
        <w:ind w:firstLine="0"/>
        <w:rPr>
          <w:rFonts w:hint="cs"/>
          <w:rtl/>
        </w:rPr>
      </w:pPr>
    </w:p>
    <w:p w14:paraId="21B63218" w14:textId="77777777" w:rsidR="00000000" w:rsidRDefault="00E01313">
      <w:pPr>
        <w:pStyle w:val="-"/>
        <w:rPr>
          <w:rtl/>
        </w:rPr>
      </w:pPr>
      <w:bookmarkStart w:id="518" w:name="FS000000713T28_01_2004_16_58_34C"/>
      <w:r>
        <w:rPr>
          <w:rFonts w:hint="eastAsia"/>
          <w:rtl/>
        </w:rPr>
        <w:t>אורי</w:t>
      </w:r>
      <w:r>
        <w:rPr>
          <w:rtl/>
        </w:rPr>
        <w:t xml:space="preserve"> יהודה אריאל (האיחוד הלאומי - ישראל ביתנו):</w:t>
      </w:r>
    </w:p>
    <w:p w14:paraId="65AC8661" w14:textId="77777777" w:rsidR="00000000" w:rsidRDefault="00E01313">
      <w:pPr>
        <w:pStyle w:val="a0"/>
        <w:rPr>
          <w:rtl/>
        </w:rPr>
      </w:pPr>
    </w:p>
    <w:bookmarkEnd w:id="518"/>
    <w:p w14:paraId="26AC11E7" w14:textId="77777777" w:rsidR="00000000" w:rsidRDefault="00E01313">
      <w:pPr>
        <w:pStyle w:val="a0"/>
        <w:rPr>
          <w:rFonts w:hint="cs"/>
          <w:rtl/>
        </w:rPr>
      </w:pPr>
      <w:r>
        <w:rPr>
          <w:rFonts w:hint="cs"/>
          <w:rtl/>
        </w:rPr>
        <w:t xml:space="preserve">סליחה, אני מציע גם לידידי שהעלו את הנושא, חברת הכנסת אברהם, להעביר אותו לוועדת הכספים. נראה לי שאם רוצים לדבר </w:t>
      </w:r>
      <w:r>
        <w:rPr>
          <w:rtl/>
        </w:rPr>
        <w:t>–</w:t>
      </w:r>
      <w:r>
        <w:rPr>
          <w:rFonts w:hint="cs"/>
          <w:rtl/>
        </w:rPr>
        <w:t xml:space="preserve"> כאן זה מקום נהדר, כידוע; הנה, אני עושה את זה. אבל נדמה לי שהמקום היעיל להזיז </w:t>
      </w:r>
      <w:r>
        <w:rPr>
          <w:rFonts w:hint="cs"/>
          <w:rtl/>
        </w:rPr>
        <w:t xml:space="preserve">את הנושא הוא ועדת הכספים. </w:t>
      </w:r>
    </w:p>
    <w:p w14:paraId="32379C84" w14:textId="77777777" w:rsidR="00000000" w:rsidRDefault="00E01313">
      <w:pPr>
        <w:pStyle w:val="a0"/>
        <w:ind w:firstLine="0"/>
        <w:rPr>
          <w:rFonts w:hint="cs"/>
          <w:rtl/>
        </w:rPr>
      </w:pPr>
    </w:p>
    <w:p w14:paraId="1A7C4660" w14:textId="77777777" w:rsidR="00000000" w:rsidRDefault="00E01313">
      <w:pPr>
        <w:pStyle w:val="af0"/>
        <w:rPr>
          <w:rtl/>
        </w:rPr>
      </w:pPr>
      <w:r>
        <w:rPr>
          <w:rFonts w:hint="eastAsia"/>
          <w:rtl/>
        </w:rPr>
        <w:t>רוחמה</w:t>
      </w:r>
      <w:r>
        <w:rPr>
          <w:rtl/>
        </w:rPr>
        <w:t xml:space="preserve"> אברהם (הליכוד):</w:t>
      </w:r>
    </w:p>
    <w:p w14:paraId="2CA4A339" w14:textId="77777777" w:rsidR="00000000" w:rsidRDefault="00E01313">
      <w:pPr>
        <w:pStyle w:val="a0"/>
        <w:rPr>
          <w:rFonts w:hint="cs"/>
          <w:rtl/>
        </w:rPr>
      </w:pPr>
    </w:p>
    <w:p w14:paraId="43168D16" w14:textId="77777777" w:rsidR="00000000" w:rsidRDefault="00E01313">
      <w:pPr>
        <w:pStyle w:val="a0"/>
        <w:rPr>
          <w:rFonts w:hint="cs"/>
          <w:rtl/>
        </w:rPr>
      </w:pPr>
      <w:r>
        <w:rPr>
          <w:rFonts w:hint="cs"/>
          <w:rtl/>
        </w:rPr>
        <w:t xml:space="preserve">כבר היינו בוועדת הכספים. </w:t>
      </w:r>
    </w:p>
    <w:p w14:paraId="532F547E" w14:textId="77777777" w:rsidR="00000000" w:rsidRDefault="00E01313">
      <w:pPr>
        <w:pStyle w:val="a0"/>
        <w:ind w:firstLine="0"/>
        <w:rPr>
          <w:rFonts w:hint="cs"/>
          <w:rtl/>
        </w:rPr>
      </w:pPr>
    </w:p>
    <w:p w14:paraId="59C934E5" w14:textId="77777777" w:rsidR="00000000" w:rsidRDefault="00E01313">
      <w:pPr>
        <w:pStyle w:val="af1"/>
        <w:rPr>
          <w:rtl/>
        </w:rPr>
      </w:pPr>
      <w:r>
        <w:rPr>
          <w:rtl/>
        </w:rPr>
        <w:t>היו"ר אתי לבני:</w:t>
      </w:r>
    </w:p>
    <w:p w14:paraId="16FF2E34" w14:textId="77777777" w:rsidR="00000000" w:rsidRDefault="00E01313">
      <w:pPr>
        <w:pStyle w:val="a0"/>
        <w:rPr>
          <w:rtl/>
        </w:rPr>
      </w:pPr>
    </w:p>
    <w:p w14:paraId="569C41C7" w14:textId="77777777" w:rsidR="00000000" w:rsidRDefault="00E01313">
      <w:pPr>
        <w:pStyle w:val="a0"/>
        <w:rPr>
          <w:rFonts w:hint="cs"/>
          <w:rtl/>
        </w:rPr>
      </w:pPr>
      <w:r>
        <w:rPr>
          <w:rFonts w:hint="cs"/>
          <w:rtl/>
        </w:rPr>
        <w:t xml:space="preserve">תודה. הצעה אחרת לחבר הכנסת אזולאי, ואם הוא לא נמצא </w:t>
      </w:r>
      <w:r>
        <w:rPr>
          <w:rtl/>
        </w:rPr>
        <w:t>–</w:t>
      </w:r>
      <w:r>
        <w:rPr>
          <w:rFonts w:hint="cs"/>
          <w:rtl/>
        </w:rPr>
        <w:t xml:space="preserve"> לחבר הכנסת איוב קרא, בבקשה. </w:t>
      </w:r>
    </w:p>
    <w:p w14:paraId="439454AC" w14:textId="77777777" w:rsidR="00000000" w:rsidRDefault="00E01313">
      <w:pPr>
        <w:pStyle w:val="a0"/>
        <w:ind w:firstLine="0"/>
        <w:rPr>
          <w:rFonts w:hint="cs"/>
          <w:rtl/>
        </w:rPr>
      </w:pPr>
    </w:p>
    <w:p w14:paraId="2C811B1C" w14:textId="77777777" w:rsidR="00000000" w:rsidRDefault="00E01313">
      <w:pPr>
        <w:pStyle w:val="af0"/>
        <w:rPr>
          <w:rtl/>
        </w:rPr>
      </w:pPr>
      <w:r>
        <w:rPr>
          <w:rFonts w:hint="eastAsia"/>
          <w:rtl/>
        </w:rPr>
        <w:t>מוחמד</w:t>
      </w:r>
      <w:r>
        <w:rPr>
          <w:rtl/>
        </w:rPr>
        <w:t xml:space="preserve"> ברכה (חד"ש-תע"ל):</w:t>
      </w:r>
    </w:p>
    <w:p w14:paraId="6FF9C5BB" w14:textId="77777777" w:rsidR="00000000" w:rsidRDefault="00E01313">
      <w:pPr>
        <w:pStyle w:val="a0"/>
        <w:rPr>
          <w:rFonts w:hint="cs"/>
          <w:rtl/>
        </w:rPr>
      </w:pPr>
    </w:p>
    <w:p w14:paraId="5C23787D" w14:textId="77777777" w:rsidR="00000000" w:rsidRDefault="00E01313">
      <w:pPr>
        <w:pStyle w:val="a0"/>
        <w:rPr>
          <w:rFonts w:hint="cs"/>
          <w:rtl/>
        </w:rPr>
      </w:pPr>
      <w:r>
        <w:rPr>
          <w:rFonts w:hint="cs"/>
          <w:rtl/>
        </w:rPr>
        <w:t xml:space="preserve">על כל הצעה שני מציעים. </w:t>
      </w:r>
    </w:p>
    <w:p w14:paraId="57D2406E" w14:textId="77777777" w:rsidR="00000000" w:rsidRDefault="00E01313">
      <w:pPr>
        <w:pStyle w:val="a0"/>
        <w:ind w:firstLine="0"/>
        <w:rPr>
          <w:rFonts w:hint="cs"/>
          <w:rtl/>
        </w:rPr>
      </w:pPr>
    </w:p>
    <w:p w14:paraId="37FEA0D1" w14:textId="77777777" w:rsidR="00000000" w:rsidRDefault="00E01313">
      <w:pPr>
        <w:pStyle w:val="a"/>
        <w:rPr>
          <w:rtl/>
        </w:rPr>
      </w:pPr>
      <w:bookmarkStart w:id="519" w:name="FS000000475T28_01_2004_16_58_43"/>
      <w:bookmarkStart w:id="520" w:name="_Toc78873125"/>
      <w:bookmarkEnd w:id="519"/>
      <w:r>
        <w:rPr>
          <w:rFonts w:hint="eastAsia"/>
          <w:rtl/>
        </w:rPr>
        <w:t>איוב</w:t>
      </w:r>
      <w:r>
        <w:rPr>
          <w:rtl/>
        </w:rPr>
        <w:t xml:space="preserve"> קרא (הליכוד):</w:t>
      </w:r>
      <w:bookmarkEnd w:id="520"/>
    </w:p>
    <w:p w14:paraId="3E6C3822" w14:textId="77777777" w:rsidR="00000000" w:rsidRDefault="00E01313">
      <w:pPr>
        <w:pStyle w:val="a0"/>
        <w:rPr>
          <w:rFonts w:hint="cs"/>
          <w:rtl/>
        </w:rPr>
      </w:pPr>
    </w:p>
    <w:p w14:paraId="58B251C2" w14:textId="77777777" w:rsidR="00000000" w:rsidRDefault="00E01313">
      <w:pPr>
        <w:pStyle w:val="a0"/>
        <w:rPr>
          <w:rFonts w:hint="cs"/>
          <w:rtl/>
        </w:rPr>
      </w:pPr>
      <w:r>
        <w:rPr>
          <w:rFonts w:hint="cs"/>
          <w:rtl/>
        </w:rPr>
        <w:t>גברתי הי</w:t>
      </w:r>
      <w:r>
        <w:rPr>
          <w:rFonts w:hint="cs"/>
          <w:rtl/>
        </w:rPr>
        <w:t>ושבת-ראש, כנסת נכבדה, אני חוזר על הצעתי לשר הפנים: לא ללכת כמו שהלכו קודמיך, בטיפול "אקמולי" בבעיית הרשויות המקומיות. בעוד חצי שנה או שנה הם יבואו וישבתו פה עוד הפעם. צריך מהלך של רפורמה. לך על מהלך שיביא בשורה פעם אחת ולתמיד בהקשר של הרשויות המקומיות, כדי</w:t>
      </w:r>
      <w:r>
        <w:rPr>
          <w:rFonts w:hint="cs"/>
          <w:rtl/>
        </w:rPr>
        <w:t xml:space="preserve"> שלא ישבתו פה בכל פעם. אני חושב שזה מה שצריך להנחות אותך. זה הקו שבו אנחנו צריכים לתת לך גיבוי. ראיתי שאתה רוצה עוד מיליארד ועוד שניים; כך נפתור את הבעיה עכשיו, ובעוד שנה אותה הצגה תחזור על עצמה. לכן לך במהלך כולל - הכול, בכל מה שקשור לעניין, כדי שלא נחזור</w:t>
      </w:r>
      <w:r>
        <w:rPr>
          <w:rFonts w:hint="cs"/>
          <w:rtl/>
        </w:rPr>
        <w:t xml:space="preserve"> על הטעויות הללו עוד הפעם. </w:t>
      </w:r>
    </w:p>
    <w:p w14:paraId="4BF75E69" w14:textId="77777777" w:rsidR="00000000" w:rsidRDefault="00E01313">
      <w:pPr>
        <w:pStyle w:val="a0"/>
        <w:ind w:firstLine="0"/>
        <w:rPr>
          <w:rFonts w:hint="cs"/>
          <w:rtl/>
        </w:rPr>
      </w:pPr>
    </w:p>
    <w:p w14:paraId="6BEDC14D" w14:textId="77777777" w:rsidR="00000000" w:rsidRDefault="00E01313">
      <w:pPr>
        <w:pStyle w:val="af1"/>
        <w:rPr>
          <w:rtl/>
        </w:rPr>
      </w:pPr>
      <w:r>
        <w:rPr>
          <w:rtl/>
        </w:rPr>
        <w:t>היו"ר אתי לבני:</w:t>
      </w:r>
    </w:p>
    <w:p w14:paraId="1B1D9B0A" w14:textId="77777777" w:rsidR="00000000" w:rsidRDefault="00E01313">
      <w:pPr>
        <w:pStyle w:val="a0"/>
        <w:rPr>
          <w:rtl/>
        </w:rPr>
      </w:pPr>
    </w:p>
    <w:p w14:paraId="59D1900B" w14:textId="77777777" w:rsidR="00000000" w:rsidRDefault="00E01313">
      <w:pPr>
        <w:pStyle w:val="a0"/>
        <w:rPr>
          <w:rFonts w:hint="cs"/>
          <w:rtl/>
        </w:rPr>
      </w:pPr>
      <w:r>
        <w:rPr>
          <w:rFonts w:hint="cs"/>
          <w:rtl/>
        </w:rPr>
        <w:t xml:space="preserve">תודה רבה, חבר הכנסת דהאמשה, בבקשה. </w:t>
      </w:r>
    </w:p>
    <w:p w14:paraId="578FE5CA" w14:textId="77777777" w:rsidR="00000000" w:rsidRDefault="00E01313">
      <w:pPr>
        <w:pStyle w:val="a0"/>
        <w:ind w:firstLine="0"/>
        <w:rPr>
          <w:rFonts w:hint="cs"/>
          <w:rtl/>
        </w:rPr>
      </w:pPr>
    </w:p>
    <w:p w14:paraId="466F5085" w14:textId="77777777" w:rsidR="00000000" w:rsidRDefault="00E01313">
      <w:pPr>
        <w:pStyle w:val="a"/>
        <w:rPr>
          <w:rtl/>
        </w:rPr>
      </w:pPr>
      <w:bookmarkStart w:id="521" w:name="FS000000475T28_01_2004_17_00_44"/>
      <w:bookmarkStart w:id="522" w:name="FS000000550T28_01_2004_17_00_53"/>
      <w:bookmarkStart w:id="523" w:name="_Toc78873126"/>
      <w:bookmarkEnd w:id="521"/>
      <w:r>
        <w:rPr>
          <w:rFonts w:hint="eastAsia"/>
          <w:rtl/>
        </w:rPr>
        <w:t>עבד</w:t>
      </w:r>
      <w:r>
        <w:rPr>
          <w:rtl/>
        </w:rPr>
        <w:t>-אלמאלכ דהאמשה (רע"ם):</w:t>
      </w:r>
      <w:bookmarkEnd w:id="523"/>
    </w:p>
    <w:bookmarkEnd w:id="522"/>
    <w:p w14:paraId="3770EBDD" w14:textId="77777777" w:rsidR="00000000" w:rsidRDefault="00E01313">
      <w:pPr>
        <w:pStyle w:val="a0"/>
        <w:rPr>
          <w:rFonts w:hint="cs"/>
          <w:rtl/>
        </w:rPr>
      </w:pPr>
    </w:p>
    <w:p w14:paraId="02154632" w14:textId="77777777" w:rsidR="00000000" w:rsidRDefault="00E01313">
      <w:pPr>
        <w:pStyle w:val="a0"/>
        <w:rPr>
          <w:rFonts w:hint="cs"/>
          <w:rtl/>
        </w:rPr>
      </w:pPr>
      <w:r>
        <w:rPr>
          <w:rFonts w:hint="cs"/>
          <w:rtl/>
        </w:rPr>
        <w:t>גברתי היושבת-ראש, מכובדי השר, חברי חברי הכנסת, זה רק חלק מהמשברים שהממשלה הזאת מתבוססת בהם, והיא כופה על כולנו תנאים קשים. אבל לא על זה אני רוצה ל</w:t>
      </w:r>
      <w:r>
        <w:rPr>
          <w:rFonts w:hint="cs"/>
          <w:rtl/>
        </w:rPr>
        <w:t>דבר. אנחנו ערב חג אל-אדחא, חג הקורבן. הבוקר בישר לנו שר האוצר שהוא העביר 40 מיליון ש"ח למשרד הפנים כדי שהפועלים והעובדים ברשויות המקומיות הערביות יוכלו להיכנס לחג. הבנתי שמשרד הפנים בישר את זה עוד בבוקר מוקדם. בכל אופן, זה ראוי לשבח, אבל היינו מקווים שיהיה</w:t>
      </w:r>
      <w:r>
        <w:rPr>
          <w:rFonts w:hint="cs"/>
          <w:rtl/>
        </w:rPr>
        <w:t xml:space="preserve"> פתרון יסודי ונכון לכל הבעיות הקשות האלה. </w:t>
      </w:r>
    </w:p>
    <w:p w14:paraId="05329587" w14:textId="77777777" w:rsidR="00000000" w:rsidRDefault="00E01313">
      <w:pPr>
        <w:pStyle w:val="a0"/>
        <w:rPr>
          <w:rFonts w:hint="cs"/>
          <w:rtl/>
        </w:rPr>
      </w:pPr>
    </w:p>
    <w:p w14:paraId="009F19B7" w14:textId="77777777" w:rsidR="00000000" w:rsidRDefault="00E01313">
      <w:pPr>
        <w:pStyle w:val="a0"/>
        <w:rPr>
          <w:rFonts w:hint="cs"/>
          <w:rtl/>
        </w:rPr>
      </w:pPr>
      <w:r>
        <w:rPr>
          <w:rFonts w:hint="cs"/>
          <w:rtl/>
        </w:rPr>
        <w:t xml:space="preserve">ברשותך, גברתי היושבת-ראש, אברך את חברינו החוגגים את חג אל-אדחא בהזדמנות הזאת. </w:t>
      </w:r>
    </w:p>
    <w:p w14:paraId="72AA3864" w14:textId="77777777" w:rsidR="00000000" w:rsidRDefault="00E01313">
      <w:pPr>
        <w:pStyle w:val="a0"/>
        <w:ind w:firstLine="0"/>
        <w:rPr>
          <w:rFonts w:hint="cs"/>
          <w:rtl/>
        </w:rPr>
      </w:pPr>
    </w:p>
    <w:p w14:paraId="07424ABF" w14:textId="77777777" w:rsidR="00000000" w:rsidRDefault="00E01313">
      <w:pPr>
        <w:pStyle w:val="af1"/>
        <w:rPr>
          <w:rtl/>
        </w:rPr>
      </w:pPr>
      <w:r>
        <w:rPr>
          <w:rtl/>
        </w:rPr>
        <w:t>היו"ר אתי לבני:</w:t>
      </w:r>
    </w:p>
    <w:p w14:paraId="153A4799" w14:textId="77777777" w:rsidR="00000000" w:rsidRDefault="00E01313">
      <w:pPr>
        <w:pStyle w:val="a0"/>
        <w:rPr>
          <w:rtl/>
        </w:rPr>
      </w:pPr>
    </w:p>
    <w:p w14:paraId="77D9739F" w14:textId="77777777" w:rsidR="00000000" w:rsidRDefault="00E01313">
      <w:pPr>
        <w:pStyle w:val="a0"/>
        <w:rPr>
          <w:rFonts w:hint="cs"/>
          <w:rtl/>
        </w:rPr>
      </w:pPr>
      <w:r>
        <w:rPr>
          <w:rFonts w:hint="cs"/>
          <w:rtl/>
        </w:rPr>
        <w:t xml:space="preserve">אין לך זמן. סליחה, יש לך דקה אחת. </w:t>
      </w:r>
    </w:p>
    <w:p w14:paraId="6C35A00F" w14:textId="77777777" w:rsidR="00000000" w:rsidRDefault="00E01313">
      <w:pPr>
        <w:pStyle w:val="a0"/>
        <w:ind w:firstLine="0"/>
        <w:rPr>
          <w:rFonts w:hint="cs"/>
          <w:rtl/>
        </w:rPr>
      </w:pPr>
    </w:p>
    <w:p w14:paraId="604A3EAE" w14:textId="77777777" w:rsidR="00000000" w:rsidRDefault="00E01313">
      <w:pPr>
        <w:pStyle w:val="-"/>
        <w:rPr>
          <w:rtl/>
        </w:rPr>
      </w:pPr>
      <w:bookmarkStart w:id="524" w:name="FS000000550T28_01_2004_17_02_41C"/>
      <w:bookmarkEnd w:id="524"/>
      <w:r>
        <w:rPr>
          <w:rtl/>
        </w:rPr>
        <w:t>עבד-אלמאלכ דהאמשה (רע"ם):</w:t>
      </w:r>
    </w:p>
    <w:p w14:paraId="1B539452" w14:textId="77777777" w:rsidR="00000000" w:rsidRDefault="00E01313">
      <w:pPr>
        <w:pStyle w:val="a0"/>
        <w:rPr>
          <w:rtl/>
        </w:rPr>
      </w:pPr>
    </w:p>
    <w:p w14:paraId="706DD1F9" w14:textId="77777777" w:rsidR="00000000" w:rsidRDefault="00E01313">
      <w:pPr>
        <w:pStyle w:val="a0"/>
        <w:rPr>
          <w:rFonts w:hint="cs"/>
          <w:rtl/>
        </w:rPr>
      </w:pPr>
      <w:r>
        <w:rPr>
          <w:rFonts w:hint="cs"/>
          <w:rtl/>
        </w:rPr>
        <w:t>דיברתי קצר במיוחד, לא עברתי את הדקה. אני מסתכל. תסלח</w:t>
      </w:r>
      <w:r>
        <w:rPr>
          <w:rFonts w:hint="cs"/>
          <w:rtl/>
        </w:rPr>
        <w:t>י לי.</w:t>
      </w:r>
    </w:p>
    <w:p w14:paraId="401D2289" w14:textId="77777777" w:rsidR="00000000" w:rsidRDefault="00E01313">
      <w:pPr>
        <w:pStyle w:val="a0"/>
        <w:rPr>
          <w:rFonts w:hint="cs"/>
          <w:rtl/>
        </w:rPr>
      </w:pPr>
    </w:p>
    <w:p w14:paraId="38C2BCF5" w14:textId="77777777" w:rsidR="00000000" w:rsidRDefault="00E01313">
      <w:pPr>
        <w:pStyle w:val="a0"/>
        <w:rPr>
          <w:rFonts w:hint="cs"/>
          <w:rtl/>
        </w:rPr>
      </w:pPr>
      <w:r>
        <w:rPr>
          <w:rFonts w:hint="cs"/>
          <w:rtl/>
        </w:rPr>
        <w:t xml:space="preserve"> (נושא דברים בשפה הערבית; להלן תרגומם לעברית:</w:t>
      </w:r>
    </w:p>
    <w:p w14:paraId="21D7DF05" w14:textId="77777777" w:rsidR="00000000" w:rsidRDefault="00E01313">
      <w:pPr>
        <w:pStyle w:val="a0"/>
        <w:rPr>
          <w:rFonts w:hint="cs"/>
          <w:rtl/>
        </w:rPr>
      </w:pPr>
    </w:p>
    <w:p w14:paraId="71937863" w14:textId="77777777" w:rsidR="00000000" w:rsidRDefault="00E01313">
      <w:pPr>
        <w:pStyle w:val="a0"/>
        <w:rPr>
          <w:rFonts w:hint="cs"/>
          <w:rtl/>
        </w:rPr>
      </w:pPr>
      <w:r>
        <w:rPr>
          <w:rFonts w:hint="cs"/>
          <w:rtl/>
        </w:rPr>
        <w:t>בשם האל הרחמן והרחום, האחים בכל מקום. אומר, בעזרת האל יתגדל ויתעלה, שחג אל-אדחא יהיה, אם ירצה האל, חג טוב ומבורך, ומי ייתן ובשנה הבאה במועד הזה נדע כולנו זמנים טובים יותר של צדק ושוויון.)</w:t>
      </w:r>
    </w:p>
    <w:p w14:paraId="417E694C" w14:textId="77777777" w:rsidR="00000000" w:rsidRDefault="00E01313">
      <w:pPr>
        <w:pStyle w:val="a0"/>
        <w:ind w:firstLine="0"/>
        <w:rPr>
          <w:rFonts w:hint="cs"/>
          <w:rtl/>
        </w:rPr>
      </w:pPr>
    </w:p>
    <w:p w14:paraId="299A61DA" w14:textId="77777777" w:rsidR="00000000" w:rsidRDefault="00E01313">
      <w:pPr>
        <w:pStyle w:val="af1"/>
        <w:rPr>
          <w:rtl/>
        </w:rPr>
      </w:pPr>
      <w:r>
        <w:rPr>
          <w:rtl/>
        </w:rPr>
        <w:t>היו"ר אתי לבנ</w:t>
      </w:r>
      <w:r>
        <w:rPr>
          <w:rtl/>
        </w:rPr>
        <w:t>י:</w:t>
      </w:r>
    </w:p>
    <w:p w14:paraId="22A8A87C" w14:textId="77777777" w:rsidR="00000000" w:rsidRDefault="00E01313">
      <w:pPr>
        <w:pStyle w:val="a0"/>
        <w:rPr>
          <w:rtl/>
        </w:rPr>
      </w:pPr>
    </w:p>
    <w:p w14:paraId="3B54710B" w14:textId="77777777" w:rsidR="00000000" w:rsidRDefault="00E01313">
      <w:pPr>
        <w:pStyle w:val="a0"/>
        <w:rPr>
          <w:rFonts w:hint="cs"/>
          <w:rtl/>
        </w:rPr>
      </w:pPr>
      <w:r>
        <w:rPr>
          <w:rFonts w:hint="cs"/>
          <w:rtl/>
        </w:rPr>
        <w:t xml:space="preserve">תודה רבה. חבר הכנסת מוחמד ברכה, בבקשה. </w:t>
      </w:r>
    </w:p>
    <w:p w14:paraId="31817E3A" w14:textId="77777777" w:rsidR="00000000" w:rsidRDefault="00E01313">
      <w:pPr>
        <w:pStyle w:val="a0"/>
        <w:ind w:firstLine="0"/>
        <w:rPr>
          <w:rFonts w:hint="cs"/>
          <w:rtl/>
        </w:rPr>
      </w:pPr>
    </w:p>
    <w:p w14:paraId="4FD438A2" w14:textId="77777777" w:rsidR="00000000" w:rsidRDefault="00E01313">
      <w:pPr>
        <w:pStyle w:val="af0"/>
        <w:rPr>
          <w:rtl/>
        </w:rPr>
      </w:pPr>
      <w:r>
        <w:rPr>
          <w:rFonts w:hint="eastAsia"/>
          <w:rtl/>
        </w:rPr>
        <w:t>רוני</w:t>
      </w:r>
      <w:r>
        <w:rPr>
          <w:rtl/>
        </w:rPr>
        <w:t xml:space="preserve"> בר-און (הליכוד):</w:t>
      </w:r>
    </w:p>
    <w:p w14:paraId="1B8D7638" w14:textId="77777777" w:rsidR="00000000" w:rsidRDefault="00E01313">
      <w:pPr>
        <w:pStyle w:val="a0"/>
        <w:rPr>
          <w:rFonts w:hint="cs"/>
          <w:rtl/>
        </w:rPr>
      </w:pPr>
    </w:p>
    <w:p w14:paraId="1CFD143E" w14:textId="77777777" w:rsidR="00000000" w:rsidRDefault="00E01313">
      <w:pPr>
        <w:pStyle w:val="a0"/>
        <w:rPr>
          <w:rFonts w:hint="cs"/>
          <w:rtl/>
        </w:rPr>
      </w:pPr>
      <w:r>
        <w:rPr>
          <w:rFonts w:hint="cs"/>
          <w:rtl/>
        </w:rPr>
        <w:t xml:space="preserve">חג שמח, חג שמח. </w:t>
      </w:r>
    </w:p>
    <w:p w14:paraId="33FE5675" w14:textId="77777777" w:rsidR="00000000" w:rsidRDefault="00E01313">
      <w:pPr>
        <w:pStyle w:val="a0"/>
        <w:ind w:firstLine="0"/>
        <w:rPr>
          <w:rFonts w:hint="cs"/>
          <w:rtl/>
        </w:rPr>
      </w:pPr>
    </w:p>
    <w:p w14:paraId="3F47885E" w14:textId="77777777" w:rsidR="00000000" w:rsidRDefault="00E01313">
      <w:pPr>
        <w:pStyle w:val="af0"/>
        <w:rPr>
          <w:rtl/>
        </w:rPr>
      </w:pPr>
      <w:r>
        <w:rPr>
          <w:rFonts w:hint="eastAsia"/>
          <w:rtl/>
        </w:rPr>
        <w:t>רוחמה</w:t>
      </w:r>
      <w:r>
        <w:rPr>
          <w:rtl/>
        </w:rPr>
        <w:t xml:space="preserve"> אברהם (הליכוד):</w:t>
      </w:r>
    </w:p>
    <w:p w14:paraId="36474B07" w14:textId="77777777" w:rsidR="00000000" w:rsidRDefault="00E01313">
      <w:pPr>
        <w:pStyle w:val="a0"/>
        <w:rPr>
          <w:rFonts w:hint="cs"/>
          <w:rtl/>
        </w:rPr>
      </w:pPr>
    </w:p>
    <w:p w14:paraId="68160CF4" w14:textId="77777777" w:rsidR="00000000" w:rsidRDefault="00E01313">
      <w:pPr>
        <w:pStyle w:val="a0"/>
        <w:rPr>
          <w:rFonts w:hint="cs"/>
          <w:rtl/>
        </w:rPr>
      </w:pPr>
      <w:r>
        <w:rPr>
          <w:rFonts w:hint="cs"/>
          <w:rtl/>
        </w:rPr>
        <w:t xml:space="preserve">אני מציעה לפחות להאריך לו את הזמן, כדי שיתרגם לנו. </w:t>
      </w:r>
    </w:p>
    <w:p w14:paraId="30FBDC6F" w14:textId="77777777" w:rsidR="00000000" w:rsidRDefault="00E01313">
      <w:pPr>
        <w:pStyle w:val="a0"/>
        <w:ind w:firstLine="0"/>
        <w:rPr>
          <w:rFonts w:hint="cs"/>
          <w:rtl/>
        </w:rPr>
      </w:pPr>
    </w:p>
    <w:p w14:paraId="49446876" w14:textId="77777777" w:rsidR="00000000" w:rsidRDefault="00E01313">
      <w:pPr>
        <w:pStyle w:val="af0"/>
        <w:rPr>
          <w:rtl/>
        </w:rPr>
      </w:pPr>
      <w:r>
        <w:rPr>
          <w:rFonts w:hint="eastAsia"/>
          <w:rtl/>
        </w:rPr>
        <w:t>רוני</w:t>
      </w:r>
      <w:r>
        <w:rPr>
          <w:rtl/>
        </w:rPr>
        <w:t xml:space="preserve"> בר-און (הליכוד):</w:t>
      </w:r>
    </w:p>
    <w:p w14:paraId="60686469" w14:textId="77777777" w:rsidR="00000000" w:rsidRDefault="00E01313">
      <w:pPr>
        <w:pStyle w:val="a0"/>
        <w:rPr>
          <w:rFonts w:hint="cs"/>
          <w:rtl/>
        </w:rPr>
      </w:pPr>
    </w:p>
    <w:p w14:paraId="1FE0FF6A" w14:textId="77777777" w:rsidR="00000000" w:rsidRDefault="00E01313">
      <w:pPr>
        <w:pStyle w:val="a0"/>
        <w:rPr>
          <w:rFonts w:hint="cs"/>
          <w:rtl/>
        </w:rPr>
      </w:pPr>
      <w:r>
        <w:rPr>
          <w:rFonts w:hint="cs"/>
          <w:rtl/>
        </w:rPr>
        <w:t xml:space="preserve">הוא אמר חג שמח. </w:t>
      </w:r>
    </w:p>
    <w:p w14:paraId="15B3553C" w14:textId="77777777" w:rsidR="00000000" w:rsidRDefault="00E01313">
      <w:pPr>
        <w:pStyle w:val="a0"/>
        <w:rPr>
          <w:rFonts w:hint="cs"/>
          <w:rtl/>
        </w:rPr>
      </w:pPr>
    </w:p>
    <w:p w14:paraId="1BD99C77" w14:textId="77777777" w:rsidR="00000000" w:rsidRDefault="00E01313">
      <w:pPr>
        <w:pStyle w:val="a"/>
        <w:rPr>
          <w:rtl/>
        </w:rPr>
      </w:pPr>
      <w:bookmarkStart w:id="525" w:name="FS000000540T28_01_2004_17_04_03"/>
      <w:bookmarkStart w:id="526" w:name="_Toc78873127"/>
      <w:bookmarkEnd w:id="525"/>
      <w:r>
        <w:rPr>
          <w:rFonts w:hint="eastAsia"/>
          <w:rtl/>
        </w:rPr>
        <w:t>מוחמד</w:t>
      </w:r>
      <w:r>
        <w:rPr>
          <w:rtl/>
        </w:rPr>
        <w:t xml:space="preserve"> ברכה (חד"ש-תע"ל):</w:t>
      </w:r>
      <w:bookmarkEnd w:id="526"/>
    </w:p>
    <w:p w14:paraId="06544784" w14:textId="77777777" w:rsidR="00000000" w:rsidRDefault="00E01313">
      <w:pPr>
        <w:pStyle w:val="a0"/>
        <w:rPr>
          <w:rFonts w:hint="cs"/>
          <w:rtl/>
        </w:rPr>
      </w:pPr>
    </w:p>
    <w:p w14:paraId="6A4854F6" w14:textId="77777777" w:rsidR="00000000" w:rsidRDefault="00E01313">
      <w:pPr>
        <w:pStyle w:val="a0"/>
        <w:rPr>
          <w:rFonts w:hint="cs"/>
          <w:rtl/>
        </w:rPr>
      </w:pPr>
      <w:r>
        <w:rPr>
          <w:rFonts w:hint="cs"/>
          <w:rtl/>
        </w:rPr>
        <w:t>גברתי היושבת-ראש, אדוני השר,</w:t>
      </w:r>
      <w:r>
        <w:rPr>
          <w:rFonts w:hint="cs"/>
          <w:rtl/>
        </w:rPr>
        <w:t xml:space="preserve"> רבותי חברי הכנסת, תראו לאיזה מצב נקלענו. </w:t>
      </w:r>
    </w:p>
    <w:p w14:paraId="73F0628A" w14:textId="77777777" w:rsidR="00000000" w:rsidRDefault="00E01313">
      <w:pPr>
        <w:pStyle w:val="a0"/>
        <w:ind w:firstLine="0"/>
        <w:rPr>
          <w:rFonts w:hint="cs"/>
          <w:rtl/>
        </w:rPr>
      </w:pPr>
    </w:p>
    <w:p w14:paraId="68014E07" w14:textId="77777777" w:rsidR="00000000" w:rsidRDefault="00E01313">
      <w:pPr>
        <w:pStyle w:val="af1"/>
        <w:rPr>
          <w:rtl/>
        </w:rPr>
      </w:pPr>
      <w:r>
        <w:rPr>
          <w:rtl/>
        </w:rPr>
        <w:t>היו"ר אתי לבני:</w:t>
      </w:r>
    </w:p>
    <w:p w14:paraId="151B532A" w14:textId="77777777" w:rsidR="00000000" w:rsidRDefault="00E01313">
      <w:pPr>
        <w:pStyle w:val="a0"/>
        <w:rPr>
          <w:rtl/>
        </w:rPr>
      </w:pPr>
    </w:p>
    <w:p w14:paraId="545225F5" w14:textId="77777777" w:rsidR="00000000" w:rsidRDefault="00E01313">
      <w:pPr>
        <w:pStyle w:val="a0"/>
        <w:rPr>
          <w:rFonts w:hint="cs"/>
          <w:rtl/>
        </w:rPr>
      </w:pPr>
      <w:r>
        <w:rPr>
          <w:rFonts w:hint="cs"/>
          <w:rtl/>
        </w:rPr>
        <w:t xml:space="preserve">חבר הכנסת אריאל, אנא צא לדבר בחוץ. אחרת ימסכו לנו את אולם המליאה. </w:t>
      </w:r>
    </w:p>
    <w:p w14:paraId="6E870E94" w14:textId="77777777" w:rsidR="00000000" w:rsidRDefault="00E01313">
      <w:pPr>
        <w:pStyle w:val="a0"/>
        <w:ind w:firstLine="0"/>
        <w:rPr>
          <w:rFonts w:hint="cs"/>
          <w:rtl/>
        </w:rPr>
      </w:pPr>
    </w:p>
    <w:p w14:paraId="4E473728" w14:textId="77777777" w:rsidR="00000000" w:rsidRDefault="00E01313">
      <w:pPr>
        <w:pStyle w:val="-"/>
        <w:rPr>
          <w:rtl/>
        </w:rPr>
      </w:pPr>
      <w:bookmarkStart w:id="527" w:name="FS000000540T28_01_2004_17_04_41C"/>
      <w:bookmarkEnd w:id="527"/>
      <w:r>
        <w:rPr>
          <w:rtl/>
        </w:rPr>
        <w:t>מוחמד ברכה (חד"ש-תע"ל):</w:t>
      </w:r>
    </w:p>
    <w:p w14:paraId="1D1BC8E2" w14:textId="77777777" w:rsidR="00000000" w:rsidRDefault="00E01313">
      <w:pPr>
        <w:pStyle w:val="a0"/>
        <w:rPr>
          <w:rtl/>
        </w:rPr>
      </w:pPr>
    </w:p>
    <w:p w14:paraId="4DF6474A" w14:textId="77777777" w:rsidR="00000000" w:rsidRDefault="00E01313">
      <w:pPr>
        <w:pStyle w:val="a0"/>
        <w:rPr>
          <w:rFonts w:hint="cs"/>
          <w:rtl/>
        </w:rPr>
      </w:pPr>
      <w:r>
        <w:rPr>
          <w:rFonts w:hint="cs"/>
          <w:rtl/>
        </w:rPr>
        <w:t xml:space="preserve">אתחיל מההתחלה, ברשות היושבת-ראש. תראו לאיזה מצב נקלענו, שצריך לברך על 40 מיליון ש"ח </w:t>
      </w:r>
      <w:r>
        <w:rPr>
          <w:rtl/>
        </w:rPr>
        <w:t>–</w:t>
      </w:r>
      <w:r>
        <w:rPr>
          <w:rFonts w:hint="cs"/>
          <w:rtl/>
        </w:rPr>
        <w:t xml:space="preserve"> מתוך ים של חובות</w:t>
      </w:r>
      <w:r>
        <w:rPr>
          <w:rFonts w:hint="cs"/>
          <w:rtl/>
        </w:rPr>
        <w:t xml:space="preserve"> </w:t>
      </w:r>
      <w:r>
        <w:rPr>
          <w:rtl/>
        </w:rPr>
        <w:t>–</w:t>
      </w:r>
      <w:r>
        <w:rPr>
          <w:rFonts w:hint="cs"/>
          <w:rtl/>
        </w:rPr>
        <w:t xml:space="preserve"> שמועברים לרשויות המקומיות הערביות לרגל החג, בזמן שלפחות שלוש רשויות, לפי מיטב ידיעתי, משהד, בועינה-נוג'ידאת ועראבה לא שילמו משכורות זה יותר מעשרה חודשים. אני חושב שיש לברך על 40 מיליון הש"ח, כדי שהאנשים יעברו את החג בצורה זו או אחרת. אבל זה עדיין לא פתר</w:t>
      </w:r>
      <w:r>
        <w:rPr>
          <w:rFonts w:hint="cs"/>
          <w:rtl/>
        </w:rPr>
        <w:t xml:space="preserve">ון. </w:t>
      </w:r>
    </w:p>
    <w:p w14:paraId="7C19BCC4" w14:textId="77777777" w:rsidR="00000000" w:rsidRDefault="00E01313">
      <w:pPr>
        <w:pStyle w:val="a0"/>
        <w:rPr>
          <w:rFonts w:hint="cs"/>
          <w:rtl/>
        </w:rPr>
      </w:pPr>
    </w:p>
    <w:p w14:paraId="026BB813" w14:textId="77777777" w:rsidR="00000000" w:rsidRDefault="00E01313">
      <w:pPr>
        <w:pStyle w:val="a0"/>
        <w:rPr>
          <w:rFonts w:hint="cs"/>
          <w:rtl/>
        </w:rPr>
      </w:pPr>
      <w:r>
        <w:rPr>
          <w:rFonts w:hint="cs"/>
          <w:rtl/>
        </w:rPr>
        <w:t xml:space="preserve">אדוני השר, הייתי מייעץ לך </w:t>
      </w:r>
      <w:r>
        <w:rPr>
          <w:rtl/>
        </w:rPr>
        <w:t>–</w:t>
      </w:r>
      <w:r>
        <w:rPr>
          <w:rFonts w:hint="cs"/>
          <w:rtl/>
        </w:rPr>
        <w:t xml:space="preserve"> ואני לא יודע אם אתה מקבל את העצות שלי, אני יודע שלא תמיד ובדרך כלל לא: בתוקף תפקידך, היום אתה הפה ואתה המגן</w:t>
      </w:r>
      <w:r>
        <w:rPr>
          <w:rtl/>
        </w:rPr>
        <w:t xml:space="preserve"> </w:t>
      </w:r>
      <w:r>
        <w:rPr>
          <w:rFonts w:hint="cs"/>
          <w:rtl/>
        </w:rPr>
        <w:t>של הרשויות המקומיות. אני מציע לך לא לשחק את המשחק הכפול הזה, כאילו אתה אמור להיות הפה של האוצר בכל הנוגע לגזירות ע</w:t>
      </w:r>
      <w:r>
        <w:rPr>
          <w:rFonts w:hint="cs"/>
          <w:rtl/>
        </w:rPr>
        <w:t xml:space="preserve">ל הרשויות המקומיות. אני מבין שאתה רוצה ניהול תקין, אבל עכשיו יש מצוקה </w:t>
      </w:r>
      <w:r>
        <w:rPr>
          <w:rtl/>
        </w:rPr>
        <w:t>–</w:t>
      </w:r>
      <w:r>
        <w:rPr>
          <w:rFonts w:hint="cs"/>
          <w:rtl/>
        </w:rPr>
        <w:t xml:space="preserve"> ואתה אמרת, זה על פי תהום. אני חושב שחשוב שתתייצב למשימה הזאת כשר הפנים ותפסיק לשחק בנקודת האמצע. תודה רבה.  </w:t>
      </w:r>
    </w:p>
    <w:p w14:paraId="79815098" w14:textId="77777777" w:rsidR="00000000" w:rsidRDefault="00E01313">
      <w:pPr>
        <w:pStyle w:val="a0"/>
        <w:ind w:firstLine="0"/>
        <w:rPr>
          <w:rFonts w:hint="cs"/>
          <w:rtl/>
        </w:rPr>
      </w:pPr>
    </w:p>
    <w:p w14:paraId="70FDD10D" w14:textId="77777777" w:rsidR="00000000" w:rsidRDefault="00E01313">
      <w:pPr>
        <w:pStyle w:val="af1"/>
        <w:rPr>
          <w:rtl/>
        </w:rPr>
      </w:pPr>
      <w:r>
        <w:rPr>
          <w:rtl/>
        </w:rPr>
        <w:t>היו"ר אתי לבני:</w:t>
      </w:r>
    </w:p>
    <w:p w14:paraId="5449DDFA" w14:textId="77777777" w:rsidR="00000000" w:rsidRDefault="00E01313">
      <w:pPr>
        <w:pStyle w:val="a0"/>
        <w:rPr>
          <w:rtl/>
        </w:rPr>
      </w:pPr>
    </w:p>
    <w:p w14:paraId="30D59C35" w14:textId="77777777" w:rsidR="00000000" w:rsidRDefault="00E01313">
      <w:pPr>
        <w:pStyle w:val="a0"/>
        <w:rPr>
          <w:rFonts w:hint="cs"/>
          <w:rtl/>
        </w:rPr>
      </w:pPr>
      <w:r>
        <w:rPr>
          <w:rFonts w:hint="cs"/>
          <w:rtl/>
        </w:rPr>
        <w:t xml:space="preserve">תודה רבה. כבוד השר מציע מליאה? </w:t>
      </w:r>
    </w:p>
    <w:p w14:paraId="0DD675AC" w14:textId="77777777" w:rsidR="00000000" w:rsidRDefault="00E01313">
      <w:pPr>
        <w:pStyle w:val="a0"/>
        <w:ind w:firstLine="0"/>
        <w:rPr>
          <w:rFonts w:hint="cs"/>
          <w:rtl/>
        </w:rPr>
      </w:pPr>
    </w:p>
    <w:p w14:paraId="776D07D8" w14:textId="77777777" w:rsidR="00000000" w:rsidRDefault="00E01313">
      <w:pPr>
        <w:pStyle w:val="af0"/>
        <w:rPr>
          <w:rtl/>
        </w:rPr>
      </w:pPr>
      <w:r>
        <w:rPr>
          <w:rFonts w:hint="eastAsia"/>
          <w:rtl/>
        </w:rPr>
        <w:t>שר</w:t>
      </w:r>
      <w:r>
        <w:rPr>
          <w:rtl/>
        </w:rPr>
        <w:t xml:space="preserve"> הפנים אברהם פורז:</w:t>
      </w:r>
    </w:p>
    <w:p w14:paraId="2CD2EACC" w14:textId="77777777" w:rsidR="00000000" w:rsidRDefault="00E01313">
      <w:pPr>
        <w:pStyle w:val="a0"/>
        <w:rPr>
          <w:rFonts w:hint="cs"/>
          <w:rtl/>
        </w:rPr>
      </w:pPr>
    </w:p>
    <w:p w14:paraId="32865B5E" w14:textId="77777777" w:rsidR="00000000" w:rsidRDefault="00E01313">
      <w:pPr>
        <w:pStyle w:val="a0"/>
        <w:rPr>
          <w:rFonts w:hint="cs"/>
          <w:rtl/>
        </w:rPr>
      </w:pPr>
      <w:r>
        <w:rPr>
          <w:rFonts w:hint="cs"/>
          <w:rtl/>
        </w:rPr>
        <w:t>אנ</w:t>
      </w:r>
      <w:r>
        <w:rPr>
          <w:rFonts w:hint="cs"/>
          <w:rtl/>
        </w:rPr>
        <w:t>י אומר שבשבוע שעבר העבירו לוועדת הכספים הצעה דומה.</w:t>
      </w:r>
    </w:p>
    <w:p w14:paraId="676BF505" w14:textId="77777777" w:rsidR="00000000" w:rsidRDefault="00E01313">
      <w:pPr>
        <w:pStyle w:val="a0"/>
        <w:ind w:firstLine="0"/>
        <w:rPr>
          <w:rFonts w:hint="cs"/>
          <w:rtl/>
        </w:rPr>
      </w:pPr>
    </w:p>
    <w:p w14:paraId="33A3B2C9" w14:textId="77777777" w:rsidR="00000000" w:rsidRDefault="00E01313">
      <w:pPr>
        <w:pStyle w:val="af0"/>
        <w:rPr>
          <w:rtl/>
        </w:rPr>
      </w:pPr>
      <w:r>
        <w:rPr>
          <w:rFonts w:hint="eastAsia"/>
          <w:rtl/>
        </w:rPr>
        <w:t>רוחמה</w:t>
      </w:r>
      <w:r>
        <w:rPr>
          <w:rtl/>
        </w:rPr>
        <w:t xml:space="preserve"> אברהם (הליכוד):</w:t>
      </w:r>
    </w:p>
    <w:p w14:paraId="2A0E8710" w14:textId="77777777" w:rsidR="00000000" w:rsidRDefault="00E01313">
      <w:pPr>
        <w:pStyle w:val="a0"/>
        <w:rPr>
          <w:rFonts w:hint="cs"/>
          <w:rtl/>
        </w:rPr>
      </w:pPr>
    </w:p>
    <w:p w14:paraId="0A603394" w14:textId="77777777" w:rsidR="00000000" w:rsidRDefault="00E01313">
      <w:pPr>
        <w:pStyle w:val="a0"/>
        <w:rPr>
          <w:rFonts w:hint="cs"/>
          <w:rtl/>
        </w:rPr>
      </w:pPr>
      <w:r>
        <w:rPr>
          <w:rFonts w:hint="cs"/>
          <w:rtl/>
        </w:rPr>
        <w:t xml:space="preserve">מליאה. </w:t>
      </w:r>
    </w:p>
    <w:p w14:paraId="27A7622D" w14:textId="77777777" w:rsidR="00000000" w:rsidRDefault="00E01313">
      <w:pPr>
        <w:pStyle w:val="a0"/>
        <w:ind w:firstLine="0"/>
        <w:rPr>
          <w:rFonts w:hint="cs"/>
          <w:rtl/>
        </w:rPr>
      </w:pPr>
    </w:p>
    <w:p w14:paraId="5B6E0EAB" w14:textId="77777777" w:rsidR="00000000" w:rsidRDefault="00E01313">
      <w:pPr>
        <w:pStyle w:val="af1"/>
        <w:rPr>
          <w:rtl/>
        </w:rPr>
      </w:pPr>
      <w:r>
        <w:rPr>
          <w:rtl/>
        </w:rPr>
        <w:t>היו"ר אתי לבני:</w:t>
      </w:r>
    </w:p>
    <w:p w14:paraId="2835AA69" w14:textId="77777777" w:rsidR="00000000" w:rsidRDefault="00E01313">
      <w:pPr>
        <w:pStyle w:val="a0"/>
        <w:rPr>
          <w:rtl/>
        </w:rPr>
      </w:pPr>
    </w:p>
    <w:p w14:paraId="2DD75463" w14:textId="77777777" w:rsidR="00000000" w:rsidRDefault="00E01313">
      <w:pPr>
        <w:pStyle w:val="a0"/>
        <w:rPr>
          <w:rFonts w:hint="cs"/>
          <w:rtl/>
        </w:rPr>
      </w:pPr>
      <w:r>
        <w:rPr>
          <w:rFonts w:hint="cs"/>
          <w:rtl/>
        </w:rPr>
        <w:t xml:space="preserve">היתה הצעה להעביר לוועדת כספים. אנחנו נצביע על זה. </w:t>
      </w:r>
    </w:p>
    <w:p w14:paraId="38CD366D" w14:textId="77777777" w:rsidR="00000000" w:rsidRDefault="00E01313">
      <w:pPr>
        <w:pStyle w:val="a0"/>
        <w:ind w:firstLine="0"/>
        <w:rPr>
          <w:rFonts w:hint="cs"/>
          <w:rtl/>
        </w:rPr>
      </w:pPr>
    </w:p>
    <w:p w14:paraId="33ADD2FC" w14:textId="77777777" w:rsidR="00000000" w:rsidRDefault="00E01313">
      <w:pPr>
        <w:pStyle w:val="af0"/>
        <w:rPr>
          <w:rtl/>
        </w:rPr>
      </w:pPr>
      <w:r>
        <w:rPr>
          <w:rFonts w:hint="eastAsia"/>
          <w:rtl/>
        </w:rPr>
        <w:t>שר</w:t>
      </w:r>
      <w:r>
        <w:rPr>
          <w:rtl/>
        </w:rPr>
        <w:t xml:space="preserve"> הפנים אברהם פורז:</w:t>
      </w:r>
    </w:p>
    <w:p w14:paraId="2E83C9CA" w14:textId="77777777" w:rsidR="00000000" w:rsidRDefault="00E01313">
      <w:pPr>
        <w:pStyle w:val="a0"/>
        <w:rPr>
          <w:rFonts w:hint="cs"/>
          <w:rtl/>
        </w:rPr>
      </w:pPr>
    </w:p>
    <w:p w14:paraId="10E125B9" w14:textId="77777777" w:rsidR="00000000" w:rsidRDefault="00E01313">
      <w:pPr>
        <w:pStyle w:val="a0"/>
        <w:rPr>
          <w:rFonts w:hint="cs"/>
          <w:rtl/>
        </w:rPr>
      </w:pPr>
      <w:r>
        <w:rPr>
          <w:rFonts w:hint="cs"/>
          <w:rtl/>
        </w:rPr>
        <w:t xml:space="preserve">אני חושב שכדאי מליאה. </w:t>
      </w:r>
    </w:p>
    <w:p w14:paraId="2870EDCB" w14:textId="77777777" w:rsidR="00000000" w:rsidRDefault="00E01313">
      <w:pPr>
        <w:pStyle w:val="a0"/>
        <w:ind w:firstLine="0"/>
        <w:rPr>
          <w:rFonts w:hint="cs"/>
          <w:rtl/>
        </w:rPr>
      </w:pPr>
    </w:p>
    <w:p w14:paraId="0F5F5872" w14:textId="77777777" w:rsidR="00000000" w:rsidRDefault="00E01313">
      <w:pPr>
        <w:pStyle w:val="af1"/>
        <w:rPr>
          <w:rtl/>
        </w:rPr>
      </w:pPr>
      <w:r>
        <w:rPr>
          <w:rtl/>
        </w:rPr>
        <w:t>היו"ר אתי לבני:</w:t>
      </w:r>
    </w:p>
    <w:p w14:paraId="57D0BCC5" w14:textId="77777777" w:rsidR="00000000" w:rsidRDefault="00E01313">
      <w:pPr>
        <w:pStyle w:val="a0"/>
        <w:rPr>
          <w:rtl/>
        </w:rPr>
      </w:pPr>
    </w:p>
    <w:p w14:paraId="7DE6A39C" w14:textId="77777777" w:rsidR="00000000" w:rsidRDefault="00E01313">
      <w:pPr>
        <w:pStyle w:val="a0"/>
        <w:rPr>
          <w:rFonts w:hint="cs"/>
          <w:rtl/>
        </w:rPr>
      </w:pPr>
      <w:r>
        <w:rPr>
          <w:rFonts w:hint="cs"/>
          <w:rtl/>
        </w:rPr>
        <w:t>אתה מציע מליאה. חברת הכנסת אברהם?</w:t>
      </w:r>
    </w:p>
    <w:p w14:paraId="141F93E8" w14:textId="77777777" w:rsidR="00000000" w:rsidRDefault="00E01313">
      <w:pPr>
        <w:pStyle w:val="a0"/>
        <w:ind w:firstLine="0"/>
        <w:rPr>
          <w:rFonts w:hint="cs"/>
          <w:rtl/>
        </w:rPr>
      </w:pPr>
    </w:p>
    <w:p w14:paraId="1A79E50E" w14:textId="77777777" w:rsidR="00000000" w:rsidRDefault="00E01313">
      <w:pPr>
        <w:pStyle w:val="af0"/>
        <w:rPr>
          <w:rtl/>
        </w:rPr>
      </w:pPr>
      <w:r>
        <w:rPr>
          <w:rFonts w:hint="eastAsia"/>
          <w:rtl/>
        </w:rPr>
        <w:t>רוחמה</w:t>
      </w:r>
      <w:r>
        <w:rPr>
          <w:rtl/>
        </w:rPr>
        <w:t xml:space="preserve"> אברהם (הליכוד):</w:t>
      </w:r>
    </w:p>
    <w:p w14:paraId="5154FF49" w14:textId="77777777" w:rsidR="00000000" w:rsidRDefault="00E01313">
      <w:pPr>
        <w:pStyle w:val="a0"/>
        <w:rPr>
          <w:rFonts w:hint="cs"/>
          <w:rtl/>
        </w:rPr>
      </w:pPr>
    </w:p>
    <w:p w14:paraId="44D26C03" w14:textId="77777777" w:rsidR="00000000" w:rsidRDefault="00E01313">
      <w:pPr>
        <w:pStyle w:val="a0"/>
        <w:rPr>
          <w:rFonts w:hint="cs"/>
          <w:rtl/>
        </w:rPr>
      </w:pPr>
      <w:r>
        <w:rPr>
          <w:rFonts w:hint="cs"/>
          <w:rtl/>
        </w:rPr>
        <w:t xml:space="preserve">מליאה. </w:t>
      </w:r>
    </w:p>
    <w:p w14:paraId="5786766C" w14:textId="77777777" w:rsidR="00000000" w:rsidRDefault="00E01313">
      <w:pPr>
        <w:pStyle w:val="a0"/>
        <w:ind w:firstLine="0"/>
        <w:rPr>
          <w:rFonts w:hint="cs"/>
          <w:rtl/>
        </w:rPr>
      </w:pPr>
    </w:p>
    <w:p w14:paraId="5C79E413" w14:textId="77777777" w:rsidR="00000000" w:rsidRDefault="00E01313">
      <w:pPr>
        <w:pStyle w:val="af1"/>
        <w:rPr>
          <w:rtl/>
        </w:rPr>
      </w:pPr>
      <w:r>
        <w:rPr>
          <w:rtl/>
        </w:rPr>
        <w:t>היו"ר אתי לבני:</w:t>
      </w:r>
    </w:p>
    <w:p w14:paraId="4B2F9ABF" w14:textId="77777777" w:rsidR="00000000" w:rsidRDefault="00E01313">
      <w:pPr>
        <w:pStyle w:val="a0"/>
        <w:rPr>
          <w:rtl/>
        </w:rPr>
      </w:pPr>
    </w:p>
    <w:p w14:paraId="7C507629" w14:textId="77777777" w:rsidR="00000000" w:rsidRDefault="00E01313">
      <w:pPr>
        <w:pStyle w:val="a0"/>
        <w:rPr>
          <w:rFonts w:hint="cs"/>
          <w:rtl/>
        </w:rPr>
      </w:pPr>
      <w:r>
        <w:rPr>
          <w:rFonts w:hint="cs"/>
          <w:rtl/>
        </w:rPr>
        <w:t>מה אומרים המציעים האחרים? מסכימים למליאה?</w:t>
      </w:r>
    </w:p>
    <w:p w14:paraId="35D20EDD" w14:textId="77777777" w:rsidR="00000000" w:rsidRDefault="00E01313">
      <w:pPr>
        <w:pStyle w:val="a0"/>
        <w:ind w:firstLine="0"/>
        <w:rPr>
          <w:rFonts w:hint="cs"/>
          <w:rtl/>
        </w:rPr>
      </w:pPr>
    </w:p>
    <w:p w14:paraId="5690F373" w14:textId="77777777" w:rsidR="00000000" w:rsidRDefault="00E01313">
      <w:pPr>
        <w:pStyle w:val="af0"/>
        <w:rPr>
          <w:rtl/>
        </w:rPr>
      </w:pPr>
      <w:r>
        <w:rPr>
          <w:rFonts w:hint="eastAsia"/>
          <w:rtl/>
        </w:rPr>
        <w:t>אלי</w:t>
      </w:r>
      <w:r>
        <w:rPr>
          <w:rtl/>
        </w:rPr>
        <w:t xml:space="preserve"> בן-מנחם (העבודה-מימד):</w:t>
      </w:r>
    </w:p>
    <w:p w14:paraId="11D86157" w14:textId="77777777" w:rsidR="00000000" w:rsidRDefault="00E01313">
      <w:pPr>
        <w:pStyle w:val="a0"/>
        <w:rPr>
          <w:rFonts w:hint="cs"/>
          <w:rtl/>
        </w:rPr>
      </w:pPr>
    </w:p>
    <w:p w14:paraId="351B02EC" w14:textId="77777777" w:rsidR="00000000" w:rsidRDefault="00E01313">
      <w:pPr>
        <w:pStyle w:val="a0"/>
        <w:rPr>
          <w:rFonts w:hint="cs"/>
          <w:rtl/>
        </w:rPr>
      </w:pPr>
      <w:r>
        <w:rPr>
          <w:rFonts w:hint="cs"/>
          <w:rtl/>
        </w:rPr>
        <w:t xml:space="preserve">גברתי היושבת-ראש, אם אני והמציעה רוחמה הצענו מליאה והשר תומך </w:t>
      </w:r>
      <w:r>
        <w:rPr>
          <w:rtl/>
        </w:rPr>
        <w:t>–</w:t>
      </w:r>
      <w:r>
        <w:rPr>
          <w:rFonts w:hint="cs"/>
          <w:rtl/>
        </w:rPr>
        <w:t xml:space="preserve"> לא מצביעים על ועדת הכספים.</w:t>
      </w:r>
    </w:p>
    <w:p w14:paraId="684BFA0A" w14:textId="77777777" w:rsidR="00000000" w:rsidRDefault="00E01313">
      <w:pPr>
        <w:pStyle w:val="a0"/>
        <w:rPr>
          <w:rFonts w:hint="cs"/>
          <w:rtl/>
        </w:rPr>
      </w:pPr>
    </w:p>
    <w:p w14:paraId="45C43776" w14:textId="77777777" w:rsidR="00000000" w:rsidRDefault="00E01313">
      <w:pPr>
        <w:pStyle w:val="af1"/>
        <w:rPr>
          <w:rtl/>
        </w:rPr>
      </w:pPr>
      <w:r>
        <w:rPr>
          <w:rtl/>
        </w:rPr>
        <w:t>היו"ר אתי לבני:</w:t>
      </w:r>
    </w:p>
    <w:p w14:paraId="13907DF1" w14:textId="77777777" w:rsidR="00000000" w:rsidRDefault="00E01313">
      <w:pPr>
        <w:pStyle w:val="a0"/>
        <w:rPr>
          <w:rtl/>
        </w:rPr>
      </w:pPr>
    </w:p>
    <w:p w14:paraId="293C3263" w14:textId="77777777" w:rsidR="00000000" w:rsidRDefault="00E01313">
      <w:pPr>
        <w:pStyle w:val="a0"/>
        <w:rPr>
          <w:rFonts w:hint="cs"/>
          <w:rtl/>
        </w:rPr>
      </w:pPr>
      <w:r>
        <w:rPr>
          <w:rFonts w:hint="cs"/>
          <w:rtl/>
        </w:rPr>
        <w:t xml:space="preserve">בסדר. אנחנו מצביעים. בעד </w:t>
      </w:r>
      <w:r>
        <w:rPr>
          <w:rtl/>
        </w:rPr>
        <w:t>–</w:t>
      </w:r>
      <w:r>
        <w:rPr>
          <w:rFonts w:hint="cs"/>
          <w:rtl/>
        </w:rPr>
        <w:t xml:space="preserve"> מליאה.</w:t>
      </w:r>
      <w:r>
        <w:rPr>
          <w:rFonts w:hint="cs"/>
          <w:rtl/>
        </w:rPr>
        <w:t xml:space="preserve"> </w:t>
      </w:r>
    </w:p>
    <w:p w14:paraId="0565BD69" w14:textId="77777777" w:rsidR="00000000" w:rsidRDefault="00E01313">
      <w:pPr>
        <w:pStyle w:val="a0"/>
        <w:ind w:firstLine="0"/>
        <w:rPr>
          <w:rFonts w:hint="cs"/>
          <w:rtl/>
        </w:rPr>
      </w:pPr>
    </w:p>
    <w:p w14:paraId="2B201686" w14:textId="77777777" w:rsidR="00000000" w:rsidRDefault="00E01313">
      <w:pPr>
        <w:pStyle w:val="a0"/>
        <w:ind w:firstLine="0"/>
        <w:rPr>
          <w:rFonts w:hint="cs"/>
          <w:rtl/>
        </w:rPr>
      </w:pPr>
    </w:p>
    <w:p w14:paraId="090CE10F" w14:textId="77777777" w:rsidR="00000000" w:rsidRDefault="00E01313">
      <w:pPr>
        <w:pStyle w:val="ab"/>
        <w:bidi/>
        <w:rPr>
          <w:rFonts w:hint="cs"/>
          <w:rtl/>
        </w:rPr>
      </w:pPr>
      <w:r>
        <w:rPr>
          <w:rFonts w:hint="cs"/>
          <w:rtl/>
        </w:rPr>
        <w:t>הצבעה מס' 17</w:t>
      </w:r>
    </w:p>
    <w:p w14:paraId="4E22AFC6" w14:textId="77777777" w:rsidR="00000000" w:rsidRDefault="00E01313">
      <w:pPr>
        <w:pStyle w:val="a0"/>
        <w:rPr>
          <w:rFonts w:hint="cs"/>
          <w:rtl/>
        </w:rPr>
      </w:pPr>
    </w:p>
    <w:p w14:paraId="23BE2908" w14:textId="77777777" w:rsidR="00000000" w:rsidRDefault="00E01313">
      <w:pPr>
        <w:pStyle w:val="ac"/>
        <w:bidi/>
        <w:rPr>
          <w:rFonts w:hint="cs"/>
          <w:rtl/>
        </w:rPr>
      </w:pPr>
      <w:r>
        <w:rPr>
          <w:rFonts w:hint="cs"/>
          <w:rtl/>
        </w:rPr>
        <w:t xml:space="preserve">בעד ההצעה לכלול את הנושא בסדר-היום </w:t>
      </w:r>
      <w:r>
        <w:rPr>
          <w:rtl/>
        </w:rPr>
        <w:t>–</w:t>
      </w:r>
      <w:r>
        <w:rPr>
          <w:rFonts w:hint="cs"/>
          <w:rtl/>
        </w:rPr>
        <w:t xml:space="preserve"> 17</w:t>
      </w:r>
    </w:p>
    <w:p w14:paraId="5138D32C" w14:textId="77777777" w:rsidR="00000000" w:rsidRDefault="00E0131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0C0A32D4"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7E4C9B72" w14:textId="77777777" w:rsidR="00000000" w:rsidRDefault="00E01313">
      <w:pPr>
        <w:pStyle w:val="ad"/>
        <w:bidi/>
        <w:rPr>
          <w:rFonts w:hint="cs"/>
          <w:rtl/>
        </w:rPr>
      </w:pPr>
      <w:r>
        <w:rPr>
          <w:rFonts w:hint="cs"/>
          <w:rtl/>
        </w:rPr>
        <w:t xml:space="preserve">ההצעה לכלול את הנושא בסדר-היום של הכנסת נתקבלה. </w:t>
      </w:r>
    </w:p>
    <w:p w14:paraId="5BF4599A" w14:textId="77777777" w:rsidR="00000000" w:rsidRDefault="00E01313">
      <w:pPr>
        <w:pStyle w:val="a0"/>
        <w:rPr>
          <w:rFonts w:hint="cs"/>
          <w:rtl/>
        </w:rPr>
      </w:pPr>
    </w:p>
    <w:p w14:paraId="481E4615" w14:textId="77777777" w:rsidR="00000000" w:rsidRDefault="00E01313">
      <w:pPr>
        <w:pStyle w:val="af1"/>
        <w:rPr>
          <w:rtl/>
        </w:rPr>
      </w:pPr>
      <w:r>
        <w:rPr>
          <w:rtl/>
        </w:rPr>
        <w:t>היו"ר אתי לבני:</w:t>
      </w:r>
    </w:p>
    <w:p w14:paraId="4C736500" w14:textId="77777777" w:rsidR="00000000" w:rsidRDefault="00E01313">
      <w:pPr>
        <w:pStyle w:val="a0"/>
        <w:rPr>
          <w:rtl/>
        </w:rPr>
      </w:pPr>
    </w:p>
    <w:p w14:paraId="01F694E2" w14:textId="77777777" w:rsidR="00000000" w:rsidRDefault="00E01313">
      <w:pPr>
        <w:pStyle w:val="a0"/>
        <w:rPr>
          <w:rFonts w:hint="cs"/>
          <w:rtl/>
        </w:rPr>
      </w:pPr>
      <w:r>
        <w:rPr>
          <w:rFonts w:hint="cs"/>
          <w:rtl/>
        </w:rPr>
        <w:t>ההצעה של חבר הכנסת אלי בן-מנחם תועבר למליאה לדיון. 17 בעד, אין נגד ואין נ</w:t>
      </w:r>
      <w:r>
        <w:rPr>
          <w:rFonts w:hint="cs"/>
          <w:rtl/>
        </w:rPr>
        <w:t xml:space="preserve">מנעים. </w:t>
      </w:r>
    </w:p>
    <w:p w14:paraId="6BBA5A72" w14:textId="77777777" w:rsidR="00000000" w:rsidRDefault="00E01313">
      <w:pPr>
        <w:pStyle w:val="a0"/>
        <w:rPr>
          <w:rFonts w:hint="cs"/>
          <w:rtl/>
        </w:rPr>
      </w:pPr>
    </w:p>
    <w:p w14:paraId="672CB808" w14:textId="77777777" w:rsidR="00000000" w:rsidRDefault="00E01313">
      <w:pPr>
        <w:pStyle w:val="a0"/>
        <w:rPr>
          <w:rFonts w:hint="cs"/>
          <w:rtl/>
        </w:rPr>
      </w:pPr>
      <w:r>
        <w:rPr>
          <w:rFonts w:hint="cs"/>
          <w:rtl/>
        </w:rPr>
        <w:t xml:space="preserve">אנחנו נצביע עכשיו על ההצעה לסדר-היום של חברת הכנסת רוחמה אברהם, בבקשה. </w:t>
      </w:r>
    </w:p>
    <w:p w14:paraId="399CFBF9" w14:textId="77777777" w:rsidR="00000000" w:rsidRDefault="00E01313">
      <w:pPr>
        <w:pStyle w:val="a0"/>
        <w:rPr>
          <w:rFonts w:hint="cs"/>
          <w:rtl/>
        </w:rPr>
      </w:pPr>
    </w:p>
    <w:p w14:paraId="567B5CF7" w14:textId="77777777" w:rsidR="00000000" w:rsidRDefault="00E01313">
      <w:pPr>
        <w:pStyle w:val="ab"/>
        <w:bidi/>
        <w:rPr>
          <w:rFonts w:hint="cs"/>
          <w:rtl/>
        </w:rPr>
      </w:pPr>
      <w:r>
        <w:rPr>
          <w:rFonts w:hint="cs"/>
          <w:rtl/>
        </w:rPr>
        <w:t>הצבעה מס' 18</w:t>
      </w:r>
    </w:p>
    <w:p w14:paraId="55AA63F1" w14:textId="77777777" w:rsidR="00000000" w:rsidRDefault="00E01313">
      <w:pPr>
        <w:pStyle w:val="a0"/>
        <w:rPr>
          <w:rFonts w:hint="cs"/>
          <w:rtl/>
        </w:rPr>
      </w:pPr>
    </w:p>
    <w:p w14:paraId="04C90A31" w14:textId="77777777" w:rsidR="00000000" w:rsidRDefault="00E01313">
      <w:pPr>
        <w:pStyle w:val="ac"/>
        <w:bidi/>
        <w:rPr>
          <w:rFonts w:hint="cs"/>
          <w:rtl/>
        </w:rPr>
      </w:pPr>
      <w:r>
        <w:rPr>
          <w:rFonts w:hint="cs"/>
          <w:rtl/>
        </w:rPr>
        <w:t xml:space="preserve">בעד ההצעה לכלול את הנושא בסדר-היום </w:t>
      </w:r>
      <w:r>
        <w:rPr>
          <w:rtl/>
        </w:rPr>
        <w:t>–</w:t>
      </w:r>
      <w:r>
        <w:rPr>
          <w:rFonts w:hint="cs"/>
          <w:rtl/>
        </w:rPr>
        <w:t xml:space="preserve"> 19</w:t>
      </w:r>
    </w:p>
    <w:p w14:paraId="2F98B405" w14:textId="77777777" w:rsidR="00000000" w:rsidRDefault="00E0131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103F02D4"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5C5C3EC7" w14:textId="77777777" w:rsidR="00000000" w:rsidRDefault="00E01313">
      <w:pPr>
        <w:pStyle w:val="ad"/>
        <w:bidi/>
        <w:rPr>
          <w:rFonts w:hint="cs"/>
          <w:rtl/>
        </w:rPr>
      </w:pPr>
      <w:r>
        <w:rPr>
          <w:rFonts w:hint="cs"/>
          <w:rtl/>
        </w:rPr>
        <w:t xml:space="preserve">ההצעה לכלול את הנושא בסדר-היום של הכנסת נתקבלה. </w:t>
      </w:r>
    </w:p>
    <w:p w14:paraId="59E1483C" w14:textId="77777777" w:rsidR="00000000" w:rsidRDefault="00E01313">
      <w:pPr>
        <w:pStyle w:val="a0"/>
        <w:rPr>
          <w:rtl/>
        </w:rPr>
      </w:pPr>
    </w:p>
    <w:p w14:paraId="329D0DE0" w14:textId="77777777" w:rsidR="00000000" w:rsidRDefault="00E01313">
      <w:pPr>
        <w:pStyle w:val="af1"/>
        <w:rPr>
          <w:rtl/>
        </w:rPr>
      </w:pPr>
      <w:r>
        <w:rPr>
          <w:rtl/>
        </w:rPr>
        <w:t>היו"ר אתי לב</w:t>
      </w:r>
      <w:r>
        <w:rPr>
          <w:rtl/>
        </w:rPr>
        <w:t>ני:</w:t>
      </w:r>
    </w:p>
    <w:p w14:paraId="4E2A0950" w14:textId="77777777" w:rsidR="00000000" w:rsidRDefault="00E01313">
      <w:pPr>
        <w:pStyle w:val="a0"/>
        <w:rPr>
          <w:rtl/>
        </w:rPr>
      </w:pPr>
    </w:p>
    <w:p w14:paraId="3DB43215" w14:textId="77777777" w:rsidR="00000000" w:rsidRDefault="00E01313">
      <w:pPr>
        <w:pStyle w:val="a0"/>
        <w:rPr>
          <w:rFonts w:hint="cs"/>
          <w:rtl/>
        </w:rPr>
      </w:pPr>
      <w:r>
        <w:rPr>
          <w:rFonts w:hint="cs"/>
          <w:rtl/>
        </w:rPr>
        <w:t xml:space="preserve">בעד </w:t>
      </w:r>
      <w:r>
        <w:rPr>
          <w:rtl/>
        </w:rPr>
        <w:t>–</w:t>
      </w:r>
      <w:r>
        <w:rPr>
          <w:rFonts w:hint="cs"/>
          <w:rtl/>
        </w:rPr>
        <w:t xml:space="preserve"> 19, ועוד הקול שלי </w:t>
      </w:r>
      <w:r>
        <w:rPr>
          <w:rtl/>
        </w:rPr>
        <w:t>–</w:t>
      </w:r>
      <w:r>
        <w:rPr>
          <w:rFonts w:hint="cs"/>
          <w:rtl/>
        </w:rPr>
        <w:t xml:space="preserve"> 20.</w:t>
      </w:r>
      <w:r>
        <w:rPr>
          <w:rFonts w:hint="cs"/>
        </w:rPr>
        <w:t xml:space="preserve"> </w:t>
      </w:r>
      <w:r>
        <w:rPr>
          <w:rFonts w:hint="cs"/>
          <w:rtl/>
        </w:rPr>
        <w:t xml:space="preserve">שני הנושאים הללו יידונו במליאת הכנסת. תודה רבה. </w:t>
      </w:r>
    </w:p>
    <w:p w14:paraId="44F2184F" w14:textId="77777777" w:rsidR="00000000" w:rsidRDefault="00E01313">
      <w:pPr>
        <w:pStyle w:val="a0"/>
        <w:rPr>
          <w:rFonts w:hint="cs"/>
          <w:rtl/>
        </w:rPr>
      </w:pPr>
    </w:p>
    <w:p w14:paraId="169B6FE2" w14:textId="77777777" w:rsidR="00000000" w:rsidRDefault="00E01313">
      <w:pPr>
        <w:pStyle w:val="a2"/>
        <w:rPr>
          <w:rtl/>
        </w:rPr>
      </w:pPr>
    </w:p>
    <w:p w14:paraId="641FFB21" w14:textId="77777777" w:rsidR="00000000" w:rsidRDefault="00E01313">
      <w:pPr>
        <w:pStyle w:val="a2"/>
        <w:rPr>
          <w:rFonts w:hint="cs"/>
          <w:rtl/>
        </w:rPr>
      </w:pPr>
      <w:bookmarkStart w:id="528" w:name="CS21543FI0021543T28_01_2004_17_03_24"/>
      <w:bookmarkStart w:id="529" w:name="_Toc78873128"/>
      <w:bookmarkEnd w:id="528"/>
      <w:r>
        <w:rPr>
          <w:rtl/>
        </w:rPr>
        <w:t>הצע</w:t>
      </w:r>
      <w:r>
        <w:rPr>
          <w:rFonts w:hint="cs"/>
          <w:rtl/>
        </w:rPr>
        <w:t>ות</w:t>
      </w:r>
      <w:r>
        <w:rPr>
          <w:rtl/>
        </w:rPr>
        <w:t xml:space="preserve"> לסדר-היום</w:t>
      </w:r>
      <w:bookmarkEnd w:id="529"/>
    </w:p>
    <w:p w14:paraId="39F20C83" w14:textId="77777777" w:rsidR="00000000" w:rsidRDefault="00E01313">
      <w:pPr>
        <w:pStyle w:val="a2"/>
        <w:rPr>
          <w:rtl/>
        </w:rPr>
      </w:pPr>
      <w:bookmarkStart w:id="530" w:name="_Toc78873129"/>
      <w:r>
        <w:rPr>
          <w:rtl/>
        </w:rPr>
        <w:t>דוח השכר במגזר הציבורי</w:t>
      </w:r>
      <w:bookmarkEnd w:id="530"/>
      <w:r>
        <w:rPr>
          <w:rtl/>
        </w:rPr>
        <w:t xml:space="preserve"> </w:t>
      </w:r>
    </w:p>
    <w:p w14:paraId="15D6CA2B" w14:textId="77777777" w:rsidR="00000000" w:rsidRDefault="00E01313">
      <w:pPr>
        <w:pStyle w:val="-0"/>
        <w:rPr>
          <w:rFonts w:hint="cs"/>
          <w:rtl/>
        </w:rPr>
      </w:pPr>
    </w:p>
    <w:p w14:paraId="6C169F85" w14:textId="77777777" w:rsidR="00000000" w:rsidRDefault="00E01313">
      <w:pPr>
        <w:pStyle w:val="af1"/>
        <w:rPr>
          <w:rtl/>
        </w:rPr>
      </w:pPr>
      <w:r>
        <w:rPr>
          <w:rtl/>
        </w:rPr>
        <w:t>היו"ר אתי לבני:</w:t>
      </w:r>
    </w:p>
    <w:p w14:paraId="3AF2B198" w14:textId="77777777" w:rsidR="00000000" w:rsidRDefault="00E01313">
      <w:pPr>
        <w:pStyle w:val="a0"/>
        <w:rPr>
          <w:rtl/>
        </w:rPr>
      </w:pPr>
    </w:p>
    <w:p w14:paraId="0B93ECDD" w14:textId="77777777" w:rsidR="00000000" w:rsidRDefault="00E01313">
      <w:pPr>
        <w:pStyle w:val="a0"/>
        <w:rPr>
          <w:rFonts w:hint="cs"/>
          <w:rtl/>
        </w:rPr>
      </w:pPr>
      <w:r>
        <w:rPr>
          <w:rFonts w:hint="cs"/>
          <w:rtl/>
        </w:rPr>
        <w:t>אנחנו עוברים להצעות לסדר-היום מס' 2477, 2478, 2487, 2491, 2492, 2503, 2506, 2512 ו-2526, בנושא: דוח השכר במגזר ה</w:t>
      </w:r>
      <w:r>
        <w:rPr>
          <w:rFonts w:hint="cs"/>
          <w:rtl/>
        </w:rPr>
        <w:t xml:space="preserve">ציבורי. אני מזמינה את חבר הכנסת אבשלום וילן, אחריו </w:t>
      </w:r>
      <w:r>
        <w:rPr>
          <w:rtl/>
        </w:rPr>
        <w:t>–</w:t>
      </w:r>
      <w:r>
        <w:rPr>
          <w:rFonts w:hint="cs"/>
          <w:rtl/>
        </w:rPr>
        <w:t xml:space="preserve"> חברי הכנסת רוני בר-און, אמנון כהן, מוחמד ברכה.</w:t>
      </w:r>
    </w:p>
    <w:p w14:paraId="44F28931" w14:textId="77777777" w:rsidR="00000000" w:rsidRDefault="00E01313">
      <w:pPr>
        <w:pStyle w:val="a0"/>
        <w:rPr>
          <w:rFonts w:hint="cs"/>
          <w:rtl/>
        </w:rPr>
      </w:pPr>
    </w:p>
    <w:p w14:paraId="2785EB67" w14:textId="77777777" w:rsidR="00000000" w:rsidRDefault="00E01313">
      <w:pPr>
        <w:pStyle w:val="a"/>
        <w:rPr>
          <w:rtl/>
        </w:rPr>
      </w:pPr>
      <w:bookmarkStart w:id="531" w:name="_Toc78873130"/>
      <w:r>
        <w:rPr>
          <w:rtl/>
        </w:rPr>
        <w:t>אבשלום וילן (מרצ):</w:t>
      </w:r>
      <w:bookmarkEnd w:id="531"/>
    </w:p>
    <w:p w14:paraId="57A496A6" w14:textId="77777777" w:rsidR="00000000" w:rsidRDefault="00E01313">
      <w:pPr>
        <w:pStyle w:val="a0"/>
        <w:rPr>
          <w:rtl/>
        </w:rPr>
      </w:pPr>
    </w:p>
    <w:p w14:paraId="60343C0A" w14:textId="77777777" w:rsidR="00000000" w:rsidRDefault="00E01313">
      <w:pPr>
        <w:pStyle w:val="a0"/>
        <w:rPr>
          <w:rFonts w:hint="cs"/>
          <w:rtl/>
        </w:rPr>
      </w:pPr>
      <w:r>
        <w:rPr>
          <w:rFonts w:hint="cs"/>
          <w:rtl/>
        </w:rPr>
        <w:t>גברתי היושבת-ראש, רבותי חברי הכנסת, כמו טקס שנתי, מעין ריטואל, כאשר מתפרסם דוח הממונה על השכר על ההכנסות, כמעט כמו דוח העוני, עוסקים בו</w:t>
      </w:r>
      <w:r>
        <w:rPr>
          <w:rFonts w:hint="cs"/>
          <w:rtl/>
        </w:rPr>
        <w:t xml:space="preserve"> 24 שעות, 36 שעות, 48 שעות, והדבר לאחר מכן נשכח. לצערי, יש פה איזה - - -</w:t>
      </w:r>
    </w:p>
    <w:p w14:paraId="4EF02E63" w14:textId="77777777" w:rsidR="00000000" w:rsidRDefault="00E01313">
      <w:pPr>
        <w:pStyle w:val="a0"/>
        <w:rPr>
          <w:rFonts w:hint="cs"/>
          <w:rtl/>
        </w:rPr>
      </w:pPr>
    </w:p>
    <w:p w14:paraId="6F30753D" w14:textId="77777777" w:rsidR="00000000" w:rsidRDefault="00E01313">
      <w:pPr>
        <w:pStyle w:val="af0"/>
        <w:rPr>
          <w:rtl/>
        </w:rPr>
      </w:pPr>
      <w:r>
        <w:rPr>
          <w:rFonts w:hint="eastAsia"/>
          <w:rtl/>
        </w:rPr>
        <w:t>רוני</w:t>
      </w:r>
      <w:r>
        <w:rPr>
          <w:rtl/>
        </w:rPr>
        <w:t xml:space="preserve"> בר-און (הליכוד):</w:t>
      </w:r>
    </w:p>
    <w:p w14:paraId="310E86DE" w14:textId="77777777" w:rsidR="00000000" w:rsidRDefault="00E01313">
      <w:pPr>
        <w:pStyle w:val="a0"/>
        <w:rPr>
          <w:rFonts w:hint="cs"/>
          <w:rtl/>
        </w:rPr>
      </w:pPr>
    </w:p>
    <w:p w14:paraId="1558C718" w14:textId="77777777" w:rsidR="00000000" w:rsidRDefault="00E01313">
      <w:pPr>
        <w:pStyle w:val="a0"/>
        <w:rPr>
          <w:rFonts w:hint="cs"/>
          <w:rtl/>
        </w:rPr>
      </w:pPr>
      <w:r>
        <w:rPr>
          <w:rFonts w:hint="cs"/>
          <w:rtl/>
        </w:rPr>
        <w:t>אם היו מאחדים את שני הדברים, אפשר היה לבטל את דוח העוני.</w:t>
      </w:r>
    </w:p>
    <w:p w14:paraId="09DAB266" w14:textId="77777777" w:rsidR="00000000" w:rsidRDefault="00E01313">
      <w:pPr>
        <w:pStyle w:val="a0"/>
        <w:rPr>
          <w:rFonts w:hint="cs"/>
          <w:rtl/>
        </w:rPr>
      </w:pPr>
    </w:p>
    <w:p w14:paraId="25FA9BE4" w14:textId="77777777" w:rsidR="00000000" w:rsidRDefault="00E01313">
      <w:pPr>
        <w:pStyle w:val="-"/>
        <w:rPr>
          <w:rtl/>
        </w:rPr>
      </w:pPr>
      <w:bookmarkStart w:id="532" w:name="FS000000505T28_01_2004_16_42_43C"/>
      <w:bookmarkEnd w:id="532"/>
      <w:r>
        <w:rPr>
          <w:rtl/>
        </w:rPr>
        <w:t>אבשלום וילן (מרצ):</w:t>
      </w:r>
    </w:p>
    <w:p w14:paraId="1A3B5372" w14:textId="77777777" w:rsidR="00000000" w:rsidRDefault="00E01313">
      <w:pPr>
        <w:pStyle w:val="a0"/>
        <w:rPr>
          <w:rtl/>
        </w:rPr>
      </w:pPr>
    </w:p>
    <w:p w14:paraId="70FCF92E" w14:textId="77777777" w:rsidR="00000000" w:rsidRDefault="00E01313">
      <w:pPr>
        <w:pStyle w:val="a0"/>
        <w:rPr>
          <w:rFonts w:hint="cs"/>
          <w:rtl/>
        </w:rPr>
      </w:pPr>
      <w:r>
        <w:rPr>
          <w:rFonts w:hint="cs"/>
          <w:rtl/>
        </w:rPr>
        <w:t xml:space="preserve">אני לא בטוח, אני אגיד לך למה, כי זאת הנקודה הבאה שלי, חבר הכנסת בר-און. תראה, זה </w:t>
      </w:r>
      <w:r>
        <w:rPr>
          <w:rFonts w:hint="cs"/>
          <w:rtl/>
        </w:rPr>
        <w:t>הכול בבחינת מס שפתיים. באיזה מובן?  הרי בסופו של דבר מדובר על 550,000 עובדי הסקטור הציבורי.  נוריד לצורך הדיון הזה את אלה שבהם לא עוסק הממונה על השכר - את עובדי מערכת הביטחון ואת עובדי החינוך, המורים. מדובר על בערך 300,000 מקבלי משכורות מקופת המדינה. עכשיו</w:t>
      </w:r>
      <w:r>
        <w:rPr>
          <w:rFonts w:hint="cs"/>
          <w:rtl/>
        </w:rPr>
        <w:t xml:space="preserve">, האנשים הללו הם כולם תחת הפיקוח הציבורי. לפני שאני מתייחס בכלל לשאלה מי אוכף  את החוק וכיצד אוכפים את החוק, הבעיה היא במערכת הנורמטיבית. </w:t>
      </w:r>
    </w:p>
    <w:p w14:paraId="33F03F77" w14:textId="77777777" w:rsidR="00000000" w:rsidRDefault="00E01313">
      <w:pPr>
        <w:pStyle w:val="a0"/>
        <w:rPr>
          <w:rFonts w:hint="cs"/>
          <w:rtl/>
        </w:rPr>
      </w:pPr>
    </w:p>
    <w:p w14:paraId="22BF857C" w14:textId="77777777" w:rsidR="00000000" w:rsidRDefault="00E01313">
      <w:pPr>
        <w:pStyle w:val="a0"/>
        <w:rPr>
          <w:rFonts w:hint="cs"/>
          <w:rtl/>
        </w:rPr>
      </w:pPr>
      <w:r>
        <w:rPr>
          <w:rFonts w:hint="cs"/>
          <w:rtl/>
        </w:rPr>
        <w:t>לפני 15-20 שנה נחשבה המשכורת של ראש הממשלה, נשיא המדינה, נשיא בית-המשפט העליון, למשכורת מכובדת, ראויה, נורמטיבית, שר</w:t>
      </w:r>
      <w:r>
        <w:rPr>
          <w:rFonts w:hint="cs"/>
          <w:rtl/>
        </w:rPr>
        <w:t xml:space="preserve">אוי לנהוג על-פיה. מה קורה היום? היום "פראייר" מי שמסכים בשירות הציבורי להסתפק במשכורתו של נשיא בית-המשפט העליון. הרי הפריצות שאנחנו רואים לפי הדוח, החל ברשות הנמלים - והפרדוקס הכי גדול, עומד פה שר האוצר פעם אחרי פעם ומסביר שברשות הנמלים מקבל אחד שבמקרה יש </w:t>
      </w:r>
      <w:r>
        <w:rPr>
          <w:rFonts w:hint="cs"/>
          <w:rtl/>
        </w:rPr>
        <w:t xml:space="preserve">לו חברים ויש לו גם "יגואר", משכורת של עשרות אלפי שקלים, שומו שמים. ומי צריך לטפל בנושא? שר האוצר עצמו, במערכת השלטונית. </w:t>
      </w:r>
    </w:p>
    <w:p w14:paraId="2870A3F0" w14:textId="77777777" w:rsidR="00000000" w:rsidRDefault="00E01313">
      <w:pPr>
        <w:pStyle w:val="a0"/>
        <w:rPr>
          <w:rFonts w:hint="cs"/>
          <w:rtl/>
        </w:rPr>
      </w:pPr>
    </w:p>
    <w:p w14:paraId="044E0961" w14:textId="77777777" w:rsidR="00000000" w:rsidRDefault="00E01313">
      <w:pPr>
        <w:pStyle w:val="af0"/>
        <w:rPr>
          <w:rtl/>
        </w:rPr>
      </w:pPr>
      <w:r>
        <w:rPr>
          <w:rFonts w:hint="eastAsia"/>
          <w:rtl/>
        </w:rPr>
        <w:t>רוני</w:t>
      </w:r>
      <w:r>
        <w:rPr>
          <w:rtl/>
        </w:rPr>
        <w:t xml:space="preserve"> בר-און (הליכוד):</w:t>
      </w:r>
    </w:p>
    <w:p w14:paraId="40CA83E3" w14:textId="77777777" w:rsidR="00000000" w:rsidRDefault="00E01313">
      <w:pPr>
        <w:pStyle w:val="a0"/>
        <w:rPr>
          <w:rFonts w:hint="cs"/>
          <w:rtl/>
        </w:rPr>
      </w:pPr>
    </w:p>
    <w:p w14:paraId="34327767" w14:textId="77777777" w:rsidR="00000000" w:rsidRDefault="00E01313">
      <w:pPr>
        <w:pStyle w:val="a0"/>
        <w:rPr>
          <w:rFonts w:hint="cs"/>
          <w:rtl/>
        </w:rPr>
      </w:pPr>
      <w:r>
        <w:rPr>
          <w:rFonts w:hint="cs"/>
          <w:rtl/>
        </w:rPr>
        <w:t>מאה אחוז, עוד שבועיים אנשים - - -</w:t>
      </w:r>
    </w:p>
    <w:p w14:paraId="0F1B7F64" w14:textId="77777777" w:rsidR="00000000" w:rsidRDefault="00E01313">
      <w:pPr>
        <w:pStyle w:val="a0"/>
        <w:rPr>
          <w:rFonts w:hint="cs"/>
          <w:rtl/>
        </w:rPr>
      </w:pPr>
    </w:p>
    <w:p w14:paraId="2CF2D20E" w14:textId="77777777" w:rsidR="00000000" w:rsidRDefault="00E01313">
      <w:pPr>
        <w:pStyle w:val="af0"/>
        <w:rPr>
          <w:rtl/>
        </w:rPr>
      </w:pPr>
    </w:p>
    <w:p w14:paraId="7A713BCC" w14:textId="77777777" w:rsidR="00000000" w:rsidRDefault="00E01313">
      <w:pPr>
        <w:pStyle w:val="af0"/>
        <w:rPr>
          <w:rtl/>
        </w:rPr>
      </w:pPr>
      <w:r>
        <w:rPr>
          <w:rFonts w:hint="eastAsia"/>
          <w:rtl/>
        </w:rPr>
        <w:t>מוחמד</w:t>
      </w:r>
      <w:r>
        <w:rPr>
          <w:rtl/>
        </w:rPr>
        <w:t xml:space="preserve"> ברכה (חד"ש-תע"ל):</w:t>
      </w:r>
    </w:p>
    <w:p w14:paraId="651003B5" w14:textId="77777777" w:rsidR="00000000" w:rsidRDefault="00E01313">
      <w:pPr>
        <w:pStyle w:val="a0"/>
        <w:rPr>
          <w:rFonts w:hint="cs"/>
          <w:rtl/>
        </w:rPr>
      </w:pPr>
    </w:p>
    <w:p w14:paraId="326B27AC" w14:textId="77777777" w:rsidR="00000000" w:rsidRDefault="00E01313">
      <w:pPr>
        <w:pStyle w:val="a0"/>
        <w:rPr>
          <w:rFonts w:hint="cs"/>
          <w:rtl/>
        </w:rPr>
      </w:pPr>
      <w:r>
        <w:rPr>
          <w:rFonts w:hint="cs"/>
          <w:rtl/>
        </w:rPr>
        <w:t>איפה ה"יגואר"?</w:t>
      </w:r>
    </w:p>
    <w:p w14:paraId="53DDC10F" w14:textId="77777777" w:rsidR="00000000" w:rsidRDefault="00E01313">
      <w:pPr>
        <w:pStyle w:val="a0"/>
        <w:rPr>
          <w:rFonts w:hint="cs"/>
          <w:rtl/>
        </w:rPr>
      </w:pPr>
    </w:p>
    <w:p w14:paraId="7D44328A" w14:textId="77777777" w:rsidR="00000000" w:rsidRDefault="00E01313">
      <w:pPr>
        <w:pStyle w:val="-"/>
        <w:rPr>
          <w:rtl/>
        </w:rPr>
      </w:pPr>
      <w:bookmarkStart w:id="533" w:name="FS000000505T28_01_2004_16_44_12C"/>
      <w:bookmarkEnd w:id="533"/>
      <w:r>
        <w:rPr>
          <w:rtl/>
        </w:rPr>
        <w:t>אבשלום וילן (מרצ):</w:t>
      </w:r>
    </w:p>
    <w:p w14:paraId="3C53CD06" w14:textId="77777777" w:rsidR="00000000" w:rsidRDefault="00E01313">
      <w:pPr>
        <w:pStyle w:val="a0"/>
        <w:rPr>
          <w:rtl/>
        </w:rPr>
      </w:pPr>
    </w:p>
    <w:p w14:paraId="75ED2070" w14:textId="77777777" w:rsidR="00000000" w:rsidRDefault="00E01313">
      <w:pPr>
        <w:pStyle w:val="a0"/>
        <w:rPr>
          <w:rFonts w:hint="cs"/>
          <w:rtl/>
        </w:rPr>
      </w:pPr>
      <w:r>
        <w:rPr>
          <w:rFonts w:hint="cs"/>
          <w:rtl/>
        </w:rPr>
        <w:t xml:space="preserve">ה"יגואר" בנמל </w:t>
      </w:r>
      <w:r>
        <w:rPr>
          <w:rFonts w:hint="cs"/>
          <w:rtl/>
        </w:rPr>
        <w:t>אשדוד, ככה אומרים. אבל הרי הכול חארטה, חבר הכנסת ברכה. הרי אין התייחסות רצינית, שבאים שר האוצר, המערכת הממונה על השכר במדינת ישראל, ואומרת: בואו נקבע בחקיקה - - -</w:t>
      </w:r>
    </w:p>
    <w:p w14:paraId="250270E9" w14:textId="77777777" w:rsidR="00000000" w:rsidRDefault="00E01313">
      <w:pPr>
        <w:pStyle w:val="a0"/>
        <w:rPr>
          <w:rFonts w:hint="cs"/>
          <w:rtl/>
        </w:rPr>
      </w:pPr>
    </w:p>
    <w:p w14:paraId="69B256CF" w14:textId="77777777" w:rsidR="00000000" w:rsidRDefault="00E01313">
      <w:pPr>
        <w:pStyle w:val="af0"/>
        <w:rPr>
          <w:rtl/>
        </w:rPr>
      </w:pPr>
      <w:r>
        <w:rPr>
          <w:rFonts w:hint="eastAsia"/>
          <w:rtl/>
        </w:rPr>
        <w:t>אמנון</w:t>
      </w:r>
      <w:r>
        <w:rPr>
          <w:rtl/>
        </w:rPr>
        <w:t xml:space="preserve"> כהן (ש"ס):</w:t>
      </w:r>
    </w:p>
    <w:p w14:paraId="79B93DEE" w14:textId="77777777" w:rsidR="00000000" w:rsidRDefault="00E01313">
      <w:pPr>
        <w:pStyle w:val="a0"/>
        <w:rPr>
          <w:rFonts w:hint="cs"/>
          <w:rtl/>
        </w:rPr>
      </w:pPr>
    </w:p>
    <w:p w14:paraId="5289C188" w14:textId="77777777" w:rsidR="00000000" w:rsidRDefault="00E01313">
      <w:pPr>
        <w:pStyle w:val="a0"/>
        <w:rPr>
          <w:rFonts w:hint="cs"/>
          <w:rtl/>
        </w:rPr>
      </w:pPr>
      <w:r>
        <w:rPr>
          <w:rFonts w:hint="cs"/>
          <w:rtl/>
        </w:rPr>
        <w:t xml:space="preserve">אבו, איפה שר האוצר, הוא צריך להקשיב לך עכשיו. </w:t>
      </w:r>
    </w:p>
    <w:p w14:paraId="09D251CE" w14:textId="77777777" w:rsidR="00000000" w:rsidRDefault="00E01313">
      <w:pPr>
        <w:pStyle w:val="a0"/>
        <w:rPr>
          <w:rFonts w:hint="cs"/>
          <w:rtl/>
        </w:rPr>
      </w:pPr>
    </w:p>
    <w:p w14:paraId="649905AE" w14:textId="77777777" w:rsidR="00000000" w:rsidRDefault="00E01313">
      <w:pPr>
        <w:pStyle w:val="-"/>
        <w:rPr>
          <w:rtl/>
        </w:rPr>
      </w:pPr>
      <w:bookmarkStart w:id="534" w:name="FS000000505T28_01_2004_16_44_39C"/>
      <w:bookmarkEnd w:id="534"/>
      <w:r>
        <w:rPr>
          <w:rtl/>
        </w:rPr>
        <w:t>אבשלום וילן (מרצ):</w:t>
      </w:r>
    </w:p>
    <w:p w14:paraId="5D7BC6BD" w14:textId="77777777" w:rsidR="00000000" w:rsidRDefault="00E01313">
      <w:pPr>
        <w:pStyle w:val="a0"/>
        <w:rPr>
          <w:rtl/>
        </w:rPr>
      </w:pPr>
    </w:p>
    <w:p w14:paraId="70843B64" w14:textId="77777777" w:rsidR="00000000" w:rsidRDefault="00E01313">
      <w:pPr>
        <w:pStyle w:val="a0"/>
        <w:rPr>
          <w:rFonts w:hint="cs"/>
          <w:rtl/>
        </w:rPr>
      </w:pPr>
      <w:r>
        <w:rPr>
          <w:rFonts w:hint="cs"/>
          <w:rtl/>
        </w:rPr>
        <w:t>הוא עס</w:t>
      </w:r>
      <w:r>
        <w:rPr>
          <w:rFonts w:hint="cs"/>
          <w:rtl/>
        </w:rPr>
        <w:t>וק. הוא חזר מאמריקה, הוא גייס כסף. אני לא שואל איפה שר האוצר. אני שואל איפה מדינת ישראל. כנסת ישראל הציעה שורת חוקים שעברו בקריאה טרומית, לטפל בנושא של שכר מקסימום במגזר הציבורי. הממונה על הכנסות המדינה הציע היום - זה יהיה השכר של הגבוה בחברה, ומתחתיו כולם</w:t>
      </w:r>
      <w:r>
        <w:rPr>
          <w:rFonts w:hint="cs"/>
          <w:rtl/>
        </w:rPr>
        <w:t xml:space="preserve"> מתיישרים. יש הצעות אחרות. </w:t>
      </w:r>
    </w:p>
    <w:p w14:paraId="1BE75966" w14:textId="77777777" w:rsidR="00000000" w:rsidRDefault="00E01313">
      <w:pPr>
        <w:pStyle w:val="a0"/>
        <w:rPr>
          <w:rFonts w:hint="cs"/>
          <w:rtl/>
        </w:rPr>
      </w:pPr>
    </w:p>
    <w:p w14:paraId="155D7174" w14:textId="77777777" w:rsidR="00000000" w:rsidRDefault="00E01313">
      <w:pPr>
        <w:pStyle w:val="a0"/>
        <w:rPr>
          <w:rFonts w:hint="cs"/>
          <w:rtl/>
        </w:rPr>
      </w:pPr>
      <w:r>
        <w:rPr>
          <w:rFonts w:hint="cs"/>
          <w:rtl/>
        </w:rPr>
        <w:t>כל מה שאני טוען הוא דבר אחד. בשנה הקרובה, אם לא רוצים לחזור על הטקס המגוחך הזה, שבו בעיקר בתקשורת כולם בוכים, כולם מקטרים, ולאחר מכן עולם כמנהגו נוהג, תתכבד הכנסת, תתכבד הממשלה, נעביר במשותף חוק שכר מקסימום בשירות הציבורי, נחזו</w:t>
      </w:r>
      <w:r>
        <w:rPr>
          <w:rFonts w:hint="cs"/>
          <w:rtl/>
        </w:rPr>
        <w:t xml:space="preserve">ר למערכת הנורמטיבית שבה שכר ראש ממשלה ונשיא המדינה ונשיא בית-המשפט העליון הוא שכר מכובד לכל הדעות, ואם יהיו כמה חריגים בעלי מקצועות מיוחדים </w:t>
      </w:r>
      <w:r>
        <w:rPr>
          <w:rtl/>
        </w:rPr>
        <w:t>–</w:t>
      </w:r>
      <w:r>
        <w:rPr>
          <w:rFonts w:hint="cs"/>
          <w:rtl/>
        </w:rPr>
        <w:t xml:space="preserve"> אגב, כולם "מתלבשים" על אותו רופא בכיר שירד לנגב לפתח את המחלקה. הוא האדם האחרון שמגיע לו העוול הזה, משום שהוא עזב </w:t>
      </w:r>
      <w:r>
        <w:rPr>
          <w:rFonts w:hint="cs"/>
          <w:rtl/>
        </w:rPr>
        <w:t xml:space="preserve">דברים הרבה יותר גדולים, ובא באמת להתקרב לנגב. אבל לא חשוב, הפכו אותו לסמל, ועכשיו כולם פה מתחילים לזרוק עליו את החצים. </w:t>
      </w:r>
    </w:p>
    <w:p w14:paraId="3CD628FC" w14:textId="77777777" w:rsidR="00000000" w:rsidRDefault="00E01313">
      <w:pPr>
        <w:pStyle w:val="a0"/>
        <w:rPr>
          <w:rFonts w:hint="cs"/>
          <w:rtl/>
        </w:rPr>
      </w:pPr>
    </w:p>
    <w:p w14:paraId="7EEF2E13" w14:textId="77777777" w:rsidR="00000000" w:rsidRDefault="00E01313">
      <w:pPr>
        <w:pStyle w:val="a0"/>
        <w:rPr>
          <w:rFonts w:hint="cs"/>
          <w:rtl/>
        </w:rPr>
      </w:pPr>
      <w:r>
        <w:rPr>
          <w:rFonts w:hint="cs"/>
          <w:rtl/>
        </w:rPr>
        <w:t>כל מה שאני טוען, שהממשלה תפסיק למכור דיבורים, תפסיק להיות "כאילו" וירטואלית. ישנו פה יושב-ראש ועדת העבודה והרווחה שתומך בחוק, ישנם אחרי</w:t>
      </w:r>
      <w:r>
        <w:rPr>
          <w:rFonts w:hint="cs"/>
          <w:rtl/>
        </w:rPr>
        <w:t>ם. בהליך חקיקתי מסודר ניתן בתוך שלושה חודשים, חצי שנה, לפתור את הסוגיה, ואז אני משוכנע שגם האכיפה תהיה הרבה יותר ברורה. אני עוד לא רואה את כל אותם המונים שבורחים מהשירות הציבורי. אגב, לא ראיתי שבשל שכר, שלפי דעתי, גברתי היושבת-ראש, הוא מכובד לכל הדעות, אנש</w:t>
      </w:r>
      <w:r>
        <w:rPr>
          <w:rFonts w:hint="cs"/>
          <w:rtl/>
        </w:rPr>
        <w:t xml:space="preserve">ים ברחו מהכנסת או לא רוצים לכהן כחברי הכנסת. כך שאני משוכנע שהבעיה תיפתר אם רק נרצה. </w:t>
      </w:r>
    </w:p>
    <w:p w14:paraId="38C789A3" w14:textId="77777777" w:rsidR="00000000" w:rsidRDefault="00E01313">
      <w:pPr>
        <w:pStyle w:val="a0"/>
        <w:rPr>
          <w:rFonts w:hint="cs"/>
          <w:rtl/>
        </w:rPr>
      </w:pPr>
    </w:p>
    <w:p w14:paraId="59F7FA12" w14:textId="77777777" w:rsidR="00000000" w:rsidRDefault="00E01313">
      <w:pPr>
        <w:pStyle w:val="af1"/>
        <w:rPr>
          <w:rtl/>
        </w:rPr>
      </w:pPr>
      <w:r>
        <w:rPr>
          <w:rtl/>
        </w:rPr>
        <w:t>היו"ר</w:t>
      </w:r>
      <w:r>
        <w:rPr>
          <w:rFonts w:hint="cs"/>
          <w:rtl/>
        </w:rPr>
        <w:t xml:space="preserve"> אתי לבני</w:t>
      </w:r>
      <w:r>
        <w:rPr>
          <w:rtl/>
        </w:rPr>
        <w:t>:</w:t>
      </w:r>
    </w:p>
    <w:p w14:paraId="194165CC" w14:textId="77777777" w:rsidR="00000000" w:rsidRDefault="00E01313">
      <w:pPr>
        <w:pStyle w:val="a0"/>
        <w:rPr>
          <w:rtl/>
        </w:rPr>
      </w:pPr>
    </w:p>
    <w:p w14:paraId="7CEB141A" w14:textId="77777777" w:rsidR="00000000" w:rsidRDefault="00E01313">
      <w:pPr>
        <w:pStyle w:val="a0"/>
        <w:rPr>
          <w:rFonts w:hint="cs"/>
          <w:rtl/>
        </w:rPr>
      </w:pPr>
      <w:r>
        <w:rPr>
          <w:rFonts w:hint="cs"/>
          <w:rtl/>
        </w:rPr>
        <w:t xml:space="preserve">תודה. הדובר הבא הוא חבר הכנסת רוני בר-און, בבקשה. </w:t>
      </w:r>
    </w:p>
    <w:p w14:paraId="616F3735" w14:textId="77777777" w:rsidR="00000000" w:rsidRDefault="00E01313">
      <w:pPr>
        <w:pStyle w:val="a0"/>
        <w:rPr>
          <w:rFonts w:hint="cs"/>
          <w:rtl/>
        </w:rPr>
      </w:pPr>
    </w:p>
    <w:p w14:paraId="02A5DF93" w14:textId="77777777" w:rsidR="00000000" w:rsidRDefault="00E01313">
      <w:pPr>
        <w:pStyle w:val="a"/>
        <w:rPr>
          <w:rtl/>
        </w:rPr>
      </w:pPr>
      <w:bookmarkStart w:id="535" w:name="FS000001038T28_01_2004_16_46_42"/>
      <w:bookmarkStart w:id="536" w:name="_Toc78873131"/>
      <w:bookmarkEnd w:id="535"/>
      <w:r>
        <w:rPr>
          <w:rFonts w:hint="eastAsia"/>
          <w:rtl/>
        </w:rPr>
        <w:t>רוני</w:t>
      </w:r>
      <w:r>
        <w:rPr>
          <w:rtl/>
        </w:rPr>
        <w:t xml:space="preserve"> בר-און (הליכוד):</w:t>
      </w:r>
      <w:bookmarkEnd w:id="536"/>
    </w:p>
    <w:p w14:paraId="307EAC6C" w14:textId="77777777" w:rsidR="00000000" w:rsidRDefault="00E01313">
      <w:pPr>
        <w:pStyle w:val="a0"/>
        <w:rPr>
          <w:rFonts w:hint="cs"/>
          <w:rtl/>
        </w:rPr>
      </w:pPr>
    </w:p>
    <w:p w14:paraId="06A9708D" w14:textId="77777777" w:rsidR="00000000" w:rsidRDefault="00E01313">
      <w:pPr>
        <w:pStyle w:val="a0"/>
        <w:rPr>
          <w:rFonts w:hint="cs"/>
          <w:rtl/>
        </w:rPr>
      </w:pPr>
      <w:r>
        <w:rPr>
          <w:rFonts w:hint="cs"/>
          <w:rtl/>
        </w:rPr>
        <w:t>גברתי היושבת-ראש, אדוני השר, חברי חברי הכנסת, אני רוצה לספר לכם היום את הסיפו</w:t>
      </w:r>
      <w:r>
        <w:rPr>
          <w:rFonts w:hint="cs"/>
          <w:rtl/>
        </w:rPr>
        <w:t>ר של עליסה בארץ הפלאות. זו ארץ שבה הכסף צומח על העצים, זו ארץ שאין בה שום דאגה כלכלית, אין מיתון, אין קיצוצים, אין עוני, אין צרות. הכול טוב. לעירייה אין כסף לשלם לאלה שמוציאים את הזבל, אבל בכירי העיריות מקבלים משכורת, עלות מעביד, 60,000 שקל, 70,000 שקל. בא</w:t>
      </w:r>
      <w:r>
        <w:rPr>
          <w:rFonts w:hint="cs"/>
          <w:rtl/>
        </w:rPr>
        <w:t xml:space="preserve">רץ הפלאות של עליסה, חברי חברי הכנסת, מנהל אגף בחברת החשמל מרוויח יותר מנשיא המדינה. בארץ הפלאות יש פלוני שלא נקבו בשמו, עובד רשות מקומית, שדיווח, תקשיבו, 968 שעות בחודש עבודה. אתם יודעים כמה זה? זה 44 שעות עבודה ביממה. ארץ הפלאות. </w:t>
      </w:r>
    </w:p>
    <w:p w14:paraId="2D4F7604" w14:textId="77777777" w:rsidR="00000000" w:rsidRDefault="00E01313">
      <w:pPr>
        <w:pStyle w:val="a0"/>
        <w:rPr>
          <w:rFonts w:hint="cs"/>
          <w:rtl/>
        </w:rPr>
      </w:pPr>
    </w:p>
    <w:p w14:paraId="5C6F320C" w14:textId="77777777" w:rsidR="00000000" w:rsidRDefault="00E01313">
      <w:pPr>
        <w:pStyle w:val="af0"/>
        <w:rPr>
          <w:rtl/>
        </w:rPr>
      </w:pPr>
      <w:r>
        <w:rPr>
          <w:rFonts w:hint="eastAsia"/>
          <w:rtl/>
        </w:rPr>
        <w:t>קולט</w:t>
      </w:r>
      <w:r>
        <w:rPr>
          <w:rtl/>
        </w:rPr>
        <w:t xml:space="preserve"> אביטל (העבודה-מימד</w:t>
      </w:r>
      <w:r>
        <w:rPr>
          <w:rtl/>
        </w:rPr>
        <w:t>):</w:t>
      </w:r>
    </w:p>
    <w:p w14:paraId="30DFD1D9" w14:textId="77777777" w:rsidR="00000000" w:rsidRDefault="00E01313">
      <w:pPr>
        <w:pStyle w:val="a0"/>
        <w:rPr>
          <w:rFonts w:hint="cs"/>
          <w:rtl/>
        </w:rPr>
      </w:pPr>
    </w:p>
    <w:p w14:paraId="1582435B" w14:textId="77777777" w:rsidR="00000000" w:rsidRDefault="00E01313">
      <w:pPr>
        <w:pStyle w:val="a0"/>
        <w:ind w:left="719" w:firstLine="0"/>
        <w:rPr>
          <w:rFonts w:hint="cs"/>
          <w:rtl/>
        </w:rPr>
      </w:pPr>
      <w:r>
        <w:rPr>
          <w:rFonts w:hint="cs"/>
          <w:rtl/>
        </w:rPr>
        <w:t>- - -</w:t>
      </w:r>
    </w:p>
    <w:p w14:paraId="415EC583" w14:textId="77777777" w:rsidR="00000000" w:rsidRDefault="00E01313">
      <w:pPr>
        <w:pStyle w:val="a0"/>
        <w:rPr>
          <w:rFonts w:hint="cs"/>
          <w:rtl/>
        </w:rPr>
      </w:pPr>
    </w:p>
    <w:p w14:paraId="6BCC090E" w14:textId="77777777" w:rsidR="00000000" w:rsidRDefault="00E01313">
      <w:pPr>
        <w:pStyle w:val="-"/>
        <w:rPr>
          <w:rtl/>
        </w:rPr>
      </w:pPr>
      <w:bookmarkStart w:id="537" w:name="FS000001038T28_01_2004_16_48_14C"/>
      <w:bookmarkEnd w:id="537"/>
      <w:r>
        <w:rPr>
          <w:rtl/>
        </w:rPr>
        <w:t>רוני בר-און (הליכוד):</w:t>
      </w:r>
    </w:p>
    <w:p w14:paraId="0D844F75" w14:textId="77777777" w:rsidR="00000000" w:rsidRDefault="00E01313">
      <w:pPr>
        <w:pStyle w:val="a0"/>
        <w:rPr>
          <w:rtl/>
        </w:rPr>
      </w:pPr>
    </w:p>
    <w:p w14:paraId="27E8E83D" w14:textId="77777777" w:rsidR="00000000" w:rsidRDefault="00E01313">
      <w:pPr>
        <w:pStyle w:val="a0"/>
        <w:rPr>
          <w:rFonts w:hint="cs"/>
          <w:rtl/>
        </w:rPr>
      </w:pPr>
      <w:r>
        <w:rPr>
          <w:rFonts w:hint="cs"/>
          <w:rtl/>
        </w:rPr>
        <w:t xml:space="preserve">אתם ברוכים הבאים, כולם ברוכים הבאים, לארץ שאין בה מחסור, אין בה דוחק, אין בה מובטלים, יש בה רופאים בנגב שמרוויחים משכורת של עלות מעביד </w:t>
      </w:r>
      <w:r>
        <w:rPr>
          <w:rtl/>
        </w:rPr>
        <w:t>–</w:t>
      </w:r>
      <w:r>
        <w:rPr>
          <w:rFonts w:hint="cs"/>
          <w:rtl/>
        </w:rPr>
        <w:t xml:space="preserve"> 300,000 שקל עלות מעביד על המשכורת. מי שהמציא את הנגב לא יכול לקבל כזה דבר. </w:t>
      </w:r>
    </w:p>
    <w:p w14:paraId="2D22307F" w14:textId="77777777" w:rsidR="00000000" w:rsidRDefault="00E01313">
      <w:pPr>
        <w:pStyle w:val="a0"/>
        <w:rPr>
          <w:rFonts w:hint="cs"/>
          <w:rtl/>
        </w:rPr>
      </w:pPr>
    </w:p>
    <w:p w14:paraId="13AB44CB" w14:textId="77777777" w:rsidR="00000000" w:rsidRDefault="00E01313">
      <w:pPr>
        <w:pStyle w:val="a0"/>
        <w:rPr>
          <w:rFonts w:hint="cs"/>
          <w:rtl/>
        </w:rPr>
      </w:pPr>
      <w:r>
        <w:rPr>
          <w:rFonts w:hint="cs"/>
          <w:rtl/>
        </w:rPr>
        <w:t>גברתי הי</w:t>
      </w:r>
      <w:r>
        <w:rPr>
          <w:rFonts w:hint="cs"/>
          <w:rtl/>
        </w:rPr>
        <w:t>ושבת-ראש, רבותי חברי הכנסת, דוח השכר שפורסם השבוע הוא שערורייה, וגם אם הוא מתפרסם אחת לשנה, הוא שערורייה, הוא שערורייה, הוא שערורייה. אבל הדוגמה הכי טובה, ודיברתי על זה כאן לפני שבועיים, זה מה שמתרחש בבנק ישראל, אדוני יושב-ראש הוועדה לענייני ביקורת המדינה.</w:t>
      </w:r>
      <w:r>
        <w:rPr>
          <w:rFonts w:hint="cs"/>
          <w:rtl/>
        </w:rPr>
        <w:t xml:space="preserve"> סגן מנהל מחלקה בבנק מרוויח בחודש, לא בשנה, 54,000 שקל. סגן המנהל. מה מרוויח מנהל המחלקה? יועץ למנהל מחלקה מרוויח, יועץ </w:t>
      </w:r>
      <w:r>
        <w:rPr>
          <w:rtl/>
        </w:rPr>
        <w:t>–</w:t>
      </w:r>
      <w:r>
        <w:rPr>
          <w:rFonts w:hint="cs"/>
          <w:rtl/>
        </w:rPr>
        <w:t xml:space="preserve"> היועץ הפרלמנטרי שלך, חבר הכנסת וילן, מרוויח 4,000 שקל. היועץ של מנהל המחלקה בבנק ישראל מרוויח 52,000 שקל. </w:t>
      </w:r>
    </w:p>
    <w:p w14:paraId="2C7ACC41" w14:textId="77777777" w:rsidR="00000000" w:rsidRDefault="00E01313">
      <w:pPr>
        <w:pStyle w:val="a0"/>
        <w:rPr>
          <w:rFonts w:hint="cs"/>
          <w:rtl/>
        </w:rPr>
      </w:pPr>
    </w:p>
    <w:p w14:paraId="7DFAAF67" w14:textId="77777777" w:rsidR="00000000" w:rsidRDefault="00E01313">
      <w:pPr>
        <w:pStyle w:val="af0"/>
        <w:rPr>
          <w:rtl/>
        </w:rPr>
      </w:pPr>
      <w:r>
        <w:rPr>
          <w:rFonts w:hint="eastAsia"/>
          <w:rtl/>
        </w:rPr>
        <w:t>אמנון</w:t>
      </w:r>
      <w:r>
        <w:rPr>
          <w:rtl/>
        </w:rPr>
        <w:t xml:space="preserve"> כהן (ש"ס):</w:t>
      </w:r>
    </w:p>
    <w:p w14:paraId="152801CD" w14:textId="77777777" w:rsidR="00000000" w:rsidRDefault="00E01313">
      <w:pPr>
        <w:pStyle w:val="a0"/>
        <w:rPr>
          <w:rFonts w:hint="cs"/>
          <w:rtl/>
        </w:rPr>
      </w:pPr>
    </w:p>
    <w:p w14:paraId="3AD9C0DB" w14:textId="77777777" w:rsidR="00000000" w:rsidRDefault="00E01313">
      <w:pPr>
        <w:pStyle w:val="a0"/>
        <w:rPr>
          <w:rFonts w:hint="cs"/>
          <w:rtl/>
        </w:rPr>
      </w:pPr>
      <w:r>
        <w:rPr>
          <w:rFonts w:hint="cs"/>
          <w:rtl/>
        </w:rPr>
        <w:t xml:space="preserve">שכחת את </w:t>
      </w:r>
      <w:r>
        <w:rPr>
          <w:rFonts w:hint="cs"/>
          <w:rtl/>
        </w:rPr>
        <w:t>הספרן.</w:t>
      </w:r>
    </w:p>
    <w:p w14:paraId="4EC871EA" w14:textId="77777777" w:rsidR="00000000" w:rsidRDefault="00E01313">
      <w:pPr>
        <w:pStyle w:val="a0"/>
        <w:rPr>
          <w:rFonts w:hint="cs"/>
          <w:rtl/>
        </w:rPr>
      </w:pPr>
    </w:p>
    <w:p w14:paraId="7AC70E79" w14:textId="77777777" w:rsidR="00000000" w:rsidRDefault="00E01313">
      <w:pPr>
        <w:pStyle w:val="-"/>
        <w:rPr>
          <w:rtl/>
        </w:rPr>
      </w:pPr>
      <w:bookmarkStart w:id="538" w:name="FS000001038T28_01_2004_16_49_34C"/>
      <w:bookmarkEnd w:id="538"/>
      <w:r>
        <w:rPr>
          <w:rtl/>
        </w:rPr>
        <w:t>רוני בר-און (הליכוד):</w:t>
      </w:r>
    </w:p>
    <w:p w14:paraId="41832A73" w14:textId="77777777" w:rsidR="00000000" w:rsidRDefault="00E01313">
      <w:pPr>
        <w:pStyle w:val="a0"/>
        <w:rPr>
          <w:rtl/>
        </w:rPr>
      </w:pPr>
    </w:p>
    <w:p w14:paraId="6000463B" w14:textId="77777777" w:rsidR="00000000" w:rsidRDefault="00E01313">
      <w:pPr>
        <w:pStyle w:val="a0"/>
        <w:rPr>
          <w:rFonts w:hint="cs"/>
          <w:rtl/>
        </w:rPr>
      </w:pPr>
      <w:r>
        <w:rPr>
          <w:rFonts w:hint="cs"/>
          <w:rtl/>
        </w:rPr>
        <w:t xml:space="preserve">הספרן צנוע, יש לו רק 47,000 שקלים. עכשיו, המשכורת לא מספיקה להם. משכורת כזאת, הם עדיין עצבנים, הם עדיין לא רגועים. </w:t>
      </w:r>
    </w:p>
    <w:p w14:paraId="05933814" w14:textId="77777777" w:rsidR="00000000" w:rsidRDefault="00E01313">
      <w:pPr>
        <w:pStyle w:val="af0"/>
        <w:rPr>
          <w:rtl/>
        </w:rPr>
      </w:pPr>
    </w:p>
    <w:p w14:paraId="7BDB074B" w14:textId="77777777" w:rsidR="00000000" w:rsidRDefault="00E01313">
      <w:pPr>
        <w:pStyle w:val="af0"/>
        <w:rPr>
          <w:rtl/>
        </w:rPr>
      </w:pPr>
      <w:r>
        <w:rPr>
          <w:rFonts w:hint="eastAsia"/>
          <w:rtl/>
        </w:rPr>
        <w:t>רוחמה</w:t>
      </w:r>
      <w:r>
        <w:rPr>
          <w:rtl/>
        </w:rPr>
        <w:t xml:space="preserve"> אברהם (הליכוד):</w:t>
      </w:r>
    </w:p>
    <w:p w14:paraId="1CB3B2A6" w14:textId="77777777" w:rsidR="00000000" w:rsidRDefault="00E01313">
      <w:pPr>
        <w:pStyle w:val="a0"/>
        <w:rPr>
          <w:rFonts w:hint="cs"/>
          <w:rtl/>
        </w:rPr>
      </w:pPr>
    </w:p>
    <w:p w14:paraId="34D93B16" w14:textId="77777777" w:rsidR="00000000" w:rsidRDefault="00E01313">
      <w:pPr>
        <w:pStyle w:val="a0"/>
        <w:rPr>
          <w:rFonts w:hint="cs"/>
          <w:rtl/>
        </w:rPr>
      </w:pPr>
      <w:r>
        <w:rPr>
          <w:rFonts w:hint="cs"/>
          <w:rtl/>
        </w:rPr>
        <w:t>הם עדיין - - -</w:t>
      </w:r>
    </w:p>
    <w:p w14:paraId="0CBC77FD" w14:textId="77777777" w:rsidR="00000000" w:rsidRDefault="00E01313">
      <w:pPr>
        <w:pStyle w:val="a0"/>
        <w:rPr>
          <w:rFonts w:hint="cs"/>
          <w:rtl/>
        </w:rPr>
      </w:pPr>
    </w:p>
    <w:p w14:paraId="3553D2D8" w14:textId="77777777" w:rsidR="00000000" w:rsidRDefault="00E01313">
      <w:pPr>
        <w:pStyle w:val="-"/>
        <w:rPr>
          <w:rtl/>
        </w:rPr>
      </w:pPr>
      <w:bookmarkStart w:id="539" w:name="FS000001038T28_01_2004_16_49_51C"/>
      <w:bookmarkEnd w:id="539"/>
      <w:r>
        <w:rPr>
          <w:rtl/>
        </w:rPr>
        <w:t>רוני בר-און (הליכוד):</w:t>
      </w:r>
    </w:p>
    <w:p w14:paraId="6BCC6934" w14:textId="77777777" w:rsidR="00000000" w:rsidRDefault="00E01313">
      <w:pPr>
        <w:pStyle w:val="a0"/>
        <w:rPr>
          <w:rtl/>
        </w:rPr>
      </w:pPr>
    </w:p>
    <w:p w14:paraId="1BECEDB3" w14:textId="77777777" w:rsidR="00000000" w:rsidRDefault="00E01313">
      <w:pPr>
        <w:pStyle w:val="a0"/>
        <w:rPr>
          <w:rFonts w:hint="cs"/>
          <w:rtl/>
        </w:rPr>
      </w:pPr>
      <w:r>
        <w:rPr>
          <w:rFonts w:hint="cs"/>
          <w:rtl/>
        </w:rPr>
        <w:t xml:space="preserve">אז מה משלמים להם כדי שהם גם יירגעו? עושים להם </w:t>
      </w:r>
      <w:r>
        <w:rPr>
          <w:rFonts w:hint="cs"/>
          <w:rtl/>
        </w:rPr>
        <w:t xml:space="preserve">על חשבון המעביד קורס ליוגה. אנשים עצבנים, מרוויחים כל כך מעט כסף ויש להם כל כך הרבה דאגות, מושיבים אותם בשילוב רגליים ומסתכלים לשמים ועושים "אום". הם עושים יוגה להירגע. ואם היוגה לא תרגיע, יש טאי-צ'י, יש מאי-צ'י, כל הדברים האלה. העיקר שיהיו רגועים. </w:t>
      </w:r>
    </w:p>
    <w:p w14:paraId="6B679E9A" w14:textId="77777777" w:rsidR="00000000" w:rsidRDefault="00E01313">
      <w:pPr>
        <w:pStyle w:val="a0"/>
        <w:rPr>
          <w:rFonts w:hint="cs"/>
          <w:rtl/>
        </w:rPr>
      </w:pPr>
    </w:p>
    <w:p w14:paraId="013C6B17" w14:textId="77777777" w:rsidR="00000000" w:rsidRDefault="00E01313">
      <w:pPr>
        <w:pStyle w:val="af0"/>
        <w:rPr>
          <w:rtl/>
        </w:rPr>
      </w:pPr>
      <w:r>
        <w:rPr>
          <w:rFonts w:hint="eastAsia"/>
          <w:rtl/>
        </w:rPr>
        <w:t>שאול</w:t>
      </w:r>
      <w:r>
        <w:rPr>
          <w:rtl/>
        </w:rPr>
        <w:t xml:space="preserve"> </w:t>
      </w:r>
      <w:r>
        <w:rPr>
          <w:rtl/>
        </w:rPr>
        <w:t>יהלום (מפד"ל):</w:t>
      </w:r>
    </w:p>
    <w:p w14:paraId="05E50FA0" w14:textId="77777777" w:rsidR="00000000" w:rsidRDefault="00E01313">
      <w:pPr>
        <w:pStyle w:val="a0"/>
        <w:rPr>
          <w:rFonts w:hint="cs"/>
          <w:rtl/>
        </w:rPr>
      </w:pPr>
    </w:p>
    <w:p w14:paraId="3F951E6E" w14:textId="77777777" w:rsidR="00000000" w:rsidRDefault="00E01313">
      <w:pPr>
        <w:pStyle w:val="a0"/>
        <w:rPr>
          <w:rFonts w:hint="cs"/>
          <w:rtl/>
        </w:rPr>
      </w:pPr>
      <w:r>
        <w:rPr>
          <w:rFonts w:hint="cs"/>
          <w:rtl/>
        </w:rPr>
        <w:t>אפשר להצטרף ליוגה?</w:t>
      </w:r>
    </w:p>
    <w:p w14:paraId="56BD34DD" w14:textId="77777777" w:rsidR="00000000" w:rsidRDefault="00E01313">
      <w:pPr>
        <w:pStyle w:val="a0"/>
        <w:rPr>
          <w:rFonts w:hint="cs"/>
          <w:rtl/>
        </w:rPr>
      </w:pPr>
    </w:p>
    <w:p w14:paraId="33A1E724" w14:textId="77777777" w:rsidR="00000000" w:rsidRDefault="00E01313">
      <w:pPr>
        <w:pStyle w:val="-"/>
        <w:rPr>
          <w:rtl/>
        </w:rPr>
      </w:pPr>
      <w:bookmarkStart w:id="540" w:name="FS000001038T28_01_2004_16_50_19C"/>
      <w:bookmarkEnd w:id="540"/>
      <w:r>
        <w:rPr>
          <w:rtl/>
        </w:rPr>
        <w:t>רוני בר-און (הליכוד):</w:t>
      </w:r>
    </w:p>
    <w:p w14:paraId="652D1649" w14:textId="77777777" w:rsidR="00000000" w:rsidRDefault="00E01313">
      <w:pPr>
        <w:pStyle w:val="a0"/>
        <w:rPr>
          <w:rtl/>
        </w:rPr>
      </w:pPr>
    </w:p>
    <w:p w14:paraId="0DBCCFEE" w14:textId="77777777" w:rsidR="00000000" w:rsidRDefault="00E01313">
      <w:pPr>
        <w:pStyle w:val="a0"/>
        <w:rPr>
          <w:rFonts w:hint="cs"/>
          <w:rtl/>
        </w:rPr>
      </w:pPr>
      <w:r>
        <w:rPr>
          <w:rFonts w:hint="cs"/>
          <w:rtl/>
        </w:rPr>
        <w:t>עכשיו, אם גם היוגה לא עוזרת להם, והם נהיים חולים מזה שהם מרוויחים כל כך מעט, אז הם הולכים לקופת-חולים, ובקופת-חולים הם פוגשים את המנכ"ל, כי מי שמקבל 55,000 שקל בחודש הוא לא הולך סתם לרופא, הוא לא ה</w:t>
      </w:r>
      <w:r>
        <w:rPr>
          <w:rFonts w:hint="cs"/>
          <w:rtl/>
        </w:rPr>
        <w:t xml:space="preserve">ולך סתם לאחות, הוא לקוח מיוחד, </w:t>
      </w:r>
      <w:r>
        <w:rPr>
          <w:rFonts w:hint="cs"/>
        </w:rPr>
        <w:t>VIP</w:t>
      </w:r>
      <w:r>
        <w:rPr>
          <w:rFonts w:hint="cs"/>
          <w:rtl/>
        </w:rPr>
        <w:t>, מחלקה ראשונה. הוא נכנס למנכ"ל ואומר לו: אהלן, מה שלומך? הוא אומר: אני מרגיש לא טוב, אני מרוויח 55,000 שקל בחודש, יש לי לחץ דם. הוא אומר לו: תירגע, אני מרוויח 86,000 שקל בחודש. המנכ"ל של קופת-חולים - 86,000 שקלים בחודש. א</w:t>
      </w:r>
      <w:r>
        <w:rPr>
          <w:rFonts w:hint="cs"/>
          <w:rtl/>
        </w:rPr>
        <w:t>תם מבינים מה זה? אחר כך, כשהם כולם נוסעים לחוץ-לארץ ב"קווין אליזבט" או ב"קווין מרי" הם עוברים בנמל, ונתקלים בנמל במנהל העבודה. 66,000 שקלים בחודש. נחמד.</w:t>
      </w:r>
    </w:p>
    <w:p w14:paraId="1F819609" w14:textId="77777777" w:rsidR="00000000" w:rsidRDefault="00E01313">
      <w:pPr>
        <w:pStyle w:val="a0"/>
        <w:ind w:firstLine="720"/>
        <w:rPr>
          <w:rFonts w:hint="cs"/>
          <w:rtl/>
        </w:rPr>
      </w:pPr>
    </w:p>
    <w:p w14:paraId="49659011" w14:textId="77777777" w:rsidR="00000000" w:rsidRDefault="00E01313">
      <w:pPr>
        <w:pStyle w:val="a0"/>
        <w:ind w:firstLine="720"/>
        <w:rPr>
          <w:rFonts w:hint="cs"/>
          <w:rtl/>
        </w:rPr>
      </w:pPr>
      <w:r>
        <w:rPr>
          <w:rFonts w:hint="cs"/>
          <w:rtl/>
        </w:rPr>
        <w:t>חברים, יהיו מוכשרים ככל שיהיו - - -</w:t>
      </w:r>
    </w:p>
    <w:p w14:paraId="5854A9E0" w14:textId="77777777" w:rsidR="00000000" w:rsidRDefault="00E01313">
      <w:pPr>
        <w:pStyle w:val="a0"/>
        <w:ind w:firstLine="0"/>
        <w:rPr>
          <w:rFonts w:hint="cs"/>
          <w:rtl/>
        </w:rPr>
      </w:pPr>
    </w:p>
    <w:p w14:paraId="4305DE13" w14:textId="77777777" w:rsidR="00000000" w:rsidRDefault="00E01313">
      <w:pPr>
        <w:pStyle w:val="af0"/>
        <w:rPr>
          <w:rtl/>
        </w:rPr>
      </w:pPr>
      <w:r>
        <w:rPr>
          <w:rFonts w:hint="eastAsia"/>
          <w:rtl/>
        </w:rPr>
        <w:t>מוחמד</w:t>
      </w:r>
      <w:r>
        <w:rPr>
          <w:rtl/>
        </w:rPr>
        <w:t xml:space="preserve"> ברכה (חד"ש-תע"ל):</w:t>
      </w:r>
    </w:p>
    <w:p w14:paraId="532567BA" w14:textId="77777777" w:rsidR="00000000" w:rsidRDefault="00E01313">
      <w:pPr>
        <w:pStyle w:val="a0"/>
        <w:rPr>
          <w:rFonts w:hint="cs"/>
          <w:rtl/>
        </w:rPr>
      </w:pPr>
    </w:p>
    <w:p w14:paraId="5D0928D4" w14:textId="77777777" w:rsidR="00000000" w:rsidRDefault="00E01313">
      <w:pPr>
        <w:pStyle w:val="a0"/>
        <w:rPr>
          <w:rFonts w:hint="cs"/>
          <w:rtl/>
        </w:rPr>
      </w:pPr>
      <w:r>
        <w:rPr>
          <w:rFonts w:hint="cs"/>
          <w:rtl/>
        </w:rPr>
        <w:t>דילגת.</w:t>
      </w:r>
    </w:p>
    <w:p w14:paraId="43703A30" w14:textId="77777777" w:rsidR="00000000" w:rsidRDefault="00E01313">
      <w:pPr>
        <w:pStyle w:val="a0"/>
        <w:ind w:firstLine="0"/>
        <w:rPr>
          <w:rFonts w:hint="cs"/>
          <w:rtl/>
        </w:rPr>
      </w:pPr>
    </w:p>
    <w:p w14:paraId="43750FDD" w14:textId="77777777" w:rsidR="00000000" w:rsidRDefault="00E01313">
      <w:pPr>
        <w:pStyle w:val="a"/>
        <w:rPr>
          <w:rtl/>
        </w:rPr>
      </w:pPr>
      <w:bookmarkStart w:id="541" w:name="FS000001038T28_01_2004_17_39_07"/>
      <w:bookmarkStart w:id="542" w:name="_Toc78873132"/>
      <w:bookmarkEnd w:id="541"/>
      <w:r>
        <w:rPr>
          <w:rFonts w:hint="eastAsia"/>
          <w:rtl/>
        </w:rPr>
        <w:t>רוני</w:t>
      </w:r>
      <w:r>
        <w:rPr>
          <w:rtl/>
        </w:rPr>
        <w:t xml:space="preserve"> בר-און (הליכוד):</w:t>
      </w:r>
      <w:bookmarkEnd w:id="542"/>
    </w:p>
    <w:p w14:paraId="7CEE759C" w14:textId="77777777" w:rsidR="00000000" w:rsidRDefault="00E01313">
      <w:pPr>
        <w:pStyle w:val="a0"/>
        <w:rPr>
          <w:rFonts w:hint="cs"/>
          <w:rtl/>
        </w:rPr>
      </w:pPr>
    </w:p>
    <w:p w14:paraId="6322EA30" w14:textId="77777777" w:rsidR="00000000" w:rsidRDefault="00E01313">
      <w:pPr>
        <w:pStyle w:val="a0"/>
        <w:rPr>
          <w:rFonts w:hint="cs"/>
          <w:rtl/>
        </w:rPr>
      </w:pPr>
      <w:r>
        <w:rPr>
          <w:rFonts w:hint="cs"/>
          <w:rtl/>
        </w:rPr>
        <w:t xml:space="preserve">אה, טוב, </w:t>
      </w:r>
      <w:r>
        <w:rPr>
          <w:rFonts w:hint="cs"/>
          <w:rtl/>
        </w:rPr>
        <w:t>יש עוד עשרה מציעים.</w:t>
      </w:r>
    </w:p>
    <w:p w14:paraId="4D7F31D7" w14:textId="77777777" w:rsidR="00000000" w:rsidRDefault="00E01313">
      <w:pPr>
        <w:pStyle w:val="a0"/>
        <w:ind w:firstLine="0"/>
        <w:rPr>
          <w:rFonts w:hint="cs"/>
          <w:rtl/>
        </w:rPr>
      </w:pPr>
    </w:p>
    <w:p w14:paraId="23A7EF5B" w14:textId="77777777" w:rsidR="00000000" w:rsidRDefault="00E01313">
      <w:pPr>
        <w:pStyle w:val="af0"/>
        <w:rPr>
          <w:rtl/>
        </w:rPr>
      </w:pPr>
      <w:r>
        <w:rPr>
          <w:rFonts w:hint="eastAsia"/>
          <w:rtl/>
        </w:rPr>
        <w:t>מוחמד</w:t>
      </w:r>
      <w:r>
        <w:rPr>
          <w:rtl/>
        </w:rPr>
        <w:t xml:space="preserve"> ברכה (חד"ש-תע"ל):</w:t>
      </w:r>
    </w:p>
    <w:p w14:paraId="7C963F43" w14:textId="77777777" w:rsidR="00000000" w:rsidRDefault="00E01313">
      <w:pPr>
        <w:pStyle w:val="a0"/>
        <w:rPr>
          <w:rFonts w:hint="cs"/>
          <w:rtl/>
        </w:rPr>
      </w:pPr>
    </w:p>
    <w:p w14:paraId="2B05D8F0" w14:textId="77777777" w:rsidR="00000000" w:rsidRDefault="00E01313">
      <w:pPr>
        <w:pStyle w:val="a0"/>
        <w:rPr>
          <w:rFonts w:hint="cs"/>
          <w:rtl/>
        </w:rPr>
      </w:pPr>
      <w:r>
        <w:rPr>
          <w:rFonts w:hint="cs"/>
          <w:rtl/>
        </w:rPr>
        <w:t>לא, יש גברים שמקבלים מתנות לרגל יום האשה.</w:t>
      </w:r>
    </w:p>
    <w:p w14:paraId="1A6042BC" w14:textId="77777777" w:rsidR="00000000" w:rsidRDefault="00E01313">
      <w:pPr>
        <w:pStyle w:val="a0"/>
        <w:ind w:firstLine="0"/>
        <w:rPr>
          <w:rFonts w:hint="cs"/>
          <w:rtl/>
        </w:rPr>
      </w:pPr>
    </w:p>
    <w:p w14:paraId="79ECEE13" w14:textId="77777777" w:rsidR="00000000" w:rsidRDefault="00E01313">
      <w:pPr>
        <w:pStyle w:val="af1"/>
        <w:rPr>
          <w:rtl/>
        </w:rPr>
      </w:pPr>
      <w:r>
        <w:rPr>
          <w:rtl/>
        </w:rPr>
        <w:t>היו"ר אתי לבני:</w:t>
      </w:r>
    </w:p>
    <w:p w14:paraId="11764F8F" w14:textId="77777777" w:rsidR="00000000" w:rsidRDefault="00E01313">
      <w:pPr>
        <w:pStyle w:val="a0"/>
        <w:rPr>
          <w:rtl/>
        </w:rPr>
      </w:pPr>
    </w:p>
    <w:p w14:paraId="02D6CFC9" w14:textId="77777777" w:rsidR="00000000" w:rsidRDefault="00E01313">
      <w:pPr>
        <w:pStyle w:val="a0"/>
        <w:rPr>
          <w:rFonts w:hint="cs"/>
          <w:rtl/>
        </w:rPr>
      </w:pPr>
      <w:r>
        <w:rPr>
          <w:rFonts w:hint="cs"/>
          <w:rtl/>
        </w:rPr>
        <w:t>אני רואה שחבריך נותנים לך את זמנם.</w:t>
      </w:r>
    </w:p>
    <w:p w14:paraId="05EDF34B" w14:textId="77777777" w:rsidR="00000000" w:rsidRDefault="00E01313">
      <w:pPr>
        <w:pStyle w:val="a0"/>
        <w:ind w:firstLine="0"/>
        <w:rPr>
          <w:rFonts w:hint="cs"/>
          <w:rtl/>
        </w:rPr>
      </w:pPr>
    </w:p>
    <w:p w14:paraId="149B2A3D" w14:textId="77777777" w:rsidR="00000000" w:rsidRDefault="00E01313">
      <w:pPr>
        <w:pStyle w:val="-"/>
        <w:rPr>
          <w:rtl/>
        </w:rPr>
      </w:pPr>
      <w:bookmarkStart w:id="543" w:name="FS000001038T28_01_2004_17_40_07C"/>
      <w:bookmarkEnd w:id="543"/>
      <w:r>
        <w:rPr>
          <w:rtl/>
        </w:rPr>
        <w:t>רוני בר-און (הליכוד):</w:t>
      </w:r>
    </w:p>
    <w:p w14:paraId="1FB03427" w14:textId="77777777" w:rsidR="00000000" w:rsidRDefault="00E01313">
      <w:pPr>
        <w:pStyle w:val="a0"/>
        <w:rPr>
          <w:rtl/>
        </w:rPr>
      </w:pPr>
    </w:p>
    <w:p w14:paraId="45CD8A21" w14:textId="77777777" w:rsidR="00000000" w:rsidRDefault="00E01313">
      <w:pPr>
        <w:pStyle w:val="a0"/>
        <w:rPr>
          <w:rFonts w:hint="cs"/>
          <w:rtl/>
        </w:rPr>
      </w:pPr>
      <w:r>
        <w:rPr>
          <w:rFonts w:hint="cs"/>
          <w:rtl/>
        </w:rPr>
        <w:t>בסדר, על תנאי השכר של עובדי בנק ישראל דיברתי פה. אתה מבין? 800 גברים מקבלים מתנה ליום האשה.</w:t>
      </w:r>
      <w:r>
        <w:rPr>
          <w:rFonts w:hint="cs"/>
          <w:rtl/>
        </w:rPr>
        <w:t xml:space="preserve"> על כל מה שזז, יש פרס מיוחד. ילד הולך לצבא - מתנה לאבא ולאמא. כל דבר. משכורת 13, משכורת 14 - כבר לא יודעים לספור שם. אבל זה לא רק זה. </w:t>
      </w:r>
    </w:p>
    <w:p w14:paraId="793900E5" w14:textId="77777777" w:rsidR="00000000" w:rsidRDefault="00E01313">
      <w:pPr>
        <w:pStyle w:val="a0"/>
        <w:rPr>
          <w:rFonts w:hint="cs"/>
          <w:rtl/>
        </w:rPr>
      </w:pPr>
    </w:p>
    <w:p w14:paraId="1AE43EBD" w14:textId="77777777" w:rsidR="00000000" w:rsidRDefault="00E01313">
      <w:pPr>
        <w:pStyle w:val="a0"/>
        <w:rPr>
          <w:rFonts w:hint="cs"/>
          <w:rtl/>
        </w:rPr>
      </w:pPr>
      <w:r>
        <w:rPr>
          <w:rFonts w:hint="cs"/>
          <w:rtl/>
        </w:rPr>
        <w:t>חברים, למישהו פה היתה יד קלה על פנקס השיקים. מישהו פה איבד את הפרופורציות. מישהו איבד את הבושה. לא ייתכן שבמדינה כמו שלנ</w:t>
      </w:r>
      <w:r>
        <w:rPr>
          <w:rFonts w:hint="cs"/>
          <w:rtl/>
        </w:rPr>
        <w:t>ו, כשהמשק נאבק במיתון וחדשות לבקרים אנחנו מקצצים, איך אתם אומרים בש"ס? - באכזריות. אני מסכים לזה. אין לנו ברירה, אנחנו מקצצים  - - -</w:t>
      </w:r>
    </w:p>
    <w:p w14:paraId="4147A1B7" w14:textId="77777777" w:rsidR="00000000" w:rsidRDefault="00E01313">
      <w:pPr>
        <w:pStyle w:val="a0"/>
        <w:ind w:firstLine="0"/>
        <w:rPr>
          <w:rFonts w:hint="cs"/>
          <w:rtl/>
        </w:rPr>
      </w:pPr>
    </w:p>
    <w:p w14:paraId="7413C723" w14:textId="77777777" w:rsidR="00000000" w:rsidRDefault="00E01313">
      <w:pPr>
        <w:pStyle w:val="af1"/>
        <w:rPr>
          <w:rtl/>
        </w:rPr>
      </w:pPr>
      <w:r>
        <w:rPr>
          <w:rtl/>
        </w:rPr>
        <w:t>היו"ר אתי לבני:</w:t>
      </w:r>
    </w:p>
    <w:p w14:paraId="35CB8BDE" w14:textId="77777777" w:rsidR="00000000" w:rsidRDefault="00E01313">
      <w:pPr>
        <w:pStyle w:val="a0"/>
        <w:rPr>
          <w:rtl/>
        </w:rPr>
      </w:pPr>
    </w:p>
    <w:p w14:paraId="5CC18AC1" w14:textId="77777777" w:rsidR="00000000" w:rsidRDefault="00E01313">
      <w:pPr>
        <w:pStyle w:val="a0"/>
        <w:rPr>
          <w:rFonts w:hint="cs"/>
          <w:rtl/>
        </w:rPr>
      </w:pPr>
      <w:r>
        <w:rPr>
          <w:rFonts w:hint="cs"/>
          <w:rtl/>
        </w:rPr>
        <w:t>רוני, תסיים בבקשה.</w:t>
      </w:r>
    </w:p>
    <w:p w14:paraId="07F4F66B" w14:textId="77777777" w:rsidR="00000000" w:rsidRDefault="00E01313">
      <w:pPr>
        <w:pStyle w:val="-"/>
        <w:rPr>
          <w:rtl/>
        </w:rPr>
      </w:pPr>
      <w:bookmarkStart w:id="544" w:name="FS000001038T28_01_2004_17_42_18C"/>
      <w:bookmarkEnd w:id="544"/>
    </w:p>
    <w:p w14:paraId="5B9E145A" w14:textId="77777777" w:rsidR="00000000" w:rsidRDefault="00E01313">
      <w:pPr>
        <w:pStyle w:val="-"/>
        <w:rPr>
          <w:rtl/>
        </w:rPr>
      </w:pPr>
      <w:r>
        <w:rPr>
          <w:rtl/>
        </w:rPr>
        <w:t>רוני בר-און (הליכוד):</w:t>
      </w:r>
    </w:p>
    <w:p w14:paraId="5A7FA459" w14:textId="77777777" w:rsidR="00000000" w:rsidRDefault="00E01313">
      <w:pPr>
        <w:pStyle w:val="a0"/>
        <w:rPr>
          <w:rtl/>
        </w:rPr>
      </w:pPr>
    </w:p>
    <w:p w14:paraId="6DD0DA7F" w14:textId="77777777" w:rsidR="00000000" w:rsidRDefault="00E01313">
      <w:pPr>
        <w:pStyle w:val="a0"/>
        <w:rPr>
          <w:rFonts w:hint="cs"/>
          <w:rtl/>
        </w:rPr>
      </w:pPr>
      <w:r>
        <w:rPr>
          <w:rFonts w:hint="cs"/>
          <w:rtl/>
        </w:rPr>
        <w:t>אני מסיים. אנחנו מקצצים לאנשים שבאמת רעבים ללחם. לא יכול להיות</w:t>
      </w:r>
      <w:r>
        <w:rPr>
          <w:rFonts w:hint="cs"/>
          <w:rtl/>
        </w:rPr>
        <w:t xml:space="preserve"> שבמדינה כזאת תהיה חגיגה כל כך מושחתת במגזר הציבורי. אנחנו לא חיים כמו עליסה בארץ הפלאות. אנחנו דורשים מידתיות, אנחנו דורשים ריסון, ובעיקר, אנחנו דורשים קצת בושה. תתביישו לכם.</w:t>
      </w:r>
    </w:p>
    <w:p w14:paraId="005B371F" w14:textId="77777777" w:rsidR="00000000" w:rsidRDefault="00E01313">
      <w:pPr>
        <w:pStyle w:val="a0"/>
        <w:ind w:firstLine="0"/>
        <w:rPr>
          <w:rFonts w:hint="cs"/>
          <w:rtl/>
        </w:rPr>
      </w:pPr>
    </w:p>
    <w:p w14:paraId="465E52D7" w14:textId="77777777" w:rsidR="00000000" w:rsidRDefault="00E01313">
      <w:pPr>
        <w:pStyle w:val="af0"/>
        <w:rPr>
          <w:rtl/>
        </w:rPr>
      </w:pPr>
      <w:r>
        <w:rPr>
          <w:rFonts w:hint="eastAsia"/>
          <w:rtl/>
        </w:rPr>
        <w:t>קולט</w:t>
      </w:r>
      <w:r>
        <w:rPr>
          <w:rtl/>
        </w:rPr>
        <w:t xml:space="preserve"> אביטל (העבודה-מימד):</w:t>
      </w:r>
    </w:p>
    <w:p w14:paraId="2B9CCCE3" w14:textId="77777777" w:rsidR="00000000" w:rsidRDefault="00E01313">
      <w:pPr>
        <w:pStyle w:val="a0"/>
        <w:rPr>
          <w:rFonts w:hint="cs"/>
          <w:rtl/>
        </w:rPr>
      </w:pPr>
    </w:p>
    <w:p w14:paraId="396CECF8" w14:textId="77777777" w:rsidR="00000000" w:rsidRDefault="00E01313">
      <w:pPr>
        <w:pStyle w:val="a0"/>
        <w:rPr>
          <w:rFonts w:hint="cs"/>
          <w:rtl/>
        </w:rPr>
      </w:pPr>
      <w:r>
        <w:rPr>
          <w:rFonts w:hint="cs"/>
          <w:rtl/>
        </w:rPr>
        <w:t>בראבו.</w:t>
      </w:r>
    </w:p>
    <w:p w14:paraId="22CBAB08" w14:textId="77777777" w:rsidR="00000000" w:rsidRDefault="00E01313">
      <w:pPr>
        <w:pStyle w:val="a0"/>
        <w:ind w:firstLine="0"/>
        <w:rPr>
          <w:rFonts w:hint="cs"/>
          <w:rtl/>
        </w:rPr>
      </w:pPr>
    </w:p>
    <w:p w14:paraId="7A6D0993" w14:textId="77777777" w:rsidR="00000000" w:rsidRDefault="00E01313">
      <w:pPr>
        <w:pStyle w:val="af1"/>
        <w:rPr>
          <w:rtl/>
        </w:rPr>
      </w:pPr>
      <w:r>
        <w:rPr>
          <w:rtl/>
        </w:rPr>
        <w:t>היו"ר אתי לבני:</w:t>
      </w:r>
    </w:p>
    <w:p w14:paraId="44154B08" w14:textId="77777777" w:rsidR="00000000" w:rsidRDefault="00E01313">
      <w:pPr>
        <w:pStyle w:val="a0"/>
        <w:rPr>
          <w:rtl/>
        </w:rPr>
      </w:pPr>
    </w:p>
    <w:p w14:paraId="7FEC4AD8" w14:textId="77777777" w:rsidR="00000000" w:rsidRDefault="00E01313">
      <w:pPr>
        <w:pStyle w:val="a0"/>
        <w:rPr>
          <w:rFonts w:hint="cs"/>
          <w:rtl/>
        </w:rPr>
      </w:pPr>
      <w:r>
        <w:rPr>
          <w:rFonts w:hint="cs"/>
          <w:rtl/>
        </w:rPr>
        <w:t>חבר הכנסת אמנון כהן, בבקשה.</w:t>
      </w:r>
    </w:p>
    <w:p w14:paraId="2700319D" w14:textId="77777777" w:rsidR="00000000" w:rsidRDefault="00E01313">
      <w:pPr>
        <w:pStyle w:val="a0"/>
        <w:ind w:firstLine="0"/>
        <w:rPr>
          <w:rFonts w:hint="cs"/>
          <w:rtl/>
        </w:rPr>
      </w:pPr>
    </w:p>
    <w:p w14:paraId="4D7C124D" w14:textId="77777777" w:rsidR="00000000" w:rsidRDefault="00E01313">
      <w:pPr>
        <w:pStyle w:val="a"/>
        <w:rPr>
          <w:rtl/>
        </w:rPr>
      </w:pPr>
      <w:bookmarkStart w:id="545" w:name="FS000000495T28_01_2004_17_43_35"/>
      <w:bookmarkStart w:id="546" w:name="_Toc78873133"/>
      <w:bookmarkEnd w:id="545"/>
      <w:r>
        <w:rPr>
          <w:rFonts w:hint="eastAsia"/>
          <w:rtl/>
        </w:rPr>
        <w:t>אמנון</w:t>
      </w:r>
      <w:r>
        <w:rPr>
          <w:rtl/>
        </w:rPr>
        <w:t xml:space="preserve"> כהן (ש"ס):</w:t>
      </w:r>
      <w:bookmarkEnd w:id="546"/>
    </w:p>
    <w:p w14:paraId="2BD6EBA4" w14:textId="77777777" w:rsidR="00000000" w:rsidRDefault="00E01313">
      <w:pPr>
        <w:pStyle w:val="a0"/>
        <w:rPr>
          <w:rFonts w:hint="cs"/>
          <w:rtl/>
        </w:rPr>
      </w:pPr>
    </w:p>
    <w:p w14:paraId="6F1AB9FB" w14:textId="77777777" w:rsidR="00000000" w:rsidRDefault="00E01313">
      <w:pPr>
        <w:pStyle w:val="a0"/>
        <w:rPr>
          <w:rFonts w:hint="cs"/>
          <w:rtl/>
        </w:rPr>
      </w:pPr>
      <w:r>
        <w:rPr>
          <w:rFonts w:hint="cs"/>
          <w:rtl/>
        </w:rPr>
        <w:t>גברתי היושבת בראש, חברי חברי הכנסת, יש לנו שני שרים במשרד האוצר, ואף אחד מהם לא נמצא כאן. תמיד נמצא השר התורן שלנו, מכובדנו גדעון עזרא. תצטרך להתמודד ולתת תשובות.</w:t>
      </w:r>
    </w:p>
    <w:p w14:paraId="6F5DD65B" w14:textId="77777777" w:rsidR="00000000" w:rsidRDefault="00E01313">
      <w:pPr>
        <w:pStyle w:val="a0"/>
        <w:rPr>
          <w:rFonts w:hint="cs"/>
          <w:rtl/>
        </w:rPr>
      </w:pPr>
    </w:p>
    <w:p w14:paraId="7DF54AC7" w14:textId="77777777" w:rsidR="00000000" w:rsidRDefault="00E01313">
      <w:pPr>
        <w:pStyle w:val="a0"/>
        <w:rPr>
          <w:rFonts w:hint="cs"/>
          <w:rtl/>
        </w:rPr>
      </w:pPr>
      <w:r>
        <w:rPr>
          <w:rFonts w:hint="cs"/>
          <w:rtl/>
        </w:rPr>
        <w:t>צדק מכובדנו המלומד, חבר הכנסת רוני בר-און, ואכן כבר קיימתי בוועדה לביקור</w:t>
      </w:r>
      <w:r>
        <w:rPr>
          <w:rFonts w:hint="cs"/>
          <w:rtl/>
        </w:rPr>
        <w:t>ת המדינה דיון בדוח הקודם של הממונה על השכר. גם אז פורסם דוח מאוד קשה - - -</w:t>
      </w:r>
    </w:p>
    <w:p w14:paraId="4642BFE2" w14:textId="77777777" w:rsidR="00000000" w:rsidRDefault="00E01313">
      <w:pPr>
        <w:pStyle w:val="a0"/>
        <w:ind w:firstLine="0"/>
        <w:rPr>
          <w:rFonts w:hint="cs"/>
          <w:rtl/>
        </w:rPr>
      </w:pPr>
    </w:p>
    <w:p w14:paraId="09C82A3B" w14:textId="77777777" w:rsidR="00000000" w:rsidRDefault="00E01313">
      <w:pPr>
        <w:pStyle w:val="af0"/>
        <w:rPr>
          <w:rtl/>
        </w:rPr>
      </w:pPr>
      <w:r>
        <w:rPr>
          <w:rFonts w:hint="eastAsia"/>
          <w:rtl/>
        </w:rPr>
        <w:t>אלי</w:t>
      </w:r>
      <w:r>
        <w:rPr>
          <w:rtl/>
        </w:rPr>
        <w:t xml:space="preserve"> אפללו (הליכוד):</w:t>
      </w:r>
    </w:p>
    <w:p w14:paraId="5F08C6D7" w14:textId="77777777" w:rsidR="00000000" w:rsidRDefault="00E01313">
      <w:pPr>
        <w:pStyle w:val="a0"/>
        <w:rPr>
          <w:rFonts w:hint="cs"/>
          <w:rtl/>
        </w:rPr>
      </w:pPr>
    </w:p>
    <w:p w14:paraId="6EC102CA" w14:textId="77777777" w:rsidR="00000000" w:rsidRDefault="00E01313">
      <w:pPr>
        <w:pStyle w:val="a0"/>
        <w:rPr>
          <w:rFonts w:hint="cs"/>
          <w:rtl/>
        </w:rPr>
      </w:pPr>
      <w:r>
        <w:rPr>
          <w:rFonts w:hint="cs"/>
          <w:rtl/>
        </w:rPr>
        <w:t>אבל מה קרה עם הדוחות? דנתם? הכול דיבורים.</w:t>
      </w:r>
    </w:p>
    <w:p w14:paraId="7D94F3AB" w14:textId="77777777" w:rsidR="00000000" w:rsidRDefault="00E01313">
      <w:pPr>
        <w:pStyle w:val="a0"/>
        <w:ind w:firstLine="0"/>
        <w:rPr>
          <w:rFonts w:hint="cs"/>
          <w:rtl/>
        </w:rPr>
      </w:pPr>
    </w:p>
    <w:p w14:paraId="5654E3BA" w14:textId="77777777" w:rsidR="00000000" w:rsidRDefault="00E01313">
      <w:pPr>
        <w:pStyle w:val="-"/>
        <w:rPr>
          <w:rtl/>
        </w:rPr>
      </w:pPr>
      <w:bookmarkStart w:id="547" w:name="FS000000495T28_01_2004_17_45_21C"/>
      <w:bookmarkEnd w:id="547"/>
      <w:r>
        <w:rPr>
          <w:rtl/>
        </w:rPr>
        <w:t>אמנון כהן (ש"ס):</w:t>
      </w:r>
    </w:p>
    <w:p w14:paraId="11B1331C" w14:textId="77777777" w:rsidR="00000000" w:rsidRDefault="00E01313">
      <w:pPr>
        <w:pStyle w:val="a0"/>
        <w:rPr>
          <w:rtl/>
        </w:rPr>
      </w:pPr>
    </w:p>
    <w:p w14:paraId="56027929" w14:textId="77777777" w:rsidR="00000000" w:rsidRDefault="00E01313">
      <w:pPr>
        <w:pStyle w:val="a0"/>
        <w:rPr>
          <w:rFonts w:hint="cs"/>
          <w:rtl/>
        </w:rPr>
      </w:pPr>
      <w:r>
        <w:rPr>
          <w:rFonts w:hint="cs"/>
          <w:rtl/>
        </w:rPr>
        <w:t>ראש הממשלה שלך אשם, שר האוצר אשם. אני עושה ביקורת. מי שצריך לתקן, זה שר האוצר. לכן הוא לא בא לפה ל</w:t>
      </w:r>
      <w:r>
        <w:rPr>
          <w:rFonts w:hint="cs"/>
          <w:rtl/>
        </w:rPr>
        <w:t xml:space="preserve">שמוע, כי הוא יודע שהוא לא יכול לעשות שום דבר. הוא יכול לקחת רק מהעניים. הוא יכול לקחת רק מהמסכנים, אתה מבין? אבל אלה, הוא לא יכול לפגוע בהם, הוא לא יכול לעשות שום חקיקה. לכן הוא גם לא בא לענות על השאלות שלנו. </w:t>
      </w:r>
    </w:p>
    <w:p w14:paraId="37EEF861" w14:textId="77777777" w:rsidR="00000000" w:rsidRDefault="00E01313">
      <w:pPr>
        <w:pStyle w:val="a0"/>
        <w:rPr>
          <w:rFonts w:hint="cs"/>
          <w:rtl/>
        </w:rPr>
      </w:pPr>
    </w:p>
    <w:p w14:paraId="65BB7CF3" w14:textId="77777777" w:rsidR="00000000" w:rsidRDefault="00E01313">
      <w:pPr>
        <w:pStyle w:val="a0"/>
        <w:rPr>
          <w:rFonts w:hint="cs"/>
          <w:rtl/>
        </w:rPr>
      </w:pPr>
      <w:r>
        <w:rPr>
          <w:rFonts w:hint="cs"/>
          <w:rtl/>
        </w:rPr>
        <w:t>לכן אני אומר, שבתקופה כה קשה למדינת ישראל, כא</w:t>
      </w:r>
      <w:r>
        <w:rPr>
          <w:rFonts w:hint="cs"/>
          <w:rtl/>
        </w:rPr>
        <w:t>שר המגזר הפרטי מתייעל, מפטר עובדים, מוריד שכר, במגזר הציבורי מה קורה? ב-2002 יש ניפוח משרות.</w:t>
      </w:r>
    </w:p>
    <w:p w14:paraId="64B55CB4" w14:textId="77777777" w:rsidR="00000000" w:rsidRDefault="00E01313">
      <w:pPr>
        <w:pStyle w:val="a0"/>
        <w:ind w:firstLine="0"/>
        <w:rPr>
          <w:rFonts w:hint="cs"/>
          <w:rtl/>
        </w:rPr>
      </w:pPr>
    </w:p>
    <w:p w14:paraId="1CB24AD9" w14:textId="77777777" w:rsidR="00000000" w:rsidRDefault="00E01313">
      <w:pPr>
        <w:pStyle w:val="af0"/>
        <w:rPr>
          <w:rtl/>
        </w:rPr>
      </w:pPr>
      <w:r>
        <w:rPr>
          <w:rFonts w:hint="eastAsia"/>
          <w:rtl/>
        </w:rPr>
        <w:t>אלי</w:t>
      </w:r>
      <w:r>
        <w:rPr>
          <w:rtl/>
        </w:rPr>
        <w:t xml:space="preserve"> אפללו (הליכוד):</w:t>
      </w:r>
    </w:p>
    <w:p w14:paraId="7EEE180E" w14:textId="77777777" w:rsidR="00000000" w:rsidRDefault="00E01313">
      <w:pPr>
        <w:pStyle w:val="a0"/>
        <w:rPr>
          <w:rFonts w:hint="cs"/>
          <w:rtl/>
        </w:rPr>
      </w:pPr>
    </w:p>
    <w:p w14:paraId="0F1DDE41" w14:textId="77777777" w:rsidR="00000000" w:rsidRDefault="00E01313">
      <w:pPr>
        <w:pStyle w:val="a0"/>
        <w:rPr>
          <w:rFonts w:hint="cs"/>
          <w:rtl/>
        </w:rPr>
      </w:pPr>
      <w:r>
        <w:rPr>
          <w:rFonts w:hint="cs"/>
          <w:rtl/>
        </w:rPr>
        <w:t>נגד אבטלה.</w:t>
      </w:r>
    </w:p>
    <w:p w14:paraId="07E41F2F" w14:textId="77777777" w:rsidR="00000000" w:rsidRDefault="00E01313">
      <w:pPr>
        <w:pStyle w:val="a0"/>
        <w:ind w:firstLine="0"/>
        <w:rPr>
          <w:rFonts w:hint="cs"/>
          <w:rtl/>
        </w:rPr>
      </w:pPr>
    </w:p>
    <w:p w14:paraId="558D110F" w14:textId="77777777" w:rsidR="00000000" w:rsidRDefault="00E01313">
      <w:pPr>
        <w:pStyle w:val="-"/>
        <w:rPr>
          <w:rtl/>
        </w:rPr>
      </w:pPr>
      <w:bookmarkStart w:id="548" w:name="FS000000495T28_01_2004_17_46_49C"/>
      <w:bookmarkEnd w:id="548"/>
      <w:r>
        <w:rPr>
          <w:rtl/>
        </w:rPr>
        <w:t>אמנון כהן (ש"ס):</w:t>
      </w:r>
    </w:p>
    <w:p w14:paraId="1FD45520" w14:textId="77777777" w:rsidR="00000000" w:rsidRDefault="00E01313">
      <w:pPr>
        <w:pStyle w:val="a0"/>
        <w:rPr>
          <w:rtl/>
        </w:rPr>
      </w:pPr>
    </w:p>
    <w:p w14:paraId="2FD27CF3" w14:textId="77777777" w:rsidR="00000000" w:rsidRDefault="00E01313">
      <w:pPr>
        <w:pStyle w:val="a0"/>
        <w:rPr>
          <w:rFonts w:hint="cs"/>
          <w:rtl/>
        </w:rPr>
      </w:pPr>
      <w:r>
        <w:rPr>
          <w:rFonts w:hint="cs"/>
          <w:rtl/>
        </w:rPr>
        <w:t>ניפוח המשרות במגזר הציבורי, כנראה בעיקר של חברי מרכז שנכנסים שם, 3,650 משרות -  יש ניפוח, כאשר ב-2001 היו 3,000</w:t>
      </w:r>
      <w:r>
        <w:rPr>
          <w:rFonts w:hint="cs"/>
          <w:rtl/>
        </w:rPr>
        <w:t xml:space="preserve"> משרות נוספות - - -</w:t>
      </w:r>
    </w:p>
    <w:p w14:paraId="39104554" w14:textId="77777777" w:rsidR="00000000" w:rsidRDefault="00E01313">
      <w:pPr>
        <w:pStyle w:val="a0"/>
        <w:ind w:firstLine="0"/>
        <w:rPr>
          <w:rFonts w:hint="cs"/>
          <w:rtl/>
        </w:rPr>
      </w:pPr>
    </w:p>
    <w:p w14:paraId="40407332" w14:textId="77777777" w:rsidR="00000000" w:rsidRDefault="00E01313">
      <w:pPr>
        <w:pStyle w:val="af0"/>
        <w:rPr>
          <w:rtl/>
        </w:rPr>
      </w:pPr>
      <w:r>
        <w:rPr>
          <w:rFonts w:hint="eastAsia"/>
          <w:rtl/>
        </w:rPr>
        <w:t>אלי</w:t>
      </w:r>
      <w:r>
        <w:rPr>
          <w:rtl/>
        </w:rPr>
        <w:t xml:space="preserve"> אפללו (הליכוד):</w:t>
      </w:r>
    </w:p>
    <w:p w14:paraId="03900A2D" w14:textId="77777777" w:rsidR="00000000" w:rsidRDefault="00E01313">
      <w:pPr>
        <w:pStyle w:val="a0"/>
        <w:rPr>
          <w:rFonts w:hint="cs"/>
          <w:rtl/>
        </w:rPr>
      </w:pPr>
    </w:p>
    <w:p w14:paraId="47E31EFD" w14:textId="77777777" w:rsidR="00000000" w:rsidRDefault="00E01313">
      <w:pPr>
        <w:pStyle w:val="a0"/>
        <w:rPr>
          <w:rFonts w:hint="cs"/>
          <w:rtl/>
        </w:rPr>
      </w:pPr>
      <w:r>
        <w:rPr>
          <w:rFonts w:hint="cs"/>
          <w:rtl/>
        </w:rPr>
        <w:t>אין לנו כל כך הרבה חברי מרכז במדינה.</w:t>
      </w:r>
    </w:p>
    <w:p w14:paraId="6F28A40D" w14:textId="77777777" w:rsidR="00000000" w:rsidRDefault="00E01313">
      <w:pPr>
        <w:pStyle w:val="a0"/>
        <w:ind w:firstLine="0"/>
        <w:rPr>
          <w:rFonts w:hint="cs"/>
          <w:rtl/>
        </w:rPr>
      </w:pPr>
    </w:p>
    <w:p w14:paraId="052A8641" w14:textId="77777777" w:rsidR="00000000" w:rsidRDefault="00E01313">
      <w:pPr>
        <w:pStyle w:val="af0"/>
        <w:rPr>
          <w:rtl/>
        </w:rPr>
      </w:pPr>
      <w:r>
        <w:rPr>
          <w:rFonts w:hint="eastAsia"/>
          <w:rtl/>
        </w:rPr>
        <w:t>דני</w:t>
      </w:r>
      <w:r>
        <w:rPr>
          <w:rtl/>
        </w:rPr>
        <w:t xml:space="preserve"> יתום (העבודה-מימד):</w:t>
      </w:r>
    </w:p>
    <w:p w14:paraId="4B6D2515" w14:textId="77777777" w:rsidR="00000000" w:rsidRDefault="00E01313">
      <w:pPr>
        <w:pStyle w:val="a0"/>
        <w:rPr>
          <w:rFonts w:hint="cs"/>
          <w:rtl/>
        </w:rPr>
      </w:pPr>
    </w:p>
    <w:p w14:paraId="35347CAF" w14:textId="77777777" w:rsidR="00000000" w:rsidRDefault="00E01313">
      <w:pPr>
        <w:pStyle w:val="a0"/>
        <w:rPr>
          <w:rFonts w:hint="cs"/>
          <w:rtl/>
        </w:rPr>
      </w:pPr>
      <w:r>
        <w:rPr>
          <w:rFonts w:hint="cs"/>
          <w:rtl/>
        </w:rPr>
        <w:t>- - -</w:t>
      </w:r>
    </w:p>
    <w:p w14:paraId="39A00830" w14:textId="77777777" w:rsidR="00000000" w:rsidRDefault="00E01313">
      <w:pPr>
        <w:pStyle w:val="a0"/>
        <w:ind w:firstLine="0"/>
        <w:rPr>
          <w:rFonts w:hint="cs"/>
          <w:rtl/>
        </w:rPr>
      </w:pPr>
    </w:p>
    <w:p w14:paraId="4B66DF45" w14:textId="77777777" w:rsidR="00000000" w:rsidRDefault="00E01313">
      <w:pPr>
        <w:pStyle w:val="-"/>
        <w:rPr>
          <w:rtl/>
        </w:rPr>
      </w:pPr>
      <w:bookmarkStart w:id="549" w:name="FS000000495T28_01_2004_17_47_50C"/>
      <w:bookmarkEnd w:id="549"/>
      <w:r>
        <w:rPr>
          <w:rtl/>
        </w:rPr>
        <w:t>אמנון כהן (ש"ס):</w:t>
      </w:r>
    </w:p>
    <w:p w14:paraId="44903EFF" w14:textId="77777777" w:rsidR="00000000" w:rsidRDefault="00E01313">
      <w:pPr>
        <w:pStyle w:val="a0"/>
        <w:rPr>
          <w:rtl/>
        </w:rPr>
      </w:pPr>
    </w:p>
    <w:p w14:paraId="6CCD89CF" w14:textId="77777777" w:rsidR="00000000" w:rsidRDefault="00E01313">
      <w:pPr>
        <w:pStyle w:val="a0"/>
        <w:rPr>
          <w:rFonts w:hint="cs"/>
          <w:rtl/>
        </w:rPr>
      </w:pPr>
      <w:r>
        <w:rPr>
          <w:rFonts w:hint="cs"/>
          <w:rtl/>
        </w:rPr>
        <w:t>יש חברי מרכז של המפד"ל, של שינוי - - -</w:t>
      </w:r>
    </w:p>
    <w:p w14:paraId="242CCDDA" w14:textId="77777777" w:rsidR="00000000" w:rsidRDefault="00E01313">
      <w:pPr>
        <w:pStyle w:val="a0"/>
        <w:ind w:firstLine="0"/>
        <w:rPr>
          <w:rFonts w:hint="cs"/>
          <w:rtl/>
        </w:rPr>
      </w:pPr>
    </w:p>
    <w:p w14:paraId="65E1DD37" w14:textId="77777777" w:rsidR="00000000" w:rsidRDefault="00E01313">
      <w:pPr>
        <w:pStyle w:val="af1"/>
        <w:rPr>
          <w:rtl/>
        </w:rPr>
      </w:pPr>
      <w:r>
        <w:rPr>
          <w:rtl/>
        </w:rPr>
        <w:t>היו"ר אתי לבני:</w:t>
      </w:r>
    </w:p>
    <w:p w14:paraId="24F06997" w14:textId="77777777" w:rsidR="00000000" w:rsidRDefault="00E01313">
      <w:pPr>
        <w:pStyle w:val="a0"/>
        <w:rPr>
          <w:rtl/>
        </w:rPr>
      </w:pPr>
    </w:p>
    <w:p w14:paraId="360F7AD5" w14:textId="77777777" w:rsidR="00000000" w:rsidRDefault="00E01313">
      <w:pPr>
        <w:pStyle w:val="a0"/>
        <w:rPr>
          <w:rFonts w:hint="cs"/>
          <w:rtl/>
        </w:rPr>
      </w:pPr>
      <w:r>
        <w:rPr>
          <w:rFonts w:hint="cs"/>
          <w:rtl/>
        </w:rPr>
        <w:t>אין חברי מרכז שינוי. הודעה אישית: אין חברי מרכז שינוי.</w:t>
      </w:r>
    </w:p>
    <w:p w14:paraId="0AE800F8" w14:textId="77777777" w:rsidR="00000000" w:rsidRDefault="00E01313">
      <w:pPr>
        <w:pStyle w:val="a0"/>
        <w:ind w:firstLine="0"/>
        <w:rPr>
          <w:rFonts w:hint="cs"/>
          <w:rtl/>
        </w:rPr>
      </w:pPr>
    </w:p>
    <w:p w14:paraId="0179D76E" w14:textId="77777777" w:rsidR="00000000" w:rsidRDefault="00E01313">
      <w:pPr>
        <w:pStyle w:val="-"/>
        <w:rPr>
          <w:rtl/>
        </w:rPr>
      </w:pPr>
      <w:bookmarkStart w:id="550" w:name="FS000000495T28_01_2004_17_48_17C"/>
      <w:bookmarkEnd w:id="550"/>
      <w:r>
        <w:rPr>
          <w:rtl/>
        </w:rPr>
        <w:t>אמנון כהן (ש"</w:t>
      </w:r>
      <w:r>
        <w:rPr>
          <w:rtl/>
        </w:rPr>
        <w:t>ס):</w:t>
      </w:r>
    </w:p>
    <w:p w14:paraId="3A4A4651" w14:textId="77777777" w:rsidR="00000000" w:rsidRDefault="00E01313">
      <w:pPr>
        <w:pStyle w:val="a0"/>
        <w:rPr>
          <w:rtl/>
        </w:rPr>
      </w:pPr>
    </w:p>
    <w:p w14:paraId="4E786379" w14:textId="77777777" w:rsidR="00000000" w:rsidRDefault="00E01313">
      <w:pPr>
        <w:pStyle w:val="a0"/>
        <w:rPr>
          <w:rFonts w:hint="cs"/>
          <w:rtl/>
        </w:rPr>
      </w:pPr>
      <w:r>
        <w:rPr>
          <w:rFonts w:hint="cs"/>
          <w:rtl/>
        </w:rPr>
        <w:t xml:space="preserve">על חשבון מי זה? </w:t>
      </w:r>
    </w:p>
    <w:p w14:paraId="7B8CFA49" w14:textId="77777777" w:rsidR="00000000" w:rsidRDefault="00E01313">
      <w:pPr>
        <w:pStyle w:val="a0"/>
        <w:ind w:firstLine="0"/>
        <w:rPr>
          <w:rFonts w:hint="cs"/>
          <w:rtl/>
        </w:rPr>
      </w:pPr>
    </w:p>
    <w:p w14:paraId="6A6AC0D9" w14:textId="77777777" w:rsidR="00000000" w:rsidRDefault="00E01313">
      <w:pPr>
        <w:pStyle w:val="af0"/>
        <w:rPr>
          <w:rtl/>
        </w:rPr>
      </w:pPr>
      <w:r>
        <w:rPr>
          <w:rFonts w:hint="eastAsia"/>
          <w:rtl/>
        </w:rPr>
        <w:t>אלי</w:t>
      </w:r>
      <w:r>
        <w:rPr>
          <w:rtl/>
        </w:rPr>
        <w:t xml:space="preserve"> אפללו (הליכוד):</w:t>
      </w:r>
    </w:p>
    <w:p w14:paraId="1C752844" w14:textId="77777777" w:rsidR="00000000" w:rsidRDefault="00E01313">
      <w:pPr>
        <w:pStyle w:val="a0"/>
        <w:rPr>
          <w:rFonts w:hint="cs"/>
          <w:rtl/>
        </w:rPr>
      </w:pPr>
    </w:p>
    <w:p w14:paraId="55966D9A" w14:textId="77777777" w:rsidR="00000000" w:rsidRDefault="00E01313">
      <w:pPr>
        <w:pStyle w:val="a0"/>
        <w:rPr>
          <w:rFonts w:hint="cs"/>
          <w:rtl/>
        </w:rPr>
      </w:pPr>
      <w:r>
        <w:rPr>
          <w:rFonts w:hint="cs"/>
          <w:rtl/>
        </w:rPr>
        <w:t>- - - ש"ס.</w:t>
      </w:r>
    </w:p>
    <w:p w14:paraId="06F78FEE" w14:textId="77777777" w:rsidR="00000000" w:rsidRDefault="00E01313">
      <w:pPr>
        <w:pStyle w:val="a0"/>
        <w:ind w:firstLine="0"/>
        <w:rPr>
          <w:rFonts w:hint="cs"/>
          <w:rtl/>
        </w:rPr>
      </w:pPr>
    </w:p>
    <w:p w14:paraId="62594EE9" w14:textId="77777777" w:rsidR="00000000" w:rsidRDefault="00E01313">
      <w:pPr>
        <w:pStyle w:val="-"/>
        <w:rPr>
          <w:rtl/>
        </w:rPr>
      </w:pPr>
      <w:bookmarkStart w:id="551" w:name="FS000000495T28_01_2004_17_48_40C"/>
      <w:bookmarkEnd w:id="551"/>
      <w:r>
        <w:rPr>
          <w:rtl/>
        </w:rPr>
        <w:t>אמנון כהן (ש"ס):</w:t>
      </w:r>
    </w:p>
    <w:p w14:paraId="17353C5B" w14:textId="77777777" w:rsidR="00000000" w:rsidRDefault="00E01313">
      <w:pPr>
        <w:pStyle w:val="a0"/>
        <w:rPr>
          <w:rtl/>
        </w:rPr>
      </w:pPr>
    </w:p>
    <w:p w14:paraId="70591E43" w14:textId="77777777" w:rsidR="00000000" w:rsidRDefault="00E01313">
      <w:pPr>
        <w:pStyle w:val="a0"/>
        <w:rPr>
          <w:rFonts w:hint="cs"/>
          <w:rtl/>
        </w:rPr>
      </w:pPr>
      <w:r>
        <w:rPr>
          <w:rFonts w:hint="cs"/>
          <w:rtl/>
        </w:rPr>
        <w:t>אין לנו חברי מרכז. אנחנו גם לא בשלטון היום. אבל על חשבון מי זה, אתה יודע? על חשבון משלם המסים.</w:t>
      </w:r>
    </w:p>
    <w:p w14:paraId="25EADAD1" w14:textId="77777777" w:rsidR="00000000" w:rsidRDefault="00E01313">
      <w:pPr>
        <w:pStyle w:val="a0"/>
        <w:ind w:firstLine="0"/>
        <w:rPr>
          <w:rFonts w:hint="cs"/>
          <w:rtl/>
        </w:rPr>
      </w:pPr>
    </w:p>
    <w:p w14:paraId="3DD93BBF" w14:textId="77777777" w:rsidR="00000000" w:rsidRDefault="00E01313">
      <w:pPr>
        <w:pStyle w:val="af0"/>
        <w:rPr>
          <w:rtl/>
        </w:rPr>
      </w:pPr>
      <w:r>
        <w:rPr>
          <w:rFonts w:hint="eastAsia"/>
          <w:rtl/>
        </w:rPr>
        <w:t>אלי</w:t>
      </w:r>
      <w:r>
        <w:rPr>
          <w:rtl/>
        </w:rPr>
        <w:t xml:space="preserve"> אפללו (הליכוד):</w:t>
      </w:r>
    </w:p>
    <w:p w14:paraId="51D5F497" w14:textId="77777777" w:rsidR="00000000" w:rsidRDefault="00E01313">
      <w:pPr>
        <w:pStyle w:val="a0"/>
        <w:rPr>
          <w:rFonts w:hint="cs"/>
          <w:rtl/>
        </w:rPr>
      </w:pPr>
    </w:p>
    <w:p w14:paraId="18151568" w14:textId="77777777" w:rsidR="00000000" w:rsidRDefault="00E01313">
      <w:pPr>
        <w:pStyle w:val="a0"/>
        <w:rPr>
          <w:rFonts w:hint="cs"/>
          <w:rtl/>
        </w:rPr>
      </w:pPr>
      <w:r>
        <w:rPr>
          <w:rFonts w:hint="cs"/>
          <w:rtl/>
        </w:rPr>
        <w:t>הצגה גדולה.</w:t>
      </w:r>
    </w:p>
    <w:p w14:paraId="7BE2F45E" w14:textId="77777777" w:rsidR="00000000" w:rsidRDefault="00E01313">
      <w:pPr>
        <w:pStyle w:val="-"/>
        <w:rPr>
          <w:rtl/>
        </w:rPr>
      </w:pPr>
      <w:bookmarkStart w:id="552" w:name="FS000000495T28_01_2004_17_49_08C"/>
      <w:bookmarkEnd w:id="552"/>
    </w:p>
    <w:p w14:paraId="4CC5C630" w14:textId="77777777" w:rsidR="00000000" w:rsidRDefault="00E01313">
      <w:pPr>
        <w:pStyle w:val="-"/>
        <w:rPr>
          <w:rtl/>
        </w:rPr>
      </w:pPr>
      <w:r>
        <w:rPr>
          <w:rtl/>
        </w:rPr>
        <w:t>אמנון כהן (ש"ס):</w:t>
      </w:r>
    </w:p>
    <w:p w14:paraId="5A510C02" w14:textId="77777777" w:rsidR="00000000" w:rsidRDefault="00E01313">
      <w:pPr>
        <w:pStyle w:val="a0"/>
        <w:rPr>
          <w:rtl/>
        </w:rPr>
      </w:pPr>
    </w:p>
    <w:p w14:paraId="72468A21" w14:textId="77777777" w:rsidR="00000000" w:rsidRDefault="00E01313">
      <w:pPr>
        <w:pStyle w:val="a0"/>
        <w:rPr>
          <w:rFonts w:hint="cs"/>
          <w:rtl/>
        </w:rPr>
      </w:pPr>
      <w:r>
        <w:rPr>
          <w:rFonts w:hint="cs"/>
          <w:rtl/>
        </w:rPr>
        <w:t xml:space="preserve">כאשר יש אבטלה של 14% במשק באזורים </w:t>
      </w:r>
      <w:r>
        <w:rPr>
          <w:rFonts w:hint="cs"/>
          <w:rtl/>
        </w:rPr>
        <w:t xml:space="preserve">מסוימים בארץ, ניפוח המשרות במגזר הציבורי עולה ועולה. </w:t>
      </w:r>
    </w:p>
    <w:p w14:paraId="172E194A" w14:textId="77777777" w:rsidR="00000000" w:rsidRDefault="00E01313">
      <w:pPr>
        <w:pStyle w:val="a0"/>
        <w:rPr>
          <w:rFonts w:hint="cs"/>
          <w:rtl/>
        </w:rPr>
      </w:pPr>
    </w:p>
    <w:p w14:paraId="5E8CE4C0" w14:textId="77777777" w:rsidR="00000000" w:rsidRDefault="00E01313">
      <w:pPr>
        <w:pStyle w:val="a0"/>
        <w:rPr>
          <w:rFonts w:hint="cs"/>
          <w:rtl/>
        </w:rPr>
      </w:pPr>
      <w:r>
        <w:rPr>
          <w:rFonts w:hint="cs"/>
          <w:rtl/>
        </w:rPr>
        <w:t>אדוני, שר האוצר דיבר על כך שהוא רוצה לטפל במונופולים, שהוא רוצה לטפל בהפרטת חברות ממשלתיות. הוא רוצה לעשות הפרטות. שום דבר הוא לא מסוגל לעשות. דבר אחד שהוא עשה עם האחים עופר, נתן להם את זה במחיר - - -</w:t>
      </w:r>
    </w:p>
    <w:p w14:paraId="5E3094C8" w14:textId="77777777" w:rsidR="00000000" w:rsidRDefault="00E01313">
      <w:pPr>
        <w:pStyle w:val="a0"/>
        <w:ind w:firstLine="0"/>
        <w:rPr>
          <w:rFonts w:hint="cs"/>
          <w:rtl/>
        </w:rPr>
      </w:pPr>
    </w:p>
    <w:p w14:paraId="08C8A03D" w14:textId="77777777" w:rsidR="00000000" w:rsidRDefault="00E01313">
      <w:pPr>
        <w:pStyle w:val="af1"/>
        <w:rPr>
          <w:rtl/>
        </w:rPr>
      </w:pPr>
      <w:r>
        <w:rPr>
          <w:rtl/>
        </w:rPr>
        <w:t>היו"ר אתי לבני:</w:t>
      </w:r>
    </w:p>
    <w:p w14:paraId="13B80700" w14:textId="77777777" w:rsidR="00000000" w:rsidRDefault="00E01313">
      <w:pPr>
        <w:pStyle w:val="a0"/>
        <w:rPr>
          <w:rtl/>
        </w:rPr>
      </w:pPr>
    </w:p>
    <w:p w14:paraId="15F13F61" w14:textId="77777777" w:rsidR="00000000" w:rsidRDefault="00E01313">
      <w:pPr>
        <w:pStyle w:val="a0"/>
        <w:rPr>
          <w:rFonts w:hint="cs"/>
          <w:rtl/>
        </w:rPr>
      </w:pPr>
      <w:r>
        <w:rPr>
          <w:rFonts w:hint="cs"/>
          <w:rtl/>
        </w:rPr>
        <w:t>מציאה.</w:t>
      </w:r>
    </w:p>
    <w:p w14:paraId="63191E70" w14:textId="77777777" w:rsidR="00000000" w:rsidRDefault="00E01313">
      <w:pPr>
        <w:pStyle w:val="a0"/>
        <w:ind w:firstLine="0"/>
        <w:rPr>
          <w:rFonts w:hint="cs"/>
          <w:rtl/>
        </w:rPr>
      </w:pPr>
    </w:p>
    <w:p w14:paraId="55B1A35A" w14:textId="77777777" w:rsidR="00000000" w:rsidRDefault="00E01313">
      <w:pPr>
        <w:pStyle w:val="-"/>
        <w:rPr>
          <w:rtl/>
        </w:rPr>
      </w:pPr>
      <w:bookmarkStart w:id="553" w:name="FS000000495T28_01_2004_17_50_31C"/>
      <w:bookmarkEnd w:id="553"/>
      <w:r>
        <w:rPr>
          <w:rtl/>
        </w:rPr>
        <w:t>אמנון כהן (ש"ס):</w:t>
      </w:r>
    </w:p>
    <w:p w14:paraId="1AD4866B" w14:textId="77777777" w:rsidR="00000000" w:rsidRDefault="00E01313">
      <w:pPr>
        <w:pStyle w:val="a0"/>
        <w:rPr>
          <w:rtl/>
        </w:rPr>
      </w:pPr>
    </w:p>
    <w:p w14:paraId="66357EBA" w14:textId="77777777" w:rsidR="00000000" w:rsidRDefault="00E01313">
      <w:pPr>
        <w:pStyle w:val="a0"/>
        <w:rPr>
          <w:rFonts w:hint="cs"/>
          <w:rtl/>
        </w:rPr>
      </w:pPr>
      <w:r>
        <w:rPr>
          <w:rFonts w:hint="cs"/>
          <w:rtl/>
        </w:rPr>
        <w:t>הייתי אומר שאין מחיר. זה רצפה, איך שאומרים אצלנו. גם את זה הוא לא יודע לעשות. אבל מה? לפגוע בחלשים? עכשיו יש לו לקצץ עוד 2 מיליארדים, ואנחנו נראה מאיפה הוא יקצץ. לא מהמונופולים, לא מחברות ממשלתיות, לא משום דבר אח</w:t>
      </w:r>
      <w:r>
        <w:rPr>
          <w:rFonts w:hint="cs"/>
          <w:rtl/>
        </w:rPr>
        <w:t xml:space="preserve">ר, לא בשכר בכירים במשק. אנחנו נחכה עוד חודש וזה יבוא לוועדת הכספים של הכנסת. </w:t>
      </w:r>
    </w:p>
    <w:p w14:paraId="2D4B86D4" w14:textId="77777777" w:rsidR="00000000" w:rsidRDefault="00E01313">
      <w:pPr>
        <w:pStyle w:val="a0"/>
        <w:rPr>
          <w:rFonts w:hint="cs"/>
          <w:rtl/>
        </w:rPr>
      </w:pPr>
    </w:p>
    <w:p w14:paraId="45804403" w14:textId="77777777" w:rsidR="00000000" w:rsidRDefault="00E01313">
      <w:pPr>
        <w:pStyle w:val="a0"/>
        <w:rPr>
          <w:rFonts w:hint="cs"/>
          <w:rtl/>
        </w:rPr>
      </w:pPr>
      <w:r>
        <w:rPr>
          <w:rFonts w:hint="cs"/>
          <w:rtl/>
        </w:rPr>
        <w:t>יש לנו בעיה ב-75 רשויות מקומיות שלא שילמו שכר. הרבה מאוד כסף צריך לשלם שם. ציינו כאן חברי, שהמשכורות של העובדים הבכירים שם בשמים. לכן, גם פה יש בעיה אמיתית. מצד אחד, צריך לשלם ל</w:t>
      </w:r>
      <w:r>
        <w:rPr>
          <w:rFonts w:hint="cs"/>
          <w:rtl/>
        </w:rPr>
        <w:t xml:space="preserve">פשוטי העם שמרוויחים 3,000, 4,000 שקל, ואין להם הסכום לתשלום. מצד שני, צריך לתקן אצל אלה שמרוויחים שכר שערורייתי. </w:t>
      </w:r>
    </w:p>
    <w:p w14:paraId="64BE0E7D" w14:textId="77777777" w:rsidR="00000000" w:rsidRDefault="00E01313">
      <w:pPr>
        <w:pStyle w:val="a0"/>
        <w:ind w:firstLine="0"/>
        <w:rPr>
          <w:rFonts w:hint="cs"/>
          <w:rtl/>
        </w:rPr>
      </w:pPr>
    </w:p>
    <w:p w14:paraId="6A3EC4B9" w14:textId="77777777" w:rsidR="00000000" w:rsidRDefault="00E01313">
      <w:pPr>
        <w:pStyle w:val="af1"/>
        <w:rPr>
          <w:rtl/>
        </w:rPr>
      </w:pPr>
      <w:r>
        <w:rPr>
          <w:rtl/>
        </w:rPr>
        <w:t>היו"ר אתי לבני:</w:t>
      </w:r>
    </w:p>
    <w:p w14:paraId="050DDBF4" w14:textId="77777777" w:rsidR="00000000" w:rsidRDefault="00E01313">
      <w:pPr>
        <w:pStyle w:val="a0"/>
        <w:rPr>
          <w:rtl/>
        </w:rPr>
      </w:pPr>
    </w:p>
    <w:p w14:paraId="7FBBE4F2" w14:textId="77777777" w:rsidR="00000000" w:rsidRDefault="00E01313">
      <w:pPr>
        <w:pStyle w:val="a0"/>
        <w:rPr>
          <w:rFonts w:hint="cs"/>
          <w:rtl/>
        </w:rPr>
      </w:pPr>
      <w:r>
        <w:rPr>
          <w:rFonts w:hint="cs"/>
          <w:rtl/>
        </w:rPr>
        <w:t>חבר הכנסת כהן, נא לסיים.</w:t>
      </w:r>
    </w:p>
    <w:p w14:paraId="664B18CA" w14:textId="77777777" w:rsidR="00000000" w:rsidRDefault="00E01313">
      <w:pPr>
        <w:pStyle w:val="a0"/>
        <w:ind w:firstLine="0"/>
        <w:rPr>
          <w:rFonts w:hint="cs"/>
          <w:rtl/>
        </w:rPr>
      </w:pPr>
    </w:p>
    <w:p w14:paraId="6A02E767" w14:textId="77777777" w:rsidR="00000000" w:rsidRDefault="00E01313">
      <w:pPr>
        <w:pStyle w:val="-"/>
        <w:rPr>
          <w:rtl/>
        </w:rPr>
      </w:pPr>
      <w:bookmarkStart w:id="554" w:name="FS000000495T28_01_2004_18_09_35C"/>
      <w:bookmarkEnd w:id="554"/>
      <w:r>
        <w:rPr>
          <w:rtl/>
        </w:rPr>
        <w:t>אמנון כהן (ש"ס):</w:t>
      </w:r>
    </w:p>
    <w:p w14:paraId="0C745B73" w14:textId="77777777" w:rsidR="00000000" w:rsidRDefault="00E01313">
      <w:pPr>
        <w:pStyle w:val="a0"/>
        <w:rPr>
          <w:rtl/>
        </w:rPr>
      </w:pPr>
    </w:p>
    <w:p w14:paraId="66E4F602" w14:textId="77777777" w:rsidR="00000000" w:rsidRDefault="00E01313">
      <w:pPr>
        <w:pStyle w:val="a0"/>
        <w:rPr>
          <w:rFonts w:hint="cs"/>
          <w:rtl/>
        </w:rPr>
      </w:pPr>
      <w:r>
        <w:rPr>
          <w:rFonts w:hint="cs"/>
          <w:rtl/>
        </w:rPr>
        <w:t>מה, כבר סיימתי? לפחות תיתני לי אותו זמן שנתת לחבר הכנסת בר-און. אני מאוד אשמח.</w:t>
      </w:r>
    </w:p>
    <w:p w14:paraId="78BEA382" w14:textId="77777777" w:rsidR="00000000" w:rsidRDefault="00E01313">
      <w:pPr>
        <w:pStyle w:val="a0"/>
        <w:ind w:firstLine="0"/>
        <w:rPr>
          <w:rFonts w:hint="cs"/>
          <w:rtl/>
        </w:rPr>
      </w:pPr>
    </w:p>
    <w:p w14:paraId="4493AAF0" w14:textId="77777777" w:rsidR="00000000" w:rsidRDefault="00E01313">
      <w:pPr>
        <w:pStyle w:val="af1"/>
        <w:rPr>
          <w:rtl/>
        </w:rPr>
      </w:pPr>
      <w:r>
        <w:rPr>
          <w:rtl/>
        </w:rPr>
        <w:t>היו"ר אתי לבני:</w:t>
      </w:r>
    </w:p>
    <w:p w14:paraId="701184A3" w14:textId="77777777" w:rsidR="00000000" w:rsidRDefault="00E01313">
      <w:pPr>
        <w:pStyle w:val="a0"/>
        <w:rPr>
          <w:rtl/>
        </w:rPr>
      </w:pPr>
    </w:p>
    <w:p w14:paraId="6B1A5E0B" w14:textId="77777777" w:rsidR="00000000" w:rsidRDefault="00E01313">
      <w:pPr>
        <w:pStyle w:val="a0"/>
        <w:rPr>
          <w:rFonts w:hint="cs"/>
          <w:rtl/>
        </w:rPr>
      </w:pPr>
      <w:r>
        <w:rPr>
          <w:rFonts w:hint="cs"/>
          <w:rtl/>
        </w:rPr>
        <w:t>חשבתי שאתה מכרת לו קצת מהזמן שלך.</w:t>
      </w:r>
    </w:p>
    <w:p w14:paraId="6D96BD83" w14:textId="77777777" w:rsidR="00000000" w:rsidRDefault="00E01313">
      <w:pPr>
        <w:pStyle w:val="a0"/>
        <w:ind w:firstLine="0"/>
        <w:rPr>
          <w:rFonts w:hint="cs"/>
          <w:rtl/>
        </w:rPr>
      </w:pPr>
    </w:p>
    <w:p w14:paraId="4AF12B9F" w14:textId="77777777" w:rsidR="00000000" w:rsidRDefault="00E01313">
      <w:pPr>
        <w:pStyle w:val="-"/>
        <w:rPr>
          <w:rtl/>
        </w:rPr>
      </w:pPr>
      <w:bookmarkStart w:id="555" w:name="FS000000495T28_01_2004_18_10_12C"/>
      <w:bookmarkEnd w:id="555"/>
      <w:r>
        <w:rPr>
          <w:rtl/>
        </w:rPr>
        <w:t>אמנון כהן (ש"ס):</w:t>
      </w:r>
    </w:p>
    <w:p w14:paraId="2123554B" w14:textId="77777777" w:rsidR="00000000" w:rsidRDefault="00E01313">
      <w:pPr>
        <w:pStyle w:val="a0"/>
        <w:rPr>
          <w:rtl/>
        </w:rPr>
      </w:pPr>
    </w:p>
    <w:p w14:paraId="638BF29D" w14:textId="77777777" w:rsidR="00000000" w:rsidRDefault="00E01313">
      <w:pPr>
        <w:pStyle w:val="a0"/>
        <w:rPr>
          <w:rFonts w:hint="cs"/>
          <w:rtl/>
        </w:rPr>
      </w:pPr>
      <w:r>
        <w:rPr>
          <w:rFonts w:hint="cs"/>
          <w:rtl/>
        </w:rPr>
        <w:t>אני חושב שבדוח הבא נצטרך להתמודד בעוד הלנות שכר במשק. כל אלה ששבתו, או כל אלה שהרשויות המקומיות כרגע לא יכולות לשלם להם שכר - יעברו שלושה, ארבעה, חמישה חודשים, ואז יהיה דוח, ואני רוצה לר</w:t>
      </w:r>
      <w:r>
        <w:rPr>
          <w:rFonts w:hint="cs"/>
          <w:rtl/>
        </w:rPr>
        <w:t>אות את זה בדוח של הלנת שכר.</w:t>
      </w:r>
    </w:p>
    <w:p w14:paraId="0AE75F1C" w14:textId="77777777" w:rsidR="00000000" w:rsidRDefault="00E01313">
      <w:pPr>
        <w:pStyle w:val="a0"/>
        <w:rPr>
          <w:rFonts w:hint="cs"/>
          <w:rtl/>
        </w:rPr>
      </w:pPr>
    </w:p>
    <w:p w14:paraId="69386220" w14:textId="77777777" w:rsidR="00000000" w:rsidRDefault="00E01313">
      <w:pPr>
        <w:pStyle w:val="a0"/>
        <w:rPr>
          <w:rFonts w:hint="cs"/>
          <w:rtl/>
        </w:rPr>
      </w:pPr>
      <w:r>
        <w:rPr>
          <w:rFonts w:hint="cs"/>
          <w:rtl/>
        </w:rPr>
        <w:t>אני חושב שצריך לקבל החלטה אמיצה ולקבוע רף מקסימלי לשכר במגזר הציבורי. אם בשנה הבאה נחזור באופן מגוחך על הריטואל של שערוריית השכר בלי שיבוצעו בעניין שינויים מהותיים, הרי שהממשלה הזאת נכשלה בתפקידה.</w:t>
      </w:r>
    </w:p>
    <w:p w14:paraId="3319653B" w14:textId="77777777" w:rsidR="00000000" w:rsidRDefault="00E01313">
      <w:pPr>
        <w:pStyle w:val="a0"/>
        <w:ind w:firstLine="0"/>
        <w:rPr>
          <w:rFonts w:hint="cs"/>
          <w:rtl/>
        </w:rPr>
      </w:pPr>
    </w:p>
    <w:p w14:paraId="704D48B8" w14:textId="77777777" w:rsidR="00000000" w:rsidRDefault="00E01313">
      <w:pPr>
        <w:pStyle w:val="af1"/>
        <w:rPr>
          <w:rtl/>
        </w:rPr>
      </w:pPr>
      <w:r>
        <w:rPr>
          <w:rtl/>
        </w:rPr>
        <w:t>היו"ר אתי לבני:</w:t>
      </w:r>
    </w:p>
    <w:p w14:paraId="5FEBB533" w14:textId="77777777" w:rsidR="00000000" w:rsidRDefault="00E01313">
      <w:pPr>
        <w:pStyle w:val="a0"/>
        <w:rPr>
          <w:rtl/>
        </w:rPr>
      </w:pPr>
    </w:p>
    <w:p w14:paraId="70935731" w14:textId="77777777" w:rsidR="00000000" w:rsidRDefault="00E01313">
      <w:pPr>
        <w:pStyle w:val="a0"/>
        <w:rPr>
          <w:rFonts w:hint="cs"/>
          <w:rtl/>
        </w:rPr>
      </w:pPr>
      <w:r>
        <w:rPr>
          <w:rFonts w:hint="cs"/>
          <w:rtl/>
        </w:rPr>
        <w:t>תודה רבה. חב</w:t>
      </w:r>
      <w:r>
        <w:rPr>
          <w:rFonts w:hint="cs"/>
          <w:rtl/>
        </w:rPr>
        <w:t>ר הכנסת מוחמד ברכה, בבקשה.</w:t>
      </w:r>
    </w:p>
    <w:p w14:paraId="5F84E1B1" w14:textId="77777777" w:rsidR="00000000" w:rsidRDefault="00E01313">
      <w:pPr>
        <w:pStyle w:val="a0"/>
        <w:ind w:firstLine="0"/>
        <w:rPr>
          <w:rFonts w:hint="cs"/>
          <w:rtl/>
        </w:rPr>
      </w:pPr>
    </w:p>
    <w:p w14:paraId="07D33CEA" w14:textId="77777777" w:rsidR="00000000" w:rsidRDefault="00E01313">
      <w:pPr>
        <w:pStyle w:val="a"/>
        <w:rPr>
          <w:rtl/>
        </w:rPr>
      </w:pPr>
      <w:bookmarkStart w:id="556" w:name="FS000000540T28_01_2004_18_11_40"/>
      <w:bookmarkStart w:id="557" w:name="_Toc78873134"/>
      <w:bookmarkEnd w:id="556"/>
      <w:r>
        <w:rPr>
          <w:rFonts w:hint="eastAsia"/>
          <w:rtl/>
        </w:rPr>
        <w:t>מוחמד</w:t>
      </w:r>
      <w:r>
        <w:rPr>
          <w:rtl/>
        </w:rPr>
        <w:t xml:space="preserve"> ברכה (חד"ש-תע"ל):</w:t>
      </w:r>
      <w:bookmarkEnd w:id="557"/>
    </w:p>
    <w:p w14:paraId="4DD488EA" w14:textId="77777777" w:rsidR="00000000" w:rsidRDefault="00E01313">
      <w:pPr>
        <w:pStyle w:val="a0"/>
        <w:rPr>
          <w:rFonts w:hint="cs"/>
          <w:rtl/>
        </w:rPr>
      </w:pPr>
    </w:p>
    <w:p w14:paraId="6D9563C7" w14:textId="77777777" w:rsidR="00000000" w:rsidRDefault="00E01313">
      <w:pPr>
        <w:pStyle w:val="a0"/>
        <w:rPr>
          <w:rFonts w:hint="cs"/>
          <w:rtl/>
        </w:rPr>
      </w:pPr>
      <w:r>
        <w:rPr>
          <w:rFonts w:hint="cs"/>
          <w:rtl/>
        </w:rPr>
        <w:t>גברתי היושבת-ראש, כנסת נכבדה, על פניו דוח שכר הבכירים בשירות הציבורי הוא מוסד נחוץ וראוי. יש מקום לבקרה, לפיקוח ולשקיפות בכל הנוגע לכספי ציבור שמקורם משלם המסים. שכר השחקים בשירות הציבורי הוא תופעה שיש ל</w:t>
      </w:r>
      <w:r>
        <w:rPr>
          <w:rFonts w:hint="cs"/>
          <w:rtl/>
        </w:rPr>
        <w:t>היאבק בה. אבל אצל שר האוצר ואנשיו הכול רתום ומגויס לצורכי תעמולה. שום דבר איננו כפי שהוא נראה. לא התזמון של פרסום הדוח, לא מחזורה האין-סופי של המוטיבציה. חזרה לפרסומות. לדעתי, הכול נגוע בהתחסדות ובצביעות.</w:t>
      </w:r>
    </w:p>
    <w:p w14:paraId="1721C347" w14:textId="77777777" w:rsidR="00000000" w:rsidRDefault="00E01313">
      <w:pPr>
        <w:pStyle w:val="a0"/>
        <w:rPr>
          <w:rFonts w:hint="cs"/>
          <w:rtl/>
        </w:rPr>
      </w:pPr>
    </w:p>
    <w:p w14:paraId="054D498C" w14:textId="77777777" w:rsidR="00000000" w:rsidRDefault="00E01313">
      <w:pPr>
        <w:pStyle w:val="a0"/>
        <w:rPr>
          <w:rFonts w:hint="cs"/>
          <w:rtl/>
        </w:rPr>
      </w:pPr>
      <w:r>
        <w:rPr>
          <w:rFonts w:hint="cs"/>
          <w:rtl/>
        </w:rPr>
        <w:t>הרי מה קורה? הממונה על השכר באוצר, שמנפנף בדוח, הו</w:t>
      </w:r>
      <w:r>
        <w:rPr>
          <w:rFonts w:hint="cs"/>
          <w:rtl/>
        </w:rPr>
        <w:t>א גם האיש שמאשר את ההשתוללות ולא מפסיק אותה, אבל גם לא מפסיק לקונן עליה. השכר המופקע בשירות הציבורי ניתן מתוקף הסכמים שהאוצר נתן להם את אישורו. אז מה בכל זאת פשר דמעות התנין של צמרת האוצר ולמה הדוח פורסם עתה? משום שהאוצר מבקש לקעקע את מאבקם של עובדי הרשויו</w:t>
      </w:r>
      <w:r>
        <w:rPr>
          <w:rFonts w:hint="cs"/>
          <w:rtl/>
        </w:rPr>
        <w:t xml:space="preserve">ת. זאת אומרת, לציין אותם - יש שכר מופקע של מי ומי בתוך הרשויות המקומיות, ואז לקטלג ולשים את כולם בקטגוריה של מושחתים, של מקבלי שכר מופקע. </w:t>
      </w:r>
    </w:p>
    <w:p w14:paraId="010B2FAB" w14:textId="77777777" w:rsidR="00000000" w:rsidRDefault="00E01313">
      <w:pPr>
        <w:pStyle w:val="a0"/>
        <w:rPr>
          <w:rFonts w:hint="cs"/>
          <w:rtl/>
        </w:rPr>
      </w:pPr>
    </w:p>
    <w:p w14:paraId="25306241" w14:textId="77777777" w:rsidR="00000000" w:rsidRDefault="00E01313">
      <w:pPr>
        <w:pStyle w:val="a0"/>
        <w:rPr>
          <w:rFonts w:hint="cs"/>
          <w:rtl/>
        </w:rPr>
      </w:pPr>
      <w:r>
        <w:rPr>
          <w:rFonts w:hint="cs"/>
          <w:rtl/>
        </w:rPr>
        <w:t>שר האוצר מבקש לטשטש את חלקו בקריסה המוחלטת של הרשויות המקומיות שזה עתה דיברנו עליה, משום שחשוב לו להצניע את העובדה ש</w:t>
      </w:r>
      <w:r>
        <w:rPr>
          <w:rFonts w:hint="cs"/>
          <w:rtl/>
        </w:rPr>
        <w:t>השירותים קוצצו, שהתקציבים קוצצו, גם בהסכמת שר הפנים. שר הפנים עומד ובוכה כאן שרימו אותו, סידרו אותו, אבל האוצר בדרכו, הולך בשלו. רבותי, זה מה שקוראים בעגה התקשורתית "ספין"; הסטה של נושא, החלפת הנושא. במקום דיון ציבורי ראוי וענייני, אנחנו כל הזמן מקבלים מני</w:t>
      </w:r>
      <w:r>
        <w:rPr>
          <w:rFonts w:hint="cs"/>
          <w:rtl/>
        </w:rPr>
        <w:t xml:space="preserve">פולציות והצגות. </w:t>
      </w:r>
    </w:p>
    <w:p w14:paraId="4C3614C1" w14:textId="77777777" w:rsidR="00000000" w:rsidRDefault="00E01313">
      <w:pPr>
        <w:pStyle w:val="a0"/>
        <w:rPr>
          <w:rFonts w:hint="cs"/>
          <w:rtl/>
        </w:rPr>
      </w:pPr>
    </w:p>
    <w:p w14:paraId="51C71DD8" w14:textId="77777777" w:rsidR="00000000" w:rsidRDefault="00E01313">
      <w:pPr>
        <w:pStyle w:val="a0"/>
        <w:rPr>
          <w:rFonts w:hint="cs"/>
          <w:rtl/>
        </w:rPr>
      </w:pPr>
      <w:r>
        <w:rPr>
          <w:rFonts w:hint="cs"/>
          <w:rtl/>
        </w:rPr>
        <w:t>אולי יש מקום, רבותי חברי הכנסת, להציע הצעה פשוטה: ראשית, שהאוצר ימלא את תפקידו וירסן שכר פרוע בשירות הציבורי, ולא יקיים ריטואל שנתי, שבו הוא זועק על השכר שהוא מאשר. שנית, שיפעל לפרסום פערי שכר. בכיר יכול להרוויח פי-חמישה מזוטר, אבל לא פי-</w:t>
      </w:r>
      <w:r>
        <w:rPr>
          <w:rFonts w:hint="cs"/>
          <w:rtl/>
        </w:rPr>
        <w:t>50. אגב, אני לא יודע, דובר הרבה על החגיגה בבנק ישראל. אדוני חבר הכנסת בר-און, אני לא יודע מה המצב בין פקידי האוצר הבכירים.</w:t>
      </w:r>
    </w:p>
    <w:p w14:paraId="5ED0D503" w14:textId="77777777" w:rsidR="00000000" w:rsidRDefault="00E01313">
      <w:pPr>
        <w:pStyle w:val="a0"/>
        <w:ind w:firstLine="0"/>
        <w:rPr>
          <w:rFonts w:hint="cs"/>
          <w:rtl/>
        </w:rPr>
      </w:pPr>
    </w:p>
    <w:p w14:paraId="0C88C35D" w14:textId="77777777" w:rsidR="00000000" w:rsidRDefault="00E01313">
      <w:pPr>
        <w:pStyle w:val="af0"/>
        <w:rPr>
          <w:rtl/>
        </w:rPr>
      </w:pPr>
      <w:r>
        <w:rPr>
          <w:rFonts w:hint="eastAsia"/>
          <w:rtl/>
        </w:rPr>
        <w:t>רוני</w:t>
      </w:r>
      <w:r>
        <w:rPr>
          <w:rtl/>
        </w:rPr>
        <w:t xml:space="preserve"> בר-און (הליכוד):</w:t>
      </w:r>
    </w:p>
    <w:p w14:paraId="75BB7025" w14:textId="77777777" w:rsidR="00000000" w:rsidRDefault="00E01313">
      <w:pPr>
        <w:pStyle w:val="a0"/>
        <w:rPr>
          <w:rFonts w:hint="cs"/>
          <w:rtl/>
        </w:rPr>
      </w:pPr>
    </w:p>
    <w:p w14:paraId="32CA1F79" w14:textId="77777777" w:rsidR="00000000" w:rsidRDefault="00E01313">
      <w:pPr>
        <w:pStyle w:val="a0"/>
        <w:rPr>
          <w:rFonts w:hint="cs"/>
          <w:rtl/>
        </w:rPr>
      </w:pPr>
      <w:r>
        <w:rPr>
          <w:rFonts w:hint="cs"/>
          <w:rtl/>
        </w:rPr>
        <w:t>לא. אבל לעומת זאת, מעניין מה המצב במשרד מבקר המדינה.</w:t>
      </w:r>
    </w:p>
    <w:p w14:paraId="0F262B51" w14:textId="77777777" w:rsidR="00000000" w:rsidRDefault="00E01313">
      <w:pPr>
        <w:pStyle w:val="a0"/>
        <w:ind w:firstLine="0"/>
        <w:rPr>
          <w:rFonts w:hint="cs"/>
          <w:rtl/>
        </w:rPr>
      </w:pPr>
    </w:p>
    <w:p w14:paraId="46588B68" w14:textId="77777777" w:rsidR="00000000" w:rsidRDefault="00E01313">
      <w:pPr>
        <w:pStyle w:val="-"/>
        <w:rPr>
          <w:rtl/>
        </w:rPr>
      </w:pPr>
      <w:bookmarkStart w:id="558" w:name="FS000000540T28_01_2004_18_18_59C"/>
      <w:bookmarkEnd w:id="558"/>
      <w:r>
        <w:rPr>
          <w:rtl/>
        </w:rPr>
        <w:t>מוחמד ברכה (חד"ש-תע"ל):</w:t>
      </w:r>
    </w:p>
    <w:p w14:paraId="4DE8EB79" w14:textId="77777777" w:rsidR="00000000" w:rsidRDefault="00E01313">
      <w:pPr>
        <w:pStyle w:val="a0"/>
        <w:rPr>
          <w:rtl/>
        </w:rPr>
      </w:pPr>
    </w:p>
    <w:p w14:paraId="7B9E60DD" w14:textId="77777777" w:rsidR="00000000" w:rsidRDefault="00E01313">
      <w:pPr>
        <w:pStyle w:val="a0"/>
        <w:rPr>
          <w:rFonts w:hint="cs"/>
          <w:rtl/>
        </w:rPr>
      </w:pPr>
      <w:r>
        <w:rPr>
          <w:rFonts w:hint="cs"/>
          <w:rtl/>
        </w:rPr>
        <w:t>בדיוק. אבל אני בהחלט מסכים - ד</w:t>
      </w:r>
      <w:r>
        <w:rPr>
          <w:rFonts w:hint="cs"/>
          <w:rtl/>
        </w:rPr>
        <w:t xml:space="preserve">יברת על יד קלה על פנקס השיקים. ידו של מי קלה על פנקס השיקים? אותם אנשים שמחברים את הדוח וזועקים, הם שיוצרים את המצב הזה. </w:t>
      </w:r>
    </w:p>
    <w:p w14:paraId="05F6EB4F" w14:textId="77777777" w:rsidR="00000000" w:rsidRDefault="00E01313">
      <w:pPr>
        <w:pStyle w:val="a0"/>
        <w:ind w:firstLine="0"/>
        <w:rPr>
          <w:rFonts w:hint="cs"/>
          <w:rtl/>
        </w:rPr>
      </w:pPr>
    </w:p>
    <w:p w14:paraId="6CADF443" w14:textId="77777777" w:rsidR="00000000" w:rsidRDefault="00E01313">
      <w:pPr>
        <w:pStyle w:val="af0"/>
        <w:rPr>
          <w:rtl/>
        </w:rPr>
      </w:pPr>
      <w:r>
        <w:rPr>
          <w:rFonts w:hint="eastAsia"/>
          <w:rtl/>
        </w:rPr>
        <w:t>רוני</w:t>
      </w:r>
      <w:r>
        <w:rPr>
          <w:rtl/>
        </w:rPr>
        <w:t xml:space="preserve"> בר-און (הליכוד):</w:t>
      </w:r>
    </w:p>
    <w:p w14:paraId="6880A1E1" w14:textId="77777777" w:rsidR="00000000" w:rsidRDefault="00E01313">
      <w:pPr>
        <w:pStyle w:val="a0"/>
        <w:rPr>
          <w:rFonts w:hint="cs"/>
          <w:rtl/>
        </w:rPr>
      </w:pPr>
    </w:p>
    <w:p w14:paraId="29CF122D" w14:textId="77777777" w:rsidR="00000000" w:rsidRDefault="00E01313">
      <w:pPr>
        <w:pStyle w:val="a0"/>
        <w:rPr>
          <w:rFonts w:hint="cs"/>
          <w:rtl/>
        </w:rPr>
      </w:pPr>
      <w:r>
        <w:rPr>
          <w:rFonts w:hint="cs"/>
          <w:rtl/>
        </w:rPr>
        <w:t>אתה טועה. זה דוח של חריגים. הם מציעים את זה כדי להראות - - -</w:t>
      </w:r>
    </w:p>
    <w:p w14:paraId="07F90F3C" w14:textId="77777777" w:rsidR="00000000" w:rsidRDefault="00E01313">
      <w:pPr>
        <w:pStyle w:val="a0"/>
        <w:ind w:firstLine="0"/>
        <w:rPr>
          <w:rFonts w:hint="cs"/>
          <w:rtl/>
        </w:rPr>
      </w:pPr>
    </w:p>
    <w:p w14:paraId="78CA1DD3" w14:textId="77777777" w:rsidR="00000000" w:rsidRDefault="00E01313">
      <w:pPr>
        <w:pStyle w:val="-"/>
        <w:rPr>
          <w:rtl/>
        </w:rPr>
      </w:pPr>
      <w:bookmarkStart w:id="559" w:name="FS000000540T28_01_2004_18_19_59C"/>
      <w:bookmarkEnd w:id="559"/>
      <w:r>
        <w:rPr>
          <w:rtl/>
        </w:rPr>
        <w:t>מוחמד ברכה (חד"ש-תע"ל):</w:t>
      </w:r>
    </w:p>
    <w:p w14:paraId="7CE72E38" w14:textId="77777777" w:rsidR="00000000" w:rsidRDefault="00E01313">
      <w:pPr>
        <w:pStyle w:val="a0"/>
        <w:rPr>
          <w:rtl/>
        </w:rPr>
      </w:pPr>
    </w:p>
    <w:p w14:paraId="4BE5233D" w14:textId="77777777" w:rsidR="00000000" w:rsidRDefault="00E01313">
      <w:pPr>
        <w:pStyle w:val="a0"/>
        <w:rPr>
          <w:rFonts w:hint="cs"/>
          <w:rtl/>
        </w:rPr>
      </w:pPr>
      <w:r>
        <w:rPr>
          <w:rFonts w:hint="cs"/>
          <w:rtl/>
        </w:rPr>
        <w:t>מי אמור לטפל בחריגות הא</w:t>
      </w:r>
      <w:r>
        <w:rPr>
          <w:rFonts w:hint="cs"/>
          <w:rtl/>
        </w:rPr>
        <w:t>לה? הרי אתה רואה - - -</w:t>
      </w:r>
    </w:p>
    <w:p w14:paraId="3085AF9B" w14:textId="77777777" w:rsidR="00000000" w:rsidRDefault="00E01313">
      <w:pPr>
        <w:pStyle w:val="a0"/>
        <w:ind w:firstLine="0"/>
        <w:rPr>
          <w:rFonts w:hint="cs"/>
          <w:rtl/>
        </w:rPr>
      </w:pPr>
    </w:p>
    <w:p w14:paraId="13AE9BFD" w14:textId="77777777" w:rsidR="00000000" w:rsidRDefault="00E01313">
      <w:pPr>
        <w:pStyle w:val="af0"/>
        <w:rPr>
          <w:rtl/>
        </w:rPr>
      </w:pPr>
      <w:r>
        <w:rPr>
          <w:rFonts w:hint="eastAsia"/>
          <w:rtl/>
        </w:rPr>
        <w:t>אלי</w:t>
      </w:r>
      <w:r>
        <w:rPr>
          <w:rtl/>
        </w:rPr>
        <w:t xml:space="preserve"> אפללו (הליכוד):</w:t>
      </w:r>
    </w:p>
    <w:p w14:paraId="2CA2E1BF" w14:textId="77777777" w:rsidR="00000000" w:rsidRDefault="00E01313">
      <w:pPr>
        <w:pStyle w:val="a0"/>
        <w:rPr>
          <w:rFonts w:hint="cs"/>
          <w:rtl/>
        </w:rPr>
      </w:pPr>
    </w:p>
    <w:p w14:paraId="7FBB35FF" w14:textId="77777777" w:rsidR="00000000" w:rsidRDefault="00E01313">
      <w:pPr>
        <w:pStyle w:val="a0"/>
        <w:rPr>
          <w:rFonts w:hint="cs"/>
          <w:rtl/>
        </w:rPr>
      </w:pPr>
      <w:r>
        <w:rPr>
          <w:rFonts w:hint="cs"/>
          <w:rtl/>
        </w:rPr>
        <w:t>- - -</w:t>
      </w:r>
    </w:p>
    <w:p w14:paraId="4C138121" w14:textId="77777777" w:rsidR="00000000" w:rsidRDefault="00E01313">
      <w:pPr>
        <w:pStyle w:val="a0"/>
        <w:ind w:firstLine="0"/>
        <w:rPr>
          <w:rFonts w:hint="cs"/>
          <w:rtl/>
        </w:rPr>
      </w:pPr>
    </w:p>
    <w:p w14:paraId="234DB4D1" w14:textId="77777777" w:rsidR="00000000" w:rsidRDefault="00E01313">
      <w:pPr>
        <w:pStyle w:val="-"/>
        <w:rPr>
          <w:rtl/>
        </w:rPr>
      </w:pPr>
      <w:bookmarkStart w:id="560" w:name="FS000000540T28_01_2004_18_20_15C"/>
      <w:bookmarkEnd w:id="560"/>
      <w:r>
        <w:rPr>
          <w:rtl/>
        </w:rPr>
        <w:t>מוחמד ברכה (חד"ש-תע"ל):</w:t>
      </w:r>
    </w:p>
    <w:p w14:paraId="771E89FE" w14:textId="77777777" w:rsidR="00000000" w:rsidRDefault="00E01313">
      <w:pPr>
        <w:pStyle w:val="a0"/>
        <w:rPr>
          <w:rtl/>
        </w:rPr>
      </w:pPr>
    </w:p>
    <w:p w14:paraId="69A0CDD5" w14:textId="77777777" w:rsidR="00000000" w:rsidRDefault="00E01313">
      <w:pPr>
        <w:pStyle w:val="a0"/>
        <w:rPr>
          <w:rFonts w:hint="cs"/>
          <w:rtl/>
        </w:rPr>
      </w:pPr>
      <w:r>
        <w:rPr>
          <w:rFonts w:hint="cs"/>
          <w:rtl/>
        </w:rPr>
        <w:t>אפללו, יש איקסים. יש מקום מסוים בשנת 2000, 2001, 2002, 2003. אז יש מקומות שלאורך כל ארבע השנים - מי טיפל בזה? ריבונו של עולם, אף אחד. אחר כך באים לגלגל את זה על שולחן הכנסת.</w:t>
      </w:r>
    </w:p>
    <w:p w14:paraId="59054842" w14:textId="77777777" w:rsidR="00000000" w:rsidRDefault="00E01313">
      <w:pPr>
        <w:pStyle w:val="a0"/>
        <w:rPr>
          <w:rFonts w:hint="cs"/>
          <w:rtl/>
        </w:rPr>
      </w:pPr>
    </w:p>
    <w:p w14:paraId="3AB1EAB0" w14:textId="77777777" w:rsidR="00000000" w:rsidRDefault="00E01313">
      <w:pPr>
        <w:pStyle w:val="a0"/>
        <w:rPr>
          <w:rFonts w:hint="cs"/>
          <w:rtl/>
        </w:rPr>
      </w:pPr>
      <w:r>
        <w:rPr>
          <w:rFonts w:hint="cs"/>
          <w:rtl/>
        </w:rPr>
        <w:t>רבות</w:t>
      </w:r>
      <w:r>
        <w:rPr>
          <w:rFonts w:hint="cs"/>
          <w:rtl/>
        </w:rPr>
        <w:t>י, רוב העובדים משתכרים שכר זעום. אולי צריך לפרסם גם את אלה שבקושי גומרים את החודש? אולי ההפקרות וההתעמרות וההתכחשות לצרכים בסיסיים של אנשים שעובדים בשירות הציבורי, שבקושי גומרים את החודש - אני חושב שיש מקום לפרסם דוחות של חריגות כלפי למעלה ודוחות של חריגות</w:t>
      </w:r>
      <w:r>
        <w:rPr>
          <w:rFonts w:hint="cs"/>
          <w:rtl/>
        </w:rPr>
        <w:t xml:space="preserve"> כלפי מטה.</w:t>
      </w:r>
    </w:p>
    <w:p w14:paraId="56852C31" w14:textId="77777777" w:rsidR="00000000" w:rsidRDefault="00E01313">
      <w:pPr>
        <w:pStyle w:val="a0"/>
        <w:ind w:firstLine="0"/>
        <w:rPr>
          <w:rFonts w:hint="cs"/>
          <w:rtl/>
        </w:rPr>
      </w:pPr>
    </w:p>
    <w:p w14:paraId="4DFD2DDD" w14:textId="77777777" w:rsidR="00000000" w:rsidRDefault="00E01313">
      <w:pPr>
        <w:pStyle w:val="af1"/>
        <w:rPr>
          <w:rtl/>
        </w:rPr>
      </w:pPr>
      <w:r>
        <w:rPr>
          <w:rtl/>
        </w:rPr>
        <w:t>היו"ר אתי לבני:</w:t>
      </w:r>
    </w:p>
    <w:p w14:paraId="04D55DDE" w14:textId="77777777" w:rsidR="00000000" w:rsidRDefault="00E01313">
      <w:pPr>
        <w:pStyle w:val="a0"/>
        <w:rPr>
          <w:rtl/>
        </w:rPr>
      </w:pPr>
    </w:p>
    <w:p w14:paraId="087EB451" w14:textId="77777777" w:rsidR="00000000" w:rsidRDefault="00E01313">
      <w:pPr>
        <w:pStyle w:val="a0"/>
        <w:rPr>
          <w:rFonts w:hint="cs"/>
          <w:rtl/>
        </w:rPr>
      </w:pPr>
      <w:r>
        <w:rPr>
          <w:rFonts w:hint="cs"/>
          <w:rtl/>
        </w:rPr>
        <w:t>תודה.</w:t>
      </w:r>
    </w:p>
    <w:p w14:paraId="7FD83068" w14:textId="77777777" w:rsidR="00000000" w:rsidRDefault="00E01313">
      <w:pPr>
        <w:pStyle w:val="a0"/>
        <w:ind w:firstLine="0"/>
        <w:rPr>
          <w:rFonts w:hint="cs"/>
          <w:rtl/>
        </w:rPr>
      </w:pPr>
    </w:p>
    <w:p w14:paraId="23C613B3" w14:textId="77777777" w:rsidR="00000000" w:rsidRDefault="00E01313">
      <w:pPr>
        <w:pStyle w:val="-"/>
        <w:rPr>
          <w:rtl/>
        </w:rPr>
      </w:pPr>
      <w:bookmarkStart w:id="561" w:name="FS000000540T28_01_2004_18_22_04C"/>
      <w:bookmarkEnd w:id="561"/>
      <w:r>
        <w:rPr>
          <w:rtl/>
        </w:rPr>
        <w:t>מוחמד ברכה (חד"ש-תע"ל):</w:t>
      </w:r>
    </w:p>
    <w:p w14:paraId="00EE6EB5" w14:textId="77777777" w:rsidR="00000000" w:rsidRDefault="00E01313">
      <w:pPr>
        <w:pStyle w:val="a0"/>
        <w:rPr>
          <w:rtl/>
        </w:rPr>
      </w:pPr>
    </w:p>
    <w:p w14:paraId="5619BD77" w14:textId="77777777" w:rsidR="00000000" w:rsidRDefault="00E01313">
      <w:pPr>
        <w:pStyle w:val="a0"/>
        <w:rPr>
          <w:rFonts w:hint="cs"/>
          <w:rtl/>
        </w:rPr>
      </w:pPr>
      <w:r>
        <w:rPr>
          <w:rFonts w:hint="cs"/>
          <w:rtl/>
        </w:rPr>
        <w:t>לכן, גברתי היושבת-ראש, אני חושב שיש מקום שהאוצר יבדוק קודם כול מה קורה אצלו; הוא, אשר אמון על ביצוע החוק, האם הוא אכן ממלא את תפקידו. תודה רבה.</w:t>
      </w:r>
    </w:p>
    <w:p w14:paraId="34866269" w14:textId="77777777" w:rsidR="00000000" w:rsidRDefault="00E01313">
      <w:pPr>
        <w:pStyle w:val="a0"/>
        <w:rPr>
          <w:rFonts w:hint="cs"/>
          <w:rtl/>
        </w:rPr>
      </w:pPr>
    </w:p>
    <w:p w14:paraId="227A35D5" w14:textId="77777777" w:rsidR="00000000" w:rsidRDefault="00E01313">
      <w:pPr>
        <w:pStyle w:val="af1"/>
        <w:rPr>
          <w:rtl/>
        </w:rPr>
      </w:pPr>
      <w:r>
        <w:rPr>
          <w:rtl/>
        </w:rPr>
        <w:t>היו"ר אתי לבני:</w:t>
      </w:r>
    </w:p>
    <w:p w14:paraId="456FDE22" w14:textId="77777777" w:rsidR="00000000" w:rsidRDefault="00E01313">
      <w:pPr>
        <w:pStyle w:val="a0"/>
        <w:rPr>
          <w:rtl/>
        </w:rPr>
      </w:pPr>
    </w:p>
    <w:p w14:paraId="6FA98934" w14:textId="77777777" w:rsidR="00000000" w:rsidRDefault="00E01313">
      <w:pPr>
        <w:pStyle w:val="a0"/>
        <w:rPr>
          <w:rFonts w:hint="cs"/>
          <w:rtl/>
        </w:rPr>
      </w:pPr>
      <w:r>
        <w:rPr>
          <w:rFonts w:hint="cs"/>
          <w:rtl/>
        </w:rPr>
        <w:t>תודה רבה. חבר הכנסת שאול יהלום, ב</w:t>
      </w:r>
      <w:r>
        <w:rPr>
          <w:rFonts w:hint="cs"/>
          <w:rtl/>
        </w:rPr>
        <w:t>בקשה. אחריו - חברי הכנסת עזמי בשארה, דני יתום, אייכלר וכו'.</w:t>
      </w:r>
    </w:p>
    <w:p w14:paraId="56017B56" w14:textId="77777777" w:rsidR="00000000" w:rsidRDefault="00E01313">
      <w:pPr>
        <w:pStyle w:val="a0"/>
        <w:ind w:firstLine="0"/>
        <w:rPr>
          <w:rFonts w:hint="cs"/>
          <w:rtl/>
        </w:rPr>
      </w:pPr>
    </w:p>
    <w:p w14:paraId="11E57E5E" w14:textId="77777777" w:rsidR="00000000" w:rsidRDefault="00E01313">
      <w:pPr>
        <w:pStyle w:val="a"/>
        <w:rPr>
          <w:rtl/>
        </w:rPr>
      </w:pPr>
      <w:bookmarkStart w:id="562" w:name="FS000000524T28_01_2004_18_22_59"/>
      <w:bookmarkStart w:id="563" w:name="_Toc78873135"/>
      <w:bookmarkEnd w:id="562"/>
      <w:r>
        <w:rPr>
          <w:rFonts w:hint="eastAsia"/>
          <w:rtl/>
        </w:rPr>
        <w:t>שאול</w:t>
      </w:r>
      <w:r>
        <w:rPr>
          <w:rtl/>
        </w:rPr>
        <w:t xml:space="preserve"> יהלום (מפד"ל):</w:t>
      </w:r>
      <w:bookmarkEnd w:id="563"/>
    </w:p>
    <w:p w14:paraId="2C2D93BF" w14:textId="77777777" w:rsidR="00000000" w:rsidRDefault="00E01313">
      <w:pPr>
        <w:pStyle w:val="a0"/>
        <w:rPr>
          <w:rFonts w:hint="cs"/>
          <w:rtl/>
        </w:rPr>
      </w:pPr>
    </w:p>
    <w:p w14:paraId="6B89D7AE" w14:textId="77777777" w:rsidR="00000000" w:rsidRDefault="00E01313">
      <w:pPr>
        <w:pStyle w:val="a0"/>
        <w:rPr>
          <w:rFonts w:hint="cs"/>
          <w:rtl/>
        </w:rPr>
      </w:pPr>
      <w:r>
        <w:rPr>
          <w:rFonts w:hint="cs"/>
          <w:rtl/>
        </w:rPr>
        <w:t>גברתי היושבת-ראש, כנסת נכבדה, קודם כול, אני רוצה להרגיע את חבר הכנסת אבשלום וילן, שלא נמצא כרגע במליאה: כבר התקבלו שני חוקים והם מונחים על שולחן הוועדה; הם עברו בקריאה טרומית</w:t>
      </w:r>
      <w:r>
        <w:rPr>
          <w:rFonts w:hint="cs"/>
          <w:rtl/>
        </w:rPr>
        <w:t>. שני החוקים האלה, כל אחד בדרכו, מנסה למצוא פתרון לפחות לתקרה של השכר בגופים הציבוריים. התקרה תהיה סבירה, אם החוקים ימשיכו במהלכם. בכל אופן - - -</w:t>
      </w:r>
    </w:p>
    <w:p w14:paraId="2224317D" w14:textId="77777777" w:rsidR="00000000" w:rsidRDefault="00E01313">
      <w:pPr>
        <w:pStyle w:val="a0"/>
        <w:ind w:firstLine="0"/>
        <w:rPr>
          <w:rFonts w:hint="cs"/>
          <w:rtl/>
        </w:rPr>
      </w:pPr>
    </w:p>
    <w:p w14:paraId="618B44E0" w14:textId="77777777" w:rsidR="00000000" w:rsidRDefault="00E01313">
      <w:pPr>
        <w:pStyle w:val="af0"/>
        <w:rPr>
          <w:rtl/>
        </w:rPr>
      </w:pPr>
      <w:r>
        <w:rPr>
          <w:rFonts w:hint="eastAsia"/>
          <w:rtl/>
        </w:rPr>
        <w:t>אורית</w:t>
      </w:r>
      <w:r>
        <w:rPr>
          <w:rtl/>
        </w:rPr>
        <w:t xml:space="preserve"> נוקד (העבודה-מימד):</w:t>
      </w:r>
    </w:p>
    <w:p w14:paraId="36DE359E" w14:textId="77777777" w:rsidR="00000000" w:rsidRDefault="00E01313">
      <w:pPr>
        <w:pStyle w:val="a0"/>
        <w:rPr>
          <w:rFonts w:hint="cs"/>
          <w:rtl/>
        </w:rPr>
      </w:pPr>
    </w:p>
    <w:p w14:paraId="05BBCBFD" w14:textId="77777777" w:rsidR="00000000" w:rsidRDefault="00E01313">
      <w:pPr>
        <w:pStyle w:val="a0"/>
        <w:rPr>
          <w:rFonts w:hint="cs"/>
          <w:rtl/>
        </w:rPr>
      </w:pPr>
      <w:r>
        <w:rPr>
          <w:rFonts w:hint="cs"/>
          <w:rtl/>
        </w:rPr>
        <w:t>יש חמישה חוקים.</w:t>
      </w:r>
    </w:p>
    <w:p w14:paraId="108D575E" w14:textId="77777777" w:rsidR="00000000" w:rsidRDefault="00E01313">
      <w:pPr>
        <w:pStyle w:val="a0"/>
        <w:ind w:firstLine="0"/>
        <w:rPr>
          <w:rFonts w:hint="cs"/>
          <w:rtl/>
        </w:rPr>
      </w:pPr>
    </w:p>
    <w:p w14:paraId="195D7C4E" w14:textId="77777777" w:rsidR="00000000" w:rsidRDefault="00E01313">
      <w:pPr>
        <w:pStyle w:val="-"/>
        <w:rPr>
          <w:rtl/>
        </w:rPr>
      </w:pPr>
      <w:bookmarkStart w:id="564" w:name="FS000000524T28_01_2004_18_25_00C"/>
      <w:bookmarkEnd w:id="564"/>
      <w:r>
        <w:rPr>
          <w:rtl/>
        </w:rPr>
        <w:t>שאול יהלום (מפד"ל):</w:t>
      </w:r>
    </w:p>
    <w:p w14:paraId="327676EE" w14:textId="77777777" w:rsidR="00000000" w:rsidRDefault="00E01313">
      <w:pPr>
        <w:pStyle w:val="a0"/>
        <w:rPr>
          <w:rtl/>
        </w:rPr>
      </w:pPr>
    </w:p>
    <w:p w14:paraId="05BD63F4" w14:textId="77777777" w:rsidR="00000000" w:rsidRDefault="00E01313">
      <w:pPr>
        <w:pStyle w:val="a0"/>
        <w:rPr>
          <w:rFonts w:hint="cs"/>
          <w:rtl/>
        </w:rPr>
      </w:pPr>
      <w:r>
        <w:rPr>
          <w:rFonts w:hint="cs"/>
          <w:rtl/>
        </w:rPr>
        <w:t>חברת הכנסת נוקד, אחת המציעות, מתקנת אותי. בכ</w:t>
      </w:r>
      <w:r>
        <w:rPr>
          <w:rFonts w:hint="cs"/>
          <w:rtl/>
        </w:rPr>
        <w:t>ל אופן, ודאי וודאי שאחרי קבלת החוקים יהיה שיפור גדול. מכאן אנחנו צריכים לקבל על עצמנו - א. להמשיך במהלך החקיקה, כי נראה שבלי חקיקה לא יקרה דבר, והחקיקה תתקדם ונקבל על עצמנו גם לקבל את התהליך וגם להצביע למענו במלוא האומץ; ב. צריכה לצאת מפה קריאה לציבור כולו</w:t>
      </w:r>
      <w:r>
        <w:rPr>
          <w:rFonts w:hint="cs"/>
          <w:rtl/>
        </w:rPr>
        <w:t xml:space="preserve"> ולכל המעסיקים והעובדים: אי-אפשר לנהל מדינה כפי שאנחנו רוצים, מדינת רווחה, ולצמצם בה ככל האפשר את הפערים, בלי דוגמה אישית של כל מיני מנהלים בכל תחום ציבורי שהוא. </w:t>
      </w:r>
    </w:p>
    <w:p w14:paraId="4DB032CC" w14:textId="77777777" w:rsidR="00000000" w:rsidRDefault="00E01313">
      <w:pPr>
        <w:pStyle w:val="a0"/>
        <w:rPr>
          <w:rFonts w:hint="cs"/>
          <w:rtl/>
        </w:rPr>
      </w:pPr>
    </w:p>
    <w:p w14:paraId="7B99ADEC" w14:textId="77777777" w:rsidR="00000000" w:rsidRDefault="00E01313">
      <w:pPr>
        <w:pStyle w:val="a0"/>
        <w:rPr>
          <w:rFonts w:hint="cs"/>
          <w:rtl/>
        </w:rPr>
      </w:pPr>
      <w:r>
        <w:rPr>
          <w:rFonts w:hint="cs"/>
          <w:rtl/>
        </w:rPr>
        <w:t>הדבר הזה מתחיל בחברי הכנסת, ואני חושב שתרמנו את תרומתנו בשנים האחרונות. רק לאחרונה קוצצו כ-3</w:t>
      </w:r>
      <w:r>
        <w:rPr>
          <w:rFonts w:hint="cs"/>
          <w:rtl/>
        </w:rPr>
        <w:t xml:space="preserve">0% מהוצאותינו, ואנחנו עדיין בהקפאת השכר. צריך לדעת שזה יכול להגיע למנהלי בתי-חולים, זה יכול להגיע למנהלי הבנקים וכמובן לבנק ישראל; והזמן אינו מאפשר לפרט למעלה מ-600 גופים שבהם עוסק הדוח של רכלבסקי. </w:t>
      </w:r>
    </w:p>
    <w:p w14:paraId="51B23390" w14:textId="77777777" w:rsidR="00000000" w:rsidRDefault="00E01313">
      <w:pPr>
        <w:pStyle w:val="a0"/>
        <w:rPr>
          <w:rFonts w:hint="cs"/>
          <w:rtl/>
        </w:rPr>
      </w:pPr>
    </w:p>
    <w:p w14:paraId="3C710CD4" w14:textId="77777777" w:rsidR="00000000" w:rsidRDefault="00E01313">
      <w:pPr>
        <w:pStyle w:val="a0"/>
        <w:rPr>
          <w:rFonts w:hint="cs"/>
          <w:rtl/>
        </w:rPr>
      </w:pPr>
      <w:r>
        <w:rPr>
          <w:rFonts w:hint="cs"/>
          <w:rtl/>
        </w:rPr>
        <w:t>אבל צריך לקרוא מכאן: לא הכול בכוח, לא הכול בחוק. אתם עצמ</w:t>
      </w:r>
      <w:r>
        <w:rPr>
          <w:rFonts w:hint="cs"/>
          <w:rtl/>
        </w:rPr>
        <w:t>כם, מנהלים בכירים, מנכ"לים, עובדים בכירים, מנהלי משמרות, אתם צריכים להבין שאי-אפשר, והעניין יתפוצץ יום אחד ויטפח על פני כולנו, אם נמשיך לחייך בסלחנות כלפי חריגות צורמות כל כך וקשות כל כך.</w:t>
      </w:r>
    </w:p>
    <w:p w14:paraId="580601F9" w14:textId="77777777" w:rsidR="00000000" w:rsidRDefault="00E01313">
      <w:pPr>
        <w:pStyle w:val="a0"/>
        <w:rPr>
          <w:rFonts w:hint="cs"/>
          <w:rtl/>
        </w:rPr>
      </w:pPr>
    </w:p>
    <w:p w14:paraId="798688F1" w14:textId="77777777" w:rsidR="00000000" w:rsidRDefault="00E01313">
      <w:pPr>
        <w:pStyle w:val="a0"/>
        <w:rPr>
          <w:rFonts w:hint="cs"/>
          <w:rtl/>
        </w:rPr>
      </w:pPr>
      <w:r>
        <w:rPr>
          <w:rFonts w:hint="cs"/>
          <w:rtl/>
        </w:rPr>
        <w:t>לאחרונה, בעקבות הדוח, התחילו קריאות של אנשים. מי שיקרא היום ב"ידיעו</w:t>
      </w:r>
      <w:r>
        <w:rPr>
          <w:rFonts w:hint="cs"/>
          <w:rtl/>
        </w:rPr>
        <w:t>ת אחרונות", ב"מעריב", ימצא מאמרים שאנשים באים ואומרים: מה אתם רוצים? אם הרופא מבאר שבע, שאנחנו מאוד מעריכים את הצטיינותו ומקצועיותו ועבודתו, אותו רופא מקבל 70 וכמה אלף שקל; אם הוא היה עובר לשטח הפרטי, הוא היה מרוויח מיליונים, מפני שהוא מנתח לב מומחה בתחומו</w:t>
      </w:r>
      <w:r>
        <w:rPr>
          <w:rFonts w:hint="cs"/>
          <w:rtl/>
        </w:rPr>
        <w:t>. הוא אמר: אני יורד מירושלים לדרום, פותח מחלקה, מנתח במערכת הציבורית, שאנשים בדרום לא יצטרכו שר"פים וכל מיני ניתוחים פרטיים, ובסוף, השכר שלו - לא עלות השכר, אלא השכר שהוא מקבל - כ-70,000 או 80,000 שקל. רק לאחרונה היינו עדים לצד הפלילי של הנושא, עד סכום מזע</w:t>
      </w:r>
      <w:r>
        <w:rPr>
          <w:rFonts w:hint="cs"/>
          <w:rtl/>
        </w:rPr>
        <w:t xml:space="preserve">רי. ייתכן מאוד שצריכה להיות ועדת חריגים, אבל אי-אפשר מהפרט להגיע לכלל. הכלל צריך להיות ריסון עצמי של כל אדם. </w:t>
      </w:r>
    </w:p>
    <w:p w14:paraId="39407D70" w14:textId="77777777" w:rsidR="00000000" w:rsidRDefault="00E01313">
      <w:pPr>
        <w:pStyle w:val="a0"/>
        <w:rPr>
          <w:rFonts w:hint="cs"/>
          <w:rtl/>
        </w:rPr>
      </w:pPr>
    </w:p>
    <w:p w14:paraId="7A18FD23" w14:textId="77777777" w:rsidR="00000000" w:rsidRDefault="00E01313">
      <w:pPr>
        <w:pStyle w:val="a0"/>
        <w:rPr>
          <w:rFonts w:hint="cs"/>
          <w:rtl/>
        </w:rPr>
      </w:pPr>
      <w:r>
        <w:rPr>
          <w:rFonts w:hint="cs"/>
          <w:rtl/>
        </w:rPr>
        <w:t>מכאן צריכה לצאת קריאה גם לאלה שלא נדונים בדוח, לסקטור הפרטי - אל תגזימו גם אתם. השכר של הסקטור הפרטי הוא זה שמשליך כלפי הסקטור הציבורי. אדם אומר:</w:t>
      </w:r>
      <w:r>
        <w:rPr>
          <w:rFonts w:hint="cs"/>
          <w:rtl/>
        </w:rPr>
        <w:t xml:space="preserve"> אם הייתי רופא פרטי, הייתי מרוויח כך, אז אני לא הולך לסקטור הציבורי. אנא, נקבל על עצמנו ריסון, כל המדינה, כדי שהחברה שלנו תהיה עד כמה שאפשר מגשרת על פערים, יותר שוויונית, יותר צודקת.</w:t>
      </w:r>
    </w:p>
    <w:p w14:paraId="2BB4248C" w14:textId="77777777" w:rsidR="00000000" w:rsidRDefault="00E01313">
      <w:pPr>
        <w:pStyle w:val="a0"/>
        <w:ind w:firstLine="0"/>
        <w:rPr>
          <w:rFonts w:hint="cs"/>
          <w:rtl/>
        </w:rPr>
      </w:pPr>
    </w:p>
    <w:p w14:paraId="38EADA03" w14:textId="77777777" w:rsidR="00000000" w:rsidRDefault="00E01313">
      <w:pPr>
        <w:pStyle w:val="af1"/>
        <w:rPr>
          <w:rtl/>
        </w:rPr>
      </w:pPr>
      <w:r>
        <w:rPr>
          <w:rtl/>
        </w:rPr>
        <w:t>היו"ר יולי-יואל אדלשטיין:</w:t>
      </w:r>
    </w:p>
    <w:p w14:paraId="24BA860D" w14:textId="77777777" w:rsidR="00000000" w:rsidRDefault="00E01313">
      <w:pPr>
        <w:pStyle w:val="a0"/>
        <w:rPr>
          <w:rtl/>
        </w:rPr>
      </w:pPr>
    </w:p>
    <w:p w14:paraId="22B555D9" w14:textId="77777777" w:rsidR="00000000" w:rsidRDefault="00E01313">
      <w:pPr>
        <w:pStyle w:val="a0"/>
        <w:rPr>
          <w:rFonts w:hint="cs"/>
          <w:rtl/>
        </w:rPr>
      </w:pPr>
      <w:r>
        <w:rPr>
          <w:rFonts w:hint="cs"/>
          <w:rtl/>
        </w:rPr>
        <w:t xml:space="preserve">תודה לחבר הכנסת יהלום. חבר הכנסת עזמי בשארה, </w:t>
      </w:r>
      <w:r>
        <w:rPr>
          <w:rFonts w:hint="cs"/>
          <w:rtl/>
        </w:rPr>
        <w:t>ואחריו - חבר הכנסת דני יתום.</w:t>
      </w:r>
    </w:p>
    <w:p w14:paraId="21AB375B" w14:textId="77777777" w:rsidR="00000000" w:rsidRDefault="00E01313">
      <w:pPr>
        <w:pStyle w:val="a0"/>
        <w:ind w:firstLine="0"/>
        <w:rPr>
          <w:rFonts w:hint="cs"/>
          <w:rtl/>
        </w:rPr>
      </w:pPr>
    </w:p>
    <w:p w14:paraId="40776983" w14:textId="77777777" w:rsidR="00000000" w:rsidRDefault="00E01313">
      <w:pPr>
        <w:pStyle w:val="a"/>
        <w:rPr>
          <w:rtl/>
        </w:rPr>
      </w:pPr>
      <w:bookmarkStart w:id="565" w:name="FS000000558T28_01_2004_18_34_08"/>
      <w:bookmarkStart w:id="566" w:name="_Toc78873136"/>
      <w:bookmarkEnd w:id="565"/>
      <w:r>
        <w:rPr>
          <w:rFonts w:hint="eastAsia"/>
          <w:rtl/>
        </w:rPr>
        <w:t>עזמי</w:t>
      </w:r>
      <w:r>
        <w:rPr>
          <w:rtl/>
        </w:rPr>
        <w:t xml:space="preserve"> בשארה (בל"ד):</w:t>
      </w:r>
      <w:bookmarkEnd w:id="566"/>
    </w:p>
    <w:p w14:paraId="40179D0F" w14:textId="77777777" w:rsidR="00000000" w:rsidRDefault="00E01313">
      <w:pPr>
        <w:pStyle w:val="a0"/>
        <w:rPr>
          <w:rFonts w:hint="cs"/>
          <w:rtl/>
        </w:rPr>
      </w:pPr>
    </w:p>
    <w:p w14:paraId="64F11373" w14:textId="77777777" w:rsidR="00000000" w:rsidRDefault="00E01313">
      <w:pPr>
        <w:pStyle w:val="a0"/>
        <w:rPr>
          <w:rFonts w:hint="cs"/>
          <w:rtl/>
        </w:rPr>
      </w:pPr>
      <w:r>
        <w:rPr>
          <w:rFonts w:hint="cs"/>
          <w:rtl/>
        </w:rPr>
        <w:t>אדוני היושב-ראש, חברי הכנסת, מה שבאישור האוצר זה לא החריגים. החריגים זה דברים שבדרך כלל מאושרים מקומית, על-ידי כל מיני תימהונים וכל מיני קומבינות בהנהלות במישור המקומי, בשביל לרצות כל מיני אנשים. יש לך המקר</w:t>
      </w:r>
      <w:r>
        <w:rPr>
          <w:rFonts w:hint="cs"/>
          <w:rtl/>
        </w:rPr>
        <w:t>ה הקלאסי של העיריות, ואני חושב שכן - זה חלק מהגירעון שישנו בעיריות. אם אנחנו מסתכלים על תוספות כמו תוספת נהיגה, גמול תפקיד, תוספת מאמץ, תוספת כוננות שלא לפי הכללים - מה זה תוספת מאמץ? בלי זה לא עושים מאמץ? תוספת מעבד תמלילים, שכר עיבוד, שכר עידוד, תוספת הת</w:t>
      </w:r>
      <w:r>
        <w:rPr>
          <w:rFonts w:hint="cs"/>
          <w:rtl/>
        </w:rPr>
        <w:t>ייעלות. זה בלתי אפשרי ואלה חריגים. תוספת התייעלות - - -</w:t>
      </w:r>
    </w:p>
    <w:p w14:paraId="0F841C2A" w14:textId="77777777" w:rsidR="00000000" w:rsidRDefault="00E01313">
      <w:pPr>
        <w:pStyle w:val="a0"/>
        <w:ind w:firstLine="0"/>
        <w:rPr>
          <w:rFonts w:hint="cs"/>
          <w:rtl/>
        </w:rPr>
      </w:pPr>
    </w:p>
    <w:p w14:paraId="5A39349F" w14:textId="77777777" w:rsidR="00000000" w:rsidRDefault="00E01313">
      <w:pPr>
        <w:pStyle w:val="af0"/>
        <w:rPr>
          <w:rtl/>
        </w:rPr>
      </w:pPr>
      <w:r>
        <w:rPr>
          <w:rtl/>
        </w:rPr>
        <w:t>רוני בר-און (הליכוד):</w:t>
      </w:r>
    </w:p>
    <w:p w14:paraId="5FA4AEE5" w14:textId="77777777" w:rsidR="00000000" w:rsidRDefault="00E01313">
      <w:pPr>
        <w:pStyle w:val="a0"/>
        <w:rPr>
          <w:rtl/>
        </w:rPr>
      </w:pPr>
    </w:p>
    <w:p w14:paraId="4BD6800D" w14:textId="77777777" w:rsidR="00000000" w:rsidRDefault="00E01313">
      <w:pPr>
        <w:pStyle w:val="a0"/>
        <w:rPr>
          <w:rFonts w:hint="cs"/>
          <w:rtl/>
        </w:rPr>
      </w:pPr>
      <w:r>
        <w:rPr>
          <w:rFonts w:hint="cs"/>
          <w:rtl/>
        </w:rPr>
        <w:t>אתה יודע שעובדי מסים מקבלים תוספת בושה? כן, אתה יכול לצחוק עד מחר.</w:t>
      </w:r>
    </w:p>
    <w:p w14:paraId="7EFB4C09" w14:textId="77777777" w:rsidR="00000000" w:rsidRDefault="00E01313">
      <w:pPr>
        <w:pStyle w:val="a0"/>
        <w:ind w:firstLine="0"/>
        <w:rPr>
          <w:rFonts w:hint="cs"/>
          <w:rtl/>
        </w:rPr>
      </w:pPr>
    </w:p>
    <w:p w14:paraId="09A0E2E5" w14:textId="77777777" w:rsidR="00000000" w:rsidRDefault="00E01313">
      <w:pPr>
        <w:pStyle w:val="-"/>
        <w:rPr>
          <w:rtl/>
        </w:rPr>
      </w:pPr>
      <w:bookmarkStart w:id="567" w:name="FS000000558T28_01_2004_18_36_38C"/>
      <w:bookmarkEnd w:id="567"/>
      <w:r>
        <w:rPr>
          <w:rtl/>
        </w:rPr>
        <w:t>עזמי בשארה (בל"ד):</w:t>
      </w:r>
    </w:p>
    <w:p w14:paraId="7C2D14C6" w14:textId="77777777" w:rsidR="00000000" w:rsidRDefault="00E01313">
      <w:pPr>
        <w:pStyle w:val="a0"/>
        <w:rPr>
          <w:rtl/>
        </w:rPr>
      </w:pPr>
    </w:p>
    <w:p w14:paraId="6882E8DD" w14:textId="77777777" w:rsidR="00000000" w:rsidRDefault="00E01313">
      <w:pPr>
        <w:pStyle w:val="a0"/>
        <w:rPr>
          <w:rFonts w:hint="cs"/>
          <w:rtl/>
        </w:rPr>
      </w:pPr>
      <w:r>
        <w:rPr>
          <w:rFonts w:hint="cs"/>
          <w:rtl/>
        </w:rPr>
        <w:t>לא ייאמן, תוספת מבוכה. זה מביך.</w:t>
      </w:r>
    </w:p>
    <w:p w14:paraId="012C46B9" w14:textId="77777777" w:rsidR="00000000" w:rsidRDefault="00E01313">
      <w:pPr>
        <w:pStyle w:val="a0"/>
        <w:ind w:firstLine="0"/>
        <w:rPr>
          <w:rFonts w:hint="cs"/>
          <w:rtl/>
        </w:rPr>
      </w:pPr>
    </w:p>
    <w:p w14:paraId="1AA1D1EB" w14:textId="77777777" w:rsidR="00000000" w:rsidRDefault="00E01313">
      <w:pPr>
        <w:pStyle w:val="af0"/>
        <w:rPr>
          <w:rtl/>
        </w:rPr>
      </w:pPr>
      <w:r>
        <w:rPr>
          <w:rFonts w:hint="eastAsia"/>
          <w:rtl/>
        </w:rPr>
        <w:t>קולט</w:t>
      </w:r>
      <w:r>
        <w:rPr>
          <w:rtl/>
        </w:rPr>
        <w:t xml:space="preserve"> אביטל (העבודה-מימד):</w:t>
      </w:r>
    </w:p>
    <w:p w14:paraId="4CFEEC61" w14:textId="77777777" w:rsidR="00000000" w:rsidRDefault="00E01313">
      <w:pPr>
        <w:pStyle w:val="a0"/>
        <w:rPr>
          <w:rFonts w:hint="cs"/>
          <w:rtl/>
        </w:rPr>
      </w:pPr>
    </w:p>
    <w:p w14:paraId="6ABF1991" w14:textId="77777777" w:rsidR="00000000" w:rsidRDefault="00E01313">
      <w:pPr>
        <w:pStyle w:val="a0"/>
        <w:rPr>
          <w:rFonts w:hint="cs"/>
          <w:rtl/>
        </w:rPr>
      </w:pPr>
      <w:r>
        <w:rPr>
          <w:rFonts w:hint="cs"/>
          <w:rtl/>
        </w:rPr>
        <w:t xml:space="preserve">אף אחד לא יקבל את זה, כי אף </w:t>
      </w:r>
      <w:r>
        <w:rPr>
          <w:rFonts w:hint="cs"/>
          <w:rtl/>
        </w:rPr>
        <w:t>אחד לא מתבייש.</w:t>
      </w:r>
    </w:p>
    <w:p w14:paraId="4044CD68" w14:textId="77777777" w:rsidR="00000000" w:rsidRDefault="00E01313">
      <w:pPr>
        <w:pStyle w:val="a0"/>
        <w:ind w:firstLine="0"/>
        <w:rPr>
          <w:rtl/>
        </w:rPr>
      </w:pPr>
    </w:p>
    <w:p w14:paraId="2A88E0AE" w14:textId="77777777" w:rsidR="00000000" w:rsidRDefault="00E01313">
      <w:pPr>
        <w:pStyle w:val="a0"/>
        <w:ind w:firstLine="0"/>
        <w:rPr>
          <w:rFonts w:hint="cs"/>
          <w:rtl/>
        </w:rPr>
      </w:pPr>
    </w:p>
    <w:p w14:paraId="60203B24" w14:textId="77777777" w:rsidR="00000000" w:rsidRDefault="00E01313">
      <w:pPr>
        <w:pStyle w:val="af0"/>
        <w:rPr>
          <w:rtl/>
        </w:rPr>
      </w:pPr>
      <w:r>
        <w:rPr>
          <w:rFonts w:hint="eastAsia"/>
          <w:rtl/>
        </w:rPr>
        <w:t>עמרי</w:t>
      </w:r>
      <w:r>
        <w:rPr>
          <w:rtl/>
        </w:rPr>
        <w:t xml:space="preserve"> שרון (הליכוד):</w:t>
      </w:r>
    </w:p>
    <w:p w14:paraId="4F89BC4E" w14:textId="77777777" w:rsidR="00000000" w:rsidRDefault="00E01313">
      <w:pPr>
        <w:pStyle w:val="a0"/>
        <w:rPr>
          <w:rFonts w:hint="cs"/>
          <w:rtl/>
        </w:rPr>
      </w:pPr>
    </w:p>
    <w:p w14:paraId="7209C936" w14:textId="77777777" w:rsidR="00000000" w:rsidRDefault="00E01313">
      <w:pPr>
        <w:pStyle w:val="a0"/>
        <w:rPr>
          <w:rFonts w:hint="cs"/>
          <w:rtl/>
        </w:rPr>
      </w:pPr>
      <w:r>
        <w:rPr>
          <w:rFonts w:hint="cs"/>
          <w:rtl/>
        </w:rPr>
        <w:t>לקבל את זה מקבלים, השאלה אם מתביישים.</w:t>
      </w:r>
    </w:p>
    <w:p w14:paraId="7C790464" w14:textId="77777777" w:rsidR="00000000" w:rsidRDefault="00E01313">
      <w:pPr>
        <w:pStyle w:val="a0"/>
        <w:rPr>
          <w:rFonts w:hint="cs"/>
          <w:rtl/>
        </w:rPr>
      </w:pPr>
    </w:p>
    <w:p w14:paraId="49AA6032" w14:textId="77777777" w:rsidR="00000000" w:rsidRDefault="00E01313">
      <w:pPr>
        <w:pStyle w:val="-"/>
        <w:rPr>
          <w:rtl/>
        </w:rPr>
      </w:pPr>
      <w:bookmarkStart w:id="568" w:name="FS000000558T28_01_2004_18_37_14C"/>
      <w:bookmarkEnd w:id="568"/>
      <w:r>
        <w:rPr>
          <w:rtl/>
        </w:rPr>
        <w:t>עזמי בשארה (בל"ד):</w:t>
      </w:r>
    </w:p>
    <w:p w14:paraId="28393F59" w14:textId="77777777" w:rsidR="00000000" w:rsidRDefault="00E01313">
      <w:pPr>
        <w:pStyle w:val="a0"/>
        <w:rPr>
          <w:rtl/>
        </w:rPr>
      </w:pPr>
    </w:p>
    <w:p w14:paraId="3740035D" w14:textId="77777777" w:rsidR="00000000" w:rsidRDefault="00E01313">
      <w:pPr>
        <w:pStyle w:val="a0"/>
        <w:rPr>
          <w:rFonts w:hint="cs"/>
          <w:rtl/>
        </w:rPr>
      </w:pPr>
      <w:r>
        <w:rPr>
          <w:rFonts w:hint="cs"/>
          <w:rtl/>
        </w:rPr>
        <w:t>אדוני היושב-ראש, מה הבעיה בזה? שזה לא אושר על-ידי האוצר ולכן האוצר זועק, והוא זועק כל שנה - ולא הורדתי 17% לגבי 2001; זה לא חשוב שעמדנו בכנסת הזאת ודיברנו על ה</w:t>
      </w:r>
      <w:r>
        <w:rPr>
          <w:rFonts w:hint="cs"/>
          <w:rtl/>
        </w:rPr>
        <w:t xml:space="preserve">-17% ב-2001, ועכשיו אנחנו מדברים על חריגה של 20% ב-2002. כלומר, אנחנו סתם מדברים. אנחנו מדברים שטויות. זה פטפטת. הרי אם דיברנו באותו קול זעקה ובאותו פתוס על 17% של 2001, עכשיו אנחנו מדברים על חריגה של 20% ב-2002 ואנחנו לא משנים כלום. </w:t>
      </w:r>
    </w:p>
    <w:p w14:paraId="2DCDCBF2" w14:textId="77777777" w:rsidR="00000000" w:rsidRDefault="00E01313">
      <w:pPr>
        <w:pStyle w:val="a0"/>
        <w:rPr>
          <w:rFonts w:hint="cs"/>
          <w:rtl/>
        </w:rPr>
      </w:pPr>
    </w:p>
    <w:p w14:paraId="4B15CF7E" w14:textId="77777777" w:rsidR="00000000" w:rsidRDefault="00E01313">
      <w:pPr>
        <w:pStyle w:val="a0"/>
        <w:rPr>
          <w:rFonts w:hint="cs"/>
          <w:rtl/>
        </w:rPr>
      </w:pPr>
      <w:r>
        <w:rPr>
          <w:rFonts w:hint="cs"/>
          <w:rtl/>
        </w:rPr>
        <w:t>אגב, החריגות, זה חוק</w:t>
      </w:r>
      <w:r>
        <w:rPr>
          <w:rFonts w:hint="cs"/>
          <w:rtl/>
        </w:rPr>
        <w:t>י. זה מאושר בצורה חוקית. אי-אפשר לבוא לפקיד בטענות שהוא עושה משהו לא חוקי. זה נעשה לפי פרוצדורה חוקית; זה קומבינות, אבל קומבינות חוקיות. רוב הקומבינות הן חוקיות. זה עניין של מוסר ציבורי, זה עניין של אתיקה ציבורית. יש מקרים, שאם אי-אפשר לסמוך על האתיקה הציב</w:t>
      </w:r>
      <w:r>
        <w:rPr>
          <w:rFonts w:hint="cs"/>
          <w:rtl/>
        </w:rPr>
        <w:t xml:space="preserve">ורית, צריך לעשות חוק. אם האתיקה הציבורית הידרדרה עד כדי כך, אם המוסר הציבורי הידרדר עד כדי כך, שהוא יכול לכלול כל כך הרבה קומבינות, צריך לעשות חוק. </w:t>
      </w:r>
    </w:p>
    <w:p w14:paraId="1EC5E0AE" w14:textId="77777777" w:rsidR="00000000" w:rsidRDefault="00E01313">
      <w:pPr>
        <w:pStyle w:val="a0"/>
        <w:rPr>
          <w:rFonts w:hint="cs"/>
          <w:rtl/>
        </w:rPr>
      </w:pPr>
    </w:p>
    <w:p w14:paraId="284926C3" w14:textId="77777777" w:rsidR="00000000" w:rsidRDefault="00E01313">
      <w:pPr>
        <w:pStyle w:val="a0"/>
        <w:rPr>
          <w:rFonts w:hint="cs"/>
          <w:rtl/>
        </w:rPr>
      </w:pPr>
      <w:r>
        <w:rPr>
          <w:rFonts w:hint="cs"/>
          <w:rtl/>
        </w:rPr>
        <w:t xml:space="preserve">איך זה הולך אצלנו? הרי כולם עושים שרירים על חברי הכנסת. אני אומר לכם בכנות, חברי הכנסת, גם אתם, גם אנחנו, </w:t>
      </w:r>
      <w:r>
        <w:rPr>
          <w:rFonts w:hint="cs"/>
          <w:rtl/>
        </w:rPr>
        <w:t>כל אחד שעולה ומדבר בדמגוגיה, ומתחיל לדבר על שכרם של חברי הכנסת, אני רוצה לקצץ. אי-אפשר לעשות שום חריגה. אין לנו תוספת - - -</w:t>
      </w:r>
    </w:p>
    <w:p w14:paraId="1960DF7C" w14:textId="77777777" w:rsidR="00000000" w:rsidRDefault="00E01313">
      <w:pPr>
        <w:pStyle w:val="a0"/>
        <w:rPr>
          <w:rFonts w:hint="cs"/>
          <w:rtl/>
        </w:rPr>
      </w:pPr>
    </w:p>
    <w:p w14:paraId="346A46F4" w14:textId="77777777" w:rsidR="00000000" w:rsidRDefault="00E01313">
      <w:pPr>
        <w:pStyle w:val="af0"/>
        <w:rPr>
          <w:rtl/>
        </w:rPr>
      </w:pPr>
      <w:r>
        <w:rPr>
          <w:rFonts w:hint="eastAsia"/>
          <w:rtl/>
        </w:rPr>
        <w:t>קריאה</w:t>
      </w:r>
      <w:r>
        <w:rPr>
          <w:rtl/>
        </w:rPr>
        <w:t>:</w:t>
      </w:r>
    </w:p>
    <w:p w14:paraId="6C30CD3D" w14:textId="77777777" w:rsidR="00000000" w:rsidRDefault="00E01313">
      <w:pPr>
        <w:pStyle w:val="a0"/>
        <w:rPr>
          <w:rFonts w:hint="cs"/>
          <w:rtl/>
        </w:rPr>
      </w:pPr>
    </w:p>
    <w:p w14:paraId="273E8BC2" w14:textId="77777777" w:rsidR="00000000" w:rsidRDefault="00E01313">
      <w:pPr>
        <w:pStyle w:val="a0"/>
        <w:rPr>
          <w:rFonts w:hint="cs"/>
          <w:rtl/>
        </w:rPr>
      </w:pPr>
      <w:r>
        <w:rPr>
          <w:rFonts w:hint="cs"/>
          <w:rtl/>
        </w:rPr>
        <w:t>- - - עידוד והתייעלות.</w:t>
      </w:r>
    </w:p>
    <w:p w14:paraId="258448DA" w14:textId="77777777" w:rsidR="00000000" w:rsidRDefault="00E01313">
      <w:pPr>
        <w:pStyle w:val="a0"/>
        <w:rPr>
          <w:rFonts w:hint="cs"/>
          <w:rtl/>
        </w:rPr>
      </w:pPr>
    </w:p>
    <w:p w14:paraId="5EEB8F96" w14:textId="77777777" w:rsidR="00000000" w:rsidRDefault="00E01313">
      <w:pPr>
        <w:pStyle w:val="af0"/>
        <w:rPr>
          <w:rtl/>
        </w:rPr>
      </w:pPr>
      <w:r>
        <w:rPr>
          <w:rFonts w:hint="eastAsia"/>
          <w:rtl/>
        </w:rPr>
        <w:t>רוני</w:t>
      </w:r>
      <w:r>
        <w:rPr>
          <w:rtl/>
        </w:rPr>
        <w:t xml:space="preserve"> בר-און (הליכוד):</w:t>
      </w:r>
    </w:p>
    <w:p w14:paraId="0DF056C5" w14:textId="77777777" w:rsidR="00000000" w:rsidRDefault="00E01313">
      <w:pPr>
        <w:pStyle w:val="a0"/>
        <w:rPr>
          <w:rFonts w:hint="cs"/>
          <w:rtl/>
        </w:rPr>
      </w:pPr>
    </w:p>
    <w:p w14:paraId="583D7EE9" w14:textId="77777777" w:rsidR="00000000" w:rsidRDefault="00E01313">
      <w:pPr>
        <w:pStyle w:val="a0"/>
        <w:rPr>
          <w:rFonts w:hint="cs"/>
          <w:rtl/>
        </w:rPr>
      </w:pPr>
      <w:r>
        <w:rPr>
          <w:rFonts w:hint="cs"/>
          <w:rtl/>
        </w:rPr>
        <w:t>- - - בושה.</w:t>
      </w:r>
    </w:p>
    <w:p w14:paraId="4A3A8517" w14:textId="77777777" w:rsidR="00000000" w:rsidRDefault="00E01313">
      <w:pPr>
        <w:pStyle w:val="a0"/>
        <w:rPr>
          <w:rFonts w:hint="cs"/>
          <w:rtl/>
        </w:rPr>
      </w:pPr>
    </w:p>
    <w:p w14:paraId="42109208" w14:textId="77777777" w:rsidR="00000000" w:rsidRDefault="00E01313">
      <w:pPr>
        <w:pStyle w:val="-"/>
        <w:rPr>
          <w:rtl/>
        </w:rPr>
      </w:pPr>
      <w:bookmarkStart w:id="569" w:name="FS000000558T28_01_2004_17_30_13C"/>
      <w:bookmarkEnd w:id="569"/>
      <w:r>
        <w:rPr>
          <w:rtl/>
        </w:rPr>
        <w:t>עזמי בשארה (בל"ד):</w:t>
      </w:r>
    </w:p>
    <w:p w14:paraId="10BF0C1C" w14:textId="77777777" w:rsidR="00000000" w:rsidRDefault="00E01313">
      <w:pPr>
        <w:pStyle w:val="a0"/>
        <w:rPr>
          <w:rtl/>
        </w:rPr>
      </w:pPr>
    </w:p>
    <w:p w14:paraId="0C40416D" w14:textId="77777777" w:rsidR="00000000" w:rsidRDefault="00E01313">
      <w:pPr>
        <w:pStyle w:val="a0"/>
        <w:rPr>
          <w:rFonts w:hint="cs"/>
          <w:rtl/>
        </w:rPr>
      </w:pPr>
      <w:r>
        <w:rPr>
          <w:rFonts w:hint="cs"/>
          <w:rtl/>
        </w:rPr>
        <w:t>נכון. כבר לא צריך עידוד.</w:t>
      </w:r>
    </w:p>
    <w:p w14:paraId="181AAF5E" w14:textId="77777777" w:rsidR="00000000" w:rsidRDefault="00E01313">
      <w:pPr>
        <w:pStyle w:val="a0"/>
        <w:rPr>
          <w:rFonts w:hint="cs"/>
          <w:rtl/>
        </w:rPr>
      </w:pPr>
    </w:p>
    <w:p w14:paraId="52C66889" w14:textId="77777777" w:rsidR="00000000" w:rsidRDefault="00E01313">
      <w:pPr>
        <w:pStyle w:val="a0"/>
        <w:rPr>
          <w:rFonts w:hint="cs"/>
          <w:rtl/>
        </w:rPr>
      </w:pPr>
      <w:r>
        <w:rPr>
          <w:rFonts w:hint="cs"/>
          <w:rtl/>
        </w:rPr>
        <w:t>אין לנו תוספת שעו</w:t>
      </w:r>
      <w:r>
        <w:rPr>
          <w:rFonts w:hint="cs"/>
          <w:rtl/>
        </w:rPr>
        <w:t>ת נוספות.</w:t>
      </w:r>
    </w:p>
    <w:p w14:paraId="20A5433C" w14:textId="77777777" w:rsidR="00000000" w:rsidRDefault="00E01313">
      <w:pPr>
        <w:pStyle w:val="a0"/>
        <w:rPr>
          <w:rFonts w:hint="cs"/>
          <w:rtl/>
        </w:rPr>
      </w:pPr>
    </w:p>
    <w:p w14:paraId="7F112B1C" w14:textId="77777777" w:rsidR="00000000" w:rsidRDefault="00E01313">
      <w:pPr>
        <w:pStyle w:val="af0"/>
        <w:rPr>
          <w:rtl/>
        </w:rPr>
      </w:pPr>
      <w:r>
        <w:rPr>
          <w:rFonts w:hint="eastAsia"/>
          <w:rtl/>
        </w:rPr>
        <w:t>רוני</w:t>
      </w:r>
      <w:r>
        <w:rPr>
          <w:rtl/>
        </w:rPr>
        <w:t xml:space="preserve"> בר-און (הליכוד):</w:t>
      </w:r>
    </w:p>
    <w:p w14:paraId="50AFDAF7" w14:textId="77777777" w:rsidR="00000000" w:rsidRDefault="00E01313">
      <w:pPr>
        <w:pStyle w:val="a0"/>
        <w:rPr>
          <w:rFonts w:hint="cs"/>
          <w:rtl/>
        </w:rPr>
      </w:pPr>
    </w:p>
    <w:p w14:paraId="05701112" w14:textId="77777777" w:rsidR="00000000" w:rsidRDefault="00E01313">
      <w:pPr>
        <w:pStyle w:val="a0"/>
        <w:rPr>
          <w:rFonts w:hint="cs"/>
          <w:rtl/>
        </w:rPr>
      </w:pPr>
      <w:r>
        <w:rPr>
          <w:rFonts w:hint="cs"/>
          <w:rtl/>
        </w:rPr>
        <w:t>ותק.</w:t>
      </w:r>
    </w:p>
    <w:p w14:paraId="374BA320" w14:textId="77777777" w:rsidR="00000000" w:rsidRDefault="00E01313">
      <w:pPr>
        <w:pStyle w:val="a0"/>
        <w:rPr>
          <w:rFonts w:hint="cs"/>
          <w:rtl/>
        </w:rPr>
      </w:pPr>
    </w:p>
    <w:p w14:paraId="6BBDD651" w14:textId="77777777" w:rsidR="00000000" w:rsidRDefault="00E01313">
      <w:pPr>
        <w:pStyle w:val="-"/>
        <w:rPr>
          <w:rtl/>
        </w:rPr>
      </w:pPr>
      <w:bookmarkStart w:id="570" w:name="FS000000558T28_01_2004_17_30_32C"/>
      <w:bookmarkEnd w:id="570"/>
      <w:r>
        <w:rPr>
          <w:rtl/>
        </w:rPr>
        <w:t>עזמי בשארה (בל"ד):</w:t>
      </w:r>
    </w:p>
    <w:p w14:paraId="6CD3DD81" w14:textId="77777777" w:rsidR="00000000" w:rsidRDefault="00E01313">
      <w:pPr>
        <w:pStyle w:val="a0"/>
        <w:rPr>
          <w:rtl/>
        </w:rPr>
      </w:pPr>
    </w:p>
    <w:p w14:paraId="16E59647" w14:textId="77777777" w:rsidR="00000000" w:rsidRDefault="00E01313">
      <w:pPr>
        <w:pStyle w:val="a0"/>
        <w:rPr>
          <w:rFonts w:hint="cs"/>
          <w:rtl/>
        </w:rPr>
      </w:pPr>
      <w:r>
        <w:rPr>
          <w:rFonts w:hint="cs"/>
          <w:rtl/>
        </w:rPr>
        <w:t>אין לנו ותק. אי-אפשר לעשות אצלנו קומבינות בכלל. שם יש ותק ודברים. אבל, אפשר לעשות פרוצדורות שיהיה בלתי אפשרי לעשות זאת. אני אומר זאת כי אני מאמין למה שאמרו קודמי, שרוב השכירים בשירות הציבורי הם, ר</w:t>
      </w:r>
      <w:r>
        <w:rPr>
          <w:rFonts w:hint="cs"/>
          <w:rtl/>
        </w:rPr>
        <w:t xml:space="preserve">אשית - עובדים הרבה, שנית - יש התקפה עליהם, ושלישית - לא מקבלים הרבה כסף. </w:t>
      </w:r>
    </w:p>
    <w:p w14:paraId="00C2D160" w14:textId="77777777" w:rsidR="00000000" w:rsidRDefault="00E01313">
      <w:pPr>
        <w:pStyle w:val="a0"/>
        <w:rPr>
          <w:rFonts w:hint="cs"/>
          <w:rtl/>
        </w:rPr>
      </w:pPr>
    </w:p>
    <w:p w14:paraId="4CE71076" w14:textId="77777777" w:rsidR="00000000" w:rsidRDefault="00E01313">
      <w:pPr>
        <w:pStyle w:val="a0"/>
        <w:rPr>
          <w:rFonts w:hint="cs"/>
          <w:rtl/>
        </w:rPr>
      </w:pPr>
      <w:r>
        <w:rPr>
          <w:rFonts w:hint="cs"/>
          <w:rtl/>
        </w:rPr>
        <w:t>פה מדובר, נכון, על כך שיש אצולת ממון בחברת החשמל ובכל מיני מקומות כאלה של השכירים, ואי-אפשר לברוח מזה. אבל, אדוני, הם בעשירון העליון והם מעט. הם לא במאיון העליון והם לא באלפיון העלי</w:t>
      </w:r>
      <w:r>
        <w:rPr>
          <w:rFonts w:hint="cs"/>
          <w:rtl/>
        </w:rPr>
        <w:t xml:space="preserve">ון. מי שהוא במאיון העליון ובאלפיון העליון הוא לא בשירות הציבורי אלא בפרטי. צריך לדייק בזה. כל האנשים האלה לא מגיעים בכלל למה שעושה הסקטור הפרטי - ואי-אפשר גם לעשות עליהם כל הזמן "עליהום". זה קיים וצריך להילחם בו, אבל זה לא עיקר השחיתות במדינת ישראל, זה לא </w:t>
      </w:r>
      <w:r>
        <w:rPr>
          <w:rFonts w:hint="cs"/>
          <w:rtl/>
        </w:rPr>
        <w:t>נמצא שם - למשל, הבנקים וכל מיני מקומות כאלה. תודה רבה.</w:t>
      </w:r>
    </w:p>
    <w:p w14:paraId="576F6EBC" w14:textId="77777777" w:rsidR="00000000" w:rsidRDefault="00E01313">
      <w:pPr>
        <w:pStyle w:val="a0"/>
        <w:rPr>
          <w:rFonts w:hint="cs"/>
          <w:rtl/>
        </w:rPr>
      </w:pPr>
    </w:p>
    <w:p w14:paraId="68F80EDE" w14:textId="77777777" w:rsidR="00000000" w:rsidRDefault="00E01313">
      <w:pPr>
        <w:pStyle w:val="af1"/>
        <w:rPr>
          <w:rtl/>
        </w:rPr>
      </w:pPr>
      <w:r>
        <w:rPr>
          <w:rtl/>
        </w:rPr>
        <w:t>היו"ר יולי-יואל אדלשטיין:</w:t>
      </w:r>
    </w:p>
    <w:p w14:paraId="0F5F3C0F" w14:textId="77777777" w:rsidR="00000000" w:rsidRDefault="00E01313">
      <w:pPr>
        <w:pStyle w:val="a0"/>
        <w:rPr>
          <w:rtl/>
        </w:rPr>
      </w:pPr>
    </w:p>
    <w:p w14:paraId="538FC405" w14:textId="77777777" w:rsidR="00000000" w:rsidRDefault="00E01313">
      <w:pPr>
        <w:pStyle w:val="a0"/>
        <w:rPr>
          <w:rFonts w:hint="cs"/>
          <w:rtl/>
        </w:rPr>
      </w:pPr>
      <w:r>
        <w:rPr>
          <w:rFonts w:hint="cs"/>
          <w:rtl/>
        </w:rPr>
        <w:t>תודה לחבר הכנסת בשארה. חבר הכנסת דני יתום, בבקשה. אחריו - חבר הכנסת ישראל אייכלר.</w:t>
      </w:r>
    </w:p>
    <w:p w14:paraId="4D5FD2FA" w14:textId="77777777" w:rsidR="00000000" w:rsidRDefault="00E01313">
      <w:pPr>
        <w:pStyle w:val="af0"/>
        <w:rPr>
          <w:rtl/>
        </w:rPr>
      </w:pPr>
    </w:p>
    <w:p w14:paraId="702D8E85" w14:textId="77777777" w:rsidR="00000000" w:rsidRDefault="00E01313">
      <w:pPr>
        <w:pStyle w:val="af0"/>
        <w:rPr>
          <w:rtl/>
        </w:rPr>
      </w:pPr>
      <w:r>
        <w:rPr>
          <w:rFonts w:hint="eastAsia"/>
          <w:rtl/>
        </w:rPr>
        <w:t>שאול</w:t>
      </w:r>
      <w:r>
        <w:rPr>
          <w:rtl/>
        </w:rPr>
        <w:t xml:space="preserve"> יהלום (מפד"ל):</w:t>
      </w:r>
    </w:p>
    <w:p w14:paraId="1EC16C05" w14:textId="77777777" w:rsidR="00000000" w:rsidRDefault="00E01313">
      <w:pPr>
        <w:pStyle w:val="a0"/>
        <w:rPr>
          <w:rFonts w:hint="cs"/>
          <w:rtl/>
        </w:rPr>
      </w:pPr>
    </w:p>
    <w:p w14:paraId="7D59BE46" w14:textId="77777777" w:rsidR="00000000" w:rsidRDefault="00E01313">
      <w:pPr>
        <w:pStyle w:val="a0"/>
        <w:rPr>
          <w:rFonts w:hint="cs"/>
          <w:rtl/>
        </w:rPr>
      </w:pPr>
      <w:r>
        <w:rPr>
          <w:rFonts w:hint="cs"/>
          <w:rtl/>
        </w:rPr>
        <w:t>הוא האחרון?</w:t>
      </w:r>
    </w:p>
    <w:p w14:paraId="76E5880D" w14:textId="77777777" w:rsidR="00000000" w:rsidRDefault="00E01313">
      <w:pPr>
        <w:pStyle w:val="a0"/>
        <w:rPr>
          <w:rFonts w:hint="cs"/>
          <w:rtl/>
        </w:rPr>
      </w:pPr>
    </w:p>
    <w:p w14:paraId="5EA1480B" w14:textId="77777777" w:rsidR="00000000" w:rsidRDefault="00E01313">
      <w:pPr>
        <w:pStyle w:val="af1"/>
        <w:rPr>
          <w:rtl/>
        </w:rPr>
      </w:pPr>
      <w:r>
        <w:rPr>
          <w:rtl/>
        </w:rPr>
        <w:t>היו"ר יולי-יואל אדלשטיין:</w:t>
      </w:r>
    </w:p>
    <w:p w14:paraId="6C55A86F" w14:textId="77777777" w:rsidR="00000000" w:rsidRDefault="00E01313">
      <w:pPr>
        <w:pStyle w:val="a0"/>
        <w:rPr>
          <w:rtl/>
        </w:rPr>
      </w:pPr>
    </w:p>
    <w:p w14:paraId="2D2B8D62" w14:textId="77777777" w:rsidR="00000000" w:rsidRDefault="00E01313">
      <w:pPr>
        <w:pStyle w:val="a0"/>
        <w:rPr>
          <w:rFonts w:hint="cs"/>
          <w:rtl/>
        </w:rPr>
      </w:pPr>
      <w:r>
        <w:rPr>
          <w:rFonts w:hint="cs"/>
          <w:rtl/>
        </w:rPr>
        <w:t xml:space="preserve">לא. תסכם את הדיון חברת הכנסת </w:t>
      </w:r>
      <w:r>
        <w:rPr>
          <w:rFonts w:hint="cs"/>
          <w:rtl/>
        </w:rPr>
        <w:t>אתי לבני. לאחר מכן נשמע את התשובה.</w:t>
      </w:r>
    </w:p>
    <w:p w14:paraId="7ADBA12B" w14:textId="77777777" w:rsidR="00000000" w:rsidRDefault="00E01313">
      <w:pPr>
        <w:pStyle w:val="a0"/>
        <w:rPr>
          <w:rFonts w:hint="cs"/>
          <w:rtl/>
        </w:rPr>
      </w:pPr>
    </w:p>
    <w:p w14:paraId="56C2F424" w14:textId="77777777" w:rsidR="00000000" w:rsidRDefault="00E01313">
      <w:pPr>
        <w:pStyle w:val="a"/>
        <w:rPr>
          <w:rtl/>
        </w:rPr>
      </w:pPr>
      <w:bookmarkStart w:id="571" w:name="FS000001045T28_01_2004_17_33_39"/>
      <w:bookmarkStart w:id="572" w:name="_Toc78873137"/>
      <w:bookmarkEnd w:id="571"/>
      <w:r>
        <w:rPr>
          <w:rFonts w:hint="eastAsia"/>
          <w:rtl/>
        </w:rPr>
        <w:t>דני</w:t>
      </w:r>
      <w:r>
        <w:rPr>
          <w:rtl/>
        </w:rPr>
        <w:t xml:space="preserve"> יתום (העבודה-מימד):</w:t>
      </w:r>
      <w:bookmarkEnd w:id="572"/>
    </w:p>
    <w:p w14:paraId="101CFD4C" w14:textId="77777777" w:rsidR="00000000" w:rsidRDefault="00E01313">
      <w:pPr>
        <w:pStyle w:val="a0"/>
        <w:rPr>
          <w:rFonts w:hint="cs"/>
          <w:rtl/>
        </w:rPr>
      </w:pPr>
    </w:p>
    <w:p w14:paraId="432DF585" w14:textId="77777777" w:rsidR="00000000" w:rsidRDefault="00E01313">
      <w:pPr>
        <w:pStyle w:val="a0"/>
        <w:rPr>
          <w:rFonts w:hint="cs"/>
          <w:rtl/>
        </w:rPr>
      </w:pPr>
      <w:r>
        <w:rPr>
          <w:rFonts w:hint="cs"/>
          <w:rtl/>
        </w:rPr>
        <w:t>אדוני היושב-ראש, כנסת נכבדה, בעצם זה דוח שמעמיד מראה מול פרצופנו. הפרצוף שמשתקף במראה הזאת, על-פי הדוח, פרצופו של המגזר הציבורי, הוא פרצוף מכוער וצבוע. אני אומר את הדברים הללו מכיוון שאנחנו עוסקי</w:t>
      </w:r>
      <w:r>
        <w:rPr>
          <w:rFonts w:hint="cs"/>
          <w:rtl/>
        </w:rPr>
        <w:t xml:space="preserve">ם היום לא מעט בנושאים הכלכליים. לפנינו תוכנית כלכלית דרקונית, שפוגעת ממילא בשכבות החלשות ובחלשים, והדוח הזה מצביע על כך שבאותה עת יש כאלה שמשתכרים משכורות עתק בקנה-המידה הישראלי. </w:t>
      </w:r>
    </w:p>
    <w:p w14:paraId="5530CFE6" w14:textId="77777777" w:rsidR="00000000" w:rsidRDefault="00E01313">
      <w:pPr>
        <w:pStyle w:val="a0"/>
        <w:rPr>
          <w:rFonts w:hint="cs"/>
          <w:rtl/>
        </w:rPr>
      </w:pPr>
    </w:p>
    <w:p w14:paraId="4CA48990" w14:textId="77777777" w:rsidR="00000000" w:rsidRDefault="00E01313">
      <w:pPr>
        <w:pStyle w:val="a0"/>
        <w:rPr>
          <w:rFonts w:hint="cs"/>
          <w:rtl/>
        </w:rPr>
      </w:pPr>
      <w:r>
        <w:rPr>
          <w:rFonts w:hint="cs"/>
          <w:rtl/>
        </w:rPr>
        <w:t xml:space="preserve">לא רק שאנחנו מדברים בגופים ציבוריים, שכספנו שלנו, כספי האזרחים שאותם אנחנו </w:t>
      </w:r>
      <w:r>
        <w:rPr>
          <w:rFonts w:hint="cs"/>
          <w:rtl/>
        </w:rPr>
        <w:t>חייבים לייצג בכנסת הזאת הם אלה שמממנים את הפעילות, לרבות השכר של אותם בכירים שמשתכרים שכר גבוה מאוד, אלא הכסף הציבורי מממן גם את הגירעונות. אדוני השר, הרי איננו מדברים על חריגות ועל שכר גבוה רק בגופים שהם רווחיים. ההיפך הוא הנכון - רוב הגופים הללו לא רק שא</w:t>
      </w:r>
      <w:r>
        <w:rPr>
          <w:rFonts w:hint="cs"/>
          <w:rtl/>
        </w:rPr>
        <w:t xml:space="preserve">ינם רווחיים, הם גירעוניים. עלות הגירעון הנצברת מדי שנה, שממומנת בחלקה הגדול על-ידי כספי משלם המסים הישראלי, היא עלות גבוהה מאוד. </w:t>
      </w:r>
    </w:p>
    <w:p w14:paraId="5F3E3F70" w14:textId="77777777" w:rsidR="00000000" w:rsidRDefault="00E01313">
      <w:pPr>
        <w:pStyle w:val="a0"/>
        <w:rPr>
          <w:rFonts w:hint="cs"/>
          <w:rtl/>
        </w:rPr>
      </w:pPr>
    </w:p>
    <w:p w14:paraId="72149BA1" w14:textId="77777777" w:rsidR="00000000" w:rsidRDefault="00E01313">
      <w:pPr>
        <w:pStyle w:val="a0"/>
        <w:rPr>
          <w:rFonts w:hint="cs"/>
          <w:rtl/>
        </w:rPr>
      </w:pPr>
      <w:r>
        <w:rPr>
          <w:rFonts w:hint="cs"/>
          <w:rtl/>
        </w:rPr>
        <w:t>על כן, כאשר אנחנו אוספים את כל הנתונים האלה ומבקשים לבצע תיקון, אנחנו לא צריכים רק להלין על כך שאנשים אינם מגלים דוגמה אישית.</w:t>
      </w:r>
      <w:r>
        <w:rPr>
          <w:rFonts w:hint="cs"/>
          <w:rtl/>
        </w:rPr>
        <w:t xml:space="preserve"> אינני רוצה להיסמך על הדוגמה האישית. יכול להיות שהיא כבר פסה מהעולם, ויכול להיות שהיא כבר פסה, חבר הכנסת יהלום, מציבור המשרתים שאמורים לשרת אותו ציבור שעל גבו בעצם הם נושאים את משכורותיהם הגבוהות.</w:t>
      </w:r>
    </w:p>
    <w:p w14:paraId="1BA35791" w14:textId="77777777" w:rsidR="00000000" w:rsidRDefault="00E01313">
      <w:pPr>
        <w:pStyle w:val="a0"/>
        <w:rPr>
          <w:rFonts w:hint="cs"/>
          <w:rtl/>
        </w:rPr>
      </w:pPr>
    </w:p>
    <w:p w14:paraId="646314B0" w14:textId="77777777" w:rsidR="00000000" w:rsidRDefault="00E01313">
      <w:pPr>
        <w:pStyle w:val="a0"/>
        <w:rPr>
          <w:rFonts w:hint="cs"/>
          <w:rtl/>
        </w:rPr>
      </w:pPr>
      <w:r>
        <w:rPr>
          <w:rFonts w:hint="cs"/>
          <w:rtl/>
        </w:rPr>
        <w:t>על כן, אני חושב שטוב עושה הכנסת שהיא עוסקת בחקיקה, והיא צר</w:t>
      </w:r>
      <w:r>
        <w:rPr>
          <w:rFonts w:hint="cs"/>
          <w:rtl/>
        </w:rPr>
        <w:t>יכה להמשיך ולחוקק על מנת לתקן את המצב. אני רואה מקום לחקיקה בתחומים הבאים: התחום האחד שכבר הוזכר הוא רף שכר עליון במגזר הציבורי. אבל לא די בזה, מכיוון שאנחנו רואים השתוללות שכר גם בחברות ציבוריות שמונפקות בבורסה, שחלקן בבעלות ממשלה וחלקן בבעלות הציבור. אין</w:t>
      </w:r>
      <w:r>
        <w:rPr>
          <w:rFonts w:hint="cs"/>
          <w:rtl/>
        </w:rPr>
        <w:t xml:space="preserve"> שום סיבה שחברות כאלה לא תוגדרנה גם כן כחברות או כגופים עסקיים שבהם יוגדר רף שכר עליון. הייתי אפילו מרחיק לכת ואומר, שצריך לתת את הדעת על המגזר הפרטי. </w:t>
      </w:r>
    </w:p>
    <w:p w14:paraId="481D9AEC" w14:textId="77777777" w:rsidR="00000000" w:rsidRDefault="00E01313">
      <w:pPr>
        <w:pStyle w:val="a0"/>
        <w:rPr>
          <w:rFonts w:hint="cs"/>
          <w:rtl/>
        </w:rPr>
      </w:pPr>
    </w:p>
    <w:p w14:paraId="32CD3AA8" w14:textId="77777777" w:rsidR="00000000" w:rsidRDefault="00E01313">
      <w:pPr>
        <w:pStyle w:val="a0"/>
        <w:rPr>
          <w:rFonts w:hint="cs"/>
          <w:rtl/>
        </w:rPr>
      </w:pPr>
      <w:r>
        <w:rPr>
          <w:rFonts w:hint="cs"/>
          <w:rtl/>
        </w:rPr>
        <w:t>הדבר השני, מעבר לרף שכר עליון, הוא מערכת חוקים שתבטיח צדק בין השכר הגבוה ביותר לשכר הנמוך ביותר באותו מ</w:t>
      </w:r>
      <w:r>
        <w:rPr>
          <w:rFonts w:hint="cs"/>
          <w:rtl/>
        </w:rPr>
        <w:t>קום עבודה או באותו מקום תעסוקה. לא די בהגדרת הרף העליון של מקבל השכר הגבוה ביותר, אלא ראוי גם שנשמור על מערכת מאזנת ומאוזנת בין שכרם של הבכירים לבין שכרם של מי שמשתכרים שכר הרבה יותר נמוך.</w:t>
      </w:r>
    </w:p>
    <w:p w14:paraId="06502097" w14:textId="77777777" w:rsidR="00000000" w:rsidRDefault="00E01313">
      <w:pPr>
        <w:pStyle w:val="af1"/>
        <w:rPr>
          <w:rtl/>
        </w:rPr>
      </w:pPr>
    </w:p>
    <w:p w14:paraId="4AFF075D" w14:textId="77777777" w:rsidR="00000000" w:rsidRDefault="00E01313">
      <w:pPr>
        <w:pStyle w:val="af1"/>
        <w:rPr>
          <w:rtl/>
        </w:rPr>
      </w:pPr>
      <w:r>
        <w:rPr>
          <w:rtl/>
        </w:rPr>
        <w:t>היו"ר יולי-יואל אדלשטיין:</w:t>
      </w:r>
    </w:p>
    <w:p w14:paraId="34CA51B4" w14:textId="77777777" w:rsidR="00000000" w:rsidRDefault="00E01313">
      <w:pPr>
        <w:pStyle w:val="a0"/>
        <w:rPr>
          <w:rtl/>
        </w:rPr>
      </w:pPr>
    </w:p>
    <w:p w14:paraId="50AD34D7" w14:textId="77777777" w:rsidR="00000000" w:rsidRDefault="00E01313">
      <w:pPr>
        <w:pStyle w:val="a0"/>
        <w:rPr>
          <w:rFonts w:hint="cs"/>
          <w:rtl/>
        </w:rPr>
      </w:pPr>
      <w:r>
        <w:rPr>
          <w:rFonts w:hint="cs"/>
          <w:rtl/>
        </w:rPr>
        <w:t>תודה לחבר הכנסת דני יתום. חבר הכנסת ישר</w:t>
      </w:r>
      <w:r>
        <w:rPr>
          <w:rFonts w:hint="cs"/>
          <w:rtl/>
        </w:rPr>
        <w:t>אל אייכלר, בבקשה. אחריו - אחרונת הדוברים בהצעה הזאת, חברת הכנסת אתי לבני.</w:t>
      </w:r>
    </w:p>
    <w:p w14:paraId="1FD0FCC4" w14:textId="77777777" w:rsidR="00000000" w:rsidRDefault="00E01313">
      <w:pPr>
        <w:pStyle w:val="a0"/>
        <w:rPr>
          <w:rFonts w:hint="cs"/>
          <w:rtl/>
        </w:rPr>
      </w:pPr>
    </w:p>
    <w:p w14:paraId="2F7DAAD2" w14:textId="77777777" w:rsidR="00000000" w:rsidRDefault="00E01313">
      <w:pPr>
        <w:pStyle w:val="a"/>
        <w:rPr>
          <w:rtl/>
        </w:rPr>
      </w:pPr>
      <w:bookmarkStart w:id="573" w:name="FS000001057T28_01_2004_17_40_03"/>
      <w:bookmarkStart w:id="574" w:name="_Toc78873138"/>
      <w:bookmarkEnd w:id="573"/>
      <w:r>
        <w:rPr>
          <w:rFonts w:hint="eastAsia"/>
          <w:rtl/>
        </w:rPr>
        <w:t>ישראל</w:t>
      </w:r>
      <w:r>
        <w:rPr>
          <w:rtl/>
        </w:rPr>
        <w:t xml:space="preserve"> אייכלר (יהדות התורה):</w:t>
      </w:r>
      <w:bookmarkEnd w:id="574"/>
    </w:p>
    <w:p w14:paraId="030EF5F0" w14:textId="77777777" w:rsidR="00000000" w:rsidRDefault="00E01313">
      <w:pPr>
        <w:pStyle w:val="a0"/>
        <w:rPr>
          <w:rFonts w:hint="cs"/>
          <w:rtl/>
        </w:rPr>
      </w:pPr>
    </w:p>
    <w:p w14:paraId="6FFD9BC7" w14:textId="77777777" w:rsidR="00000000" w:rsidRDefault="00E01313">
      <w:pPr>
        <w:pStyle w:val="a0"/>
        <w:rPr>
          <w:rFonts w:hint="cs"/>
          <w:rtl/>
        </w:rPr>
      </w:pPr>
      <w:r>
        <w:rPr>
          <w:rFonts w:hint="cs"/>
          <w:rtl/>
        </w:rPr>
        <w:t xml:space="preserve">אדוני היושב-ראש, חברי הכנסת, קודם כול, אני חש לא נוח כאשר יוצרים תחושת "עליהום" על כל עובדי המגזר הציבורי, ובכך גם מרגיעים את המצפון שלנו וחושבים: הנה, </w:t>
      </w:r>
      <w:r>
        <w:rPr>
          <w:rFonts w:hint="cs"/>
          <w:rtl/>
        </w:rPr>
        <w:t>עשינו משהו, ובסוף הכול נמשך כרגיל. יש הרבה עובדי ציבור שמקבלים משכורות רעב וגם עובדים קשה, בעיקר בתחום הבריאות, אבל לעומתם, ועל זה יש לדבר, יש פי כמה שעובדים מעט מאוד ומרוויחים הרבה. ככל שהוותק גדול והשכר גבוה, העבודה נהיית פחותה ומעטה יותר. אפשר לראות זאת</w:t>
      </w:r>
      <w:r>
        <w:rPr>
          <w:rFonts w:hint="cs"/>
          <w:rtl/>
        </w:rPr>
        <w:t xml:space="preserve"> כמעט בכל מקום עבודה: המתחילים מרוויחים מעט ועובדים קשה, והוותיקים - רמת ההשקעה יורדת והם מרוויחים יותר.</w:t>
      </w:r>
    </w:p>
    <w:p w14:paraId="6F4E05D9" w14:textId="77777777" w:rsidR="00000000" w:rsidRDefault="00E01313">
      <w:pPr>
        <w:pStyle w:val="a0"/>
        <w:rPr>
          <w:rFonts w:hint="cs"/>
          <w:rtl/>
        </w:rPr>
      </w:pPr>
    </w:p>
    <w:p w14:paraId="1F433D9C" w14:textId="77777777" w:rsidR="00000000" w:rsidRDefault="00E01313">
      <w:pPr>
        <w:pStyle w:val="a0"/>
        <w:rPr>
          <w:rFonts w:hint="cs"/>
          <w:rtl/>
        </w:rPr>
      </w:pPr>
      <w:r>
        <w:rPr>
          <w:rFonts w:hint="cs"/>
          <w:rtl/>
        </w:rPr>
        <w:t>יש פה אנשים שאמרו שצריך לפגוע גם בשכר במגזר הפרטי. אני חושב שזו פגיעה בזכות הקניין. אם איננו רוצים להיות מדינה קומוניסטית, אסור לנו לפגוע במגזר הפרטי.</w:t>
      </w:r>
      <w:r>
        <w:rPr>
          <w:rFonts w:hint="cs"/>
          <w:rtl/>
        </w:rPr>
        <w:t xml:space="preserve"> להיפך, במגזר הפרטי כל אחד בתפקידו יבורך ויתברך. מי שמייצר ומרוויח, שיהיה לו לבריאות. אסור לשלטון, לשום שלטון, להתערב במגזר הפרטי. אבל במגזר הציבורי? - זה ממש שוד וגזל. זה כסף של עניים, כסף של חולים, כסף של זקנים וכסף של ילדים. </w:t>
      </w:r>
    </w:p>
    <w:p w14:paraId="719F532D" w14:textId="77777777" w:rsidR="00000000" w:rsidRDefault="00E01313">
      <w:pPr>
        <w:pStyle w:val="a0"/>
        <w:rPr>
          <w:rFonts w:hint="cs"/>
          <w:rtl/>
        </w:rPr>
      </w:pPr>
    </w:p>
    <w:p w14:paraId="0846C675" w14:textId="77777777" w:rsidR="00000000" w:rsidRDefault="00E01313">
      <w:pPr>
        <w:pStyle w:val="a0"/>
        <w:rPr>
          <w:rFonts w:hint="cs"/>
          <w:rtl/>
        </w:rPr>
      </w:pPr>
      <w:r>
        <w:rPr>
          <w:rFonts w:hint="cs"/>
          <w:rtl/>
        </w:rPr>
        <w:t>יש רבבות מובטלים סמויים בש</w:t>
      </w:r>
      <w:r>
        <w:rPr>
          <w:rFonts w:hint="cs"/>
          <w:rtl/>
        </w:rPr>
        <w:t>ירות הציבורי. אף אחד לא אומר להם: לכו ותצאו לחפש עבודה. יודעים, אין עבודה בחוץ, ואי-אפשר לפטר אותם. שר האוצר הגדול והחזק לא יכול היה לפטר אפילו עובד אחד במגזר הציבורי. היום נלחמים על כל משרה שלטונית וציבורית. חבר מביא חבר. אין כניסה לחרדים בכלל. ראש הממשלה</w:t>
      </w:r>
      <w:r>
        <w:rPr>
          <w:rFonts w:hint="cs"/>
          <w:rtl/>
        </w:rPr>
        <w:t xml:space="preserve"> אריק שרון נתן הוראה לצרף מייד-מייד חבר ערבי. אבל אין שום יכולת לצרף חבר חרדי משום שאין לו תעודת בגרות חילונית.</w:t>
      </w:r>
    </w:p>
    <w:p w14:paraId="1E383991" w14:textId="77777777" w:rsidR="00000000" w:rsidRDefault="00E01313">
      <w:pPr>
        <w:pStyle w:val="a0"/>
        <w:rPr>
          <w:rFonts w:hint="cs"/>
          <w:rtl/>
        </w:rPr>
      </w:pPr>
    </w:p>
    <w:p w14:paraId="6E0538F4" w14:textId="77777777" w:rsidR="00000000" w:rsidRDefault="00E01313">
      <w:pPr>
        <w:pStyle w:val="a0"/>
        <w:rPr>
          <w:rFonts w:hint="cs"/>
          <w:rtl/>
        </w:rPr>
      </w:pPr>
      <w:r>
        <w:rPr>
          <w:rFonts w:hint="cs"/>
          <w:rtl/>
        </w:rPr>
        <w:t>השאלה הנשאלת היא: כאשר הממשלה יצאה למלחמה נגד העניים אמרו לנו: אחרי שנגמור לטפל בקצבאות, בתקציבי ההעברה, נטפל במגזר הציבורי, נשבור את המונופולי</w:t>
      </w:r>
      <w:r>
        <w:rPr>
          <w:rFonts w:hint="cs"/>
          <w:rtl/>
        </w:rPr>
        <w:t>ם, ואז נעשה כלכלה שתהיה כדאית לכולם, וגם לעניים תהיה צמיחה. זאת היתה התוכנית. כבר אמרנו אז, שהממשלה הזאת חזקה על חלשים, אבל כשהיא תגיע למאבק נגד החזקים, הם יראו להם מה זה. יעשו שביתות, הפגנות ועיצומים, וכך באמת קרה. על החלשים העבירו בכנסת כל מיני חוקים, אב</w:t>
      </w:r>
      <w:r>
        <w:rPr>
          <w:rFonts w:hint="cs"/>
          <w:rtl/>
        </w:rPr>
        <w:t>ל כשהגיעו לחזקים היו 100 ימי שביתה ושר האוצר ביום אחד חתם על כניעה להסתדרות. אז מה יצא? יצא שבחולים ובזקנים פגעו, בחזקים, עובדי המגזר הציבורי העשירים, לא פגעו, ושום דבר לא השתנה. יש אבטלה סמויה, ומשלמים 43 מיליארד שקל שכר מהכסף של משלם המסים.</w:t>
      </w:r>
    </w:p>
    <w:p w14:paraId="5966DB34" w14:textId="77777777" w:rsidR="00000000" w:rsidRDefault="00E01313">
      <w:pPr>
        <w:pStyle w:val="af1"/>
        <w:rPr>
          <w:rtl/>
        </w:rPr>
      </w:pPr>
    </w:p>
    <w:p w14:paraId="59F44FC0" w14:textId="77777777" w:rsidR="00000000" w:rsidRDefault="00E01313">
      <w:pPr>
        <w:pStyle w:val="af1"/>
        <w:rPr>
          <w:rtl/>
        </w:rPr>
      </w:pPr>
      <w:r>
        <w:rPr>
          <w:rtl/>
        </w:rPr>
        <w:t>היו"ר יולי-י</w:t>
      </w:r>
      <w:r>
        <w:rPr>
          <w:rtl/>
        </w:rPr>
        <w:t>ואל אדלשטיין:</w:t>
      </w:r>
    </w:p>
    <w:p w14:paraId="0CA46E3E" w14:textId="77777777" w:rsidR="00000000" w:rsidRDefault="00E01313">
      <w:pPr>
        <w:pStyle w:val="a0"/>
        <w:rPr>
          <w:rtl/>
        </w:rPr>
      </w:pPr>
    </w:p>
    <w:p w14:paraId="1B25ECCF" w14:textId="77777777" w:rsidR="00000000" w:rsidRDefault="00E01313">
      <w:pPr>
        <w:pStyle w:val="a0"/>
        <w:rPr>
          <w:rFonts w:hint="cs"/>
          <w:rtl/>
        </w:rPr>
      </w:pPr>
      <w:r>
        <w:rPr>
          <w:rFonts w:hint="cs"/>
          <w:rtl/>
        </w:rPr>
        <w:t>אבקש לסיים.</w:t>
      </w:r>
    </w:p>
    <w:p w14:paraId="18FA8217" w14:textId="77777777" w:rsidR="00000000" w:rsidRDefault="00E01313">
      <w:pPr>
        <w:pStyle w:val="a0"/>
        <w:rPr>
          <w:rFonts w:hint="cs"/>
          <w:rtl/>
        </w:rPr>
      </w:pPr>
    </w:p>
    <w:p w14:paraId="5D5D6B5E" w14:textId="77777777" w:rsidR="00000000" w:rsidRDefault="00E01313">
      <w:pPr>
        <w:pStyle w:val="-"/>
        <w:rPr>
          <w:rtl/>
        </w:rPr>
      </w:pPr>
      <w:bookmarkStart w:id="575" w:name="FS000001057T28_01_2004_17_51_52C"/>
      <w:bookmarkEnd w:id="575"/>
      <w:r>
        <w:rPr>
          <w:rtl/>
        </w:rPr>
        <w:t>ישראל אייכלר (יהדות התורה):</w:t>
      </w:r>
    </w:p>
    <w:p w14:paraId="63ECEC22" w14:textId="77777777" w:rsidR="00000000" w:rsidRDefault="00E01313">
      <w:pPr>
        <w:pStyle w:val="a0"/>
        <w:rPr>
          <w:rtl/>
        </w:rPr>
      </w:pPr>
    </w:p>
    <w:p w14:paraId="132BBF47" w14:textId="77777777" w:rsidR="00000000" w:rsidRDefault="00E01313">
      <w:pPr>
        <w:pStyle w:val="a0"/>
        <w:rPr>
          <w:rFonts w:hint="cs"/>
          <w:rtl/>
        </w:rPr>
      </w:pPr>
      <w:r>
        <w:rPr>
          <w:rFonts w:hint="cs"/>
          <w:rtl/>
        </w:rPr>
        <w:t>אני רוצה לציין כמה נקודות שעולות ממש מתוך הדוח. עובדי המועצות הדתיות, שכולם דיברו על פירוקן ועל הצורך לפרקן, הם ברמה הכי נמוכה, בדוח הזה של רכלבסקי, מכל עובדי המגזר הציבורי. עכשיו, הפסיקו את הבטחת הה</w:t>
      </w:r>
      <w:r>
        <w:rPr>
          <w:rFonts w:hint="cs"/>
          <w:rtl/>
        </w:rPr>
        <w:t>כנסה, בניגוד לחוק, לאברכים וללומדי תורה מטעם משרד החינוך בגלל השביתה של עובדי משרד הדתות. שינו את תעריף תקציב הישיבות.</w:t>
      </w:r>
    </w:p>
    <w:p w14:paraId="1055C1FD" w14:textId="77777777" w:rsidR="00000000" w:rsidRDefault="00E01313">
      <w:pPr>
        <w:pStyle w:val="a0"/>
        <w:rPr>
          <w:rFonts w:hint="cs"/>
          <w:rtl/>
        </w:rPr>
      </w:pPr>
    </w:p>
    <w:p w14:paraId="44FFCD6B" w14:textId="77777777" w:rsidR="00000000" w:rsidRDefault="00E01313">
      <w:pPr>
        <w:pStyle w:val="a0"/>
        <w:rPr>
          <w:rFonts w:hint="cs"/>
          <w:rtl/>
        </w:rPr>
      </w:pPr>
      <w:r>
        <w:rPr>
          <w:rFonts w:hint="cs"/>
          <w:rtl/>
        </w:rPr>
        <w:t>אני אומר עוד שני משפטים: פקידי האוצר - מישהו בדק כמה הם מרוויחים וכמה הם ירוויחו כאשר הם יצאו מהמשרד הממשלתי שהיטיב עם העשירים?</w:t>
      </w:r>
    </w:p>
    <w:p w14:paraId="247858CA" w14:textId="77777777" w:rsidR="00000000" w:rsidRDefault="00E01313">
      <w:pPr>
        <w:pStyle w:val="a0"/>
        <w:rPr>
          <w:rFonts w:hint="cs"/>
          <w:rtl/>
        </w:rPr>
      </w:pPr>
    </w:p>
    <w:p w14:paraId="37F30BD5" w14:textId="77777777" w:rsidR="00000000" w:rsidRDefault="00E01313">
      <w:pPr>
        <w:pStyle w:val="a0"/>
        <w:rPr>
          <w:rFonts w:hint="cs"/>
          <w:rtl/>
        </w:rPr>
      </w:pPr>
      <w:r>
        <w:rPr>
          <w:rFonts w:hint="cs"/>
          <w:rtl/>
        </w:rPr>
        <w:t>משפט סי</w:t>
      </w:r>
      <w:r>
        <w:rPr>
          <w:rFonts w:hint="cs"/>
          <w:rtl/>
        </w:rPr>
        <w:t>ום - כל זמן שהממשלה בטוחה שהציבור ימשיך לשלם מסים, יבכה וישלם, לא יהיה שום שינוי. רק כאשר מאות אלפי אנשים יכריזו: אנחנו לא משלמים מסים לממשלה שמבזבזת את כספינו, אז הממשלה תקום ותאמר: צריך לעשות חשבון נפש גם במגזר הציבורי. תודה.</w:t>
      </w:r>
    </w:p>
    <w:p w14:paraId="0219CB0A" w14:textId="77777777" w:rsidR="00000000" w:rsidRDefault="00E01313">
      <w:pPr>
        <w:pStyle w:val="a0"/>
        <w:rPr>
          <w:rFonts w:hint="cs"/>
          <w:rtl/>
        </w:rPr>
      </w:pPr>
    </w:p>
    <w:p w14:paraId="328EFE40" w14:textId="77777777" w:rsidR="00000000" w:rsidRDefault="00E01313">
      <w:pPr>
        <w:pStyle w:val="af1"/>
        <w:rPr>
          <w:rtl/>
        </w:rPr>
      </w:pPr>
      <w:r>
        <w:rPr>
          <w:rtl/>
        </w:rPr>
        <w:t>היו"ר יולי-יואל אדלשטיין:</w:t>
      </w:r>
    </w:p>
    <w:p w14:paraId="32BC98E5" w14:textId="77777777" w:rsidR="00000000" w:rsidRDefault="00E01313">
      <w:pPr>
        <w:pStyle w:val="a0"/>
        <w:rPr>
          <w:rtl/>
        </w:rPr>
      </w:pPr>
    </w:p>
    <w:p w14:paraId="08426A27" w14:textId="77777777" w:rsidR="00000000" w:rsidRDefault="00E01313">
      <w:pPr>
        <w:pStyle w:val="a0"/>
        <w:rPr>
          <w:rFonts w:hint="cs"/>
          <w:rtl/>
        </w:rPr>
      </w:pPr>
      <w:r>
        <w:rPr>
          <w:rFonts w:hint="cs"/>
          <w:rtl/>
        </w:rPr>
        <w:t>תודה רבה לחבר הכנסת אייכלר. חברת הכנסת אתי לבני, בבקשה. לאחר מכן - תשובת השר גדעון עזרא.</w:t>
      </w:r>
    </w:p>
    <w:p w14:paraId="76EF0F4A" w14:textId="77777777" w:rsidR="00000000" w:rsidRDefault="00E01313">
      <w:pPr>
        <w:pStyle w:val="a0"/>
        <w:rPr>
          <w:rFonts w:hint="cs"/>
          <w:rtl/>
        </w:rPr>
      </w:pPr>
    </w:p>
    <w:p w14:paraId="4C2A81C5" w14:textId="77777777" w:rsidR="00000000" w:rsidRDefault="00E01313">
      <w:pPr>
        <w:pStyle w:val="a"/>
        <w:rPr>
          <w:rtl/>
        </w:rPr>
      </w:pPr>
      <w:bookmarkStart w:id="576" w:name="FS000001051T28_01_2004_17_22_06"/>
      <w:bookmarkStart w:id="577" w:name="_Toc78873139"/>
      <w:bookmarkEnd w:id="576"/>
      <w:r>
        <w:rPr>
          <w:rtl/>
        </w:rPr>
        <w:t>אתי לבני (שינוי):</w:t>
      </w:r>
      <w:bookmarkEnd w:id="577"/>
    </w:p>
    <w:p w14:paraId="15C12E06" w14:textId="77777777" w:rsidR="00000000" w:rsidRDefault="00E01313">
      <w:pPr>
        <w:pStyle w:val="a0"/>
        <w:rPr>
          <w:rtl/>
        </w:rPr>
      </w:pPr>
    </w:p>
    <w:p w14:paraId="2F0F4C49" w14:textId="77777777" w:rsidR="00000000" w:rsidRDefault="00E01313">
      <w:pPr>
        <w:pStyle w:val="a0"/>
        <w:rPr>
          <w:rFonts w:hint="cs"/>
          <w:rtl/>
        </w:rPr>
      </w:pPr>
      <w:r>
        <w:rPr>
          <w:rFonts w:hint="cs"/>
          <w:rtl/>
        </w:rPr>
        <w:t>אדוני היושב-ראש, חברי הכנסת, אני אאסוף כל מיני הערות על הדברים שנאמרו כאן, כי פחות או יותר, כולם השמיעו קול  שוד ושבר, ונורא, ומחר יהיה יום חדש והכ</w:t>
      </w:r>
      <w:r>
        <w:rPr>
          <w:rFonts w:hint="cs"/>
          <w:rtl/>
        </w:rPr>
        <w:t xml:space="preserve">ול יישכח. אני רוצה לראות מה אנחנו יכולים להפיק ממה שנאמר וממה שנחשף. </w:t>
      </w:r>
    </w:p>
    <w:p w14:paraId="78EE5785" w14:textId="77777777" w:rsidR="00000000" w:rsidRDefault="00E01313">
      <w:pPr>
        <w:pStyle w:val="a0"/>
        <w:rPr>
          <w:rFonts w:hint="cs"/>
          <w:rtl/>
        </w:rPr>
      </w:pPr>
    </w:p>
    <w:p w14:paraId="6AA082B3" w14:textId="77777777" w:rsidR="00000000" w:rsidRDefault="00E01313">
      <w:pPr>
        <w:pStyle w:val="a0"/>
        <w:rPr>
          <w:rFonts w:hint="cs"/>
          <w:rtl/>
        </w:rPr>
      </w:pPr>
      <w:r>
        <w:rPr>
          <w:rFonts w:hint="cs"/>
          <w:rtl/>
        </w:rPr>
        <w:t>מה שנחשף, למשל, הוא שהעסקה הכי טובה בעיר היום היא פשוט להגדיל את מחלקת האכיפה אצל הממונה על השכר. הוא מציע שיוסיפו לו 20 תקנים בשלוש שנים, בעלות של 3 מיליוני שקל, והוא יביא לקופת המדינה</w:t>
      </w:r>
      <w:r>
        <w:rPr>
          <w:rFonts w:hint="cs"/>
          <w:rtl/>
        </w:rPr>
        <w:t xml:space="preserve"> 500 מיליון שקל. יש עסקה יותר טובה בעיר? אין. אז בואו נתגייס ונלך לכיוון האכיפה. </w:t>
      </w:r>
    </w:p>
    <w:p w14:paraId="2AC2F0C2" w14:textId="77777777" w:rsidR="00000000" w:rsidRDefault="00E01313">
      <w:pPr>
        <w:pStyle w:val="a0"/>
        <w:rPr>
          <w:rFonts w:hint="cs"/>
          <w:rtl/>
        </w:rPr>
      </w:pPr>
    </w:p>
    <w:p w14:paraId="139B1341" w14:textId="77777777" w:rsidR="00000000" w:rsidRDefault="00E01313">
      <w:pPr>
        <w:pStyle w:val="a0"/>
        <w:rPr>
          <w:rFonts w:hint="cs"/>
          <w:rtl/>
        </w:rPr>
      </w:pPr>
      <w:r>
        <w:rPr>
          <w:rFonts w:hint="cs"/>
          <w:rtl/>
        </w:rPr>
        <w:t xml:space="preserve">בתוך כל הדוח הזה יש שני אלמנטים, שהם לא אותו דבר, וכדאי להבדיל ביניהם. יש החריגות שאליהן מכוונת האכיפה. כלומר, הן לא במסגרות שקבע האוצר, הן לא במסגרות שנקבעו בהסכמי העבודה, </w:t>
      </w:r>
      <w:r>
        <w:rPr>
          <w:rFonts w:hint="cs"/>
          <w:rtl/>
        </w:rPr>
        <w:t>ולכן צריך לאכוף ולמעשה להעמיד לדין, למעשה לדרוש בחזרה את הכספים ששולמו. ראיתי בדוחות האלה, אכן בוצעו או הועמדו לדין אנשים שחרגו. רצוי גם להעמיד לדין גם את הממונים עליהם, שאישרו להם, כי הם האחראים האמיתיים, לא רק אלה שקיבלו, פחות או יותר, להעמיד אותם לדין ו</w:t>
      </w:r>
      <w:r>
        <w:rPr>
          <w:rFonts w:hint="cs"/>
          <w:rtl/>
        </w:rPr>
        <w:t xml:space="preserve">לקבל את הכספים האלה בחזרה. אכן, ב-2002 הגיעו לקופת המדינה מיליונים רבים כהחזרים. </w:t>
      </w:r>
    </w:p>
    <w:p w14:paraId="3F3E50BF" w14:textId="77777777" w:rsidR="00000000" w:rsidRDefault="00E01313">
      <w:pPr>
        <w:pStyle w:val="a0"/>
        <w:rPr>
          <w:rFonts w:hint="cs"/>
          <w:rtl/>
        </w:rPr>
      </w:pPr>
    </w:p>
    <w:p w14:paraId="54AC88B3" w14:textId="77777777" w:rsidR="00000000" w:rsidRDefault="00E01313">
      <w:pPr>
        <w:pStyle w:val="a0"/>
        <w:rPr>
          <w:rFonts w:hint="cs"/>
          <w:rtl/>
        </w:rPr>
      </w:pPr>
      <w:r>
        <w:rPr>
          <w:rFonts w:hint="cs"/>
          <w:rtl/>
        </w:rPr>
        <w:t>כולנו מתלהמים על שנת 2002, אבל אנחנו נמצאים בשנת 2004, ודוח 2003 כנראה מאוד שונה, בעיקר לפי הדיווחים שנותן לנו הממונה על השכר. אל תשכחו שב-2003 ירד השכר של העובדים במגזר הצי</w:t>
      </w:r>
      <w:r>
        <w:rPr>
          <w:rFonts w:hint="cs"/>
          <w:rtl/>
        </w:rPr>
        <w:t>בורי ב-3%. השנה הזאת הוא ירד עוד ב-2%, פוטרו מהמגזר הציבורי לפחות 2,500 איש, ויש כיוון נכון, 4 מיליארדי שקלים נחסכים בעקבות הירידה בשכר, בעקבות הפיטורים האלה. בדברים האלה כדאי לשבח את שר האוצר בתוכנית הכלכלית, כי זה פחות או יותר כיוון שכולנו רוצים להתקדם ב</w:t>
      </w:r>
      <w:r>
        <w:rPr>
          <w:rFonts w:hint="cs"/>
          <w:rtl/>
        </w:rPr>
        <w:t xml:space="preserve">ו, כדי  שהשכבות החלשות לא תיפגענה יותר מדי. </w:t>
      </w:r>
    </w:p>
    <w:p w14:paraId="7A0528A5" w14:textId="77777777" w:rsidR="00000000" w:rsidRDefault="00E01313">
      <w:pPr>
        <w:pStyle w:val="a0"/>
        <w:rPr>
          <w:rFonts w:hint="cs"/>
          <w:rtl/>
        </w:rPr>
      </w:pPr>
    </w:p>
    <w:p w14:paraId="32F5382E" w14:textId="77777777" w:rsidR="00000000" w:rsidRDefault="00E01313">
      <w:pPr>
        <w:pStyle w:val="a0"/>
        <w:rPr>
          <w:rFonts w:hint="cs"/>
          <w:rtl/>
        </w:rPr>
      </w:pPr>
      <w:r>
        <w:rPr>
          <w:rFonts w:hint="cs"/>
          <w:rtl/>
        </w:rPr>
        <w:t>בכל הדוחות האלה, הנקודה העיקרית היא לא כל כך השכר הגבוה, שגם הוא מעצבן, אלא בעיקר הפערים. כי רוב הציבור שנמצא במגזר הציבורי, משתכר שכר מאוד נמוך - ראה המורים, ראה הפקידים, ראה האחיות, ראה העובדים הסוציאליים, רא</w:t>
      </w:r>
      <w:r>
        <w:rPr>
          <w:rFonts w:hint="cs"/>
          <w:rtl/>
        </w:rPr>
        <w:t xml:space="preserve">ה הפסיכולוגים. הכספים שאולי אנחנו מקצצים מלמעלה, אני מקווה שיצליחו בדרך כלשהי להגיע לאלה שמשתכרים שכר מינימום. </w:t>
      </w:r>
    </w:p>
    <w:p w14:paraId="04790878" w14:textId="77777777" w:rsidR="00000000" w:rsidRDefault="00E01313">
      <w:pPr>
        <w:pStyle w:val="a0"/>
        <w:rPr>
          <w:rFonts w:hint="cs"/>
          <w:rtl/>
        </w:rPr>
      </w:pPr>
    </w:p>
    <w:p w14:paraId="32468935" w14:textId="77777777" w:rsidR="00000000" w:rsidRDefault="00E01313">
      <w:pPr>
        <w:pStyle w:val="af1"/>
        <w:rPr>
          <w:rtl/>
        </w:rPr>
      </w:pPr>
      <w:r>
        <w:rPr>
          <w:rtl/>
        </w:rPr>
        <w:t>היו"ר יולי-יואל אדלשטיין:</w:t>
      </w:r>
    </w:p>
    <w:p w14:paraId="570A9723" w14:textId="77777777" w:rsidR="00000000" w:rsidRDefault="00E01313">
      <w:pPr>
        <w:pStyle w:val="a0"/>
        <w:rPr>
          <w:rtl/>
        </w:rPr>
      </w:pPr>
    </w:p>
    <w:p w14:paraId="4C54EE3C" w14:textId="77777777" w:rsidR="00000000" w:rsidRDefault="00E01313">
      <w:pPr>
        <w:pStyle w:val="a0"/>
        <w:rPr>
          <w:rFonts w:hint="cs"/>
          <w:rtl/>
        </w:rPr>
      </w:pPr>
      <w:r>
        <w:rPr>
          <w:rFonts w:hint="cs"/>
          <w:rtl/>
        </w:rPr>
        <w:t>תודה.</w:t>
      </w:r>
    </w:p>
    <w:p w14:paraId="71444970" w14:textId="77777777" w:rsidR="00000000" w:rsidRDefault="00E01313">
      <w:pPr>
        <w:pStyle w:val="a0"/>
        <w:rPr>
          <w:rFonts w:hint="cs"/>
          <w:rtl/>
        </w:rPr>
      </w:pPr>
    </w:p>
    <w:p w14:paraId="63C23F21" w14:textId="77777777" w:rsidR="00000000" w:rsidRDefault="00E01313">
      <w:pPr>
        <w:pStyle w:val="a"/>
        <w:rPr>
          <w:rtl/>
        </w:rPr>
      </w:pPr>
      <w:bookmarkStart w:id="578" w:name="FS000001051T28_01_2004_17_47_14"/>
      <w:bookmarkStart w:id="579" w:name="_Toc78873140"/>
      <w:bookmarkEnd w:id="578"/>
      <w:r>
        <w:rPr>
          <w:rFonts w:hint="eastAsia"/>
          <w:rtl/>
        </w:rPr>
        <w:t>אתי</w:t>
      </w:r>
      <w:r>
        <w:rPr>
          <w:rtl/>
        </w:rPr>
        <w:t xml:space="preserve"> לבני (שינוי):</w:t>
      </w:r>
      <w:bookmarkEnd w:id="579"/>
    </w:p>
    <w:p w14:paraId="2DFCAF21" w14:textId="77777777" w:rsidR="00000000" w:rsidRDefault="00E01313">
      <w:pPr>
        <w:pStyle w:val="a0"/>
        <w:rPr>
          <w:rFonts w:hint="cs"/>
          <w:rtl/>
        </w:rPr>
      </w:pPr>
    </w:p>
    <w:p w14:paraId="51D74C2B" w14:textId="77777777" w:rsidR="00000000" w:rsidRDefault="00E01313">
      <w:pPr>
        <w:pStyle w:val="a0"/>
        <w:rPr>
          <w:rFonts w:hint="cs"/>
          <w:rtl/>
        </w:rPr>
      </w:pPr>
      <w:r>
        <w:rPr>
          <w:rFonts w:hint="cs"/>
          <w:rtl/>
        </w:rPr>
        <w:t xml:space="preserve">רגע, זה רק מקצת ההערות. </w:t>
      </w:r>
    </w:p>
    <w:p w14:paraId="4B91FCE4" w14:textId="77777777" w:rsidR="00000000" w:rsidRDefault="00E01313">
      <w:pPr>
        <w:pStyle w:val="a0"/>
        <w:rPr>
          <w:rtl/>
        </w:rPr>
      </w:pPr>
    </w:p>
    <w:p w14:paraId="3A9F868D" w14:textId="77777777" w:rsidR="00000000" w:rsidRDefault="00E01313">
      <w:pPr>
        <w:pStyle w:val="a0"/>
        <w:rPr>
          <w:rFonts w:hint="cs"/>
          <w:rtl/>
        </w:rPr>
      </w:pPr>
    </w:p>
    <w:p w14:paraId="14F9B341" w14:textId="77777777" w:rsidR="00000000" w:rsidRDefault="00E01313">
      <w:pPr>
        <w:pStyle w:val="af1"/>
        <w:rPr>
          <w:rtl/>
        </w:rPr>
      </w:pPr>
      <w:r>
        <w:rPr>
          <w:rtl/>
        </w:rPr>
        <w:t>היו"ר יולי-יואל אדלשטיין:</w:t>
      </w:r>
    </w:p>
    <w:p w14:paraId="4A5E8AE5" w14:textId="77777777" w:rsidR="00000000" w:rsidRDefault="00E01313">
      <w:pPr>
        <w:pStyle w:val="a0"/>
        <w:rPr>
          <w:rtl/>
        </w:rPr>
      </w:pPr>
    </w:p>
    <w:p w14:paraId="28035B91" w14:textId="77777777" w:rsidR="00000000" w:rsidRDefault="00E01313">
      <w:pPr>
        <w:pStyle w:val="a0"/>
        <w:rPr>
          <w:rFonts w:hint="cs"/>
          <w:rtl/>
        </w:rPr>
      </w:pPr>
      <w:r>
        <w:rPr>
          <w:rFonts w:hint="cs"/>
          <w:rtl/>
        </w:rPr>
        <w:t xml:space="preserve">דווקא את, סגנית היושב-ראש, לא יודעת </w:t>
      </w:r>
      <w:r>
        <w:rPr>
          <w:rFonts w:hint="cs"/>
          <w:rtl/>
        </w:rPr>
        <w:t xml:space="preserve">שהזמן רץ מהר. בבקשה, אדוני השר. תודה לחברת הכנסת אתי לבני. </w:t>
      </w:r>
    </w:p>
    <w:p w14:paraId="23DCA47E" w14:textId="77777777" w:rsidR="00000000" w:rsidRDefault="00E01313">
      <w:pPr>
        <w:pStyle w:val="a0"/>
        <w:rPr>
          <w:rFonts w:hint="cs"/>
          <w:rtl/>
        </w:rPr>
      </w:pPr>
    </w:p>
    <w:p w14:paraId="629F2EF1" w14:textId="77777777" w:rsidR="00000000" w:rsidRDefault="00E01313">
      <w:pPr>
        <w:pStyle w:val="a"/>
        <w:rPr>
          <w:rtl/>
        </w:rPr>
      </w:pPr>
      <w:bookmarkStart w:id="580" w:name="FS000000474T28_01_2004_17_24_31"/>
      <w:bookmarkStart w:id="581" w:name="_Toc78873141"/>
      <w:bookmarkEnd w:id="580"/>
      <w:r>
        <w:rPr>
          <w:rFonts w:hint="eastAsia"/>
          <w:rtl/>
        </w:rPr>
        <w:t>השר</w:t>
      </w:r>
      <w:r>
        <w:rPr>
          <w:rtl/>
        </w:rPr>
        <w:t xml:space="preserve"> גדעון עזרא:</w:t>
      </w:r>
      <w:bookmarkEnd w:id="581"/>
    </w:p>
    <w:p w14:paraId="0FD8C419" w14:textId="77777777" w:rsidR="00000000" w:rsidRDefault="00E01313">
      <w:pPr>
        <w:pStyle w:val="a0"/>
        <w:rPr>
          <w:rFonts w:hint="cs"/>
          <w:rtl/>
        </w:rPr>
      </w:pPr>
    </w:p>
    <w:p w14:paraId="09E79FD1" w14:textId="77777777" w:rsidR="00000000" w:rsidRDefault="00E01313">
      <w:pPr>
        <w:pStyle w:val="a0"/>
        <w:rPr>
          <w:rFonts w:hint="cs"/>
          <w:rtl/>
        </w:rPr>
      </w:pPr>
      <w:r>
        <w:rPr>
          <w:rFonts w:hint="cs"/>
          <w:rtl/>
        </w:rPr>
        <w:t xml:space="preserve">אדוני היושב-ראש, אדוני השר, חברי חברות וחברי הכנסת, בתחילת דברי אני מבקש לומר, ש-694 גופים היו חייבים בדיווח, והגישו נתונים רק 674. זאת אומרת,  20 גופים בכלל לא מצאו לנכון להגיש </w:t>
      </w:r>
      <w:r>
        <w:rPr>
          <w:rFonts w:hint="cs"/>
          <w:rtl/>
        </w:rPr>
        <w:t xml:space="preserve">דוח. אני קורא לפעול בכל חומרת הדין נגד אלה שלא הגישו את הדוח. </w:t>
      </w:r>
    </w:p>
    <w:p w14:paraId="15EAD943" w14:textId="77777777" w:rsidR="00000000" w:rsidRDefault="00E01313">
      <w:pPr>
        <w:pStyle w:val="a0"/>
        <w:rPr>
          <w:rFonts w:hint="cs"/>
          <w:rtl/>
        </w:rPr>
      </w:pPr>
    </w:p>
    <w:p w14:paraId="6D9DABFD" w14:textId="77777777" w:rsidR="00000000" w:rsidRDefault="00E01313">
      <w:pPr>
        <w:pStyle w:val="a0"/>
        <w:rPr>
          <w:rFonts w:hint="cs"/>
          <w:rtl/>
        </w:rPr>
      </w:pPr>
      <w:r>
        <w:rPr>
          <w:rFonts w:hint="cs"/>
          <w:rtl/>
        </w:rPr>
        <w:t xml:space="preserve">הדבר השני, אני מבקש לדבר על המסקנות האופרטיביות של הדוח ולבקש רק דבר אחד, שאת הדברים שם לא ימזמזו ויעשו אותם במהרה. </w:t>
      </w:r>
    </w:p>
    <w:p w14:paraId="54DC0225" w14:textId="77777777" w:rsidR="00000000" w:rsidRDefault="00E01313">
      <w:pPr>
        <w:pStyle w:val="a0"/>
        <w:rPr>
          <w:rFonts w:hint="cs"/>
          <w:rtl/>
        </w:rPr>
      </w:pPr>
    </w:p>
    <w:p w14:paraId="174B1B63" w14:textId="77777777" w:rsidR="00000000" w:rsidRDefault="00E01313">
      <w:pPr>
        <w:pStyle w:val="a0"/>
        <w:rPr>
          <w:rFonts w:hint="cs"/>
          <w:rtl/>
        </w:rPr>
      </w:pPr>
      <w:r>
        <w:rPr>
          <w:rFonts w:hint="cs"/>
          <w:rtl/>
        </w:rPr>
        <w:t>כאן נאמר, שהגורמים המאשרים דרגות מעל התקן, שעות נוספות גלובליות בהיקפים בל</w:t>
      </w:r>
      <w:r>
        <w:rPr>
          <w:rFonts w:hint="cs"/>
          <w:rtl/>
        </w:rPr>
        <w:t>תי סבירים, תוספות ייחודיות סקטוריאליות, ללא כל קשר לתפוקות ולרמת הביצוע, והאחראים להוצאה ציבורית עודפת החורגת מעל הנורמה שאושרה בחוק וגוררת בעקבותיה גירעונות המחייבים העלאת מסים וסיוע כספי, יצטרכו לתת את הדין. כל זמן שאלה לא ייתנו את הדין, גם אם נעשה עוד ד</w:t>
      </w:r>
      <w:r>
        <w:rPr>
          <w:rFonts w:hint="cs"/>
          <w:rtl/>
        </w:rPr>
        <w:t xml:space="preserve">וח ועוד דוח ועוד דוח, לא עשינו שום דבר. </w:t>
      </w:r>
    </w:p>
    <w:p w14:paraId="3766658E" w14:textId="77777777" w:rsidR="00000000" w:rsidRDefault="00E01313">
      <w:pPr>
        <w:pStyle w:val="a0"/>
        <w:rPr>
          <w:rFonts w:hint="cs"/>
          <w:rtl/>
        </w:rPr>
      </w:pPr>
    </w:p>
    <w:p w14:paraId="6E52C217" w14:textId="77777777" w:rsidR="00000000" w:rsidRDefault="00E01313">
      <w:pPr>
        <w:pStyle w:val="a0"/>
        <w:rPr>
          <w:rFonts w:hint="cs"/>
          <w:rtl/>
        </w:rPr>
      </w:pPr>
      <w:r>
        <w:rPr>
          <w:rFonts w:hint="cs"/>
          <w:rtl/>
        </w:rPr>
        <w:t>הדבר השני, על-פי הנחיית שר האוצר, ייבחנו דרכים להטלת חיוב אישי על דרג המנהלים המאשר תנאי שכר חורגים, וייבחנו שינויים בחוק ביחס לאחריות פלילית ולעמידה בפני דין משמעתי בנציבות שירות המדינה. גם את זה צריך לעשות לאלתר,</w:t>
      </w:r>
      <w:r>
        <w:rPr>
          <w:rFonts w:hint="cs"/>
          <w:rtl/>
        </w:rPr>
        <w:t xml:space="preserve"> ואין לי כל ספק שיושב-ראש ועדת הכנסת יקבל כל הצעת חוק שתביא להגשמת הדברים הללו, מעבר להצעות החוק שנמצאות כבר היום בוועדת העבודה והרווחה. </w:t>
      </w:r>
    </w:p>
    <w:p w14:paraId="77ECCD76" w14:textId="77777777" w:rsidR="00000000" w:rsidRDefault="00E01313">
      <w:pPr>
        <w:pStyle w:val="a0"/>
        <w:rPr>
          <w:rFonts w:hint="cs"/>
          <w:rtl/>
        </w:rPr>
      </w:pPr>
    </w:p>
    <w:p w14:paraId="5293114A" w14:textId="77777777" w:rsidR="00000000" w:rsidRDefault="00E01313">
      <w:pPr>
        <w:pStyle w:val="a0"/>
        <w:rPr>
          <w:rFonts w:hint="cs"/>
          <w:rtl/>
        </w:rPr>
      </w:pPr>
      <w:r>
        <w:rPr>
          <w:rFonts w:hint="cs"/>
          <w:rtl/>
        </w:rPr>
        <w:t>הנהגת קריטריונים ברורים ושווים בתחום מערכות השכר ותנאי עבודה בסקטור הציבורי תוך פרסום גלוי לציבור, תאפשר הנעת תהליך ר</w:t>
      </w:r>
      <w:r>
        <w:rPr>
          <w:rFonts w:hint="cs"/>
          <w:rtl/>
        </w:rPr>
        <w:t xml:space="preserve">צוי של אכיפה פנימית ומינהל יעיל ותקין במקביל לצמצום האכיפה החיצונית הבאה מהשלטון המרכזי. </w:t>
      </w:r>
    </w:p>
    <w:p w14:paraId="6F0B3399" w14:textId="77777777" w:rsidR="00000000" w:rsidRDefault="00E01313">
      <w:pPr>
        <w:pStyle w:val="a0"/>
        <w:rPr>
          <w:rFonts w:hint="cs"/>
          <w:rtl/>
        </w:rPr>
      </w:pPr>
    </w:p>
    <w:p w14:paraId="1BC76E1E" w14:textId="77777777" w:rsidR="00000000" w:rsidRDefault="00E01313">
      <w:pPr>
        <w:pStyle w:val="a0"/>
        <w:rPr>
          <w:rFonts w:hint="cs"/>
          <w:rtl/>
        </w:rPr>
      </w:pPr>
      <w:r>
        <w:rPr>
          <w:rFonts w:hint="cs"/>
          <w:rtl/>
        </w:rPr>
        <w:t>אנחנו צריכים לזכור, רבותי, הדוח הזה מדבר על שנת 2002. אני מניח שהדוח של שנת 2003 יהיה טוב יותר, אבל הדוח צריך להיות ממש מושלם, בלי חריג כלשהו. אני יכול לומר, שאני חש</w:t>
      </w:r>
      <w:r>
        <w:rPr>
          <w:rFonts w:hint="cs"/>
          <w:rtl/>
        </w:rPr>
        <w:t xml:space="preserve"> בושה כאשר מצד אחד אנחנו דורשים קיצוצים כאלה ואחרים, ומצד שני יש אנשים שמרשים לעצמם חריגות. אני בכלל לא מבין כיצד בקופות-החולים יש הבדלים בין קופה אחת לשנייה, כאשר כולן מקבלות מתקציב ביטוח הבריאות הממלכתי - - - </w:t>
      </w:r>
    </w:p>
    <w:p w14:paraId="4CD8405A" w14:textId="77777777" w:rsidR="00000000" w:rsidRDefault="00E01313">
      <w:pPr>
        <w:pStyle w:val="a0"/>
        <w:rPr>
          <w:rFonts w:hint="cs"/>
          <w:rtl/>
        </w:rPr>
      </w:pPr>
    </w:p>
    <w:p w14:paraId="1F29932A" w14:textId="77777777" w:rsidR="00000000" w:rsidRDefault="00E01313">
      <w:pPr>
        <w:pStyle w:val="af0"/>
        <w:rPr>
          <w:rtl/>
        </w:rPr>
      </w:pPr>
      <w:r>
        <w:rPr>
          <w:rFonts w:hint="eastAsia"/>
          <w:rtl/>
        </w:rPr>
        <w:t>מוחמד</w:t>
      </w:r>
      <w:r>
        <w:rPr>
          <w:rtl/>
        </w:rPr>
        <w:t xml:space="preserve"> ברכה (חד"ש-תע"ל):</w:t>
      </w:r>
    </w:p>
    <w:p w14:paraId="18FF7D44" w14:textId="77777777" w:rsidR="00000000" w:rsidRDefault="00E01313">
      <w:pPr>
        <w:pStyle w:val="a0"/>
        <w:rPr>
          <w:rFonts w:hint="cs"/>
          <w:rtl/>
        </w:rPr>
      </w:pPr>
    </w:p>
    <w:p w14:paraId="1C75465D" w14:textId="77777777" w:rsidR="00000000" w:rsidRDefault="00E01313">
      <w:pPr>
        <w:pStyle w:val="a0"/>
        <w:ind w:firstLine="720"/>
        <w:rPr>
          <w:rFonts w:hint="cs"/>
          <w:rtl/>
        </w:rPr>
      </w:pPr>
      <w:r>
        <w:rPr>
          <w:rFonts w:hint="cs"/>
          <w:rtl/>
        </w:rPr>
        <w:t>אגב, ההבדלים לא גד</w:t>
      </w:r>
      <w:r>
        <w:rPr>
          <w:rFonts w:hint="cs"/>
          <w:rtl/>
        </w:rPr>
        <w:t xml:space="preserve">ולים בקופות-החולים. </w:t>
      </w:r>
    </w:p>
    <w:p w14:paraId="5A191B26" w14:textId="77777777" w:rsidR="00000000" w:rsidRDefault="00E01313">
      <w:pPr>
        <w:pStyle w:val="a0"/>
        <w:ind w:firstLine="720"/>
        <w:rPr>
          <w:rFonts w:hint="cs"/>
          <w:rtl/>
        </w:rPr>
      </w:pPr>
    </w:p>
    <w:p w14:paraId="103377F2" w14:textId="77777777" w:rsidR="00000000" w:rsidRDefault="00E01313">
      <w:pPr>
        <w:pStyle w:val="a"/>
        <w:rPr>
          <w:rtl/>
        </w:rPr>
      </w:pPr>
      <w:bookmarkStart w:id="582" w:name="FS000000474T28_01_2004_17_53_27"/>
      <w:bookmarkStart w:id="583" w:name="_Toc78873142"/>
      <w:bookmarkEnd w:id="582"/>
      <w:r>
        <w:rPr>
          <w:rFonts w:hint="eastAsia"/>
          <w:rtl/>
        </w:rPr>
        <w:t>השר</w:t>
      </w:r>
      <w:r>
        <w:rPr>
          <w:rtl/>
        </w:rPr>
        <w:t xml:space="preserve"> גדעון עזרא:</w:t>
      </w:r>
      <w:bookmarkEnd w:id="583"/>
    </w:p>
    <w:p w14:paraId="218D2B0D" w14:textId="77777777" w:rsidR="00000000" w:rsidRDefault="00E01313">
      <w:pPr>
        <w:pStyle w:val="a0"/>
        <w:rPr>
          <w:rFonts w:hint="cs"/>
          <w:rtl/>
        </w:rPr>
      </w:pPr>
    </w:p>
    <w:p w14:paraId="3FB944AD" w14:textId="77777777" w:rsidR="00000000" w:rsidRDefault="00E01313">
      <w:pPr>
        <w:pStyle w:val="a0"/>
        <w:rPr>
          <w:rFonts w:hint="cs"/>
          <w:rtl/>
        </w:rPr>
      </w:pPr>
      <w:r>
        <w:rPr>
          <w:rFonts w:hint="cs"/>
          <w:rtl/>
        </w:rPr>
        <w:t>אבל הם גדולים, ויש גם הבדלים ביניהן. בצורה כזאת או אחרת איבדנו את הבושה. הביקורת הפנימית במשרדים לא עושה שעות נוספות. מה ש</w:t>
      </w:r>
      <w:bookmarkStart w:id="584" w:name="FS000000474T28_01_2004_17_27_52C"/>
      <w:bookmarkEnd w:id="584"/>
      <w:r>
        <w:rPr>
          <w:rFonts w:hint="cs"/>
          <w:rtl/>
        </w:rPr>
        <w:t>אנחנו רואים בבנק ישראל פשוט לא מתקבל על הדעת, והדברים האלה חייבים  להיפתר במקום הזה מייד, תוך ד</w:t>
      </w:r>
      <w:r>
        <w:rPr>
          <w:rFonts w:hint="cs"/>
          <w:rtl/>
        </w:rPr>
        <w:t xml:space="preserve">חיפה רצינית של נגיד הבנק לקיים את החוקים שחלים גם במשרד שלו. </w:t>
      </w:r>
    </w:p>
    <w:p w14:paraId="418C681B" w14:textId="77777777" w:rsidR="00000000" w:rsidRDefault="00E01313">
      <w:pPr>
        <w:pStyle w:val="a0"/>
        <w:rPr>
          <w:rFonts w:hint="cs"/>
          <w:rtl/>
        </w:rPr>
      </w:pPr>
    </w:p>
    <w:p w14:paraId="4282A3AF" w14:textId="77777777" w:rsidR="00000000" w:rsidRDefault="00E01313">
      <w:pPr>
        <w:pStyle w:val="a0"/>
        <w:rPr>
          <w:rFonts w:hint="cs"/>
          <w:rtl/>
        </w:rPr>
      </w:pPr>
      <w:r>
        <w:rPr>
          <w:rFonts w:hint="cs"/>
          <w:rtl/>
        </w:rPr>
        <w:t xml:space="preserve">אני חושב שצריך להגדיל את יחידת האכיפה במשרד הממונה על השכר בצורה כזאת שיהיו הישגים מיידיים ולא נוכל מצד אחד לא לשלם משכורות ברשויות המקומיות ומצד שני לשלם שכר חריג כזה או אחר באותן רשויות. </w:t>
      </w:r>
    </w:p>
    <w:p w14:paraId="28CE3C2E" w14:textId="77777777" w:rsidR="00000000" w:rsidRDefault="00E01313">
      <w:pPr>
        <w:pStyle w:val="a0"/>
        <w:rPr>
          <w:rFonts w:hint="cs"/>
          <w:rtl/>
        </w:rPr>
      </w:pPr>
    </w:p>
    <w:p w14:paraId="0AE76EC1" w14:textId="77777777" w:rsidR="00000000" w:rsidRDefault="00E01313">
      <w:pPr>
        <w:pStyle w:val="af0"/>
        <w:rPr>
          <w:rtl/>
        </w:rPr>
      </w:pPr>
      <w:r>
        <w:rPr>
          <w:rFonts w:hint="eastAsia"/>
          <w:rtl/>
        </w:rPr>
        <w:t>שא</w:t>
      </w:r>
      <w:r>
        <w:rPr>
          <w:rFonts w:hint="eastAsia"/>
          <w:rtl/>
        </w:rPr>
        <w:t>ול</w:t>
      </w:r>
      <w:r>
        <w:rPr>
          <w:rtl/>
        </w:rPr>
        <w:t xml:space="preserve"> יהלום (מפד"ל):</w:t>
      </w:r>
    </w:p>
    <w:p w14:paraId="6B90A4DF" w14:textId="77777777" w:rsidR="00000000" w:rsidRDefault="00E01313">
      <w:pPr>
        <w:pStyle w:val="a0"/>
        <w:rPr>
          <w:rFonts w:hint="cs"/>
          <w:rtl/>
        </w:rPr>
      </w:pPr>
    </w:p>
    <w:p w14:paraId="2711F926" w14:textId="77777777" w:rsidR="00000000" w:rsidRDefault="00E01313">
      <w:pPr>
        <w:pStyle w:val="a0"/>
        <w:rPr>
          <w:rFonts w:hint="cs"/>
          <w:rtl/>
        </w:rPr>
      </w:pPr>
      <w:r>
        <w:rPr>
          <w:rFonts w:hint="cs"/>
          <w:rtl/>
        </w:rPr>
        <w:t xml:space="preserve">עם כל הכבוד, אדוני אומר את עמדת הממשלה. האם הממשלה מחליטה לחזק את היחידה? </w:t>
      </w:r>
    </w:p>
    <w:p w14:paraId="778FDD46" w14:textId="77777777" w:rsidR="00000000" w:rsidRDefault="00E01313">
      <w:pPr>
        <w:pStyle w:val="a0"/>
        <w:rPr>
          <w:rFonts w:hint="cs"/>
          <w:rtl/>
        </w:rPr>
      </w:pPr>
    </w:p>
    <w:p w14:paraId="6528C8A7" w14:textId="77777777" w:rsidR="00000000" w:rsidRDefault="00E01313">
      <w:pPr>
        <w:pStyle w:val="-"/>
        <w:rPr>
          <w:rtl/>
        </w:rPr>
      </w:pPr>
      <w:bookmarkStart w:id="585" w:name="FS000000474T28_01_2004_17_28_42C"/>
      <w:bookmarkEnd w:id="585"/>
      <w:r>
        <w:rPr>
          <w:rtl/>
        </w:rPr>
        <w:t>השר גדעון עזרא:</w:t>
      </w:r>
    </w:p>
    <w:p w14:paraId="68A6A32E" w14:textId="77777777" w:rsidR="00000000" w:rsidRDefault="00E01313">
      <w:pPr>
        <w:pStyle w:val="a0"/>
        <w:rPr>
          <w:rtl/>
        </w:rPr>
      </w:pPr>
    </w:p>
    <w:p w14:paraId="5BCF06DB" w14:textId="77777777" w:rsidR="00000000" w:rsidRDefault="00E01313">
      <w:pPr>
        <w:pStyle w:val="a0"/>
        <w:rPr>
          <w:rFonts w:hint="cs"/>
          <w:rtl/>
        </w:rPr>
      </w:pPr>
      <w:r>
        <w:rPr>
          <w:rFonts w:hint="cs"/>
          <w:rtl/>
        </w:rPr>
        <w:t>אני קראתי לך מתוך ההמלצות של משרד האוצר. אני אומר לך, שמה שצריך, שמשרד האוצר רק ימלא את הצעדים האלה יותר מהר. אני לא חושב שצריך לחכות עד השנה הב</w:t>
      </w:r>
      <w:r>
        <w:rPr>
          <w:rFonts w:hint="cs"/>
          <w:rtl/>
        </w:rPr>
        <w:t xml:space="preserve">אה. לפי דעתי נוכל להצביע על הישגים הרבה יותר גדולים בשנת 2003, אם הצעדים האלה ייעשו מייד. </w:t>
      </w:r>
    </w:p>
    <w:p w14:paraId="3046F606" w14:textId="77777777" w:rsidR="00000000" w:rsidRDefault="00E01313">
      <w:pPr>
        <w:pStyle w:val="a0"/>
        <w:rPr>
          <w:rFonts w:hint="cs"/>
          <w:rtl/>
        </w:rPr>
      </w:pPr>
    </w:p>
    <w:p w14:paraId="2D58FE53" w14:textId="77777777" w:rsidR="00000000" w:rsidRDefault="00E01313">
      <w:pPr>
        <w:pStyle w:val="a0"/>
        <w:rPr>
          <w:rFonts w:hint="cs"/>
          <w:rtl/>
        </w:rPr>
      </w:pPr>
      <w:r>
        <w:rPr>
          <w:rFonts w:hint="cs"/>
          <w:rtl/>
        </w:rPr>
        <w:t>רבותי, הנושא הזה הוא בנפשנו, אני מציע שיתקיים דיון במליאה. אני מציע שכולנו נזכור, שאנחנו צריכים להסתכל בעיניהם של מקבלי המשכורות הנמוכות ברשויות המקומיות, ואנחנו צר</w:t>
      </w:r>
      <w:r>
        <w:rPr>
          <w:rFonts w:hint="cs"/>
          <w:rtl/>
        </w:rPr>
        <w:t xml:space="preserve">יכים להסתכל על עם ישראל כולו, ואנחנו צריכים להיות אלה שמכוונים את הדברים. כאמור, אני מציע דיון במליאה. </w:t>
      </w:r>
    </w:p>
    <w:p w14:paraId="4A218E31" w14:textId="77777777" w:rsidR="00000000" w:rsidRDefault="00E01313">
      <w:pPr>
        <w:pStyle w:val="a0"/>
        <w:rPr>
          <w:rFonts w:hint="cs"/>
          <w:rtl/>
        </w:rPr>
      </w:pPr>
    </w:p>
    <w:p w14:paraId="0458D80E" w14:textId="77777777" w:rsidR="00000000" w:rsidRDefault="00E01313">
      <w:pPr>
        <w:pStyle w:val="af1"/>
        <w:rPr>
          <w:rtl/>
        </w:rPr>
      </w:pPr>
      <w:r>
        <w:rPr>
          <w:rtl/>
        </w:rPr>
        <w:t>היו"ר יולי-יואל אדלשטיין:</w:t>
      </w:r>
    </w:p>
    <w:p w14:paraId="5F6533ED" w14:textId="77777777" w:rsidR="00000000" w:rsidRDefault="00E01313">
      <w:pPr>
        <w:pStyle w:val="a0"/>
        <w:rPr>
          <w:rtl/>
        </w:rPr>
      </w:pPr>
    </w:p>
    <w:p w14:paraId="4885F6B2" w14:textId="77777777" w:rsidR="00000000" w:rsidRDefault="00E01313">
      <w:pPr>
        <w:pStyle w:val="a0"/>
        <w:rPr>
          <w:rFonts w:hint="cs"/>
          <w:rtl/>
        </w:rPr>
      </w:pPr>
      <w:r>
        <w:rPr>
          <w:rFonts w:hint="cs"/>
          <w:rtl/>
        </w:rPr>
        <w:t xml:space="preserve">תודה לשר המקשר, השר גדעון עזרא, שהציע דיון במליאה; כמו המציעים. יש לנו גם הצעות אחרות. </w:t>
      </w:r>
    </w:p>
    <w:p w14:paraId="5655DE35" w14:textId="77777777" w:rsidR="00000000" w:rsidRDefault="00E01313">
      <w:pPr>
        <w:pStyle w:val="a0"/>
        <w:rPr>
          <w:rFonts w:hint="cs"/>
          <w:rtl/>
        </w:rPr>
      </w:pPr>
    </w:p>
    <w:p w14:paraId="373A8566" w14:textId="77777777" w:rsidR="00000000" w:rsidRDefault="00E01313">
      <w:pPr>
        <w:pStyle w:val="a0"/>
        <w:rPr>
          <w:rFonts w:hint="cs"/>
          <w:rtl/>
        </w:rPr>
      </w:pPr>
      <w:r>
        <w:rPr>
          <w:rFonts w:hint="cs"/>
          <w:rtl/>
        </w:rPr>
        <w:t xml:space="preserve">אך לפני שנעבור להצעות אחרות ברצוני </w:t>
      </w:r>
      <w:r>
        <w:rPr>
          <w:rFonts w:hint="cs"/>
          <w:rtl/>
        </w:rPr>
        <w:t xml:space="preserve">להודיע על שינוי קטן בסדר-היום. על-פי בקשת שר המשפטים, שפירט בפני את הסיבות, נקדים את הנושא של מאסר ניצולת השואה בשל חוב של 1,000 שקלים, של חברת הכנסת קולט אביטל, לנושא של עסקת חילופי השבויים עם ה"חיזבאללה". הדבר נעשה בהסכמת כל המציעים שנמצאים כאן. </w:t>
      </w:r>
    </w:p>
    <w:p w14:paraId="5B1C7458" w14:textId="77777777" w:rsidR="00000000" w:rsidRDefault="00E01313">
      <w:pPr>
        <w:pStyle w:val="a0"/>
        <w:rPr>
          <w:rFonts w:hint="cs"/>
          <w:color w:val="0000FF"/>
          <w:szCs w:val="28"/>
          <w:rtl/>
        </w:rPr>
      </w:pPr>
    </w:p>
    <w:p w14:paraId="6DA82916" w14:textId="77777777" w:rsidR="00000000" w:rsidRDefault="00E01313">
      <w:pPr>
        <w:pStyle w:val="a0"/>
        <w:rPr>
          <w:rFonts w:hint="cs"/>
          <w:rtl/>
        </w:rPr>
      </w:pPr>
      <w:r>
        <w:rPr>
          <w:rFonts w:hint="cs"/>
          <w:rtl/>
        </w:rPr>
        <w:t>אם כן,</w:t>
      </w:r>
      <w:r>
        <w:rPr>
          <w:rFonts w:hint="cs"/>
          <w:rtl/>
        </w:rPr>
        <w:t xml:space="preserve"> הצעות אחרות לנושא: דוח השכר במגזר הציבורי. חבר הכנסת טלב אלסאנע, הצעה אחרת במסגרת דקה, בבקשה. </w:t>
      </w:r>
    </w:p>
    <w:p w14:paraId="673D1804" w14:textId="77777777" w:rsidR="00000000" w:rsidRDefault="00E01313">
      <w:pPr>
        <w:pStyle w:val="a0"/>
        <w:rPr>
          <w:rFonts w:hint="cs"/>
          <w:rtl/>
        </w:rPr>
      </w:pPr>
    </w:p>
    <w:p w14:paraId="2DCF485E" w14:textId="77777777" w:rsidR="00000000" w:rsidRDefault="00E01313">
      <w:pPr>
        <w:pStyle w:val="a"/>
        <w:rPr>
          <w:rtl/>
        </w:rPr>
      </w:pPr>
      <w:bookmarkStart w:id="586" w:name="FS000000549T28_01_2004_18_06_33"/>
      <w:bookmarkStart w:id="587" w:name="_Toc78873143"/>
      <w:bookmarkEnd w:id="586"/>
      <w:r>
        <w:rPr>
          <w:rFonts w:hint="eastAsia"/>
          <w:rtl/>
        </w:rPr>
        <w:t>טלב</w:t>
      </w:r>
      <w:r>
        <w:rPr>
          <w:rtl/>
        </w:rPr>
        <w:t xml:space="preserve"> אלסאנע (רע"ם):</w:t>
      </w:r>
      <w:bookmarkEnd w:id="587"/>
    </w:p>
    <w:p w14:paraId="0417FBBE" w14:textId="77777777" w:rsidR="00000000" w:rsidRDefault="00E01313">
      <w:pPr>
        <w:pStyle w:val="a0"/>
        <w:rPr>
          <w:rFonts w:hint="cs"/>
          <w:rtl/>
        </w:rPr>
      </w:pPr>
    </w:p>
    <w:p w14:paraId="27216757" w14:textId="77777777" w:rsidR="00000000" w:rsidRDefault="00E01313">
      <w:pPr>
        <w:pStyle w:val="a0"/>
        <w:rPr>
          <w:rFonts w:hint="cs"/>
          <w:rtl/>
        </w:rPr>
      </w:pPr>
      <w:r>
        <w:rPr>
          <w:rFonts w:hint="cs"/>
          <w:rtl/>
        </w:rPr>
        <w:t>אדוני היושב-ראש, חברי הכנסת, שמעתי את הנאומים על אנשים שעובדים במגזר הציבורי ואומרים: איך הם מרשים לעצמם לקחת? כאילו הם הלכו, לקחו, החליטו,</w:t>
      </w:r>
      <w:r>
        <w:rPr>
          <w:rFonts w:hint="cs"/>
          <w:rtl/>
        </w:rPr>
        <w:t xml:space="preserve"> גנבו ושדדו. המערכת אפשרה להם, המנגנון הקיים נתן להם. </w:t>
      </w:r>
    </w:p>
    <w:p w14:paraId="47863ABD" w14:textId="77777777" w:rsidR="00000000" w:rsidRDefault="00E01313">
      <w:pPr>
        <w:pStyle w:val="a0"/>
        <w:rPr>
          <w:rFonts w:hint="cs"/>
          <w:rtl/>
        </w:rPr>
      </w:pPr>
    </w:p>
    <w:p w14:paraId="03883F1A" w14:textId="77777777" w:rsidR="00000000" w:rsidRDefault="00E01313">
      <w:pPr>
        <w:pStyle w:val="a0"/>
        <w:rPr>
          <w:rFonts w:hint="cs"/>
          <w:rtl/>
        </w:rPr>
      </w:pPr>
      <w:r>
        <w:rPr>
          <w:rFonts w:hint="cs"/>
          <w:rtl/>
        </w:rPr>
        <w:t>אני רוצה להתייחס לאותו מנתח לב מבית-החולים "סורוקה"; ואני מכיר אותו באופן אישי. הוא הקים מחלקה, הוא מנתח לב מעולה, הוא עושה עבודה נהדרת, והשאלה היא: האם צריך לשלם לו על-פי קריטריון קבוע, או על-פי כישו</w:t>
      </w:r>
      <w:r>
        <w:rPr>
          <w:rFonts w:hint="cs"/>
          <w:rtl/>
        </w:rPr>
        <w:t xml:space="preserve">ריו? אני מאמין שעל-פי כישוריו; בשוק הפרטי הוא ירוויח פי כמה וכמה. כמה אנחנו רוצים לתגמל ולשלם לאותם אנשים מוכשרים שמשרתים את הציבור גם במישור הציבורי ולא רק במישור הפרטי? צריך למצוא את האיזון בין שני השיקולים </w:t>
      </w:r>
      <w:r>
        <w:rPr>
          <w:rtl/>
        </w:rPr>
        <w:t>–</w:t>
      </w:r>
      <w:r>
        <w:rPr>
          <w:rFonts w:hint="cs"/>
          <w:rtl/>
        </w:rPr>
        <w:t xml:space="preserve"> בין הכישורים שלהם והתרומה שלהם לבין רמת שכר ס</w:t>
      </w:r>
      <w:r>
        <w:rPr>
          <w:rFonts w:hint="cs"/>
          <w:rtl/>
        </w:rPr>
        <w:t xml:space="preserve">בירה. </w:t>
      </w:r>
    </w:p>
    <w:p w14:paraId="1CE98524" w14:textId="77777777" w:rsidR="00000000" w:rsidRDefault="00E01313">
      <w:pPr>
        <w:pStyle w:val="a0"/>
        <w:rPr>
          <w:rFonts w:hint="cs"/>
          <w:rtl/>
        </w:rPr>
      </w:pPr>
    </w:p>
    <w:p w14:paraId="45A56E80" w14:textId="77777777" w:rsidR="00000000" w:rsidRDefault="00E01313">
      <w:pPr>
        <w:pStyle w:val="af1"/>
        <w:rPr>
          <w:rtl/>
        </w:rPr>
      </w:pPr>
      <w:r>
        <w:rPr>
          <w:rtl/>
        </w:rPr>
        <w:t>היו"ר יולי-יואל אדלשטיין:</w:t>
      </w:r>
    </w:p>
    <w:p w14:paraId="768CF5B8" w14:textId="77777777" w:rsidR="00000000" w:rsidRDefault="00E01313">
      <w:pPr>
        <w:pStyle w:val="a0"/>
        <w:rPr>
          <w:rtl/>
        </w:rPr>
      </w:pPr>
    </w:p>
    <w:p w14:paraId="18BB9027" w14:textId="77777777" w:rsidR="00000000" w:rsidRDefault="00E01313">
      <w:pPr>
        <w:pStyle w:val="a0"/>
        <w:rPr>
          <w:rFonts w:hint="cs"/>
          <w:rtl/>
        </w:rPr>
      </w:pPr>
      <w:r>
        <w:rPr>
          <w:rFonts w:hint="cs"/>
          <w:rtl/>
        </w:rPr>
        <w:t xml:space="preserve">תודה. חבר הכנסת נסים זאב, הצעה אחרת, בבקשה. </w:t>
      </w:r>
    </w:p>
    <w:p w14:paraId="6E95E8D4" w14:textId="77777777" w:rsidR="00000000" w:rsidRDefault="00E01313">
      <w:pPr>
        <w:pStyle w:val="a0"/>
        <w:rPr>
          <w:rFonts w:hint="cs"/>
          <w:rtl/>
        </w:rPr>
      </w:pPr>
    </w:p>
    <w:p w14:paraId="081203DB" w14:textId="77777777" w:rsidR="00000000" w:rsidRDefault="00E01313">
      <w:pPr>
        <w:pStyle w:val="a"/>
        <w:rPr>
          <w:rtl/>
        </w:rPr>
      </w:pPr>
      <w:bookmarkStart w:id="588" w:name="FS000000490T28_01_2004_18_09_20"/>
      <w:bookmarkStart w:id="589" w:name="_Toc78873144"/>
      <w:bookmarkEnd w:id="588"/>
      <w:r>
        <w:rPr>
          <w:rFonts w:hint="eastAsia"/>
          <w:rtl/>
        </w:rPr>
        <w:t>נסים</w:t>
      </w:r>
      <w:r>
        <w:rPr>
          <w:rtl/>
        </w:rPr>
        <w:t xml:space="preserve"> זאב (ש"ס):</w:t>
      </w:r>
      <w:bookmarkEnd w:id="589"/>
    </w:p>
    <w:p w14:paraId="362A9F55" w14:textId="77777777" w:rsidR="00000000" w:rsidRDefault="00E01313">
      <w:pPr>
        <w:pStyle w:val="a0"/>
        <w:rPr>
          <w:rFonts w:hint="cs"/>
          <w:rtl/>
        </w:rPr>
      </w:pPr>
    </w:p>
    <w:p w14:paraId="1C2F5141" w14:textId="77777777" w:rsidR="00000000" w:rsidRDefault="00E01313">
      <w:pPr>
        <w:pStyle w:val="a0"/>
        <w:rPr>
          <w:rFonts w:hint="cs"/>
          <w:rtl/>
        </w:rPr>
      </w:pPr>
      <w:r>
        <w:rPr>
          <w:rFonts w:hint="cs"/>
          <w:rtl/>
        </w:rPr>
        <w:t xml:space="preserve">אני רוצה לומר לך עובדות שהיו כשהייתי סגן ראש עירייה. היה לי עוזר והוא קיבל שכר כמו שמקבל היום עוזר של חבר כנסת - 1,000 דולר בממוצע, 4,500 שקל. כשהגיע ראש עיר </w:t>
      </w:r>
      <w:r>
        <w:rPr>
          <w:rFonts w:hint="cs"/>
          <w:rtl/>
        </w:rPr>
        <w:t>מסוים, ידוע ומכובד, פתאום קפץ השכר מ-4,500 שקל לקרוב ל-25,000 שקלים. כולם אמרו: איך זה יכול להיות? אלה עוזרים של סגנים. איך יכול להיות שעוזר של ראש עיר הוא כל כך חכם, כל כך נבון וכל כך משכיל? איזו השכלה יש לו? בדקנו את ההשכלה שלו וראינו שאותו עוזר שמקבל 25</w:t>
      </w:r>
      <w:r>
        <w:rPr>
          <w:rFonts w:hint="cs"/>
          <w:rtl/>
        </w:rPr>
        <w:t xml:space="preserve">,000 שקלים עדיין לא סיים בית-ספר תיכון. הרי כולנו נלחמים על שוויוניות, ומה שקרה הוא שכל העוזרים קיבלו כמעט 25,000 שקלים. </w:t>
      </w:r>
    </w:p>
    <w:p w14:paraId="5E4CE821" w14:textId="77777777" w:rsidR="00000000" w:rsidRDefault="00E01313">
      <w:pPr>
        <w:pStyle w:val="a0"/>
        <w:rPr>
          <w:rFonts w:hint="cs"/>
          <w:rtl/>
        </w:rPr>
      </w:pPr>
    </w:p>
    <w:p w14:paraId="477218B3" w14:textId="77777777" w:rsidR="00000000" w:rsidRDefault="00E01313">
      <w:pPr>
        <w:pStyle w:val="a0"/>
        <w:rPr>
          <w:rFonts w:hint="cs"/>
          <w:rtl/>
        </w:rPr>
      </w:pPr>
      <w:r>
        <w:rPr>
          <w:rFonts w:hint="cs"/>
          <w:rtl/>
        </w:rPr>
        <w:t>לכן אני אומר לך, אדוני היושב-ראש, שהפרצה היא בחוזים האישים, שאין בהם גבולות, בעוזרים למיניהם וביועצים למיניהם, שאף פעם לא עשו ולא יעש</w:t>
      </w:r>
      <w:r>
        <w:rPr>
          <w:rFonts w:hint="cs"/>
          <w:rtl/>
        </w:rPr>
        <w:t xml:space="preserve">ו שום דבר. </w:t>
      </w:r>
    </w:p>
    <w:p w14:paraId="7F2A5547" w14:textId="77777777" w:rsidR="00000000" w:rsidRDefault="00E01313">
      <w:pPr>
        <w:pStyle w:val="a0"/>
        <w:rPr>
          <w:rFonts w:hint="cs"/>
          <w:rtl/>
        </w:rPr>
      </w:pPr>
    </w:p>
    <w:p w14:paraId="16168539" w14:textId="77777777" w:rsidR="00000000" w:rsidRDefault="00E01313">
      <w:pPr>
        <w:pStyle w:val="af1"/>
        <w:rPr>
          <w:rtl/>
        </w:rPr>
      </w:pPr>
      <w:r>
        <w:rPr>
          <w:rtl/>
        </w:rPr>
        <w:t>היו"ר יולי-יואל אדלשטיין:</w:t>
      </w:r>
    </w:p>
    <w:p w14:paraId="79019C11" w14:textId="77777777" w:rsidR="00000000" w:rsidRDefault="00E01313">
      <w:pPr>
        <w:pStyle w:val="a0"/>
        <w:rPr>
          <w:rtl/>
        </w:rPr>
      </w:pPr>
    </w:p>
    <w:p w14:paraId="4DCD3980" w14:textId="77777777" w:rsidR="00000000" w:rsidRDefault="00E01313">
      <w:pPr>
        <w:pStyle w:val="a0"/>
        <w:rPr>
          <w:rFonts w:hint="cs"/>
          <w:rtl/>
        </w:rPr>
      </w:pPr>
      <w:r>
        <w:rPr>
          <w:rFonts w:hint="cs"/>
          <w:rtl/>
        </w:rPr>
        <w:t xml:space="preserve">תודה. חבר הכנסת דהאמשה, אחרון המציעים הצעה אחרת. </w:t>
      </w:r>
    </w:p>
    <w:p w14:paraId="5523D11E" w14:textId="77777777" w:rsidR="00000000" w:rsidRDefault="00E01313">
      <w:pPr>
        <w:pStyle w:val="a0"/>
        <w:rPr>
          <w:rFonts w:hint="cs"/>
          <w:rtl/>
        </w:rPr>
      </w:pPr>
    </w:p>
    <w:p w14:paraId="5A1A6222" w14:textId="77777777" w:rsidR="00000000" w:rsidRDefault="00E01313">
      <w:pPr>
        <w:pStyle w:val="af0"/>
        <w:rPr>
          <w:rtl/>
        </w:rPr>
      </w:pPr>
      <w:r>
        <w:rPr>
          <w:rFonts w:hint="eastAsia"/>
          <w:rtl/>
        </w:rPr>
        <w:t>מוחמד</w:t>
      </w:r>
      <w:r>
        <w:rPr>
          <w:rtl/>
        </w:rPr>
        <w:t xml:space="preserve"> ברכה (חד"ש-תע"ל):</w:t>
      </w:r>
    </w:p>
    <w:p w14:paraId="4133A451" w14:textId="77777777" w:rsidR="00000000" w:rsidRDefault="00E01313">
      <w:pPr>
        <w:pStyle w:val="a0"/>
        <w:rPr>
          <w:rFonts w:hint="cs"/>
          <w:rtl/>
        </w:rPr>
      </w:pPr>
    </w:p>
    <w:p w14:paraId="75339BD4" w14:textId="77777777" w:rsidR="00000000" w:rsidRDefault="00E01313">
      <w:pPr>
        <w:pStyle w:val="a0"/>
        <w:rPr>
          <w:rFonts w:hint="cs"/>
          <w:rtl/>
        </w:rPr>
      </w:pPr>
      <w:r>
        <w:rPr>
          <w:rFonts w:hint="cs"/>
          <w:rtl/>
        </w:rPr>
        <w:t xml:space="preserve">הבעיה היא שאחרי שידעת את זה, המשכת להיות סגן ראש עיר. </w:t>
      </w:r>
    </w:p>
    <w:p w14:paraId="57EDFD24" w14:textId="77777777" w:rsidR="00000000" w:rsidRDefault="00E01313">
      <w:pPr>
        <w:pStyle w:val="a0"/>
        <w:rPr>
          <w:rFonts w:hint="cs"/>
          <w:rtl/>
        </w:rPr>
      </w:pPr>
    </w:p>
    <w:p w14:paraId="601521EC" w14:textId="77777777" w:rsidR="00000000" w:rsidRDefault="00E01313">
      <w:pPr>
        <w:pStyle w:val="a"/>
        <w:rPr>
          <w:rtl/>
        </w:rPr>
      </w:pPr>
      <w:bookmarkStart w:id="590" w:name="FS000000550T28_01_2004_18_13_17"/>
      <w:bookmarkStart w:id="591" w:name="_Toc78873145"/>
      <w:bookmarkEnd w:id="590"/>
      <w:r>
        <w:rPr>
          <w:rFonts w:hint="eastAsia"/>
          <w:rtl/>
        </w:rPr>
        <w:t>עבד</w:t>
      </w:r>
      <w:r>
        <w:rPr>
          <w:rtl/>
        </w:rPr>
        <w:t>-אלמאלכ דהאמשה (רע"ם):</w:t>
      </w:r>
      <w:bookmarkEnd w:id="591"/>
    </w:p>
    <w:p w14:paraId="25C33E64" w14:textId="77777777" w:rsidR="00000000" w:rsidRDefault="00E01313">
      <w:pPr>
        <w:pStyle w:val="a0"/>
        <w:rPr>
          <w:rFonts w:hint="cs"/>
          <w:rtl/>
        </w:rPr>
      </w:pPr>
    </w:p>
    <w:p w14:paraId="4E3D4C22" w14:textId="77777777" w:rsidR="00000000" w:rsidRDefault="00E01313">
      <w:pPr>
        <w:pStyle w:val="a0"/>
        <w:rPr>
          <w:rFonts w:hint="cs"/>
          <w:rtl/>
        </w:rPr>
      </w:pPr>
      <w:r>
        <w:rPr>
          <w:rFonts w:hint="cs"/>
          <w:rtl/>
        </w:rPr>
        <w:t>כבוד היושב-ראש, מכובדי השרים, חברי חברי הכנסת, אכן יש בעי</w:t>
      </w:r>
      <w:r>
        <w:rPr>
          <w:rFonts w:hint="cs"/>
          <w:rtl/>
        </w:rPr>
        <w:t xml:space="preserve">ה עם השכר הגבוה, אבל לפחות השכר הזה גלוי. רואים אותו, מבקרים אותו, מדברים עליו, מנסים לשנות אותו. הבעיה הנסתרת היא בשחיתות הפנימית. אנחנו שומעים על חקירות על מיליונים, על כל מיני מיליונים, והלוואי שגם בשחיתות הזאת נוכל להילחם כהוגן. </w:t>
      </w:r>
    </w:p>
    <w:p w14:paraId="209E8AF9" w14:textId="77777777" w:rsidR="00000000" w:rsidRDefault="00E01313">
      <w:pPr>
        <w:pStyle w:val="a0"/>
        <w:rPr>
          <w:rFonts w:hint="cs"/>
          <w:rtl/>
        </w:rPr>
      </w:pPr>
    </w:p>
    <w:p w14:paraId="7D462508" w14:textId="77777777" w:rsidR="00000000" w:rsidRDefault="00E01313">
      <w:pPr>
        <w:pStyle w:val="a0"/>
        <w:rPr>
          <w:rFonts w:hint="cs"/>
          <w:rtl/>
        </w:rPr>
      </w:pPr>
      <w:r>
        <w:rPr>
          <w:rFonts w:hint="cs"/>
          <w:rtl/>
        </w:rPr>
        <w:t>כל חברי הקואליציה מדב</w:t>
      </w:r>
      <w:r>
        <w:rPr>
          <w:rFonts w:hint="cs"/>
          <w:rtl/>
        </w:rPr>
        <w:t xml:space="preserve">רים עכשיו, אפילו יותר מחברי האופוזיציה. כולם רוצים לתקן, כאילו אין להם ממשלה והם לא קרובים למרכז ההחלטות ולא עושים כלום. </w:t>
      </w:r>
    </w:p>
    <w:p w14:paraId="0707950D" w14:textId="77777777" w:rsidR="00000000" w:rsidRDefault="00E01313">
      <w:pPr>
        <w:pStyle w:val="a0"/>
        <w:rPr>
          <w:rFonts w:hint="cs"/>
          <w:rtl/>
        </w:rPr>
      </w:pPr>
    </w:p>
    <w:p w14:paraId="48EDD1FD" w14:textId="77777777" w:rsidR="00000000" w:rsidRDefault="00E01313">
      <w:pPr>
        <w:pStyle w:val="a0"/>
        <w:rPr>
          <w:rFonts w:hint="cs"/>
          <w:rtl/>
        </w:rPr>
      </w:pPr>
      <w:r>
        <w:rPr>
          <w:rFonts w:hint="cs"/>
          <w:rtl/>
        </w:rPr>
        <w:t>ברשותך, אדוני היושב-ראש, אני רוצה להתייחס גם למין אי-יושר ציבורי ברור. כתב אתמול בעיתון "ידיעות אחרונות" חבר הכנסת אלדד, שיושב כאן, ו</w:t>
      </w:r>
      <w:r>
        <w:rPr>
          <w:rFonts w:hint="cs"/>
          <w:rtl/>
        </w:rPr>
        <w:t>טוב שהוא שומע אותי, כאילו אנחנו הערבים בוכים ואנחנו מקבלים יותר. הוא כותב שביישובים הערביים יש 11.6% מהתושבים. למה? אנחנו 20%. זיוף ראשון. הוא אומר שאנחנו מקבלים 25% ממענקי האיזון, 25% מתקציבי הפיתוח ועוד כהנה וכהנה. הוא שכח ש-36 היישובים המובילים באבטלה ה</w:t>
      </w:r>
      <w:r>
        <w:rPr>
          <w:rFonts w:hint="cs"/>
          <w:rtl/>
        </w:rPr>
        <w:t xml:space="preserve">ם ערביים, 52 יישובים וחמש רשויות שקורסים הם ערביים, ולמעשה זה שנה וחצי עובדי הרשויות לא קיבלו שכר. הוא גם ניגח אותי אישית. על העניין האישי אני לא רוצה לדבר, אבל כפי שהוא שיקר גם בפרטים אחרים, הוא שיקר גם בזה. תודה רבה, אדוני. </w:t>
      </w:r>
    </w:p>
    <w:p w14:paraId="669DAE93" w14:textId="77777777" w:rsidR="00000000" w:rsidRDefault="00E01313">
      <w:pPr>
        <w:pStyle w:val="a0"/>
        <w:rPr>
          <w:rFonts w:hint="cs"/>
          <w:rtl/>
        </w:rPr>
      </w:pPr>
    </w:p>
    <w:p w14:paraId="4A3F2B2C" w14:textId="77777777" w:rsidR="00000000" w:rsidRDefault="00E01313">
      <w:pPr>
        <w:pStyle w:val="af0"/>
        <w:rPr>
          <w:rtl/>
        </w:rPr>
      </w:pPr>
      <w:r>
        <w:rPr>
          <w:rFonts w:hint="eastAsia"/>
          <w:rtl/>
        </w:rPr>
        <w:t>מוחמד</w:t>
      </w:r>
      <w:r>
        <w:rPr>
          <w:rtl/>
        </w:rPr>
        <w:t xml:space="preserve"> ברכה (חד"ש-תע"ל):</w:t>
      </w:r>
    </w:p>
    <w:p w14:paraId="746814CB" w14:textId="77777777" w:rsidR="00000000" w:rsidRDefault="00E01313">
      <w:pPr>
        <w:pStyle w:val="a0"/>
        <w:rPr>
          <w:rFonts w:hint="cs"/>
          <w:rtl/>
        </w:rPr>
      </w:pPr>
    </w:p>
    <w:p w14:paraId="57F29978" w14:textId="77777777" w:rsidR="00000000" w:rsidRDefault="00E01313">
      <w:pPr>
        <w:pStyle w:val="a0"/>
        <w:rPr>
          <w:rFonts w:hint="cs"/>
          <w:rtl/>
        </w:rPr>
      </w:pPr>
      <w:r>
        <w:rPr>
          <w:rFonts w:hint="cs"/>
          <w:rtl/>
        </w:rPr>
        <w:t>חבר</w:t>
      </w:r>
      <w:r>
        <w:rPr>
          <w:rFonts w:hint="cs"/>
          <w:rtl/>
        </w:rPr>
        <w:t xml:space="preserve"> הכנסת אלדד צדק בכך שיש קרוב ל-12%, אבל אלה לא תושבים אלא מצביעים. </w:t>
      </w:r>
    </w:p>
    <w:p w14:paraId="10F675D3" w14:textId="77777777" w:rsidR="00000000" w:rsidRDefault="00E01313">
      <w:pPr>
        <w:pStyle w:val="a0"/>
        <w:rPr>
          <w:rFonts w:hint="cs"/>
          <w:rtl/>
        </w:rPr>
      </w:pPr>
    </w:p>
    <w:p w14:paraId="5A12E256" w14:textId="77777777" w:rsidR="00000000" w:rsidRDefault="00E01313">
      <w:pPr>
        <w:pStyle w:val="af1"/>
        <w:rPr>
          <w:rtl/>
        </w:rPr>
      </w:pPr>
      <w:r>
        <w:rPr>
          <w:rtl/>
        </w:rPr>
        <w:t>היו"ר יולי-יואל אדלשטיין:</w:t>
      </w:r>
    </w:p>
    <w:p w14:paraId="2181F069" w14:textId="77777777" w:rsidR="00000000" w:rsidRDefault="00E01313">
      <w:pPr>
        <w:pStyle w:val="a0"/>
        <w:rPr>
          <w:rtl/>
        </w:rPr>
      </w:pPr>
    </w:p>
    <w:p w14:paraId="10F0A698" w14:textId="77777777" w:rsidR="00000000" w:rsidRDefault="00E01313">
      <w:pPr>
        <w:pStyle w:val="a0"/>
        <w:rPr>
          <w:rFonts w:hint="cs"/>
          <w:rtl/>
        </w:rPr>
      </w:pPr>
      <w:r>
        <w:rPr>
          <w:rFonts w:hint="cs"/>
          <w:rtl/>
        </w:rPr>
        <w:t>חברי הכנסת המציעים, מטבע הדברים מציעים דיון במליאה. השר המשיב, השר גדעון עזרא, הציע מליאה, ולכן ההצבעה שלנו מאוד פשוטה: מי שמצביע בעד, מצביע בעד דיון במליאה, ומ</w:t>
      </w:r>
      <w:r>
        <w:rPr>
          <w:rFonts w:hint="cs"/>
          <w:rtl/>
        </w:rPr>
        <w:t xml:space="preserve">י שנגד, מציע להסיר את ההצעה מסדר-יומה של הכנסת. </w:t>
      </w:r>
    </w:p>
    <w:p w14:paraId="7B33BC67" w14:textId="77777777" w:rsidR="00000000" w:rsidRDefault="00E01313">
      <w:pPr>
        <w:pStyle w:val="a0"/>
        <w:rPr>
          <w:rFonts w:hint="cs"/>
          <w:rtl/>
        </w:rPr>
      </w:pPr>
    </w:p>
    <w:p w14:paraId="0ACFBB8D" w14:textId="77777777" w:rsidR="00000000" w:rsidRDefault="00E01313">
      <w:pPr>
        <w:pStyle w:val="a0"/>
        <w:rPr>
          <w:rFonts w:hint="cs"/>
          <w:rtl/>
        </w:rPr>
      </w:pPr>
      <w:r>
        <w:rPr>
          <w:rFonts w:hint="cs"/>
          <w:rtl/>
        </w:rPr>
        <w:t xml:space="preserve">נא להצביע. </w:t>
      </w:r>
    </w:p>
    <w:p w14:paraId="5E5AB4B6" w14:textId="77777777" w:rsidR="00000000" w:rsidRDefault="00E01313">
      <w:pPr>
        <w:pStyle w:val="a0"/>
        <w:rPr>
          <w:rFonts w:hint="cs"/>
          <w:rtl/>
        </w:rPr>
      </w:pPr>
    </w:p>
    <w:p w14:paraId="58D39590" w14:textId="77777777" w:rsidR="00000000" w:rsidRDefault="00E01313">
      <w:pPr>
        <w:pStyle w:val="ab"/>
        <w:bidi/>
        <w:rPr>
          <w:rFonts w:hint="cs"/>
          <w:rtl/>
        </w:rPr>
      </w:pPr>
      <w:r>
        <w:rPr>
          <w:rFonts w:hint="cs"/>
          <w:rtl/>
        </w:rPr>
        <w:t>הצבעה מס' 19</w:t>
      </w:r>
    </w:p>
    <w:p w14:paraId="481DA149" w14:textId="77777777" w:rsidR="00000000" w:rsidRDefault="00E01313">
      <w:pPr>
        <w:pStyle w:val="a0"/>
        <w:rPr>
          <w:rFonts w:hint="cs"/>
          <w:rtl/>
        </w:rPr>
      </w:pPr>
    </w:p>
    <w:p w14:paraId="33C13D8B" w14:textId="77777777" w:rsidR="00000000" w:rsidRDefault="00E01313">
      <w:pPr>
        <w:pStyle w:val="ac"/>
        <w:bidi/>
        <w:rPr>
          <w:rFonts w:hint="cs"/>
          <w:rtl/>
        </w:rPr>
      </w:pPr>
      <w:r>
        <w:rPr>
          <w:rFonts w:hint="cs"/>
          <w:rtl/>
        </w:rPr>
        <w:t xml:space="preserve">בעד ההצעה לכלול את הנושא בסדר-היום </w:t>
      </w:r>
      <w:r>
        <w:rPr>
          <w:rtl/>
        </w:rPr>
        <w:t>–</w:t>
      </w:r>
      <w:r>
        <w:rPr>
          <w:rFonts w:hint="cs"/>
          <w:rtl/>
        </w:rPr>
        <w:t xml:space="preserve"> 14</w:t>
      </w:r>
    </w:p>
    <w:p w14:paraId="1762D70A" w14:textId="77777777" w:rsidR="00000000" w:rsidRDefault="00E01313">
      <w:pPr>
        <w:pStyle w:val="ac"/>
        <w:bidi/>
        <w:rPr>
          <w:rFonts w:hint="cs"/>
          <w:rtl/>
        </w:rPr>
      </w:pPr>
      <w:r>
        <w:rPr>
          <w:rFonts w:hint="cs"/>
          <w:rtl/>
        </w:rPr>
        <w:t xml:space="preserve">בעד ההצעה שלא לכלול את הנושא בסדר-היום </w:t>
      </w:r>
      <w:r>
        <w:rPr>
          <w:rtl/>
        </w:rPr>
        <w:t>–</w:t>
      </w:r>
      <w:r>
        <w:rPr>
          <w:rFonts w:hint="cs"/>
          <w:rtl/>
        </w:rPr>
        <w:t xml:space="preserve"> 1</w:t>
      </w:r>
    </w:p>
    <w:p w14:paraId="45E0506E"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497A75D6" w14:textId="77777777" w:rsidR="00000000" w:rsidRDefault="00E01313">
      <w:pPr>
        <w:pStyle w:val="ad"/>
        <w:bidi/>
        <w:rPr>
          <w:rFonts w:hint="cs"/>
          <w:rtl/>
        </w:rPr>
      </w:pPr>
      <w:r>
        <w:rPr>
          <w:rFonts w:hint="cs"/>
          <w:rtl/>
        </w:rPr>
        <w:t xml:space="preserve">ההצעה לכלול את הנושא בסדר-היום של הכנסת נתקבלה. </w:t>
      </w:r>
    </w:p>
    <w:p w14:paraId="7A075F77" w14:textId="77777777" w:rsidR="00000000" w:rsidRDefault="00E01313">
      <w:pPr>
        <w:pStyle w:val="a0"/>
        <w:rPr>
          <w:rFonts w:hint="cs"/>
          <w:rtl/>
        </w:rPr>
      </w:pPr>
    </w:p>
    <w:p w14:paraId="07E65870" w14:textId="77777777" w:rsidR="00000000" w:rsidRDefault="00E01313">
      <w:pPr>
        <w:pStyle w:val="af1"/>
        <w:rPr>
          <w:rtl/>
        </w:rPr>
      </w:pPr>
    </w:p>
    <w:p w14:paraId="2ADB6C13" w14:textId="77777777" w:rsidR="00000000" w:rsidRDefault="00E01313">
      <w:pPr>
        <w:pStyle w:val="af1"/>
        <w:rPr>
          <w:rtl/>
        </w:rPr>
      </w:pPr>
      <w:r>
        <w:rPr>
          <w:rtl/>
        </w:rPr>
        <w:t>היו"ר יולי-יואל אדלשטיין:</w:t>
      </w:r>
    </w:p>
    <w:p w14:paraId="3ECDCEE6" w14:textId="77777777" w:rsidR="00000000" w:rsidRDefault="00E01313">
      <w:pPr>
        <w:pStyle w:val="a0"/>
        <w:rPr>
          <w:rtl/>
        </w:rPr>
      </w:pPr>
    </w:p>
    <w:p w14:paraId="788717A8" w14:textId="77777777" w:rsidR="00000000" w:rsidRDefault="00E01313">
      <w:pPr>
        <w:pStyle w:val="a0"/>
        <w:rPr>
          <w:rFonts w:hint="cs"/>
          <w:rtl/>
        </w:rPr>
      </w:pPr>
      <w:r>
        <w:rPr>
          <w:rFonts w:hint="cs"/>
          <w:rtl/>
        </w:rPr>
        <w:t>14 בע</w:t>
      </w:r>
      <w:r>
        <w:rPr>
          <w:rFonts w:hint="cs"/>
          <w:rtl/>
        </w:rPr>
        <w:t xml:space="preserve">ד, מתנגד אחד ואין נמנעים. הנושא: דוח שכר במגזר הציבורי, יידון במליאה, בעזרת השם. </w:t>
      </w:r>
    </w:p>
    <w:p w14:paraId="71A37A85" w14:textId="77777777" w:rsidR="00000000" w:rsidRDefault="00E01313">
      <w:pPr>
        <w:pStyle w:val="a2"/>
        <w:rPr>
          <w:rFonts w:hint="cs"/>
          <w:rtl/>
        </w:rPr>
      </w:pPr>
    </w:p>
    <w:p w14:paraId="27A02F23" w14:textId="77777777" w:rsidR="00000000" w:rsidRDefault="00E01313">
      <w:pPr>
        <w:pStyle w:val="a0"/>
        <w:rPr>
          <w:rFonts w:hint="cs"/>
          <w:rtl/>
        </w:rPr>
      </w:pPr>
    </w:p>
    <w:p w14:paraId="473D1E11" w14:textId="77777777" w:rsidR="00000000" w:rsidRDefault="00E01313">
      <w:pPr>
        <w:pStyle w:val="a2"/>
        <w:rPr>
          <w:rFonts w:hint="cs"/>
          <w:rtl/>
        </w:rPr>
      </w:pPr>
      <w:bookmarkStart w:id="592" w:name="CS21311FI0021311T28_01_2004_18_21_31"/>
      <w:bookmarkStart w:id="593" w:name="_Toc78873146"/>
      <w:bookmarkEnd w:id="592"/>
      <w:r>
        <w:rPr>
          <w:rFonts w:hint="cs"/>
          <w:rtl/>
        </w:rPr>
        <w:t>הצעה לסדר-היום</w:t>
      </w:r>
      <w:bookmarkEnd w:id="593"/>
    </w:p>
    <w:p w14:paraId="0EB74F8A" w14:textId="77777777" w:rsidR="00000000" w:rsidRDefault="00E01313">
      <w:pPr>
        <w:pStyle w:val="a2"/>
        <w:rPr>
          <w:rtl/>
        </w:rPr>
      </w:pPr>
      <w:bookmarkStart w:id="594" w:name="_Toc78873147"/>
      <w:r>
        <w:rPr>
          <w:rtl/>
        </w:rPr>
        <w:t xml:space="preserve">מאסר ניצולת </w:t>
      </w:r>
      <w:r>
        <w:rPr>
          <w:rFonts w:hint="cs"/>
          <w:rtl/>
        </w:rPr>
        <w:t>ה</w:t>
      </w:r>
      <w:r>
        <w:rPr>
          <w:rtl/>
        </w:rPr>
        <w:t>שואה בשל חוב של 1</w:t>
      </w:r>
      <w:r>
        <w:rPr>
          <w:rFonts w:hint="cs"/>
          <w:rtl/>
        </w:rPr>
        <w:t>,</w:t>
      </w:r>
      <w:r>
        <w:rPr>
          <w:rtl/>
        </w:rPr>
        <w:t>000 ש"ח</w:t>
      </w:r>
      <w:bookmarkEnd w:id="594"/>
    </w:p>
    <w:p w14:paraId="2973210C" w14:textId="77777777" w:rsidR="00000000" w:rsidRDefault="00E01313">
      <w:pPr>
        <w:pStyle w:val="a0"/>
        <w:rPr>
          <w:rFonts w:hint="cs"/>
          <w:rtl/>
        </w:rPr>
      </w:pPr>
    </w:p>
    <w:p w14:paraId="40C7A0E0" w14:textId="77777777" w:rsidR="00000000" w:rsidRDefault="00E01313">
      <w:pPr>
        <w:pStyle w:val="af1"/>
        <w:rPr>
          <w:rtl/>
        </w:rPr>
      </w:pPr>
      <w:r>
        <w:rPr>
          <w:rtl/>
        </w:rPr>
        <w:t>היו"ר יולי-יואל אדלשטיין:</w:t>
      </w:r>
    </w:p>
    <w:p w14:paraId="45739135" w14:textId="77777777" w:rsidR="00000000" w:rsidRDefault="00E01313">
      <w:pPr>
        <w:pStyle w:val="a0"/>
        <w:rPr>
          <w:rtl/>
        </w:rPr>
      </w:pPr>
    </w:p>
    <w:p w14:paraId="7D96844E" w14:textId="77777777" w:rsidR="00000000" w:rsidRDefault="00E01313">
      <w:pPr>
        <w:pStyle w:val="a0"/>
        <w:rPr>
          <w:rFonts w:hint="cs"/>
          <w:rtl/>
        </w:rPr>
      </w:pPr>
      <w:r>
        <w:rPr>
          <w:rFonts w:hint="cs"/>
          <w:rtl/>
        </w:rPr>
        <w:t>חברי הכנסת, אנחנו עוברים לנושא הבא בסדר-היום, להצעה לסדר-היום מס' 2531, שעניינה: מאסר ניצו</w:t>
      </w:r>
      <w:r>
        <w:rPr>
          <w:rFonts w:hint="cs"/>
          <w:rtl/>
        </w:rPr>
        <w:t xml:space="preserve">לת השואה בשל חוב של 1,000 שקל. זו הצעה רגילה לסדר-היום של חברת הכנסת קולט אביטל. בבקשה, גברתי. ישיב על ההצעה שר המשפטים. </w:t>
      </w:r>
    </w:p>
    <w:p w14:paraId="125E8D50" w14:textId="77777777" w:rsidR="00000000" w:rsidRDefault="00E01313">
      <w:pPr>
        <w:pStyle w:val="a0"/>
        <w:rPr>
          <w:rFonts w:hint="cs"/>
          <w:rtl/>
        </w:rPr>
      </w:pPr>
    </w:p>
    <w:p w14:paraId="505FFBF8" w14:textId="77777777" w:rsidR="00000000" w:rsidRDefault="00E01313">
      <w:pPr>
        <w:pStyle w:val="a"/>
        <w:rPr>
          <w:rtl/>
        </w:rPr>
      </w:pPr>
      <w:bookmarkStart w:id="595" w:name="FS000000431T28_01_2004_18_23_10"/>
      <w:bookmarkStart w:id="596" w:name="_Toc78873148"/>
      <w:bookmarkEnd w:id="595"/>
      <w:r>
        <w:rPr>
          <w:rFonts w:hint="eastAsia"/>
          <w:rtl/>
        </w:rPr>
        <w:t>קולט</w:t>
      </w:r>
      <w:r>
        <w:rPr>
          <w:rtl/>
        </w:rPr>
        <w:t xml:space="preserve"> אביטל (העבודה-מימד):</w:t>
      </w:r>
      <w:bookmarkEnd w:id="596"/>
    </w:p>
    <w:p w14:paraId="0D5244FE" w14:textId="77777777" w:rsidR="00000000" w:rsidRDefault="00E01313">
      <w:pPr>
        <w:pStyle w:val="a0"/>
        <w:rPr>
          <w:rFonts w:hint="cs"/>
          <w:rtl/>
        </w:rPr>
      </w:pPr>
    </w:p>
    <w:p w14:paraId="282D8D55" w14:textId="77777777" w:rsidR="00000000" w:rsidRDefault="00E01313">
      <w:pPr>
        <w:pStyle w:val="a0"/>
        <w:rPr>
          <w:rFonts w:hint="cs"/>
          <w:rtl/>
        </w:rPr>
      </w:pPr>
      <w:r>
        <w:rPr>
          <w:rFonts w:hint="cs"/>
          <w:rtl/>
        </w:rPr>
        <w:t xml:space="preserve">תודה רבה. </w:t>
      </w:r>
    </w:p>
    <w:p w14:paraId="7693AD2C" w14:textId="77777777" w:rsidR="00000000" w:rsidRDefault="00E01313">
      <w:pPr>
        <w:pStyle w:val="a0"/>
        <w:rPr>
          <w:rFonts w:hint="cs"/>
          <w:rtl/>
        </w:rPr>
      </w:pPr>
    </w:p>
    <w:p w14:paraId="1A677323" w14:textId="77777777" w:rsidR="00000000" w:rsidRDefault="00E01313">
      <w:pPr>
        <w:pStyle w:val="a0"/>
        <w:rPr>
          <w:rFonts w:hint="cs"/>
          <w:rtl/>
        </w:rPr>
      </w:pPr>
      <w:r>
        <w:rPr>
          <w:rFonts w:hint="cs"/>
          <w:rtl/>
        </w:rPr>
        <w:t xml:space="preserve">אדוני היושב-ראש, אדוני השר, חברי חברי הכנסת, מה שאני הולכת להגיד הוא בדיוק ההיפך הגמור מהנושא </w:t>
      </w:r>
      <w:r>
        <w:rPr>
          <w:rFonts w:hint="cs"/>
          <w:rtl/>
        </w:rPr>
        <w:t xml:space="preserve">שנדון עד עכשיו. אם עד עכשיו דיברנו על כספים שמתגלגלים בשוק, על משכורות מופקעות, על אנשים שיכולים לשלם כספים רבים על מותרות כיוון שהם מקבלים כספים רבים במשכורות, אני רוצה לדבר על היפוכו של דבר, על אנשים חסרי כול שהגיעו עד פת לחם. </w:t>
      </w:r>
    </w:p>
    <w:p w14:paraId="0DB8CCD3" w14:textId="77777777" w:rsidR="00000000" w:rsidRDefault="00E01313">
      <w:pPr>
        <w:pStyle w:val="a0"/>
        <w:rPr>
          <w:rFonts w:hint="cs"/>
          <w:rtl/>
        </w:rPr>
      </w:pPr>
    </w:p>
    <w:p w14:paraId="05967C98" w14:textId="77777777" w:rsidR="00000000" w:rsidRDefault="00E01313">
      <w:pPr>
        <w:pStyle w:val="a0"/>
        <w:rPr>
          <w:rFonts w:hint="cs"/>
          <w:rtl/>
        </w:rPr>
      </w:pPr>
      <w:r>
        <w:rPr>
          <w:rFonts w:hint="cs"/>
          <w:rtl/>
        </w:rPr>
        <w:t>אני רוצה לשאול את עצמנו ק</w:t>
      </w:r>
      <w:r>
        <w:rPr>
          <w:rFonts w:hint="cs"/>
          <w:rtl/>
        </w:rPr>
        <w:t xml:space="preserve">ודם כול, איך זה קורה שאדם שחי במדינה הזאת, ניצולת השואה, מתקיימת מ-2,550 שקל לחודש. איך היא יכולה להתקיים? מהכסף הזה, שכולל את הקצבה שהיא מקבלת מהביטוח הלאומי והפנסיה או הרנטה הצנועה שהיא מקבלת בהיותה ניצולת שואה, היא צריכה לשלם שכר דירה, ונותרים לה 1,000 </w:t>
      </w:r>
      <w:r>
        <w:rPr>
          <w:rFonts w:hint="cs"/>
          <w:rtl/>
        </w:rPr>
        <w:t xml:space="preserve">שקל להתקיים. היא אשה חולה, היא ניצולת שואה והיא גם צריכה לקנות תרופות. </w:t>
      </w:r>
    </w:p>
    <w:p w14:paraId="793680B2" w14:textId="77777777" w:rsidR="00000000" w:rsidRDefault="00E01313">
      <w:pPr>
        <w:pStyle w:val="a0"/>
        <w:rPr>
          <w:rFonts w:hint="cs"/>
          <w:rtl/>
        </w:rPr>
      </w:pPr>
    </w:p>
    <w:p w14:paraId="3AF436AF" w14:textId="77777777" w:rsidR="00000000" w:rsidRDefault="00E01313">
      <w:pPr>
        <w:pStyle w:val="a0"/>
        <w:rPr>
          <w:rFonts w:hint="cs"/>
          <w:rtl/>
        </w:rPr>
      </w:pPr>
      <w:r>
        <w:rPr>
          <w:rFonts w:hint="cs"/>
          <w:rtl/>
        </w:rPr>
        <w:t xml:space="preserve">הנה קורה מקרה שעליו אנחנו קוראים בעיתון "מעריב", על ניצולת השואה מרמלה </w:t>
      </w:r>
      <w:r>
        <w:rPr>
          <w:rtl/>
        </w:rPr>
        <w:t>–</w:t>
      </w:r>
      <w:r>
        <w:rPr>
          <w:rFonts w:hint="cs"/>
          <w:rtl/>
        </w:rPr>
        <w:t xml:space="preserve"> אנחנו לא יודעים את שמה </w:t>
      </w:r>
      <w:r>
        <w:rPr>
          <w:rtl/>
        </w:rPr>
        <w:t>–</w:t>
      </w:r>
      <w:r>
        <w:rPr>
          <w:rFonts w:hint="cs"/>
          <w:rtl/>
        </w:rPr>
        <w:t xml:space="preserve"> שבתנאים האלה הגיעה לחובות. רשם ההוצאה לפועל קרא לה, כנראה כמה פעמים, ובסופו של דבר הו</w:t>
      </w:r>
      <w:r>
        <w:rPr>
          <w:rFonts w:hint="cs"/>
          <w:rtl/>
        </w:rPr>
        <w:t>ציא נגדה פקודת מאסר. הגברת הגיעה עם שוטרים לבית-המשפט, ובסופו של דבר ההוצאה לפועל לא קיימה את המאסר עצמו - עד כמה ששמעתי וניסיתי לבדוק את הנושא מכמה זוויות ולא רק מהעיתון. אני חושבת שזה לא המקרה היחיד. פעם ביום-יומיים אנחנו שומעים על מקרים רבים של ניצולי ש</w:t>
      </w:r>
      <w:r>
        <w:rPr>
          <w:rFonts w:hint="cs"/>
          <w:rtl/>
        </w:rPr>
        <w:t xml:space="preserve">ואה שנזרקים מבתיהם מפני שהם לא יכולים לעמוד בתשלומים של המשכנתה. </w:t>
      </w:r>
    </w:p>
    <w:p w14:paraId="45E2A187" w14:textId="77777777" w:rsidR="00000000" w:rsidRDefault="00E01313">
      <w:pPr>
        <w:pStyle w:val="a0"/>
        <w:rPr>
          <w:rFonts w:hint="cs"/>
          <w:rtl/>
        </w:rPr>
      </w:pPr>
    </w:p>
    <w:p w14:paraId="225B9C99" w14:textId="77777777" w:rsidR="00000000" w:rsidRDefault="00E01313">
      <w:pPr>
        <w:pStyle w:val="af0"/>
        <w:rPr>
          <w:rtl/>
        </w:rPr>
      </w:pPr>
      <w:r>
        <w:rPr>
          <w:rFonts w:hint="eastAsia"/>
          <w:rtl/>
        </w:rPr>
        <w:t>שאול</w:t>
      </w:r>
      <w:r>
        <w:rPr>
          <w:rtl/>
        </w:rPr>
        <w:t xml:space="preserve"> יהלום (מפד"ל):</w:t>
      </w:r>
    </w:p>
    <w:p w14:paraId="2F936A48" w14:textId="77777777" w:rsidR="00000000" w:rsidRDefault="00E01313">
      <w:pPr>
        <w:pStyle w:val="a0"/>
        <w:rPr>
          <w:rFonts w:hint="cs"/>
          <w:rtl/>
        </w:rPr>
      </w:pPr>
    </w:p>
    <w:p w14:paraId="456117AF" w14:textId="77777777" w:rsidR="00000000" w:rsidRDefault="00E01313">
      <w:pPr>
        <w:pStyle w:val="a0"/>
        <w:rPr>
          <w:rFonts w:hint="cs"/>
          <w:rtl/>
        </w:rPr>
      </w:pPr>
      <w:r>
        <w:rPr>
          <w:rFonts w:hint="cs"/>
          <w:rtl/>
        </w:rPr>
        <w:t>במקרה הזה היא לא נזרקה. האם ניצולת השואה לא צריכה למלא את חובותיה?</w:t>
      </w:r>
    </w:p>
    <w:p w14:paraId="38D67203" w14:textId="77777777" w:rsidR="00000000" w:rsidRDefault="00E01313">
      <w:pPr>
        <w:pStyle w:val="a0"/>
        <w:rPr>
          <w:rFonts w:hint="cs"/>
          <w:rtl/>
        </w:rPr>
      </w:pPr>
    </w:p>
    <w:p w14:paraId="15E0A3FA" w14:textId="77777777" w:rsidR="00000000" w:rsidRDefault="00E01313">
      <w:pPr>
        <w:pStyle w:val="-"/>
        <w:rPr>
          <w:rtl/>
        </w:rPr>
      </w:pPr>
      <w:bookmarkStart w:id="597" w:name="FS000000431T28_01_2004_18_27_53C"/>
      <w:bookmarkEnd w:id="597"/>
      <w:r>
        <w:rPr>
          <w:rtl/>
        </w:rPr>
        <w:t>קולט אביטל (העבודה-מימד):</w:t>
      </w:r>
    </w:p>
    <w:p w14:paraId="65FF5ADA" w14:textId="77777777" w:rsidR="00000000" w:rsidRDefault="00E01313">
      <w:pPr>
        <w:pStyle w:val="a0"/>
        <w:rPr>
          <w:rtl/>
        </w:rPr>
      </w:pPr>
    </w:p>
    <w:p w14:paraId="104D3D68" w14:textId="77777777" w:rsidR="00000000" w:rsidRDefault="00E01313">
      <w:pPr>
        <w:pStyle w:val="a0"/>
        <w:rPr>
          <w:rFonts w:hint="cs"/>
          <w:rtl/>
        </w:rPr>
      </w:pPr>
      <w:r>
        <w:rPr>
          <w:rFonts w:hint="cs"/>
          <w:rtl/>
        </w:rPr>
        <w:t>היא צריכה. אדוני, תן לי לדבר. אני שואלת את השאלות. אם תהיינה לך שאלות נוס</w:t>
      </w:r>
      <w:r>
        <w:rPr>
          <w:rFonts w:hint="cs"/>
          <w:rtl/>
        </w:rPr>
        <w:t xml:space="preserve">פות, ודאי תרצה להוסיף על שאלותי. אני אינני סבורה שניצולת השואה לא צריכה לשלם את חובה, אבל היא ניצולת שואה וגם קשישה. אנשים צריכים להתקיים מ-2,500 שקל לחודש, חלקם צריכים לשלם מזה משכנתה, והם לא יכולים לעמוד היום בתנאי המשכנתה. גם הפנסיות, גם הרנטות וגם יתר </w:t>
      </w:r>
      <w:r>
        <w:rPr>
          <w:rFonts w:hint="cs"/>
          <w:rtl/>
        </w:rPr>
        <w:t xml:space="preserve">התשלומים קוצצו, והם לא יכולים לעמוד בתשלומים. הם צוברים חובות, ואז הם מגיעים גם לפת לחם וגם להוצאה לפועל. </w:t>
      </w:r>
    </w:p>
    <w:p w14:paraId="7E397AF2" w14:textId="77777777" w:rsidR="00000000" w:rsidRDefault="00E01313">
      <w:pPr>
        <w:pStyle w:val="a0"/>
        <w:rPr>
          <w:rFonts w:hint="cs"/>
          <w:rtl/>
        </w:rPr>
      </w:pPr>
    </w:p>
    <w:p w14:paraId="7E2E90A5" w14:textId="77777777" w:rsidR="00000000" w:rsidRDefault="00E01313">
      <w:pPr>
        <w:pStyle w:val="a0"/>
        <w:rPr>
          <w:rFonts w:hint="cs"/>
          <w:rtl/>
        </w:rPr>
      </w:pPr>
      <w:r>
        <w:rPr>
          <w:rFonts w:hint="cs"/>
          <w:rtl/>
        </w:rPr>
        <w:t>שאלתי היא: האם אנחנו צריכים לגלות כזאת אטימות כלפי ניצולי השואה? שאלתי היא: האם לא ניתן לטפל בהם בצורה אחרת? שאלתי היא: האם בכלל הם צריכים להגיע למצ</w:t>
      </w:r>
      <w:r>
        <w:rPr>
          <w:rFonts w:hint="cs"/>
          <w:rtl/>
        </w:rPr>
        <w:t xml:space="preserve">ב כזה, או שיש דרכים אחרות, יותר אנושיות, לטפל בהם? תודה רבה. </w:t>
      </w:r>
    </w:p>
    <w:p w14:paraId="5B6FF829" w14:textId="77777777" w:rsidR="00000000" w:rsidRDefault="00E01313">
      <w:pPr>
        <w:pStyle w:val="a0"/>
        <w:rPr>
          <w:rFonts w:hint="cs"/>
          <w:rtl/>
        </w:rPr>
      </w:pPr>
    </w:p>
    <w:p w14:paraId="71901E39" w14:textId="77777777" w:rsidR="00000000" w:rsidRDefault="00E01313">
      <w:pPr>
        <w:pStyle w:val="af1"/>
        <w:rPr>
          <w:rtl/>
        </w:rPr>
      </w:pPr>
      <w:r>
        <w:rPr>
          <w:rtl/>
        </w:rPr>
        <w:t>היו"ר יולי-יואל אדלשטיין:</w:t>
      </w:r>
    </w:p>
    <w:p w14:paraId="40E46F09" w14:textId="77777777" w:rsidR="00000000" w:rsidRDefault="00E01313">
      <w:pPr>
        <w:pStyle w:val="a0"/>
        <w:rPr>
          <w:rtl/>
        </w:rPr>
      </w:pPr>
    </w:p>
    <w:p w14:paraId="16848FB4" w14:textId="77777777" w:rsidR="00000000" w:rsidRDefault="00E01313">
      <w:pPr>
        <w:pStyle w:val="a0"/>
        <w:rPr>
          <w:rFonts w:hint="cs"/>
          <w:rtl/>
        </w:rPr>
      </w:pPr>
      <w:r>
        <w:rPr>
          <w:rFonts w:hint="cs"/>
          <w:rtl/>
        </w:rPr>
        <w:t xml:space="preserve">תודה לחברת הכנסת קולט אביטל. ישיב שר המשפטים, חבר הכנסת יוסף טומי לפיד. </w:t>
      </w:r>
    </w:p>
    <w:p w14:paraId="7689A149" w14:textId="77777777" w:rsidR="00000000" w:rsidRDefault="00E01313">
      <w:pPr>
        <w:pStyle w:val="a0"/>
        <w:rPr>
          <w:rFonts w:hint="cs"/>
          <w:rtl/>
        </w:rPr>
      </w:pPr>
    </w:p>
    <w:p w14:paraId="18FD76DE" w14:textId="77777777" w:rsidR="00000000" w:rsidRDefault="00E01313">
      <w:pPr>
        <w:pStyle w:val="a"/>
        <w:rPr>
          <w:rtl/>
        </w:rPr>
      </w:pPr>
      <w:bookmarkStart w:id="598" w:name="FS000000517T28_01_2004_18_32_23"/>
      <w:bookmarkStart w:id="599" w:name="_Toc78873149"/>
      <w:bookmarkEnd w:id="598"/>
      <w:r>
        <w:rPr>
          <w:rFonts w:hint="eastAsia"/>
          <w:rtl/>
        </w:rPr>
        <w:t>שר</w:t>
      </w:r>
      <w:r>
        <w:rPr>
          <w:rtl/>
        </w:rPr>
        <w:t xml:space="preserve"> המשפטים יוסף לפיד:</w:t>
      </w:r>
      <w:bookmarkEnd w:id="599"/>
    </w:p>
    <w:p w14:paraId="4EC5D42D" w14:textId="77777777" w:rsidR="00000000" w:rsidRDefault="00E01313">
      <w:pPr>
        <w:pStyle w:val="a0"/>
        <w:rPr>
          <w:rFonts w:hint="cs"/>
          <w:rtl/>
        </w:rPr>
      </w:pPr>
    </w:p>
    <w:p w14:paraId="16699EAA" w14:textId="77777777" w:rsidR="00000000" w:rsidRDefault="00E01313">
      <w:pPr>
        <w:pStyle w:val="a0"/>
        <w:rPr>
          <w:rFonts w:hint="cs"/>
          <w:rtl/>
        </w:rPr>
      </w:pPr>
      <w:r>
        <w:rPr>
          <w:rFonts w:hint="cs"/>
          <w:rtl/>
        </w:rPr>
        <w:t xml:space="preserve">אדוני היושב-ראש, אני מודה לך ולאלה שהסכימו להקדים את הדיון הזה. </w:t>
      </w:r>
    </w:p>
    <w:p w14:paraId="6CF88AD7" w14:textId="77777777" w:rsidR="00000000" w:rsidRDefault="00E01313">
      <w:pPr>
        <w:pStyle w:val="a0"/>
        <w:rPr>
          <w:rFonts w:hint="cs"/>
          <w:rtl/>
        </w:rPr>
      </w:pPr>
    </w:p>
    <w:p w14:paraId="15F344F5" w14:textId="77777777" w:rsidR="00000000" w:rsidRDefault="00E01313">
      <w:pPr>
        <w:pStyle w:val="a0"/>
        <w:rPr>
          <w:rFonts w:hint="cs"/>
          <w:rtl/>
        </w:rPr>
      </w:pPr>
      <w:r>
        <w:rPr>
          <w:rFonts w:hint="cs"/>
          <w:rtl/>
        </w:rPr>
        <w:t>בדק</w:t>
      </w:r>
      <w:r>
        <w:rPr>
          <w:rFonts w:hint="cs"/>
          <w:rtl/>
        </w:rPr>
        <w:t xml:space="preserve">נו את הטענות של חברת הכנסת אביטל. היא תעיד על כך שגורלם של ניצולי השואה קרוב ללבי, אבל אני לא חושב שהעובדה שמישהו ניצול שואה הופכת את ה"קייז" שלו לדבר מיוחד. אסור לנו להשתמש בנימוק כזה לנושאים שאין להם שום קשר לעובדה שהיא ניצולת השואה. </w:t>
      </w:r>
    </w:p>
    <w:p w14:paraId="30A91F61" w14:textId="77777777" w:rsidR="00000000" w:rsidRDefault="00E01313">
      <w:pPr>
        <w:pStyle w:val="a0"/>
        <w:rPr>
          <w:rFonts w:hint="cs"/>
          <w:rtl/>
        </w:rPr>
      </w:pPr>
    </w:p>
    <w:p w14:paraId="6325A4CD" w14:textId="77777777" w:rsidR="00000000" w:rsidRDefault="00E01313">
      <w:pPr>
        <w:pStyle w:val="a0"/>
        <w:rPr>
          <w:rFonts w:hint="cs"/>
          <w:rtl/>
        </w:rPr>
      </w:pPr>
      <w:r>
        <w:rPr>
          <w:rFonts w:hint="cs"/>
          <w:rtl/>
        </w:rPr>
        <w:t>קודם כול, לא מדובר</w:t>
      </w:r>
      <w:r>
        <w:rPr>
          <w:rFonts w:hint="cs"/>
          <w:rtl/>
        </w:rPr>
        <w:t xml:space="preserve"> ב-1,000 שקל, אלא ב-8,000 שקל. שנית, כפי שבעצמך אמרת, היא לא נאסרה. פעם אחר פעם היא לא באה אל ההוצאה לפועל כדי להסביר למה היא לא משלמת ומה היכולת שלה. אז מוציאים דבר שנקרא פקודת מאסר, אבל הוא לא פקודת מאסר אלא פקודת הבאה. </w:t>
      </w:r>
      <w:bookmarkStart w:id="600" w:name="FS000000517T28_01_2004_18_19_19C"/>
      <w:bookmarkEnd w:id="600"/>
      <w:r>
        <w:rPr>
          <w:rFonts w:hint="cs"/>
          <w:rtl/>
        </w:rPr>
        <w:t>שוטר בא ומביא אותה מפני שהיא לא בא</w:t>
      </w:r>
      <w:r>
        <w:rPr>
          <w:rFonts w:hint="cs"/>
          <w:rtl/>
        </w:rPr>
        <w:t>ה. היא לא באה, ואחרי שהיא לא באה חמש פעמים שלחו שוטר להביא אותה. גם על ניצולי שואה חלים חוקי המדינה. מה עוד, שאת לא יודעת  ואני לא יודע אם האדם שהיא חייבת לו כסף איננו ניצול שואה, שזקוק לכסף הזה יותר משהיא זקוקה לו.</w:t>
      </w:r>
    </w:p>
    <w:p w14:paraId="36304123" w14:textId="77777777" w:rsidR="00000000" w:rsidRDefault="00E01313">
      <w:pPr>
        <w:pStyle w:val="a0"/>
        <w:rPr>
          <w:rFonts w:hint="cs"/>
          <w:rtl/>
        </w:rPr>
      </w:pPr>
    </w:p>
    <w:p w14:paraId="743FAE6F" w14:textId="77777777" w:rsidR="00000000" w:rsidRDefault="00E01313">
      <w:pPr>
        <w:pStyle w:val="af0"/>
        <w:rPr>
          <w:rtl/>
        </w:rPr>
      </w:pPr>
      <w:r>
        <w:rPr>
          <w:rFonts w:hint="eastAsia"/>
          <w:rtl/>
        </w:rPr>
        <w:t>נסים</w:t>
      </w:r>
      <w:r>
        <w:rPr>
          <w:rtl/>
        </w:rPr>
        <w:t xml:space="preserve"> זאב (ש"ס):</w:t>
      </w:r>
    </w:p>
    <w:p w14:paraId="4A13C68B" w14:textId="77777777" w:rsidR="00000000" w:rsidRDefault="00E01313">
      <w:pPr>
        <w:pStyle w:val="a0"/>
        <w:rPr>
          <w:rFonts w:hint="cs"/>
          <w:rtl/>
        </w:rPr>
      </w:pPr>
    </w:p>
    <w:p w14:paraId="73B4A3D3" w14:textId="77777777" w:rsidR="00000000" w:rsidRDefault="00E01313">
      <w:pPr>
        <w:pStyle w:val="a0"/>
        <w:rPr>
          <w:rFonts w:hint="cs"/>
          <w:rtl/>
        </w:rPr>
      </w:pPr>
      <w:r>
        <w:rPr>
          <w:rFonts w:hint="cs"/>
          <w:rtl/>
        </w:rPr>
        <w:t xml:space="preserve">- - -  מביאים אותם גם </w:t>
      </w:r>
      <w:r>
        <w:rPr>
          <w:rFonts w:hint="cs"/>
          <w:rtl/>
        </w:rPr>
        <w:t>בפעם הראשונה.</w:t>
      </w:r>
    </w:p>
    <w:p w14:paraId="73FDD3FB" w14:textId="77777777" w:rsidR="00000000" w:rsidRDefault="00E01313">
      <w:pPr>
        <w:pStyle w:val="a0"/>
        <w:rPr>
          <w:rFonts w:hint="cs"/>
          <w:rtl/>
        </w:rPr>
      </w:pPr>
    </w:p>
    <w:p w14:paraId="6BBA279C" w14:textId="77777777" w:rsidR="00000000" w:rsidRDefault="00E01313">
      <w:pPr>
        <w:pStyle w:val="-"/>
        <w:rPr>
          <w:rtl/>
        </w:rPr>
      </w:pPr>
      <w:bookmarkStart w:id="601" w:name="FS000000517T28_01_2004_18_22_24C"/>
      <w:bookmarkEnd w:id="601"/>
      <w:r>
        <w:rPr>
          <w:rtl/>
        </w:rPr>
        <w:t>שר המשפטים יוסף לפיד:</w:t>
      </w:r>
    </w:p>
    <w:p w14:paraId="5F8E8D5F" w14:textId="77777777" w:rsidR="00000000" w:rsidRDefault="00E01313">
      <w:pPr>
        <w:pStyle w:val="a0"/>
        <w:rPr>
          <w:rtl/>
        </w:rPr>
      </w:pPr>
    </w:p>
    <w:p w14:paraId="7AD25F88" w14:textId="77777777" w:rsidR="00000000" w:rsidRDefault="00E01313">
      <w:pPr>
        <w:pStyle w:val="a0"/>
        <w:rPr>
          <w:rFonts w:hint="cs"/>
          <w:rtl/>
        </w:rPr>
      </w:pPr>
      <w:r>
        <w:rPr>
          <w:rFonts w:hint="cs"/>
          <w:rtl/>
        </w:rPr>
        <w:t>לכן אני לא הייתי מציע להתייחס לנושא הקונקרטי הזה בצורה כל כך דרמטית וטרגית. בסוף ההוצאה לפועל הטילה עליה לשלם 200 שקל בחודש למי שהיא חייבת לו כסף, לא למדינת ישראל. היא לא נאסרה לרגע אחד, ולא נפגעה ההומניות של המדינה, ו</w:t>
      </w:r>
      <w:r>
        <w:rPr>
          <w:rFonts w:hint="cs"/>
          <w:rtl/>
        </w:rPr>
        <w:t xml:space="preserve">לא היה פה שום כשל. </w:t>
      </w:r>
    </w:p>
    <w:p w14:paraId="73A7E56E" w14:textId="77777777" w:rsidR="00000000" w:rsidRDefault="00E01313">
      <w:pPr>
        <w:pStyle w:val="a0"/>
        <w:rPr>
          <w:rFonts w:hint="cs"/>
          <w:rtl/>
        </w:rPr>
      </w:pPr>
    </w:p>
    <w:p w14:paraId="0B19A513" w14:textId="77777777" w:rsidR="00000000" w:rsidRDefault="00E01313">
      <w:pPr>
        <w:pStyle w:val="a0"/>
        <w:rPr>
          <w:rFonts w:hint="cs"/>
          <w:rtl/>
        </w:rPr>
      </w:pPr>
      <w:r>
        <w:rPr>
          <w:rFonts w:hint="cs"/>
          <w:rtl/>
        </w:rPr>
        <w:t xml:space="preserve">אני לא בא לכאן לגנות עיתונאים, אבל כאשר עיתונאי חושב שיש לו סיפור, והופך את זה לעניין דרמטי של רדיפת ניצולת השואה, אז אני צריך להיות זה שמתקומם נגד, כי בי איש לא חושד שאני לא דואג לגורלם של ניצולי שואה. </w:t>
      </w:r>
    </w:p>
    <w:p w14:paraId="71DE83F8" w14:textId="77777777" w:rsidR="00000000" w:rsidRDefault="00E01313">
      <w:pPr>
        <w:pStyle w:val="a0"/>
        <w:rPr>
          <w:rFonts w:hint="cs"/>
          <w:rtl/>
        </w:rPr>
      </w:pPr>
    </w:p>
    <w:p w14:paraId="0079B889" w14:textId="77777777" w:rsidR="00000000" w:rsidRDefault="00E01313">
      <w:pPr>
        <w:pStyle w:val="a0"/>
        <w:rPr>
          <w:rFonts w:hint="cs"/>
          <w:rtl/>
        </w:rPr>
      </w:pPr>
      <w:r>
        <w:rPr>
          <w:rFonts w:hint="cs"/>
          <w:rtl/>
        </w:rPr>
        <w:t>לפי מיטב ידיעתי לא נעשה פה שום</w:t>
      </w:r>
      <w:r>
        <w:rPr>
          <w:rFonts w:hint="cs"/>
          <w:rtl/>
        </w:rPr>
        <w:t xml:space="preserve"> עוול, שום אי-צדק, שום פגיעה בהומניות ושום פגיעה בניצול שואה. אני מציע, גברתי, שנסתפק בעניין הזה. תודה.</w:t>
      </w:r>
    </w:p>
    <w:p w14:paraId="58A90190" w14:textId="77777777" w:rsidR="00000000" w:rsidRDefault="00E01313">
      <w:pPr>
        <w:pStyle w:val="a0"/>
        <w:rPr>
          <w:rFonts w:hint="cs"/>
          <w:rtl/>
        </w:rPr>
      </w:pPr>
    </w:p>
    <w:p w14:paraId="66ADC814" w14:textId="77777777" w:rsidR="00000000" w:rsidRDefault="00E01313">
      <w:pPr>
        <w:pStyle w:val="af1"/>
        <w:rPr>
          <w:rtl/>
        </w:rPr>
      </w:pPr>
      <w:r>
        <w:rPr>
          <w:rtl/>
        </w:rPr>
        <w:t>היו"ר יולי-יואל אדלשטיין:</w:t>
      </w:r>
    </w:p>
    <w:p w14:paraId="33E1999B" w14:textId="77777777" w:rsidR="00000000" w:rsidRDefault="00E01313">
      <w:pPr>
        <w:pStyle w:val="a0"/>
        <w:rPr>
          <w:rtl/>
        </w:rPr>
      </w:pPr>
    </w:p>
    <w:p w14:paraId="70CEB030" w14:textId="77777777" w:rsidR="00000000" w:rsidRDefault="00E01313">
      <w:pPr>
        <w:pStyle w:val="a0"/>
        <w:rPr>
          <w:rFonts w:hint="cs"/>
          <w:rtl/>
        </w:rPr>
      </w:pPr>
      <w:r>
        <w:rPr>
          <w:rFonts w:hint="cs"/>
          <w:rtl/>
        </w:rPr>
        <w:t>תודה לשר המשפטים. האם חברת הכנסת אביטל מסתפקת בתשובת השר? כן. אין הצעות אחרות, כי חברת הכנסת אביטל, שהיא המציעה הבלעדית בנוש</w:t>
      </w:r>
      <w:r>
        <w:rPr>
          <w:rFonts w:hint="cs"/>
          <w:rtl/>
        </w:rPr>
        <w:t>א הזה, הסתפקה בתשובת השר.</w:t>
      </w:r>
    </w:p>
    <w:p w14:paraId="444A1C52" w14:textId="77777777" w:rsidR="00000000" w:rsidRDefault="00E01313">
      <w:pPr>
        <w:pStyle w:val="a0"/>
        <w:rPr>
          <w:rFonts w:hint="cs"/>
          <w:rtl/>
        </w:rPr>
      </w:pPr>
    </w:p>
    <w:p w14:paraId="6A2D4B6E" w14:textId="77777777" w:rsidR="00000000" w:rsidRDefault="00E01313">
      <w:pPr>
        <w:pStyle w:val="a2"/>
        <w:rPr>
          <w:rtl/>
        </w:rPr>
      </w:pPr>
    </w:p>
    <w:p w14:paraId="66B3AC66" w14:textId="77777777" w:rsidR="00000000" w:rsidRDefault="00E01313">
      <w:pPr>
        <w:pStyle w:val="a2"/>
        <w:rPr>
          <w:rFonts w:hint="cs"/>
          <w:rtl/>
        </w:rPr>
      </w:pPr>
      <w:bookmarkStart w:id="602" w:name="CS21544FI0021544T28_01_2004_18_27_05"/>
      <w:bookmarkStart w:id="603" w:name="_Toc78873150"/>
      <w:bookmarkEnd w:id="602"/>
      <w:r>
        <w:rPr>
          <w:rtl/>
        </w:rPr>
        <w:t>הצע</w:t>
      </w:r>
      <w:r>
        <w:rPr>
          <w:rFonts w:hint="cs"/>
          <w:rtl/>
        </w:rPr>
        <w:t>ות</w:t>
      </w:r>
      <w:r>
        <w:rPr>
          <w:rtl/>
        </w:rPr>
        <w:t xml:space="preserve"> לסדר-היום</w:t>
      </w:r>
      <w:bookmarkEnd w:id="603"/>
      <w:r>
        <w:rPr>
          <w:rtl/>
        </w:rPr>
        <w:t xml:space="preserve"> </w:t>
      </w:r>
    </w:p>
    <w:p w14:paraId="15E9C569" w14:textId="77777777" w:rsidR="00000000" w:rsidRDefault="00E01313">
      <w:pPr>
        <w:pStyle w:val="a2"/>
        <w:rPr>
          <w:rFonts w:hint="cs"/>
          <w:rtl/>
        </w:rPr>
      </w:pPr>
      <w:bookmarkStart w:id="604" w:name="_Toc78873151"/>
      <w:r>
        <w:rPr>
          <w:rtl/>
        </w:rPr>
        <w:t>עסקת חילופי השבויים עם ה</w:t>
      </w:r>
      <w:r>
        <w:rPr>
          <w:rFonts w:hint="cs"/>
          <w:rtl/>
        </w:rPr>
        <w:t>"</w:t>
      </w:r>
      <w:r>
        <w:rPr>
          <w:rtl/>
        </w:rPr>
        <w:t>חיזבאללה</w:t>
      </w:r>
      <w:r>
        <w:rPr>
          <w:rFonts w:hint="cs"/>
          <w:rtl/>
        </w:rPr>
        <w:t>"</w:t>
      </w:r>
      <w:bookmarkEnd w:id="604"/>
    </w:p>
    <w:p w14:paraId="44470664" w14:textId="77777777" w:rsidR="00000000" w:rsidRDefault="00E01313">
      <w:pPr>
        <w:pStyle w:val="a0"/>
        <w:rPr>
          <w:rFonts w:hint="cs"/>
          <w:rtl/>
        </w:rPr>
      </w:pPr>
    </w:p>
    <w:p w14:paraId="73CCFB79" w14:textId="77777777" w:rsidR="00000000" w:rsidRDefault="00E01313">
      <w:pPr>
        <w:pStyle w:val="af1"/>
        <w:rPr>
          <w:rtl/>
        </w:rPr>
      </w:pPr>
      <w:r>
        <w:rPr>
          <w:rtl/>
        </w:rPr>
        <w:t>היו"ר יולי-יואל אדלשטיין:</w:t>
      </w:r>
    </w:p>
    <w:p w14:paraId="19D8464C" w14:textId="77777777" w:rsidR="00000000" w:rsidRDefault="00E01313">
      <w:pPr>
        <w:pStyle w:val="a0"/>
        <w:rPr>
          <w:rtl/>
        </w:rPr>
      </w:pPr>
    </w:p>
    <w:p w14:paraId="190D9679" w14:textId="77777777" w:rsidR="00000000" w:rsidRDefault="00E01313">
      <w:pPr>
        <w:pStyle w:val="a0"/>
        <w:rPr>
          <w:rFonts w:hint="cs"/>
          <w:rtl/>
        </w:rPr>
      </w:pPr>
      <w:r>
        <w:rPr>
          <w:rFonts w:hint="cs"/>
          <w:rtl/>
        </w:rPr>
        <w:t xml:space="preserve">אנחנו עוברים לנושא: עסקת חילופי השבויים עם ה"חיזבאללה" </w:t>
      </w:r>
      <w:r>
        <w:rPr>
          <w:rtl/>
        </w:rPr>
        <w:t>–</w:t>
      </w:r>
      <w:r>
        <w:rPr>
          <w:rFonts w:hint="cs"/>
          <w:rtl/>
        </w:rPr>
        <w:t xml:space="preserve"> הצעות לסדר-היום מס' 2461, 2462, 2463, 2466, 2467, 2468, 2474, 2482, 2495, 2498, 2501 ו-2514</w:t>
      </w:r>
      <w:r>
        <w:rPr>
          <w:rFonts w:hint="cs"/>
          <w:rtl/>
        </w:rPr>
        <w:t>. יש מספר רב של מציעים, ואני מבקש מכולם לשמור על מסגרת הזמן. ראשון הדוברים הוא חבר הכנסת אברהם רביץ, אחריו - חבר הכנסת אחמד טיבי, ואחריו - חבר הכנסת טלב אלסאנע. ישיב על כל ההצעות גם יחד השר גדעון עזרא.</w:t>
      </w:r>
    </w:p>
    <w:p w14:paraId="395250A9" w14:textId="77777777" w:rsidR="00000000" w:rsidRDefault="00E01313">
      <w:pPr>
        <w:pStyle w:val="a0"/>
        <w:rPr>
          <w:rFonts w:hint="cs"/>
          <w:rtl/>
        </w:rPr>
      </w:pPr>
    </w:p>
    <w:p w14:paraId="25ED3FC8" w14:textId="77777777" w:rsidR="00000000" w:rsidRDefault="00E01313">
      <w:pPr>
        <w:pStyle w:val="a"/>
        <w:rPr>
          <w:rtl/>
        </w:rPr>
      </w:pPr>
      <w:bookmarkStart w:id="605" w:name="FS000000531T28_01_2004_18_29_25"/>
      <w:bookmarkStart w:id="606" w:name="_Toc78873152"/>
      <w:bookmarkEnd w:id="605"/>
      <w:r>
        <w:rPr>
          <w:rFonts w:hint="eastAsia"/>
          <w:rtl/>
        </w:rPr>
        <w:t>אברהם</w:t>
      </w:r>
      <w:r>
        <w:rPr>
          <w:rtl/>
        </w:rPr>
        <w:t xml:space="preserve"> רביץ (יהדות התורה):</w:t>
      </w:r>
      <w:bookmarkEnd w:id="606"/>
    </w:p>
    <w:p w14:paraId="19B4B413" w14:textId="77777777" w:rsidR="00000000" w:rsidRDefault="00E01313">
      <w:pPr>
        <w:pStyle w:val="a0"/>
        <w:rPr>
          <w:rFonts w:hint="cs"/>
          <w:rtl/>
        </w:rPr>
      </w:pPr>
    </w:p>
    <w:p w14:paraId="446CFD44" w14:textId="77777777" w:rsidR="00000000" w:rsidRDefault="00E01313">
      <w:pPr>
        <w:pStyle w:val="a0"/>
        <w:rPr>
          <w:rFonts w:hint="cs"/>
          <w:rtl/>
        </w:rPr>
      </w:pPr>
      <w:r>
        <w:rPr>
          <w:rFonts w:hint="cs"/>
          <w:rtl/>
        </w:rPr>
        <w:t>אדוני היושב-ראש, חברי הכנס</w:t>
      </w:r>
      <w:r>
        <w:rPr>
          <w:rFonts w:hint="cs"/>
          <w:rtl/>
        </w:rPr>
        <w:t>ת, ראשית כול, מחר אין ישיבה של מליאת הכנסת, ומחר יקרה הדבר הזה, שרבים מחכים לו כבר זמן רב, במיוחד המשפחות. לכן, ראוי שנאמר כבר היום, ברוכים השבים לארצנו. השבים, הכוונה היא גם לטננבאום וגם לשלושת החיילים, שישובו כדי שנזכה לקיים בהם מצווה. מקיימים במת מצווה.</w:t>
      </w:r>
      <w:r>
        <w:rPr>
          <w:rFonts w:hint="cs"/>
          <w:rtl/>
        </w:rPr>
        <w:t xml:space="preserve"> אתם יודעים, זה דוחה הרבה מהכללים שלנו, גם כוהן חייב ב"מת מצווה" - להביאם לקבר ישראל. </w:t>
      </w:r>
    </w:p>
    <w:p w14:paraId="243CF4AB" w14:textId="77777777" w:rsidR="00000000" w:rsidRDefault="00E01313">
      <w:pPr>
        <w:pStyle w:val="a0"/>
        <w:rPr>
          <w:rFonts w:hint="cs"/>
          <w:rtl/>
        </w:rPr>
      </w:pPr>
    </w:p>
    <w:p w14:paraId="51830B3A" w14:textId="77777777" w:rsidR="00000000" w:rsidRDefault="00E01313">
      <w:pPr>
        <w:pStyle w:val="a0"/>
        <w:rPr>
          <w:rFonts w:hint="cs"/>
          <w:rtl/>
        </w:rPr>
      </w:pPr>
      <w:r>
        <w:rPr>
          <w:rFonts w:hint="cs"/>
          <w:rtl/>
        </w:rPr>
        <w:t>הגשתי את ההצעה כדי לומר דבר שנשמע כאיזו מחלוקת בקרב מחננו. המחלוקת מוצדקת, ואני רוצה לומר את דעתי בעניין, וגם בדקתי את דעתי לאור ההלכה. יש שאלה, הרי אין פודים את האדם י</w:t>
      </w:r>
      <w:r>
        <w:rPr>
          <w:rFonts w:hint="cs"/>
          <w:rtl/>
        </w:rPr>
        <w:t>ותר מכדי דמיו. מדוע אין פודים את האדם יותר מכדי דמיו, מכיוון שזה עלול להביא לידי כך שהאויב, במקרה זה יכול להיות ה"חיזבאללה" או גוף אחר, ינצל את העובדה הזאת, שעם ישראל אינו משאיר אחריו חיילים ואפילו לא גופות של חיילים. יש חשש גדול וסביר שאולי ינצלו זאת לרעה</w:t>
      </w:r>
      <w:r>
        <w:rPr>
          <w:rFonts w:hint="cs"/>
          <w:rtl/>
        </w:rPr>
        <w:t xml:space="preserve">, ולכן יש הכלל ההלכתי, שאין פודים את האדם יותר מכדי דמיו. </w:t>
      </w:r>
    </w:p>
    <w:p w14:paraId="2B52985F" w14:textId="77777777" w:rsidR="00000000" w:rsidRDefault="00E01313">
      <w:pPr>
        <w:pStyle w:val="a0"/>
        <w:rPr>
          <w:rFonts w:hint="cs"/>
          <w:rtl/>
        </w:rPr>
      </w:pPr>
    </w:p>
    <w:p w14:paraId="1AAC485C" w14:textId="77777777" w:rsidR="00000000" w:rsidRDefault="00E01313">
      <w:pPr>
        <w:pStyle w:val="a0"/>
        <w:rPr>
          <w:rFonts w:hint="cs"/>
          <w:rtl/>
        </w:rPr>
      </w:pPr>
      <w:r>
        <w:rPr>
          <w:rFonts w:hint="cs"/>
          <w:rtl/>
        </w:rPr>
        <w:t xml:space="preserve">יש סיפורו של המהר"ם מרוטנבורג, שאסר על תלמידיו לאסוף כספים </w:t>
      </w:r>
      <w:r>
        <w:rPr>
          <w:rtl/>
        </w:rPr>
        <w:t>–</w:t>
      </w:r>
      <w:r>
        <w:rPr>
          <w:rFonts w:hint="cs"/>
          <w:rtl/>
        </w:rPr>
        <w:t xml:space="preserve"> מדובר על אחד מהראשונים - כדי לשחרר אותו מהכלא. אני, דרך אגב, ראיתי את הכלא הזה. הוא נשאר שם עד יומו האחרון, כתב שם ספרים, חידושי הלכות,</w:t>
      </w:r>
      <w:r>
        <w:rPr>
          <w:rFonts w:hint="cs"/>
          <w:rtl/>
        </w:rPr>
        <w:t xml:space="preserve"> אשר על-פיהם אנחנו חיים היום. הוא סירב שיפדו אותו מאותו טעם, שאין פודים את האדם יותר מכדי דמיו, יותר מהשווי. זאת אומרת, דבר שהוא בלתי סביר, אסור לשלם. </w:t>
      </w:r>
    </w:p>
    <w:p w14:paraId="5E60AEB6" w14:textId="77777777" w:rsidR="00000000" w:rsidRDefault="00E01313">
      <w:pPr>
        <w:pStyle w:val="a0"/>
        <w:rPr>
          <w:rFonts w:hint="cs"/>
          <w:rtl/>
        </w:rPr>
      </w:pPr>
    </w:p>
    <w:p w14:paraId="3E1B6C49" w14:textId="77777777" w:rsidR="00000000" w:rsidRDefault="00E01313">
      <w:pPr>
        <w:pStyle w:val="a0"/>
        <w:rPr>
          <w:rFonts w:hint="cs"/>
          <w:rtl/>
        </w:rPr>
      </w:pPr>
      <w:r>
        <w:rPr>
          <w:rFonts w:hint="cs"/>
          <w:rtl/>
        </w:rPr>
        <w:t xml:space="preserve">לכן, יש אצלנו רבים שמפקפקים אם היה מותר לנו </w:t>
      </w:r>
      <w:r>
        <w:rPr>
          <w:rtl/>
        </w:rPr>
        <w:t>–</w:t>
      </w:r>
      <w:r>
        <w:rPr>
          <w:rFonts w:hint="cs"/>
          <w:rtl/>
        </w:rPr>
        <w:t xml:space="preserve"> השאלה עלתה גם בעסקה הזאת וגם בעסקת ג'יבריל. אני רוצה לומר</w:t>
      </w:r>
      <w:r>
        <w:rPr>
          <w:rFonts w:hint="cs"/>
          <w:rtl/>
        </w:rPr>
        <w:t>, שלפי דעתי אין הנדון דומה לראיה. אנחנו עוסקים בסוג אחר של דברים. אנחנו עוסקים בחוזה. יש חוזה מפורש בין ממשלת ישראל, בין שלטונות הצבא, חוזה עם חיילים בצבא, ועם אזרחים במדינה, שאין משאירים חייל חי, ואפילו אינו חי, אין משאירים אותו בשדות זרים. מחזירים אותו ה</w:t>
      </w:r>
      <w:r>
        <w:rPr>
          <w:rFonts w:hint="cs"/>
          <w:rtl/>
        </w:rPr>
        <w:t xml:space="preserve">ביתה בכל דרך שהיא. זהו ההסכם החברתי אשר בו אנחנו חיים. לכן, למרות החשש שזה ינוצל לרעה על-ידי האויב, אני חושב שטוב עשתה ממשלת ישראל שלא שעתה ללחצים </w:t>
      </w:r>
      <w:r>
        <w:rPr>
          <w:rtl/>
        </w:rPr>
        <w:t>–</w:t>
      </w:r>
      <w:r>
        <w:rPr>
          <w:rFonts w:hint="cs"/>
          <w:rtl/>
        </w:rPr>
        <w:t xml:space="preserve"> כפי שקראתי, היו על הממשלה לחצים שלא תעשה את העסקה הזאת. </w:t>
      </w:r>
    </w:p>
    <w:p w14:paraId="3D160323" w14:textId="77777777" w:rsidR="00000000" w:rsidRDefault="00E01313">
      <w:pPr>
        <w:pStyle w:val="a0"/>
        <w:rPr>
          <w:rFonts w:hint="cs"/>
          <w:rtl/>
        </w:rPr>
      </w:pPr>
    </w:p>
    <w:p w14:paraId="10832EA8" w14:textId="77777777" w:rsidR="00000000" w:rsidRDefault="00E01313">
      <w:pPr>
        <w:pStyle w:val="a0"/>
        <w:rPr>
          <w:rFonts w:hint="cs"/>
          <w:rtl/>
        </w:rPr>
      </w:pPr>
      <w:r>
        <w:rPr>
          <w:rFonts w:hint="cs"/>
          <w:rtl/>
        </w:rPr>
        <w:t xml:space="preserve">בסוף דברי אני רוצה להביע תקווה </w:t>
      </w:r>
      <w:r>
        <w:rPr>
          <w:rtl/>
        </w:rPr>
        <w:t>–</w:t>
      </w:r>
      <w:r>
        <w:rPr>
          <w:rFonts w:hint="cs"/>
          <w:rtl/>
        </w:rPr>
        <w:t xml:space="preserve"> ואני מבקש סליחה </w:t>
      </w:r>
      <w:r>
        <w:rPr>
          <w:rFonts w:hint="cs"/>
          <w:rtl/>
        </w:rPr>
        <w:t xml:space="preserve">על שאני גוזל מהכנסת עוד שניות ספורות - ולומר, אף שאנחנו לא רואים את זה היום לנגד עינינו, אולי העסקה הזאת תביא גם להתנהגות אחרת של אויבינו האכזרים; אבל זהו צעד שיש לי די רמזים לכך שגם הוא נכלל בשיקוליהם של הקובעים. </w:t>
      </w:r>
    </w:p>
    <w:p w14:paraId="13A1ADD0" w14:textId="77777777" w:rsidR="00000000" w:rsidRDefault="00E01313">
      <w:pPr>
        <w:pStyle w:val="a0"/>
        <w:rPr>
          <w:rFonts w:hint="cs"/>
          <w:rtl/>
        </w:rPr>
      </w:pPr>
    </w:p>
    <w:p w14:paraId="3C95C2AE" w14:textId="77777777" w:rsidR="00000000" w:rsidRDefault="00E01313">
      <w:pPr>
        <w:pStyle w:val="a0"/>
        <w:rPr>
          <w:rFonts w:hint="cs"/>
          <w:rtl/>
        </w:rPr>
      </w:pPr>
      <w:r>
        <w:rPr>
          <w:rFonts w:hint="cs"/>
          <w:rtl/>
        </w:rPr>
        <w:t>לבי, לבי עם המשפחות. אנחנו שוב אומרים, א</w:t>
      </w:r>
      <w:r>
        <w:rPr>
          <w:rFonts w:hint="cs"/>
          <w:rtl/>
        </w:rPr>
        <w:t>מרנו זאת בהזדמנות הקודמת, שהמקום ינחם אותם בתוך שאר אבלי ציון וירושלים, ולא נוסיף אנחנו כולנו לדאבה עוד. למשפחת טננבאום, ברוך שובו לארצנו.</w:t>
      </w:r>
    </w:p>
    <w:p w14:paraId="585A56F0" w14:textId="77777777" w:rsidR="00000000" w:rsidRDefault="00E01313">
      <w:pPr>
        <w:pStyle w:val="a0"/>
        <w:rPr>
          <w:rFonts w:hint="cs"/>
          <w:rtl/>
        </w:rPr>
      </w:pPr>
    </w:p>
    <w:p w14:paraId="1CC62B34" w14:textId="77777777" w:rsidR="00000000" w:rsidRDefault="00E01313">
      <w:pPr>
        <w:pStyle w:val="af1"/>
        <w:rPr>
          <w:rtl/>
        </w:rPr>
      </w:pPr>
      <w:r>
        <w:rPr>
          <w:rtl/>
        </w:rPr>
        <w:t>היו"ר יולי-יואל אדלשטיין:</w:t>
      </w:r>
    </w:p>
    <w:p w14:paraId="79742096" w14:textId="77777777" w:rsidR="00000000" w:rsidRDefault="00E01313">
      <w:pPr>
        <w:pStyle w:val="a0"/>
        <w:rPr>
          <w:rtl/>
        </w:rPr>
      </w:pPr>
    </w:p>
    <w:p w14:paraId="77130B42" w14:textId="77777777" w:rsidR="00000000" w:rsidRDefault="00E01313">
      <w:pPr>
        <w:pStyle w:val="a0"/>
        <w:rPr>
          <w:rFonts w:hint="cs"/>
          <w:rtl/>
        </w:rPr>
      </w:pPr>
      <w:r>
        <w:rPr>
          <w:rFonts w:hint="cs"/>
          <w:rtl/>
        </w:rPr>
        <w:t>תודה לחבר הכנסת אברהם רביץ. חבר הכנסת אחמד טיבי, ואחריו - חבר הכנסת טלב אלסאנע. בבקשה, אד</w:t>
      </w:r>
      <w:r>
        <w:rPr>
          <w:rFonts w:hint="cs"/>
          <w:rtl/>
        </w:rPr>
        <w:t>וני, עד שלוש דקות לרשותך.</w:t>
      </w:r>
    </w:p>
    <w:p w14:paraId="30A3CB0E" w14:textId="77777777" w:rsidR="00000000" w:rsidRDefault="00E01313">
      <w:pPr>
        <w:pStyle w:val="a0"/>
        <w:rPr>
          <w:rFonts w:hint="cs"/>
          <w:rtl/>
        </w:rPr>
      </w:pPr>
    </w:p>
    <w:p w14:paraId="16B1971A" w14:textId="77777777" w:rsidR="00000000" w:rsidRDefault="00E01313">
      <w:pPr>
        <w:pStyle w:val="a"/>
        <w:rPr>
          <w:rtl/>
        </w:rPr>
      </w:pPr>
      <w:bookmarkStart w:id="607" w:name="FS000000560T28_01_2004_18_41_17"/>
      <w:bookmarkStart w:id="608" w:name="_Toc78873153"/>
      <w:bookmarkEnd w:id="607"/>
      <w:r>
        <w:rPr>
          <w:rFonts w:hint="eastAsia"/>
          <w:rtl/>
        </w:rPr>
        <w:t>אחמד</w:t>
      </w:r>
      <w:r>
        <w:rPr>
          <w:rtl/>
        </w:rPr>
        <w:t xml:space="preserve"> טיבי (חד"ש-תע"ל):</w:t>
      </w:r>
      <w:bookmarkEnd w:id="608"/>
    </w:p>
    <w:p w14:paraId="35FE9112" w14:textId="77777777" w:rsidR="00000000" w:rsidRDefault="00E01313">
      <w:pPr>
        <w:pStyle w:val="a0"/>
        <w:rPr>
          <w:rFonts w:hint="cs"/>
          <w:rtl/>
        </w:rPr>
      </w:pPr>
    </w:p>
    <w:p w14:paraId="0210241A" w14:textId="77777777" w:rsidR="00000000" w:rsidRDefault="00E01313">
      <w:pPr>
        <w:pStyle w:val="a0"/>
        <w:rPr>
          <w:rFonts w:hint="cs"/>
          <w:rtl/>
        </w:rPr>
      </w:pPr>
      <w:r>
        <w:rPr>
          <w:rFonts w:hint="cs"/>
          <w:rtl/>
        </w:rPr>
        <w:t xml:space="preserve">תודה רבה. </w:t>
      </w:r>
    </w:p>
    <w:p w14:paraId="4045B4A4" w14:textId="77777777" w:rsidR="00000000" w:rsidRDefault="00E01313">
      <w:pPr>
        <w:pStyle w:val="a0"/>
        <w:rPr>
          <w:rFonts w:hint="cs"/>
          <w:rtl/>
        </w:rPr>
      </w:pPr>
    </w:p>
    <w:p w14:paraId="4D2FBE16" w14:textId="77777777" w:rsidR="00000000" w:rsidRDefault="00E01313">
      <w:pPr>
        <w:pStyle w:val="a0"/>
        <w:rPr>
          <w:rFonts w:hint="cs"/>
          <w:rtl/>
        </w:rPr>
      </w:pPr>
      <w:r>
        <w:rPr>
          <w:rFonts w:hint="cs"/>
          <w:rtl/>
        </w:rPr>
        <w:t>אדוני היושב-ראש, אדוני השר, הסכסוך הישראלי-הפלסטיני הוא ארוך שנים, הוא עקוב מדם. אחת מתוצאותיו, תוצאה נלווית של כל סכסוך כזה בעולם, היא נושא השבויים והנעדרים. תקוותי היא, וצריך לפעול למען כך, ש</w:t>
      </w:r>
      <w:r>
        <w:rPr>
          <w:rFonts w:hint="cs"/>
          <w:rtl/>
        </w:rPr>
        <w:t>התיק הזה של השבויים והנעדרים יבוא על סיומו הרבה לפני סיום הסכסוך. אני לא רואה שהסכסוך מסתיים מחר או מחרתיים, אבל הן בישראל, הן בעולם הערבי, הן בקרב פלסטינים, מגיע להם ברמה האנושית, הבסיסית ביותר, האמפירית ביותר, לחבק את ילדיהם שנית, לפצות על אובדן שנים רבו</w:t>
      </w:r>
      <w:r>
        <w:rPr>
          <w:rFonts w:hint="cs"/>
          <w:rtl/>
        </w:rPr>
        <w:t xml:space="preserve">ת של ריחוק. </w:t>
      </w:r>
    </w:p>
    <w:p w14:paraId="3B9C3FEA" w14:textId="77777777" w:rsidR="00000000" w:rsidRDefault="00E01313">
      <w:pPr>
        <w:pStyle w:val="a0"/>
        <w:rPr>
          <w:rFonts w:hint="cs"/>
          <w:rtl/>
        </w:rPr>
      </w:pPr>
    </w:p>
    <w:p w14:paraId="744CB963" w14:textId="77777777" w:rsidR="00000000" w:rsidRDefault="00E01313">
      <w:pPr>
        <w:pStyle w:val="a0"/>
        <w:rPr>
          <w:rFonts w:hint="cs"/>
          <w:rtl/>
        </w:rPr>
      </w:pPr>
      <w:r>
        <w:rPr>
          <w:rFonts w:hint="cs"/>
          <w:rtl/>
        </w:rPr>
        <w:t xml:space="preserve">הדבר הזה נכון לגבי שבויים חיים ואסירים והוא נכון גם, לצערי הרב, לגבי מתים. </w:t>
      </w:r>
    </w:p>
    <w:p w14:paraId="3E7112CF" w14:textId="77777777" w:rsidR="00000000" w:rsidRDefault="00E01313">
      <w:pPr>
        <w:pStyle w:val="a0"/>
        <w:rPr>
          <w:rFonts w:hint="cs"/>
          <w:rtl/>
        </w:rPr>
      </w:pPr>
    </w:p>
    <w:p w14:paraId="12EB752E" w14:textId="77777777" w:rsidR="00000000" w:rsidRDefault="00E01313">
      <w:pPr>
        <w:pStyle w:val="a0"/>
        <w:rPr>
          <w:rFonts w:hint="cs"/>
          <w:rtl/>
        </w:rPr>
      </w:pPr>
      <w:r>
        <w:rPr>
          <w:rFonts w:hint="cs"/>
          <w:rtl/>
        </w:rPr>
        <w:t>לפעמים קשה לנתק נושאים כאלה מסכסוך לאומי, כי זה חלק מהסכסוך, אבל צריך לעשות כל מאמץ כדי שהאלמנט האנושי בנושא הזה יגבר. אולי תמים לחשוב שזה מה שיקרה, אבל בכל זאת צריך</w:t>
      </w:r>
      <w:r>
        <w:rPr>
          <w:rFonts w:hint="cs"/>
          <w:rtl/>
        </w:rPr>
        <w:t xml:space="preserve"> לעשות מאמץ אדיר ורב כדי שהנושא של אסירים בבתי-כלא, שבויים, נעדרים יבוא לקצו, אל סיומו.</w:t>
      </w:r>
    </w:p>
    <w:p w14:paraId="6DFB215A" w14:textId="77777777" w:rsidR="00000000" w:rsidRDefault="00E01313">
      <w:pPr>
        <w:pStyle w:val="a0"/>
        <w:rPr>
          <w:rFonts w:hint="cs"/>
          <w:rtl/>
        </w:rPr>
      </w:pPr>
    </w:p>
    <w:p w14:paraId="563B6A03" w14:textId="77777777" w:rsidR="00000000" w:rsidRDefault="00E01313">
      <w:pPr>
        <w:pStyle w:val="a0"/>
        <w:rPr>
          <w:rFonts w:hint="cs"/>
          <w:rtl/>
        </w:rPr>
      </w:pPr>
      <w:r>
        <w:rPr>
          <w:rFonts w:hint="cs"/>
          <w:rtl/>
        </w:rPr>
        <w:t>אין ספק שחלק מהדבר הזה, מבחינתי, הוא סגירת תיק - שכל אסיר עד לשחרורו יזכה ביחס שוויוני, אדוני השר, כלומר, שאסירים ערבים ויהודים, על רקע ביטחוני למשל, יזכו לאותו יחס בכ</w:t>
      </w:r>
      <w:r>
        <w:rPr>
          <w:rFonts w:hint="cs"/>
          <w:rtl/>
        </w:rPr>
        <w:t xml:space="preserve">לא. הדבר אינו כך בבתי-כלא בישראל. אנחנו פונים פעם אחר פעם אחר פעם, עוד לפני השחרור וקציבת העונש </w:t>
      </w:r>
      <w:r>
        <w:rPr>
          <w:rtl/>
        </w:rPr>
        <w:t>–</w:t>
      </w:r>
      <w:r>
        <w:rPr>
          <w:rFonts w:hint="cs"/>
          <w:rtl/>
        </w:rPr>
        <w:t xml:space="preserve"> קציבת העונש היא חלק מהתנאים והיחס </w:t>
      </w:r>
      <w:r>
        <w:rPr>
          <w:rtl/>
        </w:rPr>
        <w:t>–</w:t>
      </w:r>
      <w:r>
        <w:rPr>
          <w:rFonts w:hint="cs"/>
          <w:rtl/>
        </w:rPr>
        <w:t xml:space="preserve"> ומבקשים לתת לאסירים הערבים אזרחי מדינת ישראל יחס שווה לזה שמקבלים האזרחים היהודים. </w:t>
      </w:r>
    </w:p>
    <w:p w14:paraId="405ED9B8" w14:textId="77777777" w:rsidR="00000000" w:rsidRDefault="00E01313">
      <w:pPr>
        <w:pStyle w:val="a0"/>
        <w:rPr>
          <w:rFonts w:hint="cs"/>
          <w:rtl/>
        </w:rPr>
      </w:pPr>
    </w:p>
    <w:p w14:paraId="11D33F83" w14:textId="77777777" w:rsidR="00000000" w:rsidRDefault="00E01313">
      <w:pPr>
        <w:pStyle w:val="a0"/>
        <w:rPr>
          <w:rFonts w:hint="cs"/>
          <w:rtl/>
        </w:rPr>
      </w:pPr>
      <w:r>
        <w:rPr>
          <w:rFonts w:hint="cs"/>
          <w:rtl/>
        </w:rPr>
        <w:t>אני מקווה שיום יבוא וכולם, לרבות האסי</w:t>
      </w:r>
      <w:r>
        <w:rPr>
          <w:rFonts w:hint="cs"/>
          <w:rtl/>
        </w:rPr>
        <w:t xml:space="preserve">רים האלה, ישובו לבתיהם, וכך נסגור את כל התיק הזה של אסירים ונעדרים. תודה רבה. </w:t>
      </w:r>
    </w:p>
    <w:p w14:paraId="70384BFE" w14:textId="77777777" w:rsidR="00000000" w:rsidRDefault="00E01313">
      <w:pPr>
        <w:pStyle w:val="af1"/>
        <w:rPr>
          <w:rFonts w:hint="cs"/>
          <w:rtl/>
        </w:rPr>
      </w:pPr>
    </w:p>
    <w:p w14:paraId="3AC85373" w14:textId="77777777" w:rsidR="00000000" w:rsidRDefault="00E01313">
      <w:pPr>
        <w:pStyle w:val="af1"/>
        <w:rPr>
          <w:rtl/>
        </w:rPr>
      </w:pPr>
      <w:r>
        <w:rPr>
          <w:rFonts w:hint="eastAsia"/>
          <w:rtl/>
        </w:rPr>
        <w:t>היו</w:t>
      </w:r>
      <w:r>
        <w:rPr>
          <w:rtl/>
        </w:rPr>
        <w:t>"ר יולי-יואל אדלשטיין:</w:t>
      </w:r>
    </w:p>
    <w:p w14:paraId="32362624" w14:textId="77777777" w:rsidR="00000000" w:rsidRDefault="00E01313">
      <w:pPr>
        <w:pStyle w:val="a0"/>
        <w:rPr>
          <w:rFonts w:hint="cs"/>
          <w:rtl/>
        </w:rPr>
      </w:pPr>
    </w:p>
    <w:p w14:paraId="6261F1DE" w14:textId="77777777" w:rsidR="00000000" w:rsidRDefault="00E01313">
      <w:pPr>
        <w:pStyle w:val="a0"/>
        <w:rPr>
          <w:rFonts w:hint="cs"/>
          <w:rtl/>
        </w:rPr>
      </w:pPr>
      <w:r>
        <w:rPr>
          <w:rFonts w:hint="cs"/>
          <w:rtl/>
        </w:rPr>
        <w:t>תודה לחבר הכנסת אחמד טיבי. חבר הכנסת טלב אלסאנע, ואחריו - חבר הכנסת ג'מאל זחאלקה.</w:t>
      </w:r>
    </w:p>
    <w:p w14:paraId="6288B3BA" w14:textId="77777777" w:rsidR="00000000" w:rsidRDefault="00E01313">
      <w:pPr>
        <w:pStyle w:val="a0"/>
        <w:rPr>
          <w:rFonts w:hint="cs"/>
          <w:rtl/>
        </w:rPr>
      </w:pPr>
    </w:p>
    <w:p w14:paraId="3163DDDB" w14:textId="77777777" w:rsidR="00000000" w:rsidRDefault="00E01313">
      <w:pPr>
        <w:pStyle w:val="a"/>
        <w:rPr>
          <w:rtl/>
        </w:rPr>
      </w:pPr>
      <w:bookmarkStart w:id="609" w:name="FS000000549T28_01_2004_17_52_58"/>
      <w:bookmarkStart w:id="610" w:name="_Toc78873154"/>
      <w:bookmarkEnd w:id="609"/>
      <w:r>
        <w:rPr>
          <w:rFonts w:hint="eastAsia"/>
          <w:rtl/>
        </w:rPr>
        <w:t>טלב</w:t>
      </w:r>
      <w:r>
        <w:rPr>
          <w:rtl/>
        </w:rPr>
        <w:t xml:space="preserve"> אלסאנע (רע"ם):</w:t>
      </w:r>
      <w:bookmarkEnd w:id="610"/>
    </w:p>
    <w:p w14:paraId="5F42FAFD" w14:textId="77777777" w:rsidR="00000000" w:rsidRDefault="00E01313">
      <w:pPr>
        <w:pStyle w:val="a0"/>
        <w:rPr>
          <w:rFonts w:hint="cs"/>
          <w:rtl/>
        </w:rPr>
      </w:pPr>
    </w:p>
    <w:p w14:paraId="27A3B359" w14:textId="77777777" w:rsidR="00000000" w:rsidRDefault="00E01313">
      <w:pPr>
        <w:pStyle w:val="a0"/>
        <w:rPr>
          <w:rFonts w:hint="cs"/>
          <w:rtl/>
        </w:rPr>
      </w:pPr>
      <w:r>
        <w:rPr>
          <w:rFonts w:hint="cs"/>
          <w:rtl/>
        </w:rPr>
        <w:t>אדוני היושב-ראש, חברי הכנסת, כבוד השר, מאחר של</w:t>
      </w:r>
      <w:r>
        <w:rPr>
          <w:rFonts w:hint="cs"/>
          <w:rtl/>
        </w:rPr>
        <w:t>א יתנהל דיון בכנסת עד יום ראשון, שהוא חג הקורבן, ברשותכם, אני רוצה לברך את המוסלמים לרגל חג הקורבן, ואני רוצה לומר: כול עאם ואנתום בח'יר.</w:t>
      </w:r>
    </w:p>
    <w:p w14:paraId="4E242556" w14:textId="77777777" w:rsidR="00000000" w:rsidRDefault="00E01313">
      <w:pPr>
        <w:pStyle w:val="a0"/>
        <w:rPr>
          <w:rFonts w:hint="cs"/>
          <w:rtl/>
        </w:rPr>
      </w:pPr>
    </w:p>
    <w:p w14:paraId="5BB9436F" w14:textId="77777777" w:rsidR="00000000" w:rsidRDefault="00E01313">
      <w:pPr>
        <w:pStyle w:val="a0"/>
        <w:rPr>
          <w:rFonts w:hint="cs"/>
          <w:rtl/>
        </w:rPr>
      </w:pPr>
      <w:r>
        <w:rPr>
          <w:rFonts w:hint="cs"/>
          <w:rtl/>
        </w:rPr>
        <w:t xml:space="preserve"> אני תקווה שעד החג הזה או החג הבא לא יהיו יותר שבויים ולא יהיו יותר אסירים. </w:t>
      </w:r>
    </w:p>
    <w:p w14:paraId="6D5CE871" w14:textId="77777777" w:rsidR="00000000" w:rsidRDefault="00E01313">
      <w:pPr>
        <w:pStyle w:val="a0"/>
        <w:rPr>
          <w:rFonts w:hint="cs"/>
          <w:rtl/>
        </w:rPr>
      </w:pPr>
    </w:p>
    <w:p w14:paraId="204E1F34" w14:textId="77777777" w:rsidR="00000000" w:rsidRDefault="00E01313">
      <w:pPr>
        <w:pStyle w:val="a0"/>
        <w:rPr>
          <w:rFonts w:hint="cs"/>
          <w:rtl/>
        </w:rPr>
      </w:pPr>
      <w:r>
        <w:rPr>
          <w:rFonts w:hint="cs"/>
          <w:rtl/>
        </w:rPr>
        <w:t>אני מאמין שגם שר הביטחון וגם הרמטכ"ל מג</w:t>
      </w:r>
      <w:r>
        <w:rPr>
          <w:rFonts w:hint="cs"/>
          <w:rtl/>
        </w:rPr>
        <w:t xml:space="preserve">דירים את הסכסוך ואת המאבק הקיים בין הפלסטינים לבין ישראל כמלחמה, ואם זאת מלחמה, בפועל כל האסירים הפלסטינים הם שבויי מלחמה, כי אין מלחמה חד-צדדית - אנחנו נלחמים והם רוצחים. אנחנו נלחמים והם נלחמים, השבויים שלנו והשבויים שלהם, ולכן ההגדרה צריכה להשתנות. </w:t>
      </w:r>
    </w:p>
    <w:p w14:paraId="700FD3F2" w14:textId="77777777" w:rsidR="00000000" w:rsidRDefault="00E01313">
      <w:pPr>
        <w:pStyle w:val="a0"/>
        <w:rPr>
          <w:rFonts w:hint="cs"/>
          <w:rtl/>
        </w:rPr>
      </w:pPr>
    </w:p>
    <w:p w14:paraId="2A42E4C0" w14:textId="77777777" w:rsidR="00000000" w:rsidRDefault="00E01313">
      <w:pPr>
        <w:pStyle w:val="a0"/>
        <w:rPr>
          <w:rFonts w:hint="cs"/>
          <w:rtl/>
        </w:rPr>
      </w:pPr>
      <w:r>
        <w:rPr>
          <w:rFonts w:hint="cs"/>
          <w:rtl/>
        </w:rPr>
        <w:t>אב</w:t>
      </w:r>
      <w:r>
        <w:rPr>
          <w:rFonts w:hint="cs"/>
          <w:rtl/>
        </w:rPr>
        <w:t>ל אני רוצה להתייחס לעסקה, שאני חושב שהיא צעד חשוב, על מנת לנתח את אופיו של ראש הממשלה ואת מידת העקביות שלו במהלך העסקה הזאת. ראש הממשלה אמר שלא ינהל משא-ומתן עם הפלסטינים, כי אין פרטנר בצד הפלסטיני, כי יאסר ערפאת, שהוא מנהיג נבחר, הוא לא פרטנר. מצד שני, הו</w:t>
      </w:r>
      <w:r>
        <w:rPr>
          <w:rFonts w:hint="cs"/>
          <w:rtl/>
        </w:rPr>
        <w:t>א ניהל משא-ומתן עם חסן נסראללה, שהוא יושב-ראש ארגון "חיזבאללה", והוא לא נשיא לבנון הנבחר. אז איך מתיישבת הגרסה הזאת, כשמצד אחד אין פרטנר והוא לא מוכן לנהל משא-ומתן עם נשיא ומנהיג נבחר, ומצד שני הוא כן מנהל?</w:t>
      </w:r>
    </w:p>
    <w:p w14:paraId="634E5AB6" w14:textId="77777777" w:rsidR="00000000" w:rsidRDefault="00E01313">
      <w:pPr>
        <w:pStyle w:val="a0"/>
        <w:rPr>
          <w:rFonts w:hint="cs"/>
          <w:rtl/>
        </w:rPr>
      </w:pPr>
    </w:p>
    <w:p w14:paraId="4FFAE476" w14:textId="77777777" w:rsidR="00000000" w:rsidRDefault="00E01313">
      <w:pPr>
        <w:pStyle w:val="a0"/>
        <w:rPr>
          <w:rFonts w:hint="cs"/>
          <w:rtl/>
        </w:rPr>
      </w:pPr>
      <w:r>
        <w:rPr>
          <w:rFonts w:hint="cs"/>
          <w:rtl/>
        </w:rPr>
        <w:t>ראש הממשלה מסרב וסירב לשחרר אסירים פלסטינים למען</w:t>
      </w:r>
      <w:r>
        <w:rPr>
          <w:rFonts w:hint="cs"/>
          <w:rtl/>
        </w:rPr>
        <w:t xml:space="preserve"> ראש הממשלה הפלסטיני אבו-מאזן, כשהוא, ראש הממשלה, דיבר על רפורמות ונלחם ונאבק עד שהפלסטינים האשימו את אבו-מאזן שהוא משת"פ של ממשלת שרון. הוא סירב לשחרר אסירים פלסטינים על מנת לתת תקווה לעם הפלסטיני והכשיל את אבו-מאזן. מצד שני, הוא מסכים לשחרר אסירים למען ה</w:t>
      </w:r>
      <w:r>
        <w:rPr>
          <w:rFonts w:hint="cs"/>
          <w:rtl/>
        </w:rPr>
        <w:t xml:space="preserve">"חיזבאללה". מה זאת אומרת? זאת אומרת שהמדיניות של אבו-מאזן נכשלה והמדיניות של "חיזבאללה" הצליחה. </w:t>
      </w:r>
    </w:p>
    <w:p w14:paraId="671B75BB" w14:textId="77777777" w:rsidR="00000000" w:rsidRDefault="00E01313">
      <w:pPr>
        <w:pStyle w:val="a0"/>
        <w:rPr>
          <w:rtl/>
        </w:rPr>
      </w:pPr>
    </w:p>
    <w:p w14:paraId="2380723C" w14:textId="77777777" w:rsidR="00000000" w:rsidRDefault="00E01313">
      <w:pPr>
        <w:pStyle w:val="a0"/>
        <w:rPr>
          <w:rFonts w:hint="cs"/>
          <w:rtl/>
        </w:rPr>
      </w:pPr>
      <w:r>
        <w:rPr>
          <w:rFonts w:hint="cs"/>
          <w:rtl/>
        </w:rPr>
        <w:t>ראש הממשלה מסרב וסירב לשחרר אסירים למען הממלכה הירדנית, כשהאסירים הירדנים שפוטים בגין מעשים שנעשו לפני הסכם השלום עם ירדן, ומצד שני הוא משחרר אסירים למען ה"חי</w:t>
      </w:r>
      <w:r>
        <w:rPr>
          <w:rFonts w:hint="cs"/>
          <w:rtl/>
        </w:rPr>
        <w:t xml:space="preserve">זבאללה". אלה שאלות לגבי אופי התנהלותו והתנהגותו של ראש הממשלה. </w:t>
      </w:r>
    </w:p>
    <w:p w14:paraId="11AB1F79" w14:textId="77777777" w:rsidR="00000000" w:rsidRDefault="00E01313">
      <w:pPr>
        <w:pStyle w:val="a0"/>
        <w:rPr>
          <w:rFonts w:hint="cs"/>
          <w:rtl/>
        </w:rPr>
      </w:pPr>
    </w:p>
    <w:p w14:paraId="6CE316DB" w14:textId="77777777" w:rsidR="00000000" w:rsidRDefault="00E01313">
      <w:pPr>
        <w:pStyle w:val="a0"/>
        <w:rPr>
          <w:rFonts w:hint="cs"/>
          <w:rtl/>
        </w:rPr>
      </w:pPr>
      <w:r>
        <w:rPr>
          <w:rFonts w:hint="cs"/>
          <w:rtl/>
        </w:rPr>
        <w:t xml:space="preserve">מה המסקנה מזה? שאצל ראש הממשלה אין עקרונות, אצל ראש הממשלה המטרה מקדשת את האמצעים. לכן אני חושב שהוא עשה נכון, אבל הוא יעשה עוד יותר נכון אם הוא יוביל מדיניות עקבית, ידבר עם כל  מנהיג נבחר </w:t>
      </w:r>
      <w:r>
        <w:rPr>
          <w:rtl/>
        </w:rPr>
        <w:t>–</w:t>
      </w:r>
      <w:r>
        <w:rPr>
          <w:rFonts w:hint="cs"/>
          <w:rtl/>
        </w:rPr>
        <w:t xml:space="preserve"> </w:t>
      </w:r>
      <w:r>
        <w:rPr>
          <w:rFonts w:hint="cs"/>
          <w:rtl/>
        </w:rPr>
        <w:t xml:space="preserve">או כל מנהיג - של הצד השני, עם חסן נסראללה ועם יאסר ערפאת. הוא יעשה טוב אם הוא יחשוב שזה דבר חשוב לשחרר אסירים, לא פחות חשוב מאשר להחזיק; לפעמים החזקתם גורמת נזק יותר גדול. אם רוצים ליצור תקווה, צריך לשחרר את האסירים, על מנת לאפשר יצירת אווירה ברמה של העם, </w:t>
      </w:r>
      <w:r>
        <w:rPr>
          <w:rFonts w:hint="cs"/>
          <w:rtl/>
        </w:rPr>
        <w:t xml:space="preserve">ולא רק ברמה של המנהיגות, שיש תהליך של משא-ומתן או סיכוי לעתיד טוב יותר. </w:t>
      </w:r>
    </w:p>
    <w:p w14:paraId="5EF0CEB6" w14:textId="77777777" w:rsidR="00000000" w:rsidRDefault="00E01313">
      <w:pPr>
        <w:pStyle w:val="a0"/>
        <w:rPr>
          <w:rFonts w:hint="cs"/>
          <w:rtl/>
        </w:rPr>
      </w:pPr>
    </w:p>
    <w:p w14:paraId="5736FF65" w14:textId="77777777" w:rsidR="00000000" w:rsidRDefault="00E01313">
      <w:pPr>
        <w:pStyle w:val="af1"/>
        <w:rPr>
          <w:rtl/>
        </w:rPr>
      </w:pPr>
      <w:r>
        <w:rPr>
          <w:rtl/>
        </w:rPr>
        <w:t>היו"ר יולי-יואל אדלשטיין:</w:t>
      </w:r>
    </w:p>
    <w:p w14:paraId="73F0B961" w14:textId="77777777" w:rsidR="00000000" w:rsidRDefault="00E01313">
      <w:pPr>
        <w:pStyle w:val="a0"/>
        <w:rPr>
          <w:rtl/>
        </w:rPr>
      </w:pPr>
    </w:p>
    <w:p w14:paraId="7504A975" w14:textId="77777777" w:rsidR="00000000" w:rsidRDefault="00E01313">
      <w:pPr>
        <w:pStyle w:val="a0"/>
        <w:rPr>
          <w:rFonts w:hint="cs"/>
          <w:rtl/>
        </w:rPr>
      </w:pPr>
      <w:r>
        <w:rPr>
          <w:rFonts w:hint="cs"/>
          <w:rtl/>
        </w:rPr>
        <w:t>תודה לחבר הכנסת אלסאנע. חבר הכנסת ג'מאל זחאלקה - אינו נוכח, ולכן נזמין את חבר הכנסת חמי דורון. חבר הכנסת דורון ואלדד בהסכמה הדדית התחלפו במיקום שלהם בין המ</w:t>
      </w:r>
      <w:r>
        <w:rPr>
          <w:rFonts w:hint="cs"/>
          <w:rtl/>
        </w:rPr>
        <w:t xml:space="preserve">ציעים. חבר הכנסת דורון, עד שלוש דקות לרשותך. </w:t>
      </w:r>
    </w:p>
    <w:p w14:paraId="4EE5EB02" w14:textId="77777777" w:rsidR="00000000" w:rsidRDefault="00E01313">
      <w:pPr>
        <w:pStyle w:val="a0"/>
        <w:rPr>
          <w:rFonts w:hint="cs"/>
          <w:rtl/>
        </w:rPr>
      </w:pPr>
    </w:p>
    <w:p w14:paraId="65758F28" w14:textId="77777777" w:rsidR="00000000" w:rsidRDefault="00E01313">
      <w:pPr>
        <w:pStyle w:val="a"/>
        <w:rPr>
          <w:rtl/>
        </w:rPr>
      </w:pPr>
      <w:bookmarkStart w:id="611" w:name="FS000001053T28_01_2004_17_56_01"/>
      <w:bookmarkStart w:id="612" w:name="_Toc78873155"/>
      <w:bookmarkEnd w:id="611"/>
      <w:r>
        <w:rPr>
          <w:rFonts w:hint="eastAsia"/>
          <w:rtl/>
        </w:rPr>
        <w:t>חמי</w:t>
      </w:r>
      <w:r>
        <w:rPr>
          <w:rtl/>
        </w:rPr>
        <w:t xml:space="preserve"> דורון (שינוי):</w:t>
      </w:r>
      <w:bookmarkEnd w:id="612"/>
    </w:p>
    <w:p w14:paraId="6A01CCCB" w14:textId="77777777" w:rsidR="00000000" w:rsidRDefault="00E01313">
      <w:pPr>
        <w:pStyle w:val="a0"/>
        <w:rPr>
          <w:rFonts w:hint="cs"/>
          <w:rtl/>
        </w:rPr>
      </w:pPr>
    </w:p>
    <w:p w14:paraId="621A6ABA" w14:textId="77777777" w:rsidR="00000000" w:rsidRDefault="00E01313">
      <w:pPr>
        <w:pStyle w:val="a0"/>
        <w:rPr>
          <w:rFonts w:hint="cs"/>
          <w:rtl/>
        </w:rPr>
      </w:pPr>
      <w:r>
        <w:rPr>
          <w:rFonts w:hint="cs"/>
          <w:rtl/>
        </w:rPr>
        <w:t>אדוני היושב-ראש, בתחילת השבוע התבשרנו כי עסקת השבויים עם ה"חיזבאללה" הושלמה, וכי היא צפויה להתבצע בגרמניה ביומיים הקרובים. נכון לעכשיו, אם לא יהיו שינויים, מדינת ישראל תקבל את גופותיהם של ש</w:t>
      </w:r>
      <w:r>
        <w:rPr>
          <w:rFonts w:hint="cs"/>
          <w:rtl/>
        </w:rPr>
        <w:t xml:space="preserve">לושת החיילים שנחטפו לפני כשלוש שנים וחצי בגבול הלבנון - בני אברהם, עומר סועאד ועדי אביטן, והאזרח אלחננן טננבאום, שהגיע ללבנון בנסיבות קצת חשודות. בתמורה תשחרר ישראל כ-400 אסירים פלסטינים, כולם </w:t>
      </w:r>
      <w:r>
        <w:rPr>
          <w:rtl/>
        </w:rPr>
        <w:t>–</w:t>
      </w:r>
      <w:r>
        <w:rPr>
          <w:rFonts w:hint="cs"/>
          <w:rtl/>
        </w:rPr>
        <w:t xml:space="preserve"> או רובם - מעורבים במעשי טרור. אין לי צל של ספק, כפי שהוכיח הע</w:t>
      </w:r>
      <w:r>
        <w:rPr>
          <w:rFonts w:hint="cs"/>
          <w:rtl/>
        </w:rPr>
        <w:t xml:space="preserve">בר, שרובם הגדול גם יחזור לעסוק בטרור. </w:t>
      </w:r>
    </w:p>
    <w:p w14:paraId="2A7D3963" w14:textId="77777777" w:rsidR="00000000" w:rsidRDefault="00E01313">
      <w:pPr>
        <w:pStyle w:val="a0"/>
        <w:rPr>
          <w:rFonts w:hint="cs"/>
          <w:rtl/>
        </w:rPr>
      </w:pPr>
    </w:p>
    <w:p w14:paraId="210F604F" w14:textId="77777777" w:rsidR="00000000" w:rsidRDefault="00E01313">
      <w:pPr>
        <w:pStyle w:val="a0"/>
        <w:rPr>
          <w:rFonts w:hint="cs"/>
          <w:rtl/>
        </w:rPr>
      </w:pPr>
      <w:r>
        <w:rPr>
          <w:rFonts w:hint="cs"/>
          <w:rtl/>
        </w:rPr>
        <w:t xml:space="preserve">נקבע בהסדר כי בעוד חודשיים עד שלושה חודשים, עשוי או עלול </w:t>
      </w:r>
      <w:r>
        <w:rPr>
          <w:rtl/>
        </w:rPr>
        <w:t>–</w:t>
      </w:r>
      <w:r>
        <w:rPr>
          <w:rFonts w:hint="cs"/>
          <w:rtl/>
        </w:rPr>
        <w:t xml:space="preserve"> תלוי מאיזו נקודת מבט מסתכלים - להשתחרר גם הרוצח סמיר קונטאר, אם יתקבל מידע על רון ארד. </w:t>
      </w:r>
    </w:p>
    <w:p w14:paraId="65EE8C44" w14:textId="77777777" w:rsidR="00000000" w:rsidRDefault="00E01313">
      <w:pPr>
        <w:pStyle w:val="a0"/>
        <w:rPr>
          <w:rFonts w:hint="cs"/>
          <w:rtl/>
        </w:rPr>
      </w:pPr>
    </w:p>
    <w:p w14:paraId="0B87F72E" w14:textId="77777777" w:rsidR="00000000" w:rsidRDefault="00E01313">
      <w:pPr>
        <w:pStyle w:val="a0"/>
        <w:rPr>
          <w:rFonts w:hint="cs"/>
          <w:rtl/>
        </w:rPr>
      </w:pPr>
      <w:r>
        <w:rPr>
          <w:rFonts w:hint="cs"/>
          <w:rtl/>
        </w:rPr>
        <w:t>אדוני השר, אני לא מקנא בממשלה שהיתה צריכה להחליט את ההחלטה. כמי שהיה</w:t>
      </w:r>
      <w:r>
        <w:rPr>
          <w:rFonts w:hint="cs"/>
          <w:rtl/>
        </w:rPr>
        <w:t xml:space="preserve"> חייל בצבא ושירת בצה"ל, אני יודע שהערך העליון שעליו מחנכים אותנו הוא שלא משאירים שבויים ולא משאירים חיילים בשטח, ודואגים תמיד להחזיר את הבנים הביתה. אבל נדמה לי שיצרנו איזו משוואה במזרח התיכון, משוואה שבה אנחנו מדברים באיזו שפה מזרח-אירופית, בעוד הערבים מד</w:t>
      </w:r>
      <w:r>
        <w:rPr>
          <w:rFonts w:hint="cs"/>
          <w:rtl/>
        </w:rPr>
        <w:t xml:space="preserve">ברים בשפה מזרח-תיכונית; אנחנו מדברים בשתי שפות, שני קווים מקבילים, ואנחנו לא נפגשים. </w:t>
      </w:r>
    </w:p>
    <w:p w14:paraId="7A225774" w14:textId="77777777" w:rsidR="00000000" w:rsidRDefault="00E01313">
      <w:pPr>
        <w:pStyle w:val="a0"/>
        <w:rPr>
          <w:rFonts w:hint="cs"/>
          <w:rtl/>
        </w:rPr>
      </w:pPr>
    </w:p>
    <w:p w14:paraId="128202BE" w14:textId="77777777" w:rsidR="00000000" w:rsidRDefault="00E01313">
      <w:pPr>
        <w:pStyle w:val="a0"/>
        <w:rPr>
          <w:rFonts w:hint="cs"/>
          <w:rtl/>
        </w:rPr>
      </w:pPr>
      <w:r>
        <w:rPr>
          <w:rFonts w:hint="cs"/>
          <w:rtl/>
        </w:rPr>
        <w:t>יש איזו משוואה שעל-פיה אנחנו מקבלים גופות והם מקבלים תמיד אסירים חיים. הדבר הזה נותן תמריץ הפוך ממה שהיינו רוצים שיהיה. הוא לא נותן תמריץ לאותן כנופיות שמנגד לשמור את הא</w:t>
      </w:r>
      <w:r>
        <w:rPr>
          <w:rFonts w:hint="cs"/>
          <w:rtl/>
        </w:rPr>
        <w:t xml:space="preserve">נשים שלנו חיים, כי מה זה משנה? ממילא הם יקבלו מה שהם רוצים. </w:t>
      </w:r>
    </w:p>
    <w:p w14:paraId="20AFE168" w14:textId="77777777" w:rsidR="00000000" w:rsidRDefault="00E01313">
      <w:pPr>
        <w:pStyle w:val="a0"/>
        <w:rPr>
          <w:rFonts w:hint="cs"/>
          <w:rtl/>
        </w:rPr>
      </w:pPr>
    </w:p>
    <w:p w14:paraId="166716F8" w14:textId="77777777" w:rsidR="00000000" w:rsidRDefault="00E01313">
      <w:pPr>
        <w:pStyle w:val="a0"/>
        <w:rPr>
          <w:rFonts w:hint="cs"/>
          <w:rtl/>
        </w:rPr>
      </w:pPr>
      <w:r>
        <w:rPr>
          <w:rFonts w:hint="cs"/>
          <w:rtl/>
        </w:rPr>
        <w:t>אני חושב שהעסקה היא עסקה רעה, מכיוון שהיא פותחת פתח לחטיפות של אזרחים ישראלים בכל העולם, מכיוון שכרגע ברור לכולם שגם אין צורך לשמור את החטוף בחיים. אפשר להרוג, להחביא את הגופה, ותמורת הסוד על גי</w:t>
      </w:r>
      <w:r>
        <w:rPr>
          <w:rFonts w:hint="cs"/>
          <w:rtl/>
        </w:rPr>
        <w:t xml:space="preserve">לוי הגופה או מקום הימצאה כבר יקבלו 30, 40 או 500 אסירים כאלה או אחרים. אני חושב שהמשוואה הזאת, עם כל הצער, חייבת להישבר פעם אחת ולתמיד. </w:t>
      </w:r>
    </w:p>
    <w:p w14:paraId="0BE8E6D0" w14:textId="77777777" w:rsidR="00000000" w:rsidRDefault="00E01313">
      <w:pPr>
        <w:pStyle w:val="af0"/>
        <w:rPr>
          <w:rFonts w:hint="cs"/>
          <w:rtl/>
        </w:rPr>
      </w:pPr>
    </w:p>
    <w:p w14:paraId="00EB6E51" w14:textId="77777777" w:rsidR="00000000" w:rsidRDefault="00E01313">
      <w:pPr>
        <w:pStyle w:val="af0"/>
        <w:rPr>
          <w:rtl/>
        </w:rPr>
      </w:pPr>
      <w:r>
        <w:rPr>
          <w:rFonts w:hint="eastAsia"/>
          <w:rtl/>
        </w:rPr>
        <w:t>השר</w:t>
      </w:r>
      <w:r>
        <w:rPr>
          <w:rtl/>
        </w:rPr>
        <w:t xml:space="preserve"> גדעון עזרא:</w:t>
      </w:r>
    </w:p>
    <w:p w14:paraId="62F3C81B" w14:textId="77777777" w:rsidR="00000000" w:rsidRDefault="00E01313">
      <w:pPr>
        <w:pStyle w:val="a0"/>
        <w:rPr>
          <w:rFonts w:hint="cs"/>
          <w:rtl/>
        </w:rPr>
      </w:pPr>
    </w:p>
    <w:p w14:paraId="3D5093DE" w14:textId="77777777" w:rsidR="00000000" w:rsidRDefault="00E01313">
      <w:pPr>
        <w:pStyle w:val="a0"/>
        <w:rPr>
          <w:rFonts w:hint="cs"/>
          <w:rtl/>
        </w:rPr>
      </w:pPr>
      <w:r>
        <w:rPr>
          <w:rFonts w:hint="cs"/>
          <w:rtl/>
        </w:rPr>
        <w:t xml:space="preserve">מה אתה מציע? </w:t>
      </w:r>
    </w:p>
    <w:p w14:paraId="57458BB5" w14:textId="77777777" w:rsidR="00000000" w:rsidRDefault="00E01313">
      <w:pPr>
        <w:pStyle w:val="a0"/>
        <w:rPr>
          <w:rFonts w:hint="cs"/>
          <w:rtl/>
        </w:rPr>
      </w:pPr>
      <w:bookmarkStart w:id="613" w:name="FS000001053T28_01_2004_19_17_03"/>
    </w:p>
    <w:p w14:paraId="220D735A" w14:textId="77777777" w:rsidR="00000000" w:rsidRDefault="00E01313">
      <w:pPr>
        <w:pStyle w:val="-"/>
        <w:rPr>
          <w:rtl/>
        </w:rPr>
      </w:pPr>
      <w:bookmarkStart w:id="614" w:name="FS000001053T28_01_2004_19_17_08C"/>
      <w:bookmarkEnd w:id="614"/>
      <w:r>
        <w:rPr>
          <w:rtl/>
        </w:rPr>
        <w:t>חמי דורון (שינוי):</w:t>
      </w:r>
    </w:p>
    <w:p w14:paraId="790EF9F1" w14:textId="77777777" w:rsidR="00000000" w:rsidRDefault="00E01313">
      <w:pPr>
        <w:pStyle w:val="a0"/>
        <w:rPr>
          <w:rtl/>
        </w:rPr>
      </w:pPr>
    </w:p>
    <w:bookmarkEnd w:id="613"/>
    <w:p w14:paraId="4E977FDF" w14:textId="77777777" w:rsidR="00000000" w:rsidRDefault="00E01313">
      <w:pPr>
        <w:pStyle w:val="a0"/>
        <w:rPr>
          <w:rFonts w:hint="cs"/>
          <w:rtl/>
        </w:rPr>
      </w:pPr>
      <w:r>
        <w:rPr>
          <w:rFonts w:hint="cs"/>
          <w:rtl/>
        </w:rPr>
        <w:t>אני מציע להחזיר גופות תמורת גופות, ואם נסראללה נורא מתעקש על דיראנ</w:t>
      </w:r>
      <w:r>
        <w:rPr>
          <w:rFonts w:hint="cs"/>
          <w:rtl/>
        </w:rPr>
        <w:t xml:space="preserve">י ועל עובייד, אפשר להחזיר אותם בתור גופות. אין לי שום התנגדות לעניין. תודה רבה, אדוני. </w:t>
      </w:r>
    </w:p>
    <w:p w14:paraId="25116874" w14:textId="77777777" w:rsidR="00000000" w:rsidRDefault="00E01313">
      <w:pPr>
        <w:pStyle w:val="a0"/>
        <w:rPr>
          <w:rFonts w:hint="cs"/>
          <w:rtl/>
        </w:rPr>
      </w:pPr>
    </w:p>
    <w:p w14:paraId="27E0E6D6" w14:textId="77777777" w:rsidR="00000000" w:rsidRDefault="00E01313">
      <w:pPr>
        <w:pStyle w:val="af1"/>
        <w:rPr>
          <w:rtl/>
        </w:rPr>
      </w:pPr>
      <w:r>
        <w:rPr>
          <w:rtl/>
        </w:rPr>
        <w:t>היו"ר יולי-יואל אדלשטיין:</w:t>
      </w:r>
    </w:p>
    <w:p w14:paraId="7A045829" w14:textId="77777777" w:rsidR="00000000" w:rsidRDefault="00E01313">
      <w:pPr>
        <w:pStyle w:val="a0"/>
        <w:rPr>
          <w:rtl/>
        </w:rPr>
      </w:pPr>
    </w:p>
    <w:p w14:paraId="13B7147C" w14:textId="77777777" w:rsidR="00000000" w:rsidRDefault="00E01313">
      <w:pPr>
        <w:pStyle w:val="a0"/>
        <w:rPr>
          <w:rFonts w:hint="cs"/>
          <w:rtl/>
        </w:rPr>
      </w:pPr>
      <w:r>
        <w:rPr>
          <w:rFonts w:hint="cs"/>
          <w:rtl/>
        </w:rPr>
        <w:t xml:space="preserve">תודה רבה לחבר הכנסת חמי דורון. חברת הכנסת אורית נוקד, ולאחר מכן - חברת הכנסת גילה פינקלשטיין. </w:t>
      </w:r>
    </w:p>
    <w:p w14:paraId="719988A0" w14:textId="77777777" w:rsidR="00000000" w:rsidRDefault="00E01313">
      <w:pPr>
        <w:pStyle w:val="a0"/>
        <w:rPr>
          <w:rFonts w:hint="cs"/>
          <w:rtl/>
        </w:rPr>
      </w:pPr>
    </w:p>
    <w:p w14:paraId="2A1B4914" w14:textId="77777777" w:rsidR="00000000" w:rsidRDefault="00E01313">
      <w:pPr>
        <w:pStyle w:val="a"/>
        <w:rPr>
          <w:rtl/>
        </w:rPr>
      </w:pPr>
      <w:bookmarkStart w:id="615" w:name="FS000000865T28_01_2004_17_59_45"/>
      <w:bookmarkStart w:id="616" w:name="_Toc78873156"/>
      <w:bookmarkEnd w:id="615"/>
      <w:r>
        <w:rPr>
          <w:rFonts w:hint="eastAsia"/>
          <w:rtl/>
        </w:rPr>
        <w:t>אורית</w:t>
      </w:r>
      <w:r>
        <w:rPr>
          <w:rtl/>
        </w:rPr>
        <w:t xml:space="preserve"> נוקד (העבודה-מימד):</w:t>
      </w:r>
      <w:bookmarkEnd w:id="616"/>
    </w:p>
    <w:p w14:paraId="73CF4DEB" w14:textId="77777777" w:rsidR="00000000" w:rsidRDefault="00E01313">
      <w:pPr>
        <w:pStyle w:val="a0"/>
        <w:rPr>
          <w:rFonts w:hint="cs"/>
          <w:rtl/>
        </w:rPr>
      </w:pPr>
    </w:p>
    <w:p w14:paraId="72ED1F69" w14:textId="77777777" w:rsidR="00000000" w:rsidRDefault="00E01313">
      <w:pPr>
        <w:pStyle w:val="a0"/>
        <w:rPr>
          <w:rFonts w:hint="cs"/>
          <w:rtl/>
        </w:rPr>
      </w:pPr>
      <w:r>
        <w:rPr>
          <w:rFonts w:hint="cs"/>
          <w:rtl/>
        </w:rPr>
        <w:t xml:space="preserve">אדוני היושב-ראש, </w:t>
      </w:r>
      <w:r>
        <w:rPr>
          <w:rFonts w:hint="cs"/>
          <w:rtl/>
        </w:rPr>
        <w:t xml:space="preserve">חברי חברי הכנסת, אנחנו נמצאים בעיצומם של ימים קשים, ימים שייכנסו לדפי ההיסטוריה, ימים שמרטיטים את לבבות כולנו בציפייה, בחששות ובהרבה תקווה. אנחנו צועדים לדרך שרובנו לא יודעים מה הוא הנתיב המדויק שנצעד בה, ואיש מאתנו לא יודע את ההשלכות לעתיד של עסקת חילופי </w:t>
      </w:r>
      <w:r>
        <w:rPr>
          <w:rFonts w:hint="cs"/>
          <w:rtl/>
        </w:rPr>
        <w:t xml:space="preserve">השבויים. </w:t>
      </w:r>
    </w:p>
    <w:p w14:paraId="0DDB06D8" w14:textId="77777777" w:rsidR="00000000" w:rsidRDefault="00E01313">
      <w:pPr>
        <w:pStyle w:val="a0"/>
        <w:rPr>
          <w:rFonts w:hint="cs"/>
          <w:rtl/>
        </w:rPr>
      </w:pPr>
    </w:p>
    <w:p w14:paraId="26A23E26" w14:textId="77777777" w:rsidR="00000000" w:rsidRDefault="00E01313">
      <w:pPr>
        <w:pStyle w:val="a0"/>
        <w:rPr>
          <w:rFonts w:hint="cs"/>
          <w:rtl/>
        </w:rPr>
      </w:pPr>
      <w:r>
        <w:rPr>
          <w:rFonts w:hint="cs"/>
          <w:rtl/>
        </w:rPr>
        <w:t>המציאות הקשה שבה נמצאת מדינת ישראל גרמה לכך שכמה משפחות יושבות היום בבית ותוהות מה עלה בגורל יקיריהן. התחושה המרה הזאת של חוסר ידיעה היא תחושה שרק מי שחווה זאת יודע אותה. המשפחות נמצאות תקופה ארוכה באי-ודאות: החלומות, התהייה הבלתי-פוסקת - איפה ה</w:t>
      </w:r>
      <w:r>
        <w:rPr>
          <w:rFonts w:hint="cs"/>
          <w:rtl/>
        </w:rPr>
        <w:t>בן האובד? מה קרה לו? מה הוא עושה עכשיו? האם הוא חי? האם הוא מת? האם הוא נפצע? האם יש יד טובה שסועדת אותו ברגעים אלה או שמא הוא עובר עינויים קשים? חברי, דמיינו זאת - אלו מחשבות קשות מנשוא, וכל צעד קטן לכיוון פתרון תעלומה יכול לתת קצת מנוח לנפשות התועות של ב</w:t>
      </w:r>
      <w:r>
        <w:rPr>
          <w:rFonts w:hint="cs"/>
          <w:rtl/>
        </w:rPr>
        <w:t>ני המשפחה.</w:t>
      </w:r>
    </w:p>
    <w:p w14:paraId="3936FBB1" w14:textId="77777777" w:rsidR="00000000" w:rsidRDefault="00E01313">
      <w:pPr>
        <w:pStyle w:val="a0"/>
        <w:rPr>
          <w:rFonts w:hint="cs"/>
          <w:rtl/>
        </w:rPr>
      </w:pPr>
    </w:p>
    <w:p w14:paraId="0D627E82" w14:textId="77777777" w:rsidR="00000000" w:rsidRDefault="00E01313">
      <w:pPr>
        <w:pStyle w:val="a0"/>
        <w:rPr>
          <w:rFonts w:hint="cs"/>
          <w:rtl/>
        </w:rPr>
      </w:pPr>
      <w:r>
        <w:rPr>
          <w:rFonts w:hint="cs"/>
          <w:rtl/>
        </w:rPr>
        <w:t>באוקטובר 2000 חטף "חיזבאללה" שלושה חיילי צה"ל במטרה לאלץ את ישראל לשחרר תמורתם את בכירי הארגון שנמצאים בבתי-כלא בישראל. אנחנו לא יודעים בוודאות מה המצב של בני אברהם, של עומר סועאד ושל עדי אביטן.</w:t>
      </w:r>
    </w:p>
    <w:p w14:paraId="169C0677" w14:textId="77777777" w:rsidR="00000000" w:rsidRDefault="00E01313">
      <w:pPr>
        <w:pStyle w:val="a0"/>
        <w:rPr>
          <w:rFonts w:hint="cs"/>
          <w:rtl/>
        </w:rPr>
      </w:pPr>
    </w:p>
    <w:p w14:paraId="7AB0B069" w14:textId="77777777" w:rsidR="00000000" w:rsidRDefault="00E01313">
      <w:pPr>
        <w:pStyle w:val="af0"/>
        <w:rPr>
          <w:rtl/>
        </w:rPr>
      </w:pPr>
      <w:r>
        <w:rPr>
          <w:rFonts w:hint="eastAsia"/>
          <w:rtl/>
        </w:rPr>
        <w:t>חמי</w:t>
      </w:r>
      <w:r>
        <w:rPr>
          <w:rtl/>
        </w:rPr>
        <w:t xml:space="preserve"> דורון (שינוי):</w:t>
      </w:r>
    </w:p>
    <w:p w14:paraId="676C9A49" w14:textId="77777777" w:rsidR="00000000" w:rsidRDefault="00E01313">
      <w:pPr>
        <w:pStyle w:val="a0"/>
        <w:rPr>
          <w:rFonts w:hint="cs"/>
          <w:rtl/>
        </w:rPr>
      </w:pPr>
    </w:p>
    <w:p w14:paraId="4C67E352" w14:textId="77777777" w:rsidR="00000000" w:rsidRDefault="00E01313">
      <w:pPr>
        <w:pStyle w:val="a0"/>
        <w:rPr>
          <w:rFonts w:hint="cs"/>
          <w:rtl/>
        </w:rPr>
      </w:pPr>
      <w:r>
        <w:rPr>
          <w:rFonts w:hint="cs"/>
          <w:rtl/>
        </w:rPr>
        <w:t>שולחים את הרב בשביל זה.</w:t>
      </w:r>
    </w:p>
    <w:p w14:paraId="4888A3D8" w14:textId="77777777" w:rsidR="00000000" w:rsidRDefault="00E01313">
      <w:pPr>
        <w:pStyle w:val="a0"/>
        <w:rPr>
          <w:rFonts w:hint="cs"/>
          <w:rtl/>
        </w:rPr>
      </w:pPr>
    </w:p>
    <w:p w14:paraId="3D027441" w14:textId="77777777" w:rsidR="00000000" w:rsidRDefault="00E01313">
      <w:pPr>
        <w:pStyle w:val="a"/>
        <w:rPr>
          <w:rtl/>
        </w:rPr>
      </w:pPr>
      <w:bookmarkStart w:id="617" w:name="FS000000865T28_01_2004_18_24_23"/>
      <w:bookmarkStart w:id="618" w:name="_Toc78873157"/>
      <w:bookmarkEnd w:id="617"/>
      <w:r>
        <w:rPr>
          <w:rFonts w:hint="eastAsia"/>
          <w:rtl/>
        </w:rPr>
        <w:t>אור</w:t>
      </w:r>
      <w:r>
        <w:rPr>
          <w:rFonts w:hint="eastAsia"/>
          <w:rtl/>
        </w:rPr>
        <w:t>ית</w:t>
      </w:r>
      <w:r>
        <w:rPr>
          <w:rtl/>
        </w:rPr>
        <w:t xml:space="preserve"> נוקד (העבודה-מימד):</w:t>
      </w:r>
      <w:bookmarkEnd w:id="618"/>
    </w:p>
    <w:p w14:paraId="2232B2D6" w14:textId="77777777" w:rsidR="00000000" w:rsidRDefault="00E01313">
      <w:pPr>
        <w:pStyle w:val="a0"/>
        <w:rPr>
          <w:rFonts w:hint="cs"/>
          <w:rtl/>
        </w:rPr>
      </w:pPr>
    </w:p>
    <w:p w14:paraId="0E0391B0" w14:textId="77777777" w:rsidR="00000000" w:rsidRDefault="00E01313">
      <w:pPr>
        <w:pStyle w:val="a0"/>
        <w:rPr>
          <w:rFonts w:hint="cs"/>
          <w:rtl/>
        </w:rPr>
      </w:pPr>
      <w:r>
        <w:rPr>
          <w:rFonts w:hint="cs"/>
          <w:rtl/>
        </w:rPr>
        <w:t>כל שידוע לנו הוא ההערכות של מערכות הביטחון. על בסיס הערכות אלו מתבצעת עסקת החילופין.</w:t>
      </w:r>
    </w:p>
    <w:p w14:paraId="39F8CD87" w14:textId="77777777" w:rsidR="00000000" w:rsidRDefault="00E01313">
      <w:pPr>
        <w:pStyle w:val="a0"/>
        <w:rPr>
          <w:rFonts w:hint="cs"/>
          <w:rtl/>
        </w:rPr>
      </w:pPr>
    </w:p>
    <w:p w14:paraId="18F17D8D" w14:textId="77777777" w:rsidR="00000000" w:rsidRDefault="00E01313">
      <w:pPr>
        <w:pStyle w:val="a0"/>
        <w:rPr>
          <w:rFonts w:hint="cs"/>
          <w:rtl/>
        </w:rPr>
      </w:pPr>
      <w:r>
        <w:rPr>
          <w:rFonts w:hint="cs"/>
          <w:rtl/>
        </w:rPr>
        <w:t>זמן לא רב לאחר מכן חטף ארגון "חיזבאללה" אזרח ישראלי, אלוף-משנה במילואים אלחננן טננבאום, אף זאת במטרה לסחוט מישראל "חילופי שבויים". אינני רוצה להיכ</w:t>
      </w:r>
      <w:r>
        <w:rPr>
          <w:rFonts w:hint="cs"/>
          <w:rtl/>
        </w:rPr>
        <w:t>נס כאן לנסיבות חטיפתו, אבל התוצאה זהה - משפחה אבודה נוספת שמחפשת תשובה, מחפשת תקווה. חלפו יותר משלוש שנים מאז אותו חודש אוקטובר. אם הכול יתנהל כשורה, חמי דורון, מחר תתבצע עסקת השבויים.</w:t>
      </w:r>
    </w:p>
    <w:p w14:paraId="036A44F8" w14:textId="77777777" w:rsidR="00000000" w:rsidRDefault="00E01313">
      <w:pPr>
        <w:pStyle w:val="a0"/>
        <w:rPr>
          <w:rFonts w:hint="cs"/>
          <w:rtl/>
        </w:rPr>
      </w:pPr>
    </w:p>
    <w:p w14:paraId="1EE4A128" w14:textId="77777777" w:rsidR="00000000" w:rsidRDefault="00E01313">
      <w:pPr>
        <w:pStyle w:val="af0"/>
        <w:rPr>
          <w:rtl/>
        </w:rPr>
      </w:pPr>
      <w:r>
        <w:rPr>
          <w:rFonts w:hint="eastAsia"/>
          <w:rtl/>
        </w:rPr>
        <w:t>חמי</w:t>
      </w:r>
      <w:r>
        <w:rPr>
          <w:rtl/>
        </w:rPr>
        <w:t xml:space="preserve"> דורון (שינוי):</w:t>
      </w:r>
    </w:p>
    <w:p w14:paraId="440744D0" w14:textId="77777777" w:rsidR="00000000" w:rsidRDefault="00E01313">
      <w:pPr>
        <w:pStyle w:val="a0"/>
        <w:rPr>
          <w:rFonts w:hint="cs"/>
          <w:rtl/>
        </w:rPr>
      </w:pPr>
    </w:p>
    <w:p w14:paraId="65E7ABC3" w14:textId="77777777" w:rsidR="00000000" w:rsidRDefault="00E01313">
      <w:pPr>
        <w:pStyle w:val="a0"/>
        <w:rPr>
          <w:rFonts w:hint="cs"/>
          <w:rtl/>
        </w:rPr>
      </w:pPr>
      <w:r>
        <w:rPr>
          <w:rFonts w:hint="cs"/>
          <w:rtl/>
        </w:rPr>
        <w:t>הם לא שבויים, גברתי. לצערנו, לא שבויים.</w:t>
      </w:r>
    </w:p>
    <w:p w14:paraId="03B54DA2" w14:textId="77777777" w:rsidR="00000000" w:rsidRDefault="00E01313">
      <w:pPr>
        <w:pStyle w:val="a0"/>
        <w:rPr>
          <w:rFonts w:hint="cs"/>
          <w:rtl/>
        </w:rPr>
      </w:pPr>
    </w:p>
    <w:p w14:paraId="5D6FE1A5" w14:textId="77777777" w:rsidR="00000000" w:rsidRDefault="00E01313">
      <w:pPr>
        <w:pStyle w:val="a"/>
        <w:rPr>
          <w:rtl/>
        </w:rPr>
      </w:pPr>
      <w:bookmarkStart w:id="619" w:name="FS000000865T28_01_2004_18_02_25"/>
      <w:bookmarkStart w:id="620" w:name="_Toc78873158"/>
      <w:bookmarkEnd w:id="619"/>
      <w:r>
        <w:rPr>
          <w:rFonts w:hint="eastAsia"/>
          <w:rtl/>
        </w:rPr>
        <w:t>אורית</w:t>
      </w:r>
      <w:r>
        <w:rPr>
          <w:rtl/>
        </w:rPr>
        <w:t xml:space="preserve"> נוק</w:t>
      </w:r>
      <w:r>
        <w:rPr>
          <w:rtl/>
        </w:rPr>
        <w:t>ד (העבודה-מימד):</w:t>
      </w:r>
      <w:bookmarkEnd w:id="620"/>
    </w:p>
    <w:p w14:paraId="28304DB6" w14:textId="77777777" w:rsidR="00000000" w:rsidRDefault="00E01313">
      <w:pPr>
        <w:pStyle w:val="a0"/>
        <w:rPr>
          <w:rFonts w:hint="cs"/>
          <w:rtl/>
        </w:rPr>
      </w:pPr>
    </w:p>
    <w:p w14:paraId="6021FFA1" w14:textId="77777777" w:rsidR="00000000" w:rsidRDefault="00E01313">
      <w:pPr>
        <w:pStyle w:val="a0"/>
        <w:rPr>
          <w:rFonts w:hint="cs"/>
          <w:rtl/>
        </w:rPr>
      </w:pPr>
      <w:r>
        <w:rPr>
          <w:rFonts w:hint="cs"/>
          <w:rtl/>
        </w:rPr>
        <w:t xml:space="preserve">רון ארד, נעדרי קרב סולטן-יעקוב וגיא חבר אינם כלולים ישירות בעסקה זו. </w:t>
      </w:r>
    </w:p>
    <w:p w14:paraId="1358AC64" w14:textId="77777777" w:rsidR="00000000" w:rsidRDefault="00E01313">
      <w:pPr>
        <w:pStyle w:val="a0"/>
        <w:rPr>
          <w:rFonts w:hint="cs"/>
          <w:rtl/>
        </w:rPr>
      </w:pPr>
    </w:p>
    <w:p w14:paraId="4BDA3731" w14:textId="77777777" w:rsidR="00000000" w:rsidRDefault="00E01313">
      <w:pPr>
        <w:pStyle w:val="a0"/>
        <w:rPr>
          <w:rFonts w:hint="cs"/>
          <w:rtl/>
        </w:rPr>
      </w:pPr>
      <w:r>
        <w:rPr>
          <w:rFonts w:hint="cs"/>
          <w:rtl/>
        </w:rPr>
        <w:t>התחושה קשה שכן לכאורה "חיזבאללה" השיג את מבוקשו. מחר עובייד, דיראני ומאות אסירים פלסטינים וערבים אחרים ישוחררו. עצם ההידברות עם ארגון כמו ה"חיזבאללה" מעלה את החשש של ה</w:t>
      </w:r>
      <w:r>
        <w:rPr>
          <w:rFonts w:hint="cs"/>
          <w:rtl/>
        </w:rPr>
        <w:t>כניעה לטרור, שחטיפות ורצח הם אמצעי סחיטה לגיטימי ומשתלם. קיים חשש, במיוחד נוכח דברי נסראללה, כי עסקה מהסוג הזה עלולה לעורר ולעודד חטיפות של ישראלים, תגביר את הטרור ותפגע בכושר עמידתנו בעתיד.</w:t>
      </w:r>
    </w:p>
    <w:p w14:paraId="0D843BDB" w14:textId="77777777" w:rsidR="00000000" w:rsidRDefault="00E01313">
      <w:pPr>
        <w:pStyle w:val="a0"/>
        <w:rPr>
          <w:rFonts w:hint="cs"/>
          <w:rtl/>
        </w:rPr>
      </w:pPr>
    </w:p>
    <w:p w14:paraId="24F8E700" w14:textId="77777777" w:rsidR="00000000" w:rsidRDefault="00E01313">
      <w:pPr>
        <w:pStyle w:val="a0"/>
        <w:rPr>
          <w:rFonts w:hint="cs"/>
          <w:rtl/>
        </w:rPr>
      </w:pPr>
      <w:r>
        <w:rPr>
          <w:rFonts w:hint="cs"/>
          <w:rtl/>
        </w:rPr>
        <w:t>עם זאת, ברור לי שמדובר בעסקה, שעם כל הקושי, יש הכרח לבצע אותה. מ</w:t>
      </w:r>
      <w:r>
        <w:rPr>
          <w:rFonts w:hint="cs"/>
          <w:rtl/>
        </w:rPr>
        <w:t xml:space="preserve">דינת ישראל הדמוקרטית והערכית שבה גדלנו ובה אנו מגדלים את ילדינו חייבת להחזיר את הילדים הביתה ואינה יכולה להפקיר את האזרח טננבאום לחסדי הרוצחים ב"חיזבאללה". מי שמציל נפש אחת בישראל, כאילו הציל עולם ומלואו. </w:t>
      </w:r>
    </w:p>
    <w:p w14:paraId="7BC2A571" w14:textId="77777777" w:rsidR="00000000" w:rsidRDefault="00E01313">
      <w:pPr>
        <w:pStyle w:val="a0"/>
        <w:rPr>
          <w:rFonts w:hint="cs"/>
          <w:rtl/>
        </w:rPr>
      </w:pPr>
    </w:p>
    <w:p w14:paraId="7551D3F6" w14:textId="77777777" w:rsidR="00000000" w:rsidRDefault="00E01313">
      <w:pPr>
        <w:pStyle w:val="a0"/>
        <w:rPr>
          <w:rFonts w:hint="cs"/>
          <w:rtl/>
        </w:rPr>
      </w:pPr>
      <w:r>
        <w:rPr>
          <w:rFonts w:hint="cs"/>
          <w:rtl/>
        </w:rPr>
        <w:t>משפחות החיילים, שעוברות ייסורים קשים, יקבלו מחר ס</w:t>
      </w:r>
      <w:r>
        <w:rPr>
          <w:rFonts w:hint="cs"/>
          <w:rtl/>
        </w:rPr>
        <w:t>וף-סוף תשובה, ומעתה יוכלו חייהם להיראות אחרת.</w:t>
      </w:r>
    </w:p>
    <w:p w14:paraId="5F3D8491" w14:textId="77777777" w:rsidR="00000000" w:rsidRDefault="00E01313">
      <w:pPr>
        <w:pStyle w:val="a0"/>
        <w:rPr>
          <w:rFonts w:hint="cs"/>
          <w:rtl/>
        </w:rPr>
      </w:pPr>
    </w:p>
    <w:p w14:paraId="5613A6C9" w14:textId="77777777" w:rsidR="00000000" w:rsidRDefault="00E01313">
      <w:pPr>
        <w:pStyle w:val="a0"/>
        <w:rPr>
          <w:rFonts w:hint="cs"/>
          <w:rtl/>
        </w:rPr>
      </w:pPr>
      <w:r>
        <w:rPr>
          <w:rFonts w:hint="cs"/>
          <w:rtl/>
        </w:rPr>
        <w:t xml:space="preserve">אני חושבת שכל ממשלה בישראל היתה מקבלת את ההחלטה לבצע את העסקה, עם כל ההסתייגויות. לא משום שהיא העסקה הכי טובה ונכונה, אלא משום שאין ברירה אלא לקיים אותה. </w:t>
      </w:r>
    </w:p>
    <w:p w14:paraId="4AF24D61" w14:textId="77777777" w:rsidR="00000000" w:rsidRDefault="00E01313">
      <w:pPr>
        <w:pStyle w:val="a0"/>
        <w:rPr>
          <w:rFonts w:hint="cs"/>
          <w:rtl/>
        </w:rPr>
      </w:pPr>
    </w:p>
    <w:p w14:paraId="4C8F4C58" w14:textId="77777777" w:rsidR="00000000" w:rsidRDefault="00E01313">
      <w:pPr>
        <w:pStyle w:val="a0"/>
        <w:rPr>
          <w:rFonts w:hint="cs"/>
          <w:rtl/>
        </w:rPr>
      </w:pPr>
      <w:r>
        <w:rPr>
          <w:rFonts w:hint="cs"/>
          <w:rtl/>
        </w:rPr>
        <w:t xml:space="preserve">אני רוצה לקוות ולהאמין שכתוצאה מהעסקה ייווצר הקשר עם </w:t>
      </w:r>
      <w:r>
        <w:rPr>
          <w:rFonts w:hint="cs"/>
          <w:rtl/>
        </w:rPr>
        <w:t>אירן באופן שיוכל לשפוך אור על גורלו של רון ארד. אני מקווה שמדינת ישראל תנצל את המומנטום שייווצר בעקבות העסקה או כחלק מהעסקה על מנת לקבל את מקסימום המידע מהאירנים בכל מה שקשור לרון ובכל מה שקשור לנעדרים האחרים.</w:t>
      </w:r>
    </w:p>
    <w:p w14:paraId="30709819" w14:textId="77777777" w:rsidR="00000000" w:rsidRDefault="00E01313">
      <w:pPr>
        <w:pStyle w:val="a0"/>
        <w:rPr>
          <w:rFonts w:hint="cs"/>
          <w:rtl/>
        </w:rPr>
      </w:pPr>
    </w:p>
    <w:p w14:paraId="6A87BF89" w14:textId="77777777" w:rsidR="00000000" w:rsidRDefault="00E01313">
      <w:pPr>
        <w:pStyle w:val="a0"/>
        <w:rPr>
          <w:rFonts w:hint="cs"/>
          <w:rtl/>
        </w:rPr>
      </w:pPr>
      <w:r>
        <w:rPr>
          <w:rFonts w:hint="cs"/>
          <w:rtl/>
        </w:rPr>
        <w:t xml:space="preserve">בהזדמנות זו אני רוצה להזכיר לכם שיושבים בכלא </w:t>
      </w:r>
      <w:r>
        <w:rPr>
          <w:rFonts w:hint="cs"/>
          <w:rtl/>
        </w:rPr>
        <w:t>עוד שניים, שניים אחרים - עזאם עזאם ויונתן פולארד, ואני מקווה שכולנו נתגייס גם למענם. צריך להחזיר גם אותם הביתה.</w:t>
      </w:r>
    </w:p>
    <w:p w14:paraId="74CBDD68" w14:textId="77777777" w:rsidR="00000000" w:rsidRDefault="00E01313">
      <w:pPr>
        <w:pStyle w:val="a0"/>
        <w:rPr>
          <w:rFonts w:hint="cs"/>
          <w:rtl/>
        </w:rPr>
      </w:pPr>
    </w:p>
    <w:p w14:paraId="4BF9DB89" w14:textId="77777777" w:rsidR="00000000" w:rsidRDefault="00E01313">
      <w:pPr>
        <w:pStyle w:val="af1"/>
        <w:rPr>
          <w:rtl/>
        </w:rPr>
      </w:pPr>
      <w:r>
        <w:rPr>
          <w:rtl/>
        </w:rPr>
        <w:t>היו"ר יולי-יואל אדלשטיין:</w:t>
      </w:r>
    </w:p>
    <w:p w14:paraId="4B68013E" w14:textId="77777777" w:rsidR="00000000" w:rsidRDefault="00E01313">
      <w:pPr>
        <w:pStyle w:val="a0"/>
        <w:rPr>
          <w:rtl/>
        </w:rPr>
      </w:pPr>
    </w:p>
    <w:p w14:paraId="700485A1" w14:textId="77777777" w:rsidR="00000000" w:rsidRDefault="00E01313">
      <w:pPr>
        <w:pStyle w:val="a0"/>
        <w:rPr>
          <w:rFonts w:hint="cs"/>
          <w:rtl/>
        </w:rPr>
      </w:pPr>
      <w:r>
        <w:rPr>
          <w:rFonts w:hint="cs"/>
          <w:rtl/>
        </w:rPr>
        <w:t>תודה, חברת הכנסת נוקד. חברת הכנסת גילה פינקלשטיין. חברי הכנסת, אתם שמים לב שמכיוון שהנושא הוא מאוד כבד וכאוב, לא נעי</w:t>
      </w:r>
      <w:r>
        <w:rPr>
          <w:rFonts w:hint="cs"/>
          <w:rtl/>
        </w:rPr>
        <w:t>ם לי להפסיק אתכם באמצע המשפט, ולכן אני מבקש להקפיד על מסגרת הזמן.</w:t>
      </w:r>
    </w:p>
    <w:p w14:paraId="78877715" w14:textId="77777777" w:rsidR="00000000" w:rsidRDefault="00E01313">
      <w:pPr>
        <w:pStyle w:val="a0"/>
        <w:rPr>
          <w:rFonts w:hint="cs"/>
          <w:rtl/>
        </w:rPr>
      </w:pPr>
    </w:p>
    <w:p w14:paraId="7FF05BBC" w14:textId="77777777" w:rsidR="00000000" w:rsidRDefault="00E01313">
      <w:pPr>
        <w:pStyle w:val="a"/>
        <w:rPr>
          <w:rtl/>
        </w:rPr>
      </w:pPr>
      <w:bookmarkStart w:id="621" w:name="FS000001059T28_01_2004_18_04_54"/>
      <w:bookmarkStart w:id="622" w:name="_Toc78873159"/>
      <w:bookmarkEnd w:id="621"/>
      <w:r>
        <w:rPr>
          <w:rFonts w:hint="eastAsia"/>
          <w:rtl/>
        </w:rPr>
        <w:t>גילה</w:t>
      </w:r>
      <w:r>
        <w:rPr>
          <w:rtl/>
        </w:rPr>
        <w:t xml:space="preserve"> פינקלשטיין (מפד"ל):</w:t>
      </w:r>
      <w:bookmarkEnd w:id="622"/>
    </w:p>
    <w:p w14:paraId="42FC25EC" w14:textId="77777777" w:rsidR="00000000" w:rsidRDefault="00E01313">
      <w:pPr>
        <w:pStyle w:val="a0"/>
        <w:rPr>
          <w:rFonts w:hint="cs"/>
          <w:rtl/>
        </w:rPr>
      </w:pPr>
    </w:p>
    <w:p w14:paraId="5E47947E" w14:textId="77777777" w:rsidR="00000000" w:rsidRDefault="00E01313">
      <w:pPr>
        <w:pStyle w:val="a0"/>
        <w:rPr>
          <w:rFonts w:hint="cs"/>
          <w:rtl/>
        </w:rPr>
      </w:pPr>
      <w:r>
        <w:rPr>
          <w:rFonts w:hint="cs"/>
          <w:rtl/>
        </w:rPr>
        <w:t>אדוני היושב-ראש, כנסת נכבדה, העסקה הנרקמת עם ארגון ה"חיזבאללה" היא ללא ספק אחד הנושאים הרגישים וכבדי המשקל שמנהיגי הציבור בארץ נדרשו אליהם בשנים האחרונות. מדובר בד</w:t>
      </w:r>
      <w:r>
        <w:rPr>
          <w:rFonts w:hint="cs"/>
          <w:rtl/>
        </w:rPr>
        <w:t xml:space="preserve">יני נפשות, פשוטו כמשמעו. כל שיקול לכאן ולכאן, בעד או נגד, איננו שלם. בשונה מהמנהג הרווח במקומותינו להביע עמדה נחרצת למדי כמעט בכל נושא שעל סדר-היום, בסוגיה זאת נשמעה היטב ההססנות בקולוץיהם ובתוכן דבריהם של רבים מהשרים שנדרשו להכריע בעד או נגד העסקה. בהקשר </w:t>
      </w:r>
      <w:r>
        <w:rPr>
          <w:rFonts w:hint="cs"/>
          <w:rtl/>
        </w:rPr>
        <w:t xml:space="preserve">זה אמרו רבים: ברוך שלא עשני ראש ממשלה. </w:t>
      </w:r>
    </w:p>
    <w:p w14:paraId="7B1883BB" w14:textId="77777777" w:rsidR="00000000" w:rsidRDefault="00E01313">
      <w:pPr>
        <w:pStyle w:val="a0"/>
        <w:rPr>
          <w:rFonts w:hint="cs"/>
          <w:rtl/>
        </w:rPr>
      </w:pPr>
    </w:p>
    <w:p w14:paraId="76829497" w14:textId="77777777" w:rsidR="00000000" w:rsidRDefault="00E01313">
      <w:pPr>
        <w:pStyle w:val="a0"/>
        <w:rPr>
          <w:rFonts w:hint="cs"/>
          <w:rtl/>
        </w:rPr>
      </w:pPr>
      <w:r>
        <w:rPr>
          <w:rFonts w:hint="cs"/>
          <w:rtl/>
        </w:rPr>
        <w:t>כאשר אנו באים לשקול את עסקת החליפין ואת מחירה, ברור כי אין לפנינו עסקת חליפין לכל דבר ועניין, שבה כל צד יוצא ברווח. זוהי דוגמה מובהקת למחיר הכבד שמדינת ישראל וצה"ל משלמים כדי לעמוד בסטנדרטים הגבוהים שישראל הציבה לעצ</w:t>
      </w:r>
      <w:r>
        <w:rPr>
          <w:rFonts w:hint="cs"/>
          <w:rtl/>
        </w:rPr>
        <w:t>מה בעניין דאגתה לאנשיה, במיוחד לחייליה, שנשבו בידי האויב. אלה אמות מידה גבוהות, שראוי כי יהוו מודל לחיקוי.</w:t>
      </w:r>
    </w:p>
    <w:p w14:paraId="0A8B6835" w14:textId="77777777" w:rsidR="00000000" w:rsidRDefault="00E01313">
      <w:pPr>
        <w:pStyle w:val="a0"/>
        <w:rPr>
          <w:rFonts w:hint="cs"/>
          <w:rtl/>
        </w:rPr>
      </w:pPr>
    </w:p>
    <w:p w14:paraId="21297CC4" w14:textId="77777777" w:rsidR="00000000" w:rsidRDefault="00E01313">
      <w:pPr>
        <w:pStyle w:val="a0"/>
        <w:rPr>
          <w:rFonts w:hint="cs"/>
          <w:rtl/>
        </w:rPr>
      </w:pPr>
      <w:r>
        <w:rPr>
          <w:rFonts w:hint="cs"/>
          <w:rtl/>
        </w:rPr>
        <w:t xml:space="preserve">הצד האופטימי בעסקה הוא מה שבכל זאת אנחנו עומדים לקבל - החזרתו של האזרח השבוי, אלחנן טננבאום, וכן את שלושת החיילים, שככל הנראה אינם בין החיים, אם כי </w:t>
      </w:r>
      <w:r>
        <w:rPr>
          <w:rFonts w:hint="cs"/>
          <w:rtl/>
        </w:rPr>
        <w:t>אין לדעת זאת סופית עד שנראה זאת בעינינו.</w:t>
      </w:r>
    </w:p>
    <w:p w14:paraId="4FA437EE" w14:textId="77777777" w:rsidR="00000000" w:rsidRDefault="00E01313">
      <w:pPr>
        <w:pStyle w:val="a0"/>
        <w:rPr>
          <w:rFonts w:hint="cs"/>
          <w:rtl/>
        </w:rPr>
      </w:pPr>
    </w:p>
    <w:p w14:paraId="6A027F4C" w14:textId="77777777" w:rsidR="00000000" w:rsidRDefault="00E01313">
      <w:pPr>
        <w:pStyle w:val="a0"/>
        <w:rPr>
          <w:rFonts w:hint="cs"/>
          <w:rtl/>
        </w:rPr>
      </w:pPr>
      <w:r>
        <w:rPr>
          <w:rFonts w:hint="cs"/>
          <w:rtl/>
        </w:rPr>
        <w:t>כנגד אלה מונח על הכף שחרורם של 436 אסירים ביטחוניים לבנונים, סורים, ובעיקר פלסטינים, ועוד 59 גופות, וכן העברת מפות של שדות מוקשים בדרום-לבנון.</w:t>
      </w:r>
    </w:p>
    <w:p w14:paraId="7CDA7EA4" w14:textId="77777777" w:rsidR="00000000" w:rsidRDefault="00E01313">
      <w:pPr>
        <w:pStyle w:val="a0"/>
        <w:rPr>
          <w:rFonts w:hint="cs"/>
          <w:rtl/>
        </w:rPr>
      </w:pPr>
    </w:p>
    <w:p w14:paraId="65395954" w14:textId="77777777" w:rsidR="00000000" w:rsidRDefault="00E01313">
      <w:pPr>
        <w:pStyle w:val="a0"/>
        <w:rPr>
          <w:rFonts w:hint="cs"/>
          <w:rtl/>
        </w:rPr>
      </w:pPr>
      <w:r>
        <w:rPr>
          <w:rFonts w:hint="cs"/>
          <w:rtl/>
        </w:rPr>
        <w:t>סוגיית הנווט רון ארד, השבוי זה 17 שנה, מאז אוקטובר 1986, איננה נותנת מ</w:t>
      </w:r>
      <w:r>
        <w:rPr>
          <w:rFonts w:hint="cs"/>
          <w:rtl/>
        </w:rPr>
        <w:t>נוח. רון צנח ממטוס ה"פנטום" שלו מעל צידון שבלבנון בשל תקלה במטוס. הוא נשבה בידי ארגון "אמל", אולם ככל הידוע עבר לידיים אירניות. ועדת-וינוגרד שבדקה את הנושא קבעה כי יש להניח שעודנו בחיים. על כן כואב היה לרקום עסקה עם ה"חיזבאללה", שבמסגרתה ישוחררו דיראני ועו</w:t>
      </w:r>
      <w:r>
        <w:rPr>
          <w:rFonts w:hint="cs"/>
          <w:rtl/>
        </w:rPr>
        <w:t>בייד, בלי לכלול את רון בתוכה. אולם בדיקות מעמיקות שנערכו העלו, כי בתנאים הללו, נכון לעכשיו, אין עוד מידע אודותיו, ואם יהיה כזה, הוא יינתן בתוך זמן לא רב. לצערנו, כנראה יהיה זה תמורת שחרורו של עוד מחבל, רוצח בני משפחת הרן מנהרייה.</w:t>
      </w:r>
    </w:p>
    <w:p w14:paraId="6424E02D" w14:textId="77777777" w:rsidR="00000000" w:rsidRDefault="00E01313">
      <w:pPr>
        <w:pStyle w:val="a0"/>
        <w:rPr>
          <w:rFonts w:hint="cs"/>
          <w:rtl/>
        </w:rPr>
      </w:pPr>
    </w:p>
    <w:p w14:paraId="75B9176E" w14:textId="77777777" w:rsidR="00000000" w:rsidRDefault="00E01313">
      <w:pPr>
        <w:pStyle w:val="a0"/>
        <w:rPr>
          <w:rFonts w:hint="cs"/>
          <w:rtl/>
        </w:rPr>
      </w:pPr>
      <w:r>
        <w:rPr>
          <w:rFonts w:hint="cs"/>
          <w:rtl/>
        </w:rPr>
        <w:t>חשוב להזכיר, כי כשם שכואב</w:t>
      </w:r>
      <w:r>
        <w:rPr>
          <w:rFonts w:hint="cs"/>
          <w:rtl/>
        </w:rPr>
        <w:t xml:space="preserve"> לנו על חמישה אלו, כואב לנו לא פחות, אף שלצערי לא תמיד אנחנו זוכרים את נעדרי הקרב בסולטן-יעקוב - זכריה באומל, צבי פלדמן ויהודה כץ. אסור לנו לשכוח אותם ואסור לנו להפקיר אותם. בימים האחרונים נפגשתי עם יונה באומל, אביו של זכריה, שנשמע פסימי למדי אחרי שנים כל </w:t>
      </w:r>
      <w:r>
        <w:rPr>
          <w:rFonts w:hint="cs"/>
          <w:rtl/>
        </w:rPr>
        <w:t>כך רבות של ניסיונות וקשרים שהוא מפעיל. אני קוראת לכל הנושאים והנותנים שלא להרפות גם מבקשת מידע על גורלם של שבויים אלו.</w:t>
      </w:r>
    </w:p>
    <w:p w14:paraId="58C4C52E" w14:textId="77777777" w:rsidR="00000000" w:rsidRDefault="00E01313">
      <w:pPr>
        <w:pStyle w:val="a0"/>
        <w:rPr>
          <w:rFonts w:hint="cs"/>
          <w:rtl/>
        </w:rPr>
      </w:pPr>
    </w:p>
    <w:p w14:paraId="0FCD570C" w14:textId="77777777" w:rsidR="00000000" w:rsidRDefault="00E01313">
      <w:pPr>
        <w:pStyle w:val="a0"/>
        <w:rPr>
          <w:rFonts w:hint="cs"/>
          <w:rtl/>
        </w:rPr>
      </w:pPr>
      <w:r>
        <w:rPr>
          <w:rFonts w:hint="cs"/>
          <w:rtl/>
        </w:rPr>
        <w:t xml:space="preserve">אני מקווה שהמשפחות כולן ימצאו עצמן במהרה אחרי הסיוט הזה ושהמחיר הגבוה שאנו נאלצים לשלם לא יהיה בעוכרינו. </w:t>
      </w:r>
    </w:p>
    <w:p w14:paraId="539118F6" w14:textId="77777777" w:rsidR="00000000" w:rsidRDefault="00E01313">
      <w:pPr>
        <w:pStyle w:val="a0"/>
        <w:rPr>
          <w:rFonts w:hint="cs"/>
          <w:rtl/>
        </w:rPr>
      </w:pPr>
    </w:p>
    <w:p w14:paraId="007778A7" w14:textId="77777777" w:rsidR="00000000" w:rsidRDefault="00E01313">
      <w:pPr>
        <w:pStyle w:val="a0"/>
        <w:rPr>
          <w:rFonts w:hint="cs"/>
          <w:rtl/>
        </w:rPr>
      </w:pPr>
      <w:r>
        <w:rPr>
          <w:rFonts w:hint="cs"/>
          <w:rtl/>
        </w:rPr>
        <w:t>בנסיבות שנוצרו העסקה היא כנרא</w:t>
      </w:r>
      <w:r>
        <w:rPr>
          <w:rFonts w:hint="cs"/>
          <w:rtl/>
        </w:rPr>
        <w:t>ה הכי פחות גרועה שניתן היה להשיג, ואני מברכת את ראש הממשלה, את אילן בירן ואת כל מי שעסקו בעניין ללא ליאות במשך שנים כה רבות. תודה.</w:t>
      </w:r>
    </w:p>
    <w:p w14:paraId="025C45A3" w14:textId="77777777" w:rsidR="00000000" w:rsidRDefault="00E01313">
      <w:pPr>
        <w:pStyle w:val="af1"/>
        <w:rPr>
          <w:rtl/>
        </w:rPr>
      </w:pPr>
    </w:p>
    <w:p w14:paraId="28E81CB7" w14:textId="77777777" w:rsidR="00000000" w:rsidRDefault="00E01313">
      <w:pPr>
        <w:pStyle w:val="af1"/>
        <w:rPr>
          <w:rtl/>
        </w:rPr>
      </w:pPr>
      <w:r>
        <w:rPr>
          <w:rFonts w:hint="eastAsia"/>
          <w:rtl/>
        </w:rPr>
        <w:t>היו</w:t>
      </w:r>
      <w:r>
        <w:rPr>
          <w:rtl/>
        </w:rPr>
        <w:t>"ר יולי-יואל אדלשטיין:</w:t>
      </w:r>
    </w:p>
    <w:p w14:paraId="6BA254AE" w14:textId="77777777" w:rsidR="00000000" w:rsidRDefault="00E01313">
      <w:pPr>
        <w:pStyle w:val="a0"/>
        <w:rPr>
          <w:rFonts w:hint="cs"/>
          <w:rtl/>
        </w:rPr>
      </w:pPr>
    </w:p>
    <w:p w14:paraId="4D97919B" w14:textId="77777777" w:rsidR="00000000" w:rsidRDefault="00E01313">
      <w:pPr>
        <w:pStyle w:val="a0"/>
        <w:rPr>
          <w:rFonts w:hint="cs"/>
          <w:rtl/>
        </w:rPr>
      </w:pPr>
      <w:r>
        <w:rPr>
          <w:rFonts w:hint="cs"/>
          <w:rtl/>
        </w:rPr>
        <w:t xml:space="preserve">תודה לחברת הכנסת גילה פינקלשטיין, גם על כך שכיבדה את בקשתי. חבר הכנסת יצחק וקנין - לא נמצא אתנו. </w:t>
      </w:r>
      <w:r>
        <w:rPr>
          <w:rFonts w:hint="cs"/>
          <w:rtl/>
        </w:rPr>
        <w:t>חבר הכנסת אריה אלדד - בבקשה, אדוני.</w:t>
      </w:r>
    </w:p>
    <w:p w14:paraId="4AB9C93D" w14:textId="77777777" w:rsidR="00000000" w:rsidRDefault="00E01313">
      <w:pPr>
        <w:pStyle w:val="a0"/>
        <w:rPr>
          <w:rFonts w:hint="cs"/>
          <w:rtl/>
        </w:rPr>
      </w:pPr>
    </w:p>
    <w:p w14:paraId="546A1282" w14:textId="77777777" w:rsidR="00000000" w:rsidRDefault="00E01313">
      <w:pPr>
        <w:pStyle w:val="a"/>
        <w:rPr>
          <w:rtl/>
        </w:rPr>
      </w:pPr>
      <w:bookmarkStart w:id="623" w:name="FS000001055T28_01_2004_18_08_36"/>
      <w:bookmarkStart w:id="624" w:name="_Toc78873160"/>
      <w:bookmarkEnd w:id="623"/>
      <w:r>
        <w:rPr>
          <w:rFonts w:hint="eastAsia"/>
          <w:rtl/>
        </w:rPr>
        <w:t>אריה</w:t>
      </w:r>
      <w:r>
        <w:rPr>
          <w:rtl/>
        </w:rPr>
        <w:t xml:space="preserve"> אלדד (האיחוד הלאומי - ישראל ביתנו):</w:t>
      </w:r>
      <w:bookmarkEnd w:id="624"/>
    </w:p>
    <w:p w14:paraId="0454EDE8" w14:textId="77777777" w:rsidR="00000000" w:rsidRDefault="00E01313">
      <w:pPr>
        <w:pStyle w:val="a0"/>
        <w:rPr>
          <w:rFonts w:hint="cs"/>
          <w:rtl/>
        </w:rPr>
      </w:pPr>
    </w:p>
    <w:p w14:paraId="4937873E" w14:textId="77777777" w:rsidR="00000000" w:rsidRDefault="00E01313">
      <w:pPr>
        <w:pStyle w:val="a0"/>
        <w:rPr>
          <w:rFonts w:hint="cs"/>
          <w:rtl/>
        </w:rPr>
      </w:pPr>
      <w:r>
        <w:rPr>
          <w:rFonts w:hint="cs"/>
          <w:rtl/>
        </w:rPr>
        <w:t>אדוני היושב-ראש, אדוני השר, חברי חברי הכנסת, מרוב דברים שנאמרו על עסקת הדמים עם ה"חיזבאללה" דומה שקהה כבר עוקצם.</w:t>
      </w:r>
    </w:p>
    <w:p w14:paraId="724C2492" w14:textId="77777777" w:rsidR="00000000" w:rsidRDefault="00E01313">
      <w:pPr>
        <w:pStyle w:val="a0"/>
        <w:rPr>
          <w:rFonts w:hint="cs"/>
          <w:rtl/>
        </w:rPr>
      </w:pPr>
    </w:p>
    <w:p w14:paraId="6E23E714" w14:textId="77777777" w:rsidR="00000000" w:rsidRDefault="00E01313">
      <w:pPr>
        <w:pStyle w:val="a0"/>
        <w:rPr>
          <w:rFonts w:hint="cs"/>
          <w:rtl/>
        </w:rPr>
      </w:pPr>
      <w:r>
        <w:rPr>
          <w:rFonts w:hint="cs"/>
          <w:rtl/>
        </w:rPr>
        <w:t>ראש כנופיית רוצחים חוטף ורוצח שלושה חיילים, ואפילו אינו צריך לה</w:t>
      </w:r>
      <w:r>
        <w:rPr>
          <w:rFonts w:hint="cs"/>
          <w:rtl/>
        </w:rPr>
        <w:t>תאמץ לשמור אותם בחיים כדי לתבוע מחיר עצום בשבילם. בשוק הטרור במזרח התיכון, אפילו חלקי גופות שווים משהו. וכשהמדינה לא הזדרזה להיכנע, חטף נסראללה עוד אחד, ואם לא נמהר לשלם - יחטוף עוד, הוא אומר. יורק בפרצופה של מדינת ישראל ומחייך, עד שניכנע.</w:t>
      </w:r>
    </w:p>
    <w:p w14:paraId="7264D5C9" w14:textId="77777777" w:rsidR="00000000" w:rsidRDefault="00E01313">
      <w:pPr>
        <w:pStyle w:val="a0"/>
        <w:rPr>
          <w:rFonts w:hint="cs"/>
          <w:rtl/>
        </w:rPr>
      </w:pPr>
    </w:p>
    <w:p w14:paraId="216A7309" w14:textId="77777777" w:rsidR="00000000" w:rsidRDefault="00E01313">
      <w:pPr>
        <w:pStyle w:val="a0"/>
        <w:rPr>
          <w:rFonts w:hint="cs"/>
          <w:rtl/>
        </w:rPr>
      </w:pPr>
      <w:r>
        <w:rPr>
          <w:rFonts w:hint="cs"/>
          <w:rtl/>
        </w:rPr>
        <w:t>היו שהסבירו שנס</w:t>
      </w:r>
      <w:r>
        <w:rPr>
          <w:rFonts w:hint="cs"/>
          <w:rtl/>
        </w:rPr>
        <w:t>ראללה בעצם "התפשר" - בהתחלה הוא רצה 1,500, וירד ל-400. זה בכלל ניצחון לישראל. הוא במצוקה אסטרטגית, אמרו. רוקד ריקוד אחרון של פרפר. גם אם נכון שקרנו של נסראללה יורדת בלבנון, הנה הבטיחה ישראל בכניעה לו, כי יהיה מלך בעזה, נסיך בשכם, הפרפר שמטיל ביצי טרור בחבר</w:t>
      </w:r>
      <w:r>
        <w:rPr>
          <w:rFonts w:hint="cs"/>
          <w:rtl/>
        </w:rPr>
        <w:t>ון וברמאללה. הוא הפרפר, הוא הזחל המכרסם ואנחנו הגולם.</w:t>
      </w:r>
    </w:p>
    <w:p w14:paraId="0BCBF338" w14:textId="77777777" w:rsidR="00000000" w:rsidRDefault="00E01313">
      <w:pPr>
        <w:pStyle w:val="a0"/>
        <w:rPr>
          <w:rFonts w:hint="cs"/>
          <w:rtl/>
        </w:rPr>
      </w:pPr>
    </w:p>
    <w:p w14:paraId="2A3E61BE" w14:textId="77777777" w:rsidR="00000000" w:rsidRDefault="00E01313">
      <w:pPr>
        <w:pStyle w:val="a0"/>
        <w:rPr>
          <w:rFonts w:hint="cs"/>
          <w:rtl/>
        </w:rPr>
      </w:pPr>
      <w:r>
        <w:rPr>
          <w:rFonts w:hint="cs"/>
          <w:rtl/>
        </w:rPr>
        <w:t>יכולנו אחרת - יכולנו ללכת בדרך שהתוותה בתיה ארד בצוואתה הרוחנית, שאם רון לא בחיים, אין לשחרר מחבלים עבור הגופה. יכולנו אחרת - יכולנו להציב אולטימטום לנסראללה, שיחזיר את טננבאום וגופות החיילים בתוך 24 ש</w:t>
      </w:r>
      <w:r>
        <w:rPr>
          <w:rFonts w:hint="cs"/>
          <w:rtl/>
        </w:rPr>
        <w:t xml:space="preserve">עות, או שדמו בראשו. אז היינו אולי משנים את מאזן האימה במזרח התיכון; לא היתה נמשכת הסחיטה באיומים שהמדינה נתונה לה, המתירה את דם כולנו, כי מחירו של הדם שלנו נקבע בשוק המוות הערבי, והוא נמוך משהיה אי-פעם. </w:t>
      </w:r>
    </w:p>
    <w:p w14:paraId="36388AEB" w14:textId="77777777" w:rsidR="00000000" w:rsidRDefault="00E01313">
      <w:pPr>
        <w:pStyle w:val="a0"/>
        <w:rPr>
          <w:rFonts w:hint="cs"/>
          <w:rtl/>
        </w:rPr>
      </w:pPr>
    </w:p>
    <w:p w14:paraId="32362B7E" w14:textId="77777777" w:rsidR="00000000" w:rsidRDefault="00E01313">
      <w:pPr>
        <w:pStyle w:val="a0"/>
        <w:rPr>
          <w:rFonts w:hint="cs"/>
          <w:rtl/>
        </w:rPr>
      </w:pPr>
      <w:r>
        <w:rPr>
          <w:rFonts w:hint="cs"/>
          <w:rtl/>
        </w:rPr>
        <w:t>עדיין לא מאוחר מדי לומר לכל העולם מה דינו של רוצח י</w:t>
      </w:r>
      <w:r>
        <w:rPr>
          <w:rFonts w:hint="cs"/>
          <w:rtl/>
        </w:rPr>
        <w:t xml:space="preserve">הודים וחוטף וסוחר גופות. אפשר לחסל את נסראללה גם לאחר עסקת הדמים הנוראה הזאת. אבל הוא קנה לעצמו תעודת ביטוח חדשה. בזכות ההבטחות המעורפלות לשחרר מידע על רון ארד, לא רק נשלם כל מחיר, גם לא ניגע בנסראללה. כמה קל לשטות בישראל, כמה קל להקהות את שינינו. </w:t>
      </w:r>
    </w:p>
    <w:p w14:paraId="632F5D9C" w14:textId="77777777" w:rsidR="00000000" w:rsidRDefault="00E01313">
      <w:pPr>
        <w:pStyle w:val="a0"/>
        <w:rPr>
          <w:rFonts w:hint="cs"/>
          <w:rtl/>
        </w:rPr>
      </w:pPr>
    </w:p>
    <w:p w14:paraId="2B270589" w14:textId="77777777" w:rsidR="00000000" w:rsidRDefault="00E01313">
      <w:pPr>
        <w:pStyle w:val="a0"/>
        <w:rPr>
          <w:rFonts w:hint="cs"/>
          <w:rtl/>
        </w:rPr>
      </w:pPr>
      <w:r>
        <w:rPr>
          <w:rFonts w:hint="cs"/>
          <w:rtl/>
        </w:rPr>
        <w:t>זאת וע</w:t>
      </w:r>
      <w:r>
        <w:rPr>
          <w:rFonts w:hint="cs"/>
          <w:rtl/>
        </w:rPr>
        <w:t>וד, חברי הכנסת: הוליכו אותי ואתכם שולל. לפני ימים מספר, בתשובה על שאילתא, ענה לי שר בשם ראש הממשלה, ואני מצטט: לא ישוחררו עם דם על הידיים. אתם מוזמנים לעיין בפרוטוקול. מחר משחררים גם אנשים שהרגו את חיילי צה"ל, ומסבירים כי ההחלטה לא נגעה ללבנונים, הם לא אנש</w:t>
      </w:r>
      <w:r>
        <w:rPr>
          <w:rFonts w:hint="cs"/>
          <w:rtl/>
        </w:rPr>
        <w:t>ים, רק לפלסטינים נגעה ההחלטה, כאילו יש הבדל בין איש "חיזבאללה" החוטף והורג חייל בלבנון ובין כזה שחוטף והורג בנהרייה.</w:t>
      </w:r>
    </w:p>
    <w:p w14:paraId="130C26C6" w14:textId="77777777" w:rsidR="00000000" w:rsidRDefault="00E01313">
      <w:pPr>
        <w:pStyle w:val="a0"/>
        <w:rPr>
          <w:rFonts w:hint="cs"/>
          <w:rtl/>
        </w:rPr>
      </w:pPr>
    </w:p>
    <w:p w14:paraId="543830C7" w14:textId="77777777" w:rsidR="00000000" w:rsidRDefault="00E01313">
      <w:pPr>
        <w:pStyle w:val="a0"/>
        <w:rPr>
          <w:rFonts w:hint="cs"/>
          <w:rtl/>
        </w:rPr>
      </w:pPr>
      <w:r>
        <w:rPr>
          <w:rFonts w:hint="cs"/>
          <w:rtl/>
        </w:rPr>
        <w:t>ועוד דבר לסיום. ב"ספין" תקשורתי שסיבותיו ברורות מנסה ראש הממשלה להפוך את טקס הכניעה ל"חיזבאללה" לחגיגת תקשורת. יש מחר טקס בנמל התעופה בן-ג</w:t>
      </w:r>
      <w:r>
        <w:rPr>
          <w:rFonts w:hint="cs"/>
          <w:rtl/>
        </w:rPr>
        <w:t>וריון. מי שרוצה לחלוק כבוד אחרון לחיילים שנחטפו ונרצחו, יכול להשתתף בלוויות. לא צריך להשתתף בטקס הכניעה הזה מחר.</w:t>
      </w:r>
    </w:p>
    <w:p w14:paraId="0AB41AA3" w14:textId="77777777" w:rsidR="00000000" w:rsidRDefault="00E01313">
      <w:pPr>
        <w:pStyle w:val="a0"/>
        <w:rPr>
          <w:rFonts w:hint="cs"/>
          <w:rtl/>
        </w:rPr>
      </w:pPr>
    </w:p>
    <w:p w14:paraId="3A6E989C" w14:textId="77777777" w:rsidR="00000000" w:rsidRDefault="00E01313">
      <w:pPr>
        <w:pStyle w:val="af1"/>
        <w:rPr>
          <w:rtl/>
        </w:rPr>
      </w:pPr>
      <w:r>
        <w:rPr>
          <w:rtl/>
        </w:rPr>
        <w:t>היו"ר יולי-יואל אדלשטיין:</w:t>
      </w:r>
    </w:p>
    <w:p w14:paraId="3FE177C2" w14:textId="77777777" w:rsidR="00000000" w:rsidRDefault="00E01313">
      <w:pPr>
        <w:pStyle w:val="a0"/>
        <w:rPr>
          <w:rtl/>
        </w:rPr>
      </w:pPr>
    </w:p>
    <w:p w14:paraId="47BC1435" w14:textId="77777777" w:rsidR="00000000" w:rsidRDefault="00E01313">
      <w:pPr>
        <w:pStyle w:val="a0"/>
        <w:rPr>
          <w:rFonts w:hint="cs"/>
          <w:rtl/>
        </w:rPr>
      </w:pPr>
      <w:r>
        <w:rPr>
          <w:rFonts w:hint="cs"/>
          <w:rtl/>
        </w:rPr>
        <w:t>תודה רבה, חבר הכנסת אלדד. בבקשה, חבר הכנסת אבשלום וילן. אני חייב להעיר, כי לא באשמתך, הדבר נעשה בהסכמת המזכירות, אב</w:t>
      </w:r>
      <w:r>
        <w:rPr>
          <w:rFonts w:hint="cs"/>
          <w:rtl/>
        </w:rPr>
        <w:t>ל לי לא כל כך ברור העניין של חילופי גברי בהצעות דחופות. למיטב ידיעתי, הגשת הצעה אחרת, שגם אושרה וגם דיברת בה.</w:t>
      </w:r>
    </w:p>
    <w:p w14:paraId="15602114" w14:textId="77777777" w:rsidR="00000000" w:rsidRDefault="00E01313">
      <w:pPr>
        <w:pStyle w:val="a0"/>
        <w:rPr>
          <w:rFonts w:hint="cs"/>
          <w:rtl/>
        </w:rPr>
      </w:pPr>
    </w:p>
    <w:p w14:paraId="23E1BE5B" w14:textId="77777777" w:rsidR="00000000" w:rsidRDefault="00E01313">
      <w:pPr>
        <w:pStyle w:val="af0"/>
        <w:rPr>
          <w:rtl/>
        </w:rPr>
      </w:pPr>
      <w:r>
        <w:rPr>
          <w:rFonts w:hint="eastAsia"/>
          <w:rtl/>
        </w:rPr>
        <w:t>השר</w:t>
      </w:r>
      <w:r>
        <w:rPr>
          <w:rtl/>
        </w:rPr>
        <w:t xml:space="preserve"> גדעון עזרא:</w:t>
      </w:r>
    </w:p>
    <w:p w14:paraId="2650647B" w14:textId="77777777" w:rsidR="00000000" w:rsidRDefault="00E01313">
      <w:pPr>
        <w:pStyle w:val="a0"/>
        <w:rPr>
          <w:rFonts w:hint="cs"/>
          <w:rtl/>
        </w:rPr>
      </w:pPr>
    </w:p>
    <w:p w14:paraId="752B77BB" w14:textId="77777777" w:rsidR="00000000" w:rsidRDefault="00E01313">
      <w:pPr>
        <w:pStyle w:val="a0"/>
        <w:rPr>
          <w:rFonts w:hint="cs"/>
          <w:rtl/>
        </w:rPr>
      </w:pPr>
      <w:r>
        <w:rPr>
          <w:rFonts w:hint="cs"/>
          <w:rtl/>
        </w:rPr>
        <w:t>איך זה קורה?</w:t>
      </w:r>
    </w:p>
    <w:p w14:paraId="1F9D31DA" w14:textId="77777777" w:rsidR="00000000" w:rsidRDefault="00E01313">
      <w:pPr>
        <w:pStyle w:val="a0"/>
        <w:rPr>
          <w:rFonts w:hint="cs"/>
          <w:rtl/>
        </w:rPr>
      </w:pPr>
    </w:p>
    <w:p w14:paraId="6C8E47D7" w14:textId="77777777" w:rsidR="00000000" w:rsidRDefault="00E01313">
      <w:pPr>
        <w:pStyle w:val="a"/>
        <w:rPr>
          <w:rtl/>
        </w:rPr>
      </w:pPr>
      <w:bookmarkStart w:id="625" w:name="FS000000505T28_01_2004_18_48_03"/>
      <w:bookmarkStart w:id="626" w:name="_Toc78873161"/>
      <w:bookmarkEnd w:id="625"/>
      <w:r>
        <w:rPr>
          <w:rFonts w:hint="eastAsia"/>
          <w:rtl/>
        </w:rPr>
        <w:t>אבשלום</w:t>
      </w:r>
      <w:r>
        <w:rPr>
          <w:rtl/>
        </w:rPr>
        <w:t xml:space="preserve"> וילן (מרצ):</w:t>
      </w:r>
      <w:bookmarkEnd w:id="626"/>
    </w:p>
    <w:p w14:paraId="29670688" w14:textId="77777777" w:rsidR="00000000" w:rsidRDefault="00E01313">
      <w:pPr>
        <w:pStyle w:val="a0"/>
        <w:rPr>
          <w:rFonts w:hint="cs"/>
          <w:rtl/>
        </w:rPr>
      </w:pPr>
    </w:p>
    <w:p w14:paraId="707259F5" w14:textId="77777777" w:rsidR="00000000" w:rsidRDefault="00E01313">
      <w:pPr>
        <w:pStyle w:val="a0"/>
        <w:rPr>
          <w:rFonts w:hint="cs"/>
          <w:rtl/>
        </w:rPr>
      </w:pPr>
      <w:r>
        <w:rPr>
          <w:rFonts w:hint="cs"/>
          <w:rtl/>
        </w:rPr>
        <w:t xml:space="preserve">זה באישור מזכיר הכנסת. </w:t>
      </w:r>
    </w:p>
    <w:p w14:paraId="6DF201F0" w14:textId="77777777" w:rsidR="00000000" w:rsidRDefault="00E01313">
      <w:pPr>
        <w:pStyle w:val="a0"/>
        <w:rPr>
          <w:rFonts w:hint="cs"/>
          <w:rtl/>
        </w:rPr>
      </w:pPr>
    </w:p>
    <w:p w14:paraId="784150CA" w14:textId="77777777" w:rsidR="00000000" w:rsidRDefault="00E01313">
      <w:pPr>
        <w:pStyle w:val="af1"/>
        <w:rPr>
          <w:rtl/>
        </w:rPr>
      </w:pPr>
      <w:r>
        <w:rPr>
          <w:rtl/>
        </w:rPr>
        <w:t>היו"ר יולי-יואל אדלשטיין:</w:t>
      </w:r>
    </w:p>
    <w:p w14:paraId="7CC55847" w14:textId="77777777" w:rsidR="00000000" w:rsidRDefault="00E01313">
      <w:pPr>
        <w:pStyle w:val="a0"/>
        <w:rPr>
          <w:rtl/>
        </w:rPr>
      </w:pPr>
    </w:p>
    <w:p w14:paraId="39D8A895" w14:textId="77777777" w:rsidR="00000000" w:rsidRDefault="00E01313">
      <w:pPr>
        <w:pStyle w:val="a0"/>
        <w:rPr>
          <w:rFonts w:hint="cs"/>
          <w:rtl/>
        </w:rPr>
      </w:pPr>
      <w:r>
        <w:rPr>
          <w:rFonts w:hint="cs"/>
          <w:rtl/>
        </w:rPr>
        <w:t>אני אמרתי שזו לא אשמתך. ההערה שלי היא למזכ</w:t>
      </w:r>
      <w:r>
        <w:rPr>
          <w:rFonts w:hint="cs"/>
          <w:rtl/>
        </w:rPr>
        <w:t>ירות.</w:t>
      </w:r>
    </w:p>
    <w:p w14:paraId="47C841A8" w14:textId="77777777" w:rsidR="00000000" w:rsidRDefault="00E01313">
      <w:pPr>
        <w:pStyle w:val="a0"/>
        <w:rPr>
          <w:rFonts w:hint="cs"/>
          <w:rtl/>
        </w:rPr>
      </w:pPr>
    </w:p>
    <w:p w14:paraId="688BA897" w14:textId="77777777" w:rsidR="00000000" w:rsidRDefault="00E01313">
      <w:pPr>
        <w:pStyle w:val="-"/>
        <w:rPr>
          <w:rtl/>
        </w:rPr>
      </w:pPr>
      <w:bookmarkStart w:id="627" w:name="FS000000505T28_01_2004_18_48_33C"/>
      <w:bookmarkEnd w:id="627"/>
      <w:r>
        <w:rPr>
          <w:rtl/>
        </w:rPr>
        <w:t>אבשלום וילן (מרצ):</w:t>
      </w:r>
    </w:p>
    <w:p w14:paraId="50CF8B89" w14:textId="77777777" w:rsidR="00000000" w:rsidRDefault="00E01313">
      <w:pPr>
        <w:pStyle w:val="a0"/>
        <w:rPr>
          <w:rtl/>
        </w:rPr>
      </w:pPr>
    </w:p>
    <w:p w14:paraId="4528E913" w14:textId="77777777" w:rsidR="00000000" w:rsidRDefault="00E01313">
      <w:pPr>
        <w:pStyle w:val="a0"/>
        <w:rPr>
          <w:rFonts w:hint="cs"/>
          <w:rtl/>
        </w:rPr>
      </w:pPr>
      <w:r>
        <w:rPr>
          <w:rFonts w:hint="cs"/>
          <w:rtl/>
        </w:rPr>
        <w:t>אדוני היושב-ראש, חברי חברי הכנסת, אם נשמעה פה עמדה מנומקת וקשה, כמו שהשמיע חבר הכנסת אריה אלדד, איש הקואליציה, אני, מטבע הדברים כאיש האופוזיציה, אשמיע דברים שונים במקצת.</w:t>
      </w:r>
    </w:p>
    <w:p w14:paraId="4D8263BB" w14:textId="77777777" w:rsidR="00000000" w:rsidRDefault="00E01313">
      <w:pPr>
        <w:pStyle w:val="a0"/>
        <w:rPr>
          <w:rFonts w:hint="cs"/>
          <w:rtl/>
        </w:rPr>
      </w:pPr>
    </w:p>
    <w:p w14:paraId="1E38D101" w14:textId="77777777" w:rsidR="00000000" w:rsidRDefault="00E01313">
      <w:pPr>
        <w:pStyle w:val="a0"/>
        <w:rPr>
          <w:rFonts w:hint="cs"/>
          <w:rtl/>
        </w:rPr>
      </w:pPr>
      <w:r>
        <w:rPr>
          <w:rFonts w:hint="cs"/>
          <w:rtl/>
        </w:rPr>
        <w:t>אני חושב שמחר יהיה יום עצוב במדינת ישראל, אבל לאחר שהדברים</w:t>
      </w:r>
      <w:r>
        <w:rPr>
          <w:rFonts w:hint="cs"/>
          <w:rtl/>
        </w:rPr>
        <w:t xml:space="preserve"> נחתמו ונסגרו, אין לנו אלא לברך על המוגמר, גם אם המחיר היה גבוה, אולי אפילו גבוה מדי. למה מכוונים דברי? כאשר ראש הרשות הפלסטינית לשעבר, אבו-מאזן, הסביר חזור והסבר את הצורך שלו בקבלת אסירים פלסטינים, היינו גיבורים גדולים להגיד לא. נסראללה מקבל בעסקה הזאת תש</w:t>
      </w:r>
      <w:r>
        <w:rPr>
          <w:rFonts w:hint="cs"/>
          <w:rtl/>
        </w:rPr>
        <w:t xml:space="preserve">לום מאוד גבוה. מה אנו מוכיחים במזרח התיכון? שרק בכוח ניתן לדבר אתנו, שהנדיבות והחוכמה המדינית הן מאתנו והלאה. </w:t>
      </w:r>
    </w:p>
    <w:p w14:paraId="04B6E590" w14:textId="77777777" w:rsidR="00000000" w:rsidRDefault="00E01313">
      <w:pPr>
        <w:pStyle w:val="a0"/>
        <w:rPr>
          <w:rFonts w:hint="cs"/>
          <w:rtl/>
        </w:rPr>
      </w:pPr>
    </w:p>
    <w:p w14:paraId="779182C0" w14:textId="77777777" w:rsidR="00000000" w:rsidRDefault="00E01313">
      <w:pPr>
        <w:pStyle w:val="a0"/>
        <w:rPr>
          <w:rFonts w:hint="cs"/>
          <w:rtl/>
        </w:rPr>
      </w:pPr>
      <w:r>
        <w:rPr>
          <w:rFonts w:hint="cs"/>
          <w:rtl/>
        </w:rPr>
        <w:t>חבר הכנסת אלדד מציע פה ששוב נלך בכוח. אני רוצה להזכיר לך, שאת השיח' עובייד ואת דיראני הבאנו בכוח, ולא הצלחנו לפתור את הסוגיה. מי לא מבין שגם לכו</w:t>
      </w:r>
      <w:r>
        <w:rPr>
          <w:rFonts w:hint="cs"/>
          <w:rtl/>
        </w:rPr>
        <w:t xml:space="preserve">ח יש מגבלות ואנחנו הצד החזק במזרח התיכון, ואנחנו לא מתמרנים נכון - פעם אחת בתבונה, פעם אחת בנדיבות ולעתים גם בעוצמה צבאית. אבל אם רק עוצמה צבאית ואין מכך דבר, אז אנחנו, מטבע הדברים, מגיעים לסיטואציה כמו זו שנעמוד בפניה מחר, כאשר נקבל את שלושת גופות חללינו </w:t>
      </w:r>
      <w:r>
        <w:rPr>
          <w:rFonts w:hint="cs"/>
          <w:rtl/>
        </w:rPr>
        <w:t>ואת האזרח אלחנן טננבאום במחיר מאוד גבוה.</w:t>
      </w:r>
    </w:p>
    <w:p w14:paraId="2451FDDB" w14:textId="77777777" w:rsidR="00000000" w:rsidRDefault="00E01313">
      <w:pPr>
        <w:pStyle w:val="a0"/>
        <w:rPr>
          <w:rFonts w:hint="cs"/>
          <w:rtl/>
        </w:rPr>
      </w:pPr>
    </w:p>
    <w:p w14:paraId="78848901" w14:textId="77777777" w:rsidR="00000000" w:rsidRDefault="00E01313">
      <w:pPr>
        <w:pStyle w:val="a0"/>
        <w:rPr>
          <w:rFonts w:hint="cs"/>
          <w:rtl/>
        </w:rPr>
      </w:pPr>
      <w:r>
        <w:rPr>
          <w:rFonts w:hint="cs"/>
          <w:rtl/>
        </w:rPr>
        <w:t>אני מוכרח להודות כאיש אופוזיציה, וכמי שאיננו מאושר כלל מהעסקה שנרקמה, בלשון המעטה - אני מברך את ראש הממשלה על אומץ לבו ועל הנכונות האישית שלו, כראש הממשלה, לשלם מחיר מאוד כבד כדי לשמור על העיקרון, שמבחינת המוסר היה</w:t>
      </w:r>
      <w:r>
        <w:rPr>
          <w:rFonts w:hint="cs"/>
          <w:rtl/>
        </w:rPr>
        <w:t xml:space="preserve">ודי הוא מאוד מקודש, עקרון הבאת חיילים לקבר ישראל ועקרון פדיון שבויים, גם אם הנסיבות, שעוד תיחקרנה ותיבדקנה, היו מאוד בעייתיות. </w:t>
      </w:r>
    </w:p>
    <w:p w14:paraId="0F88F263" w14:textId="77777777" w:rsidR="00000000" w:rsidRDefault="00E01313">
      <w:pPr>
        <w:pStyle w:val="a0"/>
        <w:rPr>
          <w:rFonts w:hint="cs"/>
          <w:rtl/>
        </w:rPr>
      </w:pPr>
    </w:p>
    <w:p w14:paraId="13C77FBB" w14:textId="77777777" w:rsidR="00000000" w:rsidRDefault="00E01313">
      <w:pPr>
        <w:pStyle w:val="a0"/>
        <w:rPr>
          <w:rFonts w:hint="cs"/>
          <w:rtl/>
        </w:rPr>
      </w:pPr>
      <w:r>
        <w:rPr>
          <w:rFonts w:hint="cs"/>
          <w:rtl/>
        </w:rPr>
        <w:t>אני חושב שבנושא הזה הוא המשיך מסורת רבת שנים. זאת לא הפעם הראשונה ולא הפעם השנייה שממשלת ישראל נוהגת כך. לצערי, אנו, בגלל הרגיש</w:t>
      </w:r>
      <w:r>
        <w:rPr>
          <w:rFonts w:hint="cs"/>
          <w:rtl/>
        </w:rPr>
        <w:t>ות הגבוה שלנו לחיי אדם, משלמים לא אחת מחירים כבדים מדי. לטוב ולרע, כאלה אנחנו, ובמקרים מסוימים - גם על כך גאוותנו. תודה רבה.</w:t>
      </w:r>
    </w:p>
    <w:p w14:paraId="677BF283" w14:textId="77777777" w:rsidR="00000000" w:rsidRDefault="00E01313">
      <w:pPr>
        <w:pStyle w:val="a0"/>
        <w:rPr>
          <w:rFonts w:hint="cs"/>
          <w:rtl/>
        </w:rPr>
      </w:pPr>
    </w:p>
    <w:p w14:paraId="191373AB" w14:textId="77777777" w:rsidR="00000000" w:rsidRDefault="00E01313">
      <w:pPr>
        <w:pStyle w:val="af1"/>
        <w:rPr>
          <w:rtl/>
        </w:rPr>
      </w:pPr>
      <w:r>
        <w:rPr>
          <w:rtl/>
        </w:rPr>
        <w:t>היו"ר יולי-יואל אדלשטיין:</w:t>
      </w:r>
    </w:p>
    <w:p w14:paraId="1A492610" w14:textId="77777777" w:rsidR="00000000" w:rsidRDefault="00E01313">
      <w:pPr>
        <w:pStyle w:val="a0"/>
        <w:rPr>
          <w:rtl/>
        </w:rPr>
      </w:pPr>
    </w:p>
    <w:p w14:paraId="0345FD79" w14:textId="77777777" w:rsidR="00000000" w:rsidRDefault="00E01313">
      <w:pPr>
        <w:pStyle w:val="a0"/>
        <w:rPr>
          <w:rFonts w:hint="cs"/>
          <w:rtl/>
        </w:rPr>
      </w:pPr>
      <w:r>
        <w:rPr>
          <w:rFonts w:hint="cs"/>
          <w:rtl/>
        </w:rPr>
        <w:t>תודה רבה לחבר הכנסת וילן. אחרון הדוברים הוא חבר הכנסת יחיאל חזן. לאחר מכן נשמע את תשובתו של השר גדעון ע</w:t>
      </w:r>
      <w:r>
        <w:rPr>
          <w:rFonts w:hint="cs"/>
          <w:rtl/>
        </w:rPr>
        <w:t>זרא. אדוני, יש לך שלוש דקות.</w:t>
      </w:r>
    </w:p>
    <w:p w14:paraId="2F19AD47" w14:textId="77777777" w:rsidR="00000000" w:rsidRDefault="00E01313">
      <w:pPr>
        <w:pStyle w:val="a0"/>
        <w:rPr>
          <w:rFonts w:hint="cs"/>
          <w:rtl/>
        </w:rPr>
      </w:pPr>
    </w:p>
    <w:p w14:paraId="0719379E" w14:textId="77777777" w:rsidR="00000000" w:rsidRDefault="00E01313">
      <w:pPr>
        <w:pStyle w:val="a"/>
        <w:rPr>
          <w:rtl/>
        </w:rPr>
      </w:pPr>
      <w:bookmarkStart w:id="628" w:name="FS000001040T28_01_2004_19_01_14"/>
      <w:bookmarkStart w:id="629" w:name="_Toc78873162"/>
      <w:bookmarkEnd w:id="628"/>
      <w:r>
        <w:rPr>
          <w:rFonts w:hint="eastAsia"/>
          <w:rtl/>
        </w:rPr>
        <w:t>יחיאל</w:t>
      </w:r>
      <w:r>
        <w:rPr>
          <w:rtl/>
        </w:rPr>
        <w:t xml:space="preserve"> חזן (הליכוד):</w:t>
      </w:r>
      <w:bookmarkEnd w:id="629"/>
    </w:p>
    <w:p w14:paraId="6D776311" w14:textId="77777777" w:rsidR="00000000" w:rsidRDefault="00E01313">
      <w:pPr>
        <w:pStyle w:val="a0"/>
        <w:rPr>
          <w:rFonts w:hint="cs"/>
          <w:rtl/>
        </w:rPr>
      </w:pPr>
    </w:p>
    <w:p w14:paraId="182065A2" w14:textId="77777777" w:rsidR="00000000" w:rsidRDefault="00E01313">
      <w:pPr>
        <w:pStyle w:val="a0"/>
        <w:rPr>
          <w:rFonts w:hint="cs"/>
          <w:rtl/>
        </w:rPr>
      </w:pPr>
      <w:r>
        <w:rPr>
          <w:rFonts w:hint="cs"/>
          <w:rtl/>
        </w:rPr>
        <w:t>אדוני היושב-ראש, כנסת נכבדה, מחר יבוא לקצו, לכאורה, סבל ארוך של משפחות חיילי צה"ל שעמדו על משמרתם, שהגנו על גבול הצפון. כאשר הם יגיעו לשדה התעופה, אנחנו נדע את האמת, האם ימשיך אותו מרצח שפל, אותו טרוריסט ש</w:t>
      </w:r>
      <w:r>
        <w:rPr>
          <w:rFonts w:hint="cs"/>
          <w:rtl/>
        </w:rPr>
        <w:t xml:space="preserve">מנהיג את ה"חיזבאללה", לחטוף חיילים ששומרים על ארצם. </w:t>
      </w:r>
    </w:p>
    <w:p w14:paraId="2DE7C567" w14:textId="77777777" w:rsidR="00000000" w:rsidRDefault="00E01313">
      <w:pPr>
        <w:pStyle w:val="a0"/>
        <w:rPr>
          <w:rFonts w:hint="cs"/>
          <w:rtl/>
        </w:rPr>
      </w:pPr>
    </w:p>
    <w:p w14:paraId="2F8CDA2F" w14:textId="77777777" w:rsidR="00000000" w:rsidRDefault="00E01313">
      <w:pPr>
        <w:pStyle w:val="a0"/>
        <w:rPr>
          <w:rFonts w:hint="cs"/>
          <w:rtl/>
        </w:rPr>
      </w:pPr>
      <w:r>
        <w:rPr>
          <w:rFonts w:hint="cs"/>
          <w:rtl/>
        </w:rPr>
        <w:t>לצערי הרב, זאת הפעם הראשונה שכאשר חיילי צה"ל נחטפו בעת מילוי תפקידם, מדינת ישראל לא פעלה בדרך של כוח צבאי, להכות שוק על ירך את ארגון המרצחים, ובסופו של דבר היא נאלצה לתת לאותו ארגון מרצחים לגיטימיות, בכ</w:t>
      </w:r>
      <w:r>
        <w:rPr>
          <w:rFonts w:hint="cs"/>
          <w:rtl/>
        </w:rPr>
        <w:t xml:space="preserve">ך שניהלה אתו משא-ומתן. </w:t>
      </w:r>
    </w:p>
    <w:p w14:paraId="499B07C7" w14:textId="77777777" w:rsidR="00000000" w:rsidRDefault="00E01313">
      <w:pPr>
        <w:pStyle w:val="a0"/>
        <w:rPr>
          <w:rFonts w:hint="cs"/>
          <w:rtl/>
        </w:rPr>
      </w:pPr>
    </w:p>
    <w:p w14:paraId="5B863ACD" w14:textId="77777777" w:rsidR="00000000" w:rsidRDefault="00E01313">
      <w:pPr>
        <w:pStyle w:val="a0"/>
        <w:rPr>
          <w:rFonts w:hint="cs"/>
          <w:rtl/>
        </w:rPr>
      </w:pPr>
      <w:r>
        <w:rPr>
          <w:rFonts w:hint="cs"/>
          <w:rtl/>
        </w:rPr>
        <w:t xml:space="preserve">נכון שנחטף גם אזרח שנמצא במדינה זרה, בלבנון, על-ידי אותו ארגון של מרצחים, "חיזבאללה". </w:t>
      </w:r>
    </w:p>
    <w:p w14:paraId="478ABEB0" w14:textId="77777777" w:rsidR="00000000" w:rsidRDefault="00E01313">
      <w:pPr>
        <w:pStyle w:val="a0"/>
        <w:rPr>
          <w:rFonts w:hint="cs"/>
          <w:rtl/>
        </w:rPr>
      </w:pPr>
    </w:p>
    <w:p w14:paraId="30C23536" w14:textId="77777777" w:rsidR="00000000" w:rsidRDefault="00E01313">
      <w:pPr>
        <w:pStyle w:val="a0"/>
        <w:rPr>
          <w:rFonts w:hint="cs"/>
          <w:rtl/>
        </w:rPr>
      </w:pPr>
      <w:r>
        <w:rPr>
          <w:rFonts w:hint="cs"/>
          <w:rtl/>
        </w:rPr>
        <w:t xml:space="preserve">נכון שהיום אותם לבנונים חושבים שלארגון הזה אין מה לעשות בלבנון, כיוון שמדינת ישראל כבר נמצאת בגבול של מדינת ישראל, ולא נמצאת בלבנון, כפי שאמרו </w:t>
      </w:r>
      <w:r>
        <w:rPr>
          <w:rFonts w:hint="cs"/>
          <w:rtl/>
        </w:rPr>
        <w:t xml:space="preserve">במשך שנים. הארגון הזה ממשיך להתחמש. רק לפני שבוע, חבר הכנסת וילן, חייל צה"ל נהרג וחייל אחר נפצע באורח אנוש, כאילו אנחנו ממשיכים לשלוט בלבנון. </w:t>
      </w:r>
    </w:p>
    <w:p w14:paraId="25803934" w14:textId="77777777" w:rsidR="00000000" w:rsidRDefault="00E01313">
      <w:pPr>
        <w:pStyle w:val="a0"/>
        <w:rPr>
          <w:rFonts w:hint="cs"/>
          <w:rtl/>
        </w:rPr>
      </w:pPr>
    </w:p>
    <w:p w14:paraId="431F3889" w14:textId="77777777" w:rsidR="00000000" w:rsidRDefault="00E01313">
      <w:pPr>
        <w:pStyle w:val="a0"/>
        <w:rPr>
          <w:rFonts w:hint="cs"/>
          <w:rtl/>
        </w:rPr>
      </w:pPr>
      <w:r>
        <w:rPr>
          <w:rFonts w:hint="cs"/>
          <w:rtl/>
        </w:rPr>
        <w:t>אני מקווה מאוד שהמחיר שמדינת ישראל משלמת יהיה המחיר האחרון שישולם לאותו ארגון מרצחים, ולא נמצא את עצמנו בעוד זמן</w:t>
      </w:r>
      <w:r>
        <w:rPr>
          <w:rFonts w:hint="cs"/>
          <w:rtl/>
        </w:rPr>
        <w:t xml:space="preserve">-מה, שנה או שנתיים, מנהלים אתו משא-ומתן בגין אזרחים שהוא חוטף, ובגין אותם חיילים ששומרים על  עצמם בגבול והוא חוטף אותם, הורג אותם ומצטייר בעיני הפלסטינים כמי שמושיע אותם. </w:t>
      </w:r>
    </w:p>
    <w:p w14:paraId="1FC8C5E6" w14:textId="77777777" w:rsidR="00000000" w:rsidRDefault="00E01313">
      <w:pPr>
        <w:pStyle w:val="a0"/>
        <w:rPr>
          <w:rFonts w:hint="cs"/>
          <w:rtl/>
        </w:rPr>
      </w:pPr>
    </w:p>
    <w:p w14:paraId="745CD222" w14:textId="77777777" w:rsidR="00000000" w:rsidRDefault="00E01313">
      <w:pPr>
        <w:pStyle w:val="a0"/>
        <w:rPr>
          <w:rFonts w:hint="cs"/>
          <w:rtl/>
        </w:rPr>
      </w:pPr>
      <w:r>
        <w:rPr>
          <w:rFonts w:hint="cs"/>
          <w:rtl/>
        </w:rPr>
        <w:t>בסופו של דבר, מדינת ישראל משלמת מחיר יקר מאוד בכך שהיא משחררת מחבלים תמורת חיילים א</w:t>
      </w:r>
      <w:r>
        <w:rPr>
          <w:rFonts w:hint="cs"/>
          <w:rtl/>
        </w:rPr>
        <w:t>ו תמורת אזרחים שנחטפים. אני מאחל למשפחות השבויים והנעדרים שיבוא הקץ לצרתם, ולמדינת ישראל אני מאחל שתעמוד על משמר הגבול, בכך שהיא לא תשחרר שוב מחבלים תמורת חיילים שנחטפים, אלא תיגש ותביא אותם בכוח צבאי. תודה רבה.</w:t>
      </w:r>
    </w:p>
    <w:p w14:paraId="27F64A6E" w14:textId="77777777" w:rsidR="00000000" w:rsidRDefault="00E01313">
      <w:pPr>
        <w:pStyle w:val="a0"/>
        <w:rPr>
          <w:rFonts w:hint="cs"/>
          <w:rtl/>
        </w:rPr>
      </w:pPr>
    </w:p>
    <w:p w14:paraId="2E921CFA" w14:textId="77777777" w:rsidR="00000000" w:rsidRDefault="00E01313">
      <w:pPr>
        <w:pStyle w:val="af1"/>
        <w:rPr>
          <w:rtl/>
        </w:rPr>
      </w:pPr>
      <w:r>
        <w:rPr>
          <w:rFonts w:hint="eastAsia"/>
          <w:rtl/>
        </w:rPr>
        <w:t>היו</w:t>
      </w:r>
      <w:r>
        <w:rPr>
          <w:rtl/>
        </w:rPr>
        <w:t>"ר יולי-יואל אדלשטיין:</w:t>
      </w:r>
    </w:p>
    <w:p w14:paraId="366E7372" w14:textId="77777777" w:rsidR="00000000" w:rsidRDefault="00E01313">
      <w:pPr>
        <w:pStyle w:val="a0"/>
        <w:rPr>
          <w:rFonts w:hint="cs"/>
          <w:rtl/>
        </w:rPr>
      </w:pPr>
    </w:p>
    <w:p w14:paraId="464FA0F9" w14:textId="77777777" w:rsidR="00000000" w:rsidRDefault="00E01313">
      <w:pPr>
        <w:pStyle w:val="a0"/>
        <w:rPr>
          <w:rFonts w:hint="cs"/>
          <w:rtl/>
        </w:rPr>
      </w:pPr>
      <w:r>
        <w:rPr>
          <w:rFonts w:hint="cs"/>
          <w:rtl/>
        </w:rPr>
        <w:t>תודה רבה לחבר הכ</w:t>
      </w:r>
      <w:r>
        <w:rPr>
          <w:rFonts w:hint="cs"/>
          <w:rtl/>
        </w:rPr>
        <w:t>נסת יחיאל חזן. כפי שאמרנו, השר גדעון עזרא ישיב לכל המציעים.</w:t>
      </w:r>
    </w:p>
    <w:p w14:paraId="77DF5203" w14:textId="77777777" w:rsidR="00000000" w:rsidRDefault="00E01313">
      <w:pPr>
        <w:pStyle w:val="a0"/>
        <w:rPr>
          <w:rFonts w:hint="cs"/>
          <w:rtl/>
        </w:rPr>
      </w:pPr>
    </w:p>
    <w:p w14:paraId="4D5A29F6" w14:textId="77777777" w:rsidR="00000000" w:rsidRDefault="00E01313">
      <w:pPr>
        <w:pStyle w:val="a"/>
        <w:rPr>
          <w:rtl/>
        </w:rPr>
      </w:pPr>
      <w:bookmarkStart w:id="630" w:name="FS000000474T28_01_2004_18_37_32"/>
      <w:bookmarkStart w:id="631" w:name="_Toc78873163"/>
      <w:bookmarkEnd w:id="630"/>
      <w:r>
        <w:rPr>
          <w:rFonts w:hint="eastAsia"/>
          <w:rtl/>
        </w:rPr>
        <w:t>השר</w:t>
      </w:r>
      <w:r>
        <w:rPr>
          <w:rtl/>
        </w:rPr>
        <w:t xml:space="preserve"> גדעון עזרא:</w:t>
      </w:r>
      <w:bookmarkEnd w:id="631"/>
    </w:p>
    <w:p w14:paraId="1708995D" w14:textId="77777777" w:rsidR="00000000" w:rsidRDefault="00E01313">
      <w:pPr>
        <w:pStyle w:val="a0"/>
        <w:rPr>
          <w:rFonts w:hint="cs"/>
          <w:rtl/>
        </w:rPr>
      </w:pPr>
    </w:p>
    <w:p w14:paraId="3FF033D7" w14:textId="77777777" w:rsidR="00000000" w:rsidRDefault="00E01313">
      <w:pPr>
        <w:pStyle w:val="a0"/>
        <w:rPr>
          <w:rFonts w:hint="cs"/>
          <w:rtl/>
        </w:rPr>
      </w:pPr>
      <w:r>
        <w:rPr>
          <w:rFonts w:hint="cs"/>
          <w:rtl/>
        </w:rPr>
        <w:t>אדוני היושב-ראש, חברי חברי הכנסת, מחר תקבל מדינת ישראל את סמל ראשון בני אברהם, סמל ראשון עדי אביטן וסמל ראשון עומר סועאד, ויחד אתם האזרח אלחנן טננבאום. אני מוכרח לומר שהדבר הזה ל</w:t>
      </w:r>
      <w:r>
        <w:rPr>
          <w:rFonts w:hint="cs"/>
          <w:rtl/>
        </w:rPr>
        <w:t>א היה ניתן לביצוע לולא עבודה רצופה של ממשלת גרמניה וללא עבודה רצופה של גורמים במדינת ישראל, בראשות המתווך שלנו לגרמניה, אלוף במילואים אילן בירן, שכולנו מודים לו על העבודה הגדולה שנעשתה.</w:t>
      </w:r>
    </w:p>
    <w:p w14:paraId="7D019BA3" w14:textId="77777777" w:rsidR="00000000" w:rsidRDefault="00E01313">
      <w:pPr>
        <w:pStyle w:val="a0"/>
        <w:rPr>
          <w:rFonts w:hint="cs"/>
          <w:rtl/>
        </w:rPr>
      </w:pPr>
    </w:p>
    <w:p w14:paraId="41BCC8EE" w14:textId="77777777" w:rsidR="00000000" w:rsidRDefault="00E01313">
      <w:pPr>
        <w:pStyle w:val="a0"/>
        <w:rPr>
          <w:rFonts w:hint="cs"/>
          <w:rtl/>
        </w:rPr>
      </w:pPr>
      <w:r>
        <w:rPr>
          <w:rFonts w:hint="cs"/>
          <w:rtl/>
        </w:rPr>
        <w:t>להזכיר לכם - בתחילת המשא-ומתן היה שליח מטעמו של קופי אנאן - קראו לו פ</w:t>
      </w:r>
      <w:r>
        <w:rPr>
          <w:rFonts w:hint="cs"/>
          <w:rtl/>
        </w:rPr>
        <w:t xml:space="preserve">יקו </w:t>
      </w:r>
      <w:r>
        <w:rPr>
          <w:rtl/>
        </w:rPr>
        <w:t>–</w:t>
      </w:r>
      <w:r>
        <w:rPr>
          <w:rFonts w:hint="cs"/>
          <w:rtl/>
        </w:rPr>
        <w:t xml:space="preserve"> ובמשא-ומתן שהוא ביצע דובר על החלפתם של 1,500 מחבלים. היה משא-ומתן רצוף, כאשר המטרה שלנו היתה להחזיר את בנינו הביתה, לא רק את אלה שיחזרו מחר -  עשינו את הכול על מנת להחזיר הביתה את הנווט רון ארד, את רב-סמל באומל זכריה, רב-סמל פלדמן צבי, רב-סמל כץ יהוד</w:t>
      </w:r>
      <w:r>
        <w:rPr>
          <w:rFonts w:hint="cs"/>
          <w:rtl/>
        </w:rPr>
        <w:t>ה, רב-טוראי גיא חבר. ואני לא שוכח - גם להעלות את עצמותיו של אלי כהן מדמשק.</w:t>
      </w:r>
    </w:p>
    <w:p w14:paraId="02753119" w14:textId="77777777" w:rsidR="00000000" w:rsidRDefault="00E01313">
      <w:pPr>
        <w:pStyle w:val="a0"/>
        <w:rPr>
          <w:rFonts w:hint="cs"/>
          <w:rtl/>
        </w:rPr>
      </w:pPr>
    </w:p>
    <w:p w14:paraId="64E94F5E" w14:textId="77777777" w:rsidR="00000000" w:rsidRDefault="00E01313">
      <w:pPr>
        <w:pStyle w:val="a0"/>
        <w:rPr>
          <w:rFonts w:hint="cs"/>
          <w:rtl/>
        </w:rPr>
      </w:pPr>
      <w:r>
        <w:rPr>
          <w:rFonts w:hint="cs"/>
          <w:rtl/>
        </w:rPr>
        <w:t xml:space="preserve">נדמה לי שבפעולה שתיעשה מחר ובמשא-ומתן הנוכחי התקדמנו בקבלת מידע להחזרתו של רון ארד, גם אם מלחמתנו ב"חיזבאללה" תהיה בעייתית יותר עד להחזרתו. </w:t>
      </w:r>
    </w:p>
    <w:p w14:paraId="6596A755" w14:textId="77777777" w:rsidR="00000000" w:rsidRDefault="00E01313">
      <w:pPr>
        <w:pStyle w:val="a0"/>
        <w:rPr>
          <w:rFonts w:hint="cs"/>
          <w:rtl/>
        </w:rPr>
      </w:pPr>
    </w:p>
    <w:p w14:paraId="5F9E6515" w14:textId="77777777" w:rsidR="00000000" w:rsidRDefault="00E01313">
      <w:pPr>
        <w:pStyle w:val="a0"/>
        <w:rPr>
          <w:rFonts w:hint="cs"/>
          <w:rtl/>
        </w:rPr>
      </w:pPr>
      <w:r>
        <w:rPr>
          <w:rFonts w:hint="cs"/>
          <w:rtl/>
        </w:rPr>
        <w:t>אני מוכרח להצטרף כאן לדברים שאמר הרב ר</w:t>
      </w:r>
      <w:r>
        <w:rPr>
          <w:rFonts w:hint="cs"/>
          <w:rtl/>
        </w:rPr>
        <w:t>ביץ, שיש חוזה בין הצבא לחייליו, בין המדינה לחייליה, שאנחנו לא נפקיר ולא נשאיר אף אדם שבוי באיזה מקום בלי שנעשה את הכול להחזירו הביתה.</w:t>
      </w:r>
    </w:p>
    <w:p w14:paraId="5A98C479" w14:textId="77777777" w:rsidR="00000000" w:rsidRDefault="00E01313">
      <w:pPr>
        <w:pStyle w:val="a0"/>
        <w:rPr>
          <w:rFonts w:hint="cs"/>
          <w:rtl/>
        </w:rPr>
      </w:pPr>
    </w:p>
    <w:p w14:paraId="31B63ABD" w14:textId="77777777" w:rsidR="00000000" w:rsidRDefault="00E01313">
      <w:pPr>
        <w:pStyle w:val="a0"/>
        <w:rPr>
          <w:rFonts w:hint="cs"/>
          <w:rtl/>
        </w:rPr>
      </w:pPr>
      <w:r>
        <w:rPr>
          <w:rFonts w:hint="cs"/>
          <w:rtl/>
        </w:rPr>
        <w:t>ולכל מי שטען במקום הזה - היינו צריכים לשלוף אותם מלבנון, היינו צריכים לעשות פעולות כאלה ואחרות - לי יצא בחיי לפעול הרבה נ</w:t>
      </w:r>
      <w:r>
        <w:rPr>
          <w:rFonts w:hint="cs"/>
          <w:rtl/>
        </w:rPr>
        <w:t xml:space="preserve">גד מחבלים ונגד חוטפי חיילים, כאשר דובר במקומות, במחוזות שאנחנו יכולים להגיע אליהם, לא במחוזות שאי-אפשר להגיע אליהם. ולכן, כל מי שמדבר על הדברים הללו, לפי דעתי כדאי שיבדוק באילו דרכים ומה יכולנו לעשות. </w:t>
      </w:r>
    </w:p>
    <w:p w14:paraId="36F823E7" w14:textId="77777777" w:rsidR="00000000" w:rsidRDefault="00E01313">
      <w:pPr>
        <w:pStyle w:val="a0"/>
        <w:rPr>
          <w:rFonts w:hint="cs"/>
          <w:rtl/>
        </w:rPr>
      </w:pPr>
    </w:p>
    <w:p w14:paraId="68861415" w14:textId="77777777" w:rsidR="00000000" w:rsidRDefault="00E01313">
      <w:pPr>
        <w:pStyle w:val="a0"/>
        <w:rPr>
          <w:rFonts w:hint="cs"/>
          <w:rtl/>
        </w:rPr>
      </w:pPr>
      <w:r>
        <w:rPr>
          <w:rFonts w:hint="cs"/>
          <w:rtl/>
        </w:rPr>
        <w:t>אתה, חבר הכנסת אלדד, ציטטת נכון מדברי בכנסת לגבי העוב</w:t>
      </w:r>
      <w:r>
        <w:rPr>
          <w:rFonts w:hint="cs"/>
          <w:rtl/>
        </w:rPr>
        <w:t>דה שלא נשחרר אסירים עם דם על הידיים. בהחלטת הממשלה שהיתה - והדברים שלי בכנסת היו לאחר מכן - נאמר במפורש שיהיו אסירים לבנונים שיש להם דם על הידיים בלבנון - לא סמיר קונטאר - כאלה שפעלו בלבנון, שאנחנו נשחרר אותם. הציבור ידע, כולם ידעו, ולהשתמש בזה, זה פשוט אי</w:t>
      </w:r>
      <w:r>
        <w:rPr>
          <w:rFonts w:hint="cs"/>
          <w:rtl/>
        </w:rPr>
        <w:t xml:space="preserve">-הבנה, אבל זאת לא עובדה שהוסתרה מעיני הציבור והתגלתה היום. </w:t>
      </w:r>
    </w:p>
    <w:p w14:paraId="7ABD482F" w14:textId="77777777" w:rsidR="00000000" w:rsidRDefault="00E01313">
      <w:pPr>
        <w:pStyle w:val="a0"/>
        <w:rPr>
          <w:rFonts w:hint="cs"/>
          <w:rtl/>
        </w:rPr>
      </w:pPr>
    </w:p>
    <w:p w14:paraId="4A873C1E" w14:textId="77777777" w:rsidR="00000000" w:rsidRDefault="00E01313">
      <w:pPr>
        <w:pStyle w:val="a0"/>
        <w:rPr>
          <w:rFonts w:hint="cs"/>
          <w:rtl/>
        </w:rPr>
      </w:pPr>
      <w:r>
        <w:rPr>
          <w:rFonts w:hint="cs"/>
          <w:rtl/>
        </w:rPr>
        <w:t xml:space="preserve">אני מתפלא על חברי הכנסת הערבים שמשווים את האסירים הפלסטינים, את הטרוריסטים הפלסטינים, לשבויים. </w:t>
      </w:r>
    </w:p>
    <w:p w14:paraId="411A2D48" w14:textId="77777777" w:rsidR="00000000" w:rsidRDefault="00E01313">
      <w:pPr>
        <w:pStyle w:val="a0"/>
        <w:rPr>
          <w:rFonts w:hint="cs"/>
          <w:rtl/>
        </w:rPr>
      </w:pPr>
    </w:p>
    <w:p w14:paraId="2447E997" w14:textId="77777777" w:rsidR="00000000" w:rsidRDefault="00E01313">
      <w:pPr>
        <w:pStyle w:val="a0"/>
        <w:rPr>
          <w:rFonts w:hint="cs"/>
          <w:rtl/>
        </w:rPr>
      </w:pPr>
      <w:r>
        <w:rPr>
          <w:rFonts w:hint="cs"/>
          <w:rtl/>
        </w:rPr>
        <w:t>ישראל לא תתפשר בנושא אנשים שיש להם דם על הידיים, ונעשה את הכול על מנת שלא יהיו פיגועי מיקוח. אני ל</w:t>
      </w:r>
      <w:r>
        <w:rPr>
          <w:rFonts w:hint="cs"/>
          <w:rtl/>
        </w:rPr>
        <w:t xml:space="preserve">א בטוח שנצליח, אם לא נשמור על חיילינו, אם הם לא ישמרו על עצמם. פיגועי מיקוח הם בהחלט דבר בעייתי, היה בעייתי, יהיה גם בעייתי, אבל זה לא אומר שאת החזרת הבנים הביתה לא היינו צריכים לבצע. </w:t>
      </w:r>
    </w:p>
    <w:p w14:paraId="75D915CD" w14:textId="77777777" w:rsidR="00000000" w:rsidRDefault="00E01313">
      <w:pPr>
        <w:pStyle w:val="a0"/>
        <w:rPr>
          <w:rFonts w:hint="cs"/>
          <w:rtl/>
        </w:rPr>
      </w:pPr>
    </w:p>
    <w:p w14:paraId="24265269" w14:textId="77777777" w:rsidR="00000000" w:rsidRDefault="00E01313">
      <w:pPr>
        <w:pStyle w:val="a0"/>
        <w:rPr>
          <w:rFonts w:hint="cs"/>
          <w:rtl/>
        </w:rPr>
      </w:pPr>
      <w:r>
        <w:rPr>
          <w:rFonts w:hint="cs"/>
          <w:rtl/>
        </w:rPr>
        <w:t>אני מאמין - אמרתי זאת קודם ואני אומר זאת גם עכשיו - יש הבדל גדול בין ה</w:t>
      </w:r>
      <w:r>
        <w:rPr>
          <w:rFonts w:hint="cs"/>
          <w:rtl/>
        </w:rPr>
        <w:t xml:space="preserve">עסקה הזאת לבין עסקת ג'יבריל. אלו ששוחררו אז, עם דם על הידיים, שהוחזרו פה לשטח, מאוחר יותר היו אחת הסיבות להקמת התשתית הטרוריסטית בתוך גבולות מדינת ישראל. </w:t>
      </w:r>
    </w:p>
    <w:p w14:paraId="6D344036" w14:textId="77777777" w:rsidR="00000000" w:rsidRDefault="00E01313">
      <w:pPr>
        <w:pStyle w:val="a0"/>
        <w:rPr>
          <w:rFonts w:hint="cs"/>
          <w:rtl/>
        </w:rPr>
      </w:pPr>
    </w:p>
    <w:p w14:paraId="08904F0E" w14:textId="77777777" w:rsidR="00000000" w:rsidRDefault="00E01313">
      <w:pPr>
        <w:pStyle w:val="a0"/>
        <w:rPr>
          <w:rFonts w:hint="cs"/>
          <w:rtl/>
        </w:rPr>
      </w:pPr>
      <w:r>
        <w:rPr>
          <w:rFonts w:hint="cs"/>
          <w:rtl/>
        </w:rPr>
        <w:t>אני רוצה להזכיר לכם שתמורת החזרת עצמותיו של הלוחם איליה, השם ייקום דמו, שחררנו מחבלים, ואני משוכנע ש</w:t>
      </w:r>
      <w:r>
        <w:rPr>
          <w:rFonts w:hint="cs"/>
          <w:rtl/>
        </w:rPr>
        <w:t xml:space="preserve">כך נמשיך ונעשה על מנת שחיילינו יחזרו הביתה בשלום; יחזרו הביתה, לא תמיד בשלום. </w:t>
      </w:r>
    </w:p>
    <w:p w14:paraId="2335943E" w14:textId="77777777" w:rsidR="00000000" w:rsidRDefault="00E01313">
      <w:pPr>
        <w:pStyle w:val="a0"/>
        <w:rPr>
          <w:rFonts w:hint="cs"/>
          <w:rtl/>
        </w:rPr>
      </w:pPr>
    </w:p>
    <w:p w14:paraId="5984E54A" w14:textId="77777777" w:rsidR="00000000" w:rsidRDefault="00E01313">
      <w:pPr>
        <w:pStyle w:val="a0"/>
        <w:rPr>
          <w:rFonts w:hint="cs"/>
          <w:rtl/>
        </w:rPr>
      </w:pPr>
      <w:r>
        <w:rPr>
          <w:rFonts w:hint="cs"/>
          <w:rtl/>
        </w:rPr>
        <w:t>אני מאוד מקווה שמחר נסגור קטע קטן - קטע קטן אבל משמעותי, בוודאי למשפחות - קטע קטן מהקטע הגדול של החזרת כל השבויים והנעדרים למדינת ישראל.</w:t>
      </w:r>
    </w:p>
    <w:p w14:paraId="5A5D2EC2" w14:textId="77777777" w:rsidR="00000000" w:rsidRDefault="00E01313">
      <w:pPr>
        <w:pStyle w:val="a0"/>
        <w:rPr>
          <w:rFonts w:hint="cs"/>
          <w:rtl/>
        </w:rPr>
      </w:pPr>
    </w:p>
    <w:p w14:paraId="43D7B160" w14:textId="77777777" w:rsidR="00000000" w:rsidRDefault="00E01313">
      <w:pPr>
        <w:pStyle w:val="a0"/>
        <w:rPr>
          <w:rFonts w:hint="cs"/>
          <w:rtl/>
        </w:rPr>
      </w:pPr>
      <w:r>
        <w:rPr>
          <w:rFonts w:hint="cs"/>
          <w:rtl/>
        </w:rPr>
        <w:t>אני יודע ואתם יודעים, שהחלטת הממשלה הת</w:t>
      </w:r>
      <w:r>
        <w:rPr>
          <w:rFonts w:hint="cs"/>
          <w:rtl/>
        </w:rPr>
        <w:t xml:space="preserve">קבלה על חודו של קול. ההתלבטות היתה קשה, אבל לפי דעתי אנחנו חייבים זאת למשפחות של הלוחמים. </w:t>
      </w:r>
    </w:p>
    <w:p w14:paraId="44BC951A" w14:textId="77777777" w:rsidR="00000000" w:rsidRDefault="00E01313">
      <w:pPr>
        <w:pStyle w:val="a0"/>
        <w:rPr>
          <w:rFonts w:hint="cs"/>
          <w:rtl/>
        </w:rPr>
      </w:pPr>
    </w:p>
    <w:p w14:paraId="11B0EF7F" w14:textId="77777777" w:rsidR="00000000" w:rsidRDefault="00E01313">
      <w:pPr>
        <w:pStyle w:val="a0"/>
        <w:rPr>
          <w:rFonts w:hint="cs"/>
          <w:rtl/>
        </w:rPr>
      </w:pPr>
      <w:r>
        <w:rPr>
          <w:rFonts w:hint="cs"/>
          <w:rtl/>
        </w:rPr>
        <w:t>אני מציע להסתפק בהודעה זאת. תודה.</w:t>
      </w:r>
    </w:p>
    <w:p w14:paraId="4BE0A7F0" w14:textId="77777777" w:rsidR="00000000" w:rsidRDefault="00E01313">
      <w:pPr>
        <w:pStyle w:val="af1"/>
        <w:rPr>
          <w:rtl/>
        </w:rPr>
      </w:pPr>
      <w:r>
        <w:rPr>
          <w:rtl/>
        </w:rPr>
        <w:br/>
        <w:t>היו"ר יולי-יואל אדלשטיין:</w:t>
      </w:r>
    </w:p>
    <w:p w14:paraId="04978300" w14:textId="77777777" w:rsidR="00000000" w:rsidRDefault="00E01313">
      <w:pPr>
        <w:pStyle w:val="a0"/>
        <w:rPr>
          <w:rtl/>
        </w:rPr>
      </w:pPr>
    </w:p>
    <w:p w14:paraId="43893E30" w14:textId="77777777" w:rsidR="00000000" w:rsidRDefault="00E01313">
      <w:pPr>
        <w:pStyle w:val="a0"/>
        <w:rPr>
          <w:rFonts w:hint="cs"/>
          <w:rtl/>
        </w:rPr>
      </w:pPr>
      <w:r>
        <w:rPr>
          <w:rFonts w:hint="cs"/>
          <w:rtl/>
        </w:rPr>
        <w:t>תודה לשר גדעון עזרא. חבר הכנסת רביץ, האם אתה מסכים להסתפק בדברי השר?</w:t>
      </w:r>
    </w:p>
    <w:p w14:paraId="03239135" w14:textId="77777777" w:rsidR="00000000" w:rsidRDefault="00E01313">
      <w:pPr>
        <w:pStyle w:val="af0"/>
        <w:rPr>
          <w:rtl/>
        </w:rPr>
      </w:pPr>
      <w:r>
        <w:rPr>
          <w:rtl/>
        </w:rPr>
        <w:br/>
        <w:t>אברהם רביץ (יהדות התורה):</w:t>
      </w:r>
    </w:p>
    <w:p w14:paraId="06864299" w14:textId="77777777" w:rsidR="00000000" w:rsidRDefault="00E01313">
      <w:pPr>
        <w:pStyle w:val="a0"/>
        <w:rPr>
          <w:rtl/>
        </w:rPr>
      </w:pPr>
    </w:p>
    <w:p w14:paraId="67B59EBB" w14:textId="77777777" w:rsidR="00000000" w:rsidRDefault="00E01313">
      <w:pPr>
        <w:pStyle w:val="a0"/>
        <w:rPr>
          <w:rFonts w:hint="cs"/>
          <w:rtl/>
        </w:rPr>
      </w:pPr>
      <w:r>
        <w:rPr>
          <w:rFonts w:hint="cs"/>
          <w:rtl/>
        </w:rPr>
        <w:t>בהחלט</w:t>
      </w:r>
      <w:r>
        <w:rPr>
          <w:rFonts w:hint="cs"/>
          <w:rtl/>
        </w:rPr>
        <w:t xml:space="preserve"> כן. </w:t>
      </w:r>
    </w:p>
    <w:p w14:paraId="3D9750C7" w14:textId="77777777" w:rsidR="00000000" w:rsidRDefault="00E01313">
      <w:pPr>
        <w:pStyle w:val="af0"/>
        <w:rPr>
          <w:rtl/>
        </w:rPr>
      </w:pPr>
      <w:r>
        <w:rPr>
          <w:rtl/>
        </w:rPr>
        <w:br/>
        <w:t>אילן שלגי (שינוי):</w:t>
      </w:r>
    </w:p>
    <w:p w14:paraId="7102BF93" w14:textId="77777777" w:rsidR="00000000" w:rsidRDefault="00E01313">
      <w:pPr>
        <w:pStyle w:val="a0"/>
        <w:rPr>
          <w:rtl/>
        </w:rPr>
      </w:pPr>
    </w:p>
    <w:p w14:paraId="117C7014" w14:textId="77777777" w:rsidR="00000000" w:rsidRDefault="00E01313">
      <w:pPr>
        <w:pStyle w:val="a0"/>
        <w:rPr>
          <w:rFonts w:hint="cs"/>
          <w:rtl/>
        </w:rPr>
      </w:pPr>
      <w:r>
        <w:rPr>
          <w:rFonts w:hint="cs"/>
          <w:rtl/>
        </w:rPr>
        <w:t xml:space="preserve">לי יש הצעה אחרת. </w:t>
      </w:r>
    </w:p>
    <w:p w14:paraId="6DE4648A" w14:textId="77777777" w:rsidR="00000000" w:rsidRDefault="00E01313">
      <w:pPr>
        <w:pStyle w:val="af1"/>
        <w:rPr>
          <w:rtl/>
        </w:rPr>
      </w:pPr>
      <w:r>
        <w:rPr>
          <w:rtl/>
        </w:rPr>
        <w:br/>
        <w:t>היו"ר יולי-יואל אדלשטיין:</w:t>
      </w:r>
    </w:p>
    <w:p w14:paraId="6DF1E197" w14:textId="77777777" w:rsidR="00000000" w:rsidRDefault="00E01313">
      <w:pPr>
        <w:pStyle w:val="a0"/>
        <w:rPr>
          <w:rtl/>
        </w:rPr>
      </w:pPr>
    </w:p>
    <w:p w14:paraId="73684794" w14:textId="77777777" w:rsidR="00000000" w:rsidRDefault="00E01313">
      <w:pPr>
        <w:pStyle w:val="a0"/>
        <w:rPr>
          <w:rFonts w:hint="cs"/>
          <w:rtl/>
        </w:rPr>
      </w:pPr>
      <w:r>
        <w:rPr>
          <w:rFonts w:hint="cs"/>
          <w:rtl/>
        </w:rPr>
        <w:t>חבר הכנסת טיבי - לא נמצא. רק שנייה, חבר הכנסת שלגי, אנחנו נגיע לזה. חבר הכנסת טלב אלסאנע - לא נמצא. חבר הכנסת אריה אלדד, האם אתה מסתפק בדברי השר?</w:t>
      </w:r>
    </w:p>
    <w:p w14:paraId="028EDDFF" w14:textId="77777777" w:rsidR="00000000" w:rsidRDefault="00E01313">
      <w:pPr>
        <w:pStyle w:val="af0"/>
        <w:rPr>
          <w:rtl/>
        </w:rPr>
      </w:pPr>
      <w:r>
        <w:rPr>
          <w:rtl/>
        </w:rPr>
        <w:br/>
        <w:t>אריה אלדד (האיחוד הלאומי - ישראל בית</w:t>
      </w:r>
      <w:r>
        <w:rPr>
          <w:rtl/>
        </w:rPr>
        <w:t>נו):</w:t>
      </w:r>
    </w:p>
    <w:p w14:paraId="3DE74266" w14:textId="77777777" w:rsidR="00000000" w:rsidRDefault="00E01313">
      <w:pPr>
        <w:pStyle w:val="a0"/>
        <w:rPr>
          <w:rtl/>
        </w:rPr>
      </w:pPr>
    </w:p>
    <w:p w14:paraId="6BEB16D3" w14:textId="77777777" w:rsidR="00000000" w:rsidRDefault="00E01313">
      <w:pPr>
        <w:pStyle w:val="a0"/>
        <w:rPr>
          <w:rFonts w:hint="cs"/>
          <w:rtl/>
        </w:rPr>
      </w:pPr>
      <w:r>
        <w:rPr>
          <w:rFonts w:hint="cs"/>
          <w:rtl/>
        </w:rPr>
        <w:t xml:space="preserve">לא. </w:t>
      </w:r>
    </w:p>
    <w:p w14:paraId="34D79058" w14:textId="77777777" w:rsidR="00000000" w:rsidRDefault="00E01313">
      <w:pPr>
        <w:pStyle w:val="af1"/>
        <w:rPr>
          <w:rtl/>
        </w:rPr>
      </w:pPr>
    </w:p>
    <w:p w14:paraId="4CC944D4" w14:textId="77777777" w:rsidR="00000000" w:rsidRDefault="00E01313">
      <w:pPr>
        <w:pStyle w:val="af1"/>
        <w:rPr>
          <w:rtl/>
        </w:rPr>
      </w:pPr>
      <w:r>
        <w:rPr>
          <w:rtl/>
        </w:rPr>
        <w:br/>
        <w:t>היו"ר יולי-יואל אדלשטיין:</w:t>
      </w:r>
    </w:p>
    <w:p w14:paraId="60625015" w14:textId="77777777" w:rsidR="00000000" w:rsidRDefault="00E01313">
      <w:pPr>
        <w:pStyle w:val="a0"/>
        <w:rPr>
          <w:rtl/>
        </w:rPr>
      </w:pPr>
    </w:p>
    <w:p w14:paraId="36A71204" w14:textId="77777777" w:rsidR="00000000" w:rsidRDefault="00E01313">
      <w:pPr>
        <w:pStyle w:val="a0"/>
        <w:rPr>
          <w:rFonts w:hint="cs"/>
          <w:rtl/>
        </w:rPr>
      </w:pPr>
      <w:r>
        <w:rPr>
          <w:rFonts w:hint="cs"/>
          <w:rtl/>
        </w:rPr>
        <w:t xml:space="preserve">חבר הכנסת אלדד לא מסתפק בדברי השר. אם כן, אנחנו לא נמשיך את קריאת כל הרשימה. יש לנו, אם כן, הצעה לקיים דיון במליאה, של חבר הכנסת אלדד ואולי מציעים נוספים; הצעה של השר להסתפק בדבריו. </w:t>
      </w:r>
    </w:p>
    <w:p w14:paraId="426AFBDE" w14:textId="77777777" w:rsidR="00000000" w:rsidRDefault="00E01313">
      <w:pPr>
        <w:pStyle w:val="af0"/>
        <w:rPr>
          <w:rtl/>
        </w:rPr>
      </w:pPr>
      <w:r>
        <w:rPr>
          <w:rtl/>
        </w:rPr>
        <w:br/>
        <w:t>אברהם רביץ (יהדות התורה):</w:t>
      </w:r>
    </w:p>
    <w:p w14:paraId="1D4D5A61" w14:textId="77777777" w:rsidR="00000000" w:rsidRDefault="00E01313">
      <w:pPr>
        <w:pStyle w:val="a0"/>
        <w:rPr>
          <w:rtl/>
        </w:rPr>
      </w:pPr>
    </w:p>
    <w:p w14:paraId="3B90EFD7" w14:textId="77777777" w:rsidR="00000000" w:rsidRDefault="00E01313">
      <w:pPr>
        <w:pStyle w:val="a0"/>
        <w:rPr>
          <w:rFonts w:hint="cs"/>
          <w:rtl/>
        </w:rPr>
      </w:pPr>
      <w:r>
        <w:rPr>
          <w:rFonts w:hint="cs"/>
          <w:rtl/>
        </w:rPr>
        <w:t>אם יה</w:t>
      </w:r>
      <w:r>
        <w:rPr>
          <w:rFonts w:hint="cs"/>
          <w:rtl/>
        </w:rPr>
        <w:t>יה דיון, אז גם אנוכי אשתתף.</w:t>
      </w:r>
    </w:p>
    <w:p w14:paraId="424DD236" w14:textId="77777777" w:rsidR="00000000" w:rsidRDefault="00E01313">
      <w:pPr>
        <w:pStyle w:val="af1"/>
        <w:rPr>
          <w:rtl/>
        </w:rPr>
      </w:pPr>
      <w:r>
        <w:rPr>
          <w:rtl/>
        </w:rPr>
        <w:br/>
        <w:t>היו"ר יולי-יואל אדלשטיין:</w:t>
      </w:r>
    </w:p>
    <w:p w14:paraId="3E8649EB" w14:textId="77777777" w:rsidR="00000000" w:rsidRDefault="00E01313">
      <w:pPr>
        <w:pStyle w:val="a0"/>
        <w:rPr>
          <w:rtl/>
        </w:rPr>
      </w:pPr>
    </w:p>
    <w:p w14:paraId="40CE9037" w14:textId="77777777" w:rsidR="00000000" w:rsidRDefault="00E01313">
      <w:pPr>
        <w:pStyle w:val="a0"/>
        <w:rPr>
          <w:rFonts w:hint="cs"/>
          <w:rtl/>
        </w:rPr>
      </w:pPr>
      <w:r>
        <w:rPr>
          <w:rFonts w:hint="cs"/>
          <w:rtl/>
        </w:rPr>
        <w:t>כבוד הרב רביץ, לכן אני לא ממשיך עם קריאת הרשימה. העניין ברור. אני מודיע שהמציעים לא מסתפקים בדברי השר, ולכן יש כמה הצעות אחרות. חבר הכנסת נסים זאב יציע הצעה אחרת. אני מבקש להקפיד על הדקה.</w:t>
      </w:r>
    </w:p>
    <w:p w14:paraId="4F7F71A2" w14:textId="77777777" w:rsidR="00000000" w:rsidRDefault="00E01313">
      <w:pPr>
        <w:pStyle w:val="a"/>
        <w:rPr>
          <w:rtl/>
        </w:rPr>
      </w:pPr>
      <w:r>
        <w:rPr>
          <w:rtl/>
        </w:rPr>
        <w:br/>
      </w:r>
      <w:bookmarkStart w:id="632" w:name="FS000000490T28_01_2004_19_05_35"/>
      <w:bookmarkStart w:id="633" w:name="_Toc78873164"/>
      <w:bookmarkEnd w:id="632"/>
      <w:r>
        <w:rPr>
          <w:rtl/>
        </w:rPr>
        <w:t>נסים זאב (ש</w:t>
      </w:r>
      <w:r>
        <w:rPr>
          <w:rtl/>
        </w:rPr>
        <w:t>"ס):</w:t>
      </w:r>
      <w:bookmarkEnd w:id="633"/>
    </w:p>
    <w:p w14:paraId="67374404" w14:textId="77777777" w:rsidR="00000000" w:rsidRDefault="00E01313">
      <w:pPr>
        <w:pStyle w:val="a0"/>
        <w:rPr>
          <w:rtl/>
        </w:rPr>
      </w:pPr>
    </w:p>
    <w:p w14:paraId="4E394A6F" w14:textId="77777777" w:rsidR="00000000" w:rsidRDefault="00E01313">
      <w:pPr>
        <w:pStyle w:val="a0"/>
        <w:rPr>
          <w:rFonts w:hint="cs"/>
          <w:rtl/>
        </w:rPr>
      </w:pPr>
      <w:r>
        <w:rPr>
          <w:rFonts w:hint="cs"/>
          <w:rtl/>
        </w:rPr>
        <w:t xml:space="preserve">אדוני היושב-ראש, אין לי ספק שמחר נראה את דגלי "חיזבאללה" מתנופפים בגאון ובניצחון גדול. לא מזה אני מתרגש. השאלה היא אם באמת זה לא יוביל את אותו רב-הטבחים - אותו רוצח שפל, נסראללה - שלמעשה מרגיש כיום מנצח, להמשך חטיפות; וכפי שאנחנו רואים הוא כבר ממשיך </w:t>
      </w:r>
      <w:r>
        <w:rPr>
          <w:rFonts w:hint="cs"/>
          <w:rtl/>
        </w:rPr>
        <w:t>לאיים. והתוצאה הזאת של עסקת השבויים - שהיא רעה על דעת כולם, כולי עלמא; הרי לא מדובר בחיילים חיים, חוץ מטננבאום, ברור ושקוף שמדובר פה בהבאת הגופות של אותם חיילים. לכן, אדוני היושב-ראש, האם באמת היה פה צוות שחשב על העניין לעומק, או שזו רק עסקה שהתגלגלה ולא ה</w:t>
      </w:r>
      <w:r>
        <w:rPr>
          <w:rFonts w:hint="cs"/>
          <w:rtl/>
        </w:rPr>
        <w:t xml:space="preserve">יתה בה מספיק חשיבה? </w:t>
      </w:r>
    </w:p>
    <w:p w14:paraId="06E95D45" w14:textId="77777777" w:rsidR="00000000" w:rsidRDefault="00E01313">
      <w:pPr>
        <w:pStyle w:val="af1"/>
        <w:rPr>
          <w:rtl/>
        </w:rPr>
      </w:pPr>
      <w:r>
        <w:rPr>
          <w:rtl/>
        </w:rPr>
        <w:br/>
        <w:t>היו"ר יולי-יואל אדלשטיין:</w:t>
      </w:r>
    </w:p>
    <w:p w14:paraId="41ABC47B" w14:textId="77777777" w:rsidR="00000000" w:rsidRDefault="00E01313">
      <w:pPr>
        <w:pStyle w:val="a0"/>
        <w:rPr>
          <w:rtl/>
        </w:rPr>
      </w:pPr>
    </w:p>
    <w:p w14:paraId="759D8729" w14:textId="77777777" w:rsidR="00000000" w:rsidRDefault="00E01313">
      <w:pPr>
        <w:pStyle w:val="a0"/>
        <w:rPr>
          <w:rFonts w:hint="cs"/>
          <w:rtl/>
        </w:rPr>
      </w:pPr>
      <w:r>
        <w:rPr>
          <w:rFonts w:hint="cs"/>
          <w:rtl/>
        </w:rPr>
        <w:t>תודה לחבר הכנסת נסים זאב. חבר הכנסת אילן שלגי, אחריו יתכונן חבר הכנסת דהאמשה.</w:t>
      </w:r>
    </w:p>
    <w:p w14:paraId="37571FFD" w14:textId="77777777" w:rsidR="00000000" w:rsidRDefault="00E01313">
      <w:pPr>
        <w:pStyle w:val="a"/>
        <w:rPr>
          <w:rtl/>
        </w:rPr>
      </w:pPr>
      <w:r>
        <w:rPr>
          <w:rtl/>
        </w:rPr>
        <w:br/>
      </w:r>
      <w:bookmarkStart w:id="634" w:name="FS000001046T28_01_2004_19_08_35"/>
      <w:bookmarkStart w:id="635" w:name="_Toc78873165"/>
      <w:bookmarkEnd w:id="634"/>
      <w:r>
        <w:rPr>
          <w:rtl/>
        </w:rPr>
        <w:t>אילן שלגי (שינוי):</w:t>
      </w:r>
      <w:bookmarkEnd w:id="635"/>
    </w:p>
    <w:p w14:paraId="2472FC90" w14:textId="77777777" w:rsidR="00000000" w:rsidRDefault="00E01313">
      <w:pPr>
        <w:pStyle w:val="a0"/>
        <w:rPr>
          <w:rtl/>
        </w:rPr>
      </w:pPr>
    </w:p>
    <w:p w14:paraId="6A4FD702" w14:textId="77777777" w:rsidR="00000000" w:rsidRDefault="00E01313">
      <w:pPr>
        <w:pStyle w:val="a0"/>
        <w:rPr>
          <w:rFonts w:hint="cs"/>
          <w:rtl/>
        </w:rPr>
      </w:pPr>
      <w:r>
        <w:rPr>
          <w:rFonts w:hint="cs"/>
          <w:rtl/>
        </w:rPr>
        <w:t>אדוני היושב-ראש, חברות וחברי הכנסת, אני מבין חברי הקואליציה שמבקרים את ראש הממשלה על כך שלפעמים הוא מדבר ואי</w:t>
      </w:r>
      <w:r>
        <w:rPr>
          <w:rFonts w:hint="cs"/>
          <w:rtl/>
        </w:rPr>
        <w:t>ננו עושה, מבטיח ועדיין איננו מקיים. אני סבור שבמקרה הזה, בהחלטה האמיצה הזאת, ראש הממשלה הוביל בממשלה החלטה קשה מאוד. ראש הממשלה ידע גם את כל ההיבטים של הנושא, על כל הכאבים וכל הקשיים שהועלו כאן בדיון. אני סבור שהאדם שעומד בקצה הפירמידה, שאצלו נעצרת האחריות</w:t>
      </w:r>
      <w:r>
        <w:rPr>
          <w:rFonts w:hint="cs"/>
          <w:rtl/>
        </w:rPr>
        <w:t xml:space="preserve"> והוא צריך לקבל החלטה, קיבל במקרה הזה החלטה אמיצה, ובנסיבות העניין, נכונה. </w:t>
      </w:r>
    </w:p>
    <w:p w14:paraId="13F8587F" w14:textId="77777777" w:rsidR="00000000" w:rsidRDefault="00E01313">
      <w:pPr>
        <w:pStyle w:val="a0"/>
        <w:rPr>
          <w:rFonts w:hint="cs"/>
          <w:rtl/>
        </w:rPr>
      </w:pPr>
    </w:p>
    <w:p w14:paraId="3967C1C6" w14:textId="77777777" w:rsidR="00000000" w:rsidRDefault="00E01313">
      <w:pPr>
        <w:pStyle w:val="a0"/>
        <w:rPr>
          <w:rFonts w:hint="cs"/>
          <w:rtl/>
        </w:rPr>
      </w:pPr>
      <w:r>
        <w:rPr>
          <w:rFonts w:hint="cs"/>
          <w:rtl/>
        </w:rPr>
        <w:t xml:space="preserve">אני מציע, אדוני, להעביר את הנושא לדיון בוועדת החוץ והביטחון. </w:t>
      </w:r>
    </w:p>
    <w:p w14:paraId="5C81A743" w14:textId="77777777" w:rsidR="00000000" w:rsidRDefault="00E01313">
      <w:pPr>
        <w:pStyle w:val="af1"/>
        <w:rPr>
          <w:rtl/>
        </w:rPr>
      </w:pPr>
      <w:r>
        <w:rPr>
          <w:rtl/>
        </w:rPr>
        <w:br/>
        <w:t>היו"ר יולי-יואל אדלשטיין:</w:t>
      </w:r>
    </w:p>
    <w:p w14:paraId="74FAA97A" w14:textId="77777777" w:rsidR="00000000" w:rsidRDefault="00E01313">
      <w:pPr>
        <w:pStyle w:val="a0"/>
        <w:rPr>
          <w:rtl/>
        </w:rPr>
      </w:pPr>
    </w:p>
    <w:p w14:paraId="4F449BFD" w14:textId="77777777" w:rsidR="00000000" w:rsidRDefault="00E01313">
      <w:pPr>
        <w:pStyle w:val="a0"/>
        <w:rPr>
          <w:rFonts w:hint="cs"/>
          <w:rtl/>
        </w:rPr>
      </w:pPr>
      <w:r>
        <w:rPr>
          <w:rFonts w:hint="cs"/>
          <w:rtl/>
        </w:rPr>
        <w:t>תודה לחבר הכנסת אילן שלגי. חבר הכנסת דהאמשה, ואחריו - חבר הכנסת מוחמד ברכה.</w:t>
      </w:r>
    </w:p>
    <w:p w14:paraId="16211DB1" w14:textId="77777777" w:rsidR="00000000" w:rsidRDefault="00E01313">
      <w:pPr>
        <w:pStyle w:val="a"/>
        <w:rPr>
          <w:rtl/>
        </w:rPr>
      </w:pPr>
      <w:r>
        <w:rPr>
          <w:rtl/>
        </w:rPr>
        <w:br/>
      </w:r>
      <w:bookmarkStart w:id="636" w:name="FS000000550T28_01_2004_19_11_22"/>
      <w:bookmarkStart w:id="637" w:name="_Toc78873166"/>
      <w:bookmarkEnd w:id="636"/>
      <w:r>
        <w:rPr>
          <w:rtl/>
        </w:rPr>
        <w:t>עבד-אלמאלכ ד</w:t>
      </w:r>
      <w:r>
        <w:rPr>
          <w:rtl/>
        </w:rPr>
        <w:t>האמשה (רע"ם):</w:t>
      </w:r>
      <w:bookmarkEnd w:id="637"/>
    </w:p>
    <w:p w14:paraId="0F7CCE8B" w14:textId="77777777" w:rsidR="00000000" w:rsidRDefault="00E01313">
      <w:pPr>
        <w:pStyle w:val="a0"/>
        <w:rPr>
          <w:rtl/>
        </w:rPr>
      </w:pPr>
    </w:p>
    <w:p w14:paraId="420C69A9" w14:textId="77777777" w:rsidR="00000000" w:rsidRDefault="00E01313">
      <w:pPr>
        <w:pStyle w:val="a0"/>
        <w:rPr>
          <w:rFonts w:hint="cs"/>
          <w:rtl/>
        </w:rPr>
      </w:pPr>
      <w:r>
        <w:rPr>
          <w:rFonts w:hint="cs"/>
          <w:rtl/>
        </w:rPr>
        <w:t xml:space="preserve">כבוד היושב-ראש, חברי חברי הכנסת, למרבה הצער, הממשלה הזאת - גם כאשר היא עושה משהו נכון, היא עושה אותו עם הרבה טעויות ובגסות רבה. ראו מה קרה. את האסירים הלבנונים אפשר היה לשחרר תוך כדי נסיגה במהלך שלום, ולעשות שלום עם לבנון וגם עם "חיזבאללה", </w:t>
      </w:r>
      <w:r>
        <w:rPr>
          <w:rFonts w:hint="cs"/>
          <w:rtl/>
        </w:rPr>
        <w:t>ושום דבר לא מנע, אלא "שבעא" - כמה הדונמים שישראל מתעקשת להחזיק בהם.</w:t>
      </w:r>
    </w:p>
    <w:p w14:paraId="713E56F4" w14:textId="77777777" w:rsidR="00000000" w:rsidRDefault="00E01313">
      <w:pPr>
        <w:pStyle w:val="af0"/>
        <w:rPr>
          <w:rtl/>
        </w:rPr>
      </w:pPr>
      <w:r>
        <w:rPr>
          <w:rtl/>
        </w:rPr>
        <w:br/>
        <w:t>יחיאל חזן (הליכוד):</w:t>
      </w:r>
    </w:p>
    <w:p w14:paraId="7F9AB151" w14:textId="77777777" w:rsidR="00000000" w:rsidRDefault="00E01313">
      <w:pPr>
        <w:pStyle w:val="a0"/>
        <w:rPr>
          <w:rtl/>
        </w:rPr>
      </w:pPr>
    </w:p>
    <w:p w14:paraId="6C91792B" w14:textId="77777777" w:rsidR="00000000" w:rsidRDefault="00E01313">
      <w:pPr>
        <w:pStyle w:val="a0"/>
        <w:rPr>
          <w:rFonts w:hint="cs"/>
          <w:rtl/>
        </w:rPr>
      </w:pPr>
      <w:r>
        <w:rPr>
          <w:rFonts w:hint="cs"/>
          <w:rtl/>
        </w:rPr>
        <w:t>כל העולם יודע את האמת. אל תנסה לסלף.</w:t>
      </w:r>
    </w:p>
    <w:p w14:paraId="23E2537E" w14:textId="77777777" w:rsidR="00000000" w:rsidRDefault="00E01313">
      <w:pPr>
        <w:pStyle w:val="af1"/>
        <w:rPr>
          <w:rtl/>
        </w:rPr>
      </w:pPr>
      <w:r>
        <w:rPr>
          <w:rtl/>
        </w:rPr>
        <w:br/>
        <w:t>היו"ר יולי-יואל אדלשטיין:</w:t>
      </w:r>
    </w:p>
    <w:p w14:paraId="3CA9DFC4" w14:textId="77777777" w:rsidR="00000000" w:rsidRDefault="00E01313">
      <w:pPr>
        <w:pStyle w:val="a0"/>
        <w:rPr>
          <w:rtl/>
        </w:rPr>
      </w:pPr>
    </w:p>
    <w:p w14:paraId="5BFA379F" w14:textId="77777777" w:rsidR="00000000" w:rsidRDefault="00E01313">
      <w:pPr>
        <w:pStyle w:val="a0"/>
        <w:rPr>
          <w:rFonts w:hint="cs"/>
          <w:rtl/>
        </w:rPr>
      </w:pPr>
      <w:r>
        <w:rPr>
          <w:rFonts w:hint="cs"/>
          <w:rtl/>
        </w:rPr>
        <w:t xml:space="preserve">לא, לא, לא. </w:t>
      </w:r>
    </w:p>
    <w:p w14:paraId="2934AB4D" w14:textId="77777777" w:rsidR="00000000" w:rsidRDefault="00E01313">
      <w:pPr>
        <w:pStyle w:val="a0"/>
        <w:rPr>
          <w:rFonts w:hint="cs"/>
          <w:rtl/>
        </w:rPr>
      </w:pPr>
    </w:p>
    <w:p w14:paraId="649C68F6" w14:textId="77777777" w:rsidR="00000000" w:rsidRDefault="00E01313">
      <w:pPr>
        <w:pStyle w:val="-"/>
        <w:rPr>
          <w:rtl/>
        </w:rPr>
      </w:pPr>
      <w:bookmarkStart w:id="638" w:name="FS000000550T28_01_2004_18_47_45C"/>
      <w:r>
        <w:rPr>
          <w:rtl/>
        </w:rPr>
        <w:t>עבד-אלמאלכ דהאמשה (רע"ם):</w:t>
      </w:r>
    </w:p>
    <w:p w14:paraId="5F7383DA" w14:textId="77777777" w:rsidR="00000000" w:rsidRDefault="00E01313">
      <w:pPr>
        <w:pStyle w:val="a0"/>
        <w:rPr>
          <w:rtl/>
        </w:rPr>
      </w:pPr>
    </w:p>
    <w:p w14:paraId="6D961DE8" w14:textId="77777777" w:rsidR="00000000" w:rsidRDefault="00E01313">
      <w:pPr>
        <w:pStyle w:val="a0"/>
        <w:rPr>
          <w:rFonts w:hint="cs"/>
          <w:rtl/>
        </w:rPr>
      </w:pPr>
      <w:r>
        <w:rPr>
          <w:rFonts w:hint="cs"/>
          <w:rtl/>
        </w:rPr>
        <w:t xml:space="preserve">חבר הכנסת חזן, אענה לך, אבל לא עכשיו. </w:t>
      </w:r>
    </w:p>
    <w:p w14:paraId="330633B6" w14:textId="77777777" w:rsidR="00000000" w:rsidRDefault="00E01313">
      <w:pPr>
        <w:pStyle w:val="a0"/>
        <w:rPr>
          <w:rFonts w:hint="cs"/>
          <w:rtl/>
        </w:rPr>
      </w:pPr>
    </w:p>
    <w:p w14:paraId="0FFA8C49" w14:textId="77777777" w:rsidR="00000000" w:rsidRDefault="00E01313">
      <w:pPr>
        <w:pStyle w:val="a0"/>
        <w:rPr>
          <w:rFonts w:hint="cs"/>
          <w:rtl/>
        </w:rPr>
      </w:pPr>
      <w:r>
        <w:rPr>
          <w:rFonts w:hint="cs"/>
          <w:rtl/>
        </w:rPr>
        <w:t>תראה מה שקרה גם בירד</w:t>
      </w:r>
      <w:r>
        <w:rPr>
          <w:rFonts w:hint="cs"/>
          <w:rtl/>
        </w:rPr>
        <w:t xml:space="preserve">ן. ירדן, מדינה שעשתה שלום, ויש כ-20 אסירים ירדנים שיושבים, חלקם 20 שנה בכלא. "חיזבאללה" דרש לשחרר אותם, ואמרו לו: בסדר, נשחרר אותם ישר לירדנים. בסוף הם לא שוחררו, והביקור היום בוטל. </w:t>
      </w:r>
    </w:p>
    <w:p w14:paraId="19E484B8" w14:textId="77777777" w:rsidR="00000000" w:rsidRDefault="00E01313">
      <w:pPr>
        <w:pStyle w:val="a0"/>
        <w:rPr>
          <w:rFonts w:hint="cs"/>
          <w:rtl/>
        </w:rPr>
      </w:pPr>
    </w:p>
    <w:p w14:paraId="6EC44329" w14:textId="77777777" w:rsidR="00000000" w:rsidRDefault="00E01313">
      <w:pPr>
        <w:pStyle w:val="a0"/>
        <w:rPr>
          <w:rFonts w:hint="cs"/>
          <w:rtl/>
        </w:rPr>
      </w:pPr>
      <w:r>
        <w:rPr>
          <w:rFonts w:hint="cs"/>
          <w:rtl/>
        </w:rPr>
        <w:t xml:space="preserve">פלסטינים - במקום לעשות שיח של שלום עם הפלסטינים, עם אבו-מאזן, קודם כול, </w:t>
      </w:r>
      <w:r>
        <w:rPr>
          <w:rFonts w:hint="cs"/>
          <w:rtl/>
        </w:rPr>
        <w:t xml:space="preserve">אולי עם אבו-עלא עכשיו ולשחרר את הפלסטינים לפלסטינים, ולרשום את זה כקרדיט, ולהתקדם הלאה בתהליך השלום </w:t>
      </w:r>
      <w:r>
        <w:rPr>
          <w:rtl/>
        </w:rPr>
        <w:t>–</w:t>
      </w:r>
      <w:r>
        <w:rPr>
          <w:rFonts w:hint="cs"/>
          <w:rtl/>
        </w:rPr>
        <w:t xml:space="preserve"> לא, נשחרר בשביל "חיזבאללה". </w:t>
      </w:r>
    </w:p>
    <w:p w14:paraId="7A515E32" w14:textId="77777777" w:rsidR="00000000" w:rsidRDefault="00E01313">
      <w:pPr>
        <w:pStyle w:val="a0"/>
        <w:rPr>
          <w:rFonts w:hint="cs"/>
          <w:rtl/>
        </w:rPr>
      </w:pPr>
    </w:p>
    <w:p w14:paraId="1E97B05B" w14:textId="77777777" w:rsidR="00000000" w:rsidRDefault="00E01313">
      <w:pPr>
        <w:pStyle w:val="a0"/>
        <w:rPr>
          <w:rFonts w:hint="cs"/>
          <w:rtl/>
        </w:rPr>
      </w:pPr>
      <w:r>
        <w:rPr>
          <w:rFonts w:hint="cs"/>
          <w:rtl/>
        </w:rPr>
        <w:t>ואחרון אחרון חביב, האסירים הערבים-הישראלים, הביטחוניים: גם הם ישוחררו, אולי לא בעסקה הזאת, אבל אם ישראל תמשיך להתעקש, הם יהי</w:t>
      </w:r>
      <w:r>
        <w:rPr>
          <w:rFonts w:hint="cs"/>
          <w:rtl/>
        </w:rPr>
        <w:t xml:space="preserve">ו חלקם של האויבים - מה תעשה? אויבי המדינה לפי ההגדרה של הממשלה עצמה. </w:t>
      </w:r>
    </w:p>
    <w:p w14:paraId="3C556734" w14:textId="77777777" w:rsidR="00000000" w:rsidRDefault="00E01313">
      <w:pPr>
        <w:pStyle w:val="a0"/>
        <w:ind w:firstLine="0"/>
        <w:rPr>
          <w:rFonts w:hint="cs"/>
          <w:rtl/>
        </w:rPr>
      </w:pPr>
    </w:p>
    <w:p w14:paraId="33650F0E" w14:textId="77777777" w:rsidR="00000000" w:rsidRDefault="00E01313">
      <w:pPr>
        <w:pStyle w:val="af1"/>
        <w:rPr>
          <w:rtl/>
        </w:rPr>
      </w:pPr>
      <w:r>
        <w:rPr>
          <w:rtl/>
        </w:rPr>
        <w:t>היו"ר יולי-יואל אדלשטיין:</w:t>
      </w:r>
    </w:p>
    <w:p w14:paraId="46FF6BC5" w14:textId="77777777" w:rsidR="00000000" w:rsidRDefault="00E01313">
      <w:pPr>
        <w:pStyle w:val="a0"/>
        <w:rPr>
          <w:rtl/>
        </w:rPr>
      </w:pPr>
    </w:p>
    <w:p w14:paraId="4FD63CAE" w14:textId="77777777" w:rsidR="00000000" w:rsidRDefault="00E01313">
      <w:pPr>
        <w:pStyle w:val="a0"/>
        <w:rPr>
          <w:rFonts w:hint="cs"/>
          <w:rtl/>
        </w:rPr>
      </w:pPr>
      <w:r>
        <w:rPr>
          <w:rFonts w:hint="cs"/>
          <w:rtl/>
        </w:rPr>
        <w:t xml:space="preserve">תודה. </w:t>
      </w:r>
    </w:p>
    <w:p w14:paraId="68E2D06D" w14:textId="77777777" w:rsidR="00000000" w:rsidRDefault="00E01313">
      <w:pPr>
        <w:pStyle w:val="a0"/>
        <w:ind w:firstLine="0"/>
        <w:rPr>
          <w:rFonts w:hint="cs"/>
          <w:rtl/>
        </w:rPr>
      </w:pPr>
    </w:p>
    <w:p w14:paraId="6062D10B" w14:textId="77777777" w:rsidR="00000000" w:rsidRDefault="00E01313">
      <w:pPr>
        <w:pStyle w:val="-"/>
        <w:rPr>
          <w:rtl/>
        </w:rPr>
      </w:pPr>
      <w:bookmarkStart w:id="639" w:name="FS000000550T28_01_2004_18_54_31C"/>
      <w:bookmarkEnd w:id="639"/>
      <w:r>
        <w:rPr>
          <w:rtl/>
        </w:rPr>
        <w:t>עבד-אלמאלכ דהאמשה (רע"ם):</w:t>
      </w:r>
    </w:p>
    <w:p w14:paraId="49FA7EF8" w14:textId="77777777" w:rsidR="00000000" w:rsidRDefault="00E01313">
      <w:pPr>
        <w:pStyle w:val="a0"/>
        <w:rPr>
          <w:rtl/>
        </w:rPr>
      </w:pPr>
    </w:p>
    <w:p w14:paraId="29E5C01E" w14:textId="77777777" w:rsidR="00000000" w:rsidRDefault="00E01313">
      <w:pPr>
        <w:pStyle w:val="a0"/>
        <w:rPr>
          <w:rFonts w:hint="cs"/>
          <w:rtl/>
        </w:rPr>
      </w:pPr>
      <w:r>
        <w:rPr>
          <w:rFonts w:hint="cs"/>
          <w:rtl/>
        </w:rPr>
        <w:t xml:space="preserve">למה לא תשחרר אותם, או את הזקנים והחולים שבהם, שיושבים 20 שנה בכלא? הם בני יותר מ-70. מה חסר כדי לשחרר גם את אלה? </w:t>
      </w:r>
    </w:p>
    <w:p w14:paraId="6E08186F" w14:textId="77777777" w:rsidR="00000000" w:rsidRDefault="00E01313">
      <w:pPr>
        <w:pStyle w:val="a0"/>
        <w:ind w:firstLine="0"/>
        <w:rPr>
          <w:rFonts w:hint="cs"/>
          <w:rtl/>
        </w:rPr>
      </w:pPr>
    </w:p>
    <w:p w14:paraId="479E5CD9" w14:textId="77777777" w:rsidR="00000000" w:rsidRDefault="00E01313">
      <w:pPr>
        <w:pStyle w:val="af0"/>
        <w:rPr>
          <w:rtl/>
        </w:rPr>
      </w:pPr>
      <w:r>
        <w:rPr>
          <w:rFonts w:hint="eastAsia"/>
          <w:rtl/>
        </w:rPr>
        <w:t>מיכאל</w:t>
      </w:r>
      <w:r>
        <w:rPr>
          <w:rtl/>
        </w:rPr>
        <w:t xml:space="preserve"> רצ</w:t>
      </w:r>
      <w:r>
        <w:rPr>
          <w:rtl/>
        </w:rPr>
        <w:t>ון (הליכוד):</w:t>
      </w:r>
    </w:p>
    <w:p w14:paraId="215CDADC" w14:textId="77777777" w:rsidR="00000000" w:rsidRDefault="00E01313">
      <w:pPr>
        <w:pStyle w:val="a0"/>
        <w:rPr>
          <w:rFonts w:hint="cs"/>
          <w:rtl/>
        </w:rPr>
      </w:pPr>
    </w:p>
    <w:p w14:paraId="0244DE3A" w14:textId="77777777" w:rsidR="00000000" w:rsidRDefault="00E01313">
      <w:pPr>
        <w:pStyle w:val="a0"/>
        <w:rPr>
          <w:rFonts w:hint="cs"/>
          <w:rtl/>
        </w:rPr>
      </w:pPr>
      <w:r>
        <w:rPr>
          <w:rFonts w:hint="cs"/>
          <w:rtl/>
        </w:rPr>
        <w:t xml:space="preserve">מה זה הדבר הזה? גם את היהודים. </w:t>
      </w:r>
    </w:p>
    <w:bookmarkEnd w:id="638"/>
    <w:p w14:paraId="270E024E" w14:textId="77777777" w:rsidR="00000000" w:rsidRDefault="00E01313">
      <w:pPr>
        <w:pStyle w:val="a0"/>
        <w:ind w:firstLine="0"/>
        <w:rPr>
          <w:rFonts w:hint="cs"/>
          <w:rtl/>
        </w:rPr>
      </w:pPr>
    </w:p>
    <w:p w14:paraId="5F7B3CC2" w14:textId="77777777" w:rsidR="00000000" w:rsidRDefault="00E01313">
      <w:pPr>
        <w:pStyle w:val="af1"/>
        <w:rPr>
          <w:rtl/>
        </w:rPr>
      </w:pPr>
      <w:r>
        <w:rPr>
          <w:rtl/>
        </w:rPr>
        <w:t>היו"ר יולי-יואל אדלשטיין:</w:t>
      </w:r>
    </w:p>
    <w:p w14:paraId="15D6C7D4" w14:textId="77777777" w:rsidR="00000000" w:rsidRDefault="00E01313">
      <w:pPr>
        <w:pStyle w:val="a0"/>
        <w:rPr>
          <w:rtl/>
        </w:rPr>
      </w:pPr>
    </w:p>
    <w:p w14:paraId="6BBCD253" w14:textId="77777777" w:rsidR="00000000" w:rsidRDefault="00E01313">
      <w:pPr>
        <w:pStyle w:val="a0"/>
        <w:rPr>
          <w:rFonts w:hint="cs"/>
          <w:rtl/>
        </w:rPr>
      </w:pPr>
      <w:r>
        <w:rPr>
          <w:rFonts w:hint="cs"/>
          <w:rtl/>
        </w:rPr>
        <w:t xml:space="preserve">תודה לחבר הכנסת דהאמשה. עכשיו - חבר הכנסת מוחמד ברכה, אחריו - חבר הכנסת איתן כבל. </w:t>
      </w:r>
    </w:p>
    <w:p w14:paraId="45DDB0D7" w14:textId="77777777" w:rsidR="00000000" w:rsidRDefault="00E01313">
      <w:pPr>
        <w:pStyle w:val="a0"/>
        <w:ind w:firstLine="0"/>
        <w:rPr>
          <w:rFonts w:hint="cs"/>
          <w:rtl/>
        </w:rPr>
      </w:pPr>
    </w:p>
    <w:p w14:paraId="64D5F727" w14:textId="77777777" w:rsidR="00000000" w:rsidRDefault="00E01313">
      <w:pPr>
        <w:pStyle w:val="af0"/>
        <w:rPr>
          <w:rtl/>
        </w:rPr>
      </w:pPr>
      <w:r>
        <w:rPr>
          <w:rFonts w:hint="eastAsia"/>
          <w:rtl/>
        </w:rPr>
        <w:t>מיכאל</w:t>
      </w:r>
      <w:r>
        <w:rPr>
          <w:rtl/>
        </w:rPr>
        <w:t xml:space="preserve"> רצון (הליכוד):</w:t>
      </w:r>
    </w:p>
    <w:p w14:paraId="7F778535" w14:textId="77777777" w:rsidR="00000000" w:rsidRDefault="00E01313">
      <w:pPr>
        <w:pStyle w:val="a0"/>
        <w:rPr>
          <w:rFonts w:hint="cs"/>
          <w:rtl/>
        </w:rPr>
      </w:pPr>
    </w:p>
    <w:p w14:paraId="273E2DA1" w14:textId="77777777" w:rsidR="00000000" w:rsidRDefault="00E01313">
      <w:pPr>
        <w:pStyle w:val="a0"/>
        <w:rPr>
          <w:rFonts w:hint="cs"/>
          <w:rtl/>
        </w:rPr>
      </w:pPr>
      <w:r>
        <w:rPr>
          <w:rFonts w:hint="cs"/>
          <w:rtl/>
        </w:rPr>
        <w:t>גם את היהודים.</w:t>
      </w:r>
    </w:p>
    <w:p w14:paraId="17693835" w14:textId="77777777" w:rsidR="00000000" w:rsidRDefault="00E01313">
      <w:pPr>
        <w:pStyle w:val="a0"/>
        <w:ind w:firstLine="0"/>
        <w:rPr>
          <w:rFonts w:hint="cs"/>
          <w:rtl/>
        </w:rPr>
      </w:pPr>
    </w:p>
    <w:p w14:paraId="3A9DFE01" w14:textId="77777777" w:rsidR="00000000" w:rsidRDefault="00E01313">
      <w:pPr>
        <w:pStyle w:val="-"/>
        <w:rPr>
          <w:rtl/>
        </w:rPr>
      </w:pPr>
      <w:bookmarkStart w:id="640" w:name="FS000000550T28_01_2004_18_55_48C"/>
      <w:bookmarkEnd w:id="640"/>
      <w:r>
        <w:rPr>
          <w:rtl/>
        </w:rPr>
        <w:t>עבד-אלמאלכ דהאמשה (רע"ם):</w:t>
      </w:r>
    </w:p>
    <w:p w14:paraId="5A264168" w14:textId="77777777" w:rsidR="00000000" w:rsidRDefault="00E01313">
      <w:pPr>
        <w:pStyle w:val="a0"/>
        <w:rPr>
          <w:rtl/>
        </w:rPr>
      </w:pPr>
    </w:p>
    <w:p w14:paraId="08A812D8" w14:textId="77777777" w:rsidR="00000000" w:rsidRDefault="00E01313">
      <w:pPr>
        <w:pStyle w:val="a0"/>
        <w:rPr>
          <w:rFonts w:hint="cs"/>
          <w:rtl/>
        </w:rPr>
      </w:pPr>
      <w:r>
        <w:rPr>
          <w:rFonts w:hint="cs"/>
          <w:rtl/>
        </w:rPr>
        <w:t xml:space="preserve">היהודים שוחררו מזמן. </w:t>
      </w:r>
    </w:p>
    <w:p w14:paraId="32E796B3" w14:textId="77777777" w:rsidR="00000000" w:rsidRDefault="00E01313">
      <w:pPr>
        <w:pStyle w:val="a0"/>
        <w:ind w:firstLine="0"/>
        <w:rPr>
          <w:rFonts w:hint="cs"/>
          <w:rtl/>
        </w:rPr>
      </w:pPr>
    </w:p>
    <w:p w14:paraId="798D2DA3" w14:textId="77777777" w:rsidR="00000000" w:rsidRDefault="00E01313">
      <w:pPr>
        <w:pStyle w:val="af1"/>
        <w:rPr>
          <w:rtl/>
        </w:rPr>
      </w:pPr>
      <w:r>
        <w:rPr>
          <w:rtl/>
        </w:rPr>
        <w:t>היו"ר יולי</w:t>
      </w:r>
      <w:r>
        <w:rPr>
          <w:rtl/>
        </w:rPr>
        <w:t>-יואל אדלשטיין:</w:t>
      </w:r>
    </w:p>
    <w:p w14:paraId="381CB389" w14:textId="77777777" w:rsidR="00000000" w:rsidRDefault="00E01313">
      <w:pPr>
        <w:pStyle w:val="a0"/>
        <w:rPr>
          <w:rtl/>
        </w:rPr>
      </w:pPr>
    </w:p>
    <w:p w14:paraId="40206935" w14:textId="77777777" w:rsidR="00000000" w:rsidRDefault="00E01313">
      <w:pPr>
        <w:pStyle w:val="a0"/>
        <w:rPr>
          <w:rFonts w:hint="cs"/>
          <w:rtl/>
        </w:rPr>
      </w:pPr>
      <w:r>
        <w:rPr>
          <w:rFonts w:hint="cs"/>
          <w:rtl/>
        </w:rPr>
        <w:t xml:space="preserve">אתם מפריעים כרגע לחבר הכנסת ברכה. חבר הכנסת דהאמשה. </w:t>
      </w:r>
    </w:p>
    <w:p w14:paraId="3670F94F" w14:textId="77777777" w:rsidR="00000000" w:rsidRDefault="00E01313">
      <w:pPr>
        <w:pStyle w:val="a0"/>
        <w:ind w:firstLine="0"/>
        <w:rPr>
          <w:rFonts w:hint="cs"/>
          <w:rtl/>
        </w:rPr>
      </w:pPr>
    </w:p>
    <w:p w14:paraId="27192A7C" w14:textId="77777777" w:rsidR="00000000" w:rsidRDefault="00E01313">
      <w:pPr>
        <w:pStyle w:val="af0"/>
        <w:rPr>
          <w:rtl/>
        </w:rPr>
      </w:pPr>
      <w:r>
        <w:rPr>
          <w:rFonts w:hint="eastAsia"/>
          <w:rtl/>
        </w:rPr>
        <w:t>מיכאל</w:t>
      </w:r>
      <w:r>
        <w:rPr>
          <w:rtl/>
        </w:rPr>
        <w:t xml:space="preserve"> רצון (הליכוד):</w:t>
      </w:r>
    </w:p>
    <w:p w14:paraId="0B7FA846" w14:textId="77777777" w:rsidR="00000000" w:rsidRDefault="00E01313">
      <w:pPr>
        <w:pStyle w:val="a0"/>
        <w:rPr>
          <w:rFonts w:hint="cs"/>
          <w:rtl/>
        </w:rPr>
      </w:pPr>
    </w:p>
    <w:p w14:paraId="3B673502" w14:textId="77777777" w:rsidR="00000000" w:rsidRDefault="00E01313">
      <w:pPr>
        <w:pStyle w:val="a0"/>
        <w:rPr>
          <w:rFonts w:hint="cs"/>
          <w:rtl/>
        </w:rPr>
      </w:pPr>
      <w:r>
        <w:rPr>
          <w:rFonts w:hint="cs"/>
          <w:rtl/>
        </w:rPr>
        <w:t xml:space="preserve">אתה מייצג את הפלסטינים. </w:t>
      </w:r>
    </w:p>
    <w:p w14:paraId="016974AF" w14:textId="77777777" w:rsidR="00000000" w:rsidRDefault="00E01313">
      <w:pPr>
        <w:pStyle w:val="a0"/>
        <w:ind w:firstLine="0"/>
        <w:rPr>
          <w:rFonts w:hint="cs"/>
          <w:rtl/>
        </w:rPr>
      </w:pPr>
    </w:p>
    <w:p w14:paraId="45AE00B7" w14:textId="77777777" w:rsidR="00000000" w:rsidRDefault="00E01313">
      <w:pPr>
        <w:pStyle w:val="af1"/>
        <w:rPr>
          <w:rtl/>
        </w:rPr>
      </w:pPr>
      <w:r>
        <w:rPr>
          <w:rtl/>
        </w:rPr>
        <w:t>היו"ר יולי-יואל אדלשטיין:</w:t>
      </w:r>
    </w:p>
    <w:p w14:paraId="3F5E4D97" w14:textId="77777777" w:rsidR="00000000" w:rsidRDefault="00E01313">
      <w:pPr>
        <w:pStyle w:val="a0"/>
        <w:rPr>
          <w:rtl/>
        </w:rPr>
      </w:pPr>
    </w:p>
    <w:p w14:paraId="1FD36862" w14:textId="77777777" w:rsidR="00000000" w:rsidRDefault="00E01313">
      <w:pPr>
        <w:pStyle w:val="a0"/>
        <w:rPr>
          <w:rFonts w:hint="cs"/>
          <w:rtl/>
        </w:rPr>
      </w:pPr>
      <w:r>
        <w:rPr>
          <w:rFonts w:hint="cs"/>
          <w:rtl/>
        </w:rPr>
        <w:t xml:space="preserve">חבר הכנסת דהאמשה, ישב בבקשה אדוני, וחבר הכנסת מיכי רצון, סגן השר, לא יפריע. וחבר הכנסת ברכה ידבר. </w:t>
      </w:r>
    </w:p>
    <w:p w14:paraId="0C5838DE" w14:textId="77777777" w:rsidR="00000000" w:rsidRDefault="00E01313">
      <w:pPr>
        <w:pStyle w:val="a0"/>
        <w:ind w:firstLine="0"/>
        <w:rPr>
          <w:rFonts w:hint="cs"/>
          <w:rtl/>
        </w:rPr>
      </w:pPr>
    </w:p>
    <w:p w14:paraId="2F8A5825" w14:textId="77777777" w:rsidR="00000000" w:rsidRDefault="00E01313">
      <w:pPr>
        <w:pStyle w:val="af0"/>
        <w:rPr>
          <w:rtl/>
        </w:rPr>
      </w:pPr>
      <w:r>
        <w:rPr>
          <w:rFonts w:hint="eastAsia"/>
          <w:rtl/>
        </w:rPr>
        <w:t>עבד</w:t>
      </w:r>
      <w:r>
        <w:rPr>
          <w:rtl/>
        </w:rPr>
        <w:t>-אלמאלכ</w:t>
      </w:r>
      <w:r>
        <w:rPr>
          <w:rtl/>
        </w:rPr>
        <w:t xml:space="preserve"> דהאמשה (רע"ם):</w:t>
      </w:r>
    </w:p>
    <w:p w14:paraId="69643F75" w14:textId="77777777" w:rsidR="00000000" w:rsidRDefault="00E01313">
      <w:pPr>
        <w:pStyle w:val="a0"/>
        <w:rPr>
          <w:rFonts w:hint="cs"/>
          <w:rtl/>
        </w:rPr>
      </w:pPr>
    </w:p>
    <w:p w14:paraId="45E3584D" w14:textId="77777777" w:rsidR="00000000" w:rsidRDefault="00E01313">
      <w:pPr>
        <w:pStyle w:val="a0"/>
        <w:rPr>
          <w:rFonts w:hint="cs"/>
          <w:rtl/>
        </w:rPr>
      </w:pPr>
      <w:r>
        <w:rPr>
          <w:rFonts w:hint="cs"/>
          <w:rtl/>
        </w:rPr>
        <w:t xml:space="preserve">חוץ מיגאל עמיר כולם שוחררו. </w:t>
      </w:r>
    </w:p>
    <w:p w14:paraId="3DBF51EC" w14:textId="77777777" w:rsidR="00000000" w:rsidRDefault="00E01313">
      <w:pPr>
        <w:pStyle w:val="a0"/>
        <w:ind w:firstLine="0"/>
        <w:rPr>
          <w:rFonts w:hint="cs"/>
          <w:rtl/>
        </w:rPr>
      </w:pPr>
    </w:p>
    <w:p w14:paraId="6FB69D4E" w14:textId="77777777" w:rsidR="00000000" w:rsidRDefault="00E01313">
      <w:pPr>
        <w:pStyle w:val="a"/>
        <w:rPr>
          <w:rtl/>
        </w:rPr>
      </w:pPr>
      <w:bookmarkStart w:id="641" w:name="FS000000540T28_01_2004_18_57_04"/>
      <w:bookmarkStart w:id="642" w:name="_Toc78873167"/>
      <w:bookmarkEnd w:id="641"/>
      <w:r>
        <w:rPr>
          <w:rFonts w:hint="eastAsia"/>
          <w:rtl/>
        </w:rPr>
        <w:t>מוחמד</w:t>
      </w:r>
      <w:r>
        <w:rPr>
          <w:rtl/>
        </w:rPr>
        <w:t xml:space="preserve"> ברכה (חד"ש-תע"ל):</w:t>
      </w:r>
      <w:bookmarkEnd w:id="642"/>
    </w:p>
    <w:p w14:paraId="4BBD999E" w14:textId="77777777" w:rsidR="00000000" w:rsidRDefault="00E01313">
      <w:pPr>
        <w:pStyle w:val="a0"/>
        <w:rPr>
          <w:rFonts w:hint="cs"/>
          <w:rtl/>
        </w:rPr>
      </w:pPr>
    </w:p>
    <w:p w14:paraId="43BB2BF9" w14:textId="77777777" w:rsidR="00000000" w:rsidRDefault="00E01313">
      <w:pPr>
        <w:pStyle w:val="a0"/>
        <w:rPr>
          <w:rFonts w:hint="cs"/>
          <w:rtl/>
        </w:rPr>
      </w:pPr>
      <w:r>
        <w:rPr>
          <w:rFonts w:hint="cs"/>
          <w:rtl/>
        </w:rPr>
        <w:t>אדוני היושב-ראש, רבותי חברי הכנסת, כל עסקה של חילופי שבויים, כפי שנאמר, "ושבו בנים לגבולם", זה דבר מבורך וזה דבר טוב. אבל התמהיל שעשתה הממשלה היום הוא נוראי. הטבח שהיה היום ברצועת-עזה,</w:t>
      </w:r>
      <w:r>
        <w:rPr>
          <w:rFonts w:hint="cs"/>
          <w:rtl/>
        </w:rPr>
        <w:t xml:space="preserve"> ש-14 אזרחים פלסטינים נהרגו בו על-ידי כוחות הצבא הכובש, זה דבר שמצביע על כך שהממשלה רוצה לייצר מצב חדש של מתיחות, כדי להסיח את דעתו של הציבור הישראלי משני דברים: קודם כול מהעיסוק בעסקה הזאת, ושנית, כדי להסיח את הדעת מהשערוריות של ראש הממשלה, של מר שרון </w:t>
      </w:r>
      <w:r>
        <w:rPr>
          <w:rtl/>
        </w:rPr>
        <w:t>–</w:t>
      </w:r>
      <w:r>
        <w:rPr>
          <w:rFonts w:hint="cs"/>
          <w:rtl/>
        </w:rPr>
        <w:t xml:space="preserve">  </w:t>
      </w:r>
      <w:r>
        <w:rPr>
          <w:rFonts w:hint="cs"/>
          <w:rtl/>
        </w:rPr>
        <w:t xml:space="preserve">במקום לנצל האווירה הטובה כדי לפתוח אפיקים של דיאלוג לקראת שלום עם ההנהגה הפלסטינית ועם ההנהגה הסורית. </w:t>
      </w:r>
    </w:p>
    <w:p w14:paraId="7E92C6AC" w14:textId="77777777" w:rsidR="00000000" w:rsidRDefault="00E01313">
      <w:pPr>
        <w:pStyle w:val="a0"/>
        <w:rPr>
          <w:rFonts w:hint="cs"/>
        </w:rPr>
      </w:pPr>
    </w:p>
    <w:p w14:paraId="5FDC9ECE" w14:textId="77777777" w:rsidR="00000000" w:rsidRDefault="00E01313">
      <w:pPr>
        <w:pStyle w:val="a0"/>
        <w:rPr>
          <w:rFonts w:hint="cs"/>
          <w:rtl/>
        </w:rPr>
      </w:pPr>
      <w:r>
        <w:rPr>
          <w:rFonts w:hint="cs"/>
          <w:rtl/>
        </w:rPr>
        <w:t>אני אומר לכם: הפשע שהיה היום בעזה, אם הוא מצביע על משהו, הוא מצביע על כך שכל דיבורי שרון על מפת דרכים ועל תוכניות שלום, שכאילו הוא מקבל, הם דברי סרק, וכ</w:t>
      </w:r>
      <w:r>
        <w:rPr>
          <w:rFonts w:hint="cs"/>
          <w:rtl/>
        </w:rPr>
        <w:t xml:space="preserve">ל התוכניות שלו הן כיבוש ודם. </w:t>
      </w:r>
    </w:p>
    <w:p w14:paraId="2DC53B73" w14:textId="77777777" w:rsidR="00000000" w:rsidRDefault="00E01313">
      <w:pPr>
        <w:pStyle w:val="a0"/>
        <w:ind w:firstLine="0"/>
        <w:rPr>
          <w:rFonts w:hint="cs"/>
          <w:rtl/>
        </w:rPr>
      </w:pPr>
    </w:p>
    <w:p w14:paraId="028672DD" w14:textId="77777777" w:rsidR="00000000" w:rsidRDefault="00E01313">
      <w:pPr>
        <w:pStyle w:val="af1"/>
        <w:rPr>
          <w:rtl/>
        </w:rPr>
      </w:pPr>
      <w:r>
        <w:rPr>
          <w:rFonts w:hint="eastAsia"/>
          <w:rtl/>
        </w:rPr>
        <w:t>היו</w:t>
      </w:r>
      <w:r>
        <w:rPr>
          <w:rtl/>
        </w:rPr>
        <w:t>"ר יולי-יואל אדלשטיין:</w:t>
      </w:r>
    </w:p>
    <w:p w14:paraId="7AF131B8" w14:textId="77777777" w:rsidR="00000000" w:rsidRDefault="00E01313">
      <w:pPr>
        <w:pStyle w:val="a0"/>
        <w:rPr>
          <w:rFonts w:hint="cs"/>
          <w:rtl/>
        </w:rPr>
      </w:pPr>
    </w:p>
    <w:p w14:paraId="120D4AD9" w14:textId="77777777" w:rsidR="00000000" w:rsidRDefault="00E01313">
      <w:pPr>
        <w:pStyle w:val="a0"/>
        <w:rPr>
          <w:rFonts w:hint="cs"/>
          <w:rtl/>
        </w:rPr>
      </w:pPr>
      <w:r>
        <w:rPr>
          <w:rFonts w:hint="cs"/>
          <w:rtl/>
        </w:rPr>
        <w:t xml:space="preserve">תודה. </w:t>
      </w:r>
    </w:p>
    <w:p w14:paraId="22FD19B6" w14:textId="77777777" w:rsidR="00000000" w:rsidRDefault="00E01313">
      <w:pPr>
        <w:pStyle w:val="a0"/>
        <w:ind w:firstLine="0"/>
        <w:rPr>
          <w:rFonts w:hint="cs"/>
          <w:rtl/>
        </w:rPr>
      </w:pPr>
    </w:p>
    <w:p w14:paraId="62D01B67" w14:textId="77777777" w:rsidR="00000000" w:rsidRDefault="00E01313">
      <w:pPr>
        <w:pStyle w:val="-"/>
        <w:rPr>
          <w:rtl/>
        </w:rPr>
      </w:pPr>
      <w:bookmarkStart w:id="643" w:name="FS000000540T28_01_2004_18_59_27C"/>
      <w:bookmarkEnd w:id="643"/>
      <w:r>
        <w:rPr>
          <w:rFonts w:hint="eastAsia"/>
          <w:rtl/>
        </w:rPr>
        <w:t>מוחמד</w:t>
      </w:r>
      <w:r>
        <w:rPr>
          <w:rtl/>
        </w:rPr>
        <w:t xml:space="preserve"> ברכה (חד"ש-תע"ל):</w:t>
      </w:r>
    </w:p>
    <w:p w14:paraId="64B838C6" w14:textId="77777777" w:rsidR="00000000" w:rsidRDefault="00E01313">
      <w:pPr>
        <w:pStyle w:val="a0"/>
        <w:rPr>
          <w:rFonts w:hint="cs"/>
          <w:rtl/>
        </w:rPr>
      </w:pPr>
    </w:p>
    <w:p w14:paraId="0A66F586" w14:textId="77777777" w:rsidR="00000000" w:rsidRDefault="00E01313">
      <w:pPr>
        <w:pStyle w:val="a0"/>
        <w:rPr>
          <w:rFonts w:hint="cs"/>
          <w:rtl/>
        </w:rPr>
      </w:pPr>
      <w:r>
        <w:rPr>
          <w:rFonts w:hint="cs"/>
          <w:rtl/>
        </w:rPr>
        <w:t>ברשותך, אדוני היושב-ראש, רק הערה לשר עזרא, שאמר שלא משחררים אנשים עם דם על הידיים. פעם הייתי רוצה לשמוע עמדה או אמירה מוסמכת של השר עזרא כמה דם יש על הידיים שלו, הוא</w:t>
      </w:r>
      <w:r>
        <w:rPr>
          <w:rFonts w:hint="cs"/>
          <w:rtl/>
        </w:rPr>
        <w:t xml:space="preserve"> עצמו. </w:t>
      </w:r>
    </w:p>
    <w:p w14:paraId="2AE5D73E" w14:textId="77777777" w:rsidR="00000000" w:rsidRDefault="00E01313">
      <w:pPr>
        <w:pStyle w:val="a0"/>
        <w:rPr>
          <w:rFonts w:hint="cs"/>
          <w:rtl/>
        </w:rPr>
      </w:pPr>
    </w:p>
    <w:p w14:paraId="4E7F3CE4" w14:textId="77777777" w:rsidR="00000000" w:rsidRDefault="00E01313">
      <w:pPr>
        <w:pStyle w:val="af1"/>
        <w:rPr>
          <w:rtl/>
        </w:rPr>
      </w:pPr>
      <w:r>
        <w:rPr>
          <w:rFonts w:hint="eastAsia"/>
          <w:rtl/>
        </w:rPr>
        <w:t>היו</w:t>
      </w:r>
      <w:r>
        <w:rPr>
          <w:rtl/>
        </w:rPr>
        <w:t>"ר יולי-יואל אדלשטיין:</w:t>
      </w:r>
    </w:p>
    <w:p w14:paraId="024FC8BB" w14:textId="77777777" w:rsidR="00000000" w:rsidRDefault="00E01313">
      <w:pPr>
        <w:pStyle w:val="a0"/>
        <w:rPr>
          <w:rFonts w:hint="cs"/>
          <w:rtl/>
        </w:rPr>
      </w:pPr>
    </w:p>
    <w:p w14:paraId="49D44F80" w14:textId="77777777" w:rsidR="00000000" w:rsidRDefault="00E01313">
      <w:pPr>
        <w:pStyle w:val="a0"/>
        <w:rPr>
          <w:rFonts w:hint="cs"/>
          <w:rtl/>
        </w:rPr>
      </w:pPr>
      <w:r>
        <w:rPr>
          <w:rFonts w:hint="cs"/>
          <w:rtl/>
        </w:rPr>
        <w:t xml:space="preserve">חבר הכנסת איתן כבל, בבקשה. דקה. </w:t>
      </w:r>
    </w:p>
    <w:p w14:paraId="70FAC9BA" w14:textId="77777777" w:rsidR="00000000" w:rsidRDefault="00E01313">
      <w:pPr>
        <w:pStyle w:val="a0"/>
        <w:ind w:firstLine="0"/>
        <w:rPr>
          <w:rFonts w:hint="cs"/>
          <w:rtl/>
        </w:rPr>
      </w:pPr>
    </w:p>
    <w:p w14:paraId="6019C873" w14:textId="77777777" w:rsidR="00000000" w:rsidRDefault="00E01313">
      <w:pPr>
        <w:pStyle w:val="af0"/>
        <w:rPr>
          <w:rtl/>
        </w:rPr>
      </w:pPr>
      <w:r>
        <w:rPr>
          <w:rFonts w:hint="eastAsia"/>
          <w:rtl/>
        </w:rPr>
        <w:t>השר</w:t>
      </w:r>
      <w:r>
        <w:rPr>
          <w:rtl/>
        </w:rPr>
        <w:t xml:space="preserve"> גדעון עזרא:</w:t>
      </w:r>
    </w:p>
    <w:p w14:paraId="582BC28F" w14:textId="77777777" w:rsidR="00000000" w:rsidRDefault="00E01313">
      <w:pPr>
        <w:pStyle w:val="a0"/>
        <w:rPr>
          <w:rFonts w:hint="cs"/>
          <w:rtl/>
        </w:rPr>
      </w:pPr>
    </w:p>
    <w:p w14:paraId="21D3DF89" w14:textId="77777777" w:rsidR="00000000" w:rsidRDefault="00E01313">
      <w:pPr>
        <w:pStyle w:val="a0"/>
        <w:rPr>
          <w:rFonts w:hint="cs"/>
          <w:rtl/>
        </w:rPr>
      </w:pPr>
      <w:r>
        <w:rPr>
          <w:rFonts w:hint="cs"/>
          <w:rtl/>
        </w:rPr>
        <w:t>תגיד לי, מה אתה נותן לו לדבר ככה?</w:t>
      </w:r>
    </w:p>
    <w:p w14:paraId="583360B6" w14:textId="77777777" w:rsidR="00000000" w:rsidRDefault="00E01313">
      <w:pPr>
        <w:pStyle w:val="a0"/>
        <w:ind w:firstLine="0"/>
        <w:rPr>
          <w:rFonts w:hint="cs"/>
          <w:rtl/>
        </w:rPr>
      </w:pPr>
    </w:p>
    <w:p w14:paraId="46120D12" w14:textId="77777777" w:rsidR="00000000" w:rsidRDefault="00E01313">
      <w:pPr>
        <w:pStyle w:val="a"/>
        <w:rPr>
          <w:rtl/>
        </w:rPr>
      </w:pPr>
      <w:bookmarkStart w:id="644" w:name="FS000000445T28_01_2004_19_00_11"/>
      <w:bookmarkStart w:id="645" w:name="_Toc78873168"/>
      <w:bookmarkEnd w:id="644"/>
      <w:r>
        <w:rPr>
          <w:rFonts w:hint="eastAsia"/>
          <w:rtl/>
        </w:rPr>
        <w:t>איתן</w:t>
      </w:r>
      <w:r>
        <w:rPr>
          <w:rtl/>
        </w:rPr>
        <w:t xml:space="preserve"> כבל (העבודה-מימד):</w:t>
      </w:r>
      <w:bookmarkEnd w:id="645"/>
    </w:p>
    <w:p w14:paraId="3D8C350B" w14:textId="77777777" w:rsidR="00000000" w:rsidRDefault="00E01313">
      <w:pPr>
        <w:pStyle w:val="a0"/>
        <w:rPr>
          <w:rFonts w:hint="cs"/>
          <w:rtl/>
        </w:rPr>
      </w:pPr>
    </w:p>
    <w:p w14:paraId="46DBC81A" w14:textId="77777777" w:rsidR="00000000" w:rsidRDefault="00E01313">
      <w:pPr>
        <w:pStyle w:val="a0"/>
        <w:rPr>
          <w:rFonts w:hint="cs"/>
          <w:rtl/>
        </w:rPr>
      </w:pPr>
      <w:r>
        <w:rPr>
          <w:rFonts w:hint="cs"/>
          <w:rtl/>
        </w:rPr>
        <w:t>אדוני היושב-ראש, חברי חברי הכנסת, ממשלת ישראל קיבלה אחת מההחלטות היותר-קשות שאני מכיר בשנים האחרונות. אני חוש</w:t>
      </w:r>
      <w:r>
        <w:rPr>
          <w:rFonts w:hint="cs"/>
          <w:rtl/>
        </w:rPr>
        <w:t>ב שעם כל הקושי, עם כל הכאב ועם כל הבעייתיות שבעניין, ראש הממשלה והשרים קיבלו החלטה. אני מקווה שבעזרת השם, "ושבו בנים לגבולם", והמשפחות, כך אני מקווה, כי עדיין רב-המרצחים - - -</w:t>
      </w:r>
    </w:p>
    <w:p w14:paraId="789876DE" w14:textId="77777777" w:rsidR="00000000" w:rsidRDefault="00E01313">
      <w:pPr>
        <w:pStyle w:val="a0"/>
        <w:rPr>
          <w:rFonts w:hint="cs"/>
          <w:rtl/>
        </w:rPr>
      </w:pPr>
    </w:p>
    <w:p w14:paraId="0C15124C" w14:textId="77777777" w:rsidR="00000000" w:rsidRDefault="00E01313">
      <w:pPr>
        <w:pStyle w:val="af0"/>
        <w:rPr>
          <w:rtl/>
        </w:rPr>
      </w:pPr>
      <w:r>
        <w:rPr>
          <w:rFonts w:hint="eastAsia"/>
          <w:rtl/>
        </w:rPr>
        <w:t>מיכאל</w:t>
      </w:r>
      <w:r>
        <w:rPr>
          <w:rtl/>
        </w:rPr>
        <w:t xml:space="preserve"> רצון (הליכוד):</w:t>
      </w:r>
    </w:p>
    <w:p w14:paraId="1F6B939A" w14:textId="77777777" w:rsidR="00000000" w:rsidRDefault="00E01313">
      <w:pPr>
        <w:pStyle w:val="a0"/>
        <w:rPr>
          <w:rFonts w:hint="cs"/>
          <w:rtl/>
        </w:rPr>
      </w:pPr>
    </w:p>
    <w:p w14:paraId="7D0A31F0" w14:textId="77777777" w:rsidR="00000000" w:rsidRDefault="00E01313">
      <w:pPr>
        <w:pStyle w:val="a0"/>
        <w:rPr>
          <w:rFonts w:hint="cs"/>
          <w:rtl/>
        </w:rPr>
      </w:pPr>
      <w:r>
        <w:rPr>
          <w:rFonts w:hint="cs"/>
          <w:rtl/>
        </w:rPr>
        <w:t>ושבו גופות לגבולן.</w:t>
      </w:r>
    </w:p>
    <w:p w14:paraId="0B2AD0D5" w14:textId="77777777" w:rsidR="00000000" w:rsidRDefault="00E01313">
      <w:pPr>
        <w:pStyle w:val="a0"/>
        <w:ind w:firstLine="0"/>
        <w:rPr>
          <w:rFonts w:hint="cs"/>
          <w:rtl/>
        </w:rPr>
      </w:pPr>
    </w:p>
    <w:p w14:paraId="049A2C9C" w14:textId="77777777" w:rsidR="00000000" w:rsidRDefault="00E01313">
      <w:pPr>
        <w:pStyle w:val="-"/>
        <w:rPr>
          <w:rtl/>
        </w:rPr>
      </w:pPr>
      <w:bookmarkStart w:id="646" w:name="FS000000445T28_01_2004_19_01_11C"/>
      <w:bookmarkEnd w:id="646"/>
      <w:r>
        <w:rPr>
          <w:rtl/>
        </w:rPr>
        <w:t>איתן כבל (העבודה-מימד):</w:t>
      </w:r>
    </w:p>
    <w:p w14:paraId="29AE1D1D" w14:textId="77777777" w:rsidR="00000000" w:rsidRDefault="00E01313">
      <w:pPr>
        <w:pStyle w:val="a0"/>
        <w:rPr>
          <w:rtl/>
        </w:rPr>
      </w:pPr>
    </w:p>
    <w:p w14:paraId="179F9D1B" w14:textId="77777777" w:rsidR="00000000" w:rsidRDefault="00E01313">
      <w:pPr>
        <w:pStyle w:val="a0"/>
        <w:rPr>
          <w:rFonts w:hint="cs"/>
          <w:rtl/>
        </w:rPr>
      </w:pPr>
      <w:r>
        <w:rPr>
          <w:rFonts w:hint="cs"/>
          <w:rtl/>
        </w:rPr>
        <w:t>כן. לא שמעתי</w:t>
      </w:r>
      <w:r>
        <w:rPr>
          <w:rFonts w:hint="cs"/>
          <w:rtl/>
        </w:rPr>
        <w:t xml:space="preserve">, אבל הבנתי שהמשפחות עדיין מצפות שאולי. - - - יגיעו שלושת החיילים לקבורה ואלחנן טננבאום יגיע למשפחתו. תודה. </w:t>
      </w:r>
    </w:p>
    <w:p w14:paraId="615AD7CB" w14:textId="77777777" w:rsidR="00000000" w:rsidRDefault="00E01313">
      <w:pPr>
        <w:pStyle w:val="a0"/>
        <w:ind w:firstLine="0"/>
        <w:rPr>
          <w:rFonts w:hint="cs"/>
          <w:rtl/>
        </w:rPr>
      </w:pPr>
    </w:p>
    <w:p w14:paraId="75156F6B" w14:textId="77777777" w:rsidR="00000000" w:rsidRDefault="00E01313">
      <w:pPr>
        <w:pStyle w:val="af1"/>
        <w:rPr>
          <w:rtl/>
        </w:rPr>
      </w:pPr>
      <w:r>
        <w:rPr>
          <w:rtl/>
        </w:rPr>
        <w:t>היו"ר יולי-יואל אדלשטיין:</w:t>
      </w:r>
    </w:p>
    <w:p w14:paraId="5260528F" w14:textId="77777777" w:rsidR="00000000" w:rsidRDefault="00E01313">
      <w:pPr>
        <w:pStyle w:val="a0"/>
        <w:rPr>
          <w:rtl/>
        </w:rPr>
      </w:pPr>
    </w:p>
    <w:p w14:paraId="544C06FF" w14:textId="77777777" w:rsidR="00000000" w:rsidRDefault="00E01313">
      <w:pPr>
        <w:pStyle w:val="a0"/>
        <w:rPr>
          <w:rFonts w:hint="cs"/>
          <w:rtl/>
        </w:rPr>
      </w:pPr>
      <w:r>
        <w:rPr>
          <w:rFonts w:hint="cs"/>
          <w:rtl/>
        </w:rPr>
        <w:t xml:space="preserve">תודה לחבר הכנסת איתן כבל. </w:t>
      </w:r>
    </w:p>
    <w:p w14:paraId="03B556AE" w14:textId="77777777" w:rsidR="00000000" w:rsidRDefault="00E01313">
      <w:pPr>
        <w:pStyle w:val="a0"/>
        <w:rPr>
          <w:rFonts w:hint="cs"/>
          <w:rtl/>
        </w:rPr>
      </w:pPr>
    </w:p>
    <w:p w14:paraId="5ECB1638" w14:textId="77777777" w:rsidR="00000000" w:rsidRDefault="00E01313">
      <w:pPr>
        <w:pStyle w:val="a0"/>
        <w:rPr>
          <w:rFonts w:hint="cs"/>
          <w:rtl/>
        </w:rPr>
      </w:pPr>
      <w:r>
        <w:rPr>
          <w:rFonts w:hint="cs"/>
          <w:rtl/>
        </w:rPr>
        <w:t>לפני שנעבור להצבעה, חברי הכנסת, אני חייב לומר, שאני מאוד מצטער על הסיפא של הדיון. כי היה לי</w:t>
      </w:r>
      <w:r>
        <w:rPr>
          <w:rFonts w:hint="cs"/>
          <w:rtl/>
        </w:rPr>
        <w:t xml:space="preserve"> בראש לסכם ולומר שהבית יודע לנהל דיון בנושא כה כאוב וכה כבד וכה קשה בצורה מכובדת, ללא אף קריאת ביניים, בהקשבה זה לזה. לצערי הרב, בסיפא של הדיון הגענו גם לקריאות ביניים, גם לדברים שלך שבעיני לפחות, חבר הכנסת ברכה, הם מאוד מיותרים, ובוודאי לא שייכים לדיון הז</w:t>
      </w:r>
      <w:r>
        <w:rPr>
          <w:rFonts w:hint="cs"/>
          <w:rtl/>
        </w:rPr>
        <w:t xml:space="preserve">ה. צר לי, אני עדיין אשאר בנימה האופטימית שב-95% הדיון הזה התנהל בצורה מאוד מכובדת </w:t>
      </w:r>
      <w:r>
        <w:rPr>
          <w:rtl/>
        </w:rPr>
        <w:t>–</w:t>
      </w:r>
      <w:r>
        <w:rPr>
          <w:rFonts w:hint="cs"/>
          <w:rtl/>
        </w:rPr>
        <w:t xml:space="preserve"> מאוד קשה לכולנו, אבל לפחות ללא אותם מחזות שאנחנו רגילים להם. </w:t>
      </w:r>
    </w:p>
    <w:p w14:paraId="30204759" w14:textId="77777777" w:rsidR="00000000" w:rsidRDefault="00E01313">
      <w:pPr>
        <w:pStyle w:val="a0"/>
        <w:rPr>
          <w:rFonts w:hint="cs"/>
          <w:rtl/>
        </w:rPr>
      </w:pPr>
    </w:p>
    <w:p w14:paraId="615DF57A" w14:textId="77777777" w:rsidR="00000000" w:rsidRDefault="00E01313">
      <w:pPr>
        <w:pStyle w:val="af0"/>
        <w:rPr>
          <w:rtl/>
        </w:rPr>
      </w:pPr>
      <w:r>
        <w:rPr>
          <w:rFonts w:hint="eastAsia"/>
          <w:rtl/>
        </w:rPr>
        <w:t>מוחמד</w:t>
      </w:r>
      <w:r>
        <w:rPr>
          <w:rtl/>
        </w:rPr>
        <w:t xml:space="preserve"> ברכה (חד"ש-תע"ל):</w:t>
      </w:r>
    </w:p>
    <w:p w14:paraId="6C9F227C" w14:textId="77777777" w:rsidR="00000000" w:rsidRDefault="00E01313">
      <w:pPr>
        <w:pStyle w:val="a0"/>
        <w:rPr>
          <w:rFonts w:hint="cs"/>
          <w:rtl/>
        </w:rPr>
      </w:pPr>
    </w:p>
    <w:p w14:paraId="2FFACEBB" w14:textId="77777777" w:rsidR="00000000" w:rsidRDefault="00E01313">
      <w:pPr>
        <w:pStyle w:val="a0"/>
        <w:rPr>
          <w:rFonts w:hint="cs"/>
          <w:rtl/>
        </w:rPr>
      </w:pPr>
      <w:r>
        <w:rPr>
          <w:rFonts w:hint="cs"/>
          <w:rtl/>
        </w:rPr>
        <w:t xml:space="preserve">השר הכניס את זה. זה המטבע שהשר השתמש בה. זאת המטבע שלו, לא שלי. </w:t>
      </w:r>
    </w:p>
    <w:p w14:paraId="43D9B420" w14:textId="77777777" w:rsidR="00000000" w:rsidRDefault="00E01313">
      <w:pPr>
        <w:pStyle w:val="a0"/>
        <w:ind w:firstLine="0"/>
        <w:rPr>
          <w:rFonts w:hint="cs"/>
          <w:rtl/>
        </w:rPr>
      </w:pPr>
    </w:p>
    <w:p w14:paraId="11E00173" w14:textId="77777777" w:rsidR="00000000" w:rsidRDefault="00E01313">
      <w:pPr>
        <w:pStyle w:val="af1"/>
        <w:rPr>
          <w:rtl/>
        </w:rPr>
      </w:pPr>
      <w:r>
        <w:rPr>
          <w:rtl/>
        </w:rPr>
        <w:t>היו"ר יולי-יואל אד</w:t>
      </w:r>
      <w:r>
        <w:rPr>
          <w:rtl/>
        </w:rPr>
        <w:t>לשטיין:</w:t>
      </w:r>
    </w:p>
    <w:p w14:paraId="59A459BD" w14:textId="77777777" w:rsidR="00000000" w:rsidRDefault="00E01313">
      <w:pPr>
        <w:pStyle w:val="a0"/>
        <w:rPr>
          <w:rtl/>
        </w:rPr>
      </w:pPr>
    </w:p>
    <w:p w14:paraId="11139402" w14:textId="77777777" w:rsidR="00000000" w:rsidRDefault="00E01313">
      <w:pPr>
        <w:pStyle w:val="a0"/>
        <w:rPr>
          <w:rFonts w:hint="cs"/>
          <w:rtl/>
        </w:rPr>
      </w:pPr>
      <w:r>
        <w:rPr>
          <w:rFonts w:hint="cs"/>
          <w:rtl/>
        </w:rPr>
        <w:t xml:space="preserve">תודה. אנחנו נעבור להצבעה. בעת ההצבעה ודאי לא יפריעו, לא השר ולא חבר הכנסת ברכה. </w:t>
      </w:r>
    </w:p>
    <w:p w14:paraId="3721DD3B" w14:textId="77777777" w:rsidR="00000000" w:rsidRDefault="00E01313">
      <w:pPr>
        <w:pStyle w:val="a0"/>
        <w:ind w:firstLine="0"/>
        <w:rPr>
          <w:rFonts w:hint="cs"/>
          <w:rtl/>
        </w:rPr>
      </w:pPr>
    </w:p>
    <w:p w14:paraId="2930E55F" w14:textId="77777777" w:rsidR="00000000" w:rsidRDefault="00E01313">
      <w:pPr>
        <w:pStyle w:val="af0"/>
        <w:rPr>
          <w:rtl/>
        </w:rPr>
      </w:pPr>
      <w:r>
        <w:rPr>
          <w:rFonts w:hint="eastAsia"/>
          <w:rtl/>
        </w:rPr>
        <w:t>השר</w:t>
      </w:r>
      <w:r>
        <w:rPr>
          <w:rtl/>
        </w:rPr>
        <w:t xml:space="preserve"> גדעון עזרא:</w:t>
      </w:r>
    </w:p>
    <w:p w14:paraId="53DC252F" w14:textId="77777777" w:rsidR="00000000" w:rsidRDefault="00E01313">
      <w:pPr>
        <w:pStyle w:val="a0"/>
        <w:rPr>
          <w:rFonts w:hint="cs"/>
          <w:rtl/>
        </w:rPr>
      </w:pPr>
    </w:p>
    <w:p w14:paraId="3F8B5457" w14:textId="77777777" w:rsidR="00000000" w:rsidRDefault="00E01313">
      <w:pPr>
        <w:pStyle w:val="a0"/>
        <w:rPr>
          <w:rFonts w:hint="cs"/>
          <w:rtl/>
        </w:rPr>
      </w:pPr>
      <w:r>
        <w:rPr>
          <w:rFonts w:hint="cs"/>
          <w:rtl/>
        </w:rPr>
        <w:t>- - -  בושה וחרפה.</w:t>
      </w:r>
    </w:p>
    <w:p w14:paraId="5F2F6665" w14:textId="77777777" w:rsidR="00000000" w:rsidRDefault="00E01313">
      <w:pPr>
        <w:pStyle w:val="a0"/>
        <w:ind w:firstLine="0"/>
        <w:rPr>
          <w:rFonts w:hint="cs"/>
          <w:rtl/>
        </w:rPr>
      </w:pPr>
    </w:p>
    <w:p w14:paraId="387813E6" w14:textId="77777777" w:rsidR="00000000" w:rsidRDefault="00E01313">
      <w:pPr>
        <w:pStyle w:val="af0"/>
        <w:rPr>
          <w:rtl/>
        </w:rPr>
      </w:pPr>
      <w:r>
        <w:rPr>
          <w:rFonts w:hint="eastAsia"/>
          <w:rtl/>
        </w:rPr>
        <w:t>מוחמד</w:t>
      </w:r>
      <w:r>
        <w:rPr>
          <w:rtl/>
        </w:rPr>
        <w:t xml:space="preserve"> ברכה (חד"ש-תע"ל):</w:t>
      </w:r>
    </w:p>
    <w:p w14:paraId="71A024E9" w14:textId="77777777" w:rsidR="00000000" w:rsidRDefault="00E01313">
      <w:pPr>
        <w:pStyle w:val="a0"/>
        <w:rPr>
          <w:rFonts w:hint="cs"/>
          <w:rtl/>
        </w:rPr>
      </w:pPr>
    </w:p>
    <w:p w14:paraId="27B4EDFD" w14:textId="77777777" w:rsidR="00000000" w:rsidRDefault="00E01313">
      <w:pPr>
        <w:pStyle w:val="a0"/>
        <w:rPr>
          <w:rFonts w:hint="cs"/>
          <w:rtl/>
        </w:rPr>
      </w:pPr>
      <w:r>
        <w:rPr>
          <w:rFonts w:hint="cs"/>
          <w:rtl/>
        </w:rPr>
        <w:t xml:space="preserve">אתה. </w:t>
      </w:r>
    </w:p>
    <w:p w14:paraId="631AD9C0" w14:textId="77777777" w:rsidR="00000000" w:rsidRDefault="00E01313">
      <w:pPr>
        <w:pStyle w:val="a0"/>
        <w:ind w:firstLine="0"/>
        <w:rPr>
          <w:rFonts w:hint="cs"/>
          <w:rtl/>
        </w:rPr>
      </w:pPr>
    </w:p>
    <w:p w14:paraId="18208899" w14:textId="77777777" w:rsidR="00000000" w:rsidRDefault="00E01313">
      <w:pPr>
        <w:pStyle w:val="af0"/>
        <w:rPr>
          <w:rtl/>
        </w:rPr>
      </w:pPr>
      <w:r>
        <w:rPr>
          <w:rFonts w:hint="eastAsia"/>
          <w:rtl/>
        </w:rPr>
        <w:t>השר</w:t>
      </w:r>
      <w:r>
        <w:rPr>
          <w:rtl/>
        </w:rPr>
        <w:t xml:space="preserve"> גדעון עזרא:</w:t>
      </w:r>
    </w:p>
    <w:p w14:paraId="33251400" w14:textId="77777777" w:rsidR="00000000" w:rsidRDefault="00E01313">
      <w:pPr>
        <w:pStyle w:val="a0"/>
        <w:rPr>
          <w:rFonts w:hint="cs"/>
          <w:rtl/>
        </w:rPr>
      </w:pPr>
    </w:p>
    <w:p w14:paraId="307D033E" w14:textId="77777777" w:rsidR="00000000" w:rsidRDefault="00E01313">
      <w:pPr>
        <w:pStyle w:val="a0"/>
        <w:rPr>
          <w:rFonts w:hint="cs"/>
          <w:rtl/>
        </w:rPr>
      </w:pPr>
      <w:r>
        <w:rPr>
          <w:rFonts w:hint="cs"/>
          <w:rtl/>
        </w:rPr>
        <w:t xml:space="preserve">אתה חייב לדרוש ממנו התנצלות. </w:t>
      </w:r>
    </w:p>
    <w:p w14:paraId="46F220B0" w14:textId="77777777" w:rsidR="00000000" w:rsidRDefault="00E01313">
      <w:pPr>
        <w:pStyle w:val="a0"/>
        <w:ind w:firstLine="0"/>
        <w:rPr>
          <w:rFonts w:hint="cs"/>
          <w:rtl/>
        </w:rPr>
      </w:pPr>
    </w:p>
    <w:p w14:paraId="51DCDE7F" w14:textId="77777777" w:rsidR="00000000" w:rsidRDefault="00E01313">
      <w:pPr>
        <w:pStyle w:val="af0"/>
        <w:rPr>
          <w:rtl/>
        </w:rPr>
      </w:pPr>
      <w:r>
        <w:rPr>
          <w:rFonts w:hint="eastAsia"/>
          <w:rtl/>
        </w:rPr>
        <w:t>מוחמד</w:t>
      </w:r>
      <w:r>
        <w:rPr>
          <w:rtl/>
        </w:rPr>
        <w:t xml:space="preserve"> ברכה (חד"ש-תע"ל):</w:t>
      </w:r>
    </w:p>
    <w:p w14:paraId="215090D2" w14:textId="77777777" w:rsidR="00000000" w:rsidRDefault="00E01313">
      <w:pPr>
        <w:pStyle w:val="a0"/>
        <w:rPr>
          <w:rFonts w:hint="cs"/>
          <w:rtl/>
        </w:rPr>
      </w:pPr>
    </w:p>
    <w:p w14:paraId="2AD0843C" w14:textId="77777777" w:rsidR="00000000" w:rsidRDefault="00E01313">
      <w:pPr>
        <w:pStyle w:val="a0"/>
        <w:rPr>
          <w:rFonts w:hint="cs"/>
          <w:rtl/>
        </w:rPr>
      </w:pPr>
      <w:r>
        <w:rPr>
          <w:rFonts w:hint="cs"/>
          <w:rtl/>
        </w:rPr>
        <w:t>אתה מדבר על דם על הידיי</w:t>
      </w:r>
      <w:r>
        <w:rPr>
          <w:rFonts w:hint="cs"/>
          <w:rtl/>
        </w:rPr>
        <w:t xml:space="preserve">ם? </w:t>
      </w:r>
    </w:p>
    <w:p w14:paraId="1C6DB143" w14:textId="77777777" w:rsidR="00000000" w:rsidRDefault="00E01313">
      <w:pPr>
        <w:pStyle w:val="a0"/>
        <w:ind w:firstLine="0"/>
        <w:rPr>
          <w:rFonts w:hint="cs"/>
          <w:rtl/>
        </w:rPr>
      </w:pPr>
    </w:p>
    <w:p w14:paraId="37362B69" w14:textId="77777777" w:rsidR="00000000" w:rsidRDefault="00E01313">
      <w:pPr>
        <w:pStyle w:val="af0"/>
        <w:rPr>
          <w:rtl/>
        </w:rPr>
      </w:pPr>
      <w:r>
        <w:rPr>
          <w:rFonts w:hint="eastAsia"/>
          <w:rtl/>
        </w:rPr>
        <w:t>השר</w:t>
      </w:r>
      <w:r>
        <w:rPr>
          <w:rtl/>
        </w:rPr>
        <w:t xml:space="preserve"> גדעון עזרא:</w:t>
      </w:r>
    </w:p>
    <w:p w14:paraId="342C2D58" w14:textId="77777777" w:rsidR="00000000" w:rsidRDefault="00E01313">
      <w:pPr>
        <w:pStyle w:val="a0"/>
        <w:rPr>
          <w:rFonts w:hint="cs"/>
          <w:rtl/>
        </w:rPr>
      </w:pPr>
    </w:p>
    <w:p w14:paraId="1DD4466A" w14:textId="77777777" w:rsidR="00000000" w:rsidRDefault="00E01313">
      <w:pPr>
        <w:pStyle w:val="a0"/>
        <w:rPr>
          <w:rFonts w:hint="cs"/>
          <w:rtl/>
        </w:rPr>
      </w:pPr>
      <w:r>
        <w:rPr>
          <w:rFonts w:hint="cs"/>
          <w:rtl/>
        </w:rPr>
        <w:t xml:space="preserve">אתה חייב לדרוש ממנו התנצלות. </w:t>
      </w:r>
    </w:p>
    <w:p w14:paraId="739E01E2" w14:textId="77777777" w:rsidR="00000000" w:rsidRDefault="00E01313">
      <w:pPr>
        <w:pStyle w:val="a0"/>
        <w:ind w:firstLine="0"/>
        <w:rPr>
          <w:rFonts w:hint="cs"/>
          <w:rtl/>
        </w:rPr>
      </w:pPr>
    </w:p>
    <w:p w14:paraId="0FBB2FD8" w14:textId="77777777" w:rsidR="00000000" w:rsidRDefault="00E01313">
      <w:pPr>
        <w:pStyle w:val="af0"/>
        <w:rPr>
          <w:rtl/>
        </w:rPr>
      </w:pPr>
      <w:r>
        <w:rPr>
          <w:rFonts w:hint="eastAsia"/>
          <w:rtl/>
        </w:rPr>
        <w:t>יחיאל</w:t>
      </w:r>
      <w:r>
        <w:rPr>
          <w:rtl/>
        </w:rPr>
        <w:t xml:space="preserve"> חזן (הליכוד):</w:t>
      </w:r>
    </w:p>
    <w:p w14:paraId="1B2724F2" w14:textId="77777777" w:rsidR="00000000" w:rsidRDefault="00E01313">
      <w:pPr>
        <w:pStyle w:val="a0"/>
        <w:rPr>
          <w:rFonts w:hint="cs"/>
          <w:rtl/>
        </w:rPr>
      </w:pPr>
    </w:p>
    <w:p w14:paraId="47C12996" w14:textId="77777777" w:rsidR="00000000" w:rsidRDefault="00E01313">
      <w:pPr>
        <w:pStyle w:val="a0"/>
        <w:rPr>
          <w:rFonts w:hint="cs"/>
          <w:rtl/>
        </w:rPr>
      </w:pPr>
      <w:r>
        <w:rPr>
          <w:rFonts w:hint="cs"/>
          <w:rtl/>
        </w:rPr>
        <w:t xml:space="preserve">ברכה - - - </w:t>
      </w:r>
    </w:p>
    <w:p w14:paraId="586538E1" w14:textId="77777777" w:rsidR="00000000" w:rsidRDefault="00E01313">
      <w:pPr>
        <w:pStyle w:val="a0"/>
        <w:ind w:firstLine="0"/>
        <w:rPr>
          <w:rFonts w:hint="cs"/>
          <w:rtl/>
        </w:rPr>
      </w:pPr>
    </w:p>
    <w:p w14:paraId="3E440454" w14:textId="77777777" w:rsidR="00000000" w:rsidRDefault="00E01313">
      <w:pPr>
        <w:pStyle w:val="af0"/>
        <w:rPr>
          <w:rtl/>
        </w:rPr>
      </w:pPr>
      <w:r>
        <w:rPr>
          <w:rFonts w:hint="eastAsia"/>
          <w:rtl/>
        </w:rPr>
        <w:t>מוחמד</w:t>
      </w:r>
      <w:r>
        <w:rPr>
          <w:rtl/>
        </w:rPr>
        <w:t xml:space="preserve"> ברכה (חד"ש-תע"ל):</w:t>
      </w:r>
    </w:p>
    <w:p w14:paraId="5266D644" w14:textId="77777777" w:rsidR="00000000" w:rsidRDefault="00E01313">
      <w:pPr>
        <w:pStyle w:val="a0"/>
        <w:rPr>
          <w:rFonts w:hint="cs"/>
          <w:rtl/>
        </w:rPr>
      </w:pPr>
    </w:p>
    <w:p w14:paraId="4E36E10B" w14:textId="77777777" w:rsidR="00000000" w:rsidRDefault="00E01313">
      <w:pPr>
        <w:pStyle w:val="a0"/>
        <w:rPr>
          <w:rFonts w:hint="cs"/>
          <w:rtl/>
        </w:rPr>
      </w:pPr>
      <w:r>
        <w:rPr>
          <w:rFonts w:hint="cs"/>
          <w:rtl/>
        </w:rPr>
        <w:t xml:space="preserve">גדעון עזרא, אתה - -  </w:t>
      </w:r>
    </w:p>
    <w:p w14:paraId="2A6443E1" w14:textId="77777777" w:rsidR="00000000" w:rsidRDefault="00E01313">
      <w:pPr>
        <w:pStyle w:val="a0"/>
        <w:ind w:firstLine="0"/>
        <w:rPr>
          <w:rFonts w:hint="cs"/>
          <w:rtl/>
        </w:rPr>
      </w:pPr>
    </w:p>
    <w:p w14:paraId="638CE341" w14:textId="77777777" w:rsidR="00000000" w:rsidRDefault="00E01313">
      <w:pPr>
        <w:pStyle w:val="af1"/>
        <w:rPr>
          <w:rtl/>
        </w:rPr>
      </w:pPr>
      <w:r>
        <w:rPr>
          <w:rtl/>
        </w:rPr>
        <w:t>היו"ר יולי-יואל אדלשטיין:</w:t>
      </w:r>
    </w:p>
    <w:p w14:paraId="2EF7309F" w14:textId="77777777" w:rsidR="00000000" w:rsidRDefault="00E01313">
      <w:pPr>
        <w:pStyle w:val="a0"/>
        <w:rPr>
          <w:rtl/>
        </w:rPr>
      </w:pPr>
    </w:p>
    <w:p w14:paraId="5C110ED7" w14:textId="77777777" w:rsidR="00000000" w:rsidRDefault="00E01313">
      <w:pPr>
        <w:pStyle w:val="a0"/>
        <w:rPr>
          <w:rFonts w:hint="cs"/>
          <w:rtl/>
        </w:rPr>
      </w:pPr>
      <w:r>
        <w:rPr>
          <w:rFonts w:hint="cs"/>
          <w:rtl/>
        </w:rPr>
        <w:t xml:space="preserve">חבר הכנסת ברכה, אני חושב שאתה מגזים כרגע. </w:t>
      </w:r>
    </w:p>
    <w:p w14:paraId="15732819" w14:textId="77777777" w:rsidR="00000000" w:rsidRDefault="00E01313">
      <w:pPr>
        <w:pStyle w:val="a0"/>
        <w:ind w:firstLine="0"/>
        <w:rPr>
          <w:rFonts w:hint="cs"/>
          <w:rtl/>
        </w:rPr>
      </w:pPr>
    </w:p>
    <w:p w14:paraId="7DD60053" w14:textId="77777777" w:rsidR="00000000" w:rsidRDefault="00E01313">
      <w:pPr>
        <w:pStyle w:val="af0"/>
        <w:rPr>
          <w:rtl/>
        </w:rPr>
      </w:pPr>
      <w:r>
        <w:rPr>
          <w:rFonts w:hint="eastAsia"/>
          <w:rtl/>
        </w:rPr>
        <w:t>מוחמד</w:t>
      </w:r>
      <w:r>
        <w:rPr>
          <w:rtl/>
        </w:rPr>
        <w:t xml:space="preserve"> ברכה (חד"ש-תע"ל):</w:t>
      </w:r>
    </w:p>
    <w:p w14:paraId="15D767AA" w14:textId="77777777" w:rsidR="00000000" w:rsidRDefault="00E01313">
      <w:pPr>
        <w:pStyle w:val="a0"/>
        <w:rPr>
          <w:rFonts w:hint="cs"/>
          <w:rtl/>
        </w:rPr>
      </w:pPr>
    </w:p>
    <w:p w14:paraId="03B0B3D0" w14:textId="77777777" w:rsidR="00000000" w:rsidRDefault="00E01313">
      <w:pPr>
        <w:pStyle w:val="a0"/>
        <w:rPr>
          <w:rFonts w:hint="cs"/>
          <w:rtl/>
        </w:rPr>
      </w:pPr>
      <w:r>
        <w:rPr>
          <w:rFonts w:hint="cs"/>
          <w:rtl/>
        </w:rPr>
        <w:t>אתה מדבר על דם על הידיים?</w:t>
      </w:r>
    </w:p>
    <w:p w14:paraId="2CEED7E1" w14:textId="77777777" w:rsidR="00000000" w:rsidRDefault="00E01313">
      <w:pPr>
        <w:pStyle w:val="a0"/>
        <w:ind w:firstLine="0"/>
        <w:rPr>
          <w:rFonts w:hint="cs"/>
          <w:rtl/>
        </w:rPr>
      </w:pPr>
    </w:p>
    <w:p w14:paraId="61DC97BF" w14:textId="77777777" w:rsidR="00000000" w:rsidRDefault="00E01313">
      <w:pPr>
        <w:pStyle w:val="af1"/>
        <w:rPr>
          <w:rtl/>
        </w:rPr>
      </w:pPr>
      <w:r>
        <w:rPr>
          <w:rtl/>
        </w:rPr>
        <w:t>היו"ר יולי-יואל אדלשטיין:</w:t>
      </w:r>
    </w:p>
    <w:p w14:paraId="66B65F63" w14:textId="77777777" w:rsidR="00000000" w:rsidRDefault="00E01313">
      <w:pPr>
        <w:pStyle w:val="a0"/>
        <w:rPr>
          <w:rtl/>
        </w:rPr>
      </w:pPr>
    </w:p>
    <w:p w14:paraId="7D765378" w14:textId="77777777" w:rsidR="00000000" w:rsidRDefault="00E01313">
      <w:pPr>
        <w:pStyle w:val="a0"/>
        <w:rPr>
          <w:rFonts w:hint="cs"/>
          <w:rtl/>
        </w:rPr>
      </w:pPr>
      <w:r>
        <w:rPr>
          <w:rFonts w:hint="cs"/>
          <w:rtl/>
        </w:rPr>
        <w:t xml:space="preserve">אתה מגזים כרגע. </w:t>
      </w:r>
    </w:p>
    <w:p w14:paraId="3F6D221F" w14:textId="77777777" w:rsidR="00000000" w:rsidRDefault="00E01313">
      <w:pPr>
        <w:pStyle w:val="a0"/>
        <w:ind w:firstLine="0"/>
        <w:rPr>
          <w:rFonts w:hint="cs"/>
          <w:rtl/>
        </w:rPr>
      </w:pPr>
    </w:p>
    <w:p w14:paraId="58C2DF18" w14:textId="77777777" w:rsidR="00000000" w:rsidRDefault="00E01313">
      <w:pPr>
        <w:pStyle w:val="af0"/>
        <w:rPr>
          <w:rtl/>
        </w:rPr>
      </w:pPr>
      <w:r>
        <w:rPr>
          <w:rFonts w:hint="eastAsia"/>
          <w:rtl/>
        </w:rPr>
        <w:t>השר</w:t>
      </w:r>
      <w:r>
        <w:rPr>
          <w:rtl/>
        </w:rPr>
        <w:t xml:space="preserve"> גדעון עזרא:</w:t>
      </w:r>
    </w:p>
    <w:p w14:paraId="46F581C5" w14:textId="77777777" w:rsidR="00000000" w:rsidRDefault="00E01313">
      <w:pPr>
        <w:pStyle w:val="a0"/>
        <w:rPr>
          <w:rFonts w:hint="cs"/>
          <w:rtl/>
        </w:rPr>
      </w:pPr>
    </w:p>
    <w:p w14:paraId="53804B8A" w14:textId="77777777" w:rsidR="00000000" w:rsidRDefault="00E01313">
      <w:pPr>
        <w:pStyle w:val="a0"/>
        <w:rPr>
          <w:rFonts w:hint="cs"/>
          <w:rtl/>
        </w:rPr>
      </w:pPr>
      <w:r>
        <w:rPr>
          <w:rFonts w:hint="cs"/>
          <w:rtl/>
        </w:rPr>
        <w:t>- - -</w:t>
      </w:r>
    </w:p>
    <w:p w14:paraId="7BDED953" w14:textId="77777777" w:rsidR="00000000" w:rsidRDefault="00E01313">
      <w:pPr>
        <w:pStyle w:val="a0"/>
        <w:ind w:firstLine="0"/>
        <w:rPr>
          <w:rFonts w:hint="cs"/>
          <w:rtl/>
        </w:rPr>
      </w:pPr>
    </w:p>
    <w:p w14:paraId="2F445072" w14:textId="77777777" w:rsidR="00000000" w:rsidRDefault="00E01313">
      <w:pPr>
        <w:pStyle w:val="af0"/>
        <w:rPr>
          <w:rtl/>
        </w:rPr>
      </w:pPr>
      <w:r>
        <w:rPr>
          <w:rFonts w:hint="eastAsia"/>
          <w:rtl/>
        </w:rPr>
        <w:t>מוחמד</w:t>
      </w:r>
      <w:r>
        <w:rPr>
          <w:rtl/>
        </w:rPr>
        <w:t xml:space="preserve"> ברכה (חד"ש-תע"ל):</w:t>
      </w:r>
    </w:p>
    <w:p w14:paraId="6ACEF2AA" w14:textId="77777777" w:rsidR="00000000" w:rsidRDefault="00E01313">
      <w:pPr>
        <w:pStyle w:val="a0"/>
        <w:rPr>
          <w:rFonts w:hint="cs"/>
          <w:rtl/>
        </w:rPr>
      </w:pPr>
    </w:p>
    <w:p w14:paraId="20404804" w14:textId="77777777" w:rsidR="00000000" w:rsidRDefault="00E01313">
      <w:pPr>
        <w:pStyle w:val="a0"/>
        <w:rPr>
          <w:rFonts w:hint="cs"/>
          <w:rtl/>
        </w:rPr>
      </w:pPr>
      <w:r>
        <w:rPr>
          <w:rFonts w:hint="cs"/>
          <w:rtl/>
        </w:rPr>
        <w:t>חצוף.</w:t>
      </w:r>
    </w:p>
    <w:p w14:paraId="5D17766D" w14:textId="77777777" w:rsidR="00000000" w:rsidRDefault="00E01313">
      <w:pPr>
        <w:pStyle w:val="a0"/>
        <w:ind w:firstLine="0"/>
        <w:rPr>
          <w:rFonts w:hint="cs"/>
          <w:rtl/>
        </w:rPr>
      </w:pPr>
    </w:p>
    <w:p w14:paraId="68271D8B" w14:textId="77777777" w:rsidR="00000000" w:rsidRDefault="00E01313">
      <w:pPr>
        <w:pStyle w:val="af0"/>
        <w:rPr>
          <w:rtl/>
        </w:rPr>
      </w:pPr>
      <w:r>
        <w:rPr>
          <w:rFonts w:hint="eastAsia"/>
          <w:rtl/>
        </w:rPr>
        <w:t>יחיאל</w:t>
      </w:r>
      <w:r>
        <w:rPr>
          <w:rtl/>
        </w:rPr>
        <w:t xml:space="preserve"> חזן (הליכוד):</w:t>
      </w:r>
    </w:p>
    <w:p w14:paraId="3FA5578E" w14:textId="77777777" w:rsidR="00000000" w:rsidRDefault="00E01313">
      <w:pPr>
        <w:pStyle w:val="a0"/>
        <w:rPr>
          <w:rFonts w:hint="cs"/>
          <w:rtl/>
        </w:rPr>
      </w:pPr>
    </w:p>
    <w:p w14:paraId="451CB84E" w14:textId="77777777" w:rsidR="00000000" w:rsidRDefault="00E01313">
      <w:pPr>
        <w:pStyle w:val="a0"/>
        <w:rPr>
          <w:rFonts w:hint="cs"/>
          <w:rtl/>
        </w:rPr>
      </w:pPr>
      <w:r>
        <w:rPr>
          <w:rFonts w:hint="cs"/>
          <w:rtl/>
        </w:rPr>
        <w:t xml:space="preserve">אתה חצוף, אתה חצוף. </w:t>
      </w:r>
    </w:p>
    <w:p w14:paraId="79D75A61" w14:textId="77777777" w:rsidR="00000000" w:rsidRDefault="00E01313">
      <w:pPr>
        <w:pStyle w:val="a0"/>
        <w:ind w:firstLine="0"/>
        <w:rPr>
          <w:rFonts w:hint="cs"/>
          <w:rtl/>
        </w:rPr>
      </w:pPr>
    </w:p>
    <w:p w14:paraId="55B33778" w14:textId="77777777" w:rsidR="00000000" w:rsidRDefault="00E01313">
      <w:pPr>
        <w:pStyle w:val="af1"/>
        <w:rPr>
          <w:rtl/>
        </w:rPr>
      </w:pPr>
      <w:r>
        <w:rPr>
          <w:rtl/>
        </w:rPr>
        <w:t>היו"ר יולי-יואל אדלשטיין:</w:t>
      </w:r>
    </w:p>
    <w:p w14:paraId="5763D6BA" w14:textId="77777777" w:rsidR="00000000" w:rsidRDefault="00E01313">
      <w:pPr>
        <w:pStyle w:val="a0"/>
        <w:rPr>
          <w:rtl/>
        </w:rPr>
      </w:pPr>
    </w:p>
    <w:p w14:paraId="2C317922" w14:textId="77777777" w:rsidR="00000000" w:rsidRDefault="00E01313">
      <w:pPr>
        <w:pStyle w:val="a0"/>
        <w:rPr>
          <w:rFonts w:hint="cs"/>
          <w:rtl/>
        </w:rPr>
      </w:pPr>
      <w:r>
        <w:rPr>
          <w:rFonts w:hint="cs"/>
          <w:rtl/>
        </w:rPr>
        <w:t xml:space="preserve">זהו, חזרנו. </w:t>
      </w:r>
    </w:p>
    <w:p w14:paraId="0100E5D9" w14:textId="77777777" w:rsidR="00000000" w:rsidRDefault="00E01313">
      <w:pPr>
        <w:pStyle w:val="a0"/>
        <w:ind w:firstLine="0"/>
        <w:rPr>
          <w:rFonts w:hint="cs"/>
          <w:rtl/>
        </w:rPr>
      </w:pPr>
    </w:p>
    <w:p w14:paraId="1A7E56CE" w14:textId="77777777" w:rsidR="00000000" w:rsidRDefault="00E01313">
      <w:pPr>
        <w:pStyle w:val="af0"/>
        <w:rPr>
          <w:rtl/>
        </w:rPr>
      </w:pPr>
      <w:r>
        <w:rPr>
          <w:rFonts w:hint="eastAsia"/>
          <w:rtl/>
        </w:rPr>
        <w:t>השר</w:t>
      </w:r>
      <w:r>
        <w:rPr>
          <w:rtl/>
        </w:rPr>
        <w:t xml:space="preserve"> גדעון עזרא:</w:t>
      </w:r>
    </w:p>
    <w:p w14:paraId="7BD4CD50" w14:textId="77777777" w:rsidR="00000000" w:rsidRDefault="00E01313">
      <w:pPr>
        <w:pStyle w:val="a0"/>
        <w:rPr>
          <w:rFonts w:hint="cs"/>
          <w:rtl/>
        </w:rPr>
      </w:pPr>
    </w:p>
    <w:p w14:paraId="2DD56F69" w14:textId="77777777" w:rsidR="00000000" w:rsidRDefault="00E01313">
      <w:pPr>
        <w:pStyle w:val="a0"/>
        <w:rPr>
          <w:rFonts w:hint="cs"/>
          <w:rtl/>
        </w:rPr>
      </w:pPr>
      <w:r>
        <w:rPr>
          <w:rFonts w:hint="cs"/>
          <w:rtl/>
        </w:rPr>
        <w:t xml:space="preserve">דם על הידיים, תלך לעזאזל. </w:t>
      </w:r>
    </w:p>
    <w:p w14:paraId="701FDC3E" w14:textId="77777777" w:rsidR="00000000" w:rsidRDefault="00E01313">
      <w:pPr>
        <w:pStyle w:val="a0"/>
        <w:ind w:firstLine="0"/>
        <w:rPr>
          <w:rFonts w:hint="cs"/>
          <w:rtl/>
        </w:rPr>
      </w:pPr>
    </w:p>
    <w:p w14:paraId="11513335" w14:textId="77777777" w:rsidR="00000000" w:rsidRDefault="00E01313">
      <w:pPr>
        <w:pStyle w:val="af1"/>
        <w:rPr>
          <w:rtl/>
        </w:rPr>
      </w:pPr>
      <w:r>
        <w:rPr>
          <w:rtl/>
        </w:rPr>
        <w:t>היו"ר יולי-יואל אדלשטיין</w:t>
      </w:r>
      <w:r>
        <w:rPr>
          <w:rtl/>
        </w:rPr>
        <w:t>:</w:t>
      </w:r>
    </w:p>
    <w:p w14:paraId="73263551" w14:textId="77777777" w:rsidR="00000000" w:rsidRDefault="00E01313">
      <w:pPr>
        <w:pStyle w:val="a0"/>
        <w:rPr>
          <w:rtl/>
        </w:rPr>
      </w:pPr>
    </w:p>
    <w:p w14:paraId="1BD8660E" w14:textId="77777777" w:rsidR="00000000" w:rsidRDefault="00E01313">
      <w:pPr>
        <w:pStyle w:val="a0"/>
        <w:rPr>
          <w:rFonts w:hint="cs"/>
          <w:rtl/>
        </w:rPr>
      </w:pPr>
      <w:r>
        <w:rPr>
          <w:rFonts w:hint="cs"/>
          <w:rtl/>
        </w:rPr>
        <w:t xml:space="preserve">חזרנו למקומות שאנחנו אוהבים להיות בהם. </w:t>
      </w:r>
    </w:p>
    <w:p w14:paraId="57CFE3DA" w14:textId="77777777" w:rsidR="00000000" w:rsidRDefault="00E01313">
      <w:pPr>
        <w:pStyle w:val="a0"/>
        <w:ind w:firstLine="0"/>
        <w:rPr>
          <w:rFonts w:hint="cs"/>
          <w:rtl/>
        </w:rPr>
      </w:pPr>
    </w:p>
    <w:p w14:paraId="5D6507F2" w14:textId="77777777" w:rsidR="00000000" w:rsidRDefault="00E01313">
      <w:pPr>
        <w:pStyle w:val="af0"/>
        <w:rPr>
          <w:rtl/>
        </w:rPr>
      </w:pPr>
      <w:r>
        <w:rPr>
          <w:rFonts w:hint="eastAsia"/>
          <w:rtl/>
        </w:rPr>
        <w:t>מוחמד</w:t>
      </w:r>
      <w:r>
        <w:rPr>
          <w:rtl/>
        </w:rPr>
        <w:t xml:space="preserve"> ברכה (חד"ש-תע"ל):</w:t>
      </w:r>
    </w:p>
    <w:p w14:paraId="07EEC262" w14:textId="77777777" w:rsidR="00000000" w:rsidRDefault="00E01313">
      <w:pPr>
        <w:pStyle w:val="a0"/>
        <w:rPr>
          <w:rFonts w:hint="cs"/>
          <w:rtl/>
        </w:rPr>
      </w:pPr>
    </w:p>
    <w:p w14:paraId="6DA3D98E" w14:textId="77777777" w:rsidR="00000000" w:rsidRDefault="00E01313">
      <w:pPr>
        <w:pStyle w:val="a0"/>
        <w:rPr>
          <w:rFonts w:hint="cs"/>
          <w:rtl/>
        </w:rPr>
      </w:pPr>
      <w:r>
        <w:rPr>
          <w:rFonts w:hint="cs"/>
          <w:rtl/>
        </w:rPr>
        <w:t xml:space="preserve">אתה יכול ללכת - - - </w:t>
      </w:r>
    </w:p>
    <w:p w14:paraId="41DE0004" w14:textId="77777777" w:rsidR="00000000" w:rsidRDefault="00E01313">
      <w:pPr>
        <w:pStyle w:val="a0"/>
        <w:ind w:firstLine="0"/>
        <w:rPr>
          <w:rFonts w:hint="cs"/>
          <w:rtl/>
        </w:rPr>
      </w:pPr>
    </w:p>
    <w:p w14:paraId="7CB374CA" w14:textId="77777777" w:rsidR="00000000" w:rsidRDefault="00E01313">
      <w:pPr>
        <w:pStyle w:val="af1"/>
        <w:rPr>
          <w:rtl/>
        </w:rPr>
      </w:pPr>
      <w:r>
        <w:rPr>
          <w:rtl/>
        </w:rPr>
        <w:t>היו"ר יולי-יואל אדלשטיין:</w:t>
      </w:r>
    </w:p>
    <w:p w14:paraId="0B945356" w14:textId="77777777" w:rsidR="00000000" w:rsidRDefault="00E01313">
      <w:pPr>
        <w:pStyle w:val="a0"/>
        <w:rPr>
          <w:rtl/>
        </w:rPr>
      </w:pPr>
    </w:p>
    <w:p w14:paraId="544DB7B9" w14:textId="77777777" w:rsidR="00000000" w:rsidRDefault="00E01313">
      <w:pPr>
        <w:pStyle w:val="a0"/>
        <w:rPr>
          <w:rFonts w:hint="cs"/>
          <w:rtl/>
        </w:rPr>
      </w:pPr>
      <w:r>
        <w:rPr>
          <w:rFonts w:hint="cs"/>
          <w:rtl/>
        </w:rPr>
        <w:t xml:space="preserve">חבר הכנסת ברכה, אני קורא אותך לסדר בפעם הראשונה. </w:t>
      </w:r>
    </w:p>
    <w:p w14:paraId="448E17DD" w14:textId="77777777" w:rsidR="00000000" w:rsidRDefault="00E01313">
      <w:pPr>
        <w:pStyle w:val="a0"/>
        <w:ind w:firstLine="0"/>
        <w:rPr>
          <w:rFonts w:hint="cs"/>
          <w:rtl/>
        </w:rPr>
      </w:pPr>
    </w:p>
    <w:p w14:paraId="1A364318" w14:textId="77777777" w:rsidR="00000000" w:rsidRDefault="00E01313">
      <w:pPr>
        <w:pStyle w:val="af0"/>
        <w:rPr>
          <w:rtl/>
        </w:rPr>
      </w:pPr>
      <w:r>
        <w:rPr>
          <w:rFonts w:hint="eastAsia"/>
          <w:rtl/>
        </w:rPr>
        <w:t>נסים</w:t>
      </w:r>
      <w:r>
        <w:rPr>
          <w:rtl/>
        </w:rPr>
        <w:t xml:space="preserve"> זאב (ש"ס):</w:t>
      </w:r>
    </w:p>
    <w:p w14:paraId="2EB89FF9" w14:textId="77777777" w:rsidR="00000000" w:rsidRDefault="00E01313">
      <w:pPr>
        <w:pStyle w:val="a0"/>
        <w:rPr>
          <w:rFonts w:hint="cs"/>
          <w:rtl/>
        </w:rPr>
      </w:pPr>
    </w:p>
    <w:p w14:paraId="7BDDEC65" w14:textId="77777777" w:rsidR="00000000" w:rsidRDefault="00E01313">
      <w:pPr>
        <w:pStyle w:val="a0"/>
        <w:rPr>
          <w:rFonts w:hint="cs"/>
          <w:rtl/>
        </w:rPr>
      </w:pPr>
      <w:r>
        <w:rPr>
          <w:rFonts w:hint="cs"/>
          <w:rtl/>
        </w:rPr>
        <w:t xml:space="preserve">צריך לסיים את העסקה, אדוני. </w:t>
      </w:r>
    </w:p>
    <w:p w14:paraId="0BC2CFD6" w14:textId="77777777" w:rsidR="00000000" w:rsidRDefault="00E01313">
      <w:pPr>
        <w:pStyle w:val="a0"/>
        <w:ind w:firstLine="0"/>
        <w:rPr>
          <w:rFonts w:hint="cs"/>
          <w:rtl/>
        </w:rPr>
      </w:pPr>
    </w:p>
    <w:p w14:paraId="4BAC0302" w14:textId="77777777" w:rsidR="00000000" w:rsidRDefault="00E01313">
      <w:pPr>
        <w:pStyle w:val="af0"/>
        <w:rPr>
          <w:rtl/>
        </w:rPr>
      </w:pPr>
      <w:r>
        <w:rPr>
          <w:rFonts w:hint="eastAsia"/>
          <w:rtl/>
        </w:rPr>
        <w:t>השר</w:t>
      </w:r>
      <w:r>
        <w:rPr>
          <w:rtl/>
        </w:rPr>
        <w:t xml:space="preserve"> גדעון עזרא:</w:t>
      </w:r>
    </w:p>
    <w:p w14:paraId="20FC3B65" w14:textId="77777777" w:rsidR="00000000" w:rsidRDefault="00E01313">
      <w:pPr>
        <w:pStyle w:val="a0"/>
        <w:rPr>
          <w:rFonts w:hint="cs"/>
          <w:rtl/>
        </w:rPr>
      </w:pPr>
    </w:p>
    <w:p w14:paraId="077F591A" w14:textId="77777777" w:rsidR="00000000" w:rsidRDefault="00E01313">
      <w:pPr>
        <w:pStyle w:val="a0"/>
        <w:rPr>
          <w:rFonts w:hint="cs"/>
          <w:rtl/>
        </w:rPr>
      </w:pPr>
      <w:r>
        <w:rPr>
          <w:rFonts w:hint="cs"/>
          <w:rtl/>
        </w:rPr>
        <w:t>אתה צריך לדרוש ממנו שיח</w:t>
      </w:r>
      <w:r>
        <w:rPr>
          <w:rFonts w:hint="cs"/>
          <w:rtl/>
        </w:rPr>
        <w:t xml:space="preserve">זור בו. </w:t>
      </w:r>
    </w:p>
    <w:p w14:paraId="3B89F1E5" w14:textId="77777777" w:rsidR="00000000" w:rsidRDefault="00E01313">
      <w:pPr>
        <w:pStyle w:val="a0"/>
        <w:ind w:firstLine="0"/>
        <w:rPr>
          <w:rFonts w:hint="cs"/>
          <w:rtl/>
        </w:rPr>
      </w:pPr>
    </w:p>
    <w:p w14:paraId="3611A18E" w14:textId="77777777" w:rsidR="00000000" w:rsidRDefault="00E01313">
      <w:pPr>
        <w:pStyle w:val="af0"/>
        <w:rPr>
          <w:rtl/>
        </w:rPr>
      </w:pPr>
      <w:r>
        <w:rPr>
          <w:rFonts w:hint="eastAsia"/>
          <w:rtl/>
        </w:rPr>
        <w:t>אחמד</w:t>
      </w:r>
      <w:r>
        <w:rPr>
          <w:rtl/>
        </w:rPr>
        <w:t xml:space="preserve"> טיבי (חד"ש-תע"ל):</w:t>
      </w:r>
    </w:p>
    <w:p w14:paraId="5D6F8360" w14:textId="77777777" w:rsidR="00000000" w:rsidRDefault="00E01313">
      <w:pPr>
        <w:pStyle w:val="a0"/>
        <w:rPr>
          <w:rFonts w:hint="cs"/>
          <w:rtl/>
        </w:rPr>
      </w:pPr>
    </w:p>
    <w:p w14:paraId="1A0FDBF5" w14:textId="77777777" w:rsidR="00000000" w:rsidRDefault="00E01313">
      <w:pPr>
        <w:pStyle w:val="a0"/>
        <w:rPr>
          <w:rFonts w:hint="cs"/>
          <w:rtl/>
        </w:rPr>
      </w:pPr>
      <w:r>
        <w:rPr>
          <w:rFonts w:hint="cs"/>
          <w:rtl/>
        </w:rPr>
        <w:t xml:space="preserve">- - - </w:t>
      </w:r>
    </w:p>
    <w:p w14:paraId="6D7616ED" w14:textId="77777777" w:rsidR="00000000" w:rsidRDefault="00E01313">
      <w:pPr>
        <w:pStyle w:val="a0"/>
        <w:ind w:firstLine="0"/>
        <w:rPr>
          <w:rFonts w:hint="cs"/>
          <w:rtl/>
        </w:rPr>
      </w:pPr>
    </w:p>
    <w:p w14:paraId="665A6287" w14:textId="77777777" w:rsidR="00000000" w:rsidRDefault="00E01313">
      <w:pPr>
        <w:pStyle w:val="af0"/>
        <w:rPr>
          <w:rtl/>
        </w:rPr>
      </w:pPr>
      <w:r>
        <w:rPr>
          <w:rFonts w:hint="eastAsia"/>
          <w:rtl/>
        </w:rPr>
        <w:t>יחיאל</w:t>
      </w:r>
      <w:r>
        <w:rPr>
          <w:rtl/>
        </w:rPr>
        <w:t xml:space="preserve"> חזן (הליכוד):</w:t>
      </w:r>
    </w:p>
    <w:p w14:paraId="3482CC8E" w14:textId="77777777" w:rsidR="00000000" w:rsidRDefault="00E01313">
      <w:pPr>
        <w:pStyle w:val="a0"/>
        <w:rPr>
          <w:rFonts w:hint="cs"/>
          <w:rtl/>
        </w:rPr>
      </w:pPr>
    </w:p>
    <w:p w14:paraId="18EE3290" w14:textId="77777777" w:rsidR="00000000" w:rsidRDefault="00E01313">
      <w:pPr>
        <w:pStyle w:val="a0"/>
        <w:rPr>
          <w:rFonts w:hint="cs"/>
          <w:rtl/>
        </w:rPr>
      </w:pPr>
      <w:r>
        <w:rPr>
          <w:rFonts w:hint="cs"/>
          <w:rtl/>
        </w:rPr>
        <w:t>- - - פה אנשים ואתה אומר לו חצוף.</w:t>
      </w:r>
    </w:p>
    <w:p w14:paraId="05168307" w14:textId="77777777" w:rsidR="00000000" w:rsidRDefault="00E01313">
      <w:pPr>
        <w:pStyle w:val="a0"/>
        <w:ind w:firstLine="0"/>
        <w:rPr>
          <w:rFonts w:hint="cs"/>
          <w:rtl/>
        </w:rPr>
      </w:pPr>
    </w:p>
    <w:p w14:paraId="4BAD464F" w14:textId="77777777" w:rsidR="00000000" w:rsidRDefault="00E01313">
      <w:pPr>
        <w:pStyle w:val="af0"/>
        <w:rPr>
          <w:rtl/>
        </w:rPr>
      </w:pPr>
      <w:r>
        <w:rPr>
          <w:rFonts w:hint="eastAsia"/>
          <w:rtl/>
        </w:rPr>
        <w:t>עבד</w:t>
      </w:r>
      <w:r>
        <w:rPr>
          <w:rtl/>
        </w:rPr>
        <w:t>-אלמאלכ דהאמשה (רע"ם):</w:t>
      </w:r>
    </w:p>
    <w:p w14:paraId="516F2954" w14:textId="77777777" w:rsidR="00000000" w:rsidRDefault="00E01313">
      <w:pPr>
        <w:pStyle w:val="a0"/>
        <w:rPr>
          <w:rFonts w:hint="cs"/>
          <w:rtl/>
        </w:rPr>
      </w:pPr>
    </w:p>
    <w:p w14:paraId="3091532F" w14:textId="77777777" w:rsidR="00000000" w:rsidRDefault="00E01313">
      <w:pPr>
        <w:pStyle w:val="a0"/>
        <w:rPr>
          <w:rFonts w:hint="cs"/>
          <w:rtl/>
        </w:rPr>
      </w:pPr>
      <w:r>
        <w:rPr>
          <w:rFonts w:hint="cs"/>
          <w:rtl/>
        </w:rPr>
        <w:t>תצביעו.</w:t>
      </w:r>
    </w:p>
    <w:p w14:paraId="5230F97B" w14:textId="77777777" w:rsidR="00000000" w:rsidRDefault="00E01313">
      <w:pPr>
        <w:pStyle w:val="a0"/>
        <w:ind w:firstLine="0"/>
        <w:rPr>
          <w:rFonts w:hint="cs"/>
          <w:rtl/>
        </w:rPr>
      </w:pPr>
    </w:p>
    <w:p w14:paraId="3BDFC17F" w14:textId="77777777" w:rsidR="00000000" w:rsidRDefault="00E01313">
      <w:pPr>
        <w:pStyle w:val="af1"/>
        <w:rPr>
          <w:rtl/>
        </w:rPr>
      </w:pPr>
      <w:r>
        <w:rPr>
          <w:rtl/>
        </w:rPr>
        <w:t>היו"ר יולי-יואל אדלשטיין:</w:t>
      </w:r>
    </w:p>
    <w:p w14:paraId="120EE880" w14:textId="77777777" w:rsidR="00000000" w:rsidRDefault="00E01313">
      <w:pPr>
        <w:pStyle w:val="a0"/>
        <w:rPr>
          <w:rtl/>
        </w:rPr>
      </w:pPr>
    </w:p>
    <w:p w14:paraId="60FA354A" w14:textId="77777777" w:rsidR="00000000" w:rsidRDefault="00E01313">
      <w:pPr>
        <w:pStyle w:val="a0"/>
        <w:rPr>
          <w:rFonts w:hint="cs"/>
          <w:rtl/>
        </w:rPr>
      </w:pPr>
      <w:r>
        <w:rPr>
          <w:rFonts w:hint="cs"/>
          <w:rtl/>
        </w:rPr>
        <w:t xml:space="preserve">אנחנו עוברים להצבעה. רק שנייה, אני עוצר את ההצבעה. אנחנו נחזור שוב להצבעה. </w:t>
      </w:r>
    </w:p>
    <w:p w14:paraId="79DB39F6" w14:textId="77777777" w:rsidR="00000000" w:rsidRDefault="00E01313">
      <w:pPr>
        <w:pStyle w:val="a0"/>
        <w:ind w:firstLine="0"/>
        <w:rPr>
          <w:rFonts w:hint="cs"/>
          <w:rtl/>
        </w:rPr>
      </w:pPr>
    </w:p>
    <w:p w14:paraId="6A4B89A7" w14:textId="77777777" w:rsidR="00000000" w:rsidRDefault="00E01313">
      <w:pPr>
        <w:pStyle w:val="af0"/>
        <w:rPr>
          <w:rtl/>
        </w:rPr>
      </w:pPr>
      <w:r>
        <w:rPr>
          <w:rFonts w:hint="eastAsia"/>
          <w:rtl/>
        </w:rPr>
        <w:t>נסים</w:t>
      </w:r>
      <w:r>
        <w:rPr>
          <w:rtl/>
        </w:rPr>
        <w:t xml:space="preserve"> זאב (ש"ס):</w:t>
      </w:r>
    </w:p>
    <w:p w14:paraId="6EECAC19" w14:textId="77777777" w:rsidR="00000000" w:rsidRDefault="00E01313">
      <w:pPr>
        <w:pStyle w:val="a0"/>
        <w:rPr>
          <w:rFonts w:hint="cs"/>
          <w:rtl/>
        </w:rPr>
      </w:pPr>
    </w:p>
    <w:p w14:paraId="08933285" w14:textId="77777777" w:rsidR="00000000" w:rsidRDefault="00E01313">
      <w:pPr>
        <w:pStyle w:val="a0"/>
        <w:rPr>
          <w:rFonts w:hint="cs"/>
          <w:rtl/>
        </w:rPr>
      </w:pPr>
      <w:r>
        <w:rPr>
          <w:rFonts w:hint="cs"/>
          <w:rtl/>
        </w:rPr>
        <w:t>ו</w:t>
      </w:r>
      <w:r>
        <w:rPr>
          <w:rFonts w:hint="cs"/>
          <w:rtl/>
        </w:rPr>
        <w:t xml:space="preserve">עדת החוץ והביטחון, לא המליאה. </w:t>
      </w:r>
    </w:p>
    <w:p w14:paraId="1205E07A" w14:textId="77777777" w:rsidR="00000000" w:rsidRDefault="00E01313">
      <w:pPr>
        <w:pStyle w:val="a0"/>
        <w:ind w:firstLine="0"/>
        <w:rPr>
          <w:rFonts w:hint="cs"/>
          <w:rtl/>
        </w:rPr>
      </w:pPr>
    </w:p>
    <w:p w14:paraId="068158BA" w14:textId="77777777" w:rsidR="00000000" w:rsidRDefault="00E01313">
      <w:pPr>
        <w:pStyle w:val="af1"/>
        <w:rPr>
          <w:rtl/>
        </w:rPr>
      </w:pPr>
      <w:r>
        <w:rPr>
          <w:rtl/>
        </w:rPr>
        <w:t>היו"ר יולי-יואל אדלשטיין:</w:t>
      </w:r>
    </w:p>
    <w:p w14:paraId="2B359816" w14:textId="77777777" w:rsidR="00000000" w:rsidRDefault="00E01313">
      <w:pPr>
        <w:pStyle w:val="a0"/>
        <w:rPr>
          <w:rtl/>
        </w:rPr>
      </w:pPr>
    </w:p>
    <w:p w14:paraId="42184687" w14:textId="77777777" w:rsidR="00000000" w:rsidRDefault="00E01313">
      <w:pPr>
        <w:pStyle w:val="a0"/>
        <w:rPr>
          <w:rFonts w:hint="cs"/>
          <w:rtl/>
        </w:rPr>
      </w:pPr>
      <w:r>
        <w:rPr>
          <w:rFonts w:hint="cs"/>
          <w:rtl/>
        </w:rPr>
        <w:t xml:space="preserve">רק שנייה, אני מבטל את התוצאות שאתם רואים כרגע. אני מבהיר, אחרי סערת הרוחות פה אולי שכחו על מה אנחנו מצביעים: בעד, פירוש הדבר דיון במליאה, כפי שביקשו המציעים. </w:t>
      </w:r>
    </w:p>
    <w:p w14:paraId="38568E46" w14:textId="77777777" w:rsidR="00000000" w:rsidRDefault="00E01313">
      <w:pPr>
        <w:pStyle w:val="a0"/>
        <w:ind w:firstLine="0"/>
        <w:rPr>
          <w:rFonts w:hint="cs"/>
          <w:rtl/>
        </w:rPr>
      </w:pPr>
    </w:p>
    <w:p w14:paraId="6B9CD61D" w14:textId="77777777" w:rsidR="00000000" w:rsidRDefault="00E01313">
      <w:pPr>
        <w:pStyle w:val="af0"/>
        <w:rPr>
          <w:rtl/>
        </w:rPr>
      </w:pPr>
      <w:r>
        <w:rPr>
          <w:rFonts w:hint="eastAsia"/>
          <w:rtl/>
        </w:rPr>
        <w:t>נסים</w:t>
      </w:r>
      <w:r>
        <w:rPr>
          <w:rtl/>
        </w:rPr>
        <w:t xml:space="preserve"> זאב (ש"ס):</w:t>
      </w:r>
    </w:p>
    <w:p w14:paraId="7ACF09B2" w14:textId="77777777" w:rsidR="00000000" w:rsidRDefault="00E01313">
      <w:pPr>
        <w:pStyle w:val="a0"/>
        <w:rPr>
          <w:rFonts w:hint="cs"/>
          <w:rtl/>
        </w:rPr>
      </w:pPr>
    </w:p>
    <w:p w14:paraId="73B3F8E8" w14:textId="77777777" w:rsidR="00000000" w:rsidRDefault="00E01313">
      <w:pPr>
        <w:pStyle w:val="a0"/>
        <w:rPr>
          <w:rFonts w:hint="cs"/>
          <w:rtl/>
        </w:rPr>
      </w:pPr>
      <w:r>
        <w:rPr>
          <w:rFonts w:hint="cs"/>
          <w:rtl/>
        </w:rPr>
        <w:t>כולם רוצים ועדת החוץ</w:t>
      </w:r>
      <w:r>
        <w:rPr>
          <w:rFonts w:hint="cs"/>
          <w:rtl/>
        </w:rPr>
        <w:t xml:space="preserve">. </w:t>
      </w:r>
    </w:p>
    <w:p w14:paraId="5A60D73D" w14:textId="77777777" w:rsidR="00000000" w:rsidRDefault="00E01313">
      <w:pPr>
        <w:pStyle w:val="a0"/>
        <w:ind w:firstLine="0"/>
        <w:rPr>
          <w:rFonts w:hint="cs"/>
          <w:rtl/>
        </w:rPr>
      </w:pPr>
    </w:p>
    <w:p w14:paraId="502E1BD9" w14:textId="77777777" w:rsidR="00000000" w:rsidRDefault="00E01313">
      <w:pPr>
        <w:pStyle w:val="af0"/>
        <w:rPr>
          <w:rtl/>
        </w:rPr>
      </w:pPr>
      <w:r>
        <w:rPr>
          <w:rFonts w:hint="eastAsia"/>
          <w:rtl/>
        </w:rPr>
        <w:t>השר</w:t>
      </w:r>
      <w:r>
        <w:rPr>
          <w:rtl/>
        </w:rPr>
        <w:t xml:space="preserve"> גדעון עזרא:</w:t>
      </w:r>
    </w:p>
    <w:p w14:paraId="13EF21C3" w14:textId="77777777" w:rsidR="00000000" w:rsidRDefault="00E01313">
      <w:pPr>
        <w:pStyle w:val="a0"/>
        <w:rPr>
          <w:rFonts w:hint="cs"/>
          <w:rtl/>
        </w:rPr>
      </w:pPr>
    </w:p>
    <w:p w14:paraId="57EEE5B8" w14:textId="77777777" w:rsidR="00000000" w:rsidRDefault="00E01313">
      <w:pPr>
        <w:pStyle w:val="a0"/>
        <w:rPr>
          <w:rFonts w:hint="cs"/>
          <w:rtl/>
        </w:rPr>
      </w:pPr>
      <w:r>
        <w:rPr>
          <w:rFonts w:hint="cs"/>
          <w:rtl/>
        </w:rPr>
        <w:t xml:space="preserve">אני רוצה שיסתפקו בדברי. </w:t>
      </w:r>
    </w:p>
    <w:p w14:paraId="02EFA04F" w14:textId="77777777" w:rsidR="00000000" w:rsidRDefault="00E01313">
      <w:pPr>
        <w:pStyle w:val="a0"/>
        <w:ind w:firstLine="0"/>
        <w:rPr>
          <w:rFonts w:hint="cs"/>
          <w:rtl/>
        </w:rPr>
      </w:pPr>
    </w:p>
    <w:p w14:paraId="3DE5AFB8" w14:textId="77777777" w:rsidR="00000000" w:rsidRDefault="00E01313">
      <w:pPr>
        <w:pStyle w:val="af1"/>
        <w:rPr>
          <w:rtl/>
        </w:rPr>
      </w:pPr>
      <w:r>
        <w:rPr>
          <w:rtl/>
        </w:rPr>
        <w:t>היו"ר יולי-יואל אדלשטיין:</w:t>
      </w:r>
    </w:p>
    <w:p w14:paraId="2F930874" w14:textId="77777777" w:rsidR="00000000" w:rsidRDefault="00E01313">
      <w:pPr>
        <w:pStyle w:val="a0"/>
        <w:rPr>
          <w:rtl/>
        </w:rPr>
      </w:pPr>
    </w:p>
    <w:p w14:paraId="36B8161E" w14:textId="77777777" w:rsidR="00000000" w:rsidRDefault="00E01313">
      <w:pPr>
        <w:pStyle w:val="a0"/>
        <w:rPr>
          <w:rFonts w:hint="cs"/>
          <w:rtl/>
        </w:rPr>
      </w:pPr>
      <w:r>
        <w:rPr>
          <w:rFonts w:hint="cs"/>
          <w:rtl/>
        </w:rPr>
        <w:t xml:space="preserve">חבר הכנסת זאב, אני מאוד אשמח אם פעם אחת אבקש ממך עזרה בניהול ההצבעות ואתה תעזור לי. בינתיים אל תעזור לי, בבקשה. </w:t>
      </w:r>
    </w:p>
    <w:p w14:paraId="4F355DC8" w14:textId="77777777" w:rsidR="00000000" w:rsidRDefault="00E01313">
      <w:pPr>
        <w:pStyle w:val="a0"/>
        <w:rPr>
          <w:rFonts w:hint="cs"/>
          <w:rtl/>
        </w:rPr>
      </w:pPr>
    </w:p>
    <w:p w14:paraId="4D5B962D" w14:textId="77777777" w:rsidR="00000000" w:rsidRDefault="00E01313">
      <w:pPr>
        <w:pStyle w:val="a0"/>
        <w:rPr>
          <w:rFonts w:hint="cs"/>
          <w:rtl/>
        </w:rPr>
      </w:pPr>
      <w:r>
        <w:rPr>
          <w:rFonts w:hint="cs"/>
          <w:rtl/>
        </w:rPr>
        <w:t>אני מבהיר: אם אתם לא רוצים דיון במליאה, לא יהיה דיון במליאה; נצביע ע</w:t>
      </w:r>
      <w:r>
        <w:rPr>
          <w:rFonts w:hint="cs"/>
          <w:rtl/>
        </w:rPr>
        <w:t xml:space="preserve">ל ועדה, כפי שהציעו בהצעות אחרות. כרגע אנחנו מצביעים: בעד </w:t>
      </w:r>
      <w:r>
        <w:rPr>
          <w:rtl/>
        </w:rPr>
        <w:t>–</w:t>
      </w:r>
      <w:r>
        <w:rPr>
          <w:rFonts w:hint="cs"/>
          <w:rtl/>
        </w:rPr>
        <w:t xml:space="preserve"> דיון במליאה; נגד </w:t>
      </w:r>
      <w:r>
        <w:rPr>
          <w:rtl/>
        </w:rPr>
        <w:t>–</w:t>
      </w:r>
      <w:r>
        <w:rPr>
          <w:rFonts w:hint="cs"/>
          <w:rtl/>
        </w:rPr>
        <w:t xml:space="preserve"> להסיר, להסתפק בדברי השר. ההצבעה החלה. </w:t>
      </w:r>
    </w:p>
    <w:p w14:paraId="4D9D11FD" w14:textId="77777777" w:rsidR="00000000" w:rsidRDefault="00E01313">
      <w:pPr>
        <w:pStyle w:val="a0"/>
        <w:ind w:firstLine="0"/>
        <w:rPr>
          <w:rFonts w:hint="cs"/>
          <w:rtl/>
        </w:rPr>
      </w:pPr>
    </w:p>
    <w:p w14:paraId="1DC8085B" w14:textId="77777777" w:rsidR="00000000" w:rsidRDefault="00E01313">
      <w:pPr>
        <w:pStyle w:val="af0"/>
        <w:rPr>
          <w:rtl/>
        </w:rPr>
      </w:pPr>
      <w:r>
        <w:rPr>
          <w:rFonts w:hint="eastAsia"/>
          <w:rtl/>
        </w:rPr>
        <w:t>השר</w:t>
      </w:r>
      <w:r>
        <w:rPr>
          <w:rtl/>
        </w:rPr>
        <w:t xml:space="preserve"> גדעון עזרא:</w:t>
      </w:r>
    </w:p>
    <w:p w14:paraId="1DF53EB0" w14:textId="77777777" w:rsidR="00000000" w:rsidRDefault="00E01313">
      <w:pPr>
        <w:pStyle w:val="a0"/>
        <w:rPr>
          <w:rFonts w:hint="cs"/>
          <w:rtl/>
        </w:rPr>
      </w:pPr>
    </w:p>
    <w:p w14:paraId="64729F2E" w14:textId="77777777" w:rsidR="00000000" w:rsidRDefault="00E01313">
      <w:pPr>
        <w:pStyle w:val="a0"/>
        <w:rPr>
          <w:rFonts w:hint="cs"/>
          <w:rtl/>
        </w:rPr>
      </w:pPr>
      <w:r>
        <w:rPr>
          <w:rFonts w:hint="cs"/>
          <w:rtl/>
        </w:rPr>
        <w:t xml:space="preserve">סליחה, אני מבקש להגיב על הדברים שלו. </w:t>
      </w:r>
    </w:p>
    <w:p w14:paraId="1C519F39" w14:textId="77777777" w:rsidR="00000000" w:rsidRDefault="00E01313">
      <w:pPr>
        <w:pStyle w:val="a0"/>
        <w:ind w:firstLine="0"/>
        <w:rPr>
          <w:rFonts w:hint="cs"/>
          <w:rtl/>
        </w:rPr>
      </w:pPr>
    </w:p>
    <w:p w14:paraId="02561CAF" w14:textId="77777777" w:rsidR="00000000" w:rsidRDefault="00E01313">
      <w:pPr>
        <w:pStyle w:val="af1"/>
        <w:rPr>
          <w:rtl/>
        </w:rPr>
      </w:pPr>
      <w:r>
        <w:rPr>
          <w:rtl/>
        </w:rPr>
        <w:t>היו"ר יולי-יואל אדלשטיין:</w:t>
      </w:r>
    </w:p>
    <w:p w14:paraId="3C972A49" w14:textId="77777777" w:rsidR="00000000" w:rsidRDefault="00E01313">
      <w:pPr>
        <w:pStyle w:val="a0"/>
        <w:rPr>
          <w:rtl/>
        </w:rPr>
      </w:pPr>
    </w:p>
    <w:p w14:paraId="0E3DFBA8" w14:textId="77777777" w:rsidR="00000000" w:rsidRDefault="00E01313">
      <w:pPr>
        <w:pStyle w:val="a0"/>
        <w:rPr>
          <w:rFonts w:hint="cs"/>
          <w:rtl/>
        </w:rPr>
      </w:pPr>
      <w:r>
        <w:rPr>
          <w:rFonts w:hint="cs"/>
          <w:rtl/>
        </w:rPr>
        <w:t xml:space="preserve">אתן לך, בהחלט. </w:t>
      </w:r>
    </w:p>
    <w:p w14:paraId="7AEC0AEF" w14:textId="77777777" w:rsidR="00000000" w:rsidRDefault="00E01313">
      <w:pPr>
        <w:pStyle w:val="a0"/>
        <w:rPr>
          <w:rFonts w:hint="cs"/>
          <w:rtl/>
        </w:rPr>
      </w:pPr>
    </w:p>
    <w:p w14:paraId="4C6C67C9" w14:textId="77777777" w:rsidR="00000000" w:rsidRDefault="00E01313">
      <w:pPr>
        <w:pStyle w:val="ab"/>
        <w:bidi/>
        <w:rPr>
          <w:rFonts w:hint="cs"/>
          <w:rtl/>
        </w:rPr>
      </w:pPr>
      <w:r>
        <w:rPr>
          <w:rFonts w:hint="cs"/>
          <w:rtl/>
        </w:rPr>
        <w:t>הצבעה מס' 21</w:t>
      </w:r>
    </w:p>
    <w:p w14:paraId="75D678B0" w14:textId="77777777" w:rsidR="00000000" w:rsidRDefault="00E01313">
      <w:pPr>
        <w:pStyle w:val="a0"/>
        <w:ind w:firstLine="0"/>
        <w:rPr>
          <w:rFonts w:hint="cs"/>
          <w:rtl/>
        </w:rPr>
      </w:pPr>
    </w:p>
    <w:p w14:paraId="3FE0DCA4" w14:textId="77777777" w:rsidR="00000000" w:rsidRDefault="00E01313">
      <w:pPr>
        <w:pStyle w:val="ac"/>
        <w:bidi/>
        <w:rPr>
          <w:rFonts w:hint="cs"/>
          <w:rtl/>
        </w:rPr>
      </w:pPr>
      <w:r>
        <w:rPr>
          <w:rFonts w:hint="cs"/>
          <w:rtl/>
        </w:rPr>
        <w:t>בעד ההצעה לכלול את הנושא</w:t>
      </w:r>
      <w:r>
        <w:rPr>
          <w:rFonts w:hint="cs"/>
          <w:rtl/>
        </w:rPr>
        <w:t xml:space="preserve"> בסדר-היום - 8</w:t>
      </w:r>
    </w:p>
    <w:p w14:paraId="307D5E37" w14:textId="77777777" w:rsidR="00000000" w:rsidRDefault="00E01313">
      <w:pPr>
        <w:pStyle w:val="ac"/>
        <w:bidi/>
        <w:rPr>
          <w:rFonts w:hint="cs"/>
          <w:rtl/>
        </w:rPr>
      </w:pPr>
      <w:r>
        <w:rPr>
          <w:rFonts w:hint="cs"/>
          <w:rtl/>
        </w:rPr>
        <w:t>בעד ההצעה שלא לכלול את הנושא בסדר-היום - 11</w:t>
      </w:r>
    </w:p>
    <w:p w14:paraId="54942744" w14:textId="77777777" w:rsidR="00000000" w:rsidRDefault="00E01313">
      <w:pPr>
        <w:pStyle w:val="ac"/>
        <w:bidi/>
        <w:rPr>
          <w:rFonts w:hint="cs"/>
          <w:rtl/>
        </w:rPr>
      </w:pPr>
      <w:r>
        <w:rPr>
          <w:rFonts w:hint="cs"/>
          <w:rtl/>
        </w:rPr>
        <w:t xml:space="preserve">נמנעים </w:t>
      </w:r>
      <w:r>
        <w:rPr>
          <w:rtl/>
        </w:rPr>
        <w:t>–</w:t>
      </w:r>
      <w:r>
        <w:rPr>
          <w:rFonts w:hint="cs"/>
          <w:rtl/>
        </w:rPr>
        <w:t xml:space="preserve"> אין </w:t>
      </w:r>
    </w:p>
    <w:p w14:paraId="52B339E3" w14:textId="77777777" w:rsidR="00000000" w:rsidRDefault="00E01313">
      <w:pPr>
        <w:pStyle w:val="ad"/>
        <w:bidi/>
        <w:rPr>
          <w:rFonts w:hint="cs"/>
          <w:rtl/>
        </w:rPr>
      </w:pPr>
      <w:r>
        <w:rPr>
          <w:rFonts w:hint="cs"/>
          <w:rtl/>
        </w:rPr>
        <w:t xml:space="preserve">ההצעה שלא לכלול את הנושא בסדר-היום של הכנסת נתקבלה. </w:t>
      </w:r>
    </w:p>
    <w:p w14:paraId="40C09FAB" w14:textId="77777777" w:rsidR="00000000" w:rsidRDefault="00E01313">
      <w:pPr>
        <w:pStyle w:val="a0"/>
        <w:ind w:firstLine="0"/>
        <w:rPr>
          <w:rFonts w:hint="cs"/>
          <w:rtl/>
        </w:rPr>
      </w:pPr>
    </w:p>
    <w:p w14:paraId="38BA33AB" w14:textId="77777777" w:rsidR="00000000" w:rsidRDefault="00E01313">
      <w:pPr>
        <w:pStyle w:val="af1"/>
        <w:rPr>
          <w:rtl/>
        </w:rPr>
      </w:pPr>
      <w:r>
        <w:rPr>
          <w:rtl/>
        </w:rPr>
        <w:t>היו"ר יולי-יואל אדלשטיין:</w:t>
      </w:r>
    </w:p>
    <w:p w14:paraId="5A5D0B13" w14:textId="77777777" w:rsidR="00000000" w:rsidRDefault="00E01313">
      <w:pPr>
        <w:pStyle w:val="a0"/>
        <w:rPr>
          <w:rtl/>
        </w:rPr>
      </w:pPr>
    </w:p>
    <w:p w14:paraId="3E7EBD95" w14:textId="77777777" w:rsidR="00000000" w:rsidRDefault="00E01313">
      <w:pPr>
        <w:pStyle w:val="a0"/>
        <w:rPr>
          <w:rFonts w:hint="cs"/>
          <w:rtl/>
        </w:rPr>
      </w:pPr>
      <w:r>
        <w:rPr>
          <w:rFonts w:hint="cs"/>
          <w:rtl/>
        </w:rPr>
        <w:t xml:space="preserve">בעד </w:t>
      </w:r>
      <w:r>
        <w:rPr>
          <w:rtl/>
        </w:rPr>
        <w:t>–</w:t>
      </w:r>
      <w:r>
        <w:rPr>
          <w:rFonts w:hint="cs"/>
          <w:rtl/>
        </w:rPr>
        <w:t xml:space="preserve"> 8, נגד </w:t>
      </w:r>
      <w:r>
        <w:rPr>
          <w:rtl/>
        </w:rPr>
        <w:t>–</w:t>
      </w:r>
      <w:r>
        <w:rPr>
          <w:rFonts w:hint="cs"/>
          <w:rtl/>
        </w:rPr>
        <w:t xml:space="preserve"> 11, אין נמנעים. לא יהיה דיון במליאה. </w:t>
      </w:r>
    </w:p>
    <w:p w14:paraId="1F3BC344" w14:textId="77777777" w:rsidR="00000000" w:rsidRDefault="00E01313">
      <w:pPr>
        <w:pStyle w:val="a0"/>
        <w:rPr>
          <w:rFonts w:hint="cs"/>
          <w:rtl/>
        </w:rPr>
      </w:pPr>
    </w:p>
    <w:p w14:paraId="52BEBBC7" w14:textId="77777777" w:rsidR="00000000" w:rsidRDefault="00E01313">
      <w:pPr>
        <w:pStyle w:val="a0"/>
        <w:rPr>
          <w:rFonts w:hint="cs"/>
          <w:rtl/>
        </w:rPr>
      </w:pPr>
      <w:r>
        <w:rPr>
          <w:rFonts w:hint="cs"/>
          <w:rtl/>
        </w:rPr>
        <w:t xml:space="preserve">חברי הבית, לא סיימנו להצביע. כרגע אנחנו מצביעים </w:t>
      </w:r>
      <w:r>
        <w:rPr>
          <w:rFonts w:hint="cs"/>
          <w:rtl/>
        </w:rPr>
        <w:t xml:space="preserve">על ההצעות האחרות שהשמיעו חבר הכנסת שלגי ונוספים - לקיים דיון בוועדה. פירוש הדבר: בעד </w:t>
      </w:r>
      <w:r>
        <w:rPr>
          <w:rtl/>
        </w:rPr>
        <w:t>–</w:t>
      </w:r>
      <w:r>
        <w:rPr>
          <w:rFonts w:hint="cs"/>
          <w:rtl/>
        </w:rPr>
        <w:t xml:space="preserve"> דיון בוועדה; נגד </w:t>
      </w:r>
      <w:r>
        <w:rPr>
          <w:rtl/>
        </w:rPr>
        <w:t>–</w:t>
      </w:r>
      <w:r>
        <w:rPr>
          <w:rFonts w:hint="cs"/>
          <w:rtl/>
        </w:rPr>
        <w:t xml:space="preserve"> להסיר, להסתפק בדברי השר, ליתר דיוק, כפי שהוא ביקש. </w:t>
      </w:r>
    </w:p>
    <w:p w14:paraId="7A36A458" w14:textId="77777777" w:rsidR="00000000" w:rsidRDefault="00E01313">
      <w:pPr>
        <w:pStyle w:val="a0"/>
        <w:rPr>
          <w:rFonts w:hint="cs"/>
          <w:rtl/>
        </w:rPr>
      </w:pPr>
    </w:p>
    <w:p w14:paraId="1D4BC91E" w14:textId="77777777" w:rsidR="00000000" w:rsidRDefault="00E01313">
      <w:pPr>
        <w:pStyle w:val="a0"/>
        <w:rPr>
          <w:rFonts w:hint="cs"/>
          <w:rtl/>
        </w:rPr>
      </w:pPr>
      <w:r>
        <w:rPr>
          <w:rFonts w:hint="cs"/>
          <w:rtl/>
        </w:rPr>
        <w:t xml:space="preserve">מי בעד? מי נגד? נא להצביע. </w:t>
      </w:r>
    </w:p>
    <w:p w14:paraId="7F6F5531" w14:textId="77777777" w:rsidR="00000000" w:rsidRDefault="00E01313">
      <w:pPr>
        <w:pStyle w:val="a0"/>
        <w:ind w:firstLine="0"/>
        <w:rPr>
          <w:rtl/>
        </w:rPr>
      </w:pPr>
    </w:p>
    <w:p w14:paraId="6D243C13" w14:textId="77777777" w:rsidR="00000000" w:rsidRDefault="00E01313">
      <w:pPr>
        <w:pStyle w:val="a0"/>
        <w:ind w:firstLine="0"/>
        <w:rPr>
          <w:rFonts w:hint="cs"/>
          <w:rtl/>
        </w:rPr>
      </w:pPr>
    </w:p>
    <w:p w14:paraId="222187BC" w14:textId="77777777" w:rsidR="00000000" w:rsidRDefault="00E01313">
      <w:pPr>
        <w:pStyle w:val="ab"/>
        <w:bidi/>
        <w:rPr>
          <w:rFonts w:hint="cs"/>
          <w:rtl/>
        </w:rPr>
      </w:pPr>
      <w:r>
        <w:rPr>
          <w:rFonts w:hint="cs"/>
          <w:rtl/>
        </w:rPr>
        <w:t>הצבעה מס' 22</w:t>
      </w:r>
    </w:p>
    <w:p w14:paraId="7B61013F" w14:textId="77777777" w:rsidR="00000000" w:rsidRDefault="00E01313">
      <w:pPr>
        <w:pStyle w:val="a0"/>
        <w:ind w:firstLine="0"/>
        <w:rPr>
          <w:rFonts w:hint="cs"/>
          <w:rtl/>
        </w:rPr>
      </w:pPr>
    </w:p>
    <w:p w14:paraId="5379D8CE" w14:textId="77777777" w:rsidR="00000000" w:rsidRDefault="00E01313">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047F27B0" w14:textId="77777777" w:rsidR="00000000" w:rsidRDefault="00E01313">
      <w:pPr>
        <w:pStyle w:val="ac"/>
        <w:bidi/>
        <w:rPr>
          <w:rFonts w:hint="cs"/>
          <w:rtl/>
        </w:rPr>
      </w:pPr>
      <w:r>
        <w:rPr>
          <w:rFonts w:hint="cs"/>
          <w:rtl/>
        </w:rPr>
        <w:t>בעד ההצעה שלא לכ</w:t>
      </w:r>
      <w:r>
        <w:rPr>
          <w:rFonts w:hint="cs"/>
          <w:rtl/>
        </w:rPr>
        <w:t xml:space="preserve">לול את הנושא בסדר-היום </w:t>
      </w:r>
      <w:r>
        <w:rPr>
          <w:rtl/>
        </w:rPr>
        <w:t>–</w:t>
      </w:r>
      <w:r>
        <w:rPr>
          <w:rFonts w:hint="cs"/>
          <w:rtl/>
        </w:rPr>
        <w:t xml:space="preserve"> 12</w:t>
      </w:r>
    </w:p>
    <w:p w14:paraId="1D223E0B"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45B2DAD4" w14:textId="77777777" w:rsidR="00000000" w:rsidRDefault="00E01313">
      <w:pPr>
        <w:pStyle w:val="ad"/>
        <w:bidi/>
        <w:rPr>
          <w:rFonts w:hint="cs"/>
          <w:rtl/>
        </w:rPr>
      </w:pPr>
      <w:r>
        <w:rPr>
          <w:rFonts w:hint="cs"/>
          <w:rtl/>
        </w:rPr>
        <w:t xml:space="preserve">ההצעה שלא לכלול את את הנושא בסדר-היום נתקבלה. </w:t>
      </w:r>
    </w:p>
    <w:p w14:paraId="7981BEA5" w14:textId="77777777" w:rsidR="00000000" w:rsidRDefault="00E01313">
      <w:pPr>
        <w:pStyle w:val="a0"/>
        <w:ind w:firstLine="0"/>
        <w:rPr>
          <w:rFonts w:hint="cs"/>
          <w:rtl/>
        </w:rPr>
      </w:pPr>
    </w:p>
    <w:p w14:paraId="017BB2A9" w14:textId="77777777" w:rsidR="00000000" w:rsidRDefault="00E01313">
      <w:pPr>
        <w:pStyle w:val="af1"/>
        <w:rPr>
          <w:rtl/>
        </w:rPr>
      </w:pPr>
      <w:r>
        <w:rPr>
          <w:rtl/>
        </w:rPr>
        <w:t>היו"ר יולי-יואל אדלשטיין:</w:t>
      </w:r>
    </w:p>
    <w:p w14:paraId="0181B479" w14:textId="77777777" w:rsidR="00000000" w:rsidRDefault="00E01313">
      <w:pPr>
        <w:pStyle w:val="a0"/>
        <w:rPr>
          <w:rtl/>
        </w:rPr>
      </w:pPr>
    </w:p>
    <w:p w14:paraId="67F5267A" w14:textId="77777777" w:rsidR="00000000" w:rsidRDefault="00E01313">
      <w:pPr>
        <w:pStyle w:val="a0"/>
        <w:rPr>
          <w:rFonts w:hint="cs"/>
          <w:rtl/>
        </w:rPr>
      </w:pPr>
      <w:r>
        <w:rPr>
          <w:rFonts w:hint="cs"/>
          <w:rtl/>
        </w:rPr>
        <w:t xml:space="preserve">בעד - 7, נגד </w:t>
      </w:r>
      <w:r>
        <w:rPr>
          <w:rtl/>
        </w:rPr>
        <w:t>–</w:t>
      </w:r>
      <w:r>
        <w:rPr>
          <w:rFonts w:hint="cs"/>
          <w:rtl/>
        </w:rPr>
        <w:t xml:space="preserve"> 12. אני קובע שהכנסת הסתפקה בדברי השר. </w:t>
      </w:r>
    </w:p>
    <w:p w14:paraId="42D1F537" w14:textId="77777777" w:rsidR="00000000" w:rsidRDefault="00E01313">
      <w:pPr>
        <w:pStyle w:val="a0"/>
        <w:rPr>
          <w:rFonts w:hint="cs"/>
          <w:rtl/>
        </w:rPr>
      </w:pPr>
    </w:p>
    <w:p w14:paraId="0BB916E0" w14:textId="77777777" w:rsidR="00000000" w:rsidRDefault="00E01313">
      <w:pPr>
        <w:pStyle w:val="a0"/>
        <w:rPr>
          <w:rFonts w:hint="cs"/>
          <w:rtl/>
        </w:rPr>
      </w:pPr>
    </w:p>
    <w:p w14:paraId="56AF4553" w14:textId="77777777" w:rsidR="00000000" w:rsidRDefault="00E01313">
      <w:pPr>
        <w:pStyle w:val="a0"/>
        <w:rPr>
          <w:rFonts w:hint="cs"/>
          <w:rtl/>
        </w:rPr>
      </w:pPr>
    </w:p>
    <w:p w14:paraId="1D03529A" w14:textId="77777777" w:rsidR="00000000" w:rsidRDefault="00E01313">
      <w:pPr>
        <w:pStyle w:val="a2"/>
        <w:rPr>
          <w:rFonts w:hint="cs"/>
          <w:rtl/>
        </w:rPr>
      </w:pPr>
      <w:bookmarkStart w:id="647" w:name="_Toc78873169"/>
      <w:r>
        <w:rPr>
          <w:rFonts w:hint="cs"/>
          <w:rtl/>
        </w:rPr>
        <w:t>הודעה אישית של השר גדעון עזרא</w:t>
      </w:r>
      <w:bookmarkEnd w:id="647"/>
    </w:p>
    <w:p w14:paraId="2384A26F" w14:textId="77777777" w:rsidR="00000000" w:rsidRDefault="00E01313">
      <w:pPr>
        <w:pStyle w:val="a0"/>
        <w:rPr>
          <w:rFonts w:hint="cs"/>
          <w:rtl/>
        </w:rPr>
      </w:pPr>
    </w:p>
    <w:p w14:paraId="3258308D" w14:textId="77777777" w:rsidR="00000000" w:rsidRDefault="00E01313">
      <w:pPr>
        <w:pStyle w:val="af1"/>
        <w:rPr>
          <w:rFonts w:hint="cs"/>
          <w:rtl/>
        </w:rPr>
      </w:pPr>
      <w:r>
        <w:rPr>
          <w:rtl/>
        </w:rPr>
        <w:t>היו"ר יולי-יואל אדלשטיין:</w:t>
      </w:r>
    </w:p>
    <w:p w14:paraId="7C4B5BD9" w14:textId="77777777" w:rsidR="00000000" w:rsidRDefault="00E01313">
      <w:pPr>
        <w:pStyle w:val="a0"/>
        <w:rPr>
          <w:rFonts w:hint="cs"/>
          <w:rtl/>
        </w:rPr>
      </w:pPr>
    </w:p>
    <w:p w14:paraId="720F90BC" w14:textId="77777777" w:rsidR="00000000" w:rsidRDefault="00E01313">
      <w:pPr>
        <w:pStyle w:val="a0"/>
        <w:rPr>
          <w:rFonts w:hint="cs"/>
          <w:rtl/>
        </w:rPr>
      </w:pPr>
      <w:r>
        <w:rPr>
          <w:rFonts w:hint="cs"/>
          <w:rtl/>
        </w:rPr>
        <w:t>השר גדעון עזרא מבקש הודעה</w:t>
      </w:r>
      <w:r>
        <w:rPr>
          <w:rFonts w:hint="cs"/>
          <w:rtl/>
        </w:rPr>
        <w:t xml:space="preserve"> אישית. בבקשה. לאחר מכן, שאילתות לשר התשתיות. </w:t>
      </w:r>
    </w:p>
    <w:p w14:paraId="5A3074B5" w14:textId="77777777" w:rsidR="00000000" w:rsidRDefault="00E01313">
      <w:pPr>
        <w:pStyle w:val="a0"/>
        <w:ind w:firstLine="0"/>
        <w:rPr>
          <w:rFonts w:hint="cs"/>
          <w:rtl/>
        </w:rPr>
      </w:pPr>
    </w:p>
    <w:p w14:paraId="0FFA19B3" w14:textId="77777777" w:rsidR="00000000" w:rsidRDefault="00E01313">
      <w:pPr>
        <w:pStyle w:val="a"/>
        <w:rPr>
          <w:rtl/>
        </w:rPr>
      </w:pPr>
      <w:bookmarkStart w:id="648" w:name="FS000000445T28_01_2004_19_16_31C"/>
      <w:bookmarkStart w:id="649" w:name="FS000000474T28_01_2004_19_16_39"/>
      <w:bookmarkStart w:id="650" w:name="_Toc78873170"/>
      <w:bookmarkEnd w:id="648"/>
      <w:bookmarkEnd w:id="649"/>
      <w:r>
        <w:rPr>
          <w:rFonts w:hint="eastAsia"/>
          <w:rtl/>
        </w:rPr>
        <w:t>השר</w:t>
      </w:r>
      <w:r>
        <w:rPr>
          <w:rtl/>
        </w:rPr>
        <w:t xml:space="preserve"> גדעון עזרא:</w:t>
      </w:r>
      <w:bookmarkEnd w:id="650"/>
    </w:p>
    <w:p w14:paraId="08B8A89F" w14:textId="77777777" w:rsidR="00000000" w:rsidRDefault="00E01313">
      <w:pPr>
        <w:pStyle w:val="a0"/>
        <w:rPr>
          <w:rFonts w:hint="cs"/>
          <w:rtl/>
        </w:rPr>
      </w:pPr>
    </w:p>
    <w:p w14:paraId="2F297EE8" w14:textId="77777777" w:rsidR="00000000" w:rsidRDefault="00E01313">
      <w:pPr>
        <w:pStyle w:val="a0"/>
        <w:rPr>
          <w:rFonts w:hint="cs"/>
          <w:rtl/>
        </w:rPr>
      </w:pPr>
      <w:r>
        <w:rPr>
          <w:rFonts w:hint="cs"/>
          <w:rtl/>
        </w:rPr>
        <w:t xml:space="preserve">יושב פה חבר כנסת שקורא לי שופך דם. </w:t>
      </w:r>
    </w:p>
    <w:p w14:paraId="65F64506" w14:textId="77777777" w:rsidR="00000000" w:rsidRDefault="00E01313">
      <w:pPr>
        <w:pStyle w:val="a0"/>
        <w:ind w:firstLine="0"/>
        <w:rPr>
          <w:rFonts w:hint="cs"/>
          <w:rtl/>
        </w:rPr>
      </w:pPr>
    </w:p>
    <w:p w14:paraId="33C2E09B" w14:textId="77777777" w:rsidR="00000000" w:rsidRDefault="00E01313">
      <w:pPr>
        <w:pStyle w:val="af0"/>
        <w:rPr>
          <w:rtl/>
        </w:rPr>
      </w:pPr>
      <w:r>
        <w:rPr>
          <w:rFonts w:hint="eastAsia"/>
          <w:rtl/>
        </w:rPr>
        <w:t>מוחמד</w:t>
      </w:r>
      <w:r>
        <w:rPr>
          <w:rtl/>
        </w:rPr>
        <w:t xml:space="preserve"> ברכה (חד"ש-תע"ל):</w:t>
      </w:r>
    </w:p>
    <w:p w14:paraId="562F6396" w14:textId="77777777" w:rsidR="00000000" w:rsidRDefault="00E01313">
      <w:pPr>
        <w:pStyle w:val="a0"/>
        <w:rPr>
          <w:rFonts w:hint="cs"/>
          <w:rtl/>
        </w:rPr>
      </w:pPr>
    </w:p>
    <w:p w14:paraId="730C640E" w14:textId="77777777" w:rsidR="00000000" w:rsidRDefault="00E01313">
      <w:pPr>
        <w:pStyle w:val="a0"/>
        <w:rPr>
          <w:rFonts w:hint="cs"/>
          <w:rtl/>
        </w:rPr>
      </w:pPr>
      <w:r>
        <w:rPr>
          <w:rFonts w:hint="cs"/>
          <w:rtl/>
        </w:rPr>
        <w:t xml:space="preserve">לא אמרתי, שאלתי אותך. </w:t>
      </w:r>
    </w:p>
    <w:p w14:paraId="3D6762E0" w14:textId="77777777" w:rsidR="00000000" w:rsidRDefault="00E01313">
      <w:pPr>
        <w:pStyle w:val="a0"/>
        <w:ind w:firstLine="0"/>
        <w:rPr>
          <w:rFonts w:hint="cs"/>
          <w:rtl/>
        </w:rPr>
      </w:pPr>
    </w:p>
    <w:p w14:paraId="4248F388" w14:textId="77777777" w:rsidR="00000000" w:rsidRDefault="00E01313">
      <w:pPr>
        <w:pStyle w:val="-"/>
        <w:rPr>
          <w:rtl/>
        </w:rPr>
      </w:pPr>
      <w:bookmarkStart w:id="651" w:name="FS000000474T28_01_2004_19_17_06C"/>
      <w:bookmarkEnd w:id="651"/>
      <w:r>
        <w:rPr>
          <w:rtl/>
        </w:rPr>
        <w:t>השר גדעון עזרא:</w:t>
      </w:r>
    </w:p>
    <w:p w14:paraId="03B37F2D" w14:textId="77777777" w:rsidR="00000000" w:rsidRDefault="00E01313">
      <w:pPr>
        <w:pStyle w:val="a0"/>
        <w:rPr>
          <w:rtl/>
        </w:rPr>
      </w:pPr>
    </w:p>
    <w:p w14:paraId="1822A1DD" w14:textId="77777777" w:rsidR="00000000" w:rsidRDefault="00E01313">
      <w:pPr>
        <w:pStyle w:val="a0"/>
        <w:rPr>
          <w:rFonts w:hint="cs"/>
          <w:rtl/>
        </w:rPr>
      </w:pPr>
      <w:r>
        <w:rPr>
          <w:rFonts w:hint="cs"/>
          <w:rtl/>
        </w:rPr>
        <w:t>שאלת אותי, אז אני רוצה להגיד לך: אני שירתי את המדינה הזאת כל ימי חיי, שירתי גם אותך. ואת</w:t>
      </w:r>
      <w:r>
        <w:rPr>
          <w:rFonts w:hint="cs"/>
          <w:rtl/>
        </w:rPr>
        <w:t>ה משרת אדונים אחרים.</w:t>
      </w:r>
    </w:p>
    <w:p w14:paraId="03A85DD3" w14:textId="77777777" w:rsidR="00000000" w:rsidRDefault="00E01313">
      <w:pPr>
        <w:pStyle w:val="a0"/>
        <w:rPr>
          <w:rFonts w:hint="cs"/>
          <w:rtl/>
        </w:rPr>
      </w:pPr>
    </w:p>
    <w:p w14:paraId="6D242684" w14:textId="77777777" w:rsidR="00000000" w:rsidRDefault="00E01313">
      <w:pPr>
        <w:pStyle w:val="af0"/>
        <w:rPr>
          <w:rtl/>
        </w:rPr>
      </w:pPr>
      <w:r>
        <w:rPr>
          <w:rFonts w:hint="eastAsia"/>
          <w:rtl/>
        </w:rPr>
        <w:t>מוחמד</w:t>
      </w:r>
      <w:r>
        <w:rPr>
          <w:rtl/>
        </w:rPr>
        <w:t xml:space="preserve"> ברכה (חד"ש-תע"ל):</w:t>
      </w:r>
    </w:p>
    <w:p w14:paraId="1EE67F01" w14:textId="77777777" w:rsidR="00000000" w:rsidRDefault="00E01313">
      <w:pPr>
        <w:pStyle w:val="a0"/>
        <w:rPr>
          <w:rFonts w:hint="cs"/>
          <w:rtl/>
        </w:rPr>
      </w:pPr>
    </w:p>
    <w:p w14:paraId="0BA31651" w14:textId="77777777" w:rsidR="00000000" w:rsidRDefault="00E01313">
      <w:pPr>
        <w:pStyle w:val="a0"/>
        <w:rPr>
          <w:rFonts w:hint="cs"/>
          <w:rtl/>
        </w:rPr>
      </w:pPr>
      <w:r>
        <w:rPr>
          <w:rFonts w:hint="cs"/>
          <w:rtl/>
        </w:rPr>
        <w:t xml:space="preserve">אני לא משרת אף אחד. אני משרת את הבוחרים שלי. </w:t>
      </w:r>
    </w:p>
    <w:p w14:paraId="0A9BE9CF" w14:textId="77777777" w:rsidR="00000000" w:rsidRDefault="00E01313">
      <w:pPr>
        <w:pStyle w:val="a0"/>
        <w:ind w:firstLine="0"/>
        <w:rPr>
          <w:rFonts w:hint="cs"/>
          <w:rtl/>
        </w:rPr>
      </w:pPr>
    </w:p>
    <w:p w14:paraId="1A656F83" w14:textId="77777777" w:rsidR="00000000" w:rsidRDefault="00E01313">
      <w:pPr>
        <w:pStyle w:val="-"/>
        <w:rPr>
          <w:rtl/>
        </w:rPr>
      </w:pPr>
      <w:bookmarkStart w:id="652" w:name="FS000000474T28_01_2004_19_17_35C"/>
      <w:bookmarkEnd w:id="652"/>
      <w:r>
        <w:rPr>
          <w:rtl/>
        </w:rPr>
        <w:t>השר גדעון עזרא:</w:t>
      </w:r>
    </w:p>
    <w:p w14:paraId="4073A8BE" w14:textId="77777777" w:rsidR="00000000" w:rsidRDefault="00E01313">
      <w:pPr>
        <w:pStyle w:val="a0"/>
        <w:rPr>
          <w:rtl/>
        </w:rPr>
      </w:pPr>
    </w:p>
    <w:p w14:paraId="301D44AF" w14:textId="77777777" w:rsidR="00000000" w:rsidRDefault="00E01313">
      <w:pPr>
        <w:pStyle w:val="a0"/>
        <w:rPr>
          <w:rFonts w:hint="cs"/>
          <w:rtl/>
        </w:rPr>
      </w:pPr>
      <w:r>
        <w:rPr>
          <w:rFonts w:hint="cs"/>
          <w:rtl/>
        </w:rPr>
        <w:t xml:space="preserve">אני אומר לך שהבוז לך, כחבר הפרלמנט הישראלי, שכך אתה מדבר אל אנשים ששירתו ונתנו את ביטחונם לטובת המדינה. תודה. </w:t>
      </w:r>
    </w:p>
    <w:p w14:paraId="6DE0C83C" w14:textId="77777777" w:rsidR="00000000" w:rsidRDefault="00E01313">
      <w:pPr>
        <w:pStyle w:val="a0"/>
        <w:ind w:firstLine="0"/>
        <w:rPr>
          <w:rFonts w:hint="cs"/>
          <w:rtl/>
        </w:rPr>
      </w:pPr>
    </w:p>
    <w:p w14:paraId="636E9DC1" w14:textId="77777777" w:rsidR="00000000" w:rsidRDefault="00E01313">
      <w:pPr>
        <w:pStyle w:val="af1"/>
        <w:rPr>
          <w:rtl/>
        </w:rPr>
      </w:pPr>
      <w:r>
        <w:rPr>
          <w:rtl/>
        </w:rPr>
        <w:t>היו"ר יולי-יואל אדלשטיין:</w:t>
      </w:r>
    </w:p>
    <w:p w14:paraId="25A6EDF9" w14:textId="77777777" w:rsidR="00000000" w:rsidRDefault="00E01313">
      <w:pPr>
        <w:pStyle w:val="a0"/>
        <w:rPr>
          <w:rtl/>
        </w:rPr>
      </w:pPr>
    </w:p>
    <w:p w14:paraId="100442C6" w14:textId="77777777" w:rsidR="00000000" w:rsidRDefault="00E01313">
      <w:pPr>
        <w:pStyle w:val="a0"/>
        <w:rPr>
          <w:rFonts w:hint="cs"/>
          <w:rtl/>
        </w:rPr>
      </w:pPr>
      <w:r>
        <w:rPr>
          <w:rFonts w:hint="cs"/>
          <w:rtl/>
        </w:rPr>
        <w:t>תודה ל</w:t>
      </w:r>
      <w:r>
        <w:rPr>
          <w:rFonts w:hint="cs"/>
          <w:rtl/>
        </w:rPr>
        <w:t xml:space="preserve">שר גדעון עזרא. </w:t>
      </w:r>
    </w:p>
    <w:p w14:paraId="0E826D31" w14:textId="77777777" w:rsidR="00000000" w:rsidRDefault="00E01313">
      <w:pPr>
        <w:pStyle w:val="a2"/>
        <w:rPr>
          <w:rFonts w:hint="cs"/>
          <w:rtl/>
        </w:rPr>
      </w:pPr>
    </w:p>
    <w:p w14:paraId="3CA39A50" w14:textId="77777777" w:rsidR="00000000" w:rsidRDefault="00E01313">
      <w:pPr>
        <w:pStyle w:val="a0"/>
        <w:rPr>
          <w:rFonts w:hint="cs"/>
          <w:rtl/>
        </w:rPr>
      </w:pPr>
    </w:p>
    <w:p w14:paraId="6B63BAAA" w14:textId="77777777" w:rsidR="00000000" w:rsidRDefault="00E01313">
      <w:pPr>
        <w:pStyle w:val="a2"/>
        <w:rPr>
          <w:rFonts w:hint="cs"/>
          <w:rtl/>
        </w:rPr>
      </w:pPr>
      <w:bookmarkStart w:id="653" w:name="CS21576FI0021576T28_01_2004_19_21_29"/>
      <w:bookmarkStart w:id="654" w:name="_Toc78873171"/>
      <w:bookmarkEnd w:id="653"/>
      <w:r>
        <w:rPr>
          <w:rtl/>
        </w:rPr>
        <w:t>שאילתות ותשובות</w:t>
      </w:r>
      <w:bookmarkEnd w:id="654"/>
    </w:p>
    <w:p w14:paraId="6BFCF029" w14:textId="77777777" w:rsidR="00000000" w:rsidRDefault="00E01313">
      <w:pPr>
        <w:pStyle w:val="-0"/>
        <w:rPr>
          <w:rFonts w:hint="cs"/>
          <w:rtl/>
        </w:rPr>
      </w:pPr>
    </w:p>
    <w:p w14:paraId="61963E04" w14:textId="77777777" w:rsidR="00000000" w:rsidRDefault="00E01313">
      <w:pPr>
        <w:pStyle w:val="af1"/>
        <w:rPr>
          <w:rtl/>
        </w:rPr>
      </w:pPr>
      <w:r>
        <w:rPr>
          <w:rtl/>
        </w:rPr>
        <w:t>היו"ר יולי-יואל אדלשטיין:</w:t>
      </w:r>
    </w:p>
    <w:p w14:paraId="5BD619A9" w14:textId="77777777" w:rsidR="00000000" w:rsidRDefault="00E01313">
      <w:pPr>
        <w:pStyle w:val="a0"/>
        <w:rPr>
          <w:rtl/>
        </w:rPr>
      </w:pPr>
    </w:p>
    <w:p w14:paraId="3FA34C0D" w14:textId="77777777" w:rsidR="00000000" w:rsidRDefault="00E01313">
      <w:pPr>
        <w:pStyle w:val="a0"/>
        <w:rPr>
          <w:rFonts w:hint="cs"/>
          <w:rtl/>
        </w:rPr>
      </w:pPr>
      <w:r>
        <w:rPr>
          <w:rFonts w:hint="cs"/>
          <w:rtl/>
        </w:rPr>
        <w:t>נעבור לנושא הבא, הלוא הוא שאילתות ותשובות לשר התשתיות הלאומיות. יעלה לכאן שר התשתיות הלאומיות, חבר הכנסת יוסף פריצקי. נשמע את התשובות שלו. אני אפילו רואה את השואלים, חלקם לפחות, באולם. שאילתא מס</w:t>
      </w:r>
      <w:r>
        <w:rPr>
          <w:rFonts w:hint="cs"/>
          <w:rtl/>
        </w:rPr>
        <w:t xml:space="preserve">' 323, של חבר הכנסת אריה אלדד: שאיבת מים מנחל הווזאני. ישיב שר התשתיות. </w:t>
      </w:r>
    </w:p>
    <w:p w14:paraId="76A95886" w14:textId="77777777" w:rsidR="00000000" w:rsidRDefault="00E01313">
      <w:pPr>
        <w:pStyle w:val="a0"/>
        <w:ind w:firstLine="0"/>
        <w:rPr>
          <w:rFonts w:hint="cs"/>
          <w:rtl/>
        </w:rPr>
      </w:pPr>
    </w:p>
    <w:p w14:paraId="59B609A9" w14:textId="77777777" w:rsidR="00000000" w:rsidRDefault="00E01313">
      <w:pPr>
        <w:pStyle w:val="a1"/>
        <w:jc w:val="center"/>
        <w:rPr>
          <w:rtl/>
        </w:rPr>
      </w:pPr>
      <w:bookmarkStart w:id="655" w:name="CQ13338FI0013338T28_01_2004_19_21_58"/>
      <w:bookmarkStart w:id="656" w:name="_Toc78873172"/>
      <w:bookmarkEnd w:id="655"/>
      <w:r>
        <w:rPr>
          <w:rtl/>
        </w:rPr>
        <w:t>323. שאיבת מים מנחל הווז</w:t>
      </w:r>
      <w:r>
        <w:rPr>
          <w:rFonts w:hint="cs"/>
          <w:rtl/>
        </w:rPr>
        <w:t>א</w:t>
      </w:r>
      <w:r>
        <w:rPr>
          <w:rtl/>
        </w:rPr>
        <w:t>ני</w:t>
      </w:r>
      <w:bookmarkEnd w:id="656"/>
    </w:p>
    <w:p w14:paraId="379D7156" w14:textId="77777777" w:rsidR="00000000" w:rsidRDefault="00E01313">
      <w:pPr>
        <w:pStyle w:val="a0"/>
        <w:rPr>
          <w:rFonts w:hint="cs"/>
          <w:rtl/>
        </w:rPr>
      </w:pPr>
    </w:p>
    <w:p w14:paraId="2E11BB06" w14:textId="77777777" w:rsidR="00000000" w:rsidRDefault="00E01313">
      <w:pPr>
        <w:pStyle w:val="a0"/>
        <w:ind w:firstLine="0"/>
        <w:rPr>
          <w:bCs/>
          <w:u w:val="single"/>
        </w:rPr>
      </w:pPr>
      <w:bookmarkStart w:id="657" w:name="ESQ13338"/>
      <w:bookmarkEnd w:id="657"/>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940934B" w14:textId="77777777" w:rsidR="00000000" w:rsidRDefault="00E01313">
      <w:pPr>
        <w:pStyle w:val="a0"/>
        <w:ind w:firstLine="720"/>
      </w:pPr>
      <w:r>
        <w:rPr>
          <w:rtl/>
        </w:rPr>
        <w:t xml:space="preserve"> ביום ט"ז בתמוז התשס"ג (16 ביולי 2003):</w:t>
      </w:r>
    </w:p>
    <w:p w14:paraId="3D5F9457" w14:textId="77777777" w:rsidR="00000000" w:rsidRDefault="00E01313">
      <w:pPr>
        <w:pStyle w:val="a0"/>
        <w:rPr>
          <w:rFonts w:hint="cs"/>
          <w:rtl/>
        </w:rPr>
      </w:pPr>
    </w:p>
    <w:p w14:paraId="16CA9D42" w14:textId="77777777" w:rsidR="00000000" w:rsidRDefault="00E01313">
      <w:pPr>
        <w:pStyle w:val="a0"/>
        <w:rPr>
          <w:rFonts w:hint="cs"/>
        </w:rPr>
      </w:pPr>
    </w:p>
    <w:p w14:paraId="75FFA3AC" w14:textId="77777777" w:rsidR="00000000" w:rsidRDefault="00E01313">
      <w:pPr>
        <w:pStyle w:val="a0"/>
        <w:ind w:firstLine="720"/>
        <w:rPr>
          <w:rFonts w:hint="cs"/>
          <w:rtl/>
        </w:rPr>
      </w:pPr>
      <w:r>
        <w:rPr>
          <w:rtl/>
        </w:rPr>
        <w:t xml:space="preserve">לפני </w:t>
      </w:r>
      <w:r>
        <w:rPr>
          <w:rFonts w:hint="cs"/>
          <w:rtl/>
        </w:rPr>
        <w:t>כמה</w:t>
      </w:r>
      <w:r>
        <w:rPr>
          <w:rtl/>
        </w:rPr>
        <w:t xml:space="preserve"> חודשים החלו עבודות בצד הלבנוני של נחל הווז</w:t>
      </w:r>
      <w:r>
        <w:rPr>
          <w:rFonts w:hint="cs"/>
          <w:rtl/>
        </w:rPr>
        <w:t>א</w:t>
      </w:r>
      <w:r>
        <w:rPr>
          <w:rtl/>
        </w:rPr>
        <w:t>ני</w:t>
      </w:r>
      <w:r>
        <w:rPr>
          <w:rFonts w:hint="cs"/>
          <w:rtl/>
        </w:rPr>
        <w:t>, אחד ממקו</w:t>
      </w:r>
      <w:r>
        <w:rPr>
          <w:rFonts w:hint="cs"/>
          <w:rtl/>
        </w:rPr>
        <w:t>רות הירדן,</w:t>
      </w:r>
      <w:r>
        <w:rPr>
          <w:rtl/>
        </w:rPr>
        <w:t xml:space="preserve"> לצורך שאיבת מים</w:t>
      </w:r>
      <w:r>
        <w:rPr>
          <w:rFonts w:hint="cs"/>
          <w:rtl/>
        </w:rPr>
        <w:t>.</w:t>
      </w:r>
      <w:r>
        <w:rPr>
          <w:rtl/>
        </w:rPr>
        <w:t xml:space="preserve"> </w:t>
      </w:r>
      <w:r>
        <w:rPr>
          <w:rFonts w:hint="cs"/>
          <w:rtl/>
        </w:rPr>
        <w:t>לפי</w:t>
      </w:r>
      <w:r>
        <w:rPr>
          <w:rtl/>
        </w:rPr>
        <w:t xml:space="preserve"> הפרסומים</w:t>
      </w:r>
      <w:r>
        <w:rPr>
          <w:rFonts w:hint="cs"/>
          <w:rtl/>
        </w:rPr>
        <w:t>, המים</w:t>
      </w:r>
      <w:r>
        <w:rPr>
          <w:rtl/>
        </w:rPr>
        <w:t xml:space="preserve"> </w:t>
      </w:r>
      <w:r>
        <w:rPr>
          <w:rFonts w:hint="cs"/>
          <w:rtl/>
        </w:rPr>
        <w:t>אמורים</w:t>
      </w:r>
      <w:r>
        <w:rPr>
          <w:rtl/>
        </w:rPr>
        <w:t xml:space="preserve"> לספק את תצרוכת המים לכפרים באזור</w:t>
      </w:r>
      <w:r>
        <w:rPr>
          <w:rFonts w:hint="cs"/>
          <w:rtl/>
        </w:rPr>
        <w:t>,</w:t>
      </w:r>
      <w:r>
        <w:rPr>
          <w:rtl/>
        </w:rPr>
        <w:t xml:space="preserve"> ו</w:t>
      </w:r>
      <w:r>
        <w:rPr>
          <w:rFonts w:hint="cs"/>
          <w:rtl/>
        </w:rPr>
        <w:t xml:space="preserve">השאיבה </w:t>
      </w:r>
      <w:r>
        <w:rPr>
          <w:rtl/>
        </w:rPr>
        <w:t>לא תפגע בצורה קשה במאזן המים של ישראל.</w:t>
      </w:r>
      <w:r>
        <w:rPr>
          <w:rFonts w:hint="cs"/>
          <w:rtl/>
        </w:rPr>
        <w:t xml:space="preserve"> לאחרונה פורסם כי המים מיועדים גם לצריכה עירונית בדרום-לבנון.</w:t>
      </w:r>
    </w:p>
    <w:p w14:paraId="6B36EE40" w14:textId="77777777" w:rsidR="00000000" w:rsidRDefault="00E01313">
      <w:pPr>
        <w:pStyle w:val="a0"/>
        <w:ind w:firstLine="720"/>
        <w:rPr>
          <w:rFonts w:hint="cs"/>
          <w:rtl/>
        </w:rPr>
      </w:pPr>
    </w:p>
    <w:p w14:paraId="355EF554" w14:textId="77777777" w:rsidR="00000000" w:rsidRDefault="00E01313">
      <w:pPr>
        <w:pStyle w:val="a0"/>
        <w:ind w:firstLine="720"/>
      </w:pPr>
      <w:r>
        <w:rPr>
          <w:rFonts w:hint="cs"/>
          <w:rtl/>
        </w:rPr>
        <w:t>רצוני לשאול</w:t>
      </w:r>
      <w:r>
        <w:rPr>
          <w:rtl/>
        </w:rPr>
        <w:t>:</w:t>
      </w:r>
    </w:p>
    <w:p w14:paraId="16F65688" w14:textId="77777777" w:rsidR="00000000" w:rsidRDefault="00E01313">
      <w:pPr>
        <w:pStyle w:val="a0"/>
        <w:ind w:firstLine="720"/>
      </w:pPr>
    </w:p>
    <w:p w14:paraId="03627008" w14:textId="77777777" w:rsidR="00000000" w:rsidRDefault="00E01313">
      <w:pPr>
        <w:pStyle w:val="a0"/>
        <w:ind w:firstLine="720"/>
        <w:rPr>
          <w:rtl/>
        </w:rPr>
      </w:pPr>
      <w:r>
        <w:rPr>
          <w:rFonts w:hint="cs"/>
          <w:rtl/>
        </w:rPr>
        <w:t xml:space="preserve">1. </w:t>
      </w:r>
      <w:r>
        <w:rPr>
          <w:rtl/>
        </w:rPr>
        <w:t xml:space="preserve">האם </w:t>
      </w:r>
      <w:r>
        <w:rPr>
          <w:rFonts w:hint="cs"/>
          <w:rtl/>
        </w:rPr>
        <w:t>נמשכת</w:t>
      </w:r>
      <w:r>
        <w:rPr>
          <w:rtl/>
        </w:rPr>
        <w:t xml:space="preserve"> שאיבת המים</w:t>
      </w:r>
      <w:r>
        <w:rPr>
          <w:rFonts w:hint="cs"/>
          <w:rtl/>
        </w:rPr>
        <w:t>?</w:t>
      </w:r>
      <w:r>
        <w:rPr>
          <w:rtl/>
        </w:rPr>
        <w:t xml:space="preserve"> </w:t>
      </w:r>
    </w:p>
    <w:p w14:paraId="7270A776" w14:textId="77777777" w:rsidR="00000000" w:rsidRDefault="00E01313">
      <w:pPr>
        <w:pStyle w:val="a0"/>
        <w:ind w:firstLine="720"/>
        <w:rPr>
          <w:rtl/>
        </w:rPr>
      </w:pPr>
    </w:p>
    <w:p w14:paraId="66D561C9" w14:textId="77777777" w:rsidR="00000000" w:rsidRDefault="00E01313">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האם </w:t>
      </w:r>
      <w:r>
        <w:rPr>
          <w:rFonts w:hint="cs"/>
          <w:rtl/>
        </w:rPr>
        <w:t>נפג</w:t>
      </w:r>
      <w:r>
        <w:rPr>
          <w:rFonts w:hint="cs"/>
          <w:rtl/>
        </w:rPr>
        <w:t>ע</w:t>
      </w:r>
      <w:r>
        <w:rPr>
          <w:rtl/>
        </w:rPr>
        <w:t xml:space="preserve"> מאזן המים של ישראל</w:t>
      </w:r>
      <w:r>
        <w:rPr>
          <w:rFonts w:hint="cs"/>
          <w:rtl/>
        </w:rPr>
        <w:t>, ומה ייעשה בנדון?</w:t>
      </w:r>
      <w:r>
        <w:rPr>
          <w:rtl/>
        </w:rPr>
        <w:t xml:space="preserve"> </w:t>
      </w:r>
    </w:p>
    <w:p w14:paraId="2315490B" w14:textId="77777777" w:rsidR="00000000" w:rsidRDefault="00E01313">
      <w:pPr>
        <w:pStyle w:val="a0"/>
        <w:ind w:firstLine="0"/>
        <w:rPr>
          <w:rFonts w:hint="cs"/>
          <w:rtl/>
        </w:rPr>
      </w:pPr>
    </w:p>
    <w:p w14:paraId="029FE97E" w14:textId="77777777" w:rsidR="00000000" w:rsidRDefault="00E01313">
      <w:pPr>
        <w:pStyle w:val="-"/>
        <w:rPr>
          <w:rtl/>
        </w:rPr>
      </w:pPr>
      <w:bookmarkStart w:id="658" w:name="FS000000540T28_01_2004_19_22_23"/>
      <w:bookmarkStart w:id="659" w:name="FS000000520T28_01_2004_19_22_27"/>
      <w:bookmarkEnd w:id="658"/>
      <w:r>
        <w:rPr>
          <w:rFonts w:hint="eastAsia"/>
          <w:rtl/>
        </w:rPr>
        <w:t>שר</w:t>
      </w:r>
      <w:r>
        <w:rPr>
          <w:rtl/>
        </w:rPr>
        <w:t xml:space="preserve"> התשתיות הלאומיות יוסף פריצקי:</w:t>
      </w:r>
    </w:p>
    <w:p w14:paraId="4BCD269E" w14:textId="77777777" w:rsidR="00000000" w:rsidRDefault="00E01313">
      <w:pPr>
        <w:pStyle w:val="a0"/>
        <w:rPr>
          <w:rtl/>
        </w:rPr>
      </w:pPr>
    </w:p>
    <w:bookmarkEnd w:id="659"/>
    <w:p w14:paraId="184F5CCF" w14:textId="77777777" w:rsidR="00000000" w:rsidRDefault="00E01313">
      <w:pPr>
        <w:pStyle w:val="a0"/>
        <w:rPr>
          <w:rFonts w:hint="cs"/>
          <w:rtl/>
        </w:rPr>
      </w:pPr>
      <w:r>
        <w:rPr>
          <w:rFonts w:hint="cs"/>
          <w:rtl/>
        </w:rPr>
        <w:t xml:space="preserve">אדוני היושב-ראש, אדוני השואל, חבר הכנסת אלדד שאל לעניין העבודות בצד הלבנוני של נחל הווזאני ושאיבת המים משם. ובכן כך: הלבנונים הקימו מערכות מים לשאיבה לכמה כפרים, המים נשאבים, על-פי </w:t>
      </w:r>
      <w:r>
        <w:rPr>
          <w:rFonts w:hint="cs"/>
          <w:rtl/>
        </w:rPr>
        <w:t xml:space="preserve">ידיעותינו, באופן לא סדיר. </w:t>
      </w:r>
    </w:p>
    <w:p w14:paraId="37A840C6" w14:textId="77777777" w:rsidR="00000000" w:rsidRDefault="00E01313">
      <w:pPr>
        <w:pStyle w:val="a0"/>
        <w:rPr>
          <w:rFonts w:hint="cs"/>
          <w:rtl/>
        </w:rPr>
      </w:pPr>
    </w:p>
    <w:p w14:paraId="4CC9C206" w14:textId="77777777" w:rsidR="00000000" w:rsidRDefault="00E01313">
      <w:pPr>
        <w:pStyle w:val="a0"/>
        <w:rPr>
          <w:rFonts w:hint="cs"/>
          <w:rtl/>
        </w:rPr>
      </w:pPr>
      <w:r>
        <w:rPr>
          <w:rFonts w:hint="cs"/>
          <w:rtl/>
        </w:rPr>
        <w:t xml:space="preserve">כל שאיבה מהחצבני, ממעיינות הווזאני, פירושה גריעת המים ממאזן המים של מדינת ישראל. </w:t>
      </w:r>
    </w:p>
    <w:p w14:paraId="73252EB4" w14:textId="77777777" w:rsidR="00000000" w:rsidRDefault="00E01313">
      <w:pPr>
        <w:pStyle w:val="a0"/>
        <w:rPr>
          <w:rFonts w:hint="cs"/>
          <w:rtl/>
        </w:rPr>
      </w:pPr>
    </w:p>
    <w:p w14:paraId="747D9703" w14:textId="77777777" w:rsidR="00000000" w:rsidRDefault="00E01313">
      <w:pPr>
        <w:pStyle w:val="a0"/>
        <w:rPr>
          <w:rFonts w:hint="cs"/>
          <w:rtl/>
        </w:rPr>
      </w:pPr>
      <w:r>
        <w:rPr>
          <w:rFonts w:hint="cs"/>
          <w:rtl/>
        </w:rPr>
        <w:t>נעשים ניסיונות הידברות באמצעות האיחוד האירופי, ממשלת ארצות-הברית והאו"ם. הטיפול בנושא מרוכז בעיקר על-ידי מערכת הביטחון, ומפאת רגישותו של הנושא הז</w:t>
      </w:r>
      <w:r>
        <w:rPr>
          <w:rFonts w:hint="cs"/>
          <w:rtl/>
        </w:rPr>
        <w:t xml:space="preserve">ה אני מבקש שלא להרחיב יותר בעניין. תודה. </w:t>
      </w:r>
    </w:p>
    <w:p w14:paraId="11175663" w14:textId="77777777" w:rsidR="00000000" w:rsidRDefault="00E01313">
      <w:pPr>
        <w:pStyle w:val="af1"/>
        <w:rPr>
          <w:rtl/>
        </w:rPr>
      </w:pPr>
    </w:p>
    <w:p w14:paraId="4759D707" w14:textId="77777777" w:rsidR="00000000" w:rsidRDefault="00E01313">
      <w:pPr>
        <w:pStyle w:val="af1"/>
        <w:rPr>
          <w:rtl/>
        </w:rPr>
      </w:pPr>
      <w:r>
        <w:rPr>
          <w:rtl/>
        </w:rPr>
        <w:t>היו"ר יולי-יואל אדלשטיין:</w:t>
      </w:r>
    </w:p>
    <w:p w14:paraId="5C9AF0D2" w14:textId="77777777" w:rsidR="00000000" w:rsidRDefault="00E01313">
      <w:pPr>
        <w:pStyle w:val="a0"/>
        <w:rPr>
          <w:rtl/>
        </w:rPr>
      </w:pPr>
    </w:p>
    <w:p w14:paraId="3F159ADB" w14:textId="77777777" w:rsidR="00000000" w:rsidRDefault="00E01313">
      <w:pPr>
        <w:pStyle w:val="a0"/>
        <w:rPr>
          <w:rFonts w:hint="cs"/>
          <w:rtl/>
        </w:rPr>
      </w:pPr>
      <w:r>
        <w:rPr>
          <w:rFonts w:hint="cs"/>
          <w:rtl/>
        </w:rPr>
        <w:t xml:space="preserve">שאלה נוספת לחבר הכנסת אריה אלדד. </w:t>
      </w:r>
    </w:p>
    <w:p w14:paraId="3AE292FC" w14:textId="77777777" w:rsidR="00000000" w:rsidRDefault="00E01313">
      <w:pPr>
        <w:pStyle w:val="a0"/>
        <w:ind w:firstLine="0"/>
        <w:rPr>
          <w:rFonts w:hint="cs"/>
          <w:rtl/>
        </w:rPr>
      </w:pPr>
    </w:p>
    <w:p w14:paraId="212D95B4" w14:textId="77777777" w:rsidR="00000000" w:rsidRDefault="00E01313">
      <w:pPr>
        <w:pStyle w:val="af0"/>
        <w:rPr>
          <w:rtl/>
        </w:rPr>
      </w:pPr>
      <w:r>
        <w:rPr>
          <w:rFonts w:hint="eastAsia"/>
          <w:rtl/>
        </w:rPr>
        <w:t>אריה</w:t>
      </w:r>
      <w:r>
        <w:rPr>
          <w:rtl/>
        </w:rPr>
        <w:t xml:space="preserve"> אלדד (האיחוד הלאומי - ישראל ביתנו):</w:t>
      </w:r>
    </w:p>
    <w:p w14:paraId="6CD4F128" w14:textId="77777777" w:rsidR="00000000" w:rsidRDefault="00E01313">
      <w:pPr>
        <w:pStyle w:val="a0"/>
        <w:rPr>
          <w:rFonts w:hint="cs"/>
          <w:rtl/>
        </w:rPr>
      </w:pPr>
    </w:p>
    <w:p w14:paraId="40347268" w14:textId="77777777" w:rsidR="00000000" w:rsidRDefault="00E01313">
      <w:pPr>
        <w:pStyle w:val="a0"/>
        <w:rPr>
          <w:rFonts w:hint="cs"/>
          <w:rtl/>
        </w:rPr>
      </w:pPr>
      <w:r>
        <w:rPr>
          <w:rFonts w:hint="cs"/>
          <w:rtl/>
        </w:rPr>
        <w:t xml:space="preserve">שאלה לכבוד השר: התקנון קובע שעל שאילתא כזאת עונים בתוך 21 יום, ואחר כך עוד 21 יום. עברו 200 יום. אם כבר הגעת </w:t>
      </w:r>
      <w:r>
        <w:rPr>
          <w:rFonts w:hint="cs"/>
          <w:rtl/>
        </w:rPr>
        <w:t xml:space="preserve">לענות על השאלה, ועברו הרבה מים בווזאני מאז, אולי גם אוכל לשמוע תשובה על השאלה, עד מתי רשעים יעלוזו? זאת שאלה קצת יותר ישנה, אבל עדיין אין עליה תשובה. </w:t>
      </w:r>
    </w:p>
    <w:p w14:paraId="3715E8C2" w14:textId="77777777" w:rsidR="00000000" w:rsidRDefault="00E01313">
      <w:pPr>
        <w:pStyle w:val="a0"/>
        <w:ind w:firstLine="0"/>
        <w:rPr>
          <w:rFonts w:hint="cs"/>
          <w:rtl/>
        </w:rPr>
      </w:pPr>
    </w:p>
    <w:p w14:paraId="5E8F204F" w14:textId="77777777" w:rsidR="00000000" w:rsidRDefault="00E01313">
      <w:pPr>
        <w:pStyle w:val="-"/>
        <w:rPr>
          <w:rtl/>
        </w:rPr>
      </w:pPr>
      <w:bookmarkStart w:id="660" w:name="FS000000520T28_01_2004_18_42_15C"/>
      <w:r>
        <w:rPr>
          <w:rtl/>
        </w:rPr>
        <w:t>שר התשתיות הלאומיות יוסף פריצקי:</w:t>
      </w:r>
    </w:p>
    <w:p w14:paraId="33D75BA1" w14:textId="77777777" w:rsidR="00000000" w:rsidRDefault="00E01313">
      <w:pPr>
        <w:pStyle w:val="a0"/>
        <w:rPr>
          <w:rtl/>
        </w:rPr>
      </w:pPr>
    </w:p>
    <w:p w14:paraId="67E2FCAA" w14:textId="77777777" w:rsidR="00000000" w:rsidRDefault="00E01313">
      <w:pPr>
        <w:pStyle w:val="a0"/>
        <w:rPr>
          <w:rFonts w:hint="cs"/>
          <w:rtl/>
        </w:rPr>
      </w:pPr>
      <w:r>
        <w:rPr>
          <w:rFonts w:hint="cs"/>
          <w:rtl/>
        </w:rPr>
        <w:t>קודם כול, מכובדי, חבר הכנסת אלדד, אני לא יודע אם 200 יום, השאילתא הזאת</w:t>
      </w:r>
      <w:r>
        <w:rPr>
          <w:rFonts w:hint="cs"/>
          <w:rtl/>
        </w:rPr>
        <w:t xml:space="preserve"> נשאלה - - -</w:t>
      </w:r>
    </w:p>
    <w:p w14:paraId="0A03E30C" w14:textId="77777777" w:rsidR="00000000" w:rsidRDefault="00E01313">
      <w:pPr>
        <w:pStyle w:val="a0"/>
        <w:rPr>
          <w:rFonts w:hint="cs"/>
          <w:rtl/>
        </w:rPr>
      </w:pPr>
    </w:p>
    <w:p w14:paraId="5229FC4E" w14:textId="77777777" w:rsidR="00000000" w:rsidRDefault="00E01313">
      <w:pPr>
        <w:pStyle w:val="af0"/>
        <w:rPr>
          <w:rtl/>
        </w:rPr>
      </w:pPr>
      <w:r>
        <w:rPr>
          <w:rFonts w:hint="eastAsia"/>
          <w:rtl/>
        </w:rPr>
        <w:t>אריה</w:t>
      </w:r>
      <w:r>
        <w:rPr>
          <w:rtl/>
        </w:rPr>
        <w:t xml:space="preserve"> אלדד (האיחוד הלאומי - ישראל ביתנו):</w:t>
      </w:r>
    </w:p>
    <w:p w14:paraId="2FC117F9" w14:textId="77777777" w:rsidR="00000000" w:rsidRDefault="00E01313">
      <w:pPr>
        <w:pStyle w:val="a0"/>
        <w:rPr>
          <w:rFonts w:hint="cs"/>
          <w:rtl/>
        </w:rPr>
      </w:pPr>
    </w:p>
    <w:p w14:paraId="1DC18AEB" w14:textId="77777777" w:rsidR="00000000" w:rsidRDefault="00E01313">
      <w:pPr>
        <w:pStyle w:val="a0"/>
        <w:rPr>
          <w:rFonts w:hint="cs"/>
          <w:rtl/>
        </w:rPr>
      </w:pPr>
      <w:r>
        <w:rPr>
          <w:rFonts w:hint="cs"/>
          <w:rtl/>
        </w:rPr>
        <w:t>ב-16 ביולי 2003.</w:t>
      </w:r>
    </w:p>
    <w:p w14:paraId="24FB1C95" w14:textId="77777777" w:rsidR="00000000" w:rsidRDefault="00E01313">
      <w:pPr>
        <w:pStyle w:val="a0"/>
        <w:rPr>
          <w:rFonts w:hint="cs"/>
          <w:rtl/>
        </w:rPr>
      </w:pPr>
    </w:p>
    <w:p w14:paraId="50845758" w14:textId="77777777" w:rsidR="00000000" w:rsidRDefault="00E01313">
      <w:pPr>
        <w:pStyle w:val="-"/>
        <w:rPr>
          <w:rtl/>
        </w:rPr>
      </w:pPr>
      <w:bookmarkStart w:id="661" w:name="FS000000520T28_01_2004_18_42_41C"/>
      <w:bookmarkEnd w:id="661"/>
      <w:r>
        <w:rPr>
          <w:rtl/>
        </w:rPr>
        <w:t>שר התשתיות הלאומיות יוסף פריצקי:</w:t>
      </w:r>
    </w:p>
    <w:p w14:paraId="0017B54C" w14:textId="77777777" w:rsidR="00000000" w:rsidRDefault="00E01313">
      <w:pPr>
        <w:pStyle w:val="a0"/>
        <w:rPr>
          <w:rtl/>
        </w:rPr>
      </w:pPr>
    </w:p>
    <w:p w14:paraId="2892CE6C" w14:textId="77777777" w:rsidR="00000000" w:rsidRDefault="00E01313">
      <w:pPr>
        <w:pStyle w:val="a0"/>
        <w:rPr>
          <w:rFonts w:hint="cs"/>
          <w:rtl/>
        </w:rPr>
      </w:pPr>
      <w:r>
        <w:rPr>
          <w:rFonts w:hint="cs"/>
          <w:rtl/>
        </w:rPr>
        <w:t>שוב, אני מוכרח לומר, את תשובתי המצאתי למזכירות הכנסת כבר ב-7 באוקטובר 2003, אבל רק היום מצאה המזכירות זמן לענות עליה. לו היית שואל שאילתא ישירה, אני</w:t>
      </w:r>
      <w:r>
        <w:rPr>
          <w:rFonts w:hint="cs"/>
          <w:rtl/>
        </w:rPr>
        <w:t xml:space="preserve"> מניח שהיית מקבל את התשובה הרבה יותר מהר. אני עניתי עליה אז. </w:t>
      </w:r>
    </w:p>
    <w:p w14:paraId="2305C65A" w14:textId="77777777" w:rsidR="00000000" w:rsidRDefault="00E01313">
      <w:pPr>
        <w:pStyle w:val="a0"/>
        <w:rPr>
          <w:rFonts w:hint="cs"/>
          <w:rtl/>
        </w:rPr>
      </w:pPr>
    </w:p>
    <w:p w14:paraId="2F9725E4" w14:textId="77777777" w:rsidR="00000000" w:rsidRDefault="00E01313">
      <w:pPr>
        <w:pStyle w:val="a0"/>
        <w:rPr>
          <w:rFonts w:hint="cs"/>
          <w:rtl/>
        </w:rPr>
      </w:pPr>
    </w:p>
    <w:p w14:paraId="54956256" w14:textId="77777777" w:rsidR="00000000" w:rsidRDefault="00E01313">
      <w:pPr>
        <w:pStyle w:val="a0"/>
        <w:rPr>
          <w:rFonts w:hint="cs"/>
          <w:rtl/>
        </w:rPr>
      </w:pPr>
      <w:r>
        <w:rPr>
          <w:rFonts w:hint="cs"/>
          <w:rtl/>
        </w:rPr>
        <w:t>אני חוזר ואומר, חבר הכנסת אלדד, אני מציע שתפנה את השאילתא הזאת כשאילתא ישירה, אם מותר לי להציע, לשר הביטחון. הדבר הזה בעצם נוגע למשאים-ומתנים שמנהלת מערכת הביטחון עם הלבנונים באופן לא עקיף, דר</w:t>
      </w:r>
      <w:r>
        <w:rPr>
          <w:rFonts w:hint="cs"/>
          <w:rtl/>
        </w:rPr>
        <w:t>ך ארגונים בין-לאומיים. לי אין מה להוסיף על מה שאמרתי.</w:t>
      </w:r>
    </w:p>
    <w:p w14:paraId="01EA542A" w14:textId="77777777" w:rsidR="00000000" w:rsidRDefault="00E01313">
      <w:pPr>
        <w:pStyle w:val="a0"/>
        <w:rPr>
          <w:rFonts w:hint="cs"/>
          <w:rtl/>
        </w:rPr>
      </w:pPr>
    </w:p>
    <w:p w14:paraId="15AB7759" w14:textId="77777777" w:rsidR="00000000" w:rsidRDefault="00E01313">
      <w:pPr>
        <w:pStyle w:val="af1"/>
        <w:rPr>
          <w:rtl/>
        </w:rPr>
      </w:pPr>
      <w:r>
        <w:rPr>
          <w:rtl/>
        </w:rPr>
        <w:t>היו"ר יולי-יואל אדלשטיין:</w:t>
      </w:r>
    </w:p>
    <w:p w14:paraId="6E0E4BA0" w14:textId="77777777" w:rsidR="00000000" w:rsidRDefault="00E01313">
      <w:pPr>
        <w:pStyle w:val="a0"/>
        <w:rPr>
          <w:rtl/>
        </w:rPr>
      </w:pPr>
    </w:p>
    <w:p w14:paraId="3578361B" w14:textId="77777777" w:rsidR="00000000" w:rsidRDefault="00E01313">
      <w:pPr>
        <w:pStyle w:val="a0"/>
        <w:rPr>
          <w:rFonts w:hint="cs"/>
          <w:rtl/>
        </w:rPr>
      </w:pPr>
      <w:r>
        <w:rPr>
          <w:rFonts w:hint="cs"/>
          <w:rtl/>
        </w:rPr>
        <w:t xml:space="preserve">תודה לשר התשתיות. שאילתא מס' 422, של חבר הכנסת אריה אלדד. </w:t>
      </w:r>
    </w:p>
    <w:p w14:paraId="5FC082BF" w14:textId="77777777" w:rsidR="00000000" w:rsidRDefault="00E01313">
      <w:pPr>
        <w:pStyle w:val="a0"/>
        <w:rPr>
          <w:rFonts w:hint="cs"/>
          <w:rtl/>
        </w:rPr>
      </w:pPr>
    </w:p>
    <w:p w14:paraId="7764CA86" w14:textId="77777777" w:rsidR="00000000" w:rsidRDefault="00E01313">
      <w:pPr>
        <w:pStyle w:val="a1"/>
        <w:jc w:val="center"/>
        <w:rPr>
          <w:rFonts w:hint="cs"/>
          <w:rtl/>
        </w:rPr>
      </w:pPr>
      <w:bookmarkStart w:id="662" w:name="CQ13618FI0013618T28_01_2004_18_43_13"/>
      <w:bookmarkStart w:id="663" w:name="_Toc78873173"/>
      <w:bookmarkEnd w:id="662"/>
      <w:r>
        <w:rPr>
          <w:rtl/>
        </w:rPr>
        <w:t xml:space="preserve">422. </w:t>
      </w:r>
      <w:r>
        <w:rPr>
          <w:rFonts w:hint="cs"/>
          <w:rtl/>
        </w:rPr>
        <w:t>אספקת חשמל</w:t>
      </w:r>
      <w:r>
        <w:rPr>
          <w:rtl/>
        </w:rPr>
        <w:t xml:space="preserve"> </w:t>
      </w:r>
      <w:r>
        <w:rPr>
          <w:rFonts w:hint="cs"/>
          <w:rtl/>
        </w:rPr>
        <w:t>ל</w:t>
      </w:r>
      <w:r>
        <w:rPr>
          <w:rtl/>
        </w:rPr>
        <w:t>עיר-דוד</w:t>
      </w:r>
      <w:bookmarkEnd w:id="663"/>
      <w:r>
        <w:rPr>
          <w:rtl/>
        </w:rPr>
        <w:t xml:space="preserve"> </w:t>
      </w:r>
    </w:p>
    <w:p w14:paraId="70BA8185" w14:textId="77777777" w:rsidR="00000000" w:rsidRDefault="00E01313">
      <w:pPr>
        <w:pStyle w:val="a0"/>
        <w:rPr>
          <w:rFonts w:hint="cs"/>
          <w:rtl/>
        </w:rPr>
      </w:pPr>
    </w:p>
    <w:p w14:paraId="3E07BB7C" w14:textId="77777777" w:rsidR="00000000" w:rsidRDefault="00E01313">
      <w:pPr>
        <w:pStyle w:val="a0"/>
        <w:ind w:firstLine="0"/>
        <w:rPr>
          <w:bCs/>
          <w:u w:val="single"/>
        </w:rPr>
      </w:pPr>
      <w:bookmarkStart w:id="664" w:name="ESQ13618"/>
      <w:bookmarkEnd w:id="664"/>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9B05ABD" w14:textId="77777777" w:rsidR="00000000" w:rsidRDefault="00E01313">
      <w:pPr>
        <w:pStyle w:val="a0"/>
        <w:ind w:firstLine="720"/>
      </w:pPr>
      <w:r>
        <w:rPr>
          <w:rtl/>
        </w:rPr>
        <w:t>ביום ט"ז בתמוז התשס"ג (16 ביולי 2003):</w:t>
      </w:r>
    </w:p>
    <w:p w14:paraId="0D95E492" w14:textId="77777777" w:rsidR="00000000" w:rsidRDefault="00E01313">
      <w:pPr>
        <w:pStyle w:val="a0"/>
        <w:rPr>
          <w:rFonts w:hint="cs"/>
          <w:rtl/>
        </w:rPr>
      </w:pPr>
    </w:p>
    <w:p w14:paraId="4A6E7BB2" w14:textId="77777777" w:rsidR="00000000" w:rsidRDefault="00E01313">
      <w:pPr>
        <w:pStyle w:val="a0"/>
        <w:ind w:firstLine="720"/>
      </w:pPr>
      <w:r>
        <w:rPr>
          <w:rtl/>
        </w:rPr>
        <w:t>לפני כחצי שנה דחה בג"</w:t>
      </w:r>
      <w:r>
        <w:rPr>
          <w:rFonts w:hint="cs"/>
          <w:rtl/>
        </w:rPr>
        <w:t>ץ</w:t>
      </w:r>
      <w:r>
        <w:rPr>
          <w:rtl/>
        </w:rPr>
        <w:t xml:space="preserve"> את עתירתה של חברת החשמל </w:t>
      </w:r>
      <w:r>
        <w:rPr>
          <w:rFonts w:hint="cs"/>
          <w:rtl/>
        </w:rPr>
        <w:t xml:space="preserve">של </w:t>
      </w:r>
      <w:r>
        <w:rPr>
          <w:rtl/>
        </w:rPr>
        <w:t>מזרח</w:t>
      </w:r>
      <w:r>
        <w:rPr>
          <w:rFonts w:hint="cs"/>
          <w:rtl/>
        </w:rPr>
        <w:t>-ירושלים,</w:t>
      </w:r>
      <w:r>
        <w:rPr>
          <w:rtl/>
        </w:rPr>
        <w:t xml:space="preserve"> שב</w:t>
      </w:r>
      <w:r>
        <w:rPr>
          <w:rFonts w:hint="cs"/>
          <w:rtl/>
        </w:rPr>
        <w:t>י</w:t>
      </w:r>
      <w:r>
        <w:rPr>
          <w:rtl/>
        </w:rPr>
        <w:t>קשה להפסיק לספק חשמל לתושבי עיר</w:t>
      </w:r>
      <w:r>
        <w:rPr>
          <w:rFonts w:hint="cs"/>
          <w:rtl/>
        </w:rPr>
        <w:t>-</w:t>
      </w:r>
      <w:r>
        <w:rPr>
          <w:rtl/>
        </w:rPr>
        <w:t>דוד.</w:t>
      </w:r>
    </w:p>
    <w:p w14:paraId="0B8C4085" w14:textId="77777777" w:rsidR="00000000" w:rsidRDefault="00E01313">
      <w:pPr>
        <w:pStyle w:val="a0"/>
        <w:ind w:firstLine="720"/>
      </w:pPr>
    </w:p>
    <w:p w14:paraId="1E93F487" w14:textId="77777777" w:rsidR="00000000" w:rsidRDefault="00E01313">
      <w:pPr>
        <w:pStyle w:val="a0"/>
        <w:ind w:firstLine="720"/>
      </w:pPr>
      <w:r>
        <w:rPr>
          <w:rFonts w:hint="cs"/>
          <w:rtl/>
        </w:rPr>
        <w:t>רצוני לשאול</w:t>
      </w:r>
      <w:r>
        <w:rPr>
          <w:rtl/>
        </w:rPr>
        <w:t>:</w:t>
      </w:r>
    </w:p>
    <w:p w14:paraId="2D189A17" w14:textId="77777777" w:rsidR="00000000" w:rsidRDefault="00E01313">
      <w:pPr>
        <w:pStyle w:val="a0"/>
        <w:ind w:firstLine="720"/>
      </w:pPr>
    </w:p>
    <w:p w14:paraId="23DC1CEE" w14:textId="77777777" w:rsidR="00000000" w:rsidRDefault="00E01313">
      <w:pPr>
        <w:pStyle w:val="a0"/>
        <w:ind w:firstLine="720"/>
        <w:rPr>
          <w:rtl/>
        </w:rPr>
      </w:pPr>
      <w:r>
        <w:rPr>
          <w:rFonts w:hint="cs"/>
          <w:rtl/>
        </w:rPr>
        <w:t xml:space="preserve">1. </w:t>
      </w:r>
      <w:r>
        <w:rPr>
          <w:rtl/>
        </w:rPr>
        <w:t xml:space="preserve">האם ביצע </w:t>
      </w:r>
      <w:r>
        <w:rPr>
          <w:rFonts w:hint="cs"/>
          <w:rtl/>
        </w:rPr>
        <w:t>משרדך</w:t>
      </w:r>
      <w:r>
        <w:rPr>
          <w:rtl/>
        </w:rPr>
        <w:t xml:space="preserve"> את החלטת בג"</w:t>
      </w:r>
      <w:r>
        <w:rPr>
          <w:rFonts w:hint="cs"/>
          <w:rtl/>
        </w:rPr>
        <w:t>ץ</w:t>
      </w:r>
      <w:r>
        <w:rPr>
          <w:rtl/>
        </w:rPr>
        <w:t xml:space="preserve"> והורה לחברת החשמל לספק שירות לעיר</w:t>
      </w:r>
      <w:r>
        <w:rPr>
          <w:rFonts w:hint="cs"/>
          <w:rtl/>
        </w:rPr>
        <w:t>-</w:t>
      </w:r>
      <w:r>
        <w:rPr>
          <w:rtl/>
        </w:rPr>
        <w:t>דוד?</w:t>
      </w:r>
    </w:p>
    <w:p w14:paraId="4E4E8F42" w14:textId="77777777" w:rsidR="00000000" w:rsidRDefault="00E01313">
      <w:pPr>
        <w:pStyle w:val="a0"/>
        <w:ind w:firstLine="720"/>
        <w:rPr>
          <w:rtl/>
        </w:rPr>
      </w:pPr>
    </w:p>
    <w:p w14:paraId="36DAA4AE" w14:textId="77777777" w:rsidR="00000000" w:rsidRDefault="00E01313">
      <w:pPr>
        <w:pStyle w:val="a0"/>
        <w:ind w:firstLine="720"/>
        <w:rPr>
          <w:rtl/>
        </w:rPr>
      </w:pPr>
      <w:r>
        <w:rPr>
          <w:rFonts w:hint="cs"/>
          <w:rtl/>
        </w:rPr>
        <w:t xml:space="preserve">2. </w:t>
      </w:r>
      <w:r>
        <w:rPr>
          <w:rtl/>
        </w:rPr>
        <w:t>אם לא</w:t>
      </w:r>
      <w:r>
        <w:rPr>
          <w:rFonts w:hint="cs"/>
          <w:rtl/>
        </w:rPr>
        <w:t xml:space="preserve"> </w:t>
      </w:r>
      <w:r>
        <w:rPr>
          <w:rFonts w:hint="eastAsia"/>
          <w:rtl/>
        </w:rPr>
        <w:t>–</w:t>
      </w:r>
      <w:r>
        <w:rPr>
          <w:rtl/>
        </w:rPr>
        <w:t xml:space="preserve"> מדוע?</w:t>
      </w:r>
    </w:p>
    <w:p w14:paraId="7CEC688C" w14:textId="77777777" w:rsidR="00000000" w:rsidRDefault="00E01313">
      <w:pPr>
        <w:pStyle w:val="-"/>
        <w:rPr>
          <w:rtl/>
        </w:rPr>
      </w:pPr>
    </w:p>
    <w:p w14:paraId="1473ABB0" w14:textId="77777777" w:rsidR="00000000" w:rsidRDefault="00E01313">
      <w:pPr>
        <w:pStyle w:val="-"/>
        <w:rPr>
          <w:rtl/>
        </w:rPr>
      </w:pPr>
      <w:bookmarkStart w:id="665" w:name="FS000000520T28_01_2004_19_02_02"/>
      <w:bookmarkEnd w:id="665"/>
      <w:r>
        <w:rPr>
          <w:rFonts w:hint="eastAsia"/>
          <w:rtl/>
        </w:rPr>
        <w:t>שר</w:t>
      </w:r>
      <w:r>
        <w:rPr>
          <w:rtl/>
        </w:rPr>
        <w:t xml:space="preserve"> התשתיות הלאומיות יוסף פריצקי:</w:t>
      </w:r>
    </w:p>
    <w:bookmarkEnd w:id="660"/>
    <w:p w14:paraId="348E36E9" w14:textId="77777777" w:rsidR="00000000" w:rsidRDefault="00E01313">
      <w:pPr>
        <w:pStyle w:val="a0"/>
        <w:ind w:firstLine="0"/>
        <w:rPr>
          <w:rFonts w:hint="cs"/>
          <w:rtl/>
        </w:rPr>
      </w:pPr>
    </w:p>
    <w:p w14:paraId="4EDD566B" w14:textId="77777777" w:rsidR="00000000" w:rsidRDefault="00E01313">
      <w:pPr>
        <w:pStyle w:val="a0"/>
        <w:ind w:firstLine="0"/>
        <w:rPr>
          <w:rFonts w:hint="cs"/>
          <w:rtl/>
        </w:rPr>
      </w:pPr>
      <w:r>
        <w:rPr>
          <w:rFonts w:hint="cs"/>
          <w:rtl/>
        </w:rPr>
        <w:tab/>
        <w:t xml:space="preserve">קצת עובדות. </w:t>
      </w:r>
      <w:r>
        <w:rPr>
          <w:rFonts w:hint="cs"/>
          <w:rtl/>
        </w:rPr>
        <w:t>במאי 1999 החליט שר התשתיות הלאומיות דאז, מי שהוא היום ראש הממשלה, מר אריאל שרון, לשנות את שטח הרשיון של חברת החשמל המזרח-ירושלמית, באופן שיוצאו ממנה כמה שטחים, וביניהם שכונת עיר-דוד. בשל אופיה המעורב של השכונה, שמתגוררים בה גם יהודים וגם ערבים, הוחלט שאספק</w:t>
      </w:r>
      <w:r>
        <w:rPr>
          <w:rFonts w:hint="cs"/>
          <w:rtl/>
        </w:rPr>
        <w:t xml:space="preserve">ת החשמל תתבצע באמצעות תשתית חשמל שתגיע לריכוזי מונים בנקודות שונות בשכונה. התושבים היהודים יוכלו להתחבר בכבל לנקודת ריכוז מונים ולקבל חשמל מחברת החשמל לישראל. חברת החשמל כבר השלימה חלקים רבים של עבודת התשתית. </w:t>
      </w:r>
    </w:p>
    <w:p w14:paraId="1C49358B" w14:textId="77777777" w:rsidR="00000000" w:rsidRDefault="00E01313">
      <w:pPr>
        <w:pStyle w:val="a0"/>
        <w:ind w:firstLine="0"/>
        <w:rPr>
          <w:rFonts w:hint="cs"/>
          <w:rtl/>
        </w:rPr>
      </w:pPr>
    </w:p>
    <w:p w14:paraId="3F97D3D6" w14:textId="77777777" w:rsidR="00000000" w:rsidRDefault="00E01313">
      <w:pPr>
        <w:pStyle w:val="a0"/>
        <w:ind w:firstLine="0"/>
        <w:rPr>
          <w:rFonts w:hint="cs"/>
          <w:rtl/>
        </w:rPr>
      </w:pPr>
      <w:r>
        <w:rPr>
          <w:rFonts w:hint="cs"/>
          <w:rtl/>
        </w:rPr>
        <w:tab/>
        <w:t>ב-3 ביולי 2003 פנתה חברת החשמל המזרח-ירושלמי</w:t>
      </w:r>
      <w:r>
        <w:rPr>
          <w:rFonts w:hint="cs"/>
          <w:rtl/>
        </w:rPr>
        <w:t xml:space="preserve">ת לבית-המשפט המחוזי בירושלים - לא לבג"ץ - היא ביקשה וקיבלה צו מניעה זמני שאוסר על חברת החשמל לישראל לבצע את העבודות האלה. נערך דיון במעמד שני הצדדים ב-4 ביולי. ניתן צו מניעה כמבוקש. הצו בוטל ב-14 בספטמבר 2003. בכך התאפשר לחברת החשמל להמשיך בהיערכות. </w:t>
      </w:r>
    </w:p>
    <w:p w14:paraId="3EA69761" w14:textId="77777777" w:rsidR="00000000" w:rsidRDefault="00E01313">
      <w:pPr>
        <w:pStyle w:val="a0"/>
        <w:ind w:firstLine="0"/>
        <w:rPr>
          <w:rFonts w:hint="cs"/>
          <w:rtl/>
        </w:rPr>
      </w:pPr>
    </w:p>
    <w:p w14:paraId="180A2787" w14:textId="77777777" w:rsidR="00000000" w:rsidRDefault="00E01313">
      <w:pPr>
        <w:pStyle w:val="a0"/>
        <w:ind w:firstLine="0"/>
        <w:rPr>
          <w:rFonts w:hint="cs"/>
          <w:rtl/>
        </w:rPr>
      </w:pPr>
      <w:r>
        <w:rPr>
          <w:rFonts w:hint="cs"/>
          <w:rtl/>
        </w:rPr>
        <w:tab/>
        <w:t>חבר</w:t>
      </w:r>
      <w:r>
        <w:rPr>
          <w:rFonts w:hint="cs"/>
          <w:rtl/>
        </w:rPr>
        <w:t>ת החשמל מסוגלת כיום להתחיל לחבר חלק מתושבי השכונה באמצעות ריכוזי המונים האלה. העברת האספקה מותנית בתיאום עם חברת החשמל המזרח-ירושלמית. כלומר, התושבים צריכים להודיע שהם מבקשים להתנתק מן האספקה, להתחבר למונים, ואז חברת החשמל הישראלית תוכל לחבר, חברת החשמל לי</w:t>
      </w:r>
      <w:r>
        <w:rPr>
          <w:rFonts w:hint="cs"/>
          <w:rtl/>
        </w:rPr>
        <w:t xml:space="preserve">שראל בעירבון מוגבל - בעצם, שתיהן חברות ישראליות. </w:t>
      </w:r>
    </w:p>
    <w:p w14:paraId="589B1DDD" w14:textId="77777777" w:rsidR="00000000" w:rsidRDefault="00E01313">
      <w:pPr>
        <w:pStyle w:val="a0"/>
        <w:ind w:firstLine="0"/>
        <w:rPr>
          <w:rFonts w:hint="cs"/>
          <w:rtl/>
        </w:rPr>
      </w:pPr>
    </w:p>
    <w:p w14:paraId="51D58D7D" w14:textId="77777777" w:rsidR="00000000" w:rsidRDefault="00E01313">
      <w:pPr>
        <w:pStyle w:val="a0"/>
        <w:ind w:firstLine="720"/>
        <w:rPr>
          <w:rFonts w:hint="cs"/>
          <w:rtl/>
        </w:rPr>
      </w:pPr>
      <w:r>
        <w:rPr>
          <w:rFonts w:hint="cs"/>
          <w:rtl/>
        </w:rPr>
        <w:t>אני מוכרח לומר, אדוני השואל, שדעתי מההסדר הזה איננה נוחה כלל ועיקר, וגם אומר מדוע. אני סבור שזיכיון ניתן לשטח מסוים, בלי כל קשר אם בשטח יש יהודים או ערבים או ספק יהודים או ספק ערבים, או נוצרים או כאלה ואחר</w:t>
      </w:r>
      <w:r>
        <w:rPr>
          <w:rFonts w:hint="cs"/>
          <w:rtl/>
        </w:rPr>
        <w:t xml:space="preserve">ים. אם חברה מסוימת לא נותנת שירות כראוי, אז צריך ללכת ולקבל את השירות מחברה אחרת. אין לאפיין את השירות לפי דתם של המתגוררים. זה פשוט לא נכון. </w:t>
      </w:r>
    </w:p>
    <w:p w14:paraId="08A1C4F6" w14:textId="77777777" w:rsidR="00000000" w:rsidRDefault="00E01313">
      <w:pPr>
        <w:pStyle w:val="a0"/>
        <w:ind w:firstLine="720"/>
        <w:rPr>
          <w:rFonts w:hint="cs"/>
          <w:rtl/>
        </w:rPr>
      </w:pPr>
    </w:p>
    <w:p w14:paraId="410DCEF5" w14:textId="77777777" w:rsidR="00000000" w:rsidRDefault="00E01313">
      <w:pPr>
        <w:pStyle w:val="a0"/>
        <w:ind w:firstLine="720"/>
        <w:rPr>
          <w:rFonts w:hint="cs"/>
          <w:rtl/>
        </w:rPr>
      </w:pPr>
      <w:r>
        <w:rPr>
          <w:rFonts w:hint="cs"/>
          <w:rtl/>
        </w:rPr>
        <w:t>בבירור שערכתי התברר שתושבי עיר-דוד בינתיים די מבסוטים, כי הם לא ביקשו לעבור לרשת האחרת, וכנראה הם מקבלים שירות ח</w:t>
      </w:r>
      <w:r>
        <w:rPr>
          <w:rFonts w:hint="cs"/>
          <w:rtl/>
        </w:rPr>
        <w:t xml:space="preserve">לוקה </w:t>
      </w:r>
      <w:r>
        <w:rPr>
          <w:rtl/>
        </w:rPr>
        <w:t>–</w:t>
      </w:r>
      <w:r>
        <w:rPr>
          <w:rFonts w:hint="cs"/>
          <w:rtl/>
        </w:rPr>
        <w:t xml:space="preserve"> הרי החברה המזרח-ירושלמית עושה שירות חלוקה, היא לא מייצרת חשמל - לא רע בכלל. על כל פנים, זה ההסדר, זה מה שקיים כיום. </w:t>
      </w:r>
    </w:p>
    <w:p w14:paraId="49C972AE" w14:textId="77777777" w:rsidR="00000000" w:rsidRDefault="00E01313">
      <w:pPr>
        <w:pStyle w:val="a0"/>
        <w:rPr>
          <w:rFonts w:hint="cs"/>
          <w:rtl/>
        </w:rPr>
      </w:pPr>
    </w:p>
    <w:p w14:paraId="504169B5" w14:textId="77777777" w:rsidR="00000000" w:rsidRDefault="00E01313">
      <w:pPr>
        <w:pStyle w:val="af1"/>
        <w:rPr>
          <w:rtl/>
        </w:rPr>
      </w:pPr>
      <w:r>
        <w:rPr>
          <w:rtl/>
        </w:rPr>
        <w:t>היו"ר יולי-יואל אדלשטיין:</w:t>
      </w:r>
    </w:p>
    <w:p w14:paraId="78811F30" w14:textId="77777777" w:rsidR="00000000" w:rsidRDefault="00E01313">
      <w:pPr>
        <w:pStyle w:val="a0"/>
        <w:rPr>
          <w:rtl/>
        </w:rPr>
      </w:pPr>
    </w:p>
    <w:p w14:paraId="0C967DDC" w14:textId="77777777" w:rsidR="00000000" w:rsidRDefault="00E01313">
      <w:pPr>
        <w:pStyle w:val="a0"/>
        <w:rPr>
          <w:rFonts w:hint="cs"/>
          <w:rtl/>
        </w:rPr>
      </w:pPr>
      <w:r>
        <w:rPr>
          <w:rFonts w:hint="cs"/>
          <w:rtl/>
        </w:rPr>
        <w:t xml:space="preserve">תודה. האם יש שאלה נוספת לחבר הכנסת אלדד? אכן. </w:t>
      </w:r>
    </w:p>
    <w:p w14:paraId="0467197F" w14:textId="77777777" w:rsidR="00000000" w:rsidRDefault="00E01313">
      <w:pPr>
        <w:pStyle w:val="a0"/>
        <w:rPr>
          <w:rFonts w:hint="cs"/>
          <w:rtl/>
        </w:rPr>
      </w:pPr>
    </w:p>
    <w:p w14:paraId="0249D5F0" w14:textId="77777777" w:rsidR="00000000" w:rsidRDefault="00E01313">
      <w:pPr>
        <w:pStyle w:val="af0"/>
        <w:rPr>
          <w:rtl/>
        </w:rPr>
      </w:pPr>
      <w:r>
        <w:rPr>
          <w:rFonts w:hint="eastAsia"/>
          <w:rtl/>
        </w:rPr>
        <w:t>אריה</w:t>
      </w:r>
      <w:r>
        <w:rPr>
          <w:rtl/>
        </w:rPr>
        <w:t xml:space="preserve"> אלדד (האיחוד הלאומי - ישראל ביתנו):</w:t>
      </w:r>
    </w:p>
    <w:p w14:paraId="65A0FF86" w14:textId="77777777" w:rsidR="00000000" w:rsidRDefault="00E01313">
      <w:pPr>
        <w:pStyle w:val="a0"/>
        <w:rPr>
          <w:rFonts w:hint="cs"/>
          <w:rtl/>
        </w:rPr>
      </w:pPr>
    </w:p>
    <w:p w14:paraId="6C779F61" w14:textId="77777777" w:rsidR="00000000" w:rsidRDefault="00E01313">
      <w:pPr>
        <w:pStyle w:val="a0"/>
        <w:rPr>
          <w:rFonts w:hint="cs"/>
          <w:rtl/>
        </w:rPr>
      </w:pPr>
      <w:r>
        <w:rPr>
          <w:rFonts w:hint="cs"/>
          <w:rtl/>
        </w:rPr>
        <w:t>תודה לכבוד השר</w:t>
      </w:r>
      <w:r>
        <w:rPr>
          <w:rFonts w:hint="cs"/>
          <w:rtl/>
        </w:rPr>
        <w:t xml:space="preserve"> על התשובה המפורטת. כיוון שגם השאילתא הזאת, חלף הרבה זמן מאז נכתבה, בדיוק באותו תאריך של השאילתא הקודמת, דווחתי היום שהמצב אכן משתפר - יכול להיות שזו דרך מצוינת לפתור בעיות, לענות עליהן רק אחרי חצי שנה. </w:t>
      </w:r>
    </w:p>
    <w:p w14:paraId="442A4C11" w14:textId="77777777" w:rsidR="00000000" w:rsidRDefault="00E01313">
      <w:pPr>
        <w:pStyle w:val="a0"/>
        <w:rPr>
          <w:rtl/>
        </w:rPr>
      </w:pPr>
    </w:p>
    <w:p w14:paraId="25B4FD85" w14:textId="77777777" w:rsidR="00000000" w:rsidRDefault="00E01313">
      <w:pPr>
        <w:pStyle w:val="a0"/>
        <w:rPr>
          <w:rFonts w:hint="cs"/>
          <w:rtl/>
        </w:rPr>
      </w:pPr>
    </w:p>
    <w:p w14:paraId="2B6EACE3" w14:textId="77777777" w:rsidR="00000000" w:rsidRDefault="00E01313">
      <w:pPr>
        <w:pStyle w:val="-"/>
        <w:rPr>
          <w:rtl/>
        </w:rPr>
      </w:pPr>
      <w:bookmarkStart w:id="666" w:name="FS000000520T28_01_2004_18_44_50C"/>
      <w:bookmarkEnd w:id="666"/>
      <w:r>
        <w:rPr>
          <w:rtl/>
        </w:rPr>
        <w:t>שר התשתיות הלאומיות יוסף פריצקי:</w:t>
      </w:r>
    </w:p>
    <w:p w14:paraId="4FEB4493" w14:textId="77777777" w:rsidR="00000000" w:rsidRDefault="00E01313">
      <w:pPr>
        <w:pStyle w:val="a0"/>
        <w:rPr>
          <w:rtl/>
        </w:rPr>
      </w:pPr>
    </w:p>
    <w:p w14:paraId="0FB29984" w14:textId="77777777" w:rsidR="00000000" w:rsidRDefault="00E01313">
      <w:pPr>
        <w:pStyle w:val="a0"/>
        <w:rPr>
          <w:rFonts w:hint="cs"/>
          <w:rtl/>
        </w:rPr>
      </w:pPr>
      <w:r>
        <w:rPr>
          <w:rFonts w:hint="cs"/>
          <w:rtl/>
        </w:rPr>
        <w:t>טוב, אני מציע לא</w:t>
      </w:r>
      <w:r>
        <w:rPr>
          <w:rFonts w:hint="cs"/>
          <w:rtl/>
        </w:rPr>
        <w:t xml:space="preserve">דוני שוב, שאילתא ששואלים בכנסת </w:t>
      </w:r>
      <w:r>
        <w:rPr>
          <w:rtl/>
        </w:rPr>
        <w:t>–</w:t>
      </w:r>
      <w:r>
        <w:rPr>
          <w:rFonts w:hint="cs"/>
          <w:rtl/>
        </w:rPr>
        <w:t xml:space="preserve"> זמן התשובה כבר איננו נתון בידי. על שאילתא ישירה, אדוני חבר הכנסת, יש לענות ישירות לשואל, ואז פרק הזמן איננו תלוי במזכירות הכנסת. הם פשוט מרכזים כמה שאילתות ואז קובעים מועד. אני מתנצל. </w:t>
      </w:r>
    </w:p>
    <w:p w14:paraId="51B815D3" w14:textId="77777777" w:rsidR="00000000" w:rsidRDefault="00E01313">
      <w:pPr>
        <w:pStyle w:val="a0"/>
        <w:rPr>
          <w:rFonts w:hint="cs"/>
          <w:rtl/>
        </w:rPr>
      </w:pPr>
    </w:p>
    <w:p w14:paraId="1E2A1453" w14:textId="77777777" w:rsidR="00000000" w:rsidRDefault="00E01313">
      <w:pPr>
        <w:pStyle w:val="af1"/>
        <w:rPr>
          <w:rtl/>
        </w:rPr>
      </w:pPr>
      <w:r>
        <w:rPr>
          <w:rtl/>
        </w:rPr>
        <w:t>היו"ר יולי-יואל אדלשטיין:</w:t>
      </w:r>
    </w:p>
    <w:p w14:paraId="4F5A715E" w14:textId="77777777" w:rsidR="00000000" w:rsidRDefault="00E01313">
      <w:pPr>
        <w:pStyle w:val="a0"/>
        <w:rPr>
          <w:rtl/>
        </w:rPr>
      </w:pPr>
    </w:p>
    <w:p w14:paraId="5BBC0C59" w14:textId="77777777" w:rsidR="00000000" w:rsidRDefault="00E01313">
      <w:pPr>
        <w:pStyle w:val="a0"/>
        <w:rPr>
          <w:rFonts w:hint="cs"/>
          <w:rtl/>
        </w:rPr>
      </w:pPr>
      <w:r>
        <w:rPr>
          <w:rFonts w:hint="cs"/>
          <w:rtl/>
        </w:rPr>
        <w:t>תודה לשר ה</w:t>
      </w:r>
      <w:r>
        <w:rPr>
          <w:rFonts w:hint="cs"/>
          <w:rtl/>
        </w:rPr>
        <w:t xml:space="preserve">תשתיות. </w:t>
      </w:r>
    </w:p>
    <w:p w14:paraId="58328D12" w14:textId="77777777" w:rsidR="00000000" w:rsidRDefault="00E01313">
      <w:pPr>
        <w:pStyle w:val="a0"/>
        <w:ind w:firstLine="0"/>
        <w:rPr>
          <w:rFonts w:hint="cs"/>
          <w:rtl/>
        </w:rPr>
      </w:pPr>
    </w:p>
    <w:p w14:paraId="265AC41B" w14:textId="77777777" w:rsidR="00000000" w:rsidRDefault="00E01313">
      <w:pPr>
        <w:pStyle w:val="a1"/>
        <w:jc w:val="center"/>
        <w:rPr>
          <w:rtl/>
        </w:rPr>
      </w:pPr>
      <w:bookmarkStart w:id="667" w:name="CQ13916FI0013916T28_01_2004_18_55_50"/>
      <w:bookmarkStart w:id="668" w:name="_Toc78873174"/>
      <w:bookmarkEnd w:id="667"/>
      <w:r>
        <w:rPr>
          <w:rtl/>
        </w:rPr>
        <w:t>586. איכות המים</w:t>
      </w:r>
      <w:bookmarkEnd w:id="668"/>
    </w:p>
    <w:p w14:paraId="03220E1D" w14:textId="77777777" w:rsidR="00000000" w:rsidRDefault="00E01313">
      <w:pPr>
        <w:pStyle w:val="a0"/>
        <w:rPr>
          <w:rFonts w:hint="cs"/>
          <w:rtl/>
        </w:rPr>
      </w:pPr>
    </w:p>
    <w:p w14:paraId="4C841AE4" w14:textId="77777777" w:rsidR="00000000" w:rsidRDefault="00E01313">
      <w:pPr>
        <w:pStyle w:val="a0"/>
        <w:ind w:firstLine="0"/>
        <w:rPr>
          <w:bCs/>
          <w:u w:val="single"/>
        </w:rPr>
      </w:pPr>
      <w:bookmarkStart w:id="669" w:name="ESQ13916"/>
      <w:bookmarkEnd w:id="669"/>
      <w:r>
        <w:rPr>
          <w:bCs/>
          <w:u w:val="single"/>
          <w:rtl/>
        </w:rPr>
        <w:t>חבר</w:t>
      </w:r>
      <w:r>
        <w:rPr>
          <w:rFonts w:hint="cs"/>
          <w:bCs/>
          <w:u w:val="single"/>
          <w:rtl/>
        </w:rPr>
        <w:t xml:space="preserve"> הכנסת </w:t>
      </w:r>
      <w:r>
        <w:rPr>
          <w:bCs/>
          <w:u w:val="single"/>
          <w:rtl/>
        </w:rPr>
        <w:t>מיכאל נודלמן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03088B0E" w14:textId="77777777" w:rsidR="00000000" w:rsidRDefault="00E01313">
      <w:pPr>
        <w:pStyle w:val="a0"/>
        <w:ind w:firstLine="720"/>
      </w:pPr>
      <w:r>
        <w:rPr>
          <w:rtl/>
        </w:rPr>
        <w:t>ביום ח' באב התשס"ג (6 באוגוסט 2003):</w:t>
      </w:r>
    </w:p>
    <w:p w14:paraId="79CB439E" w14:textId="77777777" w:rsidR="00000000" w:rsidRDefault="00E01313">
      <w:pPr>
        <w:pStyle w:val="a0"/>
        <w:rPr>
          <w:rFonts w:hint="cs"/>
          <w:rtl/>
        </w:rPr>
      </w:pPr>
    </w:p>
    <w:p w14:paraId="05EDF2B3" w14:textId="77777777" w:rsidR="00000000" w:rsidRDefault="00E01313">
      <w:pPr>
        <w:pStyle w:val="a0"/>
        <w:rPr>
          <w:rFonts w:hint="cs"/>
        </w:rPr>
      </w:pPr>
    </w:p>
    <w:p w14:paraId="14846F9B" w14:textId="77777777" w:rsidR="00000000" w:rsidRDefault="00E01313">
      <w:pPr>
        <w:pStyle w:val="a0"/>
        <w:rPr>
          <w:rFonts w:hint="cs"/>
        </w:rPr>
      </w:pPr>
      <w:r>
        <w:rPr>
          <w:rFonts w:hint="cs"/>
          <w:rtl/>
        </w:rPr>
        <w:t>האחריות לשאיבת המים ולבקרת איכותם פוצלה בין חברת "מקורות" לבין נציבות המים.</w:t>
      </w:r>
    </w:p>
    <w:p w14:paraId="37BA5816" w14:textId="77777777" w:rsidR="00000000" w:rsidRDefault="00E01313">
      <w:pPr>
        <w:pStyle w:val="a0"/>
      </w:pPr>
    </w:p>
    <w:p w14:paraId="02D2287A" w14:textId="77777777" w:rsidR="00000000" w:rsidRDefault="00E01313">
      <w:pPr>
        <w:pStyle w:val="a0"/>
      </w:pPr>
      <w:r>
        <w:rPr>
          <w:rFonts w:hint="cs"/>
          <w:rtl/>
        </w:rPr>
        <w:t>רצוני לשאול</w:t>
      </w:r>
      <w:r>
        <w:rPr>
          <w:rtl/>
        </w:rPr>
        <w:t>:</w:t>
      </w:r>
    </w:p>
    <w:p w14:paraId="536773B0" w14:textId="77777777" w:rsidR="00000000" w:rsidRDefault="00E01313">
      <w:pPr>
        <w:pStyle w:val="a0"/>
      </w:pPr>
    </w:p>
    <w:p w14:paraId="42CDF697" w14:textId="77777777" w:rsidR="00000000" w:rsidRDefault="00E01313">
      <w:pPr>
        <w:pStyle w:val="a0"/>
        <w:rPr>
          <w:rFonts w:hint="cs"/>
          <w:rtl/>
        </w:rPr>
      </w:pPr>
      <w:r>
        <w:rPr>
          <w:rFonts w:hint="cs"/>
          <w:rtl/>
        </w:rPr>
        <w:t xml:space="preserve">1. </w:t>
      </w:r>
      <w:r>
        <w:rPr>
          <w:rtl/>
        </w:rPr>
        <w:t xml:space="preserve">האם </w:t>
      </w:r>
      <w:r>
        <w:rPr>
          <w:rFonts w:hint="cs"/>
          <w:rtl/>
        </w:rPr>
        <w:t>השפיע</w:t>
      </w:r>
      <w:r>
        <w:rPr>
          <w:rtl/>
        </w:rPr>
        <w:t xml:space="preserve"> </w:t>
      </w:r>
      <w:r>
        <w:rPr>
          <w:rFonts w:hint="cs"/>
          <w:rtl/>
        </w:rPr>
        <w:t xml:space="preserve">הפיצול </w:t>
      </w:r>
      <w:r>
        <w:rPr>
          <w:rtl/>
        </w:rPr>
        <w:t>על איכות המים</w:t>
      </w:r>
      <w:r>
        <w:rPr>
          <w:rFonts w:hint="cs"/>
          <w:rtl/>
        </w:rPr>
        <w:t>?</w:t>
      </w:r>
      <w:r>
        <w:rPr>
          <w:rtl/>
        </w:rPr>
        <w:t xml:space="preserve"> </w:t>
      </w:r>
    </w:p>
    <w:p w14:paraId="7279CC8E" w14:textId="77777777" w:rsidR="00000000" w:rsidRDefault="00E01313">
      <w:pPr>
        <w:pStyle w:val="a0"/>
        <w:rPr>
          <w:rFonts w:hint="cs"/>
          <w:rtl/>
        </w:rPr>
      </w:pPr>
    </w:p>
    <w:p w14:paraId="45A94B49" w14:textId="77777777" w:rsidR="00000000" w:rsidRDefault="00E01313">
      <w:pPr>
        <w:pStyle w:val="a0"/>
        <w:rPr>
          <w:rtl/>
        </w:rPr>
      </w:pPr>
      <w:r>
        <w:rPr>
          <w:rFonts w:hint="cs"/>
          <w:rtl/>
        </w:rPr>
        <w:t xml:space="preserve">2. </w:t>
      </w:r>
      <w:r>
        <w:rPr>
          <w:rtl/>
        </w:rPr>
        <w:t>האם יש אז</w:t>
      </w:r>
      <w:r>
        <w:rPr>
          <w:rtl/>
        </w:rPr>
        <w:t xml:space="preserve">ורים בארץ שבהם איכות המים </w:t>
      </w:r>
      <w:r>
        <w:rPr>
          <w:rFonts w:hint="cs"/>
          <w:rtl/>
        </w:rPr>
        <w:t>היא מתחת ל</w:t>
      </w:r>
      <w:r>
        <w:rPr>
          <w:rtl/>
        </w:rPr>
        <w:t>תקנים בי</w:t>
      </w:r>
      <w:r>
        <w:rPr>
          <w:rFonts w:hint="cs"/>
          <w:rtl/>
        </w:rPr>
        <w:t>ן-</w:t>
      </w:r>
      <w:r>
        <w:rPr>
          <w:rtl/>
        </w:rPr>
        <w:t>לאומיים?</w:t>
      </w:r>
    </w:p>
    <w:p w14:paraId="0ABA1859" w14:textId="77777777" w:rsidR="00000000" w:rsidRDefault="00E01313">
      <w:pPr>
        <w:pStyle w:val="a0"/>
        <w:rPr>
          <w:rtl/>
        </w:rPr>
      </w:pPr>
    </w:p>
    <w:p w14:paraId="2044C63B" w14:textId="77777777" w:rsidR="00000000" w:rsidRDefault="00E01313">
      <w:pPr>
        <w:pStyle w:val="a0"/>
        <w:ind w:firstLine="0"/>
        <w:rPr>
          <w:rFonts w:hint="cs"/>
          <w:b/>
          <w:bCs/>
          <w:u w:val="single"/>
          <w:rtl/>
        </w:rPr>
      </w:pPr>
      <w:r>
        <w:rPr>
          <w:rFonts w:hint="cs"/>
          <w:b/>
          <w:bCs/>
          <w:u w:val="single"/>
          <w:rtl/>
        </w:rPr>
        <w:t>תשובת שר התשתיות הלאומיות יוסף פריצקי:</w:t>
      </w:r>
    </w:p>
    <w:p w14:paraId="09758C3F" w14:textId="77777777" w:rsidR="00000000" w:rsidRDefault="00E01313">
      <w:pPr>
        <w:pStyle w:val="a0"/>
        <w:ind w:firstLine="0"/>
        <w:rPr>
          <w:rFonts w:hint="cs"/>
          <w:b/>
          <w:rtl/>
        </w:rPr>
      </w:pPr>
      <w:r>
        <w:rPr>
          <w:rFonts w:hint="cs"/>
          <w:b/>
          <w:rtl/>
        </w:rPr>
        <w:t>(לא נקראה, נמסרה לפרוטוקול)</w:t>
      </w:r>
    </w:p>
    <w:p w14:paraId="7D91F2F2" w14:textId="77777777" w:rsidR="00000000" w:rsidRDefault="00E01313">
      <w:pPr>
        <w:pStyle w:val="a0"/>
        <w:rPr>
          <w:rFonts w:hint="cs"/>
          <w:b/>
          <w:rtl/>
        </w:rPr>
      </w:pPr>
    </w:p>
    <w:p w14:paraId="6322389B" w14:textId="77777777" w:rsidR="00000000" w:rsidRDefault="00E01313">
      <w:pPr>
        <w:pStyle w:val="a0"/>
        <w:rPr>
          <w:rFonts w:hint="cs"/>
          <w:b/>
          <w:rtl/>
        </w:rPr>
      </w:pPr>
      <w:r>
        <w:rPr>
          <w:rFonts w:hint="cs"/>
          <w:b/>
          <w:rtl/>
        </w:rPr>
        <w:t>1-2. על-פי חוק המים, המים במדינת ישראל הם קניין הציבור, והאחריות לניצולם ולהקצאתם היא בידי נציבות המים, המהווה יחידת סמך  של משרד הת</w:t>
      </w:r>
      <w:r>
        <w:rPr>
          <w:rFonts w:hint="cs"/>
          <w:b/>
          <w:rtl/>
        </w:rPr>
        <w:t>שתיות הלאומיות. בקרת איכות המים נעשית הן על-ידי משרדי ממשלה - נציבות המים, משרד הבריאות בכל הקשור למי שתייה, המשרד לאיכות הסביבה בכל הקשור לשפכים - והן על-ידי חברת "מקורות" כספקית מים. זאת ועוד, חברת "מקורות" מחויבת לספק מים העומדים באיכות התואמת את השימוש</w:t>
      </w:r>
      <w:r>
        <w:rPr>
          <w:rFonts w:hint="cs"/>
          <w:b/>
          <w:rtl/>
        </w:rPr>
        <w:t xml:space="preserve"> שנעשה בהם - שתייה, תעשייה וחקלאות.</w:t>
      </w:r>
    </w:p>
    <w:p w14:paraId="32E2748A" w14:textId="77777777" w:rsidR="00000000" w:rsidRDefault="00E01313">
      <w:pPr>
        <w:pStyle w:val="a0"/>
        <w:rPr>
          <w:rFonts w:hint="cs"/>
          <w:b/>
          <w:rtl/>
        </w:rPr>
      </w:pPr>
    </w:p>
    <w:p w14:paraId="349DB0FE" w14:textId="77777777" w:rsidR="00000000" w:rsidRDefault="00E01313">
      <w:pPr>
        <w:pStyle w:val="a0"/>
        <w:rPr>
          <w:rFonts w:hint="cs"/>
          <w:b/>
          <w:rtl/>
        </w:rPr>
      </w:pPr>
      <w:r>
        <w:rPr>
          <w:rFonts w:hint="cs"/>
          <w:b/>
          <w:rtl/>
        </w:rPr>
        <w:t>הקריטריונים לאיכות המסופקת  למי שתייה נקבעים על-ידי משרדי הממשלה שהוזכרו לעיל. ספקי המים, כמו חברת "מקורות", אחראים לספק מים בהתאם לקריטריונים אלה.</w:t>
      </w:r>
    </w:p>
    <w:p w14:paraId="209BD877" w14:textId="77777777" w:rsidR="00000000" w:rsidRDefault="00E01313">
      <w:pPr>
        <w:pStyle w:val="a0"/>
        <w:rPr>
          <w:rFonts w:hint="cs"/>
          <w:b/>
          <w:rtl/>
        </w:rPr>
      </w:pPr>
    </w:p>
    <w:p w14:paraId="15CC1F0E" w14:textId="77777777" w:rsidR="00000000" w:rsidRDefault="00E01313">
      <w:pPr>
        <w:pStyle w:val="a0"/>
        <w:rPr>
          <w:rFonts w:hint="cs"/>
          <w:b/>
          <w:rtl/>
        </w:rPr>
      </w:pPr>
      <w:r>
        <w:rPr>
          <w:rFonts w:hint="cs"/>
          <w:b/>
          <w:rtl/>
        </w:rPr>
        <w:t>קיימים כמה מקורות מים שנפסלו מלשמש מקור למי שתייה עקב פגיעה באיכותם כת</w:t>
      </w:r>
      <w:r>
        <w:rPr>
          <w:rFonts w:hint="cs"/>
          <w:b/>
          <w:rtl/>
        </w:rPr>
        <w:t>וצאה מזיהומים. ממקורות המים שנפסלו לא מופקים מים לשתייה.</w:t>
      </w:r>
    </w:p>
    <w:p w14:paraId="52D01D0C" w14:textId="77777777" w:rsidR="00000000" w:rsidRDefault="00E01313">
      <w:pPr>
        <w:pStyle w:val="a0"/>
        <w:rPr>
          <w:rFonts w:hint="cs"/>
          <w:b/>
          <w:rtl/>
        </w:rPr>
      </w:pPr>
    </w:p>
    <w:p w14:paraId="14F741B5" w14:textId="77777777" w:rsidR="00000000" w:rsidRDefault="00E01313">
      <w:pPr>
        <w:pStyle w:val="a0"/>
        <w:rPr>
          <w:rFonts w:hint="cs"/>
          <w:b/>
          <w:rtl/>
        </w:rPr>
      </w:pPr>
      <w:r>
        <w:rPr>
          <w:rFonts w:hint="cs"/>
          <w:b/>
          <w:rtl/>
        </w:rPr>
        <w:t>המים המסופקים לתושבים עומדים בתקנות בריאות העם, ועל-פי דוחות משרד הבריאות, למעלה מ-98% מהבדיקות עומדים בתקנים המקובלים בעולם המערבי.</w:t>
      </w:r>
    </w:p>
    <w:p w14:paraId="6CA08941" w14:textId="77777777" w:rsidR="00000000" w:rsidRDefault="00E01313">
      <w:pPr>
        <w:pStyle w:val="a0"/>
        <w:rPr>
          <w:rFonts w:hint="cs"/>
          <w:b/>
          <w:bCs/>
          <w:rtl/>
        </w:rPr>
      </w:pPr>
      <w:r>
        <w:rPr>
          <w:rFonts w:hint="cs"/>
          <w:rtl/>
        </w:rPr>
        <w:tab/>
      </w:r>
    </w:p>
    <w:p w14:paraId="65BE6DE9" w14:textId="77777777" w:rsidR="00000000" w:rsidRDefault="00E01313">
      <w:pPr>
        <w:pStyle w:val="a1"/>
        <w:jc w:val="center"/>
        <w:rPr>
          <w:rtl/>
        </w:rPr>
      </w:pPr>
      <w:bookmarkStart w:id="670" w:name="CQ15073FI0015073T28_01_2004_18_56_32"/>
      <w:bookmarkStart w:id="671" w:name="_Toc78873175"/>
      <w:bookmarkEnd w:id="670"/>
      <w:r>
        <w:rPr>
          <w:rtl/>
        </w:rPr>
        <w:t>645. הפרטת חברת החשמל</w:t>
      </w:r>
      <w:bookmarkEnd w:id="671"/>
    </w:p>
    <w:p w14:paraId="558B61AE" w14:textId="77777777" w:rsidR="00000000" w:rsidRDefault="00E01313">
      <w:pPr>
        <w:pStyle w:val="a0"/>
        <w:rPr>
          <w:rFonts w:hint="cs"/>
          <w:rtl/>
        </w:rPr>
      </w:pPr>
    </w:p>
    <w:p w14:paraId="5F2F287A" w14:textId="77777777" w:rsidR="00000000" w:rsidRDefault="00E01313">
      <w:pPr>
        <w:pStyle w:val="a0"/>
        <w:ind w:firstLine="0"/>
        <w:rPr>
          <w:bCs/>
          <w:u w:val="single"/>
        </w:rPr>
      </w:pPr>
      <w:bookmarkStart w:id="672" w:name="ESQ15073"/>
      <w:bookmarkEnd w:id="672"/>
      <w:r>
        <w:rPr>
          <w:bCs/>
          <w:u w:val="single"/>
          <w:rtl/>
        </w:rPr>
        <w:t>חבר</w:t>
      </w:r>
      <w:r>
        <w:rPr>
          <w:rFonts w:hint="cs"/>
          <w:bCs/>
          <w:u w:val="single"/>
          <w:rtl/>
        </w:rPr>
        <w:t xml:space="preserve"> הכנסת </w:t>
      </w:r>
      <w:r>
        <w:rPr>
          <w:bCs/>
          <w:u w:val="single"/>
          <w:rtl/>
        </w:rPr>
        <w:t>יעקב מרגי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w:t>
      </w:r>
      <w:r>
        <w:rPr>
          <w:bCs/>
          <w:u w:val="single"/>
          <w:rtl/>
        </w:rPr>
        <w:t>אומיות</w:t>
      </w:r>
    </w:p>
    <w:p w14:paraId="2F30A91D" w14:textId="77777777" w:rsidR="00000000" w:rsidRDefault="00E01313">
      <w:pPr>
        <w:pStyle w:val="a0"/>
        <w:ind w:firstLine="720"/>
        <w:rPr>
          <w:rFonts w:hint="cs"/>
          <w:rtl/>
        </w:rPr>
      </w:pPr>
      <w:r>
        <w:rPr>
          <w:rtl/>
        </w:rPr>
        <w:t>ביום ג' בחשוון התשס"ד (29 באוקטובר 2003):</w:t>
      </w:r>
    </w:p>
    <w:p w14:paraId="78D47A60" w14:textId="77777777" w:rsidR="00000000" w:rsidRDefault="00E01313">
      <w:pPr>
        <w:pStyle w:val="a0"/>
        <w:rPr>
          <w:rFonts w:hint="cs"/>
        </w:rPr>
      </w:pPr>
    </w:p>
    <w:p w14:paraId="0A67A199" w14:textId="77777777" w:rsidR="00000000" w:rsidRDefault="00E01313">
      <w:pPr>
        <w:pStyle w:val="a0"/>
      </w:pPr>
    </w:p>
    <w:p w14:paraId="44AF33A3" w14:textId="77777777" w:rsidR="00000000" w:rsidRDefault="00E01313">
      <w:pPr>
        <w:pStyle w:val="a0"/>
        <w:ind w:firstLine="720"/>
      </w:pPr>
      <w:r>
        <w:rPr>
          <w:rFonts w:hint="cs"/>
          <w:rtl/>
        </w:rPr>
        <w:t xml:space="preserve">ב"ידיעות אחרונות" מיום כ"א בתמוז התשס"ג, 21 ביולי 2003, פורסם </w:t>
      </w:r>
      <w:r>
        <w:rPr>
          <w:rtl/>
        </w:rPr>
        <w:t>כי חברת הייעוץ הבי</w:t>
      </w:r>
      <w:r>
        <w:rPr>
          <w:rFonts w:hint="cs"/>
          <w:rtl/>
        </w:rPr>
        <w:t>ן-</w:t>
      </w:r>
      <w:r>
        <w:rPr>
          <w:rtl/>
        </w:rPr>
        <w:t>לאומית "מקנזי" טוענת</w:t>
      </w:r>
      <w:r>
        <w:rPr>
          <w:rFonts w:hint="cs"/>
          <w:rtl/>
        </w:rPr>
        <w:t>,</w:t>
      </w:r>
      <w:r>
        <w:rPr>
          <w:rtl/>
        </w:rPr>
        <w:t xml:space="preserve"> שהפרטת חברת החשמל תגרום להעלאת תעריפים</w:t>
      </w:r>
      <w:r>
        <w:rPr>
          <w:rFonts w:hint="cs"/>
          <w:rtl/>
        </w:rPr>
        <w:t xml:space="preserve"> </w:t>
      </w:r>
      <w:r>
        <w:rPr>
          <w:rtl/>
        </w:rPr>
        <w:t>ותבריח משקיעים זרים.</w:t>
      </w:r>
    </w:p>
    <w:p w14:paraId="105CD1E1" w14:textId="77777777" w:rsidR="00000000" w:rsidRDefault="00E01313">
      <w:pPr>
        <w:pStyle w:val="a0"/>
        <w:ind w:firstLine="720"/>
      </w:pPr>
    </w:p>
    <w:p w14:paraId="53EC5A29" w14:textId="77777777" w:rsidR="00000000" w:rsidRDefault="00E01313">
      <w:pPr>
        <w:pStyle w:val="a0"/>
        <w:ind w:firstLine="720"/>
      </w:pPr>
      <w:r>
        <w:rPr>
          <w:rFonts w:hint="cs"/>
          <w:rtl/>
        </w:rPr>
        <w:t>רצוני לשאול</w:t>
      </w:r>
      <w:r>
        <w:rPr>
          <w:rtl/>
        </w:rPr>
        <w:t>:</w:t>
      </w:r>
    </w:p>
    <w:p w14:paraId="2D4BC44B" w14:textId="77777777" w:rsidR="00000000" w:rsidRDefault="00E01313">
      <w:pPr>
        <w:pStyle w:val="a0"/>
        <w:ind w:firstLine="720"/>
      </w:pPr>
    </w:p>
    <w:p w14:paraId="4EB62C37" w14:textId="77777777" w:rsidR="00000000" w:rsidRDefault="00E01313">
      <w:pPr>
        <w:pStyle w:val="a0"/>
        <w:ind w:firstLine="720"/>
        <w:rPr>
          <w:rFonts w:hint="cs"/>
          <w:rtl/>
        </w:rPr>
      </w:pPr>
      <w:r>
        <w:rPr>
          <w:rFonts w:hint="cs"/>
          <w:rtl/>
        </w:rPr>
        <w:t xml:space="preserve">1. </w:t>
      </w:r>
      <w:r>
        <w:rPr>
          <w:rtl/>
        </w:rPr>
        <w:t xml:space="preserve">האם הובא בפניך הדוח של </w:t>
      </w:r>
      <w:r>
        <w:rPr>
          <w:rtl/>
        </w:rPr>
        <w:t>חברת "מקנזי"</w:t>
      </w:r>
      <w:r>
        <w:rPr>
          <w:rFonts w:hint="cs"/>
          <w:rtl/>
        </w:rPr>
        <w:t>?</w:t>
      </w:r>
    </w:p>
    <w:p w14:paraId="3DCB11F2" w14:textId="77777777" w:rsidR="00000000" w:rsidRDefault="00E01313">
      <w:pPr>
        <w:pStyle w:val="a0"/>
        <w:ind w:firstLine="720"/>
        <w:rPr>
          <w:rtl/>
        </w:rPr>
      </w:pPr>
    </w:p>
    <w:p w14:paraId="327C5432" w14:textId="77777777" w:rsidR="00000000" w:rsidRDefault="00E01313">
      <w:pPr>
        <w:pStyle w:val="a0"/>
        <w:ind w:firstLine="720"/>
        <w:rPr>
          <w:rFonts w:hint="cs"/>
          <w:rtl/>
        </w:rPr>
      </w:pPr>
      <w:r>
        <w:rPr>
          <w:rFonts w:hint="cs"/>
          <w:rtl/>
        </w:rPr>
        <w:t xml:space="preserve">2. </w:t>
      </w:r>
      <w:r>
        <w:rPr>
          <w:rtl/>
        </w:rPr>
        <w:t>האם הופסקה התוכנית להפר</w:t>
      </w:r>
      <w:r>
        <w:rPr>
          <w:rFonts w:hint="cs"/>
          <w:rtl/>
        </w:rPr>
        <w:t>ט</w:t>
      </w:r>
      <w:r>
        <w:rPr>
          <w:rtl/>
        </w:rPr>
        <w:t>ת חברת החשמל</w:t>
      </w:r>
      <w:r>
        <w:rPr>
          <w:rFonts w:hint="cs"/>
          <w:rtl/>
        </w:rPr>
        <w:t>?</w:t>
      </w:r>
    </w:p>
    <w:p w14:paraId="66B6CF7D" w14:textId="77777777" w:rsidR="00000000" w:rsidRDefault="00E01313">
      <w:pPr>
        <w:pStyle w:val="a0"/>
        <w:ind w:firstLine="720"/>
        <w:rPr>
          <w:rtl/>
        </w:rPr>
      </w:pPr>
    </w:p>
    <w:p w14:paraId="0E42D9A3" w14:textId="77777777" w:rsidR="00000000" w:rsidRDefault="00E01313">
      <w:pPr>
        <w:pStyle w:val="a0"/>
        <w:ind w:firstLine="720"/>
        <w:rPr>
          <w:rFonts w:hint="cs"/>
          <w:rtl/>
        </w:rPr>
      </w:pPr>
      <w:r>
        <w:rPr>
          <w:rFonts w:hint="cs"/>
          <w:rtl/>
        </w:rPr>
        <w:t xml:space="preserve">3. </w:t>
      </w:r>
      <w:r>
        <w:rPr>
          <w:rtl/>
        </w:rPr>
        <w:t xml:space="preserve">מה </w:t>
      </w:r>
      <w:r>
        <w:rPr>
          <w:rFonts w:hint="cs"/>
          <w:rtl/>
        </w:rPr>
        <w:t>ייעשה</w:t>
      </w:r>
      <w:r>
        <w:rPr>
          <w:rtl/>
        </w:rPr>
        <w:t xml:space="preserve"> בנדון</w:t>
      </w:r>
      <w:r>
        <w:rPr>
          <w:rFonts w:hint="cs"/>
          <w:rtl/>
        </w:rPr>
        <w:t>?</w:t>
      </w:r>
    </w:p>
    <w:p w14:paraId="35A3F2EB" w14:textId="77777777" w:rsidR="00000000" w:rsidRDefault="00E01313">
      <w:pPr>
        <w:pStyle w:val="a0"/>
        <w:ind w:firstLine="720"/>
        <w:rPr>
          <w:rFonts w:hint="cs"/>
          <w:rtl/>
        </w:rPr>
      </w:pPr>
    </w:p>
    <w:p w14:paraId="6DAAFDC1" w14:textId="77777777" w:rsidR="00000000" w:rsidRDefault="00E01313">
      <w:pPr>
        <w:pStyle w:val="a0"/>
        <w:ind w:firstLine="0"/>
        <w:rPr>
          <w:rFonts w:hint="cs"/>
          <w:b/>
          <w:bCs/>
          <w:u w:val="single"/>
          <w:rtl/>
        </w:rPr>
      </w:pPr>
      <w:r>
        <w:rPr>
          <w:rFonts w:hint="cs"/>
          <w:b/>
          <w:bCs/>
          <w:u w:val="single"/>
          <w:rtl/>
        </w:rPr>
        <w:t>תשובת שר התשתיות הלאומיות יוסף פריצקי:</w:t>
      </w:r>
    </w:p>
    <w:p w14:paraId="53D5D3E4" w14:textId="77777777" w:rsidR="00000000" w:rsidRDefault="00E01313">
      <w:pPr>
        <w:pStyle w:val="a0"/>
        <w:ind w:firstLine="0"/>
        <w:rPr>
          <w:rFonts w:hint="cs"/>
          <w:b/>
          <w:rtl/>
        </w:rPr>
      </w:pPr>
      <w:r>
        <w:rPr>
          <w:rFonts w:hint="cs"/>
          <w:b/>
          <w:rtl/>
        </w:rPr>
        <w:t>(לא נקראה, נמסרה לפרוטוקול)</w:t>
      </w:r>
    </w:p>
    <w:p w14:paraId="4D2EB88E" w14:textId="77777777" w:rsidR="00000000" w:rsidRDefault="00E01313">
      <w:pPr>
        <w:pStyle w:val="a0"/>
        <w:rPr>
          <w:rFonts w:hint="cs"/>
          <w:b/>
          <w:rtl/>
        </w:rPr>
      </w:pPr>
    </w:p>
    <w:p w14:paraId="146AFA8D" w14:textId="77777777" w:rsidR="00000000" w:rsidRDefault="00E01313">
      <w:pPr>
        <w:pStyle w:val="a0"/>
        <w:rPr>
          <w:rFonts w:hint="cs"/>
          <w:b/>
          <w:rtl/>
        </w:rPr>
      </w:pPr>
      <w:r>
        <w:rPr>
          <w:rFonts w:hint="cs"/>
          <w:b/>
          <w:rtl/>
        </w:rPr>
        <w:t>1.  לא.</w:t>
      </w:r>
    </w:p>
    <w:p w14:paraId="671ABA54" w14:textId="77777777" w:rsidR="00000000" w:rsidRDefault="00E01313">
      <w:pPr>
        <w:pStyle w:val="a0"/>
        <w:rPr>
          <w:rFonts w:hint="cs"/>
          <w:b/>
          <w:rtl/>
        </w:rPr>
      </w:pPr>
    </w:p>
    <w:p w14:paraId="076B10D2" w14:textId="77777777" w:rsidR="00000000" w:rsidRDefault="00E01313">
      <w:pPr>
        <w:pStyle w:val="a0"/>
        <w:rPr>
          <w:rFonts w:hint="cs"/>
          <w:b/>
          <w:rtl/>
        </w:rPr>
      </w:pPr>
      <w:r>
        <w:rPr>
          <w:rFonts w:hint="cs"/>
          <w:b/>
          <w:rtl/>
        </w:rPr>
        <w:t>2.  לא.</w:t>
      </w:r>
    </w:p>
    <w:p w14:paraId="3170F5C6" w14:textId="77777777" w:rsidR="00000000" w:rsidRDefault="00E01313">
      <w:pPr>
        <w:pStyle w:val="a0"/>
        <w:rPr>
          <w:rFonts w:hint="cs"/>
          <w:b/>
          <w:rtl/>
        </w:rPr>
      </w:pPr>
    </w:p>
    <w:p w14:paraId="55916A38" w14:textId="77777777" w:rsidR="00000000" w:rsidRDefault="00E01313">
      <w:pPr>
        <w:pStyle w:val="a0"/>
        <w:rPr>
          <w:rFonts w:hint="cs"/>
          <w:b/>
          <w:rtl/>
        </w:rPr>
      </w:pPr>
      <w:r>
        <w:rPr>
          <w:rFonts w:hint="cs"/>
          <w:b/>
          <w:rtl/>
        </w:rPr>
        <w:t>3.  אנחנו נפעל ליישום השינוי המבני, תוך מיקסום הסיכויים ומזעור הסיכונים.</w:t>
      </w:r>
    </w:p>
    <w:p w14:paraId="46A4D683" w14:textId="77777777" w:rsidR="00000000" w:rsidRDefault="00E01313">
      <w:pPr>
        <w:pStyle w:val="a0"/>
        <w:rPr>
          <w:rFonts w:hint="cs"/>
          <w:rtl/>
        </w:rPr>
      </w:pPr>
    </w:p>
    <w:p w14:paraId="3CC63635" w14:textId="77777777" w:rsidR="00000000" w:rsidRDefault="00E01313">
      <w:pPr>
        <w:pStyle w:val="af1"/>
        <w:rPr>
          <w:rtl/>
        </w:rPr>
      </w:pPr>
    </w:p>
    <w:p w14:paraId="1B1A6832" w14:textId="77777777" w:rsidR="00000000" w:rsidRDefault="00E01313">
      <w:pPr>
        <w:pStyle w:val="af1"/>
        <w:rPr>
          <w:rtl/>
        </w:rPr>
      </w:pPr>
      <w:r>
        <w:rPr>
          <w:rtl/>
        </w:rPr>
        <w:t>היו"ר יולי-יואל אד</w:t>
      </w:r>
      <w:r>
        <w:rPr>
          <w:rtl/>
        </w:rPr>
        <w:t>לשטיין:</w:t>
      </w:r>
    </w:p>
    <w:p w14:paraId="5F1C10F1" w14:textId="77777777" w:rsidR="00000000" w:rsidRDefault="00E01313">
      <w:pPr>
        <w:pStyle w:val="a0"/>
        <w:rPr>
          <w:rtl/>
        </w:rPr>
      </w:pPr>
    </w:p>
    <w:p w14:paraId="52C2D207" w14:textId="77777777" w:rsidR="00000000" w:rsidRDefault="00E01313">
      <w:pPr>
        <w:pStyle w:val="a0"/>
        <w:rPr>
          <w:rFonts w:hint="cs"/>
          <w:rtl/>
        </w:rPr>
      </w:pPr>
      <w:r>
        <w:rPr>
          <w:rFonts w:hint="cs"/>
          <w:rtl/>
        </w:rPr>
        <w:t xml:space="preserve">שאילתא מס' 723, של חבר הכנסת עמרי שרון. </w:t>
      </w:r>
    </w:p>
    <w:p w14:paraId="170046A3" w14:textId="77777777" w:rsidR="00000000" w:rsidRDefault="00E01313">
      <w:pPr>
        <w:pStyle w:val="a0"/>
        <w:rPr>
          <w:rFonts w:hint="cs"/>
          <w:rtl/>
        </w:rPr>
      </w:pPr>
    </w:p>
    <w:p w14:paraId="00A2AADE" w14:textId="77777777" w:rsidR="00000000" w:rsidRDefault="00E01313">
      <w:pPr>
        <w:pStyle w:val="a1"/>
        <w:jc w:val="center"/>
        <w:rPr>
          <w:rtl/>
        </w:rPr>
      </w:pPr>
      <w:bookmarkStart w:id="673" w:name="CQ16188FI0016188T28_01_2004_21_37_28"/>
      <w:bookmarkStart w:id="674" w:name="_Toc78873176"/>
      <w:bookmarkEnd w:id="673"/>
      <w:r>
        <w:rPr>
          <w:rtl/>
        </w:rPr>
        <w:t>723. משק המים בישראל</w:t>
      </w:r>
      <w:bookmarkEnd w:id="674"/>
    </w:p>
    <w:p w14:paraId="7B81BD58" w14:textId="77777777" w:rsidR="00000000" w:rsidRDefault="00E01313">
      <w:pPr>
        <w:pStyle w:val="a0"/>
        <w:rPr>
          <w:rFonts w:hint="cs"/>
          <w:rtl/>
        </w:rPr>
      </w:pPr>
    </w:p>
    <w:p w14:paraId="3B49C9BD" w14:textId="77777777" w:rsidR="00000000" w:rsidRDefault="00E01313">
      <w:pPr>
        <w:pStyle w:val="a0"/>
        <w:ind w:firstLine="0"/>
        <w:rPr>
          <w:bCs/>
          <w:u w:val="single"/>
        </w:rPr>
      </w:pPr>
      <w:bookmarkStart w:id="675" w:name="ESQ16188"/>
      <w:bookmarkEnd w:id="675"/>
      <w:r>
        <w:rPr>
          <w:bCs/>
          <w:u w:val="single"/>
          <w:rtl/>
        </w:rPr>
        <w:t>חבר</w:t>
      </w:r>
      <w:r>
        <w:rPr>
          <w:rFonts w:hint="cs"/>
          <w:bCs/>
          <w:u w:val="single"/>
          <w:rtl/>
        </w:rPr>
        <w:t xml:space="preserve"> הכנסת </w:t>
      </w:r>
      <w:r>
        <w:rPr>
          <w:bCs/>
          <w:u w:val="single"/>
          <w:rtl/>
        </w:rPr>
        <w:t>עמרי שרון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8CD24EA" w14:textId="77777777" w:rsidR="00000000" w:rsidRDefault="00E01313">
      <w:pPr>
        <w:pStyle w:val="a0"/>
        <w:ind w:firstLine="720"/>
      </w:pPr>
      <w:r>
        <w:rPr>
          <w:rtl/>
        </w:rPr>
        <w:t>ביום כ"ד בחשוון התשס"ד (19 בנובמבר 2003):</w:t>
      </w:r>
    </w:p>
    <w:p w14:paraId="110DE2E7" w14:textId="77777777" w:rsidR="00000000" w:rsidRDefault="00E01313">
      <w:pPr>
        <w:pStyle w:val="a0"/>
        <w:rPr>
          <w:rFonts w:hint="cs"/>
          <w:rtl/>
        </w:rPr>
      </w:pPr>
    </w:p>
    <w:p w14:paraId="5CC66CBE" w14:textId="77777777" w:rsidR="00000000" w:rsidRDefault="00E01313">
      <w:pPr>
        <w:pStyle w:val="a0"/>
        <w:rPr>
          <w:rFonts w:hint="cs"/>
        </w:rPr>
      </w:pPr>
    </w:p>
    <w:p w14:paraId="43469109" w14:textId="77777777" w:rsidR="00000000" w:rsidRDefault="00E01313">
      <w:pPr>
        <w:pStyle w:val="Heading2"/>
        <w:numPr>
          <w:ilvl w:val="0"/>
          <w:numId w:val="0"/>
        </w:numPr>
        <w:ind w:left="720" w:right="0"/>
        <w:jc w:val="both"/>
        <w:rPr>
          <w:rFonts w:cs="Arial" w:hint="cs"/>
          <w:szCs w:val="22"/>
          <w:rtl/>
        </w:rPr>
      </w:pPr>
      <w:r>
        <w:rPr>
          <w:rFonts w:cs="Arial" w:hint="cs"/>
          <w:szCs w:val="22"/>
          <w:rtl/>
        </w:rPr>
        <w:t xml:space="preserve">למרות החורף ברוך הגשמים שעבר, מדינת ישראל עדיין סובלת ממחסור במים. </w:t>
      </w:r>
    </w:p>
    <w:p w14:paraId="0536E236" w14:textId="77777777" w:rsidR="00000000" w:rsidRDefault="00E01313">
      <w:pPr>
        <w:pStyle w:val="a0"/>
        <w:ind w:firstLine="720"/>
      </w:pPr>
    </w:p>
    <w:p w14:paraId="2590E039" w14:textId="77777777" w:rsidR="00000000" w:rsidRDefault="00E01313">
      <w:pPr>
        <w:pStyle w:val="a0"/>
        <w:ind w:firstLine="720"/>
      </w:pPr>
      <w:r>
        <w:rPr>
          <w:rFonts w:hint="cs"/>
          <w:rtl/>
        </w:rPr>
        <w:t>רצוני לשאול</w:t>
      </w:r>
      <w:r>
        <w:rPr>
          <w:rtl/>
        </w:rPr>
        <w:t>:</w:t>
      </w:r>
    </w:p>
    <w:p w14:paraId="41F6C3CC" w14:textId="77777777" w:rsidR="00000000" w:rsidRDefault="00E01313">
      <w:pPr>
        <w:pStyle w:val="a0"/>
        <w:ind w:firstLine="720"/>
        <w:rPr>
          <w:rFonts w:hint="cs"/>
          <w:rtl/>
        </w:rPr>
      </w:pPr>
    </w:p>
    <w:p w14:paraId="32C241D3" w14:textId="77777777" w:rsidR="00000000" w:rsidRDefault="00E01313">
      <w:pPr>
        <w:pStyle w:val="a0"/>
        <w:ind w:firstLine="720"/>
        <w:rPr>
          <w:rFonts w:hint="cs"/>
          <w:rtl/>
        </w:rPr>
      </w:pPr>
      <w:r>
        <w:rPr>
          <w:rFonts w:hint="cs"/>
          <w:rtl/>
        </w:rPr>
        <w:t>1. האם נק</w:t>
      </w:r>
      <w:r>
        <w:rPr>
          <w:rFonts w:hint="cs"/>
          <w:rtl/>
        </w:rPr>
        <w:t xml:space="preserve">טה נציבות המים צעדים כדי לשפר את מדיניות המים לטווח הרחוק, ואם כן </w:t>
      </w:r>
      <w:r>
        <w:rPr>
          <w:rtl/>
        </w:rPr>
        <w:t>–</w:t>
      </w:r>
      <w:r>
        <w:rPr>
          <w:rFonts w:hint="cs"/>
          <w:rtl/>
        </w:rPr>
        <w:t xml:space="preserve"> אילו?</w:t>
      </w:r>
    </w:p>
    <w:p w14:paraId="616417E3" w14:textId="77777777" w:rsidR="00000000" w:rsidRDefault="00E01313">
      <w:pPr>
        <w:pStyle w:val="a0"/>
        <w:ind w:firstLine="720"/>
        <w:rPr>
          <w:rFonts w:hint="cs"/>
        </w:rPr>
      </w:pPr>
    </w:p>
    <w:p w14:paraId="57F5504E" w14:textId="77777777" w:rsidR="00000000" w:rsidRDefault="00E01313">
      <w:pPr>
        <w:pStyle w:val="a0"/>
        <w:ind w:firstLine="720"/>
        <w:rPr>
          <w:rtl/>
        </w:rPr>
      </w:pPr>
      <w:r>
        <w:rPr>
          <w:rFonts w:hint="cs"/>
          <w:rtl/>
        </w:rPr>
        <w:t>2. מדוע לא הועלה</w:t>
      </w:r>
      <w:r>
        <w:rPr>
          <w:rtl/>
        </w:rPr>
        <w:t xml:space="preserve"> מחדש הקו האדום </w:t>
      </w:r>
      <w:r>
        <w:rPr>
          <w:rFonts w:hint="cs"/>
          <w:rtl/>
        </w:rPr>
        <w:t>של ה</w:t>
      </w:r>
      <w:r>
        <w:rPr>
          <w:rtl/>
        </w:rPr>
        <w:t>כ</w:t>
      </w:r>
      <w:r>
        <w:rPr>
          <w:rFonts w:hint="cs"/>
          <w:rtl/>
        </w:rPr>
        <w:t>י</w:t>
      </w:r>
      <w:r>
        <w:rPr>
          <w:rtl/>
        </w:rPr>
        <w:t>נרת</w:t>
      </w:r>
      <w:r>
        <w:rPr>
          <w:rFonts w:hint="cs"/>
          <w:rtl/>
        </w:rPr>
        <w:t xml:space="preserve">? </w:t>
      </w:r>
    </w:p>
    <w:p w14:paraId="7916AF4D" w14:textId="77777777" w:rsidR="00000000" w:rsidRDefault="00E01313">
      <w:pPr>
        <w:pStyle w:val="a0"/>
        <w:ind w:firstLine="720"/>
        <w:rPr>
          <w:rtl/>
        </w:rPr>
      </w:pPr>
    </w:p>
    <w:p w14:paraId="76501D8C" w14:textId="77777777" w:rsidR="00000000" w:rsidRDefault="00E01313">
      <w:pPr>
        <w:pStyle w:val="a0"/>
        <w:ind w:firstLine="720"/>
        <w:rPr>
          <w:rFonts w:hint="cs"/>
          <w:rtl/>
        </w:rPr>
      </w:pPr>
      <w:r>
        <w:rPr>
          <w:rFonts w:hint="cs"/>
          <w:rtl/>
        </w:rPr>
        <w:t>3. האם מקודמת</w:t>
      </w:r>
      <w:r>
        <w:rPr>
          <w:rtl/>
        </w:rPr>
        <w:t xml:space="preserve"> הקמתם של מתקני התפלה</w:t>
      </w:r>
      <w:r>
        <w:rPr>
          <w:rFonts w:hint="cs"/>
          <w:rtl/>
        </w:rPr>
        <w:t xml:space="preserve">, ואם כן </w:t>
      </w:r>
      <w:r>
        <w:rPr>
          <w:rFonts w:hint="eastAsia"/>
          <w:rtl/>
        </w:rPr>
        <w:t>–</w:t>
      </w:r>
      <w:r>
        <w:rPr>
          <w:rFonts w:hint="cs"/>
          <w:rtl/>
        </w:rPr>
        <w:t xml:space="preserve"> כיצד?</w:t>
      </w:r>
    </w:p>
    <w:p w14:paraId="7A8A785F" w14:textId="77777777" w:rsidR="00000000" w:rsidRDefault="00E01313">
      <w:pPr>
        <w:pStyle w:val="a0"/>
        <w:ind w:firstLine="720"/>
        <w:rPr>
          <w:rtl/>
        </w:rPr>
      </w:pPr>
    </w:p>
    <w:p w14:paraId="2D38BFBC" w14:textId="77777777" w:rsidR="00000000" w:rsidRDefault="00E01313">
      <w:pPr>
        <w:pStyle w:val="a0"/>
        <w:ind w:firstLine="720"/>
        <w:rPr>
          <w:rtl/>
        </w:rPr>
      </w:pPr>
      <w:r>
        <w:rPr>
          <w:rFonts w:hint="cs"/>
          <w:rtl/>
        </w:rPr>
        <w:t xml:space="preserve">4. </w:t>
      </w:r>
      <w:r>
        <w:rPr>
          <w:rtl/>
        </w:rPr>
        <w:t>האם בידי משרד</w:t>
      </w:r>
      <w:r>
        <w:rPr>
          <w:rFonts w:hint="cs"/>
          <w:rtl/>
        </w:rPr>
        <w:t>ך</w:t>
      </w:r>
      <w:r>
        <w:rPr>
          <w:rtl/>
        </w:rPr>
        <w:t xml:space="preserve"> ת</w:t>
      </w:r>
      <w:r>
        <w:rPr>
          <w:rFonts w:hint="cs"/>
          <w:rtl/>
        </w:rPr>
        <w:t>ו</w:t>
      </w:r>
      <w:r>
        <w:rPr>
          <w:rtl/>
        </w:rPr>
        <w:t>כנית לטיפול ארוך</w:t>
      </w:r>
      <w:r>
        <w:rPr>
          <w:rFonts w:hint="cs"/>
          <w:rtl/>
        </w:rPr>
        <w:t xml:space="preserve"> </w:t>
      </w:r>
      <w:r>
        <w:rPr>
          <w:rtl/>
        </w:rPr>
        <w:t xml:space="preserve">טווח </w:t>
      </w:r>
      <w:r>
        <w:rPr>
          <w:rFonts w:hint="cs"/>
          <w:rtl/>
        </w:rPr>
        <w:t>ב</w:t>
      </w:r>
      <w:r>
        <w:rPr>
          <w:rtl/>
        </w:rPr>
        <w:t>שיקום משק המים בישראל?</w:t>
      </w:r>
    </w:p>
    <w:p w14:paraId="75206670" w14:textId="77777777" w:rsidR="00000000" w:rsidRDefault="00E01313">
      <w:pPr>
        <w:pStyle w:val="a0"/>
        <w:ind w:firstLine="720"/>
        <w:rPr>
          <w:rtl/>
        </w:rPr>
      </w:pPr>
    </w:p>
    <w:p w14:paraId="7706BA0A" w14:textId="77777777" w:rsidR="00000000" w:rsidRDefault="00E01313">
      <w:pPr>
        <w:pStyle w:val="-"/>
        <w:rPr>
          <w:rtl/>
        </w:rPr>
      </w:pPr>
      <w:bookmarkStart w:id="676" w:name="FS000000520T28_01_2004_19_14_24C"/>
      <w:bookmarkEnd w:id="676"/>
      <w:r>
        <w:rPr>
          <w:rtl/>
        </w:rPr>
        <w:t>שר התשתיות הלאומי</w:t>
      </w:r>
      <w:r>
        <w:rPr>
          <w:rtl/>
        </w:rPr>
        <w:t>ות יוסף פריצקי:</w:t>
      </w:r>
    </w:p>
    <w:p w14:paraId="581C0C70" w14:textId="77777777" w:rsidR="00000000" w:rsidRDefault="00E01313">
      <w:pPr>
        <w:pStyle w:val="a0"/>
        <w:rPr>
          <w:rtl/>
        </w:rPr>
      </w:pPr>
    </w:p>
    <w:p w14:paraId="471619CD" w14:textId="77777777" w:rsidR="00000000" w:rsidRDefault="00E01313">
      <w:pPr>
        <w:pStyle w:val="a0"/>
        <w:rPr>
          <w:rFonts w:hint="cs"/>
          <w:rtl/>
        </w:rPr>
      </w:pPr>
      <w:r>
        <w:rPr>
          <w:rFonts w:hint="cs"/>
          <w:rtl/>
        </w:rPr>
        <w:t xml:space="preserve">חבר הכנסת שרון שואל ואומר: למרות החורף ברוך הגשמים שעבר - וגם הנוכחי, אם יותר לי  כבר להוסיף - מדינת ישראל עדיין סובלת ממחסור במים. </w:t>
      </w:r>
    </w:p>
    <w:p w14:paraId="35E8A3A4" w14:textId="77777777" w:rsidR="00000000" w:rsidRDefault="00E01313">
      <w:pPr>
        <w:pStyle w:val="a0"/>
        <w:rPr>
          <w:rFonts w:hint="cs"/>
          <w:rtl/>
        </w:rPr>
      </w:pPr>
    </w:p>
    <w:p w14:paraId="38DAA012" w14:textId="77777777" w:rsidR="00000000" w:rsidRDefault="00E01313">
      <w:pPr>
        <w:pStyle w:val="af0"/>
        <w:rPr>
          <w:rtl/>
        </w:rPr>
      </w:pPr>
      <w:r>
        <w:rPr>
          <w:rFonts w:hint="eastAsia"/>
          <w:rtl/>
        </w:rPr>
        <w:t>עמרי</w:t>
      </w:r>
      <w:r>
        <w:rPr>
          <w:rtl/>
        </w:rPr>
        <w:t xml:space="preserve"> שרון (הליכוד):</w:t>
      </w:r>
    </w:p>
    <w:p w14:paraId="363BB60B" w14:textId="77777777" w:rsidR="00000000" w:rsidRDefault="00E01313">
      <w:pPr>
        <w:pStyle w:val="a0"/>
        <w:rPr>
          <w:rFonts w:hint="cs"/>
          <w:rtl/>
        </w:rPr>
      </w:pPr>
    </w:p>
    <w:p w14:paraId="2BC3A63B" w14:textId="77777777" w:rsidR="00000000" w:rsidRDefault="00E01313">
      <w:pPr>
        <w:pStyle w:val="a0"/>
        <w:rPr>
          <w:rFonts w:hint="cs"/>
          <w:rtl/>
        </w:rPr>
      </w:pPr>
      <w:r>
        <w:rPr>
          <w:rFonts w:hint="cs"/>
          <w:rtl/>
        </w:rPr>
        <w:t>בעזרת השם, אדוני השר.</w:t>
      </w:r>
    </w:p>
    <w:p w14:paraId="0BCCDDEF" w14:textId="77777777" w:rsidR="00000000" w:rsidRDefault="00E01313">
      <w:pPr>
        <w:pStyle w:val="a0"/>
        <w:rPr>
          <w:rFonts w:hint="cs"/>
          <w:rtl/>
        </w:rPr>
      </w:pPr>
    </w:p>
    <w:p w14:paraId="4D6ACBA7" w14:textId="77777777" w:rsidR="00000000" w:rsidRDefault="00E01313">
      <w:pPr>
        <w:pStyle w:val="-"/>
        <w:rPr>
          <w:rtl/>
        </w:rPr>
      </w:pPr>
      <w:bookmarkStart w:id="677" w:name="FS000000520T28_01_2004_18_45_49C"/>
      <w:bookmarkEnd w:id="677"/>
      <w:r>
        <w:rPr>
          <w:rtl/>
        </w:rPr>
        <w:t>שר התשתיות הלאומיות יוסף פריצקי:</w:t>
      </w:r>
    </w:p>
    <w:p w14:paraId="1513977E" w14:textId="77777777" w:rsidR="00000000" w:rsidRDefault="00E01313">
      <w:pPr>
        <w:pStyle w:val="a0"/>
        <w:rPr>
          <w:rtl/>
        </w:rPr>
      </w:pPr>
    </w:p>
    <w:p w14:paraId="2BA77DBD" w14:textId="77777777" w:rsidR="00000000" w:rsidRDefault="00E01313">
      <w:pPr>
        <w:pStyle w:val="a0"/>
        <w:rPr>
          <w:rFonts w:hint="cs"/>
          <w:rtl/>
        </w:rPr>
      </w:pPr>
      <w:r>
        <w:rPr>
          <w:rFonts w:hint="cs"/>
          <w:rtl/>
        </w:rPr>
        <w:t>שמע, כנראה הקדוש-ברוך-הוא ה</w:t>
      </w:r>
      <w:r>
        <w:rPr>
          <w:rFonts w:hint="cs"/>
          <w:rtl/>
        </w:rPr>
        <w:t xml:space="preserve">שקיף ממרום, ראה את הממשלה הזאת, ואמר: נמטיר גשמי ברכה. </w:t>
      </w:r>
    </w:p>
    <w:p w14:paraId="538F81A4" w14:textId="77777777" w:rsidR="00000000" w:rsidRDefault="00E01313">
      <w:pPr>
        <w:pStyle w:val="a0"/>
        <w:rPr>
          <w:rFonts w:hint="cs"/>
          <w:rtl/>
        </w:rPr>
      </w:pPr>
    </w:p>
    <w:p w14:paraId="436D6371" w14:textId="77777777" w:rsidR="00000000" w:rsidRDefault="00E01313">
      <w:pPr>
        <w:pStyle w:val="a0"/>
        <w:rPr>
          <w:rFonts w:hint="cs"/>
          <w:rtl/>
        </w:rPr>
      </w:pPr>
      <w:r>
        <w:rPr>
          <w:rFonts w:hint="cs"/>
          <w:rtl/>
        </w:rPr>
        <w:t xml:space="preserve">עכשיו כך - האם נקטה נציבות המים צעדים כדי לשפר את מדיניות המים, העלאת הקו האדום, הקמתם של מתקני התפלה ותוכנית לטיפול לטווח ארוך? </w:t>
      </w:r>
    </w:p>
    <w:p w14:paraId="568CD159" w14:textId="77777777" w:rsidR="00000000" w:rsidRDefault="00E01313">
      <w:pPr>
        <w:pStyle w:val="a0"/>
        <w:rPr>
          <w:rFonts w:hint="cs"/>
          <w:rtl/>
        </w:rPr>
      </w:pPr>
    </w:p>
    <w:p w14:paraId="7348215D" w14:textId="77777777" w:rsidR="00000000" w:rsidRDefault="00E01313">
      <w:pPr>
        <w:pStyle w:val="a0"/>
        <w:rPr>
          <w:rFonts w:hint="cs"/>
          <w:rtl/>
        </w:rPr>
      </w:pPr>
      <w:r>
        <w:rPr>
          <w:rFonts w:hint="cs"/>
          <w:rtl/>
        </w:rPr>
        <w:t>אני מוכרח לומר לך, חבר הכנסת שרון, שזו  תשובה שכוללת ארבעה עמודים. א</w:t>
      </w:r>
      <w:r>
        <w:rPr>
          <w:rFonts w:hint="cs"/>
          <w:rtl/>
        </w:rPr>
        <w:t xml:space="preserve">ם אעמוד ואקרא כאן ארבעה עמודים, לא נצא מהדבר הזה. </w:t>
      </w:r>
    </w:p>
    <w:p w14:paraId="3134EB6A" w14:textId="77777777" w:rsidR="00000000" w:rsidRDefault="00E01313">
      <w:pPr>
        <w:pStyle w:val="a0"/>
        <w:rPr>
          <w:rFonts w:hint="cs"/>
          <w:rtl/>
        </w:rPr>
      </w:pPr>
    </w:p>
    <w:p w14:paraId="56381A72" w14:textId="77777777" w:rsidR="00000000" w:rsidRDefault="00E01313">
      <w:pPr>
        <w:pStyle w:val="af0"/>
        <w:rPr>
          <w:rtl/>
        </w:rPr>
      </w:pPr>
      <w:r>
        <w:rPr>
          <w:rFonts w:hint="eastAsia"/>
          <w:rtl/>
        </w:rPr>
        <w:t>עמרי</w:t>
      </w:r>
      <w:r>
        <w:rPr>
          <w:rtl/>
        </w:rPr>
        <w:t xml:space="preserve"> שרון (הליכוד):</w:t>
      </w:r>
    </w:p>
    <w:p w14:paraId="415B788E" w14:textId="77777777" w:rsidR="00000000" w:rsidRDefault="00E01313">
      <w:pPr>
        <w:pStyle w:val="a0"/>
        <w:rPr>
          <w:rFonts w:hint="cs"/>
          <w:rtl/>
        </w:rPr>
      </w:pPr>
    </w:p>
    <w:p w14:paraId="6D2CC410" w14:textId="77777777" w:rsidR="00000000" w:rsidRDefault="00E01313">
      <w:pPr>
        <w:pStyle w:val="a0"/>
        <w:rPr>
          <w:rFonts w:hint="cs"/>
          <w:rtl/>
        </w:rPr>
      </w:pPr>
      <w:r>
        <w:rPr>
          <w:rFonts w:hint="cs"/>
          <w:rtl/>
        </w:rPr>
        <w:t>זה בסדר מבחינתי שתאמר עכשיו - - -</w:t>
      </w:r>
    </w:p>
    <w:p w14:paraId="696A89E7" w14:textId="77777777" w:rsidR="00000000" w:rsidRDefault="00E01313">
      <w:pPr>
        <w:pStyle w:val="a0"/>
        <w:rPr>
          <w:rFonts w:hint="cs"/>
          <w:rtl/>
        </w:rPr>
      </w:pPr>
    </w:p>
    <w:p w14:paraId="373958EE" w14:textId="77777777" w:rsidR="00000000" w:rsidRDefault="00E01313">
      <w:pPr>
        <w:pStyle w:val="-"/>
        <w:rPr>
          <w:rtl/>
        </w:rPr>
      </w:pPr>
      <w:bookmarkStart w:id="678" w:name="FS000000520T28_01_2004_18_46_27C"/>
      <w:bookmarkEnd w:id="678"/>
      <w:r>
        <w:rPr>
          <w:rtl/>
        </w:rPr>
        <w:t>שר התשתיות הלאומיות יוסף פריצקי:</w:t>
      </w:r>
    </w:p>
    <w:p w14:paraId="2E157F86" w14:textId="77777777" w:rsidR="00000000" w:rsidRDefault="00E01313">
      <w:pPr>
        <w:pStyle w:val="a0"/>
        <w:rPr>
          <w:rtl/>
        </w:rPr>
      </w:pPr>
    </w:p>
    <w:p w14:paraId="09CA0216" w14:textId="77777777" w:rsidR="00000000" w:rsidRDefault="00E01313">
      <w:pPr>
        <w:pStyle w:val="a0"/>
        <w:rPr>
          <w:rFonts w:hint="cs"/>
          <w:rtl/>
        </w:rPr>
      </w:pPr>
      <w:r>
        <w:rPr>
          <w:rFonts w:hint="cs"/>
          <w:rtl/>
        </w:rPr>
        <w:t>לא, לא, לא, חלילה וחס. טוב עשית. בהתייחסות כללית, ואולי, חבר הכנסת שרון, תסכים שאני אתן לך את כל ארבעת העמודים מנצ</w:t>
      </w:r>
      <w:r>
        <w:rPr>
          <w:rFonts w:hint="cs"/>
          <w:rtl/>
        </w:rPr>
        <w:t xml:space="preserve">יבות המים. אבל אענה מעניין לעניין. </w:t>
      </w:r>
    </w:p>
    <w:p w14:paraId="25BEC7A2" w14:textId="77777777" w:rsidR="00000000" w:rsidRDefault="00E01313">
      <w:pPr>
        <w:pStyle w:val="a0"/>
        <w:rPr>
          <w:rFonts w:hint="cs"/>
          <w:rtl/>
        </w:rPr>
      </w:pPr>
    </w:p>
    <w:p w14:paraId="22FD49D3" w14:textId="77777777" w:rsidR="00000000" w:rsidRDefault="00E01313">
      <w:pPr>
        <w:pStyle w:val="a0"/>
        <w:rPr>
          <w:rFonts w:hint="cs"/>
          <w:rtl/>
        </w:rPr>
      </w:pPr>
      <w:r>
        <w:rPr>
          <w:rFonts w:hint="cs"/>
          <w:rtl/>
        </w:rPr>
        <w:t>האם נוקטת נציבות המים צעדים כדי לשפר את מדיניות המים לטווח הרחוק, ואם כן איך? מדיניות המים לטווח הרחוק צריכה לכלול כמה אלמנטים. האחד, בראש ובראשונה מתקני התפלה. עמדת נציבות המים, כמו עמדת המשרד שלי, היא להתפיל. לצערי הר</w:t>
      </w:r>
      <w:r>
        <w:rPr>
          <w:rFonts w:hint="cs"/>
          <w:rtl/>
        </w:rPr>
        <w:t>ב מאוד, עד היום היתה מדיניות במשרד האוצר שתקעה - סליחה על הביטוי הלא-פרלמנטרי - את ההתפלה, בטענות שונות ומשונות. יש גם עיתון מסוים שיש לו פרשנים כלכליים לאנשים חושבים, וגם הוא סבור שלא צריך להתפיל מים. אני חושב שהדעה הזאת כבר התחילה להשתנות. עם זאת, ודא עק</w:t>
      </w:r>
      <w:r>
        <w:rPr>
          <w:rFonts w:hint="cs"/>
          <w:rtl/>
        </w:rPr>
        <w:t xml:space="preserve">א, הפרויקטים אפילו לא נמצאים במצב התחלתי, למעט פרויקט אחד המצוי באשקלון, ואנחנו עומדים להתפיל בו כ-100 מיליון מטר מעוקב לשנה. אנחנו עושים כל מאמץ כדי לקדם את הפרויקטים האלה. אנחנו שוקלים התפלת מים בחדרה, אנחנו שוקלים איחודם של זוכים שזכו במתקני התפלת מים, </w:t>
      </w:r>
      <w:r>
        <w:rPr>
          <w:rFonts w:hint="cs"/>
          <w:rtl/>
        </w:rPr>
        <w:t xml:space="preserve">מה שנקרא המתקנים הקטנים - </w:t>
      </w:r>
      <w:r>
        <w:t>B.O.O.</w:t>
      </w:r>
      <w:r>
        <w:rPr>
          <w:rFonts w:hint="cs"/>
          <w:rtl/>
        </w:rPr>
        <w:t xml:space="preserve"> - אנחנו עושים כל מה שאפשר בעניין, יש כאן הפירוט. </w:t>
      </w:r>
    </w:p>
    <w:p w14:paraId="6A05F16D" w14:textId="77777777" w:rsidR="00000000" w:rsidRDefault="00E01313">
      <w:pPr>
        <w:pStyle w:val="a0"/>
        <w:rPr>
          <w:rtl/>
        </w:rPr>
      </w:pPr>
    </w:p>
    <w:p w14:paraId="010BD145" w14:textId="77777777" w:rsidR="00000000" w:rsidRDefault="00E01313">
      <w:pPr>
        <w:pStyle w:val="a0"/>
        <w:rPr>
          <w:rFonts w:hint="cs"/>
          <w:rtl/>
        </w:rPr>
      </w:pPr>
      <w:r>
        <w:rPr>
          <w:rFonts w:hint="cs"/>
          <w:rtl/>
        </w:rPr>
        <w:t>הדרך השנייה היא כמובן להתחיל להפנות מי קולחין לשימוש בחקלאות ולשדרג אותם. גם כאן צריך לזה תקציב, גם כאן אנחנו בוויכוח קשה מאוד עם משרד האוצר. ראשית, אין לנו מספיק תקציב לקו</w:t>
      </w:r>
      <w:r>
        <w:rPr>
          <w:rFonts w:hint="cs"/>
          <w:rtl/>
        </w:rPr>
        <w:t xml:space="preserve">וי קולחין. שנית, רמת הטיהור של השפכים במתקני השפכים אינה גבוהה מספיק, לא טיהור שלישוני, אלא טיהור שניוני. כתוצאה מכך היא מספיקה רק לגידולים מסוימים ולא לכל הגידולים, אבל גם על כך יש לחץ תקציבי מאוד גדול. </w:t>
      </w:r>
    </w:p>
    <w:p w14:paraId="3D680268" w14:textId="77777777" w:rsidR="00000000" w:rsidRDefault="00E01313">
      <w:pPr>
        <w:pStyle w:val="a0"/>
        <w:rPr>
          <w:rFonts w:hint="cs"/>
          <w:rtl/>
        </w:rPr>
      </w:pPr>
    </w:p>
    <w:p w14:paraId="5A312E6A" w14:textId="77777777" w:rsidR="00000000" w:rsidRDefault="00E01313">
      <w:pPr>
        <w:pStyle w:val="a0"/>
        <w:rPr>
          <w:rFonts w:hint="cs"/>
          <w:rtl/>
        </w:rPr>
      </w:pPr>
      <w:r>
        <w:rPr>
          <w:rFonts w:hint="cs"/>
          <w:rtl/>
        </w:rPr>
        <w:t xml:space="preserve">שיקום משק המים בישראל נעשה היום </w:t>
      </w:r>
      <w:r>
        <w:rPr>
          <w:rtl/>
        </w:rPr>
        <w:t>–</w:t>
      </w:r>
      <w:r>
        <w:rPr>
          <w:rFonts w:hint="cs"/>
          <w:rtl/>
        </w:rPr>
        <w:t xml:space="preserve"> מה שנעשה היום הו</w:t>
      </w:r>
      <w:r>
        <w:rPr>
          <w:rFonts w:hint="cs"/>
          <w:rtl/>
        </w:rPr>
        <w:t>א שאיבה מהכינרת כל הזמן, והחדרת מים בעיקר לאקוויפרים, שכפי שידוע לך בשנים האחרונות דוללו מאוד. השאיבה היא בקצב מוגבר. עם זאת, הגשם השנה מהיר הרבה יותר מהשאיבה, וקיים חשש - אתה כאיש הטבע תאהב את זה, אני פחות - שנצטרך לפתוח את סכר דגניה ולהתחיל להזרים מים במ</w:t>
      </w:r>
      <w:r>
        <w:rPr>
          <w:rFonts w:hint="cs"/>
          <w:rtl/>
        </w:rPr>
        <w:t>ורד הירדן. אין ספק שהדבר משפר את נחל הירדן ומשפר את הטבע. עם זאת, כל קוב מים שיורד במורד נחל הירדן, בסופו של דבר זה הפסד</w:t>
      </w:r>
      <w:r>
        <w:rPr>
          <w:rtl/>
        </w:rPr>
        <w:t xml:space="preserve"> </w:t>
      </w:r>
      <w:r>
        <w:rPr>
          <w:rFonts w:hint="cs"/>
          <w:rtl/>
        </w:rPr>
        <w:t xml:space="preserve">למשק המים הישראלי. </w:t>
      </w:r>
    </w:p>
    <w:p w14:paraId="2BCE8D9F" w14:textId="77777777" w:rsidR="00000000" w:rsidRDefault="00E01313">
      <w:pPr>
        <w:pStyle w:val="a0"/>
        <w:rPr>
          <w:rFonts w:hint="cs"/>
          <w:rtl/>
        </w:rPr>
      </w:pPr>
    </w:p>
    <w:p w14:paraId="2E1BE2EE" w14:textId="77777777" w:rsidR="00000000" w:rsidRDefault="00E01313">
      <w:pPr>
        <w:pStyle w:val="a0"/>
        <w:rPr>
          <w:rFonts w:hint="cs"/>
          <w:rtl/>
        </w:rPr>
      </w:pPr>
      <w:r>
        <w:rPr>
          <w:rFonts w:hint="cs"/>
          <w:rtl/>
        </w:rPr>
        <w:t xml:space="preserve">שאר הפרטים, חבר הכנסת שרון, בשמחה אתן לך את כל ארבעת העמודים האלה. </w:t>
      </w:r>
    </w:p>
    <w:p w14:paraId="7EDD99F3" w14:textId="77777777" w:rsidR="00000000" w:rsidRDefault="00E01313">
      <w:pPr>
        <w:pStyle w:val="a0"/>
        <w:rPr>
          <w:rFonts w:hint="cs"/>
          <w:rtl/>
        </w:rPr>
      </w:pPr>
    </w:p>
    <w:p w14:paraId="16680926" w14:textId="77777777" w:rsidR="00000000" w:rsidRDefault="00E01313">
      <w:pPr>
        <w:pStyle w:val="af1"/>
        <w:rPr>
          <w:rtl/>
        </w:rPr>
      </w:pPr>
      <w:r>
        <w:rPr>
          <w:rtl/>
        </w:rPr>
        <w:t>היו"ר יולי-יואל אדלשטיין:</w:t>
      </w:r>
    </w:p>
    <w:p w14:paraId="3033B2AC" w14:textId="77777777" w:rsidR="00000000" w:rsidRDefault="00E01313">
      <w:pPr>
        <w:pStyle w:val="a0"/>
        <w:rPr>
          <w:rtl/>
        </w:rPr>
      </w:pPr>
    </w:p>
    <w:p w14:paraId="4A5A4F58" w14:textId="77777777" w:rsidR="00000000" w:rsidRDefault="00E01313">
      <w:pPr>
        <w:pStyle w:val="a0"/>
        <w:rPr>
          <w:rFonts w:hint="cs"/>
          <w:rtl/>
        </w:rPr>
      </w:pPr>
      <w:r>
        <w:rPr>
          <w:rFonts w:hint="cs"/>
          <w:rtl/>
        </w:rPr>
        <w:t>אין שאלה נוספת לחב</w:t>
      </w:r>
      <w:r>
        <w:rPr>
          <w:rFonts w:hint="cs"/>
          <w:rtl/>
        </w:rPr>
        <w:t xml:space="preserve">ר הכנסת שרון. נסתפק בתשובת השר. </w:t>
      </w:r>
    </w:p>
    <w:p w14:paraId="05A2BB2A" w14:textId="77777777" w:rsidR="00000000" w:rsidRDefault="00E01313">
      <w:pPr>
        <w:pStyle w:val="a0"/>
        <w:rPr>
          <w:rFonts w:hint="cs"/>
          <w:rtl/>
        </w:rPr>
      </w:pPr>
    </w:p>
    <w:p w14:paraId="4EF2E5B7" w14:textId="77777777" w:rsidR="00000000" w:rsidRDefault="00E01313">
      <w:pPr>
        <w:pStyle w:val="a0"/>
        <w:rPr>
          <w:rFonts w:hint="cs"/>
          <w:rtl/>
        </w:rPr>
      </w:pPr>
    </w:p>
    <w:p w14:paraId="576384CE" w14:textId="77777777" w:rsidR="00000000" w:rsidRDefault="00E01313">
      <w:pPr>
        <w:pStyle w:val="a1"/>
        <w:jc w:val="center"/>
        <w:rPr>
          <w:rtl/>
        </w:rPr>
      </w:pPr>
      <w:bookmarkStart w:id="679" w:name="CQ17070FI0017070T28_01_2004_18_57_26"/>
      <w:bookmarkStart w:id="680" w:name="_Toc78873177"/>
      <w:bookmarkEnd w:id="679"/>
      <w:r>
        <w:rPr>
          <w:rtl/>
        </w:rPr>
        <w:t>728. המשבר הצפוי במשק הדלק העולמי</w:t>
      </w:r>
      <w:bookmarkEnd w:id="680"/>
    </w:p>
    <w:p w14:paraId="1FEABF2F" w14:textId="77777777" w:rsidR="00000000" w:rsidRDefault="00E01313">
      <w:pPr>
        <w:pStyle w:val="a0"/>
        <w:rPr>
          <w:rFonts w:hint="cs"/>
          <w:rtl/>
        </w:rPr>
      </w:pPr>
    </w:p>
    <w:p w14:paraId="0BB53A94" w14:textId="77777777" w:rsidR="00000000" w:rsidRDefault="00E01313">
      <w:pPr>
        <w:pStyle w:val="a0"/>
        <w:ind w:firstLine="0"/>
        <w:rPr>
          <w:bCs/>
          <w:u w:val="single"/>
        </w:rPr>
      </w:pPr>
      <w:bookmarkStart w:id="681" w:name="ESQ17070"/>
      <w:bookmarkEnd w:id="681"/>
      <w:r>
        <w:rPr>
          <w:bCs/>
          <w:u w:val="single"/>
          <w:rtl/>
        </w:rPr>
        <w:t>חבר</w:t>
      </w:r>
      <w:r>
        <w:rPr>
          <w:rFonts w:hint="cs"/>
          <w:bCs/>
          <w:u w:val="single"/>
          <w:rtl/>
        </w:rPr>
        <w:t xml:space="preserve"> הכנסת </w:t>
      </w:r>
      <w:r>
        <w:rPr>
          <w:bCs/>
          <w:u w:val="single"/>
          <w:rtl/>
        </w:rPr>
        <w:t>רומן ברונפמן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29504B3" w14:textId="77777777" w:rsidR="00000000" w:rsidRDefault="00E01313">
      <w:pPr>
        <w:pStyle w:val="a0"/>
        <w:ind w:firstLine="720"/>
      </w:pPr>
      <w:r>
        <w:rPr>
          <w:rtl/>
        </w:rPr>
        <w:t>ביום כ"ד בחשוון התשס"ד (19 בנובמבר 2003):</w:t>
      </w:r>
    </w:p>
    <w:p w14:paraId="69E2250F" w14:textId="77777777" w:rsidR="00000000" w:rsidRDefault="00E01313">
      <w:pPr>
        <w:pStyle w:val="a0"/>
        <w:rPr>
          <w:rFonts w:hint="cs"/>
          <w:rtl/>
        </w:rPr>
      </w:pPr>
    </w:p>
    <w:p w14:paraId="23B4AF15" w14:textId="77777777" w:rsidR="00000000" w:rsidRDefault="00E01313">
      <w:pPr>
        <w:pStyle w:val="a0"/>
        <w:rPr>
          <w:rFonts w:hint="cs"/>
        </w:rPr>
      </w:pPr>
    </w:p>
    <w:p w14:paraId="65AD6B0E" w14:textId="77777777" w:rsidR="00000000" w:rsidRDefault="00E01313">
      <w:pPr>
        <w:pStyle w:val="a0"/>
        <w:ind w:firstLine="720"/>
        <w:rPr>
          <w:rFonts w:hint="cs"/>
        </w:rPr>
      </w:pPr>
      <w:r>
        <w:rPr>
          <w:rtl/>
        </w:rPr>
        <w:t xml:space="preserve">בתקשורת העולמית מתרבות הידיעות על כך </w:t>
      </w:r>
      <w:r>
        <w:rPr>
          <w:rFonts w:hint="cs"/>
          <w:rtl/>
        </w:rPr>
        <w:t>ש</w:t>
      </w:r>
      <w:r>
        <w:rPr>
          <w:rtl/>
        </w:rPr>
        <w:t>העולם מתקרב לשיא שאיב</w:t>
      </w:r>
      <w:r>
        <w:rPr>
          <w:rFonts w:hint="cs"/>
          <w:rtl/>
        </w:rPr>
        <w:t>ה,</w:t>
      </w:r>
      <w:r>
        <w:rPr>
          <w:rtl/>
        </w:rPr>
        <w:t xml:space="preserve"> שאחרי</w:t>
      </w:r>
      <w:r>
        <w:rPr>
          <w:rFonts w:hint="cs"/>
          <w:rtl/>
        </w:rPr>
        <w:t>ו</w:t>
      </w:r>
      <w:r>
        <w:rPr>
          <w:rtl/>
        </w:rPr>
        <w:t xml:space="preserve"> צפויה על</w:t>
      </w:r>
      <w:r>
        <w:rPr>
          <w:rFonts w:hint="cs"/>
          <w:rtl/>
        </w:rPr>
        <w:t>י</w:t>
      </w:r>
      <w:r>
        <w:rPr>
          <w:rtl/>
        </w:rPr>
        <w:t xml:space="preserve">יה במחיר הדלק </w:t>
      </w:r>
      <w:r>
        <w:rPr>
          <w:rtl/>
        </w:rPr>
        <w:t>וירידה בה</w:t>
      </w:r>
      <w:r>
        <w:rPr>
          <w:rFonts w:hint="cs"/>
          <w:rtl/>
        </w:rPr>
        <w:t>י</w:t>
      </w:r>
      <w:r>
        <w:rPr>
          <w:rtl/>
        </w:rPr>
        <w:t>צע</w:t>
      </w:r>
      <w:r>
        <w:rPr>
          <w:rFonts w:hint="cs"/>
          <w:rtl/>
        </w:rPr>
        <w:t xml:space="preserve"> הדלק.</w:t>
      </w:r>
    </w:p>
    <w:p w14:paraId="48F0DB4A" w14:textId="77777777" w:rsidR="00000000" w:rsidRDefault="00E01313">
      <w:pPr>
        <w:pStyle w:val="a0"/>
        <w:ind w:firstLine="720"/>
        <w:rPr>
          <w:rFonts w:hint="cs"/>
          <w:rtl/>
        </w:rPr>
      </w:pPr>
    </w:p>
    <w:p w14:paraId="5B19929A" w14:textId="77777777" w:rsidR="00000000" w:rsidRDefault="00E01313">
      <w:pPr>
        <w:pStyle w:val="a0"/>
        <w:ind w:firstLine="720"/>
      </w:pPr>
      <w:r>
        <w:rPr>
          <w:rFonts w:hint="cs"/>
          <w:rtl/>
        </w:rPr>
        <w:t>רצוני לשאול</w:t>
      </w:r>
      <w:r>
        <w:rPr>
          <w:rtl/>
        </w:rPr>
        <w:t>:</w:t>
      </w:r>
    </w:p>
    <w:p w14:paraId="7F1A0D49" w14:textId="77777777" w:rsidR="00000000" w:rsidRDefault="00E01313">
      <w:pPr>
        <w:pStyle w:val="a0"/>
        <w:ind w:firstLine="720"/>
      </w:pPr>
    </w:p>
    <w:p w14:paraId="257CA694" w14:textId="77777777" w:rsidR="00000000" w:rsidRDefault="00E01313">
      <w:pPr>
        <w:pStyle w:val="a0"/>
        <w:ind w:firstLine="720"/>
        <w:rPr>
          <w:rtl/>
        </w:rPr>
      </w:pPr>
      <w:r>
        <w:rPr>
          <w:rFonts w:hint="cs"/>
          <w:rtl/>
        </w:rPr>
        <w:t xml:space="preserve">1. </w:t>
      </w:r>
      <w:r>
        <w:rPr>
          <w:rtl/>
        </w:rPr>
        <w:t>האם משרד</w:t>
      </w:r>
      <w:r>
        <w:rPr>
          <w:rFonts w:hint="cs"/>
          <w:rtl/>
        </w:rPr>
        <w:t>ך</w:t>
      </w:r>
      <w:r>
        <w:rPr>
          <w:rtl/>
        </w:rPr>
        <w:t xml:space="preserve"> </w:t>
      </w:r>
      <w:r>
        <w:rPr>
          <w:rFonts w:hint="cs"/>
          <w:rtl/>
        </w:rPr>
        <w:t>נותן דעתו למשבר הדלק העתידי?</w:t>
      </w:r>
    </w:p>
    <w:p w14:paraId="3A0F3563" w14:textId="77777777" w:rsidR="00000000" w:rsidRDefault="00E01313">
      <w:pPr>
        <w:pStyle w:val="a0"/>
        <w:ind w:firstLine="720"/>
        <w:rPr>
          <w:rtl/>
        </w:rPr>
      </w:pPr>
    </w:p>
    <w:p w14:paraId="747FE496" w14:textId="77777777" w:rsidR="00000000" w:rsidRDefault="00E01313">
      <w:pPr>
        <w:pStyle w:val="a0"/>
        <w:ind w:firstLine="720"/>
        <w:rPr>
          <w:rtl/>
        </w:rPr>
      </w:pPr>
      <w:r>
        <w:rPr>
          <w:rFonts w:hint="cs"/>
          <w:rtl/>
        </w:rPr>
        <w:t>2. האם משרדך נוקט</w:t>
      </w:r>
      <w:r>
        <w:rPr>
          <w:rtl/>
        </w:rPr>
        <w:t xml:space="preserve"> צעדים </w:t>
      </w:r>
      <w:r>
        <w:rPr>
          <w:rFonts w:hint="cs"/>
          <w:rtl/>
        </w:rPr>
        <w:t>להקטנת</w:t>
      </w:r>
      <w:r>
        <w:rPr>
          <w:rtl/>
        </w:rPr>
        <w:t xml:space="preserve"> צריכת הדלק </w:t>
      </w:r>
      <w:r>
        <w:rPr>
          <w:rFonts w:hint="cs"/>
          <w:rtl/>
        </w:rPr>
        <w:t>על-ידי</w:t>
      </w:r>
      <w:r>
        <w:rPr>
          <w:rtl/>
        </w:rPr>
        <w:t xml:space="preserve"> מדינת ישראל ואזרחיה?</w:t>
      </w:r>
    </w:p>
    <w:p w14:paraId="69715596" w14:textId="77777777" w:rsidR="00000000" w:rsidRDefault="00E01313">
      <w:pPr>
        <w:pStyle w:val="a0"/>
        <w:ind w:firstLine="720"/>
        <w:rPr>
          <w:rtl/>
        </w:rPr>
      </w:pPr>
    </w:p>
    <w:p w14:paraId="3BED4883" w14:textId="77777777" w:rsidR="00000000" w:rsidRDefault="00E01313">
      <w:pPr>
        <w:pStyle w:val="a0"/>
        <w:ind w:firstLine="720"/>
        <w:rPr>
          <w:rtl/>
        </w:rPr>
      </w:pPr>
      <w:r>
        <w:rPr>
          <w:rFonts w:hint="cs"/>
          <w:rtl/>
        </w:rPr>
        <w:t xml:space="preserve">3. </w:t>
      </w:r>
      <w:r>
        <w:rPr>
          <w:rtl/>
        </w:rPr>
        <w:t xml:space="preserve">האם </w:t>
      </w:r>
      <w:r>
        <w:rPr>
          <w:rFonts w:hint="cs"/>
          <w:rtl/>
        </w:rPr>
        <w:t>נשקל ייקור</w:t>
      </w:r>
      <w:r>
        <w:rPr>
          <w:rtl/>
        </w:rPr>
        <w:t xml:space="preserve"> החשמל כדי </w:t>
      </w:r>
      <w:r>
        <w:rPr>
          <w:rFonts w:hint="cs"/>
          <w:rtl/>
        </w:rPr>
        <w:t>לאפשר</w:t>
      </w:r>
      <w:r>
        <w:rPr>
          <w:rtl/>
        </w:rPr>
        <w:t xml:space="preserve"> השקעה </w:t>
      </w:r>
      <w:r>
        <w:rPr>
          <w:rFonts w:hint="cs"/>
          <w:rtl/>
        </w:rPr>
        <w:t xml:space="preserve">במקורות אנרגיות חלופיים? </w:t>
      </w:r>
    </w:p>
    <w:p w14:paraId="1903AE72" w14:textId="77777777" w:rsidR="00000000" w:rsidRDefault="00E01313">
      <w:pPr>
        <w:pStyle w:val="a0"/>
        <w:ind w:firstLine="720"/>
        <w:rPr>
          <w:rtl/>
        </w:rPr>
      </w:pPr>
    </w:p>
    <w:p w14:paraId="3D48119F" w14:textId="77777777" w:rsidR="00000000" w:rsidRDefault="00E01313">
      <w:pPr>
        <w:pStyle w:val="a0"/>
        <w:ind w:firstLine="720"/>
        <w:rPr>
          <w:rtl/>
        </w:rPr>
      </w:pPr>
      <w:r>
        <w:rPr>
          <w:rFonts w:hint="cs"/>
          <w:rtl/>
        </w:rPr>
        <w:t>4. האם נוקט משרדך צעדים לפיתוח</w:t>
      </w:r>
      <w:r>
        <w:rPr>
          <w:rtl/>
        </w:rPr>
        <w:t xml:space="preserve"> מקורות אנר</w:t>
      </w:r>
      <w:r>
        <w:rPr>
          <w:rtl/>
        </w:rPr>
        <w:t xml:space="preserve">גיה </w:t>
      </w:r>
      <w:r>
        <w:rPr>
          <w:rFonts w:hint="cs"/>
          <w:rtl/>
        </w:rPr>
        <w:t>חלופיים</w:t>
      </w:r>
      <w:r>
        <w:rPr>
          <w:rtl/>
        </w:rPr>
        <w:t>?</w:t>
      </w:r>
    </w:p>
    <w:p w14:paraId="10D8E22C" w14:textId="77777777" w:rsidR="00000000" w:rsidRDefault="00E01313">
      <w:pPr>
        <w:pStyle w:val="a0"/>
        <w:ind w:firstLine="720"/>
        <w:rPr>
          <w:rtl/>
        </w:rPr>
      </w:pPr>
    </w:p>
    <w:p w14:paraId="6B696A8E" w14:textId="77777777" w:rsidR="00000000" w:rsidRDefault="00E01313">
      <w:pPr>
        <w:pStyle w:val="a0"/>
        <w:ind w:firstLine="0"/>
        <w:rPr>
          <w:rFonts w:hint="cs"/>
          <w:rtl/>
        </w:rPr>
      </w:pPr>
      <w:r>
        <w:rPr>
          <w:rFonts w:hint="cs"/>
          <w:b/>
          <w:bCs/>
          <w:u w:val="single"/>
          <w:rtl/>
        </w:rPr>
        <w:t>תשובת שר התשתיות הלאומיות יוסף פריצקי:</w:t>
      </w:r>
    </w:p>
    <w:p w14:paraId="4629A8BF" w14:textId="77777777" w:rsidR="00000000" w:rsidRDefault="00E01313">
      <w:pPr>
        <w:pStyle w:val="a0"/>
        <w:ind w:firstLine="0"/>
        <w:rPr>
          <w:rFonts w:hint="cs"/>
          <w:b/>
          <w:rtl/>
        </w:rPr>
      </w:pPr>
      <w:r>
        <w:rPr>
          <w:rFonts w:hint="cs"/>
          <w:b/>
          <w:rtl/>
        </w:rPr>
        <w:t>(לא נקראה, נמסרה לפרוטוקול)</w:t>
      </w:r>
    </w:p>
    <w:p w14:paraId="473B753D" w14:textId="77777777" w:rsidR="00000000" w:rsidRDefault="00E01313">
      <w:pPr>
        <w:pStyle w:val="a0"/>
        <w:rPr>
          <w:rFonts w:hint="cs"/>
          <w:b/>
          <w:rtl/>
        </w:rPr>
      </w:pPr>
    </w:p>
    <w:p w14:paraId="4F0D746F" w14:textId="77777777" w:rsidR="00000000" w:rsidRDefault="00E01313">
      <w:pPr>
        <w:pStyle w:val="a0"/>
        <w:rPr>
          <w:rFonts w:hint="cs"/>
          <w:b/>
          <w:rtl/>
        </w:rPr>
      </w:pPr>
      <w:r>
        <w:rPr>
          <w:rFonts w:hint="cs"/>
          <w:b/>
          <w:rtl/>
        </w:rPr>
        <w:t>1.  לא ברור מהו מקור האינפורמציה על התקרבות העולם לשיא שאיבה של דלק גולמי. ככל שידוע, יש עתודות דלק גולמי לפחות עוד ל-60 שנה.</w:t>
      </w:r>
    </w:p>
    <w:p w14:paraId="5238A6E8" w14:textId="77777777" w:rsidR="00000000" w:rsidRDefault="00E01313">
      <w:pPr>
        <w:pStyle w:val="a0"/>
        <w:rPr>
          <w:rFonts w:hint="cs"/>
          <w:b/>
          <w:rtl/>
        </w:rPr>
      </w:pPr>
    </w:p>
    <w:p w14:paraId="6267F14A" w14:textId="77777777" w:rsidR="00000000" w:rsidRDefault="00E01313">
      <w:pPr>
        <w:pStyle w:val="a0"/>
        <w:rPr>
          <w:b/>
          <w:rtl/>
        </w:rPr>
      </w:pPr>
      <w:r>
        <w:rPr>
          <w:rFonts w:hint="cs"/>
          <w:b/>
          <w:rtl/>
        </w:rPr>
        <w:t>2.  ישראל נכנסת השנה לעידן הגז הטבעי, אשר יוריד</w:t>
      </w:r>
      <w:r>
        <w:rPr>
          <w:rFonts w:hint="cs"/>
          <w:b/>
          <w:rtl/>
        </w:rPr>
        <w:t xml:space="preserve"> את צריכת הסולר להסקה בכ-30%. כיום קיימות עתודות גז לכשמונה שנים. החיפושים נמשכים, ויש סיכוי סביר למציאת שדות נוספים בים התיכון. כמו כן נבדקות אפשרויות לרכישת גז טבעי ממצרים או מהרשות הפלסטינית, וכן אפשרות לייבוא של גז טבעי נוזלי </w:t>
      </w:r>
      <w:r>
        <w:rPr>
          <w:rFonts w:hint="cs"/>
        </w:rPr>
        <w:t>LNG</w:t>
      </w:r>
      <w:r>
        <w:rPr>
          <w:rFonts w:hint="cs"/>
          <w:b/>
          <w:rtl/>
        </w:rPr>
        <w:t>.</w:t>
      </w:r>
    </w:p>
    <w:p w14:paraId="48A08A03" w14:textId="77777777" w:rsidR="00000000" w:rsidRDefault="00E01313">
      <w:pPr>
        <w:pStyle w:val="a0"/>
        <w:rPr>
          <w:rFonts w:hint="cs"/>
          <w:b/>
          <w:rtl/>
        </w:rPr>
      </w:pPr>
    </w:p>
    <w:p w14:paraId="51DB5EAB" w14:textId="77777777" w:rsidR="00000000" w:rsidRDefault="00E01313">
      <w:pPr>
        <w:pStyle w:val="a0"/>
        <w:rPr>
          <w:rFonts w:hint="cs"/>
          <w:b/>
          <w:rtl/>
        </w:rPr>
      </w:pPr>
      <w:r>
        <w:rPr>
          <w:rFonts w:hint="cs"/>
          <w:b/>
          <w:rtl/>
        </w:rPr>
        <w:t>3.  על-פי החוק בישרא</w:t>
      </w:r>
      <w:r>
        <w:rPr>
          <w:rFonts w:hint="cs"/>
          <w:b/>
          <w:rtl/>
        </w:rPr>
        <w:t xml:space="preserve">ל, מחירי החשמל אינם נמצאים באחריות משרדי, אלא נקבעים על-ידי הרשות לשירותים ציבוריים </w:t>
      </w:r>
      <w:r>
        <w:rPr>
          <w:b/>
          <w:rtl/>
        </w:rPr>
        <w:t>–</w:t>
      </w:r>
      <w:r>
        <w:rPr>
          <w:rFonts w:hint="cs"/>
          <w:b/>
          <w:rtl/>
        </w:rPr>
        <w:t xml:space="preserve"> חשמל, שהינה גוף סטטוטורי.</w:t>
      </w:r>
    </w:p>
    <w:p w14:paraId="67CBAE32" w14:textId="77777777" w:rsidR="00000000" w:rsidRDefault="00E01313">
      <w:pPr>
        <w:pStyle w:val="a0"/>
        <w:rPr>
          <w:rFonts w:hint="cs"/>
          <w:b/>
          <w:rtl/>
        </w:rPr>
      </w:pPr>
    </w:p>
    <w:p w14:paraId="0BE69978" w14:textId="77777777" w:rsidR="00000000" w:rsidRDefault="00E01313">
      <w:pPr>
        <w:pStyle w:val="a0"/>
        <w:rPr>
          <w:rFonts w:hint="cs"/>
          <w:b/>
          <w:rtl/>
        </w:rPr>
      </w:pPr>
      <w:r>
        <w:rPr>
          <w:rFonts w:hint="cs"/>
          <w:b/>
          <w:rtl/>
        </w:rPr>
        <w:t>4.  אנרגיות חלופיות: א.  משרדי פעל, ראשית, בנושא מחקר, פיתוח והדגמה של מקורות אנרגיה חלופיים. הושגו הישגים יפים, בעיקר בתחום אנרגיית השמש ובתחו</w:t>
      </w:r>
      <w:r>
        <w:rPr>
          <w:rFonts w:hint="cs"/>
          <w:b/>
          <w:rtl/>
        </w:rPr>
        <w:t>ם פצלי השמן. לצערנו, התקציבים המוקצים להשקעות בתחומים אלה פחתו מאוד בשנים האחרונות.</w:t>
      </w:r>
    </w:p>
    <w:p w14:paraId="289A5A40" w14:textId="77777777" w:rsidR="00000000" w:rsidRDefault="00E01313">
      <w:pPr>
        <w:pStyle w:val="a0"/>
        <w:rPr>
          <w:rFonts w:hint="cs"/>
          <w:b/>
          <w:rtl/>
        </w:rPr>
      </w:pPr>
    </w:p>
    <w:p w14:paraId="448511EE" w14:textId="77777777" w:rsidR="00000000" w:rsidRDefault="00E01313">
      <w:pPr>
        <w:pStyle w:val="a0"/>
        <w:rPr>
          <w:rFonts w:hint="cs"/>
          <w:b/>
          <w:rtl/>
        </w:rPr>
      </w:pPr>
      <w:r>
        <w:rPr>
          <w:rFonts w:hint="cs"/>
          <w:b/>
          <w:rtl/>
        </w:rPr>
        <w:t>ב.  ב-4 בנובמבר 2002, ביוזמת  משרד התשתיות הלאומיות, קיבלה הממשלה החלטה  מס'  חכ/44, שמטרתה עידוד ייצור חשמל באמצעות אנרגיה מתחדשת. צוות בין-משרדי בראשות מנכ"ל המשרד, שמונ</w:t>
      </w:r>
      <w:r>
        <w:rPr>
          <w:rFonts w:hint="cs"/>
          <w:b/>
          <w:rtl/>
        </w:rPr>
        <w:t>ה לקביעת כללים ומתכונת למימוש ההחלטה, הגיש את המלצותיו לפני כחודש, ואנו מצפים שההחלטה תתקבל בקרוב.</w:t>
      </w:r>
    </w:p>
    <w:p w14:paraId="400DB8A5" w14:textId="77777777" w:rsidR="00000000" w:rsidRDefault="00E01313">
      <w:pPr>
        <w:pStyle w:val="a0"/>
        <w:rPr>
          <w:rFonts w:hint="cs"/>
          <w:b/>
          <w:rtl/>
        </w:rPr>
      </w:pPr>
    </w:p>
    <w:p w14:paraId="69715BF8" w14:textId="77777777" w:rsidR="00000000" w:rsidRDefault="00E01313">
      <w:pPr>
        <w:pStyle w:val="a0"/>
        <w:rPr>
          <w:rFonts w:hint="cs"/>
          <w:b/>
          <w:rtl/>
        </w:rPr>
      </w:pPr>
      <w:r>
        <w:rPr>
          <w:rFonts w:hint="cs"/>
          <w:b/>
          <w:rtl/>
        </w:rPr>
        <w:t xml:space="preserve">ג.  משרד התשתיות הלאומיות החליט לקדם את הקמתה של תחנת כוח סולארית ראשונה בישראל, בעלת הספק של 100 מגוואט, עם אופציה להרחבתה עד 500 מגוואט. היחידה הראשונה - </w:t>
      </w:r>
      <w:r>
        <w:rPr>
          <w:rFonts w:hint="cs"/>
          <w:b/>
          <w:rtl/>
        </w:rPr>
        <w:t>100 מגוואט - נכללה בתוכנית הפיתוח של משק החשמל עד 2005. מתקיימים  דיונים בין המשרד לבין הרשות לשירותים ציבוריים - חשמל, על דרך קידום הקמת תחנת הכוח. המועצה הארצית לתכנון ובנייה דנה בחלופות אחדות למיקום התחנה.</w:t>
      </w:r>
    </w:p>
    <w:p w14:paraId="3CE2249E" w14:textId="77777777" w:rsidR="00000000" w:rsidRDefault="00E01313">
      <w:pPr>
        <w:pStyle w:val="a0"/>
        <w:rPr>
          <w:rFonts w:hint="cs"/>
          <w:b/>
          <w:rtl/>
        </w:rPr>
      </w:pPr>
    </w:p>
    <w:p w14:paraId="4AA38DFA" w14:textId="77777777" w:rsidR="00000000" w:rsidRDefault="00E01313">
      <w:pPr>
        <w:pStyle w:val="a0"/>
        <w:rPr>
          <w:rFonts w:hint="cs"/>
          <w:b/>
          <w:rtl/>
        </w:rPr>
      </w:pPr>
      <w:r>
        <w:rPr>
          <w:rFonts w:hint="cs"/>
          <w:b/>
          <w:rtl/>
        </w:rPr>
        <w:t xml:space="preserve">ד.  תוכנית-האב למשק האנרגיה, שמשרדנו יזם ואשר </w:t>
      </w:r>
      <w:r>
        <w:rPr>
          <w:rFonts w:hint="cs"/>
          <w:b/>
          <w:rtl/>
        </w:rPr>
        <w:t>נמצאת בשלבי גיבוש סופיים, עומדת להקדיש פרק נכבד לחשיבות מקורות האנרגיה החלופיים ולמכשירי המדיניות לקידום השימוש  בהם בישראל.</w:t>
      </w:r>
    </w:p>
    <w:p w14:paraId="7F8A7BB8" w14:textId="77777777" w:rsidR="00000000" w:rsidRDefault="00E01313">
      <w:pPr>
        <w:pStyle w:val="a0"/>
        <w:rPr>
          <w:rFonts w:hint="cs"/>
          <w:rtl/>
        </w:rPr>
      </w:pPr>
    </w:p>
    <w:p w14:paraId="7EB9421E" w14:textId="77777777" w:rsidR="00000000" w:rsidRDefault="00E01313">
      <w:pPr>
        <w:pStyle w:val="af1"/>
        <w:rPr>
          <w:rtl/>
        </w:rPr>
      </w:pPr>
      <w:r>
        <w:rPr>
          <w:rtl/>
        </w:rPr>
        <w:t>היו"ר יולי-יואל אדלשטיין:</w:t>
      </w:r>
    </w:p>
    <w:p w14:paraId="242A77E7" w14:textId="77777777" w:rsidR="00000000" w:rsidRDefault="00E01313">
      <w:pPr>
        <w:pStyle w:val="a0"/>
        <w:rPr>
          <w:rtl/>
        </w:rPr>
      </w:pPr>
    </w:p>
    <w:p w14:paraId="0C46AE44" w14:textId="77777777" w:rsidR="00000000" w:rsidRDefault="00E01313">
      <w:pPr>
        <w:pStyle w:val="a0"/>
        <w:rPr>
          <w:rFonts w:hint="cs"/>
          <w:rtl/>
        </w:rPr>
      </w:pPr>
      <w:r>
        <w:rPr>
          <w:rFonts w:hint="cs"/>
          <w:rtl/>
        </w:rPr>
        <w:t>שאילתא מס' 796: עלות חיבור מאחזים בלתי חוקיים לשירותי תשתית, של חברת הכנסת תמיר; לפרוטוקול.</w:t>
      </w:r>
    </w:p>
    <w:p w14:paraId="0E9815E9" w14:textId="77777777" w:rsidR="00000000" w:rsidRDefault="00E01313">
      <w:pPr>
        <w:pStyle w:val="a0"/>
        <w:rPr>
          <w:rFonts w:hint="cs"/>
          <w:rtl/>
        </w:rPr>
      </w:pPr>
    </w:p>
    <w:p w14:paraId="7B8D4FC0" w14:textId="77777777" w:rsidR="00000000" w:rsidRDefault="00E01313">
      <w:pPr>
        <w:pStyle w:val="-"/>
        <w:rPr>
          <w:rtl/>
        </w:rPr>
      </w:pPr>
      <w:r>
        <w:rPr>
          <w:rtl/>
        </w:rPr>
        <w:t>שר התשתיות</w:t>
      </w:r>
      <w:r>
        <w:rPr>
          <w:rtl/>
        </w:rPr>
        <w:t xml:space="preserve"> הלאומיות יוסף פריצקי:</w:t>
      </w:r>
    </w:p>
    <w:p w14:paraId="77397D38" w14:textId="77777777" w:rsidR="00000000" w:rsidRDefault="00E01313">
      <w:pPr>
        <w:pStyle w:val="a0"/>
        <w:rPr>
          <w:rtl/>
        </w:rPr>
      </w:pPr>
    </w:p>
    <w:p w14:paraId="7385D2F0" w14:textId="77777777" w:rsidR="00000000" w:rsidRDefault="00E01313">
      <w:pPr>
        <w:pStyle w:val="a0"/>
        <w:rPr>
          <w:rFonts w:hint="cs"/>
          <w:rtl/>
        </w:rPr>
      </w:pPr>
      <w:r>
        <w:rPr>
          <w:rFonts w:hint="cs"/>
          <w:rtl/>
        </w:rPr>
        <w:t>לא, דווקא על זה  אני מבקש לענות.</w:t>
      </w:r>
    </w:p>
    <w:p w14:paraId="6FFA3C4B" w14:textId="77777777" w:rsidR="00000000" w:rsidRDefault="00E01313">
      <w:pPr>
        <w:pStyle w:val="a0"/>
        <w:rPr>
          <w:rFonts w:hint="cs"/>
          <w:rtl/>
        </w:rPr>
      </w:pPr>
    </w:p>
    <w:p w14:paraId="6DE7F3DE" w14:textId="77777777" w:rsidR="00000000" w:rsidRDefault="00E01313">
      <w:pPr>
        <w:pStyle w:val="af1"/>
        <w:rPr>
          <w:rtl/>
        </w:rPr>
      </w:pPr>
      <w:r>
        <w:rPr>
          <w:rtl/>
        </w:rPr>
        <w:t>היו"ר יולי-יואל אדלשטיין:</w:t>
      </w:r>
    </w:p>
    <w:p w14:paraId="768377C4" w14:textId="77777777" w:rsidR="00000000" w:rsidRDefault="00E01313">
      <w:pPr>
        <w:pStyle w:val="a0"/>
        <w:rPr>
          <w:rtl/>
        </w:rPr>
      </w:pPr>
    </w:p>
    <w:p w14:paraId="2C969E9A" w14:textId="77777777" w:rsidR="00000000" w:rsidRDefault="00E01313">
      <w:pPr>
        <w:pStyle w:val="a0"/>
        <w:rPr>
          <w:rFonts w:hint="cs"/>
          <w:rtl/>
        </w:rPr>
      </w:pPr>
      <w:r>
        <w:rPr>
          <w:rFonts w:hint="cs"/>
          <w:rtl/>
        </w:rPr>
        <w:t xml:space="preserve">אז תזכיר את נושא השאילתא, אם אין עלי מצוות התקנון. </w:t>
      </w:r>
    </w:p>
    <w:p w14:paraId="294F524A" w14:textId="77777777" w:rsidR="00000000" w:rsidRDefault="00E01313">
      <w:pPr>
        <w:pStyle w:val="a0"/>
        <w:rPr>
          <w:rFonts w:hint="cs"/>
          <w:rtl/>
        </w:rPr>
      </w:pPr>
    </w:p>
    <w:p w14:paraId="63149A47" w14:textId="77777777" w:rsidR="00000000" w:rsidRDefault="00E01313">
      <w:pPr>
        <w:pStyle w:val="a1"/>
        <w:jc w:val="center"/>
        <w:rPr>
          <w:rtl/>
        </w:rPr>
      </w:pPr>
      <w:bookmarkStart w:id="682" w:name="CQ17650FI0017650T28_01_2004_21_40_57"/>
      <w:bookmarkStart w:id="683" w:name="_Toc78873178"/>
      <w:bookmarkEnd w:id="682"/>
      <w:r>
        <w:rPr>
          <w:rtl/>
        </w:rPr>
        <w:t>796. עלות חיבור מאחזים בלתי</w:t>
      </w:r>
      <w:r>
        <w:rPr>
          <w:rFonts w:hint="cs"/>
          <w:rtl/>
        </w:rPr>
        <w:t xml:space="preserve"> </w:t>
      </w:r>
      <w:r>
        <w:rPr>
          <w:rtl/>
        </w:rPr>
        <w:t>חוקיים לשירותי תשתית</w:t>
      </w:r>
      <w:bookmarkEnd w:id="683"/>
    </w:p>
    <w:p w14:paraId="286F74E1" w14:textId="77777777" w:rsidR="00000000" w:rsidRDefault="00E01313">
      <w:pPr>
        <w:pStyle w:val="a0"/>
        <w:rPr>
          <w:rFonts w:hint="cs"/>
          <w:rtl/>
        </w:rPr>
      </w:pPr>
    </w:p>
    <w:p w14:paraId="56E3A278" w14:textId="77777777" w:rsidR="00000000" w:rsidRDefault="00E01313">
      <w:pPr>
        <w:pStyle w:val="a0"/>
        <w:ind w:firstLine="0"/>
        <w:rPr>
          <w:bCs/>
          <w:u w:val="single"/>
        </w:rPr>
      </w:pPr>
      <w:bookmarkStart w:id="684" w:name="ESQ17650"/>
      <w:bookmarkEnd w:id="684"/>
      <w:r>
        <w:rPr>
          <w:bCs/>
          <w:u w:val="single"/>
          <w:rtl/>
        </w:rPr>
        <w:t>חברת</w:t>
      </w:r>
      <w:r>
        <w:rPr>
          <w:rFonts w:hint="cs"/>
          <w:bCs/>
          <w:u w:val="single"/>
          <w:rtl/>
        </w:rPr>
        <w:t xml:space="preserve"> הכנסת </w:t>
      </w:r>
      <w:r>
        <w:rPr>
          <w:bCs/>
          <w:u w:val="single"/>
          <w:rtl/>
        </w:rPr>
        <w:t>יולי תמיר</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5DCC16A" w14:textId="77777777" w:rsidR="00000000" w:rsidRDefault="00E01313">
      <w:pPr>
        <w:pStyle w:val="a0"/>
        <w:ind w:firstLine="720"/>
      </w:pPr>
      <w:r>
        <w:rPr>
          <w:rtl/>
        </w:rPr>
        <w:t>ביום ח' בכסל</w:t>
      </w:r>
      <w:r>
        <w:rPr>
          <w:rFonts w:hint="cs"/>
          <w:rtl/>
        </w:rPr>
        <w:t>י</w:t>
      </w:r>
      <w:r>
        <w:rPr>
          <w:rtl/>
        </w:rPr>
        <w:t>ו התשס</w:t>
      </w:r>
      <w:r>
        <w:rPr>
          <w:rtl/>
        </w:rPr>
        <w:t>"ד (3 בדצמבר 2003):</w:t>
      </w:r>
    </w:p>
    <w:p w14:paraId="30F4E7F6" w14:textId="77777777" w:rsidR="00000000" w:rsidRDefault="00E01313">
      <w:pPr>
        <w:pStyle w:val="a0"/>
        <w:rPr>
          <w:rFonts w:hint="cs"/>
          <w:rtl/>
        </w:rPr>
      </w:pPr>
    </w:p>
    <w:p w14:paraId="3E7383F0" w14:textId="77777777" w:rsidR="00000000" w:rsidRDefault="00E01313">
      <w:pPr>
        <w:pStyle w:val="a0"/>
        <w:rPr>
          <w:rFonts w:hint="cs"/>
        </w:rPr>
      </w:pPr>
    </w:p>
    <w:p w14:paraId="7099512C" w14:textId="77777777" w:rsidR="00000000" w:rsidRDefault="00E01313">
      <w:pPr>
        <w:pStyle w:val="a0"/>
        <w:ind w:firstLine="720"/>
        <w:rPr>
          <w:rFonts w:hint="cs"/>
        </w:rPr>
      </w:pPr>
      <w:r>
        <w:rPr>
          <w:rtl/>
        </w:rPr>
        <w:t>התחייב</w:t>
      </w:r>
      <w:r>
        <w:rPr>
          <w:rFonts w:hint="cs"/>
          <w:rtl/>
        </w:rPr>
        <w:t>ת</w:t>
      </w:r>
      <w:r>
        <w:rPr>
          <w:rtl/>
        </w:rPr>
        <w:t xml:space="preserve"> לנתק מאחזים בלתי</w:t>
      </w:r>
      <w:r>
        <w:rPr>
          <w:rFonts w:hint="cs"/>
          <w:rtl/>
        </w:rPr>
        <w:t xml:space="preserve"> </w:t>
      </w:r>
      <w:r>
        <w:rPr>
          <w:rtl/>
        </w:rPr>
        <w:t>חוקיים מש</w:t>
      </w:r>
      <w:r>
        <w:rPr>
          <w:rFonts w:hint="cs"/>
          <w:rtl/>
        </w:rPr>
        <w:t>י</w:t>
      </w:r>
      <w:r>
        <w:rPr>
          <w:rtl/>
        </w:rPr>
        <w:t>רותי תשתית</w:t>
      </w:r>
      <w:r>
        <w:rPr>
          <w:rFonts w:hint="cs"/>
          <w:rtl/>
        </w:rPr>
        <w:t>,</w:t>
      </w:r>
      <w:r>
        <w:rPr>
          <w:rtl/>
        </w:rPr>
        <w:t xml:space="preserve"> אך המצב נותר ללא שינוי</w:t>
      </w:r>
      <w:r>
        <w:rPr>
          <w:rFonts w:hint="cs"/>
          <w:rtl/>
        </w:rPr>
        <w:t>.</w:t>
      </w:r>
    </w:p>
    <w:p w14:paraId="44CBEDA9" w14:textId="77777777" w:rsidR="00000000" w:rsidRDefault="00E01313">
      <w:pPr>
        <w:pStyle w:val="a0"/>
        <w:ind w:firstLine="720"/>
      </w:pPr>
    </w:p>
    <w:p w14:paraId="5E693CCB" w14:textId="77777777" w:rsidR="00000000" w:rsidRDefault="00E01313">
      <w:pPr>
        <w:pStyle w:val="a0"/>
        <w:ind w:firstLine="720"/>
      </w:pPr>
      <w:r>
        <w:rPr>
          <w:rFonts w:hint="cs"/>
          <w:rtl/>
        </w:rPr>
        <w:t>רצוני לשאול</w:t>
      </w:r>
      <w:r>
        <w:rPr>
          <w:rtl/>
        </w:rPr>
        <w:t>:</w:t>
      </w:r>
    </w:p>
    <w:p w14:paraId="064E0DC5" w14:textId="77777777" w:rsidR="00000000" w:rsidRDefault="00E01313">
      <w:pPr>
        <w:pStyle w:val="a0"/>
        <w:ind w:firstLine="720"/>
      </w:pPr>
    </w:p>
    <w:p w14:paraId="7B72DFC2" w14:textId="77777777" w:rsidR="00000000" w:rsidRDefault="00E01313">
      <w:pPr>
        <w:pStyle w:val="a0"/>
        <w:ind w:firstLine="720"/>
        <w:rPr>
          <w:rtl/>
        </w:rPr>
      </w:pPr>
      <w:r>
        <w:rPr>
          <w:rFonts w:hint="cs"/>
          <w:rtl/>
        </w:rPr>
        <w:t xml:space="preserve">1. </w:t>
      </w:r>
      <w:r>
        <w:rPr>
          <w:rtl/>
        </w:rPr>
        <w:t>מדוע לא בוצעה ההחלטה?</w:t>
      </w:r>
    </w:p>
    <w:p w14:paraId="00FF013A" w14:textId="77777777" w:rsidR="00000000" w:rsidRDefault="00E01313">
      <w:pPr>
        <w:pStyle w:val="a0"/>
        <w:ind w:firstLine="720"/>
        <w:rPr>
          <w:rtl/>
        </w:rPr>
      </w:pPr>
    </w:p>
    <w:p w14:paraId="51DEC956" w14:textId="77777777" w:rsidR="00000000" w:rsidRDefault="00E01313">
      <w:pPr>
        <w:pStyle w:val="a0"/>
        <w:ind w:firstLine="720"/>
        <w:rPr>
          <w:rtl/>
        </w:rPr>
      </w:pPr>
      <w:r>
        <w:rPr>
          <w:rFonts w:hint="cs"/>
          <w:rtl/>
        </w:rPr>
        <w:t xml:space="preserve">2. </w:t>
      </w:r>
      <w:r>
        <w:rPr>
          <w:rtl/>
        </w:rPr>
        <w:t>כמה מאחזים בלתי</w:t>
      </w:r>
      <w:r>
        <w:rPr>
          <w:rFonts w:hint="cs"/>
          <w:rtl/>
        </w:rPr>
        <w:t xml:space="preserve"> </w:t>
      </w:r>
      <w:r>
        <w:rPr>
          <w:rtl/>
        </w:rPr>
        <w:t>חוקיים מקבלים ממשרדך שירותי תשתי</w:t>
      </w:r>
      <w:r>
        <w:rPr>
          <w:rFonts w:hint="cs"/>
          <w:rtl/>
        </w:rPr>
        <w:t>ו</w:t>
      </w:r>
      <w:r>
        <w:rPr>
          <w:rtl/>
        </w:rPr>
        <w:t>ת</w:t>
      </w:r>
      <w:r>
        <w:rPr>
          <w:rFonts w:hint="cs"/>
          <w:rtl/>
        </w:rPr>
        <w:t>,</w:t>
      </w:r>
      <w:r>
        <w:rPr>
          <w:rtl/>
        </w:rPr>
        <w:t xml:space="preserve"> </w:t>
      </w:r>
      <w:r>
        <w:rPr>
          <w:rFonts w:hint="cs"/>
          <w:rtl/>
        </w:rPr>
        <w:t xml:space="preserve">מים וחשמל, </w:t>
      </w:r>
      <w:r>
        <w:rPr>
          <w:rtl/>
        </w:rPr>
        <w:t xml:space="preserve">ומה </w:t>
      </w:r>
      <w:r>
        <w:rPr>
          <w:rFonts w:hint="cs"/>
          <w:rtl/>
        </w:rPr>
        <w:t xml:space="preserve">הוא </w:t>
      </w:r>
      <w:r>
        <w:rPr>
          <w:rtl/>
        </w:rPr>
        <w:t>היקף העלויות?</w:t>
      </w:r>
    </w:p>
    <w:p w14:paraId="6ADEDC15" w14:textId="77777777" w:rsidR="00000000" w:rsidRDefault="00E01313">
      <w:pPr>
        <w:pStyle w:val="a0"/>
        <w:ind w:firstLine="720"/>
        <w:rPr>
          <w:rtl/>
        </w:rPr>
      </w:pPr>
    </w:p>
    <w:p w14:paraId="02ADEFE5" w14:textId="77777777" w:rsidR="00000000" w:rsidRDefault="00E01313">
      <w:pPr>
        <w:pStyle w:val="a0"/>
        <w:ind w:firstLine="720"/>
        <w:rPr>
          <w:rtl/>
        </w:rPr>
      </w:pPr>
      <w:r>
        <w:rPr>
          <w:rFonts w:hint="cs"/>
          <w:rtl/>
        </w:rPr>
        <w:t xml:space="preserve">3. </w:t>
      </w:r>
      <w:r>
        <w:rPr>
          <w:rtl/>
        </w:rPr>
        <w:t xml:space="preserve">מה </w:t>
      </w:r>
      <w:r>
        <w:rPr>
          <w:rFonts w:hint="cs"/>
          <w:rtl/>
        </w:rPr>
        <w:t>יעשה</w:t>
      </w:r>
      <w:r>
        <w:rPr>
          <w:rtl/>
        </w:rPr>
        <w:t xml:space="preserve"> משרדך בנדון?</w:t>
      </w:r>
    </w:p>
    <w:p w14:paraId="65D8C4C9" w14:textId="77777777" w:rsidR="00000000" w:rsidRDefault="00E01313">
      <w:pPr>
        <w:pStyle w:val="a0"/>
        <w:ind w:firstLine="720"/>
        <w:rPr>
          <w:rtl/>
        </w:rPr>
      </w:pPr>
    </w:p>
    <w:p w14:paraId="48022D63" w14:textId="77777777" w:rsidR="00000000" w:rsidRDefault="00E01313">
      <w:pPr>
        <w:pStyle w:val="a0"/>
        <w:rPr>
          <w:rFonts w:hint="cs"/>
          <w:rtl/>
        </w:rPr>
      </w:pPr>
      <w:bookmarkStart w:id="685" w:name="FS000000520T28_01_2004_18_49_18C"/>
      <w:bookmarkEnd w:id="685"/>
    </w:p>
    <w:p w14:paraId="1693FBB2" w14:textId="77777777" w:rsidR="00000000" w:rsidRDefault="00E01313">
      <w:pPr>
        <w:pStyle w:val="-"/>
        <w:rPr>
          <w:rtl/>
        </w:rPr>
      </w:pPr>
      <w:bookmarkStart w:id="686" w:name="FS000000520T28_01_2004_18_49_27C"/>
      <w:bookmarkEnd w:id="686"/>
      <w:r>
        <w:rPr>
          <w:rtl/>
        </w:rPr>
        <w:t>שר התשת</w:t>
      </w:r>
      <w:r>
        <w:rPr>
          <w:rtl/>
        </w:rPr>
        <w:t>יות הלאומיות יוסף פריצקי:</w:t>
      </w:r>
    </w:p>
    <w:p w14:paraId="462B8F24" w14:textId="77777777" w:rsidR="00000000" w:rsidRDefault="00E01313">
      <w:pPr>
        <w:pStyle w:val="a0"/>
        <w:rPr>
          <w:rtl/>
        </w:rPr>
      </w:pPr>
    </w:p>
    <w:p w14:paraId="101F29C1" w14:textId="77777777" w:rsidR="00000000" w:rsidRDefault="00E01313">
      <w:pPr>
        <w:pStyle w:val="a0"/>
        <w:rPr>
          <w:rFonts w:hint="cs"/>
          <w:rtl/>
        </w:rPr>
      </w:pPr>
      <w:r>
        <w:rPr>
          <w:rFonts w:hint="cs"/>
          <w:rtl/>
        </w:rPr>
        <w:t>חברת הכנסת, פרופסור יעל-יולי תמיר, שאלה בעניין עלות חיבור מאחזים בלתי חוקיים לשירותי תשתית, ושאלתה היתה, למה מחברים מאחזים בלתי חוקיים לשירותי תשתית. חברת הכנסת תמיר השאירה אצלי מכתב שבו היא מתנצלת על שהיא נעדרת. אני מודה לה על ה</w:t>
      </w:r>
      <w:r>
        <w:rPr>
          <w:rFonts w:hint="cs"/>
          <w:rtl/>
        </w:rPr>
        <w:t xml:space="preserve">מכתב, אבל, לדעתי, בכל זאת הדברים לא יכולים לעבור רק לפרוטוקול. </w:t>
      </w:r>
    </w:p>
    <w:p w14:paraId="16918424" w14:textId="77777777" w:rsidR="00000000" w:rsidRDefault="00E01313">
      <w:pPr>
        <w:pStyle w:val="a0"/>
        <w:rPr>
          <w:rFonts w:hint="cs"/>
          <w:rtl/>
        </w:rPr>
      </w:pPr>
    </w:p>
    <w:p w14:paraId="6787274D" w14:textId="77777777" w:rsidR="00000000" w:rsidRDefault="00E01313">
      <w:pPr>
        <w:pStyle w:val="a0"/>
        <w:rPr>
          <w:rFonts w:hint="cs"/>
          <w:rtl/>
        </w:rPr>
      </w:pPr>
      <w:r>
        <w:rPr>
          <w:rFonts w:hint="cs"/>
          <w:rtl/>
        </w:rPr>
        <w:t>לשאלה 1, אני רוצה לומר כך -  חוק החשמל אינו חל כלל באיו"ש.</w:t>
      </w:r>
    </w:p>
    <w:p w14:paraId="46FBA717" w14:textId="77777777" w:rsidR="00000000" w:rsidRDefault="00E01313">
      <w:pPr>
        <w:pStyle w:val="a0"/>
        <w:rPr>
          <w:rFonts w:hint="cs"/>
          <w:rtl/>
        </w:rPr>
      </w:pPr>
    </w:p>
    <w:p w14:paraId="3F45E955"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781542C2" w14:textId="77777777" w:rsidR="00000000" w:rsidRDefault="00E01313">
      <w:pPr>
        <w:pStyle w:val="a0"/>
        <w:rPr>
          <w:rFonts w:hint="cs"/>
          <w:rtl/>
        </w:rPr>
      </w:pPr>
    </w:p>
    <w:p w14:paraId="62AF075B" w14:textId="77777777" w:rsidR="00000000" w:rsidRDefault="00E01313">
      <w:pPr>
        <w:pStyle w:val="a0"/>
        <w:rPr>
          <w:rFonts w:hint="cs"/>
          <w:rtl/>
        </w:rPr>
      </w:pPr>
      <w:r>
        <w:rPr>
          <w:rFonts w:hint="cs"/>
          <w:rtl/>
        </w:rPr>
        <w:t xml:space="preserve">מתי יחברו אותו, אדוני השר? </w:t>
      </w:r>
    </w:p>
    <w:p w14:paraId="6FBA2A10" w14:textId="77777777" w:rsidR="00000000" w:rsidRDefault="00E01313">
      <w:pPr>
        <w:pStyle w:val="a0"/>
        <w:rPr>
          <w:rFonts w:hint="cs"/>
          <w:rtl/>
        </w:rPr>
      </w:pPr>
    </w:p>
    <w:p w14:paraId="53EC9941" w14:textId="77777777" w:rsidR="00000000" w:rsidRDefault="00E01313">
      <w:pPr>
        <w:pStyle w:val="-"/>
        <w:rPr>
          <w:rtl/>
        </w:rPr>
      </w:pPr>
      <w:bookmarkStart w:id="687" w:name="FS000000520T28_01_2004_18_50_15C"/>
      <w:bookmarkEnd w:id="687"/>
      <w:r>
        <w:rPr>
          <w:rtl/>
        </w:rPr>
        <w:t>שר התשתיות הלאומיות יוסף פריצקי:</w:t>
      </w:r>
    </w:p>
    <w:p w14:paraId="36C02CC1" w14:textId="77777777" w:rsidR="00000000" w:rsidRDefault="00E01313">
      <w:pPr>
        <w:pStyle w:val="a0"/>
        <w:rPr>
          <w:rtl/>
        </w:rPr>
      </w:pPr>
    </w:p>
    <w:p w14:paraId="0581AF4D" w14:textId="77777777" w:rsidR="00000000" w:rsidRDefault="00E01313">
      <w:pPr>
        <w:pStyle w:val="a0"/>
        <w:rPr>
          <w:rFonts w:hint="cs"/>
          <w:rtl/>
        </w:rPr>
      </w:pPr>
      <w:r>
        <w:rPr>
          <w:rFonts w:hint="cs"/>
          <w:rtl/>
        </w:rPr>
        <w:t>אין למשרדי סמכות לה</w:t>
      </w:r>
      <w:r>
        <w:rPr>
          <w:rFonts w:hint="cs"/>
          <w:rtl/>
        </w:rPr>
        <w:t>ורות על חיבור למים או לחשמל או ניתוק ממים ומחשמל של מאחזים בלתי חוקיים, או כאלה שלא אושרו.</w:t>
      </w:r>
    </w:p>
    <w:p w14:paraId="5B2EBF83" w14:textId="77777777" w:rsidR="00000000" w:rsidRDefault="00E01313">
      <w:pPr>
        <w:pStyle w:val="a0"/>
        <w:rPr>
          <w:rtl/>
        </w:rPr>
      </w:pPr>
    </w:p>
    <w:p w14:paraId="2B75FAAE" w14:textId="77777777" w:rsidR="00000000" w:rsidRDefault="00E01313">
      <w:pPr>
        <w:pStyle w:val="af0"/>
        <w:rPr>
          <w:rtl/>
        </w:rPr>
      </w:pPr>
      <w:r>
        <w:rPr>
          <w:rFonts w:hint="eastAsia"/>
          <w:rtl/>
        </w:rPr>
        <w:t>קולט</w:t>
      </w:r>
      <w:r>
        <w:rPr>
          <w:rtl/>
        </w:rPr>
        <w:t xml:space="preserve"> אביטל (העבודה-מימד):</w:t>
      </w:r>
    </w:p>
    <w:p w14:paraId="681EA2E0" w14:textId="77777777" w:rsidR="00000000" w:rsidRDefault="00E01313">
      <w:pPr>
        <w:pStyle w:val="a0"/>
        <w:rPr>
          <w:rFonts w:hint="cs"/>
          <w:rtl/>
        </w:rPr>
      </w:pPr>
    </w:p>
    <w:p w14:paraId="7A5B5805" w14:textId="77777777" w:rsidR="00000000" w:rsidRDefault="00E01313">
      <w:pPr>
        <w:pStyle w:val="a0"/>
        <w:rPr>
          <w:rFonts w:hint="cs"/>
          <w:rtl/>
        </w:rPr>
      </w:pPr>
      <w:r>
        <w:rPr>
          <w:rFonts w:hint="cs"/>
          <w:rtl/>
        </w:rPr>
        <w:t>אז מי מחבר?</w:t>
      </w:r>
    </w:p>
    <w:p w14:paraId="1D4CA032" w14:textId="77777777" w:rsidR="00000000" w:rsidRDefault="00E01313">
      <w:pPr>
        <w:pStyle w:val="a0"/>
        <w:rPr>
          <w:rFonts w:hint="cs"/>
          <w:rtl/>
        </w:rPr>
      </w:pPr>
    </w:p>
    <w:p w14:paraId="1FAA52B1" w14:textId="77777777" w:rsidR="00000000" w:rsidRDefault="00E01313">
      <w:pPr>
        <w:pStyle w:val="-"/>
        <w:rPr>
          <w:rtl/>
        </w:rPr>
      </w:pPr>
      <w:bookmarkStart w:id="688" w:name="FS000000520T28_01_2004_18_50_24C"/>
      <w:bookmarkEnd w:id="688"/>
      <w:r>
        <w:rPr>
          <w:rtl/>
        </w:rPr>
        <w:t>שר התשתיות הלאומיות יוסף פריצקי:</w:t>
      </w:r>
    </w:p>
    <w:p w14:paraId="64331070" w14:textId="77777777" w:rsidR="00000000" w:rsidRDefault="00E01313">
      <w:pPr>
        <w:pStyle w:val="a0"/>
        <w:rPr>
          <w:rtl/>
        </w:rPr>
      </w:pPr>
    </w:p>
    <w:p w14:paraId="160A851D" w14:textId="77777777" w:rsidR="00000000" w:rsidRDefault="00E01313">
      <w:pPr>
        <w:pStyle w:val="a0"/>
        <w:rPr>
          <w:rFonts w:hint="cs"/>
          <w:rtl/>
        </w:rPr>
      </w:pPr>
      <w:r>
        <w:rPr>
          <w:rFonts w:hint="cs"/>
          <w:rtl/>
        </w:rPr>
        <w:t xml:space="preserve">עוד דקה, חברת הכנסת קולט אביטל, תיכף נאמר מי מחבר ומי מאשר. </w:t>
      </w:r>
    </w:p>
    <w:p w14:paraId="2CA156A5" w14:textId="77777777" w:rsidR="00000000" w:rsidRDefault="00E01313">
      <w:pPr>
        <w:pStyle w:val="a0"/>
        <w:rPr>
          <w:rFonts w:hint="cs"/>
          <w:rtl/>
        </w:rPr>
      </w:pPr>
    </w:p>
    <w:p w14:paraId="4485B8C1" w14:textId="77777777" w:rsidR="00000000" w:rsidRDefault="00E01313">
      <w:pPr>
        <w:pStyle w:val="a0"/>
        <w:rPr>
          <w:rFonts w:hint="cs"/>
          <w:b/>
          <w:rtl/>
        </w:rPr>
      </w:pPr>
      <w:r>
        <w:rPr>
          <w:rFonts w:hint="cs"/>
          <w:rtl/>
        </w:rPr>
        <w:t>כשר התשתיות הלאומיות, כשר במ</w:t>
      </w:r>
      <w:r>
        <w:rPr>
          <w:rFonts w:hint="cs"/>
          <w:rtl/>
        </w:rPr>
        <w:t xml:space="preserve">משלה, אני סבור שמוטלת עלי חובה להבטיח שחברות ממשלתיות כמו "מקורות" וחברת החשמל לישראל יעבדו לפי חוק ולפי מדיניות הממשלה. </w:t>
      </w:r>
      <w:r>
        <w:rPr>
          <w:rFonts w:hint="cs"/>
          <w:b/>
          <w:rtl/>
        </w:rPr>
        <w:t>עם כניסתי לתפקיד שר התשתיות הלאומיות, הוריתי לחברת החשמל לחבר לרשת החשמל אך ורק יישובים חוקיים. מבדיקה שערכתי עם חברת החשמל עולה, כי בא</w:t>
      </w:r>
      <w:r>
        <w:rPr>
          <w:rFonts w:hint="cs"/>
          <w:b/>
          <w:rtl/>
        </w:rPr>
        <w:t>ופן עקרוני ומעשי לא יחוברו יותר מאחזים בלתי חוקיים, כלומר, נקודות שאין להן אישור חריג. אישורים חריגים הם אישורים ששר הביטחון מעניק ובו הוא מנחה לקדם הליכים על מנת להפוך יישוב למאחז מאושר.</w:t>
      </w:r>
    </w:p>
    <w:p w14:paraId="590DA286" w14:textId="77777777" w:rsidR="00000000" w:rsidRDefault="00E01313">
      <w:pPr>
        <w:pStyle w:val="a0"/>
        <w:rPr>
          <w:rFonts w:hint="cs"/>
          <w:b/>
          <w:rtl/>
        </w:rPr>
      </w:pPr>
    </w:p>
    <w:p w14:paraId="7B20C36C"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32F5F0C9" w14:textId="77777777" w:rsidR="00000000" w:rsidRDefault="00E01313">
      <w:pPr>
        <w:pStyle w:val="a0"/>
        <w:rPr>
          <w:rFonts w:hint="cs"/>
          <w:rtl/>
        </w:rPr>
      </w:pPr>
    </w:p>
    <w:p w14:paraId="20230DE3" w14:textId="77777777" w:rsidR="00000000" w:rsidRDefault="00E01313">
      <w:pPr>
        <w:pStyle w:val="a0"/>
        <w:rPr>
          <w:rFonts w:hint="cs"/>
          <w:rtl/>
        </w:rPr>
      </w:pPr>
      <w:r>
        <w:rPr>
          <w:rFonts w:hint="cs"/>
          <w:rtl/>
        </w:rPr>
        <w:t xml:space="preserve">טעית.             </w:t>
      </w:r>
      <w:r>
        <w:rPr>
          <w:rFonts w:hint="cs"/>
          <w:rtl/>
        </w:rPr>
        <w:t xml:space="preserve">          </w:t>
      </w:r>
    </w:p>
    <w:p w14:paraId="7BD88026" w14:textId="77777777" w:rsidR="00000000" w:rsidRDefault="00E01313">
      <w:pPr>
        <w:pStyle w:val="a0"/>
        <w:rPr>
          <w:rFonts w:hint="cs"/>
          <w:rtl/>
        </w:rPr>
      </w:pPr>
    </w:p>
    <w:p w14:paraId="3BB924F8" w14:textId="77777777" w:rsidR="00000000" w:rsidRDefault="00E01313">
      <w:pPr>
        <w:pStyle w:val="-"/>
        <w:rPr>
          <w:rtl/>
        </w:rPr>
      </w:pPr>
      <w:bookmarkStart w:id="689" w:name="FS000000520T28_01_2004_19_10_50"/>
      <w:bookmarkEnd w:id="689"/>
      <w:r>
        <w:rPr>
          <w:rFonts w:hint="eastAsia"/>
          <w:rtl/>
        </w:rPr>
        <w:t>שר</w:t>
      </w:r>
      <w:r>
        <w:rPr>
          <w:rtl/>
        </w:rPr>
        <w:t xml:space="preserve"> התשתיות הלאומיות יוסף פריצקי:</w:t>
      </w:r>
    </w:p>
    <w:p w14:paraId="48CC1EFA" w14:textId="77777777" w:rsidR="00000000" w:rsidRDefault="00E01313">
      <w:pPr>
        <w:pStyle w:val="a0"/>
        <w:rPr>
          <w:rFonts w:hint="cs"/>
          <w:rtl/>
        </w:rPr>
      </w:pPr>
    </w:p>
    <w:p w14:paraId="59CD3157" w14:textId="77777777" w:rsidR="00000000" w:rsidRDefault="00E01313">
      <w:pPr>
        <w:pStyle w:val="a0"/>
        <w:rPr>
          <w:rFonts w:hint="cs"/>
          <w:b/>
          <w:rtl/>
        </w:rPr>
      </w:pPr>
      <w:r>
        <w:rPr>
          <w:rFonts w:hint="cs"/>
          <w:b/>
          <w:rtl/>
        </w:rPr>
        <w:t xml:space="preserve">מתברר, ששרי ביטחון, בעיקר מטעם מפלגת העבודה, היו נדיבים מאוד במתן אישורים כאלה. </w:t>
      </w:r>
    </w:p>
    <w:p w14:paraId="2FEAAC40" w14:textId="77777777" w:rsidR="00000000" w:rsidRDefault="00E01313">
      <w:pPr>
        <w:pStyle w:val="a0"/>
        <w:rPr>
          <w:rFonts w:hint="cs"/>
          <w:b/>
          <w:rtl/>
        </w:rPr>
      </w:pPr>
    </w:p>
    <w:p w14:paraId="58DEDE54"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79041680" w14:textId="77777777" w:rsidR="00000000" w:rsidRDefault="00E01313">
      <w:pPr>
        <w:pStyle w:val="a0"/>
        <w:rPr>
          <w:rFonts w:hint="cs"/>
          <w:rtl/>
        </w:rPr>
      </w:pPr>
    </w:p>
    <w:p w14:paraId="2CE03279" w14:textId="77777777" w:rsidR="00000000" w:rsidRDefault="00E01313">
      <w:pPr>
        <w:pStyle w:val="a0"/>
        <w:rPr>
          <w:rFonts w:hint="cs"/>
          <w:rtl/>
        </w:rPr>
      </w:pPr>
      <w:r>
        <w:rPr>
          <w:rFonts w:hint="cs"/>
          <w:rtl/>
        </w:rPr>
        <w:t xml:space="preserve">מי אלה? </w:t>
      </w:r>
    </w:p>
    <w:p w14:paraId="2FFD1D1B" w14:textId="77777777" w:rsidR="00000000" w:rsidRDefault="00E01313">
      <w:pPr>
        <w:pStyle w:val="a0"/>
        <w:rPr>
          <w:rFonts w:hint="cs"/>
          <w:rtl/>
        </w:rPr>
      </w:pPr>
    </w:p>
    <w:p w14:paraId="1C5263C9" w14:textId="77777777" w:rsidR="00000000" w:rsidRDefault="00E01313">
      <w:pPr>
        <w:pStyle w:val="a"/>
        <w:rPr>
          <w:rtl/>
        </w:rPr>
      </w:pPr>
      <w:bookmarkStart w:id="690" w:name="FS000000520T28_01_2004_19_11_30"/>
      <w:bookmarkStart w:id="691" w:name="_Toc78873179"/>
      <w:bookmarkEnd w:id="690"/>
      <w:r>
        <w:rPr>
          <w:rFonts w:hint="eastAsia"/>
          <w:rtl/>
        </w:rPr>
        <w:t>שר</w:t>
      </w:r>
      <w:r>
        <w:rPr>
          <w:rtl/>
        </w:rPr>
        <w:t xml:space="preserve"> התשתיות הלאומיות יוסף פריצקי:</w:t>
      </w:r>
      <w:bookmarkEnd w:id="691"/>
    </w:p>
    <w:p w14:paraId="1FCADABB" w14:textId="77777777" w:rsidR="00000000" w:rsidRDefault="00E01313">
      <w:pPr>
        <w:pStyle w:val="a0"/>
        <w:rPr>
          <w:rFonts w:hint="cs"/>
          <w:rtl/>
        </w:rPr>
      </w:pPr>
    </w:p>
    <w:p w14:paraId="44360110" w14:textId="77777777" w:rsidR="00000000" w:rsidRDefault="00E01313">
      <w:pPr>
        <w:pStyle w:val="a0"/>
        <w:rPr>
          <w:rFonts w:hint="cs"/>
          <w:b/>
          <w:rtl/>
        </w:rPr>
      </w:pPr>
      <w:r>
        <w:rPr>
          <w:rFonts w:hint="cs"/>
          <w:rtl/>
        </w:rPr>
        <w:t xml:space="preserve">מייד אומר. </w:t>
      </w:r>
      <w:r>
        <w:rPr>
          <w:rFonts w:hint="cs"/>
          <w:b/>
          <w:rtl/>
        </w:rPr>
        <w:t>מכל מקום, הגורם היחיד שמ</w:t>
      </w:r>
      <w:r>
        <w:rPr>
          <w:rFonts w:hint="cs"/>
          <w:b/>
          <w:rtl/>
        </w:rPr>
        <w:t xml:space="preserve">אשר את תוכניות החשמל הינו קמ"ט חשמל במינהל האזרחי, הוא פועל כנציגו, כשליחו של שר הביטחון, שהוא הריבון באזור. באזור יהודה, שומרון ועזה, למעט השטחים שמדינת ישראל החילה עליהם את שטחי השיפוט והמינהל, נוהג ממשל צבאי, ולכן כך מתחבר החשמל.  </w:t>
      </w:r>
    </w:p>
    <w:p w14:paraId="66D3A770" w14:textId="77777777" w:rsidR="00000000" w:rsidRDefault="00E01313">
      <w:pPr>
        <w:pStyle w:val="a0"/>
        <w:rPr>
          <w:rFonts w:hint="cs"/>
          <w:b/>
          <w:rtl/>
        </w:rPr>
      </w:pPr>
    </w:p>
    <w:p w14:paraId="60CB71B7" w14:textId="77777777" w:rsidR="00000000" w:rsidRDefault="00E01313">
      <w:pPr>
        <w:pStyle w:val="a0"/>
        <w:rPr>
          <w:rFonts w:hint="cs"/>
          <w:b/>
          <w:rtl/>
        </w:rPr>
      </w:pPr>
      <w:r>
        <w:rPr>
          <w:rFonts w:hint="cs"/>
          <w:b/>
          <w:rtl/>
        </w:rPr>
        <w:t>ערכתי בכל זאת, אדוני</w:t>
      </w:r>
      <w:r>
        <w:rPr>
          <w:rFonts w:hint="cs"/>
          <w:b/>
          <w:rtl/>
        </w:rPr>
        <w:t xml:space="preserve"> היושב-ראש, כמה בירורים. מאחז מגרון למשל </w:t>
      </w:r>
      <w:r>
        <w:rPr>
          <w:b/>
          <w:rtl/>
        </w:rPr>
        <w:t>–</w:t>
      </w:r>
      <w:r>
        <w:rPr>
          <w:rFonts w:hint="cs"/>
          <w:b/>
          <w:rtl/>
        </w:rPr>
        <w:t xml:space="preserve"> ביום 17 בדצמבר 2001 הוגשה על-ידי חברת החשמל לישראל בקשה לחיבור מתקן סלולרי של חברת "פרטנר" בהיאחזות מגרון. הבקשה אושרה על-ידי שר הביטחון דאז מטעם מפלגת העבודה ביום  12 במרס 2002. היא הוגשה ואושרה על-ידי מר בנימין </w:t>
      </w:r>
      <w:r>
        <w:rPr>
          <w:rFonts w:hint="cs"/>
          <w:b/>
          <w:rtl/>
        </w:rPr>
        <w:t xml:space="preserve">בן-אליעזר, יושב-ראש מפלגת העבודה דאז ושר הביטחון. </w:t>
      </w:r>
    </w:p>
    <w:p w14:paraId="77D6673F" w14:textId="77777777" w:rsidR="00000000" w:rsidRDefault="00E01313">
      <w:pPr>
        <w:pStyle w:val="a0"/>
        <w:rPr>
          <w:rFonts w:hint="cs"/>
          <w:b/>
          <w:rtl/>
        </w:rPr>
      </w:pPr>
    </w:p>
    <w:p w14:paraId="7743E00F" w14:textId="77777777" w:rsidR="00000000" w:rsidRDefault="00E01313">
      <w:pPr>
        <w:pStyle w:val="a0"/>
        <w:rPr>
          <w:rFonts w:hint="cs"/>
          <w:b/>
          <w:rtl/>
        </w:rPr>
      </w:pPr>
      <w:r>
        <w:rPr>
          <w:rFonts w:hint="cs"/>
          <w:b/>
          <w:rtl/>
        </w:rPr>
        <w:t>מאחז נוה-ארז דרום</w:t>
      </w:r>
      <w:r>
        <w:rPr>
          <w:rFonts w:hint="cs"/>
          <w:b/>
        </w:rPr>
        <w:t xml:space="preserve"> </w:t>
      </w:r>
      <w:r>
        <w:rPr>
          <w:rFonts w:hint="cs"/>
          <w:b/>
          <w:rtl/>
        </w:rPr>
        <w:t>הוקם על אדמות מדינה בתוך תחום שיפוט היישוב מעלה-מכמש. ביום 21 באוקטובר 1999 אישר שר הביטחון דאז, שהיה גם ראש הממשלה, אהוד ברק, לקדם את ההליכים לחיבור המאחז לחשמל. להזכיר, כמובן, זאת היתה</w:t>
      </w:r>
      <w:r>
        <w:rPr>
          <w:rFonts w:hint="cs"/>
          <w:b/>
          <w:rtl/>
        </w:rPr>
        <w:t xml:space="preserve"> ממשלה שבה ישבו מצד אחד ש"ס, מצד שני מרצ, מצד השלום. התוכנית פורסמה אפילו להתנגדויות. כל הגורמים שהגישו התייחסות לא התנגדו. הבקשה אושרה סופית ביום 31 בדצמבר 2001, שוב שר הביטחון היה אז מר בנימין בן-אליעזר, יושב-ראש מפלגת העבודה. </w:t>
      </w:r>
    </w:p>
    <w:p w14:paraId="01F7892D" w14:textId="77777777" w:rsidR="00000000" w:rsidRDefault="00E01313">
      <w:pPr>
        <w:pStyle w:val="a0"/>
        <w:rPr>
          <w:rFonts w:hint="cs"/>
          <w:b/>
          <w:rtl/>
        </w:rPr>
      </w:pPr>
    </w:p>
    <w:p w14:paraId="10564237" w14:textId="77777777" w:rsidR="00000000" w:rsidRDefault="00E01313">
      <w:pPr>
        <w:pStyle w:val="a0"/>
        <w:rPr>
          <w:rFonts w:hint="cs"/>
          <w:b/>
          <w:rtl/>
        </w:rPr>
      </w:pPr>
      <w:r>
        <w:rPr>
          <w:rFonts w:hint="cs"/>
          <w:b/>
          <w:rtl/>
        </w:rPr>
        <w:t>ההיאחזות חרשה - סגן שר הב</w:t>
      </w:r>
      <w:r>
        <w:rPr>
          <w:rFonts w:hint="cs"/>
          <w:b/>
          <w:rtl/>
        </w:rPr>
        <w:t>יטחון דאז, חבר הכנסת אפרים סנה, אישר בשנת 1999 הקמת מקווה להיאחזות שהוקמה בשנת 1995. ביום 5 בפברואר 2001 הוגשה גם בקשה על-ידי מר סנה לחיבור 35 קרוונים לאתר. להזכירכם, באותה תקופה כיהן מר אהוד ברק כראש הממשלה וכשר הביטחון, ואם זיכרוני אינו מטעני, אדוני היוש</w:t>
      </w:r>
      <w:r>
        <w:rPr>
          <w:rFonts w:hint="cs"/>
          <w:b/>
          <w:rtl/>
        </w:rPr>
        <w:t xml:space="preserve">ב-ראש, השואלת הנכבדה היתה שרת הקליטה באותה ממשלה. </w:t>
      </w:r>
    </w:p>
    <w:p w14:paraId="5836FAAB" w14:textId="77777777" w:rsidR="00000000" w:rsidRDefault="00E01313">
      <w:pPr>
        <w:pStyle w:val="a0"/>
        <w:rPr>
          <w:rFonts w:hint="cs"/>
          <w:b/>
          <w:rtl/>
        </w:rPr>
      </w:pPr>
    </w:p>
    <w:p w14:paraId="503B55ED"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0F5C3CD8" w14:textId="77777777" w:rsidR="00000000" w:rsidRDefault="00E01313">
      <w:pPr>
        <w:pStyle w:val="a0"/>
        <w:rPr>
          <w:rFonts w:hint="cs"/>
          <w:rtl/>
        </w:rPr>
      </w:pPr>
    </w:p>
    <w:p w14:paraId="6096D27B" w14:textId="77777777" w:rsidR="00000000" w:rsidRDefault="00E01313">
      <w:pPr>
        <w:pStyle w:val="a0"/>
        <w:rPr>
          <w:rFonts w:hint="cs"/>
          <w:rtl/>
        </w:rPr>
      </w:pPr>
      <w:r>
        <w:rPr>
          <w:rFonts w:hint="cs"/>
          <w:rtl/>
        </w:rPr>
        <w:t xml:space="preserve">אתה לא זוכר, אתה זוכר היטב. </w:t>
      </w:r>
    </w:p>
    <w:p w14:paraId="15159260" w14:textId="77777777" w:rsidR="00000000" w:rsidRDefault="00E01313">
      <w:pPr>
        <w:pStyle w:val="a0"/>
        <w:rPr>
          <w:rFonts w:hint="cs"/>
          <w:b/>
          <w:rtl/>
        </w:rPr>
      </w:pPr>
    </w:p>
    <w:p w14:paraId="779D309B" w14:textId="77777777" w:rsidR="00000000" w:rsidRDefault="00E01313">
      <w:pPr>
        <w:pStyle w:val="-"/>
        <w:rPr>
          <w:rtl/>
        </w:rPr>
      </w:pPr>
      <w:bookmarkStart w:id="692" w:name="FS000000520T28_01_2004_19_18_37C"/>
      <w:bookmarkEnd w:id="692"/>
      <w:r>
        <w:rPr>
          <w:rtl/>
        </w:rPr>
        <w:t>שר התשתיות הלאומיות יוסף פריצקי:</w:t>
      </w:r>
    </w:p>
    <w:p w14:paraId="645EB24D" w14:textId="77777777" w:rsidR="00000000" w:rsidRDefault="00E01313">
      <w:pPr>
        <w:pStyle w:val="a0"/>
        <w:rPr>
          <w:rtl/>
        </w:rPr>
      </w:pPr>
    </w:p>
    <w:p w14:paraId="1FEB27E4" w14:textId="77777777" w:rsidR="00000000" w:rsidRDefault="00E01313">
      <w:pPr>
        <w:pStyle w:val="a0"/>
        <w:rPr>
          <w:rFonts w:hint="cs"/>
          <w:rtl/>
        </w:rPr>
      </w:pPr>
      <w:r>
        <w:rPr>
          <w:rFonts w:hint="cs"/>
          <w:rtl/>
        </w:rPr>
        <w:t>לשאלה מס' 3 של השואלת - מה ייעשה בנדון?</w:t>
      </w:r>
      <w:r>
        <w:rPr>
          <w:rFonts w:hint="cs"/>
        </w:rPr>
        <w:t xml:space="preserve"> </w:t>
      </w:r>
      <w:r>
        <w:rPr>
          <w:rFonts w:hint="cs"/>
          <w:rtl/>
        </w:rPr>
        <w:t>הרי ממשלת ישראל החליטה על פינוי מאחזים בלתי חוקיים,</w:t>
      </w:r>
      <w:r>
        <w:rPr>
          <w:rFonts w:hint="cs"/>
          <w:rtl/>
        </w:rPr>
        <w:t xml:space="preserve"> ולשמחתי היא מתחילה ליישם את ההחלטה הזאת. שוב, כיוון שהסמכות החוקית בשטח נתונה לשר הביטחון - דרך אגב, החלטה שביסודה התקבלה בממשלתו של, נכון, אהוד ברק, שהעביר החלטה בממשלה, שהסמכות הבלעדית לאישורם של יישובים בשטחי יהודה, שומרון ועזה תהיה בידי שר הביטחון, ול</w:t>
      </w:r>
      <w:r>
        <w:rPr>
          <w:rFonts w:hint="cs"/>
          <w:rtl/>
        </w:rPr>
        <w:t xml:space="preserve">א בידי ועדת השרים לענייני התיישבות. </w:t>
      </w:r>
    </w:p>
    <w:p w14:paraId="1B66093B" w14:textId="77777777" w:rsidR="00000000" w:rsidRDefault="00E01313">
      <w:pPr>
        <w:pStyle w:val="a0"/>
        <w:rPr>
          <w:rFonts w:hint="cs"/>
          <w:rtl/>
        </w:rPr>
      </w:pPr>
    </w:p>
    <w:p w14:paraId="347CE723" w14:textId="77777777" w:rsidR="00000000" w:rsidRDefault="00E01313">
      <w:pPr>
        <w:pStyle w:val="a0"/>
        <w:rPr>
          <w:rFonts w:hint="cs"/>
          <w:rtl/>
        </w:rPr>
      </w:pPr>
      <w:bookmarkStart w:id="693" w:name="FS000000520T28_01_2004_18_53_57C"/>
      <w:bookmarkEnd w:id="693"/>
      <w:r>
        <w:rPr>
          <w:rFonts w:hint="cs"/>
          <w:rtl/>
        </w:rPr>
        <w:t>דרך אגב, חברת הכנסת קולט אביטל, זה היה נורא נוח לאנשי השלום, שישבו באותה ממשלה, כי אז הם יכלו לטבול ושרץ בידם בעניין הזה. הם לא ידעו; שר הביטחון מטעמם, מר אהוד ברק, אישר את המאחזים, והם יכלו לצאת ברחוב בצהלה ולומר, למע</w:t>
      </w:r>
      <w:r>
        <w:rPr>
          <w:rFonts w:hint="cs"/>
          <w:rtl/>
        </w:rPr>
        <w:t>ן השלום, "</w:t>
      </w:r>
      <w:r>
        <w:t>read my lips</w:t>
      </w:r>
      <w:r>
        <w:rPr>
          <w:rFonts w:hint="cs"/>
          <w:rtl/>
        </w:rPr>
        <w:t xml:space="preserve">", אנחנו אפילו יושבים עם ש"ס, בה בשעה ששר הביטחון וראש הממשלה מטעמם הכשיר יישובים על ימין ועל שמאל. </w:t>
      </w:r>
    </w:p>
    <w:p w14:paraId="36BC073A" w14:textId="77777777" w:rsidR="00000000" w:rsidRDefault="00E01313">
      <w:pPr>
        <w:pStyle w:val="a0"/>
        <w:rPr>
          <w:rFonts w:hint="cs"/>
          <w:rtl/>
        </w:rPr>
      </w:pPr>
    </w:p>
    <w:p w14:paraId="666E09EB" w14:textId="77777777" w:rsidR="00000000" w:rsidRDefault="00E01313">
      <w:pPr>
        <w:pStyle w:val="af0"/>
        <w:rPr>
          <w:rtl/>
        </w:rPr>
      </w:pPr>
      <w:r>
        <w:rPr>
          <w:rFonts w:hint="eastAsia"/>
          <w:rtl/>
        </w:rPr>
        <w:t>צבי</w:t>
      </w:r>
      <w:r>
        <w:rPr>
          <w:rtl/>
        </w:rPr>
        <w:t xml:space="preserve"> הנדל (האיחוד הלאומי - ישראל ביתנו):</w:t>
      </w:r>
    </w:p>
    <w:p w14:paraId="267F7203" w14:textId="77777777" w:rsidR="00000000" w:rsidRDefault="00E01313">
      <w:pPr>
        <w:pStyle w:val="a0"/>
        <w:rPr>
          <w:rFonts w:hint="cs"/>
          <w:rtl/>
        </w:rPr>
      </w:pPr>
    </w:p>
    <w:p w14:paraId="02459750" w14:textId="77777777" w:rsidR="00000000" w:rsidRDefault="00E01313">
      <w:pPr>
        <w:pStyle w:val="a0"/>
        <w:rPr>
          <w:rFonts w:hint="cs"/>
          <w:rtl/>
        </w:rPr>
      </w:pPr>
      <w:r>
        <w:rPr>
          <w:rFonts w:hint="cs"/>
          <w:rtl/>
        </w:rPr>
        <w:t xml:space="preserve">אני מבין שכבוד השר מברך על כך. </w:t>
      </w:r>
    </w:p>
    <w:p w14:paraId="42CA90B5" w14:textId="77777777" w:rsidR="00000000" w:rsidRDefault="00E01313">
      <w:pPr>
        <w:pStyle w:val="a0"/>
        <w:rPr>
          <w:rFonts w:hint="cs"/>
          <w:rtl/>
        </w:rPr>
      </w:pPr>
    </w:p>
    <w:p w14:paraId="701E55E2" w14:textId="77777777" w:rsidR="00000000" w:rsidRDefault="00E01313">
      <w:pPr>
        <w:pStyle w:val="-"/>
        <w:rPr>
          <w:rtl/>
        </w:rPr>
      </w:pPr>
      <w:bookmarkStart w:id="694" w:name="FS000000520T28_01_2004_19_22_07C"/>
      <w:bookmarkEnd w:id="694"/>
      <w:r>
        <w:rPr>
          <w:rtl/>
        </w:rPr>
        <w:t>שר התשתיות הלאומיות יוסף פריצקי:</w:t>
      </w:r>
    </w:p>
    <w:p w14:paraId="56D19FAF" w14:textId="77777777" w:rsidR="00000000" w:rsidRDefault="00E01313">
      <w:pPr>
        <w:pStyle w:val="a0"/>
        <w:rPr>
          <w:rtl/>
        </w:rPr>
      </w:pPr>
    </w:p>
    <w:p w14:paraId="42E7DBA9" w14:textId="77777777" w:rsidR="00000000" w:rsidRDefault="00E01313">
      <w:pPr>
        <w:pStyle w:val="a0"/>
        <w:rPr>
          <w:rFonts w:hint="cs"/>
          <w:rtl/>
        </w:rPr>
      </w:pPr>
      <w:bookmarkStart w:id="695" w:name="FS000000520T28_01_2004_18_55_05C"/>
      <w:bookmarkEnd w:id="695"/>
      <w:r>
        <w:rPr>
          <w:rFonts w:hint="cs"/>
          <w:rtl/>
        </w:rPr>
        <w:t>אני לא מברך, אני בסך הכו</w:t>
      </w:r>
      <w:r>
        <w:rPr>
          <w:rFonts w:hint="cs"/>
          <w:rtl/>
        </w:rPr>
        <w:t xml:space="preserve">ל מציין עובדות. </w:t>
      </w:r>
    </w:p>
    <w:p w14:paraId="53E2A920" w14:textId="77777777" w:rsidR="00000000" w:rsidRDefault="00E01313">
      <w:pPr>
        <w:pStyle w:val="a0"/>
        <w:rPr>
          <w:rFonts w:hint="cs"/>
          <w:rtl/>
        </w:rPr>
      </w:pPr>
    </w:p>
    <w:p w14:paraId="397F1C73" w14:textId="77777777" w:rsidR="00000000" w:rsidRDefault="00E01313">
      <w:pPr>
        <w:pStyle w:val="a0"/>
        <w:rPr>
          <w:rFonts w:hint="cs"/>
          <w:rtl/>
        </w:rPr>
      </w:pPr>
      <w:r>
        <w:rPr>
          <w:rFonts w:hint="cs"/>
          <w:rtl/>
        </w:rPr>
        <w:t>לגבי מה שקורה היום, ממשלת ישראל החליטה על פינוי מאחזים בלתי חוקיים, הסמכות החוקית בשטח נתונה לשר הביטחון, אך ורק לו. הגשתי</w:t>
      </w:r>
      <w:r>
        <w:rPr>
          <w:rFonts w:hint="cs"/>
        </w:rPr>
        <w:t xml:space="preserve"> </w:t>
      </w:r>
      <w:r>
        <w:rPr>
          <w:rFonts w:hint="cs"/>
          <w:rtl/>
        </w:rPr>
        <w:t>בקשה לקמ"ט חשמל במינהל האזרחי, לדווח למשרדים באופן שוטף על חיבורי החשמל באיו"ש, ואני מבצע מעקבים. שוב, לא מחברים הי</w:t>
      </w:r>
      <w:r>
        <w:rPr>
          <w:rFonts w:hint="cs"/>
          <w:rtl/>
        </w:rPr>
        <w:t xml:space="preserve">ום שום יישוב שלא מקבל אישור על-ידי קצין המטה לחשמל באמצעות המינהל האזרחי ביהודה ושומרון. </w:t>
      </w:r>
    </w:p>
    <w:p w14:paraId="5C7329DD" w14:textId="77777777" w:rsidR="00000000" w:rsidRDefault="00E01313">
      <w:pPr>
        <w:pStyle w:val="a0"/>
        <w:rPr>
          <w:rFonts w:hint="cs"/>
          <w:rtl/>
        </w:rPr>
      </w:pPr>
    </w:p>
    <w:p w14:paraId="4919E511" w14:textId="77777777" w:rsidR="00000000" w:rsidRDefault="00E01313">
      <w:pPr>
        <w:pStyle w:val="af0"/>
        <w:rPr>
          <w:rtl/>
        </w:rPr>
      </w:pPr>
      <w:r>
        <w:rPr>
          <w:rtl/>
        </w:rPr>
        <w:t>אורי יהודה אריאל (האיחוד הלאומי - ישראל ביתנו):</w:t>
      </w:r>
    </w:p>
    <w:p w14:paraId="01759898" w14:textId="77777777" w:rsidR="00000000" w:rsidRDefault="00E01313">
      <w:pPr>
        <w:pStyle w:val="a0"/>
        <w:rPr>
          <w:rtl/>
        </w:rPr>
      </w:pPr>
    </w:p>
    <w:p w14:paraId="176BA369" w14:textId="77777777" w:rsidR="00000000" w:rsidRDefault="00E01313">
      <w:pPr>
        <w:pStyle w:val="a0"/>
        <w:rPr>
          <w:rFonts w:hint="cs"/>
          <w:rtl/>
        </w:rPr>
      </w:pPr>
      <w:r>
        <w:rPr>
          <w:rFonts w:hint="cs"/>
          <w:rtl/>
        </w:rPr>
        <w:t>אפשר שאלה?</w:t>
      </w:r>
      <w:r>
        <w:rPr>
          <w:rFonts w:hint="cs"/>
        </w:rPr>
        <w:t xml:space="preserve"> </w:t>
      </w:r>
    </w:p>
    <w:p w14:paraId="1768C2B9" w14:textId="77777777" w:rsidR="00000000" w:rsidRDefault="00E01313">
      <w:pPr>
        <w:pStyle w:val="a0"/>
        <w:ind w:firstLine="0"/>
        <w:rPr>
          <w:rFonts w:hint="cs"/>
          <w:rtl/>
        </w:rPr>
      </w:pPr>
    </w:p>
    <w:p w14:paraId="2902EE71" w14:textId="77777777" w:rsidR="00000000" w:rsidRDefault="00E01313">
      <w:pPr>
        <w:pStyle w:val="af1"/>
        <w:rPr>
          <w:rtl/>
        </w:rPr>
      </w:pPr>
      <w:r>
        <w:rPr>
          <w:rtl/>
        </w:rPr>
        <w:t>היו"ר משה כחלון:</w:t>
      </w:r>
    </w:p>
    <w:p w14:paraId="70821BDC" w14:textId="77777777" w:rsidR="00000000" w:rsidRDefault="00E01313">
      <w:pPr>
        <w:pStyle w:val="a0"/>
        <w:rPr>
          <w:rtl/>
        </w:rPr>
      </w:pPr>
    </w:p>
    <w:p w14:paraId="4A73AEF6" w14:textId="77777777" w:rsidR="00000000" w:rsidRDefault="00E01313">
      <w:pPr>
        <w:pStyle w:val="a0"/>
        <w:rPr>
          <w:rFonts w:hint="cs"/>
          <w:rtl/>
        </w:rPr>
      </w:pPr>
      <w:r>
        <w:rPr>
          <w:rFonts w:hint="cs"/>
          <w:rtl/>
        </w:rPr>
        <w:t xml:space="preserve">אדוני השר, אתה רוצה להשיב לו? </w:t>
      </w:r>
    </w:p>
    <w:p w14:paraId="530BE21E" w14:textId="77777777" w:rsidR="00000000" w:rsidRDefault="00E01313">
      <w:pPr>
        <w:pStyle w:val="a0"/>
        <w:rPr>
          <w:rFonts w:hint="cs"/>
          <w:rtl/>
        </w:rPr>
      </w:pPr>
    </w:p>
    <w:p w14:paraId="09EE6F12" w14:textId="77777777" w:rsidR="00000000" w:rsidRDefault="00E01313">
      <w:pPr>
        <w:pStyle w:val="-"/>
        <w:rPr>
          <w:rtl/>
        </w:rPr>
      </w:pPr>
      <w:bookmarkStart w:id="696" w:name="FS000000520T28_01_2004_19_23_47C"/>
      <w:bookmarkEnd w:id="696"/>
      <w:r>
        <w:rPr>
          <w:rtl/>
        </w:rPr>
        <w:t>שר התשתיות הלאומיות יוסף פריצקי:</w:t>
      </w:r>
    </w:p>
    <w:p w14:paraId="1B27B4AC" w14:textId="77777777" w:rsidR="00000000" w:rsidRDefault="00E01313">
      <w:pPr>
        <w:pStyle w:val="a0"/>
        <w:rPr>
          <w:rtl/>
        </w:rPr>
      </w:pPr>
    </w:p>
    <w:p w14:paraId="5D4AE7A0" w14:textId="77777777" w:rsidR="00000000" w:rsidRDefault="00E01313">
      <w:pPr>
        <w:pStyle w:val="a0"/>
        <w:rPr>
          <w:rFonts w:hint="cs"/>
          <w:rtl/>
        </w:rPr>
      </w:pPr>
      <w:r>
        <w:rPr>
          <w:rFonts w:hint="cs"/>
          <w:rtl/>
        </w:rPr>
        <w:t>אני אשמח, אבל זה בה</w:t>
      </w:r>
      <w:r>
        <w:rPr>
          <w:rFonts w:hint="cs"/>
          <w:rtl/>
        </w:rPr>
        <w:t xml:space="preserve">חלטה שלך, אדוני היושב-ראש. </w:t>
      </w:r>
    </w:p>
    <w:p w14:paraId="1DA4C75C" w14:textId="77777777" w:rsidR="00000000" w:rsidRDefault="00E01313">
      <w:pPr>
        <w:pStyle w:val="a0"/>
        <w:rPr>
          <w:rFonts w:hint="cs"/>
          <w:rtl/>
        </w:rPr>
      </w:pPr>
    </w:p>
    <w:p w14:paraId="5580CCEB" w14:textId="77777777" w:rsidR="00000000" w:rsidRDefault="00E01313">
      <w:pPr>
        <w:pStyle w:val="af1"/>
        <w:rPr>
          <w:rtl/>
        </w:rPr>
      </w:pPr>
      <w:r>
        <w:rPr>
          <w:rtl/>
        </w:rPr>
        <w:t>היו"ר משה כחלון:</w:t>
      </w:r>
    </w:p>
    <w:p w14:paraId="49422B90" w14:textId="77777777" w:rsidR="00000000" w:rsidRDefault="00E01313">
      <w:pPr>
        <w:pStyle w:val="a0"/>
        <w:rPr>
          <w:rtl/>
        </w:rPr>
      </w:pPr>
    </w:p>
    <w:p w14:paraId="0A8E0523" w14:textId="77777777" w:rsidR="00000000" w:rsidRDefault="00E01313">
      <w:pPr>
        <w:pStyle w:val="a0"/>
        <w:rPr>
          <w:rFonts w:hint="cs"/>
          <w:rtl/>
        </w:rPr>
      </w:pPr>
      <w:r>
        <w:rPr>
          <w:rFonts w:hint="cs"/>
          <w:rtl/>
        </w:rPr>
        <w:t xml:space="preserve">קצרה, בבקשה. </w:t>
      </w:r>
    </w:p>
    <w:p w14:paraId="0567D0AE" w14:textId="77777777" w:rsidR="00000000" w:rsidRDefault="00E01313">
      <w:pPr>
        <w:pStyle w:val="a0"/>
        <w:rPr>
          <w:rFonts w:hint="cs"/>
          <w:rtl/>
        </w:rPr>
      </w:pPr>
    </w:p>
    <w:p w14:paraId="7ABD6931" w14:textId="77777777" w:rsidR="00000000" w:rsidRDefault="00E01313">
      <w:pPr>
        <w:pStyle w:val="af0"/>
        <w:rPr>
          <w:rtl/>
        </w:rPr>
      </w:pPr>
      <w:bookmarkStart w:id="697" w:name="FS000000713T28_01_2004_19_24_03"/>
      <w:bookmarkEnd w:id="697"/>
      <w:r>
        <w:rPr>
          <w:rFonts w:hint="eastAsia"/>
          <w:rtl/>
        </w:rPr>
        <w:t>אורי</w:t>
      </w:r>
      <w:r>
        <w:rPr>
          <w:rtl/>
        </w:rPr>
        <w:t xml:space="preserve"> יהודה אריאל (האיחוד הלאומי - ישראל ביתנו):</w:t>
      </w:r>
    </w:p>
    <w:p w14:paraId="4F796FAA" w14:textId="77777777" w:rsidR="00000000" w:rsidRDefault="00E01313">
      <w:pPr>
        <w:pStyle w:val="a0"/>
        <w:rPr>
          <w:rFonts w:hint="cs"/>
          <w:rtl/>
        </w:rPr>
      </w:pPr>
    </w:p>
    <w:p w14:paraId="00BDB822" w14:textId="77777777" w:rsidR="00000000" w:rsidRDefault="00E01313">
      <w:pPr>
        <w:pStyle w:val="a0"/>
        <w:rPr>
          <w:rFonts w:hint="cs"/>
          <w:rtl/>
        </w:rPr>
      </w:pPr>
      <w:bookmarkStart w:id="698" w:name="FS000000713T28_01_2004_18_55_49"/>
      <w:bookmarkEnd w:id="698"/>
      <w:r>
        <w:rPr>
          <w:rFonts w:hint="cs"/>
          <w:rtl/>
        </w:rPr>
        <w:t>אדוני היושב-ראש, אדוני השר, ראשית, תודה על הסכמתך, תודה לשר התשתיות, השר פריצקי. אני שמח על תשובתך, אף שהשואלת איננה - חברת הכנסת יולי תמיר, או כ</w:t>
      </w:r>
      <w:r>
        <w:rPr>
          <w:rFonts w:hint="cs"/>
          <w:rtl/>
        </w:rPr>
        <w:t>פי שציינת, מי שהיתה השרה בזמן שעשו את כל המצוות החשובות הללו. היות שהשר ציין שיש סייעתא דשמיא מיוחדת לממשלה הזאת - שמעתי את תשובתך בענייני הגשם - הייתי מבקש שתנצל את זה כדי בכל זאת, בחמלה, בחמלתך הרבה, במקומות שעדיין חסר חשמל, יש תינוקות וקר להם, או שמא הא</w:t>
      </w:r>
      <w:r>
        <w:rPr>
          <w:rFonts w:hint="cs"/>
          <w:rtl/>
        </w:rPr>
        <w:t xml:space="preserve">וכל במקרר יתקלקל, דברים הומניים, לא יותר מזה, תעשה חיבור קטן, לא גדול, שאי-אפשר לעשות מזה פיתוח אבל את הדברים האנושיים; הרי ודאי תחמול עליהם כמו כל יהודי טוב. בכל מקרה, תודה על הסקירה המאלפת הזאת שנתנה חומר רב, מרתק ומעניין. תודה. </w:t>
      </w:r>
    </w:p>
    <w:p w14:paraId="094DAEFF" w14:textId="77777777" w:rsidR="00000000" w:rsidRDefault="00E01313">
      <w:pPr>
        <w:pStyle w:val="a0"/>
        <w:rPr>
          <w:rFonts w:hint="cs"/>
          <w:rtl/>
        </w:rPr>
      </w:pPr>
    </w:p>
    <w:p w14:paraId="043F1A6C" w14:textId="77777777" w:rsidR="00000000" w:rsidRDefault="00E01313">
      <w:pPr>
        <w:pStyle w:val="af1"/>
        <w:rPr>
          <w:rtl/>
        </w:rPr>
      </w:pPr>
      <w:r>
        <w:rPr>
          <w:rtl/>
        </w:rPr>
        <w:t>היו"ר משה כחלון:</w:t>
      </w:r>
    </w:p>
    <w:p w14:paraId="03E55F8B" w14:textId="77777777" w:rsidR="00000000" w:rsidRDefault="00E01313">
      <w:pPr>
        <w:pStyle w:val="a0"/>
        <w:rPr>
          <w:rtl/>
        </w:rPr>
      </w:pPr>
    </w:p>
    <w:p w14:paraId="118EF91B" w14:textId="77777777" w:rsidR="00000000" w:rsidRDefault="00E01313">
      <w:pPr>
        <w:pStyle w:val="a0"/>
        <w:rPr>
          <w:rFonts w:hint="cs"/>
          <w:rtl/>
        </w:rPr>
      </w:pPr>
      <w:r>
        <w:rPr>
          <w:rFonts w:hint="cs"/>
          <w:rtl/>
        </w:rPr>
        <w:t>אדוני</w:t>
      </w:r>
      <w:r>
        <w:rPr>
          <w:rFonts w:hint="cs"/>
          <w:rtl/>
        </w:rPr>
        <w:t xml:space="preserve"> השר, ברשותך, אבקש לתת רשות דיבור גם לחברת הכנסת אביטל, על מנת לאזן את הבית. שאלה קצרה, בבקשה. </w:t>
      </w:r>
    </w:p>
    <w:p w14:paraId="34F732F9" w14:textId="77777777" w:rsidR="00000000" w:rsidRDefault="00E01313">
      <w:pPr>
        <w:pStyle w:val="a0"/>
        <w:rPr>
          <w:rFonts w:hint="cs"/>
          <w:rtl/>
        </w:rPr>
      </w:pPr>
    </w:p>
    <w:p w14:paraId="0A6B5875" w14:textId="77777777" w:rsidR="00000000" w:rsidRDefault="00E01313">
      <w:pPr>
        <w:pStyle w:val="af0"/>
        <w:rPr>
          <w:rtl/>
        </w:rPr>
      </w:pPr>
      <w:r>
        <w:rPr>
          <w:rFonts w:hint="eastAsia"/>
          <w:rtl/>
        </w:rPr>
        <w:t>קולט</w:t>
      </w:r>
      <w:r>
        <w:rPr>
          <w:rtl/>
        </w:rPr>
        <w:t xml:space="preserve"> אביטל (העבודה-מימד):</w:t>
      </w:r>
    </w:p>
    <w:p w14:paraId="532D421A" w14:textId="77777777" w:rsidR="00000000" w:rsidRDefault="00E01313">
      <w:pPr>
        <w:pStyle w:val="a0"/>
        <w:rPr>
          <w:rFonts w:hint="cs"/>
          <w:rtl/>
        </w:rPr>
      </w:pPr>
    </w:p>
    <w:p w14:paraId="0A4DCD7B" w14:textId="77777777" w:rsidR="00000000" w:rsidRDefault="00E01313">
      <w:pPr>
        <w:pStyle w:val="a0"/>
        <w:rPr>
          <w:rFonts w:hint="cs"/>
          <w:rtl/>
        </w:rPr>
      </w:pPr>
      <w:r>
        <w:rPr>
          <w:rFonts w:hint="cs"/>
          <w:rtl/>
        </w:rPr>
        <w:t>אדוני השר, אני אשאיר לחבר הכנסת בן-אליעזר את הזכות להשיב על מה שאמרת. אני יודעת שכמה פעמים הוא הכחיש, לכן, חשוב לי למען הפרוטוקול לה</w:t>
      </w:r>
      <w:r>
        <w:rPr>
          <w:rFonts w:hint="cs"/>
          <w:rtl/>
        </w:rPr>
        <w:t xml:space="preserve">גיד, שדבריך בדרך כלל לא מקובלים עליו והוא ודאי ישיב על כך. </w:t>
      </w:r>
    </w:p>
    <w:p w14:paraId="65D0A460" w14:textId="77777777" w:rsidR="00000000" w:rsidRDefault="00E01313">
      <w:pPr>
        <w:pStyle w:val="a0"/>
        <w:rPr>
          <w:rFonts w:hint="cs"/>
          <w:rtl/>
        </w:rPr>
      </w:pPr>
    </w:p>
    <w:p w14:paraId="103ED5AA" w14:textId="77777777" w:rsidR="00000000" w:rsidRDefault="00E01313">
      <w:pPr>
        <w:pStyle w:val="a0"/>
        <w:rPr>
          <w:rFonts w:hint="cs"/>
          <w:rtl/>
        </w:rPr>
      </w:pPr>
      <w:r>
        <w:rPr>
          <w:rFonts w:hint="cs"/>
          <w:rtl/>
        </w:rPr>
        <w:t>אבל שאלתי אליך, הרי אתה יושב בממשלה הזאת, הרי אתה יודע איפה מחברים ומה מחברים; א. האם נוח לך עם כך? האם מקובל עליך? ב. אם חברי, חבר הכנסת אריאל ביקש כמה חיבורים קטנים לכמה אנשים שקר להם, אז גם אנ</w:t>
      </w:r>
      <w:r>
        <w:rPr>
          <w:rFonts w:hint="cs"/>
          <w:rtl/>
        </w:rPr>
        <w:t xml:space="preserve">י מרשה לעצמי לבקש חיבורים קטנים לכמה עשרות בדואים שגם להם קר. תודה רבה. </w:t>
      </w:r>
    </w:p>
    <w:p w14:paraId="5597859E" w14:textId="77777777" w:rsidR="00000000" w:rsidRDefault="00E01313">
      <w:pPr>
        <w:pStyle w:val="a0"/>
        <w:rPr>
          <w:rFonts w:hint="cs"/>
          <w:rtl/>
        </w:rPr>
      </w:pPr>
    </w:p>
    <w:p w14:paraId="30EDD458" w14:textId="77777777" w:rsidR="00000000" w:rsidRDefault="00E01313">
      <w:pPr>
        <w:pStyle w:val="-"/>
        <w:rPr>
          <w:rtl/>
        </w:rPr>
      </w:pPr>
      <w:bookmarkStart w:id="699" w:name="FS000000520T28_01_2004_18_58_21"/>
      <w:bookmarkEnd w:id="699"/>
      <w:r>
        <w:rPr>
          <w:rFonts w:hint="eastAsia"/>
          <w:rtl/>
        </w:rPr>
        <w:t>שר</w:t>
      </w:r>
      <w:r>
        <w:rPr>
          <w:rtl/>
        </w:rPr>
        <w:t xml:space="preserve"> התשתיות הלאומיות יוסף פריצקי:</w:t>
      </w:r>
    </w:p>
    <w:p w14:paraId="2EF7F48F" w14:textId="77777777" w:rsidR="00000000" w:rsidRDefault="00E01313">
      <w:pPr>
        <w:pStyle w:val="a0"/>
        <w:rPr>
          <w:rFonts w:hint="cs"/>
          <w:rtl/>
        </w:rPr>
      </w:pPr>
    </w:p>
    <w:p w14:paraId="796DDB73" w14:textId="77777777" w:rsidR="00000000" w:rsidRDefault="00E01313">
      <w:pPr>
        <w:pStyle w:val="a0"/>
        <w:rPr>
          <w:rFonts w:hint="cs"/>
          <w:rtl/>
        </w:rPr>
      </w:pPr>
      <w:r>
        <w:rPr>
          <w:rFonts w:hint="cs"/>
          <w:rtl/>
        </w:rPr>
        <w:t>יפה. כך ציפיתי, חברת הכנסת אביטל. ובכן נענה ונאמר כך. יישובים - צריך להבדיל בין יהודה, שומרון ועזה לבין שטח שהמשפט, השיפוט והמינהל הישראלי חלים עליו</w:t>
      </w:r>
      <w:r>
        <w:rPr>
          <w:rFonts w:hint="cs"/>
          <w:rtl/>
        </w:rPr>
        <w:t xml:space="preserve">, מה שנקרא בלשון העם שטחי "הקו הירוק", פלוס ירושלים רבתי ורמת-הגולן, ששם הדברים אחרת. אני חושב שאין מחברים יישוב בלתי חוקי לחשמל. נקודה. יהיה זה בדואי, יהיה זה יהודי, יהיה זה בשטחים, יהיה זה במדינת ישראל, יהיה זה איפה שיהיה. איפה ההבדל? ההבדל הוא, שבשטחים </w:t>
      </w:r>
      <w:r>
        <w:rPr>
          <w:rFonts w:hint="cs"/>
          <w:rtl/>
        </w:rPr>
        <w:t xml:space="preserve">שבהם חל הממשל הצבאי, כלומר, יהודה, שומרון ועזה, הסמכות החוקית להחליט היא בידי שר הביטחון - כן טוב, לא טוב, זאת הסמכות משנת 1999. לכן, כששר הביטחון קובע שיישוב מסוים הוא חוקי וזאת קביעתו, אין לנו אלא להחזיק אחריה. </w:t>
      </w:r>
    </w:p>
    <w:p w14:paraId="0688D240" w14:textId="77777777" w:rsidR="00000000" w:rsidRDefault="00E01313">
      <w:pPr>
        <w:pStyle w:val="a0"/>
        <w:rPr>
          <w:rFonts w:hint="cs"/>
          <w:rtl/>
        </w:rPr>
      </w:pPr>
    </w:p>
    <w:p w14:paraId="49F6A44F" w14:textId="77777777" w:rsidR="00000000" w:rsidRDefault="00E01313">
      <w:pPr>
        <w:pStyle w:val="a0"/>
        <w:rPr>
          <w:rFonts w:hint="cs"/>
          <w:rtl/>
        </w:rPr>
      </w:pPr>
      <w:r>
        <w:rPr>
          <w:rFonts w:hint="cs"/>
          <w:rtl/>
        </w:rPr>
        <w:t>דעתי בעניין הזה ידועה, אינני חושב שצריך ל</w:t>
      </w:r>
      <w:r>
        <w:rPr>
          <w:rFonts w:hint="cs"/>
          <w:rtl/>
        </w:rPr>
        <w:t xml:space="preserve">הכשיר מאחזים. יש התחייבויות מסוימות של ממשלת ישראל. לדעתי, מה שלא חוקי צריך לפנות, לרבות מה שלא חוקי ביישובים הבדואיים. מה שלא חוקי - לא חוקי. נקודה. זאת עמדתי, זאת דעתי. תודה רבה. </w:t>
      </w:r>
    </w:p>
    <w:p w14:paraId="160A5A58" w14:textId="77777777" w:rsidR="00000000" w:rsidRDefault="00E01313">
      <w:pPr>
        <w:pStyle w:val="a0"/>
        <w:rPr>
          <w:rFonts w:hint="cs"/>
          <w:rtl/>
        </w:rPr>
      </w:pPr>
    </w:p>
    <w:p w14:paraId="2638AE2C" w14:textId="77777777" w:rsidR="00000000" w:rsidRDefault="00E01313">
      <w:pPr>
        <w:pStyle w:val="af1"/>
        <w:rPr>
          <w:rtl/>
        </w:rPr>
      </w:pPr>
      <w:r>
        <w:rPr>
          <w:rtl/>
        </w:rPr>
        <w:t>היו"ר משה כחלון:</w:t>
      </w:r>
    </w:p>
    <w:p w14:paraId="677E9D68" w14:textId="77777777" w:rsidR="00000000" w:rsidRDefault="00E01313">
      <w:pPr>
        <w:pStyle w:val="a0"/>
        <w:rPr>
          <w:rtl/>
        </w:rPr>
      </w:pPr>
    </w:p>
    <w:p w14:paraId="7F698D4C" w14:textId="77777777" w:rsidR="00000000" w:rsidRDefault="00E01313">
      <w:pPr>
        <w:pStyle w:val="a0"/>
        <w:rPr>
          <w:rFonts w:hint="cs"/>
          <w:rtl/>
        </w:rPr>
      </w:pPr>
      <w:r>
        <w:rPr>
          <w:rFonts w:hint="cs"/>
          <w:rtl/>
        </w:rPr>
        <w:t xml:space="preserve">תודה רבה. </w:t>
      </w:r>
    </w:p>
    <w:p w14:paraId="0F5E99BE" w14:textId="77777777" w:rsidR="00000000" w:rsidRDefault="00E01313">
      <w:pPr>
        <w:pStyle w:val="a2"/>
        <w:rPr>
          <w:rFonts w:hint="cs"/>
          <w:rtl/>
        </w:rPr>
      </w:pPr>
      <w:bookmarkStart w:id="700" w:name="CS21164FI0021164T29_01_2004_00_47_15"/>
      <w:bookmarkStart w:id="701" w:name="CS21164FI0021164T29_01_2004_00_47_33"/>
      <w:bookmarkEnd w:id="700"/>
      <w:bookmarkEnd w:id="701"/>
    </w:p>
    <w:p w14:paraId="3B3CCEB0" w14:textId="77777777" w:rsidR="00000000" w:rsidRDefault="00E01313">
      <w:pPr>
        <w:pStyle w:val="a2"/>
        <w:rPr>
          <w:rFonts w:hint="cs"/>
          <w:rtl/>
        </w:rPr>
      </w:pPr>
    </w:p>
    <w:p w14:paraId="26D2066A" w14:textId="77777777" w:rsidR="00000000" w:rsidRDefault="00E01313">
      <w:pPr>
        <w:pStyle w:val="a2"/>
        <w:rPr>
          <w:rFonts w:hint="cs"/>
          <w:rtl/>
        </w:rPr>
      </w:pPr>
      <w:bookmarkStart w:id="702" w:name="_Toc78873180"/>
      <w:r>
        <w:rPr>
          <w:rFonts w:hint="cs"/>
          <w:rtl/>
        </w:rPr>
        <w:t>הצעה לסדר-היום</w:t>
      </w:r>
      <w:bookmarkEnd w:id="702"/>
    </w:p>
    <w:p w14:paraId="624CC721" w14:textId="77777777" w:rsidR="00000000" w:rsidRDefault="00E01313">
      <w:pPr>
        <w:pStyle w:val="a2"/>
        <w:rPr>
          <w:rtl/>
        </w:rPr>
      </w:pPr>
      <w:bookmarkStart w:id="703" w:name="_Toc78873181"/>
      <w:r>
        <w:rPr>
          <w:rtl/>
        </w:rPr>
        <w:t>עולם הערכים במערכת החינוך ש</w:t>
      </w:r>
      <w:r>
        <w:rPr>
          <w:rtl/>
        </w:rPr>
        <w:t>ל ילדי ישראל</w:t>
      </w:r>
      <w:bookmarkEnd w:id="703"/>
    </w:p>
    <w:p w14:paraId="368026CA" w14:textId="77777777" w:rsidR="00000000" w:rsidRDefault="00E01313">
      <w:pPr>
        <w:pStyle w:val="-0"/>
        <w:rPr>
          <w:rFonts w:hint="cs"/>
          <w:rtl/>
        </w:rPr>
      </w:pPr>
    </w:p>
    <w:p w14:paraId="6D5CD923" w14:textId="77777777" w:rsidR="00000000" w:rsidRDefault="00E01313">
      <w:pPr>
        <w:pStyle w:val="af1"/>
        <w:rPr>
          <w:rtl/>
        </w:rPr>
      </w:pPr>
      <w:r>
        <w:rPr>
          <w:rtl/>
        </w:rPr>
        <w:t>היו"ר משה כחלון:</w:t>
      </w:r>
    </w:p>
    <w:p w14:paraId="1E03180A" w14:textId="77777777" w:rsidR="00000000" w:rsidRDefault="00E01313">
      <w:pPr>
        <w:pStyle w:val="a0"/>
        <w:rPr>
          <w:rtl/>
        </w:rPr>
      </w:pPr>
    </w:p>
    <w:p w14:paraId="77BE0914" w14:textId="77777777" w:rsidR="00000000" w:rsidRDefault="00E01313">
      <w:pPr>
        <w:pStyle w:val="a0"/>
        <w:rPr>
          <w:rFonts w:hint="cs"/>
          <w:rtl/>
        </w:rPr>
      </w:pPr>
      <w:r>
        <w:rPr>
          <w:rFonts w:hint="cs"/>
          <w:rtl/>
        </w:rPr>
        <w:t xml:space="preserve">אנחנו ממשיכים בסדר-היום: הצעה לסדר-היום שמספרה 2483, של חבר הכנסת אברהם רביץ - עולם הערכים במערכת החינוך של ילדי ישראל. בבקשה. </w:t>
      </w:r>
    </w:p>
    <w:p w14:paraId="506F2F1D" w14:textId="77777777" w:rsidR="00000000" w:rsidRDefault="00E01313">
      <w:pPr>
        <w:pStyle w:val="a0"/>
        <w:rPr>
          <w:rFonts w:hint="cs"/>
          <w:rtl/>
        </w:rPr>
      </w:pPr>
    </w:p>
    <w:p w14:paraId="546F4646" w14:textId="77777777" w:rsidR="00000000" w:rsidRDefault="00E01313">
      <w:pPr>
        <w:pStyle w:val="a"/>
        <w:rPr>
          <w:rtl/>
        </w:rPr>
      </w:pPr>
      <w:bookmarkStart w:id="704" w:name="_Toc78873182"/>
      <w:r>
        <w:rPr>
          <w:rFonts w:hint="eastAsia"/>
          <w:rtl/>
        </w:rPr>
        <w:t>אברהם</w:t>
      </w:r>
      <w:r>
        <w:rPr>
          <w:rtl/>
        </w:rPr>
        <w:t xml:space="preserve"> רביץ (יהדות התורה):</w:t>
      </w:r>
      <w:bookmarkEnd w:id="704"/>
    </w:p>
    <w:p w14:paraId="4BE7C3FF" w14:textId="77777777" w:rsidR="00000000" w:rsidRDefault="00E01313">
      <w:pPr>
        <w:pStyle w:val="a0"/>
        <w:rPr>
          <w:rFonts w:hint="cs"/>
          <w:rtl/>
        </w:rPr>
      </w:pPr>
    </w:p>
    <w:p w14:paraId="1556DBF1" w14:textId="77777777" w:rsidR="00000000" w:rsidRDefault="00E01313">
      <w:pPr>
        <w:pStyle w:val="a0"/>
        <w:rPr>
          <w:rFonts w:hint="cs"/>
          <w:rtl/>
        </w:rPr>
      </w:pPr>
      <w:r>
        <w:rPr>
          <w:rFonts w:hint="cs"/>
          <w:rtl/>
        </w:rPr>
        <w:t>אדוני היושב-ראש, חברי הכנסת, ברשותכם, אני רוצה להתייחס בחצי משפט לדב</w:t>
      </w:r>
      <w:r>
        <w:rPr>
          <w:rFonts w:hint="cs"/>
          <w:rtl/>
        </w:rPr>
        <w:t>ריו של השר פריצקי: אני, כאדם שחי במדינה שאימצה את חוק-יסוד: כבוד האדם וחירותו, אני חושב שיש כמה דברים בסיסיים, יסודיים, שמגיעים לכל אדם באשר הוא אדם, גם אם אין לו רשיון להיות אדם. הדברים האלה לא רבים - מים, אוויר, חשמל וחינוך. אני חושב שאם נאמץ את הדברים ה</w:t>
      </w:r>
      <w:r>
        <w:rPr>
          <w:rFonts w:hint="cs"/>
          <w:rtl/>
        </w:rPr>
        <w:t>אלה, אני יכול לעבור לסעיף הבא בסדר-היום, ואני רוצה לדבר על החינוך.</w:t>
      </w:r>
    </w:p>
    <w:p w14:paraId="404058E9" w14:textId="77777777" w:rsidR="00000000" w:rsidRDefault="00E01313">
      <w:pPr>
        <w:pStyle w:val="a0"/>
        <w:rPr>
          <w:rFonts w:hint="cs"/>
          <w:rtl/>
        </w:rPr>
      </w:pPr>
    </w:p>
    <w:p w14:paraId="7F9FAA7F" w14:textId="77777777" w:rsidR="00000000" w:rsidRDefault="00E01313">
      <w:pPr>
        <w:pStyle w:val="a0"/>
        <w:rPr>
          <w:rFonts w:hint="cs"/>
          <w:rtl/>
        </w:rPr>
      </w:pPr>
      <w:r>
        <w:rPr>
          <w:rFonts w:hint="cs"/>
          <w:rtl/>
        </w:rPr>
        <w:t>אדוני סגן השר, אני שמח שאתה נמצא כאן, עמי, בדיון הזה, כי זה מסוג הדיונים שאינני מבקש בהם שום דבר. אני מבקש שיאזינו לדברים האלה. זאת לא שאלה שצריכה לבוא בסופה דרישה תקציבית כלשהי. מה שאני מ</w:t>
      </w:r>
      <w:r>
        <w:rPr>
          <w:rFonts w:hint="cs"/>
          <w:rtl/>
        </w:rPr>
        <w:t>בקש מעצמי ומחברי חברי הכנסת ומהממשלה, זו הקשבה עמוקה וראיית המצב כפי שהוא.</w:t>
      </w:r>
    </w:p>
    <w:p w14:paraId="2B5CD1C2" w14:textId="77777777" w:rsidR="00000000" w:rsidRDefault="00E01313">
      <w:pPr>
        <w:pStyle w:val="a0"/>
        <w:rPr>
          <w:rFonts w:hint="cs"/>
          <w:rtl/>
        </w:rPr>
      </w:pPr>
    </w:p>
    <w:p w14:paraId="22E7D0A0" w14:textId="77777777" w:rsidR="00000000" w:rsidRDefault="00E01313">
      <w:pPr>
        <w:pStyle w:val="a0"/>
        <w:rPr>
          <w:rFonts w:hint="cs"/>
          <w:rtl/>
        </w:rPr>
      </w:pPr>
      <w:r>
        <w:rPr>
          <w:rFonts w:hint="cs"/>
          <w:rtl/>
        </w:rPr>
        <w:t>רבותי, כל יום שעובר עלינו מזכיר לי את ספר איוב. עוד זה הולך וזה בא, וכל אחד עם בשורת איוב אחרת בפיו. אני מדבר על החינוך. ידעתי שאצטרך לדבר היום וקניתי עיתון. פתחתי את עיתון "ידיעות</w:t>
      </w:r>
      <w:r>
        <w:rPr>
          <w:rFonts w:hint="cs"/>
          <w:rtl/>
        </w:rPr>
        <w:t xml:space="preserve"> אחרונות", שומו שמים. יש דף אחד, הדף האמצעי, שמדבר כל כולו על החינוך. נורא ואיום מה שקורה. אומרים לי חברי: כבר התרגלנו לכך. התעללות מן הסוג הגרוע ביותר. יש כותרת, שהחוקרים אמרו שהם עוד לא נתקלו בסוג כזה של התעללות בין ילדים בין כותלי בית-הספר. ילדים עם ילד</w:t>
      </w:r>
      <w:r>
        <w:rPr>
          <w:rFonts w:hint="cs"/>
          <w:rtl/>
        </w:rPr>
        <w:t xml:space="preserve">ים, ילדים נגד מורים, התבטאויות של מורים נגד ילדים. מה עושים שם, אדוני סגן השר? אני לא מכיר את זה ואני חושב שגם אתה לא מכיר את זה. אנחנו חיים בעולמות אחרים. בית-ספר? בית-ספר זה מקום שהיינו מורגלים לו מאז ומתמיד ולשם כך הוא נוצר. </w:t>
      </w:r>
    </w:p>
    <w:p w14:paraId="323B591A" w14:textId="77777777" w:rsidR="00000000" w:rsidRDefault="00E01313">
      <w:pPr>
        <w:pStyle w:val="a0"/>
        <w:rPr>
          <w:rFonts w:hint="cs"/>
          <w:rtl/>
        </w:rPr>
      </w:pPr>
    </w:p>
    <w:p w14:paraId="29D5FF28" w14:textId="77777777" w:rsidR="00000000" w:rsidRDefault="00E01313">
      <w:pPr>
        <w:pStyle w:val="a0"/>
        <w:rPr>
          <w:rFonts w:hint="cs"/>
          <w:rtl/>
        </w:rPr>
      </w:pPr>
      <w:r>
        <w:rPr>
          <w:rFonts w:hint="cs"/>
          <w:rtl/>
        </w:rPr>
        <w:t>מאז אמר הקדוש-ברוך-הוא, נע</w:t>
      </w:r>
      <w:r>
        <w:rPr>
          <w:rFonts w:hint="cs"/>
          <w:rtl/>
        </w:rPr>
        <w:t>שה אדם, האדם צריך להיות אדם, ובלבד שיהיה אדם ויעשה את עצמו לאדם יותר טוב. כל הסיפור הזה שהתחיל לתפוס גובה, של הישגיות; בהתחלה היא אולי היתה טובה. עכשיו זה כישלון אחד גדול כשלעצמו. אין הישגיות. ראיתי היום שעיתון "הארץ" מביא מחקר חדש, שלפיו מדינת ישראל צועדת</w:t>
      </w:r>
      <w:r>
        <w:rPr>
          <w:rFonts w:hint="cs"/>
          <w:rtl/>
        </w:rPr>
        <w:t xml:space="preserve"> בראש בהיעדרויות של מורים ושל תלמידים, בחוסר משמעת. לא הכרתי את זה, אדוני, סגן השר. אני חי פה, במדינה. כשאני אומר, לא הכרתי את זה, זה לא מפני שאין לי ילדים. ברוך השם, הקדוש-ברוך-הוא נתן לי ילדים ונכדים. כולם לומדים ואין סיפורים שנדבקים אליהם. אין, אין, אין</w:t>
      </w:r>
      <w:r>
        <w:rPr>
          <w:rFonts w:hint="cs"/>
          <w:rtl/>
        </w:rPr>
        <w:t>. הדבר הזה לא קיים אצלנו. ואז יקום לי איזה חילוני ויגיד: כן, מצאנו איזה פושע אחד שנראה כמו חרדי, יטיחו בפנינו ויסתמו לנו את הפה.</w:t>
      </w:r>
    </w:p>
    <w:p w14:paraId="11AA6AAA" w14:textId="77777777" w:rsidR="00000000" w:rsidRDefault="00E01313">
      <w:pPr>
        <w:pStyle w:val="a0"/>
        <w:rPr>
          <w:rFonts w:hint="cs"/>
          <w:rtl/>
        </w:rPr>
      </w:pPr>
    </w:p>
    <w:p w14:paraId="51CABA06" w14:textId="77777777" w:rsidR="00000000" w:rsidRDefault="00E01313">
      <w:pPr>
        <w:pStyle w:val="a0"/>
        <w:rPr>
          <w:rFonts w:hint="cs"/>
          <w:rtl/>
        </w:rPr>
      </w:pPr>
      <w:r>
        <w:rPr>
          <w:rFonts w:hint="cs"/>
          <w:rtl/>
        </w:rPr>
        <w:t>כאשר הילד שלי והילד של חברי והנכדים שלנו הולכים ביום הראשון ל"חדר", ללמוד אל"ף-בי"ת, והרבי לוקח כל ילד ומלמד אותו את האל"ף-בי"</w:t>
      </w:r>
      <w:r>
        <w:rPr>
          <w:rFonts w:hint="cs"/>
          <w:rtl/>
        </w:rPr>
        <w:t>ת ושם דבש על האל"ף ודבש על הבי"ת ונותן לקטנצ'יק הזה ללקק את הדבש, כדי שהוא יאהב את האל"ף, יאהב את הבי"ת ואת הקמץ-אל"ף-א. כך מלמדים אצלנו, אתם יודעים את זה, לפחות רוב היושבים כאן. הילד הזה יכול אחר כך להגיע למין מצב של אי-הבנת הנקרא? אנחנו זוכרים את הסקר הנ</w:t>
      </w:r>
      <w:r>
        <w:rPr>
          <w:rFonts w:hint="cs"/>
          <w:rtl/>
        </w:rPr>
        <w:t>וראי הזה, של ילדים שנבחנו בכיתות ו' וז', ולא יודעים לקרוא. רצו להמציא איזה פטנט חדש. לדרך שהילדים שלנו לומדים בה קראו בשם לועזי - פונטיקה. הלימוד הפונטי. שמעתי על זה במשרד. ויש הלימוד כמכלול - לומדים באופן אינטליגנטי מלים ומשפטים, ולא מבינים דבר. הלכו לרעו</w:t>
      </w:r>
      <w:r>
        <w:rPr>
          <w:rFonts w:hint="cs"/>
          <w:rtl/>
        </w:rPr>
        <w:t xml:space="preserve">ת בשדות זרים, החל מהדבר הזה. העיקר, לא לסחוב את מה שהיה בגלות. </w:t>
      </w:r>
    </w:p>
    <w:p w14:paraId="694F4FD8" w14:textId="77777777" w:rsidR="00000000" w:rsidRDefault="00E01313">
      <w:pPr>
        <w:pStyle w:val="a0"/>
        <w:rPr>
          <w:rFonts w:hint="cs"/>
          <w:rtl/>
        </w:rPr>
      </w:pPr>
    </w:p>
    <w:p w14:paraId="22B6FF3E" w14:textId="77777777" w:rsidR="00000000" w:rsidRDefault="00E01313">
      <w:pPr>
        <w:pStyle w:val="a0"/>
        <w:rPr>
          <w:rFonts w:hint="cs"/>
          <w:rtl/>
        </w:rPr>
      </w:pPr>
      <w:r>
        <w:rPr>
          <w:rFonts w:hint="cs"/>
          <w:rtl/>
        </w:rPr>
        <w:t>מאז רב שמלאי, שהקים בתי-ספר, הלך וכיתת את רגליו ממקום למקום, בתקופת התנאים, עד היום הזה, מה לימדו את הילדים שלנו? אתם יודעים מה? לימדו אותם אהבה, ראשית כול, לאהוב את עצמם, לאהוב את המורים, את</w:t>
      </w:r>
      <w:r>
        <w:rPr>
          <w:rFonts w:hint="cs"/>
          <w:rtl/>
        </w:rPr>
        <w:t xml:space="preserve"> הרבי, שיודע לשיר אתם את השפה העברית, לאהוב את ההורים, והעיקר, לכבד. לכבד האחד את זולתו, את מורו, את אביו ואמו, את חבריו ואת אחיו. זה לימוד. נעשה אדם, ובלבד שיהיה אדם.</w:t>
      </w:r>
    </w:p>
    <w:p w14:paraId="616AA4F8" w14:textId="77777777" w:rsidR="00000000" w:rsidRDefault="00E01313">
      <w:pPr>
        <w:pStyle w:val="a0"/>
        <w:rPr>
          <w:rFonts w:hint="cs"/>
          <w:rtl/>
        </w:rPr>
      </w:pPr>
    </w:p>
    <w:p w14:paraId="5347A7D1" w14:textId="77777777" w:rsidR="00000000" w:rsidRDefault="00E01313">
      <w:pPr>
        <w:pStyle w:val="a0"/>
        <w:rPr>
          <w:rFonts w:hint="cs"/>
          <w:rtl/>
        </w:rPr>
      </w:pPr>
      <w:r>
        <w:rPr>
          <w:rFonts w:hint="cs"/>
          <w:rtl/>
        </w:rPr>
        <w:t>למה אני אומר לך את הדברים האלה, אדוני סגן שר החינוך? המשרד שלך מתנכל לנו, הוא לא אוהב א</w:t>
      </w:r>
      <w:r>
        <w:rPr>
          <w:rFonts w:hint="cs"/>
          <w:rtl/>
        </w:rPr>
        <w:t>ת הדבר הזה. הוא מאיים עלינו, שאם אנחנו לא נתפוס ולא נשנה את מערכות החינוך שלנו, אם לא נכניס לתוך מערכות החינוך שלנו את מה שהוא חושב לדבר החשוב ביותר - אני לא מזלזל במתמטיקה ולא באנגלית, אבל מתמטיקה זה לא לבנות אדם, זה לבנות מקצוען. אמר כבר אותו לץ באוניברס</w:t>
      </w:r>
      <w:r>
        <w:rPr>
          <w:rFonts w:hint="cs"/>
          <w:rtl/>
        </w:rPr>
        <w:t>יטה, ששאלו אותו על מעשיו שאינם תואמים את אישיותו המקצועית: ואם אני פרופסור למתמטיקה, אז אני משולש? זאת לא בדיחה. ההפרדה הזאת, אני כבר נתתי לזה ביטוי בביקורת שהיתה לי על חלוקת פרס ישראל, אבל ההפרדה הזאת בין המקצוע שאדם הגיע בו להישגים - אינני מבטל זאת - לבי</w:t>
      </w:r>
      <w:r>
        <w:rPr>
          <w:rFonts w:hint="cs"/>
          <w:rtl/>
        </w:rPr>
        <w:t>ן האדם, זה הרי מזעזע.</w:t>
      </w:r>
    </w:p>
    <w:p w14:paraId="7EFDE213" w14:textId="77777777" w:rsidR="00000000" w:rsidRDefault="00E01313">
      <w:pPr>
        <w:pStyle w:val="a0"/>
        <w:rPr>
          <w:rFonts w:hint="cs"/>
          <w:rtl/>
        </w:rPr>
      </w:pPr>
    </w:p>
    <w:p w14:paraId="6CD6FB58" w14:textId="77777777" w:rsidR="00000000" w:rsidRDefault="00E01313">
      <w:pPr>
        <w:pStyle w:val="a0"/>
        <w:rPr>
          <w:rFonts w:hint="cs"/>
          <w:rtl/>
        </w:rPr>
      </w:pPr>
      <w:r>
        <w:rPr>
          <w:rFonts w:hint="cs"/>
          <w:rtl/>
        </w:rPr>
        <w:t>אני לא יודע מה קרה לדבר שהיה בסיסי ביותר בחיינו. תשאלו את כל אלה שבאו מן הגלות; כן, מן הגלות. בעניין הזה אין שום התהדרות של גלות שהושפעה מתרבות מערבית; מהגלות מארצות המזרח: מה היו הדברים המובילים בחינוכו של האדם? הדוגמה האישית של ההו</w:t>
      </w:r>
      <w:r>
        <w:rPr>
          <w:rFonts w:hint="cs"/>
          <w:rtl/>
        </w:rPr>
        <w:t xml:space="preserve">רים, הדוגמה האישית של המורים. </w:t>
      </w:r>
    </w:p>
    <w:p w14:paraId="0E755655" w14:textId="77777777" w:rsidR="00000000" w:rsidRDefault="00E01313">
      <w:pPr>
        <w:pStyle w:val="a0"/>
        <w:rPr>
          <w:rFonts w:hint="cs"/>
          <w:rtl/>
        </w:rPr>
      </w:pPr>
    </w:p>
    <w:p w14:paraId="467DBBFE" w14:textId="77777777" w:rsidR="00000000" w:rsidRDefault="00E01313">
      <w:pPr>
        <w:pStyle w:val="a0"/>
        <w:rPr>
          <w:rFonts w:hint="cs"/>
          <w:rtl/>
        </w:rPr>
      </w:pPr>
      <w:r>
        <w:rPr>
          <w:rFonts w:hint="cs"/>
          <w:rtl/>
        </w:rPr>
        <w:t xml:space="preserve">אי-אפשר לחנך כאשר יש ויכוח </w:t>
      </w:r>
      <w:r>
        <w:rPr>
          <w:rtl/>
        </w:rPr>
        <w:t>–</w:t>
      </w:r>
      <w:r>
        <w:rPr>
          <w:rFonts w:hint="cs"/>
          <w:rtl/>
        </w:rPr>
        <w:t xml:space="preserve"> זה מופיע היום במאמר באחד העיתונים </w:t>
      </w:r>
      <w:r>
        <w:rPr>
          <w:rtl/>
        </w:rPr>
        <w:t>–</w:t>
      </w:r>
      <w:r>
        <w:rPr>
          <w:rFonts w:hint="cs"/>
          <w:rtl/>
        </w:rPr>
        <w:t xml:space="preserve"> על שחקן שנפצע. מתחיל ויכוח: איך הוא נפצע? מה נפצע? המורה מתערבת יחד אתם, והם מתקשקשים מסביב לשטות הזאת על חשבון השיעור, על חשבון הלימודים. דוגמה אישית של אדם. </w:t>
      </w:r>
      <w:r>
        <w:rPr>
          <w:rFonts w:hint="cs"/>
          <w:rtl/>
        </w:rPr>
        <w:t>לא מדברים כאן על אנשים גדולים מאוד, אלא על אנשים תרבותיים, מוסריים, רוחניים, ואני לא מזלזל. רבותי, אל נעשה את הטעות ונאמר שבציבור החילוני אין אנשים רוחניים. זה לא נכון. יש רבים מהם. אני מדבר היום על מערכות החינוך, וגם שם יש אנשים מצוינים; אז אל תאשימו אותי</w:t>
      </w:r>
      <w:r>
        <w:rPr>
          <w:rFonts w:hint="cs"/>
          <w:rtl/>
        </w:rPr>
        <w:t xml:space="preserve"> פתאום בהכללות ותביאו לי את הגנב החרדי. אתם יודעים מה? התורה ניתנה גם לנו. "לא תגנב" לא נאמר רק לחילונים. הוא גם לנו. הוא ראשית כול לנו. </w:t>
      </w:r>
    </w:p>
    <w:p w14:paraId="60A1D331" w14:textId="77777777" w:rsidR="00000000" w:rsidRDefault="00E01313">
      <w:pPr>
        <w:pStyle w:val="a0"/>
        <w:rPr>
          <w:rFonts w:hint="cs"/>
          <w:rtl/>
        </w:rPr>
      </w:pPr>
    </w:p>
    <w:p w14:paraId="3B2FE96D" w14:textId="77777777" w:rsidR="00000000" w:rsidRDefault="00E01313">
      <w:pPr>
        <w:pStyle w:val="af1"/>
        <w:rPr>
          <w:rtl/>
        </w:rPr>
      </w:pPr>
      <w:r>
        <w:rPr>
          <w:rtl/>
        </w:rPr>
        <w:t>היו"ר משה כחלון:</w:t>
      </w:r>
    </w:p>
    <w:p w14:paraId="381AC048" w14:textId="77777777" w:rsidR="00000000" w:rsidRDefault="00E01313">
      <w:pPr>
        <w:pStyle w:val="a0"/>
        <w:rPr>
          <w:rtl/>
        </w:rPr>
      </w:pPr>
    </w:p>
    <w:p w14:paraId="754F6125" w14:textId="77777777" w:rsidR="00000000" w:rsidRDefault="00E01313">
      <w:pPr>
        <w:pStyle w:val="a0"/>
        <w:rPr>
          <w:rFonts w:hint="cs"/>
          <w:rtl/>
        </w:rPr>
      </w:pPr>
      <w:r>
        <w:rPr>
          <w:rFonts w:hint="cs"/>
          <w:rtl/>
        </w:rPr>
        <w:t xml:space="preserve">אני מבקש, הרב רביץ, אם אתה יכול לסיים. </w:t>
      </w:r>
    </w:p>
    <w:p w14:paraId="014EC43A" w14:textId="77777777" w:rsidR="00000000" w:rsidRDefault="00E01313">
      <w:pPr>
        <w:pStyle w:val="a0"/>
        <w:rPr>
          <w:rFonts w:hint="cs"/>
          <w:rtl/>
        </w:rPr>
      </w:pPr>
    </w:p>
    <w:p w14:paraId="45CA9B3E" w14:textId="77777777" w:rsidR="00000000" w:rsidRDefault="00E01313">
      <w:pPr>
        <w:pStyle w:val="-"/>
        <w:rPr>
          <w:rtl/>
        </w:rPr>
      </w:pPr>
      <w:bookmarkStart w:id="705" w:name="FS000000531T28_01_2004_19_33_34C"/>
      <w:bookmarkEnd w:id="705"/>
      <w:r>
        <w:rPr>
          <w:rtl/>
        </w:rPr>
        <w:t>אברהם רביץ (יהדות התורה):</w:t>
      </w:r>
    </w:p>
    <w:p w14:paraId="08B27FE1" w14:textId="77777777" w:rsidR="00000000" w:rsidRDefault="00E01313">
      <w:pPr>
        <w:pStyle w:val="a0"/>
        <w:rPr>
          <w:rtl/>
        </w:rPr>
      </w:pPr>
    </w:p>
    <w:p w14:paraId="42E09E53" w14:textId="77777777" w:rsidR="00000000" w:rsidRDefault="00E01313">
      <w:pPr>
        <w:pStyle w:val="a0"/>
        <w:rPr>
          <w:rFonts w:hint="cs"/>
          <w:rtl/>
        </w:rPr>
      </w:pPr>
      <w:r>
        <w:rPr>
          <w:rFonts w:hint="cs"/>
          <w:rtl/>
        </w:rPr>
        <w:t xml:space="preserve">נסחפתי, טוב שהזכרת לי. </w:t>
      </w:r>
    </w:p>
    <w:p w14:paraId="3E26A9D9" w14:textId="77777777" w:rsidR="00000000" w:rsidRDefault="00E01313">
      <w:pPr>
        <w:pStyle w:val="a0"/>
        <w:rPr>
          <w:rFonts w:hint="cs"/>
          <w:rtl/>
        </w:rPr>
      </w:pPr>
    </w:p>
    <w:p w14:paraId="6C4EBF8C" w14:textId="77777777" w:rsidR="00000000" w:rsidRDefault="00E01313">
      <w:pPr>
        <w:pStyle w:val="af1"/>
        <w:rPr>
          <w:rtl/>
        </w:rPr>
      </w:pPr>
      <w:r>
        <w:rPr>
          <w:rtl/>
        </w:rPr>
        <w:t xml:space="preserve">היו"ר </w:t>
      </w:r>
      <w:r>
        <w:rPr>
          <w:rtl/>
        </w:rPr>
        <w:t>משה כחלון:</w:t>
      </w:r>
    </w:p>
    <w:p w14:paraId="24175645" w14:textId="77777777" w:rsidR="00000000" w:rsidRDefault="00E01313">
      <w:pPr>
        <w:pStyle w:val="a0"/>
        <w:rPr>
          <w:rtl/>
        </w:rPr>
      </w:pPr>
    </w:p>
    <w:p w14:paraId="2E556B03" w14:textId="77777777" w:rsidR="00000000" w:rsidRDefault="00E01313">
      <w:pPr>
        <w:pStyle w:val="a0"/>
        <w:rPr>
          <w:rFonts w:hint="cs"/>
          <w:rtl/>
        </w:rPr>
      </w:pPr>
      <w:r>
        <w:rPr>
          <w:rFonts w:hint="cs"/>
          <w:rtl/>
        </w:rPr>
        <w:t xml:space="preserve">זה מרתק גם אותי. </w:t>
      </w:r>
    </w:p>
    <w:p w14:paraId="1DF712AE" w14:textId="77777777" w:rsidR="00000000" w:rsidRDefault="00E01313">
      <w:pPr>
        <w:pStyle w:val="a0"/>
        <w:rPr>
          <w:rFonts w:hint="cs"/>
          <w:rtl/>
        </w:rPr>
      </w:pPr>
    </w:p>
    <w:p w14:paraId="2A9466B8" w14:textId="77777777" w:rsidR="00000000" w:rsidRDefault="00E01313">
      <w:pPr>
        <w:pStyle w:val="-"/>
        <w:rPr>
          <w:rtl/>
        </w:rPr>
      </w:pPr>
      <w:bookmarkStart w:id="706" w:name="FS000000531T28_01_2004_19_34_04C"/>
      <w:bookmarkEnd w:id="706"/>
      <w:r>
        <w:rPr>
          <w:rtl/>
        </w:rPr>
        <w:t>אברהם רביץ (יהדות התורה):</w:t>
      </w:r>
    </w:p>
    <w:p w14:paraId="1A355B97" w14:textId="77777777" w:rsidR="00000000" w:rsidRDefault="00E01313">
      <w:pPr>
        <w:pStyle w:val="a0"/>
        <w:rPr>
          <w:rtl/>
        </w:rPr>
      </w:pPr>
    </w:p>
    <w:p w14:paraId="0C0772EB" w14:textId="77777777" w:rsidR="00000000" w:rsidRDefault="00E01313">
      <w:pPr>
        <w:pStyle w:val="a0"/>
        <w:rPr>
          <w:rFonts w:hint="cs"/>
          <w:rtl/>
        </w:rPr>
      </w:pPr>
      <w:r>
        <w:rPr>
          <w:rFonts w:hint="cs"/>
          <w:rtl/>
        </w:rPr>
        <w:t>אני אומר משפט מסיים: אדוני סגן השר, כתוב: אל תיגעו במשיחי, אלו תינוקות של בית-רבן. אני יודע שאתה לא קובע במשרד, אבל אתה משפיע במשרד. האישיות הנעימה שלך, הרצינות שלך, השורשים שמהם גדלת;. תיגש למשרד ו</w:t>
      </w:r>
      <w:r>
        <w:rPr>
          <w:rFonts w:hint="cs"/>
          <w:rtl/>
        </w:rPr>
        <w:t xml:space="preserve">תגיד להם: אל תיגעו במשיחי, אלו תינוקות של בית-רבן. שלא ייגעו בנו; שלא יאיימו עלינו, ואז נוכל לחיות בשלום. תודה, אדוני. </w:t>
      </w:r>
    </w:p>
    <w:p w14:paraId="14D06AA7" w14:textId="77777777" w:rsidR="00000000" w:rsidRDefault="00E01313">
      <w:pPr>
        <w:pStyle w:val="a0"/>
        <w:rPr>
          <w:rFonts w:hint="cs"/>
          <w:rtl/>
        </w:rPr>
      </w:pPr>
    </w:p>
    <w:p w14:paraId="1A9854DF" w14:textId="77777777" w:rsidR="00000000" w:rsidRDefault="00E01313">
      <w:pPr>
        <w:pStyle w:val="af1"/>
        <w:rPr>
          <w:rtl/>
        </w:rPr>
      </w:pPr>
      <w:r>
        <w:rPr>
          <w:rtl/>
        </w:rPr>
        <w:t>היו"ר משה כחלון:</w:t>
      </w:r>
    </w:p>
    <w:p w14:paraId="60FCBE6F" w14:textId="77777777" w:rsidR="00000000" w:rsidRDefault="00E01313">
      <w:pPr>
        <w:pStyle w:val="a0"/>
        <w:rPr>
          <w:rtl/>
        </w:rPr>
      </w:pPr>
    </w:p>
    <w:p w14:paraId="5B2296D8" w14:textId="77777777" w:rsidR="00000000" w:rsidRDefault="00E01313">
      <w:pPr>
        <w:pStyle w:val="a0"/>
        <w:rPr>
          <w:rFonts w:hint="cs"/>
          <w:rtl/>
        </w:rPr>
      </w:pPr>
      <w:r>
        <w:rPr>
          <w:rFonts w:hint="cs"/>
          <w:rtl/>
        </w:rPr>
        <w:t>תודה, אדוני. סגן השרה, בבקשה. הצעה אחרת תינתן לחבר הכנסת הרב נסים זאב, כי הוא ביקש קודם. כשמעלים הצעה אחת, אפשר רק הצ</w:t>
      </w:r>
      <w:r>
        <w:rPr>
          <w:rFonts w:hint="cs"/>
          <w:rtl/>
        </w:rPr>
        <w:t xml:space="preserve">עה אחרת אחת. </w:t>
      </w:r>
    </w:p>
    <w:p w14:paraId="5901B33C" w14:textId="77777777" w:rsidR="00000000" w:rsidRDefault="00E01313">
      <w:pPr>
        <w:pStyle w:val="a0"/>
        <w:rPr>
          <w:rFonts w:hint="cs"/>
          <w:rtl/>
        </w:rPr>
      </w:pPr>
    </w:p>
    <w:p w14:paraId="3145EBAD"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626F0E62" w14:textId="77777777" w:rsidR="00000000" w:rsidRDefault="00E01313">
      <w:pPr>
        <w:pStyle w:val="a0"/>
        <w:rPr>
          <w:rFonts w:hint="cs"/>
          <w:rtl/>
        </w:rPr>
      </w:pPr>
    </w:p>
    <w:p w14:paraId="5987AAD4" w14:textId="77777777" w:rsidR="00000000" w:rsidRDefault="00E01313">
      <w:pPr>
        <w:pStyle w:val="a0"/>
        <w:rPr>
          <w:rFonts w:hint="cs"/>
          <w:rtl/>
        </w:rPr>
      </w:pPr>
      <w:r>
        <w:rPr>
          <w:rFonts w:hint="cs"/>
          <w:rtl/>
        </w:rPr>
        <w:t xml:space="preserve">הוסיפו אפשרות לעוד אחת. </w:t>
      </w:r>
    </w:p>
    <w:p w14:paraId="44B17011" w14:textId="77777777" w:rsidR="00000000" w:rsidRDefault="00E01313">
      <w:pPr>
        <w:pStyle w:val="a0"/>
        <w:rPr>
          <w:rFonts w:hint="cs"/>
          <w:rtl/>
        </w:rPr>
      </w:pPr>
    </w:p>
    <w:p w14:paraId="662508FA" w14:textId="77777777" w:rsidR="00000000" w:rsidRDefault="00E01313">
      <w:pPr>
        <w:pStyle w:val="-"/>
        <w:rPr>
          <w:rtl/>
        </w:rPr>
      </w:pPr>
      <w:r>
        <w:rPr>
          <w:rFonts w:hint="eastAsia"/>
          <w:rtl/>
        </w:rPr>
        <w:t>אברהם</w:t>
      </w:r>
      <w:r>
        <w:rPr>
          <w:rtl/>
        </w:rPr>
        <w:t xml:space="preserve"> רביץ (יהדות התורה):</w:t>
      </w:r>
    </w:p>
    <w:p w14:paraId="35D63FA1" w14:textId="77777777" w:rsidR="00000000" w:rsidRDefault="00E01313">
      <w:pPr>
        <w:pStyle w:val="a0"/>
        <w:rPr>
          <w:rFonts w:hint="cs"/>
          <w:rtl/>
        </w:rPr>
      </w:pPr>
    </w:p>
    <w:p w14:paraId="7753D109" w14:textId="77777777" w:rsidR="00000000" w:rsidRDefault="00E01313">
      <w:pPr>
        <w:pStyle w:val="a0"/>
        <w:rPr>
          <w:rFonts w:hint="cs"/>
          <w:rtl/>
        </w:rPr>
      </w:pPr>
      <w:r>
        <w:rPr>
          <w:rFonts w:hint="cs"/>
          <w:rtl/>
        </w:rPr>
        <w:t xml:space="preserve">אפשר שתיים, למיטב ידיעתי. גם להסיר וגם לוועדה. </w:t>
      </w:r>
    </w:p>
    <w:p w14:paraId="65874665" w14:textId="77777777" w:rsidR="00000000" w:rsidRDefault="00E01313">
      <w:pPr>
        <w:pStyle w:val="a0"/>
        <w:rPr>
          <w:rFonts w:hint="cs"/>
          <w:rtl/>
        </w:rPr>
      </w:pPr>
    </w:p>
    <w:p w14:paraId="11A481E9" w14:textId="77777777" w:rsidR="00000000" w:rsidRDefault="00E01313">
      <w:pPr>
        <w:pStyle w:val="a"/>
        <w:rPr>
          <w:rFonts w:hint="cs"/>
          <w:rtl/>
        </w:rPr>
      </w:pPr>
      <w:bookmarkStart w:id="707" w:name="FS000000412T28_01_2004_19_35_44"/>
      <w:bookmarkStart w:id="708" w:name="_Toc78873183"/>
      <w:bookmarkEnd w:id="707"/>
      <w:r>
        <w:rPr>
          <w:rFonts w:hint="eastAsia"/>
          <w:rtl/>
        </w:rPr>
        <w:t>סגן</w:t>
      </w:r>
      <w:r>
        <w:rPr>
          <w:rtl/>
        </w:rPr>
        <w:t xml:space="preserve"> שרת החינוך, התרבות והספורט צבי הנדל:</w:t>
      </w:r>
      <w:bookmarkEnd w:id="708"/>
    </w:p>
    <w:p w14:paraId="6F188CBA" w14:textId="77777777" w:rsidR="00000000" w:rsidRDefault="00E01313">
      <w:pPr>
        <w:pStyle w:val="a0"/>
        <w:rPr>
          <w:rFonts w:hint="cs"/>
          <w:rtl/>
        </w:rPr>
      </w:pPr>
    </w:p>
    <w:p w14:paraId="1BDBA78B" w14:textId="77777777" w:rsidR="00000000" w:rsidRDefault="00E01313">
      <w:pPr>
        <w:pStyle w:val="a0"/>
        <w:rPr>
          <w:rFonts w:hint="cs"/>
          <w:rtl/>
        </w:rPr>
      </w:pPr>
      <w:r>
        <w:rPr>
          <w:rFonts w:hint="cs"/>
          <w:rtl/>
        </w:rPr>
        <w:t xml:space="preserve">מכובדי היושב בראש, נעים ההליכות, כבוד הרב רביץ, </w:t>
      </w:r>
      <w:r>
        <w:rPr>
          <w:rFonts w:hint="cs"/>
          <w:rtl/>
        </w:rPr>
        <w:t xml:space="preserve">חברות וחברי הכנסת, יש לי שלוש אפשרויות: אפשרות אחת היא לקרוא את מה שהוכן בכתב, אבל זה בכלל לא דומה - - - </w:t>
      </w:r>
    </w:p>
    <w:p w14:paraId="54B74F98" w14:textId="77777777" w:rsidR="00000000" w:rsidRDefault="00E01313">
      <w:pPr>
        <w:pStyle w:val="a0"/>
        <w:rPr>
          <w:rFonts w:hint="cs"/>
          <w:rtl/>
        </w:rPr>
      </w:pPr>
    </w:p>
    <w:p w14:paraId="17755ABB" w14:textId="77777777" w:rsidR="00000000" w:rsidRDefault="00E01313">
      <w:pPr>
        <w:pStyle w:val="af0"/>
        <w:rPr>
          <w:rtl/>
        </w:rPr>
      </w:pPr>
      <w:r>
        <w:rPr>
          <w:rFonts w:hint="eastAsia"/>
          <w:rtl/>
        </w:rPr>
        <w:t>אברהם</w:t>
      </w:r>
      <w:r>
        <w:rPr>
          <w:rtl/>
        </w:rPr>
        <w:t xml:space="preserve"> רביץ (יהדות התורה):</w:t>
      </w:r>
    </w:p>
    <w:p w14:paraId="0C26699D" w14:textId="77777777" w:rsidR="00000000" w:rsidRDefault="00E01313">
      <w:pPr>
        <w:pStyle w:val="a0"/>
        <w:rPr>
          <w:rFonts w:hint="cs"/>
          <w:rtl/>
        </w:rPr>
      </w:pPr>
    </w:p>
    <w:p w14:paraId="38AE6FEC" w14:textId="77777777" w:rsidR="00000000" w:rsidRDefault="00E01313">
      <w:pPr>
        <w:pStyle w:val="a0"/>
        <w:rPr>
          <w:rFonts w:hint="cs"/>
          <w:rtl/>
        </w:rPr>
      </w:pPr>
      <w:r>
        <w:rPr>
          <w:rFonts w:hint="cs"/>
          <w:rtl/>
        </w:rPr>
        <w:t xml:space="preserve">במשרד מכירים אותי, והם חשבו שאני בא לבקש כסף. </w:t>
      </w:r>
    </w:p>
    <w:p w14:paraId="170879F1" w14:textId="77777777" w:rsidR="00000000" w:rsidRDefault="00E01313">
      <w:pPr>
        <w:pStyle w:val="a0"/>
        <w:rPr>
          <w:rFonts w:hint="cs"/>
          <w:rtl/>
        </w:rPr>
      </w:pPr>
    </w:p>
    <w:p w14:paraId="3B3AD7C9" w14:textId="77777777" w:rsidR="00000000" w:rsidRDefault="00E01313">
      <w:pPr>
        <w:pStyle w:val="-"/>
        <w:rPr>
          <w:rtl/>
        </w:rPr>
      </w:pPr>
      <w:bookmarkStart w:id="709" w:name="FS000000412T28_01_2004_19_37_58C"/>
      <w:bookmarkEnd w:id="709"/>
      <w:r>
        <w:rPr>
          <w:rtl/>
        </w:rPr>
        <w:t>סגן שרת החינוך, התרבות והספורט צבי הנדל:</w:t>
      </w:r>
    </w:p>
    <w:p w14:paraId="5B750D90" w14:textId="77777777" w:rsidR="00000000" w:rsidRDefault="00E01313">
      <w:pPr>
        <w:pStyle w:val="a0"/>
        <w:rPr>
          <w:rtl/>
        </w:rPr>
      </w:pPr>
    </w:p>
    <w:p w14:paraId="34963B75" w14:textId="77777777" w:rsidR="00000000" w:rsidRDefault="00E01313">
      <w:pPr>
        <w:pStyle w:val="a0"/>
        <w:rPr>
          <w:rFonts w:hint="cs"/>
          <w:rtl/>
        </w:rPr>
      </w:pPr>
      <w:r>
        <w:rPr>
          <w:rFonts w:hint="cs"/>
          <w:rtl/>
        </w:rPr>
        <w:t>לא, לא, בכלל לא. הכותרת היתה ערכ</w:t>
      </w:r>
      <w:r>
        <w:rPr>
          <w:rFonts w:hint="cs"/>
          <w:rtl/>
        </w:rPr>
        <w:t>ים בחינוך בישראל, והכינו לי משהו על ערכים, שגם עליו יש לי חילוקי דעות. זאת אפשרות אחת. אפשרות שנייה היא להגיד לך משפט אחד, כמו שהציע לי ידידי ואהוב לבי, חבר הכנסת אורי אריאל - תעלה ותגיד לו: אתה צודק, אני מסכים אתך, אני אשתדל, ורד למטה. אמרתי גם את המשפט ה</w:t>
      </w:r>
      <w:r>
        <w:rPr>
          <w:rFonts w:hint="cs"/>
          <w:rtl/>
        </w:rPr>
        <w:t xml:space="preserve">זה, אבל אני רוצה להוסיף עוד קצת. </w:t>
      </w:r>
    </w:p>
    <w:p w14:paraId="0273D1CC" w14:textId="77777777" w:rsidR="00000000" w:rsidRDefault="00E01313">
      <w:pPr>
        <w:pStyle w:val="a0"/>
        <w:rPr>
          <w:rFonts w:hint="cs"/>
          <w:rtl/>
        </w:rPr>
      </w:pPr>
    </w:p>
    <w:p w14:paraId="30442DDE" w14:textId="77777777" w:rsidR="00000000" w:rsidRDefault="00E01313">
      <w:pPr>
        <w:pStyle w:val="a0"/>
        <w:rPr>
          <w:rFonts w:hint="cs"/>
          <w:rtl/>
        </w:rPr>
      </w:pPr>
      <w:r>
        <w:rPr>
          <w:rFonts w:hint="cs"/>
          <w:rtl/>
        </w:rPr>
        <w:t xml:space="preserve">מאחר שהדברים יוצאים מן הלב, אני רוצה שיישמעו כמה משפטים גם ממני. אני לא זכיתי להיות רב כמוך וגם לא איש חינוך כמוך. שמעתי עליך רבות כאיש חינוך. בתוקף תפקידי אני מסתובב מדי פעם ומבקר במוסדות חינוך מכל הכיוונים, מכל הזרמים, </w:t>
      </w:r>
      <w:r>
        <w:rPr>
          <w:rFonts w:hint="cs"/>
          <w:rtl/>
        </w:rPr>
        <w:t xml:space="preserve">גם יהודיים וגם שאינם יהודיים. נזדמן לי להגיע לתלמוד-תורה, בית-ספר יסודי בלשון העם, בבני-ברק, שבחסות נשיאותו של הרבי מסדיגורה. אתה בטח מבין למה הלכתי דווקא לשם. אני לא יודע להסביר את זה ואני כל כך רוצה שאחרים, שלא היו אתי שם, יבינו איזה רושם עצום זה להיכנס </w:t>
      </w:r>
      <w:r>
        <w:rPr>
          <w:rFonts w:hint="cs"/>
          <w:rtl/>
        </w:rPr>
        <w:t xml:space="preserve">לכיתות, לראות את העיניים של הילדים. הרי זה אותו ילד, הוא נוצר באותה מעבדה בין האבא, האמא והקדוש-ברוך-הוא. הסדר הוא אולי אחר. אילו עיניים, איזה ברק, איזה חיוך על הפנים, איזה רוגע. בא סגן השר, המנהל שאתו ומנהל המחוז. המורה קצת מתרגש והוא עושה קצת הצגה ושואל </w:t>
      </w:r>
      <w:r>
        <w:rPr>
          <w:rFonts w:hint="cs"/>
          <w:rtl/>
        </w:rPr>
        <w:t xml:space="preserve">כמה שאלות. באיזו פדנטיות, באיזה שקט ובאיזה סדר הילד מצביע ועונה בנעימות. הוא לא לחוץ, אין צעקות. </w:t>
      </w:r>
    </w:p>
    <w:p w14:paraId="42A05E50" w14:textId="77777777" w:rsidR="00000000" w:rsidRDefault="00E01313">
      <w:pPr>
        <w:pStyle w:val="a0"/>
        <w:rPr>
          <w:rFonts w:hint="cs"/>
          <w:rtl/>
        </w:rPr>
      </w:pPr>
    </w:p>
    <w:p w14:paraId="1D4F0A8A" w14:textId="77777777" w:rsidR="00000000" w:rsidRDefault="00E01313">
      <w:pPr>
        <w:pStyle w:val="a0"/>
        <w:rPr>
          <w:rFonts w:hint="cs"/>
          <w:rtl/>
        </w:rPr>
      </w:pPr>
      <w:r>
        <w:rPr>
          <w:rFonts w:hint="cs"/>
          <w:rtl/>
        </w:rPr>
        <w:t>הייתי גם בבתי-ספר אחרים, ואני חייב לומר שיש טובים ולא טובים אצל כולם, גם הדתיים-הלאומיים וגם שאינם דתיים. באמת טובים ומצוינים. יש גם בתי-ספר לא דתיים, אבל קש</w:t>
      </w:r>
      <w:r>
        <w:rPr>
          <w:rFonts w:hint="cs"/>
          <w:rtl/>
        </w:rPr>
        <w:t xml:space="preserve">ה לראות את הרוגע באחוז גבוה בבתי-הספר הפחות דתיים, ואני לא יודע למה. גם כשהילדים טובים וממושמעים, אפילו כשהם מצביעים הם קוראים: המורה, המורה. </w:t>
      </w:r>
    </w:p>
    <w:p w14:paraId="7C54240D" w14:textId="77777777" w:rsidR="00000000" w:rsidRDefault="00E01313">
      <w:pPr>
        <w:pStyle w:val="a0"/>
        <w:rPr>
          <w:rFonts w:hint="cs"/>
          <w:rtl/>
        </w:rPr>
      </w:pPr>
    </w:p>
    <w:p w14:paraId="42F7F159" w14:textId="77777777" w:rsidR="00000000" w:rsidRDefault="00E01313">
      <w:pPr>
        <w:pStyle w:val="a0"/>
        <w:rPr>
          <w:rFonts w:hint="cs"/>
          <w:rtl/>
        </w:rPr>
      </w:pPr>
      <w:r>
        <w:rPr>
          <w:rFonts w:hint="cs"/>
          <w:rtl/>
        </w:rPr>
        <w:t>אני חייב לומר שהתרשמתי שדבריך אכן יצאו מן הלב, דברים של אהבה, של רוגע ושל דבש. יש לי על זה סיפור מאוד מרגש בהקשר</w:t>
      </w:r>
      <w:r>
        <w:rPr>
          <w:rFonts w:hint="cs"/>
          <w:rtl/>
        </w:rPr>
        <w:t xml:space="preserve"> זה, שלא מתאים לפה עכשיו, שעדיין יש יהודים שמתרגשים כשמוקם בית-ספר חדש ביישוב, ומוכנים גם לצאת ממיטת חוליים לחלק דבש לילדים שבאו ללמוד. </w:t>
      </w:r>
    </w:p>
    <w:p w14:paraId="3CF2A917" w14:textId="77777777" w:rsidR="00000000" w:rsidRDefault="00E01313">
      <w:pPr>
        <w:pStyle w:val="a0"/>
        <w:rPr>
          <w:rFonts w:hint="cs"/>
          <w:rtl/>
        </w:rPr>
      </w:pPr>
    </w:p>
    <w:p w14:paraId="444DB551" w14:textId="77777777" w:rsidR="00000000" w:rsidRDefault="00E01313">
      <w:pPr>
        <w:pStyle w:val="a0"/>
        <w:rPr>
          <w:rFonts w:hint="cs"/>
          <w:rtl/>
        </w:rPr>
      </w:pPr>
      <w:r>
        <w:rPr>
          <w:rFonts w:hint="cs"/>
          <w:rtl/>
        </w:rPr>
        <w:t xml:space="preserve">אומר לך את האמת, חשוב להגיד את זה, ואתה גם יודע את זה. יש עולם מושגים קיים, ואתה, ברוך השם, זכית להיות מספיק חכם </w:t>
      </w:r>
      <w:r>
        <w:rPr>
          <w:rtl/>
        </w:rPr>
        <w:t>–</w:t>
      </w:r>
      <w:r>
        <w:rPr>
          <w:rFonts w:hint="cs"/>
          <w:rtl/>
        </w:rPr>
        <w:t xml:space="preserve">  אנ</w:t>
      </w:r>
      <w:r>
        <w:rPr>
          <w:rFonts w:hint="cs"/>
          <w:rtl/>
        </w:rPr>
        <w:t xml:space="preserve">י קצת חכם, לא כמוך </w:t>
      </w:r>
      <w:r>
        <w:rPr>
          <w:rtl/>
        </w:rPr>
        <w:t>–</w:t>
      </w:r>
      <w:r>
        <w:rPr>
          <w:rFonts w:hint="cs"/>
          <w:rtl/>
        </w:rPr>
        <w:t xml:space="preserve"> ולא לקרוא הרבה עיתונים. היום קנית עיתון, כי אתה צריך לדבר, אבל לא כל יום אתה קונה עיתון. ברוך השם שלא כל יום אתה קונה עיתון. יש כאלה שכל בוקר, עם כוס הקפה הראשונה, פורסים לפניהם את כל העיתונים ומסמנים עם מרקר. העיתונות היא כלי העבודה ה</w:t>
      </w:r>
      <w:r>
        <w:rPr>
          <w:rFonts w:hint="cs"/>
          <w:rtl/>
        </w:rPr>
        <w:t xml:space="preserve">מרכזי שלהם, ואני מדבר על באי הבית הזה. </w:t>
      </w:r>
    </w:p>
    <w:p w14:paraId="7431B5B8" w14:textId="77777777" w:rsidR="00000000" w:rsidRDefault="00E01313">
      <w:pPr>
        <w:pStyle w:val="a0"/>
        <w:rPr>
          <w:rFonts w:hint="cs"/>
          <w:rtl/>
        </w:rPr>
      </w:pPr>
    </w:p>
    <w:p w14:paraId="3215571F" w14:textId="77777777" w:rsidR="00000000" w:rsidRDefault="00E01313">
      <w:pPr>
        <w:pStyle w:val="a0"/>
        <w:rPr>
          <w:rFonts w:hint="cs"/>
          <w:rtl/>
        </w:rPr>
      </w:pPr>
      <w:r>
        <w:rPr>
          <w:rFonts w:hint="cs"/>
          <w:rtl/>
        </w:rPr>
        <w:t xml:space="preserve">בוודאי אתה מבין שבעולם הזה, המאוד חומרני ותחרותי, היה יוצא דופן ואפילו היו קיתונות של רותחין כלפי שרת החינוך </w:t>
      </w:r>
      <w:r>
        <w:rPr>
          <w:rtl/>
        </w:rPr>
        <w:t>–</w:t>
      </w:r>
      <w:r>
        <w:rPr>
          <w:rFonts w:hint="cs"/>
          <w:rtl/>
        </w:rPr>
        <w:t xml:space="preserve"> אני לא מליץ היושר שלה, ואז לא הייתי הסגן שלה, אתה היית הסגן שלה </w:t>
      </w:r>
      <w:r>
        <w:rPr>
          <w:rtl/>
        </w:rPr>
        <w:t>–</w:t>
      </w:r>
      <w:r>
        <w:rPr>
          <w:rFonts w:hint="cs"/>
          <w:rtl/>
        </w:rPr>
        <w:t xml:space="preserve"> כמעט אחד הדברים הראשונים שהיא דיברה על</w:t>
      </w:r>
      <w:r>
        <w:rPr>
          <w:rFonts w:hint="cs"/>
          <w:rtl/>
        </w:rPr>
        <w:t xml:space="preserve">יו במשרד, שהיה קודם כול בבחינת רוח המפקד, ואחר כך זה גם תורגם והיום יש גם דברים הרבה יותר מעשיים, היה הערכים. בית-הספר צריך גם לחנך, וצריך לא להתבייש בזה שאנחנו חלק מהעם היהודי. </w:t>
      </w:r>
    </w:p>
    <w:p w14:paraId="77BBFCBA" w14:textId="77777777" w:rsidR="00000000" w:rsidRDefault="00E01313">
      <w:pPr>
        <w:pStyle w:val="a0"/>
        <w:rPr>
          <w:rFonts w:hint="cs"/>
          <w:rtl/>
        </w:rPr>
      </w:pPr>
    </w:p>
    <w:p w14:paraId="01DB5BD1" w14:textId="77777777" w:rsidR="00000000" w:rsidRDefault="00E01313">
      <w:pPr>
        <w:pStyle w:val="a0"/>
        <w:rPr>
          <w:rFonts w:hint="cs"/>
          <w:rtl/>
        </w:rPr>
      </w:pPr>
      <w:r>
        <w:rPr>
          <w:rFonts w:hint="cs"/>
          <w:rtl/>
        </w:rPr>
        <w:t>עם הזמן היא עברה גם לדברים סמנטיים, כי יש כאלה שלא תרגמו נכון את דבריה בצד ש</w:t>
      </w:r>
      <w:r>
        <w:rPr>
          <w:rFonts w:hint="cs"/>
          <w:rtl/>
        </w:rPr>
        <w:t xml:space="preserve">ל המשמעת ושל האווירה. גם על זה לעגו לה וגם זה כבר קורם עור וגידים בשטח כמעט בכל בתי-הספר. אלה פרטים טכניים </w:t>
      </w:r>
      <w:r>
        <w:rPr>
          <w:rtl/>
        </w:rPr>
        <w:t>–</w:t>
      </w:r>
      <w:r>
        <w:rPr>
          <w:rFonts w:hint="cs"/>
          <w:rtl/>
        </w:rPr>
        <w:t xml:space="preserve"> תלבושת, מכסים קצת את הפופיק </w:t>
      </w:r>
      <w:r>
        <w:rPr>
          <w:rtl/>
        </w:rPr>
        <w:t>–</w:t>
      </w:r>
      <w:r>
        <w:rPr>
          <w:rFonts w:hint="cs"/>
          <w:rtl/>
        </w:rPr>
        <w:t xml:space="preserve"> שהמנהלים מאושרים מהם. היא לא הכריחה. משרד החינוך לא הכריח, ואני עדיין מדבר על החינוך הכללי. אחר כך היא המליצה שיקומו </w:t>
      </w:r>
      <w:r>
        <w:rPr>
          <w:rFonts w:hint="cs"/>
          <w:rtl/>
        </w:rPr>
        <w:t xml:space="preserve">בתחילת השיעור, דברים שלא שייכים לדתי או ללא-דתי. היו קמים אצלי גם כשלמדתי בבית-ספר של גויים בחו"ל. היה רספקט למורה, וזה חינוך בסיסי, לא קופצני. לאט-לאט הדברים חודרים, ויש גם תוכניות שלאט-לאט נכנסות. כל אחד במעלתו, בדרגתו וביכולתו. </w:t>
      </w:r>
    </w:p>
    <w:p w14:paraId="575E184C" w14:textId="77777777" w:rsidR="00000000" w:rsidRDefault="00E01313">
      <w:pPr>
        <w:pStyle w:val="a0"/>
        <w:rPr>
          <w:rFonts w:hint="cs"/>
          <w:rtl/>
        </w:rPr>
      </w:pPr>
    </w:p>
    <w:p w14:paraId="4FD6FE5E" w14:textId="77777777" w:rsidR="00000000" w:rsidRDefault="00E01313">
      <w:pPr>
        <w:pStyle w:val="a0"/>
        <w:rPr>
          <w:rFonts w:hint="cs"/>
          <w:rtl/>
        </w:rPr>
      </w:pPr>
      <w:r>
        <w:rPr>
          <w:rFonts w:hint="cs"/>
          <w:rtl/>
        </w:rPr>
        <w:t>יש לנו גם יושב-ראש המזכ</w:t>
      </w:r>
      <w:r>
        <w:rPr>
          <w:rFonts w:hint="cs"/>
          <w:rtl/>
        </w:rPr>
        <w:t>ירות הפדגוגית, יהודי מלא וגדוש, פרופסור כץ, שבנועם ולאט-לאט חודר לכל חור אפשרי, ואם לא, הוא פורץ את החור בלי מלחמות. זה קורה עם אנשים טובים שמסביבו וזה הולך ומתחזק. זה לא בקצב שאנחנו רוצים ולא במהירות, והיינו רוצים יותר מזה וכו', אבל בהקשר זה יש צעדים גדול</w:t>
      </w:r>
      <w:r>
        <w:rPr>
          <w:rFonts w:hint="cs"/>
          <w:rtl/>
        </w:rPr>
        <w:t xml:space="preserve">ים מאוד קדימה כמעט בכל החזיתות. </w:t>
      </w:r>
    </w:p>
    <w:p w14:paraId="05E93611" w14:textId="77777777" w:rsidR="00000000" w:rsidRDefault="00E01313">
      <w:pPr>
        <w:pStyle w:val="a0"/>
        <w:rPr>
          <w:rFonts w:hint="cs"/>
          <w:rtl/>
        </w:rPr>
      </w:pPr>
    </w:p>
    <w:p w14:paraId="5ECBDC73" w14:textId="77777777" w:rsidR="00000000" w:rsidRDefault="00E01313">
      <w:pPr>
        <w:pStyle w:val="a0"/>
        <w:rPr>
          <w:rFonts w:hint="cs"/>
          <w:rtl/>
        </w:rPr>
      </w:pPr>
      <w:r>
        <w:rPr>
          <w:rFonts w:hint="cs"/>
          <w:rtl/>
        </w:rPr>
        <w:t>אתה יודע שמשרד החינוך הוא אימפריה ענקית, הארגון הגדול ביותר במדינה. אין עוד ארגון כזה גדול, ולכן אי-אפשר ב"זבנג וגמרנו", אלא זה קורה בתהליכים, גם כשהמאמץ הוא גדול. ודאי שמדי פעם, חדשות לבקרים, יש גם נושאים חדשים שאנחנו מקב</w:t>
      </w:r>
      <w:r>
        <w:rPr>
          <w:rFonts w:hint="cs"/>
          <w:rtl/>
        </w:rPr>
        <w:t xml:space="preserve">לים לידיים בצוק העתים, פעם בדמות זאת ופעם בדמות אחרת. </w:t>
      </w:r>
    </w:p>
    <w:p w14:paraId="4DD52369" w14:textId="77777777" w:rsidR="00000000" w:rsidRDefault="00E01313">
      <w:pPr>
        <w:pStyle w:val="a0"/>
        <w:rPr>
          <w:rFonts w:hint="cs"/>
          <w:rtl/>
        </w:rPr>
      </w:pPr>
    </w:p>
    <w:p w14:paraId="04BC41C0" w14:textId="77777777" w:rsidR="00000000" w:rsidRDefault="00E01313">
      <w:pPr>
        <w:pStyle w:val="a0"/>
        <w:rPr>
          <w:rFonts w:hint="cs"/>
          <w:rtl/>
        </w:rPr>
      </w:pPr>
      <w:bookmarkStart w:id="710" w:name="FS000000412T28_01_2004_20_12_12C"/>
      <w:bookmarkEnd w:id="710"/>
      <w:r>
        <w:rPr>
          <w:rFonts w:hint="cs"/>
          <w:rtl/>
        </w:rPr>
        <w:t>אני אקצר; לכן, אומר רק זאת. הסוגיה שאתה העלית היא חדה ופשוטה. יש בה, בעצם זה שהיא הגיעה לבג"ץ, גם דבר טוב, אבל לא הכול טוב בה. חלק מהעניין, ייתכן שחלק מהמאבק או עיקר המאבק, בסוף יהיה במקום שלא בו צריך</w:t>
      </w:r>
      <w:r>
        <w:rPr>
          <w:rFonts w:hint="cs"/>
          <w:rtl/>
        </w:rPr>
        <w:t xml:space="preserve"> לעשות את המאבק. יש מקומות שחובה שתהיה תוכנית ליבה, ויש מקומות שהלב והליבה הם כל כך מלאים שם, שאם יהיה ניואנס כזה או אחר - - -</w:t>
      </w:r>
    </w:p>
    <w:p w14:paraId="4533049E" w14:textId="77777777" w:rsidR="00000000" w:rsidRDefault="00E01313">
      <w:pPr>
        <w:pStyle w:val="a0"/>
        <w:rPr>
          <w:rFonts w:hint="cs"/>
          <w:rtl/>
        </w:rPr>
      </w:pPr>
    </w:p>
    <w:p w14:paraId="5144FF22" w14:textId="77777777" w:rsidR="00000000" w:rsidRDefault="00E01313">
      <w:pPr>
        <w:pStyle w:val="a0"/>
        <w:rPr>
          <w:rFonts w:hint="cs"/>
          <w:rtl/>
        </w:rPr>
      </w:pPr>
      <w:r>
        <w:rPr>
          <w:rFonts w:hint="cs"/>
          <w:rtl/>
        </w:rPr>
        <w:t>לכן, שרת החינוך, ברגישותה, לא דיברה על אותו דבר שהיא מדברת עם מוסד חינוכי שאינו שומר מצוות, היא מכירה ברגישות. חשוב שתהיה הידברו</w:t>
      </w:r>
      <w:r>
        <w:rPr>
          <w:rFonts w:hint="cs"/>
          <w:rtl/>
        </w:rPr>
        <w:t xml:space="preserve">ת, ואפשר להגיע לעמק השווה. חשוב שאף צד לא יתבצר ויגיד: לי יש כוח, אותי לא תשבור. לא השרה תעשה את זה, ובעובדה היא לא עושה את זה. גם הציבור שאתה מייצג פה, ובשמו דיברת, גם הוא לא צריך לעשות את זה, כי כוונותיה שלה לפחות טהורות. </w:t>
      </w:r>
    </w:p>
    <w:p w14:paraId="5EFC9E1B" w14:textId="77777777" w:rsidR="00000000" w:rsidRDefault="00E01313">
      <w:pPr>
        <w:pStyle w:val="a0"/>
        <w:rPr>
          <w:rFonts w:hint="cs"/>
          <w:rtl/>
        </w:rPr>
      </w:pPr>
    </w:p>
    <w:p w14:paraId="1C4A5B16" w14:textId="77777777" w:rsidR="00000000" w:rsidRDefault="00E01313">
      <w:pPr>
        <w:pStyle w:val="a0"/>
        <w:rPr>
          <w:rFonts w:hint="cs"/>
          <w:rtl/>
        </w:rPr>
      </w:pPr>
      <w:r>
        <w:rPr>
          <w:rFonts w:hint="cs"/>
          <w:rtl/>
        </w:rPr>
        <w:t xml:space="preserve">אנחנו יודעים שלא הכול בידינו, </w:t>
      </w:r>
      <w:r>
        <w:rPr>
          <w:rFonts w:hint="cs"/>
          <w:rtl/>
        </w:rPr>
        <w:t>לא מדובר על ריבונו של עולם. אני מדבר על איזה מין דת חדשה שיצרנו כאן, בדמותו של גוף אחר, שהוא מכריע בנושאים, ואם לא נעשה את זה בשום שכל, עלול להיות לנו יותר קשה. לכן, אני מתחייב לעשות כל מאמץ לרכך, לעגל פינות ולהגיע לקראת, כי אני מבין ומסכים. אני מבקש ממך ש</w:t>
      </w:r>
      <w:r>
        <w:rPr>
          <w:rFonts w:hint="cs"/>
          <w:rtl/>
        </w:rPr>
        <w:t xml:space="preserve">תתחייב שתעשו כל מאמץ לא להיות עקשנים מעבר. </w:t>
      </w:r>
    </w:p>
    <w:p w14:paraId="6B951655" w14:textId="77777777" w:rsidR="00000000" w:rsidRDefault="00E01313">
      <w:pPr>
        <w:pStyle w:val="a0"/>
        <w:rPr>
          <w:rFonts w:hint="cs"/>
          <w:rtl/>
        </w:rPr>
      </w:pPr>
    </w:p>
    <w:p w14:paraId="5186B5B0" w14:textId="77777777" w:rsidR="00000000" w:rsidRDefault="00E01313">
      <w:pPr>
        <w:pStyle w:val="a0"/>
        <w:rPr>
          <w:rFonts w:hint="cs"/>
          <w:rtl/>
        </w:rPr>
      </w:pPr>
      <w:r>
        <w:rPr>
          <w:rFonts w:hint="cs"/>
          <w:rtl/>
        </w:rPr>
        <w:t>כמו המשל שמדבר על העץ החזק. מהו עץ חזק? כשיש רוח הוא יודע גם להתכופף, ולא אותו עץ שעומד בכל רוח, בסוף  תבוא רוח והוא יישבר. אתם, בעזרת השם, מאחר שאתם חזקים, צריכים לדעת שכשיש חוזק מותר גם להתכופף לפעמים.</w:t>
      </w:r>
    </w:p>
    <w:p w14:paraId="37F4EFB0" w14:textId="77777777" w:rsidR="00000000" w:rsidRDefault="00E01313">
      <w:pPr>
        <w:pStyle w:val="a0"/>
        <w:rPr>
          <w:rFonts w:hint="cs"/>
          <w:rtl/>
        </w:rPr>
      </w:pPr>
    </w:p>
    <w:p w14:paraId="4A9C091B" w14:textId="77777777" w:rsidR="00000000" w:rsidRDefault="00E01313">
      <w:pPr>
        <w:pStyle w:val="af1"/>
        <w:rPr>
          <w:rtl/>
        </w:rPr>
      </w:pPr>
      <w:r>
        <w:rPr>
          <w:rtl/>
        </w:rPr>
        <w:t xml:space="preserve">היו"ר </w:t>
      </w:r>
      <w:r>
        <w:rPr>
          <w:rtl/>
        </w:rPr>
        <w:t>יולי-יואל אדלשטיין:</w:t>
      </w:r>
    </w:p>
    <w:p w14:paraId="5F16264D" w14:textId="77777777" w:rsidR="00000000" w:rsidRDefault="00E01313">
      <w:pPr>
        <w:pStyle w:val="a0"/>
        <w:rPr>
          <w:rtl/>
        </w:rPr>
      </w:pPr>
    </w:p>
    <w:p w14:paraId="6FC83B7A" w14:textId="77777777" w:rsidR="00000000" w:rsidRDefault="00E01313">
      <w:pPr>
        <w:pStyle w:val="a0"/>
        <w:rPr>
          <w:rFonts w:hint="cs"/>
          <w:rtl/>
        </w:rPr>
      </w:pPr>
      <w:r>
        <w:rPr>
          <w:rFonts w:hint="cs"/>
          <w:rtl/>
        </w:rPr>
        <w:t>מה כבוד סגן השר מציע לעשות עם הצעתו של חבר הכנסת המציע?</w:t>
      </w:r>
    </w:p>
    <w:p w14:paraId="6F9E998C" w14:textId="77777777" w:rsidR="00000000" w:rsidRDefault="00E01313">
      <w:pPr>
        <w:pStyle w:val="a0"/>
        <w:rPr>
          <w:rFonts w:hint="cs"/>
          <w:rtl/>
        </w:rPr>
      </w:pPr>
    </w:p>
    <w:p w14:paraId="32759528" w14:textId="77777777" w:rsidR="00000000" w:rsidRDefault="00E01313">
      <w:pPr>
        <w:pStyle w:val="-"/>
        <w:rPr>
          <w:rtl/>
        </w:rPr>
      </w:pPr>
      <w:bookmarkStart w:id="711" w:name="FS000000560T28_01_2004_20_11_51C"/>
      <w:bookmarkStart w:id="712" w:name="FS000000412T28_01_2004_20_12_20C"/>
      <w:bookmarkEnd w:id="711"/>
      <w:r>
        <w:rPr>
          <w:rFonts w:hint="cs"/>
          <w:rtl/>
        </w:rPr>
        <w:t xml:space="preserve">סגן שרת החינוך, התרבות והספורט </w:t>
      </w:r>
      <w:r>
        <w:rPr>
          <w:rtl/>
        </w:rPr>
        <w:t>צבי הנדל</w:t>
      </w:r>
      <w:r>
        <w:rPr>
          <w:rFonts w:hint="cs"/>
          <w:rtl/>
        </w:rPr>
        <w:t>:</w:t>
      </w:r>
    </w:p>
    <w:p w14:paraId="63E7FEC3" w14:textId="77777777" w:rsidR="00000000" w:rsidRDefault="00E01313">
      <w:pPr>
        <w:pStyle w:val="a0"/>
        <w:rPr>
          <w:rtl/>
        </w:rPr>
      </w:pPr>
    </w:p>
    <w:bookmarkEnd w:id="712"/>
    <w:p w14:paraId="562579DF" w14:textId="77777777" w:rsidR="00000000" w:rsidRDefault="00E01313">
      <w:pPr>
        <w:pStyle w:val="a0"/>
        <w:rPr>
          <w:rFonts w:hint="cs"/>
          <w:rtl/>
        </w:rPr>
      </w:pPr>
      <w:r>
        <w:rPr>
          <w:rFonts w:hint="cs"/>
          <w:rtl/>
        </w:rPr>
        <w:t>שנסתפק בדברי.</w:t>
      </w:r>
    </w:p>
    <w:p w14:paraId="76C14397" w14:textId="77777777" w:rsidR="00000000" w:rsidRDefault="00E01313">
      <w:pPr>
        <w:pStyle w:val="a0"/>
        <w:rPr>
          <w:rFonts w:hint="cs"/>
          <w:rtl/>
        </w:rPr>
      </w:pPr>
    </w:p>
    <w:p w14:paraId="6F4AE10D" w14:textId="77777777" w:rsidR="00000000" w:rsidRDefault="00E01313">
      <w:pPr>
        <w:pStyle w:val="af1"/>
        <w:rPr>
          <w:rtl/>
        </w:rPr>
      </w:pPr>
      <w:r>
        <w:rPr>
          <w:rtl/>
        </w:rPr>
        <w:t>היו"ר יולי-יואל אדלשטיין:</w:t>
      </w:r>
    </w:p>
    <w:p w14:paraId="26A8B0D3" w14:textId="77777777" w:rsidR="00000000" w:rsidRDefault="00E01313">
      <w:pPr>
        <w:pStyle w:val="a0"/>
        <w:rPr>
          <w:rtl/>
        </w:rPr>
      </w:pPr>
    </w:p>
    <w:p w14:paraId="3094674B" w14:textId="77777777" w:rsidR="00000000" w:rsidRDefault="00E01313">
      <w:pPr>
        <w:pStyle w:val="a0"/>
        <w:rPr>
          <w:rFonts w:hint="cs"/>
          <w:rtl/>
        </w:rPr>
      </w:pPr>
      <w:r>
        <w:rPr>
          <w:rFonts w:hint="cs"/>
          <w:rtl/>
        </w:rPr>
        <w:t>חבר הכנסת רביץ מסכים?</w:t>
      </w:r>
    </w:p>
    <w:p w14:paraId="484B7D84" w14:textId="77777777" w:rsidR="00000000" w:rsidRDefault="00E01313">
      <w:pPr>
        <w:pStyle w:val="a0"/>
        <w:rPr>
          <w:rFonts w:hint="cs"/>
          <w:rtl/>
        </w:rPr>
      </w:pPr>
    </w:p>
    <w:p w14:paraId="131AFF8E" w14:textId="77777777" w:rsidR="00000000" w:rsidRDefault="00E01313">
      <w:pPr>
        <w:pStyle w:val="af0"/>
        <w:rPr>
          <w:rtl/>
        </w:rPr>
      </w:pPr>
      <w:r>
        <w:rPr>
          <w:rFonts w:hint="eastAsia"/>
          <w:rtl/>
        </w:rPr>
        <w:t>אברהם</w:t>
      </w:r>
      <w:r>
        <w:rPr>
          <w:rtl/>
        </w:rPr>
        <w:t xml:space="preserve"> רביץ (יהדות התורה):</w:t>
      </w:r>
    </w:p>
    <w:p w14:paraId="0DCAB2D2" w14:textId="77777777" w:rsidR="00000000" w:rsidRDefault="00E01313">
      <w:pPr>
        <w:pStyle w:val="a0"/>
        <w:rPr>
          <w:rFonts w:hint="cs"/>
          <w:rtl/>
        </w:rPr>
      </w:pPr>
    </w:p>
    <w:p w14:paraId="343AD9AA" w14:textId="77777777" w:rsidR="00000000" w:rsidRDefault="00E01313">
      <w:pPr>
        <w:pStyle w:val="a0"/>
        <w:rPr>
          <w:rFonts w:hint="cs"/>
          <w:rtl/>
        </w:rPr>
      </w:pPr>
      <w:r>
        <w:rPr>
          <w:rFonts w:hint="cs"/>
          <w:rtl/>
        </w:rPr>
        <w:t>אני לא רוצה להגיד את זה, כי אז אני שולל זכות</w:t>
      </w:r>
      <w:r>
        <w:rPr>
          <w:rFonts w:hint="cs"/>
          <w:rtl/>
        </w:rPr>
        <w:t xml:space="preserve"> הדיבור של מישהו.</w:t>
      </w:r>
    </w:p>
    <w:p w14:paraId="50BD0B26" w14:textId="77777777" w:rsidR="00000000" w:rsidRDefault="00E01313">
      <w:pPr>
        <w:pStyle w:val="a0"/>
        <w:rPr>
          <w:rFonts w:hint="cs"/>
          <w:rtl/>
        </w:rPr>
      </w:pPr>
    </w:p>
    <w:p w14:paraId="7F619A13" w14:textId="77777777" w:rsidR="00000000" w:rsidRDefault="00E01313">
      <w:pPr>
        <w:pStyle w:val="af1"/>
        <w:rPr>
          <w:rtl/>
        </w:rPr>
      </w:pPr>
      <w:r>
        <w:rPr>
          <w:rtl/>
        </w:rPr>
        <w:t>היו"ר יולי-יואל אדלשטיין:</w:t>
      </w:r>
    </w:p>
    <w:p w14:paraId="5E60D2F8" w14:textId="77777777" w:rsidR="00000000" w:rsidRDefault="00E01313">
      <w:pPr>
        <w:pStyle w:val="a0"/>
        <w:rPr>
          <w:rtl/>
        </w:rPr>
      </w:pPr>
    </w:p>
    <w:p w14:paraId="438A6EE7" w14:textId="77777777" w:rsidR="00000000" w:rsidRDefault="00E01313">
      <w:pPr>
        <w:pStyle w:val="a0"/>
        <w:rPr>
          <w:rFonts w:hint="cs"/>
          <w:rtl/>
        </w:rPr>
      </w:pPr>
      <w:r>
        <w:rPr>
          <w:rFonts w:hint="cs"/>
          <w:rtl/>
        </w:rPr>
        <w:t>אבל אם כבודו מסכים, אז כבודו מסכים.</w:t>
      </w:r>
    </w:p>
    <w:p w14:paraId="30CD6298" w14:textId="77777777" w:rsidR="00000000" w:rsidRDefault="00E01313">
      <w:pPr>
        <w:pStyle w:val="a0"/>
        <w:rPr>
          <w:rFonts w:hint="cs"/>
          <w:rtl/>
        </w:rPr>
      </w:pPr>
    </w:p>
    <w:p w14:paraId="524C306B" w14:textId="77777777" w:rsidR="00000000" w:rsidRDefault="00E01313">
      <w:pPr>
        <w:pStyle w:val="a2"/>
        <w:rPr>
          <w:rtl/>
        </w:rPr>
      </w:pPr>
    </w:p>
    <w:p w14:paraId="4FEA527C" w14:textId="77777777" w:rsidR="00000000" w:rsidRDefault="00E01313">
      <w:pPr>
        <w:pStyle w:val="a2"/>
        <w:rPr>
          <w:rFonts w:hint="cs"/>
          <w:rtl/>
        </w:rPr>
      </w:pPr>
      <w:bookmarkStart w:id="713" w:name="CS21272FI0021272T28_01_2004_20_15_32"/>
      <w:bookmarkStart w:id="714" w:name="_Toc78873184"/>
      <w:bookmarkEnd w:id="713"/>
      <w:r>
        <w:rPr>
          <w:rFonts w:hint="cs"/>
          <w:rtl/>
        </w:rPr>
        <w:t>הצעה לסדר-היום</w:t>
      </w:r>
      <w:bookmarkEnd w:id="714"/>
    </w:p>
    <w:p w14:paraId="6B6B422D" w14:textId="77777777" w:rsidR="00000000" w:rsidRDefault="00E01313">
      <w:pPr>
        <w:pStyle w:val="a2"/>
        <w:rPr>
          <w:rtl/>
        </w:rPr>
      </w:pPr>
      <w:bookmarkStart w:id="715" w:name="_Toc78873185"/>
      <w:r>
        <w:rPr>
          <w:rtl/>
        </w:rPr>
        <w:t>הטיפול בבעי</w:t>
      </w:r>
      <w:r>
        <w:rPr>
          <w:rFonts w:hint="cs"/>
          <w:rtl/>
        </w:rPr>
        <w:t>י</w:t>
      </w:r>
      <w:r>
        <w:rPr>
          <w:rtl/>
        </w:rPr>
        <w:t>ת הסמים בבאר</w:t>
      </w:r>
      <w:r>
        <w:rPr>
          <w:rFonts w:hint="cs"/>
          <w:rtl/>
        </w:rPr>
        <w:t>-</w:t>
      </w:r>
      <w:r>
        <w:rPr>
          <w:rtl/>
        </w:rPr>
        <w:t>שבע</w:t>
      </w:r>
      <w:bookmarkEnd w:id="715"/>
    </w:p>
    <w:p w14:paraId="0CD69E1B" w14:textId="77777777" w:rsidR="00000000" w:rsidRDefault="00E01313">
      <w:pPr>
        <w:pStyle w:val="-0"/>
        <w:rPr>
          <w:rFonts w:hint="cs"/>
          <w:rtl/>
        </w:rPr>
      </w:pPr>
    </w:p>
    <w:p w14:paraId="207C18B3" w14:textId="77777777" w:rsidR="00000000" w:rsidRDefault="00E01313">
      <w:pPr>
        <w:pStyle w:val="af1"/>
        <w:rPr>
          <w:rtl/>
        </w:rPr>
      </w:pPr>
      <w:r>
        <w:rPr>
          <w:rtl/>
        </w:rPr>
        <w:t>היו"ר יולי-יואל אדלשטיין:</w:t>
      </w:r>
    </w:p>
    <w:p w14:paraId="53CC48EB" w14:textId="77777777" w:rsidR="00000000" w:rsidRDefault="00E01313">
      <w:pPr>
        <w:pStyle w:val="a0"/>
        <w:rPr>
          <w:rtl/>
        </w:rPr>
      </w:pPr>
    </w:p>
    <w:p w14:paraId="5F163A8F" w14:textId="77777777" w:rsidR="00000000" w:rsidRDefault="00E01313">
      <w:pPr>
        <w:pStyle w:val="a0"/>
        <w:rPr>
          <w:rFonts w:hint="cs"/>
          <w:rtl/>
        </w:rPr>
      </w:pPr>
      <w:r>
        <w:rPr>
          <w:rFonts w:hint="cs"/>
          <w:rtl/>
        </w:rPr>
        <w:t>אנחנו עוברים לנושא הבא. הצעה לסדר-היום מס' 2484 - הצעתו של ידידנו, חבר הכנסת עמרי שרון: הטיפול בבעיי</w:t>
      </w:r>
      <w:r>
        <w:rPr>
          <w:rFonts w:hint="cs"/>
          <w:rtl/>
        </w:rPr>
        <w:t>ת הסמים בבאר-שבע. יעלה ויבוא חבר הכנסת עמרי שרון. ישיב השר גדעון עזרא, הנה הוא כאן.</w:t>
      </w:r>
    </w:p>
    <w:p w14:paraId="72D15BF5" w14:textId="77777777" w:rsidR="00000000" w:rsidRDefault="00E01313">
      <w:pPr>
        <w:pStyle w:val="a0"/>
        <w:rPr>
          <w:rFonts w:hint="cs"/>
          <w:rtl/>
        </w:rPr>
      </w:pPr>
    </w:p>
    <w:p w14:paraId="64C1C84D" w14:textId="77777777" w:rsidR="00000000" w:rsidRDefault="00E01313">
      <w:pPr>
        <w:pStyle w:val="af0"/>
        <w:rPr>
          <w:rtl/>
        </w:rPr>
      </w:pPr>
      <w:r>
        <w:rPr>
          <w:rFonts w:hint="eastAsia"/>
          <w:rtl/>
        </w:rPr>
        <w:t>צבי</w:t>
      </w:r>
      <w:r>
        <w:rPr>
          <w:rtl/>
        </w:rPr>
        <w:t xml:space="preserve"> הנדל (האיחוד הלאומי - ישראל ביתנו):</w:t>
      </w:r>
    </w:p>
    <w:p w14:paraId="792E2D60" w14:textId="77777777" w:rsidR="00000000" w:rsidRDefault="00E01313">
      <w:pPr>
        <w:pStyle w:val="a0"/>
        <w:rPr>
          <w:rFonts w:hint="cs"/>
          <w:rtl/>
        </w:rPr>
      </w:pPr>
    </w:p>
    <w:p w14:paraId="7B8FC24B" w14:textId="77777777" w:rsidR="00000000" w:rsidRDefault="00E01313">
      <w:pPr>
        <w:pStyle w:val="a0"/>
        <w:rPr>
          <w:rFonts w:hint="cs"/>
          <w:rtl/>
        </w:rPr>
      </w:pPr>
      <w:r>
        <w:rPr>
          <w:rFonts w:hint="cs"/>
          <w:rtl/>
        </w:rPr>
        <w:t>השר גדעון עזרא, בינתיים מגיע לו צל"ש על נוכחות.</w:t>
      </w:r>
    </w:p>
    <w:p w14:paraId="551DB25A" w14:textId="77777777" w:rsidR="00000000" w:rsidRDefault="00E01313">
      <w:pPr>
        <w:pStyle w:val="a0"/>
        <w:rPr>
          <w:rFonts w:hint="cs"/>
          <w:rtl/>
        </w:rPr>
      </w:pPr>
    </w:p>
    <w:p w14:paraId="6F501151" w14:textId="77777777" w:rsidR="00000000" w:rsidRDefault="00E01313">
      <w:pPr>
        <w:pStyle w:val="af1"/>
        <w:rPr>
          <w:rtl/>
        </w:rPr>
      </w:pPr>
      <w:r>
        <w:rPr>
          <w:rtl/>
        </w:rPr>
        <w:t>היו"ר יולי-יואל אדלשטיין:</w:t>
      </w:r>
    </w:p>
    <w:p w14:paraId="6DB53C78" w14:textId="77777777" w:rsidR="00000000" w:rsidRDefault="00E01313">
      <w:pPr>
        <w:pStyle w:val="a0"/>
        <w:rPr>
          <w:rtl/>
        </w:rPr>
      </w:pPr>
    </w:p>
    <w:p w14:paraId="5CDDC519" w14:textId="77777777" w:rsidR="00000000" w:rsidRDefault="00E01313">
      <w:pPr>
        <w:pStyle w:val="a0"/>
        <w:rPr>
          <w:rFonts w:hint="cs"/>
          <w:rtl/>
        </w:rPr>
      </w:pPr>
      <w:r>
        <w:rPr>
          <w:rFonts w:hint="cs"/>
          <w:rtl/>
        </w:rPr>
        <w:t>אפילו לא ערערתי על כך, רק תהיתי אם הוא כבר כאן. עד עשר</w:t>
      </w:r>
      <w:r>
        <w:rPr>
          <w:rFonts w:hint="cs"/>
          <w:rtl/>
        </w:rPr>
        <w:t xml:space="preserve"> דקות לרשות אדוני.</w:t>
      </w:r>
    </w:p>
    <w:p w14:paraId="42DF3383" w14:textId="77777777" w:rsidR="00000000" w:rsidRDefault="00E01313">
      <w:pPr>
        <w:pStyle w:val="a0"/>
        <w:rPr>
          <w:rFonts w:hint="cs"/>
          <w:rtl/>
        </w:rPr>
      </w:pPr>
    </w:p>
    <w:p w14:paraId="07C803DB" w14:textId="77777777" w:rsidR="00000000" w:rsidRDefault="00E01313">
      <w:pPr>
        <w:pStyle w:val="a"/>
        <w:rPr>
          <w:rtl/>
        </w:rPr>
      </w:pPr>
      <w:bookmarkStart w:id="716" w:name="FS000001035T28_01_2004_19_23_27"/>
      <w:bookmarkStart w:id="717" w:name="_Toc78873186"/>
      <w:bookmarkEnd w:id="716"/>
      <w:r>
        <w:rPr>
          <w:rFonts w:hint="eastAsia"/>
          <w:rtl/>
        </w:rPr>
        <w:t>עמרי</w:t>
      </w:r>
      <w:r>
        <w:rPr>
          <w:rtl/>
        </w:rPr>
        <w:t xml:space="preserve"> שרון (הליכוד):</w:t>
      </w:r>
      <w:bookmarkEnd w:id="717"/>
    </w:p>
    <w:p w14:paraId="1F48A52E" w14:textId="77777777" w:rsidR="00000000" w:rsidRDefault="00E01313">
      <w:pPr>
        <w:pStyle w:val="a0"/>
        <w:rPr>
          <w:rFonts w:hint="cs"/>
          <w:rtl/>
        </w:rPr>
      </w:pPr>
    </w:p>
    <w:p w14:paraId="40F5872A" w14:textId="77777777" w:rsidR="00000000" w:rsidRDefault="00E01313">
      <w:pPr>
        <w:pStyle w:val="a0"/>
        <w:rPr>
          <w:rFonts w:hint="cs"/>
          <w:rtl/>
        </w:rPr>
      </w:pPr>
      <w:r>
        <w:rPr>
          <w:rFonts w:hint="cs"/>
          <w:rtl/>
        </w:rPr>
        <w:t xml:space="preserve">אדוני היושב-ראש, חברי הכנסת, ביקשתי להעלות על סדר-יומה של הכנסת את נושא הטיפול בבעיית הסמים בנגב. תופעת השימוש בסמים היא בעיה חמורה בכל קנה מידה בכל הארץ, ואת השפעותיה ניתן לראות בכל שכבות האוכלוסייה - גברים, נשים, </w:t>
      </w:r>
      <w:r>
        <w:rPr>
          <w:rFonts w:hint="cs"/>
          <w:rtl/>
        </w:rPr>
        <w:t>נוער, דתיים, חילונים, יהודים וערבים כאחד. הבעיה מוכרת לכולנו, כל אחד מאתנו נתקל בה במהלך חייו בצורה זו או אחרת, אך לדעתי איננו מודעים מספיק להיקפה ולעוצמתה.</w:t>
      </w:r>
    </w:p>
    <w:p w14:paraId="264F2B9A" w14:textId="77777777" w:rsidR="00000000" w:rsidRDefault="00E01313">
      <w:pPr>
        <w:pStyle w:val="a0"/>
        <w:rPr>
          <w:rFonts w:hint="cs"/>
          <w:rtl/>
        </w:rPr>
      </w:pPr>
    </w:p>
    <w:p w14:paraId="46488883" w14:textId="77777777" w:rsidR="00000000" w:rsidRDefault="00E01313">
      <w:pPr>
        <w:pStyle w:val="a0"/>
        <w:rPr>
          <w:rFonts w:hint="cs"/>
          <w:rtl/>
        </w:rPr>
      </w:pPr>
      <w:r>
        <w:rPr>
          <w:rFonts w:hint="cs"/>
          <w:rtl/>
        </w:rPr>
        <w:t>בישראל חיים כיום כ-300,000 אנשים שבמהלך חייהם באו במגע כזה או אחר עם סמים. בסקר שנערך על-ידי הרשות</w:t>
      </w:r>
      <w:r>
        <w:rPr>
          <w:rFonts w:hint="cs"/>
          <w:rtl/>
        </w:rPr>
        <w:t xml:space="preserve"> למלחמה בסמים בשנת 2001 עלה כי כ-10% מהאוכלוסייה הבוגרת במדינת ישראל משתמשים בסמים. מדובר בעלייה של 2.4% לעומת סקר קודם, שנערך שלוש שנים לפניו. בשנים שחלפו מאז הסקר האחרון גדל היקף התופעה בצורה משמעותית. </w:t>
      </w:r>
    </w:p>
    <w:p w14:paraId="67A9F410" w14:textId="77777777" w:rsidR="00000000" w:rsidRDefault="00E01313">
      <w:pPr>
        <w:pStyle w:val="a0"/>
        <w:rPr>
          <w:rFonts w:hint="cs"/>
          <w:rtl/>
        </w:rPr>
      </w:pPr>
    </w:p>
    <w:p w14:paraId="7E04E7EB" w14:textId="77777777" w:rsidR="00000000" w:rsidRDefault="00E01313">
      <w:pPr>
        <w:pStyle w:val="a0"/>
        <w:rPr>
          <w:rFonts w:hint="cs"/>
          <w:rtl/>
        </w:rPr>
      </w:pPr>
      <w:r>
        <w:rPr>
          <w:rFonts w:hint="cs"/>
          <w:rtl/>
        </w:rPr>
        <w:t>חשוב לזכור שסמים אינם פוגעים רק במשתמשים בהם באופן</w:t>
      </w:r>
      <w:r>
        <w:rPr>
          <w:rFonts w:hint="cs"/>
          <w:rtl/>
        </w:rPr>
        <w:t xml:space="preserve"> ישיר. סביב כל מכור יש קבוצה גדולה של אנשים שנפגעת, ובהם משפחתו הגרעינית, משפחתו המורחבת, השירותים הקהילתיים בסביבתו ועוד. </w:t>
      </w:r>
    </w:p>
    <w:p w14:paraId="1D4227F8" w14:textId="77777777" w:rsidR="00000000" w:rsidRDefault="00E01313">
      <w:pPr>
        <w:pStyle w:val="a0"/>
        <w:rPr>
          <w:rFonts w:hint="cs"/>
          <w:rtl/>
        </w:rPr>
      </w:pPr>
    </w:p>
    <w:p w14:paraId="0E0429D7" w14:textId="77777777" w:rsidR="00000000" w:rsidRDefault="00E01313">
      <w:pPr>
        <w:pStyle w:val="a0"/>
        <w:rPr>
          <w:rFonts w:hint="cs"/>
          <w:rtl/>
        </w:rPr>
      </w:pPr>
      <w:r>
        <w:rPr>
          <w:rFonts w:hint="cs"/>
          <w:rtl/>
        </w:rPr>
        <w:t>הגידול בשימוש בסמים חייב להדאיג את כולנו. זו בעיה המולידה בעיות נוספות, ובעקבות העלייה בה צצות ועולות תופעות שליליות שונות בחברה. ב</w:t>
      </w:r>
      <w:r>
        <w:rPr>
          <w:rFonts w:hint="cs"/>
          <w:rtl/>
        </w:rPr>
        <w:t xml:space="preserve">ראש ובראשונה, ניתן להבחין בקשר ישיר בין כמות השימוש בסמים לבין רמת הפשיעה, שהפכה לרעה חולה בחברתנו. </w:t>
      </w:r>
    </w:p>
    <w:p w14:paraId="50C5E14A" w14:textId="77777777" w:rsidR="00000000" w:rsidRDefault="00E01313">
      <w:pPr>
        <w:pStyle w:val="a0"/>
        <w:rPr>
          <w:rFonts w:hint="cs"/>
          <w:rtl/>
        </w:rPr>
      </w:pPr>
    </w:p>
    <w:p w14:paraId="5260B8F6" w14:textId="77777777" w:rsidR="00000000" w:rsidRDefault="00E01313">
      <w:pPr>
        <w:pStyle w:val="a0"/>
        <w:rPr>
          <w:rFonts w:hint="cs"/>
          <w:rtl/>
        </w:rPr>
      </w:pPr>
      <w:r>
        <w:rPr>
          <w:rFonts w:hint="cs"/>
          <w:rtl/>
        </w:rPr>
        <w:t>המדינה מטפלת בבעיה בשלושה רבדים. הרובד הראשון הוא ההסברה. הייתי רוצה לציין את עבודתם המסורה של אנשי הרשות למלחמה בסמים, שעושים עבודת קודש במיגור התופעה על</w:t>
      </w:r>
      <w:r>
        <w:rPr>
          <w:rFonts w:hint="cs"/>
          <w:rtl/>
        </w:rPr>
        <w:t>-ידי טיפול מקדים בקרב כלל שכבות האוכלוסייה.</w:t>
      </w:r>
    </w:p>
    <w:p w14:paraId="63A4907A" w14:textId="77777777" w:rsidR="00000000" w:rsidRDefault="00E01313">
      <w:pPr>
        <w:pStyle w:val="a0"/>
        <w:rPr>
          <w:rFonts w:hint="cs"/>
          <w:rtl/>
        </w:rPr>
      </w:pPr>
    </w:p>
    <w:p w14:paraId="3B4793BA" w14:textId="77777777" w:rsidR="00000000" w:rsidRDefault="00E01313">
      <w:pPr>
        <w:pStyle w:val="a0"/>
        <w:rPr>
          <w:rFonts w:hint="cs"/>
          <w:rtl/>
        </w:rPr>
      </w:pPr>
      <w:r>
        <w:rPr>
          <w:rFonts w:hint="cs"/>
          <w:rtl/>
        </w:rPr>
        <w:t xml:space="preserve">הרובד השני לטיפול הוא אכיפה וענישה. בשנת 2001 נפתחו בישראל למעלה מ-23,000 תיקים על עבירות סמים. זו עלייה עצומה בכמות התיקים. לצורך השוואה, בשנת 1996 היו 15,000 תיקים. האכיפה והענישה הן לא פעילויות מונעות, אך הן </w:t>
      </w:r>
      <w:r>
        <w:rPr>
          <w:rFonts w:hint="cs"/>
          <w:rtl/>
        </w:rPr>
        <w:t xml:space="preserve">חשובות מאוד בהיבט ההרתעתי בקרב משתמשים פוטנציאליים. מדיניות ענישה מחמירה עלולה לגרום לנער מתבגר לחשוב פעמיים לפני החלטתו על שימוש ראשון בסמים. </w:t>
      </w:r>
    </w:p>
    <w:p w14:paraId="43FB26A1" w14:textId="77777777" w:rsidR="00000000" w:rsidRDefault="00E01313">
      <w:pPr>
        <w:pStyle w:val="a0"/>
        <w:rPr>
          <w:rFonts w:hint="cs"/>
          <w:rtl/>
        </w:rPr>
      </w:pPr>
    </w:p>
    <w:p w14:paraId="1505C316" w14:textId="77777777" w:rsidR="00000000" w:rsidRDefault="00E01313">
      <w:pPr>
        <w:pStyle w:val="a0"/>
        <w:rPr>
          <w:rFonts w:hint="cs"/>
          <w:rtl/>
        </w:rPr>
      </w:pPr>
      <w:r>
        <w:rPr>
          <w:rFonts w:hint="cs"/>
          <w:rtl/>
        </w:rPr>
        <w:t>הרובד השלישי הוא טיפול ושיקום של נפגעי הסמים. רובד זה של הטיפול בבעיה מתבצע גם בטיפול נקודתי אבל גם דרך טיפול פ</w:t>
      </w:r>
      <w:r>
        <w:rPr>
          <w:rFonts w:hint="cs"/>
          <w:rtl/>
        </w:rPr>
        <w:t xml:space="preserve">סיכולוגי. הטיפול מתבצע בבתי-חולים, במעונות-יום שמפעיל משרד הרווחה ובמרכזים נוספים שמופעלים על-ידי משרד הבריאות. </w:t>
      </w:r>
    </w:p>
    <w:p w14:paraId="1919D93E" w14:textId="77777777" w:rsidR="00000000" w:rsidRDefault="00E01313">
      <w:pPr>
        <w:pStyle w:val="a0"/>
        <w:rPr>
          <w:rFonts w:hint="cs"/>
          <w:rtl/>
        </w:rPr>
      </w:pPr>
    </w:p>
    <w:p w14:paraId="0FAFE67C" w14:textId="77777777" w:rsidR="00000000" w:rsidRDefault="00E01313">
      <w:pPr>
        <w:pStyle w:val="a0"/>
        <w:rPr>
          <w:rFonts w:hint="cs"/>
          <w:rtl/>
        </w:rPr>
      </w:pPr>
      <w:r>
        <w:rPr>
          <w:rFonts w:hint="cs"/>
          <w:rtl/>
        </w:rPr>
        <w:t>אחוז השימוש בסמים בנגב גדול בהרבה מאחוז השימוש בסמים בשאר חלקי הארץ. על-פי נתוני משטרת ישראל, בבאר-שבע יש כ-4,000 מכורים לסמים, לעומת ראשון-לצ</w:t>
      </w:r>
      <w:r>
        <w:rPr>
          <w:rFonts w:hint="cs"/>
          <w:rtl/>
        </w:rPr>
        <w:t xml:space="preserve">יון, שהיא עיר עם מספר דומה של תושבים, ובה יש 200 מכורים. </w:t>
      </w:r>
    </w:p>
    <w:p w14:paraId="6A29D70B" w14:textId="77777777" w:rsidR="00000000" w:rsidRDefault="00E01313">
      <w:pPr>
        <w:pStyle w:val="a0"/>
        <w:rPr>
          <w:rFonts w:hint="cs"/>
          <w:rtl/>
        </w:rPr>
      </w:pPr>
    </w:p>
    <w:p w14:paraId="622BC372" w14:textId="77777777" w:rsidR="00000000" w:rsidRDefault="00E01313">
      <w:pPr>
        <w:pStyle w:val="a0"/>
        <w:rPr>
          <w:rFonts w:hint="cs"/>
          <w:rtl/>
        </w:rPr>
      </w:pPr>
      <w:r>
        <w:rPr>
          <w:rFonts w:hint="cs"/>
          <w:rtl/>
        </w:rPr>
        <w:t>העובדות הקשות האלה נובעות מכמה גורמים. מרבית ערי הנגב מהוות מוקדי אבטלה, ושיעור המובטלים בהן עולה על 10%. בעבר הוכח כי קיימת זיקה ישירה בין מספר המשתמשים בסמים ובין אחוז המובטלים. חשוב לדעת, כי בנג</w:t>
      </w:r>
      <w:r>
        <w:rPr>
          <w:rFonts w:hint="cs"/>
          <w:rtl/>
        </w:rPr>
        <w:t xml:space="preserve">ב יש התאמה גדולה יותר מאשר בשאר חלקי הארץ בין רקע סוציו-אקונומי נמוך לבין שימוש בסמים. הגורם השני הוא העובדה שהנגב נמצא מבחינה גיאוגרפית על נתיב העברת הסמים לתוך תחומי מדינת ישראל. הסמים הופכים נגישים וזמינים יותר לתושבי הנגב. </w:t>
      </w:r>
    </w:p>
    <w:p w14:paraId="43F5CF52" w14:textId="77777777" w:rsidR="00000000" w:rsidRDefault="00E01313">
      <w:pPr>
        <w:pStyle w:val="a0"/>
        <w:rPr>
          <w:rFonts w:hint="cs"/>
          <w:rtl/>
        </w:rPr>
      </w:pPr>
    </w:p>
    <w:p w14:paraId="481F4DA3" w14:textId="77777777" w:rsidR="00000000" w:rsidRDefault="00E01313">
      <w:pPr>
        <w:pStyle w:val="a0"/>
        <w:rPr>
          <w:rFonts w:hint="cs"/>
          <w:rtl/>
        </w:rPr>
      </w:pPr>
      <w:r>
        <w:rPr>
          <w:rFonts w:hint="cs"/>
          <w:rtl/>
        </w:rPr>
        <w:t xml:space="preserve">לצערי, למרות המאמצים הרבים </w:t>
      </w:r>
      <w:r>
        <w:rPr>
          <w:rFonts w:hint="cs"/>
          <w:rtl/>
        </w:rPr>
        <w:t xml:space="preserve">הנעשים בתחום, נשאר אזור הדרום מוכה סמים, אזור שמספר המשתמשים בו גדול מאשר בשאר אזורי הארץ, אזור שחייב, לפי דעתי, לזכות בטיפול מיוחד גם בהסברה, גם באכיפה וגם בשיקום. </w:t>
      </w:r>
    </w:p>
    <w:p w14:paraId="73F23FAD" w14:textId="77777777" w:rsidR="00000000" w:rsidRDefault="00E01313">
      <w:pPr>
        <w:pStyle w:val="a0"/>
        <w:rPr>
          <w:rFonts w:hint="cs"/>
          <w:rtl/>
        </w:rPr>
      </w:pPr>
    </w:p>
    <w:p w14:paraId="2F81CB68" w14:textId="77777777" w:rsidR="00000000" w:rsidRDefault="00E01313">
      <w:pPr>
        <w:pStyle w:val="a0"/>
        <w:rPr>
          <w:rFonts w:hint="cs"/>
          <w:rtl/>
        </w:rPr>
      </w:pPr>
      <w:r>
        <w:rPr>
          <w:rFonts w:hint="cs"/>
          <w:rtl/>
        </w:rPr>
        <w:t>אני מבין את המצוקה התקציבית הגדולה שבה נמצאת המדינה כולה, והרשויות המופקדות על בעיות הטיפ</w:t>
      </w:r>
      <w:r>
        <w:rPr>
          <w:rFonts w:hint="cs"/>
          <w:rtl/>
        </w:rPr>
        <w:t>ול בסמים כחלק ממנה, אך אני סבור כי שינוי סדר העדיפויות או ניתוב שונה של התקציבים יביא לפתרון חלקי לפחות של הבעיה. אי-אפשר לקבל את העובדה שיש מכורים לסמים המעוניינים להשתקם במסגרת תוכניות גמילה, ולמדינה אין יכולת להעמיד לרשותם מיטה, טיפול או כל דרך סיוע אחר</w:t>
      </w:r>
      <w:r>
        <w:rPr>
          <w:rFonts w:hint="cs"/>
          <w:rtl/>
        </w:rPr>
        <w:t>ת.</w:t>
      </w:r>
    </w:p>
    <w:p w14:paraId="21651C7D" w14:textId="77777777" w:rsidR="00000000" w:rsidRDefault="00E01313">
      <w:pPr>
        <w:pStyle w:val="a0"/>
        <w:rPr>
          <w:rFonts w:hint="cs"/>
          <w:rtl/>
        </w:rPr>
      </w:pPr>
    </w:p>
    <w:p w14:paraId="3F02BABB" w14:textId="77777777" w:rsidR="00000000" w:rsidRDefault="00E01313">
      <w:pPr>
        <w:pStyle w:val="a0"/>
        <w:rPr>
          <w:rFonts w:hint="cs"/>
          <w:rtl/>
        </w:rPr>
      </w:pPr>
      <w:r>
        <w:rPr>
          <w:rFonts w:hint="cs"/>
          <w:rtl/>
        </w:rPr>
        <w:t xml:space="preserve">אני חושב, שעל מנת לתת הזדמנות שווה לתושבי הנגב גם בנושא זה, יש לפעול לכך שאמצעי הטיפול בבעיה יוקצו באופן יחסי לכמות הדורשים, ובנגב מספר הדורשים היחסי הוא הגדול ביותר. </w:t>
      </w:r>
    </w:p>
    <w:p w14:paraId="66C2712C" w14:textId="77777777" w:rsidR="00000000" w:rsidRDefault="00E01313">
      <w:pPr>
        <w:pStyle w:val="a0"/>
        <w:rPr>
          <w:rFonts w:hint="cs"/>
          <w:rtl/>
        </w:rPr>
      </w:pPr>
    </w:p>
    <w:p w14:paraId="4C7C8BA3" w14:textId="77777777" w:rsidR="00000000" w:rsidRDefault="00E01313">
      <w:pPr>
        <w:pStyle w:val="a0"/>
        <w:rPr>
          <w:rFonts w:hint="cs"/>
          <w:rtl/>
        </w:rPr>
      </w:pPr>
      <w:r>
        <w:rPr>
          <w:rFonts w:hint="cs"/>
          <w:rtl/>
        </w:rPr>
        <w:t xml:space="preserve">אני מציע לקיים דיון בוועדה למאבק בנגע הסמים, בהשתתפות נציגים של משרד הבריאות, משרד </w:t>
      </w:r>
      <w:r>
        <w:rPr>
          <w:rFonts w:hint="cs"/>
          <w:rtl/>
        </w:rPr>
        <w:t>הרווחה, משרד החינוך, המשרד לביטחון הפנים והרשות למלחמה בסמים, כדי לבחון את היקפי התופעה בנגב ולתת מענה יחסי נכון וצודק יותר לטיפול במכורים לסמים ובסביבתם.</w:t>
      </w:r>
    </w:p>
    <w:p w14:paraId="6105C035" w14:textId="77777777" w:rsidR="00000000" w:rsidRDefault="00E01313">
      <w:pPr>
        <w:pStyle w:val="a0"/>
        <w:rPr>
          <w:rFonts w:hint="cs"/>
          <w:rtl/>
        </w:rPr>
      </w:pPr>
    </w:p>
    <w:p w14:paraId="34ABA2D9" w14:textId="77777777" w:rsidR="00000000" w:rsidRDefault="00E01313">
      <w:pPr>
        <w:pStyle w:val="af1"/>
        <w:rPr>
          <w:rtl/>
        </w:rPr>
      </w:pPr>
      <w:r>
        <w:rPr>
          <w:rtl/>
        </w:rPr>
        <w:t>היו"ר יולי-יואל אדלשטיין:</w:t>
      </w:r>
    </w:p>
    <w:p w14:paraId="37932065" w14:textId="77777777" w:rsidR="00000000" w:rsidRDefault="00E01313">
      <w:pPr>
        <w:pStyle w:val="a0"/>
        <w:rPr>
          <w:rtl/>
        </w:rPr>
      </w:pPr>
    </w:p>
    <w:p w14:paraId="224E9A0F" w14:textId="77777777" w:rsidR="00000000" w:rsidRDefault="00E01313">
      <w:pPr>
        <w:pStyle w:val="a0"/>
        <w:rPr>
          <w:rFonts w:hint="cs"/>
          <w:rtl/>
        </w:rPr>
      </w:pPr>
      <w:r>
        <w:rPr>
          <w:rFonts w:hint="cs"/>
          <w:rtl/>
        </w:rPr>
        <w:t>תודה לחבר הכנסת עמרי שרון. למיטב זיכרוני ניהלתי את כל ישיבות הבית שבהן די</w:t>
      </w:r>
      <w:r>
        <w:rPr>
          <w:rFonts w:hint="cs"/>
          <w:rtl/>
        </w:rPr>
        <w:t>ברת, ואתה יודע להתכונן ולקצר כמו שצריך. דוגמה לאחרים. בבקשה, השר גדעון עזרא.</w:t>
      </w:r>
    </w:p>
    <w:p w14:paraId="3C790359" w14:textId="77777777" w:rsidR="00000000" w:rsidRDefault="00E01313">
      <w:pPr>
        <w:pStyle w:val="a0"/>
        <w:rPr>
          <w:rFonts w:hint="cs"/>
          <w:rtl/>
        </w:rPr>
      </w:pPr>
    </w:p>
    <w:p w14:paraId="09823544" w14:textId="77777777" w:rsidR="00000000" w:rsidRDefault="00E01313">
      <w:pPr>
        <w:pStyle w:val="a"/>
        <w:rPr>
          <w:rtl/>
        </w:rPr>
      </w:pPr>
      <w:bookmarkStart w:id="718" w:name="FS000000474T28_01_2004_20_47_58"/>
      <w:bookmarkStart w:id="719" w:name="_Toc78873187"/>
      <w:bookmarkEnd w:id="718"/>
      <w:r>
        <w:rPr>
          <w:rFonts w:hint="eastAsia"/>
          <w:rtl/>
        </w:rPr>
        <w:t>השר</w:t>
      </w:r>
      <w:r>
        <w:rPr>
          <w:rtl/>
        </w:rPr>
        <w:t xml:space="preserve"> גדעון עזרא:</w:t>
      </w:r>
      <w:bookmarkEnd w:id="719"/>
    </w:p>
    <w:p w14:paraId="63423390" w14:textId="77777777" w:rsidR="00000000" w:rsidRDefault="00E01313">
      <w:pPr>
        <w:pStyle w:val="a0"/>
        <w:rPr>
          <w:rFonts w:hint="cs"/>
          <w:rtl/>
        </w:rPr>
      </w:pPr>
    </w:p>
    <w:p w14:paraId="7DC10E8C" w14:textId="77777777" w:rsidR="00000000" w:rsidRDefault="00E01313">
      <w:pPr>
        <w:pStyle w:val="a0"/>
        <w:rPr>
          <w:rFonts w:hint="cs"/>
          <w:rtl/>
        </w:rPr>
      </w:pPr>
      <w:r>
        <w:rPr>
          <w:rFonts w:hint="cs"/>
          <w:rtl/>
        </w:rPr>
        <w:t xml:space="preserve">אדוני היושב-ראש, חברי חברי הכנסת, חבר הכנסת עמרי שרון, נושא הטיפול בבעיית הסמים בעיר באר-שבע - אינני בטוח שהמספרים שנמצאים בידי הרשויות לגבי המשתמשים הם המספרים </w:t>
      </w:r>
      <w:r>
        <w:rPr>
          <w:rFonts w:hint="cs"/>
          <w:rtl/>
        </w:rPr>
        <w:t>הנכונים, משום שאני לא יודע איך הם יכולים לדעת את המספרים. הם יודעים את המספרים של אנשים שנתפסים, של אנשים שנשפטים. אבל אני מניח, על-פי הפער הגדול בין ראשון-לציון לבאר-שבע, שבבאר-שבע התופעה הרבה יותר נפוצה מאשר בראשון-לציון.</w:t>
      </w:r>
    </w:p>
    <w:p w14:paraId="72581EFF" w14:textId="77777777" w:rsidR="00000000" w:rsidRDefault="00E01313">
      <w:pPr>
        <w:pStyle w:val="a0"/>
        <w:rPr>
          <w:rFonts w:hint="cs"/>
          <w:rtl/>
        </w:rPr>
      </w:pPr>
    </w:p>
    <w:p w14:paraId="39AA0C81" w14:textId="77777777" w:rsidR="00000000" w:rsidRDefault="00E01313">
      <w:pPr>
        <w:pStyle w:val="af0"/>
        <w:rPr>
          <w:rtl/>
        </w:rPr>
      </w:pPr>
      <w:r>
        <w:rPr>
          <w:rFonts w:hint="eastAsia"/>
          <w:rtl/>
        </w:rPr>
        <w:t>עמרי</w:t>
      </w:r>
      <w:r>
        <w:rPr>
          <w:rtl/>
        </w:rPr>
        <w:t xml:space="preserve"> שרון (הליכוד):</w:t>
      </w:r>
    </w:p>
    <w:p w14:paraId="4BAE920B" w14:textId="77777777" w:rsidR="00000000" w:rsidRDefault="00E01313">
      <w:pPr>
        <w:pStyle w:val="a0"/>
        <w:rPr>
          <w:rFonts w:hint="cs"/>
          <w:rtl/>
        </w:rPr>
      </w:pPr>
    </w:p>
    <w:p w14:paraId="0325A064" w14:textId="77777777" w:rsidR="00000000" w:rsidRDefault="00E01313">
      <w:pPr>
        <w:pStyle w:val="a0"/>
        <w:rPr>
          <w:rFonts w:hint="cs"/>
          <w:rtl/>
        </w:rPr>
      </w:pPr>
      <w:r>
        <w:rPr>
          <w:rFonts w:hint="cs"/>
          <w:rtl/>
        </w:rPr>
        <w:t xml:space="preserve">יש נתונים </w:t>
      </w:r>
      <w:r>
        <w:rPr>
          <w:rFonts w:hint="cs"/>
          <w:rtl/>
        </w:rPr>
        <w:t xml:space="preserve">של עובדים סוציאליים של שירותי רווחה, משם נוסף חלק מהנתונים. </w:t>
      </w:r>
    </w:p>
    <w:p w14:paraId="5586E17C" w14:textId="77777777" w:rsidR="00000000" w:rsidRDefault="00E01313">
      <w:pPr>
        <w:pStyle w:val="a0"/>
        <w:rPr>
          <w:rFonts w:hint="cs"/>
          <w:rtl/>
        </w:rPr>
      </w:pPr>
    </w:p>
    <w:p w14:paraId="328544FE" w14:textId="77777777" w:rsidR="00000000" w:rsidRDefault="00E01313">
      <w:pPr>
        <w:pStyle w:val="-"/>
        <w:rPr>
          <w:rtl/>
        </w:rPr>
      </w:pPr>
      <w:bookmarkStart w:id="720" w:name="FS000000474T28_01_2004_20_51_41C"/>
      <w:bookmarkEnd w:id="720"/>
      <w:r>
        <w:rPr>
          <w:rtl/>
        </w:rPr>
        <w:t>השר גדעון עזרא:</w:t>
      </w:r>
    </w:p>
    <w:p w14:paraId="3DB480D1" w14:textId="77777777" w:rsidR="00000000" w:rsidRDefault="00E01313">
      <w:pPr>
        <w:pStyle w:val="a0"/>
        <w:rPr>
          <w:rtl/>
        </w:rPr>
      </w:pPr>
    </w:p>
    <w:p w14:paraId="50BEA2C6" w14:textId="77777777" w:rsidR="00000000" w:rsidRDefault="00E01313">
      <w:pPr>
        <w:pStyle w:val="a0"/>
        <w:rPr>
          <w:rFonts w:hint="cs"/>
          <w:rtl/>
        </w:rPr>
      </w:pPr>
      <w:r>
        <w:rPr>
          <w:rFonts w:hint="cs"/>
          <w:rtl/>
        </w:rPr>
        <w:t>יכול להיות, אני רק לא יודע איך סופרים את זה. לא בטוח שכולם מגיעים.</w:t>
      </w:r>
    </w:p>
    <w:p w14:paraId="3C775F65" w14:textId="77777777" w:rsidR="00000000" w:rsidRDefault="00E01313">
      <w:pPr>
        <w:pStyle w:val="a0"/>
        <w:rPr>
          <w:rFonts w:hint="cs"/>
          <w:rtl/>
        </w:rPr>
      </w:pPr>
    </w:p>
    <w:p w14:paraId="4A937AE2" w14:textId="77777777" w:rsidR="00000000" w:rsidRDefault="00E01313">
      <w:pPr>
        <w:pStyle w:val="af0"/>
        <w:rPr>
          <w:rtl/>
        </w:rPr>
      </w:pPr>
      <w:r>
        <w:rPr>
          <w:rFonts w:hint="eastAsia"/>
          <w:rtl/>
        </w:rPr>
        <w:t>עמרי</w:t>
      </w:r>
      <w:r>
        <w:rPr>
          <w:rtl/>
        </w:rPr>
        <w:t xml:space="preserve"> שרון (הליכוד):</w:t>
      </w:r>
    </w:p>
    <w:p w14:paraId="16DE1E19" w14:textId="77777777" w:rsidR="00000000" w:rsidRDefault="00E01313">
      <w:pPr>
        <w:pStyle w:val="a0"/>
        <w:rPr>
          <w:rFonts w:hint="cs"/>
          <w:rtl/>
        </w:rPr>
      </w:pPr>
    </w:p>
    <w:p w14:paraId="6235716F" w14:textId="77777777" w:rsidR="00000000" w:rsidRDefault="00E01313">
      <w:pPr>
        <w:pStyle w:val="a0"/>
        <w:rPr>
          <w:rFonts w:hint="cs"/>
          <w:rtl/>
        </w:rPr>
      </w:pPr>
      <w:r>
        <w:rPr>
          <w:rFonts w:hint="cs"/>
          <w:rtl/>
        </w:rPr>
        <w:t>אני מניח שסופרים אותם אחד אחד.</w:t>
      </w:r>
    </w:p>
    <w:p w14:paraId="374D8CB0" w14:textId="77777777" w:rsidR="00000000" w:rsidRDefault="00E01313">
      <w:pPr>
        <w:pStyle w:val="a0"/>
        <w:rPr>
          <w:rFonts w:hint="cs"/>
          <w:rtl/>
        </w:rPr>
      </w:pPr>
    </w:p>
    <w:p w14:paraId="351AFBDA" w14:textId="77777777" w:rsidR="00000000" w:rsidRDefault="00E01313">
      <w:pPr>
        <w:pStyle w:val="af0"/>
        <w:rPr>
          <w:rtl/>
        </w:rPr>
      </w:pPr>
      <w:r>
        <w:rPr>
          <w:rFonts w:hint="eastAsia"/>
          <w:rtl/>
        </w:rPr>
        <w:t>איוב</w:t>
      </w:r>
      <w:r>
        <w:rPr>
          <w:rtl/>
        </w:rPr>
        <w:t xml:space="preserve"> קרא (הליכוד):</w:t>
      </w:r>
    </w:p>
    <w:p w14:paraId="673CB1B6" w14:textId="77777777" w:rsidR="00000000" w:rsidRDefault="00E01313">
      <w:pPr>
        <w:pStyle w:val="a0"/>
        <w:rPr>
          <w:rFonts w:hint="cs"/>
          <w:rtl/>
        </w:rPr>
      </w:pPr>
    </w:p>
    <w:p w14:paraId="1E7A72F4" w14:textId="77777777" w:rsidR="00000000" w:rsidRDefault="00E01313">
      <w:pPr>
        <w:pStyle w:val="a0"/>
        <w:rPr>
          <w:rFonts w:hint="cs"/>
          <w:rtl/>
        </w:rPr>
      </w:pPr>
      <w:r>
        <w:rPr>
          <w:rFonts w:hint="cs"/>
          <w:rtl/>
        </w:rPr>
        <w:t>הרשות למלחמה בסמים עושה מדי פעם סקרי</w:t>
      </w:r>
      <w:r>
        <w:rPr>
          <w:rFonts w:hint="cs"/>
          <w:rtl/>
        </w:rPr>
        <w:t>ם, במדגם של 500 איש באזור מסוים, ואז היא יכולה לדעת פחות או יותר על מה מדובר.</w:t>
      </w:r>
    </w:p>
    <w:p w14:paraId="5A98BA54" w14:textId="77777777" w:rsidR="00000000" w:rsidRDefault="00E01313">
      <w:pPr>
        <w:pStyle w:val="a0"/>
        <w:rPr>
          <w:rFonts w:hint="cs"/>
          <w:rtl/>
        </w:rPr>
      </w:pPr>
    </w:p>
    <w:p w14:paraId="3031117E" w14:textId="77777777" w:rsidR="00000000" w:rsidRDefault="00E01313">
      <w:pPr>
        <w:pStyle w:val="-"/>
        <w:rPr>
          <w:rtl/>
        </w:rPr>
      </w:pPr>
      <w:bookmarkStart w:id="721" w:name="FS000000474T28_01_2004_20_55_02C"/>
      <w:bookmarkEnd w:id="721"/>
      <w:r>
        <w:rPr>
          <w:rtl/>
        </w:rPr>
        <w:t>השר גדעון עזרא:</w:t>
      </w:r>
    </w:p>
    <w:p w14:paraId="6578D49B" w14:textId="77777777" w:rsidR="00000000" w:rsidRDefault="00E01313">
      <w:pPr>
        <w:pStyle w:val="a0"/>
        <w:rPr>
          <w:rtl/>
        </w:rPr>
      </w:pPr>
    </w:p>
    <w:p w14:paraId="6781233C" w14:textId="77777777" w:rsidR="00000000" w:rsidRDefault="00E01313">
      <w:pPr>
        <w:pStyle w:val="a0"/>
        <w:rPr>
          <w:rFonts w:hint="cs"/>
          <w:rtl/>
        </w:rPr>
      </w:pPr>
      <w:r>
        <w:rPr>
          <w:rFonts w:hint="cs"/>
          <w:rtl/>
        </w:rPr>
        <w:t>על כל פנים, אם העלית את הנושא של הסמים, אני מוכרח לומר שהסמים הם מכת מדינה נוראית, שחייבים לטפל בה.</w:t>
      </w:r>
    </w:p>
    <w:p w14:paraId="6031A856" w14:textId="77777777" w:rsidR="00000000" w:rsidRDefault="00E01313">
      <w:pPr>
        <w:pStyle w:val="a0"/>
        <w:rPr>
          <w:rFonts w:hint="cs"/>
          <w:rtl/>
        </w:rPr>
      </w:pPr>
    </w:p>
    <w:p w14:paraId="6C13C887" w14:textId="77777777" w:rsidR="00000000" w:rsidRDefault="00E01313">
      <w:pPr>
        <w:pStyle w:val="a0"/>
        <w:rPr>
          <w:rFonts w:hint="cs"/>
          <w:rtl/>
        </w:rPr>
      </w:pPr>
      <w:r>
        <w:rPr>
          <w:rFonts w:hint="cs"/>
          <w:rtl/>
        </w:rPr>
        <w:t>יש בעיה למשטרת ישראל. משטרת ישראל, לפי דעתי, יודעת בחלק גדו</w:t>
      </w:r>
      <w:r>
        <w:rPr>
          <w:rFonts w:hint="cs"/>
          <w:rtl/>
        </w:rPr>
        <w:t xml:space="preserve">ל מהמקרים מי הם סוחרי הסמים, והיא לא יכולה לגרום למאסרם ולשפיטתם, מאחר שאין בידיה ההוכחות. לאחרונה, עלתה האפשרות של מעצר מינהלי. לדעתי, מעצר מינהלי לסוחרי סמים הוא פתרון לא הכי טוב, אבל פתרון טוב יותר מאשר התפשטות של נגע הסמים. </w:t>
      </w:r>
    </w:p>
    <w:p w14:paraId="4E00C25A" w14:textId="77777777" w:rsidR="00000000" w:rsidRDefault="00E01313">
      <w:pPr>
        <w:pStyle w:val="a0"/>
        <w:rPr>
          <w:rFonts w:hint="cs"/>
          <w:rtl/>
        </w:rPr>
      </w:pPr>
    </w:p>
    <w:p w14:paraId="0E2CD256" w14:textId="77777777" w:rsidR="00000000" w:rsidRDefault="00E01313">
      <w:pPr>
        <w:pStyle w:val="a0"/>
        <w:rPr>
          <w:rFonts w:hint="cs"/>
          <w:rtl/>
        </w:rPr>
      </w:pPr>
      <w:r>
        <w:rPr>
          <w:rFonts w:hint="cs"/>
          <w:rtl/>
        </w:rPr>
        <w:t>דבר שני, אתה צודק לגבי דלת</w:t>
      </w:r>
      <w:r>
        <w:rPr>
          <w:rFonts w:hint="cs"/>
          <w:rtl/>
        </w:rPr>
        <w:t xml:space="preserve"> הכניסה של הסמים באזור הגבול שלנו עם מצרים. לפי דעתי, הדבר בא לידי ביטוי גם בעבודת המשטרה, שידיה בבאר-שבע מלאות עבודה ומעבדת הסמים שלה לא מספיקה לקלוט את החומר שמגיע לשם כמעט מדי יום ביומו. </w:t>
      </w:r>
    </w:p>
    <w:p w14:paraId="688DE656" w14:textId="77777777" w:rsidR="00000000" w:rsidRDefault="00E01313">
      <w:pPr>
        <w:pStyle w:val="a0"/>
        <w:rPr>
          <w:rFonts w:hint="cs"/>
          <w:rtl/>
        </w:rPr>
      </w:pPr>
    </w:p>
    <w:p w14:paraId="26CA5AD1" w14:textId="77777777" w:rsidR="00000000" w:rsidRDefault="00E01313">
      <w:pPr>
        <w:pStyle w:val="a0"/>
        <w:rPr>
          <w:rFonts w:hint="cs"/>
          <w:rtl/>
        </w:rPr>
      </w:pPr>
      <w:r>
        <w:rPr>
          <w:rFonts w:hint="cs"/>
          <w:rtl/>
        </w:rPr>
        <w:t xml:space="preserve">לגבי שיקום המסוממים והטיפול בהם, משרד הבריאות רואה בעיר באר-שבע </w:t>
      </w:r>
      <w:r>
        <w:rPr>
          <w:rFonts w:hint="cs"/>
          <w:rtl/>
        </w:rPr>
        <w:t>כמי שיש לה מערכת טיפול מפותחת, מן הרחבות בארץ. יש למשרד הבריאות בבאר-שבע שירות אמבולטורי רחב של תחליפי סם, "מתדון", המסתייע גם בניידת לכל יישובי הסביבה. בנוסף, קיימת בבאר-שבע מחלקה אשפוזית, מערכת טיפול יום עם סדנת הכשרה לעבודה היחידה מסוגה בארץ. בנוסף, קיי</w:t>
      </w:r>
      <w:r>
        <w:rPr>
          <w:rFonts w:hint="cs"/>
          <w:rtl/>
        </w:rPr>
        <w:t xml:space="preserve">מת במרכז לבריאות הנפש בבאר-שבע מחלקה לתחלואה כפולה בת 15 מיטות לשירות העיר והאזור. מובן שכמות המיטות וכמות המטפלים לא מספיקות, והלוואי שהיה לנו יותר. </w:t>
      </w:r>
    </w:p>
    <w:p w14:paraId="3C0ADB25" w14:textId="77777777" w:rsidR="00000000" w:rsidRDefault="00E01313">
      <w:pPr>
        <w:pStyle w:val="a0"/>
        <w:rPr>
          <w:rFonts w:hint="cs"/>
          <w:rtl/>
        </w:rPr>
      </w:pPr>
    </w:p>
    <w:p w14:paraId="0785DE68" w14:textId="77777777" w:rsidR="00000000" w:rsidRDefault="00E01313">
      <w:pPr>
        <w:pStyle w:val="a0"/>
        <w:rPr>
          <w:rFonts w:hint="cs"/>
          <w:rtl/>
        </w:rPr>
      </w:pPr>
      <w:r>
        <w:rPr>
          <w:rFonts w:hint="cs"/>
          <w:rtl/>
        </w:rPr>
        <w:t xml:space="preserve">משרד הבריאות משתתף גם ביחידת אבחון למכורים עם משרד הרווחה, ויש עובד מטעמו של משרד הבריאות בעמותת "אפשר" </w:t>
      </w:r>
      <w:r>
        <w:rPr>
          <w:rFonts w:hint="cs"/>
          <w:rtl/>
        </w:rPr>
        <w:t xml:space="preserve">לטיפול גם באלכוהוליסטים. מאחר ששיתוף הפעולה בין הגורמים השונים - רווחה, בריאות, עירייה ואוניברסיטה </w:t>
      </w:r>
      <w:r>
        <w:rPr>
          <w:rtl/>
        </w:rPr>
        <w:t>–</w:t>
      </w:r>
      <w:r>
        <w:rPr>
          <w:rFonts w:hint="cs"/>
          <w:rtl/>
        </w:rPr>
        <w:t xml:space="preserve"> בבאר-שבע הוא טוב במיוחד, הרי שיעילות הטיפול גדולה, ובאר-שבע מהווה דגם שהיינו רוצים לראות אותו גם ביישובים אחרים בארץ. </w:t>
      </w:r>
    </w:p>
    <w:p w14:paraId="35B1E598" w14:textId="77777777" w:rsidR="00000000" w:rsidRDefault="00E01313">
      <w:pPr>
        <w:pStyle w:val="a0"/>
        <w:rPr>
          <w:rFonts w:hint="cs"/>
          <w:rtl/>
        </w:rPr>
      </w:pPr>
    </w:p>
    <w:p w14:paraId="04C1B956" w14:textId="77777777" w:rsidR="00000000" w:rsidRDefault="00E01313">
      <w:pPr>
        <w:pStyle w:val="a0"/>
        <w:rPr>
          <w:rFonts w:hint="cs"/>
          <w:rtl/>
        </w:rPr>
      </w:pPr>
      <w:r>
        <w:rPr>
          <w:rFonts w:hint="cs"/>
          <w:rtl/>
        </w:rPr>
        <w:t>משרד הבריאות מקווה שבתקופה זו של קי</w:t>
      </w:r>
      <w:r>
        <w:rPr>
          <w:rFonts w:hint="cs"/>
          <w:rtl/>
        </w:rPr>
        <w:t xml:space="preserve">צוצים אפשר יהיה להימנע מכל קיצוץ בשירותים הניתנים בתחום זה. לאחרונה עומדים לבצע קיצוץ </w:t>
      </w:r>
      <w:bookmarkStart w:id="722" w:name="FS000000474T28_01_2004_19_32_52"/>
      <w:bookmarkEnd w:id="722"/>
      <w:r>
        <w:rPr>
          <w:rFonts w:hint="cs"/>
          <w:rtl/>
        </w:rPr>
        <w:t xml:space="preserve">של שלוש מתוך 18 המיטות לגמילה הקיימות במחלקה האשפוזית לגמילה בבאר-שבע. אנחנו מקווים שהקיצוץ הוא זמני, ובתוך זמן קצר ניתן יהיה לחזור למספר המיטות הקודם. </w:t>
      </w:r>
    </w:p>
    <w:p w14:paraId="16EFC5CD" w14:textId="77777777" w:rsidR="00000000" w:rsidRDefault="00E01313">
      <w:pPr>
        <w:pStyle w:val="a0"/>
        <w:rPr>
          <w:rFonts w:hint="cs"/>
          <w:rtl/>
        </w:rPr>
      </w:pPr>
    </w:p>
    <w:p w14:paraId="07840DBC" w14:textId="77777777" w:rsidR="00000000" w:rsidRDefault="00E01313">
      <w:pPr>
        <w:pStyle w:val="a0"/>
        <w:rPr>
          <w:rFonts w:hint="cs"/>
          <w:rtl/>
        </w:rPr>
      </w:pPr>
      <w:r>
        <w:rPr>
          <w:rFonts w:hint="cs"/>
          <w:rtl/>
        </w:rPr>
        <w:t xml:space="preserve">אני חוזר ואומר, </w:t>
      </w:r>
      <w:r>
        <w:rPr>
          <w:rFonts w:hint="cs"/>
          <w:rtl/>
        </w:rPr>
        <w:t xml:space="preserve">שהיכולת לטפל צריכה להתחיל הרבה קודם, היא צריכה להתחיל עם סוחרי הסמים, וכנגדם צריך להכריז מלחמה, ומלחמה טוטלית. </w:t>
      </w:r>
    </w:p>
    <w:p w14:paraId="700FAAFA" w14:textId="77777777" w:rsidR="00000000" w:rsidRDefault="00E01313">
      <w:pPr>
        <w:pStyle w:val="a0"/>
        <w:rPr>
          <w:rFonts w:hint="cs"/>
          <w:rtl/>
        </w:rPr>
      </w:pPr>
    </w:p>
    <w:p w14:paraId="241F362D" w14:textId="77777777" w:rsidR="00000000" w:rsidRDefault="00E01313">
      <w:pPr>
        <w:pStyle w:val="a0"/>
        <w:rPr>
          <w:rFonts w:hint="cs"/>
          <w:rtl/>
        </w:rPr>
      </w:pPr>
      <w:r>
        <w:rPr>
          <w:rFonts w:hint="cs"/>
          <w:rtl/>
        </w:rPr>
        <w:t xml:space="preserve">הצעתך להעביר את הנושא לוועדה למאבק בנגע הסמים בהחלט מתקבלת על דעתי. תודה.  </w:t>
      </w:r>
    </w:p>
    <w:p w14:paraId="5C6E31D7" w14:textId="77777777" w:rsidR="00000000" w:rsidRDefault="00E01313">
      <w:pPr>
        <w:pStyle w:val="a0"/>
        <w:rPr>
          <w:rFonts w:hint="cs"/>
          <w:rtl/>
        </w:rPr>
      </w:pPr>
    </w:p>
    <w:p w14:paraId="0A7AE89D" w14:textId="77777777" w:rsidR="00000000" w:rsidRDefault="00E01313">
      <w:pPr>
        <w:pStyle w:val="af1"/>
        <w:rPr>
          <w:rtl/>
        </w:rPr>
      </w:pPr>
    </w:p>
    <w:p w14:paraId="283A8AE8" w14:textId="77777777" w:rsidR="00000000" w:rsidRDefault="00E01313">
      <w:pPr>
        <w:pStyle w:val="af1"/>
        <w:rPr>
          <w:rtl/>
        </w:rPr>
      </w:pPr>
      <w:r>
        <w:rPr>
          <w:rtl/>
        </w:rPr>
        <w:t>היו"ר יולי-יואל אדלשטיין:</w:t>
      </w:r>
    </w:p>
    <w:p w14:paraId="68EF9EC6" w14:textId="77777777" w:rsidR="00000000" w:rsidRDefault="00E01313">
      <w:pPr>
        <w:pStyle w:val="a0"/>
        <w:rPr>
          <w:rtl/>
        </w:rPr>
      </w:pPr>
    </w:p>
    <w:p w14:paraId="4BAB107C" w14:textId="77777777" w:rsidR="00000000" w:rsidRDefault="00E01313">
      <w:pPr>
        <w:pStyle w:val="a0"/>
        <w:rPr>
          <w:rFonts w:hint="cs"/>
          <w:rtl/>
        </w:rPr>
      </w:pPr>
      <w:r>
        <w:rPr>
          <w:rFonts w:hint="cs"/>
          <w:rtl/>
        </w:rPr>
        <w:t>תודה לשר גדעון עזרא. אנחנו קצת סטינו מ</w:t>
      </w:r>
      <w:r>
        <w:rPr>
          <w:rFonts w:hint="cs"/>
          <w:rtl/>
        </w:rPr>
        <w:t>ן התקנון, אבל אנחנו ננצל את זה לטובה, כי היו כמה חברי כנסת שביקשו הצעה אחרת, ואנחנו ניתן את זכות הדיבור לשניים. חבר הכנסת כחלון, מתברר שהיו רשומים שמות נוספים אצל סגנית המזכיר לפניך. אחד מהם הוא יושב-ראש הוועדה למאבק בסמים, חבר הכנסת איוב קרא, והשני הוא חב</w:t>
      </w:r>
      <w:r>
        <w:rPr>
          <w:rFonts w:hint="cs"/>
          <w:rtl/>
        </w:rPr>
        <w:t xml:space="preserve">ר הכנסת נסים זאב. </w:t>
      </w:r>
    </w:p>
    <w:p w14:paraId="7CA436DD" w14:textId="77777777" w:rsidR="00000000" w:rsidRDefault="00E01313">
      <w:pPr>
        <w:pStyle w:val="a0"/>
        <w:rPr>
          <w:rFonts w:hint="cs"/>
          <w:rtl/>
        </w:rPr>
      </w:pPr>
      <w:bookmarkStart w:id="723" w:name="FS000000475T28_01_2004_20_01_30"/>
    </w:p>
    <w:p w14:paraId="42D9C9FA" w14:textId="77777777" w:rsidR="00000000" w:rsidRDefault="00E01313">
      <w:pPr>
        <w:pStyle w:val="a"/>
        <w:rPr>
          <w:rtl/>
        </w:rPr>
      </w:pPr>
      <w:bookmarkStart w:id="724" w:name="FS000000475T28_01_2004_19_34_36"/>
      <w:bookmarkStart w:id="725" w:name="_Toc78873188"/>
      <w:bookmarkEnd w:id="723"/>
      <w:bookmarkEnd w:id="724"/>
      <w:r>
        <w:rPr>
          <w:rFonts w:hint="eastAsia"/>
          <w:rtl/>
        </w:rPr>
        <w:t>איוב</w:t>
      </w:r>
      <w:r>
        <w:rPr>
          <w:rtl/>
        </w:rPr>
        <w:t xml:space="preserve"> קרא (הליכוד):</w:t>
      </w:r>
      <w:bookmarkEnd w:id="725"/>
    </w:p>
    <w:p w14:paraId="382641E1" w14:textId="77777777" w:rsidR="00000000" w:rsidRDefault="00E01313">
      <w:pPr>
        <w:pStyle w:val="a0"/>
        <w:rPr>
          <w:rFonts w:hint="cs"/>
          <w:rtl/>
        </w:rPr>
      </w:pPr>
    </w:p>
    <w:p w14:paraId="2EBA2836" w14:textId="77777777" w:rsidR="00000000" w:rsidRDefault="00E01313">
      <w:pPr>
        <w:pStyle w:val="a0"/>
        <w:rPr>
          <w:rFonts w:hint="cs"/>
          <w:rtl/>
        </w:rPr>
      </w:pPr>
      <w:r>
        <w:rPr>
          <w:rFonts w:hint="cs"/>
          <w:rtl/>
        </w:rPr>
        <w:t xml:space="preserve">אדוני היושב-ראש, כנסת נכבדה, אני רוצה לומר פה דבר שלא נאמר על-ידי השר עזרא. מנכ"ל משרד ראש הממשלה, הדבר היחיד שהסכים להתפשר עליו בנושא משרד ראש הממשלה היה נושא התקציבים למלחמה בסמים. הוא הבטיח למשלחת שהיתה אתי </w:t>
      </w:r>
      <w:r>
        <w:rPr>
          <w:rtl/>
        </w:rPr>
        <w:t>–</w:t>
      </w:r>
      <w:r>
        <w:rPr>
          <w:rFonts w:hint="cs"/>
          <w:rtl/>
        </w:rPr>
        <w:t xml:space="preserve"> לחיי</w:t>
      </w:r>
      <w:r>
        <w:rPr>
          <w:rFonts w:hint="cs"/>
          <w:rtl/>
        </w:rPr>
        <w:t xml:space="preserve">ם אורון, לבוז'י הרצוג ולי </w:t>
      </w:r>
      <w:r>
        <w:rPr>
          <w:rtl/>
        </w:rPr>
        <w:t>–</w:t>
      </w:r>
      <w:r>
        <w:rPr>
          <w:rFonts w:hint="cs"/>
          <w:rtl/>
        </w:rPr>
        <w:t xml:space="preserve"> שתקציבי המלחמה בסמים לא ייפגעו, ויימצא סעיף לתקצב את המלחמה הזאת ואת הקיצוץ הזה. </w:t>
      </w:r>
    </w:p>
    <w:p w14:paraId="36A5606E" w14:textId="77777777" w:rsidR="00000000" w:rsidRDefault="00E01313">
      <w:pPr>
        <w:pStyle w:val="a0"/>
        <w:rPr>
          <w:rFonts w:hint="cs"/>
          <w:rtl/>
        </w:rPr>
      </w:pPr>
    </w:p>
    <w:p w14:paraId="01713A60" w14:textId="77777777" w:rsidR="00000000" w:rsidRDefault="00E01313">
      <w:pPr>
        <w:pStyle w:val="a0"/>
        <w:rPr>
          <w:rFonts w:hint="cs"/>
          <w:rtl/>
        </w:rPr>
      </w:pPr>
      <w:r>
        <w:rPr>
          <w:rFonts w:hint="cs"/>
          <w:rtl/>
        </w:rPr>
        <w:t>אני חושב שאזור הדרום ואזור הנגב צריך להעלות תהיות במשטרת ישראל. אגב, בתקופה האחרונה נעשית שם עבודה גדולה. אנחנו יודעים על הזרמת כוחות משטרתיים לא</w:t>
      </w:r>
      <w:r>
        <w:rPr>
          <w:rFonts w:hint="cs"/>
          <w:rtl/>
        </w:rPr>
        <w:t xml:space="preserve">זור הגבול עם מצרים, ונתפסות כמויות גדולות של סמים. הגבול פרוץ, קל מאוד להביא לכך שאנשים ייכנסו לשוק הסמים. גם נושא האבטלה בנגב לא מוסיף. </w:t>
      </w:r>
    </w:p>
    <w:p w14:paraId="6FD92341" w14:textId="77777777" w:rsidR="00000000" w:rsidRDefault="00E01313">
      <w:pPr>
        <w:pStyle w:val="a0"/>
        <w:rPr>
          <w:rFonts w:hint="cs"/>
          <w:rtl/>
        </w:rPr>
      </w:pPr>
    </w:p>
    <w:p w14:paraId="782A5F29" w14:textId="77777777" w:rsidR="00000000" w:rsidRDefault="00E01313">
      <w:pPr>
        <w:pStyle w:val="a0"/>
        <w:rPr>
          <w:rFonts w:hint="cs"/>
          <w:rtl/>
        </w:rPr>
      </w:pPr>
      <w:r>
        <w:rPr>
          <w:rFonts w:hint="cs"/>
          <w:rtl/>
        </w:rPr>
        <w:t>לכן אני חושב שהדיון שיתקיים בוועדה למלחמה בנגע הסמים עם חבר הכנסת עמרי שרון, אולי נמצא בו את ההמלצה ואת המעמד הראוי כ</w:t>
      </w:r>
      <w:r>
        <w:rPr>
          <w:rFonts w:hint="cs"/>
          <w:rtl/>
        </w:rPr>
        <w:t xml:space="preserve">די למגר או למזער את התופעה הזאת. </w:t>
      </w:r>
    </w:p>
    <w:p w14:paraId="0C919884" w14:textId="77777777" w:rsidR="00000000" w:rsidRDefault="00E01313">
      <w:pPr>
        <w:pStyle w:val="a0"/>
        <w:rPr>
          <w:rFonts w:hint="cs"/>
          <w:rtl/>
        </w:rPr>
      </w:pPr>
    </w:p>
    <w:p w14:paraId="4894B3BA" w14:textId="77777777" w:rsidR="00000000" w:rsidRDefault="00E01313">
      <w:pPr>
        <w:pStyle w:val="af1"/>
        <w:rPr>
          <w:rtl/>
        </w:rPr>
      </w:pPr>
      <w:r>
        <w:rPr>
          <w:rtl/>
        </w:rPr>
        <w:t>היו"ר יולי-יואל אדלשטיין:</w:t>
      </w:r>
    </w:p>
    <w:p w14:paraId="0BBFD41E" w14:textId="77777777" w:rsidR="00000000" w:rsidRDefault="00E01313">
      <w:pPr>
        <w:pStyle w:val="a0"/>
        <w:rPr>
          <w:rtl/>
        </w:rPr>
      </w:pPr>
    </w:p>
    <w:p w14:paraId="59394BCD" w14:textId="77777777" w:rsidR="00000000" w:rsidRDefault="00E01313">
      <w:pPr>
        <w:pStyle w:val="a0"/>
        <w:rPr>
          <w:rFonts w:hint="cs"/>
          <w:rtl/>
        </w:rPr>
      </w:pPr>
      <w:r>
        <w:rPr>
          <w:rFonts w:hint="cs"/>
          <w:rtl/>
        </w:rPr>
        <w:t xml:space="preserve">תודה לחבר הכנסת איוב קרא, שמצפה לדיון בוועדה בראשותו. חבר הכנסת נסים זאב, דקה לרשותך. </w:t>
      </w:r>
    </w:p>
    <w:p w14:paraId="061DED90" w14:textId="77777777" w:rsidR="00000000" w:rsidRDefault="00E01313">
      <w:pPr>
        <w:pStyle w:val="a0"/>
        <w:rPr>
          <w:rFonts w:hint="cs"/>
          <w:rtl/>
        </w:rPr>
      </w:pPr>
    </w:p>
    <w:p w14:paraId="452F6AFA" w14:textId="77777777" w:rsidR="00000000" w:rsidRDefault="00E01313">
      <w:pPr>
        <w:pStyle w:val="a"/>
        <w:rPr>
          <w:rtl/>
        </w:rPr>
      </w:pPr>
      <w:bookmarkStart w:id="726" w:name="FS000000490T28_01_2004_19_36_16"/>
      <w:bookmarkStart w:id="727" w:name="_Toc78873189"/>
      <w:bookmarkEnd w:id="726"/>
      <w:r>
        <w:rPr>
          <w:rFonts w:hint="eastAsia"/>
          <w:rtl/>
        </w:rPr>
        <w:t>נסים</w:t>
      </w:r>
      <w:r>
        <w:rPr>
          <w:rtl/>
        </w:rPr>
        <w:t xml:space="preserve"> זאב (ש"ס):</w:t>
      </w:r>
      <w:bookmarkEnd w:id="727"/>
    </w:p>
    <w:p w14:paraId="4727E577" w14:textId="77777777" w:rsidR="00000000" w:rsidRDefault="00E01313">
      <w:pPr>
        <w:pStyle w:val="a0"/>
        <w:rPr>
          <w:rFonts w:hint="cs"/>
          <w:rtl/>
        </w:rPr>
      </w:pPr>
    </w:p>
    <w:p w14:paraId="609AEE9B" w14:textId="77777777" w:rsidR="00000000" w:rsidRDefault="00E01313">
      <w:pPr>
        <w:pStyle w:val="a0"/>
        <w:rPr>
          <w:rFonts w:hint="cs"/>
          <w:rtl/>
        </w:rPr>
      </w:pPr>
      <w:r>
        <w:rPr>
          <w:rFonts w:hint="cs"/>
          <w:rtl/>
        </w:rPr>
        <w:t>אדוני היושב-ראש, צריך לטפל בשורש הבעיה. מה מניע את הנוער שלנו? המתירנות, הריקנות, רוצים ל</w:t>
      </w:r>
      <w:r>
        <w:rPr>
          <w:rFonts w:hint="cs"/>
          <w:rtl/>
        </w:rPr>
        <w:t xml:space="preserve">הרגיש "היי", רוצים להרגיש התעלות, אז במה נאחזים? ברפש הזה של הסמים. </w:t>
      </w:r>
    </w:p>
    <w:p w14:paraId="32C08B1F" w14:textId="77777777" w:rsidR="00000000" w:rsidRDefault="00E01313">
      <w:pPr>
        <w:pStyle w:val="a0"/>
        <w:rPr>
          <w:rFonts w:hint="cs"/>
          <w:rtl/>
        </w:rPr>
      </w:pPr>
    </w:p>
    <w:p w14:paraId="1FA603CC" w14:textId="77777777" w:rsidR="00000000" w:rsidRDefault="00E01313">
      <w:pPr>
        <w:pStyle w:val="a0"/>
        <w:rPr>
          <w:rFonts w:hint="cs"/>
          <w:rtl/>
        </w:rPr>
      </w:pPr>
      <w:r>
        <w:rPr>
          <w:rFonts w:hint="cs"/>
          <w:rtl/>
        </w:rPr>
        <w:t>אני חוזר לנושא הקודם, ואני רוצה לקשר אותו, ברשותך, לפרשת השבוע: בנערינו ובזקנינו נלך - - -  כי חג ה' לנו. הרב יוסף שלמה כהנמן, ראש ישיבת פוניבז', אמר שילד יתום כשאין לו הורים, אבל דור ית</w:t>
      </w:r>
      <w:r>
        <w:rPr>
          <w:rFonts w:hint="cs"/>
          <w:rtl/>
        </w:rPr>
        <w:t xml:space="preserve">ום כשהילדים לא הולכים במסורת האבות. מה אנחנו רוצים מאותם ילדים תועים, שאנחנו לא נותנים להם את החינוך השורשי היהודי? אין לנו להלין אלא על עצמנו. </w:t>
      </w:r>
    </w:p>
    <w:p w14:paraId="3EEC734A" w14:textId="77777777" w:rsidR="00000000" w:rsidRDefault="00E01313">
      <w:pPr>
        <w:pStyle w:val="a0"/>
        <w:rPr>
          <w:rFonts w:hint="cs"/>
          <w:rtl/>
        </w:rPr>
      </w:pPr>
    </w:p>
    <w:p w14:paraId="100FB0FB" w14:textId="77777777" w:rsidR="00000000" w:rsidRDefault="00E01313">
      <w:pPr>
        <w:pStyle w:val="af1"/>
        <w:rPr>
          <w:rtl/>
        </w:rPr>
      </w:pPr>
      <w:r>
        <w:rPr>
          <w:rtl/>
        </w:rPr>
        <w:t>היו"ר יולי-יואל אדלשטיין:</w:t>
      </w:r>
    </w:p>
    <w:p w14:paraId="45055185" w14:textId="77777777" w:rsidR="00000000" w:rsidRDefault="00E01313">
      <w:pPr>
        <w:pStyle w:val="a0"/>
        <w:rPr>
          <w:rtl/>
        </w:rPr>
      </w:pPr>
    </w:p>
    <w:p w14:paraId="781527F7" w14:textId="77777777" w:rsidR="00000000" w:rsidRDefault="00E01313">
      <w:pPr>
        <w:pStyle w:val="a0"/>
        <w:rPr>
          <w:rFonts w:hint="cs"/>
          <w:rtl/>
        </w:rPr>
      </w:pPr>
      <w:r>
        <w:rPr>
          <w:rFonts w:hint="cs"/>
          <w:rtl/>
        </w:rPr>
        <w:t>תודה לחבר הכנסת נסים זאב. אם כן, השר גדעון עזרא ביקש לקיים דיון בוועדה. אנחנו יכולי</w:t>
      </w:r>
      <w:r>
        <w:rPr>
          <w:rFonts w:hint="cs"/>
          <w:rtl/>
        </w:rPr>
        <w:t xml:space="preserve">ם להצביע על הצעתו. </w:t>
      </w:r>
    </w:p>
    <w:p w14:paraId="5EAB27F7" w14:textId="77777777" w:rsidR="00000000" w:rsidRDefault="00E01313">
      <w:pPr>
        <w:pStyle w:val="a0"/>
        <w:rPr>
          <w:rFonts w:hint="cs"/>
          <w:rtl/>
        </w:rPr>
      </w:pPr>
    </w:p>
    <w:p w14:paraId="672904AC" w14:textId="77777777" w:rsidR="00000000" w:rsidRDefault="00E01313">
      <w:pPr>
        <w:pStyle w:val="a0"/>
        <w:rPr>
          <w:rFonts w:hint="cs"/>
          <w:rtl/>
        </w:rPr>
      </w:pPr>
      <w:r>
        <w:rPr>
          <w:rFonts w:hint="cs"/>
          <w:rtl/>
        </w:rPr>
        <w:t xml:space="preserve">מי שמצביע בעד </w:t>
      </w:r>
      <w:r>
        <w:rPr>
          <w:rtl/>
        </w:rPr>
        <w:t>–</w:t>
      </w:r>
      <w:r>
        <w:rPr>
          <w:rFonts w:hint="cs"/>
          <w:rtl/>
        </w:rPr>
        <w:t xml:space="preserve"> פירוש הדבר דיון בוועדה. מי שמציע נגד </w:t>
      </w:r>
      <w:r>
        <w:rPr>
          <w:rtl/>
        </w:rPr>
        <w:t>–</w:t>
      </w:r>
      <w:r>
        <w:rPr>
          <w:rFonts w:hint="cs"/>
          <w:rtl/>
        </w:rPr>
        <w:t xml:space="preserve"> פירוש הדבר הסרת הנושא מסדר-היום.  </w:t>
      </w:r>
    </w:p>
    <w:p w14:paraId="2BA52170" w14:textId="77777777" w:rsidR="00000000" w:rsidRDefault="00E01313">
      <w:pPr>
        <w:pStyle w:val="a0"/>
        <w:rPr>
          <w:rFonts w:hint="cs"/>
          <w:rtl/>
        </w:rPr>
      </w:pPr>
    </w:p>
    <w:p w14:paraId="79008F30" w14:textId="77777777" w:rsidR="00000000" w:rsidRDefault="00E01313">
      <w:pPr>
        <w:pStyle w:val="ab"/>
        <w:bidi/>
        <w:rPr>
          <w:rFonts w:hint="cs"/>
          <w:rtl/>
        </w:rPr>
      </w:pPr>
      <w:r>
        <w:rPr>
          <w:rFonts w:hint="cs"/>
          <w:rtl/>
        </w:rPr>
        <w:t>הצבעה מס' 23</w:t>
      </w:r>
    </w:p>
    <w:p w14:paraId="25822BE9" w14:textId="77777777" w:rsidR="00000000" w:rsidRDefault="00E01313">
      <w:pPr>
        <w:pStyle w:val="a0"/>
        <w:rPr>
          <w:rFonts w:hint="cs"/>
          <w:rtl/>
        </w:rPr>
      </w:pPr>
    </w:p>
    <w:p w14:paraId="0DDB4CB5" w14:textId="77777777" w:rsidR="00000000" w:rsidRDefault="00E01313">
      <w:pPr>
        <w:pStyle w:val="ac"/>
        <w:bidi/>
        <w:rPr>
          <w:rFonts w:hint="cs"/>
          <w:rtl/>
        </w:rPr>
      </w:pPr>
      <w:r>
        <w:rPr>
          <w:rFonts w:hint="cs"/>
          <w:rtl/>
        </w:rPr>
        <w:t xml:space="preserve">בעד ההצעה להעביר את הנושא לוועדה </w:t>
      </w:r>
      <w:r>
        <w:rPr>
          <w:rtl/>
        </w:rPr>
        <w:t>–</w:t>
      </w:r>
      <w:r>
        <w:rPr>
          <w:rFonts w:hint="cs"/>
          <w:rtl/>
        </w:rPr>
        <w:t xml:space="preserve"> 9 </w:t>
      </w:r>
    </w:p>
    <w:p w14:paraId="311A8509" w14:textId="77777777" w:rsidR="00000000" w:rsidRDefault="00E0131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616E7678" w14:textId="77777777" w:rsidR="00000000" w:rsidRDefault="00E01313">
      <w:pPr>
        <w:pStyle w:val="ac"/>
        <w:bidi/>
        <w:rPr>
          <w:rFonts w:hint="cs"/>
          <w:rtl/>
        </w:rPr>
      </w:pPr>
      <w:r>
        <w:rPr>
          <w:rFonts w:hint="cs"/>
          <w:rtl/>
        </w:rPr>
        <w:t>נמנעים - אין</w:t>
      </w:r>
    </w:p>
    <w:p w14:paraId="65C3CF61" w14:textId="77777777" w:rsidR="00000000" w:rsidRDefault="00E01313">
      <w:pPr>
        <w:pStyle w:val="ad"/>
        <w:bidi/>
        <w:rPr>
          <w:rFonts w:hint="cs"/>
          <w:rtl/>
        </w:rPr>
      </w:pPr>
      <w:r>
        <w:rPr>
          <w:rFonts w:hint="cs"/>
          <w:rtl/>
        </w:rPr>
        <w:t>ההצעה להעביר את הנושא לוועדה למאבק</w:t>
      </w:r>
      <w:r>
        <w:rPr>
          <w:rFonts w:hint="cs"/>
          <w:rtl/>
        </w:rPr>
        <w:t xml:space="preserve"> בנגע הסמים נתקבלה. </w:t>
      </w:r>
    </w:p>
    <w:p w14:paraId="23F7AAC2" w14:textId="77777777" w:rsidR="00000000" w:rsidRDefault="00E01313">
      <w:pPr>
        <w:pStyle w:val="a0"/>
        <w:rPr>
          <w:rFonts w:hint="cs"/>
          <w:rtl/>
        </w:rPr>
      </w:pPr>
    </w:p>
    <w:p w14:paraId="6F5EAB3E" w14:textId="77777777" w:rsidR="00000000" w:rsidRDefault="00E01313">
      <w:pPr>
        <w:pStyle w:val="af1"/>
        <w:rPr>
          <w:rtl/>
        </w:rPr>
      </w:pPr>
      <w:r>
        <w:rPr>
          <w:rtl/>
        </w:rPr>
        <w:t>היו"ר יולי-יואל אדלשטיין:</w:t>
      </w:r>
    </w:p>
    <w:p w14:paraId="1DDC5067" w14:textId="77777777" w:rsidR="00000000" w:rsidRDefault="00E01313">
      <w:pPr>
        <w:pStyle w:val="a0"/>
        <w:rPr>
          <w:rtl/>
        </w:rPr>
      </w:pPr>
    </w:p>
    <w:p w14:paraId="28054208" w14:textId="77777777" w:rsidR="00000000" w:rsidRDefault="00E01313">
      <w:pPr>
        <w:pStyle w:val="a0"/>
        <w:rPr>
          <w:rFonts w:hint="cs"/>
          <w:rtl/>
        </w:rPr>
      </w:pPr>
      <w:r>
        <w:rPr>
          <w:rFonts w:hint="cs"/>
          <w:rtl/>
        </w:rPr>
        <w:t xml:space="preserve">בעד - 9, אין מתנגדים, אין נמנעים. לכן אני קובע שהנושא עבר להמשך הדיון בו בוועדה למאבק בנגע הסמים. </w:t>
      </w:r>
    </w:p>
    <w:p w14:paraId="6CC2F2BD" w14:textId="77777777" w:rsidR="00000000" w:rsidRDefault="00E01313">
      <w:pPr>
        <w:pStyle w:val="a2"/>
        <w:rPr>
          <w:rFonts w:hint="cs"/>
          <w:rtl/>
        </w:rPr>
      </w:pPr>
    </w:p>
    <w:p w14:paraId="0DE72198" w14:textId="77777777" w:rsidR="00000000" w:rsidRDefault="00E01313">
      <w:pPr>
        <w:pStyle w:val="a0"/>
        <w:rPr>
          <w:rFonts w:hint="cs"/>
          <w:rtl/>
        </w:rPr>
      </w:pPr>
    </w:p>
    <w:p w14:paraId="77006B1A" w14:textId="77777777" w:rsidR="00000000" w:rsidRDefault="00E01313">
      <w:pPr>
        <w:pStyle w:val="a2"/>
        <w:rPr>
          <w:rFonts w:hint="cs"/>
          <w:rtl/>
        </w:rPr>
      </w:pPr>
      <w:bookmarkStart w:id="728" w:name="CS21410FI0021410T28_01_2004_19_38_24"/>
      <w:bookmarkStart w:id="729" w:name="_Toc78873190"/>
      <w:bookmarkEnd w:id="728"/>
      <w:r>
        <w:rPr>
          <w:rFonts w:hint="cs"/>
          <w:rtl/>
        </w:rPr>
        <w:t>הצעה לסדר-היום</w:t>
      </w:r>
      <w:bookmarkEnd w:id="729"/>
    </w:p>
    <w:p w14:paraId="6619CF10" w14:textId="77777777" w:rsidR="00000000" w:rsidRDefault="00E01313">
      <w:pPr>
        <w:pStyle w:val="a2"/>
        <w:rPr>
          <w:rtl/>
        </w:rPr>
      </w:pPr>
      <w:bookmarkStart w:id="730" w:name="_Toc78873191"/>
      <w:r>
        <w:rPr>
          <w:rtl/>
        </w:rPr>
        <w:t>הרצח בפקיעין והפשיעה המשתוללת בגליל</w:t>
      </w:r>
      <w:bookmarkEnd w:id="730"/>
    </w:p>
    <w:p w14:paraId="07297427" w14:textId="77777777" w:rsidR="00000000" w:rsidRDefault="00E01313">
      <w:pPr>
        <w:pStyle w:val="af1"/>
        <w:rPr>
          <w:rFonts w:hint="cs"/>
          <w:rtl/>
        </w:rPr>
      </w:pPr>
    </w:p>
    <w:p w14:paraId="5C59BFC0" w14:textId="77777777" w:rsidR="00000000" w:rsidRDefault="00E01313">
      <w:pPr>
        <w:pStyle w:val="af1"/>
        <w:rPr>
          <w:rtl/>
        </w:rPr>
      </w:pPr>
      <w:r>
        <w:rPr>
          <w:rtl/>
        </w:rPr>
        <w:t>היו"ר יולי-יואל אדלשטיין:</w:t>
      </w:r>
    </w:p>
    <w:p w14:paraId="7A1E22CE" w14:textId="77777777" w:rsidR="00000000" w:rsidRDefault="00E01313">
      <w:pPr>
        <w:pStyle w:val="a0"/>
        <w:rPr>
          <w:rFonts w:hint="cs"/>
          <w:rtl/>
        </w:rPr>
      </w:pPr>
    </w:p>
    <w:p w14:paraId="712A34EA" w14:textId="77777777" w:rsidR="00000000" w:rsidRDefault="00E01313">
      <w:pPr>
        <w:pStyle w:val="a0"/>
        <w:rPr>
          <w:rFonts w:hint="cs"/>
          <w:rtl/>
        </w:rPr>
      </w:pPr>
      <w:r>
        <w:rPr>
          <w:rFonts w:hint="cs"/>
          <w:rtl/>
        </w:rPr>
        <w:t xml:space="preserve">הנושא הבא הוא הרצח בפקיעין </w:t>
      </w:r>
      <w:r>
        <w:rPr>
          <w:rFonts w:hint="cs"/>
          <w:rtl/>
        </w:rPr>
        <w:t xml:space="preserve">והפשיעה המשתוללת בגליל, הצעה לסדר-היום מס' 2529, של חבר הכנסת איוב קרא. בבקשה, אדוני. ההצעה היא הצעה רגילה, אבל אני בטוח שכבודו ייקח דוגמה מחבר הכנסת עמרי שרון ויתמצת את דבריו כמו שצריך. </w:t>
      </w:r>
    </w:p>
    <w:p w14:paraId="7B3CED6A" w14:textId="77777777" w:rsidR="00000000" w:rsidRDefault="00E01313">
      <w:pPr>
        <w:pStyle w:val="a0"/>
        <w:rPr>
          <w:rFonts w:hint="cs"/>
          <w:rtl/>
        </w:rPr>
      </w:pPr>
    </w:p>
    <w:p w14:paraId="6B6CF7D0" w14:textId="77777777" w:rsidR="00000000" w:rsidRDefault="00E01313">
      <w:pPr>
        <w:pStyle w:val="a"/>
        <w:rPr>
          <w:rtl/>
        </w:rPr>
      </w:pPr>
      <w:bookmarkStart w:id="731" w:name="FS000000475T28_01_2004_19_38_30"/>
      <w:bookmarkStart w:id="732" w:name="_Toc78873192"/>
      <w:bookmarkEnd w:id="731"/>
      <w:r>
        <w:rPr>
          <w:rtl/>
        </w:rPr>
        <w:t>איוב קרא (הליכוד):</w:t>
      </w:r>
      <w:bookmarkEnd w:id="732"/>
    </w:p>
    <w:p w14:paraId="4E6BCD97" w14:textId="77777777" w:rsidR="00000000" w:rsidRDefault="00E01313">
      <w:pPr>
        <w:pStyle w:val="a0"/>
        <w:rPr>
          <w:rtl/>
        </w:rPr>
      </w:pPr>
    </w:p>
    <w:p w14:paraId="18BAEA68" w14:textId="77777777" w:rsidR="00000000" w:rsidRDefault="00E01313">
      <w:pPr>
        <w:pStyle w:val="a0"/>
        <w:rPr>
          <w:rFonts w:hint="cs"/>
          <w:rtl/>
        </w:rPr>
      </w:pPr>
      <w:r>
        <w:rPr>
          <w:rFonts w:hint="cs"/>
          <w:rtl/>
        </w:rPr>
        <w:t>אדוני היושב-ראש, כנסת נכבדה, באתי בערב זה להעלו</w:t>
      </w:r>
      <w:r>
        <w:rPr>
          <w:rFonts w:hint="cs"/>
          <w:rtl/>
        </w:rPr>
        <w:t>ת על סדר-היום את המכה הקשה שהביא הרצח בפקיעין על תושבי האזור, על היישוב עצמו ועל הגליל בכלל. בתקופה האחרונה מתנהל בגליל "מערב פרוע", ונרצחים בו אנשים ובתיהם נשדדים, מבלי שמשטרת ישראל מגיעה לאותם עבריינים ומטפלת בהם. בנוסף, התיקים שנפתחים, לצערי, נסגרים בסו</w:t>
      </w:r>
      <w:r>
        <w:rPr>
          <w:rFonts w:hint="cs"/>
          <w:rtl/>
        </w:rPr>
        <w:t xml:space="preserve">פו של דבר ללא הגשת כתב אישום. ייתכן שאזור שהיה שקט ותענוג היה לחיות בו הפך לטקסס במהדורה ישראלית, דבר שצריך להדיר שינה מעיני משטרת ישראל וראשי המדינה, וכמובן ראשי הציבור באזור. </w:t>
      </w:r>
    </w:p>
    <w:p w14:paraId="55BF555F" w14:textId="77777777" w:rsidR="00000000" w:rsidRDefault="00E01313">
      <w:pPr>
        <w:pStyle w:val="a0"/>
        <w:rPr>
          <w:rFonts w:hint="cs"/>
          <w:rtl/>
        </w:rPr>
      </w:pPr>
    </w:p>
    <w:p w14:paraId="283B0331" w14:textId="77777777" w:rsidR="00000000" w:rsidRDefault="00E01313">
      <w:pPr>
        <w:pStyle w:val="a0"/>
        <w:rPr>
          <w:rFonts w:hint="cs"/>
          <w:rtl/>
        </w:rPr>
      </w:pPr>
      <w:r>
        <w:rPr>
          <w:rFonts w:hint="cs"/>
          <w:rtl/>
        </w:rPr>
        <w:t xml:space="preserve">אדוני היושב-ראש, כנסת נכבדה, אני אמנה רק חלק מהאירועים שהיו באזור הזה, לצערי </w:t>
      </w:r>
      <w:r>
        <w:rPr>
          <w:rFonts w:hint="cs"/>
          <w:rtl/>
        </w:rPr>
        <w:t>הרב: 1. תושב בית-ג'ן ממשפחת סעד נעלם, ולא עלו על עקבותיו, ואיש לא יודע להיכן נעלם הבחור; 2. רצח של תושב כפר-סמיע ממשפחת נאסר, שגופתו נמצאה ליד הכפר בית-ג'ן; 3. רצח של שני תושבי פסוטה באזור האגם במעלות, בעקבות שוד מזוין; 4. רצח של תושב סג'ור לפני כחודש וחצי</w:t>
      </w:r>
      <w:r>
        <w:rPr>
          <w:rFonts w:hint="cs"/>
          <w:rtl/>
        </w:rPr>
        <w:t xml:space="preserve">; הגופה נמצאה ליד מצפה-חרשים; 5. הרצח האחרון היה, לצערי הרב, לפני שבוע, בתחנת הדלק בפקיעין. </w:t>
      </w:r>
    </w:p>
    <w:p w14:paraId="7AF634EE" w14:textId="77777777" w:rsidR="00000000" w:rsidRDefault="00E01313">
      <w:pPr>
        <w:pStyle w:val="a0"/>
        <w:rPr>
          <w:rFonts w:hint="cs"/>
          <w:rtl/>
        </w:rPr>
      </w:pPr>
    </w:p>
    <w:p w14:paraId="52598F43" w14:textId="77777777" w:rsidR="00000000" w:rsidRDefault="00E01313">
      <w:pPr>
        <w:pStyle w:val="a0"/>
        <w:rPr>
          <w:rFonts w:hint="cs"/>
          <w:rtl/>
        </w:rPr>
      </w:pPr>
      <w:r>
        <w:rPr>
          <w:rFonts w:hint="cs"/>
          <w:rtl/>
        </w:rPr>
        <w:t>נוסף על המקרים הללו, להלן חלק מהאירועים האלימים ומקרי השוד שהיו באזור: בשנה האחרונה, בשתי תחנות דלק בפקיעין בוצע שוד יותר מפעם אחת. בשנה האחרונה היה גל של גנבות ב</w:t>
      </w:r>
      <w:r>
        <w:rPr>
          <w:rFonts w:hint="cs"/>
          <w:rtl/>
        </w:rPr>
        <w:t xml:space="preserve">בתי-ספר בפקיעין. בתוך שנה נשדדו יותר מ-80 מחשבים. יש לציין שגם בבתי-ספר רבים באזור הגליל היו מקרי שוד דומים. בפקיעין לבד נשרפו ארבעה כלי רכב בשנה האחרונה. </w:t>
      </w:r>
    </w:p>
    <w:p w14:paraId="50D9E078" w14:textId="77777777" w:rsidR="00000000" w:rsidRDefault="00E01313">
      <w:pPr>
        <w:pStyle w:val="a0"/>
        <w:rPr>
          <w:rFonts w:hint="cs"/>
          <w:rtl/>
        </w:rPr>
      </w:pPr>
    </w:p>
    <w:p w14:paraId="51854158" w14:textId="77777777" w:rsidR="00000000" w:rsidRDefault="00E01313">
      <w:pPr>
        <w:pStyle w:val="a0"/>
        <w:rPr>
          <w:rFonts w:hint="cs"/>
          <w:rtl/>
        </w:rPr>
      </w:pPr>
      <w:r>
        <w:rPr>
          <w:rFonts w:hint="cs"/>
          <w:rtl/>
        </w:rPr>
        <w:t>הנושא הזה לא קשור רק לפקיעין, אדוני השר עזרא. המצב שאנו נמצאים בו דומה בכל היישובים באזור, בכל הכפר</w:t>
      </w:r>
      <w:r>
        <w:rPr>
          <w:rFonts w:hint="cs"/>
          <w:rtl/>
        </w:rPr>
        <w:t>ים, ומשטרת ישראל, בכל פעם שקורה מקרה כזה, לצערי הרב, בסופו של דבר סוגרת את התיק, ואיש לא יודע מה קרה ומה עלה בגורלו של אותו תיק.</w:t>
      </w:r>
    </w:p>
    <w:p w14:paraId="0028C070" w14:textId="77777777" w:rsidR="00000000" w:rsidRDefault="00E01313">
      <w:pPr>
        <w:pStyle w:val="a0"/>
        <w:rPr>
          <w:rFonts w:hint="cs"/>
          <w:rtl/>
        </w:rPr>
      </w:pPr>
    </w:p>
    <w:p w14:paraId="366B38A4" w14:textId="77777777" w:rsidR="00000000" w:rsidRDefault="00E01313">
      <w:pPr>
        <w:pStyle w:val="a0"/>
        <w:rPr>
          <w:rFonts w:hint="cs"/>
          <w:rtl/>
        </w:rPr>
      </w:pPr>
      <w:r>
        <w:rPr>
          <w:rFonts w:hint="cs"/>
          <w:rtl/>
        </w:rPr>
        <w:t>הרצח שהיה בפקיעין לפני כמה ימים - באו אנשים, כמו במערב הפרוע, ירדו מהאוטו עם אקדח, באו לתחנת הדלק, רצו את הכסף של המתדלק, וכשה</w:t>
      </w:r>
      <w:r>
        <w:rPr>
          <w:rFonts w:hint="cs"/>
          <w:rtl/>
        </w:rPr>
        <w:t>וא לא נענה, ירו בו מטווח קצר והרגו אותו. נמצאה מכונית שרופה ליד כרמיאל. לאחר שגנבו ושדדו מתחנת דלק אחרת הצליחו להעביר משם מידע למשטרה, והמשטרה מצאה את הרכב השרוף, שהגיע לתחנת הדלק ובאמצעותו נעשה השוד, במרחק של כמה עשרות קילומטר באותו אזור.</w:t>
      </w:r>
    </w:p>
    <w:p w14:paraId="4A68CF02" w14:textId="77777777" w:rsidR="00000000" w:rsidRDefault="00E01313">
      <w:pPr>
        <w:pStyle w:val="a0"/>
        <w:rPr>
          <w:rFonts w:hint="cs"/>
          <w:rtl/>
        </w:rPr>
      </w:pPr>
    </w:p>
    <w:p w14:paraId="31DA6960" w14:textId="77777777" w:rsidR="00000000" w:rsidRDefault="00E01313">
      <w:pPr>
        <w:pStyle w:val="a0"/>
        <w:rPr>
          <w:rFonts w:hint="cs"/>
          <w:rtl/>
        </w:rPr>
      </w:pPr>
      <w:r>
        <w:rPr>
          <w:rFonts w:hint="cs"/>
          <w:rtl/>
        </w:rPr>
        <w:t>יש חקירה, אני י</w:t>
      </w:r>
      <w:r>
        <w:rPr>
          <w:rFonts w:hint="cs"/>
          <w:rtl/>
        </w:rPr>
        <w:t>ודע שמתקיימת חקירה, אבל בכל פעם מתקיימות חקירות סביב האירועים הללו, ובסופו של דבר, אנחנו לא רואים שאנשים מועמדים לדין, ולא מפענחים את המקרים, לצערי הרב. לצערי הרב, הכפרים הללו, שהם מוכים באבטלה, הפכו להיות גם מוקדים של פשיעה. פעם היה תענוג להיות באזור הזה,</w:t>
      </w:r>
      <w:r>
        <w:rPr>
          <w:rFonts w:hint="cs"/>
          <w:rtl/>
        </w:rPr>
        <w:t xml:space="preserve"> זה היה האזור הכי יפה, שמורת מירון ידועה לכולם, ובאזור הזה מעולם לא היה פשע.</w:t>
      </w:r>
    </w:p>
    <w:p w14:paraId="23096610" w14:textId="77777777" w:rsidR="00000000" w:rsidRDefault="00E01313">
      <w:pPr>
        <w:pStyle w:val="a0"/>
        <w:rPr>
          <w:rFonts w:hint="cs"/>
          <w:rtl/>
        </w:rPr>
      </w:pPr>
    </w:p>
    <w:p w14:paraId="3A9D33A7" w14:textId="77777777" w:rsidR="00000000" w:rsidRDefault="00E01313">
      <w:pPr>
        <w:pStyle w:val="a0"/>
        <w:rPr>
          <w:rFonts w:hint="cs"/>
          <w:rtl/>
        </w:rPr>
      </w:pPr>
      <w:r>
        <w:rPr>
          <w:rFonts w:hint="cs"/>
          <w:rtl/>
        </w:rPr>
        <w:t>החיילים המשוחררים באזורים הללו, בכפרים הללו, כל הנושא של התיעוש לא קיים בשבילם, לצערי הרב. היתה כוונה לפני שנים להקים אזור תעשייה בין פקיעין לכסרא, ועד עכשיו הנושא תקוע, לצערי הר</w:t>
      </w:r>
      <w:r>
        <w:rPr>
          <w:rFonts w:hint="cs"/>
          <w:rtl/>
        </w:rPr>
        <w:t>ב. ולכן החיילים לא מוצאים את עצמם, וכולם הופכים להיות עובדים במדים - משטרת ישראל או משמר הגבול או צה"ל, וזה חשוב, אבל באזור עצמו אין אפילו מפעל אחד שאפשר להתגאות בו, שהוקם על-ידי המדינה, וגם לא היה אפילו ניסיון להביא למצב שחיילים שהשתחררו מצה"ל יוכלו להרגי</w:t>
      </w:r>
      <w:r>
        <w:rPr>
          <w:rFonts w:hint="cs"/>
          <w:rtl/>
        </w:rPr>
        <w:t>ש טוב. לכן כל התסכול הזה, כל הפשיעה הזאת, רק מוסיפים נדבך נוסף על מה שקורה באזור הזה.</w:t>
      </w:r>
    </w:p>
    <w:p w14:paraId="3BD35E37" w14:textId="77777777" w:rsidR="00000000" w:rsidRDefault="00E01313">
      <w:pPr>
        <w:pStyle w:val="a0"/>
        <w:rPr>
          <w:rFonts w:hint="cs"/>
          <w:rtl/>
        </w:rPr>
      </w:pPr>
    </w:p>
    <w:p w14:paraId="36D247F0" w14:textId="77777777" w:rsidR="00000000" w:rsidRDefault="00E01313">
      <w:pPr>
        <w:pStyle w:val="a0"/>
        <w:rPr>
          <w:rFonts w:hint="cs"/>
          <w:rtl/>
        </w:rPr>
      </w:pPr>
      <w:r>
        <w:rPr>
          <w:rFonts w:hint="cs"/>
          <w:rtl/>
        </w:rPr>
        <w:t>הכפר פקיעין, למשל, הוא מקום חשוב מאוד לשלוש עדות - גם לדרוזים, גם לנוצרים, גם ליהודים, ובדרך כלל חיו כולם בצוותא, בהרגשה הכי טובה שיכולה להיות. אני לא רוצה להעלות על דעת</w:t>
      </w:r>
      <w:r>
        <w:rPr>
          <w:rFonts w:hint="cs"/>
          <w:rtl/>
        </w:rPr>
        <w:t xml:space="preserve">י שיש זלזול מצד משטרת ישראל בעניין הזה. </w:t>
      </w:r>
    </w:p>
    <w:p w14:paraId="3C1E8181" w14:textId="77777777" w:rsidR="00000000" w:rsidRDefault="00E01313">
      <w:pPr>
        <w:pStyle w:val="a0"/>
        <w:rPr>
          <w:rFonts w:hint="cs"/>
          <w:rtl/>
        </w:rPr>
      </w:pPr>
    </w:p>
    <w:p w14:paraId="795AF7FE" w14:textId="77777777" w:rsidR="00000000" w:rsidRDefault="00E01313">
      <w:pPr>
        <w:pStyle w:val="a0"/>
        <w:rPr>
          <w:rFonts w:hint="cs"/>
          <w:rtl/>
        </w:rPr>
      </w:pPr>
      <w:r>
        <w:rPr>
          <w:rFonts w:hint="cs"/>
          <w:rtl/>
        </w:rPr>
        <w:t xml:space="preserve">אי-אפשר שהמדינה תתנהל בשתי גדות הירקון, אדוני היושב-ראש. לא יעלה על הדעת שמדינת ישראל כולה תתנהל סביב הירקון. צריך להבין שגם בפריפריה צריך להשקיע, גם במיגור תופעת האבטלה וגם בנושא הפשיעה. הפשיעה היא לא רק בתל-אביב </w:t>
      </w:r>
      <w:r>
        <w:rPr>
          <w:rFonts w:hint="cs"/>
          <w:rtl/>
        </w:rPr>
        <w:t>- אנחנו חושבים שזה בצפון תל-אביב, או אצל רוזנשטיין - יש הרבה "רוזנשטיין" בפריפריה, באזורים שמשטרת ישראל, לצערי הרב, לא עושה כהוא-זה כדי להביא ללכידתם ולהעמדתם לדין.</w:t>
      </w:r>
    </w:p>
    <w:p w14:paraId="31E8CC14" w14:textId="77777777" w:rsidR="00000000" w:rsidRDefault="00E01313">
      <w:pPr>
        <w:pStyle w:val="a0"/>
        <w:rPr>
          <w:rFonts w:hint="cs"/>
          <w:rtl/>
        </w:rPr>
      </w:pPr>
    </w:p>
    <w:p w14:paraId="4AE9D808" w14:textId="77777777" w:rsidR="00000000" w:rsidRDefault="00E01313">
      <w:pPr>
        <w:pStyle w:val="a0"/>
        <w:rPr>
          <w:rFonts w:hint="cs"/>
          <w:rtl/>
        </w:rPr>
      </w:pPr>
      <w:r>
        <w:rPr>
          <w:rFonts w:hint="cs"/>
          <w:rtl/>
        </w:rPr>
        <w:t>גם הרשויות המקומיות באותו מקום, בפקיעין והאזור, קורסות בגלל המצב הכלכלי-החברתי שבו הן נמצא</w:t>
      </w:r>
      <w:r>
        <w:rPr>
          <w:rFonts w:hint="cs"/>
          <w:rtl/>
        </w:rPr>
        <w:t xml:space="preserve">ות, ואפילו משכורות לא משולמות זה חודשים לעובדי הרשויות המקומיות. וזה עוד נדבך להרגשה הנוראה שהתושבים חווים בתקופה האחרונה. </w:t>
      </w:r>
    </w:p>
    <w:p w14:paraId="081190AA" w14:textId="77777777" w:rsidR="00000000" w:rsidRDefault="00E01313">
      <w:pPr>
        <w:pStyle w:val="a0"/>
        <w:rPr>
          <w:rFonts w:hint="cs"/>
          <w:rtl/>
        </w:rPr>
      </w:pPr>
    </w:p>
    <w:p w14:paraId="24E7707F" w14:textId="77777777" w:rsidR="00000000" w:rsidRDefault="00E01313">
      <w:pPr>
        <w:pStyle w:val="a0"/>
        <w:rPr>
          <w:rFonts w:hint="cs"/>
          <w:rtl/>
        </w:rPr>
      </w:pPr>
      <w:r>
        <w:rPr>
          <w:rFonts w:hint="cs"/>
          <w:rtl/>
        </w:rPr>
        <w:t>אנחנו שמחים שנרקמת היום עסקה כדי להביא חזרה את בנינו הביתה, אבל בן של אחד היישובים, עזאם עזאם, עם כל הפרסומים עליו, איש לא שואל עלי</w:t>
      </w:r>
      <w:r>
        <w:rPr>
          <w:rFonts w:hint="cs"/>
          <w:rtl/>
        </w:rPr>
        <w:t>ו. אם היו שמים למטרה את הדבר הזה, והיה לחץ אמריקני, אין לי ספק שהיינו מקבלים אותו בחזרה כמו כל האנשים שחוזרים הביתה.</w:t>
      </w:r>
    </w:p>
    <w:p w14:paraId="5DD38E74" w14:textId="77777777" w:rsidR="00000000" w:rsidRDefault="00E01313">
      <w:pPr>
        <w:pStyle w:val="a0"/>
        <w:rPr>
          <w:rFonts w:hint="cs"/>
          <w:rtl/>
        </w:rPr>
      </w:pPr>
    </w:p>
    <w:p w14:paraId="180CDB93" w14:textId="77777777" w:rsidR="00000000" w:rsidRDefault="00E01313">
      <w:pPr>
        <w:pStyle w:val="a0"/>
        <w:rPr>
          <w:rFonts w:hint="cs"/>
          <w:rtl/>
        </w:rPr>
      </w:pPr>
      <w:r>
        <w:rPr>
          <w:rFonts w:hint="cs"/>
          <w:rtl/>
        </w:rPr>
        <w:t>אני רוצה לציין שהיום אישרנו בוועדת הכספים 12 מיליון שקלים כמחווה לרשויות המקומיות הדרוזיות הללו באזור הגליל. וזה אפילו לא 5% מהנזק או מהפי</w:t>
      </w:r>
      <w:r>
        <w:rPr>
          <w:rFonts w:hint="cs"/>
          <w:rtl/>
        </w:rPr>
        <w:t>גור או מהגירעון שנמצאות בהם הרשויות הללו, וזה רק כדי להביא אולי למצב שיוכלו לשלם משכורת אחת לאותם עובדים, כדי שיחגגו את חג הקורבן.</w:t>
      </w:r>
    </w:p>
    <w:p w14:paraId="40504B4D" w14:textId="77777777" w:rsidR="00000000" w:rsidRDefault="00E01313">
      <w:pPr>
        <w:pStyle w:val="a0"/>
        <w:rPr>
          <w:rFonts w:hint="cs"/>
          <w:rtl/>
        </w:rPr>
      </w:pPr>
    </w:p>
    <w:p w14:paraId="6365ABF3" w14:textId="77777777" w:rsidR="00000000" w:rsidRDefault="00E01313">
      <w:pPr>
        <w:pStyle w:val="a0"/>
        <w:rPr>
          <w:rFonts w:hint="cs"/>
          <w:rtl/>
        </w:rPr>
      </w:pPr>
      <w:r>
        <w:rPr>
          <w:rFonts w:hint="cs"/>
          <w:rtl/>
        </w:rPr>
        <w:t>למרות זאת פניתי לשר הפנים בדרישה ללכת לרפורמה כוללת, כדי להביא למצב שהאנשים הללו ירגישו טוב. יותר מכך, אני פונה פה לשר עזרא,</w:t>
      </w:r>
      <w:r>
        <w:rPr>
          <w:rFonts w:hint="cs"/>
          <w:rtl/>
        </w:rPr>
        <w:t xml:space="preserve"> שיעביר לממשלה שאנחנו באזור הזה לא מוכנים לסבול את הרשלנות של משטרת ישראל. מתוך כל כך הרבה מקרים, אי-אפשר שאפילו מקרה אחד לא יפוענח. כל המקרים שמניתי, שמעת כמה, אפילו מקרה אחד לא שמענו שהביאו לבית-המשפט, ומישהו קיבל את עונשו. זה אות קלון לממשלה, זה אות קלו</w:t>
      </w:r>
      <w:r>
        <w:rPr>
          <w:rFonts w:hint="cs"/>
          <w:rtl/>
        </w:rPr>
        <w:t>ן למשטרה, זה אות קלון לכל מי שעיניו בראשו. מבחינה אנושית לא יכול להיות שיהיו בלבה של מדינת ישראל, באזור כל כך שקט, כל כך הרבה מעשי רצח בתקופה כל כך קצרה, בלי שאיש ייתן את הדעת על כך.</w:t>
      </w:r>
    </w:p>
    <w:p w14:paraId="4E828775" w14:textId="77777777" w:rsidR="00000000" w:rsidRDefault="00E01313">
      <w:pPr>
        <w:pStyle w:val="a0"/>
        <w:rPr>
          <w:rFonts w:hint="cs"/>
          <w:rtl/>
        </w:rPr>
      </w:pPr>
    </w:p>
    <w:p w14:paraId="009368DA" w14:textId="77777777" w:rsidR="00000000" w:rsidRDefault="00E01313">
      <w:pPr>
        <w:pStyle w:val="a0"/>
        <w:rPr>
          <w:rFonts w:hint="cs"/>
          <w:rtl/>
        </w:rPr>
      </w:pPr>
      <w:r>
        <w:rPr>
          <w:rFonts w:hint="cs"/>
          <w:rtl/>
        </w:rPr>
        <w:t>אדוני השר עזרא, אתה מכיר את האזור הזה, ואתה קשור לאזור הזה, ויש לך קשר מ</w:t>
      </w:r>
      <w:r>
        <w:rPr>
          <w:rFonts w:hint="cs"/>
          <w:rtl/>
        </w:rPr>
        <w:t>צוין עם האנשים שם, אי-אפשר לפסוח על הדבר הזה. אנחנו צריכים להביא להם בשורה. הבחור שנרצח ממשפחת עלי בפקיעין, משפחה נהדרת, קשור למשפחות הכי טובות שם, אין עליו אפילו רבב; משפחה הכי מכובדת, אצילה, אין אפילו סיבה שמישהו יבוא וירצח אותו. הסיבה היחידה היא שוד, עב</w:t>
      </w:r>
      <w:r>
        <w:rPr>
          <w:rFonts w:hint="cs"/>
          <w:rtl/>
        </w:rPr>
        <w:t>ריינות, פשיעה, והדבר הזה לא יכול לעלות בקנה אחד עם מה שהמדינה רוצה - מיגור הפשע. המפכ"ל אמר שיימצאו משאבים גדולים ב-2004, אז המשאבים הללו צריכים לכלול גם את הפריפריה, ולא רק את אזור הירקון.</w:t>
      </w:r>
    </w:p>
    <w:p w14:paraId="322A2267" w14:textId="77777777" w:rsidR="00000000" w:rsidRDefault="00E01313">
      <w:pPr>
        <w:pStyle w:val="a0"/>
        <w:rPr>
          <w:rFonts w:hint="cs"/>
          <w:rtl/>
        </w:rPr>
      </w:pPr>
    </w:p>
    <w:p w14:paraId="15768D88" w14:textId="77777777" w:rsidR="00000000" w:rsidRDefault="00E01313">
      <w:pPr>
        <w:pStyle w:val="a0"/>
        <w:rPr>
          <w:rFonts w:hint="cs"/>
          <w:rtl/>
        </w:rPr>
      </w:pPr>
      <w:r>
        <w:rPr>
          <w:rFonts w:hint="cs"/>
          <w:rtl/>
        </w:rPr>
        <w:t>לכן אני פונה אליך ללחוץ על המשרד לביטחון פנים, על הממשלה, להביא ל</w:t>
      </w:r>
      <w:r>
        <w:rPr>
          <w:rFonts w:hint="cs"/>
          <w:rtl/>
        </w:rPr>
        <w:t>פענוח כל הרציחות הללו, ולהביא את הבשורה למשפחת עלי, ליישוב פקיעין, לכפרי האזור בכלל ולגליל בכלל. תודה רבה.</w:t>
      </w:r>
    </w:p>
    <w:p w14:paraId="00205DA9" w14:textId="77777777" w:rsidR="00000000" w:rsidRDefault="00E01313">
      <w:pPr>
        <w:pStyle w:val="af1"/>
        <w:rPr>
          <w:rtl/>
        </w:rPr>
      </w:pPr>
    </w:p>
    <w:p w14:paraId="74B5BD8C" w14:textId="77777777" w:rsidR="00000000" w:rsidRDefault="00E01313">
      <w:pPr>
        <w:pStyle w:val="af1"/>
        <w:rPr>
          <w:rtl/>
        </w:rPr>
      </w:pPr>
      <w:r>
        <w:rPr>
          <w:rtl/>
        </w:rPr>
        <w:t>היו"ר יולי-יואל אדלשטיין:</w:t>
      </w:r>
    </w:p>
    <w:p w14:paraId="7B359F4D" w14:textId="77777777" w:rsidR="00000000" w:rsidRDefault="00E01313">
      <w:pPr>
        <w:pStyle w:val="a0"/>
        <w:rPr>
          <w:rtl/>
        </w:rPr>
      </w:pPr>
    </w:p>
    <w:p w14:paraId="532D521F" w14:textId="77777777" w:rsidR="00000000" w:rsidRDefault="00E01313">
      <w:pPr>
        <w:pStyle w:val="a0"/>
        <w:rPr>
          <w:rFonts w:hint="cs"/>
          <w:rtl/>
        </w:rPr>
      </w:pPr>
      <w:r>
        <w:rPr>
          <w:rFonts w:hint="cs"/>
          <w:rtl/>
        </w:rPr>
        <w:t>תודה לחבר הכנסת איוב קרא. ישיב השר גדעון עזרא, בבקשה.</w:t>
      </w:r>
    </w:p>
    <w:p w14:paraId="0CB44090" w14:textId="77777777" w:rsidR="00000000" w:rsidRDefault="00E01313">
      <w:pPr>
        <w:pStyle w:val="a0"/>
        <w:rPr>
          <w:rFonts w:hint="cs"/>
          <w:rtl/>
        </w:rPr>
      </w:pPr>
    </w:p>
    <w:p w14:paraId="7A1D8ADB" w14:textId="77777777" w:rsidR="00000000" w:rsidRDefault="00E01313">
      <w:pPr>
        <w:pStyle w:val="a"/>
        <w:rPr>
          <w:rtl/>
        </w:rPr>
      </w:pPr>
      <w:bookmarkStart w:id="733" w:name="FS000000474T28_01_2004_20_24_01"/>
      <w:bookmarkStart w:id="734" w:name="_Toc78873193"/>
      <w:bookmarkEnd w:id="733"/>
      <w:r>
        <w:rPr>
          <w:rFonts w:hint="eastAsia"/>
          <w:rtl/>
        </w:rPr>
        <w:t>השר</w:t>
      </w:r>
      <w:r>
        <w:rPr>
          <w:rtl/>
        </w:rPr>
        <w:t xml:space="preserve"> גדעון עזרא:</w:t>
      </w:r>
      <w:bookmarkEnd w:id="734"/>
    </w:p>
    <w:p w14:paraId="5A64FCC0" w14:textId="77777777" w:rsidR="00000000" w:rsidRDefault="00E01313">
      <w:pPr>
        <w:pStyle w:val="a0"/>
        <w:rPr>
          <w:rFonts w:hint="cs"/>
          <w:rtl/>
        </w:rPr>
      </w:pPr>
    </w:p>
    <w:p w14:paraId="6F414211" w14:textId="77777777" w:rsidR="00000000" w:rsidRDefault="00E01313">
      <w:pPr>
        <w:pStyle w:val="a0"/>
        <w:rPr>
          <w:rFonts w:hint="cs"/>
          <w:rtl/>
        </w:rPr>
      </w:pPr>
      <w:bookmarkStart w:id="735" w:name="FS000000474T28_01_2004_19_48_44"/>
      <w:bookmarkEnd w:id="735"/>
      <w:r>
        <w:rPr>
          <w:rFonts w:hint="cs"/>
          <w:rtl/>
        </w:rPr>
        <w:t xml:space="preserve">אדוני היושב-ראש, חברי חברי הכנסת, חבר הכנסת איוב </w:t>
      </w:r>
      <w:r>
        <w:rPr>
          <w:rFonts w:hint="cs"/>
          <w:rtl/>
        </w:rPr>
        <w:t>קרא, אומנם ב-3 בינואר 2004, כמה דקות לאחר חצות הלילה, התקבלה הודעה בתחנת מעונה על אודות שוד מזוין בתחנת הדלק "פז" בפאתי פקיעין. הוקם מייד צוות חקירה מיוחד, והתברר שהמתדלק של התחנה נורה ונהרג במהלך השוד. כבר באותו לילה נעצר תושב ראמה, שחשוד בביצוע השוד והרצ</w:t>
      </w:r>
      <w:r>
        <w:rPr>
          <w:rFonts w:hint="cs"/>
          <w:rtl/>
        </w:rPr>
        <w:t>ח, ומעצרו הוארך עד 29 בינואר 2004. החקירה בעיצומה.</w:t>
      </w:r>
    </w:p>
    <w:p w14:paraId="35906ABB" w14:textId="77777777" w:rsidR="00000000" w:rsidRDefault="00E01313">
      <w:pPr>
        <w:pStyle w:val="a0"/>
        <w:rPr>
          <w:rFonts w:hint="cs"/>
          <w:rtl/>
        </w:rPr>
      </w:pPr>
    </w:p>
    <w:p w14:paraId="005B58C9" w14:textId="77777777" w:rsidR="00000000" w:rsidRDefault="00E01313">
      <w:pPr>
        <w:pStyle w:val="af0"/>
        <w:rPr>
          <w:rtl/>
        </w:rPr>
      </w:pPr>
      <w:r>
        <w:rPr>
          <w:rFonts w:hint="eastAsia"/>
          <w:rtl/>
        </w:rPr>
        <w:t>איוב</w:t>
      </w:r>
      <w:r>
        <w:rPr>
          <w:rtl/>
        </w:rPr>
        <w:t xml:space="preserve"> קרא (הליכוד):</w:t>
      </w:r>
    </w:p>
    <w:p w14:paraId="4B69CA1F" w14:textId="77777777" w:rsidR="00000000" w:rsidRDefault="00E01313">
      <w:pPr>
        <w:pStyle w:val="a0"/>
        <w:rPr>
          <w:rFonts w:hint="cs"/>
          <w:rtl/>
        </w:rPr>
      </w:pPr>
    </w:p>
    <w:p w14:paraId="347BDC75" w14:textId="77777777" w:rsidR="00000000" w:rsidRDefault="00E01313">
      <w:pPr>
        <w:pStyle w:val="a0"/>
        <w:rPr>
          <w:rFonts w:hint="cs"/>
          <w:rtl/>
        </w:rPr>
      </w:pPr>
      <w:r>
        <w:rPr>
          <w:rFonts w:hint="cs"/>
          <w:rtl/>
        </w:rPr>
        <w:t>כנראה הוא ישוחרר ביום שלישי.</w:t>
      </w:r>
    </w:p>
    <w:p w14:paraId="0EC54A86" w14:textId="77777777" w:rsidR="00000000" w:rsidRDefault="00E01313">
      <w:pPr>
        <w:pStyle w:val="a0"/>
        <w:rPr>
          <w:rFonts w:hint="cs"/>
          <w:rtl/>
        </w:rPr>
      </w:pPr>
    </w:p>
    <w:p w14:paraId="41C8BE3D" w14:textId="77777777" w:rsidR="00000000" w:rsidRDefault="00E01313">
      <w:pPr>
        <w:pStyle w:val="-"/>
        <w:rPr>
          <w:rtl/>
        </w:rPr>
      </w:pPr>
      <w:bookmarkStart w:id="736" w:name="FS000000474T28_01_2004_19_49_26C"/>
      <w:bookmarkEnd w:id="736"/>
      <w:r>
        <w:rPr>
          <w:rtl/>
        </w:rPr>
        <w:t>השר גדעון עזרא:</w:t>
      </w:r>
    </w:p>
    <w:p w14:paraId="4D36EF8B" w14:textId="77777777" w:rsidR="00000000" w:rsidRDefault="00E01313">
      <w:pPr>
        <w:pStyle w:val="a0"/>
        <w:rPr>
          <w:rtl/>
        </w:rPr>
      </w:pPr>
    </w:p>
    <w:p w14:paraId="4F9088FA" w14:textId="77777777" w:rsidR="00000000" w:rsidRDefault="00E01313">
      <w:pPr>
        <w:pStyle w:val="a0"/>
        <w:rPr>
          <w:rFonts w:hint="cs"/>
          <w:rtl/>
        </w:rPr>
      </w:pPr>
      <w:r>
        <w:rPr>
          <w:rFonts w:hint="cs"/>
          <w:rtl/>
        </w:rPr>
        <w:t>אתה ביקשת לדבר על הפשיעה המשתוללת בגליל. אני מבקש לתת נתונים על מה שקורה בגליל ולהגיד לך שאין לי מספרים השוואתיים עם מה שקורה במקומות אחר</w:t>
      </w:r>
      <w:r>
        <w:rPr>
          <w:rFonts w:hint="cs"/>
          <w:rtl/>
        </w:rPr>
        <w:t>ים, ולכן אני מציע לבקש מהמשטרה שתבוא לוועדת הפנים ואיכות הסביבה כדי לדבר על הפשיעה באזור הזה לעומת הפשיעה במקומות אחרים.</w:t>
      </w:r>
    </w:p>
    <w:p w14:paraId="76E3C4B8" w14:textId="77777777" w:rsidR="00000000" w:rsidRDefault="00E01313">
      <w:pPr>
        <w:pStyle w:val="a0"/>
        <w:rPr>
          <w:rFonts w:hint="cs"/>
          <w:rtl/>
        </w:rPr>
      </w:pPr>
    </w:p>
    <w:p w14:paraId="1AFEC83F" w14:textId="77777777" w:rsidR="00000000" w:rsidRDefault="00E01313">
      <w:pPr>
        <w:pStyle w:val="a0"/>
        <w:rPr>
          <w:rFonts w:hint="cs"/>
          <w:rtl/>
        </w:rPr>
      </w:pPr>
      <w:r>
        <w:rPr>
          <w:rFonts w:hint="cs"/>
          <w:rtl/>
        </w:rPr>
        <w:t>להלן הנתונים כפי שנמסרו על-ידי המשרד לביטחון פנים: מעשי רצח בשנת 2003 - נפתחו 17 תיקים בגין מעשי רצח במרחב הגליל - מעכו ועד רמת-הגולן,</w:t>
      </w:r>
      <w:r>
        <w:rPr>
          <w:rFonts w:hint="cs"/>
          <w:rtl/>
        </w:rPr>
        <w:t xml:space="preserve"> כולל, זה מרחב גדול מאוד - לעומת 14 תיקים ב-2002. זו עלייה של 21.4%; ניסיון רצח - נפתחו 12 תיקים ב-2003 אל מול 14 תיקים בשנת 2002. ירידה של 14.2%; שוד בנסיבות חמורות - ב-2003, 57 תיקים, לעומת 63 תיקים ב-2002. ירידה של 9.5%. שוד - נפתחו 25 תיקים. קודם זה הי</w:t>
      </w:r>
      <w:r>
        <w:rPr>
          <w:rFonts w:hint="cs"/>
          <w:rtl/>
        </w:rPr>
        <w:t xml:space="preserve">ה שוד בנסיבות חמורות, עכשיו זה שוד רגיל. 25 תיקים אל מול 18 תיקים ב-2002, עלייה של כמעט 40%. סך הכול, בעבירות אלימות נפתחו 3,672 תיקים בשנת 2003, לעומת 4,239 בשנת 2002. </w:t>
      </w:r>
    </w:p>
    <w:p w14:paraId="3B54E70A" w14:textId="77777777" w:rsidR="00000000" w:rsidRDefault="00E01313">
      <w:pPr>
        <w:pStyle w:val="a0"/>
        <w:rPr>
          <w:rFonts w:hint="cs"/>
          <w:rtl/>
        </w:rPr>
      </w:pPr>
    </w:p>
    <w:p w14:paraId="43302F6B" w14:textId="77777777" w:rsidR="00000000" w:rsidRDefault="00E01313">
      <w:pPr>
        <w:pStyle w:val="a0"/>
        <w:rPr>
          <w:rFonts w:hint="cs"/>
          <w:rtl/>
        </w:rPr>
      </w:pPr>
      <w:r>
        <w:rPr>
          <w:rFonts w:hint="cs"/>
          <w:rtl/>
        </w:rPr>
        <w:t xml:space="preserve">בגין עבירות אלימות במשפחה נפתחו 1,387 תיקים בשנת 2003, לעומת 1,582 בשנת 2002 - ירידה </w:t>
      </w:r>
      <w:r>
        <w:rPr>
          <w:rFonts w:hint="cs"/>
          <w:rtl/>
        </w:rPr>
        <w:t xml:space="preserve">של 12.3%. סך כל העבירות ב-2003 </w:t>
      </w:r>
      <w:r>
        <w:rPr>
          <w:rtl/>
        </w:rPr>
        <w:t>–</w:t>
      </w:r>
      <w:r>
        <w:rPr>
          <w:rFonts w:hint="cs"/>
          <w:rtl/>
        </w:rPr>
        <w:t xml:space="preserve"> 20,696 תיקים, לעומת 20,931 תיקים שנה קודם לכן. ירידה לכאורה.</w:t>
      </w:r>
    </w:p>
    <w:p w14:paraId="2A97EBF9" w14:textId="77777777" w:rsidR="00000000" w:rsidRDefault="00E01313">
      <w:pPr>
        <w:pStyle w:val="a0"/>
        <w:rPr>
          <w:rFonts w:hint="cs"/>
          <w:rtl/>
        </w:rPr>
      </w:pPr>
    </w:p>
    <w:p w14:paraId="2144699B" w14:textId="77777777" w:rsidR="00000000" w:rsidRDefault="00E01313">
      <w:pPr>
        <w:pStyle w:val="a0"/>
        <w:rPr>
          <w:rFonts w:hint="cs"/>
          <w:rtl/>
        </w:rPr>
      </w:pPr>
      <w:r>
        <w:rPr>
          <w:rFonts w:hint="cs"/>
          <w:rtl/>
        </w:rPr>
        <w:t xml:space="preserve">  אין לי ספק שצריך לטפל בפשיעה בכל מדינת ישראל ולא רק משני עברי הירקון. אין לי גם ספק שצריך לפעול על-פי סדרי העדיפויות. אבל רצח הוא רצח הוא רצח בכל מקום שהוא מתב</w:t>
      </w:r>
      <w:r>
        <w:rPr>
          <w:rFonts w:hint="cs"/>
          <w:rtl/>
        </w:rPr>
        <w:t>צע בו. אני רוצה להגיד לך, שמספר הפענוחים תלוי במידה רבה בשיתוף הפעולה של האוכלוסייה באזור עם המשטרה, ואני לא בטוח שבכל המקומות קיים שיתוף פעולה כזה עד הסוף. מה גם שביישובים קטנים היכולת של עד ראייה להיות במקרה במקום היא הרבה יותר קטנה מאשר במקומות אחרים. ל</w:t>
      </w:r>
      <w:r>
        <w:rPr>
          <w:rFonts w:hint="cs"/>
          <w:rtl/>
        </w:rPr>
        <w:t xml:space="preserve">כן ההתבססות על מודיעין חשובה מאוד. </w:t>
      </w:r>
    </w:p>
    <w:p w14:paraId="589410FC" w14:textId="77777777" w:rsidR="00000000" w:rsidRDefault="00E01313">
      <w:pPr>
        <w:pStyle w:val="a0"/>
        <w:rPr>
          <w:rFonts w:hint="cs"/>
          <w:rtl/>
        </w:rPr>
      </w:pPr>
    </w:p>
    <w:p w14:paraId="435C7DCC" w14:textId="77777777" w:rsidR="00000000" w:rsidRDefault="00E01313">
      <w:pPr>
        <w:pStyle w:val="a0"/>
        <w:rPr>
          <w:rFonts w:hint="cs"/>
          <w:rtl/>
        </w:rPr>
      </w:pPr>
      <w:r>
        <w:rPr>
          <w:rFonts w:hint="cs"/>
          <w:rtl/>
        </w:rPr>
        <w:t xml:space="preserve">כאמור, אני מציע להעביר את הנושא לוועדת הפנים ואיכות הסביבה. </w:t>
      </w:r>
    </w:p>
    <w:p w14:paraId="4E52C450" w14:textId="77777777" w:rsidR="00000000" w:rsidRDefault="00E01313">
      <w:pPr>
        <w:pStyle w:val="a0"/>
        <w:ind w:firstLine="0"/>
        <w:rPr>
          <w:rFonts w:hint="cs"/>
          <w:rtl/>
        </w:rPr>
      </w:pPr>
    </w:p>
    <w:p w14:paraId="58421CA9" w14:textId="77777777" w:rsidR="00000000" w:rsidRDefault="00E01313">
      <w:pPr>
        <w:pStyle w:val="af1"/>
        <w:rPr>
          <w:rtl/>
        </w:rPr>
      </w:pPr>
      <w:r>
        <w:rPr>
          <w:rtl/>
        </w:rPr>
        <w:t>היו"ר יולי-יואל אדלשטיין:</w:t>
      </w:r>
    </w:p>
    <w:p w14:paraId="7B5252F0" w14:textId="77777777" w:rsidR="00000000" w:rsidRDefault="00E01313">
      <w:pPr>
        <w:pStyle w:val="a0"/>
        <w:rPr>
          <w:rtl/>
        </w:rPr>
      </w:pPr>
    </w:p>
    <w:p w14:paraId="2044AF56" w14:textId="77777777" w:rsidR="00000000" w:rsidRDefault="00E01313">
      <w:pPr>
        <w:pStyle w:val="a0"/>
        <w:rPr>
          <w:rFonts w:hint="cs"/>
          <w:rtl/>
        </w:rPr>
      </w:pPr>
      <w:r>
        <w:rPr>
          <w:rFonts w:hint="cs"/>
          <w:rtl/>
        </w:rPr>
        <w:t>תודה לשר גדעון עזרא. הצעה אחרת לחבר הכנסת איתן כבל. בבקשה, אדוני, דקה לרשותך.</w:t>
      </w:r>
    </w:p>
    <w:p w14:paraId="06072A52" w14:textId="77777777" w:rsidR="00000000" w:rsidRDefault="00E01313">
      <w:pPr>
        <w:pStyle w:val="a0"/>
        <w:ind w:firstLine="0"/>
        <w:rPr>
          <w:rFonts w:hint="cs"/>
          <w:rtl/>
        </w:rPr>
      </w:pPr>
      <w:r>
        <w:rPr>
          <w:rFonts w:hint="cs"/>
          <w:rtl/>
        </w:rPr>
        <w:t xml:space="preserve">  </w:t>
      </w:r>
    </w:p>
    <w:p w14:paraId="5BEF487B" w14:textId="77777777" w:rsidR="00000000" w:rsidRDefault="00E01313">
      <w:pPr>
        <w:pStyle w:val="a"/>
        <w:rPr>
          <w:rtl/>
        </w:rPr>
      </w:pPr>
      <w:bookmarkStart w:id="737" w:name="FS000000445T28_01_2004_19_52_44"/>
      <w:bookmarkStart w:id="738" w:name="_Toc78873194"/>
      <w:bookmarkEnd w:id="737"/>
      <w:r>
        <w:rPr>
          <w:rFonts w:hint="eastAsia"/>
          <w:rtl/>
        </w:rPr>
        <w:t>איתן</w:t>
      </w:r>
      <w:r>
        <w:rPr>
          <w:rtl/>
        </w:rPr>
        <w:t xml:space="preserve"> כבל (העבודה-מימד):</w:t>
      </w:r>
      <w:bookmarkEnd w:id="738"/>
    </w:p>
    <w:p w14:paraId="05BC7579" w14:textId="77777777" w:rsidR="00000000" w:rsidRDefault="00E01313">
      <w:pPr>
        <w:pStyle w:val="a0"/>
        <w:rPr>
          <w:rFonts w:hint="cs"/>
          <w:rtl/>
        </w:rPr>
      </w:pPr>
    </w:p>
    <w:p w14:paraId="29F34DD1" w14:textId="77777777" w:rsidR="00000000" w:rsidRDefault="00E01313">
      <w:pPr>
        <w:pStyle w:val="a0"/>
        <w:rPr>
          <w:rFonts w:hint="cs"/>
          <w:rtl/>
        </w:rPr>
      </w:pPr>
      <w:r>
        <w:rPr>
          <w:rFonts w:hint="cs"/>
          <w:rtl/>
        </w:rPr>
        <w:t>אדוני היושב-ראש, אדוני ה</w:t>
      </w:r>
      <w:r>
        <w:rPr>
          <w:rFonts w:hint="cs"/>
          <w:rtl/>
        </w:rPr>
        <w:t>שר, חברי חברי הכנסת, אני חושב שצריך לעשות בדיקה. האזנתי לדבריו של חבר הכנסת איוב קרא, וזה נשמע כמו שיקגו של שנות ה-20 וה-30. מצד שני, עולה השר ומציג נתונים אחרים לגמרי. או שהמצב כל כך גרוע שכל ירידה כמוה כהקלה, ומצד שני, אם הנתונים הם כפי שאתה מציג אותם, ח</w:t>
      </w:r>
      <w:r>
        <w:rPr>
          <w:rFonts w:hint="cs"/>
          <w:rtl/>
        </w:rPr>
        <w:t xml:space="preserve">בר הכנסת קרא, אני לא חושב שיש גזרה יותר חמה מהצפון. אני מניח שהנתונים כפי שהם מוצגים על-ידי השר אמורים להיות נתונים מדויקים. אם אדוני יודע על נתונים שאינם נמסרים - - - </w:t>
      </w:r>
    </w:p>
    <w:p w14:paraId="75FD20DE" w14:textId="77777777" w:rsidR="00000000" w:rsidRDefault="00E01313">
      <w:pPr>
        <w:pStyle w:val="a0"/>
        <w:rPr>
          <w:rFonts w:hint="cs"/>
          <w:rtl/>
        </w:rPr>
      </w:pPr>
    </w:p>
    <w:p w14:paraId="0AE2CB9A" w14:textId="77777777" w:rsidR="00000000" w:rsidRDefault="00E01313">
      <w:pPr>
        <w:pStyle w:val="af0"/>
        <w:rPr>
          <w:rtl/>
        </w:rPr>
      </w:pPr>
      <w:r>
        <w:rPr>
          <w:rFonts w:hint="eastAsia"/>
          <w:rtl/>
        </w:rPr>
        <w:t>השר</w:t>
      </w:r>
      <w:r>
        <w:rPr>
          <w:rtl/>
        </w:rPr>
        <w:t xml:space="preserve"> גדעון עזרא:</w:t>
      </w:r>
    </w:p>
    <w:p w14:paraId="39A99C9A" w14:textId="77777777" w:rsidR="00000000" w:rsidRDefault="00E01313">
      <w:pPr>
        <w:pStyle w:val="a0"/>
        <w:rPr>
          <w:rFonts w:hint="cs"/>
          <w:rtl/>
        </w:rPr>
      </w:pPr>
    </w:p>
    <w:p w14:paraId="3AE988A0" w14:textId="77777777" w:rsidR="00000000" w:rsidRDefault="00E01313">
      <w:pPr>
        <w:pStyle w:val="a0"/>
        <w:rPr>
          <w:rFonts w:hint="cs"/>
          <w:rtl/>
        </w:rPr>
      </w:pPr>
      <w:r>
        <w:rPr>
          <w:rFonts w:hint="cs"/>
          <w:rtl/>
        </w:rPr>
        <w:t xml:space="preserve">אבל אם הוא אומר שאין פענוחים, זה לא משנה. </w:t>
      </w:r>
    </w:p>
    <w:p w14:paraId="2C2B434F" w14:textId="77777777" w:rsidR="00000000" w:rsidRDefault="00E01313">
      <w:pPr>
        <w:pStyle w:val="a0"/>
        <w:rPr>
          <w:rFonts w:hint="cs"/>
          <w:rtl/>
        </w:rPr>
      </w:pPr>
    </w:p>
    <w:p w14:paraId="12C1F7BB" w14:textId="77777777" w:rsidR="00000000" w:rsidRDefault="00E01313">
      <w:pPr>
        <w:pStyle w:val="af0"/>
        <w:rPr>
          <w:rtl/>
        </w:rPr>
      </w:pPr>
      <w:r>
        <w:rPr>
          <w:rFonts w:hint="eastAsia"/>
          <w:rtl/>
        </w:rPr>
        <w:t>איוב</w:t>
      </w:r>
      <w:r>
        <w:rPr>
          <w:rtl/>
        </w:rPr>
        <w:t xml:space="preserve"> קרא (הליכוד):</w:t>
      </w:r>
    </w:p>
    <w:p w14:paraId="36498618" w14:textId="77777777" w:rsidR="00000000" w:rsidRDefault="00E01313">
      <w:pPr>
        <w:pStyle w:val="a0"/>
        <w:rPr>
          <w:rFonts w:hint="cs"/>
          <w:rtl/>
        </w:rPr>
      </w:pPr>
    </w:p>
    <w:p w14:paraId="3DAA134C" w14:textId="77777777" w:rsidR="00000000" w:rsidRDefault="00E01313">
      <w:pPr>
        <w:pStyle w:val="a0"/>
        <w:rPr>
          <w:rFonts w:hint="cs"/>
          <w:rtl/>
        </w:rPr>
      </w:pPr>
      <w:r>
        <w:rPr>
          <w:rFonts w:hint="cs"/>
          <w:rtl/>
        </w:rPr>
        <w:t>הוא א</w:t>
      </w:r>
      <w:r>
        <w:rPr>
          <w:rFonts w:hint="cs"/>
          <w:rtl/>
        </w:rPr>
        <w:t>מר שיביאו את הנתונים האלה לוועדה.</w:t>
      </w:r>
    </w:p>
    <w:p w14:paraId="40B31683" w14:textId="77777777" w:rsidR="00000000" w:rsidRDefault="00E01313">
      <w:pPr>
        <w:pStyle w:val="a0"/>
        <w:rPr>
          <w:rFonts w:hint="cs"/>
          <w:rtl/>
        </w:rPr>
      </w:pPr>
    </w:p>
    <w:p w14:paraId="31737981" w14:textId="77777777" w:rsidR="00000000" w:rsidRDefault="00E01313">
      <w:pPr>
        <w:pStyle w:val="-"/>
        <w:rPr>
          <w:rtl/>
        </w:rPr>
      </w:pPr>
      <w:bookmarkStart w:id="739" w:name="FS000000504T28_01_2004_20_21_17C"/>
      <w:bookmarkStart w:id="740" w:name="FS000000504T28_01_2004_20_21_23C"/>
      <w:bookmarkStart w:id="741" w:name="FS000000445T28_01_2004_20_21_29"/>
      <w:bookmarkStart w:id="742" w:name="FS000000445T28_01_2004_20_21_34C"/>
      <w:bookmarkEnd w:id="739"/>
      <w:bookmarkEnd w:id="740"/>
      <w:bookmarkEnd w:id="741"/>
      <w:bookmarkEnd w:id="742"/>
      <w:r>
        <w:rPr>
          <w:rtl/>
        </w:rPr>
        <w:t>איתן כבל (העבודה-מימד):</w:t>
      </w:r>
    </w:p>
    <w:p w14:paraId="36092281" w14:textId="77777777" w:rsidR="00000000" w:rsidRDefault="00E01313">
      <w:pPr>
        <w:pStyle w:val="a0"/>
        <w:rPr>
          <w:rtl/>
        </w:rPr>
      </w:pPr>
    </w:p>
    <w:p w14:paraId="177D8422" w14:textId="77777777" w:rsidR="00000000" w:rsidRDefault="00E01313">
      <w:pPr>
        <w:pStyle w:val="a0"/>
        <w:rPr>
          <w:rFonts w:hint="cs"/>
          <w:rtl/>
        </w:rPr>
      </w:pPr>
      <w:r>
        <w:rPr>
          <w:rFonts w:hint="cs"/>
          <w:rtl/>
        </w:rPr>
        <w:t>לכן אני מציע שהנושא יובא לפני הוועדה, שנדע מה קורה בממלכת הצפון.</w:t>
      </w:r>
    </w:p>
    <w:p w14:paraId="4542DAF4" w14:textId="77777777" w:rsidR="00000000" w:rsidRDefault="00E01313">
      <w:pPr>
        <w:pStyle w:val="a0"/>
        <w:rPr>
          <w:rFonts w:hint="cs"/>
          <w:rtl/>
        </w:rPr>
      </w:pPr>
    </w:p>
    <w:p w14:paraId="30D68ADF" w14:textId="77777777" w:rsidR="00000000" w:rsidRDefault="00E01313">
      <w:pPr>
        <w:pStyle w:val="af1"/>
        <w:rPr>
          <w:rtl/>
        </w:rPr>
      </w:pPr>
      <w:r>
        <w:rPr>
          <w:rtl/>
        </w:rPr>
        <w:t>היו"ר יולי-יואל אדלשטיין:</w:t>
      </w:r>
    </w:p>
    <w:p w14:paraId="319A6AC0" w14:textId="77777777" w:rsidR="00000000" w:rsidRDefault="00E01313">
      <w:pPr>
        <w:pStyle w:val="a0"/>
        <w:rPr>
          <w:rtl/>
        </w:rPr>
      </w:pPr>
    </w:p>
    <w:p w14:paraId="0BFE0425" w14:textId="77777777" w:rsidR="00000000" w:rsidRDefault="00E01313">
      <w:pPr>
        <w:pStyle w:val="a0"/>
        <w:rPr>
          <w:rFonts w:hint="cs"/>
          <w:rtl/>
        </w:rPr>
      </w:pPr>
      <w:r>
        <w:rPr>
          <w:rFonts w:hint="cs"/>
          <w:rtl/>
        </w:rPr>
        <w:t xml:space="preserve">תודה לחבר הכנסת איתן כבל. </w:t>
      </w:r>
    </w:p>
    <w:p w14:paraId="2AF1C25B" w14:textId="77777777" w:rsidR="00000000" w:rsidRDefault="00E01313">
      <w:pPr>
        <w:pStyle w:val="a0"/>
        <w:rPr>
          <w:rFonts w:hint="cs"/>
          <w:rtl/>
        </w:rPr>
      </w:pPr>
    </w:p>
    <w:p w14:paraId="17B9D868" w14:textId="77777777" w:rsidR="00000000" w:rsidRDefault="00E01313">
      <w:pPr>
        <w:pStyle w:val="a0"/>
        <w:rPr>
          <w:rFonts w:hint="cs"/>
          <w:rtl/>
        </w:rPr>
      </w:pPr>
      <w:r>
        <w:rPr>
          <w:rFonts w:hint="cs"/>
          <w:rtl/>
        </w:rPr>
        <w:t>אם כן, חברי הכנסת, אנחנו נצביע. אם תצביעו בעד העברת הדיון לוועדה, יוכלו חבר</w:t>
      </w:r>
      <w:r>
        <w:rPr>
          <w:rFonts w:hint="cs"/>
          <w:rtl/>
        </w:rPr>
        <w:t xml:space="preserve">י הכנסת לברר שם את הפרטים. מי שמצביע בעד מצביע בעד דיון בוועדה, ונגד </w:t>
      </w:r>
      <w:r>
        <w:rPr>
          <w:rtl/>
        </w:rPr>
        <w:t>–</w:t>
      </w:r>
      <w:r>
        <w:rPr>
          <w:rFonts w:hint="cs"/>
          <w:rtl/>
        </w:rPr>
        <w:t xml:space="preserve"> זה להסיר את ההצעה.</w:t>
      </w:r>
    </w:p>
    <w:p w14:paraId="4FAFBBDD" w14:textId="77777777" w:rsidR="00000000" w:rsidRDefault="00E01313">
      <w:pPr>
        <w:pStyle w:val="a0"/>
        <w:rPr>
          <w:rFonts w:hint="cs"/>
          <w:rtl/>
        </w:rPr>
      </w:pPr>
    </w:p>
    <w:p w14:paraId="23C6DBF6" w14:textId="77777777" w:rsidR="00000000" w:rsidRDefault="00E01313">
      <w:pPr>
        <w:pStyle w:val="ab"/>
        <w:bidi/>
        <w:rPr>
          <w:rFonts w:hint="cs"/>
          <w:rtl/>
        </w:rPr>
      </w:pPr>
      <w:r>
        <w:rPr>
          <w:rFonts w:hint="cs"/>
          <w:rtl/>
        </w:rPr>
        <w:t xml:space="preserve">הצבעה מס' 24 </w:t>
      </w:r>
    </w:p>
    <w:p w14:paraId="1EF13B92" w14:textId="77777777" w:rsidR="00000000" w:rsidRDefault="00E01313">
      <w:pPr>
        <w:pStyle w:val="a0"/>
        <w:jc w:val="center"/>
        <w:rPr>
          <w:rFonts w:hint="cs"/>
          <w:rtl/>
        </w:rPr>
      </w:pPr>
    </w:p>
    <w:p w14:paraId="2787034B" w14:textId="77777777" w:rsidR="00000000" w:rsidRDefault="00E01313">
      <w:pPr>
        <w:pStyle w:val="ac"/>
        <w:bidi/>
        <w:rPr>
          <w:rFonts w:hint="cs"/>
          <w:rtl/>
        </w:rPr>
      </w:pPr>
      <w:r>
        <w:rPr>
          <w:rFonts w:hint="cs"/>
          <w:rtl/>
        </w:rPr>
        <w:t xml:space="preserve">בעד ההצעה להעביר את הנושא לוועדה </w:t>
      </w:r>
      <w:r>
        <w:rPr>
          <w:rtl/>
        </w:rPr>
        <w:t>–</w:t>
      </w:r>
      <w:r>
        <w:rPr>
          <w:rFonts w:hint="cs"/>
          <w:rtl/>
        </w:rPr>
        <w:t xml:space="preserve">  10</w:t>
      </w:r>
    </w:p>
    <w:p w14:paraId="01961104" w14:textId="77777777" w:rsidR="00000000" w:rsidRDefault="00E01313">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751785D7"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22767C93" w14:textId="77777777" w:rsidR="00000000" w:rsidRDefault="00E01313">
      <w:pPr>
        <w:pStyle w:val="ad"/>
        <w:bidi/>
        <w:rPr>
          <w:rFonts w:hint="cs"/>
          <w:rtl/>
        </w:rPr>
      </w:pPr>
      <w:r>
        <w:rPr>
          <w:rFonts w:hint="cs"/>
          <w:rtl/>
        </w:rPr>
        <w:t>ההצעה להעביר את הנושא לוועדת הפנים ואיכות הסביבה נתק</w:t>
      </w:r>
      <w:r>
        <w:rPr>
          <w:rFonts w:hint="cs"/>
          <w:rtl/>
        </w:rPr>
        <w:t xml:space="preserve">בלה. </w:t>
      </w:r>
    </w:p>
    <w:p w14:paraId="3695CEF9" w14:textId="77777777" w:rsidR="00000000" w:rsidRDefault="00E01313">
      <w:pPr>
        <w:pStyle w:val="a0"/>
        <w:ind w:firstLine="0"/>
        <w:rPr>
          <w:rFonts w:hint="cs"/>
          <w:rtl/>
        </w:rPr>
      </w:pPr>
    </w:p>
    <w:p w14:paraId="2C31E972" w14:textId="77777777" w:rsidR="00000000" w:rsidRDefault="00E01313">
      <w:pPr>
        <w:pStyle w:val="af1"/>
        <w:rPr>
          <w:rtl/>
        </w:rPr>
      </w:pPr>
      <w:r>
        <w:rPr>
          <w:rtl/>
        </w:rPr>
        <w:t>היו"ר יולי-יואל אדלשטיין:</w:t>
      </w:r>
    </w:p>
    <w:p w14:paraId="11D57CBB" w14:textId="77777777" w:rsidR="00000000" w:rsidRDefault="00E01313">
      <w:pPr>
        <w:pStyle w:val="a0"/>
        <w:rPr>
          <w:rtl/>
        </w:rPr>
      </w:pPr>
    </w:p>
    <w:p w14:paraId="461EBBE5" w14:textId="77777777" w:rsidR="00000000" w:rsidRDefault="00E01313">
      <w:pPr>
        <w:pStyle w:val="a0"/>
        <w:rPr>
          <w:rFonts w:hint="cs"/>
          <w:rtl/>
        </w:rPr>
      </w:pPr>
      <w:r>
        <w:rPr>
          <w:rFonts w:hint="cs"/>
          <w:rtl/>
        </w:rPr>
        <w:t xml:space="preserve">בעד </w:t>
      </w:r>
      <w:r>
        <w:rPr>
          <w:rtl/>
        </w:rPr>
        <w:t>–</w:t>
      </w:r>
      <w:r>
        <w:rPr>
          <w:rFonts w:hint="cs"/>
          <w:rtl/>
        </w:rPr>
        <w:t xml:space="preserve"> 10 חברי הכנסת, אין מתנגדים ואין נמנעים. אני קובע שהדיון יימשך בוועדת הפנים ואיכות הסביבה. </w:t>
      </w:r>
    </w:p>
    <w:p w14:paraId="241B0F3E" w14:textId="77777777" w:rsidR="00000000" w:rsidRDefault="00E01313">
      <w:pPr>
        <w:pStyle w:val="a2"/>
        <w:rPr>
          <w:rFonts w:hint="cs"/>
          <w:rtl/>
        </w:rPr>
      </w:pPr>
    </w:p>
    <w:p w14:paraId="3D248934" w14:textId="77777777" w:rsidR="00000000" w:rsidRDefault="00E01313">
      <w:pPr>
        <w:pStyle w:val="a2"/>
        <w:rPr>
          <w:rtl/>
        </w:rPr>
      </w:pPr>
    </w:p>
    <w:p w14:paraId="3DB054E6" w14:textId="77777777" w:rsidR="00000000" w:rsidRDefault="00E01313">
      <w:pPr>
        <w:pStyle w:val="a2"/>
        <w:rPr>
          <w:rFonts w:hint="cs"/>
          <w:rtl/>
        </w:rPr>
      </w:pPr>
    </w:p>
    <w:p w14:paraId="30B5E08F" w14:textId="77777777" w:rsidR="00000000" w:rsidRDefault="00E01313">
      <w:pPr>
        <w:pStyle w:val="a2"/>
        <w:rPr>
          <w:rFonts w:hint="cs"/>
          <w:rtl/>
        </w:rPr>
      </w:pPr>
      <w:bookmarkStart w:id="743" w:name="CS21392FI0021392T28_01_2004_20_26_23"/>
      <w:bookmarkStart w:id="744" w:name="_Toc78873195"/>
      <w:bookmarkEnd w:id="743"/>
      <w:r>
        <w:rPr>
          <w:rFonts w:hint="cs"/>
          <w:rtl/>
        </w:rPr>
        <w:t>הצעה לסדר-היום</w:t>
      </w:r>
      <w:bookmarkEnd w:id="744"/>
    </w:p>
    <w:p w14:paraId="4C74A218" w14:textId="77777777" w:rsidR="00000000" w:rsidRDefault="00E01313">
      <w:pPr>
        <w:pStyle w:val="a2"/>
        <w:rPr>
          <w:rtl/>
        </w:rPr>
      </w:pPr>
      <w:bookmarkStart w:id="745" w:name="_Toc78873196"/>
      <w:r>
        <w:rPr>
          <w:rtl/>
        </w:rPr>
        <w:t>הכוונה לפנות את שכונת גבעת</w:t>
      </w:r>
      <w:r>
        <w:rPr>
          <w:rFonts w:hint="cs"/>
          <w:rtl/>
        </w:rPr>
        <w:t>-</w:t>
      </w:r>
      <w:r>
        <w:rPr>
          <w:rtl/>
        </w:rPr>
        <w:t>הרא”ה</w:t>
      </w:r>
      <w:bookmarkEnd w:id="745"/>
    </w:p>
    <w:p w14:paraId="317B4BE2" w14:textId="77777777" w:rsidR="00000000" w:rsidRDefault="00E01313">
      <w:pPr>
        <w:pStyle w:val="-0"/>
        <w:rPr>
          <w:rFonts w:hint="cs"/>
          <w:rtl/>
        </w:rPr>
      </w:pPr>
    </w:p>
    <w:p w14:paraId="621AFCC9" w14:textId="77777777" w:rsidR="00000000" w:rsidRDefault="00E01313">
      <w:pPr>
        <w:pStyle w:val="af1"/>
        <w:rPr>
          <w:rtl/>
        </w:rPr>
      </w:pPr>
      <w:r>
        <w:rPr>
          <w:rtl/>
        </w:rPr>
        <w:t>היו"ר יולי-יואל אדלשטיין:</w:t>
      </w:r>
    </w:p>
    <w:p w14:paraId="40608323" w14:textId="77777777" w:rsidR="00000000" w:rsidRDefault="00E01313">
      <w:pPr>
        <w:pStyle w:val="a0"/>
        <w:rPr>
          <w:rtl/>
        </w:rPr>
      </w:pPr>
    </w:p>
    <w:p w14:paraId="5193A091" w14:textId="77777777" w:rsidR="00000000" w:rsidRDefault="00E01313">
      <w:pPr>
        <w:pStyle w:val="a0"/>
        <w:rPr>
          <w:rFonts w:hint="cs"/>
          <w:rtl/>
        </w:rPr>
      </w:pPr>
      <w:r>
        <w:rPr>
          <w:rFonts w:hint="cs"/>
          <w:rtl/>
        </w:rPr>
        <w:t>הנושא הבא: הצעה-לסדר היום מס' 2507, הצעה רגילה</w:t>
      </w:r>
      <w:r>
        <w:rPr>
          <w:rFonts w:hint="cs"/>
          <w:rtl/>
        </w:rPr>
        <w:t xml:space="preserve">, של חבר הכנסת אורי אריאל </w:t>
      </w:r>
      <w:r>
        <w:rPr>
          <w:rtl/>
        </w:rPr>
        <w:t>–</w:t>
      </w:r>
      <w:r>
        <w:rPr>
          <w:rFonts w:hint="cs"/>
          <w:rtl/>
        </w:rPr>
        <w:t xml:space="preserve"> הכוונה לפנות את שכונת גבעת-הרא</w:t>
      </w:r>
      <w:r>
        <w:rPr>
          <w:rtl/>
        </w:rPr>
        <w:t>”</w:t>
      </w:r>
      <w:r>
        <w:rPr>
          <w:rFonts w:hint="cs"/>
          <w:rtl/>
        </w:rPr>
        <w:t xml:space="preserve">ה. חבר הכנסת אורי אריאל, בבקשה. </w:t>
      </w:r>
    </w:p>
    <w:p w14:paraId="2783C620" w14:textId="77777777" w:rsidR="00000000" w:rsidRDefault="00E01313">
      <w:pPr>
        <w:pStyle w:val="a0"/>
        <w:rPr>
          <w:rFonts w:hint="cs"/>
          <w:rtl/>
        </w:rPr>
      </w:pPr>
    </w:p>
    <w:p w14:paraId="05547F3D" w14:textId="77777777" w:rsidR="00000000" w:rsidRDefault="00E01313">
      <w:pPr>
        <w:pStyle w:val="a"/>
        <w:rPr>
          <w:rtl/>
        </w:rPr>
      </w:pPr>
      <w:bookmarkStart w:id="746" w:name="FS000000713T28_01_2004_19_55_35"/>
      <w:bookmarkStart w:id="747" w:name="_Toc78873197"/>
      <w:bookmarkEnd w:id="746"/>
      <w:r>
        <w:rPr>
          <w:rFonts w:hint="eastAsia"/>
          <w:rtl/>
        </w:rPr>
        <w:t>אורי</w:t>
      </w:r>
      <w:r>
        <w:rPr>
          <w:rtl/>
        </w:rPr>
        <w:t xml:space="preserve"> יהודה אריאל (האיחוד הלאומי - ישראל ביתנו):</w:t>
      </w:r>
      <w:bookmarkEnd w:id="747"/>
    </w:p>
    <w:p w14:paraId="15A1F0D3" w14:textId="77777777" w:rsidR="00000000" w:rsidRDefault="00E01313">
      <w:pPr>
        <w:pStyle w:val="a0"/>
        <w:rPr>
          <w:rFonts w:hint="cs"/>
          <w:rtl/>
        </w:rPr>
      </w:pPr>
    </w:p>
    <w:p w14:paraId="00A081D5" w14:textId="77777777" w:rsidR="00000000" w:rsidRDefault="00E01313">
      <w:pPr>
        <w:pStyle w:val="a0"/>
        <w:rPr>
          <w:rFonts w:hint="cs"/>
          <w:rtl/>
        </w:rPr>
      </w:pPr>
      <w:r>
        <w:rPr>
          <w:rFonts w:hint="cs"/>
          <w:rtl/>
        </w:rPr>
        <w:t>אדוני היושב-ראש, חברי חברי הכנסת, אדוני השר גדעון עזרא, גבעת-הרא</w:t>
      </w:r>
      <w:r>
        <w:rPr>
          <w:rtl/>
        </w:rPr>
        <w:t>”</w:t>
      </w:r>
      <w:r>
        <w:rPr>
          <w:rFonts w:hint="cs"/>
          <w:rtl/>
        </w:rPr>
        <w:t>ה היא חלק משכונות היישוב עלי, שנמצא בשומרון, מזרח</w:t>
      </w:r>
      <w:r>
        <w:rPr>
          <w:rFonts w:hint="cs"/>
          <w:rtl/>
        </w:rPr>
        <w:t>ית לאריאל. היישוב עלי מונה כ-3,500 תושבים. יש בו מוסדות תורה רבים. זהו יישוב לכלל ישראל. יש בו דתיים יותר או פחות, עולים חדשים מכל הגוונים, כראוי למדינתנו. זהו יישוב שחיים בו בהרמוניה, מתוך התפתחות של אנשים אכפתיים. אציין בו דבר מיוחד: הוקמה בו המכינה הקדם</w:t>
      </w:r>
      <w:r>
        <w:rPr>
          <w:rFonts w:hint="cs"/>
          <w:rtl/>
        </w:rPr>
        <w:t>-צבאית הראשונה, "בני דוד",  בראשות הרב יגאל לוינשטיין והרב אלי סדן. מאז הוקמו עוד כ-20 מכינות קדם-צבאיות ורבים וטובים הולכים למכינות. יש דתיות, יש חילוניות, יש מעורבות. ברוך השם, הנוער שלנו עושה מאמץ להתגייס לצבא בצורה יותר טובה.</w:t>
      </w:r>
    </w:p>
    <w:p w14:paraId="28A17E2E" w14:textId="77777777" w:rsidR="00000000" w:rsidRDefault="00E01313">
      <w:pPr>
        <w:pStyle w:val="a0"/>
        <w:ind w:firstLine="0"/>
        <w:rPr>
          <w:rFonts w:hint="cs"/>
          <w:rtl/>
        </w:rPr>
      </w:pPr>
    </w:p>
    <w:p w14:paraId="56726E39" w14:textId="77777777" w:rsidR="00000000" w:rsidRDefault="00E01313">
      <w:pPr>
        <w:pStyle w:val="a0"/>
        <w:ind w:firstLine="0"/>
        <w:rPr>
          <w:rFonts w:hint="cs"/>
          <w:rtl/>
        </w:rPr>
      </w:pPr>
      <w:r>
        <w:rPr>
          <w:rFonts w:hint="cs"/>
          <w:rtl/>
        </w:rPr>
        <w:tab/>
        <w:t>לפני ארבע שנים עלתה גבעת</w:t>
      </w:r>
      <w:r>
        <w:rPr>
          <w:rFonts w:hint="cs"/>
          <w:rtl/>
        </w:rPr>
        <w:t>-הרא</w:t>
      </w:r>
      <w:r>
        <w:rPr>
          <w:rtl/>
        </w:rPr>
        <w:t>”</w:t>
      </w:r>
      <w:r>
        <w:rPr>
          <w:rFonts w:hint="cs"/>
          <w:rtl/>
        </w:rPr>
        <w:t>ה, דרומית לעלי, כאחת משכונות היישוב עלי. יש שם כ-20 משפחות, 25 ילדים, חלקם נולדו במקום, דור שני. חלק מהתושבים הם קצינים בקבע. אפשר גם לומר שיש כמה נשים שבקרוב תלדנה והאוכלוסייה תגדל. ברוך השם, במקום יש מבני ציבור, אם כי ארעיים - בקרוונים, אבל יש ספריי</w:t>
      </w:r>
      <w:r>
        <w:rPr>
          <w:rFonts w:hint="cs"/>
          <w:rtl/>
        </w:rPr>
        <w:t>ה, בית-כנסת, מועדון, משחקייה. חסר, השר, מקווה טהרה, ואנחנו מקווים שנמצא תקציבים ונוכל להקים במקום גם מקווה, כיאה לשכונה יהודית ביישוב יהודי.</w:t>
      </w:r>
    </w:p>
    <w:p w14:paraId="7EFB58EE" w14:textId="77777777" w:rsidR="00000000" w:rsidRDefault="00E01313">
      <w:pPr>
        <w:pStyle w:val="a0"/>
        <w:ind w:firstLine="0"/>
        <w:rPr>
          <w:rFonts w:hint="cs"/>
          <w:rtl/>
        </w:rPr>
      </w:pPr>
    </w:p>
    <w:p w14:paraId="0B8FB147" w14:textId="77777777" w:rsidR="00000000" w:rsidRDefault="00E01313">
      <w:pPr>
        <w:pStyle w:val="a0"/>
        <w:ind w:firstLine="0"/>
        <w:rPr>
          <w:rFonts w:hint="cs"/>
          <w:rtl/>
        </w:rPr>
      </w:pPr>
      <w:r>
        <w:rPr>
          <w:rFonts w:hint="cs"/>
          <w:rtl/>
        </w:rPr>
        <w:tab/>
        <w:t>לפני כעשרה ימים הוציא ראש הממשלה הנחיה מדינית לפנות את גבעת-הרא</w:t>
      </w:r>
      <w:r>
        <w:rPr>
          <w:rtl/>
        </w:rPr>
        <w:t>”</w:t>
      </w:r>
      <w:r>
        <w:rPr>
          <w:rFonts w:hint="cs"/>
          <w:rtl/>
        </w:rPr>
        <w:t>ה. לא נוהל של בנייה בלתי חוקית. אין לו טענות מהסו</w:t>
      </w:r>
      <w:r>
        <w:rPr>
          <w:rFonts w:hint="cs"/>
          <w:rtl/>
        </w:rPr>
        <w:t xml:space="preserve">ג הזה. הוראה מדינית. אדוני ראש הממשלה, מי לוחץ עליך להוריד יישובים בארץ-ישראל? האם באיזה הסכם סודי שלא ידוע לממשלה, לכנסת, לציבור, אתה התחייבת להוריד יישובים? הרי במפת הדרכים לא מופיעה הורדת יישובים, אלא בהסדר הקבע, אדוני השר גדעון עזרא, אלא אם תתקן אותי. </w:t>
      </w:r>
    </w:p>
    <w:p w14:paraId="2290AC5D" w14:textId="77777777" w:rsidR="00000000" w:rsidRDefault="00E01313">
      <w:pPr>
        <w:pStyle w:val="a0"/>
        <w:ind w:firstLine="0"/>
        <w:rPr>
          <w:rFonts w:hint="cs"/>
          <w:rtl/>
        </w:rPr>
      </w:pPr>
    </w:p>
    <w:p w14:paraId="23312EC6" w14:textId="77777777" w:rsidR="00000000" w:rsidRDefault="00E01313">
      <w:pPr>
        <w:pStyle w:val="a0"/>
        <w:ind w:firstLine="720"/>
        <w:rPr>
          <w:rFonts w:hint="cs"/>
          <w:rtl/>
        </w:rPr>
      </w:pPr>
      <w:r>
        <w:rPr>
          <w:rFonts w:hint="cs"/>
          <w:rtl/>
        </w:rPr>
        <w:t xml:space="preserve">איפה הומצאה התוכנית הזאת שנקראת "ניתוק"? נניח שאומרים, אנחנו רוצים להפיל את ראש הממשלה. איך אומרים את זה בעברית של היום? </w:t>
      </w:r>
      <w:r>
        <w:rPr>
          <w:rtl/>
        </w:rPr>
        <w:t>–</w:t>
      </w:r>
      <w:r>
        <w:rPr>
          <w:rFonts w:hint="cs"/>
          <w:rtl/>
        </w:rPr>
        <w:t xml:space="preserve"> אנחנו רוצים לנתק את ראש הממשלה? אני מדבר על המושגים בעברית. בלועזית קוראים לזה "טרנספר". היום זו מלה ידועה, מובנת. המלה הזאת, יש  כ</w:t>
      </w:r>
      <w:r>
        <w:rPr>
          <w:rFonts w:hint="cs"/>
          <w:rtl/>
        </w:rPr>
        <w:t>אן בבית אנשים שרוצים להכשיר אותה, רק ירשמו לעצמם, חבר הכנסת איתן כבל, שמי שמכשיר אותה כלפי יהודים, אל ילקה בדמעות תנין כשזה יקרה לאחרים.</w:t>
      </w:r>
    </w:p>
    <w:p w14:paraId="30DC243E" w14:textId="77777777" w:rsidR="00000000" w:rsidRDefault="00E01313">
      <w:pPr>
        <w:pStyle w:val="a0"/>
        <w:ind w:firstLine="0"/>
        <w:rPr>
          <w:rtl/>
        </w:rPr>
      </w:pPr>
    </w:p>
    <w:p w14:paraId="08672EDA" w14:textId="77777777" w:rsidR="00000000" w:rsidRDefault="00E01313">
      <w:pPr>
        <w:pStyle w:val="a0"/>
        <w:ind w:firstLine="0"/>
        <w:rPr>
          <w:rFonts w:hint="cs"/>
          <w:rtl/>
        </w:rPr>
      </w:pPr>
    </w:p>
    <w:p w14:paraId="797D09E1" w14:textId="77777777" w:rsidR="00000000" w:rsidRDefault="00E01313">
      <w:pPr>
        <w:pStyle w:val="af0"/>
        <w:rPr>
          <w:rtl/>
        </w:rPr>
      </w:pPr>
      <w:r>
        <w:rPr>
          <w:rFonts w:hint="eastAsia"/>
          <w:rtl/>
        </w:rPr>
        <w:t>איתן</w:t>
      </w:r>
      <w:r>
        <w:rPr>
          <w:rtl/>
        </w:rPr>
        <w:t xml:space="preserve"> כבל (העבודה-מימד):</w:t>
      </w:r>
    </w:p>
    <w:p w14:paraId="4CF0EEC7" w14:textId="77777777" w:rsidR="00000000" w:rsidRDefault="00E01313">
      <w:pPr>
        <w:pStyle w:val="a0"/>
        <w:rPr>
          <w:rFonts w:hint="cs"/>
          <w:rtl/>
        </w:rPr>
      </w:pPr>
    </w:p>
    <w:p w14:paraId="520533D0" w14:textId="77777777" w:rsidR="00000000" w:rsidRDefault="00E01313">
      <w:pPr>
        <w:pStyle w:val="a0"/>
        <w:rPr>
          <w:rFonts w:hint="cs"/>
          <w:rtl/>
        </w:rPr>
      </w:pPr>
      <w:r>
        <w:rPr>
          <w:rFonts w:hint="cs"/>
          <w:rtl/>
        </w:rPr>
        <w:t>מה אתה רוצה ממני? אני אמרתי?</w:t>
      </w:r>
    </w:p>
    <w:p w14:paraId="2CA1A581" w14:textId="77777777" w:rsidR="00000000" w:rsidRDefault="00E01313">
      <w:pPr>
        <w:pStyle w:val="a0"/>
        <w:rPr>
          <w:rFonts w:hint="cs"/>
          <w:rtl/>
        </w:rPr>
      </w:pPr>
    </w:p>
    <w:p w14:paraId="505711C4" w14:textId="77777777" w:rsidR="00000000" w:rsidRDefault="00E01313">
      <w:pPr>
        <w:pStyle w:val="-"/>
        <w:rPr>
          <w:rtl/>
        </w:rPr>
      </w:pPr>
      <w:bookmarkStart w:id="748" w:name="FS000000713T28_01_2004_19_59_10C"/>
      <w:bookmarkEnd w:id="748"/>
      <w:r>
        <w:rPr>
          <w:rtl/>
        </w:rPr>
        <w:t>אורי יהודה אריאל (האיחוד הלאומי - ישראל ביתנו):</w:t>
      </w:r>
    </w:p>
    <w:p w14:paraId="3751661E" w14:textId="77777777" w:rsidR="00000000" w:rsidRDefault="00E01313">
      <w:pPr>
        <w:pStyle w:val="a0"/>
        <w:rPr>
          <w:rtl/>
        </w:rPr>
      </w:pPr>
    </w:p>
    <w:p w14:paraId="48C7658A" w14:textId="77777777" w:rsidR="00000000" w:rsidRDefault="00E01313">
      <w:pPr>
        <w:pStyle w:val="a0"/>
        <w:rPr>
          <w:rFonts w:hint="cs"/>
          <w:rtl/>
        </w:rPr>
      </w:pPr>
      <w:r>
        <w:rPr>
          <w:rFonts w:hint="cs"/>
          <w:rtl/>
        </w:rPr>
        <w:t>אני יכול לדבר</w:t>
      </w:r>
      <w:r>
        <w:rPr>
          <w:rFonts w:hint="cs"/>
          <w:rtl/>
        </w:rPr>
        <w:t xml:space="preserve"> גם לאחרים, אבל אני חשבתי שראוי שתהיה תשומת לב מיוחדת שלך, כי נדמה לי - - - </w:t>
      </w:r>
    </w:p>
    <w:p w14:paraId="248F3467" w14:textId="77777777" w:rsidR="00000000" w:rsidRDefault="00E01313">
      <w:pPr>
        <w:pStyle w:val="a0"/>
        <w:ind w:firstLine="0"/>
        <w:rPr>
          <w:rFonts w:hint="cs"/>
          <w:rtl/>
        </w:rPr>
      </w:pPr>
    </w:p>
    <w:p w14:paraId="24DA2205" w14:textId="77777777" w:rsidR="00000000" w:rsidRDefault="00E01313">
      <w:pPr>
        <w:pStyle w:val="af1"/>
        <w:rPr>
          <w:rtl/>
        </w:rPr>
      </w:pPr>
      <w:r>
        <w:rPr>
          <w:rFonts w:hint="eastAsia"/>
          <w:rtl/>
        </w:rPr>
        <w:t>היו</w:t>
      </w:r>
      <w:r>
        <w:rPr>
          <w:rtl/>
        </w:rPr>
        <w:t>"ר יולי-יואל אדלשטיין:</w:t>
      </w:r>
    </w:p>
    <w:p w14:paraId="5F57E20C" w14:textId="77777777" w:rsidR="00000000" w:rsidRDefault="00E01313">
      <w:pPr>
        <w:pStyle w:val="a0"/>
        <w:rPr>
          <w:rFonts w:hint="cs"/>
          <w:rtl/>
        </w:rPr>
      </w:pPr>
    </w:p>
    <w:p w14:paraId="4987C418" w14:textId="77777777" w:rsidR="00000000" w:rsidRDefault="00E01313">
      <w:pPr>
        <w:pStyle w:val="a0"/>
        <w:ind w:firstLine="0"/>
        <w:rPr>
          <w:rFonts w:hint="cs"/>
          <w:rtl/>
        </w:rPr>
      </w:pPr>
      <w:r>
        <w:rPr>
          <w:rFonts w:hint="cs"/>
          <w:rtl/>
        </w:rPr>
        <w:tab/>
        <w:t xml:space="preserve">הוא פשוט לא מצא חברי קואליציה לפנות אליהם, אז הוא פנה אליך. </w:t>
      </w:r>
    </w:p>
    <w:p w14:paraId="787AAF79" w14:textId="77777777" w:rsidR="00000000" w:rsidRDefault="00E01313">
      <w:pPr>
        <w:pStyle w:val="a0"/>
        <w:ind w:firstLine="0"/>
        <w:rPr>
          <w:rFonts w:hint="cs"/>
          <w:rtl/>
        </w:rPr>
      </w:pPr>
    </w:p>
    <w:p w14:paraId="15AA9E3C" w14:textId="77777777" w:rsidR="00000000" w:rsidRDefault="00E01313">
      <w:pPr>
        <w:pStyle w:val="-"/>
        <w:rPr>
          <w:rtl/>
        </w:rPr>
      </w:pPr>
      <w:bookmarkStart w:id="749" w:name="FS000000713T28_01_2004_19_59_20C"/>
      <w:bookmarkEnd w:id="749"/>
      <w:r>
        <w:rPr>
          <w:rtl/>
        </w:rPr>
        <w:t>אורי יהודה אריאל (האיחוד הלאומי - ישראל ביתנו):</w:t>
      </w:r>
    </w:p>
    <w:p w14:paraId="4D851F37" w14:textId="77777777" w:rsidR="00000000" w:rsidRDefault="00E01313">
      <w:pPr>
        <w:pStyle w:val="a0"/>
        <w:rPr>
          <w:rtl/>
        </w:rPr>
      </w:pPr>
    </w:p>
    <w:p w14:paraId="070B5C66" w14:textId="77777777" w:rsidR="00000000" w:rsidRDefault="00E01313">
      <w:pPr>
        <w:pStyle w:val="a0"/>
        <w:rPr>
          <w:rFonts w:hint="cs"/>
          <w:rtl/>
        </w:rPr>
      </w:pPr>
      <w:r>
        <w:rPr>
          <w:rFonts w:hint="cs"/>
          <w:rtl/>
        </w:rPr>
        <w:t xml:space="preserve">הספסלים הללו מייצגים כאילו את ההומניות </w:t>
      </w:r>
      <w:r>
        <w:rPr>
          <w:rFonts w:hint="cs"/>
          <w:rtl/>
        </w:rPr>
        <w:t xml:space="preserve">האנטי-טרנספריסטית. </w:t>
      </w:r>
    </w:p>
    <w:p w14:paraId="59E4593E" w14:textId="77777777" w:rsidR="00000000" w:rsidRDefault="00E01313">
      <w:pPr>
        <w:pStyle w:val="a0"/>
        <w:rPr>
          <w:rFonts w:hint="cs"/>
          <w:rtl/>
        </w:rPr>
      </w:pPr>
    </w:p>
    <w:p w14:paraId="28409576" w14:textId="77777777" w:rsidR="00000000" w:rsidRDefault="00E01313">
      <w:pPr>
        <w:pStyle w:val="af0"/>
        <w:rPr>
          <w:rtl/>
        </w:rPr>
      </w:pPr>
      <w:r>
        <w:rPr>
          <w:rFonts w:hint="eastAsia"/>
          <w:rtl/>
        </w:rPr>
        <w:t>יעקב</w:t>
      </w:r>
      <w:r>
        <w:rPr>
          <w:rtl/>
        </w:rPr>
        <w:t xml:space="preserve"> ליצמן (יהדות התורה):</w:t>
      </w:r>
    </w:p>
    <w:p w14:paraId="50B2A5F6" w14:textId="77777777" w:rsidR="00000000" w:rsidRDefault="00E01313">
      <w:pPr>
        <w:pStyle w:val="a0"/>
        <w:ind w:left="719" w:firstLine="0"/>
        <w:rPr>
          <w:rFonts w:hint="cs"/>
          <w:rtl/>
        </w:rPr>
      </w:pPr>
    </w:p>
    <w:p w14:paraId="70959CE4" w14:textId="77777777" w:rsidR="00000000" w:rsidRDefault="00E01313">
      <w:pPr>
        <w:pStyle w:val="a0"/>
        <w:ind w:left="719" w:firstLine="0"/>
        <w:rPr>
          <w:rFonts w:hint="cs"/>
          <w:rtl/>
        </w:rPr>
      </w:pPr>
      <w:r>
        <w:rPr>
          <w:rFonts w:hint="cs"/>
          <w:rtl/>
        </w:rPr>
        <w:t>אורי, לא אכפת לו שרק תזכיר כמה פעמים את שמו.</w:t>
      </w:r>
    </w:p>
    <w:p w14:paraId="36B0BE74" w14:textId="77777777" w:rsidR="00000000" w:rsidRDefault="00E01313">
      <w:pPr>
        <w:pStyle w:val="a0"/>
        <w:rPr>
          <w:rFonts w:hint="cs"/>
          <w:rtl/>
        </w:rPr>
      </w:pPr>
    </w:p>
    <w:p w14:paraId="35874A13" w14:textId="77777777" w:rsidR="00000000" w:rsidRDefault="00E01313">
      <w:pPr>
        <w:pStyle w:val="-"/>
        <w:rPr>
          <w:rtl/>
        </w:rPr>
      </w:pPr>
      <w:bookmarkStart w:id="750" w:name="FS000000713T28_01_2004_19_59_34C"/>
      <w:bookmarkEnd w:id="750"/>
      <w:r>
        <w:rPr>
          <w:rtl/>
        </w:rPr>
        <w:t>אורי יהודה אריאל (האיחוד הלאומי - ישראל ביתנו):</w:t>
      </w:r>
    </w:p>
    <w:p w14:paraId="22317DE4" w14:textId="77777777" w:rsidR="00000000" w:rsidRDefault="00E01313">
      <w:pPr>
        <w:pStyle w:val="a0"/>
        <w:rPr>
          <w:rFonts w:hint="cs"/>
          <w:rtl/>
        </w:rPr>
      </w:pPr>
    </w:p>
    <w:p w14:paraId="5FB75623" w14:textId="77777777" w:rsidR="00000000" w:rsidRDefault="00E01313">
      <w:pPr>
        <w:pStyle w:val="a0"/>
        <w:rPr>
          <w:rFonts w:hint="cs"/>
          <w:rtl/>
        </w:rPr>
      </w:pPr>
      <w:r>
        <w:rPr>
          <w:rFonts w:hint="cs"/>
          <w:rtl/>
        </w:rPr>
        <w:t xml:space="preserve">מישהו הביא לי דברים שאמר יהורם גאון, והייתי רוצה, ברשותכם, בקצרה, לקרוא לכם כמה משפטים מהדברים האלה; זה היה ביום </w:t>
      </w:r>
      <w:r>
        <w:rPr>
          <w:rFonts w:hint="cs"/>
          <w:rtl/>
        </w:rPr>
        <w:t>שישי האחרון: "לא יכול להיות שנגד אחד יהיה כתב אישום" - ומדובר כנראה על דוד אפל - "אני לא מאמין שישנה אפשרות כזאת שראש ממשלתי יכול ומסוגל היום לחשוב על דברים אחרים חוץ מהספרים ומהאנציקלופדיות הנכתבים עליו כל יום בעיתון. הוא יכול אומנם לומר שעסקים כרגיל, הוא</w:t>
      </w:r>
      <w:r>
        <w:rPr>
          <w:rFonts w:hint="cs"/>
          <w:rtl/>
        </w:rPr>
        <w:t xml:space="preserve"> יכול לומר שהוא ימשיך בכהונתו עד שנת 3000. הוא יכול לספר שהוא איננו מתכוון להתפטר, וכולנו הרי יודעים, בחוש ולא ממידע, שהוא קם בבוקר עם אפל והולך לישון אתו בלילה, וכל הדיונים וההכרעות, שיקולי הדעת והתבונה למהלכים המדיניים, הכול, הכול, הכול, עובר דרך המנהרה </w:t>
      </w:r>
      <w:r>
        <w:rPr>
          <w:rFonts w:hint="cs"/>
          <w:rtl/>
        </w:rPr>
        <w:t xml:space="preserve">הזאת, תחת הענן הזה שמעליו, שהנה מחר אולי יהיה כתב אישום, שהנה מחר זה יהיה כבר מהלך כפוי ומביש של הליכה מסוג אחר, בעוד היום זה יכול להיות רגע קודם, כאשר הרשות עוד נתונה בידו. זה יכול להיות פחות מביך, אם הוא ילך, נאמר מרצונו, מן הכיסא הרם - - - " - אני מדלג </w:t>
      </w:r>
      <w:r>
        <w:rPr>
          <w:rFonts w:hint="cs"/>
          <w:rtl/>
        </w:rPr>
        <w:t>- "רק השם יודע כמה הדילמה הזו שלו מאפילה על הכול, ומשבשת לו את צלילות המחשבה וההחלטה הנכונה והיאה. אתם יודעים מה? גם בלי שנדע כמה זה משפיע עליו, אנחנו הרי משערים, וזה הכי נורא, כי אם פתאום יצא ראש הממשלה בהחלטות מרחיקות לכת, החלטות לבצע ויתורים, נסיגה, כבר</w:t>
      </w:r>
      <w:r>
        <w:rPr>
          <w:rFonts w:hint="cs"/>
          <w:rtl/>
        </w:rPr>
        <w:t xml:space="preserve"> לא נהיה בטוחים שזה בדיוק מה שהוא חושב, אלא נייחס זאת למצב בו הוא שרוי. ועל הרצון שלו לרוץ קדימה במהלכים שישכיחו מעט את היום שלו, ויכוונו את מבטם של הכול במקום אל הקיים העכור, אל האופק, העתיד הוורוד". אני עוצר פה. הדברים ארוכים יותר וקשים יותר, לצערי, והלו</w:t>
      </w:r>
      <w:r>
        <w:rPr>
          <w:rFonts w:hint="cs"/>
          <w:rtl/>
        </w:rPr>
        <w:t xml:space="preserve">ואי שלא היו נשמעים כאלה. </w:t>
      </w:r>
    </w:p>
    <w:p w14:paraId="17707367" w14:textId="77777777" w:rsidR="00000000" w:rsidRDefault="00E01313">
      <w:pPr>
        <w:pStyle w:val="a0"/>
        <w:rPr>
          <w:rFonts w:hint="cs"/>
          <w:rtl/>
        </w:rPr>
      </w:pPr>
    </w:p>
    <w:p w14:paraId="50080577" w14:textId="77777777" w:rsidR="00000000" w:rsidRDefault="00E01313">
      <w:pPr>
        <w:pStyle w:val="a0"/>
        <w:rPr>
          <w:rFonts w:hint="cs"/>
          <w:rtl/>
        </w:rPr>
      </w:pPr>
      <w:r>
        <w:rPr>
          <w:rFonts w:hint="cs"/>
          <w:rtl/>
        </w:rPr>
        <w:t>מה יאמר ראש הממשלה לילדים בגבעת-הרא</w:t>
      </w:r>
      <w:r>
        <w:rPr>
          <w:rtl/>
        </w:rPr>
        <w:t>”</w:t>
      </w:r>
      <w:r>
        <w:rPr>
          <w:rFonts w:hint="cs"/>
          <w:rtl/>
        </w:rPr>
        <w:t xml:space="preserve">ה? נניח לעמיצור היימן או לאריאל חורין; השר גדעון עזרא, אולי יש לך בשורה לדוד חורין? האם תגרשו את הילד איתן דישון? האם תיקחו בידיים עם שוטרים את התינוק איתן גרינפלד? מה עשה לכם רע אורי גרינפלד, </w:t>
      </w:r>
      <w:r>
        <w:rPr>
          <w:rFonts w:hint="cs"/>
          <w:rtl/>
        </w:rPr>
        <w:t>אחד מהילדים? אולי תבקשו סליחה ותדברו עם מיכאל פדידה, הודיה פדידה, נועם וידל, חנה וידל, עמיחי וידל, שמואל וידל וציון וידל? אולי תדברו עם הוריה של הילדה שירה ליכטנפלד? אולי תגידו מלה חמה לאמו של התינוק הלל ליכטנפלד? מה רעה עשה לכם נועם ליכטנפלד? מה עשו תינוק</w:t>
      </w:r>
      <w:r>
        <w:rPr>
          <w:rFonts w:hint="cs"/>
          <w:rtl/>
        </w:rPr>
        <w:t>ות של בית-רבן, שצריך ראש הממשלה, ללא דיון בממשלה וללא דיון בכנסת הזאת, לפגוע בתינוקות של בית-רבן? האם הם פגעו בכם? האם הם עשו לכם דבר רע? האם הם אמרו לכם מלה קשה? אולי לא בחרו במישהו מאתנו?</w:t>
      </w:r>
    </w:p>
    <w:p w14:paraId="5EC69845" w14:textId="77777777" w:rsidR="00000000" w:rsidRDefault="00E01313">
      <w:pPr>
        <w:pStyle w:val="a0"/>
        <w:ind w:firstLine="0"/>
        <w:rPr>
          <w:rFonts w:hint="cs"/>
          <w:rtl/>
        </w:rPr>
      </w:pPr>
    </w:p>
    <w:p w14:paraId="03CC7A71" w14:textId="77777777" w:rsidR="00000000" w:rsidRDefault="00E01313">
      <w:pPr>
        <w:pStyle w:val="af0"/>
        <w:rPr>
          <w:rtl/>
        </w:rPr>
      </w:pPr>
      <w:r>
        <w:rPr>
          <w:rFonts w:hint="eastAsia"/>
          <w:rtl/>
        </w:rPr>
        <w:t>יעקב</w:t>
      </w:r>
      <w:r>
        <w:rPr>
          <w:rtl/>
        </w:rPr>
        <w:t xml:space="preserve"> ליצמן (יהדות התורה):</w:t>
      </w:r>
    </w:p>
    <w:p w14:paraId="5681FFB1" w14:textId="77777777" w:rsidR="00000000" w:rsidRDefault="00E01313">
      <w:pPr>
        <w:pStyle w:val="a0"/>
        <w:rPr>
          <w:rFonts w:hint="cs"/>
          <w:rtl/>
        </w:rPr>
      </w:pPr>
    </w:p>
    <w:p w14:paraId="543AFD72" w14:textId="77777777" w:rsidR="00000000" w:rsidRDefault="00E01313">
      <w:pPr>
        <w:pStyle w:val="a0"/>
        <w:rPr>
          <w:rFonts w:hint="cs"/>
          <w:rtl/>
        </w:rPr>
      </w:pPr>
      <w:r>
        <w:rPr>
          <w:rFonts w:hint="cs"/>
          <w:rtl/>
        </w:rPr>
        <w:t xml:space="preserve">אנחנו ביהדות התורה שואלים אותה שאלה - </w:t>
      </w:r>
      <w:r>
        <w:rPr>
          <w:rFonts w:hint="cs"/>
          <w:rtl/>
        </w:rPr>
        <w:t>מה רע עשינו לליכוד שהוא שם לנו את זה חזרה? זו התשובה. ככה מתנהגים.</w:t>
      </w:r>
    </w:p>
    <w:p w14:paraId="7619D793" w14:textId="77777777" w:rsidR="00000000" w:rsidRDefault="00E01313">
      <w:pPr>
        <w:pStyle w:val="a0"/>
        <w:rPr>
          <w:rFonts w:hint="cs"/>
          <w:rtl/>
        </w:rPr>
      </w:pPr>
    </w:p>
    <w:p w14:paraId="58702873" w14:textId="77777777" w:rsidR="00000000" w:rsidRDefault="00E01313">
      <w:pPr>
        <w:pStyle w:val="-"/>
        <w:rPr>
          <w:rtl/>
        </w:rPr>
      </w:pPr>
      <w:bookmarkStart w:id="751" w:name="FS000000713T28_01_2004_20_35_26C"/>
      <w:bookmarkEnd w:id="751"/>
      <w:r>
        <w:rPr>
          <w:rtl/>
        </w:rPr>
        <w:t>אורי יהודה אריאל (האיחוד הלאומי - ישראל ביתנו):</w:t>
      </w:r>
    </w:p>
    <w:p w14:paraId="61CC9BF7" w14:textId="77777777" w:rsidR="00000000" w:rsidRDefault="00E01313">
      <w:pPr>
        <w:pStyle w:val="a0"/>
        <w:rPr>
          <w:rtl/>
        </w:rPr>
      </w:pPr>
    </w:p>
    <w:p w14:paraId="01884AEB" w14:textId="77777777" w:rsidR="00000000" w:rsidRDefault="00E01313">
      <w:pPr>
        <w:pStyle w:val="a0"/>
        <w:rPr>
          <w:rFonts w:hint="cs"/>
          <w:rtl/>
        </w:rPr>
      </w:pPr>
      <w:r>
        <w:rPr>
          <w:rFonts w:hint="cs"/>
          <w:rtl/>
        </w:rPr>
        <w:t>בתשעה באב, לפני שנה וחצי, ב-18 ביולי 2002, ראש הממשלה כתב את הדברים הבאים: "30 שנים מלאו לנצרים. 30 שנים שהן סמל להשתרגות והשתרשות בקרקע. 3</w:t>
      </w:r>
      <w:r>
        <w:rPr>
          <w:rFonts w:hint="cs"/>
          <w:rtl/>
        </w:rPr>
        <w:t>0 שנה שהן עדות לעוז הרוח ומופת המעשה. 30 שנה שבהן צמח וגדל בנוף נצרים דור חדש הממשיך במסורת אבותיו המיוסדת על אומץ לב, אהבת הארץ, התקווה, האמונה והמעשה. אנשי נצרים הם כלפיד לפני המחנה. גבורתם, כמוה כסמל לנחישות הדעת, לעקשנות ולביטחון, כי זו הארץ האחת שבה י</w:t>
      </w:r>
      <w:r>
        <w:rPr>
          <w:rFonts w:hint="cs"/>
          <w:rtl/>
        </w:rPr>
        <w:t>כול עם ישראל לקיים את חייו הייחודיים והשלמים. אנשי נצרים, הם וילדיהם ביחד עם חיילי צה"ל העומדים עמם בשער, מחזקים אותי, את ממשלת ישראל ואת עם ישראל במדיניות ההגנה על הארץ. אני מאחל לאנשי נצרים, השואפים לשלום ומייחלים לו, ולנו, כי נזכה כולנו לימים של שקט ושל</w:t>
      </w:r>
      <w:r>
        <w:rPr>
          <w:rFonts w:hint="cs"/>
          <w:rtl/>
        </w:rPr>
        <w:t xml:space="preserve">ווה. אני בטוח ומאמין כי נחוג עמכם ועם בניכם חגיגות רבות ונוספות המעידות על עצמאותנו וצדקת דרכו של עם ישראל. בגבורתכם נתחזק, ומעוזכם נשאב חיל. עלו והצליחו". על החתום, אריאל שרון.   </w:t>
      </w:r>
    </w:p>
    <w:p w14:paraId="64AEDA55" w14:textId="77777777" w:rsidR="00000000" w:rsidRDefault="00E01313">
      <w:pPr>
        <w:pStyle w:val="a0"/>
        <w:rPr>
          <w:rFonts w:hint="cs"/>
          <w:rtl/>
        </w:rPr>
      </w:pPr>
    </w:p>
    <w:p w14:paraId="22FADB3A" w14:textId="77777777" w:rsidR="00000000" w:rsidRDefault="00E01313">
      <w:pPr>
        <w:pStyle w:val="a0"/>
        <w:rPr>
          <w:rFonts w:hint="cs"/>
          <w:rtl/>
        </w:rPr>
      </w:pPr>
      <w:r>
        <w:rPr>
          <w:rFonts w:hint="cs"/>
          <w:rtl/>
        </w:rPr>
        <w:t>השר גדעון עזרא, צר לי שאני פונה אליך - מה נאמר לילדי נצרים בלילה הזה שבו ח</w:t>
      </w:r>
      <w:r>
        <w:rPr>
          <w:rFonts w:hint="cs"/>
          <w:rtl/>
        </w:rPr>
        <w:t>ושב ראש הממשלה שישלח את חיילי צה"ל לעקור יהודים מאדמתם? מה נאמר לאנשים שטיפחו את מטעי המנגו, עגבניות השרי והפלפל ליצוא? מה נאמר לאמהות שילדו את ילדיהן שם תחת כדורי העופרת? לא הספיקה לכם נצרים. למה אחד, הרי באותה מנה אפשר למנות את האלוף, ראש המל"ל, יחד עם ה</w:t>
      </w:r>
      <w:r>
        <w:rPr>
          <w:rFonts w:hint="cs"/>
          <w:rtl/>
        </w:rPr>
        <w:t>מנכ"לים, ולומר לו: תכין לנו תוכנית לעקירת היישובים והאנשים.</w:t>
      </w:r>
    </w:p>
    <w:p w14:paraId="0CB9180A" w14:textId="77777777" w:rsidR="00000000" w:rsidRDefault="00E01313">
      <w:pPr>
        <w:pStyle w:val="a0"/>
        <w:rPr>
          <w:rFonts w:hint="cs"/>
          <w:rtl/>
        </w:rPr>
      </w:pPr>
    </w:p>
    <w:p w14:paraId="33DBF48D" w14:textId="77777777" w:rsidR="00000000" w:rsidRDefault="00E01313">
      <w:pPr>
        <w:pStyle w:val="a0"/>
        <w:rPr>
          <w:rFonts w:hint="cs"/>
          <w:rtl/>
        </w:rPr>
      </w:pPr>
      <w:r>
        <w:rPr>
          <w:rFonts w:hint="cs"/>
          <w:rtl/>
        </w:rPr>
        <w:t>רבים הדברים שעוד יש לומר. אני מציע לראש הממשלה לא להיכנס למחויבות בין-לאומית בנסיעתו הקרובה לארצות-הברית. היום הזה התכנסו חברים טובים מסיעת הליכוד ואמרו את דברם. ארץ-ישראל תנצח. אנשי נצרים אכן מו</w:t>
      </w:r>
      <w:r>
        <w:rPr>
          <w:rFonts w:hint="cs"/>
          <w:rtl/>
        </w:rPr>
        <w:t>פת, כך היו וכך בעזרת השם יהיו. ברכה שלוחה להם, לילדיהם ולכל העוסקים במלאכה. תודה רבה.</w:t>
      </w:r>
    </w:p>
    <w:p w14:paraId="1841928D" w14:textId="77777777" w:rsidR="00000000" w:rsidRDefault="00E01313">
      <w:pPr>
        <w:pStyle w:val="a0"/>
        <w:rPr>
          <w:rFonts w:hint="cs"/>
          <w:rtl/>
        </w:rPr>
      </w:pPr>
    </w:p>
    <w:p w14:paraId="269FF015" w14:textId="77777777" w:rsidR="00000000" w:rsidRDefault="00E01313">
      <w:pPr>
        <w:pStyle w:val="af1"/>
        <w:rPr>
          <w:rtl/>
        </w:rPr>
      </w:pPr>
      <w:r>
        <w:rPr>
          <w:rtl/>
        </w:rPr>
        <w:t>היו"ר יולי-יואל אדלשטיין:</w:t>
      </w:r>
    </w:p>
    <w:p w14:paraId="60CA2CB2" w14:textId="77777777" w:rsidR="00000000" w:rsidRDefault="00E01313">
      <w:pPr>
        <w:pStyle w:val="a0"/>
        <w:rPr>
          <w:rtl/>
        </w:rPr>
      </w:pPr>
    </w:p>
    <w:p w14:paraId="4721850D" w14:textId="77777777" w:rsidR="00000000" w:rsidRDefault="00E01313">
      <w:pPr>
        <w:pStyle w:val="a0"/>
        <w:rPr>
          <w:rFonts w:hint="cs"/>
          <w:rtl/>
        </w:rPr>
      </w:pPr>
      <w:r>
        <w:rPr>
          <w:rFonts w:hint="cs"/>
          <w:rtl/>
        </w:rPr>
        <w:t>תודה רבה לחבר הכנסת אורי אריאל. ישיב השר גדעון עזרא. הנושא הבא על סדר-היום הוא העלאת מחירי הסולר - של חבר הכנסת משה כחלון.</w:t>
      </w:r>
    </w:p>
    <w:p w14:paraId="6BFA1C23" w14:textId="77777777" w:rsidR="00000000" w:rsidRDefault="00E01313">
      <w:pPr>
        <w:pStyle w:val="a0"/>
        <w:rPr>
          <w:rFonts w:hint="cs"/>
          <w:rtl/>
        </w:rPr>
      </w:pPr>
    </w:p>
    <w:p w14:paraId="75165170" w14:textId="77777777" w:rsidR="00000000" w:rsidRDefault="00E01313">
      <w:pPr>
        <w:pStyle w:val="a"/>
        <w:rPr>
          <w:rtl/>
        </w:rPr>
      </w:pPr>
      <w:bookmarkStart w:id="752" w:name="FS000000474T28_01_2004_20_47_27"/>
      <w:bookmarkStart w:id="753" w:name="_Toc78873198"/>
      <w:bookmarkEnd w:id="752"/>
      <w:r>
        <w:rPr>
          <w:rFonts w:hint="eastAsia"/>
          <w:rtl/>
        </w:rPr>
        <w:t>השר</w:t>
      </w:r>
      <w:r>
        <w:rPr>
          <w:rtl/>
        </w:rPr>
        <w:t xml:space="preserve"> גדעון עזרא:</w:t>
      </w:r>
      <w:bookmarkEnd w:id="753"/>
    </w:p>
    <w:p w14:paraId="743F3716" w14:textId="77777777" w:rsidR="00000000" w:rsidRDefault="00E01313">
      <w:pPr>
        <w:pStyle w:val="a0"/>
        <w:rPr>
          <w:rFonts w:hint="cs"/>
          <w:rtl/>
        </w:rPr>
      </w:pPr>
    </w:p>
    <w:p w14:paraId="38313B82" w14:textId="77777777" w:rsidR="00000000" w:rsidRDefault="00E01313">
      <w:pPr>
        <w:pStyle w:val="a0"/>
        <w:rPr>
          <w:rFonts w:hint="cs"/>
          <w:rtl/>
        </w:rPr>
      </w:pPr>
      <w:r>
        <w:rPr>
          <w:rFonts w:hint="cs"/>
          <w:rtl/>
        </w:rPr>
        <w:t>א</w:t>
      </w:r>
      <w:r>
        <w:rPr>
          <w:rFonts w:hint="cs"/>
          <w:rtl/>
        </w:rPr>
        <w:t>דוני היושב-ראש, חברי חברי הכנסת, חבר הכנסת אורי אריאל, הנושא שהצעת הוא גבעת-הרא</w:t>
      </w:r>
      <w:r>
        <w:rPr>
          <w:rtl/>
        </w:rPr>
        <w:t>”</w:t>
      </w:r>
      <w:r>
        <w:rPr>
          <w:rFonts w:hint="cs"/>
          <w:rtl/>
        </w:rPr>
        <w:t>ה. לא ראש הממשלה, אלא משרד הביטחון קבע מה הם המאחזים הבלתי-מורשים, שעל-פי מפת הדרכים שקיבלה -  אל תצביע. דיברת עשר דקות. תן לי להגיב כמה דקות.</w:t>
      </w:r>
    </w:p>
    <w:p w14:paraId="53C4AF16" w14:textId="77777777" w:rsidR="00000000" w:rsidRDefault="00E01313">
      <w:pPr>
        <w:pStyle w:val="a0"/>
        <w:rPr>
          <w:rFonts w:hint="cs"/>
          <w:rtl/>
        </w:rPr>
      </w:pPr>
    </w:p>
    <w:p w14:paraId="3B7DB60F" w14:textId="77777777" w:rsidR="00000000" w:rsidRDefault="00E01313">
      <w:pPr>
        <w:pStyle w:val="af0"/>
        <w:rPr>
          <w:rtl/>
        </w:rPr>
      </w:pPr>
      <w:r>
        <w:rPr>
          <w:rFonts w:hint="cs"/>
          <w:rtl/>
        </w:rPr>
        <w:t xml:space="preserve">אורי יהודה אריאל (האיחוד הלאומי </w:t>
      </w:r>
      <w:r>
        <w:rPr>
          <w:rtl/>
        </w:rPr>
        <w:t>–</w:t>
      </w:r>
      <w:r>
        <w:rPr>
          <w:rFonts w:hint="cs"/>
          <w:rtl/>
        </w:rPr>
        <w:t xml:space="preserve"> ישראל ביתנו)</w:t>
      </w:r>
      <w:r>
        <w:rPr>
          <w:rtl/>
        </w:rPr>
        <w:t>:</w:t>
      </w:r>
    </w:p>
    <w:p w14:paraId="60BE39D6" w14:textId="77777777" w:rsidR="00000000" w:rsidRDefault="00E01313">
      <w:pPr>
        <w:pStyle w:val="a0"/>
        <w:rPr>
          <w:rFonts w:hint="cs"/>
          <w:rtl/>
        </w:rPr>
      </w:pPr>
    </w:p>
    <w:p w14:paraId="7CBD9F27" w14:textId="77777777" w:rsidR="00000000" w:rsidRDefault="00E01313">
      <w:pPr>
        <w:pStyle w:val="a0"/>
        <w:rPr>
          <w:rFonts w:hint="cs"/>
          <w:rtl/>
        </w:rPr>
      </w:pPr>
      <w:r>
        <w:rPr>
          <w:rFonts w:hint="cs"/>
          <w:rtl/>
        </w:rPr>
        <w:t>ראש הממשלה אישית חתום על המכתב.</w:t>
      </w:r>
    </w:p>
    <w:p w14:paraId="118FA843" w14:textId="77777777" w:rsidR="00000000" w:rsidRDefault="00E01313">
      <w:pPr>
        <w:pStyle w:val="a0"/>
        <w:rPr>
          <w:rFonts w:hint="cs"/>
          <w:rtl/>
        </w:rPr>
      </w:pPr>
    </w:p>
    <w:p w14:paraId="4F36C704" w14:textId="77777777" w:rsidR="00000000" w:rsidRDefault="00E01313">
      <w:pPr>
        <w:pStyle w:val="-"/>
        <w:rPr>
          <w:rtl/>
        </w:rPr>
      </w:pPr>
      <w:bookmarkStart w:id="754" w:name="FS000000474T28_01_2004_20_49_38C"/>
      <w:bookmarkEnd w:id="754"/>
      <w:r>
        <w:rPr>
          <w:rtl/>
        </w:rPr>
        <w:t>השר גדעון עזרא:</w:t>
      </w:r>
    </w:p>
    <w:p w14:paraId="037DB288" w14:textId="77777777" w:rsidR="00000000" w:rsidRDefault="00E01313">
      <w:pPr>
        <w:pStyle w:val="a0"/>
        <w:rPr>
          <w:rtl/>
        </w:rPr>
      </w:pPr>
    </w:p>
    <w:p w14:paraId="0836C93A" w14:textId="77777777" w:rsidR="00000000" w:rsidRDefault="00E01313">
      <w:pPr>
        <w:pStyle w:val="a0"/>
        <w:rPr>
          <w:rFonts w:hint="cs"/>
          <w:rtl/>
        </w:rPr>
      </w:pPr>
      <w:r>
        <w:rPr>
          <w:rFonts w:hint="cs"/>
          <w:rtl/>
        </w:rPr>
        <w:t>אני חוזר ואומר לך, שלא ראש הממשלה קבע, אלא משרד הביטחון קבע איפה המאחזים הבלתי- מורשים.</w:t>
      </w:r>
    </w:p>
    <w:p w14:paraId="38D263ED" w14:textId="77777777" w:rsidR="00000000" w:rsidRDefault="00E01313">
      <w:pPr>
        <w:pStyle w:val="a0"/>
        <w:rPr>
          <w:rFonts w:hint="cs"/>
          <w:rtl/>
        </w:rPr>
      </w:pPr>
    </w:p>
    <w:p w14:paraId="7A505B3A" w14:textId="77777777" w:rsidR="00000000" w:rsidRDefault="00E01313">
      <w:pPr>
        <w:pStyle w:val="af0"/>
        <w:rPr>
          <w:rtl/>
        </w:rPr>
      </w:pPr>
      <w:r>
        <w:rPr>
          <w:rFonts w:hint="eastAsia"/>
          <w:rtl/>
        </w:rPr>
        <w:t>איתן</w:t>
      </w:r>
      <w:r>
        <w:rPr>
          <w:rtl/>
        </w:rPr>
        <w:t xml:space="preserve"> כבל (העבודה-מימד):</w:t>
      </w:r>
    </w:p>
    <w:p w14:paraId="77C8C1FE" w14:textId="77777777" w:rsidR="00000000" w:rsidRDefault="00E01313">
      <w:pPr>
        <w:pStyle w:val="a0"/>
        <w:rPr>
          <w:rFonts w:hint="cs"/>
          <w:rtl/>
        </w:rPr>
      </w:pPr>
    </w:p>
    <w:p w14:paraId="6BC72C46" w14:textId="77777777" w:rsidR="00000000" w:rsidRDefault="00E01313">
      <w:pPr>
        <w:pStyle w:val="a0"/>
        <w:rPr>
          <w:rFonts w:hint="cs"/>
          <w:rtl/>
        </w:rPr>
      </w:pPr>
      <w:r>
        <w:rPr>
          <w:rFonts w:hint="cs"/>
          <w:rtl/>
        </w:rPr>
        <w:t>אורי, תבקש לעלות ולנאום עשר דקות נגד שר הביטחון.</w:t>
      </w:r>
    </w:p>
    <w:p w14:paraId="52FA7523" w14:textId="77777777" w:rsidR="00000000" w:rsidRDefault="00E01313">
      <w:pPr>
        <w:pStyle w:val="a0"/>
        <w:rPr>
          <w:rtl/>
        </w:rPr>
      </w:pPr>
    </w:p>
    <w:p w14:paraId="6D6C955B" w14:textId="77777777" w:rsidR="00000000" w:rsidRDefault="00E01313">
      <w:pPr>
        <w:pStyle w:val="af1"/>
        <w:rPr>
          <w:rtl/>
        </w:rPr>
      </w:pPr>
      <w:r>
        <w:rPr>
          <w:rtl/>
        </w:rPr>
        <w:t>היו"ר יולי-יואל אדלשטיין:</w:t>
      </w:r>
    </w:p>
    <w:p w14:paraId="79AAB57F" w14:textId="77777777" w:rsidR="00000000" w:rsidRDefault="00E01313">
      <w:pPr>
        <w:pStyle w:val="a0"/>
        <w:rPr>
          <w:rtl/>
        </w:rPr>
      </w:pPr>
    </w:p>
    <w:p w14:paraId="2501C9A4" w14:textId="77777777" w:rsidR="00000000" w:rsidRDefault="00E01313">
      <w:pPr>
        <w:pStyle w:val="a0"/>
        <w:rPr>
          <w:rFonts w:hint="cs"/>
          <w:rtl/>
        </w:rPr>
      </w:pPr>
      <w:r>
        <w:rPr>
          <w:rFonts w:hint="cs"/>
          <w:rtl/>
        </w:rPr>
        <w:t>אתה בפעם אחרת תציע הצעות, אבל בינתיים מדבר השר גדעון עזרא.</w:t>
      </w:r>
    </w:p>
    <w:p w14:paraId="50A15FD6" w14:textId="77777777" w:rsidR="00000000" w:rsidRDefault="00E01313">
      <w:pPr>
        <w:pStyle w:val="a0"/>
        <w:rPr>
          <w:rFonts w:hint="cs"/>
          <w:rtl/>
        </w:rPr>
      </w:pPr>
    </w:p>
    <w:p w14:paraId="59E6649D" w14:textId="77777777" w:rsidR="00000000" w:rsidRDefault="00E01313">
      <w:pPr>
        <w:pStyle w:val="af0"/>
        <w:rPr>
          <w:rtl/>
        </w:rPr>
      </w:pPr>
      <w:r>
        <w:rPr>
          <w:rFonts w:hint="eastAsia"/>
          <w:rtl/>
        </w:rPr>
        <w:t>יעקב</w:t>
      </w:r>
      <w:r>
        <w:rPr>
          <w:rtl/>
        </w:rPr>
        <w:t xml:space="preserve"> ליצמן (יהדות התורה):</w:t>
      </w:r>
    </w:p>
    <w:p w14:paraId="76AECD00" w14:textId="77777777" w:rsidR="00000000" w:rsidRDefault="00E01313">
      <w:pPr>
        <w:pStyle w:val="a0"/>
        <w:rPr>
          <w:rFonts w:hint="cs"/>
          <w:rtl/>
        </w:rPr>
      </w:pPr>
    </w:p>
    <w:p w14:paraId="2AFB5D68" w14:textId="77777777" w:rsidR="00000000" w:rsidRDefault="00E01313">
      <w:pPr>
        <w:pStyle w:val="a0"/>
        <w:rPr>
          <w:rFonts w:hint="cs"/>
          <w:rtl/>
        </w:rPr>
      </w:pPr>
      <w:r>
        <w:rPr>
          <w:rFonts w:hint="cs"/>
          <w:rtl/>
        </w:rPr>
        <w:t>אומר דעה אישית.</w:t>
      </w:r>
    </w:p>
    <w:p w14:paraId="083B218C" w14:textId="77777777" w:rsidR="00000000" w:rsidRDefault="00E01313">
      <w:pPr>
        <w:pStyle w:val="a0"/>
        <w:rPr>
          <w:rFonts w:hint="cs"/>
          <w:rtl/>
        </w:rPr>
      </w:pPr>
    </w:p>
    <w:p w14:paraId="5F82A544" w14:textId="77777777" w:rsidR="00000000" w:rsidRDefault="00E01313">
      <w:pPr>
        <w:pStyle w:val="-"/>
        <w:rPr>
          <w:rtl/>
        </w:rPr>
      </w:pPr>
      <w:bookmarkStart w:id="755" w:name="FS000000474T28_01_2004_20_51_07C"/>
      <w:bookmarkEnd w:id="755"/>
      <w:r>
        <w:rPr>
          <w:rtl/>
        </w:rPr>
        <w:t>השר גדעון עזרא:</w:t>
      </w:r>
    </w:p>
    <w:p w14:paraId="320AFE64" w14:textId="77777777" w:rsidR="00000000" w:rsidRDefault="00E01313">
      <w:pPr>
        <w:pStyle w:val="a0"/>
        <w:rPr>
          <w:rtl/>
        </w:rPr>
      </w:pPr>
    </w:p>
    <w:p w14:paraId="6ACE1040" w14:textId="77777777" w:rsidR="00000000" w:rsidRDefault="00E01313">
      <w:pPr>
        <w:pStyle w:val="a0"/>
        <w:rPr>
          <w:rFonts w:hint="cs"/>
          <w:rtl/>
        </w:rPr>
      </w:pPr>
      <w:r>
        <w:rPr>
          <w:rFonts w:hint="cs"/>
          <w:rtl/>
        </w:rPr>
        <w:t>על-פי מפת הדרכים ו-14 ההסתייגויות, התחייבנו לפנות את המאחזים הבלתי-מורשים, וגבעת-הרא</w:t>
      </w:r>
      <w:r>
        <w:rPr>
          <w:rtl/>
        </w:rPr>
        <w:t>”</w:t>
      </w:r>
      <w:r>
        <w:rPr>
          <w:rFonts w:hint="cs"/>
          <w:rtl/>
        </w:rPr>
        <w:t>ה הוא אחד מהם. אני לא יודע מה הקשר ליהורם גאון ו</w:t>
      </w:r>
      <w:r>
        <w:rPr>
          <w:rFonts w:hint="cs"/>
          <w:rtl/>
        </w:rPr>
        <w:t>לנצרים, אני מדבר על גבעת-הרא</w:t>
      </w:r>
      <w:r>
        <w:rPr>
          <w:rtl/>
        </w:rPr>
        <w:t>”</w:t>
      </w:r>
      <w:r>
        <w:rPr>
          <w:rFonts w:hint="cs"/>
          <w:rtl/>
        </w:rPr>
        <w:t xml:space="preserve">ה. </w:t>
      </w:r>
    </w:p>
    <w:p w14:paraId="7E5263DA" w14:textId="77777777" w:rsidR="00000000" w:rsidRDefault="00E01313">
      <w:pPr>
        <w:pStyle w:val="a0"/>
        <w:rPr>
          <w:rFonts w:hint="cs"/>
          <w:rtl/>
        </w:rPr>
      </w:pPr>
    </w:p>
    <w:p w14:paraId="39CDA519" w14:textId="77777777" w:rsidR="00000000" w:rsidRDefault="00E01313">
      <w:pPr>
        <w:pStyle w:val="a0"/>
        <w:rPr>
          <w:rFonts w:hint="cs"/>
          <w:rtl/>
        </w:rPr>
      </w:pPr>
      <w:r>
        <w:rPr>
          <w:rFonts w:hint="cs"/>
          <w:rtl/>
        </w:rPr>
        <w:t>המאחז הזה הוקם ללא קבלת האישורים וההיתרים הנדרשים, הן בהיבט המיניסטריאלי, על-פי החלטות הממשלה, והן בהיבט הסטטוטורי, על-פי הדין ותחיקת הביטחון החלים באזור יהודה ושומרון.</w:t>
      </w:r>
    </w:p>
    <w:p w14:paraId="21437026" w14:textId="77777777" w:rsidR="00000000" w:rsidRDefault="00E01313">
      <w:pPr>
        <w:pStyle w:val="a0"/>
        <w:rPr>
          <w:rFonts w:hint="cs"/>
          <w:rtl/>
        </w:rPr>
      </w:pPr>
    </w:p>
    <w:p w14:paraId="333220E5" w14:textId="77777777" w:rsidR="00000000" w:rsidRDefault="00E01313">
      <w:pPr>
        <w:pStyle w:val="af0"/>
        <w:rPr>
          <w:rtl/>
        </w:rPr>
      </w:pPr>
      <w:r>
        <w:rPr>
          <w:rFonts w:hint="eastAsia"/>
          <w:rtl/>
        </w:rPr>
        <w:t>אורי</w:t>
      </w:r>
      <w:r>
        <w:rPr>
          <w:rtl/>
        </w:rPr>
        <w:t xml:space="preserve"> יהודה אריאל (האיחוד הלאומי - ישראל ביתנו):</w:t>
      </w:r>
    </w:p>
    <w:p w14:paraId="2524C8C9" w14:textId="77777777" w:rsidR="00000000" w:rsidRDefault="00E01313">
      <w:pPr>
        <w:pStyle w:val="a0"/>
        <w:rPr>
          <w:rFonts w:hint="cs"/>
          <w:rtl/>
        </w:rPr>
      </w:pPr>
    </w:p>
    <w:p w14:paraId="0F378776" w14:textId="77777777" w:rsidR="00000000" w:rsidRDefault="00E01313">
      <w:pPr>
        <w:pStyle w:val="a0"/>
        <w:rPr>
          <w:rFonts w:hint="cs"/>
          <w:rtl/>
        </w:rPr>
      </w:pPr>
      <w:r>
        <w:rPr>
          <w:rFonts w:hint="cs"/>
          <w:rtl/>
        </w:rPr>
        <w:t>למה</w:t>
      </w:r>
      <w:r>
        <w:rPr>
          <w:rFonts w:hint="cs"/>
          <w:rtl/>
        </w:rPr>
        <w:t xml:space="preserve"> אתם הולכים על צו מדיני?</w:t>
      </w:r>
    </w:p>
    <w:p w14:paraId="6054756F" w14:textId="77777777" w:rsidR="00000000" w:rsidRDefault="00E01313">
      <w:pPr>
        <w:pStyle w:val="a0"/>
        <w:rPr>
          <w:rFonts w:hint="cs"/>
          <w:rtl/>
        </w:rPr>
      </w:pPr>
    </w:p>
    <w:p w14:paraId="232A0CAD" w14:textId="77777777" w:rsidR="00000000" w:rsidRDefault="00E01313">
      <w:pPr>
        <w:pStyle w:val="-"/>
        <w:rPr>
          <w:rtl/>
        </w:rPr>
      </w:pPr>
      <w:bookmarkStart w:id="756" w:name="FS000000474T28_01_2004_20_53_54C"/>
      <w:bookmarkEnd w:id="756"/>
      <w:r>
        <w:rPr>
          <w:rtl/>
        </w:rPr>
        <w:t>השר גדעון עזרא:</w:t>
      </w:r>
    </w:p>
    <w:p w14:paraId="1F350B29" w14:textId="77777777" w:rsidR="00000000" w:rsidRDefault="00E01313">
      <w:pPr>
        <w:pStyle w:val="a0"/>
        <w:rPr>
          <w:rtl/>
        </w:rPr>
      </w:pPr>
    </w:p>
    <w:p w14:paraId="50F9F438" w14:textId="77777777" w:rsidR="00000000" w:rsidRDefault="00E01313">
      <w:pPr>
        <w:pStyle w:val="a0"/>
        <w:rPr>
          <w:rFonts w:hint="cs"/>
          <w:rtl/>
        </w:rPr>
      </w:pPr>
      <w:r>
        <w:rPr>
          <w:rFonts w:hint="cs"/>
          <w:rtl/>
        </w:rPr>
        <w:t xml:space="preserve">אל תפריע לי, אני לא הפרעתי לך. אתה מפריע לי מספיק. </w:t>
      </w:r>
    </w:p>
    <w:p w14:paraId="201AD765" w14:textId="77777777" w:rsidR="00000000" w:rsidRDefault="00E01313">
      <w:pPr>
        <w:pStyle w:val="a0"/>
        <w:rPr>
          <w:rFonts w:hint="cs"/>
          <w:rtl/>
        </w:rPr>
      </w:pPr>
    </w:p>
    <w:p w14:paraId="40C6095F" w14:textId="77777777" w:rsidR="00000000" w:rsidRDefault="00E01313">
      <w:pPr>
        <w:pStyle w:val="a0"/>
        <w:rPr>
          <w:rFonts w:hint="cs"/>
          <w:rtl/>
        </w:rPr>
      </w:pPr>
      <w:r>
        <w:rPr>
          <w:rFonts w:hint="cs"/>
          <w:rtl/>
        </w:rPr>
        <w:t>מאחז זה הוקם על קרקעות שיושבי המאחז לא הוכיחו את זכויותיהם הקנייניות עליהן, ואף הקימו בו מבנים ללא קבלת היתרים על-פי דין ותחיקת הביטחון. תוכנית תכנון המתייחסת ל</w:t>
      </w:r>
      <w:r>
        <w:rPr>
          <w:rFonts w:hint="cs"/>
          <w:rtl/>
        </w:rPr>
        <w:t xml:space="preserve">מאחז הנדון אינה יכולה לידון ולהיבחן על-ידי רשויות התכנון של המינהל האזרחי, עד להוכחת הזכויות הקנייניות של מגישי תוכנית התכנון בקרקע שעליה הוקם המאחז. </w:t>
      </w:r>
    </w:p>
    <w:p w14:paraId="08624686" w14:textId="77777777" w:rsidR="00000000" w:rsidRDefault="00E01313">
      <w:pPr>
        <w:pStyle w:val="a0"/>
        <w:rPr>
          <w:rFonts w:hint="cs"/>
          <w:rtl/>
        </w:rPr>
      </w:pPr>
    </w:p>
    <w:p w14:paraId="3D384152" w14:textId="77777777" w:rsidR="00000000" w:rsidRDefault="00E01313">
      <w:pPr>
        <w:pStyle w:val="a0"/>
        <w:rPr>
          <w:rFonts w:hint="cs"/>
          <w:rtl/>
        </w:rPr>
      </w:pPr>
      <w:r>
        <w:rPr>
          <w:rFonts w:hint="cs"/>
          <w:rtl/>
        </w:rPr>
        <w:t>ביחס למאחז הנדון, הוחלט לפעול בהתאם לצווים הנוגעים למאחזים בלתי מורשים, שהוצאו לאחרונה על-ידי אלוף פיקוד</w:t>
      </w:r>
      <w:r>
        <w:rPr>
          <w:rFonts w:hint="cs"/>
          <w:rtl/>
        </w:rPr>
        <w:t xml:space="preserve"> המרכז, וזאת בהתאם להחלטתם של ראש הממשלה ושר הביטחון. צו זה כולל מערכת מפורטת של הוראות בדבר שימוע של כל מי שטוען לפגיעה בזכויותיו כתוצאה מההכרזה. הוראות הצו הן ברורות ומהוות איזון ראוי בין זכויות הפרט לבין האינטרס השלטוני העומד מאחורי הוצאת הצו ותכליתו. </w:t>
      </w:r>
    </w:p>
    <w:p w14:paraId="322EBAEF" w14:textId="77777777" w:rsidR="00000000" w:rsidRDefault="00E01313">
      <w:pPr>
        <w:pStyle w:val="a0"/>
        <w:rPr>
          <w:rFonts w:hint="cs"/>
          <w:rtl/>
        </w:rPr>
      </w:pPr>
    </w:p>
    <w:p w14:paraId="45C63BFD" w14:textId="77777777" w:rsidR="00000000" w:rsidRDefault="00E01313">
      <w:pPr>
        <w:pStyle w:val="a0"/>
        <w:rPr>
          <w:rFonts w:hint="cs"/>
          <w:rtl/>
        </w:rPr>
      </w:pPr>
      <w:r>
        <w:rPr>
          <w:rFonts w:hint="cs"/>
          <w:rtl/>
        </w:rPr>
        <w:t>כאן המקום לציין, שהשיקול המרכזי שעמד ביסוד הוצאת הצו הוא יצירת מנגנון משפטי יעיל המאפשר התמודדות עם תופעת המאחזים הבלתי-מורשים באזור יהודה ושומרון, אשר הוקמו בניגוד להחלטות הדרג המדיני ובניגוד לדין ולתחיקת הביטחון. מאחז גבעת-הרא</w:t>
      </w:r>
      <w:r>
        <w:rPr>
          <w:rtl/>
        </w:rPr>
        <w:t>”</w:t>
      </w:r>
      <w:r>
        <w:rPr>
          <w:rFonts w:hint="cs"/>
          <w:rtl/>
        </w:rPr>
        <w:t>ה הוקם בניגוד להחלטות הדרג</w:t>
      </w:r>
      <w:r>
        <w:rPr>
          <w:rFonts w:hint="cs"/>
          <w:rtl/>
        </w:rPr>
        <w:t xml:space="preserve"> המדיני ובניגוד לדין ולתחיקת הביטחון. </w:t>
      </w:r>
    </w:p>
    <w:p w14:paraId="60F83898" w14:textId="77777777" w:rsidR="00000000" w:rsidRDefault="00E01313">
      <w:pPr>
        <w:pStyle w:val="a0"/>
        <w:rPr>
          <w:rFonts w:hint="cs"/>
          <w:rtl/>
        </w:rPr>
      </w:pPr>
    </w:p>
    <w:p w14:paraId="2D9FF756" w14:textId="77777777" w:rsidR="00000000" w:rsidRDefault="00E01313">
      <w:pPr>
        <w:pStyle w:val="a0"/>
        <w:rPr>
          <w:rFonts w:hint="cs"/>
          <w:rtl/>
        </w:rPr>
      </w:pPr>
      <w:r>
        <w:rPr>
          <w:rFonts w:hint="cs"/>
          <w:rtl/>
        </w:rPr>
        <w:t>אני רוצה להגיד לך בסיום דברי: אני מכיר את היישוב עלי. הייתי שם בזמנים קשים, בזמנים יותר טובים, גם בחגיגות. היישוב הוא יישוב גדול, יש שם הרבה מקומות שעדיין אפשר לבנות בהם, ואם המאחז הזה נחשב לבלתי מורשה על-פי החלטות ה</w:t>
      </w:r>
      <w:r>
        <w:rPr>
          <w:rFonts w:hint="cs"/>
          <w:rtl/>
        </w:rPr>
        <w:t>ממשלה, לפי דעתנו כדאי לכולנו לבצע את החלטות הממשלה.</w:t>
      </w:r>
    </w:p>
    <w:p w14:paraId="6CE06918" w14:textId="77777777" w:rsidR="00000000" w:rsidRDefault="00E01313">
      <w:pPr>
        <w:pStyle w:val="af1"/>
        <w:rPr>
          <w:rtl/>
        </w:rPr>
      </w:pPr>
      <w:r>
        <w:rPr>
          <w:rtl/>
        </w:rPr>
        <w:br/>
        <w:t>היו"ר יולי-יואל אדלשטיין:</w:t>
      </w:r>
    </w:p>
    <w:p w14:paraId="782CA92A" w14:textId="77777777" w:rsidR="00000000" w:rsidRDefault="00E01313">
      <w:pPr>
        <w:pStyle w:val="a0"/>
        <w:rPr>
          <w:rFonts w:hint="cs"/>
          <w:rtl/>
        </w:rPr>
      </w:pPr>
    </w:p>
    <w:p w14:paraId="64629C61" w14:textId="77777777" w:rsidR="00000000" w:rsidRDefault="00E01313">
      <w:pPr>
        <w:pStyle w:val="a0"/>
        <w:rPr>
          <w:rFonts w:hint="cs"/>
          <w:rtl/>
        </w:rPr>
      </w:pPr>
      <w:r>
        <w:rPr>
          <w:rFonts w:hint="cs"/>
          <w:rtl/>
        </w:rPr>
        <w:t>מה אדוני מציע?</w:t>
      </w:r>
    </w:p>
    <w:p w14:paraId="36161346" w14:textId="77777777" w:rsidR="00000000" w:rsidRDefault="00E01313">
      <w:pPr>
        <w:pStyle w:val="-"/>
        <w:rPr>
          <w:rtl/>
        </w:rPr>
      </w:pPr>
      <w:r>
        <w:rPr>
          <w:rtl/>
        </w:rPr>
        <w:br/>
      </w:r>
      <w:bookmarkStart w:id="757" w:name="FS000000474T28_01_2004_20_32_52C"/>
      <w:bookmarkEnd w:id="757"/>
      <w:r>
        <w:rPr>
          <w:rtl/>
        </w:rPr>
        <w:t>השר גדעון עזרא:</w:t>
      </w:r>
    </w:p>
    <w:p w14:paraId="07EE3CB3" w14:textId="77777777" w:rsidR="00000000" w:rsidRDefault="00E01313">
      <w:pPr>
        <w:pStyle w:val="a0"/>
        <w:rPr>
          <w:rFonts w:hint="cs"/>
          <w:rtl/>
        </w:rPr>
      </w:pPr>
    </w:p>
    <w:p w14:paraId="599B5174" w14:textId="77777777" w:rsidR="00000000" w:rsidRDefault="00E01313">
      <w:pPr>
        <w:pStyle w:val="a0"/>
        <w:rPr>
          <w:rFonts w:hint="cs"/>
          <w:rtl/>
        </w:rPr>
      </w:pPr>
      <w:r>
        <w:rPr>
          <w:rFonts w:hint="cs"/>
          <w:rtl/>
        </w:rPr>
        <w:t xml:space="preserve">לעצם העניין, אני מניח שכדאי להעביר את הנושא הזה לדיון בוועדת החוץ והביטחון. </w:t>
      </w:r>
    </w:p>
    <w:p w14:paraId="3690B259" w14:textId="77777777" w:rsidR="00000000" w:rsidRDefault="00E01313">
      <w:pPr>
        <w:pStyle w:val="af1"/>
        <w:rPr>
          <w:rtl/>
        </w:rPr>
      </w:pPr>
      <w:r>
        <w:rPr>
          <w:rtl/>
        </w:rPr>
        <w:br/>
        <w:t>היו"ר יולי-יואל אדלשטיין:</w:t>
      </w:r>
    </w:p>
    <w:p w14:paraId="6816C6B0" w14:textId="77777777" w:rsidR="00000000" w:rsidRDefault="00E01313">
      <w:pPr>
        <w:pStyle w:val="a0"/>
        <w:rPr>
          <w:rFonts w:hint="cs"/>
          <w:rtl/>
        </w:rPr>
      </w:pPr>
    </w:p>
    <w:p w14:paraId="4CD13D48" w14:textId="77777777" w:rsidR="00000000" w:rsidRDefault="00E01313">
      <w:pPr>
        <w:pStyle w:val="a0"/>
        <w:rPr>
          <w:rFonts w:hint="cs"/>
          <w:rtl/>
        </w:rPr>
      </w:pPr>
      <w:r>
        <w:rPr>
          <w:rFonts w:hint="cs"/>
          <w:rtl/>
        </w:rPr>
        <w:t xml:space="preserve">תודה רבה לשר עזרא. חבר הכנסת איתן כבל </w:t>
      </w:r>
      <w:r>
        <w:rPr>
          <w:rFonts w:hint="cs"/>
          <w:rtl/>
        </w:rPr>
        <w:t xml:space="preserve">מעוניין להציע לנו הצעה אחרת. </w:t>
      </w:r>
    </w:p>
    <w:p w14:paraId="1228C9DA" w14:textId="77777777" w:rsidR="00000000" w:rsidRDefault="00E01313">
      <w:pPr>
        <w:pStyle w:val="a"/>
        <w:rPr>
          <w:rtl/>
        </w:rPr>
      </w:pPr>
      <w:r>
        <w:rPr>
          <w:rtl/>
        </w:rPr>
        <w:br/>
      </w:r>
      <w:bookmarkStart w:id="758" w:name="FS000000445T28_01_2004_20_33_36"/>
      <w:bookmarkStart w:id="759" w:name="_Toc78873199"/>
      <w:bookmarkEnd w:id="758"/>
      <w:r>
        <w:rPr>
          <w:rtl/>
        </w:rPr>
        <w:t>איתן כבל (העבודה-מימד):</w:t>
      </w:r>
      <w:bookmarkEnd w:id="759"/>
    </w:p>
    <w:p w14:paraId="41D469BE" w14:textId="77777777" w:rsidR="00000000" w:rsidRDefault="00E01313">
      <w:pPr>
        <w:pStyle w:val="a0"/>
        <w:rPr>
          <w:rFonts w:hint="cs"/>
          <w:rtl/>
        </w:rPr>
      </w:pPr>
    </w:p>
    <w:p w14:paraId="0CE964AF" w14:textId="77777777" w:rsidR="00000000" w:rsidRDefault="00E01313">
      <w:pPr>
        <w:pStyle w:val="a0"/>
        <w:rPr>
          <w:rFonts w:hint="cs"/>
          <w:rtl/>
        </w:rPr>
      </w:pPr>
      <w:r>
        <w:rPr>
          <w:rFonts w:hint="cs"/>
          <w:rtl/>
        </w:rPr>
        <w:t>אדוני היושב-ראש, חברי חברי הכנסת, אדוני השר, אינני רוצה להיכנס לסוגיה בין השר גדעון עזרא לבין חבר הכנסת אורי אריאל. עמדתי בנושא הזה ידועה וברורה, אבל אני חוזר ואומר: יש כאלה, חבר הכנסת אורי אריאל, שלא</w:t>
      </w:r>
      <w:r>
        <w:rPr>
          <w:rFonts w:hint="cs"/>
          <w:rtl/>
        </w:rPr>
        <w:t xml:space="preserve"> רוצים שיורידו אותם בכוח, הם פשוט רוצים לעזוב את ההתנחלויות. ואני הייתי מצפה ממך - כמו שאתה מנהל מאבק עבור אלה שרוצים להישאר שם, לנהל מאבק עבור אלה שממשלת ישראל עשתה להם הטעיה - מה שנקרא אמת בפרסום - הבטיחה להם לבוא ולחיות במקום שהציפורים מצייצות והשמש זור</w:t>
      </w:r>
      <w:r>
        <w:rPr>
          <w:rFonts w:hint="cs"/>
          <w:rtl/>
        </w:rPr>
        <w:t>חת תמיד, והם מצאו את עצמם תחת אש, בתוך בית-כלא. אני מאוד מקווה, שדווקא אלה, אתה תיתן להם את הכתף ותפנה יחד אתי לממשלה, שתאפשר להם לקבל את הפיצוי ולעזוב את המקום. תודה.</w:t>
      </w:r>
    </w:p>
    <w:p w14:paraId="70C84C10" w14:textId="77777777" w:rsidR="00000000" w:rsidRDefault="00E01313">
      <w:pPr>
        <w:pStyle w:val="af1"/>
        <w:rPr>
          <w:rtl/>
        </w:rPr>
      </w:pPr>
    </w:p>
    <w:p w14:paraId="4F1AEE62" w14:textId="77777777" w:rsidR="00000000" w:rsidRDefault="00E01313">
      <w:pPr>
        <w:pStyle w:val="af1"/>
        <w:rPr>
          <w:rtl/>
        </w:rPr>
      </w:pPr>
      <w:r>
        <w:rPr>
          <w:rtl/>
        </w:rPr>
        <w:br/>
        <w:t>היו"ר יולי-יואל אדלשטיין:</w:t>
      </w:r>
    </w:p>
    <w:p w14:paraId="57380715" w14:textId="77777777" w:rsidR="00000000" w:rsidRDefault="00E01313">
      <w:pPr>
        <w:pStyle w:val="a0"/>
        <w:rPr>
          <w:rtl/>
        </w:rPr>
      </w:pPr>
    </w:p>
    <w:p w14:paraId="1B749689" w14:textId="77777777" w:rsidR="00000000" w:rsidRDefault="00E01313">
      <w:pPr>
        <w:pStyle w:val="a0"/>
        <w:rPr>
          <w:rFonts w:hint="cs"/>
          <w:rtl/>
        </w:rPr>
      </w:pPr>
      <w:r>
        <w:rPr>
          <w:rFonts w:hint="cs"/>
          <w:rtl/>
        </w:rPr>
        <w:t xml:space="preserve">תודה לחבר הכנסת איתן כבל. אם כן, חבר הכנסת אורי אריאל, האם </w:t>
      </w:r>
      <w:r>
        <w:rPr>
          <w:rFonts w:hint="cs"/>
          <w:rtl/>
        </w:rPr>
        <w:t>תסכים להצעת השר להעביר את הנושא לדיון בוועדה?</w:t>
      </w:r>
    </w:p>
    <w:p w14:paraId="62BFBA71" w14:textId="77777777" w:rsidR="00000000" w:rsidRDefault="00E01313">
      <w:pPr>
        <w:pStyle w:val="af0"/>
        <w:rPr>
          <w:rtl/>
        </w:rPr>
      </w:pPr>
      <w:r>
        <w:rPr>
          <w:rtl/>
        </w:rPr>
        <w:br/>
        <w:t>אורי יהודה אריאל (האיחוד הלאומי - ישראל ביתנו):</w:t>
      </w:r>
    </w:p>
    <w:p w14:paraId="7060757D" w14:textId="77777777" w:rsidR="00000000" w:rsidRDefault="00E01313">
      <w:pPr>
        <w:pStyle w:val="a0"/>
        <w:rPr>
          <w:rtl/>
        </w:rPr>
      </w:pPr>
    </w:p>
    <w:p w14:paraId="3F882097" w14:textId="77777777" w:rsidR="00000000" w:rsidRDefault="00E01313">
      <w:pPr>
        <w:pStyle w:val="a0"/>
        <w:rPr>
          <w:rFonts w:hint="cs"/>
          <w:rtl/>
        </w:rPr>
      </w:pPr>
      <w:r>
        <w:rPr>
          <w:rFonts w:hint="cs"/>
          <w:rtl/>
        </w:rPr>
        <w:t>כן, בסדר.</w:t>
      </w:r>
    </w:p>
    <w:p w14:paraId="64571526" w14:textId="77777777" w:rsidR="00000000" w:rsidRDefault="00E01313">
      <w:pPr>
        <w:pStyle w:val="af1"/>
        <w:rPr>
          <w:rtl/>
        </w:rPr>
      </w:pPr>
      <w:r>
        <w:rPr>
          <w:rtl/>
        </w:rPr>
        <w:br/>
        <w:t>היו"ר יולי-יואל אדלשטיין:</w:t>
      </w:r>
    </w:p>
    <w:p w14:paraId="7BD339E7" w14:textId="77777777" w:rsidR="00000000" w:rsidRDefault="00E01313">
      <w:pPr>
        <w:pStyle w:val="a0"/>
        <w:rPr>
          <w:rtl/>
        </w:rPr>
      </w:pPr>
    </w:p>
    <w:p w14:paraId="716150B8" w14:textId="77777777" w:rsidR="00000000" w:rsidRDefault="00E01313">
      <w:pPr>
        <w:pStyle w:val="a0"/>
        <w:rPr>
          <w:rFonts w:hint="cs"/>
          <w:rtl/>
        </w:rPr>
      </w:pPr>
      <w:r>
        <w:rPr>
          <w:rFonts w:hint="cs"/>
          <w:rtl/>
        </w:rPr>
        <w:t xml:space="preserve">אם כן, ההצבעה שלנו היא פשוטה. בעד - דיון בוועדה; נגד - להסיר את הנושא מסדר-היום. ההצבעה החלה. </w:t>
      </w:r>
    </w:p>
    <w:p w14:paraId="3D62A226" w14:textId="77777777" w:rsidR="00000000" w:rsidRDefault="00E01313">
      <w:pPr>
        <w:pStyle w:val="af0"/>
        <w:rPr>
          <w:rtl/>
        </w:rPr>
      </w:pPr>
      <w:r>
        <w:rPr>
          <w:rtl/>
        </w:rPr>
        <w:br/>
        <w:t>אורי יהודה אריאל (האיחוד ה</w:t>
      </w:r>
      <w:r>
        <w:rPr>
          <w:rtl/>
        </w:rPr>
        <w:t>לאומי - ישראל ביתנו):</w:t>
      </w:r>
    </w:p>
    <w:p w14:paraId="0BF356A9" w14:textId="77777777" w:rsidR="00000000" w:rsidRDefault="00E01313">
      <w:pPr>
        <w:pStyle w:val="a0"/>
        <w:rPr>
          <w:rtl/>
        </w:rPr>
      </w:pPr>
    </w:p>
    <w:p w14:paraId="1150567B" w14:textId="77777777" w:rsidR="00000000" w:rsidRDefault="00E01313">
      <w:pPr>
        <w:pStyle w:val="a0"/>
        <w:rPr>
          <w:rFonts w:hint="cs"/>
          <w:rtl/>
        </w:rPr>
      </w:pPr>
      <w:r>
        <w:rPr>
          <w:rFonts w:hint="cs"/>
          <w:rtl/>
        </w:rPr>
        <w:t>כבל, בתוך ההצבעה - דמעות התנין שלך עוד מעט יציפו את הבית, נצטרך פה לקרוא למכבי האש - - -</w:t>
      </w:r>
    </w:p>
    <w:p w14:paraId="5212724B" w14:textId="77777777" w:rsidR="00000000" w:rsidRDefault="00E01313">
      <w:pPr>
        <w:pStyle w:val="ab"/>
        <w:bidi/>
        <w:rPr>
          <w:rFonts w:hint="cs"/>
          <w:rtl/>
        </w:rPr>
      </w:pPr>
      <w:r>
        <w:rPr>
          <w:rtl/>
        </w:rPr>
        <w:br/>
      </w:r>
      <w:r>
        <w:rPr>
          <w:rFonts w:hint="cs"/>
          <w:rtl/>
        </w:rPr>
        <w:t>הצבעה מס' 25</w:t>
      </w:r>
    </w:p>
    <w:p w14:paraId="28B77745" w14:textId="77777777" w:rsidR="00000000" w:rsidRDefault="00E01313">
      <w:pPr>
        <w:pStyle w:val="a0"/>
        <w:rPr>
          <w:rFonts w:hint="cs"/>
          <w:rtl/>
        </w:rPr>
      </w:pPr>
    </w:p>
    <w:p w14:paraId="21676B9C" w14:textId="77777777" w:rsidR="00000000" w:rsidRDefault="00E01313">
      <w:pPr>
        <w:pStyle w:val="ac"/>
        <w:bidi/>
        <w:rPr>
          <w:rFonts w:hint="cs"/>
          <w:rtl/>
        </w:rPr>
      </w:pPr>
      <w:r>
        <w:rPr>
          <w:rFonts w:hint="cs"/>
          <w:rtl/>
        </w:rPr>
        <w:t>בעד ההצעה להעביר את הנושא לוועדה - 9</w:t>
      </w:r>
    </w:p>
    <w:p w14:paraId="1797F579" w14:textId="77777777" w:rsidR="00000000" w:rsidRDefault="00E01313">
      <w:pPr>
        <w:pStyle w:val="ac"/>
        <w:bidi/>
        <w:rPr>
          <w:rFonts w:hint="cs"/>
          <w:rtl/>
        </w:rPr>
      </w:pPr>
      <w:r>
        <w:rPr>
          <w:rFonts w:hint="cs"/>
          <w:rtl/>
        </w:rPr>
        <w:t>בעד ההצעה שלא לכלול את הנושא בסדר-היום - אין</w:t>
      </w:r>
    </w:p>
    <w:p w14:paraId="3BB0E678" w14:textId="77777777" w:rsidR="00000000" w:rsidRDefault="00E01313">
      <w:pPr>
        <w:pStyle w:val="ac"/>
        <w:bidi/>
        <w:rPr>
          <w:rFonts w:hint="cs"/>
          <w:rtl/>
        </w:rPr>
      </w:pPr>
      <w:r>
        <w:rPr>
          <w:rFonts w:hint="cs"/>
          <w:rtl/>
        </w:rPr>
        <w:t>נמנעים - אין</w:t>
      </w:r>
    </w:p>
    <w:p w14:paraId="0C865653" w14:textId="77777777" w:rsidR="00000000" w:rsidRDefault="00E01313">
      <w:pPr>
        <w:pStyle w:val="ad"/>
        <w:bidi/>
        <w:rPr>
          <w:rFonts w:hint="cs"/>
          <w:rtl/>
        </w:rPr>
      </w:pPr>
      <w:r>
        <w:rPr>
          <w:rFonts w:hint="cs"/>
          <w:rtl/>
        </w:rPr>
        <w:t xml:space="preserve">ההצעה להעביר את הנושא לוועדת החוץ </w:t>
      </w:r>
      <w:r>
        <w:rPr>
          <w:rFonts w:hint="cs"/>
          <w:rtl/>
        </w:rPr>
        <w:t>והביטחון נתקבלה.</w:t>
      </w:r>
    </w:p>
    <w:p w14:paraId="18AA61A1" w14:textId="77777777" w:rsidR="00000000" w:rsidRDefault="00E01313">
      <w:pPr>
        <w:pStyle w:val="af1"/>
        <w:rPr>
          <w:rtl/>
        </w:rPr>
      </w:pPr>
      <w:r>
        <w:rPr>
          <w:rtl/>
        </w:rPr>
        <w:br/>
        <w:t>היו"ר יולי-יואל אדלשטיין:</w:t>
      </w:r>
    </w:p>
    <w:p w14:paraId="5B702F29" w14:textId="77777777" w:rsidR="00000000" w:rsidRDefault="00E01313">
      <w:pPr>
        <w:pStyle w:val="a0"/>
        <w:rPr>
          <w:rtl/>
        </w:rPr>
      </w:pPr>
    </w:p>
    <w:p w14:paraId="79CE1148" w14:textId="77777777" w:rsidR="00000000" w:rsidRDefault="00E01313">
      <w:pPr>
        <w:pStyle w:val="a0"/>
        <w:rPr>
          <w:rFonts w:hint="cs"/>
          <w:rtl/>
        </w:rPr>
      </w:pPr>
      <w:r>
        <w:rPr>
          <w:rFonts w:hint="cs"/>
          <w:rtl/>
        </w:rPr>
        <w:t>בעד - 9, אין מתנגדים, אין נמנעים. הנושא, הכוונה לפנות את שכונת גבעת-הרא</w:t>
      </w:r>
      <w:r>
        <w:rPr>
          <w:rtl/>
        </w:rPr>
        <w:t>”</w:t>
      </w:r>
      <w:r>
        <w:rPr>
          <w:rFonts w:hint="cs"/>
          <w:rtl/>
        </w:rPr>
        <w:t xml:space="preserve">ה, עבר להמשך הדיון בוועדת החוץ והביטחון. </w:t>
      </w:r>
    </w:p>
    <w:p w14:paraId="7179EBBE" w14:textId="77777777" w:rsidR="00000000" w:rsidRDefault="00E01313">
      <w:pPr>
        <w:pStyle w:val="a0"/>
        <w:rPr>
          <w:rtl/>
        </w:rPr>
      </w:pPr>
      <w:r>
        <w:rPr>
          <w:rtl/>
        </w:rPr>
        <w:br/>
      </w:r>
    </w:p>
    <w:p w14:paraId="6D55CA23" w14:textId="77777777" w:rsidR="00000000" w:rsidRDefault="00E01313">
      <w:pPr>
        <w:pStyle w:val="a2"/>
        <w:rPr>
          <w:rtl/>
        </w:rPr>
      </w:pPr>
    </w:p>
    <w:p w14:paraId="0F389322" w14:textId="77777777" w:rsidR="00000000" w:rsidRDefault="00E01313">
      <w:pPr>
        <w:pStyle w:val="a2"/>
        <w:rPr>
          <w:rFonts w:hint="cs"/>
          <w:rtl/>
        </w:rPr>
      </w:pPr>
      <w:bookmarkStart w:id="760" w:name="CS20964FI0020964T28_01_2004_20_41_35"/>
      <w:bookmarkStart w:id="761" w:name="_Toc78873200"/>
      <w:bookmarkEnd w:id="760"/>
      <w:r>
        <w:rPr>
          <w:rFonts w:hint="cs"/>
          <w:rtl/>
        </w:rPr>
        <w:t>הצעה לסדר-היום</w:t>
      </w:r>
      <w:bookmarkEnd w:id="761"/>
    </w:p>
    <w:p w14:paraId="087140EB" w14:textId="77777777" w:rsidR="00000000" w:rsidRDefault="00E01313">
      <w:pPr>
        <w:pStyle w:val="a2"/>
        <w:rPr>
          <w:rFonts w:hint="cs"/>
          <w:rtl/>
        </w:rPr>
      </w:pPr>
      <w:bookmarkStart w:id="762" w:name="_Toc78873201"/>
      <w:r>
        <w:rPr>
          <w:rtl/>
        </w:rPr>
        <w:t>העלאת מחירי הסולר</w:t>
      </w:r>
      <w:bookmarkEnd w:id="762"/>
    </w:p>
    <w:p w14:paraId="7BD4285F" w14:textId="77777777" w:rsidR="00000000" w:rsidRDefault="00E01313">
      <w:pPr>
        <w:pStyle w:val="af1"/>
        <w:rPr>
          <w:rtl/>
        </w:rPr>
      </w:pPr>
      <w:r>
        <w:rPr>
          <w:rtl/>
        </w:rPr>
        <w:br/>
        <w:t>היו"ר יולי-יואל אדלשטיין:</w:t>
      </w:r>
    </w:p>
    <w:p w14:paraId="151DBCC6" w14:textId="77777777" w:rsidR="00000000" w:rsidRDefault="00E01313">
      <w:pPr>
        <w:pStyle w:val="a0"/>
        <w:rPr>
          <w:rtl/>
        </w:rPr>
      </w:pPr>
    </w:p>
    <w:p w14:paraId="30DFBFF0" w14:textId="77777777" w:rsidR="00000000" w:rsidRDefault="00E01313">
      <w:pPr>
        <w:pStyle w:val="a0"/>
        <w:rPr>
          <w:rFonts w:hint="cs"/>
          <w:rtl/>
        </w:rPr>
      </w:pPr>
      <w:r>
        <w:rPr>
          <w:rFonts w:hint="cs"/>
          <w:rtl/>
        </w:rPr>
        <w:t>ההצעה הבאה היא של חבר הכנסת משה כ</w:t>
      </w:r>
      <w:r>
        <w:rPr>
          <w:rFonts w:hint="cs"/>
          <w:rtl/>
        </w:rPr>
        <w:t xml:space="preserve">חלון, הצעה לסדר-היום מס' 2441: העלאת מחירי הסולר. לרשות אדוני עד עשר דקות, אבל אני בטוח שיוכל למסור את מסריו בזמן קצר מזה. </w:t>
      </w:r>
    </w:p>
    <w:p w14:paraId="12D32305" w14:textId="77777777" w:rsidR="00000000" w:rsidRDefault="00E01313">
      <w:pPr>
        <w:pStyle w:val="af0"/>
        <w:rPr>
          <w:rtl/>
        </w:rPr>
      </w:pPr>
      <w:r>
        <w:rPr>
          <w:rtl/>
        </w:rPr>
        <w:br/>
        <w:t>אורי יהודה אריאל (האיחוד הלאומי – ישראל ביתנו):</w:t>
      </w:r>
    </w:p>
    <w:p w14:paraId="48F33F92" w14:textId="77777777" w:rsidR="00000000" w:rsidRDefault="00E01313">
      <w:pPr>
        <w:pStyle w:val="a0"/>
        <w:rPr>
          <w:rtl/>
        </w:rPr>
      </w:pPr>
    </w:p>
    <w:p w14:paraId="36DAAC31" w14:textId="77777777" w:rsidR="00000000" w:rsidRDefault="00E01313">
      <w:pPr>
        <w:pStyle w:val="a0"/>
        <w:rPr>
          <w:rFonts w:hint="cs"/>
          <w:rtl/>
        </w:rPr>
      </w:pPr>
      <w:r>
        <w:rPr>
          <w:rFonts w:hint="cs"/>
          <w:rtl/>
        </w:rPr>
        <w:t>כחלון, קח את הזמן - - -</w:t>
      </w:r>
    </w:p>
    <w:p w14:paraId="7E0C99B5" w14:textId="77777777" w:rsidR="00000000" w:rsidRDefault="00E01313">
      <w:pPr>
        <w:pStyle w:val="af0"/>
        <w:rPr>
          <w:rtl/>
        </w:rPr>
      </w:pPr>
      <w:r>
        <w:rPr>
          <w:rtl/>
        </w:rPr>
        <w:br/>
        <w:t>איתן כבל (העבודה-מימד):</w:t>
      </w:r>
    </w:p>
    <w:p w14:paraId="4471A0A7" w14:textId="77777777" w:rsidR="00000000" w:rsidRDefault="00E01313">
      <w:pPr>
        <w:pStyle w:val="a0"/>
        <w:rPr>
          <w:rtl/>
        </w:rPr>
      </w:pPr>
    </w:p>
    <w:p w14:paraId="562CEFB9" w14:textId="77777777" w:rsidR="00000000" w:rsidRDefault="00E01313">
      <w:pPr>
        <w:pStyle w:val="a0"/>
        <w:rPr>
          <w:rFonts w:hint="cs"/>
          <w:rtl/>
        </w:rPr>
      </w:pPr>
      <w:r>
        <w:rPr>
          <w:rFonts w:hint="cs"/>
          <w:rtl/>
        </w:rPr>
        <w:t>הוא הולך לשרוף הרבה סולר עכשיו -</w:t>
      </w:r>
      <w:r>
        <w:rPr>
          <w:rFonts w:hint="cs"/>
          <w:rtl/>
        </w:rPr>
        <w:t xml:space="preserve"> - -</w:t>
      </w:r>
    </w:p>
    <w:p w14:paraId="14F569DF" w14:textId="77777777" w:rsidR="00000000" w:rsidRDefault="00E01313">
      <w:pPr>
        <w:pStyle w:val="a"/>
        <w:rPr>
          <w:rtl/>
        </w:rPr>
      </w:pPr>
      <w:r>
        <w:rPr>
          <w:rtl/>
        </w:rPr>
        <w:br/>
      </w:r>
      <w:bookmarkStart w:id="763" w:name="FS000001034T28_01_2004_20_44_49"/>
      <w:bookmarkStart w:id="764" w:name="_Toc78873202"/>
      <w:bookmarkEnd w:id="763"/>
      <w:r>
        <w:rPr>
          <w:rtl/>
        </w:rPr>
        <w:t>משה כחלון (הליכוד):</w:t>
      </w:r>
      <w:bookmarkEnd w:id="764"/>
    </w:p>
    <w:p w14:paraId="25EB4570" w14:textId="77777777" w:rsidR="00000000" w:rsidRDefault="00E01313">
      <w:pPr>
        <w:pStyle w:val="a0"/>
        <w:rPr>
          <w:rtl/>
        </w:rPr>
      </w:pPr>
    </w:p>
    <w:p w14:paraId="4DD3A0B8" w14:textId="77777777" w:rsidR="00000000" w:rsidRDefault="00E01313">
      <w:pPr>
        <w:pStyle w:val="a0"/>
        <w:rPr>
          <w:rFonts w:hint="cs"/>
          <w:rtl/>
        </w:rPr>
      </w:pPr>
      <w:r>
        <w:rPr>
          <w:rFonts w:hint="cs"/>
          <w:rtl/>
        </w:rPr>
        <w:t xml:space="preserve">יש לי פה הרבה זמן עודף. </w:t>
      </w:r>
    </w:p>
    <w:p w14:paraId="4AC9942D" w14:textId="77777777" w:rsidR="00000000" w:rsidRDefault="00E01313">
      <w:pPr>
        <w:pStyle w:val="a0"/>
        <w:rPr>
          <w:rFonts w:hint="cs"/>
          <w:rtl/>
        </w:rPr>
      </w:pPr>
    </w:p>
    <w:p w14:paraId="32465A51" w14:textId="77777777" w:rsidR="00000000" w:rsidRDefault="00E01313">
      <w:pPr>
        <w:pStyle w:val="a0"/>
        <w:rPr>
          <w:rFonts w:hint="cs"/>
          <w:rtl/>
        </w:rPr>
      </w:pPr>
      <w:r>
        <w:rPr>
          <w:rFonts w:hint="cs"/>
          <w:rtl/>
        </w:rPr>
        <w:t xml:space="preserve">אדוני היושב-ראש, אני רוצה, ברשותך, לברך חברים יקרים, ואני מניח שגם אתה תצטרף לברכה, והשר עזרא יצטרף לברכה, וחבר הכנסת יתום - זאת הגברת איריס סוסן, שמאתמול היא אשת ראש מועצת מודיעין, שמעון סוסן. בשם חברי </w:t>
      </w:r>
      <w:r>
        <w:rPr>
          <w:rFonts w:hint="cs"/>
          <w:rtl/>
        </w:rPr>
        <w:t>הכנסת, אני מבקש את אישורכם לברך אותם - - -</w:t>
      </w:r>
    </w:p>
    <w:p w14:paraId="50039258" w14:textId="77777777" w:rsidR="00000000" w:rsidRDefault="00E01313">
      <w:pPr>
        <w:pStyle w:val="af0"/>
        <w:rPr>
          <w:rtl/>
        </w:rPr>
      </w:pPr>
      <w:r>
        <w:rPr>
          <w:rtl/>
        </w:rPr>
        <w:br/>
        <w:t>איתן כבל (העבודה-מימד):</w:t>
      </w:r>
    </w:p>
    <w:p w14:paraId="3412074C" w14:textId="77777777" w:rsidR="00000000" w:rsidRDefault="00E01313">
      <w:pPr>
        <w:pStyle w:val="a0"/>
        <w:rPr>
          <w:rtl/>
        </w:rPr>
      </w:pPr>
    </w:p>
    <w:p w14:paraId="32AEB378" w14:textId="77777777" w:rsidR="00000000" w:rsidRDefault="00E01313">
      <w:pPr>
        <w:pStyle w:val="a0"/>
        <w:rPr>
          <w:rFonts w:hint="cs"/>
          <w:rtl/>
        </w:rPr>
      </w:pPr>
      <w:r>
        <w:rPr>
          <w:rFonts w:hint="cs"/>
          <w:rtl/>
        </w:rPr>
        <w:t xml:space="preserve">כיוון שלא היה לנו נציג שם, אז גם אנחנו מברכים. </w:t>
      </w:r>
    </w:p>
    <w:p w14:paraId="7327D9A8" w14:textId="77777777" w:rsidR="00000000" w:rsidRDefault="00E01313">
      <w:pPr>
        <w:pStyle w:val="-"/>
        <w:rPr>
          <w:rtl/>
        </w:rPr>
      </w:pPr>
      <w:r>
        <w:rPr>
          <w:rtl/>
        </w:rPr>
        <w:br/>
      </w:r>
      <w:bookmarkStart w:id="765" w:name="FS000001034T28_01_2004_20_46_40C"/>
      <w:bookmarkEnd w:id="765"/>
      <w:r>
        <w:rPr>
          <w:rtl/>
        </w:rPr>
        <w:t>משה כחלון (הליכוד):</w:t>
      </w:r>
    </w:p>
    <w:p w14:paraId="5AD604C8" w14:textId="77777777" w:rsidR="00000000" w:rsidRDefault="00E01313">
      <w:pPr>
        <w:pStyle w:val="a0"/>
        <w:rPr>
          <w:rtl/>
        </w:rPr>
      </w:pPr>
    </w:p>
    <w:p w14:paraId="5F824525" w14:textId="77777777" w:rsidR="00000000" w:rsidRDefault="00E01313">
      <w:pPr>
        <w:pStyle w:val="a0"/>
        <w:rPr>
          <w:rFonts w:hint="cs"/>
          <w:rtl/>
        </w:rPr>
      </w:pPr>
      <w:r>
        <w:rPr>
          <w:rFonts w:hint="cs"/>
          <w:rtl/>
        </w:rPr>
        <w:t xml:space="preserve">איתן כבל, היה לכם נציג, לא היה לכם נציג - שמעון סוסן היה מנצח את כולם; שמע לי, אני מכיר אותו שנים. </w:t>
      </w:r>
    </w:p>
    <w:p w14:paraId="23A38A23" w14:textId="77777777" w:rsidR="00000000" w:rsidRDefault="00E01313">
      <w:pPr>
        <w:pStyle w:val="af0"/>
        <w:rPr>
          <w:rtl/>
        </w:rPr>
      </w:pPr>
      <w:r>
        <w:rPr>
          <w:rtl/>
        </w:rPr>
        <w:br/>
        <w:t>איתן כבל (העבודה</w:t>
      </w:r>
      <w:r>
        <w:rPr>
          <w:rtl/>
        </w:rPr>
        <w:t>-מימד):</w:t>
      </w:r>
    </w:p>
    <w:p w14:paraId="53F7378E" w14:textId="77777777" w:rsidR="00000000" w:rsidRDefault="00E01313">
      <w:pPr>
        <w:pStyle w:val="a0"/>
        <w:rPr>
          <w:rtl/>
        </w:rPr>
      </w:pPr>
    </w:p>
    <w:p w14:paraId="4E1B306E" w14:textId="77777777" w:rsidR="00000000" w:rsidRDefault="00E01313">
      <w:pPr>
        <w:pStyle w:val="a0"/>
        <w:rPr>
          <w:rFonts w:hint="cs"/>
          <w:rtl/>
        </w:rPr>
      </w:pPr>
      <w:r>
        <w:rPr>
          <w:rFonts w:hint="cs"/>
          <w:rtl/>
        </w:rPr>
        <w:t>כיוון שנגמרו הבחירות - - -</w:t>
      </w:r>
    </w:p>
    <w:p w14:paraId="041DD0BE" w14:textId="77777777" w:rsidR="00000000" w:rsidRDefault="00E01313">
      <w:pPr>
        <w:pStyle w:val="-"/>
        <w:rPr>
          <w:rtl/>
        </w:rPr>
      </w:pPr>
      <w:r>
        <w:rPr>
          <w:rtl/>
        </w:rPr>
        <w:br/>
      </w:r>
      <w:bookmarkStart w:id="766" w:name="FS000001034T28_01_2004_20_47_26C"/>
      <w:bookmarkEnd w:id="766"/>
      <w:r>
        <w:rPr>
          <w:rtl/>
        </w:rPr>
        <w:t>משה כחלון (הליכוד):</w:t>
      </w:r>
    </w:p>
    <w:p w14:paraId="06DDC844" w14:textId="77777777" w:rsidR="00000000" w:rsidRDefault="00E01313">
      <w:pPr>
        <w:pStyle w:val="a0"/>
        <w:rPr>
          <w:rtl/>
        </w:rPr>
      </w:pPr>
    </w:p>
    <w:p w14:paraId="055897DF" w14:textId="77777777" w:rsidR="00000000" w:rsidRDefault="00E01313">
      <w:pPr>
        <w:pStyle w:val="a0"/>
        <w:rPr>
          <w:rFonts w:hint="cs"/>
          <w:rtl/>
        </w:rPr>
      </w:pPr>
      <w:r>
        <w:rPr>
          <w:rFonts w:hint="cs"/>
          <w:rtl/>
        </w:rPr>
        <w:t xml:space="preserve">אין שום בעיה, רבותי, בהצלחה לשמעון, לאיריס ולכל המועצה. באותה הזדמנות אני רוצה גם להתנצל בפני פיני סבח וגבי כנפו, שהייתי צריך להיות אצלם היום, ובגלל מה שקרה אני לא שם. חברים יקרים. </w:t>
      </w:r>
    </w:p>
    <w:p w14:paraId="32C6FE36" w14:textId="77777777" w:rsidR="00000000" w:rsidRDefault="00E01313">
      <w:pPr>
        <w:pStyle w:val="af0"/>
        <w:rPr>
          <w:rtl/>
        </w:rPr>
      </w:pPr>
      <w:r>
        <w:rPr>
          <w:rtl/>
        </w:rPr>
        <w:br/>
        <w:t>איתן כבל (העבוד</w:t>
      </w:r>
      <w:r>
        <w:rPr>
          <w:rtl/>
        </w:rPr>
        <w:t>ה-מימד):</w:t>
      </w:r>
    </w:p>
    <w:p w14:paraId="171319F0" w14:textId="77777777" w:rsidR="00000000" w:rsidRDefault="00E01313">
      <w:pPr>
        <w:pStyle w:val="a0"/>
        <w:rPr>
          <w:rFonts w:hint="cs"/>
          <w:rtl/>
        </w:rPr>
      </w:pPr>
    </w:p>
    <w:p w14:paraId="52D6C821" w14:textId="77777777" w:rsidR="00000000" w:rsidRDefault="00E01313">
      <w:pPr>
        <w:pStyle w:val="a0"/>
        <w:rPr>
          <w:rFonts w:hint="cs"/>
          <w:rtl/>
        </w:rPr>
      </w:pPr>
      <w:r>
        <w:rPr>
          <w:rFonts w:hint="cs"/>
          <w:rtl/>
        </w:rPr>
        <w:t xml:space="preserve">אתה יכול לבקש שיר. </w:t>
      </w:r>
    </w:p>
    <w:p w14:paraId="14C87FD2" w14:textId="77777777" w:rsidR="00000000" w:rsidRDefault="00E01313">
      <w:pPr>
        <w:pStyle w:val="af0"/>
        <w:rPr>
          <w:rtl/>
        </w:rPr>
      </w:pPr>
      <w:r>
        <w:rPr>
          <w:rtl/>
        </w:rPr>
        <w:br/>
        <w:t>היו"ר יולי-יואל אדלשטיין:</w:t>
      </w:r>
    </w:p>
    <w:p w14:paraId="6ADC48FE" w14:textId="77777777" w:rsidR="00000000" w:rsidRDefault="00E01313">
      <w:pPr>
        <w:pStyle w:val="a0"/>
        <w:rPr>
          <w:rtl/>
        </w:rPr>
      </w:pPr>
    </w:p>
    <w:p w14:paraId="1FE930D6" w14:textId="77777777" w:rsidR="00000000" w:rsidRDefault="00E01313">
      <w:pPr>
        <w:pStyle w:val="a0"/>
        <w:rPr>
          <w:rFonts w:hint="cs"/>
          <w:rtl/>
        </w:rPr>
      </w:pPr>
      <w:r>
        <w:rPr>
          <w:rFonts w:hint="cs"/>
          <w:rtl/>
        </w:rPr>
        <w:t xml:space="preserve">בזה נסתיימה תוכנית הד"שים, ואנחנו נעבור לסדר-היום. </w:t>
      </w:r>
    </w:p>
    <w:p w14:paraId="50033F42" w14:textId="77777777" w:rsidR="00000000" w:rsidRDefault="00E01313">
      <w:pPr>
        <w:pStyle w:val="-"/>
        <w:rPr>
          <w:rtl/>
        </w:rPr>
      </w:pPr>
      <w:r>
        <w:rPr>
          <w:rtl/>
        </w:rPr>
        <w:br/>
      </w:r>
      <w:bookmarkStart w:id="767" w:name="FS000001034T28_01_2004_20_52_41C"/>
      <w:bookmarkEnd w:id="767"/>
      <w:r>
        <w:rPr>
          <w:rtl/>
        </w:rPr>
        <w:t>משה כחלון (הליכוד):</w:t>
      </w:r>
    </w:p>
    <w:p w14:paraId="279EA5B0" w14:textId="77777777" w:rsidR="00000000" w:rsidRDefault="00E01313">
      <w:pPr>
        <w:pStyle w:val="a0"/>
        <w:rPr>
          <w:rtl/>
        </w:rPr>
      </w:pPr>
    </w:p>
    <w:p w14:paraId="0C471B32" w14:textId="77777777" w:rsidR="00000000" w:rsidRDefault="00E01313">
      <w:pPr>
        <w:pStyle w:val="a0"/>
        <w:rPr>
          <w:rFonts w:hint="cs"/>
          <w:rtl/>
        </w:rPr>
      </w:pPr>
      <w:r>
        <w:rPr>
          <w:rFonts w:hint="cs"/>
          <w:rtl/>
        </w:rPr>
        <w:t xml:space="preserve">רגע, אולי השר עזרא רוצה. </w:t>
      </w:r>
    </w:p>
    <w:p w14:paraId="1EEB00DE" w14:textId="77777777" w:rsidR="00000000" w:rsidRDefault="00E01313">
      <w:pPr>
        <w:pStyle w:val="af0"/>
        <w:rPr>
          <w:rtl/>
        </w:rPr>
      </w:pPr>
      <w:r>
        <w:rPr>
          <w:rtl/>
        </w:rPr>
        <w:br/>
        <w:t>אהוד יתום (הליכוד):</w:t>
      </w:r>
    </w:p>
    <w:p w14:paraId="388D04DD" w14:textId="77777777" w:rsidR="00000000" w:rsidRDefault="00E01313">
      <w:pPr>
        <w:pStyle w:val="a0"/>
        <w:rPr>
          <w:rtl/>
        </w:rPr>
      </w:pPr>
    </w:p>
    <w:p w14:paraId="15005F50" w14:textId="77777777" w:rsidR="00000000" w:rsidRDefault="00E01313">
      <w:pPr>
        <w:pStyle w:val="a0"/>
        <w:rPr>
          <w:rFonts w:hint="cs"/>
          <w:rtl/>
        </w:rPr>
      </w:pPr>
      <w:r>
        <w:rPr>
          <w:rFonts w:hint="cs"/>
          <w:rtl/>
        </w:rPr>
        <w:t xml:space="preserve">ד"ש עם שיר. </w:t>
      </w:r>
    </w:p>
    <w:p w14:paraId="4A554F69" w14:textId="77777777" w:rsidR="00000000" w:rsidRDefault="00E01313">
      <w:pPr>
        <w:pStyle w:val="af1"/>
        <w:rPr>
          <w:rtl/>
        </w:rPr>
      </w:pPr>
      <w:r>
        <w:rPr>
          <w:rtl/>
        </w:rPr>
        <w:br/>
        <w:t>היו"ר יולי-יואל אדלשטיין:</w:t>
      </w:r>
    </w:p>
    <w:p w14:paraId="45D456B2" w14:textId="77777777" w:rsidR="00000000" w:rsidRDefault="00E01313">
      <w:pPr>
        <w:pStyle w:val="a0"/>
        <w:rPr>
          <w:rtl/>
        </w:rPr>
      </w:pPr>
    </w:p>
    <w:p w14:paraId="7E0EC58C" w14:textId="77777777" w:rsidR="00000000" w:rsidRDefault="00E01313">
      <w:pPr>
        <w:pStyle w:val="a0"/>
        <w:rPr>
          <w:rFonts w:hint="cs"/>
          <w:rtl/>
        </w:rPr>
      </w:pPr>
      <w:r>
        <w:rPr>
          <w:rFonts w:hint="cs"/>
          <w:rtl/>
        </w:rPr>
        <w:t>חברים, אני מבקש. עם כל ההבנה שלי וע</w:t>
      </w:r>
      <w:r>
        <w:rPr>
          <w:rFonts w:hint="cs"/>
          <w:rtl/>
        </w:rPr>
        <w:t xml:space="preserve">ם כל הברכות שלי למנצחים בבחירות אתמול, אני מבקש לעבור לנושא הדיון. </w:t>
      </w:r>
    </w:p>
    <w:p w14:paraId="17BD98BA" w14:textId="77777777" w:rsidR="00000000" w:rsidRDefault="00E01313">
      <w:pPr>
        <w:pStyle w:val="af0"/>
        <w:rPr>
          <w:rtl/>
        </w:rPr>
      </w:pPr>
      <w:r>
        <w:rPr>
          <w:rtl/>
        </w:rPr>
        <w:br/>
        <w:t>יעקב ליצמן (יהדות התורה):</w:t>
      </w:r>
    </w:p>
    <w:p w14:paraId="5F98DDA0" w14:textId="77777777" w:rsidR="00000000" w:rsidRDefault="00E01313">
      <w:pPr>
        <w:pStyle w:val="a0"/>
        <w:rPr>
          <w:rtl/>
        </w:rPr>
      </w:pPr>
    </w:p>
    <w:p w14:paraId="067B3CF6" w14:textId="77777777" w:rsidR="00000000" w:rsidRDefault="00E01313">
      <w:pPr>
        <w:pStyle w:val="a0"/>
        <w:rPr>
          <w:rFonts w:hint="cs"/>
          <w:rtl/>
        </w:rPr>
      </w:pPr>
      <w:r>
        <w:rPr>
          <w:rFonts w:hint="cs"/>
          <w:rtl/>
        </w:rPr>
        <w:t xml:space="preserve">- - -  עוד דקה. </w:t>
      </w:r>
    </w:p>
    <w:p w14:paraId="40DE6A2E" w14:textId="77777777" w:rsidR="00000000" w:rsidRDefault="00E01313">
      <w:pPr>
        <w:pStyle w:val="-"/>
        <w:rPr>
          <w:rtl/>
        </w:rPr>
      </w:pPr>
      <w:r>
        <w:rPr>
          <w:rtl/>
        </w:rPr>
        <w:br/>
      </w:r>
      <w:bookmarkStart w:id="768" w:name="FS000001034T28_01_2004_20_52_16C"/>
      <w:bookmarkEnd w:id="768"/>
      <w:r>
        <w:rPr>
          <w:rtl/>
        </w:rPr>
        <w:t>משה כחלון (הליכוד):</w:t>
      </w:r>
    </w:p>
    <w:p w14:paraId="2F9C451F" w14:textId="77777777" w:rsidR="00000000" w:rsidRDefault="00E01313">
      <w:pPr>
        <w:pStyle w:val="a0"/>
        <w:rPr>
          <w:rtl/>
        </w:rPr>
      </w:pPr>
    </w:p>
    <w:p w14:paraId="19148B02" w14:textId="77777777" w:rsidR="00000000" w:rsidRDefault="00E01313">
      <w:pPr>
        <w:pStyle w:val="a0"/>
        <w:rPr>
          <w:rFonts w:hint="cs"/>
          <w:rtl/>
        </w:rPr>
      </w:pPr>
      <w:r>
        <w:rPr>
          <w:rFonts w:hint="cs"/>
          <w:rtl/>
        </w:rPr>
        <w:t>דקה וחצי כבר חלפה, אבל עבור האנשים האלה היה שווה להפסיד את זה.</w:t>
      </w:r>
    </w:p>
    <w:p w14:paraId="44258FE9" w14:textId="77777777" w:rsidR="00000000" w:rsidRDefault="00E01313">
      <w:pPr>
        <w:pStyle w:val="a0"/>
        <w:rPr>
          <w:rFonts w:hint="cs"/>
          <w:rtl/>
        </w:rPr>
      </w:pPr>
    </w:p>
    <w:p w14:paraId="700EC2B8" w14:textId="77777777" w:rsidR="00000000" w:rsidRDefault="00E01313">
      <w:pPr>
        <w:pStyle w:val="a0"/>
        <w:rPr>
          <w:rFonts w:hint="cs"/>
          <w:rtl/>
        </w:rPr>
      </w:pPr>
      <w:r>
        <w:rPr>
          <w:rFonts w:hint="cs"/>
          <w:rtl/>
        </w:rPr>
        <w:t>על כל פנים, עד לפני שנה וחצי היה מחיר הסולר בערך 1.20 שקל</w:t>
      </w:r>
      <w:r>
        <w:rPr>
          <w:rFonts w:hint="cs"/>
          <w:rtl/>
        </w:rPr>
        <w:t xml:space="preserve"> לליטר. היום הגענו למחיר של בין 3.60 ל-3.80 שקל - יש כל מיני תחנות, מוכרות כך, מוכרות אחרת - וההוצאות של הסולר שהיו כ-14%, 13% מההוצאות השוטפות של הרכב, היום הן 35% מההוצאות. </w:t>
      </w:r>
    </w:p>
    <w:p w14:paraId="01510E53" w14:textId="77777777" w:rsidR="00000000" w:rsidRDefault="00E01313">
      <w:pPr>
        <w:pStyle w:val="a0"/>
        <w:rPr>
          <w:rFonts w:hint="cs"/>
          <w:rtl/>
        </w:rPr>
      </w:pPr>
    </w:p>
    <w:p w14:paraId="1D9F34D6" w14:textId="77777777" w:rsidR="00000000" w:rsidRDefault="00E01313">
      <w:pPr>
        <w:pStyle w:val="a0"/>
        <w:rPr>
          <w:rFonts w:hint="cs"/>
          <w:rtl/>
        </w:rPr>
      </w:pPr>
      <w:r>
        <w:rPr>
          <w:rFonts w:hint="cs"/>
          <w:rtl/>
        </w:rPr>
        <w:t xml:space="preserve">למה אני אומר את זה? במקביל לעליית מחיר הסולר, אנחנו מקבלים נתונים ממשטרת ישראל </w:t>
      </w:r>
      <w:r>
        <w:rPr>
          <w:rFonts w:hint="cs"/>
          <w:rtl/>
        </w:rPr>
        <w:t>על עלייה של כ-13% במעורבותן של משאיות בתאונות דרכים קטלניות. זאת אומרת, שאנחנו מוצאים קשר ישיר - ואני תיכף אסביר את זה - בין עליית מחיר הסולר לבין תאונות הדרכים. כמובן, מחיר הסולר, אחזקה.</w:t>
      </w:r>
    </w:p>
    <w:p w14:paraId="7FBAAF6F" w14:textId="77777777" w:rsidR="00000000" w:rsidRDefault="00E01313">
      <w:pPr>
        <w:pStyle w:val="af0"/>
        <w:rPr>
          <w:rtl/>
        </w:rPr>
      </w:pPr>
      <w:r>
        <w:rPr>
          <w:rtl/>
        </w:rPr>
        <w:br/>
        <w:t>יעקב ליצמן (יהדות התורה):</w:t>
      </w:r>
    </w:p>
    <w:p w14:paraId="37E93BC9" w14:textId="77777777" w:rsidR="00000000" w:rsidRDefault="00E01313">
      <w:pPr>
        <w:pStyle w:val="a0"/>
        <w:rPr>
          <w:rtl/>
        </w:rPr>
      </w:pPr>
    </w:p>
    <w:p w14:paraId="09A75308" w14:textId="77777777" w:rsidR="00000000" w:rsidRDefault="00E01313">
      <w:pPr>
        <w:pStyle w:val="a0"/>
        <w:rPr>
          <w:rFonts w:hint="cs"/>
          <w:rtl/>
        </w:rPr>
      </w:pPr>
      <w:r>
        <w:rPr>
          <w:rFonts w:hint="cs"/>
          <w:rtl/>
        </w:rPr>
        <w:t xml:space="preserve">זה בגלל הגדר. הרי השבוע בוועדת הכספים - </w:t>
      </w:r>
      <w:r>
        <w:rPr>
          <w:rFonts w:hint="cs"/>
          <w:rtl/>
        </w:rPr>
        <w:t>- -</w:t>
      </w:r>
    </w:p>
    <w:p w14:paraId="7329188B" w14:textId="77777777" w:rsidR="00000000" w:rsidRDefault="00E01313">
      <w:pPr>
        <w:pStyle w:val="-"/>
        <w:rPr>
          <w:rtl/>
        </w:rPr>
      </w:pPr>
      <w:r>
        <w:rPr>
          <w:rtl/>
        </w:rPr>
        <w:br/>
      </w:r>
      <w:bookmarkStart w:id="769" w:name="FS000001034T28_01_2004_21_33_09C"/>
      <w:bookmarkStart w:id="770" w:name="FS000001034T28_01_2004_20_58_29C"/>
      <w:bookmarkEnd w:id="769"/>
      <w:bookmarkEnd w:id="770"/>
      <w:r>
        <w:rPr>
          <w:rtl/>
        </w:rPr>
        <w:t>משה כחלון (הליכוד):</w:t>
      </w:r>
    </w:p>
    <w:p w14:paraId="0A9F8702" w14:textId="77777777" w:rsidR="00000000" w:rsidRDefault="00E01313">
      <w:pPr>
        <w:pStyle w:val="a0"/>
        <w:rPr>
          <w:rtl/>
        </w:rPr>
      </w:pPr>
    </w:p>
    <w:p w14:paraId="250B0A9B" w14:textId="77777777" w:rsidR="00000000" w:rsidRDefault="00E01313">
      <w:pPr>
        <w:pStyle w:val="a0"/>
        <w:rPr>
          <w:rFonts w:hint="cs"/>
          <w:rtl/>
        </w:rPr>
      </w:pPr>
      <w:r>
        <w:rPr>
          <w:rFonts w:hint="cs"/>
          <w:rtl/>
        </w:rPr>
        <w:t>הגדר היא גדר. בסדר, אז - - -</w:t>
      </w:r>
    </w:p>
    <w:p w14:paraId="33A29C99" w14:textId="77777777" w:rsidR="00000000" w:rsidRDefault="00E01313">
      <w:pPr>
        <w:pStyle w:val="af0"/>
        <w:rPr>
          <w:rtl/>
        </w:rPr>
      </w:pPr>
      <w:r>
        <w:rPr>
          <w:rtl/>
        </w:rPr>
        <w:br/>
        <w:t>יעקב ליצמן (יהדות התורה):</w:t>
      </w:r>
    </w:p>
    <w:p w14:paraId="005E6D95" w14:textId="77777777" w:rsidR="00000000" w:rsidRDefault="00E01313">
      <w:pPr>
        <w:pStyle w:val="a0"/>
        <w:rPr>
          <w:rtl/>
        </w:rPr>
      </w:pPr>
    </w:p>
    <w:p w14:paraId="419E91FE" w14:textId="77777777" w:rsidR="00000000" w:rsidRDefault="00E01313">
      <w:pPr>
        <w:pStyle w:val="a0"/>
        <w:rPr>
          <w:rFonts w:hint="cs"/>
          <w:rtl/>
        </w:rPr>
      </w:pPr>
      <w:r>
        <w:rPr>
          <w:rFonts w:hint="cs"/>
          <w:rtl/>
        </w:rPr>
        <w:t>- - -</w:t>
      </w:r>
    </w:p>
    <w:p w14:paraId="7B53A532" w14:textId="77777777" w:rsidR="00000000" w:rsidRDefault="00E01313">
      <w:pPr>
        <w:pStyle w:val="-"/>
        <w:rPr>
          <w:rtl/>
        </w:rPr>
      </w:pPr>
      <w:r>
        <w:rPr>
          <w:rtl/>
        </w:rPr>
        <w:br/>
      </w:r>
      <w:bookmarkStart w:id="771" w:name="FS000001034T28_01_2004_21_33_31C"/>
      <w:bookmarkEnd w:id="771"/>
      <w:r>
        <w:rPr>
          <w:rtl/>
        </w:rPr>
        <w:t>משה כחלון (הליכוד):</w:t>
      </w:r>
    </w:p>
    <w:p w14:paraId="52F57B47" w14:textId="77777777" w:rsidR="00000000" w:rsidRDefault="00E01313">
      <w:pPr>
        <w:pStyle w:val="a0"/>
        <w:rPr>
          <w:rtl/>
        </w:rPr>
      </w:pPr>
    </w:p>
    <w:p w14:paraId="2E874669" w14:textId="77777777" w:rsidR="00000000" w:rsidRDefault="00E01313">
      <w:pPr>
        <w:pStyle w:val="a0"/>
        <w:rPr>
          <w:rFonts w:hint="cs"/>
          <w:rtl/>
        </w:rPr>
      </w:pPr>
      <w:r>
        <w:rPr>
          <w:rFonts w:hint="cs"/>
          <w:rtl/>
        </w:rPr>
        <w:t xml:space="preserve">אז אנחנו רוצים להציל חיי אדם באמצעות הגדר, אבל לא רוצים לפגוע בחיי אדם על-ידי גזירות כאלה. </w:t>
      </w:r>
    </w:p>
    <w:p w14:paraId="16A4E80A" w14:textId="77777777" w:rsidR="00000000" w:rsidRDefault="00E01313">
      <w:pPr>
        <w:pStyle w:val="a0"/>
        <w:rPr>
          <w:rFonts w:hint="cs"/>
          <w:rtl/>
        </w:rPr>
      </w:pPr>
    </w:p>
    <w:p w14:paraId="4F667C75" w14:textId="77777777" w:rsidR="00000000" w:rsidRDefault="00E01313">
      <w:pPr>
        <w:pStyle w:val="a0"/>
        <w:rPr>
          <w:rFonts w:hint="cs"/>
          <w:rtl/>
        </w:rPr>
      </w:pPr>
      <w:r>
        <w:rPr>
          <w:rFonts w:hint="cs"/>
          <w:rtl/>
        </w:rPr>
        <w:t xml:space="preserve">נהגי המשאיות קמים בשעות לילה מאוחרות. הנפח, הקיבולת </w:t>
      </w:r>
      <w:r>
        <w:rPr>
          <w:rFonts w:hint="cs"/>
          <w:rtl/>
        </w:rPr>
        <w:t xml:space="preserve">של המשאית נשארת אותה קיבולת. הם מנסים להחתים, הם מנסים להעמיס פי-שלושה או פי-ארבעה, על מנת להספיק כמה שיותר באותה כמות סולר. האנשים האלה נעשים עבריינים על כורחם. </w:t>
      </w:r>
    </w:p>
    <w:p w14:paraId="29C17084" w14:textId="77777777" w:rsidR="00000000" w:rsidRDefault="00E01313">
      <w:pPr>
        <w:pStyle w:val="af0"/>
        <w:rPr>
          <w:rtl/>
        </w:rPr>
      </w:pPr>
      <w:r>
        <w:rPr>
          <w:rtl/>
        </w:rPr>
        <w:br/>
        <w:t>יעקב ליצמן (יהדות התורה):</w:t>
      </w:r>
    </w:p>
    <w:p w14:paraId="7D0653E3" w14:textId="77777777" w:rsidR="00000000" w:rsidRDefault="00E01313">
      <w:pPr>
        <w:pStyle w:val="a0"/>
        <w:rPr>
          <w:rtl/>
        </w:rPr>
      </w:pPr>
    </w:p>
    <w:p w14:paraId="76CD26CB" w14:textId="77777777" w:rsidR="00000000" w:rsidRDefault="00E01313">
      <w:pPr>
        <w:pStyle w:val="a0"/>
        <w:rPr>
          <w:rFonts w:hint="cs"/>
          <w:rtl/>
        </w:rPr>
      </w:pPr>
      <w:r>
        <w:rPr>
          <w:rFonts w:hint="cs"/>
          <w:rtl/>
        </w:rPr>
        <w:t xml:space="preserve">הם עצמם אמרו את זה בוועדת הכספים. </w:t>
      </w:r>
    </w:p>
    <w:p w14:paraId="3756395A" w14:textId="77777777" w:rsidR="00000000" w:rsidRDefault="00E01313">
      <w:pPr>
        <w:pStyle w:val="-"/>
        <w:rPr>
          <w:rtl/>
        </w:rPr>
      </w:pPr>
      <w:r>
        <w:rPr>
          <w:rtl/>
        </w:rPr>
        <w:br/>
      </w:r>
      <w:bookmarkStart w:id="772" w:name="FS000001034T28_01_2004_21_36_21C"/>
      <w:bookmarkEnd w:id="772"/>
      <w:r>
        <w:rPr>
          <w:rtl/>
        </w:rPr>
        <w:t>משה כחלון (הליכוד):</w:t>
      </w:r>
    </w:p>
    <w:p w14:paraId="01E2F210" w14:textId="77777777" w:rsidR="00000000" w:rsidRDefault="00E01313">
      <w:pPr>
        <w:pStyle w:val="a0"/>
        <w:rPr>
          <w:rtl/>
        </w:rPr>
      </w:pPr>
    </w:p>
    <w:p w14:paraId="7A6D0469" w14:textId="77777777" w:rsidR="00000000" w:rsidRDefault="00E01313">
      <w:pPr>
        <w:pStyle w:val="a0"/>
        <w:rPr>
          <w:rFonts w:hint="cs"/>
          <w:rtl/>
        </w:rPr>
      </w:pPr>
      <w:r>
        <w:rPr>
          <w:rFonts w:hint="cs"/>
          <w:rtl/>
        </w:rPr>
        <w:t>אני לא נ</w:t>
      </w:r>
      <w:r>
        <w:rPr>
          <w:rFonts w:hint="cs"/>
          <w:rtl/>
        </w:rPr>
        <w:t xml:space="preserve">כחתי בוועדת הכספים, אבל אני שמח שהרב ליצמן מסייע לי בעניין הזה. </w:t>
      </w:r>
    </w:p>
    <w:p w14:paraId="434F1D9E" w14:textId="77777777" w:rsidR="00000000" w:rsidRDefault="00E01313">
      <w:pPr>
        <w:pStyle w:val="a0"/>
        <w:rPr>
          <w:rFonts w:hint="cs"/>
          <w:rtl/>
        </w:rPr>
      </w:pPr>
    </w:p>
    <w:p w14:paraId="4D300F56" w14:textId="77777777" w:rsidR="00000000" w:rsidRDefault="00E01313">
      <w:pPr>
        <w:pStyle w:val="a0"/>
        <w:rPr>
          <w:rFonts w:hint="cs"/>
          <w:rtl/>
        </w:rPr>
      </w:pPr>
      <w:r>
        <w:rPr>
          <w:rFonts w:hint="cs"/>
          <w:rtl/>
        </w:rPr>
        <w:t>האנשים האלה, יש להם בעיה עם תחזוקה - של מונית, של משאית, טרקטור. אפילו אין להם זמן לתקן את זה, זאת אומרת, יש להם זמן, אבל הם מפסידים ימי עבודה. וכל זה מאיפה מגיע? מהמצוקה הכלכלית, שאנחנו במו</w:t>
      </w:r>
      <w:r>
        <w:rPr>
          <w:rFonts w:hint="cs"/>
          <w:rtl/>
        </w:rPr>
        <w:t xml:space="preserve">-ידינו מביאים אותם אליה. </w:t>
      </w:r>
    </w:p>
    <w:p w14:paraId="47C94762" w14:textId="77777777" w:rsidR="00000000" w:rsidRDefault="00E01313">
      <w:pPr>
        <w:pStyle w:val="a0"/>
        <w:rPr>
          <w:rFonts w:hint="cs"/>
          <w:rtl/>
        </w:rPr>
      </w:pPr>
    </w:p>
    <w:p w14:paraId="0FC45F15" w14:textId="77777777" w:rsidR="00000000" w:rsidRDefault="00E01313">
      <w:pPr>
        <w:pStyle w:val="a0"/>
        <w:rPr>
          <w:rFonts w:hint="cs"/>
          <w:rtl/>
        </w:rPr>
      </w:pPr>
      <w:r>
        <w:rPr>
          <w:rFonts w:hint="cs"/>
          <w:rtl/>
        </w:rPr>
        <w:t xml:space="preserve">הבעיה הגדולה העומדת בפני ענף התחבורה הפרטית היא הבסיס הכלכלי הרעוע וגזירות כלכליות היכולות למוטט אותו בתוך חודשים מספר. </w:t>
      </w:r>
    </w:p>
    <w:p w14:paraId="7B80725B" w14:textId="77777777" w:rsidR="00000000" w:rsidRDefault="00E01313">
      <w:pPr>
        <w:pStyle w:val="a0"/>
        <w:rPr>
          <w:rFonts w:hint="cs"/>
          <w:rtl/>
        </w:rPr>
      </w:pPr>
    </w:p>
    <w:p w14:paraId="09B00313" w14:textId="77777777" w:rsidR="00000000" w:rsidRDefault="00E01313">
      <w:pPr>
        <w:pStyle w:val="a0"/>
        <w:rPr>
          <w:rFonts w:hint="cs"/>
          <w:rtl/>
        </w:rPr>
      </w:pPr>
      <w:r>
        <w:rPr>
          <w:rFonts w:hint="cs"/>
          <w:rtl/>
        </w:rPr>
        <w:t>חברי ועדת הכספים יודעים שגם היה דיון על נושא הביטוח - גם שם ניסו להעלות, בלי פרופורציות בכלל. ברוך השם, השכ</w:t>
      </w:r>
      <w:r>
        <w:rPr>
          <w:rFonts w:hint="cs"/>
          <w:rtl/>
        </w:rPr>
        <w:t xml:space="preserve">ל הישר ניצח והצליחו לרסן את זה קצת - לא לגמרי, אבל הצליחו לרסן. </w:t>
      </w:r>
    </w:p>
    <w:p w14:paraId="4072A6AD" w14:textId="77777777" w:rsidR="00000000" w:rsidRDefault="00E01313">
      <w:pPr>
        <w:pStyle w:val="a0"/>
        <w:rPr>
          <w:rFonts w:hint="cs"/>
          <w:rtl/>
        </w:rPr>
      </w:pPr>
    </w:p>
    <w:p w14:paraId="09710C39" w14:textId="77777777" w:rsidR="00000000" w:rsidRDefault="00E01313">
      <w:pPr>
        <w:pStyle w:val="a0"/>
        <w:rPr>
          <w:rFonts w:hint="cs"/>
          <w:rtl/>
        </w:rPr>
      </w:pPr>
      <w:r>
        <w:rPr>
          <w:rFonts w:hint="cs"/>
          <w:rtl/>
        </w:rPr>
        <w:t>הבעיה הכלכלית הזאת משליכה משמעותית על הבטיחות בדרכים ועל שאר המשק. הדוגמה הבולטת היא מה קורה היום בצה"ל. צה"ל הרי מחזיק צי גדול של משאיות, והוא מתחזק אותן באופן שוטף, באופן קפדני ביותר, ויות</w:t>
      </w:r>
      <w:r>
        <w:rPr>
          <w:rFonts w:hint="cs"/>
          <w:rtl/>
        </w:rPr>
        <w:t xml:space="preserve">ר מזה - הוא גם מקפיד על שעות מנוחה ועבודה כפי שמופיע בחוק, ואף יותר. אנחנו רואים, בלי עין הרע, שמספר התאונות בצה"ל שואף לאפס, נמוך מאוד, וזאת למרות העובדה שהנהגים שם פחות מנוסים. אסור לנו לשכוח שחייל בן 19 נוהג משאית או סמיטריילר בדיוק כמו אדם מבוגר, שהוא </w:t>
      </w:r>
      <w:r>
        <w:rPr>
          <w:rFonts w:hint="cs"/>
          <w:rtl/>
        </w:rPr>
        <w:t xml:space="preserve">על הכביש 40 שנה או 30 שנה. ושם - בגלל התחזוקה הנאותה, בגלל שעות עבודה סבירות - יש פחות תאונות, ובהרבה. ואני לא יודע מה יחסוך יותר חיי אדם - הגדר, או הבטיחות. </w:t>
      </w:r>
    </w:p>
    <w:p w14:paraId="50EEA439" w14:textId="77777777" w:rsidR="00000000" w:rsidRDefault="00E01313">
      <w:pPr>
        <w:pStyle w:val="a0"/>
        <w:rPr>
          <w:rFonts w:hint="cs"/>
          <w:rtl/>
        </w:rPr>
      </w:pPr>
    </w:p>
    <w:p w14:paraId="6E1EFD6A" w14:textId="77777777" w:rsidR="00000000" w:rsidRDefault="00E01313">
      <w:pPr>
        <w:pStyle w:val="a0"/>
        <w:rPr>
          <w:rFonts w:hint="cs"/>
          <w:rtl/>
        </w:rPr>
      </w:pPr>
      <w:r>
        <w:rPr>
          <w:rFonts w:hint="cs"/>
          <w:rtl/>
        </w:rPr>
        <w:t>לפני שנים מספר השר שחק - מתי זה היה? 1997, 1998? מתי הוא היה שר? לא, בשנת 2000, נדמה לי, הוא היה</w:t>
      </w:r>
      <w:r>
        <w:rPr>
          <w:rFonts w:hint="cs"/>
          <w:rtl/>
        </w:rPr>
        <w:t xml:space="preserve"> שר התחבורה, לא? מתי ברק היה ראש הממשלה? זה נראה כמו לפני 200 שנה. </w:t>
      </w:r>
    </w:p>
    <w:p w14:paraId="35ECBC20" w14:textId="77777777" w:rsidR="00000000" w:rsidRDefault="00E01313">
      <w:pPr>
        <w:pStyle w:val="af0"/>
        <w:rPr>
          <w:rtl/>
        </w:rPr>
      </w:pPr>
      <w:r>
        <w:rPr>
          <w:rtl/>
        </w:rPr>
        <w:br/>
        <w:t>השר גדעון עזרא:</w:t>
      </w:r>
    </w:p>
    <w:p w14:paraId="55F9F1C3" w14:textId="77777777" w:rsidR="00000000" w:rsidRDefault="00E01313">
      <w:pPr>
        <w:pStyle w:val="a0"/>
        <w:rPr>
          <w:rtl/>
        </w:rPr>
      </w:pPr>
    </w:p>
    <w:p w14:paraId="70BCB362" w14:textId="77777777" w:rsidR="00000000" w:rsidRDefault="00E01313">
      <w:pPr>
        <w:pStyle w:val="a0"/>
        <w:rPr>
          <w:rFonts w:hint="cs"/>
          <w:rtl/>
        </w:rPr>
      </w:pPr>
      <w:r>
        <w:rPr>
          <w:rFonts w:hint="cs"/>
          <w:rtl/>
        </w:rPr>
        <w:t>1999-2000.</w:t>
      </w:r>
    </w:p>
    <w:p w14:paraId="123AA5E0" w14:textId="77777777" w:rsidR="00000000" w:rsidRDefault="00E01313">
      <w:pPr>
        <w:pStyle w:val="af0"/>
        <w:rPr>
          <w:rtl/>
        </w:rPr>
      </w:pPr>
      <w:r>
        <w:rPr>
          <w:rtl/>
        </w:rPr>
        <w:br/>
        <w:t>יעקב ליצמן (יהדות התורה):</w:t>
      </w:r>
    </w:p>
    <w:p w14:paraId="6EFA2BCF" w14:textId="77777777" w:rsidR="00000000" w:rsidRDefault="00E01313">
      <w:pPr>
        <w:pStyle w:val="a0"/>
        <w:rPr>
          <w:rtl/>
        </w:rPr>
      </w:pPr>
    </w:p>
    <w:p w14:paraId="0E6F8F33" w14:textId="77777777" w:rsidR="00000000" w:rsidRDefault="00E01313">
      <w:pPr>
        <w:pStyle w:val="a0"/>
        <w:rPr>
          <w:rFonts w:hint="cs"/>
          <w:rtl/>
        </w:rPr>
      </w:pPr>
      <w:r>
        <w:rPr>
          <w:rFonts w:hint="cs"/>
          <w:rtl/>
        </w:rPr>
        <w:t xml:space="preserve">זה היה באלף הקודם. </w:t>
      </w:r>
    </w:p>
    <w:p w14:paraId="68D559B0" w14:textId="77777777" w:rsidR="00000000" w:rsidRDefault="00E01313">
      <w:pPr>
        <w:pStyle w:val="-"/>
        <w:rPr>
          <w:rtl/>
        </w:rPr>
      </w:pPr>
      <w:r>
        <w:rPr>
          <w:rtl/>
        </w:rPr>
        <w:br/>
      </w:r>
      <w:bookmarkStart w:id="773" w:name="FS000001034T28_01_2004_21_44_44C"/>
      <w:bookmarkEnd w:id="773"/>
      <w:r>
        <w:rPr>
          <w:rtl/>
        </w:rPr>
        <w:t>משה כחלון (הליכוד):</w:t>
      </w:r>
    </w:p>
    <w:p w14:paraId="5BDE9DB0" w14:textId="77777777" w:rsidR="00000000" w:rsidRDefault="00E01313">
      <w:pPr>
        <w:pStyle w:val="a0"/>
        <w:rPr>
          <w:rtl/>
        </w:rPr>
      </w:pPr>
    </w:p>
    <w:p w14:paraId="0654403C" w14:textId="77777777" w:rsidR="00000000" w:rsidRDefault="00E01313">
      <w:pPr>
        <w:pStyle w:val="a0"/>
        <w:rPr>
          <w:rFonts w:hint="cs"/>
          <w:rtl/>
        </w:rPr>
      </w:pPr>
      <w:r>
        <w:rPr>
          <w:rFonts w:hint="cs"/>
          <w:rtl/>
        </w:rPr>
        <w:t>בשנת 1999 השר שחק היה שר התחבורה, ובעקבות המצוקות והבעיות האלה הוא המליץ על הקמת ועדה, שנ</w:t>
      </w:r>
      <w:r>
        <w:rPr>
          <w:rFonts w:hint="cs"/>
          <w:rtl/>
        </w:rPr>
        <w:t xml:space="preserve">קראת ועדת-סגיס. אף המלצה לא יושמה. יש לנו מלת קסם. כשאתה רוצה - תסלחו לי על הביטוי הלא-פרלמנטרי - "לדפוק" מישהו, אז אתה אומר - רפורמה; כשאתה רוצה להרוג משהו, אתה אומר </w:t>
      </w:r>
      <w:r>
        <w:rPr>
          <w:rtl/>
        </w:rPr>
        <w:t>–</w:t>
      </w:r>
      <w:r>
        <w:rPr>
          <w:rFonts w:hint="cs"/>
          <w:rtl/>
        </w:rPr>
        <w:t xml:space="preserve"> ועדה. והנושא הזה חשוב והנושא הזה חמור. </w:t>
      </w:r>
    </w:p>
    <w:p w14:paraId="6930E25C" w14:textId="77777777" w:rsidR="00000000" w:rsidRDefault="00E01313">
      <w:pPr>
        <w:pStyle w:val="a0"/>
        <w:rPr>
          <w:rFonts w:hint="cs"/>
          <w:rtl/>
        </w:rPr>
      </w:pPr>
    </w:p>
    <w:p w14:paraId="1368D5D7" w14:textId="77777777" w:rsidR="00000000" w:rsidRDefault="00E01313">
      <w:pPr>
        <w:pStyle w:val="a0"/>
        <w:rPr>
          <w:rFonts w:hint="cs"/>
          <w:rtl/>
        </w:rPr>
      </w:pPr>
      <w:r>
        <w:rPr>
          <w:rFonts w:hint="cs"/>
          <w:rtl/>
        </w:rPr>
        <w:t>המלצה אחת של הוועדה היא שלא לנקוט צעדים חד-צדד</w:t>
      </w:r>
      <w:r>
        <w:rPr>
          <w:rFonts w:hint="cs"/>
          <w:rtl/>
        </w:rPr>
        <w:t>יים ללא תיאום עם ראשי ענף התחבורה. העלאת מחירי הסולר, העלאת מחירי הביטוח, התחזוקה, החלפים - נעשו ללא כל התייעצות או תיאום והיו צעדים חד-צדדיים נגד הענף. לדעתי, אם היתה הידברות ואם היו יושבים עם המנהיגים בתחום הזה, היו יכולים גם להעלות את מחיר הסולר, אבל גם</w:t>
      </w:r>
      <w:r>
        <w:rPr>
          <w:rFonts w:hint="cs"/>
          <w:rtl/>
        </w:rPr>
        <w:t xml:space="preserve"> לדעת לפצות אותם בהתאם </w:t>
      </w:r>
      <w:r>
        <w:rPr>
          <w:rtl/>
        </w:rPr>
        <w:t>–</w:t>
      </w:r>
      <w:r>
        <w:rPr>
          <w:rFonts w:hint="cs"/>
          <w:rtl/>
        </w:rPr>
        <w:t xml:space="preserve"> שגם הזאב יהיה שבע וגם הכבשה תישאר שלמה. </w:t>
      </w:r>
    </w:p>
    <w:p w14:paraId="37E05A98" w14:textId="77777777" w:rsidR="00000000" w:rsidRDefault="00E01313">
      <w:pPr>
        <w:pStyle w:val="a0"/>
        <w:rPr>
          <w:rFonts w:hint="cs"/>
          <w:rtl/>
        </w:rPr>
      </w:pPr>
    </w:p>
    <w:p w14:paraId="3500499E" w14:textId="77777777" w:rsidR="00000000" w:rsidRDefault="00E01313">
      <w:pPr>
        <w:pStyle w:val="a0"/>
        <w:rPr>
          <w:rFonts w:hint="cs"/>
          <w:rtl/>
        </w:rPr>
      </w:pPr>
      <w:r>
        <w:rPr>
          <w:rFonts w:hint="cs"/>
          <w:rtl/>
        </w:rPr>
        <w:t xml:space="preserve">הדוגמה השנייה היא הפיקוח על העמסת היתר. יש עובדים בנמלים, או בכל המפעלים, שמעמיסים. הנהג אומר לו: תעמיס. מותר לו 20 טונה </w:t>
      </w:r>
      <w:r>
        <w:rPr>
          <w:rtl/>
        </w:rPr>
        <w:t>–</w:t>
      </w:r>
      <w:r>
        <w:rPr>
          <w:rFonts w:hint="cs"/>
          <w:rtl/>
        </w:rPr>
        <w:t xml:space="preserve"> הוא מעמיס 40 טונה או 50 טונה, מה זה משנה לו. גם אין לו שום אחריות.</w:t>
      </w:r>
      <w:r>
        <w:rPr>
          <w:rFonts w:hint="cs"/>
          <w:rtl/>
        </w:rPr>
        <w:t xml:space="preserve"> אם המשאית מאבדת מהאחיזה שלה בכביש, הנהג יכול לאבד שליטה בעקבות זה </w:t>
      </w:r>
      <w:r>
        <w:rPr>
          <w:rtl/>
        </w:rPr>
        <w:t>–</w:t>
      </w:r>
      <w:r>
        <w:rPr>
          <w:rFonts w:hint="cs"/>
          <w:rtl/>
        </w:rPr>
        <w:t xml:space="preserve"> זה לא מעניין אף אחד. הוועדה המליצה פשוט להטיל אחריות גם על המעמיס. אתה רואה משאית, אתה יודע שמותר להעמיס עליה 20 טונה, זה הרי מונח אצלך בידיים </w:t>
      </w:r>
      <w:r>
        <w:rPr>
          <w:rtl/>
        </w:rPr>
        <w:t>–</w:t>
      </w:r>
      <w:r>
        <w:rPr>
          <w:rFonts w:hint="cs"/>
          <w:rtl/>
        </w:rPr>
        <w:t xml:space="preserve"> תעמיס 20 טונה. הוא יגיד לך, אני רוצה 40 טו</w:t>
      </w:r>
      <w:r>
        <w:rPr>
          <w:rFonts w:hint="cs"/>
          <w:rtl/>
        </w:rPr>
        <w:t xml:space="preserve">נה </w:t>
      </w:r>
      <w:r>
        <w:rPr>
          <w:rtl/>
        </w:rPr>
        <w:t>–</w:t>
      </w:r>
      <w:r>
        <w:rPr>
          <w:rFonts w:hint="cs"/>
          <w:rtl/>
        </w:rPr>
        <w:t xml:space="preserve"> תגיד לו, אדוני, לא בבית-ספרי. יכול להיות שהוא גם מקבל טיפ או משהו, אני לא יודע איך זה עובד שם </w:t>
      </w:r>
      <w:r>
        <w:rPr>
          <w:rtl/>
        </w:rPr>
        <w:t>–</w:t>
      </w:r>
      <w:r>
        <w:rPr>
          <w:rFonts w:hint="cs"/>
          <w:rtl/>
        </w:rPr>
        <w:t xml:space="preserve"> עוד לא הייתי נהג משאית </w:t>
      </w:r>
      <w:r>
        <w:rPr>
          <w:rtl/>
        </w:rPr>
        <w:t>–</w:t>
      </w:r>
      <w:r>
        <w:rPr>
          <w:rFonts w:hint="cs"/>
          <w:rtl/>
        </w:rPr>
        <w:t xml:space="preserve"> הוא מעמיס 30 טונה, 20 טונה. </w:t>
      </w:r>
    </w:p>
    <w:p w14:paraId="6715086A" w14:textId="77777777" w:rsidR="00000000" w:rsidRDefault="00E01313">
      <w:pPr>
        <w:pStyle w:val="a0"/>
        <w:rPr>
          <w:rFonts w:hint="cs"/>
          <w:rtl/>
        </w:rPr>
      </w:pPr>
    </w:p>
    <w:p w14:paraId="2CF0B86E" w14:textId="77777777" w:rsidR="00000000" w:rsidRDefault="00E01313">
      <w:pPr>
        <w:pStyle w:val="a0"/>
        <w:rPr>
          <w:rFonts w:hint="cs"/>
          <w:rtl/>
        </w:rPr>
      </w:pPr>
      <w:r>
        <w:rPr>
          <w:rFonts w:hint="cs"/>
          <w:rtl/>
        </w:rPr>
        <w:t>היום חבר הכנסת כבל העלה הצעה שמשאיות לא יוכלו לעקוף בכבישים דו-נתיביים - - -</w:t>
      </w:r>
    </w:p>
    <w:p w14:paraId="29E01959" w14:textId="77777777" w:rsidR="00000000" w:rsidRDefault="00E01313">
      <w:pPr>
        <w:pStyle w:val="a0"/>
        <w:ind w:firstLine="0"/>
        <w:rPr>
          <w:rFonts w:hint="cs"/>
          <w:rtl/>
        </w:rPr>
      </w:pPr>
    </w:p>
    <w:p w14:paraId="15392674" w14:textId="77777777" w:rsidR="00000000" w:rsidRDefault="00E01313">
      <w:pPr>
        <w:pStyle w:val="af0"/>
        <w:rPr>
          <w:rtl/>
        </w:rPr>
      </w:pPr>
      <w:r>
        <w:rPr>
          <w:rFonts w:hint="eastAsia"/>
          <w:rtl/>
        </w:rPr>
        <w:t>השר</w:t>
      </w:r>
      <w:r>
        <w:rPr>
          <w:rtl/>
        </w:rPr>
        <w:t xml:space="preserve"> גדעון עזרא:</w:t>
      </w:r>
    </w:p>
    <w:p w14:paraId="4C84EFAE" w14:textId="77777777" w:rsidR="00000000" w:rsidRDefault="00E01313">
      <w:pPr>
        <w:pStyle w:val="a0"/>
        <w:rPr>
          <w:rFonts w:hint="cs"/>
          <w:rtl/>
        </w:rPr>
      </w:pPr>
    </w:p>
    <w:p w14:paraId="22EBC140" w14:textId="77777777" w:rsidR="00000000" w:rsidRDefault="00E01313">
      <w:pPr>
        <w:pStyle w:val="a0"/>
        <w:rPr>
          <w:rFonts w:hint="cs"/>
          <w:rtl/>
        </w:rPr>
      </w:pPr>
      <w:r>
        <w:rPr>
          <w:rFonts w:hint="cs"/>
          <w:rtl/>
        </w:rPr>
        <w:t>לא, ב</w:t>
      </w:r>
      <w:r>
        <w:rPr>
          <w:rFonts w:hint="cs"/>
          <w:rtl/>
        </w:rPr>
        <w:t xml:space="preserve">חד-נתיביים. </w:t>
      </w:r>
    </w:p>
    <w:p w14:paraId="49618253" w14:textId="77777777" w:rsidR="00000000" w:rsidRDefault="00E01313">
      <w:pPr>
        <w:pStyle w:val="a0"/>
        <w:ind w:firstLine="0"/>
        <w:rPr>
          <w:rFonts w:hint="cs"/>
          <w:rtl/>
        </w:rPr>
      </w:pPr>
    </w:p>
    <w:p w14:paraId="3CD18E55" w14:textId="77777777" w:rsidR="00000000" w:rsidRDefault="00E01313">
      <w:pPr>
        <w:pStyle w:val="-"/>
        <w:rPr>
          <w:rtl/>
        </w:rPr>
      </w:pPr>
      <w:bookmarkStart w:id="774" w:name="FS000001034T28_01_2004_20_43_55"/>
      <w:bookmarkStart w:id="775" w:name="FS000001034T28_01_2004_20_43_58C"/>
      <w:bookmarkEnd w:id="774"/>
      <w:r>
        <w:rPr>
          <w:rFonts w:hint="eastAsia"/>
          <w:rtl/>
        </w:rPr>
        <w:t>משה</w:t>
      </w:r>
      <w:r>
        <w:rPr>
          <w:rtl/>
        </w:rPr>
        <w:t xml:space="preserve"> כחלון (הליכוד):</w:t>
      </w:r>
    </w:p>
    <w:p w14:paraId="4E4E2719" w14:textId="77777777" w:rsidR="00000000" w:rsidRDefault="00E01313">
      <w:pPr>
        <w:pStyle w:val="a0"/>
        <w:rPr>
          <w:rtl/>
        </w:rPr>
      </w:pPr>
    </w:p>
    <w:p w14:paraId="273ECA38" w14:textId="77777777" w:rsidR="00000000" w:rsidRDefault="00E01313">
      <w:pPr>
        <w:pStyle w:val="a0"/>
        <w:rPr>
          <w:rFonts w:hint="cs"/>
          <w:rtl/>
        </w:rPr>
      </w:pPr>
      <w:r>
        <w:rPr>
          <w:rFonts w:hint="cs"/>
          <w:rtl/>
        </w:rPr>
        <w:t xml:space="preserve">לא בחד-נתיביים, סליחה, אלא רק בדו-נתיביים. אני אומר לכם, חבר הכנסת כבל צודק במיליון אחוז: משאית שעמוסה במשקל יתר, בשבילה לאבד שיווי משקל זה </w:t>
      </w:r>
      <w:bookmarkEnd w:id="775"/>
      <w:r>
        <w:rPr>
          <w:rFonts w:hint="cs"/>
          <w:rtl/>
        </w:rPr>
        <w:t>הדבר הכי קל בעולם. הוא עוד לא מטה את ההגה וכבר המשאית זזה לו לכיוון זה או אחר. צר</w:t>
      </w:r>
      <w:r>
        <w:rPr>
          <w:rFonts w:hint="cs"/>
          <w:rtl/>
        </w:rPr>
        <w:t xml:space="preserve">יך לשים דגש גם בזה. </w:t>
      </w:r>
    </w:p>
    <w:p w14:paraId="2EE07B8B" w14:textId="77777777" w:rsidR="00000000" w:rsidRDefault="00E01313">
      <w:pPr>
        <w:pStyle w:val="a0"/>
        <w:rPr>
          <w:rFonts w:hint="cs"/>
          <w:rtl/>
        </w:rPr>
      </w:pPr>
    </w:p>
    <w:p w14:paraId="74F05BFC" w14:textId="77777777" w:rsidR="00000000" w:rsidRDefault="00E01313">
      <w:pPr>
        <w:pStyle w:val="a0"/>
        <w:rPr>
          <w:rFonts w:hint="cs"/>
          <w:rtl/>
        </w:rPr>
      </w:pPr>
      <w:r>
        <w:rPr>
          <w:rFonts w:hint="cs"/>
          <w:rtl/>
        </w:rPr>
        <w:t>יש לי פה אויב חזק, השעון, אויב רציני. הדוגמה השלישית, הוועדה המליצה על הובלה לילית של סחורות. הוועדה המליצה לחייב את הגופים הממשלתיים, כמו הרכבות, הנמלים, בתי-הזיקוק ומסופי הדלק, להקדים את שעות העבודה שלהם, על מנת שהמשאיות ינועו בלילה</w:t>
      </w:r>
      <w:r>
        <w:rPr>
          <w:rFonts w:hint="cs"/>
          <w:rtl/>
        </w:rPr>
        <w:t xml:space="preserve">. כל זה ייעשה תוך מתן תמריצים, והתמריצים יאפשרו שימוש נכון בתשתית הכבישים שיהיה מפוזר על פני היממה כולה, ועידוד הלקוחות והמשתמשים </w:t>
      </w:r>
      <w:r>
        <w:rPr>
          <w:rtl/>
        </w:rPr>
        <w:t>–</w:t>
      </w:r>
      <w:r>
        <w:rPr>
          <w:rFonts w:hint="cs"/>
          <w:rtl/>
        </w:rPr>
        <w:t xml:space="preserve"> הנהגים, חברות ההובלה, המכס וכו' </w:t>
      </w:r>
      <w:r>
        <w:rPr>
          <w:rtl/>
        </w:rPr>
        <w:t>–</w:t>
      </w:r>
      <w:r>
        <w:rPr>
          <w:rFonts w:hint="cs"/>
          <w:rtl/>
        </w:rPr>
        <w:t xml:space="preserve"> להוביל מטענים בלילה. </w:t>
      </w:r>
    </w:p>
    <w:p w14:paraId="4405C03E" w14:textId="77777777" w:rsidR="00000000" w:rsidRDefault="00E01313">
      <w:pPr>
        <w:pStyle w:val="a0"/>
        <w:rPr>
          <w:rFonts w:hint="cs"/>
          <w:rtl/>
        </w:rPr>
      </w:pPr>
    </w:p>
    <w:p w14:paraId="2BACE15E" w14:textId="77777777" w:rsidR="00000000" w:rsidRDefault="00E01313">
      <w:pPr>
        <w:pStyle w:val="a0"/>
        <w:rPr>
          <w:rFonts w:hint="cs"/>
          <w:rtl/>
        </w:rPr>
      </w:pPr>
      <w:r>
        <w:rPr>
          <w:rFonts w:hint="cs"/>
          <w:rtl/>
        </w:rPr>
        <w:t>אלה מקצת ההמלצות של הוועדה. חברי הכנסת, אדוני השר המשיב ואדוני היוש</w:t>
      </w:r>
      <w:r>
        <w:rPr>
          <w:rFonts w:hint="cs"/>
          <w:rtl/>
        </w:rPr>
        <w:t xml:space="preserve">ב-ראש </w:t>
      </w:r>
      <w:r>
        <w:rPr>
          <w:rtl/>
        </w:rPr>
        <w:t>–</w:t>
      </w:r>
      <w:r>
        <w:rPr>
          <w:rFonts w:hint="cs"/>
          <w:rtl/>
        </w:rPr>
        <w:t xml:space="preserve"> אני יכול לקרוא לכל אחד בשמו כי אין פה רבים </w:t>
      </w:r>
      <w:r>
        <w:rPr>
          <w:rtl/>
        </w:rPr>
        <w:t>–</w:t>
      </w:r>
      <w:r>
        <w:rPr>
          <w:rFonts w:hint="cs"/>
          <w:rtl/>
        </w:rPr>
        <w:t xml:space="preserve"> ההמלצות לא עולות כסף בכלל. ההמלצות האלה מבקשות תבונה, הן מבקשות רגישות, הן מבקשות כניסה למשא-ומתן, התחשבות בצד השני. על-ידי כך המשק שלנו לא היה מפסיד שקל והיו נחסכות מאות רבות של חיי אדם במהלך השנים. </w:t>
      </w:r>
    </w:p>
    <w:p w14:paraId="224E9AA2" w14:textId="77777777" w:rsidR="00000000" w:rsidRDefault="00E01313">
      <w:pPr>
        <w:pStyle w:val="a0"/>
        <w:rPr>
          <w:rFonts w:hint="cs"/>
          <w:rtl/>
        </w:rPr>
      </w:pPr>
    </w:p>
    <w:p w14:paraId="3C8EF744" w14:textId="77777777" w:rsidR="00000000" w:rsidRDefault="00E01313">
      <w:pPr>
        <w:pStyle w:val="a0"/>
        <w:rPr>
          <w:rFonts w:hint="cs"/>
          <w:rtl/>
        </w:rPr>
      </w:pPr>
      <w:r>
        <w:rPr>
          <w:rFonts w:hint="cs"/>
          <w:rtl/>
        </w:rPr>
        <w:t>א</w:t>
      </w:r>
      <w:r>
        <w:rPr>
          <w:rFonts w:hint="cs"/>
          <w:rtl/>
        </w:rPr>
        <w:t xml:space="preserve">ני קורא לשר האוצר לעשות משהו בעניין מחירי הסולר; לקרוא לראשי ארגון המובילים, לאיגוד המוניות, לאנשים שבאמת נושאים על גבם את הענף הזה יום-יום שעה-שעה, להידבר אתם ולנסות להגיע אתם להסכמים. תודה. </w:t>
      </w:r>
    </w:p>
    <w:p w14:paraId="53B0D14E" w14:textId="77777777" w:rsidR="00000000" w:rsidRDefault="00E01313">
      <w:pPr>
        <w:pStyle w:val="a0"/>
        <w:ind w:firstLine="0"/>
        <w:rPr>
          <w:rFonts w:hint="cs"/>
          <w:rtl/>
        </w:rPr>
      </w:pPr>
    </w:p>
    <w:p w14:paraId="415A82DD" w14:textId="77777777" w:rsidR="00000000" w:rsidRDefault="00E01313">
      <w:pPr>
        <w:pStyle w:val="af1"/>
        <w:rPr>
          <w:rtl/>
        </w:rPr>
      </w:pPr>
      <w:r>
        <w:rPr>
          <w:rtl/>
        </w:rPr>
        <w:t>היו"ר יולי-יואל אדלשטיין:</w:t>
      </w:r>
    </w:p>
    <w:p w14:paraId="485B36D8" w14:textId="77777777" w:rsidR="00000000" w:rsidRDefault="00E01313">
      <w:pPr>
        <w:pStyle w:val="a0"/>
        <w:rPr>
          <w:rtl/>
        </w:rPr>
      </w:pPr>
    </w:p>
    <w:p w14:paraId="6E53DF26" w14:textId="77777777" w:rsidR="00000000" w:rsidRDefault="00E01313">
      <w:pPr>
        <w:pStyle w:val="a0"/>
        <w:rPr>
          <w:rFonts w:hint="cs"/>
          <w:rtl/>
        </w:rPr>
      </w:pPr>
      <w:r>
        <w:rPr>
          <w:rFonts w:hint="cs"/>
          <w:rtl/>
        </w:rPr>
        <w:t>תודה רבה לחבר הכנסת משה כחלון. עמדת</w:t>
      </w:r>
      <w:r>
        <w:rPr>
          <w:rFonts w:hint="cs"/>
          <w:rtl/>
        </w:rPr>
        <w:t xml:space="preserve"> בזמן מאוד יפה, כמעט עד לשנייה. השר גדעון עזרא ישיב על הצעתו לסדר-היום של חבר הכנסת משה כחלון. לאחר מכן הוא ישיב על מספר רב של שאילתות. </w:t>
      </w:r>
    </w:p>
    <w:p w14:paraId="22A4971D" w14:textId="77777777" w:rsidR="00000000" w:rsidRDefault="00E01313">
      <w:pPr>
        <w:pStyle w:val="a0"/>
        <w:ind w:firstLine="0"/>
        <w:rPr>
          <w:rFonts w:hint="cs"/>
          <w:rtl/>
        </w:rPr>
      </w:pPr>
    </w:p>
    <w:p w14:paraId="1F45F300" w14:textId="77777777" w:rsidR="00000000" w:rsidRDefault="00E01313">
      <w:pPr>
        <w:pStyle w:val="a"/>
        <w:rPr>
          <w:rtl/>
        </w:rPr>
      </w:pPr>
      <w:bookmarkStart w:id="776" w:name="FS000000474T28_01_2004_20_47_54"/>
      <w:bookmarkStart w:id="777" w:name="_Toc78873203"/>
      <w:bookmarkEnd w:id="776"/>
      <w:r>
        <w:rPr>
          <w:rFonts w:hint="eastAsia"/>
          <w:rtl/>
        </w:rPr>
        <w:t>השר</w:t>
      </w:r>
      <w:r>
        <w:rPr>
          <w:rtl/>
        </w:rPr>
        <w:t xml:space="preserve"> גדעון עזרא:</w:t>
      </w:r>
      <w:bookmarkEnd w:id="777"/>
    </w:p>
    <w:p w14:paraId="59881B11" w14:textId="77777777" w:rsidR="00000000" w:rsidRDefault="00E01313">
      <w:pPr>
        <w:pStyle w:val="a0"/>
        <w:rPr>
          <w:rFonts w:hint="cs"/>
          <w:rtl/>
        </w:rPr>
      </w:pPr>
    </w:p>
    <w:p w14:paraId="558353BC" w14:textId="77777777" w:rsidR="00000000" w:rsidRDefault="00E01313">
      <w:pPr>
        <w:pStyle w:val="a0"/>
        <w:rPr>
          <w:rFonts w:hint="cs"/>
          <w:rtl/>
        </w:rPr>
      </w:pPr>
      <w:r>
        <w:rPr>
          <w:rFonts w:hint="cs"/>
          <w:rtl/>
        </w:rPr>
        <w:t>אדוני היושב-ראש, חברי חברי הכנסת, חבר הכנסת משה כחלון, שבא לבקש רחמים על המובילים ועל נהגי המוניות, א</w:t>
      </w:r>
      <w:r>
        <w:rPr>
          <w:rFonts w:hint="cs"/>
          <w:rtl/>
        </w:rPr>
        <w:t xml:space="preserve">ני מוכרח להגיד לך, חבר הכנסת כחלון, שבעשור האחרון הועלו מחירי הסולר פעמיים: באפריל 2002 ובדצמבר 2003. העלייה המצטברת הסתכמה ב-55 אגורות לליטר, כך שכעת המס על הסולר עומד על 67 אגורות. </w:t>
      </w:r>
    </w:p>
    <w:p w14:paraId="2A30371A" w14:textId="77777777" w:rsidR="00000000" w:rsidRDefault="00E01313">
      <w:pPr>
        <w:pStyle w:val="a0"/>
        <w:rPr>
          <w:rFonts w:hint="cs"/>
          <w:rtl/>
        </w:rPr>
      </w:pPr>
    </w:p>
    <w:p w14:paraId="16BEB830" w14:textId="77777777" w:rsidR="00000000" w:rsidRDefault="00E01313">
      <w:pPr>
        <w:pStyle w:val="af0"/>
        <w:rPr>
          <w:rtl/>
        </w:rPr>
      </w:pPr>
      <w:r>
        <w:rPr>
          <w:rFonts w:hint="eastAsia"/>
          <w:rtl/>
        </w:rPr>
        <w:t>יעקב</w:t>
      </w:r>
      <w:r>
        <w:rPr>
          <w:rtl/>
        </w:rPr>
        <w:t xml:space="preserve"> ליצמן (יהדות התורה):</w:t>
      </w:r>
    </w:p>
    <w:p w14:paraId="2DACD7D0" w14:textId="77777777" w:rsidR="00000000" w:rsidRDefault="00E01313">
      <w:pPr>
        <w:pStyle w:val="a0"/>
        <w:rPr>
          <w:rFonts w:hint="cs"/>
          <w:rtl/>
        </w:rPr>
      </w:pPr>
    </w:p>
    <w:p w14:paraId="5AE02040" w14:textId="77777777" w:rsidR="00000000" w:rsidRDefault="00E01313">
      <w:pPr>
        <w:pStyle w:val="a0"/>
        <w:rPr>
          <w:rFonts w:hint="cs"/>
          <w:rtl/>
        </w:rPr>
      </w:pPr>
      <w:r>
        <w:rPr>
          <w:rFonts w:hint="cs"/>
          <w:rtl/>
        </w:rPr>
        <w:t>כמה אחוזים זה?</w:t>
      </w:r>
    </w:p>
    <w:p w14:paraId="63422159" w14:textId="77777777" w:rsidR="00000000" w:rsidRDefault="00E01313">
      <w:pPr>
        <w:pStyle w:val="a0"/>
        <w:rPr>
          <w:rFonts w:hint="cs"/>
          <w:rtl/>
        </w:rPr>
      </w:pPr>
    </w:p>
    <w:p w14:paraId="7B0634F6" w14:textId="77777777" w:rsidR="00000000" w:rsidRDefault="00E01313">
      <w:pPr>
        <w:pStyle w:val="-"/>
        <w:rPr>
          <w:rtl/>
        </w:rPr>
      </w:pPr>
      <w:bookmarkStart w:id="778" w:name="FS000000474T28_01_2004_20_48_48C"/>
      <w:bookmarkEnd w:id="778"/>
      <w:r>
        <w:rPr>
          <w:rFonts w:hint="eastAsia"/>
          <w:rtl/>
        </w:rPr>
        <w:t>השר</w:t>
      </w:r>
      <w:r>
        <w:rPr>
          <w:rtl/>
        </w:rPr>
        <w:t xml:space="preserve"> גדעון עזרא:</w:t>
      </w:r>
    </w:p>
    <w:p w14:paraId="382AB535" w14:textId="77777777" w:rsidR="00000000" w:rsidRDefault="00E01313">
      <w:pPr>
        <w:pStyle w:val="a0"/>
        <w:rPr>
          <w:rFonts w:hint="cs"/>
          <w:rtl/>
        </w:rPr>
      </w:pPr>
    </w:p>
    <w:p w14:paraId="59768533" w14:textId="77777777" w:rsidR="00000000" w:rsidRDefault="00E01313">
      <w:pPr>
        <w:pStyle w:val="a0"/>
        <w:rPr>
          <w:rFonts w:hint="cs"/>
          <w:rtl/>
        </w:rPr>
      </w:pPr>
      <w:r>
        <w:rPr>
          <w:rFonts w:hint="cs"/>
          <w:rtl/>
        </w:rPr>
        <w:t>עוד מעט אגי</w:t>
      </w:r>
      <w:r>
        <w:rPr>
          <w:rFonts w:hint="cs"/>
          <w:rtl/>
        </w:rPr>
        <w:t xml:space="preserve">ע לזה. למעט שינויים אלה, יתר השינויים במחירי הדלקים מקורם בשינויים במחירי הדלקים בעולם. אני גם מוכרח להגיד כאן, שלאחר ההעלאה ב-2003 וטרם אישורה של ועדת הכספים, המס כיום עומד על 67 אגורות לליטר, והבלו המוטל על בנזין יקר פי-שישה, ומגיע ל-2.2 ש"ח לליטר. </w:t>
      </w:r>
    </w:p>
    <w:p w14:paraId="32E0D24A" w14:textId="77777777" w:rsidR="00000000" w:rsidRDefault="00E01313">
      <w:pPr>
        <w:pStyle w:val="a0"/>
        <w:rPr>
          <w:rFonts w:hint="cs"/>
          <w:rtl/>
        </w:rPr>
      </w:pPr>
    </w:p>
    <w:p w14:paraId="75F035C6" w14:textId="77777777" w:rsidR="00000000" w:rsidRDefault="00E01313">
      <w:pPr>
        <w:pStyle w:val="a0"/>
        <w:rPr>
          <w:rFonts w:hint="cs"/>
          <w:rtl/>
        </w:rPr>
      </w:pPr>
      <w:r>
        <w:rPr>
          <w:rFonts w:hint="cs"/>
          <w:rtl/>
        </w:rPr>
        <w:t>אני</w:t>
      </w:r>
      <w:r>
        <w:rPr>
          <w:rFonts w:hint="cs"/>
          <w:rtl/>
        </w:rPr>
        <w:t xml:space="preserve"> גם רוצה לומר לך עוד פרט אחד, שלדעתי הוא חשוב: על-פי החישובים של משרד האוצר, ההשפעה של העלאת המס המצטברת על מחירי ההובלה מסתכמת ב-5% לכל היותר באופן מצטבר, זאת בהינתן כי משקל הסולר בכלל עלויות ההובלה עומד על כ-20%. אתה דיברת על 35%, כמדומני. העלויות הכוללו</w:t>
      </w:r>
      <w:r>
        <w:rPr>
          <w:rFonts w:hint="cs"/>
          <w:rtl/>
        </w:rPr>
        <w:t xml:space="preserve">ת של הדלק הן 20%. </w:t>
      </w:r>
    </w:p>
    <w:p w14:paraId="1B4BE56B" w14:textId="77777777" w:rsidR="00000000" w:rsidRDefault="00E01313">
      <w:pPr>
        <w:pStyle w:val="a0"/>
        <w:rPr>
          <w:rFonts w:hint="cs"/>
          <w:rtl/>
        </w:rPr>
      </w:pPr>
    </w:p>
    <w:p w14:paraId="49ACF058" w14:textId="77777777" w:rsidR="00000000" w:rsidRDefault="00E01313">
      <w:pPr>
        <w:pStyle w:val="af0"/>
        <w:rPr>
          <w:rtl/>
        </w:rPr>
      </w:pPr>
      <w:r>
        <w:rPr>
          <w:rFonts w:hint="eastAsia"/>
          <w:rtl/>
        </w:rPr>
        <w:t>משה</w:t>
      </w:r>
      <w:r>
        <w:rPr>
          <w:rtl/>
        </w:rPr>
        <w:t xml:space="preserve"> כחלון (הליכוד):</w:t>
      </w:r>
    </w:p>
    <w:p w14:paraId="0A8D3BD6" w14:textId="77777777" w:rsidR="00000000" w:rsidRDefault="00E01313">
      <w:pPr>
        <w:pStyle w:val="a0"/>
        <w:rPr>
          <w:rFonts w:hint="cs"/>
          <w:rtl/>
        </w:rPr>
      </w:pPr>
    </w:p>
    <w:p w14:paraId="673D2861" w14:textId="77777777" w:rsidR="00000000" w:rsidRDefault="00E01313">
      <w:pPr>
        <w:pStyle w:val="a0"/>
        <w:rPr>
          <w:rFonts w:hint="cs"/>
          <w:rtl/>
        </w:rPr>
      </w:pPr>
      <w:r>
        <w:rPr>
          <w:rFonts w:hint="cs"/>
          <w:rtl/>
        </w:rPr>
        <w:t xml:space="preserve">טוב, קיבלת את זה מהאוצר, מה אתה רוצה. </w:t>
      </w:r>
    </w:p>
    <w:p w14:paraId="3042EE73" w14:textId="77777777" w:rsidR="00000000" w:rsidRDefault="00E01313">
      <w:pPr>
        <w:pStyle w:val="a0"/>
        <w:ind w:firstLine="0"/>
        <w:rPr>
          <w:rFonts w:hint="cs"/>
          <w:rtl/>
        </w:rPr>
      </w:pPr>
    </w:p>
    <w:p w14:paraId="12C28A1F" w14:textId="77777777" w:rsidR="00000000" w:rsidRDefault="00E01313">
      <w:pPr>
        <w:pStyle w:val="-"/>
        <w:rPr>
          <w:rtl/>
        </w:rPr>
      </w:pPr>
      <w:bookmarkStart w:id="779" w:name="FS000000474T28_01_2004_20_52_59C"/>
      <w:bookmarkEnd w:id="779"/>
      <w:r>
        <w:rPr>
          <w:rFonts w:hint="eastAsia"/>
          <w:rtl/>
        </w:rPr>
        <w:t>השר</w:t>
      </w:r>
      <w:r>
        <w:rPr>
          <w:rtl/>
        </w:rPr>
        <w:t xml:space="preserve"> גדעון עזרא:</w:t>
      </w:r>
    </w:p>
    <w:p w14:paraId="4C3980A8" w14:textId="77777777" w:rsidR="00000000" w:rsidRDefault="00E01313">
      <w:pPr>
        <w:pStyle w:val="a0"/>
        <w:rPr>
          <w:rFonts w:hint="cs"/>
          <w:rtl/>
        </w:rPr>
      </w:pPr>
    </w:p>
    <w:p w14:paraId="55098C1D" w14:textId="77777777" w:rsidR="00000000" w:rsidRDefault="00E01313">
      <w:pPr>
        <w:pStyle w:val="a0"/>
        <w:rPr>
          <w:rFonts w:hint="cs"/>
          <w:rtl/>
        </w:rPr>
      </w:pPr>
      <w:r>
        <w:rPr>
          <w:rFonts w:hint="cs"/>
          <w:rtl/>
        </w:rPr>
        <w:t xml:space="preserve">מה אתה רוצה, שאני אדבר בשם מי? </w:t>
      </w:r>
    </w:p>
    <w:p w14:paraId="6A5121A1" w14:textId="77777777" w:rsidR="00000000" w:rsidRDefault="00E01313">
      <w:pPr>
        <w:pStyle w:val="a0"/>
        <w:ind w:firstLine="0"/>
        <w:rPr>
          <w:rFonts w:hint="cs"/>
          <w:rtl/>
        </w:rPr>
      </w:pPr>
    </w:p>
    <w:p w14:paraId="4584094F" w14:textId="77777777" w:rsidR="00000000" w:rsidRDefault="00E01313">
      <w:pPr>
        <w:pStyle w:val="af0"/>
        <w:rPr>
          <w:rtl/>
        </w:rPr>
      </w:pPr>
      <w:r>
        <w:rPr>
          <w:rFonts w:hint="eastAsia"/>
          <w:rtl/>
        </w:rPr>
        <w:t>משה</w:t>
      </w:r>
      <w:r>
        <w:rPr>
          <w:rtl/>
        </w:rPr>
        <w:t xml:space="preserve"> כחלון (הליכוד):</w:t>
      </w:r>
    </w:p>
    <w:p w14:paraId="75660425" w14:textId="77777777" w:rsidR="00000000" w:rsidRDefault="00E01313">
      <w:pPr>
        <w:pStyle w:val="a0"/>
        <w:rPr>
          <w:rFonts w:hint="cs"/>
          <w:rtl/>
        </w:rPr>
      </w:pPr>
    </w:p>
    <w:p w14:paraId="65BA0796" w14:textId="77777777" w:rsidR="00000000" w:rsidRDefault="00E01313">
      <w:pPr>
        <w:pStyle w:val="a0"/>
        <w:rPr>
          <w:rFonts w:hint="cs"/>
          <w:rtl/>
        </w:rPr>
      </w:pPr>
      <w:r>
        <w:rPr>
          <w:rFonts w:hint="cs"/>
          <w:rtl/>
        </w:rPr>
        <w:t xml:space="preserve">גדעון, מה קרה? המשיח - - - </w:t>
      </w:r>
    </w:p>
    <w:p w14:paraId="2CC1E0FB" w14:textId="77777777" w:rsidR="00000000" w:rsidRDefault="00E01313">
      <w:pPr>
        <w:pStyle w:val="a0"/>
        <w:ind w:firstLine="0"/>
        <w:rPr>
          <w:rFonts w:hint="cs"/>
          <w:rtl/>
        </w:rPr>
      </w:pPr>
    </w:p>
    <w:p w14:paraId="24E0CEB5" w14:textId="77777777" w:rsidR="00000000" w:rsidRDefault="00E01313">
      <w:pPr>
        <w:pStyle w:val="-"/>
        <w:rPr>
          <w:rtl/>
        </w:rPr>
      </w:pPr>
      <w:bookmarkStart w:id="780" w:name="FS000000474T28_01_2004_20_53_28C"/>
      <w:bookmarkEnd w:id="780"/>
      <w:r>
        <w:rPr>
          <w:rtl/>
        </w:rPr>
        <w:t>השר גדעון עזרא:</w:t>
      </w:r>
    </w:p>
    <w:p w14:paraId="5F66C135" w14:textId="77777777" w:rsidR="00000000" w:rsidRDefault="00E01313">
      <w:pPr>
        <w:pStyle w:val="a0"/>
        <w:rPr>
          <w:rtl/>
        </w:rPr>
      </w:pPr>
    </w:p>
    <w:p w14:paraId="040EE4BA" w14:textId="77777777" w:rsidR="00000000" w:rsidRDefault="00E01313">
      <w:pPr>
        <w:pStyle w:val="a0"/>
        <w:rPr>
          <w:rFonts w:hint="cs"/>
          <w:rtl/>
        </w:rPr>
      </w:pPr>
      <w:r>
        <w:rPr>
          <w:rFonts w:hint="cs"/>
          <w:rtl/>
        </w:rPr>
        <w:t xml:space="preserve">אני אגיד לך, לבית הזה יש פתרון למצבים כאלה. </w:t>
      </w:r>
    </w:p>
    <w:p w14:paraId="4A695836" w14:textId="77777777" w:rsidR="00000000" w:rsidRDefault="00E01313">
      <w:pPr>
        <w:pStyle w:val="a0"/>
        <w:rPr>
          <w:rFonts w:hint="cs"/>
          <w:rtl/>
        </w:rPr>
      </w:pPr>
    </w:p>
    <w:p w14:paraId="4669E2A3" w14:textId="77777777" w:rsidR="00000000" w:rsidRDefault="00E01313">
      <w:pPr>
        <w:pStyle w:val="a0"/>
        <w:rPr>
          <w:rFonts w:hint="cs"/>
          <w:rtl/>
        </w:rPr>
      </w:pPr>
      <w:r>
        <w:rPr>
          <w:rFonts w:hint="cs"/>
          <w:rtl/>
        </w:rPr>
        <w:t>השוואה בין-ל</w:t>
      </w:r>
      <w:r>
        <w:rPr>
          <w:rFonts w:hint="cs"/>
          <w:rtl/>
        </w:rPr>
        <w:t xml:space="preserve">אומית מראה, כי במרבית מדינות האיחוד האירופי המס על הסולר דומה או אף שווה למס על בנזין, בניגוד מוחלט למצב בישראל. פערי המיסוי מביאים להקצאת מקורות לא יעילה במשק, תוך  יצירת עיוות בין בנזין לסולר, המשמש אף הוא, רובו ככולו, לצורכי תחבורה. </w:t>
      </w:r>
    </w:p>
    <w:p w14:paraId="67286AF1" w14:textId="77777777" w:rsidR="00000000" w:rsidRDefault="00E01313">
      <w:pPr>
        <w:pStyle w:val="a0"/>
        <w:rPr>
          <w:rFonts w:hint="cs"/>
          <w:rtl/>
        </w:rPr>
      </w:pPr>
    </w:p>
    <w:p w14:paraId="149B96B1" w14:textId="77777777" w:rsidR="00000000" w:rsidRDefault="00E01313">
      <w:pPr>
        <w:pStyle w:val="a0"/>
        <w:rPr>
          <w:rFonts w:hint="cs"/>
          <w:rtl/>
        </w:rPr>
      </w:pPr>
      <w:r>
        <w:rPr>
          <w:rFonts w:hint="cs"/>
          <w:rtl/>
        </w:rPr>
        <w:t>יצוין כי הנזק המצט</w:t>
      </w:r>
      <w:r>
        <w:rPr>
          <w:rFonts w:hint="cs"/>
          <w:rtl/>
        </w:rPr>
        <w:t xml:space="preserve">בר למשק כתוצאה מהשימוש בסולר דומה לנזקים הנגרמים לאיכות הסביבה ולבריאות הציבור כתוצאה מהשימוש בבנזין. לפיכך, לדעת משרד האוצר אין הצדקה לפערי מיסוי גבוהים כל כך. מכאן שהעלאת המס אף משרתת את המטרה של עידוד שימוש בדלקים מזהמים פחות, כדוגמת הגפ"מ </w:t>
      </w:r>
      <w:r>
        <w:rPr>
          <w:rtl/>
        </w:rPr>
        <w:t>–</w:t>
      </w:r>
      <w:r>
        <w:rPr>
          <w:rFonts w:hint="cs"/>
          <w:rtl/>
        </w:rPr>
        <w:t xml:space="preserve"> גז פחמימני </w:t>
      </w:r>
      <w:r>
        <w:rPr>
          <w:rFonts w:hint="cs"/>
          <w:rtl/>
        </w:rPr>
        <w:t xml:space="preserve">מעובה. </w:t>
      </w:r>
    </w:p>
    <w:p w14:paraId="2FF0B06F" w14:textId="77777777" w:rsidR="00000000" w:rsidRDefault="00E01313">
      <w:pPr>
        <w:pStyle w:val="a0"/>
        <w:rPr>
          <w:rFonts w:hint="cs"/>
          <w:rtl/>
        </w:rPr>
      </w:pPr>
    </w:p>
    <w:p w14:paraId="3FAD6BA4" w14:textId="77777777" w:rsidR="00000000" w:rsidRDefault="00E01313">
      <w:pPr>
        <w:pStyle w:val="a0"/>
        <w:rPr>
          <w:rFonts w:hint="cs"/>
          <w:rtl/>
        </w:rPr>
      </w:pPr>
      <w:r>
        <w:rPr>
          <w:rFonts w:hint="cs"/>
          <w:rtl/>
        </w:rPr>
        <w:t xml:space="preserve">אני חושב שבהחלט צריך לתת במה בכנסת לנושא המסוים הזה. אני חושב שבהחלט כדאי לערוך בנושא הזה דיון בוועדת הכלכלה, עם כל הנוגעים בדבר. אני חושב שהנושא הזה חשוב בהחלט. </w:t>
      </w:r>
    </w:p>
    <w:p w14:paraId="7B0739D5" w14:textId="77777777" w:rsidR="00000000" w:rsidRDefault="00E01313">
      <w:pPr>
        <w:pStyle w:val="a0"/>
        <w:rPr>
          <w:rFonts w:hint="cs"/>
          <w:rtl/>
        </w:rPr>
      </w:pPr>
    </w:p>
    <w:p w14:paraId="5F42969D" w14:textId="77777777" w:rsidR="00000000" w:rsidRDefault="00E01313">
      <w:pPr>
        <w:pStyle w:val="a0"/>
        <w:rPr>
          <w:rFonts w:hint="cs"/>
          <w:rtl/>
        </w:rPr>
      </w:pPr>
      <w:r>
        <w:rPr>
          <w:rFonts w:hint="cs"/>
          <w:rtl/>
        </w:rPr>
        <w:t>אני רק רוצה לומר לך דבר אחד בסיום דברי: יש כללים שחלים גם על שעות עבודה, גם על העמס</w:t>
      </w:r>
      <w:r>
        <w:rPr>
          <w:rFonts w:hint="cs"/>
          <w:rtl/>
        </w:rPr>
        <w:t xml:space="preserve">ת יתר. לא הייתי מציע שבצורה כזאת או אחרת, כאן, מעל במת הכנסת, נצדיק הפרות חוק אלה. תודה. </w:t>
      </w:r>
    </w:p>
    <w:p w14:paraId="1898F727" w14:textId="77777777" w:rsidR="00000000" w:rsidRDefault="00E01313">
      <w:pPr>
        <w:pStyle w:val="a0"/>
        <w:ind w:firstLine="0"/>
        <w:rPr>
          <w:rFonts w:hint="cs"/>
          <w:rtl/>
        </w:rPr>
      </w:pPr>
    </w:p>
    <w:p w14:paraId="3F4E5F25" w14:textId="77777777" w:rsidR="00000000" w:rsidRDefault="00E01313">
      <w:pPr>
        <w:pStyle w:val="af1"/>
        <w:rPr>
          <w:rtl/>
        </w:rPr>
      </w:pPr>
      <w:r>
        <w:rPr>
          <w:rtl/>
        </w:rPr>
        <w:t>היו"ר יולי-יואל אדלשטיין:</w:t>
      </w:r>
    </w:p>
    <w:p w14:paraId="3CA4EF53" w14:textId="77777777" w:rsidR="00000000" w:rsidRDefault="00E01313">
      <w:pPr>
        <w:pStyle w:val="a0"/>
        <w:rPr>
          <w:rtl/>
        </w:rPr>
      </w:pPr>
    </w:p>
    <w:p w14:paraId="1E7E17AD" w14:textId="77777777" w:rsidR="00000000" w:rsidRDefault="00E01313">
      <w:pPr>
        <w:pStyle w:val="a0"/>
        <w:rPr>
          <w:rFonts w:hint="cs"/>
          <w:rtl/>
        </w:rPr>
      </w:pPr>
      <w:r>
        <w:rPr>
          <w:rFonts w:hint="cs"/>
          <w:rtl/>
        </w:rPr>
        <w:t xml:space="preserve">תודה לשר גדעון עזרא. חבר הכנסת כחלון, האם אתה מסכים להצעת השר לקיים דיון בוועדה? </w:t>
      </w:r>
    </w:p>
    <w:p w14:paraId="665EF720" w14:textId="77777777" w:rsidR="00000000" w:rsidRDefault="00E01313">
      <w:pPr>
        <w:pStyle w:val="a0"/>
        <w:ind w:firstLine="0"/>
        <w:rPr>
          <w:rFonts w:hint="cs"/>
          <w:rtl/>
        </w:rPr>
      </w:pPr>
    </w:p>
    <w:p w14:paraId="643B7811" w14:textId="77777777" w:rsidR="00000000" w:rsidRDefault="00E01313">
      <w:pPr>
        <w:pStyle w:val="af0"/>
        <w:rPr>
          <w:rtl/>
        </w:rPr>
      </w:pPr>
      <w:r>
        <w:rPr>
          <w:rFonts w:hint="eastAsia"/>
          <w:rtl/>
        </w:rPr>
        <w:t>משה</w:t>
      </w:r>
      <w:r>
        <w:rPr>
          <w:rtl/>
        </w:rPr>
        <w:t xml:space="preserve"> כחלון (הליכוד):</w:t>
      </w:r>
    </w:p>
    <w:p w14:paraId="5879FE2A" w14:textId="77777777" w:rsidR="00000000" w:rsidRDefault="00E01313">
      <w:pPr>
        <w:pStyle w:val="a0"/>
        <w:rPr>
          <w:rFonts w:hint="cs"/>
          <w:rtl/>
        </w:rPr>
      </w:pPr>
    </w:p>
    <w:p w14:paraId="5B1870DD" w14:textId="77777777" w:rsidR="00000000" w:rsidRDefault="00E01313">
      <w:pPr>
        <w:pStyle w:val="a0"/>
        <w:rPr>
          <w:rFonts w:hint="cs"/>
          <w:rtl/>
        </w:rPr>
      </w:pPr>
      <w:r>
        <w:rPr>
          <w:rFonts w:hint="cs"/>
          <w:rtl/>
        </w:rPr>
        <w:t xml:space="preserve">כן. </w:t>
      </w:r>
    </w:p>
    <w:p w14:paraId="53AEC5CB" w14:textId="77777777" w:rsidR="00000000" w:rsidRDefault="00E01313">
      <w:pPr>
        <w:pStyle w:val="a0"/>
        <w:ind w:firstLine="0"/>
        <w:rPr>
          <w:rFonts w:hint="cs"/>
          <w:rtl/>
        </w:rPr>
      </w:pPr>
    </w:p>
    <w:p w14:paraId="72E6F215" w14:textId="77777777" w:rsidR="00000000" w:rsidRDefault="00E01313">
      <w:pPr>
        <w:pStyle w:val="af1"/>
        <w:rPr>
          <w:rtl/>
        </w:rPr>
      </w:pPr>
      <w:r>
        <w:rPr>
          <w:rFonts w:hint="eastAsia"/>
          <w:rtl/>
        </w:rPr>
        <w:t>היו</w:t>
      </w:r>
      <w:r>
        <w:rPr>
          <w:rtl/>
        </w:rPr>
        <w:t>"ר יולי-יואל אדלשטיין:</w:t>
      </w:r>
    </w:p>
    <w:p w14:paraId="20E1FAB4" w14:textId="77777777" w:rsidR="00000000" w:rsidRDefault="00E01313">
      <w:pPr>
        <w:pStyle w:val="a0"/>
        <w:rPr>
          <w:rFonts w:hint="cs"/>
          <w:rtl/>
        </w:rPr>
      </w:pPr>
    </w:p>
    <w:p w14:paraId="185B9499" w14:textId="77777777" w:rsidR="00000000" w:rsidRDefault="00E01313">
      <w:pPr>
        <w:pStyle w:val="a0"/>
        <w:rPr>
          <w:rFonts w:hint="cs"/>
          <w:rtl/>
        </w:rPr>
      </w:pPr>
      <w:r>
        <w:rPr>
          <w:rFonts w:hint="cs"/>
          <w:rtl/>
        </w:rPr>
        <w:t>א</w:t>
      </w:r>
      <w:r>
        <w:rPr>
          <w:rFonts w:hint="cs"/>
          <w:rtl/>
        </w:rPr>
        <w:t xml:space="preserve">ם כן, אנחנו נקיים הצבעה. מי שיצביע בעד </w:t>
      </w:r>
      <w:r>
        <w:rPr>
          <w:rtl/>
        </w:rPr>
        <w:t>–</w:t>
      </w:r>
      <w:r>
        <w:rPr>
          <w:rFonts w:hint="cs"/>
          <w:rtl/>
        </w:rPr>
        <w:t xml:space="preserve"> הוא בעד דיון בוועדה. מי שיצביע נגד </w:t>
      </w:r>
      <w:r>
        <w:rPr>
          <w:rtl/>
        </w:rPr>
        <w:t>–</w:t>
      </w:r>
      <w:r>
        <w:rPr>
          <w:rFonts w:hint="cs"/>
          <w:rtl/>
        </w:rPr>
        <w:t xml:space="preserve"> מציע להסיר את הנושא מסדר-היום. </w:t>
      </w:r>
    </w:p>
    <w:p w14:paraId="0C6076D2" w14:textId="77777777" w:rsidR="00000000" w:rsidRDefault="00E01313">
      <w:pPr>
        <w:pStyle w:val="a0"/>
        <w:ind w:firstLine="0"/>
        <w:rPr>
          <w:rFonts w:hint="cs"/>
          <w:rtl/>
        </w:rPr>
      </w:pPr>
    </w:p>
    <w:p w14:paraId="6BBB0378" w14:textId="77777777" w:rsidR="00000000" w:rsidRDefault="00E01313">
      <w:pPr>
        <w:pStyle w:val="af0"/>
        <w:rPr>
          <w:rtl/>
        </w:rPr>
      </w:pPr>
      <w:r>
        <w:rPr>
          <w:rFonts w:hint="eastAsia"/>
          <w:rtl/>
        </w:rPr>
        <w:t>יעקב</w:t>
      </w:r>
      <w:r>
        <w:rPr>
          <w:rtl/>
        </w:rPr>
        <w:t xml:space="preserve"> ליצמן (יהדות התורה):</w:t>
      </w:r>
    </w:p>
    <w:p w14:paraId="008100BE" w14:textId="77777777" w:rsidR="00000000" w:rsidRDefault="00E01313">
      <w:pPr>
        <w:pStyle w:val="a0"/>
        <w:rPr>
          <w:rFonts w:hint="cs"/>
          <w:rtl/>
        </w:rPr>
      </w:pPr>
    </w:p>
    <w:p w14:paraId="70062D19" w14:textId="77777777" w:rsidR="00000000" w:rsidRDefault="00E01313">
      <w:pPr>
        <w:pStyle w:val="a0"/>
        <w:rPr>
          <w:rFonts w:hint="cs"/>
          <w:rtl/>
        </w:rPr>
      </w:pPr>
      <w:r>
        <w:rPr>
          <w:rFonts w:hint="cs"/>
          <w:rtl/>
        </w:rPr>
        <w:t xml:space="preserve">בוועדת הכספים אמרו דברים הרבה יותר חמורים. </w:t>
      </w:r>
    </w:p>
    <w:p w14:paraId="37FCFB24" w14:textId="77777777" w:rsidR="00000000" w:rsidRDefault="00E01313">
      <w:pPr>
        <w:pStyle w:val="a0"/>
        <w:ind w:firstLine="0"/>
        <w:rPr>
          <w:rFonts w:hint="cs"/>
          <w:rtl/>
        </w:rPr>
      </w:pPr>
    </w:p>
    <w:p w14:paraId="7F3B5809" w14:textId="77777777" w:rsidR="00000000" w:rsidRDefault="00E01313">
      <w:pPr>
        <w:pStyle w:val="ab"/>
        <w:bidi/>
        <w:rPr>
          <w:rFonts w:hint="cs"/>
          <w:rtl/>
        </w:rPr>
      </w:pPr>
      <w:r>
        <w:rPr>
          <w:rFonts w:hint="cs"/>
          <w:rtl/>
        </w:rPr>
        <w:t>הצבעה מס' 26</w:t>
      </w:r>
    </w:p>
    <w:p w14:paraId="22AD47CF" w14:textId="77777777" w:rsidR="00000000" w:rsidRDefault="00E01313">
      <w:pPr>
        <w:pStyle w:val="a0"/>
        <w:ind w:firstLine="0"/>
        <w:rPr>
          <w:rFonts w:hint="cs"/>
          <w:rtl/>
        </w:rPr>
      </w:pPr>
    </w:p>
    <w:p w14:paraId="6CA89176" w14:textId="77777777" w:rsidR="00000000" w:rsidRDefault="00E01313">
      <w:pPr>
        <w:pStyle w:val="ac"/>
        <w:bidi/>
        <w:rPr>
          <w:rFonts w:hint="cs"/>
          <w:rtl/>
        </w:rPr>
      </w:pPr>
      <w:r>
        <w:rPr>
          <w:rFonts w:hint="cs"/>
          <w:rtl/>
        </w:rPr>
        <w:t xml:space="preserve">בעד ההצעה להעביר את הנושא לוועדה </w:t>
      </w:r>
      <w:r>
        <w:rPr>
          <w:rtl/>
        </w:rPr>
        <w:t>–</w:t>
      </w:r>
      <w:r>
        <w:rPr>
          <w:rFonts w:hint="cs"/>
          <w:rtl/>
        </w:rPr>
        <w:t xml:space="preserve"> 7</w:t>
      </w:r>
    </w:p>
    <w:p w14:paraId="19E13DBA" w14:textId="77777777" w:rsidR="00000000" w:rsidRDefault="00E01313">
      <w:pPr>
        <w:pStyle w:val="ac"/>
        <w:bidi/>
        <w:rPr>
          <w:rFonts w:hint="cs"/>
          <w:rtl/>
        </w:rPr>
      </w:pPr>
      <w:r>
        <w:rPr>
          <w:rFonts w:hint="cs"/>
          <w:rtl/>
        </w:rPr>
        <w:t xml:space="preserve">נגד </w:t>
      </w:r>
      <w:r>
        <w:rPr>
          <w:rtl/>
        </w:rPr>
        <w:t>–</w:t>
      </w:r>
      <w:r>
        <w:rPr>
          <w:rFonts w:hint="cs"/>
          <w:rtl/>
        </w:rPr>
        <w:t xml:space="preserve"> אין</w:t>
      </w:r>
    </w:p>
    <w:p w14:paraId="7109C4BC" w14:textId="77777777" w:rsidR="00000000" w:rsidRDefault="00E01313">
      <w:pPr>
        <w:pStyle w:val="ac"/>
        <w:bidi/>
        <w:rPr>
          <w:rFonts w:hint="cs"/>
          <w:rtl/>
        </w:rPr>
      </w:pPr>
      <w:r>
        <w:rPr>
          <w:rFonts w:hint="cs"/>
          <w:rtl/>
        </w:rPr>
        <w:t>נמנעים - אין</w:t>
      </w:r>
    </w:p>
    <w:p w14:paraId="1ECD5B08" w14:textId="77777777" w:rsidR="00000000" w:rsidRDefault="00E01313">
      <w:pPr>
        <w:pStyle w:val="ad"/>
        <w:bidi/>
        <w:rPr>
          <w:rFonts w:hint="cs"/>
          <w:rtl/>
        </w:rPr>
      </w:pPr>
      <w:r>
        <w:rPr>
          <w:rFonts w:hint="cs"/>
          <w:rtl/>
        </w:rPr>
        <w:t xml:space="preserve">ההצעה להעביר את הנושא לוועדת הכלכלה נתקבלה. </w:t>
      </w:r>
    </w:p>
    <w:p w14:paraId="472A09C3" w14:textId="77777777" w:rsidR="00000000" w:rsidRDefault="00E01313">
      <w:pPr>
        <w:pStyle w:val="a0"/>
        <w:ind w:firstLine="0"/>
        <w:rPr>
          <w:rFonts w:hint="cs"/>
          <w:rtl/>
        </w:rPr>
      </w:pPr>
    </w:p>
    <w:p w14:paraId="32C55F19" w14:textId="77777777" w:rsidR="00000000" w:rsidRDefault="00E01313">
      <w:pPr>
        <w:pStyle w:val="af1"/>
        <w:rPr>
          <w:rtl/>
        </w:rPr>
      </w:pPr>
      <w:r>
        <w:rPr>
          <w:rtl/>
        </w:rPr>
        <w:t>היו"ר יולי-יואל אדלשטיין:</w:t>
      </w:r>
    </w:p>
    <w:p w14:paraId="58DE1314" w14:textId="77777777" w:rsidR="00000000" w:rsidRDefault="00E01313">
      <w:pPr>
        <w:pStyle w:val="a0"/>
        <w:rPr>
          <w:rtl/>
        </w:rPr>
      </w:pPr>
    </w:p>
    <w:p w14:paraId="5A8ECDAA" w14:textId="77777777" w:rsidR="00000000" w:rsidRDefault="00E01313">
      <w:pPr>
        <w:pStyle w:val="a0"/>
        <w:rPr>
          <w:rFonts w:hint="cs"/>
          <w:rtl/>
        </w:rPr>
      </w:pPr>
      <w:r>
        <w:rPr>
          <w:rFonts w:hint="cs"/>
          <w:rtl/>
        </w:rPr>
        <w:t xml:space="preserve">חברי הכנסת, בעד </w:t>
      </w:r>
      <w:r>
        <w:rPr>
          <w:rtl/>
        </w:rPr>
        <w:t>–</w:t>
      </w:r>
      <w:r>
        <w:rPr>
          <w:rFonts w:hint="cs"/>
          <w:rtl/>
        </w:rPr>
        <w:t xml:space="preserve"> שבעה חברי כנסת. אין מתנגדים או נמנעים. הנושא של העלאת מחירי הסולר יידון בוועדת הכלכלה. </w:t>
      </w:r>
    </w:p>
    <w:p w14:paraId="3374E613" w14:textId="77777777" w:rsidR="00000000" w:rsidRDefault="00E01313">
      <w:pPr>
        <w:pStyle w:val="a0"/>
        <w:ind w:firstLine="0"/>
        <w:rPr>
          <w:rFonts w:hint="cs"/>
          <w:rtl/>
        </w:rPr>
      </w:pPr>
    </w:p>
    <w:p w14:paraId="26AB2F49" w14:textId="77777777" w:rsidR="00000000" w:rsidRDefault="00E01313">
      <w:pPr>
        <w:pStyle w:val="a2"/>
        <w:rPr>
          <w:rtl/>
        </w:rPr>
      </w:pPr>
    </w:p>
    <w:p w14:paraId="1041C8D5" w14:textId="77777777" w:rsidR="00000000" w:rsidRDefault="00E01313">
      <w:pPr>
        <w:pStyle w:val="a2"/>
        <w:rPr>
          <w:rFonts w:hint="cs"/>
          <w:rtl/>
        </w:rPr>
      </w:pPr>
      <w:bookmarkStart w:id="781" w:name="CS21574FI0021574T28_01_2004_20_59_40"/>
      <w:bookmarkStart w:id="782" w:name="_Toc78873204"/>
      <w:bookmarkEnd w:id="781"/>
      <w:r>
        <w:rPr>
          <w:rtl/>
        </w:rPr>
        <w:t>שאילתות ותשובות</w:t>
      </w:r>
      <w:bookmarkEnd w:id="782"/>
    </w:p>
    <w:p w14:paraId="46C24787" w14:textId="77777777" w:rsidR="00000000" w:rsidRDefault="00E01313">
      <w:pPr>
        <w:pStyle w:val="a0"/>
        <w:ind w:firstLine="0"/>
        <w:rPr>
          <w:rFonts w:hint="cs"/>
          <w:b/>
          <w:bCs/>
          <w:sz w:val="24"/>
          <w:szCs w:val="24"/>
          <w:u w:val="single"/>
          <w:rtl/>
          <w:lang w:eastAsia="en-US"/>
        </w:rPr>
      </w:pPr>
    </w:p>
    <w:p w14:paraId="263EF012" w14:textId="77777777" w:rsidR="00000000" w:rsidRDefault="00E01313">
      <w:pPr>
        <w:pStyle w:val="af1"/>
        <w:rPr>
          <w:rtl/>
        </w:rPr>
      </w:pPr>
      <w:r>
        <w:rPr>
          <w:rtl/>
        </w:rPr>
        <w:t>היו"ר יולי-יואל אדלשטיין:</w:t>
      </w:r>
    </w:p>
    <w:p w14:paraId="578C96D7" w14:textId="77777777" w:rsidR="00000000" w:rsidRDefault="00E01313">
      <w:pPr>
        <w:pStyle w:val="a0"/>
        <w:rPr>
          <w:rtl/>
        </w:rPr>
      </w:pPr>
    </w:p>
    <w:p w14:paraId="478387B4" w14:textId="77777777" w:rsidR="00000000" w:rsidRDefault="00E01313">
      <w:pPr>
        <w:pStyle w:val="a0"/>
        <w:rPr>
          <w:rFonts w:hint="cs"/>
          <w:rtl/>
        </w:rPr>
      </w:pPr>
      <w:r>
        <w:rPr>
          <w:rFonts w:hint="cs"/>
          <w:rtl/>
        </w:rPr>
        <w:t>הנושא הבא הוא שאילתות לשר גדעו</w:t>
      </w:r>
      <w:r>
        <w:rPr>
          <w:rFonts w:hint="cs"/>
          <w:rtl/>
        </w:rPr>
        <w:t xml:space="preserve">ן עזרא. יש הרבה מאוד שאילתות </w:t>
      </w:r>
      <w:r>
        <w:rPr>
          <w:rtl/>
        </w:rPr>
        <w:t>–</w:t>
      </w:r>
      <w:r>
        <w:rPr>
          <w:rFonts w:hint="cs"/>
          <w:rtl/>
        </w:rPr>
        <w:t xml:space="preserve"> כלומר הרשימה ארוכה, אבל אני מניח שאנחנו נגיע לתשובה אחת. שאילתא מס' 451, של חבר הכנסת אריה אלדד </w:t>
      </w:r>
      <w:r>
        <w:rPr>
          <w:rtl/>
        </w:rPr>
        <w:t>–</w:t>
      </w:r>
      <w:r>
        <w:rPr>
          <w:rFonts w:hint="cs"/>
          <w:rtl/>
        </w:rPr>
        <w:t xml:space="preserve"> לפרוטוקול. </w:t>
      </w:r>
    </w:p>
    <w:p w14:paraId="1BF9D6D0" w14:textId="77777777" w:rsidR="00000000" w:rsidRDefault="00E01313">
      <w:pPr>
        <w:pStyle w:val="a0"/>
        <w:ind w:firstLine="0"/>
        <w:rPr>
          <w:rFonts w:hint="cs"/>
          <w:rtl/>
        </w:rPr>
      </w:pPr>
    </w:p>
    <w:p w14:paraId="5AB2BBE8" w14:textId="77777777" w:rsidR="00000000" w:rsidRDefault="00E01313">
      <w:pPr>
        <w:pStyle w:val="a1"/>
        <w:jc w:val="center"/>
        <w:rPr>
          <w:rtl/>
        </w:rPr>
      </w:pPr>
      <w:bookmarkStart w:id="783" w:name="CQ14185FI0014185T28_01_2004_21_00_21"/>
      <w:bookmarkStart w:id="784" w:name="_Toc78873205"/>
      <w:bookmarkEnd w:id="783"/>
      <w:r>
        <w:rPr>
          <w:rtl/>
        </w:rPr>
        <w:t>451. החלט</w:t>
      </w:r>
      <w:r>
        <w:rPr>
          <w:rFonts w:hint="cs"/>
          <w:rtl/>
        </w:rPr>
        <w:t xml:space="preserve">ת משרד </w:t>
      </w:r>
      <w:r>
        <w:rPr>
          <w:rtl/>
        </w:rPr>
        <w:t>ה</w:t>
      </w:r>
      <w:r>
        <w:rPr>
          <w:rFonts w:hint="cs"/>
          <w:rtl/>
        </w:rPr>
        <w:t xml:space="preserve">חוץ בדבר </w:t>
      </w:r>
      <w:r>
        <w:rPr>
          <w:rtl/>
        </w:rPr>
        <w:t>ש</w:t>
      </w:r>
      <w:r>
        <w:rPr>
          <w:rFonts w:hint="cs"/>
          <w:rtl/>
        </w:rPr>
        <w:t>י</w:t>
      </w:r>
      <w:r>
        <w:rPr>
          <w:rtl/>
        </w:rPr>
        <w:t>ת</w:t>
      </w:r>
      <w:r>
        <w:rPr>
          <w:rFonts w:hint="cs"/>
          <w:rtl/>
        </w:rPr>
        <w:t>ו</w:t>
      </w:r>
      <w:r>
        <w:rPr>
          <w:rtl/>
        </w:rPr>
        <w:t xml:space="preserve">ף </w:t>
      </w:r>
      <w:r>
        <w:rPr>
          <w:rFonts w:hint="cs"/>
          <w:rtl/>
        </w:rPr>
        <w:t>ה</w:t>
      </w:r>
      <w:r>
        <w:rPr>
          <w:rtl/>
        </w:rPr>
        <w:t>פעולה עם ה</w:t>
      </w:r>
      <w:r>
        <w:rPr>
          <w:rFonts w:hint="cs"/>
          <w:rtl/>
        </w:rPr>
        <w:t>-</w:t>
      </w:r>
      <w:r>
        <w:t>BBC</w:t>
      </w:r>
      <w:bookmarkEnd w:id="784"/>
      <w:r>
        <w:rPr>
          <w:rtl/>
        </w:rPr>
        <w:t xml:space="preserve"> </w:t>
      </w:r>
    </w:p>
    <w:p w14:paraId="15DFA506" w14:textId="77777777" w:rsidR="00000000" w:rsidRDefault="00E01313">
      <w:pPr>
        <w:pStyle w:val="a0"/>
        <w:rPr>
          <w:rFonts w:hint="cs"/>
          <w:rtl/>
        </w:rPr>
      </w:pPr>
    </w:p>
    <w:p w14:paraId="3FCAA6AE" w14:textId="77777777" w:rsidR="00000000" w:rsidRDefault="00E01313">
      <w:pPr>
        <w:pStyle w:val="a0"/>
        <w:ind w:firstLine="0"/>
        <w:rPr>
          <w:bCs/>
          <w:u w:val="single"/>
        </w:rPr>
      </w:pPr>
      <w:bookmarkStart w:id="785" w:name="ESQ14185"/>
      <w:bookmarkEnd w:id="785"/>
      <w:r>
        <w:rPr>
          <w:bCs/>
          <w:u w:val="single"/>
          <w:rtl/>
        </w:rPr>
        <w:t>חבר</w:t>
      </w:r>
      <w:r>
        <w:rPr>
          <w:rFonts w:hint="cs"/>
          <w:bCs/>
          <w:u w:val="single"/>
          <w:rtl/>
        </w:rPr>
        <w:t xml:space="preserve"> הכנסת </w:t>
      </w:r>
      <w:r>
        <w:rPr>
          <w:bCs/>
          <w:u w:val="single"/>
          <w:rtl/>
        </w:rPr>
        <w:t>אריה אלדד</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5C693055" w14:textId="77777777" w:rsidR="00000000" w:rsidRDefault="00E01313">
      <w:pPr>
        <w:pStyle w:val="a0"/>
        <w:ind w:firstLine="720"/>
      </w:pPr>
      <w:r>
        <w:rPr>
          <w:rtl/>
        </w:rPr>
        <w:t>ביום כ"ג בתמוז התשס"ג (23 ביו</w:t>
      </w:r>
      <w:r>
        <w:rPr>
          <w:rtl/>
        </w:rPr>
        <w:t>לי 2003):</w:t>
      </w:r>
    </w:p>
    <w:p w14:paraId="4A7025E3" w14:textId="77777777" w:rsidR="00000000" w:rsidRDefault="00E01313">
      <w:pPr>
        <w:pStyle w:val="a0"/>
        <w:rPr>
          <w:rFonts w:hint="cs"/>
          <w:rtl/>
        </w:rPr>
      </w:pPr>
    </w:p>
    <w:p w14:paraId="4B6A5CB7" w14:textId="77777777" w:rsidR="00000000" w:rsidRDefault="00E01313">
      <w:pPr>
        <w:pStyle w:val="a0"/>
        <w:rPr>
          <w:rFonts w:hint="cs"/>
        </w:rPr>
      </w:pPr>
    </w:p>
    <w:p w14:paraId="4A73BDDC" w14:textId="77777777" w:rsidR="00000000" w:rsidRDefault="00E01313">
      <w:pPr>
        <w:pStyle w:val="a0"/>
        <w:ind w:firstLine="720"/>
      </w:pPr>
      <w:r>
        <w:rPr>
          <w:rFonts w:hint="cs"/>
          <w:rtl/>
        </w:rPr>
        <w:t>ב"ידיעות אחרונות" מיום 10 ביולי 2003</w:t>
      </w:r>
      <w:r>
        <w:rPr>
          <w:rtl/>
        </w:rPr>
        <w:t xml:space="preserve"> </w:t>
      </w:r>
      <w:r>
        <w:rPr>
          <w:rFonts w:hint="cs"/>
          <w:rtl/>
        </w:rPr>
        <w:t>פורסם</w:t>
      </w:r>
      <w:r>
        <w:rPr>
          <w:rtl/>
        </w:rPr>
        <w:t xml:space="preserve"> מברקו של שגריר ישראל בלונדון, מר צבי שטאובר, למשרד החוץ</w:t>
      </w:r>
      <w:r>
        <w:rPr>
          <w:rFonts w:hint="cs"/>
          <w:rtl/>
        </w:rPr>
        <w:t>,</w:t>
      </w:r>
      <w:r>
        <w:rPr>
          <w:rtl/>
        </w:rPr>
        <w:t xml:space="preserve"> </w:t>
      </w:r>
      <w:r>
        <w:rPr>
          <w:rFonts w:hint="cs"/>
          <w:rtl/>
        </w:rPr>
        <w:t xml:space="preserve">ובו </w:t>
      </w:r>
      <w:r>
        <w:rPr>
          <w:rtl/>
        </w:rPr>
        <w:t xml:space="preserve">מתח </w:t>
      </w:r>
      <w:r>
        <w:rPr>
          <w:rFonts w:hint="cs"/>
          <w:rtl/>
        </w:rPr>
        <w:t xml:space="preserve">השגריר </w:t>
      </w:r>
      <w:r>
        <w:rPr>
          <w:rtl/>
        </w:rPr>
        <w:t xml:space="preserve">ביקורת על ההחלטה </w:t>
      </w:r>
      <w:r>
        <w:rPr>
          <w:rFonts w:hint="cs"/>
          <w:rtl/>
        </w:rPr>
        <w:t>שלא לשתף פעולה עם ה-</w:t>
      </w:r>
      <w:r>
        <w:t>BBC</w:t>
      </w:r>
      <w:r>
        <w:rPr>
          <w:rFonts w:hint="cs"/>
          <w:rtl/>
        </w:rPr>
        <w:t>.</w:t>
      </w:r>
      <w:r>
        <w:rPr>
          <w:rtl/>
        </w:rPr>
        <w:t xml:space="preserve"> </w:t>
      </w:r>
      <w:r>
        <w:rPr>
          <w:rFonts w:hint="cs"/>
          <w:rtl/>
        </w:rPr>
        <w:t xml:space="preserve">הוא כתב: </w:t>
      </w:r>
      <w:r>
        <w:rPr>
          <w:rtl/>
        </w:rPr>
        <w:t xml:space="preserve">"לא ברור עד עכשיו מי בדיוק החליט על החרם ועל הסנקציות נגד </w:t>
      </w:r>
      <w:r>
        <w:rPr>
          <w:rFonts w:hint="cs"/>
          <w:rtl/>
        </w:rPr>
        <w:t>ה-</w:t>
      </w:r>
      <w:r>
        <w:t>BBC</w:t>
      </w:r>
      <w:r>
        <w:rPr>
          <w:rFonts w:hint="cs"/>
          <w:rtl/>
        </w:rPr>
        <w:t>".</w:t>
      </w:r>
    </w:p>
    <w:p w14:paraId="5547718B" w14:textId="77777777" w:rsidR="00000000" w:rsidRDefault="00E01313">
      <w:pPr>
        <w:pStyle w:val="a0"/>
        <w:ind w:firstLine="720"/>
      </w:pPr>
    </w:p>
    <w:p w14:paraId="30DBCC6C" w14:textId="77777777" w:rsidR="00000000" w:rsidRDefault="00E01313">
      <w:pPr>
        <w:pStyle w:val="a0"/>
        <w:ind w:firstLine="720"/>
      </w:pPr>
      <w:r>
        <w:rPr>
          <w:rFonts w:hint="cs"/>
          <w:rtl/>
        </w:rPr>
        <w:t>רצוני לשאול</w:t>
      </w:r>
      <w:r>
        <w:rPr>
          <w:rtl/>
        </w:rPr>
        <w:t>:</w:t>
      </w:r>
    </w:p>
    <w:p w14:paraId="7B3E066D" w14:textId="77777777" w:rsidR="00000000" w:rsidRDefault="00E01313">
      <w:pPr>
        <w:pStyle w:val="a0"/>
        <w:ind w:firstLine="720"/>
      </w:pPr>
    </w:p>
    <w:p w14:paraId="15897079" w14:textId="77777777" w:rsidR="00000000" w:rsidRDefault="00E01313">
      <w:pPr>
        <w:pStyle w:val="a0"/>
        <w:ind w:firstLine="720"/>
        <w:rPr>
          <w:rFonts w:hint="cs"/>
          <w:rtl/>
        </w:rPr>
      </w:pPr>
      <w:r>
        <w:rPr>
          <w:rFonts w:hint="cs"/>
          <w:rtl/>
        </w:rPr>
        <w:t xml:space="preserve">1. </w:t>
      </w:r>
      <w:r>
        <w:rPr>
          <w:rtl/>
        </w:rPr>
        <w:t xml:space="preserve">האם </w:t>
      </w:r>
      <w:r>
        <w:rPr>
          <w:rFonts w:hint="cs"/>
          <w:rtl/>
        </w:rPr>
        <w:t>הפרסום נכון?</w:t>
      </w:r>
    </w:p>
    <w:p w14:paraId="54AC8296" w14:textId="77777777" w:rsidR="00000000" w:rsidRDefault="00E01313">
      <w:pPr>
        <w:pStyle w:val="a0"/>
        <w:ind w:firstLine="720"/>
        <w:rPr>
          <w:rFonts w:hint="cs"/>
          <w:rtl/>
        </w:rPr>
      </w:pPr>
    </w:p>
    <w:p w14:paraId="791A89E8" w14:textId="77777777" w:rsidR="00000000" w:rsidRDefault="00E01313">
      <w:pPr>
        <w:pStyle w:val="a0"/>
        <w:ind w:firstLine="720"/>
        <w:rPr>
          <w:rFonts w:hint="cs"/>
          <w:rtl/>
        </w:rPr>
      </w:pPr>
      <w:r>
        <w:rPr>
          <w:rFonts w:hint="cs"/>
          <w:rtl/>
        </w:rPr>
        <w:t xml:space="preserve">2. אם כן </w:t>
      </w:r>
      <w:r>
        <w:rPr>
          <w:rtl/>
        </w:rPr>
        <w:t>–</w:t>
      </w:r>
      <w:r>
        <w:rPr>
          <w:rFonts w:hint="cs"/>
          <w:rtl/>
        </w:rPr>
        <w:t xml:space="preserve"> מה ייעשה בנדון?</w:t>
      </w:r>
    </w:p>
    <w:p w14:paraId="0A298C2F" w14:textId="77777777" w:rsidR="00000000" w:rsidRDefault="00E01313">
      <w:pPr>
        <w:pStyle w:val="a0"/>
        <w:ind w:firstLine="720"/>
        <w:rPr>
          <w:rFonts w:hint="cs"/>
          <w:rtl/>
        </w:rPr>
      </w:pPr>
    </w:p>
    <w:p w14:paraId="76F3A723" w14:textId="77777777" w:rsidR="00000000" w:rsidRDefault="00E01313">
      <w:pPr>
        <w:pStyle w:val="a0"/>
        <w:ind w:firstLine="0"/>
        <w:rPr>
          <w:rFonts w:hint="cs"/>
          <w:b/>
          <w:bCs/>
          <w:rtl/>
        </w:rPr>
      </w:pPr>
      <w:r>
        <w:rPr>
          <w:rFonts w:hint="cs"/>
          <w:b/>
          <w:bCs/>
          <w:u w:val="single"/>
          <w:rtl/>
        </w:rPr>
        <w:t>תשובת השר גדעון עזרא:</w:t>
      </w:r>
      <w:r>
        <w:rPr>
          <w:rFonts w:hint="cs"/>
          <w:rtl/>
        </w:rPr>
        <w:tab/>
      </w:r>
    </w:p>
    <w:p w14:paraId="7C5FCF2A" w14:textId="77777777" w:rsidR="00000000" w:rsidRDefault="00E01313">
      <w:pPr>
        <w:pStyle w:val="a0"/>
        <w:ind w:firstLine="0"/>
        <w:rPr>
          <w:rFonts w:hint="cs"/>
          <w:b/>
          <w:rtl/>
        </w:rPr>
      </w:pPr>
      <w:r>
        <w:rPr>
          <w:rFonts w:hint="cs"/>
          <w:b/>
          <w:rtl/>
        </w:rPr>
        <w:t>(לא נקראה, נמסרה לפרוטוקול)</w:t>
      </w:r>
    </w:p>
    <w:p w14:paraId="029B7C5E" w14:textId="77777777" w:rsidR="00000000" w:rsidRDefault="00E01313">
      <w:pPr>
        <w:pStyle w:val="a0"/>
        <w:rPr>
          <w:rFonts w:hint="cs"/>
          <w:b/>
          <w:rtl/>
        </w:rPr>
      </w:pPr>
    </w:p>
    <w:p w14:paraId="21FECA3D" w14:textId="77777777" w:rsidR="00000000" w:rsidRDefault="00E01313">
      <w:pPr>
        <w:pStyle w:val="a0"/>
        <w:rPr>
          <w:rFonts w:hint="cs"/>
          <w:b/>
          <w:rtl/>
        </w:rPr>
      </w:pPr>
      <w:r>
        <w:rPr>
          <w:rFonts w:hint="cs"/>
          <w:b/>
          <w:rtl/>
        </w:rPr>
        <w:t>לאור הצטברות המקרים של כתבות עוינות ומוטות של ה-</w:t>
      </w:r>
      <w:r>
        <w:rPr>
          <w:rFonts w:hint="cs"/>
        </w:rPr>
        <w:t>BBC</w:t>
      </w:r>
      <w:r>
        <w:rPr>
          <w:rFonts w:hint="cs"/>
          <w:b/>
          <w:rtl/>
        </w:rPr>
        <w:t xml:space="preserve"> נגד ישראל, הוחלט על-ידי הגורמים האחראים במשרד החוץ, בשיתוף פעולה עם לשכת ראש הממשלה, לנקוט שורה של מ</w:t>
      </w:r>
      <w:r>
        <w:rPr>
          <w:rFonts w:hint="cs"/>
          <w:b/>
          <w:rtl/>
        </w:rPr>
        <w:t>הלכים כלפי הרשת, שמטרתם לבטא את מחאתה של ישראל ולהביא לשינוי המצב כמתבקש.</w:t>
      </w:r>
    </w:p>
    <w:p w14:paraId="46A14075" w14:textId="77777777" w:rsidR="00000000" w:rsidRDefault="00E01313">
      <w:pPr>
        <w:pStyle w:val="a0"/>
        <w:rPr>
          <w:rFonts w:hint="cs"/>
          <w:b/>
          <w:rtl/>
        </w:rPr>
      </w:pPr>
    </w:p>
    <w:p w14:paraId="33329F1F" w14:textId="77777777" w:rsidR="00000000" w:rsidRDefault="00E01313">
      <w:pPr>
        <w:pStyle w:val="a0"/>
        <w:rPr>
          <w:rFonts w:hint="cs"/>
          <w:b/>
          <w:rtl/>
        </w:rPr>
      </w:pPr>
      <w:r>
        <w:rPr>
          <w:rFonts w:hint="cs"/>
          <w:b/>
          <w:rtl/>
        </w:rPr>
        <w:t xml:space="preserve">ההתכתבות בין גורמי משרד החוץ והשגרירות בלונדון היוותה חלק מחילופי הדעות השונים, במסגרת הדיון על עמדתנו כלפי </w:t>
      </w:r>
      <w:r>
        <w:rPr>
          <w:rFonts w:hint="cs"/>
          <w:rtl/>
        </w:rPr>
        <w:t>רשת ה-</w:t>
      </w:r>
      <w:r>
        <w:rPr>
          <w:rFonts w:hint="cs"/>
        </w:rPr>
        <w:t>BBC</w:t>
      </w:r>
      <w:r>
        <w:rPr>
          <w:rFonts w:hint="cs"/>
          <w:rtl/>
        </w:rPr>
        <w:t>.</w:t>
      </w:r>
    </w:p>
    <w:p w14:paraId="380F4134" w14:textId="77777777" w:rsidR="00000000" w:rsidRDefault="00E01313">
      <w:pPr>
        <w:pStyle w:val="a0"/>
        <w:rPr>
          <w:rFonts w:hint="cs"/>
          <w:b/>
          <w:rtl/>
        </w:rPr>
      </w:pPr>
    </w:p>
    <w:p w14:paraId="3C4532AB" w14:textId="77777777" w:rsidR="00000000" w:rsidRDefault="00E01313">
      <w:pPr>
        <w:pStyle w:val="a0"/>
        <w:rPr>
          <w:rFonts w:hint="cs"/>
          <w:b/>
          <w:rtl/>
        </w:rPr>
      </w:pPr>
      <w:r>
        <w:rPr>
          <w:rFonts w:hint="cs"/>
          <w:b/>
          <w:rtl/>
        </w:rPr>
        <w:t>בינתיים, כתוצאה מהמהלך הישראלי ובעקבות מגעים ישירים עם הרשת ב</w:t>
      </w:r>
      <w:r>
        <w:rPr>
          <w:rFonts w:hint="cs"/>
          <w:b/>
          <w:rtl/>
        </w:rPr>
        <w:t>דרג בכיר, חודש שיתוף הפעולה המקצועי ע</w:t>
      </w:r>
      <w:r>
        <w:rPr>
          <w:rFonts w:hint="cs"/>
          <w:rtl/>
        </w:rPr>
        <w:t>ם ה-</w:t>
      </w:r>
      <w:r>
        <w:rPr>
          <w:rFonts w:hint="cs"/>
        </w:rPr>
        <w:t>BBC</w:t>
      </w:r>
      <w:r>
        <w:rPr>
          <w:rFonts w:hint="cs"/>
          <w:b/>
          <w:rtl/>
        </w:rPr>
        <w:t>.</w:t>
      </w:r>
    </w:p>
    <w:p w14:paraId="45B5AE9A" w14:textId="77777777" w:rsidR="00000000" w:rsidRDefault="00E01313">
      <w:pPr>
        <w:pStyle w:val="a0"/>
        <w:ind w:firstLine="0"/>
        <w:rPr>
          <w:b/>
          <w:rtl/>
        </w:rPr>
      </w:pPr>
    </w:p>
    <w:p w14:paraId="65F813AC" w14:textId="77777777" w:rsidR="00000000" w:rsidRDefault="00E01313">
      <w:pPr>
        <w:pStyle w:val="af1"/>
        <w:rPr>
          <w:rtl/>
        </w:rPr>
      </w:pPr>
      <w:r>
        <w:rPr>
          <w:rtl/>
        </w:rPr>
        <w:t>היו"ר יולי-יואל אדלשטיין:</w:t>
      </w:r>
    </w:p>
    <w:p w14:paraId="7917A37E" w14:textId="77777777" w:rsidR="00000000" w:rsidRDefault="00E01313">
      <w:pPr>
        <w:pStyle w:val="a0"/>
        <w:rPr>
          <w:rtl/>
        </w:rPr>
      </w:pPr>
    </w:p>
    <w:p w14:paraId="1AE81C33" w14:textId="77777777" w:rsidR="00000000" w:rsidRDefault="00E01313">
      <w:pPr>
        <w:pStyle w:val="a0"/>
        <w:rPr>
          <w:rFonts w:hint="cs"/>
          <w:rtl/>
        </w:rPr>
      </w:pPr>
      <w:r>
        <w:rPr>
          <w:rFonts w:hint="cs"/>
          <w:rtl/>
        </w:rPr>
        <w:t xml:space="preserve">שאילתא מס' 464, של חבר הכנסת יאיר פרץ </w:t>
      </w:r>
      <w:r>
        <w:rPr>
          <w:rtl/>
        </w:rPr>
        <w:t>–</w:t>
      </w:r>
      <w:r>
        <w:rPr>
          <w:rFonts w:hint="cs"/>
          <w:rtl/>
        </w:rPr>
        <w:t xml:space="preserve"> לפרוטוקול. </w:t>
      </w:r>
    </w:p>
    <w:p w14:paraId="558E9B14" w14:textId="77777777" w:rsidR="00000000" w:rsidRDefault="00E01313">
      <w:pPr>
        <w:pStyle w:val="a0"/>
        <w:ind w:firstLine="0"/>
        <w:rPr>
          <w:rFonts w:hint="cs"/>
          <w:rtl/>
        </w:rPr>
      </w:pPr>
    </w:p>
    <w:p w14:paraId="5AE04434" w14:textId="77777777" w:rsidR="00000000" w:rsidRDefault="00E01313">
      <w:pPr>
        <w:pStyle w:val="a1"/>
        <w:jc w:val="center"/>
        <w:rPr>
          <w:rtl/>
        </w:rPr>
      </w:pPr>
      <w:bookmarkStart w:id="786" w:name="CQ14244FI0014244T28_01_2004_21_01_06"/>
      <w:bookmarkStart w:id="787" w:name="_Toc78873206"/>
      <w:bookmarkEnd w:id="786"/>
      <w:r>
        <w:rPr>
          <w:rtl/>
        </w:rPr>
        <w:t xml:space="preserve">464. </w:t>
      </w:r>
      <w:r>
        <w:rPr>
          <w:rFonts w:hint="cs"/>
          <w:rtl/>
        </w:rPr>
        <w:t>קבל</w:t>
      </w:r>
      <w:r>
        <w:rPr>
          <w:rtl/>
        </w:rPr>
        <w:t>ת אשר</w:t>
      </w:r>
      <w:r>
        <w:rPr>
          <w:rFonts w:hint="cs"/>
          <w:rtl/>
        </w:rPr>
        <w:t>ו</w:t>
      </w:r>
      <w:r>
        <w:rPr>
          <w:rtl/>
        </w:rPr>
        <w:t>ת כניסה לאר</w:t>
      </w:r>
      <w:r>
        <w:rPr>
          <w:rFonts w:hint="cs"/>
          <w:rtl/>
        </w:rPr>
        <w:t>צות-הברית</w:t>
      </w:r>
      <w:bookmarkEnd w:id="787"/>
    </w:p>
    <w:p w14:paraId="68A554FB" w14:textId="77777777" w:rsidR="00000000" w:rsidRDefault="00E01313">
      <w:pPr>
        <w:pStyle w:val="a0"/>
        <w:rPr>
          <w:rFonts w:hint="cs"/>
          <w:rtl/>
        </w:rPr>
      </w:pPr>
    </w:p>
    <w:p w14:paraId="29BA1613" w14:textId="77777777" w:rsidR="00000000" w:rsidRDefault="00E01313">
      <w:pPr>
        <w:pStyle w:val="a0"/>
        <w:ind w:firstLine="0"/>
        <w:rPr>
          <w:bCs/>
          <w:u w:val="single"/>
        </w:rPr>
      </w:pPr>
      <w:bookmarkStart w:id="788" w:name="ESQ14244"/>
      <w:bookmarkEnd w:id="788"/>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2ED982A" w14:textId="77777777" w:rsidR="00000000" w:rsidRDefault="00E01313">
      <w:pPr>
        <w:pStyle w:val="a0"/>
        <w:ind w:firstLine="720"/>
      </w:pPr>
      <w:r>
        <w:rPr>
          <w:rtl/>
        </w:rPr>
        <w:t>ביום כ"ג בתמוז התשס"ג (23 ביולי 2003):</w:t>
      </w:r>
    </w:p>
    <w:p w14:paraId="4FF3651D" w14:textId="77777777" w:rsidR="00000000" w:rsidRDefault="00E01313">
      <w:pPr>
        <w:pStyle w:val="a0"/>
        <w:rPr>
          <w:rFonts w:hint="cs"/>
          <w:rtl/>
        </w:rPr>
      </w:pPr>
    </w:p>
    <w:p w14:paraId="477AEBEA" w14:textId="77777777" w:rsidR="00000000" w:rsidRDefault="00E01313">
      <w:pPr>
        <w:pStyle w:val="a0"/>
        <w:rPr>
          <w:rFonts w:hint="cs"/>
        </w:rPr>
      </w:pPr>
    </w:p>
    <w:p w14:paraId="51B95CCE" w14:textId="77777777" w:rsidR="00000000" w:rsidRDefault="00E01313">
      <w:pPr>
        <w:pStyle w:val="a0"/>
        <w:ind w:firstLine="720"/>
      </w:pPr>
      <w:r>
        <w:rPr>
          <w:rFonts w:hint="cs"/>
          <w:rtl/>
        </w:rPr>
        <w:t>ב</w:t>
      </w:r>
      <w:r>
        <w:rPr>
          <w:rtl/>
        </w:rPr>
        <w:t xml:space="preserve">"מעריב" </w:t>
      </w:r>
      <w:r>
        <w:rPr>
          <w:rFonts w:hint="cs"/>
          <w:rtl/>
        </w:rPr>
        <w:t>פורסם, כי</w:t>
      </w:r>
      <w:r>
        <w:rPr>
          <w:rFonts w:hint="cs"/>
          <w:rtl/>
        </w:rPr>
        <w:t xml:space="preserve"> שגרירות ארצות-הברית סירבה</w:t>
      </w:r>
      <w:r>
        <w:rPr>
          <w:rtl/>
        </w:rPr>
        <w:t xml:space="preserve"> </w:t>
      </w:r>
      <w:r>
        <w:rPr>
          <w:rFonts w:hint="cs"/>
          <w:rtl/>
        </w:rPr>
        <w:t>לתת אשרת כניסה ל</w:t>
      </w:r>
      <w:r>
        <w:rPr>
          <w:rtl/>
        </w:rPr>
        <w:t xml:space="preserve">ילדה שביקשה </w:t>
      </w:r>
      <w:r>
        <w:rPr>
          <w:rFonts w:hint="cs"/>
          <w:rtl/>
        </w:rPr>
        <w:t xml:space="preserve">להשתתף במשלחת ארגון נוער יהודי לארצות-הברית, בגלל מצבה הכלכלי הקשה של אמה. </w:t>
      </w:r>
    </w:p>
    <w:p w14:paraId="4F2A1AC9" w14:textId="77777777" w:rsidR="00000000" w:rsidRDefault="00E01313">
      <w:pPr>
        <w:pStyle w:val="a0"/>
        <w:ind w:firstLine="720"/>
      </w:pPr>
    </w:p>
    <w:p w14:paraId="1D526398" w14:textId="77777777" w:rsidR="00000000" w:rsidRDefault="00E01313">
      <w:pPr>
        <w:pStyle w:val="a0"/>
        <w:ind w:firstLine="720"/>
      </w:pPr>
      <w:r>
        <w:rPr>
          <w:rFonts w:hint="cs"/>
          <w:rtl/>
        </w:rPr>
        <w:t>רצוני לשאול</w:t>
      </w:r>
      <w:r>
        <w:rPr>
          <w:rtl/>
        </w:rPr>
        <w:t>:</w:t>
      </w:r>
    </w:p>
    <w:p w14:paraId="7CC37823" w14:textId="77777777" w:rsidR="00000000" w:rsidRDefault="00E01313">
      <w:pPr>
        <w:pStyle w:val="a0"/>
        <w:ind w:firstLine="720"/>
      </w:pPr>
    </w:p>
    <w:p w14:paraId="71E4C036" w14:textId="77777777" w:rsidR="00000000" w:rsidRDefault="00E01313">
      <w:pPr>
        <w:pStyle w:val="a0"/>
        <w:ind w:firstLine="720"/>
        <w:rPr>
          <w:rtl/>
        </w:rPr>
      </w:pPr>
      <w:r>
        <w:rPr>
          <w:rFonts w:hint="cs"/>
          <w:rtl/>
        </w:rPr>
        <w:t xml:space="preserve">1. </w:t>
      </w:r>
      <w:r>
        <w:rPr>
          <w:rtl/>
        </w:rPr>
        <w:t xml:space="preserve">האם יסייע משרדך </w:t>
      </w:r>
      <w:r>
        <w:rPr>
          <w:rFonts w:hint="cs"/>
          <w:rtl/>
        </w:rPr>
        <w:t>לילדה זו</w:t>
      </w:r>
      <w:r>
        <w:rPr>
          <w:rtl/>
        </w:rPr>
        <w:t xml:space="preserve"> לקבל ויזה?</w:t>
      </w:r>
    </w:p>
    <w:p w14:paraId="6FAECE3A" w14:textId="77777777" w:rsidR="00000000" w:rsidRDefault="00E01313">
      <w:pPr>
        <w:pStyle w:val="a0"/>
        <w:ind w:firstLine="720"/>
        <w:rPr>
          <w:rtl/>
        </w:rPr>
      </w:pPr>
    </w:p>
    <w:p w14:paraId="202A7598" w14:textId="77777777" w:rsidR="00000000" w:rsidRDefault="00E01313">
      <w:pPr>
        <w:pStyle w:val="a0"/>
        <w:ind w:firstLine="720"/>
        <w:rPr>
          <w:rtl/>
        </w:rPr>
      </w:pPr>
      <w:r>
        <w:rPr>
          <w:rFonts w:hint="cs"/>
          <w:rtl/>
        </w:rPr>
        <w:t>2. האם</w:t>
      </w:r>
      <w:r>
        <w:rPr>
          <w:rtl/>
        </w:rPr>
        <w:t xml:space="preserve"> </w:t>
      </w:r>
      <w:r>
        <w:rPr>
          <w:rFonts w:hint="cs"/>
          <w:rtl/>
        </w:rPr>
        <w:t xml:space="preserve">פועל </w:t>
      </w:r>
      <w:r>
        <w:rPr>
          <w:rtl/>
        </w:rPr>
        <w:t xml:space="preserve">משרדך </w:t>
      </w:r>
      <w:r>
        <w:rPr>
          <w:rFonts w:hint="cs"/>
          <w:rtl/>
        </w:rPr>
        <w:t xml:space="preserve">כדי </w:t>
      </w:r>
      <w:r>
        <w:rPr>
          <w:rtl/>
        </w:rPr>
        <w:t xml:space="preserve">להקל על ישראלים </w:t>
      </w:r>
      <w:r>
        <w:rPr>
          <w:rFonts w:hint="cs"/>
          <w:rtl/>
        </w:rPr>
        <w:t>המבקשים אשרות כניסה</w:t>
      </w:r>
      <w:r>
        <w:rPr>
          <w:rtl/>
        </w:rPr>
        <w:t xml:space="preserve"> לאר</w:t>
      </w:r>
      <w:r>
        <w:rPr>
          <w:rFonts w:hint="cs"/>
          <w:rtl/>
        </w:rPr>
        <w:t>צות-הברית</w:t>
      </w:r>
      <w:r>
        <w:rPr>
          <w:rtl/>
        </w:rPr>
        <w:t>?</w:t>
      </w:r>
    </w:p>
    <w:p w14:paraId="17EDF8B3" w14:textId="77777777" w:rsidR="00000000" w:rsidRDefault="00E01313">
      <w:pPr>
        <w:pStyle w:val="a0"/>
        <w:ind w:firstLine="720"/>
        <w:rPr>
          <w:rtl/>
        </w:rPr>
      </w:pPr>
    </w:p>
    <w:p w14:paraId="1F6AB283" w14:textId="77777777" w:rsidR="00000000" w:rsidRDefault="00E01313">
      <w:pPr>
        <w:pStyle w:val="a0"/>
        <w:ind w:firstLine="0"/>
        <w:rPr>
          <w:rFonts w:hint="cs"/>
          <w:b/>
          <w:bCs/>
          <w:u w:val="single"/>
          <w:rtl/>
        </w:rPr>
      </w:pPr>
      <w:r>
        <w:rPr>
          <w:rFonts w:hint="cs"/>
          <w:b/>
          <w:bCs/>
          <w:u w:val="single"/>
          <w:rtl/>
        </w:rPr>
        <w:t>תשובת השר גדעון עזרא:</w:t>
      </w:r>
    </w:p>
    <w:p w14:paraId="5B4F0A01" w14:textId="77777777" w:rsidR="00000000" w:rsidRDefault="00E01313">
      <w:pPr>
        <w:pStyle w:val="a0"/>
        <w:ind w:firstLine="0"/>
        <w:rPr>
          <w:rFonts w:hint="cs"/>
          <w:b/>
          <w:rtl/>
        </w:rPr>
      </w:pPr>
      <w:r>
        <w:rPr>
          <w:rFonts w:hint="cs"/>
          <w:b/>
          <w:rtl/>
        </w:rPr>
        <w:t>(לא נקראה, נמסרה לפרוטוקול)</w:t>
      </w:r>
    </w:p>
    <w:p w14:paraId="023FADF8" w14:textId="77777777" w:rsidR="00000000" w:rsidRDefault="00E01313">
      <w:pPr>
        <w:pStyle w:val="a0"/>
        <w:rPr>
          <w:rFonts w:hint="cs"/>
          <w:b/>
          <w:rtl/>
        </w:rPr>
      </w:pPr>
    </w:p>
    <w:p w14:paraId="6001C242" w14:textId="77777777" w:rsidR="00000000" w:rsidRDefault="00E01313">
      <w:pPr>
        <w:pStyle w:val="a0"/>
        <w:rPr>
          <w:rFonts w:hint="cs"/>
          <w:b/>
          <w:rtl/>
        </w:rPr>
      </w:pPr>
      <w:r>
        <w:rPr>
          <w:rFonts w:hint="cs"/>
          <w:b/>
          <w:rtl/>
        </w:rPr>
        <w:t>לא התקבלה פנייה מהילדה ו/או הוריה לסייע לה בקבלת אשרה לארצות-הברית. לכשתתקבל פנייה אנו נבדוק אפשרות של פנייה לקונסוליה האמריקנית בנושא.</w:t>
      </w:r>
    </w:p>
    <w:p w14:paraId="3E863C8A" w14:textId="77777777" w:rsidR="00000000" w:rsidRDefault="00E01313">
      <w:pPr>
        <w:pStyle w:val="a0"/>
        <w:rPr>
          <w:rFonts w:hint="cs"/>
          <w:b/>
          <w:rtl/>
        </w:rPr>
      </w:pPr>
    </w:p>
    <w:p w14:paraId="3ECD4D74" w14:textId="77777777" w:rsidR="00000000" w:rsidRDefault="00E01313">
      <w:pPr>
        <w:pStyle w:val="a0"/>
        <w:rPr>
          <w:rFonts w:hint="cs"/>
          <w:b/>
          <w:rtl/>
        </w:rPr>
      </w:pPr>
      <w:r>
        <w:rPr>
          <w:rFonts w:hint="cs"/>
          <w:b/>
          <w:rtl/>
        </w:rPr>
        <w:t>היעד שאליו אנו חותרים הוא הכללת ישראל בין המדינות שאזרחיהן יהיו פ</w:t>
      </w:r>
      <w:r>
        <w:rPr>
          <w:rFonts w:hint="cs"/>
          <w:b/>
          <w:rtl/>
        </w:rPr>
        <w:t xml:space="preserve">טורים מלהצטייד מראש באשרת כניסה לארצות-הברית. עד אשר יבשילו התנאים לכך, אנו פועלים בכל הערוצים האפשריים, ובעיקר מול הממשל, בתמיכת הקונגרס וגורמים נוספים בעלי השפעה, כדי להביא לשיפורים משמעותיים מיידיים בנוהלי הענקת אשרות לאזרחי ישראל. מאמצים אלו נשאו פרי, </w:t>
      </w:r>
      <w:r>
        <w:rPr>
          <w:rFonts w:hint="cs"/>
          <w:b/>
          <w:rtl/>
        </w:rPr>
        <w:t>וכיום זמן ההמתנה לריאיון בשגרירות ולקבלת הוויזה התקצר באופן דרמטי מחודשים לשמונה ימים.</w:t>
      </w:r>
    </w:p>
    <w:p w14:paraId="65213461" w14:textId="77777777" w:rsidR="00000000" w:rsidRDefault="00E01313">
      <w:pPr>
        <w:pStyle w:val="a0"/>
        <w:rPr>
          <w:rFonts w:hint="cs"/>
          <w:b/>
          <w:bCs/>
          <w:rtl/>
        </w:rPr>
      </w:pPr>
      <w:r>
        <w:rPr>
          <w:rFonts w:hint="cs"/>
          <w:rtl/>
        </w:rPr>
        <w:tab/>
      </w:r>
    </w:p>
    <w:p w14:paraId="45E353E4" w14:textId="77777777" w:rsidR="00000000" w:rsidRDefault="00E01313">
      <w:pPr>
        <w:pStyle w:val="af1"/>
        <w:rPr>
          <w:rtl/>
        </w:rPr>
      </w:pPr>
      <w:r>
        <w:rPr>
          <w:rtl/>
        </w:rPr>
        <w:t>היו"ר יולי-יואל אדלשטיין:</w:t>
      </w:r>
    </w:p>
    <w:p w14:paraId="3D1625D3" w14:textId="77777777" w:rsidR="00000000" w:rsidRDefault="00E01313">
      <w:pPr>
        <w:pStyle w:val="a0"/>
        <w:rPr>
          <w:rtl/>
        </w:rPr>
      </w:pPr>
    </w:p>
    <w:p w14:paraId="15B5DAE2" w14:textId="77777777" w:rsidR="00000000" w:rsidRDefault="00E01313">
      <w:pPr>
        <w:pStyle w:val="a0"/>
        <w:rPr>
          <w:rFonts w:hint="cs"/>
          <w:rtl/>
        </w:rPr>
      </w:pPr>
      <w:r>
        <w:rPr>
          <w:rFonts w:hint="cs"/>
          <w:rtl/>
        </w:rPr>
        <w:t xml:space="preserve">שאילתא מס' 508, של חבר הכנסת בר-און </w:t>
      </w:r>
      <w:r>
        <w:rPr>
          <w:rtl/>
        </w:rPr>
        <w:t>–</w:t>
      </w:r>
      <w:r>
        <w:rPr>
          <w:rFonts w:hint="cs"/>
          <w:rtl/>
        </w:rPr>
        <w:t xml:space="preserve"> לפרוטוקול. שאילתא מס' 546, של חבר הכנסת מאיר פרוש </w:t>
      </w:r>
      <w:r>
        <w:rPr>
          <w:rtl/>
        </w:rPr>
        <w:t>–</w:t>
      </w:r>
      <w:r>
        <w:rPr>
          <w:rFonts w:hint="cs"/>
          <w:rtl/>
        </w:rPr>
        <w:t xml:space="preserve"> לפרוטוקול. </w:t>
      </w:r>
    </w:p>
    <w:p w14:paraId="7C9AD1A9" w14:textId="77777777" w:rsidR="00000000" w:rsidRDefault="00E01313">
      <w:pPr>
        <w:pStyle w:val="a0"/>
        <w:rPr>
          <w:rFonts w:hint="cs"/>
          <w:rtl/>
        </w:rPr>
      </w:pPr>
    </w:p>
    <w:p w14:paraId="5A6A3E1F" w14:textId="77777777" w:rsidR="00000000" w:rsidRDefault="00E01313">
      <w:pPr>
        <w:pStyle w:val="a0"/>
        <w:ind w:firstLine="0"/>
        <w:rPr>
          <w:rFonts w:hint="cs"/>
          <w:rtl/>
        </w:rPr>
      </w:pPr>
    </w:p>
    <w:p w14:paraId="38DE23AC" w14:textId="77777777" w:rsidR="00000000" w:rsidRDefault="00E01313">
      <w:pPr>
        <w:pStyle w:val="a1"/>
        <w:jc w:val="center"/>
        <w:rPr>
          <w:rtl/>
        </w:rPr>
      </w:pPr>
      <w:bookmarkStart w:id="789" w:name="CQ14496FI0014496T28_01_2004_21_01_43"/>
      <w:bookmarkStart w:id="790" w:name="_Toc78873207"/>
      <w:bookmarkEnd w:id="789"/>
      <w:r>
        <w:rPr>
          <w:rtl/>
        </w:rPr>
        <w:t>508</w:t>
      </w:r>
      <w:r>
        <w:rPr>
          <w:rFonts w:hint="cs"/>
          <w:rtl/>
        </w:rPr>
        <w:t>, 546</w:t>
      </w:r>
      <w:r>
        <w:rPr>
          <w:rtl/>
        </w:rPr>
        <w:t>. חר</w:t>
      </w:r>
      <w:r>
        <w:rPr>
          <w:rFonts w:hint="cs"/>
          <w:rtl/>
        </w:rPr>
        <w:t>ם</w:t>
      </w:r>
      <w:r>
        <w:rPr>
          <w:rtl/>
        </w:rPr>
        <w:t xml:space="preserve"> </w:t>
      </w:r>
      <w:r>
        <w:rPr>
          <w:rFonts w:hint="cs"/>
          <w:rtl/>
        </w:rPr>
        <w:t xml:space="preserve">על </w:t>
      </w:r>
      <w:r>
        <w:rPr>
          <w:rtl/>
        </w:rPr>
        <w:t>סחורה ישראלית ב</w:t>
      </w:r>
      <w:r>
        <w:rPr>
          <w:rFonts w:hint="cs"/>
          <w:rtl/>
        </w:rPr>
        <w:t>אירו</w:t>
      </w:r>
      <w:r>
        <w:rPr>
          <w:rFonts w:hint="cs"/>
          <w:rtl/>
        </w:rPr>
        <w:t>פה</w:t>
      </w:r>
      <w:bookmarkEnd w:id="790"/>
    </w:p>
    <w:p w14:paraId="3D0B535A" w14:textId="77777777" w:rsidR="00000000" w:rsidRDefault="00E01313">
      <w:pPr>
        <w:pStyle w:val="a0"/>
        <w:rPr>
          <w:rFonts w:hint="cs"/>
          <w:rtl/>
        </w:rPr>
      </w:pPr>
    </w:p>
    <w:p w14:paraId="768983AD" w14:textId="77777777" w:rsidR="00000000" w:rsidRDefault="00E01313">
      <w:pPr>
        <w:pStyle w:val="a0"/>
        <w:ind w:firstLine="0"/>
        <w:rPr>
          <w:bCs/>
          <w:u w:val="single"/>
        </w:rPr>
      </w:pPr>
      <w:bookmarkStart w:id="791" w:name="ESQ14496"/>
      <w:bookmarkEnd w:id="791"/>
      <w:r>
        <w:rPr>
          <w:bCs/>
          <w:u w:val="single"/>
          <w:rtl/>
        </w:rPr>
        <w:t>חבר</w:t>
      </w:r>
      <w:r>
        <w:rPr>
          <w:rFonts w:hint="cs"/>
          <w:bCs/>
          <w:u w:val="single"/>
          <w:rtl/>
        </w:rPr>
        <w:t xml:space="preserve"> הכנסת </w:t>
      </w:r>
      <w:r>
        <w:rPr>
          <w:bCs/>
          <w:u w:val="single"/>
          <w:rtl/>
        </w:rPr>
        <w:t>רוני בר-און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148D77D7" w14:textId="77777777" w:rsidR="00000000" w:rsidRDefault="00E01313">
      <w:pPr>
        <w:pStyle w:val="a0"/>
        <w:ind w:firstLine="720"/>
      </w:pPr>
      <w:r>
        <w:rPr>
          <w:rtl/>
        </w:rPr>
        <w:t>ביום א' באב התשס"ג (30 ביולי 2003):</w:t>
      </w:r>
    </w:p>
    <w:p w14:paraId="123B2D7A" w14:textId="77777777" w:rsidR="00000000" w:rsidRDefault="00E01313">
      <w:pPr>
        <w:pStyle w:val="a0"/>
        <w:rPr>
          <w:rFonts w:hint="cs"/>
        </w:rPr>
      </w:pPr>
    </w:p>
    <w:p w14:paraId="034C67E8" w14:textId="77777777" w:rsidR="00000000" w:rsidRDefault="00E01313">
      <w:pPr>
        <w:pStyle w:val="a0"/>
        <w:ind w:firstLine="720"/>
      </w:pPr>
      <w:r>
        <w:rPr>
          <w:rtl/>
        </w:rPr>
        <w:t>כרוז המפורסם בגרמניה קורא להחרים סחורות ישראליות עד ש</w:t>
      </w:r>
      <w:r>
        <w:rPr>
          <w:rFonts w:hint="cs"/>
          <w:rtl/>
        </w:rPr>
        <w:t>ת</w:t>
      </w:r>
      <w:r>
        <w:rPr>
          <w:rtl/>
        </w:rPr>
        <w:t xml:space="preserve">מולא שורה של תביעות, </w:t>
      </w:r>
      <w:r>
        <w:rPr>
          <w:rFonts w:hint="cs"/>
          <w:rtl/>
        </w:rPr>
        <w:t>ו</w:t>
      </w:r>
      <w:r>
        <w:rPr>
          <w:rtl/>
        </w:rPr>
        <w:t xml:space="preserve">בהן </w:t>
      </w:r>
      <w:r>
        <w:rPr>
          <w:rFonts w:hint="cs"/>
          <w:rtl/>
        </w:rPr>
        <w:t>הכרת ישראל</w:t>
      </w:r>
      <w:r>
        <w:rPr>
          <w:rtl/>
        </w:rPr>
        <w:t xml:space="preserve"> בזכות השיבה של הפל</w:t>
      </w:r>
      <w:r>
        <w:rPr>
          <w:rFonts w:hint="cs"/>
          <w:rtl/>
        </w:rPr>
        <w:t>סט</w:t>
      </w:r>
      <w:r>
        <w:rPr>
          <w:rtl/>
        </w:rPr>
        <w:t xml:space="preserve">ינים, </w:t>
      </w:r>
      <w:r>
        <w:rPr>
          <w:rFonts w:hint="cs"/>
          <w:rtl/>
        </w:rPr>
        <w:t>יציאה</w:t>
      </w:r>
      <w:r>
        <w:rPr>
          <w:rtl/>
        </w:rPr>
        <w:t xml:space="preserve"> </w:t>
      </w:r>
      <w:r>
        <w:rPr>
          <w:rFonts w:hint="cs"/>
          <w:rtl/>
        </w:rPr>
        <w:t>מיידית</w:t>
      </w:r>
      <w:r>
        <w:rPr>
          <w:rtl/>
        </w:rPr>
        <w:t xml:space="preserve"> מהשטחים </w:t>
      </w:r>
      <w:r>
        <w:rPr>
          <w:rFonts w:hint="cs"/>
          <w:rtl/>
        </w:rPr>
        <w:t>והפסקת</w:t>
      </w:r>
      <w:r>
        <w:rPr>
          <w:rtl/>
        </w:rPr>
        <w:t xml:space="preserve"> האפליה של הערבים הישראלים</w:t>
      </w:r>
      <w:r>
        <w:rPr>
          <w:rFonts w:hint="cs"/>
          <w:rtl/>
        </w:rPr>
        <w:t xml:space="preserve"> - כלשון</w:t>
      </w:r>
      <w:r>
        <w:rPr>
          <w:rFonts w:hint="cs"/>
          <w:rtl/>
        </w:rPr>
        <w:t xml:space="preserve"> הכרוז</w:t>
      </w:r>
      <w:r>
        <w:rPr>
          <w:rtl/>
        </w:rPr>
        <w:t>.</w:t>
      </w:r>
    </w:p>
    <w:p w14:paraId="253AE6CE" w14:textId="77777777" w:rsidR="00000000" w:rsidRDefault="00E01313">
      <w:pPr>
        <w:pStyle w:val="a0"/>
        <w:ind w:firstLine="720"/>
      </w:pPr>
    </w:p>
    <w:p w14:paraId="5FB5372A" w14:textId="77777777" w:rsidR="00000000" w:rsidRDefault="00E01313">
      <w:pPr>
        <w:pStyle w:val="a0"/>
        <w:ind w:firstLine="720"/>
      </w:pPr>
      <w:r>
        <w:rPr>
          <w:rFonts w:hint="cs"/>
          <w:rtl/>
        </w:rPr>
        <w:t>רצוני לשאול</w:t>
      </w:r>
      <w:r>
        <w:rPr>
          <w:rtl/>
        </w:rPr>
        <w:t>:</w:t>
      </w:r>
    </w:p>
    <w:p w14:paraId="46123E4B" w14:textId="77777777" w:rsidR="00000000" w:rsidRDefault="00E01313">
      <w:pPr>
        <w:pStyle w:val="a0"/>
        <w:ind w:firstLine="720"/>
      </w:pPr>
    </w:p>
    <w:p w14:paraId="44EC9CA3" w14:textId="77777777" w:rsidR="00000000" w:rsidRDefault="00E01313">
      <w:pPr>
        <w:pStyle w:val="a0"/>
        <w:ind w:firstLine="720"/>
        <w:rPr>
          <w:rtl/>
        </w:rPr>
      </w:pPr>
      <w:r>
        <w:rPr>
          <w:rFonts w:hint="cs"/>
          <w:rtl/>
        </w:rPr>
        <w:t xml:space="preserve">1. </w:t>
      </w:r>
      <w:r>
        <w:rPr>
          <w:rtl/>
        </w:rPr>
        <w:t>האם ידוע למשרד החוץ על תופעות דומות במקומות נוספים בעולם?</w:t>
      </w:r>
    </w:p>
    <w:p w14:paraId="4441E771" w14:textId="77777777" w:rsidR="00000000" w:rsidRDefault="00E01313">
      <w:pPr>
        <w:pStyle w:val="a0"/>
        <w:ind w:firstLine="720"/>
        <w:rPr>
          <w:rtl/>
        </w:rPr>
      </w:pPr>
    </w:p>
    <w:p w14:paraId="2F58A5CE" w14:textId="77777777" w:rsidR="00000000" w:rsidRDefault="00E01313">
      <w:pPr>
        <w:pStyle w:val="a0"/>
        <w:ind w:firstLine="720"/>
        <w:rPr>
          <w:rtl/>
        </w:rPr>
      </w:pPr>
      <w:r>
        <w:rPr>
          <w:rFonts w:hint="cs"/>
          <w:rtl/>
        </w:rPr>
        <w:t xml:space="preserve">2. </w:t>
      </w:r>
      <w:r>
        <w:rPr>
          <w:rtl/>
        </w:rPr>
        <w:t xml:space="preserve">כיצד </w:t>
      </w:r>
      <w:r>
        <w:rPr>
          <w:rFonts w:hint="cs"/>
          <w:rtl/>
        </w:rPr>
        <w:t>יפעל משרדך למניעת</w:t>
      </w:r>
      <w:r>
        <w:rPr>
          <w:rtl/>
        </w:rPr>
        <w:t xml:space="preserve"> תופעות דומות בעתיד?</w:t>
      </w:r>
    </w:p>
    <w:p w14:paraId="76DD9BCF" w14:textId="77777777" w:rsidR="00000000" w:rsidRDefault="00E01313">
      <w:pPr>
        <w:pStyle w:val="a0"/>
        <w:ind w:firstLine="720"/>
        <w:rPr>
          <w:rtl/>
        </w:rPr>
      </w:pPr>
    </w:p>
    <w:p w14:paraId="2EAF5B72" w14:textId="77777777" w:rsidR="00000000" w:rsidRDefault="00E01313">
      <w:pPr>
        <w:pStyle w:val="a0"/>
        <w:rPr>
          <w:rFonts w:hint="cs"/>
          <w:rtl/>
        </w:rPr>
      </w:pPr>
      <w:bookmarkStart w:id="792" w:name="CQ14318FI0014318T28_01_2004_21_02_09"/>
      <w:bookmarkEnd w:id="792"/>
    </w:p>
    <w:p w14:paraId="1853F903" w14:textId="77777777" w:rsidR="00000000" w:rsidRDefault="00E01313">
      <w:pPr>
        <w:pStyle w:val="a0"/>
        <w:ind w:firstLine="0"/>
        <w:rPr>
          <w:bCs/>
          <w:u w:val="single"/>
        </w:rPr>
      </w:pPr>
      <w:bookmarkStart w:id="793" w:name="ESQ14318"/>
      <w:bookmarkEnd w:id="793"/>
      <w:r>
        <w:rPr>
          <w:bCs/>
          <w:u w:val="single"/>
          <w:rtl/>
        </w:rPr>
        <w:t>חבר</w:t>
      </w:r>
      <w:r>
        <w:rPr>
          <w:rFonts w:hint="cs"/>
          <w:bCs/>
          <w:u w:val="single"/>
          <w:rtl/>
        </w:rPr>
        <w:t xml:space="preserve"> הכנסת </w:t>
      </w:r>
      <w:r>
        <w:rPr>
          <w:bCs/>
          <w:u w:val="single"/>
          <w:rtl/>
        </w:rPr>
        <w:t>מאיר פרוש</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8849E56" w14:textId="77777777" w:rsidR="00000000" w:rsidRDefault="00E01313">
      <w:pPr>
        <w:pStyle w:val="a0"/>
        <w:ind w:firstLine="0"/>
      </w:pPr>
      <w:r>
        <w:rPr>
          <w:rtl/>
        </w:rPr>
        <w:t>ביום א' באב התשס"ג (30 ביולי 2003):</w:t>
      </w:r>
    </w:p>
    <w:p w14:paraId="42BB3690" w14:textId="77777777" w:rsidR="00000000" w:rsidRDefault="00E01313">
      <w:pPr>
        <w:pStyle w:val="a0"/>
        <w:rPr>
          <w:rFonts w:hint="cs"/>
          <w:rtl/>
        </w:rPr>
      </w:pPr>
    </w:p>
    <w:p w14:paraId="23290CAE" w14:textId="77777777" w:rsidR="00000000" w:rsidRDefault="00E01313">
      <w:pPr>
        <w:pStyle w:val="a0"/>
        <w:rPr>
          <w:rFonts w:hint="cs"/>
        </w:rPr>
      </w:pPr>
    </w:p>
    <w:p w14:paraId="78D824EE" w14:textId="77777777" w:rsidR="00000000" w:rsidRDefault="00E01313">
      <w:pPr>
        <w:pStyle w:val="a0"/>
        <w:ind w:firstLine="720"/>
      </w:pPr>
      <w:r>
        <w:rPr>
          <w:rFonts w:hint="cs"/>
          <w:rtl/>
        </w:rPr>
        <w:t>פורסם כי לאחרונה הפיץ</w:t>
      </w:r>
      <w:r>
        <w:rPr>
          <w:rtl/>
        </w:rPr>
        <w:t xml:space="preserve"> ארגון אנטישמי </w:t>
      </w:r>
      <w:r>
        <w:rPr>
          <w:rFonts w:hint="cs"/>
          <w:rtl/>
        </w:rPr>
        <w:t>קריאה נגד</w:t>
      </w:r>
      <w:r>
        <w:rPr>
          <w:rtl/>
        </w:rPr>
        <w:t xml:space="preserve"> שיוו</w:t>
      </w:r>
      <w:r>
        <w:rPr>
          <w:rtl/>
        </w:rPr>
        <w:t xml:space="preserve">ק תוצרת חקלאית </w:t>
      </w:r>
      <w:r>
        <w:rPr>
          <w:rFonts w:hint="cs"/>
          <w:rtl/>
        </w:rPr>
        <w:t>ישראלית</w:t>
      </w:r>
      <w:r>
        <w:rPr>
          <w:rtl/>
        </w:rPr>
        <w:t xml:space="preserve">, </w:t>
      </w:r>
      <w:r>
        <w:rPr>
          <w:rFonts w:hint="cs"/>
          <w:rtl/>
        </w:rPr>
        <w:t>מלווה</w:t>
      </w:r>
      <w:r>
        <w:rPr>
          <w:rtl/>
        </w:rPr>
        <w:t xml:space="preserve"> באיור המזכיר את עלילות הדם נגד היהודים.</w:t>
      </w:r>
    </w:p>
    <w:p w14:paraId="170DC7BB" w14:textId="77777777" w:rsidR="00000000" w:rsidRDefault="00E01313">
      <w:pPr>
        <w:pStyle w:val="a0"/>
        <w:ind w:firstLine="720"/>
      </w:pPr>
    </w:p>
    <w:p w14:paraId="06B421C9" w14:textId="77777777" w:rsidR="00000000" w:rsidRDefault="00E01313">
      <w:pPr>
        <w:pStyle w:val="a0"/>
        <w:ind w:firstLine="720"/>
      </w:pPr>
      <w:r>
        <w:rPr>
          <w:rFonts w:hint="cs"/>
          <w:rtl/>
        </w:rPr>
        <w:t>רצוני לשאול</w:t>
      </w:r>
      <w:r>
        <w:rPr>
          <w:rtl/>
        </w:rPr>
        <w:t>:</w:t>
      </w:r>
    </w:p>
    <w:p w14:paraId="4780CF1F" w14:textId="77777777" w:rsidR="00000000" w:rsidRDefault="00E01313">
      <w:pPr>
        <w:pStyle w:val="a0"/>
        <w:ind w:firstLine="720"/>
      </w:pPr>
    </w:p>
    <w:p w14:paraId="3396AD75" w14:textId="77777777" w:rsidR="00000000" w:rsidRDefault="00E01313">
      <w:pPr>
        <w:pStyle w:val="a0"/>
        <w:ind w:firstLine="720"/>
        <w:rPr>
          <w:rFonts w:hint="cs"/>
          <w:rtl/>
        </w:rPr>
      </w:pPr>
      <w:r>
        <w:rPr>
          <w:rFonts w:hint="cs"/>
          <w:rtl/>
        </w:rPr>
        <w:t>1. מה מקור קריאה זו?</w:t>
      </w:r>
    </w:p>
    <w:p w14:paraId="36892923" w14:textId="77777777" w:rsidR="00000000" w:rsidRDefault="00E01313">
      <w:pPr>
        <w:pStyle w:val="a0"/>
        <w:ind w:firstLine="720"/>
        <w:rPr>
          <w:rtl/>
        </w:rPr>
      </w:pPr>
    </w:p>
    <w:p w14:paraId="46FBF011" w14:textId="77777777" w:rsidR="00000000" w:rsidRDefault="00E01313">
      <w:pPr>
        <w:pStyle w:val="a0"/>
        <w:ind w:firstLine="720"/>
        <w:rPr>
          <w:rFonts w:hint="cs"/>
          <w:rtl/>
        </w:rPr>
      </w:pPr>
      <w:r>
        <w:rPr>
          <w:rFonts w:hint="cs"/>
          <w:rtl/>
        </w:rPr>
        <w:t xml:space="preserve">2. </w:t>
      </w:r>
      <w:r>
        <w:rPr>
          <w:rtl/>
        </w:rPr>
        <w:t xml:space="preserve">כיצד </w:t>
      </w:r>
      <w:r>
        <w:rPr>
          <w:rFonts w:hint="cs"/>
          <w:rtl/>
        </w:rPr>
        <w:t>יפעל משרדך</w:t>
      </w:r>
      <w:r>
        <w:rPr>
          <w:rtl/>
        </w:rPr>
        <w:t xml:space="preserve"> בנדון</w:t>
      </w:r>
      <w:r>
        <w:rPr>
          <w:rFonts w:hint="cs"/>
          <w:rtl/>
        </w:rPr>
        <w:t>?</w:t>
      </w:r>
    </w:p>
    <w:p w14:paraId="4A359989" w14:textId="77777777" w:rsidR="00000000" w:rsidRDefault="00E01313">
      <w:pPr>
        <w:pStyle w:val="a0"/>
        <w:ind w:firstLine="720"/>
        <w:rPr>
          <w:rFonts w:hint="cs"/>
          <w:rtl/>
        </w:rPr>
      </w:pPr>
    </w:p>
    <w:p w14:paraId="0550030D" w14:textId="77777777" w:rsidR="00000000" w:rsidRDefault="00E01313">
      <w:pPr>
        <w:pStyle w:val="a0"/>
        <w:ind w:firstLine="0"/>
        <w:rPr>
          <w:rFonts w:hint="cs"/>
          <w:b/>
          <w:bCs/>
          <w:rtl/>
        </w:rPr>
      </w:pPr>
      <w:r>
        <w:rPr>
          <w:rFonts w:hint="cs"/>
          <w:b/>
          <w:bCs/>
          <w:u w:val="single"/>
          <w:rtl/>
        </w:rPr>
        <w:t>תשובת השר גדעון עזרא:</w:t>
      </w:r>
      <w:r>
        <w:rPr>
          <w:rFonts w:hint="cs"/>
          <w:rtl/>
        </w:rPr>
        <w:tab/>
      </w:r>
    </w:p>
    <w:p w14:paraId="6991BAE0" w14:textId="77777777" w:rsidR="00000000" w:rsidRDefault="00E01313">
      <w:pPr>
        <w:pStyle w:val="a0"/>
        <w:ind w:firstLine="0"/>
        <w:rPr>
          <w:rFonts w:hint="cs"/>
          <w:b/>
          <w:rtl/>
        </w:rPr>
      </w:pPr>
      <w:r>
        <w:rPr>
          <w:rFonts w:hint="cs"/>
          <w:b/>
          <w:rtl/>
        </w:rPr>
        <w:t>(לא נקראה, נמסרה לפרוטוקול)</w:t>
      </w:r>
    </w:p>
    <w:p w14:paraId="16BB0336" w14:textId="77777777" w:rsidR="00000000" w:rsidRDefault="00E01313">
      <w:pPr>
        <w:pStyle w:val="a0"/>
        <w:rPr>
          <w:rFonts w:hint="cs"/>
          <w:b/>
          <w:bCs/>
          <w:rtl/>
        </w:rPr>
      </w:pPr>
    </w:p>
    <w:p w14:paraId="1F76EE4F" w14:textId="77777777" w:rsidR="00000000" w:rsidRDefault="00E01313">
      <w:pPr>
        <w:pStyle w:val="a0"/>
        <w:rPr>
          <w:rFonts w:hint="cs"/>
          <w:b/>
          <w:rtl/>
        </w:rPr>
      </w:pPr>
      <w:r>
        <w:rPr>
          <w:rFonts w:hint="cs"/>
          <w:b/>
          <w:rtl/>
        </w:rPr>
        <w:t>הקריאות באירופה לחרם על תוצרת ישראלית מגיעות ממספר מצומצם של מדינות, ו</w:t>
      </w:r>
      <w:r>
        <w:rPr>
          <w:rFonts w:hint="cs"/>
          <w:b/>
          <w:rtl/>
        </w:rPr>
        <w:t>אין מדובר בתופעה גורפת. בשנה החולפת נודע לנו על קריאות לחרם בצרפת, בשבדיה ובבלגיה. ראוי לציין עוד, שמאחורי קריאות אלה לא עומדים גורמי ממשל רשמיים.</w:t>
      </w:r>
    </w:p>
    <w:p w14:paraId="30A10F50" w14:textId="77777777" w:rsidR="00000000" w:rsidRDefault="00E01313">
      <w:pPr>
        <w:pStyle w:val="a0"/>
        <w:rPr>
          <w:rFonts w:hint="cs"/>
          <w:b/>
          <w:rtl/>
        </w:rPr>
      </w:pPr>
    </w:p>
    <w:p w14:paraId="2DD535E6" w14:textId="77777777" w:rsidR="00000000" w:rsidRDefault="00E01313">
      <w:pPr>
        <w:pStyle w:val="a0"/>
        <w:rPr>
          <w:rFonts w:hint="cs"/>
          <w:b/>
          <w:rtl/>
        </w:rPr>
      </w:pPr>
      <w:r>
        <w:rPr>
          <w:rFonts w:hint="cs"/>
          <w:b/>
          <w:rtl/>
        </w:rPr>
        <w:t>קשה להעריך במדויק את השפעת הקריאות לחרם, אולם במקרים שבהם התופעה מתעוררת, אין היא מצליחה לצבור תאוצה והשפעתה</w:t>
      </w:r>
      <w:r>
        <w:rPr>
          <w:rFonts w:hint="cs"/>
          <w:b/>
          <w:rtl/>
        </w:rPr>
        <w:t xml:space="preserve"> המסחרית זניחה. מבירור שנערך באותן מדינות ציינו מנהלי הרשתות הגדולות כי מדיניות השיווק שלהם נקבעת על-פי קריטריונים עסקיים ומסחריים בלבד.</w:t>
      </w:r>
    </w:p>
    <w:p w14:paraId="6781771E" w14:textId="77777777" w:rsidR="00000000" w:rsidRDefault="00E01313">
      <w:pPr>
        <w:pStyle w:val="a0"/>
        <w:rPr>
          <w:rFonts w:hint="cs"/>
          <w:b/>
          <w:rtl/>
        </w:rPr>
      </w:pPr>
    </w:p>
    <w:p w14:paraId="6CC3AD6F" w14:textId="77777777" w:rsidR="00000000" w:rsidRDefault="00E01313">
      <w:pPr>
        <w:pStyle w:val="a0"/>
        <w:rPr>
          <w:rFonts w:hint="cs"/>
          <w:b/>
          <w:rtl/>
        </w:rPr>
      </w:pPr>
      <w:r>
        <w:rPr>
          <w:rFonts w:hint="cs"/>
          <w:b/>
          <w:rtl/>
        </w:rPr>
        <w:t>למרות זאת, אנו מתייחסים לתופעה בחומרה רבה, ורואים בה ניסיון השואף לבודד את ישראל ולגרום לדה-לגיטימציה שלה.</w:t>
      </w:r>
    </w:p>
    <w:p w14:paraId="29E17EFA" w14:textId="77777777" w:rsidR="00000000" w:rsidRDefault="00E01313">
      <w:pPr>
        <w:pStyle w:val="a0"/>
        <w:rPr>
          <w:rFonts w:hint="cs"/>
          <w:b/>
          <w:rtl/>
        </w:rPr>
      </w:pPr>
    </w:p>
    <w:p w14:paraId="4AD0F5D7" w14:textId="77777777" w:rsidR="00000000" w:rsidRDefault="00E01313">
      <w:pPr>
        <w:pStyle w:val="a0"/>
        <w:rPr>
          <w:rFonts w:hint="cs"/>
          <w:b/>
          <w:rtl/>
        </w:rPr>
      </w:pPr>
      <w:r>
        <w:rPr>
          <w:rFonts w:hint="cs"/>
          <w:b/>
          <w:rtl/>
        </w:rPr>
        <w:t>משרד החוץ,</w:t>
      </w:r>
      <w:r>
        <w:rPr>
          <w:rFonts w:hint="cs"/>
          <w:b/>
          <w:rtl/>
        </w:rPr>
        <w:t xml:space="preserve"> באמצעות השגרירויות באירופה, מנהל מעקב צמוד אחר הקריאות לחרם, מעלה את הנושא ומצביע על חומרת התופעה בדרגים המדיניים הבכירים. במקביל, נוכחנו לדעת שדרך הפעולה היעילה ביותר היא זו הציבורית, שתכליתה הדגשת חוסר הלגיטימיות והליגליות של אותן קריאות. שגרירויותינו פ</w:t>
      </w:r>
      <w:r>
        <w:rPr>
          <w:rFonts w:hint="cs"/>
          <w:b/>
          <w:rtl/>
        </w:rPr>
        <w:t>ועלות מול גורמי ממשל וגורמים ציבוריים ידידותיים לישראל ובעלי השפעה על דעת הקהל המקומית, היוצאים בהצהרות נגד תופעת הקריאות לחרם.</w:t>
      </w:r>
    </w:p>
    <w:p w14:paraId="4D741BB6" w14:textId="77777777" w:rsidR="00000000" w:rsidRDefault="00E01313">
      <w:pPr>
        <w:pStyle w:val="a0"/>
        <w:rPr>
          <w:rFonts w:hint="cs"/>
          <w:b/>
          <w:rtl/>
        </w:rPr>
      </w:pPr>
    </w:p>
    <w:p w14:paraId="7A57F074" w14:textId="77777777" w:rsidR="00000000" w:rsidRDefault="00E01313">
      <w:pPr>
        <w:pStyle w:val="a0"/>
        <w:rPr>
          <w:rFonts w:hint="cs"/>
          <w:b/>
          <w:rtl/>
        </w:rPr>
      </w:pPr>
      <w:r>
        <w:rPr>
          <w:rFonts w:hint="cs"/>
          <w:b/>
          <w:rtl/>
        </w:rPr>
        <w:t>במקרים שבהם קיימים סממנים אנטישמיים בפרסומים לחרם נגד תוצרת ישראלית - המקרה הבלגי, שגרירותנו פנתה למנכ"ל משרד החוץ של בלגיה וכן</w:t>
      </w:r>
      <w:r>
        <w:rPr>
          <w:rFonts w:hint="cs"/>
          <w:b/>
          <w:rtl/>
        </w:rPr>
        <w:t xml:space="preserve"> ללשכת שר החוץ הבלגי ומחתה על כי ממשלת בלגיה מממנת ארגון לא </w:t>
      </w:r>
      <w:r>
        <w:rPr>
          <w:rFonts w:hint="cs"/>
          <w:rtl/>
        </w:rPr>
        <w:t xml:space="preserve">ממשלתי - </w:t>
      </w:r>
      <w:r>
        <w:rPr>
          <w:rFonts w:hint="cs"/>
        </w:rPr>
        <w:t>NGO</w:t>
      </w:r>
      <w:r>
        <w:rPr>
          <w:rFonts w:hint="cs"/>
          <w:rtl/>
        </w:rPr>
        <w:t>,</w:t>
      </w:r>
      <w:r>
        <w:rPr>
          <w:rFonts w:hint="cs"/>
          <w:b/>
          <w:rtl/>
        </w:rPr>
        <w:t xml:space="preserve"> המפרסם קריאות בעלות סממנים אנטישמיים.</w:t>
      </w:r>
    </w:p>
    <w:p w14:paraId="1AB07C18" w14:textId="77777777" w:rsidR="00000000" w:rsidRDefault="00E01313">
      <w:pPr>
        <w:pStyle w:val="a0"/>
        <w:rPr>
          <w:rFonts w:hint="cs"/>
          <w:b/>
          <w:rtl/>
        </w:rPr>
      </w:pPr>
    </w:p>
    <w:p w14:paraId="7F955232" w14:textId="77777777" w:rsidR="00000000" w:rsidRDefault="00E01313">
      <w:pPr>
        <w:pStyle w:val="a0"/>
        <w:rPr>
          <w:rFonts w:hint="cs"/>
          <w:b/>
          <w:rtl/>
        </w:rPr>
      </w:pPr>
      <w:r>
        <w:rPr>
          <w:rFonts w:hint="cs"/>
          <w:b/>
          <w:rtl/>
        </w:rPr>
        <w:t xml:space="preserve">כמו כן פעלה השגרירות מול המרכז למאבק נגד הגזענות, שמנהלו העביר לארגון שעמד מאחורי קריאת החרם - </w:t>
      </w:r>
      <w:r>
        <w:rPr>
          <w:rFonts w:hint="cs"/>
        </w:rPr>
        <w:t>OXFAM</w:t>
      </w:r>
      <w:r>
        <w:rPr>
          <w:rFonts w:hint="cs"/>
          <w:b/>
          <w:rtl/>
        </w:rPr>
        <w:t xml:space="preserve"> - מכתב שבו הוא מפנה שימת לב הארגון נוכח הה</w:t>
      </w:r>
      <w:r>
        <w:rPr>
          <w:rFonts w:hint="cs"/>
          <w:b/>
          <w:rtl/>
        </w:rPr>
        <w:t>יבט האנטישמי שבמסע החרם הכלכלי כנגד ישראל. המרכז למאבק נגד אנטישמיות הינו ארגון ממשלתי הכפוף ישירות לראש ממשלת בלגיה. לתגובה המיידית של מנהל המרכז, במענה על פניית שגרירותנו, יש היבט הרתעתי חשוב, היות שהוא פועל משפטית נגד מי שחשוד בפעילות גזענית.</w:t>
      </w:r>
    </w:p>
    <w:p w14:paraId="1E7F522F" w14:textId="77777777" w:rsidR="00000000" w:rsidRDefault="00E01313">
      <w:pPr>
        <w:pStyle w:val="a0"/>
        <w:rPr>
          <w:rFonts w:hint="cs"/>
          <w:b/>
          <w:rtl/>
        </w:rPr>
      </w:pPr>
    </w:p>
    <w:p w14:paraId="15809F08" w14:textId="77777777" w:rsidR="00000000" w:rsidRDefault="00E01313">
      <w:pPr>
        <w:pStyle w:val="a0"/>
        <w:rPr>
          <w:rFonts w:hint="cs"/>
          <w:b/>
          <w:rtl/>
        </w:rPr>
      </w:pPr>
      <w:r>
        <w:rPr>
          <w:rFonts w:hint="cs"/>
          <w:b/>
          <w:rtl/>
        </w:rPr>
        <w:t xml:space="preserve">מדיניותה </w:t>
      </w:r>
      <w:r>
        <w:rPr>
          <w:rFonts w:hint="cs"/>
          <w:b/>
          <w:rtl/>
        </w:rPr>
        <w:t xml:space="preserve">הרשמית של ישראל היא שאין אבחנה בין התוצרת מעבר ל"קו הירוק" לבין זו שמקורה בתחומי "הקו הירוק". על-פי מדיניות זו נקבע גם נוסח תשובות המכס הישראלי על שאילתות אירופיות, קרי, שאלה וגם אלה מצויים באחריותה המכסית של ישראל. </w:t>
      </w:r>
    </w:p>
    <w:p w14:paraId="0261B41A" w14:textId="77777777" w:rsidR="00000000" w:rsidRDefault="00E01313">
      <w:pPr>
        <w:pStyle w:val="a0"/>
        <w:ind w:firstLine="0"/>
        <w:rPr>
          <w:rFonts w:hint="cs"/>
          <w:rtl/>
        </w:rPr>
      </w:pPr>
    </w:p>
    <w:p w14:paraId="7946F3C7" w14:textId="77777777" w:rsidR="00000000" w:rsidRDefault="00E01313">
      <w:pPr>
        <w:pStyle w:val="af1"/>
        <w:rPr>
          <w:rtl/>
        </w:rPr>
      </w:pPr>
      <w:r>
        <w:rPr>
          <w:rtl/>
        </w:rPr>
        <w:t>היו"ר יולי-יואל אדלשטיין:</w:t>
      </w:r>
    </w:p>
    <w:p w14:paraId="32030B30" w14:textId="77777777" w:rsidR="00000000" w:rsidRDefault="00E01313">
      <w:pPr>
        <w:pStyle w:val="a0"/>
        <w:rPr>
          <w:rtl/>
        </w:rPr>
      </w:pPr>
    </w:p>
    <w:p w14:paraId="39D0FE97" w14:textId="77777777" w:rsidR="00000000" w:rsidRDefault="00E01313">
      <w:pPr>
        <w:pStyle w:val="a0"/>
        <w:rPr>
          <w:rFonts w:hint="cs"/>
          <w:rtl/>
        </w:rPr>
      </w:pPr>
      <w:r>
        <w:rPr>
          <w:rFonts w:hint="cs"/>
          <w:rtl/>
        </w:rPr>
        <w:t xml:space="preserve">שאילתא מס' </w:t>
      </w:r>
      <w:r>
        <w:rPr>
          <w:rFonts w:hint="cs"/>
          <w:rtl/>
        </w:rPr>
        <w:t xml:space="preserve">530, של חבר הכנסת הירשזון </w:t>
      </w:r>
      <w:r>
        <w:rPr>
          <w:rtl/>
        </w:rPr>
        <w:t>–</w:t>
      </w:r>
      <w:r>
        <w:rPr>
          <w:rFonts w:hint="cs"/>
          <w:rtl/>
        </w:rPr>
        <w:t xml:space="preserve"> לפרוטוקול. </w:t>
      </w:r>
    </w:p>
    <w:p w14:paraId="21C3ABA4" w14:textId="77777777" w:rsidR="00000000" w:rsidRDefault="00E01313">
      <w:pPr>
        <w:pStyle w:val="a0"/>
        <w:ind w:firstLine="0"/>
        <w:rPr>
          <w:rFonts w:hint="cs"/>
          <w:rtl/>
        </w:rPr>
      </w:pPr>
    </w:p>
    <w:p w14:paraId="6A9C82AD" w14:textId="77777777" w:rsidR="00000000" w:rsidRDefault="00E01313">
      <w:pPr>
        <w:pStyle w:val="a1"/>
        <w:jc w:val="center"/>
        <w:rPr>
          <w:rtl/>
        </w:rPr>
      </w:pPr>
      <w:bookmarkStart w:id="794" w:name="CQ14476FI0014476T28_01_2004_21_02_44"/>
      <w:bookmarkStart w:id="795" w:name="_Toc78873208"/>
      <w:bookmarkEnd w:id="794"/>
      <w:r>
        <w:rPr>
          <w:rtl/>
        </w:rPr>
        <w:t>530. תביעות יהודי ערב להשבת הרכוש היהודי</w:t>
      </w:r>
      <w:bookmarkEnd w:id="795"/>
    </w:p>
    <w:p w14:paraId="114E075C" w14:textId="77777777" w:rsidR="00000000" w:rsidRDefault="00E01313">
      <w:pPr>
        <w:pStyle w:val="a0"/>
        <w:rPr>
          <w:rFonts w:hint="cs"/>
          <w:rtl/>
        </w:rPr>
      </w:pPr>
    </w:p>
    <w:p w14:paraId="797D0619" w14:textId="77777777" w:rsidR="00000000" w:rsidRDefault="00E01313">
      <w:pPr>
        <w:pStyle w:val="a0"/>
        <w:ind w:firstLine="0"/>
        <w:rPr>
          <w:bCs/>
          <w:u w:val="single"/>
        </w:rPr>
      </w:pPr>
      <w:bookmarkStart w:id="796" w:name="ESQ14476"/>
      <w:bookmarkEnd w:id="796"/>
      <w:r>
        <w:rPr>
          <w:bCs/>
          <w:u w:val="single"/>
          <w:rtl/>
        </w:rPr>
        <w:t>חבר</w:t>
      </w:r>
      <w:r>
        <w:rPr>
          <w:rFonts w:hint="cs"/>
          <w:bCs/>
          <w:u w:val="single"/>
          <w:rtl/>
        </w:rPr>
        <w:t xml:space="preserve"> הכנסת </w:t>
      </w:r>
      <w:r>
        <w:rPr>
          <w:bCs/>
          <w:u w:val="single"/>
          <w:rtl/>
        </w:rPr>
        <w:t>אברהם הירשזון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C5FD754" w14:textId="77777777" w:rsidR="00000000" w:rsidRDefault="00E01313">
      <w:pPr>
        <w:pStyle w:val="a0"/>
        <w:ind w:firstLine="720"/>
      </w:pPr>
      <w:r>
        <w:rPr>
          <w:rtl/>
        </w:rPr>
        <w:t>ביום א' באב התשס"ג (30 ביולי 2003):</w:t>
      </w:r>
    </w:p>
    <w:p w14:paraId="13D4A13D" w14:textId="77777777" w:rsidR="00000000" w:rsidRDefault="00E01313">
      <w:pPr>
        <w:pStyle w:val="a0"/>
        <w:rPr>
          <w:rFonts w:hint="cs"/>
          <w:rtl/>
        </w:rPr>
      </w:pPr>
    </w:p>
    <w:p w14:paraId="5F3A4DF7" w14:textId="77777777" w:rsidR="00000000" w:rsidRDefault="00E01313">
      <w:pPr>
        <w:pStyle w:val="a0"/>
        <w:rPr>
          <w:rFonts w:hint="cs"/>
        </w:rPr>
      </w:pPr>
    </w:p>
    <w:p w14:paraId="5ACDEE65" w14:textId="77777777" w:rsidR="00000000" w:rsidRDefault="00E01313">
      <w:pPr>
        <w:pStyle w:val="a0"/>
        <w:ind w:firstLine="720"/>
        <w:rPr>
          <w:rFonts w:hint="cs"/>
        </w:rPr>
      </w:pPr>
      <w:r>
        <w:rPr>
          <w:rtl/>
        </w:rPr>
        <w:t>אשתקד ב</w:t>
      </w:r>
      <w:r>
        <w:rPr>
          <w:rFonts w:hint="cs"/>
          <w:rtl/>
        </w:rPr>
        <w:t>י</w:t>
      </w:r>
      <w:r>
        <w:rPr>
          <w:rtl/>
        </w:rPr>
        <w:t>קשה הממשלה ממשרד המשפטים לערוך רישום מקיף של תביעות יהודי ערב להשבת רכושם ממדינות האם.</w:t>
      </w:r>
      <w:r>
        <w:rPr>
          <w:rFonts w:hint="cs"/>
          <w:rtl/>
        </w:rPr>
        <w:t xml:space="preserve"> פ</w:t>
      </w:r>
      <w:r>
        <w:rPr>
          <w:rFonts w:hint="cs"/>
          <w:rtl/>
        </w:rPr>
        <w:t xml:space="preserve">ורסם כי עיקר התביעות הוא לעירק. </w:t>
      </w:r>
    </w:p>
    <w:p w14:paraId="293F8796" w14:textId="77777777" w:rsidR="00000000" w:rsidRDefault="00E01313">
      <w:pPr>
        <w:pStyle w:val="a0"/>
        <w:ind w:firstLine="720"/>
      </w:pPr>
    </w:p>
    <w:p w14:paraId="054158BE" w14:textId="77777777" w:rsidR="00000000" w:rsidRDefault="00E01313">
      <w:pPr>
        <w:pStyle w:val="a0"/>
        <w:ind w:firstLine="720"/>
      </w:pPr>
      <w:r>
        <w:rPr>
          <w:rFonts w:hint="cs"/>
          <w:rtl/>
        </w:rPr>
        <w:t>רצוני לשאול</w:t>
      </w:r>
      <w:r>
        <w:rPr>
          <w:rtl/>
        </w:rPr>
        <w:t>:</w:t>
      </w:r>
    </w:p>
    <w:p w14:paraId="36F61CEF" w14:textId="77777777" w:rsidR="00000000" w:rsidRDefault="00E01313">
      <w:pPr>
        <w:pStyle w:val="a0"/>
        <w:ind w:firstLine="720"/>
      </w:pPr>
    </w:p>
    <w:p w14:paraId="1AC0C13D" w14:textId="77777777" w:rsidR="00000000" w:rsidRDefault="00E01313">
      <w:pPr>
        <w:pStyle w:val="a0"/>
        <w:ind w:firstLine="720"/>
        <w:rPr>
          <w:rtl/>
        </w:rPr>
      </w:pPr>
      <w:r>
        <w:rPr>
          <w:rFonts w:hint="cs"/>
          <w:rtl/>
        </w:rPr>
        <w:t xml:space="preserve">1. </w:t>
      </w:r>
      <w:r>
        <w:rPr>
          <w:rtl/>
        </w:rPr>
        <w:t xml:space="preserve">מה נעשה עד כה עם </w:t>
      </w:r>
      <w:r>
        <w:rPr>
          <w:rFonts w:hint="cs"/>
          <w:rtl/>
        </w:rPr>
        <w:t>כל</w:t>
      </w:r>
      <w:r>
        <w:rPr>
          <w:rtl/>
        </w:rPr>
        <w:t xml:space="preserve"> התביעות אשר הוגשו?</w:t>
      </w:r>
    </w:p>
    <w:p w14:paraId="6FC1EE6A" w14:textId="77777777" w:rsidR="00000000" w:rsidRDefault="00E01313">
      <w:pPr>
        <w:pStyle w:val="a0"/>
        <w:ind w:firstLine="720"/>
        <w:rPr>
          <w:rtl/>
        </w:rPr>
      </w:pPr>
    </w:p>
    <w:p w14:paraId="7DE44D9E" w14:textId="77777777" w:rsidR="00000000" w:rsidRDefault="00E01313">
      <w:pPr>
        <w:pStyle w:val="a0"/>
        <w:ind w:firstLine="720"/>
        <w:rPr>
          <w:rtl/>
        </w:rPr>
      </w:pPr>
      <w:r>
        <w:rPr>
          <w:rFonts w:hint="cs"/>
          <w:rtl/>
        </w:rPr>
        <w:t>2. איזה</w:t>
      </w:r>
      <w:r>
        <w:rPr>
          <w:rtl/>
        </w:rPr>
        <w:t xml:space="preserve"> גורם ממשלתי מרכז ומתווך בנושא?</w:t>
      </w:r>
    </w:p>
    <w:p w14:paraId="3A82A301" w14:textId="77777777" w:rsidR="00000000" w:rsidRDefault="00E01313">
      <w:pPr>
        <w:pStyle w:val="a0"/>
        <w:ind w:firstLine="720"/>
        <w:rPr>
          <w:rtl/>
        </w:rPr>
      </w:pPr>
    </w:p>
    <w:p w14:paraId="40B439E6" w14:textId="77777777" w:rsidR="00000000" w:rsidRDefault="00E01313">
      <w:pPr>
        <w:pStyle w:val="a0"/>
        <w:ind w:firstLine="720"/>
        <w:rPr>
          <w:rtl/>
        </w:rPr>
      </w:pPr>
      <w:r>
        <w:rPr>
          <w:rFonts w:hint="cs"/>
          <w:rtl/>
        </w:rPr>
        <w:t xml:space="preserve">3. </w:t>
      </w:r>
      <w:r>
        <w:rPr>
          <w:rtl/>
        </w:rPr>
        <w:t>האם יש מקום לתביעות פרטיות?</w:t>
      </w:r>
    </w:p>
    <w:p w14:paraId="5D1E12E8" w14:textId="77777777" w:rsidR="00000000" w:rsidRDefault="00E01313">
      <w:pPr>
        <w:pStyle w:val="a0"/>
        <w:ind w:firstLine="720"/>
        <w:rPr>
          <w:rtl/>
        </w:rPr>
      </w:pPr>
    </w:p>
    <w:p w14:paraId="65C82CC4" w14:textId="77777777" w:rsidR="00000000" w:rsidRDefault="00E01313">
      <w:pPr>
        <w:pStyle w:val="a0"/>
        <w:ind w:firstLine="720"/>
        <w:rPr>
          <w:rFonts w:hint="cs"/>
          <w:rtl/>
        </w:rPr>
      </w:pPr>
      <w:r>
        <w:rPr>
          <w:rFonts w:hint="cs"/>
          <w:rtl/>
        </w:rPr>
        <w:t xml:space="preserve">4. </w:t>
      </w:r>
      <w:r>
        <w:rPr>
          <w:rtl/>
        </w:rPr>
        <w:t>האם</w:t>
      </w:r>
      <w:r>
        <w:rPr>
          <w:rFonts w:hint="cs"/>
          <w:rtl/>
        </w:rPr>
        <w:t>, נוסף על עירק,</w:t>
      </w:r>
      <w:r>
        <w:rPr>
          <w:rtl/>
        </w:rPr>
        <w:t xml:space="preserve"> יש מגעים עם ממשלות </w:t>
      </w:r>
      <w:r>
        <w:rPr>
          <w:rFonts w:hint="cs"/>
          <w:rtl/>
        </w:rPr>
        <w:t>זרות?</w:t>
      </w:r>
    </w:p>
    <w:p w14:paraId="4B6A36EA" w14:textId="77777777" w:rsidR="00000000" w:rsidRDefault="00E01313">
      <w:pPr>
        <w:pStyle w:val="a0"/>
        <w:ind w:firstLine="720"/>
        <w:rPr>
          <w:rFonts w:hint="cs"/>
        </w:rPr>
      </w:pPr>
    </w:p>
    <w:p w14:paraId="44C9956F" w14:textId="77777777" w:rsidR="00000000" w:rsidRDefault="00E01313">
      <w:pPr>
        <w:pStyle w:val="a0"/>
        <w:ind w:firstLine="0"/>
        <w:rPr>
          <w:rFonts w:hint="cs"/>
          <w:b/>
          <w:bCs/>
          <w:u w:val="single"/>
          <w:rtl/>
        </w:rPr>
      </w:pPr>
      <w:r>
        <w:rPr>
          <w:rFonts w:hint="cs"/>
          <w:b/>
          <w:bCs/>
          <w:u w:val="single"/>
          <w:rtl/>
        </w:rPr>
        <w:t>תשובת השר גדעון עזרא:</w:t>
      </w:r>
    </w:p>
    <w:p w14:paraId="0476A8C8" w14:textId="77777777" w:rsidR="00000000" w:rsidRDefault="00E01313">
      <w:pPr>
        <w:pStyle w:val="a0"/>
        <w:ind w:firstLine="0"/>
        <w:rPr>
          <w:rFonts w:hint="cs"/>
          <w:rtl/>
        </w:rPr>
      </w:pPr>
      <w:r>
        <w:rPr>
          <w:rFonts w:hint="cs"/>
          <w:rtl/>
        </w:rPr>
        <w:t>(לא נקראה, נמסרה לפרוטו</w:t>
      </w:r>
      <w:r>
        <w:rPr>
          <w:rFonts w:hint="cs"/>
          <w:rtl/>
        </w:rPr>
        <w:t>קול)</w:t>
      </w:r>
    </w:p>
    <w:p w14:paraId="5735B1E2" w14:textId="77777777" w:rsidR="00000000" w:rsidRDefault="00E01313">
      <w:pPr>
        <w:pStyle w:val="a0"/>
        <w:rPr>
          <w:rFonts w:hint="cs"/>
          <w:rtl/>
        </w:rPr>
      </w:pPr>
    </w:p>
    <w:p w14:paraId="41F611E7" w14:textId="77777777" w:rsidR="00000000" w:rsidRDefault="00E01313">
      <w:pPr>
        <w:pStyle w:val="a0"/>
        <w:rPr>
          <w:rFonts w:hint="cs"/>
          <w:rtl/>
        </w:rPr>
      </w:pPr>
    </w:p>
    <w:p w14:paraId="1819ACDA" w14:textId="77777777" w:rsidR="00000000" w:rsidRDefault="00E01313">
      <w:pPr>
        <w:pStyle w:val="a0"/>
        <w:rPr>
          <w:rFonts w:hint="cs"/>
          <w:rtl/>
        </w:rPr>
      </w:pPr>
      <w:r>
        <w:rPr>
          <w:rFonts w:hint="cs"/>
          <w:rtl/>
        </w:rPr>
        <w:t>1. התביעות שרוכזו עד כה משמשות כמאגר מידע בסיסי ליום שבו יוחלט להעלות את התביעות במשא-ומתן מול הגורם הערבי הרלוונטי.</w:t>
      </w:r>
    </w:p>
    <w:p w14:paraId="2C08EA2F" w14:textId="77777777" w:rsidR="00000000" w:rsidRDefault="00E01313">
      <w:pPr>
        <w:pStyle w:val="a0"/>
        <w:rPr>
          <w:rFonts w:hint="cs"/>
          <w:rtl/>
        </w:rPr>
      </w:pPr>
    </w:p>
    <w:p w14:paraId="6D0CCF62" w14:textId="77777777" w:rsidR="00000000" w:rsidRDefault="00E01313">
      <w:pPr>
        <w:pStyle w:val="a0"/>
        <w:rPr>
          <w:rFonts w:hint="cs"/>
          <w:rtl/>
        </w:rPr>
      </w:pPr>
      <w:r>
        <w:rPr>
          <w:rFonts w:hint="cs"/>
          <w:rtl/>
        </w:rPr>
        <w:t>אשר לפעילות עתידית, מדיניות הממשלה מעוגנת בהחלטת ממשלה מס' 1544 מיום 3 במרס 2002 בנושא, הקובעת כי: "החטיבה לזכויות יהודי ארצות ערב,</w:t>
      </w:r>
      <w:r>
        <w:rPr>
          <w:rFonts w:hint="cs"/>
          <w:rtl/>
        </w:rPr>
        <w:t xml:space="preserve"> אשר מצויה במסגרת הממונה על העזרה המשפטית במשרד המשפטים, תמשיך לאסוף </w:t>
      </w:r>
      <w:r>
        <w:rPr>
          <w:rtl/>
        </w:rPr>
        <w:t>–</w:t>
      </w:r>
      <w:r>
        <w:rPr>
          <w:rFonts w:hint="cs"/>
          <w:rtl/>
        </w:rPr>
        <w:t xml:space="preserve"> כבעבר </w:t>
      </w:r>
      <w:r>
        <w:rPr>
          <w:rtl/>
        </w:rPr>
        <w:t>–</w:t>
      </w:r>
      <w:r>
        <w:rPr>
          <w:rFonts w:hint="cs"/>
          <w:rtl/>
        </w:rPr>
        <w:t xml:space="preserve"> מידע, נתונים, פניות ומסמכים בעניין, וכן תיעוד רכוש פרטי וקהילתי של יהודים יוצאי מדינות ערב והפגיעה בזכויותיהם השונות, וזאת תוך קיום ממשק נתונים אשר יוצלב למול הרישום הקיים בארגו</w:t>
      </w:r>
      <w:r>
        <w:rPr>
          <w:rFonts w:hint="cs"/>
          <w:rtl/>
        </w:rPr>
        <w:t>נים השונים.</w:t>
      </w:r>
    </w:p>
    <w:p w14:paraId="1F7CD94A" w14:textId="77777777" w:rsidR="00000000" w:rsidRDefault="00E01313">
      <w:pPr>
        <w:pStyle w:val="a0"/>
        <w:rPr>
          <w:rFonts w:hint="cs"/>
          <w:rtl/>
        </w:rPr>
      </w:pPr>
    </w:p>
    <w:p w14:paraId="13A8BAEF" w14:textId="77777777" w:rsidR="00000000" w:rsidRDefault="00E01313">
      <w:pPr>
        <w:pStyle w:val="a0"/>
        <w:rPr>
          <w:rFonts w:hint="cs"/>
          <w:rtl/>
        </w:rPr>
      </w:pPr>
      <w:r>
        <w:rPr>
          <w:rFonts w:hint="cs"/>
          <w:rtl/>
        </w:rPr>
        <w:t>"משרד המשפטים יפרסם קול קורא בשפות השונות, באמצעי תקשורת שונים ובאינטרנט, תוך מתן הד לנושא בקרב יוצאי מדינות ערב בארץ ובחו"ל, אשר יקרא לכל המעוניין ולכל בעל מידע לפנות לצורך רישום זכויות, על בסיס המפורט בהחלטות הממשלה הקודמות שצוינו במסמך זה ו</w:t>
      </w:r>
      <w:r>
        <w:rPr>
          <w:rFonts w:hint="cs"/>
          <w:rtl/>
        </w:rPr>
        <w:t>בהחלטה זאת".</w:t>
      </w:r>
    </w:p>
    <w:p w14:paraId="4B182E80" w14:textId="77777777" w:rsidR="00000000" w:rsidRDefault="00E01313">
      <w:pPr>
        <w:pStyle w:val="a0"/>
        <w:rPr>
          <w:rFonts w:hint="cs"/>
          <w:rtl/>
        </w:rPr>
      </w:pPr>
    </w:p>
    <w:p w14:paraId="79BCCFDE" w14:textId="77777777" w:rsidR="00000000" w:rsidRDefault="00E01313">
      <w:pPr>
        <w:pStyle w:val="a0"/>
        <w:rPr>
          <w:rFonts w:hint="cs"/>
          <w:rtl/>
        </w:rPr>
      </w:pPr>
      <w:r>
        <w:rPr>
          <w:rFonts w:hint="cs"/>
          <w:rtl/>
        </w:rPr>
        <w:t xml:space="preserve">2. החלטת הממשלה קובעת כי "תוקם ועדת מנכ"לים בנושא זכויות של היהודים שעזבו את ארצות ערב כפליטים, בראשות מנכ"ל משרד המשפטים ומנכ"ל משרד החוץ, ובה יהיו חברים נציג השר לענייני תפוצות, חברה וירושלים, הסוכנות היהודית והממונה על העזרה המשפטית במשרד </w:t>
      </w:r>
      <w:r>
        <w:rPr>
          <w:rFonts w:hint="cs"/>
          <w:rtl/>
        </w:rPr>
        <w:t>המשפטים כמרכז הוועדה. הוועדה תרכז את הטיפול בנושא למול גורמים בין-לאומיים, לצורך תיאום והתוויית מדיניות אחידה ומובנית להתנהלות התהליך, לאור החלטות הממשלה, ותדווח לממשלה מעת לעת על ההתקדמות והטיפול בנושא.</w:t>
      </w:r>
    </w:p>
    <w:p w14:paraId="5B7F8304" w14:textId="77777777" w:rsidR="00000000" w:rsidRDefault="00E01313">
      <w:pPr>
        <w:pStyle w:val="a0"/>
        <w:rPr>
          <w:rFonts w:hint="cs"/>
          <w:rtl/>
        </w:rPr>
      </w:pPr>
    </w:p>
    <w:p w14:paraId="45D20499" w14:textId="77777777" w:rsidR="00000000" w:rsidRDefault="00E01313">
      <w:pPr>
        <w:pStyle w:val="a0"/>
        <w:rPr>
          <w:rFonts w:hint="cs"/>
          <w:rtl/>
        </w:rPr>
      </w:pPr>
      <w:r>
        <w:rPr>
          <w:rFonts w:hint="cs"/>
          <w:rtl/>
        </w:rPr>
        <w:t>"הטיפול בנושא התיעוד והרישום ימשיך להיות מרוכז על-י</w:t>
      </w:r>
      <w:r>
        <w:rPr>
          <w:rFonts w:hint="cs"/>
          <w:rtl/>
        </w:rPr>
        <w:t xml:space="preserve">די משרד המשפטים, באמצעות החטיבה לזכויות יהודי ארצות ערב, אצל הממונה על העזרה המשפטית במשרד המשפטים. זאת בשיתוף משרד החוץ, המשרד לענייני תפוצות, חברה וירושלים, הסוכנות היהודית, הארגון העולמי של היהודים יוצאי ארצות ערב - </w:t>
      </w:r>
      <w:r>
        <w:rPr>
          <w:rFonts w:hint="cs"/>
        </w:rPr>
        <w:t>WOJAC</w:t>
      </w:r>
      <w:r>
        <w:rPr>
          <w:rFonts w:hint="cs"/>
          <w:rtl/>
        </w:rPr>
        <w:t>, נציגי הקהילות היהודיות וגורמים</w:t>
      </w:r>
      <w:r>
        <w:rPr>
          <w:rFonts w:hint="cs"/>
          <w:rtl/>
        </w:rPr>
        <w:t xml:space="preserve"> רלוונטיים נוספים ככל שיידרש </w:t>
      </w:r>
      <w:r>
        <w:rPr>
          <w:rtl/>
        </w:rPr>
        <w:t>–</w:t>
      </w:r>
      <w:r>
        <w:rPr>
          <w:rFonts w:hint="cs"/>
          <w:rtl/>
        </w:rPr>
        <w:t xml:space="preserve"> כל גוף על-פי תחום עיסוקו".</w:t>
      </w:r>
    </w:p>
    <w:p w14:paraId="25073AC0" w14:textId="77777777" w:rsidR="00000000" w:rsidRDefault="00E01313">
      <w:pPr>
        <w:pStyle w:val="a0"/>
        <w:rPr>
          <w:rFonts w:hint="cs"/>
          <w:rtl/>
        </w:rPr>
      </w:pPr>
    </w:p>
    <w:p w14:paraId="21659113" w14:textId="77777777" w:rsidR="00000000" w:rsidRDefault="00E01313">
      <w:pPr>
        <w:pStyle w:val="a0"/>
        <w:rPr>
          <w:rFonts w:hint="cs"/>
          <w:rtl/>
        </w:rPr>
      </w:pPr>
      <w:r>
        <w:rPr>
          <w:rFonts w:hint="cs"/>
          <w:rtl/>
        </w:rPr>
        <w:t>3. כל אדם רשאי לעשות כרצונו. החלטת הממשלה בנושא נוגעת אך ורק לפעולתה הרשמית של מדינת ישראל, שכרגע אינה מעלה תביעה משפטית כלשהי.</w:t>
      </w:r>
    </w:p>
    <w:p w14:paraId="507B37A7" w14:textId="77777777" w:rsidR="00000000" w:rsidRDefault="00E01313">
      <w:pPr>
        <w:pStyle w:val="a0"/>
        <w:rPr>
          <w:rFonts w:hint="cs"/>
          <w:rtl/>
        </w:rPr>
      </w:pPr>
    </w:p>
    <w:p w14:paraId="2212F2E3" w14:textId="77777777" w:rsidR="00000000" w:rsidRDefault="00E01313">
      <w:pPr>
        <w:pStyle w:val="a0"/>
        <w:rPr>
          <w:rFonts w:hint="cs"/>
          <w:rtl/>
        </w:rPr>
      </w:pPr>
      <w:r>
        <w:rPr>
          <w:rFonts w:hint="cs"/>
          <w:rtl/>
        </w:rPr>
        <w:t>4. כאמור, לא מתקיימים מגעים עם אף ממשלה או גורם ערבי בנושא זה.</w:t>
      </w:r>
    </w:p>
    <w:p w14:paraId="4BFCB38C" w14:textId="77777777" w:rsidR="00000000" w:rsidRDefault="00E01313">
      <w:pPr>
        <w:pStyle w:val="a0"/>
        <w:rPr>
          <w:rFonts w:hint="cs"/>
          <w:b/>
          <w:bCs/>
          <w:rtl/>
        </w:rPr>
      </w:pPr>
    </w:p>
    <w:p w14:paraId="3880EDD5" w14:textId="77777777" w:rsidR="00000000" w:rsidRDefault="00E01313">
      <w:pPr>
        <w:pStyle w:val="af1"/>
        <w:rPr>
          <w:rtl/>
        </w:rPr>
      </w:pPr>
      <w:r>
        <w:rPr>
          <w:rtl/>
        </w:rPr>
        <w:t>היו"</w:t>
      </w:r>
      <w:r>
        <w:rPr>
          <w:rtl/>
        </w:rPr>
        <w:t>ר יולי-יואל אדלשטיין:</w:t>
      </w:r>
    </w:p>
    <w:p w14:paraId="4530D467" w14:textId="77777777" w:rsidR="00000000" w:rsidRDefault="00E01313">
      <w:pPr>
        <w:pStyle w:val="a0"/>
        <w:rPr>
          <w:rtl/>
        </w:rPr>
      </w:pPr>
    </w:p>
    <w:p w14:paraId="7D514CF4" w14:textId="77777777" w:rsidR="00000000" w:rsidRDefault="00E01313">
      <w:pPr>
        <w:pStyle w:val="a0"/>
        <w:rPr>
          <w:rFonts w:hint="cs"/>
          <w:rtl/>
        </w:rPr>
      </w:pPr>
      <w:r>
        <w:rPr>
          <w:rFonts w:hint="cs"/>
          <w:rtl/>
        </w:rPr>
        <w:t xml:space="preserve">שאילתא מס' 548, של חבר הכנסת אברהם רביץ </w:t>
      </w:r>
      <w:r>
        <w:rPr>
          <w:rtl/>
        </w:rPr>
        <w:t>–</w:t>
      </w:r>
      <w:r>
        <w:rPr>
          <w:rFonts w:hint="cs"/>
          <w:rtl/>
        </w:rPr>
        <w:t xml:space="preserve"> לפרוטוקול. </w:t>
      </w:r>
    </w:p>
    <w:p w14:paraId="33022F2B" w14:textId="77777777" w:rsidR="00000000" w:rsidRDefault="00E01313">
      <w:pPr>
        <w:pStyle w:val="a0"/>
        <w:ind w:firstLine="0"/>
        <w:rPr>
          <w:rFonts w:hint="cs"/>
          <w:rtl/>
        </w:rPr>
      </w:pPr>
    </w:p>
    <w:p w14:paraId="75D84847" w14:textId="77777777" w:rsidR="00000000" w:rsidRDefault="00E01313">
      <w:pPr>
        <w:pStyle w:val="a1"/>
        <w:jc w:val="center"/>
        <w:rPr>
          <w:rtl/>
        </w:rPr>
      </w:pPr>
      <w:bookmarkStart w:id="797" w:name="CQ14655FI0014655T28_01_2004_21_03_08"/>
      <w:bookmarkStart w:id="798" w:name="_Toc78873209"/>
      <w:bookmarkEnd w:id="797"/>
      <w:r>
        <w:rPr>
          <w:rtl/>
        </w:rPr>
        <w:t xml:space="preserve">548. חילול </w:t>
      </w:r>
      <w:r>
        <w:rPr>
          <w:rFonts w:hint="cs"/>
          <w:rtl/>
        </w:rPr>
        <w:t>מצבות בבית-הקברות היהודי</w:t>
      </w:r>
      <w:r>
        <w:rPr>
          <w:rtl/>
        </w:rPr>
        <w:t xml:space="preserve"> בווינה</w:t>
      </w:r>
      <w:bookmarkEnd w:id="798"/>
    </w:p>
    <w:p w14:paraId="0559CCD3" w14:textId="77777777" w:rsidR="00000000" w:rsidRDefault="00E01313">
      <w:pPr>
        <w:pStyle w:val="a0"/>
        <w:rPr>
          <w:rFonts w:hint="cs"/>
          <w:rtl/>
        </w:rPr>
      </w:pPr>
    </w:p>
    <w:p w14:paraId="61136609" w14:textId="77777777" w:rsidR="00000000" w:rsidRDefault="00E01313">
      <w:pPr>
        <w:pStyle w:val="a0"/>
        <w:ind w:firstLine="0"/>
        <w:rPr>
          <w:bCs/>
          <w:u w:val="single"/>
        </w:rPr>
      </w:pPr>
      <w:bookmarkStart w:id="799" w:name="ESQ14655"/>
      <w:bookmarkEnd w:id="799"/>
      <w:r>
        <w:rPr>
          <w:bCs/>
          <w:u w:val="single"/>
          <w:rtl/>
        </w:rPr>
        <w:t>חבר</w:t>
      </w:r>
      <w:r>
        <w:rPr>
          <w:rFonts w:hint="cs"/>
          <w:bCs/>
          <w:u w:val="single"/>
          <w:rtl/>
        </w:rPr>
        <w:t xml:space="preserve"> הכנסת </w:t>
      </w:r>
      <w:r>
        <w:rPr>
          <w:bCs/>
          <w:u w:val="single"/>
          <w:rtl/>
        </w:rPr>
        <w:t>אברהם רביץ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03E47A1" w14:textId="77777777" w:rsidR="00000000" w:rsidRDefault="00E01313">
      <w:pPr>
        <w:pStyle w:val="a0"/>
        <w:ind w:firstLine="720"/>
      </w:pPr>
      <w:r>
        <w:rPr>
          <w:rtl/>
        </w:rPr>
        <w:t>ביום א' באב התשס"ג (30 ביולי 2003):</w:t>
      </w:r>
    </w:p>
    <w:p w14:paraId="304EB598" w14:textId="77777777" w:rsidR="00000000" w:rsidRDefault="00E01313">
      <w:pPr>
        <w:pStyle w:val="a0"/>
        <w:rPr>
          <w:rFonts w:hint="cs"/>
          <w:rtl/>
        </w:rPr>
      </w:pPr>
    </w:p>
    <w:p w14:paraId="56995458" w14:textId="77777777" w:rsidR="00000000" w:rsidRDefault="00E01313">
      <w:pPr>
        <w:pStyle w:val="a0"/>
        <w:rPr>
          <w:rFonts w:hint="cs"/>
        </w:rPr>
      </w:pPr>
    </w:p>
    <w:p w14:paraId="5345A2C9" w14:textId="77777777" w:rsidR="00000000" w:rsidRDefault="00E01313">
      <w:pPr>
        <w:pStyle w:val="a0"/>
        <w:ind w:firstLine="720"/>
        <w:rPr>
          <w:rFonts w:hint="cs"/>
          <w:rtl/>
        </w:rPr>
      </w:pPr>
      <w:r>
        <w:rPr>
          <w:rtl/>
        </w:rPr>
        <w:t xml:space="preserve">לאחרונה פורסם בכלי התקשורת כי </w:t>
      </w:r>
      <w:r>
        <w:rPr>
          <w:rFonts w:hint="cs"/>
          <w:rtl/>
        </w:rPr>
        <w:t xml:space="preserve">מצבות </w:t>
      </w:r>
      <w:r>
        <w:rPr>
          <w:rtl/>
        </w:rPr>
        <w:t>בבית</w:t>
      </w:r>
      <w:r>
        <w:rPr>
          <w:rFonts w:hint="cs"/>
          <w:rtl/>
        </w:rPr>
        <w:t>-</w:t>
      </w:r>
      <w:r>
        <w:rPr>
          <w:rtl/>
        </w:rPr>
        <w:t>הקברות היהודי בווינ</w:t>
      </w:r>
      <w:r>
        <w:rPr>
          <w:rtl/>
        </w:rPr>
        <w:t>ה</w:t>
      </w:r>
      <w:r>
        <w:rPr>
          <w:rFonts w:hint="cs"/>
          <w:rtl/>
        </w:rPr>
        <w:t xml:space="preserve"> חוללו </w:t>
      </w:r>
      <w:r>
        <w:rPr>
          <w:rtl/>
        </w:rPr>
        <w:t xml:space="preserve">באופן </w:t>
      </w:r>
      <w:r>
        <w:rPr>
          <w:rFonts w:hint="cs"/>
          <w:rtl/>
        </w:rPr>
        <w:t>שיטתי.</w:t>
      </w:r>
    </w:p>
    <w:p w14:paraId="3182EBA9" w14:textId="77777777" w:rsidR="00000000" w:rsidRDefault="00E01313">
      <w:pPr>
        <w:pStyle w:val="a0"/>
        <w:ind w:firstLine="720"/>
      </w:pPr>
    </w:p>
    <w:p w14:paraId="069788CA" w14:textId="77777777" w:rsidR="00000000" w:rsidRDefault="00E01313">
      <w:pPr>
        <w:pStyle w:val="a0"/>
        <w:ind w:firstLine="720"/>
      </w:pPr>
      <w:r>
        <w:rPr>
          <w:rFonts w:hint="cs"/>
          <w:rtl/>
        </w:rPr>
        <w:t>רצוני לשאול</w:t>
      </w:r>
      <w:r>
        <w:rPr>
          <w:rtl/>
        </w:rPr>
        <w:t>:</w:t>
      </w:r>
    </w:p>
    <w:p w14:paraId="7E67716A" w14:textId="77777777" w:rsidR="00000000" w:rsidRDefault="00E01313">
      <w:pPr>
        <w:pStyle w:val="a0"/>
        <w:ind w:firstLine="720"/>
      </w:pPr>
    </w:p>
    <w:p w14:paraId="6176ED03" w14:textId="77777777" w:rsidR="00000000" w:rsidRDefault="00E01313">
      <w:pPr>
        <w:pStyle w:val="a0"/>
        <w:ind w:firstLine="720"/>
        <w:rPr>
          <w:rtl/>
        </w:rPr>
      </w:pPr>
      <w:r>
        <w:rPr>
          <w:rtl/>
        </w:rPr>
        <w:t xml:space="preserve">כיצד </w:t>
      </w:r>
      <w:r>
        <w:rPr>
          <w:rFonts w:hint="cs"/>
          <w:rtl/>
        </w:rPr>
        <w:t>יפעל</w:t>
      </w:r>
      <w:r>
        <w:rPr>
          <w:rtl/>
        </w:rPr>
        <w:t xml:space="preserve"> משרדך מול שלטונות אוסטריה על מנת למגר תופעה זו?</w:t>
      </w:r>
    </w:p>
    <w:p w14:paraId="2A6F6F85" w14:textId="77777777" w:rsidR="00000000" w:rsidRDefault="00E01313">
      <w:pPr>
        <w:pStyle w:val="a0"/>
        <w:ind w:firstLine="720"/>
        <w:rPr>
          <w:rtl/>
        </w:rPr>
      </w:pPr>
    </w:p>
    <w:p w14:paraId="10161C95" w14:textId="77777777" w:rsidR="00000000" w:rsidRDefault="00E01313">
      <w:pPr>
        <w:pStyle w:val="a0"/>
        <w:ind w:firstLine="0"/>
        <w:rPr>
          <w:rFonts w:hint="cs"/>
          <w:b/>
          <w:bCs/>
          <w:u w:val="single"/>
          <w:rtl/>
        </w:rPr>
      </w:pPr>
      <w:r>
        <w:rPr>
          <w:rFonts w:hint="cs"/>
          <w:b/>
          <w:bCs/>
          <w:u w:val="single"/>
          <w:rtl/>
        </w:rPr>
        <w:t>תשובת השר גדעון עזרא:</w:t>
      </w:r>
    </w:p>
    <w:p w14:paraId="3B533CBF" w14:textId="77777777" w:rsidR="00000000" w:rsidRDefault="00E01313">
      <w:pPr>
        <w:pStyle w:val="a0"/>
        <w:ind w:firstLine="0"/>
        <w:rPr>
          <w:rFonts w:hint="cs"/>
          <w:b/>
          <w:rtl/>
        </w:rPr>
      </w:pPr>
      <w:r>
        <w:rPr>
          <w:rFonts w:hint="cs"/>
          <w:b/>
          <w:rtl/>
        </w:rPr>
        <w:t>(לא נקראה, נמסרה לפרוטוקול)</w:t>
      </w:r>
    </w:p>
    <w:p w14:paraId="034E4335" w14:textId="77777777" w:rsidR="00000000" w:rsidRDefault="00E01313">
      <w:pPr>
        <w:pStyle w:val="a0"/>
        <w:rPr>
          <w:rFonts w:hint="cs"/>
          <w:b/>
          <w:bCs/>
          <w:rtl/>
        </w:rPr>
      </w:pPr>
      <w:r>
        <w:rPr>
          <w:rFonts w:hint="cs"/>
          <w:rtl/>
        </w:rPr>
        <w:tab/>
      </w:r>
    </w:p>
    <w:p w14:paraId="6C74F73B" w14:textId="77777777" w:rsidR="00000000" w:rsidRDefault="00E01313">
      <w:pPr>
        <w:pStyle w:val="a0"/>
        <w:rPr>
          <w:rFonts w:hint="cs"/>
          <w:rtl/>
        </w:rPr>
      </w:pPr>
      <w:r>
        <w:rPr>
          <w:rFonts w:hint="cs"/>
          <w:rtl/>
        </w:rPr>
        <w:t xml:space="preserve">מבירור שערך שגרירנו בווינה עם השלטונות והקהילה היהודית עולה כי אין מדובר בחילול קברים בכתובות נאצה או בריסוס </w:t>
      </w:r>
      <w:r>
        <w:rPr>
          <w:rFonts w:hint="cs"/>
          <w:rtl/>
        </w:rPr>
        <w:t>צלבי קרס, אלא בבריונים וגנבים הגונבים עמודי שיש ומצבות שיש. הקהילה היהודית דיווחה למשטרת וינה על המקרה, וזו הציבה מארבים ומעקבים כדי  ללכוד את הגנבים.</w:t>
      </w:r>
    </w:p>
    <w:p w14:paraId="5E3D8E5E" w14:textId="77777777" w:rsidR="00000000" w:rsidRDefault="00E01313">
      <w:pPr>
        <w:pStyle w:val="a0"/>
        <w:rPr>
          <w:rFonts w:hint="cs"/>
          <w:rtl/>
        </w:rPr>
      </w:pPr>
    </w:p>
    <w:p w14:paraId="7A8B8755" w14:textId="77777777" w:rsidR="00000000" w:rsidRDefault="00E01313">
      <w:pPr>
        <w:pStyle w:val="a0"/>
        <w:rPr>
          <w:rFonts w:hint="cs"/>
          <w:rtl/>
        </w:rPr>
      </w:pPr>
      <w:r>
        <w:rPr>
          <w:rFonts w:hint="cs"/>
          <w:rtl/>
        </w:rPr>
        <w:t>כמצוין לעיל, למעשים אלה אין כל קונוטציה אנטישמית. מדובר בגנבת שיש מקברים בכלל ולאו דווקא מקברי יהודים.</w:t>
      </w:r>
    </w:p>
    <w:p w14:paraId="55D3CA41" w14:textId="77777777" w:rsidR="00000000" w:rsidRDefault="00E01313">
      <w:pPr>
        <w:pStyle w:val="a0"/>
        <w:ind w:firstLine="0"/>
        <w:rPr>
          <w:rFonts w:hint="cs"/>
          <w:rtl/>
        </w:rPr>
      </w:pPr>
    </w:p>
    <w:p w14:paraId="3902FB8D" w14:textId="77777777" w:rsidR="00000000" w:rsidRDefault="00E01313">
      <w:pPr>
        <w:pStyle w:val="af1"/>
        <w:rPr>
          <w:rtl/>
        </w:rPr>
      </w:pPr>
      <w:r>
        <w:rPr>
          <w:rtl/>
        </w:rPr>
        <w:t>היו"ר יולי-יואל אדלשטיין:</w:t>
      </w:r>
    </w:p>
    <w:p w14:paraId="42792531" w14:textId="77777777" w:rsidR="00000000" w:rsidRDefault="00E01313">
      <w:pPr>
        <w:pStyle w:val="a0"/>
        <w:rPr>
          <w:rtl/>
        </w:rPr>
      </w:pPr>
    </w:p>
    <w:p w14:paraId="3C94A1E4" w14:textId="77777777" w:rsidR="00000000" w:rsidRDefault="00E01313">
      <w:pPr>
        <w:pStyle w:val="a0"/>
        <w:rPr>
          <w:rFonts w:hint="cs"/>
          <w:rtl/>
        </w:rPr>
      </w:pPr>
      <w:r>
        <w:rPr>
          <w:rFonts w:hint="cs"/>
          <w:rtl/>
        </w:rPr>
        <w:t xml:space="preserve">שאילתא מס' 657, של חבר הכנסת חמי דורון </w:t>
      </w:r>
      <w:r>
        <w:rPr>
          <w:rtl/>
        </w:rPr>
        <w:t>–</w:t>
      </w:r>
      <w:r>
        <w:rPr>
          <w:rFonts w:hint="cs"/>
          <w:rtl/>
        </w:rPr>
        <w:t xml:space="preserve"> לפרוטוקול. </w:t>
      </w:r>
    </w:p>
    <w:p w14:paraId="2D13808B" w14:textId="77777777" w:rsidR="00000000" w:rsidRDefault="00E01313">
      <w:pPr>
        <w:pStyle w:val="a0"/>
        <w:ind w:firstLine="0"/>
        <w:rPr>
          <w:rFonts w:hint="cs"/>
          <w:rtl/>
        </w:rPr>
      </w:pPr>
    </w:p>
    <w:p w14:paraId="603730BB" w14:textId="77777777" w:rsidR="00000000" w:rsidRDefault="00E01313">
      <w:pPr>
        <w:pStyle w:val="a1"/>
        <w:jc w:val="center"/>
        <w:rPr>
          <w:rtl/>
        </w:rPr>
      </w:pPr>
      <w:bookmarkStart w:id="800" w:name="CQ16352FI0016352T28_01_2004_21_03_46"/>
      <w:bookmarkStart w:id="801" w:name="_Toc78873210"/>
      <w:bookmarkEnd w:id="800"/>
      <w:r>
        <w:rPr>
          <w:rtl/>
        </w:rPr>
        <w:t>657. שימור מחנה הריכוז דכאו</w:t>
      </w:r>
      <w:bookmarkEnd w:id="801"/>
    </w:p>
    <w:p w14:paraId="405566C7" w14:textId="77777777" w:rsidR="00000000" w:rsidRDefault="00E01313">
      <w:pPr>
        <w:pStyle w:val="a0"/>
        <w:rPr>
          <w:rFonts w:hint="cs"/>
          <w:rtl/>
        </w:rPr>
      </w:pPr>
    </w:p>
    <w:p w14:paraId="2754A8E6" w14:textId="77777777" w:rsidR="00000000" w:rsidRDefault="00E01313">
      <w:pPr>
        <w:pStyle w:val="a0"/>
        <w:ind w:firstLine="0"/>
        <w:rPr>
          <w:bCs/>
          <w:u w:val="single"/>
        </w:rPr>
      </w:pPr>
      <w:bookmarkStart w:id="802" w:name="ESQ16352"/>
      <w:bookmarkEnd w:id="802"/>
      <w:r>
        <w:rPr>
          <w:bCs/>
          <w:u w:val="single"/>
          <w:rtl/>
        </w:rPr>
        <w:t>חבר</w:t>
      </w:r>
      <w:r>
        <w:rPr>
          <w:rFonts w:hint="cs"/>
          <w:bCs/>
          <w:u w:val="single"/>
          <w:rtl/>
        </w:rPr>
        <w:t xml:space="preserve"> הכנסת </w:t>
      </w:r>
      <w:r>
        <w:rPr>
          <w:bCs/>
          <w:u w:val="single"/>
          <w:rtl/>
        </w:rPr>
        <w:t>חמי דורון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5E059C4" w14:textId="77777777" w:rsidR="00000000" w:rsidRDefault="00E01313">
      <w:pPr>
        <w:pStyle w:val="a0"/>
        <w:ind w:firstLine="720"/>
      </w:pPr>
      <w:r>
        <w:rPr>
          <w:rtl/>
        </w:rPr>
        <w:t>ביום י' בחשוון התשס"ד (5 בנובמבר 2003):</w:t>
      </w:r>
    </w:p>
    <w:p w14:paraId="3AE0A8B8" w14:textId="77777777" w:rsidR="00000000" w:rsidRDefault="00E01313">
      <w:pPr>
        <w:pStyle w:val="a0"/>
        <w:rPr>
          <w:rFonts w:hint="cs"/>
          <w:rtl/>
        </w:rPr>
      </w:pPr>
    </w:p>
    <w:p w14:paraId="57B55FB4" w14:textId="77777777" w:rsidR="00000000" w:rsidRDefault="00E01313">
      <w:pPr>
        <w:pStyle w:val="a0"/>
        <w:rPr>
          <w:rFonts w:hint="cs"/>
        </w:rPr>
      </w:pPr>
    </w:p>
    <w:p w14:paraId="64255375" w14:textId="77777777" w:rsidR="00000000" w:rsidRDefault="00E01313">
      <w:pPr>
        <w:pStyle w:val="a0"/>
        <w:ind w:firstLine="720"/>
      </w:pPr>
      <w:r>
        <w:rPr>
          <w:rtl/>
        </w:rPr>
        <w:t xml:space="preserve">גורמים בעיריית דכאו צוטטו כאומרים שיש צורך </w:t>
      </w:r>
      <w:r>
        <w:rPr>
          <w:rFonts w:hint="cs"/>
          <w:rtl/>
        </w:rPr>
        <w:t>להרוס</w:t>
      </w:r>
      <w:r>
        <w:rPr>
          <w:rtl/>
        </w:rPr>
        <w:t xml:space="preserve"> חלק ממחנה ההשמדה דכא</w:t>
      </w:r>
      <w:r>
        <w:rPr>
          <w:rtl/>
        </w:rPr>
        <w:t>ו במטרה לבנות בתים.</w:t>
      </w:r>
    </w:p>
    <w:p w14:paraId="06FF8BE5" w14:textId="77777777" w:rsidR="00000000" w:rsidRDefault="00E01313">
      <w:pPr>
        <w:pStyle w:val="a0"/>
        <w:ind w:firstLine="720"/>
      </w:pPr>
    </w:p>
    <w:p w14:paraId="14A6823F" w14:textId="77777777" w:rsidR="00000000" w:rsidRDefault="00E01313">
      <w:pPr>
        <w:pStyle w:val="a0"/>
        <w:ind w:firstLine="720"/>
      </w:pPr>
      <w:r>
        <w:rPr>
          <w:rFonts w:hint="cs"/>
          <w:rtl/>
        </w:rPr>
        <w:t>רצוני לשאול</w:t>
      </w:r>
      <w:r>
        <w:rPr>
          <w:rtl/>
        </w:rPr>
        <w:t>:</w:t>
      </w:r>
    </w:p>
    <w:p w14:paraId="52DF6B40" w14:textId="77777777" w:rsidR="00000000" w:rsidRDefault="00E01313">
      <w:pPr>
        <w:pStyle w:val="a0"/>
        <w:ind w:firstLine="720"/>
      </w:pPr>
    </w:p>
    <w:p w14:paraId="60225136" w14:textId="77777777" w:rsidR="00000000" w:rsidRDefault="00E01313">
      <w:pPr>
        <w:pStyle w:val="a0"/>
        <w:ind w:firstLine="720"/>
        <w:rPr>
          <w:rtl/>
        </w:rPr>
      </w:pPr>
      <w:r>
        <w:rPr>
          <w:rFonts w:hint="cs"/>
          <w:rtl/>
        </w:rPr>
        <w:t xml:space="preserve">1. </w:t>
      </w:r>
      <w:r>
        <w:rPr>
          <w:rtl/>
        </w:rPr>
        <w:t xml:space="preserve">האם </w:t>
      </w:r>
      <w:r>
        <w:rPr>
          <w:rFonts w:hint="cs"/>
          <w:rtl/>
        </w:rPr>
        <w:t>משרדך</w:t>
      </w:r>
      <w:r>
        <w:rPr>
          <w:rtl/>
        </w:rPr>
        <w:t xml:space="preserve"> מודע </w:t>
      </w:r>
      <w:r>
        <w:rPr>
          <w:rFonts w:hint="cs"/>
          <w:rtl/>
        </w:rPr>
        <w:t>למצב</w:t>
      </w:r>
      <w:r>
        <w:rPr>
          <w:rtl/>
        </w:rPr>
        <w:t xml:space="preserve"> זה?</w:t>
      </w:r>
    </w:p>
    <w:p w14:paraId="1F927217" w14:textId="77777777" w:rsidR="00000000" w:rsidRDefault="00E01313">
      <w:pPr>
        <w:pStyle w:val="a0"/>
        <w:ind w:firstLine="720"/>
        <w:rPr>
          <w:rtl/>
        </w:rPr>
      </w:pPr>
    </w:p>
    <w:p w14:paraId="502F9E4B" w14:textId="77777777" w:rsidR="00000000" w:rsidRDefault="00E01313">
      <w:pPr>
        <w:pStyle w:val="a0"/>
        <w:ind w:firstLine="720"/>
        <w:rPr>
          <w:rtl/>
        </w:rPr>
      </w:pPr>
      <w:r>
        <w:rPr>
          <w:rFonts w:hint="cs"/>
          <w:rtl/>
        </w:rPr>
        <w:t xml:space="preserve">2. </w:t>
      </w:r>
      <w:r>
        <w:rPr>
          <w:rtl/>
        </w:rPr>
        <w:t>האם פנתה ממשלת ישראל לעיריית דכאו או לגורמים רשמיים אחרים במחאה?</w:t>
      </w:r>
    </w:p>
    <w:p w14:paraId="4DD87717" w14:textId="77777777" w:rsidR="00000000" w:rsidRDefault="00E01313">
      <w:pPr>
        <w:pStyle w:val="a0"/>
        <w:ind w:firstLine="720"/>
        <w:rPr>
          <w:rtl/>
        </w:rPr>
      </w:pPr>
    </w:p>
    <w:p w14:paraId="045D9104" w14:textId="77777777" w:rsidR="00000000" w:rsidRDefault="00E01313">
      <w:pPr>
        <w:pStyle w:val="a0"/>
        <w:ind w:firstLine="720"/>
        <w:rPr>
          <w:rtl/>
        </w:rPr>
      </w:pPr>
      <w:r>
        <w:rPr>
          <w:rFonts w:hint="cs"/>
          <w:rtl/>
        </w:rPr>
        <w:t xml:space="preserve">3. </w:t>
      </w:r>
      <w:r>
        <w:rPr>
          <w:rtl/>
        </w:rPr>
        <w:t xml:space="preserve">אילו פעולות נוקטת ממשלת ישראל </w:t>
      </w:r>
      <w:r>
        <w:rPr>
          <w:rFonts w:hint="cs"/>
          <w:rtl/>
        </w:rPr>
        <w:t>ל</w:t>
      </w:r>
      <w:r>
        <w:rPr>
          <w:rtl/>
        </w:rPr>
        <w:t>שימורם של אתרים באירופה מתקופת השואה?</w:t>
      </w:r>
    </w:p>
    <w:p w14:paraId="1490E9E6" w14:textId="77777777" w:rsidR="00000000" w:rsidRDefault="00E01313">
      <w:pPr>
        <w:pStyle w:val="a0"/>
        <w:ind w:firstLine="720"/>
        <w:rPr>
          <w:rtl/>
        </w:rPr>
      </w:pPr>
    </w:p>
    <w:p w14:paraId="1669CCD0" w14:textId="77777777" w:rsidR="00000000" w:rsidRDefault="00E01313">
      <w:pPr>
        <w:pStyle w:val="a0"/>
        <w:ind w:firstLine="0"/>
        <w:rPr>
          <w:rFonts w:hint="cs"/>
          <w:bCs/>
          <w:u w:val="single"/>
          <w:rtl/>
        </w:rPr>
      </w:pPr>
      <w:r>
        <w:rPr>
          <w:rFonts w:hint="cs"/>
          <w:bCs/>
          <w:u w:val="single"/>
          <w:rtl/>
        </w:rPr>
        <w:t>תשובת השר גדעון עזרא:</w:t>
      </w:r>
    </w:p>
    <w:p w14:paraId="73E2FA23" w14:textId="77777777" w:rsidR="00000000" w:rsidRDefault="00E01313">
      <w:pPr>
        <w:pStyle w:val="a0"/>
        <w:ind w:firstLine="0"/>
        <w:rPr>
          <w:rFonts w:hint="cs"/>
          <w:b/>
          <w:rtl/>
        </w:rPr>
      </w:pPr>
      <w:r>
        <w:rPr>
          <w:rFonts w:hint="cs"/>
          <w:b/>
          <w:rtl/>
        </w:rPr>
        <w:t>(לא נקראה, נמסרה לפרוטוקול)</w:t>
      </w:r>
    </w:p>
    <w:p w14:paraId="65A301DB" w14:textId="77777777" w:rsidR="00000000" w:rsidRDefault="00E01313">
      <w:pPr>
        <w:pStyle w:val="a0"/>
        <w:rPr>
          <w:rFonts w:hint="cs"/>
          <w:rtl/>
        </w:rPr>
      </w:pPr>
    </w:p>
    <w:p w14:paraId="398B1330" w14:textId="77777777" w:rsidR="00000000" w:rsidRDefault="00E01313">
      <w:pPr>
        <w:pStyle w:val="a0"/>
        <w:rPr>
          <w:rFonts w:hint="cs"/>
          <w:rtl/>
        </w:rPr>
      </w:pPr>
      <w:r>
        <w:rPr>
          <w:rFonts w:hint="cs"/>
          <w:rtl/>
        </w:rPr>
        <w:t>1-2. במאי-יוני 2003 העלה חבר מועצת העיר דכאו, נציגה היחיד של המפלגת ה-</w:t>
      </w:r>
      <w:r>
        <w:t>NDP</w:t>
      </w:r>
      <w:r>
        <w:rPr>
          <w:rFonts w:hint="cs"/>
          <w:rtl/>
        </w:rPr>
        <w:t xml:space="preserve"> - מפלגה ימנית קיצונית - במועצת העירייה, בהצעה לסדר-היום בישיבת המועצה, את הרעיון שיש צורך להרוס חלק ממחנה השמדה דכאו על מנת לבנות במקום בתים. מועצת העיר דכאו הסירה את ההצעה מסדר-היום</w:t>
      </w:r>
      <w:r>
        <w:rPr>
          <w:rFonts w:hint="cs"/>
          <w:rtl/>
        </w:rPr>
        <w:t xml:space="preserve"> בלי לדון בה כלל.</w:t>
      </w:r>
    </w:p>
    <w:p w14:paraId="276BF01B" w14:textId="77777777" w:rsidR="00000000" w:rsidRDefault="00E01313">
      <w:pPr>
        <w:pStyle w:val="a0"/>
        <w:rPr>
          <w:rFonts w:hint="cs"/>
          <w:rtl/>
        </w:rPr>
      </w:pPr>
    </w:p>
    <w:p w14:paraId="72E70336" w14:textId="77777777" w:rsidR="00000000" w:rsidRDefault="00E01313">
      <w:pPr>
        <w:pStyle w:val="a0"/>
        <w:rPr>
          <w:rFonts w:hint="cs"/>
          <w:rtl/>
        </w:rPr>
      </w:pPr>
      <w:r>
        <w:rPr>
          <w:rFonts w:hint="cs"/>
          <w:rtl/>
        </w:rPr>
        <w:t>עם היוודע הדבר, היתה השגרירות בקשר עם הגורמים הרלוונטיים בעירייה, אשר טרחו להסביר כי בשנת התקציב הבאה יוקצו אמצעים לשתי מטרות: המשך השימור הפיזי של המקום; פעילות חינוכית בקרב הנוער באתר המחנה.</w:t>
      </w:r>
    </w:p>
    <w:p w14:paraId="237332CB" w14:textId="77777777" w:rsidR="00000000" w:rsidRDefault="00E01313">
      <w:pPr>
        <w:pStyle w:val="a0"/>
        <w:rPr>
          <w:rFonts w:hint="cs"/>
          <w:rtl/>
        </w:rPr>
      </w:pPr>
    </w:p>
    <w:p w14:paraId="1570591C" w14:textId="77777777" w:rsidR="00000000" w:rsidRDefault="00E01313">
      <w:pPr>
        <w:pStyle w:val="a0"/>
        <w:rPr>
          <w:rFonts w:hint="cs"/>
          <w:rtl/>
        </w:rPr>
      </w:pPr>
      <w:r>
        <w:rPr>
          <w:rFonts w:hint="cs"/>
          <w:rtl/>
        </w:rPr>
        <w:t>3. ככלל, נציגויות משרד החוץ ברחבי אירופה קש</w:t>
      </w:r>
      <w:r>
        <w:rPr>
          <w:rFonts w:hint="cs"/>
          <w:rtl/>
        </w:rPr>
        <w:t>ובות לבעיית שימור האתרים מתקופת השואה ועומדות בקשר מתמיד עם השלטונות המקומיים, וכן עם הקהילות היהודיות, כדי שאתרים אלו לא יוזנחו.</w:t>
      </w:r>
    </w:p>
    <w:p w14:paraId="121745F7" w14:textId="77777777" w:rsidR="00000000" w:rsidRDefault="00E01313">
      <w:pPr>
        <w:pStyle w:val="a0"/>
        <w:ind w:firstLine="0"/>
        <w:rPr>
          <w:rFonts w:hint="cs"/>
          <w:rtl/>
        </w:rPr>
      </w:pPr>
    </w:p>
    <w:p w14:paraId="21E3D073" w14:textId="77777777" w:rsidR="00000000" w:rsidRDefault="00E01313">
      <w:pPr>
        <w:pStyle w:val="af1"/>
        <w:rPr>
          <w:rtl/>
        </w:rPr>
      </w:pPr>
      <w:r>
        <w:rPr>
          <w:rtl/>
        </w:rPr>
        <w:t>היו"ר יולי-יואל אדלשטיין:</w:t>
      </w:r>
    </w:p>
    <w:p w14:paraId="3BC09CB3" w14:textId="77777777" w:rsidR="00000000" w:rsidRDefault="00E01313">
      <w:pPr>
        <w:pStyle w:val="a0"/>
        <w:rPr>
          <w:rtl/>
        </w:rPr>
      </w:pPr>
    </w:p>
    <w:p w14:paraId="67485F75" w14:textId="77777777" w:rsidR="00000000" w:rsidRDefault="00E01313">
      <w:pPr>
        <w:pStyle w:val="a0"/>
        <w:rPr>
          <w:rFonts w:hint="cs"/>
          <w:rtl/>
        </w:rPr>
      </w:pPr>
      <w:r>
        <w:rPr>
          <w:rFonts w:hint="cs"/>
          <w:rtl/>
        </w:rPr>
        <w:t xml:space="preserve">שאילתא מס' 688, של חבר הכנסת שלום שמחון </w:t>
      </w:r>
      <w:r>
        <w:rPr>
          <w:rtl/>
        </w:rPr>
        <w:t>–</w:t>
      </w:r>
      <w:r>
        <w:rPr>
          <w:rFonts w:hint="cs"/>
          <w:rtl/>
        </w:rPr>
        <w:t xml:space="preserve"> לפרוטוקול. </w:t>
      </w:r>
    </w:p>
    <w:p w14:paraId="5E8302F0" w14:textId="77777777" w:rsidR="00000000" w:rsidRDefault="00E01313">
      <w:pPr>
        <w:pStyle w:val="a0"/>
        <w:ind w:firstLine="0"/>
        <w:rPr>
          <w:rFonts w:hint="cs"/>
          <w:rtl/>
        </w:rPr>
      </w:pPr>
    </w:p>
    <w:p w14:paraId="63149F8E" w14:textId="77777777" w:rsidR="00000000" w:rsidRDefault="00E01313">
      <w:pPr>
        <w:pStyle w:val="a1"/>
        <w:jc w:val="center"/>
        <w:rPr>
          <w:rtl/>
        </w:rPr>
      </w:pPr>
      <w:bookmarkStart w:id="803" w:name="CQ16669FI0016669T28_01_2004_21_04_13"/>
      <w:bookmarkStart w:id="804" w:name="_Toc78873211"/>
      <w:bookmarkEnd w:id="803"/>
      <w:r>
        <w:rPr>
          <w:rtl/>
        </w:rPr>
        <w:t xml:space="preserve">688. </w:t>
      </w:r>
      <w:r>
        <w:rPr>
          <w:rFonts w:hint="cs"/>
          <w:rtl/>
        </w:rPr>
        <w:t xml:space="preserve">סקר האיחוד האירופי שלפיו </w:t>
      </w:r>
      <w:r>
        <w:rPr>
          <w:rtl/>
        </w:rPr>
        <w:t xml:space="preserve">ישראל </w:t>
      </w:r>
      <w:r>
        <w:rPr>
          <w:rFonts w:hint="cs"/>
          <w:rtl/>
        </w:rPr>
        <w:t>נ</w:t>
      </w:r>
      <w:r>
        <w:rPr>
          <w:rtl/>
        </w:rPr>
        <w:t>תפסת כ</w:t>
      </w:r>
      <w:r>
        <w:rPr>
          <w:rtl/>
        </w:rPr>
        <w:t>סכנה לשלום העולם</w:t>
      </w:r>
      <w:bookmarkEnd w:id="804"/>
    </w:p>
    <w:p w14:paraId="2939F9C8" w14:textId="77777777" w:rsidR="00000000" w:rsidRDefault="00E01313">
      <w:pPr>
        <w:pStyle w:val="a0"/>
        <w:rPr>
          <w:rFonts w:hint="cs"/>
          <w:rtl/>
        </w:rPr>
      </w:pPr>
    </w:p>
    <w:p w14:paraId="3030366A" w14:textId="77777777" w:rsidR="00000000" w:rsidRDefault="00E01313">
      <w:pPr>
        <w:pStyle w:val="a0"/>
        <w:ind w:firstLine="0"/>
        <w:rPr>
          <w:bCs/>
          <w:u w:val="single"/>
        </w:rPr>
      </w:pPr>
      <w:bookmarkStart w:id="805" w:name="ESQ16669"/>
      <w:bookmarkEnd w:id="805"/>
      <w:r>
        <w:rPr>
          <w:bCs/>
          <w:u w:val="single"/>
          <w:rtl/>
        </w:rPr>
        <w:t>חבר</w:t>
      </w:r>
      <w:r>
        <w:rPr>
          <w:rFonts w:hint="cs"/>
          <w:bCs/>
          <w:u w:val="single"/>
          <w:rtl/>
        </w:rPr>
        <w:t xml:space="preserve"> הכנסת </w:t>
      </w:r>
      <w:r>
        <w:rPr>
          <w:bCs/>
          <w:u w:val="single"/>
          <w:rtl/>
        </w:rPr>
        <w:t>שלום שמחון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44A4424B" w14:textId="77777777" w:rsidR="00000000" w:rsidRDefault="00E01313">
      <w:pPr>
        <w:pStyle w:val="a0"/>
        <w:ind w:firstLine="720"/>
      </w:pPr>
      <w:r>
        <w:rPr>
          <w:rtl/>
        </w:rPr>
        <w:t>ביום י"ז בחשוון התשס"ד (12 בנובמבר 2003):</w:t>
      </w:r>
    </w:p>
    <w:p w14:paraId="6C902384" w14:textId="77777777" w:rsidR="00000000" w:rsidRDefault="00E01313">
      <w:pPr>
        <w:pStyle w:val="a0"/>
        <w:rPr>
          <w:rFonts w:hint="cs"/>
          <w:rtl/>
        </w:rPr>
      </w:pPr>
    </w:p>
    <w:p w14:paraId="70AF6AD9" w14:textId="77777777" w:rsidR="00000000" w:rsidRDefault="00E01313">
      <w:pPr>
        <w:pStyle w:val="a0"/>
        <w:rPr>
          <w:rFonts w:hint="cs"/>
        </w:rPr>
      </w:pPr>
    </w:p>
    <w:p w14:paraId="14A2F641" w14:textId="77777777" w:rsidR="00000000" w:rsidRDefault="00E01313">
      <w:pPr>
        <w:pStyle w:val="a0"/>
        <w:ind w:firstLine="720"/>
      </w:pPr>
      <w:r>
        <w:rPr>
          <w:rFonts w:hint="cs"/>
          <w:rtl/>
        </w:rPr>
        <w:t xml:space="preserve">בעקבות פרסום </w:t>
      </w:r>
      <w:r>
        <w:rPr>
          <w:rtl/>
        </w:rPr>
        <w:t xml:space="preserve">תוצאות הסקר שערך האיחוד האירופי, המציב את ישראל במקום הראשון </w:t>
      </w:r>
      <w:r>
        <w:rPr>
          <w:rFonts w:hint="cs"/>
          <w:rtl/>
        </w:rPr>
        <w:t>ברשימת המדינות המהוות</w:t>
      </w:r>
      <w:r>
        <w:rPr>
          <w:rtl/>
        </w:rPr>
        <w:t xml:space="preserve"> סכנה ל</w:t>
      </w:r>
      <w:r>
        <w:rPr>
          <w:rFonts w:hint="cs"/>
          <w:rtl/>
        </w:rPr>
        <w:t>שלום ה</w:t>
      </w:r>
      <w:r>
        <w:rPr>
          <w:rtl/>
        </w:rPr>
        <w:t>עולם –</w:t>
      </w:r>
      <w:r>
        <w:rPr>
          <w:rFonts w:hint="cs"/>
          <w:rtl/>
        </w:rPr>
        <w:t xml:space="preserve"> רצוני לשאול</w:t>
      </w:r>
      <w:r>
        <w:rPr>
          <w:rtl/>
        </w:rPr>
        <w:t>:</w:t>
      </w:r>
    </w:p>
    <w:p w14:paraId="4ACDD2FC" w14:textId="77777777" w:rsidR="00000000" w:rsidRDefault="00E01313">
      <w:pPr>
        <w:pStyle w:val="a0"/>
        <w:ind w:firstLine="720"/>
      </w:pPr>
    </w:p>
    <w:p w14:paraId="5523F04D" w14:textId="77777777" w:rsidR="00000000" w:rsidRDefault="00E01313">
      <w:pPr>
        <w:pStyle w:val="a0"/>
        <w:ind w:firstLine="720"/>
        <w:rPr>
          <w:rFonts w:hint="cs"/>
          <w:rtl/>
        </w:rPr>
      </w:pPr>
      <w:r>
        <w:rPr>
          <w:rtl/>
        </w:rPr>
        <w:t xml:space="preserve">האם </w:t>
      </w:r>
      <w:r>
        <w:rPr>
          <w:rFonts w:hint="cs"/>
          <w:rtl/>
        </w:rPr>
        <w:t>יבוצעו</w:t>
      </w:r>
      <w:r>
        <w:rPr>
          <w:rtl/>
        </w:rPr>
        <w:t xml:space="preserve"> שינויים במערך ההסב</w:t>
      </w:r>
      <w:r>
        <w:rPr>
          <w:rtl/>
        </w:rPr>
        <w:t xml:space="preserve">רה הישראלי באירופה, </w:t>
      </w:r>
      <w:r>
        <w:rPr>
          <w:rFonts w:hint="cs"/>
          <w:rtl/>
        </w:rPr>
        <w:t xml:space="preserve">ואם כן </w:t>
      </w:r>
      <w:r>
        <w:rPr>
          <w:rtl/>
        </w:rPr>
        <w:t>–</w:t>
      </w:r>
      <w:r>
        <w:rPr>
          <w:rFonts w:hint="cs"/>
          <w:rtl/>
        </w:rPr>
        <w:t xml:space="preserve"> אילו?</w:t>
      </w:r>
    </w:p>
    <w:p w14:paraId="5EC6A33F" w14:textId="77777777" w:rsidR="00000000" w:rsidRDefault="00E01313">
      <w:pPr>
        <w:pStyle w:val="a0"/>
        <w:ind w:firstLine="720"/>
        <w:rPr>
          <w:rFonts w:hint="cs"/>
          <w:rtl/>
        </w:rPr>
      </w:pPr>
    </w:p>
    <w:p w14:paraId="05718999" w14:textId="77777777" w:rsidR="00000000" w:rsidRDefault="00E01313">
      <w:pPr>
        <w:pStyle w:val="a0"/>
        <w:ind w:firstLine="0"/>
        <w:rPr>
          <w:rFonts w:hint="cs"/>
          <w:b/>
          <w:bCs/>
          <w:u w:val="single"/>
          <w:rtl/>
        </w:rPr>
      </w:pPr>
      <w:r>
        <w:rPr>
          <w:rFonts w:hint="cs"/>
          <w:b/>
          <w:bCs/>
          <w:u w:val="single"/>
          <w:rtl/>
        </w:rPr>
        <w:t>תשובת השר גדעון עזרא:</w:t>
      </w:r>
    </w:p>
    <w:p w14:paraId="6FB860A9" w14:textId="77777777" w:rsidR="00000000" w:rsidRDefault="00E01313">
      <w:pPr>
        <w:pStyle w:val="a0"/>
        <w:ind w:firstLine="0"/>
        <w:rPr>
          <w:rFonts w:hint="cs"/>
          <w:b/>
          <w:rtl/>
        </w:rPr>
      </w:pPr>
      <w:r>
        <w:rPr>
          <w:rFonts w:hint="cs"/>
          <w:b/>
          <w:rtl/>
        </w:rPr>
        <w:t>(לא נקראה, נמסרה לפרוטוקול)</w:t>
      </w:r>
    </w:p>
    <w:p w14:paraId="0F612870" w14:textId="77777777" w:rsidR="00000000" w:rsidRDefault="00E01313">
      <w:pPr>
        <w:pStyle w:val="a0"/>
        <w:rPr>
          <w:rFonts w:hint="cs"/>
          <w:b/>
          <w:rtl/>
        </w:rPr>
      </w:pPr>
    </w:p>
    <w:p w14:paraId="1D58F9AD" w14:textId="77777777" w:rsidR="00000000" w:rsidRDefault="00E01313">
      <w:pPr>
        <w:pStyle w:val="a0"/>
        <w:rPr>
          <w:rFonts w:hint="cs"/>
          <w:b/>
          <w:rtl/>
        </w:rPr>
      </w:pPr>
      <w:r>
        <w:rPr>
          <w:rFonts w:hint="cs"/>
          <w:b/>
          <w:rtl/>
        </w:rPr>
        <w:t>לתוצאות הסקר אין כל קשר למערך ההסברה של ישראל באירופה. תוצאותיו קשורות לשני נושאים: א. עיוות הדיווחים התקשורתיים; ב. אנטישמיות לטנטית שאוזנה כרויה לדיווחים אלה.</w:t>
      </w:r>
    </w:p>
    <w:p w14:paraId="796F2308" w14:textId="77777777" w:rsidR="00000000" w:rsidRDefault="00E01313">
      <w:pPr>
        <w:pStyle w:val="a0"/>
        <w:rPr>
          <w:rFonts w:hint="cs"/>
          <w:b/>
          <w:rtl/>
        </w:rPr>
      </w:pPr>
    </w:p>
    <w:p w14:paraId="379FEB29" w14:textId="77777777" w:rsidR="00000000" w:rsidRDefault="00E01313">
      <w:pPr>
        <w:pStyle w:val="a0"/>
        <w:rPr>
          <w:rFonts w:hint="cs"/>
          <w:b/>
          <w:rtl/>
        </w:rPr>
      </w:pPr>
      <w:r>
        <w:rPr>
          <w:rFonts w:hint="cs"/>
          <w:b/>
          <w:rtl/>
        </w:rPr>
        <w:t>עם זאת,</w:t>
      </w:r>
      <w:r>
        <w:rPr>
          <w:rFonts w:hint="cs"/>
          <w:b/>
          <w:rtl/>
        </w:rPr>
        <w:t xml:space="preserve"> משרד החוץ ממשיך בפועלו לקידום ההסברה הישראלית באירופה. בין השאר, המשרד פועל לשיגור משלחות סטודנטים לאירופה; בחודשים הקרובים יתקיים כנס פעילי הסברה מאירופה, ישוגרו מרצים ויפעלו לאיתור מגמות בדעת הקהל, במימון מקומי, במדינות עיקריות ביבשת. כמו כן, הוחלט על ה</w:t>
      </w:r>
      <w:r>
        <w:rPr>
          <w:rFonts w:hint="cs"/>
          <w:b/>
          <w:rtl/>
        </w:rPr>
        <w:t>קמתה של מועצה לאומית להסברה, שהטיפול בזירת ההסברה אירופית יהיה סעיף מרכזי על סדר-יומה.</w:t>
      </w:r>
    </w:p>
    <w:p w14:paraId="0D0D441D" w14:textId="77777777" w:rsidR="00000000" w:rsidRDefault="00E01313">
      <w:pPr>
        <w:pStyle w:val="a0"/>
        <w:rPr>
          <w:rFonts w:hint="cs"/>
          <w:b/>
          <w:rtl/>
        </w:rPr>
      </w:pPr>
    </w:p>
    <w:p w14:paraId="50FAB333" w14:textId="77777777" w:rsidR="00000000" w:rsidRDefault="00E01313">
      <w:pPr>
        <w:pStyle w:val="a0"/>
        <w:rPr>
          <w:rFonts w:hint="cs"/>
          <w:b/>
          <w:rtl/>
        </w:rPr>
      </w:pPr>
      <w:r>
        <w:rPr>
          <w:rFonts w:hint="cs"/>
          <w:b/>
          <w:rtl/>
        </w:rPr>
        <w:t>אנשי הנציגויות השונות ימשיכו בעבודתם השוטפת מול התקשורת ומול קהלי היעד השונים, זאת למרות קיצוץ נרחב בתקציב פעולות ההסברה בנציגויות ובמטה.</w:t>
      </w:r>
    </w:p>
    <w:p w14:paraId="3CB97AE0" w14:textId="77777777" w:rsidR="00000000" w:rsidRDefault="00E01313">
      <w:pPr>
        <w:pStyle w:val="a0"/>
        <w:ind w:firstLine="0"/>
        <w:rPr>
          <w:rFonts w:hint="cs"/>
          <w:rtl/>
        </w:rPr>
      </w:pPr>
    </w:p>
    <w:p w14:paraId="32ABCAED" w14:textId="77777777" w:rsidR="00000000" w:rsidRDefault="00E01313">
      <w:pPr>
        <w:pStyle w:val="af1"/>
        <w:rPr>
          <w:rtl/>
        </w:rPr>
      </w:pPr>
      <w:r>
        <w:rPr>
          <w:rtl/>
        </w:rPr>
        <w:t>היו"ר יולי-יואל אדלשטיין:</w:t>
      </w:r>
    </w:p>
    <w:p w14:paraId="0394C0FD" w14:textId="77777777" w:rsidR="00000000" w:rsidRDefault="00E01313">
      <w:pPr>
        <w:pStyle w:val="a0"/>
        <w:rPr>
          <w:rtl/>
        </w:rPr>
      </w:pPr>
    </w:p>
    <w:p w14:paraId="7CBC6A0C" w14:textId="77777777" w:rsidR="00000000" w:rsidRDefault="00E01313">
      <w:pPr>
        <w:pStyle w:val="a0"/>
        <w:rPr>
          <w:rFonts w:hint="cs"/>
          <w:rtl/>
        </w:rPr>
      </w:pPr>
      <w:r>
        <w:rPr>
          <w:rFonts w:hint="cs"/>
          <w:rtl/>
        </w:rPr>
        <w:t>שא</w:t>
      </w:r>
      <w:r>
        <w:rPr>
          <w:rFonts w:hint="cs"/>
          <w:rtl/>
        </w:rPr>
        <w:t xml:space="preserve">ילתא מס' 713, של חבר הכנסת שאול יהלום </w:t>
      </w:r>
      <w:r>
        <w:rPr>
          <w:rtl/>
        </w:rPr>
        <w:t>–</w:t>
      </w:r>
      <w:r>
        <w:rPr>
          <w:rFonts w:hint="cs"/>
          <w:rtl/>
        </w:rPr>
        <w:t xml:space="preserve"> לפרוטוקול. </w:t>
      </w:r>
    </w:p>
    <w:p w14:paraId="633D3AC7" w14:textId="77777777" w:rsidR="00000000" w:rsidRDefault="00E01313">
      <w:pPr>
        <w:pStyle w:val="a0"/>
        <w:ind w:firstLine="0"/>
        <w:rPr>
          <w:rFonts w:hint="cs"/>
          <w:rtl/>
        </w:rPr>
      </w:pPr>
    </w:p>
    <w:p w14:paraId="3F04DE34" w14:textId="77777777" w:rsidR="00000000" w:rsidRDefault="00E01313">
      <w:pPr>
        <w:pStyle w:val="a1"/>
        <w:jc w:val="center"/>
        <w:rPr>
          <w:rtl/>
        </w:rPr>
      </w:pPr>
      <w:bookmarkStart w:id="806" w:name="CQ17011FI0017011T28_01_2004_21_05_05"/>
      <w:bookmarkStart w:id="807" w:name="_Toc78873212"/>
      <w:bookmarkEnd w:id="806"/>
      <w:r>
        <w:rPr>
          <w:rtl/>
        </w:rPr>
        <w:t xml:space="preserve">713. נתינת חסות לכינוסים בנושא </w:t>
      </w:r>
      <w:r>
        <w:rPr>
          <w:rFonts w:hint="cs"/>
          <w:rtl/>
        </w:rPr>
        <w:t>תוכנית</w:t>
      </w:r>
      <w:r>
        <w:rPr>
          <w:rtl/>
        </w:rPr>
        <w:t xml:space="preserve"> ז'נבה</w:t>
      </w:r>
      <w:bookmarkEnd w:id="807"/>
    </w:p>
    <w:p w14:paraId="38CD38AC" w14:textId="77777777" w:rsidR="00000000" w:rsidRDefault="00E01313">
      <w:pPr>
        <w:pStyle w:val="a0"/>
        <w:rPr>
          <w:rFonts w:hint="cs"/>
          <w:rtl/>
        </w:rPr>
      </w:pPr>
    </w:p>
    <w:p w14:paraId="3403F8C6" w14:textId="77777777" w:rsidR="00000000" w:rsidRDefault="00E01313">
      <w:pPr>
        <w:pStyle w:val="a0"/>
        <w:ind w:firstLine="0"/>
        <w:rPr>
          <w:bCs/>
          <w:u w:val="single"/>
        </w:rPr>
      </w:pPr>
      <w:bookmarkStart w:id="808" w:name="ESQ17011"/>
      <w:bookmarkEnd w:id="808"/>
      <w:r>
        <w:rPr>
          <w:bCs/>
          <w:u w:val="single"/>
          <w:rtl/>
        </w:rPr>
        <w:t>חבר</w:t>
      </w:r>
      <w:r>
        <w:rPr>
          <w:rFonts w:hint="cs"/>
          <w:bCs/>
          <w:u w:val="single"/>
          <w:rtl/>
        </w:rPr>
        <w:t xml:space="preserve"> הכנסת </w:t>
      </w:r>
      <w:r>
        <w:rPr>
          <w:bCs/>
          <w:u w:val="single"/>
          <w:rtl/>
        </w:rPr>
        <w:t>שאול יהלום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176B990D" w14:textId="77777777" w:rsidR="00000000" w:rsidRDefault="00E01313">
      <w:pPr>
        <w:pStyle w:val="a0"/>
        <w:ind w:firstLine="720"/>
      </w:pPr>
      <w:r>
        <w:rPr>
          <w:rtl/>
        </w:rPr>
        <w:t>ביום כ"ד בחשוון התשס"ד (19 בנובמבר 2003):</w:t>
      </w:r>
    </w:p>
    <w:p w14:paraId="15DB4864" w14:textId="77777777" w:rsidR="00000000" w:rsidRDefault="00E01313">
      <w:pPr>
        <w:pStyle w:val="a0"/>
        <w:rPr>
          <w:rFonts w:hint="cs"/>
          <w:rtl/>
        </w:rPr>
      </w:pPr>
    </w:p>
    <w:p w14:paraId="1874CE71" w14:textId="77777777" w:rsidR="00000000" w:rsidRDefault="00E01313">
      <w:pPr>
        <w:pStyle w:val="a0"/>
        <w:rPr>
          <w:rFonts w:hint="cs"/>
        </w:rPr>
      </w:pPr>
    </w:p>
    <w:p w14:paraId="54207BAC" w14:textId="77777777" w:rsidR="00000000" w:rsidRDefault="00E01313">
      <w:pPr>
        <w:pStyle w:val="a0"/>
        <w:ind w:firstLine="720"/>
        <w:rPr>
          <w:rFonts w:hint="cs"/>
          <w:rtl/>
        </w:rPr>
      </w:pPr>
      <w:r>
        <w:rPr>
          <w:rtl/>
        </w:rPr>
        <w:t>באתר הבית של הקונסוליה בסן</w:t>
      </w:r>
      <w:r>
        <w:rPr>
          <w:rFonts w:hint="cs"/>
          <w:rtl/>
        </w:rPr>
        <w:t>-</w:t>
      </w:r>
      <w:r>
        <w:rPr>
          <w:rtl/>
        </w:rPr>
        <w:t>פרנ</w:t>
      </w:r>
      <w:r>
        <w:rPr>
          <w:rFonts w:hint="cs"/>
          <w:rtl/>
        </w:rPr>
        <w:t>ס</w:t>
      </w:r>
      <w:r>
        <w:rPr>
          <w:rtl/>
        </w:rPr>
        <w:t>יסקו פורסם כי הקונסוליה נותנת חסותה להופעת</w:t>
      </w:r>
      <w:r>
        <w:rPr>
          <w:rFonts w:hint="cs"/>
          <w:rtl/>
        </w:rPr>
        <w:t xml:space="preserve"> מר י</w:t>
      </w:r>
      <w:r>
        <w:rPr>
          <w:rFonts w:hint="cs"/>
          <w:rtl/>
        </w:rPr>
        <w:t>וסי</w:t>
      </w:r>
      <w:r>
        <w:rPr>
          <w:rtl/>
        </w:rPr>
        <w:t xml:space="preserve"> ביילין בנושא הסכמי ז'נבה. </w:t>
      </w:r>
      <w:r>
        <w:rPr>
          <w:rFonts w:hint="cs"/>
          <w:rtl/>
        </w:rPr>
        <w:t>בריאיון ל</w:t>
      </w:r>
      <w:r>
        <w:rPr>
          <w:rtl/>
        </w:rPr>
        <w:t>ע</w:t>
      </w:r>
      <w:r>
        <w:rPr>
          <w:rFonts w:hint="cs"/>
          <w:rtl/>
        </w:rPr>
        <w:t>י</w:t>
      </w:r>
      <w:r>
        <w:rPr>
          <w:rtl/>
        </w:rPr>
        <w:t xml:space="preserve">תון </w:t>
      </w:r>
      <w:r>
        <w:rPr>
          <w:rFonts w:hint="cs"/>
          <w:rtl/>
        </w:rPr>
        <w:t xml:space="preserve">מקומי </w:t>
      </w:r>
      <w:r>
        <w:rPr>
          <w:rtl/>
        </w:rPr>
        <w:t xml:space="preserve">אמר </w:t>
      </w:r>
      <w:r>
        <w:rPr>
          <w:rFonts w:hint="cs"/>
          <w:rtl/>
        </w:rPr>
        <w:t xml:space="preserve">הקונסול, </w:t>
      </w:r>
      <w:r>
        <w:rPr>
          <w:rtl/>
        </w:rPr>
        <w:t xml:space="preserve">כי לא </w:t>
      </w:r>
      <w:r>
        <w:rPr>
          <w:rFonts w:hint="cs"/>
          <w:rtl/>
        </w:rPr>
        <w:t>הונחה</w:t>
      </w:r>
      <w:r>
        <w:rPr>
          <w:rtl/>
        </w:rPr>
        <w:t xml:space="preserve"> למנוע חסות </w:t>
      </w:r>
      <w:r>
        <w:rPr>
          <w:rFonts w:hint="cs"/>
          <w:rtl/>
        </w:rPr>
        <w:t>מכינוסים של מר</w:t>
      </w:r>
      <w:r>
        <w:rPr>
          <w:rtl/>
        </w:rPr>
        <w:t xml:space="preserve"> ביילין בנושא</w:t>
      </w:r>
      <w:r>
        <w:rPr>
          <w:rFonts w:hint="cs"/>
          <w:rtl/>
        </w:rPr>
        <w:t>.</w:t>
      </w:r>
      <w:r>
        <w:rPr>
          <w:rtl/>
        </w:rPr>
        <w:t xml:space="preserve"> </w:t>
      </w:r>
    </w:p>
    <w:p w14:paraId="7D355F48" w14:textId="77777777" w:rsidR="00000000" w:rsidRDefault="00E01313">
      <w:pPr>
        <w:pStyle w:val="a0"/>
        <w:ind w:firstLine="720"/>
        <w:rPr>
          <w:rFonts w:hint="cs"/>
        </w:rPr>
      </w:pPr>
    </w:p>
    <w:p w14:paraId="03953948" w14:textId="77777777" w:rsidR="00000000" w:rsidRDefault="00E01313">
      <w:pPr>
        <w:pStyle w:val="a0"/>
        <w:ind w:firstLine="720"/>
      </w:pPr>
      <w:r>
        <w:rPr>
          <w:rFonts w:hint="cs"/>
          <w:rtl/>
        </w:rPr>
        <w:t>רצוני לשאול</w:t>
      </w:r>
      <w:r>
        <w:rPr>
          <w:rtl/>
        </w:rPr>
        <w:t>:</w:t>
      </w:r>
    </w:p>
    <w:p w14:paraId="0EC336D5" w14:textId="77777777" w:rsidR="00000000" w:rsidRDefault="00E01313">
      <w:pPr>
        <w:pStyle w:val="a0"/>
        <w:ind w:firstLine="720"/>
        <w:rPr>
          <w:rFonts w:hint="cs"/>
          <w:rtl/>
        </w:rPr>
      </w:pPr>
    </w:p>
    <w:p w14:paraId="721B3B47" w14:textId="77777777" w:rsidR="00000000" w:rsidRDefault="00E01313">
      <w:pPr>
        <w:pStyle w:val="a0"/>
        <w:ind w:firstLine="720"/>
        <w:rPr>
          <w:rFonts w:hint="cs"/>
          <w:rtl/>
        </w:rPr>
      </w:pPr>
      <w:r>
        <w:rPr>
          <w:rFonts w:hint="cs"/>
          <w:rtl/>
        </w:rPr>
        <w:t>1. האם הפרטים נכונים?</w:t>
      </w:r>
    </w:p>
    <w:p w14:paraId="19BE11F3" w14:textId="77777777" w:rsidR="00000000" w:rsidRDefault="00E01313">
      <w:pPr>
        <w:pStyle w:val="a0"/>
        <w:ind w:firstLine="720"/>
        <w:rPr>
          <w:rFonts w:hint="cs"/>
        </w:rPr>
      </w:pPr>
    </w:p>
    <w:p w14:paraId="2BC35432" w14:textId="77777777" w:rsidR="00000000" w:rsidRDefault="00E01313">
      <w:pPr>
        <w:pStyle w:val="a0"/>
        <w:ind w:firstLine="720"/>
        <w:rPr>
          <w:rFonts w:hint="cs"/>
        </w:rPr>
      </w:pPr>
      <w:r>
        <w:rPr>
          <w:rFonts w:hint="cs"/>
          <w:rtl/>
        </w:rPr>
        <w:t xml:space="preserve">2. אם כן </w:t>
      </w:r>
      <w:r>
        <w:rPr>
          <w:rFonts w:hint="eastAsia"/>
          <w:rtl/>
        </w:rPr>
        <w:t>–</w:t>
      </w:r>
      <w:r>
        <w:rPr>
          <w:rFonts w:hint="cs"/>
          <w:rtl/>
        </w:rPr>
        <w:t xml:space="preserve"> </w:t>
      </w:r>
      <w:r>
        <w:rPr>
          <w:rtl/>
        </w:rPr>
        <w:t xml:space="preserve">האם זו מדיניות </w:t>
      </w:r>
      <w:r>
        <w:rPr>
          <w:rFonts w:hint="cs"/>
          <w:rtl/>
        </w:rPr>
        <w:t>משרדך?</w:t>
      </w:r>
    </w:p>
    <w:p w14:paraId="7F81CF7D" w14:textId="77777777" w:rsidR="00000000" w:rsidRDefault="00E01313">
      <w:pPr>
        <w:pStyle w:val="a0"/>
        <w:ind w:firstLine="720"/>
        <w:rPr>
          <w:rFonts w:hint="cs"/>
          <w:rtl/>
        </w:rPr>
      </w:pPr>
    </w:p>
    <w:p w14:paraId="3201D9A2" w14:textId="77777777" w:rsidR="00000000" w:rsidRDefault="00E01313">
      <w:pPr>
        <w:pStyle w:val="a0"/>
        <w:ind w:firstLine="720"/>
        <w:rPr>
          <w:rtl/>
        </w:rPr>
      </w:pPr>
      <w:r>
        <w:rPr>
          <w:rFonts w:hint="cs"/>
          <w:rtl/>
        </w:rPr>
        <w:t xml:space="preserve"> 2. כיצד ינהג משרדך בנושא?</w:t>
      </w:r>
      <w:r>
        <w:rPr>
          <w:rtl/>
        </w:rPr>
        <w:t xml:space="preserve"> </w:t>
      </w:r>
    </w:p>
    <w:p w14:paraId="0C06F2FF" w14:textId="77777777" w:rsidR="00000000" w:rsidRDefault="00E01313">
      <w:pPr>
        <w:pStyle w:val="a0"/>
        <w:ind w:firstLine="720"/>
        <w:rPr>
          <w:rtl/>
        </w:rPr>
      </w:pPr>
    </w:p>
    <w:p w14:paraId="01A4DDA2" w14:textId="77777777" w:rsidR="00000000" w:rsidRDefault="00E01313">
      <w:pPr>
        <w:pStyle w:val="a0"/>
        <w:ind w:firstLine="0"/>
        <w:rPr>
          <w:b/>
          <w:bCs/>
          <w:u w:val="single"/>
          <w:rtl/>
        </w:rPr>
      </w:pPr>
    </w:p>
    <w:p w14:paraId="2CD73DC9" w14:textId="77777777" w:rsidR="00000000" w:rsidRDefault="00E01313">
      <w:pPr>
        <w:pStyle w:val="a0"/>
        <w:ind w:firstLine="0"/>
        <w:rPr>
          <w:rFonts w:hint="cs"/>
          <w:b/>
          <w:bCs/>
          <w:u w:val="single"/>
          <w:rtl/>
        </w:rPr>
      </w:pPr>
      <w:r>
        <w:rPr>
          <w:rFonts w:hint="cs"/>
          <w:b/>
          <w:bCs/>
          <w:u w:val="single"/>
          <w:rtl/>
        </w:rPr>
        <w:t>תשובת השר גדעון עזרא:</w:t>
      </w:r>
    </w:p>
    <w:p w14:paraId="586A08C2" w14:textId="77777777" w:rsidR="00000000" w:rsidRDefault="00E01313">
      <w:pPr>
        <w:pStyle w:val="a0"/>
        <w:ind w:firstLine="0"/>
        <w:rPr>
          <w:rFonts w:hint="cs"/>
          <w:b/>
          <w:rtl/>
        </w:rPr>
      </w:pPr>
      <w:r>
        <w:rPr>
          <w:rFonts w:hint="cs"/>
          <w:b/>
          <w:rtl/>
        </w:rPr>
        <w:t>(לא נקראה, נמסר</w:t>
      </w:r>
      <w:r>
        <w:rPr>
          <w:rFonts w:hint="cs"/>
          <w:b/>
          <w:rtl/>
        </w:rPr>
        <w:t>ה לפרוטוקול)</w:t>
      </w:r>
    </w:p>
    <w:p w14:paraId="76DEDD6B" w14:textId="77777777" w:rsidR="00000000" w:rsidRDefault="00E01313">
      <w:pPr>
        <w:pStyle w:val="a0"/>
        <w:rPr>
          <w:rFonts w:hint="cs"/>
          <w:b/>
          <w:rtl/>
        </w:rPr>
      </w:pPr>
    </w:p>
    <w:p w14:paraId="5EE1396C" w14:textId="77777777" w:rsidR="00000000" w:rsidRDefault="00E01313">
      <w:pPr>
        <w:pStyle w:val="a0"/>
        <w:rPr>
          <w:rFonts w:hint="cs"/>
          <w:b/>
          <w:rtl/>
        </w:rPr>
      </w:pPr>
      <w:r>
        <w:rPr>
          <w:rFonts w:hint="cs"/>
          <w:b/>
          <w:rtl/>
        </w:rPr>
        <w:t>ד"ר יוסי ביילין הוזמן זמן רב לפני פרסום תוכנית ז'נבה, על-ידי "מרכז ישראל" של הפדרציה היהודית בסן-פרנסיסקו, כמרצה אורח ביום עיון לסטודנטים ובהופעות פומביות אחרות. כמו כן הוזמן ביילין לנאום בטקס הזיכרון השנתי לראש הממשלה יצחק רבין ז"ל, במסגרת פ</w:t>
      </w:r>
      <w:r>
        <w:rPr>
          <w:rFonts w:hint="cs"/>
          <w:b/>
          <w:rtl/>
        </w:rPr>
        <w:t>עילות משותפת לפדרציה היהודית ולקונסוליה בסן-פרנסיסקו תחת הכותרת "</w:t>
      </w:r>
      <w:r>
        <w:rPr>
          <w:rFonts w:hint="cs"/>
        </w:rPr>
        <w:t>ISRAEL 55</w:t>
      </w:r>
      <w:r>
        <w:rPr>
          <w:rFonts w:hint="cs"/>
          <w:b/>
          <w:rtl/>
        </w:rPr>
        <w:t>" - תוכנית להבאת מרצים שונים בנושאי חברה, תרבות, משפט וחוק וכו'. כאמור, כל זה תוכנן חודשים מספר לפני פרסומה של יוזמת ז</w:t>
      </w:r>
      <w:r>
        <w:rPr>
          <w:b/>
          <w:rtl/>
        </w:rPr>
        <w:t>'</w:t>
      </w:r>
      <w:r>
        <w:rPr>
          <w:rFonts w:hint="cs"/>
          <w:b/>
          <w:rtl/>
        </w:rPr>
        <w:t>נבה, ועל כן לא יצאה הנחיה מעין זו לקונסול.</w:t>
      </w:r>
    </w:p>
    <w:p w14:paraId="0164BF47" w14:textId="77777777" w:rsidR="00000000" w:rsidRDefault="00E01313">
      <w:pPr>
        <w:pStyle w:val="a0"/>
        <w:rPr>
          <w:rFonts w:hint="cs"/>
          <w:b/>
          <w:rtl/>
        </w:rPr>
      </w:pPr>
    </w:p>
    <w:p w14:paraId="110AAE82" w14:textId="77777777" w:rsidR="00000000" w:rsidRDefault="00E01313">
      <w:pPr>
        <w:pStyle w:val="a0"/>
        <w:rPr>
          <w:rFonts w:hint="cs"/>
          <w:b/>
          <w:rtl/>
        </w:rPr>
      </w:pPr>
      <w:r>
        <w:rPr>
          <w:rFonts w:hint="cs"/>
          <w:b/>
          <w:rtl/>
        </w:rPr>
        <w:t>במסגרת שיתוף הפעולה</w:t>
      </w:r>
      <w:r>
        <w:rPr>
          <w:rFonts w:hint="cs"/>
          <w:b/>
          <w:rtl/>
        </w:rPr>
        <w:t xml:space="preserve"> של הקונסוליה עם הפדרציה היהודית והארגונים היהודיים התפרסם המידע על אודות הרצאת ד"ר ביילין בטקס הזיכרון ליצחק רבין ז"ל גם באתר הבית של הקונסוליה בסן-פרנסיסקו. אנשי צוות הקונסוליה לא נכחו באירועים הקשורים ליוזמת ז'נבה.</w:t>
      </w:r>
    </w:p>
    <w:p w14:paraId="61D56F0B" w14:textId="77777777" w:rsidR="00000000" w:rsidRDefault="00E01313">
      <w:pPr>
        <w:pStyle w:val="a0"/>
        <w:rPr>
          <w:rFonts w:hint="cs"/>
          <w:b/>
          <w:rtl/>
        </w:rPr>
      </w:pPr>
    </w:p>
    <w:p w14:paraId="5411D8B7" w14:textId="77777777" w:rsidR="00000000" w:rsidRDefault="00E01313">
      <w:pPr>
        <w:pStyle w:val="a0"/>
        <w:rPr>
          <w:rFonts w:hint="cs"/>
          <w:b/>
          <w:rtl/>
        </w:rPr>
      </w:pPr>
      <w:r>
        <w:rPr>
          <w:rFonts w:hint="cs"/>
          <w:b/>
          <w:rtl/>
        </w:rPr>
        <w:t xml:space="preserve">אנו שומעים לאחרונה על שורה של הסכמים </w:t>
      </w:r>
      <w:r>
        <w:rPr>
          <w:rFonts w:hint="cs"/>
          <w:b/>
          <w:rtl/>
        </w:rPr>
        <w:t xml:space="preserve">וירטואליים שנחתמים בין אנשים המייצגים בעיקר את עצמם. יש תוכנית אחת והיא מפת הדרכים. תוכנית זו, המושתתת על חזון הנשיא בוש, אומצה על-ידי ישראל והעולם כולו </w:t>
      </w:r>
      <w:r>
        <w:rPr>
          <w:b/>
          <w:rtl/>
        </w:rPr>
        <w:t>–</w:t>
      </w:r>
      <w:r>
        <w:rPr>
          <w:rFonts w:hint="cs"/>
          <w:b/>
          <w:rtl/>
        </w:rPr>
        <w:t xml:space="preserve"> ארצות-הברית, האיחוד האירופי, רוסיה והאו"ם.</w:t>
      </w:r>
    </w:p>
    <w:p w14:paraId="4BB3D339" w14:textId="77777777" w:rsidR="00000000" w:rsidRDefault="00E01313">
      <w:pPr>
        <w:pStyle w:val="a0"/>
        <w:rPr>
          <w:rFonts w:hint="cs"/>
          <w:b/>
          <w:rtl/>
        </w:rPr>
      </w:pPr>
    </w:p>
    <w:p w14:paraId="4CBB1D61" w14:textId="77777777" w:rsidR="00000000" w:rsidRDefault="00E01313">
      <w:pPr>
        <w:pStyle w:val="a0"/>
        <w:rPr>
          <w:rFonts w:hint="cs"/>
          <w:b/>
          <w:rtl/>
        </w:rPr>
      </w:pPr>
      <w:r>
        <w:rPr>
          <w:rFonts w:hint="cs"/>
          <w:b/>
          <w:rtl/>
        </w:rPr>
        <w:t>אנו עומדים על קיום מפת הדרכים, ובראש ובראשונה השלב הראשון</w:t>
      </w:r>
      <w:r>
        <w:rPr>
          <w:rFonts w:hint="cs"/>
          <w:b/>
          <w:rtl/>
        </w:rPr>
        <w:t xml:space="preserve"> בה, הקורא מפורשות לפירוק תשתיות הטרור. </w:t>
      </w:r>
    </w:p>
    <w:p w14:paraId="4162ECC0" w14:textId="77777777" w:rsidR="00000000" w:rsidRDefault="00E01313">
      <w:pPr>
        <w:pStyle w:val="a0"/>
        <w:rPr>
          <w:rFonts w:hint="cs"/>
          <w:b/>
          <w:rtl/>
        </w:rPr>
      </w:pPr>
    </w:p>
    <w:p w14:paraId="0B216BC7" w14:textId="77777777" w:rsidR="00000000" w:rsidRDefault="00E01313">
      <w:pPr>
        <w:pStyle w:val="a0"/>
        <w:rPr>
          <w:rFonts w:hint="cs"/>
          <w:b/>
          <w:rtl/>
        </w:rPr>
      </w:pPr>
      <w:r>
        <w:rPr>
          <w:rFonts w:hint="cs"/>
          <w:b/>
          <w:rtl/>
        </w:rPr>
        <w:t>בניגוד לתהליכים ולהסכמים קודמים שבהם נתנו לפלסטינים הנחות, הפעם לא נסכים לא להנחות ולא לדרכים עוקפות בדמותם של הסכמים וירטואליים היוצרים בעיקר מציאות מדומה.</w:t>
      </w:r>
    </w:p>
    <w:p w14:paraId="1C306598" w14:textId="77777777" w:rsidR="00000000" w:rsidRDefault="00E01313">
      <w:pPr>
        <w:pStyle w:val="a0"/>
        <w:rPr>
          <w:rFonts w:hint="cs"/>
          <w:b/>
          <w:bCs/>
          <w:rtl/>
        </w:rPr>
      </w:pPr>
    </w:p>
    <w:p w14:paraId="07B649D2" w14:textId="77777777" w:rsidR="00000000" w:rsidRDefault="00E01313">
      <w:pPr>
        <w:pStyle w:val="af1"/>
        <w:rPr>
          <w:rtl/>
        </w:rPr>
      </w:pPr>
      <w:r>
        <w:rPr>
          <w:rtl/>
        </w:rPr>
        <w:t>היו"ר יולי-יואל אדלשטיין:</w:t>
      </w:r>
    </w:p>
    <w:p w14:paraId="773AA958" w14:textId="77777777" w:rsidR="00000000" w:rsidRDefault="00E01313">
      <w:pPr>
        <w:pStyle w:val="a0"/>
        <w:rPr>
          <w:rtl/>
        </w:rPr>
      </w:pPr>
    </w:p>
    <w:p w14:paraId="207F8DAE" w14:textId="77777777" w:rsidR="00000000" w:rsidRDefault="00E01313">
      <w:pPr>
        <w:pStyle w:val="a0"/>
        <w:rPr>
          <w:rFonts w:hint="cs"/>
          <w:rtl/>
        </w:rPr>
      </w:pPr>
      <w:r>
        <w:rPr>
          <w:rFonts w:hint="cs"/>
          <w:rtl/>
        </w:rPr>
        <w:t xml:space="preserve">שאילתא מס' 743, של חבר הכנסת </w:t>
      </w:r>
      <w:r>
        <w:rPr>
          <w:rFonts w:hint="cs"/>
          <w:rtl/>
        </w:rPr>
        <w:t xml:space="preserve">אורי אריאל </w:t>
      </w:r>
      <w:r>
        <w:rPr>
          <w:rtl/>
        </w:rPr>
        <w:t>–</w:t>
      </w:r>
      <w:r>
        <w:rPr>
          <w:rFonts w:hint="cs"/>
          <w:rtl/>
        </w:rPr>
        <w:t xml:space="preserve"> לפרוטוקול. </w:t>
      </w:r>
    </w:p>
    <w:p w14:paraId="586B17AA" w14:textId="77777777" w:rsidR="00000000" w:rsidRDefault="00E01313">
      <w:pPr>
        <w:pStyle w:val="a0"/>
        <w:ind w:firstLine="0"/>
        <w:rPr>
          <w:rFonts w:hint="cs"/>
          <w:rtl/>
        </w:rPr>
      </w:pPr>
    </w:p>
    <w:p w14:paraId="1F77AB3A" w14:textId="77777777" w:rsidR="00000000" w:rsidRDefault="00E01313">
      <w:pPr>
        <w:pStyle w:val="a1"/>
        <w:jc w:val="center"/>
        <w:rPr>
          <w:rtl/>
        </w:rPr>
      </w:pPr>
      <w:bookmarkStart w:id="809" w:name="CQ17282FI0017282T28_01_2004_21_05_32"/>
      <w:bookmarkStart w:id="810" w:name="_Toc78873213"/>
      <w:bookmarkEnd w:id="809"/>
      <w:r>
        <w:rPr>
          <w:rtl/>
        </w:rPr>
        <w:t>743. הוועדה לבחינת ההסתה ברשות הפלסטינית</w:t>
      </w:r>
      <w:bookmarkEnd w:id="810"/>
    </w:p>
    <w:p w14:paraId="4CF09B13" w14:textId="77777777" w:rsidR="00000000" w:rsidRDefault="00E01313">
      <w:pPr>
        <w:pStyle w:val="a0"/>
        <w:rPr>
          <w:rFonts w:hint="cs"/>
          <w:rtl/>
        </w:rPr>
      </w:pPr>
    </w:p>
    <w:p w14:paraId="4579FAEC" w14:textId="77777777" w:rsidR="00000000" w:rsidRDefault="00E01313">
      <w:pPr>
        <w:pStyle w:val="a0"/>
        <w:ind w:firstLine="0"/>
        <w:rPr>
          <w:bCs/>
          <w:u w:val="single"/>
        </w:rPr>
      </w:pPr>
      <w:bookmarkStart w:id="811" w:name="ESQ17282"/>
      <w:bookmarkEnd w:id="811"/>
      <w:r>
        <w:rPr>
          <w:bCs/>
          <w:u w:val="single"/>
          <w:rtl/>
        </w:rPr>
        <w:t>חבר</w:t>
      </w:r>
      <w:r>
        <w:rPr>
          <w:rFonts w:hint="cs"/>
          <w:bCs/>
          <w:u w:val="single"/>
          <w:rtl/>
        </w:rPr>
        <w:t xml:space="preserve"> הכנסת </w:t>
      </w:r>
      <w:r>
        <w:rPr>
          <w:bCs/>
          <w:u w:val="single"/>
          <w:rtl/>
        </w:rPr>
        <w:t xml:space="preserve">אורי </w:t>
      </w:r>
      <w:r>
        <w:rPr>
          <w:rFonts w:hint="cs"/>
          <w:bCs/>
          <w:u w:val="single"/>
          <w:rtl/>
        </w:rPr>
        <w:t xml:space="preserve">יהודה </w:t>
      </w:r>
      <w:r>
        <w:rPr>
          <w:bCs/>
          <w:u w:val="single"/>
          <w:rtl/>
        </w:rPr>
        <w:t>אריאל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39C1376" w14:textId="77777777" w:rsidR="00000000" w:rsidRDefault="00E01313">
      <w:pPr>
        <w:pStyle w:val="a0"/>
        <w:ind w:firstLine="720"/>
      </w:pPr>
      <w:r>
        <w:rPr>
          <w:rtl/>
        </w:rPr>
        <w:t>ביום א' בכסל</w:t>
      </w:r>
      <w:r>
        <w:rPr>
          <w:rFonts w:hint="cs"/>
          <w:rtl/>
        </w:rPr>
        <w:t>י</w:t>
      </w:r>
      <w:r>
        <w:rPr>
          <w:rtl/>
        </w:rPr>
        <w:t>ו התשס"ד (26 בנובמבר 2003):</w:t>
      </w:r>
    </w:p>
    <w:p w14:paraId="45A38D01" w14:textId="77777777" w:rsidR="00000000" w:rsidRDefault="00E01313">
      <w:pPr>
        <w:pStyle w:val="a0"/>
        <w:rPr>
          <w:rFonts w:hint="cs"/>
          <w:rtl/>
        </w:rPr>
      </w:pPr>
    </w:p>
    <w:p w14:paraId="2E653203" w14:textId="77777777" w:rsidR="00000000" w:rsidRDefault="00E01313">
      <w:pPr>
        <w:pStyle w:val="a0"/>
        <w:rPr>
          <w:rFonts w:hint="cs"/>
        </w:rPr>
      </w:pPr>
    </w:p>
    <w:p w14:paraId="7B3C5DF9" w14:textId="77777777" w:rsidR="00000000" w:rsidRDefault="00E01313">
      <w:pPr>
        <w:pStyle w:val="a0"/>
        <w:rPr>
          <w:rFonts w:hint="cs"/>
        </w:rPr>
      </w:pPr>
      <w:r>
        <w:rPr>
          <w:rFonts w:hint="cs"/>
          <w:rtl/>
        </w:rPr>
        <w:t xml:space="preserve">בסוף יוני מונתה ועדה, בראשות אלוף יעקב עמידרור, </w:t>
      </w:r>
      <w:r>
        <w:rPr>
          <w:rtl/>
        </w:rPr>
        <w:t>לבחינת ההסתה ברשות הפלסטינית</w:t>
      </w:r>
      <w:r>
        <w:rPr>
          <w:rFonts w:hint="cs"/>
          <w:rtl/>
        </w:rPr>
        <w:t xml:space="preserve">. </w:t>
      </w:r>
    </w:p>
    <w:p w14:paraId="55EE2533" w14:textId="77777777" w:rsidR="00000000" w:rsidRDefault="00E01313">
      <w:pPr>
        <w:pStyle w:val="a0"/>
      </w:pPr>
    </w:p>
    <w:p w14:paraId="2C15E63A" w14:textId="77777777" w:rsidR="00000000" w:rsidRDefault="00E01313">
      <w:pPr>
        <w:pStyle w:val="a0"/>
        <w:rPr>
          <w:rFonts w:hint="cs"/>
          <w:rtl/>
        </w:rPr>
      </w:pPr>
      <w:r>
        <w:rPr>
          <w:rFonts w:hint="cs"/>
          <w:rtl/>
        </w:rPr>
        <w:t>רצוני לשאול</w:t>
      </w:r>
      <w:r>
        <w:rPr>
          <w:rtl/>
        </w:rPr>
        <w:t>:</w:t>
      </w:r>
    </w:p>
    <w:p w14:paraId="5F2E0A99" w14:textId="77777777" w:rsidR="00000000" w:rsidRDefault="00E01313">
      <w:pPr>
        <w:pStyle w:val="a0"/>
        <w:rPr>
          <w:rFonts w:hint="cs"/>
        </w:rPr>
      </w:pPr>
    </w:p>
    <w:p w14:paraId="04596D06" w14:textId="77777777" w:rsidR="00000000" w:rsidRDefault="00E01313">
      <w:pPr>
        <w:pStyle w:val="a0"/>
        <w:rPr>
          <w:rFonts w:hint="cs"/>
        </w:rPr>
      </w:pPr>
      <w:r>
        <w:rPr>
          <w:rFonts w:hint="cs"/>
          <w:rtl/>
        </w:rPr>
        <w:t>1. האם פו</w:t>
      </w:r>
      <w:r>
        <w:rPr>
          <w:rFonts w:hint="cs"/>
          <w:rtl/>
        </w:rPr>
        <w:t>רסמו דוחות?</w:t>
      </w:r>
    </w:p>
    <w:p w14:paraId="75B81FB2" w14:textId="77777777" w:rsidR="00000000" w:rsidRDefault="00E01313">
      <w:pPr>
        <w:pStyle w:val="a0"/>
        <w:rPr>
          <w:rFonts w:hint="cs"/>
          <w:rtl/>
        </w:rPr>
      </w:pPr>
      <w:r>
        <w:rPr>
          <w:rFonts w:hint="cs"/>
          <w:rtl/>
        </w:rPr>
        <w:t xml:space="preserve"> </w:t>
      </w:r>
    </w:p>
    <w:p w14:paraId="33A4E96C" w14:textId="77777777" w:rsidR="00000000" w:rsidRDefault="00E01313">
      <w:pPr>
        <w:pStyle w:val="a0"/>
        <w:rPr>
          <w:rtl/>
        </w:rPr>
      </w:pPr>
      <w:r>
        <w:rPr>
          <w:rFonts w:hint="cs"/>
          <w:rtl/>
        </w:rPr>
        <w:t xml:space="preserve">2. אם לא </w:t>
      </w:r>
      <w:r>
        <w:rPr>
          <w:rtl/>
        </w:rPr>
        <w:t>–</w:t>
      </w:r>
      <w:r>
        <w:rPr>
          <w:rFonts w:hint="cs"/>
          <w:rtl/>
        </w:rPr>
        <w:t xml:space="preserve"> מדוע, ו</w:t>
      </w:r>
      <w:r>
        <w:rPr>
          <w:rtl/>
        </w:rPr>
        <w:t xml:space="preserve">מתי </w:t>
      </w:r>
      <w:r>
        <w:rPr>
          <w:rFonts w:hint="cs"/>
          <w:rtl/>
        </w:rPr>
        <w:t>יפורסם</w:t>
      </w:r>
      <w:r>
        <w:rPr>
          <w:rtl/>
        </w:rPr>
        <w:t xml:space="preserve"> </w:t>
      </w:r>
      <w:r>
        <w:rPr>
          <w:rFonts w:hint="cs"/>
          <w:rtl/>
        </w:rPr>
        <w:t>ה</w:t>
      </w:r>
      <w:r>
        <w:rPr>
          <w:rtl/>
        </w:rPr>
        <w:t xml:space="preserve">דוח </w:t>
      </w:r>
      <w:r>
        <w:rPr>
          <w:rFonts w:hint="cs"/>
          <w:rtl/>
        </w:rPr>
        <w:t>ה</w:t>
      </w:r>
      <w:r>
        <w:rPr>
          <w:rtl/>
        </w:rPr>
        <w:t>ראשון?</w:t>
      </w:r>
    </w:p>
    <w:p w14:paraId="589BB484" w14:textId="77777777" w:rsidR="00000000" w:rsidRDefault="00E01313">
      <w:pPr>
        <w:pStyle w:val="a0"/>
        <w:rPr>
          <w:rtl/>
        </w:rPr>
      </w:pPr>
    </w:p>
    <w:p w14:paraId="68691573" w14:textId="77777777" w:rsidR="00000000" w:rsidRDefault="00E01313">
      <w:pPr>
        <w:pStyle w:val="a0"/>
        <w:ind w:firstLine="0"/>
        <w:rPr>
          <w:rFonts w:hint="cs"/>
          <w:b/>
          <w:bCs/>
          <w:u w:val="single"/>
          <w:rtl/>
        </w:rPr>
      </w:pPr>
      <w:r>
        <w:rPr>
          <w:rFonts w:hint="cs"/>
          <w:b/>
          <w:bCs/>
          <w:u w:val="single"/>
          <w:rtl/>
        </w:rPr>
        <w:t>תשובת השר גדעון עזרא:</w:t>
      </w:r>
    </w:p>
    <w:p w14:paraId="2268D364" w14:textId="77777777" w:rsidR="00000000" w:rsidRDefault="00E01313">
      <w:pPr>
        <w:pStyle w:val="a0"/>
        <w:ind w:firstLine="0"/>
        <w:rPr>
          <w:rFonts w:hint="cs"/>
          <w:b/>
          <w:rtl/>
        </w:rPr>
      </w:pPr>
      <w:r>
        <w:rPr>
          <w:rFonts w:hint="cs"/>
          <w:b/>
          <w:rtl/>
        </w:rPr>
        <w:t>(לא נקראה, נמסרה לפרוטוקול)</w:t>
      </w:r>
    </w:p>
    <w:p w14:paraId="2A826B69" w14:textId="77777777" w:rsidR="00000000" w:rsidRDefault="00E01313">
      <w:pPr>
        <w:pStyle w:val="a0"/>
        <w:rPr>
          <w:rFonts w:hint="cs"/>
          <w:b/>
          <w:rtl/>
        </w:rPr>
      </w:pPr>
    </w:p>
    <w:p w14:paraId="685F6AF1" w14:textId="77777777" w:rsidR="00000000" w:rsidRDefault="00E01313">
      <w:pPr>
        <w:pStyle w:val="a0"/>
        <w:rPr>
          <w:rFonts w:hint="cs"/>
          <w:b/>
          <w:rtl/>
        </w:rPr>
      </w:pPr>
      <w:r>
        <w:rPr>
          <w:rFonts w:hint="cs"/>
          <w:b/>
          <w:rtl/>
        </w:rPr>
        <w:t>הוועדה למניעת הסתה, בראשות אלוף במילואים יעקב עמידרור, הוקמה ביולי 2003, על מנת לקיים דיאלוג שוטף עם הפלסטינים ולא על מנת לפרסם דוחות בציבור. לוועדה</w:t>
      </w:r>
      <w:r>
        <w:rPr>
          <w:rFonts w:hint="cs"/>
          <w:b/>
          <w:rtl/>
        </w:rPr>
        <w:t xml:space="preserve"> יש תמונה מקיפה על מצב ההסתה ברש"פ מאז התמנתה, וברגע שיתקיימו השיחות עם הפלסטינים, היא תהיה מוכנה לפעול בהן במלוא המרץ.</w:t>
      </w:r>
    </w:p>
    <w:p w14:paraId="2F968A8D" w14:textId="77777777" w:rsidR="00000000" w:rsidRDefault="00E01313">
      <w:pPr>
        <w:pStyle w:val="a0"/>
        <w:rPr>
          <w:rFonts w:hint="cs"/>
          <w:b/>
          <w:bCs/>
          <w:rtl/>
        </w:rPr>
      </w:pPr>
    </w:p>
    <w:p w14:paraId="3D4E0563" w14:textId="77777777" w:rsidR="00000000" w:rsidRDefault="00E01313">
      <w:pPr>
        <w:pStyle w:val="af1"/>
        <w:rPr>
          <w:rtl/>
        </w:rPr>
      </w:pPr>
      <w:r>
        <w:rPr>
          <w:rtl/>
        </w:rPr>
        <w:t>היו"ר יולי-יואל אדלשטיין:</w:t>
      </w:r>
    </w:p>
    <w:p w14:paraId="75316959" w14:textId="77777777" w:rsidR="00000000" w:rsidRDefault="00E01313">
      <w:pPr>
        <w:pStyle w:val="a0"/>
        <w:rPr>
          <w:rtl/>
        </w:rPr>
      </w:pPr>
    </w:p>
    <w:p w14:paraId="03A378FE" w14:textId="77777777" w:rsidR="00000000" w:rsidRDefault="00E01313">
      <w:pPr>
        <w:pStyle w:val="a0"/>
        <w:rPr>
          <w:rFonts w:hint="cs"/>
          <w:rtl/>
        </w:rPr>
      </w:pPr>
      <w:r>
        <w:rPr>
          <w:rFonts w:hint="cs"/>
          <w:rtl/>
        </w:rPr>
        <w:t xml:space="preserve">שאילתא מס' 806, של חבר הכנסת אלי אפללו </w:t>
      </w:r>
      <w:r>
        <w:rPr>
          <w:rtl/>
        </w:rPr>
        <w:t>–</w:t>
      </w:r>
      <w:r>
        <w:rPr>
          <w:rFonts w:hint="cs"/>
          <w:rtl/>
        </w:rPr>
        <w:t xml:space="preserve"> לפרוטוקול. </w:t>
      </w:r>
    </w:p>
    <w:p w14:paraId="31654CEA" w14:textId="77777777" w:rsidR="00000000" w:rsidRDefault="00E01313">
      <w:pPr>
        <w:pStyle w:val="a0"/>
        <w:ind w:firstLine="0"/>
        <w:rPr>
          <w:rFonts w:hint="cs"/>
          <w:rtl/>
        </w:rPr>
      </w:pPr>
    </w:p>
    <w:p w14:paraId="16448008" w14:textId="77777777" w:rsidR="00000000" w:rsidRDefault="00E01313">
      <w:pPr>
        <w:pStyle w:val="a1"/>
        <w:jc w:val="center"/>
        <w:rPr>
          <w:rtl/>
        </w:rPr>
      </w:pPr>
      <w:bookmarkStart w:id="812" w:name="CQ17822FI0017822T28_01_2004_21_06_00"/>
      <w:bookmarkStart w:id="813" w:name="_Toc78873214"/>
      <w:bookmarkEnd w:id="812"/>
      <w:r>
        <w:rPr>
          <w:rtl/>
        </w:rPr>
        <w:t xml:space="preserve">806. ויזה לצרפת </w:t>
      </w:r>
      <w:r>
        <w:rPr>
          <w:rFonts w:hint="cs"/>
          <w:rtl/>
        </w:rPr>
        <w:t xml:space="preserve">לנושאי </w:t>
      </w:r>
      <w:r>
        <w:rPr>
          <w:rtl/>
        </w:rPr>
        <w:t>דרכון שירות ודרכון דיפלומטי</w:t>
      </w:r>
      <w:bookmarkEnd w:id="813"/>
    </w:p>
    <w:p w14:paraId="5CF07045" w14:textId="77777777" w:rsidR="00000000" w:rsidRDefault="00E01313">
      <w:pPr>
        <w:pStyle w:val="a0"/>
        <w:rPr>
          <w:rFonts w:hint="cs"/>
          <w:rtl/>
        </w:rPr>
      </w:pPr>
    </w:p>
    <w:p w14:paraId="0F0FFE35" w14:textId="77777777" w:rsidR="00000000" w:rsidRDefault="00E01313">
      <w:pPr>
        <w:pStyle w:val="a0"/>
        <w:ind w:firstLine="0"/>
        <w:rPr>
          <w:bCs/>
          <w:u w:val="single"/>
        </w:rPr>
      </w:pPr>
      <w:bookmarkStart w:id="814" w:name="ESQ17822"/>
      <w:bookmarkEnd w:id="814"/>
      <w:r>
        <w:rPr>
          <w:bCs/>
          <w:u w:val="single"/>
          <w:rtl/>
        </w:rPr>
        <w:t>חב</w:t>
      </w:r>
      <w:r>
        <w:rPr>
          <w:bCs/>
          <w:u w:val="single"/>
          <w:rtl/>
        </w:rPr>
        <w:t>ר</w:t>
      </w:r>
      <w:r>
        <w:rPr>
          <w:rFonts w:hint="cs"/>
          <w:bCs/>
          <w:u w:val="single"/>
          <w:rtl/>
        </w:rPr>
        <w:t xml:space="preserve"> הכנסת </w:t>
      </w:r>
      <w:r>
        <w:rPr>
          <w:bCs/>
          <w:u w:val="single"/>
          <w:rtl/>
        </w:rPr>
        <w:t>אלי אפללו</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397E362" w14:textId="77777777" w:rsidR="00000000" w:rsidRDefault="00E01313">
      <w:pPr>
        <w:pStyle w:val="a0"/>
        <w:ind w:firstLine="720"/>
      </w:pPr>
      <w:r>
        <w:rPr>
          <w:rtl/>
        </w:rPr>
        <w:t>ביום ח' בכסל</w:t>
      </w:r>
      <w:r>
        <w:rPr>
          <w:rFonts w:hint="cs"/>
          <w:rtl/>
        </w:rPr>
        <w:t>י</w:t>
      </w:r>
      <w:r>
        <w:rPr>
          <w:rtl/>
        </w:rPr>
        <w:t>ו התשס"ד (3 בדצמבר 2003):</w:t>
      </w:r>
    </w:p>
    <w:p w14:paraId="24FB2648" w14:textId="77777777" w:rsidR="00000000" w:rsidRDefault="00E01313">
      <w:pPr>
        <w:pStyle w:val="a0"/>
        <w:rPr>
          <w:rFonts w:hint="cs"/>
          <w:rtl/>
        </w:rPr>
      </w:pPr>
    </w:p>
    <w:p w14:paraId="51F85F6A" w14:textId="77777777" w:rsidR="00000000" w:rsidRDefault="00E01313">
      <w:pPr>
        <w:pStyle w:val="a0"/>
        <w:rPr>
          <w:rFonts w:hint="cs"/>
        </w:rPr>
      </w:pPr>
    </w:p>
    <w:p w14:paraId="40713562" w14:textId="77777777" w:rsidR="00000000" w:rsidRDefault="00E01313">
      <w:pPr>
        <w:pStyle w:val="a0"/>
        <w:ind w:firstLine="720"/>
      </w:pPr>
      <w:r>
        <w:rPr>
          <w:rtl/>
        </w:rPr>
        <w:t>לאור הנחיית משרד החוץ בחיוב ויזה לצרפת לבעלי דרכון שירות ודרכון דיפלומטי</w:t>
      </w:r>
      <w:r>
        <w:rPr>
          <w:rFonts w:hint="cs"/>
          <w:rtl/>
        </w:rPr>
        <w:t>, רצוני לשאול</w:t>
      </w:r>
      <w:r>
        <w:rPr>
          <w:rtl/>
        </w:rPr>
        <w:t>:</w:t>
      </w:r>
    </w:p>
    <w:p w14:paraId="5219BC34" w14:textId="77777777" w:rsidR="00000000" w:rsidRDefault="00E01313">
      <w:pPr>
        <w:pStyle w:val="a0"/>
        <w:ind w:firstLine="720"/>
      </w:pPr>
    </w:p>
    <w:p w14:paraId="4055FB4B" w14:textId="77777777" w:rsidR="00000000" w:rsidRDefault="00E01313">
      <w:pPr>
        <w:pStyle w:val="a0"/>
        <w:ind w:firstLine="720"/>
        <w:rPr>
          <w:rtl/>
        </w:rPr>
      </w:pPr>
      <w:r>
        <w:rPr>
          <w:rFonts w:hint="cs"/>
          <w:rtl/>
        </w:rPr>
        <w:t xml:space="preserve">1. </w:t>
      </w:r>
      <w:r>
        <w:rPr>
          <w:rtl/>
        </w:rPr>
        <w:t>כמה זמן הנחיה זו קיימת?</w:t>
      </w:r>
    </w:p>
    <w:p w14:paraId="3D96555F" w14:textId="77777777" w:rsidR="00000000" w:rsidRDefault="00E01313">
      <w:pPr>
        <w:pStyle w:val="a0"/>
        <w:ind w:firstLine="720"/>
        <w:rPr>
          <w:rtl/>
        </w:rPr>
      </w:pPr>
    </w:p>
    <w:p w14:paraId="4B55F148" w14:textId="77777777" w:rsidR="00000000" w:rsidRDefault="00E01313">
      <w:pPr>
        <w:pStyle w:val="a0"/>
        <w:ind w:firstLine="720"/>
        <w:rPr>
          <w:rtl/>
        </w:rPr>
      </w:pPr>
      <w:r>
        <w:rPr>
          <w:rFonts w:hint="cs"/>
          <w:rtl/>
        </w:rPr>
        <w:t xml:space="preserve">2. </w:t>
      </w:r>
      <w:r>
        <w:rPr>
          <w:rtl/>
        </w:rPr>
        <w:t>מא</w:t>
      </w:r>
      <w:r>
        <w:rPr>
          <w:rFonts w:hint="cs"/>
          <w:rtl/>
        </w:rPr>
        <w:t>י</w:t>
      </w:r>
      <w:r>
        <w:rPr>
          <w:rtl/>
        </w:rPr>
        <w:t>לו סיבות דורשת צרפת ויזה?</w:t>
      </w:r>
    </w:p>
    <w:p w14:paraId="3B1633D8" w14:textId="77777777" w:rsidR="00000000" w:rsidRDefault="00E01313">
      <w:pPr>
        <w:pStyle w:val="a0"/>
        <w:ind w:firstLine="720"/>
        <w:rPr>
          <w:rtl/>
        </w:rPr>
      </w:pPr>
    </w:p>
    <w:p w14:paraId="5DCFB365" w14:textId="77777777" w:rsidR="00000000" w:rsidRDefault="00E01313">
      <w:pPr>
        <w:pStyle w:val="a0"/>
        <w:ind w:firstLine="720"/>
        <w:rPr>
          <w:rtl/>
        </w:rPr>
      </w:pPr>
      <w:r>
        <w:rPr>
          <w:rFonts w:hint="cs"/>
          <w:rtl/>
        </w:rPr>
        <w:t xml:space="preserve">3. </w:t>
      </w:r>
      <w:r>
        <w:rPr>
          <w:rtl/>
        </w:rPr>
        <w:t xml:space="preserve">האם </w:t>
      </w:r>
      <w:r>
        <w:rPr>
          <w:rFonts w:hint="cs"/>
          <w:rtl/>
        </w:rPr>
        <w:t>יפעל</w:t>
      </w:r>
      <w:r>
        <w:rPr>
          <w:rtl/>
        </w:rPr>
        <w:t xml:space="preserve"> המשרד לביטול דרישת ה</w:t>
      </w:r>
      <w:r>
        <w:rPr>
          <w:rFonts w:hint="cs"/>
          <w:rtl/>
        </w:rPr>
        <w:t>ו</w:t>
      </w:r>
      <w:r>
        <w:rPr>
          <w:rtl/>
        </w:rPr>
        <w:t>ויזה?</w:t>
      </w:r>
    </w:p>
    <w:p w14:paraId="0421FFF0" w14:textId="77777777" w:rsidR="00000000" w:rsidRDefault="00E01313">
      <w:pPr>
        <w:pStyle w:val="a0"/>
        <w:ind w:firstLine="720"/>
        <w:rPr>
          <w:rtl/>
        </w:rPr>
      </w:pPr>
    </w:p>
    <w:p w14:paraId="2764504A" w14:textId="77777777" w:rsidR="00000000" w:rsidRDefault="00E01313">
      <w:pPr>
        <w:pStyle w:val="a0"/>
        <w:ind w:firstLine="0"/>
        <w:rPr>
          <w:b/>
          <w:bCs/>
          <w:u w:val="single"/>
          <w:rtl/>
        </w:rPr>
      </w:pPr>
    </w:p>
    <w:p w14:paraId="4E68DFE7" w14:textId="77777777" w:rsidR="00000000" w:rsidRDefault="00E01313">
      <w:pPr>
        <w:pStyle w:val="a0"/>
        <w:ind w:firstLine="0"/>
        <w:rPr>
          <w:rFonts w:hint="cs"/>
          <w:b/>
          <w:bCs/>
          <w:u w:val="single"/>
          <w:rtl/>
        </w:rPr>
      </w:pPr>
      <w:r>
        <w:rPr>
          <w:rFonts w:hint="cs"/>
          <w:b/>
          <w:bCs/>
          <w:u w:val="single"/>
          <w:rtl/>
        </w:rPr>
        <w:t>תשובת השר גדעון עזרא:</w:t>
      </w:r>
    </w:p>
    <w:p w14:paraId="28628386" w14:textId="77777777" w:rsidR="00000000" w:rsidRDefault="00E01313">
      <w:pPr>
        <w:pStyle w:val="a0"/>
        <w:ind w:firstLine="0"/>
        <w:rPr>
          <w:rFonts w:hint="cs"/>
          <w:b/>
          <w:rtl/>
        </w:rPr>
      </w:pPr>
      <w:r>
        <w:rPr>
          <w:rFonts w:hint="cs"/>
          <w:b/>
          <w:rtl/>
        </w:rPr>
        <w:t>(לא נקראה, נמסרה לפרוטוקול)</w:t>
      </w:r>
    </w:p>
    <w:p w14:paraId="665C8704" w14:textId="77777777" w:rsidR="00000000" w:rsidRDefault="00E01313">
      <w:pPr>
        <w:pStyle w:val="a0"/>
        <w:rPr>
          <w:rFonts w:hint="cs"/>
          <w:rtl/>
        </w:rPr>
      </w:pPr>
    </w:p>
    <w:p w14:paraId="06B48E68" w14:textId="77777777" w:rsidR="00000000" w:rsidRDefault="00E01313">
      <w:pPr>
        <w:pStyle w:val="a0"/>
        <w:rPr>
          <w:rFonts w:hint="cs"/>
          <w:rtl/>
        </w:rPr>
      </w:pPr>
      <w:r>
        <w:rPr>
          <w:rFonts w:hint="cs"/>
          <w:rtl/>
        </w:rPr>
        <w:t>1. בשנת 1969 נחתם הסכם בין ישראל לצרפת על פטור מהצורך להצטייד באשרות כניסה. הפטור חל על אזרחים ישראלים בעלי דרכונים לאומיים, דיפלומטיים ודרכוני שירות.</w:t>
      </w:r>
    </w:p>
    <w:p w14:paraId="57C7D91D" w14:textId="77777777" w:rsidR="00000000" w:rsidRDefault="00E01313">
      <w:pPr>
        <w:pStyle w:val="a0"/>
        <w:rPr>
          <w:rFonts w:hint="cs"/>
          <w:rtl/>
        </w:rPr>
      </w:pPr>
    </w:p>
    <w:p w14:paraId="28E10341" w14:textId="77777777" w:rsidR="00000000" w:rsidRDefault="00E01313">
      <w:pPr>
        <w:pStyle w:val="a0"/>
        <w:rPr>
          <w:rFonts w:hint="cs"/>
          <w:rtl/>
        </w:rPr>
      </w:pPr>
      <w:r>
        <w:rPr>
          <w:rFonts w:hint="cs"/>
          <w:rtl/>
        </w:rPr>
        <w:t>2. בשנת 1986 בוטל ההסכם חד-צדדית על-ידי ממשלת</w:t>
      </w:r>
      <w:r>
        <w:rPr>
          <w:rFonts w:hint="cs"/>
          <w:rtl/>
        </w:rPr>
        <w:t xml:space="preserve"> צרפת, דבר שחייב את אזרחי ישראל בעלי דרכונים לאומיים, דיפלומטיים ורשמיים להצטייד באשרה. הצרפתים נימקו זאת בסיבות ביטחוניות ומלחמתם בטרור ששרר באותה תקופה. ב-1 במרס 1994 הוחזר המצב, חלקית, לקדמותו והצרפתים ביטלו את הצורך להצטייד באשרה רק לבעלי דרכונים לאומי</w:t>
      </w:r>
      <w:r>
        <w:rPr>
          <w:rFonts w:hint="cs"/>
          <w:rtl/>
        </w:rPr>
        <w:t>ים.</w:t>
      </w:r>
    </w:p>
    <w:p w14:paraId="5B46A6A9" w14:textId="77777777" w:rsidR="00000000" w:rsidRDefault="00E01313">
      <w:pPr>
        <w:pStyle w:val="a0"/>
        <w:rPr>
          <w:rFonts w:hint="cs"/>
          <w:rtl/>
        </w:rPr>
      </w:pPr>
    </w:p>
    <w:p w14:paraId="40747743" w14:textId="77777777" w:rsidR="00000000" w:rsidRDefault="00E01313">
      <w:pPr>
        <w:pStyle w:val="a0"/>
        <w:rPr>
          <w:rFonts w:hint="cs"/>
          <w:rtl/>
        </w:rPr>
      </w:pPr>
      <w:r>
        <w:rPr>
          <w:rFonts w:hint="cs"/>
          <w:rtl/>
        </w:rPr>
        <w:t>3. מאז ועד היום אנו פועלים, בכל המישורים, להחזיר המצב לקדמותו גם לבעלי דרכונים דיפלומטים ודרכוני שירות.</w:t>
      </w:r>
    </w:p>
    <w:p w14:paraId="4F102553" w14:textId="77777777" w:rsidR="00000000" w:rsidRDefault="00E01313">
      <w:pPr>
        <w:pStyle w:val="a0"/>
        <w:ind w:firstLine="0"/>
        <w:rPr>
          <w:rFonts w:hint="cs"/>
          <w:rtl/>
        </w:rPr>
      </w:pPr>
    </w:p>
    <w:p w14:paraId="3974AEC7" w14:textId="77777777" w:rsidR="00000000" w:rsidRDefault="00E01313">
      <w:pPr>
        <w:pStyle w:val="af1"/>
        <w:rPr>
          <w:rtl/>
        </w:rPr>
      </w:pPr>
      <w:r>
        <w:rPr>
          <w:rtl/>
        </w:rPr>
        <w:t>היו"ר יולי-יואל אדלשטיין:</w:t>
      </w:r>
    </w:p>
    <w:p w14:paraId="4C61E906" w14:textId="77777777" w:rsidR="00000000" w:rsidRDefault="00E01313">
      <w:pPr>
        <w:pStyle w:val="a0"/>
        <w:rPr>
          <w:rtl/>
        </w:rPr>
      </w:pPr>
    </w:p>
    <w:p w14:paraId="63357820" w14:textId="77777777" w:rsidR="00000000" w:rsidRDefault="00E01313">
      <w:pPr>
        <w:pStyle w:val="a0"/>
        <w:rPr>
          <w:rFonts w:hint="cs"/>
          <w:rtl/>
        </w:rPr>
      </w:pPr>
      <w:r>
        <w:rPr>
          <w:rFonts w:hint="cs"/>
          <w:rtl/>
        </w:rPr>
        <w:t xml:space="preserve">שאילתא מס' 839, של חבר הכנסת יאיר פרץ </w:t>
      </w:r>
      <w:r>
        <w:rPr>
          <w:rtl/>
        </w:rPr>
        <w:t>–</w:t>
      </w:r>
      <w:r>
        <w:rPr>
          <w:rFonts w:hint="cs"/>
          <w:rtl/>
        </w:rPr>
        <w:t xml:space="preserve"> לפרוטוקול. </w:t>
      </w:r>
    </w:p>
    <w:p w14:paraId="154E4183" w14:textId="77777777" w:rsidR="00000000" w:rsidRDefault="00E01313">
      <w:pPr>
        <w:pStyle w:val="a0"/>
        <w:ind w:firstLine="0"/>
        <w:rPr>
          <w:rFonts w:hint="cs"/>
          <w:rtl/>
        </w:rPr>
      </w:pPr>
    </w:p>
    <w:p w14:paraId="763408EA" w14:textId="77777777" w:rsidR="00000000" w:rsidRDefault="00E01313">
      <w:pPr>
        <w:pStyle w:val="a1"/>
        <w:jc w:val="center"/>
        <w:rPr>
          <w:rtl/>
        </w:rPr>
      </w:pPr>
      <w:bookmarkStart w:id="815" w:name="CQ18195FI0018195T28_01_2004_21_06_24"/>
      <w:bookmarkStart w:id="816" w:name="_Toc78873215"/>
      <w:bookmarkEnd w:id="815"/>
      <w:r>
        <w:rPr>
          <w:rtl/>
        </w:rPr>
        <w:t xml:space="preserve">839. </w:t>
      </w:r>
      <w:r>
        <w:rPr>
          <w:rFonts w:hint="cs"/>
          <w:rtl/>
        </w:rPr>
        <w:t>פעולות אנטישמיות בצרפת</w:t>
      </w:r>
      <w:bookmarkEnd w:id="816"/>
    </w:p>
    <w:p w14:paraId="45470067" w14:textId="77777777" w:rsidR="00000000" w:rsidRDefault="00E01313">
      <w:pPr>
        <w:pStyle w:val="a0"/>
        <w:rPr>
          <w:rFonts w:hint="cs"/>
          <w:rtl/>
        </w:rPr>
      </w:pPr>
    </w:p>
    <w:p w14:paraId="4FE751F3" w14:textId="77777777" w:rsidR="00000000" w:rsidRDefault="00E01313">
      <w:pPr>
        <w:pStyle w:val="a0"/>
        <w:ind w:firstLine="0"/>
        <w:rPr>
          <w:bCs/>
          <w:u w:val="single"/>
        </w:rPr>
      </w:pPr>
      <w:bookmarkStart w:id="817" w:name="ESQ18195"/>
      <w:bookmarkEnd w:id="817"/>
      <w:r>
        <w:rPr>
          <w:bCs/>
          <w:u w:val="single"/>
          <w:rtl/>
        </w:rPr>
        <w:t>חבר</w:t>
      </w:r>
      <w:r>
        <w:rPr>
          <w:rFonts w:hint="cs"/>
          <w:bCs/>
          <w:u w:val="single"/>
          <w:rtl/>
        </w:rPr>
        <w:t xml:space="preserve"> הכנסת </w:t>
      </w:r>
      <w:r>
        <w:rPr>
          <w:bCs/>
          <w:u w:val="single"/>
          <w:rtl/>
        </w:rPr>
        <w:t>יאיר פרץ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783FABA5" w14:textId="77777777" w:rsidR="00000000" w:rsidRDefault="00E01313">
      <w:pPr>
        <w:pStyle w:val="a0"/>
        <w:ind w:firstLine="720"/>
      </w:pPr>
      <w:r>
        <w:rPr>
          <w:rtl/>
        </w:rPr>
        <w:t>ביו</w:t>
      </w:r>
      <w:r>
        <w:rPr>
          <w:rtl/>
        </w:rPr>
        <w:t>ם ט"ו בכסל</w:t>
      </w:r>
      <w:r>
        <w:rPr>
          <w:rFonts w:hint="cs"/>
          <w:rtl/>
        </w:rPr>
        <w:t>י</w:t>
      </w:r>
      <w:r>
        <w:rPr>
          <w:rtl/>
        </w:rPr>
        <w:t>ו התשס"ד (10 בדצמבר 2003):</w:t>
      </w:r>
    </w:p>
    <w:p w14:paraId="3DA8C703" w14:textId="77777777" w:rsidR="00000000" w:rsidRDefault="00E01313">
      <w:pPr>
        <w:pStyle w:val="a0"/>
        <w:rPr>
          <w:rFonts w:hint="cs"/>
          <w:rtl/>
        </w:rPr>
      </w:pPr>
    </w:p>
    <w:p w14:paraId="0EE7917D" w14:textId="77777777" w:rsidR="00000000" w:rsidRDefault="00E01313">
      <w:pPr>
        <w:pStyle w:val="a0"/>
        <w:rPr>
          <w:rFonts w:hint="cs"/>
        </w:rPr>
      </w:pPr>
    </w:p>
    <w:p w14:paraId="64C52241" w14:textId="77777777" w:rsidR="00000000" w:rsidRDefault="00E01313">
      <w:pPr>
        <w:pStyle w:val="a0"/>
        <w:ind w:firstLine="720"/>
      </w:pPr>
      <w:r>
        <w:rPr>
          <w:rFonts w:hint="cs"/>
          <w:rtl/>
        </w:rPr>
        <w:t>ב"</w:t>
      </w:r>
      <w:r>
        <w:rPr>
          <w:rtl/>
        </w:rPr>
        <w:t>המודיע</w:t>
      </w:r>
      <w:r>
        <w:rPr>
          <w:rFonts w:hint="cs"/>
          <w:rtl/>
        </w:rPr>
        <w:t>" מיום א' בכסליו התשס"ד, 26 בנובמבר 2003, פורסם כי</w:t>
      </w:r>
      <w:r>
        <w:rPr>
          <w:rtl/>
        </w:rPr>
        <w:t xml:space="preserve"> צלבי קרס רוססו בבית</w:t>
      </w:r>
      <w:r>
        <w:rPr>
          <w:rFonts w:hint="cs"/>
          <w:rtl/>
        </w:rPr>
        <w:t>-</w:t>
      </w:r>
      <w:r>
        <w:rPr>
          <w:rtl/>
        </w:rPr>
        <w:t xml:space="preserve">העלמין היהודי במרסיי </w:t>
      </w:r>
      <w:r>
        <w:rPr>
          <w:rFonts w:hint="cs"/>
          <w:rtl/>
        </w:rPr>
        <w:t>ב</w:t>
      </w:r>
      <w:r>
        <w:rPr>
          <w:rtl/>
        </w:rPr>
        <w:t>צרפת. זו חוליה נוספת בשרשרת פעולות אנטישמיות.</w:t>
      </w:r>
    </w:p>
    <w:p w14:paraId="79BFFA24" w14:textId="77777777" w:rsidR="00000000" w:rsidRDefault="00E01313">
      <w:pPr>
        <w:pStyle w:val="a0"/>
        <w:ind w:firstLine="720"/>
      </w:pPr>
    </w:p>
    <w:p w14:paraId="54EC31CF" w14:textId="77777777" w:rsidR="00000000" w:rsidRDefault="00E01313">
      <w:pPr>
        <w:pStyle w:val="a0"/>
        <w:ind w:firstLine="720"/>
        <w:rPr>
          <w:rFonts w:hint="cs"/>
          <w:rtl/>
        </w:rPr>
      </w:pPr>
      <w:r>
        <w:rPr>
          <w:rFonts w:hint="cs"/>
          <w:rtl/>
        </w:rPr>
        <w:t>רצוני לשאול</w:t>
      </w:r>
      <w:r>
        <w:rPr>
          <w:rtl/>
        </w:rPr>
        <w:t>:</w:t>
      </w:r>
    </w:p>
    <w:p w14:paraId="043FC06C" w14:textId="77777777" w:rsidR="00000000" w:rsidRDefault="00E01313">
      <w:pPr>
        <w:pStyle w:val="a0"/>
        <w:ind w:firstLine="720"/>
        <w:rPr>
          <w:rFonts w:hint="cs"/>
          <w:rtl/>
        </w:rPr>
      </w:pPr>
    </w:p>
    <w:p w14:paraId="1CC5AA21" w14:textId="77777777" w:rsidR="00000000" w:rsidRDefault="00E01313">
      <w:pPr>
        <w:pStyle w:val="a0"/>
        <w:ind w:firstLine="720"/>
        <w:rPr>
          <w:rFonts w:hint="cs"/>
          <w:rtl/>
        </w:rPr>
      </w:pPr>
      <w:r>
        <w:rPr>
          <w:rFonts w:hint="cs"/>
          <w:rtl/>
        </w:rPr>
        <w:t xml:space="preserve">1. האם הידיעה נכונה? </w:t>
      </w:r>
    </w:p>
    <w:p w14:paraId="661C84FC" w14:textId="77777777" w:rsidR="00000000" w:rsidRDefault="00E01313">
      <w:pPr>
        <w:pStyle w:val="a0"/>
        <w:ind w:firstLine="720"/>
      </w:pPr>
    </w:p>
    <w:p w14:paraId="6F269EF2" w14:textId="77777777" w:rsidR="00000000" w:rsidRDefault="00E01313">
      <w:pPr>
        <w:pStyle w:val="a0"/>
        <w:ind w:firstLine="720"/>
        <w:rPr>
          <w:rtl/>
        </w:rPr>
      </w:pPr>
      <w:r>
        <w:rPr>
          <w:rFonts w:hint="cs"/>
          <w:rtl/>
        </w:rPr>
        <w:t xml:space="preserve">2. אם כן </w:t>
      </w:r>
      <w:r>
        <w:rPr>
          <w:rtl/>
        </w:rPr>
        <w:t>–</w:t>
      </w:r>
      <w:r>
        <w:t xml:space="preserve"> </w:t>
      </w:r>
      <w:r>
        <w:rPr>
          <w:rtl/>
        </w:rPr>
        <w:t xml:space="preserve">כמה אירועים </w:t>
      </w:r>
      <w:r>
        <w:rPr>
          <w:rFonts w:hint="cs"/>
          <w:rtl/>
        </w:rPr>
        <w:t xml:space="preserve">דומים </w:t>
      </w:r>
      <w:r>
        <w:rPr>
          <w:rtl/>
        </w:rPr>
        <w:t>אי</w:t>
      </w:r>
      <w:r>
        <w:rPr>
          <w:rtl/>
        </w:rPr>
        <w:t xml:space="preserve">רעו </w:t>
      </w:r>
      <w:r>
        <w:rPr>
          <w:rFonts w:hint="cs"/>
          <w:rtl/>
        </w:rPr>
        <w:t>בשלוש</w:t>
      </w:r>
      <w:r>
        <w:rPr>
          <w:rtl/>
        </w:rPr>
        <w:t xml:space="preserve"> השנים האחרונות בצרפת?</w:t>
      </w:r>
    </w:p>
    <w:p w14:paraId="37AC9D3B" w14:textId="77777777" w:rsidR="00000000" w:rsidRDefault="00E01313">
      <w:pPr>
        <w:pStyle w:val="a0"/>
        <w:ind w:firstLine="720"/>
        <w:rPr>
          <w:rFonts w:hint="cs"/>
          <w:rtl/>
        </w:rPr>
      </w:pPr>
    </w:p>
    <w:p w14:paraId="7418A8E3" w14:textId="77777777" w:rsidR="00000000" w:rsidRDefault="00E01313">
      <w:pPr>
        <w:pStyle w:val="a0"/>
        <w:ind w:firstLine="720"/>
        <w:rPr>
          <w:rFonts w:hint="cs"/>
          <w:rtl/>
        </w:rPr>
      </w:pPr>
      <w:r>
        <w:rPr>
          <w:rFonts w:hint="cs"/>
          <w:rtl/>
        </w:rPr>
        <w:t>3. האם פעלה מדינת ישראל בעקבות חילול בית-העלמין במרסיי, ובעקבות המקרים האחרים, ואם כן - כיצד?</w:t>
      </w:r>
    </w:p>
    <w:p w14:paraId="7113FF1A" w14:textId="77777777" w:rsidR="00000000" w:rsidRDefault="00E01313">
      <w:pPr>
        <w:pStyle w:val="a0"/>
        <w:ind w:firstLine="720"/>
        <w:rPr>
          <w:rFonts w:hint="cs"/>
          <w:rtl/>
        </w:rPr>
      </w:pPr>
    </w:p>
    <w:p w14:paraId="272E855A" w14:textId="77777777" w:rsidR="00000000" w:rsidRDefault="00E01313">
      <w:pPr>
        <w:pStyle w:val="a0"/>
        <w:ind w:firstLine="0"/>
        <w:rPr>
          <w:b/>
          <w:bCs/>
          <w:u w:val="single"/>
          <w:rtl/>
        </w:rPr>
      </w:pPr>
    </w:p>
    <w:p w14:paraId="3EBE9FBE" w14:textId="77777777" w:rsidR="00000000" w:rsidRDefault="00E01313">
      <w:pPr>
        <w:pStyle w:val="a0"/>
        <w:ind w:firstLine="0"/>
        <w:rPr>
          <w:rFonts w:hint="cs"/>
          <w:b/>
          <w:bCs/>
          <w:u w:val="single"/>
          <w:rtl/>
        </w:rPr>
      </w:pPr>
      <w:r>
        <w:rPr>
          <w:rFonts w:hint="cs"/>
          <w:b/>
          <w:bCs/>
          <w:u w:val="single"/>
          <w:rtl/>
        </w:rPr>
        <w:t>תשובת השר גדעון עזרא:</w:t>
      </w:r>
    </w:p>
    <w:p w14:paraId="320311E4" w14:textId="77777777" w:rsidR="00000000" w:rsidRDefault="00E01313">
      <w:pPr>
        <w:pStyle w:val="a0"/>
        <w:ind w:firstLine="0"/>
        <w:rPr>
          <w:rFonts w:hint="cs"/>
          <w:b/>
          <w:rtl/>
        </w:rPr>
      </w:pPr>
      <w:r>
        <w:rPr>
          <w:rFonts w:hint="cs"/>
          <w:b/>
          <w:rtl/>
        </w:rPr>
        <w:t>(לא נקראה, נמסרה לפרוטוקול)</w:t>
      </w:r>
    </w:p>
    <w:p w14:paraId="3AD237D0" w14:textId="77777777" w:rsidR="00000000" w:rsidRDefault="00E01313">
      <w:pPr>
        <w:pStyle w:val="a0"/>
        <w:rPr>
          <w:rFonts w:hint="cs"/>
          <w:b/>
          <w:rtl/>
        </w:rPr>
      </w:pPr>
    </w:p>
    <w:p w14:paraId="2DB3F431" w14:textId="77777777" w:rsidR="00000000" w:rsidRDefault="00E01313">
      <w:pPr>
        <w:pStyle w:val="a0"/>
        <w:rPr>
          <w:rFonts w:hint="cs"/>
          <w:b/>
          <w:rtl/>
        </w:rPr>
      </w:pPr>
      <w:r>
        <w:rPr>
          <w:rFonts w:hint="cs"/>
          <w:b/>
          <w:rtl/>
        </w:rPr>
        <w:t>1. ב-25 בנובמבר 2003 רוססו כתובות נאצה ברוח הימין הקיצוני על שבעה קברים בבית</w:t>
      </w:r>
      <w:r>
        <w:rPr>
          <w:rFonts w:hint="cs"/>
          <w:b/>
          <w:rtl/>
        </w:rPr>
        <w:t>-הקברות היהודי במרסיי. הקהילה היהודית דיווחה לשלטונות המקומיים, והם פתחו מייד בחקירה. ראש ממשלת צרפת, נשיאי המועצה האזורית והמחוזית וראש העיר מרסיי גינו בחריפות את האירוע.</w:t>
      </w:r>
    </w:p>
    <w:p w14:paraId="6BABB62B" w14:textId="77777777" w:rsidR="00000000" w:rsidRDefault="00E01313">
      <w:pPr>
        <w:pStyle w:val="a0"/>
        <w:rPr>
          <w:rFonts w:hint="cs"/>
          <w:b/>
          <w:rtl/>
        </w:rPr>
      </w:pPr>
    </w:p>
    <w:p w14:paraId="35787C91" w14:textId="77777777" w:rsidR="00000000" w:rsidRDefault="00E01313">
      <w:pPr>
        <w:pStyle w:val="a0"/>
        <w:rPr>
          <w:rFonts w:hint="cs"/>
          <w:b/>
          <w:rtl/>
        </w:rPr>
      </w:pPr>
      <w:r>
        <w:rPr>
          <w:rFonts w:hint="cs"/>
          <w:b/>
          <w:rtl/>
        </w:rPr>
        <w:t>2. בשלוש השנים האחרונות אירעו שבעה אירועים דומים. אחד בשנת 2001, חמישה בשנת 2002 וא</w:t>
      </w:r>
      <w:r>
        <w:rPr>
          <w:rFonts w:hint="cs"/>
          <w:b/>
          <w:rtl/>
        </w:rPr>
        <w:t>חד בשנת 2003.</w:t>
      </w:r>
    </w:p>
    <w:p w14:paraId="6A4FA4B5" w14:textId="77777777" w:rsidR="00000000" w:rsidRDefault="00E01313">
      <w:pPr>
        <w:pStyle w:val="a0"/>
        <w:rPr>
          <w:rFonts w:hint="cs"/>
          <w:b/>
          <w:rtl/>
        </w:rPr>
      </w:pPr>
    </w:p>
    <w:p w14:paraId="0C6EB263" w14:textId="77777777" w:rsidR="00000000" w:rsidRDefault="00E01313">
      <w:pPr>
        <w:pStyle w:val="a0"/>
        <w:rPr>
          <w:rFonts w:hint="cs"/>
          <w:b/>
          <w:rtl/>
        </w:rPr>
      </w:pPr>
      <w:r>
        <w:rPr>
          <w:rFonts w:hint="cs"/>
          <w:b/>
          <w:rtl/>
        </w:rPr>
        <w:t xml:space="preserve">3. מדינת ישראל פועלת באמצעות שגריריה ונציגיה, המביעים מחאה חריפה כל אימת שמתרחש אירוע מעין זה. אנו פועלים מול שלטונות צרפת בכל רמה שהיא כנגד תופעות האנטישמיות. רק לפני ימים אחדים </w:t>
      </w:r>
      <w:r>
        <w:rPr>
          <w:b/>
          <w:rtl/>
        </w:rPr>
        <w:t>–</w:t>
      </w:r>
      <w:r>
        <w:rPr>
          <w:rFonts w:hint="cs"/>
          <w:b/>
          <w:rtl/>
        </w:rPr>
        <w:t xml:space="preserve"> 19 בינואר - נפגש שר החוץ עם ראש עיריית מרסיי וביקש ממנו לטפל</w:t>
      </w:r>
      <w:r>
        <w:rPr>
          <w:rFonts w:hint="cs"/>
          <w:b/>
          <w:rtl/>
        </w:rPr>
        <w:t xml:space="preserve"> בנושא במהירות האפשרית. נציגי המדינה, יחד עם הנהגת הקהילות היהודיות, מקפידים להתריע בפני שלטונות המקום על המתרחש ולעקוב מקרוב אחר תגובתם לנעשה ופעילותם לתפיסת האשמים והענשתם.</w:t>
      </w:r>
    </w:p>
    <w:p w14:paraId="0DBE3265" w14:textId="77777777" w:rsidR="00000000" w:rsidRDefault="00E01313">
      <w:pPr>
        <w:pStyle w:val="a0"/>
        <w:rPr>
          <w:rFonts w:hint="cs"/>
          <w:b/>
          <w:rtl/>
        </w:rPr>
      </w:pPr>
    </w:p>
    <w:p w14:paraId="54A00988" w14:textId="77777777" w:rsidR="00000000" w:rsidRDefault="00E01313">
      <w:pPr>
        <w:pStyle w:val="a0"/>
        <w:rPr>
          <w:rFonts w:hint="cs"/>
          <w:b/>
          <w:rtl/>
        </w:rPr>
      </w:pPr>
      <w:r>
        <w:rPr>
          <w:rFonts w:hint="cs"/>
          <w:b/>
          <w:rtl/>
        </w:rPr>
        <w:t xml:space="preserve">בשנים האחרונות קיימת מודעות גבוהה מאוד בקרב כל גופי השלטון בצרפת, המשתפים פעולה </w:t>
      </w:r>
      <w:r>
        <w:rPr>
          <w:rFonts w:hint="cs"/>
          <w:b/>
          <w:rtl/>
        </w:rPr>
        <w:t>עם הקהילה היהודית ופועלים בדרכים שונות למיגור התופעה, לרבות פעילות חינוכית, חקיקתית ובתחום אכיפת החוק. אנו מעודכנים ועוקבים אחר פעילות זו, וממריצים את השלטונות להמשיכה ולהעמיקה.</w:t>
      </w:r>
    </w:p>
    <w:p w14:paraId="1A9A9321" w14:textId="77777777" w:rsidR="00000000" w:rsidRDefault="00E01313">
      <w:pPr>
        <w:pStyle w:val="a0"/>
        <w:rPr>
          <w:rFonts w:hint="cs"/>
          <w:rtl/>
        </w:rPr>
      </w:pPr>
    </w:p>
    <w:p w14:paraId="370B21F8" w14:textId="77777777" w:rsidR="00000000" w:rsidRDefault="00E01313">
      <w:pPr>
        <w:pStyle w:val="af1"/>
        <w:rPr>
          <w:rtl/>
        </w:rPr>
      </w:pPr>
      <w:r>
        <w:rPr>
          <w:rtl/>
        </w:rPr>
        <w:t>היו"ר יולי-יואל אדלשטיין:</w:t>
      </w:r>
    </w:p>
    <w:p w14:paraId="4122FDC9" w14:textId="77777777" w:rsidR="00000000" w:rsidRDefault="00E01313">
      <w:pPr>
        <w:pStyle w:val="a0"/>
        <w:rPr>
          <w:rtl/>
        </w:rPr>
      </w:pPr>
    </w:p>
    <w:p w14:paraId="766EE7ED" w14:textId="77777777" w:rsidR="00000000" w:rsidRDefault="00E01313">
      <w:pPr>
        <w:pStyle w:val="a0"/>
        <w:rPr>
          <w:rFonts w:hint="cs"/>
          <w:rtl/>
        </w:rPr>
      </w:pPr>
      <w:r>
        <w:rPr>
          <w:rFonts w:hint="cs"/>
          <w:rtl/>
        </w:rPr>
        <w:t xml:space="preserve">שאילתא מס' 840, של חבר הכנסת נסים דהן </w:t>
      </w:r>
      <w:r>
        <w:rPr>
          <w:rtl/>
        </w:rPr>
        <w:t>–</w:t>
      </w:r>
      <w:r>
        <w:rPr>
          <w:rFonts w:hint="cs"/>
          <w:rtl/>
        </w:rPr>
        <w:t xml:space="preserve"> לפרוטוקול.</w:t>
      </w:r>
      <w:r>
        <w:rPr>
          <w:rFonts w:hint="cs"/>
          <w:rtl/>
        </w:rPr>
        <w:t xml:space="preserve"> </w:t>
      </w:r>
    </w:p>
    <w:p w14:paraId="17C45C1F" w14:textId="77777777" w:rsidR="00000000" w:rsidRDefault="00E01313">
      <w:pPr>
        <w:pStyle w:val="a0"/>
        <w:ind w:firstLine="0"/>
        <w:rPr>
          <w:rFonts w:hint="cs"/>
          <w:rtl/>
        </w:rPr>
      </w:pPr>
    </w:p>
    <w:p w14:paraId="630ECFD3" w14:textId="77777777" w:rsidR="00000000" w:rsidRDefault="00E01313">
      <w:pPr>
        <w:pStyle w:val="a1"/>
        <w:jc w:val="center"/>
        <w:rPr>
          <w:rtl/>
        </w:rPr>
      </w:pPr>
      <w:bookmarkStart w:id="818" w:name="CQ18189FI0018189T28_01_2004_21_06_49"/>
      <w:bookmarkStart w:id="819" w:name="_Toc78873216"/>
      <w:bookmarkEnd w:id="818"/>
      <w:r>
        <w:rPr>
          <w:rtl/>
        </w:rPr>
        <w:t>840. בית-העלמין העתיק בעיר מץ שבצרפת</w:t>
      </w:r>
      <w:bookmarkEnd w:id="819"/>
    </w:p>
    <w:p w14:paraId="4A47C531" w14:textId="77777777" w:rsidR="00000000" w:rsidRDefault="00E01313">
      <w:pPr>
        <w:pStyle w:val="a0"/>
        <w:rPr>
          <w:rFonts w:hint="cs"/>
          <w:rtl/>
        </w:rPr>
      </w:pPr>
    </w:p>
    <w:p w14:paraId="3E64C616" w14:textId="77777777" w:rsidR="00000000" w:rsidRDefault="00E01313">
      <w:pPr>
        <w:pStyle w:val="a0"/>
        <w:ind w:firstLine="0"/>
        <w:rPr>
          <w:bCs/>
          <w:u w:val="single"/>
        </w:rPr>
      </w:pPr>
      <w:bookmarkStart w:id="820" w:name="ESQ18189"/>
      <w:bookmarkEnd w:id="820"/>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3B10194D" w14:textId="77777777" w:rsidR="00000000" w:rsidRDefault="00E01313">
      <w:pPr>
        <w:pStyle w:val="a0"/>
        <w:ind w:firstLine="720"/>
      </w:pPr>
      <w:r>
        <w:rPr>
          <w:rtl/>
        </w:rPr>
        <w:t>ביום ט"ו בכסל</w:t>
      </w:r>
      <w:r>
        <w:rPr>
          <w:rFonts w:hint="cs"/>
          <w:rtl/>
        </w:rPr>
        <w:t>י</w:t>
      </w:r>
      <w:r>
        <w:rPr>
          <w:rtl/>
        </w:rPr>
        <w:t>ו התשס"ד (10 בדצמבר 2003):</w:t>
      </w:r>
    </w:p>
    <w:p w14:paraId="73A77A9B" w14:textId="77777777" w:rsidR="00000000" w:rsidRDefault="00E01313">
      <w:pPr>
        <w:pStyle w:val="a0"/>
        <w:rPr>
          <w:rFonts w:hint="cs"/>
          <w:rtl/>
        </w:rPr>
      </w:pPr>
    </w:p>
    <w:p w14:paraId="7B179221" w14:textId="77777777" w:rsidR="00000000" w:rsidRDefault="00E01313">
      <w:pPr>
        <w:pStyle w:val="a0"/>
        <w:rPr>
          <w:rFonts w:hint="cs"/>
          <w:rtl/>
        </w:rPr>
      </w:pPr>
    </w:p>
    <w:p w14:paraId="524DE5B6" w14:textId="77777777" w:rsidR="00000000" w:rsidRDefault="00E01313">
      <w:pPr>
        <w:pStyle w:val="a0"/>
        <w:ind w:firstLine="720"/>
        <w:rPr>
          <w:rFonts w:hint="cs"/>
        </w:rPr>
      </w:pPr>
      <w:r>
        <w:rPr>
          <w:rFonts w:hint="cs"/>
          <w:rtl/>
        </w:rPr>
        <w:t xml:space="preserve">ב"המודיע" מיום א' בכסליו התשס"ד, 26 בנובמבר 2003, פורסם כי </w:t>
      </w:r>
      <w:r>
        <w:rPr>
          <w:rtl/>
        </w:rPr>
        <w:t>יהודים מאירופה ו</w:t>
      </w:r>
      <w:r>
        <w:rPr>
          <w:rFonts w:hint="cs"/>
          <w:rtl/>
        </w:rPr>
        <w:t>מ</w:t>
      </w:r>
      <w:r>
        <w:rPr>
          <w:rtl/>
        </w:rPr>
        <w:t>אר</w:t>
      </w:r>
      <w:r>
        <w:rPr>
          <w:rFonts w:hint="cs"/>
          <w:rtl/>
        </w:rPr>
        <w:t>צות-הברית</w:t>
      </w:r>
      <w:r>
        <w:rPr>
          <w:rtl/>
        </w:rPr>
        <w:t xml:space="preserve"> פועלים בקרב שלטונות צרפת למנוע את עקירת בית</w:t>
      </w:r>
      <w:r>
        <w:rPr>
          <w:rFonts w:hint="cs"/>
          <w:rtl/>
        </w:rPr>
        <w:t>-</w:t>
      </w:r>
      <w:r>
        <w:rPr>
          <w:rtl/>
        </w:rPr>
        <w:t>העלמין</w:t>
      </w:r>
      <w:r>
        <w:rPr>
          <w:rtl/>
        </w:rPr>
        <w:t xml:space="preserve"> היהודי העתיק שבעיר מץ, </w:t>
      </w:r>
      <w:r>
        <w:rPr>
          <w:rFonts w:hint="cs"/>
          <w:rtl/>
        </w:rPr>
        <w:t>ש</w:t>
      </w:r>
      <w:r>
        <w:rPr>
          <w:rtl/>
        </w:rPr>
        <w:t xml:space="preserve">כבר הוגשה בקשה לעקירתו </w:t>
      </w:r>
      <w:r>
        <w:rPr>
          <w:rFonts w:hint="cs"/>
          <w:rtl/>
        </w:rPr>
        <w:t>ולהקמת מגרש חנייה במקום.</w:t>
      </w:r>
    </w:p>
    <w:p w14:paraId="11725C59" w14:textId="77777777" w:rsidR="00000000" w:rsidRDefault="00E01313">
      <w:pPr>
        <w:pStyle w:val="a0"/>
        <w:ind w:firstLine="720"/>
      </w:pPr>
    </w:p>
    <w:p w14:paraId="6B4D8504" w14:textId="77777777" w:rsidR="00000000" w:rsidRDefault="00E01313">
      <w:pPr>
        <w:pStyle w:val="a0"/>
        <w:ind w:firstLine="720"/>
      </w:pPr>
      <w:r>
        <w:rPr>
          <w:rFonts w:hint="cs"/>
          <w:rtl/>
        </w:rPr>
        <w:t>רצוני לשאול</w:t>
      </w:r>
      <w:r>
        <w:rPr>
          <w:rtl/>
        </w:rPr>
        <w:t>:</w:t>
      </w:r>
    </w:p>
    <w:p w14:paraId="17F4DD9F" w14:textId="77777777" w:rsidR="00000000" w:rsidRDefault="00E01313">
      <w:pPr>
        <w:pStyle w:val="a0"/>
        <w:ind w:firstLine="720"/>
      </w:pPr>
    </w:p>
    <w:p w14:paraId="27E6D748" w14:textId="77777777" w:rsidR="00000000" w:rsidRDefault="00E01313">
      <w:pPr>
        <w:pStyle w:val="a0"/>
        <w:ind w:firstLine="720"/>
        <w:rPr>
          <w:rtl/>
        </w:rPr>
      </w:pPr>
      <w:r>
        <w:rPr>
          <w:rFonts w:hint="cs"/>
          <w:rtl/>
        </w:rPr>
        <w:t xml:space="preserve">1. </w:t>
      </w:r>
      <w:r>
        <w:rPr>
          <w:rtl/>
        </w:rPr>
        <w:t>האם ידוע למשרדך על מאבק זה?</w:t>
      </w:r>
    </w:p>
    <w:p w14:paraId="5DDDB9AD" w14:textId="77777777" w:rsidR="00000000" w:rsidRDefault="00E01313">
      <w:pPr>
        <w:pStyle w:val="a0"/>
        <w:ind w:firstLine="720"/>
        <w:rPr>
          <w:rtl/>
        </w:rPr>
      </w:pPr>
    </w:p>
    <w:p w14:paraId="1E28F77E" w14:textId="77777777" w:rsidR="00000000" w:rsidRDefault="00E01313">
      <w:pPr>
        <w:pStyle w:val="a0"/>
        <w:ind w:firstLine="720"/>
        <w:rPr>
          <w:rtl/>
        </w:rPr>
      </w:pPr>
      <w:r>
        <w:rPr>
          <w:rFonts w:hint="cs"/>
          <w:rtl/>
        </w:rPr>
        <w:t>2. האם תפעל מדינת ישראל למניעת עקירת בית-העלמין</w:t>
      </w:r>
      <w:r>
        <w:rPr>
          <w:rtl/>
        </w:rPr>
        <w:t>?</w:t>
      </w:r>
    </w:p>
    <w:p w14:paraId="24AB67DB" w14:textId="77777777" w:rsidR="00000000" w:rsidRDefault="00E01313">
      <w:pPr>
        <w:pStyle w:val="a0"/>
        <w:ind w:firstLine="720"/>
        <w:rPr>
          <w:rtl/>
        </w:rPr>
      </w:pPr>
    </w:p>
    <w:p w14:paraId="5EBBF02F" w14:textId="77777777" w:rsidR="00000000" w:rsidRDefault="00E01313">
      <w:pPr>
        <w:pStyle w:val="a0"/>
        <w:ind w:firstLine="0"/>
        <w:rPr>
          <w:rFonts w:hint="cs"/>
          <w:b/>
          <w:bCs/>
          <w:u w:val="single"/>
          <w:rtl/>
        </w:rPr>
      </w:pPr>
      <w:r>
        <w:rPr>
          <w:rFonts w:hint="cs"/>
          <w:b/>
          <w:bCs/>
          <w:u w:val="single"/>
          <w:rtl/>
        </w:rPr>
        <w:t>תשובת השר גדעון עזרא:</w:t>
      </w:r>
    </w:p>
    <w:p w14:paraId="6AFA1AAE" w14:textId="77777777" w:rsidR="00000000" w:rsidRDefault="00E01313">
      <w:pPr>
        <w:pStyle w:val="a0"/>
        <w:ind w:firstLine="0"/>
        <w:rPr>
          <w:rFonts w:hint="cs"/>
          <w:b/>
          <w:rtl/>
        </w:rPr>
      </w:pPr>
      <w:r>
        <w:rPr>
          <w:rFonts w:hint="cs"/>
          <w:b/>
          <w:rtl/>
        </w:rPr>
        <w:t>(לא נקראה, נמסרה לפרוטוקול)</w:t>
      </w:r>
    </w:p>
    <w:p w14:paraId="17DE7CB9" w14:textId="77777777" w:rsidR="00000000" w:rsidRDefault="00E01313">
      <w:pPr>
        <w:pStyle w:val="a0"/>
        <w:rPr>
          <w:rFonts w:hint="cs"/>
          <w:b/>
          <w:rtl/>
        </w:rPr>
      </w:pPr>
    </w:p>
    <w:p w14:paraId="4D639442" w14:textId="77777777" w:rsidR="00000000" w:rsidRDefault="00E01313">
      <w:pPr>
        <w:pStyle w:val="a0"/>
        <w:rPr>
          <w:rFonts w:hint="cs"/>
          <w:b/>
          <w:rtl/>
        </w:rPr>
      </w:pPr>
      <w:r>
        <w:rPr>
          <w:rFonts w:hint="cs"/>
          <w:b/>
          <w:rtl/>
        </w:rPr>
        <w:t>מבדיקת הנושא עם נשיא הקהילה עולה, כ</w:t>
      </w:r>
      <w:r>
        <w:rPr>
          <w:rFonts w:hint="cs"/>
          <w:b/>
          <w:rtl/>
        </w:rPr>
        <w:t>י מדובר בבית-קברות שנהרס ב-1903, בתקופה שבה שלטה גרמניה בחבל אלזס. הקהילה היהודית עקרה את הקברים והעבירה אותם לבית-קברות סמוך, במרחק של כ-700 מטר. השטח שייך כיום לבעלים יהודים והושכר למועצה האזורית לצורך שימוש כמגרש חנייה. לפני כשנה הוגשה בקשה לבניית חנייה</w:t>
      </w:r>
      <w:r>
        <w:rPr>
          <w:rFonts w:hint="cs"/>
          <w:b/>
          <w:rtl/>
        </w:rPr>
        <w:t xml:space="preserve"> תת-קרקעית במקום. הקהילה היהודית פנתה לעיריית מץ, וזו אסרה לבצע חפירות ואישרה שימוש בקרקע לצורך חנייה עילית בלבד. </w:t>
      </w:r>
    </w:p>
    <w:p w14:paraId="003B73A9" w14:textId="77777777" w:rsidR="00000000" w:rsidRDefault="00E01313">
      <w:pPr>
        <w:pStyle w:val="a0"/>
        <w:rPr>
          <w:rFonts w:hint="cs"/>
          <w:b/>
          <w:rtl/>
        </w:rPr>
      </w:pPr>
    </w:p>
    <w:p w14:paraId="03D0B90B" w14:textId="77777777" w:rsidR="00000000" w:rsidRDefault="00E01313">
      <w:pPr>
        <w:pStyle w:val="a0"/>
        <w:rPr>
          <w:rFonts w:hint="cs"/>
          <w:b/>
          <w:rtl/>
        </w:rPr>
      </w:pPr>
      <w:r>
        <w:rPr>
          <w:rFonts w:hint="cs"/>
          <w:b/>
          <w:rtl/>
        </w:rPr>
        <w:t>נשיא הקהילה הוסיף כי אינו מוצא מקום לפעילות נוספת במקום.</w:t>
      </w:r>
    </w:p>
    <w:p w14:paraId="795799A2" w14:textId="77777777" w:rsidR="00000000" w:rsidRDefault="00E01313">
      <w:pPr>
        <w:pStyle w:val="a0"/>
        <w:rPr>
          <w:rFonts w:hint="cs"/>
          <w:b/>
          <w:bCs/>
          <w:rtl/>
        </w:rPr>
      </w:pPr>
      <w:r>
        <w:rPr>
          <w:rFonts w:hint="cs"/>
          <w:rtl/>
        </w:rPr>
        <w:tab/>
      </w:r>
    </w:p>
    <w:p w14:paraId="30ADE4BC" w14:textId="77777777" w:rsidR="00000000" w:rsidRDefault="00E01313">
      <w:pPr>
        <w:pStyle w:val="af1"/>
        <w:rPr>
          <w:rtl/>
        </w:rPr>
      </w:pPr>
      <w:r>
        <w:rPr>
          <w:rtl/>
        </w:rPr>
        <w:t>היו"ר יולי-יואל אדלשטיין:</w:t>
      </w:r>
    </w:p>
    <w:p w14:paraId="1A2CBDD1" w14:textId="77777777" w:rsidR="00000000" w:rsidRDefault="00E01313">
      <w:pPr>
        <w:pStyle w:val="a0"/>
        <w:rPr>
          <w:rtl/>
        </w:rPr>
      </w:pPr>
    </w:p>
    <w:p w14:paraId="417AB346" w14:textId="77777777" w:rsidR="00000000" w:rsidRDefault="00E01313">
      <w:pPr>
        <w:pStyle w:val="a0"/>
        <w:rPr>
          <w:rFonts w:hint="cs"/>
          <w:rtl/>
        </w:rPr>
      </w:pPr>
      <w:r>
        <w:rPr>
          <w:rFonts w:hint="cs"/>
          <w:rtl/>
        </w:rPr>
        <w:t xml:space="preserve">שאילתא מס' 876, של חבר הכנסת מתן וילנאי </w:t>
      </w:r>
      <w:r>
        <w:rPr>
          <w:rtl/>
        </w:rPr>
        <w:t>–</w:t>
      </w:r>
      <w:r>
        <w:rPr>
          <w:rFonts w:hint="cs"/>
          <w:rtl/>
        </w:rPr>
        <w:t xml:space="preserve"> לפרוטוקול. </w:t>
      </w:r>
    </w:p>
    <w:p w14:paraId="1B3C4EB0" w14:textId="77777777" w:rsidR="00000000" w:rsidRDefault="00E01313">
      <w:pPr>
        <w:pStyle w:val="a0"/>
        <w:ind w:firstLine="0"/>
        <w:rPr>
          <w:rFonts w:hint="cs"/>
          <w:rtl/>
        </w:rPr>
      </w:pPr>
    </w:p>
    <w:p w14:paraId="73A369A3" w14:textId="77777777" w:rsidR="00000000" w:rsidRDefault="00E01313">
      <w:pPr>
        <w:pStyle w:val="a1"/>
        <w:jc w:val="center"/>
        <w:rPr>
          <w:rtl/>
        </w:rPr>
      </w:pPr>
      <w:bookmarkStart w:id="821" w:name="CQ18295FI0018295T28_01_2004_21_07_13"/>
      <w:bookmarkStart w:id="822" w:name="_Toc78873217"/>
      <w:bookmarkEnd w:id="821"/>
      <w:r>
        <w:rPr>
          <w:rtl/>
        </w:rPr>
        <w:t xml:space="preserve">876. </w:t>
      </w:r>
      <w:r>
        <w:rPr>
          <w:rFonts w:hint="cs"/>
          <w:rtl/>
        </w:rPr>
        <w:t>חידוש המשא-ומתן ישראל-</w:t>
      </w:r>
      <w:r>
        <w:rPr>
          <w:rtl/>
        </w:rPr>
        <w:t>סוריה</w:t>
      </w:r>
      <w:bookmarkEnd w:id="822"/>
    </w:p>
    <w:p w14:paraId="5F1878CA" w14:textId="77777777" w:rsidR="00000000" w:rsidRDefault="00E01313">
      <w:pPr>
        <w:pStyle w:val="a0"/>
        <w:rPr>
          <w:rFonts w:hint="cs"/>
          <w:rtl/>
        </w:rPr>
      </w:pPr>
    </w:p>
    <w:p w14:paraId="48DED0D9" w14:textId="77777777" w:rsidR="00000000" w:rsidRDefault="00E01313">
      <w:pPr>
        <w:pStyle w:val="a0"/>
        <w:ind w:firstLine="0"/>
        <w:rPr>
          <w:bCs/>
          <w:u w:val="single"/>
        </w:rPr>
      </w:pPr>
      <w:bookmarkStart w:id="823" w:name="ESQ18295"/>
      <w:bookmarkEnd w:id="823"/>
      <w:r>
        <w:rPr>
          <w:bCs/>
          <w:u w:val="single"/>
          <w:rtl/>
        </w:rPr>
        <w:t>חבר</w:t>
      </w:r>
      <w:r>
        <w:rPr>
          <w:rFonts w:hint="cs"/>
          <w:bCs/>
          <w:u w:val="single"/>
          <w:rtl/>
        </w:rPr>
        <w:t xml:space="preserve"> הכנסת </w:t>
      </w:r>
      <w:r>
        <w:rPr>
          <w:bCs/>
          <w:u w:val="single"/>
          <w:rtl/>
        </w:rPr>
        <w:t>מתן וילנאי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6FEEB27" w14:textId="77777777" w:rsidR="00000000" w:rsidRDefault="00E01313">
      <w:pPr>
        <w:pStyle w:val="a0"/>
        <w:ind w:firstLine="720"/>
      </w:pPr>
      <w:r>
        <w:rPr>
          <w:rtl/>
        </w:rPr>
        <w:t>ביום ט"ו בכסל</w:t>
      </w:r>
      <w:r>
        <w:rPr>
          <w:rFonts w:hint="cs"/>
          <w:rtl/>
        </w:rPr>
        <w:t>י</w:t>
      </w:r>
      <w:r>
        <w:rPr>
          <w:rtl/>
        </w:rPr>
        <w:t>ו התשס"ד (10 בדצמבר 2003):</w:t>
      </w:r>
    </w:p>
    <w:p w14:paraId="1C8FF43D" w14:textId="77777777" w:rsidR="00000000" w:rsidRDefault="00E01313">
      <w:pPr>
        <w:pStyle w:val="a0"/>
        <w:rPr>
          <w:rFonts w:hint="cs"/>
          <w:rtl/>
        </w:rPr>
      </w:pPr>
    </w:p>
    <w:p w14:paraId="59997D0F" w14:textId="77777777" w:rsidR="00000000" w:rsidRDefault="00E01313">
      <w:pPr>
        <w:pStyle w:val="a0"/>
        <w:rPr>
          <w:rFonts w:hint="cs"/>
        </w:rPr>
      </w:pPr>
    </w:p>
    <w:p w14:paraId="705F8B6D" w14:textId="77777777" w:rsidR="00000000" w:rsidRDefault="00E01313">
      <w:pPr>
        <w:pStyle w:val="a0"/>
        <w:ind w:firstLine="720"/>
      </w:pPr>
      <w:r>
        <w:rPr>
          <w:rtl/>
        </w:rPr>
        <w:t xml:space="preserve">בעקבות אמירתו של </w:t>
      </w:r>
      <w:r>
        <w:rPr>
          <w:rFonts w:hint="cs"/>
          <w:rtl/>
        </w:rPr>
        <w:t xml:space="preserve">נשיא סוריה בשאר </w:t>
      </w:r>
      <w:r>
        <w:rPr>
          <w:rtl/>
        </w:rPr>
        <w:t xml:space="preserve">אסד </w:t>
      </w:r>
      <w:r>
        <w:rPr>
          <w:rFonts w:hint="cs"/>
          <w:rtl/>
        </w:rPr>
        <w:t>בדבר חידוש המשא-ומתן עם ישראל, רצוני לשאול</w:t>
      </w:r>
      <w:r>
        <w:rPr>
          <w:rtl/>
        </w:rPr>
        <w:t>:</w:t>
      </w:r>
    </w:p>
    <w:p w14:paraId="1C74D2C8" w14:textId="77777777" w:rsidR="00000000" w:rsidRDefault="00E01313">
      <w:pPr>
        <w:pStyle w:val="a0"/>
        <w:ind w:firstLine="720"/>
      </w:pPr>
    </w:p>
    <w:p w14:paraId="48C6F1A3" w14:textId="77777777" w:rsidR="00000000" w:rsidRDefault="00E01313">
      <w:pPr>
        <w:pStyle w:val="a0"/>
        <w:ind w:firstLine="720"/>
        <w:rPr>
          <w:rFonts w:hint="cs"/>
          <w:rtl/>
        </w:rPr>
      </w:pPr>
      <w:r>
        <w:rPr>
          <w:rFonts w:hint="cs"/>
          <w:rtl/>
        </w:rPr>
        <w:t xml:space="preserve">1. </w:t>
      </w:r>
      <w:r>
        <w:rPr>
          <w:rtl/>
        </w:rPr>
        <w:t xml:space="preserve">האם ישראל </w:t>
      </w:r>
      <w:r>
        <w:rPr>
          <w:rFonts w:hint="cs"/>
          <w:rtl/>
        </w:rPr>
        <w:t xml:space="preserve">שוקלת </w:t>
      </w:r>
      <w:r>
        <w:rPr>
          <w:rtl/>
        </w:rPr>
        <w:t>חידוש התהליך המדיני עם סוריה</w:t>
      </w:r>
      <w:r>
        <w:rPr>
          <w:rFonts w:hint="cs"/>
          <w:rtl/>
        </w:rPr>
        <w:t xml:space="preserve">, ואם כן </w:t>
      </w:r>
      <w:r>
        <w:rPr>
          <w:rFonts w:hint="eastAsia"/>
          <w:rtl/>
        </w:rPr>
        <w:t>–</w:t>
      </w:r>
      <w:r>
        <w:rPr>
          <w:rFonts w:hint="cs"/>
          <w:rtl/>
        </w:rPr>
        <w:t xml:space="preserve"> בא</w:t>
      </w:r>
      <w:r>
        <w:rPr>
          <w:rFonts w:hint="cs"/>
          <w:rtl/>
        </w:rPr>
        <w:t>ילו תנאים?</w:t>
      </w:r>
    </w:p>
    <w:p w14:paraId="1330CFC9" w14:textId="77777777" w:rsidR="00000000" w:rsidRDefault="00E01313">
      <w:pPr>
        <w:pStyle w:val="a0"/>
        <w:ind w:firstLine="720"/>
        <w:rPr>
          <w:rFonts w:hint="cs"/>
          <w:rtl/>
        </w:rPr>
      </w:pPr>
    </w:p>
    <w:p w14:paraId="52A01621" w14:textId="77777777" w:rsidR="00000000" w:rsidRDefault="00E01313">
      <w:pPr>
        <w:pStyle w:val="a0"/>
        <w:ind w:firstLine="720"/>
        <w:rPr>
          <w:rFonts w:hint="cs"/>
        </w:rPr>
      </w:pPr>
      <w:r>
        <w:rPr>
          <w:rFonts w:hint="cs"/>
          <w:rtl/>
        </w:rPr>
        <w:t xml:space="preserve">2. האם נבדקה אמירתו של נשיא סוריה, ואם כן </w:t>
      </w:r>
      <w:r>
        <w:rPr>
          <w:rFonts w:hint="eastAsia"/>
          <w:rtl/>
        </w:rPr>
        <w:t>–</w:t>
      </w:r>
      <w:r>
        <w:rPr>
          <w:rFonts w:hint="cs"/>
          <w:rtl/>
        </w:rPr>
        <w:t xml:space="preserve"> באיזו דרך, ומה העלתה הבדיקה?</w:t>
      </w:r>
    </w:p>
    <w:p w14:paraId="627DCE19" w14:textId="77777777" w:rsidR="00000000" w:rsidRDefault="00E01313">
      <w:pPr>
        <w:pStyle w:val="a0"/>
        <w:ind w:firstLine="720"/>
        <w:rPr>
          <w:rFonts w:hint="cs"/>
          <w:rtl/>
        </w:rPr>
      </w:pPr>
    </w:p>
    <w:p w14:paraId="0F587452" w14:textId="77777777" w:rsidR="00000000" w:rsidRDefault="00E01313">
      <w:pPr>
        <w:pStyle w:val="a0"/>
        <w:ind w:firstLine="720"/>
        <w:rPr>
          <w:rFonts w:hint="cs"/>
          <w:rtl/>
        </w:rPr>
      </w:pPr>
      <w:r>
        <w:rPr>
          <w:rFonts w:hint="cs"/>
          <w:rtl/>
        </w:rPr>
        <w:t xml:space="preserve">3. </w:t>
      </w:r>
      <w:r>
        <w:rPr>
          <w:rtl/>
        </w:rPr>
        <w:t>האם מתקיימים מגעים עם סוריה</w:t>
      </w:r>
      <w:r>
        <w:rPr>
          <w:rFonts w:hint="cs"/>
          <w:rtl/>
        </w:rPr>
        <w:t xml:space="preserve">, ואם כן </w:t>
      </w:r>
      <w:r>
        <w:rPr>
          <w:rFonts w:hint="eastAsia"/>
          <w:rtl/>
        </w:rPr>
        <w:t>–</w:t>
      </w:r>
      <w:r>
        <w:rPr>
          <w:rFonts w:hint="cs"/>
          <w:rtl/>
        </w:rPr>
        <w:t xml:space="preserve"> באיזו דרך? </w:t>
      </w:r>
    </w:p>
    <w:p w14:paraId="4F731C18" w14:textId="77777777" w:rsidR="00000000" w:rsidRDefault="00E01313">
      <w:pPr>
        <w:pStyle w:val="a0"/>
        <w:ind w:firstLine="720"/>
        <w:rPr>
          <w:rFonts w:hint="cs"/>
        </w:rPr>
      </w:pPr>
    </w:p>
    <w:p w14:paraId="0E09A84D" w14:textId="77777777" w:rsidR="00000000" w:rsidRDefault="00E01313">
      <w:pPr>
        <w:pStyle w:val="a0"/>
        <w:ind w:firstLine="0"/>
        <w:rPr>
          <w:rFonts w:hint="cs"/>
          <w:b/>
          <w:bCs/>
          <w:u w:val="single"/>
          <w:rtl/>
        </w:rPr>
      </w:pPr>
      <w:r>
        <w:rPr>
          <w:rFonts w:hint="cs"/>
          <w:b/>
          <w:bCs/>
          <w:u w:val="single"/>
          <w:rtl/>
        </w:rPr>
        <w:t>תשובת השר גדעון עזרא:</w:t>
      </w:r>
    </w:p>
    <w:p w14:paraId="238A54D0" w14:textId="77777777" w:rsidR="00000000" w:rsidRDefault="00E01313">
      <w:pPr>
        <w:pStyle w:val="a0"/>
        <w:ind w:firstLine="0"/>
        <w:rPr>
          <w:rFonts w:hint="cs"/>
          <w:b/>
          <w:rtl/>
        </w:rPr>
      </w:pPr>
      <w:r>
        <w:rPr>
          <w:rFonts w:hint="cs"/>
          <w:b/>
          <w:rtl/>
        </w:rPr>
        <w:t>(לא נקראה, נמסרה לפרוטוקול)</w:t>
      </w:r>
    </w:p>
    <w:p w14:paraId="0CE463F1" w14:textId="77777777" w:rsidR="00000000" w:rsidRDefault="00E01313">
      <w:pPr>
        <w:pStyle w:val="a0"/>
        <w:rPr>
          <w:rFonts w:hint="cs"/>
          <w:b/>
          <w:rtl/>
        </w:rPr>
      </w:pPr>
    </w:p>
    <w:p w14:paraId="30DAC6C1" w14:textId="77777777" w:rsidR="00000000" w:rsidRDefault="00E01313">
      <w:pPr>
        <w:pStyle w:val="a0"/>
        <w:rPr>
          <w:rFonts w:hint="cs"/>
          <w:b/>
          <w:rtl/>
        </w:rPr>
      </w:pPr>
      <w:r>
        <w:rPr>
          <w:rFonts w:hint="cs"/>
          <w:b/>
          <w:rtl/>
        </w:rPr>
        <w:t>1. ישראל מוכנה להיכנס לחידוש התהליך המדיני עם סוריה, שיכלול גם הי</w:t>
      </w:r>
      <w:r>
        <w:rPr>
          <w:rFonts w:hint="cs"/>
          <w:b/>
          <w:rtl/>
        </w:rPr>
        <w:t xml:space="preserve">דברות לקראת משא-ומתן. עם זאת, אין ישראל מוכנה לשמש ככלי בידיים סוריות להסטת הלחץ האמריקני והבין-אומי ולשיפור מעמדו הפנימי והאזורי של הנשיא הסורי. </w:t>
      </w:r>
    </w:p>
    <w:p w14:paraId="5407A86A" w14:textId="77777777" w:rsidR="00000000" w:rsidRDefault="00E01313">
      <w:pPr>
        <w:pStyle w:val="a0"/>
        <w:rPr>
          <w:rFonts w:hint="cs"/>
          <w:b/>
          <w:rtl/>
        </w:rPr>
      </w:pPr>
    </w:p>
    <w:p w14:paraId="44D4BD3B" w14:textId="77777777" w:rsidR="00000000" w:rsidRDefault="00E01313">
      <w:pPr>
        <w:pStyle w:val="a0"/>
        <w:rPr>
          <w:rFonts w:hint="cs"/>
          <w:b/>
          <w:rtl/>
        </w:rPr>
      </w:pPr>
      <w:r>
        <w:rPr>
          <w:rFonts w:hint="cs"/>
          <w:b/>
          <w:rtl/>
        </w:rPr>
        <w:t>ישראל אינה מעמידה תנאים לתהליך השלום עם סוריה, אך בהחלט מצפה שצעדיה ואיתותיה של סוריה כלפי ישראל יהיו קוהרנט</w:t>
      </w:r>
      <w:r>
        <w:rPr>
          <w:rFonts w:hint="cs"/>
          <w:b/>
          <w:rtl/>
        </w:rPr>
        <w:t>יים ובלתי סותרים זה את זה. התמיכה שסוריה מעניקה לפעילות הטרור, המשך ניצול וכיבוש לבנון והפצת האנטישמיות מבית-מדרשה, לרבות מפי הנשיא עצמו, אין בהם ללמד על מוכנות אמיתית לתהליך מדיני עם ישראל.</w:t>
      </w:r>
    </w:p>
    <w:p w14:paraId="306C484B" w14:textId="77777777" w:rsidR="00000000" w:rsidRDefault="00E01313">
      <w:pPr>
        <w:pStyle w:val="a0"/>
        <w:rPr>
          <w:rFonts w:hint="cs"/>
          <w:b/>
          <w:rtl/>
        </w:rPr>
      </w:pPr>
    </w:p>
    <w:p w14:paraId="451E2024" w14:textId="77777777" w:rsidR="00000000" w:rsidRDefault="00E01313">
      <w:pPr>
        <w:pStyle w:val="a0"/>
        <w:rPr>
          <w:rFonts w:hint="cs"/>
          <w:b/>
          <w:rtl/>
        </w:rPr>
      </w:pPr>
      <w:r>
        <w:rPr>
          <w:rFonts w:hint="cs"/>
          <w:b/>
          <w:rtl/>
        </w:rPr>
        <w:t>2. הצהרותיו של הנשיא הסורי בתקשורת לאחרונה נבחנו בדיונים פנימיים</w:t>
      </w:r>
      <w:r>
        <w:rPr>
          <w:rFonts w:hint="cs"/>
          <w:b/>
          <w:rtl/>
        </w:rPr>
        <w:t>. המסקנה שעולה מהדברים, לרבות מאנשי קשר המכירים את סוריה והנשיא, היא שכעת אין בכוחו של הנשיא הסורי  להוביל מהלך אמיתי של שלום מול ישראל, והצהרותיו נועדו ליציאה מן הבידוד המדיני שאליו נקלעה סוריה.</w:t>
      </w:r>
    </w:p>
    <w:p w14:paraId="2FC3D614" w14:textId="77777777" w:rsidR="00000000" w:rsidRDefault="00E01313">
      <w:pPr>
        <w:pStyle w:val="a0"/>
        <w:rPr>
          <w:rFonts w:hint="cs"/>
          <w:b/>
          <w:rtl/>
        </w:rPr>
      </w:pPr>
    </w:p>
    <w:p w14:paraId="06F87E4F" w14:textId="77777777" w:rsidR="00000000" w:rsidRDefault="00E01313">
      <w:pPr>
        <w:pStyle w:val="a0"/>
        <w:rPr>
          <w:rFonts w:hint="cs"/>
          <w:b/>
          <w:rtl/>
        </w:rPr>
      </w:pPr>
      <w:r>
        <w:rPr>
          <w:rFonts w:hint="cs"/>
          <w:b/>
          <w:rtl/>
        </w:rPr>
        <w:t>3. ככל הידוע לנו לא מתקיימים מגעים ישירים או עקיפים עם סורי</w:t>
      </w:r>
      <w:r>
        <w:rPr>
          <w:rFonts w:hint="cs"/>
          <w:b/>
          <w:rtl/>
        </w:rPr>
        <w:t>ה, לבד מקבלת חוות דעת מאישים ומדינאים הנמצאים בקשר עמה.</w:t>
      </w:r>
    </w:p>
    <w:p w14:paraId="0612434B" w14:textId="77777777" w:rsidR="00000000" w:rsidRDefault="00E01313">
      <w:pPr>
        <w:pStyle w:val="a0"/>
        <w:rPr>
          <w:rFonts w:hint="cs"/>
          <w:b/>
          <w:rtl/>
        </w:rPr>
      </w:pPr>
    </w:p>
    <w:p w14:paraId="05AC3644" w14:textId="77777777" w:rsidR="00000000" w:rsidRDefault="00E01313">
      <w:pPr>
        <w:pStyle w:val="af1"/>
        <w:rPr>
          <w:rtl/>
        </w:rPr>
      </w:pPr>
      <w:r>
        <w:rPr>
          <w:rtl/>
        </w:rPr>
        <w:t>היו"ר יולי-יואל אדלשטיין:</w:t>
      </w:r>
    </w:p>
    <w:p w14:paraId="3AAA9403" w14:textId="77777777" w:rsidR="00000000" w:rsidRDefault="00E01313">
      <w:pPr>
        <w:pStyle w:val="a0"/>
        <w:rPr>
          <w:rtl/>
        </w:rPr>
      </w:pPr>
    </w:p>
    <w:p w14:paraId="3CFD119B" w14:textId="77777777" w:rsidR="00000000" w:rsidRDefault="00E01313">
      <w:pPr>
        <w:pStyle w:val="a0"/>
        <w:rPr>
          <w:rFonts w:hint="cs"/>
          <w:rtl/>
        </w:rPr>
      </w:pPr>
      <w:r>
        <w:rPr>
          <w:rFonts w:hint="cs"/>
          <w:rtl/>
        </w:rPr>
        <w:t xml:space="preserve">שאילתא מס' 936, של חבר הכנסת נסים דהן </w:t>
      </w:r>
      <w:r>
        <w:rPr>
          <w:rtl/>
        </w:rPr>
        <w:t>–</w:t>
      </w:r>
      <w:r>
        <w:rPr>
          <w:rFonts w:hint="cs"/>
          <w:rtl/>
        </w:rPr>
        <w:t xml:space="preserve"> לפרוטוקול. </w:t>
      </w:r>
    </w:p>
    <w:p w14:paraId="53992AF8" w14:textId="77777777" w:rsidR="00000000" w:rsidRDefault="00E01313">
      <w:pPr>
        <w:pStyle w:val="a0"/>
        <w:ind w:firstLine="0"/>
        <w:rPr>
          <w:rFonts w:hint="cs"/>
          <w:rtl/>
        </w:rPr>
      </w:pPr>
    </w:p>
    <w:p w14:paraId="361246C2" w14:textId="77777777" w:rsidR="00000000" w:rsidRDefault="00E01313">
      <w:pPr>
        <w:pStyle w:val="a1"/>
        <w:jc w:val="center"/>
        <w:rPr>
          <w:rtl/>
        </w:rPr>
      </w:pPr>
      <w:bookmarkStart w:id="824" w:name="CQ19228FI0019228T28_01_2004_21_07_34"/>
      <w:bookmarkStart w:id="825" w:name="_Toc78873218"/>
      <w:bookmarkEnd w:id="824"/>
      <w:r>
        <w:rPr>
          <w:rtl/>
        </w:rPr>
        <w:t>936. איסור חבישת כיפה בבתי-ספר בצרפת</w:t>
      </w:r>
      <w:bookmarkEnd w:id="825"/>
    </w:p>
    <w:p w14:paraId="76315212" w14:textId="77777777" w:rsidR="00000000" w:rsidRDefault="00E01313">
      <w:pPr>
        <w:pStyle w:val="a0"/>
        <w:rPr>
          <w:rFonts w:hint="cs"/>
          <w:rtl/>
        </w:rPr>
      </w:pPr>
    </w:p>
    <w:p w14:paraId="5D267552" w14:textId="77777777" w:rsidR="00000000" w:rsidRDefault="00E01313">
      <w:pPr>
        <w:pStyle w:val="a0"/>
        <w:ind w:firstLine="0"/>
        <w:rPr>
          <w:bCs/>
          <w:u w:val="single"/>
        </w:rPr>
      </w:pPr>
      <w:bookmarkStart w:id="826" w:name="ESQ19228"/>
      <w:bookmarkEnd w:id="826"/>
      <w:r>
        <w:rPr>
          <w:bCs/>
          <w:u w:val="single"/>
          <w:rtl/>
        </w:rPr>
        <w:t>חבר</w:t>
      </w:r>
      <w:r>
        <w:rPr>
          <w:rFonts w:hint="cs"/>
          <w:bCs/>
          <w:u w:val="single"/>
          <w:rtl/>
        </w:rPr>
        <w:t xml:space="preserve"> הכנסת </w:t>
      </w:r>
      <w:r>
        <w:rPr>
          <w:bCs/>
          <w:u w:val="single"/>
          <w:rtl/>
        </w:rPr>
        <w:t>נסים דהן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76FC380" w14:textId="77777777" w:rsidR="00000000" w:rsidRDefault="00E01313">
      <w:pPr>
        <w:pStyle w:val="a0"/>
        <w:ind w:firstLine="720"/>
      </w:pPr>
      <w:r>
        <w:rPr>
          <w:rtl/>
        </w:rPr>
        <w:t>ביום כ"ט בכסל</w:t>
      </w:r>
      <w:r>
        <w:rPr>
          <w:rFonts w:hint="cs"/>
          <w:rtl/>
        </w:rPr>
        <w:t>י</w:t>
      </w:r>
      <w:r>
        <w:rPr>
          <w:rtl/>
        </w:rPr>
        <w:t>ו התשס"ד (24 בדצמבר 2003):</w:t>
      </w:r>
    </w:p>
    <w:p w14:paraId="05ABD0E2" w14:textId="77777777" w:rsidR="00000000" w:rsidRDefault="00E01313">
      <w:pPr>
        <w:pStyle w:val="a0"/>
        <w:rPr>
          <w:rFonts w:hint="cs"/>
          <w:rtl/>
        </w:rPr>
      </w:pPr>
    </w:p>
    <w:p w14:paraId="2B79173D" w14:textId="77777777" w:rsidR="00000000" w:rsidRDefault="00E01313">
      <w:pPr>
        <w:pStyle w:val="a0"/>
        <w:rPr>
          <w:rFonts w:hint="cs"/>
        </w:rPr>
      </w:pPr>
    </w:p>
    <w:p w14:paraId="5F7D4E48" w14:textId="77777777" w:rsidR="00000000" w:rsidRDefault="00E01313">
      <w:pPr>
        <w:pStyle w:val="a0"/>
        <w:ind w:firstLine="720"/>
      </w:pPr>
      <w:r>
        <w:rPr>
          <w:rtl/>
        </w:rPr>
        <w:t>ועדה</w:t>
      </w:r>
      <w:r>
        <w:rPr>
          <w:rtl/>
        </w:rPr>
        <w:t xml:space="preserve"> מיוחדת בצרפת ממליצה לנשיא שיראק לאסור כל סממן דתי בבתי-ספר</w:t>
      </w:r>
      <w:r>
        <w:rPr>
          <w:rFonts w:hint="cs"/>
          <w:rtl/>
        </w:rPr>
        <w:t>,</w:t>
      </w:r>
      <w:r>
        <w:rPr>
          <w:rtl/>
        </w:rPr>
        <w:t xml:space="preserve"> ל</w:t>
      </w:r>
      <w:r>
        <w:rPr>
          <w:rFonts w:hint="cs"/>
          <w:rtl/>
        </w:rPr>
        <w:t>רבות</w:t>
      </w:r>
      <w:r>
        <w:rPr>
          <w:rtl/>
        </w:rPr>
        <w:t xml:space="preserve"> חבישת כיפה. </w:t>
      </w:r>
    </w:p>
    <w:p w14:paraId="6531192A" w14:textId="77777777" w:rsidR="00000000" w:rsidRDefault="00E01313">
      <w:pPr>
        <w:pStyle w:val="a0"/>
        <w:ind w:firstLine="720"/>
      </w:pPr>
    </w:p>
    <w:p w14:paraId="279F4783" w14:textId="77777777" w:rsidR="00000000" w:rsidRDefault="00E01313">
      <w:pPr>
        <w:pStyle w:val="a0"/>
        <w:ind w:firstLine="720"/>
      </w:pPr>
      <w:r>
        <w:rPr>
          <w:rFonts w:hint="cs"/>
          <w:rtl/>
        </w:rPr>
        <w:t>רצוני לשאול</w:t>
      </w:r>
      <w:r>
        <w:rPr>
          <w:rtl/>
        </w:rPr>
        <w:t>:</w:t>
      </w:r>
    </w:p>
    <w:p w14:paraId="24872B9B" w14:textId="77777777" w:rsidR="00000000" w:rsidRDefault="00E01313">
      <w:pPr>
        <w:pStyle w:val="a0"/>
        <w:ind w:firstLine="720"/>
      </w:pPr>
    </w:p>
    <w:p w14:paraId="70A0A9EE" w14:textId="77777777" w:rsidR="00000000" w:rsidRDefault="00E01313">
      <w:pPr>
        <w:pStyle w:val="a0"/>
        <w:ind w:firstLine="720"/>
        <w:rPr>
          <w:rtl/>
        </w:rPr>
      </w:pPr>
      <w:r>
        <w:rPr>
          <w:rFonts w:hint="cs"/>
          <w:rtl/>
        </w:rPr>
        <w:t xml:space="preserve">1. </w:t>
      </w:r>
      <w:r>
        <w:rPr>
          <w:rtl/>
        </w:rPr>
        <w:t>האם תודרכו</w:t>
      </w:r>
      <w:r>
        <w:rPr>
          <w:rFonts w:hint="cs"/>
          <w:rtl/>
        </w:rPr>
        <w:t xml:space="preserve"> </w:t>
      </w:r>
      <w:r>
        <w:rPr>
          <w:rtl/>
        </w:rPr>
        <w:t xml:space="preserve">נציגי ישראל בצרפת </w:t>
      </w:r>
      <w:r>
        <w:rPr>
          <w:rFonts w:hint="cs"/>
          <w:rtl/>
        </w:rPr>
        <w:t>לפעול</w:t>
      </w:r>
      <w:r>
        <w:rPr>
          <w:rtl/>
        </w:rPr>
        <w:t xml:space="preserve"> </w:t>
      </w:r>
      <w:r>
        <w:rPr>
          <w:rFonts w:hint="cs"/>
          <w:rtl/>
        </w:rPr>
        <w:t>בעניין זה</w:t>
      </w:r>
      <w:r>
        <w:rPr>
          <w:rtl/>
        </w:rPr>
        <w:t>?</w:t>
      </w:r>
    </w:p>
    <w:p w14:paraId="5EA3FA62" w14:textId="77777777" w:rsidR="00000000" w:rsidRDefault="00E01313">
      <w:pPr>
        <w:pStyle w:val="a0"/>
        <w:ind w:firstLine="720"/>
        <w:rPr>
          <w:rtl/>
        </w:rPr>
      </w:pPr>
    </w:p>
    <w:p w14:paraId="53C9633B" w14:textId="77777777" w:rsidR="00000000" w:rsidRDefault="00E01313">
      <w:pPr>
        <w:pStyle w:val="a0"/>
        <w:ind w:firstLine="720"/>
        <w:rPr>
          <w:rFonts w:hint="cs"/>
          <w:rtl/>
        </w:rPr>
      </w:pPr>
      <w:r>
        <w:rPr>
          <w:rFonts w:hint="cs"/>
          <w:rtl/>
        </w:rPr>
        <w:t xml:space="preserve">2. </w:t>
      </w:r>
      <w:r>
        <w:rPr>
          <w:rtl/>
        </w:rPr>
        <w:t xml:space="preserve">אם לא </w:t>
      </w:r>
      <w:r>
        <w:rPr>
          <w:rFonts w:hint="cs"/>
          <w:rtl/>
        </w:rPr>
        <w:t>–</w:t>
      </w:r>
      <w:r>
        <w:rPr>
          <w:rtl/>
        </w:rPr>
        <w:t xml:space="preserve"> מדוע</w:t>
      </w:r>
      <w:r>
        <w:rPr>
          <w:rFonts w:hint="cs"/>
          <w:rtl/>
        </w:rPr>
        <w:t xml:space="preserve">, ואם כן </w:t>
      </w:r>
      <w:r>
        <w:rPr>
          <w:rtl/>
        </w:rPr>
        <w:t>–</w:t>
      </w:r>
      <w:r>
        <w:rPr>
          <w:rFonts w:hint="cs"/>
          <w:rtl/>
        </w:rPr>
        <w:t xml:space="preserve"> באיזו דרך?</w:t>
      </w:r>
    </w:p>
    <w:p w14:paraId="6FF0C245" w14:textId="77777777" w:rsidR="00000000" w:rsidRDefault="00E01313">
      <w:pPr>
        <w:pStyle w:val="a0"/>
        <w:ind w:firstLine="720"/>
        <w:rPr>
          <w:rFonts w:hint="cs"/>
          <w:rtl/>
        </w:rPr>
      </w:pPr>
    </w:p>
    <w:p w14:paraId="0259CA3B" w14:textId="77777777" w:rsidR="00000000" w:rsidRDefault="00E01313">
      <w:pPr>
        <w:pStyle w:val="a0"/>
        <w:ind w:firstLine="0"/>
        <w:rPr>
          <w:rFonts w:hint="cs"/>
          <w:b/>
          <w:bCs/>
          <w:u w:val="single"/>
          <w:rtl/>
        </w:rPr>
      </w:pPr>
      <w:r>
        <w:rPr>
          <w:rFonts w:hint="cs"/>
          <w:b/>
          <w:bCs/>
          <w:u w:val="single"/>
          <w:rtl/>
        </w:rPr>
        <w:t>תשובת השר גדעון עזרא:</w:t>
      </w:r>
    </w:p>
    <w:p w14:paraId="49AFE1F8" w14:textId="77777777" w:rsidR="00000000" w:rsidRDefault="00E01313">
      <w:pPr>
        <w:pStyle w:val="a0"/>
        <w:ind w:firstLine="0"/>
        <w:rPr>
          <w:rFonts w:hint="cs"/>
          <w:b/>
          <w:rtl/>
        </w:rPr>
      </w:pPr>
      <w:r>
        <w:rPr>
          <w:rFonts w:hint="cs"/>
          <w:b/>
          <w:rtl/>
        </w:rPr>
        <w:t>(לא נקראה, נמסרה לפרוטוקול)</w:t>
      </w:r>
    </w:p>
    <w:p w14:paraId="7B7CCB32" w14:textId="77777777" w:rsidR="00000000" w:rsidRDefault="00E01313">
      <w:pPr>
        <w:pStyle w:val="a0"/>
        <w:rPr>
          <w:rFonts w:hint="cs"/>
          <w:b/>
          <w:rtl/>
        </w:rPr>
      </w:pPr>
    </w:p>
    <w:p w14:paraId="7D8C47C7" w14:textId="77777777" w:rsidR="00000000" w:rsidRDefault="00E01313">
      <w:pPr>
        <w:pStyle w:val="a0"/>
        <w:rPr>
          <w:rFonts w:hint="cs"/>
          <w:b/>
          <w:rtl/>
        </w:rPr>
      </w:pPr>
      <w:r>
        <w:rPr>
          <w:rFonts w:hint="cs"/>
          <w:b/>
          <w:rtl/>
        </w:rPr>
        <w:t xml:space="preserve">התפשטות האסלאם והעמקת </w:t>
      </w:r>
      <w:r>
        <w:rPr>
          <w:rFonts w:hint="cs"/>
          <w:b/>
          <w:rtl/>
        </w:rPr>
        <w:t>אחיזתו הדתית בקרב האוכלוסייה המוסלמית בצרפת בשנים האחרונות, ובמקביל לכך התגברות האירועים האנטישמיים נגד הקהילה היהודית, מציבים בפני השלטון קשיים הולכים וגוברים בכל הנוגע לשמירת האיזון במרקם החברתי הצרפתי.</w:t>
      </w:r>
    </w:p>
    <w:p w14:paraId="09AA9EFF" w14:textId="77777777" w:rsidR="00000000" w:rsidRDefault="00E01313">
      <w:pPr>
        <w:pStyle w:val="a0"/>
        <w:rPr>
          <w:rFonts w:hint="cs"/>
          <w:b/>
          <w:rtl/>
        </w:rPr>
      </w:pPr>
    </w:p>
    <w:p w14:paraId="71A2604B" w14:textId="77777777" w:rsidR="00000000" w:rsidRDefault="00E01313">
      <w:pPr>
        <w:pStyle w:val="a0"/>
        <w:rPr>
          <w:rFonts w:hint="cs"/>
          <w:b/>
          <w:rtl/>
        </w:rPr>
      </w:pPr>
      <w:r>
        <w:rPr>
          <w:rFonts w:hint="cs"/>
          <w:b/>
          <w:rtl/>
        </w:rPr>
        <w:t xml:space="preserve">כחלק מן ההתמודדות הפנימית עם קשיים אלה מינה הנשיא </w:t>
      </w:r>
      <w:r>
        <w:rPr>
          <w:rFonts w:hint="cs"/>
          <w:b/>
          <w:rtl/>
        </w:rPr>
        <w:t>שיראק ועדה בראשות נציב תלונות הציבור ללמידת הנושא ולהגשת המלצות. בין היתר אימץ שיראק את המלצת הוועדה לחוקק חוק שיאסור "סימנים דתיים בולטים מאוד שנשיאתם תגרום לזיהוי מיידי של ההשתייכות הדתית", כגון המטפחת האסלאמית, הכיפה או צלב גדול, בבתי-ספר ציבוריים.</w:t>
      </w:r>
    </w:p>
    <w:p w14:paraId="7D551E45" w14:textId="77777777" w:rsidR="00000000" w:rsidRDefault="00E01313">
      <w:pPr>
        <w:pStyle w:val="a0"/>
        <w:rPr>
          <w:rFonts w:hint="cs"/>
          <w:b/>
          <w:rtl/>
        </w:rPr>
      </w:pPr>
    </w:p>
    <w:p w14:paraId="4577352D" w14:textId="77777777" w:rsidR="00000000" w:rsidRDefault="00E01313">
      <w:pPr>
        <w:pStyle w:val="a0"/>
        <w:rPr>
          <w:rFonts w:hint="cs"/>
          <w:b/>
          <w:rtl/>
        </w:rPr>
      </w:pPr>
      <w:r>
        <w:rPr>
          <w:rFonts w:hint="cs"/>
          <w:b/>
          <w:rtl/>
        </w:rPr>
        <w:t xml:space="preserve">מן </w:t>
      </w:r>
      <w:r>
        <w:rPr>
          <w:rFonts w:hint="cs"/>
          <w:b/>
          <w:rtl/>
        </w:rPr>
        <w:t>הראוי לציין כי ממשלת צרפת פועלת לאחרונה בנחרצות, בתחומי האכיפה, החינוך והחקיקה, נוכח התגברות התופעות האנטישמיות למיניהן.</w:t>
      </w:r>
    </w:p>
    <w:p w14:paraId="093FDFC9" w14:textId="77777777" w:rsidR="00000000" w:rsidRDefault="00E01313">
      <w:pPr>
        <w:pStyle w:val="a0"/>
        <w:rPr>
          <w:rFonts w:hint="cs"/>
          <w:b/>
          <w:rtl/>
        </w:rPr>
      </w:pPr>
    </w:p>
    <w:p w14:paraId="7278CCBA" w14:textId="77777777" w:rsidR="00000000" w:rsidRDefault="00E01313">
      <w:pPr>
        <w:pStyle w:val="a0"/>
        <w:rPr>
          <w:rFonts w:hint="cs"/>
          <w:b/>
          <w:rtl/>
        </w:rPr>
      </w:pPr>
      <w:r>
        <w:rPr>
          <w:rFonts w:hint="cs"/>
          <w:b/>
          <w:rtl/>
        </w:rPr>
        <w:t>נציגי ישראל מצויים בשלב זה במגעים והתייעצויות עם נציגי הקהילה היהודית לבדיקת השלכותיו והיבטיו השונים של הנושא.</w:t>
      </w:r>
    </w:p>
    <w:p w14:paraId="1F52E9F1" w14:textId="77777777" w:rsidR="00000000" w:rsidRDefault="00E01313">
      <w:pPr>
        <w:pStyle w:val="a0"/>
        <w:rPr>
          <w:rFonts w:hint="cs"/>
          <w:b/>
          <w:bCs/>
          <w:rtl/>
        </w:rPr>
      </w:pPr>
    </w:p>
    <w:p w14:paraId="4AE58B75" w14:textId="77777777" w:rsidR="00000000" w:rsidRDefault="00E01313">
      <w:pPr>
        <w:pStyle w:val="af1"/>
        <w:rPr>
          <w:rtl/>
        </w:rPr>
      </w:pPr>
      <w:r>
        <w:rPr>
          <w:rtl/>
        </w:rPr>
        <w:t>היו"ר יולי-יואל אדלשטי</w:t>
      </w:r>
      <w:r>
        <w:rPr>
          <w:rtl/>
        </w:rPr>
        <w:t>ין:</w:t>
      </w:r>
    </w:p>
    <w:p w14:paraId="6323D73A" w14:textId="77777777" w:rsidR="00000000" w:rsidRDefault="00E01313">
      <w:pPr>
        <w:pStyle w:val="a0"/>
        <w:rPr>
          <w:rtl/>
        </w:rPr>
      </w:pPr>
    </w:p>
    <w:p w14:paraId="7104B019" w14:textId="77777777" w:rsidR="00000000" w:rsidRDefault="00E01313">
      <w:pPr>
        <w:pStyle w:val="a0"/>
        <w:rPr>
          <w:rFonts w:hint="cs"/>
          <w:rtl/>
        </w:rPr>
      </w:pPr>
      <w:r>
        <w:rPr>
          <w:rFonts w:hint="cs"/>
          <w:rtl/>
        </w:rPr>
        <w:t xml:space="preserve">שאילתא מס' 956, של חברת הכנסת קולט אביטל: פתיחתן מחדש של נציגויות בבלרוס ובמולדובה - בבקשה, כבוד השר. </w:t>
      </w:r>
    </w:p>
    <w:p w14:paraId="5BE49BBA" w14:textId="77777777" w:rsidR="00000000" w:rsidRDefault="00E01313">
      <w:pPr>
        <w:pStyle w:val="a0"/>
        <w:ind w:firstLine="0"/>
        <w:rPr>
          <w:rFonts w:hint="cs"/>
          <w:rtl/>
        </w:rPr>
      </w:pPr>
    </w:p>
    <w:p w14:paraId="6C371718" w14:textId="77777777" w:rsidR="00000000" w:rsidRDefault="00E01313">
      <w:pPr>
        <w:pStyle w:val="a0"/>
        <w:ind w:firstLine="0"/>
        <w:rPr>
          <w:rFonts w:hint="cs"/>
          <w:rtl/>
        </w:rPr>
      </w:pPr>
    </w:p>
    <w:p w14:paraId="187DDC79" w14:textId="77777777" w:rsidR="00000000" w:rsidRDefault="00E01313">
      <w:pPr>
        <w:pStyle w:val="a1"/>
        <w:jc w:val="center"/>
        <w:rPr>
          <w:rtl/>
        </w:rPr>
      </w:pPr>
      <w:bookmarkStart w:id="827" w:name="CQ18855FI0018855T28_01_2004_20_45_59"/>
      <w:bookmarkStart w:id="828" w:name="_Toc78873219"/>
      <w:bookmarkEnd w:id="827"/>
      <w:r>
        <w:rPr>
          <w:rtl/>
        </w:rPr>
        <w:t xml:space="preserve">956. פתיחתן מחדש של נציגויות </w:t>
      </w:r>
      <w:r>
        <w:rPr>
          <w:rFonts w:hint="cs"/>
          <w:rtl/>
        </w:rPr>
        <w:t xml:space="preserve">ישראל </w:t>
      </w:r>
      <w:r>
        <w:rPr>
          <w:rtl/>
        </w:rPr>
        <w:t>בבלרוס ובמולד</w:t>
      </w:r>
      <w:r>
        <w:rPr>
          <w:rFonts w:hint="cs"/>
          <w:rtl/>
        </w:rPr>
        <w:t>ו</w:t>
      </w:r>
      <w:r>
        <w:rPr>
          <w:rtl/>
        </w:rPr>
        <w:t>בה</w:t>
      </w:r>
      <w:bookmarkEnd w:id="828"/>
    </w:p>
    <w:p w14:paraId="2F7FBF09" w14:textId="77777777" w:rsidR="00000000" w:rsidRDefault="00E01313">
      <w:pPr>
        <w:pStyle w:val="a0"/>
        <w:rPr>
          <w:rtl/>
        </w:rPr>
      </w:pPr>
    </w:p>
    <w:p w14:paraId="52D09522" w14:textId="77777777" w:rsidR="00000000" w:rsidRDefault="00E01313">
      <w:pPr>
        <w:pStyle w:val="a0"/>
        <w:ind w:firstLine="0"/>
        <w:rPr>
          <w:bCs/>
          <w:u w:val="single"/>
        </w:rPr>
      </w:pPr>
      <w:bookmarkStart w:id="829" w:name="ESQ18855"/>
      <w:bookmarkEnd w:id="829"/>
      <w:r>
        <w:rPr>
          <w:bCs/>
          <w:u w:val="single"/>
          <w:rtl/>
        </w:rPr>
        <w:t>חברת</w:t>
      </w:r>
      <w:r>
        <w:rPr>
          <w:rFonts w:hint="cs"/>
          <w:bCs/>
          <w:u w:val="single"/>
          <w:rtl/>
        </w:rPr>
        <w:t xml:space="preserve"> הכנסת </w:t>
      </w:r>
      <w:r>
        <w:rPr>
          <w:bCs/>
          <w:u w:val="single"/>
          <w:rtl/>
        </w:rPr>
        <w:t>קולט אביטל</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26F62387" w14:textId="77777777" w:rsidR="00000000" w:rsidRDefault="00E01313">
      <w:pPr>
        <w:pStyle w:val="a0"/>
      </w:pPr>
      <w:r>
        <w:rPr>
          <w:rtl/>
        </w:rPr>
        <w:t>ביום כ"ט בכסל</w:t>
      </w:r>
      <w:r>
        <w:rPr>
          <w:rFonts w:hint="cs"/>
          <w:rtl/>
        </w:rPr>
        <w:t>י</w:t>
      </w:r>
      <w:r>
        <w:rPr>
          <w:rtl/>
        </w:rPr>
        <w:t>ו התשס"ד (24 בדצמבר 2003):</w:t>
      </w:r>
    </w:p>
    <w:p w14:paraId="4BBDB447" w14:textId="77777777" w:rsidR="00000000" w:rsidRDefault="00E01313">
      <w:pPr>
        <w:pStyle w:val="a0"/>
        <w:rPr>
          <w:rFonts w:hint="cs"/>
          <w:rtl/>
        </w:rPr>
      </w:pPr>
    </w:p>
    <w:p w14:paraId="47B9F783" w14:textId="77777777" w:rsidR="00000000" w:rsidRDefault="00E01313">
      <w:pPr>
        <w:pStyle w:val="a0"/>
        <w:rPr>
          <w:rFonts w:hint="cs"/>
        </w:rPr>
      </w:pPr>
    </w:p>
    <w:p w14:paraId="44592FC3" w14:textId="77777777" w:rsidR="00000000" w:rsidRDefault="00E01313">
      <w:pPr>
        <w:pStyle w:val="a0"/>
        <w:ind w:firstLine="720"/>
        <w:rPr>
          <w:rFonts w:hint="cs"/>
        </w:rPr>
      </w:pPr>
      <w:r>
        <w:rPr>
          <w:rFonts w:hint="cs"/>
          <w:rtl/>
        </w:rPr>
        <w:t>ב</w:t>
      </w:r>
      <w:r>
        <w:rPr>
          <w:rtl/>
        </w:rPr>
        <w:t>עיתון "נובו</w:t>
      </w:r>
      <w:r>
        <w:rPr>
          <w:rtl/>
        </w:rPr>
        <w:t>סטי דלי</w:t>
      </w:r>
      <w:r>
        <w:rPr>
          <w:rFonts w:hint="cs"/>
          <w:rtl/>
        </w:rPr>
        <w:t>" מיום 4 בדצמבר 2003 פורסם, כי</w:t>
      </w:r>
      <w:r>
        <w:rPr>
          <w:rtl/>
        </w:rPr>
        <w:t xml:space="preserve"> שר </w:t>
      </w:r>
      <w:r>
        <w:rPr>
          <w:rFonts w:hint="cs"/>
          <w:rtl/>
        </w:rPr>
        <w:t xml:space="preserve">התחבורה אביגדור </w:t>
      </w:r>
      <w:r>
        <w:rPr>
          <w:rtl/>
        </w:rPr>
        <w:t>ליברמן מצא מקורות תקציביים לפתוח מחדש את השגרירות בבלרוס וכן קונסוליה במולד</w:t>
      </w:r>
      <w:r>
        <w:rPr>
          <w:rFonts w:hint="cs"/>
          <w:rtl/>
        </w:rPr>
        <w:t>ו</w:t>
      </w:r>
      <w:r>
        <w:rPr>
          <w:rtl/>
        </w:rPr>
        <w:t>בה</w:t>
      </w:r>
      <w:r>
        <w:rPr>
          <w:rFonts w:hint="cs"/>
          <w:rtl/>
        </w:rPr>
        <w:t>.</w:t>
      </w:r>
    </w:p>
    <w:p w14:paraId="2C8A1725" w14:textId="77777777" w:rsidR="00000000" w:rsidRDefault="00E01313">
      <w:pPr>
        <w:pStyle w:val="a0"/>
        <w:ind w:firstLine="720"/>
      </w:pPr>
    </w:p>
    <w:p w14:paraId="48A6AEF9" w14:textId="77777777" w:rsidR="00000000" w:rsidRDefault="00E01313">
      <w:pPr>
        <w:pStyle w:val="a0"/>
        <w:ind w:firstLine="720"/>
        <w:rPr>
          <w:rFonts w:hint="cs"/>
          <w:rtl/>
        </w:rPr>
      </w:pPr>
      <w:r>
        <w:rPr>
          <w:rFonts w:hint="cs"/>
          <w:rtl/>
        </w:rPr>
        <w:t>רצוני לשאול</w:t>
      </w:r>
      <w:r>
        <w:rPr>
          <w:rtl/>
        </w:rPr>
        <w:t>:</w:t>
      </w:r>
    </w:p>
    <w:p w14:paraId="3D9359B4" w14:textId="77777777" w:rsidR="00000000" w:rsidRDefault="00E01313">
      <w:pPr>
        <w:pStyle w:val="a0"/>
        <w:ind w:firstLine="720"/>
        <w:rPr>
          <w:rFonts w:hint="cs"/>
          <w:rtl/>
        </w:rPr>
      </w:pPr>
    </w:p>
    <w:p w14:paraId="58E520A9" w14:textId="77777777" w:rsidR="00000000" w:rsidRDefault="00E01313">
      <w:pPr>
        <w:pStyle w:val="a0"/>
        <w:ind w:firstLine="720"/>
        <w:rPr>
          <w:rFonts w:hint="cs"/>
          <w:rtl/>
        </w:rPr>
      </w:pPr>
      <w:r>
        <w:rPr>
          <w:rFonts w:hint="cs"/>
          <w:rtl/>
        </w:rPr>
        <w:t xml:space="preserve">1. האם הידיעה נכונה? </w:t>
      </w:r>
    </w:p>
    <w:p w14:paraId="6922DE2A" w14:textId="77777777" w:rsidR="00000000" w:rsidRDefault="00E01313">
      <w:pPr>
        <w:pStyle w:val="a0"/>
        <w:ind w:firstLine="720"/>
      </w:pPr>
    </w:p>
    <w:p w14:paraId="79B1EB3D" w14:textId="77777777" w:rsidR="00000000" w:rsidRDefault="00E01313">
      <w:pPr>
        <w:pStyle w:val="a0"/>
        <w:ind w:firstLine="720"/>
        <w:rPr>
          <w:rFonts w:hint="cs"/>
          <w:rtl/>
        </w:rPr>
      </w:pPr>
      <w:r>
        <w:rPr>
          <w:rFonts w:hint="cs"/>
          <w:rtl/>
        </w:rPr>
        <w:t xml:space="preserve">2. אם כן </w:t>
      </w:r>
      <w:r>
        <w:rPr>
          <w:rtl/>
        </w:rPr>
        <w:t>–</w:t>
      </w:r>
      <w:r>
        <w:rPr>
          <w:rFonts w:hint="cs"/>
          <w:rtl/>
        </w:rPr>
        <w:t xml:space="preserve"> האם ידוע למשרדך אילו מקורות כספיים מצא השר ליברמן לפתיחת נציגויות אלה?</w:t>
      </w:r>
    </w:p>
    <w:p w14:paraId="399A7846" w14:textId="77777777" w:rsidR="00000000" w:rsidRDefault="00E01313">
      <w:pPr>
        <w:pStyle w:val="a0"/>
        <w:ind w:firstLine="720"/>
        <w:rPr>
          <w:rtl/>
        </w:rPr>
      </w:pPr>
    </w:p>
    <w:p w14:paraId="7604EBAB" w14:textId="77777777" w:rsidR="00000000" w:rsidRDefault="00E01313">
      <w:pPr>
        <w:pStyle w:val="a0"/>
        <w:ind w:firstLine="720"/>
        <w:rPr>
          <w:rtl/>
        </w:rPr>
      </w:pPr>
      <w:r>
        <w:rPr>
          <w:rFonts w:hint="cs"/>
          <w:rtl/>
        </w:rPr>
        <w:t xml:space="preserve">3. </w:t>
      </w:r>
      <w:r>
        <w:rPr>
          <w:rtl/>
        </w:rPr>
        <w:t>האם פתיחתן של נציגויות אלה משקפת את סדרי העדיפויות של משרד החוץ?</w:t>
      </w:r>
    </w:p>
    <w:p w14:paraId="35D201F2" w14:textId="77777777" w:rsidR="00000000" w:rsidRDefault="00E01313">
      <w:pPr>
        <w:pStyle w:val="a0"/>
        <w:ind w:firstLine="720"/>
        <w:rPr>
          <w:rtl/>
        </w:rPr>
      </w:pPr>
    </w:p>
    <w:p w14:paraId="54A18072" w14:textId="77777777" w:rsidR="00000000" w:rsidRDefault="00E01313">
      <w:pPr>
        <w:pStyle w:val="a0"/>
        <w:ind w:firstLine="0"/>
        <w:rPr>
          <w:rFonts w:hint="cs"/>
          <w:b/>
          <w:bCs/>
          <w:u w:val="single"/>
          <w:rtl/>
        </w:rPr>
      </w:pPr>
      <w:r>
        <w:rPr>
          <w:rFonts w:hint="cs"/>
          <w:b/>
          <w:bCs/>
          <w:u w:val="single"/>
          <w:rtl/>
        </w:rPr>
        <w:t>תשובת השר גדעון עזרא:</w:t>
      </w:r>
    </w:p>
    <w:p w14:paraId="52C985F5" w14:textId="77777777" w:rsidR="00000000" w:rsidRDefault="00E01313">
      <w:pPr>
        <w:pStyle w:val="a0"/>
        <w:ind w:firstLine="0"/>
        <w:rPr>
          <w:rFonts w:hint="cs"/>
          <w:b/>
          <w:rtl/>
        </w:rPr>
      </w:pPr>
      <w:r>
        <w:rPr>
          <w:rFonts w:hint="cs"/>
          <w:rtl/>
        </w:rPr>
        <w:t>(</w:t>
      </w:r>
      <w:r>
        <w:rPr>
          <w:rFonts w:hint="cs"/>
          <w:b/>
          <w:rtl/>
        </w:rPr>
        <w:t>לא נקראה, נמסרה לפרוטוקול)</w:t>
      </w:r>
    </w:p>
    <w:p w14:paraId="1824DB1A" w14:textId="77777777" w:rsidR="00000000" w:rsidRDefault="00E01313">
      <w:pPr>
        <w:pStyle w:val="a0"/>
        <w:rPr>
          <w:rFonts w:hint="cs"/>
          <w:b/>
          <w:rtl/>
        </w:rPr>
      </w:pPr>
    </w:p>
    <w:p w14:paraId="58F638C7" w14:textId="77777777" w:rsidR="00000000" w:rsidRDefault="00E01313">
      <w:pPr>
        <w:pStyle w:val="a0"/>
        <w:rPr>
          <w:rFonts w:hint="cs"/>
          <w:b/>
          <w:rtl/>
        </w:rPr>
      </w:pPr>
      <w:r>
        <w:rPr>
          <w:rFonts w:hint="cs"/>
          <w:b/>
          <w:rtl/>
        </w:rPr>
        <w:t>השגרירות בבלרוס נסגרה כתוצאה מקיצוץ בתקציב משרד החוץ. במולדובה לא היתה למשרד החוץ נציגות.</w:t>
      </w:r>
    </w:p>
    <w:p w14:paraId="78ED1D4E" w14:textId="77777777" w:rsidR="00000000" w:rsidRDefault="00E01313">
      <w:pPr>
        <w:pStyle w:val="a0"/>
        <w:rPr>
          <w:rFonts w:hint="cs"/>
          <w:b/>
          <w:rtl/>
        </w:rPr>
      </w:pPr>
    </w:p>
    <w:p w14:paraId="3B8A3292" w14:textId="77777777" w:rsidR="00000000" w:rsidRDefault="00E01313">
      <w:pPr>
        <w:pStyle w:val="a0"/>
        <w:rPr>
          <w:rFonts w:hint="cs"/>
          <w:b/>
          <w:rtl/>
        </w:rPr>
      </w:pPr>
      <w:r>
        <w:rPr>
          <w:rFonts w:hint="cs"/>
          <w:b/>
          <w:rtl/>
        </w:rPr>
        <w:t>לאור הריכוזים הגדולים של יהודים בשני מקומות</w:t>
      </w:r>
      <w:r>
        <w:rPr>
          <w:rFonts w:hint="cs"/>
          <w:b/>
          <w:rtl/>
        </w:rPr>
        <w:t xml:space="preserve"> אלה נשקלה מחדש פתיחתה של השגרירות במינסק ועיבוי השירותים הקונסולריים בקישינייב. הפנייה נעשתה לאגף התקציבים ולראש הממשלה על מנת לשקול מחדש אפשרויות אלה. המקורות הכספיים יבואו כמובן ממשרד האוצר, לכשיאושר התקציב.</w:t>
      </w:r>
    </w:p>
    <w:p w14:paraId="3FC2E0FB" w14:textId="77777777" w:rsidR="00000000" w:rsidRDefault="00E01313">
      <w:pPr>
        <w:pStyle w:val="a0"/>
        <w:rPr>
          <w:rFonts w:hint="cs"/>
          <w:b/>
          <w:rtl/>
        </w:rPr>
      </w:pPr>
    </w:p>
    <w:p w14:paraId="323DE423" w14:textId="77777777" w:rsidR="00000000" w:rsidRDefault="00E01313">
      <w:pPr>
        <w:pStyle w:val="a0"/>
        <w:rPr>
          <w:rFonts w:hint="cs"/>
          <w:b/>
          <w:rtl/>
        </w:rPr>
      </w:pPr>
      <w:r>
        <w:rPr>
          <w:rFonts w:hint="cs"/>
          <w:b/>
          <w:rtl/>
        </w:rPr>
        <w:t>סגירת השגרירות שלנו במינסק גרמה גם לפגיעה במ</w:t>
      </w:r>
      <w:r>
        <w:rPr>
          <w:rFonts w:hint="cs"/>
          <w:b/>
          <w:rtl/>
        </w:rPr>
        <w:t>תן השירותים הניתנים בשגרירות בלרוס בישראל, זאת לאור סגירת המשרדים הקונסולרים.</w:t>
      </w:r>
    </w:p>
    <w:p w14:paraId="0B65DC39" w14:textId="77777777" w:rsidR="00000000" w:rsidRDefault="00E01313">
      <w:pPr>
        <w:pStyle w:val="a0"/>
        <w:rPr>
          <w:rFonts w:hint="cs"/>
          <w:b/>
          <w:rtl/>
        </w:rPr>
      </w:pPr>
    </w:p>
    <w:p w14:paraId="5DBE3173" w14:textId="77777777" w:rsidR="00000000" w:rsidRDefault="00E01313">
      <w:pPr>
        <w:pStyle w:val="a0"/>
        <w:rPr>
          <w:rFonts w:hint="cs"/>
          <w:b/>
          <w:rtl/>
        </w:rPr>
      </w:pPr>
      <w:r>
        <w:rPr>
          <w:rFonts w:hint="cs"/>
          <w:b/>
          <w:rtl/>
        </w:rPr>
        <w:t>כאמור, השיקולים לפתיחת השגרירות במינסק הינם מדיניים וגם נוגעים במדיניות הגירת היהודים מבלרוס. אשר למולדובה, הכוונה להגביר את הנוכחות במקום לצורך מתן שירותים קונסולריים.</w:t>
      </w:r>
    </w:p>
    <w:p w14:paraId="647BF233" w14:textId="77777777" w:rsidR="00000000" w:rsidRDefault="00E01313">
      <w:pPr>
        <w:pStyle w:val="a0"/>
        <w:rPr>
          <w:rtl/>
        </w:rPr>
      </w:pPr>
      <w:r>
        <w:rPr>
          <w:rFonts w:hint="cs"/>
          <w:rtl/>
        </w:rPr>
        <w:tab/>
      </w:r>
    </w:p>
    <w:p w14:paraId="02077E2D" w14:textId="77777777" w:rsidR="00000000" w:rsidRDefault="00E01313">
      <w:pPr>
        <w:pStyle w:val="af1"/>
        <w:rPr>
          <w:rtl/>
        </w:rPr>
      </w:pPr>
      <w:r>
        <w:rPr>
          <w:rtl/>
        </w:rPr>
        <w:t xml:space="preserve">היו"ר </w:t>
      </w:r>
      <w:r>
        <w:rPr>
          <w:rtl/>
        </w:rPr>
        <w:t>יולי-יואל אדלשטיין:</w:t>
      </w:r>
    </w:p>
    <w:p w14:paraId="74802A2F" w14:textId="77777777" w:rsidR="00000000" w:rsidRDefault="00E01313">
      <w:pPr>
        <w:pStyle w:val="a0"/>
        <w:rPr>
          <w:rtl/>
        </w:rPr>
      </w:pPr>
    </w:p>
    <w:p w14:paraId="73DF42DC" w14:textId="77777777" w:rsidR="00000000" w:rsidRDefault="00E01313">
      <w:pPr>
        <w:pStyle w:val="a0"/>
        <w:rPr>
          <w:rFonts w:hint="cs"/>
          <w:rtl/>
        </w:rPr>
      </w:pPr>
      <w:r>
        <w:rPr>
          <w:rFonts w:hint="cs"/>
          <w:rtl/>
        </w:rPr>
        <w:t>שאלה נוספת לחברת הכנסת קולט אביטל.</w:t>
      </w:r>
    </w:p>
    <w:p w14:paraId="5714F785" w14:textId="77777777" w:rsidR="00000000" w:rsidRDefault="00E01313">
      <w:pPr>
        <w:pStyle w:val="a0"/>
        <w:rPr>
          <w:rFonts w:hint="cs"/>
          <w:rtl/>
        </w:rPr>
      </w:pPr>
    </w:p>
    <w:p w14:paraId="5A687E0F" w14:textId="77777777" w:rsidR="00000000" w:rsidRDefault="00E01313">
      <w:pPr>
        <w:pStyle w:val="af0"/>
        <w:rPr>
          <w:rtl/>
        </w:rPr>
      </w:pPr>
      <w:bookmarkStart w:id="830" w:name="FS000000431T28_01_2004_20_48_13"/>
      <w:bookmarkEnd w:id="830"/>
      <w:r>
        <w:rPr>
          <w:rFonts w:hint="eastAsia"/>
          <w:rtl/>
        </w:rPr>
        <w:t>קולט</w:t>
      </w:r>
      <w:r>
        <w:rPr>
          <w:rtl/>
        </w:rPr>
        <w:t xml:space="preserve"> אביטל (העבודה-מימד):</w:t>
      </w:r>
    </w:p>
    <w:p w14:paraId="75B8EFFF" w14:textId="77777777" w:rsidR="00000000" w:rsidRDefault="00E01313">
      <w:pPr>
        <w:pStyle w:val="a0"/>
        <w:rPr>
          <w:rFonts w:hint="cs"/>
          <w:rtl/>
        </w:rPr>
      </w:pPr>
    </w:p>
    <w:p w14:paraId="52DBEEB7" w14:textId="77777777" w:rsidR="00000000" w:rsidRDefault="00E01313">
      <w:pPr>
        <w:pStyle w:val="a0"/>
        <w:rPr>
          <w:rFonts w:hint="cs"/>
          <w:rtl/>
        </w:rPr>
      </w:pPr>
      <w:r>
        <w:rPr>
          <w:rFonts w:hint="cs"/>
          <w:rtl/>
        </w:rPr>
        <w:t>אדוני השר, כיוון שחיכיתי כל כך הרבה שעות, ודאי תיתן לי את ההזדמנות להגיד את מה שיש לי להגיד לך. איש לא יחשוד בי שאני לא רוצה נציגויות ישראליות בחו"ל. בקשר למינסק, אני ניהלת</w:t>
      </w:r>
      <w:r>
        <w:rPr>
          <w:rFonts w:hint="cs"/>
          <w:rtl/>
        </w:rPr>
        <w:t xml:space="preserve">י מאבק שלם, וגם חברי, חברי כנסת אחרים, כמו מרינה סולודקין, עשו זאת. משרד החוץ ניהל את המאבק, ופתאום, הפלא ופלא, מה שאתה לא אמרת כאן הוא, שפתאום נמצא הכסף, כאשר השר ליברמן ביקש את הכסף. אני חושבת שיש פה יותר משאלה אחת. </w:t>
      </w:r>
    </w:p>
    <w:p w14:paraId="5A61BDAB" w14:textId="77777777" w:rsidR="00000000" w:rsidRDefault="00E01313">
      <w:pPr>
        <w:pStyle w:val="a0"/>
        <w:rPr>
          <w:rFonts w:hint="cs"/>
          <w:rtl/>
        </w:rPr>
      </w:pPr>
    </w:p>
    <w:p w14:paraId="72B62521" w14:textId="77777777" w:rsidR="00000000" w:rsidRDefault="00E01313">
      <w:pPr>
        <w:pStyle w:val="a0"/>
        <w:rPr>
          <w:rFonts w:hint="cs"/>
          <w:rtl/>
        </w:rPr>
      </w:pPr>
      <w:r>
        <w:rPr>
          <w:rFonts w:hint="cs"/>
          <w:rtl/>
        </w:rPr>
        <w:t>שאלה אחת היא, כיצד קורה שלא משרד החו</w:t>
      </w:r>
      <w:r>
        <w:rPr>
          <w:rFonts w:hint="cs"/>
          <w:rtl/>
        </w:rPr>
        <w:t>ץ הוא זה שקובע קדימויות - הוא מחליט לסגור והשר ליברמן מחליט לפתוח. שאלה שנייה, כיצד קורה שלמשרד החוץ לא נותנים כסף, ולשר ליברמן פתאום נותנים כסף. שמא יש כאן לשר ליברמן איזה אינטרס מיוחד. אולי בכל זאת היה צריך לתת למשרד החוץ לקבוע את סדרי העדיפויות. אולי שג</w:t>
      </w:r>
      <w:r>
        <w:rPr>
          <w:rFonts w:hint="cs"/>
          <w:rtl/>
        </w:rPr>
        <w:t xml:space="preserve">רירות במדינה אחרת עדיפה או יותר חשובה לנו מאשר נציגות חדשה במולדובה, כשאתה סוגר נציגויות מאוד חשובות ברחבי העולם. לכן יש פה לדעתי ולטעמי מינהל מאוד לא תקין, וזה בלשון ההמעטה. </w:t>
      </w:r>
    </w:p>
    <w:p w14:paraId="50BB654A" w14:textId="77777777" w:rsidR="00000000" w:rsidRDefault="00E01313">
      <w:pPr>
        <w:pStyle w:val="a0"/>
        <w:rPr>
          <w:rFonts w:hint="cs"/>
          <w:rtl/>
        </w:rPr>
      </w:pPr>
    </w:p>
    <w:p w14:paraId="40299CED" w14:textId="77777777" w:rsidR="00000000" w:rsidRDefault="00E01313">
      <w:pPr>
        <w:pStyle w:val="af1"/>
        <w:rPr>
          <w:rtl/>
        </w:rPr>
      </w:pPr>
      <w:r>
        <w:rPr>
          <w:rtl/>
        </w:rPr>
        <w:t>היו"ר יולי-יואל אדלשטיין:</w:t>
      </w:r>
    </w:p>
    <w:p w14:paraId="17761029" w14:textId="77777777" w:rsidR="00000000" w:rsidRDefault="00E01313">
      <w:pPr>
        <w:pStyle w:val="a0"/>
        <w:rPr>
          <w:rtl/>
        </w:rPr>
      </w:pPr>
    </w:p>
    <w:p w14:paraId="2756A321" w14:textId="77777777" w:rsidR="00000000" w:rsidRDefault="00E01313">
      <w:pPr>
        <w:pStyle w:val="a0"/>
        <w:rPr>
          <w:rFonts w:hint="cs"/>
          <w:rtl/>
        </w:rPr>
      </w:pPr>
      <w:r>
        <w:rPr>
          <w:rFonts w:hint="cs"/>
          <w:rtl/>
        </w:rPr>
        <w:t xml:space="preserve">תודה לחברת הכנסת אביטל. כבוד השר. </w:t>
      </w:r>
    </w:p>
    <w:p w14:paraId="41BCDF3D" w14:textId="77777777" w:rsidR="00000000" w:rsidRDefault="00E01313">
      <w:pPr>
        <w:pStyle w:val="a0"/>
        <w:rPr>
          <w:rFonts w:hint="cs"/>
          <w:rtl/>
        </w:rPr>
      </w:pPr>
    </w:p>
    <w:p w14:paraId="05CCEE1F" w14:textId="77777777" w:rsidR="00000000" w:rsidRDefault="00E01313">
      <w:pPr>
        <w:pStyle w:val="-"/>
        <w:rPr>
          <w:rtl/>
        </w:rPr>
      </w:pPr>
      <w:bookmarkStart w:id="831" w:name="FS000000474T28_01_2004_20_51_30"/>
      <w:bookmarkEnd w:id="831"/>
      <w:r>
        <w:rPr>
          <w:rFonts w:hint="eastAsia"/>
          <w:rtl/>
        </w:rPr>
        <w:t>השר</w:t>
      </w:r>
      <w:r>
        <w:rPr>
          <w:rtl/>
        </w:rPr>
        <w:t xml:space="preserve"> גדעון עזרא:</w:t>
      </w:r>
    </w:p>
    <w:p w14:paraId="21D7CF44" w14:textId="77777777" w:rsidR="00000000" w:rsidRDefault="00E01313">
      <w:pPr>
        <w:pStyle w:val="a0"/>
        <w:rPr>
          <w:rFonts w:hint="cs"/>
          <w:rtl/>
        </w:rPr>
      </w:pPr>
    </w:p>
    <w:p w14:paraId="6F37196D" w14:textId="77777777" w:rsidR="00000000" w:rsidRDefault="00E01313">
      <w:pPr>
        <w:pStyle w:val="a0"/>
        <w:rPr>
          <w:rFonts w:hint="cs"/>
          <w:rtl/>
        </w:rPr>
      </w:pPr>
      <w:r>
        <w:rPr>
          <w:rFonts w:hint="cs"/>
          <w:rtl/>
        </w:rPr>
        <w:t xml:space="preserve">חברת הכנסת קולט אביטל, כידוע לך, בעת המשא-ומתן בתקציב, בסיכומים בין האיחוד הלאומי לממשלה, אחד התנאים היה הטיפול בשתי הנציגויות הללו. זה ודאי זכור לך. </w:t>
      </w:r>
    </w:p>
    <w:p w14:paraId="2FD74D81" w14:textId="77777777" w:rsidR="00000000" w:rsidRDefault="00E01313">
      <w:pPr>
        <w:pStyle w:val="a0"/>
        <w:rPr>
          <w:rFonts w:hint="cs"/>
          <w:rtl/>
        </w:rPr>
      </w:pPr>
    </w:p>
    <w:p w14:paraId="71C51EB5" w14:textId="77777777" w:rsidR="00000000" w:rsidRDefault="00E01313">
      <w:pPr>
        <w:pStyle w:val="af0"/>
        <w:rPr>
          <w:rtl/>
        </w:rPr>
      </w:pPr>
      <w:r>
        <w:rPr>
          <w:rFonts w:hint="eastAsia"/>
          <w:rtl/>
        </w:rPr>
        <w:t>קולט</w:t>
      </w:r>
      <w:r>
        <w:rPr>
          <w:rtl/>
        </w:rPr>
        <w:t xml:space="preserve"> אביטל (העבודה-מימד):</w:t>
      </w:r>
    </w:p>
    <w:p w14:paraId="32380595" w14:textId="77777777" w:rsidR="00000000" w:rsidRDefault="00E01313">
      <w:pPr>
        <w:pStyle w:val="a0"/>
        <w:rPr>
          <w:rFonts w:hint="cs"/>
          <w:rtl/>
        </w:rPr>
      </w:pPr>
    </w:p>
    <w:p w14:paraId="2A3AFA79" w14:textId="77777777" w:rsidR="00000000" w:rsidRDefault="00E01313">
      <w:pPr>
        <w:pStyle w:val="a0"/>
        <w:rPr>
          <w:rFonts w:hint="cs"/>
          <w:rtl/>
        </w:rPr>
      </w:pPr>
      <w:r>
        <w:rPr>
          <w:rFonts w:hint="cs"/>
          <w:rtl/>
        </w:rPr>
        <w:t xml:space="preserve">לכן אמרתי את מה שאמרתי. </w:t>
      </w:r>
    </w:p>
    <w:p w14:paraId="33A7C987" w14:textId="77777777" w:rsidR="00000000" w:rsidRDefault="00E01313">
      <w:pPr>
        <w:pStyle w:val="a0"/>
        <w:rPr>
          <w:rFonts w:hint="cs"/>
          <w:rtl/>
        </w:rPr>
      </w:pPr>
    </w:p>
    <w:p w14:paraId="46EB0427" w14:textId="77777777" w:rsidR="00000000" w:rsidRDefault="00E01313">
      <w:pPr>
        <w:pStyle w:val="-"/>
        <w:rPr>
          <w:rtl/>
        </w:rPr>
      </w:pPr>
      <w:bookmarkStart w:id="832" w:name="FS000000474T28_01_2004_21_10_45"/>
      <w:bookmarkEnd w:id="832"/>
      <w:r>
        <w:rPr>
          <w:rFonts w:hint="eastAsia"/>
          <w:rtl/>
        </w:rPr>
        <w:t>השר</w:t>
      </w:r>
      <w:r>
        <w:rPr>
          <w:rtl/>
        </w:rPr>
        <w:t xml:space="preserve"> גדעון עזרא:</w:t>
      </w:r>
    </w:p>
    <w:p w14:paraId="410B2A47" w14:textId="77777777" w:rsidR="00000000" w:rsidRDefault="00E01313">
      <w:pPr>
        <w:pStyle w:val="a0"/>
        <w:rPr>
          <w:rFonts w:hint="cs"/>
          <w:rtl/>
        </w:rPr>
      </w:pPr>
    </w:p>
    <w:p w14:paraId="6461C506" w14:textId="77777777" w:rsidR="00000000" w:rsidRDefault="00E01313">
      <w:pPr>
        <w:pStyle w:val="a0"/>
        <w:rPr>
          <w:rFonts w:hint="cs"/>
          <w:rtl/>
        </w:rPr>
      </w:pPr>
      <w:r>
        <w:rPr>
          <w:rFonts w:hint="cs"/>
          <w:rtl/>
        </w:rPr>
        <w:t>עכשיו, מאחר שלא נמצא תקציב, שר הת</w:t>
      </w:r>
      <w:r>
        <w:rPr>
          <w:rFonts w:hint="cs"/>
          <w:rtl/>
        </w:rPr>
        <w:t>חבורה הוריד מתקציבו הוא לתקציב של משרד החוץ בעניין הזה. זה גם דבר שהוא לגיטימי. אם לא עושים את זה בהוראה של שר האוצר, יכול להיות גם שר שיתנדב לעשות את הדברים. בראש דאגותיו של שר התחבורה, ואני חושב שלכן גם משרד החוץ הסכים לכך, היא הדאגה לשני הציבורים היהודי</w:t>
      </w:r>
      <w:r>
        <w:rPr>
          <w:rFonts w:hint="cs"/>
          <w:rtl/>
        </w:rPr>
        <w:t xml:space="preserve">ים הגדולים בארצות הללו. מי שמדבר על הגברת העלייה למדינת ישראל, צריך בהחלט לעודד תופעות מהמין הזה. תודה. </w:t>
      </w:r>
    </w:p>
    <w:p w14:paraId="15D07237" w14:textId="77777777" w:rsidR="00000000" w:rsidRDefault="00E01313">
      <w:pPr>
        <w:pStyle w:val="a0"/>
        <w:rPr>
          <w:rFonts w:hint="cs"/>
          <w:rtl/>
        </w:rPr>
      </w:pPr>
    </w:p>
    <w:p w14:paraId="78BA6532" w14:textId="77777777" w:rsidR="00000000" w:rsidRDefault="00E01313">
      <w:pPr>
        <w:pStyle w:val="af1"/>
        <w:rPr>
          <w:rtl/>
        </w:rPr>
      </w:pPr>
      <w:r>
        <w:rPr>
          <w:rtl/>
        </w:rPr>
        <w:t>היו"ר יולי-יואל אדלשטיין:</w:t>
      </w:r>
    </w:p>
    <w:p w14:paraId="21C9185E" w14:textId="77777777" w:rsidR="00000000" w:rsidRDefault="00E01313">
      <w:pPr>
        <w:pStyle w:val="a0"/>
        <w:rPr>
          <w:rtl/>
        </w:rPr>
      </w:pPr>
    </w:p>
    <w:p w14:paraId="3AB88286" w14:textId="77777777" w:rsidR="00000000" w:rsidRDefault="00E01313">
      <w:pPr>
        <w:pStyle w:val="a0"/>
        <w:rPr>
          <w:rFonts w:hint="cs"/>
          <w:rtl/>
        </w:rPr>
      </w:pPr>
      <w:r>
        <w:rPr>
          <w:rFonts w:hint="cs"/>
          <w:rtl/>
        </w:rPr>
        <w:t xml:space="preserve">תודה לשר עזרא. </w:t>
      </w:r>
    </w:p>
    <w:p w14:paraId="5374273E" w14:textId="77777777" w:rsidR="00000000" w:rsidRDefault="00E01313">
      <w:pPr>
        <w:pStyle w:val="a0"/>
        <w:rPr>
          <w:rFonts w:hint="cs"/>
          <w:rtl/>
        </w:rPr>
      </w:pPr>
    </w:p>
    <w:p w14:paraId="2A126A30" w14:textId="77777777" w:rsidR="00000000" w:rsidRDefault="00E01313">
      <w:pPr>
        <w:pStyle w:val="a0"/>
        <w:rPr>
          <w:rFonts w:hint="cs"/>
          <w:rtl/>
        </w:rPr>
      </w:pPr>
    </w:p>
    <w:p w14:paraId="1F808629" w14:textId="77777777" w:rsidR="00000000" w:rsidRDefault="00E01313">
      <w:pPr>
        <w:pStyle w:val="a1"/>
        <w:jc w:val="center"/>
        <w:rPr>
          <w:rtl/>
        </w:rPr>
      </w:pPr>
      <w:bookmarkStart w:id="833" w:name="CQ19664FI0019664T28_01_2004_21_11_35"/>
      <w:bookmarkStart w:id="834" w:name="_Toc78873220"/>
      <w:bookmarkEnd w:id="833"/>
      <w:r>
        <w:rPr>
          <w:rtl/>
        </w:rPr>
        <w:t>971. מינוי דובר למשרד החוץ</w:t>
      </w:r>
      <w:bookmarkEnd w:id="834"/>
    </w:p>
    <w:p w14:paraId="20A79AC1" w14:textId="77777777" w:rsidR="00000000" w:rsidRDefault="00E01313">
      <w:pPr>
        <w:pStyle w:val="a0"/>
        <w:rPr>
          <w:rFonts w:hint="cs"/>
          <w:rtl/>
        </w:rPr>
      </w:pPr>
    </w:p>
    <w:p w14:paraId="58E89901" w14:textId="77777777" w:rsidR="00000000" w:rsidRDefault="00E01313">
      <w:pPr>
        <w:pStyle w:val="a0"/>
        <w:ind w:firstLine="0"/>
        <w:rPr>
          <w:bCs/>
          <w:u w:val="single"/>
        </w:rPr>
      </w:pPr>
      <w:bookmarkStart w:id="835" w:name="ESQ19664"/>
      <w:bookmarkEnd w:id="835"/>
      <w:r>
        <w:rPr>
          <w:bCs/>
          <w:u w:val="single"/>
          <w:rtl/>
        </w:rPr>
        <w:t>חבר</w:t>
      </w:r>
      <w:r>
        <w:rPr>
          <w:rFonts w:hint="cs"/>
          <w:bCs/>
          <w:u w:val="single"/>
          <w:rtl/>
        </w:rPr>
        <w:t xml:space="preserve"> הכנסת </w:t>
      </w:r>
      <w:r>
        <w:rPr>
          <w:bCs/>
          <w:u w:val="single"/>
          <w:rtl/>
        </w:rPr>
        <w:t>אהוד רצאבי</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החוץ</w:t>
      </w:r>
    </w:p>
    <w:p w14:paraId="6E42B2B9" w14:textId="77777777" w:rsidR="00000000" w:rsidRDefault="00E01313">
      <w:pPr>
        <w:pStyle w:val="a0"/>
        <w:ind w:firstLine="720"/>
      </w:pPr>
      <w:r>
        <w:rPr>
          <w:rtl/>
        </w:rPr>
        <w:t>ביום ו' בטבת התשס"ד (31 בדצמבר 2003):</w:t>
      </w:r>
    </w:p>
    <w:p w14:paraId="0FCF4A9D" w14:textId="77777777" w:rsidR="00000000" w:rsidRDefault="00E01313">
      <w:pPr>
        <w:pStyle w:val="a0"/>
        <w:rPr>
          <w:rFonts w:hint="cs"/>
          <w:rtl/>
        </w:rPr>
      </w:pPr>
    </w:p>
    <w:p w14:paraId="1E6E0FA0" w14:textId="77777777" w:rsidR="00000000" w:rsidRDefault="00E01313">
      <w:pPr>
        <w:pStyle w:val="a0"/>
        <w:rPr>
          <w:rFonts w:hint="cs"/>
          <w:rtl/>
        </w:rPr>
      </w:pPr>
    </w:p>
    <w:p w14:paraId="7F5A3581" w14:textId="77777777" w:rsidR="00000000" w:rsidRDefault="00E01313">
      <w:pPr>
        <w:pStyle w:val="a0"/>
        <w:ind w:firstLine="720"/>
      </w:pPr>
      <w:r>
        <w:rPr>
          <w:rFonts w:hint="cs"/>
          <w:rtl/>
        </w:rPr>
        <w:t>ב</w:t>
      </w:r>
      <w:r>
        <w:rPr>
          <w:rFonts w:hint="cs"/>
          <w:rtl/>
        </w:rPr>
        <w:t xml:space="preserve">-7 בדצמבר 2003 קיימה הממשלה דיון בנושא מינוי דובר למשרד החוץ והחליטה </w:t>
      </w:r>
      <w:r>
        <w:rPr>
          <w:rtl/>
        </w:rPr>
        <w:t>למנות צוות בראשות מזכיר הממשלה שיגבש המלצות בנושא תגבור מערך ההסברה הישראלית.</w:t>
      </w:r>
    </w:p>
    <w:p w14:paraId="42C38189" w14:textId="77777777" w:rsidR="00000000" w:rsidRDefault="00E01313">
      <w:pPr>
        <w:pStyle w:val="a0"/>
        <w:ind w:firstLine="720"/>
      </w:pPr>
    </w:p>
    <w:p w14:paraId="614D3F5B" w14:textId="77777777" w:rsidR="00000000" w:rsidRDefault="00E01313">
      <w:pPr>
        <w:pStyle w:val="a0"/>
        <w:ind w:firstLine="720"/>
      </w:pPr>
      <w:r>
        <w:rPr>
          <w:rFonts w:hint="cs"/>
          <w:rtl/>
        </w:rPr>
        <w:t>רצוני לשאול</w:t>
      </w:r>
      <w:r>
        <w:rPr>
          <w:rtl/>
        </w:rPr>
        <w:t>:</w:t>
      </w:r>
    </w:p>
    <w:p w14:paraId="6B84770C" w14:textId="77777777" w:rsidR="00000000" w:rsidRDefault="00E01313">
      <w:pPr>
        <w:pStyle w:val="a0"/>
        <w:ind w:firstLine="720"/>
      </w:pPr>
    </w:p>
    <w:p w14:paraId="53D80444" w14:textId="77777777" w:rsidR="00000000" w:rsidRDefault="00E01313">
      <w:pPr>
        <w:pStyle w:val="a0"/>
        <w:ind w:firstLine="720"/>
        <w:rPr>
          <w:rFonts w:hint="cs"/>
          <w:rtl/>
        </w:rPr>
      </w:pPr>
      <w:r>
        <w:rPr>
          <w:rFonts w:hint="cs"/>
          <w:rtl/>
        </w:rPr>
        <w:t xml:space="preserve">1. </w:t>
      </w:r>
      <w:r>
        <w:rPr>
          <w:rtl/>
        </w:rPr>
        <w:t xml:space="preserve">מדוע </w:t>
      </w:r>
      <w:r>
        <w:rPr>
          <w:rFonts w:hint="cs"/>
          <w:rtl/>
        </w:rPr>
        <w:t>טרם מונה</w:t>
      </w:r>
      <w:r>
        <w:rPr>
          <w:rtl/>
        </w:rPr>
        <w:t xml:space="preserve"> דובר </w:t>
      </w:r>
      <w:r>
        <w:rPr>
          <w:rFonts w:hint="cs"/>
          <w:rtl/>
        </w:rPr>
        <w:t xml:space="preserve">קבוע </w:t>
      </w:r>
      <w:r>
        <w:rPr>
          <w:rtl/>
        </w:rPr>
        <w:t>למשרדך</w:t>
      </w:r>
      <w:r>
        <w:rPr>
          <w:rFonts w:hint="cs"/>
          <w:rtl/>
        </w:rPr>
        <w:t>?</w:t>
      </w:r>
    </w:p>
    <w:p w14:paraId="212876C0" w14:textId="77777777" w:rsidR="00000000" w:rsidRDefault="00E01313">
      <w:pPr>
        <w:pStyle w:val="a0"/>
        <w:ind w:firstLine="720"/>
        <w:rPr>
          <w:rtl/>
        </w:rPr>
      </w:pPr>
    </w:p>
    <w:p w14:paraId="2860799F" w14:textId="77777777" w:rsidR="00000000" w:rsidRDefault="00E01313">
      <w:pPr>
        <w:pStyle w:val="a0"/>
        <w:ind w:firstLine="720"/>
        <w:rPr>
          <w:rFonts w:hint="cs"/>
          <w:rtl/>
        </w:rPr>
      </w:pPr>
      <w:r>
        <w:rPr>
          <w:rFonts w:hint="cs"/>
          <w:rtl/>
        </w:rPr>
        <w:t xml:space="preserve">2. </w:t>
      </w:r>
      <w:r>
        <w:rPr>
          <w:rtl/>
        </w:rPr>
        <w:t xml:space="preserve">מתי </w:t>
      </w:r>
      <w:r>
        <w:rPr>
          <w:rFonts w:hint="cs"/>
          <w:rtl/>
        </w:rPr>
        <w:t xml:space="preserve">תכונס ועדת </w:t>
      </w:r>
      <w:r>
        <w:rPr>
          <w:rtl/>
        </w:rPr>
        <w:t>המינויים לבחירת דובר קבוע למשרד</w:t>
      </w:r>
      <w:r>
        <w:rPr>
          <w:rFonts w:hint="cs"/>
          <w:rtl/>
        </w:rPr>
        <w:t>?</w:t>
      </w:r>
    </w:p>
    <w:p w14:paraId="18268262" w14:textId="77777777" w:rsidR="00000000" w:rsidRDefault="00E01313">
      <w:pPr>
        <w:pStyle w:val="a0"/>
        <w:ind w:firstLine="720"/>
        <w:rPr>
          <w:rFonts w:hint="cs"/>
          <w:rtl/>
        </w:rPr>
      </w:pPr>
    </w:p>
    <w:p w14:paraId="1864B73B" w14:textId="77777777" w:rsidR="00000000" w:rsidRDefault="00E01313">
      <w:pPr>
        <w:pStyle w:val="a0"/>
        <w:ind w:firstLine="0"/>
        <w:rPr>
          <w:rFonts w:hint="cs"/>
          <w:b/>
          <w:bCs/>
          <w:u w:val="single"/>
          <w:rtl/>
        </w:rPr>
      </w:pPr>
      <w:r>
        <w:rPr>
          <w:rFonts w:hint="cs"/>
          <w:b/>
          <w:bCs/>
          <w:u w:val="single"/>
          <w:rtl/>
        </w:rPr>
        <w:t xml:space="preserve">תשובת </w:t>
      </w:r>
      <w:r>
        <w:rPr>
          <w:rFonts w:hint="cs"/>
          <w:b/>
          <w:bCs/>
          <w:u w:val="single"/>
          <w:rtl/>
        </w:rPr>
        <w:t>השר גדעון עזרא:</w:t>
      </w:r>
    </w:p>
    <w:p w14:paraId="6AD60CCD" w14:textId="77777777" w:rsidR="00000000" w:rsidRDefault="00E01313">
      <w:pPr>
        <w:pStyle w:val="a0"/>
        <w:ind w:firstLine="0"/>
        <w:rPr>
          <w:rFonts w:hint="cs"/>
          <w:b/>
          <w:rtl/>
        </w:rPr>
      </w:pPr>
      <w:r>
        <w:rPr>
          <w:rFonts w:hint="cs"/>
          <w:b/>
          <w:rtl/>
        </w:rPr>
        <w:t>(לא נקראה, נמסרה לפרוטוקול)</w:t>
      </w:r>
    </w:p>
    <w:p w14:paraId="30B6016B" w14:textId="77777777" w:rsidR="00000000" w:rsidRDefault="00E01313">
      <w:pPr>
        <w:pStyle w:val="a0"/>
        <w:rPr>
          <w:rFonts w:hint="cs"/>
          <w:b/>
          <w:rtl/>
        </w:rPr>
      </w:pPr>
    </w:p>
    <w:p w14:paraId="516143E8" w14:textId="77777777" w:rsidR="00000000" w:rsidRDefault="00E01313">
      <w:pPr>
        <w:pStyle w:val="a0"/>
        <w:ind w:firstLine="720"/>
        <w:rPr>
          <w:rFonts w:hint="cs"/>
          <w:b/>
          <w:rtl/>
        </w:rPr>
      </w:pPr>
      <w:r>
        <w:rPr>
          <w:rFonts w:hint="cs"/>
          <w:b/>
          <w:rtl/>
        </w:rPr>
        <w:t>1-2. משרד החוץ בוחן מחדש את מערך הדוברות על מנת להתאימו לצרכים המיוחדים של מערך ההסברה של מדינת ישראל, ובזמן הקרוב יתמנה דובר מתאים.</w:t>
      </w:r>
    </w:p>
    <w:p w14:paraId="1B76F38D" w14:textId="77777777" w:rsidR="00000000" w:rsidRDefault="00E01313">
      <w:pPr>
        <w:pStyle w:val="a0"/>
        <w:rPr>
          <w:rFonts w:hint="cs"/>
          <w:b/>
          <w:rtl/>
        </w:rPr>
      </w:pPr>
    </w:p>
    <w:p w14:paraId="3D6A1AA6" w14:textId="77777777" w:rsidR="00000000" w:rsidRDefault="00E01313">
      <w:pPr>
        <w:pStyle w:val="a0"/>
        <w:rPr>
          <w:rFonts w:hint="cs"/>
          <w:b/>
          <w:rtl/>
        </w:rPr>
      </w:pPr>
      <w:r>
        <w:rPr>
          <w:rFonts w:hint="cs"/>
          <w:b/>
          <w:rtl/>
        </w:rPr>
        <w:t>בכל מקרה מכהן כיום ממלא-מקום דובר במשרה מלאה, העושה מלאכתו נאמנה לכל דבר ועני</w:t>
      </w:r>
      <w:r>
        <w:rPr>
          <w:rFonts w:hint="cs"/>
          <w:b/>
          <w:rtl/>
        </w:rPr>
        <w:t>ין.</w:t>
      </w:r>
    </w:p>
    <w:p w14:paraId="2A8D3583" w14:textId="77777777" w:rsidR="00000000" w:rsidRDefault="00E01313">
      <w:pPr>
        <w:pStyle w:val="a0"/>
        <w:rPr>
          <w:rFonts w:hint="cs"/>
          <w:b/>
          <w:bCs/>
          <w:rtl/>
        </w:rPr>
      </w:pPr>
      <w:r>
        <w:rPr>
          <w:rFonts w:hint="cs"/>
          <w:rtl/>
        </w:rPr>
        <w:tab/>
      </w:r>
    </w:p>
    <w:p w14:paraId="064AA8F4" w14:textId="77777777" w:rsidR="00000000" w:rsidRDefault="00E01313">
      <w:pPr>
        <w:pStyle w:val="af1"/>
        <w:rPr>
          <w:rtl/>
        </w:rPr>
      </w:pPr>
      <w:r>
        <w:rPr>
          <w:rtl/>
        </w:rPr>
        <w:t>היו"ר יולי-יואל אדלשטיין:</w:t>
      </w:r>
    </w:p>
    <w:p w14:paraId="79403B41" w14:textId="77777777" w:rsidR="00000000" w:rsidRDefault="00E01313">
      <w:pPr>
        <w:pStyle w:val="a0"/>
        <w:rPr>
          <w:rtl/>
        </w:rPr>
      </w:pPr>
    </w:p>
    <w:p w14:paraId="302E29AB" w14:textId="77777777" w:rsidR="00000000" w:rsidRDefault="00E01313">
      <w:pPr>
        <w:pStyle w:val="a0"/>
        <w:rPr>
          <w:rFonts w:hint="cs"/>
          <w:rtl/>
        </w:rPr>
      </w:pPr>
      <w:r>
        <w:rPr>
          <w:rFonts w:hint="cs"/>
          <w:rtl/>
        </w:rPr>
        <w:t xml:space="preserve">בזה אנחנו נודה לשר עזרא, שבילה אתנו יום ארוך וימשיך לבלות אתנו גם בנושא הבא. </w:t>
      </w:r>
    </w:p>
    <w:p w14:paraId="7601651A" w14:textId="77777777" w:rsidR="00000000" w:rsidRDefault="00E01313">
      <w:pPr>
        <w:pStyle w:val="a0"/>
        <w:rPr>
          <w:rFonts w:hint="cs"/>
          <w:rtl/>
        </w:rPr>
      </w:pPr>
    </w:p>
    <w:p w14:paraId="2E908A70" w14:textId="77777777" w:rsidR="00000000" w:rsidRDefault="00E01313">
      <w:pPr>
        <w:pStyle w:val="a2"/>
        <w:rPr>
          <w:rtl/>
        </w:rPr>
      </w:pPr>
    </w:p>
    <w:p w14:paraId="7A1BA50E" w14:textId="77777777" w:rsidR="00000000" w:rsidRDefault="00E01313">
      <w:pPr>
        <w:pStyle w:val="a2"/>
        <w:rPr>
          <w:rFonts w:hint="cs"/>
          <w:rtl/>
        </w:rPr>
      </w:pPr>
      <w:bookmarkStart w:id="836" w:name="CS21545FI0021545T28_01_2004_20_55_00"/>
      <w:bookmarkStart w:id="837" w:name="_Toc78873221"/>
      <w:bookmarkEnd w:id="836"/>
      <w:r>
        <w:rPr>
          <w:rtl/>
        </w:rPr>
        <w:t>הצע</w:t>
      </w:r>
      <w:r>
        <w:rPr>
          <w:rFonts w:hint="cs"/>
          <w:rtl/>
        </w:rPr>
        <w:t>ות</w:t>
      </w:r>
      <w:r>
        <w:rPr>
          <w:rtl/>
        </w:rPr>
        <w:t xml:space="preserve"> לסדר-היום</w:t>
      </w:r>
      <w:bookmarkEnd w:id="837"/>
      <w:r>
        <w:rPr>
          <w:rtl/>
        </w:rPr>
        <w:t xml:space="preserve"> </w:t>
      </w:r>
    </w:p>
    <w:p w14:paraId="1197F709" w14:textId="77777777" w:rsidR="00000000" w:rsidRDefault="00E01313">
      <w:pPr>
        <w:pStyle w:val="a2"/>
        <w:rPr>
          <w:rtl/>
        </w:rPr>
      </w:pPr>
      <w:bookmarkStart w:id="838" w:name="_Toc78873222"/>
      <w:r>
        <w:rPr>
          <w:rtl/>
        </w:rPr>
        <w:t>סכנ</w:t>
      </w:r>
      <w:r>
        <w:rPr>
          <w:rFonts w:hint="cs"/>
          <w:rtl/>
        </w:rPr>
        <w:t>ת</w:t>
      </w:r>
      <w:r>
        <w:rPr>
          <w:rtl/>
        </w:rPr>
        <w:t xml:space="preserve"> קרינת </w:t>
      </w:r>
      <w:r>
        <w:rPr>
          <w:rFonts w:hint="cs"/>
          <w:rtl/>
        </w:rPr>
        <w:t>ה</w:t>
      </w:r>
      <w:r>
        <w:rPr>
          <w:rtl/>
        </w:rPr>
        <w:t>יתר ממתקני חברת החשמל</w:t>
      </w:r>
      <w:bookmarkEnd w:id="838"/>
    </w:p>
    <w:p w14:paraId="0DECCBF2" w14:textId="77777777" w:rsidR="00000000" w:rsidRDefault="00E01313">
      <w:pPr>
        <w:pStyle w:val="a0"/>
        <w:rPr>
          <w:rFonts w:hint="cs"/>
          <w:rtl/>
        </w:rPr>
      </w:pPr>
    </w:p>
    <w:p w14:paraId="5058B4D1" w14:textId="77777777" w:rsidR="00000000" w:rsidRDefault="00E01313">
      <w:pPr>
        <w:pStyle w:val="af1"/>
        <w:rPr>
          <w:rtl/>
        </w:rPr>
      </w:pPr>
      <w:r>
        <w:rPr>
          <w:rtl/>
        </w:rPr>
        <w:t>היו"ר יולי-יואל אדלשטיין:</w:t>
      </w:r>
    </w:p>
    <w:p w14:paraId="761D8EB6" w14:textId="77777777" w:rsidR="00000000" w:rsidRDefault="00E01313">
      <w:pPr>
        <w:pStyle w:val="a0"/>
        <w:rPr>
          <w:rtl/>
        </w:rPr>
      </w:pPr>
    </w:p>
    <w:p w14:paraId="66F8E5AF" w14:textId="77777777" w:rsidR="00000000" w:rsidRDefault="00E01313">
      <w:pPr>
        <w:pStyle w:val="a0"/>
        <w:rPr>
          <w:rFonts w:hint="cs"/>
          <w:rtl/>
        </w:rPr>
      </w:pPr>
      <w:r>
        <w:rPr>
          <w:rFonts w:hint="cs"/>
          <w:rtl/>
        </w:rPr>
        <w:t>הנושא הבא: סכנת קרינת היתר ממתקני חברת החשמל - הצעות דחופות לסדר</w:t>
      </w:r>
      <w:r>
        <w:rPr>
          <w:rFonts w:hint="cs"/>
          <w:rtl/>
        </w:rPr>
        <w:t xml:space="preserve">-היום מס' 2494, 2505, 2524, 2528. חבר הכנסת איתן כבל הוא ראשון הדוברים. אחריו </w:t>
      </w:r>
      <w:r>
        <w:rPr>
          <w:rtl/>
        </w:rPr>
        <w:t>–</w:t>
      </w:r>
      <w:r>
        <w:rPr>
          <w:rFonts w:hint="cs"/>
          <w:rtl/>
        </w:rPr>
        <w:t xml:space="preserve"> חבר הכנסת אהוד יתום. אחריו </w:t>
      </w:r>
      <w:r>
        <w:rPr>
          <w:rtl/>
        </w:rPr>
        <w:t>–</w:t>
      </w:r>
      <w:r>
        <w:rPr>
          <w:rFonts w:hint="cs"/>
          <w:rtl/>
        </w:rPr>
        <w:t xml:space="preserve"> חבר הכנסת יעקב ליצמן, ואם יגיע חבר הכנסת אילן ליבוביץ, אז גם לו נאפשר לנאום. שלוש דקות לרשות אדוני. </w:t>
      </w:r>
    </w:p>
    <w:p w14:paraId="7590574B" w14:textId="77777777" w:rsidR="00000000" w:rsidRDefault="00E01313">
      <w:pPr>
        <w:pStyle w:val="a0"/>
        <w:rPr>
          <w:rFonts w:hint="cs"/>
          <w:rtl/>
        </w:rPr>
      </w:pPr>
    </w:p>
    <w:p w14:paraId="3D71C797" w14:textId="77777777" w:rsidR="00000000" w:rsidRDefault="00E01313">
      <w:pPr>
        <w:pStyle w:val="af0"/>
        <w:rPr>
          <w:rtl/>
        </w:rPr>
      </w:pPr>
      <w:r>
        <w:rPr>
          <w:rFonts w:hint="eastAsia"/>
          <w:rtl/>
        </w:rPr>
        <w:t>יעקב</w:t>
      </w:r>
      <w:r>
        <w:rPr>
          <w:rtl/>
        </w:rPr>
        <w:t xml:space="preserve"> ליצמן (יהדות התורה):</w:t>
      </w:r>
    </w:p>
    <w:p w14:paraId="5102C2B2" w14:textId="77777777" w:rsidR="00000000" w:rsidRDefault="00E01313">
      <w:pPr>
        <w:pStyle w:val="a0"/>
        <w:rPr>
          <w:rFonts w:hint="cs"/>
          <w:rtl/>
        </w:rPr>
      </w:pPr>
    </w:p>
    <w:p w14:paraId="71F41482" w14:textId="77777777" w:rsidR="00000000" w:rsidRDefault="00E01313">
      <w:pPr>
        <w:pStyle w:val="a0"/>
        <w:rPr>
          <w:rFonts w:hint="cs"/>
          <w:rtl/>
        </w:rPr>
      </w:pPr>
      <w:r>
        <w:rPr>
          <w:rFonts w:hint="cs"/>
          <w:rtl/>
        </w:rPr>
        <w:t xml:space="preserve">אדוני, יכול להיות </w:t>
      </w:r>
      <w:r>
        <w:rPr>
          <w:rFonts w:hint="cs"/>
          <w:rtl/>
        </w:rPr>
        <w:t xml:space="preserve">שצריך להציע, שאם שואל לא נמצא בשלוש שאילתות הוא לא יוכל להגיש שאילתא חצי שנה. </w:t>
      </w:r>
    </w:p>
    <w:p w14:paraId="3BC3A401" w14:textId="77777777" w:rsidR="00000000" w:rsidRDefault="00E01313">
      <w:pPr>
        <w:pStyle w:val="a0"/>
        <w:rPr>
          <w:rFonts w:hint="cs"/>
          <w:rtl/>
        </w:rPr>
      </w:pPr>
    </w:p>
    <w:p w14:paraId="5B77A00A" w14:textId="77777777" w:rsidR="00000000" w:rsidRDefault="00E01313">
      <w:pPr>
        <w:pStyle w:val="af1"/>
        <w:rPr>
          <w:rtl/>
        </w:rPr>
      </w:pPr>
      <w:r>
        <w:rPr>
          <w:rtl/>
        </w:rPr>
        <w:t>היו"ר יולי-יואל אדלשטיין:</w:t>
      </w:r>
    </w:p>
    <w:p w14:paraId="17438C22" w14:textId="77777777" w:rsidR="00000000" w:rsidRDefault="00E01313">
      <w:pPr>
        <w:pStyle w:val="a0"/>
        <w:rPr>
          <w:rtl/>
        </w:rPr>
      </w:pPr>
    </w:p>
    <w:p w14:paraId="1563A86E" w14:textId="77777777" w:rsidR="00000000" w:rsidRDefault="00E01313">
      <w:pPr>
        <w:pStyle w:val="a0"/>
        <w:rPr>
          <w:rFonts w:hint="cs"/>
          <w:rtl/>
        </w:rPr>
      </w:pPr>
      <w:r>
        <w:rPr>
          <w:rFonts w:hint="cs"/>
          <w:rtl/>
        </w:rPr>
        <w:t xml:space="preserve">אני אשמח אם תגיש הצעה כזאת לוועדת הכנסת. אני אפילו אשקול ברצינות לתמוך בהצעה מסוג זה. </w:t>
      </w:r>
    </w:p>
    <w:p w14:paraId="2B4140A8" w14:textId="77777777" w:rsidR="00000000" w:rsidRDefault="00E01313">
      <w:pPr>
        <w:pStyle w:val="a0"/>
        <w:rPr>
          <w:rFonts w:hint="cs"/>
          <w:rtl/>
        </w:rPr>
      </w:pPr>
    </w:p>
    <w:p w14:paraId="015A2575" w14:textId="77777777" w:rsidR="00000000" w:rsidRDefault="00E01313">
      <w:pPr>
        <w:pStyle w:val="a"/>
        <w:rPr>
          <w:rtl/>
        </w:rPr>
      </w:pPr>
      <w:bookmarkStart w:id="839" w:name="FS000000445T28_01_2004_20_57_14"/>
      <w:bookmarkStart w:id="840" w:name="_Toc78873223"/>
      <w:bookmarkEnd w:id="839"/>
      <w:r>
        <w:rPr>
          <w:rFonts w:hint="eastAsia"/>
          <w:rtl/>
        </w:rPr>
        <w:t>איתן</w:t>
      </w:r>
      <w:r>
        <w:rPr>
          <w:rtl/>
        </w:rPr>
        <w:t xml:space="preserve"> כבל (העבודה-מימד):</w:t>
      </w:r>
      <w:bookmarkEnd w:id="840"/>
    </w:p>
    <w:p w14:paraId="7A5BA45C" w14:textId="77777777" w:rsidR="00000000" w:rsidRDefault="00E01313">
      <w:pPr>
        <w:pStyle w:val="a0"/>
        <w:rPr>
          <w:rFonts w:hint="cs"/>
          <w:rtl/>
        </w:rPr>
      </w:pPr>
    </w:p>
    <w:p w14:paraId="28BD59BB" w14:textId="77777777" w:rsidR="00000000" w:rsidRDefault="00E01313">
      <w:pPr>
        <w:pStyle w:val="a0"/>
        <w:rPr>
          <w:rFonts w:hint="cs"/>
          <w:rtl/>
        </w:rPr>
      </w:pPr>
      <w:r>
        <w:rPr>
          <w:rFonts w:hint="cs"/>
          <w:rtl/>
        </w:rPr>
        <w:t>אדוני היושב-ראש, חברי חברי הכנסת, חב</w:t>
      </w:r>
      <w:r>
        <w:rPr>
          <w:rFonts w:hint="cs"/>
          <w:rtl/>
        </w:rPr>
        <w:t>רת החשמל בונה את מתקניה השונים, גם בתחומים מאוכלסים, ללא שום פיקוח של המשרד לאיכות הסביבה לגבי רמת הקליטה הנפלטת מהם. החוק כיום לא מחייב את המשרד לאיכות הסביבה בפיקוח.</w:t>
      </w:r>
    </w:p>
    <w:p w14:paraId="03282724" w14:textId="77777777" w:rsidR="00000000" w:rsidRDefault="00E01313">
      <w:pPr>
        <w:pStyle w:val="a0"/>
        <w:rPr>
          <w:rFonts w:hint="cs"/>
          <w:rtl/>
        </w:rPr>
      </w:pPr>
    </w:p>
    <w:p w14:paraId="36723924" w14:textId="77777777" w:rsidR="00000000" w:rsidRDefault="00E01313">
      <w:pPr>
        <w:pStyle w:val="a0"/>
        <w:rPr>
          <w:rFonts w:hint="cs"/>
          <w:rtl/>
        </w:rPr>
      </w:pPr>
      <w:r>
        <w:rPr>
          <w:rFonts w:hint="cs"/>
          <w:rtl/>
        </w:rPr>
        <w:t>הבדיקות שערך המשרד לאיכות הסביבה היו בעקבות פניות של תושבים. על-פי נתוני המשרד לאיכות ה</w:t>
      </w:r>
      <w:r>
        <w:rPr>
          <w:rFonts w:hint="cs"/>
          <w:rtl/>
        </w:rPr>
        <w:t>סביבה, חברת החשמל הקימה והפעילה אשתקד כ-50 קווי הולכה במתח עליון, כ-8,000 ק"מ קווי חלוקה במתח גבוה, חלקם מותקנים באופן נסתר מהעין וחלקם בצמוד למבנים שונים, לרבות גני-ילדים ובתי-ספר.</w:t>
      </w:r>
    </w:p>
    <w:p w14:paraId="5706E23C" w14:textId="77777777" w:rsidR="00000000" w:rsidRDefault="00E01313">
      <w:pPr>
        <w:pStyle w:val="a0"/>
        <w:rPr>
          <w:rFonts w:hint="cs"/>
          <w:rtl/>
        </w:rPr>
      </w:pPr>
    </w:p>
    <w:p w14:paraId="3E220591" w14:textId="77777777" w:rsidR="00000000" w:rsidRDefault="00E01313">
      <w:pPr>
        <w:pStyle w:val="a0"/>
        <w:rPr>
          <w:rFonts w:hint="cs"/>
          <w:rtl/>
        </w:rPr>
      </w:pPr>
      <w:r>
        <w:rPr>
          <w:rFonts w:hint="cs"/>
          <w:rtl/>
        </w:rPr>
        <w:t>בניגוד לאנטנות של הטלפונים הסלולריים, האנטנות של חברת החשמל אינן תחת פיקו</w:t>
      </w:r>
      <w:r>
        <w:rPr>
          <w:rFonts w:hint="cs"/>
          <w:rtl/>
        </w:rPr>
        <w:t xml:space="preserve">ח המשרד לאיכות הסביבה. החשיפה למתקני חשמל היא רצופה, ממושכת ונכפית על ציבור שלא תמיד מודע לכך. </w:t>
      </w:r>
    </w:p>
    <w:p w14:paraId="3A3C697D" w14:textId="77777777" w:rsidR="00000000" w:rsidRDefault="00E01313">
      <w:pPr>
        <w:pStyle w:val="a0"/>
        <w:rPr>
          <w:rFonts w:hint="cs"/>
          <w:rtl/>
        </w:rPr>
      </w:pPr>
    </w:p>
    <w:p w14:paraId="3AA7A3C5" w14:textId="77777777" w:rsidR="00000000" w:rsidRDefault="00E01313">
      <w:pPr>
        <w:pStyle w:val="a0"/>
        <w:rPr>
          <w:rFonts w:hint="cs"/>
          <w:rtl/>
        </w:rPr>
      </w:pPr>
      <w:r>
        <w:rPr>
          <w:rFonts w:hint="cs"/>
          <w:rtl/>
        </w:rPr>
        <w:t>הממונה על הקרינה הדגיש, כי הארגון הבין-לאומי לחקר הסרטן קבע, שמתקני החשמל החושפים את הציבור לקרינה בלתי מייננת הם גורם אפשרי לסרטן. מחקרים שנעשו בתחום הקרינה מ</w:t>
      </w:r>
      <w:r>
        <w:rPr>
          <w:rFonts w:hint="cs"/>
          <w:rtl/>
        </w:rPr>
        <w:t xml:space="preserve">מתקני חשמל מורים על כך שהשדה המגנטי יכול להכפיל את התחלואה בלוקמיה אצל ילדים, וכן יכול לגרום לסרטן מוח, להפלות ולאלצהיימר. </w:t>
      </w:r>
    </w:p>
    <w:p w14:paraId="4C42A1B8" w14:textId="77777777" w:rsidR="00000000" w:rsidRDefault="00E01313">
      <w:pPr>
        <w:pStyle w:val="a0"/>
        <w:rPr>
          <w:rFonts w:hint="cs"/>
          <w:rtl/>
        </w:rPr>
      </w:pPr>
    </w:p>
    <w:p w14:paraId="3342F1ED" w14:textId="77777777" w:rsidR="00000000" w:rsidRDefault="00E01313">
      <w:pPr>
        <w:pStyle w:val="a0"/>
        <w:rPr>
          <w:rFonts w:hint="cs"/>
          <w:rtl/>
        </w:rPr>
      </w:pPr>
      <w:r>
        <w:rPr>
          <w:rFonts w:hint="cs"/>
          <w:rtl/>
        </w:rPr>
        <w:t>אדוני היושב-ראש, חברי חברי הכנסת, אני שמעתי את תגובת חברת החשמל שאומרת, לא היו דברים מעולם ואין שום בעיה. אני רק יודע דבר נוסף, שהמ</w:t>
      </w:r>
      <w:r>
        <w:rPr>
          <w:rFonts w:hint="cs"/>
          <w:rtl/>
        </w:rPr>
        <w:t>שרד לאיכות הסביבה הוא המשרד שנקבע במדינת ישראל, שיש לו הסמכות העליונה לקבוע את הדברים האלה, ולא חברת החשמל. לכן אני פונה אל הממשלה, ואני פונה אליך, אדוני השר - כבר אמרתי לא פעם אחת שבמדינת ישראל, נוסף על עשרת הדיברות יש הדיבר האחד-עשר, שהוא הדיבר של הבדיעב</w:t>
      </w:r>
      <w:r>
        <w:rPr>
          <w:rFonts w:hint="cs"/>
          <w:rtl/>
        </w:rPr>
        <w:t xml:space="preserve">ד. ואחר כך, אחרי שהדברים קורים, אחרי שהדברים מתרחשים, אנחנו נאלצים להתמודד עם בעיות גדולות וחמורות. </w:t>
      </w:r>
    </w:p>
    <w:p w14:paraId="2A47E206" w14:textId="77777777" w:rsidR="00000000" w:rsidRDefault="00E01313">
      <w:pPr>
        <w:pStyle w:val="a0"/>
        <w:rPr>
          <w:rFonts w:hint="cs"/>
          <w:rtl/>
        </w:rPr>
      </w:pPr>
    </w:p>
    <w:p w14:paraId="22B6BA40" w14:textId="77777777" w:rsidR="00000000" w:rsidRDefault="00E01313">
      <w:pPr>
        <w:pStyle w:val="a0"/>
        <w:rPr>
          <w:rFonts w:hint="cs"/>
          <w:rtl/>
        </w:rPr>
      </w:pPr>
      <w:r>
        <w:rPr>
          <w:rFonts w:hint="cs"/>
          <w:rtl/>
        </w:rPr>
        <w:t xml:space="preserve">אני פשוט לא מבין מה כל כך מסובך להתחשב בסיטואציה אם קיימים בתי-ספר, אם קיימים גני-ילדים, אם קיימים מוסדות חינוך, ולו רק בשל החשש, כי אני אומר את זה אפילו </w:t>
      </w:r>
      <w:r>
        <w:rPr>
          <w:rFonts w:hint="cs"/>
          <w:rtl/>
        </w:rPr>
        <w:t>כמעשן. פעם, לפני שנים רבות, מי שלא עישן נחשב מחוץ למסגרת, השר גדעון עזרא. היום אנחנו במצב הפוך, כי התברר במשך השנים שעישון הוא בין הגורמים הגדולים ביותר למוות בעולם. כך לגבי הקרינה מאנטנות סלולריות. הדברים מתגלים, כיוון שהמדע מתפתח. ואני פונה אליך ומבקש שי</w:t>
      </w:r>
      <w:r>
        <w:rPr>
          <w:rFonts w:hint="cs"/>
          <w:rtl/>
        </w:rPr>
        <w:t xml:space="preserve">יקבעו תקנות חדשות, אחרת, שוב, נצטרך אנחנו, חברי הכנסת, לנסות ולשנות את פני הדברים בחקיקה, ולא כל דבר צריך להיעשות בחקיקה. תודה. </w:t>
      </w:r>
    </w:p>
    <w:p w14:paraId="5713FA52" w14:textId="77777777" w:rsidR="00000000" w:rsidRDefault="00E01313">
      <w:pPr>
        <w:pStyle w:val="a0"/>
        <w:rPr>
          <w:rFonts w:hint="cs"/>
          <w:rtl/>
        </w:rPr>
      </w:pPr>
    </w:p>
    <w:p w14:paraId="34770A29" w14:textId="77777777" w:rsidR="00000000" w:rsidRDefault="00E01313">
      <w:pPr>
        <w:pStyle w:val="af1"/>
        <w:rPr>
          <w:rtl/>
        </w:rPr>
      </w:pPr>
      <w:r>
        <w:rPr>
          <w:rtl/>
        </w:rPr>
        <w:t>היו"ר יולי-יואל אדלשטיין:</w:t>
      </w:r>
    </w:p>
    <w:p w14:paraId="55CD8FB9" w14:textId="77777777" w:rsidR="00000000" w:rsidRDefault="00E01313">
      <w:pPr>
        <w:pStyle w:val="a0"/>
        <w:rPr>
          <w:rtl/>
        </w:rPr>
      </w:pPr>
    </w:p>
    <w:p w14:paraId="4A0F9B53" w14:textId="77777777" w:rsidR="00000000" w:rsidRDefault="00E01313">
      <w:pPr>
        <w:pStyle w:val="a0"/>
        <w:rPr>
          <w:rFonts w:hint="cs"/>
          <w:rtl/>
        </w:rPr>
      </w:pPr>
      <w:r>
        <w:rPr>
          <w:rFonts w:hint="cs"/>
          <w:rtl/>
        </w:rPr>
        <w:t xml:space="preserve">תודה לחבר הכנסת איתן כבל. חבר הכנסת אהוד יתום, ואחריו - כאמור, חבר הכנסת יעקב ליצמן. </w:t>
      </w:r>
    </w:p>
    <w:p w14:paraId="53C6A74D" w14:textId="77777777" w:rsidR="00000000" w:rsidRDefault="00E01313">
      <w:pPr>
        <w:pStyle w:val="a0"/>
        <w:rPr>
          <w:rFonts w:hint="cs"/>
          <w:rtl/>
        </w:rPr>
      </w:pPr>
    </w:p>
    <w:p w14:paraId="070D213F" w14:textId="77777777" w:rsidR="00000000" w:rsidRDefault="00E01313">
      <w:pPr>
        <w:pStyle w:val="a"/>
        <w:rPr>
          <w:rtl/>
        </w:rPr>
      </w:pPr>
      <w:bookmarkStart w:id="841" w:name="FS000001032T28_01_2004_21_05_17"/>
      <w:bookmarkStart w:id="842" w:name="_Toc78873224"/>
      <w:bookmarkEnd w:id="841"/>
      <w:r>
        <w:rPr>
          <w:rFonts w:hint="eastAsia"/>
          <w:rtl/>
        </w:rPr>
        <w:t>אהוד</w:t>
      </w:r>
      <w:r>
        <w:rPr>
          <w:rtl/>
        </w:rPr>
        <w:t xml:space="preserve"> יתום (ה</w:t>
      </w:r>
      <w:r>
        <w:rPr>
          <w:rtl/>
        </w:rPr>
        <w:t>ליכוד):</w:t>
      </w:r>
      <w:bookmarkEnd w:id="842"/>
    </w:p>
    <w:p w14:paraId="1DC1336C" w14:textId="77777777" w:rsidR="00000000" w:rsidRDefault="00E01313">
      <w:pPr>
        <w:pStyle w:val="a0"/>
        <w:rPr>
          <w:rFonts w:hint="cs"/>
          <w:rtl/>
        </w:rPr>
      </w:pPr>
    </w:p>
    <w:p w14:paraId="17DE7F4B" w14:textId="77777777" w:rsidR="00000000" w:rsidRDefault="00E01313">
      <w:pPr>
        <w:pStyle w:val="a0"/>
        <w:rPr>
          <w:rFonts w:hint="cs"/>
          <w:rtl/>
        </w:rPr>
      </w:pPr>
      <w:r>
        <w:rPr>
          <w:rFonts w:hint="cs"/>
          <w:rtl/>
        </w:rPr>
        <w:t>ערב טוב, כמעט לילה טוב, אדוני היושב-ראש, חברי השר גדעון עזרא, חברי חברי הכנסת, חברי איתן כבל, היטבת להציג את הנושא, ולמעשה אמרת את אשר היה על לבי. ועל כן אני, ברשותך, אשלים כמה וכמה דברים, כי אני בהחלט מקבל לחלוטין גם את הצגת הנושא שלך באשר לסיכונ</w:t>
      </w:r>
      <w:r>
        <w:rPr>
          <w:rFonts w:hint="cs"/>
          <w:rtl/>
        </w:rPr>
        <w:t>ים הרבים הכרוכים בעניין הזה; גם את עצם העניין שחברת החשמל איננה תחת הפיקוח של המשרד לאיכות הסביבה; גם את עצם הנושא שחברת החשמל, כאשר היא מרימה את מתקניה החשובים לתאורת כולנו, היא גורמת במקומות אורבניים - ליד בתי-ספר, ליד גני-ילדים, ליד בתי-חולים ומקומות מא</w:t>
      </w:r>
      <w:r>
        <w:rPr>
          <w:rFonts w:hint="cs"/>
          <w:rtl/>
        </w:rPr>
        <w:t xml:space="preserve">וכלסים - למצב שבו הציבור אומנם רואה את אשר הוא רואה, מחמם את אשר הוא מחמם, מצנן את אשר הוא מצנן, והכול בזכות השאלטרים של חברת החשמל, שהם חשובים מאין כמוהם, אבל אנחנו בפירוש מקצרים את חיינו כתוצאה מהעניין הזה ולא מספיקים ליהנות מהתמורות הטכנולוגיות. </w:t>
      </w:r>
    </w:p>
    <w:p w14:paraId="4DC6178B" w14:textId="77777777" w:rsidR="00000000" w:rsidRDefault="00E01313">
      <w:pPr>
        <w:pStyle w:val="a0"/>
        <w:rPr>
          <w:rFonts w:hint="cs"/>
          <w:rtl/>
        </w:rPr>
      </w:pPr>
    </w:p>
    <w:p w14:paraId="43820B49" w14:textId="77777777" w:rsidR="00000000" w:rsidRDefault="00E01313">
      <w:pPr>
        <w:pStyle w:val="a0"/>
        <w:rPr>
          <w:rFonts w:hint="cs"/>
          <w:rtl/>
        </w:rPr>
      </w:pPr>
      <w:r>
        <w:rPr>
          <w:rFonts w:hint="cs"/>
          <w:rtl/>
        </w:rPr>
        <w:t>בכלל,</w:t>
      </w:r>
      <w:r>
        <w:rPr>
          <w:rFonts w:hint="cs"/>
          <w:rtl/>
        </w:rPr>
        <w:t xml:space="preserve"> הנושא של איכות הסביבה, אדוני היושב-ראש, חברי השר, חברי חברי הכנסת, הפך להיות דבר שצריך לטפל בו בצורה מאוד-מאוד יסודית, ולצערי, אני חושב שאנחנו בין המדינות הכי מפגרות, שהרי כאשר מדובר גם על זיהום אוויר, בכל דבר ועניין, וגם על אנטנות סלולריות שנעקרות חדשות </w:t>
      </w:r>
      <w:r>
        <w:rPr>
          <w:rFonts w:hint="cs"/>
          <w:rtl/>
        </w:rPr>
        <w:t xml:space="preserve">לבקרים היום, בכל מיני מקומות, כאשר הן מהוות גורם הטרדה לאוכלוסייה מבחינת איכות הסביבה. וכמוהן המתקנים של חברת החשמל, שזקוקים לטיפול, ואולי, חברי חבר הכנסת איתן כבל, בחקיקה. </w:t>
      </w:r>
    </w:p>
    <w:p w14:paraId="6EF7B68D" w14:textId="77777777" w:rsidR="00000000" w:rsidRDefault="00E01313">
      <w:pPr>
        <w:pStyle w:val="a0"/>
        <w:rPr>
          <w:rFonts w:hint="cs"/>
          <w:rtl/>
        </w:rPr>
      </w:pPr>
    </w:p>
    <w:p w14:paraId="3023208E" w14:textId="77777777" w:rsidR="00000000" w:rsidRDefault="00E01313">
      <w:pPr>
        <w:pStyle w:val="a0"/>
        <w:rPr>
          <w:rFonts w:hint="cs"/>
          <w:rtl/>
        </w:rPr>
      </w:pPr>
      <w:r>
        <w:rPr>
          <w:rFonts w:hint="cs"/>
          <w:rtl/>
        </w:rPr>
        <w:t>יכול מאוד להיות שזה יהיה בחקיקה; אני חושב, אולי נתאחד, כל אלה שהציעו את ההצעות הא</w:t>
      </w:r>
      <w:r>
        <w:rPr>
          <w:rFonts w:hint="cs"/>
          <w:rtl/>
        </w:rPr>
        <w:t xml:space="preserve">לה לסדר-היום, כי איכות הסביבה חשובה להם, חברי חברי הכנסת ליצמן, חבר הכנסת כבל, חברנו, חבר הכנסת ליבוביץ, שאיננו כאן, ואני, ועבדכם הנאמן, נשב יחד ונגרום לכך שבאמצעות רצוננו, אולי בחקיקה, נדרבן את האנשים שצריכים לטפל בעניין, למען ניטיב את איכות חיינו שנמצאת </w:t>
      </w:r>
      <w:r>
        <w:rPr>
          <w:rFonts w:hint="cs"/>
          <w:rtl/>
        </w:rPr>
        <w:t xml:space="preserve">בנסיגה ובסכנה יומיומית מכל הבחינות והעניינים. </w:t>
      </w:r>
    </w:p>
    <w:p w14:paraId="4EA4BFA0" w14:textId="77777777" w:rsidR="00000000" w:rsidRDefault="00E01313">
      <w:pPr>
        <w:pStyle w:val="a0"/>
        <w:rPr>
          <w:rFonts w:hint="cs"/>
          <w:rtl/>
        </w:rPr>
      </w:pPr>
    </w:p>
    <w:p w14:paraId="21584760" w14:textId="77777777" w:rsidR="00000000" w:rsidRDefault="00E01313">
      <w:pPr>
        <w:pStyle w:val="a0"/>
        <w:rPr>
          <w:rFonts w:hint="cs"/>
          <w:rtl/>
        </w:rPr>
      </w:pPr>
      <w:r>
        <w:rPr>
          <w:rFonts w:hint="cs"/>
          <w:rtl/>
        </w:rPr>
        <w:t xml:space="preserve">צדקת כאשר דיברת על זיהום האוויר, אפילו באמצעות הסיגריה. היום, כאשר החלטנו על חוק נגד עישון - אפשר לשבת במסעדות ולסבול את העשן, שהרי כל בעלי המסעדות מעדיפים את הקליינטורה של המעשנים ולא אומרים מלה וחצי מלה. </w:t>
      </w:r>
    </w:p>
    <w:p w14:paraId="52B6F714" w14:textId="77777777" w:rsidR="00000000" w:rsidRDefault="00E01313">
      <w:pPr>
        <w:pStyle w:val="a0"/>
        <w:ind w:firstLine="0"/>
        <w:rPr>
          <w:rFonts w:hint="cs"/>
          <w:rtl/>
        </w:rPr>
      </w:pPr>
    </w:p>
    <w:p w14:paraId="5031A5DD" w14:textId="77777777" w:rsidR="00000000" w:rsidRDefault="00E01313">
      <w:pPr>
        <w:pStyle w:val="a0"/>
        <w:ind w:firstLine="0"/>
        <w:rPr>
          <w:rFonts w:hint="cs"/>
          <w:rtl/>
        </w:rPr>
      </w:pPr>
      <w:r>
        <w:rPr>
          <w:rFonts w:hint="cs"/>
          <w:rtl/>
        </w:rPr>
        <w:tab/>
        <w:t>אולי צריכים חברי הכנסת ללכת בצמוד, עם פקחים, על מנת לגרום באמת להענשה כזאת, שתכניס את היד לכיסו של האזרח ותגבה את המחיר שגובים למשל בארצות-הברית. אם אינני טועה, על עבירות כאלה גובים הרבה מאוד כספים וקנסות. בסינגפור כנ"ל, וכן במקומות אחרים.</w:t>
      </w:r>
    </w:p>
    <w:p w14:paraId="1BB4E2D5" w14:textId="77777777" w:rsidR="00000000" w:rsidRDefault="00E01313">
      <w:pPr>
        <w:pStyle w:val="a0"/>
        <w:ind w:firstLine="0"/>
        <w:rPr>
          <w:rFonts w:hint="cs"/>
          <w:rtl/>
        </w:rPr>
      </w:pPr>
    </w:p>
    <w:p w14:paraId="056ECD2A" w14:textId="77777777" w:rsidR="00000000" w:rsidRDefault="00E01313">
      <w:pPr>
        <w:pStyle w:val="a0"/>
        <w:ind w:firstLine="0"/>
        <w:rPr>
          <w:rFonts w:hint="cs"/>
          <w:rtl/>
        </w:rPr>
      </w:pPr>
      <w:r>
        <w:rPr>
          <w:rFonts w:hint="cs"/>
          <w:rtl/>
        </w:rPr>
        <w:tab/>
        <w:t xml:space="preserve">על כן, אדוני </w:t>
      </w:r>
      <w:r>
        <w:rPr>
          <w:rFonts w:hint="cs"/>
          <w:rtl/>
        </w:rPr>
        <w:t>היושב-ראש, חברי השר, אני חושב שהנושא הזה צריך להיות מטופל במהרה על-ידי הממשלה. בואו נשב ביחד ונטכס עצה לגבי חקיקה. תודה רבה.</w:t>
      </w:r>
    </w:p>
    <w:p w14:paraId="06C17830" w14:textId="77777777" w:rsidR="00000000" w:rsidRDefault="00E01313">
      <w:pPr>
        <w:pStyle w:val="a0"/>
        <w:ind w:firstLine="0"/>
        <w:rPr>
          <w:rFonts w:hint="cs"/>
          <w:rtl/>
        </w:rPr>
      </w:pPr>
    </w:p>
    <w:p w14:paraId="472C7831" w14:textId="77777777" w:rsidR="00000000" w:rsidRDefault="00E01313">
      <w:pPr>
        <w:pStyle w:val="af1"/>
        <w:rPr>
          <w:rtl/>
        </w:rPr>
      </w:pPr>
      <w:r>
        <w:rPr>
          <w:rtl/>
        </w:rPr>
        <w:t>היו"ר יולי-יואל אדלשטיין:</w:t>
      </w:r>
    </w:p>
    <w:p w14:paraId="100BD6D5" w14:textId="77777777" w:rsidR="00000000" w:rsidRDefault="00E01313">
      <w:pPr>
        <w:pStyle w:val="a0"/>
        <w:rPr>
          <w:rtl/>
        </w:rPr>
      </w:pPr>
    </w:p>
    <w:p w14:paraId="313D537D" w14:textId="77777777" w:rsidR="00000000" w:rsidRDefault="00E01313">
      <w:pPr>
        <w:pStyle w:val="a0"/>
        <w:rPr>
          <w:rFonts w:hint="cs"/>
          <w:rtl/>
        </w:rPr>
      </w:pPr>
      <w:r>
        <w:rPr>
          <w:rFonts w:hint="cs"/>
          <w:rtl/>
        </w:rPr>
        <w:t xml:space="preserve">תודה לחבר הכנסת אהוד יתום. חבר הכנסת יעקב ליצמן יהיה כנראה אחרון הדוברים בהצעה הזאת, ולאחר מכן - תשובת </w:t>
      </w:r>
      <w:r>
        <w:rPr>
          <w:rFonts w:hint="cs"/>
          <w:rtl/>
        </w:rPr>
        <w:t>השר.</w:t>
      </w:r>
    </w:p>
    <w:p w14:paraId="18B8BF66" w14:textId="77777777" w:rsidR="00000000" w:rsidRDefault="00E01313">
      <w:pPr>
        <w:pStyle w:val="a0"/>
        <w:ind w:firstLine="0"/>
        <w:rPr>
          <w:rFonts w:hint="cs"/>
          <w:rtl/>
        </w:rPr>
      </w:pPr>
    </w:p>
    <w:p w14:paraId="02936F7F" w14:textId="77777777" w:rsidR="00000000" w:rsidRDefault="00E01313">
      <w:pPr>
        <w:pStyle w:val="a"/>
        <w:rPr>
          <w:rtl/>
        </w:rPr>
      </w:pPr>
      <w:bookmarkStart w:id="843" w:name="FS000000528T28_01_2004_21_00_55"/>
      <w:bookmarkStart w:id="844" w:name="_Toc78873225"/>
      <w:bookmarkEnd w:id="843"/>
      <w:r>
        <w:rPr>
          <w:rFonts w:hint="eastAsia"/>
          <w:rtl/>
        </w:rPr>
        <w:t>יעקב</w:t>
      </w:r>
      <w:r>
        <w:rPr>
          <w:rtl/>
        </w:rPr>
        <w:t xml:space="preserve"> ליצמן (יהדות התורה):</w:t>
      </w:r>
      <w:bookmarkEnd w:id="844"/>
    </w:p>
    <w:p w14:paraId="6D28FA87" w14:textId="77777777" w:rsidR="00000000" w:rsidRDefault="00E01313">
      <w:pPr>
        <w:pStyle w:val="a0"/>
        <w:rPr>
          <w:rFonts w:hint="cs"/>
          <w:rtl/>
        </w:rPr>
      </w:pPr>
    </w:p>
    <w:p w14:paraId="5820115E" w14:textId="77777777" w:rsidR="00000000" w:rsidRDefault="00E01313">
      <w:pPr>
        <w:pStyle w:val="a0"/>
        <w:rPr>
          <w:rFonts w:hint="cs"/>
          <w:rtl/>
        </w:rPr>
      </w:pPr>
      <w:r>
        <w:rPr>
          <w:rFonts w:hint="cs"/>
          <w:rtl/>
        </w:rPr>
        <w:t>אדוני היושב-ראש, חברי חברי הכנסת, נושא הקרינה, מצב הקרינה בארץ, זה הדבר הפרוץ ביותר, לצערי. מה שקרה כאן עם חברת החשמל - ואני לא בא לדבר דווקא על חברת החשמל, זה הרבה יותר חמור בחברות הסלולריות. אנשים עושים מה שהם רוצים, עושי</w:t>
      </w:r>
      <w:r>
        <w:rPr>
          <w:rFonts w:hint="cs"/>
          <w:rtl/>
        </w:rPr>
        <w:t>ם את זה בכל מבנה, אם במסתור ואם בגלוי. אני רוצה להציע לחברי הכנסת - איתן, אהוד, אני מכין בימים אלה הצעת חוק, שכל אנטנה או כל דבר שגורם לקרינה, יצטרך לבוא לאישור במועצת העיר. אני לא מדבר על אתרי בנייה, זה דבר קטן. אני חושב, שאז נציגי העיר יצטרכו לתת את הדין</w:t>
      </w:r>
      <w:r>
        <w:rPr>
          <w:rFonts w:hint="cs"/>
          <w:rtl/>
        </w:rPr>
        <w:t xml:space="preserve"> על הנושא הזה. לא אחת, אנשים חסרי אונים, כי החברות האלה, הסלולריות במיוחד, שמים בכל מיני מקומות. לא מזמן היה ברחביה, באיזה בית, ואנשים לא יודעים או שאנשים מקבלים כסף. לעירייה, מבחינת החוק, אין אפשרות להתנגד לזה.</w:t>
      </w:r>
    </w:p>
    <w:p w14:paraId="61472B86" w14:textId="77777777" w:rsidR="00000000" w:rsidRDefault="00E01313">
      <w:pPr>
        <w:pStyle w:val="a0"/>
        <w:rPr>
          <w:rFonts w:hint="cs"/>
          <w:rtl/>
        </w:rPr>
      </w:pPr>
    </w:p>
    <w:p w14:paraId="025D8E7F" w14:textId="77777777" w:rsidR="00000000" w:rsidRDefault="00E01313">
      <w:pPr>
        <w:pStyle w:val="a0"/>
        <w:rPr>
          <w:rFonts w:hint="cs"/>
          <w:rtl/>
        </w:rPr>
      </w:pPr>
      <w:r>
        <w:rPr>
          <w:rFonts w:hint="cs"/>
          <w:rtl/>
        </w:rPr>
        <w:t>לכן, אני חושב שזה אחד הדברים החמורים שיש הי</w:t>
      </w:r>
      <w:r>
        <w:rPr>
          <w:rFonts w:hint="cs"/>
          <w:rtl/>
        </w:rPr>
        <w:t xml:space="preserve">ום מבחינה בריאותית. כל עירייה צריכה לדון ולאשר את זה במקום. אין בעיה, אם העירייה תאשר, זה יהיה חוקי. אבל תהיה לה האפשרות להגיד לא. </w:t>
      </w:r>
    </w:p>
    <w:p w14:paraId="5A30574E" w14:textId="77777777" w:rsidR="00000000" w:rsidRDefault="00E01313">
      <w:pPr>
        <w:pStyle w:val="a0"/>
        <w:rPr>
          <w:rFonts w:hint="cs"/>
          <w:rtl/>
        </w:rPr>
      </w:pPr>
    </w:p>
    <w:p w14:paraId="0B923BE2" w14:textId="77777777" w:rsidR="00000000" w:rsidRDefault="00E01313">
      <w:pPr>
        <w:pStyle w:val="a0"/>
        <w:rPr>
          <w:rFonts w:hint="cs"/>
          <w:rtl/>
        </w:rPr>
      </w:pPr>
      <w:r>
        <w:rPr>
          <w:rFonts w:hint="cs"/>
          <w:rtl/>
        </w:rPr>
        <w:t xml:space="preserve">לצערי, אנחנו רואים שיש בעיות גם ליד בתי-חולים. אני רוצה להזכיר לחברי הכנסת, אדוני השר, לא רחוק מכאן - מבני משרד החוץ לשעבר </w:t>
      </w:r>
      <w:r>
        <w:rPr>
          <w:rFonts w:hint="cs"/>
          <w:rtl/>
        </w:rPr>
        <w:t xml:space="preserve">היו בנויים מאזבסט. זה נורא ואיום. אנחנו יודעים שאזבסט מסוכן, אנחנו יודעים שזה גורם למחלות, וזה לא רחוק מהכנסת. אף אחד לא צעק. אספו את זה ברגע אחד, וזה דבר שגרם נזק. אני התרעתי במשרד לאיכות הסביבה וביקשתי גם מעיריית ירושלים לטפל בזה. אני חושב שהם טיפלו בזה </w:t>
      </w:r>
      <w:r>
        <w:rPr>
          <w:rFonts w:hint="cs"/>
          <w:rtl/>
        </w:rPr>
        <w:t>קצת, אבל בעצם הכול פרוץ.</w:t>
      </w:r>
    </w:p>
    <w:p w14:paraId="041010D7" w14:textId="77777777" w:rsidR="00000000" w:rsidRDefault="00E01313">
      <w:pPr>
        <w:pStyle w:val="a0"/>
        <w:rPr>
          <w:rFonts w:hint="cs"/>
          <w:rtl/>
        </w:rPr>
      </w:pPr>
    </w:p>
    <w:p w14:paraId="7762C35F" w14:textId="77777777" w:rsidR="00000000" w:rsidRDefault="00E01313">
      <w:pPr>
        <w:pStyle w:val="a0"/>
        <w:rPr>
          <w:rFonts w:hint="cs"/>
          <w:rtl/>
        </w:rPr>
      </w:pPr>
      <w:r>
        <w:rPr>
          <w:rFonts w:hint="cs"/>
          <w:rtl/>
        </w:rPr>
        <w:t>אני חושב, שאנחנו צריכים להתריע על זה כאן ולבקש, באמת כפי אתה אמרת - להגיש ביחד הצעת חוק בנדון ולתקן את הדבר. תודה רבה.</w:t>
      </w:r>
    </w:p>
    <w:p w14:paraId="22EE075A" w14:textId="77777777" w:rsidR="00000000" w:rsidRDefault="00E01313">
      <w:pPr>
        <w:pStyle w:val="a0"/>
        <w:ind w:firstLine="0"/>
        <w:rPr>
          <w:rFonts w:hint="cs"/>
          <w:rtl/>
        </w:rPr>
      </w:pPr>
    </w:p>
    <w:p w14:paraId="209CDAA5" w14:textId="77777777" w:rsidR="00000000" w:rsidRDefault="00E01313">
      <w:pPr>
        <w:pStyle w:val="af1"/>
        <w:rPr>
          <w:rtl/>
        </w:rPr>
      </w:pPr>
      <w:r>
        <w:rPr>
          <w:rFonts w:hint="eastAsia"/>
          <w:rtl/>
        </w:rPr>
        <w:t>היו</w:t>
      </w:r>
      <w:r>
        <w:rPr>
          <w:rtl/>
        </w:rPr>
        <w:t>"ר יולי-יואל אדלשטיין:</w:t>
      </w:r>
    </w:p>
    <w:p w14:paraId="3C7CA257" w14:textId="77777777" w:rsidR="00000000" w:rsidRDefault="00E01313">
      <w:pPr>
        <w:pStyle w:val="a0"/>
        <w:rPr>
          <w:rFonts w:hint="cs"/>
          <w:rtl/>
        </w:rPr>
      </w:pPr>
    </w:p>
    <w:p w14:paraId="146CB881" w14:textId="77777777" w:rsidR="00000000" w:rsidRDefault="00E01313">
      <w:pPr>
        <w:pStyle w:val="a0"/>
        <w:rPr>
          <w:rFonts w:hint="cs"/>
          <w:rtl/>
        </w:rPr>
      </w:pPr>
      <w:r>
        <w:rPr>
          <w:rFonts w:hint="cs"/>
          <w:rtl/>
        </w:rPr>
        <w:t>תודה לחבר הכנסת ליצמן. כבוד השר עזרא, בבקשה. אילו היינו מחלקים כאן פרס לשחקן המצטיי</w:t>
      </w:r>
      <w:r>
        <w:rPr>
          <w:rFonts w:hint="cs"/>
          <w:rtl/>
        </w:rPr>
        <w:t>ן, היום היית זוכה בזה.</w:t>
      </w:r>
    </w:p>
    <w:p w14:paraId="29EED8A0" w14:textId="77777777" w:rsidR="00000000" w:rsidRDefault="00E01313">
      <w:pPr>
        <w:pStyle w:val="a0"/>
        <w:ind w:firstLine="0"/>
        <w:rPr>
          <w:rFonts w:hint="cs"/>
          <w:rtl/>
        </w:rPr>
      </w:pPr>
    </w:p>
    <w:p w14:paraId="4AF92899" w14:textId="77777777" w:rsidR="00000000" w:rsidRDefault="00E01313">
      <w:pPr>
        <w:pStyle w:val="a"/>
        <w:rPr>
          <w:rtl/>
        </w:rPr>
      </w:pPr>
      <w:bookmarkStart w:id="845" w:name="FS000000474T28_01_2004_21_07_21"/>
      <w:bookmarkStart w:id="846" w:name="_Toc78873226"/>
      <w:bookmarkEnd w:id="845"/>
      <w:r>
        <w:rPr>
          <w:rFonts w:hint="eastAsia"/>
          <w:rtl/>
        </w:rPr>
        <w:t>השר</w:t>
      </w:r>
      <w:r>
        <w:rPr>
          <w:rtl/>
        </w:rPr>
        <w:t xml:space="preserve"> גדעון עזרא:</w:t>
      </w:r>
      <w:bookmarkEnd w:id="846"/>
    </w:p>
    <w:p w14:paraId="53975171" w14:textId="77777777" w:rsidR="00000000" w:rsidRDefault="00E01313">
      <w:pPr>
        <w:pStyle w:val="a0"/>
        <w:rPr>
          <w:rFonts w:hint="cs"/>
          <w:rtl/>
        </w:rPr>
      </w:pPr>
    </w:p>
    <w:p w14:paraId="6F1C5069" w14:textId="77777777" w:rsidR="00000000" w:rsidRDefault="00E01313">
      <w:pPr>
        <w:pStyle w:val="a0"/>
        <w:rPr>
          <w:rFonts w:hint="cs"/>
          <w:rtl/>
        </w:rPr>
      </w:pPr>
      <w:r>
        <w:rPr>
          <w:rFonts w:hint="cs"/>
          <w:rtl/>
        </w:rPr>
        <w:t xml:space="preserve">כל אחד עושה את התפקיד שלו, אתה את שלך ואני את שלי. </w:t>
      </w:r>
    </w:p>
    <w:p w14:paraId="2C45CFB8" w14:textId="77777777" w:rsidR="00000000" w:rsidRDefault="00E01313">
      <w:pPr>
        <w:pStyle w:val="a0"/>
        <w:rPr>
          <w:rFonts w:hint="cs"/>
          <w:rtl/>
        </w:rPr>
      </w:pPr>
    </w:p>
    <w:p w14:paraId="0D3E9E30" w14:textId="77777777" w:rsidR="00000000" w:rsidRDefault="00E01313">
      <w:pPr>
        <w:pStyle w:val="a0"/>
        <w:rPr>
          <w:rFonts w:hint="cs"/>
          <w:rtl/>
        </w:rPr>
      </w:pPr>
      <w:r>
        <w:rPr>
          <w:rFonts w:hint="cs"/>
          <w:rtl/>
        </w:rPr>
        <w:t xml:space="preserve">אדוני היושב-ראש, חברי חברי הכנסת, אני אענה במקומה של השרה לאיכות הסביבה, שכולנו מאחלים לה החלמה מהירה. </w:t>
      </w:r>
    </w:p>
    <w:p w14:paraId="364750D5" w14:textId="77777777" w:rsidR="00000000" w:rsidRDefault="00E01313">
      <w:pPr>
        <w:pStyle w:val="a0"/>
        <w:rPr>
          <w:rFonts w:hint="cs"/>
          <w:rtl/>
        </w:rPr>
      </w:pPr>
    </w:p>
    <w:p w14:paraId="68F4DA76" w14:textId="77777777" w:rsidR="00000000" w:rsidRDefault="00E01313">
      <w:pPr>
        <w:pStyle w:val="a0"/>
        <w:rPr>
          <w:rFonts w:hint="cs"/>
          <w:rtl/>
        </w:rPr>
      </w:pPr>
      <w:r>
        <w:rPr>
          <w:rFonts w:hint="cs"/>
          <w:rtl/>
        </w:rPr>
        <w:t xml:space="preserve">אני רוצה לומר לציבור, שהקרינה המייננת זכתה כבר לטיפול גם </w:t>
      </w:r>
      <w:r>
        <w:rPr>
          <w:rFonts w:hint="cs"/>
          <w:rtl/>
        </w:rPr>
        <w:t>בחוקים. אבל כאן מדברים על קרינה בלתי מייננת, שנפלטת ממתקני חשמל, תקשורת רדיו, לייזרים וכיוצא בזה, ונוצר הצורך להגביר את הפיקוח גם על מקורות אלה.</w:t>
      </w:r>
    </w:p>
    <w:p w14:paraId="146DCDF7" w14:textId="77777777" w:rsidR="00000000" w:rsidRDefault="00E01313">
      <w:pPr>
        <w:pStyle w:val="a0"/>
        <w:rPr>
          <w:rFonts w:hint="cs"/>
          <w:rtl/>
        </w:rPr>
      </w:pPr>
    </w:p>
    <w:p w14:paraId="53834230" w14:textId="77777777" w:rsidR="00000000" w:rsidRDefault="00E01313">
      <w:pPr>
        <w:pStyle w:val="a0"/>
        <w:rPr>
          <w:rFonts w:hint="cs"/>
          <w:rtl/>
        </w:rPr>
      </w:pPr>
      <w:r>
        <w:rPr>
          <w:rFonts w:hint="cs"/>
          <w:rtl/>
        </w:rPr>
        <w:t>צריך להגיד, שלקרינה הבלתי-מייננת יש פוטנציאל, ברמות קרינה בלתי מבוקרות, לגרום לנזק לבני-אדם, הן באופן ישיר, על</w:t>
      </w:r>
      <w:r>
        <w:rPr>
          <w:rFonts w:hint="cs"/>
          <w:rtl/>
        </w:rPr>
        <w:t xml:space="preserve">-ידי חימום, והן באופן עקיף, על-ידי פגיעה במערכת החיסונית. </w:t>
      </w:r>
    </w:p>
    <w:p w14:paraId="6D8F13E3" w14:textId="77777777" w:rsidR="00000000" w:rsidRDefault="00E01313">
      <w:pPr>
        <w:pStyle w:val="a0"/>
        <w:rPr>
          <w:rFonts w:hint="cs"/>
          <w:rtl/>
        </w:rPr>
      </w:pPr>
    </w:p>
    <w:p w14:paraId="24FACD40" w14:textId="77777777" w:rsidR="00000000" w:rsidRDefault="00E01313">
      <w:pPr>
        <w:pStyle w:val="a0"/>
        <w:rPr>
          <w:rFonts w:hint="cs"/>
          <w:rtl/>
        </w:rPr>
      </w:pPr>
      <w:r>
        <w:rPr>
          <w:rFonts w:hint="cs"/>
          <w:rtl/>
        </w:rPr>
        <w:t>אני מבקש לומר, שבשל הצורך להסדיר את הטיפול בקרינה מהסוג הזה, החל המשרד לאיכות הסביבה, בשנת 1996, בהכנת חוק הקרינה הבלתי-מייננת. הצעת החוק הונחה על שולחן ועדת שרים לענייני חקיקה ב-18 בינואר 2004, ל</w:t>
      </w:r>
      <w:r>
        <w:rPr>
          <w:rFonts w:hint="cs"/>
          <w:rtl/>
        </w:rPr>
        <w:t>פני כעשרה ימים, לאחר שמונה שנים של דיונים ותיאומים עם כל הגורמים הרלוונטיים. סיכום הדיון בעניין הצעת החוק נדחה, בעקבות טענה של נציגי משרד התשתיות כי יש להצעה עלות כספית גבוהה. על-פי בקשת יושב-ראש ועדת השרים לענייני חקיקה, שר המשפטים טומי לפיד, התייחס המשרד</w:t>
      </w:r>
      <w:r>
        <w:rPr>
          <w:rFonts w:hint="cs"/>
          <w:rtl/>
        </w:rPr>
        <w:t xml:space="preserve"> לאיכות הסביבה בקרירות לטענה זו של משרד התשתיות - טענה שאותה דוחה המשרד לאיכות הסביבה.</w:t>
      </w:r>
    </w:p>
    <w:p w14:paraId="44A0C560" w14:textId="77777777" w:rsidR="00000000" w:rsidRDefault="00E01313">
      <w:pPr>
        <w:pStyle w:val="a0"/>
        <w:rPr>
          <w:rFonts w:hint="cs"/>
          <w:rtl/>
        </w:rPr>
      </w:pPr>
    </w:p>
    <w:p w14:paraId="66C0C565" w14:textId="77777777" w:rsidR="00000000" w:rsidRDefault="00E01313">
      <w:pPr>
        <w:pStyle w:val="a0"/>
        <w:rPr>
          <w:rFonts w:hint="cs"/>
          <w:rtl/>
        </w:rPr>
      </w:pPr>
      <w:r>
        <w:rPr>
          <w:rFonts w:hint="cs"/>
          <w:rtl/>
        </w:rPr>
        <w:t xml:space="preserve">במקביל להכנת הצעת החוק, פיתח המשרד לאיכות הסביבה מערך רישוי ופיקוח, המסוגל לטפל ביעילות ובמקצועיות באלפי מקורות הקרינה הבלתי-מייננת הקיימים בישראל, והקמת המערך ותפעולו </w:t>
      </w:r>
      <w:r>
        <w:rPr>
          <w:rFonts w:hint="cs"/>
          <w:rtl/>
        </w:rPr>
        <w:t xml:space="preserve">נעשו ללא גביית אגרות נוספות מהציבור. </w:t>
      </w:r>
    </w:p>
    <w:p w14:paraId="0C61A583" w14:textId="77777777" w:rsidR="00000000" w:rsidRDefault="00E01313">
      <w:pPr>
        <w:pStyle w:val="a0"/>
        <w:rPr>
          <w:rFonts w:hint="cs"/>
          <w:rtl/>
        </w:rPr>
      </w:pPr>
    </w:p>
    <w:p w14:paraId="191742B2" w14:textId="77777777" w:rsidR="00000000" w:rsidRDefault="00E01313">
      <w:pPr>
        <w:pStyle w:val="a0"/>
        <w:rPr>
          <w:rFonts w:hint="cs"/>
          <w:rtl/>
        </w:rPr>
      </w:pPr>
      <w:r>
        <w:rPr>
          <w:rFonts w:hint="cs"/>
          <w:rtl/>
        </w:rPr>
        <w:t>אני רוצה לומר, שביולי 2001 קבע הארגון הבין-לאומי לחקר הסרטן, כי רמת קרינה בלתי מייננת שמעל 4 מיליגאוס, הנפלטת ממתקני חשמל, הינה גורם אפשרי לסרטן. יובהר, כי בניגוד לגורמים אחרים שהוכרזו על-ידי הארגון כגורמים אפשריים לס</w:t>
      </w:r>
      <w:r>
        <w:rPr>
          <w:rFonts w:hint="cs"/>
          <w:rtl/>
        </w:rPr>
        <w:t>רטן, החשיפה לקרינה בלתי מייננת ממתקני חשמל הינה מעצם טיבה ובהכרח חשיפה רצופה, ולמעשה נכפית על הציבור, אשר ברוב המקרים אינו מודע לה כלל. עקב כך, המליץ המשרד לאיכות הסביבה בפני חברת החשמל והרשויות המקומיות, חבר הכנסת ליצמן, לקבוע, לפי עקרון הזהירות המונעת, ר</w:t>
      </w:r>
      <w:r>
        <w:rPr>
          <w:rFonts w:hint="cs"/>
          <w:rtl/>
        </w:rPr>
        <w:t xml:space="preserve">מת קרינה מרבית נמוכה באופן משמעותי ביחס לסף החשיפה הבריאותי. </w:t>
      </w:r>
    </w:p>
    <w:p w14:paraId="2C6671AB" w14:textId="77777777" w:rsidR="00000000" w:rsidRDefault="00E01313">
      <w:pPr>
        <w:pStyle w:val="a0"/>
        <w:rPr>
          <w:rFonts w:hint="cs"/>
          <w:rtl/>
        </w:rPr>
      </w:pPr>
    </w:p>
    <w:p w14:paraId="71238024" w14:textId="77777777" w:rsidR="00000000" w:rsidRDefault="00E01313">
      <w:pPr>
        <w:pStyle w:val="a0"/>
        <w:rPr>
          <w:rFonts w:hint="cs"/>
          <w:rtl/>
        </w:rPr>
      </w:pPr>
      <w:r>
        <w:rPr>
          <w:rFonts w:hint="cs"/>
          <w:rtl/>
        </w:rPr>
        <w:t>במקביל, הקים המשרד לאיכות הסביבה ועדת מומחים לצורך קביעת רמות החשיפה המותרות המרביות של בני-אדם והסביבה. החברים בוועדה הם ממשרדי הבריאות, התשתיות הלאומיות, המדע ואיכות הסביבה, מהאגודה למלחמה בס</w:t>
      </w:r>
      <w:r>
        <w:rPr>
          <w:rFonts w:hint="cs"/>
          <w:rtl/>
        </w:rPr>
        <w:t>רטן, מהוועדה לאנרגיה אטומית ומחברת החשמל, והם נמצאים בשלבי סיום של העבודה.</w:t>
      </w:r>
    </w:p>
    <w:p w14:paraId="79F7C8CE" w14:textId="77777777" w:rsidR="00000000" w:rsidRDefault="00E01313">
      <w:pPr>
        <w:pStyle w:val="a0"/>
        <w:rPr>
          <w:rFonts w:hint="cs"/>
          <w:rtl/>
        </w:rPr>
      </w:pPr>
    </w:p>
    <w:p w14:paraId="31DF7E0C" w14:textId="77777777" w:rsidR="00000000" w:rsidRDefault="00E01313">
      <w:pPr>
        <w:pStyle w:val="a0"/>
        <w:rPr>
          <w:rFonts w:hint="cs"/>
          <w:rtl/>
        </w:rPr>
      </w:pPr>
      <w:r>
        <w:rPr>
          <w:rFonts w:hint="cs"/>
          <w:rtl/>
        </w:rPr>
        <w:t>המדיניות של המשרד לאיכות הסביבה קיבלה חיזוק מארגון הבריאות העולמי, שקבע באוקטובר 2001, שרמת הקרינה המרבית שנקבעה על-ידו, 1,000 מיליגאוס, התייחסה לחשיפה קצרת מועד - לא 4 מיליגאוס, כ</w:t>
      </w:r>
      <w:r>
        <w:rPr>
          <w:rFonts w:hint="cs"/>
          <w:rtl/>
        </w:rPr>
        <w:t>פי שקראתי קודם - ולא שקללה את החשש האפשרי לגרימת סרטן.</w:t>
      </w:r>
    </w:p>
    <w:p w14:paraId="65F36BE6" w14:textId="77777777" w:rsidR="00000000" w:rsidRDefault="00E01313">
      <w:pPr>
        <w:pStyle w:val="a0"/>
        <w:ind w:firstLine="0"/>
        <w:rPr>
          <w:rFonts w:hint="cs"/>
          <w:rtl/>
        </w:rPr>
      </w:pPr>
    </w:p>
    <w:p w14:paraId="467F32B7" w14:textId="77777777" w:rsidR="00000000" w:rsidRDefault="00E01313">
      <w:pPr>
        <w:pStyle w:val="af0"/>
        <w:rPr>
          <w:rtl/>
        </w:rPr>
      </w:pPr>
      <w:r>
        <w:rPr>
          <w:rFonts w:hint="eastAsia"/>
          <w:rtl/>
        </w:rPr>
        <w:t>יעקב</w:t>
      </w:r>
      <w:r>
        <w:rPr>
          <w:rtl/>
        </w:rPr>
        <w:t xml:space="preserve"> ליצמן (יהדות התורה):</w:t>
      </w:r>
    </w:p>
    <w:p w14:paraId="18C9805B" w14:textId="77777777" w:rsidR="00000000" w:rsidRDefault="00E01313">
      <w:pPr>
        <w:pStyle w:val="a0"/>
        <w:rPr>
          <w:rFonts w:hint="cs"/>
          <w:rtl/>
        </w:rPr>
      </w:pPr>
    </w:p>
    <w:p w14:paraId="054DEFCA" w14:textId="77777777" w:rsidR="00000000" w:rsidRDefault="00E01313">
      <w:pPr>
        <w:pStyle w:val="a0"/>
        <w:rPr>
          <w:rFonts w:hint="cs"/>
          <w:rtl/>
        </w:rPr>
      </w:pPr>
      <w:r>
        <w:rPr>
          <w:rFonts w:hint="cs"/>
          <w:rtl/>
        </w:rPr>
        <w:t>מה זה משנה, מיליגאוס, מיקי-מאוס.</w:t>
      </w:r>
    </w:p>
    <w:p w14:paraId="19F4CBDC" w14:textId="77777777" w:rsidR="00000000" w:rsidRDefault="00E01313">
      <w:pPr>
        <w:pStyle w:val="a0"/>
        <w:ind w:firstLine="0"/>
        <w:rPr>
          <w:rFonts w:hint="cs"/>
          <w:rtl/>
        </w:rPr>
      </w:pPr>
    </w:p>
    <w:p w14:paraId="5F3D8898" w14:textId="77777777" w:rsidR="00000000" w:rsidRDefault="00E01313">
      <w:pPr>
        <w:pStyle w:val="-"/>
        <w:rPr>
          <w:rtl/>
        </w:rPr>
      </w:pPr>
      <w:bookmarkStart w:id="847" w:name="FS000000474T28_01_2004_21_17_09C"/>
      <w:bookmarkEnd w:id="847"/>
      <w:r>
        <w:rPr>
          <w:rtl/>
        </w:rPr>
        <w:t>השר גדעון עזרא:</w:t>
      </w:r>
    </w:p>
    <w:p w14:paraId="56AE089B" w14:textId="77777777" w:rsidR="00000000" w:rsidRDefault="00E01313">
      <w:pPr>
        <w:pStyle w:val="a0"/>
        <w:rPr>
          <w:rtl/>
        </w:rPr>
      </w:pPr>
    </w:p>
    <w:p w14:paraId="6D8D16E5" w14:textId="77777777" w:rsidR="00000000" w:rsidRDefault="00E01313">
      <w:pPr>
        <w:pStyle w:val="a0"/>
        <w:rPr>
          <w:rFonts w:hint="cs"/>
          <w:rtl/>
        </w:rPr>
      </w:pPr>
      <w:r>
        <w:rPr>
          <w:rFonts w:hint="cs"/>
          <w:rtl/>
        </w:rPr>
        <w:t>מיליגאוס זה יחידת המדידה של הקרינה.</w:t>
      </w:r>
    </w:p>
    <w:p w14:paraId="58B4414E" w14:textId="77777777" w:rsidR="00000000" w:rsidRDefault="00E01313">
      <w:pPr>
        <w:pStyle w:val="a0"/>
        <w:ind w:firstLine="0"/>
        <w:rPr>
          <w:rFonts w:hint="cs"/>
          <w:rtl/>
        </w:rPr>
      </w:pPr>
    </w:p>
    <w:p w14:paraId="163A3FC1" w14:textId="77777777" w:rsidR="00000000" w:rsidRDefault="00E01313">
      <w:pPr>
        <w:pStyle w:val="af0"/>
        <w:rPr>
          <w:rtl/>
        </w:rPr>
      </w:pPr>
      <w:r>
        <w:rPr>
          <w:rFonts w:hint="eastAsia"/>
          <w:rtl/>
        </w:rPr>
        <w:t>יעקב</w:t>
      </w:r>
      <w:r>
        <w:rPr>
          <w:rtl/>
        </w:rPr>
        <w:t xml:space="preserve"> ליצמן (יהדות התורה):</w:t>
      </w:r>
    </w:p>
    <w:p w14:paraId="53AC909A" w14:textId="77777777" w:rsidR="00000000" w:rsidRDefault="00E01313">
      <w:pPr>
        <w:pStyle w:val="a0"/>
        <w:rPr>
          <w:rFonts w:hint="cs"/>
          <w:rtl/>
        </w:rPr>
      </w:pPr>
    </w:p>
    <w:p w14:paraId="1E343459" w14:textId="77777777" w:rsidR="00000000" w:rsidRDefault="00E01313">
      <w:pPr>
        <w:pStyle w:val="a0"/>
        <w:rPr>
          <w:rFonts w:hint="cs"/>
          <w:rtl/>
        </w:rPr>
      </w:pPr>
      <w:r>
        <w:rPr>
          <w:rFonts w:hint="cs"/>
          <w:rtl/>
        </w:rPr>
        <w:t>השורה התחתונה: זה מסוכן או לא מסוכן?</w:t>
      </w:r>
    </w:p>
    <w:p w14:paraId="53C8E9FC" w14:textId="77777777" w:rsidR="00000000" w:rsidRDefault="00E01313">
      <w:pPr>
        <w:pStyle w:val="a0"/>
        <w:ind w:firstLine="0"/>
        <w:rPr>
          <w:rFonts w:hint="cs"/>
          <w:rtl/>
        </w:rPr>
      </w:pPr>
    </w:p>
    <w:p w14:paraId="5DC55677" w14:textId="77777777" w:rsidR="00000000" w:rsidRDefault="00E01313">
      <w:pPr>
        <w:pStyle w:val="-"/>
        <w:rPr>
          <w:rtl/>
        </w:rPr>
      </w:pPr>
      <w:bookmarkStart w:id="848" w:name="FS000000474T28_01_2004_21_17_36C"/>
      <w:bookmarkEnd w:id="848"/>
      <w:r>
        <w:rPr>
          <w:rtl/>
        </w:rPr>
        <w:t>השר גדעון עזרא:</w:t>
      </w:r>
    </w:p>
    <w:p w14:paraId="7692FEF9" w14:textId="77777777" w:rsidR="00000000" w:rsidRDefault="00E01313">
      <w:pPr>
        <w:pStyle w:val="a0"/>
        <w:rPr>
          <w:rtl/>
        </w:rPr>
      </w:pPr>
    </w:p>
    <w:p w14:paraId="004C9E4E" w14:textId="77777777" w:rsidR="00000000" w:rsidRDefault="00E01313">
      <w:pPr>
        <w:pStyle w:val="a0"/>
        <w:rPr>
          <w:rFonts w:hint="cs"/>
          <w:rtl/>
        </w:rPr>
      </w:pPr>
      <w:r>
        <w:rPr>
          <w:rFonts w:hint="cs"/>
          <w:rtl/>
        </w:rPr>
        <w:t>בהת</w:t>
      </w:r>
      <w:r>
        <w:rPr>
          <w:rFonts w:hint="cs"/>
          <w:rtl/>
        </w:rPr>
        <w:t>אם למדיניות הזאת המליץ המשרד על רמת קרינה מרבית של 10 מיליגאוס בחשיפה רצופה וממושכת.</w:t>
      </w:r>
    </w:p>
    <w:p w14:paraId="1661D5F4" w14:textId="77777777" w:rsidR="00000000" w:rsidRDefault="00E01313">
      <w:pPr>
        <w:pStyle w:val="a0"/>
        <w:ind w:firstLine="0"/>
        <w:rPr>
          <w:rFonts w:hint="cs"/>
          <w:rtl/>
        </w:rPr>
      </w:pPr>
    </w:p>
    <w:p w14:paraId="4259AD49" w14:textId="77777777" w:rsidR="00000000" w:rsidRDefault="00E01313">
      <w:pPr>
        <w:pStyle w:val="a0"/>
        <w:rPr>
          <w:rFonts w:hint="cs"/>
          <w:rtl/>
        </w:rPr>
      </w:pPr>
      <w:r>
        <w:rPr>
          <w:rFonts w:hint="cs"/>
          <w:rtl/>
        </w:rPr>
        <w:t>לכן, לשאלתך, המשרד לאיכות הסביבה סבור כי הקרינה ממתקני חשמל חייבת להיות תחת פיקוח, מאחר שהיא מסוכנת. כאמור, יש בפני ועדת שרים לענייני חקיקה הצעה, שתבדוק באחד השבועות הקרו</w:t>
      </w:r>
      <w:r>
        <w:rPr>
          <w:rFonts w:hint="cs"/>
          <w:rtl/>
        </w:rPr>
        <w:t>בים - - -</w:t>
      </w:r>
    </w:p>
    <w:p w14:paraId="0559A1D8" w14:textId="77777777" w:rsidR="00000000" w:rsidRDefault="00E01313">
      <w:pPr>
        <w:pStyle w:val="a0"/>
        <w:rPr>
          <w:rFonts w:hint="cs"/>
          <w:rtl/>
        </w:rPr>
      </w:pPr>
    </w:p>
    <w:p w14:paraId="5AA29CBB" w14:textId="77777777" w:rsidR="00000000" w:rsidRDefault="00E01313">
      <w:pPr>
        <w:pStyle w:val="af0"/>
        <w:rPr>
          <w:rtl/>
        </w:rPr>
      </w:pPr>
      <w:r>
        <w:rPr>
          <w:rFonts w:hint="eastAsia"/>
          <w:rtl/>
        </w:rPr>
        <w:t>יעקב</w:t>
      </w:r>
      <w:r>
        <w:rPr>
          <w:rtl/>
        </w:rPr>
        <w:t xml:space="preserve"> ליצמן (יהדות התורה):</w:t>
      </w:r>
    </w:p>
    <w:p w14:paraId="2B6393CB" w14:textId="77777777" w:rsidR="00000000" w:rsidRDefault="00E01313">
      <w:pPr>
        <w:pStyle w:val="a0"/>
        <w:rPr>
          <w:rFonts w:hint="cs"/>
          <w:rtl/>
        </w:rPr>
      </w:pPr>
    </w:p>
    <w:p w14:paraId="26298EC4" w14:textId="77777777" w:rsidR="00000000" w:rsidRDefault="00E01313">
      <w:pPr>
        <w:pStyle w:val="a0"/>
        <w:rPr>
          <w:rFonts w:hint="cs"/>
          <w:rtl/>
        </w:rPr>
      </w:pPr>
      <w:r>
        <w:rPr>
          <w:rFonts w:hint="cs"/>
          <w:rtl/>
        </w:rPr>
        <w:t>אדוני השר, האם תתמכו בהצעת החוק שדיברתי עליה?</w:t>
      </w:r>
    </w:p>
    <w:p w14:paraId="2356BBA3" w14:textId="77777777" w:rsidR="00000000" w:rsidRDefault="00E01313">
      <w:pPr>
        <w:pStyle w:val="a0"/>
        <w:rPr>
          <w:rFonts w:hint="cs"/>
          <w:rtl/>
        </w:rPr>
      </w:pPr>
    </w:p>
    <w:p w14:paraId="51692C2A" w14:textId="77777777" w:rsidR="00000000" w:rsidRDefault="00E01313">
      <w:pPr>
        <w:pStyle w:val="-"/>
        <w:rPr>
          <w:rtl/>
        </w:rPr>
      </w:pPr>
      <w:bookmarkStart w:id="849" w:name="FS000000474T28_01_2004_21_03_19C"/>
      <w:bookmarkEnd w:id="849"/>
      <w:r>
        <w:rPr>
          <w:rtl/>
        </w:rPr>
        <w:t>השר גדעון עזרא:</w:t>
      </w:r>
    </w:p>
    <w:p w14:paraId="4AD019D4" w14:textId="77777777" w:rsidR="00000000" w:rsidRDefault="00E01313">
      <w:pPr>
        <w:pStyle w:val="a0"/>
        <w:rPr>
          <w:rtl/>
        </w:rPr>
      </w:pPr>
    </w:p>
    <w:p w14:paraId="2C7BBA4D" w14:textId="77777777" w:rsidR="00000000" w:rsidRDefault="00E01313">
      <w:pPr>
        <w:pStyle w:val="a0"/>
        <w:rPr>
          <w:rFonts w:hint="cs"/>
          <w:rtl/>
        </w:rPr>
      </w:pPr>
      <w:r>
        <w:rPr>
          <w:rFonts w:hint="cs"/>
          <w:rtl/>
        </w:rPr>
        <w:t xml:space="preserve">כן. לגבי הרשויות ללא כל ספק. אני לא בטוח שלרשויות יהיו הכלים לקבוע אם רמת הקרינה גבוהה או נמוכה, ולכן כדאי שזה ייעשה בעצה אחת עם המשרד לאיכות הסביבה. </w:t>
      </w:r>
    </w:p>
    <w:p w14:paraId="21A6DF1C" w14:textId="77777777" w:rsidR="00000000" w:rsidRDefault="00E01313">
      <w:pPr>
        <w:pStyle w:val="a0"/>
        <w:rPr>
          <w:rFonts w:hint="cs"/>
          <w:rtl/>
        </w:rPr>
      </w:pPr>
    </w:p>
    <w:p w14:paraId="19CA056C" w14:textId="77777777" w:rsidR="00000000" w:rsidRDefault="00E01313">
      <w:pPr>
        <w:pStyle w:val="a0"/>
        <w:rPr>
          <w:rFonts w:hint="cs"/>
          <w:rtl/>
        </w:rPr>
      </w:pPr>
      <w:r>
        <w:rPr>
          <w:rFonts w:hint="cs"/>
          <w:rtl/>
        </w:rPr>
        <w:t>לס</w:t>
      </w:r>
      <w:r>
        <w:rPr>
          <w:rFonts w:hint="cs"/>
          <w:rtl/>
        </w:rPr>
        <w:t xml:space="preserve">יכום, המשרד לאיכות הסביבה מקווה שהצעת חוק הקרינה הבלתי-מייננת תזכה לאישור הממשלה והכנסת במהירות האפשרית ויוסדרו אמצעי הפיקוח של המשרד לאיכות הסביבה. כאמור, אבן נגף אחת קיימת כרגע, ההתנגדות של משרד התשתיות, שלדבריו מדובר בעלות כספית גבוהה. </w:t>
      </w:r>
    </w:p>
    <w:p w14:paraId="763EC850" w14:textId="77777777" w:rsidR="00000000" w:rsidRDefault="00E01313">
      <w:pPr>
        <w:pStyle w:val="a0"/>
        <w:rPr>
          <w:rFonts w:hint="cs"/>
          <w:rtl/>
        </w:rPr>
      </w:pPr>
    </w:p>
    <w:p w14:paraId="61979B39" w14:textId="77777777" w:rsidR="00000000" w:rsidRDefault="00E01313">
      <w:pPr>
        <w:pStyle w:val="a0"/>
        <w:rPr>
          <w:rFonts w:hint="cs"/>
          <w:rtl/>
        </w:rPr>
      </w:pPr>
      <w:r>
        <w:rPr>
          <w:rFonts w:hint="cs"/>
          <w:rtl/>
        </w:rPr>
        <w:t>מאחר שהנושא נמצ</w:t>
      </w:r>
      <w:r>
        <w:rPr>
          <w:rFonts w:hint="cs"/>
          <w:rtl/>
        </w:rPr>
        <w:t xml:space="preserve">א על שולחנה של ועדת שרים לענייני חקיקה ותהיינה התפתחויות בשבועות הקרובים, אני מציע להסתפק בהודעה זו. </w:t>
      </w:r>
    </w:p>
    <w:p w14:paraId="102AC4C8" w14:textId="77777777" w:rsidR="00000000" w:rsidRDefault="00E01313">
      <w:pPr>
        <w:pStyle w:val="a0"/>
        <w:rPr>
          <w:rFonts w:hint="cs"/>
          <w:rtl/>
        </w:rPr>
      </w:pPr>
    </w:p>
    <w:p w14:paraId="53CBF5C9" w14:textId="77777777" w:rsidR="00000000" w:rsidRDefault="00E01313">
      <w:pPr>
        <w:pStyle w:val="af0"/>
        <w:rPr>
          <w:rtl/>
        </w:rPr>
      </w:pPr>
      <w:r>
        <w:rPr>
          <w:rFonts w:hint="eastAsia"/>
          <w:rtl/>
        </w:rPr>
        <w:t>יעקב</w:t>
      </w:r>
      <w:r>
        <w:rPr>
          <w:rtl/>
        </w:rPr>
        <w:t xml:space="preserve"> ליצמן (יהדות התורה):</w:t>
      </w:r>
    </w:p>
    <w:p w14:paraId="52A104A6" w14:textId="77777777" w:rsidR="00000000" w:rsidRDefault="00E01313">
      <w:pPr>
        <w:pStyle w:val="a0"/>
        <w:rPr>
          <w:rFonts w:hint="cs"/>
          <w:rtl/>
        </w:rPr>
      </w:pPr>
    </w:p>
    <w:p w14:paraId="063C2BFA" w14:textId="77777777" w:rsidR="00000000" w:rsidRDefault="00E01313">
      <w:pPr>
        <w:pStyle w:val="a0"/>
        <w:rPr>
          <w:rFonts w:hint="cs"/>
          <w:rtl/>
        </w:rPr>
      </w:pPr>
      <w:r>
        <w:rPr>
          <w:rFonts w:hint="cs"/>
          <w:rtl/>
        </w:rPr>
        <w:t xml:space="preserve">אם תסכים להעביר את הנושא לוועדה, בזכות הוועדה נלחץ על משרדי הממשלה. </w:t>
      </w:r>
    </w:p>
    <w:p w14:paraId="4D6FB6DD" w14:textId="77777777" w:rsidR="00000000" w:rsidRDefault="00E01313">
      <w:pPr>
        <w:pStyle w:val="a0"/>
        <w:rPr>
          <w:rFonts w:hint="cs"/>
          <w:rtl/>
        </w:rPr>
      </w:pPr>
    </w:p>
    <w:p w14:paraId="51C71A18" w14:textId="77777777" w:rsidR="00000000" w:rsidRDefault="00E01313">
      <w:pPr>
        <w:pStyle w:val="af0"/>
        <w:rPr>
          <w:rtl/>
        </w:rPr>
      </w:pPr>
      <w:r>
        <w:rPr>
          <w:rFonts w:hint="eastAsia"/>
          <w:rtl/>
        </w:rPr>
        <w:t>איתן</w:t>
      </w:r>
      <w:r>
        <w:rPr>
          <w:rtl/>
        </w:rPr>
        <w:t xml:space="preserve"> כבל (העבודה-מימד):</w:t>
      </w:r>
    </w:p>
    <w:p w14:paraId="5E40F471" w14:textId="77777777" w:rsidR="00000000" w:rsidRDefault="00E01313">
      <w:pPr>
        <w:pStyle w:val="a0"/>
        <w:rPr>
          <w:rFonts w:hint="cs"/>
          <w:rtl/>
        </w:rPr>
      </w:pPr>
    </w:p>
    <w:p w14:paraId="7CEE7833" w14:textId="77777777" w:rsidR="00000000" w:rsidRDefault="00E01313">
      <w:pPr>
        <w:pStyle w:val="a0"/>
        <w:rPr>
          <w:rFonts w:hint="cs"/>
          <w:rtl/>
        </w:rPr>
      </w:pPr>
      <w:r>
        <w:rPr>
          <w:rFonts w:hint="cs"/>
          <w:rtl/>
        </w:rPr>
        <w:t>אני מציע שהוועדה תקבע לוח זמנים</w:t>
      </w:r>
      <w:r>
        <w:rPr>
          <w:rFonts w:hint="cs"/>
          <w:rtl/>
        </w:rPr>
        <w:t xml:space="preserve">, אחרת ייקח לוועדת השרים שמונה שנים לדון בזה. </w:t>
      </w:r>
    </w:p>
    <w:p w14:paraId="638644F8" w14:textId="77777777" w:rsidR="00000000" w:rsidRDefault="00E01313">
      <w:pPr>
        <w:pStyle w:val="a0"/>
        <w:rPr>
          <w:rFonts w:hint="cs"/>
          <w:rtl/>
        </w:rPr>
      </w:pPr>
    </w:p>
    <w:p w14:paraId="3110D575" w14:textId="77777777" w:rsidR="00000000" w:rsidRDefault="00E01313">
      <w:pPr>
        <w:pStyle w:val="-"/>
        <w:rPr>
          <w:rtl/>
        </w:rPr>
      </w:pPr>
      <w:bookmarkStart w:id="850" w:name="FS000000474T28_01_2004_21_05_42C"/>
      <w:bookmarkEnd w:id="850"/>
      <w:r>
        <w:rPr>
          <w:rtl/>
        </w:rPr>
        <w:t>השר גדעון עזרא:</w:t>
      </w:r>
    </w:p>
    <w:p w14:paraId="6DD9AA8A" w14:textId="77777777" w:rsidR="00000000" w:rsidRDefault="00E01313">
      <w:pPr>
        <w:pStyle w:val="a0"/>
        <w:rPr>
          <w:rtl/>
        </w:rPr>
      </w:pPr>
    </w:p>
    <w:p w14:paraId="52706372" w14:textId="77777777" w:rsidR="00000000" w:rsidRDefault="00E01313">
      <w:pPr>
        <w:pStyle w:val="a0"/>
        <w:rPr>
          <w:rFonts w:hint="cs"/>
          <w:rtl/>
        </w:rPr>
      </w:pPr>
      <w:r>
        <w:rPr>
          <w:rFonts w:hint="cs"/>
          <w:rtl/>
        </w:rPr>
        <w:t xml:space="preserve">אין בעיה. אני מציע דיון בוועדת הפנים ואיכות הסביבה, עם הערה שאת הדיון יקיימו בהתחשב בהצעה הממשלתית. </w:t>
      </w:r>
    </w:p>
    <w:p w14:paraId="3CA3FB3C" w14:textId="77777777" w:rsidR="00000000" w:rsidRDefault="00E01313">
      <w:pPr>
        <w:pStyle w:val="a0"/>
        <w:rPr>
          <w:rFonts w:hint="cs"/>
          <w:rtl/>
        </w:rPr>
      </w:pPr>
    </w:p>
    <w:p w14:paraId="79E9F912" w14:textId="77777777" w:rsidR="00000000" w:rsidRDefault="00E01313">
      <w:pPr>
        <w:pStyle w:val="af1"/>
        <w:rPr>
          <w:rtl/>
        </w:rPr>
      </w:pPr>
      <w:r>
        <w:rPr>
          <w:rtl/>
        </w:rPr>
        <w:t>היו"ר יולי-יואל אדלשטיין:</w:t>
      </w:r>
    </w:p>
    <w:p w14:paraId="2005244C" w14:textId="77777777" w:rsidR="00000000" w:rsidRDefault="00E01313">
      <w:pPr>
        <w:pStyle w:val="a0"/>
        <w:rPr>
          <w:rtl/>
        </w:rPr>
      </w:pPr>
    </w:p>
    <w:p w14:paraId="004E3BB9" w14:textId="77777777" w:rsidR="00000000" w:rsidRDefault="00E01313">
      <w:pPr>
        <w:pStyle w:val="a0"/>
        <w:rPr>
          <w:rFonts w:hint="cs"/>
          <w:rtl/>
        </w:rPr>
      </w:pPr>
      <w:r>
        <w:rPr>
          <w:rFonts w:hint="cs"/>
          <w:rtl/>
        </w:rPr>
        <w:t xml:space="preserve">תודה רבה לשר גדעון עזרא. המציעים </w:t>
      </w:r>
      <w:r>
        <w:rPr>
          <w:rtl/>
        </w:rPr>
        <w:t>–</w:t>
      </w:r>
      <w:r>
        <w:rPr>
          <w:rFonts w:hint="cs"/>
          <w:rtl/>
        </w:rPr>
        <w:t xml:space="preserve"> איתן כבל מסכים לדיון בוועדה</w:t>
      </w:r>
      <w:r>
        <w:rPr>
          <w:rFonts w:hint="cs"/>
          <w:rtl/>
        </w:rPr>
        <w:t xml:space="preserve">, אהוד יתום מסכים לדיון בוועדה, חבר הכנסת ליצמן מסכים לדיון בוועדה. </w:t>
      </w:r>
    </w:p>
    <w:p w14:paraId="5455DFF4" w14:textId="77777777" w:rsidR="00000000" w:rsidRDefault="00E01313">
      <w:pPr>
        <w:pStyle w:val="a0"/>
        <w:rPr>
          <w:rFonts w:hint="cs"/>
          <w:rtl/>
        </w:rPr>
      </w:pPr>
    </w:p>
    <w:p w14:paraId="7D7D72DF" w14:textId="77777777" w:rsidR="00000000" w:rsidRDefault="00E01313">
      <w:pPr>
        <w:pStyle w:val="a0"/>
        <w:rPr>
          <w:rFonts w:hint="cs"/>
          <w:rtl/>
        </w:rPr>
      </w:pPr>
      <w:r>
        <w:rPr>
          <w:rFonts w:hint="cs"/>
          <w:rtl/>
        </w:rPr>
        <w:t xml:space="preserve">אם כך, אנחנו מצביעים על ההצעות לסדר-יום בנושא: סכנת קרינת היתר ממתקני חברת החשמל. בעד </w:t>
      </w:r>
      <w:r>
        <w:rPr>
          <w:rtl/>
        </w:rPr>
        <w:t>–</w:t>
      </w:r>
      <w:r>
        <w:rPr>
          <w:rFonts w:hint="cs"/>
          <w:rtl/>
        </w:rPr>
        <w:t xml:space="preserve"> פירושו דיון בוועדה. נגד </w:t>
      </w:r>
      <w:r>
        <w:rPr>
          <w:rtl/>
        </w:rPr>
        <w:t>–</w:t>
      </w:r>
      <w:r>
        <w:rPr>
          <w:rFonts w:hint="cs"/>
          <w:rtl/>
        </w:rPr>
        <w:t xml:space="preserve"> פירושו להסיר את הנושא מסדר-יומה של הכנסת. נא להצביע. </w:t>
      </w:r>
    </w:p>
    <w:p w14:paraId="50ACDE6E" w14:textId="77777777" w:rsidR="00000000" w:rsidRDefault="00E01313">
      <w:pPr>
        <w:pStyle w:val="a0"/>
        <w:rPr>
          <w:rFonts w:hint="cs"/>
          <w:rtl/>
        </w:rPr>
      </w:pPr>
    </w:p>
    <w:p w14:paraId="12DE00E6" w14:textId="77777777" w:rsidR="00000000" w:rsidRDefault="00E01313">
      <w:pPr>
        <w:pStyle w:val="ab"/>
        <w:bidi/>
        <w:rPr>
          <w:rFonts w:hint="cs"/>
          <w:rtl/>
        </w:rPr>
      </w:pPr>
      <w:r>
        <w:rPr>
          <w:rFonts w:hint="cs"/>
          <w:rtl/>
        </w:rPr>
        <w:t>הצבעה מס' 27</w:t>
      </w:r>
    </w:p>
    <w:p w14:paraId="69D53059" w14:textId="77777777" w:rsidR="00000000" w:rsidRDefault="00E01313">
      <w:pPr>
        <w:pStyle w:val="a0"/>
        <w:rPr>
          <w:rFonts w:hint="cs"/>
          <w:rtl/>
        </w:rPr>
      </w:pPr>
    </w:p>
    <w:p w14:paraId="32ACBA66" w14:textId="77777777" w:rsidR="00000000" w:rsidRDefault="00E01313">
      <w:pPr>
        <w:pStyle w:val="ac"/>
        <w:bidi/>
        <w:rPr>
          <w:rFonts w:hint="cs"/>
          <w:rtl/>
        </w:rPr>
      </w:pPr>
      <w:r>
        <w:rPr>
          <w:rFonts w:hint="cs"/>
          <w:rtl/>
        </w:rPr>
        <w:t>בעד</w:t>
      </w:r>
      <w:r>
        <w:rPr>
          <w:rFonts w:hint="cs"/>
          <w:rtl/>
        </w:rPr>
        <w:t xml:space="preserve"> ההצעה להעביר את הנושא לוועדה </w:t>
      </w:r>
      <w:r>
        <w:rPr>
          <w:rtl/>
        </w:rPr>
        <w:t>–</w:t>
      </w:r>
      <w:r>
        <w:rPr>
          <w:rFonts w:hint="cs"/>
          <w:rtl/>
        </w:rPr>
        <w:t xml:space="preserve"> 5</w:t>
      </w:r>
    </w:p>
    <w:p w14:paraId="27779C65" w14:textId="77777777" w:rsidR="00000000" w:rsidRDefault="00E01313">
      <w:pPr>
        <w:pStyle w:val="ac"/>
        <w:bidi/>
        <w:rPr>
          <w:rFonts w:hint="cs"/>
          <w:rtl/>
        </w:rPr>
      </w:pPr>
      <w:r>
        <w:rPr>
          <w:rFonts w:hint="cs"/>
          <w:rtl/>
        </w:rPr>
        <w:t xml:space="preserve">נגד </w:t>
      </w:r>
      <w:r>
        <w:rPr>
          <w:rtl/>
        </w:rPr>
        <w:t>–</w:t>
      </w:r>
      <w:r>
        <w:rPr>
          <w:rFonts w:hint="cs"/>
          <w:rtl/>
        </w:rPr>
        <w:t xml:space="preserve"> אין</w:t>
      </w:r>
    </w:p>
    <w:p w14:paraId="32B79127" w14:textId="77777777" w:rsidR="00000000" w:rsidRDefault="00E01313">
      <w:pPr>
        <w:pStyle w:val="ac"/>
        <w:bidi/>
        <w:rPr>
          <w:rFonts w:hint="cs"/>
          <w:rtl/>
        </w:rPr>
      </w:pPr>
      <w:r>
        <w:rPr>
          <w:rFonts w:hint="cs"/>
          <w:rtl/>
        </w:rPr>
        <w:t xml:space="preserve">נמנעים </w:t>
      </w:r>
      <w:r>
        <w:rPr>
          <w:rtl/>
        </w:rPr>
        <w:t>–</w:t>
      </w:r>
      <w:r>
        <w:rPr>
          <w:rFonts w:hint="cs"/>
          <w:rtl/>
        </w:rPr>
        <w:t xml:space="preserve"> אין</w:t>
      </w:r>
    </w:p>
    <w:p w14:paraId="4748636D" w14:textId="77777777" w:rsidR="00000000" w:rsidRDefault="00E01313">
      <w:pPr>
        <w:pStyle w:val="ad"/>
        <w:bidi/>
        <w:rPr>
          <w:rFonts w:hint="cs"/>
          <w:rtl/>
        </w:rPr>
      </w:pPr>
      <w:r>
        <w:rPr>
          <w:rFonts w:hint="cs"/>
          <w:rtl/>
        </w:rPr>
        <w:t xml:space="preserve">ההצעה להעביר את הנושא לוועדת הפנים ואיכות הסביבה נתקבלה. </w:t>
      </w:r>
    </w:p>
    <w:p w14:paraId="3F1B39C5" w14:textId="77777777" w:rsidR="00000000" w:rsidRDefault="00E01313">
      <w:pPr>
        <w:pStyle w:val="a0"/>
        <w:rPr>
          <w:rFonts w:hint="cs"/>
          <w:rtl/>
        </w:rPr>
      </w:pPr>
    </w:p>
    <w:p w14:paraId="128406FF" w14:textId="77777777" w:rsidR="00000000" w:rsidRDefault="00E01313">
      <w:pPr>
        <w:pStyle w:val="af1"/>
        <w:rPr>
          <w:rtl/>
        </w:rPr>
      </w:pPr>
      <w:r>
        <w:rPr>
          <w:rtl/>
        </w:rPr>
        <w:t>היו"ר יולי-יואל אדלשטיין:</w:t>
      </w:r>
    </w:p>
    <w:p w14:paraId="6E0D229A" w14:textId="77777777" w:rsidR="00000000" w:rsidRDefault="00E01313">
      <w:pPr>
        <w:pStyle w:val="a0"/>
        <w:rPr>
          <w:rtl/>
        </w:rPr>
      </w:pPr>
    </w:p>
    <w:p w14:paraId="08F5501B" w14:textId="77777777" w:rsidR="00000000" w:rsidRDefault="00E01313">
      <w:pPr>
        <w:pStyle w:val="a0"/>
        <w:rPr>
          <w:rFonts w:hint="cs"/>
          <w:rtl/>
        </w:rPr>
      </w:pPr>
      <w:r>
        <w:rPr>
          <w:rFonts w:hint="cs"/>
          <w:rtl/>
        </w:rPr>
        <w:t>חמישה בעד, אין מתנגדים ואין נמנעים. לכן אני קובע כי הנושא עבר לוועדת הפנים ואיכות הסביבה ושם יידון בהתחשב בהצעה ה</w:t>
      </w:r>
      <w:r>
        <w:rPr>
          <w:rFonts w:hint="cs"/>
          <w:rtl/>
        </w:rPr>
        <w:t xml:space="preserve">ממשלתית. </w:t>
      </w:r>
    </w:p>
    <w:p w14:paraId="460ECD7C" w14:textId="77777777" w:rsidR="00000000" w:rsidRDefault="00E01313">
      <w:pPr>
        <w:pStyle w:val="a0"/>
        <w:rPr>
          <w:rFonts w:hint="cs"/>
          <w:rtl/>
        </w:rPr>
      </w:pPr>
    </w:p>
    <w:p w14:paraId="40EDF84C" w14:textId="77777777" w:rsidR="00000000" w:rsidRDefault="00E01313">
      <w:pPr>
        <w:pStyle w:val="a0"/>
        <w:rPr>
          <w:rFonts w:hint="cs"/>
          <w:rtl/>
        </w:rPr>
      </w:pPr>
      <w:r>
        <w:rPr>
          <w:rFonts w:hint="cs"/>
          <w:rtl/>
        </w:rPr>
        <w:t xml:space="preserve">חברי הכנסת, תם סדר-היום. הישיבה הבאה תתקיים בעזרת השם ביום שני, י' בשבט התשס"ד, 2 בפברואר 2004, בשעה 16:00. תודה רבה לכל המתמידים. הישיבה נעולה. </w:t>
      </w:r>
    </w:p>
    <w:p w14:paraId="045B44D1" w14:textId="77777777" w:rsidR="00000000" w:rsidRDefault="00E01313">
      <w:pPr>
        <w:pStyle w:val="a0"/>
        <w:rPr>
          <w:rFonts w:hint="cs"/>
          <w:rtl/>
        </w:rPr>
      </w:pPr>
    </w:p>
    <w:p w14:paraId="3C6BCB29" w14:textId="77777777" w:rsidR="00000000" w:rsidRDefault="00E01313">
      <w:pPr>
        <w:pStyle w:val="a0"/>
        <w:jc w:val="center"/>
        <w:rPr>
          <w:rFonts w:hint="cs"/>
          <w:rtl/>
        </w:rPr>
      </w:pPr>
      <w:r>
        <w:rPr>
          <w:rFonts w:hint="cs"/>
          <w:rtl/>
        </w:rPr>
        <w:t>הישיבה ננעלה בשעה 20:53.</w:t>
      </w:r>
    </w:p>
    <w:p w14:paraId="0E5DB771" w14:textId="77777777" w:rsidR="00000000" w:rsidRDefault="00E01313">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B4B7FC" w14:textId="77777777" w:rsidR="00000000" w:rsidRDefault="00E01313">
      <w:r>
        <w:separator/>
      </w:r>
    </w:p>
  </w:endnote>
  <w:endnote w:type="continuationSeparator" w:id="0">
    <w:p w14:paraId="3C4F6E54" w14:textId="77777777" w:rsidR="00000000" w:rsidRDefault="00E0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AE2CB0" w14:textId="77777777" w:rsidR="00000000" w:rsidRDefault="00E01313">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242</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292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331D5" w14:textId="77777777" w:rsidR="00000000" w:rsidRDefault="00E01313">
      <w:r>
        <w:separator/>
      </w:r>
    </w:p>
  </w:footnote>
  <w:footnote w:type="continuationSeparator" w:id="0">
    <w:p w14:paraId="77267F3D" w14:textId="77777777" w:rsidR="00000000" w:rsidRDefault="00E01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28F33C8"/>
    <w:multiLevelType w:val="hybridMultilevel"/>
    <w:tmpl w:val="230CFC36"/>
    <w:lvl w:ilvl="0" w:tplc="5CA24FB4">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2" w15:restartNumberingAfterBreak="0">
    <w:nsid w:val="1D6C7B67"/>
    <w:multiLevelType w:val="hybridMultilevel"/>
    <w:tmpl w:val="E356ECBE"/>
    <w:lvl w:ilvl="0" w:tplc="50E4AF1A">
      <w:start w:val="1"/>
      <w:numFmt w:val="decimal"/>
      <w:lvlText w:val="%1."/>
      <w:lvlJc w:val="left"/>
      <w:pPr>
        <w:tabs>
          <w:tab w:val="num" w:pos="930"/>
        </w:tabs>
        <w:ind w:left="930" w:right="930" w:hanging="570"/>
      </w:pPr>
      <w:rPr>
        <w:rFonts w:hint="default"/>
        <w:b/>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2C533251"/>
    <w:multiLevelType w:val="hybridMultilevel"/>
    <w:tmpl w:val="9800A356"/>
    <w:lvl w:ilvl="0" w:tplc="ACB8ACB6">
      <w:start w:val="1"/>
      <w:numFmt w:val="decimal"/>
      <w:pStyle w:val="Heading2"/>
      <w:lvlText w:val="%1."/>
      <w:lvlJc w:val="left"/>
      <w:pPr>
        <w:tabs>
          <w:tab w:val="num" w:pos="926"/>
        </w:tabs>
        <w:ind w:left="926" w:right="926" w:hanging="360"/>
      </w:pPr>
      <w:rPr>
        <w:rFonts w:hint="default"/>
      </w:rPr>
    </w:lvl>
    <w:lvl w:ilvl="1" w:tplc="040D0019" w:tentative="1">
      <w:start w:val="1"/>
      <w:numFmt w:val="lowerLetter"/>
      <w:lvlText w:val="%2."/>
      <w:lvlJc w:val="left"/>
      <w:pPr>
        <w:tabs>
          <w:tab w:val="num" w:pos="1646"/>
        </w:tabs>
        <w:ind w:left="1646" w:right="1646" w:hanging="360"/>
      </w:pPr>
    </w:lvl>
    <w:lvl w:ilvl="2" w:tplc="040D001B" w:tentative="1">
      <w:start w:val="1"/>
      <w:numFmt w:val="lowerRoman"/>
      <w:lvlText w:val="%3."/>
      <w:lvlJc w:val="right"/>
      <w:pPr>
        <w:tabs>
          <w:tab w:val="num" w:pos="2366"/>
        </w:tabs>
        <w:ind w:left="2366" w:right="2366" w:hanging="180"/>
      </w:pPr>
    </w:lvl>
    <w:lvl w:ilvl="3" w:tplc="040D000F" w:tentative="1">
      <w:start w:val="1"/>
      <w:numFmt w:val="decimal"/>
      <w:lvlText w:val="%4."/>
      <w:lvlJc w:val="left"/>
      <w:pPr>
        <w:tabs>
          <w:tab w:val="num" w:pos="3086"/>
        </w:tabs>
        <w:ind w:left="3086" w:right="3086" w:hanging="360"/>
      </w:pPr>
    </w:lvl>
    <w:lvl w:ilvl="4" w:tplc="040D0019" w:tentative="1">
      <w:start w:val="1"/>
      <w:numFmt w:val="lowerLetter"/>
      <w:lvlText w:val="%5."/>
      <w:lvlJc w:val="left"/>
      <w:pPr>
        <w:tabs>
          <w:tab w:val="num" w:pos="3806"/>
        </w:tabs>
        <w:ind w:left="3806" w:right="3806" w:hanging="360"/>
      </w:pPr>
    </w:lvl>
    <w:lvl w:ilvl="5" w:tplc="040D001B" w:tentative="1">
      <w:start w:val="1"/>
      <w:numFmt w:val="lowerRoman"/>
      <w:lvlText w:val="%6."/>
      <w:lvlJc w:val="right"/>
      <w:pPr>
        <w:tabs>
          <w:tab w:val="num" w:pos="4526"/>
        </w:tabs>
        <w:ind w:left="4526" w:right="4526" w:hanging="180"/>
      </w:pPr>
    </w:lvl>
    <w:lvl w:ilvl="6" w:tplc="040D000F" w:tentative="1">
      <w:start w:val="1"/>
      <w:numFmt w:val="decimal"/>
      <w:lvlText w:val="%7."/>
      <w:lvlJc w:val="left"/>
      <w:pPr>
        <w:tabs>
          <w:tab w:val="num" w:pos="5246"/>
        </w:tabs>
        <w:ind w:left="5246" w:right="5246" w:hanging="360"/>
      </w:pPr>
    </w:lvl>
    <w:lvl w:ilvl="7" w:tplc="040D0019" w:tentative="1">
      <w:start w:val="1"/>
      <w:numFmt w:val="lowerLetter"/>
      <w:lvlText w:val="%8."/>
      <w:lvlJc w:val="left"/>
      <w:pPr>
        <w:tabs>
          <w:tab w:val="num" w:pos="5966"/>
        </w:tabs>
        <w:ind w:left="5966" w:right="5966" w:hanging="360"/>
      </w:pPr>
    </w:lvl>
    <w:lvl w:ilvl="8" w:tplc="040D001B" w:tentative="1">
      <w:start w:val="1"/>
      <w:numFmt w:val="lowerRoman"/>
      <w:lvlText w:val="%9."/>
      <w:lvlJc w:val="right"/>
      <w:pPr>
        <w:tabs>
          <w:tab w:val="num" w:pos="6686"/>
        </w:tabs>
        <w:ind w:left="6686" w:right="6686" w:hanging="180"/>
      </w:pPr>
    </w:lvl>
  </w:abstractNum>
  <w:abstractNum w:abstractNumId="4" w15:restartNumberingAfterBreak="0">
    <w:nsid w:val="335176EA"/>
    <w:multiLevelType w:val="hybridMultilevel"/>
    <w:tmpl w:val="A202994C"/>
    <w:lvl w:ilvl="0" w:tplc="AE7C6F20">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5" w15:restartNumberingAfterBreak="0">
    <w:nsid w:val="35B76A9C"/>
    <w:multiLevelType w:val="hybridMultilevel"/>
    <w:tmpl w:val="87DA241C"/>
    <w:lvl w:ilvl="0" w:tplc="EA10129E">
      <w:start w:val="2"/>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1833296"/>
    <w:multiLevelType w:val="hybridMultilevel"/>
    <w:tmpl w:val="6A048B52"/>
    <w:lvl w:ilvl="0" w:tplc="8E003FF8">
      <w:start w:val="1019"/>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1331_1-55.doc"/>
    <w:docVar w:name="Position" w:val="Merged1-55"/>
    <w:docVar w:name="Queue" w:val="1-55"/>
    <w:docVar w:name="SaveYN" w:val="N"/>
    <w:docVar w:name="Session" w:val="21331"/>
    <w:docVar w:name="SessionDate" w:val="28/01/04"/>
    <w:docVar w:name="SpeakersNum" w:val="0"/>
    <w:docVar w:name="StartMode" w:val="4"/>
  </w:docVars>
  <w:rsids>
    <w:rsidRoot w:val="00E01313"/>
    <w:rsid w:val="00E0131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A56B74"/>
  <w15:chartTrackingRefBased/>
  <w15:docId w15:val="{FB634B48-6321-46B3-9CF8-94A256BF3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paragraph" w:styleId="Heading2">
    <w:name w:val="heading 2"/>
    <w:basedOn w:val="Normal"/>
    <w:next w:val="Normal"/>
    <w:qFormat/>
    <w:pPr>
      <w:keepNext/>
      <w:numPr>
        <w:numId w:val="6"/>
      </w:numPr>
      <w:bidi/>
      <w:spacing w:line="360" w:lineRule="auto"/>
      <w:ind w:right="0"/>
      <w:outlineLvl w:val="1"/>
    </w:pPr>
    <w:rPr>
      <w:rFonts w:cs="Times New Roman"/>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style>
  <w:style w:type="paragraph" w:styleId="TOC2">
    <w:name w:val="toc 2"/>
    <w:basedOn w:val="a0"/>
    <w:next w:val="Normal"/>
    <w:autoRedefine/>
    <w:semiHidden/>
    <w:pPr>
      <w:ind w:left="240" w:right="24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59939</Words>
  <Characters>341653</Characters>
  <Application>Microsoft Office Word</Application>
  <DocSecurity>0</DocSecurity>
  <Lines>2847</Lines>
  <Paragraphs>801</Paragraphs>
  <ScaleCrop>false</ScaleCrop>
  <HeadingPairs>
    <vt:vector size="2" baseType="variant">
      <vt:variant>
        <vt:lpstr>שם</vt:lpstr>
      </vt:variant>
      <vt:variant>
        <vt:i4>1</vt:i4>
      </vt:variant>
    </vt:vector>
  </HeadingPairs>
  <TitlesOfParts>
    <vt:vector size="1" baseType="lpstr">
      <vt:lpstr>חוב' ט"ו </vt:lpstr>
    </vt:vector>
  </TitlesOfParts>
  <Company>EDS</Company>
  <LinksUpToDate>false</LinksUpToDate>
  <CharactersWithSpaces>400791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100 מתאריך 28/01/2004</dc:title>
  <dc:subject/>
  <dc:creator>knesset</dc:creator>
  <cp:keywords/>
  <dc:description/>
  <cp:lastModifiedBy>vladimir</cp:lastModifiedBy>
  <cp:revision>2</cp:revision>
  <cp:lastPrinted>2004-07-29T11:01:00Z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136.000000000000</vt:lpwstr>
  </property>
  <property fmtid="{D5CDD505-2E9C-101B-9397-08002B2CF9AE}" pid="3" name="AutoNumber">
    <vt:lpwstr>00254404</vt:lpwstr>
  </property>
  <property fmtid="{D5CDD505-2E9C-101B-9397-08002B2CF9AE}" pid="4" name="SDDocDate">
    <vt:lpwstr>2005-07-24T11:28:37Z</vt:lpwstr>
  </property>
  <property fmtid="{D5CDD505-2E9C-101B-9397-08002B2CF9AE}" pid="5" name="SDHebDate">
    <vt:lpwstr>י"ז בתמוז, התשס"ה</vt:lpwstr>
  </property>
  <property fmtid="{D5CDD505-2E9C-101B-9397-08002B2CF9AE}" pid="6" name="SDCategories">
    <vt:lpwstr>:דף הבית:נושאים:דברי הכנסת:כנסת 16;#</vt:lpwstr>
  </property>
  <property fmtid="{D5CDD505-2E9C-101B-9397-08002B2CF9AE}" pid="7" name="MisYeshiva">
    <vt:lpwstr>100.000000000000</vt:lpwstr>
  </property>
  <property fmtid="{D5CDD505-2E9C-101B-9397-08002B2CF9AE}" pid="8" name="SDAuthor">
    <vt:lpwstr>דבורה אביבי</vt:lpwstr>
  </property>
  <property fmtid="{D5CDD505-2E9C-101B-9397-08002B2CF9AE}" pid="9" name="TaarichYeshiva">
    <vt:lpwstr>2004-01-28T02:00:00Z</vt:lpwstr>
  </property>
</Properties>
</file>