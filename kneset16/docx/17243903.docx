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C8D50" w14:textId="77777777" w:rsidR="00000000" w:rsidRDefault="00DD24A4">
      <w:pPr>
        <w:pStyle w:val="a"/>
        <w:rPr>
          <w:rtl/>
        </w:rPr>
      </w:pPr>
    </w:p>
    <w:p w14:paraId="7B361D3C" w14:textId="77777777" w:rsidR="00000000" w:rsidRDefault="00DD24A4">
      <w:pPr>
        <w:pStyle w:val="a"/>
        <w:rPr>
          <w:rFonts w:hint="cs"/>
          <w:b/>
          <w:bCs/>
          <w:rtl/>
        </w:rPr>
      </w:pPr>
      <w:r>
        <w:rPr>
          <w:rFonts w:hint="cs"/>
          <w:b/>
          <w:bCs/>
          <w:rtl/>
        </w:rPr>
        <w:t>חוברת ב'</w:t>
      </w:r>
    </w:p>
    <w:p w14:paraId="660C8B91" w14:textId="77777777" w:rsidR="00000000" w:rsidRDefault="00DD24A4">
      <w:pPr>
        <w:pStyle w:val="a"/>
        <w:rPr>
          <w:rFonts w:hint="cs"/>
          <w:b/>
          <w:bCs/>
          <w:rtl/>
        </w:rPr>
      </w:pPr>
      <w:r>
        <w:rPr>
          <w:rFonts w:hint="cs"/>
          <w:b/>
          <w:bCs/>
          <w:rtl/>
        </w:rPr>
        <w:t>ישיבה ז'</w:t>
      </w:r>
    </w:p>
    <w:p w14:paraId="0A5334C9" w14:textId="77777777" w:rsidR="00000000" w:rsidRDefault="00DD24A4">
      <w:pPr>
        <w:pStyle w:val="a"/>
        <w:rPr>
          <w:rFonts w:hint="cs"/>
          <w:rtl/>
        </w:rPr>
      </w:pPr>
    </w:p>
    <w:p w14:paraId="351CC735" w14:textId="77777777" w:rsidR="00000000" w:rsidRDefault="00DD24A4">
      <w:pPr>
        <w:pStyle w:val="a"/>
        <w:rPr>
          <w:rFonts w:hint="cs"/>
          <w:rtl/>
        </w:rPr>
      </w:pPr>
    </w:p>
    <w:p w14:paraId="2C12FAF8" w14:textId="77777777" w:rsidR="00000000" w:rsidRDefault="00DD24A4">
      <w:pPr>
        <w:pStyle w:val="a"/>
        <w:rPr>
          <w:rFonts w:hint="cs"/>
          <w:rtl/>
        </w:rPr>
      </w:pPr>
    </w:p>
    <w:p w14:paraId="6F32D734" w14:textId="77777777" w:rsidR="00000000" w:rsidRDefault="00DD24A4">
      <w:pPr>
        <w:pStyle w:val="a"/>
        <w:rPr>
          <w:rtl/>
        </w:rPr>
      </w:pPr>
    </w:p>
    <w:p w14:paraId="0C76E14D" w14:textId="77777777" w:rsidR="00000000" w:rsidRDefault="00DD24A4">
      <w:pPr>
        <w:pStyle w:val="a"/>
        <w:rPr>
          <w:rtl/>
        </w:rPr>
      </w:pPr>
    </w:p>
    <w:p w14:paraId="47AE00BE" w14:textId="77777777" w:rsidR="00000000" w:rsidRDefault="00DD24A4">
      <w:pPr>
        <w:pStyle w:val="a1"/>
        <w:bidi/>
        <w:rPr>
          <w:rFonts w:hint="cs"/>
          <w:rtl/>
        </w:rPr>
      </w:pPr>
      <w:r>
        <w:rPr>
          <w:rtl/>
        </w:rPr>
        <w:t>הישיבה ה</w:t>
      </w:r>
      <w:r>
        <w:rPr>
          <w:rFonts w:hint="cs"/>
          <w:rtl/>
        </w:rPr>
        <w:t>שביעית</w:t>
      </w:r>
      <w:r>
        <w:rPr>
          <w:rtl/>
        </w:rPr>
        <w:t xml:space="preserve"> של הכנסת ה</w:t>
      </w:r>
      <w:r>
        <w:rPr>
          <w:rFonts w:hint="cs"/>
          <w:rtl/>
        </w:rPr>
        <w:t>שש-עשרה</w:t>
      </w:r>
    </w:p>
    <w:p w14:paraId="795F5495" w14:textId="77777777" w:rsidR="00000000" w:rsidRDefault="00DD24A4">
      <w:pPr>
        <w:pStyle w:val="a2"/>
        <w:bidi/>
        <w:rPr>
          <w:rtl/>
        </w:rPr>
      </w:pPr>
      <w:r>
        <w:rPr>
          <w:rtl/>
        </w:rPr>
        <w:t>יום חמישי,</w:t>
      </w:r>
      <w:r>
        <w:rPr>
          <w:rFonts w:hint="cs"/>
          <w:rtl/>
        </w:rPr>
        <w:t xml:space="preserve"> </w:t>
      </w:r>
      <w:r>
        <w:rPr>
          <w:rtl/>
        </w:rPr>
        <w:t xml:space="preserve">כ"ה </w:t>
      </w:r>
      <w:r>
        <w:rPr>
          <w:rFonts w:hint="cs"/>
          <w:rtl/>
        </w:rPr>
        <w:t>ב</w:t>
      </w:r>
      <w:r>
        <w:rPr>
          <w:rtl/>
        </w:rPr>
        <w:t>אדר א</w:t>
      </w:r>
      <w:r>
        <w:rPr>
          <w:rFonts w:hint="cs"/>
          <w:rtl/>
        </w:rPr>
        <w:t>'</w:t>
      </w:r>
      <w:r>
        <w:rPr>
          <w:rtl/>
        </w:rPr>
        <w:t xml:space="preserve"> </w:t>
      </w:r>
      <w:r>
        <w:rPr>
          <w:rFonts w:hint="cs"/>
          <w:rtl/>
        </w:rPr>
        <w:t>ה</w:t>
      </w:r>
      <w:r>
        <w:rPr>
          <w:rtl/>
        </w:rPr>
        <w:t>תשס"ג (27 בפב</w:t>
      </w:r>
      <w:r>
        <w:rPr>
          <w:rFonts w:hint="cs"/>
          <w:rtl/>
        </w:rPr>
        <w:t>ר</w:t>
      </w:r>
      <w:r>
        <w:rPr>
          <w:rtl/>
        </w:rPr>
        <w:t>ואר 2003)</w:t>
      </w:r>
    </w:p>
    <w:p w14:paraId="593CD6FB" w14:textId="77777777" w:rsidR="00000000" w:rsidRDefault="00DD24A4">
      <w:pPr>
        <w:pStyle w:val="a3"/>
        <w:bidi/>
        <w:rPr>
          <w:rFonts w:hint="cs"/>
          <w:rtl/>
        </w:rPr>
      </w:pPr>
      <w:r>
        <w:rPr>
          <w:rtl/>
        </w:rPr>
        <w:t>ירושלים, הכנסת, שעה 16:</w:t>
      </w:r>
      <w:r>
        <w:rPr>
          <w:rFonts w:hint="cs"/>
          <w:rtl/>
        </w:rPr>
        <w:t>32</w:t>
      </w:r>
    </w:p>
    <w:p w14:paraId="0E1048F5" w14:textId="77777777" w:rsidR="00000000" w:rsidRDefault="00DD24A4">
      <w:pPr>
        <w:pStyle w:val="Subject"/>
        <w:rPr>
          <w:rFonts w:hint="cs"/>
          <w:rtl/>
        </w:rPr>
      </w:pPr>
      <w:r>
        <w:rPr>
          <w:rtl/>
        </w:rPr>
        <w:br w:type="page"/>
      </w:r>
    </w:p>
    <w:p w14:paraId="21CB9674" w14:textId="77777777" w:rsidR="00000000" w:rsidRDefault="00DD24A4">
      <w:pPr>
        <w:pStyle w:val="Subject"/>
        <w:rPr>
          <w:rFonts w:hint="cs"/>
          <w:rtl/>
        </w:rPr>
      </w:pPr>
    </w:p>
    <w:p w14:paraId="1A57A381" w14:textId="77777777" w:rsidR="00000000" w:rsidRDefault="00DD24A4">
      <w:pPr>
        <w:pStyle w:val="Subject"/>
        <w:rPr>
          <w:rtl/>
        </w:rPr>
      </w:pPr>
      <w:bookmarkStart w:id="0" w:name="_Toc35678678"/>
      <w:r>
        <w:rPr>
          <w:rtl/>
        </w:rPr>
        <w:t>בחירת סגנים ליושב-ראש הכנסת</w:t>
      </w:r>
      <w:bookmarkEnd w:id="0"/>
    </w:p>
    <w:p w14:paraId="2F284AA8" w14:textId="77777777" w:rsidR="00000000" w:rsidRDefault="00DD24A4">
      <w:pPr>
        <w:pStyle w:val="a"/>
        <w:rPr>
          <w:rtl/>
        </w:rPr>
      </w:pPr>
    </w:p>
    <w:p w14:paraId="37C4CAC0" w14:textId="77777777" w:rsidR="00000000" w:rsidRDefault="00DD24A4">
      <w:pPr>
        <w:pStyle w:val="ad"/>
        <w:rPr>
          <w:rtl/>
        </w:rPr>
      </w:pPr>
      <w:r>
        <w:rPr>
          <w:rtl/>
        </w:rPr>
        <w:t>היו"ר ראובן ריבלין:</w:t>
      </w:r>
    </w:p>
    <w:p w14:paraId="13A2F8AD" w14:textId="77777777" w:rsidR="00000000" w:rsidRDefault="00DD24A4">
      <w:pPr>
        <w:pStyle w:val="a"/>
        <w:rPr>
          <w:rtl/>
        </w:rPr>
      </w:pPr>
    </w:p>
    <w:p w14:paraId="6E2ABEEA" w14:textId="77777777" w:rsidR="00000000" w:rsidRDefault="00DD24A4">
      <w:pPr>
        <w:pStyle w:val="a"/>
        <w:rPr>
          <w:rFonts w:hint="cs"/>
          <w:rtl/>
        </w:rPr>
      </w:pPr>
      <w:r>
        <w:rPr>
          <w:rFonts w:hint="cs"/>
          <w:rtl/>
        </w:rPr>
        <w:t>היום יום חמישי, כ"ה באדר א' התשס"ג, 27 בחודש פברואר 2003. אני מתכבד לפתו</w:t>
      </w:r>
      <w:r>
        <w:rPr>
          <w:rFonts w:hint="cs"/>
          <w:rtl/>
        </w:rPr>
        <w:t>ח את ישיבת הכנסת.</w:t>
      </w:r>
    </w:p>
    <w:p w14:paraId="78EB0E71" w14:textId="77777777" w:rsidR="00000000" w:rsidRDefault="00DD24A4">
      <w:pPr>
        <w:pStyle w:val="a"/>
        <w:ind w:firstLine="0"/>
        <w:rPr>
          <w:rFonts w:hint="cs"/>
          <w:rtl/>
        </w:rPr>
      </w:pPr>
    </w:p>
    <w:p w14:paraId="6C95F391" w14:textId="77777777" w:rsidR="00000000" w:rsidRDefault="00DD24A4">
      <w:pPr>
        <w:pStyle w:val="Speaker"/>
        <w:rPr>
          <w:rFonts w:hint="cs"/>
          <w:rtl/>
        </w:rPr>
      </w:pPr>
      <w:bookmarkStart w:id="1" w:name="FS000000431T27_02_2003_16_50_53"/>
      <w:bookmarkEnd w:id="1"/>
      <w:r>
        <w:rPr>
          <w:rFonts w:hint="cs"/>
          <w:rtl/>
        </w:rPr>
        <w:t>מזכיר הכנסת אריה האן:</w:t>
      </w:r>
    </w:p>
    <w:p w14:paraId="4FADFEE1" w14:textId="77777777" w:rsidR="00000000" w:rsidRDefault="00DD24A4">
      <w:pPr>
        <w:pStyle w:val="a"/>
        <w:ind w:firstLine="0"/>
        <w:rPr>
          <w:rFonts w:hint="cs"/>
          <w:rtl/>
        </w:rPr>
      </w:pPr>
    </w:p>
    <w:p w14:paraId="6117EBA8" w14:textId="77777777" w:rsidR="00000000" w:rsidRDefault="00DD24A4">
      <w:pPr>
        <w:pStyle w:val="a"/>
        <w:ind w:firstLine="0"/>
        <w:rPr>
          <w:rFonts w:hint="cs"/>
          <w:rtl/>
        </w:rPr>
      </w:pPr>
      <w:r>
        <w:rPr>
          <w:rFonts w:hint="cs"/>
          <w:rtl/>
        </w:rPr>
        <w:tab/>
        <w:t>אני מבקש מחברי הכנסת ומהקהל לקום.</w:t>
      </w:r>
    </w:p>
    <w:p w14:paraId="6DB877C7" w14:textId="77777777" w:rsidR="00000000" w:rsidRDefault="00DD24A4">
      <w:pPr>
        <w:pStyle w:val="a"/>
        <w:ind w:firstLine="0"/>
        <w:rPr>
          <w:rFonts w:hint="cs"/>
          <w:rtl/>
        </w:rPr>
      </w:pPr>
    </w:p>
    <w:p w14:paraId="58D7EEC6" w14:textId="77777777" w:rsidR="00000000" w:rsidRDefault="00DD24A4">
      <w:pPr>
        <w:pStyle w:val="a"/>
        <w:ind w:firstLine="720"/>
        <w:rPr>
          <w:rFonts w:hint="cs"/>
          <w:rtl/>
        </w:rPr>
      </w:pPr>
      <w:r>
        <w:rPr>
          <w:rFonts w:hint="cs"/>
          <w:rtl/>
        </w:rPr>
        <w:t>כבוד הנשיא!</w:t>
      </w:r>
    </w:p>
    <w:p w14:paraId="6EF007E8" w14:textId="77777777" w:rsidR="00000000" w:rsidRDefault="00DD24A4">
      <w:pPr>
        <w:pStyle w:val="a"/>
        <w:ind w:firstLine="0"/>
        <w:rPr>
          <w:rFonts w:hint="cs"/>
          <w:rtl/>
        </w:rPr>
      </w:pPr>
    </w:p>
    <w:p w14:paraId="096C314B" w14:textId="77777777" w:rsidR="00000000" w:rsidRDefault="00DD24A4">
      <w:pPr>
        <w:pStyle w:val="a"/>
        <w:ind w:firstLine="0"/>
        <w:jc w:val="center"/>
        <w:rPr>
          <w:rFonts w:hint="cs"/>
          <w:rtl/>
        </w:rPr>
      </w:pPr>
      <w:r>
        <w:rPr>
          <w:rFonts w:hint="cs"/>
          <w:rtl/>
        </w:rPr>
        <w:t>(חברי הכנסת מקדמים בקימה את פני נשיא המדינה.)</w:t>
      </w:r>
    </w:p>
    <w:p w14:paraId="16ABADD7" w14:textId="77777777" w:rsidR="00000000" w:rsidRDefault="00DD24A4">
      <w:pPr>
        <w:pStyle w:val="a"/>
        <w:ind w:firstLine="0"/>
        <w:jc w:val="center"/>
        <w:rPr>
          <w:rFonts w:hint="cs"/>
          <w:rtl/>
        </w:rPr>
      </w:pPr>
    </w:p>
    <w:p w14:paraId="5338CF4C" w14:textId="77777777" w:rsidR="00000000" w:rsidRDefault="00DD24A4">
      <w:pPr>
        <w:pStyle w:val="Speaker"/>
        <w:rPr>
          <w:rFonts w:hint="cs"/>
          <w:rtl/>
        </w:rPr>
      </w:pPr>
      <w:r>
        <w:rPr>
          <w:rFonts w:hint="cs"/>
          <w:rtl/>
        </w:rPr>
        <w:t>מזכיר הכנסת אריה האן:</w:t>
      </w:r>
    </w:p>
    <w:p w14:paraId="4575674F" w14:textId="77777777" w:rsidR="00000000" w:rsidRDefault="00DD24A4">
      <w:pPr>
        <w:pStyle w:val="a"/>
        <w:ind w:firstLine="0"/>
        <w:rPr>
          <w:rFonts w:hint="cs"/>
          <w:rtl/>
        </w:rPr>
      </w:pPr>
    </w:p>
    <w:p w14:paraId="44090D3A" w14:textId="77777777" w:rsidR="00000000" w:rsidRDefault="00DD24A4">
      <w:pPr>
        <w:pStyle w:val="a"/>
        <w:ind w:firstLine="0"/>
        <w:rPr>
          <w:rFonts w:hint="cs"/>
          <w:rtl/>
        </w:rPr>
      </w:pPr>
      <w:r>
        <w:rPr>
          <w:rFonts w:hint="cs"/>
          <w:rtl/>
        </w:rPr>
        <w:tab/>
        <w:t>בבקשה לשבת.</w:t>
      </w:r>
    </w:p>
    <w:p w14:paraId="2A4D4782" w14:textId="77777777" w:rsidR="00000000" w:rsidRDefault="00DD24A4">
      <w:pPr>
        <w:pStyle w:val="a"/>
        <w:ind w:firstLine="0"/>
        <w:rPr>
          <w:rFonts w:hint="cs"/>
          <w:rtl/>
        </w:rPr>
      </w:pPr>
    </w:p>
    <w:p w14:paraId="71BD0D1B" w14:textId="77777777" w:rsidR="00000000" w:rsidRDefault="00DD24A4">
      <w:pPr>
        <w:pStyle w:val="ad"/>
        <w:rPr>
          <w:rtl/>
        </w:rPr>
      </w:pPr>
      <w:r>
        <w:rPr>
          <w:rtl/>
        </w:rPr>
        <w:t>היו"ר ראובן ריבלין:</w:t>
      </w:r>
    </w:p>
    <w:p w14:paraId="7CACBE90" w14:textId="77777777" w:rsidR="00000000" w:rsidRDefault="00DD24A4">
      <w:pPr>
        <w:pStyle w:val="a"/>
        <w:rPr>
          <w:rtl/>
        </w:rPr>
      </w:pPr>
    </w:p>
    <w:p w14:paraId="0A17A0F6" w14:textId="77777777" w:rsidR="00000000" w:rsidRDefault="00DD24A4">
      <w:pPr>
        <w:pStyle w:val="a"/>
        <w:rPr>
          <w:rFonts w:hint="cs"/>
          <w:rtl/>
        </w:rPr>
      </w:pPr>
      <w:r>
        <w:rPr>
          <w:rFonts w:hint="cs"/>
          <w:rtl/>
        </w:rPr>
        <w:t>רבותי חברי הכנסת, הסעיף הראשון על סדר-היום, למרות חגיגיות הי</w:t>
      </w:r>
      <w:r>
        <w:rPr>
          <w:rFonts w:hint="cs"/>
          <w:rtl/>
        </w:rPr>
        <w:t xml:space="preserve">שיבה, בחירת סגנים זמניים ליושב-ראש הכנסת. יציג את ההמלצה של הוועדה המסדרת יושב-ראש הוועדה המסדרת. בבקשה. </w:t>
      </w:r>
    </w:p>
    <w:p w14:paraId="4786C094" w14:textId="77777777" w:rsidR="00000000" w:rsidRDefault="00DD24A4">
      <w:pPr>
        <w:pStyle w:val="a"/>
        <w:ind w:firstLine="0"/>
        <w:rPr>
          <w:rFonts w:hint="cs"/>
          <w:rtl/>
        </w:rPr>
      </w:pPr>
    </w:p>
    <w:p w14:paraId="1796C4FC" w14:textId="77777777" w:rsidR="00000000" w:rsidRDefault="00DD24A4">
      <w:pPr>
        <w:pStyle w:val="Speaker"/>
        <w:rPr>
          <w:rtl/>
        </w:rPr>
      </w:pPr>
      <w:bookmarkStart w:id="2" w:name="FS000001027T27_02_2003_16_55_49"/>
      <w:bookmarkEnd w:id="2"/>
      <w:r>
        <w:rPr>
          <w:rFonts w:hint="eastAsia"/>
          <w:rtl/>
        </w:rPr>
        <w:t>גדעון</w:t>
      </w:r>
      <w:r>
        <w:rPr>
          <w:rtl/>
        </w:rPr>
        <w:t xml:space="preserve"> סער (</w:t>
      </w:r>
      <w:r>
        <w:rPr>
          <w:rFonts w:hint="cs"/>
          <w:rtl/>
        </w:rPr>
        <w:t>יו"ר הוועדה המסדרת</w:t>
      </w:r>
      <w:r>
        <w:rPr>
          <w:rtl/>
        </w:rPr>
        <w:t>):</w:t>
      </w:r>
    </w:p>
    <w:p w14:paraId="0E0FBB83" w14:textId="77777777" w:rsidR="00000000" w:rsidRDefault="00DD24A4">
      <w:pPr>
        <w:pStyle w:val="a"/>
        <w:rPr>
          <w:rFonts w:hint="cs"/>
          <w:rtl/>
        </w:rPr>
      </w:pPr>
    </w:p>
    <w:p w14:paraId="0C993A67" w14:textId="77777777" w:rsidR="00000000" w:rsidRDefault="00DD24A4">
      <w:pPr>
        <w:pStyle w:val="a"/>
        <w:rPr>
          <w:rFonts w:hint="cs"/>
          <w:rtl/>
        </w:rPr>
      </w:pPr>
      <w:r>
        <w:rPr>
          <w:rFonts w:hint="cs"/>
          <w:rtl/>
        </w:rPr>
        <w:t xml:space="preserve">אדוני היושב-ראש, כנסת נכבדה, הוועדה המסדרת מציעה לכנסת לבחור את חברי הכנסת אברהם הירשזון ואלי בן-מנחם לסגנים זמניים </w:t>
      </w:r>
      <w:r>
        <w:rPr>
          <w:rFonts w:hint="cs"/>
          <w:rtl/>
        </w:rPr>
        <w:t xml:space="preserve">ליושב-ראש הכנסת. </w:t>
      </w:r>
    </w:p>
    <w:p w14:paraId="6D624287" w14:textId="77777777" w:rsidR="00000000" w:rsidRDefault="00DD24A4">
      <w:pPr>
        <w:pStyle w:val="a"/>
        <w:ind w:firstLine="0"/>
        <w:rPr>
          <w:rFonts w:hint="cs"/>
          <w:rtl/>
        </w:rPr>
      </w:pPr>
    </w:p>
    <w:p w14:paraId="6D9F2F53" w14:textId="77777777" w:rsidR="00000000" w:rsidRDefault="00DD24A4">
      <w:pPr>
        <w:pStyle w:val="ad"/>
        <w:rPr>
          <w:rtl/>
        </w:rPr>
      </w:pPr>
      <w:r>
        <w:rPr>
          <w:rtl/>
        </w:rPr>
        <w:t>היו"ר ראובן ריבלין:</w:t>
      </w:r>
    </w:p>
    <w:p w14:paraId="0EE76DC7" w14:textId="77777777" w:rsidR="00000000" w:rsidRDefault="00DD24A4">
      <w:pPr>
        <w:pStyle w:val="a"/>
        <w:rPr>
          <w:rtl/>
        </w:rPr>
      </w:pPr>
    </w:p>
    <w:p w14:paraId="5F6B310D" w14:textId="77777777" w:rsidR="00000000" w:rsidRDefault="00DD24A4">
      <w:pPr>
        <w:pStyle w:val="a"/>
        <w:rPr>
          <w:rFonts w:hint="cs"/>
          <w:rtl/>
        </w:rPr>
      </w:pPr>
      <w:r>
        <w:rPr>
          <w:rFonts w:hint="cs"/>
          <w:rtl/>
        </w:rPr>
        <w:t xml:space="preserve">ובכן, רבותי חברי הכנסת, ההצעה היא למנות סגני יושב-ראש זמניים שיאפשרו לי לנהל את הישיבות עד בחירת הנשיאות של הכנסת </w:t>
      </w:r>
      <w:r>
        <w:rPr>
          <w:rtl/>
        </w:rPr>
        <w:t>–</w:t>
      </w:r>
      <w:r>
        <w:rPr>
          <w:rFonts w:hint="cs"/>
          <w:rtl/>
        </w:rPr>
        <w:t xml:space="preserve"> שבעה סגנים שיהיו סגנים קבועים </w:t>
      </w:r>
      <w:r>
        <w:rPr>
          <w:rtl/>
        </w:rPr>
        <w:t>–</w:t>
      </w:r>
      <w:r>
        <w:rPr>
          <w:rFonts w:hint="cs"/>
          <w:rtl/>
        </w:rPr>
        <w:t xml:space="preserve"> את החברים אברהם הירשזון ואלי  בן-מנחם. </w:t>
      </w:r>
    </w:p>
    <w:p w14:paraId="2E459DAF" w14:textId="77777777" w:rsidR="00000000" w:rsidRDefault="00DD24A4">
      <w:pPr>
        <w:pStyle w:val="a"/>
        <w:rPr>
          <w:rFonts w:hint="cs"/>
          <w:rtl/>
        </w:rPr>
      </w:pPr>
    </w:p>
    <w:p w14:paraId="3FBF13DF" w14:textId="77777777" w:rsidR="00000000" w:rsidRDefault="00DD24A4">
      <w:pPr>
        <w:pStyle w:val="a"/>
        <w:rPr>
          <w:rFonts w:hint="cs"/>
          <w:rtl/>
        </w:rPr>
      </w:pPr>
      <w:r>
        <w:rPr>
          <w:rFonts w:hint="cs"/>
          <w:rtl/>
        </w:rPr>
        <w:t>מי בעד ההצעה - ירים את ידו.</w:t>
      </w:r>
      <w:r>
        <w:rPr>
          <w:rFonts w:hint="cs"/>
          <w:rtl/>
        </w:rPr>
        <w:t xml:space="preserve"> מי נגד? מי נמנע?</w:t>
      </w:r>
    </w:p>
    <w:p w14:paraId="206A2EED" w14:textId="77777777" w:rsidR="00000000" w:rsidRDefault="00DD24A4">
      <w:pPr>
        <w:pStyle w:val="a"/>
        <w:rPr>
          <w:rFonts w:hint="cs"/>
          <w:rtl/>
        </w:rPr>
      </w:pPr>
    </w:p>
    <w:p w14:paraId="2496F691" w14:textId="77777777" w:rsidR="00000000" w:rsidRDefault="00DD24A4">
      <w:pPr>
        <w:pStyle w:val="a7"/>
        <w:bidi/>
        <w:rPr>
          <w:rFonts w:hint="cs"/>
          <w:rtl/>
        </w:rPr>
      </w:pPr>
      <w:r>
        <w:rPr>
          <w:rFonts w:hint="cs"/>
          <w:rtl/>
        </w:rPr>
        <w:t>הצבעה</w:t>
      </w:r>
    </w:p>
    <w:p w14:paraId="4E7DE28E" w14:textId="77777777" w:rsidR="00000000" w:rsidRDefault="00DD24A4">
      <w:pPr>
        <w:pStyle w:val="a"/>
        <w:jc w:val="center"/>
        <w:rPr>
          <w:rFonts w:hint="cs"/>
          <w:u w:val="single"/>
          <w:rtl/>
        </w:rPr>
      </w:pPr>
    </w:p>
    <w:p w14:paraId="4E693F2C" w14:textId="77777777" w:rsidR="00000000" w:rsidRDefault="00DD24A4">
      <w:pPr>
        <w:pStyle w:val="a8"/>
        <w:bidi/>
        <w:rPr>
          <w:rFonts w:hint="cs"/>
          <w:rtl/>
        </w:rPr>
      </w:pPr>
      <w:r>
        <w:rPr>
          <w:rFonts w:hint="cs"/>
          <w:rtl/>
        </w:rPr>
        <w:t>בעד הצעת הוועדה המסדרת - רוב</w:t>
      </w:r>
    </w:p>
    <w:p w14:paraId="36A94FCE" w14:textId="77777777" w:rsidR="00000000" w:rsidRDefault="00DD24A4">
      <w:pPr>
        <w:pStyle w:val="a8"/>
        <w:bidi/>
        <w:rPr>
          <w:rFonts w:hint="cs"/>
          <w:rtl/>
        </w:rPr>
      </w:pPr>
      <w:r>
        <w:rPr>
          <w:rFonts w:hint="cs"/>
          <w:rtl/>
        </w:rPr>
        <w:t>נגד - מיעוט</w:t>
      </w:r>
    </w:p>
    <w:p w14:paraId="18675CFE" w14:textId="77777777" w:rsidR="00000000" w:rsidRDefault="00DD24A4">
      <w:pPr>
        <w:pStyle w:val="a9"/>
        <w:bidi/>
        <w:rPr>
          <w:rFonts w:hint="cs"/>
          <w:rtl/>
        </w:rPr>
      </w:pPr>
      <w:r>
        <w:rPr>
          <w:rFonts w:hint="cs"/>
          <w:rtl/>
        </w:rPr>
        <w:t xml:space="preserve">הצעת הוועדה המסדרת לבחור את חברי הכנסת אברהם הירשזון ואלי בן-מנחם </w:t>
      </w:r>
    </w:p>
    <w:p w14:paraId="506736DE" w14:textId="77777777" w:rsidR="00000000" w:rsidRDefault="00DD24A4">
      <w:pPr>
        <w:pStyle w:val="a9"/>
        <w:bidi/>
        <w:rPr>
          <w:rFonts w:hint="cs"/>
          <w:rtl/>
        </w:rPr>
      </w:pPr>
      <w:r>
        <w:rPr>
          <w:rFonts w:hint="cs"/>
          <w:rtl/>
        </w:rPr>
        <w:t xml:space="preserve">לסגנים זמניים ליושב-ראש הכנסת נתקבלה. </w:t>
      </w:r>
    </w:p>
    <w:p w14:paraId="22B0BE23" w14:textId="77777777" w:rsidR="00000000" w:rsidRDefault="00DD24A4">
      <w:pPr>
        <w:pStyle w:val="a"/>
        <w:jc w:val="center"/>
        <w:rPr>
          <w:rFonts w:hint="cs"/>
          <w:rtl/>
        </w:rPr>
      </w:pPr>
    </w:p>
    <w:p w14:paraId="717B163C" w14:textId="77777777" w:rsidR="00000000" w:rsidRDefault="00DD24A4">
      <w:pPr>
        <w:pStyle w:val="ad"/>
        <w:rPr>
          <w:rtl/>
        </w:rPr>
      </w:pPr>
      <w:r>
        <w:rPr>
          <w:rtl/>
        </w:rPr>
        <w:t>היו"ר ראובן ריבלין:</w:t>
      </w:r>
    </w:p>
    <w:p w14:paraId="1A10ED9E" w14:textId="77777777" w:rsidR="00000000" w:rsidRDefault="00DD24A4">
      <w:pPr>
        <w:pStyle w:val="a"/>
        <w:rPr>
          <w:rtl/>
        </w:rPr>
      </w:pPr>
    </w:p>
    <w:p w14:paraId="16787695" w14:textId="77777777" w:rsidR="00000000" w:rsidRDefault="00DD24A4">
      <w:pPr>
        <w:pStyle w:val="a"/>
        <w:rPr>
          <w:rFonts w:hint="cs"/>
          <w:rtl/>
        </w:rPr>
      </w:pPr>
      <w:r>
        <w:rPr>
          <w:rFonts w:hint="cs"/>
          <w:rtl/>
        </w:rPr>
        <w:t>אני קובע שבהצבעתם של רוב חברי הכנסת נבחרו חברי הכנסת אברהם הי</w:t>
      </w:r>
      <w:r>
        <w:rPr>
          <w:rFonts w:hint="cs"/>
          <w:rtl/>
        </w:rPr>
        <w:t xml:space="preserve">רשזון ואלי בן-מנחם לשמש סגנים ליושב-ראש, וכבר היום הם יעזרו לי בניהול הישיבה. </w:t>
      </w:r>
    </w:p>
    <w:p w14:paraId="2669DDBD" w14:textId="77777777" w:rsidR="00000000" w:rsidRDefault="00DD24A4">
      <w:pPr>
        <w:pStyle w:val="a"/>
        <w:rPr>
          <w:rFonts w:hint="cs"/>
          <w:rtl/>
        </w:rPr>
      </w:pPr>
    </w:p>
    <w:p w14:paraId="466C6A8F" w14:textId="77777777" w:rsidR="00000000" w:rsidRDefault="00DD24A4">
      <w:pPr>
        <w:pStyle w:val="a"/>
        <w:rPr>
          <w:rFonts w:hint="cs"/>
          <w:rtl/>
        </w:rPr>
      </w:pPr>
    </w:p>
    <w:p w14:paraId="4840D40E" w14:textId="77777777" w:rsidR="00000000" w:rsidRDefault="00DD24A4">
      <w:pPr>
        <w:pStyle w:val="Subject"/>
        <w:rPr>
          <w:rFonts w:hint="cs"/>
          <w:rtl/>
        </w:rPr>
      </w:pPr>
      <w:r>
        <w:rPr>
          <w:rtl/>
        </w:rPr>
        <w:br w:type="page"/>
      </w:r>
    </w:p>
    <w:p w14:paraId="7A13EA55" w14:textId="77777777" w:rsidR="00000000" w:rsidRDefault="00DD24A4">
      <w:pPr>
        <w:pStyle w:val="Subject"/>
        <w:rPr>
          <w:rFonts w:hint="cs"/>
          <w:rtl/>
        </w:rPr>
      </w:pPr>
      <w:bookmarkStart w:id="3" w:name="_Toc35678679"/>
      <w:r>
        <w:rPr>
          <w:rtl/>
        </w:rPr>
        <w:t xml:space="preserve">הודעת ראש הממשלה </w:t>
      </w:r>
      <w:r>
        <w:rPr>
          <w:rFonts w:hint="cs"/>
          <w:rtl/>
        </w:rPr>
        <w:t>ע</w:t>
      </w:r>
      <w:r>
        <w:rPr>
          <w:rtl/>
        </w:rPr>
        <w:t>ל</w:t>
      </w:r>
      <w:r>
        <w:rPr>
          <w:rFonts w:hint="cs"/>
          <w:rtl/>
        </w:rPr>
        <w:t xml:space="preserve"> </w:t>
      </w:r>
      <w:r>
        <w:rPr>
          <w:rtl/>
        </w:rPr>
        <w:t>ב</w:t>
      </w:r>
      <w:r>
        <w:rPr>
          <w:rFonts w:hint="cs"/>
          <w:rtl/>
        </w:rPr>
        <w:t>י</w:t>
      </w:r>
      <w:r>
        <w:rPr>
          <w:rtl/>
        </w:rPr>
        <w:t>ט</w:t>
      </w:r>
      <w:r>
        <w:rPr>
          <w:rFonts w:hint="cs"/>
          <w:rtl/>
        </w:rPr>
        <w:t>ו</w:t>
      </w:r>
      <w:r>
        <w:rPr>
          <w:rtl/>
        </w:rPr>
        <w:t>ל המשרד</w:t>
      </w:r>
      <w:r>
        <w:rPr>
          <w:rFonts w:hint="cs"/>
          <w:rtl/>
        </w:rPr>
        <w:t xml:space="preserve"> </w:t>
      </w:r>
      <w:r>
        <w:rPr>
          <w:rtl/>
        </w:rPr>
        <w:t>לשיתוף פעולה אזורי</w:t>
      </w:r>
      <w:r>
        <w:rPr>
          <w:rFonts w:hint="cs"/>
          <w:rtl/>
        </w:rPr>
        <w:t>,</w:t>
      </w:r>
      <w:r>
        <w:rPr>
          <w:rtl/>
        </w:rPr>
        <w:br/>
      </w:r>
      <w:r>
        <w:rPr>
          <w:rFonts w:hint="cs"/>
          <w:rtl/>
        </w:rPr>
        <w:t>על חלוקת</w:t>
      </w:r>
      <w:r>
        <w:rPr>
          <w:rtl/>
        </w:rPr>
        <w:t xml:space="preserve"> משרד המדע, התרבות והספורט</w:t>
      </w:r>
      <w:r>
        <w:rPr>
          <w:rtl/>
        </w:rPr>
        <w:br/>
      </w:r>
      <w:r>
        <w:rPr>
          <w:rFonts w:hint="cs"/>
          <w:rtl/>
        </w:rPr>
        <w:t xml:space="preserve">ועל </w:t>
      </w:r>
      <w:r>
        <w:rPr>
          <w:rtl/>
        </w:rPr>
        <w:t>העברת חלק מסמכויות שר המדע, התרבות והספורט לשרת החינוך</w:t>
      </w:r>
      <w:bookmarkEnd w:id="3"/>
    </w:p>
    <w:p w14:paraId="6911C97E" w14:textId="77777777" w:rsidR="00000000" w:rsidRDefault="00DD24A4">
      <w:pPr>
        <w:pStyle w:val="a"/>
        <w:rPr>
          <w:rFonts w:hint="cs"/>
          <w:rtl/>
        </w:rPr>
      </w:pPr>
    </w:p>
    <w:p w14:paraId="6A6BE879" w14:textId="77777777" w:rsidR="00000000" w:rsidRDefault="00DD24A4">
      <w:pPr>
        <w:pStyle w:val="a"/>
        <w:rPr>
          <w:rFonts w:hint="cs"/>
          <w:rtl/>
        </w:rPr>
      </w:pPr>
    </w:p>
    <w:p w14:paraId="48C253E8" w14:textId="77777777" w:rsidR="00000000" w:rsidRDefault="00DD24A4">
      <w:pPr>
        <w:pStyle w:val="ad"/>
        <w:rPr>
          <w:rtl/>
        </w:rPr>
      </w:pPr>
      <w:r>
        <w:rPr>
          <w:rtl/>
        </w:rPr>
        <w:t>היו"ר ראובן ריבלין:</w:t>
      </w:r>
    </w:p>
    <w:p w14:paraId="6219BEF9" w14:textId="77777777" w:rsidR="00000000" w:rsidRDefault="00DD24A4">
      <w:pPr>
        <w:pStyle w:val="a"/>
        <w:rPr>
          <w:rtl/>
        </w:rPr>
      </w:pPr>
    </w:p>
    <w:p w14:paraId="10C0528B" w14:textId="77777777" w:rsidR="00000000" w:rsidRDefault="00DD24A4">
      <w:pPr>
        <w:pStyle w:val="a"/>
        <w:rPr>
          <w:rFonts w:hint="cs"/>
          <w:rtl/>
        </w:rPr>
      </w:pPr>
      <w:r>
        <w:rPr>
          <w:rFonts w:hint="cs"/>
          <w:rtl/>
        </w:rPr>
        <w:t>הסעי</w:t>
      </w:r>
      <w:r>
        <w:rPr>
          <w:rFonts w:hint="cs"/>
          <w:rtl/>
        </w:rPr>
        <w:t xml:space="preserve">ף השני על סדר-היום: הודעת הממשלה על החלטת ראש הממשלה לבטל את המשרד לשיתוף פעולה אזורי ולחלק את משרד המדע, התרבות והספורט, וגם על העברת חלק מסמכויות שר המדע, התרבות והספורט לשרת החינוך, בהתאם לסעיף 39(ב) לחוק-יסוד: הממשלה. יציג את מכלול השינויים בסעיפים ב' </w:t>
      </w:r>
      <w:r>
        <w:rPr>
          <w:rFonts w:hint="cs"/>
          <w:rtl/>
        </w:rPr>
        <w:t>וג' בסדר-היום השר דני נוה.</w:t>
      </w:r>
    </w:p>
    <w:p w14:paraId="3D2B4A2E" w14:textId="77777777" w:rsidR="00000000" w:rsidRDefault="00DD24A4">
      <w:pPr>
        <w:pStyle w:val="a"/>
        <w:rPr>
          <w:rFonts w:hint="cs"/>
          <w:rtl/>
        </w:rPr>
      </w:pPr>
    </w:p>
    <w:p w14:paraId="40C99C94" w14:textId="77777777" w:rsidR="00000000" w:rsidRDefault="00DD24A4">
      <w:pPr>
        <w:pStyle w:val="a"/>
        <w:rPr>
          <w:rFonts w:hint="cs"/>
          <w:rtl/>
        </w:rPr>
      </w:pPr>
      <w:r>
        <w:rPr>
          <w:rFonts w:hint="cs"/>
          <w:rtl/>
        </w:rPr>
        <w:t xml:space="preserve">  רבותי, החברים, אני מוכן לתהות, אבל לא זמן ממושך מדי. </w:t>
      </w:r>
    </w:p>
    <w:p w14:paraId="1188B9C0" w14:textId="77777777" w:rsidR="00000000" w:rsidRDefault="00DD24A4">
      <w:pPr>
        <w:pStyle w:val="a"/>
        <w:rPr>
          <w:rFonts w:hint="cs"/>
          <w:rtl/>
        </w:rPr>
      </w:pPr>
    </w:p>
    <w:p w14:paraId="454AC860" w14:textId="77777777" w:rsidR="00000000" w:rsidRDefault="00DD24A4">
      <w:pPr>
        <w:pStyle w:val="Speaker"/>
        <w:rPr>
          <w:rFonts w:hint="cs"/>
          <w:rtl/>
        </w:rPr>
      </w:pPr>
      <w:r>
        <w:rPr>
          <w:rFonts w:hint="cs"/>
          <w:rtl/>
        </w:rPr>
        <w:t>קריאה:</w:t>
      </w:r>
    </w:p>
    <w:p w14:paraId="60F5EB9B" w14:textId="77777777" w:rsidR="00000000" w:rsidRDefault="00DD24A4">
      <w:pPr>
        <w:pStyle w:val="a"/>
        <w:rPr>
          <w:rFonts w:hint="cs"/>
          <w:rtl/>
        </w:rPr>
      </w:pPr>
    </w:p>
    <w:p w14:paraId="555C8641" w14:textId="77777777" w:rsidR="00000000" w:rsidRDefault="00DD24A4">
      <w:pPr>
        <w:pStyle w:val="a"/>
        <w:rPr>
          <w:rFonts w:hint="cs"/>
          <w:rtl/>
        </w:rPr>
      </w:pPr>
      <w:r>
        <w:rPr>
          <w:rFonts w:hint="cs"/>
          <w:rtl/>
        </w:rPr>
        <w:t>- - -</w:t>
      </w:r>
    </w:p>
    <w:p w14:paraId="5997497F" w14:textId="77777777" w:rsidR="00000000" w:rsidRDefault="00DD24A4">
      <w:pPr>
        <w:pStyle w:val="a"/>
        <w:rPr>
          <w:rFonts w:hint="cs"/>
          <w:rtl/>
        </w:rPr>
      </w:pPr>
    </w:p>
    <w:p w14:paraId="1BEB7DD5" w14:textId="77777777" w:rsidR="00000000" w:rsidRDefault="00DD24A4">
      <w:pPr>
        <w:pStyle w:val="Speaker"/>
        <w:rPr>
          <w:rtl/>
        </w:rPr>
      </w:pPr>
      <w:bookmarkStart w:id="4" w:name="FS000000479T27_02_2003_17_07_18"/>
      <w:bookmarkEnd w:id="4"/>
      <w:r>
        <w:rPr>
          <w:rFonts w:hint="cs"/>
          <w:rtl/>
        </w:rPr>
        <w:t xml:space="preserve">שר  האוצר </w:t>
      </w:r>
      <w:r>
        <w:rPr>
          <w:rFonts w:hint="eastAsia"/>
          <w:rtl/>
        </w:rPr>
        <w:t>סילבן</w:t>
      </w:r>
      <w:r>
        <w:rPr>
          <w:rtl/>
        </w:rPr>
        <w:t xml:space="preserve"> שלום:</w:t>
      </w:r>
    </w:p>
    <w:p w14:paraId="34470F0C" w14:textId="77777777" w:rsidR="00000000" w:rsidRDefault="00DD24A4">
      <w:pPr>
        <w:pStyle w:val="a"/>
        <w:rPr>
          <w:rFonts w:hint="cs"/>
          <w:rtl/>
        </w:rPr>
      </w:pPr>
    </w:p>
    <w:p w14:paraId="251921D1" w14:textId="77777777" w:rsidR="00000000" w:rsidRDefault="00DD24A4">
      <w:pPr>
        <w:pStyle w:val="a"/>
        <w:rPr>
          <w:rFonts w:hint="cs"/>
          <w:rtl/>
        </w:rPr>
      </w:pPr>
      <w:r>
        <w:rPr>
          <w:rFonts w:hint="cs"/>
          <w:rtl/>
        </w:rPr>
        <w:t>מאחר שחייבים לעשות את זה לפני הצגת הממשלה בהרכב החדש שלה, הדבר הזה מחויב בדרך הזאת. דרך אגב, נושא אחד טעון הודעה ואחד טעון אישור הכנס</w:t>
      </w:r>
      <w:r>
        <w:rPr>
          <w:rFonts w:hint="cs"/>
          <w:rtl/>
        </w:rPr>
        <w:t xml:space="preserve">ת, ולכן צריך לעשות את זה בנפרד. </w:t>
      </w:r>
    </w:p>
    <w:p w14:paraId="50331C53" w14:textId="77777777" w:rsidR="00000000" w:rsidRDefault="00DD24A4">
      <w:pPr>
        <w:pStyle w:val="a"/>
        <w:rPr>
          <w:rFonts w:hint="cs"/>
          <w:rtl/>
        </w:rPr>
      </w:pPr>
    </w:p>
    <w:p w14:paraId="53D28E58" w14:textId="77777777" w:rsidR="00000000" w:rsidRDefault="00DD24A4">
      <w:pPr>
        <w:pStyle w:val="a"/>
        <w:rPr>
          <w:rFonts w:hint="cs"/>
          <w:rtl/>
        </w:rPr>
      </w:pPr>
      <w:r>
        <w:rPr>
          <w:rFonts w:hint="cs"/>
          <w:rtl/>
        </w:rPr>
        <w:t xml:space="preserve">אדוני היושב-ראש, בהתאם לסעיף 39(א)(5) לחוק-יסוד: הממשלה, מבקש ראש הממשלה להודיע לכנסת על החלטתו כדלהלן: לבטל את המשרד לשיתוף פעולה אזורי; לחלק את משרד המדע, התרבות והספורט, באופן שתחומי התרבות והספורט יועברו למשרד החינוך, </w:t>
      </w:r>
      <w:r>
        <w:rPr>
          <w:rFonts w:hint="cs"/>
          <w:rtl/>
        </w:rPr>
        <w:t>אשר ייקרא  משרד החינוך, התרבות והספורט, ותחום המדע יישאר במשרד המדע, התרבות והספורט, אשר ייקרא משרד המדע והטכנולוגיה.</w:t>
      </w:r>
    </w:p>
    <w:p w14:paraId="4FAB98EA" w14:textId="77777777" w:rsidR="00000000" w:rsidRDefault="00DD24A4">
      <w:pPr>
        <w:pStyle w:val="a"/>
        <w:rPr>
          <w:rFonts w:hint="cs"/>
          <w:rtl/>
        </w:rPr>
      </w:pPr>
    </w:p>
    <w:p w14:paraId="051625C6" w14:textId="77777777" w:rsidR="00000000" w:rsidRDefault="00DD24A4">
      <w:pPr>
        <w:pStyle w:val="a"/>
        <w:rPr>
          <w:rFonts w:hint="cs"/>
          <w:rtl/>
        </w:rPr>
      </w:pPr>
      <w:r>
        <w:rPr>
          <w:rFonts w:hint="cs"/>
          <w:rtl/>
        </w:rPr>
        <w:t>בהתאם להוראות סעיף 39(ב) לחוק-יסוד: הממשלה, אני מבקש להביא לאישור הכנסת את החלטת ראש הממשלה להעביר סמכויות הקבועות בחוק, כדלהלן: א. לשר ה</w:t>
      </w:r>
      <w:r>
        <w:rPr>
          <w:rFonts w:hint="cs"/>
          <w:rtl/>
        </w:rPr>
        <w:t>חינוך יועברו סמכויות שר המדע, התרבות והספורט, על-פי החוקים הבאים: חוק המוסד העליון ללשון העברית, התשי"ג-1953; חוק רישוי עסקים, התשכ"ח-1968; חוק האזרחים הוותיקים, התש"ן-1989; פקודת זכות יוצרים; חוק הרשות הלאומית לתרבות הלאדינו, התשנ"ו-1996; חוק הרשות הלאומי</w:t>
      </w:r>
      <w:r>
        <w:rPr>
          <w:rFonts w:hint="cs"/>
          <w:rtl/>
        </w:rPr>
        <w:t>ת לתרבות היידיש, התשנ"ו-1996; חוק הקולנוע, התשנ"ט-1999; חוק הצלילה הספורטיבית, התשל"ט-1979; חוק להסדר ההימורים בספורט, התשכ"ז-1967; חוק מכוני כושר (רישוי ופיקוח), התשנ"ד-1994; חוק הספורט, התשמ"ח-1988; חוק המוזיאונים, התשמ"ג-1983; חוק הארכיונים, התשט"ו-1955</w:t>
      </w:r>
      <w:r>
        <w:rPr>
          <w:rFonts w:hint="cs"/>
          <w:rtl/>
        </w:rPr>
        <w:t>; חוק יד בן-צבי, התשכ"ט-1969; חוק דוד בן-גוריון, התשל"ז-1976; חוק הספריות הציבוריות, התשל"ה-1975; חוק המרכז הישראלי לקידום תרבות האדם, התשי"ט-1958.</w:t>
      </w:r>
    </w:p>
    <w:p w14:paraId="3DB3CB76" w14:textId="77777777" w:rsidR="00000000" w:rsidRDefault="00DD24A4">
      <w:pPr>
        <w:pStyle w:val="a"/>
        <w:rPr>
          <w:rFonts w:hint="cs"/>
          <w:rtl/>
        </w:rPr>
      </w:pPr>
    </w:p>
    <w:p w14:paraId="35913FFD" w14:textId="77777777" w:rsidR="00000000" w:rsidRDefault="00DD24A4">
      <w:pPr>
        <w:pStyle w:val="a"/>
        <w:rPr>
          <w:rFonts w:hint="cs"/>
          <w:rtl/>
        </w:rPr>
      </w:pPr>
      <w:r>
        <w:rPr>
          <w:rFonts w:hint="cs"/>
          <w:rtl/>
        </w:rPr>
        <w:t>ראש הממשלה מודיע כי בכוונתו להגיש לכנסת הצעות חוק לעריכת תיקונים לחוקים ככל שיתחייבו מהעברת שטחי הפעולה, חל</w:t>
      </w:r>
      <w:r>
        <w:rPr>
          <w:rFonts w:hint="cs"/>
          <w:rtl/>
        </w:rPr>
        <w:t xml:space="preserve">וקת המשרדים, שינוי תפקידי השרים והעברת הסמכויות. תודה רבה. </w:t>
      </w:r>
    </w:p>
    <w:p w14:paraId="2050A9C0" w14:textId="77777777" w:rsidR="00000000" w:rsidRDefault="00DD24A4">
      <w:pPr>
        <w:pStyle w:val="a"/>
        <w:ind w:firstLine="0"/>
        <w:rPr>
          <w:rFonts w:hint="cs"/>
          <w:rtl/>
        </w:rPr>
      </w:pPr>
    </w:p>
    <w:p w14:paraId="518CE040" w14:textId="77777777" w:rsidR="00000000" w:rsidRDefault="00DD24A4">
      <w:pPr>
        <w:pStyle w:val="ad"/>
        <w:rPr>
          <w:rtl/>
        </w:rPr>
      </w:pPr>
      <w:r>
        <w:rPr>
          <w:rtl/>
        </w:rPr>
        <w:t>היו"ר ראובן ריבלין:</w:t>
      </w:r>
    </w:p>
    <w:p w14:paraId="2483C541" w14:textId="77777777" w:rsidR="00000000" w:rsidRDefault="00DD24A4">
      <w:pPr>
        <w:pStyle w:val="a"/>
        <w:rPr>
          <w:rtl/>
        </w:rPr>
      </w:pPr>
    </w:p>
    <w:p w14:paraId="6E330575" w14:textId="77777777" w:rsidR="00000000" w:rsidRDefault="00DD24A4">
      <w:pPr>
        <w:pStyle w:val="a"/>
        <w:rPr>
          <w:rFonts w:hint="cs"/>
          <w:rtl/>
        </w:rPr>
      </w:pPr>
      <w:r>
        <w:rPr>
          <w:rFonts w:hint="cs"/>
          <w:rtl/>
        </w:rPr>
        <w:t xml:space="preserve">תודה רבה לשר האוצר סילבן שלום. הדיון בהודעתו יתקיים כדיון משולב עם הצגת הממשלה. </w:t>
      </w:r>
    </w:p>
    <w:p w14:paraId="36655835" w14:textId="77777777" w:rsidR="00000000" w:rsidRDefault="00DD24A4">
      <w:pPr>
        <w:pStyle w:val="a"/>
        <w:ind w:firstLine="0"/>
        <w:rPr>
          <w:rFonts w:hint="cs"/>
          <w:rtl/>
        </w:rPr>
      </w:pPr>
    </w:p>
    <w:p w14:paraId="68F5C916" w14:textId="77777777" w:rsidR="00000000" w:rsidRDefault="00DD24A4">
      <w:pPr>
        <w:pStyle w:val="a"/>
        <w:ind w:firstLine="0"/>
        <w:rPr>
          <w:b/>
          <w:bCs/>
          <w:rtl/>
        </w:rPr>
      </w:pPr>
      <w:r>
        <w:rPr>
          <w:rFonts w:hint="cs"/>
          <w:rtl/>
        </w:rPr>
        <w:tab/>
      </w:r>
    </w:p>
    <w:p w14:paraId="3830370C" w14:textId="77777777" w:rsidR="00000000" w:rsidRDefault="00DD24A4">
      <w:pPr>
        <w:pStyle w:val="Subject"/>
        <w:rPr>
          <w:rFonts w:hint="cs"/>
          <w:rtl/>
        </w:rPr>
      </w:pPr>
      <w:r>
        <w:rPr>
          <w:rtl/>
        </w:rPr>
        <w:br w:type="page"/>
      </w:r>
    </w:p>
    <w:p w14:paraId="2CBC89F9" w14:textId="77777777" w:rsidR="00000000" w:rsidRDefault="00DD24A4">
      <w:pPr>
        <w:pStyle w:val="Subject"/>
        <w:rPr>
          <w:rFonts w:hint="cs"/>
          <w:rtl/>
        </w:rPr>
      </w:pPr>
    </w:p>
    <w:p w14:paraId="5805DB4A" w14:textId="77777777" w:rsidR="00000000" w:rsidRDefault="00DD24A4">
      <w:pPr>
        <w:pStyle w:val="Subject"/>
        <w:rPr>
          <w:rtl/>
        </w:rPr>
      </w:pPr>
      <w:bookmarkStart w:id="5" w:name="_Toc35678680"/>
      <w:r>
        <w:rPr>
          <w:rtl/>
        </w:rPr>
        <w:t>כינון הממשלה והרכבה</w:t>
      </w:r>
      <w:bookmarkEnd w:id="5"/>
    </w:p>
    <w:p w14:paraId="73BA8ACF" w14:textId="77777777" w:rsidR="00000000" w:rsidRDefault="00DD24A4">
      <w:pPr>
        <w:pStyle w:val="a"/>
        <w:rPr>
          <w:rFonts w:hint="cs"/>
          <w:rtl/>
        </w:rPr>
      </w:pPr>
    </w:p>
    <w:p w14:paraId="566C1ABD" w14:textId="77777777" w:rsidR="00000000" w:rsidRDefault="00DD24A4">
      <w:pPr>
        <w:pStyle w:val="ad"/>
        <w:rPr>
          <w:rtl/>
        </w:rPr>
      </w:pPr>
      <w:r>
        <w:rPr>
          <w:rtl/>
        </w:rPr>
        <w:t>היו"ר ראובן ריבלין:</w:t>
      </w:r>
    </w:p>
    <w:p w14:paraId="0C4AA219" w14:textId="77777777" w:rsidR="00000000" w:rsidRDefault="00DD24A4">
      <w:pPr>
        <w:pStyle w:val="a"/>
        <w:rPr>
          <w:rtl/>
        </w:rPr>
      </w:pPr>
    </w:p>
    <w:p w14:paraId="26395FF7" w14:textId="77777777" w:rsidR="00000000" w:rsidRDefault="00DD24A4">
      <w:pPr>
        <w:pStyle w:val="a"/>
        <w:rPr>
          <w:rFonts w:hint="cs"/>
          <w:rtl/>
        </w:rPr>
      </w:pPr>
      <w:r>
        <w:rPr>
          <w:rFonts w:hint="cs"/>
          <w:rtl/>
        </w:rPr>
        <w:t>כבוד נשיא המדינה והגברת גילה קצב, אדוני ראש ה</w:t>
      </w:r>
      <w:r>
        <w:rPr>
          <w:rFonts w:hint="cs"/>
          <w:rtl/>
        </w:rPr>
        <w:t xml:space="preserve">ממשלה אריאל שרון ואורחיו, חברי חברי הממשלה היוצאים, חברי הממשלה הנכנסים ובני משפחותיהם, חברי הכנסת, זקן הסגל הדיפלומטי, חברי הכנסת לשעבר, בפתח דברי ברצוני לברך אותך, ראש הממשלה, לרגל יום הולדתך ה=75 שחל אתמול, עד מאה ועשרים. </w:t>
      </w:r>
    </w:p>
    <w:p w14:paraId="02235A21" w14:textId="77777777" w:rsidR="00000000" w:rsidRDefault="00DD24A4">
      <w:pPr>
        <w:pStyle w:val="a"/>
        <w:ind w:firstLine="0"/>
        <w:rPr>
          <w:rFonts w:hint="cs"/>
          <w:rtl/>
        </w:rPr>
      </w:pPr>
    </w:p>
    <w:p w14:paraId="21455DD6" w14:textId="77777777" w:rsidR="00000000" w:rsidRDefault="00DD24A4">
      <w:pPr>
        <w:pStyle w:val="a"/>
        <w:ind w:firstLine="720"/>
        <w:rPr>
          <w:rFonts w:hint="cs"/>
          <w:rtl/>
        </w:rPr>
      </w:pPr>
      <w:r>
        <w:rPr>
          <w:rFonts w:hint="cs"/>
          <w:rtl/>
        </w:rPr>
        <w:t xml:space="preserve">עברת בחייך מבחנים קשים, היית </w:t>
      </w:r>
      <w:r>
        <w:rPr>
          <w:rFonts w:hint="cs"/>
          <w:rtl/>
        </w:rPr>
        <w:t xml:space="preserve">מבוני הארץ והגנת בגופך באומץ על קיומה, ועתה - אתה הוא מנהיגה. עם תחילת תקופת כהונתך השנייה כראש ממשלה בישראל, הממשלה ה=30, ולרגל השבעת הממשלה, שלוחה לך ברכתי וברכת הכנסת. מפאת כובד האחריות שנטלת, אנו מלווים אותך בתפילה חרישית: החונן לאדם דעת, הוא גם יחונן </w:t>
      </w:r>
      <w:r>
        <w:rPr>
          <w:rFonts w:hint="cs"/>
          <w:rtl/>
        </w:rPr>
        <w:t xml:space="preserve">אותך ואת שריך בינה, להבחין בין הרצוי לבין האפשרי. אנו מלווים אותך בתקווה ובביטחון שתדע להנהיג את העם והמדינה בימי המבחן העומדים בפנינו. </w:t>
      </w:r>
    </w:p>
    <w:p w14:paraId="7D2D96E9" w14:textId="77777777" w:rsidR="00000000" w:rsidRDefault="00DD24A4">
      <w:pPr>
        <w:pStyle w:val="a"/>
        <w:ind w:firstLine="720"/>
        <w:rPr>
          <w:rFonts w:hint="cs"/>
          <w:rtl/>
        </w:rPr>
      </w:pPr>
    </w:p>
    <w:p w14:paraId="59035404" w14:textId="77777777" w:rsidR="00000000" w:rsidRDefault="00DD24A4">
      <w:pPr>
        <w:pStyle w:val="a"/>
        <w:ind w:firstLine="720"/>
        <w:rPr>
          <w:rFonts w:hint="cs"/>
          <w:rtl/>
        </w:rPr>
      </w:pPr>
      <w:r>
        <w:rPr>
          <w:rFonts w:hint="cs"/>
          <w:rtl/>
        </w:rPr>
        <w:t>אנו כולנו מתייסרים בבעיות רבות והרות גורל. עליך, אדוני ראש הממשלה, ועל חברי הממשלה, יהיה להתמודד עם אתגר השמירה על ביט</w:t>
      </w:r>
      <w:r>
        <w:rPr>
          <w:rFonts w:hint="cs"/>
          <w:rtl/>
        </w:rPr>
        <w:t>חון חיינו, לחלץ את העם מהמצוקה הכלכלית, למנוע פלגנות בתוכנו ולחזק את הלכידות החברתית. אני מאחל לך ולעמיתיך השרים ולכולנו, שתצליחו בשליחותכם ותניחו נדבך לבניין שלום עם שכנינו, מתוך עמידה על האינטרסים החיוניים לקיומנו כאן ולחוסנה של מדינת ישראל.</w:t>
      </w:r>
    </w:p>
    <w:p w14:paraId="6FBB0287" w14:textId="77777777" w:rsidR="00000000" w:rsidRDefault="00DD24A4">
      <w:pPr>
        <w:pStyle w:val="a"/>
        <w:ind w:firstLine="720"/>
        <w:rPr>
          <w:rFonts w:hint="cs"/>
          <w:rtl/>
        </w:rPr>
      </w:pPr>
    </w:p>
    <w:p w14:paraId="745CF684" w14:textId="77777777" w:rsidR="00000000" w:rsidRDefault="00DD24A4">
      <w:pPr>
        <w:pStyle w:val="a"/>
        <w:ind w:firstLine="720"/>
        <w:rPr>
          <w:rFonts w:hint="cs"/>
          <w:rtl/>
        </w:rPr>
      </w:pPr>
      <w:r>
        <w:rPr>
          <w:rFonts w:hint="cs"/>
          <w:rtl/>
        </w:rPr>
        <w:t>ואחתום בדבר</w:t>
      </w:r>
      <w:r>
        <w:rPr>
          <w:rFonts w:hint="cs"/>
          <w:rtl/>
        </w:rPr>
        <w:t xml:space="preserve">יו של דניאל איש חמודות: שלום לך, חזק וחזק. </w:t>
      </w:r>
    </w:p>
    <w:p w14:paraId="2D6A215D" w14:textId="77777777" w:rsidR="00000000" w:rsidRDefault="00DD24A4">
      <w:pPr>
        <w:pStyle w:val="a"/>
        <w:ind w:firstLine="720"/>
        <w:rPr>
          <w:rFonts w:hint="cs"/>
          <w:rtl/>
        </w:rPr>
      </w:pPr>
    </w:p>
    <w:p w14:paraId="5B8EA68E" w14:textId="77777777" w:rsidR="00000000" w:rsidRDefault="00DD24A4">
      <w:pPr>
        <w:pStyle w:val="a"/>
        <w:ind w:firstLine="720"/>
        <w:rPr>
          <w:rFonts w:hint="cs"/>
          <w:rtl/>
        </w:rPr>
      </w:pPr>
      <w:r>
        <w:rPr>
          <w:rFonts w:hint="cs"/>
          <w:rtl/>
        </w:rPr>
        <w:t>רבותי חברי הכנסת, אני מתכבד להזמין את ראש הממשלה הנבחר, על מנת להציג את ממשלתו החדשה.</w:t>
      </w:r>
    </w:p>
    <w:p w14:paraId="0A987127" w14:textId="77777777" w:rsidR="00000000" w:rsidRDefault="00DD24A4">
      <w:pPr>
        <w:pStyle w:val="a"/>
        <w:ind w:firstLine="0"/>
        <w:rPr>
          <w:rFonts w:hint="cs"/>
          <w:rtl/>
        </w:rPr>
      </w:pPr>
    </w:p>
    <w:p w14:paraId="1539974C" w14:textId="77777777" w:rsidR="00000000" w:rsidRDefault="00DD24A4">
      <w:pPr>
        <w:pStyle w:val="Speaker"/>
        <w:rPr>
          <w:rtl/>
        </w:rPr>
      </w:pPr>
      <w:bookmarkStart w:id="6" w:name="FS000000482T27_02_2003_17_17_39"/>
      <w:bookmarkEnd w:id="6"/>
      <w:r>
        <w:rPr>
          <w:rFonts w:hint="cs"/>
          <w:rtl/>
        </w:rPr>
        <w:t xml:space="preserve">ראש הממשלה </w:t>
      </w:r>
      <w:r>
        <w:rPr>
          <w:rtl/>
        </w:rPr>
        <w:t>אריאל שרון:</w:t>
      </w:r>
    </w:p>
    <w:p w14:paraId="5D6E05F1" w14:textId="77777777" w:rsidR="00000000" w:rsidRDefault="00DD24A4">
      <w:pPr>
        <w:pStyle w:val="a"/>
        <w:rPr>
          <w:rFonts w:hint="cs"/>
          <w:rtl/>
        </w:rPr>
      </w:pPr>
    </w:p>
    <w:p w14:paraId="60E6C564" w14:textId="77777777" w:rsidR="00000000" w:rsidRDefault="00DD24A4">
      <w:pPr>
        <w:pStyle w:val="a"/>
        <w:rPr>
          <w:rFonts w:hint="cs"/>
          <w:rtl/>
        </w:rPr>
      </w:pPr>
      <w:r>
        <w:rPr>
          <w:rFonts w:hint="cs"/>
          <w:rtl/>
        </w:rPr>
        <w:t>כבוד נשיא המדינה והגברת קצב, אדוני יושב-ראש הכנסת, כנסת נכבדה, אורחים, מכובדי כולם, חברות וחברי הכנס</w:t>
      </w:r>
      <w:r>
        <w:rPr>
          <w:rFonts w:hint="cs"/>
          <w:rtl/>
        </w:rPr>
        <w:t>ת, בראש ובראשונה אני מבקש להביע שוב מעומק הלב את תודתי והערכתי לציבור הגדול של אזרחי ישראל שנתנו בי ובתנועת הליכוד שבראשותי את אמונם.</w:t>
      </w:r>
    </w:p>
    <w:p w14:paraId="102F7B2D" w14:textId="77777777" w:rsidR="00000000" w:rsidRDefault="00DD24A4">
      <w:pPr>
        <w:pStyle w:val="a"/>
        <w:ind w:firstLine="0"/>
        <w:rPr>
          <w:rFonts w:hint="cs"/>
          <w:rtl/>
        </w:rPr>
      </w:pPr>
    </w:p>
    <w:p w14:paraId="08952BC4" w14:textId="77777777" w:rsidR="00000000" w:rsidRDefault="00DD24A4">
      <w:pPr>
        <w:pStyle w:val="Speaker"/>
        <w:rPr>
          <w:rtl/>
        </w:rPr>
      </w:pPr>
      <w:bookmarkStart w:id="7" w:name="FS000000580T27_02_2003_17_19_27"/>
      <w:bookmarkEnd w:id="7"/>
      <w:r>
        <w:rPr>
          <w:rFonts w:hint="eastAsia"/>
          <w:rtl/>
        </w:rPr>
        <w:t>יצחק</w:t>
      </w:r>
      <w:r>
        <w:rPr>
          <w:rtl/>
        </w:rPr>
        <w:t xml:space="preserve"> כהן (ש"ס):</w:t>
      </w:r>
    </w:p>
    <w:p w14:paraId="5DBCBD71" w14:textId="77777777" w:rsidR="00000000" w:rsidRDefault="00DD24A4">
      <w:pPr>
        <w:pStyle w:val="a"/>
        <w:rPr>
          <w:rFonts w:hint="cs"/>
          <w:rtl/>
        </w:rPr>
      </w:pPr>
    </w:p>
    <w:p w14:paraId="2CBC7D95" w14:textId="77777777" w:rsidR="00000000" w:rsidRDefault="00DD24A4">
      <w:pPr>
        <w:pStyle w:val="a"/>
        <w:rPr>
          <w:rFonts w:hint="cs"/>
          <w:rtl/>
        </w:rPr>
      </w:pPr>
      <w:r>
        <w:rPr>
          <w:rFonts w:hint="cs"/>
          <w:rtl/>
        </w:rPr>
        <w:t>הציבור הספרדי.</w:t>
      </w:r>
    </w:p>
    <w:p w14:paraId="562A7553" w14:textId="77777777" w:rsidR="00000000" w:rsidRDefault="00DD24A4">
      <w:pPr>
        <w:pStyle w:val="a"/>
        <w:ind w:firstLine="0"/>
        <w:rPr>
          <w:rFonts w:hint="cs"/>
          <w:rtl/>
        </w:rPr>
      </w:pPr>
    </w:p>
    <w:p w14:paraId="35E3D3D5" w14:textId="77777777" w:rsidR="00000000" w:rsidRDefault="00DD24A4">
      <w:pPr>
        <w:pStyle w:val="SpeakerCon"/>
        <w:rPr>
          <w:rtl/>
        </w:rPr>
      </w:pPr>
      <w:bookmarkStart w:id="8" w:name="FS000000580T27_02_2003_17_19_44C"/>
      <w:bookmarkStart w:id="9" w:name="FS000000482T27_02_2003_17_19_55"/>
      <w:bookmarkEnd w:id="8"/>
      <w:bookmarkEnd w:id="9"/>
      <w:r>
        <w:rPr>
          <w:rFonts w:hint="cs"/>
          <w:rtl/>
        </w:rPr>
        <w:t xml:space="preserve">ראש </w:t>
      </w:r>
      <w:r>
        <w:rPr>
          <w:rtl/>
        </w:rPr>
        <w:t>הממשלה אריאל שרון:</w:t>
      </w:r>
    </w:p>
    <w:p w14:paraId="004274B0" w14:textId="77777777" w:rsidR="00000000" w:rsidRDefault="00DD24A4">
      <w:pPr>
        <w:pStyle w:val="a"/>
        <w:rPr>
          <w:rtl/>
        </w:rPr>
      </w:pPr>
    </w:p>
    <w:p w14:paraId="10834368" w14:textId="77777777" w:rsidR="00000000" w:rsidRDefault="00DD24A4">
      <w:pPr>
        <w:pStyle w:val="a"/>
        <w:rPr>
          <w:rFonts w:hint="cs"/>
          <w:rtl/>
        </w:rPr>
      </w:pPr>
      <w:r>
        <w:rPr>
          <w:rFonts w:hint="cs"/>
          <w:rtl/>
        </w:rPr>
        <w:t>זו היתה הבעת אמון יוצאת דופן ומחייבת מאוד, דווקא על רקע קשיי התק</w:t>
      </w:r>
      <w:r>
        <w:rPr>
          <w:rFonts w:hint="cs"/>
          <w:rtl/>
        </w:rPr>
        <w:t xml:space="preserve">ופה הזאת, מצוקותיה ואתגריה. אני מוקיר זאת מאוד ומכיר תודה אישית לכל האזרחים שהעניקו את הייצוג הרחב ביותר בכנסת  השש-עשרה לתנועה ולדרך שיש לי הכבוד להוביל. </w:t>
      </w:r>
    </w:p>
    <w:p w14:paraId="16BD9A7E" w14:textId="77777777" w:rsidR="00000000" w:rsidRDefault="00DD24A4">
      <w:pPr>
        <w:pStyle w:val="a"/>
        <w:rPr>
          <w:rFonts w:hint="cs"/>
          <w:rtl/>
        </w:rPr>
      </w:pPr>
    </w:p>
    <w:p w14:paraId="02DC8DFA" w14:textId="77777777" w:rsidR="00000000" w:rsidRDefault="00DD24A4">
      <w:pPr>
        <w:pStyle w:val="a"/>
        <w:rPr>
          <w:rFonts w:hint="cs"/>
          <w:rtl/>
        </w:rPr>
      </w:pPr>
      <w:r>
        <w:rPr>
          <w:rFonts w:hint="cs"/>
          <w:rtl/>
        </w:rPr>
        <w:t>בה בעת, ברצוני להביע הערכה כנה גם לכל אותם אזרחים שהשתתפו בהליך הדמוקרטי החופשי והצביעו למפלגות אחר</w:t>
      </w:r>
      <w:r>
        <w:rPr>
          <w:rFonts w:hint="cs"/>
          <w:rtl/>
        </w:rPr>
        <w:t>ות על-פי צו מצפונם. אני רואה עצמי מחויב לא לתנועתי בלבד ולא למפלגות המרכיבות את הקואליציה, כי אם לאזרחי המדינה כולה. הממשלה שאני מציג היום תשרת את העם כולו. טובת המדינה, טובת הכלל היא שתנחה אותנו, היא בלבד תהיה לנגד עינינו.</w:t>
      </w:r>
    </w:p>
    <w:p w14:paraId="623F7050" w14:textId="77777777" w:rsidR="00000000" w:rsidRDefault="00DD24A4">
      <w:pPr>
        <w:pStyle w:val="a"/>
        <w:rPr>
          <w:rFonts w:hint="cs"/>
          <w:rtl/>
        </w:rPr>
      </w:pPr>
    </w:p>
    <w:p w14:paraId="36C49DD0" w14:textId="77777777" w:rsidR="00000000" w:rsidRDefault="00DD24A4">
      <w:pPr>
        <w:pStyle w:val="a"/>
        <w:rPr>
          <w:rFonts w:hint="cs"/>
          <w:rtl/>
        </w:rPr>
      </w:pPr>
      <w:r>
        <w:rPr>
          <w:rFonts w:hint="cs"/>
          <w:rtl/>
        </w:rPr>
        <w:t>אלה היו שנתיים לא קלות. מדינת י</w:t>
      </w:r>
      <w:r>
        <w:rPr>
          <w:rFonts w:hint="cs"/>
          <w:rtl/>
        </w:rPr>
        <w:t>שראל ועם ישראל עמדו מול גלי טרור אכזרי. הטרור לא הכריע את עם ישראל ולא יוכל להכריעו. זהו עם עתיק יומין וחזק, עם גדול בכוח הרוח, עם שלמד מחדש במאה האחרונה את חשיבותן של הזכות והחובה להגן על עצמו בכוחות עצמו. זהו עם שחזר לשפתו הקדומה ולמולדתו ההיסטורית, ותקע</w:t>
      </w:r>
      <w:r>
        <w:rPr>
          <w:rFonts w:hint="cs"/>
          <w:rtl/>
        </w:rPr>
        <w:t xml:space="preserve"> באדמתה יתד איתנה, יתד שלא תיעקר עוד לעולם; נאמן תמיד לציווי המלאך ליעקב אבינו כשעבר את מעבר יבוק בדרכו מחרן לארץ-ישראל: "לא יעקב יאמר עוד שמך, כי אם ישראל, כי שרית עם אלהים ועם אנשים, ותוכל". זה גורלו וזו תעודתו של עמנו מאז ומעולם: לשרות </w:t>
      </w:r>
      <w:r>
        <w:rPr>
          <w:rtl/>
        </w:rPr>
        <w:t>–</w:t>
      </w:r>
      <w:r>
        <w:rPr>
          <w:rFonts w:hint="cs"/>
          <w:rtl/>
        </w:rPr>
        <w:t xml:space="preserve"> ולשרוד, להתמודד</w:t>
      </w:r>
      <w:r>
        <w:rPr>
          <w:rFonts w:hint="cs"/>
          <w:rtl/>
        </w:rPr>
        <w:t xml:space="preserve"> </w:t>
      </w:r>
      <w:r>
        <w:rPr>
          <w:rtl/>
        </w:rPr>
        <w:t>–</w:t>
      </w:r>
      <w:r>
        <w:rPr>
          <w:rFonts w:hint="cs"/>
          <w:rtl/>
        </w:rPr>
        <w:t xml:space="preserve"> ולהתגבר, להילחם </w:t>
      </w:r>
      <w:r>
        <w:rPr>
          <w:rtl/>
        </w:rPr>
        <w:t>–</w:t>
      </w:r>
      <w:r>
        <w:rPr>
          <w:rFonts w:hint="cs"/>
          <w:rtl/>
        </w:rPr>
        <w:t xml:space="preserve"> ולנצח; לעמוד במבחנים קשים מידי אדם ומידי שמים, ששום עם אחר לא עמד בהם, ולצאת מהם מחוזק ברוח ובמעש.</w:t>
      </w:r>
    </w:p>
    <w:p w14:paraId="2FE71512" w14:textId="77777777" w:rsidR="00000000" w:rsidRDefault="00DD24A4">
      <w:pPr>
        <w:pStyle w:val="a"/>
        <w:rPr>
          <w:rFonts w:hint="cs"/>
          <w:rtl/>
        </w:rPr>
      </w:pPr>
    </w:p>
    <w:p w14:paraId="4F202B94" w14:textId="77777777" w:rsidR="00000000" w:rsidRDefault="00DD24A4">
      <w:pPr>
        <w:pStyle w:val="a"/>
        <w:rPr>
          <w:rFonts w:hint="cs"/>
          <w:rtl/>
        </w:rPr>
      </w:pPr>
      <w:r>
        <w:rPr>
          <w:rFonts w:hint="cs"/>
          <w:rtl/>
        </w:rPr>
        <w:t>אין לי דבר יקר יותר מאמונו של העם הזה, ואעשה הכול כדי להצדיקו ולהתמודד בהצלחה עם האתגרים המורכבים שלפנינו.</w:t>
      </w:r>
    </w:p>
    <w:p w14:paraId="2034B704" w14:textId="77777777" w:rsidR="00000000" w:rsidRDefault="00DD24A4">
      <w:pPr>
        <w:pStyle w:val="a"/>
        <w:ind w:firstLine="0"/>
        <w:rPr>
          <w:rFonts w:hint="cs"/>
          <w:rtl/>
        </w:rPr>
      </w:pPr>
    </w:p>
    <w:p w14:paraId="215DDDA9" w14:textId="77777777" w:rsidR="00000000" w:rsidRDefault="00DD24A4">
      <w:pPr>
        <w:pStyle w:val="Speaker"/>
        <w:rPr>
          <w:rtl/>
        </w:rPr>
      </w:pPr>
      <w:bookmarkStart w:id="10" w:name="FS000000526T27_02_2003_17_29_06"/>
      <w:bookmarkEnd w:id="10"/>
      <w:r>
        <w:rPr>
          <w:rFonts w:hint="eastAsia"/>
          <w:rtl/>
        </w:rPr>
        <w:t>משה</w:t>
      </w:r>
      <w:r>
        <w:rPr>
          <w:rtl/>
        </w:rPr>
        <w:t xml:space="preserve"> גפני (יהדות התורה):</w:t>
      </w:r>
    </w:p>
    <w:p w14:paraId="290D61A1" w14:textId="77777777" w:rsidR="00000000" w:rsidRDefault="00DD24A4">
      <w:pPr>
        <w:pStyle w:val="a"/>
        <w:rPr>
          <w:rFonts w:hint="cs"/>
          <w:rtl/>
        </w:rPr>
      </w:pPr>
    </w:p>
    <w:p w14:paraId="0167310A" w14:textId="77777777" w:rsidR="00000000" w:rsidRDefault="00DD24A4">
      <w:pPr>
        <w:pStyle w:val="a"/>
        <w:rPr>
          <w:rFonts w:hint="cs"/>
          <w:rtl/>
        </w:rPr>
      </w:pPr>
      <w:r>
        <w:rPr>
          <w:rFonts w:hint="cs"/>
          <w:rtl/>
        </w:rPr>
        <w:t>כב</w:t>
      </w:r>
      <w:r>
        <w:rPr>
          <w:rFonts w:hint="cs"/>
          <w:rtl/>
        </w:rPr>
        <w:t>ר איבדת את אמון העם.</w:t>
      </w:r>
    </w:p>
    <w:p w14:paraId="6ED0EE0C" w14:textId="77777777" w:rsidR="00000000" w:rsidRDefault="00DD24A4">
      <w:pPr>
        <w:pStyle w:val="ad"/>
        <w:rPr>
          <w:rFonts w:hint="cs"/>
          <w:rtl/>
        </w:rPr>
      </w:pPr>
    </w:p>
    <w:p w14:paraId="60494303" w14:textId="77777777" w:rsidR="00000000" w:rsidRDefault="00DD24A4">
      <w:pPr>
        <w:pStyle w:val="ad"/>
        <w:rPr>
          <w:rtl/>
        </w:rPr>
      </w:pPr>
      <w:r>
        <w:rPr>
          <w:rtl/>
        </w:rPr>
        <w:t>היו"ר</w:t>
      </w:r>
      <w:r>
        <w:rPr>
          <w:rFonts w:hint="cs"/>
          <w:rtl/>
        </w:rPr>
        <w:t xml:space="preserve"> ראובן ריבלין</w:t>
      </w:r>
      <w:r>
        <w:rPr>
          <w:rtl/>
        </w:rPr>
        <w:t>:</w:t>
      </w:r>
    </w:p>
    <w:p w14:paraId="759CAAD2" w14:textId="77777777" w:rsidR="00000000" w:rsidRDefault="00DD24A4">
      <w:pPr>
        <w:pStyle w:val="a"/>
        <w:rPr>
          <w:rtl/>
        </w:rPr>
      </w:pPr>
    </w:p>
    <w:p w14:paraId="1652273D" w14:textId="77777777" w:rsidR="00000000" w:rsidRDefault="00DD24A4">
      <w:pPr>
        <w:pStyle w:val="a"/>
        <w:rPr>
          <w:rFonts w:hint="cs"/>
          <w:rtl/>
        </w:rPr>
      </w:pPr>
      <w:r>
        <w:rPr>
          <w:rFonts w:hint="cs"/>
          <w:rtl/>
        </w:rPr>
        <w:t>רבותי, חבר הכנסת גפני אמר את אשר אמר; לא צריך לעזור לו, אם מישהו חושב שהוא הפריע.</w:t>
      </w:r>
    </w:p>
    <w:p w14:paraId="68B806D4" w14:textId="77777777" w:rsidR="00000000" w:rsidRDefault="00DD24A4">
      <w:pPr>
        <w:pStyle w:val="a"/>
        <w:ind w:firstLine="0"/>
        <w:rPr>
          <w:rFonts w:hint="cs"/>
          <w:rtl/>
        </w:rPr>
      </w:pPr>
    </w:p>
    <w:p w14:paraId="76EAF1A4" w14:textId="77777777" w:rsidR="00000000" w:rsidRDefault="00DD24A4">
      <w:pPr>
        <w:pStyle w:val="ac"/>
        <w:rPr>
          <w:rtl/>
        </w:rPr>
      </w:pPr>
      <w:bookmarkStart w:id="11" w:name="FS000000560T27_02_2003_17_31_14"/>
      <w:bookmarkEnd w:id="11"/>
      <w:r>
        <w:rPr>
          <w:rFonts w:hint="eastAsia"/>
          <w:rtl/>
        </w:rPr>
        <w:t>אחמד</w:t>
      </w:r>
      <w:r>
        <w:rPr>
          <w:rtl/>
        </w:rPr>
        <w:t xml:space="preserve"> טיבי (חד"ש</w:t>
      </w:r>
      <w:r>
        <w:rPr>
          <w:rFonts w:hint="cs"/>
          <w:rtl/>
        </w:rPr>
        <w:t>-תע"ל</w:t>
      </w:r>
      <w:r>
        <w:rPr>
          <w:rtl/>
        </w:rPr>
        <w:t>):</w:t>
      </w:r>
    </w:p>
    <w:p w14:paraId="2E451FBC" w14:textId="77777777" w:rsidR="00000000" w:rsidRDefault="00DD24A4">
      <w:pPr>
        <w:pStyle w:val="a"/>
        <w:rPr>
          <w:rFonts w:hint="cs"/>
          <w:rtl/>
        </w:rPr>
      </w:pPr>
    </w:p>
    <w:p w14:paraId="2CDF2C37" w14:textId="77777777" w:rsidR="00000000" w:rsidRDefault="00DD24A4">
      <w:pPr>
        <w:pStyle w:val="a"/>
        <w:rPr>
          <w:rFonts w:hint="cs"/>
          <w:rtl/>
        </w:rPr>
      </w:pPr>
      <w:r>
        <w:rPr>
          <w:rFonts w:hint="cs"/>
          <w:rtl/>
        </w:rPr>
        <w:t>מה זה, אי-אפשר לפתוח את הפה?</w:t>
      </w:r>
    </w:p>
    <w:p w14:paraId="08B0074F" w14:textId="77777777" w:rsidR="00000000" w:rsidRDefault="00DD24A4">
      <w:pPr>
        <w:pStyle w:val="a"/>
        <w:ind w:firstLine="0"/>
        <w:rPr>
          <w:rFonts w:hint="cs"/>
          <w:rtl/>
        </w:rPr>
      </w:pPr>
      <w:bookmarkStart w:id="12" w:name="FS000000526T27_02_2003_17_30_02C"/>
      <w:bookmarkEnd w:id="12"/>
    </w:p>
    <w:p w14:paraId="6415268E" w14:textId="77777777" w:rsidR="00000000" w:rsidRDefault="00DD24A4">
      <w:pPr>
        <w:pStyle w:val="SpeakerCon"/>
        <w:rPr>
          <w:rtl/>
        </w:rPr>
      </w:pPr>
      <w:bookmarkStart w:id="13" w:name="FS000000482T27_02_2003_17_30_19"/>
      <w:bookmarkEnd w:id="13"/>
      <w:r>
        <w:rPr>
          <w:rFonts w:hint="eastAsia"/>
          <w:rtl/>
        </w:rPr>
        <w:t>ראש</w:t>
      </w:r>
      <w:r>
        <w:rPr>
          <w:rtl/>
        </w:rPr>
        <w:t xml:space="preserve"> הממשלה אריאל שרון:</w:t>
      </w:r>
    </w:p>
    <w:p w14:paraId="1A751305" w14:textId="77777777" w:rsidR="00000000" w:rsidRDefault="00DD24A4">
      <w:pPr>
        <w:pStyle w:val="a"/>
        <w:rPr>
          <w:rFonts w:hint="cs"/>
          <w:rtl/>
        </w:rPr>
      </w:pPr>
    </w:p>
    <w:p w14:paraId="18675CD8" w14:textId="77777777" w:rsidR="00000000" w:rsidRDefault="00DD24A4">
      <w:pPr>
        <w:pStyle w:val="a"/>
        <w:rPr>
          <w:rFonts w:hint="cs"/>
          <w:rtl/>
        </w:rPr>
      </w:pPr>
      <w:r>
        <w:rPr>
          <w:rFonts w:hint="cs"/>
          <w:rtl/>
        </w:rPr>
        <w:t>במהלך מערכת הבחירות ואחריה הבטחתי לעשות הכול כדי להק</w:t>
      </w:r>
      <w:r>
        <w:rPr>
          <w:rFonts w:hint="cs"/>
          <w:rtl/>
        </w:rPr>
        <w:t>ים ממשלת אחדות רחבה ככל שניתן. חשבתי תמיד, ואני סבור כך גם ובעיקר היום, כי המצב הביטחוני והכלכלי, האתגרים בזירה המדינית והצורך לאחות את השסעים בין חלקי ציבור שונים - כל אלה מחייבים אחדות. בהתאם לגישה זו וכפי שהבטחתי, פניתי לאחר הבחירות לכל המפלגות הציוניות</w:t>
      </w:r>
      <w:r>
        <w:rPr>
          <w:rFonts w:hint="cs"/>
          <w:rtl/>
        </w:rPr>
        <w:t xml:space="preserve">, והצעתי לכולן לקיים ניסיון לשותפות במבחנים הקשים ובהכרעות ההיסטוריות שיהיו מנת חלקנו בשנים הקרובות. </w:t>
      </w:r>
    </w:p>
    <w:p w14:paraId="50617C85" w14:textId="77777777" w:rsidR="00000000" w:rsidRDefault="00DD24A4">
      <w:pPr>
        <w:pStyle w:val="a"/>
        <w:ind w:firstLine="0"/>
        <w:rPr>
          <w:rFonts w:hint="cs"/>
          <w:rtl/>
        </w:rPr>
      </w:pPr>
    </w:p>
    <w:p w14:paraId="46F2E10B" w14:textId="77777777" w:rsidR="00000000" w:rsidRDefault="00DD24A4">
      <w:pPr>
        <w:pStyle w:val="Speaker"/>
        <w:rPr>
          <w:rtl/>
        </w:rPr>
      </w:pPr>
      <w:bookmarkStart w:id="14" w:name="FS000000563T27_02_2003_17_33_56"/>
      <w:bookmarkEnd w:id="14"/>
      <w:r>
        <w:rPr>
          <w:rFonts w:hint="eastAsia"/>
          <w:rtl/>
        </w:rPr>
        <w:t>מאיר</w:t>
      </w:r>
      <w:r>
        <w:rPr>
          <w:rtl/>
        </w:rPr>
        <w:t xml:space="preserve"> פרוש (יהדות התורה):</w:t>
      </w:r>
    </w:p>
    <w:p w14:paraId="6EB03DF5" w14:textId="77777777" w:rsidR="00000000" w:rsidRDefault="00DD24A4">
      <w:pPr>
        <w:pStyle w:val="a"/>
        <w:rPr>
          <w:rFonts w:hint="cs"/>
          <w:rtl/>
        </w:rPr>
      </w:pPr>
    </w:p>
    <w:p w14:paraId="7A45CD79" w14:textId="77777777" w:rsidR="00000000" w:rsidRDefault="00DD24A4">
      <w:pPr>
        <w:pStyle w:val="a"/>
        <w:rPr>
          <w:rFonts w:hint="cs"/>
          <w:rtl/>
        </w:rPr>
      </w:pPr>
      <w:r>
        <w:rPr>
          <w:rFonts w:hint="cs"/>
          <w:rtl/>
        </w:rPr>
        <w:t>רק לא - - -</w:t>
      </w:r>
    </w:p>
    <w:p w14:paraId="62E88355" w14:textId="77777777" w:rsidR="00000000" w:rsidRDefault="00DD24A4">
      <w:pPr>
        <w:pStyle w:val="a"/>
        <w:ind w:firstLine="0"/>
        <w:rPr>
          <w:rFonts w:hint="cs"/>
          <w:rtl/>
        </w:rPr>
      </w:pPr>
    </w:p>
    <w:p w14:paraId="0D032EC5" w14:textId="77777777" w:rsidR="00000000" w:rsidRDefault="00DD24A4">
      <w:pPr>
        <w:pStyle w:val="ad"/>
        <w:rPr>
          <w:rtl/>
        </w:rPr>
      </w:pPr>
      <w:r>
        <w:rPr>
          <w:rtl/>
        </w:rPr>
        <w:t>היו"ר</w:t>
      </w:r>
      <w:r>
        <w:rPr>
          <w:rFonts w:hint="cs"/>
          <w:rtl/>
        </w:rPr>
        <w:t xml:space="preserve"> ראובן ריבלין</w:t>
      </w:r>
      <w:r>
        <w:rPr>
          <w:rtl/>
        </w:rPr>
        <w:t>:</w:t>
      </w:r>
    </w:p>
    <w:p w14:paraId="4E25FBB4" w14:textId="77777777" w:rsidR="00000000" w:rsidRDefault="00DD24A4">
      <w:pPr>
        <w:pStyle w:val="a"/>
        <w:rPr>
          <w:rFonts w:hint="cs"/>
          <w:rtl/>
        </w:rPr>
      </w:pPr>
    </w:p>
    <w:p w14:paraId="223614D0" w14:textId="77777777" w:rsidR="00000000" w:rsidRDefault="00DD24A4">
      <w:pPr>
        <w:pStyle w:val="a"/>
        <w:rPr>
          <w:rFonts w:hint="cs"/>
          <w:rtl/>
        </w:rPr>
      </w:pPr>
      <w:r>
        <w:rPr>
          <w:rFonts w:hint="cs"/>
          <w:rtl/>
        </w:rPr>
        <w:t>חבר הכנסת פרוש, שמענו, תודה.</w:t>
      </w:r>
    </w:p>
    <w:p w14:paraId="0FC94309" w14:textId="77777777" w:rsidR="00000000" w:rsidRDefault="00DD24A4">
      <w:pPr>
        <w:pStyle w:val="a"/>
        <w:ind w:firstLine="0"/>
        <w:rPr>
          <w:rFonts w:hint="cs"/>
          <w:rtl/>
        </w:rPr>
      </w:pPr>
    </w:p>
    <w:p w14:paraId="371D7115" w14:textId="77777777" w:rsidR="00000000" w:rsidRDefault="00DD24A4">
      <w:pPr>
        <w:pStyle w:val="SpeakerCon"/>
        <w:rPr>
          <w:rtl/>
        </w:rPr>
      </w:pPr>
      <w:bookmarkStart w:id="15" w:name="FS000000482T27_02_2003_17_38_52"/>
      <w:bookmarkEnd w:id="15"/>
      <w:r>
        <w:rPr>
          <w:rFonts w:hint="eastAsia"/>
          <w:rtl/>
        </w:rPr>
        <w:t>ראש</w:t>
      </w:r>
      <w:r>
        <w:rPr>
          <w:rtl/>
        </w:rPr>
        <w:t xml:space="preserve"> הממשלה אריאל שרון:</w:t>
      </w:r>
    </w:p>
    <w:p w14:paraId="7F881109" w14:textId="77777777" w:rsidR="00000000" w:rsidRDefault="00DD24A4">
      <w:pPr>
        <w:pStyle w:val="a"/>
        <w:rPr>
          <w:rFonts w:hint="cs"/>
          <w:rtl/>
        </w:rPr>
      </w:pPr>
    </w:p>
    <w:p w14:paraId="22028161" w14:textId="77777777" w:rsidR="00000000" w:rsidRDefault="00DD24A4">
      <w:pPr>
        <w:pStyle w:val="a"/>
        <w:rPr>
          <w:rFonts w:hint="cs"/>
          <w:rtl/>
        </w:rPr>
      </w:pPr>
      <w:r>
        <w:rPr>
          <w:rFonts w:hint="cs"/>
          <w:rtl/>
        </w:rPr>
        <w:t>בהתאם לגישה זו, לא הסכמתי במהלך המשא-ומ</w:t>
      </w:r>
      <w:r>
        <w:rPr>
          <w:rFonts w:hint="cs"/>
          <w:rtl/>
        </w:rPr>
        <w:t>תן הקואליציוני לשום פסילה של אדם או של סיעה, כשם שלא הסכמתי לכך בעבר. צר לי על כך שמפלגת העבודה החליטה להימנע אפילו מקיום משא-ומתן של ממש להצטרפות לממשלתי.</w:t>
      </w:r>
    </w:p>
    <w:p w14:paraId="552A2A7F" w14:textId="77777777" w:rsidR="00000000" w:rsidRDefault="00DD24A4">
      <w:pPr>
        <w:pStyle w:val="a"/>
        <w:ind w:firstLine="0"/>
        <w:rPr>
          <w:rFonts w:hint="cs"/>
          <w:rtl/>
        </w:rPr>
      </w:pPr>
    </w:p>
    <w:p w14:paraId="4DAD362F" w14:textId="77777777" w:rsidR="00000000" w:rsidRDefault="00DD24A4">
      <w:pPr>
        <w:pStyle w:val="Speaker"/>
        <w:rPr>
          <w:rtl/>
        </w:rPr>
      </w:pPr>
      <w:bookmarkStart w:id="16" w:name="FS000000526T27_02_2003_17_40_23"/>
      <w:bookmarkEnd w:id="16"/>
      <w:r>
        <w:rPr>
          <w:rFonts w:hint="eastAsia"/>
          <w:rtl/>
        </w:rPr>
        <w:t>משה</w:t>
      </w:r>
      <w:r>
        <w:rPr>
          <w:rtl/>
        </w:rPr>
        <w:t xml:space="preserve"> גפני (יהדות התורה):</w:t>
      </w:r>
    </w:p>
    <w:p w14:paraId="09048012" w14:textId="77777777" w:rsidR="00000000" w:rsidRDefault="00DD24A4">
      <w:pPr>
        <w:pStyle w:val="a"/>
        <w:rPr>
          <w:rFonts w:hint="cs"/>
          <w:rtl/>
        </w:rPr>
      </w:pPr>
    </w:p>
    <w:p w14:paraId="0CB1E199" w14:textId="77777777" w:rsidR="00000000" w:rsidRDefault="00DD24A4">
      <w:pPr>
        <w:pStyle w:val="a"/>
        <w:rPr>
          <w:rFonts w:hint="cs"/>
          <w:rtl/>
        </w:rPr>
      </w:pPr>
      <w:r>
        <w:rPr>
          <w:rFonts w:hint="cs"/>
          <w:rtl/>
        </w:rPr>
        <w:t>היא צדקה, היא לא רצתה - - -</w:t>
      </w:r>
    </w:p>
    <w:p w14:paraId="1F2860C2" w14:textId="77777777" w:rsidR="00000000" w:rsidRDefault="00DD24A4">
      <w:pPr>
        <w:pStyle w:val="a"/>
        <w:ind w:firstLine="0"/>
        <w:rPr>
          <w:rFonts w:hint="cs"/>
          <w:rtl/>
        </w:rPr>
      </w:pPr>
    </w:p>
    <w:p w14:paraId="6B14B277" w14:textId="77777777" w:rsidR="00000000" w:rsidRDefault="00DD24A4">
      <w:pPr>
        <w:pStyle w:val="SpeakerCon"/>
        <w:rPr>
          <w:rtl/>
        </w:rPr>
      </w:pPr>
      <w:bookmarkStart w:id="17" w:name="FS000000482T27_02_2003_17_40_50"/>
      <w:bookmarkEnd w:id="17"/>
      <w:r>
        <w:rPr>
          <w:rFonts w:hint="eastAsia"/>
          <w:rtl/>
        </w:rPr>
        <w:t>ראש</w:t>
      </w:r>
      <w:r>
        <w:rPr>
          <w:rtl/>
        </w:rPr>
        <w:t xml:space="preserve"> הממשלה אריאל שרון:</w:t>
      </w:r>
    </w:p>
    <w:p w14:paraId="140F5DB8" w14:textId="77777777" w:rsidR="00000000" w:rsidRDefault="00DD24A4">
      <w:pPr>
        <w:pStyle w:val="a"/>
        <w:rPr>
          <w:rFonts w:hint="cs"/>
          <w:rtl/>
        </w:rPr>
      </w:pPr>
    </w:p>
    <w:p w14:paraId="2C8B1145" w14:textId="77777777" w:rsidR="00000000" w:rsidRDefault="00DD24A4">
      <w:pPr>
        <w:pStyle w:val="a"/>
        <w:rPr>
          <w:rFonts w:hint="cs"/>
          <w:rtl/>
        </w:rPr>
      </w:pPr>
      <w:r>
        <w:rPr>
          <w:rFonts w:hint="cs"/>
          <w:rtl/>
        </w:rPr>
        <w:t xml:space="preserve">במהלך המשא-ומתן נעשה </w:t>
      </w:r>
      <w:r>
        <w:rPr>
          <w:rFonts w:hint="cs"/>
          <w:rtl/>
        </w:rPr>
        <w:t>ניסיון כן וחשוב לברר בעיות מרכזיות בחיי המדינה ואזרחיה, במגמה לאתר הסכמות ולפרוץ דרכים חדשות. בעקבות מאמץ זה שעשינו כולנו, חברו יחד לממשלה החדשה כוחות שונים בעלי השקפת עולם שונה.</w:t>
      </w:r>
    </w:p>
    <w:p w14:paraId="6E224B19" w14:textId="77777777" w:rsidR="00000000" w:rsidRDefault="00DD24A4">
      <w:pPr>
        <w:pStyle w:val="a"/>
        <w:rPr>
          <w:rFonts w:hint="cs"/>
          <w:rtl/>
        </w:rPr>
      </w:pPr>
    </w:p>
    <w:p w14:paraId="34A7DF6A" w14:textId="77777777" w:rsidR="00000000" w:rsidRDefault="00DD24A4">
      <w:pPr>
        <w:pStyle w:val="a"/>
        <w:rPr>
          <w:rFonts w:hint="cs"/>
          <w:rtl/>
        </w:rPr>
      </w:pPr>
      <w:r>
        <w:rPr>
          <w:rFonts w:hint="cs"/>
          <w:rtl/>
        </w:rPr>
        <w:t>במהלך השיחות להרכבת הממשלה נעשו מאמצים גדולים למצוא מכנה משותף ולגשר על פערי</w:t>
      </w:r>
      <w:r>
        <w:rPr>
          <w:rFonts w:hint="cs"/>
          <w:rtl/>
        </w:rPr>
        <w:t xml:space="preserve">ם בסוגיות של דת ומדינה, בנושא המדיני, בנושאים הנוגעים לאופיו של המשטר בישראל ובנושאים שונים אחרים. </w:t>
      </w:r>
    </w:p>
    <w:p w14:paraId="2732BD8D" w14:textId="77777777" w:rsidR="00000000" w:rsidRDefault="00DD24A4">
      <w:pPr>
        <w:pStyle w:val="a"/>
        <w:rPr>
          <w:rFonts w:hint="cs"/>
          <w:rtl/>
        </w:rPr>
      </w:pPr>
    </w:p>
    <w:p w14:paraId="609E8E1B" w14:textId="77777777" w:rsidR="00000000" w:rsidRDefault="00DD24A4">
      <w:pPr>
        <w:pStyle w:val="a"/>
        <w:rPr>
          <w:rFonts w:hint="cs"/>
          <w:rtl/>
        </w:rPr>
      </w:pPr>
      <w:r>
        <w:rPr>
          <w:rFonts w:hint="cs"/>
          <w:rtl/>
        </w:rPr>
        <w:t>אני רואה חשיבות לאומית ממדרגה ראשונה ברצון וביכולת שגילו המפלגות שחברו להקמת הממשלה החדשה למצוא את המאחד, את המשותף ולגשר על מה שאינו מוסכם. כך, למשל, חובת</w:t>
      </w:r>
      <w:r>
        <w:rPr>
          <w:rFonts w:hint="cs"/>
          <w:rtl/>
        </w:rPr>
        <w:t>נו היתה למצוא פתרונות הוגנים ומאוזנים לבעייתם של אזרחים רבים שאינם יכולים להינשא ולהתגרש על-פי ההלכה. מדובר באזרחים רבים ובהם חיילים משוחררים מהטובים והאמיצים שבחיילינו.</w:t>
      </w:r>
    </w:p>
    <w:p w14:paraId="3DBE9161" w14:textId="77777777" w:rsidR="00000000" w:rsidRDefault="00DD24A4">
      <w:pPr>
        <w:pStyle w:val="a"/>
        <w:ind w:firstLine="0"/>
        <w:rPr>
          <w:rFonts w:hint="cs"/>
          <w:rtl/>
        </w:rPr>
      </w:pPr>
    </w:p>
    <w:p w14:paraId="52DBFB79" w14:textId="77777777" w:rsidR="00000000" w:rsidRDefault="00DD24A4">
      <w:pPr>
        <w:pStyle w:val="Speaker"/>
        <w:rPr>
          <w:rtl/>
        </w:rPr>
      </w:pPr>
      <w:bookmarkStart w:id="18" w:name="FS000000490T27_02_2003_17_43_51"/>
      <w:bookmarkEnd w:id="18"/>
      <w:r>
        <w:rPr>
          <w:rFonts w:hint="eastAsia"/>
          <w:rtl/>
        </w:rPr>
        <w:t>נסים</w:t>
      </w:r>
      <w:r>
        <w:rPr>
          <w:rtl/>
        </w:rPr>
        <w:t xml:space="preserve"> זאב (ש"ס):</w:t>
      </w:r>
    </w:p>
    <w:p w14:paraId="5C4B2480" w14:textId="77777777" w:rsidR="00000000" w:rsidRDefault="00DD24A4">
      <w:pPr>
        <w:pStyle w:val="a"/>
        <w:rPr>
          <w:rFonts w:hint="cs"/>
          <w:rtl/>
        </w:rPr>
      </w:pPr>
    </w:p>
    <w:p w14:paraId="49C430A5" w14:textId="77777777" w:rsidR="00000000" w:rsidRDefault="00DD24A4">
      <w:pPr>
        <w:pStyle w:val="a"/>
        <w:rPr>
          <w:rFonts w:hint="cs"/>
          <w:rtl/>
        </w:rPr>
      </w:pPr>
      <w:r>
        <w:rPr>
          <w:rFonts w:hint="cs"/>
          <w:rtl/>
        </w:rPr>
        <w:t>למה אתה מטעה את הציבור, כל מה שנאמר פה הוא שקר.</w:t>
      </w:r>
    </w:p>
    <w:p w14:paraId="068B043C" w14:textId="77777777" w:rsidR="00000000" w:rsidRDefault="00DD24A4">
      <w:pPr>
        <w:pStyle w:val="a"/>
        <w:ind w:firstLine="0"/>
        <w:rPr>
          <w:rFonts w:hint="cs"/>
          <w:rtl/>
        </w:rPr>
      </w:pPr>
    </w:p>
    <w:p w14:paraId="1E2E208E" w14:textId="77777777" w:rsidR="00000000" w:rsidRDefault="00DD24A4">
      <w:pPr>
        <w:pStyle w:val="ad"/>
        <w:rPr>
          <w:rtl/>
        </w:rPr>
      </w:pPr>
      <w:r>
        <w:rPr>
          <w:rtl/>
        </w:rPr>
        <w:t>היו"ר ראובן ריבלין:</w:t>
      </w:r>
    </w:p>
    <w:p w14:paraId="6AA3A83F" w14:textId="77777777" w:rsidR="00000000" w:rsidRDefault="00DD24A4">
      <w:pPr>
        <w:pStyle w:val="a"/>
        <w:rPr>
          <w:rtl/>
        </w:rPr>
      </w:pPr>
    </w:p>
    <w:p w14:paraId="237A6FBA" w14:textId="77777777" w:rsidR="00000000" w:rsidRDefault="00DD24A4">
      <w:pPr>
        <w:pStyle w:val="a"/>
        <w:rPr>
          <w:rFonts w:hint="cs"/>
          <w:rtl/>
        </w:rPr>
      </w:pPr>
      <w:r>
        <w:rPr>
          <w:rFonts w:hint="cs"/>
          <w:rtl/>
        </w:rPr>
        <w:t>חבר הכנסת נסים זאב,  אמרת, ראש הממשלה שמע וזה מספיק.</w:t>
      </w:r>
    </w:p>
    <w:p w14:paraId="2B1CE932" w14:textId="77777777" w:rsidR="00000000" w:rsidRDefault="00DD24A4">
      <w:pPr>
        <w:pStyle w:val="a"/>
        <w:ind w:firstLine="0"/>
        <w:rPr>
          <w:rFonts w:hint="cs"/>
          <w:rtl/>
        </w:rPr>
      </w:pPr>
    </w:p>
    <w:p w14:paraId="0F2AE69A" w14:textId="77777777" w:rsidR="00000000" w:rsidRDefault="00DD24A4">
      <w:pPr>
        <w:pStyle w:val="Speaker"/>
        <w:rPr>
          <w:rtl/>
        </w:rPr>
      </w:pPr>
      <w:bookmarkStart w:id="19" w:name="FS000000490T27_02_2003_17_45_00"/>
      <w:bookmarkEnd w:id="19"/>
      <w:r>
        <w:rPr>
          <w:rFonts w:hint="eastAsia"/>
          <w:rtl/>
        </w:rPr>
        <w:t>נסים</w:t>
      </w:r>
      <w:r>
        <w:rPr>
          <w:rtl/>
        </w:rPr>
        <w:t xml:space="preserve"> זאב (ש"ס):</w:t>
      </w:r>
    </w:p>
    <w:p w14:paraId="7BDD67B3" w14:textId="77777777" w:rsidR="00000000" w:rsidRDefault="00DD24A4">
      <w:pPr>
        <w:pStyle w:val="a"/>
        <w:ind w:firstLine="0"/>
        <w:rPr>
          <w:rFonts w:hint="cs"/>
          <w:rtl/>
        </w:rPr>
      </w:pPr>
    </w:p>
    <w:p w14:paraId="77E04259" w14:textId="77777777" w:rsidR="00000000" w:rsidRDefault="00DD24A4">
      <w:pPr>
        <w:pStyle w:val="a"/>
        <w:numPr>
          <w:ilvl w:val="0"/>
          <w:numId w:val="14"/>
        </w:numPr>
        <w:ind w:right="0"/>
        <w:rPr>
          <w:rFonts w:hint="cs"/>
          <w:rtl/>
        </w:rPr>
      </w:pPr>
      <w:r>
        <w:rPr>
          <w:rFonts w:hint="cs"/>
          <w:rtl/>
        </w:rPr>
        <w:t xml:space="preserve">- -   </w:t>
      </w:r>
    </w:p>
    <w:p w14:paraId="715E4824" w14:textId="77777777" w:rsidR="00000000" w:rsidRDefault="00DD24A4">
      <w:pPr>
        <w:pStyle w:val="a"/>
        <w:rPr>
          <w:rFonts w:hint="cs"/>
          <w:rtl/>
        </w:rPr>
      </w:pPr>
    </w:p>
    <w:p w14:paraId="49027800" w14:textId="77777777" w:rsidR="00000000" w:rsidRDefault="00DD24A4">
      <w:pPr>
        <w:pStyle w:val="ad"/>
        <w:rPr>
          <w:rtl/>
        </w:rPr>
      </w:pPr>
      <w:r>
        <w:rPr>
          <w:rtl/>
        </w:rPr>
        <w:t>היו"ר ראובן ריבלין:</w:t>
      </w:r>
    </w:p>
    <w:p w14:paraId="7EC279A1" w14:textId="77777777" w:rsidR="00000000" w:rsidRDefault="00DD24A4">
      <w:pPr>
        <w:pStyle w:val="a"/>
        <w:rPr>
          <w:rtl/>
        </w:rPr>
      </w:pPr>
    </w:p>
    <w:p w14:paraId="05C10955" w14:textId="77777777" w:rsidR="00000000" w:rsidRDefault="00DD24A4">
      <w:pPr>
        <w:pStyle w:val="a"/>
        <w:rPr>
          <w:rFonts w:hint="cs"/>
          <w:rtl/>
        </w:rPr>
      </w:pPr>
      <w:r>
        <w:rPr>
          <w:rFonts w:hint="cs"/>
          <w:rtl/>
        </w:rPr>
        <w:t>מספיק.</w:t>
      </w:r>
    </w:p>
    <w:p w14:paraId="598FAE76" w14:textId="77777777" w:rsidR="00000000" w:rsidRDefault="00DD24A4">
      <w:pPr>
        <w:pStyle w:val="a"/>
        <w:rPr>
          <w:rFonts w:hint="cs"/>
          <w:rtl/>
        </w:rPr>
      </w:pPr>
    </w:p>
    <w:p w14:paraId="7824C1A0" w14:textId="77777777" w:rsidR="00000000" w:rsidRDefault="00DD24A4">
      <w:pPr>
        <w:pStyle w:val="Speaker"/>
        <w:rPr>
          <w:rFonts w:hint="cs"/>
          <w:rtl/>
        </w:rPr>
      </w:pPr>
      <w:bookmarkStart w:id="20" w:name="FS000000560T27_02_2003_17_45_57"/>
      <w:bookmarkEnd w:id="20"/>
      <w:r>
        <w:rPr>
          <w:rFonts w:hint="eastAsia"/>
          <w:rtl/>
        </w:rPr>
        <w:t>אחמד</w:t>
      </w:r>
      <w:r>
        <w:rPr>
          <w:rtl/>
        </w:rPr>
        <w:t xml:space="preserve"> טיבי (חד"ש</w:t>
      </w:r>
      <w:r>
        <w:rPr>
          <w:rFonts w:hint="cs"/>
          <w:rtl/>
        </w:rPr>
        <w:t>-תע"ל</w:t>
      </w:r>
      <w:r>
        <w:rPr>
          <w:rtl/>
        </w:rPr>
        <w:t>):</w:t>
      </w:r>
    </w:p>
    <w:p w14:paraId="35251262" w14:textId="77777777" w:rsidR="00000000" w:rsidRDefault="00DD24A4">
      <w:pPr>
        <w:pStyle w:val="Speaker"/>
        <w:rPr>
          <w:rFonts w:hint="cs"/>
          <w:rtl/>
        </w:rPr>
      </w:pPr>
    </w:p>
    <w:p w14:paraId="6A3F0BCC" w14:textId="77777777" w:rsidR="00000000" w:rsidRDefault="00DD24A4">
      <w:pPr>
        <w:pStyle w:val="Speaker"/>
        <w:rPr>
          <w:rFonts w:hint="cs"/>
          <w:rtl/>
        </w:rPr>
      </w:pPr>
      <w:r>
        <w:rPr>
          <w:rFonts w:hint="cs"/>
          <w:b w:val="0"/>
          <w:bCs w:val="0"/>
          <w:u w:val="none"/>
          <w:rtl/>
        </w:rPr>
        <w:tab/>
        <w:t>- - -</w:t>
      </w:r>
      <w:r>
        <w:rPr>
          <w:rFonts w:hint="cs"/>
          <w:rtl/>
        </w:rPr>
        <w:t xml:space="preserve">    </w:t>
      </w:r>
    </w:p>
    <w:p w14:paraId="0FB474EB" w14:textId="77777777" w:rsidR="00000000" w:rsidRDefault="00DD24A4">
      <w:pPr>
        <w:pStyle w:val="a"/>
        <w:ind w:firstLine="0"/>
        <w:rPr>
          <w:rFonts w:hint="cs"/>
          <w:rtl/>
        </w:rPr>
      </w:pPr>
    </w:p>
    <w:p w14:paraId="18F60CC0" w14:textId="77777777" w:rsidR="00000000" w:rsidRDefault="00DD24A4">
      <w:pPr>
        <w:pStyle w:val="ad"/>
        <w:rPr>
          <w:rtl/>
        </w:rPr>
      </w:pPr>
      <w:r>
        <w:rPr>
          <w:rtl/>
        </w:rPr>
        <w:t>היו"ר ראובן ריבלין:</w:t>
      </w:r>
    </w:p>
    <w:p w14:paraId="3253F020" w14:textId="77777777" w:rsidR="00000000" w:rsidRDefault="00DD24A4">
      <w:pPr>
        <w:pStyle w:val="a"/>
        <w:rPr>
          <w:rtl/>
        </w:rPr>
      </w:pPr>
    </w:p>
    <w:p w14:paraId="592FD550" w14:textId="77777777" w:rsidR="00000000" w:rsidRDefault="00DD24A4">
      <w:pPr>
        <w:pStyle w:val="a"/>
        <w:rPr>
          <w:rFonts w:hint="cs"/>
          <w:rtl/>
        </w:rPr>
      </w:pPr>
      <w:r>
        <w:rPr>
          <w:rFonts w:hint="cs"/>
          <w:rtl/>
        </w:rPr>
        <w:t>חבר הכנסת טיבי, לך יש שיטה חדשה, אתה לא פונה לנואם, אתה מדבר עם חבריך.</w:t>
      </w:r>
    </w:p>
    <w:p w14:paraId="1B17482A" w14:textId="77777777" w:rsidR="00000000" w:rsidRDefault="00DD24A4">
      <w:pPr>
        <w:pStyle w:val="a"/>
        <w:ind w:firstLine="0"/>
        <w:rPr>
          <w:rFonts w:hint="cs"/>
          <w:rtl/>
        </w:rPr>
      </w:pPr>
    </w:p>
    <w:p w14:paraId="67382E86" w14:textId="77777777" w:rsidR="00000000" w:rsidRDefault="00DD24A4">
      <w:pPr>
        <w:pStyle w:val="Speaker"/>
        <w:rPr>
          <w:rtl/>
        </w:rPr>
      </w:pPr>
      <w:bookmarkStart w:id="21" w:name="FS000000560T27_02_2003_17_46_48"/>
      <w:bookmarkEnd w:id="21"/>
      <w:r>
        <w:rPr>
          <w:rFonts w:hint="eastAsia"/>
          <w:rtl/>
        </w:rPr>
        <w:t>אחמד</w:t>
      </w:r>
      <w:r>
        <w:rPr>
          <w:rtl/>
        </w:rPr>
        <w:t xml:space="preserve"> טיבי (חד"ש</w:t>
      </w:r>
      <w:r>
        <w:rPr>
          <w:rFonts w:hint="cs"/>
          <w:rtl/>
        </w:rPr>
        <w:t>-ת</w:t>
      </w:r>
      <w:r>
        <w:rPr>
          <w:rFonts w:hint="cs"/>
          <w:rtl/>
        </w:rPr>
        <w:t>ע"ל</w:t>
      </w:r>
      <w:r>
        <w:rPr>
          <w:rtl/>
        </w:rPr>
        <w:t>):</w:t>
      </w:r>
    </w:p>
    <w:p w14:paraId="715DBE84" w14:textId="77777777" w:rsidR="00000000" w:rsidRDefault="00DD24A4">
      <w:pPr>
        <w:pStyle w:val="a"/>
        <w:rPr>
          <w:rFonts w:hint="cs"/>
          <w:rtl/>
        </w:rPr>
      </w:pPr>
    </w:p>
    <w:p w14:paraId="3462C71D" w14:textId="77777777" w:rsidR="00000000" w:rsidRDefault="00DD24A4">
      <w:pPr>
        <w:pStyle w:val="a"/>
        <w:ind w:left="720" w:firstLine="0"/>
        <w:rPr>
          <w:rFonts w:hint="cs"/>
          <w:rtl/>
        </w:rPr>
      </w:pPr>
      <w:r>
        <w:rPr>
          <w:rFonts w:hint="cs"/>
          <w:rtl/>
        </w:rPr>
        <w:t>- - -</w:t>
      </w:r>
    </w:p>
    <w:p w14:paraId="4C7D726F" w14:textId="77777777" w:rsidR="00000000" w:rsidRDefault="00DD24A4">
      <w:pPr>
        <w:pStyle w:val="a"/>
        <w:ind w:left="720" w:firstLine="0"/>
        <w:rPr>
          <w:rFonts w:hint="cs"/>
          <w:rtl/>
        </w:rPr>
      </w:pPr>
    </w:p>
    <w:p w14:paraId="039BF06F" w14:textId="77777777" w:rsidR="00000000" w:rsidRDefault="00DD24A4">
      <w:pPr>
        <w:pStyle w:val="ad"/>
        <w:rPr>
          <w:rtl/>
        </w:rPr>
      </w:pPr>
      <w:r>
        <w:rPr>
          <w:rtl/>
        </w:rPr>
        <w:t>היו"ר ראובן ריבלין:</w:t>
      </w:r>
    </w:p>
    <w:p w14:paraId="10637937" w14:textId="77777777" w:rsidR="00000000" w:rsidRDefault="00DD24A4">
      <w:pPr>
        <w:pStyle w:val="a"/>
        <w:rPr>
          <w:rtl/>
        </w:rPr>
      </w:pPr>
    </w:p>
    <w:p w14:paraId="532DF0DF" w14:textId="77777777" w:rsidR="00000000" w:rsidRDefault="00DD24A4">
      <w:pPr>
        <w:pStyle w:val="a"/>
        <w:rPr>
          <w:rFonts w:hint="cs"/>
          <w:rtl/>
        </w:rPr>
      </w:pPr>
      <w:r>
        <w:rPr>
          <w:rFonts w:hint="cs"/>
          <w:rtl/>
        </w:rPr>
        <w:t>רבותי חברי הכנסת, מספיק ודי.  ראש  הממשלה, בבקשה.</w:t>
      </w:r>
    </w:p>
    <w:p w14:paraId="247E7634" w14:textId="77777777" w:rsidR="00000000" w:rsidRDefault="00DD24A4">
      <w:pPr>
        <w:pStyle w:val="Speaker"/>
        <w:rPr>
          <w:rFonts w:hint="cs"/>
          <w:rtl/>
        </w:rPr>
      </w:pPr>
      <w:bookmarkStart w:id="22" w:name="FS000000482T27_02_2003_17_47_34"/>
      <w:bookmarkEnd w:id="22"/>
    </w:p>
    <w:p w14:paraId="22895E8B" w14:textId="77777777" w:rsidR="00000000" w:rsidRDefault="00DD24A4">
      <w:pPr>
        <w:pStyle w:val="SpeakerCon"/>
        <w:rPr>
          <w:rtl/>
        </w:rPr>
      </w:pPr>
      <w:r>
        <w:rPr>
          <w:rFonts w:hint="eastAsia"/>
          <w:rtl/>
        </w:rPr>
        <w:t>ראש</w:t>
      </w:r>
      <w:r>
        <w:rPr>
          <w:rtl/>
        </w:rPr>
        <w:t xml:space="preserve"> הממשלה אריאל שרון:</w:t>
      </w:r>
    </w:p>
    <w:p w14:paraId="0AFCB013" w14:textId="77777777" w:rsidR="00000000" w:rsidRDefault="00DD24A4">
      <w:pPr>
        <w:pStyle w:val="a"/>
        <w:rPr>
          <w:rFonts w:hint="cs"/>
          <w:rtl/>
        </w:rPr>
      </w:pPr>
    </w:p>
    <w:p w14:paraId="1AFB7783" w14:textId="77777777" w:rsidR="00000000" w:rsidRDefault="00DD24A4">
      <w:pPr>
        <w:pStyle w:val="a"/>
        <w:rPr>
          <w:rFonts w:hint="cs"/>
          <w:rtl/>
        </w:rPr>
      </w:pPr>
      <w:r>
        <w:rPr>
          <w:rFonts w:hint="cs"/>
          <w:rtl/>
        </w:rPr>
        <w:t>הנוסחה שגובשה אינה פוגעת במסלול הקבוע למי שיכול להינשא על-פי ההלכה. היא אמורה לפתור את בעייתם של רבים שאינם יכולים לעשות כן. אני מאמין, שאין מדינה</w:t>
      </w:r>
      <w:r>
        <w:rPr>
          <w:rFonts w:hint="cs"/>
          <w:rtl/>
        </w:rPr>
        <w:t>, קל וחומר מדינה יהודית, שיכולה לקבל מצב שבו אזרחיה אינם יכולים להינשא בארצם על-פי דין כלשהו.</w:t>
      </w:r>
    </w:p>
    <w:p w14:paraId="3C248F51" w14:textId="77777777" w:rsidR="00000000" w:rsidRDefault="00DD24A4">
      <w:pPr>
        <w:pStyle w:val="a"/>
        <w:rPr>
          <w:rFonts w:hint="cs"/>
          <w:rtl/>
        </w:rPr>
      </w:pPr>
    </w:p>
    <w:p w14:paraId="619AEF24" w14:textId="77777777" w:rsidR="00000000" w:rsidRDefault="00DD24A4">
      <w:pPr>
        <w:pStyle w:val="a"/>
        <w:rPr>
          <w:rFonts w:hint="cs"/>
          <w:rtl/>
        </w:rPr>
      </w:pPr>
      <w:r>
        <w:rPr>
          <w:rFonts w:hint="cs"/>
          <w:rtl/>
        </w:rPr>
        <w:t>אם נתמיד בגישה אחראית זאת, נוכל להוביל יחד את מדינת ישראל להישגים חשובים ולאווירה אחרת בחיים הציבוריים.</w:t>
      </w:r>
    </w:p>
    <w:p w14:paraId="0FD51451" w14:textId="77777777" w:rsidR="00000000" w:rsidRDefault="00DD24A4">
      <w:pPr>
        <w:pStyle w:val="a"/>
        <w:ind w:firstLine="0"/>
        <w:rPr>
          <w:rFonts w:hint="cs"/>
          <w:rtl/>
        </w:rPr>
      </w:pPr>
    </w:p>
    <w:p w14:paraId="7C7931E7" w14:textId="77777777" w:rsidR="00000000" w:rsidRDefault="00DD24A4">
      <w:pPr>
        <w:pStyle w:val="Speaker"/>
        <w:rPr>
          <w:rtl/>
        </w:rPr>
      </w:pPr>
      <w:bookmarkStart w:id="23" w:name="FS000000542T27_02_2003_17_49_29"/>
      <w:bookmarkEnd w:id="23"/>
      <w:r>
        <w:rPr>
          <w:rFonts w:hint="eastAsia"/>
          <w:rtl/>
        </w:rPr>
        <w:t>עסאם</w:t>
      </w:r>
      <w:r>
        <w:rPr>
          <w:rtl/>
        </w:rPr>
        <w:t xml:space="preserve"> מח'ול (חד"ש</w:t>
      </w:r>
      <w:r>
        <w:rPr>
          <w:rFonts w:hint="cs"/>
          <w:rtl/>
        </w:rPr>
        <w:t>-תע"ל</w:t>
      </w:r>
      <w:r>
        <w:rPr>
          <w:rtl/>
        </w:rPr>
        <w:t>):</w:t>
      </w:r>
    </w:p>
    <w:p w14:paraId="507C59E3" w14:textId="77777777" w:rsidR="00000000" w:rsidRDefault="00DD24A4">
      <w:pPr>
        <w:pStyle w:val="a"/>
        <w:rPr>
          <w:rFonts w:hint="cs"/>
          <w:rtl/>
        </w:rPr>
      </w:pPr>
    </w:p>
    <w:p w14:paraId="4D9133C1" w14:textId="77777777" w:rsidR="00000000" w:rsidRDefault="00DD24A4">
      <w:pPr>
        <w:pStyle w:val="a"/>
        <w:rPr>
          <w:rFonts w:hint="cs"/>
          <w:rtl/>
        </w:rPr>
      </w:pPr>
      <w:r>
        <w:rPr>
          <w:rFonts w:hint="cs"/>
          <w:rtl/>
        </w:rPr>
        <w:t>את כל זה היה לנו עד עכשיו.</w:t>
      </w:r>
    </w:p>
    <w:p w14:paraId="567B483B" w14:textId="77777777" w:rsidR="00000000" w:rsidRDefault="00DD24A4">
      <w:pPr>
        <w:pStyle w:val="a"/>
        <w:rPr>
          <w:rFonts w:hint="cs"/>
          <w:rtl/>
        </w:rPr>
      </w:pPr>
    </w:p>
    <w:p w14:paraId="528EE676" w14:textId="77777777" w:rsidR="00000000" w:rsidRDefault="00DD24A4">
      <w:pPr>
        <w:pStyle w:val="SpeakerCon"/>
        <w:rPr>
          <w:rtl/>
        </w:rPr>
      </w:pPr>
      <w:bookmarkStart w:id="24" w:name="FS000000482T27_02_2003_17_49_49"/>
      <w:bookmarkEnd w:id="24"/>
      <w:r>
        <w:rPr>
          <w:rFonts w:hint="eastAsia"/>
          <w:rtl/>
        </w:rPr>
        <w:t>ראש</w:t>
      </w:r>
      <w:r>
        <w:rPr>
          <w:rtl/>
        </w:rPr>
        <w:t xml:space="preserve"> הממשלה אריאל שרון:</w:t>
      </w:r>
    </w:p>
    <w:p w14:paraId="4F2C0D57" w14:textId="77777777" w:rsidR="00000000" w:rsidRDefault="00DD24A4">
      <w:pPr>
        <w:pStyle w:val="a"/>
        <w:rPr>
          <w:rFonts w:hint="cs"/>
          <w:rtl/>
        </w:rPr>
      </w:pPr>
    </w:p>
    <w:p w14:paraId="68089F97" w14:textId="77777777" w:rsidR="00000000" w:rsidRDefault="00DD24A4">
      <w:pPr>
        <w:pStyle w:val="a"/>
        <w:rPr>
          <w:rFonts w:hint="cs"/>
          <w:rtl/>
        </w:rPr>
      </w:pPr>
      <w:r>
        <w:rPr>
          <w:rFonts w:hint="cs"/>
          <w:rtl/>
        </w:rPr>
        <w:t xml:space="preserve">אף צד לשיחות הקואליציוניות לא קיבל את כל מבוקשו - - </w:t>
      </w:r>
    </w:p>
    <w:p w14:paraId="2DDF4DA8" w14:textId="77777777" w:rsidR="00000000" w:rsidRDefault="00DD24A4">
      <w:pPr>
        <w:pStyle w:val="a"/>
        <w:rPr>
          <w:rFonts w:hint="cs"/>
          <w:rtl/>
        </w:rPr>
      </w:pPr>
    </w:p>
    <w:p w14:paraId="6AB2EBCA" w14:textId="77777777" w:rsidR="00000000" w:rsidRDefault="00DD24A4">
      <w:pPr>
        <w:pStyle w:val="Speaker"/>
        <w:rPr>
          <w:rtl/>
        </w:rPr>
      </w:pPr>
      <w:bookmarkStart w:id="25" w:name="FS000000563T27_02_2003_17_50_13"/>
      <w:bookmarkEnd w:id="25"/>
      <w:r>
        <w:rPr>
          <w:rFonts w:hint="eastAsia"/>
          <w:rtl/>
        </w:rPr>
        <w:t>מאיר</w:t>
      </w:r>
      <w:r>
        <w:rPr>
          <w:rtl/>
        </w:rPr>
        <w:t xml:space="preserve"> פרוש (יהדות התורה):</w:t>
      </w:r>
    </w:p>
    <w:p w14:paraId="6D0C8257" w14:textId="77777777" w:rsidR="00000000" w:rsidRDefault="00DD24A4">
      <w:pPr>
        <w:pStyle w:val="a"/>
        <w:rPr>
          <w:rFonts w:hint="cs"/>
          <w:rtl/>
        </w:rPr>
      </w:pPr>
    </w:p>
    <w:p w14:paraId="13F13B45" w14:textId="77777777" w:rsidR="00000000" w:rsidRDefault="00DD24A4">
      <w:pPr>
        <w:pStyle w:val="a"/>
        <w:rPr>
          <w:rFonts w:hint="cs"/>
          <w:rtl/>
        </w:rPr>
      </w:pPr>
      <w:r>
        <w:rPr>
          <w:rFonts w:hint="cs"/>
          <w:rtl/>
        </w:rPr>
        <w:t>מה עם המדינה הפלסטינית?</w:t>
      </w:r>
    </w:p>
    <w:p w14:paraId="287B7CB1" w14:textId="77777777" w:rsidR="00000000" w:rsidRDefault="00DD24A4">
      <w:pPr>
        <w:pStyle w:val="a"/>
        <w:ind w:firstLine="0"/>
        <w:rPr>
          <w:rFonts w:hint="cs"/>
          <w:rtl/>
        </w:rPr>
      </w:pPr>
    </w:p>
    <w:p w14:paraId="246B55BD" w14:textId="77777777" w:rsidR="00000000" w:rsidRDefault="00DD24A4">
      <w:pPr>
        <w:pStyle w:val="SpeakerCon"/>
        <w:rPr>
          <w:rtl/>
        </w:rPr>
      </w:pPr>
      <w:bookmarkStart w:id="26" w:name="FS000000482T27_02_2003_17_50_39"/>
      <w:bookmarkEnd w:id="26"/>
      <w:r>
        <w:rPr>
          <w:rFonts w:hint="eastAsia"/>
          <w:rtl/>
        </w:rPr>
        <w:t>ראש</w:t>
      </w:r>
      <w:r>
        <w:rPr>
          <w:rtl/>
        </w:rPr>
        <w:t xml:space="preserve"> הממשלה אריאל שרון:</w:t>
      </w:r>
    </w:p>
    <w:p w14:paraId="44C4F96B" w14:textId="77777777" w:rsidR="00000000" w:rsidRDefault="00DD24A4">
      <w:pPr>
        <w:pStyle w:val="a"/>
        <w:rPr>
          <w:rFonts w:hint="cs"/>
          <w:rtl/>
        </w:rPr>
      </w:pPr>
    </w:p>
    <w:p w14:paraId="53A15BD5" w14:textId="77777777" w:rsidR="00000000" w:rsidRDefault="00DD24A4">
      <w:pPr>
        <w:pStyle w:val="a"/>
        <w:rPr>
          <w:rFonts w:hint="cs"/>
          <w:rtl/>
        </w:rPr>
      </w:pPr>
      <w:r>
        <w:rPr>
          <w:rFonts w:hint="cs"/>
          <w:rtl/>
        </w:rPr>
        <w:t xml:space="preserve">- - ומשום כך כל השותפות יצאו כשידן על העליונה - - - </w:t>
      </w:r>
    </w:p>
    <w:p w14:paraId="704CCBAC" w14:textId="77777777" w:rsidR="00000000" w:rsidRDefault="00DD24A4">
      <w:pPr>
        <w:pStyle w:val="a"/>
        <w:ind w:firstLine="0"/>
        <w:rPr>
          <w:rFonts w:hint="cs"/>
          <w:rtl/>
        </w:rPr>
      </w:pPr>
    </w:p>
    <w:p w14:paraId="4D2E88C2" w14:textId="77777777" w:rsidR="00000000" w:rsidRDefault="00DD24A4">
      <w:pPr>
        <w:pStyle w:val="Speaker"/>
        <w:rPr>
          <w:rtl/>
        </w:rPr>
      </w:pPr>
      <w:bookmarkStart w:id="27" w:name="FS000000563T27_02_2003_17_51_06"/>
      <w:bookmarkEnd w:id="27"/>
      <w:r>
        <w:rPr>
          <w:rFonts w:hint="eastAsia"/>
          <w:rtl/>
        </w:rPr>
        <w:t>מאיר</w:t>
      </w:r>
      <w:r>
        <w:rPr>
          <w:rtl/>
        </w:rPr>
        <w:t xml:space="preserve"> פרוש (יהדות התורה):</w:t>
      </w:r>
    </w:p>
    <w:p w14:paraId="0D415D4F" w14:textId="77777777" w:rsidR="00000000" w:rsidRDefault="00DD24A4">
      <w:pPr>
        <w:pStyle w:val="a"/>
        <w:rPr>
          <w:rFonts w:hint="cs"/>
          <w:rtl/>
        </w:rPr>
      </w:pPr>
    </w:p>
    <w:p w14:paraId="1FA56995" w14:textId="77777777" w:rsidR="00000000" w:rsidRDefault="00DD24A4">
      <w:pPr>
        <w:pStyle w:val="a"/>
        <w:rPr>
          <w:rFonts w:hint="cs"/>
          <w:rtl/>
        </w:rPr>
      </w:pPr>
      <w:r>
        <w:rPr>
          <w:rFonts w:hint="cs"/>
          <w:rtl/>
        </w:rPr>
        <w:t>לראשונה הופר הסטטוס-קוו.</w:t>
      </w:r>
    </w:p>
    <w:p w14:paraId="27D0305A" w14:textId="77777777" w:rsidR="00000000" w:rsidRDefault="00DD24A4">
      <w:pPr>
        <w:pStyle w:val="a"/>
        <w:ind w:firstLine="0"/>
        <w:rPr>
          <w:rFonts w:hint="cs"/>
          <w:rtl/>
        </w:rPr>
      </w:pPr>
    </w:p>
    <w:p w14:paraId="78DBC183" w14:textId="77777777" w:rsidR="00000000" w:rsidRDefault="00DD24A4">
      <w:pPr>
        <w:pStyle w:val="ad"/>
        <w:rPr>
          <w:rtl/>
        </w:rPr>
      </w:pPr>
      <w:r>
        <w:rPr>
          <w:rtl/>
        </w:rPr>
        <w:t>היו"ר ראובן ריבלין:</w:t>
      </w:r>
    </w:p>
    <w:p w14:paraId="219BB01C" w14:textId="77777777" w:rsidR="00000000" w:rsidRDefault="00DD24A4">
      <w:pPr>
        <w:pStyle w:val="a"/>
        <w:rPr>
          <w:rtl/>
        </w:rPr>
      </w:pPr>
    </w:p>
    <w:p w14:paraId="6CBFDCD7" w14:textId="77777777" w:rsidR="00000000" w:rsidRDefault="00DD24A4">
      <w:pPr>
        <w:pStyle w:val="a"/>
        <w:rPr>
          <w:rFonts w:hint="cs"/>
          <w:rtl/>
        </w:rPr>
      </w:pPr>
      <w:r>
        <w:rPr>
          <w:rFonts w:hint="cs"/>
          <w:rtl/>
        </w:rPr>
        <w:t>חברי הכנסת, אני לא רוצה לקרוא חברים לסדר בישיבה חגיגית זו, אבל אם לא תהיה ברירה, אעשה זאת. זה יקרה מהר מאוד.</w:t>
      </w:r>
    </w:p>
    <w:p w14:paraId="17880690" w14:textId="77777777" w:rsidR="00000000" w:rsidRDefault="00DD24A4">
      <w:pPr>
        <w:pStyle w:val="a"/>
        <w:ind w:firstLine="0"/>
        <w:rPr>
          <w:rFonts w:hint="cs"/>
          <w:rtl/>
        </w:rPr>
      </w:pPr>
    </w:p>
    <w:p w14:paraId="58708FDD" w14:textId="77777777" w:rsidR="00000000" w:rsidRDefault="00DD24A4">
      <w:pPr>
        <w:pStyle w:val="Speaker"/>
        <w:rPr>
          <w:rtl/>
        </w:rPr>
      </w:pPr>
      <w:bookmarkStart w:id="28" w:name="FS000000563T27_02_2003_17_52_19"/>
      <w:bookmarkEnd w:id="28"/>
      <w:r>
        <w:rPr>
          <w:rFonts w:hint="eastAsia"/>
          <w:rtl/>
        </w:rPr>
        <w:t>מאיר</w:t>
      </w:r>
      <w:r>
        <w:rPr>
          <w:rtl/>
        </w:rPr>
        <w:t xml:space="preserve"> פרוש (יהדות התורה):</w:t>
      </w:r>
    </w:p>
    <w:p w14:paraId="714BEB0C" w14:textId="77777777" w:rsidR="00000000" w:rsidRDefault="00DD24A4">
      <w:pPr>
        <w:pStyle w:val="a"/>
        <w:rPr>
          <w:rFonts w:hint="cs"/>
          <w:rtl/>
        </w:rPr>
      </w:pPr>
    </w:p>
    <w:p w14:paraId="08851C6E" w14:textId="77777777" w:rsidR="00000000" w:rsidRDefault="00DD24A4">
      <w:pPr>
        <w:pStyle w:val="a"/>
        <w:rPr>
          <w:rFonts w:hint="cs"/>
          <w:rtl/>
        </w:rPr>
      </w:pPr>
      <w:r>
        <w:rPr>
          <w:rFonts w:hint="cs"/>
          <w:rtl/>
        </w:rPr>
        <w:t>לראשונה הופר הסטטוס-קוו.</w:t>
      </w:r>
    </w:p>
    <w:p w14:paraId="75A05F2E" w14:textId="77777777" w:rsidR="00000000" w:rsidRDefault="00DD24A4">
      <w:pPr>
        <w:pStyle w:val="a"/>
        <w:ind w:firstLine="0"/>
        <w:rPr>
          <w:rFonts w:hint="cs"/>
          <w:rtl/>
        </w:rPr>
      </w:pPr>
    </w:p>
    <w:p w14:paraId="247062E5" w14:textId="77777777" w:rsidR="00000000" w:rsidRDefault="00DD24A4">
      <w:pPr>
        <w:pStyle w:val="ad"/>
        <w:rPr>
          <w:rtl/>
        </w:rPr>
      </w:pPr>
      <w:r>
        <w:rPr>
          <w:rtl/>
        </w:rPr>
        <w:t>היו"ר ראובן ריבלין:</w:t>
      </w:r>
    </w:p>
    <w:p w14:paraId="068EB659" w14:textId="77777777" w:rsidR="00000000" w:rsidRDefault="00DD24A4">
      <w:pPr>
        <w:pStyle w:val="a"/>
        <w:rPr>
          <w:rtl/>
        </w:rPr>
      </w:pPr>
    </w:p>
    <w:p w14:paraId="2BF62EED" w14:textId="77777777" w:rsidR="00000000" w:rsidRDefault="00DD24A4">
      <w:pPr>
        <w:pStyle w:val="a"/>
        <w:rPr>
          <w:rFonts w:hint="cs"/>
          <w:rtl/>
        </w:rPr>
      </w:pPr>
      <w:r>
        <w:rPr>
          <w:rFonts w:hint="cs"/>
          <w:rtl/>
        </w:rPr>
        <w:t xml:space="preserve">חבר הכנסת פרוש, חמישה נבחרתם, ואתה נוטל את כל הקבין </w:t>
      </w:r>
      <w:r>
        <w:rPr>
          <w:rFonts w:hint="cs"/>
          <w:rtl/>
        </w:rPr>
        <w:t>של הדיבור.</w:t>
      </w:r>
    </w:p>
    <w:p w14:paraId="1E731596" w14:textId="77777777" w:rsidR="00000000" w:rsidRDefault="00DD24A4">
      <w:pPr>
        <w:pStyle w:val="Speaker"/>
        <w:rPr>
          <w:rFonts w:hint="cs"/>
          <w:rtl/>
        </w:rPr>
      </w:pPr>
      <w:bookmarkStart w:id="29" w:name="FS000000563T27_02_2003_17_53_10"/>
      <w:bookmarkEnd w:id="29"/>
    </w:p>
    <w:p w14:paraId="400FED04" w14:textId="77777777" w:rsidR="00000000" w:rsidRDefault="00DD24A4">
      <w:pPr>
        <w:pStyle w:val="Speaker"/>
        <w:rPr>
          <w:rtl/>
        </w:rPr>
      </w:pPr>
      <w:r>
        <w:rPr>
          <w:rFonts w:hint="eastAsia"/>
          <w:rtl/>
        </w:rPr>
        <w:t>מאיר</w:t>
      </w:r>
      <w:r>
        <w:rPr>
          <w:rtl/>
        </w:rPr>
        <w:t xml:space="preserve"> פרוש (יהדות התורה):</w:t>
      </w:r>
    </w:p>
    <w:p w14:paraId="3E047DE8" w14:textId="77777777" w:rsidR="00000000" w:rsidRDefault="00DD24A4">
      <w:pPr>
        <w:pStyle w:val="a"/>
        <w:rPr>
          <w:rFonts w:hint="cs"/>
          <w:rtl/>
        </w:rPr>
      </w:pPr>
    </w:p>
    <w:p w14:paraId="4D5F03BF" w14:textId="77777777" w:rsidR="00000000" w:rsidRDefault="00DD24A4">
      <w:pPr>
        <w:pStyle w:val="a"/>
        <w:ind w:firstLine="0"/>
        <w:rPr>
          <w:rFonts w:hint="cs"/>
          <w:rtl/>
        </w:rPr>
      </w:pPr>
      <w:r>
        <w:rPr>
          <w:rFonts w:hint="cs"/>
          <w:rtl/>
        </w:rPr>
        <w:tab/>
        <w:t>- - -</w:t>
      </w:r>
    </w:p>
    <w:p w14:paraId="511FA7C1" w14:textId="77777777" w:rsidR="00000000" w:rsidRDefault="00DD24A4">
      <w:pPr>
        <w:pStyle w:val="a"/>
        <w:ind w:firstLine="0"/>
        <w:rPr>
          <w:rFonts w:hint="cs"/>
          <w:rtl/>
        </w:rPr>
      </w:pPr>
    </w:p>
    <w:p w14:paraId="46736A22" w14:textId="77777777" w:rsidR="00000000" w:rsidRDefault="00DD24A4">
      <w:pPr>
        <w:pStyle w:val="ad"/>
        <w:rPr>
          <w:rtl/>
        </w:rPr>
      </w:pPr>
      <w:r>
        <w:rPr>
          <w:rtl/>
        </w:rPr>
        <w:t>היו"ר ראובן ריבלין:</w:t>
      </w:r>
    </w:p>
    <w:p w14:paraId="54BB7E15" w14:textId="77777777" w:rsidR="00000000" w:rsidRDefault="00DD24A4">
      <w:pPr>
        <w:pStyle w:val="a"/>
        <w:rPr>
          <w:rtl/>
        </w:rPr>
      </w:pPr>
    </w:p>
    <w:p w14:paraId="37E0BC67" w14:textId="77777777" w:rsidR="00000000" w:rsidRDefault="00DD24A4">
      <w:pPr>
        <w:pStyle w:val="a"/>
        <w:rPr>
          <w:rFonts w:hint="cs"/>
          <w:rtl/>
        </w:rPr>
      </w:pPr>
      <w:r>
        <w:rPr>
          <w:rFonts w:hint="cs"/>
          <w:rtl/>
        </w:rPr>
        <w:t>מספיק, חבר הכנסת פרוש.</w:t>
      </w:r>
    </w:p>
    <w:p w14:paraId="43A88DEA" w14:textId="77777777" w:rsidR="00000000" w:rsidRDefault="00DD24A4">
      <w:pPr>
        <w:pStyle w:val="a"/>
        <w:ind w:firstLine="0"/>
        <w:rPr>
          <w:rFonts w:hint="cs"/>
          <w:rtl/>
        </w:rPr>
      </w:pPr>
    </w:p>
    <w:p w14:paraId="34592353" w14:textId="77777777" w:rsidR="00000000" w:rsidRDefault="00DD24A4">
      <w:pPr>
        <w:pStyle w:val="Speaker"/>
        <w:rPr>
          <w:rtl/>
        </w:rPr>
      </w:pPr>
      <w:bookmarkStart w:id="30" w:name="FS000000464T27_02_2003_17_53_43"/>
      <w:bookmarkEnd w:id="30"/>
      <w:r>
        <w:rPr>
          <w:rFonts w:hint="eastAsia"/>
          <w:rtl/>
        </w:rPr>
        <w:t>זאב</w:t>
      </w:r>
      <w:r>
        <w:rPr>
          <w:rtl/>
        </w:rPr>
        <w:t xml:space="preserve"> בוים (הליכוד):</w:t>
      </w:r>
    </w:p>
    <w:p w14:paraId="5AACEE68" w14:textId="77777777" w:rsidR="00000000" w:rsidRDefault="00DD24A4">
      <w:pPr>
        <w:pStyle w:val="a"/>
        <w:rPr>
          <w:rFonts w:hint="cs"/>
          <w:rtl/>
        </w:rPr>
      </w:pPr>
    </w:p>
    <w:p w14:paraId="37430205" w14:textId="77777777" w:rsidR="00000000" w:rsidRDefault="00DD24A4">
      <w:pPr>
        <w:pStyle w:val="a"/>
        <w:rPr>
          <w:rFonts w:hint="cs"/>
          <w:rtl/>
        </w:rPr>
      </w:pPr>
      <w:r>
        <w:rPr>
          <w:rFonts w:hint="cs"/>
          <w:rtl/>
        </w:rPr>
        <w:t>אדוני היושב-ראש, תקרא אותו לסדר.</w:t>
      </w:r>
    </w:p>
    <w:p w14:paraId="20B1456C" w14:textId="77777777" w:rsidR="00000000" w:rsidRDefault="00DD24A4">
      <w:pPr>
        <w:pStyle w:val="a"/>
        <w:ind w:firstLine="0"/>
        <w:rPr>
          <w:rFonts w:hint="cs"/>
          <w:rtl/>
        </w:rPr>
      </w:pPr>
    </w:p>
    <w:p w14:paraId="4BC0FE46" w14:textId="77777777" w:rsidR="00000000" w:rsidRDefault="00DD24A4">
      <w:pPr>
        <w:pStyle w:val="ac"/>
        <w:rPr>
          <w:rFonts w:hint="cs"/>
          <w:rtl/>
        </w:rPr>
      </w:pPr>
      <w:r>
        <w:rPr>
          <w:rFonts w:hint="cs"/>
          <w:rtl/>
        </w:rPr>
        <w:t>קריאות:</w:t>
      </w:r>
    </w:p>
    <w:p w14:paraId="45E7AC8E" w14:textId="77777777" w:rsidR="00000000" w:rsidRDefault="00DD24A4">
      <w:pPr>
        <w:pStyle w:val="a"/>
        <w:ind w:firstLine="0"/>
        <w:rPr>
          <w:rFonts w:hint="cs"/>
          <w:rtl/>
        </w:rPr>
      </w:pPr>
    </w:p>
    <w:p w14:paraId="63D3975B" w14:textId="77777777" w:rsidR="00000000" w:rsidRDefault="00DD24A4">
      <w:pPr>
        <w:pStyle w:val="a"/>
        <w:ind w:firstLine="0"/>
        <w:rPr>
          <w:rFonts w:hint="cs"/>
          <w:rtl/>
        </w:rPr>
      </w:pPr>
      <w:r>
        <w:rPr>
          <w:rFonts w:hint="cs"/>
          <w:rtl/>
        </w:rPr>
        <w:tab/>
        <w:t>אוהו, אוהו.</w:t>
      </w:r>
    </w:p>
    <w:p w14:paraId="47625ABF" w14:textId="77777777" w:rsidR="00000000" w:rsidRDefault="00DD24A4">
      <w:pPr>
        <w:pStyle w:val="a"/>
        <w:ind w:firstLine="0"/>
        <w:rPr>
          <w:rFonts w:hint="cs"/>
          <w:rtl/>
        </w:rPr>
      </w:pPr>
    </w:p>
    <w:p w14:paraId="23401F50" w14:textId="77777777" w:rsidR="00000000" w:rsidRDefault="00DD24A4">
      <w:pPr>
        <w:pStyle w:val="ad"/>
        <w:rPr>
          <w:rtl/>
        </w:rPr>
      </w:pPr>
      <w:r>
        <w:rPr>
          <w:rtl/>
        </w:rPr>
        <w:t>היו"ר ראובן ריבלין:</w:t>
      </w:r>
    </w:p>
    <w:p w14:paraId="6DFE164D" w14:textId="77777777" w:rsidR="00000000" w:rsidRDefault="00DD24A4">
      <w:pPr>
        <w:pStyle w:val="a"/>
        <w:rPr>
          <w:rtl/>
        </w:rPr>
      </w:pPr>
    </w:p>
    <w:p w14:paraId="47AA8ACC" w14:textId="77777777" w:rsidR="00000000" w:rsidRDefault="00DD24A4">
      <w:pPr>
        <w:pStyle w:val="a"/>
        <w:rPr>
          <w:rFonts w:hint="cs"/>
          <w:rtl/>
        </w:rPr>
      </w:pPr>
      <w:r>
        <w:rPr>
          <w:rFonts w:hint="cs"/>
          <w:rtl/>
        </w:rPr>
        <w:t>חברי הכנסת, תודה רבה. אדוני ראש הממשלה.</w:t>
      </w:r>
    </w:p>
    <w:p w14:paraId="749B93A4" w14:textId="77777777" w:rsidR="00000000" w:rsidRDefault="00DD24A4">
      <w:pPr>
        <w:pStyle w:val="a"/>
        <w:ind w:firstLine="0"/>
        <w:rPr>
          <w:rFonts w:hint="cs"/>
          <w:rtl/>
        </w:rPr>
      </w:pPr>
    </w:p>
    <w:p w14:paraId="0F7BEB20" w14:textId="77777777" w:rsidR="00000000" w:rsidRDefault="00DD24A4">
      <w:pPr>
        <w:pStyle w:val="SpeakerCon"/>
        <w:rPr>
          <w:rtl/>
        </w:rPr>
      </w:pPr>
      <w:bookmarkStart w:id="31" w:name="FS000000482T27_02_2003_17_54_45"/>
      <w:bookmarkEnd w:id="31"/>
      <w:r>
        <w:rPr>
          <w:rFonts w:hint="eastAsia"/>
          <w:rtl/>
        </w:rPr>
        <w:t>ראש</w:t>
      </w:r>
      <w:r>
        <w:rPr>
          <w:rtl/>
        </w:rPr>
        <w:t xml:space="preserve"> הממשלה אריאל שרון:</w:t>
      </w:r>
    </w:p>
    <w:p w14:paraId="1FF7D782" w14:textId="77777777" w:rsidR="00000000" w:rsidRDefault="00DD24A4">
      <w:pPr>
        <w:pStyle w:val="a"/>
        <w:rPr>
          <w:rFonts w:hint="cs"/>
          <w:rtl/>
        </w:rPr>
      </w:pPr>
    </w:p>
    <w:p w14:paraId="02136880" w14:textId="77777777" w:rsidR="00000000" w:rsidRDefault="00DD24A4">
      <w:pPr>
        <w:pStyle w:val="a"/>
        <w:rPr>
          <w:rFonts w:hint="cs"/>
          <w:rtl/>
        </w:rPr>
      </w:pPr>
      <w:r>
        <w:rPr>
          <w:rFonts w:hint="cs"/>
          <w:rtl/>
        </w:rPr>
        <w:t>מש</w:t>
      </w:r>
      <w:r>
        <w:rPr>
          <w:rFonts w:hint="cs"/>
          <w:rtl/>
        </w:rPr>
        <w:t>ום כך, כל השותפות יצאו כשידן על העליונה, בהבינן שהפשרה היא הכרחית ורצויה.</w:t>
      </w:r>
    </w:p>
    <w:p w14:paraId="3D9CBAE9" w14:textId="77777777" w:rsidR="00000000" w:rsidRDefault="00DD24A4">
      <w:pPr>
        <w:pStyle w:val="a"/>
        <w:ind w:firstLine="0"/>
        <w:rPr>
          <w:rFonts w:hint="cs"/>
          <w:rtl/>
        </w:rPr>
      </w:pPr>
    </w:p>
    <w:p w14:paraId="40BB5044" w14:textId="77777777" w:rsidR="00000000" w:rsidRDefault="00DD24A4">
      <w:pPr>
        <w:pStyle w:val="Speaker"/>
        <w:rPr>
          <w:rtl/>
        </w:rPr>
      </w:pPr>
      <w:bookmarkStart w:id="32" w:name="FS000000540T27_02_2003_17_55_19"/>
      <w:bookmarkEnd w:id="32"/>
      <w:r>
        <w:rPr>
          <w:rFonts w:hint="eastAsia"/>
          <w:rtl/>
        </w:rPr>
        <w:t>מוחמד</w:t>
      </w:r>
      <w:r>
        <w:rPr>
          <w:rtl/>
        </w:rPr>
        <w:t xml:space="preserve"> ברכה (חד"ש</w:t>
      </w:r>
      <w:r>
        <w:rPr>
          <w:rFonts w:hint="cs"/>
          <w:rtl/>
        </w:rPr>
        <w:t>-תע"ל</w:t>
      </w:r>
      <w:r>
        <w:rPr>
          <w:rtl/>
        </w:rPr>
        <w:t>):</w:t>
      </w:r>
    </w:p>
    <w:p w14:paraId="6D032674" w14:textId="77777777" w:rsidR="00000000" w:rsidRDefault="00DD24A4">
      <w:pPr>
        <w:pStyle w:val="a"/>
        <w:rPr>
          <w:rFonts w:hint="cs"/>
          <w:rtl/>
        </w:rPr>
      </w:pPr>
    </w:p>
    <w:p w14:paraId="2CE7239B" w14:textId="77777777" w:rsidR="00000000" w:rsidRDefault="00DD24A4">
      <w:pPr>
        <w:pStyle w:val="a"/>
        <w:rPr>
          <w:rFonts w:hint="cs"/>
          <w:rtl/>
        </w:rPr>
      </w:pPr>
      <w:r>
        <w:rPr>
          <w:rFonts w:hint="cs"/>
          <w:rtl/>
        </w:rPr>
        <w:t>רק  הציבור אכל אותה.</w:t>
      </w:r>
    </w:p>
    <w:p w14:paraId="3A4DC7B4" w14:textId="77777777" w:rsidR="00000000" w:rsidRDefault="00DD24A4">
      <w:pPr>
        <w:pStyle w:val="a"/>
        <w:ind w:firstLine="0"/>
        <w:rPr>
          <w:rFonts w:hint="cs"/>
          <w:rtl/>
        </w:rPr>
      </w:pPr>
    </w:p>
    <w:p w14:paraId="54F3086D" w14:textId="77777777" w:rsidR="00000000" w:rsidRDefault="00DD24A4">
      <w:pPr>
        <w:pStyle w:val="SpeakerCon"/>
        <w:rPr>
          <w:rtl/>
        </w:rPr>
      </w:pPr>
      <w:bookmarkStart w:id="33" w:name="FS000000482T27_02_2003_17_55_40"/>
      <w:bookmarkEnd w:id="33"/>
      <w:r>
        <w:rPr>
          <w:rFonts w:hint="eastAsia"/>
          <w:rtl/>
        </w:rPr>
        <w:t>ראש</w:t>
      </w:r>
      <w:r>
        <w:rPr>
          <w:rtl/>
        </w:rPr>
        <w:t xml:space="preserve"> הממשלה אריאל שרון:</w:t>
      </w:r>
    </w:p>
    <w:p w14:paraId="0A9714BE" w14:textId="77777777" w:rsidR="00000000" w:rsidRDefault="00DD24A4">
      <w:pPr>
        <w:pStyle w:val="a"/>
        <w:rPr>
          <w:rFonts w:hint="cs"/>
          <w:rtl/>
        </w:rPr>
      </w:pPr>
    </w:p>
    <w:p w14:paraId="61037A03" w14:textId="77777777" w:rsidR="00000000" w:rsidRDefault="00DD24A4">
      <w:pPr>
        <w:pStyle w:val="a"/>
        <w:rPr>
          <w:rFonts w:hint="cs"/>
          <w:rtl/>
        </w:rPr>
      </w:pPr>
      <w:r>
        <w:rPr>
          <w:rFonts w:hint="cs"/>
          <w:rtl/>
        </w:rPr>
        <w:t>הם גילו אחריות לאומית ובגרות. נפעל יחד כדי לשמר אותה רוח גם בעתיד, רוח של דיאלוג מתמיד בין ציבורים, בניסיון לה</w:t>
      </w:r>
      <w:r>
        <w:rPr>
          <w:rFonts w:hint="cs"/>
          <w:rtl/>
        </w:rPr>
        <w:t>גיע להסכמות במקום לנסות להכריע איש את רעהו בכל עניין.</w:t>
      </w:r>
    </w:p>
    <w:p w14:paraId="5D6CBFBF" w14:textId="77777777" w:rsidR="00000000" w:rsidRDefault="00DD24A4">
      <w:pPr>
        <w:pStyle w:val="a"/>
        <w:rPr>
          <w:rFonts w:hint="cs"/>
          <w:rtl/>
        </w:rPr>
      </w:pPr>
    </w:p>
    <w:p w14:paraId="3004E97D" w14:textId="77777777" w:rsidR="00000000" w:rsidRDefault="00DD24A4">
      <w:pPr>
        <w:pStyle w:val="a"/>
        <w:rPr>
          <w:rFonts w:hint="cs"/>
          <w:rtl/>
        </w:rPr>
      </w:pPr>
      <w:r>
        <w:rPr>
          <w:rFonts w:hint="cs"/>
          <w:rtl/>
        </w:rPr>
        <w:t>חברי הכנסת, משימתה הראשונה של הממשלה החדשה בראשותי תהיה התמודדות עם המצב הכלכלי, מתוך ניסיון לשמור על היציבות במשק ולהחזיר אותו לפסים של צמיחה ושגשוג.</w:t>
      </w:r>
    </w:p>
    <w:p w14:paraId="477E37DA" w14:textId="77777777" w:rsidR="00000000" w:rsidRDefault="00DD24A4">
      <w:pPr>
        <w:pStyle w:val="a"/>
        <w:ind w:firstLine="0"/>
        <w:rPr>
          <w:rFonts w:hint="cs"/>
          <w:rtl/>
        </w:rPr>
      </w:pPr>
    </w:p>
    <w:p w14:paraId="50317F0F" w14:textId="77777777" w:rsidR="00000000" w:rsidRDefault="00DD24A4">
      <w:pPr>
        <w:pStyle w:val="Speaker"/>
        <w:rPr>
          <w:rtl/>
        </w:rPr>
      </w:pPr>
      <w:bookmarkStart w:id="34" w:name="FS000001057T27_02_2003_17_57_30"/>
      <w:bookmarkEnd w:id="34"/>
      <w:r>
        <w:rPr>
          <w:rFonts w:hint="eastAsia"/>
          <w:rtl/>
        </w:rPr>
        <w:t>ישראל</w:t>
      </w:r>
      <w:r>
        <w:rPr>
          <w:rtl/>
        </w:rPr>
        <w:t xml:space="preserve"> אייכלר (יהדות התורה):</w:t>
      </w:r>
    </w:p>
    <w:p w14:paraId="15E44CA0" w14:textId="77777777" w:rsidR="00000000" w:rsidRDefault="00DD24A4">
      <w:pPr>
        <w:pStyle w:val="a"/>
        <w:rPr>
          <w:rFonts w:hint="cs"/>
          <w:rtl/>
        </w:rPr>
      </w:pPr>
    </w:p>
    <w:p w14:paraId="725C585C" w14:textId="77777777" w:rsidR="00000000" w:rsidRDefault="00DD24A4">
      <w:pPr>
        <w:pStyle w:val="a"/>
        <w:rPr>
          <w:rFonts w:hint="cs"/>
          <w:rtl/>
        </w:rPr>
      </w:pPr>
      <w:r>
        <w:rPr>
          <w:rFonts w:hint="cs"/>
          <w:rtl/>
        </w:rPr>
        <w:t xml:space="preserve">לגזול את פת הלחם של </w:t>
      </w:r>
      <w:r>
        <w:rPr>
          <w:rFonts w:hint="cs"/>
          <w:rtl/>
        </w:rPr>
        <w:t>עניי ישראל, זו לא כלכלה.</w:t>
      </w:r>
    </w:p>
    <w:p w14:paraId="5BB6B123" w14:textId="77777777" w:rsidR="00000000" w:rsidRDefault="00DD24A4">
      <w:pPr>
        <w:pStyle w:val="a"/>
        <w:ind w:firstLine="0"/>
        <w:rPr>
          <w:rFonts w:hint="cs"/>
          <w:rtl/>
        </w:rPr>
      </w:pPr>
    </w:p>
    <w:p w14:paraId="0AB68554" w14:textId="77777777" w:rsidR="00000000" w:rsidRDefault="00DD24A4">
      <w:pPr>
        <w:pStyle w:val="ad"/>
        <w:rPr>
          <w:rtl/>
        </w:rPr>
      </w:pPr>
      <w:r>
        <w:rPr>
          <w:rtl/>
        </w:rPr>
        <w:t>היו"ר ראובן ריבלין:</w:t>
      </w:r>
    </w:p>
    <w:p w14:paraId="1725936D" w14:textId="77777777" w:rsidR="00000000" w:rsidRDefault="00DD24A4">
      <w:pPr>
        <w:pStyle w:val="a"/>
        <w:rPr>
          <w:rtl/>
        </w:rPr>
      </w:pPr>
    </w:p>
    <w:p w14:paraId="17958103" w14:textId="77777777" w:rsidR="00000000" w:rsidRDefault="00DD24A4">
      <w:pPr>
        <w:pStyle w:val="a"/>
        <w:rPr>
          <w:rFonts w:hint="cs"/>
          <w:rtl/>
        </w:rPr>
      </w:pPr>
      <w:r>
        <w:rPr>
          <w:rFonts w:hint="cs"/>
          <w:rtl/>
        </w:rPr>
        <w:t>תודה.</w:t>
      </w:r>
    </w:p>
    <w:p w14:paraId="5D82FD58" w14:textId="77777777" w:rsidR="00000000" w:rsidRDefault="00DD24A4">
      <w:pPr>
        <w:pStyle w:val="a"/>
        <w:ind w:firstLine="0"/>
        <w:rPr>
          <w:rFonts w:hint="cs"/>
          <w:rtl/>
        </w:rPr>
      </w:pPr>
    </w:p>
    <w:p w14:paraId="053E0E16" w14:textId="77777777" w:rsidR="00000000" w:rsidRDefault="00DD24A4">
      <w:pPr>
        <w:pStyle w:val="SpeakerCon"/>
        <w:rPr>
          <w:rtl/>
        </w:rPr>
      </w:pPr>
      <w:bookmarkStart w:id="35" w:name="FS000000482T27_02_2003_17_58_06"/>
      <w:bookmarkEnd w:id="35"/>
      <w:r>
        <w:rPr>
          <w:rFonts w:hint="eastAsia"/>
          <w:rtl/>
        </w:rPr>
        <w:t>ראש</w:t>
      </w:r>
      <w:r>
        <w:rPr>
          <w:rtl/>
        </w:rPr>
        <w:t xml:space="preserve"> הממשלה אריאל שרון:</w:t>
      </w:r>
    </w:p>
    <w:p w14:paraId="38AF11CC" w14:textId="77777777" w:rsidR="00000000" w:rsidRDefault="00DD24A4">
      <w:pPr>
        <w:pStyle w:val="a"/>
        <w:rPr>
          <w:rFonts w:hint="cs"/>
          <w:rtl/>
        </w:rPr>
      </w:pPr>
    </w:p>
    <w:p w14:paraId="2F4A949B" w14:textId="77777777" w:rsidR="00000000" w:rsidRDefault="00DD24A4">
      <w:pPr>
        <w:pStyle w:val="a"/>
        <w:rPr>
          <w:rFonts w:hint="cs"/>
          <w:rtl/>
        </w:rPr>
      </w:pPr>
      <w:r>
        <w:rPr>
          <w:rFonts w:hint="cs"/>
          <w:rtl/>
        </w:rPr>
        <w:t>אני מאמין שבין מרכיבי הממשלה קיים מכנה משותף ואף יותר מכך, הן בראיית חשיבות ההתמודדות הזאת, וגם באשר לדרך הכלכלית שיש ללכת בה.</w:t>
      </w:r>
    </w:p>
    <w:p w14:paraId="5B33BB73" w14:textId="77777777" w:rsidR="00000000" w:rsidRDefault="00DD24A4">
      <w:pPr>
        <w:pStyle w:val="a"/>
        <w:rPr>
          <w:rFonts w:hint="cs"/>
          <w:rtl/>
        </w:rPr>
      </w:pPr>
    </w:p>
    <w:p w14:paraId="6AAB0D02" w14:textId="77777777" w:rsidR="00000000" w:rsidRDefault="00DD24A4">
      <w:pPr>
        <w:pStyle w:val="a"/>
        <w:rPr>
          <w:rFonts w:hint="cs"/>
          <w:rtl/>
        </w:rPr>
      </w:pPr>
      <w:r>
        <w:rPr>
          <w:rFonts w:hint="cs"/>
          <w:rtl/>
        </w:rPr>
        <w:t>מצב המשק שהושפע בשנים האחרונות הן ממצב הכלכלה העול</w:t>
      </w:r>
      <w:r>
        <w:rPr>
          <w:rFonts w:hint="cs"/>
          <w:rtl/>
        </w:rPr>
        <w:t xml:space="preserve">מית והן ממערכת הטרור נגדנו, מחייב קבלת החלטות קשות וכואבות לכולנו. כולנו נצטרך להירתם למאמץ הזה. כל אחד יידרש לוותר ולהתפשר. אני משוכנע כי בשיתוף פעולה נכון של כולנו - הממשלה, ההסתדרות, העובדים והמעסיקים </w:t>
      </w:r>
      <w:r>
        <w:rPr>
          <w:rtl/>
        </w:rPr>
        <w:t>–</w:t>
      </w:r>
      <w:r>
        <w:rPr>
          <w:rFonts w:hint="cs"/>
          <w:rtl/>
        </w:rPr>
        <w:t xml:space="preserve"> ניתן להוציא את המשק מהמיתון ולהעלותו על פסים של צמ</w:t>
      </w:r>
      <w:r>
        <w:rPr>
          <w:rFonts w:hint="cs"/>
          <w:rtl/>
        </w:rPr>
        <w:t>יחה.</w:t>
      </w:r>
    </w:p>
    <w:p w14:paraId="3F1EE496" w14:textId="77777777" w:rsidR="00000000" w:rsidRDefault="00DD24A4">
      <w:pPr>
        <w:pStyle w:val="a"/>
        <w:rPr>
          <w:rFonts w:hint="cs"/>
          <w:rtl/>
        </w:rPr>
      </w:pPr>
    </w:p>
    <w:p w14:paraId="1F3426AF" w14:textId="77777777" w:rsidR="00000000" w:rsidRDefault="00DD24A4">
      <w:pPr>
        <w:pStyle w:val="a"/>
        <w:rPr>
          <w:rFonts w:hint="cs"/>
          <w:rtl/>
        </w:rPr>
      </w:pPr>
      <w:r>
        <w:rPr>
          <w:rFonts w:hint="cs"/>
          <w:rtl/>
        </w:rPr>
        <w:t>זה לא יהיה קל. זאת לא ממשלה שנבחרה כדי לקבל החלטות קלות.</w:t>
      </w:r>
    </w:p>
    <w:p w14:paraId="2EBCD966" w14:textId="77777777" w:rsidR="00000000" w:rsidRDefault="00DD24A4">
      <w:pPr>
        <w:pStyle w:val="a"/>
        <w:ind w:firstLine="0"/>
        <w:rPr>
          <w:rFonts w:hint="cs"/>
          <w:rtl/>
        </w:rPr>
      </w:pPr>
    </w:p>
    <w:p w14:paraId="1DECDF05" w14:textId="77777777" w:rsidR="00000000" w:rsidRDefault="00DD24A4">
      <w:pPr>
        <w:pStyle w:val="Speaker"/>
        <w:rPr>
          <w:rtl/>
        </w:rPr>
      </w:pPr>
      <w:bookmarkStart w:id="36" w:name="FS000000563T27_02_2003_18_00_44"/>
      <w:bookmarkEnd w:id="36"/>
      <w:r>
        <w:rPr>
          <w:rFonts w:hint="eastAsia"/>
          <w:rtl/>
        </w:rPr>
        <w:t>מאיר</w:t>
      </w:r>
      <w:r>
        <w:rPr>
          <w:rtl/>
        </w:rPr>
        <w:t xml:space="preserve"> פרוש (יהדות התורה):</w:t>
      </w:r>
    </w:p>
    <w:p w14:paraId="233488CD" w14:textId="77777777" w:rsidR="00000000" w:rsidRDefault="00DD24A4">
      <w:pPr>
        <w:pStyle w:val="a"/>
        <w:rPr>
          <w:rFonts w:hint="cs"/>
          <w:rtl/>
        </w:rPr>
      </w:pPr>
    </w:p>
    <w:p w14:paraId="3170ECFA" w14:textId="77777777" w:rsidR="00000000" w:rsidRDefault="00DD24A4">
      <w:pPr>
        <w:pStyle w:val="a"/>
        <w:rPr>
          <w:rFonts w:hint="cs"/>
          <w:rtl/>
        </w:rPr>
      </w:pPr>
      <w:r>
        <w:rPr>
          <w:rFonts w:hint="cs"/>
          <w:rtl/>
        </w:rPr>
        <w:t>מה עם ביבי?</w:t>
      </w:r>
    </w:p>
    <w:p w14:paraId="543FF7C1" w14:textId="77777777" w:rsidR="00000000" w:rsidRDefault="00DD24A4">
      <w:pPr>
        <w:pStyle w:val="ad"/>
        <w:rPr>
          <w:rFonts w:hint="cs"/>
          <w:rtl/>
        </w:rPr>
      </w:pPr>
    </w:p>
    <w:p w14:paraId="35108526" w14:textId="77777777" w:rsidR="00000000" w:rsidRDefault="00DD24A4">
      <w:pPr>
        <w:pStyle w:val="ad"/>
        <w:rPr>
          <w:rtl/>
        </w:rPr>
      </w:pPr>
      <w:r>
        <w:rPr>
          <w:rtl/>
        </w:rPr>
        <w:t>היו"ר ראובן ריבלין:</w:t>
      </w:r>
    </w:p>
    <w:p w14:paraId="55D0DB12" w14:textId="77777777" w:rsidR="00000000" w:rsidRDefault="00DD24A4">
      <w:pPr>
        <w:pStyle w:val="a"/>
        <w:rPr>
          <w:rtl/>
        </w:rPr>
      </w:pPr>
    </w:p>
    <w:p w14:paraId="48711A54" w14:textId="77777777" w:rsidR="00000000" w:rsidRDefault="00DD24A4">
      <w:pPr>
        <w:pStyle w:val="a"/>
        <w:rPr>
          <w:rFonts w:hint="cs"/>
          <w:rtl/>
        </w:rPr>
      </w:pPr>
      <w:r>
        <w:rPr>
          <w:rFonts w:hint="cs"/>
          <w:rtl/>
        </w:rPr>
        <w:t>חבר הכנסת פרוש, בפעם הבאה זו תהיה אזהרה.</w:t>
      </w:r>
    </w:p>
    <w:p w14:paraId="360BEBB9" w14:textId="77777777" w:rsidR="00000000" w:rsidRDefault="00DD24A4">
      <w:pPr>
        <w:pStyle w:val="a"/>
        <w:ind w:firstLine="0"/>
        <w:rPr>
          <w:rFonts w:hint="cs"/>
          <w:rtl/>
        </w:rPr>
      </w:pPr>
    </w:p>
    <w:p w14:paraId="025EDE92" w14:textId="77777777" w:rsidR="00000000" w:rsidRDefault="00DD24A4">
      <w:pPr>
        <w:pStyle w:val="SpeakerCon"/>
        <w:rPr>
          <w:rtl/>
        </w:rPr>
      </w:pPr>
      <w:bookmarkStart w:id="37" w:name="FS000000482T27_02_2003_18_01_00"/>
      <w:bookmarkEnd w:id="37"/>
      <w:r>
        <w:rPr>
          <w:rFonts w:hint="eastAsia"/>
          <w:rtl/>
        </w:rPr>
        <w:t>ראש</w:t>
      </w:r>
      <w:r>
        <w:rPr>
          <w:rtl/>
        </w:rPr>
        <w:t xml:space="preserve"> הממשלה אריאל שרון:</w:t>
      </w:r>
    </w:p>
    <w:p w14:paraId="0C8D29A9" w14:textId="77777777" w:rsidR="00000000" w:rsidRDefault="00DD24A4">
      <w:pPr>
        <w:pStyle w:val="a"/>
        <w:rPr>
          <w:rFonts w:hint="cs"/>
          <w:rtl/>
        </w:rPr>
      </w:pPr>
    </w:p>
    <w:p w14:paraId="1E83E8BA" w14:textId="77777777" w:rsidR="00000000" w:rsidRDefault="00DD24A4">
      <w:pPr>
        <w:pStyle w:val="a"/>
        <w:rPr>
          <w:rFonts w:hint="cs"/>
          <w:rtl/>
        </w:rPr>
      </w:pPr>
      <w:r>
        <w:rPr>
          <w:rFonts w:hint="cs"/>
          <w:rtl/>
        </w:rPr>
        <w:t xml:space="preserve">כישלונה של מערכת הטרור שנוהלה נגד ישראל צפוי לפתוח את השער לתהליך </w:t>
      </w:r>
      <w:r>
        <w:rPr>
          <w:rFonts w:hint="cs"/>
          <w:rtl/>
        </w:rPr>
        <w:t>מדיני אחראי, המיוסד על ההסכמה לפתרון הסכסוך בדרכי שלום, על נחישות שלא לוותר על ביטחון ישראל ואזרחיה ועל הדדיות בקיום התחייבויות מדיניות.</w:t>
      </w:r>
    </w:p>
    <w:p w14:paraId="4583F81C" w14:textId="77777777" w:rsidR="00000000" w:rsidRDefault="00DD24A4">
      <w:pPr>
        <w:pStyle w:val="a"/>
        <w:rPr>
          <w:rFonts w:hint="cs"/>
          <w:rtl/>
        </w:rPr>
      </w:pPr>
    </w:p>
    <w:p w14:paraId="72D21EE0" w14:textId="77777777" w:rsidR="00000000" w:rsidRDefault="00DD24A4">
      <w:pPr>
        <w:pStyle w:val="a"/>
        <w:rPr>
          <w:rFonts w:hint="cs"/>
          <w:rtl/>
        </w:rPr>
      </w:pPr>
      <w:r>
        <w:rPr>
          <w:rFonts w:hint="cs"/>
          <w:rtl/>
        </w:rPr>
        <w:t>בנאומי בכנס הרצלייה בחודש דצמבר האחרון, פירטתי את המתווה לתהליך מדיני אחראי כזה. בשיחותי עם נשיא ארצות-הברית ג'ורג' בו</w:t>
      </w:r>
      <w:r>
        <w:rPr>
          <w:rFonts w:hint="cs"/>
          <w:rtl/>
        </w:rPr>
        <w:t>ש ובכירי ממשלו הגענו להבנה לגבי התנאים הנדרשים לפתיחת תהליך מדיני, וכך גם לגבי הצורך במתווה שלבי לפתרון הסכסוך ארוך השנים והמורכב בינינו לבין הפלסטינים.</w:t>
      </w:r>
    </w:p>
    <w:p w14:paraId="01F771A9" w14:textId="77777777" w:rsidR="00000000" w:rsidRDefault="00DD24A4">
      <w:pPr>
        <w:pStyle w:val="a"/>
        <w:ind w:firstLine="0"/>
        <w:rPr>
          <w:rFonts w:hint="cs"/>
          <w:rtl/>
        </w:rPr>
      </w:pPr>
    </w:p>
    <w:p w14:paraId="0CD024A8" w14:textId="77777777" w:rsidR="00000000" w:rsidRDefault="00DD24A4">
      <w:pPr>
        <w:pStyle w:val="Speaker"/>
        <w:rPr>
          <w:rtl/>
        </w:rPr>
      </w:pPr>
      <w:bookmarkStart w:id="38" w:name="FS000000542T27_02_2003_18_04_34"/>
      <w:bookmarkEnd w:id="38"/>
      <w:r>
        <w:rPr>
          <w:rFonts w:hint="eastAsia"/>
          <w:rtl/>
        </w:rPr>
        <w:t>עסאם</w:t>
      </w:r>
      <w:r>
        <w:rPr>
          <w:rtl/>
        </w:rPr>
        <w:t xml:space="preserve"> מח'ול (חד"ש</w:t>
      </w:r>
      <w:r>
        <w:rPr>
          <w:rFonts w:hint="cs"/>
          <w:rtl/>
        </w:rPr>
        <w:t>-תע"ל</w:t>
      </w:r>
      <w:r>
        <w:rPr>
          <w:rtl/>
        </w:rPr>
        <w:t>):</w:t>
      </w:r>
    </w:p>
    <w:p w14:paraId="281B06B8" w14:textId="77777777" w:rsidR="00000000" w:rsidRDefault="00DD24A4">
      <w:pPr>
        <w:pStyle w:val="a"/>
        <w:rPr>
          <w:rFonts w:hint="cs"/>
          <w:rtl/>
        </w:rPr>
      </w:pPr>
    </w:p>
    <w:p w14:paraId="2FDD8878" w14:textId="77777777" w:rsidR="00000000" w:rsidRDefault="00DD24A4">
      <w:pPr>
        <w:pStyle w:val="a"/>
        <w:rPr>
          <w:rFonts w:hint="cs"/>
          <w:rtl/>
        </w:rPr>
      </w:pPr>
      <w:r>
        <w:rPr>
          <w:rFonts w:hint="cs"/>
          <w:rtl/>
        </w:rPr>
        <w:t>שיוביל למה?</w:t>
      </w:r>
    </w:p>
    <w:p w14:paraId="60C920B2" w14:textId="77777777" w:rsidR="00000000" w:rsidRDefault="00DD24A4">
      <w:pPr>
        <w:pStyle w:val="a"/>
        <w:ind w:firstLine="0"/>
        <w:rPr>
          <w:rFonts w:hint="cs"/>
          <w:rtl/>
        </w:rPr>
      </w:pPr>
    </w:p>
    <w:p w14:paraId="1EF83E98" w14:textId="77777777" w:rsidR="00000000" w:rsidRDefault="00DD24A4">
      <w:pPr>
        <w:pStyle w:val="Speaker"/>
        <w:rPr>
          <w:rtl/>
        </w:rPr>
      </w:pPr>
      <w:bookmarkStart w:id="39" w:name="FS000000504T27_02_2003_18_04_49"/>
      <w:bookmarkEnd w:id="39"/>
      <w:r>
        <w:rPr>
          <w:rFonts w:hint="eastAsia"/>
          <w:rtl/>
        </w:rPr>
        <w:t>זהבה</w:t>
      </w:r>
      <w:r>
        <w:rPr>
          <w:rtl/>
        </w:rPr>
        <w:t xml:space="preserve"> גלאון (מרצ):</w:t>
      </w:r>
    </w:p>
    <w:p w14:paraId="34861AFF" w14:textId="77777777" w:rsidR="00000000" w:rsidRDefault="00DD24A4">
      <w:pPr>
        <w:pStyle w:val="a"/>
        <w:rPr>
          <w:rFonts w:hint="cs"/>
          <w:rtl/>
        </w:rPr>
      </w:pPr>
    </w:p>
    <w:p w14:paraId="17C670F2" w14:textId="77777777" w:rsidR="00000000" w:rsidRDefault="00DD24A4">
      <w:pPr>
        <w:pStyle w:val="a"/>
        <w:ind w:left="720" w:firstLine="0"/>
        <w:rPr>
          <w:rFonts w:hint="cs"/>
          <w:rtl/>
        </w:rPr>
      </w:pPr>
      <w:r>
        <w:rPr>
          <w:rFonts w:hint="cs"/>
          <w:rtl/>
        </w:rPr>
        <w:t>- - -</w:t>
      </w:r>
    </w:p>
    <w:p w14:paraId="32E7B241" w14:textId="77777777" w:rsidR="00000000" w:rsidRDefault="00DD24A4">
      <w:pPr>
        <w:pStyle w:val="a"/>
        <w:ind w:firstLine="0"/>
        <w:rPr>
          <w:rFonts w:hint="cs"/>
          <w:rtl/>
        </w:rPr>
      </w:pPr>
    </w:p>
    <w:p w14:paraId="7DAE463F" w14:textId="77777777" w:rsidR="00000000" w:rsidRDefault="00DD24A4">
      <w:pPr>
        <w:pStyle w:val="SpeakerCon"/>
        <w:rPr>
          <w:rtl/>
        </w:rPr>
      </w:pPr>
      <w:bookmarkStart w:id="40" w:name="FS000000482T27_02_2003_18_05_06"/>
      <w:bookmarkEnd w:id="40"/>
      <w:r>
        <w:rPr>
          <w:rFonts w:hint="eastAsia"/>
          <w:rtl/>
        </w:rPr>
        <w:t>ראש</w:t>
      </w:r>
      <w:r>
        <w:rPr>
          <w:rtl/>
        </w:rPr>
        <w:t xml:space="preserve"> הממשלה אריאל שרון:</w:t>
      </w:r>
    </w:p>
    <w:p w14:paraId="21C9C88A" w14:textId="77777777" w:rsidR="00000000" w:rsidRDefault="00DD24A4">
      <w:pPr>
        <w:pStyle w:val="a"/>
        <w:rPr>
          <w:rFonts w:hint="cs"/>
          <w:rtl/>
        </w:rPr>
      </w:pPr>
    </w:p>
    <w:p w14:paraId="551F0E1A" w14:textId="77777777" w:rsidR="00000000" w:rsidRDefault="00DD24A4">
      <w:pPr>
        <w:pStyle w:val="a"/>
        <w:rPr>
          <w:rFonts w:hint="cs"/>
          <w:rtl/>
        </w:rPr>
      </w:pPr>
      <w:r>
        <w:rPr>
          <w:rFonts w:hint="cs"/>
          <w:rtl/>
        </w:rPr>
        <w:t>טרם חזרה למסלו</w:t>
      </w:r>
      <w:r>
        <w:rPr>
          <w:rFonts w:hint="cs"/>
          <w:rtl/>
        </w:rPr>
        <w:t>ל המדיני יש צורך בהפסקת הטרור וההסתה, בביצוע רפורמות עמוקות ברשות הפלסטינית ובהחלפת ההנהגה הנוכחית של הרשות הפלסטינית. תהליך מדיני שיוביל לשלום של אמת צריך להיות מבוסס על לימוד הלקחים מכישלון המתווה המדיני שנוסה בעשור הקודם.</w:t>
      </w:r>
    </w:p>
    <w:p w14:paraId="236CEF96" w14:textId="77777777" w:rsidR="00000000" w:rsidRDefault="00DD24A4">
      <w:pPr>
        <w:pStyle w:val="a"/>
        <w:ind w:firstLine="0"/>
        <w:rPr>
          <w:rFonts w:hint="cs"/>
          <w:rtl/>
        </w:rPr>
      </w:pPr>
    </w:p>
    <w:p w14:paraId="253015CD" w14:textId="77777777" w:rsidR="00000000" w:rsidRDefault="00DD24A4">
      <w:pPr>
        <w:pStyle w:val="Speaker"/>
        <w:rPr>
          <w:rtl/>
        </w:rPr>
      </w:pPr>
      <w:bookmarkStart w:id="41" w:name="FS000000540T27_02_2003_18_06_46"/>
      <w:bookmarkEnd w:id="41"/>
      <w:r>
        <w:rPr>
          <w:rFonts w:hint="eastAsia"/>
          <w:rtl/>
        </w:rPr>
        <w:t>מוחמד</w:t>
      </w:r>
      <w:r>
        <w:rPr>
          <w:rtl/>
        </w:rPr>
        <w:t xml:space="preserve"> ברכה (חד"ש</w:t>
      </w:r>
      <w:r>
        <w:rPr>
          <w:rFonts w:hint="cs"/>
          <w:rtl/>
        </w:rPr>
        <w:t>-תע"ל</w:t>
      </w:r>
      <w:r>
        <w:rPr>
          <w:rtl/>
        </w:rPr>
        <w:t>):</w:t>
      </w:r>
    </w:p>
    <w:p w14:paraId="40C117D0" w14:textId="77777777" w:rsidR="00000000" w:rsidRDefault="00DD24A4">
      <w:pPr>
        <w:pStyle w:val="a"/>
        <w:rPr>
          <w:rFonts w:hint="cs"/>
          <w:rtl/>
        </w:rPr>
      </w:pPr>
    </w:p>
    <w:p w14:paraId="4ABB6532" w14:textId="77777777" w:rsidR="00000000" w:rsidRDefault="00DD24A4">
      <w:pPr>
        <w:pStyle w:val="a"/>
        <w:rPr>
          <w:rFonts w:hint="cs"/>
          <w:rtl/>
        </w:rPr>
      </w:pPr>
      <w:r>
        <w:rPr>
          <w:rFonts w:hint="cs"/>
          <w:rtl/>
        </w:rPr>
        <w:t>בשביל</w:t>
      </w:r>
      <w:r>
        <w:rPr>
          <w:rFonts w:hint="cs"/>
          <w:rtl/>
        </w:rPr>
        <w:t xml:space="preserve"> השלום צריך להחליף אותך קודם כול.</w:t>
      </w:r>
    </w:p>
    <w:p w14:paraId="122618D1" w14:textId="77777777" w:rsidR="00000000" w:rsidRDefault="00DD24A4">
      <w:pPr>
        <w:pStyle w:val="a"/>
        <w:ind w:firstLine="0"/>
        <w:rPr>
          <w:rFonts w:hint="cs"/>
          <w:rtl/>
        </w:rPr>
      </w:pPr>
    </w:p>
    <w:p w14:paraId="5A92C1BF" w14:textId="77777777" w:rsidR="00000000" w:rsidRDefault="00DD24A4">
      <w:pPr>
        <w:pStyle w:val="ad"/>
        <w:rPr>
          <w:rtl/>
        </w:rPr>
      </w:pPr>
      <w:r>
        <w:rPr>
          <w:rtl/>
        </w:rPr>
        <w:t>היו"ר ראובן ריבלין:</w:t>
      </w:r>
    </w:p>
    <w:p w14:paraId="4B1FA297" w14:textId="77777777" w:rsidR="00000000" w:rsidRDefault="00DD24A4">
      <w:pPr>
        <w:pStyle w:val="a"/>
        <w:rPr>
          <w:rtl/>
        </w:rPr>
      </w:pPr>
    </w:p>
    <w:p w14:paraId="17AD4B68" w14:textId="77777777" w:rsidR="00000000" w:rsidRDefault="00DD24A4">
      <w:pPr>
        <w:pStyle w:val="a"/>
        <w:rPr>
          <w:rFonts w:hint="cs"/>
          <w:rtl/>
        </w:rPr>
      </w:pPr>
      <w:r>
        <w:rPr>
          <w:rFonts w:hint="cs"/>
          <w:rtl/>
        </w:rPr>
        <w:t>תודה רבה, חבר הכנסת ברכה, תודה רבה.</w:t>
      </w:r>
    </w:p>
    <w:p w14:paraId="6E32925F" w14:textId="77777777" w:rsidR="00000000" w:rsidRDefault="00DD24A4">
      <w:pPr>
        <w:pStyle w:val="a"/>
        <w:ind w:firstLine="0"/>
        <w:rPr>
          <w:rFonts w:hint="cs"/>
          <w:rtl/>
        </w:rPr>
      </w:pPr>
    </w:p>
    <w:p w14:paraId="25262C31" w14:textId="77777777" w:rsidR="00000000" w:rsidRDefault="00DD24A4">
      <w:pPr>
        <w:pStyle w:val="SpeakerCon"/>
        <w:rPr>
          <w:rtl/>
        </w:rPr>
      </w:pPr>
      <w:bookmarkStart w:id="42" w:name="FS000000482T27_02_2003_18_07_22"/>
      <w:bookmarkEnd w:id="42"/>
      <w:r>
        <w:rPr>
          <w:rFonts w:hint="eastAsia"/>
          <w:rtl/>
        </w:rPr>
        <w:t>ראש</w:t>
      </w:r>
      <w:r>
        <w:rPr>
          <w:rtl/>
        </w:rPr>
        <w:t xml:space="preserve"> הממשלה אריאל שרון:</w:t>
      </w:r>
    </w:p>
    <w:p w14:paraId="447A1A02" w14:textId="77777777" w:rsidR="00000000" w:rsidRDefault="00DD24A4">
      <w:pPr>
        <w:pStyle w:val="a"/>
        <w:rPr>
          <w:rFonts w:hint="cs"/>
          <w:rtl/>
        </w:rPr>
      </w:pPr>
    </w:p>
    <w:p w14:paraId="1B44A023" w14:textId="77777777" w:rsidR="00000000" w:rsidRDefault="00DD24A4">
      <w:pPr>
        <w:pStyle w:val="a"/>
        <w:rPr>
          <w:rFonts w:hint="cs"/>
          <w:rtl/>
        </w:rPr>
      </w:pPr>
      <w:r>
        <w:rPr>
          <w:rFonts w:hint="cs"/>
          <w:rtl/>
        </w:rPr>
        <w:t>עם ישראל הוא עם שוחר שלום, ואני משוכנע כי עבור שלום אמיתי יש נכונות לפשרות כואבות.</w:t>
      </w:r>
    </w:p>
    <w:p w14:paraId="32C01749" w14:textId="77777777" w:rsidR="00000000" w:rsidRDefault="00DD24A4">
      <w:pPr>
        <w:pStyle w:val="a"/>
        <w:ind w:firstLine="0"/>
        <w:rPr>
          <w:rFonts w:hint="cs"/>
          <w:rtl/>
        </w:rPr>
      </w:pPr>
    </w:p>
    <w:p w14:paraId="0E4A2AAF" w14:textId="77777777" w:rsidR="00000000" w:rsidRDefault="00DD24A4">
      <w:pPr>
        <w:pStyle w:val="Speaker"/>
        <w:rPr>
          <w:rtl/>
        </w:rPr>
      </w:pPr>
      <w:bookmarkStart w:id="43" w:name="FS000000549T27_02_2003_18_07_56"/>
      <w:bookmarkEnd w:id="43"/>
      <w:r>
        <w:rPr>
          <w:rFonts w:hint="eastAsia"/>
          <w:rtl/>
        </w:rPr>
        <w:t>טלב</w:t>
      </w:r>
      <w:r>
        <w:rPr>
          <w:rtl/>
        </w:rPr>
        <w:t xml:space="preserve"> אלסאנע (רע"ם):</w:t>
      </w:r>
    </w:p>
    <w:p w14:paraId="4E5422E9" w14:textId="77777777" w:rsidR="00000000" w:rsidRDefault="00DD24A4">
      <w:pPr>
        <w:pStyle w:val="a"/>
        <w:rPr>
          <w:rFonts w:hint="cs"/>
          <w:rtl/>
        </w:rPr>
      </w:pPr>
    </w:p>
    <w:p w14:paraId="0CCC2C59" w14:textId="77777777" w:rsidR="00000000" w:rsidRDefault="00DD24A4">
      <w:pPr>
        <w:pStyle w:val="a"/>
        <w:rPr>
          <w:rFonts w:hint="cs"/>
          <w:rtl/>
        </w:rPr>
      </w:pPr>
      <w:r>
        <w:rPr>
          <w:rFonts w:hint="cs"/>
          <w:rtl/>
        </w:rPr>
        <w:t xml:space="preserve">העם שוחר שלום, לא ראש הממשלה. </w:t>
      </w:r>
    </w:p>
    <w:p w14:paraId="0FCE14CC" w14:textId="77777777" w:rsidR="00000000" w:rsidRDefault="00DD24A4">
      <w:pPr>
        <w:pStyle w:val="a"/>
        <w:ind w:firstLine="0"/>
        <w:rPr>
          <w:rFonts w:hint="cs"/>
          <w:rtl/>
        </w:rPr>
      </w:pPr>
    </w:p>
    <w:p w14:paraId="70008E01" w14:textId="77777777" w:rsidR="00000000" w:rsidRDefault="00DD24A4">
      <w:pPr>
        <w:pStyle w:val="Speaker"/>
        <w:rPr>
          <w:rtl/>
        </w:rPr>
      </w:pPr>
      <w:bookmarkStart w:id="44" w:name="FS000000542T27_02_2003_18_08_24"/>
      <w:bookmarkEnd w:id="44"/>
      <w:r>
        <w:rPr>
          <w:rFonts w:hint="eastAsia"/>
          <w:rtl/>
        </w:rPr>
        <w:t>עסא</w:t>
      </w:r>
      <w:r>
        <w:rPr>
          <w:rFonts w:hint="eastAsia"/>
          <w:rtl/>
        </w:rPr>
        <w:t>ם</w:t>
      </w:r>
      <w:r>
        <w:rPr>
          <w:rtl/>
        </w:rPr>
        <w:t xml:space="preserve"> מח'ול (חד"ש</w:t>
      </w:r>
      <w:r>
        <w:rPr>
          <w:rFonts w:hint="cs"/>
          <w:rtl/>
        </w:rPr>
        <w:t>-תע"ל</w:t>
      </w:r>
      <w:r>
        <w:rPr>
          <w:rtl/>
        </w:rPr>
        <w:t>):</w:t>
      </w:r>
    </w:p>
    <w:p w14:paraId="6054A988" w14:textId="77777777" w:rsidR="00000000" w:rsidRDefault="00DD24A4">
      <w:pPr>
        <w:pStyle w:val="a"/>
        <w:rPr>
          <w:rFonts w:hint="cs"/>
          <w:rtl/>
        </w:rPr>
      </w:pPr>
    </w:p>
    <w:p w14:paraId="2AF8B946" w14:textId="77777777" w:rsidR="00000000" w:rsidRDefault="00DD24A4">
      <w:pPr>
        <w:pStyle w:val="a"/>
        <w:rPr>
          <w:rFonts w:hint="cs"/>
          <w:rtl/>
        </w:rPr>
      </w:pPr>
      <w:r>
        <w:rPr>
          <w:rFonts w:hint="cs"/>
          <w:rtl/>
        </w:rPr>
        <w:t>ראש הממשלה מחפש מלחמה.</w:t>
      </w:r>
    </w:p>
    <w:p w14:paraId="22E8775E" w14:textId="77777777" w:rsidR="00000000" w:rsidRDefault="00DD24A4">
      <w:pPr>
        <w:pStyle w:val="a"/>
        <w:ind w:firstLine="0"/>
        <w:rPr>
          <w:rFonts w:hint="cs"/>
          <w:rtl/>
        </w:rPr>
      </w:pPr>
    </w:p>
    <w:p w14:paraId="4B3808D2" w14:textId="77777777" w:rsidR="00000000" w:rsidRDefault="00DD24A4">
      <w:pPr>
        <w:pStyle w:val="ad"/>
        <w:rPr>
          <w:rtl/>
        </w:rPr>
      </w:pPr>
      <w:r>
        <w:rPr>
          <w:rtl/>
        </w:rPr>
        <w:t>היו"ר ראובן ריבלין:</w:t>
      </w:r>
    </w:p>
    <w:p w14:paraId="3FB7388E" w14:textId="77777777" w:rsidR="00000000" w:rsidRDefault="00DD24A4">
      <w:pPr>
        <w:pStyle w:val="a"/>
        <w:rPr>
          <w:rtl/>
        </w:rPr>
      </w:pPr>
    </w:p>
    <w:p w14:paraId="73017860" w14:textId="77777777" w:rsidR="00000000" w:rsidRDefault="00DD24A4">
      <w:pPr>
        <w:pStyle w:val="a"/>
        <w:rPr>
          <w:rFonts w:hint="cs"/>
          <w:rtl/>
        </w:rPr>
      </w:pPr>
      <w:r>
        <w:rPr>
          <w:rFonts w:hint="cs"/>
          <w:rtl/>
        </w:rPr>
        <w:t>שמעו מה אמרת, חבר הכנסת מח'ול.</w:t>
      </w:r>
    </w:p>
    <w:p w14:paraId="1A73DE15" w14:textId="77777777" w:rsidR="00000000" w:rsidRDefault="00DD24A4">
      <w:pPr>
        <w:pStyle w:val="a"/>
        <w:ind w:firstLine="0"/>
        <w:rPr>
          <w:rFonts w:hint="cs"/>
          <w:rtl/>
        </w:rPr>
      </w:pPr>
    </w:p>
    <w:p w14:paraId="6A1B91FC" w14:textId="77777777" w:rsidR="00000000" w:rsidRDefault="00DD24A4">
      <w:pPr>
        <w:pStyle w:val="SpeakerCon"/>
        <w:rPr>
          <w:rtl/>
        </w:rPr>
      </w:pPr>
      <w:bookmarkStart w:id="45" w:name="FS000000482T27_02_2003_18_09_00"/>
      <w:bookmarkEnd w:id="45"/>
      <w:r>
        <w:rPr>
          <w:rFonts w:hint="eastAsia"/>
          <w:rtl/>
        </w:rPr>
        <w:t>ראש</w:t>
      </w:r>
      <w:r>
        <w:rPr>
          <w:rtl/>
        </w:rPr>
        <w:t xml:space="preserve"> הממשלה אריאל שרון:</w:t>
      </w:r>
    </w:p>
    <w:p w14:paraId="3EBC5FE4" w14:textId="77777777" w:rsidR="00000000" w:rsidRDefault="00DD24A4">
      <w:pPr>
        <w:pStyle w:val="a"/>
        <w:rPr>
          <w:rFonts w:hint="cs"/>
          <w:rtl/>
        </w:rPr>
      </w:pPr>
    </w:p>
    <w:p w14:paraId="5BB78485" w14:textId="77777777" w:rsidR="00000000" w:rsidRDefault="00DD24A4">
      <w:pPr>
        <w:pStyle w:val="a"/>
        <w:rPr>
          <w:rFonts w:hint="cs"/>
          <w:rtl/>
        </w:rPr>
      </w:pPr>
      <w:r>
        <w:rPr>
          <w:rFonts w:hint="cs"/>
          <w:rtl/>
        </w:rPr>
        <w:t>סוגיית הקמתה של מדינה פלסטינית בתנאים מגבילים בהקשר של תהליך מדיני שנויה במחלוקת בין גורמים בקואליציה.</w:t>
      </w:r>
    </w:p>
    <w:p w14:paraId="2A63C23A" w14:textId="77777777" w:rsidR="00000000" w:rsidRDefault="00DD24A4">
      <w:pPr>
        <w:pStyle w:val="a"/>
        <w:ind w:firstLine="0"/>
        <w:rPr>
          <w:rFonts w:hint="cs"/>
          <w:rtl/>
        </w:rPr>
      </w:pPr>
    </w:p>
    <w:p w14:paraId="501EF1BA" w14:textId="77777777" w:rsidR="00000000" w:rsidRDefault="00DD24A4">
      <w:pPr>
        <w:pStyle w:val="Speaker"/>
        <w:rPr>
          <w:rtl/>
        </w:rPr>
      </w:pPr>
      <w:bookmarkStart w:id="46" w:name="FS000000560T27_02_2003_18_10_11"/>
      <w:bookmarkEnd w:id="46"/>
      <w:r>
        <w:rPr>
          <w:rFonts w:hint="eastAsia"/>
          <w:rtl/>
        </w:rPr>
        <w:t>אחמד</w:t>
      </w:r>
      <w:r>
        <w:rPr>
          <w:rtl/>
        </w:rPr>
        <w:t xml:space="preserve"> טיבי (חד"ש</w:t>
      </w:r>
      <w:r>
        <w:rPr>
          <w:rFonts w:hint="cs"/>
          <w:rtl/>
        </w:rPr>
        <w:t>-תע"ל</w:t>
      </w:r>
      <w:r>
        <w:rPr>
          <w:rtl/>
        </w:rPr>
        <w:t>):</w:t>
      </w:r>
    </w:p>
    <w:p w14:paraId="4E2C516C" w14:textId="77777777" w:rsidR="00000000" w:rsidRDefault="00DD24A4">
      <w:pPr>
        <w:pStyle w:val="a"/>
        <w:rPr>
          <w:rFonts w:hint="cs"/>
          <w:rtl/>
        </w:rPr>
      </w:pPr>
    </w:p>
    <w:p w14:paraId="153C88CF" w14:textId="77777777" w:rsidR="00000000" w:rsidRDefault="00DD24A4">
      <w:pPr>
        <w:pStyle w:val="a"/>
        <w:rPr>
          <w:rFonts w:hint="cs"/>
          <w:rtl/>
        </w:rPr>
      </w:pPr>
      <w:r>
        <w:rPr>
          <w:rFonts w:hint="cs"/>
          <w:rtl/>
        </w:rPr>
        <w:t>מדינה</w:t>
      </w:r>
      <w:r>
        <w:rPr>
          <w:rFonts w:hint="cs"/>
          <w:rtl/>
        </w:rPr>
        <w:t xml:space="preserve"> בגודל של הרצלייה.</w:t>
      </w:r>
    </w:p>
    <w:p w14:paraId="4E59283E" w14:textId="77777777" w:rsidR="00000000" w:rsidRDefault="00DD24A4">
      <w:pPr>
        <w:pStyle w:val="a"/>
        <w:ind w:firstLine="0"/>
        <w:rPr>
          <w:rFonts w:hint="cs"/>
          <w:rtl/>
        </w:rPr>
      </w:pPr>
    </w:p>
    <w:p w14:paraId="4D69B175" w14:textId="77777777" w:rsidR="00000000" w:rsidRDefault="00DD24A4">
      <w:pPr>
        <w:pStyle w:val="SpeakerCon"/>
        <w:rPr>
          <w:rtl/>
        </w:rPr>
      </w:pPr>
      <w:bookmarkStart w:id="47" w:name="FS000000482T27_02_2003_18_10_28"/>
      <w:bookmarkEnd w:id="47"/>
      <w:r>
        <w:rPr>
          <w:rFonts w:hint="eastAsia"/>
          <w:rtl/>
        </w:rPr>
        <w:t>ראש</w:t>
      </w:r>
      <w:r>
        <w:rPr>
          <w:rtl/>
        </w:rPr>
        <w:t xml:space="preserve"> הממשלה אריאל שרון:</w:t>
      </w:r>
    </w:p>
    <w:p w14:paraId="6AC9B4A9" w14:textId="77777777" w:rsidR="00000000" w:rsidRDefault="00DD24A4">
      <w:pPr>
        <w:pStyle w:val="a"/>
        <w:rPr>
          <w:rFonts w:hint="cs"/>
          <w:rtl/>
        </w:rPr>
      </w:pPr>
    </w:p>
    <w:p w14:paraId="5724AB75" w14:textId="77777777" w:rsidR="00000000" w:rsidRDefault="00DD24A4">
      <w:pPr>
        <w:pStyle w:val="a"/>
        <w:rPr>
          <w:rFonts w:hint="cs"/>
          <w:rtl/>
        </w:rPr>
      </w:pPr>
      <w:r>
        <w:rPr>
          <w:rFonts w:hint="cs"/>
          <w:rtl/>
        </w:rPr>
        <w:t>הבהרתי את עמדתי בנושא זה פעמים רבות בעבר. הודעתי גם, והדבר נכלל גם בקווי היסוד ובהסכמים הקואליציוניים, כי לפני משא-ומתן מעשי על הסדר מדיני, היה ויכלול הקמת מדינה פלסטינית, יובא הנושא לדיון והכרעה בממשלה.</w:t>
      </w:r>
    </w:p>
    <w:p w14:paraId="34D28F48" w14:textId="77777777" w:rsidR="00000000" w:rsidRDefault="00DD24A4">
      <w:pPr>
        <w:pStyle w:val="a"/>
        <w:rPr>
          <w:rFonts w:hint="cs"/>
          <w:rtl/>
        </w:rPr>
      </w:pPr>
    </w:p>
    <w:p w14:paraId="0CCF8697" w14:textId="77777777" w:rsidR="00000000" w:rsidRDefault="00DD24A4">
      <w:pPr>
        <w:pStyle w:val="a"/>
        <w:rPr>
          <w:rFonts w:hint="cs"/>
          <w:rtl/>
        </w:rPr>
      </w:pPr>
      <w:r>
        <w:rPr>
          <w:rFonts w:hint="cs"/>
          <w:rtl/>
        </w:rPr>
        <w:t>החודש ל</w:t>
      </w:r>
      <w:r>
        <w:rPr>
          <w:rFonts w:hint="cs"/>
          <w:rtl/>
        </w:rPr>
        <w:t xml:space="preserve">פני 33 שנים נפטר המשורר נתן אלתרמן, זיכרונו לברכה. לנוכח ההתפתחויות בארץ ובאזור, כדאי לשים לב למה שכתב באחד משיריו: "כדי שאותו השלום בקומו, לא יבשיל מלחמה חדשה בשקט, יש הכרח שיהיה השלום בעצמו מלחמה בלתי פוסקת, מלחמה נגד כל השלמה ומורך, נגד כל עיוות דין של </w:t>
      </w:r>
      <w:r>
        <w:rPr>
          <w:rFonts w:hint="cs"/>
          <w:rtl/>
        </w:rPr>
        <w:t>יחיד ועם, ואפילו שמירת השלום לעת צורך, משומרי השלום בעצמם".</w:t>
      </w:r>
    </w:p>
    <w:p w14:paraId="106B02A2" w14:textId="77777777" w:rsidR="00000000" w:rsidRDefault="00DD24A4">
      <w:pPr>
        <w:pStyle w:val="a"/>
        <w:rPr>
          <w:rFonts w:hint="cs"/>
          <w:rtl/>
        </w:rPr>
      </w:pPr>
    </w:p>
    <w:p w14:paraId="7450C808" w14:textId="77777777" w:rsidR="00000000" w:rsidRDefault="00DD24A4">
      <w:pPr>
        <w:pStyle w:val="a"/>
        <w:rPr>
          <w:rFonts w:hint="cs"/>
          <w:rtl/>
        </w:rPr>
      </w:pPr>
      <w:r>
        <w:rPr>
          <w:rFonts w:hint="cs"/>
          <w:rtl/>
        </w:rPr>
        <w:t>כל הסדר מדיני שיושג בעתיד צריך להבטיח את האינטרסים ההיסטוריים, הביטחוניים והאסטרטגיים של ישראל, ובראשם ויתור פלסטיני על התביעה המופרכת המכונה "זכות השיבה", להחדרת המוני פלסטינים לתוככי ישראל; קיו</w:t>
      </w:r>
      <w:r>
        <w:rPr>
          <w:rFonts w:hint="cs"/>
          <w:rtl/>
        </w:rPr>
        <w:t>מם של אזורי ביטחון וחיץ ושמירה על שלמותה ואחדותה של בירת ישראל, ירושלים.</w:t>
      </w:r>
    </w:p>
    <w:p w14:paraId="5A16CA2C" w14:textId="77777777" w:rsidR="00000000" w:rsidRDefault="00DD24A4">
      <w:pPr>
        <w:pStyle w:val="a"/>
        <w:rPr>
          <w:rFonts w:hint="cs"/>
          <w:rtl/>
        </w:rPr>
      </w:pPr>
    </w:p>
    <w:p w14:paraId="3756F026" w14:textId="77777777" w:rsidR="00000000" w:rsidRDefault="00DD24A4">
      <w:pPr>
        <w:pStyle w:val="a"/>
        <w:rPr>
          <w:rFonts w:hint="cs"/>
          <w:rtl/>
        </w:rPr>
      </w:pPr>
      <w:r>
        <w:rPr>
          <w:rFonts w:hint="cs"/>
          <w:rtl/>
        </w:rPr>
        <w:t>הממשלה בראשותי תפעל לפריצת דרך בנושאים חשובים נוספים בחיי המדינה. היעד המרכזי והחשוב ביותר של הממשלה החדשה יהיה עלייה גדולה לישראל. העלייה היא נשמת אפה של הציונות, העלייה היא המנוע ה</w:t>
      </w:r>
      <w:r>
        <w:rPr>
          <w:rFonts w:hint="cs"/>
          <w:rtl/>
        </w:rPr>
        <w:t>כלכלי של המשק. חיוני לפרוץ לאופקים חדשים בתחום זה, וניתן לעשות זאת.</w:t>
      </w:r>
    </w:p>
    <w:p w14:paraId="1D47A671" w14:textId="77777777" w:rsidR="00000000" w:rsidRDefault="00DD24A4">
      <w:pPr>
        <w:pStyle w:val="a"/>
        <w:ind w:firstLine="0"/>
        <w:rPr>
          <w:rFonts w:hint="cs"/>
          <w:rtl/>
        </w:rPr>
      </w:pPr>
    </w:p>
    <w:p w14:paraId="60C8FF36" w14:textId="77777777" w:rsidR="00000000" w:rsidRDefault="00DD24A4">
      <w:pPr>
        <w:pStyle w:val="a"/>
      </w:pPr>
      <w:r>
        <w:rPr>
          <w:rFonts w:hint="cs"/>
          <w:rtl/>
        </w:rPr>
        <w:t>נפעל לחיזוק המפעל ההתיישבותי החלוצי בכל חלקי הארץ. ירושלים בירת ישראל המאוחדת והבלתי-מחולקת תעמוד לנגד עינינו. נפעל להרחבתה של העיר, לפיתוחה ולהדגשת מרכזיותה בחייו של כל יהודי בארץ ובתפוצ</w:t>
      </w:r>
      <w:r>
        <w:rPr>
          <w:rFonts w:hint="cs"/>
          <w:rtl/>
        </w:rPr>
        <w:t xml:space="preserve">ות. </w:t>
      </w:r>
    </w:p>
    <w:p w14:paraId="19F3A35F" w14:textId="77777777" w:rsidR="00000000" w:rsidRDefault="00DD24A4">
      <w:pPr>
        <w:pStyle w:val="a"/>
      </w:pPr>
    </w:p>
    <w:p w14:paraId="32CF2471" w14:textId="77777777" w:rsidR="00000000" w:rsidRDefault="00DD24A4">
      <w:pPr>
        <w:pStyle w:val="a"/>
        <w:rPr>
          <w:rFonts w:hint="cs"/>
          <w:rtl/>
        </w:rPr>
      </w:pPr>
      <w:r>
        <w:rPr>
          <w:rFonts w:hint="cs"/>
          <w:rtl/>
        </w:rPr>
        <w:t>אני חוזר כאן על השבועה שנשבעתי בנאום השבעתי הקודם, שנשבעו כל ראשי ממשלות ישראל בנאומי השבעתם, ובהם ראש הממשלה המנוח יצחק רבין, זיכרונו לברכה. "אם אשכחך ירושלים תשכח ימיני. תדבק לשוני לחכי אם לא אזכרכי, אם לא אעלה את ירושלים על ראש שמחתי".</w:t>
      </w:r>
    </w:p>
    <w:p w14:paraId="4FB5CDFA" w14:textId="77777777" w:rsidR="00000000" w:rsidRDefault="00DD24A4">
      <w:pPr>
        <w:pStyle w:val="a"/>
        <w:rPr>
          <w:rFonts w:hint="cs"/>
          <w:rtl/>
        </w:rPr>
      </w:pPr>
    </w:p>
    <w:p w14:paraId="0CABE23D" w14:textId="77777777" w:rsidR="00000000" w:rsidRDefault="00DD24A4">
      <w:pPr>
        <w:pStyle w:val="a"/>
        <w:rPr>
          <w:rFonts w:hint="cs"/>
          <w:rtl/>
        </w:rPr>
      </w:pPr>
      <w:r>
        <w:rPr>
          <w:rFonts w:hint="cs"/>
          <w:rtl/>
        </w:rPr>
        <w:t>נפעל כדי ל</w:t>
      </w:r>
      <w:r>
        <w:rPr>
          <w:rFonts w:hint="cs"/>
          <w:rtl/>
        </w:rPr>
        <w:t xml:space="preserve">השלים חוקה לישראל בהסכמה - - </w:t>
      </w:r>
    </w:p>
    <w:p w14:paraId="3912FFA6" w14:textId="77777777" w:rsidR="00000000" w:rsidRDefault="00DD24A4">
      <w:pPr>
        <w:pStyle w:val="a"/>
        <w:ind w:firstLine="0"/>
        <w:rPr>
          <w:rFonts w:hint="cs"/>
          <w:rtl/>
        </w:rPr>
      </w:pPr>
    </w:p>
    <w:p w14:paraId="28E653B4" w14:textId="77777777" w:rsidR="00000000" w:rsidRDefault="00DD24A4">
      <w:pPr>
        <w:pStyle w:val="ac"/>
        <w:rPr>
          <w:rtl/>
        </w:rPr>
      </w:pPr>
      <w:r>
        <w:rPr>
          <w:rFonts w:hint="eastAsia"/>
          <w:rtl/>
        </w:rPr>
        <w:t>ישראל</w:t>
      </w:r>
      <w:r>
        <w:rPr>
          <w:rtl/>
        </w:rPr>
        <w:t xml:space="preserve"> אייכלר (יהדות התורה):</w:t>
      </w:r>
    </w:p>
    <w:p w14:paraId="2725F669" w14:textId="77777777" w:rsidR="00000000" w:rsidRDefault="00DD24A4">
      <w:pPr>
        <w:pStyle w:val="a"/>
        <w:rPr>
          <w:rFonts w:hint="cs"/>
          <w:rtl/>
        </w:rPr>
      </w:pPr>
    </w:p>
    <w:p w14:paraId="766AE1B3" w14:textId="77777777" w:rsidR="00000000" w:rsidRDefault="00DD24A4">
      <w:pPr>
        <w:pStyle w:val="a"/>
        <w:rPr>
          <w:rFonts w:hint="cs"/>
          <w:rtl/>
        </w:rPr>
      </w:pPr>
      <w:r>
        <w:rPr>
          <w:rFonts w:hint="cs"/>
          <w:rtl/>
        </w:rPr>
        <w:t>חוקת התורה. אין חוקה אחרת בעולם.</w:t>
      </w:r>
    </w:p>
    <w:p w14:paraId="7D617BC5" w14:textId="77777777" w:rsidR="00000000" w:rsidRDefault="00DD24A4">
      <w:pPr>
        <w:pStyle w:val="a"/>
        <w:rPr>
          <w:rFonts w:hint="cs"/>
          <w:rtl/>
        </w:rPr>
      </w:pPr>
    </w:p>
    <w:p w14:paraId="1FD63C90" w14:textId="77777777" w:rsidR="00000000" w:rsidRDefault="00DD24A4">
      <w:pPr>
        <w:pStyle w:val="Speaker"/>
        <w:rPr>
          <w:rtl/>
        </w:rPr>
      </w:pPr>
      <w:bookmarkStart w:id="48" w:name="FS000000482T27_02_2003_17_31_18"/>
      <w:bookmarkEnd w:id="48"/>
      <w:r>
        <w:rPr>
          <w:rFonts w:hint="eastAsia"/>
          <w:rtl/>
        </w:rPr>
        <w:t>ראש</w:t>
      </w:r>
      <w:r>
        <w:rPr>
          <w:rtl/>
        </w:rPr>
        <w:t xml:space="preserve"> הממשלה אריאל שרון:</w:t>
      </w:r>
    </w:p>
    <w:p w14:paraId="78DE2DDC" w14:textId="77777777" w:rsidR="00000000" w:rsidRDefault="00DD24A4">
      <w:pPr>
        <w:pStyle w:val="a"/>
        <w:rPr>
          <w:rFonts w:hint="cs"/>
          <w:rtl/>
        </w:rPr>
      </w:pPr>
    </w:p>
    <w:p w14:paraId="7E92510C" w14:textId="77777777" w:rsidR="00000000" w:rsidRDefault="00DD24A4">
      <w:pPr>
        <w:pStyle w:val="a"/>
        <w:rPr>
          <w:rFonts w:hint="cs"/>
          <w:rtl/>
        </w:rPr>
      </w:pPr>
      <w:r>
        <w:rPr>
          <w:rFonts w:hint="cs"/>
          <w:rtl/>
        </w:rPr>
        <w:t xml:space="preserve">- - באמצעות חקיקת חוקי-היסוד החסרים: חוק-יסוד המעגן את זהותה של ישראל כמדינה יהודית ואת הסמלים הלאומיים שלה; חוקי-יסוד המשלימים את זכויות </w:t>
      </w:r>
      <w:r>
        <w:rPr>
          <w:rFonts w:hint="cs"/>
          <w:rtl/>
        </w:rPr>
        <w:t xml:space="preserve">הפרט, כגון חופש הביטוי וההתאגדות, את הזכויות במשפט, את הזכויות החברתיות ועוד. מלאכת השלמת החוקה חייבת להתבסס על הסכמה ציבורית ופוליטית רחבה ולא באופן כוחני. אני מאמין כי ניתן לעשות זאת אם מביאים בחשבון את האינטרסים והרגישויות של ציבורים שונים. </w:t>
      </w:r>
    </w:p>
    <w:p w14:paraId="4E3C2A93" w14:textId="77777777" w:rsidR="00000000" w:rsidRDefault="00DD24A4">
      <w:pPr>
        <w:pStyle w:val="a"/>
        <w:rPr>
          <w:rFonts w:hint="cs"/>
          <w:rtl/>
        </w:rPr>
      </w:pPr>
    </w:p>
    <w:p w14:paraId="753A34EC" w14:textId="77777777" w:rsidR="00000000" w:rsidRDefault="00DD24A4">
      <w:pPr>
        <w:pStyle w:val="ac"/>
        <w:rPr>
          <w:rtl/>
        </w:rPr>
      </w:pPr>
      <w:r>
        <w:rPr>
          <w:rFonts w:hint="eastAsia"/>
          <w:rtl/>
        </w:rPr>
        <w:t>משה</w:t>
      </w:r>
      <w:r>
        <w:rPr>
          <w:rtl/>
        </w:rPr>
        <w:t xml:space="preserve"> גפני (</w:t>
      </w:r>
      <w:r>
        <w:rPr>
          <w:rtl/>
        </w:rPr>
        <w:t>יהדות התורה):</w:t>
      </w:r>
    </w:p>
    <w:p w14:paraId="550D34AC" w14:textId="77777777" w:rsidR="00000000" w:rsidRDefault="00DD24A4">
      <w:pPr>
        <w:pStyle w:val="a"/>
        <w:rPr>
          <w:rFonts w:hint="cs"/>
          <w:rtl/>
        </w:rPr>
      </w:pPr>
    </w:p>
    <w:p w14:paraId="76AA9CE6" w14:textId="77777777" w:rsidR="00000000" w:rsidRDefault="00DD24A4">
      <w:pPr>
        <w:pStyle w:val="a"/>
        <w:rPr>
          <w:rFonts w:hint="cs"/>
          <w:rtl/>
        </w:rPr>
      </w:pPr>
      <w:r>
        <w:rPr>
          <w:rFonts w:hint="cs"/>
          <w:rtl/>
        </w:rPr>
        <w:t>אי-אפשר בלי החרדים.</w:t>
      </w:r>
    </w:p>
    <w:p w14:paraId="0A520B69" w14:textId="77777777" w:rsidR="00000000" w:rsidRDefault="00DD24A4">
      <w:pPr>
        <w:pStyle w:val="a"/>
        <w:rPr>
          <w:rFonts w:hint="cs"/>
          <w:rtl/>
        </w:rPr>
      </w:pPr>
    </w:p>
    <w:p w14:paraId="088C6555" w14:textId="77777777" w:rsidR="00000000" w:rsidRDefault="00DD24A4">
      <w:pPr>
        <w:pStyle w:val="ad"/>
        <w:rPr>
          <w:rtl/>
        </w:rPr>
      </w:pPr>
      <w:r>
        <w:rPr>
          <w:rtl/>
        </w:rPr>
        <w:t>היו"ר ראובן ריבלין:</w:t>
      </w:r>
    </w:p>
    <w:p w14:paraId="0D182B79" w14:textId="77777777" w:rsidR="00000000" w:rsidRDefault="00DD24A4">
      <w:pPr>
        <w:pStyle w:val="a"/>
        <w:rPr>
          <w:rtl/>
        </w:rPr>
      </w:pPr>
    </w:p>
    <w:p w14:paraId="73488045" w14:textId="77777777" w:rsidR="00000000" w:rsidRDefault="00DD24A4">
      <w:pPr>
        <w:pStyle w:val="a"/>
        <w:rPr>
          <w:rFonts w:hint="cs"/>
          <w:rtl/>
        </w:rPr>
      </w:pPr>
      <w:r>
        <w:rPr>
          <w:rFonts w:hint="cs"/>
          <w:rtl/>
        </w:rPr>
        <w:t xml:space="preserve">תודה רבה, חבר הכנסת גפני. ראש הממשלה שמע. </w:t>
      </w:r>
    </w:p>
    <w:p w14:paraId="3F6DC390" w14:textId="77777777" w:rsidR="00000000" w:rsidRDefault="00DD24A4">
      <w:pPr>
        <w:pStyle w:val="a"/>
        <w:rPr>
          <w:rFonts w:hint="cs"/>
          <w:rtl/>
        </w:rPr>
      </w:pPr>
    </w:p>
    <w:p w14:paraId="70F445C0" w14:textId="77777777" w:rsidR="00000000" w:rsidRDefault="00DD24A4">
      <w:pPr>
        <w:pStyle w:val="SpeakerCon"/>
        <w:rPr>
          <w:rtl/>
        </w:rPr>
      </w:pPr>
      <w:bookmarkStart w:id="49" w:name="FS000000482T27_02_2003_17_35_26C"/>
      <w:bookmarkEnd w:id="49"/>
      <w:r>
        <w:rPr>
          <w:rtl/>
        </w:rPr>
        <w:t>ראש הממשלה אריאל שרון:</w:t>
      </w:r>
    </w:p>
    <w:p w14:paraId="6624B9CE" w14:textId="77777777" w:rsidR="00000000" w:rsidRDefault="00DD24A4">
      <w:pPr>
        <w:pStyle w:val="a"/>
        <w:rPr>
          <w:rtl/>
        </w:rPr>
      </w:pPr>
    </w:p>
    <w:p w14:paraId="29F8F2C6" w14:textId="77777777" w:rsidR="00000000" w:rsidRDefault="00DD24A4">
      <w:pPr>
        <w:pStyle w:val="a"/>
        <w:rPr>
          <w:rFonts w:hint="cs"/>
          <w:rtl/>
        </w:rPr>
      </w:pPr>
      <w:r>
        <w:rPr>
          <w:rFonts w:hint="cs"/>
          <w:rtl/>
        </w:rPr>
        <w:t>נפעל לביצור היציבות השלטונית בישראל, שהיעדרה בשנים האחרונות הפך בעיה לאומית ממדרגה ראשונה, ונבחן רפורמות במשטר הדרושות לשם כך. נעלה</w:t>
      </w:r>
      <w:r>
        <w:rPr>
          <w:rFonts w:hint="cs"/>
          <w:rtl/>
        </w:rPr>
        <w:t xml:space="preserve"> את אחוז החסימה בבחירות לכנסת כדי לצמצם את פיצול היתר במערכת הפוליטית. </w:t>
      </w:r>
    </w:p>
    <w:p w14:paraId="4E864EBA" w14:textId="77777777" w:rsidR="00000000" w:rsidRDefault="00DD24A4">
      <w:pPr>
        <w:pStyle w:val="a"/>
        <w:rPr>
          <w:rFonts w:hint="cs"/>
          <w:rtl/>
        </w:rPr>
      </w:pPr>
    </w:p>
    <w:p w14:paraId="11870346" w14:textId="77777777" w:rsidR="00000000" w:rsidRDefault="00DD24A4">
      <w:pPr>
        <w:pStyle w:val="a"/>
        <w:rPr>
          <w:rFonts w:hint="cs"/>
          <w:rtl/>
        </w:rPr>
      </w:pPr>
      <w:r>
        <w:rPr>
          <w:rFonts w:hint="cs"/>
          <w:rtl/>
        </w:rPr>
        <w:t xml:space="preserve">נגבש תכנית לאיחוד רשויות מקומיות כדי לייעל את מנגנוני השלטון המקומי. </w:t>
      </w:r>
    </w:p>
    <w:p w14:paraId="039555C5" w14:textId="77777777" w:rsidR="00000000" w:rsidRDefault="00DD24A4">
      <w:pPr>
        <w:pStyle w:val="a"/>
        <w:rPr>
          <w:rFonts w:hint="cs"/>
          <w:rtl/>
        </w:rPr>
      </w:pPr>
    </w:p>
    <w:p w14:paraId="13082908" w14:textId="77777777" w:rsidR="00000000" w:rsidRDefault="00DD24A4">
      <w:pPr>
        <w:pStyle w:val="a"/>
        <w:rPr>
          <w:rFonts w:hint="cs"/>
          <w:rtl/>
        </w:rPr>
      </w:pPr>
      <w:r>
        <w:rPr>
          <w:rFonts w:hint="cs"/>
          <w:rtl/>
        </w:rPr>
        <w:t>נעשה לחלוקה צודקת ושוויונית יותר של נטל השירות הצבאי ונטל תשלום המסים במדינה. נוסיף לפעול בנחרצות להחזרת השבויים</w:t>
      </w:r>
      <w:r>
        <w:rPr>
          <w:rFonts w:hint="cs"/>
          <w:rtl/>
        </w:rPr>
        <w:t xml:space="preserve"> והנעדרים ועזאם עזאם. </w:t>
      </w:r>
    </w:p>
    <w:p w14:paraId="3B1ACFCE" w14:textId="77777777" w:rsidR="00000000" w:rsidRDefault="00DD24A4">
      <w:pPr>
        <w:pStyle w:val="a"/>
        <w:rPr>
          <w:rFonts w:hint="cs"/>
          <w:rtl/>
        </w:rPr>
      </w:pPr>
    </w:p>
    <w:p w14:paraId="0EA2D8A6" w14:textId="77777777" w:rsidR="00000000" w:rsidRDefault="00DD24A4">
      <w:pPr>
        <w:pStyle w:val="a"/>
        <w:rPr>
          <w:rFonts w:hint="cs"/>
          <w:rtl/>
        </w:rPr>
      </w:pPr>
      <w:r>
        <w:rPr>
          <w:rFonts w:hint="cs"/>
          <w:rtl/>
        </w:rPr>
        <w:t xml:space="preserve">אני קורא מכאן היום לערביי ישראל: אנחנו וילדינו נחיה כאן תמיד זה לצד זה. השסע בין אזרחי ישראל היהודים והערבים מזיק לכולנו. בכוונתי לפעול לפתיחת פרק חדש ביחסי המדינה עם אזרחי ישראל הערבים. </w:t>
      </w:r>
    </w:p>
    <w:p w14:paraId="185DFE5F" w14:textId="77777777" w:rsidR="00000000" w:rsidRDefault="00DD24A4">
      <w:pPr>
        <w:pStyle w:val="a"/>
        <w:rPr>
          <w:rFonts w:hint="cs"/>
          <w:rtl/>
        </w:rPr>
      </w:pPr>
    </w:p>
    <w:p w14:paraId="68F4407A" w14:textId="77777777" w:rsidR="00000000" w:rsidRDefault="00DD24A4">
      <w:pPr>
        <w:pStyle w:val="ac"/>
        <w:rPr>
          <w:rtl/>
        </w:rPr>
      </w:pPr>
      <w:r>
        <w:rPr>
          <w:rFonts w:hint="eastAsia"/>
          <w:rtl/>
        </w:rPr>
        <w:t>מוחמד</w:t>
      </w:r>
      <w:r>
        <w:rPr>
          <w:rtl/>
        </w:rPr>
        <w:t xml:space="preserve"> ברכה (חד"ש</w:t>
      </w:r>
      <w:r>
        <w:rPr>
          <w:rFonts w:hint="cs"/>
          <w:rtl/>
        </w:rPr>
        <w:t>-תע"ל</w:t>
      </w:r>
      <w:r>
        <w:rPr>
          <w:rtl/>
        </w:rPr>
        <w:t>):</w:t>
      </w:r>
    </w:p>
    <w:p w14:paraId="7D5A6A79" w14:textId="77777777" w:rsidR="00000000" w:rsidRDefault="00DD24A4">
      <w:pPr>
        <w:pStyle w:val="a"/>
        <w:rPr>
          <w:rFonts w:hint="cs"/>
          <w:rtl/>
        </w:rPr>
      </w:pPr>
    </w:p>
    <w:p w14:paraId="10B3A237" w14:textId="77777777" w:rsidR="00000000" w:rsidRDefault="00DD24A4">
      <w:pPr>
        <w:pStyle w:val="a"/>
        <w:rPr>
          <w:rFonts w:hint="cs"/>
          <w:rtl/>
        </w:rPr>
      </w:pPr>
      <w:r>
        <w:rPr>
          <w:rFonts w:hint="cs"/>
          <w:rtl/>
        </w:rPr>
        <w:t>אולי תפרט קצת. היי</w:t>
      </w:r>
      <w:r>
        <w:rPr>
          <w:rFonts w:hint="cs"/>
          <w:rtl/>
        </w:rPr>
        <w:t xml:space="preserve">נו בסרט הזה. </w:t>
      </w:r>
    </w:p>
    <w:p w14:paraId="5662CE01" w14:textId="77777777" w:rsidR="00000000" w:rsidRDefault="00DD24A4">
      <w:pPr>
        <w:pStyle w:val="a"/>
        <w:rPr>
          <w:rFonts w:hint="cs"/>
          <w:rtl/>
        </w:rPr>
      </w:pPr>
    </w:p>
    <w:p w14:paraId="2785D4C8" w14:textId="77777777" w:rsidR="00000000" w:rsidRDefault="00DD24A4">
      <w:pPr>
        <w:pStyle w:val="ad"/>
        <w:rPr>
          <w:rtl/>
        </w:rPr>
      </w:pPr>
      <w:r>
        <w:rPr>
          <w:rtl/>
        </w:rPr>
        <w:t>היו"ר ראובן ריבלין:</w:t>
      </w:r>
    </w:p>
    <w:p w14:paraId="5440BD05" w14:textId="77777777" w:rsidR="00000000" w:rsidRDefault="00DD24A4">
      <w:pPr>
        <w:pStyle w:val="a"/>
        <w:rPr>
          <w:rtl/>
        </w:rPr>
      </w:pPr>
    </w:p>
    <w:p w14:paraId="52A043C7" w14:textId="77777777" w:rsidR="00000000" w:rsidRDefault="00DD24A4">
      <w:pPr>
        <w:pStyle w:val="a"/>
        <w:rPr>
          <w:rFonts w:hint="cs"/>
          <w:rtl/>
        </w:rPr>
      </w:pPr>
      <w:r>
        <w:rPr>
          <w:rFonts w:hint="cs"/>
          <w:rtl/>
        </w:rPr>
        <w:t>תודה רבה, חבר הכנסת ברכה. ראש הממשלה שמע את בקשתך. בבקשה.</w:t>
      </w:r>
    </w:p>
    <w:p w14:paraId="695516C3" w14:textId="77777777" w:rsidR="00000000" w:rsidRDefault="00DD24A4">
      <w:pPr>
        <w:pStyle w:val="a"/>
        <w:rPr>
          <w:rFonts w:hint="cs"/>
          <w:rtl/>
        </w:rPr>
      </w:pPr>
    </w:p>
    <w:p w14:paraId="00571F25" w14:textId="77777777" w:rsidR="00000000" w:rsidRDefault="00DD24A4">
      <w:pPr>
        <w:pStyle w:val="SpeakerCon"/>
        <w:rPr>
          <w:rtl/>
        </w:rPr>
      </w:pPr>
      <w:bookmarkStart w:id="50" w:name="FS000000482T27_02_2003_17_40_21C"/>
      <w:bookmarkEnd w:id="50"/>
      <w:r>
        <w:rPr>
          <w:rtl/>
        </w:rPr>
        <w:t>ראש הממשלה אריאל שרון:</w:t>
      </w:r>
    </w:p>
    <w:p w14:paraId="29527BED" w14:textId="77777777" w:rsidR="00000000" w:rsidRDefault="00DD24A4">
      <w:pPr>
        <w:pStyle w:val="a"/>
        <w:rPr>
          <w:rtl/>
        </w:rPr>
      </w:pPr>
    </w:p>
    <w:p w14:paraId="5C68F064" w14:textId="77777777" w:rsidR="00000000" w:rsidRDefault="00DD24A4">
      <w:pPr>
        <w:pStyle w:val="a"/>
        <w:rPr>
          <w:rFonts w:hint="cs"/>
          <w:rtl/>
        </w:rPr>
      </w:pPr>
      <w:r>
        <w:rPr>
          <w:rFonts w:hint="cs"/>
          <w:rtl/>
        </w:rPr>
        <w:t>אני מבקש להציג עתה בפני הכנסת את הרכב הממשלה.</w:t>
      </w:r>
    </w:p>
    <w:p w14:paraId="40DB0485" w14:textId="77777777" w:rsidR="00000000" w:rsidRDefault="00DD24A4">
      <w:pPr>
        <w:pStyle w:val="a"/>
        <w:rPr>
          <w:rFonts w:hint="cs"/>
          <w:rtl/>
        </w:rPr>
      </w:pPr>
    </w:p>
    <w:p w14:paraId="2D493424" w14:textId="77777777" w:rsidR="00000000" w:rsidRDefault="00DD24A4">
      <w:pPr>
        <w:pStyle w:val="ac"/>
        <w:rPr>
          <w:rFonts w:hint="cs"/>
          <w:rtl/>
        </w:rPr>
      </w:pPr>
      <w:r>
        <w:rPr>
          <w:rFonts w:hint="cs"/>
          <w:rtl/>
        </w:rPr>
        <w:t>קריאות:</w:t>
      </w:r>
    </w:p>
    <w:p w14:paraId="6C620A0A" w14:textId="77777777" w:rsidR="00000000" w:rsidRDefault="00DD24A4">
      <w:pPr>
        <w:pStyle w:val="ac"/>
        <w:rPr>
          <w:rFonts w:hint="cs"/>
          <w:rtl/>
        </w:rPr>
      </w:pPr>
    </w:p>
    <w:p w14:paraId="08280DFC" w14:textId="77777777" w:rsidR="00000000" w:rsidRDefault="00DD24A4">
      <w:pPr>
        <w:pStyle w:val="ac"/>
        <w:rPr>
          <w:rFonts w:hint="cs"/>
          <w:b w:val="0"/>
          <w:bCs w:val="0"/>
          <w:u w:val="none"/>
          <w:rtl/>
        </w:rPr>
      </w:pPr>
      <w:r>
        <w:rPr>
          <w:rFonts w:hint="cs"/>
          <w:b w:val="0"/>
          <w:bCs w:val="0"/>
          <w:u w:val="none"/>
          <w:rtl/>
        </w:rPr>
        <w:tab/>
        <w:t>הו הו - - -</w:t>
      </w:r>
    </w:p>
    <w:p w14:paraId="03AD22D7" w14:textId="77777777" w:rsidR="00000000" w:rsidRDefault="00DD24A4">
      <w:pPr>
        <w:pStyle w:val="ac"/>
        <w:rPr>
          <w:rFonts w:hint="cs"/>
          <w:b w:val="0"/>
          <w:bCs w:val="0"/>
          <w:u w:val="none"/>
          <w:rtl/>
        </w:rPr>
      </w:pPr>
    </w:p>
    <w:p w14:paraId="241E3E9D" w14:textId="77777777" w:rsidR="00000000" w:rsidRDefault="00DD24A4">
      <w:pPr>
        <w:pStyle w:val="ad"/>
        <w:rPr>
          <w:rtl/>
        </w:rPr>
      </w:pPr>
      <w:r>
        <w:rPr>
          <w:rtl/>
        </w:rPr>
        <w:t>היו"ר ראובן ריבלין:</w:t>
      </w:r>
    </w:p>
    <w:p w14:paraId="3754E2D4" w14:textId="77777777" w:rsidR="00000000" w:rsidRDefault="00DD24A4">
      <w:pPr>
        <w:pStyle w:val="a"/>
        <w:rPr>
          <w:rtl/>
        </w:rPr>
      </w:pPr>
    </w:p>
    <w:p w14:paraId="4E8EB808" w14:textId="77777777" w:rsidR="00000000" w:rsidRDefault="00DD24A4">
      <w:pPr>
        <w:pStyle w:val="a"/>
        <w:rPr>
          <w:rFonts w:hint="cs"/>
          <w:rtl/>
        </w:rPr>
      </w:pPr>
      <w:r>
        <w:rPr>
          <w:rFonts w:hint="cs"/>
          <w:rtl/>
        </w:rPr>
        <w:t>לא נהוג להפריע לראש ממשלה בזמן הצגה אלא בזמן נ</w:t>
      </w:r>
      <w:r>
        <w:rPr>
          <w:rFonts w:hint="cs"/>
          <w:rtl/>
        </w:rPr>
        <w:t xml:space="preserve">אום. </w:t>
      </w:r>
    </w:p>
    <w:p w14:paraId="5436DCA7" w14:textId="77777777" w:rsidR="00000000" w:rsidRDefault="00DD24A4">
      <w:pPr>
        <w:pStyle w:val="a"/>
        <w:rPr>
          <w:rFonts w:hint="cs"/>
          <w:rtl/>
        </w:rPr>
      </w:pPr>
    </w:p>
    <w:p w14:paraId="57BBD306" w14:textId="77777777" w:rsidR="00000000" w:rsidRDefault="00DD24A4">
      <w:pPr>
        <w:pStyle w:val="ac"/>
        <w:rPr>
          <w:rtl/>
        </w:rPr>
      </w:pPr>
      <w:r>
        <w:rPr>
          <w:rFonts w:hint="eastAsia"/>
          <w:rtl/>
        </w:rPr>
        <w:t>מאיר</w:t>
      </w:r>
      <w:r>
        <w:rPr>
          <w:rtl/>
        </w:rPr>
        <w:t xml:space="preserve"> פרוש (יהדות התורה):</w:t>
      </w:r>
    </w:p>
    <w:p w14:paraId="5B9B7DA5" w14:textId="77777777" w:rsidR="00000000" w:rsidRDefault="00DD24A4">
      <w:pPr>
        <w:pStyle w:val="a"/>
        <w:rPr>
          <w:rFonts w:hint="cs"/>
          <w:rtl/>
        </w:rPr>
      </w:pPr>
    </w:p>
    <w:p w14:paraId="7730156E" w14:textId="77777777" w:rsidR="00000000" w:rsidRDefault="00DD24A4">
      <w:pPr>
        <w:pStyle w:val="a"/>
        <w:rPr>
          <w:rFonts w:hint="cs"/>
          <w:rtl/>
        </w:rPr>
      </w:pPr>
      <w:r>
        <w:rPr>
          <w:rFonts w:hint="cs"/>
          <w:rtl/>
        </w:rPr>
        <w:t xml:space="preserve">הכול הצגה אחת. </w:t>
      </w:r>
    </w:p>
    <w:p w14:paraId="0AB30BC9" w14:textId="77777777" w:rsidR="00000000" w:rsidRDefault="00DD24A4">
      <w:pPr>
        <w:pStyle w:val="a"/>
        <w:rPr>
          <w:rFonts w:hint="cs"/>
          <w:rtl/>
        </w:rPr>
      </w:pPr>
    </w:p>
    <w:p w14:paraId="11D7C403" w14:textId="77777777" w:rsidR="00000000" w:rsidRDefault="00DD24A4">
      <w:pPr>
        <w:pStyle w:val="ad"/>
        <w:rPr>
          <w:rtl/>
        </w:rPr>
      </w:pPr>
      <w:r>
        <w:rPr>
          <w:rFonts w:hint="eastAsia"/>
          <w:rtl/>
        </w:rPr>
        <w:t>היו</w:t>
      </w:r>
      <w:r>
        <w:rPr>
          <w:rtl/>
        </w:rPr>
        <w:t>"ר ראובן ריבלין:</w:t>
      </w:r>
    </w:p>
    <w:p w14:paraId="1D875E17" w14:textId="77777777" w:rsidR="00000000" w:rsidRDefault="00DD24A4">
      <w:pPr>
        <w:pStyle w:val="a"/>
        <w:rPr>
          <w:rFonts w:hint="cs"/>
          <w:rtl/>
        </w:rPr>
      </w:pPr>
    </w:p>
    <w:p w14:paraId="6D315844" w14:textId="77777777" w:rsidR="00000000" w:rsidRDefault="00DD24A4">
      <w:pPr>
        <w:pStyle w:val="a"/>
        <w:rPr>
          <w:rFonts w:hint="cs"/>
          <w:rtl/>
        </w:rPr>
      </w:pPr>
      <w:r>
        <w:rPr>
          <w:rFonts w:hint="cs"/>
          <w:rtl/>
        </w:rPr>
        <w:t xml:space="preserve">חבר הכנסת פרוש. </w:t>
      </w:r>
    </w:p>
    <w:p w14:paraId="19142696" w14:textId="77777777" w:rsidR="00000000" w:rsidRDefault="00DD24A4">
      <w:pPr>
        <w:pStyle w:val="a"/>
        <w:rPr>
          <w:rFonts w:hint="cs"/>
          <w:rtl/>
        </w:rPr>
      </w:pPr>
    </w:p>
    <w:p w14:paraId="351901F7" w14:textId="77777777" w:rsidR="00000000" w:rsidRDefault="00DD24A4">
      <w:pPr>
        <w:pStyle w:val="ac"/>
        <w:rPr>
          <w:rtl/>
        </w:rPr>
      </w:pPr>
      <w:r>
        <w:rPr>
          <w:rtl/>
        </w:rPr>
        <w:br w:type="page"/>
      </w:r>
      <w:r>
        <w:rPr>
          <w:rFonts w:hint="eastAsia"/>
          <w:rtl/>
        </w:rPr>
        <w:t>טלב</w:t>
      </w:r>
      <w:r>
        <w:rPr>
          <w:rtl/>
        </w:rPr>
        <w:t xml:space="preserve"> אלסאנע (רע"ם):</w:t>
      </w:r>
    </w:p>
    <w:p w14:paraId="1B6D206C" w14:textId="77777777" w:rsidR="00000000" w:rsidRDefault="00DD24A4">
      <w:pPr>
        <w:pStyle w:val="a"/>
        <w:rPr>
          <w:rFonts w:hint="cs"/>
          <w:rtl/>
        </w:rPr>
      </w:pPr>
    </w:p>
    <w:p w14:paraId="448191D8" w14:textId="77777777" w:rsidR="00000000" w:rsidRDefault="00DD24A4">
      <w:pPr>
        <w:pStyle w:val="a"/>
        <w:rPr>
          <w:rFonts w:hint="cs"/>
          <w:rtl/>
        </w:rPr>
      </w:pPr>
      <w:r>
        <w:rPr>
          <w:rFonts w:hint="cs"/>
          <w:rtl/>
        </w:rPr>
        <w:t>- - -</w:t>
      </w:r>
    </w:p>
    <w:p w14:paraId="39C4F7AA" w14:textId="77777777" w:rsidR="00000000" w:rsidRDefault="00DD24A4">
      <w:pPr>
        <w:pStyle w:val="a"/>
        <w:rPr>
          <w:rFonts w:hint="cs"/>
          <w:rtl/>
        </w:rPr>
      </w:pPr>
    </w:p>
    <w:p w14:paraId="545E19AF" w14:textId="77777777" w:rsidR="00000000" w:rsidRDefault="00DD24A4">
      <w:pPr>
        <w:pStyle w:val="SpeakerCon"/>
        <w:rPr>
          <w:rtl/>
        </w:rPr>
      </w:pPr>
      <w:bookmarkStart w:id="51" w:name="FS000000482T27_02_2003_17_44_06C"/>
      <w:bookmarkEnd w:id="51"/>
      <w:r>
        <w:rPr>
          <w:rtl/>
        </w:rPr>
        <w:t>ראש הממשלה אריאל שרון:</w:t>
      </w:r>
    </w:p>
    <w:p w14:paraId="390C421D" w14:textId="77777777" w:rsidR="00000000" w:rsidRDefault="00DD24A4">
      <w:pPr>
        <w:pStyle w:val="a"/>
        <w:rPr>
          <w:rtl/>
        </w:rPr>
      </w:pPr>
    </w:p>
    <w:p w14:paraId="26512FD3" w14:textId="77777777" w:rsidR="00000000" w:rsidRDefault="00DD24A4">
      <w:pPr>
        <w:pStyle w:val="a"/>
        <w:rPr>
          <w:rFonts w:hint="cs"/>
          <w:rtl/>
        </w:rPr>
      </w:pPr>
      <w:r>
        <w:rPr>
          <w:rFonts w:hint="cs"/>
          <w:rtl/>
        </w:rPr>
        <w:t xml:space="preserve">אדוני היושב-ראש, השמות ייקראו לפי סדר האל"ף-בי"ת: אהוד אולמרט </w:t>
      </w:r>
      <w:r>
        <w:rPr>
          <w:rtl/>
        </w:rPr>
        <w:t>–</w:t>
      </w:r>
      <w:r>
        <w:rPr>
          <w:rFonts w:hint="cs"/>
          <w:rtl/>
        </w:rPr>
        <w:t xml:space="preserve"> ממלא-מקום ראש הממשלה ושר התעשייה והמסחר; בנימין אלו</w:t>
      </w:r>
      <w:r>
        <w:rPr>
          <w:rFonts w:hint="cs"/>
          <w:rtl/>
        </w:rPr>
        <w:t xml:space="preserve">ן </w:t>
      </w:r>
      <w:r>
        <w:rPr>
          <w:rtl/>
        </w:rPr>
        <w:t>–</w:t>
      </w:r>
      <w:r>
        <w:rPr>
          <w:rFonts w:hint="cs"/>
          <w:rtl/>
        </w:rPr>
        <w:t xml:space="preserve"> שר התיירות; צחי הנגבי </w:t>
      </w:r>
      <w:r>
        <w:rPr>
          <w:rtl/>
        </w:rPr>
        <w:t>–</w:t>
      </w:r>
      <w:r>
        <w:rPr>
          <w:rFonts w:hint="cs"/>
          <w:rtl/>
        </w:rPr>
        <w:t xml:space="preserve"> השר לביטחון פנים; אליעזר זנדברג </w:t>
      </w:r>
      <w:r>
        <w:rPr>
          <w:rtl/>
        </w:rPr>
        <w:t>–</w:t>
      </w:r>
      <w:r>
        <w:rPr>
          <w:rFonts w:hint="cs"/>
          <w:rtl/>
        </w:rPr>
        <w:t xml:space="preserve"> שר המדע והטכנולוגיה. </w:t>
      </w:r>
    </w:p>
    <w:p w14:paraId="13A46A9A" w14:textId="77777777" w:rsidR="00000000" w:rsidRDefault="00DD24A4">
      <w:pPr>
        <w:pStyle w:val="a"/>
        <w:rPr>
          <w:rFonts w:hint="cs"/>
          <w:rtl/>
        </w:rPr>
      </w:pPr>
    </w:p>
    <w:p w14:paraId="259A4B39" w14:textId="77777777" w:rsidR="00000000" w:rsidRDefault="00DD24A4">
      <w:pPr>
        <w:pStyle w:val="ac"/>
        <w:rPr>
          <w:rtl/>
        </w:rPr>
      </w:pPr>
      <w:r>
        <w:rPr>
          <w:rFonts w:hint="eastAsia"/>
          <w:rtl/>
        </w:rPr>
        <w:t>משה</w:t>
      </w:r>
      <w:r>
        <w:rPr>
          <w:rtl/>
        </w:rPr>
        <w:t xml:space="preserve"> גפני (יהדות התורה):</w:t>
      </w:r>
    </w:p>
    <w:p w14:paraId="2B4482CE" w14:textId="77777777" w:rsidR="00000000" w:rsidRDefault="00DD24A4">
      <w:pPr>
        <w:pStyle w:val="a"/>
        <w:rPr>
          <w:rFonts w:hint="cs"/>
          <w:rtl/>
        </w:rPr>
      </w:pPr>
    </w:p>
    <w:p w14:paraId="7E5ADC0B" w14:textId="77777777" w:rsidR="00000000" w:rsidRDefault="00DD24A4">
      <w:pPr>
        <w:pStyle w:val="a"/>
        <w:rPr>
          <w:rFonts w:hint="cs"/>
          <w:rtl/>
        </w:rPr>
      </w:pPr>
      <w:r>
        <w:rPr>
          <w:rFonts w:hint="cs"/>
          <w:rtl/>
        </w:rPr>
        <w:t>- - -</w:t>
      </w:r>
    </w:p>
    <w:p w14:paraId="7EB88F93" w14:textId="77777777" w:rsidR="00000000" w:rsidRDefault="00DD24A4">
      <w:pPr>
        <w:pStyle w:val="a"/>
        <w:rPr>
          <w:rFonts w:hint="cs"/>
          <w:rtl/>
        </w:rPr>
      </w:pPr>
    </w:p>
    <w:p w14:paraId="0968E4BB" w14:textId="77777777" w:rsidR="00000000" w:rsidRDefault="00DD24A4">
      <w:pPr>
        <w:pStyle w:val="SpeakerCon"/>
        <w:rPr>
          <w:rtl/>
        </w:rPr>
      </w:pPr>
      <w:bookmarkStart w:id="52" w:name="FS000000482T27_02_2003_17_46_04C"/>
      <w:bookmarkEnd w:id="52"/>
      <w:r>
        <w:rPr>
          <w:rFonts w:hint="eastAsia"/>
          <w:rtl/>
        </w:rPr>
        <w:t>ראש</w:t>
      </w:r>
      <w:r>
        <w:rPr>
          <w:rtl/>
        </w:rPr>
        <w:t xml:space="preserve"> הממשלה אריאל שרון:</w:t>
      </w:r>
    </w:p>
    <w:p w14:paraId="181B83D2" w14:textId="77777777" w:rsidR="00000000" w:rsidRDefault="00DD24A4">
      <w:pPr>
        <w:pStyle w:val="a"/>
        <w:rPr>
          <w:rFonts w:hint="cs"/>
          <w:rtl/>
        </w:rPr>
      </w:pPr>
    </w:p>
    <w:p w14:paraId="729CD75E" w14:textId="77777777" w:rsidR="00000000" w:rsidRDefault="00DD24A4">
      <w:pPr>
        <w:pStyle w:val="a"/>
        <w:rPr>
          <w:rFonts w:hint="cs"/>
          <w:rtl/>
        </w:rPr>
      </w:pPr>
      <w:r>
        <w:rPr>
          <w:rFonts w:hint="cs"/>
          <w:rtl/>
        </w:rPr>
        <w:t xml:space="preserve">ישראל כץ </w:t>
      </w:r>
      <w:r>
        <w:rPr>
          <w:rtl/>
        </w:rPr>
        <w:t>–</w:t>
      </w:r>
      <w:r>
        <w:rPr>
          <w:rFonts w:hint="cs"/>
          <w:rtl/>
        </w:rPr>
        <w:t xml:space="preserve"> שר החקלאות ופיתוח הכפר; ציפי לבני </w:t>
      </w:r>
      <w:r>
        <w:rPr>
          <w:rtl/>
        </w:rPr>
        <w:t>–</w:t>
      </w:r>
      <w:r>
        <w:rPr>
          <w:rFonts w:hint="cs"/>
          <w:rtl/>
        </w:rPr>
        <w:t xml:space="preserve"> השרה לקליטת העלייה; לימור לבנת </w:t>
      </w:r>
      <w:r>
        <w:rPr>
          <w:rtl/>
        </w:rPr>
        <w:t>–</w:t>
      </w:r>
      <w:r>
        <w:rPr>
          <w:rFonts w:hint="cs"/>
          <w:rtl/>
        </w:rPr>
        <w:t xml:space="preserve"> שרת החינוך, התרבות והספורט; עוזי לנ</w:t>
      </w:r>
      <w:r>
        <w:rPr>
          <w:rFonts w:hint="cs"/>
          <w:rtl/>
        </w:rPr>
        <w:t xml:space="preserve">דאו </w:t>
      </w:r>
      <w:r>
        <w:rPr>
          <w:rtl/>
        </w:rPr>
        <w:t>–</w:t>
      </w:r>
      <w:r>
        <w:rPr>
          <w:rFonts w:hint="cs"/>
          <w:rtl/>
        </w:rPr>
        <w:t xml:space="preserve"> שר; אביגדור ליברמן </w:t>
      </w:r>
      <w:r>
        <w:rPr>
          <w:rtl/>
        </w:rPr>
        <w:t>–</w:t>
      </w:r>
      <w:r>
        <w:rPr>
          <w:rFonts w:hint="cs"/>
          <w:rtl/>
        </w:rPr>
        <w:t xml:space="preserve"> שר התחבורה; יוסף לפיד </w:t>
      </w:r>
      <w:r>
        <w:rPr>
          <w:rtl/>
        </w:rPr>
        <w:t>–</w:t>
      </w:r>
      <w:r>
        <w:rPr>
          <w:rFonts w:hint="cs"/>
          <w:rtl/>
        </w:rPr>
        <w:t xml:space="preserve"> סגן ראש הממשלה ושר המשפטים; שאול מופז </w:t>
      </w:r>
      <w:r>
        <w:rPr>
          <w:rtl/>
        </w:rPr>
        <w:t>–</w:t>
      </w:r>
      <w:r>
        <w:rPr>
          <w:rFonts w:hint="cs"/>
          <w:rtl/>
        </w:rPr>
        <w:t xml:space="preserve"> שר הביטחון; יהודית נאות </w:t>
      </w:r>
      <w:r>
        <w:rPr>
          <w:rtl/>
        </w:rPr>
        <w:t>–</w:t>
      </w:r>
      <w:r>
        <w:rPr>
          <w:rFonts w:hint="cs"/>
          <w:rtl/>
        </w:rPr>
        <w:t xml:space="preserve"> השרה לאיכות הסביבה; דני נוה </w:t>
      </w:r>
      <w:r>
        <w:rPr>
          <w:rtl/>
        </w:rPr>
        <w:t>–</w:t>
      </w:r>
      <w:r>
        <w:rPr>
          <w:rFonts w:hint="cs"/>
          <w:rtl/>
        </w:rPr>
        <w:t xml:space="preserve"> שר הבריאות; בנימין נתניהו </w:t>
      </w:r>
      <w:r>
        <w:rPr>
          <w:rtl/>
        </w:rPr>
        <w:t>–</w:t>
      </w:r>
      <w:r>
        <w:rPr>
          <w:rFonts w:hint="cs"/>
          <w:rtl/>
        </w:rPr>
        <w:t xml:space="preserve"> שר האוצר; גדעון עזרא </w:t>
      </w:r>
      <w:r>
        <w:rPr>
          <w:rtl/>
        </w:rPr>
        <w:t>–</w:t>
      </w:r>
      <w:r>
        <w:rPr>
          <w:rFonts w:hint="cs"/>
          <w:rtl/>
        </w:rPr>
        <w:t xml:space="preserve"> שר; אברהם פורז </w:t>
      </w:r>
      <w:r>
        <w:rPr>
          <w:rtl/>
        </w:rPr>
        <w:t>–</w:t>
      </w:r>
      <w:r>
        <w:rPr>
          <w:rFonts w:hint="cs"/>
          <w:rtl/>
        </w:rPr>
        <w:t xml:space="preserve"> שר הפנים; יוסף פריצקי </w:t>
      </w:r>
      <w:r>
        <w:rPr>
          <w:rtl/>
        </w:rPr>
        <w:t>–</w:t>
      </w:r>
      <w:r>
        <w:rPr>
          <w:rFonts w:hint="cs"/>
          <w:rtl/>
        </w:rPr>
        <w:t xml:space="preserve"> שר התשתיות הלאומי</w:t>
      </w:r>
      <w:r>
        <w:rPr>
          <w:rFonts w:hint="cs"/>
          <w:rtl/>
        </w:rPr>
        <w:t xml:space="preserve">ות; מאיר שטרית </w:t>
      </w:r>
      <w:r>
        <w:rPr>
          <w:rtl/>
        </w:rPr>
        <w:t>–</w:t>
      </w:r>
      <w:r>
        <w:rPr>
          <w:rFonts w:hint="cs"/>
          <w:rtl/>
        </w:rPr>
        <w:t xml:space="preserve"> שר; סילבן שלום </w:t>
      </w:r>
      <w:r>
        <w:rPr>
          <w:rtl/>
        </w:rPr>
        <w:t>–</w:t>
      </w:r>
      <w:r>
        <w:rPr>
          <w:rFonts w:hint="cs"/>
          <w:rtl/>
        </w:rPr>
        <w:t xml:space="preserve"> סגן ראש הממשלה ושר החוץ; אריאל שרון </w:t>
      </w:r>
      <w:r>
        <w:rPr>
          <w:rtl/>
        </w:rPr>
        <w:t>–</w:t>
      </w:r>
      <w:r>
        <w:rPr>
          <w:rFonts w:hint="cs"/>
          <w:rtl/>
        </w:rPr>
        <w:t xml:space="preserve"> ראש הממשלה, השר לענייני דתות - -  </w:t>
      </w:r>
    </w:p>
    <w:p w14:paraId="05FF2750" w14:textId="77777777" w:rsidR="00000000" w:rsidRDefault="00DD24A4">
      <w:pPr>
        <w:pStyle w:val="a"/>
        <w:rPr>
          <w:rFonts w:hint="cs"/>
          <w:rtl/>
        </w:rPr>
      </w:pPr>
    </w:p>
    <w:p w14:paraId="2893ECC6" w14:textId="77777777" w:rsidR="00000000" w:rsidRDefault="00DD24A4">
      <w:pPr>
        <w:pStyle w:val="ac"/>
        <w:rPr>
          <w:rtl/>
        </w:rPr>
      </w:pPr>
      <w:r>
        <w:rPr>
          <w:rFonts w:hint="eastAsia"/>
          <w:rtl/>
        </w:rPr>
        <w:t>ישראל</w:t>
      </w:r>
      <w:r>
        <w:rPr>
          <w:rtl/>
        </w:rPr>
        <w:t xml:space="preserve"> אייכלר (יהדות התורה):</w:t>
      </w:r>
    </w:p>
    <w:p w14:paraId="4DEF310F" w14:textId="77777777" w:rsidR="00000000" w:rsidRDefault="00DD24A4">
      <w:pPr>
        <w:pStyle w:val="a"/>
        <w:rPr>
          <w:rFonts w:hint="cs"/>
          <w:rtl/>
        </w:rPr>
      </w:pPr>
    </w:p>
    <w:p w14:paraId="6C39F113" w14:textId="77777777" w:rsidR="00000000" w:rsidRDefault="00DD24A4">
      <w:pPr>
        <w:pStyle w:val="a"/>
        <w:rPr>
          <w:rFonts w:hint="cs"/>
          <w:rtl/>
        </w:rPr>
      </w:pPr>
      <w:r>
        <w:rPr>
          <w:rFonts w:hint="cs"/>
          <w:rtl/>
        </w:rPr>
        <w:t>לא הדת היהודית.</w:t>
      </w:r>
    </w:p>
    <w:p w14:paraId="05E263F0" w14:textId="77777777" w:rsidR="00000000" w:rsidRDefault="00DD24A4">
      <w:pPr>
        <w:pStyle w:val="a"/>
        <w:rPr>
          <w:rFonts w:hint="cs"/>
          <w:rtl/>
        </w:rPr>
      </w:pPr>
    </w:p>
    <w:p w14:paraId="59208F61" w14:textId="77777777" w:rsidR="00000000" w:rsidRDefault="00DD24A4">
      <w:pPr>
        <w:pStyle w:val="SpeakerCon"/>
        <w:rPr>
          <w:rtl/>
        </w:rPr>
      </w:pPr>
      <w:bookmarkStart w:id="53" w:name="FS000000482T27_02_2003_17_49_49C"/>
      <w:bookmarkEnd w:id="53"/>
      <w:r>
        <w:rPr>
          <w:rFonts w:hint="eastAsia"/>
          <w:rtl/>
        </w:rPr>
        <w:t>ראש</w:t>
      </w:r>
      <w:r>
        <w:rPr>
          <w:rtl/>
        </w:rPr>
        <w:t xml:space="preserve"> הממשלה אריאל שרון:</w:t>
      </w:r>
    </w:p>
    <w:p w14:paraId="512967FC" w14:textId="77777777" w:rsidR="00000000" w:rsidRDefault="00DD24A4">
      <w:pPr>
        <w:pStyle w:val="a"/>
        <w:rPr>
          <w:rFonts w:hint="cs"/>
          <w:rtl/>
        </w:rPr>
      </w:pPr>
    </w:p>
    <w:p w14:paraId="3C871007" w14:textId="77777777" w:rsidR="00000000" w:rsidRDefault="00DD24A4">
      <w:pPr>
        <w:pStyle w:val="a"/>
        <w:rPr>
          <w:rFonts w:hint="cs"/>
          <w:rtl/>
        </w:rPr>
      </w:pPr>
      <w:r>
        <w:rPr>
          <w:rFonts w:hint="cs"/>
          <w:rtl/>
        </w:rPr>
        <w:t xml:space="preserve">- - שר הבינוי והשיכון, שר העבודה והרווחה, שר התקשורת. נתן שרנסקי </w:t>
      </w:r>
      <w:r>
        <w:rPr>
          <w:rtl/>
        </w:rPr>
        <w:t>–</w:t>
      </w:r>
      <w:r>
        <w:rPr>
          <w:rFonts w:hint="cs"/>
          <w:rtl/>
        </w:rPr>
        <w:t xml:space="preserve"> שר, מופקד ע</w:t>
      </w:r>
      <w:r>
        <w:rPr>
          <w:rFonts w:hint="cs"/>
          <w:rtl/>
        </w:rPr>
        <w:t>ל ענייני ירושלים, חברה ותפוצות.</w:t>
      </w:r>
    </w:p>
    <w:p w14:paraId="247EC273" w14:textId="77777777" w:rsidR="00000000" w:rsidRDefault="00DD24A4">
      <w:pPr>
        <w:pStyle w:val="a"/>
        <w:rPr>
          <w:rFonts w:hint="cs"/>
          <w:rtl/>
        </w:rPr>
      </w:pPr>
    </w:p>
    <w:p w14:paraId="2DF66A74" w14:textId="77777777" w:rsidR="00000000" w:rsidRDefault="00DD24A4">
      <w:pPr>
        <w:pStyle w:val="ac"/>
        <w:rPr>
          <w:rFonts w:hint="cs"/>
          <w:rtl/>
        </w:rPr>
      </w:pPr>
      <w:r>
        <w:rPr>
          <w:rFonts w:hint="eastAsia"/>
          <w:rtl/>
        </w:rPr>
        <w:t>חיים</w:t>
      </w:r>
      <w:r>
        <w:rPr>
          <w:rtl/>
        </w:rPr>
        <w:t xml:space="preserve"> אורון (מרצ):</w:t>
      </w:r>
    </w:p>
    <w:p w14:paraId="615EB237" w14:textId="77777777" w:rsidR="00000000" w:rsidRDefault="00DD24A4">
      <w:pPr>
        <w:pStyle w:val="ac"/>
        <w:rPr>
          <w:rFonts w:hint="cs"/>
          <w:rtl/>
        </w:rPr>
      </w:pPr>
    </w:p>
    <w:p w14:paraId="08E7CC2A" w14:textId="77777777" w:rsidR="00000000" w:rsidRDefault="00DD24A4">
      <w:pPr>
        <w:pStyle w:val="ac"/>
        <w:rPr>
          <w:rFonts w:hint="cs"/>
          <w:b w:val="0"/>
          <w:bCs w:val="0"/>
          <w:u w:val="none"/>
          <w:rtl/>
        </w:rPr>
      </w:pPr>
      <w:r>
        <w:rPr>
          <w:rFonts w:hint="cs"/>
          <w:b w:val="0"/>
          <w:bCs w:val="0"/>
          <w:u w:val="none"/>
          <w:rtl/>
        </w:rPr>
        <w:tab/>
        <w:t xml:space="preserve">כמה שרים? </w:t>
      </w:r>
    </w:p>
    <w:p w14:paraId="3F90151D" w14:textId="77777777" w:rsidR="00000000" w:rsidRDefault="00DD24A4">
      <w:pPr>
        <w:pStyle w:val="ac"/>
        <w:rPr>
          <w:rFonts w:hint="cs"/>
          <w:b w:val="0"/>
          <w:bCs w:val="0"/>
          <w:u w:val="none"/>
          <w:rtl/>
        </w:rPr>
      </w:pPr>
    </w:p>
    <w:p w14:paraId="1586D9AC" w14:textId="77777777" w:rsidR="00000000" w:rsidRDefault="00DD24A4">
      <w:pPr>
        <w:pStyle w:val="ad"/>
        <w:rPr>
          <w:rFonts w:hint="cs"/>
          <w:rtl/>
        </w:rPr>
      </w:pPr>
    </w:p>
    <w:p w14:paraId="715950AE" w14:textId="77777777" w:rsidR="00000000" w:rsidRDefault="00DD24A4">
      <w:pPr>
        <w:pStyle w:val="ad"/>
        <w:rPr>
          <w:rtl/>
        </w:rPr>
      </w:pPr>
      <w:r>
        <w:rPr>
          <w:rtl/>
        </w:rPr>
        <w:t>היו"ר ראובן ריבלין:</w:t>
      </w:r>
    </w:p>
    <w:p w14:paraId="0A792211" w14:textId="77777777" w:rsidR="00000000" w:rsidRDefault="00DD24A4">
      <w:pPr>
        <w:pStyle w:val="a"/>
        <w:rPr>
          <w:rtl/>
        </w:rPr>
      </w:pPr>
    </w:p>
    <w:p w14:paraId="641CAD95" w14:textId="77777777" w:rsidR="00000000" w:rsidRDefault="00DD24A4">
      <w:pPr>
        <w:pStyle w:val="a"/>
        <w:rPr>
          <w:rFonts w:hint="cs"/>
          <w:rtl/>
        </w:rPr>
      </w:pPr>
      <w:r>
        <w:rPr>
          <w:rFonts w:hint="cs"/>
          <w:rtl/>
        </w:rPr>
        <w:t xml:space="preserve">חבר הכנסת אורון, אם לא הייתם מפריעים, הייתם יכולים לספור ולדעת. </w:t>
      </w:r>
    </w:p>
    <w:p w14:paraId="3B3C0AF1" w14:textId="77777777" w:rsidR="00000000" w:rsidRDefault="00DD24A4">
      <w:pPr>
        <w:pStyle w:val="a"/>
        <w:rPr>
          <w:rFonts w:hint="cs"/>
          <w:rtl/>
        </w:rPr>
      </w:pPr>
    </w:p>
    <w:p w14:paraId="097C82EA" w14:textId="77777777" w:rsidR="00000000" w:rsidRDefault="00DD24A4">
      <w:pPr>
        <w:pStyle w:val="ac"/>
        <w:rPr>
          <w:rtl/>
        </w:rPr>
      </w:pPr>
      <w:r>
        <w:rPr>
          <w:rFonts w:hint="eastAsia"/>
          <w:rtl/>
        </w:rPr>
        <w:t>חיים</w:t>
      </w:r>
      <w:r>
        <w:rPr>
          <w:rtl/>
        </w:rPr>
        <w:t xml:space="preserve"> אורון (מרצ):</w:t>
      </w:r>
    </w:p>
    <w:p w14:paraId="08B709CD" w14:textId="77777777" w:rsidR="00000000" w:rsidRDefault="00DD24A4">
      <w:pPr>
        <w:pStyle w:val="a"/>
        <w:rPr>
          <w:rFonts w:hint="cs"/>
          <w:rtl/>
        </w:rPr>
      </w:pPr>
    </w:p>
    <w:p w14:paraId="70FFB930" w14:textId="77777777" w:rsidR="00000000" w:rsidRDefault="00DD24A4">
      <w:pPr>
        <w:pStyle w:val="a"/>
        <w:rPr>
          <w:rFonts w:hint="cs"/>
          <w:rtl/>
        </w:rPr>
      </w:pPr>
      <w:r>
        <w:rPr>
          <w:rFonts w:hint="cs"/>
          <w:rtl/>
        </w:rPr>
        <w:t>כמה שרים?</w:t>
      </w:r>
    </w:p>
    <w:p w14:paraId="1D705DBA" w14:textId="77777777" w:rsidR="00000000" w:rsidRDefault="00DD24A4">
      <w:pPr>
        <w:pStyle w:val="a"/>
        <w:rPr>
          <w:rFonts w:hint="cs"/>
          <w:rtl/>
        </w:rPr>
      </w:pPr>
    </w:p>
    <w:p w14:paraId="7AC862A3" w14:textId="77777777" w:rsidR="00000000" w:rsidRDefault="00DD24A4">
      <w:pPr>
        <w:pStyle w:val="ad"/>
        <w:rPr>
          <w:rtl/>
        </w:rPr>
      </w:pPr>
      <w:r>
        <w:rPr>
          <w:rtl/>
        </w:rPr>
        <w:t>היו"ר ראובן ריבלין:</w:t>
      </w:r>
    </w:p>
    <w:p w14:paraId="747CFEA6" w14:textId="77777777" w:rsidR="00000000" w:rsidRDefault="00DD24A4">
      <w:pPr>
        <w:pStyle w:val="a"/>
        <w:rPr>
          <w:rtl/>
        </w:rPr>
      </w:pPr>
    </w:p>
    <w:p w14:paraId="7A4214D2" w14:textId="77777777" w:rsidR="00000000" w:rsidRDefault="00DD24A4">
      <w:pPr>
        <w:pStyle w:val="a"/>
        <w:rPr>
          <w:rFonts w:hint="cs"/>
          <w:rtl/>
        </w:rPr>
      </w:pPr>
      <w:r>
        <w:rPr>
          <w:rFonts w:hint="cs"/>
          <w:rtl/>
        </w:rPr>
        <w:t>אני יכול להבטיח לך ששולחן הממשלה הפנימי מפורק. אני י</w:t>
      </w:r>
      <w:r>
        <w:rPr>
          <w:rFonts w:hint="cs"/>
          <w:rtl/>
        </w:rPr>
        <w:t xml:space="preserve">כול להבטיח לכם ששולחן הממשלה הפנימי מפורק. </w:t>
      </w:r>
    </w:p>
    <w:p w14:paraId="5425B97E" w14:textId="77777777" w:rsidR="00000000" w:rsidRDefault="00DD24A4">
      <w:pPr>
        <w:pStyle w:val="a"/>
        <w:rPr>
          <w:rFonts w:hint="cs"/>
          <w:rtl/>
        </w:rPr>
      </w:pPr>
    </w:p>
    <w:p w14:paraId="464A04B1" w14:textId="77777777" w:rsidR="00000000" w:rsidRDefault="00DD24A4">
      <w:pPr>
        <w:pStyle w:val="ac"/>
        <w:rPr>
          <w:rtl/>
        </w:rPr>
      </w:pPr>
      <w:r>
        <w:rPr>
          <w:rFonts w:hint="eastAsia"/>
          <w:rtl/>
        </w:rPr>
        <w:t>חיים</w:t>
      </w:r>
      <w:r>
        <w:rPr>
          <w:rtl/>
        </w:rPr>
        <w:t xml:space="preserve"> רמון (העבודה-מימד):</w:t>
      </w:r>
    </w:p>
    <w:p w14:paraId="20A2E60D" w14:textId="77777777" w:rsidR="00000000" w:rsidRDefault="00DD24A4">
      <w:pPr>
        <w:pStyle w:val="a"/>
        <w:rPr>
          <w:rFonts w:hint="cs"/>
          <w:rtl/>
        </w:rPr>
      </w:pPr>
    </w:p>
    <w:p w14:paraId="24603BD8" w14:textId="77777777" w:rsidR="00000000" w:rsidRDefault="00DD24A4">
      <w:pPr>
        <w:pStyle w:val="a"/>
        <w:rPr>
          <w:rFonts w:hint="cs"/>
          <w:rtl/>
        </w:rPr>
      </w:pPr>
      <w:r>
        <w:rPr>
          <w:rFonts w:hint="cs"/>
          <w:rtl/>
        </w:rPr>
        <w:t xml:space="preserve">אדוני היושב-ראש, אל תזדרז. למה לך. </w:t>
      </w:r>
    </w:p>
    <w:p w14:paraId="1AE48D03" w14:textId="77777777" w:rsidR="00000000" w:rsidRDefault="00DD24A4">
      <w:pPr>
        <w:pStyle w:val="a"/>
        <w:rPr>
          <w:rFonts w:hint="cs"/>
          <w:rtl/>
        </w:rPr>
      </w:pPr>
    </w:p>
    <w:p w14:paraId="4D0260C4" w14:textId="77777777" w:rsidR="00000000" w:rsidRDefault="00DD24A4">
      <w:pPr>
        <w:pStyle w:val="ad"/>
        <w:rPr>
          <w:rtl/>
        </w:rPr>
      </w:pPr>
      <w:r>
        <w:rPr>
          <w:rFonts w:hint="eastAsia"/>
          <w:rtl/>
        </w:rPr>
        <w:t>היו</w:t>
      </w:r>
      <w:r>
        <w:rPr>
          <w:rtl/>
        </w:rPr>
        <w:t>"ר ראובן ריבלין:</w:t>
      </w:r>
    </w:p>
    <w:p w14:paraId="6F470D47" w14:textId="77777777" w:rsidR="00000000" w:rsidRDefault="00DD24A4">
      <w:pPr>
        <w:pStyle w:val="a"/>
        <w:rPr>
          <w:rFonts w:hint="cs"/>
          <w:rtl/>
        </w:rPr>
      </w:pPr>
    </w:p>
    <w:p w14:paraId="13D540FA" w14:textId="77777777" w:rsidR="00000000" w:rsidRDefault="00DD24A4">
      <w:pPr>
        <w:pStyle w:val="a"/>
        <w:rPr>
          <w:rFonts w:hint="cs"/>
          <w:rtl/>
        </w:rPr>
      </w:pPr>
      <w:r>
        <w:rPr>
          <w:rFonts w:hint="cs"/>
          <w:rtl/>
        </w:rPr>
        <w:t>כתוב: זריזים מקדימים.</w:t>
      </w:r>
    </w:p>
    <w:p w14:paraId="772A64C0" w14:textId="77777777" w:rsidR="00000000" w:rsidRDefault="00DD24A4">
      <w:pPr>
        <w:pStyle w:val="a"/>
        <w:rPr>
          <w:rFonts w:hint="cs"/>
          <w:rtl/>
        </w:rPr>
      </w:pPr>
    </w:p>
    <w:p w14:paraId="306800DA" w14:textId="77777777" w:rsidR="00000000" w:rsidRDefault="00DD24A4">
      <w:pPr>
        <w:pStyle w:val="ac"/>
        <w:rPr>
          <w:rtl/>
        </w:rPr>
      </w:pPr>
      <w:r>
        <w:rPr>
          <w:rFonts w:hint="eastAsia"/>
          <w:rtl/>
        </w:rPr>
        <w:t>חיים</w:t>
      </w:r>
      <w:r>
        <w:rPr>
          <w:rtl/>
        </w:rPr>
        <w:t xml:space="preserve"> רמון (העבודה-מימד):</w:t>
      </w:r>
    </w:p>
    <w:p w14:paraId="20F582A4" w14:textId="77777777" w:rsidR="00000000" w:rsidRDefault="00DD24A4">
      <w:pPr>
        <w:pStyle w:val="a"/>
        <w:rPr>
          <w:rFonts w:hint="cs"/>
          <w:rtl/>
        </w:rPr>
      </w:pPr>
    </w:p>
    <w:p w14:paraId="05A18015" w14:textId="77777777" w:rsidR="00000000" w:rsidRDefault="00DD24A4">
      <w:pPr>
        <w:pStyle w:val="a"/>
        <w:rPr>
          <w:rFonts w:hint="cs"/>
          <w:rtl/>
        </w:rPr>
      </w:pPr>
      <w:r>
        <w:rPr>
          <w:rFonts w:hint="cs"/>
          <w:rtl/>
        </w:rPr>
        <w:t xml:space="preserve">אל תזדרז. אתה עוד תצטרך אותו. </w:t>
      </w:r>
    </w:p>
    <w:p w14:paraId="1FBB6971" w14:textId="77777777" w:rsidR="00000000" w:rsidRDefault="00DD24A4">
      <w:pPr>
        <w:pStyle w:val="a"/>
        <w:rPr>
          <w:rFonts w:hint="cs"/>
          <w:rtl/>
        </w:rPr>
      </w:pPr>
    </w:p>
    <w:p w14:paraId="73C8D649" w14:textId="77777777" w:rsidR="00000000" w:rsidRDefault="00DD24A4">
      <w:pPr>
        <w:pStyle w:val="ad"/>
        <w:rPr>
          <w:rtl/>
        </w:rPr>
      </w:pPr>
      <w:r>
        <w:rPr>
          <w:rFonts w:hint="eastAsia"/>
          <w:rtl/>
        </w:rPr>
        <w:t>היו</w:t>
      </w:r>
      <w:r>
        <w:rPr>
          <w:rtl/>
        </w:rPr>
        <w:t>"ר ראובן ריבלין:</w:t>
      </w:r>
    </w:p>
    <w:p w14:paraId="7AD19E3C" w14:textId="77777777" w:rsidR="00000000" w:rsidRDefault="00DD24A4">
      <w:pPr>
        <w:pStyle w:val="a"/>
        <w:rPr>
          <w:rFonts w:hint="cs"/>
          <w:rtl/>
        </w:rPr>
      </w:pPr>
    </w:p>
    <w:p w14:paraId="56B05D68" w14:textId="77777777" w:rsidR="00000000" w:rsidRDefault="00DD24A4">
      <w:pPr>
        <w:pStyle w:val="a"/>
        <w:rPr>
          <w:rFonts w:hint="cs"/>
          <w:rtl/>
        </w:rPr>
      </w:pPr>
      <w:r>
        <w:rPr>
          <w:rFonts w:hint="cs"/>
          <w:rtl/>
        </w:rPr>
        <w:t>תודה רבה, חבר הכנסת רמון.</w:t>
      </w:r>
      <w:r>
        <w:rPr>
          <w:rFonts w:hint="cs"/>
          <w:rtl/>
        </w:rPr>
        <w:t xml:space="preserve"> נא לתת לראש הממשלה להמשיך בדבריו.</w:t>
      </w:r>
    </w:p>
    <w:p w14:paraId="46FC3121" w14:textId="77777777" w:rsidR="00000000" w:rsidRDefault="00DD24A4">
      <w:pPr>
        <w:pStyle w:val="a"/>
        <w:rPr>
          <w:rFonts w:hint="cs"/>
          <w:rtl/>
        </w:rPr>
      </w:pPr>
    </w:p>
    <w:p w14:paraId="53F58A5E" w14:textId="77777777" w:rsidR="00000000" w:rsidRDefault="00DD24A4">
      <w:pPr>
        <w:pStyle w:val="ac"/>
        <w:rPr>
          <w:rtl/>
        </w:rPr>
      </w:pPr>
      <w:r>
        <w:rPr>
          <w:rFonts w:hint="eastAsia"/>
          <w:rtl/>
        </w:rPr>
        <w:t>מוחמד</w:t>
      </w:r>
      <w:r>
        <w:rPr>
          <w:rtl/>
        </w:rPr>
        <w:t xml:space="preserve"> ברכה (חד"ש</w:t>
      </w:r>
      <w:r>
        <w:rPr>
          <w:rFonts w:hint="cs"/>
          <w:rtl/>
        </w:rPr>
        <w:t>-תע"ל</w:t>
      </w:r>
      <w:r>
        <w:rPr>
          <w:rtl/>
        </w:rPr>
        <w:t>):</w:t>
      </w:r>
    </w:p>
    <w:p w14:paraId="0DCA07A7" w14:textId="77777777" w:rsidR="00000000" w:rsidRDefault="00DD24A4">
      <w:pPr>
        <w:pStyle w:val="a"/>
        <w:rPr>
          <w:rFonts w:hint="cs"/>
          <w:rtl/>
        </w:rPr>
      </w:pPr>
    </w:p>
    <w:p w14:paraId="1A943A6E" w14:textId="77777777" w:rsidR="00000000" w:rsidRDefault="00DD24A4">
      <w:pPr>
        <w:pStyle w:val="a"/>
        <w:rPr>
          <w:rFonts w:hint="cs"/>
          <w:rtl/>
        </w:rPr>
      </w:pPr>
      <w:r>
        <w:rPr>
          <w:rFonts w:hint="cs"/>
          <w:rtl/>
        </w:rPr>
        <w:t>איפה דן מרידור?</w:t>
      </w:r>
    </w:p>
    <w:p w14:paraId="4392609B" w14:textId="77777777" w:rsidR="00000000" w:rsidRDefault="00DD24A4">
      <w:pPr>
        <w:pStyle w:val="a"/>
        <w:rPr>
          <w:rFonts w:hint="cs"/>
          <w:rtl/>
        </w:rPr>
      </w:pPr>
    </w:p>
    <w:p w14:paraId="6191018F" w14:textId="77777777" w:rsidR="00000000" w:rsidRDefault="00DD24A4">
      <w:pPr>
        <w:pStyle w:val="ad"/>
        <w:rPr>
          <w:rtl/>
        </w:rPr>
      </w:pPr>
      <w:r>
        <w:rPr>
          <w:rFonts w:hint="eastAsia"/>
          <w:rtl/>
        </w:rPr>
        <w:t>היו</w:t>
      </w:r>
      <w:r>
        <w:rPr>
          <w:rtl/>
        </w:rPr>
        <w:t>"ר ראובן ריבלין:</w:t>
      </w:r>
    </w:p>
    <w:p w14:paraId="12F5B055" w14:textId="77777777" w:rsidR="00000000" w:rsidRDefault="00DD24A4">
      <w:pPr>
        <w:pStyle w:val="a"/>
        <w:rPr>
          <w:rFonts w:hint="cs"/>
          <w:rtl/>
        </w:rPr>
      </w:pPr>
    </w:p>
    <w:p w14:paraId="767A5723" w14:textId="77777777" w:rsidR="00000000" w:rsidRDefault="00DD24A4">
      <w:pPr>
        <w:pStyle w:val="a"/>
        <w:rPr>
          <w:rFonts w:hint="cs"/>
          <w:rtl/>
        </w:rPr>
      </w:pPr>
      <w:r>
        <w:rPr>
          <w:rFonts w:hint="cs"/>
          <w:rtl/>
        </w:rPr>
        <w:t xml:space="preserve">הוא לא חבר כנסת. הוא חבר הממשלה היוצאת. </w:t>
      </w:r>
    </w:p>
    <w:p w14:paraId="4E6DC4A3" w14:textId="77777777" w:rsidR="00000000" w:rsidRDefault="00DD24A4">
      <w:pPr>
        <w:pStyle w:val="a"/>
        <w:rPr>
          <w:rFonts w:hint="cs"/>
          <w:rtl/>
        </w:rPr>
      </w:pPr>
    </w:p>
    <w:p w14:paraId="641D82D8" w14:textId="77777777" w:rsidR="00000000" w:rsidRDefault="00DD24A4">
      <w:pPr>
        <w:pStyle w:val="ac"/>
        <w:rPr>
          <w:rtl/>
        </w:rPr>
      </w:pPr>
      <w:r>
        <w:rPr>
          <w:rFonts w:hint="eastAsia"/>
          <w:rtl/>
        </w:rPr>
        <w:t>דליה</w:t>
      </w:r>
      <w:r>
        <w:rPr>
          <w:rtl/>
        </w:rPr>
        <w:t xml:space="preserve"> איציק (העבודה-מימד):</w:t>
      </w:r>
    </w:p>
    <w:p w14:paraId="5B318C4E" w14:textId="77777777" w:rsidR="00000000" w:rsidRDefault="00DD24A4">
      <w:pPr>
        <w:pStyle w:val="a"/>
        <w:rPr>
          <w:rFonts w:hint="cs"/>
          <w:rtl/>
        </w:rPr>
      </w:pPr>
    </w:p>
    <w:p w14:paraId="16E0857F" w14:textId="77777777" w:rsidR="00000000" w:rsidRDefault="00DD24A4">
      <w:pPr>
        <w:pStyle w:val="a"/>
        <w:rPr>
          <w:rFonts w:hint="cs"/>
          <w:rtl/>
        </w:rPr>
      </w:pPr>
      <w:r>
        <w:rPr>
          <w:rFonts w:hint="cs"/>
          <w:rtl/>
        </w:rPr>
        <w:t>איפה רוני מילוא?</w:t>
      </w:r>
    </w:p>
    <w:p w14:paraId="3E6E27F6" w14:textId="77777777" w:rsidR="00000000" w:rsidRDefault="00DD24A4">
      <w:pPr>
        <w:pStyle w:val="a"/>
        <w:rPr>
          <w:rFonts w:hint="cs"/>
          <w:rtl/>
        </w:rPr>
      </w:pPr>
    </w:p>
    <w:p w14:paraId="22FFE581" w14:textId="77777777" w:rsidR="00000000" w:rsidRDefault="00DD24A4">
      <w:pPr>
        <w:pStyle w:val="ad"/>
        <w:rPr>
          <w:rtl/>
        </w:rPr>
      </w:pPr>
      <w:r>
        <w:rPr>
          <w:rtl/>
        </w:rPr>
        <w:br w:type="page"/>
      </w:r>
      <w:r>
        <w:rPr>
          <w:rFonts w:hint="eastAsia"/>
          <w:rtl/>
        </w:rPr>
        <w:t>היו</w:t>
      </w:r>
      <w:r>
        <w:rPr>
          <w:rtl/>
        </w:rPr>
        <w:t>"ר ראובן ריבלין:</w:t>
      </w:r>
    </w:p>
    <w:p w14:paraId="4E14573C" w14:textId="77777777" w:rsidR="00000000" w:rsidRDefault="00DD24A4">
      <w:pPr>
        <w:pStyle w:val="a"/>
        <w:rPr>
          <w:rFonts w:hint="cs"/>
          <w:rtl/>
        </w:rPr>
      </w:pPr>
    </w:p>
    <w:p w14:paraId="7D637CAC" w14:textId="77777777" w:rsidR="00000000" w:rsidRDefault="00DD24A4">
      <w:pPr>
        <w:pStyle w:val="a"/>
        <w:rPr>
          <w:rFonts w:hint="cs"/>
          <w:rtl/>
        </w:rPr>
      </w:pPr>
      <w:r>
        <w:rPr>
          <w:rFonts w:hint="cs"/>
          <w:rtl/>
        </w:rPr>
        <w:t>רבותי, כל מי שרוצה, יוכל במשך הקדנציה הזאת להגיש</w:t>
      </w:r>
      <w:r>
        <w:rPr>
          <w:rFonts w:hint="cs"/>
          <w:rtl/>
        </w:rPr>
        <w:t xml:space="preserve"> שאילתות לראש הממשלה, לשאול אותו שאלות, בוודאי הוא יענה עליהן. </w:t>
      </w:r>
    </w:p>
    <w:p w14:paraId="6CB2D78E" w14:textId="77777777" w:rsidR="00000000" w:rsidRDefault="00DD24A4">
      <w:pPr>
        <w:pStyle w:val="a"/>
        <w:rPr>
          <w:rFonts w:hint="cs"/>
          <w:rtl/>
        </w:rPr>
      </w:pPr>
      <w:r>
        <w:rPr>
          <w:rFonts w:hint="cs"/>
          <w:rtl/>
        </w:rPr>
        <w:t xml:space="preserve"> </w:t>
      </w:r>
    </w:p>
    <w:p w14:paraId="24045335" w14:textId="77777777" w:rsidR="00000000" w:rsidRDefault="00DD24A4">
      <w:pPr>
        <w:pStyle w:val="ac"/>
        <w:rPr>
          <w:rtl/>
        </w:rPr>
      </w:pPr>
      <w:r>
        <w:rPr>
          <w:rFonts w:hint="eastAsia"/>
          <w:rtl/>
        </w:rPr>
        <w:t>משה</w:t>
      </w:r>
      <w:r>
        <w:rPr>
          <w:rtl/>
        </w:rPr>
        <w:t xml:space="preserve"> גפני (יהדות התורה):</w:t>
      </w:r>
    </w:p>
    <w:p w14:paraId="54F8CC07" w14:textId="77777777" w:rsidR="00000000" w:rsidRDefault="00DD24A4">
      <w:pPr>
        <w:pStyle w:val="a"/>
        <w:rPr>
          <w:rFonts w:hint="cs"/>
          <w:rtl/>
        </w:rPr>
      </w:pPr>
    </w:p>
    <w:p w14:paraId="67B81616" w14:textId="77777777" w:rsidR="00000000" w:rsidRDefault="00DD24A4">
      <w:pPr>
        <w:pStyle w:val="a"/>
        <w:rPr>
          <w:rFonts w:hint="cs"/>
          <w:rtl/>
        </w:rPr>
      </w:pPr>
      <w:r>
        <w:rPr>
          <w:rFonts w:hint="cs"/>
          <w:rtl/>
        </w:rPr>
        <w:t>אבל אין לנו זמן.</w:t>
      </w:r>
    </w:p>
    <w:p w14:paraId="1C343943" w14:textId="77777777" w:rsidR="00000000" w:rsidRDefault="00DD24A4">
      <w:pPr>
        <w:pStyle w:val="a"/>
        <w:rPr>
          <w:rFonts w:hint="cs"/>
          <w:rtl/>
        </w:rPr>
      </w:pPr>
    </w:p>
    <w:p w14:paraId="1A858F11" w14:textId="77777777" w:rsidR="00000000" w:rsidRDefault="00DD24A4">
      <w:pPr>
        <w:pStyle w:val="ad"/>
        <w:rPr>
          <w:rtl/>
        </w:rPr>
      </w:pPr>
      <w:r>
        <w:rPr>
          <w:rtl/>
        </w:rPr>
        <w:t>היו"ר ראובן ריבלין:</w:t>
      </w:r>
    </w:p>
    <w:p w14:paraId="10CE3CD8" w14:textId="77777777" w:rsidR="00000000" w:rsidRDefault="00DD24A4">
      <w:pPr>
        <w:pStyle w:val="a"/>
        <w:rPr>
          <w:rtl/>
        </w:rPr>
      </w:pPr>
    </w:p>
    <w:p w14:paraId="5300F0C0" w14:textId="77777777" w:rsidR="00000000" w:rsidRDefault="00DD24A4">
      <w:pPr>
        <w:pStyle w:val="a"/>
        <w:rPr>
          <w:rFonts w:hint="cs"/>
          <w:rtl/>
        </w:rPr>
      </w:pPr>
      <w:r>
        <w:rPr>
          <w:rFonts w:hint="cs"/>
          <w:rtl/>
        </w:rPr>
        <w:t>חבר הכנסת גפני, מספיק. תודה. בבקשה, אדוני ראש הממשלה.</w:t>
      </w:r>
    </w:p>
    <w:p w14:paraId="6620DE20" w14:textId="77777777" w:rsidR="00000000" w:rsidRDefault="00DD24A4">
      <w:pPr>
        <w:pStyle w:val="a"/>
        <w:rPr>
          <w:rFonts w:hint="cs"/>
          <w:rtl/>
        </w:rPr>
      </w:pPr>
    </w:p>
    <w:p w14:paraId="15F64C71" w14:textId="77777777" w:rsidR="00000000" w:rsidRDefault="00DD24A4">
      <w:pPr>
        <w:pStyle w:val="SpeakerCon"/>
        <w:rPr>
          <w:rtl/>
        </w:rPr>
      </w:pPr>
      <w:bookmarkStart w:id="54" w:name="FS000000482T27_02_2003_17_56_18C"/>
      <w:bookmarkEnd w:id="54"/>
      <w:r>
        <w:rPr>
          <w:rtl/>
        </w:rPr>
        <w:t>ראש הממשלה אריאל שרון:</w:t>
      </w:r>
    </w:p>
    <w:p w14:paraId="24DF4439" w14:textId="77777777" w:rsidR="00000000" w:rsidRDefault="00DD24A4">
      <w:pPr>
        <w:pStyle w:val="a"/>
        <w:rPr>
          <w:rtl/>
        </w:rPr>
      </w:pPr>
    </w:p>
    <w:p w14:paraId="244908E3" w14:textId="77777777" w:rsidR="00000000" w:rsidRDefault="00DD24A4">
      <w:pPr>
        <w:pStyle w:val="a"/>
        <w:rPr>
          <w:rFonts w:hint="cs"/>
          <w:rtl/>
        </w:rPr>
      </w:pPr>
      <w:r>
        <w:rPr>
          <w:rFonts w:hint="cs"/>
          <w:rtl/>
        </w:rPr>
        <w:t>הממשלה שאני מציג היום בפניכם, שונה בהרכבה מממשל</w:t>
      </w:r>
      <w:r>
        <w:rPr>
          <w:rFonts w:hint="cs"/>
          <w:rtl/>
        </w:rPr>
        <w:t xml:space="preserve">תי הקודמת. </w:t>
      </w:r>
    </w:p>
    <w:p w14:paraId="20E6BF90" w14:textId="77777777" w:rsidR="00000000" w:rsidRDefault="00DD24A4">
      <w:pPr>
        <w:pStyle w:val="a"/>
        <w:rPr>
          <w:rFonts w:hint="cs"/>
          <w:rtl/>
        </w:rPr>
      </w:pPr>
    </w:p>
    <w:p w14:paraId="4F4FBBA6" w14:textId="77777777" w:rsidR="00000000" w:rsidRDefault="00DD24A4">
      <w:pPr>
        <w:pStyle w:val="ac"/>
        <w:rPr>
          <w:rFonts w:hint="cs"/>
          <w:b w:val="0"/>
          <w:bCs w:val="0"/>
          <w:u w:val="none"/>
          <w:rtl/>
        </w:rPr>
      </w:pPr>
      <w:r>
        <w:rPr>
          <w:rFonts w:hint="cs"/>
          <w:rtl/>
        </w:rPr>
        <w:t>קריאה:</w:t>
      </w:r>
    </w:p>
    <w:p w14:paraId="40DE9BF5" w14:textId="77777777" w:rsidR="00000000" w:rsidRDefault="00DD24A4">
      <w:pPr>
        <w:pStyle w:val="ac"/>
        <w:rPr>
          <w:rFonts w:hint="cs"/>
          <w:b w:val="0"/>
          <w:bCs w:val="0"/>
          <w:u w:val="none"/>
          <w:rtl/>
        </w:rPr>
      </w:pPr>
    </w:p>
    <w:p w14:paraId="3711D8E0" w14:textId="77777777" w:rsidR="00000000" w:rsidRDefault="00DD24A4">
      <w:pPr>
        <w:pStyle w:val="ac"/>
        <w:rPr>
          <w:rFonts w:hint="cs"/>
          <w:b w:val="0"/>
          <w:bCs w:val="0"/>
          <w:u w:val="none"/>
          <w:rtl/>
        </w:rPr>
      </w:pPr>
      <w:r>
        <w:rPr>
          <w:rFonts w:hint="cs"/>
          <w:b w:val="0"/>
          <w:bCs w:val="0"/>
          <w:u w:val="none"/>
          <w:rtl/>
        </w:rPr>
        <w:tab/>
        <w:t>בטח.</w:t>
      </w:r>
    </w:p>
    <w:p w14:paraId="42B9DF2B" w14:textId="77777777" w:rsidR="00000000" w:rsidRDefault="00DD24A4">
      <w:pPr>
        <w:pStyle w:val="ac"/>
        <w:rPr>
          <w:rFonts w:hint="cs"/>
          <w:b w:val="0"/>
          <w:bCs w:val="0"/>
          <w:u w:val="none"/>
          <w:rtl/>
        </w:rPr>
      </w:pPr>
    </w:p>
    <w:p w14:paraId="6FB34DA2" w14:textId="77777777" w:rsidR="00000000" w:rsidRDefault="00DD24A4">
      <w:pPr>
        <w:pStyle w:val="SpeakerCon"/>
        <w:rPr>
          <w:rFonts w:hint="cs"/>
          <w:rtl/>
        </w:rPr>
      </w:pPr>
      <w:bookmarkStart w:id="55" w:name="FS000000482T27_02_2003_17_57_46C"/>
      <w:bookmarkEnd w:id="55"/>
    </w:p>
    <w:p w14:paraId="4CB637F6" w14:textId="77777777" w:rsidR="00000000" w:rsidRDefault="00DD24A4">
      <w:pPr>
        <w:pStyle w:val="SpeakerCon"/>
        <w:rPr>
          <w:rtl/>
        </w:rPr>
      </w:pPr>
      <w:r>
        <w:rPr>
          <w:rtl/>
        </w:rPr>
        <w:t>ראש הממשלה אריאל שרון:</w:t>
      </w:r>
    </w:p>
    <w:p w14:paraId="058DB8CE" w14:textId="77777777" w:rsidR="00000000" w:rsidRDefault="00DD24A4">
      <w:pPr>
        <w:pStyle w:val="a"/>
        <w:rPr>
          <w:rtl/>
        </w:rPr>
      </w:pPr>
    </w:p>
    <w:p w14:paraId="28F7618C" w14:textId="77777777" w:rsidR="00000000" w:rsidRDefault="00DD24A4">
      <w:pPr>
        <w:pStyle w:val="a"/>
        <w:rPr>
          <w:rFonts w:hint="cs"/>
          <w:rtl/>
        </w:rPr>
      </w:pPr>
      <w:r>
        <w:rPr>
          <w:rFonts w:hint="cs"/>
          <w:rtl/>
        </w:rPr>
        <w:t>בדרך להקמתה הייתי חייב לקבל שורה של החלטות קשות ולהכריע בשורה של התלבטויות אידיאולוגיות. אני חייב להודות, זה לא היה קל עבורי. אולם אני משוכנע כי הממשלה שאני מציג היום בפניכם היא הממשלה הטובה ביותר להתמוד</w:t>
      </w:r>
      <w:r>
        <w:rPr>
          <w:rFonts w:hint="cs"/>
          <w:rtl/>
        </w:rPr>
        <w:t xml:space="preserve">דות עם הקשיים ולהתייצבות מול האתגרים העומדים בפנינו. </w:t>
      </w:r>
    </w:p>
    <w:p w14:paraId="3565FFDE" w14:textId="77777777" w:rsidR="00000000" w:rsidRDefault="00DD24A4">
      <w:pPr>
        <w:pStyle w:val="a"/>
        <w:rPr>
          <w:rFonts w:hint="cs"/>
          <w:rtl/>
        </w:rPr>
      </w:pPr>
    </w:p>
    <w:p w14:paraId="2515B07B" w14:textId="77777777" w:rsidR="00000000" w:rsidRDefault="00DD24A4">
      <w:pPr>
        <w:pStyle w:val="ac"/>
        <w:rPr>
          <w:rtl/>
        </w:rPr>
      </w:pPr>
      <w:r>
        <w:rPr>
          <w:rFonts w:hint="eastAsia"/>
          <w:rtl/>
        </w:rPr>
        <w:t>ישראל</w:t>
      </w:r>
      <w:r>
        <w:rPr>
          <w:rtl/>
        </w:rPr>
        <w:t xml:space="preserve"> אייכלר (יהדות התורה):</w:t>
      </w:r>
    </w:p>
    <w:p w14:paraId="4C202770" w14:textId="77777777" w:rsidR="00000000" w:rsidRDefault="00DD24A4">
      <w:pPr>
        <w:pStyle w:val="a"/>
        <w:rPr>
          <w:rFonts w:hint="cs"/>
          <w:rtl/>
        </w:rPr>
      </w:pPr>
    </w:p>
    <w:p w14:paraId="0895DBD7" w14:textId="77777777" w:rsidR="00000000" w:rsidRDefault="00DD24A4">
      <w:pPr>
        <w:pStyle w:val="a"/>
        <w:rPr>
          <w:rFonts w:hint="cs"/>
          <w:rtl/>
        </w:rPr>
      </w:pPr>
      <w:r>
        <w:rPr>
          <w:rFonts w:hint="cs"/>
          <w:rtl/>
        </w:rPr>
        <w:t>- - -</w:t>
      </w:r>
    </w:p>
    <w:p w14:paraId="781F8D03" w14:textId="77777777" w:rsidR="00000000" w:rsidRDefault="00DD24A4">
      <w:pPr>
        <w:pStyle w:val="a"/>
        <w:rPr>
          <w:rFonts w:hint="cs"/>
          <w:rtl/>
        </w:rPr>
      </w:pPr>
    </w:p>
    <w:p w14:paraId="6D7197FC" w14:textId="77777777" w:rsidR="00000000" w:rsidRDefault="00DD24A4">
      <w:pPr>
        <w:pStyle w:val="ad"/>
        <w:rPr>
          <w:rtl/>
        </w:rPr>
      </w:pPr>
      <w:r>
        <w:rPr>
          <w:rtl/>
        </w:rPr>
        <w:t>היו"ר ראובן ריבלין:</w:t>
      </w:r>
    </w:p>
    <w:p w14:paraId="39E08DF7" w14:textId="77777777" w:rsidR="00000000" w:rsidRDefault="00DD24A4">
      <w:pPr>
        <w:pStyle w:val="a"/>
        <w:rPr>
          <w:rtl/>
        </w:rPr>
      </w:pPr>
    </w:p>
    <w:p w14:paraId="76B31A76" w14:textId="77777777" w:rsidR="00000000" w:rsidRDefault="00DD24A4">
      <w:pPr>
        <w:pStyle w:val="a"/>
        <w:rPr>
          <w:rFonts w:hint="cs"/>
          <w:rtl/>
        </w:rPr>
      </w:pPr>
      <w:r>
        <w:rPr>
          <w:rFonts w:hint="cs"/>
          <w:rtl/>
        </w:rPr>
        <w:t xml:space="preserve">חבר הכנסת אייכלר, חבר הכנסת לפיד לא אמר פעם אחת מלה, ואתה התפרצת שבע פעמים. אין פה צדק. </w:t>
      </w:r>
    </w:p>
    <w:p w14:paraId="500B29FC" w14:textId="77777777" w:rsidR="00000000" w:rsidRDefault="00DD24A4">
      <w:pPr>
        <w:pStyle w:val="a"/>
        <w:rPr>
          <w:rFonts w:hint="cs"/>
          <w:rtl/>
        </w:rPr>
      </w:pPr>
    </w:p>
    <w:p w14:paraId="575691F8" w14:textId="77777777" w:rsidR="00000000" w:rsidRDefault="00DD24A4">
      <w:pPr>
        <w:pStyle w:val="ac"/>
        <w:rPr>
          <w:rtl/>
        </w:rPr>
      </w:pPr>
      <w:r>
        <w:rPr>
          <w:rFonts w:hint="eastAsia"/>
          <w:rtl/>
        </w:rPr>
        <w:t>חיים</w:t>
      </w:r>
      <w:r>
        <w:rPr>
          <w:rtl/>
        </w:rPr>
        <w:t xml:space="preserve"> רמון (העבודה-מימד):</w:t>
      </w:r>
    </w:p>
    <w:p w14:paraId="2F2AC6BD" w14:textId="77777777" w:rsidR="00000000" w:rsidRDefault="00DD24A4">
      <w:pPr>
        <w:pStyle w:val="a"/>
        <w:rPr>
          <w:rFonts w:hint="cs"/>
          <w:rtl/>
        </w:rPr>
      </w:pPr>
    </w:p>
    <w:p w14:paraId="17170CDD" w14:textId="77777777" w:rsidR="00000000" w:rsidRDefault="00DD24A4">
      <w:pPr>
        <w:pStyle w:val="a"/>
        <w:rPr>
          <w:rFonts w:hint="cs"/>
          <w:rtl/>
        </w:rPr>
      </w:pPr>
      <w:r>
        <w:rPr>
          <w:rFonts w:hint="cs"/>
          <w:rtl/>
        </w:rPr>
        <w:t xml:space="preserve">אם הוא היה שר המשפטים, לפיד </w:t>
      </w:r>
      <w:r>
        <w:rPr>
          <w:rFonts w:hint="cs"/>
          <w:rtl/>
        </w:rPr>
        <w:t>היה מתפרץ.</w:t>
      </w:r>
    </w:p>
    <w:p w14:paraId="6A5549B5" w14:textId="77777777" w:rsidR="00000000" w:rsidRDefault="00DD24A4">
      <w:pPr>
        <w:pStyle w:val="a"/>
        <w:rPr>
          <w:rFonts w:hint="cs"/>
          <w:rtl/>
        </w:rPr>
      </w:pPr>
      <w:r>
        <w:rPr>
          <w:rFonts w:hint="cs"/>
          <w:rtl/>
        </w:rPr>
        <w:t xml:space="preserve"> </w:t>
      </w:r>
    </w:p>
    <w:p w14:paraId="64F99345" w14:textId="77777777" w:rsidR="00000000" w:rsidRDefault="00DD24A4">
      <w:pPr>
        <w:pStyle w:val="ad"/>
        <w:rPr>
          <w:rtl/>
        </w:rPr>
      </w:pPr>
      <w:r>
        <w:rPr>
          <w:rtl/>
        </w:rPr>
        <w:t>היו"ר ראובן ריבלין:</w:t>
      </w:r>
    </w:p>
    <w:p w14:paraId="5593BB32" w14:textId="77777777" w:rsidR="00000000" w:rsidRDefault="00DD24A4">
      <w:pPr>
        <w:pStyle w:val="a"/>
        <w:rPr>
          <w:rtl/>
        </w:rPr>
      </w:pPr>
    </w:p>
    <w:p w14:paraId="1F81540B" w14:textId="77777777" w:rsidR="00000000" w:rsidRDefault="00DD24A4">
      <w:pPr>
        <w:pStyle w:val="a"/>
        <w:rPr>
          <w:rFonts w:hint="cs"/>
          <w:rtl/>
        </w:rPr>
      </w:pPr>
      <w:r>
        <w:rPr>
          <w:rFonts w:hint="cs"/>
          <w:rtl/>
        </w:rPr>
        <w:t>חבר הכנסת אייכלר, הבנת את הרמז. בבקשה.</w:t>
      </w:r>
    </w:p>
    <w:p w14:paraId="3F81EC88" w14:textId="77777777" w:rsidR="00000000" w:rsidRDefault="00DD24A4">
      <w:pPr>
        <w:pStyle w:val="a"/>
        <w:rPr>
          <w:rFonts w:hint="cs"/>
          <w:rtl/>
        </w:rPr>
      </w:pPr>
    </w:p>
    <w:p w14:paraId="765C02A2" w14:textId="77777777" w:rsidR="00000000" w:rsidRDefault="00DD24A4">
      <w:pPr>
        <w:pStyle w:val="SpeakerCon"/>
        <w:rPr>
          <w:rtl/>
        </w:rPr>
      </w:pPr>
      <w:bookmarkStart w:id="56" w:name="FS000000482T27_02_2003_18_02_43C"/>
      <w:bookmarkEnd w:id="56"/>
      <w:r>
        <w:rPr>
          <w:rtl/>
        </w:rPr>
        <w:t>ראש הממשלה אריאל שרון:</w:t>
      </w:r>
    </w:p>
    <w:p w14:paraId="42DDE9E7" w14:textId="77777777" w:rsidR="00000000" w:rsidRDefault="00DD24A4">
      <w:pPr>
        <w:pStyle w:val="a"/>
        <w:rPr>
          <w:rtl/>
        </w:rPr>
      </w:pPr>
    </w:p>
    <w:p w14:paraId="56630FDE" w14:textId="77777777" w:rsidR="00000000" w:rsidRDefault="00DD24A4">
      <w:pPr>
        <w:pStyle w:val="a"/>
        <w:rPr>
          <w:rFonts w:hint="cs"/>
          <w:rtl/>
        </w:rPr>
      </w:pPr>
      <w:r>
        <w:rPr>
          <w:rFonts w:hint="cs"/>
          <w:rtl/>
        </w:rPr>
        <w:t>אדוני היושב-ראש, חברי חברי הכנסת, תרשו לי לומר משהו אישי. מרבית חיי שירתתי את עם ישראל כחייל וכמפקד בצה"ל וכשר בממשלות ישראל. היום, כשאני נכנס לשנתי ה=75 - ות</w:t>
      </w:r>
      <w:r>
        <w:rPr>
          <w:rFonts w:hint="cs"/>
          <w:rtl/>
        </w:rPr>
        <w:t>ודה על הברכות, אני מאוד מודה לך - אין לי שאיפות מלבד אחת: להוביל את העם הזה, שידע כל כך הרבה סבל וקשיים, שמגיע לו כל כך הרבה, לדרך חדשה, דרך של שקט, דרך של שגשוג, דרך של שלום.</w:t>
      </w:r>
    </w:p>
    <w:p w14:paraId="3164A665" w14:textId="77777777" w:rsidR="00000000" w:rsidRDefault="00DD24A4">
      <w:pPr>
        <w:pStyle w:val="a"/>
        <w:rPr>
          <w:rFonts w:hint="cs"/>
          <w:rtl/>
        </w:rPr>
      </w:pPr>
    </w:p>
    <w:p w14:paraId="7D5035FF"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09347884" w14:textId="77777777" w:rsidR="00000000" w:rsidRDefault="00DD24A4">
      <w:pPr>
        <w:pStyle w:val="a"/>
        <w:rPr>
          <w:rFonts w:hint="cs"/>
          <w:rtl/>
        </w:rPr>
      </w:pPr>
    </w:p>
    <w:p w14:paraId="3D00239D" w14:textId="77777777" w:rsidR="00000000" w:rsidRDefault="00DD24A4">
      <w:pPr>
        <w:pStyle w:val="a"/>
        <w:rPr>
          <w:rFonts w:hint="cs"/>
          <w:rtl/>
        </w:rPr>
      </w:pPr>
      <w:r>
        <w:rPr>
          <w:rFonts w:hint="cs"/>
          <w:rtl/>
        </w:rPr>
        <w:t>עם ליברמן ואפי איתם.</w:t>
      </w:r>
    </w:p>
    <w:p w14:paraId="496318B3" w14:textId="77777777" w:rsidR="00000000" w:rsidRDefault="00DD24A4">
      <w:pPr>
        <w:pStyle w:val="a"/>
        <w:rPr>
          <w:rFonts w:hint="cs"/>
          <w:rtl/>
        </w:rPr>
      </w:pPr>
    </w:p>
    <w:p w14:paraId="79B75C9F" w14:textId="77777777" w:rsidR="00000000" w:rsidRDefault="00DD24A4">
      <w:pPr>
        <w:pStyle w:val="SpeakerCon"/>
        <w:rPr>
          <w:rtl/>
        </w:rPr>
      </w:pPr>
      <w:bookmarkStart w:id="57" w:name="FS000000482T27_02_2003_18_05_50C"/>
      <w:bookmarkEnd w:id="57"/>
      <w:r>
        <w:rPr>
          <w:rtl/>
        </w:rPr>
        <w:t>ראש הממשלה אריאל שרון:</w:t>
      </w:r>
    </w:p>
    <w:p w14:paraId="0A69388D" w14:textId="77777777" w:rsidR="00000000" w:rsidRDefault="00DD24A4">
      <w:pPr>
        <w:pStyle w:val="a"/>
        <w:rPr>
          <w:rtl/>
        </w:rPr>
      </w:pPr>
    </w:p>
    <w:p w14:paraId="01AB2536" w14:textId="77777777" w:rsidR="00000000" w:rsidRDefault="00DD24A4">
      <w:pPr>
        <w:pStyle w:val="a"/>
        <w:rPr>
          <w:rFonts w:hint="cs"/>
          <w:rtl/>
        </w:rPr>
      </w:pPr>
      <w:r>
        <w:rPr>
          <w:rFonts w:hint="cs"/>
          <w:rtl/>
        </w:rPr>
        <w:t>אתמול בל</w:t>
      </w:r>
      <w:r>
        <w:rPr>
          <w:rFonts w:hint="cs"/>
          <w:rtl/>
        </w:rPr>
        <w:t>ילה עיינתי בתפילה המפורסמת שנשא שלמה המלך: ונתת לעבדך לב שומע להבין בין טוב לרע, כי מי יוכל לשפוט את עמך הכבד הזה.</w:t>
      </w:r>
    </w:p>
    <w:p w14:paraId="1DBF2DA2" w14:textId="77777777" w:rsidR="00000000" w:rsidRDefault="00DD24A4">
      <w:pPr>
        <w:pStyle w:val="a"/>
        <w:rPr>
          <w:rFonts w:hint="cs"/>
          <w:rtl/>
        </w:rPr>
      </w:pPr>
    </w:p>
    <w:p w14:paraId="4A466F5A" w14:textId="77777777" w:rsidR="00000000" w:rsidRDefault="00DD24A4">
      <w:pPr>
        <w:pStyle w:val="a"/>
        <w:rPr>
          <w:rFonts w:hint="cs"/>
          <w:rtl/>
        </w:rPr>
      </w:pPr>
      <w:r>
        <w:rPr>
          <w:rFonts w:hint="cs"/>
          <w:rtl/>
        </w:rPr>
        <w:t>אני מודה שוב לעם ישראל על שנתן בי את האמון להוביל אותו בעת הקשה הזאת, ומתפלל לאלוהים כי אהיה ראוי לאמון הזה. תודה רבה.</w:t>
      </w:r>
    </w:p>
    <w:p w14:paraId="0B2AB5D3" w14:textId="77777777" w:rsidR="00000000" w:rsidRDefault="00DD24A4">
      <w:pPr>
        <w:pStyle w:val="a"/>
        <w:ind w:firstLine="0"/>
        <w:rPr>
          <w:rFonts w:hint="cs"/>
          <w:rtl/>
        </w:rPr>
      </w:pPr>
    </w:p>
    <w:p w14:paraId="008E293C" w14:textId="77777777" w:rsidR="00000000" w:rsidRDefault="00DD24A4">
      <w:pPr>
        <w:pStyle w:val="ad"/>
        <w:rPr>
          <w:rtl/>
        </w:rPr>
      </w:pPr>
      <w:r>
        <w:rPr>
          <w:rtl/>
        </w:rPr>
        <w:t>היו"ר ראובן ריבלין:</w:t>
      </w:r>
    </w:p>
    <w:p w14:paraId="68D0A482" w14:textId="77777777" w:rsidR="00000000" w:rsidRDefault="00DD24A4">
      <w:pPr>
        <w:pStyle w:val="a"/>
        <w:rPr>
          <w:rtl/>
        </w:rPr>
      </w:pPr>
    </w:p>
    <w:p w14:paraId="2743F488" w14:textId="77777777" w:rsidR="00000000" w:rsidRDefault="00DD24A4">
      <w:pPr>
        <w:pStyle w:val="a"/>
        <w:rPr>
          <w:rFonts w:hint="cs"/>
          <w:rtl/>
        </w:rPr>
      </w:pPr>
      <w:r>
        <w:rPr>
          <w:rFonts w:hint="cs"/>
          <w:rtl/>
        </w:rPr>
        <w:t>תודה רבה. לשאלתו של חבר הכנסת שוחט, היכן השרים, אני מבקש להודיע ששר הביטחון נמצא כרגע באירוע משפחתי מאוד חשוב של הענקת דרגות קצונה לבנו ולכן הוא נעדר מתחילת הישיבה ויבוא על מנת להישבע וגם להשתתף בדיון.</w:t>
      </w:r>
    </w:p>
    <w:p w14:paraId="7508DA86" w14:textId="77777777" w:rsidR="00000000" w:rsidRDefault="00DD24A4">
      <w:pPr>
        <w:pStyle w:val="a"/>
        <w:rPr>
          <w:rFonts w:hint="cs"/>
          <w:rtl/>
        </w:rPr>
      </w:pPr>
    </w:p>
    <w:p w14:paraId="6FB42DB4" w14:textId="77777777" w:rsidR="00000000" w:rsidRDefault="00DD24A4">
      <w:pPr>
        <w:pStyle w:val="a"/>
        <w:rPr>
          <w:rFonts w:hint="cs"/>
          <w:rtl/>
        </w:rPr>
      </w:pPr>
      <w:r>
        <w:rPr>
          <w:rFonts w:hint="cs"/>
          <w:rtl/>
        </w:rPr>
        <w:t xml:space="preserve">הדבר השני שאני מבקש להודיע הוא, שטרם פתיחת ישיבה זו </w:t>
      </w:r>
      <w:r>
        <w:rPr>
          <w:rFonts w:hint="cs"/>
          <w:rtl/>
        </w:rPr>
        <w:t>הונח במזכירות הכנסת מכתב של ראש הממשלה לשר בנימין נתניהו, ואם חברי הכנסת רוצים לעיין בו - יכולים לעיין בו. עם זאת, הוא אינו פוגע בישיבה זו וביכולת שלנו לעשות את כל ההצבעות היוצאות והדרושות לשם אישור הממשלה.</w:t>
      </w:r>
    </w:p>
    <w:p w14:paraId="6E4A494D" w14:textId="77777777" w:rsidR="00000000" w:rsidRDefault="00DD24A4">
      <w:pPr>
        <w:pStyle w:val="a"/>
        <w:rPr>
          <w:rFonts w:hint="cs"/>
          <w:rtl/>
        </w:rPr>
      </w:pPr>
    </w:p>
    <w:p w14:paraId="32EAF301" w14:textId="77777777" w:rsidR="00000000" w:rsidRDefault="00DD24A4">
      <w:pPr>
        <w:pStyle w:val="a"/>
        <w:rPr>
          <w:rFonts w:hint="cs"/>
          <w:rtl/>
        </w:rPr>
      </w:pPr>
      <w:r>
        <w:rPr>
          <w:rFonts w:hint="cs"/>
          <w:rtl/>
        </w:rPr>
        <w:t xml:space="preserve">חברת הכנסת דליה איציק, בבקשה </w:t>
      </w:r>
      <w:r>
        <w:rPr>
          <w:rtl/>
        </w:rPr>
        <w:t>–</w:t>
      </w:r>
      <w:r>
        <w:rPr>
          <w:rFonts w:hint="cs"/>
          <w:rtl/>
        </w:rPr>
        <w:t xml:space="preserve"> יושבת-ראש סיעת הע</w:t>
      </w:r>
      <w:r>
        <w:rPr>
          <w:rFonts w:hint="cs"/>
          <w:rtl/>
        </w:rPr>
        <w:t>בודה,  מרכזת האופוזיציה, רציתי לומר, אבל זה עדיין - - -</w:t>
      </w:r>
    </w:p>
    <w:p w14:paraId="7A7933B8" w14:textId="77777777" w:rsidR="00000000" w:rsidRDefault="00DD24A4">
      <w:pPr>
        <w:pStyle w:val="Speaker"/>
        <w:rPr>
          <w:rtl/>
        </w:rPr>
      </w:pPr>
      <w:r>
        <w:rPr>
          <w:rtl/>
        </w:rPr>
        <w:br/>
      </w:r>
      <w:bookmarkStart w:id="58" w:name="FS000000433T27_02_2003_17_48_53"/>
      <w:bookmarkEnd w:id="58"/>
      <w:r>
        <w:rPr>
          <w:rtl/>
        </w:rPr>
        <w:t>דליה איציק (העבודה-מימד):</w:t>
      </w:r>
    </w:p>
    <w:p w14:paraId="16C20931" w14:textId="77777777" w:rsidR="00000000" w:rsidRDefault="00DD24A4">
      <w:pPr>
        <w:pStyle w:val="a"/>
        <w:rPr>
          <w:rtl/>
        </w:rPr>
      </w:pPr>
    </w:p>
    <w:p w14:paraId="2CE74D48" w14:textId="77777777" w:rsidR="00000000" w:rsidRDefault="00DD24A4">
      <w:pPr>
        <w:pStyle w:val="a"/>
        <w:rPr>
          <w:rFonts w:hint="cs"/>
          <w:rtl/>
        </w:rPr>
      </w:pPr>
      <w:r>
        <w:rPr>
          <w:rFonts w:hint="cs"/>
          <w:rtl/>
        </w:rPr>
        <w:t>אדוני היושב-ראש, אדוני ראש הממשלה, חברי חברי הכנסת; אדוני היושב-ראש, אתה יודע כמוני, שעל-פי סעיף 17(א) לחוק-יסוד: הממשלה, כל הסכם שנעשה בכתב בקשר לכינונה של הממשלה אמור וצר</w:t>
      </w:r>
      <w:r>
        <w:rPr>
          <w:rFonts w:hint="cs"/>
          <w:rtl/>
        </w:rPr>
        <w:t xml:space="preserve">יך להיות מונח על שולחנם של חברי הכנסת 24 שעות לפני הצגת הממשלה. </w:t>
      </w:r>
    </w:p>
    <w:p w14:paraId="408C8AA3" w14:textId="77777777" w:rsidR="00000000" w:rsidRDefault="00DD24A4">
      <w:pPr>
        <w:pStyle w:val="a"/>
        <w:rPr>
          <w:rFonts w:hint="cs"/>
          <w:rtl/>
        </w:rPr>
      </w:pPr>
    </w:p>
    <w:p w14:paraId="6AAF73FE" w14:textId="77777777" w:rsidR="00000000" w:rsidRDefault="00DD24A4">
      <w:pPr>
        <w:pStyle w:val="a"/>
        <w:rPr>
          <w:rFonts w:hint="cs"/>
          <w:rtl/>
        </w:rPr>
      </w:pPr>
      <w:r>
        <w:rPr>
          <w:rFonts w:hint="cs"/>
          <w:rtl/>
        </w:rPr>
        <w:t xml:space="preserve">אני הקשבתי לנאומו של ראש הממשלה ולכן לא הצעתי את הצעתי קודם, ואני רוצה לשאול, האם לא היו הסכמים בכתב בין בנימין נתניהו לבין ראש הממשלה הקשורים להמשך כהונת הממשלה, לתפקודה של הממשלה </w:t>
      </w:r>
      <w:r>
        <w:rPr>
          <w:rtl/>
        </w:rPr>
        <w:t>–</w:t>
      </w:r>
      <w:r>
        <w:rPr>
          <w:rFonts w:hint="cs"/>
          <w:rtl/>
        </w:rPr>
        <w:t xml:space="preserve"> שמא עם </w:t>
      </w:r>
      <w:r>
        <w:rPr>
          <w:rFonts w:hint="cs"/>
          <w:rtl/>
        </w:rPr>
        <w:t xml:space="preserve">אהוד אולמרט, שמא עם אחרים </w:t>
      </w:r>
      <w:r>
        <w:rPr>
          <w:rtl/>
        </w:rPr>
        <w:t>–</w:t>
      </w:r>
      <w:r>
        <w:rPr>
          <w:rFonts w:hint="cs"/>
          <w:rtl/>
        </w:rPr>
        <w:t xml:space="preserve"> ואם כן, אדוני היושב-ראש, מדוע הם לא הונחו על שולחן הכנסת 24 שעות לפני הצגת הממשלה? ואם הם לא הונחו 24 שעות לפני ההצגה, כאמור הישיבה הזאת איננה חוקית ביסודה. תודה רבה.</w:t>
      </w:r>
    </w:p>
    <w:p w14:paraId="6801BCE0" w14:textId="77777777" w:rsidR="00000000" w:rsidRDefault="00DD24A4">
      <w:pPr>
        <w:pStyle w:val="ad"/>
        <w:rPr>
          <w:rtl/>
        </w:rPr>
      </w:pPr>
      <w:r>
        <w:rPr>
          <w:rtl/>
        </w:rPr>
        <w:br/>
        <w:t>היו"ר ראובן ריבלין:</w:t>
      </w:r>
    </w:p>
    <w:p w14:paraId="25B7C2E8" w14:textId="77777777" w:rsidR="00000000" w:rsidRDefault="00DD24A4">
      <w:pPr>
        <w:pStyle w:val="a"/>
        <w:rPr>
          <w:rtl/>
        </w:rPr>
      </w:pPr>
    </w:p>
    <w:p w14:paraId="15BCF67B" w14:textId="77777777" w:rsidR="00000000" w:rsidRDefault="00DD24A4">
      <w:pPr>
        <w:pStyle w:val="a"/>
        <w:rPr>
          <w:rFonts w:hint="cs"/>
          <w:rtl/>
        </w:rPr>
      </w:pPr>
      <w:r>
        <w:rPr>
          <w:rFonts w:hint="cs"/>
          <w:rtl/>
        </w:rPr>
        <w:t>תודה רבה.</w:t>
      </w:r>
    </w:p>
    <w:p w14:paraId="0D488901" w14:textId="77777777" w:rsidR="00000000" w:rsidRDefault="00DD24A4">
      <w:pPr>
        <w:pStyle w:val="Speaker"/>
        <w:rPr>
          <w:rFonts w:hint="cs"/>
          <w:rtl/>
        </w:rPr>
      </w:pPr>
      <w:r>
        <w:rPr>
          <w:rtl/>
        </w:rPr>
        <w:br/>
      </w:r>
      <w:bookmarkStart w:id="59" w:name="FS000000563T27_02_2003_17_54_53"/>
      <w:bookmarkEnd w:id="59"/>
      <w:r>
        <w:rPr>
          <w:rtl/>
        </w:rPr>
        <w:t>מא</w:t>
      </w:r>
      <w:r>
        <w:rPr>
          <w:rFonts w:hint="cs"/>
          <w:rtl/>
        </w:rPr>
        <w:t>יר פרוש (יהדות התורה):</w:t>
      </w:r>
    </w:p>
    <w:p w14:paraId="32BCA74F" w14:textId="77777777" w:rsidR="00000000" w:rsidRDefault="00DD24A4">
      <w:pPr>
        <w:pStyle w:val="a"/>
        <w:rPr>
          <w:rFonts w:hint="cs"/>
          <w:rtl/>
        </w:rPr>
      </w:pPr>
    </w:p>
    <w:p w14:paraId="0A6B412B" w14:textId="77777777" w:rsidR="00000000" w:rsidRDefault="00DD24A4">
      <w:pPr>
        <w:pStyle w:val="a"/>
        <w:rPr>
          <w:rFonts w:hint="cs"/>
          <w:rtl/>
        </w:rPr>
      </w:pPr>
      <w:r>
        <w:rPr>
          <w:rFonts w:hint="cs"/>
          <w:rtl/>
        </w:rPr>
        <w:t>בע</w:t>
      </w:r>
      <w:r>
        <w:rPr>
          <w:rFonts w:hint="cs"/>
          <w:rtl/>
        </w:rPr>
        <w:t>ניין זה.</w:t>
      </w:r>
    </w:p>
    <w:p w14:paraId="4FAFBC54" w14:textId="77777777" w:rsidR="00000000" w:rsidRDefault="00DD24A4">
      <w:pPr>
        <w:pStyle w:val="a"/>
        <w:rPr>
          <w:rFonts w:hint="cs"/>
          <w:rtl/>
        </w:rPr>
      </w:pPr>
    </w:p>
    <w:p w14:paraId="23D8B4B7" w14:textId="77777777" w:rsidR="00000000" w:rsidRDefault="00DD24A4">
      <w:pPr>
        <w:pStyle w:val="ad"/>
        <w:rPr>
          <w:rtl/>
        </w:rPr>
      </w:pPr>
      <w:r>
        <w:rPr>
          <w:rtl/>
        </w:rPr>
        <w:t>היו"ר ראובן ריבלין:</w:t>
      </w:r>
    </w:p>
    <w:p w14:paraId="4B998DEC" w14:textId="77777777" w:rsidR="00000000" w:rsidRDefault="00DD24A4">
      <w:pPr>
        <w:pStyle w:val="a"/>
        <w:rPr>
          <w:rtl/>
        </w:rPr>
      </w:pPr>
    </w:p>
    <w:p w14:paraId="5CE66E79" w14:textId="77777777" w:rsidR="00000000" w:rsidRDefault="00DD24A4">
      <w:pPr>
        <w:pStyle w:val="a"/>
        <w:rPr>
          <w:rFonts w:hint="cs"/>
          <w:rtl/>
        </w:rPr>
      </w:pPr>
      <w:r>
        <w:rPr>
          <w:rFonts w:hint="cs"/>
          <w:rtl/>
        </w:rPr>
        <w:t xml:space="preserve">בעניין זה? בבקשה, חבר הכנסת פרוש. </w:t>
      </w:r>
    </w:p>
    <w:p w14:paraId="0F290CB3" w14:textId="77777777" w:rsidR="00000000" w:rsidRDefault="00DD24A4">
      <w:pPr>
        <w:pStyle w:val="Speaker"/>
        <w:rPr>
          <w:rtl/>
        </w:rPr>
      </w:pPr>
      <w:r>
        <w:rPr>
          <w:rtl/>
        </w:rPr>
        <w:br/>
      </w:r>
      <w:bookmarkStart w:id="60" w:name="FS000000563T27_02_2003_17_55_49"/>
      <w:bookmarkEnd w:id="60"/>
      <w:r>
        <w:rPr>
          <w:rtl/>
        </w:rPr>
        <w:t>מאיר פרוש (יהדות התורה):</w:t>
      </w:r>
    </w:p>
    <w:p w14:paraId="34D8E25B" w14:textId="77777777" w:rsidR="00000000" w:rsidRDefault="00DD24A4">
      <w:pPr>
        <w:pStyle w:val="a"/>
        <w:rPr>
          <w:rtl/>
        </w:rPr>
      </w:pPr>
    </w:p>
    <w:p w14:paraId="7F7080CA" w14:textId="77777777" w:rsidR="00000000" w:rsidRDefault="00DD24A4">
      <w:pPr>
        <w:pStyle w:val="a"/>
        <w:rPr>
          <w:rFonts w:hint="cs"/>
          <w:rtl/>
        </w:rPr>
      </w:pPr>
      <w:r>
        <w:rPr>
          <w:rFonts w:hint="cs"/>
          <w:rtl/>
        </w:rPr>
        <w:t>אדוני היושב-ראש, שני דברים. במכתבו של ראש הממשלה לאיחוד הלאומי מוזכר שהוא מסכים לכל מלה שנאמרה במכתבו של היועץ המשפטי לממשלה, שמצורף בזה. בשום הסכם מההסכמים שמונחי</w:t>
      </w:r>
      <w:r>
        <w:rPr>
          <w:rFonts w:hint="cs"/>
          <w:rtl/>
        </w:rPr>
        <w:t xml:space="preserve">ם כאן על השולחן אין המכתב של היועץ המשפטי לממשלה בעניין הפירושים של מדינת ישראל בנושא המדיני. </w:t>
      </w:r>
    </w:p>
    <w:p w14:paraId="1A09CD61" w14:textId="77777777" w:rsidR="00000000" w:rsidRDefault="00DD24A4">
      <w:pPr>
        <w:pStyle w:val="a"/>
        <w:rPr>
          <w:rFonts w:hint="cs"/>
          <w:rtl/>
        </w:rPr>
      </w:pPr>
    </w:p>
    <w:p w14:paraId="0518CFCB" w14:textId="77777777" w:rsidR="00000000" w:rsidRDefault="00DD24A4">
      <w:pPr>
        <w:pStyle w:val="a"/>
        <w:rPr>
          <w:rFonts w:hint="cs"/>
          <w:rtl/>
        </w:rPr>
      </w:pPr>
      <w:r>
        <w:rPr>
          <w:rFonts w:hint="cs"/>
          <w:rtl/>
        </w:rPr>
        <w:t xml:space="preserve">שאלה שנייה היא: האם לא היו צריכים להניח פה את ההסכם בין הליכוד לישראל בעלייה? </w:t>
      </w:r>
    </w:p>
    <w:p w14:paraId="23E85226" w14:textId="77777777" w:rsidR="00000000" w:rsidRDefault="00DD24A4">
      <w:pPr>
        <w:pStyle w:val="ad"/>
        <w:rPr>
          <w:rtl/>
        </w:rPr>
      </w:pPr>
      <w:r>
        <w:rPr>
          <w:rFonts w:hint="cs"/>
          <w:rtl/>
        </w:rPr>
        <w:br/>
      </w:r>
      <w:r>
        <w:rPr>
          <w:rFonts w:hint="eastAsia"/>
          <w:rtl/>
        </w:rPr>
        <w:t>היו</w:t>
      </w:r>
      <w:r>
        <w:rPr>
          <w:rtl/>
        </w:rPr>
        <w:t>"ר ראובן ריבלין:</w:t>
      </w:r>
    </w:p>
    <w:p w14:paraId="22A44683" w14:textId="77777777" w:rsidR="00000000" w:rsidRDefault="00DD24A4">
      <w:pPr>
        <w:pStyle w:val="a"/>
        <w:rPr>
          <w:rtl/>
        </w:rPr>
      </w:pPr>
    </w:p>
    <w:p w14:paraId="1331C6BD" w14:textId="77777777" w:rsidR="00000000" w:rsidRDefault="00DD24A4">
      <w:pPr>
        <w:pStyle w:val="a"/>
        <w:rPr>
          <w:rFonts w:hint="cs"/>
          <w:rtl/>
        </w:rPr>
      </w:pPr>
      <w:r>
        <w:rPr>
          <w:rFonts w:hint="cs"/>
          <w:rtl/>
        </w:rPr>
        <w:t>תודה רבה.</w:t>
      </w:r>
    </w:p>
    <w:p w14:paraId="77A20E82" w14:textId="77777777" w:rsidR="00000000" w:rsidRDefault="00DD24A4">
      <w:pPr>
        <w:pStyle w:val="ac"/>
        <w:rPr>
          <w:rtl/>
        </w:rPr>
      </w:pPr>
      <w:r>
        <w:rPr>
          <w:rtl/>
        </w:rPr>
        <w:br/>
        <w:t>יצחק הרצוג (העבודה-מימד):</w:t>
      </w:r>
    </w:p>
    <w:p w14:paraId="1F1386DE" w14:textId="77777777" w:rsidR="00000000" w:rsidRDefault="00DD24A4">
      <w:pPr>
        <w:pStyle w:val="a"/>
        <w:rPr>
          <w:rtl/>
        </w:rPr>
      </w:pPr>
    </w:p>
    <w:p w14:paraId="4B29AD04" w14:textId="77777777" w:rsidR="00000000" w:rsidRDefault="00DD24A4">
      <w:pPr>
        <w:pStyle w:val="a"/>
        <w:rPr>
          <w:rFonts w:hint="cs"/>
          <w:rtl/>
        </w:rPr>
      </w:pPr>
      <w:r>
        <w:rPr>
          <w:rFonts w:hint="cs"/>
          <w:rtl/>
        </w:rPr>
        <w:t>אדוני היושב-ראש, תוספ</w:t>
      </w:r>
      <w:r>
        <w:rPr>
          <w:rFonts w:hint="cs"/>
          <w:rtl/>
        </w:rPr>
        <w:t xml:space="preserve">ת על זה. </w:t>
      </w:r>
    </w:p>
    <w:p w14:paraId="18DF5F67" w14:textId="77777777" w:rsidR="00000000" w:rsidRDefault="00DD24A4">
      <w:pPr>
        <w:pStyle w:val="ad"/>
        <w:rPr>
          <w:rtl/>
        </w:rPr>
      </w:pPr>
      <w:r>
        <w:rPr>
          <w:rtl/>
        </w:rPr>
        <w:br/>
        <w:t>היו"ר ראובן ריבלין:</w:t>
      </w:r>
    </w:p>
    <w:p w14:paraId="4C5BA9F0" w14:textId="77777777" w:rsidR="00000000" w:rsidRDefault="00DD24A4">
      <w:pPr>
        <w:pStyle w:val="a"/>
        <w:rPr>
          <w:rtl/>
        </w:rPr>
      </w:pPr>
    </w:p>
    <w:p w14:paraId="73934CE0" w14:textId="77777777" w:rsidR="00000000" w:rsidRDefault="00DD24A4">
      <w:pPr>
        <w:pStyle w:val="a"/>
        <w:rPr>
          <w:rFonts w:hint="cs"/>
          <w:rtl/>
        </w:rPr>
      </w:pPr>
      <w:r>
        <w:rPr>
          <w:rFonts w:hint="cs"/>
          <w:rtl/>
        </w:rPr>
        <w:t xml:space="preserve">לא, אני מצטער. חבר הכנסת הרצוג, אחרי שאני אשיב לחברת הכנסת דליה איציק </w:t>
      </w:r>
      <w:r>
        <w:rPr>
          <w:rtl/>
        </w:rPr>
        <w:t>–</w:t>
      </w:r>
      <w:r>
        <w:rPr>
          <w:rFonts w:hint="cs"/>
          <w:rtl/>
        </w:rPr>
        <w:t xml:space="preserve"> בשבילי תמיד השרה לשעבר </w:t>
      </w:r>
      <w:r>
        <w:rPr>
          <w:rtl/>
        </w:rPr>
        <w:t>–</w:t>
      </w:r>
      <w:r>
        <w:rPr>
          <w:rFonts w:hint="cs"/>
          <w:rtl/>
        </w:rPr>
        <w:t xml:space="preserve"> ולחבר הכנסת פרוש, אם אדוני יחשוב שהוא צריך להוסיף דבר, אני אאפשר לו. </w:t>
      </w:r>
    </w:p>
    <w:p w14:paraId="74F934C4" w14:textId="77777777" w:rsidR="00000000" w:rsidRDefault="00DD24A4">
      <w:pPr>
        <w:pStyle w:val="a"/>
        <w:rPr>
          <w:rFonts w:hint="cs"/>
          <w:rtl/>
        </w:rPr>
      </w:pPr>
      <w:r>
        <w:rPr>
          <w:rtl/>
        </w:rPr>
        <w:br/>
      </w:r>
      <w:r>
        <w:rPr>
          <w:rFonts w:hint="cs"/>
          <w:rtl/>
        </w:rPr>
        <w:tab/>
        <w:t xml:space="preserve">נמסר לי על-ידי מזכירות הממשלה ועל-ידי משרד ראש הממשלה, </w:t>
      </w:r>
      <w:r>
        <w:rPr>
          <w:rFonts w:hint="cs"/>
          <w:rtl/>
        </w:rPr>
        <w:t xml:space="preserve">שכל ההסכמים שלהם היה צריך, על מנת להביאם בפני הכנסת, שהם הסכמים בכתב הקשורים לכינונה של הממשלה, הונחו לפני 28 שעות על שולחן חברי הכנסת והודיעו עליהם לכל חברי הכנסת לפחות בידיעה קונסטרוקטיבית, שהיא מספקת. </w:t>
      </w:r>
    </w:p>
    <w:p w14:paraId="176A4C1A" w14:textId="77777777" w:rsidR="00000000" w:rsidRDefault="00DD24A4">
      <w:pPr>
        <w:pStyle w:val="a"/>
        <w:rPr>
          <w:rFonts w:hint="cs"/>
          <w:rtl/>
        </w:rPr>
      </w:pPr>
    </w:p>
    <w:p w14:paraId="63F62F86" w14:textId="77777777" w:rsidR="00000000" w:rsidRDefault="00DD24A4">
      <w:pPr>
        <w:pStyle w:val="a"/>
        <w:rPr>
          <w:rFonts w:hint="cs"/>
          <w:rtl/>
        </w:rPr>
      </w:pPr>
      <w:r>
        <w:rPr>
          <w:rFonts w:hint="cs"/>
          <w:rtl/>
        </w:rPr>
        <w:t xml:space="preserve">ראש הממשלה מצא לנכון להעביר אלי מכתב שהוא כתב לשר </w:t>
      </w:r>
      <w:r>
        <w:rPr>
          <w:rFonts w:hint="cs"/>
          <w:rtl/>
        </w:rPr>
        <w:t>החוץ ושר האוצר המיועד, השר בנימין נתניהו, ומכתב זה מונח לפניכם. אני קראתי אותו, עיינתי בו ומצאתי שאיננו נוגע כל עיקר לסעיף המחייב - -</w:t>
      </w:r>
    </w:p>
    <w:p w14:paraId="768A1CB7" w14:textId="77777777" w:rsidR="00000000" w:rsidRDefault="00DD24A4">
      <w:pPr>
        <w:pStyle w:val="ac"/>
        <w:rPr>
          <w:rtl/>
        </w:rPr>
      </w:pPr>
      <w:r>
        <w:rPr>
          <w:rtl/>
        </w:rPr>
        <w:br/>
        <w:t>אברהם</w:t>
      </w:r>
      <w:r>
        <w:rPr>
          <w:rFonts w:hint="cs"/>
          <w:rtl/>
        </w:rPr>
        <w:t xml:space="preserve"> </w:t>
      </w:r>
      <w:r>
        <w:rPr>
          <w:rtl/>
        </w:rPr>
        <w:t>בייגה שוחט (העבודה-מימד):</w:t>
      </w:r>
    </w:p>
    <w:p w14:paraId="2B7C8E0B" w14:textId="77777777" w:rsidR="00000000" w:rsidRDefault="00DD24A4">
      <w:pPr>
        <w:pStyle w:val="a"/>
        <w:rPr>
          <w:rtl/>
        </w:rPr>
      </w:pPr>
    </w:p>
    <w:p w14:paraId="646215AF" w14:textId="77777777" w:rsidR="00000000" w:rsidRDefault="00DD24A4">
      <w:pPr>
        <w:pStyle w:val="a"/>
        <w:rPr>
          <w:rFonts w:hint="cs"/>
          <w:rtl/>
        </w:rPr>
      </w:pPr>
      <w:r>
        <w:rPr>
          <w:rFonts w:hint="cs"/>
          <w:rtl/>
        </w:rPr>
        <w:t>איפה המכתב?</w:t>
      </w:r>
    </w:p>
    <w:p w14:paraId="21E6C4AD" w14:textId="77777777" w:rsidR="00000000" w:rsidRDefault="00DD24A4">
      <w:pPr>
        <w:pStyle w:val="ac"/>
        <w:rPr>
          <w:rtl/>
        </w:rPr>
      </w:pPr>
      <w:r>
        <w:rPr>
          <w:rtl/>
        </w:rPr>
        <w:br/>
        <w:t>חיים רמון (העבודה-מימד):</w:t>
      </w:r>
    </w:p>
    <w:p w14:paraId="2D13DC1E" w14:textId="77777777" w:rsidR="00000000" w:rsidRDefault="00DD24A4">
      <w:pPr>
        <w:pStyle w:val="a"/>
        <w:rPr>
          <w:rtl/>
        </w:rPr>
      </w:pPr>
    </w:p>
    <w:p w14:paraId="6DF0385F" w14:textId="77777777" w:rsidR="00000000" w:rsidRDefault="00DD24A4">
      <w:pPr>
        <w:pStyle w:val="a"/>
        <w:rPr>
          <w:rFonts w:hint="cs"/>
          <w:rtl/>
        </w:rPr>
      </w:pPr>
      <w:r>
        <w:rPr>
          <w:rFonts w:hint="cs"/>
          <w:rtl/>
        </w:rPr>
        <w:t xml:space="preserve">שהיושב-ראש יקרא אותו. </w:t>
      </w:r>
    </w:p>
    <w:p w14:paraId="33AF8DAC" w14:textId="77777777" w:rsidR="00000000" w:rsidRDefault="00DD24A4">
      <w:pPr>
        <w:pStyle w:val="ad"/>
        <w:rPr>
          <w:rtl/>
        </w:rPr>
      </w:pPr>
      <w:r>
        <w:rPr>
          <w:rtl/>
        </w:rPr>
        <w:br/>
        <w:t>היו"ר ראובן ריבלין:</w:t>
      </w:r>
    </w:p>
    <w:p w14:paraId="70DACE62" w14:textId="77777777" w:rsidR="00000000" w:rsidRDefault="00DD24A4">
      <w:pPr>
        <w:pStyle w:val="a"/>
        <w:rPr>
          <w:rtl/>
        </w:rPr>
      </w:pPr>
    </w:p>
    <w:p w14:paraId="152C69B5" w14:textId="77777777" w:rsidR="00000000" w:rsidRDefault="00DD24A4">
      <w:pPr>
        <w:pStyle w:val="a"/>
        <w:ind w:left="719" w:firstLine="0"/>
        <w:rPr>
          <w:rFonts w:hint="cs"/>
          <w:rtl/>
        </w:rPr>
      </w:pPr>
      <w:r>
        <w:rPr>
          <w:rFonts w:hint="cs"/>
          <w:rtl/>
        </w:rPr>
        <w:t xml:space="preserve">- - </w:t>
      </w:r>
      <w:r>
        <w:rPr>
          <w:rFonts w:hint="cs"/>
          <w:rtl/>
        </w:rPr>
        <w:t xml:space="preserve">הצגת מסמך 24 שעות טרם הדיון בקשר להצגת הממשלה הנוגע לכינונה של הממשלה. </w:t>
      </w:r>
    </w:p>
    <w:p w14:paraId="63E01201" w14:textId="77777777" w:rsidR="00000000" w:rsidRDefault="00DD24A4">
      <w:pPr>
        <w:pStyle w:val="ac"/>
        <w:rPr>
          <w:rtl/>
        </w:rPr>
      </w:pPr>
      <w:r>
        <w:rPr>
          <w:rFonts w:hint="cs"/>
          <w:rtl/>
        </w:rPr>
        <w:br/>
      </w:r>
      <w:r>
        <w:rPr>
          <w:rFonts w:hint="eastAsia"/>
          <w:rtl/>
        </w:rPr>
        <w:t>קריאות</w:t>
      </w:r>
      <w:r>
        <w:rPr>
          <w:rtl/>
        </w:rPr>
        <w:t>:</w:t>
      </w:r>
    </w:p>
    <w:p w14:paraId="261F949F" w14:textId="77777777" w:rsidR="00000000" w:rsidRDefault="00DD24A4">
      <w:pPr>
        <w:pStyle w:val="a"/>
        <w:rPr>
          <w:rtl/>
        </w:rPr>
      </w:pPr>
    </w:p>
    <w:p w14:paraId="24954C97" w14:textId="77777777" w:rsidR="00000000" w:rsidRDefault="00DD24A4">
      <w:pPr>
        <w:pStyle w:val="a"/>
        <w:ind w:left="719" w:firstLine="0"/>
        <w:rPr>
          <w:rFonts w:hint="cs"/>
          <w:rtl/>
        </w:rPr>
      </w:pPr>
      <w:r>
        <w:rPr>
          <w:rFonts w:hint="cs"/>
          <w:rtl/>
        </w:rPr>
        <w:t>- - -</w:t>
      </w:r>
    </w:p>
    <w:p w14:paraId="0EA7F282" w14:textId="77777777" w:rsidR="00000000" w:rsidRDefault="00DD24A4">
      <w:pPr>
        <w:pStyle w:val="a"/>
        <w:ind w:firstLine="0"/>
        <w:rPr>
          <w:rFonts w:hint="cs"/>
          <w:rtl/>
        </w:rPr>
      </w:pPr>
    </w:p>
    <w:p w14:paraId="5C0F1ACD" w14:textId="77777777" w:rsidR="00000000" w:rsidRDefault="00DD24A4">
      <w:pPr>
        <w:pStyle w:val="ad"/>
        <w:rPr>
          <w:rtl/>
        </w:rPr>
      </w:pPr>
      <w:r>
        <w:rPr>
          <w:rFonts w:hint="eastAsia"/>
          <w:rtl/>
        </w:rPr>
        <w:t>היו</w:t>
      </w:r>
      <w:r>
        <w:rPr>
          <w:rtl/>
        </w:rPr>
        <w:t>"ר ראובן ריבלין:</w:t>
      </w:r>
    </w:p>
    <w:p w14:paraId="4A83FF71" w14:textId="77777777" w:rsidR="00000000" w:rsidRDefault="00DD24A4">
      <w:pPr>
        <w:pStyle w:val="a"/>
        <w:rPr>
          <w:rFonts w:hint="cs"/>
          <w:rtl/>
        </w:rPr>
      </w:pPr>
    </w:p>
    <w:p w14:paraId="44EB6B24" w14:textId="77777777" w:rsidR="00000000" w:rsidRDefault="00DD24A4">
      <w:pPr>
        <w:pStyle w:val="a"/>
        <w:rPr>
          <w:rFonts w:hint="cs"/>
          <w:rtl/>
        </w:rPr>
      </w:pPr>
      <w:r>
        <w:rPr>
          <w:rFonts w:hint="cs"/>
          <w:rtl/>
        </w:rPr>
        <w:t xml:space="preserve">אולי תשמעו כדי שתוכלו לטעון טענות ביתר שאת. </w:t>
      </w:r>
    </w:p>
    <w:p w14:paraId="167A1CCC" w14:textId="77777777" w:rsidR="00000000" w:rsidRDefault="00DD24A4">
      <w:pPr>
        <w:pStyle w:val="ac"/>
        <w:rPr>
          <w:rtl/>
        </w:rPr>
      </w:pPr>
      <w:r>
        <w:rPr>
          <w:rtl/>
        </w:rPr>
        <w:br/>
        <w:t>אברהם</w:t>
      </w:r>
      <w:r>
        <w:rPr>
          <w:rFonts w:hint="cs"/>
          <w:rtl/>
        </w:rPr>
        <w:t xml:space="preserve"> </w:t>
      </w:r>
      <w:r>
        <w:rPr>
          <w:rtl/>
        </w:rPr>
        <w:t>בייגה שוחט (העבודה-מימד):</w:t>
      </w:r>
    </w:p>
    <w:p w14:paraId="65AF73FB" w14:textId="77777777" w:rsidR="00000000" w:rsidRDefault="00DD24A4">
      <w:pPr>
        <w:pStyle w:val="a"/>
        <w:rPr>
          <w:rtl/>
        </w:rPr>
      </w:pPr>
    </w:p>
    <w:p w14:paraId="17015507" w14:textId="77777777" w:rsidR="00000000" w:rsidRDefault="00DD24A4">
      <w:pPr>
        <w:pStyle w:val="a"/>
        <w:ind w:firstLine="0"/>
        <w:rPr>
          <w:rFonts w:hint="cs"/>
          <w:rtl/>
        </w:rPr>
      </w:pPr>
      <w:r>
        <w:rPr>
          <w:rFonts w:hint="cs"/>
          <w:rtl/>
        </w:rPr>
        <w:tab/>
        <w:t>רובי, יש גם ערבות בנקאית?</w:t>
      </w:r>
    </w:p>
    <w:p w14:paraId="2927B626" w14:textId="77777777" w:rsidR="00000000" w:rsidRDefault="00DD24A4">
      <w:pPr>
        <w:pStyle w:val="ad"/>
        <w:rPr>
          <w:rtl/>
        </w:rPr>
      </w:pPr>
      <w:r>
        <w:rPr>
          <w:rtl/>
        </w:rPr>
        <w:br/>
        <w:t>היו"ר ראובן ריבלין:</w:t>
      </w:r>
    </w:p>
    <w:p w14:paraId="7383AA04" w14:textId="77777777" w:rsidR="00000000" w:rsidRDefault="00DD24A4">
      <w:pPr>
        <w:pStyle w:val="a"/>
        <w:rPr>
          <w:rtl/>
        </w:rPr>
      </w:pPr>
    </w:p>
    <w:p w14:paraId="1D1E4FF8" w14:textId="77777777" w:rsidR="00000000" w:rsidRDefault="00DD24A4">
      <w:pPr>
        <w:pStyle w:val="a"/>
        <w:rPr>
          <w:rFonts w:hint="cs"/>
          <w:rtl/>
        </w:rPr>
      </w:pPr>
      <w:r>
        <w:rPr>
          <w:rFonts w:hint="cs"/>
          <w:rtl/>
        </w:rPr>
        <w:t>אולי תוכלו אז לטעו</w:t>
      </w:r>
      <w:r>
        <w:rPr>
          <w:rFonts w:hint="cs"/>
          <w:rtl/>
        </w:rPr>
        <w:t xml:space="preserve">ן טענות ביתר שאת ולא לטעון טענות סרק. </w:t>
      </w:r>
    </w:p>
    <w:p w14:paraId="2EEEA1F4" w14:textId="77777777" w:rsidR="00000000" w:rsidRDefault="00DD24A4">
      <w:pPr>
        <w:pStyle w:val="a"/>
        <w:rPr>
          <w:rFonts w:hint="cs"/>
          <w:rtl/>
        </w:rPr>
      </w:pPr>
    </w:p>
    <w:p w14:paraId="13C7E4B6" w14:textId="77777777" w:rsidR="00000000" w:rsidRDefault="00DD24A4">
      <w:pPr>
        <w:pStyle w:val="a"/>
        <w:rPr>
          <w:rFonts w:hint="cs"/>
          <w:rtl/>
        </w:rPr>
      </w:pPr>
      <w:r>
        <w:rPr>
          <w:rFonts w:hint="cs"/>
          <w:rtl/>
        </w:rPr>
        <w:t>התייעצתי עם היועצים המשפטיים של הכנסת וקיבלתי את הנחייתם, שאין במכתבו של ראש הממשלה לשר בנימין נתניהו משום הסכם הנוגע לכינונה של הממשלה, ולכן הוא יכול להיות מוצג בכל שעה שהיא, ויכול אולי היה גם לא להיות מוצג.</w:t>
      </w:r>
    </w:p>
    <w:p w14:paraId="769DD023" w14:textId="77777777" w:rsidR="00000000" w:rsidRDefault="00DD24A4">
      <w:pPr>
        <w:pStyle w:val="a"/>
        <w:rPr>
          <w:rFonts w:hint="cs"/>
          <w:rtl/>
        </w:rPr>
      </w:pPr>
    </w:p>
    <w:p w14:paraId="1F46CD7F" w14:textId="77777777" w:rsidR="00000000" w:rsidRDefault="00DD24A4">
      <w:pPr>
        <w:pStyle w:val="a"/>
        <w:rPr>
          <w:rFonts w:hint="cs"/>
          <w:rtl/>
        </w:rPr>
      </w:pPr>
      <w:r>
        <w:rPr>
          <w:rFonts w:hint="cs"/>
          <w:rtl/>
        </w:rPr>
        <w:t>ראש המ</w:t>
      </w:r>
      <w:r>
        <w:rPr>
          <w:rFonts w:hint="cs"/>
          <w:rtl/>
        </w:rPr>
        <w:t xml:space="preserve">משלה בחר </w:t>
      </w:r>
      <w:r>
        <w:rPr>
          <w:rtl/>
        </w:rPr>
        <w:t>–</w:t>
      </w:r>
      <w:r>
        <w:rPr>
          <w:rFonts w:hint="cs"/>
          <w:rtl/>
        </w:rPr>
        <w:t xml:space="preserve"> על מנת להסיר כל ספק מלב </w:t>
      </w:r>
      <w:r>
        <w:rPr>
          <w:rtl/>
        </w:rPr>
        <w:t>–</w:t>
      </w:r>
      <w:r>
        <w:rPr>
          <w:rFonts w:hint="cs"/>
          <w:rtl/>
        </w:rPr>
        <w:t xml:space="preserve"> להציג את המכתב הזה כדי שיהיו שקיפות, פתיחות ורצון להודיע שהוא לא מעלים דבר. מכתב זה אינו מעלה ואינו מוריד בכל מה שקשור לכינונה של הממשלה.</w:t>
      </w:r>
    </w:p>
    <w:p w14:paraId="7A46417F" w14:textId="77777777" w:rsidR="00000000" w:rsidRDefault="00DD24A4">
      <w:pPr>
        <w:pStyle w:val="ac"/>
        <w:rPr>
          <w:rtl/>
        </w:rPr>
      </w:pPr>
      <w:r>
        <w:rPr>
          <w:rtl/>
        </w:rPr>
        <w:br/>
        <w:t>יצחק הרצוג (העבודה-מימד):</w:t>
      </w:r>
    </w:p>
    <w:p w14:paraId="744BA676" w14:textId="77777777" w:rsidR="00000000" w:rsidRDefault="00DD24A4">
      <w:pPr>
        <w:pStyle w:val="a"/>
        <w:rPr>
          <w:rtl/>
        </w:rPr>
      </w:pPr>
    </w:p>
    <w:p w14:paraId="153DEA7D" w14:textId="77777777" w:rsidR="00000000" w:rsidRDefault="00DD24A4">
      <w:pPr>
        <w:pStyle w:val="a"/>
        <w:rPr>
          <w:rFonts w:hint="cs"/>
          <w:rtl/>
        </w:rPr>
      </w:pPr>
      <w:r>
        <w:rPr>
          <w:rFonts w:hint="cs"/>
          <w:rtl/>
        </w:rPr>
        <w:t>אדוני היושב-ראש - - -</w:t>
      </w:r>
    </w:p>
    <w:p w14:paraId="03598D5D" w14:textId="77777777" w:rsidR="00000000" w:rsidRDefault="00DD24A4">
      <w:pPr>
        <w:pStyle w:val="a"/>
        <w:rPr>
          <w:rFonts w:hint="cs"/>
          <w:rtl/>
        </w:rPr>
      </w:pPr>
    </w:p>
    <w:p w14:paraId="1D90D4FF" w14:textId="77777777" w:rsidR="00000000" w:rsidRDefault="00DD24A4">
      <w:pPr>
        <w:pStyle w:val="ad"/>
        <w:rPr>
          <w:rtl/>
        </w:rPr>
      </w:pPr>
      <w:r>
        <w:rPr>
          <w:rtl/>
        </w:rPr>
        <w:t>היו"ר ראובן ריבלין:</w:t>
      </w:r>
    </w:p>
    <w:p w14:paraId="5847F48E" w14:textId="77777777" w:rsidR="00000000" w:rsidRDefault="00DD24A4">
      <w:pPr>
        <w:pStyle w:val="a"/>
        <w:rPr>
          <w:rtl/>
        </w:rPr>
      </w:pPr>
    </w:p>
    <w:p w14:paraId="5B7DD515" w14:textId="77777777" w:rsidR="00000000" w:rsidRDefault="00DD24A4">
      <w:pPr>
        <w:pStyle w:val="a"/>
        <w:rPr>
          <w:rFonts w:hint="cs"/>
          <w:rtl/>
        </w:rPr>
      </w:pPr>
      <w:r>
        <w:rPr>
          <w:rFonts w:hint="cs"/>
          <w:rtl/>
        </w:rPr>
        <w:t>זאת ההחלט</w:t>
      </w:r>
      <w:r>
        <w:rPr>
          <w:rFonts w:hint="cs"/>
          <w:rtl/>
        </w:rPr>
        <w:t xml:space="preserve">ה שאני מתכוון לקבל, ואם מישהו רוצה להעיר עליה לפני קבלתה </w:t>
      </w:r>
      <w:r>
        <w:rPr>
          <w:rtl/>
        </w:rPr>
        <w:t>–</w:t>
      </w:r>
      <w:r>
        <w:rPr>
          <w:rFonts w:hint="cs"/>
          <w:rtl/>
        </w:rPr>
        <w:t xml:space="preserve"> אשמח. תודה רבה.</w:t>
      </w:r>
    </w:p>
    <w:p w14:paraId="05647D3F" w14:textId="77777777" w:rsidR="00000000" w:rsidRDefault="00DD24A4">
      <w:pPr>
        <w:pStyle w:val="a"/>
        <w:rPr>
          <w:rFonts w:hint="cs"/>
          <w:rtl/>
        </w:rPr>
      </w:pPr>
    </w:p>
    <w:p w14:paraId="7B257B9A" w14:textId="77777777" w:rsidR="00000000" w:rsidRDefault="00DD24A4">
      <w:pPr>
        <w:pStyle w:val="ac"/>
        <w:rPr>
          <w:rtl/>
        </w:rPr>
      </w:pPr>
      <w:r>
        <w:rPr>
          <w:rtl/>
        </w:rPr>
        <w:t>יצחק כהן (ש"ס):</w:t>
      </w:r>
    </w:p>
    <w:p w14:paraId="6803B91B" w14:textId="77777777" w:rsidR="00000000" w:rsidRDefault="00DD24A4">
      <w:pPr>
        <w:pStyle w:val="a"/>
        <w:rPr>
          <w:rtl/>
        </w:rPr>
      </w:pPr>
    </w:p>
    <w:p w14:paraId="71E12BE1" w14:textId="77777777" w:rsidR="00000000" w:rsidRDefault="00DD24A4">
      <w:pPr>
        <w:pStyle w:val="a"/>
        <w:rPr>
          <w:rFonts w:hint="cs"/>
          <w:rtl/>
        </w:rPr>
      </w:pPr>
      <w:r>
        <w:rPr>
          <w:rFonts w:hint="cs"/>
          <w:rtl/>
        </w:rPr>
        <w:t>- - -</w:t>
      </w:r>
    </w:p>
    <w:p w14:paraId="665D463B" w14:textId="77777777" w:rsidR="00000000" w:rsidRDefault="00DD24A4">
      <w:pPr>
        <w:pStyle w:val="ad"/>
        <w:rPr>
          <w:rtl/>
        </w:rPr>
      </w:pPr>
      <w:r>
        <w:rPr>
          <w:rtl/>
        </w:rPr>
        <w:br/>
        <w:t>היו"ר ראובן ריבלין:</w:t>
      </w:r>
    </w:p>
    <w:p w14:paraId="235C2A10" w14:textId="77777777" w:rsidR="00000000" w:rsidRDefault="00DD24A4">
      <w:pPr>
        <w:pStyle w:val="a"/>
        <w:rPr>
          <w:rtl/>
        </w:rPr>
      </w:pPr>
    </w:p>
    <w:p w14:paraId="21C67F7B" w14:textId="77777777" w:rsidR="00000000" w:rsidRDefault="00DD24A4">
      <w:pPr>
        <w:pStyle w:val="a"/>
        <w:rPr>
          <w:rFonts w:hint="cs"/>
          <w:rtl/>
        </w:rPr>
      </w:pPr>
      <w:r>
        <w:rPr>
          <w:rFonts w:hint="cs"/>
          <w:rtl/>
        </w:rPr>
        <w:t xml:space="preserve">אני מודה מאוד לסגן שר האוצר </w:t>
      </w:r>
      <w:r>
        <w:rPr>
          <w:rtl/>
        </w:rPr>
        <w:t>–</w:t>
      </w:r>
      <w:r>
        <w:rPr>
          <w:rFonts w:hint="cs"/>
          <w:rtl/>
        </w:rPr>
        <w:t xml:space="preserve"> עדיין סגן שר האוצר </w:t>
      </w:r>
      <w:r>
        <w:rPr>
          <w:rtl/>
        </w:rPr>
        <w:t>–</w:t>
      </w:r>
      <w:r>
        <w:rPr>
          <w:rFonts w:hint="cs"/>
          <w:rtl/>
        </w:rPr>
        <w:t xml:space="preserve"> יצחק כהן. אני אשקול אם להעמיד את מה שאדוני אמר להצבעה. לא נראה לי. </w:t>
      </w:r>
    </w:p>
    <w:p w14:paraId="57155917" w14:textId="77777777" w:rsidR="00000000" w:rsidRDefault="00DD24A4">
      <w:pPr>
        <w:pStyle w:val="ac"/>
        <w:rPr>
          <w:rtl/>
        </w:rPr>
      </w:pPr>
      <w:r>
        <w:rPr>
          <w:rtl/>
        </w:rPr>
        <w:br/>
        <w:t>מאיר פרוש (יהדו</w:t>
      </w:r>
      <w:r>
        <w:rPr>
          <w:rtl/>
        </w:rPr>
        <w:t>ת התורה):</w:t>
      </w:r>
    </w:p>
    <w:p w14:paraId="6907A52A" w14:textId="77777777" w:rsidR="00000000" w:rsidRDefault="00DD24A4">
      <w:pPr>
        <w:pStyle w:val="a"/>
        <w:rPr>
          <w:rtl/>
        </w:rPr>
      </w:pPr>
    </w:p>
    <w:p w14:paraId="655825FB" w14:textId="77777777" w:rsidR="00000000" w:rsidRDefault="00DD24A4">
      <w:pPr>
        <w:pStyle w:val="a"/>
        <w:rPr>
          <w:rFonts w:hint="cs"/>
          <w:rtl/>
        </w:rPr>
      </w:pPr>
      <w:r>
        <w:rPr>
          <w:rFonts w:hint="cs"/>
          <w:rtl/>
        </w:rPr>
        <w:t xml:space="preserve">מכתבו של היועץ המשפטי לממשלה לא מונח כאן. </w:t>
      </w:r>
    </w:p>
    <w:p w14:paraId="01B5F357" w14:textId="77777777" w:rsidR="00000000" w:rsidRDefault="00DD24A4">
      <w:pPr>
        <w:pStyle w:val="Speaker"/>
        <w:rPr>
          <w:rtl/>
        </w:rPr>
      </w:pPr>
      <w:r>
        <w:rPr>
          <w:rtl/>
        </w:rPr>
        <w:br/>
      </w:r>
      <w:bookmarkStart w:id="61" w:name="FS000001044T27_02_2003_18_11_10"/>
      <w:bookmarkEnd w:id="61"/>
      <w:r>
        <w:rPr>
          <w:rtl/>
        </w:rPr>
        <w:t>יצחק הרצוג (העבודה-מימד):</w:t>
      </w:r>
    </w:p>
    <w:p w14:paraId="3C450C53" w14:textId="77777777" w:rsidR="00000000" w:rsidRDefault="00DD24A4">
      <w:pPr>
        <w:pStyle w:val="a"/>
        <w:rPr>
          <w:rtl/>
        </w:rPr>
      </w:pPr>
    </w:p>
    <w:p w14:paraId="3FF69D14" w14:textId="77777777" w:rsidR="00000000" w:rsidRDefault="00DD24A4">
      <w:pPr>
        <w:pStyle w:val="a"/>
        <w:rPr>
          <w:rFonts w:hint="cs"/>
          <w:rtl/>
        </w:rPr>
      </w:pPr>
      <w:r>
        <w:rPr>
          <w:rFonts w:hint="cs"/>
          <w:rtl/>
        </w:rPr>
        <w:t xml:space="preserve">אדוני היושב-ראש,  אני מבקש את תשומת לבו של אדוני. רבותי חברי הכנסת, אדוני היושב-ראש, יש פה שני נושאים נפרדים. הנושא הראשון </w:t>
      </w:r>
      <w:r>
        <w:rPr>
          <w:rtl/>
        </w:rPr>
        <w:t>–</w:t>
      </w:r>
      <w:r>
        <w:rPr>
          <w:rFonts w:hint="cs"/>
          <w:rtl/>
        </w:rPr>
        <w:t xml:space="preserve"> הערתה של חברת הכנסת איציק. מכתבו של ראש הממשלה לח</w:t>
      </w:r>
      <w:r>
        <w:rPr>
          <w:rFonts w:hint="cs"/>
          <w:rtl/>
        </w:rPr>
        <w:t>בר הכנסת נתניהו לא הונח לפני חברי הכנסת, הוא קשור עם כינונה של ממשלה. סעיף 1(ב) לחוק הממשלה קובע כינונה של ממשלה, וזו הערה אחת.</w:t>
      </w:r>
    </w:p>
    <w:p w14:paraId="72F4D956" w14:textId="77777777" w:rsidR="00000000" w:rsidRDefault="00DD24A4">
      <w:pPr>
        <w:pStyle w:val="a"/>
        <w:rPr>
          <w:rFonts w:hint="cs"/>
          <w:rtl/>
        </w:rPr>
      </w:pPr>
    </w:p>
    <w:p w14:paraId="3642A69D" w14:textId="77777777" w:rsidR="00000000" w:rsidRDefault="00DD24A4">
      <w:pPr>
        <w:pStyle w:val="a"/>
        <w:rPr>
          <w:rFonts w:hint="cs"/>
          <w:rtl/>
        </w:rPr>
      </w:pPr>
      <w:r>
        <w:rPr>
          <w:rFonts w:hint="cs"/>
          <w:rtl/>
        </w:rPr>
        <w:t xml:space="preserve">ההערה השנייה </w:t>
      </w:r>
      <w:r>
        <w:rPr>
          <w:rtl/>
        </w:rPr>
        <w:t>–</w:t>
      </w:r>
      <w:r>
        <w:rPr>
          <w:rFonts w:hint="cs"/>
          <w:rtl/>
        </w:rPr>
        <w:t xml:space="preserve"> אני ממשיך את דבריו של חבר כנסת פרוש, ואני מציע, במיוחד לכל המשפטנים ורואי-החשבון משינוי, לקרוא טוב-טוב את המסמכי</w:t>
      </w:r>
      <w:r>
        <w:rPr>
          <w:rFonts w:hint="cs"/>
          <w:rtl/>
        </w:rPr>
        <w:t xml:space="preserve">ם עם האיחוד הלאומי והמפד"ל. שם כתוב כדלקמן: יש מכתב של האיחוד הלאומי ויש מכתב של אפי איתם לראש הממשלה </w:t>
      </w:r>
      <w:r>
        <w:rPr>
          <w:rtl/>
        </w:rPr>
        <w:t>–</w:t>
      </w:r>
      <w:r>
        <w:rPr>
          <w:rFonts w:hint="cs"/>
          <w:rtl/>
        </w:rPr>
        <w:t xml:space="preserve"> ארוך כאורך הגלות - שמתאר את העמדה המדינית - - </w:t>
      </w:r>
    </w:p>
    <w:p w14:paraId="35FE9DF1" w14:textId="77777777" w:rsidR="00000000" w:rsidRDefault="00DD24A4">
      <w:pPr>
        <w:pStyle w:val="ac"/>
        <w:rPr>
          <w:rtl/>
        </w:rPr>
      </w:pPr>
      <w:r>
        <w:rPr>
          <w:rtl/>
        </w:rPr>
        <w:br/>
      </w:r>
      <w:r>
        <w:rPr>
          <w:rFonts w:hint="cs"/>
          <w:rtl/>
        </w:rPr>
        <w:t xml:space="preserve">שר התשתיות הלאומיות </w:t>
      </w:r>
      <w:r>
        <w:rPr>
          <w:rtl/>
        </w:rPr>
        <w:t>אפי איתם:</w:t>
      </w:r>
    </w:p>
    <w:p w14:paraId="03FDF647" w14:textId="77777777" w:rsidR="00000000" w:rsidRDefault="00DD24A4">
      <w:pPr>
        <w:pStyle w:val="a"/>
        <w:rPr>
          <w:rtl/>
        </w:rPr>
      </w:pPr>
    </w:p>
    <w:p w14:paraId="40DDBF76" w14:textId="77777777" w:rsidR="00000000" w:rsidRDefault="00DD24A4">
      <w:pPr>
        <w:pStyle w:val="a"/>
        <w:rPr>
          <w:rFonts w:hint="cs"/>
          <w:rtl/>
        </w:rPr>
      </w:pPr>
      <w:r>
        <w:rPr>
          <w:rFonts w:hint="cs"/>
          <w:rtl/>
        </w:rPr>
        <w:t xml:space="preserve">השר אפי איתם. </w:t>
      </w:r>
    </w:p>
    <w:p w14:paraId="1606D827" w14:textId="77777777" w:rsidR="00000000" w:rsidRDefault="00DD24A4">
      <w:pPr>
        <w:pStyle w:val="Speaker"/>
        <w:rPr>
          <w:rtl/>
        </w:rPr>
      </w:pPr>
      <w:r>
        <w:rPr>
          <w:rtl/>
        </w:rPr>
        <w:br/>
      </w:r>
      <w:bookmarkStart w:id="62" w:name="FS000001044T27_02_2003_18_18_12"/>
      <w:bookmarkEnd w:id="62"/>
      <w:r>
        <w:rPr>
          <w:rtl/>
        </w:rPr>
        <w:t>יצחק הרצוג (העבודה-מימד):</w:t>
      </w:r>
    </w:p>
    <w:p w14:paraId="1F9F122F" w14:textId="77777777" w:rsidR="00000000" w:rsidRDefault="00DD24A4">
      <w:pPr>
        <w:pStyle w:val="a"/>
        <w:rPr>
          <w:rtl/>
        </w:rPr>
      </w:pPr>
    </w:p>
    <w:p w14:paraId="34894986" w14:textId="77777777" w:rsidR="00000000" w:rsidRDefault="00DD24A4">
      <w:pPr>
        <w:pStyle w:val="a"/>
        <w:ind w:firstLine="720"/>
        <w:rPr>
          <w:rFonts w:hint="cs"/>
          <w:rtl/>
        </w:rPr>
      </w:pPr>
      <w:r>
        <w:rPr>
          <w:rFonts w:hint="cs"/>
          <w:rtl/>
        </w:rPr>
        <w:t>- - יש תשובה של חבר הכנסת סער.</w:t>
      </w:r>
      <w:r>
        <w:rPr>
          <w:rFonts w:hint="cs"/>
          <w:rtl/>
        </w:rPr>
        <w:t xml:space="preserve"> יש תשובה שאומרת - ראש הממשלה עומד מאחורי מכתבו ממרס 2001, ובמכתבו ממרס 2001 כותב ראש הממשלה כדלקמן: האמור בקווי היסוד של הממשלה לגבי החלטות האו"ם 242 ו=338 כפוף כמובן לפרשנות הישראלית של החלטות אלה. בהקשר זה אבקש להפנות את תשומת הלב לעמדת היועץ המשפטי לממ</w:t>
      </w:r>
      <w:r>
        <w:rPr>
          <w:rFonts w:hint="cs"/>
          <w:rtl/>
        </w:rPr>
        <w:t>שלה מיום 28 ביוני 2000, המצורפת למכתבי זה ומקובלת עלי, המתמצתת את העמדה הישראלית בהקשר זה, כפי שגם הוצגה במשא=ומתן המדיני.</w:t>
      </w:r>
    </w:p>
    <w:p w14:paraId="11D67937" w14:textId="77777777" w:rsidR="00000000" w:rsidRDefault="00DD24A4">
      <w:pPr>
        <w:pStyle w:val="a"/>
        <w:ind w:firstLine="720"/>
        <w:rPr>
          <w:rFonts w:hint="cs"/>
          <w:rtl/>
        </w:rPr>
      </w:pPr>
    </w:p>
    <w:p w14:paraId="6BF4FD28" w14:textId="77777777" w:rsidR="00000000" w:rsidRDefault="00DD24A4">
      <w:pPr>
        <w:pStyle w:val="a"/>
        <w:ind w:firstLine="720"/>
        <w:rPr>
          <w:rFonts w:hint="cs"/>
          <w:rtl/>
        </w:rPr>
      </w:pPr>
      <w:r>
        <w:rPr>
          <w:rFonts w:hint="cs"/>
          <w:rtl/>
        </w:rPr>
        <w:t>מכתב זה של היועץ המשפטי לממשלה - שהוא מכתב מהותי - לא צורף, ואני מפנה את אדוני לחוות דעת היועץ המשפטי לממשלה מ=1994 על החובה לצרף את</w:t>
      </w:r>
      <w:r>
        <w:rPr>
          <w:rFonts w:hint="cs"/>
          <w:rtl/>
        </w:rPr>
        <w:t xml:space="preserve"> כל הנספחים ולפסיקה ולפרשנות משפטית שיש צורך לצרף את כל הנספחים, כדי שחברי הכנסת יוכלו לדעת על מה מדובר - בוודאי על פרשנות ל=242 ול=338. תודה רבה.</w:t>
      </w:r>
    </w:p>
    <w:p w14:paraId="30A0E0FE" w14:textId="77777777" w:rsidR="00000000" w:rsidRDefault="00DD24A4">
      <w:pPr>
        <w:pStyle w:val="ad"/>
        <w:rPr>
          <w:rtl/>
        </w:rPr>
      </w:pPr>
      <w:r>
        <w:rPr>
          <w:rtl/>
        </w:rPr>
        <w:br/>
        <w:t>היו"ר ראובן ריבלין:</w:t>
      </w:r>
    </w:p>
    <w:p w14:paraId="26E434AF" w14:textId="77777777" w:rsidR="00000000" w:rsidRDefault="00DD24A4">
      <w:pPr>
        <w:pStyle w:val="a"/>
        <w:rPr>
          <w:rtl/>
        </w:rPr>
      </w:pPr>
    </w:p>
    <w:p w14:paraId="1BC5F132" w14:textId="77777777" w:rsidR="00000000" w:rsidRDefault="00DD24A4">
      <w:pPr>
        <w:pStyle w:val="a"/>
        <w:rPr>
          <w:rFonts w:hint="cs"/>
          <w:rtl/>
        </w:rPr>
      </w:pPr>
      <w:r>
        <w:rPr>
          <w:rFonts w:hint="cs"/>
          <w:rtl/>
        </w:rPr>
        <w:t xml:space="preserve">תודה רבה לחבר הכנסת הרצוג. בבקשה </w:t>
      </w:r>
      <w:r>
        <w:rPr>
          <w:rtl/>
        </w:rPr>
        <w:t>–</w:t>
      </w:r>
      <w:r>
        <w:rPr>
          <w:rFonts w:hint="cs"/>
          <w:rtl/>
        </w:rPr>
        <w:t xml:space="preserve"> אי-אפשר בשום פנים ואופן לוותר על דברה של מרצ </w:t>
      </w:r>
      <w:r>
        <w:rPr>
          <w:rtl/>
        </w:rPr>
        <w:t>–</w:t>
      </w:r>
      <w:r>
        <w:rPr>
          <w:rFonts w:hint="cs"/>
          <w:rtl/>
        </w:rPr>
        <w:t xml:space="preserve"> בבקשה</w:t>
      </w:r>
      <w:r>
        <w:rPr>
          <w:rFonts w:hint="cs"/>
          <w:rtl/>
        </w:rPr>
        <w:t xml:space="preserve">, חבר הכנסת ברונפמן. </w:t>
      </w:r>
    </w:p>
    <w:p w14:paraId="13C2D9EB" w14:textId="77777777" w:rsidR="00000000" w:rsidRDefault="00DD24A4">
      <w:pPr>
        <w:pStyle w:val="Speaker"/>
        <w:rPr>
          <w:rtl/>
        </w:rPr>
      </w:pPr>
      <w:r>
        <w:rPr>
          <w:rtl/>
        </w:rPr>
        <w:br/>
      </w:r>
      <w:bookmarkStart w:id="63" w:name="FS000000552T27_02_2003_18_23_47"/>
      <w:bookmarkEnd w:id="63"/>
      <w:r>
        <w:rPr>
          <w:rtl/>
        </w:rPr>
        <w:t>רומן ברונפמן (מרצ):</w:t>
      </w:r>
    </w:p>
    <w:p w14:paraId="352EBC2D" w14:textId="77777777" w:rsidR="00000000" w:rsidRDefault="00DD24A4">
      <w:pPr>
        <w:pStyle w:val="a"/>
        <w:rPr>
          <w:rFonts w:hint="cs"/>
          <w:rtl/>
        </w:rPr>
      </w:pPr>
    </w:p>
    <w:p w14:paraId="5CF5DFD7" w14:textId="77777777" w:rsidR="00000000" w:rsidRDefault="00DD24A4">
      <w:pPr>
        <w:pStyle w:val="a"/>
        <w:rPr>
          <w:rFonts w:hint="cs"/>
          <w:rtl/>
        </w:rPr>
      </w:pPr>
      <w:r>
        <w:rPr>
          <w:rFonts w:hint="cs"/>
          <w:rtl/>
        </w:rPr>
        <w:t xml:space="preserve">אדוני היושב-ראש, בהמשך לדברים של חבר הכנסת פרוש </w:t>
      </w:r>
      <w:r>
        <w:rPr>
          <w:rtl/>
        </w:rPr>
        <w:t>–</w:t>
      </w:r>
      <w:r>
        <w:rPr>
          <w:rFonts w:hint="cs"/>
          <w:rtl/>
        </w:rPr>
        <w:t xml:space="preserve"> יש הסכם מלפני שבועיים בין ראש הממשלה לסיעת ישראל בעלייה, שמעולם לא הובא לידיעת הציבור, והמסמך הזה כן קשור לכינון הממשלה. לכן, אנחנו מבקשים ודורשים </w:t>
      </w:r>
      <w:r>
        <w:rPr>
          <w:rtl/>
        </w:rPr>
        <w:t>–</w:t>
      </w:r>
      <w:r>
        <w:rPr>
          <w:rFonts w:hint="cs"/>
          <w:rtl/>
        </w:rPr>
        <w:t xml:space="preserve"> לפי תקנון הכנ</w:t>
      </w:r>
      <w:r>
        <w:rPr>
          <w:rFonts w:hint="cs"/>
          <w:rtl/>
        </w:rPr>
        <w:t xml:space="preserve">סת </w:t>
      </w:r>
      <w:r>
        <w:rPr>
          <w:rtl/>
        </w:rPr>
        <w:t>–</w:t>
      </w:r>
      <w:r>
        <w:rPr>
          <w:rFonts w:hint="cs"/>
          <w:rtl/>
        </w:rPr>
        <w:t xml:space="preserve"> להניח את ההסכם 24 שעות לפני הצגת הממשלה.</w:t>
      </w:r>
    </w:p>
    <w:p w14:paraId="5F991E9C" w14:textId="77777777" w:rsidR="00000000" w:rsidRDefault="00DD24A4">
      <w:pPr>
        <w:pStyle w:val="ad"/>
        <w:rPr>
          <w:rtl/>
        </w:rPr>
      </w:pPr>
      <w:r>
        <w:rPr>
          <w:rtl/>
        </w:rPr>
        <w:br/>
        <w:t>היו"ר ראובן ריבלין:</w:t>
      </w:r>
    </w:p>
    <w:p w14:paraId="103828E8" w14:textId="77777777" w:rsidR="00000000" w:rsidRDefault="00DD24A4">
      <w:pPr>
        <w:pStyle w:val="a"/>
        <w:rPr>
          <w:rtl/>
        </w:rPr>
      </w:pPr>
    </w:p>
    <w:p w14:paraId="558604C7" w14:textId="77777777" w:rsidR="00000000" w:rsidRDefault="00DD24A4">
      <w:pPr>
        <w:pStyle w:val="a"/>
        <w:rPr>
          <w:rFonts w:hint="cs"/>
          <w:rtl/>
        </w:rPr>
      </w:pPr>
      <w:r>
        <w:rPr>
          <w:rFonts w:hint="cs"/>
          <w:rtl/>
        </w:rPr>
        <w:t>אני מאוד מודה לך, חבר הכנסת ברונפמן. האם אדוני מבקש להשיב?</w:t>
      </w:r>
    </w:p>
    <w:p w14:paraId="11721E7D" w14:textId="77777777" w:rsidR="00000000" w:rsidRDefault="00DD24A4">
      <w:pPr>
        <w:pStyle w:val="Speaker"/>
        <w:rPr>
          <w:rtl/>
        </w:rPr>
      </w:pPr>
      <w:r>
        <w:rPr>
          <w:rtl/>
        </w:rPr>
        <w:br/>
      </w:r>
      <w:bookmarkStart w:id="64" w:name="FS000001027T27_02_2003_18_25_16"/>
      <w:bookmarkEnd w:id="64"/>
      <w:r>
        <w:rPr>
          <w:rtl/>
        </w:rPr>
        <w:t>גדעון סער (הליכוד):</w:t>
      </w:r>
    </w:p>
    <w:p w14:paraId="62084CDE" w14:textId="77777777" w:rsidR="00000000" w:rsidRDefault="00DD24A4">
      <w:pPr>
        <w:pStyle w:val="a"/>
        <w:rPr>
          <w:rtl/>
        </w:rPr>
      </w:pPr>
    </w:p>
    <w:p w14:paraId="7379C7F9" w14:textId="77777777" w:rsidR="00000000" w:rsidRDefault="00DD24A4">
      <w:pPr>
        <w:pStyle w:val="a"/>
        <w:rPr>
          <w:rFonts w:hint="cs"/>
          <w:rtl/>
        </w:rPr>
      </w:pPr>
      <w:r>
        <w:rPr>
          <w:rFonts w:hint="cs"/>
          <w:rtl/>
        </w:rPr>
        <w:t>על שלושת הטיעונים. על הטיעון הראשון אין צורך להשיב, כי פסק יושב-ראש הכנסת, על יסוד התייעצות עם היועצים המשפ</w:t>
      </w:r>
      <w:r>
        <w:rPr>
          <w:rFonts w:hint="cs"/>
          <w:rtl/>
        </w:rPr>
        <w:t>טיים של הכנסת, וזה לעניין התכתובת עם שר החוץ. ההסכם הזה נמצא לעיון מטעמי שקיפות ציבורית.</w:t>
      </w:r>
    </w:p>
    <w:p w14:paraId="21F987CE" w14:textId="77777777" w:rsidR="00000000" w:rsidRDefault="00DD24A4">
      <w:pPr>
        <w:pStyle w:val="a"/>
        <w:rPr>
          <w:rFonts w:hint="cs"/>
          <w:rtl/>
        </w:rPr>
      </w:pPr>
    </w:p>
    <w:p w14:paraId="7CDBB67C" w14:textId="77777777" w:rsidR="00000000" w:rsidRDefault="00DD24A4">
      <w:pPr>
        <w:pStyle w:val="a"/>
        <w:rPr>
          <w:rFonts w:hint="cs"/>
          <w:rtl/>
        </w:rPr>
      </w:pPr>
      <w:r>
        <w:rPr>
          <w:rFonts w:hint="cs"/>
          <w:rtl/>
        </w:rPr>
        <w:t xml:space="preserve">לגבי נושא ישראל בעלייה, אין שום קשר. </w:t>
      </w:r>
    </w:p>
    <w:p w14:paraId="13F4AC49" w14:textId="77777777" w:rsidR="00000000" w:rsidRDefault="00DD24A4">
      <w:pPr>
        <w:pStyle w:val="ac"/>
        <w:rPr>
          <w:rtl/>
        </w:rPr>
      </w:pPr>
      <w:r>
        <w:rPr>
          <w:rtl/>
        </w:rPr>
        <w:br/>
        <w:t>מוחמד ברכה (חד"ש</w:t>
      </w:r>
      <w:r>
        <w:rPr>
          <w:rFonts w:hint="cs"/>
          <w:rtl/>
        </w:rPr>
        <w:t>-תע"ל</w:t>
      </w:r>
      <w:r>
        <w:rPr>
          <w:rtl/>
        </w:rPr>
        <w:t>):</w:t>
      </w:r>
    </w:p>
    <w:p w14:paraId="2C821C1A" w14:textId="77777777" w:rsidR="00000000" w:rsidRDefault="00DD24A4">
      <w:pPr>
        <w:pStyle w:val="a"/>
        <w:rPr>
          <w:rtl/>
        </w:rPr>
      </w:pPr>
    </w:p>
    <w:p w14:paraId="167CD209" w14:textId="77777777" w:rsidR="00000000" w:rsidRDefault="00DD24A4">
      <w:pPr>
        <w:pStyle w:val="a"/>
        <w:rPr>
          <w:rFonts w:hint="cs"/>
          <w:rtl/>
        </w:rPr>
      </w:pPr>
      <w:r>
        <w:rPr>
          <w:rFonts w:hint="cs"/>
          <w:rtl/>
        </w:rPr>
        <w:t>בלי המכתב - - -</w:t>
      </w:r>
    </w:p>
    <w:p w14:paraId="4D926CC6" w14:textId="77777777" w:rsidR="00000000" w:rsidRDefault="00DD24A4">
      <w:pPr>
        <w:pStyle w:val="ad"/>
        <w:rPr>
          <w:rtl/>
        </w:rPr>
      </w:pPr>
      <w:r>
        <w:rPr>
          <w:rtl/>
        </w:rPr>
        <w:br/>
        <w:t>היו"ר ראובן ריבלין:</w:t>
      </w:r>
    </w:p>
    <w:p w14:paraId="0563C90A" w14:textId="77777777" w:rsidR="00000000" w:rsidRDefault="00DD24A4">
      <w:pPr>
        <w:pStyle w:val="a"/>
        <w:rPr>
          <w:rtl/>
        </w:rPr>
      </w:pPr>
    </w:p>
    <w:p w14:paraId="602447B1" w14:textId="77777777" w:rsidR="00000000" w:rsidRDefault="00DD24A4">
      <w:pPr>
        <w:pStyle w:val="a"/>
        <w:rPr>
          <w:rFonts w:hint="cs"/>
          <w:rtl/>
        </w:rPr>
      </w:pPr>
      <w:r>
        <w:rPr>
          <w:rFonts w:hint="cs"/>
          <w:rtl/>
        </w:rPr>
        <w:t>האם אתה לא רוצה לשמוע את התשובה?</w:t>
      </w:r>
    </w:p>
    <w:p w14:paraId="6ADF40F1" w14:textId="77777777" w:rsidR="00000000" w:rsidRDefault="00DD24A4">
      <w:pPr>
        <w:pStyle w:val="ac"/>
        <w:rPr>
          <w:rtl/>
        </w:rPr>
      </w:pPr>
      <w:r>
        <w:rPr>
          <w:rtl/>
        </w:rPr>
        <w:br/>
      </w:r>
      <w:r>
        <w:rPr>
          <w:rtl/>
        </w:rPr>
        <w:br/>
        <w:t>מוחמד ברכה (חד"ש</w:t>
      </w:r>
      <w:r>
        <w:rPr>
          <w:rFonts w:hint="cs"/>
          <w:rtl/>
        </w:rPr>
        <w:t>-תע"ל</w:t>
      </w:r>
      <w:r>
        <w:rPr>
          <w:rtl/>
        </w:rPr>
        <w:t>):</w:t>
      </w:r>
    </w:p>
    <w:p w14:paraId="11CB501F" w14:textId="77777777" w:rsidR="00000000" w:rsidRDefault="00DD24A4">
      <w:pPr>
        <w:pStyle w:val="a"/>
        <w:rPr>
          <w:rtl/>
        </w:rPr>
      </w:pPr>
    </w:p>
    <w:p w14:paraId="3FCD5E66" w14:textId="77777777" w:rsidR="00000000" w:rsidRDefault="00DD24A4">
      <w:pPr>
        <w:pStyle w:val="a"/>
        <w:rPr>
          <w:rFonts w:hint="cs"/>
          <w:rtl/>
        </w:rPr>
      </w:pPr>
      <w:r>
        <w:rPr>
          <w:rFonts w:hint="cs"/>
          <w:rtl/>
        </w:rPr>
        <w:t xml:space="preserve">לא, </w:t>
      </w:r>
      <w:r>
        <w:rPr>
          <w:rFonts w:hint="cs"/>
          <w:rtl/>
        </w:rPr>
        <w:t>אני שואל שאלה.</w:t>
      </w:r>
    </w:p>
    <w:p w14:paraId="44AB3E2E" w14:textId="77777777" w:rsidR="00000000" w:rsidRDefault="00DD24A4">
      <w:pPr>
        <w:pStyle w:val="ad"/>
        <w:rPr>
          <w:rtl/>
        </w:rPr>
      </w:pPr>
      <w:r>
        <w:rPr>
          <w:rtl/>
        </w:rPr>
        <w:br/>
        <w:t>היו"ר ראובן ריבלין:</w:t>
      </w:r>
    </w:p>
    <w:p w14:paraId="787D3D5B" w14:textId="77777777" w:rsidR="00000000" w:rsidRDefault="00DD24A4">
      <w:pPr>
        <w:pStyle w:val="a"/>
        <w:rPr>
          <w:rtl/>
        </w:rPr>
      </w:pPr>
    </w:p>
    <w:p w14:paraId="77A7B34F" w14:textId="77777777" w:rsidR="00000000" w:rsidRDefault="00DD24A4">
      <w:pPr>
        <w:pStyle w:val="a"/>
        <w:rPr>
          <w:rFonts w:hint="cs"/>
          <w:rtl/>
        </w:rPr>
      </w:pPr>
      <w:r>
        <w:rPr>
          <w:rFonts w:hint="cs"/>
          <w:rtl/>
        </w:rPr>
        <w:t xml:space="preserve">אז אחרי שהוא יסיים, תשאל. </w:t>
      </w:r>
    </w:p>
    <w:p w14:paraId="7796C339" w14:textId="77777777" w:rsidR="00000000" w:rsidRDefault="00DD24A4">
      <w:pPr>
        <w:pStyle w:val="Speaker"/>
        <w:rPr>
          <w:rtl/>
        </w:rPr>
      </w:pPr>
      <w:r>
        <w:rPr>
          <w:rtl/>
        </w:rPr>
        <w:br/>
      </w:r>
      <w:bookmarkStart w:id="65" w:name="FS000001027T27_02_2003_18_33_23"/>
      <w:bookmarkEnd w:id="65"/>
      <w:r>
        <w:rPr>
          <w:rtl/>
        </w:rPr>
        <w:t>גדעון סער (הליכוד):</w:t>
      </w:r>
    </w:p>
    <w:p w14:paraId="6DCC66B4" w14:textId="77777777" w:rsidR="00000000" w:rsidRDefault="00DD24A4">
      <w:pPr>
        <w:pStyle w:val="a"/>
        <w:rPr>
          <w:rFonts w:hint="cs"/>
          <w:rtl/>
        </w:rPr>
      </w:pPr>
    </w:p>
    <w:p w14:paraId="558CF11D" w14:textId="77777777" w:rsidR="00000000" w:rsidRDefault="00DD24A4">
      <w:pPr>
        <w:pStyle w:val="a"/>
        <w:rPr>
          <w:rFonts w:hint="cs"/>
          <w:rtl/>
        </w:rPr>
      </w:pPr>
      <w:r>
        <w:rPr>
          <w:rFonts w:hint="cs"/>
          <w:rtl/>
        </w:rPr>
        <w:t xml:space="preserve">לגבי ההסכם עם ישראל בעלייה, שהועלה על-ידי חבר הכנסת ברונפמן </w:t>
      </w:r>
      <w:r>
        <w:rPr>
          <w:rtl/>
        </w:rPr>
        <w:t>–</w:t>
      </w:r>
      <w:r>
        <w:rPr>
          <w:rFonts w:hint="cs"/>
          <w:rtl/>
        </w:rPr>
        <w:t xml:space="preserve"> הוא לא הסכם קואליציוני, הוא לא כרוך בכינון הממשלה. הוא הסכם בין-מפלגתי למיזוג בין סיעות - - </w:t>
      </w:r>
    </w:p>
    <w:p w14:paraId="1B0ACAC4" w14:textId="77777777" w:rsidR="00000000" w:rsidRDefault="00DD24A4">
      <w:pPr>
        <w:pStyle w:val="ac"/>
        <w:rPr>
          <w:rtl/>
        </w:rPr>
      </w:pPr>
      <w:r>
        <w:rPr>
          <w:rtl/>
        </w:rPr>
        <w:br/>
        <w:t>דליה איציק (הע</w:t>
      </w:r>
      <w:r>
        <w:rPr>
          <w:rtl/>
        </w:rPr>
        <w:t>בודה-מימד):</w:t>
      </w:r>
    </w:p>
    <w:p w14:paraId="081183E5" w14:textId="77777777" w:rsidR="00000000" w:rsidRDefault="00DD24A4">
      <w:pPr>
        <w:pStyle w:val="a"/>
        <w:rPr>
          <w:rtl/>
        </w:rPr>
      </w:pPr>
    </w:p>
    <w:p w14:paraId="22FD8EA2" w14:textId="77777777" w:rsidR="00000000" w:rsidRDefault="00DD24A4">
      <w:pPr>
        <w:pStyle w:val="a"/>
        <w:rPr>
          <w:rFonts w:hint="cs"/>
          <w:rtl/>
        </w:rPr>
      </w:pPr>
      <w:r>
        <w:rPr>
          <w:rFonts w:hint="cs"/>
          <w:rtl/>
        </w:rPr>
        <w:t xml:space="preserve">מה זאת אומרת לא קשור? </w:t>
      </w:r>
    </w:p>
    <w:p w14:paraId="7455974B" w14:textId="77777777" w:rsidR="00000000" w:rsidRDefault="00DD24A4">
      <w:pPr>
        <w:pStyle w:val="ac"/>
        <w:rPr>
          <w:rtl/>
        </w:rPr>
      </w:pPr>
      <w:r>
        <w:rPr>
          <w:rtl/>
        </w:rPr>
        <w:br/>
        <w:t>אברהם</w:t>
      </w:r>
      <w:r>
        <w:rPr>
          <w:rFonts w:hint="cs"/>
          <w:rtl/>
        </w:rPr>
        <w:t xml:space="preserve"> </w:t>
      </w:r>
      <w:r>
        <w:rPr>
          <w:rtl/>
        </w:rPr>
        <w:t>בייגה שוחט (העבודה-מימד):</w:t>
      </w:r>
    </w:p>
    <w:p w14:paraId="129A0C2A" w14:textId="77777777" w:rsidR="00000000" w:rsidRDefault="00DD24A4">
      <w:pPr>
        <w:pStyle w:val="a"/>
        <w:rPr>
          <w:rtl/>
        </w:rPr>
      </w:pPr>
    </w:p>
    <w:p w14:paraId="3AD15ABC" w14:textId="77777777" w:rsidR="00000000" w:rsidRDefault="00DD24A4">
      <w:pPr>
        <w:pStyle w:val="a"/>
        <w:rPr>
          <w:rFonts w:hint="cs"/>
          <w:rtl/>
        </w:rPr>
      </w:pPr>
      <w:r>
        <w:rPr>
          <w:rFonts w:hint="cs"/>
          <w:rtl/>
        </w:rPr>
        <w:t>יש שם התחייבות - - -</w:t>
      </w:r>
    </w:p>
    <w:p w14:paraId="0C92AFF9" w14:textId="77777777" w:rsidR="00000000" w:rsidRDefault="00DD24A4">
      <w:pPr>
        <w:pStyle w:val="Speaker"/>
        <w:rPr>
          <w:rtl/>
        </w:rPr>
      </w:pPr>
      <w:r>
        <w:rPr>
          <w:rtl/>
        </w:rPr>
        <w:br/>
      </w:r>
      <w:bookmarkStart w:id="66" w:name="FS000001027T27_02_2003_18_34_50"/>
      <w:bookmarkEnd w:id="66"/>
      <w:r>
        <w:rPr>
          <w:rtl/>
        </w:rPr>
        <w:t>גדעון סער (הליכוד):</w:t>
      </w:r>
    </w:p>
    <w:p w14:paraId="7275967B" w14:textId="77777777" w:rsidR="00000000" w:rsidRDefault="00DD24A4">
      <w:pPr>
        <w:pStyle w:val="a"/>
        <w:rPr>
          <w:rtl/>
        </w:rPr>
      </w:pPr>
    </w:p>
    <w:p w14:paraId="241AE146" w14:textId="77777777" w:rsidR="00000000" w:rsidRDefault="00DD24A4">
      <w:pPr>
        <w:pStyle w:val="a"/>
        <w:ind w:left="719" w:firstLine="0"/>
        <w:rPr>
          <w:rFonts w:hint="cs"/>
          <w:rtl/>
        </w:rPr>
      </w:pPr>
      <w:r>
        <w:rPr>
          <w:rFonts w:hint="cs"/>
          <w:rtl/>
        </w:rPr>
        <w:t xml:space="preserve">- - והוא נחלת הציבור הרחב זה שבועות. </w:t>
      </w:r>
    </w:p>
    <w:p w14:paraId="3641062F" w14:textId="77777777" w:rsidR="00000000" w:rsidRDefault="00DD24A4">
      <w:pPr>
        <w:pStyle w:val="ac"/>
        <w:rPr>
          <w:rtl/>
        </w:rPr>
      </w:pPr>
      <w:r>
        <w:rPr>
          <w:rFonts w:hint="cs"/>
          <w:rtl/>
        </w:rPr>
        <w:br/>
      </w:r>
      <w:r>
        <w:rPr>
          <w:rFonts w:hint="eastAsia"/>
          <w:rtl/>
        </w:rPr>
        <w:t>קריאות</w:t>
      </w:r>
      <w:r>
        <w:rPr>
          <w:rtl/>
        </w:rPr>
        <w:t>:</w:t>
      </w:r>
    </w:p>
    <w:p w14:paraId="7797050C" w14:textId="77777777" w:rsidR="00000000" w:rsidRDefault="00DD24A4">
      <w:pPr>
        <w:pStyle w:val="a"/>
        <w:rPr>
          <w:rtl/>
        </w:rPr>
      </w:pPr>
    </w:p>
    <w:p w14:paraId="77A9A49A" w14:textId="77777777" w:rsidR="00000000" w:rsidRDefault="00DD24A4">
      <w:pPr>
        <w:pStyle w:val="a"/>
        <w:ind w:left="719" w:firstLine="0"/>
        <w:rPr>
          <w:rFonts w:hint="cs"/>
          <w:rtl/>
        </w:rPr>
      </w:pPr>
      <w:r>
        <w:rPr>
          <w:rFonts w:hint="cs"/>
          <w:rtl/>
        </w:rPr>
        <w:t xml:space="preserve"> - - - </w:t>
      </w:r>
    </w:p>
    <w:p w14:paraId="421CA2E7" w14:textId="77777777" w:rsidR="00000000" w:rsidRDefault="00DD24A4">
      <w:pPr>
        <w:pStyle w:val="a"/>
        <w:ind w:firstLine="0"/>
        <w:rPr>
          <w:rFonts w:hint="cs"/>
          <w:rtl/>
        </w:rPr>
      </w:pPr>
    </w:p>
    <w:p w14:paraId="5FA2549A" w14:textId="77777777" w:rsidR="00000000" w:rsidRDefault="00DD24A4">
      <w:pPr>
        <w:pStyle w:val="ad"/>
        <w:rPr>
          <w:rtl/>
        </w:rPr>
      </w:pPr>
      <w:r>
        <w:rPr>
          <w:rFonts w:hint="eastAsia"/>
          <w:rtl/>
        </w:rPr>
        <w:t>היו</w:t>
      </w:r>
      <w:r>
        <w:rPr>
          <w:rtl/>
        </w:rPr>
        <w:t>"ר ראובן ריבלין:</w:t>
      </w:r>
    </w:p>
    <w:p w14:paraId="71948C3B" w14:textId="77777777" w:rsidR="00000000" w:rsidRDefault="00DD24A4">
      <w:pPr>
        <w:pStyle w:val="a"/>
        <w:rPr>
          <w:rFonts w:hint="cs"/>
          <w:rtl/>
        </w:rPr>
      </w:pPr>
    </w:p>
    <w:p w14:paraId="6AD4B009" w14:textId="77777777" w:rsidR="00000000" w:rsidRDefault="00DD24A4">
      <w:pPr>
        <w:pStyle w:val="a"/>
        <w:rPr>
          <w:rFonts w:hint="cs"/>
          <w:rtl/>
        </w:rPr>
      </w:pPr>
      <w:r>
        <w:rPr>
          <w:rFonts w:hint="cs"/>
          <w:rtl/>
        </w:rPr>
        <w:t>רבותי חברי הכנסת, הוא משיב, וזכות הטיעון שלו קיימת כמו של כל אחד.</w:t>
      </w:r>
    </w:p>
    <w:p w14:paraId="7C724C2A" w14:textId="77777777" w:rsidR="00000000" w:rsidRDefault="00DD24A4">
      <w:pPr>
        <w:pStyle w:val="Speaker"/>
        <w:rPr>
          <w:rtl/>
        </w:rPr>
      </w:pPr>
      <w:r>
        <w:rPr>
          <w:rtl/>
        </w:rPr>
        <w:br/>
      </w:r>
      <w:bookmarkStart w:id="67" w:name="FS000001027T27_02_2003_18_36_48"/>
      <w:bookmarkEnd w:id="67"/>
      <w:r>
        <w:rPr>
          <w:rtl/>
        </w:rPr>
        <w:t>גדעון סער (הליכוד):</w:t>
      </w:r>
    </w:p>
    <w:p w14:paraId="47E0F40C" w14:textId="77777777" w:rsidR="00000000" w:rsidRDefault="00DD24A4">
      <w:pPr>
        <w:pStyle w:val="a"/>
        <w:rPr>
          <w:rtl/>
        </w:rPr>
      </w:pPr>
    </w:p>
    <w:p w14:paraId="1BFF55E4" w14:textId="77777777" w:rsidR="00000000" w:rsidRDefault="00DD24A4">
      <w:pPr>
        <w:pStyle w:val="a"/>
        <w:rPr>
          <w:rFonts w:hint="cs"/>
          <w:rtl/>
        </w:rPr>
      </w:pPr>
      <w:r>
        <w:rPr>
          <w:rFonts w:hint="cs"/>
          <w:rtl/>
        </w:rPr>
        <w:t xml:space="preserve">זה מיזוג בין מפלגות. הוא לא הוקם לצורך קואליציה והוא לא כונן לצורך קואליציה, והוא ממילא נחלת הציבור </w:t>
      </w:r>
      <w:r>
        <w:rPr>
          <w:rtl/>
        </w:rPr>
        <w:t>–</w:t>
      </w:r>
      <w:r>
        <w:rPr>
          <w:rFonts w:hint="cs"/>
          <w:rtl/>
        </w:rPr>
        <w:t xml:space="preserve"> זה לא הסכם שהוסתר. העובדה שהשר נתן שרנסקי יהיה שר ידועה לציבור והיא פורסמה ברבים.</w:t>
      </w:r>
    </w:p>
    <w:p w14:paraId="2D8EC407" w14:textId="77777777" w:rsidR="00000000" w:rsidRDefault="00DD24A4">
      <w:pPr>
        <w:pStyle w:val="a"/>
        <w:rPr>
          <w:rFonts w:hint="cs"/>
          <w:rtl/>
        </w:rPr>
      </w:pPr>
    </w:p>
    <w:p w14:paraId="5902FCDC" w14:textId="77777777" w:rsidR="00000000" w:rsidRDefault="00DD24A4">
      <w:pPr>
        <w:pStyle w:val="ac"/>
        <w:rPr>
          <w:rtl/>
        </w:rPr>
      </w:pPr>
      <w:r>
        <w:rPr>
          <w:rtl/>
        </w:rPr>
        <w:t>יצחק הרצוג (העבודה-מימד):</w:t>
      </w:r>
    </w:p>
    <w:p w14:paraId="62AB663A" w14:textId="77777777" w:rsidR="00000000" w:rsidRDefault="00DD24A4">
      <w:pPr>
        <w:pStyle w:val="a"/>
        <w:rPr>
          <w:rtl/>
        </w:rPr>
      </w:pPr>
    </w:p>
    <w:p w14:paraId="647DA4E5" w14:textId="77777777" w:rsidR="00000000" w:rsidRDefault="00DD24A4">
      <w:pPr>
        <w:pStyle w:val="a"/>
        <w:rPr>
          <w:rFonts w:hint="cs"/>
          <w:rtl/>
        </w:rPr>
      </w:pPr>
      <w:r>
        <w:rPr>
          <w:rFonts w:hint="cs"/>
          <w:rtl/>
        </w:rPr>
        <w:t>לגבי המכתב - - -</w:t>
      </w:r>
    </w:p>
    <w:p w14:paraId="432BDFA0" w14:textId="77777777" w:rsidR="00000000" w:rsidRDefault="00DD24A4">
      <w:pPr>
        <w:pStyle w:val="ac"/>
        <w:rPr>
          <w:rtl/>
        </w:rPr>
      </w:pPr>
      <w:r>
        <w:rPr>
          <w:rFonts w:hint="cs"/>
          <w:rtl/>
        </w:rPr>
        <w:br/>
      </w:r>
      <w:r>
        <w:rPr>
          <w:rFonts w:hint="eastAsia"/>
          <w:rtl/>
        </w:rPr>
        <w:t>נסי</w:t>
      </w:r>
      <w:r>
        <w:rPr>
          <w:rFonts w:hint="eastAsia"/>
          <w:rtl/>
        </w:rPr>
        <w:t>ם</w:t>
      </w:r>
      <w:r>
        <w:rPr>
          <w:rtl/>
        </w:rPr>
        <w:t xml:space="preserve"> זאב (ש"ס):</w:t>
      </w:r>
    </w:p>
    <w:p w14:paraId="052ECF53" w14:textId="77777777" w:rsidR="00000000" w:rsidRDefault="00DD24A4">
      <w:pPr>
        <w:pStyle w:val="a"/>
        <w:rPr>
          <w:rFonts w:hint="cs"/>
          <w:rtl/>
        </w:rPr>
      </w:pPr>
    </w:p>
    <w:p w14:paraId="6FD46097" w14:textId="77777777" w:rsidR="00000000" w:rsidRDefault="00DD24A4">
      <w:pPr>
        <w:pStyle w:val="a"/>
        <w:rPr>
          <w:rFonts w:hint="cs"/>
          <w:rtl/>
        </w:rPr>
      </w:pPr>
      <w:r>
        <w:rPr>
          <w:rFonts w:hint="cs"/>
          <w:rtl/>
        </w:rPr>
        <w:t>היו עוד הבטחות שלא יצאו לפועל.</w:t>
      </w:r>
    </w:p>
    <w:p w14:paraId="418A7EF6" w14:textId="77777777" w:rsidR="00000000" w:rsidRDefault="00DD24A4">
      <w:pPr>
        <w:pStyle w:val="Speaker"/>
        <w:rPr>
          <w:rtl/>
        </w:rPr>
      </w:pPr>
      <w:r>
        <w:rPr>
          <w:rtl/>
        </w:rPr>
        <w:br/>
      </w:r>
      <w:bookmarkStart w:id="68" w:name="FS000001027T27_02_2003_18_39_09"/>
      <w:bookmarkEnd w:id="68"/>
      <w:r>
        <w:rPr>
          <w:rtl/>
        </w:rPr>
        <w:t>גדעון סער (הליכוד):</w:t>
      </w:r>
    </w:p>
    <w:p w14:paraId="793571D0" w14:textId="77777777" w:rsidR="00000000" w:rsidRDefault="00DD24A4">
      <w:pPr>
        <w:pStyle w:val="a"/>
        <w:rPr>
          <w:rtl/>
        </w:rPr>
      </w:pPr>
    </w:p>
    <w:p w14:paraId="125C3F96" w14:textId="77777777" w:rsidR="00000000" w:rsidRDefault="00DD24A4">
      <w:pPr>
        <w:pStyle w:val="a"/>
        <w:rPr>
          <w:rFonts w:hint="cs"/>
          <w:rtl/>
        </w:rPr>
      </w:pPr>
      <w:r>
        <w:rPr>
          <w:rFonts w:hint="cs"/>
          <w:rtl/>
        </w:rPr>
        <w:t xml:space="preserve">היתה שאלה נוספת של חבר הכנסת הרצוג לגבי היועץ המשפטי לממשלה. מדובר </w:t>
      </w:r>
      <w:r>
        <w:rPr>
          <w:rtl/>
        </w:rPr>
        <w:br/>
      </w:r>
      <w:r>
        <w:rPr>
          <w:rFonts w:hint="cs"/>
          <w:rtl/>
        </w:rPr>
        <w:t>במסמך - - -</w:t>
      </w:r>
    </w:p>
    <w:p w14:paraId="78001D41" w14:textId="77777777" w:rsidR="00000000" w:rsidRDefault="00DD24A4">
      <w:pPr>
        <w:pStyle w:val="ad"/>
        <w:rPr>
          <w:rtl/>
        </w:rPr>
      </w:pPr>
      <w:r>
        <w:rPr>
          <w:rtl/>
        </w:rPr>
        <w:br/>
        <w:t>היו"ר ראובן ריבלין:</w:t>
      </w:r>
    </w:p>
    <w:p w14:paraId="376F368F" w14:textId="77777777" w:rsidR="00000000" w:rsidRDefault="00DD24A4">
      <w:pPr>
        <w:pStyle w:val="a"/>
        <w:rPr>
          <w:rtl/>
        </w:rPr>
      </w:pPr>
    </w:p>
    <w:p w14:paraId="408CCDD0" w14:textId="77777777" w:rsidR="00000000" w:rsidRDefault="00DD24A4">
      <w:pPr>
        <w:pStyle w:val="a"/>
        <w:rPr>
          <w:rFonts w:hint="cs"/>
          <w:rtl/>
        </w:rPr>
      </w:pPr>
      <w:r>
        <w:rPr>
          <w:rFonts w:hint="cs"/>
          <w:rtl/>
        </w:rPr>
        <w:t xml:space="preserve">חבר הכנסת זאב. שאלו שאלות, מקבלים תשובות, אתה לא תפריע עכשיו. </w:t>
      </w:r>
    </w:p>
    <w:p w14:paraId="74C07170" w14:textId="77777777" w:rsidR="00000000" w:rsidRDefault="00DD24A4">
      <w:pPr>
        <w:pStyle w:val="ac"/>
        <w:rPr>
          <w:rtl/>
        </w:rPr>
      </w:pPr>
      <w:r>
        <w:rPr>
          <w:rtl/>
        </w:rPr>
        <w:br/>
        <w:t>נסים זאב (ש"ס):</w:t>
      </w:r>
    </w:p>
    <w:p w14:paraId="15CCBD77" w14:textId="77777777" w:rsidR="00000000" w:rsidRDefault="00DD24A4">
      <w:pPr>
        <w:pStyle w:val="a"/>
        <w:rPr>
          <w:rtl/>
        </w:rPr>
      </w:pPr>
    </w:p>
    <w:p w14:paraId="6A8D47BC" w14:textId="77777777" w:rsidR="00000000" w:rsidRDefault="00DD24A4">
      <w:pPr>
        <w:pStyle w:val="a"/>
        <w:rPr>
          <w:rFonts w:hint="cs"/>
          <w:rtl/>
        </w:rPr>
      </w:pPr>
      <w:r>
        <w:rPr>
          <w:rFonts w:hint="cs"/>
          <w:rtl/>
        </w:rPr>
        <w:t>לא שמע</w:t>
      </w:r>
      <w:r>
        <w:rPr>
          <w:rFonts w:hint="cs"/>
          <w:rtl/>
        </w:rPr>
        <w:t>תי את התשובה.</w:t>
      </w:r>
    </w:p>
    <w:p w14:paraId="4905D867" w14:textId="77777777" w:rsidR="00000000" w:rsidRDefault="00DD24A4">
      <w:pPr>
        <w:pStyle w:val="ad"/>
        <w:rPr>
          <w:rtl/>
        </w:rPr>
      </w:pPr>
      <w:r>
        <w:rPr>
          <w:rtl/>
        </w:rPr>
        <w:br/>
        <w:t>היו"ר ראובן ריבלין:</w:t>
      </w:r>
    </w:p>
    <w:p w14:paraId="004BD0D9" w14:textId="77777777" w:rsidR="00000000" w:rsidRDefault="00DD24A4">
      <w:pPr>
        <w:pStyle w:val="a"/>
        <w:rPr>
          <w:rtl/>
        </w:rPr>
      </w:pPr>
    </w:p>
    <w:p w14:paraId="7797B7BF" w14:textId="77777777" w:rsidR="00000000" w:rsidRDefault="00DD24A4">
      <w:pPr>
        <w:pStyle w:val="a"/>
        <w:rPr>
          <w:rFonts w:hint="cs"/>
          <w:rtl/>
        </w:rPr>
      </w:pPr>
      <w:r>
        <w:rPr>
          <w:rFonts w:hint="cs"/>
          <w:rtl/>
        </w:rPr>
        <w:t xml:space="preserve">מספיק. אתה לא שמעת כי אתה מפריע עם חבריך. מי שישב בשקט - ישמע. </w:t>
      </w:r>
    </w:p>
    <w:p w14:paraId="12710CF5" w14:textId="77777777" w:rsidR="00000000" w:rsidRDefault="00DD24A4">
      <w:pPr>
        <w:pStyle w:val="Speaker"/>
        <w:rPr>
          <w:rtl/>
        </w:rPr>
      </w:pPr>
      <w:r>
        <w:rPr>
          <w:rtl/>
        </w:rPr>
        <w:br/>
      </w:r>
      <w:bookmarkStart w:id="69" w:name="FS000001027T27_02_2003_17_49_08"/>
      <w:bookmarkEnd w:id="69"/>
      <w:r>
        <w:rPr>
          <w:rtl/>
        </w:rPr>
        <w:t>גדעון סער (הליכוד):</w:t>
      </w:r>
    </w:p>
    <w:p w14:paraId="160ACA87" w14:textId="77777777" w:rsidR="00000000" w:rsidRDefault="00DD24A4">
      <w:pPr>
        <w:pStyle w:val="a"/>
        <w:rPr>
          <w:rtl/>
        </w:rPr>
      </w:pPr>
    </w:p>
    <w:p w14:paraId="3708675F" w14:textId="77777777" w:rsidR="00000000" w:rsidRDefault="00DD24A4">
      <w:pPr>
        <w:pStyle w:val="a"/>
        <w:rPr>
          <w:rFonts w:hint="cs"/>
          <w:rtl/>
        </w:rPr>
      </w:pPr>
      <w:r>
        <w:rPr>
          <w:rFonts w:hint="cs"/>
          <w:rtl/>
        </w:rPr>
        <w:t>אנחנו צירפנו מטעמי נוחות את מכתבו של ראש הממשלה, שנגע לכינון הקואליציה הקודמת בשנת 2001, לחבר הכנסת אביגדור ליברמן ולחבר הכנסת רחבעם ז</w:t>
      </w:r>
      <w:r>
        <w:rPr>
          <w:rFonts w:hint="cs"/>
          <w:rtl/>
        </w:rPr>
        <w:t xml:space="preserve">אבי ז"ל, על מנת שידעו במה מדובר. המסמך, שהוא מסמכו של היועץ המשפטי לממשלה לגבי החלטות מועצת הביטחון של האו"ם, וכבר צורף אז, הוא מסמך גלוי, הוא היה מונח בפני הכנסת, הוא בין המסמכים שנמצאים כאן בכנסת, הוא צורף בזמן הקמת ממשלת האחדות והיה גלוי בפני הכנסת, זה </w:t>
      </w:r>
      <w:r>
        <w:rPr>
          <w:rFonts w:hint="cs"/>
          <w:rtl/>
        </w:rPr>
        <w:t xml:space="preserve">צירוף לצירוף לצירוף. הוא מסמך גלוי לחלוטין וידוע ברבים. </w:t>
      </w:r>
    </w:p>
    <w:p w14:paraId="5872888B" w14:textId="77777777" w:rsidR="00000000" w:rsidRDefault="00DD24A4">
      <w:pPr>
        <w:pStyle w:val="a"/>
        <w:ind w:firstLine="0"/>
        <w:rPr>
          <w:rFonts w:hint="cs"/>
          <w:rtl/>
        </w:rPr>
      </w:pPr>
    </w:p>
    <w:p w14:paraId="3CED1EF4" w14:textId="77777777" w:rsidR="00000000" w:rsidRDefault="00DD24A4">
      <w:pPr>
        <w:pStyle w:val="ac"/>
        <w:rPr>
          <w:rtl/>
        </w:rPr>
      </w:pPr>
      <w:r>
        <w:rPr>
          <w:rFonts w:hint="eastAsia"/>
          <w:rtl/>
        </w:rPr>
        <w:t>מאיר</w:t>
      </w:r>
      <w:r>
        <w:rPr>
          <w:rtl/>
        </w:rPr>
        <w:t xml:space="preserve"> פרוש (יהדות התורה):</w:t>
      </w:r>
    </w:p>
    <w:p w14:paraId="6FC9440A" w14:textId="77777777" w:rsidR="00000000" w:rsidRDefault="00DD24A4">
      <w:pPr>
        <w:pStyle w:val="a"/>
        <w:rPr>
          <w:rFonts w:hint="cs"/>
          <w:rtl/>
        </w:rPr>
      </w:pPr>
    </w:p>
    <w:p w14:paraId="174425D4" w14:textId="77777777" w:rsidR="00000000" w:rsidRDefault="00DD24A4">
      <w:pPr>
        <w:pStyle w:val="a"/>
        <w:rPr>
          <w:rFonts w:hint="cs"/>
          <w:rtl/>
        </w:rPr>
      </w:pPr>
      <w:r>
        <w:rPr>
          <w:rFonts w:hint="cs"/>
          <w:rtl/>
        </w:rPr>
        <w:t xml:space="preserve">יש לי המסמך הקודם. </w:t>
      </w:r>
    </w:p>
    <w:p w14:paraId="2C6BE299" w14:textId="77777777" w:rsidR="00000000" w:rsidRDefault="00DD24A4">
      <w:pPr>
        <w:pStyle w:val="ad"/>
        <w:rPr>
          <w:rFonts w:hint="cs"/>
          <w:rtl/>
        </w:rPr>
      </w:pPr>
    </w:p>
    <w:p w14:paraId="41E0E458" w14:textId="77777777" w:rsidR="00000000" w:rsidRDefault="00DD24A4">
      <w:pPr>
        <w:pStyle w:val="ad"/>
        <w:rPr>
          <w:rtl/>
        </w:rPr>
      </w:pPr>
      <w:r>
        <w:rPr>
          <w:rtl/>
        </w:rPr>
        <w:t>היו"ר ראובן ריבלין:</w:t>
      </w:r>
    </w:p>
    <w:p w14:paraId="6BA4D8DC" w14:textId="77777777" w:rsidR="00000000" w:rsidRDefault="00DD24A4">
      <w:pPr>
        <w:pStyle w:val="a"/>
        <w:rPr>
          <w:rtl/>
        </w:rPr>
      </w:pPr>
    </w:p>
    <w:p w14:paraId="2E206868" w14:textId="77777777" w:rsidR="00000000" w:rsidRDefault="00DD24A4">
      <w:pPr>
        <w:pStyle w:val="a"/>
        <w:rPr>
          <w:rFonts w:hint="cs"/>
          <w:rtl/>
        </w:rPr>
      </w:pPr>
      <w:r>
        <w:rPr>
          <w:rFonts w:hint="cs"/>
          <w:rtl/>
        </w:rPr>
        <w:t xml:space="preserve">חבר הכנסת פרוש, נא לשבת. </w:t>
      </w:r>
    </w:p>
    <w:p w14:paraId="2C523A9E" w14:textId="77777777" w:rsidR="00000000" w:rsidRDefault="00DD24A4">
      <w:pPr>
        <w:pStyle w:val="a"/>
        <w:ind w:firstLine="0"/>
        <w:rPr>
          <w:rFonts w:hint="cs"/>
          <w:rtl/>
        </w:rPr>
      </w:pPr>
    </w:p>
    <w:p w14:paraId="699F9B42" w14:textId="77777777" w:rsidR="00000000" w:rsidRDefault="00DD24A4">
      <w:pPr>
        <w:pStyle w:val="SpeakerCon"/>
        <w:rPr>
          <w:rtl/>
        </w:rPr>
      </w:pPr>
      <w:bookmarkStart w:id="70" w:name="FS000001027T27_02_2003_17_58_06C"/>
      <w:bookmarkEnd w:id="70"/>
      <w:r>
        <w:rPr>
          <w:rtl/>
        </w:rPr>
        <w:t>גדעון סער (הליכוד):</w:t>
      </w:r>
    </w:p>
    <w:p w14:paraId="2B142758" w14:textId="77777777" w:rsidR="00000000" w:rsidRDefault="00DD24A4">
      <w:pPr>
        <w:pStyle w:val="a"/>
        <w:rPr>
          <w:rtl/>
        </w:rPr>
      </w:pPr>
    </w:p>
    <w:p w14:paraId="3F3611D1" w14:textId="77777777" w:rsidR="00000000" w:rsidRDefault="00DD24A4">
      <w:pPr>
        <w:pStyle w:val="a"/>
        <w:rPr>
          <w:rFonts w:hint="cs"/>
          <w:rtl/>
        </w:rPr>
      </w:pPr>
      <w:r>
        <w:rPr>
          <w:rFonts w:hint="cs"/>
          <w:rtl/>
        </w:rPr>
        <w:t>ממילא אין כאן שום דבר שנסתר מעיני הציבור, או שאינו ידוע לכל מי שיושב במליאה הזאת ב</w:t>
      </w:r>
      <w:r>
        <w:rPr>
          <w:rFonts w:hint="cs"/>
          <w:rtl/>
        </w:rPr>
        <w:t xml:space="preserve">כל אחד משלושת הנושאים הללו. </w:t>
      </w:r>
    </w:p>
    <w:p w14:paraId="18565745" w14:textId="77777777" w:rsidR="00000000" w:rsidRDefault="00DD24A4">
      <w:pPr>
        <w:pStyle w:val="a"/>
        <w:ind w:firstLine="0"/>
        <w:rPr>
          <w:rFonts w:hint="cs"/>
          <w:rtl/>
        </w:rPr>
      </w:pPr>
    </w:p>
    <w:p w14:paraId="435EAB76" w14:textId="77777777" w:rsidR="00000000" w:rsidRDefault="00DD24A4">
      <w:pPr>
        <w:pStyle w:val="ad"/>
        <w:rPr>
          <w:rtl/>
        </w:rPr>
      </w:pPr>
      <w:r>
        <w:rPr>
          <w:rtl/>
        </w:rPr>
        <w:t>היו"ר ראובן ריבלין:</w:t>
      </w:r>
    </w:p>
    <w:p w14:paraId="21E4ACF4" w14:textId="77777777" w:rsidR="00000000" w:rsidRDefault="00DD24A4">
      <w:pPr>
        <w:pStyle w:val="a"/>
        <w:rPr>
          <w:rtl/>
        </w:rPr>
      </w:pPr>
    </w:p>
    <w:p w14:paraId="5CCBD35F" w14:textId="77777777" w:rsidR="00000000" w:rsidRDefault="00DD24A4">
      <w:pPr>
        <w:pStyle w:val="a"/>
        <w:rPr>
          <w:rFonts w:hint="cs"/>
          <w:rtl/>
        </w:rPr>
      </w:pPr>
      <w:r>
        <w:rPr>
          <w:rFonts w:hint="cs"/>
          <w:rtl/>
        </w:rPr>
        <w:t xml:space="preserve">תודה רבה. נא לשבת. אחרון הדוברים, חבר הכנסת ברכה. לאחר מכן כמובן פתוחה הדרך הפרלמנטרית וכל דרך אחרת בפני כל אחד אחר. חבר הכנסת ברכה, בבקשה, מה רצית. </w:t>
      </w:r>
    </w:p>
    <w:p w14:paraId="1278CF56" w14:textId="77777777" w:rsidR="00000000" w:rsidRDefault="00DD24A4">
      <w:pPr>
        <w:pStyle w:val="a"/>
        <w:ind w:firstLine="0"/>
        <w:rPr>
          <w:rFonts w:hint="cs"/>
          <w:rtl/>
        </w:rPr>
      </w:pPr>
    </w:p>
    <w:p w14:paraId="3FB6D854" w14:textId="77777777" w:rsidR="00000000" w:rsidRDefault="00DD24A4">
      <w:pPr>
        <w:pStyle w:val="ac"/>
        <w:rPr>
          <w:rtl/>
        </w:rPr>
      </w:pPr>
      <w:r>
        <w:rPr>
          <w:rFonts w:hint="eastAsia"/>
          <w:rtl/>
        </w:rPr>
        <w:t>מאיר</w:t>
      </w:r>
      <w:r>
        <w:rPr>
          <w:rtl/>
        </w:rPr>
        <w:t xml:space="preserve"> פרוש (יהדות התורה):</w:t>
      </w:r>
    </w:p>
    <w:p w14:paraId="6495F04C" w14:textId="77777777" w:rsidR="00000000" w:rsidRDefault="00DD24A4">
      <w:pPr>
        <w:pStyle w:val="a"/>
        <w:rPr>
          <w:rFonts w:hint="cs"/>
          <w:rtl/>
        </w:rPr>
      </w:pPr>
    </w:p>
    <w:p w14:paraId="67306F05" w14:textId="77777777" w:rsidR="00000000" w:rsidRDefault="00DD24A4">
      <w:pPr>
        <w:pStyle w:val="a"/>
        <w:rPr>
          <w:rFonts w:hint="cs"/>
          <w:rtl/>
        </w:rPr>
      </w:pPr>
      <w:r>
        <w:rPr>
          <w:rFonts w:hint="cs"/>
          <w:rtl/>
        </w:rPr>
        <w:t xml:space="preserve">יש לי  המסמך הקודם - - - </w:t>
      </w:r>
    </w:p>
    <w:p w14:paraId="482003BC" w14:textId="77777777" w:rsidR="00000000" w:rsidRDefault="00DD24A4">
      <w:pPr>
        <w:pStyle w:val="a"/>
        <w:ind w:firstLine="0"/>
        <w:rPr>
          <w:rFonts w:hint="cs"/>
          <w:rtl/>
        </w:rPr>
      </w:pPr>
    </w:p>
    <w:p w14:paraId="0F3C12E0" w14:textId="77777777" w:rsidR="00000000" w:rsidRDefault="00DD24A4">
      <w:pPr>
        <w:pStyle w:val="ad"/>
        <w:rPr>
          <w:rtl/>
        </w:rPr>
      </w:pPr>
      <w:r>
        <w:rPr>
          <w:rtl/>
        </w:rPr>
        <w:t>ה</w:t>
      </w:r>
      <w:r>
        <w:rPr>
          <w:rtl/>
        </w:rPr>
        <w:t>יו"ר ראובן ריבלין:</w:t>
      </w:r>
    </w:p>
    <w:p w14:paraId="0EACCB1C" w14:textId="77777777" w:rsidR="00000000" w:rsidRDefault="00DD24A4">
      <w:pPr>
        <w:pStyle w:val="a"/>
        <w:rPr>
          <w:rtl/>
        </w:rPr>
      </w:pPr>
    </w:p>
    <w:p w14:paraId="15F89956" w14:textId="77777777" w:rsidR="00000000" w:rsidRDefault="00DD24A4">
      <w:pPr>
        <w:pStyle w:val="a"/>
        <w:rPr>
          <w:rFonts w:hint="cs"/>
          <w:rtl/>
        </w:rPr>
      </w:pPr>
      <w:r>
        <w:rPr>
          <w:rFonts w:hint="cs"/>
          <w:rtl/>
        </w:rPr>
        <w:t xml:space="preserve">חבר הכנסת פרוש, שמענו את טיעוניך ומיצית את טיעוניך. חבר הכנסת ברכה, אחרון הדוברים. </w:t>
      </w:r>
    </w:p>
    <w:p w14:paraId="7D1F3980" w14:textId="77777777" w:rsidR="00000000" w:rsidRDefault="00DD24A4">
      <w:pPr>
        <w:pStyle w:val="a"/>
        <w:ind w:firstLine="0"/>
        <w:rPr>
          <w:rFonts w:hint="cs"/>
          <w:rtl/>
        </w:rPr>
      </w:pPr>
    </w:p>
    <w:p w14:paraId="31EDEBB9" w14:textId="77777777" w:rsidR="00000000" w:rsidRDefault="00DD24A4">
      <w:pPr>
        <w:pStyle w:val="Speaker"/>
        <w:rPr>
          <w:rtl/>
        </w:rPr>
      </w:pPr>
      <w:bookmarkStart w:id="71" w:name="FS000000540T27_02_2003_18_00_05"/>
      <w:bookmarkEnd w:id="71"/>
      <w:r>
        <w:rPr>
          <w:rFonts w:hint="eastAsia"/>
          <w:rtl/>
        </w:rPr>
        <w:t>מוחמד</w:t>
      </w:r>
      <w:r>
        <w:rPr>
          <w:rtl/>
        </w:rPr>
        <w:t xml:space="preserve"> ברכה (חד"ש</w:t>
      </w:r>
      <w:r>
        <w:rPr>
          <w:rFonts w:hint="cs"/>
          <w:rtl/>
        </w:rPr>
        <w:t>-תע"ל</w:t>
      </w:r>
      <w:r>
        <w:rPr>
          <w:rtl/>
        </w:rPr>
        <w:t>):</w:t>
      </w:r>
    </w:p>
    <w:p w14:paraId="0F78D461" w14:textId="77777777" w:rsidR="00000000" w:rsidRDefault="00DD24A4">
      <w:pPr>
        <w:pStyle w:val="a"/>
        <w:rPr>
          <w:rFonts w:hint="cs"/>
          <w:rtl/>
        </w:rPr>
      </w:pPr>
    </w:p>
    <w:p w14:paraId="29783B3F" w14:textId="77777777" w:rsidR="00000000" w:rsidRDefault="00DD24A4">
      <w:pPr>
        <w:pStyle w:val="a"/>
        <w:rPr>
          <w:rFonts w:hint="cs"/>
          <w:rtl/>
        </w:rPr>
      </w:pPr>
      <w:r>
        <w:rPr>
          <w:rFonts w:hint="cs"/>
          <w:rtl/>
        </w:rPr>
        <w:t>אדוני היושב-ראש, אם מכתבו של ראש הממשלה אינו אחד התנאים לכינונה של הממשלה, זאת אומרת, המכתב הזה אינו בתוקף. יושב-ראש הקואליציה</w:t>
      </w:r>
      <w:r>
        <w:rPr>
          <w:rFonts w:hint="cs"/>
          <w:rtl/>
        </w:rPr>
        <w:t xml:space="preserve"> צריך לענות על השאלה הפשוטה: האם המכתב הזה מהווה תנאי להצטרפותו של מר נתניהו לממשלה? אם כן, זה שייך לסעיף 1 הנוגע לכינון הממשלה, אם לא, אז המכתב אינו קיים, אינו שריר ואינו קיים. </w:t>
      </w:r>
    </w:p>
    <w:p w14:paraId="0485A799" w14:textId="77777777" w:rsidR="00000000" w:rsidRDefault="00DD24A4">
      <w:pPr>
        <w:pStyle w:val="a"/>
        <w:ind w:firstLine="0"/>
        <w:rPr>
          <w:rFonts w:hint="cs"/>
          <w:rtl/>
        </w:rPr>
      </w:pPr>
    </w:p>
    <w:p w14:paraId="167B458B" w14:textId="77777777" w:rsidR="00000000" w:rsidRDefault="00DD24A4">
      <w:pPr>
        <w:pStyle w:val="ad"/>
        <w:rPr>
          <w:rtl/>
        </w:rPr>
      </w:pPr>
      <w:r>
        <w:rPr>
          <w:rtl/>
        </w:rPr>
        <w:t>היו"ר ראובן ריבלין:</w:t>
      </w:r>
    </w:p>
    <w:p w14:paraId="12279860" w14:textId="77777777" w:rsidR="00000000" w:rsidRDefault="00DD24A4">
      <w:pPr>
        <w:pStyle w:val="a"/>
        <w:rPr>
          <w:rtl/>
        </w:rPr>
      </w:pPr>
    </w:p>
    <w:p w14:paraId="140D5B2B" w14:textId="77777777" w:rsidR="00000000" w:rsidRDefault="00DD24A4">
      <w:pPr>
        <w:pStyle w:val="a"/>
        <w:rPr>
          <w:rFonts w:hint="cs"/>
          <w:rtl/>
        </w:rPr>
      </w:pPr>
      <w:r>
        <w:rPr>
          <w:rFonts w:hint="cs"/>
          <w:rtl/>
        </w:rPr>
        <w:t xml:space="preserve">היטבת להגדיר את המכתב, המכתב שריר וקיים, ואין בו התניה </w:t>
      </w:r>
      <w:r>
        <w:rPr>
          <w:rFonts w:hint="cs"/>
          <w:rtl/>
        </w:rPr>
        <w:t xml:space="preserve">לצירופו של חבר הכנסת נתניהו, השר נתניהו, לממשלה. </w:t>
      </w:r>
    </w:p>
    <w:p w14:paraId="5F6F2E40" w14:textId="77777777" w:rsidR="00000000" w:rsidRDefault="00DD24A4">
      <w:pPr>
        <w:pStyle w:val="a"/>
        <w:ind w:firstLine="0"/>
        <w:rPr>
          <w:rFonts w:hint="cs"/>
          <w:rtl/>
        </w:rPr>
      </w:pPr>
    </w:p>
    <w:p w14:paraId="474E3ED7" w14:textId="77777777" w:rsidR="00000000" w:rsidRDefault="00DD24A4">
      <w:pPr>
        <w:pStyle w:val="ac"/>
        <w:rPr>
          <w:rtl/>
        </w:rPr>
      </w:pPr>
      <w:r>
        <w:rPr>
          <w:rFonts w:hint="eastAsia"/>
          <w:rtl/>
        </w:rPr>
        <w:t>דליה</w:t>
      </w:r>
      <w:r>
        <w:rPr>
          <w:rtl/>
        </w:rPr>
        <w:t xml:space="preserve"> איציק (העבודה-מימד):</w:t>
      </w:r>
    </w:p>
    <w:p w14:paraId="1FCDA609" w14:textId="77777777" w:rsidR="00000000" w:rsidRDefault="00DD24A4">
      <w:pPr>
        <w:pStyle w:val="a"/>
        <w:rPr>
          <w:rFonts w:hint="cs"/>
          <w:rtl/>
        </w:rPr>
      </w:pPr>
    </w:p>
    <w:p w14:paraId="2F675846" w14:textId="77777777" w:rsidR="00000000" w:rsidRDefault="00DD24A4">
      <w:pPr>
        <w:pStyle w:val="a"/>
        <w:ind w:firstLine="0"/>
        <w:rPr>
          <w:rFonts w:hint="cs"/>
          <w:rtl/>
        </w:rPr>
      </w:pPr>
      <w:r>
        <w:rPr>
          <w:rFonts w:hint="cs"/>
          <w:rtl/>
        </w:rPr>
        <w:tab/>
        <w:t xml:space="preserve">מאיפה אתה יודע, אתה היושב-ראש? </w:t>
      </w:r>
    </w:p>
    <w:p w14:paraId="2AB24754" w14:textId="77777777" w:rsidR="00000000" w:rsidRDefault="00DD24A4">
      <w:pPr>
        <w:pStyle w:val="a"/>
        <w:ind w:firstLine="0"/>
        <w:rPr>
          <w:rFonts w:hint="cs"/>
          <w:rtl/>
        </w:rPr>
      </w:pPr>
    </w:p>
    <w:p w14:paraId="14672973" w14:textId="77777777" w:rsidR="00000000" w:rsidRDefault="00DD24A4">
      <w:pPr>
        <w:pStyle w:val="ad"/>
        <w:rPr>
          <w:rtl/>
        </w:rPr>
      </w:pPr>
      <w:r>
        <w:rPr>
          <w:rtl/>
        </w:rPr>
        <w:t>היו"ר ראובן ריבלין:</w:t>
      </w:r>
    </w:p>
    <w:p w14:paraId="54ADE2A3" w14:textId="77777777" w:rsidR="00000000" w:rsidRDefault="00DD24A4">
      <w:pPr>
        <w:pStyle w:val="a"/>
        <w:rPr>
          <w:rtl/>
        </w:rPr>
      </w:pPr>
    </w:p>
    <w:p w14:paraId="2DDC7A75" w14:textId="77777777" w:rsidR="00000000" w:rsidRDefault="00DD24A4">
      <w:pPr>
        <w:pStyle w:val="a"/>
        <w:rPr>
          <w:rFonts w:hint="cs"/>
          <w:rtl/>
        </w:rPr>
      </w:pPr>
      <w:r>
        <w:rPr>
          <w:rFonts w:hint="cs"/>
          <w:rtl/>
        </w:rPr>
        <w:t xml:space="preserve">המכתב מונח פה לפני וכל אחד מהחברים יכול לראות אותו. </w:t>
      </w:r>
    </w:p>
    <w:p w14:paraId="7E529BEA" w14:textId="77777777" w:rsidR="00000000" w:rsidRDefault="00DD24A4">
      <w:pPr>
        <w:pStyle w:val="a"/>
        <w:ind w:firstLine="0"/>
        <w:rPr>
          <w:rFonts w:hint="cs"/>
          <w:rtl/>
        </w:rPr>
      </w:pPr>
    </w:p>
    <w:p w14:paraId="42344FCD" w14:textId="77777777" w:rsidR="00000000" w:rsidRDefault="00DD24A4">
      <w:pPr>
        <w:pStyle w:val="ac"/>
        <w:rPr>
          <w:rtl/>
        </w:rPr>
      </w:pPr>
      <w:r>
        <w:rPr>
          <w:rFonts w:hint="eastAsia"/>
          <w:rtl/>
        </w:rPr>
        <w:t>דליה</w:t>
      </w:r>
      <w:r>
        <w:rPr>
          <w:rtl/>
        </w:rPr>
        <w:t xml:space="preserve"> איציק (העבודה-מימד):</w:t>
      </w:r>
    </w:p>
    <w:p w14:paraId="6BE6459C" w14:textId="77777777" w:rsidR="00000000" w:rsidRDefault="00DD24A4">
      <w:pPr>
        <w:pStyle w:val="a"/>
        <w:rPr>
          <w:rFonts w:hint="cs"/>
          <w:rtl/>
        </w:rPr>
      </w:pPr>
    </w:p>
    <w:p w14:paraId="7C095F37" w14:textId="77777777" w:rsidR="00000000" w:rsidRDefault="00DD24A4">
      <w:pPr>
        <w:pStyle w:val="a"/>
        <w:rPr>
          <w:rFonts w:hint="cs"/>
          <w:rtl/>
        </w:rPr>
      </w:pPr>
      <w:r>
        <w:rPr>
          <w:rFonts w:hint="cs"/>
          <w:rtl/>
        </w:rPr>
        <w:t>אנחנו רוצים שתקרא אותו. תקרא לנתניהו לדוכן</w:t>
      </w:r>
      <w:r>
        <w:rPr>
          <w:rFonts w:hint="cs"/>
          <w:rtl/>
        </w:rPr>
        <w:t xml:space="preserve">. </w:t>
      </w:r>
    </w:p>
    <w:p w14:paraId="0E96B067" w14:textId="77777777" w:rsidR="00000000" w:rsidRDefault="00DD24A4">
      <w:pPr>
        <w:pStyle w:val="a"/>
        <w:ind w:firstLine="0"/>
        <w:rPr>
          <w:rFonts w:hint="cs"/>
          <w:rtl/>
        </w:rPr>
      </w:pPr>
    </w:p>
    <w:p w14:paraId="45FA16CA" w14:textId="77777777" w:rsidR="00000000" w:rsidRDefault="00DD24A4">
      <w:pPr>
        <w:pStyle w:val="ad"/>
        <w:rPr>
          <w:rtl/>
        </w:rPr>
      </w:pPr>
      <w:r>
        <w:rPr>
          <w:rtl/>
        </w:rPr>
        <w:t>היו"ר ראובן ריבלין:</w:t>
      </w:r>
    </w:p>
    <w:p w14:paraId="26492624" w14:textId="77777777" w:rsidR="00000000" w:rsidRDefault="00DD24A4">
      <w:pPr>
        <w:pStyle w:val="a"/>
        <w:rPr>
          <w:rtl/>
        </w:rPr>
      </w:pPr>
    </w:p>
    <w:p w14:paraId="5F48F5FD" w14:textId="77777777" w:rsidR="00000000" w:rsidRDefault="00DD24A4">
      <w:pPr>
        <w:pStyle w:val="a"/>
        <w:rPr>
          <w:rFonts w:hint="cs"/>
          <w:rtl/>
        </w:rPr>
      </w:pPr>
      <w:r>
        <w:rPr>
          <w:rFonts w:hint="cs"/>
          <w:rtl/>
        </w:rPr>
        <w:t xml:space="preserve">חבר הכנסת כהן, האם יש לך להוסיף על הטיעון? חבר הכנסת נסים זאב, חברך לסיעה עומד פה. </w:t>
      </w:r>
    </w:p>
    <w:p w14:paraId="0D11CC9F" w14:textId="77777777" w:rsidR="00000000" w:rsidRDefault="00DD24A4">
      <w:pPr>
        <w:pStyle w:val="a"/>
        <w:ind w:firstLine="0"/>
        <w:rPr>
          <w:rFonts w:hint="cs"/>
          <w:rtl/>
        </w:rPr>
      </w:pPr>
    </w:p>
    <w:p w14:paraId="7EE39DD7" w14:textId="77777777" w:rsidR="00000000" w:rsidRDefault="00DD24A4">
      <w:pPr>
        <w:pStyle w:val="ac"/>
        <w:rPr>
          <w:rtl/>
        </w:rPr>
      </w:pPr>
      <w:r>
        <w:rPr>
          <w:rFonts w:hint="eastAsia"/>
          <w:rtl/>
        </w:rPr>
        <w:t>נסים</w:t>
      </w:r>
      <w:r>
        <w:rPr>
          <w:rtl/>
        </w:rPr>
        <w:t xml:space="preserve"> זאב (ש"ס):</w:t>
      </w:r>
    </w:p>
    <w:p w14:paraId="7D2B3624" w14:textId="77777777" w:rsidR="00000000" w:rsidRDefault="00DD24A4">
      <w:pPr>
        <w:pStyle w:val="a"/>
        <w:rPr>
          <w:rFonts w:hint="cs"/>
          <w:rtl/>
        </w:rPr>
      </w:pPr>
    </w:p>
    <w:p w14:paraId="7DC8F8C9" w14:textId="77777777" w:rsidR="00000000" w:rsidRDefault="00DD24A4">
      <w:pPr>
        <w:pStyle w:val="a"/>
        <w:rPr>
          <w:rFonts w:hint="cs"/>
          <w:rtl/>
        </w:rPr>
      </w:pPr>
      <w:r>
        <w:rPr>
          <w:rFonts w:hint="cs"/>
          <w:rtl/>
        </w:rPr>
        <w:t xml:space="preserve">אבל אני ביקשתי לפניו. </w:t>
      </w:r>
    </w:p>
    <w:p w14:paraId="21FD4503" w14:textId="77777777" w:rsidR="00000000" w:rsidRDefault="00DD24A4">
      <w:pPr>
        <w:pStyle w:val="a"/>
        <w:ind w:firstLine="0"/>
        <w:rPr>
          <w:rFonts w:hint="cs"/>
          <w:rtl/>
        </w:rPr>
      </w:pPr>
    </w:p>
    <w:p w14:paraId="0C4D3FA9" w14:textId="77777777" w:rsidR="00000000" w:rsidRDefault="00DD24A4">
      <w:pPr>
        <w:pStyle w:val="ad"/>
        <w:rPr>
          <w:rtl/>
        </w:rPr>
      </w:pPr>
      <w:r>
        <w:rPr>
          <w:rtl/>
        </w:rPr>
        <w:t>היו"ר ראובן ריבלין:</w:t>
      </w:r>
    </w:p>
    <w:p w14:paraId="0A8FF962" w14:textId="77777777" w:rsidR="00000000" w:rsidRDefault="00DD24A4">
      <w:pPr>
        <w:pStyle w:val="a"/>
        <w:rPr>
          <w:rtl/>
        </w:rPr>
      </w:pPr>
    </w:p>
    <w:p w14:paraId="505EE6EA" w14:textId="77777777" w:rsidR="00000000" w:rsidRDefault="00DD24A4">
      <w:pPr>
        <w:pStyle w:val="a"/>
        <w:rPr>
          <w:rFonts w:hint="cs"/>
          <w:rtl/>
        </w:rPr>
      </w:pPr>
      <w:r>
        <w:rPr>
          <w:rFonts w:hint="cs"/>
          <w:rtl/>
        </w:rPr>
        <w:t>אני שמעתי אותך, אין לכם ראש סיעה?</w:t>
      </w:r>
    </w:p>
    <w:p w14:paraId="63CD6F54" w14:textId="77777777" w:rsidR="00000000" w:rsidRDefault="00DD24A4">
      <w:pPr>
        <w:pStyle w:val="a"/>
        <w:ind w:firstLine="0"/>
        <w:rPr>
          <w:rFonts w:hint="cs"/>
          <w:rtl/>
        </w:rPr>
      </w:pPr>
    </w:p>
    <w:p w14:paraId="5B34DEED" w14:textId="77777777" w:rsidR="00000000" w:rsidRDefault="00DD24A4">
      <w:pPr>
        <w:pStyle w:val="ac"/>
        <w:rPr>
          <w:rtl/>
        </w:rPr>
      </w:pPr>
      <w:r>
        <w:rPr>
          <w:rFonts w:hint="eastAsia"/>
          <w:rtl/>
        </w:rPr>
        <w:t>מאיר</w:t>
      </w:r>
      <w:r>
        <w:rPr>
          <w:rtl/>
        </w:rPr>
        <w:t xml:space="preserve"> פרוש (יהדות התורה):</w:t>
      </w:r>
    </w:p>
    <w:p w14:paraId="16591C24" w14:textId="77777777" w:rsidR="00000000" w:rsidRDefault="00DD24A4">
      <w:pPr>
        <w:pStyle w:val="a"/>
        <w:rPr>
          <w:rFonts w:hint="cs"/>
          <w:rtl/>
        </w:rPr>
      </w:pPr>
    </w:p>
    <w:p w14:paraId="73995616" w14:textId="77777777" w:rsidR="00000000" w:rsidRDefault="00DD24A4">
      <w:pPr>
        <w:pStyle w:val="a"/>
        <w:ind w:firstLine="720"/>
        <w:rPr>
          <w:rFonts w:hint="cs"/>
          <w:rtl/>
        </w:rPr>
      </w:pPr>
      <w:r>
        <w:rPr>
          <w:rFonts w:hint="cs"/>
          <w:rtl/>
        </w:rPr>
        <w:t>אדוני, אפשר לשאול שאלה?</w:t>
      </w:r>
      <w:r>
        <w:rPr>
          <w:rFonts w:hint="cs"/>
          <w:rtl/>
        </w:rPr>
        <w:t xml:space="preserve"> </w:t>
      </w:r>
    </w:p>
    <w:p w14:paraId="5C886EFE" w14:textId="77777777" w:rsidR="00000000" w:rsidRDefault="00DD24A4">
      <w:pPr>
        <w:pStyle w:val="a"/>
        <w:ind w:firstLine="0"/>
        <w:rPr>
          <w:rFonts w:hint="cs"/>
          <w:rtl/>
        </w:rPr>
      </w:pPr>
    </w:p>
    <w:p w14:paraId="791700C7" w14:textId="77777777" w:rsidR="00000000" w:rsidRDefault="00DD24A4">
      <w:pPr>
        <w:pStyle w:val="ad"/>
        <w:rPr>
          <w:rtl/>
        </w:rPr>
      </w:pPr>
      <w:r>
        <w:rPr>
          <w:rtl/>
        </w:rPr>
        <w:t>היו"ר ראובן ריבלין:</w:t>
      </w:r>
    </w:p>
    <w:p w14:paraId="0285D1D3" w14:textId="77777777" w:rsidR="00000000" w:rsidRDefault="00DD24A4">
      <w:pPr>
        <w:pStyle w:val="a"/>
        <w:rPr>
          <w:rtl/>
        </w:rPr>
      </w:pPr>
    </w:p>
    <w:p w14:paraId="62CF451F" w14:textId="77777777" w:rsidR="00000000" w:rsidRDefault="00DD24A4">
      <w:pPr>
        <w:pStyle w:val="a"/>
        <w:rPr>
          <w:rFonts w:hint="cs"/>
          <w:rtl/>
        </w:rPr>
      </w:pPr>
      <w:r>
        <w:rPr>
          <w:rFonts w:hint="cs"/>
          <w:rtl/>
        </w:rPr>
        <w:t xml:space="preserve">לא, אי-אפשר לשאול אותי עוד שאלות. חבר הכנסת כהן, מה רצית?  חבר הכנסת פרוש, שמעתי אותך, פתוחה בפניך הדרך תמיד ללכת לכל מקום אחר שאתה רוצה לטעון בו. שמעתי אותך, תודה רבה, תטען נגדו לאחר מכן איפה שצריך לטעון. </w:t>
      </w:r>
    </w:p>
    <w:p w14:paraId="449B9C51" w14:textId="77777777" w:rsidR="00000000" w:rsidRDefault="00DD24A4">
      <w:pPr>
        <w:pStyle w:val="a"/>
        <w:ind w:firstLine="0"/>
        <w:rPr>
          <w:rFonts w:hint="cs"/>
          <w:rtl/>
        </w:rPr>
      </w:pPr>
    </w:p>
    <w:p w14:paraId="20C8A90B" w14:textId="77777777" w:rsidR="00000000" w:rsidRDefault="00DD24A4">
      <w:pPr>
        <w:pStyle w:val="Speaker"/>
        <w:rPr>
          <w:rtl/>
        </w:rPr>
      </w:pPr>
      <w:bookmarkStart w:id="72" w:name="FS000000580T27_02_2003_18_04_44"/>
      <w:bookmarkEnd w:id="72"/>
      <w:r>
        <w:rPr>
          <w:rFonts w:hint="eastAsia"/>
          <w:rtl/>
        </w:rPr>
        <w:t>יצחק</w:t>
      </w:r>
      <w:r>
        <w:rPr>
          <w:rtl/>
        </w:rPr>
        <w:t xml:space="preserve"> כהן (ש"ס):</w:t>
      </w:r>
    </w:p>
    <w:p w14:paraId="4D09C7C3" w14:textId="77777777" w:rsidR="00000000" w:rsidRDefault="00DD24A4">
      <w:pPr>
        <w:pStyle w:val="a"/>
        <w:rPr>
          <w:rFonts w:hint="cs"/>
          <w:rtl/>
        </w:rPr>
      </w:pPr>
    </w:p>
    <w:p w14:paraId="0B416999" w14:textId="77777777" w:rsidR="00000000" w:rsidRDefault="00DD24A4">
      <w:pPr>
        <w:pStyle w:val="a"/>
        <w:rPr>
          <w:rFonts w:hint="cs"/>
          <w:rtl/>
        </w:rPr>
      </w:pPr>
      <w:r>
        <w:rPr>
          <w:rFonts w:hint="cs"/>
          <w:rtl/>
        </w:rPr>
        <w:t>אדוני ה</w:t>
      </w:r>
      <w:r>
        <w:rPr>
          <w:rFonts w:hint="cs"/>
          <w:rtl/>
        </w:rPr>
        <w:t xml:space="preserve">יושב-ראש, אני מודה לך על שאפשרת לי לשאול את השאלה. התייעצנו עם היועצת המשפטית, היא אפילו לא ראתה את ההסכם בין הליכוד לישראל בעלייה, שכתוצאה ממנו מתמנה מר שרנסקי לשר, אז בוודאי זה קשור לעניין. </w:t>
      </w:r>
    </w:p>
    <w:p w14:paraId="677CB951" w14:textId="77777777" w:rsidR="00000000" w:rsidRDefault="00DD24A4">
      <w:pPr>
        <w:pStyle w:val="a"/>
        <w:ind w:firstLine="0"/>
        <w:rPr>
          <w:rFonts w:hint="cs"/>
          <w:rtl/>
        </w:rPr>
      </w:pPr>
    </w:p>
    <w:p w14:paraId="36DE551B" w14:textId="77777777" w:rsidR="00000000" w:rsidRDefault="00DD24A4">
      <w:pPr>
        <w:pStyle w:val="ad"/>
        <w:rPr>
          <w:rtl/>
        </w:rPr>
      </w:pPr>
      <w:r>
        <w:rPr>
          <w:rtl/>
        </w:rPr>
        <w:t>היו"ר ראובן ריבלין:</w:t>
      </w:r>
    </w:p>
    <w:p w14:paraId="0A73D03E" w14:textId="77777777" w:rsidR="00000000" w:rsidRDefault="00DD24A4">
      <w:pPr>
        <w:pStyle w:val="a"/>
        <w:rPr>
          <w:rtl/>
        </w:rPr>
      </w:pPr>
    </w:p>
    <w:p w14:paraId="18088F6D" w14:textId="77777777" w:rsidR="00000000" w:rsidRDefault="00DD24A4">
      <w:pPr>
        <w:pStyle w:val="a"/>
        <w:rPr>
          <w:rFonts w:hint="cs"/>
          <w:rtl/>
        </w:rPr>
      </w:pPr>
      <w:r>
        <w:rPr>
          <w:rFonts w:hint="cs"/>
          <w:rtl/>
        </w:rPr>
        <w:t xml:space="preserve">תודה רבה, אני מאוד מודה לך. </w:t>
      </w:r>
    </w:p>
    <w:p w14:paraId="1B730538" w14:textId="77777777" w:rsidR="00000000" w:rsidRDefault="00DD24A4">
      <w:pPr>
        <w:pStyle w:val="a"/>
        <w:rPr>
          <w:rFonts w:hint="cs"/>
          <w:rtl/>
        </w:rPr>
      </w:pPr>
    </w:p>
    <w:p w14:paraId="269BE6CC" w14:textId="77777777" w:rsidR="00000000" w:rsidRDefault="00DD24A4">
      <w:pPr>
        <w:pStyle w:val="ac"/>
        <w:rPr>
          <w:rtl/>
        </w:rPr>
      </w:pPr>
      <w:r>
        <w:rPr>
          <w:rFonts w:hint="eastAsia"/>
          <w:rtl/>
        </w:rPr>
        <w:t>חיים</w:t>
      </w:r>
      <w:r>
        <w:rPr>
          <w:rtl/>
        </w:rPr>
        <w:t xml:space="preserve"> רמון (</w:t>
      </w:r>
      <w:r>
        <w:rPr>
          <w:rtl/>
        </w:rPr>
        <w:t>העבודה-מימד):</w:t>
      </w:r>
    </w:p>
    <w:p w14:paraId="45F1F574" w14:textId="77777777" w:rsidR="00000000" w:rsidRDefault="00DD24A4">
      <w:pPr>
        <w:pStyle w:val="a"/>
        <w:rPr>
          <w:rFonts w:hint="cs"/>
          <w:rtl/>
        </w:rPr>
      </w:pPr>
    </w:p>
    <w:p w14:paraId="6E6238B5" w14:textId="77777777" w:rsidR="00000000" w:rsidRDefault="00DD24A4">
      <w:pPr>
        <w:pStyle w:val="a"/>
        <w:rPr>
          <w:rFonts w:hint="cs"/>
          <w:rtl/>
        </w:rPr>
      </w:pPr>
      <w:r>
        <w:rPr>
          <w:rFonts w:hint="cs"/>
          <w:rtl/>
        </w:rPr>
        <w:t>למה אתה לא שואל את נתניהו אם המכתב הוא תנאי או לא? אם לא נעים לך, אני אשאל.</w:t>
      </w:r>
    </w:p>
    <w:p w14:paraId="4926623A" w14:textId="77777777" w:rsidR="00000000" w:rsidRDefault="00DD24A4">
      <w:pPr>
        <w:pStyle w:val="a"/>
        <w:ind w:firstLine="0"/>
        <w:rPr>
          <w:rFonts w:hint="cs"/>
          <w:rtl/>
        </w:rPr>
      </w:pPr>
    </w:p>
    <w:p w14:paraId="60932941" w14:textId="77777777" w:rsidR="00000000" w:rsidRDefault="00DD24A4">
      <w:pPr>
        <w:pStyle w:val="ad"/>
        <w:rPr>
          <w:rtl/>
        </w:rPr>
      </w:pPr>
      <w:r>
        <w:rPr>
          <w:rtl/>
        </w:rPr>
        <w:t>היו"ר ראובן ריבלין:</w:t>
      </w:r>
    </w:p>
    <w:p w14:paraId="08A288D2" w14:textId="77777777" w:rsidR="00000000" w:rsidRDefault="00DD24A4">
      <w:pPr>
        <w:pStyle w:val="a"/>
        <w:rPr>
          <w:rtl/>
        </w:rPr>
      </w:pPr>
    </w:p>
    <w:p w14:paraId="5E678A79" w14:textId="77777777" w:rsidR="00000000" w:rsidRDefault="00DD24A4">
      <w:pPr>
        <w:pStyle w:val="a"/>
        <w:rPr>
          <w:rFonts w:hint="cs"/>
          <w:rtl/>
        </w:rPr>
      </w:pPr>
      <w:r>
        <w:rPr>
          <w:rFonts w:hint="cs"/>
          <w:rtl/>
        </w:rPr>
        <w:t xml:space="preserve">חבר הכנסת רמון, הרי בחרת בי להיות יושב-ראש הכנסת, כדי שאדע לשאול. </w:t>
      </w:r>
    </w:p>
    <w:p w14:paraId="453827E9" w14:textId="77777777" w:rsidR="00000000" w:rsidRDefault="00DD24A4">
      <w:pPr>
        <w:pStyle w:val="a"/>
        <w:ind w:firstLine="0"/>
        <w:rPr>
          <w:rFonts w:hint="cs"/>
          <w:rtl/>
        </w:rPr>
      </w:pPr>
    </w:p>
    <w:p w14:paraId="165FFB53" w14:textId="77777777" w:rsidR="00000000" w:rsidRDefault="00DD24A4">
      <w:pPr>
        <w:pStyle w:val="ac"/>
        <w:rPr>
          <w:rtl/>
        </w:rPr>
      </w:pPr>
      <w:r>
        <w:rPr>
          <w:rFonts w:hint="eastAsia"/>
          <w:rtl/>
        </w:rPr>
        <w:t>חיים</w:t>
      </w:r>
      <w:r>
        <w:rPr>
          <w:rtl/>
        </w:rPr>
        <w:t xml:space="preserve"> רמון (העבודה-מימד):</w:t>
      </w:r>
    </w:p>
    <w:p w14:paraId="7B396548" w14:textId="77777777" w:rsidR="00000000" w:rsidRDefault="00DD24A4">
      <w:pPr>
        <w:pStyle w:val="a"/>
        <w:rPr>
          <w:rFonts w:hint="cs"/>
          <w:rtl/>
        </w:rPr>
      </w:pPr>
    </w:p>
    <w:p w14:paraId="63EF7BF5" w14:textId="77777777" w:rsidR="00000000" w:rsidRDefault="00DD24A4">
      <w:pPr>
        <w:pStyle w:val="a"/>
        <w:rPr>
          <w:rFonts w:hint="cs"/>
          <w:rtl/>
        </w:rPr>
      </w:pPr>
      <w:r>
        <w:rPr>
          <w:rFonts w:hint="cs"/>
          <w:rtl/>
        </w:rPr>
        <w:t xml:space="preserve">אני רוצה לעזור לך. אם לא נעים לך, אשאל במקומך. </w:t>
      </w:r>
    </w:p>
    <w:p w14:paraId="75734922" w14:textId="77777777" w:rsidR="00000000" w:rsidRDefault="00DD24A4">
      <w:pPr>
        <w:pStyle w:val="a"/>
        <w:ind w:firstLine="0"/>
        <w:rPr>
          <w:rFonts w:hint="cs"/>
          <w:rtl/>
        </w:rPr>
      </w:pPr>
    </w:p>
    <w:p w14:paraId="62C9831A" w14:textId="77777777" w:rsidR="00000000" w:rsidRDefault="00DD24A4">
      <w:pPr>
        <w:pStyle w:val="ad"/>
        <w:rPr>
          <w:rtl/>
        </w:rPr>
      </w:pPr>
      <w:r>
        <w:rPr>
          <w:rtl/>
        </w:rPr>
        <w:t>היו"ר ראובן ריבלין:</w:t>
      </w:r>
    </w:p>
    <w:p w14:paraId="67B7700F" w14:textId="77777777" w:rsidR="00000000" w:rsidRDefault="00DD24A4">
      <w:pPr>
        <w:pStyle w:val="a"/>
        <w:rPr>
          <w:rtl/>
        </w:rPr>
      </w:pPr>
    </w:p>
    <w:p w14:paraId="0352D3B5" w14:textId="77777777" w:rsidR="00000000" w:rsidRDefault="00DD24A4">
      <w:pPr>
        <w:pStyle w:val="a"/>
        <w:rPr>
          <w:rFonts w:hint="cs"/>
          <w:rtl/>
        </w:rPr>
      </w:pPr>
      <w:r>
        <w:rPr>
          <w:rFonts w:hint="cs"/>
          <w:rtl/>
        </w:rPr>
        <w:t xml:space="preserve">אם תראה שאני כזה, שאינו יודע לשאול, אתה תפתח לי - - - </w:t>
      </w:r>
    </w:p>
    <w:p w14:paraId="1B907B95" w14:textId="77777777" w:rsidR="00000000" w:rsidRDefault="00DD24A4">
      <w:pPr>
        <w:pStyle w:val="a"/>
        <w:ind w:firstLine="0"/>
        <w:rPr>
          <w:rFonts w:hint="cs"/>
          <w:rtl/>
        </w:rPr>
      </w:pPr>
    </w:p>
    <w:p w14:paraId="10E1B8C8" w14:textId="77777777" w:rsidR="00000000" w:rsidRDefault="00DD24A4">
      <w:pPr>
        <w:pStyle w:val="ac"/>
        <w:rPr>
          <w:rtl/>
        </w:rPr>
      </w:pPr>
      <w:r>
        <w:rPr>
          <w:rFonts w:hint="eastAsia"/>
          <w:rtl/>
        </w:rPr>
        <w:t>חיים</w:t>
      </w:r>
      <w:r>
        <w:rPr>
          <w:rtl/>
        </w:rPr>
        <w:t xml:space="preserve"> רמון (העבודה-מימד):</w:t>
      </w:r>
    </w:p>
    <w:p w14:paraId="3E7A9D3C" w14:textId="77777777" w:rsidR="00000000" w:rsidRDefault="00DD24A4">
      <w:pPr>
        <w:pStyle w:val="a"/>
        <w:rPr>
          <w:rFonts w:hint="cs"/>
          <w:rtl/>
        </w:rPr>
      </w:pPr>
    </w:p>
    <w:p w14:paraId="00EED2B4" w14:textId="77777777" w:rsidR="00000000" w:rsidRDefault="00DD24A4">
      <w:pPr>
        <w:pStyle w:val="a"/>
        <w:rPr>
          <w:rFonts w:hint="cs"/>
          <w:rtl/>
        </w:rPr>
      </w:pPr>
      <w:r>
        <w:rPr>
          <w:rFonts w:hint="cs"/>
          <w:rtl/>
        </w:rPr>
        <w:t xml:space="preserve">אתה כזה שלא נעים לו לשאול. </w:t>
      </w:r>
    </w:p>
    <w:p w14:paraId="6515F6F0" w14:textId="77777777" w:rsidR="00000000" w:rsidRDefault="00DD24A4">
      <w:pPr>
        <w:pStyle w:val="a"/>
        <w:rPr>
          <w:rFonts w:hint="cs"/>
          <w:rtl/>
        </w:rPr>
      </w:pPr>
    </w:p>
    <w:p w14:paraId="16AF5432" w14:textId="77777777" w:rsidR="00000000" w:rsidRDefault="00DD24A4">
      <w:pPr>
        <w:pStyle w:val="ad"/>
        <w:rPr>
          <w:rtl/>
        </w:rPr>
      </w:pPr>
      <w:r>
        <w:rPr>
          <w:rtl/>
        </w:rPr>
        <w:t>היו"ר ראובן ריבלין:</w:t>
      </w:r>
    </w:p>
    <w:p w14:paraId="5F3DBC88" w14:textId="77777777" w:rsidR="00000000" w:rsidRDefault="00DD24A4">
      <w:pPr>
        <w:pStyle w:val="a"/>
        <w:rPr>
          <w:rtl/>
        </w:rPr>
      </w:pPr>
    </w:p>
    <w:p w14:paraId="5E769A5A" w14:textId="77777777" w:rsidR="00000000" w:rsidRDefault="00DD24A4">
      <w:pPr>
        <w:pStyle w:val="a"/>
        <w:rPr>
          <w:rFonts w:hint="cs"/>
          <w:rtl/>
        </w:rPr>
      </w:pPr>
      <w:r>
        <w:rPr>
          <w:rFonts w:hint="cs"/>
          <w:rtl/>
        </w:rPr>
        <w:t>אדוני ראש הממשלה, הבנתי שאדוני הציג את כל המסמכים בכתב, שהיו כרוכים וקשורים בכינונה של הממשלה, והם הוצג</w:t>
      </w:r>
      <w:r>
        <w:rPr>
          <w:rFonts w:hint="cs"/>
          <w:rtl/>
        </w:rPr>
        <w:t>ו אתמול בשעה 13:00 בפני הכנסת. אדוני גם העביר לידי היום מכתב שנכתב לשר בנימין נתניהו, ואשר בתחילתו נאמר, שאתה מודה לו על כניסתו לממשלה, ואתה מפרט שם דברים שכתובים במכתב ואינם מותנים בכניסתו לממשלה. אני מבין גם שסיעת ישראל בעלייה צורפה לליכוד בהתאם     להסכ</w:t>
      </w:r>
      <w:r>
        <w:rPr>
          <w:rFonts w:hint="cs"/>
          <w:rtl/>
        </w:rPr>
        <w:t xml:space="preserve">ם בין הליכוד לבין ישראל בעלייה, וכי זה עניין בין-מפלגתי, ולא היה תנאי להקמת הממשלה או לכינונה. </w:t>
      </w:r>
    </w:p>
    <w:p w14:paraId="070C4C96" w14:textId="77777777" w:rsidR="00000000" w:rsidRDefault="00DD24A4">
      <w:pPr>
        <w:pStyle w:val="a"/>
        <w:ind w:firstLine="0"/>
        <w:rPr>
          <w:rFonts w:hint="cs"/>
          <w:rtl/>
        </w:rPr>
      </w:pPr>
    </w:p>
    <w:p w14:paraId="7DE2BA74" w14:textId="77777777" w:rsidR="00000000" w:rsidRDefault="00DD24A4">
      <w:pPr>
        <w:pStyle w:val="a"/>
        <w:ind w:firstLine="0"/>
        <w:rPr>
          <w:rFonts w:hint="cs"/>
          <w:b/>
          <w:bCs/>
          <w:rtl/>
        </w:rPr>
      </w:pPr>
      <w:r>
        <w:rPr>
          <w:rFonts w:hint="cs"/>
          <w:b/>
          <w:bCs/>
          <w:u w:val="single"/>
          <w:rtl/>
        </w:rPr>
        <w:t>קריאות:</w:t>
      </w:r>
    </w:p>
    <w:p w14:paraId="7E17FB88" w14:textId="77777777" w:rsidR="00000000" w:rsidRDefault="00DD24A4">
      <w:pPr>
        <w:pStyle w:val="a"/>
        <w:ind w:firstLine="0"/>
        <w:rPr>
          <w:rFonts w:hint="cs"/>
          <w:b/>
          <w:bCs/>
          <w:rtl/>
        </w:rPr>
      </w:pPr>
    </w:p>
    <w:p w14:paraId="7919994C" w14:textId="77777777" w:rsidR="00000000" w:rsidRDefault="00DD24A4">
      <w:pPr>
        <w:pStyle w:val="a"/>
        <w:ind w:firstLine="0"/>
        <w:rPr>
          <w:rFonts w:hint="cs"/>
          <w:rtl/>
        </w:rPr>
      </w:pPr>
      <w:r>
        <w:rPr>
          <w:rFonts w:hint="cs"/>
          <w:b/>
          <w:bCs/>
          <w:rtl/>
        </w:rPr>
        <w:tab/>
      </w:r>
      <w:r>
        <w:rPr>
          <w:rFonts w:hint="cs"/>
          <w:rtl/>
        </w:rPr>
        <w:t xml:space="preserve">זה לא נכון. </w:t>
      </w:r>
    </w:p>
    <w:p w14:paraId="661AF36A" w14:textId="77777777" w:rsidR="00000000" w:rsidRDefault="00DD24A4">
      <w:pPr>
        <w:pStyle w:val="a"/>
        <w:ind w:firstLine="0"/>
        <w:rPr>
          <w:rFonts w:hint="cs"/>
          <w:rtl/>
        </w:rPr>
      </w:pPr>
    </w:p>
    <w:p w14:paraId="32F91E9F" w14:textId="77777777" w:rsidR="00000000" w:rsidRDefault="00DD24A4">
      <w:pPr>
        <w:pStyle w:val="ac"/>
        <w:rPr>
          <w:rtl/>
        </w:rPr>
      </w:pPr>
      <w:r>
        <w:rPr>
          <w:rFonts w:hint="eastAsia"/>
          <w:rtl/>
        </w:rPr>
        <w:t>דליה</w:t>
      </w:r>
      <w:r>
        <w:rPr>
          <w:rtl/>
        </w:rPr>
        <w:t xml:space="preserve"> איציק (העבודה-מימד):</w:t>
      </w:r>
    </w:p>
    <w:p w14:paraId="1A188FEF" w14:textId="77777777" w:rsidR="00000000" w:rsidRDefault="00DD24A4">
      <w:pPr>
        <w:pStyle w:val="a"/>
        <w:rPr>
          <w:rFonts w:hint="cs"/>
          <w:rtl/>
        </w:rPr>
      </w:pPr>
    </w:p>
    <w:p w14:paraId="3B5672F4" w14:textId="77777777" w:rsidR="00000000" w:rsidRDefault="00DD24A4">
      <w:pPr>
        <w:pStyle w:val="a"/>
        <w:rPr>
          <w:rFonts w:hint="cs"/>
          <w:rtl/>
        </w:rPr>
      </w:pPr>
      <w:r>
        <w:rPr>
          <w:rFonts w:hint="cs"/>
          <w:rtl/>
        </w:rPr>
        <w:t xml:space="preserve">הם לא צורפו. </w:t>
      </w:r>
    </w:p>
    <w:p w14:paraId="7E84DE24" w14:textId="77777777" w:rsidR="00000000" w:rsidRDefault="00DD24A4">
      <w:pPr>
        <w:pStyle w:val="a"/>
        <w:ind w:firstLine="0"/>
        <w:rPr>
          <w:rFonts w:hint="cs"/>
          <w:rtl/>
        </w:rPr>
      </w:pPr>
    </w:p>
    <w:p w14:paraId="4A4B13AC" w14:textId="77777777" w:rsidR="00000000" w:rsidRDefault="00DD24A4">
      <w:pPr>
        <w:pStyle w:val="ac"/>
        <w:rPr>
          <w:rtl/>
        </w:rPr>
      </w:pPr>
      <w:r>
        <w:rPr>
          <w:rFonts w:hint="eastAsia"/>
          <w:rtl/>
        </w:rPr>
        <w:t>חיים</w:t>
      </w:r>
      <w:r>
        <w:rPr>
          <w:rtl/>
        </w:rPr>
        <w:t xml:space="preserve"> רמון (העבודה-מימד):</w:t>
      </w:r>
    </w:p>
    <w:p w14:paraId="3D3E8C6B" w14:textId="77777777" w:rsidR="00000000" w:rsidRDefault="00DD24A4">
      <w:pPr>
        <w:pStyle w:val="a"/>
        <w:rPr>
          <w:rFonts w:hint="cs"/>
          <w:rtl/>
        </w:rPr>
      </w:pPr>
    </w:p>
    <w:p w14:paraId="239DC408" w14:textId="77777777" w:rsidR="00000000" w:rsidRDefault="00DD24A4">
      <w:pPr>
        <w:pStyle w:val="a"/>
        <w:rPr>
          <w:rFonts w:hint="cs"/>
          <w:rtl/>
        </w:rPr>
      </w:pPr>
      <w:r>
        <w:rPr>
          <w:rFonts w:hint="cs"/>
          <w:rtl/>
        </w:rPr>
        <w:t xml:space="preserve">אדוני היושב-ראש, אתה מדריך את העד. </w:t>
      </w:r>
    </w:p>
    <w:p w14:paraId="7676349B" w14:textId="77777777" w:rsidR="00000000" w:rsidRDefault="00DD24A4">
      <w:pPr>
        <w:pStyle w:val="a"/>
        <w:rPr>
          <w:rFonts w:hint="cs"/>
          <w:rtl/>
        </w:rPr>
      </w:pPr>
    </w:p>
    <w:p w14:paraId="2FCD0603" w14:textId="77777777" w:rsidR="00000000" w:rsidRDefault="00DD24A4">
      <w:pPr>
        <w:pStyle w:val="ad"/>
        <w:rPr>
          <w:rtl/>
        </w:rPr>
      </w:pPr>
      <w:r>
        <w:rPr>
          <w:rtl/>
        </w:rPr>
        <w:t>היו"ר ראובן ריבלין:</w:t>
      </w:r>
    </w:p>
    <w:p w14:paraId="676C638D" w14:textId="77777777" w:rsidR="00000000" w:rsidRDefault="00DD24A4">
      <w:pPr>
        <w:pStyle w:val="a"/>
        <w:rPr>
          <w:rtl/>
        </w:rPr>
      </w:pPr>
    </w:p>
    <w:p w14:paraId="4433F67C" w14:textId="77777777" w:rsidR="00000000" w:rsidRDefault="00DD24A4">
      <w:pPr>
        <w:pStyle w:val="a"/>
        <w:rPr>
          <w:rFonts w:hint="cs"/>
          <w:rtl/>
        </w:rPr>
      </w:pPr>
      <w:r>
        <w:rPr>
          <w:rFonts w:hint="cs"/>
          <w:rtl/>
        </w:rPr>
        <w:t>האם לאדונ</w:t>
      </w:r>
      <w:r>
        <w:rPr>
          <w:rFonts w:hint="cs"/>
          <w:rtl/>
        </w:rPr>
        <w:t xml:space="preserve">י היו עוד הסכמים כלשהם מלבד ההסכמים שעליהם דיברתי? </w:t>
      </w:r>
    </w:p>
    <w:p w14:paraId="1883B9DB" w14:textId="77777777" w:rsidR="00000000" w:rsidRDefault="00DD24A4">
      <w:pPr>
        <w:pStyle w:val="a"/>
        <w:ind w:firstLine="0"/>
        <w:rPr>
          <w:rFonts w:hint="cs"/>
          <w:rtl/>
        </w:rPr>
      </w:pPr>
    </w:p>
    <w:p w14:paraId="107DD2FD" w14:textId="77777777" w:rsidR="00000000" w:rsidRDefault="00DD24A4">
      <w:pPr>
        <w:pStyle w:val="ac"/>
        <w:rPr>
          <w:rtl/>
        </w:rPr>
      </w:pPr>
      <w:r>
        <w:rPr>
          <w:rFonts w:hint="eastAsia"/>
          <w:rtl/>
        </w:rPr>
        <w:t>רומן</w:t>
      </w:r>
      <w:r>
        <w:rPr>
          <w:rtl/>
        </w:rPr>
        <w:t xml:space="preserve"> ברונפמן (מרצ):</w:t>
      </w:r>
    </w:p>
    <w:p w14:paraId="4613F1E0" w14:textId="77777777" w:rsidR="00000000" w:rsidRDefault="00DD24A4">
      <w:pPr>
        <w:pStyle w:val="a"/>
        <w:rPr>
          <w:rFonts w:hint="cs"/>
          <w:rtl/>
        </w:rPr>
      </w:pPr>
    </w:p>
    <w:p w14:paraId="06330089" w14:textId="77777777" w:rsidR="00000000" w:rsidRDefault="00DD24A4">
      <w:pPr>
        <w:pStyle w:val="a"/>
        <w:rPr>
          <w:rFonts w:hint="cs"/>
          <w:rtl/>
        </w:rPr>
      </w:pPr>
      <w:r>
        <w:rPr>
          <w:rFonts w:hint="cs"/>
          <w:rtl/>
        </w:rPr>
        <w:t xml:space="preserve">אדוני היושב-ראש - - - </w:t>
      </w:r>
    </w:p>
    <w:p w14:paraId="6DA8394B" w14:textId="77777777" w:rsidR="00000000" w:rsidRDefault="00DD24A4">
      <w:pPr>
        <w:pStyle w:val="a"/>
        <w:ind w:firstLine="0"/>
        <w:rPr>
          <w:rFonts w:hint="cs"/>
          <w:rtl/>
        </w:rPr>
      </w:pPr>
    </w:p>
    <w:p w14:paraId="69AAF4EB" w14:textId="77777777" w:rsidR="00000000" w:rsidRDefault="00DD24A4">
      <w:pPr>
        <w:pStyle w:val="ad"/>
        <w:rPr>
          <w:rtl/>
        </w:rPr>
      </w:pPr>
      <w:r>
        <w:rPr>
          <w:rtl/>
        </w:rPr>
        <w:t>היו"ר ראובן ריבלין:</w:t>
      </w:r>
    </w:p>
    <w:p w14:paraId="5E82D32E" w14:textId="77777777" w:rsidR="00000000" w:rsidRDefault="00DD24A4">
      <w:pPr>
        <w:pStyle w:val="a"/>
        <w:rPr>
          <w:rtl/>
        </w:rPr>
      </w:pPr>
    </w:p>
    <w:p w14:paraId="5BEC768F" w14:textId="77777777" w:rsidR="00000000" w:rsidRDefault="00DD24A4">
      <w:pPr>
        <w:pStyle w:val="a"/>
        <w:rPr>
          <w:rFonts w:hint="cs"/>
          <w:rtl/>
        </w:rPr>
      </w:pPr>
      <w:r>
        <w:rPr>
          <w:rFonts w:hint="cs"/>
          <w:rtl/>
        </w:rPr>
        <w:t>רבותי חברי הכנסת, שמעתי את כולכם, ומאחר שהייתי מוכן לשאלות האלה, וגם הן עוררו אצלי כמה שאלות כאלה או אחרות הצריכות בירור, ולאחר שהתייעצתי</w:t>
      </w:r>
      <w:r>
        <w:rPr>
          <w:rFonts w:hint="cs"/>
          <w:rtl/>
        </w:rPr>
        <w:t xml:space="preserve"> עם היועצים המשפטיים של הכנסת, הריני להודיעכם, שלפי מיטב ידיעתי וכפי שהובהר לי וכפי שהוצהר על-ידי ראש הממשלה, כל המסמכים הוגשו כדין, ואין במכתבו של ראש הממשלה לנתניהו איזה נושא הקשור בכינונה של הממשלה, ואני קובע שאנחנו ממשיכים בדיון. תודה. תודה רבה. רבותי,</w:t>
      </w:r>
      <w:r>
        <w:rPr>
          <w:rFonts w:hint="cs"/>
          <w:rtl/>
        </w:rPr>
        <w:t xml:space="preserve"> אני מבקש לתת כבוד לחבר הכנסת מצנע. </w:t>
      </w:r>
    </w:p>
    <w:p w14:paraId="198D268A" w14:textId="77777777" w:rsidR="00000000" w:rsidRDefault="00DD24A4">
      <w:pPr>
        <w:pStyle w:val="a"/>
        <w:ind w:firstLine="0"/>
        <w:rPr>
          <w:rFonts w:hint="cs"/>
          <w:rtl/>
        </w:rPr>
      </w:pPr>
    </w:p>
    <w:p w14:paraId="570C46C3" w14:textId="77777777" w:rsidR="00000000" w:rsidRDefault="00DD24A4">
      <w:pPr>
        <w:pStyle w:val="a"/>
        <w:ind w:firstLine="0"/>
        <w:rPr>
          <w:rFonts w:hint="cs"/>
          <w:rtl/>
        </w:rPr>
      </w:pPr>
    </w:p>
    <w:p w14:paraId="0D037D63" w14:textId="77777777" w:rsidR="00000000" w:rsidRDefault="00DD24A4">
      <w:pPr>
        <w:pStyle w:val="ac"/>
        <w:rPr>
          <w:rtl/>
        </w:rPr>
      </w:pPr>
      <w:r>
        <w:rPr>
          <w:rFonts w:hint="eastAsia"/>
          <w:rtl/>
        </w:rPr>
        <w:t>יצחק</w:t>
      </w:r>
      <w:r>
        <w:rPr>
          <w:rtl/>
        </w:rPr>
        <w:t xml:space="preserve"> הרצוג (העבודה-מימד):</w:t>
      </w:r>
    </w:p>
    <w:p w14:paraId="59EDEA92" w14:textId="77777777" w:rsidR="00000000" w:rsidRDefault="00DD24A4">
      <w:pPr>
        <w:pStyle w:val="a"/>
        <w:rPr>
          <w:rFonts w:hint="cs"/>
          <w:rtl/>
        </w:rPr>
      </w:pPr>
    </w:p>
    <w:p w14:paraId="174CD84E" w14:textId="77777777" w:rsidR="00000000" w:rsidRDefault="00DD24A4">
      <w:pPr>
        <w:pStyle w:val="a"/>
        <w:rPr>
          <w:rFonts w:hint="cs"/>
          <w:rtl/>
        </w:rPr>
      </w:pPr>
      <w:r>
        <w:rPr>
          <w:rFonts w:hint="cs"/>
          <w:rtl/>
        </w:rPr>
        <w:t xml:space="preserve">אדוני היושב-ראש - - - </w:t>
      </w:r>
    </w:p>
    <w:p w14:paraId="7A12E613" w14:textId="77777777" w:rsidR="00000000" w:rsidRDefault="00DD24A4">
      <w:pPr>
        <w:pStyle w:val="a"/>
        <w:ind w:firstLine="0"/>
        <w:rPr>
          <w:rFonts w:hint="cs"/>
          <w:rtl/>
        </w:rPr>
      </w:pPr>
    </w:p>
    <w:p w14:paraId="42115A84" w14:textId="77777777" w:rsidR="00000000" w:rsidRDefault="00DD24A4">
      <w:pPr>
        <w:pStyle w:val="ad"/>
        <w:rPr>
          <w:rtl/>
        </w:rPr>
      </w:pPr>
      <w:r>
        <w:rPr>
          <w:rtl/>
        </w:rPr>
        <w:t>היו"ר ראובן ריבלין:</w:t>
      </w:r>
    </w:p>
    <w:p w14:paraId="2ECA5E49" w14:textId="77777777" w:rsidR="00000000" w:rsidRDefault="00DD24A4">
      <w:pPr>
        <w:pStyle w:val="a"/>
        <w:rPr>
          <w:rtl/>
        </w:rPr>
      </w:pPr>
    </w:p>
    <w:p w14:paraId="248FD250" w14:textId="77777777" w:rsidR="00000000" w:rsidRDefault="00DD24A4">
      <w:pPr>
        <w:pStyle w:val="a"/>
        <w:rPr>
          <w:rFonts w:hint="cs"/>
          <w:rtl/>
        </w:rPr>
      </w:pPr>
      <w:r>
        <w:rPr>
          <w:rFonts w:hint="cs"/>
          <w:rtl/>
        </w:rPr>
        <w:t>סיימתי. אדוני יכול להגיש ערעור לוועדת הפירושים. חבר הכנסת הרצוג, אני מעריך מאוד את יכולתך כמשפטן, אם אדוני רוצה להתפטר מהכנסת ולהיות היועץ המשפטי</w:t>
      </w:r>
      <w:r>
        <w:rPr>
          <w:rFonts w:hint="cs"/>
          <w:rtl/>
        </w:rPr>
        <w:t xml:space="preserve"> שלי, אני אשקול זאת בכובד ראש. לי יש יועצים משפטיים, והם קבעו לי את מה שצריך לקבוע, ואני קובע כפי שקבעתי ובכך סוף פסוק. </w:t>
      </w:r>
    </w:p>
    <w:p w14:paraId="3C841EF4" w14:textId="77777777" w:rsidR="00000000" w:rsidRDefault="00DD24A4">
      <w:pPr>
        <w:pStyle w:val="a"/>
        <w:ind w:firstLine="0"/>
        <w:rPr>
          <w:rFonts w:hint="cs"/>
          <w:rtl/>
        </w:rPr>
      </w:pPr>
    </w:p>
    <w:p w14:paraId="33A452F4" w14:textId="77777777" w:rsidR="00000000" w:rsidRDefault="00DD24A4">
      <w:pPr>
        <w:pStyle w:val="a"/>
        <w:ind w:firstLine="0"/>
        <w:rPr>
          <w:rFonts w:hint="cs"/>
          <w:rtl/>
        </w:rPr>
      </w:pPr>
      <w:r>
        <w:rPr>
          <w:rFonts w:hint="cs"/>
          <w:rtl/>
        </w:rPr>
        <w:tab/>
        <w:t>אני מבקש מהסדרנים להסביר לחברי הכנסת החדשים, כמו גם לחברי הכנסת הוותיקים ששכחו, שלא ניגשים לדוכן היושב-ראש, אלא מי שרוצה לדבר ידבר עם</w:t>
      </w:r>
      <w:r>
        <w:rPr>
          <w:rFonts w:hint="cs"/>
          <w:rtl/>
        </w:rPr>
        <w:t xml:space="preserve"> מזכיר הכנסת, והוא יעביר את דבריו אלי. </w:t>
      </w:r>
    </w:p>
    <w:p w14:paraId="420F2C16" w14:textId="77777777" w:rsidR="00000000" w:rsidRDefault="00DD24A4">
      <w:pPr>
        <w:pStyle w:val="a"/>
        <w:ind w:firstLine="0"/>
        <w:rPr>
          <w:rFonts w:hint="cs"/>
          <w:rtl/>
        </w:rPr>
      </w:pPr>
    </w:p>
    <w:p w14:paraId="5B1B32D7" w14:textId="77777777" w:rsidR="00000000" w:rsidRDefault="00DD24A4">
      <w:pPr>
        <w:pStyle w:val="a"/>
        <w:ind w:firstLine="0"/>
        <w:rPr>
          <w:rFonts w:hint="cs"/>
          <w:rtl/>
        </w:rPr>
      </w:pPr>
      <w:r>
        <w:rPr>
          <w:rFonts w:hint="cs"/>
          <w:rtl/>
        </w:rPr>
        <w:tab/>
        <w:t>רבותי חברי הכנסת הנכבדים, אומנם חוק ראש האופוזיציה נחקק על-ידי הכנסת וקבע, בסעיף 11(ב) בחוק הכנסת, שיושב-ראש הכנסת יודיע בכנסת על קביעתו של ראש האופוזיציה בתום 14 ימים לאחר תחילת כהונתם של ראש הממשלה והשרים לפי סעי</w:t>
      </w:r>
      <w:r>
        <w:rPr>
          <w:rFonts w:hint="cs"/>
          <w:rtl/>
        </w:rPr>
        <w:t>ף 14 לחוק-היסוד, והואיל וההיגיון שהיה מאחורי ההוראה הזאת כפי שנקבעה על-ידי השר עוזי לנדאו ועל-ידי אחרים שעזרו לו בכינון החוק הזה ובקידומו, וכבר זכו ממנו שני ראשי אופוזיציה, אני רוצה לומר ש=14 יום נקבעו על מנת שאותו אדם שמיועד להיות ראש אופוזיציה יחשוב, שמא</w:t>
      </w:r>
      <w:r>
        <w:rPr>
          <w:rFonts w:hint="cs"/>
          <w:rtl/>
        </w:rPr>
        <w:t xml:space="preserve"> יחליט להצטרף לממשלה ואז הוא לא יהיה ראש אופוזיציה. הואיל ואני לא רוצה שיאמרו חס וחלילה שאין אופוזיציה לדבריו של ראש הממשלה, לפחות בשלב זה אני רואה את חבר הכנסת מצנע כיושב-ראש אופוזיציה לכל דבר מבחינת זכותו ורשותו לשאת את דבריו שלא על-פי הגבלת זמן, ואני מז</w:t>
      </w:r>
      <w:r>
        <w:rPr>
          <w:rFonts w:hint="cs"/>
          <w:rtl/>
        </w:rPr>
        <w:t xml:space="preserve">מין את חבר הכנסת מצנע על מנת שיישא את דבריו ויאמר את דברו על הצהרת ראש הממשלה. תודה. </w:t>
      </w:r>
    </w:p>
    <w:p w14:paraId="3D7A3CB2" w14:textId="77777777" w:rsidR="00000000" w:rsidRDefault="00DD24A4">
      <w:pPr>
        <w:pStyle w:val="a"/>
        <w:ind w:firstLine="0"/>
        <w:rPr>
          <w:rFonts w:hint="cs"/>
          <w:rtl/>
        </w:rPr>
      </w:pPr>
      <w:r>
        <w:rPr>
          <w:rtl/>
        </w:rPr>
        <w:br w:type="page"/>
      </w:r>
    </w:p>
    <w:p w14:paraId="1577434C" w14:textId="77777777" w:rsidR="00000000" w:rsidRDefault="00DD24A4">
      <w:pPr>
        <w:pStyle w:val="Speaker"/>
        <w:rPr>
          <w:rtl/>
        </w:rPr>
      </w:pPr>
      <w:bookmarkStart w:id="73" w:name="FS000001042T27_02_2003_18_29_54"/>
      <w:bookmarkEnd w:id="73"/>
      <w:r>
        <w:rPr>
          <w:rFonts w:hint="eastAsia"/>
          <w:rtl/>
        </w:rPr>
        <w:t>עמרם</w:t>
      </w:r>
      <w:r>
        <w:rPr>
          <w:rtl/>
        </w:rPr>
        <w:t xml:space="preserve"> מצנע (העבודה-מימד):</w:t>
      </w:r>
    </w:p>
    <w:p w14:paraId="1B5D6ACA" w14:textId="77777777" w:rsidR="00000000" w:rsidRDefault="00DD24A4">
      <w:pPr>
        <w:pStyle w:val="a"/>
        <w:rPr>
          <w:rFonts w:hint="cs"/>
          <w:rtl/>
        </w:rPr>
      </w:pPr>
    </w:p>
    <w:p w14:paraId="69D6995A" w14:textId="77777777" w:rsidR="00000000" w:rsidRDefault="00DD24A4">
      <w:pPr>
        <w:pStyle w:val="a"/>
        <w:rPr>
          <w:rFonts w:hint="cs"/>
          <w:rtl/>
        </w:rPr>
      </w:pPr>
      <w:r>
        <w:rPr>
          <w:rFonts w:hint="cs"/>
          <w:rtl/>
        </w:rPr>
        <w:t>כבוד נשיא המדינה והגברת קצב, אדוני היושב-ראש, כנסת נכבדה, יום הצגת ממשלה חדשה בפני הכנסת, ראוי שיהיה יום בשורה, לא רק לבוחריה של הממשלה, אלא ל</w:t>
      </w:r>
      <w:r>
        <w:rPr>
          <w:rFonts w:hint="cs"/>
          <w:rtl/>
        </w:rPr>
        <w:t xml:space="preserve">כל אזרחי מדינת ישראל. לזאת קיווינו ולזאת ייחלנו. </w:t>
      </w:r>
    </w:p>
    <w:p w14:paraId="68C606F5" w14:textId="77777777" w:rsidR="00000000" w:rsidRDefault="00DD24A4">
      <w:pPr>
        <w:pStyle w:val="a"/>
        <w:rPr>
          <w:rFonts w:hint="cs"/>
          <w:rtl/>
        </w:rPr>
      </w:pPr>
    </w:p>
    <w:p w14:paraId="1005C91D" w14:textId="77777777" w:rsidR="00000000" w:rsidRDefault="00DD24A4">
      <w:pPr>
        <w:pStyle w:val="a"/>
        <w:rPr>
          <w:rFonts w:hint="cs"/>
          <w:rtl/>
        </w:rPr>
      </w:pPr>
      <w:r>
        <w:rPr>
          <w:rFonts w:hint="cs"/>
          <w:rtl/>
        </w:rPr>
        <w:t>אדוני ראש הממשלה, זכית בבחירות ברוב גדול, ואתה שב ומקים ממשלה שנייה בתוך שנתיים. לפיכך ראוי אתה, אדוני, שתלווה אותך ברכה כפולה ומכופלת. הלוואי שתצלח דרכך. כולנו, מדינת ישראל כולה, זקוקה להצלחתך מאוד: המובט</w:t>
      </w:r>
      <w:r>
        <w:rPr>
          <w:rFonts w:hint="cs"/>
          <w:rtl/>
        </w:rPr>
        <w:t>לים, יותר מ=10% מכוח העבודה במשק, מתפללים להצלחתך. הם, אדוני, אינם סטטיסטיקה יבשה, הם בשר ודם. 300,000 נשים וגברים, שלכל אחד מהם שם ומשפחה, והם, בעוניים ובמצוקתם ובכבודם שנרמס, זקוקים מאוד להצלחתך. וכמוהם הרבבות שחרב הפיטורים מונפת על צווארם, פועלי שכר המי</w:t>
      </w:r>
      <w:r>
        <w:rPr>
          <w:rFonts w:hint="cs"/>
          <w:rtl/>
        </w:rPr>
        <w:t xml:space="preserve">נימום, אנשים קשי-יום המנסים שוב ושוב לעלות אל מעבר לקו העוני. ואלה היושבים אל השולחן בבתי-התמחוי כדי לזכות בצלחת מנה חמה, גם הם יתפללו, לצד ברכת המזון, להצלחתך. ועובדי לשכות הרווחה והסעד והתעסוקה, גם הם שותפים לתקווה כי הימים שיבואו יהיו טובים לישראל. והם </w:t>
      </w:r>
      <w:r>
        <w:rPr>
          <w:rFonts w:hint="cs"/>
          <w:rtl/>
        </w:rPr>
        <w:t xml:space="preserve">מתפללים לכך. ומחכים. </w:t>
      </w:r>
    </w:p>
    <w:p w14:paraId="4901046C" w14:textId="77777777" w:rsidR="00000000" w:rsidRDefault="00DD24A4">
      <w:pPr>
        <w:pStyle w:val="a"/>
        <w:rPr>
          <w:rFonts w:hint="cs"/>
          <w:rtl/>
        </w:rPr>
      </w:pPr>
    </w:p>
    <w:p w14:paraId="4713877D" w14:textId="77777777" w:rsidR="00000000" w:rsidRDefault="00DD24A4">
      <w:pPr>
        <w:pStyle w:val="a"/>
        <w:rPr>
          <w:rFonts w:hint="cs"/>
          <w:rtl/>
        </w:rPr>
      </w:pPr>
      <w:r>
        <w:rPr>
          <w:rFonts w:hint="cs"/>
          <w:rtl/>
        </w:rPr>
        <w:t>אדוני ראש הממשלה, תושבי קו העימות החדש וקו העימות הישן רוצים לראות בהצלחת ממשלתך. תושבי שדרות, שהצטרפו למעגל החרדים לשלום משפחותיהם, ובהם מובטלים ותיקים ומפוטרים חדשים, חברי קיבוצים ומושבים בגוש-קטיף ולאורך רצועת-עזה מצפים להצלחתך. ג</w:t>
      </w:r>
      <w:r>
        <w:rPr>
          <w:rFonts w:hint="cs"/>
          <w:rtl/>
        </w:rPr>
        <w:t xml:space="preserve">ם בקריית-שמונה מייחלים להצלחתך בלב שלם. וכך במנרה, במרגליות, במטולה ובשאר-ישוב. הבטחת להם, אדוני, ביטחון, והבטחת שלום, והם מתפללים לכך ומחכים. </w:t>
      </w:r>
    </w:p>
    <w:p w14:paraId="5341A199" w14:textId="77777777" w:rsidR="00000000" w:rsidRDefault="00DD24A4">
      <w:pPr>
        <w:pStyle w:val="a"/>
        <w:rPr>
          <w:rFonts w:hint="cs"/>
          <w:rtl/>
        </w:rPr>
      </w:pPr>
    </w:p>
    <w:p w14:paraId="17E14699" w14:textId="77777777" w:rsidR="00000000" w:rsidRDefault="00DD24A4">
      <w:pPr>
        <w:pStyle w:val="a"/>
        <w:rPr>
          <w:rFonts w:hint="cs"/>
          <w:rtl/>
        </w:rPr>
      </w:pPr>
      <w:r>
        <w:rPr>
          <w:rFonts w:hint="cs"/>
          <w:rtl/>
        </w:rPr>
        <w:t>והתעשיינים, אדוני ראש הממשלה, אנשי תעשיית הטקסטיל והמזון, הבנייה וההיי-טק, והמלונאים, אנשי תיירות פנים וחוץ, יצ</w:t>
      </w:r>
      <w:r>
        <w:rPr>
          <w:rFonts w:hint="cs"/>
          <w:rtl/>
        </w:rPr>
        <w:t xml:space="preserve">ואנים ויבואנים, והחקלאים, והסוחרים ובעלי עסקים </w:t>
      </w:r>
      <w:r>
        <w:rPr>
          <w:rtl/>
        </w:rPr>
        <w:t>–</w:t>
      </w:r>
      <w:r>
        <w:rPr>
          <w:rFonts w:hint="cs"/>
          <w:rtl/>
        </w:rPr>
        <w:t xml:space="preserve"> שמעשה ידי כולם טובעים בים </w:t>
      </w:r>
      <w:r>
        <w:rPr>
          <w:rtl/>
        </w:rPr>
        <w:t>–</w:t>
      </w:r>
      <w:r>
        <w:rPr>
          <w:rFonts w:hint="cs"/>
          <w:rtl/>
        </w:rPr>
        <w:t xml:space="preserve"> ונהגי מוניות, מהנדסים ורופאים, סטודנטים ואנשי אקדמיה, כולם, מראשון עד אחרון, דרוכים לקבל את פני התוכנית הכלכלית שממשלתך תביא בוודאי לכנסת. עתידם, אדוני, הוא עתידנו, והם זקוקים לתנ</w:t>
      </w:r>
      <w:r>
        <w:rPr>
          <w:rFonts w:hint="cs"/>
          <w:rtl/>
        </w:rPr>
        <w:t xml:space="preserve">ופת השקעות וצמיחה כאוויר לנשימה. הם מתפללים להצלחתך והם מחכים. </w:t>
      </w:r>
    </w:p>
    <w:p w14:paraId="385E1128" w14:textId="77777777" w:rsidR="00000000" w:rsidRDefault="00DD24A4">
      <w:pPr>
        <w:pStyle w:val="a"/>
        <w:rPr>
          <w:rFonts w:hint="cs"/>
          <w:rtl/>
        </w:rPr>
      </w:pPr>
    </w:p>
    <w:p w14:paraId="0BC50081" w14:textId="77777777" w:rsidR="00000000" w:rsidRDefault="00DD24A4">
      <w:pPr>
        <w:pStyle w:val="a"/>
        <w:ind w:firstLine="0"/>
        <w:rPr>
          <w:rFonts w:hint="cs"/>
          <w:rtl/>
        </w:rPr>
      </w:pPr>
      <w:r>
        <w:rPr>
          <w:rFonts w:hint="cs"/>
          <w:rtl/>
        </w:rPr>
        <w:tab/>
        <w:t>ואמני ישראל, יוצרי תרבותה, אלה שהתיאטרון והקולנוע, הקונצרט והמחול, התערוכה והספרים הם סם חיים עבורם, הם המעניקים גוון וצבע לחיינו והנותנים להם טעם, גם הם בקרב המתפללים כי אתה וממשלתך תשיבו מ</w:t>
      </w:r>
      <w:r>
        <w:rPr>
          <w:rFonts w:hint="cs"/>
          <w:rtl/>
        </w:rPr>
        <w:t xml:space="preserve">עט מן הרוח ששרתה על עם הסגולה והספר. וגם הם מחכים. </w:t>
      </w:r>
    </w:p>
    <w:p w14:paraId="1FB10798" w14:textId="77777777" w:rsidR="00000000" w:rsidRDefault="00DD24A4">
      <w:pPr>
        <w:pStyle w:val="a"/>
        <w:ind w:firstLine="0"/>
        <w:rPr>
          <w:rFonts w:hint="cs"/>
          <w:rtl/>
        </w:rPr>
      </w:pPr>
    </w:p>
    <w:p w14:paraId="657D0492" w14:textId="77777777" w:rsidR="00000000" w:rsidRDefault="00DD24A4">
      <w:pPr>
        <w:pStyle w:val="a"/>
        <w:ind w:firstLine="0"/>
        <w:rPr>
          <w:rFonts w:hint="cs"/>
          <w:rtl/>
        </w:rPr>
      </w:pPr>
      <w:r>
        <w:rPr>
          <w:rFonts w:hint="cs"/>
          <w:rtl/>
        </w:rPr>
        <w:tab/>
        <w:t>וילדי ישראל ומוריהם מחכים להצלחת הממשלה החדשה, לחזרה לימי לימוד שאין מקצצים בהם ללא רחם, להתקנת מחשב חדש ולציוד מעבדה מתקדם, לטיול שנתי שכולם יוכלו לצאת אליו, גם מי שיד הוריהם אינה משגת. הם מחכים לשוב ו</w:t>
      </w:r>
      <w:r>
        <w:rPr>
          <w:rFonts w:hint="cs"/>
          <w:rtl/>
        </w:rPr>
        <w:t xml:space="preserve">לזכות בשיעורי עזר ובלימודי העשרה, בשעת סיפור ובהצגת תיאטרון. ממשלה חדשה, הם ומוריהם מקווים, תחרות על דגלה השקעה מחודשת בחינוך, הנחוצה מאוד לבתי-הספר, למוסדות החינוך וההשכלה הגבוהה. והם כולם מחכים. </w:t>
      </w:r>
    </w:p>
    <w:p w14:paraId="08253148" w14:textId="77777777" w:rsidR="00000000" w:rsidRDefault="00DD24A4">
      <w:pPr>
        <w:pStyle w:val="a"/>
        <w:ind w:firstLine="0"/>
        <w:rPr>
          <w:rFonts w:hint="cs"/>
          <w:rtl/>
        </w:rPr>
      </w:pPr>
    </w:p>
    <w:p w14:paraId="15E03B46" w14:textId="77777777" w:rsidR="00000000" w:rsidRDefault="00DD24A4">
      <w:pPr>
        <w:pStyle w:val="a"/>
        <w:ind w:firstLine="0"/>
        <w:rPr>
          <w:rFonts w:hint="cs"/>
          <w:rtl/>
        </w:rPr>
      </w:pPr>
      <w:r>
        <w:rPr>
          <w:rFonts w:hint="cs"/>
          <w:rtl/>
        </w:rPr>
        <w:tab/>
        <w:t xml:space="preserve">ועמם, אדוני ראש הממשלה, עמם רוצים בהצלחתך הוריהם, אמהות </w:t>
      </w:r>
      <w:r>
        <w:rPr>
          <w:rFonts w:hint="cs"/>
          <w:rtl/>
        </w:rPr>
        <w:t xml:space="preserve">ואבות השולחים בבוקר את ילדיהם לגן-הילדים ולבית-הספר, ומקווים שיחזרו הביתה בלא שיאונה להם רע. הבטחת להם ביטחון והם דואגים ומחכים. </w:t>
      </w:r>
    </w:p>
    <w:p w14:paraId="564EB509" w14:textId="77777777" w:rsidR="00000000" w:rsidRDefault="00DD24A4">
      <w:pPr>
        <w:pStyle w:val="a"/>
        <w:ind w:firstLine="0"/>
        <w:rPr>
          <w:rFonts w:hint="cs"/>
          <w:rtl/>
        </w:rPr>
      </w:pPr>
    </w:p>
    <w:p w14:paraId="2483F47C" w14:textId="77777777" w:rsidR="00000000" w:rsidRDefault="00DD24A4">
      <w:pPr>
        <w:pStyle w:val="a"/>
        <w:ind w:firstLine="0"/>
        <w:rPr>
          <w:rFonts w:hint="cs"/>
          <w:rtl/>
        </w:rPr>
      </w:pPr>
      <w:r>
        <w:rPr>
          <w:rFonts w:hint="cs"/>
          <w:rtl/>
        </w:rPr>
        <w:tab/>
        <w:t>ולהורים השולחים את ילדיהם לשרת בצה"ל, המלווים את בניהם בלב חרד, הבטחת כי תלך בנתיבות שלום. אמהות ואבות המחנכים את ילדיהם, כי</w:t>
      </w:r>
      <w:r>
        <w:rPr>
          <w:rFonts w:hint="cs"/>
          <w:rtl/>
        </w:rPr>
        <w:t xml:space="preserve"> ההגנה על ביתנו, על מדינת ישראל, היא כורח שאין להשתמט ממנו, גם הם ראויים להבטחתך זו, ובניהם, שגורלם מופקד בידי ממשלתך, ראויים לכך שבעתיים. והם מחכים. </w:t>
      </w:r>
    </w:p>
    <w:p w14:paraId="75470732" w14:textId="77777777" w:rsidR="00000000" w:rsidRDefault="00DD24A4">
      <w:pPr>
        <w:pStyle w:val="a"/>
        <w:ind w:firstLine="0"/>
        <w:rPr>
          <w:rFonts w:hint="cs"/>
          <w:rtl/>
        </w:rPr>
      </w:pPr>
    </w:p>
    <w:p w14:paraId="40EBF450" w14:textId="77777777" w:rsidR="00000000" w:rsidRDefault="00DD24A4">
      <w:pPr>
        <w:pStyle w:val="a"/>
        <w:ind w:firstLine="0"/>
        <w:rPr>
          <w:rFonts w:hint="cs"/>
          <w:rtl/>
        </w:rPr>
      </w:pPr>
      <w:r>
        <w:rPr>
          <w:rFonts w:hint="cs"/>
          <w:rtl/>
        </w:rPr>
        <w:tab/>
        <w:t>כולנו מחכים, אדוני ראש הממשלה. כי הימים קשים הם. ואתה, אדוני, יודע כמה. אתה הרי מיטיב להכיר את הירושה ה</w:t>
      </w:r>
      <w:r>
        <w:rPr>
          <w:rFonts w:hint="cs"/>
          <w:rtl/>
        </w:rPr>
        <w:t xml:space="preserve">כבדה והרעה </w:t>
      </w:r>
      <w:r>
        <w:rPr>
          <w:rtl/>
        </w:rPr>
        <w:t>–</w:t>
      </w:r>
      <w:r>
        <w:rPr>
          <w:rFonts w:hint="cs"/>
          <w:rtl/>
        </w:rPr>
        <w:t xml:space="preserve"> הטרור, המשק השוקע, הכלכלה הרעועה </w:t>
      </w:r>
      <w:r>
        <w:rPr>
          <w:rtl/>
        </w:rPr>
        <w:t>–</w:t>
      </w:r>
      <w:r>
        <w:rPr>
          <w:rFonts w:hint="cs"/>
          <w:rtl/>
        </w:rPr>
        <w:t xml:space="preserve"> שהוריש לך קודמך בתפקיד, אריאל שרון. </w:t>
      </w:r>
    </w:p>
    <w:p w14:paraId="37087150" w14:textId="77777777" w:rsidR="00000000" w:rsidRDefault="00DD24A4">
      <w:pPr>
        <w:pStyle w:val="a"/>
        <w:ind w:firstLine="0"/>
        <w:rPr>
          <w:rFonts w:hint="cs"/>
          <w:rtl/>
        </w:rPr>
      </w:pPr>
    </w:p>
    <w:p w14:paraId="59EFD224" w14:textId="77777777" w:rsidR="00000000" w:rsidRDefault="00DD24A4">
      <w:pPr>
        <w:pStyle w:val="a"/>
        <w:ind w:firstLine="0"/>
        <w:rPr>
          <w:rFonts w:hint="cs"/>
          <w:rtl/>
        </w:rPr>
      </w:pPr>
      <w:r>
        <w:rPr>
          <w:rFonts w:hint="cs"/>
          <w:rtl/>
        </w:rPr>
        <w:tab/>
        <w:t>חברי הכנסת, בחירתו מחדש של ראש הממשלה ברוב גדול לוותה במשאלה כי יבחר בדרך הפשרה, בשביל הזהב; בפשרה בין ימין לשמאל, בפשרה בין דתיים לחילונים, בפשרה בין חרדים לדתיים, בפשר</w:t>
      </w:r>
      <w:r>
        <w:rPr>
          <w:rFonts w:hint="cs"/>
          <w:rtl/>
        </w:rPr>
        <w:t>ה מדינית. טעינו. קיווינו שהרמזים וההבטחות שפיזרו ראש הממשלה ומקורביו, כי עתה, ערב כהונתו השנייה, וביודעו עד כמה קשה מצבה המדיני והכלכלי של מדינת ישראל, יעדיף ראש הממשלה להיכתב בספרי ההיסטוריה כפורץ דרך ונתיב לשלום. קיווינו להתגשמות הרמזים בדבר הופעת דה-גול</w:t>
      </w:r>
      <w:r>
        <w:rPr>
          <w:rFonts w:hint="cs"/>
          <w:rtl/>
        </w:rPr>
        <w:t xml:space="preserve"> ישראלי וטעינו. קיווינו כי ניצחונו המרשים של ראש הממשלה בבחירות יביא עמו בשורה חדשה. גם בזאת טעינו. </w:t>
      </w:r>
    </w:p>
    <w:p w14:paraId="605DA53D" w14:textId="77777777" w:rsidR="00000000" w:rsidRDefault="00DD24A4">
      <w:pPr>
        <w:pStyle w:val="a"/>
        <w:ind w:firstLine="0"/>
        <w:rPr>
          <w:rFonts w:hint="cs"/>
          <w:rtl/>
        </w:rPr>
      </w:pPr>
    </w:p>
    <w:p w14:paraId="03990029" w14:textId="77777777" w:rsidR="00000000" w:rsidRDefault="00DD24A4">
      <w:pPr>
        <w:pStyle w:val="a"/>
        <w:ind w:firstLine="0"/>
        <w:rPr>
          <w:rFonts w:hint="cs"/>
          <w:rtl/>
        </w:rPr>
      </w:pPr>
      <w:r>
        <w:rPr>
          <w:rFonts w:hint="cs"/>
          <w:rtl/>
        </w:rPr>
        <w:tab/>
        <w:t xml:space="preserve">ממפת הדרכים הרחבה שהציבור הישראלי פרס בפניו, בחר ראש הממשלה בשביל הימני הקיצוני ביותר: אפי איתם לימינו ואביגדור ליברמן לשמאלו </w:t>
      </w:r>
      <w:r>
        <w:rPr>
          <w:rtl/>
        </w:rPr>
        <w:t>–</w:t>
      </w:r>
      <w:r>
        <w:rPr>
          <w:rFonts w:hint="cs"/>
          <w:rtl/>
        </w:rPr>
        <w:t xml:space="preserve"> או ההיפך </w:t>
      </w:r>
      <w:r>
        <w:rPr>
          <w:rtl/>
        </w:rPr>
        <w:t>–</w:t>
      </w:r>
      <w:r>
        <w:rPr>
          <w:rFonts w:hint="cs"/>
          <w:rtl/>
        </w:rPr>
        <w:t xml:space="preserve"> ולפיד כושל כבו</w:t>
      </w:r>
      <w:r>
        <w:rPr>
          <w:rFonts w:hint="cs"/>
          <w:rtl/>
        </w:rPr>
        <w:t xml:space="preserve">י לפני המחנה. </w:t>
      </w:r>
    </w:p>
    <w:p w14:paraId="1FA7E70F" w14:textId="77777777" w:rsidR="00000000" w:rsidRDefault="00DD24A4">
      <w:pPr>
        <w:pStyle w:val="a"/>
        <w:ind w:firstLine="0"/>
        <w:rPr>
          <w:rFonts w:hint="cs"/>
          <w:rtl/>
        </w:rPr>
      </w:pPr>
    </w:p>
    <w:p w14:paraId="0757ECD7" w14:textId="77777777" w:rsidR="00000000" w:rsidRDefault="00DD24A4">
      <w:pPr>
        <w:pStyle w:val="ac"/>
        <w:rPr>
          <w:rtl/>
        </w:rPr>
      </w:pPr>
      <w:r>
        <w:rPr>
          <w:rFonts w:hint="cs"/>
          <w:rtl/>
        </w:rPr>
        <w:t xml:space="preserve">שר התשתיות הלאומיות </w:t>
      </w:r>
      <w:r>
        <w:rPr>
          <w:rFonts w:hint="eastAsia"/>
          <w:rtl/>
        </w:rPr>
        <w:t>אפי</w:t>
      </w:r>
      <w:r>
        <w:rPr>
          <w:rtl/>
        </w:rPr>
        <w:t xml:space="preserve"> איתם:</w:t>
      </w:r>
    </w:p>
    <w:p w14:paraId="5325A508" w14:textId="77777777" w:rsidR="00000000" w:rsidRDefault="00DD24A4">
      <w:pPr>
        <w:pStyle w:val="a"/>
        <w:rPr>
          <w:rFonts w:hint="cs"/>
          <w:rtl/>
        </w:rPr>
      </w:pPr>
    </w:p>
    <w:p w14:paraId="66391532" w14:textId="77777777" w:rsidR="00000000" w:rsidRDefault="00DD24A4">
      <w:pPr>
        <w:pStyle w:val="a"/>
        <w:rPr>
          <w:rFonts w:hint="cs"/>
          <w:rtl/>
        </w:rPr>
      </w:pPr>
      <w:r>
        <w:rPr>
          <w:rFonts w:hint="cs"/>
          <w:rtl/>
        </w:rPr>
        <w:t xml:space="preserve">אני מוחה על ההגדרה. את מערכת הבחירות השמצת, עוד מעט נקרא לך משמיצנע. </w:t>
      </w:r>
    </w:p>
    <w:p w14:paraId="36EF1195" w14:textId="77777777" w:rsidR="00000000" w:rsidRDefault="00DD24A4">
      <w:pPr>
        <w:pStyle w:val="a"/>
        <w:ind w:firstLine="0"/>
        <w:rPr>
          <w:rFonts w:hint="cs"/>
          <w:rtl/>
        </w:rPr>
      </w:pPr>
    </w:p>
    <w:p w14:paraId="0C82429F" w14:textId="77777777" w:rsidR="00000000" w:rsidRDefault="00DD24A4">
      <w:pPr>
        <w:pStyle w:val="SpeakerCon"/>
        <w:rPr>
          <w:rtl/>
        </w:rPr>
      </w:pPr>
      <w:bookmarkStart w:id="74" w:name="FS000001042T27_02_2003_18_48_50C"/>
      <w:bookmarkEnd w:id="74"/>
      <w:r>
        <w:rPr>
          <w:rtl/>
        </w:rPr>
        <w:t>עמרם מצנע (העבודה-מימד):</w:t>
      </w:r>
    </w:p>
    <w:p w14:paraId="7C4277CB" w14:textId="77777777" w:rsidR="00000000" w:rsidRDefault="00DD24A4">
      <w:pPr>
        <w:pStyle w:val="a"/>
        <w:rPr>
          <w:rtl/>
        </w:rPr>
      </w:pPr>
    </w:p>
    <w:p w14:paraId="1CFAA321" w14:textId="77777777" w:rsidR="00000000" w:rsidRDefault="00DD24A4">
      <w:pPr>
        <w:pStyle w:val="a"/>
        <w:rPr>
          <w:rFonts w:hint="cs"/>
          <w:rtl/>
        </w:rPr>
      </w:pPr>
      <w:r>
        <w:rPr>
          <w:rFonts w:hint="cs"/>
          <w:rtl/>
        </w:rPr>
        <w:t xml:space="preserve">כנסת נכבדה, היום שבו קיווינו לבשורה חדשה היה ליום הנושא עמו בשורה רעה. </w:t>
      </w:r>
    </w:p>
    <w:p w14:paraId="5650F08B" w14:textId="77777777" w:rsidR="00000000" w:rsidRDefault="00DD24A4">
      <w:pPr>
        <w:pStyle w:val="a"/>
        <w:ind w:firstLine="0"/>
        <w:rPr>
          <w:rFonts w:hint="cs"/>
          <w:rtl/>
        </w:rPr>
      </w:pPr>
      <w:r>
        <w:rPr>
          <w:rtl/>
        </w:rPr>
        <w:br w:type="page"/>
      </w:r>
    </w:p>
    <w:p w14:paraId="7A28F03D" w14:textId="77777777" w:rsidR="00000000" w:rsidRDefault="00DD24A4">
      <w:pPr>
        <w:pStyle w:val="ad"/>
        <w:rPr>
          <w:rtl/>
        </w:rPr>
      </w:pPr>
      <w:r>
        <w:rPr>
          <w:rtl/>
        </w:rPr>
        <w:t>היו"ר ראובן ריבלין:</w:t>
      </w:r>
    </w:p>
    <w:p w14:paraId="0F955C02" w14:textId="77777777" w:rsidR="00000000" w:rsidRDefault="00DD24A4">
      <w:pPr>
        <w:pStyle w:val="a"/>
        <w:rPr>
          <w:rtl/>
        </w:rPr>
      </w:pPr>
    </w:p>
    <w:p w14:paraId="6FF77857" w14:textId="77777777" w:rsidR="00000000" w:rsidRDefault="00DD24A4">
      <w:pPr>
        <w:pStyle w:val="a"/>
        <w:rPr>
          <w:rFonts w:hint="cs"/>
          <w:rtl/>
        </w:rPr>
      </w:pPr>
      <w:r>
        <w:rPr>
          <w:rFonts w:hint="cs"/>
          <w:rtl/>
        </w:rPr>
        <w:t>חבר הכנסת איתם, א</w:t>
      </w:r>
      <w:r>
        <w:rPr>
          <w:rFonts w:hint="cs"/>
          <w:rtl/>
        </w:rPr>
        <w:t>תה מזכיר לי את השר לשעבר ריבלין, שהיה השר היחיד שקרא קריאות ביניים. שרים לא קוראים קריאות ביניים, אדוני.</w:t>
      </w:r>
    </w:p>
    <w:p w14:paraId="03D0839E" w14:textId="77777777" w:rsidR="00000000" w:rsidRDefault="00DD24A4">
      <w:pPr>
        <w:pStyle w:val="a"/>
        <w:ind w:firstLine="0"/>
        <w:rPr>
          <w:rFonts w:hint="cs"/>
          <w:rtl/>
        </w:rPr>
      </w:pPr>
    </w:p>
    <w:p w14:paraId="7155E7FD" w14:textId="77777777" w:rsidR="00000000" w:rsidRDefault="00DD24A4">
      <w:pPr>
        <w:pStyle w:val="ac"/>
        <w:rPr>
          <w:rtl/>
        </w:rPr>
      </w:pPr>
      <w:r>
        <w:rPr>
          <w:rFonts w:hint="eastAsia"/>
          <w:rtl/>
        </w:rPr>
        <w:t>איתן</w:t>
      </w:r>
      <w:r>
        <w:rPr>
          <w:rtl/>
        </w:rPr>
        <w:t xml:space="preserve"> כבל (העבודה-מימד):</w:t>
      </w:r>
    </w:p>
    <w:p w14:paraId="07B1B978" w14:textId="77777777" w:rsidR="00000000" w:rsidRDefault="00DD24A4">
      <w:pPr>
        <w:pStyle w:val="a"/>
        <w:rPr>
          <w:rFonts w:hint="cs"/>
          <w:rtl/>
        </w:rPr>
      </w:pPr>
    </w:p>
    <w:p w14:paraId="4824DB14" w14:textId="77777777" w:rsidR="00000000" w:rsidRDefault="00DD24A4">
      <w:pPr>
        <w:pStyle w:val="a"/>
        <w:rPr>
          <w:rFonts w:hint="cs"/>
          <w:rtl/>
        </w:rPr>
      </w:pPr>
      <w:r>
        <w:rPr>
          <w:rFonts w:hint="cs"/>
          <w:rtl/>
        </w:rPr>
        <w:t xml:space="preserve">הוא ילמד בדרך הקשה. </w:t>
      </w:r>
    </w:p>
    <w:p w14:paraId="48F567BB" w14:textId="77777777" w:rsidR="00000000" w:rsidRDefault="00DD24A4">
      <w:pPr>
        <w:pStyle w:val="a"/>
        <w:ind w:firstLine="0"/>
        <w:rPr>
          <w:rFonts w:hint="cs"/>
          <w:rtl/>
        </w:rPr>
      </w:pPr>
    </w:p>
    <w:p w14:paraId="09994621" w14:textId="77777777" w:rsidR="00000000" w:rsidRDefault="00DD24A4">
      <w:pPr>
        <w:pStyle w:val="ad"/>
        <w:rPr>
          <w:rtl/>
        </w:rPr>
      </w:pPr>
      <w:r>
        <w:rPr>
          <w:rtl/>
        </w:rPr>
        <w:t>היו"ר ראובן ריבלין:</w:t>
      </w:r>
    </w:p>
    <w:p w14:paraId="5824279E" w14:textId="77777777" w:rsidR="00000000" w:rsidRDefault="00DD24A4">
      <w:pPr>
        <w:pStyle w:val="a"/>
        <w:rPr>
          <w:rtl/>
        </w:rPr>
      </w:pPr>
    </w:p>
    <w:p w14:paraId="7E10CB1C" w14:textId="77777777" w:rsidR="00000000" w:rsidRDefault="00DD24A4">
      <w:pPr>
        <w:pStyle w:val="a"/>
        <w:rPr>
          <w:rFonts w:hint="cs"/>
          <w:rtl/>
        </w:rPr>
      </w:pPr>
      <w:r>
        <w:rPr>
          <w:rFonts w:hint="cs"/>
          <w:rtl/>
        </w:rPr>
        <w:t>השר איתם, אני לא יכול לקרוא לשר לסדר.</w:t>
      </w:r>
    </w:p>
    <w:p w14:paraId="654CF4E5" w14:textId="77777777" w:rsidR="00000000" w:rsidRDefault="00DD24A4">
      <w:pPr>
        <w:pStyle w:val="a"/>
        <w:ind w:firstLine="0"/>
        <w:rPr>
          <w:rFonts w:hint="cs"/>
          <w:rtl/>
        </w:rPr>
      </w:pPr>
    </w:p>
    <w:p w14:paraId="545BDB9E" w14:textId="77777777" w:rsidR="00000000" w:rsidRDefault="00DD24A4">
      <w:pPr>
        <w:pStyle w:val="ac"/>
        <w:rPr>
          <w:rtl/>
        </w:rPr>
      </w:pPr>
      <w:r>
        <w:rPr>
          <w:rFonts w:hint="eastAsia"/>
          <w:rtl/>
        </w:rPr>
        <w:t>איתן</w:t>
      </w:r>
      <w:r>
        <w:rPr>
          <w:rtl/>
        </w:rPr>
        <w:t xml:space="preserve"> כבל (העבודה-מימד):</w:t>
      </w:r>
    </w:p>
    <w:p w14:paraId="630521D9" w14:textId="77777777" w:rsidR="00000000" w:rsidRDefault="00DD24A4">
      <w:pPr>
        <w:pStyle w:val="a"/>
        <w:rPr>
          <w:rFonts w:hint="cs"/>
          <w:rtl/>
        </w:rPr>
      </w:pPr>
    </w:p>
    <w:p w14:paraId="56F07FC9" w14:textId="77777777" w:rsidR="00000000" w:rsidRDefault="00DD24A4">
      <w:pPr>
        <w:pStyle w:val="a"/>
        <w:rPr>
          <w:rFonts w:hint="cs"/>
          <w:rtl/>
        </w:rPr>
      </w:pPr>
      <w:r>
        <w:rPr>
          <w:rFonts w:hint="cs"/>
          <w:rtl/>
        </w:rPr>
        <w:t>אפי, אל תתבייש במה</w:t>
      </w:r>
      <w:r>
        <w:rPr>
          <w:rFonts w:hint="cs"/>
          <w:rtl/>
        </w:rPr>
        <w:t xml:space="preserve"> שאתה. </w:t>
      </w:r>
    </w:p>
    <w:p w14:paraId="636328D2" w14:textId="77777777" w:rsidR="00000000" w:rsidRDefault="00DD24A4">
      <w:pPr>
        <w:pStyle w:val="a"/>
        <w:ind w:firstLine="0"/>
        <w:rPr>
          <w:rFonts w:hint="cs"/>
          <w:rtl/>
        </w:rPr>
      </w:pPr>
    </w:p>
    <w:p w14:paraId="6E21E238" w14:textId="77777777" w:rsidR="00000000" w:rsidRDefault="00DD24A4">
      <w:pPr>
        <w:pStyle w:val="ad"/>
        <w:rPr>
          <w:rtl/>
        </w:rPr>
      </w:pPr>
      <w:r>
        <w:rPr>
          <w:rtl/>
        </w:rPr>
        <w:t>היו"ר ראובן ריבלין:</w:t>
      </w:r>
    </w:p>
    <w:p w14:paraId="24F067B2" w14:textId="77777777" w:rsidR="00000000" w:rsidRDefault="00DD24A4">
      <w:pPr>
        <w:pStyle w:val="a"/>
        <w:rPr>
          <w:rtl/>
        </w:rPr>
      </w:pPr>
    </w:p>
    <w:p w14:paraId="35C6DA20" w14:textId="77777777" w:rsidR="00000000" w:rsidRDefault="00DD24A4">
      <w:pPr>
        <w:pStyle w:val="a"/>
        <w:rPr>
          <w:rFonts w:hint="cs"/>
          <w:rtl/>
        </w:rPr>
      </w:pPr>
      <w:r>
        <w:rPr>
          <w:rFonts w:hint="cs"/>
          <w:rtl/>
        </w:rPr>
        <w:t>רבותי, מלבד היותו המיועד להיות ראש האופוזיציה, מלבד היותו חבר כנסת חדש, זה נאומו הראשון, ובהתאם למסורת, לפני שחבר הכנסת איתם גם יברך אותו על נאומו הראשון, ידוע לכל חברי הכנסת הוותיקים, שאין מפריעים לחבר כנסת בנאומו הראשון, אפי</w:t>
      </w:r>
      <w:r>
        <w:rPr>
          <w:rFonts w:hint="cs"/>
          <w:rtl/>
        </w:rPr>
        <w:t xml:space="preserve">לו הוא בתפקיד יושב-ראש האופוזיציה. </w:t>
      </w:r>
    </w:p>
    <w:p w14:paraId="28AADBE3" w14:textId="77777777" w:rsidR="00000000" w:rsidRDefault="00DD24A4">
      <w:pPr>
        <w:pStyle w:val="a"/>
        <w:ind w:firstLine="0"/>
        <w:rPr>
          <w:rFonts w:hint="cs"/>
          <w:rtl/>
        </w:rPr>
      </w:pPr>
    </w:p>
    <w:p w14:paraId="3DC25A46" w14:textId="77777777" w:rsidR="00000000" w:rsidRDefault="00DD24A4">
      <w:pPr>
        <w:pStyle w:val="SpeakerCon"/>
        <w:rPr>
          <w:rtl/>
        </w:rPr>
      </w:pPr>
      <w:bookmarkStart w:id="75" w:name="FS000001042T27_02_2003_18_51_39C"/>
      <w:bookmarkEnd w:id="75"/>
      <w:r>
        <w:rPr>
          <w:rtl/>
        </w:rPr>
        <w:t>עמרם מצנע (העבודה-מימד):</w:t>
      </w:r>
    </w:p>
    <w:p w14:paraId="640DFBDB" w14:textId="77777777" w:rsidR="00000000" w:rsidRDefault="00DD24A4">
      <w:pPr>
        <w:pStyle w:val="a"/>
        <w:rPr>
          <w:rtl/>
        </w:rPr>
      </w:pPr>
    </w:p>
    <w:p w14:paraId="0783E4E4" w14:textId="77777777" w:rsidR="00000000" w:rsidRDefault="00DD24A4">
      <w:pPr>
        <w:pStyle w:val="a"/>
        <w:rPr>
          <w:rFonts w:hint="cs"/>
          <w:rtl/>
        </w:rPr>
      </w:pPr>
      <w:r>
        <w:rPr>
          <w:rFonts w:hint="cs"/>
          <w:rtl/>
        </w:rPr>
        <w:t>תודה רבה. אדוני היושב-ראש, כנסת נכבדה, היום שבו קיווינו לבשורה חדשה היה ליום הנושא עמו בשורה רעה: עוד לפני שהתקרבנו אל אופק מדיני, כבר הוא שב ומתרחק, נעלם בקווי היסוד של הקואליציה, מתפוגג בין מ</w:t>
      </w:r>
      <w:r>
        <w:rPr>
          <w:rFonts w:hint="cs"/>
          <w:rtl/>
        </w:rPr>
        <w:t xml:space="preserve">תווים למפות, נאום כזה או אחר, שיאוזכרו, או לא, מכתבים נלווים, שיצורפו, או לא, ומכתבי הבהרה למכתבים נלווים. ועם האופק המדיני הנמוג מצטמקת וגוועת התקווה לריפוי המשק. </w:t>
      </w:r>
    </w:p>
    <w:p w14:paraId="69F0BA9E" w14:textId="77777777" w:rsidR="00000000" w:rsidRDefault="00DD24A4">
      <w:pPr>
        <w:pStyle w:val="a"/>
        <w:ind w:firstLine="0"/>
        <w:rPr>
          <w:rFonts w:hint="cs"/>
          <w:rtl/>
        </w:rPr>
      </w:pPr>
    </w:p>
    <w:p w14:paraId="53343DA7" w14:textId="77777777" w:rsidR="00000000" w:rsidRDefault="00DD24A4">
      <w:pPr>
        <w:pStyle w:val="a"/>
        <w:rPr>
          <w:rFonts w:hint="cs"/>
          <w:rtl/>
        </w:rPr>
      </w:pPr>
      <w:r>
        <w:rPr>
          <w:rFonts w:hint="cs"/>
          <w:rtl/>
        </w:rPr>
        <w:t xml:space="preserve">היה זה ראש הממשלה עצמו שטען כי הצלת המשק עוברת דרך הפשרה המדינית, וזה היה רק לפני שבוע. </w:t>
      </w:r>
    </w:p>
    <w:p w14:paraId="162E0BFC" w14:textId="77777777" w:rsidR="00000000" w:rsidRDefault="00DD24A4">
      <w:pPr>
        <w:pStyle w:val="a"/>
        <w:ind w:firstLine="0"/>
        <w:rPr>
          <w:rFonts w:hint="cs"/>
          <w:rtl/>
        </w:rPr>
      </w:pPr>
    </w:p>
    <w:p w14:paraId="7F8E6DA1" w14:textId="77777777" w:rsidR="00000000" w:rsidRDefault="00DD24A4">
      <w:pPr>
        <w:pStyle w:val="a"/>
        <w:ind w:firstLine="0"/>
        <w:rPr>
          <w:rFonts w:hint="cs"/>
          <w:rtl/>
        </w:rPr>
      </w:pPr>
      <w:r>
        <w:rPr>
          <w:rFonts w:hint="cs"/>
          <w:rtl/>
        </w:rPr>
        <w:tab/>
        <w:t>אדוני היושב-ראש, באין פשרה, באין חזרה לשולחן המשא-ומתן, בלא נכונות להכיר בכורח להיפרד מן הפלסטינים ולסיים את הסכסוך עמם בהסכם ובו שתי מדינות לשני העמים, נכונו לנו ימים קשים יותר מהימים שידענו עד כה.</w:t>
      </w:r>
    </w:p>
    <w:p w14:paraId="1610A457" w14:textId="77777777" w:rsidR="00000000" w:rsidRDefault="00DD24A4">
      <w:pPr>
        <w:pStyle w:val="a"/>
        <w:ind w:firstLine="0"/>
        <w:rPr>
          <w:rFonts w:hint="cs"/>
          <w:rtl/>
        </w:rPr>
      </w:pPr>
    </w:p>
    <w:p w14:paraId="177D51FC" w14:textId="77777777" w:rsidR="00000000" w:rsidRDefault="00DD24A4">
      <w:pPr>
        <w:pStyle w:val="a"/>
        <w:ind w:firstLine="0"/>
        <w:rPr>
          <w:rFonts w:hint="cs"/>
          <w:rtl/>
        </w:rPr>
      </w:pPr>
      <w:r>
        <w:rPr>
          <w:rFonts w:hint="cs"/>
          <w:rtl/>
        </w:rPr>
        <w:tab/>
        <w:t xml:space="preserve">עוד טרור, אבל פחות כסף לתקציב הביטחון; עוד הצטמקות של </w:t>
      </w:r>
      <w:r>
        <w:rPr>
          <w:rFonts w:hint="cs"/>
          <w:rtl/>
        </w:rPr>
        <w:t xml:space="preserve">המשק, אבל פחות השקעות בתשתית; עוד מובטלים, אבל פחות רווחה. והמשבר הכלכלי והשבר החברתי ילכו ויעמיקו ויאכלו בנו ובכל חלקה טובה שעוד נותרה בשדותינו. </w:t>
      </w:r>
    </w:p>
    <w:p w14:paraId="3DBEE2C0" w14:textId="77777777" w:rsidR="00000000" w:rsidRDefault="00DD24A4">
      <w:pPr>
        <w:pStyle w:val="a"/>
        <w:ind w:firstLine="0"/>
        <w:rPr>
          <w:rFonts w:hint="cs"/>
          <w:rtl/>
        </w:rPr>
      </w:pPr>
    </w:p>
    <w:p w14:paraId="5F0DAE0C" w14:textId="77777777" w:rsidR="00000000" w:rsidRDefault="00DD24A4">
      <w:pPr>
        <w:pStyle w:val="a"/>
        <w:ind w:firstLine="0"/>
        <w:rPr>
          <w:rFonts w:hint="cs"/>
          <w:rtl/>
        </w:rPr>
      </w:pPr>
      <w:r>
        <w:rPr>
          <w:rFonts w:hint="cs"/>
          <w:rtl/>
        </w:rPr>
        <w:tab/>
        <w:t>חברי הכנסת, הדאגה שמא תוריש ממשלת שרון השנייה ירושה רעה מקודמתה כבר איננה חלום בלהה, והיא שהביאה אותי, אדונ</w:t>
      </w:r>
      <w:r>
        <w:rPr>
          <w:rFonts w:hint="cs"/>
          <w:rtl/>
        </w:rPr>
        <w:t xml:space="preserve">י היושב-ראש, לנסות למצוא מכנה משותף עם ראש הממשלה, שיאפשר הקמת ממשלה של שלוש המפלגות הגדולות, ממשלת ליכוד-עבודה-שינוי. ואני, שהתחייבתי בפני הבוחר כי פני אינם לממשלת אחדות, מצהיר עתה מעל דוכן הכנסת, קבל עם ועדה, כי ממשלה כזאת, ליכוד-עבודה-שינוי, היתה בהישג </w:t>
      </w:r>
      <w:r>
        <w:rPr>
          <w:rFonts w:hint="cs"/>
          <w:rtl/>
        </w:rPr>
        <w:t xml:space="preserve">ידו של אריאל שרון. </w:t>
      </w:r>
    </w:p>
    <w:p w14:paraId="2ADAFB72" w14:textId="77777777" w:rsidR="00000000" w:rsidRDefault="00DD24A4">
      <w:pPr>
        <w:pStyle w:val="a"/>
        <w:ind w:firstLine="0"/>
        <w:rPr>
          <w:rFonts w:hint="cs"/>
          <w:rtl/>
        </w:rPr>
      </w:pPr>
    </w:p>
    <w:p w14:paraId="2DED0C46" w14:textId="77777777" w:rsidR="00000000" w:rsidRDefault="00DD24A4">
      <w:pPr>
        <w:pStyle w:val="ac"/>
        <w:rPr>
          <w:rtl/>
        </w:rPr>
      </w:pPr>
      <w:r>
        <w:rPr>
          <w:rFonts w:hint="eastAsia"/>
          <w:rtl/>
        </w:rPr>
        <w:t>גדעון</w:t>
      </w:r>
      <w:r>
        <w:rPr>
          <w:rtl/>
        </w:rPr>
        <w:t xml:space="preserve"> סער (הליכוד):</w:t>
      </w:r>
    </w:p>
    <w:p w14:paraId="79FC9452" w14:textId="77777777" w:rsidR="00000000" w:rsidRDefault="00DD24A4">
      <w:pPr>
        <w:pStyle w:val="a"/>
        <w:rPr>
          <w:rFonts w:hint="cs"/>
          <w:rtl/>
        </w:rPr>
      </w:pPr>
    </w:p>
    <w:p w14:paraId="69D30526" w14:textId="77777777" w:rsidR="00000000" w:rsidRDefault="00DD24A4">
      <w:pPr>
        <w:pStyle w:val="a"/>
        <w:rPr>
          <w:rFonts w:hint="cs"/>
          <w:rtl/>
        </w:rPr>
      </w:pPr>
      <w:r>
        <w:rPr>
          <w:rFonts w:hint="cs"/>
          <w:rtl/>
        </w:rPr>
        <w:t>למה לא פתחת במשא-ומתן?</w:t>
      </w:r>
    </w:p>
    <w:p w14:paraId="5F796A47" w14:textId="77777777" w:rsidR="00000000" w:rsidRDefault="00DD24A4">
      <w:pPr>
        <w:pStyle w:val="a"/>
        <w:ind w:firstLine="0"/>
        <w:rPr>
          <w:rFonts w:hint="cs"/>
          <w:rtl/>
        </w:rPr>
      </w:pPr>
      <w:bookmarkStart w:id="76" w:name="FS000001042T27_02_2003_18_06_19"/>
      <w:bookmarkEnd w:id="76"/>
    </w:p>
    <w:p w14:paraId="4FEF2013" w14:textId="77777777" w:rsidR="00000000" w:rsidRDefault="00DD24A4">
      <w:pPr>
        <w:pStyle w:val="SpeakerCon"/>
        <w:rPr>
          <w:rtl/>
        </w:rPr>
      </w:pPr>
      <w:bookmarkStart w:id="77" w:name="FS000001042T27_02_2003_18_06_28C"/>
      <w:bookmarkEnd w:id="77"/>
      <w:r>
        <w:rPr>
          <w:rtl/>
        </w:rPr>
        <w:t>עמרם מצנע (העבודה-מימד):</w:t>
      </w:r>
    </w:p>
    <w:p w14:paraId="23AE6387" w14:textId="77777777" w:rsidR="00000000" w:rsidRDefault="00DD24A4">
      <w:pPr>
        <w:pStyle w:val="a"/>
        <w:rPr>
          <w:rtl/>
        </w:rPr>
      </w:pPr>
    </w:p>
    <w:p w14:paraId="742CF7B9" w14:textId="77777777" w:rsidR="00000000" w:rsidRDefault="00DD24A4">
      <w:pPr>
        <w:pStyle w:val="a"/>
        <w:rPr>
          <w:rFonts w:hint="cs"/>
          <w:rtl/>
        </w:rPr>
      </w:pPr>
      <w:r>
        <w:rPr>
          <w:rFonts w:hint="cs"/>
          <w:rtl/>
        </w:rPr>
        <w:t xml:space="preserve">הוא ידע זאת, והוא בחר אחרת. </w:t>
      </w:r>
    </w:p>
    <w:p w14:paraId="7C28718F" w14:textId="77777777" w:rsidR="00000000" w:rsidRDefault="00DD24A4">
      <w:pPr>
        <w:pStyle w:val="a"/>
        <w:ind w:firstLine="0"/>
        <w:rPr>
          <w:rFonts w:hint="cs"/>
          <w:rtl/>
        </w:rPr>
      </w:pPr>
    </w:p>
    <w:p w14:paraId="369976CE" w14:textId="77777777" w:rsidR="00000000" w:rsidRDefault="00DD24A4">
      <w:pPr>
        <w:pStyle w:val="ad"/>
        <w:rPr>
          <w:rtl/>
        </w:rPr>
      </w:pPr>
      <w:r>
        <w:rPr>
          <w:rtl/>
        </w:rPr>
        <w:t>היו"ר ראובן ריבלין:</w:t>
      </w:r>
    </w:p>
    <w:p w14:paraId="386FA06B" w14:textId="77777777" w:rsidR="00000000" w:rsidRDefault="00DD24A4">
      <w:pPr>
        <w:pStyle w:val="a"/>
        <w:rPr>
          <w:rtl/>
        </w:rPr>
      </w:pPr>
    </w:p>
    <w:p w14:paraId="2D69EBB5" w14:textId="77777777" w:rsidR="00000000" w:rsidRDefault="00DD24A4">
      <w:pPr>
        <w:pStyle w:val="a"/>
        <w:rPr>
          <w:rFonts w:hint="cs"/>
          <w:rtl/>
        </w:rPr>
      </w:pPr>
      <w:r>
        <w:rPr>
          <w:rFonts w:hint="cs"/>
          <w:rtl/>
        </w:rPr>
        <w:t xml:space="preserve">זאת שאלה, לא הפרעה, אבל תסתפק בזה. </w:t>
      </w:r>
    </w:p>
    <w:p w14:paraId="5384597E" w14:textId="77777777" w:rsidR="00000000" w:rsidRDefault="00DD24A4">
      <w:pPr>
        <w:pStyle w:val="a"/>
        <w:ind w:firstLine="0"/>
        <w:rPr>
          <w:rFonts w:hint="cs"/>
          <w:rtl/>
        </w:rPr>
      </w:pPr>
    </w:p>
    <w:p w14:paraId="176A0F57"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5ADB4AE7" w14:textId="77777777" w:rsidR="00000000" w:rsidRDefault="00DD24A4">
      <w:pPr>
        <w:pStyle w:val="a"/>
        <w:rPr>
          <w:rFonts w:hint="cs"/>
          <w:rtl/>
        </w:rPr>
      </w:pPr>
    </w:p>
    <w:p w14:paraId="29D57901" w14:textId="77777777" w:rsidR="00000000" w:rsidRDefault="00DD24A4">
      <w:pPr>
        <w:pStyle w:val="a"/>
        <w:rPr>
          <w:rFonts w:hint="cs"/>
          <w:rtl/>
        </w:rPr>
      </w:pPr>
      <w:r>
        <w:rPr>
          <w:rFonts w:hint="cs"/>
          <w:rtl/>
        </w:rPr>
        <w:t xml:space="preserve">לחבר כנסת חדש מותר להפריע. </w:t>
      </w:r>
    </w:p>
    <w:p w14:paraId="7D8FE337" w14:textId="77777777" w:rsidR="00000000" w:rsidRDefault="00DD24A4">
      <w:pPr>
        <w:pStyle w:val="a"/>
        <w:ind w:firstLine="0"/>
        <w:rPr>
          <w:rFonts w:hint="cs"/>
          <w:rtl/>
        </w:rPr>
      </w:pPr>
    </w:p>
    <w:p w14:paraId="140CBC9B" w14:textId="77777777" w:rsidR="00000000" w:rsidRDefault="00DD24A4">
      <w:pPr>
        <w:pStyle w:val="SpeakerCon"/>
        <w:rPr>
          <w:rtl/>
        </w:rPr>
      </w:pPr>
      <w:bookmarkStart w:id="78" w:name="FS000001042T27_02_2003_18_07_47C"/>
      <w:bookmarkEnd w:id="78"/>
      <w:r>
        <w:rPr>
          <w:rtl/>
        </w:rPr>
        <w:t>עמרם מצנע (העבודה-מימד):</w:t>
      </w:r>
    </w:p>
    <w:p w14:paraId="47AC3118" w14:textId="77777777" w:rsidR="00000000" w:rsidRDefault="00DD24A4">
      <w:pPr>
        <w:pStyle w:val="a"/>
        <w:rPr>
          <w:rtl/>
        </w:rPr>
      </w:pPr>
    </w:p>
    <w:p w14:paraId="33E434B2" w14:textId="77777777" w:rsidR="00000000" w:rsidRDefault="00DD24A4">
      <w:pPr>
        <w:pStyle w:val="a"/>
        <w:rPr>
          <w:rFonts w:hint="cs"/>
          <w:rtl/>
        </w:rPr>
      </w:pPr>
      <w:r>
        <w:rPr>
          <w:rFonts w:hint="cs"/>
          <w:rtl/>
        </w:rPr>
        <w:t>ויוסף לפיד, שהתיימר והתחייב לכינונה של ממשלה כזאת, ממשלת ליכוד-עבודה-שינוי, יוצק מים על ידיהן של המפלגות הקיצוניות הימניות ומרביץ תורת "פוליטיקה אחרת". כך גם מעשה הרכבת הממשלה.</w:t>
      </w:r>
    </w:p>
    <w:p w14:paraId="54C6555F" w14:textId="77777777" w:rsidR="00000000" w:rsidRDefault="00DD24A4">
      <w:pPr>
        <w:pStyle w:val="a"/>
        <w:ind w:firstLine="0"/>
        <w:rPr>
          <w:rFonts w:hint="cs"/>
          <w:rtl/>
        </w:rPr>
      </w:pPr>
    </w:p>
    <w:p w14:paraId="57C60D01" w14:textId="77777777" w:rsidR="00000000" w:rsidRDefault="00DD24A4">
      <w:pPr>
        <w:pStyle w:val="ac"/>
        <w:rPr>
          <w:rtl/>
        </w:rPr>
      </w:pPr>
      <w:r>
        <w:rPr>
          <w:rFonts w:hint="eastAsia"/>
          <w:rtl/>
        </w:rPr>
        <w:t>יוסף</w:t>
      </w:r>
      <w:r>
        <w:rPr>
          <w:rtl/>
        </w:rPr>
        <w:t xml:space="preserve"> פריצקי (שינוי):</w:t>
      </w:r>
    </w:p>
    <w:p w14:paraId="63EDC3FD" w14:textId="77777777" w:rsidR="00000000" w:rsidRDefault="00DD24A4">
      <w:pPr>
        <w:pStyle w:val="a"/>
        <w:rPr>
          <w:rFonts w:hint="cs"/>
          <w:rtl/>
        </w:rPr>
      </w:pPr>
    </w:p>
    <w:p w14:paraId="3384BEF1" w14:textId="77777777" w:rsidR="00000000" w:rsidRDefault="00DD24A4">
      <w:pPr>
        <w:pStyle w:val="a"/>
        <w:rPr>
          <w:rFonts w:hint="cs"/>
          <w:rtl/>
        </w:rPr>
      </w:pPr>
      <w:r>
        <w:rPr>
          <w:rFonts w:hint="cs"/>
          <w:rtl/>
        </w:rPr>
        <w:t xml:space="preserve">אתה אשם. </w:t>
      </w:r>
    </w:p>
    <w:p w14:paraId="069DEAF6" w14:textId="77777777" w:rsidR="00000000" w:rsidRDefault="00DD24A4">
      <w:pPr>
        <w:pStyle w:val="a"/>
        <w:ind w:firstLine="0"/>
        <w:rPr>
          <w:rFonts w:hint="cs"/>
          <w:rtl/>
        </w:rPr>
      </w:pPr>
    </w:p>
    <w:p w14:paraId="734B96D0" w14:textId="77777777" w:rsidR="00000000" w:rsidRDefault="00DD24A4">
      <w:pPr>
        <w:pStyle w:val="SpeakerCon"/>
        <w:rPr>
          <w:rtl/>
        </w:rPr>
      </w:pPr>
      <w:bookmarkStart w:id="79" w:name="FS000001042T27_02_2003_18_09_14C"/>
      <w:bookmarkEnd w:id="79"/>
      <w:r>
        <w:rPr>
          <w:rtl/>
        </w:rPr>
        <w:t>עמרם מצנע (העבודה-מימד):</w:t>
      </w:r>
    </w:p>
    <w:p w14:paraId="35E5934A" w14:textId="77777777" w:rsidR="00000000" w:rsidRDefault="00DD24A4">
      <w:pPr>
        <w:pStyle w:val="a"/>
        <w:rPr>
          <w:rtl/>
        </w:rPr>
      </w:pPr>
    </w:p>
    <w:p w14:paraId="43503CBF" w14:textId="77777777" w:rsidR="00000000" w:rsidRDefault="00DD24A4">
      <w:pPr>
        <w:pStyle w:val="a"/>
        <w:rPr>
          <w:rFonts w:hint="cs"/>
          <w:rtl/>
        </w:rPr>
      </w:pPr>
      <w:r>
        <w:rPr>
          <w:rFonts w:hint="cs"/>
          <w:rtl/>
        </w:rPr>
        <w:t>המסך עלה על הפארס</w:t>
      </w:r>
      <w:r>
        <w:rPr>
          <w:rFonts w:hint="cs"/>
          <w:rtl/>
        </w:rPr>
        <w:t xml:space="preserve">ה. הלוואי שלא תסתיים כטרגדיה. </w:t>
      </w:r>
    </w:p>
    <w:p w14:paraId="7837546F" w14:textId="77777777" w:rsidR="00000000" w:rsidRDefault="00DD24A4">
      <w:pPr>
        <w:pStyle w:val="a"/>
        <w:rPr>
          <w:rFonts w:hint="cs"/>
          <w:rtl/>
        </w:rPr>
      </w:pPr>
    </w:p>
    <w:p w14:paraId="7DAF197C" w14:textId="77777777" w:rsidR="00000000" w:rsidRDefault="00DD24A4">
      <w:pPr>
        <w:pStyle w:val="a"/>
        <w:rPr>
          <w:rFonts w:hint="cs"/>
          <w:rtl/>
        </w:rPr>
      </w:pPr>
      <w:r>
        <w:rPr>
          <w:rFonts w:hint="cs"/>
          <w:rtl/>
        </w:rPr>
        <w:t xml:space="preserve">לכו בדרככם זאת, אדוני ראש הממשלה ואתם השותפים לקואליציה. המשיכו לדבר על הליכה אל האופק המדיני, והתרחקו ממנו; המשיכו לדבר על העתקת תקציבים לחינוך, והשקיעו תקציבי עתק בשטחים; המשיכו לדבר על צמיחה, וקצצו בהשקעות בתשתית; המשיכו </w:t>
      </w:r>
      <w:r>
        <w:rPr>
          <w:rFonts w:hint="cs"/>
          <w:rtl/>
        </w:rPr>
        <w:t xml:space="preserve">לדבר על מרפא לחברה הישראלית השסועה, והגדילו את הפערים בין עניים לעשירים; המשיכו להתנגד להתנחלויות בלתי חוקיות, ועצמו עיניכם מראות קרוונים על כל גבעה; המשיכו להבטיח שלום וביטחון, והדקו את אחיזתנו בשטחים; המשיכו להבטיח הרבה, ועשו מעט. </w:t>
      </w:r>
    </w:p>
    <w:p w14:paraId="4171B14B" w14:textId="77777777" w:rsidR="00000000" w:rsidRDefault="00DD24A4">
      <w:pPr>
        <w:pStyle w:val="a"/>
        <w:rPr>
          <w:rFonts w:hint="cs"/>
          <w:rtl/>
        </w:rPr>
      </w:pPr>
    </w:p>
    <w:p w14:paraId="41AB5ED7" w14:textId="77777777" w:rsidR="00000000" w:rsidRDefault="00DD24A4">
      <w:pPr>
        <w:pStyle w:val="a"/>
        <w:rPr>
          <w:rFonts w:hint="cs"/>
          <w:rtl/>
        </w:rPr>
      </w:pPr>
      <w:r>
        <w:rPr>
          <w:rFonts w:hint="cs"/>
          <w:rtl/>
        </w:rPr>
        <w:t>ואנחנו, החרדים לעתידה</w:t>
      </w:r>
      <w:r>
        <w:rPr>
          <w:rFonts w:hint="cs"/>
          <w:rtl/>
        </w:rPr>
        <w:t xml:space="preserve"> של החברה הישראלית ולדמותה, נלווה אתכם ועיננו צופייה. תעמדו בדיבורכם לאיחוי קרעים, לתפנית מדינית לשלום ולביטחון ולהצגת תוכנית כלכלית נועזת </w:t>
      </w:r>
      <w:r>
        <w:rPr>
          <w:rtl/>
        </w:rPr>
        <w:t>–</w:t>
      </w:r>
      <w:r>
        <w:rPr>
          <w:rFonts w:hint="cs"/>
          <w:rtl/>
        </w:rPr>
        <w:t xml:space="preserve"> נחזק את ידיכם. תדבקו בהפרחת הבטחות שווא לציבור ו"ספינים" בתקשורת </w:t>
      </w:r>
      <w:r>
        <w:rPr>
          <w:rtl/>
        </w:rPr>
        <w:t>–</w:t>
      </w:r>
      <w:r>
        <w:rPr>
          <w:rFonts w:hint="cs"/>
          <w:rtl/>
        </w:rPr>
        <w:t xml:space="preserve"> נלקה בכם ונייסרכם. כי זאת, חברי הכנסת, לדעת: את </w:t>
      </w:r>
      <w:r>
        <w:rPr>
          <w:rFonts w:hint="cs"/>
          <w:rtl/>
        </w:rPr>
        <w:t>הממשלה החדשה שקמה היום תלווה מעתה לא רק ברכת הדרך, גם האופוזיציה תלווה אותה בכל מעשיה. זו, ככל הנראה, החדשה הטובה היחידה שהניבה מערכת הבחירות. וזו, ככל הנראה, הבשורה היחידה שנושא עמו היום הזה: אופוזיציה ממלכתית, אחראית, אבל נאבקת. ואני, עמרם מצנע, מתחייב ל</w:t>
      </w:r>
      <w:r>
        <w:rPr>
          <w:rFonts w:hint="cs"/>
          <w:rtl/>
        </w:rPr>
        <w:t xml:space="preserve">מלא את תפקידי כיושב-ראש האופוזיציה, בעוד 14 יום, במשך כל ימי כהונת הממשלה, באחריות, ללא הנחות והקלות, כגמולה. </w:t>
      </w:r>
    </w:p>
    <w:p w14:paraId="66623AB7" w14:textId="77777777" w:rsidR="00000000" w:rsidRDefault="00DD24A4">
      <w:pPr>
        <w:pStyle w:val="a"/>
        <w:rPr>
          <w:rFonts w:hint="cs"/>
          <w:rtl/>
        </w:rPr>
      </w:pPr>
    </w:p>
    <w:p w14:paraId="61736BCD" w14:textId="77777777" w:rsidR="00000000" w:rsidRDefault="00DD24A4">
      <w:pPr>
        <w:pStyle w:val="a"/>
        <w:rPr>
          <w:rFonts w:hint="cs"/>
          <w:rtl/>
        </w:rPr>
      </w:pPr>
      <w:r>
        <w:rPr>
          <w:rFonts w:hint="cs"/>
          <w:rtl/>
        </w:rPr>
        <w:t xml:space="preserve">אדוני היושב-ראש, כנסת נכבדה, עתה, בצאת ממשלה חדשה בישראל לדרך, כבר היא עומדת למשפט הבוחר </w:t>
      </w:r>
      <w:r>
        <w:rPr>
          <w:rtl/>
        </w:rPr>
        <w:t>–</w:t>
      </w:r>
      <w:r>
        <w:rPr>
          <w:rFonts w:hint="cs"/>
          <w:rtl/>
        </w:rPr>
        <w:t xml:space="preserve"> חסידים ומתנגדים, קרובים ורחוקים. והעם הרואה את הקולות</w:t>
      </w:r>
      <w:r>
        <w:rPr>
          <w:rFonts w:hint="cs"/>
          <w:rtl/>
        </w:rPr>
        <w:t xml:space="preserve"> ידע אם ממשלתו תיטיב עמו, אם תעשה לרווחתו, אם תלך בדרך השלום, אם תלך בדרך הישר, או שמא תתמיד בנוקשותה, ובגבהות לב תוסיף להתעלם מן ההכרח להגיע לפשרה מדינית, להשתחרר מן השטחים שהאחיזה בהם אוכלת בנו ובכלכלתנו בכל פה; אם לבה יוסיף להיות גס במצוקת מאות אלפים מא</w:t>
      </w:r>
      <w:r>
        <w:rPr>
          <w:rFonts w:hint="cs"/>
          <w:rtl/>
        </w:rPr>
        <w:t xml:space="preserve">זרחיה. </w:t>
      </w:r>
    </w:p>
    <w:p w14:paraId="23FB71D7" w14:textId="77777777" w:rsidR="00000000" w:rsidRDefault="00DD24A4">
      <w:pPr>
        <w:pStyle w:val="a"/>
        <w:rPr>
          <w:rFonts w:hint="cs"/>
          <w:rtl/>
        </w:rPr>
      </w:pPr>
    </w:p>
    <w:p w14:paraId="004AFAD5" w14:textId="77777777" w:rsidR="00000000" w:rsidRDefault="00DD24A4">
      <w:pPr>
        <w:pStyle w:val="a"/>
        <w:rPr>
          <w:rFonts w:hint="cs"/>
          <w:rtl/>
        </w:rPr>
      </w:pPr>
      <w:r>
        <w:rPr>
          <w:rFonts w:hint="cs"/>
          <w:rtl/>
        </w:rPr>
        <w:t xml:space="preserve">אדוני ראש הממשלה, בחרת בדרך של קצוות, ועל כן יש לך אופוזיציה. אתה אולי אינך רוצה בה, אך מדינת ישראל זקוקה לה מאוד מאוד. סיעת העבודה-מימד תצביע נגד הממשלה שהציג ראש הממשלה בפני הכנסת. </w:t>
      </w:r>
    </w:p>
    <w:p w14:paraId="578579EB" w14:textId="77777777" w:rsidR="00000000" w:rsidRDefault="00DD24A4">
      <w:pPr>
        <w:pStyle w:val="a"/>
        <w:ind w:firstLine="0"/>
        <w:rPr>
          <w:rFonts w:hint="cs"/>
          <w:rtl/>
        </w:rPr>
      </w:pPr>
    </w:p>
    <w:p w14:paraId="36A32396" w14:textId="77777777" w:rsidR="00000000" w:rsidRDefault="00DD24A4">
      <w:pPr>
        <w:pStyle w:val="ad"/>
        <w:rPr>
          <w:rtl/>
        </w:rPr>
      </w:pPr>
      <w:r>
        <w:rPr>
          <w:rtl/>
        </w:rPr>
        <w:br w:type="page"/>
        <w:t>היו"ר ראובן ריבלין:</w:t>
      </w:r>
    </w:p>
    <w:p w14:paraId="2B98F2FB" w14:textId="77777777" w:rsidR="00000000" w:rsidRDefault="00DD24A4">
      <w:pPr>
        <w:pStyle w:val="a"/>
        <w:rPr>
          <w:rtl/>
        </w:rPr>
      </w:pPr>
    </w:p>
    <w:p w14:paraId="25AE5795" w14:textId="77777777" w:rsidR="00000000" w:rsidRDefault="00DD24A4">
      <w:pPr>
        <w:pStyle w:val="a"/>
        <w:rPr>
          <w:rFonts w:hint="cs"/>
          <w:rtl/>
        </w:rPr>
      </w:pPr>
      <w:r>
        <w:rPr>
          <w:rFonts w:hint="cs"/>
          <w:rtl/>
        </w:rPr>
        <w:t>תודה לחבר הכנסת מצנע. חבר הכנסת איתן, תו</w:t>
      </w:r>
      <w:r>
        <w:rPr>
          <w:rFonts w:hint="cs"/>
          <w:rtl/>
        </w:rPr>
        <w:t xml:space="preserve">איל בבקשה לעלות ולפתוח את הדיון. אני מבקש מן השרים ומכל הנוכחים לשמוע את ראשית דבריו של איתן </w:t>
      </w:r>
      <w:r>
        <w:rPr>
          <w:rtl/>
        </w:rPr>
        <w:t>–</w:t>
      </w:r>
      <w:r>
        <w:rPr>
          <w:rFonts w:hint="cs"/>
          <w:rtl/>
        </w:rPr>
        <w:t xml:space="preserve"> כמובן כל מי שחפץ ישמע את כל דבריו </w:t>
      </w:r>
      <w:r>
        <w:rPr>
          <w:rtl/>
        </w:rPr>
        <w:t>–</w:t>
      </w:r>
      <w:r>
        <w:rPr>
          <w:rFonts w:hint="cs"/>
          <w:rtl/>
        </w:rPr>
        <w:t xml:space="preserve"> שמתייחסים לנאומו הראשון של חבר הכנסת מצנע. </w:t>
      </w:r>
    </w:p>
    <w:p w14:paraId="2C62C526" w14:textId="77777777" w:rsidR="00000000" w:rsidRDefault="00DD24A4">
      <w:pPr>
        <w:pStyle w:val="a"/>
        <w:ind w:firstLine="0"/>
        <w:rPr>
          <w:rFonts w:hint="cs"/>
          <w:rtl/>
        </w:rPr>
      </w:pPr>
    </w:p>
    <w:p w14:paraId="64320A5C" w14:textId="77777777" w:rsidR="00000000" w:rsidRDefault="00DD24A4">
      <w:pPr>
        <w:pStyle w:val="Speaker"/>
        <w:rPr>
          <w:rFonts w:hint="cs"/>
          <w:rtl/>
        </w:rPr>
      </w:pPr>
      <w:r>
        <w:rPr>
          <w:rFonts w:hint="cs"/>
          <w:rtl/>
        </w:rPr>
        <w:t>מזכיר הכנסת אריה האן:</w:t>
      </w:r>
    </w:p>
    <w:p w14:paraId="6EC4572B" w14:textId="77777777" w:rsidR="00000000" w:rsidRDefault="00DD24A4">
      <w:pPr>
        <w:pStyle w:val="a"/>
        <w:rPr>
          <w:rFonts w:hint="cs"/>
          <w:rtl/>
        </w:rPr>
      </w:pPr>
    </w:p>
    <w:p w14:paraId="7D50EE19" w14:textId="77777777" w:rsidR="00000000" w:rsidRDefault="00DD24A4">
      <w:pPr>
        <w:pStyle w:val="a"/>
        <w:rPr>
          <w:rFonts w:hint="cs"/>
          <w:rtl/>
        </w:rPr>
      </w:pPr>
      <w:r>
        <w:rPr>
          <w:rFonts w:hint="cs"/>
          <w:rtl/>
        </w:rPr>
        <w:t xml:space="preserve">בבקשה לקום. </w:t>
      </w:r>
    </w:p>
    <w:p w14:paraId="24CB416D" w14:textId="77777777" w:rsidR="00000000" w:rsidRDefault="00DD24A4">
      <w:pPr>
        <w:pStyle w:val="a"/>
        <w:rPr>
          <w:rFonts w:hint="cs"/>
          <w:rtl/>
        </w:rPr>
      </w:pPr>
    </w:p>
    <w:p w14:paraId="2499AE51" w14:textId="77777777" w:rsidR="00000000" w:rsidRDefault="00DD24A4">
      <w:pPr>
        <w:pStyle w:val="a"/>
        <w:rPr>
          <w:rFonts w:hint="cs"/>
          <w:rtl/>
        </w:rPr>
      </w:pPr>
      <w:r>
        <w:rPr>
          <w:rFonts w:hint="cs"/>
          <w:rtl/>
        </w:rPr>
        <w:t>כבוד הנשיא!</w:t>
      </w:r>
    </w:p>
    <w:p w14:paraId="36C12A59" w14:textId="77777777" w:rsidR="00000000" w:rsidRDefault="00DD24A4">
      <w:pPr>
        <w:pStyle w:val="a"/>
        <w:rPr>
          <w:rFonts w:hint="cs"/>
          <w:rtl/>
        </w:rPr>
      </w:pPr>
    </w:p>
    <w:p w14:paraId="2B8278C4" w14:textId="77777777" w:rsidR="00000000" w:rsidRDefault="00DD24A4">
      <w:pPr>
        <w:pStyle w:val="a"/>
        <w:jc w:val="center"/>
        <w:rPr>
          <w:rFonts w:hint="cs"/>
          <w:rtl/>
        </w:rPr>
      </w:pPr>
      <w:r>
        <w:rPr>
          <w:rFonts w:hint="cs"/>
          <w:rtl/>
        </w:rPr>
        <w:t>(חברי הכנסת מכבדים בקימה את צא</w:t>
      </w:r>
      <w:r>
        <w:rPr>
          <w:rFonts w:hint="cs"/>
          <w:rtl/>
        </w:rPr>
        <w:t>ת נשיא המדינה מאולם המליאה.)</w:t>
      </w:r>
    </w:p>
    <w:p w14:paraId="475FC847" w14:textId="77777777" w:rsidR="00000000" w:rsidRDefault="00DD24A4">
      <w:pPr>
        <w:pStyle w:val="Speaker"/>
        <w:rPr>
          <w:rFonts w:hint="cs"/>
          <w:rtl/>
        </w:rPr>
      </w:pPr>
      <w:bookmarkStart w:id="80" w:name="FS000000462T27_02_2003_18_24_57"/>
      <w:bookmarkEnd w:id="80"/>
    </w:p>
    <w:p w14:paraId="409313CD" w14:textId="77777777" w:rsidR="00000000" w:rsidRDefault="00DD24A4">
      <w:pPr>
        <w:pStyle w:val="ad"/>
        <w:rPr>
          <w:rtl/>
        </w:rPr>
      </w:pPr>
      <w:r>
        <w:rPr>
          <w:rtl/>
        </w:rPr>
        <w:t>היו"ר ראובן ריבלין:</w:t>
      </w:r>
    </w:p>
    <w:p w14:paraId="656B684D" w14:textId="77777777" w:rsidR="00000000" w:rsidRDefault="00DD24A4">
      <w:pPr>
        <w:pStyle w:val="a"/>
        <w:rPr>
          <w:rtl/>
        </w:rPr>
      </w:pPr>
    </w:p>
    <w:p w14:paraId="648D4117" w14:textId="77777777" w:rsidR="00000000" w:rsidRDefault="00DD24A4">
      <w:pPr>
        <w:pStyle w:val="a"/>
        <w:rPr>
          <w:rFonts w:hint="cs"/>
          <w:rtl/>
        </w:rPr>
      </w:pPr>
      <w:r>
        <w:rPr>
          <w:rFonts w:hint="cs"/>
          <w:rtl/>
        </w:rPr>
        <w:t xml:space="preserve">נא לשבת. בבקשה, חבר הכנסת איתן. </w:t>
      </w:r>
    </w:p>
    <w:p w14:paraId="1A06F782" w14:textId="77777777" w:rsidR="00000000" w:rsidRDefault="00DD24A4">
      <w:pPr>
        <w:pStyle w:val="a"/>
        <w:ind w:firstLine="0"/>
        <w:rPr>
          <w:rFonts w:hint="cs"/>
          <w:rtl/>
        </w:rPr>
      </w:pPr>
    </w:p>
    <w:p w14:paraId="1851FC23" w14:textId="77777777" w:rsidR="00000000" w:rsidRDefault="00DD24A4">
      <w:pPr>
        <w:pStyle w:val="Speaker"/>
        <w:rPr>
          <w:rtl/>
        </w:rPr>
      </w:pPr>
      <w:bookmarkStart w:id="81" w:name="FS000000462T27_02_2003_18_27_06"/>
      <w:bookmarkEnd w:id="81"/>
      <w:r>
        <w:rPr>
          <w:rFonts w:hint="eastAsia"/>
          <w:rtl/>
        </w:rPr>
        <w:t>מיכאל</w:t>
      </w:r>
      <w:r>
        <w:rPr>
          <w:rtl/>
        </w:rPr>
        <w:t xml:space="preserve"> איתן (הליכוד):</w:t>
      </w:r>
    </w:p>
    <w:p w14:paraId="1C429040" w14:textId="77777777" w:rsidR="00000000" w:rsidRDefault="00DD24A4">
      <w:pPr>
        <w:pStyle w:val="a"/>
        <w:rPr>
          <w:rFonts w:hint="cs"/>
          <w:rtl/>
        </w:rPr>
      </w:pPr>
    </w:p>
    <w:p w14:paraId="40A4B04E" w14:textId="77777777" w:rsidR="00000000" w:rsidRDefault="00DD24A4">
      <w:pPr>
        <w:pStyle w:val="a"/>
        <w:rPr>
          <w:rFonts w:hint="cs"/>
          <w:rtl/>
        </w:rPr>
      </w:pPr>
      <w:r>
        <w:rPr>
          <w:rFonts w:hint="cs"/>
          <w:rtl/>
        </w:rPr>
        <w:t>אדוני היושב-ראש, כנסת נכבדה, יש מסורת בכנסת, שעל-פיה לאחר נאום הבתולין של חבר כנסת חדש, הנואם שבא אחריו נושא כמה מלים לברכו. אז דבר ראשון אני רוצה לו</w:t>
      </w:r>
      <w:r>
        <w:rPr>
          <w:rFonts w:hint="cs"/>
          <w:rtl/>
        </w:rPr>
        <w:t xml:space="preserve">מר, שהברכה הראשונה מגיעה על הישג בלתי רגיל: כבר בנאום בתולין, כבר בקדנציה ראשונה, תפקיד של ראש האופוזיציה. בדרך כלל ראש אופוזיציה מגיע לאחר שנים רבות, וראש האופוזיציה הנוכחי עמרם מצנע הגיע לכאן גם כחבר כנסת חדש וגם כראש האופוזיציה. </w:t>
      </w:r>
    </w:p>
    <w:p w14:paraId="090C7E00" w14:textId="77777777" w:rsidR="00000000" w:rsidRDefault="00DD24A4">
      <w:pPr>
        <w:pStyle w:val="a"/>
        <w:rPr>
          <w:rFonts w:hint="cs"/>
          <w:rtl/>
        </w:rPr>
      </w:pPr>
    </w:p>
    <w:p w14:paraId="3F4A7B6D" w14:textId="77777777" w:rsidR="00000000" w:rsidRDefault="00DD24A4">
      <w:pPr>
        <w:pStyle w:val="a"/>
        <w:rPr>
          <w:rFonts w:hint="cs"/>
          <w:rtl/>
        </w:rPr>
      </w:pPr>
      <w:r>
        <w:rPr>
          <w:rFonts w:hint="cs"/>
          <w:rtl/>
        </w:rPr>
        <w:t>חבר הכנסת מצנע הגיע הנ</w:t>
      </w:r>
      <w:r>
        <w:rPr>
          <w:rFonts w:hint="cs"/>
          <w:rtl/>
        </w:rPr>
        <w:t>ה בדרך של שירות לעם, מקיבוץ דוברת לקריית-חיים, אחרי עשרות שנות שירות בצה"ל. הוא הגיע לדרגת אלוף, בדרכו קיבל צל"ש על מעשה גבורה במלחמת ששת הימים, וסיים את שירותו בצה"ל כראש אגף התכנון, לאחר שהיה אלוף פיקוד המרכז. משם, כמו רבים מהבכירים בצמרת השירות הביטחוני</w:t>
      </w:r>
      <w:r>
        <w:rPr>
          <w:rFonts w:hint="cs"/>
          <w:rtl/>
        </w:rPr>
        <w:t xml:space="preserve">, עבר לשירות הציבורי, זכה בבחירות בראשות העיר חיפה. שם הצליח לכונן קואליציה מקיר לקיר, לרבות ליכוד, לרבות דתיים, ועמד בראשה. </w:t>
      </w:r>
    </w:p>
    <w:p w14:paraId="276DCBA2" w14:textId="77777777" w:rsidR="00000000" w:rsidRDefault="00DD24A4">
      <w:pPr>
        <w:pStyle w:val="a"/>
        <w:ind w:firstLine="0"/>
        <w:rPr>
          <w:rFonts w:hint="cs"/>
          <w:rtl/>
        </w:rPr>
      </w:pPr>
    </w:p>
    <w:p w14:paraId="3A29C0D2" w14:textId="77777777" w:rsidR="00000000" w:rsidRDefault="00DD24A4">
      <w:pPr>
        <w:pStyle w:val="ac"/>
        <w:rPr>
          <w:rtl/>
        </w:rPr>
      </w:pPr>
      <w:r>
        <w:rPr>
          <w:rFonts w:hint="eastAsia"/>
          <w:rtl/>
        </w:rPr>
        <w:t>יוסף</w:t>
      </w:r>
      <w:r>
        <w:rPr>
          <w:rtl/>
        </w:rPr>
        <w:t xml:space="preserve"> לפיד (שינוי):</w:t>
      </w:r>
    </w:p>
    <w:p w14:paraId="6ED71041" w14:textId="77777777" w:rsidR="00000000" w:rsidRDefault="00DD24A4">
      <w:pPr>
        <w:pStyle w:val="a"/>
        <w:rPr>
          <w:rFonts w:hint="cs"/>
          <w:rtl/>
        </w:rPr>
      </w:pPr>
    </w:p>
    <w:p w14:paraId="4B9770E5" w14:textId="77777777" w:rsidR="00000000" w:rsidRDefault="00DD24A4">
      <w:pPr>
        <w:pStyle w:val="a"/>
        <w:rPr>
          <w:rFonts w:hint="cs"/>
          <w:rtl/>
        </w:rPr>
      </w:pPr>
      <w:r>
        <w:rPr>
          <w:rFonts w:hint="cs"/>
          <w:rtl/>
        </w:rPr>
        <w:t>שינוי באופוזיציה.</w:t>
      </w:r>
    </w:p>
    <w:p w14:paraId="0BD2CE99" w14:textId="77777777" w:rsidR="00000000" w:rsidRDefault="00DD24A4">
      <w:pPr>
        <w:pStyle w:val="a"/>
        <w:ind w:firstLine="0"/>
        <w:rPr>
          <w:rFonts w:hint="cs"/>
          <w:rtl/>
        </w:rPr>
      </w:pPr>
    </w:p>
    <w:p w14:paraId="314C690C" w14:textId="77777777" w:rsidR="00000000" w:rsidRDefault="00DD24A4">
      <w:pPr>
        <w:pStyle w:val="SpeakerCon"/>
        <w:rPr>
          <w:rtl/>
        </w:rPr>
      </w:pPr>
      <w:bookmarkStart w:id="82" w:name="FS000000462T27_02_2003_18_36_30C"/>
      <w:bookmarkEnd w:id="82"/>
      <w:r>
        <w:rPr>
          <w:rtl/>
        </w:rPr>
        <w:t>מיכאל איתן (הליכוד):</w:t>
      </w:r>
    </w:p>
    <w:p w14:paraId="5B66C44E" w14:textId="77777777" w:rsidR="00000000" w:rsidRDefault="00DD24A4">
      <w:pPr>
        <w:pStyle w:val="a"/>
        <w:rPr>
          <w:rtl/>
        </w:rPr>
      </w:pPr>
    </w:p>
    <w:p w14:paraId="1085C11A" w14:textId="77777777" w:rsidR="00000000" w:rsidRDefault="00DD24A4">
      <w:pPr>
        <w:pStyle w:val="a"/>
        <w:rPr>
          <w:rFonts w:hint="cs"/>
          <w:rtl/>
        </w:rPr>
      </w:pPr>
      <w:r>
        <w:rPr>
          <w:rFonts w:hint="cs"/>
          <w:rtl/>
        </w:rPr>
        <w:t xml:space="preserve">בקדנציה הראשונה נדמה לי שהם היו בפנים. </w:t>
      </w:r>
    </w:p>
    <w:p w14:paraId="764DB0F9" w14:textId="77777777" w:rsidR="00000000" w:rsidRDefault="00DD24A4">
      <w:pPr>
        <w:pStyle w:val="a"/>
        <w:ind w:firstLine="0"/>
        <w:rPr>
          <w:rFonts w:hint="cs"/>
          <w:rtl/>
        </w:rPr>
      </w:pPr>
    </w:p>
    <w:p w14:paraId="1D8B38F2" w14:textId="77777777" w:rsidR="00000000" w:rsidRDefault="00DD24A4">
      <w:pPr>
        <w:pStyle w:val="ac"/>
        <w:rPr>
          <w:rtl/>
        </w:rPr>
      </w:pPr>
      <w:r>
        <w:rPr>
          <w:rFonts w:hint="eastAsia"/>
          <w:rtl/>
        </w:rPr>
        <w:t>עמרם</w:t>
      </w:r>
      <w:r>
        <w:rPr>
          <w:rtl/>
        </w:rPr>
        <w:t xml:space="preserve"> מצנע (העבודה-מימד):</w:t>
      </w:r>
    </w:p>
    <w:p w14:paraId="01145264" w14:textId="77777777" w:rsidR="00000000" w:rsidRDefault="00DD24A4">
      <w:pPr>
        <w:pStyle w:val="a"/>
        <w:rPr>
          <w:rFonts w:hint="cs"/>
          <w:rtl/>
        </w:rPr>
      </w:pPr>
    </w:p>
    <w:p w14:paraId="03A97BD5" w14:textId="77777777" w:rsidR="00000000" w:rsidRDefault="00DD24A4">
      <w:pPr>
        <w:pStyle w:val="a"/>
        <w:rPr>
          <w:rFonts w:hint="cs"/>
          <w:rtl/>
        </w:rPr>
      </w:pPr>
      <w:r>
        <w:rPr>
          <w:rFonts w:hint="cs"/>
          <w:rtl/>
        </w:rPr>
        <w:t>י</w:t>
      </w:r>
      <w:r>
        <w:rPr>
          <w:rFonts w:hint="cs"/>
          <w:rtl/>
        </w:rPr>
        <w:t xml:space="preserve">הודית נאות היתה סגנית. </w:t>
      </w:r>
    </w:p>
    <w:p w14:paraId="18004205" w14:textId="77777777" w:rsidR="00000000" w:rsidRDefault="00DD24A4">
      <w:pPr>
        <w:pStyle w:val="a"/>
        <w:rPr>
          <w:rFonts w:hint="cs"/>
          <w:rtl/>
        </w:rPr>
      </w:pPr>
    </w:p>
    <w:p w14:paraId="5CF17C29" w14:textId="77777777" w:rsidR="00000000" w:rsidRDefault="00DD24A4">
      <w:pPr>
        <w:pStyle w:val="SpeakerCon"/>
        <w:rPr>
          <w:rtl/>
        </w:rPr>
      </w:pPr>
      <w:bookmarkStart w:id="83" w:name="FS000000462T27_02_2003_18_36_22C"/>
      <w:bookmarkEnd w:id="83"/>
      <w:r>
        <w:rPr>
          <w:rtl/>
        </w:rPr>
        <w:t>מיכאל איתן (הליכוד):</w:t>
      </w:r>
    </w:p>
    <w:p w14:paraId="37351043" w14:textId="77777777" w:rsidR="00000000" w:rsidRDefault="00DD24A4">
      <w:pPr>
        <w:pStyle w:val="a"/>
        <w:rPr>
          <w:rtl/>
        </w:rPr>
      </w:pPr>
    </w:p>
    <w:p w14:paraId="09BD9E74" w14:textId="77777777" w:rsidR="00000000" w:rsidRDefault="00DD24A4">
      <w:pPr>
        <w:pStyle w:val="a"/>
        <w:rPr>
          <w:rFonts w:hint="cs"/>
          <w:rtl/>
        </w:rPr>
      </w:pPr>
      <w:r>
        <w:rPr>
          <w:rFonts w:hint="cs"/>
          <w:rtl/>
        </w:rPr>
        <w:t xml:space="preserve">הוא עזב את ראשות העיר חיפה על מנת להוביל את מפלגת העבודה במערכת הבחירות האחרונה, ומשם הוא מגיע הנה. בעוד 14 יום הוא יקבל את תפקיד ראש האופוזיציה, תפקיד בעל חשיבות רבה. מי כמונו, תלמידיהם של זאב ז'בוטינסקי ושל </w:t>
      </w:r>
      <w:r>
        <w:rPr>
          <w:rFonts w:hint="cs"/>
          <w:rtl/>
        </w:rPr>
        <w:t xml:space="preserve">מנחם בגין, יודעים להעריך את תפקידו של ראש האופוזיציה. אני מאחל לך, עמרם מצנע, הצלחה רבה בתפקידך כראש האופוזיציה לימים ארוכים ורבים. בהצלחה. </w:t>
      </w:r>
    </w:p>
    <w:p w14:paraId="4A747FE3" w14:textId="77777777" w:rsidR="00000000" w:rsidRDefault="00DD24A4">
      <w:pPr>
        <w:pStyle w:val="a"/>
        <w:ind w:firstLine="0"/>
        <w:rPr>
          <w:rFonts w:hint="cs"/>
          <w:rtl/>
        </w:rPr>
      </w:pPr>
    </w:p>
    <w:p w14:paraId="725B06B2" w14:textId="77777777" w:rsidR="00000000" w:rsidRDefault="00DD24A4">
      <w:pPr>
        <w:pStyle w:val="ac"/>
        <w:rPr>
          <w:rtl/>
        </w:rPr>
      </w:pPr>
      <w:r>
        <w:rPr>
          <w:rFonts w:hint="eastAsia"/>
          <w:rtl/>
        </w:rPr>
        <w:t>חיים</w:t>
      </w:r>
      <w:r>
        <w:rPr>
          <w:rtl/>
        </w:rPr>
        <w:t xml:space="preserve"> רמון (העבודה-מימד):</w:t>
      </w:r>
    </w:p>
    <w:p w14:paraId="291CD5B3" w14:textId="77777777" w:rsidR="00000000" w:rsidRDefault="00DD24A4">
      <w:pPr>
        <w:pStyle w:val="a"/>
        <w:rPr>
          <w:rFonts w:hint="cs"/>
          <w:rtl/>
        </w:rPr>
      </w:pPr>
    </w:p>
    <w:p w14:paraId="523EF165" w14:textId="77777777" w:rsidR="00000000" w:rsidRDefault="00DD24A4">
      <w:pPr>
        <w:pStyle w:val="a"/>
        <w:rPr>
          <w:rFonts w:hint="cs"/>
          <w:rtl/>
        </w:rPr>
      </w:pPr>
      <w:r>
        <w:rPr>
          <w:rFonts w:hint="cs"/>
          <w:rtl/>
        </w:rPr>
        <w:t xml:space="preserve">הצלחה לא רבה מדי, כי אם הוא יצליח מדי אתם לא תהיו. </w:t>
      </w:r>
    </w:p>
    <w:p w14:paraId="53BF8077" w14:textId="77777777" w:rsidR="00000000" w:rsidRDefault="00DD24A4">
      <w:pPr>
        <w:pStyle w:val="a"/>
        <w:ind w:firstLine="0"/>
        <w:rPr>
          <w:rFonts w:hint="cs"/>
          <w:rtl/>
        </w:rPr>
      </w:pPr>
    </w:p>
    <w:p w14:paraId="74B027B9" w14:textId="77777777" w:rsidR="00000000" w:rsidRDefault="00DD24A4">
      <w:pPr>
        <w:pStyle w:val="ad"/>
        <w:rPr>
          <w:rtl/>
        </w:rPr>
      </w:pPr>
      <w:r>
        <w:rPr>
          <w:rtl/>
        </w:rPr>
        <w:t>היו"ר ראובן ריבלין:</w:t>
      </w:r>
    </w:p>
    <w:p w14:paraId="24F0E3E3" w14:textId="77777777" w:rsidR="00000000" w:rsidRDefault="00DD24A4">
      <w:pPr>
        <w:pStyle w:val="a"/>
        <w:rPr>
          <w:rtl/>
        </w:rPr>
      </w:pPr>
    </w:p>
    <w:p w14:paraId="486342B9" w14:textId="77777777" w:rsidR="00000000" w:rsidRDefault="00DD24A4">
      <w:pPr>
        <w:pStyle w:val="a"/>
        <w:rPr>
          <w:rFonts w:hint="cs"/>
          <w:rtl/>
        </w:rPr>
      </w:pPr>
      <w:r>
        <w:rPr>
          <w:rFonts w:hint="cs"/>
          <w:rtl/>
        </w:rPr>
        <w:t>חבר הכנסת איתן</w:t>
      </w:r>
      <w:r>
        <w:rPr>
          <w:rFonts w:hint="cs"/>
          <w:rtl/>
        </w:rPr>
        <w:t xml:space="preserve"> ימשיך בדבריו כנואם ראשון בוויכוח הכללי, הוויכוח הסיעתי שנקבע לארבע שעות. אחריו </w:t>
      </w:r>
      <w:r>
        <w:rPr>
          <w:rtl/>
        </w:rPr>
        <w:t>–</w:t>
      </w:r>
      <w:r>
        <w:rPr>
          <w:rFonts w:hint="cs"/>
          <w:rtl/>
        </w:rPr>
        <w:t xml:space="preserve"> חבר הכנסת בנימין בן-אליעזר. </w:t>
      </w:r>
    </w:p>
    <w:p w14:paraId="23038315" w14:textId="77777777" w:rsidR="00000000" w:rsidRDefault="00DD24A4">
      <w:pPr>
        <w:pStyle w:val="a"/>
        <w:ind w:firstLine="0"/>
        <w:rPr>
          <w:rFonts w:hint="cs"/>
          <w:rtl/>
        </w:rPr>
      </w:pPr>
    </w:p>
    <w:p w14:paraId="58C8883B" w14:textId="77777777" w:rsidR="00000000" w:rsidRDefault="00DD24A4">
      <w:pPr>
        <w:pStyle w:val="Speaker"/>
        <w:rPr>
          <w:rtl/>
        </w:rPr>
      </w:pPr>
      <w:bookmarkStart w:id="84" w:name="FS000000462T27_02_2003_18_22_05"/>
      <w:bookmarkStart w:id="85" w:name="FS000000462T27_02_2003_18_19_57"/>
      <w:bookmarkEnd w:id="84"/>
      <w:bookmarkEnd w:id="85"/>
      <w:r>
        <w:rPr>
          <w:rtl/>
        </w:rPr>
        <w:t>מיכאל איתן (הליכוד):</w:t>
      </w:r>
    </w:p>
    <w:p w14:paraId="201F23D7" w14:textId="77777777" w:rsidR="00000000" w:rsidRDefault="00DD24A4">
      <w:pPr>
        <w:pStyle w:val="a"/>
        <w:rPr>
          <w:rtl/>
        </w:rPr>
      </w:pPr>
    </w:p>
    <w:p w14:paraId="65AEB1DD" w14:textId="77777777" w:rsidR="00000000" w:rsidRDefault="00DD24A4">
      <w:pPr>
        <w:pStyle w:val="a"/>
        <w:rPr>
          <w:rFonts w:hint="cs"/>
          <w:rtl/>
        </w:rPr>
      </w:pPr>
      <w:r>
        <w:rPr>
          <w:rFonts w:hint="cs"/>
          <w:rtl/>
        </w:rPr>
        <w:t xml:space="preserve">אדוני היושב-ראש, כנסת נכבדה, אדוני ראש הממשלה, אתה מציג היום ממשלה שקיבלה את המספר הסידורי בתולדותיה של מדינת ישראל </w:t>
      </w:r>
      <w:r>
        <w:rPr>
          <w:rtl/>
        </w:rPr>
        <w:t>–</w:t>
      </w:r>
      <w:r>
        <w:rPr>
          <w:rFonts w:hint="cs"/>
          <w:rtl/>
        </w:rPr>
        <w:t xml:space="preserve"> ממשל</w:t>
      </w:r>
      <w:r>
        <w:rPr>
          <w:rFonts w:hint="cs"/>
          <w:rtl/>
        </w:rPr>
        <w:t>ה מס' 30. הממשלה הזאת, שאתה מציג היום בפני הכנסת, באה בעקבות מערכת בחירות שנסבה בעיקרה על הנושאים המדיניים. בבחירות שבהן התקבלה הכרעה הועמדו בפני העם שתי אלטרנטיבות: אלטרנטיבה אחת, להמשיך במאבק עיקש נגד הטרור ולקבוע שלא יהיה משא-ומתן מדיני בטרם ידוכא הטרור</w:t>
      </w:r>
      <w:r>
        <w:rPr>
          <w:rFonts w:hint="cs"/>
          <w:rtl/>
        </w:rPr>
        <w:t>; אלטרנטיבה שנייה אמרה שהדרך להגיע להסדר צריכה להיות על-ידי ויתורים או בתהליך של משא-ומתן עם גורמי הטרור. ההכרעה בעניין הזה היתה ברורה.</w:t>
      </w:r>
    </w:p>
    <w:p w14:paraId="79EA656A" w14:textId="77777777" w:rsidR="00000000" w:rsidRDefault="00DD24A4">
      <w:pPr>
        <w:pStyle w:val="a"/>
        <w:rPr>
          <w:rFonts w:hint="cs"/>
          <w:rtl/>
        </w:rPr>
      </w:pPr>
    </w:p>
    <w:p w14:paraId="3041968F" w14:textId="77777777" w:rsidR="00000000" w:rsidRDefault="00DD24A4">
      <w:pPr>
        <w:pStyle w:val="a"/>
        <w:rPr>
          <w:rFonts w:hint="cs"/>
          <w:rtl/>
        </w:rPr>
      </w:pPr>
      <w:r>
        <w:rPr>
          <w:rFonts w:hint="cs"/>
          <w:rtl/>
        </w:rPr>
        <w:t>אבל, נדמה לי שכאשר אתה מגיע היום אל ניהול הממשלה הזאת, הנושא המרכזי שיעמוד על הפרק לא יהיה הנושא המדיני ולא הנושא הביטח</w:t>
      </w:r>
      <w:r>
        <w:rPr>
          <w:rFonts w:hint="cs"/>
          <w:rtl/>
        </w:rPr>
        <w:t>וני ולא הנושא החברתי, אלא בראש ובראשונה הנושא הכלכלי. אם אנחנו רוצים שהממשלה הזאת תוכל להצביע על הישגים בכל התחומים, נדמה לי שהנושא הבוער ביותר והדחוף ביותר הוא הנושא הכלכלי.</w:t>
      </w:r>
    </w:p>
    <w:p w14:paraId="5F39B9F3" w14:textId="77777777" w:rsidR="00000000" w:rsidRDefault="00DD24A4">
      <w:pPr>
        <w:pStyle w:val="a"/>
        <w:rPr>
          <w:rFonts w:hint="cs"/>
          <w:rtl/>
        </w:rPr>
      </w:pPr>
    </w:p>
    <w:p w14:paraId="449F7C7D" w14:textId="77777777" w:rsidR="00000000" w:rsidRDefault="00DD24A4">
      <w:pPr>
        <w:pStyle w:val="a"/>
        <w:rPr>
          <w:rFonts w:hint="cs"/>
          <w:rtl/>
        </w:rPr>
      </w:pPr>
      <w:r>
        <w:rPr>
          <w:rFonts w:hint="cs"/>
          <w:rtl/>
        </w:rPr>
        <w:t>במידה רבה הנושא הביטחוני יוצב מהרגעים שבהם הובלת את הממשלה האחרונה והורדת את להב</w:t>
      </w:r>
      <w:r>
        <w:rPr>
          <w:rFonts w:hint="cs"/>
          <w:rtl/>
        </w:rPr>
        <w:t>ות הטרור, ואנחנו יכולים לומר היום שעוד לא הגענו למנוחה ולנחלה אבל ללא ספק התייצב המצב או השתפר המצב בצורה משמעותית.</w:t>
      </w:r>
    </w:p>
    <w:p w14:paraId="35779FC0" w14:textId="77777777" w:rsidR="00000000" w:rsidRDefault="00DD24A4">
      <w:pPr>
        <w:pStyle w:val="a"/>
        <w:rPr>
          <w:rFonts w:hint="cs"/>
          <w:rtl/>
        </w:rPr>
      </w:pPr>
    </w:p>
    <w:p w14:paraId="49386882" w14:textId="77777777" w:rsidR="00000000" w:rsidRDefault="00DD24A4">
      <w:pPr>
        <w:pStyle w:val="a"/>
        <w:rPr>
          <w:rFonts w:hint="cs"/>
          <w:rtl/>
        </w:rPr>
      </w:pPr>
      <w:r>
        <w:rPr>
          <w:rFonts w:hint="cs"/>
          <w:rtl/>
        </w:rPr>
        <w:t xml:space="preserve">אנחנו נמצאים במצב קשה מאוד מבחינה כלכלית, ואנחנו מצפים שהממשלה תייצב את המצב הכלכלי, ותוביל למצב כזה שההצלחות הכלכליות שלה יוכלו לסייע לנו </w:t>
      </w:r>
      <w:r>
        <w:rPr>
          <w:rFonts w:hint="cs"/>
          <w:rtl/>
        </w:rPr>
        <w:t>גם במאבק המדיני, גם במאבק הביטחוני, ולא פחות חשוב, גם במאבק החברתי.</w:t>
      </w:r>
    </w:p>
    <w:p w14:paraId="140E2250" w14:textId="77777777" w:rsidR="00000000" w:rsidRDefault="00DD24A4">
      <w:pPr>
        <w:pStyle w:val="a"/>
        <w:rPr>
          <w:rFonts w:hint="cs"/>
          <w:rtl/>
        </w:rPr>
      </w:pPr>
    </w:p>
    <w:p w14:paraId="7D471DCB" w14:textId="77777777" w:rsidR="00000000" w:rsidRDefault="00DD24A4">
      <w:pPr>
        <w:pStyle w:val="a"/>
        <w:rPr>
          <w:rFonts w:hint="cs"/>
          <w:rtl/>
        </w:rPr>
      </w:pPr>
      <w:r>
        <w:rPr>
          <w:rFonts w:hint="cs"/>
          <w:rtl/>
        </w:rPr>
        <w:t>אני מסתכל, אדוני ראש הממשלה, אל הממשלה, אל התקוות הגדולות שיש לכולנו ממנה, ואני מאחל לך ולכל השרים הצלחה בתפקיד. אבל קשה לי מאוד להסתכל ולא להביע חששות. והחשש המרכזי שיש לי נוגע לעניין שר</w:t>
      </w:r>
      <w:r>
        <w:rPr>
          <w:rFonts w:hint="cs"/>
          <w:rtl/>
        </w:rPr>
        <w:t xml:space="preserve">מזתי עליו בפתיחת דברי </w:t>
      </w:r>
      <w:r>
        <w:rPr>
          <w:rtl/>
        </w:rPr>
        <w:t>–</w:t>
      </w:r>
      <w:r>
        <w:rPr>
          <w:rFonts w:hint="cs"/>
          <w:rtl/>
        </w:rPr>
        <w:t xml:space="preserve"> נושא היציבות השלטונית.</w:t>
      </w:r>
    </w:p>
    <w:p w14:paraId="2C4EE092" w14:textId="77777777" w:rsidR="00000000" w:rsidRDefault="00DD24A4">
      <w:pPr>
        <w:pStyle w:val="a"/>
        <w:rPr>
          <w:rFonts w:hint="cs"/>
          <w:rtl/>
        </w:rPr>
      </w:pPr>
    </w:p>
    <w:p w14:paraId="690A0333" w14:textId="77777777" w:rsidR="00000000" w:rsidRDefault="00DD24A4">
      <w:pPr>
        <w:pStyle w:val="a"/>
        <w:rPr>
          <w:rFonts w:hint="cs"/>
          <w:rtl/>
        </w:rPr>
      </w:pPr>
      <w:r>
        <w:rPr>
          <w:rFonts w:hint="cs"/>
          <w:rtl/>
        </w:rPr>
        <w:t xml:space="preserve">30 ממשלות, 53 שנה למדינה; כלומר, פחות משנתיים לממשלה. בדקתי מה קרה באחד המשרדים. לקחתי לדוגמה את המשרד העוסק באנרגיה ובתשתיות. המשרד לתשתיות לאומיות באופן טבעי הוא משרד שמחייב תכנון. אני כבר לא מדבר על תכנון </w:t>
      </w:r>
      <w:r>
        <w:rPr>
          <w:rFonts w:hint="cs"/>
          <w:rtl/>
        </w:rPr>
        <w:t>לטווח של עשרות שנים, אני לא מדבר על תכנון לטווח של חמש שנים ומעלה, אני מדבר על תכנון של שנתיים, שלוש שנים, ארבע שנים. איך אפשר בלי זה?</w:t>
      </w:r>
    </w:p>
    <w:p w14:paraId="4029A447" w14:textId="77777777" w:rsidR="00000000" w:rsidRDefault="00DD24A4">
      <w:pPr>
        <w:pStyle w:val="a"/>
        <w:rPr>
          <w:rFonts w:hint="cs"/>
          <w:rtl/>
        </w:rPr>
      </w:pPr>
    </w:p>
    <w:p w14:paraId="18900F16" w14:textId="77777777" w:rsidR="00000000" w:rsidRDefault="00DD24A4">
      <w:pPr>
        <w:pStyle w:val="a"/>
        <w:rPr>
          <w:rFonts w:hint="cs"/>
          <w:rtl/>
        </w:rPr>
      </w:pPr>
      <w:r>
        <w:rPr>
          <w:rFonts w:hint="cs"/>
          <w:rtl/>
        </w:rPr>
        <w:t>מה אני רואה? בדקתי משנת  1993 מה קורה במשרד הזה. שר האנרגיה והתשתיות ב=1993 היה אמנון רובינשטיין, אחריו בא משה שחל, אחרי</w:t>
      </w:r>
      <w:r>
        <w:rPr>
          <w:rFonts w:hint="cs"/>
          <w:rtl/>
        </w:rPr>
        <w:t xml:space="preserve">ו בא גונן שגב, אחריו בא יצחק לוי, אחריו </w:t>
      </w:r>
      <w:r>
        <w:rPr>
          <w:rtl/>
        </w:rPr>
        <w:t>–</w:t>
      </w:r>
      <w:r>
        <w:rPr>
          <w:rFonts w:hint="cs"/>
          <w:rtl/>
        </w:rPr>
        <w:t xml:space="preserve"> אתה, אדוני ראש הממשלה, היית, לאחר מכן היה נתניהו, לאחר מכן - אליהו סויסה, לאחר מכן - אברהם בייגה שוחט, לאחר מכן - אביגדור ליברמן, לאחר מכן - נעמי בלומנטל, לאחר מכן - אפי איתם, ועכשיו - מר יוסף פריצקי.</w:t>
      </w:r>
    </w:p>
    <w:p w14:paraId="699F89EB" w14:textId="77777777" w:rsidR="00000000" w:rsidRDefault="00DD24A4">
      <w:pPr>
        <w:pStyle w:val="a"/>
        <w:rPr>
          <w:rFonts w:hint="cs"/>
          <w:rtl/>
        </w:rPr>
      </w:pPr>
    </w:p>
    <w:p w14:paraId="287AEECA" w14:textId="77777777" w:rsidR="00000000" w:rsidRDefault="00DD24A4">
      <w:pPr>
        <w:pStyle w:val="a"/>
        <w:rPr>
          <w:rFonts w:hint="cs"/>
          <w:rtl/>
        </w:rPr>
      </w:pPr>
      <w:r>
        <w:rPr>
          <w:rFonts w:hint="cs"/>
          <w:rtl/>
        </w:rPr>
        <w:t xml:space="preserve">אני שואל את </w:t>
      </w:r>
      <w:r>
        <w:rPr>
          <w:rFonts w:hint="cs"/>
          <w:rtl/>
        </w:rPr>
        <w:t>עצמי, האם ניתן לתכנן, האם ניתן לנהל, האם יש לנו שיטת ממשלה שיכולה לתת איזה סיכוי ליציבות שלטונית, לתכנון לטווח ארוך. מה אומרים לעצמם אנשי משרד התשתיות הלאומיות? הם אומרים, שכל שנה יש להם טקס חדש, קוראים לכולם "בשר חדש", נפרדים מהשר הקודם, בא השר, לומד להכי</w:t>
      </w:r>
      <w:r>
        <w:rPr>
          <w:rFonts w:hint="cs"/>
          <w:rtl/>
        </w:rPr>
        <w:t xml:space="preserve">ר את האנשים, מבקש מהם הצעות, מבקש מהם תוכניות, ואחרי פחות משנה בממוצע הוא איננו. נגיד שבפעם הראשונה הם התייחסו ברצינות, בפעם השנייה הם עשו את זה בתקווה, בפעם השלישית </w:t>
      </w:r>
      <w:r>
        <w:rPr>
          <w:rtl/>
        </w:rPr>
        <w:t>–</w:t>
      </w:r>
      <w:r>
        <w:rPr>
          <w:rFonts w:hint="cs"/>
          <w:rtl/>
        </w:rPr>
        <w:t xml:space="preserve"> בחוסר ברירה, אבל היתה גם הפעם השישית, השביעית והשמינית. אי-אפשר לנהל כך גוף ביצועי בשום </w:t>
      </w:r>
      <w:r>
        <w:rPr>
          <w:rFonts w:hint="cs"/>
          <w:rtl/>
        </w:rPr>
        <w:t>מקום בעולם, בשום הסדר, בשום תרבות, בשום דרך.</w:t>
      </w:r>
    </w:p>
    <w:p w14:paraId="0F277CE0" w14:textId="77777777" w:rsidR="00000000" w:rsidRDefault="00DD24A4">
      <w:pPr>
        <w:pStyle w:val="a"/>
        <w:rPr>
          <w:rFonts w:hint="cs"/>
          <w:rtl/>
        </w:rPr>
      </w:pPr>
    </w:p>
    <w:p w14:paraId="78EE4768" w14:textId="77777777" w:rsidR="00000000" w:rsidRDefault="00DD24A4">
      <w:pPr>
        <w:pStyle w:val="a"/>
        <w:rPr>
          <w:rFonts w:hint="cs"/>
          <w:rtl/>
        </w:rPr>
      </w:pPr>
      <w:r>
        <w:rPr>
          <w:rFonts w:hint="cs"/>
          <w:rtl/>
        </w:rPr>
        <w:t>אם אני מסתכל על הכלים שיש בידיך, אדוני ראש הממשלה, ובידי הממשלה הזאת, אני חושש מאוד שיש לנו איזה ליקוי בסיסי, יסודי, בשיטת הממשל שלנו, שאינו מאפשר פתרונות לטווח ארוך, שאינו מאפשר ניהול ביצועי, שאינו מפריד בין ה</w:t>
      </w:r>
      <w:r>
        <w:rPr>
          <w:rFonts w:hint="cs"/>
          <w:rtl/>
        </w:rPr>
        <w:t xml:space="preserve">כנסת הזאת, שצריכה להיות מקום שבו יש ויכוחים על סדרי עדיפויות, מקום שבו יש ביקורת על מדיניות, מקום שבו יש ויכוח על מדיניות, לבין שולחן הממשלה, שצריך להיות שולחן ביצועי. ובפועל יושבים שם נציגים שמייצגים את הכנסת עם כמה חברי כנסת כאלה או אחרים, כאשר כל החלטה </w:t>
      </w:r>
      <w:r>
        <w:rPr>
          <w:rFonts w:hint="cs"/>
          <w:rtl/>
        </w:rPr>
        <w:t>ליד שולחן הממשלה אינה בהכרח מושפעת ממה שצריך לעשות, אלא ממה שאפשר לעשות, כאשר אתה צריך כל הזמן, בכל החלטה ביצועית, להביא בחשבון כמה כיסאות בכנסת יש מול החלטה שהיא החלטה ביצועית.</w:t>
      </w:r>
    </w:p>
    <w:p w14:paraId="68365D29" w14:textId="77777777" w:rsidR="00000000" w:rsidRDefault="00DD24A4">
      <w:pPr>
        <w:pStyle w:val="a"/>
        <w:rPr>
          <w:rFonts w:hint="cs"/>
          <w:rtl/>
        </w:rPr>
      </w:pPr>
    </w:p>
    <w:p w14:paraId="08A0DBD1" w14:textId="77777777" w:rsidR="00000000" w:rsidRDefault="00DD24A4">
      <w:pPr>
        <w:pStyle w:val="a"/>
        <w:rPr>
          <w:rFonts w:hint="cs"/>
          <w:rtl/>
        </w:rPr>
      </w:pPr>
      <w:r>
        <w:rPr>
          <w:rFonts w:hint="cs"/>
          <w:rtl/>
        </w:rPr>
        <w:t>כפי שאמרתי, אני מאחל לממשלה הצלחה. אני חושב מנקודת התצפית שלי, כחבר כנסת ותיק</w:t>
      </w:r>
      <w:r>
        <w:rPr>
          <w:rFonts w:hint="cs"/>
          <w:rtl/>
        </w:rPr>
        <w:t xml:space="preserve"> בבית הזה, שצריך לנסות לפתור את בעיות היסוד האלה, צריך להביא חוקה בהסכמה רחבה, ואפשר, במיוחד על רקע הקואליציה שאתה מייצג כאן בכנסת, שבה יש חבירה של המפד"ל, מצד אחד </w:t>
      </w:r>
      <w:r>
        <w:rPr>
          <w:rtl/>
        </w:rPr>
        <w:t>–</w:t>
      </w:r>
      <w:r>
        <w:rPr>
          <w:rFonts w:hint="cs"/>
          <w:rtl/>
        </w:rPr>
        <w:t xml:space="preserve"> ואני רוצה לשבח אותם על הצטרפותם לקואליציה </w:t>
      </w:r>
      <w:r>
        <w:rPr>
          <w:rtl/>
        </w:rPr>
        <w:t>–</w:t>
      </w:r>
      <w:r>
        <w:rPr>
          <w:rFonts w:hint="cs"/>
          <w:rtl/>
        </w:rPr>
        <w:t xml:space="preserve"> ושינוי, מצד שני. אני רוצה לומר, שאם נמצא מכנה </w:t>
      </w:r>
      <w:r>
        <w:rPr>
          <w:rFonts w:hint="cs"/>
          <w:rtl/>
        </w:rPr>
        <w:t xml:space="preserve">משותף כזה, המכנה המשותף הזה, לפחות בשאלות שמטרידות מאוד, אבל הן שאלות יסוד, יכול להיות בסיס לתקווה, שהוא יהיה גם בסיס לשאלות חוקתיות שבמסגרתן אפשר יהיה לפתור גם בעיות בתחום זכויות הפרט, גם בעיות של דת ומדינה, וגם  הנושא שדיברתי עליו </w:t>
      </w:r>
      <w:r>
        <w:rPr>
          <w:rtl/>
        </w:rPr>
        <w:t>–</w:t>
      </w:r>
      <w:r>
        <w:rPr>
          <w:rFonts w:hint="cs"/>
          <w:rtl/>
        </w:rPr>
        <w:t xml:space="preserve"> היציבות של המשטר הקונ</w:t>
      </w:r>
      <w:r>
        <w:rPr>
          <w:rFonts w:hint="cs"/>
          <w:rtl/>
        </w:rPr>
        <w:t>סטיטוציוני במדינת ישראל ושל הפרדת הרשויות בצורה הנכונה, שבה הכנסת תקבל את סמכויותיה, והממשלה תוכל להתנהל כגוף ביצועי, בצורה יותר יציבה, יותר חופשית.</w:t>
      </w:r>
    </w:p>
    <w:p w14:paraId="1E1DA650" w14:textId="77777777" w:rsidR="00000000" w:rsidRDefault="00DD24A4">
      <w:pPr>
        <w:pStyle w:val="a"/>
        <w:rPr>
          <w:rFonts w:hint="cs"/>
          <w:rtl/>
        </w:rPr>
      </w:pPr>
    </w:p>
    <w:p w14:paraId="7282062E" w14:textId="77777777" w:rsidR="00000000" w:rsidRDefault="00DD24A4">
      <w:pPr>
        <w:pStyle w:val="a"/>
        <w:rPr>
          <w:rFonts w:hint="cs"/>
          <w:rtl/>
        </w:rPr>
      </w:pPr>
      <w:r>
        <w:rPr>
          <w:rFonts w:hint="cs"/>
          <w:rtl/>
        </w:rPr>
        <w:t xml:space="preserve">אני מאחל לאדוני ראש הממשלה, לך ולשרים </w:t>
      </w:r>
      <w:r>
        <w:rPr>
          <w:rtl/>
        </w:rPr>
        <w:t>–</w:t>
      </w:r>
      <w:r>
        <w:rPr>
          <w:rFonts w:hint="cs"/>
          <w:rtl/>
        </w:rPr>
        <w:t xml:space="preserve"> כפי שאמרת, אני מאמין שאמרת בכנות רבה, עיני רבים נשואות היום אליך ו</w:t>
      </w:r>
      <w:r>
        <w:rPr>
          <w:rFonts w:hint="cs"/>
          <w:rtl/>
        </w:rPr>
        <w:t>אל השרים. הציפיות הן גדולות. המצב הוא מסובך. אמרת שאתה מתפלל לאלוהים שתוכל להצדיק את האמון שניתן בך, ואני אומר לך שאנחנו, חברי הכנסת, נעשה את המירב על מנת שהממשלה תוכל להצליח, אבל נדמה לי שהמצב כל כך קשה, שאכן תזדקק גם לעזרת שמים ולעזרת אותה תפילה.  בהצלחה</w:t>
      </w:r>
      <w:r>
        <w:rPr>
          <w:rFonts w:hint="cs"/>
          <w:rtl/>
        </w:rPr>
        <w:t>.</w:t>
      </w:r>
    </w:p>
    <w:p w14:paraId="0133F89E" w14:textId="77777777" w:rsidR="00000000" w:rsidRDefault="00DD24A4">
      <w:pPr>
        <w:pStyle w:val="a"/>
        <w:rPr>
          <w:rFonts w:hint="cs"/>
          <w:rtl/>
        </w:rPr>
      </w:pPr>
    </w:p>
    <w:p w14:paraId="41D57A13" w14:textId="77777777" w:rsidR="00000000" w:rsidRDefault="00DD24A4">
      <w:pPr>
        <w:pStyle w:val="ad"/>
        <w:rPr>
          <w:rtl/>
        </w:rPr>
      </w:pPr>
      <w:r>
        <w:rPr>
          <w:rtl/>
        </w:rPr>
        <w:t>היו"ר ראובן ריבלין:</w:t>
      </w:r>
    </w:p>
    <w:p w14:paraId="35B8F8FB" w14:textId="77777777" w:rsidR="00000000" w:rsidRDefault="00DD24A4">
      <w:pPr>
        <w:pStyle w:val="a"/>
        <w:rPr>
          <w:rtl/>
        </w:rPr>
      </w:pPr>
    </w:p>
    <w:p w14:paraId="14347E77" w14:textId="77777777" w:rsidR="00000000" w:rsidRDefault="00DD24A4">
      <w:pPr>
        <w:pStyle w:val="a"/>
        <w:rPr>
          <w:rFonts w:hint="cs"/>
          <w:rtl/>
        </w:rPr>
      </w:pPr>
      <w:r>
        <w:rPr>
          <w:rFonts w:hint="cs"/>
          <w:rtl/>
        </w:rPr>
        <w:t>אמן. תודה רבה לחבר הכנסת איתן. יעלה ויבוא חבר הכנסת בנימין בן-אליעזר, שר הביטחון לשעבר.</w:t>
      </w:r>
    </w:p>
    <w:p w14:paraId="3CE4676F" w14:textId="77777777" w:rsidR="00000000" w:rsidRDefault="00DD24A4">
      <w:pPr>
        <w:pStyle w:val="a"/>
        <w:rPr>
          <w:rFonts w:hint="cs"/>
          <w:rtl/>
        </w:rPr>
      </w:pPr>
    </w:p>
    <w:p w14:paraId="2160DCC0" w14:textId="77777777" w:rsidR="00000000" w:rsidRDefault="00DD24A4">
      <w:pPr>
        <w:pStyle w:val="Speaker"/>
        <w:rPr>
          <w:rtl/>
        </w:rPr>
      </w:pPr>
      <w:bookmarkStart w:id="86" w:name="FS000000435T27_02_2003_18_32_49"/>
      <w:bookmarkEnd w:id="86"/>
      <w:r>
        <w:rPr>
          <w:rtl/>
        </w:rPr>
        <w:t>בנימין בן-אליעזר (העבודה-מימד):</w:t>
      </w:r>
    </w:p>
    <w:p w14:paraId="1C0179E9" w14:textId="77777777" w:rsidR="00000000" w:rsidRDefault="00DD24A4">
      <w:pPr>
        <w:pStyle w:val="a"/>
        <w:rPr>
          <w:rtl/>
        </w:rPr>
      </w:pPr>
    </w:p>
    <w:p w14:paraId="7FAE900B" w14:textId="77777777" w:rsidR="00000000" w:rsidRDefault="00DD24A4">
      <w:pPr>
        <w:pStyle w:val="a"/>
        <w:rPr>
          <w:rFonts w:hint="cs"/>
          <w:rtl/>
        </w:rPr>
      </w:pPr>
      <w:r>
        <w:rPr>
          <w:rFonts w:hint="cs"/>
          <w:rtl/>
        </w:rPr>
        <w:t>אדוני היושב-ראש, כנסת נכבדה, אני רוצה לפתוח באיחולים לראש הממשלה לחיים ארוכים ולהמשך העשייה.  אתמול ניסיתי להש</w:t>
      </w:r>
      <w:r>
        <w:rPr>
          <w:rFonts w:hint="cs"/>
          <w:rtl/>
        </w:rPr>
        <w:t>יג אותך כמה פעמים כדי לאחל לך חיים ארוכים ומזל טוב ליום הולדתך.  הנה אני עושה את זה פה מעל במת הכנסת. כאזרח במדינת ישראל אני גם רוצה לאחל לך, שמי ייתן וכל נבואות הזעם - ומניסיון אני  גם מדבר על מה שעלול ללוות את ממשלתך - אכן יתבדו ותצליח להגיע לאותם יעדים,</w:t>
      </w:r>
      <w:r>
        <w:rPr>
          <w:rFonts w:hint="cs"/>
          <w:rtl/>
        </w:rPr>
        <w:t xml:space="preserve"> כפי שניסית להסביר לנו כאן.</w:t>
      </w:r>
    </w:p>
    <w:p w14:paraId="66D9033C" w14:textId="77777777" w:rsidR="00000000" w:rsidRDefault="00DD24A4">
      <w:pPr>
        <w:pStyle w:val="a"/>
        <w:rPr>
          <w:rFonts w:hint="cs"/>
          <w:rtl/>
        </w:rPr>
      </w:pPr>
    </w:p>
    <w:p w14:paraId="2E5DFDC6" w14:textId="77777777" w:rsidR="00000000" w:rsidRDefault="00DD24A4">
      <w:pPr>
        <w:pStyle w:val="a"/>
        <w:rPr>
          <w:rFonts w:hint="cs"/>
          <w:rtl/>
        </w:rPr>
      </w:pPr>
      <w:r>
        <w:rPr>
          <w:rFonts w:hint="cs"/>
          <w:rtl/>
        </w:rPr>
        <w:t>אבל אינני יכול לשכוח אותו יולי שנת 2002, אדוני ראש הממשלה, כאשר הצגת בפני ממשלת האחדות את הצעת התקציב לשנת 2003, הצעת תקציב שמפלגת העבודה לא יכלה לקבלה בשום פנים. לא יכולנו להשלים לא עם גורל האשה החד-הורית, לא עם גורל הגמלאי, ל</w:t>
      </w:r>
      <w:r>
        <w:rPr>
          <w:rFonts w:hint="cs"/>
          <w:rtl/>
        </w:rPr>
        <w:t>א עם גורל המובטלים ולא עם גורלו של הילד הרעב. התעקשת, אדוני ראש הממשלה, להעביר את התקציב כפי שהוא. חייבת את שרי מפלגת העבודה להתנגד לתקציב, וכפי שידוע לכול החל תהליך שהוביל לפירוקה של ממשלת האחדות.</w:t>
      </w:r>
    </w:p>
    <w:p w14:paraId="66DD5AC3" w14:textId="77777777" w:rsidR="00000000" w:rsidRDefault="00DD24A4">
      <w:pPr>
        <w:pStyle w:val="a"/>
        <w:rPr>
          <w:rFonts w:hint="cs"/>
          <w:rtl/>
        </w:rPr>
      </w:pPr>
    </w:p>
    <w:p w14:paraId="54EFCFC4" w14:textId="77777777" w:rsidR="00000000" w:rsidRDefault="00DD24A4">
      <w:pPr>
        <w:pStyle w:val="a"/>
        <w:rPr>
          <w:rFonts w:hint="cs"/>
          <w:rtl/>
        </w:rPr>
      </w:pPr>
      <w:r>
        <w:rPr>
          <w:rFonts w:hint="cs"/>
          <w:rtl/>
        </w:rPr>
        <w:t>כבר ביולי שנת 2002, וכמובן באותה הצבעה בכנסת הכרעת, אדוני</w:t>
      </w:r>
      <w:r>
        <w:rPr>
          <w:rFonts w:hint="cs"/>
          <w:rtl/>
        </w:rPr>
        <w:t xml:space="preserve"> ראש הממשלה, לא רק לגבי סוף דרכה של ממשלת האחדות, אלא גם ואולי סימנת בעיקר לאן מועדות פניך בהמשך. באותה הצבעה עשית הכרעה לאן אתה הולך, והיום זו רק תחנה נוספת באותו מסלול שגוי וחסר אחריות.</w:t>
      </w:r>
    </w:p>
    <w:p w14:paraId="0F0285BF" w14:textId="77777777" w:rsidR="00000000" w:rsidRDefault="00DD24A4">
      <w:pPr>
        <w:pStyle w:val="a"/>
        <w:rPr>
          <w:rFonts w:hint="cs"/>
          <w:rtl/>
        </w:rPr>
      </w:pPr>
    </w:p>
    <w:p w14:paraId="6ED1A74E" w14:textId="77777777" w:rsidR="00000000" w:rsidRDefault="00DD24A4">
      <w:pPr>
        <w:pStyle w:val="a"/>
        <w:rPr>
          <w:rFonts w:hint="cs"/>
          <w:rtl/>
        </w:rPr>
      </w:pPr>
      <w:r>
        <w:rPr>
          <w:rFonts w:hint="cs"/>
          <w:rtl/>
        </w:rPr>
        <w:t>באותה הצבעה, אדוני ראש הממשלה, העמדת את עצמך בראש קואליציה שדאגתה ה</w:t>
      </w:r>
      <w:r>
        <w:rPr>
          <w:rFonts w:hint="cs"/>
          <w:rtl/>
        </w:rPr>
        <w:t xml:space="preserve">עיקרית היתה מעשה ההתנחלויות בשטחים.  </w:t>
      </w:r>
    </w:p>
    <w:p w14:paraId="7C0C6101" w14:textId="77777777" w:rsidR="00000000" w:rsidRDefault="00DD24A4">
      <w:pPr>
        <w:pStyle w:val="a"/>
        <w:rPr>
          <w:rFonts w:hint="cs"/>
          <w:rtl/>
        </w:rPr>
      </w:pPr>
    </w:p>
    <w:p w14:paraId="01F2655E" w14:textId="77777777" w:rsidR="00000000" w:rsidRDefault="00DD24A4">
      <w:pPr>
        <w:pStyle w:val="a"/>
        <w:rPr>
          <w:rFonts w:hint="cs"/>
          <w:rtl/>
        </w:rPr>
      </w:pPr>
      <w:r>
        <w:rPr>
          <w:rFonts w:hint="cs"/>
          <w:rtl/>
        </w:rPr>
        <w:t xml:space="preserve">אין ספק, העם נתן בראש הממשלה אמון בלתי רגיל ובידיך היו </w:t>
      </w:r>
      <w:r>
        <w:rPr>
          <w:rtl/>
        </w:rPr>
        <w:t>–</w:t>
      </w:r>
      <w:r>
        <w:rPr>
          <w:rFonts w:hint="cs"/>
          <w:rtl/>
        </w:rPr>
        <w:t xml:space="preserve"> ויש גם היום </w:t>
      </w:r>
      <w:r>
        <w:rPr>
          <w:rtl/>
        </w:rPr>
        <w:t>–</w:t>
      </w:r>
      <w:r>
        <w:rPr>
          <w:rFonts w:hint="cs"/>
          <w:rtl/>
        </w:rPr>
        <w:t xml:space="preserve"> כל האפשרויות להקים ממשלה כפי שרצית. יכולת לבחור כמעט בכל אפשרות אחרת, ובכל זאת, מתוך בחירה אידיאולוגית ברורה בחרת בממשלה שלא תוציא את ישראל מהבוץ </w:t>
      </w:r>
      <w:r>
        <w:rPr>
          <w:rFonts w:hint="cs"/>
          <w:rtl/>
        </w:rPr>
        <w:t>שהיא נמצאת בו.</w:t>
      </w:r>
    </w:p>
    <w:p w14:paraId="4B278052" w14:textId="77777777" w:rsidR="00000000" w:rsidRDefault="00DD24A4">
      <w:pPr>
        <w:pStyle w:val="a"/>
        <w:rPr>
          <w:rFonts w:hint="cs"/>
          <w:rtl/>
        </w:rPr>
      </w:pPr>
    </w:p>
    <w:p w14:paraId="457293F8" w14:textId="77777777" w:rsidR="00000000" w:rsidRDefault="00DD24A4">
      <w:pPr>
        <w:pStyle w:val="a"/>
        <w:rPr>
          <w:rFonts w:hint="cs"/>
          <w:rtl/>
        </w:rPr>
      </w:pPr>
      <w:r>
        <w:rPr>
          <w:rFonts w:hint="cs"/>
          <w:rtl/>
        </w:rPr>
        <w:t>זו ממשלה, שבלי כל ספק ולמרות דבריך תמצא כל תירוץ מדוע שלא לקדם את התהליך המדיני.  זאת כאשר הצהרת לאחרונה, לפני שבוע ימים, שבלי פריצת דרך מדינית קשה לראות פריצת דרך כלכלית. זו ממשלה שלא רק שלא תקפיא את ההתנחלויות, בהתאם לנאמר במתווה בוש, אלא</w:t>
      </w:r>
      <w:r>
        <w:rPr>
          <w:rFonts w:hint="cs"/>
          <w:rtl/>
        </w:rPr>
        <w:t xml:space="preserve"> להיפך </w:t>
      </w:r>
      <w:r>
        <w:rPr>
          <w:rtl/>
        </w:rPr>
        <w:t>–</w:t>
      </w:r>
      <w:r>
        <w:rPr>
          <w:rFonts w:hint="cs"/>
          <w:rtl/>
        </w:rPr>
        <w:t xml:space="preserve"> ההתנחלות בכל שטחי יהודה ושומרון תגדל, תעצם ותפרח. זו ממשלה שלא רק שלא תפנה את המאחזים הבלתי-חוקיים אלא בלי ספק תיתן להם הכשר בד"ץ-טומי, הפעם, אסמכתה משפטית בדוקה להכשרת מעשים בלתי חוקיים הפוגעים בביטחון המדינה והכלכלה.</w:t>
      </w:r>
    </w:p>
    <w:p w14:paraId="57A37B31" w14:textId="77777777" w:rsidR="00000000" w:rsidRDefault="00DD24A4">
      <w:pPr>
        <w:pStyle w:val="a"/>
        <w:rPr>
          <w:rFonts w:hint="cs"/>
          <w:rtl/>
        </w:rPr>
      </w:pPr>
    </w:p>
    <w:p w14:paraId="35B9E86F" w14:textId="77777777" w:rsidR="00000000" w:rsidRDefault="00DD24A4">
      <w:pPr>
        <w:pStyle w:val="a"/>
        <w:rPr>
          <w:rFonts w:hint="cs"/>
          <w:rtl/>
        </w:rPr>
      </w:pPr>
      <w:r>
        <w:rPr>
          <w:rFonts w:hint="cs"/>
          <w:rtl/>
        </w:rPr>
        <w:t>במקום להשקיע בתשתיות, בתעשי</w:t>
      </w:r>
      <w:r>
        <w:rPr>
          <w:rFonts w:hint="cs"/>
          <w:rtl/>
        </w:rPr>
        <w:t xml:space="preserve">ות, בתעשיות טכנולוגיות, תשקיע הממשלה במיזמים תיירותיים בשטחים, שבלי ספק יביאו הר של מטבע חוץ לקופת המדינה. </w:t>
      </w:r>
    </w:p>
    <w:p w14:paraId="3816B7CD" w14:textId="77777777" w:rsidR="00000000" w:rsidRDefault="00DD24A4">
      <w:pPr>
        <w:pStyle w:val="a"/>
        <w:rPr>
          <w:rFonts w:hint="cs"/>
          <w:rtl/>
        </w:rPr>
      </w:pPr>
    </w:p>
    <w:p w14:paraId="5A960644" w14:textId="77777777" w:rsidR="00000000" w:rsidRDefault="00DD24A4">
      <w:pPr>
        <w:pStyle w:val="a"/>
        <w:rPr>
          <w:rFonts w:hint="cs"/>
          <w:rtl/>
        </w:rPr>
      </w:pPr>
      <w:r>
        <w:rPr>
          <w:rFonts w:hint="cs"/>
          <w:rtl/>
        </w:rPr>
        <w:t xml:space="preserve">אם בעבר הלא-רחוק דיברנו על כמיליארד שקל הטבות המיוחדות לתושבי ההתנחלויות, הרי שבכל הקשור להשקעות בהמשך מעשה ההתנחלות מדובר במיליארדים רבים נוספים. </w:t>
      </w:r>
      <w:r>
        <w:rPr>
          <w:rFonts w:hint="cs"/>
          <w:rtl/>
        </w:rPr>
        <w:t>אלה מיליארדים שהתשואה הכלכלית שלהם שלילית, מיליארדים שלא יביאו לתוספת של מקום עבודה אחד. להיפך, הם יגבירו את האבטלה והבזבוז הממשלתיים.</w:t>
      </w:r>
    </w:p>
    <w:p w14:paraId="487B53E4" w14:textId="77777777" w:rsidR="00000000" w:rsidRDefault="00DD24A4">
      <w:pPr>
        <w:pStyle w:val="a"/>
        <w:rPr>
          <w:rFonts w:hint="cs"/>
          <w:rtl/>
        </w:rPr>
      </w:pPr>
    </w:p>
    <w:p w14:paraId="3E4E2EF7" w14:textId="77777777" w:rsidR="00000000" w:rsidRDefault="00DD24A4">
      <w:pPr>
        <w:pStyle w:val="a"/>
        <w:rPr>
          <w:rFonts w:hint="cs"/>
          <w:rtl/>
        </w:rPr>
      </w:pPr>
      <w:r>
        <w:rPr>
          <w:rFonts w:hint="cs"/>
          <w:rtl/>
        </w:rPr>
        <w:t xml:space="preserve">אם לא ישתנה סדר העדיפויות, הציבור, המשקיעים והאנליסטים בחוץ-לארץ פשוט לא יאמינו לנו שאנחנו מתכוונים להביא לשינוי בכלכלה </w:t>
      </w:r>
      <w:r>
        <w:rPr>
          <w:rFonts w:hint="cs"/>
          <w:rtl/>
        </w:rPr>
        <w:t xml:space="preserve">הישראלית.  </w:t>
      </w:r>
    </w:p>
    <w:p w14:paraId="586C8B1A" w14:textId="77777777" w:rsidR="00000000" w:rsidRDefault="00DD24A4">
      <w:pPr>
        <w:pStyle w:val="a"/>
        <w:rPr>
          <w:rFonts w:hint="cs"/>
          <w:rtl/>
        </w:rPr>
      </w:pPr>
    </w:p>
    <w:p w14:paraId="57214853" w14:textId="77777777" w:rsidR="00000000" w:rsidRDefault="00DD24A4">
      <w:pPr>
        <w:pStyle w:val="a"/>
        <w:rPr>
          <w:rFonts w:hint="cs"/>
          <w:rtl/>
        </w:rPr>
      </w:pPr>
      <w:r>
        <w:rPr>
          <w:rFonts w:hint="cs"/>
          <w:rtl/>
        </w:rPr>
        <w:t xml:space="preserve">וכך, כאשר המשק הישראלי נמצא על סף תהום, כאשר יותר ויותר אזרחים יורדים מתחת לקו העוני, כאשר יותר ויותר מפעלים ועסקים ייסגרו, ימשיך רב-החובל, עם קציניו, להוביל את מדינת ישראל לשום מקום.  </w:t>
      </w:r>
    </w:p>
    <w:p w14:paraId="32E076DD" w14:textId="77777777" w:rsidR="00000000" w:rsidRDefault="00DD24A4">
      <w:pPr>
        <w:pStyle w:val="a"/>
        <w:rPr>
          <w:rFonts w:hint="cs"/>
          <w:rtl/>
        </w:rPr>
      </w:pPr>
    </w:p>
    <w:p w14:paraId="683CC689" w14:textId="77777777" w:rsidR="00000000" w:rsidRDefault="00DD24A4">
      <w:pPr>
        <w:pStyle w:val="a"/>
        <w:rPr>
          <w:rFonts w:hint="cs"/>
          <w:rtl/>
        </w:rPr>
      </w:pPr>
      <w:r>
        <w:rPr>
          <w:rFonts w:hint="cs"/>
          <w:rtl/>
        </w:rPr>
        <w:t>על הספינה הזאת נמצאים לראשונה אנשי שינוי. קודם כול, טומי</w:t>
      </w:r>
      <w:r>
        <w:rPr>
          <w:rFonts w:hint="cs"/>
          <w:rtl/>
        </w:rPr>
        <w:t>, השר לפיד, ידידי, ברכות. הגעת בזכות למקום בשולחן הממשלה. אומנם הבטחת כי לא תשב כסמן שמאלי בממשלה ימנית קיצונית, אז הבטחת. אומנם הבטחת להיות נציג מעמד הביניים, אבל ממחר תמשיך הממשלה הזאת להכות במעמד הביניים, וזה שגר בנתניה, אדוני וחברי חבר הכנסת לפיד, לא י</w:t>
      </w:r>
      <w:r>
        <w:rPr>
          <w:rFonts w:hint="cs"/>
          <w:rtl/>
        </w:rPr>
        <w:t>קבל חס וחלילה את מה שיקבל זה שגר באלון-מורה. אומנם פרסמת מודעות ענק בעיתונים המכריזות על מחויבותך לממשלת אחדות חילונית, מחויבות שבלי ספק עמדת עליה בתוקף רב. לא נורא, מי במדינה הזאת זוכר מה הבטיחו לפני יומיים, אז מדוע שנזכור את ההבטחות שלך מלפני חודש. כל כך</w:t>
      </w:r>
      <w:r>
        <w:rPr>
          <w:rFonts w:hint="cs"/>
          <w:rtl/>
        </w:rPr>
        <w:t xml:space="preserve"> הרבה מים עברו בירדן מאז, העיתונים כבר מזמן נגרסו, המודעות הוחלפו וגם התשדירים.  מי זוכר אותם?</w:t>
      </w:r>
    </w:p>
    <w:p w14:paraId="7E997631" w14:textId="77777777" w:rsidR="00000000" w:rsidRDefault="00DD24A4">
      <w:pPr>
        <w:pStyle w:val="a"/>
        <w:rPr>
          <w:rtl/>
        </w:rPr>
      </w:pPr>
    </w:p>
    <w:p w14:paraId="605842BD" w14:textId="77777777" w:rsidR="00000000" w:rsidRDefault="00DD24A4">
      <w:pPr>
        <w:pStyle w:val="a"/>
        <w:rPr>
          <w:rFonts w:hint="cs"/>
          <w:rtl/>
        </w:rPr>
      </w:pPr>
      <w:r>
        <w:rPr>
          <w:rFonts w:hint="cs"/>
          <w:rtl/>
        </w:rPr>
        <w:t>טומי, אתה בממשלה ולנו כמפלגת העבודה תהיה לפחות הנאה קטנה אחת:  להשוות יום-יום בין מה שהבטיח טומי ומה שיקיים השר לפיד.</w:t>
      </w:r>
    </w:p>
    <w:p w14:paraId="35054020" w14:textId="77777777" w:rsidR="00000000" w:rsidRDefault="00DD24A4">
      <w:pPr>
        <w:pStyle w:val="a"/>
        <w:rPr>
          <w:rFonts w:hint="cs"/>
          <w:rtl/>
        </w:rPr>
      </w:pPr>
    </w:p>
    <w:p w14:paraId="2579E1F2" w14:textId="77777777" w:rsidR="00000000" w:rsidRDefault="00DD24A4">
      <w:pPr>
        <w:pStyle w:val="a"/>
        <w:rPr>
          <w:rFonts w:hint="cs"/>
          <w:rtl/>
        </w:rPr>
      </w:pPr>
      <w:r>
        <w:rPr>
          <w:rFonts w:hint="cs"/>
          <w:rtl/>
        </w:rPr>
        <w:t>חשוב לזכור, לא תהיה תקומה לכלכלת ישראל אם</w:t>
      </w:r>
      <w:r>
        <w:rPr>
          <w:rFonts w:hint="cs"/>
          <w:rtl/>
        </w:rPr>
        <w:t xml:space="preserve"> לא ישתנה המצב המדיני ולא יתחיל משא-ומתן.  לא תהיה תקומה לכלכלת ישראל אם לא יהיה שינוי בסדר העדיפויות הלאומי. לא תהיה תקומה לכלכלת ישראל אם תימשך ההשקעה המסיבית בהתנחלויות.</w:t>
      </w:r>
    </w:p>
    <w:p w14:paraId="4FDDBDFB" w14:textId="77777777" w:rsidR="00000000" w:rsidRDefault="00DD24A4">
      <w:pPr>
        <w:pStyle w:val="a"/>
        <w:rPr>
          <w:rFonts w:hint="cs"/>
          <w:rtl/>
        </w:rPr>
      </w:pPr>
    </w:p>
    <w:p w14:paraId="08CE2173" w14:textId="77777777" w:rsidR="00000000" w:rsidRDefault="00DD24A4">
      <w:pPr>
        <w:pStyle w:val="a"/>
        <w:rPr>
          <w:rFonts w:hint="cs"/>
          <w:rtl/>
        </w:rPr>
      </w:pPr>
      <w:r>
        <w:rPr>
          <w:rFonts w:hint="cs"/>
          <w:rtl/>
        </w:rPr>
        <w:t>שמעתי את ראש הממשלה אומר: אין מה לקחת מההתנחלויות. לא נכון, תושבי ההתנחלויות וההתנ</w:t>
      </w:r>
      <w:r>
        <w:rPr>
          <w:rFonts w:hint="cs"/>
          <w:rtl/>
        </w:rPr>
        <w:t xml:space="preserve">חלויות מקבלים יותר מכל תושבי מדינת ישראל.  זוג צעיר </w:t>
      </w:r>
      <w:r>
        <w:rPr>
          <w:rtl/>
        </w:rPr>
        <w:t>–</w:t>
      </w:r>
      <w:r>
        <w:rPr>
          <w:rFonts w:hint="cs"/>
          <w:rtl/>
        </w:rPr>
        <w:t xml:space="preserve"> טומי, תאזין </w:t>
      </w:r>
      <w:r>
        <w:rPr>
          <w:rtl/>
        </w:rPr>
        <w:t>–</w:t>
      </w:r>
      <w:r>
        <w:rPr>
          <w:rFonts w:hint="cs"/>
          <w:rtl/>
        </w:rPr>
        <w:t xml:space="preserve"> שרוצה לקנות דירה באלפי-מנשה יקבל משכנתה גדולה פי-ארבעה משכנו בכפר-סבא;  שכיר העובד קשה למחייתו וגר בנתניה יקבל פחות בנטו מחברו לעבודה הגר באריאל; זוג צעיר ברמת-גן ישלם הרבה יותר עבור חינוך</w:t>
      </w:r>
      <w:r>
        <w:rPr>
          <w:rFonts w:hint="cs"/>
          <w:rtl/>
        </w:rPr>
        <w:t xml:space="preserve"> ילדיו מאשר זוג צעיר שגר באלקנה.</w:t>
      </w:r>
    </w:p>
    <w:p w14:paraId="66E5F564" w14:textId="77777777" w:rsidR="00000000" w:rsidRDefault="00DD24A4">
      <w:pPr>
        <w:pStyle w:val="a"/>
        <w:rPr>
          <w:rFonts w:hint="cs"/>
          <w:rtl/>
        </w:rPr>
      </w:pPr>
    </w:p>
    <w:p w14:paraId="1F03FB82" w14:textId="77777777" w:rsidR="00000000" w:rsidRDefault="00DD24A4">
      <w:pPr>
        <w:pStyle w:val="a"/>
        <w:rPr>
          <w:rFonts w:hint="cs"/>
          <w:rtl/>
        </w:rPr>
      </w:pPr>
      <w:r>
        <w:rPr>
          <w:rFonts w:hint="cs"/>
          <w:rtl/>
        </w:rPr>
        <w:t>מדובר בהקשר זה בכמיליארד שקל בשנה בבסיס התקציב, כדאי לדעת את זה.  נכון, לא מדובר בהוצאות תקציביות גבוהות, אבל אם לא תקצצו את הטבות היתר הלא-מוצדקות הללו, לא תוכלו לבוא לאזרחי ישראל ולבקש שוב ושוב להצטמצם, לחסוך ולהשתתף במא</w:t>
      </w:r>
      <w:r>
        <w:rPr>
          <w:rFonts w:hint="cs"/>
          <w:rtl/>
        </w:rPr>
        <w:t>מץ הלאומי. כוח הקנייה ימשיך לרדת, עסקים ימשיכו להתרסק, המיתון רק יעמיק, גביית המסים תמשיך לרדת, ואז על מנת להמשיך את הפעולות ההכרחיות של הממשלה יבואו עוד קיצוצים שיורידו עוד יותר את כוח הקנייה ויביאו עוד יותר לייאוש וחוסר תקווה.</w:t>
      </w:r>
    </w:p>
    <w:p w14:paraId="76D47F91" w14:textId="77777777" w:rsidR="00000000" w:rsidRDefault="00DD24A4">
      <w:pPr>
        <w:pStyle w:val="a"/>
        <w:rPr>
          <w:rFonts w:hint="cs"/>
          <w:rtl/>
        </w:rPr>
      </w:pPr>
    </w:p>
    <w:p w14:paraId="512ED99B" w14:textId="77777777" w:rsidR="00000000" w:rsidRDefault="00DD24A4">
      <w:pPr>
        <w:pStyle w:val="a"/>
        <w:rPr>
          <w:rFonts w:hint="cs"/>
          <w:rtl/>
        </w:rPr>
      </w:pPr>
      <w:r>
        <w:rPr>
          <w:rFonts w:hint="cs"/>
          <w:rtl/>
        </w:rPr>
        <w:t>לצערי, לנו נותרה ההנאה הזא</w:t>
      </w:r>
      <w:r>
        <w:rPr>
          <w:rFonts w:hint="cs"/>
          <w:rtl/>
        </w:rPr>
        <w:t>ת, ולך, טומי, השר לפיד, ולחבריך, נותרה רק האחריות הכבדה של ניהול ענייני המדינה. מהליכוד, מהמפד"ל, מהאיחוד הלאומי - אין לנו כל ציפיות; יש להם אידיאולוגיה חזקה הגוברת על כל היגיון כלכלי ומדיני. ממך ומחבריך יש לנו, השר לפיד, ציפיות גדולות, אמיתיות.</w:t>
      </w:r>
    </w:p>
    <w:p w14:paraId="0D5EF9EF" w14:textId="77777777" w:rsidR="00000000" w:rsidRDefault="00DD24A4">
      <w:pPr>
        <w:pStyle w:val="a"/>
        <w:rPr>
          <w:rFonts w:hint="cs"/>
          <w:rtl/>
        </w:rPr>
      </w:pPr>
    </w:p>
    <w:p w14:paraId="0FA70B83" w14:textId="77777777" w:rsidR="00000000" w:rsidRDefault="00DD24A4">
      <w:pPr>
        <w:pStyle w:val="a"/>
        <w:rPr>
          <w:rFonts w:hint="cs"/>
          <w:rtl/>
        </w:rPr>
      </w:pPr>
      <w:r>
        <w:rPr>
          <w:rFonts w:hint="cs"/>
          <w:rtl/>
        </w:rPr>
        <w:t xml:space="preserve">אני מצפה </w:t>
      </w:r>
      <w:r>
        <w:rPr>
          <w:rFonts w:hint="cs"/>
          <w:rtl/>
        </w:rPr>
        <w:t xml:space="preserve">ממך, מר לפיד, כשר המשפטים, לא לנוח ולא לשקוט אפילו רגע אחד עד שיוסרו כל המאחזים הבלתי-חוקיים.  </w:t>
      </w:r>
    </w:p>
    <w:p w14:paraId="16715139" w14:textId="77777777" w:rsidR="00000000" w:rsidRDefault="00DD24A4">
      <w:pPr>
        <w:pStyle w:val="a"/>
        <w:rPr>
          <w:rFonts w:hint="cs"/>
          <w:rtl/>
        </w:rPr>
      </w:pPr>
    </w:p>
    <w:p w14:paraId="1445A6C4" w14:textId="77777777" w:rsidR="00000000" w:rsidRDefault="00DD24A4">
      <w:pPr>
        <w:pStyle w:val="ac"/>
        <w:rPr>
          <w:rtl/>
        </w:rPr>
      </w:pPr>
      <w:r>
        <w:rPr>
          <w:rFonts w:hint="eastAsia"/>
          <w:rtl/>
        </w:rPr>
        <w:t>חיים</w:t>
      </w:r>
      <w:r>
        <w:rPr>
          <w:rtl/>
        </w:rPr>
        <w:t xml:space="preserve"> אורון (מרצ):</w:t>
      </w:r>
    </w:p>
    <w:p w14:paraId="4F1B6360" w14:textId="77777777" w:rsidR="00000000" w:rsidRDefault="00DD24A4">
      <w:pPr>
        <w:pStyle w:val="a"/>
        <w:rPr>
          <w:rFonts w:hint="cs"/>
          <w:rtl/>
        </w:rPr>
      </w:pPr>
    </w:p>
    <w:p w14:paraId="68C0403A" w14:textId="77777777" w:rsidR="00000000" w:rsidRDefault="00DD24A4">
      <w:pPr>
        <w:pStyle w:val="a"/>
        <w:rPr>
          <w:rFonts w:hint="cs"/>
          <w:rtl/>
        </w:rPr>
      </w:pPr>
      <w:r>
        <w:rPr>
          <w:rFonts w:hint="cs"/>
          <w:rtl/>
        </w:rPr>
        <w:t>זה לא מעניין אותו.</w:t>
      </w:r>
    </w:p>
    <w:p w14:paraId="326CCF8E" w14:textId="77777777" w:rsidR="00000000" w:rsidRDefault="00DD24A4">
      <w:pPr>
        <w:pStyle w:val="a"/>
        <w:rPr>
          <w:rFonts w:hint="cs"/>
          <w:rtl/>
        </w:rPr>
      </w:pPr>
    </w:p>
    <w:p w14:paraId="1363564D" w14:textId="77777777" w:rsidR="00000000" w:rsidRDefault="00DD24A4">
      <w:pPr>
        <w:pStyle w:val="SpeakerCon"/>
        <w:rPr>
          <w:rtl/>
        </w:rPr>
      </w:pPr>
      <w:bookmarkStart w:id="87" w:name="FS000000435T27_02_2003_18_56_01C"/>
      <w:bookmarkEnd w:id="87"/>
      <w:r>
        <w:rPr>
          <w:rtl/>
        </w:rPr>
        <w:t>בנימין בן-אליעזר (העבודה-מימד):</w:t>
      </w:r>
    </w:p>
    <w:p w14:paraId="64F28809" w14:textId="77777777" w:rsidR="00000000" w:rsidRDefault="00DD24A4">
      <w:pPr>
        <w:pStyle w:val="a"/>
        <w:rPr>
          <w:rtl/>
        </w:rPr>
      </w:pPr>
    </w:p>
    <w:p w14:paraId="4759A6B9" w14:textId="77777777" w:rsidR="00000000" w:rsidRDefault="00DD24A4">
      <w:pPr>
        <w:pStyle w:val="a"/>
        <w:rPr>
          <w:rFonts w:hint="cs"/>
          <w:rtl/>
        </w:rPr>
      </w:pPr>
      <w:r>
        <w:rPr>
          <w:rFonts w:hint="cs"/>
          <w:rtl/>
        </w:rPr>
        <w:t>אני מצפה ממך שתפעל נחרצות שלא לתת יד לטיהור המעשים הבלתי-חוקיים הללו.</w:t>
      </w:r>
    </w:p>
    <w:p w14:paraId="555DDECC" w14:textId="77777777" w:rsidR="00000000" w:rsidRDefault="00DD24A4">
      <w:pPr>
        <w:pStyle w:val="a"/>
        <w:rPr>
          <w:rFonts w:hint="cs"/>
          <w:rtl/>
        </w:rPr>
      </w:pPr>
    </w:p>
    <w:p w14:paraId="0D391EEA" w14:textId="77777777" w:rsidR="00000000" w:rsidRDefault="00DD24A4">
      <w:pPr>
        <w:pStyle w:val="a"/>
        <w:rPr>
          <w:rFonts w:hint="cs"/>
          <w:rtl/>
        </w:rPr>
      </w:pPr>
      <w:r>
        <w:rPr>
          <w:rFonts w:hint="cs"/>
          <w:rtl/>
        </w:rPr>
        <w:t>ברכות גם לך, השר</w:t>
      </w:r>
      <w:r>
        <w:rPr>
          <w:rFonts w:hint="cs"/>
          <w:rtl/>
        </w:rPr>
        <w:t xml:space="preserve"> פורז, מחברי הכנסת הישרים, האמינים והחרוצים שקמו במדינת ישראל.  ממך אני מצפה שתפעל נמרצות על מנת להביא לכך שתקציבי הרשויות יינתנו בצורה שווה והתקציבים הניתנים להתנחלויות לא יהיו פי-חמישה מהניתן ליישובים אחרים במדינת ישראל.</w:t>
      </w:r>
    </w:p>
    <w:p w14:paraId="6363B293" w14:textId="77777777" w:rsidR="00000000" w:rsidRDefault="00DD24A4">
      <w:pPr>
        <w:pStyle w:val="a"/>
        <w:rPr>
          <w:rFonts w:hint="cs"/>
          <w:rtl/>
        </w:rPr>
      </w:pPr>
    </w:p>
    <w:p w14:paraId="02C69AC1" w14:textId="77777777" w:rsidR="00000000" w:rsidRDefault="00DD24A4">
      <w:pPr>
        <w:pStyle w:val="a"/>
        <w:rPr>
          <w:rFonts w:hint="cs"/>
          <w:rtl/>
        </w:rPr>
      </w:pPr>
      <w:r>
        <w:rPr>
          <w:rFonts w:hint="cs"/>
          <w:rtl/>
        </w:rPr>
        <w:t xml:space="preserve">ממך, השר פריצקי, אני מצפה, שכשם </w:t>
      </w:r>
      <w:r>
        <w:rPr>
          <w:rFonts w:hint="cs"/>
          <w:rtl/>
        </w:rPr>
        <w:t>שידעת להילחם על מה שהאמנת בו, תתרום כשר התשתיות לכך שההשקעות בתשתיות בישראל ייעשו מתוך שיקולים כלכליים ולא מתוך שיקולים פוליטיים.</w:t>
      </w:r>
    </w:p>
    <w:p w14:paraId="182BA06D" w14:textId="77777777" w:rsidR="00000000" w:rsidRDefault="00DD24A4">
      <w:pPr>
        <w:pStyle w:val="a"/>
        <w:ind w:firstLine="0"/>
        <w:rPr>
          <w:rFonts w:hint="cs"/>
          <w:rtl/>
        </w:rPr>
      </w:pPr>
    </w:p>
    <w:p w14:paraId="5CB645EC" w14:textId="77777777" w:rsidR="00000000" w:rsidRDefault="00DD24A4">
      <w:pPr>
        <w:pStyle w:val="Speaker"/>
        <w:spacing w:line="360" w:lineRule="auto"/>
        <w:rPr>
          <w:rFonts w:hint="cs"/>
          <w:b w:val="0"/>
          <w:bCs w:val="0"/>
          <w:u w:val="none"/>
          <w:rtl/>
        </w:rPr>
      </w:pPr>
      <w:r>
        <w:rPr>
          <w:rFonts w:hint="cs"/>
          <w:b w:val="0"/>
          <w:bCs w:val="0"/>
          <w:u w:val="none"/>
          <w:rtl/>
        </w:rPr>
        <w:tab/>
        <w:t>הצטרפת, מר לפיד, לממשלה שמובילה את ישראל לכיוונים לא נכונים - לממשלה, שלצערי, כפי שזה נראה לעת עתה, תמשיך להשקיע את ישראל בב</w:t>
      </w:r>
      <w:r>
        <w:rPr>
          <w:rFonts w:hint="cs"/>
          <w:b w:val="0"/>
          <w:bCs w:val="0"/>
          <w:u w:val="none"/>
          <w:rtl/>
        </w:rPr>
        <w:t>וץ.</w:t>
      </w:r>
    </w:p>
    <w:p w14:paraId="57A554C9" w14:textId="77777777" w:rsidR="00000000" w:rsidRDefault="00DD24A4">
      <w:pPr>
        <w:pStyle w:val="a"/>
        <w:rPr>
          <w:rFonts w:hint="cs"/>
          <w:rtl/>
        </w:rPr>
      </w:pPr>
    </w:p>
    <w:p w14:paraId="7CB28BFE" w14:textId="77777777" w:rsidR="00000000" w:rsidRDefault="00DD24A4">
      <w:pPr>
        <w:pStyle w:val="a"/>
        <w:rPr>
          <w:rFonts w:hint="cs"/>
          <w:rtl/>
        </w:rPr>
      </w:pPr>
      <w:r>
        <w:rPr>
          <w:rFonts w:hint="cs"/>
          <w:rtl/>
        </w:rPr>
        <w:t>אני מאחל לכם, כמו גם לשאר חברי הממשלה ולראש הממשלה, שלמרות כל מה שאמרתי תפתיעו ותצליחו. אני מאחל לעם ישראל, שאם חלילה לא תצליחו בדרככם, מר טומי לפיד, יהיה לך  הכוח ותהיה לך ההגינות הבסיסית לבוא ולומר: טעינו.</w:t>
      </w:r>
    </w:p>
    <w:p w14:paraId="68B17B78" w14:textId="77777777" w:rsidR="00000000" w:rsidRDefault="00DD24A4">
      <w:pPr>
        <w:pStyle w:val="a"/>
        <w:rPr>
          <w:rFonts w:hint="cs"/>
          <w:rtl/>
        </w:rPr>
      </w:pPr>
    </w:p>
    <w:p w14:paraId="7BDA8F85" w14:textId="77777777" w:rsidR="00000000" w:rsidRDefault="00DD24A4">
      <w:pPr>
        <w:pStyle w:val="a"/>
        <w:rPr>
          <w:rFonts w:hint="cs"/>
          <w:rtl/>
        </w:rPr>
      </w:pPr>
      <w:r>
        <w:rPr>
          <w:rFonts w:hint="cs"/>
          <w:rtl/>
        </w:rPr>
        <w:t>מעבר לכל חילוקי הדעות, כולנו מאוחדים ברצון</w:t>
      </w:r>
      <w:r>
        <w:rPr>
          <w:rFonts w:hint="cs"/>
          <w:rtl/>
        </w:rPr>
        <w:t xml:space="preserve"> להביא לשיפור במצבה הכלכלי, החברתי, המדיני והביטחוני של מדינת ישראל. אין לנו בית אחר, ואין לנו מדינה אחרת.</w:t>
      </w:r>
    </w:p>
    <w:p w14:paraId="0AC0D4DC" w14:textId="77777777" w:rsidR="00000000" w:rsidRDefault="00DD24A4">
      <w:pPr>
        <w:pStyle w:val="a"/>
        <w:rPr>
          <w:rFonts w:hint="cs"/>
          <w:rtl/>
        </w:rPr>
      </w:pPr>
    </w:p>
    <w:p w14:paraId="22B2B2FF" w14:textId="77777777" w:rsidR="00000000" w:rsidRDefault="00DD24A4">
      <w:pPr>
        <w:pStyle w:val="a"/>
        <w:rPr>
          <w:rFonts w:hint="cs"/>
          <w:rtl/>
        </w:rPr>
      </w:pPr>
      <w:r>
        <w:rPr>
          <w:rFonts w:hint="cs"/>
          <w:rtl/>
        </w:rPr>
        <w:t>אני מאחל בכל לבי, כי למרות כל הספקות שלנו, הממשלה והעומד בראשה כן יצלחו, כן יהיו אחראיים וכן יפעלו, תפעלו, יחד למען כלל תושבי מדינת ישראל. אם תעשו כ</w:t>
      </w:r>
      <w:r>
        <w:rPr>
          <w:rFonts w:hint="cs"/>
          <w:rtl/>
        </w:rPr>
        <w:t>ן, אהיה הראשון להסיר את הכובע ולהודות לכם. תודה רבה.</w:t>
      </w:r>
    </w:p>
    <w:p w14:paraId="3C89A785" w14:textId="77777777" w:rsidR="00000000" w:rsidRDefault="00DD24A4">
      <w:pPr>
        <w:pStyle w:val="a"/>
        <w:rPr>
          <w:rFonts w:hint="cs"/>
          <w:rtl/>
        </w:rPr>
      </w:pPr>
    </w:p>
    <w:p w14:paraId="07EC6CB7" w14:textId="77777777" w:rsidR="00000000" w:rsidRDefault="00DD24A4">
      <w:pPr>
        <w:pStyle w:val="ad"/>
        <w:rPr>
          <w:rFonts w:hint="cs"/>
          <w:rtl/>
        </w:rPr>
      </w:pPr>
      <w:r>
        <w:rPr>
          <w:rFonts w:hint="cs"/>
          <w:rtl/>
        </w:rPr>
        <w:t>היו"ר אברהם הירשזון:</w:t>
      </w:r>
    </w:p>
    <w:p w14:paraId="14136254" w14:textId="77777777" w:rsidR="00000000" w:rsidRDefault="00DD24A4">
      <w:pPr>
        <w:pStyle w:val="ad"/>
        <w:rPr>
          <w:rFonts w:hint="cs"/>
          <w:rtl/>
        </w:rPr>
      </w:pPr>
    </w:p>
    <w:p w14:paraId="46AFECAF" w14:textId="77777777" w:rsidR="00000000" w:rsidRDefault="00DD24A4">
      <w:pPr>
        <w:pStyle w:val="ad"/>
        <w:rPr>
          <w:rFonts w:hint="cs"/>
          <w:b w:val="0"/>
          <w:bCs w:val="0"/>
          <w:u w:val="none"/>
          <w:rtl/>
        </w:rPr>
      </w:pPr>
      <w:r>
        <w:rPr>
          <w:rFonts w:hint="cs"/>
          <w:b w:val="0"/>
          <w:bCs w:val="0"/>
          <w:u w:val="none"/>
          <w:rtl/>
        </w:rPr>
        <w:tab/>
        <w:t>תודה רבה לך, אדוני. חבר הכנסת יוסף טומי לפיד, שר המשפטים בעתיד, אדוני, בבקשה.</w:t>
      </w:r>
    </w:p>
    <w:p w14:paraId="6617C9F1" w14:textId="77777777" w:rsidR="00000000" w:rsidRDefault="00DD24A4">
      <w:pPr>
        <w:pStyle w:val="ad"/>
        <w:rPr>
          <w:rFonts w:hint="cs"/>
          <w:b w:val="0"/>
          <w:bCs w:val="0"/>
          <w:u w:val="none"/>
          <w:rtl/>
        </w:rPr>
      </w:pPr>
    </w:p>
    <w:p w14:paraId="39AB109F" w14:textId="77777777" w:rsidR="00000000" w:rsidRDefault="00DD24A4">
      <w:pPr>
        <w:pStyle w:val="ad"/>
        <w:rPr>
          <w:rFonts w:hint="cs"/>
          <w:b w:val="0"/>
          <w:bCs w:val="0"/>
          <w:u w:val="none"/>
          <w:rtl/>
        </w:rPr>
      </w:pPr>
    </w:p>
    <w:p w14:paraId="72A97714" w14:textId="77777777" w:rsidR="00000000" w:rsidRDefault="00DD24A4">
      <w:pPr>
        <w:pStyle w:val="Speaker"/>
        <w:rPr>
          <w:rtl/>
        </w:rPr>
      </w:pPr>
      <w:bookmarkStart w:id="88" w:name="FS000000517T27_02_2003_18_37_17"/>
      <w:bookmarkEnd w:id="88"/>
      <w:r>
        <w:rPr>
          <w:rFonts w:hint="eastAsia"/>
          <w:rtl/>
        </w:rPr>
        <w:t>יוסף</w:t>
      </w:r>
      <w:r>
        <w:rPr>
          <w:rtl/>
        </w:rPr>
        <w:t xml:space="preserve"> לפיד (שינוי):</w:t>
      </w:r>
    </w:p>
    <w:p w14:paraId="6A4A39DE" w14:textId="77777777" w:rsidR="00000000" w:rsidRDefault="00DD24A4">
      <w:pPr>
        <w:pStyle w:val="a"/>
        <w:rPr>
          <w:rFonts w:hint="cs"/>
          <w:rtl/>
        </w:rPr>
      </w:pPr>
    </w:p>
    <w:p w14:paraId="3C9AE060" w14:textId="77777777" w:rsidR="00000000" w:rsidRDefault="00DD24A4">
      <w:pPr>
        <w:pStyle w:val="a"/>
        <w:rPr>
          <w:rFonts w:hint="cs"/>
          <w:rtl/>
        </w:rPr>
      </w:pPr>
      <w:r>
        <w:rPr>
          <w:rFonts w:hint="cs"/>
          <w:rtl/>
        </w:rPr>
        <w:t xml:space="preserve">אדוני ראש הממשלה, חברי הכנסת, ראש האופוזיציה, משעשע מאוד להאזין לנציגי העבודה, </w:t>
      </w:r>
      <w:r>
        <w:rPr>
          <w:rFonts w:hint="cs"/>
          <w:rtl/>
        </w:rPr>
        <w:t xml:space="preserve">ששניהם כיוונו את רוב חציהם נגדי ונגד שינוי. כנראה יש משהו שמטריד אתכם. קודם כול, ליושב-ראש האופוזיציה: מי זה שסירב להיכנס לממשלת אחדות חילונית? אני? או שאתה הוצאת את כל מנהיגי המפלגה שלך כמו בשבועת צופים, שיישבעו שהם לא יצטרפו לממשלה בראשותו של אריק שרון? </w:t>
      </w:r>
      <w:r>
        <w:rPr>
          <w:rFonts w:hint="cs"/>
          <w:rtl/>
        </w:rPr>
        <w:t xml:space="preserve">אותי אתה מאשים. השארת אותי לבד, ואת חברי שינוי - לבד. היתה הזדמנות להקים ממשלת אחדות חילונית ולשנות את פני החברה הישראלית, ואתם הפקרתם את ההזדמנות, ועכשיו באים אלי בטענה על כך שהלכתי עם אריק שרון? </w:t>
      </w:r>
    </w:p>
    <w:p w14:paraId="1C9E9DD7" w14:textId="77777777" w:rsidR="00000000" w:rsidRDefault="00DD24A4">
      <w:pPr>
        <w:pStyle w:val="a"/>
        <w:rPr>
          <w:rFonts w:hint="cs"/>
          <w:rtl/>
        </w:rPr>
      </w:pPr>
    </w:p>
    <w:p w14:paraId="0C1A0837" w14:textId="77777777" w:rsidR="00000000" w:rsidRDefault="00DD24A4">
      <w:pPr>
        <w:pStyle w:val="a"/>
        <w:rPr>
          <w:rFonts w:hint="cs"/>
          <w:rtl/>
        </w:rPr>
      </w:pPr>
      <w:r>
        <w:rPr>
          <w:rFonts w:hint="cs"/>
          <w:rtl/>
        </w:rPr>
        <w:t>ביום רביעי, שבו התקיימה הישיבה הראשונה של ועדת החוץ והביט</w:t>
      </w:r>
      <w:r>
        <w:rPr>
          <w:rFonts w:hint="cs"/>
          <w:rtl/>
        </w:rPr>
        <w:t>חון, אדון מצנע, ניגשתי אליך ואמרתי לך: בוא ניפגש. אנחנו צריכים להחליט  באילו תביעות לבוא לאריק שרון. 34 מנדטים מול 40. קבענו פגישה. מי ביטל את הפגישה? אתה ביטלת את הפגישה. לא היית מוכן לדבר אתי, ועכשיו אתה בא בטענות אלי. זאת היתה פגישה של מפלגת העבודה עם צ</w:t>
      </w:r>
      <w:r>
        <w:rPr>
          <w:rFonts w:hint="cs"/>
          <w:rtl/>
        </w:rPr>
        <w:t>יבור שבחר בה. אז אל תבוא אתה אלי בטענות. תשאל את פרס.</w:t>
      </w:r>
    </w:p>
    <w:p w14:paraId="5DB9E7EA" w14:textId="77777777" w:rsidR="00000000" w:rsidRDefault="00DD24A4">
      <w:pPr>
        <w:pStyle w:val="a"/>
        <w:rPr>
          <w:rFonts w:hint="cs"/>
          <w:rtl/>
        </w:rPr>
      </w:pPr>
    </w:p>
    <w:p w14:paraId="4002F637" w14:textId="77777777" w:rsidR="00000000" w:rsidRDefault="00DD24A4">
      <w:pPr>
        <w:pStyle w:val="ac"/>
        <w:rPr>
          <w:rtl/>
        </w:rPr>
      </w:pPr>
      <w:r>
        <w:rPr>
          <w:rFonts w:hint="eastAsia"/>
          <w:rtl/>
        </w:rPr>
        <w:t>איתן</w:t>
      </w:r>
      <w:r>
        <w:rPr>
          <w:rtl/>
        </w:rPr>
        <w:t xml:space="preserve"> כבל (העבודה-מימד):</w:t>
      </w:r>
    </w:p>
    <w:p w14:paraId="4CAC7FA2" w14:textId="77777777" w:rsidR="00000000" w:rsidRDefault="00DD24A4">
      <w:pPr>
        <w:pStyle w:val="a"/>
        <w:rPr>
          <w:rFonts w:hint="cs"/>
          <w:rtl/>
        </w:rPr>
      </w:pPr>
    </w:p>
    <w:p w14:paraId="10A95A06" w14:textId="77777777" w:rsidR="00000000" w:rsidRDefault="00DD24A4">
      <w:pPr>
        <w:pStyle w:val="a"/>
        <w:rPr>
          <w:rFonts w:hint="cs"/>
          <w:rtl/>
        </w:rPr>
      </w:pPr>
      <w:r>
        <w:rPr>
          <w:rFonts w:hint="cs"/>
          <w:rtl/>
        </w:rPr>
        <w:t>חבר הכנסת טומי לפיד, אל תהיה בלחץ. תדאג לאלה שבחרו בך.</w:t>
      </w:r>
    </w:p>
    <w:p w14:paraId="4BEF486F" w14:textId="77777777" w:rsidR="00000000" w:rsidRDefault="00DD24A4">
      <w:pPr>
        <w:pStyle w:val="a"/>
        <w:rPr>
          <w:rFonts w:hint="cs"/>
          <w:rtl/>
        </w:rPr>
      </w:pPr>
    </w:p>
    <w:p w14:paraId="35BAA344" w14:textId="77777777" w:rsidR="00000000" w:rsidRDefault="00DD24A4">
      <w:pPr>
        <w:pStyle w:val="ad"/>
        <w:rPr>
          <w:rFonts w:hint="cs"/>
          <w:rtl/>
        </w:rPr>
      </w:pPr>
    </w:p>
    <w:p w14:paraId="5416327B" w14:textId="77777777" w:rsidR="00000000" w:rsidRDefault="00DD24A4">
      <w:pPr>
        <w:pStyle w:val="ad"/>
        <w:rPr>
          <w:rFonts w:hint="cs"/>
          <w:rtl/>
        </w:rPr>
      </w:pPr>
      <w:r>
        <w:rPr>
          <w:rFonts w:hint="cs"/>
          <w:rtl/>
        </w:rPr>
        <w:t>היו"ר אברהם הירשזון:</w:t>
      </w:r>
    </w:p>
    <w:p w14:paraId="729B7D29" w14:textId="77777777" w:rsidR="00000000" w:rsidRDefault="00DD24A4">
      <w:pPr>
        <w:pStyle w:val="a"/>
        <w:rPr>
          <w:rFonts w:hint="cs"/>
          <w:rtl/>
        </w:rPr>
      </w:pPr>
    </w:p>
    <w:p w14:paraId="521D7DFD" w14:textId="77777777" w:rsidR="00000000" w:rsidRDefault="00DD24A4">
      <w:pPr>
        <w:pStyle w:val="a"/>
        <w:rPr>
          <w:rFonts w:hint="cs"/>
          <w:rtl/>
        </w:rPr>
      </w:pPr>
      <w:r>
        <w:rPr>
          <w:rFonts w:hint="cs"/>
          <w:rtl/>
        </w:rPr>
        <w:t>חבר הכנסת איתן כבל.</w:t>
      </w:r>
    </w:p>
    <w:p w14:paraId="5077228F" w14:textId="77777777" w:rsidR="00000000" w:rsidRDefault="00DD24A4">
      <w:pPr>
        <w:pStyle w:val="a"/>
        <w:rPr>
          <w:rFonts w:hint="cs"/>
          <w:rtl/>
        </w:rPr>
      </w:pPr>
    </w:p>
    <w:p w14:paraId="0575A504" w14:textId="77777777" w:rsidR="00000000" w:rsidRDefault="00DD24A4">
      <w:pPr>
        <w:pStyle w:val="SpeakerCon"/>
        <w:rPr>
          <w:rtl/>
        </w:rPr>
      </w:pPr>
      <w:bookmarkStart w:id="89" w:name="FS000000517T27_02_2003_18_41_34C"/>
      <w:bookmarkEnd w:id="89"/>
      <w:r>
        <w:rPr>
          <w:rtl/>
        </w:rPr>
        <w:t>יוסף לפיד (שינוי):</w:t>
      </w:r>
    </w:p>
    <w:p w14:paraId="0D482E7F" w14:textId="77777777" w:rsidR="00000000" w:rsidRDefault="00DD24A4">
      <w:pPr>
        <w:pStyle w:val="a"/>
        <w:rPr>
          <w:rtl/>
        </w:rPr>
      </w:pPr>
    </w:p>
    <w:p w14:paraId="252C7FC7" w14:textId="77777777" w:rsidR="00000000" w:rsidRDefault="00DD24A4">
      <w:pPr>
        <w:pStyle w:val="a"/>
        <w:rPr>
          <w:rFonts w:hint="cs"/>
          <w:rtl/>
        </w:rPr>
      </w:pPr>
      <w:r>
        <w:rPr>
          <w:rFonts w:hint="cs"/>
          <w:rtl/>
        </w:rPr>
        <w:t>תשאל את פרס.</w:t>
      </w:r>
    </w:p>
    <w:p w14:paraId="372EAD44" w14:textId="77777777" w:rsidR="00000000" w:rsidRDefault="00DD24A4">
      <w:pPr>
        <w:pStyle w:val="a"/>
        <w:rPr>
          <w:rFonts w:hint="cs"/>
          <w:rtl/>
        </w:rPr>
      </w:pPr>
    </w:p>
    <w:p w14:paraId="14B9D77B" w14:textId="77777777" w:rsidR="00000000" w:rsidRDefault="00DD24A4">
      <w:pPr>
        <w:pStyle w:val="ac"/>
        <w:rPr>
          <w:rtl/>
        </w:rPr>
      </w:pPr>
      <w:r>
        <w:rPr>
          <w:rFonts w:hint="eastAsia"/>
          <w:rtl/>
        </w:rPr>
        <w:t>איתן</w:t>
      </w:r>
      <w:r>
        <w:rPr>
          <w:rtl/>
        </w:rPr>
        <w:t xml:space="preserve"> כבל (העבודה-מימד):</w:t>
      </w:r>
    </w:p>
    <w:p w14:paraId="388C51FD" w14:textId="77777777" w:rsidR="00000000" w:rsidRDefault="00DD24A4">
      <w:pPr>
        <w:pStyle w:val="a"/>
        <w:rPr>
          <w:rFonts w:hint="cs"/>
          <w:rtl/>
        </w:rPr>
      </w:pPr>
    </w:p>
    <w:p w14:paraId="7A323B9C" w14:textId="77777777" w:rsidR="00000000" w:rsidRDefault="00DD24A4">
      <w:pPr>
        <w:pStyle w:val="a"/>
        <w:rPr>
          <w:rFonts w:hint="cs"/>
          <w:rtl/>
        </w:rPr>
      </w:pPr>
      <w:r>
        <w:rPr>
          <w:rFonts w:hint="cs"/>
          <w:rtl/>
        </w:rPr>
        <w:t>אל תדאג לבוחרים ש</w:t>
      </w:r>
      <w:r>
        <w:rPr>
          <w:rFonts w:hint="cs"/>
          <w:rtl/>
        </w:rPr>
        <w:t>לנו. מה אתה נכנס לאקסטזה?</w:t>
      </w:r>
    </w:p>
    <w:p w14:paraId="7425D4AB" w14:textId="77777777" w:rsidR="00000000" w:rsidRDefault="00DD24A4">
      <w:pPr>
        <w:pStyle w:val="a"/>
        <w:rPr>
          <w:rFonts w:hint="cs"/>
          <w:rtl/>
        </w:rPr>
      </w:pPr>
    </w:p>
    <w:p w14:paraId="6A5C8DD8" w14:textId="77777777" w:rsidR="00000000" w:rsidRDefault="00DD24A4">
      <w:pPr>
        <w:pStyle w:val="ad"/>
        <w:rPr>
          <w:rFonts w:hint="cs"/>
          <w:rtl/>
        </w:rPr>
      </w:pPr>
      <w:r>
        <w:rPr>
          <w:rFonts w:hint="cs"/>
          <w:rtl/>
        </w:rPr>
        <w:t>היו"ר אברהם הירשזון:</w:t>
      </w:r>
    </w:p>
    <w:p w14:paraId="7BBA7CB2" w14:textId="77777777" w:rsidR="00000000" w:rsidRDefault="00DD24A4">
      <w:pPr>
        <w:pStyle w:val="a"/>
        <w:rPr>
          <w:rFonts w:hint="cs"/>
          <w:rtl/>
        </w:rPr>
      </w:pPr>
    </w:p>
    <w:p w14:paraId="3C4EA1B7" w14:textId="77777777" w:rsidR="00000000" w:rsidRDefault="00DD24A4">
      <w:pPr>
        <w:pStyle w:val="a"/>
        <w:rPr>
          <w:rFonts w:hint="cs"/>
          <w:rtl/>
        </w:rPr>
      </w:pPr>
      <w:r>
        <w:rPr>
          <w:rFonts w:hint="cs"/>
          <w:rtl/>
        </w:rPr>
        <w:t>חבר הכנסת איתן כבל, אני מבקש.</w:t>
      </w:r>
    </w:p>
    <w:p w14:paraId="2F9EB66F" w14:textId="77777777" w:rsidR="00000000" w:rsidRDefault="00DD24A4">
      <w:pPr>
        <w:pStyle w:val="a"/>
        <w:rPr>
          <w:rFonts w:hint="cs"/>
          <w:rtl/>
        </w:rPr>
      </w:pPr>
    </w:p>
    <w:p w14:paraId="76C988B4" w14:textId="77777777" w:rsidR="00000000" w:rsidRDefault="00DD24A4">
      <w:pPr>
        <w:pStyle w:val="ac"/>
        <w:rPr>
          <w:rtl/>
        </w:rPr>
      </w:pPr>
      <w:r>
        <w:rPr>
          <w:rFonts w:hint="eastAsia"/>
          <w:rtl/>
        </w:rPr>
        <w:t>דליה</w:t>
      </w:r>
      <w:r>
        <w:rPr>
          <w:rtl/>
        </w:rPr>
        <w:t xml:space="preserve"> איציק (העבודה-מימד):</w:t>
      </w:r>
    </w:p>
    <w:p w14:paraId="2C8E4D10" w14:textId="77777777" w:rsidR="00000000" w:rsidRDefault="00DD24A4">
      <w:pPr>
        <w:pStyle w:val="a"/>
        <w:rPr>
          <w:rFonts w:hint="cs"/>
          <w:rtl/>
        </w:rPr>
      </w:pPr>
    </w:p>
    <w:p w14:paraId="6A2F3966" w14:textId="77777777" w:rsidR="00000000" w:rsidRDefault="00DD24A4">
      <w:pPr>
        <w:pStyle w:val="a"/>
        <w:rPr>
          <w:rFonts w:hint="cs"/>
          <w:rtl/>
        </w:rPr>
      </w:pPr>
      <w:r>
        <w:rPr>
          <w:rFonts w:hint="cs"/>
          <w:rtl/>
        </w:rPr>
        <w:t>לא הספקנו. הלכת כל כך מהר.</w:t>
      </w:r>
    </w:p>
    <w:p w14:paraId="30B9EF0C" w14:textId="77777777" w:rsidR="00000000" w:rsidRDefault="00DD24A4">
      <w:pPr>
        <w:pStyle w:val="a"/>
        <w:rPr>
          <w:rFonts w:hint="cs"/>
          <w:rtl/>
        </w:rPr>
      </w:pPr>
    </w:p>
    <w:p w14:paraId="681475E6" w14:textId="77777777" w:rsidR="00000000" w:rsidRDefault="00DD24A4">
      <w:pPr>
        <w:pStyle w:val="ad"/>
        <w:rPr>
          <w:rFonts w:hint="cs"/>
          <w:rtl/>
        </w:rPr>
      </w:pPr>
      <w:r>
        <w:rPr>
          <w:rFonts w:hint="cs"/>
          <w:rtl/>
        </w:rPr>
        <w:t>היו"ר אברהם הירשזון:</w:t>
      </w:r>
    </w:p>
    <w:p w14:paraId="73FBF0E3" w14:textId="77777777" w:rsidR="00000000" w:rsidRDefault="00DD24A4">
      <w:pPr>
        <w:pStyle w:val="a"/>
        <w:rPr>
          <w:rFonts w:hint="cs"/>
          <w:rtl/>
        </w:rPr>
      </w:pPr>
    </w:p>
    <w:p w14:paraId="235529BB" w14:textId="77777777" w:rsidR="00000000" w:rsidRDefault="00DD24A4">
      <w:pPr>
        <w:pStyle w:val="a"/>
        <w:rPr>
          <w:rFonts w:hint="cs"/>
          <w:rtl/>
        </w:rPr>
      </w:pPr>
      <w:r>
        <w:rPr>
          <w:rFonts w:hint="cs"/>
          <w:rtl/>
        </w:rPr>
        <w:t>חברת הכנסת דליה איציק. חברת הכנסת דליה איציק.</w:t>
      </w:r>
    </w:p>
    <w:p w14:paraId="152EA8C1" w14:textId="77777777" w:rsidR="00000000" w:rsidRDefault="00DD24A4">
      <w:pPr>
        <w:pStyle w:val="a"/>
        <w:rPr>
          <w:rFonts w:hint="cs"/>
          <w:rtl/>
        </w:rPr>
      </w:pPr>
    </w:p>
    <w:p w14:paraId="3A0CA1F8" w14:textId="77777777" w:rsidR="00000000" w:rsidRDefault="00DD24A4">
      <w:pPr>
        <w:pStyle w:val="SpeakerCon"/>
        <w:rPr>
          <w:rFonts w:hint="cs"/>
          <w:rtl/>
        </w:rPr>
      </w:pPr>
      <w:bookmarkStart w:id="90" w:name="FS000000517T27_02_2003_18_41_58C"/>
      <w:bookmarkEnd w:id="90"/>
      <w:r>
        <w:rPr>
          <w:rtl/>
        </w:rPr>
        <w:t>יוסף לפיד (שינוי):</w:t>
      </w:r>
    </w:p>
    <w:p w14:paraId="11AE873B" w14:textId="77777777" w:rsidR="00000000" w:rsidRDefault="00DD24A4">
      <w:pPr>
        <w:pStyle w:val="SpeakerCon"/>
        <w:rPr>
          <w:rFonts w:hint="cs"/>
          <w:rtl/>
        </w:rPr>
      </w:pPr>
    </w:p>
    <w:p w14:paraId="6F8697A1" w14:textId="77777777" w:rsidR="00000000" w:rsidRDefault="00DD24A4">
      <w:pPr>
        <w:pStyle w:val="a"/>
        <w:rPr>
          <w:rFonts w:hint="cs"/>
          <w:rtl/>
        </w:rPr>
      </w:pPr>
      <w:r>
        <w:rPr>
          <w:rFonts w:hint="cs"/>
          <w:rtl/>
        </w:rPr>
        <w:t>אתי לא הספקתם לדבר?</w:t>
      </w:r>
    </w:p>
    <w:p w14:paraId="1973FA58" w14:textId="77777777" w:rsidR="00000000" w:rsidRDefault="00DD24A4">
      <w:pPr>
        <w:pStyle w:val="a"/>
        <w:rPr>
          <w:rFonts w:hint="cs"/>
          <w:rtl/>
        </w:rPr>
      </w:pPr>
    </w:p>
    <w:p w14:paraId="1157C961" w14:textId="77777777" w:rsidR="00000000" w:rsidRDefault="00DD24A4">
      <w:pPr>
        <w:pStyle w:val="ac"/>
        <w:rPr>
          <w:rtl/>
        </w:rPr>
      </w:pPr>
      <w:r>
        <w:rPr>
          <w:rFonts w:hint="eastAsia"/>
          <w:rtl/>
        </w:rPr>
        <w:t>דליה</w:t>
      </w:r>
      <w:r>
        <w:rPr>
          <w:rtl/>
        </w:rPr>
        <w:t xml:space="preserve"> איציק </w:t>
      </w:r>
      <w:r>
        <w:rPr>
          <w:rtl/>
        </w:rPr>
        <w:t>(העבודה-מימד):</w:t>
      </w:r>
    </w:p>
    <w:p w14:paraId="6FD545AF" w14:textId="77777777" w:rsidR="00000000" w:rsidRDefault="00DD24A4">
      <w:pPr>
        <w:pStyle w:val="a"/>
        <w:rPr>
          <w:rFonts w:hint="cs"/>
          <w:rtl/>
        </w:rPr>
      </w:pPr>
    </w:p>
    <w:p w14:paraId="63DF344C" w14:textId="77777777" w:rsidR="00000000" w:rsidRDefault="00DD24A4">
      <w:pPr>
        <w:pStyle w:val="a"/>
        <w:rPr>
          <w:rFonts w:hint="cs"/>
          <w:rtl/>
        </w:rPr>
      </w:pPr>
      <w:r>
        <w:rPr>
          <w:rFonts w:hint="cs"/>
          <w:rtl/>
        </w:rPr>
        <w:t>לא. רצינו, אבל אתה נכנסת כל כך מהר לממשלה.</w:t>
      </w:r>
    </w:p>
    <w:p w14:paraId="04E62CD7" w14:textId="77777777" w:rsidR="00000000" w:rsidRDefault="00DD24A4">
      <w:pPr>
        <w:pStyle w:val="a"/>
        <w:rPr>
          <w:rFonts w:hint="cs"/>
          <w:rtl/>
        </w:rPr>
      </w:pPr>
    </w:p>
    <w:p w14:paraId="0D52F6CC" w14:textId="77777777" w:rsidR="00000000" w:rsidRDefault="00DD24A4">
      <w:pPr>
        <w:pStyle w:val="SpeakerCon"/>
        <w:rPr>
          <w:rtl/>
        </w:rPr>
      </w:pPr>
      <w:bookmarkStart w:id="91" w:name="FS000000517T27_02_2003_18_43_32C"/>
      <w:bookmarkEnd w:id="91"/>
      <w:r>
        <w:rPr>
          <w:rtl/>
        </w:rPr>
        <w:t>יוסף לפיד (שינוי):</w:t>
      </w:r>
    </w:p>
    <w:p w14:paraId="42D2968C" w14:textId="77777777" w:rsidR="00000000" w:rsidRDefault="00DD24A4">
      <w:pPr>
        <w:pStyle w:val="a"/>
        <w:rPr>
          <w:rtl/>
        </w:rPr>
      </w:pPr>
    </w:p>
    <w:p w14:paraId="23E659AB" w14:textId="77777777" w:rsidR="00000000" w:rsidRDefault="00DD24A4">
      <w:pPr>
        <w:pStyle w:val="a"/>
        <w:rPr>
          <w:rFonts w:hint="cs"/>
          <w:rtl/>
        </w:rPr>
      </w:pPr>
      <w:r>
        <w:rPr>
          <w:rFonts w:hint="cs"/>
          <w:rtl/>
        </w:rPr>
        <w:t>רבותי.</w:t>
      </w:r>
    </w:p>
    <w:p w14:paraId="570AC2AC" w14:textId="77777777" w:rsidR="00000000" w:rsidRDefault="00DD24A4">
      <w:pPr>
        <w:pStyle w:val="a"/>
        <w:rPr>
          <w:rFonts w:hint="cs"/>
          <w:rtl/>
        </w:rPr>
      </w:pPr>
    </w:p>
    <w:p w14:paraId="52DB1A3F" w14:textId="77777777" w:rsidR="00000000" w:rsidRDefault="00DD24A4">
      <w:pPr>
        <w:pStyle w:val="ad"/>
        <w:rPr>
          <w:rFonts w:hint="cs"/>
          <w:rtl/>
        </w:rPr>
      </w:pPr>
      <w:r>
        <w:rPr>
          <w:rFonts w:hint="cs"/>
          <w:rtl/>
        </w:rPr>
        <w:t>היו"ר אברהם הירשזון:</w:t>
      </w:r>
    </w:p>
    <w:p w14:paraId="3A8AD3F4" w14:textId="77777777" w:rsidR="00000000" w:rsidRDefault="00DD24A4">
      <w:pPr>
        <w:pStyle w:val="a"/>
        <w:rPr>
          <w:rFonts w:hint="cs"/>
          <w:rtl/>
        </w:rPr>
      </w:pPr>
    </w:p>
    <w:p w14:paraId="7AF21526" w14:textId="77777777" w:rsidR="00000000" w:rsidRDefault="00DD24A4">
      <w:pPr>
        <w:pStyle w:val="a"/>
        <w:rPr>
          <w:rFonts w:hint="cs"/>
          <w:rtl/>
        </w:rPr>
      </w:pPr>
      <w:r>
        <w:rPr>
          <w:rFonts w:hint="cs"/>
          <w:rtl/>
        </w:rPr>
        <w:t>חברת הכנסת דליה איציק.</w:t>
      </w:r>
    </w:p>
    <w:p w14:paraId="34224705" w14:textId="77777777" w:rsidR="00000000" w:rsidRDefault="00DD24A4">
      <w:pPr>
        <w:pStyle w:val="a"/>
        <w:rPr>
          <w:rFonts w:hint="cs"/>
          <w:rtl/>
        </w:rPr>
      </w:pPr>
    </w:p>
    <w:p w14:paraId="220B5A2B" w14:textId="77777777" w:rsidR="00000000" w:rsidRDefault="00DD24A4">
      <w:pPr>
        <w:pStyle w:val="ac"/>
        <w:rPr>
          <w:rtl/>
        </w:rPr>
      </w:pPr>
      <w:r>
        <w:rPr>
          <w:rFonts w:hint="eastAsia"/>
          <w:rtl/>
        </w:rPr>
        <w:t>איתן</w:t>
      </w:r>
      <w:r>
        <w:rPr>
          <w:rtl/>
        </w:rPr>
        <w:t xml:space="preserve"> כבל (העבודה-מימד):</w:t>
      </w:r>
    </w:p>
    <w:p w14:paraId="288EE4CF" w14:textId="77777777" w:rsidR="00000000" w:rsidRDefault="00DD24A4">
      <w:pPr>
        <w:pStyle w:val="a"/>
        <w:rPr>
          <w:rFonts w:hint="cs"/>
          <w:rtl/>
        </w:rPr>
      </w:pPr>
    </w:p>
    <w:p w14:paraId="0CECB417" w14:textId="77777777" w:rsidR="00000000" w:rsidRDefault="00DD24A4">
      <w:pPr>
        <w:pStyle w:val="a"/>
        <w:rPr>
          <w:rFonts w:hint="cs"/>
          <w:rtl/>
        </w:rPr>
      </w:pPr>
      <w:r>
        <w:rPr>
          <w:rFonts w:hint="cs"/>
          <w:rtl/>
        </w:rPr>
        <w:t>לא הספקנו לעצום עיניים, והיית עם המפד"ל.</w:t>
      </w:r>
    </w:p>
    <w:p w14:paraId="6FC5967E" w14:textId="77777777" w:rsidR="00000000" w:rsidRDefault="00DD24A4">
      <w:pPr>
        <w:pStyle w:val="a"/>
        <w:rPr>
          <w:rFonts w:hint="cs"/>
          <w:rtl/>
        </w:rPr>
      </w:pPr>
    </w:p>
    <w:p w14:paraId="0A2B4C33" w14:textId="77777777" w:rsidR="00000000" w:rsidRDefault="00DD24A4">
      <w:pPr>
        <w:pStyle w:val="ac"/>
        <w:rPr>
          <w:rtl/>
        </w:rPr>
      </w:pPr>
      <w:r>
        <w:rPr>
          <w:rFonts w:hint="eastAsia"/>
          <w:rtl/>
        </w:rPr>
        <w:t>דליה</w:t>
      </w:r>
      <w:r>
        <w:rPr>
          <w:rtl/>
        </w:rPr>
        <w:t xml:space="preserve"> איציק (העבודה-מימד):</w:t>
      </w:r>
    </w:p>
    <w:p w14:paraId="3A16EDB6" w14:textId="77777777" w:rsidR="00000000" w:rsidRDefault="00DD24A4">
      <w:pPr>
        <w:pStyle w:val="a"/>
        <w:rPr>
          <w:rFonts w:hint="cs"/>
          <w:rtl/>
        </w:rPr>
      </w:pPr>
    </w:p>
    <w:p w14:paraId="1CAA26E7" w14:textId="77777777" w:rsidR="00000000" w:rsidRDefault="00DD24A4">
      <w:pPr>
        <w:pStyle w:val="a"/>
        <w:rPr>
          <w:rFonts w:hint="cs"/>
          <w:rtl/>
        </w:rPr>
      </w:pPr>
      <w:r>
        <w:rPr>
          <w:rFonts w:hint="cs"/>
          <w:rtl/>
        </w:rPr>
        <w:t>- - -</w:t>
      </w:r>
    </w:p>
    <w:p w14:paraId="46A31FD8" w14:textId="77777777" w:rsidR="00000000" w:rsidRDefault="00DD24A4">
      <w:pPr>
        <w:pStyle w:val="a"/>
        <w:rPr>
          <w:rFonts w:hint="cs"/>
          <w:rtl/>
        </w:rPr>
      </w:pPr>
    </w:p>
    <w:p w14:paraId="7B097696" w14:textId="77777777" w:rsidR="00000000" w:rsidRDefault="00DD24A4">
      <w:pPr>
        <w:pStyle w:val="ad"/>
        <w:rPr>
          <w:rFonts w:hint="cs"/>
          <w:rtl/>
        </w:rPr>
      </w:pPr>
      <w:r>
        <w:rPr>
          <w:rFonts w:hint="cs"/>
          <w:rtl/>
        </w:rPr>
        <w:t>היו"ר אברהם הירשזון:</w:t>
      </w:r>
    </w:p>
    <w:p w14:paraId="35173F85" w14:textId="77777777" w:rsidR="00000000" w:rsidRDefault="00DD24A4">
      <w:pPr>
        <w:pStyle w:val="a"/>
        <w:rPr>
          <w:rFonts w:hint="cs"/>
          <w:rtl/>
        </w:rPr>
      </w:pPr>
    </w:p>
    <w:p w14:paraId="57ECA1DD" w14:textId="77777777" w:rsidR="00000000" w:rsidRDefault="00DD24A4">
      <w:pPr>
        <w:pStyle w:val="a"/>
        <w:rPr>
          <w:rFonts w:hint="cs"/>
          <w:rtl/>
        </w:rPr>
      </w:pPr>
      <w:r>
        <w:rPr>
          <w:rFonts w:hint="cs"/>
          <w:rtl/>
        </w:rPr>
        <w:t>חברת הכנסת דליה איציק.</w:t>
      </w:r>
    </w:p>
    <w:p w14:paraId="2C0A7F3E" w14:textId="77777777" w:rsidR="00000000" w:rsidRDefault="00DD24A4">
      <w:pPr>
        <w:pStyle w:val="a"/>
        <w:rPr>
          <w:rFonts w:hint="cs"/>
          <w:rtl/>
        </w:rPr>
      </w:pPr>
    </w:p>
    <w:p w14:paraId="29C02CD7" w14:textId="77777777" w:rsidR="00000000" w:rsidRDefault="00DD24A4">
      <w:pPr>
        <w:pStyle w:val="SpeakerCon"/>
        <w:rPr>
          <w:rtl/>
        </w:rPr>
      </w:pPr>
      <w:bookmarkStart w:id="92" w:name="FS000000517T27_02_2003_18_44_52C"/>
      <w:bookmarkEnd w:id="92"/>
      <w:r>
        <w:rPr>
          <w:rtl/>
        </w:rPr>
        <w:t>יוסף לפיד (שינוי):</w:t>
      </w:r>
    </w:p>
    <w:p w14:paraId="4C84FA3D" w14:textId="77777777" w:rsidR="00000000" w:rsidRDefault="00DD24A4">
      <w:pPr>
        <w:pStyle w:val="a"/>
        <w:rPr>
          <w:rtl/>
        </w:rPr>
      </w:pPr>
    </w:p>
    <w:p w14:paraId="2480D09A" w14:textId="77777777" w:rsidR="00000000" w:rsidRDefault="00DD24A4">
      <w:pPr>
        <w:pStyle w:val="a"/>
        <w:rPr>
          <w:rFonts w:hint="cs"/>
          <w:rtl/>
        </w:rPr>
      </w:pPr>
      <w:r>
        <w:rPr>
          <w:rFonts w:hint="cs"/>
          <w:rtl/>
        </w:rPr>
        <w:t>רבותי.</w:t>
      </w:r>
    </w:p>
    <w:p w14:paraId="7CCF60A2" w14:textId="77777777" w:rsidR="00000000" w:rsidRDefault="00DD24A4">
      <w:pPr>
        <w:pStyle w:val="a"/>
        <w:rPr>
          <w:rFonts w:hint="cs"/>
          <w:rtl/>
        </w:rPr>
      </w:pPr>
    </w:p>
    <w:p w14:paraId="3ABB2C00" w14:textId="77777777" w:rsidR="00000000" w:rsidRDefault="00DD24A4">
      <w:pPr>
        <w:pStyle w:val="ac"/>
        <w:rPr>
          <w:rtl/>
        </w:rPr>
      </w:pPr>
      <w:r>
        <w:rPr>
          <w:rFonts w:hint="eastAsia"/>
          <w:rtl/>
        </w:rPr>
        <w:t>איתן</w:t>
      </w:r>
      <w:r>
        <w:rPr>
          <w:rtl/>
        </w:rPr>
        <w:t xml:space="preserve"> כבל (העבודה-מימד):</w:t>
      </w:r>
    </w:p>
    <w:p w14:paraId="3993CD4C" w14:textId="77777777" w:rsidR="00000000" w:rsidRDefault="00DD24A4">
      <w:pPr>
        <w:pStyle w:val="a"/>
        <w:rPr>
          <w:rFonts w:hint="cs"/>
          <w:rtl/>
        </w:rPr>
      </w:pPr>
    </w:p>
    <w:p w14:paraId="7637B984" w14:textId="77777777" w:rsidR="00000000" w:rsidRDefault="00DD24A4">
      <w:pPr>
        <w:pStyle w:val="a"/>
        <w:rPr>
          <w:rFonts w:hint="cs"/>
          <w:rtl/>
        </w:rPr>
      </w:pPr>
      <w:r>
        <w:rPr>
          <w:rFonts w:hint="cs"/>
          <w:rtl/>
        </w:rPr>
        <w:t>חצית את מהירות הקול.</w:t>
      </w:r>
    </w:p>
    <w:p w14:paraId="52D50625" w14:textId="77777777" w:rsidR="00000000" w:rsidRDefault="00DD24A4">
      <w:pPr>
        <w:pStyle w:val="a"/>
        <w:rPr>
          <w:rFonts w:hint="cs"/>
          <w:rtl/>
        </w:rPr>
      </w:pPr>
    </w:p>
    <w:p w14:paraId="5159A9C2" w14:textId="77777777" w:rsidR="00000000" w:rsidRDefault="00DD24A4">
      <w:pPr>
        <w:pStyle w:val="ad"/>
        <w:rPr>
          <w:rFonts w:hint="cs"/>
          <w:rtl/>
        </w:rPr>
      </w:pPr>
      <w:r>
        <w:rPr>
          <w:rFonts w:hint="cs"/>
          <w:rtl/>
        </w:rPr>
        <w:t>היו"ר אברהם הירשזון:</w:t>
      </w:r>
    </w:p>
    <w:p w14:paraId="77D25C07" w14:textId="77777777" w:rsidR="00000000" w:rsidRDefault="00DD24A4">
      <w:pPr>
        <w:pStyle w:val="a"/>
        <w:rPr>
          <w:rFonts w:hint="cs"/>
          <w:rtl/>
        </w:rPr>
      </w:pPr>
    </w:p>
    <w:p w14:paraId="5C216F9A" w14:textId="77777777" w:rsidR="00000000" w:rsidRDefault="00DD24A4">
      <w:pPr>
        <w:pStyle w:val="a"/>
        <w:rPr>
          <w:rFonts w:hint="cs"/>
          <w:rtl/>
        </w:rPr>
      </w:pPr>
      <w:r>
        <w:rPr>
          <w:rFonts w:hint="cs"/>
          <w:rtl/>
        </w:rPr>
        <w:t>חבר הכנסת איתן כבל, האם אתה לא שם לב ליושב-ראש? זה זלזול?</w:t>
      </w:r>
    </w:p>
    <w:p w14:paraId="09C358EA" w14:textId="77777777" w:rsidR="00000000" w:rsidRDefault="00DD24A4">
      <w:pPr>
        <w:pStyle w:val="a"/>
        <w:rPr>
          <w:rFonts w:hint="cs"/>
          <w:rtl/>
        </w:rPr>
      </w:pPr>
    </w:p>
    <w:p w14:paraId="2636C70D" w14:textId="77777777" w:rsidR="00000000" w:rsidRDefault="00DD24A4">
      <w:pPr>
        <w:pStyle w:val="ac"/>
        <w:rPr>
          <w:rtl/>
        </w:rPr>
      </w:pPr>
      <w:r>
        <w:rPr>
          <w:rFonts w:hint="eastAsia"/>
          <w:rtl/>
        </w:rPr>
        <w:t>רן</w:t>
      </w:r>
      <w:r>
        <w:rPr>
          <w:rtl/>
        </w:rPr>
        <w:t xml:space="preserve"> כהן (מרצ):</w:t>
      </w:r>
    </w:p>
    <w:p w14:paraId="1E7F007C" w14:textId="77777777" w:rsidR="00000000" w:rsidRDefault="00DD24A4">
      <w:pPr>
        <w:pStyle w:val="a"/>
        <w:rPr>
          <w:rFonts w:hint="cs"/>
          <w:rtl/>
        </w:rPr>
      </w:pPr>
    </w:p>
    <w:p w14:paraId="094268D2" w14:textId="77777777" w:rsidR="00000000" w:rsidRDefault="00DD24A4">
      <w:pPr>
        <w:pStyle w:val="a"/>
        <w:rPr>
          <w:rFonts w:hint="cs"/>
          <w:rtl/>
        </w:rPr>
      </w:pPr>
      <w:r>
        <w:rPr>
          <w:rFonts w:hint="cs"/>
          <w:rtl/>
        </w:rPr>
        <w:t>מה אתם רוצים? עכשיו הוא אומר - - - זה מה שהוא אומר.</w:t>
      </w:r>
    </w:p>
    <w:p w14:paraId="53BBF69C" w14:textId="77777777" w:rsidR="00000000" w:rsidRDefault="00DD24A4">
      <w:pPr>
        <w:pStyle w:val="a"/>
        <w:rPr>
          <w:rFonts w:hint="cs"/>
          <w:rtl/>
        </w:rPr>
      </w:pPr>
    </w:p>
    <w:p w14:paraId="6CF0B2F5" w14:textId="77777777" w:rsidR="00000000" w:rsidRDefault="00DD24A4">
      <w:pPr>
        <w:pStyle w:val="SpeakerCon"/>
        <w:rPr>
          <w:rtl/>
        </w:rPr>
      </w:pPr>
      <w:bookmarkStart w:id="93" w:name="FS000000517T27_02_2003_18_45_27C"/>
      <w:bookmarkEnd w:id="93"/>
      <w:r>
        <w:rPr>
          <w:rtl/>
        </w:rPr>
        <w:t>יוסף לפ</w:t>
      </w:r>
      <w:r>
        <w:rPr>
          <w:rtl/>
        </w:rPr>
        <w:t>יד (שינוי):</w:t>
      </w:r>
    </w:p>
    <w:p w14:paraId="690E5D9C" w14:textId="77777777" w:rsidR="00000000" w:rsidRDefault="00DD24A4">
      <w:pPr>
        <w:pStyle w:val="a"/>
        <w:rPr>
          <w:rtl/>
        </w:rPr>
      </w:pPr>
    </w:p>
    <w:p w14:paraId="672A0635" w14:textId="77777777" w:rsidR="00000000" w:rsidRDefault="00DD24A4">
      <w:pPr>
        <w:pStyle w:val="a"/>
        <w:rPr>
          <w:rFonts w:hint="cs"/>
          <w:rtl/>
        </w:rPr>
      </w:pPr>
      <w:r>
        <w:rPr>
          <w:rFonts w:hint="cs"/>
          <w:rtl/>
        </w:rPr>
        <w:t>פואד, הואיל וקראת לי "טומי", אני קורא לך "פואד".</w:t>
      </w:r>
    </w:p>
    <w:p w14:paraId="523D059B" w14:textId="77777777" w:rsidR="00000000" w:rsidRDefault="00DD24A4">
      <w:pPr>
        <w:pStyle w:val="a"/>
        <w:rPr>
          <w:rFonts w:hint="cs"/>
          <w:rtl/>
        </w:rPr>
      </w:pPr>
    </w:p>
    <w:p w14:paraId="0A0CE9CC" w14:textId="77777777" w:rsidR="00000000" w:rsidRDefault="00DD24A4">
      <w:pPr>
        <w:pStyle w:val="ac"/>
        <w:rPr>
          <w:rtl/>
        </w:rPr>
      </w:pPr>
      <w:r>
        <w:rPr>
          <w:rFonts w:hint="eastAsia"/>
          <w:rtl/>
        </w:rPr>
        <w:t>בנימין</w:t>
      </w:r>
      <w:r>
        <w:rPr>
          <w:rtl/>
        </w:rPr>
        <w:t xml:space="preserve"> בן-אליעזר (העבודה-מימד):</w:t>
      </w:r>
    </w:p>
    <w:p w14:paraId="2C71EC76" w14:textId="77777777" w:rsidR="00000000" w:rsidRDefault="00DD24A4">
      <w:pPr>
        <w:pStyle w:val="a"/>
        <w:rPr>
          <w:rFonts w:hint="cs"/>
          <w:rtl/>
        </w:rPr>
      </w:pPr>
    </w:p>
    <w:p w14:paraId="29892AEF" w14:textId="77777777" w:rsidR="00000000" w:rsidRDefault="00DD24A4">
      <w:pPr>
        <w:pStyle w:val="a"/>
        <w:rPr>
          <w:rFonts w:hint="cs"/>
          <w:rtl/>
        </w:rPr>
      </w:pPr>
      <w:r>
        <w:rPr>
          <w:rFonts w:hint="cs"/>
          <w:rtl/>
        </w:rPr>
        <w:t>בכבוד.</w:t>
      </w:r>
    </w:p>
    <w:p w14:paraId="0E40D1EB" w14:textId="77777777" w:rsidR="00000000" w:rsidRDefault="00DD24A4">
      <w:pPr>
        <w:pStyle w:val="a"/>
        <w:rPr>
          <w:rFonts w:hint="cs"/>
          <w:rtl/>
        </w:rPr>
      </w:pPr>
    </w:p>
    <w:p w14:paraId="67C1D599" w14:textId="77777777" w:rsidR="00000000" w:rsidRDefault="00DD24A4">
      <w:pPr>
        <w:pStyle w:val="SpeakerCon"/>
        <w:rPr>
          <w:rtl/>
        </w:rPr>
      </w:pPr>
      <w:bookmarkStart w:id="94" w:name="FS000000517T27_02_2003_18_45_58C"/>
      <w:bookmarkEnd w:id="94"/>
      <w:r>
        <w:rPr>
          <w:rtl/>
        </w:rPr>
        <w:t>יוסף לפיד (שינוי):</w:t>
      </w:r>
    </w:p>
    <w:p w14:paraId="122C3563" w14:textId="77777777" w:rsidR="00000000" w:rsidRDefault="00DD24A4">
      <w:pPr>
        <w:pStyle w:val="a"/>
        <w:rPr>
          <w:rtl/>
        </w:rPr>
      </w:pPr>
    </w:p>
    <w:p w14:paraId="4508D288" w14:textId="77777777" w:rsidR="00000000" w:rsidRDefault="00DD24A4">
      <w:pPr>
        <w:pStyle w:val="a"/>
        <w:rPr>
          <w:rFonts w:hint="cs"/>
          <w:rtl/>
        </w:rPr>
      </w:pPr>
      <w:r>
        <w:rPr>
          <w:rFonts w:hint="cs"/>
          <w:rtl/>
        </w:rPr>
        <w:t>פואד, מי ישב שנתיים בממשלת שרון, בממשלת שרון, ומימן את ההתנחלויות והסכים לכל מה שמתרחש מעבר ל"קו הירוק"? אני או אתה?</w:t>
      </w:r>
    </w:p>
    <w:p w14:paraId="7E8194C0" w14:textId="77777777" w:rsidR="00000000" w:rsidRDefault="00DD24A4">
      <w:pPr>
        <w:pStyle w:val="a"/>
        <w:rPr>
          <w:rFonts w:hint="cs"/>
          <w:rtl/>
        </w:rPr>
      </w:pPr>
    </w:p>
    <w:p w14:paraId="4C3498CA" w14:textId="77777777" w:rsidR="00000000" w:rsidRDefault="00DD24A4">
      <w:pPr>
        <w:pStyle w:val="ac"/>
        <w:rPr>
          <w:rtl/>
        </w:rPr>
      </w:pPr>
      <w:r>
        <w:rPr>
          <w:rFonts w:hint="eastAsia"/>
          <w:rtl/>
        </w:rPr>
        <w:t>חיים</w:t>
      </w:r>
      <w:r>
        <w:rPr>
          <w:rtl/>
        </w:rPr>
        <w:t xml:space="preserve"> אורון (מר</w:t>
      </w:r>
      <w:r>
        <w:rPr>
          <w:rtl/>
        </w:rPr>
        <w:t>צ):</w:t>
      </w:r>
    </w:p>
    <w:p w14:paraId="18D64DC9" w14:textId="77777777" w:rsidR="00000000" w:rsidRDefault="00DD24A4">
      <w:pPr>
        <w:pStyle w:val="a"/>
        <w:rPr>
          <w:rFonts w:hint="cs"/>
          <w:rtl/>
        </w:rPr>
      </w:pPr>
    </w:p>
    <w:p w14:paraId="7072C7AC" w14:textId="77777777" w:rsidR="00000000" w:rsidRDefault="00DD24A4">
      <w:pPr>
        <w:pStyle w:val="a"/>
        <w:rPr>
          <w:rFonts w:hint="cs"/>
          <w:rtl/>
        </w:rPr>
      </w:pPr>
      <w:r>
        <w:rPr>
          <w:rFonts w:hint="cs"/>
          <w:rtl/>
        </w:rPr>
        <w:t>- - -</w:t>
      </w:r>
    </w:p>
    <w:p w14:paraId="7E62FF67" w14:textId="77777777" w:rsidR="00000000" w:rsidRDefault="00DD24A4">
      <w:pPr>
        <w:pStyle w:val="a"/>
        <w:rPr>
          <w:rFonts w:hint="cs"/>
          <w:rtl/>
        </w:rPr>
      </w:pPr>
    </w:p>
    <w:p w14:paraId="36ECFE3E" w14:textId="77777777" w:rsidR="00000000" w:rsidRDefault="00DD24A4">
      <w:pPr>
        <w:pStyle w:val="ac"/>
        <w:rPr>
          <w:rtl/>
        </w:rPr>
      </w:pPr>
      <w:r>
        <w:rPr>
          <w:rtl/>
        </w:rPr>
        <w:t xml:space="preserve">ואסל </w:t>
      </w:r>
      <w:r>
        <w:rPr>
          <w:rFonts w:hint="cs"/>
          <w:rtl/>
        </w:rPr>
        <w:t xml:space="preserve">טאהא </w:t>
      </w:r>
      <w:r>
        <w:rPr>
          <w:rtl/>
        </w:rPr>
        <w:t>(בל"ד):</w:t>
      </w:r>
    </w:p>
    <w:p w14:paraId="3CE252B0" w14:textId="77777777" w:rsidR="00000000" w:rsidRDefault="00DD24A4">
      <w:pPr>
        <w:pStyle w:val="a"/>
        <w:rPr>
          <w:rFonts w:hint="cs"/>
          <w:rtl/>
        </w:rPr>
      </w:pPr>
    </w:p>
    <w:p w14:paraId="518AEC53" w14:textId="77777777" w:rsidR="00000000" w:rsidRDefault="00DD24A4">
      <w:pPr>
        <w:pStyle w:val="a"/>
        <w:rPr>
          <w:rFonts w:hint="cs"/>
          <w:rtl/>
        </w:rPr>
      </w:pPr>
      <w:r>
        <w:rPr>
          <w:rFonts w:hint="cs"/>
          <w:rtl/>
        </w:rPr>
        <w:t>הפעם אתה צודק.</w:t>
      </w:r>
    </w:p>
    <w:p w14:paraId="59990371" w14:textId="77777777" w:rsidR="00000000" w:rsidRDefault="00DD24A4">
      <w:pPr>
        <w:pStyle w:val="a"/>
        <w:rPr>
          <w:rFonts w:hint="cs"/>
          <w:rtl/>
        </w:rPr>
      </w:pPr>
    </w:p>
    <w:p w14:paraId="5E25F757" w14:textId="77777777" w:rsidR="00000000" w:rsidRDefault="00DD24A4">
      <w:pPr>
        <w:pStyle w:val="SpeakerCon"/>
        <w:rPr>
          <w:rtl/>
        </w:rPr>
      </w:pPr>
      <w:bookmarkStart w:id="95" w:name="FS000000517T27_02_2003_18_46_00C"/>
      <w:bookmarkEnd w:id="95"/>
      <w:r>
        <w:rPr>
          <w:rtl/>
        </w:rPr>
        <w:t>יוסף לפיד (שינוי):</w:t>
      </w:r>
    </w:p>
    <w:p w14:paraId="718EB705" w14:textId="77777777" w:rsidR="00000000" w:rsidRDefault="00DD24A4">
      <w:pPr>
        <w:pStyle w:val="a"/>
        <w:rPr>
          <w:rtl/>
        </w:rPr>
      </w:pPr>
    </w:p>
    <w:p w14:paraId="0B1022AC" w14:textId="77777777" w:rsidR="00000000" w:rsidRDefault="00DD24A4">
      <w:pPr>
        <w:pStyle w:val="a"/>
        <w:rPr>
          <w:rFonts w:hint="cs"/>
          <w:rtl/>
        </w:rPr>
      </w:pPr>
      <w:r>
        <w:rPr>
          <w:rFonts w:hint="cs"/>
          <w:rtl/>
        </w:rPr>
        <w:t>אתה בא אלי - - -</w:t>
      </w:r>
    </w:p>
    <w:p w14:paraId="050ECAAC" w14:textId="77777777" w:rsidR="00000000" w:rsidRDefault="00DD24A4">
      <w:pPr>
        <w:pStyle w:val="a"/>
        <w:rPr>
          <w:rFonts w:hint="cs"/>
          <w:rtl/>
        </w:rPr>
      </w:pPr>
    </w:p>
    <w:p w14:paraId="2381E614" w14:textId="77777777" w:rsidR="00000000" w:rsidRDefault="00DD24A4">
      <w:pPr>
        <w:pStyle w:val="ac"/>
        <w:rPr>
          <w:rtl/>
        </w:rPr>
      </w:pPr>
      <w:r>
        <w:rPr>
          <w:rFonts w:hint="eastAsia"/>
          <w:rtl/>
        </w:rPr>
        <w:t>חיים</w:t>
      </w:r>
      <w:r>
        <w:rPr>
          <w:rtl/>
        </w:rPr>
        <w:t xml:space="preserve"> אורון (מרצ):</w:t>
      </w:r>
    </w:p>
    <w:p w14:paraId="49644C94" w14:textId="77777777" w:rsidR="00000000" w:rsidRDefault="00DD24A4">
      <w:pPr>
        <w:pStyle w:val="a"/>
        <w:rPr>
          <w:rFonts w:hint="cs"/>
          <w:rtl/>
        </w:rPr>
      </w:pPr>
    </w:p>
    <w:p w14:paraId="27DAB643" w14:textId="77777777" w:rsidR="00000000" w:rsidRDefault="00DD24A4">
      <w:pPr>
        <w:pStyle w:val="a"/>
        <w:rPr>
          <w:rFonts w:hint="cs"/>
          <w:rtl/>
        </w:rPr>
      </w:pPr>
      <w:r>
        <w:rPr>
          <w:rFonts w:hint="cs"/>
          <w:rtl/>
        </w:rPr>
        <w:t>למדו לקח.</w:t>
      </w:r>
    </w:p>
    <w:p w14:paraId="0C8F02C8" w14:textId="77777777" w:rsidR="00000000" w:rsidRDefault="00DD24A4">
      <w:pPr>
        <w:pStyle w:val="a"/>
        <w:rPr>
          <w:rFonts w:hint="cs"/>
          <w:rtl/>
        </w:rPr>
      </w:pPr>
    </w:p>
    <w:p w14:paraId="656A6F59" w14:textId="77777777" w:rsidR="00000000" w:rsidRDefault="00DD24A4">
      <w:pPr>
        <w:pStyle w:val="ad"/>
        <w:rPr>
          <w:rFonts w:hint="cs"/>
          <w:rtl/>
        </w:rPr>
      </w:pPr>
      <w:r>
        <w:rPr>
          <w:rFonts w:hint="cs"/>
          <w:rtl/>
        </w:rPr>
        <w:t>היו"ר אברהם הירשזון:</w:t>
      </w:r>
    </w:p>
    <w:p w14:paraId="3F3E881E" w14:textId="77777777" w:rsidR="00000000" w:rsidRDefault="00DD24A4">
      <w:pPr>
        <w:pStyle w:val="a"/>
        <w:rPr>
          <w:rFonts w:hint="cs"/>
          <w:rtl/>
        </w:rPr>
      </w:pPr>
    </w:p>
    <w:p w14:paraId="5CF8B81F" w14:textId="77777777" w:rsidR="00000000" w:rsidRDefault="00DD24A4">
      <w:pPr>
        <w:pStyle w:val="a"/>
        <w:rPr>
          <w:rFonts w:hint="cs"/>
          <w:rtl/>
        </w:rPr>
      </w:pPr>
      <w:r>
        <w:rPr>
          <w:rFonts w:hint="cs"/>
          <w:rtl/>
        </w:rPr>
        <w:t>חבר הכנסת אורון.</w:t>
      </w:r>
    </w:p>
    <w:p w14:paraId="4CBC5334" w14:textId="77777777" w:rsidR="00000000" w:rsidRDefault="00DD24A4">
      <w:pPr>
        <w:pStyle w:val="a"/>
        <w:rPr>
          <w:rFonts w:hint="cs"/>
          <w:rtl/>
        </w:rPr>
      </w:pPr>
    </w:p>
    <w:p w14:paraId="6FD0D8D7" w14:textId="77777777" w:rsidR="00000000" w:rsidRDefault="00DD24A4">
      <w:pPr>
        <w:pStyle w:val="SpeakerCon"/>
        <w:rPr>
          <w:rtl/>
        </w:rPr>
      </w:pPr>
      <w:bookmarkStart w:id="96" w:name="FS000000517T27_02_2003_18_48_48C"/>
      <w:bookmarkEnd w:id="96"/>
      <w:r>
        <w:rPr>
          <w:rtl/>
        </w:rPr>
        <w:t>יוסף לפיד (שינוי):</w:t>
      </w:r>
    </w:p>
    <w:p w14:paraId="3A1B9FF9" w14:textId="77777777" w:rsidR="00000000" w:rsidRDefault="00DD24A4">
      <w:pPr>
        <w:pStyle w:val="a"/>
        <w:rPr>
          <w:rtl/>
        </w:rPr>
      </w:pPr>
    </w:p>
    <w:p w14:paraId="50D4F4A3" w14:textId="77777777" w:rsidR="00000000" w:rsidRDefault="00DD24A4">
      <w:pPr>
        <w:pStyle w:val="a"/>
        <w:rPr>
          <w:rFonts w:hint="cs"/>
          <w:rtl/>
        </w:rPr>
      </w:pPr>
      <w:r>
        <w:rPr>
          <w:rFonts w:hint="cs"/>
          <w:rtl/>
        </w:rPr>
        <w:t>לא, הם לא למדו לקח, וגם אתם לא למדתם לקח. הציבור לימד אתכם לקח.</w:t>
      </w:r>
    </w:p>
    <w:p w14:paraId="14BA019C" w14:textId="77777777" w:rsidR="00000000" w:rsidRDefault="00DD24A4">
      <w:pPr>
        <w:pStyle w:val="a"/>
        <w:rPr>
          <w:rFonts w:hint="cs"/>
          <w:rtl/>
        </w:rPr>
      </w:pPr>
    </w:p>
    <w:p w14:paraId="3EDC82D5" w14:textId="77777777" w:rsidR="00000000" w:rsidRDefault="00DD24A4">
      <w:pPr>
        <w:pStyle w:val="ac"/>
        <w:rPr>
          <w:rtl/>
        </w:rPr>
      </w:pPr>
      <w:r>
        <w:rPr>
          <w:rFonts w:hint="eastAsia"/>
          <w:rtl/>
        </w:rPr>
        <w:t>רן</w:t>
      </w:r>
      <w:r>
        <w:rPr>
          <w:rtl/>
        </w:rPr>
        <w:t xml:space="preserve"> כהן (מרצ):</w:t>
      </w:r>
    </w:p>
    <w:p w14:paraId="2C93F1F5" w14:textId="77777777" w:rsidR="00000000" w:rsidRDefault="00DD24A4">
      <w:pPr>
        <w:pStyle w:val="a"/>
        <w:rPr>
          <w:rFonts w:hint="cs"/>
          <w:rtl/>
        </w:rPr>
      </w:pPr>
    </w:p>
    <w:p w14:paraId="42B60FE8" w14:textId="77777777" w:rsidR="00000000" w:rsidRDefault="00DD24A4">
      <w:pPr>
        <w:pStyle w:val="a"/>
        <w:rPr>
          <w:rFonts w:hint="cs"/>
          <w:rtl/>
        </w:rPr>
      </w:pPr>
      <w:r>
        <w:rPr>
          <w:rFonts w:hint="cs"/>
          <w:rtl/>
        </w:rPr>
        <w:t>א</w:t>
      </w:r>
      <w:r>
        <w:rPr>
          <w:rFonts w:hint="cs"/>
          <w:rtl/>
        </w:rPr>
        <w:t>ם זה נכון, למה אתה הולך - - -?</w:t>
      </w:r>
    </w:p>
    <w:p w14:paraId="5D8D1132" w14:textId="77777777" w:rsidR="00000000" w:rsidRDefault="00DD24A4">
      <w:pPr>
        <w:pStyle w:val="a"/>
        <w:rPr>
          <w:rFonts w:hint="cs"/>
          <w:rtl/>
        </w:rPr>
      </w:pPr>
    </w:p>
    <w:p w14:paraId="07D983CF" w14:textId="77777777" w:rsidR="00000000" w:rsidRDefault="00DD24A4">
      <w:pPr>
        <w:pStyle w:val="ad"/>
        <w:rPr>
          <w:rFonts w:hint="cs"/>
          <w:rtl/>
        </w:rPr>
      </w:pPr>
      <w:r>
        <w:rPr>
          <w:rFonts w:hint="cs"/>
          <w:rtl/>
        </w:rPr>
        <w:t>היו"ר אברהם הירשזון:</w:t>
      </w:r>
    </w:p>
    <w:p w14:paraId="3EA24B1B" w14:textId="77777777" w:rsidR="00000000" w:rsidRDefault="00DD24A4">
      <w:pPr>
        <w:pStyle w:val="a"/>
        <w:rPr>
          <w:rFonts w:hint="cs"/>
          <w:rtl/>
        </w:rPr>
      </w:pPr>
    </w:p>
    <w:p w14:paraId="73281968" w14:textId="77777777" w:rsidR="00000000" w:rsidRDefault="00DD24A4">
      <w:pPr>
        <w:pStyle w:val="a"/>
        <w:rPr>
          <w:rFonts w:hint="cs"/>
          <w:rtl/>
        </w:rPr>
      </w:pPr>
      <w:r>
        <w:rPr>
          <w:rFonts w:hint="cs"/>
          <w:rtl/>
        </w:rPr>
        <w:t>חבר הכנסת חיים אורון. חבר הכנסת רן כהן.</w:t>
      </w:r>
    </w:p>
    <w:p w14:paraId="64639960" w14:textId="77777777" w:rsidR="00000000" w:rsidRDefault="00DD24A4">
      <w:pPr>
        <w:pStyle w:val="a"/>
        <w:rPr>
          <w:rFonts w:hint="cs"/>
          <w:rtl/>
        </w:rPr>
      </w:pPr>
    </w:p>
    <w:p w14:paraId="5BFFD59C" w14:textId="77777777" w:rsidR="00000000" w:rsidRDefault="00DD24A4">
      <w:pPr>
        <w:pStyle w:val="SpeakerCon"/>
        <w:rPr>
          <w:rtl/>
        </w:rPr>
      </w:pPr>
      <w:bookmarkStart w:id="97" w:name="FS000000517T27_02_2003_18_49_13C"/>
      <w:bookmarkEnd w:id="97"/>
      <w:r>
        <w:rPr>
          <w:rtl/>
        </w:rPr>
        <w:t>יוסף לפיד (שינוי):</w:t>
      </w:r>
    </w:p>
    <w:p w14:paraId="00B2A46E" w14:textId="77777777" w:rsidR="00000000" w:rsidRDefault="00DD24A4">
      <w:pPr>
        <w:pStyle w:val="a"/>
        <w:rPr>
          <w:rtl/>
        </w:rPr>
      </w:pPr>
    </w:p>
    <w:p w14:paraId="605AD2DF" w14:textId="77777777" w:rsidR="00000000" w:rsidRDefault="00DD24A4">
      <w:pPr>
        <w:pStyle w:val="a"/>
        <w:rPr>
          <w:rFonts w:hint="cs"/>
          <w:rtl/>
        </w:rPr>
      </w:pPr>
      <w:r>
        <w:rPr>
          <w:rFonts w:hint="cs"/>
          <w:rtl/>
        </w:rPr>
        <w:t>פואד, עם כל הכבוד והחיבה שאני רוחש לך, וקשה שלא לחבב אותך, הרי אתה ניהלת שנתיים את המדיניות שעכשיו אתה פה עומד ותוקף, ואני ישבתי באופוזיציה ל</w:t>
      </w:r>
      <w:r>
        <w:rPr>
          <w:rFonts w:hint="cs"/>
          <w:rtl/>
        </w:rPr>
        <w:t>מדיניות שניהלת, ואתה תוקף אותי על כך שאני אחראי למה שעשית.</w:t>
      </w:r>
    </w:p>
    <w:p w14:paraId="175896B9" w14:textId="77777777" w:rsidR="00000000" w:rsidRDefault="00DD24A4">
      <w:pPr>
        <w:pStyle w:val="a"/>
        <w:rPr>
          <w:rFonts w:hint="cs"/>
          <w:rtl/>
        </w:rPr>
      </w:pPr>
    </w:p>
    <w:p w14:paraId="3C9AF0C1" w14:textId="77777777" w:rsidR="00000000" w:rsidRDefault="00DD24A4">
      <w:pPr>
        <w:pStyle w:val="ac"/>
        <w:rPr>
          <w:rFonts w:hint="cs"/>
          <w:rtl/>
        </w:rPr>
      </w:pPr>
    </w:p>
    <w:p w14:paraId="1F12E2C6" w14:textId="77777777" w:rsidR="00000000" w:rsidRDefault="00DD24A4">
      <w:pPr>
        <w:pStyle w:val="ac"/>
        <w:rPr>
          <w:rtl/>
        </w:rPr>
      </w:pPr>
      <w:r>
        <w:rPr>
          <w:rFonts w:hint="eastAsia"/>
          <w:rtl/>
        </w:rPr>
        <w:t>חיים</w:t>
      </w:r>
      <w:r>
        <w:rPr>
          <w:rtl/>
        </w:rPr>
        <w:t xml:space="preserve"> אורון (מרצ):</w:t>
      </w:r>
    </w:p>
    <w:p w14:paraId="3292846C" w14:textId="77777777" w:rsidR="00000000" w:rsidRDefault="00DD24A4">
      <w:pPr>
        <w:pStyle w:val="a"/>
        <w:rPr>
          <w:rFonts w:hint="cs"/>
          <w:rtl/>
        </w:rPr>
      </w:pPr>
    </w:p>
    <w:p w14:paraId="39EEE971" w14:textId="77777777" w:rsidR="00000000" w:rsidRDefault="00DD24A4">
      <w:pPr>
        <w:pStyle w:val="a"/>
        <w:rPr>
          <w:rFonts w:hint="cs"/>
          <w:rtl/>
        </w:rPr>
      </w:pPr>
      <w:r>
        <w:rPr>
          <w:rFonts w:hint="cs"/>
          <w:rtl/>
        </w:rPr>
        <w:t>איזו אופוזיציה? לא היית באופוזיציה למדיניות הזאת.</w:t>
      </w:r>
    </w:p>
    <w:p w14:paraId="1D7E7576" w14:textId="77777777" w:rsidR="00000000" w:rsidRDefault="00DD24A4">
      <w:pPr>
        <w:pStyle w:val="ac"/>
        <w:rPr>
          <w:rFonts w:hint="cs"/>
          <w:rtl/>
        </w:rPr>
      </w:pPr>
    </w:p>
    <w:p w14:paraId="176CE871" w14:textId="77777777" w:rsidR="00000000" w:rsidRDefault="00DD24A4">
      <w:pPr>
        <w:pStyle w:val="ac"/>
        <w:rPr>
          <w:rtl/>
        </w:rPr>
      </w:pPr>
      <w:r>
        <w:rPr>
          <w:rFonts w:hint="eastAsia"/>
          <w:rtl/>
        </w:rPr>
        <w:t>יולי</w:t>
      </w:r>
      <w:r>
        <w:rPr>
          <w:rtl/>
        </w:rPr>
        <w:t xml:space="preserve"> תמיר (העבודה-מימד):</w:t>
      </w:r>
    </w:p>
    <w:p w14:paraId="481DEFD9" w14:textId="77777777" w:rsidR="00000000" w:rsidRDefault="00DD24A4">
      <w:pPr>
        <w:pStyle w:val="a"/>
        <w:rPr>
          <w:rFonts w:hint="cs"/>
          <w:rtl/>
        </w:rPr>
      </w:pPr>
    </w:p>
    <w:p w14:paraId="3F872588" w14:textId="77777777" w:rsidR="00000000" w:rsidRDefault="00DD24A4">
      <w:pPr>
        <w:pStyle w:val="a"/>
        <w:rPr>
          <w:rFonts w:hint="cs"/>
          <w:rtl/>
        </w:rPr>
      </w:pPr>
      <w:r>
        <w:rPr>
          <w:rFonts w:hint="cs"/>
          <w:rtl/>
        </w:rPr>
        <w:t>תגיד לי: מה תעשה בעתיד? מה תעשה בעתיד?</w:t>
      </w:r>
    </w:p>
    <w:p w14:paraId="3EB7BA1B" w14:textId="77777777" w:rsidR="00000000" w:rsidRDefault="00DD24A4">
      <w:pPr>
        <w:pStyle w:val="a"/>
        <w:rPr>
          <w:rFonts w:hint="cs"/>
          <w:rtl/>
        </w:rPr>
      </w:pPr>
    </w:p>
    <w:p w14:paraId="296B86A3" w14:textId="77777777" w:rsidR="00000000" w:rsidRDefault="00DD24A4">
      <w:pPr>
        <w:pStyle w:val="ad"/>
        <w:rPr>
          <w:rFonts w:hint="cs"/>
          <w:rtl/>
        </w:rPr>
      </w:pPr>
      <w:r>
        <w:rPr>
          <w:rFonts w:hint="cs"/>
          <w:rtl/>
        </w:rPr>
        <w:t>היו"ר אברהם הירשזון:</w:t>
      </w:r>
    </w:p>
    <w:p w14:paraId="1D18D31D" w14:textId="77777777" w:rsidR="00000000" w:rsidRDefault="00DD24A4">
      <w:pPr>
        <w:pStyle w:val="a"/>
        <w:rPr>
          <w:rFonts w:hint="cs"/>
          <w:rtl/>
        </w:rPr>
      </w:pPr>
    </w:p>
    <w:p w14:paraId="5C67C657" w14:textId="77777777" w:rsidR="00000000" w:rsidRDefault="00DD24A4">
      <w:pPr>
        <w:pStyle w:val="a"/>
        <w:rPr>
          <w:rFonts w:hint="cs"/>
          <w:rtl/>
        </w:rPr>
      </w:pPr>
      <w:r>
        <w:rPr>
          <w:rFonts w:hint="cs"/>
          <w:rtl/>
        </w:rPr>
        <w:t>חבר הכנסת חיים אורון.</w:t>
      </w:r>
    </w:p>
    <w:p w14:paraId="1430EA66" w14:textId="77777777" w:rsidR="00000000" w:rsidRDefault="00DD24A4">
      <w:pPr>
        <w:pStyle w:val="a"/>
        <w:rPr>
          <w:rFonts w:hint="cs"/>
          <w:rtl/>
        </w:rPr>
      </w:pPr>
    </w:p>
    <w:p w14:paraId="339D0905" w14:textId="77777777" w:rsidR="00000000" w:rsidRDefault="00DD24A4">
      <w:pPr>
        <w:pStyle w:val="SpeakerCon"/>
        <w:rPr>
          <w:rtl/>
        </w:rPr>
      </w:pPr>
      <w:bookmarkStart w:id="98" w:name="FS000000517T27_02_2003_18_51_29C"/>
      <w:bookmarkEnd w:id="98"/>
      <w:r>
        <w:rPr>
          <w:rtl/>
        </w:rPr>
        <w:t>יוסף לפיד (שינ</w:t>
      </w:r>
      <w:r>
        <w:rPr>
          <w:rtl/>
        </w:rPr>
        <w:t>וי):</w:t>
      </w:r>
    </w:p>
    <w:p w14:paraId="2A6FE6F9" w14:textId="77777777" w:rsidR="00000000" w:rsidRDefault="00DD24A4">
      <w:pPr>
        <w:pStyle w:val="a"/>
        <w:rPr>
          <w:rtl/>
        </w:rPr>
      </w:pPr>
    </w:p>
    <w:p w14:paraId="21FCB65A" w14:textId="77777777" w:rsidR="00000000" w:rsidRDefault="00DD24A4">
      <w:pPr>
        <w:pStyle w:val="a"/>
        <w:rPr>
          <w:rFonts w:hint="cs"/>
          <w:rtl/>
        </w:rPr>
      </w:pPr>
      <w:r>
        <w:rPr>
          <w:rFonts w:hint="cs"/>
          <w:rtl/>
        </w:rPr>
        <w:t>רבותי, אדוני, בדרך כלל אני לא מתווכח עם נציגי מפלגות קטנות.</w:t>
      </w:r>
    </w:p>
    <w:p w14:paraId="76EC50A4" w14:textId="77777777" w:rsidR="00000000" w:rsidRDefault="00DD24A4">
      <w:pPr>
        <w:pStyle w:val="a"/>
        <w:rPr>
          <w:rFonts w:hint="cs"/>
          <w:rtl/>
        </w:rPr>
      </w:pPr>
    </w:p>
    <w:p w14:paraId="62DE9B63" w14:textId="77777777" w:rsidR="00000000" w:rsidRDefault="00DD24A4">
      <w:pPr>
        <w:pStyle w:val="ac"/>
        <w:rPr>
          <w:rtl/>
        </w:rPr>
      </w:pPr>
      <w:r>
        <w:rPr>
          <w:rFonts w:hint="eastAsia"/>
          <w:rtl/>
        </w:rPr>
        <w:t>חיים</w:t>
      </w:r>
      <w:r>
        <w:rPr>
          <w:rtl/>
        </w:rPr>
        <w:t xml:space="preserve"> אורון (מרצ):</w:t>
      </w:r>
    </w:p>
    <w:p w14:paraId="10FC0FE4" w14:textId="77777777" w:rsidR="00000000" w:rsidRDefault="00DD24A4">
      <w:pPr>
        <w:pStyle w:val="a"/>
        <w:rPr>
          <w:rFonts w:hint="cs"/>
          <w:rtl/>
        </w:rPr>
      </w:pPr>
    </w:p>
    <w:p w14:paraId="30FA5906" w14:textId="77777777" w:rsidR="00000000" w:rsidRDefault="00DD24A4">
      <w:pPr>
        <w:pStyle w:val="a"/>
        <w:rPr>
          <w:rFonts w:hint="cs"/>
          <w:rtl/>
        </w:rPr>
      </w:pPr>
      <w:r>
        <w:rPr>
          <w:rFonts w:hint="cs"/>
          <w:rtl/>
        </w:rPr>
        <w:t>אני יודע.</w:t>
      </w:r>
    </w:p>
    <w:p w14:paraId="0F3601B1" w14:textId="77777777" w:rsidR="00000000" w:rsidRDefault="00DD24A4">
      <w:pPr>
        <w:pStyle w:val="a"/>
        <w:rPr>
          <w:rFonts w:hint="cs"/>
          <w:rtl/>
        </w:rPr>
      </w:pPr>
    </w:p>
    <w:p w14:paraId="25EB93DB" w14:textId="77777777" w:rsidR="00000000" w:rsidRDefault="00DD24A4">
      <w:pPr>
        <w:pStyle w:val="ac"/>
        <w:rPr>
          <w:rtl/>
        </w:rPr>
      </w:pPr>
      <w:r>
        <w:rPr>
          <w:rFonts w:hint="eastAsia"/>
          <w:rtl/>
        </w:rPr>
        <w:t>רן</w:t>
      </w:r>
      <w:r>
        <w:rPr>
          <w:rtl/>
        </w:rPr>
        <w:t xml:space="preserve"> כהן (מרצ):</w:t>
      </w:r>
    </w:p>
    <w:p w14:paraId="59940702" w14:textId="77777777" w:rsidR="00000000" w:rsidRDefault="00DD24A4">
      <w:pPr>
        <w:pStyle w:val="a"/>
        <w:rPr>
          <w:rFonts w:hint="cs"/>
          <w:rtl/>
        </w:rPr>
      </w:pPr>
    </w:p>
    <w:p w14:paraId="1EDDB863" w14:textId="77777777" w:rsidR="00000000" w:rsidRDefault="00DD24A4">
      <w:pPr>
        <w:pStyle w:val="a"/>
        <w:rPr>
          <w:rFonts w:hint="cs"/>
          <w:rtl/>
        </w:rPr>
      </w:pPr>
      <w:r>
        <w:rPr>
          <w:rFonts w:hint="cs"/>
          <w:rtl/>
        </w:rPr>
        <w:t>- - - כשאתה היית עם שישה מנדטים.</w:t>
      </w:r>
    </w:p>
    <w:p w14:paraId="3AF76D94" w14:textId="77777777" w:rsidR="00000000" w:rsidRDefault="00DD24A4">
      <w:pPr>
        <w:pStyle w:val="a"/>
        <w:rPr>
          <w:rFonts w:hint="cs"/>
          <w:rtl/>
        </w:rPr>
      </w:pPr>
    </w:p>
    <w:p w14:paraId="4133A8C6" w14:textId="77777777" w:rsidR="00000000" w:rsidRDefault="00DD24A4">
      <w:pPr>
        <w:pStyle w:val="SpeakerCon"/>
        <w:rPr>
          <w:rtl/>
        </w:rPr>
      </w:pPr>
      <w:bookmarkStart w:id="99" w:name="FS000000517T27_02_2003_18_52_30C"/>
      <w:bookmarkEnd w:id="99"/>
      <w:r>
        <w:rPr>
          <w:rtl/>
        </w:rPr>
        <w:t>יוסף לפיד (שינוי):</w:t>
      </w:r>
    </w:p>
    <w:p w14:paraId="75DE7DE2" w14:textId="77777777" w:rsidR="00000000" w:rsidRDefault="00DD24A4">
      <w:pPr>
        <w:pStyle w:val="a"/>
        <w:rPr>
          <w:rtl/>
        </w:rPr>
      </w:pPr>
    </w:p>
    <w:p w14:paraId="73902BA7" w14:textId="77777777" w:rsidR="00000000" w:rsidRDefault="00DD24A4">
      <w:pPr>
        <w:pStyle w:val="a"/>
        <w:rPr>
          <w:rFonts w:hint="cs"/>
          <w:rtl/>
        </w:rPr>
      </w:pPr>
      <w:r>
        <w:rPr>
          <w:rFonts w:hint="cs"/>
          <w:rtl/>
        </w:rPr>
        <w:t>אנחנו נכנסנו - - -</w:t>
      </w:r>
    </w:p>
    <w:p w14:paraId="7CE79CE0" w14:textId="77777777" w:rsidR="00000000" w:rsidRDefault="00DD24A4">
      <w:pPr>
        <w:pStyle w:val="a"/>
        <w:rPr>
          <w:rFonts w:hint="cs"/>
          <w:rtl/>
        </w:rPr>
      </w:pPr>
    </w:p>
    <w:p w14:paraId="5C7A3D47" w14:textId="77777777" w:rsidR="00000000" w:rsidRDefault="00DD24A4">
      <w:pPr>
        <w:pStyle w:val="ad"/>
        <w:rPr>
          <w:rFonts w:hint="cs"/>
          <w:rtl/>
        </w:rPr>
      </w:pPr>
      <w:r>
        <w:rPr>
          <w:rFonts w:hint="cs"/>
          <w:rtl/>
        </w:rPr>
        <w:t>היו"ר אברהם הירשזון:</w:t>
      </w:r>
    </w:p>
    <w:p w14:paraId="588DA907" w14:textId="77777777" w:rsidR="00000000" w:rsidRDefault="00DD24A4">
      <w:pPr>
        <w:pStyle w:val="a"/>
        <w:rPr>
          <w:rFonts w:hint="cs"/>
          <w:rtl/>
        </w:rPr>
      </w:pPr>
    </w:p>
    <w:p w14:paraId="4D9A6262" w14:textId="77777777" w:rsidR="00000000" w:rsidRDefault="00DD24A4">
      <w:pPr>
        <w:pStyle w:val="a"/>
        <w:rPr>
          <w:rFonts w:hint="cs"/>
          <w:rtl/>
        </w:rPr>
      </w:pPr>
      <w:r>
        <w:rPr>
          <w:rFonts w:hint="cs"/>
          <w:rtl/>
        </w:rPr>
        <w:t>חבר הכנסת רן כהן. חבר הכנסת רן כהן, תן לו לדבר.</w:t>
      </w:r>
    </w:p>
    <w:p w14:paraId="36BD3892" w14:textId="77777777" w:rsidR="00000000" w:rsidRDefault="00DD24A4">
      <w:pPr>
        <w:pStyle w:val="a"/>
        <w:rPr>
          <w:rFonts w:hint="cs"/>
          <w:rtl/>
        </w:rPr>
      </w:pPr>
    </w:p>
    <w:p w14:paraId="14301341" w14:textId="77777777" w:rsidR="00000000" w:rsidRDefault="00DD24A4">
      <w:pPr>
        <w:pStyle w:val="ac"/>
        <w:rPr>
          <w:rtl/>
        </w:rPr>
      </w:pPr>
      <w:r>
        <w:rPr>
          <w:rFonts w:hint="eastAsia"/>
          <w:rtl/>
        </w:rPr>
        <w:t>אילן</w:t>
      </w:r>
      <w:r>
        <w:rPr>
          <w:rtl/>
        </w:rPr>
        <w:t xml:space="preserve"> שלגי (שינוי):</w:t>
      </w:r>
    </w:p>
    <w:p w14:paraId="135F72C4" w14:textId="77777777" w:rsidR="00000000" w:rsidRDefault="00DD24A4">
      <w:pPr>
        <w:pStyle w:val="a"/>
        <w:rPr>
          <w:rFonts w:hint="cs"/>
          <w:rtl/>
        </w:rPr>
      </w:pPr>
    </w:p>
    <w:p w14:paraId="4FC28DFD" w14:textId="77777777" w:rsidR="00000000" w:rsidRDefault="00DD24A4">
      <w:pPr>
        <w:pStyle w:val="a"/>
        <w:rPr>
          <w:rFonts w:hint="cs"/>
          <w:rtl/>
        </w:rPr>
      </w:pPr>
      <w:r>
        <w:rPr>
          <w:rFonts w:hint="cs"/>
          <w:rtl/>
        </w:rPr>
        <w:t>אין דבר. עם שישה מנדטים אפשר לדבר.</w:t>
      </w:r>
    </w:p>
    <w:p w14:paraId="75CDF301" w14:textId="77777777" w:rsidR="00000000" w:rsidRDefault="00DD24A4">
      <w:pPr>
        <w:pStyle w:val="a"/>
        <w:rPr>
          <w:rFonts w:hint="cs"/>
          <w:rtl/>
        </w:rPr>
      </w:pPr>
    </w:p>
    <w:p w14:paraId="78F0743B" w14:textId="77777777" w:rsidR="00000000" w:rsidRDefault="00DD24A4">
      <w:pPr>
        <w:pStyle w:val="ad"/>
        <w:rPr>
          <w:rFonts w:hint="cs"/>
          <w:rtl/>
        </w:rPr>
      </w:pPr>
      <w:r>
        <w:rPr>
          <w:rFonts w:hint="cs"/>
          <w:rtl/>
        </w:rPr>
        <w:t>היו"ר אברהם הירשזון:</w:t>
      </w:r>
    </w:p>
    <w:p w14:paraId="3BA7F9D7" w14:textId="77777777" w:rsidR="00000000" w:rsidRDefault="00DD24A4">
      <w:pPr>
        <w:pStyle w:val="a"/>
        <w:rPr>
          <w:rFonts w:hint="cs"/>
          <w:rtl/>
        </w:rPr>
      </w:pPr>
    </w:p>
    <w:p w14:paraId="36287111" w14:textId="77777777" w:rsidR="00000000" w:rsidRDefault="00DD24A4">
      <w:pPr>
        <w:pStyle w:val="a"/>
        <w:rPr>
          <w:rFonts w:hint="cs"/>
          <w:rtl/>
        </w:rPr>
      </w:pPr>
      <w:r>
        <w:rPr>
          <w:rFonts w:hint="cs"/>
          <w:rtl/>
        </w:rPr>
        <w:t>אדוני, בבקשה.</w:t>
      </w:r>
    </w:p>
    <w:p w14:paraId="48866959" w14:textId="77777777" w:rsidR="00000000" w:rsidRDefault="00DD24A4">
      <w:pPr>
        <w:pStyle w:val="a"/>
        <w:rPr>
          <w:rFonts w:hint="cs"/>
          <w:rtl/>
        </w:rPr>
      </w:pPr>
    </w:p>
    <w:p w14:paraId="678462CE" w14:textId="77777777" w:rsidR="00000000" w:rsidRDefault="00DD24A4">
      <w:pPr>
        <w:pStyle w:val="SpeakerCon"/>
        <w:rPr>
          <w:rtl/>
        </w:rPr>
      </w:pPr>
      <w:bookmarkStart w:id="100" w:name="FS000000517T27_02_2003_18_53_06C"/>
      <w:bookmarkEnd w:id="100"/>
      <w:r>
        <w:rPr>
          <w:rtl/>
        </w:rPr>
        <w:t>יוסף לפיד (שינוי):</w:t>
      </w:r>
    </w:p>
    <w:p w14:paraId="5CCF731E" w14:textId="77777777" w:rsidR="00000000" w:rsidRDefault="00DD24A4">
      <w:pPr>
        <w:pStyle w:val="a"/>
        <w:rPr>
          <w:rtl/>
        </w:rPr>
      </w:pPr>
    </w:p>
    <w:p w14:paraId="1D803086" w14:textId="77777777" w:rsidR="00000000" w:rsidRDefault="00DD24A4">
      <w:pPr>
        <w:pStyle w:val="a"/>
        <w:rPr>
          <w:rFonts w:hint="cs"/>
          <w:rtl/>
        </w:rPr>
      </w:pPr>
      <w:r>
        <w:rPr>
          <w:rFonts w:hint="cs"/>
          <w:rtl/>
        </w:rPr>
        <w:t>אנחנו נכנסנו לממשלה הזאת, אחרי שהבנו - תסלח לי אם האמנו לך. הרי אני יכול להראות לך עשרות ציטוטים שבהם הודעת באופן חד-משמעי - ואומרים שמצנע הוא</w:t>
      </w:r>
      <w:r>
        <w:rPr>
          <w:rFonts w:hint="cs"/>
          <w:rtl/>
        </w:rPr>
        <w:t xml:space="preserve"> איש אמין - שאתה בשום פנים ואופן לא תשב עם אריאל שרון בממשלה. אז  אתה בא אלי בטענה שאני מאמין לך? ואז, נכנסנו לממשלה, כי אף  שהופקר הציבור החילוני, עדיין הצלחנו לבטל את חוק טל, את חוק הלפרט ואת משרד הדתות.</w:t>
      </w:r>
    </w:p>
    <w:p w14:paraId="59D24A5D" w14:textId="77777777" w:rsidR="00000000" w:rsidRDefault="00DD24A4">
      <w:pPr>
        <w:pStyle w:val="a"/>
        <w:rPr>
          <w:rFonts w:hint="cs"/>
          <w:rtl/>
        </w:rPr>
      </w:pPr>
    </w:p>
    <w:p w14:paraId="737BA8C6" w14:textId="77777777" w:rsidR="00000000" w:rsidRDefault="00DD24A4">
      <w:pPr>
        <w:pStyle w:val="ac"/>
        <w:rPr>
          <w:rtl/>
        </w:rPr>
      </w:pPr>
      <w:r>
        <w:rPr>
          <w:rFonts w:hint="eastAsia"/>
          <w:rtl/>
        </w:rPr>
        <w:t>איתן</w:t>
      </w:r>
      <w:r>
        <w:rPr>
          <w:rtl/>
        </w:rPr>
        <w:t xml:space="preserve"> כבל (העבודה-מימד):</w:t>
      </w:r>
    </w:p>
    <w:p w14:paraId="6A06AFB5" w14:textId="77777777" w:rsidR="00000000" w:rsidRDefault="00DD24A4">
      <w:pPr>
        <w:pStyle w:val="a"/>
        <w:rPr>
          <w:rFonts w:hint="cs"/>
          <w:rtl/>
        </w:rPr>
      </w:pPr>
    </w:p>
    <w:p w14:paraId="1D8FB5A8" w14:textId="77777777" w:rsidR="00000000" w:rsidRDefault="00DD24A4">
      <w:pPr>
        <w:pStyle w:val="a"/>
        <w:rPr>
          <w:rFonts w:hint="cs"/>
          <w:rtl/>
        </w:rPr>
      </w:pPr>
      <w:r>
        <w:rPr>
          <w:rFonts w:hint="cs"/>
          <w:rtl/>
        </w:rPr>
        <w:t>שום דבר.</w:t>
      </w:r>
    </w:p>
    <w:p w14:paraId="2D38AE06" w14:textId="77777777" w:rsidR="00000000" w:rsidRDefault="00DD24A4">
      <w:pPr>
        <w:pStyle w:val="a"/>
        <w:rPr>
          <w:rFonts w:hint="cs"/>
          <w:rtl/>
        </w:rPr>
      </w:pPr>
    </w:p>
    <w:p w14:paraId="7278D44C" w14:textId="77777777" w:rsidR="00000000" w:rsidRDefault="00DD24A4">
      <w:pPr>
        <w:pStyle w:val="ac"/>
        <w:rPr>
          <w:rtl/>
        </w:rPr>
      </w:pPr>
      <w:r>
        <w:rPr>
          <w:rFonts w:hint="eastAsia"/>
          <w:rtl/>
        </w:rPr>
        <w:t>יולי</w:t>
      </w:r>
      <w:r>
        <w:rPr>
          <w:rtl/>
        </w:rPr>
        <w:t xml:space="preserve"> תמיר (העב</w:t>
      </w:r>
      <w:r>
        <w:rPr>
          <w:rtl/>
        </w:rPr>
        <w:t>ודה-מימד):</w:t>
      </w:r>
    </w:p>
    <w:p w14:paraId="207569B0" w14:textId="77777777" w:rsidR="00000000" w:rsidRDefault="00DD24A4">
      <w:pPr>
        <w:pStyle w:val="a"/>
        <w:rPr>
          <w:rFonts w:hint="cs"/>
          <w:rtl/>
        </w:rPr>
      </w:pPr>
    </w:p>
    <w:p w14:paraId="53644500" w14:textId="77777777" w:rsidR="00000000" w:rsidRDefault="00DD24A4">
      <w:pPr>
        <w:pStyle w:val="a"/>
        <w:rPr>
          <w:rFonts w:hint="cs"/>
          <w:rtl/>
        </w:rPr>
      </w:pPr>
      <w:r>
        <w:rPr>
          <w:rFonts w:hint="cs"/>
          <w:rtl/>
        </w:rPr>
        <w:t>שום דבר לא קיבלת.</w:t>
      </w:r>
    </w:p>
    <w:p w14:paraId="48B7F674" w14:textId="77777777" w:rsidR="00000000" w:rsidRDefault="00DD24A4">
      <w:pPr>
        <w:pStyle w:val="a"/>
        <w:rPr>
          <w:rFonts w:hint="cs"/>
          <w:rtl/>
        </w:rPr>
      </w:pPr>
    </w:p>
    <w:p w14:paraId="547697BB" w14:textId="77777777" w:rsidR="00000000" w:rsidRDefault="00DD24A4">
      <w:pPr>
        <w:pStyle w:val="SpeakerCon"/>
        <w:rPr>
          <w:rtl/>
        </w:rPr>
      </w:pPr>
      <w:bookmarkStart w:id="101" w:name="FS000000517T27_02_2003_18_54_57C"/>
      <w:bookmarkEnd w:id="101"/>
      <w:r>
        <w:rPr>
          <w:rtl/>
        </w:rPr>
        <w:t>יוסף לפיד (שינוי):</w:t>
      </w:r>
    </w:p>
    <w:p w14:paraId="64A7C7BC" w14:textId="77777777" w:rsidR="00000000" w:rsidRDefault="00DD24A4">
      <w:pPr>
        <w:pStyle w:val="a"/>
        <w:rPr>
          <w:rtl/>
        </w:rPr>
      </w:pPr>
    </w:p>
    <w:p w14:paraId="13A6593B" w14:textId="77777777" w:rsidR="00000000" w:rsidRDefault="00DD24A4">
      <w:pPr>
        <w:pStyle w:val="a"/>
        <w:rPr>
          <w:rFonts w:hint="cs"/>
          <w:rtl/>
        </w:rPr>
      </w:pPr>
      <w:r>
        <w:rPr>
          <w:rFonts w:hint="cs"/>
          <w:rtl/>
        </w:rPr>
        <w:t>רבותי, לא יעזור לכם. הצלחנו - - -</w:t>
      </w:r>
    </w:p>
    <w:p w14:paraId="6FB9EF6B" w14:textId="77777777" w:rsidR="00000000" w:rsidRDefault="00DD24A4">
      <w:pPr>
        <w:pStyle w:val="a"/>
        <w:rPr>
          <w:rFonts w:hint="cs"/>
          <w:rtl/>
        </w:rPr>
      </w:pPr>
    </w:p>
    <w:p w14:paraId="4B22C48C" w14:textId="77777777" w:rsidR="00000000" w:rsidRDefault="00DD24A4">
      <w:pPr>
        <w:pStyle w:val="ac"/>
        <w:rPr>
          <w:rtl/>
        </w:rPr>
      </w:pPr>
      <w:r>
        <w:rPr>
          <w:rFonts w:hint="eastAsia"/>
          <w:rtl/>
        </w:rPr>
        <w:t>איתן</w:t>
      </w:r>
      <w:r>
        <w:rPr>
          <w:rtl/>
        </w:rPr>
        <w:t xml:space="preserve"> כבל (העבודה-מימד):</w:t>
      </w:r>
    </w:p>
    <w:p w14:paraId="0FDAFF43" w14:textId="77777777" w:rsidR="00000000" w:rsidRDefault="00DD24A4">
      <w:pPr>
        <w:pStyle w:val="a"/>
        <w:rPr>
          <w:rFonts w:hint="cs"/>
          <w:rtl/>
        </w:rPr>
      </w:pPr>
    </w:p>
    <w:p w14:paraId="5F7F5CFE" w14:textId="77777777" w:rsidR="00000000" w:rsidRDefault="00DD24A4">
      <w:pPr>
        <w:pStyle w:val="a"/>
        <w:rPr>
          <w:rFonts w:hint="cs"/>
          <w:rtl/>
        </w:rPr>
      </w:pPr>
      <w:r>
        <w:rPr>
          <w:rFonts w:hint="cs"/>
          <w:rtl/>
        </w:rPr>
        <w:t>ביטלת את חוק טל. ימשיכו לא לשרת בצבא. איזה בלוף זה?</w:t>
      </w:r>
    </w:p>
    <w:p w14:paraId="341F6A32" w14:textId="77777777" w:rsidR="00000000" w:rsidRDefault="00DD24A4">
      <w:pPr>
        <w:pStyle w:val="a"/>
        <w:rPr>
          <w:rFonts w:hint="cs"/>
          <w:rtl/>
        </w:rPr>
      </w:pPr>
    </w:p>
    <w:p w14:paraId="3439C58C" w14:textId="77777777" w:rsidR="00000000" w:rsidRDefault="00DD24A4">
      <w:pPr>
        <w:pStyle w:val="SpeakerCon"/>
        <w:rPr>
          <w:rtl/>
        </w:rPr>
      </w:pPr>
      <w:bookmarkStart w:id="102" w:name="FS000000517T27_02_2003_18_55_31C"/>
      <w:bookmarkEnd w:id="102"/>
      <w:r>
        <w:rPr>
          <w:rtl/>
        </w:rPr>
        <w:t>יוסף לפיד (שינוי):</w:t>
      </w:r>
    </w:p>
    <w:p w14:paraId="275C6D58" w14:textId="77777777" w:rsidR="00000000" w:rsidRDefault="00DD24A4">
      <w:pPr>
        <w:pStyle w:val="a"/>
        <w:rPr>
          <w:rtl/>
        </w:rPr>
      </w:pPr>
    </w:p>
    <w:p w14:paraId="1FDB8883" w14:textId="77777777" w:rsidR="00000000" w:rsidRDefault="00DD24A4">
      <w:pPr>
        <w:pStyle w:val="a"/>
        <w:rPr>
          <w:rFonts w:hint="cs"/>
          <w:rtl/>
        </w:rPr>
      </w:pPr>
      <w:r>
        <w:rPr>
          <w:rFonts w:hint="cs"/>
          <w:rtl/>
        </w:rPr>
        <w:t>תסלח לי. אתה כבר ניהלת מערכה אחת כושלת לא מזמן. למה לך עוד אחת?</w:t>
      </w:r>
    </w:p>
    <w:p w14:paraId="4410BE44" w14:textId="77777777" w:rsidR="00000000" w:rsidRDefault="00DD24A4">
      <w:pPr>
        <w:pStyle w:val="a"/>
        <w:rPr>
          <w:rFonts w:hint="cs"/>
          <w:rtl/>
        </w:rPr>
      </w:pPr>
    </w:p>
    <w:p w14:paraId="516004C7" w14:textId="77777777" w:rsidR="00000000" w:rsidRDefault="00DD24A4">
      <w:pPr>
        <w:pStyle w:val="a"/>
        <w:rPr>
          <w:rFonts w:hint="cs"/>
          <w:rtl/>
        </w:rPr>
      </w:pPr>
      <w:r>
        <w:rPr>
          <w:rFonts w:hint="cs"/>
          <w:rtl/>
        </w:rPr>
        <w:t xml:space="preserve">רבותי, </w:t>
      </w:r>
      <w:r>
        <w:rPr>
          <w:rFonts w:hint="cs"/>
          <w:rtl/>
        </w:rPr>
        <w:t>אנחנו עשינו דבר שאתם לא עשיתם 30 שנה. הוצאנו את המפלגות החרדיות מהממשלה.</w:t>
      </w:r>
    </w:p>
    <w:p w14:paraId="6BA42A78" w14:textId="77777777" w:rsidR="00000000" w:rsidRDefault="00DD24A4">
      <w:pPr>
        <w:pStyle w:val="a"/>
        <w:rPr>
          <w:rFonts w:hint="cs"/>
          <w:rtl/>
        </w:rPr>
      </w:pPr>
    </w:p>
    <w:p w14:paraId="13FE382E" w14:textId="77777777" w:rsidR="00000000" w:rsidRDefault="00DD24A4">
      <w:pPr>
        <w:pStyle w:val="ac"/>
        <w:rPr>
          <w:rtl/>
        </w:rPr>
      </w:pPr>
      <w:r>
        <w:rPr>
          <w:rFonts w:hint="eastAsia"/>
          <w:rtl/>
        </w:rPr>
        <w:t>נסים</w:t>
      </w:r>
      <w:r>
        <w:rPr>
          <w:rtl/>
        </w:rPr>
        <w:t xml:space="preserve"> זאב (ש"ס):</w:t>
      </w:r>
    </w:p>
    <w:p w14:paraId="1ABDF67C" w14:textId="77777777" w:rsidR="00000000" w:rsidRDefault="00DD24A4">
      <w:pPr>
        <w:pStyle w:val="a"/>
        <w:rPr>
          <w:rFonts w:hint="cs"/>
          <w:rtl/>
        </w:rPr>
      </w:pPr>
    </w:p>
    <w:p w14:paraId="04A5A840" w14:textId="77777777" w:rsidR="00000000" w:rsidRDefault="00DD24A4">
      <w:pPr>
        <w:pStyle w:val="a"/>
        <w:rPr>
          <w:rFonts w:hint="cs"/>
          <w:rtl/>
        </w:rPr>
      </w:pPr>
      <w:r>
        <w:rPr>
          <w:rFonts w:hint="cs"/>
          <w:rtl/>
        </w:rPr>
        <w:t>השנאה בעם ישראל.</w:t>
      </w:r>
    </w:p>
    <w:p w14:paraId="62345160" w14:textId="77777777" w:rsidR="00000000" w:rsidRDefault="00DD24A4">
      <w:pPr>
        <w:pStyle w:val="a"/>
        <w:rPr>
          <w:rFonts w:hint="cs"/>
          <w:rtl/>
        </w:rPr>
      </w:pPr>
    </w:p>
    <w:p w14:paraId="0C22BD93" w14:textId="77777777" w:rsidR="00000000" w:rsidRDefault="00DD24A4">
      <w:pPr>
        <w:pStyle w:val="ad"/>
        <w:rPr>
          <w:rFonts w:hint="cs"/>
          <w:rtl/>
        </w:rPr>
      </w:pPr>
      <w:r>
        <w:rPr>
          <w:rFonts w:hint="cs"/>
          <w:rtl/>
        </w:rPr>
        <w:t>היו"ר אברהם הירשזון:</w:t>
      </w:r>
    </w:p>
    <w:p w14:paraId="2BCF60E2" w14:textId="77777777" w:rsidR="00000000" w:rsidRDefault="00DD24A4">
      <w:pPr>
        <w:pStyle w:val="a"/>
        <w:rPr>
          <w:rFonts w:hint="cs"/>
          <w:rtl/>
        </w:rPr>
      </w:pPr>
    </w:p>
    <w:p w14:paraId="4DC48595" w14:textId="77777777" w:rsidR="00000000" w:rsidRDefault="00DD24A4">
      <w:pPr>
        <w:pStyle w:val="a"/>
        <w:rPr>
          <w:rFonts w:hint="cs"/>
          <w:rtl/>
        </w:rPr>
      </w:pPr>
      <w:r>
        <w:rPr>
          <w:rFonts w:hint="cs"/>
          <w:rtl/>
        </w:rPr>
        <w:t>חבר הכנסת נסים זאב, איפה היית עד עכשיו?</w:t>
      </w:r>
    </w:p>
    <w:p w14:paraId="074589E9" w14:textId="77777777" w:rsidR="00000000" w:rsidRDefault="00DD24A4">
      <w:pPr>
        <w:pStyle w:val="a"/>
        <w:rPr>
          <w:rFonts w:hint="cs"/>
          <w:rtl/>
        </w:rPr>
      </w:pPr>
    </w:p>
    <w:p w14:paraId="11C86EE3" w14:textId="77777777" w:rsidR="00000000" w:rsidRDefault="00DD24A4">
      <w:pPr>
        <w:pStyle w:val="ac"/>
        <w:rPr>
          <w:rtl/>
        </w:rPr>
      </w:pPr>
      <w:r>
        <w:rPr>
          <w:rFonts w:hint="eastAsia"/>
          <w:rtl/>
        </w:rPr>
        <w:t>נסים</w:t>
      </w:r>
      <w:r>
        <w:rPr>
          <w:rtl/>
        </w:rPr>
        <w:t xml:space="preserve"> זאב (ש"ס):</w:t>
      </w:r>
    </w:p>
    <w:p w14:paraId="5152B9A1" w14:textId="77777777" w:rsidR="00000000" w:rsidRDefault="00DD24A4">
      <w:pPr>
        <w:pStyle w:val="a"/>
        <w:rPr>
          <w:rFonts w:hint="cs"/>
          <w:rtl/>
        </w:rPr>
      </w:pPr>
    </w:p>
    <w:p w14:paraId="6DA8340C" w14:textId="77777777" w:rsidR="00000000" w:rsidRDefault="00DD24A4">
      <w:pPr>
        <w:pStyle w:val="a"/>
        <w:rPr>
          <w:rFonts w:hint="cs"/>
          <w:rtl/>
        </w:rPr>
      </w:pPr>
      <w:r>
        <w:rPr>
          <w:rFonts w:hint="cs"/>
          <w:rtl/>
        </w:rPr>
        <w:t>- - - של כנסת ישראל.</w:t>
      </w:r>
    </w:p>
    <w:p w14:paraId="68E1930A" w14:textId="77777777" w:rsidR="00000000" w:rsidRDefault="00DD24A4">
      <w:pPr>
        <w:pStyle w:val="a"/>
        <w:rPr>
          <w:rFonts w:hint="cs"/>
          <w:rtl/>
        </w:rPr>
      </w:pPr>
    </w:p>
    <w:p w14:paraId="30D2C904" w14:textId="77777777" w:rsidR="00000000" w:rsidRDefault="00DD24A4">
      <w:pPr>
        <w:pStyle w:val="ad"/>
        <w:rPr>
          <w:rFonts w:hint="cs"/>
          <w:rtl/>
        </w:rPr>
      </w:pPr>
      <w:r>
        <w:rPr>
          <w:rFonts w:hint="cs"/>
          <w:rtl/>
        </w:rPr>
        <w:t>היו"ר אברהם הירשזון:</w:t>
      </w:r>
    </w:p>
    <w:p w14:paraId="217664E3" w14:textId="77777777" w:rsidR="00000000" w:rsidRDefault="00DD24A4">
      <w:pPr>
        <w:pStyle w:val="a"/>
        <w:rPr>
          <w:rFonts w:hint="cs"/>
          <w:rtl/>
        </w:rPr>
      </w:pPr>
    </w:p>
    <w:p w14:paraId="5609286A" w14:textId="77777777" w:rsidR="00000000" w:rsidRDefault="00DD24A4">
      <w:pPr>
        <w:pStyle w:val="a"/>
        <w:rPr>
          <w:rFonts w:hint="cs"/>
          <w:rtl/>
        </w:rPr>
      </w:pPr>
      <w:r>
        <w:rPr>
          <w:rFonts w:hint="cs"/>
          <w:rtl/>
        </w:rPr>
        <w:t>חבר הכנסת נסים זאב, חבר</w:t>
      </w:r>
      <w:r>
        <w:rPr>
          <w:rFonts w:hint="cs"/>
          <w:rtl/>
        </w:rPr>
        <w:t xml:space="preserve"> הכנסת נסים זאב.</w:t>
      </w:r>
    </w:p>
    <w:p w14:paraId="38603D14" w14:textId="77777777" w:rsidR="00000000" w:rsidRDefault="00DD24A4">
      <w:pPr>
        <w:pStyle w:val="a"/>
        <w:rPr>
          <w:rFonts w:hint="cs"/>
          <w:rtl/>
        </w:rPr>
      </w:pPr>
    </w:p>
    <w:p w14:paraId="5F14088C" w14:textId="77777777" w:rsidR="00000000" w:rsidRDefault="00DD24A4">
      <w:pPr>
        <w:pStyle w:val="ac"/>
        <w:rPr>
          <w:rtl/>
        </w:rPr>
      </w:pPr>
      <w:r>
        <w:rPr>
          <w:rFonts w:hint="eastAsia"/>
          <w:rtl/>
        </w:rPr>
        <w:t>נסים</w:t>
      </w:r>
      <w:r>
        <w:rPr>
          <w:rtl/>
        </w:rPr>
        <w:t xml:space="preserve"> זאב (ש"ס):</w:t>
      </w:r>
    </w:p>
    <w:p w14:paraId="1E98CC5C" w14:textId="77777777" w:rsidR="00000000" w:rsidRDefault="00DD24A4">
      <w:pPr>
        <w:pStyle w:val="a"/>
        <w:rPr>
          <w:rFonts w:hint="cs"/>
          <w:rtl/>
        </w:rPr>
      </w:pPr>
    </w:p>
    <w:p w14:paraId="66E4B5AB" w14:textId="77777777" w:rsidR="00000000" w:rsidRDefault="00DD24A4">
      <w:pPr>
        <w:pStyle w:val="a"/>
        <w:rPr>
          <w:rFonts w:hint="cs"/>
          <w:rtl/>
        </w:rPr>
      </w:pPr>
      <w:r>
        <w:rPr>
          <w:rFonts w:hint="cs"/>
          <w:rtl/>
        </w:rPr>
        <w:t>חרפה לישראל.</w:t>
      </w:r>
    </w:p>
    <w:p w14:paraId="6F1A4F90" w14:textId="77777777" w:rsidR="00000000" w:rsidRDefault="00DD24A4">
      <w:pPr>
        <w:pStyle w:val="a"/>
        <w:rPr>
          <w:rFonts w:hint="cs"/>
          <w:rtl/>
        </w:rPr>
      </w:pPr>
    </w:p>
    <w:p w14:paraId="5F6B3D79" w14:textId="77777777" w:rsidR="00000000" w:rsidRDefault="00DD24A4">
      <w:pPr>
        <w:pStyle w:val="ad"/>
        <w:rPr>
          <w:rFonts w:hint="cs"/>
          <w:rtl/>
        </w:rPr>
      </w:pPr>
      <w:r>
        <w:rPr>
          <w:rFonts w:hint="cs"/>
          <w:rtl/>
        </w:rPr>
        <w:t>היו"ר אברהם הירשזון:</w:t>
      </w:r>
    </w:p>
    <w:p w14:paraId="30223608" w14:textId="77777777" w:rsidR="00000000" w:rsidRDefault="00DD24A4">
      <w:pPr>
        <w:pStyle w:val="a"/>
        <w:rPr>
          <w:rFonts w:hint="cs"/>
          <w:rtl/>
        </w:rPr>
      </w:pPr>
    </w:p>
    <w:p w14:paraId="2B7F9A0A" w14:textId="77777777" w:rsidR="00000000" w:rsidRDefault="00DD24A4">
      <w:pPr>
        <w:pStyle w:val="a"/>
        <w:rPr>
          <w:rFonts w:hint="cs"/>
          <w:rtl/>
        </w:rPr>
      </w:pPr>
      <w:r>
        <w:rPr>
          <w:rFonts w:hint="cs"/>
          <w:rtl/>
        </w:rPr>
        <w:t>אני קורא אותך לסדר בפעם הראשונה.</w:t>
      </w:r>
    </w:p>
    <w:p w14:paraId="59452FE6" w14:textId="77777777" w:rsidR="00000000" w:rsidRDefault="00DD24A4">
      <w:pPr>
        <w:pStyle w:val="a"/>
        <w:rPr>
          <w:rFonts w:hint="cs"/>
          <w:rtl/>
        </w:rPr>
      </w:pPr>
    </w:p>
    <w:p w14:paraId="4E4B6238" w14:textId="77777777" w:rsidR="00000000" w:rsidRDefault="00DD24A4">
      <w:pPr>
        <w:pStyle w:val="ac"/>
        <w:rPr>
          <w:rtl/>
        </w:rPr>
      </w:pPr>
      <w:r>
        <w:rPr>
          <w:rFonts w:hint="eastAsia"/>
          <w:rtl/>
        </w:rPr>
        <w:t>נסים</w:t>
      </w:r>
      <w:r>
        <w:rPr>
          <w:rtl/>
        </w:rPr>
        <w:t xml:space="preserve"> זאב (ש"ס):</w:t>
      </w:r>
    </w:p>
    <w:p w14:paraId="3D03EC1D" w14:textId="77777777" w:rsidR="00000000" w:rsidRDefault="00DD24A4">
      <w:pPr>
        <w:pStyle w:val="a"/>
        <w:rPr>
          <w:rFonts w:hint="cs"/>
          <w:rtl/>
        </w:rPr>
      </w:pPr>
    </w:p>
    <w:p w14:paraId="5A85F258" w14:textId="77777777" w:rsidR="00000000" w:rsidRDefault="00DD24A4">
      <w:pPr>
        <w:pStyle w:val="a"/>
        <w:rPr>
          <w:rFonts w:hint="cs"/>
          <w:rtl/>
        </w:rPr>
      </w:pPr>
      <w:r>
        <w:rPr>
          <w:rFonts w:hint="cs"/>
          <w:rtl/>
        </w:rPr>
        <w:t>סלח לי, שנאה ועוד שנאה.</w:t>
      </w:r>
    </w:p>
    <w:p w14:paraId="5FAF03B1" w14:textId="77777777" w:rsidR="00000000" w:rsidRDefault="00DD24A4">
      <w:pPr>
        <w:pStyle w:val="a"/>
        <w:rPr>
          <w:rFonts w:hint="cs"/>
          <w:rtl/>
        </w:rPr>
      </w:pPr>
    </w:p>
    <w:p w14:paraId="582D8274" w14:textId="77777777" w:rsidR="00000000" w:rsidRDefault="00DD24A4">
      <w:pPr>
        <w:pStyle w:val="ad"/>
        <w:rPr>
          <w:rFonts w:hint="cs"/>
          <w:rtl/>
        </w:rPr>
      </w:pPr>
      <w:r>
        <w:rPr>
          <w:rFonts w:hint="cs"/>
          <w:rtl/>
        </w:rPr>
        <w:t>היו"ר אברהם הירשזון:</w:t>
      </w:r>
    </w:p>
    <w:p w14:paraId="64F27E38" w14:textId="77777777" w:rsidR="00000000" w:rsidRDefault="00DD24A4">
      <w:pPr>
        <w:pStyle w:val="a"/>
        <w:rPr>
          <w:rFonts w:hint="cs"/>
          <w:rtl/>
        </w:rPr>
      </w:pPr>
    </w:p>
    <w:p w14:paraId="45E121A1" w14:textId="77777777" w:rsidR="00000000" w:rsidRDefault="00DD24A4">
      <w:pPr>
        <w:pStyle w:val="a"/>
        <w:rPr>
          <w:rFonts w:hint="cs"/>
          <w:rtl/>
        </w:rPr>
      </w:pPr>
      <w:r>
        <w:rPr>
          <w:rFonts w:hint="cs"/>
          <w:rtl/>
        </w:rPr>
        <w:t>חבר הכנסת נסים זאב, הבנת את העניין?</w:t>
      </w:r>
    </w:p>
    <w:p w14:paraId="68D3FDEB" w14:textId="77777777" w:rsidR="00000000" w:rsidRDefault="00DD24A4">
      <w:pPr>
        <w:pStyle w:val="a"/>
        <w:rPr>
          <w:rFonts w:hint="cs"/>
          <w:rtl/>
        </w:rPr>
      </w:pPr>
    </w:p>
    <w:p w14:paraId="27C117CF" w14:textId="77777777" w:rsidR="00000000" w:rsidRDefault="00DD24A4">
      <w:pPr>
        <w:pStyle w:val="ac"/>
        <w:rPr>
          <w:rtl/>
        </w:rPr>
      </w:pPr>
      <w:r>
        <w:rPr>
          <w:rFonts w:hint="eastAsia"/>
          <w:rtl/>
        </w:rPr>
        <w:t>נסים</w:t>
      </w:r>
      <w:r>
        <w:rPr>
          <w:rtl/>
        </w:rPr>
        <w:t xml:space="preserve"> זאב (ש"ס):</w:t>
      </w:r>
    </w:p>
    <w:p w14:paraId="35BB2835" w14:textId="77777777" w:rsidR="00000000" w:rsidRDefault="00DD24A4">
      <w:pPr>
        <w:pStyle w:val="a"/>
        <w:rPr>
          <w:rFonts w:hint="cs"/>
          <w:rtl/>
        </w:rPr>
      </w:pPr>
    </w:p>
    <w:p w14:paraId="68024215" w14:textId="77777777" w:rsidR="00000000" w:rsidRDefault="00DD24A4">
      <w:pPr>
        <w:pStyle w:val="a"/>
        <w:rPr>
          <w:rFonts w:hint="cs"/>
          <w:rtl/>
        </w:rPr>
      </w:pPr>
      <w:r>
        <w:rPr>
          <w:rFonts w:hint="cs"/>
          <w:rtl/>
        </w:rPr>
        <w:t>אמרתי, הבנתי.</w:t>
      </w:r>
    </w:p>
    <w:p w14:paraId="39AE0EC0" w14:textId="77777777" w:rsidR="00000000" w:rsidRDefault="00DD24A4">
      <w:pPr>
        <w:pStyle w:val="a"/>
        <w:rPr>
          <w:rFonts w:hint="cs"/>
          <w:rtl/>
        </w:rPr>
      </w:pPr>
    </w:p>
    <w:p w14:paraId="65789D89" w14:textId="77777777" w:rsidR="00000000" w:rsidRDefault="00DD24A4">
      <w:pPr>
        <w:pStyle w:val="ad"/>
        <w:rPr>
          <w:rFonts w:hint="cs"/>
          <w:rtl/>
        </w:rPr>
      </w:pPr>
      <w:r>
        <w:rPr>
          <w:rFonts w:hint="cs"/>
          <w:rtl/>
        </w:rPr>
        <w:t>היו"ר אברהם הירשזו</w:t>
      </w:r>
      <w:r>
        <w:rPr>
          <w:rFonts w:hint="cs"/>
          <w:rtl/>
        </w:rPr>
        <w:t>ן:</w:t>
      </w:r>
    </w:p>
    <w:p w14:paraId="5F407D0A" w14:textId="77777777" w:rsidR="00000000" w:rsidRDefault="00DD24A4">
      <w:pPr>
        <w:pStyle w:val="a"/>
        <w:rPr>
          <w:rFonts w:hint="cs"/>
          <w:rtl/>
        </w:rPr>
      </w:pPr>
    </w:p>
    <w:p w14:paraId="4809D488" w14:textId="77777777" w:rsidR="00000000" w:rsidRDefault="00DD24A4">
      <w:pPr>
        <w:pStyle w:val="a"/>
        <w:rPr>
          <w:rFonts w:hint="cs"/>
          <w:rtl/>
        </w:rPr>
      </w:pPr>
      <w:r>
        <w:rPr>
          <w:rFonts w:hint="cs"/>
          <w:rtl/>
        </w:rPr>
        <w:t>אני מבקש ממך לא לחזור, כי  בפעם הבאה זה ילך מהקריאה השלישית.</w:t>
      </w:r>
    </w:p>
    <w:p w14:paraId="3C2B2E76" w14:textId="77777777" w:rsidR="00000000" w:rsidRDefault="00DD24A4">
      <w:pPr>
        <w:pStyle w:val="a"/>
        <w:rPr>
          <w:rFonts w:hint="cs"/>
          <w:rtl/>
        </w:rPr>
      </w:pPr>
    </w:p>
    <w:p w14:paraId="5FA24287" w14:textId="77777777" w:rsidR="00000000" w:rsidRDefault="00DD24A4">
      <w:pPr>
        <w:pStyle w:val="SpeakerCon"/>
        <w:rPr>
          <w:rtl/>
        </w:rPr>
      </w:pPr>
      <w:bookmarkStart w:id="103" w:name="FS000000517T27_02_2003_18_58_18C"/>
      <w:bookmarkEnd w:id="103"/>
      <w:r>
        <w:rPr>
          <w:rtl/>
        </w:rPr>
        <w:t>יוסף לפיד (שינוי):</w:t>
      </w:r>
    </w:p>
    <w:p w14:paraId="6EDF10D4" w14:textId="77777777" w:rsidR="00000000" w:rsidRDefault="00DD24A4">
      <w:pPr>
        <w:pStyle w:val="a"/>
        <w:rPr>
          <w:rtl/>
        </w:rPr>
      </w:pPr>
    </w:p>
    <w:p w14:paraId="7E958268" w14:textId="77777777" w:rsidR="00000000" w:rsidRDefault="00DD24A4">
      <w:pPr>
        <w:pStyle w:val="a"/>
        <w:rPr>
          <w:rFonts w:hint="cs"/>
          <w:rtl/>
        </w:rPr>
      </w:pPr>
      <w:r>
        <w:rPr>
          <w:rFonts w:hint="cs"/>
          <w:rtl/>
        </w:rPr>
        <w:t xml:space="preserve">יש לנו התחייבות בכתב מראש הממשלה למתווה בוש. יש לנו התחייבות שכשנגיע, אם נגיע, במשא-ומתן למדינה פלסטינית, נדון בזה בממשלה בראשות אריק שרון. </w:t>
      </w:r>
    </w:p>
    <w:p w14:paraId="48B8D77A" w14:textId="77777777" w:rsidR="00000000" w:rsidRDefault="00DD24A4">
      <w:pPr>
        <w:pStyle w:val="a"/>
        <w:rPr>
          <w:rFonts w:hint="cs"/>
          <w:rtl/>
        </w:rPr>
      </w:pPr>
    </w:p>
    <w:p w14:paraId="762F3B5C" w14:textId="77777777" w:rsidR="00000000" w:rsidRDefault="00DD24A4">
      <w:pPr>
        <w:pStyle w:val="a"/>
        <w:rPr>
          <w:rFonts w:hint="cs"/>
          <w:rtl/>
        </w:rPr>
      </w:pPr>
      <w:r>
        <w:rPr>
          <w:rFonts w:hint="cs"/>
          <w:rtl/>
        </w:rPr>
        <w:t>אני בטוח שאתם תתמכו בהליכה ב</w:t>
      </w:r>
      <w:r>
        <w:rPr>
          <w:rFonts w:hint="cs"/>
          <w:rtl/>
        </w:rPr>
        <w:t>דרך זו. אני בטוח שאתם כבר מצטערים שלא הצטרפתם לממשלה. אני עדיין אומר לכם: חברים, חברים בעבודה, טעיתם, שגיתם, זיגזגתם, בזבזתם אנרגיה ובזבזתם אמינות. עדיין לא מאוחר מדי. זו  ממשלה שאפשר להצטרף אליה. אני בטוח, מר שרון, שאני אומר את זה גם בשמך, ואם לאו - אני א</w:t>
      </w:r>
      <w:r>
        <w:rPr>
          <w:rFonts w:hint="cs"/>
          <w:rtl/>
        </w:rPr>
        <w:t>ומר את משאלות לבי. לכן, עדיין לא איחרתם את הרכבת, אבל היא כבר מתחילה לצאת מהתחנה.</w:t>
      </w:r>
    </w:p>
    <w:p w14:paraId="0D0522AC" w14:textId="77777777" w:rsidR="00000000" w:rsidRDefault="00DD24A4">
      <w:pPr>
        <w:pStyle w:val="a"/>
        <w:rPr>
          <w:rFonts w:hint="cs"/>
          <w:rtl/>
        </w:rPr>
      </w:pPr>
    </w:p>
    <w:p w14:paraId="190FE9D8" w14:textId="77777777" w:rsidR="00000000" w:rsidRDefault="00DD24A4">
      <w:pPr>
        <w:pStyle w:val="a"/>
        <w:rPr>
          <w:rFonts w:hint="cs"/>
          <w:rtl/>
        </w:rPr>
      </w:pPr>
      <w:r>
        <w:rPr>
          <w:rFonts w:hint="cs"/>
          <w:rtl/>
        </w:rPr>
        <w:t>אנחנו הצטרפנו לממשלה בשעה קשה, כדי לעזור לקידום תהליך השלום וכדי לעזור לליכוד בחילוצה של הכלכלה הישראלית מהמשבר הנורא שאליו הבאתם אותה.</w:t>
      </w:r>
    </w:p>
    <w:p w14:paraId="128AB047" w14:textId="77777777" w:rsidR="00000000" w:rsidRDefault="00DD24A4">
      <w:pPr>
        <w:pStyle w:val="a"/>
        <w:rPr>
          <w:rFonts w:hint="cs"/>
          <w:rtl/>
        </w:rPr>
      </w:pPr>
    </w:p>
    <w:p w14:paraId="6D995F18" w14:textId="77777777" w:rsidR="00000000" w:rsidRDefault="00DD24A4">
      <w:pPr>
        <w:pStyle w:val="ac"/>
        <w:rPr>
          <w:rtl/>
        </w:rPr>
      </w:pPr>
      <w:r>
        <w:rPr>
          <w:rFonts w:hint="eastAsia"/>
          <w:rtl/>
        </w:rPr>
        <w:t>איתן</w:t>
      </w:r>
      <w:r>
        <w:rPr>
          <w:rtl/>
        </w:rPr>
        <w:t xml:space="preserve"> כבל (העבודה-מימד):</w:t>
      </w:r>
    </w:p>
    <w:p w14:paraId="2FE20A9D" w14:textId="77777777" w:rsidR="00000000" w:rsidRDefault="00DD24A4">
      <w:pPr>
        <w:pStyle w:val="a"/>
        <w:rPr>
          <w:rFonts w:hint="cs"/>
          <w:rtl/>
        </w:rPr>
      </w:pPr>
    </w:p>
    <w:p w14:paraId="0DBDFC49" w14:textId="77777777" w:rsidR="00000000" w:rsidRDefault="00DD24A4">
      <w:pPr>
        <w:pStyle w:val="a"/>
        <w:rPr>
          <w:rFonts w:hint="cs"/>
          <w:rtl/>
        </w:rPr>
      </w:pPr>
      <w:r>
        <w:rPr>
          <w:rFonts w:hint="cs"/>
          <w:rtl/>
        </w:rPr>
        <w:t>עם האיחוד ה</w:t>
      </w:r>
      <w:r>
        <w:rPr>
          <w:rFonts w:hint="cs"/>
          <w:rtl/>
        </w:rPr>
        <w:t>לאומי אתה תעזור? איך תעזור עם האיחוד הלאומי?</w:t>
      </w:r>
    </w:p>
    <w:p w14:paraId="4C84286D" w14:textId="77777777" w:rsidR="00000000" w:rsidRDefault="00DD24A4">
      <w:pPr>
        <w:pStyle w:val="a"/>
        <w:rPr>
          <w:rFonts w:hint="cs"/>
          <w:rtl/>
        </w:rPr>
      </w:pPr>
    </w:p>
    <w:p w14:paraId="050FC860" w14:textId="77777777" w:rsidR="00000000" w:rsidRDefault="00DD24A4">
      <w:pPr>
        <w:pStyle w:val="ad"/>
        <w:rPr>
          <w:rFonts w:hint="cs"/>
          <w:rtl/>
        </w:rPr>
      </w:pPr>
      <w:r>
        <w:rPr>
          <w:rFonts w:hint="cs"/>
          <w:rtl/>
        </w:rPr>
        <w:t>היו"ר אברהם הירשזון:</w:t>
      </w:r>
    </w:p>
    <w:p w14:paraId="4986B822" w14:textId="77777777" w:rsidR="00000000" w:rsidRDefault="00DD24A4">
      <w:pPr>
        <w:pStyle w:val="a"/>
        <w:rPr>
          <w:rFonts w:hint="cs"/>
          <w:rtl/>
        </w:rPr>
      </w:pPr>
    </w:p>
    <w:p w14:paraId="5052BF1A" w14:textId="77777777" w:rsidR="00000000" w:rsidRDefault="00DD24A4">
      <w:pPr>
        <w:pStyle w:val="a"/>
        <w:rPr>
          <w:rFonts w:hint="cs"/>
          <w:rtl/>
        </w:rPr>
      </w:pPr>
      <w:r>
        <w:rPr>
          <w:rFonts w:hint="cs"/>
          <w:rtl/>
        </w:rPr>
        <w:t>חבר הכנסת איתן כבל.</w:t>
      </w:r>
    </w:p>
    <w:p w14:paraId="117A1E9E" w14:textId="77777777" w:rsidR="00000000" w:rsidRDefault="00DD24A4">
      <w:pPr>
        <w:pStyle w:val="a"/>
        <w:rPr>
          <w:rFonts w:hint="cs"/>
          <w:rtl/>
        </w:rPr>
      </w:pPr>
    </w:p>
    <w:p w14:paraId="14F54288" w14:textId="77777777" w:rsidR="00000000" w:rsidRDefault="00DD24A4">
      <w:pPr>
        <w:pStyle w:val="ac"/>
        <w:rPr>
          <w:rtl/>
        </w:rPr>
      </w:pPr>
      <w:r>
        <w:rPr>
          <w:rFonts w:hint="eastAsia"/>
          <w:rtl/>
        </w:rPr>
        <w:t>אילן</w:t>
      </w:r>
      <w:r>
        <w:rPr>
          <w:rtl/>
        </w:rPr>
        <w:t xml:space="preserve"> ליבוביץ (שינוי):</w:t>
      </w:r>
    </w:p>
    <w:p w14:paraId="2006188D" w14:textId="77777777" w:rsidR="00000000" w:rsidRDefault="00DD24A4">
      <w:pPr>
        <w:pStyle w:val="a"/>
        <w:rPr>
          <w:rFonts w:hint="cs"/>
          <w:rtl/>
        </w:rPr>
      </w:pPr>
    </w:p>
    <w:p w14:paraId="24E89518" w14:textId="77777777" w:rsidR="00000000" w:rsidRDefault="00DD24A4">
      <w:pPr>
        <w:pStyle w:val="a"/>
        <w:rPr>
          <w:rFonts w:hint="cs"/>
          <w:rtl/>
        </w:rPr>
      </w:pPr>
      <w:r>
        <w:rPr>
          <w:rFonts w:hint="cs"/>
          <w:rtl/>
        </w:rPr>
        <w:t>ישבתם אתם.</w:t>
      </w:r>
    </w:p>
    <w:p w14:paraId="09AC7238" w14:textId="77777777" w:rsidR="00000000" w:rsidRDefault="00DD24A4">
      <w:pPr>
        <w:pStyle w:val="a"/>
        <w:rPr>
          <w:rFonts w:hint="cs"/>
          <w:rtl/>
        </w:rPr>
      </w:pPr>
    </w:p>
    <w:p w14:paraId="37A6802C" w14:textId="77777777" w:rsidR="00000000" w:rsidRDefault="00DD24A4">
      <w:pPr>
        <w:pStyle w:val="ac"/>
        <w:rPr>
          <w:rtl/>
        </w:rPr>
      </w:pPr>
      <w:r>
        <w:rPr>
          <w:rFonts w:hint="eastAsia"/>
          <w:rtl/>
        </w:rPr>
        <w:t>איתן</w:t>
      </w:r>
      <w:r>
        <w:rPr>
          <w:rtl/>
        </w:rPr>
        <w:t xml:space="preserve"> כבל (העבודה-מימד):</w:t>
      </w:r>
    </w:p>
    <w:p w14:paraId="098FE9CF" w14:textId="77777777" w:rsidR="00000000" w:rsidRDefault="00DD24A4">
      <w:pPr>
        <w:pStyle w:val="a"/>
        <w:rPr>
          <w:rFonts w:hint="cs"/>
          <w:rtl/>
        </w:rPr>
      </w:pPr>
    </w:p>
    <w:p w14:paraId="71096B29" w14:textId="77777777" w:rsidR="00000000" w:rsidRDefault="00DD24A4">
      <w:pPr>
        <w:pStyle w:val="a"/>
        <w:rPr>
          <w:rFonts w:hint="cs"/>
          <w:rtl/>
        </w:rPr>
      </w:pPr>
      <w:r>
        <w:rPr>
          <w:rFonts w:hint="cs"/>
          <w:rtl/>
        </w:rPr>
        <w:t>- - -</w:t>
      </w:r>
    </w:p>
    <w:p w14:paraId="1160F03E" w14:textId="77777777" w:rsidR="00000000" w:rsidRDefault="00DD24A4">
      <w:pPr>
        <w:pStyle w:val="a"/>
        <w:rPr>
          <w:rFonts w:hint="cs"/>
          <w:rtl/>
        </w:rPr>
      </w:pPr>
    </w:p>
    <w:p w14:paraId="4EED472D" w14:textId="77777777" w:rsidR="00000000" w:rsidRDefault="00DD24A4">
      <w:pPr>
        <w:pStyle w:val="ad"/>
        <w:rPr>
          <w:rFonts w:hint="cs"/>
          <w:rtl/>
        </w:rPr>
      </w:pPr>
      <w:r>
        <w:rPr>
          <w:rFonts w:hint="cs"/>
          <w:rtl/>
        </w:rPr>
        <w:t>היו"ר אברהם הירשזון:</w:t>
      </w:r>
    </w:p>
    <w:p w14:paraId="7FD05C37" w14:textId="77777777" w:rsidR="00000000" w:rsidRDefault="00DD24A4">
      <w:pPr>
        <w:pStyle w:val="a"/>
        <w:rPr>
          <w:rFonts w:hint="cs"/>
          <w:rtl/>
        </w:rPr>
      </w:pPr>
    </w:p>
    <w:p w14:paraId="776EA622" w14:textId="77777777" w:rsidR="00000000" w:rsidRDefault="00DD24A4">
      <w:pPr>
        <w:pStyle w:val="a"/>
        <w:rPr>
          <w:rFonts w:hint="cs"/>
          <w:rtl/>
        </w:rPr>
      </w:pPr>
      <w:r>
        <w:rPr>
          <w:rFonts w:hint="cs"/>
          <w:rtl/>
        </w:rPr>
        <w:t>חבר הכנסת איתן כבל.</w:t>
      </w:r>
    </w:p>
    <w:p w14:paraId="6AE865CD" w14:textId="77777777" w:rsidR="00000000" w:rsidRDefault="00DD24A4">
      <w:pPr>
        <w:pStyle w:val="a"/>
        <w:rPr>
          <w:rFonts w:hint="cs"/>
          <w:rtl/>
        </w:rPr>
      </w:pPr>
    </w:p>
    <w:p w14:paraId="709668A0" w14:textId="77777777" w:rsidR="00000000" w:rsidRDefault="00DD24A4">
      <w:pPr>
        <w:pStyle w:val="ac"/>
        <w:rPr>
          <w:rtl/>
        </w:rPr>
      </w:pPr>
      <w:r>
        <w:rPr>
          <w:rFonts w:hint="eastAsia"/>
          <w:rtl/>
        </w:rPr>
        <w:t>חמי</w:t>
      </w:r>
      <w:r>
        <w:rPr>
          <w:rtl/>
        </w:rPr>
        <w:t xml:space="preserve"> דורון (שינוי):</w:t>
      </w:r>
    </w:p>
    <w:p w14:paraId="5538A567" w14:textId="77777777" w:rsidR="00000000" w:rsidRDefault="00DD24A4">
      <w:pPr>
        <w:pStyle w:val="a"/>
        <w:rPr>
          <w:rFonts w:hint="cs"/>
          <w:rtl/>
        </w:rPr>
      </w:pPr>
    </w:p>
    <w:p w14:paraId="792E542E" w14:textId="77777777" w:rsidR="00000000" w:rsidRDefault="00DD24A4">
      <w:pPr>
        <w:pStyle w:val="a"/>
        <w:rPr>
          <w:rFonts w:hint="cs"/>
          <w:rtl/>
        </w:rPr>
      </w:pPr>
      <w:r>
        <w:rPr>
          <w:rFonts w:hint="cs"/>
          <w:rtl/>
        </w:rPr>
        <w:t>הרווחת משהו?</w:t>
      </w:r>
    </w:p>
    <w:p w14:paraId="01605AE8" w14:textId="77777777" w:rsidR="00000000" w:rsidRDefault="00DD24A4">
      <w:pPr>
        <w:pStyle w:val="a"/>
        <w:rPr>
          <w:rFonts w:hint="cs"/>
          <w:rtl/>
        </w:rPr>
      </w:pPr>
    </w:p>
    <w:p w14:paraId="688C22DD" w14:textId="77777777" w:rsidR="00000000" w:rsidRDefault="00DD24A4">
      <w:pPr>
        <w:pStyle w:val="ad"/>
        <w:rPr>
          <w:rFonts w:hint="cs"/>
          <w:rtl/>
        </w:rPr>
      </w:pPr>
      <w:r>
        <w:rPr>
          <w:rFonts w:hint="cs"/>
          <w:rtl/>
        </w:rPr>
        <w:t>היו"ר אברהם הירשזון:</w:t>
      </w:r>
    </w:p>
    <w:p w14:paraId="6322550C" w14:textId="77777777" w:rsidR="00000000" w:rsidRDefault="00DD24A4">
      <w:pPr>
        <w:pStyle w:val="a"/>
        <w:rPr>
          <w:rFonts w:hint="cs"/>
          <w:rtl/>
        </w:rPr>
      </w:pPr>
    </w:p>
    <w:p w14:paraId="37258DB8" w14:textId="77777777" w:rsidR="00000000" w:rsidRDefault="00DD24A4">
      <w:pPr>
        <w:pStyle w:val="a"/>
        <w:rPr>
          <w:rFonts w:hint="cs"/>
          <w:rtl/>
        </w:rPr>
      </w:pPr>
      <w:r>
        <w:rPr>
          <w:rFonts w:hint="cs"/>
          <w:rtl/>
        </w:rPr>
        <w:t>א</w:t>
      </w:r>
      <w:r>
        <w:rPr>
          <w:rFonts w:hint="cs"/>
          <w:rtl/>
        </w:rPr>
        <w:t>דוני, תן לי לנהל את הישיבה. חבר הכנסת איתן כבל, אתה מכריח ומאלץ אותי, ואני מבקש.</w:t>
      </w:r>
    </w:p>
    <w:p w14:paraId="36BA95F3" w14:textId="77777777" w:rsidR="00000000" w:rsidRDefault="00DD24A4">
      <w:pPr>
        <w:pStyle w:val="a"/>
        <w:rPr>
          <w:rFonts w:hint="cs"/>
          <w:rtl/>
        </w:rPr>
      </w:pPr>
    </w:p>
    <w:p w14:paraId="2F175768" w14:textId="77777777" w:rsidR="00000000" w:rsidRDefault="00DD24A4">
      <w:pPr>
        <w:pStyle w:val="SpeakerCon"/>
        <w:rPr>
          <w:rtl/>
        </w:rPr>
      </w:pPr>
      <w:bookmarkStart w:id="104" w:name="FS000000517T27_02_2003_19_03_32C"/>
      <w:bookmarkEnd w:id="104"/>
      <w:r>
        <w:rPr>
          <w:rtl/>
        </w:rPr>
        <w:t>יוסף לפיד (שינוי):</w:t>
      </w:r>
    </w:p>
    <w:p w14:paraId="2D80F93D" w14:textId="77777777" w:rsidR="00000000" w:rsidRDefault="00DD24A4">
      <w:pPr>
        <w:pStyle w:val="a"/>
        <w:rPr>
          <w:rtl/>
        </w:rPr>
      </w:pPr>
    </w:p>
    <w:p w14:paraId="47E66570" w14:textId="77777777" w:rsidR="00000000" w:rsidRDefault="00DD24A4">
      <w:pPr>
        <w:pStyle w:val="a"/>
        <w:rPr>
          <w:rFonts w:hint="cs"/>
          <w:rtl/>
        </w:rPr>
      </w:pPr>
      <w:r>
        <w:rPr>
          <w:rFonts w:hint="cs"/>
          <w:rtl/>
        </w:rPr>
        <w:t>המאמץ העילאי שאנחנו נשקיע עכשיו בשיפור המצב הכלכלי הוא תוצאה של הניהול הכושל של הכלכלה הישראלית בממשלה הקודמת, שבה אתם הייתם שותפים. עד לריב בין פואד לשרו</w:t>
      </w:r>
      <w:r>
        <w:rPr>
          <w:rFonts w:hint="cs"/>
          <w:rtl/>
        </w:rPr>
        <w:t>ן בעניין הגמלאים שיתפתם פעולה, ועכשיו אתם מדברים על התקופה שבה הייתם בממשלה ובה הייתם אחראים לכל מה שנעשה כאילו זו היתה איזו  תקופה שחורה בתולדות המדינה. אם היא היתה שחורה, אתם הייתם הפרות השחורות בחושך הזה.</w:t>
      </w:r>
    </w:p>
    <w:p w14:paraId="6CCE5014" w14:textId="77777777" w:rsidR="00000000" w:rsidRDefault="00DD24A4">
      <w:pPr>
        <w:pStyle w:val="a"/>
        <w:rPr>
          <w:rFonts w:hint="cs"/>
          <w:rtl/>
        </w:rPr>
      </w:pPr>
    </w:p>
    <w:p w14:paraId="41E2F9AA" w14:textId="77777777" w:rsidR="00000000" w:rsidRDefault="00DD24A4">
      <w:pPr>
        <w:pStyle w:val="ac"/>
        <w:rPr>
          <w:rtl/>
        </w:rPr>
      </w:pPr>
      <w:r>
        <w:rPr>
          <w:rFonts w:hint="eastAsia"/>
          <w:rtl/>
        </w:rPr>
        <w:t>ג</w:t>
      </w:r>
      <w:r>
        <w:rPr>
          <w:rtl/>
        </w:rPr>
        <w:t>'מ</w:t>
      </w:r>
      <w:r>
        <w:rPr>
          <w:rFonts w:hint="cs"/>
          <w:rtl/>
        </w:rPr>
        <w:t>א</w:t>
      </w:r>
      <w:r>
        <w:rPr>
          <w:rtl/>
        </w:rPr>
        <w:t>ל זחאלקה (בל"ד):</w:t>
      </w:r>
    </w:p>
    <w:p w14:paraId="3B90C5E6" w14:textId="77777777" w:rsidR="00000000" w:rsidRDefault="00DD24A4">
      <w:pPr>
        <w:pStyle w:val="a"/>
        <w:rPr>
          <w:rFonts w:hint="cs"/>
          <w:rtl/>
        </w:rPr>
      </w:pPr>
    </w:p>
    <w:p w14:paraId="3C04EBE9" w14:textId="77777777" w:rsidR="00000000" w:rsidRDefault="00DD24A4">
      <w:pPr>
        <w:pStyle w:val="a"/>
        <w:rPr>
          <w:rFonts w:hint="cs"/>
          <w:rtl/>
        </w:rPr>
      </w:pPr>
      <w:r>
        <w:rPr>
          <w:rFonts w:hint="cs"/>
          <w:rtl/>
        </w:rPr>
        <w:t>שחור זה יפה.</w:t>
      </w:r>
    </w:p>
    <w:p w14:paraId="23DB1DF1" w14:textId="77777777" w:rsidR="00000000" w:rsidRDefault="00DD24A4">
      <w:pPr>
        <w:pStyle w:val="a"/>
        <w:rPr>
          <w:rFonts w:hint="cs"/>
          <w:rtl/>
        </w:rPr>
      </w:pPr>
    </w:p>
    <w:p w14:paraId="2818674A" w14:textId="77777777" w:rsidR="00000000" w:rsidRDefault="00DD24A4">
      <w:pPr>
        <w:pStyle w:val="SpeakerCon"/>
        <w:rPr>
          <w:rtl/>
        </w:rPr>
      </w:pPr>
      <w:bookmarkStart w:id="105" w:name="FS000000517T27_02_2003_19_04_59C"/>
      <w:bookmarkEnd w:id="105"/>
      <w:r>
        <w:rPr>
          <w:rtl/>
        </w:rPr>
        <w:t>יוסף לפיד (</w:t>
      </w:r>
      <w:r>
        <w:rPr>
          <w:rtl/>
        </w:rPr>
        <w:t>שינוי):</w:t>
      </w:r>
    </w:p>
    <w:p w14:paraId="4B3F5953" w14:textId="77777777" w:rsidR="00000000" w:rsidRDefault="00DD24A4">
      <w:pPr>
        <w:pStyle w:val="a"/>
        <w:rPr>
          <w:rtl/>
        </w:rPr>
      </w:pPr>
    </w:p>
    <w:p w14:paraId="58529E04" w14:textId="77777777" w:rsidR="00000000" w:rsidRDefault="00DD24A4">
      <w:pPr>
        <w:pStyle w:val="a"/>
        <w:rPr>
          <w:rFonts w:hint="cs"/>
          <w:rtl/>
        </w:rPr>
      </w:pPr>
      <w:r>
        <w:rPr>
          <w:rFonts w:hint="cs"/>
          <w:rtl/>
        </w:rPr>
        <w:t>רבותי, אני, שנשארתי באופוזיציה, צריך עכשיו להצטדק על כך שאני מצטרף לממשלה שאני רוצה שתסייע לעם ישראל לצאת מה"ברוך" שאתם הכנסתם אותו אליו.</w:t>
      </w:r>
    </w:p>
    <w:p w14:paraId="7484E9A0" w14:textId="77777777" w:rsidR="00000000" w:rsidRDefault="00DD24A4">
      <w:pPr>
        <w:pStyle w:val="a"/>
        <w:rPr>
          <w:rFonts w:hint="cs"/>
          <w:rtl/>
        </w:rPr>
      </w:pPr>
    </w:p>
    <w:p w14:paraId="2A0387BA" w14:textId="77777777" w:rsidR="00000000" w:rsidRDefault="00DD24A4">
      <w:pPr>
        <w:pStyle w:val="ac"/>
        <w:rPr>
          <w:rFonts w:hint="cs"/>
          <w:rtl/>
        </w:rPr>
      </w:pPr>
      <w:r>
        <w:rPr>
          <w:rFonts w:hint="eastAsia"/>
          <w:rtl/>
        </w:rPr>
        <w:t>יולי</w:t>
      </w:r>
      <w:r>
        <w:rPr>
          <w:rtl/>
        </w:rPr>
        <w:t xml:space="preserve"> תמיר (העבודה-מימד):</w:t>
      </w:r>
    </w:p>
    <w:p w14:paraId="647AB3EC" w14:textId="77777777" w:rsidR="00000000" w:rsidRDefault="00DD24A4">
      <w:pPr>
        <w:pStyle w:val="ac"/>
        <w:rPr>
          <w:rFonts w:hint="cs"/>
          <w:rtl/>
        </w:rPr>
      </w:pPr>
    </w:p>
    <w:p w14:paraId="52555E44" w14:textId="77777777" w:rsidR="00000000" w:rsidRDefault="00DD24A4">
      <w:pPr>
        <w:pStyle w:val="a"/>
        <w:ind w:left="719" w:firstLine="0"/>
        <w:rPr>
          <w:rFonts w:hint="cs"/>
          <w:rtl/>
        </w:rPr>
      </w:pPr>
      <w:r>
        <w:rPr>
          <w:rFonts w:hint="cs"/>
          <w:rtl/>
        </w:rPr>
        <w:t xml:space="preserve">- - - </w:t>
      </w:r>
    </w:p>
    <w:p w14:paraId="300E485F" w14:textId="77777777" w:rsidR="00000000" w:rsidRDefault="00DD24A4">
      <w:pPr>
        <w:pStyle w:val="ac"/>
        <w:rPr>
          <w:rFonts w:hint="cs"/>
          <w:rtl/>
        </w:rPr>
      </w:pPr>
    </w:p>
    <w:p w14:paraId="2EFB2D0B" w14:textId="77777777" w:rsidR="00000000" w:rsidRDefault="00DD24A4">
      <w:pPr>
        <w:pStyle w:val="ac"/>
        <w:rPr>
          <w:rtl/>
        </w:rPr>
      </w:pPr>
      <w:r>
        <w:rPr>
          <w:rFonts w:hint="eastAsia"/>
          <w:rtl/>
        </w:rPr>
        <w:t>קריאות</w:t>
      </w:r>
      <w:r>
        <w:rPr>
          <w:rtl/>
        </w:rPr>
        <w:t>:</w:t>
      </w:r>
    </w:p>
    <w:p w14:paraId="74FBD23D" w14:textId="77777777" w:rsidR="00000000" w:rsidRDefault="00DD24A4">
      <w:pPr>
        <w:pStyle w:val="a"/>
        <w:rPr>
          <w:rFonts w:hint="cs"/>
          <w:rtl/>
        </w:rPr>
      </w:pPr>
    </w:p>
    <w:p w14:paraId="7BBD66CB" w14:textId="77777777" w:rsidR="00000000" w:rsidRDefault="00DD24A4">
      <w:pPr>
        <w:pStyle w:val="a"/>
        <w:rPr>
          <w:rFonts w:hint="cs"/>
          <w:rtl/>
        </w:rPr>
      </w:pPr>
      <w:r>
        <w:rPr>
          <w:rFonts w:hint="cs"/>
          <w:rtl/>
        </w:rPr>
        <w:t>- - -</w:t>
      </w:r>
    </w:p>
    <w:p w14:paraId="2C1D64AC" w14:textId="77777777" w:rsidR="00000000" w:rsidRDefault="00DD24A4">
      <w:pPr>
        <w:pStyle w:val="a"/>
        <w:ind w:firstLine="0"/>
        <w:rPr>
          <w:rFonts w:hint="cs"/>
          <w:rtl/>
        </w:rPr>
      </w:pPr>
    </w:p>
    <w:p w14:paraId="7EABD5C0" w14:textId="77777777" w:rsidR="00000000" w:rsidRDefault="00DD24A4">
      <w:pPr>
        <w:pStyle w:val="Speaker"/>
        <w:rPr>
          <w:rtl/>
        </w:rPr>
      </w:pPr>
      <w:bookmarkStart w:id="106" w:name="FS000000517T27_02_2003_19_06_51"/>
      <w:bookmarkEnd w:id="106"/>
      <w:r>
        <w:rPr>
          <w:rFonts w:hint="eastAsia"/>
          <w:rtl/>
        </w:rPr>
        <w:t>יוסף</w:t>
      </w:r>
      <w:r>
        <w:rPr>
          <w:rtl/>
        </w:rPr>
        <w:t xml:space="preserve"> לפיד (שינוי):</w:t>
      </w:r>
    </w:p>
    <w:p w14:paraId="21341A97" w14:textId="77777777" w:rsidR="00000000" w:rsidRDefault="00DD24A4">
      <w:pPr>
        <w:pStyle w:val="a"/>
        <w:rPr>
          <w:rFonts w:hint="cs"/>
          <w:rtl/>
        </w:rPr>
      </w:pPr>
    </w:p>
    <w:p w14:paraId="66ECE5CD" w14:textId="77777777" w:rsidR="00000000" w:rsidRDefault="00DD24A4">
      <w:pPr>
        <w:pStyle w:val="a"/>
        <w:ind w:firstLine="720"/>
        <w:rPr>
          <w:rFonts w:hint="cs"/>
          <w:rtl/>
        </w:rPr>
      </w:pPr>
      <w:r>
        <w:rPr>
          <w:rFonts w:hint="cs"/>
          <w:rtl/>
        </w:rPr>
        <w:t>איזה מין צביעות זאת לבוא אלי בטענות על</w:t>
      </w:r>
      <w:r>
        <w:rPr>
          <w:rFonts w:hint="cs"/>
          <w:rtl/>
        </w:rPr>
        <w:t xml:space="preserve"> מה שאתם עשיתם? </w:t>
      </w:r>
    </w:p>
    <w:p w14:paraId="2938C63C" w14:textId="77777777" w:rsidR="00000000" w:rsidRDefault="00DD24A4">
      <w:pPr>
        <w:pStyle w:val="a"/>
        <w:ind w:firstLine="0"/>
        <w:rPr>
          <w:rFonts w:hint="cs"/>
          <w:rtl/>
        </w:rPr>
      </w:pPr>
    </w:p>
    <w:p w14:paraId="0219C0B2" w14:textId="77777777" w:rsidR="00000000" w:rsidRDefault="00DD24A4">
      <w:pPr>
        <w:pStyle w:val="a"/>
        <w:ind w:firstLine="0"/>
        <w:rPr>
          <w:rFonts w:hint="cs"/>
          <w:rtl/>
        </w:rPr>
      </w:pPr>
      <w:r>
        <w:rPr>
          <w:rFonts w:hint="cs"/>
          <w:rtl/>
        </w:rPr>
        <w:tab/>
        <w:t>רבותי, אני רוצה להקדיש עוד כמה מלים לנושא מאוד כאוב. אני הולך להיות שר בממשלת ישראל,  ולאחרונה אני מרגיש כמו שהרגשתי כילד יהודי בגטו, מפני שתוקפים אותי על מוצאי. תוקפים אותי בגסות ובבוטות ובלי רחמנות ובשנאה על כך שאני אשכנזי. מה לעשות, פ</w:t>
      </w:r>
      <w:r>
        <w:rPr>
          <w:rFonts w:hint="cs"/>
          <w:rtl/>
        </w:rPr>
        <w:t>עם הייתי צריך להצטדק על כך שאני יהודי; עכשיו אני צריך להצטדק על כך שאני אשכנזי.</w:t>
      </w:r>
    </w:p>
    <w:p w14:paraId="3102186C" w14:textId="77777777" w:rsidR="00000000" w:rsidRDefault="00DD24A4">
      <w:pPr>
        <w:pStyle w:val="a"/>
        <w:ind w:firstLine="0"/>
        <w:rPr>
          <w:rFonts w:hint="cs"/>
          <w:rtl/>
        </w:rPr>
      </w:pPr>
    </w:p>
    <w:p w14:paraId="386FC413" w14:textId="77777777" w:rsidR="00000000" w:rsidRDefault="00DD24A4">
      <w:pPr>
        <w:pStyle w:val="ac"/>
        <w:rPr>
          <w:rtl/>
        </w:rPr>
      </w:pPr>
      <w:r>
        <w:rPr>
          <w:rFonts w:hint="eastAsia"/>
          <w:rtl/>
        </w:rPr>
        <w:t>קריאות</w:t>
      </w:r>
      <w:r>
        <w:rPr>
          <w:rtl/>
        </w:rPr>
        <w:t>:</w:t>
      </w:r>
    </w:p>
    <w:p w14:paraId="32C1D968" w14:textId="77777777" w:rsidR="00000000" w:rsidRDefault="00DD24A4">
      <w:pPr>
        <w:pStyle w:val="a"/>
        <w:rPr>
          <w:rFonts w:hint="cs"/>
          <w:rtl/>
        </w:rPr>
      </w:pPr>
    </w:p>
    <w:p w14:paraId="51BE2FB7" w14:textId="77777777" w:rsidR="00000000" w:rsidRDefault="00DD24A4">
      <w:pPr>
        <w:pStyle w:val="a"/>
        <w:rPr>
          <w:rFonts w:hint="cs"/>
          <w:rtl/>
        </w:rPr>
      </w:pPr>
      <w:r>
        <w:rPr>
          <w:rFonts w:hint="cs"/>
          <w:rtl/>
        </w:rPr>
        <w:t>- - -</w:t>
      </w:r>
    </w:p>
    <w:p w14:paraId="08395D85" w14:textId="77777777" w:rsidR="00000000" w:rsidRDefault="00DD24A4">
      <w:pPr>
        <w:pStyle w:val="a"/>
        <w:ind w:firstLine="0"/>
        <w:rPr>
          <w:rFonts w:hint="cs"/>
          <w:rtl/>
        </w:rPr>
      </w:pPr>
    </w:p>
    <w:p w14:paraId="1BC56939" w14:textId="77777777" w:rsidR="00000000" w:rsidRDefault="00DD24A4">
      <w:pPr>
        <w:pStyle w:val="ad"/>
        <w:rPr>
          <w:rFonts w:hint="cs"/>
          <w:rtl/>
        </w:rPr>
      </w:pPr>
      <w:r>
        <w:rPr>
          <w:rFonts w:hint="cs"/>
          <w:rtl/>
        </w:rPr>
        <w:t>היו"ר אברהם הירשזון:</w:t>
      </w:r>
    </w:p>
    <w:p w14:paraId="7F626221" w14:textId="77777777" w:rsidR="00000000" w:rsidRDefault="00DD24A4">
      <w:pPr>
        <w:pStyle w:val="a"/>
        <w:ind w:firstLine="0"/>
        <w:rPr>
          <w:rFonts w:hint="cs"/>
          <w:rtl/>
        </w:rPr>
      </w:pPr>
    </w:p>
    <w:p w14:paraId="7C5B958E" w14:textId="77777777" w:rsidR="00000000" w:rsidRDefault="00DD24A4">
      <w:pPr>
        <w:pStyle w:val="a"/>
        <w:ind w:firstLine="0"/>
        <w:rPr>
          <w:rFonts w:hint="cs"/>
          <w:rtl/>
        </w:rPr>
      </w:pPr>
      <w:r>
        <w:rPr>
          <w:rFonts w:hint="cs"/>
          <w:rtl/>
        </w:rPr>
        <w:tab/>
        <w:t>סליחה, סליחה, סליחה, מה קרה?</w:t>
      </w:r>
    </w:p>
    <w:p w14:paraId="6085554E" w14:textId="77777777" w:rsidR="00000000" w:rsidRDefault="00DD24A4">
      <w:pPr>
        <w:pStyle w:val="a"/>
        <w:ind w:firstLine="0"/>
        <w:rPr>
          <w:rFonts w:hint="cs"/>
          <w:rtl/>
        </w:rPr>
      </w:pPr>
    </w:p>
    <w:p w14:paraId="762680C0" w14:textId="77777777" w:rsidR="00000000" w:rsidRDefault="00DD24A4">
      <w:pPr>
        <w:pStyle w:val="SpeakerCon"/>
        <w:rPr>
          <w:rtl/>
        </w:rPr>
      </w:pPr>
      <w:bookmarkStart w:id="107" w:name="FS000000517T27_02_2003_18_43_45"/>
      <w:bookmarkEnd w:id="107"/>
      <w:r>
        <w:rPr>
          <w:rFonts w:hint="eastAsia"/>
          <w:rtl/>
        </w:rPr>
        <w:t>יוסף</w:t>
      </w:r>
      <w:r>
        <w:rPr>
          <w:rtl/>
        </w:rPr>
        <w:t xml:space="preserve"> לפיד (שינוי):</w:t>
      </w:r>
    </w:p>
    <w:p w14:paraId="3E2649C6" w14:textId="77777777" w:rsidR="00000000" w:rsidRDefault="00DD24A4">
      <w:pPr>
        <w:pStyle w:val="a"/>
        <w:rPr>
          <w:rFonts w:hint="cs"/>
          <w:rtl/>
        </w:rPr>
      </w:pPr>
    </w:p>
    <w:p w14:paraId="5DE90CDD" w14:textId="77777777" w:rsidR="00000000" w:rsidRDefault="00DD24A4">
      <w:pPr>
        <w:pStyle w:val="a"/>
        <w:rPr>
          <w:rFonts w:hint="cs"/>
          <w:rtl/>
        </w:rPr>
      </w:pPr>
      <w:r>
        <w:rPr>
          <w:rFonts w:hint="cs"/>
          <w:rtl/>
        </w:rPr>
        <w:t>רבותי, אנשים שייסדו מפלגה על בסיס גזעני תוקפים אותי על המוצא שלי. מה לעשות ולא נתמזל מ</w:t>
      </w:r>
      <w:r>
        <w:rPr>
          <w:rFonts w:hint="cs"/>
          <w:rtl/>
        </w:rPr>
        <w:t>זלי להיוולד מזרחי? נולדתי אשכנזי, אני מודה.</w:t>
      </w:r>
    </w:p>
    <w:p w14:paraId="509F759E" w14:textId="77777777" w:rsidR="00000000" w:rsidRDefault="00DD24A4">
      <w:pPr>
        <w:pStyle w:val="a"/>
        <w:ind w:firstLine="0"/>
        <w:rPr>
          <w:rFonts w:hint="cs"/>
          <w:rtl/>
        </w:rPr>
      </w:pPr>
    </w:p>
    <w:p w14:paraId="1070077E" w14:textId="77777777" w:rsidR="00000000" w:rsidRDefault="00DD24A4">
      <w:pPr>
        <w:pStyle w:val="ac"/>
        <w:rPr>
          <w:rtl/>
        </w:rPr>
      </w:pPr>
      <w:r>
        <w:rPr>
          <w:rFonts w:hint="eastAsia"/>
          <w:rtl/>
        </w:rPr>
        <w:t>אבשלום</w:t>
      </w:r>
      <w:r>
        <w:rPr>
          <w:rtl/>
        </w:rPr>
        <w:t xml:space="preserve"> וילן (מרצ):</w:t>
      </w:r>
    </w:p>
    <w:p w14:paraId="34DC1F20" w14:textId="77777777" w:rsidR="00000000" w:rsidRDefault="00DD24A4">
      <w:pPr>
        <w:pStyle w:val="a"/>
        <w:rPr>
          <w:rFonts w:hint="cs"/>
          <w:rtl/>
        </w:rPr>
      </w:pPr>
    </w:p>
    <w:p w14:paraId="7BA2EADC" w14:textId="77777777" w:rsidR="00000000" w:rsidRDefault="00DD24A4">
      <w:pPr>
        <w:pStyle w:val="a"/>
        <w:rPr>
          <w:rFonts w:hint="cs"/>
          <w:rtl/>
        </w:rPr>
      </w:pPr>
      <w:r>
        <w:rPr>
          <w:rFonts w:hint="cs"/>
          <w:rtl/>
        </w:rPr>
        <w:t>כמה נמוך, כמה נמוך - - -</w:t>
      </w:r>
    </w:p>
    <w:p w14:paraId="3418EAC4" w14:textId="77777777" w:rsidR="00000000" w:rsidRDefault="00DD24A4">
      <w:pPr>
        <w:pStyle w:val="a"/>
        <w:ind w:firstLine="0"/>
        <w:rPr>
          <w:rFonts w:hint="cs"/>
          <w:rtl/>
        </w:rPr>
      </w:pPr>
    </w:p>
    <w:p w14:paraId="3AF329F6" w14:textId="77777777" w:rsidR="00000000" w:rsidRDefault="00DD24A4">
      <w:pPr>
        <w:pStyle w:val="ad"/>
        <w:rPr>
          <w:rFonts w:hint="cs"/>
          <w:rtl/>
        </w:rPr>
      </w:pPr>
      <w:r>
        <w:rPr>
          <w:rFonts w:hint="cs"/>
          <w:rtl/>
        </w:rPr>
        <w:t>היו"ר אברהם הירשזון:</w:t>
      </w:r>
    </w:p>
    <w:p w14:paraId="1D9D8428" w14:textId="77777777" w:rsidR="00000000" w:rsidRDefault="00DD24A4">
      <w:pPr>
        <w:pStyle w:val="a"/>
        <w:ind w:firstLine="0"/>
        <w:rPr>
          <w:rFonts w:hint="cs"/>
          <w:rtl/>
        </w:rPr>
      </w:pPr>
    </w:p>
    <w:p w14:paraId="3EE3B871" w14:textId="77777777" w:rsidR="00000000" w:rsidRDefault="00DD24A4">
      <w:pPr>
        <w:pStyle w:val="a"/>
        <w:ind w:firstLine="0"/>
        <w:rPr>
          <w:rFonts w:hint="cs"/>
          <w:rtl/>
        </w:rPr>
      </w:pPr>
      <w:r>
        <w:rPr>
          <w:rFonts w:hint="cs"/>
          <w:rtl/>
        </w:rPr>
        <w:tab/>
        <w:t>חבר הכנסת וילן, שמענו.</w:t>
      </w:r>
    </w:p>
    <w:p w14:paraId="41278C96" w14:textId="77777777" w:rsidR="00000000" w:rsidRDefault="00DD24A4">
      <w:pPr>
        <w:pStyle w:val="a"/>
        <w:ind w:firstLine="0"/>
        <w:rPr>
          <w:rFonts w:hint="cs"/>
          <w:rtl/>
        </w:rPr>
      </w:pPr>
    </w:p>
    <w:p w14:paraId="25491F8D" w14:textId="77777777" w:rsidR="00000000" w:rsidRDefault="00DD24A4">
      <w:pPr>
        <w:pStyle w:val="SpeakerCon"/>
        <w:rPr>
          <w:rFonts w:hint="cs"/>
          <w:rtl/>
        </w:rPr>
      </w:pPr>
      <w:bookmarkStart w:id="108" w:name="FS000000517T27_02_2003_18_45_33"/>
      <w:bookmarkEnd w:id="108"/>
      <w:r>
        <w:rPr>
          <w:rFonts w:hint="eastAsia"/>
          <w:rtl/>
        </w:rPr>
        <w:t>יוסף</w:t>
      </w:r>
      <w:r>
        <w:rPr>
          <w:rtl/>
        </w:rPr>
        <w:t xml:space="preserve"> לפיד (שינוי):</w:t>
      </w:r>
    </w:p>
    <w:p w14:paraId="014C1B86" w14:textId="77777777" w:rsidR="00000000" w:rsidRDefault="00DD24A4">
      <w:pPr>
        <w:pStyle w:val="a"/>
        <w:rPr>
          <w:rFonts w:hint="cs"/>
          <w:rtl/>
        </w:rPr>
      </w:pPr>
    </w:p>
    <w:p w14:paraId="5FC8991A" w14:textId="77777777" w:rsidR="00000000" w:rsidRDefault="00DD24A4">
      <w:pPr>
        <w:pStyle w:val="a"/>
        <w:rPr>
          <w:rFonts w:hint="cs"/>
          <w:rtl/>
        </w:rPr>
      </w:pPr>
      <w:r>
        <w:rPr>
          <w:rFonts w:hint="cs"/>
          <w:rtl/>
        </w:rPr>
        <w:t>רבותי, רבם של האנשים האלה, הרב שלהם, קורא לנו "זבל"  -  אני שמעתי במו-אוזני ביטויים כאלה ממקור אחר</w:t>
      </w:r>
      <w:r>
        <w:rPr>
          <w:rFonts w:hint="cs"/>
          <w:rtl/>
        </w:rPr>
        <w:t xml:space="preserve">, בזמן אחר </w:t>
      </w:r>
      <w:r>
        <w:rPr>
          <w:rtl/>
        </w:rPr>
        <w:t>–</w:t>
      </w:r>
      <w:r>
        <w:rPr>
          <w:rFonts w:hint="cs"/>
          <w:rtl/>
        </w:rPr>
        <w:t xml:space="preserve"> ורק מפני שהמוצא שלי לא מוצא חן בעיניו.</w:t>
      </w:r>
    </w:p>
    <w:p w14:paraId="2DA667D8" w14:textId="77777777" w:rsidR="00000000" w:rsidRDefault="00DD24A4">
      <w:pPr>
        <w:pStyle w:val="a"/>
        <w:ind w:firstLine="0"/>
        <w:rPr>
          <w:rFonts w:hint="cs"/>
          <w:rtl/>
        </w:rPr>
      </w:pPr>
    </w:p>
    <w:p w14:paraId="63EA8FE6" w14:textId="77777777" w:rsidR="00000000" w:rsidRDefault="00DD24A4">
      <w:pPr>
        <w:pStyle w:val="ac"/>
        <w:rPr>
          <w:rtl/>
        </w:rPr>
      </w:pPr>
      <w:r>
        <w:rPr>
          <w:rFonts w:hint="eastAsia"/>
          <w:rtl/>
        </w:rPr>
        <w:t>עזמי</w:t>
      </w:r>
      <w:r>
        <w:rPr>
          <w:rtl/>
        </w:rPr>
        <w:t xml:space="preserve"> בשארה (בל"ד):</w:t>
      </w:r>
    </w:p>
    <w:p w14:paraId="389F60DE" w14:textId="77777777" w:rsidR="00000000" w:rsidRDefault="00DD24A4">
      <w:pPr>
        <w:pStyle w:val="a"/>
        <w:rPr>
          <w:rFonts w:hint="cs"/>
          <w:rtl/>
        </w:rPr>
      </w:pPr>
    </w:p>
    <w:p w14:paraId="5553F738" w14:textId="77777777" w:rsidR="00000000" w:rsidRDefault="00DD24A4">
      <w:pPr>
        <w:pStyle w:val="a"/>
        <w:rPr>
          <w:rFonts w:hint="cs"/>
          <w:rtl/>
        </w:rPr>
      </w:pPr>
      <w:r>
        <w:rPr>
          <w:rFonts w:hint="cs"/>
          <w:rtl/>
        </w:rPr>
        <w:t>- - -  יש עוד כמה דברים.</w:t>
      </w:r>
    </w:p>
    <w:p w14:paraId="113FFFA1" w14:textId="77777777" w:rsidR="00000000" w:rsidRDefault="00DD24A4">
      <w:pPr>
        <w:pStyle w:val="a"/>
        <w:ind w:firstLine="0"/>
        <w:rPr>
          <w:rFonts w:hint="cs"/>
          <w:rtl/>
        </w:rPr>
      </w:pPr>
    </w:p>
    <w:p w14:paraId="5F3E869F" w14:textId="77777777" w:rsidR="00000000" w:rsidRDefault="00DD24A4">
      <w:pPr>
        <w:pStyle w:val="SpeakerCon"/>
        <w:rPr>
          <w:rtl/>
        </w:rPr>
      </w:pPr>
      <w:bookmarkStart w:id="109" w:name="FS000000517T27_02_2003_18_50_49"/>
      <w:bookmarkEnd w:id="109"/>
      <w:r>
        <w:rPr>
          <w:rFonts w:hint="eastAsia"/>
          <w:rtl/>
        </w:rPr>
        <w:t>יוסף</w:t>
      </w:r>
      <w:r>
        <w:rPr>
          <w:rtl/>
        </w:rPr>
        <w:t xml:space="preserve"> לפיד (שינוי):</w:t>
      </w:r>
    </w:p>
    <w:p w14:paraId="7CBF785F" w14:textId="77777777" w:rsidR="00000000" w:rsidRDefault="00DD24A4">
      <w:pPr>
        <w:pStyle w:val="a"/>
        <w:rPr>
          <w:rFonts w:hint="cs"/>
          <w:rtl/>
        </w:rPr>
      </w:pPr>
    </w:p>
    <w:p w14:paraId="5879C2F4" w14:textId="77777777" w:rsidR="00000000" w:rsidRDefault="00DD24A4">
      <w:pPr>
        <w:pStyle w:val="a"/>
        <w:ind w:firstLine="0"/>
        <w:rPr>
          <w:rFonts w:hint="cs"/>
          <w:rtl/>
        </w:rPr>
      </w:pPr>
      <w:r>
        <w:rPr>
          <w:rFonts w:hint="cs"/>
          <w:rtl/>
        </w:rPr>
        <w:tab/>
        <w:t xml:space="preserve">אני בוש ונכלם, ואני קורא למנהיגות הרוחנית, כי מהפוליטיקאים של המפלגה ההיא נואשתי; אני קורא למנהיגות הרוחנית של היהדות המזרחית והספרדית: </w:t>
      </w:r>
      <w:r>
        <w:rPr>
          <w:rFonts w:hint="cs"/>
          <w:rtl/>
        </w:rPr>
        <w:t>רבותי, נקבור את הנושא העדתי הזה לפני שהוא יהרוס אותנו. אנחנו באנו לכאן להיות ישראלים; לא להיות ספרדים ולא להיות אשכנזים. אנחנו ישראלים, יהודים ישראלים, ותפסיקו את מלחמת האחים הזאת, שתהרוס אותנו לפני שהערבים יעשו זאת. תודה רבה.</w:t>
      </w:r>
    </w:p>
    <w:p w14:paraId="523900F4" w14:textId="77777777" w:rsidR="00000000" w:rsidRDefault="00DD24A4">
      <w:pPr>
        <w:pStyle w:val="a"/>
        <w:ind w:firstLine="0"/>
        <w:rPr>
          <w:rFonts w:hint="cs"/>
          <w:rtl/>
        </w:rPr>
      </w:pPr>
    </w:p>
    <w:p w14:paraId="6FE66336" w14:textId="77777777" w:rsidR="00000000" w:rsidRDefault="00DD24A4">
      <w:pPr>
        <w:pStyle w:val="ad"/>
        <w:rPr>
          <w:rFonts w:hint="cs"/>
          <w:rtl/>
        </w:rPr>
      </w:pPr>
      <w:r>
        <w:rPr>
          <w:rFonts w:hint="cs"/>
          <w:rtl/>
        </w:rPr>
        <w:t>היו"ר אברהם הירשזון:</w:t>
      </w:r>
    </w:p>
    <w:p w14:paraId="7478EEE6" w14:textId="77777777" w:rsidR="00000000" w:rsidRDefault="00DD24A4">
      <w:pPr>
        <w:pStyle w:val="a"/>
        <w:ind w:firstLine="0"/>
        <w:rPr>
          <w:rFonts w:hint="cs"/>
          <w:rtl/>
        </w:rPr>
      </w:pPr>
    </w:p>
    <w:p w14:paraId="5E71D721" w14:textId="77777777" w:rsidR="00000000" w:rsidRDefault="00DD24A4">
      <w:pPr>
        <w:pStyle w:val="a"/>
        <w:ind w:firstLine="0"/>
        <w:rPr>
          <w:rFonts w:hint="cs"/>
          <w:rtl/>
        </w:rPr>
      </w:pPr>
      <w:r>
        <w:rPr>
          <w:rFonts w:hint="cs"/>
          <w:rtl/>
        </w:rPr>
        <w:tab/>
        <w:t xml:space="preserve">תודה </w:t>
      </w:r>
      <w:r>
        <w:rPr>
          <w:rFonts w:hint="cs"/>
          <w:rtl/>
        </w:rPr>
        <w:t>רבה לך, אדוני. חבר הכנסת אליהו ישי - בבקשה, אדוני.</w:t>
      </w:r>
    </w:p>
    <w:p w14:paraId="5056E447" w14:textId="77777777" w:rsidR="00000000" w:rsidRDefault="00DD24A4">
      <w:pPr>
        <w:pStyle w:val="a"/>
        <w:ind w:firstLine="0"/>
        <w:rPr>
          <w:rFonts w:hint="cs"/>
          <w:rtl/>
        </w:rPr>
      </w:pPr>
    </w:p>
    <w:p w14:paraId="30806916" w14:textId="77777777" w:rsidR="00000000" w:rsidRDefault="00DD24A4">
      <w:pPr>
        <w:pStyle w:val="ac"/>
        <w:rPr>
          <w:rtl/>
        </w:rPr>
      </w:pPr>
      <w:r>
        <w:rPr>
          <w:rFonts w:hint="eastAsia"/>
          <w:rtl/>
        </w:rPr>
        <w:t>יוסי</w:t>
      </w:r>
      <w:r>
        <w:rPr>
          <w:rtl/>
        </w:rPr>
        <w:t xml:space="preserve"> שריד (מרצ):</w:t>
      </w:r>
    </w:p>
    <w:p w14:paraId="494C3D0B" w14:textId="77777777" w:rsidR="00000000" w:rsidRDefault="00DD24A4">
      <w:pPr>
        <w:pStyle w:val="a"/>
        <w:rPr>
          <w:rFonts w:hint="cs"/>
          <w:rtl/>
        </w:rPr>
      </w:pPr>
    </w:p>
    <w:p w14:paraId="0CCEB6DA" w14:textId="77777777" w:rsidR="00000000" w:rsidRDefault="00DD24A4">
      <w:pPr>
        <w:pStyle w:val="a"/>
        <w:rPr>
          <w:rFonts w:hint="cs"/>
          <w:rtl/>
        </w:rPr>
      </w:pPr>
      <w:r>
        <w:rPr>
          <w:rFonts w:hint="cs"/>
          <w:rtl/>
        </w:rPr>
        <w:t>מי אחריו?</w:t>
      </w:r>
    </w:p>
    <w:p w14:paraId="7149733A" w14:textId="77777777" w:rsidR="00000000" w:rsidRDefault="00DD24A4">
      <w:pPr>
        <w:pStyle w:val="a"/>
        <w:ind w:firstLine="0"/>
        <w:rPr>
          <w:rFonts w:hint="cs"/>
          <w:rtl/>
        </w:rPr>
      </w:pPr>
    </w:p>
    <w:p w14:paraId="29D67474" w14:textId="77777777" w:rsidR="00000000" w:rsidRDefault="00DD24A4">
      <w:pPr>
        <w:pStyle w:val="ad"/>
        <w:rPr>
          <w:rFonts w:hint="cs"/>
          <w:rtl/>
        </w:rPr>
      </w:pPr>
      <w:r>
        <w:rPr>
          <w:rFonts w:hint="cs"/>
          <w:rtl/>
        </w:rPr>
        <w:t>היו"ר אברהם הירשזון:</w:t>
      </w:r>
    </w:p>
    <w:p w14:paraId="233E4DB3" w14:textId="77777777" w:rsidR="00000000" w:rsidRDefault="00DD24A4">
      <w:pPr>
        <w:pStyle w:val="a"/>
        <w:ind w:firstLine="0"/>
        <w:rPr>
          <w:rFonts w:hint="cs"/>
          <w:rtl/>
        </w:rPr>
      </w:pPr>
    </w:p>
    <w:p w14:paraId="2837916A" w14:textId="77777777" w:rsidR="00000000" w:rsidRDefault="00DD24A4">
      <w:pPr>
        <w:pStyle w:val="a"/>
        <w:ind w:firstLine="0"/>
        <w:rPr>
          <w:rFonts w:hint="cs"/>
          <w:rtl/>
        </w:rPr>
      </w:pPr>
      <w:r>
        <w:rPr>
          <w:rFonts w:hint="cs"/>
          <w:rtl/>
        </w:rPr>
        <w:tab/>
        <w:t xml:space="preserve">אחריו </w:t>
      </w:r>
      <w:r>
        <w:rPr>
          <w:rtl/>
        </w:rPr>
        <w:t>–</w:t>
      </w:r>
      <w:r>
        <w:rPr>
          <w:rFonts w:hint="cs"/>
          <w:rtl/>
        </w:rPr>
        <w:t xml:space="preserve"> חבר הכנסת אביגדור ליברמן, ואחריו </w:t>
      </w:r>
      <w:r>
        <w:rPr>
          <w:rtl/>
        </w:rPr>
        <w:t>–</w:t>
      </w:r>
      <w:r>
        <w:rPr>
          <w:rFonts w:hint="cs"/>
          <w:rtl/>
        </w:rPr>
        <w:t xml:space="preserve"> חבר הכנסת יוסי שריד. להמשיך לקרוא, חבר הכנסת שריד, או שזה בסדר?</w:t>
      </w:r>
    </w:p>
    <w:p w14:paraId="76D24AA0" w14:textId="77777777" w:rsidR="00000000" w:rsidRDefault="00DD24A4">
      <w:pPr>
        <w:pStyle w:val="a"/>
        <w:ind w:firstLine="0"/>
        <w:rPr>
          <w:rFonts w:hint="cs"/>
          <w:rtl/>
        </w:rPr>
      </w:pPr>
    </w:p>
    <w:p w14:paraId="7C85C206" w14:textId="77777777" w:rsidR="00000000" w:rsidRDefault="00DD24A4">
      <w:pPr>
        <w:pStyle w:val="ac"/>
        <w:rPr>
          <w:rtl/>
        </w:rPr>
      </w:pPr>
      <w:r>
        <w:rPr>
          <w:rFonts w:hint="eastAsia"/>
          <w:rtl/>
        </w:rPr>
        <w:t>יוסי</w:t>
      </w:r>
      <w:r>
        <w:rPr>
          <w:rtl/>
        </w:rPr>
        <w:t xml:space="preserve"> שריד (מרצ):</w:t>
      </w:r>
    </w:p>
    <w:p w14:paraId="32716195" w14:textId="77777777" w:rsidR="00000000" w:rsidRDefault="00DD24A4">
      <w:pPr>
        <w:pStyle w:val="a"/>
        <w:rPr>
          <w:rFonts w:hint="cs"/>
          <w:rtl/>
        </w:rPr>
      </w:pPr>
    </w:p>
    <w:p w14:paraId="42B95F47" w14:textId="77777777" w:rsidR="00000000" w:rsidRDefault="00DD24A4">
      <w:pPr>
        <w:pStyle w:val="a"/>
        <w:rPr>
          <w:rFonts w:hint="cs"/>
          <w:rtl/>
        </w:rPr>
      </w:pPr>
      <w:r>
        <w:rPr>
          <w:rFonts w:hint="cs"/>
          <w:rtl/>
        </w:rPr>
        <w:t>- - -</w:t>
      </w:r>
    </w:p>
    <w:p w14:paraId="5C8911F0" w14:textId="77777777" w:rsidR="00000000" w:rsidRDefault="00DD24A4">
      <w:pPr>
        <w:pStyle w:val="a"/>
        <w:ind w:firstLine="0"/>
        <w:rPr>
          <w:rFonts w:hint="cs"/>
          <w:rtl/>
        </w:rPr>
      </w:pPr>
    </w:p>
    <w:p w14:paraId="11821AA7" w14:textId="77777777" w:rsidR="00000000" w:rsidRDefault="00DD24A4">
      <w:pPr>
        <w:pStyle w:val="ad"/>
        <w:rPr>
          <w:rFonts w:hint="cs"/>
          <w:rtl/>
        </w:rPr>
      </w:pPr>
      <w:r>
        <w:rPr>
          <w:rFonts w:hint="cs"/>
          <w:rtl/>
        </w:rPr>
        <w:t>היו"ר אברהם הירשזון</w:t>
      </w:r>
      <w:r>
        <w:rPr>
          <w:rFonts w:hint="cs"/>
          <w:rtl/>
        </w:rPr>
        <w:t>:</w:t>
      </w:r>
    </w:p>
    <w:p w14:paraId="474532D0" w14:textId="77777777" w:rsidR="00000000" w:rsidRDefault="00DD24A4">
      <w:pPr>
        <w:pStyle w:val="a"/>
        <w:ind w:firstLine="0"/>
        <w:rPr>
          <w:rFonts w:hint="cs"/>
          <w:rtl/>
        </w:rPr>
      </w:pPr>
    </w:p>
    <w:p w14:paraId="44BB2D9A" w14:textId="77777777" w:rsidR="00000000" w:rsidRDefault="00DD24A4">
      <w:pPr>
        <w:pStyle w:val="a"/>
        <w:ind w:firstLine="0"/>
        <w:rPr>
          <w:rFonts w:hint="cs"/>
          <w:rtl/>
        </w:rPr>
      </w:pPr>
      <w:r>
        <w:rPr>
          <w:rFonts w:hint="cs"/>
          <w:rtl/>
        </w:rPr>
        <w:tab/>
        <w:t xml:space="preserve">לא, לא, עם כל המכובדות. </w:t>
      </w:r>
    </w:p>
    <w:p w14:paraId="5BD15731" w14:textId="77777777" w:rsidR="00000000" w:rsidRDefault="00DD24A4">
      <w:pPr>
        <w:pStyle w:val="a"/>
        <w:ind w:firstLine="0"/>
        <w:rPr>
          <w:rFonts w:hint="cs"/>
          <w:rtl/>
        </w:rPr>
      </w:pPr>
    </w:p>
    <w:p w14:paraId="090AE25F" w14:textId="77777777" w:rsidR="00000000" w:rsidRDefault="00DD24A4">
      <w:pPr>
        <w:pStyle w:val="Speaker"/>
        <w:rPr>
          <w:rtl/>
        </w:rPr>
      </w:pPr>
      <w:bookmarkStart w:id="110" w:name="FS000000494T27_02_2003_18_56_05"/>
      <w:bookmarkEnd w:id="110"/>
      <w:r>
        <w:rPr>
          <w:rFonts w:hint="cs"/>
          <w:rtl/>
        </w:rPr>
        <w:t xml:space="preserve">שר הפנים </w:t>
      </w:r>
      <w:r>
        <w:rPr>
          <w:rFonts w:hint="eastAsia"/>
          <w:rtl/>
        </w:rPr>
        <w:t>אליהו</w:t>
      </w:r>
      <w:r>
        <w:rPr>
          <w:rtl/>
        </w:rPr>
        <w:t xml:space="preserve"> ישי:</w:t>
      </w:r>
    </w:p>
    <w:p w14:paraId="019B1BC0" w14:textId="77777777" w:rsidR="00000000" w:rsidRDefault="00DD24A4">
      <w:pPr>
        <w:pStyle w:val="a"/>
        <w:rPr>
          <w:rFonts w:hint="cs"/>
          <w:rtl/>
        </w:rPr>
      </w:pPr>
    </w:p>
    <w:p w14:paraId="368441EF" w14:textId="77777777" w:rsidR="00000000" w:rsidRDefault="00DD24A4">
      <w:pPr>
        <w:pStyle w:val="a"/>
        <w:rPr>
          <w:rFonts w:hint="cs"/>
          <w:rtl/>
        </w:rPr>
      </w:pPr>
      <w:r>
        <w:rPr>
          <w:rFonts w:hint="cs"/>
          <w:rtl/>
        </w:rPr>
        <w:t>אדוני היושב-ראש, חברי חברי הכנסת, האמת היא ששקלתי כיצד להתייחס בנאומי ובדברי פה היום על הקמת הממשלה ליום הזה, שהוא בכל אופן יום חגיגי, אדוני היושב-ראש, שהרי  ממשלה קמה בישראל;  ומצד אחר, לדבר הקשה מכול, הד</w:t>
      </w:r>
      <w:r>
        <w:rPr>
          <w:rFonts w:hint="cs"/>
          <w:rtl/>
        </w:rPr>
        <w:t xml:space="preserve">בר החמור מכול, והייתי אומר גם, היום הקשה מכול מיום שהוקמה מדינת ישראל. מיום שהוקמה מדינת ישראל לא היה מצב שבו בהסכם קואליציוני כזה או אחר </w:t>
      </w:r>
      <w:r>
        <w:rPr>
          <w:rtl/>
        </w:rPr>
        <w:t>–</w:t>
      </w:r>
      <w:r>
        <w:rPr>
          <w:rFonts w:hint="cs"/>
          <w:rtl/>
        </w:rPr>
        <w:t xml:space="preserve"> וגם כשש"ס ישבה עם מרצ בקואליציה נכתבה ונחתמה שמירת הסטטוס-קוו -  הונף דגל מעל ראשי הקואליציה כאשר מחקו את מלת הסטטוס</w:t>
      </w:r>
      <w:r>
        <w:rPr>
          <w:rFonts w:hint="cs"/>
          <w:rtl/>
        </w:rPr>
        <w:t>-קוו. מחכים ומנסים ליצור דמות של יהודי חדש, עם המודל של טומי לפיד והכיפה של אפי איתם. דבר כזה לא יכול לקרות.</w:t>
      </w:r>
    </w:p>
    <w:p w14:paraId="0AE2359C" w14:textId="77777777" w:rsidR="00000000" w:rsidRDefault="00DD24A4">
      <w:pPr>
        <w:pStyle w:val="a"/>
        <w:rPr>
          <w:rFonts w:hint="cs"/>
          <w:rtl/>
        </w:rPr>
      </w:pPr>
    </w:p>
    <w:p w14:paraId="232F6110" w14:textId="77777777" w:rsidR="00000000" w:rsidRDefault="00DD24A4">
      <w:pPr>
        <w:pStyle w:val="a"/>
        <w:rPr>
          <w:rFonts w:hint="cs"/>
          <w:rtl/>
        </w:rPr>
      </w:pPr>
      <w:r>
        <w:rPr>
          <w:rFonts w:hint="cs"/>
          <w:rtl/>
        </w:rPr>
        <w:t>אדוני ראש הממשלה, כשאתה מצטט - - -</w:t>
      </w:r>
    </w:p>
    <w:p w14:paraId="6BAB6FE9" w14:textId="77777777" w:rsidR="00000000" w:rsidRDefault="00DD24A4">
      <w:pPr>
        <w:pStyle w:val="a"/>
        <w:ind w:firstLine="0"/>
        <w:rPr>
          <w:rFonts w:hint="cs"/>
          <w:rtl/>
        </w:rPr>
      </w:pPr>
    </w:p>
    <w:p w14:paraId="2AF13A54" w14:textId="77777777" w:rsidR="00000000" w:rsidRDefault="00DD24A4">
      <w:pPr>
        <w:pStyle w:val="ac"/>
        <w:rPr>
          <w:rtl/>
        </w:rPr>
      </w:pPr>
      <w:r>
        <w:rPr>
          <w:rFonts w:hint="eastAsia"/>
          <w:rtl/>
        </w:rPr>
        <w:t>אילן</w:t>
      </w:r>
      <w:r>
        <w:rPr>
          <w:rtl/>
        </w:rPr>
        <w:t xml:space="preserve"> שלגי (שינוי):</w:t>
      </w:r>
    </w:p>
    <w:p w14:paraId="03576596" w14:textId="77777777" w:rsidR="00000000" w:rsidRDefault="00DD24A4">
      <w:pPr>
        <w:pStyle w:val="a"/>
        <w:rPr>
          <w:rFonts w:hint="cs"/>
          <w:rtl/>
        </w:rPr>
      </w:pPr>
    </w:p>
    <w:p w14:paraId="4AE0E064" w14:textId="77777777" w:rsidR="00000000" w:rsidRDefault="00DD24A4">
      <w:pPr>
        <w:pStyle w:val="a"/>
        <w:rPr>
          <w:rFonts w:hint="cs"/>
          <w:rtl/>
        </w:rPr>
      </w:pPr>
      <w:r>
        <w:rPr>
          <w:rFonts w:hint="cs"/>
          <w:rtl/>
        </w:rPr>
        <w:t>עם הסטטוס-קוו 300,000 אזרחים לא יכולים לחיות.</w:t>
      </w:r>
    </w:p>
    <w:p w14:paraId="300D3F4F" w14:textId="77777777" w:rsidR="00000000" w:rsidRDefault="00DD24A4">
      <w:pPr>
        <w:pStyle w:val="a"/>
        <w:rPr>
          <w:rFonts w:hint="cs"/>
          <w:rtl/>
        </w:rPr>
      </w:pPr>
    </w:p>
    <w:p w14:paraId="07429185" w14:textId="77777777" w:rsidR="00000000" w:rsidRDefault="00DD24A4">
      <w:pPr>
        <w:pStyle w:val="ad"/>
        <w:rPr>
          <w:rFonts w:hint="cs"/>
          <w:rtl/>
        </w:rPr>
      </w:pPr>
      <w:r>
        <w:rPr>
          <w:rFonts w:hint="cs"/>
          <w:rtl/>
        </w:rPr>
        <w:t>היו"ר אברהם הירשזון:</w:t>
      </w:r>
    </w:p>
    <w:p w14:paraId="1FD54A4C" w14:textId="77777777" w:rsidR="00000000" w:rsidRDefault="00DD24A4">
      <w:pPr>
        <w:pStyle w:val="a"/>
        <w:ind w:firstLine="0"/>
        <w:rPr>
          <w:rFonts w:hint="cs"/>
          <w:rtl/>
        </w:rPr>
      </w:pPr>
    </w:p>
    <w:p w14:paraId="54901B2D" w14:textId="77777777" w:rsidR="00000000" w:rsidRDefault="00DD24A4">
      <w:pPr>
        <w:pStyle w:val="a"/>
        <w:ind w:firstLine="0"/>
        <w:rPr>
          <w:rFonts w:hint="cs"/>
          <w:rtl/>
        </w:rPr>
      </w:pPr>
      <w:r>
        <w:rPr>
          <w:rFonts w:hint="cs"/>
          <w:rtl/>
        </w:rPr>
        <w:tab/>
        <w:t xml:space="preserve">חבר הכנסת שלגי. חבר </w:t>
      </w:r>
      <w:r>
        <w:rPr>
          <w:rFonts w:hint="cs"/>
          <w:rtl/>
        </w:rPr>
        <w:t>הכנסת שלגי, אני מבקש ממך.</w:t>
      </w:r>
    </w:p>
    <w:p w14:paraId="376F77D2" w14:textId="77777777" w:rsidR="00000000" w:rsidRDefault="00DD24A4">
      <w:pPr>
        <w:pStyle w:val="a"/>
        <w:rPr>
          <w:rFonts w:hint="cs"/>
          <w:rtl/>
        </w:rPr>
      </w:pPr>
    </w:p>
    <w:p w14:paraId="4A549166" w14:textId="77777777" w:rsidR="00000000" w:rsidRDefault="00DD24A4">
      <w:pPr>
        <w:pStyle w:val="ac"/>
        <w:rPr>
          <w:rtl/>
        </w:rPr>
      </w:pPr>
      <w:bookmarkStart w:id="111" w:name="FS000000494T27_02_2003_19_12_42C"/>
      <w:bookmarkEnd w:id="111"/>
      <w:r>
        <w:rPr>
          <w:rFonts w:hint="eastAsia"/>
          <w:rtl/>
        </w:rPr>
        <w:t>איתן</w:t>
      </w:r>
      <w:r>
        <w:rPr>
          <w:rtl/>
        </w:rPr>
        <w:t xml:space="preserve"> כבל (העבודה-מימד):</w:t>
      </w:r>
    </w:p>
    <w:p w14:paraId="295AD54A" w14:textId="77777777" w:rsidR="00000000" w:rsidRDefault="00DD24A4">
      <w:pPr>
        <w:pStyle w:val="a"/>
        <w:rPr>
          <w:rFonts w:hint="cs"/>
          <w:rtl/>
        </w:rPr>
      </w:pPr>
    </w:p>
    <w:p w14:paraId="1CB54C8E" w14:textId="77777777" w:rsidR="00000000" w:rsidRDefault="00DD24A4">
      <w:pPr>
        <w:pStyle w:val="a"/>
        <w:rPr>
          <w:rFonts w:hint="cs"/>
          <w:rtl/>
        </w:rPr>
      </w:pPr>
      <w:r>
        <w:rPr>
          <w:rFonts w:hint="cs"/>
          <w:rtl/>
        </w:rPr>
        <w:t>זה חילוני חרד.</w:t>
      </w:r>
    </w:p>
    <w:p w14:paraId="7246A0CD" w14:textId="77777777" w:rsidR="00000000" w:rsidRDefault="00DD24A4">
      <w:pPr>
        <w:pStyle w:val="a"/>
        <w:ind w:firstLine="0"/>
        <w:rPr>
          <w:rFonts w:hint="cs"/>
          <w:rtl/>
        </w:rPr>
      </w:pPr>
    </w:p>
    <w:p w14:paraId="1A93C1AD" w14:textId="77777777" w:rsidR="00000000" w:rsidRDefault="00DD24A4">
      <w:pPr>
        <w:pStyle w:val="ac"/>
        <w:rPr>
          <w:rtl/>
        </w:rPr>
      </w:pPr>
      <w:r>
        <w:rPr>
          <w:rFonts w:hint="eastAsia"/>
          <w:rtl/>
        </w:rPr>
        <w:t>קריאה</w:t>
      </w:r>
      <w:r>
        <w:rPr>
          <w:rtl/>
        </w:rPr>
        <w:t>:</w:t>
      </w:r>
    </w:p>
    <w:p w14:paraId="3179BE39" w14:textId="77777777" w:rsidR="00000000" w:rsidRDefault="00DD24A4">
      <w:pPr>
        <w:pStyle w:val="a"/>
        <w:rPr>
          <w:rFonts w:hint="cs"/>
          <w:rtl/>
        </w:rPr>
      </w:pPr>
    </w:p>
    <w:p w14:paraId="26836946" w14:textId="77777777" w:rsidR="00000000" w:rsidRDefault="00DD24A4">
      <w:pPr>
        <w:pStyle w:val="a"/>
        <w:rPr>
          <w:rFonts w:hint="cs"/>
          <w:rtl/>
        </w:rPr>
      </w:pPr>
      <w:r>
        <w:rPr>
          <w:rFonts w:hint="cs"/>
          <w:rtl/>
        </w:rPr>
        <w:t>בדיוק, חבר הכנסת כבל, אנחנו - - -</w:t>
      </w:r>
    </w:p>
    <w:p w14:paraId="1A6A70BB" w14:textId="77777777" w:rsidR="00000000" w:rsidRDefault="00DD24A4">
      <w:pPr>
        <w:pStyle w:val="a"/>
        <w:ind w:firstLine="0"/>
        <w:rPr>
          <w:rFonts w:hint="cs"/>
          <w:rtl/>
        </w:rPr>
      </w:pPr>
    </w:p>
    <w:p w14:paraId="007388A9" w14:textId="77777777" w:rsidR="00000000" w:rsidRDefault="00DD24A4">
      <w:pPr>
        <w:pStyle w:val="ad"/>
        <w:rPr>
          <w:rFonts w:hint="cs"/>
          <w:rtl/>
        </w:rPr>
      </w:pPr>
      <w:r>
        <w:rPr>
          <w:rFonts w:hint="cs"/>
          <w:rtl/>
        </w:rPr>
        <w:t>היו"ר אברהם הירשזון:</w:t>
      </w:r>
    </w:p>
    <w:p w14:paraId="6B4E5CE3" w14:textId="77777777" w:rsidR="00000000" w:rsidRDefault="00DD24A4">
      <w:pPr>
        <w:pStyle w:val="a"/>
        <w:ind w:firstLine="0"/>
        <w:rPr>
          <w:rFonts w:hint="cs"/>
          <w:rtl/>
        </w:rPr>
      </w:pPr>
    </w:p>
    <w:p w14:paraId="384E51B9" w14:textId="77777777" w:rsidR="00000000" w:rsidRDefault="00DD24A4">
      <w:pPr>
        <w:pStyle w:val="a"/>
        <w:ind w:firstLine="0"/>
        <w:rPr>
          <w:rFonts w:hint="cs"/>
          <w:rtl/>
        </w:rPr>
      </w:pPr>
      <w:r>
        <w:rPr>
          <w:rFonts w:hint="cs"/>
          <w:rtl/>
        </w:rPr>
        <w:tab/>
        <w:t>חבר הכנסת כבל, אתה הצטרפת היום למקהלה הכללית.</w:t>
      </w:r>
    </w:p>
    <w:p w14:paraId="2FA202BF" w14:textId="77777777" w:rsidR="00000000" w:rsidRDefault="00DD24A4">
      <w:pPr>
        <w:pStyle w:val="a"/>
        <w:ind w:firstLine="0"/>
        <w:rPr>
          <w:rFonts w:hint="cs"/>
          <w:rtl/>
        </w:rPr>
      </w:pPr>
    </w:p>
    <w:p w14:paraId="7550195F" w14:textId="77777777" w:rsidR="00000000" w:rsidRDefault="00DD24A4">
      <w:pPr>
        <w:pStyle w:val="SpeakerCon"/>
        <w:rPr>
          <w:rFonts w:hint="cs"/>
          <w:rtl/>
        </w:rPr>
      </w:pPr>
      <w:bookmarkStart w:id="112" w:name="FS000000494T27_02_2003_19_16_34C"/>
      <w:bookmarkEnd w:id="112"/>
      <w:r>
        <w:rPr>
          <w:rFonts w:hint="cs"/>
          <w:rtl/>
        </w:rPr>
        <w:t>שר הפנים אליהו ישי:</w:t>
      </w:r>
    </w:p>
    <w:p w14:paraId="1CEA565D" w14:textId="77777777" w:rsidR="00000000" w:rsidRDefault="00DD24A4">
      <w:pPr>
        <w:pStyle w:val="a"/>
        <w:rPr>
          <w:rtl/>
        </w:rPr>
      </w:pPr>
    </w:p>
    <w:p w14:paraId="64FFE335" w14:textId="77777777" w:rsidR="00000000" w:rsidRDefault="00DD24A4">
      <w:pPr>
        <w:pStyle w:val="a"/>
        <w:rPr>
          <w:rFonts w:hint="cs"/>
          <w:rtl/>
        </w:rPr>
      </w:pPr>
      <w:r>
        <w:rPr>
          <w:rFonts w:hint="cs"/>
          <w:rtl/>
        </w:rPr>
        <w:t>אדוני ראש הממשלה, כשאתה מצטט פסוקים מתורת ישראל אתה צר</w:t>
      </w:r>
      <w:r>
        <w:rPr>
          <w:rFonts w:hint="cs"/>
          <w:rtl/>
        </w:rPr>
        <w:t>יך לזכור, אדוני ראש הממשלה, שהעם היהודי לא היה נשאר עם יהודי מיום בריאת העולם וקבלת התורה במעמד הר-סיני ועד היום לולא שמרנו על תורת ישראל ולו התפשרנו על תורת ישראל. באלפי שנות גלות בני העם היהודי מסרו נפש על קיום תורת ישראל, ולא התפשרו על שום דבר שיכול, חל</w:t>
      </w:r>
      <w:r>
        <w:rPr>
          <w:rFonts w:hint="cs"/>
          <w:rtl/>
        </w:rPr>
        <w:t xml:space="preserve">ילה וחס, להחליף את תורת ישראל. היו הרבה ניסיונות בעולם לשנות את תורת ישראל. לצערי הרב, קמה היום הברית החדשה בין שינוי לבין המפד"ל, ומנסים למצוא דמות חדשה של עם יהודי </w:t>
      </w:r>
      <w:r>
        <w:rPr>
          <w:rtl/>
        </w:rPr>
        <w:t>–</w:t>
      </w:r>
      <w:r>
        <w:rPr>
          <w:rFonts w:hint="cs"/>
          <w:rtl/>
        </w:rPr>
        <w:t xml:space="preserve"> אולי נעשה שינוי במדינה יהודית, בעם ישראל כמדינה יהודית. </w:t>
      </w:r>
    </w:p>
    <w:p w14:paraId="47BC55A6" w14:textId="77777777" w:rsidR="00000000" w:rsidRDefault="00DD24A4">
      <w:pPr>
        <w:pStyle w:val="a"/>
        <w:rPr>
          <w:rFonts w:hint="cs"/>
          <w:rtl/>
        </w:rPr>
      </w:pPr>
    </w:p>
    <w:p w14:paraId="1F2EA2A4" w14:textId="77777777" w:rsidR="00000000" w:rsidRDefault="00DD24A4">
      <w:pPr>
        <w:pStyle w:val="a"/>
        <w:rPr>
          <w:rFonts w:hint="cs"/>
          <w:rtl/>
        </w:rPr>
      </w:pPr>
      <w:r>
        <w:rPr>
          <w:rFonts w:hint="cs"/>
          <w:rtl/>
        </w:rPr>
        <w:t>אני רוצה לומר פה היום שהם לא י</w:t>
      </w:r>
      <w:r>
        <w:rPr>
          <w:rFonts w:hint="cs"/>
          <w:rtl/>
        </w:rPr>
        <w:t>צליחו. אדוני היושב-ראש, אנחנו קראנו בפרשת השבוע שעם ישראל חטא בחטא העגל. משה רבנו ירד עם הלוחות, לתת את התורה לעם ישראל. אמרו לו: עם ישראל חטא והקים עגל. למרות הכול משה רבנו ירד עם הלוחות. מה חשב משה רבנו, שהוא יכול לתת את הלוחות לעם ישראל כשלמטה חוטאים בח</w:t>
      </w:r>
      <w:r>
        <w:rPr>
          <w:rFonts w:hint="cs"/>
          <w:rtl/>
        </w:rPr>
        <w:t xml:space="preserve">טא העגל ומקימים עגל וצועקים "אלה אלוקיך ישראל"? אבל משה רבנו אמר: אני יורד בתקווה לעורר אותם מהטעות שלהם. </w:t>
      </w:r>
    </w:p>
    <w:p w14:paraId="5B221F2E" w14:textId="77777777" w:rsidR="00000000" w:rsidRDefault="00DD24A4">
      <w:pPr>
        <w:pStyle w:val="a"/>
        <w:ind w:firstLine="0"/>
        <w:rPr>
          <w:rFonts w:hint="cs"/>
          <w:rtl/>
        </w:rPr>
      </w:pPr>
    </w:p>
    <w:p w14:paraId="47130AFE" w14:textId="77777777" w:rsidR="00000000" w:rsidRDefault="00DD24A4">
      <w:pPr>
        <w:pStyle w:val="ac"/>
        <w:rPr>
          <w:rtl/>
        </w:rPr>
      </w:pPr>
      <w:r>
        <w:rPr>
          <w:rFonts w:hint="eastAsia"/>
          <w:rtl/>
        </w:rPr>
        <w:t>מיכאל</w:t>
      </w:r>
      <w:r>
        <w:rPr>
          <w:rtl/>
        </w:rPr>
        <w:t xml:space="preserve"> מלכיאור (העבודה-מימד):</w:t>
      </w:r>
    </w:p>
    <w:p w14:paraId="40997F9A" w14:textId="77777777" w:rsidR="00000000" w:rsidRDefault="00DD24A4">
      <w:pPr>
        <w:pStyle w:val="a"/>
        <w:rPr>
          <w:rFonts w:hint="cs"/>
          <w:rtl/>
        </w:rPr>
      </w:pPr>
    </w:p>
    <w:p w14:paraId="5BC0FBCE" w14:textId="77777777" w:rsidR="00000000" w:rsidRDefault="00DD24A4">
      <w:pPr>
        <w:pStyle w:val="a"/>
        <w:rPr>
          <w:rFonts w:hint="cs"/>
          <w:rtl/>
        </w:rPr>
      </w:pPr>
      <w:r>
        <w:rPr>
          <w:rFonts w:hint="cs"/>
          <w:rtl/>
        </w:rPr>
        <w:t>לא, זה לא בשם השם.</w:t>
      </w:r>
    </w:p>
    <w:p w14:paraId="1588E4E8" w14:textId="77777777" w:rsidR="00000000" w:rsidRDefault="00DD24A4">
      <w:pPr>
        <w:pStyle w:val="a"/>
        <w:rPr>
          <w:rFonts w:hint="cs"/>
          <w:rtl/>
        </w:rPr>
      </w:pPr>
    </w:p>
    <w:p w14:paraId="3FC24E4E" w14:textId="77777777" w:rsidR="00000000" w:rsidRDefault="00DD24A4">
      <w:pPr>
        <w:pStyle w:val="Speaker"/>
        <w:rPr>
          <w:rFonts w:hint="cs"/>
          <w:rtl/>
        </w:rPr>
      </w:pPr>
      <w:bookmarkStart w:id="113" w:name="FS000000494T27_02_2003_20_58_30"/>
      <w:bookmarkEnd w:id="113"/>
      <w:r>
        <w:rPr>
          <w:rFonts w:hint="cs"/>
          <w:rtl/>
        </w:rPr>
        <w:t>שר הפנים אליהו ישי:</w:t>
      </w:r>
    </w:p>
    <w:p w14:paraId="1C42DEC1" w14:textId="77777777" w:rsidR="00000000" w:rsidRDefault="00DD24A4">
      <w:pPr>
        <w:pStyle w:val="a"/>
        <w:rPr>
          <w:rFonts w:hint="cs"/>
          <w:rtl/>
        </w:rPr>
      </w:pPr>
    </w:p>
    <w:p w14:paraId="4C68527A" w14:textId="77777777" w:rsidR="00000000" w:rsidRDefault="00DD24A4">
      <w:pPr>
        <w:pStyle w:val="a"/>
        <w:rPr>
          <w:rFonts w:hint="cs"/>
          <w:rtl/>
        </w:rPr>
      </w:pPr>
      <w:r>
        <w:rPr>
          <w:rFonts w:hint="cs"/>
          <w:rtl/>
        </w:rPr>
        <w:t>ירד משה רבנו וראה אותם במחולות, רוקדים סביב העגל. ואז שבר משה רבנו את הלוחות.</w:t>
      </w:r>
      <w:r>
        <w:rPr>
          <w:rFonts w:hint="cs"/>
          <w:rtl/>
        </w:rPr>
        <w:t xml:space="preserve"> הדבר המסוכן ביותר היה - - -</w:t>
      </w:r>
    </w:p>
    <w:p w14:paraId="5930ED48" w14:textId="77777777" w:rsidR="00000000" w:rsidRDefault="00DD24A4">
      <w:pPr>
        <w:pStyle w:val="ac"/>
        <w:rPr>
          <w:rFonts w:hint="cs"/>
          <w:rtl/>
        </w:rPr>
      </w:pPr>
    </w:p>
    <w:p w14:paraId="450BD0A0" w14:textId="77777777" w:rsidR="00000000" w:rsidRDefault="00DD24A4">
      <w:pPr>
        <w:pStyle w:val="ac"/>
        <w:rPr>
          <w:rtl/>
        </w:rPr>
      </w:pPr>
      <w:r>
        <w:rPr>
          <w:rFonts w:hint="eastAsia"/>
          <w:rtl/>
        </w:rPr>
        <w:t>קריאה</w:t>
      </w:r>
      <w:r>
        <w:rPr>
          <w:rtl/>
        </w:rPr>
        <w:t>:</w:t>
      </w:r>
    </w:p>
    <w:p w14:paraId="714F726C" w14:textId="77777777" w:rsidR="00000000" w:rsidRDefault="00DD24A4">
      <w:pPr>
        <w:pStyle w:val="a"/>
        <w:rPr>
          <w:rFonts w:hint="cs"/>
          <w:rtl/>
        </w:rPr>
      </w:pPr>
    </w:p>
    <w:p w14:paraId="0FE59372" w14:textId="77777777" w:rsidR="00000000" w:rsidRDefault="00DD24A4">
      <w:pPr>
        <w:pStyle w:val="a"/>
        <w:ind w:firstLine="0"/>
        <w:rPr>
          <w:rFonts w:hint="cs"/>
          <w:rtl/>
        </w:rPr>
      </w:pPr>
      <w:r>
        <w:rPr>
          <w:rFonts w:hint="cs"/>
          <w:rtl/>
        </w:rPr>
        <w:tab/>
        <w:t>- - -</w:t>
      </w:r>
    </w:p>
    <w:p w14:paraId="755639C7" w14:textId="77777777" w:rsidR="00000000" w:rsidRDefault="00DD24A4">
      <w:pPr>
        <w:pStyle w:val="a"/>
        <w:ind w:firstLine="0"/>
        <w:rPr>
          <w:rFonts w:hint="cs"/>
          <w:rtl/>
        </w:rPr>
      </w:pPr>
    </w:p>
    <w:p w14:paraId="07F37E6F" w14:textId="77777777" w:rsidR="00000000" w:rsidRDefault="00DD24A4">
      <w:pPr>
        <w:pStyle w:val="SpeakerCon"/>
        <w:rPr>
          <w:rFonts w:hint="cs"/>
          <w:rtl/>
        </w:rPr>
      </w:pPr>
      <w:bookmarkStart w:id="114" w:name="FS000000494T27_02_2003_20_59_22C"/>
      <w:bookmarkEnd w:id="114"/>
      <w:r>
        <w:rPr>
          <w:rFonts w:hint="cs"/>
          <w:rtl/>
        </w:rPr>
        <w:t>שר הפנים אליהו ישי:</w:t>
      </w:r>
    </w:p>
    <w:p w14:paraId="2346149C" w14:textId="77777777" w:rsidR="00000000" w:rsidRDefault="00DD24A4">
      <w:pPr>
        <w:pStyle w:val="a"/>
        <w:rPr>
          <w:rtl/>
        </w:rPr>
      </w:pPr>
    </w:p>
    <w:p w14:paraId="5291658F" w14:textId="77777777" w:rsidR="00000000" w:rsidRDefault="00DD24A4">
      <w:pPr>
        <w:pStyle w:val="a"/>
        <w:rPr>
          <w:rFonts w:hint="cs"/>
          <w:rtl/>
        </w:rPr>
      </w:pPr>
      <w:r>
        <w:rPr>
          <w:rFonts w:hint="cs"/>
          <w:rtl/>
        </w:rPr>
        <w:t>אדוני היושב-ראש, מכובדי ראש הממשלה, הדבר המסוכן ביותר היה לצאת במחולות ובריקודים סביב העגל. הדבר החמור ביותר הוא שיושבים פה בממשלה החדשה אנשים משינוי ואנשים מהמפד"ל שרוקדים סביב ההישג הגדול</w:t>
      </w:r>
      <w:r>
        <w:rPr>
          <w:rFonts w:hint="cs"/>
          <w:rtl/>
        </w:rPr>
        <w:t xml:space="preserve"> </w:t>
      </w:r>
      <w:r>
        <w:rPr>
          <w:rtl/>
        </w:rPr>
        <w:t>–</w:t>
      </w:r>
      <w:r>
        <w:rPr>
          <w:rFonts w:hint="cs"/>
          <w:rtl/>
        </w:rPr>
        <w:t xml:space="preserve"> ההישג "הגדול", לכאורה,  שהושג ביניהם: איך אין עוד סטטוס-קוו ואיך מתפשרים עכשיו לכאורה וכביכול.</w:t>
      </w:r>
    </w:p>
    <w:p w14:paraId="2EF20454" w14:textId="77777777" w:rsidR="00000000" w:rsidRDefault="00DD24A4">
      <w:pPr>
        <w:pStyle w:val="a"/>
        <w:ind w:firstLine="0"/>
        <w:rPr>
          <w:rFonts w:hint="cs"/>
          <w:rtl/>
        </w:rPr>
      </w:pPr>
    </w:p>
    <w:p w14:paraId="159CDB24" w14:textId="77777777" w:rsidR="00000000" w:rsidRDefault="00DD24A4">
      <w:pPr>
        <w:pStyle w:val="ac"/>
        <w:rPr>
          <w:rtl/>
        </w:rPr>
      </w:pPr>
      <w:r>
        <w:rPr>
          <w:rFonts w:hint="eastAsia"/>
          <w:rtl/>
        </w:rPr>
        <w:t>אילן</w:t>
      </w:r>
      <w:r>
        <w:rPr>
          <w:rtl/>
        </w:rPr>
        <w:t xml:space="preserve"> שלגי (שינוי):</w:t>
      </w:r>
    </w:p>
    <w:p w14:paraId="3D8FB8A3" w14:textId="77777777" w:rsidR="00000000" w:rsidRDefault="00DD24A4">
      <w:pPr>
        <w:pStyle w:val="a"/>
        <w:rPr>
          <w:rFonts w:hint="cs"/>
          <w:rtl/>
        </w:rPr>
      </w:pPr>
    </w:p>
    <w:p w14:paraId="4DAB26C5" w14:textId="77777777" w:rsidR="00000000" w:rsidRDefault="00DD24A4">
      <w:pPr>
        <w:pStyle w:val="a"/>
        <w:rPr>
          <w:rFonts w:hint="cs"/>
          <w:rtl/>
        </w:rPr>
      </w:pPr>
      <w:r>
        <w:rPr>
          <w:rFonts w:hint="cs"/>
          <w:rtl/>
        </w:rPr>
        <w:t>להיות עם חופשי בארצנו.</w:t>
      </w:r>
    </w:p>
    <w:p w14:paraId="39FB4070" w14:textId="77777777" w:rsidR="00000000" w:rsidRDefault="00DD24A4">
      <w:pPr>
        <w:pStyle w:val="a"/>
        <w:rPr>
          <w:rFonts w:hint="cs"/>
          <w:rtl/>
        </w:rPr>
      </w:pPr>
    </w:p>
    <w:p w14:paraId="76E3DF9A" w14:textId="77777777" w:rsidR="00000000" w:rsidRDefault="00DD24A4">
      <w:pPr>
        <w:pStyle w:val="SpeakerCon"/>
        <w:rPr>
          <w:rFonts w:hint="cs"/>
          <w:rtl/>
        </w:rPr>
      </w:pPr>
      <w:bookmarkStart w:id="115" w:name="FS000000494T27_02_2003_21_00_45C"/>
      <w:bookmarkEnd w:id="115"/>
      <w:r>
        <w:rPr>
          <w:rFonts w:hint="cs"/>
          <w:rtl/>
        </w:rPr>
        <w:t>שר הפנים אליהו ישי:</w:t>
      </w:r>
    </w:p>
    <w:p w14:paraId="1F060BC3" w14:textId="77777777" w:rsidR="00000000" w:rsidRDefault="00DD24A4">
      <w:pPr>
        <w:pStyle w:val="a"/>
        <w:rPr>
          <w:rtl/>
        </w:rPr>
      </w:pPr>
    </w:p>
    <w:p w14:paraId="45FDF235" w14:textId="77777777" w:rsidR="00000000" w:rsidRDefault="00DD24A4">
      <w:pPr>
        <w:pStyle w:val="a"/>
        <w:rPr>
          <w:rFonts w:hint="cs"/>
          <w:rtl/>
        </w:rPr>
      </w:pPr>
      <w:r>
        <w:rPr>
          <w:rFonts w:hint="cs"/>
          <w:rtl/>
        </w:rPr>
        <w:t>עם ישראל, שהתמודד באלפיים שנות גלות, למרות כל הקשיים, בלי ארץ-ישראל,  נשאר עם יהודי, ואף אומ</w:t>
      </w:r>
      <w:r>
        <w:rPr>
          <w:rFonts w:hint="cs"/>
          <w:rtl/>
        </w:rPr>
        <w:t>ה לא יכלה לעם היהודי. וכשבאנו לארץ-ישראל, אנחנו נאבקים פה לשרוד כעם יהודי ולהתגבר על כל האויבים שלנו שרוצים לכלותנו.</w:t>
      </w:r>
    </w:p>
    <w:p w14:paraId="3A41C833" w14:textId="77777777" w:rsidR="00000000" w:rsidRDefault="00DD24A4">
      <w:pPr>
        <w:pStyle w:val="a"/>
        <w:ind w:firstLine="0"/>
        <w:rPr>
          <w:rFonts w:hint="cs"/>
          <w:rtl/>
        </w:rPr>
      </w:pPr>
    </w:p>
    <w:p w14:paraId="08AA2A6B" w14:textId="77777777" w:rsidR="00000000" w:rsidRDefault="00DD24A4">
      <w:pPr>
        <w:pStyle w:val="ac"/>
        <w:rPr>
          <w:rtl/>
        </w:rPr>
      </w:pPr>
      <w:r>
        <w:rPr>
          <w:rFonts w:hint="eastAsia"/>
          <w:rtl/>
        </w:rPr>
        <w:t>אילן</w:t>
      </w:r>
      <w:r>
        <w:rPr>
          <w:rtl/>
        </w:rPr>
        <w:t xml:space="preserve"> שלגי (שינוי):</w:t>
      </w:r>
    </w:p>
    <w:p w14:paraId="0329EED7" w14:textId="77777777" w:rsidR="00000000" w:rsidRDefault="00DD24A4">
      <w:pPr>
        <w:pStyle w:val="a"/>
        <w:rPr>
          <w:rFonts w:hint="cs"/>
          <w:rtl/>
        </w:rPr>
      </w:pPr>
    </w:p>
    <w:p w14:paraId="7ABC68C5" w14:textId="77777777" w:rsidR="00000000" w:rsidRDefault="00DD24A4">
      <w:pPr>
        <w:pStyle w:val="a"/>
        <w:rPr>
          <w:rFonts w:hint="cs"/>
          <w:rtl/>
        </w:rPr>
      </w:pPr>
      <w:r>
        <w:rPr>
          <w:rFonts w:hint="cs"/>
          <w:rtl/>
        </w:rPr>
        <w:t>באוהלה של תורה, אתה מתכוון.</w:t>
      </w:r>
    </w:p>
    <w:p w14:paraId="290C5664" w14:textId="77777777" w:rsidR="00000000" w:rsidRDefault="00DD24A4">
      <w:pPr>
        <w:pStyle w:val="a"/>
        <w:ind w:firstLine="0"/>
        <w:rPr>
          <w:rFonts w:hint="cs"/>
          <w:rtl/>
        </w:rPr>
      </w:pPr>
    </w:p>
    <w:p w14:paraId="595AF871" w14:textId="77777777" w:rsidR="00000000" w:rsidRDefault="00DD24A4">
      <w:pPr>
        <w:pStyle w:val="SpeakerCon"/>
        <w:rPr>
          <w:rFonts w:hint="cs"/>
          <w:rtl/>
        </w:rPr>
      </w:pPr>
      <w:bookmarkStart w:id="116" w:name="FS000000494T27_02_2003_21_02_10C"/>
      <w:bookmarkEnd w:id="116"/>
      <w:r>
        <w:rPr>
          <w:rFonts w:hint="cs"/>
          <w:rtl/>
        </w:rPr>
        <w:t>שר הפנים אליהו ישי:</w:t>
      </w:r>
    </w:p>
    <w:p w14:paraId="11F9F726" w14:textId="77777777" w:rsidR="00000000" w:rsidRDefault="00DD24A4">
      <w:pPr>
        <w:pStyle w:val="a"/>
        <w:rPr>
          <w:rtl/>
        </w:rPr>
      </w:pPr>
    </w:p>
    <w:p w14:paraId="3D8B1617" w14:textId="77777777" w:rsidR="00000000" w:rsidRDefault="00DD24A4">
      <w:pPr>
        <w:pStyle w:val="a"/>
        <w:rPr>
          <w:rFonts w:hint="cs"/>
          <w:rtl/>
        </w:rPr>
      </w:pPr>
      <w:r>
        <w:rPr>
          <w:rFonts w:hint="cs"/>
          <w:rtl/>
        </w:rPr>
        <w:t>נכון, לא היה קיום לעם היהודי בלי אוהלה של תורה; אתה אומר נכון, אין ק</w:t>
      </w:r>
      <w:r>
        <w:rPr>
          <w:rFonts w:hint="cs"/>
          <w:rtl/>
        </w:rPr>
        <w:t xml:space="preserve">יום לעם היהודי בלי  אוהלה של תורה. גם בן-גוריון ידע את זה. </w:t>
      </w:r>
    </w:p>
    <w:p w14:paraId="1BDB4D6B" w14:textId="77777777" w:rsidR="00000000" w:rsidRDefault="00DD24A4">
      <w:pPr>
        <w:pStyle w:val="a"/>
        <w:ind w:firstLine="0"/>
        <w:rPr>
          <w:rFonts w:hint="cs"/>
          <w:rtl/>
        </w:rPr>
      </w:pPr>
    </w:p>
    <w:p w14:paraId="4735CC46" w14:textId="77777777" w:rsidR="00000000" w:rsidRDefault="00DD24A4">
      <w:pPr>
        <w:pStyle w:val="ac"/>
        <w:rPr>
          <w:rtl/>
        </w:rPr>
      </w:pPr>
      <w:r>
        <w:rPr>
          <w:rFonts w:hint="eastAsia"/>
          <w:rtl/>
        </w:rPr>
        <w:t>אילן</w:t>
      </w:r>
      <w:r>
        <w:rPr>
          <w:rtl/>
        </w:rPr>
        <w:t xml:space="preserve"> שלגי (שינוי):</w:t>
      </w:r>
    </w:p>
    <w:p w14:paraId="75EA816D" w14:textId="77777777" w:rsidR="00000000" w:rsidRDefault="00DD24A4">
      <w:pPr>
        <w:pStyle w:val="a"/>
        <w:rPr>
          <w:rFonts w:hint="cs"/>
          <w:rtl/>
        </w:rPr>
      </w:pPr>
    </w:p>
    <w:p w14:paraId="4074374C" w14:textId="77777777" w:rsidR="00000000" w:rsidRDefault="00DD24A4">
      <w:pPr>
        <w:pStyle w:val="a"/>
        <w:rPr>
          <w:rFonts w:hint="cs"/>
          <w:rtl/>
        </w:rPr>
      </w:pPr>
      <w:r>
        <w:rPr>
          <w:rFonts w:hint="cs"/>
          <w:rtl/>
        </w:rPr>
        <w:t>בן-גוריון דיבר על - - -</w:t>
      </w:r>
    </w:p>
    <w:p w14:paraId="457A2C76" w14:textId="77777777" w:rsidR="00000000" w:rsidRDefault="00DD24A4">
      <w:pPr>
        <w:pStyle w:val="a"/>
        <w:rPr>
          <w:rFonts w:hint="cs"/>
          <w:rtl/>
        </w:rPr>
      </w:pPr>
    </w:p>
    <w:p w14:paraId="7B087A23" w14:textId="77777777" w:rsidR="00000000" w:rsidRDefault="00DD24A4">
      <w:pPr>
        <w:pStyle w:val="SpeakerCon"/>
        <w:rPr>
          <w:rFonts w:hint="cs"/>
          <w:rtl/>
        </w:rPr>
      </w:pPr>
      <w:bookmarkStart w:id="117" w:name="FS000000494T27_02_2003_21_03_08C"/>
      <w:bookmarkEnd w:id="117"/>
      <w:r>
        <w:rPr>
          <w:rFonts w:hint="cs"/>
          <w:rtl/>
        </w:rPr>
        <w:t>שר הפנים אליהו ישי:</w:t>
      </w:r>
    </w:p>
    <w:p w14:paraId="0F4297AA" w14:textId="77777777" w:rsidR="00000000" w:rsidRDefault="00DD24A4">
      <w:pPr>
        <w:pStyle w:val="a"/>
        <w:rPr>
          <w:rtl/>
        </w:rPr>
      </w:pPr>
    </w:p>
    <w:p w14:paraId="08C10D7B" w14:textId="77777777" w:rsidR="00000000" w:rsidRDefault="00DD24A4">
      <w:pPr>
        <w:pStyle w:val="a"/>
        <w:rPr>
          <w:rFonts w:hint="cs"/>
          <w:rtl/>
        </w:rPr>
      </w:pPr>
      <w:r>
        <w:rPr>
          <w:rFonts w:hint="cs"/>
          <w:rtl/>
        </w:rPr>
        <w:t xml:space="preserve">וכשבן-גוריון ידע זאת, הוא ידע לשמור על הערכים של היהדות, ולפחות שמר על הסטטוס-קוו והבין גם מה זה "תורתו אומנותו" </w:t>
      </w:r>
      <w:r>
        <w:rPr>
          <w:rtl/>
        </w:rPr>
        <w:t>–</w:t>
      </w:r>
      <w:r>
        <w:rPr>
          <w:rFonts w:hint="cs"/>
          <w:rtl/>
        </w:rPr>
        <w:t xml:space="preserve"> לשאלתך.</w:t>
      </w:r>
    </w:p>
    <w:p w14:paraId="712EEE6A" w14:textId="77777777" w:rsidR="00000000" w:rsidRDefault="00DD24A4">
      <w:pPr>
        <w:pStyle w:val="a"/>
        <w:rPr>
          <w:rFonts w:hint="cs"/>
          <w:rtl/>
        </w:rPr>
      </w:pPr>
    </w:p>
    <w:p w14:paraId="307D4455" w14:textId="77777777" w:rsidR="00000000" w:rsidRDefault="00DD24A4">
      <w:pPr>
        <w:pStyle w:val="a"/>
        <w:rPr>
          <w:rFonts w:hint="cs"/>
          <w:rtl/>
        </w:rPr>
      </w:pPr>
      <w:r>
        <w:rPr>
          <w:rFonts w:hint="cs"/>
          <w:rtl/>
        </w:rPr>
        <w:t xml:space="preserve">אבל, </w:t>
      </w:r>
      <w:r>
        <w:rPr>
          <w:rFonts w:hint="cs"/>
          <w:rtl/>
        </w:rPr>
        <w:t>אדוני ראש הממשלה - - -</w:t>
      </w:r>
    </w:p>
    <w:p w14:paraId="50B3330A" w14:textId="77777777" w:rsidR="00000000" w:rsidRDefault="00DD24A4">
      <w:pPr>
        <w:pStyle w:val="ac"/>
        <w:rPr>
          <w:rFonts w:hint="cs"/>
          <w:rtl/>
        </w:rPr>
      </w:pPr>
    </w:p>
    <w:p w14:paraId="05B9EF63" w14:textId="77777777" w:rsidR="00000000" w:rsidRDefault="00DD24A4">
      <w:pPr>
        <w:pStyle w:val="ac"/>
        <w:rPr>
          <w:rtl/>
        </w:rPr>
      </w:pPr>
      <w:r>
        <w:rPr>
          <w:rtl/>
        </w:rPr>
        <w:t>רשף חן (שינוי):</w:t>
      </w:r>
    </w:p>
    <w:p w14:paraId="492159E5" w14:textId="77777777" w:rsidR="00000000" w:rsidRDefault="00DD24A4">
      <w:pPr>
        <w:pStyle w:val="a"/>
        <w:rPr>
          <w:rFonts w:hint="cs"/>
          <w:rtl/>
        </w:rPr>
      </w:pPr>
    </w:p>
    <w:p w14:paraId="1F82711F" w14:textId="77777777" w:rsidR="00000000" w:rsidRDefault="00DD24A4">
      <w:pPr>
        <w:pStyle w:val="a"/>
        <w:rPr>
          <w:rFonts w:hint="cs"/>
          <w:rtl/>
        </w:rPr>
      </w:pPr>
      <w:r>
        <w:rPr>
          <w:rFonts w:hint="cs"/>
          <w:rtl/>
        </w:rPr>
        <w:t>אנחנו חותמים על הסטטוס-קוו של בן-גוריון. זה היה 400 - - -</w:t>
      </w:r>
    </w:p>
    <w:p w14:paraId="6A3A7E50" w14:textId="77777777" w:rsidR="00000000" w:rsidRDefault="00DD24A4">
      <w:pPr>
        <w:pStyle w:val="a"/>
        <w:ind w:firstLine="0"/>
        <w:rPr>
          <w:rFonts w:hint="cs"/>
          <w:rtl/>
        </w:rPr>
      </w:pPr>
    </w:p>
    <w:p w14:paraId="610CAAE9" w14:textId="77777777" w:rsidR="00000000" w:rsidRDefault="00DD24A4">
      <w:pPr>
        <w:pStyle w:val="ac"/>
        <w:rPr>
          <w:rtl/>
        </w:rPr>
      </w:pPr>
      <w:r>
        <w:rPr>
          <w:rFonts w:hint="eastAsia"/>
          <w:rtl/>
        </w:rPr>
        <w:t>חיים</w:t>
      </w:r>
      <w:r>
        <w:rPr>
          <w:rtl/>
        </w:rPr>
        <w:t xml:space="preserve"> אורון (מרצ):</w:t>
      </w:r>
    </w:p>
    <w:p w14:paraId="3E05A368" w14:textId="77777777" w:rsidR="00000000" w:rsidRDefault="00DD24A4">
      <w:pPr>
        <w:pStyle w:val="a"/>
        <w:rPr>
          <w:rFonts w:hint="cs"/>
          <w:rtl/>
        </w:rPr>
      </w:pPr>
    </w:p>
    <w:p w14:paraId="795AA2CC" w14:textId="77777777" w:rsidR="00000000" w:rsidRDefault="00DD24A4">
      <w:pPr>
        <w:pStyle w:val="a"/>
        <w:rPr>
          <w:rFonts w:hint="cs"/>
          <w:rtl/>
        </w:rPr>
      </w:pPr>
      <w:r>
        <w:rPr>
          <w:rFonts w:hint="cs"/>
          <w:rtl/>
        </w:rPr>
        <w:t>- - -</w:t>
      </w:r>
    </w:p>
    <w:p w14:paraId="25245A08" w14:textId="77777777" w:rsidR="00000000" w:rsidRDefault="00DD24A4">
      <w:pPr>
        <w:pStyle w:val="a"/>
        <w:ind w:firstLine="0"/>
        <w:rPr>
          <w:rFonts w:hint="cs"/>
          <w:rtl/>
        </w:rPr>
      </w:pPr>
    </w:p>
    <w:p w14:paraId="7E9EAA5C" w14:textId="77777777" w:rsidR="00000000" w:rsidRDefault="00DD24A4">
      <w:pPr>
        <w:pStyle w:val="SpeakerCon"/>
        <w:rPr>
          <w:rFonts w:hint="cs"/>
          <w:rtl/>
        </w:rPr>
      </w:pPr>
      <w:bookmarkStart w:id="118" w:name="FS000000494T27_02_2003_21_04_53C"/>
      <w:bookmarkEnd w:id="118"/>
      <w:r>
        <w:rPr>
          <w:rFonts w:hint="cs"/>
          <w:rtl/>
        </w:rPr>
        <w:t>שר הפנים אליהו ישי:</w:t>
      </w:r>
    </w:p>
    <w:p w14:paraId="27FA9A3D" w14:textId="77777777" w:rsidR="00000000" w:rsidRDefault="00DD24A4">
      <w:pPr>
        <w:pStyle w:val="a"/>
        <w:rPr>
          <w:rtl/>
        </w:rPr>
      </w:pPr>
    </w:p>
    <w:p w14:paraId="53FBD1BA" w14:textId="77777777" w:rsidR="00000000" w:rsidRDefault="00DD24A4">
      <w:pPr>
        <w:pStyle w:val="a"/>
        <w:rPr>
          <w:rFonts w:hint="cs"/>
          <w:rtl/>
        </w:rPr>
      </w:pPr>
      <w:r>
        <w:rPr>
          <w:rFonts w:hint="cs"/>
          <w:rtl/>
        </w:rPr>
        <w:t xml:space="preserve">אדוני ראש הממשלה, אני לא רוצה להיכנס לפולמוס של טומי לפיד - - </w:t>
      </w:r>
    </w:p>
    <w:p w14:paraId="7EA9B5EA" w14:textId="77777777" w:rsidR="00000000" w:rsidRDefault="00DD24A4">
      <w:pPr>
        <w:pStyle w:val="a"/>
        <w:ind w:firstLine="0"/>
        <w:rPr>
          <w:rFonts w:hint="cs"/>
          <w:rtl/>
        </w:rPr>
      </w:pPr>
    </w:p>
    <w:p w14:paraId="4FB4E10C" w14:textId="77777777" w:rsidR="00000000" w:rsidRDefault="00DD24A4">
      <w:pPr>
        <w:pStyle w:val="a"/>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א</w:t>
      </w:r>
      <w:r>
        <w:rPr>
          <w:rFonts w:hint="cs"/>
          <w:b/>
          <w:bCs/>
          <w:u w:val="single"/>
          <w:rtl/>
        </w:rPr>
        <w:t>ברהם הירשזון</w:t>
      </w:r>
      <w:r>
        <w:rPr>
          <w:b/>
          <w:bCs/>
          <w:u w:val="single"/>
          <w:rtl/>
        </w:rPr>
        <w:t>:</w:t>
      </w:r>
    </w:p>
    <w:p w14:paraId="692A59C1" w14:textId="77777777" w:rsidR="00000000" w:rsidRDefault="00DD24A4">
      <w:pPr>
        <w:pStyle w:val="a"/>
        <w:ind w:firstLine="0"/>
        <w:rPr>
          <w:rFonts w:hint="cs"/>
          <w:b/>
          <w:bCs/>
          <w:u w:val="single"/>
          <w:rtl/>
        </w:rPr>
      </w:pPr>
    </w:p>
    <w:p w14:paraId="18C23D7F" w14:textId="77777777" w:rsidR="00000000" w:rsidRDefault="00DD24A4">
      <w:pPr>
        <w:pStyle w:val="a"/>
        <w:ind w:firstLine="0"/>
        <w:rPr>
          <w:rFonts w:hint="cs"/>
          <w:rtl/>
        </w:rPr>
      </w:pPr>
      <w:r>
        <w:rPr>
          <w:rFonts w:hint="cs"/>
          <w:b/>
          <w:bCs/>
          <w:rtl/>
        </w:rPr>
        <w:tab/>
      </w:r>
      <w:r>
        <w:rPr>
          <w:rFonts w:hint="cs"/>
          <w:rtl/>
        </w:rPr>
        <w:t>חבר הכנסת אורון, אתה מ</w:t>
      </w:r>
      <w:r>
        <w:rPr>
          <w:rFonts w:hint="cs"/>
          <w:rtl/>
        </w:rPr>
        <w:t>עורר סערה.</w:t>
      </w:r>
    </w:p>
    <w:p w14:paraId="6EBDF8B1" w14:textId="77777777" w:rsidR="00000000" w:rsidRDefault="00DD24A4">
      <w:pPr>
        <w:pStyle w:val="a"/>
        <w:ind w:firstLine="0"/>
        <w:rPr>
          <w:rFonts w:hint="cs"/>
          <w:rtl/>
        </w:rPr>
      </w:pPr>
    </w:p>
    <w:p w14:paraId="08FA8A0D" w14:textId="77777777" w:rsidR="00000000" w:rsidRDefault="00DD24A4">
      <w:pPr>
        <w:pStyle w:val="SpeakerCon"/>
        <w:rPr>
          <w:rFonts w:hint="cs"/>
          <w:rtl/>
        </w:rPr>
      </w:pPr>
      <w:bookmarkStart w:id="119" w:name="FS000000494T27_02_2003_21_07_19C"/>
      <w:bookmarkEnd w:id="119"/>
      <w:r>
        <w:rPr>
          <w:rFonts w:hint="cs"/>
          <w:rtl/>
        </w:rPr>
        <w:t>שר הפנים אליהו ישי:</w:t>
      </w:r>
    </w:p>
    <w:p w14:paraId="0E8ECFFF" w14:textId="77777777" w:rsidR="00000000" w:rsidRDefault="00DD24A4">
      <w:pPr>
        <w:pStyle w:val="a"/>
        <w:rPr>
          <w:rtl/>
        </w:rPr>
      </w:pPr>
    </w:p>
    <w:p w14:paraId="17CE10C1" w14:textId="77777777" w:rsidR="00000000" w:rsidRDefault="00DD24A4">
      <w:pPr>
        <w:pStyle w:val="a"/>
        <w:rPr>
          <w:rFonts w:hint="cs"/>
          <w:rtl/>
        </w:rPr>
      </w:pPr>
      <w:r>
        <w:rPr>
          <w:rFonts w:hint="cs"/>
          <w:rtl/>
        </w:rPr>
        <w:t xml:space="preserve">- - אני לא רוצה להיכנס להתלהמות של  טומי לפיד </w:t>
      </w:r>
      <w:r>
        <w:rPr>
          <w:rtl/>
        </w:rPr>
        <w:t>–</w:t>
      </w:r>
      <w:r>
        <w:rPr>
          <w:rFonts w:hint="cs"/>
          <w:rtl/>
        </w:rPr>
        <w:t xml:space="preserve"> ספרדים--אשכנזים. אנחנו כולנו עם יהודי. שנים-עשר השבטים, כולנו פה בארץ הזאת חייבים להיות מאוחדים ומלוכדים. אבל מי שסימן, לצערי הרב, והחליט רק לא ש"ס, ומי שאמר לשר לשעבר נתן שרנ</w:t>
      </w:r>
      <w:r>
        <w:rPr>
          <w:rFonts w:hint="cs"/>
          <w:rtl/>
        </w:rPr>
        <w:t xml:space="preserve">סקי, שהצביע בעד נשיא המדינה קצב: איך אתה מצביע עבור נשיא מדינה מזרחי </w:t>
      </w:r>
      <w:r>
        <w:rPr>
          <w:rtl/>
        </w:rPr>
        <w:t>–</w:t>
      </w:r>
      <w:r>
        <w:rPr>
          <w:rFonts w:hint="cs"/>
          <w:rtl/>
        </w:rPr>
        <w:t xml:space="preserve"> זה לא הייתי אני, אדוני הנכבד, ידידי חברי הכנסת משינוי; זה אמר ראש המפלגה שלכם, טומי לפיד. אני מצטט מדבריו בעיתון. הוא אמר שם: איך אתה מצביע עבור נשיא מדינה ספרדי? נכון, זה קשה מאוד, זה </w:t>
      </w:r>
      <w:r>
        <w:rPr>
          <w:rFonts w:hint="cs"/>
          <w:rtl/>
        </w:rPr>
        <w:t>כואב, אבל מה לעשות, הוא אמר את זה.</w:t>
      </w:r>
    </w:p>
    <w:p w14:paraId="5765688B" w14:textId="77777777" w:rsidR="00000000" w:rsidRDefault="00DD24A4">
      <w:pPr>
        <w:pStyle w:val="a"/>
        <w:ind w:firstLine="0"/>
        <w:rPr>
          <w:rFonts w:hint="cs"/>
          <w:rtl/>
        </w:rPr>
      </w:pPr>
    </w:p>
    <w:p w14:paraId="686891AF" w14:textId="77777777" w:rsidR="00000000" w:rsidRDefault="00DD24A4">
      <w:pPr>
        <w:pStyle w:val="ac"/>
        <w:rPr>
          <w:rtl/>
        </w:rPr>
      </w:pPr>
      <w:r>
        <w:rPr>
          <w:rFonts w:hint="eastAsia"/>
          <w:rtl/>
        </w:rPr>
        <w:t>אילן</w:t>
      </w:r>
      <w:r>
        <w:rPr>
          <w:rtl/>
        </w:rPr>
        <w:t xml:space="preserve"> שלגי (שינוי):</w:t>
      </w:r>
    </w:p>
    <w:p w14:paraId="0EA9C3B7" w14:textId="77777777" w:rsidR="00000000" w:rsidRDefault="00DD24A4">
      <w:pPr>
        <w:pStyle w:val="a"/>
        <w:rPr>
          <w:rFonts w:hint="cs"/>
          <w:rtl/>
        </w:rPr>
      </w:pPr>
    </w:p>
    <w:p w14:paraId="21C5EE7E" w14:textId="77777777" w:rsidR="00000000" w:rsidRDefault="00DD24A4">
      <w:pPr>
        <w:pStyle w:val="a"/>
        <w:rPr>
          <w:rFonts w:hint="cs"/>
          <w:rtl/>
        </w:rPr>
      </w:pPr>
      <w:r>
        <w:rPr>
          <w:rFonts w:hint="cs"/>
          <w:rtl/>
        </w:rPr>
        <w:t>- - -</w:t>
      </w:r>
    </w:p>
    <w:p w14:paraId="415B154A" w14:textId="77777777" w:rsidR="00000000" w:rsidRDefault="00DD24A4">
      <w:pPr>
        <w:pStyle w:val="SpeakerCon"/>
        <w:rPr>
          <w:rFonts w:hint="cs"/>
          <w:rtl/>
        </w:rPr>
      </w:pPr>
      <w:bookmarkStart w:id="120" w:name="FS000000494T27_02_2003_21_10_26C"/>
      <w:bookmarkEnd w:id="120"/>
    </w:p>
    <w:p w14:paraId="5E4C9697" w14:textId="77777777" w:rsidR="00000000" w:rsidRDefault="00DD24A4">
      <w:pPr>
        <w:pStyle w:val="SpeakerCon"/>
        <w:rPr>
          <w:rFonts w:hint="cs"/>
          <w:rtl/>
        </w:rPr>
      </w:pPr>
      <w:r>
        <w:rPr>
          <w:rFonts w:hint="cs"/>
          <w:rtl/>
        </w:rPr>
        <w:t>שר הפנים אליהו ישי:</w:t>
      </w:r>
    </w:p>
    <w:p w14:paraId="3B3A0F79" w14:textId="77777777" w:rsidR="00000000" w:rsidRDefault="00DD24A4">
      <w:pPr>
        <w:pStyle w:val="a"/>
        <w:rPr>
          <w:rtl/>
        </w:rPr>
      </w:pPr>
    </w:p>
    <w:p w14:paraId="3D706F05" w14:textId="77777777" w:rsidR="00000000" w:rsidRDefault="00DD24A4">
      <w:pPr>
        <w:pStyle w:val="a"/>
        <w:rPr>
          <w:rFonts w:hint="cs"/>
          <w:rtl/>
        </w:rPr>
      </w:pPr>
      <w:r>
        <w:rPr>
          <w:rFonts w:hint="cs"/>
          <w:rtl/>
        </w:rPr>
        <w:t xml:space="preserve">מי שדיבר נגד המזרחיים ופסל חלק גדול </w:t>
      </w:r>
      <w:r>
        <w:rPr>
          <w:rtl/>
        </w:rPr>
        <w:t>–</w:t>
      </w:r>
      <w:r>
        <w:rPr>
          <w:rFonts w:hint="cs"/>
          <w:rtl/>
        </w:rPr>
        <w:t xml:space="preserve"> יותר ממיליון איש בעם ישראל </w:t>
      </w:r>
      <w:r>
        <w:rPr>
          <w:rtl/>
        </w:rPr>
        <w:t>–</w:t>
      </w:r>
      <w:r>
        <w:rPr>
          <w:rFonts w:hint="cs"/>
          <w:rtl/>
        </w:rPr>
        <w:t xml:space="preserve"> זה היה טומי לפיד, ולצערי הרב, ראש הממשלה נפל באותה רשת; ראש הממשלה נפל באותה מלכודת משום שראש הממשלה לפחו</w:t>
      </w:r>
      <w:r>
        <w:rPr>
          <w:rFonts w:hint="cs"/>
          <w:rtl/>
        </w:rPr>
        <w:t>ת יכול היה אולי לעשות משהו - - -</w:t>
      </w:r>
    </w:p>
    <w:p w14:paraId="1D5FF965" w14:textId="77777777" w:rsidR="00000000" w:rsidRDefault="00DD24A4">
      <w:pPr>
        <w:pStyle w:val="a"/>
        <w:ind w:firstLine="0"/>
        <w:rPr>
          <w:rFonts w:hint="cs"/>
          <w:rtl/>
        </w:rPr>
      </w:pPr>
    </w:p>
    <w:p w14:paraId="05EF64B9" w14:textId="77777777" w:rsidR="00000000" w:rsidRDefault="00DD24A4">
      <w:pPr>
        <w:pStyle w:val="ac"/>
        <w:rPr>
          <w:rtl/>
        </w:rPr>
      </w:pPr>
      <w:r>
        <w:rPr>
          <w:rFonts w:hint="eastAsia"/>
          <w:rtl/>
        </w:rPr>
        <w:t>יצחק</w:t>
      </w:r>
      <w:r>
        <w:rPr>
          <w:rtl/>
        </w:rPr>
        <w:t xml:space="preserve"> כהן (ש"ס):</w:t>
      </w:r>
    </w:p>
    <w:p w14:paraId="4BF7B631" w14:textId="77777777" w:rsidR="00000000" w:rsidRDefault="00DD24A4">
      <w:pPr>
        <w:pStyle w:val="a"/>
        <w:rPr>
          <w:rFonts w:hint="cs"/>
          <w:rtl/>
        </w:rPr>
      </w:pPr>
    </w:p>
    <w:p w14:paraId="79155D59" w14:textId="77777777" w:rsidR="00000000" w:rsidRDefault="00DD24A4">
      <w:pPr>
        <w:pStyle w:val="a"/>
        <w:rPr>
          <w:rFonts w:hint="cs"/>
          <w:rtl/>
        </w:rPr>
      </w:pPr>
      <w:r>
        <w:rPr>
          <w:rFonts w:hint="cs"/>
          <w:rtl/>
        </w:rPr>
        <w:t>- - -</w:t>
      </w:r>
    </w:p>
    <w:p w14:paraId="43AB2095" w14:textId="77777777" w:rsidR="00000000" w:rsidRDefault="00DD24A4">
      <w:pPr>
        <w:pStyle w:val="a"/>
        <w:ind w:firstLine="0"/>
        <w:rPr>
          <w:rFonts w:hint="cs"/>
          <w:rtl/>
        </w:rPr>
      </w:pPr>
    </w:p>
    <w:p w14:paraId="170DDAB5" w14:textId="77777777" w:rsidR="00000000" w:rsidRDefault="00DD24A4">
      <w:pPr>
        <w:pStyle w:val="a"/>
        <w:ind w:firstLine="0"/>
        <w:rPr>
          <w:rFonts w:hint="cs"/>
          <w:rtl/>
        </w:rPr>
      </w:pPr>
      <w:r>
        <w:rPr>
          <w:rFonts w:hint="cs"/>
          <w:b/>
          <w:bCs/>
          <w:u w:val="single"/>
          <w:rtl/>
        </w:rPr>
        <w:t>היו"ר אברהם הירשזון</w:t>
      </w:r>
      <w:r>
        <w:rPr>
          <w:rFonts w:hint="cs"/>
          <w:rtl/>
        </w:rPr>
        <w:t>:</w:t>
      </w:r>
    </w:p>
    <w:p w14:paraId="098C1EC9" w14:textId="77777777" w:rsidR="00000000" w:rsidRDefault="00DD24A4">
      <w:pPr>
        <w:pStyle w:val="a"/>
        <w:ind w:firstLine="0"/>
        <w:rPr>
          <w:rFonts w:hint="cs"/>
          <w:rtl/>
        </w:rPr>
      </w:pPr>
    </w:p>
    <w:p w14:paraId="5F85AE01" w14:textId="77777777" w:rsidR="00000000" w:rsidRDefault="00DD24A4">
      <w:pPr>
        <w:pStyle w:val="a"/>
        <w:ind w:firstLine="0"/>
        <w:rPr>
          <w:rFonts w:hint="cs"/>
          <w:rtl/>
        </w:rPr>
      </w:pPr>
      <w:r>
        <w:rPr>
          <w:rFonts w:hint="cs"/>
          <w:rtl/>
        </w:rPr>
        <w:tab/>
        <w:t>חבר הכנסת כהן. חבר הכנסת כהן, תודה. אתה מפריע לראש הסיעה שלך.</w:t>
      </w:r>
    </w:p>
    <w:p w14:paraId="267143EB" w14:textId="77777777" w:rsidR="00000000" w:rsidRDefault="00DD24A4">
      <w:pPr>
        <w:pStyle w:val="a"/>
        <w:ind w:firstLine="0"/>
        <w:rPr>
          <w:rFonts w:hint="cs"/>
          <w:rtl/>
        </w:rPr>
      </w:pPr>
    </w:p>
    <w:p w14:paraId="624742E5" w14:textId="77777777" w:rsidR="00000000" w:rsidRDefault="00DD24A4">
      <w:pPr>
        <w:pStyle w:val="ac"/>
        <w:rPr>
          <w:rtl/>
        </w:rPr>
      </w:pPr>
      <w:r>
        <w:rPr>
          <w:rFonts w:hint="eastAsia"/>
          <w:rtl/>
        </w:rPr>
        <w:t>יעקב</w:t>
      </w:r>
      <w:r>
        <w:rPr>
          <w:rtl/>
        </w:rPr>
        <w:t xml:space="preserve"> מרגי (ש"ס):</w:t>
      </w:r>
    </w:p>
    <w:p w14:paraId="62DE31B1" w14:textId="77777777" w:rsidR="00000000" w:rsidRDefault="00DD24A4">
      <w:pPr>
        <w:pStyle w:val="a"/>
        <w:rPr>
          <w:rFonts w:hint="cs"/>
          <w:rtl/>
        </w:rPr>
      </w:pPr>
    </w:p>
    <w:p w14:paraId="01253FBA" w14:textId="77777777" w:rsidR="00000000" w:rsidRDefault="00DD24A4">
      <w:pPr>
        <w:pStyle w:val="a"/>
        <w:ind w:left="719" w:firstLine="0"/>
        <w:rPr>
          <w:rFonts w:hint="cs"/>
          <w:rtl/>
        </w:rPr>
      </w:pPr>
      <w:r>
        <w:rPr>
          <w:rFonts w:hint="cs"/>
          <w:rtl/>
        </w:rPr>
        <w:t>- - -</w:t>
      </w:r>
    </w:p>
    <w:p w14:paraId="0D0A6FAE" w14:textId="77777777" w:rsidR="00000000" w:rsidRDefault="00DD24A4">
      <w:pPr>
        <w:pStyle w:val="a"/>
        <w:ind w:left="719" w:firstLine="0"/>
        <w:rPr>
          <w:rFonts w:hint="cs"/>
          <w:rtl/>
        </w:rPr>
      </w:pPr>
    </w:p>
    <w:p w14:paraId="646B2706" w14:textId="77777777" w:rsidR="00000000" w:rsidRDefault="00DD24A4">
      <w:pPr>
        <w:pStyle w:val="Speaker"/>
        <w:rPr>
          <w:rFonts w:hint="cs"/>
          <w:rtl/>
        </w:rPr>
      </w:pPr>
      <w:bookmarkStart w:id="121" w:name="FS000000494T27_02_2003_18_50_05"/>
      <w:bookmarkEnd w:id="121"/>
      <w:r>
        <w:rPr>
          <w:rFonts w:hint="cs"/>
          <w:rtl/>
        </w:rPr>
        <w:t>שר הפנים אליהו ישי:</w:t>
      </w:r>
    </w:p>
    <w:p w14:paraId="7DC4FB16" w14:textId="77777777" w:rsidR="00000000" w:rsidRDefault="00DD24A4">
      <w:pPr>
        <w:pStyle w:val="a"/>
        <w:ind w:firstLine="0"/>
        <w:rPr>
          <w:rFonts w:hint="cs"/>
          <w:rtl/>
        </w:rPr>
      </w:pPr>
    </w:p>
    <w:p w14:paraId="08E184B7" w14:textId="77777777" w:rsidR="00000000" w:rsidRDefault="00DD24A4">
      <w:pPr>
        <w:pStyle w:val="a"/>
        <w:rPr>
          <w:rFonts w:hint="cs"/>
          <w:rtl/>
        </w:rPr>
      </w:pPr>
      <w:r>
        <w:rPr>
          <w:rFonts w:hint="cs"/>
          <w:rtl/>
        </w:rPr>
        <w:t>אדוני היושב-ראש, אני חושב שהפסילה היא פסילה קשה. כולנו זוכרים את ה</w:t>
      </w:r>
      <w:r>
        <w:rPr>
          <w:rFonts w:hint="cs"/>
          <w:rtl/>
        </w:rPr>
        <w:t xml:space="preserve">נאומים, את התקופה הקשה שבה לראש הממשלה לשעבר, ברק, צעקו בכיכר-רבין "רק לא ש"ס". באמת היה לו קשה. הוא קם ואמר: אני לא יכול לפסול חלק גדול מאוד מהעם על רקע עדתי. אומנם הצביעו להם 430,000  איש, אבל יש פה למעלה ממיליון </w:t>
      </w:r>
      <w:r>
        <w:rPr>
          <w:rtl/>
        </w:rPr>
        <w:t>–</w:t>
      </w:r>
      <w:r>
        <w:rPr>
          <w:rFonts w:hint="cs"/>
          <w:rtl/>
        </w:rPr>
        <w:t xml:space="preserve"> אולי 2 או 3 מיליוני מזרחיים. איך אני יכ</w:t>
      </w:r>
      <w:r>
        <w:rPr>
          <w:rFonts w:hint="cs"/>
          <w:rtl/>
        </w:rPr>
        <w:t xml:space="preserve">ול לפסול ציבור כזה. למרות הכול הוא לא הסכים עם האמרה "רק לא ש"ס". לצערי הרב, ראש הממשלה הנוכחי, שהוא מכובדי, קיבל את מה שציבור מצביעי ברק אמר ואת מה שברק לא העז לעשות -  אולי הוא אמר דברים מסוימים בעניין הזהות היהודית, אבל הוא לא העז לעשות. לצערי הרב, ראש </w:t>
      </w:r>
      <w:r>
        <w:rPr>
          <w:rFonts w:hint="cs"/>
          <w:rtl/>
        </w:rPr>
        <w:t xml:space="preserve">הממשלה אריאל שרון, הנבחר ברוב גדול, קיבל את העמדה ואת הטענה "רק לא ש"ס". </w:t>
      </w:r>
    </w:p>
    <w:p w14:paraId="4EAD0E90" w14:textId="77777777" w:rsidR="00000000" w:rsidRDefault="00DD24A4">
      <w:pPr>
        <w:pStyle w:val="a"/>
        <w:rPr>
          <w:rFonts w:hint="cs"/>
          <w:rtl/>
        </w:rPr>
      </w:pPr>
    </w:p>
    <w:p w14:paraId="601478FC" w14:textId="77777777" w:rsidR="00000000" w:rsidRDefault="00DD24A4">
      <w:pPr>
        <w:pStyle w:val="a"/>
        <w:rPr>
          <w:rFonts w:hint="cs"/>
          <w:rtl/>
        </w:rPr>
      </w:pPr>
      <w:r>
        <w:rPr>
          <w:rFonts w:hint="cs"/>
          <w:rtl/>
        </w:rPr>
        <w:t>אבל זה דבר חולף. יש לנו הישגים אדירים בכנסת ישראל, בממשלות ישראל, ואנחנו גאים על כך. הדבר הקשה ביותר, אדוני היושב-ראש, מכובדי ראש הממשלה - - -</w:t>
      </w:r>
    </w:p>
    <w:p w14:paraId="0C72511D" w14:textId="77777777" w:rsidR="00000000" w:rsidRDefault="00DD24A4">
      <w:pPr>
        <w:pStyle w:val="a"/>
        <w:ind w:firstLine="0"/>
        <w:rPr>
          <w:rFonts w:hint="cs"/>
          <w:rtl/>
        </w:rPr>
      </w:pPr>
    </w:p>
    <w:p w14:paraId="189E78CA" w14:textId="77777777" w:rsidR="00000000" w:rsidRDefault="00DD24A4">
      <w:pPr>
        <w:pStyle w:val="ac"/>
        <w:rPr>
          <w:rtl/>
        </w:rPr>
      </w:pPr>
      <w:r>
        <w:rPr>
          <w:rFonts w:hint="eastAsia"/>
          <w:rtl/>
        </w:rPr>
        <w:t>חמי</w:t>
      </w:r>
      <w:r>
        <w:rPr>
          <w:rtl/>
        </w:rPr>
        <w:t xml:space="preserve"> דורון (שינוי):</w:t>
      </w:r>
    </w:p>
    <w:p w14:paraId="128C9A27" w14:textId="77777777" w:rsidR="00000000" w:rsidRDefault="00DD24A4">
      <w:pPr>
        <w:pStyle w:val="a"/>
        <w:rPr>
          <w:rFonts w:hint="cs"/>
          <w:rtl/>
        </w:rPr>
      </w:pPr>
    </w:p>
    <w:p w14:paraId="3702898F" w14:textId="77777777" w:rsidR="00000000" w:rsidRDefault="00DD24A4">
      <w:pPr>
        <w:pStyle w:val="a"/>
        <w:rPr>
          <w:rFonts w:hint="cs"/>
          <w:rtl/>
        </w:rPr>
      </w:pPr>
      <w:r>
        <w:rPr>
          <w:rFonts w:hint="cs"/>
          <w:rtl/>
        </w:rPr>
        <w:t>תראה מה קורה ברשו</w:t>
      </w:r>
      <w:r>
        <w:rPr>
          <w:rFonts w:hint="cs"/>
          <w:rtl/>
        </w:rPr>
        <w:t xml:space="preserve">יות המקומיות. </w:t>
      </w:r>
    </w:p>
    <w:p w14:paraId="7764000C" w14:textId="77777777" w:rsidR="00000000" w:rsidRDefault="00DD24A4">
      <w:pPr>
        <w:pStyle w:val="a"/>
        <w:ind w:firstLine="0"/>
        <w:rPr>
          <w:rFonts w:hint="cs"/>
          <w:rtl/>
        </w:rPr>
      </w:pPr>
    </w:p>
    <w:p w14:paraId="5262C90A" w14:textId="77777777" w:rsidR="00000000" w:rsidRDefault="00DD24A4">
      <w:pPr>
        <w:pStyle w:val="SpeakerCon"/>
        <w:rPr>
          <w:rFonts w:hint="cs"/>
          <w:rtl/>
        </w:rPr>
      </w:pPr>
      <w:bookmarkStart w:id="122" w:name="FS000000494T27_02_2003_18_55_54C"/>
      <w:bookmarkEnd w:id="122"/>
      <w:r>
        <w:rPr>
          <w:rFonts w:hint="cs"/>
          <w:rtl/>
        </w:rPr>
        <w:t>שר הפנים אליהו ישי:</w:t>
      </w:r>
    </w:p>
    <w:p w14:paraId="32C76810" w14:textId="77777777" w:rsidR="00000000" w:rsidRDefault="00DD24A4">
      <w:pPr>
        <w:pStyle w:val="a"/>
        <w:rPr>
          <w:rtl/>
        </w:rPr>
      </w:pPr>
    </w:p>
    <w:p w14:paraId="26F00914" w14:textId="77777777" w:rsidR="00000000" w:rsidRDefault="00DD24A4">
      <w:pPr>
        <w:pStyle w:val="a"/>
        <w:rPr>
          <w:rFonts w:hint="cs"/>
          <w:rtl/>
        </w:rPr>
      </w:pPr>
      <w:r>
        <w:rPr>
          <w:rFonts w:hint="cs"/>
          <w:rtl/>
        </w:rPr>
        <w:t>הדבר הקשה ביותר הוא הזהות היהודית של מדינת ישראל - - -</w:t>
      </w:r>
    </w:p>
    <w:p w14:paraId="619900E2" w14:textId="77777777" w:rsidR="00000000" w:rsidRDefault="00DD24A4">
      <w:pPr>
        <w:pStyle w:val="a"/>
        <w:ind w:firstLine="0"/>
        <w:rPr>
          <w:rFonts w:hint="cs"/>
          <w:rtl/>
        </w:rPr>
      </w:pPr>
    </w:p>
    <w:p w14:paraId="45C3B5EB" w14:textId="77777777" w:rsidR="00000000" w:rsidRDefault="00DD24A4">
      <w:pPr>
        <w:pStyle w:val="ac"/>
        <w:rPr>
          <w:rtl/>
        </w:rPr>
      </w:pPr>
      <w:r>
        <w:rPr>
          <w:rFonts w:hint="eastAsia"/>
          <w:rtl/>
        </w:rPr>
        <w:t>קריאה</w:t>
      </w:r>
      <w:r>
        <w:rPr>
          <w:rtl/>
        </w:rPr>
        <w:t>:</w:t>
      </w:r>
    </w:p>
    <w:p w14:paraId="0026CDB8" w14:textId="77777777" w:rsidR="00000000" w:rsidRDefault="00DD24A4">
      <w:pPr>
        <w:pStyle w:val="a"/>
        <w:rPr>
          <w:rFonts w:hint="cs"/>
          <w:rtl/>
        </w:rPr>
      </w:pPr>
    </w:p>
    <w:p w14:paraId="6BAEBB0C" w14:textId="77777777" w:rsidR="00000000" w:rsidRDefault="00DD24A4">
      <w:pPr>
        <w:pStyle w:val="a"/>
        <w:rPr>
          <w:rFonts w:hint="cs"/>
          <w:rtl/>
        </w:rPr>
      </w:pPr>
      <w:r>
        <w:rPr>
          <w:rFonts w:hint="cs"/>
          <w:rtl/>
        </w:rPr>
        <w:t>- - -</w:t>
      </w:r>
    </w:p>
    <w:p w14:paraId="294AA5D6" w14:textId="77777777" w:rsidR="00000000" w:rsidRDefault="00DD24A4">
      <w:pPr>
        <w:pStyle w:val="a"/>
        <w:ind w:firstLine="0"/>
        <w:rPr>
          <w:rFonts w:hint="cs"/>
          <w:rtl/>
        </w:rPr>
      </w:pPr>
    </w:p>
    <w:p w14:paraId="2FC8C8F4" w14:textId="77777777" w:rsidR="00000000" w:rsidRDefault="00DD24A4">
      <w:pPr>
        <w:pStyle w:val="ad"/>
        <w:rPr>
          <w:rtl/>
        </w:rPr>
      </w:pPr>
      <w:r>
        <w:rPr>
          <w:rtl/>
        </w:rPr>
        <w:t>היו"ר</w:t>
      </w:r>
      <w:r>
        <w:rPr>
          <w:rFonts w:hint="cs"/>
          <w:rtl/>
        </w:rPr>
        <w:t xml:space="preserve"> אברהם הירשזון</w:t>
      </w:r>
      <w:r>
        <w:rPr>
          <w:rtl/>
        </w:rPr>
        <w:t>:</w:t>
      </w:r>
    </w:p>
    <w:p w14:paraId="44D1F3AF" w14:textId="77777777" w:rsidR="00000000" w:rsidRDefault="00DD24A4">
      <w:pPr>
        <w:pStyle w:val="a"/>
        <w:rPr>
          <w:rtl/>
        </w:rPr>
      </w:pPr>
    </w:p>
    <w:p w14:paraId="457E5F82" w14:textId="77777777" w:rsidR="00000000" w:rsidRDefault="00DD24A4">
      <w:pPr>
        <w:pStyle w:val="a"/>
        <w:rPr>
          <w:rFonts w:hint="cs"/>
          <w:rtl/>
        </w:rPr>
      </w:pPr>
      <w:r>
        <w:rPr>
          <w:rFonts w:hint="cs"/>
          <w:rtl/>
        </w:rPr>
        <w:t xml:space="preserve">סליחה, רבותי. אני מבקש. הוא צריך לסיים ואתם לא מאפשרים לו. </w:t>
      </w:r>
    </w:p>
    <w:p w14:paraId="1C22DD63" w14:textId="77777777" w:rsidR="00000000" w:rsidRDefault="00DD24A4">
      <w:pPr>
        <w:pStyle w:val="a"/>
        <w:ind w:firstLine="0"/>
        <w:rPr>
          <w:rFonts w:hint="cs"/>
          <w:rtl/>
        </w:rPr>
      </w:pPr>
    </w:p>
    <w:p w14:paraId="0093ECAB" w14:textId="77777777" w:rsidR="00000000" w:rsidRDefault="00DD24A4">
      <w:pPr>
        <w:pStyle w:val="SpeakerCon"/>
        <w:rPr>
          <w:rFonts w:hint="cs"/>
          <w:rtl/>
        </w:rPr>
      </w:pPr>
      <w:bookmarkStart w:id="123" w:name="FS000000494T27_02_2003_18_58_44C"/>
      <w:bookmarkEnd w:id="123"/>
      <w:r>
        <w:rPr>
          <w:rFonts w:hint="cs"/>
          <w:rtl/>
        </w:rPr>
        <w:t>שר הפנים אליהו ישי:</w:t>
      </w:r>
    </w:p>
    <w:p w14:paraId="45EB1D75" w14:textId="77777777" w:rsidR="00000000" w:rsidRDefault="00DD24A4">
      <w:pPr>
        <w:pStyle w:val="a"/>
        <w:rPr>
          <w:rtl/>
        </w:rPr>
      </w:pPr>
    </w:p>
    <w:p w14:paraId="67D5FA54" w14:textId="77777777" w:rsidR="00000000" w:rsidRDefault="00DD24A4">
      <w:pPr>
        <w:pStyle w:val="a"/>
        <w:rPr>
          <w:rFonts w:hint="cs"/>
          <w:rtl/>
        </w:rPr>
      </w:pPr>
      <w:r>
        <w:rPr>
          <w:rFonts w:hint="cs"/>
          <w:rtl/>
        </w:rPr>
        <w:t xml:space="preserve">זו השמחה סביב העגל. זה הדבר החמור ביותר. אם </w:t>
      </w:r>
      <w:r>
        <w:rPr>
          <w:rFonts w:hint="cs"/>
          <w:rtl/>
        </w:rPr>
        <w:t>חושבים שעל-ידי כך, על-ידי קואליציה כזאת או אחרת ניתן לעקור את התורה, אז אני אומר פה: לא ולא. אם חושבים שעל-ידי שינוי במרשם האוכלוסין אפשר לעקור את היהדות, אני אומר פה לראש הממשלה: לא ולא. ומי שחושב שעל-ידי מסמך קואליציוני כזה או אחר ניתן לטשטש את הזהות היה</w:t>
      </w:r>
      <w:r>
        <w:rPr>
          <w:rFonts w:hint="cs"/>
          <w:rtl/>
        </w:rPr>
        <w:t xml:space="preserve">ודית, למחוק את השבת, חלילה וחס, להתיר ולאפשר דברים שהם תחילתה של ההתבוללות של העם היהודי, חלילה וחס, פה במדינת ישראל, אני רוצה לומר לך, אדוני היושב-ראש: לא ולא. עם ישראל ינצח, תורת ישראל. </w:t>
      </w:r>
    </w:p>
    <w:p w14:paraId="16F1523E" w14:textId="77777777" w:rsidR="00000000" w:rsidRDefault="00DD24A4">
      <w:pPr>
        <w:pStyle w:val="a"/>
        <w:rPr>
          <w:rFonts w:hint="cs"/>
          <w:rtl/>
        </w:rPr>
      </w:pPr>
    </w:p>
    <w:p w14:paraId="42ECD350" w14:textId="77777777" w:rsidR="00000000" w:rsidRDefault="00DD24A4">
      <w:pPr>
        <w:pStyle w:val="a"/>
        <w:rPr>
          <w:rFonts w:hint="cs"/>
          <w:rtl/>
        </w:rPr>
      </w:pPr>
      <w:r>
        <w:rPr>
          <w:rFonts w:hint="cs"/>
          <w:rtl/>
        </w:rPr>
        <w:t xml:space="preserve">אם אני יכול לקחת עוד קצת זמן מחברי, אני אמשיך עוד דקה. </w:t>
      </w:r>
    </w:p>
    <w:p w14:paraId="12738626" w14:textId="77777777" w:rsidR="00000000" w:rsidRDefault="00DD24A4">
      <w:pPr>
        <w:pStyle w:val="a"/>
        <w:ind w:firstLine="0"/>
        <w:rPr>
          <w:rFonts w:hint="cs"/>
          <w:rtl/>
        </w:rPr>
      </w:pPr>
    </w:p>
    <w:p w14:paraId="74EE0A5C" w14:textId="77777777" w:rsidR="00000000" w:rsidRDefault="00DD24A4">
      <w:pPr>
        <w:pStyle w:val="ad"/>
        <w:rPr>
          <w:rtl/>
        </w:rPr>
      </w:pPr>
      <w:r>
        <w:rPr>
          <w:rtl/>
        </w:rPr>
        <w:t>היו"ר</w:t>
      </w:r>
      <w:r>
        <w:rPr>
          <w:rFonts w:hint="cs"/>
          <w:rtl/>
        </w:rPr>
        <w:t xml:space="preserve"> אבר</w:t>
      </w:r>
      <w:r>
        <w:rPr>
          <w:rFonts w:hint="cs"/>
          <w:rtl/>
        </w:rPr>
        <w:t>הם הירשזון</w:t>
      </w:r>
      <w:r>
        <w:rPr>
          <w:rtl/>
        </w:rPr>
        <w:t>:</w:t>
      </w:r>
    </w:p>
    <w:p w14:paraId="6B107237" w14:textId="77777777" w:rsidR="00000000" w:rsidRDefault="00DD24A4">
      <w:pPr>
        <w:pStyle w:val="a"/>
        <w:rPr>
          <w:rtl/>
        </w:rPr>
      </w:pPr>
    </w:p>
    <w:p w14:paraId="70FA9F7D" w14:textId="77777777" w:rsidR="00000000" w:rsidRDefault="00DD24A4">
      <w:pPr>
        <w:pStyle w:val="a"/>
        <w:rPr>
          <w:rFonts w:hint="cs"/>
          <w:rtl/>
        </w:rPr>
      </w:pPr>
      <w:r>
        <w:rPr>
          <w:rFonts w:hint="cs"/>
          <w:rtl/>
        </w:rPr>
        <w:t xml:space="preserve">בבקשה. </w:t>
      </w:r>
    </w:p>
    <w:p w14:paraId="59C573D2" w14:textId="77777777" w:rsidR="00000000" w:rsidRDefault="00DD24A4">
      <w:pPr>
        <w:pStyle w:val="a"/>
        <w:rPr>
          <w:rFonts w:hint="cs"/>
          <w:rtl/>
        </w:rPr>
      </w:pPr>
    </w:p>
    <w:p w14:paraId="06F93169" w14:textId="77777777" w:rsidR="00000000" w:rsidRDefault="00DD24A4">
      <w:pPr>
        <w:pStyle w:val="SpeakerCon"/>
        <w:rPr>
          <w:rFonts w:hint="cs"/>
          <w:rtl/>
        </w:rPr>
      </w:pPr>
      <w:bookmarkStart w:id="124" w:name="FS000000494T27_02_2003_19_01_36C"/>
      <w:bookmarkEnd w:id="124"/>
      <w:r>
        <w:rPr>
          <w:rFonts w:hint="cs"/>
          <w:rtl/>
        </w:rPr>
        <w:t>שר הפנים אליהו ישי:</w:t>
      </w:r>
    </w:p>
    <w:p w14:paraId="20E92EC3" w14:textId="77777777" w:rsidR="00000000" w:rsidRDefault="00DD24A4">
      <w:pPr>
        <w:pStyle w:val="a"/>
        <w:rPr>
          <w:rtl/>
        </w:rPr>
      </w:pPr>
    </w:p>
    <w:p w14:paraId="2CB3A95C" w14:textId="77777777" w:rsidR="00000000" w:rsidRDefault="00DD24A4">
      <w:pPr>
        <w:pStyle w:val="a"/>
        <w:rPr>
          <w:rFonts w:hint="cs"/>
          <w:rtl/>
        </w:rPr>
      </w:pPr>
      <w:r>
        <w:rPr>
          <w:rFonts w:hint="cs"/>
          <w:rtl/>
        </w:rPr>
        <w:t>תורת ישראל תנצח. תורת ישראל משגשגת בארץ-ישראל, ואנחנו נעשה את הכול על מנת לשמור על תורת ישראל. הרבה קמו ורצו להרוס את תורת ישראל ולא הצליחו. כל הניסיון הזה, פה, של ברית חדשה בתוכנו, שבאה לעקור את תורת ישראל,  לא י</w:t>
      </w:r>
      <w:r>
        <w:rPr>
          <w:rFonts w:hint="cs"/>
          <w:rtl/>
        </w:rPr>
        <w:t xml:space="preserve">צלח. </w:t>
      </w:r>
    </w:p>
    <w:p w14:paraId="037502F2" w14:textId="77777777" w:rsidR="00000000" w:rsidRDefault="00DD24A4">
      <w:pPr>
        <w:pStyle w:val="a"/>
        <w:ind w:firstLine="0"/>
        <w:rPr>
          <w:rFonts w:hint="cs"/>
          <w:rtl/>
        </w:rPr>
      </w:pPr>
    </w:p>
    <w:p w14:paraId="3AFEAD32" w14:textId="77777777" w:rsidR="00000000" w:rsidRDefault="00DD24A4">
      <w:pPr>
        <w:pStyle w:val="ac"/>
        <w:rPr>
          <w:rtl/>
        </w:rPr>
      </w:pPr>
      <w:r>
        <w:rPr>
          <w:rFonts w:hint="eastAsia"/>
          <w:rtl/>
        </w:rPr>
        <w:t>אילן</w:t>
      </w:r>
      <w:r>
        <w:rPr>
          <w:rtl/>
        </w:rPr>
        <w:t xml:space="preserve"> שלגי (שינוי):</w:t>
      </w:r>
    </w:p>
    <w:p w14:paraId="5747223E" w14:textId="77777777" w:rsidR="00000000" w:rsidRDefault="00DD24A4">
      <w:pPr>
        <w:pStyle w:val="a"/>
        <w:rPr>
          <w:rFonts w:hint="cs"/>
          <w:rtl/>
        </w:rPr>
      </w:pPr>
    </w:p>
    <w:p w14:paraId="5EF97E83" w14:textId="77777777" w:rsidR="00000000" w:rsidRDefault="00DD24A4">
      <w:pPr>
        <w:pStyle w:val="a"/>
        <w:rPr>
          <w:rFonts w:hint="cs"/>
          <w:rtl/>
        </w:rPr>
      </w:pPr>
      <w:r>
        <w:rPr>
          <w:rFonts w:hint="cs"/>
          <w:rtl/>
        </w:rPr>
        <w:t xml:space="preserve">התורה לא רק שלך. למה אני לא יכול לשבת ליד אשתי בבית-הכנסת? </w:t>
      </w:r>
    </w:p>
    <w:p w14:paraId="24774733" w14:textId="77777777" w:rsidR="00000000" w:rsidRDefault="00DD24A4">
      <w:pPr>
        <w:pStyle w:val="a"/>
        <w:ind w:firstLine="0"/>
        <w:rPr>
          <w:rFonts w:hint="cs"/>
          <w:rtl/>
        </w:rPr>
      </w:pPr>
    </w:p>
    <w:p w14:paraId="0EF340AE" w14:textId="77777777" w:rsidR="00000000" w:rsidRDefault="00DD24A4">
      <w:pPr>
        <w:pStyle w:val="SpeakerCon"/>
        <w:rPr>
          <w:rFonts w:hint="cs"/>
          <w:rtl/>
        </w:rPr>
      </w:pPr>
      <w:bookmarkStart w:id="125" w:name="FS000000494T27_02_2003_19_03_19C"/>
      <w:bookmarkEnd w:id="125"/>
      <w:r>
        <w:rPr>
          <w:rFonts w:hint="cs"/>
          <w:rtl/>
        </w:rPr>
        <w:t>שר הפנים אליהו ישי:</w:t>
      </w:r>
    </w:p>
    <w:p w14:paraId="2504FBD3" w14:textId="77777777" w:rsidR="00000000" w:rsidRDefault="00DD24A4">
      <w:pPr>
        <w:pStyle w:val="a"/>
        <w:rPr>
          <w:rtl/>
        </w:rPr>
      </w:pPr>
    </w:p>
    <w:p w14:paraId="4B3D925C" w14:textId="77777777" w:rsidR="00000000" w:rsidRDefault="00DD24A4">
      <w:pPr>
        <w:pStyle w:val="a"/>
        <w:rPr>
          <w:rFonts w:hint="cs"/>
          <w:rtl/>
        </w:rPr>
      </w:pPr>
      <w:r>
        <w:rPr>
          <w:rFonts w:hint="cs"/>
          <w:rtl/>
        </w:rPr>
        <w:t xml:space="preserve">אתה מוזמן לשבת לידי בבית-הכנסת. אתה לא יכול ליצור יהדות חדשה. יש יהדות אחת, והיא תורת ישראל, ואם אתה רוצה לשנות את תורת ישראל </w:t>
      </w:r>
      <w:r>
        <w:rPr>
          <w:rtl/>
        </w:rPr>
        <w:t>–</w:t>
      </w:r>
      <w:r>
        <w:rPr>
          <w:rFonts w:hint="cs"/>
          <w:rtl/>
        </w:rPr>
        <w:t xml:space="preserve"> לא תצליח. </w:t>
      </w:r>
    </w:p>
    <w:p w14:paraId="1424C2EB" w14:textId="77777777" w:rsidR="00000000" w:rsidRDefault="00DD24A4">
      <w:pPr>
        <w:pStyle w:val="a"/>
        <w:rPr>
          <w:rFonts w:hint="cs"/>
          <w:rtl/>
        </w:rPr>
      </w:pPr>
    </w:p>
    <w:p w14:paraId="61566FA3" w14:textId="77777777" w:rsidR="00000000" w:rsidRDefault="00DD24A4">
      <w:pPr>
        <w:pStyle w:val="a"/>
        <w:rPr>
          <w:rFonts w:hint="cs"/>
          <w:rtl/>
        </w:rPr>
      </w:pPr>
      <w:r>
        <w:rPr>
          <w:rFonts w:hint="cs"/>
          <w:rtl/>
        </w:rPr>
        <w:t>לכן, אד</w:t>
      </w:r>
      <w:r>
        <w:rPr>
          <w:rFonts w:hint="cs"/>
          <w:rtl/>
        </w:rPr>
        <w:t>וני ראש הממשלה, מכובדי  ידידי היושב-ראש, אנחנו נעשה את הכול, נפעל וניאבק בכל כוחנו ונמסור את נפשנו למען תורת ישראל, שהיא זו ששמרה על עם ישראל ועל העם היהודי לאורך כל ההיסטוריה. ואני אסיים בסיפור. ראש ממשלת רומניה התארח בישראל לפני כמה שנים. ראש הממשלה אז ה</w:t>
      </w:r>
      <w:r>
        <w:rPr>
          <w:rFonts w:hint="cs"/>
          <w:rtl/>
        </w:rPr>
        <w:t>יה בנימין נתניהו. אותו ראש ממשלה, היסטוריון נוצרי-קתולי, קם ונאם בארוחת ערב ואמר: ההוכחה שעם ישראל הוא עם נבחר היא, שהוא עבר את כל הצרות והגלויות, ועבר את השואה, ולא נכחד. זה שאף אומה לא יכולה לעם היהודי, זו ההוכחה שהוא עם נבחר. הוא שאל: האם אתם יודעים למה</w:t>
      </w:r>
      <w:r>
        <w:rPr>
          <w:rFonts w:hint="cs"/>
          <w:rtl/>
        </w:rPr>
        <w:t xml:space="preserve"> העם היהודי הוא עם נבחר? </w:t>
      </w:r>
      <w:r>
        <w:rPr>
          <w:rtl/>
        </w:rPr>
        <w:t>–</w:t>
      </w:r>
      <w:r>
        <w:rPr>
          <w:rFonts w:hint="cs"/>
          <w:rtl/>
        </w:rPr>
        <w:t xml:space="preserve"> בזכות התנ"ך שלו. זאת אומרת, ראש ממשלת רומניה לשעבר, נוצרי-קתולי, מבין, שמה ששמר על העם היהודי לאורך כל ההיסטוריה זו תורת ישראל. </w:t>
      </w:r>
    </w:p>
    <w:p w14:paraId="4C0597E1" w14:textId="77777777" w:rsidR="00000000" w:rsidRDefault="00DD24A4">
      <w:pPr>
        <w:pStyle w:val="a"/>
        <w:rPr>
          <w:rFonts w:hint="cs"/>
          <w:rtl/>
        </w:rPr>
      </w:pPr>
    </w:p>
    <w:p w14:paraId="0DA08083" w14:textId="77777777" w:rsidR="00000000" w:rsidRDefault="00DD24A4">
      <w:pPr>
        <w:pStyle w:val="a"/>
        <w:rPr>
          <w:rFonts w:hint="cs"/>
          <w:rtl/>
        </w:rPr>
      </w:pPr>
      <w:r>
        <w:rPr>
          <w:rFonts w:hint="cs"/>
          <w:rtl/>
        </w:rPr>
        <w:t xml:space="preserve">לכן, אני רוצה לסיים ולומר: אנחנו נפעל, ניאבק ונילחם לשמור על תורת ישראל. כמובן </w:t>
      </w:r>
      <w:r>
        <w:rPr>
          <w:rtl/>
        </w:rPr>
        <w:t>–</w:t>
      </w:r>
      <w:r>
        <w:rPr>
          <w:rFonts w:hint="cs"/>
          <w:rtl/>
        </w:rPr>
        <w:t xml:space="preserve"> אופוזיציה לוחמת, א</w:t>
      </w:r>
      <w:r>
        <w:rPr>
          <w:rFonts w:hint="cs"/>
          <w:rtl/>
        </w:rPr>
        <w:t xml:space="preserve">חראית, אדוני ראש הממשלה, שתדאג בראש ובראשונה לזהות היהודית, לצביון היהודי של מדינת ישראל, שחלילה וחס הולכים לאיבוד בקואליציה הזאת. הם לא ילכו לאיבוד, משום שאנחנו נשמור עליהם. </w:t>
      </w:r>
    </w:p>
    <w:p w14:paraId="616ED909" w14:textId="77777777" w:rsidR="00000000" w:rsidRDefault="00DD24A4">
      <w:pPr>
        <w:pStyle w:val="a"/>
        <w:rPr>
          <w:rFonts w:hint="cs"/>
          <w:rtl/>
        </w:rPr>
      </w:pPr>
    </w:p>
    <w:p w14:paraId="748917FE" w14:textId="77777777" w:rsidR="00000000" w:rsidRDefault="00DD24A4">
      <w:pPr>
        <w:pStyle w:val="a"/>
        <w:rPr>
          <w:rFonts w:hint="cs"/>
          <w:rtl/>
        </w:rPr>
      </w:pPr>
      <w:r>
        <w:rPr>
          <w:rFonts w:hint="cs"/>
          <w:rtl/>
        </w:rPr>
        <w:t xml:space="preserve">הדבר השני </w:t>
      </w:r>
      <w:r>
        <w:rPr>
          <w:rtl/>
        </w:rPr>
        <w:t>–</w:t>
      </w:r>
      <w:r>
        <w:rPr>
          <w:rFonts w:hint="cs"/>
          <w:rtl/>
        </w:rPr>
        <w:t xml:space="preserve"> הנושאים החברתיים. אני רוצה לומר פה לחברים הנכבדים, חברי הכנסת - - -</w:t>
      </w:r>
    </w:p>
    <w:p w14:paraId="4A6A506D" w14:textId="77777777" w:rsidR="00000000" w:rsidRDefault="00DD24A4">
      <w:pPr>
        <w:pStyle w:val="a"/>
        <w:rPr>
          <w:rFonts w:hint="cs"/>
          <w:rtl/>
        </w:rPr>
      </w:pPr>
    </w:p>
    <w:p w14:paraId="6B9C47D4" w14:textId="77777777" w:rsidR="00000000" w:rsidRDefault="00DD24A4">
      <w:pPr>
        <w:pStyle w:val="ad"/>
        <w:rPr>
          <w:rtl/>
        </w:rPr>
      </w:pPr>
      <w:r>
        <w:rPr>
          <w:rtl/>
        </w:rPr>
        <w:t>היו"ר</w:t>
      </w:r>
      <w:r>
        <w:rPr>
          <w:rFonts w:hint="cs"/>
          <w:rtl/>
        </w:rPr>
        <w:t xml:space="preserve"> אברהם הירשזון</w:t>
      </w:r>
      <w:r>
        <w:rPr>
          <w:rtl/>
        </w:rPr>
        <w:t>:</w:t>
      </w:r>
    </w:p>
    <w:p w14:paraId="657C6EDF" w14:textId="77777777" w:rsidR="00000000" w:rsidRDefault="00DD24A4">
      <w:pPr>
        <w:pStyle w:val="a"/>
        <w:rPr>
          <w:rtl/>
        </w:rPr>
      </w:pPr>
    </w:p>
    <w:p w14:paraId="71B65FB6" w14:textId="77777777" w:rsidR="00000000" w:rsidRDefault="00DD24A4">
      <w:pPr>
        <w:pStyle w:val="a"/>
        <w:rPr>
          <w:rFonts w:hint="cs"/>
          <w:rtl/>
        </w:rPr>
      </w:pPr>
      <w:r>
        <w:rPr>
          <w:rFonts w:hint="cs"/>
          <w:rtl/>
        </w:rPr>
        <w:t xml:space="preserve">אדוני, סליחה, בבקשה. אני איאלץ להוריד זמן, אני מצטער. </w:t>
      </w:r>
    </w:p>
    <w:p w14:paraId="7C82CF3C" w14:textId="77777777" w:rsidR="00000000" w:rsidRDefault="00DD24A4">
      <w:pPr>
        <w:pStyle w:val="a"/>
        <w:ind w:firstLine="0"/>
        <w:rPr>
          <w:rFonts w:hint="cs"/>
          <w:rtl/>
        </w:rPr>
      </w:pPr>
    </w:p>
    <w:p w14:paraId="41553665" w14:textId="77777777" w:rsidR="00000000" w:rsidRDefault="00DD24A4">
      <w:pPr>
        <w:pStyle w:val="SpeakerCon"/>
        <w:rPr>
          <w:rFonts w:hint="cs"/>
          <w:rtl/>
        </w:rPr>
      </w:pPr>
      <w:bookmarkStart w:id="126" w:name="FS000000494T27_02_2003_19_15_29C"/>
      <w:bookmarkEnd w:id="126"/>
      <w:r>
        <w:rPr>
          <w:rFonts w:hint="cs"/>
          <w:rtl/>
        </w:rPr>
        <w:t>שר הפנים אליהו ישי:</w:t>
      </w:r>
    </w:p>
    <w:p w14:paraId="7D14956F" w14:textId="77777777" w:rsidR="00000000" w:rsidRDefault="00DD24A4">
      <w:pPr>
        <w:pStyle w:val="a"/>
        <w:rPr>
          <w:rtl/>
        </w:rPr>
      </w:pPr>
    </w:p>
    <w:p w14:paraId="19B5ADE0" w14:textId="77777777" w:rsidR="00000000" w:rsidRDefault="00DD24A4">
      <w:pPr>
        <w:pStyle w:val="a"/>
        <w:rPr>
          <w:rFonts w:hint="cs"/>
          <w:rtl/>
        </w:rPr>
      </w:pPr>
      <w:r>
        <w:rPr>
          <w:rFonts w:hint="cs"/>
          <w:rtl/>
        </w:rPr>
        <w:t xml:space="preserve">אז תוריד זמן. בסדר. </w:t>
      </w:r>
    </w:p>
    <w:p w14:paraId="69DC293D" w14:textId="77777777" w:rsidR="00000000" w:rsidRDefault="00DD24A4">
      <w:pPr>
        <w:pStyle w:val="a"/>
        <w:rPr>
          <w:rFonts w:hint="cs"/>
          <w:rtl/>
        </w:rPr>
      </w:pPr>
    </w:p>
    <w:p w14:paraId="3E26F236" w14:textId="77777777" w:rsidR="00000000" w:rsidRDefault="00DD24A4">
      <w:pPr>
        <w:pStyle w:val="a"/>
        <w:rPr>
          <w:rFonts w:hint="cs"/>
          <w:rtl/>
        </w:rPr>
      </w:pPr>
      <w:r>
        <w:rPr>
          <w:rFonts w:hint="cs"/>
          <w:rtl/>
        </w:rPr>
        <w:t xml:space="preserve">מדינת ישראל נמצאת באחת השעות הקשות שלה במישור החברתי, הכלכלי והמדיני. אני רואה שאנחנו התמודדנו בממשלות ונאבקנו נגד כל הגזירות הקשות. </w:t>
      </w:r>
      <w:r>
        <w:rPr>
          <w:rFonts w:hint="cs"/>
          <w:rtl/>
        </w:rPr>
        <w:t>ראיתי לנגד עיני את הקשיים האדירים של העם בישראל, איך הם לא עומדים בנטל הכבד שהונחת עליהם, איך העם בישראל אינו מסוגל, אינו יכול לעמוד בגזירות הקשות שגוזרים עליו. לא אחת עמדנו, נאבקנו והצלחנו הצלחה אדירה. ביטלנו גזירות קשות, הוספנו תקציבים גדולים מאוד למשרדי</w:t>
      </w:r>
      <w:r>
        <w:rPr>
          <w:rFonts w:hint="cs"/>
          <w:rtl/>
        </w:rPr>
        <w:t xml:space="preserve"> הרווחה. כאדם שבא משכונת מצוקה, ממשפחה עם עשר נפשות בחדר אחד, כשהגעתי לתפקיד כשר העבודה והרווחה לראשונה, ידעתי לאיזו שליחות אני נשלח, והמשכתי לכהן בתפקידים נוספים קדנציה נוספת, ועוד קדנציה גם כשר הפנים. ברוך השם, בעזרת השם, הצלחנו אני וחברי לבטל גזירות קשו</w:t>
      </w:r>
      <w:r>
        <w:rPr>
          <w:rFonts w:hint="cs"/>
          <w:rtl/>
        </w:rPr>
        <w:t xml:space="preserve">ת ולעשות דברים גדולים למען השכבות החלשות. </w:t>
      </w:r>
    </w:p>
    <w:p w14:paraId="7726CE6A" w14:textId="77777777" w:rsidR="00000000" w:rsidRDefault="00DD24A4">
      <w:pPr>
        <w:pStyle w:val="a"/>
        <w:rPr>
          <w:rFonts w:hint="cs"/>
          <w:rtl/>
        </w:rPr>
      </w:pPr>
    </w:p>
    <w:p w14:paraId="26C9BFAE" w14:textId="77777777" w:rsidR="00000000" w:rsidRDefault="00DD24A4">
      <w:pPr>
        <w:pStyle w:val="a"/>
        <w:rPr>
          <w:rFonts w:hint="cs"/>
          <w:rtl/>
        </w:rPr>
      </w:pPr>
      <w:r>
        <w:rPr>
          <w:rFonts w:hint="cs"/>
          <w:rtl/>
        </w:rPr>
        <w:t xml:space="preserve">נבחרה ממשלה שאין אדם שיודע בה מה זו מצוקה, מה זה עוני ומה הם קשיים חברתיים. נבחרה ממשלה שיש לה  כל האפשרות, לצערי הרב, לגזור גזירות כלכליות קשות, אכזריות ונוראיות, באין מפריע. אדוני היושב-ראש </w:t>
      </w:r>
      <w:r>
        <w:rPr>
          <w:rtl/>
        </w:rPr>
        <w:t>–</w:t>
      </w:r>
      <w:r>
        <w:rPr>
          <w:rFonts w:hint="cs"/>
          <w:rtl/>
        </w:rPr>
        <w:t xml:space="preserve"> באין מפריע. </w:t>
      </w:r>
    </w:p>
    <w:p w14:paraId="24CB43C4" w14:textId="77777777" w:rsidR="00000000" w:rsidRDefault="00DD24A4">
      <w:pPr>
        <w:pStyle w:val="a"/>
        <w:rPr>
          <w:rFonts w:hint="cs"/>
          <w:rtl/>
        </w:rPr>
      </w:pPr>
    </w:p>
    <w:p w14:paraId="24F3699B" w14:textId="77777777" w:rsidR="00000000" w:rsidRDefault="00DD24A4">
      <w:pPr>
        <w:pStyle w:val="a"/>
        <w:rPr>
          <w:rFonts w:hint="cs"/>
          <w:rtl/>
        </w:rPr>
      </w:pPr>
      <w:r>
        <w:rPr>
          <w:rFonts w:hint="cs"/>
          <w:rtl/>
        </w:rPr>
        <w:t xml:space="preserve">אני </w:t>
      </w:r>
      <w:r>
        <w:rPr>
          <w:rFonts w:hint="cs"/>
          <w:rtl/>
        </w:rPr>
        <w:t>יודע שאנחנו עוברים תקופה קשה, שחלילה וחס יכולה להביא אותנו לידי התפוררות חברתית. גם על זה אני רוצה לומר לעם ישראל: נפעל וניאבק בכל הכוח. אנחנו מקבלים בשמחה את רצון העם, אבל ברור לנו שהעם לא רצה בשום פנים ואופן, שהדבר העיקרי של העם היהודי, ששומרי התורה  - -</w:t>
      </w:r>
    </w:p>
    <w:p w14:paraId="29272A04" w14:textId="77777777" w:rsidR="00000000" w:rsidRDefault="00DD24A4">
      <w:pPr>
        <w:pStyle w:val="a"/>
        <w:ind w:firstLine="0"/>
        <w:rPr>
          <w:rFonts w:hint="cs"/>
          <w:rtl/>
        </w:rPr>
      </w:pPr>
    </w:p>
    <w:p w14:paraId="5E839299" w14:textId="77777777" w:rsidR="00000000" w:rsidRDefault="00DD24A4">
      <w:pPr>
        <w:pStyle w:val="ac"/>
        <w:rPr>
          <w:rtl/>
        </w:rPr>
      </w:pPr>
      <w:r>
        <w:rPr>
          <w:rFonts w:hint="eastAsia"/>
          <w:rtl/>
        </w:rPr>
        <w:t>חמי</w:t>
      </w:r>
      <w:r>
        <w:rPr>
          <w:rtl/>
        </w:rPr>
        <w:t xml:space="preserve"> דורון (שינוי):</w:t>
      </w:r>
    </w:p>
    <w:p w14:paraId="789BEBCB" w14:textId="77777777" w:rsidR="00000000" w:rsidRDefault="00DD24A4">
      <w:pPr>
        <w:pStyle w:val="a"/>
        <w:rPr>
          <w:rFonts w:hint="cs"/>
          <w:rtl/>
        </w:rPr>
      </w:pPr>
    </w:p>
    <w:p w14:paraId="10B1C063" w14:textId="77777777" w:rsidR="00000000" w:rsidRDefault="00DD24A4">
      <w:pPr>
        <w:pStyle w:val="a"/>
        <w:rPr>
          <w:rFonts w:hint="cs"/>
          <w:rtl/>
        </w:rPr>
      </w:pPr>
      <w:r>
        <w:rPr>
          <w:rFonts w:hint="cs"/>
          <w:rtl/>
        </w:rPr>
        <w:t xml:space="preserve">העם רצה את ש"ס בחוץ. </w:t>
      </w:r>
    </w:p>
    <w:p w14:paraId="0E2E5056" w14:textId="77777777" w:rsidR="00000000" w:rsidRDefault="00DD24A4">
      <w:pPr>
        <w:pStyle w:val="a"/>
        <w:ind w:firstLine="0"/>
        <w:rPr>
          <w:rFonts w:hint="cs"/>
          <w:rtl/>
        </w:rPr>
      </w:pPr>
    </w:p>
    <w:p w14:paraId="21CCB9D4" w14:textId="77777777" w:rsidR="00000000" w:rsidRDefault="00DD24A4">
      <w:pPr>
        <w:pStyle w:val="ac"/>
        <w:rPr>
          <w:rtl/>
        </w:rPr>
      </w:pPr>
      <w:bookmarkStart w:id="127" w:name="FS000000494T27_02_2003_19_15_53C"/>
      <w:bookmarkEnd w:id="127"/>
      <w:r>
        <w:rPr>
          <w:rFonts w:hint="eastAsia"/>
          <w:rtl/>
        </w:rPr>
        <w:t>יצחק</w:t>
      </w:r>
      <w:r>
        <w:rPr>
          <w:rtl/>
        </w:rPr>
        <w:t xml:space="preserve"> כהן (ש"ס):</w:t>
      </w:r>
    </w:p>
    <w:p w14:paraId="4601B18A" w14:textId="77777777" w:rsidR="00000000" w:rsidRDefault="00DD24A4">
      <w:pPr>
        <w:pStyle w:val="a"/>
        <w:rPr>
          <w:rFonts w:hint="cs"/>
          <w:rtl/>
        </w:rPr>
      </w:pPr>
    </w:p>
    <w:p w14:paraId="4A04C576" w14:textId="77777777" w:rsidR="00000000" w:rsidRDefault="00DD24A4">
      <w:pPr>
        <w:pStyle w:val="a"/>
        <w:rPr>
          <w:rFonts w:hint="cs"/>
          <w:rtl/>
        </w:rPr>
      </w:pPr>
      <w:r>
        <w:rPr>
          <w:rFonts w:hint="cs"/>
          <w:rtl/>
        </w:rPr>
        <w:t xml:space="preserve">איזה עם? </w:t>
      </w:r>
    </w:p>
    <w:p w14:paraId="341820E6" w14:textId="77777777" w:rsidR="00000000" w:rsidRDefault="00DD24A4">
      <w:pPr>
        <w:pStyle w:val="a"/>
        <w:ind w:firstLine="0"/>
        <w:rPr>
          <w:rFonts w:hint="cs"/>
          <w:rtl/>
        </w:rPr>
      </w:pPr>
    </w:p>
    <w:p w14:paraId="1CB2FA03" w14:textId="77777777" w:rsidR="00000000" w:rsidRDefault="00DD24A4">
      <w:pPr>
        <w:pStyle w:val="SpeakerCon"/>
        <w:rPr>
          <w:rFonts w:hint="cs"/>
          <w:rtl/>
        </w:rPr>
      </w:pPr>
      <w:bookmarkStart w:id="128" w:name="FS000000494T27_02_2003_19_27_09C"/>
      <w:bookmarkEnd w:id="128"/>
      <w:r>
        <w:rPr>
          <w:rFonts w:hint="cs"/>
          <w:rtl/>
        </w:rPr>
        <w:t>שר הפנים אליהו ישי:</w:t>
      </w:r>
    </w:p>
    <w:p w14:paraId="192E127E" w14:textId="77777777" w:rsidR="00000000" w:rsidRDefault="00DD24A4">
      <w:pPr>
        <w:pStyle w:val="a"/>
        <w:rPr>
          <w:rtl/>
        </w:rPr>
      </w:pPr>
    </w:p>
    <w:p w14:paraId="1788379B" w14:textId="77777777" w:rsidR="00000000" w:rsidRDefault="00DD24A4">
      <w:pPr>
        <w:pStyle w:val="a"/>
        <w:rPr>
          <w:rFonts w:hint="cs"/>
          <w:rtl/>
        </w:rPr>
      </w:pPr>
      <w:r>
        <w:rPr>
          <w:rFonts w:hint="cs"/>
          <w:rtl/>
        </w:rPr>
        <w:t xml:space="preserve">- - המשך התורה והמסורת ותורת ישראל </w:t>
      </w:r>
      <w:r>
        <w:rPr>
          <w:rtl/>
        </w:rPr>
        <w:t>–</w:t>
      </w:r>
      <w:r>
        <w:rPr>
          <w:rFonts w:hint="cs"/>
          <w:rtl/>
        </w:rPr>
        <w:t xml:space="preserve"> ייפגעו. </w:t>
      </w:r>
    </w:p>
    <w:p w14:paraId="5FC9E1E4" w14:textId="77777777" w:rsidR="00000000" w:rsidRDefault="00DD24A4">
      <w:pPr>
        <w:pStyle w:val="a"/>
        <w:rPr>
          <w:rFonts w:hint="cs"/>
          <w:rtl/>
        </w:rPr>
      </w:pPr>
    </w:p>
    <w:p w14:paraId="5EEBC496" w14:textId="77777777" w:rsidR="00000000" w:rsidRDefault="00DD24A4">
      <w:pPr>
        <w:pStyle w:val="ac"/>
        <w:rPr>
          <w:rtl/>
        </w:rPr>
      </w:pPr>
      <w:r>
        <w:rPr>
          <w:rFonts w:hint="eastAsia"/>
          <w:rtl/>
        </w:rPr>
        <w:t>קריאות</w:t>
      </w:r>
      <w:r>
        <w:rPr>
          <w:rtl/>
        </w:rPr>
        <w:t>:</w:t>
      </w:r>
    </w:p>
    <w:p w14:paraId="15E1A9C1" w14:textId="77777777" w:rsidR="00000000" w:rsidRDefault="00DD24A4">
      <w:pPr>
        <w:pStyle w:val="a"/>
        <w:rPr>
          <w:rFonts w:hint="cs"/>
          <w:rtl/>
        </w:rPr>
      </w:pPr>
    </w:p>
    <w:p w14:paraId="0D39FCE0" w14:textId="77777777" w:rsidR="00000000" w:rsidRDefault="00DD24A4">
      <w:pPr>
        <w:pStyle w:val="a"/>
        <w:rPr>
          <w:rFonts w:hint="cs"/>
          <w:rtl/>
        </w:rPr>
      </w:pPr>
      <w:r>
        <w:rPr>
          <w:rFonts w:hint="cs"/>
          <w:rtl/>
        </w:rPr>
        <w:t>- -  -</w:t>
      </w:r>
    </w:p>
    <w:p w14:paraId="04A6D3DA" w14:textId="77777777" w:rsidR="00000000" w:rsidRDefault="00DD24A4">
      <w:pPr>
        <w:pStyle w:val="a"/>
        <w:rPr>
          <w:rFonts w:hint="cs"/>
          <w:rtl/>
        </w:rPr>
      </w:pPr>
    </w:p>
    <w:p w14:paraId="0F1A07B3" w14:textId="77777777" w:rsidR="00000000" w:rsidRDefault="00DD24A4">
      <w:pPr>
        <w:pStyle w:val="ad"/>
        <w:rPr>
          <w:rtl/>
        </w:rPr>
      </w:pPr>
      <w:r>
        <w:rPr>
          <w:rFonts w:hint="eastAsia"/>
          <w:rtl/>
        </w:rPr>
        <w:t>היו</w:t>
      </w:r>
      <w:r>
        <w:rPr>
          <w:rtl/>
        </w:rPr>
        <w:t>"ר</w:t>
      </w:r>
      <w:r>
        <w:rPr>
          <w:rFonts w:hint="cs"/>
          <w:rtl/>
        </w:rPr>
        <w:t xml:space="preserve"> אברהם הירשזון</w:t>
      </w:r>
      <w:r>
        <w:rPr>
          <w:rtl/>
        </w:rPr>
        <w:t>:</w:t>
      </w:r>
    </w:p>
    <w:p w14:paraId="74A605A9" w14:textId="77777777" w:rsidR="00000000" w:rsidRDefault="00DD24A4">
      <w:pPr>
        <w:pStyle w:val="a"/>
        <w:rPr>
          <w:rFonts w:hint="cs"/>
          <w:rtl/>
        </w:rPr>
      </w:pPr>
    </w:p>
    <w:p w14:paraId="203427F9" w14:textId="77777777" w:rsidR="00000000" w:rsidRDefault="00DD24A4">
      <w:pPr>
        <w:pStyle w:val="a"/>
        <w:rPr>
          <w:rFonts w:hint="cs"/>
          <w:rtl/>
        </w:rPr>
      </w:pPr>
      <w:r>
        <w:rPr>
          <w:rFonts w:hint="cs"/>
          <w:rtl/>
        </w:rPr>
        <w:t xml:space="preserve">מי עכשיו התעורר פה? </w:t>
      </w:r>
    </w:p>
    <w:p w14:paraId="0BEE2D70" w14:textId="77777777" w:rsidR="00000000" w:rsidRDefault="00DD24A4">
      <w:pPr>
        <w:pStyle w:val="a"/>
        <w:ind w:firstLine="0"/>
        <w:rPr>
          <w:rFonts w:hint="cs"/>
          <w:rtl/>
        </w:rPr>
      </w:pPr>
    </w:p>
    <w:p w14:paraId="4B51DB15" w14:textId="77777777" w:rsidR="00000000" w:rsidRDefault="00DD24A4">
      <w:pPr>
        <w:pStyle w:val="SpeakerCon"/>
        <w:rPr>
          <w:rFonts w:hint="cs"/>
          <w:rtl/>
        </w:rPr>
      </w:pPr>
      <w:bookmarkStart w:id="129" w:name="FS000000494T27_02_2003_19_28_33C"/>
      <w:bookmarkEnd w:id="129"/>
      <w:r>
        <w:rPr>
          <w:rFonts w:hint="cs"/>
          <w:rtl/>
        </w:rPr>
        <w:t>שר הפנים אליהו ישי:</w:t>
      </w:r>
    </w:p>
    <w:p w14:paraId="1E4E93B7" w14:textId="77777777" w:rsidR="00000000" w:rsidRDefault="00DD24A4">
      <w:pPr>
        <w:pStyle w:val="a"/>
        <w:rPr>
          <w:rtl/>
        </w:rPr>
      </w:pPr>
    </w:p>
    <w:p w14:paraId="47859A36" w14:textId="77777777" w:rsidR="00000000" w:rsidRDefault="00DD24A4">
      <w:pPr>
        <w:pStyle w:val="a"/>
        <w:rPr>
          <w:rFonts w:hint="cs"/>
          <w:rtl/>
        </w:rPr>
      </w:pPr>
      <w:r>
        <w:rPr>
          <w:rFonts w:hint="cs"/>
          <w:rtl/>
        </w:rPr>
        <w:t>איציק, אני כבר מסיים, תרשו לי. תו</w:t>
      </w:r>
      <w:r>
        <w:rPr>
          <w:rFonts w:hint="cs"/>
          <w:rtl/>
        </w:rPr>
        <w:t xml:space="preserve">דה רבה. </w:t>
      </w:r>
    </w:p>
    <w:p w14:paraId="6B79F570" w14:textId="77777777" w:rsidR="00000000" w:rsidRDefault="00DD24A4">
      <w:pPr>
        <w:pStyle w:val="a"/>
        <w:rPr>
          <w:rFonts w:hint="cs"/>
          <w:rtl/>
        </w:rPr>
      </w:pPr>
    </w:p>
    <w:p w14:paraId="40C9B223" w14:textId="77777777" w:rsidR="00000000" w:rsidRDefault="00DD24A4">
      <w:pPr>
        <w:pStyle w:val="a"/>
        <w:rPr>
          <w:rFonts w:hint="cs"/>
          <w:rtl/>
        </w:rPr>
      </w:pPr>
      <w:r>
        <w:rPr>
          <w:rFonts w:hint="cs"/>
          <w:rtl/>
        </w:rPr>
        <w:t>עם ישראל רוצה את תורת ישראל. עם ישראל רוצה את עולם החסד שייבנה. בעזרת השם נעשה ונצליח, נעשה את הכול על מנת להוציא אותם אנשים בקואליציה שרוצים לעקור את היהדות ואת התורה,  אותם אנשים שאין להם טיפת רגישות לשכבות החלשות, אותם אנשים שלא רוצים להכיר בכ</w:t>
      </w:r>
      <w:r>
        <w:rPr>
          <w:rFonts w:hint="cs"/>
          <w:rtl/>
        </w:rPr>
        <w:t xml:space="preserve">לל בצד האחר, באנשים חלשים, באנשים שרוצים להתקיים פה בארץ הזאת, שהיא ארץ-ישראל, ארץ הקודש של כולנו. תודה רבה. </w:t>
      </w:r>
    </w:p>
    <w:p w14:paraId="14C3CAA6" w14:textId="77777777" w:rsidR="00000000" w:rsidRDefault="00DD24A4">
      <w:pPr>
        <w:pStyle w:val="a"/>
        <w:rPr>
          <w:rFonts w:hint="cs"/>
          <w:rtl/>
        </w:rPr>
      </w:pPr>
    </w:p>
    <w:p w14:paraId="3642054B" w14:textId="77777777" w:rsidR="00000000" w:rsidRDefault="00DD24A4">
      <w:pPr>
        <w:pStyle w:val="ad"/>
        <w:rPr>
          <w:rtl/>
        </w:rPr>
      </w:pPr>
      <w:r>
        <w:rPr>
          <w:rtl/>
        </w:rPr>
        <w:t>היו"ר</w:t>
      </w:r>
      <w:r>
        <w:rPr>
          <w:rFonts w:hint="cs"/>
          <w:rtl/>
        </w:rPr>
        <w:t xml:space="preserve"> אברהם הירשזון</w:t>
      </w:r>
      <w:r>
        <w:rPr>
          <w:rtl/>
        </w:rPr>
        <w:t>:</w:t>
      </w:r>
    </w:p>
    <w:p w14:paraId="1DD1D08F" w14:textId="77777777" w:rsidR="00000000" w:rsidRDefault="00DD24A4">
      <w:pPr>
        <w:pStyle w:val="a"/>
        <w:ind w:firstLine="0"/>
        <w:rPr>
          <w:rFonts w:hint="cs"/>
          <w:rtl/>
        </w:rPr>
      </w:pPr>
    </w:p>
    <w:p w14:paraId="153ACE46" w14:textId="77777777" w:rsidR="00000000" w:rsidRDefault="00DD24A4">
      <w:pPr>
        <w:pStyle w:val="a"/>
        <w:rPr>
          <w:rFonts w:hint="cs"/>
          <w:rtl/>
        </w:rPr>
      </w:pPr>
      <w:r>
        <w:rPr>
          <w:rFonts w:hint="cs"/>
          <w:rtl/>
        </w:rPr>
        <w:t xml:space="preserve">תודה רבה לך, אדוני. חבר הכנסת אביגדור ליברמן, ואחריו </w:t>
      </w:r>
      <w:r>
        <w:rPr>
          <w:rtl/>
        </w:rPr>
        <w:t>–</w:t>
      </w:r>
      <w:r>
        <w:rPr>
          <w:rFonts w:hint="cs"/>
          <w:rtl/>
        </w:rPr>
        <w:t xml:space="preserve"> חבר הכנסת יוסי שריד. חבר הכנסת פרץ, אתה לקחת לתשומת לבך, כן? תודה רב</w:t>
      </w:r>
      <w:r>
        <w:rPr>
          <w:rFonts w:hint="cs"/>
          <w:rtl/>
        </w:rPr>
        <w:t xml:space="preserve">ה, אדוני, אני מאוד מודה לך. </w:t>
      </w:r>
    </w:p>
    <w:p w14:paraId="0C08227C" w14:textId="77777777" w:rsidR="00000000" w:rsidRDefault="00DD24A4">
      <w:pPr>
        <w:pStyle w:val="a"/>
        <w:ind w:firstLine="0"/>
        <w:rPr>
          <w:rFonts w:hint="cs"/>
          <w:rtl/>
        </w:rPr>
      </w:pPr>
    </w:p>
    <w:p w14:paraId="2F1F945D" w14:textId="77777777" w:rsidR="00000000" w:rsidRDefault="00DD24A4">
      <w:pPr>
        <w:pStyle w:val="Speaker"/>
        <w:rPr>
          <w:rtl/>
        </w:rPr>
      </w:pPr>
      <w:bookmarkStart w:id="130" w:name="FS000000427T27_02_2003_19_32_09"/>
      <w:bookmarkEnd w:id="130"/>
      <w:r>
        <w:rPr>
          <w:rFonts w:hint="eastAsia"/>
          <w:rtl/>
        </w:rPr>
        <w:t>אביגדור</w:t>
      </w:r>
      <w:r>
        <w:rPr>
          <w:rtl/>
        </w:rPr>
        <w:t xml:space="preserve"> ליברמן (האיחוד הלאומי</w:t>
      </w:r>
      <w:r>
        <w:rPr>
          <w:rFonts w:hint="cs"/>
          <w:rtl/>
        </w:rPr>
        <w:t xml:space="preserve"> </w:t>
      </w:r>
      <w:r>
        <w:rPr>
          <w:rtl/>
        </w:rPr>
        <w:t>-</w:t>
      </w:r>
      <w:r>
        <w:rPr>
          <w:rFonts w:hint="cs"/>
          <w:rtl/>
        </w:rPr>
        <w:t xml:space="preserve"> </w:t>
      </w:r>
      <w:r>
        <w:rPr>
          <w:rtl/>
        </w:rPr>
        <w:t>ישראל ביתנו):</w:t>
      </w:r>
    </w:p>
    <w:p w14:paraId="698B78CB" w14:textId="77777777" w:rsidR="00000000" w:rsidRDefault="00DD24A4">
      <w:pPr>
        <w:pStyle w:val="a"/>
        <w:rPr>
          <w:rFonts w:hint="cs"/>
          <w:rtl/>
        </w:rPr>
      </w:pPr>
    </w:p>
    <w:p w14:paraId="26A5E8C0" w14:textId="77777777" w:rsidR="00000000" w:rsidRDefault="00DD24A4">
      <w:pPr>
        <w:pStyle w:val="a"/>
        <w:rPr>
          <w:rFonts w:hint="cs"/>
          <w:rtl/>
        </w:rPr>
      </w:pPr>
      <w:r>
        <w:rPr>
          <w:rFonts w:hint="cs"/>
          <w:rtl/>
        </w:rPr>
        <w:t xml:space="preserve">אדוני היושב-ראש, ראש הממשלה, שר הביטחון, כנסת נכבדה, אני נתקלתי לא מעט בימים האחרונים בשאלות: איך נכנסתם, מה נכנסתם. שמעתי גם פה התרסה מוזרה ביותר: ממשלה ימנית, קיצונית. אני קודם </w:t>
      </w:r>
      <w:r>
        <w:rPr>
          <w:rFonts w:hint="cs"/>
          <w:rtl/>
        </w:rPr>
        <w:t>כול רוצה לפנות למפלגת העבודה: אתם שמעתם על תוצאות הבחירות לכנסת? לא הבנתם שהעם הביע אי-אמון מוחלט בשמאל? שהשמאל נכשל בבחירות האלה כישלון הכי מחפיר שרק אפשר? גם מרצ וגם מפלגת העבודה. למי אתם באים בטענות? כנראה עוד הפעם בן-אהרון, "העם טעה". רק זה לא שמעתי מכ</w:t>
      </w:r>
      <w:r>
        <w:rPr>
          <w:rFonts w:hint="cs"/>
          <w:rtl/>
        </w:rPr>
        <w:t xml:space="preserve">ם </w:t>
      </w:r>
      <w:r>
        <w:rPr>
          <w:rtl/>
        </w:rPr>
        <w:t>–</w:t>
      </w:r>
      <w:r>
        <w:rPr>
          <w:rFonts w:hint="cs"/>
          <w:rtl/>
        </w:rPr>
        <w:t xml:space="preserve"> העם טעה. אתם צדקתם. אתם הצדיקים. קודם כול תבינו שהעם הביע אי-אמון מוחלט בשמאל הישראלי. מזה תתחילו להסיק מסקנות. אחר כך תבואו בטענות לאחרים. </w:t>
      </w:r>
    </w:p>
    <w:p w14:paraId="45DEE1E5" w14:textId="77777777" w:rsidR="00000000" w:rsidRDefault="00DD24A4">
      <w:pPr>
        <w:pStyle w:val="a"/>
        <w:ind w:firstLine="0"/>
        <w:rPr>
          <w:rFonts w:hint="cs"/>
          <w:rtl/>
        </w:rPr>
      </w:pPr>
    </w:p>
    <w:p w14:paraId="128CE75C" w14:textId="77777777" w:rsidR="00000000" w:rsidRDefault="00DD24A4">
      <w:pPr>
        <w:pStyle w:val="ac"/>
        <w:rPr>
          <w:rtl/>
        </w:rPr>
      </w:pPr>
      <w:r>
        <w:rPr>
          <w:rFonts w:hint="eastAsia"/>
          <w:rtl/>
        </w:rPr>
        <w:t>עבד</w:t>
      </w:r>
      <w:r>
        <w:rPr>
          <w:rtl/>
        </w:rPr>
        <w:t>-אלמאלכ דהאמשה (רע"ם):</w:t>
      </w:r>
    </w:p>
    <w:p w14:paraId="42946DBE" w14:textId="77777777" w:rsidR="00000000" w:rsidRDefault="00DD24A4">
      <w:pPr>
        <w:pStyle w:val="a"/>
        <w:rPr>
          <w:rFonts w:hint="cs"/>
          <w:rtl/>
        </w:rPr>
      </w:pPr>
    </w:p>
    <w:p w14:paraId="5342EA23" w14:textId="77777777" w:rsidR="00000000" w:rsidRDefault="00DD24A4">
      <w:pPr>
        <w:pStyle w:val="a"/>
        <w:rPr>
          <w:rFonts w:hint="cs"/>
          <w:rtl/>
        </w:rPr>
      </w:pPr>
      <w:r>
        <w:rPr>
          <w:rFonts w:hint="cs"/>
          <w:rtl/>
        </w:rPr>
        <w:t xml:space="preserve">לפי זה, העם רוצה טרנספר, אם כך. </w:t>
      </w:r>
    </w:p>
    <w:p w14:paraId="491D31EE" w14:textId="77777777" w:rsidR="00000000" w:rsidRDefault="00DD24A4">
      <w:pPr>
        <w:pStyle w:val="a"/>
        <w:rPr>
          <w:rFonts w:hint="cs"/>
          <w:rtl/>
        </w:rPr>
      </w:pPr>
    </w:p>
    <w:p w14:paraId="001162EA" w14:textId="77777777" w:rsidR="00000000" w:rsidRDefault="00DD24A4">
      <w:pPr>
        <w:pStyle w:val="SpeakerCon"/>
        <w:rPr>
          <w:rtl/>
        </w:rPr>
      </w:pPr>
      <w:bookmarkStart w:id="131" w:name="FS000000427T27_02_2003_19_36_13C"/>
      <w:bookmarkEnd w:id="131"/>
      <w:r>
        <w:rPr>
          <w:rtl/>
        </w:rPr>
        <w:t>אביגדור ליברמן (האיחוד הלאומי</w:t>
      </w:r>
      <w:r>
        <w:rPr>
          <w:rFonts w:hint="cs"/>
          <w:rtl/>
        </w:rPr>
        <w:t xml:space="preserve"> </w:t>
      </w:r>
      <w:r>
        <w:rPr>
          <w:rtl/>
        </w:rPr>
        <w:t>-</w:t>
      </w:r>
      <w:r>
        <w:rPr>
          <w:rFonts w:hint="cs"/>
          <w:rtl/>
        </w:rPr>
        <w:t xml:space="preserve"> </w:t>
      </w:r>
      <w:r>
        <w:rPr>
          <w:rtl/>
        </w:rPr>
        <w:t>ישראל ביתנו):</w:t>
      </w:r>
    </w:p>
    <w:p w14:paraId="360C4A41" w14:textId="77777777" w:rsidR="00000000" w:rsidRDefault="00DD24A4">
      <w:pPr>
        <w:pStyle w:val="a"/>
        <w:rPr>
          <w:rtl/>
        </w:rPr>
      </w:pPr>
    </w:p>
    <w:p w14:paraId="10896FA4" w14:textId="77777777" w:rsidR="00000000" w:rsidRDefault="00DD24A4">
      <w:pPr>
        <w:pStyle w:val="a"/>
        <w:rPr>
          <w:rFonts w:hint="cs"/>
          <w:rtl/>
        </w:rPr>
      </w:pPr>
      <w:r>
        <w:rPr>
          <w:rFonts w:hint="cs"/>
          <w:rtl/>
        </w:rPr>
        <w:t>תש</w:t>
      </w:r>
      <w:r>
        <w:rPr>
          <w:rFonts w:hint="cs"/>
          <w:rtl/>
        </w:rPr>
        <w:t xml:space="preserve">מע, את זה אתה אמרת. אני מציע שבאמת היועץ המשפטי ישקול את דבריך. </w:t>
      </w:r>
    </w:p>
    <w:p w14:paraId="038CA765" w14:textId="77777777" w:rsidR="00000000" w:rsidRDefault="00DD24A4">
      <w:pPr>
        <w:pStyle w:val="a"/>
        <w:ind w:firstLine="0"/>
        <w:rPr>
          <w:rFonts w:hint="cs"/>
          <w:rtl/>
        </w:rPr>
      </w:pPr>
    </w:p>
    <w:p w14:paraId="45FE85BD" w14:textId="77777777" w:rsidR="00000000" w:rsidRDefault="00DD24A4">
      <w:pPr>
        <w:pStyle w:val="ad"/>
        <w:rPr>
          <w:rtl/>
        </w:rPr>
      </w:pPr>
      <w:r>
        <w:rPr>
          <w:rtl/>
        </w:rPr>
        <w:t>היו"ר</w:t>
      </w:r>
      <w:r>
        <w:rPr>
          <w:rFonts w:hint="cs"/>
          <w:rtl/>
        </w:rPr>
        <w:t xml:space="preserve"> אברהם הירשזון</w:t>
      </w:r>
      <w:r>
        <w:rPr>
          <w:rtl/>
        </w:rPr>
        <w:t>:</w:t>
      </w:r>
    </w:p>
    <w:p w14:paraId="505D7867" w14:textId="77777777" w:rsidR="00000000" w:rsidRDefault="00DD24A4">
      <w:pPr>
        <w:pStyle w:val="a"/>
        <w:rPr>
          <w:rtl/>
        </w:rPr>
      </w:pPr>
    </w:p>
    <w:p w14:paraId="2CE0F1F8" w14:textId="77777777" w:rsidR="00000000" w:rsidRDefault="00DD24A4">
      <w:pPr>
        <w:pStyle w:val="a"/>
        <w:rPr>
          <w:rFonts w:hint="cs"/>
          <w:rtl/>
        </w:rPr>
      </w:pPr>
      <w:r>
        <w:rPr>
          <w:rFonts w:hint="cs"/>
          <w:rtl/>
        </w:rPr>
        <w:t xml:space="preserve">חבר הכנסת ברכה. </w:t>
      </w:r>
    </w:p>
    <w:p w14:paraId="4CAF75CF" w14:textId="77777777" w:rsidR="00000000" w:rsidRDefault="00DD24A4">
      <w:pPr>
        <w:pStyle w:val="a"/>
        <w:rPr>
          <w:rFonts w:hint="cs"/>
          <w:rtl/>
        </w:rPr>
      </w:pPr>
    </w:p>
    <w:p w14:paraId="02476151" w14:textId="77777777" w:rsidR="00000000" w:rsidRDefault="00DD24A4">
      <w:pPr>
        <w:pStyle w:val="ac"/>
        <w:rPr>
          <w:rtl/>
        </w:rPr>
      </w:pPr>
      <w:r>
        <w:rPr>
          <w:rFonts w:hint="eastAsia"/>
          <w:rtl/>
        </w:rPr>
        <w:t>רן</w:t>
      </w:r>
      <w:r>
        <w:rPr>
          <w:rtl/>
        </w:rPr>
        <w:t xml:space="preserve"> כהן (מרצ):</w:t>
      </w:r>
    </w:p>
    <w:p w14:paraId="076D0F1C" w14:textId="77777777" w:rsidR="00000000" w:rsidRDefault="00DD24A4">
      <w:pPr>
        <w:pStyle w:val="a"/>
        <w:rPr>
          <w:rFonts w:hint="cs"/>
          <w:rtl/>
        </w:rPr>
      </w:pPr>
    </w:p>
    <w:p w14:paraId="7DE95EDE" w14:textId="77777777" w:rsidR="00000000" w:rsidRDefault="00DD24A4">
      <w:pPr>
        <w:pStyle w:val="a"/>
        <w:rPr>
          <w:rFonts w:hint="cs"/>
          <w:rtl/>
        </w:rPr>
      </w:pPr>
      <w:r>
        <w:rPr>
          <w:rFonts w:hint="cs"/>
          <w:rtl/>
        </w:rPr>
        <w:t xml:space="preserve">עם כל הכבוד, הוא גם לא הצביע לאיחוד הלאומי. </w:t>
      </w:r>
    </w:p>
    <w:p w14:paraId="7CE9563C" w14:textId="77777777" w:rsidR="00000000" w:rsidRDefault="00DD24A4">
      <w:pPr>
        <w:pStyle w:val="a"/>
        <w:ind w:firstLine="0"/>
        <w:rPr>
          <w:rFonts w:hint="cs"/>
          <w:rtl/>
        </w:rPr>
      </w:pPr>
    </w:p>
    <w:p w14:paraId="1E9E2692" w14:textId="77777777" w:rsidR="00000000" w:rsidRDefault="00DD24A4">
      <w:pPr>
        <w:pStyle w:val="SpeakerCon"/>
        <w:rPr>
          <w:rtl/>
        </w:rPr>
      </w:pPr>
      <w:bookmarkStart w:id="132" w:name="FS000000427T27_02_2003_19_39_30C"/>
      <w:bookmarkEnd w:id="132"/>
      <w:r>
        <w:rPr>
          <w:rtl/>
        </w:rPr>
        <w:t>אביגדור ליברמן (האיחוד הלאומי</w:t>
      </w:r>
      <w:r>
        <w:rPr>
          <w:rFonts w:hint="cs"/>
          <w:rtl/>
        </w:rPr>
        <w:t xml:space="preserve"> </w:t>
      </w:r>
      <w:r>
        <w:rPr>
          <w:rtl/>
        </w:rPr>
        <w:t>-</w:t>
      </w:r>
      <w:r>
        <w:rPr>
          <w:rFonts w:hint="cs"/>
          <w:rtl/>
        </w:rPr>
        <w:t xml:space="preserve"> </w:t>
      </w:r>
      <w:r>
        <w:rPr>
          <w:rtl/>
        </w:rPr>
        <w:t>ישראל ביתנו):</w:t>
      </w:r>
    </w:p>
    <w:p w14:paraId="343A82BC" w14:textId="77777777" w:rsidR="00000000" w:rsidRDefault="00DD24A4">
      <w:pPr>
        <w:pStyle w:val="a"/>
        <w:rPr>
          <w:rtl/>
        </w:rPr>
      </w:pPr>
    </w:p>
    <w:p w14:paraId="43B63C04" w14:textId="77777777" w:rsidR="00000000" w:rsidRDefault="00DD24A4">
      <w:pPr>
        <w:pStyle w:val="a"/>
        <w:rPr>
          <w:rFonts w:hint="cs"/>
          <w:rtl/>
        </w:rPr>
      </w:pPr>
      <w:r>
        <w:rPr>
          <w:rFonts w:hint="cs"/>
          <w:rtl/>
        </w:rPr>
        <w:t>אני חושב שהמחנה הלאומי, בסך הכול, זכה בהיש</w:t>
      </w:r>
      <w:r>
        <w:rPr>
          <w:rFonts w:hint="cs"/>
          <w:rtl/>
        </w:rPr>
        <w:t xml:space="preserve">ג מרשים. אם אני מתייחס לתוצאות הבחירות, אני חושב שהמחנה הלאומי קיבל פה רוב מוחלט, וזה רצונו של העם. תתחילו לקבל את זה, תתחילו לראות את המציאות כפי שהיא. </w:t>
      </w:r>
    </w:p>
    <w:p w14:paraId="41293780" w14:textId="77777777" w:rsidR="00000000" w:rsidRDefault="00DD24A4">
      <w:pPr>
        <w:pStyle w:val="a"/>
        <w:rPr>
          <w:rFonts w:hint="cs"/>
          <w:rtl/>
        </w:rPr>
      </w:pPr>
    </w:p>
    <w:p w14:paraId="6542FF5E" w14:textId="77777777" w:rsidR="00000000" w:rsidRDefault="00DD24A4">
      <w:pPr>
        <w:pStyle w:val="a"/>
        <w:ind w:firstLine="0"/>
        <w:rPr>
          <w:rFonts w:hint="cs"/>
          <w:rtl/>
        </w:rPr>
      </w:pPr>
      <w:r>
        <w:rPr>
          <w:rFonts w:hint="cs"/>
          <w:rtl/>
        </w:rPr>
        <w:tab/>
        <w:t>דבר שני שהוא חשוב לפחות מבחינתי, אני רואה בממשלה הזו ממשלת חירום כלכלית. אנחנו לא מסוגלים להמשיך במצ</w:t>
      </w:r>
      <w:r>
        <w:rPr>
          <w:rFonts w:hint="cs"/>
          <w:rtl/>
        </w:rPr>
        <w:t xml:space="preserve">ב הכלכלי הקיים. זה כבר לא שייך לא לשמאל ולא לימין. בסופו של דבר נתרסק כאן כולנו. צריך להבין שיש חובה לעשות מהלכים כלכליים דרמטיים. </w:t>
      </w:r>
    </w:p>
    <w:p w14:paraId="564B9921" w14:textId="77777777" w:rsidR="00000000" w:rsidRDefault="00DD24A4">
      <w:pPr>
        <w:pStyle w:val="a"/>
        <w:rPr>
          <w:rFonts w:hint="cs"/>
          <w:rtl/>
        </w:rPr>
      </w:pPr>
    </w:p>
    <w:p w14:paraId="2D3E7AFB" w14:textId="77777777" w:rsidR="00000000" w:rsidRDefault="00DD24A4">
      <w:pPr>
        <w:pStyle w:val="a"/>
        <w:rPr>
          <w:rFonts w:hint="cs"/>
          <w:rtl/>
        </w:rPr>
      </w:pPr>
      <w:r>
        <w:rPr>
          <w:rFonts w:hint="cs"/>
          <w:rtl/>
        </w:rPr>
        <w:t>לכן אני מעריך מאוד את החלטתו של בנימין נתניהו לקבל עליו את תיק האוצר. יצא לי לדבר אתו אתמול כמה פעמים וגם היום. אני חושב שה</w:t>
      </w:r>
      <w:r>
        <w:rPr>
          <w:rFonts w:hint="cs"/>
          <w:rtl/>
        </w:rPr>
        <w:t>וא קיבל החלטה אמיצה ונכונה. אני חושב שבכלכלה יש הרבה פסיכולוגיה. אני חושב שיש כאן אמון של הציבור. הציבור מאמין שנתניהו מסוגל לייצג את האינטרסים הישראליים בתחום הכלכלי גם בוושינגטון בנושא הערבויות, וגם לטפל כמו שצריך בכלכלת ישראל כאן.</w:t>
      </w:r>
    </w:p>
    <w:p w14:paraId="5100A98D" w14:textId="77777777" w:rsidR="00000000" w:rsidRDefault="00DD24A4">
      <w:pPr>
        <w:pStyle w:val="a"/>
        <w:rPr>
          <w:rFonts w:hint="cs"/>
          <w:rtl/>
        </w:rPr>
      </w:pPr>
    </w:p>
    <w:p w14:paraId="2175732C" w14:textId="77777777" w:rsidR="00000000" w:rsidRDefault="00DD24A4">
      <w:pPr>
        <w:pStyle w:val="a"/>
        <w:rPr>
          <w:rFonts w:hint="cs"/>
          <w:rtl/>
        </w:rPr>
      </w:pPr>
      <w:r>
        <w:rPr>
          <w:rFonts w:hint="cs"/>
          <w:rtl/>
        </w:rPr>
        <w:t>תפיסתי היא שאי-אפשר ל</w:t>
      </w:r>
      <w:r>
        <w:rPr>
          <w:rFonts w:hint="cs"/>
          <w:rtl/>
        </w:rPr>
        <w:t xml:space="preserve">דבר רק על קיצוצים. שמעתי את אנשי ש"ס ויהדות התורה. </w:t>
      </w:r>
      <w:r>
        <w:rPr>
          <w:rtl/>
        </w:rPr>
        <w:br/>
      </w:r>
      <w:r>
        <w:rPr>
          <w:rFonts w:hint="cs"/>
          <w:rtl/>
        </w:rPr>
        <w:t>אי-אפשר רק לקצץ, חייבים קודם כול לדאוג להביא לכאן משקיעים. חייבים ליצור תנאים כדי למשוך משקיעים לכאן, ולגרום להם לרצות להשקיע. דבר נוסף, צריך לייצר מקומות עבודה. שמעתי לאחרונה הרבה מומחים שאומרים, כי לא מ</w:t>
      </w:r>
      <w:r>
        <w:rPr>
          <w:rFonts w:hint="cs"/>
          <w:rtl/>
        </w:rPr>
        <w:t>שנה איזה שר יתמנה, הוא יצטרך לעשות אותו דבר, הוא יצטרך לקצץ. זה פשוט לא נכון, הרבה תלוי באדם ובמדיניות הכלכלית שינהיג. והדבר הכי חשוב, למשוך לכאן משקיעים. זה לא פשוט במצב הביטחוני והמדיני שאנחנו נמצאים בו, אבל זה בהחלט אפשרי. דבר שני, עוד הפעם, לייצר מקומו</w:t>
      </w:r>
      <w:r>
        <w:rPr>
          <w:rFonts w:hint="cs"/>
          <w:rtl/>
        </w:rPr>
        <w:t>ת עבודה. אי-אפשר רק לקצץ, אף שגם את זה נצטרך לעשות, אבל זה הדבר השלישי בחשיבותו.</w:t>
      </w:r>
    </w:p>
    <w:p w14:paraId="31D01682" w14:textId="77777777" w:rsidR="00000000" w:rsidRDefault="00DD24A4">
      <w:pPr>
        <w:pStyle w:val="a"/>
        <w:rPr>
          <w:rFonts w:hint="cs"/>
          <w:rtl/>
        </w:rPr>
      </w:pPr>
    </w:p>
    <w:p w14:paraId="16FC438F" w14:textId="77777777" w:rsidR="00000000" w:rsidRDefault="00DD24A4">
      <w:pPr>
        <w:pStyle w:val="a"/>
        <w:rPr>
          <w:rFonts w:hint="cs"/>
          <w:rtl/>
        </w:rPr>
      </w:pPr>
      <w:r>
        <w:rPr>
          <w:rFonts w:hint="cs"/>
          <w:rtl/>
        </w:rPr>
        <w:t>מה שאפשר לנו להיכנס לממשלה הוא המכנה המשותף שיש לנו עם שינוי בתחום הכלכלי והמכנה המשותף שיש לנו עם המפד"ל בתחום המדיני. אני חושב שהמכנה המשותף הכפול הזה אפשר לנו להצטרף לממשל</w:t>
      </w:r>
      <w:r>
        <w:rPr>
          <w:rFonts w:hint="cs"/>
          <w:rtl/>
        </w:rPr>
        <w:t>ה הזאת.</w:t>
      </w:r>
    </w:p>
    <w:p w14:paraId="66B87F9E" w14:textId="77777777" w:rsidR="00000000" w:rsidRDefault="00DD24A4">
      <w:pPr>
        <w:pStyle w:val="a"/>
        <w:rPr>
          <w:rFonts w:hint="cs"/>
          <w:rtl/>
        </w:rPr>
      </w:pPr>
    </w:p>
    <w:p w14:paraId="4F04B2DB" w14:textId="77777777" w:rsidR="00000000" w:rsidRDefault="00DD24A4">
      <w:pPr>
        <w:pStyle w:val="a"/>
        <w:rPr>
          <w:rFonts w:hint="cs"/>
          <w:rtl/>
        </w:rPr>
      </w:pPr>
      <w:r>
        <w:rPr>
          <w:rFonts w:hint="cs"/>
          <w:rtl/>
        </w:rPr>
        <w:t>אני חושב שהממשלה הזאת צריכה להציב בפניה שני אתגרים: לשקם את כלכלת ישראל ולמנוע הקמת מדינה פלסטינית. כל מדינה נורמלית נלחמת בטרור. לא ייתכן שנקים מדינת טרור ליד הבית שלנו. נתנו מספיק מבחנים לפלסטינים, מספיק אפשרויות, וראינו איך הם התנהגו.</w:t>
      </w:r>
    </w:p>
    <w:p w14:paraId="024E48F7" w14:textId="77777777" w:rsidR="00000000" w:rsidRDefault="00DD24A4">
      <w:pPr>
        <w:pStyle w:val="a"/>
        <w:rPr>
          <w:rFonts w:hint="cs"/>
          <w:rtl/>
        </w:rPr>
      </w:pPr>
    </w:p>
    <w:p w14:paraId="1051D133" w14:textId="77777777" w:rsidR="00000000" w:rsidRDefault="00DD24A4">
      <w:pPr>
        <w:pStyle w:val="a"/>
        <w:rPr>
          <w:rFonts w:hint="cs"/>
          <w:rtl/>
        </w:rPr>
      </w:pPr>
      <w:r>
        <w:rPr>
          <w:rFonts w:hint="cs"/>
          <w:rtl/>
        </w:rPr>
        <w:t>אין לי ש</w:t>
      </w:r>
      <w:r>
        <w:rPr>
          <w:rFonts w:hint="cs"/>
          <w:rtl/>
        </w:rPr>
        <w:t>ום אשליות, ראיתי בנאום הרצלייה את כל ההתניות ואת כל התנאים - - -</w:t>
      </w:r>
    </w:p>
    <w:p w14:paraId="2DD33E1D" w14:textId="77777777" w:rsidR="00000000" w:rsidRDefault="00DD24A4">
      <w:pPr>
        <w:pStyle w:val="a"/>
        <w:ind w:firstLine="0"/>
        <w:rPr>
          <w:rFonts w:hint="cs"/>
          <w:rtl/>
        </w:rPr>
      </w:pPr>
    </w:p>
    <w:p w14:paraId="1C02ABF0" w14:textId="77777777" w:rsidR="00000000" w:rsidRDefault="00DD24A4">
      <w:pPr>
        <w:pStyle w:val="ac"/>
        <w:rPr>
          <w:rtl/>
        </w:rPr>
      </w:pPr>
      <w:r>
        <w:rPr>
          <w:rFonts w:hint="eastAsia"/>
          <w:rtl/>
        </w:rPr>
        <w:t>חיים</w:t>
      </w:r>
      <w:r>
        <w:rPr>
          <w:rtl/>
        </w:rPr>
        <w:t xml:space="preserve"> רמון (העבודה-מימד):</w:t>
      </w:r>
    </w:p>
    <w:p w14:paraId="2D8AE204" w14:textId="77777777" w:rsidR="00000000" w:rsidRDefault="00DD24A4">
      <w:pPr>
        <w:pStyle w:val="a"/>
        <w:rPr>
          <w:rFonts w:hint="cs"/>
          <w:rtl/>
        </w:rPr>
      </w:pPr>
    </w:p>
    <w:p w14:paraId="440D8666" w14:textId="77777777" w:rsidR="00000000" w:rsidRDefault="00DD24A4">
      <w:pPr>
        <w:pStyle w:val="a"/>
        <w:rPr>
          <w:rFonts w:hint="cs"/>
          <w:rtl/>
        </w:rPr>
      </w:pPr>
      <w:r>
        <w:rPr>
          <w:rFonts w:hint="cs"/>
          <w:rtl/>
        </w:rPr>
        <w:t>אתה יכול להיות שקט.</w:t>
      </w:r>
    </w:p>
    <w:p w14:paraId="55E9D3D1" w14:textId="77777777" w:rsidR="00000000" w:rsidRDefault="00DD24A4">
      <w:pPr>
        <w:pStyle w:val="a"/>
        <w:ind w:firstLine="0"/>
        <w:rPr>
          <w:rFonts w:hint="cs"/>
          <w:rtl/>
        </w:rPr>
      </w:pPr>
    </w:p>
    <w:p w14:paraId="066FCDD3" w14:textId="77777777" w:rsidR="00000000" w:rsidRDefault="00DD24A4">
      <w:pPr>
        <w:pStyle w:val="ad"/>
        <w:rPr>
          <w:rFonts w:hint="cs"/>
          <w:rtl/>
        </w:rPr>
      </w:pPr>
      <w:r>
        <w:rPr>
          <w:rFonts w:hint="cs"/>
          <w:rtl/>
        </w:rPr>
        <w:t>היו"ר אברהם הירשזון:</w:t>
      </w:r>
    </w:p>
    <w:p w14:paraId="0A37C36A" w14:textId="77777777" w:rsidR="00000000" w:rsidRDefault="00DD24A4">
      <w:pPr>
        <w:pStyle w:val="a"/>
        <w:ind w:firstLine="0"/>
        <w:rPr>
          <w:rFonts w:hint="cs"/>
          <w:rtl/>
        </w:rPr>
      </w:pPr>
    </w:p>
    <w:p w14:paraId="18506FFC" w14:textId="77777777" w:rsidR="00000000" w:rsidRDefault="00DD24A4">
      <w:pPr>
        <w:pStyle w:val="a"/>
        <w:ind w:firstLine="0"/>
        <w:rPr>
          <w:rFonts w:hint="cs"/>
          <w:rtl/>
        </w:rPr>
      </w:pPr>
      <w:r>
        <w:rPr>
          <w:rFonts w:hint="cs"/>
          <w:rtl/>
        </w:rPr>
        <w:tab/>
        <w:t>הוא נראה לך לא שקט?</w:t>
      </w:r>
    </w:p>
    <w:p w14:paraId="60E4CC0B" w14:textId="77777777" w:rsidR="00000000" w:rsidRDefault="00DD24A4">
      <w:pPr>
        <w:pStyle w:val="a"/>
        <w:ind w:firstLine="0"/>
        <w:rPr>
          <w:rFonts w:hint="cs"/>
          <w:rtl/>
        </w:rPr>
      </w:pPr>
    </w:p>
    <w:p w14:paraId="4474B65C" w14:textId="77777777" w:rsidR="00000000" w:rsidRDefault="00DD24A4">
      <w:pPr>
        <w:pStyle w:val="ac"/>
        <w:rPr>
          <w:rtl/>
        </w:rPr>
      </w:pPr>
      <w:r>
        <w:rPr>
          <w:rFonts w:hint="eastAsia"/>
          <w:rtl/>
        </w:rPr>
        <w:t>חיים</w:t>
      </w:r>
      <w:r>
        <w:rPr>
          <w:rtl/>
        </w:rPr>
        <w:t xml:space="preserve"> רמון (העבודה-מימד):</w:t>
      </w:r>
    </w:p>
    <w:p w14:paraId="4C84C4A2" w14:textId="77777777" w:rsidR="00000000" w:rsidRDefault="00DD24A4">
      <w:pPr>
        <w:pStyle w:val="a"/>
        <w:rPr>
          <w:rFonts w:hint="cs"/>
          <w:rtl/>
        </w:rPr>
      </w:pPr>
    </w:p>
    <w:p w14:paraId="1C785332" w14:textId="77777777" w:rsidR="00000000" w:rsidRDefault="00DD24A4">
      <w:pPr>
        <w:pStyle w:val="a"/>
        <w:rPr>
          <w:rFonts w:hint="cs"/>
          <w:rtl/>
        </w:rPr>
      </w:pPr>
      <w:r>
        <w:rPr>
          <w:rFonts w:hint="cs"/>
          <w:rtl/>
        </w:rPr>
        <w:t>לא, אחרי שראית, אתה יכול להיות שקט. בצדק הוא יכול להיות שקט ולא לדאוג.</w:t>
      </w:r>
    </w:p>
    <w:p w14:paraId="4F1C5E8F" w14:textId="77777777" w:rsidR="00000000" w:rsidRDefault="00DD24A4">
      <w:pPr>
        <w:pStyle w:val="a"/>
        <w:ind w:firstLine="0"/>
        <w:rPr>
          <w:rFonts w:hint="cs"/>
          <w:rtl/>
        </w:rPr>
      </w:pPr>
    </w:p>
    <w:p w14:paraId="0E647309" w14:textId="77777777" w:rsidR="00000000" w:rsidRDefault="00DD24A4">
      <w:pPr>
        <w:pStyle w:val="ad"/>
        <w:rPr>
          <w:rFonts w:hint="cs"/>
          <w:rtl/>
        </w:rPr>
      </w:pPr>
      <w:r>
        <w:rPr>
          <w:rFonts w:hint="cs"/>
          <w:rtl/>
        </w:rPr>
        <w:t>ה</w:t>
      </w:r>
      <w:r>
        <w:rPr>
          <w:rFonts w:hint="cs"/>
          <w:rtl/>
        </w:rPr>
        <w:t>יו"ר אברהם הירשזון:</w:t>
      </w:r>
    </w:p>
    <w:p w14:paraId="3E9DE701" w14:textId="77777777" w:rsidR="00000000" w:rsidRDefault="00DD24A4">
      <w:pPr>
        <w:pStyle w:val="a"/>
        <w:ind w:firstLine="0"/>
        <w:rPr>
          <w:rFonts w:hint="cs"/>
          <w:b/>
          <w:bCs/>
          <w:u w:val="single"/>
          <w:rtl/>
        </w:rPr>
      </w:pPr>
    </w:p>
    <w:p w14:paraId="4AB3D6D2" w14:textId="77777777" w:rsidR="00000000" w:rsidRDefault="00DD24A4">
      <w:pPr>
        <w:pStyle w:val="a"/>
        <w:ind w:firstLine="0"/>
        <w:rPr>
          <w:rFonts w:hint="cs"/>
          <w:rtl/>
        </w:rPr>
      </w:pPr>
      <w:r>
        <w:rPr>
          <w:rFonts w:hint="cs"/>
          <w:rtl/>
        </w:rPr>
        <w:tab/>
        <w:t>היית שר הבריאות, זו הערה רפואית. תודה רבה לך.</w:t>
      </w:r>
    </w:p>
    <w:p w14:paraId="70451EBD" w14:textId="77777777" w:rsidR="00000000" w:rsidRDefault="00DD24A4">
      <w:pPr>
        <w:pStyle w:val="a"/>
        <w:ind w:firstLine="0"/>
        <w:rPr>
          <w:rFonts w:hint="cs"/>
          <w:i/>
          <w:iCs/>
          <w:rtl/>
        </w:rPr>
      </w:pPr>
    </w:p>
    <w:p w14:paraId="26B91A72" w14:textId="77777777" w:rsidR="00000000" w:rsidRDefault="00DD24A4">
      <w:pPr>
        <w:pStyle w:val="Speaker"/>
        <w:rPr>
          <w:rtl/>
        </w:rPr>
      </w:pPr>
      <w:bookmarkStart w:id="133" w:name="FS000000427T27_02_2003_19_16_01"/>
      <w:bookmarkEnd w:id="133"/>
      <w:r>
        <w:rPr>
          <w:rFonts w:hint="eastAsia"/>
          <w:rtl/>
        </w:rPr>
        <w:t>אביגדור</w:t>
      </w:r>
      <w:r>
        <w:rPr>
          <w:rtl/>
        </w:rPr>
        <w:t xml:space="preserve"> ליברמן (האיחוד הלאומי</w:t>
      </w:r>
      <w:r>
        <w:rPr>
          <w:rFonts w:hint="cs"/>
          <w:rtl/>
        </w:rPr>
        <w:t xml:space="preserve"> </w:t>
      </w:r>
      <w:r>
        <w:rPr>
          <w:rtl/>
        </w:rPr>
        <w:t>-</w:t>
      </w:r>
      <w:r>
        <w:rPr>
          <w:rFonts w:hint="cs"/>
          <w:rtl/>
        </w:rPr>
        <w:t xml:space="preserve"> </w:t>
      </w:r>
      <w:r>
        <w:rPr>
          <w:rtl/>
        </w:rPr>
        <w:t>ישראל ביתנו):</w:t>
      </w:r>
    </w:p>
    <w:p w14:paraId="26383C8A" w14:textId="77777777" w:rsidR="00000000" w:rsidRDefault="00DD24A4">
      <w:pPr>
        <w:pStyle w:val="a"/>
        <w:rPr>
          <w:rFonts w:hint="cs"/>
          <w:rtl/>
        </w:rPr>
      </w:pPr>
    </w:p>
    <w:p w14:paraId="56774BA7" w14:textId="77777777" w:rsidR="00000000" w:rsidRDefault="00DD24A4">
      <w:pPr>
        <w:pStyle w:val="a"/>
        <w:rPr>
          <w:rFonts w:hint="cs"/>
          <w:rtl/>
        </w:rPr>
      </w:pPr>
      <w:r>
        <w:rPr>
          <w:rFonts w:hint="cs"/>
          <w:rtl/>
        </w:rPr>
        <w:t>אני גם מקווה שתרמנו תרומה סופית וסתמנו את הגולל על ניסיונות של כמה אנשים במפלגת העבודה לזחול לממשלה. אני מקווה, שכאשר אנחנו שם, אין לכם מה ל</w:t>
      </w:r>
      <w:r>
        <w:rPr>
          <w:rFonts w:hint="cs"/>
          <w:rtl/>
        </w:rPr>
        <w:t>חפש שם. אני מקווה שמצנע יהיה גבר ויעמוד במלתו ובהבטחתו לבוחר וישאיר אתכם באופוזיציה. אני מקווה שגם לאחר הקדנציה הזו של הממשלה לא נצטרך עוד להתמודד מול מפלגת העבודה. היא פשוט תהיה מפלגה שולית וזוטרה בכנסת ישראל.</w:t>
      </w:r>
    </w:p>
    <w:p w14:paraId="399E377C" w14:textId="77777777" w:rsidR="00000000" w:rsidRDefault="00DD24A4">
      <w:pPr>
        <w:pStyle w:val="a"/>
        <w:rPr>
          <w:rFonts w:hint="cs"/>
          <w:rtl/>
        </w:rPr>
      </w:pPr>
    </w:p>
    <w:p w14:paraId="05C36685" w14:textId="77777777" w:rsidR="00000000" w:rsidRDefault="00DD24A4">
      <w:pPr>
        <w:pStyle w:val="a"/>
        <w:rPr>
          <w:rFonts w:hint="cs"/>
          <w:rtl/>
        </w:rPr>
      </w:pPr>
      <w:r>
        <w:rPr>
          <w:rFonts w:hint="cs"/>
          <w:rtl/>
        </w:rPr>
        <w:t>דבר אחרון שכדאי לציין: אני חושב שמלאכת הרכבת</w:t>
      </w:r>
      <w:r>
        <w:rPr>
          <w:rFonts w:hint="cs"/>
          <w:rtl/>
        </w:rPr>
        <w:t xml:space="preserve"> הממשלה היתה מאוד מסובכת. פעם עשיתי את המלאכה הזאת, ואני מוצא לנכון להודות פעם נוספת לצוות שניהל את המשא-ומתן בצורה מאוד מסורה ונחושה, עם הרבה תחכום. </w:t>
      </w:r>
    </w:p>
    <w:p w14:paraId="3440A0F5" w14:textId="77777777" w:rsidR="00000000" w:rsidRDefault="00DD24A4">
      <w:pPr>
        <w:pStyle w:val="a"/>
        <w:rPr>
          <w:rFonts w:hint="cs"/>
          <w:rtl/>
        </w:rPr>
      </w:pPr>
    </w:p>
    <w:p w14:paraId="2E6BAA07" w14:textId="77777777" w:rsidR="00000000" w:rsidRDefault="00DD24A4">
      <w:pPr>
        <w:pStyle w:val="a"/>
        <w:rPr>
          <w:rFonts w:hint="cs"/>
          <w:rtl/>
        </w:rPr>
      </w:pPr>
      <w:r>
        <w:rPr>
          <w:rFonts w:hint="cs"/>
          <w:rtl/>
        </w:rPr>
        <w:t>אני רוצה לברך את ראש הממשלה. פעמים רבות היינו בדעות שונות, אבל מבחינת ההרכב הנוכחי של הממשלה והדרך שבה ה</w:t>
      </w:r>
      <w:r>
        <w:rPr>
          <w:rFonts w:hint="cs"/>
          <w:rtl/>
        </w:rPr>
        <w:t xml:space="preserve">קמת אותה, בניגוד לכל אלה שמנבאים שינויים בהרכב הממשלה ואי-יציבות, אני מנבא לממשלה יציבות רבה. </w:t>
      </w:r>
    </w:p>
    <w:p w14:paraId="73668BE8" w14:textId="77777777" w:rsidR="00000000" w:rsidRDefault="00DD24A4">
      <w:pPr>
        <w:pStyle w:val="a"/>
        <w:rPr>
          <w:rFonts w:hint="cs"/>
          <w:rtl/>
        </w:rPr>
      </w:pPr>
    </w:p>
    <w:p w14:paraId="40123A6B" w14:textId="77777777" w:rsidR="00000000" w:rsidRDefault="00DD24A4">
      <w:pPr>
        <w:pStyle w:val="a"/>
        <w:rPr>
          <w:rFonts w:hint="cs"/>
          <w:rtl/>
        </w:rPr>
      </w:pPr>
      <w:r>
        <w:rPr>
          <w:rFonts w:hint="cs"/>
          <w:rtl/>
        </w:rPr>
        <w:t>אני חושב שגם החוק החדש של האי-אמון הקונסטרוקטיבי מקנה כלים רבים שלא היו קודם. אני מקווה מאוד שנמשיך באותה דרך ונבחן את נושא היציבות השלטונית. קודם כול צריך להבי</w:t>
      </w:r>
      <w:r>
        <w:rPr>
          <w:rFonts w:hint="cs"/>
          <w:rtl/>
        </w:rPr>
        <w:t>ן, שלא יכולה להיות כלכלה יציבה כאשר השלטון לא יציב. אני רואה איך שרים מתחלפים. הייתי במשרד התשתיות ואני זוכר כמה אנשים התחלפו במשרד זה בשנים האחרונות. אתה לא יכול לגבש מדיניות רצינית לטווח ארוך במשרד כה חשוב, כפי שמתחייב בתחום המקרקעין, בתחום האנרגיה ובתחו</w:t>
      </w:r>
      <w:r>
        <w:rPr>
          <w:rFonts w:hint="cs"/>
          <w:rtl/>
        </w:rPr>
        <w:t>ם המים. אתה חייב שתהיה שם איזו  המשכיות, אתה חייב שתהיה יציבות, ובוודאי במשרדים אחרים.</w:t>
      </w:r>
    </w:p>
    <w:p w14:paraId="1657ED85" w14:textId="77777777" w:rsidR="00000000" w:rsidRDefault="00DD24A4">
      <w:pPr>
        <w:pStyle w:val="a"/>
        <w:rPr>
          <w:rFonts w:hint="cs"/>
          <w:rtl/>
        </w:rPr>
      </w:pPr>
    </w:p>
    <w:p w14:paraId="463FC834" w14:textId="77777777" w:rsidR="00000000" w:rsidRDefault="00DD24A4">
      <w:pPr>
        <w:pStyle w:val="a"/>
        <w:rPr>
          <w:rFonts w:hint="cs"/>
          <w:rtl/>
        </w:rPr>
      </w:pPr>
      <w:r>
        <w:rPr>
          <w:rFonts w:hint="cs"/>
          <w:rtl/>
        </w:rPr>
        <w:t xml:space="preserve">אני זוכר שבישיבה של כינון הכנסת גם הנשיא דיבר על הקמת ועדת מומחים עצמאית שתבחן את מבנה השלטון ושיטת הממשל שלנו. אדוני ראש הממשלה, חשוב מאוד לבחון את זה. אני כמובן דוגל </w:t>
      </w:r>
      <w:r>
        <w:rPr>
          <w:rFonts w:hint="cs"/>
          <w:rtl/>
        </w:rPr>
        <w:t>במשטר נשיאותי, ואני חושב שחייבים להעלות בהקדם האפשרי את אחוז החסימה לפחות ל=3%. מכיוון שאני איש פוליטי, בנושא זה הייתי מעביר את שיקול הדעת וההחלטה לוועדת מומחים חיצונית, שתשקול בצורה אובייקטיבית לגמרי מה טוב למדינת ישראל ואיך יוצרים כאן שלטון הרבה יותר יצי</w:t>
      </w:r>
      <w:r>
        <w:rPr>
          <w:rFonts w:hint="cs"/>
          <w:rtl/>
        </w:rPr>
        <w:t>ב והרבה יותר אמין. תודה.</w:t>
      </w:r>
    </w:p>
    <w:p w14:paraId="17F05845" w14:textId="77777777" w:rsidR="00000000" w:rsidRDefault="00DD24A4">
      <w:pPr>
        <w:pStyle w:val="a"/>
        <w:ind w:firstLine="0"/>
        <w:rPr>
          <w:rFonts w:hint="cs"/>
          <w:rtl/>
        </w:rPr>
      </w:pPr>
    </w:p>
    <w:p w14:paraId="7A771FB0" w14:textId="77777777" w:rsidR="00000000" w:rsidRDefault="00DD24A4">
      <w:pPr>
        <w:pStyle w:val="a"/>
        <w:ind w:firstLine="0"/>
        <w:rPr>
          <w:rFonts w:hint="cs"/>
          <w:rtl/>
        </w:rPr>
      </w:pPr>
    </w:p>
    <w:p w14:paraId="47078DDC" w14:textId="77777777" w:rsidR="00000000" w:rsidRDefault="00DD24A4">
      <w:pPr>
        <w:pStyle w:val="ad"/>
        <w:rPr>
          <w:rFonts w:hint="cs"/>
          <w:rtl/>
        </w:rPr>
      </w:pPr>
      <w:r>
        <w:rPr>
          <w:rFonts w:hint="cs"/>
          <w:rtl/>
        </w:rPr>
        <w:t>היו"ר אברהם הירשזון:</w:t>
      </w:r>
    </w:p>
    <w:p w14:paraId="07DA128F" w14:textId="77777777" w:rsidR="00000000" w:rsidRDefault="00DD24A4">
      <w:pPr>
        <w:pStyle w:val="a"/>
        <w:ind w:firstLine="0"/>
        <w:rPr>
          <w:rFonts w:hint="cs"/>
          <w:b/>
          <w:bCs/>
          <w:u w:val="single"/>
          <w:rtl/>
        </w:rPr>
      </w:pPr>
    </w:p>
    <w:p w14:paraId="54069F10" w14:textId="77777777" w:rsidR="00000000" w:rsidRDefault="00DD24A4">
      <w:pPr>
        <w:pStyle w:val="a"/>
        <w:ind w:firstLine="0"/>
        <w:rPr>
          <w:rFonts w:hint="cs"/>
          <w:rtl/>
        </w:rPr>
      </w:pPr>
      <w:r>
        <w:rPr>
          <w:rFonts w:hint="cs"/>
          <w:rtl/>
        </w:rPr>
        <w:tab/>
        <w:t>תודה רבה לך, אדוני. חבר הכנסת יוסי שריד, ואחריו - חבר הכנסת שאול יהלום. בבקשה, אדוני. אחריו - חבר הכנסת יעקב ליצמן.</w:t>
      </w:r>
    </w:p>
    <w:p w14:paraId="1D10FB9C" w14:textId="77777777" w:rsidR="00000000" w:rsidRDefault="00DD24A4">
      <w:pPr>
        <w:pStyle w:val="a"/>
        <w:ind w:firstLine="0"/>
        <w:rPr>
          <w:rFonts w:hint="cs"/>
          <w:rtl/>
        </w:rPr>
      </w:pPr>
    </w:p>
    <w:p w14:paraId="2F915E7F" w14:textId="77777777" w:rsidR="00000000" w:rsidRDefault="00DD24A4">
      <w:pPr>
        <w:pStyle w:val="Speaker"/>
        <w:rPr>
          <w:rtl/>
        </w:rPr>
      </w:pPr>
      <w:bookmarkStart w:id="134" w:name="FS000000512T27_02_2003_19_23_59"/>
      <w:bookmarkEnd w:id="134"/>
      <w:r>
        <w:rPr>
          <w:rFonts w:hint="eastAsia"/>
          <w:rtl/>
        </w:rPr>
        <w:t>יוסי</w:t>
      </w:r>
      <w:r>
        <w:rPr>
          <w:rtl/>
        </w:rPr>
        <w:t xml:space="preserve"> שריד (מרצ):</w:t>
      </w:r>
    </w:p>
    <w:p w14:paraId="76E30B45" w14:textId="77777777" w:rsidR="00000000" w:rsidRDefault="00DD24A4">
      <w:pPr>
        <w:pStyle w:val="a"/>
        <w:rPr>
          <w:rFonts w:hint="cs"/>
          <w:rtl/>
        </w:rPr>
      </w:pPr>
    </w:p>
    <w:p w14:paraId="7F344DCC" w14:textId="77777777" w:rsidR="00000000" w:rsidRDefault="00DD24A4">
      <w:pPr>
        <w:pStyle w:val="a"/>
        <w:rPr>
          <w:rFonts w:hint="cs"/>
          <w:rtl/>
        </w:rPr>
      </w:pPr>
      <w:r>
        <w:rPr>
          <w:rFonts w:hint="cs"/>
          <w:rtl/>
        </w:rPr>
        <w:t>אדוני היושב-ראש, נדמה לי שלפני כמה שנים שמעתי סיפור, ציטטה, מפי חבר הכנ</w:t>
      </w:r>
      <w:r>
        <w:rPr>
          <w:rFonts w:hint="cs"/>
          <w:rtl/>
        </w:rPr>
        <w:t>סת שמעון פרס בשמו של משה דיין, שאמר כי הוא בכלל לא רגיש לכבוד, בעיקר לכבוד של אחרים. זה היה משה דיין שלא היה רגיש לכבוד של אחרים. טומי לפיד הוא איש מאוד-מאוד רגיש, הוא בעצם האיש הכי רגיש בכנסת, אם אתם שמים לב. בכל נאום שהוא נואם, אני מוכרח לומר שבעיני נקוו</w:t>
      </w:r>
      <w:r>
        <w:rPr>
          <w:rFonts w:hint="cs"/>
          <w:rtl/>
        </w:rPr>
        <w:t>ת דמעות.</w:t>
      </w:r>
    </w:p>
    <w:p w14:paraId="14999581" w14:textId="77777777" w:rsidR="00000000" w:rsidRDefault="00DD24A4">
      <w:pPr>
        <w:pStyle w:val="a"/>
        <w:rPr>
          <w:rFonts w:hint="cs"/>
          <w:rtl/>
        </w:rPr>
      </w:pPr>
    </w:p>
    <w:p w14:paraId="63093C38" w14:textId="77777777" w:rsidR="00000000" w:rsidRDefault="00DD24A4">
      <w:pPr>
        <w:pStyle w:val="a"/>
        <w:rPr>
          <w:rFonts w:hint="cs"/>
          <w:rtl/>
        </w:rPr>
      </w:pPr>
      <w:r>
        <w:rPr>
          <w:rFonts w:hint="cs"/>
          <w:rtl/>
        </w:rPr>
        <w:t xml:space="preserve">נשמעו כאן שני נאומים פתטיים בכייניים, האחד של אלי ישי והאחד של טומי לפיד; בכי על בכי. זה בוכה את בכי המזרחיים וזה בוכה </w:t>
      </w:r>
      <w:r>
        <w:rPr>
          <w:rtl/>
        </w:rPr>
        <w:t>–</w:t>
      </w:r>
      <w:r>
        <w:rPr>
          <w:rFonts w:hint="cs"/>
          <w:rtl/>
        </w:rPr>
        <w:t xml:space="preserve"> וזה במובן מסוים חידוש </w:t>
      </w:r>
      <w:r>
        <w:rPr>
          <w:rtl/>
        </w:rPr>
        <w:t>–</w:t>
      </w:r>
      <w:r>
        <w:rPr>
          <w:rFonts w:hint="cs"/>
          <w:rtl/>
        </w:rPr>
        <w:t xml:space="preserve"> את בכי האשכנזים. אתם יודעים שיש תפילה נפלאה ששמה "שומע קול בכיות". הוא כבר לא שומע קול בכיות, כי כולם</w:t>
      </w:r>
      <w:r>
        <w:rPr>
          <w:rFonts w:hint="cs"/>
          <w:rtl/>
        </w:rPr>
        <w:t xml:space="preserve"> בוכים, כולם מייללים. תארו לעצמכם שיום אחד הייתי מופיע כאן או במקום אחר, נניח בתקופת המאבק עם ש"ס, והייתי אומר שרודפים אותי בגלל שאני אשכנזי. הכול היו ממלאים את פיהם שחוק. פתאום טומי לפיד, מחרחר הריב מספר אחת במדינת ישראל, נורא-נורא רגיש לריב ולמדנים, גם ה</w:t>
      </w:r>
      <w:r>
        <w:rPr>
          <w:rFonts w:hint="cs"/>
          <w:rtl/>
        </w:rPr>
        <w:t>וא נרדף. האשכנזי הנרדף.</w:t>
      </w:r>
    </w:p>
    <w:p w14:paraId="74581FAF" w14:textId="77777777" w:rsidR="00000000" w:rsidRDefault="00DD24A4">
      <w:pPr>
        <w:pStyle w:val="a"/>
        <w:rPr>
          <w:rFonts w:hint="cs"/>
          <w:rtl/>
        </w:rPr>
      </w:pPr>
    </w:p>
    <w:p w14:paraId="73C479A0" w14:textId="77777777" w:rsidR="00000000" w:rsidRDefault="00DD24A4">
      <w:pPr>
        <w:pStyle w:val="a"/>
        <w:rPr>
          <w:rFonts w:hint="cs"/>
          <w:rtl/>
        </w:rPr>
      </w:pPr>
      <w:r>
        <w:rPr>
          <w:rFonts w:hint="cs"/>
          <w:rtl/>
        </w:rPr>
        <w:t xml:space="preserve">שמתי לב גם שלטומי לפיד היו הרבה טענות מוצדקות, דרך אגב, למפלגת העבודה על שותפותה בממשלה. באמת למפלגת העבודה יש בעיה, אין לה פתחון פה. מי שיושב שנתיים בשותפות, צריך לשאת בנטל האחריות, מה לעשות. אבל שמתי לב באותו זמן שמשום-מה לא היו </w:t>
      </w:r>
      <w:r>
        <w:rPr>
          <w:rFonts w:hint="cs"/>
          <w:rtl/>
        </w:rPr>
        <w:t xml:space="preserve">לו בכלל טענות לבעל-הבית, לאחראי עצמו. מילא, על מפלגת העבודה אפשר לומר </w:t>
      </w:r>
      <w:r>
        <w:rPr>
          <w:rtl/>
        </w:rPr>
        <w:t>–</w:t>
      </w:r>
      <w:r>
        <w:rPr>
          <w:rFonts w:hint="cs"/>
          <w:rtl/>
        </w:rPr>
        <w:t xml:space="preserve"> וזה הדבר היחיד שיכול לעמוד לזכותה, זכות לא </w:t>
      </w:r>
      <w:r>
        <w:rPr>
          <w:rtl/>
        </w:rPr>
        <w:br/>
      </w:r>
      <w:r>
        <w:rPr>
          <w:rFonts w:hint="cs"/>
          <w:rtl/>
        </w:rPr>
        <w:t xml:space="preserve">מי-יודע-מה </w:t>
      </w:r>
      <w:r>
        <w:rPr>
          <w:rtl/>
        </w:rPr>
        <w:t>–</w:t>
      </w:r>
      <w:r>
        <w:rPr>
          <w:rFonts w:hint="cs"/>
          <w:rtl/>
        </w:rPr>
        <w:t xml:space="preserve"> שהיא היתה שותפה, אבל בעל-הבית והאחראי העיקרי היה אריאל שרון, ולא ראיתי שזה מפריע באופן מיוחד לטומי לפיד. בקשר למפלגת העבודה זה </w:t>
      </w:r>
      <w:r>
        <w:rPr>
          <w:rFonts w:hint="cs"/>
          <w:rtl/>
        </w:rPr>
        <w:t>היה מאוד משכנע, זה היה קצת פחות משכנע כאשר מדובר בראש הממשלה שהוא בא לחסות עכשיו תחת כנפיו.</w:t>
      </w:r>
    </w:p>
    <w:p w14:paraId="537AF578" w14:textId="77777777" w:rsidR="00000000" w:rsidRDefault="00DD24A4">
      <w:pPr>
        <w:pStyle w:val="a"/>
        <w:rPr>
          <w:rFonts w:hint="cs"/>
          <w:rtl/>
        </w:rPr>
      </w:pPr>
    </w:p>
    <w:p w14:paraId="2F27F0A9" w14:textId="77777777" w:rsidR="00000000" w:rsidRDefault="00DD24A4">
      <w:pPr>
        <w:pStyle w:val="a"/>
        <w:rPr>
          <w:rFonts w:hint="cs"/>
          <w:rtl/>
        </w:rPr>
      </w:pPr>
      <w:r>
        <w:rPr>
          <w:rFonts w:hint="cs"/>
          <w:rtl/>
        </w:rPr>
        <w:t xml:space="preserve">תפסיקו ליילל, חברים, תפסיקו ליילל. שכל אחד ייקח על עצמו אחריות ויעשה את המוטל עליו. שיפסיק להתבכיין. טומי לפיד המתבכיין, ממש האיש המקופח והנרדף. אשכנזי.  </w:t>
      </w:r>
    </w:p>
    <w:p w14:paraId="2A4844BC" w14:textId="77777777" w:rsidR="00000000" w:rsidRDefault="00DD24A4">
      <w:pPr>
        <w:pStyle w:val="a"/>
        <w:rPr>
          <w:rFonts w:hint="cs"/>
          <w:rtl/>
        </w:rPr>
      </w:pPr>
    </w:p>
    <w:p w14:paraId="3181A2C2" w14:textId="77777777" w:rsidR="00000000" w:rsidRDefault="00DD24A4">
      <w:pPr>
        <w:pStyle w:val="a"/>
        <w:rPr>
          <w:rFonts w:hint="cs"/>
          <w:rtl/>
        </w:rPr>
      </w:pPr>
      <w:r>
        <w:rPr>
          <w:rFonts w:hint="cs"/>
          <w:rtl/>
        </w:rPr>
        <w:t>טומי לפ</w:t>
      </w:r>
      <w:r>
        <w:rPr>
          <w:rFonts w:hint="cs"/>
          <w:rtl/>
        </w:rPr>
        <w:t>יד דיבר על מתווה בוש. אין דבר כזה מתווה בוש. הוא קיבל את מתווה בוש, איזה קיבל, מה קיבל. ראיתי את המכתב העלוב הזה של ראש הממשלה לטומי לפיד. הרי לא צריך להיות בעל ניסיון רב בקריאת מסמכים כדי  להבין שאין דבר כזה מתווה בוש. אין מתווה בוש, אין נאום בוש, אין חזו</w:t>
      </w:r>
      <w:r>
        <w:rPr>
          <w:rFonts w:hint="cs"/>
          <w:rtl/>
        </w:rPr>
        <w:t>ן בוש, אין בוש.</w:t>
      </w:r>
    </w:p>
    <w:p w14:paraId="554DCABC" w14:textId="77777777" w:rsidR="00000000" w:rsidRDefault="00DD24A4">
      <w:pPr>
        <w:bidi/>
        <w:jc w:val="both"/>
        <w:rPr>
          <w:sz w:val="22"/>
          <w:szCs w:val="22"/>
          <w:rtl/>
        </w:rPr>
      </w:pPr>
    </w:p>
    <w:p w14:paraId="24677B78" w14:textId="77777777" w:rsidR="00000000" w:rsidRDefault="00DD24A4">
      <w:pPr>
        <w:pStyle w:val="ac"/>
        <w:rPr>
          <w:rtl/>
        </w:rPr>
      </w:pPr>
      <w:r>
        <w:rPr>
          <w:rFonts w:hint="eastAsia"/>
          <w:rtl/>
        </w:rPr>
        <w:t>יחיאל</w:t>
      </w:r>
      <w:r>
        <w:rPr>
          <w:rtl/>
        </w:rPr>
        <w:t xml:space="preserve"> חזן (הליכוד):</w:t>
      </w:r>
    </w:p>
    <w:p w14:paraId="30F87706" w14:textId="77777777" w:rsidR="00000000" w:rsidRDefault="00DD24A4">
      <w:pPr>
        <w:pStyle w:val="a"/>
        <w:rPr>
          <w:rFonts w:hint="cs"/>
          <w:rtl/>
        </w:rPr>
      </w:pPr>
    </w:p>
    <w:p w14:paraId="46FADF25" w14:textId="77777777" w:rsidR="00000000" w:rsidRDefault="00DD24A4">
      <w:pPr>
        <w:pStyle w:val="a"/>
        <w:rPr>
          <w:rFonts w:hint="cs"/>
          <w:rtl/>
        </w:rPr>
      </w:pPr>
      <w:r>
        <w:rPr>
          <w:rFonts w:hint="cs"/>
          <w:rtl/>
        </w:rPr>
        <w:t xml:space="preserve">יש רק יוסי שריד. </w:t>
      </w:r>
    </w:p>
    <w:p w14:paraId="214F709A" w14:textId="77777777" w:rsidR="00000000" w:rsidRDefault="00DD24A4">
      <w:pPr>
        <w:pStyle w:val="a"/>
        <w:rPr>
          <w:rFonts w:hint="cs"/>
          <w:rtl/>
        </w:rPr>
      </w:pPr>
    </w:p>
    <w:p w14:paraId="7F9F7578" w14:textId="77777777" w:rsidR="00000000" w:rsidRDefault="00DD24A4">
      <w:pPr>
        <w:pStyle w:val="SpeakerCon"/>
        <w:rPr>
          <w:rtl/>
        </w:rPr>
      </w:pPr>
      <w:bookmarkStart w:id="135" w:name="FS000000512T27_02_2003_19_10_24C"/>
      <w:bookmarkEnd w:id="135"/>
      <w:r>
        <w:rPr>
          <w:rtl/>
        </w:rPr>
        <w:t>יוסי שריד (מרצ):</w:t>
      </w:r>
    </w:p>
    <w:p w14:paraId="236A7F45" w14:textId="77777777" w:rsidR="00000000" w:rsidRDefault="00DD24A4">
      <w:pPr>
        <w:pStyle w:val="a"/>
        <w:rPr>
          <w:rtl/>
        </w:rPr>
      </w:pPr>
    </w:p>
    <w:p w14:paraId="47A14B83" w14:textId="77777777" w:rsidR="00000000" w:rsidRDefault="00DD24A4">
      <w:pPr>
        <w:pStyle w:val="a"/>
        <w:rPr>
          <w:rFonts w:hint="cs"/>
          <w:rtl/>
        </w:rPr>
      </w:pPr>
      <w:r>
        <w:rPr>
          <w:rFonts w:hint="cs"/>
          <w:rtl/>
        </w:rPr>
        <w:t xml:space="preserve">יש רק מפת הדרכים. תחסוך את הערות הביניים שלך, כי עוד תשמע ממני דברים הרבה יותר קשים. </w:t>
      </w:r>
    </w:p>
    <w:p w14:paraId="11DACB71" w14:textId="77777777" w:rsidR="00000000" w:rsidRDefault="00DD24A4">
      <w:pPr>
        <w:pStyle w:val="a"/>
        <w:rPr>
          <w:rFonts w:hint="cs"/>
          <w:rtl/>
        </w:rPr>
      </w:pPr>
    </w:p>
    <w:p w14:paraId="11BB6247" w14:textId="77777777" w:rsidR="00000000" w:rsidRDefault="00DD24A4">
      <w:pPr>
        <w:pStyle w:val="a"/>
        <w:rPr>
          <w:rFonts w:hint="cs"/>
          <w:rtl/>
        </w:rPr>
      </w:pPr>
      <w:r>
        <w:rPr>
          <w:rFonts w:hint="cs"/>
          <w:rtl/>
        </w:rPr>
        <w:t>רבותי חברי הכנסת, בשבועות האחרונים אינני מתבטא בפומבי מטעמים ציבוריים ואישיים שלא צריכים לעניי</w:t>
      </w:r>
      <w:r>
        <w:rPr>
          <w:rFonts w:hint="cs"/>
          <w:rtl/>
        </w:rPr>
        <w:t>ן אף אחד מכם, אבל היום החלטתי לדבר, כי על ממשלה כזאת פשוט אי-אפשר להחריש. אז מה קיבלנו, כפי שקיבלנו? קודם כול, אדוני ראש הממשלה, גם ממשלה אפשר וצריך להרכיב באופן מכובד, הייתי אומר אפילו באופן אנושי, אם אפשר, כי לא תמיד אפשר; ולא כמסע אלונקות מבולבל של יחיד</w:t>
      </w:r>
      <w:r>
        <w:rPr>
          <w:rFonts w:hint="cs"/>
          <w:rtl/>
        </w:rPr>
        <w:t xml:space="preserve">ה מובסת. עוד זה על האלונקה, וכבר מורידים אותו חבול ומוכה הלם, כדי לפנות מקום ולהעמיס במקומו מיועד אחר שחלשה עליו דעתו וברכיו כשלו. </w:t>
      </w:r>
    </w:p>
    <w:p w14:paraId="5CB6086C" w14:textId="77777777" w:rsidR="00000000" w:rsidRDefault="00DD24A4">
      <w:pPr>
        <w:pStyle w:val="a"/>
        <w:rPr>
          <w:rFonts w:hint="cs"/>
          <w:rtl/>
        </w:rPr>
      </w:pPr>
    </w:p>
    <w:p w14:paraId="4E6DEDC7" w14:textId="77777777" w:rsidR="00000000" w:rsidRDefault="00DD24A4">
      <w:pPr>
        <w:pStyle w:val="a"/>
        <w:rPr>
          <w:rFonts w:hint="cs"/>
          <w:rtl/>
        </w:rPr>
      </w:pPr>
      <w:r>
        <w:rPr>
          <w:rFonts w:hint="cs"/>
          <w:rtl/>
        </w:rPr>
        <w:t>מסע  האלונקות הזה מוביל אל תוך הממשלה חבורה של אנשים פצועים והמומים, שלא ממש באים לעבוד, אלא באים לנקום. זאת ממשלת הנקמה הג</w:t>
      </w:r>
      <w:r>
        <w:rPr>
          <w:rFonts w:hint="cs"/>
          <w:rtl/>
        </w:rPr>
        <w:t xml:space="preserve">דולה. לפנינו כמעט חמש שנים של תככים, מזימות וסכינאות. כל שר מצטייד ליתר ביטחון בסכין קופצת, שגם תקפוץ בשעת הכושר. כך, מר שרון, לא בונים ממשלה, אבל לעומת זאת כך הורסים מדינה. </w:t>
      </w:r>
    </w:p>
    <w:p w14:paraId="6A47BD43" w14:textId="77777777" w:rsidR="00000000" w:rsidRDefault="00DD24A4">
      <w:pPr>
        <w:pStyle w:val="a"/>
        <w:rPr>
          <w:rFonts w:hint="cs"/>
          <w:rtl/>
        </w:rPr>
      </w:pPr>
    </w:p>
    <w:p w14:paraId="5D34A89A" w14:textId="77777777" w:rsidR="00000000" w:rsidRDefault="00DD24A4">
      <w:pPr>
        <w:pStyle w:val="a"/>
        <w:rPr>
          <w:rFonts w:hint="cs"/>
          <w:rtl/>
        </w:rPr>
      </w:pPr>
      <w:r>
        <w:rPr>
          <w:rFonts w:hint="cs"/>
          <w:rtl/>
        </w:rPr>
        <w:t>אז מה עוד יש לנו? שוב קיבלנו ממשלה מנופחת ושמנה, וזה לא הוזכר. ושוב הפר ראש הממש</w:t>
      </w:r>
      <w:r>
        <w:rPr>
          <w:rFonts w:hint="cs"/>
          <w:rtl/>
        </w:rPr>
        <w:t xml:space="preserve">לה התחייבות מפורשת. אדוני ראש הממשלה, אני רוצה להרגיע אותך, ששוב לא הבאתי את נאום המושבים המרופדים בעור צבי, והנגר שיצטרכו לקרוא לו כדי לתקן את השולחן. מילא פעם אחת הבטחת ולא קיימת </w:t>
      </w:r>
      <w:r>
        <w:rPr>
          <w:rtl/>
        </w:rPr>
        <w:t>–</w:t>
      </w:r>
      <w:r>
        <w:rPr>
          <w:rFonts w:hint="cs"/>
          <w:rtl/>
        </w:rPr>
        <w:t xml:space="preserve"> ממשלה ראשונה, אילוצים, אבל פעם שנייה זאת באמת לפחות פעם אחת יותר מדי. </w:t>
      </w:r>
    </w:p>
    <w:p w14:paraId="4835000D" w14:textId="77777777" w:rsidR="00000000" w:rsidRDefault="00DD24A4">
      <w:pPr>
        <w:pStyle w:val="a"/>
        <w:rPr>
          <w:rFonts w:hint="cs"/>
          <w:rtl/>
        </w:rPr>
      </w:pPr>
    </w:p>
    <w:p w14:paraId="344FBFFA" w14:textId="77777777" w:rsidR="00000000" w:rsidRDefault="00DD24A4">
      <w:pPr>
        <w:pStyle w:val="a"/>
        <w:rPr>
          <w:rFonts w:hint="cs"/>
          <w:rtl/>
        </w:rPr>
      </w:pPr>
      <w:r>
        <w:rPr>
          <w:rFonts w:hint="cs"/>
          <w:rtl/>
        </w:rPr>
        <w:t>ע</w:t>
      </w:r>
      <w:r>
        <w:rPr>
          <w:rFonts w:hint="cs"/>
          <w:rtl/>
        </w:rPr>
        <w:t>כשיו מנסים לפזר שקר חדש. אני מחזיק בידי מכתב של מר שרון בכבודו ובעצמו שנכתב ב=6 בינואר השנה, כלומר בערך לפני חודש וחצי, לאדם שאינני מכיר בשם רוני ברט, שמייצג ארגון שגם אותו אינני מכיר, "תקווה לישראל". אבל את ראש הממשלה אני מכיר ואת חתימת ידו אני מכיר, והמכ</w:t>
      </w:r>
      <w:r>
        <w:rPr>
          <w:rFonts w:hint="cs"/>
          <w:rtl/>
        </w:rPr>
        <w:t xml:space="preserve">תב הוא מכתב. במכתב נאמר, ואני מצטט: כבר הצהרתי כי בממשלה הבאה בראשותי לא יכהנו יותר מ=18 שרים - ואני מדגיש שרים </w:t>
      </w:r>
      <w:r>
        <w:rPr>
          <w:rtl/>
        </w:rPr>
        <w:t>–</w:t>
      </w:r>
      <w:r>
        <w:rPr>
          <w:rFonts w:hint="cs"/>
          <w:rtl/>
        </w:rPr>
        <w:t xml:space="preserve"> ואצמצם את מספר סגני השרים לארבעה. עד כאן הציטוט. למה אני מדגיש שרים? כי עכשיו מפזרים שקר חדש. אומרים: ראש הממשלה מעולם לא הבטיח שיהיו 18 שרים,</w:t>
      </w:r>
      <w:r>
        <w:rPr>
          <w:rFonts w:hint="cs"/>
          <w:rtl/>
        </w:rPr>
        <w:t xml:space="preserve"> הוא הבטיח 18 משרדים. לא ספרתי את מספר המשרדים, אף שיש להניח שיש גם יותר מ=18 משרדים.</w:t>
      </w:r>
    </w:p>
    <w:p w14:paraId="728497B5" w14:textId="77777777" w:rsidR="00000000" w:rsidRDefault="00DD24A4">
      <w:pPr>
        <w:pStyle w:val="a"/>
        <w:rPr>
          <w:rFonts w:hint="cs"/>
          <w:rtl/>
        </w:rPr>
      </w:pPr>
    </w:p>
    <w:p w14:paraId="63BCFC4E"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6428186C" w14:textId="77777777" w:rsidR="00000000" w:rsidRDefault="00DD24A4">
      <w:pPr>
        <w:pStyle w:val="a"/>
        <w:rPr>
          <w:rFonts w:hint="cs"/>
          <w:rtl/>
        </w:rPr>
      </w:pPr>
    </w:p>
    <w:p w14:paraId="713DCA23" w14:textId="77777777" w:rsidR="00000000" w:rsidRDefault="00DD24A4">
      <w:pPr>
        <w:pStyle w:val="a"/>
        <w:rPr>
          <w:rFonts w:hint="cs"/>
          <w:rtl/>
        </w:rPr>
      </w:pPr>
      <w:r>
        <w:rPr>
          <w:rFonts w:hint="cs"/>
          <w:rtl/>
        </w:rPr>
        <w:t xml:space="preserve">20. </w:t>
      </w:r>
    </w:p>
    <w:p w14:paraId="6A8097EC" w14:textId="77777777" w:rsidR="00000000" w:rsidRDefault="00DD24A4">
      <w:pPr>
        <w:pStyle w:val="a"/>
        <w:rPr>
          <w:rFonts w:hint="cs"/>
          <w:rtl/>
        </w:rPr>
      </w:pPr>
    </w:p>
    <w:p w14:paraId="625138A3" w14:textId="77777777" w:rsidR="00000000" w:rsidRDefault="00DD24A4">
      <w:pPr>
        <w:pStyle w:val="SpeakerCon"/>
        <w:rPr>
          <w:rtl/>
        </w:rPr>
      </w:pPr>
      <w:bookmarkStart w:id="136" w:name="FS000000512T27_02_2003_19_18_56C"/>
      <w:bookmarkEnd w:id="136"/>
      <w:r>
        <w:rPr>
          <w:rtl/>
        </w:rPr>
        <w:t>יוסי שריד (מרצ):</w:t>
      </w:r>
    </w:p>
    <w:p w14:paraId="60F6A160" w14:textId="77777777" w:rsidR="00000000" w:rsidRDefault="00DD24A4">
      <w:pPr>
        <w:pStyle w:val="a"/>
        <w:rPr>
          <w:rtl/>
        </w:rPr>
      </w:pPr>
    </w:p>
    <w:p w14:paraId="7099C9BF" w14:textId="77777777" w:rsidR="00000000" w:rsidRDefault="00DD24A4">
      <w:pPr>
        <w:pStyle w:val="a"/>
        <w:rPr>
          <w:rFonts w:hint="cs"/>
          <w:rtl/>
        </w:rPr>
      </w:pPr>
      <w:r>
        <w:rPr>
          <w:rFonts w:hint="cs"/>
          <w:rtl/>
        </w:rPr>
        <w:t>אבל זה לא כל כך חשוב, אז זה שוב שקר. "18 שרים", כתוב שחור על גבי לבן. כל מי שרוצה לעיין במכתב, יבוא ויעיין. יש ש</w:t>
      </w:r>
      <w:r>
        <w:rPr>
          <w:rFonts w:hint="cs"/>
          <w:rtl/>
        </w:rPr>
        <w:t xml:space="preserve">קיפות, אפשר להניח אותו על שולחן הכנסת. </w:t>
      </w:r>
    </w:p>
    <w:p w14:paraId="56DD977A" w14:textId="77777777" w:rsidR="00000000" w:rsidRDefault="00DD24A4">
      <w:pPr>
        <w:pStyle w:val="a"/>
        <w:rPr>
          <w:rFonts w:hint="cs"/>
          <w:rtl/>
        </w:rPr>
      </w:pPr>
    </w:p>
    <w:p w14:paraId="0E08FD2A" w14:textId="77777777" w:rsidR="00000000" w:rsidRDefault="00DD24A4">
      <w:pPr>
        <w:pStyle w:val="a"/>
        <w:rPr>
          <w:rFonts w:hint="cs"/>
          <w:rtl/>
        </w:rPr>
      </w:pPr>
      <w:r>
        <w:rPr>
          <w:rFonts w:hint="cs"/>
          <w:rtl/>
        </w:rPr>
        <w:t xml:space="preserve">איפה 18 שרים ואיפה פחות סגני שרים? לפי חשבוני </w:t>
      </w:r>
      <w:r>
        <w:rPr>
          <w:rtl/>
        </w:rPr>
        <w:t>–</w:t>
      </w:r>
      <w:r>
        <w:rPr>
          <w:rFonts w:hint="cs"/>
          <w:rtl/>
        </w:rPr>
        <w:t xml:space="preserve"> אי-אפשר לדעת, כי סגני השרים עדיין לא מונו </w:t>
      </w:r>
      <w:r>
        <w:rPr>
          <w:rtl/>
        </w:rPr>
        <w:t>–</w:t>
      </w:r>
      <w:r>
        <w:rPr>
          <w:rFonts w:hint="cs"/>
          <w:rtl/>
        </w:rPr>
        <w:t xml:space="preserve"> בכל מקרה יש לו ארבעה שרים בלי תיק, זאת אומרת: ארבעה שרים מובטלים, אבטלה על אבטלה; וזה אחרי שהוא הבטיח פעם שנייה, ורק לפני ח</w:t>
      </w:r>
      <w:r>
        <w:rPr>
          <w:rFonts w:hint="cs"/>
          <w:rtl/>
        </w:rPr>
        <w:t xml:space="preserve">ודש וחצי כ"ספין" של בחירות - וזה היה "ספין" של בחירות, אחרת מה בער לו להגיד את זה לפני חודש וחצי? - שלא יהיו יותר מ=18 שרים. אני כבר יודע על הרבה יותר מארבעה סגני שרים. </w:t>
      </w:r>
    </w:p>
    <w:p w14:paraId="09E4DF92" w14:textId="77777777" w:rsidR="00000000" w:rsidRDefault="00DD24A4">
      <w:pPr>
        <w:pStyle w:val="a"/>
        <w:rPr>
          <w:rFonts w:hint="cs"/>
          <w:rtl/>
        </w:rPr>
      </w:pPr>
    </w:p>
    <w:p w14:paraId="2C619711" w14:textId="77777777" w:rsidR="00000000" w:rsidRDefault="00DD24A4">
      <w:pPr>
        <w:pStyle w:val="a"/>
        <w:rPr>
          <w:rFonts w:hint="cs"/>
          <w:rtl/>
        </w:rPr>
      </w:pPr>
      <w:r>
        <w:rPr>
          <w:rFonts w:hint="cs"/>
          <w:rtl/>
        </w:rPr>
        <w:t xml:space="preserve">ואתה כותב שם במכתב </w:t>
      </w:r>
      <w:r>
        <w:rPr>
          <w:rtl/>
        </w:rPr>
        <w:t>–</w:t>
      </w:r>
      <w:r>
        <w:rPr>
          <w:rFonts w:hint="cs"/>
          <w:rtl/>
        </w:rPr>
        <w:t xml:space="preserve"> לא קראתי את כל המכתב </w:t>
      </w:r>
      <w:r>
        <w:rPr>
          <w:rtl/>
        </w:rPr>
        <w:t>–</w:t>
      </w:r>
      <w:r>
        <w:rPr>
          <w:rFonts w:hint="cs"/>
          <w:rtl/>
        </w:rPr>
        <w:t xml:space="preserve"> שהרכב הממשלה וגודל הממשלה צריכים לעלות בק</w:t>
      </w:r>
      <w:r>
        <w:rPr>
          <w:rFonts w:hint="cs"/>
          <w:rtl/>
        </w:rPr>
        <w:t xml:space="preserve">נה אחד עם הבעיות החברתיות ועם הצרכים החברתיים, ושום דבר, כאילו כלום. אותו שרון מתעתע, שמלה שלו היא לא מלה - לך תבנה מדינה עם ראש ממשלה כזה. זה בלתי אפשרי, פעמיים אותה הבטחה. </w:t>
      </w:r>
    </w:p>
    <w:p w14:paraId="36ED3567" w14:textId="77777777" w:rsidR="00000000" w:rsidRDefault="00DD24A4">
      <w:pPr>
        <w:pStyle w:val="a"/>
        <w:rPr>
          <w:rFonts w:hint="cs"/>
          <w:rtl/>
        </w:rPr>
      </w:pPr>
    </w:p>
    <w:p w14:paraId="45267C2C" w14:textId="77777777" w:rsidR="00000000" w:rsidRDefault="00DD24A4">
      <w:pPr>
        <w:pStyle w:val="a"/>
        <w:rPr>
          <w:rFonts w:hint="cs"/>
          <w:rtl/>
        </w:rPr>
      </w:pPr>
      <w:r>
        <w:rPr>
          <w:rFonts w:hint="cs"/>
          <w:rtl/>
        </w:rPr>
        <w:t xml:space="preserve">לשינוי, אגב, דבר זה לא מפריע בכלל. יש לה טענות למפלגת העבודה </w:t>
      </w:r>
      <w:r>
        <w:rPr>
          <w:rtl/>
        </w:rPr>
        <w:t>–</w:t>
      </w:r>
      <w:r>
        <w:rPr>
          <w:rFonts w:hint="cs"/>
          <w:rtl/>
        </w:rPr>
        <w:t xml:space="preserve"> בסדר, זה הכי קל, </w:t>
      </w:r>
      <w:r>
        <w:rPr>
          <w:rFonts w:hint="cs"/>
          <w:rtl/>
        </w:rPr>
        <w:t xml:space="preserve">דרך אגב. אני התמחיתי בזה, אגב, בטענות למפלגת העבודה. זאת המטרה הכי קלה. אפשר לסובב את מפלגת העבודה על הגריל כמו עוף צלוי, כמה שרוצים. </w:t>
      </w:r>
    </w:p>
    <w:p w14:paraId="70766FF6" w14:textId="77777777" w:rsidR="00000000" w:rsidRDefault="00DD24A4">
      <w:pPr>
        <w:pStyle w:val="a"/>
        <w:rPr>
          <w:rFonts w:hint="cs"/>
          <w:rtl/>
        </w:rPr>
      </w:pPr>
    </w:p>
    <w:p w14:paraId="0AB21141" w14:textId="77777777" w:rsidR="00000000" w:rsidRDefault="00DD24A4">
      <w:pPr>
        <w:pStyle w:val="a"/>
        <w:rPr>
          <w:rFonts w:hint="cs"/>
          <w:rtl/>
        </w:rPr>
      </w:pPr>
      <w:r>
        <w:rPr>
          <w:rFonts w:hint="cs"/>
          <w:rtl/>
        </w:rPr>
        <w:t>מה עוד קיבלנו? קיבלנו את הממשלה הכי ימנית, הכי לאומנית בתולדות המדינה - גם מפד"ל של אפי איתם וגם האיחוד הלאומי של אביגדו</w:t>
      </w:r>
      <w:r>
        <w:rPr>
          <w:rFonts w:hint="cs"/>
          <w:rtl/>
        </w:rPr>
        <w:t xml:space="preserve">ר ליברמן עם בני אלון. כולם טרנספריסטים ידועים לשמצה, ואיך אני יודע? כי כתוב במצע. תקראו את המצע ותיווכחו לדעת. </w:t>
      </w:r>
    </w:p>
    <w:p w14:paraId="6C4C98D7" w14:textId="77777777" w:rsidR="00000000" w:rsidRDefault="00DD24A4">
      <w:pPr>
        <w:pStyle w:val="a"/>
        <w:rPr>
          <w:rFonts w:hint="cs"/>
          <w:rtl/>
        </w:rPr>
      </w:pPr>
    </w:p>
    <w:p w14:paraId="51907314" w14:textId="77777777" w:rsidR="00000000" w:rsidRDefault="00DD24A4">
      <w:pPr>
        <w:pStyle w:val="a"/>
        <w:rPr>
          <w:rFonts w:hint="cs"/>
          <w:rtl/>
        </w:rPr>
      </w:pPr>
      <w:r>
        <w:rPr>
          <w:rFonts w:hint="cs"/>
          <w:rtl/>
        </w:rPr>
        <w:t xml:space="preserve">אלמלא היתה זאת ממשלה של יהודים </w:t>
      </w:r>
      <w:r>
        <w:rPr>
          <w:rtl/>
        </w:rPr>
        <w:t>–</w:t>
      </w:r>
      <w:r>
        <w:rPr>
          <w:rFonts w:hint="cs"/>
          <w:rtl/>
        </w:rPr>
        <w:t xml:space="preserve"> זאת ממשלה של יהודים, ולכן על-פי ההגדרה היא לא יכולה להיות אנטישמית </w:t>
      </w:r>
      <w:r>
        <w:rPr>
          <w:rtl/>
        </w:rPr>
        <w:t>–</w:t>
      </w:r>
      <w:r>
        <w:rPr>
          <w:rFonts w:hint="cs"/>
          <w:rtl/>
        </w:rPr>
        <w:t xml:space="preserve"> יש להניח שהיא היתה ממשלה אנטישמית. יש להנ</w:t>
      </w:r>
      <w:r>
        <w:rPr>
          <w:rFonts w:hint="cs"/>
          <w:rtl/>
        </w:rPr>
        <w:t>יח שאנחנו בישראל היינו מגדירים אותה גם כממשלה ניאו-פאשיסטית, ולמה? כי היא גזורה על-פי המודל של מפלגות אירופיות ידועות, שמאוד דומות לממשלה הזאת. חלק  מן הממשלות האלה אפילו הוחרמו על-ידינו, אף שהן נושאות פחות או יותר אותו אופי, ויש בהן תמיד גם יסודות אנטישמי</w:t>
      </w:r>
      <w:r>
        <w:rPr>
          <w:rFonts w:hint="cs"/>
          <w:rtl/>
        </w:rPr>
        <w:t xml:space="preserve">ים וגם יסודות ניאו-פאשיסטיים. </w:t>
      </w:r>
    </w:p>
    <w:p w14:paraId="2D9BB396" w14:textId="77777777" w:rsidR="00000000" w:rsidRDefault="00DD24A4">
      <w:pPr>
        <w:pStyle w:val="a"/>
        <w:rPr>
          <w:rFonts w:hint="cs"/>
          <w:rtl/>
        </w:rPr>
      </w:pPr>
    </w:p>
    <w:p w14:paraId="49455BDB" w14:textId="77777777" w:rsidR="00000000" w:rsidRDefault="00DD24A4">
      <w:pPr>
        <w:pStyle w:val="a"/>
        <w:rPr>
          <w:rFonts w:hint="cs"/>
          <w:rtl/>
        </w:rPr>
      </w:pPr>
      <w:r>
        <w:rPr>
          <w:rFonts w:hint="cs"/>
          <w:rtl/>
        </w:rPr>
        <w:t>קיבלנו, לצערנו, ממשלה מושחתת, שיש בה יותר מדי תפוחים רקובים, שמשחיתים את כל הארגז, מן התפוח הגדול ועד התפוחים היותר קטנים. אומרים  לנו ששום דבר עדיין לא הוכח משפטית. נכון, לא הוכח. אני יודע, חלק גדול מן הדברים לא הוכח משפטית</w:t>
      </w:r>
      <w:r>
        <w:rPr>
          <w:rFonts w:hint="cs"/>
          <w:rtl/>
        </w:rPr>
        <w:t xml:space="preserve"> - אגב, לשינוי זה לא אכפת - ואני טוען שהכול כבר הוכח. שרים וראש ממשלה שהם ובני משפחותיהם מקבלים מאות אלפי דולרים בנסיבות עלומות ולתכלית סתומה, ואולי לא כל כך סתומה אלא לגמרי ברורה, הם אנשים ברורים, שמקעקעים עד היסוד את הנורמות הבסיסיות של אתיקה ציבורית; וא</w:t>
      </w:r>
      <w:r>
        <w:rPr>
          <w:rFonts w:hint="cs"/>
          <w:rtl/>
        </w:rPr>
        <w:t xml:space="preserve">ין צורך בכלל בהרשעה של בית-משפט - מדובר באתיקה, ולא בהרשעה, זה לא עניין משפטי </w:t>
      </w:r>
      <w:r>
        <w:rPr>
          <w:rtl/>
        </w:rPr>
        <w:t>–</w:t>
      </w:r>
      <w:r>
        <w:rPr>
          <w:rFonts w:hint="cs"/>
          <w:rtl/>
        </w:rPr>
        <w:t xml:space="preserve"> אלא אם אנחנו מתעקשים להיות מדינה של עולם שלישי. במדינות של עולם שלישי יש שליטים שגומרים אומר, שכאשר הם מסיימים את הקדנציה שלהם, הם במצב כלכלי יותר טוב מכפי שהם התחילו. </w:t>
      </w:r>
    </w:p>
    <w:p w14:paraId="04E1BCA6" w14:textId="77777777" w:rsidR="00000000" w:rsidRDefault="00DD24A4">
      <w:pPr>
        <w:pStyle w:val="a"/>
        <w:rPr>
          <w:rFonts w:hint="cs"/>
          <w:rtl/>
        </w:rPr>
      </w:pPr>
    </w:p>
    <w:p w14:paraId="630EE8D8" w14:textId="77777777" w:rsidR="00000000" w:rsidRDefault="00DD24A4">
      <w:pPr>
        <w:pStyle w:val="ac"/>
        <w:rPr>
          <w:rtl/>
        </w:rPr>
      </w:pPr>
      <w:r>
        <w:rPr>
          <w:rFonts w:hint="eastAsia"/>
          <w:rtl/>
        </w:rPr>
        <w:t>רוחמה</w:t>
      </w:r>
      <w:r>
        <w:rPr>
          <w:rtl/>
        </w:rPr>
        <w:t xml:space="preserve"> </w:t>
      </w:r>
      <w:r>
        <w:rPr>
          <w:rtl/>
        </w:rPr>
        <w:t>אברהם (הליכוד):</w:t>
      </w:r>
    </w:p>
    <w:p w14:paraId="4E079DAE" w14:textId="77777777" w:rsidR="00000000" w:rsidRDefault="00DD24A4">
      <w:pPr>
        <w:pStyle w:val="a"/>
        <w:rPr>
          <w:rFonts w:hint="cs"/>
          <w:rtl/>
        </w:rPr>
      </w:pPr>
    </w:p>
    <w:p w14:paraId="1538F5AE" w14:textId="77777777" w:rsidR="00000000" w:rsidRDefault="00DD24A4">
      <w:pPr>
        <w:pStyle w:val="a"/>
        <w:rPr>
          <w:rFonts w:hint="cs"/>
          <w:rtl/>
        </w:rPr>
      </w:pPr>
      <w:r>
        <w:rPr>
          <w:rFonts w:hint="cs"/>
          <w:rtl/>
        </w:rPr>
        <w:t xml:space="preserve">תתחילו לקבל את העובדה שהוא נבחר ברוב גדול. </w:t>
      </w:r>
    </w:p>
    <w:p w14:paraId="4535C30B" w14:textId="77777777" w:rsidR="00000000" w:rsidRDefault="00DD24A4">
      <w:pPr>
        <w:pStyle w:val="a"/>
        <w:rPr>
          <w:rFonts w:hint="cs"/>
          <w:rtl/>
        </w:rPr>
      </w:pPr>
    </w:p>
    <w:p w14:paraId="3A8844A1" w14:textId="77777777" w:rsidR="00000000" w:rsidRDefault="00DD24A4">
      <w:pPr>
        <w:pStyle w:val="ac"/>
        <w:rPr>
          <w:rtl/>
        </w:rPr>
      </w:pPr>
      <w:r>
        <w:rPr>
          <w:rFonts w:hint="eastAsia"/>
          <w:rtl/>
        </w:rPr>
        <w:t>יחיאל</w:t>
      </w:r>
      <w:r>
        <w:rPr>
          <w:rtl/>
        </w:rPr>
        <w:t xml:space="preserve"> חזן (הליכוד):</w:t>
      </w:r>
    </w:p>
    <w:p w14:paraId="18BDA0D8" w14:textId="77777777" w:rsidR="00000000" w:rsidRDefault="00DD24A4">
      <w:pPr>
        <w:pStyle w:val="a"/>
        <w:rPr>
          <w:rFonts w:hint="cs"/>
          <w:rtl/>
        </w:rPr>
      </w:pPr>
    </w:p>
    <w:p w14:paraId="3DD03577" w14:textId="77777777" w:rsidR="00000000" w:rsidRDefault="00DD24A4">
      <w:pPr>
        <w:pStyle w:val="a"/>
        <w:rPr>
          <w:rFonts w:hint="cs"/>
          <w:rtl/>
        </w:rPr>
      </w:pPr>
      <w:r>
        <w:rPr>
          <w:rFonts w:hint="cs"/>
          <w:rtl/>
        </w:rPr>
        <w:t>עד מתי תוכלו לתעתע באנשים?</w:t>
      </w:r>
    </w:p>
    <w:p w14:paraId="779FFC81" w14:textId="77777777" w:rsidR="00000000" w:rsidRDefault="00DD24A4">
      <w:pPr>
        <w:pStyle w:val="a"/>
        <w:rPr>
          <w:rFonts w:hint="cs"/>
          <w:rtl/>
        </w:rPr>
      </w:pPr>
    </w:p>
    <w:p w14:paraId="4FA6DEBE" w14:textId="77777777" w:rsidR="00000000" w:rsidRDefault="00DD24A4">
      <w:pPr>
        <w:pStyle w:val="SpeakerCon"/>
        <w:rPr>
          <w:rtl/>
        </w:rPr>
      </w:pPr>
      <w:bookmarkStart w:id="137" w:name="FS000000512T27_02_2003_19_28_37C"/>
      <w:bookmarkEnd w:id="137"/>
      <w:r>
        <w:rPr>
          <w:rtl/>
        </w:rPr>
        <w:t>יוסי שריד (מרצ):</w:t>
      </w:r>
    </w:p>
    <w:p w14:paraId="4FBBFEDB" w14:textId="77777777" w:rsidR="00000000" w:rsidRDefault="00DD24A4">
      <w:pPr>
        <w:pStyle w:val="a"/>
        <w:rPr>
          <w:rtl/>
        </w:rPr>
      </w:pPr>
    </w:p>
    <w:p w14:paraId="7A2CFD9C" w14:textId="77777777" w:rsidR="00000000" w:rsidRDefault="00DD24A4">
      <w:pPr>
        <w:pStyle w:val="a"/>
        <w:rPr>
          <w:rFonts w:hint="cs"/>
          <w:rtl/>
        </w:rPr>
      </w:pPr>
      <w:r>
        <w:rPr>
          <w:rFonts w:hint="cs"/>
          <w:rtl/>
        </w:rPr>
        <w:t xml:space="preserve">טוב מאוד שאתם צועקים, כי זה נותן לי אתנחתא לשתייה. </w:t>
      </w:r>
    </w:p>
    <w:p w14:paraId="2B0A32A6" w14:textId="77777777" w:rsidR="00000000" w:rsidRDefault="00DD24A4">
      <w:pPr>
        <w:pStyle w:val="a"/>
        <w:rPr>
          <w:rFonts w:hint="cs"/>
          <w:rtl/>
        </w:rPr>
      </w:pPr>
    </w:p>
    <w:p w14:paraId="4145D037" w14:textId="77777777" w:rsidR="00000000" w:rsidRDefault="00DD24A4">
      <w:pPr>
        <w:pStyle w:val="a"/>
        <w:rPr>
          <w:rFonts w:hint="cs"/>
          <w:rtl/>
        </w:rPr>
      </w:pPr>
      <w:r>
        <w:rPr>
          <w:rFonts w:hint="cs"/>
          <w:rtl/>
        </w:rPr>
        <w:t>רבותי, זאת גם ממשלה של דלת מסתובבת, ואני אסביר למה אני מתכוון כשאני אומר ד</w:t>
      </w:r>
      <w:r>
        <w:rPr>
          <w:rFonts w:hint="cs"/>
          <w:rtl/>
        </w:rPr>
        <w:t xml:space="preserve">לת מסתובבת. </w:t>
      </w:r>
    </w:p>
    <w:p w14:paraId="2E519384" w14:textId="77777777" w:rsidR="00000000" w:rsidRDefault="00DD24A4">
      <w:pPr>
        <w:pStyle w:val="a"/>
        <w:rPr>
          <w:rFonts w:hint="cs"/>
          <w:rtl/>
        </w:rPr>
      </w:pPr>
    </w:p>
    <w:p w14:paraId="0A94F803" w14:textId="77777777" w:rsidR="00000000" w:rsidRDefault="00DD24A4">
      <w:pPr>
        <w:pStyle w:val="ac"/>
        <w:rPr>
          <w:rtl/>
        </w:rPr>
      </w:pPr>
      <w:r>
        <w:rPr>
          <w:rFonts w:hint="eastAsia"/>
          <w:rtl/>
        </w:rPr>
        <w:t>יחיאל</w:t>
      </w:r>
      <w:r>
        <w:rPr>
          <w:rtl/>
        </w:rPr>
        <w:t xml:space="preserve"> חזן (הליכוד):</w:t>
      </w:r>
    </w:p>
    <w:p w14:paraId="0FFB4264" w14:textId="77777777" w:rsidR="00000000" w:rsidRDefault="00DD24A4">
      <w:pPr>
        <w:pStyle w:val="a"/>
        <w:ind w:left="719" w:firstLine="0"/>
        <w:rPr>
          <w:rFonts w:hint="cs"/>
          <w:rtl/>
        </w:rPr>
      </w:pPr>
    </w:p>
    <w:p w14:paraId="352EABC1" w14:textId="77777777" w:rsidR="00000000" w:rsidRDefault="00DD24A4">
      <w:pPr>
        <w:pStyle w:val="a"/>
        <w:ind w:left="719" w:firstLine="0"/>
        <w:rPr>
          <w:rFonts w:hint="cs"/>
          <w:rtl/>
        </w:rPr>
      </w:pPr>
      <w:r>
        <w:rPr>
          <w:rFonts w:hint="cs"/>
          <w:rtl/>
        </w:rPr>
        <w:t xml:space="preserve">בבחירות הבאות אתם תיעלמו לגמרי. </w:t>
      </w:r>
    </w:p>
    <w:p w14:paraId="5A7FD225" w14:textId="77777777" w:rsidR="00000000" w:rsidRDefault="00DD24A4">
      <w:pPr>
        <w:pStyle w:val="a"/>
        <w:rPr>
          <w:rFonts w:hint="cs"/>
          <w:rtl/>
        </w:rPr>
      </w:pPr>
    </w:p>
    <w:p w14:paraId="74ADB6C5"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4749A1E5" w14:textId="77777777" w:rsidR="00000000" w:rsidRDefault="00DD24A4">
      <w:pPr>
        <w:pStyle w:val="a"/>
        <w:rPr>
          <w:rFonts w:hint="cs"/>
          <w:rtl/>
        </w:rPr>
      </w:pPr>
    </w:p>
    <w:p w14:paraId="6ED4B19E" w14:textId="77777777" w:rsidR="00000000" w:rsidRDefault="00DD24A4">
      <w:pPr>
        <w:pStyle w:val="a"/>
        <w:rPr>
          <w:rFonts w:hint="cs"/>
          <w:rtl/>
        </w:rPr>
      </w:pPr>
      <w:r>
        <w:rPr>
          <w:rFonts w:hint="cs"/>
          <w:rtl/>
        </w:rPr>
        <w:t xml:space="preserve">רק תסביר לנו על החקירה של החברה שלך. </w:t>
      </w:r>
    </w:p>
    <w:p w14:paraId="70AEFC06" w14:textId="77777777" w:rsidR="00000000" w:rsidRDefault="00DD24A4">
      <w:pPr>
        <w:pStyle w:val="a"/>
        <w:rPr>
          <w:rFonts w:hint="cs"/>
          <w:rtl/>
        </w:rPr>
      </w:pPr>
    </w:p>
    <w:p w14:paraId="04075550" w14:textId="77777777" w:rsidR="00000000" w:rsidRDefault="00DD24A4">
      <w:pPr>
        <w:pStyle w:val="SpeakerCon"/>
        <w:rPr>
          <w:rtl/>
        </w:rPr>
      </w:pPr>
      <w:bookmarkStart w:id="138" w:name="FS000000512T27_02_2003_19_30_21C"/>
      <w:bookmarkEnd w:id="138"/>
      <w:r>
        <w:rPr>
          <w:rtl/>
        </w:rPr>
        <w:t>יוסי שריד (מרצ):</w:t>
      </w:r>
    </w:p>
    <w:p w14:paraId="28609D87" w14:textId="77777777" w:rsidR="00000000" w:rsidRDefault="00DD24A4">
      <w:pPr>
        <w:pStyle w:val="a"/>
        <w:rPr>
          <w:rtl/>
        </w:rPr>
      </w:pPr>
    </w:p>
    <w:p w14:paraId="1D88181D" w14:textId="77777777" w:rsidR="00000000" w:rsidRDefault="00DD24A4">
      <w:pPr>
        <w:pStyle w:val="a"/>
        <w:rPr>
          <w:rFonts w:hint="cs"/>
          <w:rtl/>
        </w:rPr>
      </w:pPr>
      <w:r>
        <w:rPr>
          <w:rFonts w:hint="cs"/>
          <w:rtl/>
        </w:rPr>
        <w:t xml:space="preserve">כן, זה בדיוק מה שעכשיו אני עומד להסביר. למה אני אומר שזאת ממשלה של הדלת המסתובבת? כי יום אחד נכנסים למשטרה </w:t>
      </w:r>
      <w:r>
        <w:rPr>
          <w:rFonts w:hint="cs"/>
          <w:rtl/>
        </w:rPr>
        <w:t xml:space="preserve">בדלת אחת כנחקרים, וביום השני נכנסים למשטרה בדלת אחרת כשרים הממונים, וכל שר ממונה בא למשטרה כממונה והחשבונות שלו נכנסים אתו. </w:t>
      </w:r>
    </w:p>
    <w:p w14:paraId="0911E2BC" w14:textId="77777777" w:rsidR="00000000" w:rsidRDefault="00DD24A4">
      <w:pPr>
        <w:pStyle w:val="a"/>
        <w:rPr>
          <w:rFonts w:hint="cs"/>
          <w:rtl/>
        </w:rPr>
      </w:pPr>
    </w:p>
    <w:p w14:paraId="0E3403BE" w14:textId="77777777" w:rsidR="00000000" w:rsidRDefault="00DD24A4">
      <w:pPr>
        <w:pStyle w:val="a"/>
        <w:rPr>
          <w:rFonts w:hint="cs"/>
          <w:rtl/>
        </w:rPr>
      </w:pPr>
      <w:r>
        <w:rPr>
          <w:rFonts w:hint="cs"/>
          <w:rtl/>
        </w:rPr>
        <w:t xml:space="preserve">קיבלנו ממשלה שלא רק אופק מדיני אין לה, אפילו חוטם מדיני אין לה, כי היא מתקשה לראות כל מה שמעבר לחוטם. מי שלא מאמין </w:t>
      </w:r>
      <w:r>
        <w:rPr>
          <w:rtl/>
        </w:rPr>
        <w:t>–</w:t>
      </w:r>
      <w:r>
        <w:rPr>
          <w:rFonts w:hint="cs"/>
          <w:rtl/>
        </w:rPr>
        <w:t xml:space="preserve"> וכבר הזכרנו א</w:t>
      </w:r>
      <w:r>
        <w:rPr>
          <w:rFonts w:hint="cs"/>
          <w:rtl/>
        </w:rPr>
        <w:t xml:space="preserve">ת זה </w:t>
      </w:r>
      <w:r>
        <w:rPr>
          <w:rtl/>
        </w:rPr>
        <w:t>–</w:t>
      </w:r>
      <w:r>
        <w:rPr>
          <w:rFonts w:hint="cs"/>
          <w:rtl/>
        </w:rPr>
        <w:t xml:space="preserve"> יקרא את המכתב של מר שרון למר לפיד, שיותר משהוא מכוון לראש שינוי, הוא מכוון לראשי המפד"ל ולאיחוד הלאומי. ובמכתב הנלעג הזה מתגדרים אנשי שינוי, שכמה מהם גדלו במרצ וב"שלום עכשיו" </w:t>
      </w:r>
      <w:r>
        <w:rPr>
          <w:rtl/>
        </w:rPr>
        <w:t>–</w:t>
      </w:r>
      <w:r>
        <w:rPr>
          <w:rFonts w:hint="cs"/>
          <w:rtl/>
        </w:rPr>
        <w:t xml:space="preserve"> לטומי לפיד אין לי שום טענות, טומי לפיד היה בעינינו, וכזה הוא, איש ימין מ</w:t>
      </w:r>
      <w:r>
        <w:rPr>
          <w:rFonts w:hint="cs"/>
          <w:rtl/>
        </w:rPr>
        <w:t xml:space="preserve">ובהק שאין לי אליו טענות </w:t>
      </w:r>
      <w:r>
        <w:rPr>
          <w:rtl/>
        </w:rPr>
        <w:t>–</w:t>
      </w:r>
      <w:r>
        <w:rPr>
          <w:rFonts w:hint="cs"/>
          <w:rtl/>
        </w:rPr>
        <w:t xml:space="preserve"> ואני לא רוצה לנקוב בשמות, אבל אנשים שגדלו אצלנו במרצ וב"שלום עכשיו", בכם אנחנו מתביישים. בטומי לפיד לא צריך, ואולי אפילו אי-אפשר להתבייש. יש אנשים כאלה, שאי-אפשר להתבייש בהם, אבל בכם אנחנו מתביישים. </w:t>
      </w:r>
    </w:p>
    <w:p w14:paraId="7C804166" w14:textId="77777777" w:rsidR="00000000" w:rsidRDefault="00DD24A4">
      <w:pPr>
        <w:pStyle w:val="a"/>
        <w:rPr>
          <w:rFonts w:hint="cs"/>
          <w:rtl/>
        </w:rPr>
      </w:pPr>
    </w:p>
    <w:p w14:paraId="5F59DACB" w14:textId="77777777" w:rsidR="00000000" w:rsidRDefault="00DD24A4">
      <w:pPr>
        <w:pStyle w:val="ac"/>
        <w:rPr>
          <w:rtl/>
        </w:rPr>
      </w:pPr>
      <w:r>
        <w:rPr>
          <w:rFonts w:hint="eastAsia"/>
          <w:rtl/>
        </w:rPr>
        <w:t>אילן</w:t>
      </w:r>
      <w:r>
        <w:rPr>
          <w:rtl/>
        </w:rPr>
        <w:t xml:space="preserve"> שלגי (שינוי):</w:t>
      </w:r>
    </w:p>
    <w:p w14:paraId="152B7797" w14:textId="77777777" w:rsidR="00000000" w:rsidRDefault="00DD24A4">
      <w:pPr>
        <w:pStyle w:val="a"/>
        <w:rPr>
          <w:rFonts w:hint="cs"/>
          <w:rtl/>
        </w:rPr>
      </w:pPr>
    </w:p>
    <w:p w14:paraId="3F97872A" w14:textId="77777777" w:rsidR="00000000" w:rsidRDefault="00DD24A4">
      <w:pPr>
        <w:pStyle w:val="a"/>
        <w:rPr>
          <w:rFonts w:hint="cs"/>
          <w:rtl/>
        </w:rPr>
      </w:pPr>
      <w:r>
        <w:rPr>
          <w:rFonts w:hint="cs"/>
          <w:rtl/>
        </w:rPr>
        <w:t>לא הסכמנו</w:t>
      </w:r>
      <w:r>
        <w:rPr>
          <w:rFonts w:hint="cs"/>
          <w:rtl/>
        </w:rPr>
        <w:t xml:space="preserve"> להתאחד ונפרדנו. </w:t>
      </w:r>
    </w:p>
    <w:p w14:paraId="33292FA6" w14:textId="77777777" w:rsidR="00000000" w:rsidRDefault="00DD24A4">
      <w:pPr>
        <w:pStyle w:val="a"/>
        <w:rPr>
          <w:rFonts w:hint="cs"/>
          <w:rtl/>
        </w:rPr>
      </w:pPr>
    </w:p>
    <w:p w14:paraId="4E15C187" w14:textId="77777777" w:rsidR="00000000" w:rsidRDefault="00DD24A4">
      <w:pPr>
        <w:pStyle w:val="SpeakerCon"/>
        <w:rPr>
          <w:rtl/>
        </w:rPr>
      </w:pPr>
      <w:bookmarkStart w:id="139" w:name="FS000000512T27_02_2003_19_35_56C"/>
      <w:bookmarkEnd w:id="139"/>
      <w:r>
        <w:rPr>
          <w:rtl/>
        </w:rPr>
        <w:t>יוסי שריד (מרצ):</w:t>
      </w:r>
    </w:p>
    <w:p w14:paraId="33AE4A29" w14:textId="77777777" w:rsidR="00000000" w:rsidRDefault="00DD24A4">
      <w:pPr>
        <w:pStyle w:val="a"/>
        <w:rPr>
          <w:rtl/>
        </w:rPr>
      </w:pPr>
    </w:p>
    <w:p w14:paraId="405FD2DF" w14:textId="77777777" w:rsidR="00000000" w:rsidRDefault="00DD24A4">
      <w:pPr>
        <w:pStyle w:val="a"/>
        <w:rPr>
          <w:rFonts w:hint="cs"/>
          <w:rtl/>
        </w:rPr>
      </w:pPr>
      <w:r>
        <w:rPr>
          <w:rFonts w:hint="cs"/>
          <w:rtl/>
        </w:rPr>
        <w:t xml:space="preserve">כשאברהם פורז עזב את מרצ, הוא אמר שהוא לא פורש ממרצ בגלל העמדה המדינית, הוא אמר שהוא פורש ממרצ בגלל העמדה הכלכלית והחברתית שלנו. </w:t>
      </w:r>
    </w:p>
    <w:p w14:paraId="372995E5" w14:textId="77777777" w:rsidR="00000000" w:rsidRDefault="00DD24A4">
      <w:pPr>
        <w:pStyle w:val="a"/>
        <w:rPr>
          <w:rFonts w:hint="cs"/>
          <w:rtl/>
        </w:rPr>
      </w:pPr>
    </w:p>
    <w:p w14:paraId="516846B6" w14:textId="77777777" w:rsidR="00000000" w:rsidRDefault="00DD24A4">
      <w:pPr>
        <w:pStyle w:val="ac"/>
        <w:rPr>
          <w:rtl/>
        </w:rPr>
      </w:pPr>
      <w:r>
        <w:rPr>
          <w:rFonts w:hint="eastAsia"/>
          <w:rtl/>
        </w:rPr>
        <w:t>מיכאל</w:t>
      </w:r>
      <w:r>
        <w:rPr>
          <w:rtl/>
        </w:rPr>
        <w:t xml:space="preserve"> נודלמן (האיחוד הלאומי</w:t>
      </w:r>
      <w:r>
        <w:rPr>
          <w:rFonts w:hint="cs"/>
          <w:rtl/>
        </w:rPr>
        <w:t xml:space="preserve"> </w:t>
      </w:r>
      <w:r>
        <w:rPr>
          <w:rtl/>
        </w:rPr>
        <w:t>-</w:t>
      </w:r>
      <w:r>
        <w:rPr>
          <w:rFonts w:hint="cs"/>
          <w:rtl/>
        </w:rPr>
        <w:t xml:space="preserve"> </w:t>
      </w:r>
      <w:r>
        <w:rPr>
          <w:rtl/>
        </w:rPr>
        <w:t>ישראל ביתנו):</w:t>
      </w:r>
    </w:p>
    <w:p w14:paraId="286D89C3" w14:textId="77777777" w:rsidR="00000000" w:rsidRDefault="00DD24A4">
      <w:pPr>
        <w:pStyle w:val="a"/>
        <w:rPr>
          <w:rFonts w:hint="cs"/>
          <w:rtl/>
        </w:rPr>
      </w:pPr>
    </w:p>
    <w:p w14:paraId="0D4AC8EC" w14:textId="77777777" w:rsidR="00000000" w:rsidRDefault="00DD24A4">
      <w:pPr>
        <w:pStyle w:val="a"/>
        <w:rPr>
          <w:rFonts w:hint="cs"/>
          <w:rtl/>
        </w:rPr>
      </w:pPr>
      <w:r>
        <w:rPr>
          <w:rFonts w:hint="cs"/>
          <w:rtl/>
        </w:rPr>
        <w:t xml:space="preserve">יש אנשים שמשנים דעה. </w:t>
      </w:r>
    </w:p>
    <w:p w14:paraId="090AB95D" w14:textId="77777777" w:rsidR="00000000" w:rsidRDefault="00DD24A4">
      <w:pPr>
        <w:pStyle w:val="a"/>
        <w:rPr>
          <w:rFonts w:hint="cs"/>
          <w:rtl/>
        </w:rPr>
      </w:pPr>
    </w:p>
    <w:p w14:paraId="7B75DE07" w14:textId="77777777" w:rsidR="00000000" w:rsidRDefault="00DD24A4">
      <w:pPr>
        <w:pStyle w:val="ac"/>
        <w:rPr>
          <w:rtl/>
        </w:rPr>
      </w:pPr>
      <w:r>
        <w:rPr>
          <w:rFonts w:hint="eastAsia"/>
          <w:rtl/>
        </w:rPr>
        <w:t>אילן</w:t>
      </w:r>
      <w:r>
        <w:rPr>
          <w:rtl/>
        </w:rPr>
        <w:t xml:space="preserve"> שלגי (שינוי):</w:t>
      </w:r>
    </w:p>
    <w:p w14:paraId="73D3AA0D" w14:textId="77777777" w:rsidR="00000000" w:rsidRDefault="00DD24A4">
      <w:pPr>
        <w:pStyle w:val="a"/>
        <w:ind w:left="719" w:firstLine="0"/>
        <w:rPr>
          <w:rFonts w:hint="cs"/>
        </w:rPr>
      </w:pPr>
    </w:p>
    <w:p w14:paraId="1A2FAA23" w14:textId="77777777" w:rsidR="00000000" w:rsidRDefault="00DD24A4">
      <w:pPr>
        <w:pStyle w:val="a"/>
        <w:rPr>
          <w:rFonts w:hint="cs"/>
          <w:rtl/>
        </w:rPr>
      </w:pPr>
      <w:r>
        <w:rPr>
          <w:rFonts w:hint="cs"/>
          <w:rtl/>
        </w:rPr>
        <w:t>-</w:t>
      </w:r>
      <w:r>
        <w:rPr>
          <w:rFonts w:hint="cs"/>
          <w:rtl/>
        </w:rPr>
        <w:t xml:space="preserve"> - - </w:t>
      </w:r>
    </w:p>
    <w:p w14:paraId="319ECC78" w14:textId="77777777" w:rsidR="00000000" w:rsidRDefault="00DD24A4">
      <w:pPr>
        <w:pStyle w:val="a"/>
        <w:rPr>
          <w:rFonts w:hint="cs"/>
          <w:rtl/>
        </w:rPr>
      </w:pPr>
    </w:p>
    <w:p w14:paraId="3416E392" w14:textId="77777777" w:rsidR="00000000" w:rsidRDefault="00DD24A4">
      <w:pPr>
        <w:pStyle w:val="ac"/>
        <w:rPr>
          <w:rFonts w:hint="cs"/>
          <w:rtl/>
        </w:rPr>
      </w:pPr>
      <w:r>
        <w:rPr>
          <w:rFonts w:hint="eastAsia"/>
          <w:rtl/>
        </w:rPr>
        <w:t>רוחמה</w:t>
      </w:r>
      <w:r>
        <w:rPr>
          <w:rtl/>
        </w:rPr>
        <w:t xml:space="preserve"> אברהם (הליכוד):</w:t>
      </w:r>
    </w:p>
    <w:p w14:paraId="6D2538EB" w14:textId="77777777" w:rsidR="00000000" w:rsidRDefault="00DD24A4">
      <w:pPr>
        <w:pStyle w:val="a"/>
        <w:rPr>
          <w:rFonts w:hint="cs"/>
          <w:rtl/>
        </w:rPr>
      </w:pPr>
    </w:p>
    <w:p w14:paraId="48058A41" w14:textId="77777777" w:rsidR="00000000" w:rsidRDefault="00DD24A4">
      <w:pPr>
        <w:pStyle w:val="a"/>
        <w:ind w:left="719" w:firstLine="0"/>
        <w:rPr>
          <w:rFonts w:hint="cs"/>
          <w:rtl/>
        </w:rPr>
      </w:pPr>
      <w:r>
        <w:rPr>
          <w:rFonts w:hint="cs"/>
          <w:rtl/>
        </w:rPr>
        <w:t>- - -</w:t>
      </w:r>
    </w:p>
    <w:p w14:paraId="1795B542" w14:textId="77777777" w:rsidR="00000000" w:rsidRDefault="00DD24A4">
      <w:pPr>
        <w:pStyle w:val="a"/>
        <w:rPr>
          <w:rFonts w:hint="cs"/>
          <w:rtl/>
        </w:rPr>
      </w:pPr>
    </w:p>
    <w:p w14:paraId="6557700E" w14:textId="77777777" w:rsidR="00000000" w:rsidRDefault="00DD24A4">
      <w:pPr>
        <w:pStyle w:val="ac"/>
        <w:rPr>
          <w:rtl/>
        </w:rPr>
      </w:pPr>
      <w:r>
        <w:rPr>
          <w:rFonts w:hint="eastAsia"/>
          <w:rtl/>
        </w:rPr>
        <w:t>מיכאל</w:t>
      </w:r>
      <w:r>
        <w:rPr>
          <w:rtl/>
        </w:rPr>
        <w:t xml:space="preserve"> רצון (הליכוד):</w:t>
      </w:r>
    </w:p>
    <w:p w14:paraId="6672A313" w14:textId="77777777" w:rsidR="00000000" w:rsidRDefault="00DD24A4">
      <w:pPr>
        <w:pStyle w:val="a"/>
        <w:rPr>
          <w:rFonts w:hint="cs"/>
          <w:rtl/>
        </w:rPr>
      </w:pPr>
    </w:p>
    <w:p w14:paraId="56E6EF83" w14:textId="77777777" w:rsidR="00000000" w:rsidRDefault="00DD24A4">
      <w:pPr>
        <w:pStyle w:val="a"/>
        <w:rPr>
          <w:rFonts w:hint="cs"/>
          <w:rtl/>
        </w:rPr>
      </w:pPr>
      <w:r>
        <w:rPr>
          <w:rFonts w:hint="cs"/>
          <w:rtl/>
        </w:rPr>
        <w:t>- - -</w:t>
      </w:r>
    </w:p>
    <w:p w14:paraId="747F45BC" w14:textId="77777777" w:rsidR="00000000" w:rsidRDefault="00DD24A4">
      <w:pPr>
        <w:pStyle w:val="a"/>
        <w:rPr>
          <w:rFonts w:hint="cs"/>
          <w:rtl/>
        </w:rPr>
      </w:pPr>
      <w:bookmarkStart w:id="140" w:name="FS000000512T27_02_2003_19_36_37C"/>
      <w:bookmarkEnd w:id="140"/>
    </w:p>
    <w:p w14:paraId="51A332A2" w14:textId="77777777" w:rsidR="00000000" w:rsidRDefault="00DD24A4">
      <w:pPr>
        <w:pStyle w:val="Speaker"/>
        <w:rPr>
          <w:rtl/>
        </w:rPr>
      </w:pPr>
      <w:bookmarkStart w:id="141" w:name="FS000000512T27_02_2003_19_24_05"/>
      <w:bookmarkEnd w:id="141"/>
      <w:r>
        <w:rPr>
          <w:rFonts w:hint="eastAsia"/>
          <w:rtl/>
        </w:rPr>
        <w:t>יוסי</w:t>
      </w:r>
      <w:r>
        <w:rPr>
          <w:rtl/>
        </w:rPr>
        <w:t xml:space="preserve"> שריד (מרצ):</w:t>
      </w:r>
    </w:p>
    <w:p w14:paraId="7CDA5C12" w14:textId="77777777" w:rsidR="00000000" w:rsidRDefault="00DD24A4">
      <w:pPr>
        <w:pStyle w:val="a"/>
        <w:rPr>
          <w:rFonts w:hint="cs"/>
          <w:rtl/>
        </w:rPr>
      </w:pPr>
    </w:p>
    <w:p w14:paraId="600B1BF8" w14:textId="77777777" w:rsidR="00000000" w:rsidRDefault="00DD24A4">
      <w:pPr>
        <w:pStyle w:val="a"/>
        <w:rPr>
          <w:rFonts w:hint="cs"/>
          <w:rtl/>
        </w:rPr>
      </w:pPr>
      <w:r>
        <w:rPr>
          <w:rFonts w:hint="cs"/>
          <w:rtl/>
        </w:rPr>
        <w:t xml:space="preserve">אתה פרשת בגלל העמדה המדינית, אבל עדיין אתה צריך לקנות את מקומך.  </w:t>
      </w:r>
    </w:p>
    <w:p w14:paraId="253CD5A2" w14:textId="77777777" w:rsidR="00000000" w:rsidRDefault="00DD24A4">
      <w:pPr>
        <w:pStyle w:val="a"/>
        <w:rPr>
          <w:rFonts w:hint="cs"/>
          <w:rtl/>
        </w:rPr>
      </w:pPr>
    </w:p>
    <w:p w14:paraId="29DC67D8" w14:textId="77777777" w:rsidR="00000000" w:rsidRDefault="00DD24A4">
      <w:pPr>
        <w:pStyle w:val="a"/>
        <w:rPr>
          <w:rFonts w:hint="cs"/>
          <w:rtl/>
        </w:rPr>
      </w:pPr>
      <w:r>
        <w:rPr>
          <w:rFonts w:hint="cs"/>
          <w:rtl/>
        </w:rPr>
        <w:t>אדוני היושב-ראש, אני רוצה לספר לך שהסיפור של שינוי הוא סיפור ההונאה הכי מרתק בפוליטיקה הישראלית לתולדותיה</w:t>
      </w:r>
      <w:r>
        <w:rPr>
          <w:rFonts w:hint="cs"/>
          <w:rtl/>
        </w:rPr>
        <w:t xml:space="preserve">. מרוב להיטות לגרש את ש"ס מגן-עדן, נולד בגיהינום הרומן הרומנטי בין יוסף לפיד לבין אפי איתם. הליברל הידוע בא בברית עם המשיחיסט הטרנספריסט הידוע, וזאת הבשורה העיקרית לציבור החילוני בישראל. </w:t>
      </w:r>
    </w:p>
    <w:p w14:paraId="07888198" w14:textId="77777777" w:rsidR="00000000" w:rsidRDefault="00DD24A4">
      <w:pPr>
        <w:pStyle w:val="a"/>
        <w:rPr>
          <w:rFonts w:hint="cs"/>
          <w:rtl/>
        </w:rPr>
      </w:pPr>
    </w:p>
    <w:p w14:paraId="1AE05992" w14:textId="77777777" w:rsidR="00000000" w:rsidRDefault="00DD24A4">
      <w:pPr>
        <w:pStyle w:val="a"/>
        <w:rPr>
          <w:rFonts w:hint="cs"/>
          <w:rtl/>
        </w:rPr>
      </w:pPr>
      <w:r>
        <w:rPr>
          <w:rFonts w:hint="cs"/>
          <w:rtl/>
        </w:rPr>
        <w:t>המהפכה החילונית הגדולה מסתיימת היום במתן וטו למפד"ל, לכן לא בוטל שו</w:t>
      </w:r>
      <w:r>
        <w:rPr>
          <w:rFonts w:hint="cs"/>
          <w:rtl/>
        </w:rPr>
        <w:t xml:space="preserve">ם חוק. אין לי זמן עכשיו, אבל הייתי יכול, כי יש לי כל ההסכמים הקואליציוניים - אני יכול לנתח אותם משפט במשפט. נותנים וטו למפד"ל </w:t>
      </w:r>
      <w:r>
        <w:rPr>
          <w:rtl/>
        </w:rPr>
        <w:t>–</w:t>
      </w:r>
      <w:r>
        <w:rPr>
          <w:rFonts w:hint="cs"/>
          <w:rtl/>
        </w:rPr>
        <w:t xml:space="preserve"> פעם ראשונה בתולדות המדינה שנותנים למפלגה דתית וטו. זה עוד לא היה. זה במידה רבה גם לאיחוד הלאומי </w:t>
      </w:r>
      <w:r>
        <w:rPr>
          <w:rtl/>
        </w:rPr>
        <w:t>–</w:t>
      </w:r>
      <w:r>
        <w:rPr>
          <w:rFonts w:hint="cs"/>
          <w:rtl/>
        </w:rPr>
        <w:t xml:space="preserve"> על הרכב של ועדות וצוותים ועל ה</w:t>
      </w:r>
      <w:r>
        <w:rPr>
          <w:rFonts w:hint="cs"/>
          <w:rtl/>
        </w:rPr>
        <w:t xml:space="preserve">מסקנות שלהם, כי לפי ההסכם הקואליציוני הכול צריך להסתיים בהסכמה. בעצם אנחנו צריכים להבין, שעד שהרב שפירא והרב אליהו לא יסכימו, בעצם לא תצא המהפכה החילונית לדרכה. </w:t>
      </w:r>
    </w:p>
    <w:p w14:paraId="2BD8F61B" w14:textId="77777777" w:rsidR="00000000" w:rsidRDefault="00DD24A4">
      <w:pPr>
        <w:pStyle w:val="a"/>
        <w:rPr>
          <w:rFonts w:hint="cs"/>
          <w:rtl/>
        </w:rPr>
      </w:pPr>
    </w:p>
    <w:p w14:paraId="3D6628E6" w14:textId="77777777" w:rsidR="00000000" w:rsidRDefault="00DD24A4">
      <w:pPr>
        <w:pStyle w:val="a"/>
        <w:rPr>
          <w:rFonts w:hint="cs"/>
          <w:rtl/>
        </w:rPr>
      </w:pPr>
      <w:r>
        <w:rPr>
          <w:rFonts w:hint="cs"/>
          <w:rtl/>
        </w:rPr>
        <w:t>ההר הוליד מפד"ל. אני ממש מאושר, מה אני אגיד לכם. האושר מציף אותי. את המהפכה הזאת תתחילו בלעדי</w:t>
      </w:r>
      <w:r>
        <w:rPr>
          <w:rFonts w:hint="cs"/>
          <w:rtl/>
        </w:rPr>
        <w:t>נו.</w:t>
      </w:r>
    </w:p>
    <w:p w14:paraId="133BD726" w14:textId="77777777" w:rsidR="00000000" w:rsidRDefault="00DD24A4">
      <w:pPr>
        <w:pStyle w:val="a"/>
        <w:rPr>
          <w:rFonts w:hint="cs"/>
          <w:rtl/>
        </w:rPr>
      </w:pPr>
    </w:p>
    <w:p w14:paraId="79B98D3D" w14:textId="77777777" w:rsidR="00000000" w:rsidRDefault="00DD24A4">
      <w:pPr>
        <w:pStyle w:val="a"/>
        <w:rPr>
          <w:rFonts w:hint="cs"/>
          <w:rtl/>
        </w:rPr>
      </w:pPr>
      <w:r>
        <w:rPr>
          <w:rFonts w:hint="cs"/>
          <w:rtl/>
        </w:rPr>
        <w:t xml:space="preserve">הציבור בישראל גם יודע מה המשמעות ומה החשיבות של ועדות. לו היו שינוי ולפיד מודיעים במערכת הבחירות שזה יהיה גורלה של המהפכה </w:t>
      </w:r>
      <w:r>
        <w:rPr>
          <w:rtl/>
        </w:rPr>
        <w:t>–</w:t>
      </w:r>
      <w:r>
        <w:rPr>
          <w:rFonts w:hint="cs"/>
          <w:rtl/>
        </w:rPr>
        <w:t xml:space="preserve"> ועדות -  וזאת תהיה הממשלה שלהם וזה יהיה ההרכב, אני משער שהצלחתם היתה פחותה. אני מרשה לעצמי לשער. </w:t>
      </w:r>
    </w:p>
    <w:p w14:paraId="5E6C6574" w14:textId="77777777" w:rsidR="00000000" w:rsidRDefault="00DD24A4">
      <w:pPr>
        <w:pStyle w:val="a"/>
        <w:ind w:firstLine="0"/>
        <w:rPr>
          <w:rFonts w:hint="cs"/>
          <w:rtl/>
        </w:rPr>
      </w:pPr>
      <w:r>
        <w:rPr>
          <w:rFonts w:hint="cs"/>
          <w:rtl/>
        </w:rPr>
        <w:tab/>
      </w:r>
    </w:p>
    <w:p w14:paraId="7F7CFC90" w14:textId="77777777" w:rsidR="00000000" w:rsidRDefault="00DD24A4">
      <w:pPr>
        <w:pStyle w:val="a"/>
        <w:ind w:firstLine="0"/>
        <w:rPr>
          <w:rFonts w:hint="cs"/>
          <w:rtl/>
        </w:rPr>
      </w:pPr>
      <w:r>
        <w:rPr>
          <w:rFonts w:hint="cs"/>
          <w:rtl/>
        </w:rPr>
        <w:tab/>
        <w:t>אני רוצה לומר עכשיו הערה א</w:t>
      </w:r>
      <w:r>
        <w:rPr>
          <w:rFonts w:hint="cs"/>
          <w:rtl/>
        </w:rPr>
        <w:t xml:space="preserve">ישית ובזה אני מסיים; באמת מסיים. </w:t>
      </w:r>
    </w:p>
    <w:p w14:paraId="78F20FF4" w14:textId="77777777" w:rsidR="00000000" w:rsidRDefault="00DD24A4">
      <w:pPr>
        <w:pStyle w:val="a"/>
        <w:ind w:firstLine="0"/>
        <w:rPr>
          <w:rFonts w:hint="cs"/>
          <w:rtl/>
        </w:rPr>
      </w:pPr>
    </w:p>
    <w:p w14:paraId="795AF65A" w14:textId="77777777" w:rsidR="00000000" w:rsidRDefault="00DD24A4">
      <w:pPr>
        <w:pStyle w:val="ad"/>
        <w:rPr>
          <w:rFonts w:hint="cs"/>
          <w:rtl/>
        </w:rPr>
      </w:pPr>
      <w:r>
        <w:rPr>
          <w:rFonts w:hint="cs"/>
          <w:rtl/>
        </w:rPr>
        <w:t>היו"ר אברהם הירשזון:</w:t>
      </w:r>
    </w:p>
    <w:p w14:paraId="31A9DE7F" w14:textId="77777777" w:rsidR="00000000" w:rsidRDefault="00DD24A4">
      <w:pPr>
        <w:pStyle w:val="Speaker"/>
        <w:rPr>
          <w:rFonts w:hint="cs"/>
          <w:b w:val="0"/>
          <w:bCs w:val="0"/>
          <w:u w:val="none"/>
          <w:rtl/>
        </w:rPr>
      </w:pPr>
      <w:bookmarkStart w:id="142" w:name="FS000000494T27_02_2003_19_25_30"/>
      <w:bookmarkEnd w:id="142"/>
      <w:r>
        <w:rPr>
          <w:rFonts w:hint="cs"/>
          <w:b w:val="0"/>
          <w:bCs w:val="0"/>
          <w:u w:val="none"/>
          <w:rtl/>
        </w:rPr>
        <w:tab/>
      </w:r>
    </w:p>
    <w:p w14:paraId="5CC97518" w14:textId="77777777" w:rsidR="00000000" w:rsidRDefault="00DD24A4">
      <w:pPr>
        <w:pStyle w:val="a"/>
        <w:rPr>
          <w:rFonts w:hint="cs"/>
          <w:rtl/>
        </w:rPr>
      </w:pPr>
      <w:r>
        <w:rPr>
          <w:rFonts w:hint="cs"/>
          <w:rtl/>
        </w:rPr>
        <w:t>קודם זה לא היה באמת?</w:t>
      </w:r>
    </w:p>
    <w:p w14:paraId="379DF415" w14:textId="77777777" w:rsidR="00000000" w:rsidRDefault="00DD24A4">
      <w:pPr>
        <w:pStyle w:val="a"/>
        <w:ind w:firstLine="0"/>
        <w:rPr>
          <w:rFonts w:hint="cs"/>
          <w:rtl/>
        </w:rPr>
      </w:pPr>
    </w:p>
    <w:p w14:paraId="41A9A5B7" w14:textId="77777777" w:rsidR="00000000" w:rsidRDefault="00DD24A4">
      <w:pPr>
        <w:pStyle w:val="Speaker"/>
        <w:rPr>
          <w:rtl/>
        </w:rPr>
      </w:pPr>
      <w:bookmarkStart w:id="143" w:name="FS000000512T27_02_2003_19_33_48"/>
      <w:bookmarkEnd w:id="143"/>
      <w:r>
        <w:rPr>
          <w:rFonts w:hint="eastAsia"/>
          <w:rtl/>
        </w:rPr>
        <w:t>יוסי</w:t>
      </w:r>
      <w:r>
        <w:rPr>
          <w:rtl/>
        </w:rPr>
        <w:t xml:space="preserve"> שריד (מרצ):</w:t>
      </w:r>
    </w:p>
    <w:p w14:paraId="24474063" w14:textId="77777777" w:rsidR="00000000" w:rsidRDefault="00DD24A4">
      <w:pPr>
        <w:pStyle w:val="a"/>
        <w:rPr>
          <w:rFonts w:hint="cs"/>
          <w:rtl/>
        </w:rPr>
      </w:pPr>
    </w:p>
    <w:p w14:paraId="5C7DE6D0" w14:textId="77777777" w:rsidR="00000000" w:rsidRDefault="00DD24A4">
      <w:pPr>
        <w:pStyle w:val="a"/>
        <w:rPr>
          <w:rFonts w:hint="cs"/>
          <w:rtl/>
        </w:rPr>
      </w:pPr>
      <w:r>
        <w:rPr>
          <w:rFonts w:hint="cs"/>
          <w:rtl/>
        </w:rPr>
        <w:t>קודם זה לא היה באמת.</w:t>
      </w:r>
    </w:p>
    <w:p w14:paraId="650C9306" w14:textId="77777777" w:rsidR="00000000" w:rsidRDefault="00DD24A4">
      <w:pPr>
        <w:pStyle w:val="a"/>
        <w:ind w:firstLine="0"/>
        <w:rPr>
          <w:rFonts w:hint="cs"/>
          <w:rtl/>
        </w:rPr>
      </w:pPr>
    </w:p>
    <w:p w14:paraId="2E7148BD" w14:textId="77777777" w:rsidR="00000000" w:rsidRDefault="00DD24A4">
      <w:pPr>
        <w:pStyle w:val="ac"/>
        <w:rPr>
          <w:rtl/>
        </w:rPr>
      </w:pPr>
      <w:r>
        <w:rPr>
          <w:rFonts w:hint="eastAsia"/>
          <w:rtl/>
        </w:rPr>
        <w:t>חיים</w:t>
      </w:r>
      <w:r>
        <w:rPr>
          <w:rtl/>
        </w:rPr>
        <w:t xml:space="preserve"> רמון (העבודה-מימד):</w:t>
      </w:r>
    </w:p>
    <w:p w14:paraId="4B00424B" w14:textId="77777777" w:rsidR="00000000" w:rsidRDefault="00DD24A4">
      <w:pPr>
        <w:pStyle w:val="a"/>
        <w:rPr>
          <w:rFonts w:hint="cs"/>
          <w:rtl/>
        </w:rPr>
      </w:pPr>
    </w:p>
    <w:p w14:paraId="63FC0399" w14:textId="77777777" w:rsidR="00000000" w:rsidRDefault="00DD24A4">
      <w:pPr>
        <w:pStyle w:val="a"/>
        <w:rPr>
          <w:rFonts w:hint="cs"/>
          <w:rtl/>
        </w:rPr>
      </w:pPr>
      <w:r>
        <w:rPr>
          <w:rFonts w:hint="cs"/>
          <w:rtl/>
        </w:rPr>
        <w:t xml:space="preserve">זה נאום יציאת ראש האופוזיציה. </w:t>
      </w:r>
    </w:p>
    <w:p w14:paraId="5622E1F1" w14:textId="77777777" w:rsidR="00000000" w:rsidRDefault="00DD24A4">
      <w:pPr>
        <w:pStyle w:val="a"/>
        <w:rPr>
          <w:rFonts w:hint="cs"/>
          <w:rtl/>
        </w:rPr>
      </w:pPr>
    </w:p>
    <w:p w14:paraId="1342C0D5" w14:textId="77777777" w:rsidR="00000000" w:rsidRDefault="00DD24A4">
      <w:pPr>
        <w:pStyle w:val="ad"/>
        <w:rPr>
          <w:rFonts w:hint="cs"/>
          <w:rtl/>
        </w:rPr>
      </w:pPr>
      <w:r>
        <w:rPr>
          <w:rFonts w:hint="cs"/>
          <w:rtl/>
        </w:rPr>
        <w:t>היו"ר אברהם הירשזון:</w:t>
      </w:r>
    </w:p>
    <w:p w14:paraId="02EC5C89" w14:textId="77777777" w:rsidR="00000000" w:rsidRDefault="00DD24A4">
      <w:pPr>
        <w:pStyle w:val="Speaker"/>
        <w:rPr>
          <w:rFonts w:hint="cs"/>
          <w:b w:val="0"/>
          <w:bCs w:val="0"/>
          <w:u w:val="none"/>
          <w:rtl/>
        </w:rPr>
      </w:pPr>
      <w:r>
        <w:rPr>
          <w:rFonts w:hint="cs"/>
          <w:b w:val="0"/>
          <w:bCs w:val="0"/>
          <w:u w:val="none"/>
          <w:rtl/>
        </w:rPr>
        <w:tab/>
      </w:r>
    </w:p>
    <w:p w14:paraId="40A6AD3D" w14:textId="77777777" w:rsidR="00000000" w:rsidRDefault="00DD24A4">
      <w:pPr>
        <w:pStyle w:val="a"/>
        <w:rPr>
          <w:rFonts w:hint="cs"/>
          <w:rtl/>
        </w:rPr>
      </w:pPr>
      <w:r>
        <w:rPr>
          <w:rFonts w:hint="cs"/>
          <w:rtl/>
        </w:rPr>
        <w:t>ולכן גם נתתי זמן מעבר.</w:t>
      </w:r>
    </w:p>
    <w:p w14:paraId="5550E337" w14:textId="77777777" w:rsidR="00000000" w:rsidRDefault="00DD24A4">
      <w:pPr>
        <w:pStyle w:val="a"/>
        <w:ind w:firstLine="0"/>
        <w:rPr>
          <w:rFonts w:hint="cs"/>
          <w:rtl/>
        </w:rPr>
      </w:pPr>
    </w:p>
    <w:p w14:paraId="1B298E99" w14:textId="77777777" w:rsidR="00000000" w:rsidRDefault="00DD24A4">
      <w:pPr>
        <w:pStyle w:val="Speaker"/>
        <w:rPr>
          <w:rtl/>
        </w:rPr>
      </w:pPr>
      <w:bookmarkStart w:id="144" w:name="FS000000512T27_02_2003_19_35_46"/>
      <w:bookmarkEnd w:id="144"/>
      <w:r>
        <w:rPr>
          <w:rFonts w:hint="eastAsia"/>
          <w:rtl/>
        </w:rPr>
        <w:t>יוסי</w:t>
      </w:r>
      <w:r>
        <w:rPr>
          <w:rtl/>
        </w:rPr>
        <w:t xml:space="preserve"> שריד (מרצ):</w:t>
      </w:r>
    </w:p>
    <w:p w14:paraId="2450405A" w14:textId="77777777" w:rsidR="00000000" w:rsidRDefault="00DD24A4">
      <w:pPr>
        <w:pStyle w:val="a"/>
        <w:rPr>
          <w:rFonts w:hint="cs"/>
          <w:rtl/>
        </w:rPr>
      </w:pPr>
    </w:p>
    <w:p w14:paraId="35C17C16" w14:textId="77777777" w:rsidR="00000000" w:rsidRDefault="00DD24A4">
      <w:pPr>
        <w:pStyle w:val="a"/>
        <w:rPr>
          <w:rFonts w:hint="cs"/>
          <w:rtl/>
        </w:rPr>
      </w:pPr>
      <w:r>
        <w:rPr>
          <w:rFonts w:hint="cs"/>
          <w:rtl/>
        </w:rPr>
        <w:t>אדוני היושב-ר</w:t>
      </w:r>
      <w:r>
        <w:rPr>
          <w:rFonts w:hint="cs"/>
          <w:rtl/>
        </w:rPr>
        <w:t xml:space="preserve">אש, אני רוצה לומר משהו אישי. במשך שנים פיזר טומי לפיד שקר, ואולי השקר הזה קנה לו אחיזה במקומות כאלה ואחרים. הוא טען שמרצ מסרה התחייבות של "רק לא ש"ס". זה שקר. מדוע?  כי מרצ </w:t>
      </w:r>
      <w:r>
        <w:rPr>
          <w:rtl/>
        </w:rPr>
        <w:t>–</w:t>
      </w:r>
      <w:r>
        <w:rPr>
          <w:rFonts w:hint="cs"/>
          <w:rtl/>
        </w:rPr>
        <w:t xml:space="preserve"> ב=</w:t>
      </w:r>
      <w:r>
        <w:t>read my lips</w:t>
      </w:r>
      <w:r>
        <w:rPr>
          <w:rFonts w:hint="cs"/>
          <w:rtl/>
        </w:rPr>
        <w:t xml:space="preserve"> המפורסם </w:t>
      </w:r>
      <w:r>
        <w:rPr>
          <w:rtl/>
        </w:rPr>
        <w:t>–</w:t>
      </w:r>
      <w:r>
        <w:rPr>
          <w:rFonts w:hint="cs"/>
          <w:rtl/>
        </w:rPr>
        <w:t xml:space="preserve"> לא מסרה התחייבות כזאת. המשפט הזה, שאני מוכן לומר שהוא לא</w:t>
      </w:r>
      <w:r>
        <w:rPr>
          <w:rFonts w:hint="cs"/>
          <w:rtl/>
        </w:rPr>
        <w:t xml:space="preserve"> היה המשפט הכי שקול שמר שריד אמר בימי חייו, נאמר לאחר הבחירות ולא לפני הבחירות. לכן אין אדם אחד בארץ, אדם אחד בארץ, שיכול לבוא אלי או אל מרצ ולומר: אתם הולכתם אותי שולל. אתם מעלתם באמוננו. נתנו לכם קול על סמך מחויבות של בחירות ואתם לא עמדתם בהתחייבות. </w:t>
      </w:r>
    </w:p>
    <w:p w14:paraId="5AC22518" w14:textId="77777777" w:rsidR="00000000" w:rsidRDefault="00DD24A4">
      <w:pPr>
        <w:pStyle w:val="a"/>
        <w:rPr>
          <w:rFonts w:hint="cs"/>
          <w:rtl/>
        </w:rPr>
      </w:pPr>
    </w:p>
    <w:p w14:paraId="6515E009" w14:textId="77777777" w:rsidR="00000000" w:rsidRDefault="00DD24A4">
      <w:pPr>
        <w:pStyle w:val="a"/>
        <w:rPr>
          <w:rFonts w:hint="cs"/>
          <w:rtl/>
        </w:rPr>
      </w:pPr>
      <w:r>
        <w:rPr>
          <w:rFonts w:hint="cs"/>
          <w:rtl/>
        </w:rPr>
        <w:t>אב</w:t>
      </w:r>
      <w:r>
        <w:rPr>
          <w:rFonts w:hint="cs"/>
          <w:rtl/>
        </w:rPr>
        <w:t xml:space="preserve">ל יש עכשיו מאות אלפי אזרחים בארץ שיכולים להגיד שלפיד הוליך אותם שולל, כי אין התחייבות אחת שהוא לא הפר. ורק ש"ס נשארה בחוץ, זה נכון,  וכל השאר נמחק והיה כלא היה וכל השאר ועדה ברשות ובסמכות המפד"ל. זה מה שנשאר. </w:t>
      </w:r>
    </w:p>
    <w:p w14:paraId="13409CB4" w14:textId="77777777" w:rsidR="00000000" w:rsidRDefault="00DD24A4">
      <w:pPr>
        <w:pStyle w:val="a"/>
        <w:rPr>
          <w:rFonts w:hint="cs"/>
          <w:rtl/>
        </w:rPr>
      </w:pPr>
    </w:p>
    <w:p w14:paraId="30C85A4B" w14:textId="77777777" w:rsidR="00000000" w:rsidRDefault="00DD24A4">
      <w:pPr>
        <w:pStyle w:val="a"/>
        <w:rPr>
          <w:rFonts w:hint="cs"/>
          <w:rtl/>
        </w:rPr>
      </w:pPr>
      <w:r>
        <w:rPr>
          <w:rFonts w:hint="cs"/>
          <w:rtl/>
        </w:rPr>
        <w:t>עכשיו אני רשאי לומר למר לפיד, שאם הוא יספר על</w:t>
      </w:r>
      <w:r>
        <w:rPr>
          <w:rFonts w:hint="cs"/>
          <w:rtl/>
        </w:rPr>
        <w:t xml:space="preserve">י שקרים, אני אספר עליו אך ורק את האמת. </w:t>
      </w:r>
    </w:p>
    <w:p w14:paraId="113CABDE" w14:textId="77777777" w:rsidR="00000000" w:rsidRDefault="00DD24A4">
      <w:pPr>
        <w:pStyle w:val="a"/>
        <w:rPr>
          <w:rFonts w:hint="cs"/>
          <w:rtl/>
        </w:rPr>
      </w:pPr>
    </w:p>
    <w:p w14:paraId="5F9A1519" w14:textId="77777777" w:rsidR="00000000" w:rsidRDefault="00DD24A4">
      <w:pPr>
        <w:pStyle w:val="a"/>
        <w:rPr>
          <w:rFonts w:hint="cs"/>
          <w:rtl/>
        </w:rPr>
      </w:pPr>
      <w:r>
        <w:rPr>
          <w:rFonts w:hint="cs"/>
          <w:rtl/>
        </w:rPr>
        <w:t>נראה שבתחום אחד בכל זאת תרגיש שינוי כמו בבית, וזה בתחום הכלכלי והחברתי. זה נכון, בעיקר עכשיו כאשר ביבי נתניהו יהיה שר האוצר. ביבי נתניהו לא יכול היה להתמנות לשר האוצר, אדוני ראש הממשלה, בארצות-הברית. למה? כי הוא יות</w:t>
      </w:r>
      <w:r>
        <w:rPr>
          <w:rFonts w:hint="cs"/>
          <w:rtl/>
        </w:rPr>
        <w:t xml:space="preserve">ר מדי קפיטליסט אפילו להשקפה האמריקנית. </w:t>
      </w:r>
    </w:p>
    <w:p w14:paraId="35285BCA" w14:textId="77777777" w:rsidR="00000000" w:rsidRDefault="00DD24A4">
      <w:pPr>
        <w:pStyle w:val="a"/>
        <w:ind w:firstLine="0"/>
        <w:rPr>
          <w:rFonts w:hint="cs"/>
          <w:rtl/>
        </w:rPr>
      </w:pPr>
    </w:p>
    <w:p w14:paraId="685629F3" w14:textId="77777777" w:rsidR="00000000" w:rsidRDefault="00DD24A4">
      <w:pPr>
        <w:pStyle w:val="ad"/>
        <w:rPr>
          <w:rFonts w:hint="cs"/>
          <w:rtl/>
        </w:rPr>
      </w:pPr>
      <w:r>
        <w:rPr>
          <w:rFonts w:hint="cs"/>
          <w:rtl/>
        </w:rPr>
        <w:t>היו"ר אברהם הירשזון:</w:t>
      </w:r>
    </w:p>
    <w:p w14:paraId="4C9439C0" w14:textId="77777777" w:rsidR="00000000" w:rsidRDefault="00DD24A4">
      <w:pPr>
        <w:pStyle w:val="a"/>
        <w:ind w:firstLine="0"/>
        <w:rPr>
          <w:rFonts w:hint="cs"/>
          <w:rtl/>
        </w:rPr>
      </w:pPr>
    </w:p>
    <w:p w14:paraId="6D7858DC" w14:textId="77777777" w:rsidR="00000000" w:rsidRDefault="00DD24A4">
      <w:pPr>
        <w:pStyle w:val="a"/>
        <w:ind w:firstLine="0"/>
        <w:rPr>
          <w:rFonts w:hint="cs"/>
          <w:rtl/>
        </w:rPr>
      </w:pPr>
      <w:r>
        <w:rPr>
          <w:rFonts w:hint="cs"/>
          <w:rtl/>
        </w:rPr>
        <w:tab/>
        <w:t xml:space="preserve">כי הוא גם ישראלי. </w:t>
      </w:r>
    </w:p>
    <w:p w14:paraId="3CF5CF28" w14:textId="77777777" w:rsidR="00000000" w:rsidRDefault="00DD24A4">
      <w:pPr>
        <w:pStyle w:val="a"/>
        <w:ind w:firstLine="0"/>
        <w:rPr>
          <w:rFonts w:hint="cs"/>
          <w:rtl/>
        </w:rPr>
      </w:pPr>
    </w:p>
    <w:p w14:paraId="3D190647" w14:textId="77777777" w:rsidR="00000000" w:rsidRDefault="00DD24A4">
      <w:pPr>
        <w:pStyle w:val="Speaker"/>
        <w:rPr>
          <w:rtl/>
        </w:rPr>
      </w:pPr>
      <w:bookmarkStart w:id="145" w:name="FS000000512T27_02_2003_19_44_41"/>
      <w:bookmarkEnd w:id="145"/>
      <w:r>
        <w:rPr>
          <w:rFonts w:hint="eastAsia"/>
          <w:rtl/>
        </w:rPr>
        <w:t>יוסי</w:t>
      </w:r>
      <w:r>
        <w:rPr>
          <w:rtl/>
        </w:rPr>
        <w:t xml:space="preserve"> שריד (מרצ):</w:t>
      </w:r>
    </w:p>
    <w:p w14:paraId="041295FB" w14:textId="77777777" w:rsidR="00000000" w:rsidRDefault="00DD24A4">
      <w:pPr>
        <w:pStyle w:val="a"/>
        <w:rPr>
          <w:rFonts w:hint="cs"/>
          <w:rtl/>
        </w:rPr>
      </w:pPr>
    </w:p>
    <w:p w14:paraId="58107CE6" w14:textId="77777777" w:rsidR="00000000" w:rsidRDefault="00DD24A4">
      <w:pPr>
        <w:pStyle w:val="a"/>
        <w:rPr>
          <w:rFonts w:hint="cs"/>
          <w:rtl/>
        </w:rPr>
      </w:pPr>
      <w:r>
        <w:rPr>
          <w:rFonts w:hint="cs"/>
          <w:rtl/>
        </w:rPr>
        <w:t>לידו אפילו מילטון פרידמן הוא ממש סוציאליסט. אז מכיוון שזו בעצם השקפתה של שינוי, אני יכול לצטט את דברי המשורר המופלא, שכאשר ינחתו הגזירות בקרוב, בוודאי בער</w:t>
      </w:r>
      <w:r>
        <w:rPr>
          <w:rFonts w:hint="cs"/>
          <w:rtl/>
        </w:rPr>
        <w:t xml:space="preserve">גה עצומה שינוי תעודד את גוזר הגזירות במשפטים הנהדרים: עוד פגע הב, תלאה שלחיה, ולא אשאל עוד מהיכן תאמר שינוי: אני מוכן, מוכן, מוכן. למי שלא יודע מי המשורר, שייגש אלי ואני אסביר לו - משורר חשוב. </w:t>
      </w:r>
    </w:p>
    <w:p w14:paraId="0B945EAC" w14:textId="77777777" w:rsidR="00000000" w:rsidRDefault="00DD24A4">
      <w:pPr>
        <w:pStyle w:val="a"/>
        <w:rPr>
          <w:rFonts w:hint="cs"/>
          <w:rtl/>
        </w:rPr>
      </w:pPr>
    </w:p>
    <w:p w14:paraId="56009B2A" w14:textId="77777777" w:rsidR="00000000" w:rsidRDefault="00DD24A4">
      <w:pPr>
        <w:pStyle w:val="a"/>
        <w:rPr>
          <w:rFonts w:hint="cs"/>
          <w:rtl/>
        </w:rPr>
      </w:pPr>
      <w:r>
        <w:rPr>
          <w:rFonts w:hint="cs"/>
          <w:rtl/>
        </w:rPr>
        <w:t>והמשפט האחרון, אדוני ראש הממשלה, אתה דיברת בראשית דבריך על הל</w:t>
      </w:r>
      <w:r>
        <w:rPr>
          <w:rFonts w:hint="cs"/>
          <w:rtl/>
        </w:rPr>
        <w:t xml:space="preserve">ב השומע. ציטטת מן התפילה </w:t>
      </w:r>
      <w:r>
        <w:rPr>
          <w:rtl/>
        </w:rPr>
        <w:t>–</w:t>
      </w:r>
      <w:r>
        <w:rPr>
          <w:rFonts w:hint="cs"/>
          <w:rtl/>
        </w:rPr>
        <w:t xml:space="preserve"> "לב שומע". תראה, אתמול התאבד מגדל פרחים. דרך אגב, נדמה לי שהוא מהמעמד הבינוני. מגדל פרחים הוא ממעמד בינוני, לא? התאבד מגדל פרחים. הוא לא הראשון, כבר התאבדו לפניו אנשים שנפלו ולא מצאו מוצא, והרגישו שהם ממש חנוקים ובאו מים עד נפש. </w:t>
      </w:r>
      <w:r>
        <w:rPr>
          <w:rFonts w:hint="cs"/>
          <w:rtl/>
        </w:rPr>
        <w:t xml:space="preserve">אני שואל: האם למגדלי הפרחים ולאנשים אחרים במדינת ישראל, ששקועים עד למעלה מראש ביוון המצוקה, יהיה להם לב שומע בממשלה שלך? על סמך מה אנחנו יכולים לשער את זה? לב שומע, אוזן שומעת, אוזן קשובה? </w:t>
      </w:r>
    </w:p>
    <w:p w14:paraId="704D7A50" w14:textId="77777777" w:rsidR="00000000" w:rsidRDefault="00DD24A4">
      <w:pPr>
        <w:pStyle w:val="a"/>
        <w:rPr>
          <w:rFonts w:hint="cs"/>
          <w:rtl/>
        </w:rPr>
      </w:pPr>
    </w:p>
    <w:p w14:paraId="675A4A05" w14:textId="77777777" w:rsidR="00000000" w:rsidRDefault="00DD24A4">
      <w:pPr>
        <w:pStyle w:val="a"/>
        <w:rPr>
          <w:rFonts w:hint="cs"/>
          <w:rtl/>
        </w:rPr>
      </w:pPr>
      <w:r>
        <w:rPr>
          <w:rFonts w:hint="cs"/>
          <w:rtl/>
        </w:rPr>
        <w:t>ילדה בת 12, אדוני היושב-ראש, התקשרה אתמול למשטרה לאחר שלא אכלה יו</w:t>
      </w:r>
      <w:r>
        <w:rPr>
          <w:rFonts w:hint="cs"/>
          <w:rtl/>
        </w:rPr>
        <w:t xml:space="preserve">מיים. ואני שואל: קודם כול, למה היא צריכה לא לאכול יומיים? שנית, למה היא צריכה להתקשר? ושלישית, למה היא צריכה להתקשר למשטרה? </w:t>
      </w:r>
    </w:p>
    <w:p w14:paraId="0DD67E82" w14:textId="77777777" w:rsidR="00000000" w:rsidRDefault="00DD24A4">
      <w:pPr>
        <w:pStyle w:val="a"/>
        <w:rPr>
          <w:rFonts w:hint="cs"/>
          <w:rtl/>
        </w:rPr>
      </w:pPr>
    </w:p>
    <w:p w14:paraId="78BFE8C9" w14:textId="77777777" w:rsidR="00000000" w:rsidRDefault="00DD24A4">
      <w:pPr>
        <w:pStyle w:val="a"/>
        <w:rPr>
          <w:rFonts w:hint="cs"/>
          <w:rtl/>
        </w:rPr>
      </w:pPr>
      <w:r>
        <w:rPr>
          <w:rFonts w:hint="cs"/>
          <w:rtl/>
        </w:rPr>
        <w:t xml:space="preserve">יהיה לב שומע על-פי התפילה בממשלה או שלא יהיה לב שומע? על-פי מה שהיה בשנתיים האחרונות כנראה לא יהיה לב שומע. תודה רבה. </w:t>
      </w:r>
    </w:p>
    <w:p w14:paraId="7552639F" w14:textId="77777777" w:rsidR="00000000" w:rsidRDefault="00DD24A4">
      <w:pPr>
        <w:pStyle w:val="a"/>
        <w:ind w:firstLine="0"/>
        <w:rPr>
          <w:rFonts w:hint="cs"/>
          <w:rtl/>
        </w:rPr>
      </w:pPr>
    </w:p>
    <w:p w14:paraId="74C4CDA9" w14:textId="77777777" w:rsidR="00000000" w:rsidRDefault="00DD24A4">
      <w:pPr>
        <w:pStyle w:val="ad"/>
        <w:rPr>
          <w:rFonts w:hint="cs"/>
          <w:rtl/>
        </w:rPr>
      </w:pPr>
      <w:r>
        <w:rPr>
          <w:rFonts w:hint="cs"/>
          <w:rtl/>
        </w:rPr>
        <w:t>היו"ר אברה</w:t>
      </w:r>
      <w:r>
        <w:rPr>
          <w:rFonts w:hint="cs"/>
          <w:rtl/>
        </w:rPr>
        <w:t>ם הירשזון:</w:t>
      </w:r>
    </w:p>
    <w:p w14:paraId="3D12B2D2" w14:textId="77777777" w:rsidR="00000000" w:rsidRDefault="00DD24A4">
      <w:pPr>
        <w:pStyle w:val="a"/>
        <w:ind w:firstLine="0"/>
        <w:rPr>
          <w:rFonts w:hint="cs"/>
          <w:rtl/>
        </w:rPr>
      </w:pPr>
    </w:p>
    <w:p w14:paraId="116307D2" w14:textId="77777777" w:rsidR="00000000" w:rsidRDefault="00DD24A4">
      <w:pPr>
        <w:pStyle w:val="a"/>
        <w:ind w:firstLine="0"/>
        <w:rPr>
          <w:rFonts w:hint="cs"/>
          <w:rtl/>
        </w:rPr>
      </w:pPr>
      <w:r>
        <w:rPr>
          <w:rFonts w:hint="cs"/>
          <w:rtl/>
        </w:rPr>
        <w:tab/>
        <w:t xml:space="preserve">תודה רבה, אדוני. </w:t>
      </w:r>
    </w:p>
    <w:p w14:paraId="1F2FBB7D" w14:textId="77777777" w:rsidR="00000000" w:rsidRDefault="00DD24A4">
      <w:pPr>
        <w:pStyle w:val="a"/>
        <w:ind w:firstLine="0"/>
        <w:rPr>
          <w:rFonts w:hint="cs"/>
          <w:rtl/>
        </w:rPr>
      </w:pPr>
    </w:p>
    <w:p w14:paraId="053866BB" w14:textId="77777777" w:rsidR="00000000" w:rsidRDefault="00DD24A4">
      <w:pPr>
        <w:pStyle w:val="ac"/>
        <w:rPr>
          <w:rtl/>
        </w:rPr>
      </w:pPr>
      <w:r>
        <w:rPr>
          <w:rFonts w:hint="eastAsia"/>
          <w:rtl/>
        </w:rPr>
        <w:t>רוחמה</w:t>
      </w:r>
      <w:r>
        <w:rPr>
          <w:rtl/>
        </w:rPr>
        <w:t xml:space="preserve"> אברהם (הליכוד):</w:t>
      </w:r>
    </w:p>
    <w:p w14:paraId="5FC9CFE0" w14:textId="77777777" w:rsidR="00000000" w:rsidRDefault="00DD24A4">
      <w:pPr>
        <w:pStyle w:val="a"/>
        <w:rPr>
          <w:rFonts w:hint="cs"/>
          <w:rtl/>
        </w:rPr>
      </w:pPr>
    </w:p>
    <w:p w14:paraId="5C38AA33" w14:textId="77777777" w:rsidR="00000000" w:rsidRDefault="00DD24A4">
      <w:pPr>
        <w:pStyle w:val="a"/>
        <w:rPr>
          <w:rFonts w:hint="cs"/>
          <w:rtl/>
        </w:rPr>
      </w:pPr>
      <w:r>
        <w:rPr>
          <w:rFonts w:hint="cs"/>
          <w:rtl/>
        </w:rPr>
        <w:t xml:space="preserve">בגלל זה הממשלה הכי גדולה - - - </w:t>
      </w:r>
    </w:p>
    <w:p w14:paraId="04E660F7" w14:textId="77777777" w:rsidR="00000000" w:rsidRDefault="00DD24A4">
      <w:pPr>
        <w:pStyle w:val="a"/>
        <w:ind w:firstLine="0"/>
        <w:rPr>
          <w:rFonts w:hint="cs"/>
          <w:rtl/>
        </w:rPr>
      </w:pPr>
    </w:p>
    <w:p w14:paraId="15228F91" w14:textId="77777777" w:rsidR="00000000" w:rsidRDefault="00DD24A4">
      <w:pPr>
        <w:pStyle w:val="ad"/>
        <w:rPr>
          <w:rFonts w:hint="cs"/>
          <w:rtl/>
        </w:rPr>
      </w:pPr>
      <w:r>
        <w:rPr>
          <w:rFonts w:hint="cs"/>
          <w:rtl/>
        </w:rPr>
        <w:t>היו"ר אברהם הירשזון:</w:t>
      </w:r>
    </w:p>
    <w:p w14:paraId="69EA6B1D" w14:textId="77777777" w:rsidR="00000000" w:rsidRDefault="00DD24A4">
      <w:pPr>
        <w:pStyle w:val="a"/>
        <w:ind w:firstLine="0"/>
        <w:rPr>
          <w:rFonts w:hint="cs"/>
          <w:rtl/>
        </w:rPr>
      </w:pPr>
    </w:p>
    <w:p w14:paraId="611C35A3" w14:textId="77777777" w:rsidR="00000000" w:rsidRDefault="00DD24A4">
      <w:pPr>
        <w:pStyle w:val="a"/>
        <w:ind w:firstLine="0"/>
        <w:rPr>
          <w:rFonts w:hint="cs"/>
          <w:rtl/>
        </w:rPr>
      </w:pPr>
      <w:r>
        <w:rPr>
          <w:rFonts w:hint="cs"/>
          <w:rtl/>
        </w:rPr>
        <w:tab/>
        <w:t xml:space="preserve">חבר הכנסת שאול יהלום, ואחריו </w:t>
      </w:r>
      <w:r>
        <w:rPr>
          <w:rtl/>
        </w:rPr>
        <w:t>–</w:t>
      </w:r>
      <w:r>
        <w:rPr>
          <w:rFonts w:hint="cs"/>
          <w:rtl/>
        </w:rPr>
        <w:t xml:space="preserve"> חבר הכנסת יעקב ליצמן. </w:t>
      </w:r>
    </w:p>
    <w:p w14:paraId="1242A2F5" w14:textId="77777777" w:rsidR="00000000" w:rsidRDefault="00DD24A4">
      <w:pPr>
        <w:pStyle w:val="a"/>
        <w:ind w:firstLine="0"/>
        <w:rPr>
          <w:rFonts w:hint="cs"/>
          <w:rtl/>
        </w:rPr>
      </w:pPr>
    </w:p>
    <w:p w14:paraId="21724455" w14:textId="77777777" w:rsidR="00000000" w:rsidRDefault="00DD24A4">
      <w:pPr>
        <w:pStyle w:val="Speaker"/>
        <w:rPr>
          <w:rtl/>
        </w:rPr>
      </w:pPr>
      <w:bookmarkStart w:id="146" w:name="FS000000524T27_02_2003_19_56_14"/>
      <w:bookmarkEnd w:id="146"/>
      <w:r>
        <w:rPr>
          <w:rFonts w:hint="eastAsia"/>
          <w:rtl/>
        </w:rPr>
        <w:t>שאול</w:t>
      </w:r>
      <w:r>
        <w:rPr>
          <w:rtl/>
        </w:rPr>
        <w:t xml:space="preserve"> יהלום (מפד"ל):</w:t>
      </w:r>
    </w:p>
    <w:p w14:paraId="37B4349D" w14:textId="77777777" w:rsidR="00000000" w:rsidRDefault="00DD24A4">
      <w:pPr>
        <w:pStyle w:val="a"/>
        <w:rPr>
          <w:rFonts w:hint="cs"/>
          <w:rtl/>
        </w:rPr>
      </w:pPr>
    </w:p>
    <w:p w14:paraId="17534CAB" w14:textId="77777777" w:rsidR="00000000" w:rsidRDefault="00DD24A4">
      <w:pPr>
        <w:pStyle w:val="a"/>
        <w:rPr>
          <w:rFonts w:hint="cs"/>
          <w:rtl/>
        </w:rPr>
      </w:pPr>
      <w:r>
        <w:rPr>
          <w:rFonts w:hint="cs"/>
          <w:rtl/>
        </w:rPr>
        <w:t>אדוני ראש הממשלה, אדוני היושב-ראש, רבותי השרים, חברי הכנסת, השרים המי</w:t>
      </w:r>
      <w:r>
        <w:rPr>
          <w:rFonts w:hint="cs"/>
          <w:rtl/>
        </w:rPr>
        <w:t xml:space="preserve">ועדים, המפד"ל מצטרפת לממשלה, תומכת בממשלה. </w:t>
      </w:r>
    </w:p>
    <w:p w14:paraId="71B10998" w14:textId="77777777" w:rsidR="00000000" w:rsidRDefault="00DD24A4">
      <w:pPr>
        <w:pStyle w:val="a"/>
        <w:ind w:firstLine="0"/>
        <w:rPr>
          <w:rFonts w:hint="cs"/>
          <w:rtl/>
        </w:rPr>
      </w:pPr>
    </w:p>
    <w:p w14:paraId="2FCA0561" w14:textId="77777777" w:rsidR="00000000" w:rsidRDefault="00DD24A4">
      <w:pPr>
        <w:pStyle w:val="ac"/>
        <w:rPr>
          <w:rtl/>
        </w:rPr>
      </w:pPr>
      <w:r>
        <w:rPr>
          <w:rFonts w:hint="eastAsia"/>
          <w:rtl/>
        </w:rPr>
        <w:t>טלב</w:t>
      </w:r>
      <w:r>
        <w:rPr>
          <w:rtl/>
        </w:rPr>
        <w:t xml:space="preserve"> אלסאנע (רע"ם):</w:t>
      </w:r>
    </w:p>
    <w:p w14:paraId="743D2923" w14:textId="77777777" w:rsidR="00000000" w:rsidRDefault="00DD24A4">
      <w:pPr>
        <w:pStyle w:val="a"/>
        <w:rPr>
          <w:rFonts w:hint="cs"/>
          <w:rtl/>
        </w:rPr>
      </w:pPr>
    </w:p>
    <w:p w14:paraId="696007D1" w14:textId="77777777" w:rsidR="00000000" w:rsidRDefault="00DD24A4">
      <w:pPr>
        <w:pStyle w:val="a"/>
        <w:rPr>
          <w:rFonts w:hint="cs"/>
          <w:rtl/>
        </w:rPr>
      </w:pPr>
      <w:r>
        <w:rPr>
          <w:rFonts w:hint="cs"/>
          <w:rtl/>
        </w:rPr>
        <w:t xml:space="preserve">זו ממש הפתעה. </w:t>
      </w:r>
    </w:p>
    <w:p w14:paraId="2418D08B" w14:textId="77777777" w:rsidR="00000000" w:rsidRDefault="00DD24A4">
      <w:pPr>
        <w:pStyle w:val="a"/>
        <w:ind w:firstLine="0"/>
        <w:rPr>
          <w:rFonts w:hint="cs"/>
          <w:rtl/>
        </w:rPr>
      </w:pPr>
      <w:r>
        <w:rPr>
          <w:rtl/>
        </w:rPr>
        <w:br w:type="page"/>
      </w:r>
    </w:p>
    <w:p w14:paraId="67052263" w14:textId="77777777" w:rsidR="00000000" w:rsidRDefault="00DD24A4">
      <w:pPr>
        <w:pStyle w:val="Speaker"/>
        <w:rPr>
          <w:rtl/>
        </w:rPr>
      </w:pPr>
      <w:bookmarkStart w:id="147" w:name="FS000000524T27_02_2003_19_57_08"/>
      <w:bookmarkEnd w:id="147"/>
      <w:r>
        <w:rPr>
          <w:rFonts w:hint="eastAsia"/>
          <w:rtl/>
        </w:rPr>
        <w:t>שאול</w:t>
      </w:r>
      <w:r>
        <w:rPr>
          <w:rtl/>
        </w:rPr>
        <w:t xml:space="preserve"> יהלום (מפד"ל):</w:t>
      </w:r>
    </w:p>
    <w:p w14:paraId="4B050B27" w14:textId="77777777" w:rsidR="00000000" w:rsidRDefault="00DD24A4">
      <w:pPr>
        <w:pStyle w:val="a"/>
        <w:rPr>
          <w:rFonts w:hint="cs"/>
          <w:rtl/>
        </w:rPr>
      </w:pPr>
    </w:p>
    <w:p w14:paraId="1B89B32F" w14:textId="77777777" w:rsidR="00000000" w:rsidRDefault="00DD24A4">
      <w:pPr>
        <w:pStyle w:val="a"/>
        <w:rPr>
          <w:rFonts w:hint="cs"/>
          <w:rtl/>
        </w:rPr>
      </w:pPr>
      <w:r>
        <w:rPr>
          <w:rFonts w:hint="cs"/>
          <w:rtl/>
        </w:rPr>
        <w:t xml:space="preserve">הרבה חברינו בסיעות הדתיות, או כפי שהן נקראות "סיעות חרדיות", מרבים בימים האחרונים לשלוח חצים אלינו ולומר לנו: מדוע זה הצטרפתם, מדוע אתם יושבים עם שינוי. </w:t>
      </w:r>
      <w:r>
        <w:rPr>
          <w:rFonts w:hint="cs"/>
          <w:rtl/>
        </w:rPr>
        <w:t xml:space="preserve">אדוני היושב-ראש, המפד"ל רואה עצמה כגשר, תמיד ראתה עצמה כגשר, תמיד ראתה את חובתה להוריד, לצמצם פערים, בפרט בין דתיים וחילונים. </w:t>
      </w:r>
    </w:p>
    <w:p w14:paraId="0CABC7A7" w14:textId="77777777" w:rsidR="00000000" w:rsidRDefault="00DD24A4">
      <w:pPr>
        <w:pStyle w:val="a"/>
        <w:rPr>
          <w:rFonts w:hint="cs"/>
          <w:rtl/>
        </w:rPr>
      </w:pPr>
    </w:p>
    <w:p w14:paraId="35170046" w14:textId="77777777" w:rsidR="00000000" w:rsidRDefault="00DD24A4">
      <w:pPr>
        <w:pStyle w:val="a"/>
        <w:rPr>
          <w:rFonts w:hint="cs"/>
          <w:rtl/>
        </w:rPr>
      </w:pPr>
      <w:r>
        <w:rPr>
          <w:rFonts w:hint="cs"/>
          <w:rtl/>
        </w:rPr>
        <w:t>מפלגת שינוי שמה על דגלה: אנחנו מפלגה חילונית שרוצה להפוך את מדינת ישראל למדינה חילונית. זה מאוד זעק. אנחנו עצמנו יצאנו במערכת הב</w:t>
      </w:r>
      <w:r>
        <w:rPr>
          <w:rFonts w:hint="cs"/>
          <w:rtl/>
        </w:rPr>
        <w:t>חירות נגד המגמה הזאת, אבל קיבלנו שיש אידיאולוגיה כזאת גם במדינה שלנו, בחברה שלנו. אבל השוק שאנחנו קיבלנו כשוק אמיתי, כהלם אמיתי, היה שהמפלגה החילונית הזאת, שינוי, קיבלה 15 מנדטים. לאמור: זאת לא קבוצה קטנה. מאות אלפים, רבים במדינת ישראל יש להם בעיה קשה עם ה</w:t>
      </w:r>
      <w:r>
        <w:rPr>
          <w:rFonts w:hint="cs"/>
          <w:rtl/>
        </w:rPr>
        <w:t xml:space="preserve">מפלגות הדתיות ועם היהדות כפי שהיא מצטיירת להם. </w:t>
      </w:r>
    </w:p>
    <w:p w14:paraId="4E725685" w14:textId="77777777" w:rsidR="00000000" w:rsidRDefault="00DD24A4">
      <w:pPr>
        <w:pStyle w:val="a"/>
        <w:rPr>
          <w:rFonts w:hint="cs"/>
          <w:rtl/>
        </w:rPr>
      </w:pPr>
    </w:p>
    <w:p w14:paraId="136E0509" w14:textId="77777777" w:rsidR="00000000" w:rsidRDefault="00DD24A4">
      <w:pPr>
        <w:pStyle w:val="a"/>
        <w:rPr>
          <w:rFonts w:hint="cs"/>
          <w:rtl/>
        </w:rPr>
      </w:pPr>
      <w:r>
        <w:rPr>
          <w:rFonts w:hint="cs"/>
          <w:rtl/>
        </w:rPr>
        <w:t>לכן באנו ואמרנו: זה האתגר, אולי החשוב ביותר לדורנו, ליצור דווקא את הקואליציה. לא אנחנו הרכבנו, מבחינתנו יכלה להיות קואליציה של כל המפלגות הדתיות. מבחינתנו יכלו להיות עוד כמה אפשרויות. מי שהחליט כך היה הליכוד</w:t>
      </w:r>
      <w:r>
        <w:rPr>
          <w:rFonts w:hint="cs"/>
          <w:rtl/>
        </w:rPr>
        <w:t xml:space="preserve"> בראשות אריק שרון. אבל משבאה ההצעה שאנחנו נשב עם שינוי  יחד, ראינו ואנחנו רואים בכך אתגר, אולי האתגר החשוב ביותר לדורנו, לבוא להידברות, לבוא למציאת אותם דברים שיצמצמו את השנאה ואת המאבק ואת הפער הנורא בין דתיים וחילונים. </w:t>
      </w:r>
    </w:p>
    <w:p w14:paraId="7EC3E024" w14:textId="77777777" w:rsidR="00000000" w:rsidRDefault="00DD24A4">
      <w:pPr>
        <w:pStyle w:val="a"/>
        <w:ind w:firstLine="0"/>
        <w:rPr>
          <w:rFonts w:hint="cs"/>
          <w:rtl/>
        </w:rPr>
      </w:pPr>
    </w:p>
    <w:p w14:paraId="3B7AB5EC" w14:textId="77777777" w:rsidR="00000000" w:rsidRDefault="00DD24A4">
      <w:pPr>
        <w:pStyle w:val="ac"/>
        <w:rPr>
          <w:rtl/>
        </w:rPr>
      </w:pPr>
      <w:r>
        <w:rPr>
          <w:rFonts w:hint="eastAsia"/>
          <w:rtl/>
        </w:rPr>
        <w:t>משה</w:t>
      </w:r>
      <w:r>
        <w:rPr>
          <w:rtl/>
        </w:rPr>
        <w:t xml:space="preserve"> גפני (יהדות התורה):</w:t>
      </w:r>
    </w:p>
    <w:p w14:paraId="6DA1E77D" w14:textId="77777777" w:rsidR="00000000" w:rsidRDefault="00DD24A4">
      <w:pPr>
        <w:pStyle w:val="a"/>
        <w:rPr>
          <w:rFonts w:hint="cs"/>
          <w:rtl/>
        </w:rPr>
      </w:pPr>
    </w:p>
    <w:p w14:paraId="773A8E8F" w14:textId="77777777" w:rsidR="00000000" w:rsidRDefault="00DD24A4">
      <w:pPr>
        <w:pStyle w:val="a"/>
        <w:ind w:left="719" w:firstLine="0"/>
        <w:rPr>
          <w:rFonts w:hint="cs"/>
        </w:rPr>
      </w:pPr>
      <w:r>
        <w:rPr>
          <w:rFonts w:hint="cs"/>
          <w:rtl/>
        </w:rPr>
        <w:t>- - -</w:t>
      </w:r>
    </w:p>
    <w:p w14:paraId="1C7BF05F" w14:textId="77777777" w:rsidR="00000000" w:rsidRDefault="00DD24A4">
      <w:pPr>
        <w:pStyle w:val="a"/>
        <w:ind w:firstLine="0"/>
        <w:rPr>
          <w:rFonts w:hint="cs"/>
          <w:rtl/>
        </w:rPr>
      </w:pPr>
    </w:p>
    <w:p w14:paraId="59C1400E" w14:textId="77777777" w:rsidR="00000000" w:rsidRDefault="00DD24A4">
      <w:pPr>
        <w:pStyle w:val="a"/>
        <w:ind w:firstLine="0"/>
        <w:rPr>
          <w:rFonts w:hint="cs"/>
          <w:rtl/>
        </w:rPr>
      </w:pPr>
      <w:r>
        <w:rPr>
          <w:rFonts w:hint="cs"/>
          <w:b/>
          <w:bCs/>
          <w:u w:val="single"/>
          <w:rtl/>
        </w:rPr>
        <w:t>ה</w:t>
      </w:r>
      <w:r>
        <w:rPr>
          <w:rFonts w:hint="cs"/>
          <w:b/>
          <w:bCs/>
          <w:u w:val="single"/>
          <w:rtl/>
        </w:rPr>
        <w:t>יו"ר אברהם הירשזון:</w:t>
      </w:r>
    </w:p>
    <w:p w14:paraId="65C3473B" w14:textId="77777777" w:rsidR="00000000" w:rsidRDefault="00DD24A4">
      <w:pPr>
        <w:pStyle w:val="a"/>
        <w:ind w:firstLine="0"/>
        <w:rPr>
          <w:rFonts w:hint="cs"/>
          <w:rtl/>
        </w:rPr>
      </w:pPr>
    </w:p>
    <w:p w14:paraId="0F907CBA" w14:textId="77777777" w:rsidR="00000000" w:rsidRDefault="00DD24A4">
      <w:pPr>
        <w:pStyle w:val="a"/>
        <w:ind w:firstLine="0"/>
        <w:rPr>
          <w:rFonts w:hint="cs"/>
          <w:rtl/>
        </w:rPr>
      </w:pPr>
      <w:r>
        <w:rPr>
          <w:rFonts w:hint="cs"/>
          <w:rtl/>
        </w:rPr>
        <w:tab/>
        <w:t>שלום לך, מר גפני, איפה היית עד עכשיו?</w:t>
      </w:r>
    </w:p>
    <w:p w14:paraId="350D9A54" w14:textId="77777777" w:rsidR="00000000" w:rsidRDefault="00DD24A4">
      <w:pPr>
        <w:pStyle w:val="a"/>
        <w:ind w:firstLine="0"/>
        <w:rPr>
          <w:rFonts w:hint="cs"/>
          <w:rtl/>
        </w:rPr>
      </w:pPr>
    </w:p>
    <w:p w14:paraId="65E6492D" w14:textId="77777777" w:rsidR="00000000" w:rsidRDefault="00DD24A4">
      <w:pPr>
        <w:pStyle w:val="Speaker"/>
        <w:rPr>
          <w:rtl/>
        </w:rPr>
      </w:pPr>
      <w:bookmarkStart w:id="148" w:name="FS000000524T27_02_2003_20_04_17"/>
      <w:bookmarkEnd w:id="148"/>
      <w:r>
        <w:rPr>
          <w:rFonts w:hint="eastAsia"/>
          <w:rtl/>
        </w:rPr>
        <w:t>שאול</w:t>
      </w:r>
      <w:r>
        <w:rPr>
          <w:rtl/>
        </w:rPr>
        <w:t xml:space="preserve"> יהלום (מפד"ל):</w:t>
      </w:r>
    </w:p>
    <w:p w14:paraId="4E923A2F" w14:textId="77777777" w:rsidR="00000000" w:rsidRDefault="00DD24A4">
      <w:pPr>
        <w:pStyle w:val="a"/>
        <w:rPr>
          <w:rFonts w:hint="cs"/>
          <w:rtl/>
        </w:rPr>
      </w:pPr>
    </w:p>
    <w:p w14:paraId="5ACEFA0F" w14:textId="77777777" w:rsidR="00000000" w:rsidRDefault="00DD24A4">
      <w:pPr>
        <w:pStyle w:val="a"/>
        <w:rPr>
          <w:rFonts w:hint="cs"/>
          <w:rtl/>
        </w:rPr>
      </w:pPr>
      <w:r>
        <w:rPr>
          <w:rFonts w:hint="cs"/>
          <w:rtl/>
        </w:rPr>
        <w:t xml:space="preserve">אני עונה לך, הרב גפני - - - </w:t>
      </w:r>
    </w:p>
    <w:p w14:paraId="515BFB3F" w14:textId="77777777" w:rsidR="00000000" w:rsidRDefault="00DD24A4">
      <w:pPr>
        <w:pStyle w:val="a"/>
        <w:ind w:firstLine="0"/>
        <w:rPr>
          <w:rFonts w:hint="cs"/>
          <w:rtl/>
        </w:rPr>
      </w:pPr>
    </w:p>
    <w:p w14:paraId="50C28C02" w14:textId="77777777" w:rsidR="00000000" w:rsidRDefault="00DD24A4">
      <w:pPr>
        <w:pStyle w:val="ac"/>
        <w:rPr>
          <w:rtl/>
        </w:rPr>
      </w:pPr>
      <w:r>
        <w:rPr>
          <w:rFonts w:hint="eastAsia"/>
          <w:rtl/>
        </w:rPr>
        <w:t>משה</w:t>
      </w:r>
      <w:r>
        <w:rPr>
          <w:rtl/>
        </w:rPr>
        <w:t xml:space="preserve"> גפני (יהדות התורה):</w:t>
      </w:r>
    </w:p>
    <w:p w14:paraId="528206B0" w14:textId="77777777" w:rsidR="00000000" w:rsidRDefault="00DD24A4">
      <w:pPr>
        <w:pStyle w:val="a"/>
        <w:rPr>
          <w:rFonts w:hint="cs"/>
          <w:rtl/>
        </w:rPr>
      </w:pPr>
    </w:p>
    <w:p w14:paraId="61475F3C" w14:textId="77777777" w:rsidR="00000000" w:rsidRDefault="00DD24A4">
      <w:pPr>
        <w:pStyle w:val="a"/>
        <w:rPr>
          <w:rFonts w:hint="cs"/>
          <w:rtl/>
        </w:rPr>
      </w:pPr>
      <w:r>
        <w:rPr>
          <w:rFonts w:hint="cs"/>
          <w:rtl/>
        </w:rPr>
        <w:t>כמה שילמו לכם על זה?</w:t>
      </w:r>
    </w:p>
    <w:p w14:paraId="0A1D5DB6" w14:textId="77777777" w:rsidR="00000000" w:rsidRDefault="00DD24A4">
      <w:pPr>
        <w:pStyle w:val="a"/>
        <w:ind w:firstLine="0"/>
        <w:rPr>
          <w:rFonts w:hint="cs"/>
          <w:rtl/>
        </w:rPr>
      </w:pPr>
      <w:r>
        <w:rPr>
          <w:rtl/>
        </w:rPr>
        <w:br w:type="page"/>
      </w:r>
    </w:p>
    <w:p w14:paraId="23A0CB96" w14:textId="77777777" w:rsidR="00000000" w:rsidRDefault="00DD24A4">
      <w:pPr>
        <w:pStyle w:val="ad"/>
        <w:rPr>
          <w:rFonts w:hint="cs"/>
          <w:rtl/>
        </w:rPr>
      </w:pPr>
      <w:r>
        <w:rPr>
          <w:rFonts w:hint="cs"/>
          <w:rtl/>
        </w:rPr>
        <w:t>היו"ר אברהם הירשזון:</w:t>
      </w:r>
    </w:p>
    <w:p w14:paraId="6AAF035F" w14:textId="77777777" w:rsidR="00000000" w:rsidRDefault="00DD24A4">
      <w:pPr>
        <w:pStyle w:val="a"/>
        <w:ind w:firstLine="0"/>
        <w:rPr>
          <w:rFonts w:hint="cs"/>
          <w:rtl/>
        </w:rPr>
      </w:pPr>
    </w:p>
    <w:p w14:paraId="57213119" w14:textId="77777777" w:rsidR="00000000" w:rsidRDefault="00DD24A4">
      <w:pPr>
        <w:pStyle w:val="a"/>
        <w:ind w:firstLine="0"/>
        <w:rPr>
          <w:rFonts w:hint="cs"/>
          <w:rtl/>
        </w:rPr>
      </w:pPr>
      <w:r>
        <w:rPr>
          <w:rFonts w:hint="cs"/>
          <w:rtl/>
        </w:rPr>
        <w:tab/>
        <w:t xml:space="preserve">חבר הכנסת גפני, אנחנו לא עושים הנהלת חשבונות עכשיו. </w:t>
      </w:r>
    </w:p>
    <w:p w14:paraId="2F6560E7" w14:textId="77777777" w:rsidR="00000000" w:rsidRDefault="00DD24A4">
      <w:pPr>
        <w:pStyle w:val="a"/>
        <w:ind w:firstLine="0"/>
        <w:rPr>
          <w:rFonts w:hint="cs"/>
          <w:rtl/>
        </w:rPr>
      </w:pPr>
    </w:p>
    <w:p w14:paraId="5F434912" w14:textId="77777777" w:rsidR="00000000" w:rsidRDefault="00DD24A4">
      <w:pPr>
        <w:pStyle w:val="ac"/>
        <w:rPr>
          <w:rtl/>
        </w:rPr>
      </w:pPr>
      <w:r>
        <w:rPr>
          <w:rFonts w:hint="eastAsia"/>
          <w:rtl/>
        </w:rPr>
        <w:t>משה</w:t>
      </w:r>
      <w:r>
        <w:rPr>
          <w:rtl/>
        </w:rPr>
        <w:t xml:space="preserve"> גפני (יהדות התו</w:t>
      </w:r>
      <w:r>
        <w:rPr>
          <w:rtl/>
        </w:rPr>
        <w:t>רה):</w:t>
      </w:r>
    </w:p>
    <w:p w14:paraId="3357187F" w14:textId="77777777" w:rsidR="00000000" w:rsidRDefault="00DD24A4">
      <w:pPr>
        <w:pStyle w:val="a"/>
        <w:rPr>
          <w:rFonts w:hint="cs"/>
          <w:rtl/>
        </w:rPr>
      </w:pPr>
    </w:p>
    <w:p w14:paraId="2F539BA0" w14:textId="77777777" w:rsidR="00000000" w:rsidRDefault="00DD24A4">
      <w:pPr>
        <w:pStyle w:val="a"/>
        <w:ind w:left="719" w:firstLine="0"/>
        <w:rPr>
          <w:rFonts w:hint="cs"/>
          <w:rtl/>
        </w:rPr>
      </w:pPr>
      <w:r>
        <w:rPr>
          <w:rFonts w:hint="cs"/>
          <w:rtl/>
        </w:rPr>
        <w:t>- - -</w:t>
      </w:r>
    </w:p>
    <w:p w14:paraId="35861AA6" w14:textId="77777777" w:rsidR="00000000" w:rsidRDefault="00DD24A4">
      <w:pPr>
        <w:pStyle w:val="a"/>
        <w:ind w:firstLine="0"/>
        <w:rPr>
          <w:rFonts w:hint="cs"/>
          <w:rtl/>
        </w:rPr>
      </w:pPr>
    </w:p>
    <w:p w14:paraId="74B91DC1" w14:textId="77777777" w:rsidR="00000000" w:rsidRDefault="00DD24A4">
      <w:pPr>
        <w:pStyle w:val="ad"/>
        <w:rPr>
          <w:rFonts w:hint="cs"/>
          <w:rtl/>
        </w:rPr>
      </w:pPr>
      <w:r>
        <w:rPr>
          <w:rFonts w:hint="cs"/>
          <w:rtl/>
        </w:rPr>
        <w:t>היו"ר אברהם הירשזון:</w:t>
      </w:r>
    </w:p>
    <w:p w14:paraId="7CB771F1" w14:textId="77777777" w:rsidR="00000000" w:rsidRDefault="00DD24A4">
      <w:pPr>
        <w:pStyle w:val="a"/>
        <w:ind w:firstLine="0"/>
        <w:rPr>
          <w:rFonts w:hint="cs"/>
          <w:rtl/>
        </w:rPr>
      </w:pPr>
    </w:p>
    <w:p w14:paraId="249B1C12" w14:textId="77777777" w:rsidR="00000000" w:rsidRDefault="00DD24A4">
      <w:pPr>
        <w:pStyle w:val="a"/>
        <w:ind w:firstLine="0"/>
        <w:rPr>
          <w:rFonts w:hint="cs"/>
          <w:rtl/>
        </w:rPr>
      </w:pPr>
      <w:r>
        <w:rPr>
          <w:rFonts w:hint="cs"/>
          <w:rtl/>
        </w:rPr>
        <w:tab/>
        <w:t>חבר הכנסת גפני, זה היה בסדר עד עכשיו, תמשיך כך.</w:t>
      </w:r>
    </w:p>
    <w:p w14:paraId="6D909935" w14:textId="77777777" w:rsidR="00000000" w:rsidRDefault="00DD24A4">
      <w:pPr>
        <w:pStyle w:val="a"/>
        <w:ind w:firstLine="0"/>
        <w:rPr>
          <w:rFonts w:hint="cs"/>
          <w:rtl/>
        </w:rPr>
      </w:pPr>
    </w:p>
    <w:p w14:paraId="5F5268B5" w14:textId="77777777" w:rsidR="00000000" w:rsidRDefault="00DD24A4">
      <w:pPr>
        <w:pStyle w:val="Speaker"/>
        <w:rPr>
          <w:rFonts w:hint="cs"/>
          <w:rtl/>
        </w:rPr>
      </w:pPr>
      <w:bookmarkStart w:id="149" w:name="FS000000524T27_02_2003_20_05_37"/>
      <w:bookmarkStart w:id="150" w:name="FS000000524T27_02_2003_19_33_45"/>
      <w:bookmarkEnd w:id="149"/>
      <w:bookmarkEnd w:id="150"/>
    </w:p>
    <w:p w14:paraId="7787DBAA" w14:textId="77777777" w:rsidR="00000000" w:rsidRDefault="00DD24A4">
      <w:pPr>
        <w:pStyle w:val="Speaker"/>
        <w:rPr>
          <w:rtl/>
        </w:rPr>
      </w:pPr>
      <w:r>
        <w:rPr>
          <w:rtl/>
        </w:rPr>
        <w:t>שאול יהלום (מפד"ל):</w:t>
      </w:r>
    </w:p>
    <w:p w14:paraId="320308E3" w14:textId="77777777" w:rsidR="00000000" w:rsidRDefault="00DD24A4">
      <w:pPr>
        <w:pStyle w:val="a"/>
        <w:rPr>
          <w:rtl/>
        </w:rPr>
      </w:pPr>
    </w:p>
    <w:p w14:paraId="3978B752" w14:textId="77777777" w:rsidR="00000000" w:rsidRDefault="00DD24A4">
      <w:pPr>
        <w:pStyle w:val="a"/>
        <w:rPr>
          <w:rFonts w:hint="cs"/>
          <w:rtl/>
        </w:rPr>
      </w:pPr>
      <w:r>
        <w:rPr>
          <w:rFonts w:hint="cs"/>
          <w:rtl/>
        </w:rPr>
        <w:t>הרב גפני, אני מודה שאצלכם כנראה לשם שמים זה לא מושג בכלל - - -</w:t>
      </w:r>
    </w:p>
    <w:p w14:paraId="671D89DF" w14:textId="77777777" w:rsidR="00000000" w:rsidRDefault="00DD24A4">
      <w:pPr>
        <w:pStyle w:val="ac"/>
        <w:rPr>
          <w:rtl/>
        </w:rPr>
      </w:pPr>
      <w:r>
        <w:rPr>
          <w:rtl/>
        </w:rPr>
        <w:br/>
        <w:t>משה גפני (יהדות התורה):</w:t>
      </w:r>
    </w:p>
    <w:p w14:paraId="733F1BFB" w14:textId="77777777" w:rsidR="00000000" w:rsidRDefault="00DD24A4">
      <w:pPr>
        <w:pStyle w:val="a"/>
        <w:rPr>
          <w:rtl/>
        </w:rPr>
      </w:pPr>
    </w:p>
    <w:p w14:paraId="57216292" w14:textId="77777777" w:rsidR="00000000" w:rsidRDefault="00DD24A4">
      <w:pPr>
        <w:pStyle w:val="a"/>
        <w:rPr>
          <w:rFonts w:hint="cs"/>
          <w:rtl/>
        </w:rPr>
      </w:pPr>
      <w:r>
        <w:rPr>
          <w:rFonts w:hint="cs"/>
          <w:rtl/>
        </w:rPr>
        <w:t>- - -</w:t>
      </w:r>
    </w:p>
    <w:p w14:paraId="36CF5494" w14:textId="77777777" w:rsidR="00000000" w:rsidRDefault="00DD24A4">
      <w:pPr>
        <w:pStyle w:val="Speaker"/>
        <w:rPr>
          <w:rtl/>
        </w:rPr>
      </w:pPr>
      <w:r>
        <w:rPr>
          <w:rFonts w:hint="cs"/>
          <w:rtl/>
        </w:rPr>
        <w:br/>
      </w:r>
      <w:bookmarkStart w:id="151" w:name="FS000000524T27_02_2003_19_35_42"/>
      <w:bookmarkEnd w:id="151"/>
      <w:r>
        <w:rPr>
          <w:rFonts w:hint="eastAsia"/>
          <w:rtl/>
        </w:rPr>
        <w:t>שאול</w:t>
      </w:r>
      <w:r>
        <w:rPr>
          <w:rtl/>
        </w:rPr>
        <w:t xml:space="preserve"> יהלום (מפד"ל):</w:t>
      </w:r>
    </w:p>
    <w:p w14:paraId="4AEC8DED" w14:textId="77777777" w:rsidR="00000000" w:rsidRDefault="00DD24A4">
      <w:pPr>
        <w:pStyle w:val="a"/>
        <w:rPr>
          <w:rtl/>
        </w:rPr>
      </w:pPr>
    </w:p>
    <w:p w14:paraId="700DA6F8" w14:textId="77777777" w:rsidR="00000000" w:rsidRDefault="00DD24A4">
      <w:pPr>
        <w:pStyle w:val="a"/>
        <w:ind w:left="719" w:firstLine="0"/>
        <w:rPr>
          <w:rFonts w:hint="cs"/>
          <w:rtl/>
        </w:rPr>
      </w:pPr>
      <w:r>
        <w:rPr>
          <w:rFonts w:hint="cs"/>
          <w:rtl/>
        </w:rPr>
        <w:t>- - -  אתם לא מסוגלים להבין מה פ</w:t>
      </w:r>
      <w:r>
        <w:rPr>
          <w:rFonts w:hint="cs"/>
          <w:rtl/>
        </w:rPr>
        <w:t>ירוש לשם שמים.</w:t>
      </w:r>
    </w:p>
    <w:p w14:paraId="56CB6B2F" w14:textId="77777777" w:rsidR="00000000" w:rsidRDefault="00DD24A4">
      <w:pPr>
        <w:pStyle w:val="ad"/>
        <w:rPr>
          <w:rFonts w:hint="cs"/>
          <w:rtl/>
        </w:rPr>
      </w:pPr>
      <w:r>
        <w:rPr>
          <w:rFonts w:hint="cs"/>
          <w:rtl/>
        </w:rPr>
        <w:br/>
        <w:t>היו"ר אברהם הירשזון:</w:t>
      </w:r>
    </w:p>
    <w:p w14:paraId="54DBC3EA" w14:textId="77777777" w:rsidR="00000000" w:rsidRDefault="00DD24A4">
      <w:pPr>
        <w:pStyle w:val="a"/>
        <w:rPr>
          <w:rFonts w:hint="cs"/>
          <w:u w:val="single"/>
          <w:rtl/>
        </w:rPr>
      </w:pPr>
    </w:p>
    <w:p w14:paraId="0DF7B9AF" w14:textId="77777777" w:rsidR="00000000" w:rsidRDefault="00DD24A4">
      <w:pPr>
        <w:pStyle w:val="a"/>
        <w:rPr>
          <w:rFonts w:hint="cs"/>
          <w:rtl/>
        </w:rPr>
      </w:pPr>
      <w:r>
        <w:rPr>
          <w:rFonts w:hint="cs"/>
          <w:rtl/>
        </w:rPr>
        <w:t xml:space="preserve">חבר הכנסת גפני. </w:t>
      </w:r>
    </w:p>
    <w:p w14:paraId="739B2199" w14:textId="77777777" w:rsidR="00000000" w:rsidRDefault="00DD24A4">
      <w:pPr>
        <w:pStyle w:val="ac"/>
        <w:rPr>
          <w:rtl/>
        </w:rPr>
      </w:pPr>
      <w:r>
        <w:rPr>
          <w:rtl/>
        </w:rPr>
        <w:br/>
        <w:t>משה גפני (יהדות התורה):</w:t>
      </w:r>
    </w:p>
    <w:p w14:paraId="2164DF2C" w14:textId="77777777" w:rsidR="00000000" w:rsidRDefault="00DD24A4">
      <w:pPr>
        <w:pStyle w:val="a"/>
        <w:rPr>
          <w:rtl/>
        </w:rPr>
      </w:pPr>
    </w:p>
    <w:p w14:paraId="35D266BD" w14:textId="77777777" w:rsidR="00000000" w:rsidRDefault="00DD24A4">
      <w:pPr>
        <w:pStyle w:val="a"/>
        <w:rPr>
          <w:rFonts w:hint="cs"/>
          <w:rtl/>
        </w:rPr>
      </w:pPr>
      <w:r>
        <w:rPr>
          <w:rFonts w:hint="cs"/>
          <w:rtl/>
        </w:rPr>
        <w:t>אנחנו רואים אתכם ולא מסוגלים להבין - - -</w:t>
      </w:r>
    </w:p>
    <w:p w14:paraId="63BC2CA3" w14:textId="77777777" w:rsidR="00000000" w:rsidRDefault="00DD24A4">
      <w:pPr>
        <w:pStyle w:val="ad"/>
        <w:rPr>
          <w:rFonts w:hint="cs"/>
          <w:rtl/>
        </w:rPr>
      </w:pPr>
      <w:r>
        <w:rPr>
          <w:rtl/>
        </w:rPr>
        <w:br/>
      </w:r>
      <w:r>
        <w:rPr>
          <w:rFonts w:hint="cs"/>
          <w:rtl/>
        </w:rPr>
        <w:t>היו"ר אברהם הירשזון:</w:t>
      </w:r>
    </w:p>
    <w:p w14:paraId="45094A19" w14:textId="77777777" w:rsidR="00000000" w:rsidRDefault="00DD24A4">
      <w:pPr>
        <w:pStyle w:val="a"/>
        <w:rPr>
          <w:rFonts w:hint="cs"/>
          <w:rtl/>
        </w:rPr>
      </w:pPr>
    </w:p>
    <w:p w14:paraId="106C759B" w14:textId="77777777" w:rsidR="00000000" w:rsidRDefault="00DD24A4">
      <w:pPr>
        <w:pStyle w:val="a"/>
        <w:rPr>
          <w:rFonts w:hint="cs"/>
          <w:rtl/>
        </w:rPr>
      </w:pPr>
      <w:r>
        <w:rPr>
          <w:rFonts w:hint="cs"/>
          <w:rtl/>
        </w:rPr>
        <w:t>חבר הכנסת גפני. חבר הכנסת גפני, אני אתן לו עוד זמן דיבור.</w:t>
      </w:r>
    </w:p>
    <w:p w14:paraId="2BE86A97" w14:textId="77777777" w:rsidR="00000000" w:rsidRDefault="00DD24A4">
      <w:pPr>
        <w:pStyle w:val="Speaker"/>
        <w:rPr>
          <w:rFonts w:hint="cs"/>
          <w:rtl/>
        </w:rPr>
      </w:pPr>
      <w:r>
        <w:rPr>
          <w:rtl/>
        </w:rPr>
        <w:br/>
      </w:r>
      <w:bookmarkStart w:id="152" w:name="FS000000524T27_02_2003_19_37_38"/>
      <w:bookmarkEnd w:id="152"/>
      <w:r>
        <w:rPr>
          <w:rtl/>
        </w:rPr>
        <w:t>שאול יהלום (מפד"ל):</w:t>
      </w:r>
    </w:p>
    <w:p w14:paraId="0E4DEDF0" w14:textId="77777777" w:rsidR="00000000" w:rsidRDefault="00DD24A4">
      <w:pPr>
        <w:pStyle w:val="a"/>
        <w:rPr>
          <w:rFonts w:hint="cs"/>
          <w:rtl/>
        </w:rPr>
      </w:pPr>
    </w:p>
    <w:p w14:paraId="5EADC3D0" w14:textId="77777777" w:rsidR="00000000" w:rsidRDefault="00DD24A4">
      <w:pPr>
        <w:pStyle w:val="a"/>
        <w:rPr>
          <w:rFonts w:hint="cs"/>
          <w:rtl/>
        </w:rPr>
      </w:pPr>
      <w:r>
        <w:rPr>
          <w:rFonts w:hint="cs"/>
          <w:rtl/>
        </w:rPr>
        <w:t xml:space="preserve">הרב גפני, בוא נסכם דבר אחד </w:t>
      </w:r>
      <w:r>
        <w:rPr>
          <w:rtl/>
        </w:rPr>
        <w:t>–</w:t>
      </w:r>
      <w:r>
        <w:rPr>
          <w:rFonts w:hint="cs"/>
          <w:rtl/>
        </w:rPr>
        <w:t xml:space="preserve"> שא</w:t>
      </w:r>
      <w:r>
        <w:rPr>
          <w:rFonts w:hint="cs"/>
          <w:rtl/>
        </w:rPr>
        <w:t>ני מכבד, והמפד"ל מכבדת אתכם, והמפד"ל ודאי שתצרף אתכם למניין, והפעם לא נגיד שלא, אבל לא אתם תלמדו אותנו מהו מוסר.</w:t>
      </w:r>
    </w:p>
    <w:p w14:paraId="4B3DE22C" w14:textId="77777777" w:rsidR="00000000" w:rsidRDefault="00DD24A4">
      <w:pPr>
        <w:pStyle w:val="ac"/>
        <w:rPr>
          <w:rtl/>
        </w:rPr>
      </w:pPr>
      <w:r>
        <w:rPr>
          <w:rtl/>
        </w:rPr>
        <w:br/>
        <w:t>משה גפני (יהדות התורה):</w:t>
      </w:r>
    </w:p>
    <w:p w14:paraId="201A8322" w14:textId="77777777" w:rsidR="00000000" w:rsidRDefault="00DD24A4">
      <w:pPr>
        <w:pStyle w:val="a"/>
        <w:rPr>
          <w:rtl/>
        </w:rPr>
      </w:pPr>
    </w:p>
    <w:p w14:paraId="34257E54" w14:textId="77777777" w:rsidR="00000000" w:rsidRDefault="00DD24A4">
      <w:pPr>
        <w:pStyle w:val="a"/>
        <w:rPr>
          <w:rFonts w:hint="cs"/>
          <w:rtl/>
        </w:rPr>
      </w:pPr>
      <w:r>
        <w:rPr>
          <w:rFonts w:hint="cs"/>
          <w:rtl/>
        </w:rPr>
        <w:t xml:space="preserve">אנחנו לא מלמדים אתכם, תעשו מה שאתם רוצים. </w:t>
      </w:r>
    </w:p>
    <w:p w14:paraId="1D6C213A" w14:textId="77777777" w:rsidR="00000000" w:rsidRDefault="00DD24A4">
      <w:pPr>
        <w:pStyle w:val="Speaker"/>
        <w:rPr>
          <w:rtl/>
        </w:rPr>
      </w:pPr>
      <w:r>
        <w:rPr>
          <w:rtl/>
        </w:rPr>
        <w:br/>
      </w:r>
      <w:bookmarkStart w:id="153" w:name="FS000000524T27_02_2003_19_39_06"/>
      <w:bookmarkEnd w:id="153"/>
      <w:r>
        <w:rPr>
          <w:rtl/>
        </w:rPr>
        <w:t>שאול יהלום (מפד"ל):</w:t>
      </w:r>
    </w:p>
    <w:p w14:paraId="58437733" w14:textId="77777777" w:rsidR="00000000" w:rsidRDefault="00DD24A4">
      <w:pPr>
        <w:pStyle w:val="a"/>
        <w:rPr>
          <w:rtl/>
        </w:rPr>
      </w:pPr>
    </w:p>
    <w:p w14:paraId="2F40C428" w14:textId="77777777" w:rsidR="00000000" w:rsidRDefault="00DD24A4">
      <w:pPr>
        <w:pStyle w:val="a"/>
        <w:rPr>
          <w:rFonts w:hint="cs"/>
          <w:rtl/>
        </w:rPr>
      </w:pPr>
      <w:r>
        <w:rPr>
          <w:rFonts w:hint="cs"/>
          <w:rtl/>
        </w:rPr>
        <w:t xml:space="preserve">אז אל תלמד אותי מהו מוסר. </w:t>
      </w:r>
    </w:p>
    <w:p w14:paraId="62B20A32" w14:textId="77777777" w:rsidR="00000000" w:rsidRDefault="00DD24A4">
      <w:pPr>
        <w:pStyle w:val="ac"/>
        <w:rPr>
          <w:rtl/>
        </w:rPr>
      </w:pPr>
      <w:r>
        <w:rPr>
          <w:rFonts w:hint="cs"/>
          <w:rtl/>
        </w:rPr>
        <w:br/>
      </w:r>
      <w:r>
        <w:rPr>
          <w:rFonts w:hint="eastAsia"/>
          <w:rtl/>
        </w:rPr>
        <w:t>יעקב</w:t>
      </w:r>
      <w:r>
        <w:rPr>
          <w:rtl/>
        </w:rPr>
        <w:t xml:space="preserve"> ליצמן (יהדות התורה)</w:t>
      </w:r>
      <w:r>
        <w:rPr>
          <w:rtl/>
        </w:rPr>
        <w:t>:</w:t>
      </w:r>
    </w:p>
    <w:p w14:paraId="633E0DEF" w14:textId="77777777" w:rsidR="00000000" w:rsidRDefault="00DD24A4">
      <w:pPr>
        <w:pStyle w:val="a"/>
        <w:rPr>
          <w:rFonts w:hint="cs"/>
          <w:rtl/>
        </w:rPr>
      </w:pPr>
    </w:p>
    <w:p w14:paraId="5EA967A2" w14:textId="77777777" w:rsidR="00000000" w:rsidRDefault="00DD24A4">
      <w:pPr>
        <w:pStyle w:val="a"/>
        <w:rPr>
          <w:rFonts w:hint="cs"/>
          <w:rtl/>
        </w:rPr>
      </w:pPr>
      <w:r>
        <w:rPr>
          <w:rFonts w:hint="cs"/>
          <w:rtl/>
        </w:rPr>
        <w:t>- - -</w:t>
      </w:r>
    </w:p>
    <w:p w14:paraId="23F99B94" w14:textId="77777777" w:rsidR="00000000" w:rsidRDefault="00DD24A4">
      <w:pPr>
        <w:pStyle w:val="ac"/>
        <w:rPr>
          <w:rtl/>
        </w:rPr>
      </w:pPr>
      <w:r>
        <w:rPr>
          <w:rtl/>
        </w:rPr>
        <w:br/>
        <w:t>משה גפני (יהדות התורה):</w:t>
      </w:r>
    </w:p>
    <w:p w14:paraId="39D23B8E" w14:textId="77777777" w:rsidR="00000000" w:rsidRDefault="00DD24A4">
      <w:pPr>
        <w:pStyle w:val="a"/>
        <w:ind w:left="719" w:firstLine="0"/>
        <w:rPr>
          <w:rFonts w:hint="cs"/>
          <w:rtl/>
        </w:rPr>
      </w:pPr>
    </w:p>
    <w:p w14:paraId="514398AB" w14:textId="77777777" w:rsidR="00000000" w:rsidRDefault="00DD24A4">
      <w:pPr>
        <w:pStyle w:val="a"/>
        <w:ind w:left="719" w:firstLine="0"/>
        <w:rPr>
          <w:rFonts w:hint="cs"/>
          <w:rtl/>
        </w:rPr>
      </w:pPr>
      <w:r>
        <w:rPr>
          <w:rFonts w:hint="cs"/>
          <w:rtl/>
        </w:rPr>
        <w:t>- - -</w:t>
      </w:r>
    </w:p>
    <w:p w14:paraId="2944A90C" w14:textId="77777777" w:rsidR="00000000" w:rsidRDefault="00DD24A4">
      <w:pPr>
        <w:pStyle w:val="a"/>
        <w:ind w:firstLine="0"/>
        <w:rPr>
          <w:rFonts w:hint="cs"/>
          <w:rtl/>
        </w:rPr>
      </w:pPr>
    </w:p>
    <w:p w14:paraId="4A15EB6E" w14:textId="77777777" w:rsidR="00000000" w:rsidRDefault="00DD24A4">
      <w:pPr>
        <w:pStyle w:val="ad"/>
        <w:rPr>
          <w:rFonts w:hint="cs"/>
          <w:rtl/>
        </w:rPr>
      </w:pPr>
      <w:r>
        <w:rPr>
          <w:rFonts w:hint="cs"/>
          <w:rtl/>
        </w:rPr>
        <w:t>היו"ר אברהם הירשזון:</w:t>
      </w:r>
    </w:p>
    <w:p w14:paraId="45F5AC09" w14:textId="77777777" w:rsidR="00000000" w:rsidRDefault="00DD24A4">
      <w:pPr>
        <w:pStyle w:val="a"/>
        <w:ind w:firstLine="0"/>
        <w:rPr>
          <w:rFonts w:hint="cs"/>
          <w:b/>
          <w:bCs/>
          <w:u w:val="single"/>
          <w:rtl/>
        </w:rPr>
      </w:pPr>
    </w:p>
    <w:p w14:paraId="7CD59D46" w14:textId="77777777" w:rsidR="00000000" w:rsidRDefault="00DD24A4">
      <w:pPr>
        <w:pStyle w:val="a"/>
        <w:ind w:firstLine="0"/>
        <w:rPr>
          <w:rFonts w:hint="cs"/>
          <w:rtl/>
        </w:rPr>
      </w:pPr>
      <w:r>
        <w:rPr>
          <w:rFonts w:hint="cs"/>
          <w:rtl/>
        </w:rPr>
        <w:tab/>
        <w:t xml:space="preserve">חבר הכנסת גפני. חבר הכנסת ליצמן. </w:t>
      </w:r>
    </w:p>
    <w:p w14:paraId="29FF75A0" w14:textId="77777777" w:rsidR="00000000" w:rsidRDefault="00DD24A4">
      <w:pPr>
        <w:pStyle w:val="Speaker"/>
        <w:rPr>
          <w:rtl/>
        </w:rPr>
      </w:pPr>
      <w:r>
        <w:rPr>
          <w:rtl/>
        </w:rPr>
        <w:br/>
      </w:r>
      <w:bookmarkStart w:id="154" w:name="FS000000524T27_02_2003_19_41_33"/>
      <w:bookmarkEnd w:id="154"/>
      <w:r>
        <w:rPr>
          <w:rtl/>
        </w:rPr>
        <w:t>שאול יהלום (מפד"ל):</w:t>
      </w:r>
    </w:p>
    <w:p w14:paraId="485043E1" w14:textId="77777777" w:rsidR="00000000" w:rsidRDefault="00DD24A4">
      <w:pPr>
        <w:pStyle w:val="a"/>
        <w:rPr>
          <w:rtl/>
        </w:rPr>
      </w:pPr>
    </w:p>
    <w:p w14:paraId="4A48F6E3" w14:textId="77777777" w:rsidR="00000000" w:rsidRDefault="00DD24A4">
      <w:pPr>
        <w:pStyle w:val="a"/>
        <w:rPr>
          <w:rFonts w:hint="cs"/>
          <w:rtl/>
        </w:rPr>
      </w:pPr>
      <w:r>
        <w:rPr>
          <w:rFonts w:hint="cs"/>
          <w:rtl/>
        </w:rPr>
        <w:t>לפני שאתה מלמד אותנו מהו מוסר, תכה על חטא. לפני שאתה מלמד אותנו מוסר, תכה על חטא, תשאל מדוע יש שנאה לדתיים. מדוע?</w:t>
      </w:r>
    </w:p>
    <w:p w14:paraId="6C344EBC" w14:textId="77777777" w:rsidR="00000000" w:rsidRDefault="00DD24A4">
      <w:pPr>
        <w:pStyle w:val="ac"/>
        <w:rPr>
          <w:rtl/>
        </w:rPr>
      </w:pPr>
      <w:r>
        <w:rPr>
          <w:rtl/>
        </w:rPr>
        <w:br/>
        <w:t>יעקב ליצמן (יהדות הת</w:t>
      </w:r>
      <w:r>
        <w:rPr>
          <w:rtl/>
        </w:rPr>
        <w:t>ורה):</w:t>
      </w:r>
    </w:p>
    <w:p w14:paraId="2DBD6E32" w14:textId="77777777" w:rsidR="00000000" w:rsidRDefault="00DD24A4">
      <w:pPr>
        <w:pStyle w:val="a"/>
        <w:rPr>
          <w:rtl/>
        </w:rPr>
      </w:pPr>
    </w:p>
    <w:p w14:paraId="57393D38" w14:textId="77777777" w:rsidR="00000000" w:rsidRDefault="00DD24A4">
      <w:pPr>
        <w:pStyle w:val="a"/>
        <w:rPr>
          <w:rFonts w:hint="cs"/>
          <w:rtl/>
        </w:rPr>
      </w:pPr>
      <w:r>
        <w:rPr>
          <w:rFonts w:hint="cs"/>
          <w:rtl/>
        </w:rPr>
        <w:t>- - - הרב שפירא מתנגד - - -</w:t>
      </w:r>
    </w:p>
    <w:p w14:paraId="49EE6B01" w14:textId="77777777" w:rsidR="00000000" w:rsidRDefault="00DD24A4">
      <w:pPr>
        <w:pStyle w:val="ac"/>
        <w:rPr>
          <w:rtl/>
        </w:rPr>
      </w:pPr>
      <w:r>
        <w:rPr>
          <w:rFonts w:hint="cs"/>
          <w:rtl/>
        </w:rPr>
        <w:br/>
      </w:r>
      <w:r>
        <w:rPr>
          <w:rFonts w:hint="eastAsia"/>
          <w:rtl/>
        </w:rPr>
        <w:t>קריאות</w:t>
      </w:r>
      <w:r>
        <w:rPr>
          <w:rtl/>
        </w:rPr>
        <w:t>:</w:t>
      </w:r>
    </w:p>
    <w:p w14:paraId="5A8BE126" w14:textId="77777777" w:rsidR="00000000" w:rsidRDefault="00DD24A4">
      <w:pPr>
        <w:pStyle w:val="a"/>
        <w:ind w:left="719" w:firstLine="0"/>
        <w:rPr>
          <w:rFonts w:hint="cs"/>
          <w:rtl/>
        </w:rPr>
      </w:pPr>
    </w:p>
    <w:p w14:paraId="43495C33" w14:textId="77777777" w:rsidR="00000000" w:rsidRDefault="00DD24A4">
      <w:pPr>
        <w:pStyle w:val="a"/>
        <w:ind w:left="719" w:firstLine="0"/>
        <w:rPr>
          <w:rFonts w:hint="cs"/>
          <w:rtl/>
        </w:rPr>
      </w:pPr>
      <w:r>
        <w:rPr>
          <w:rFonts w:hint="cs"/>
          <w:rtl/>
        </w:rPr>
        <w:t>- - -</w:t>
      </w:r>
    </w:p>
    <w:p w14:paraId="7062F1DB" w14:textId="77777777" w:rsidR="00000000" w:rsidRDefault="00DD24A4">
      <w:pPr>
        <w:pStyle w:val="a"/>
        <w:ind w:firstLine="0"/>
        <w:rPr>
          <w:rFonts w:hint="cs"/>
          <w:rtl/>
        </w:rPr>
      </w:pPr>
    </w:p>
    <w:p w14:paraId="1EE55CE4" w14:textId="77777777" w:rsidR="00000000" w:rsidRDefault="00DD24A4">
      <w:pPr>
        <w:pStyle w:val="Speaker"/>
        <w:rPr>
          <w:rtl/>
        </w:rPr>
      </w:pPr>
      <w:bookmarkStart w:id="155" w:name="FS000000524T27_02_2003_19_43_25"/>
      <w:bookmarkEnd w:id="155"/>
      <w:r>
        <w:rPr>
          <w:rFonts w:hint="eastAsia"/>
          <w:rtl/>
        </w:rPr>
        <w:t>שאול</w:t>
      </w:r>
      <w:r>
        <w:rPr>
          <w:rtl/>
        </w:rPr>
        <w:t xml:space="preserve"> יהלום (מפד"ל):</w:t>
      </w:r>
    </w:p>
    <w:p w14:paraId="602953E5" w14:textId="77777777" w:rsidR="00000000" w:rsidRDefault="00DD24A4">
      <w:pPr>
        <w:pStyle w:val="a"/>
        <w:rPr>
          <w:rFonts w:hint="cs"/>
          <w:rtl/>
        </w:rPr>
      </w:pPr>
    </w:p>
    <w:p w14:paraId="2C845375" w14:textId="77777777" w:rsidR="00000000" w:rsidRDefault="00DD24A4">
      <w:pPr>
        <w:pStyle w:val="a"/>
        <w:rPr>
          <w:rFonts w:hint="cs"/>
          <w:rtl/>
        </w:rPr>
      </w:pPr>
      <w:r>
        <w:rPr>
          <w:rFonts w:hint="cs"/>
          <w:rtl/>
        </w:rPr>
        <w:t xml:space="preserve">תשאל את עצמך. אתה יודע מה תשאל את עצמך? מדוע אריק שרון, שהיה תמיד עם הפנים אליכם, בהצבעה בקריאה ראשונה בחוק טל הוא הצביע נגד, למה? </w:t>
      </w:r>
    </w:p>
    <w:p w14:paraId="6B826C1E" w14:textId="77777777" w:rsidR="00000000" w:rsidRDefault="00DD24A4">
      <w:pPr>
        <w:pStyle w:val="ac"/>
        <w:rPr>
          <w:rtl/>
        </w:rPr>
      </w:pPr>
      <w:r>
        <w:rPr>
          <w:rtl/>
        </w:rPr>
        <w:br/>
        <w:t>משה גפני (יהדות התורה):</w:t>
      </w:r>
    </w:p>
    <w:p w14:paraId="057AB915" w14:textId="77777777" w:rsidR="00000000" w:rsidRDefault="00DD24A4">
      <w:pPr>
        <w:pStyle w:val="a"/>
        <w:rPr>
          <w:rtl/>
        </w:rPr>
      </w:pPr>
    </w:p>
    <w:p w14:paraId="501B099C" w14:textId="77777777" w:rsidR="00000000" w:rsidRDefault="00DD24A4">
      <w:pPr>
        <w:pStyle w:val="a"/>
        <w:rPr>
          <w:rFonts w:hint="cs"/>
          <w:rtl/>
        </w:rPr>
      </w:pPr>
      <w:r>
        <w:rPr>
          <w:rFonts w:hint="cs"/>
          <w:rtl/>
        </w:rPr>
        <w:t xml:space="preserve">בגללך. </w:t>
      </w:r>
    </w:p>
    <w:p w14:paraId="384C7B3E" w14:textId="77777777" w:rsidR="00000000" w:rsidRDefault="00DD24A4">
      <w:pPr>
        <w:pStyle w:val="Speaker"/>
        <w:rPr>
          <w:rtl/>
        </w:rPr>
      </w:pPr>
      <w:r>
        <w:rPr>
          <w:rtl/>
        </w:rPr>
        <w:br/>
      </w:r>
      <w:bookmarkStart w:id="156" w:name="FS000000524T27_02_2003_19_44_37"/>
      <w:bookmarkEnd w:id="156"/>
      <w:r>
        <w:rPr>
          <w:rtl/>
        </w:rPr>
        <w:t>שאול יהלום (מפד"</w:t>
      </w:r>
      <w:r>
        <w:rPr>
          <w:rtl/>
        </w:rPr>
        <w:t>ל):</w:t>
      </w:r>
    </w:p>
    <w:p w14:paraId="6920BDA2" w14:textId="77777777" w:rsidR="00000000" w:rsidRDefault="00DD24A4">
      <w:pPr>
        <w:pStyle w:val="a"/>
        <w:rPr>
          <w:rtl/>
        </w:rPr>
      </w:pPr>
    </w:p>
    <w:p w14:paraId="2817CDF7" w14:textId="77777777" w:rsidR="00000000" w:rsidRDefault="00DD24A4">
      <w:pPr>
        <w:pStyle w:val="a"/>
        <w:rPr>
          <w:rFonts w:hint="cs"/>
          <w:rtl/>
        </w:rPr>
      </w:pPr>
      <w:r>
        <w:rPr>
          <w:rFonts w:hint="cs"/>
          <w:rtl/>
        </w:rPr>
        <w:t xml:space="preserve">לא בגללי. אתם הייתם בקואליציה - - </w:t>
      </w:r>
    </w:p>
    <w:p w14:paraId="3445359A" w14:textId="77777777" w:rsidR="00000000" w:rsidRDefault="00DD24A4">
      <w:pPr>
        <w:pStyle w:val="ac"/>
        <w:rPr>
          <w:rtl/>
        </w:rPr>
      </w:pPr>
      <w:r>
        <w:rPr>
          <w:rtl/>
        </w:rPr>
        <w:br/>
        <w:t>משה גפני (יהדות התורה):</w:t>
      </w:r>
    </w:p>
    <w:p w14:paraId="5E26299D" w14:textId="77777777" w:rsidR="00000000" w:rsidRDefault="00DD24A4">
      <w:pPr>
        <w:pStyle w:val="a"/>
        <w:rPr>
          <w:rtl/>
        </w:rPr>
      </w:pPr>
    </w:p>
    <w:p w14:paraId="79174F9D" w14:textId="77777777" w:rsidR="00000000" w:rsidRDefault="00DD24A4">
      <w:pPr>
        <w:pStyle w:val="a"/>
        <w:rPr>
          <w:rFonts w:hint="cs"/>
          <w:rtl/>
        </w:rPr>
      </w:pPr>
      <w:r>
        <w:rPr>
          <w:rFonts w:hint="cs"/>
          <w:rtl/>
        </w:rPr>
        <w:t xml:space="preserve">כי אתה נגד החוק הזה. </w:t>
      </w:r>
    </w:p>
    <w:p w14:paraId="0E56233D" w14:textId="77777777" w:rsidR="00000000" w:rsidRDefault="00DD24A4">
      <w:pPr>
        <w:pStyle w:val="Speaker"/>
        <w:rPr>
          <w:rtl/>
        </w:rPr>
      </w:pPr>
      <w:r>
        <w:rPr>
          <w:rtl/>
        </w:rPr>
        <w:br/>
      </w:r>
      <w:bookmarkStart w:id="157" w:name="FS000000524T27_02_2003_19_45_31"/>
      <w:bookmarkEnd w:id="157"/>
      <w:r>
        <w:rPr>
          <w:rtl/>
        </w:rPr>
        <w:t>שאול יהלום (מפד"ל):</w:t>
      </w:r>
    </w:p>
    <w:p w14:paraId="19928F8A" w14:textId="77777777" w:rsidR="00000000" w:rsidRDefault="00DD24A4">
      <w:pPr>
        <w:pStyle w:val="a"/>
        <w:rPr>
          <w:rtl/>
        </w:rPr>
      </w:pPr>
    </w:p>
    <w:p w14:paraId="26995356" w14:textId="77777777" w:rsidR="00000000" w:rsidRDefault="00DD24A4">
      <w:pPr>
        <w:pStyle w:val="a"/>
        <w:ind w:left="719" w:firstLine="0"/>
        <w:rPr>
          <w:rFonts w:hint="cs"/>
          <w:rtl/>
        </w:rPr>
      </w:pPr>
      <w:r>
        <w:rPr>
          <w:rFonts w:hint="cs"/>
          <w:rtl/>
        </w:rPr>
        <w:t>- - אני לא הייתי בקואליציה, הייתי באופוזיציה.</w:t>
      </w:r>
    </w:p>
    <w:p w14:paraId="631ED88A" w14:textId="77777777" w:rsidR="00000000" w:rsidRDefault="00DD24A4">
      <w:pPr>
        <w:pStyle w:val="ad"/>
        <w:rPr>
          <w:rFonts w:hint="cs"/>
          <w:rtl/>
        </w:rPr>
      </w:pPr>
      <w:r>
        <w:rPr>
          <w:rtl/>
        </w:rPr>
        <w:br/>
      </w:r>
    </w:p>
    <w:p w14:paraId="31661F38" w14:textId="77777777" w:rsidR="00000000" w:rsidRDefault="00DD24A4">
      <w:pPr>
        <w:pStyle w:val="ad"/>
        <w:rPr>
          <w:rtl/>
        </w:rPr>
      </w:pPr>
      <w:r>
        <w:rPr>
          <w:rFonts w:hint="cs"/>
          <w:rtl/>
        </w:rPr>
        <w:t>היו"ר אברהם הירשזון:</w:t>
      </w:r>
    </w:p>
    <w:p w14:paraId="35C86F33" w14:textId="77777777" w:rsidR="00000000" w:rsidRDefault="00DD24A4">
      <w:pPr>
        <w:pStyle w:val="ad"/>
        <w:rPr>
          <w:rFonts w:hint="cs"/>
          <w:rtl/>
        </w:rPr>
      </w:pPr>
    </w:p>
    <w:p w14:paraId="655ED8C8" w14:textId="77777777" w:rsidR="00000000" w:rsidRDefault="00DD24A4">
      <w:pPr>
        <w:pStyle w:val="a"/>
        <w:rPr>
          <w:rFonts w:hint="cs"/>
          <w:rtl/>
        </w:rPr>
      </w:pPr>
    </w:p>
    <w:p w14:paraId="02AF6805" w14:textId="77777777" w:rsidR="00000000" w:rsidRDefault="00DD24A4">
      <w:pPr>
        <w:pStyle w:val="a"/>
        <w:rPr>
          <w:rFonts w:hint="cs"/>
          <w:rtl/>
        </w:rPr>
      </w:pPr>
      <w:r>
        <w:rPr>
          <w:rFonts w:hint="cs"/>
          <w:rtl/>
        </w:rPr>
        <w:t>אתה לא הצבעת נגד?</w:t>
      </w:r>
    </w:p>
    <w:p w14:paraId="1E3648DB" w14:textId="77777777" w:rsidR="00000000" w:rsidRDefault="00DD24A4">
      <w:pPr>
        <w:pStyle w:val="ac"/>
        <w:rPr>
          <w:rtl/>
        </w:rPr>
      </w:pPr>
      <w:r>
        <w:rPr>
          <w:rtl/>
        </w:rPr>
        <w:br/>
        <w:t>משה גפני (יהדות התורה):</w:t>
      </w:r>
    </w:p>
    <w:p w14:paraId="2395C684" w14:textId="77777777" w:rsidR="00000000" w:rsidRDefault="00DD24A4">
      <w:pPr>
        <w:pStyle w:val="a"/>
        <w:rPr>
          <w:rtl/>
        </w:rPr>
      </w:pPr>
    </w:p>
    <w:p w14:paraId="43ED6EF9" w14:textId="77777777" w:rsidR="00000000" w:rsidRDefault="00DD24A4">
      <w:pPr>
        <w:pStyle w:val="a"/>
        <w:rPr>
          <w:rFonts w:hint="cs"/>
          <w:rtl/>
        </w:rPr>
      </w:pPr>
      <w:r>
        <w:rPr>
          <w:rFonts w:hint="cs"/>
          <w:rtl/>
        </w:rPr>
        <w:t>לא, אני קיבלתי היתר - - -</w:t>
      </w:r>
    </w:p>
    <w:p w14:paraId="06C72911" w14:textId="77777777" w:rsidR="00000000" w:rsidRDefault="00DD24A4">
      <w:pPr>
        <w:pStyle w:val="ad"/>
        <w:rPr>
          <w:rFonts w:hint="cs"/>
          <w:rtl/>
        </w:rPr>
      </w:pPr>
      <w:r>
        <w:rPr>
          <w:rtl/>
        </w:rPr>
        <w:br/>
      </w:r>
      <w:r>
        <w:rPr>
          <w:rFonts w:hint="cs"/>
          <w:rtl/>
        </w:rPr>
        <w:t>היו"</w:t>
      </w:r>
      <w:r>
        <w:rPr>
          <w:rFonts w:hint="cs"/>
          <w:rtl/>
        </w:rPr>
        <w:t>ר אברהם הירשזון:</w:t>
      </w:r>
    </w:p>
    <w:p w14:paraId="217F2627" w14:textId="77777777" w:rsidR="00000000" w:rsidRDefault="00DD24A4">
      <w:pPr>
        <w:pStyle w:val="a"/>
        <w:rPr>
          <w:rFonts w:hint="cs"/>
          <w:rtl/>
        </w:rPr>
      </w:pPr>
    </w:p>
    <w:p w14:paraId="25E769C1" w14:textId="77777777" w:rsidR="00000000" w:rsidRDefault="00DD24A4">
      <w:pPr>
        <w:pStyle w:val="a"/>
        <w:rPr>
          <w:rFonts w:hint="cs"/>
          <w:rtl/>
        </w:rPr>
      </w:pPr>
      <w:r>
        <w:rPr>
          <w:rFonts w:hint="cs"/>
          <w:rtl/>
        </w:rPr>
        <w:t xml:space="preserve">מה קרה? מה קרה? אז תהיה רגוע עכשיו. </w:t>
      </w:r>
    </w:p>
    <w:p w14:paraId="39D0E4CF" w14:textId="77777777" w:rsidR="00000000" w:rsidRDefault="00DD24A4">
      <w:pPr>
        <w:pStyle w:val="Speaker"/>
        <w:rPr>
          <w:rtl/>
        </w:rPr>
      </w:pPr>
      <w:r>
        <w:rPr>
          <w:rtl/>
        </w:rPr>
        <w:br/>
      </w:r>
      <w:bookmarkStart w:id="158" w:name="FS000000524T27_02_2003_19_47_17"/>
      <w:bookmarkEnd w:id="158"/>
      <w:r>
        <w:rPr>
          <w:rtl/>
        </w:rPr>
        <w:t>שאול יהלום (מפד"ל):</w:t>
      </w:r>
    </w:p>
    <w:p w14:paraId="1DE6AEEB" w14:textId="77777777" w:rsidR="00000000" w:rsidRDefault="00DD24A4">
      <w:pPr>
        <w:pStyle w:val="a"/>
        <w:rPr>
          <w:rtl/>
        </w:rPr>
      </w:pPr>
    </w:p>
    <w:p w14:paraId="35D13F6B" w14:textId="77777777" w:rsidR="00000000" w:rsidRDefault="00DD24A4">
      <w:pPr>
        <w:pStyle w:val="a"/>
        <w:rPr>
          <w:rFonts w:hint="cs"/>
          <w:rtl/>
        </w:rPr>
      </w:pPr>
      <w:r>
        <w:rPr>
          <w:rFonts w:hint="cs"/>
          <w:rtl/>
        </w:rPr>
        <w:t>הרב גפני, לא בגללי. אני מודיע לך - בני וחניכי וכל תנועתי משרתים בגאווה בצבא - -</w:t>
      </w:r>
    </w:p>
    <w:p w14:paraId="377AC1BD" w14:textId="77777777" w:rsidR="00000000" w:rsidRDefault="00DD24A4">
      <w:pPr>
        <w:pStyle w:val="ac"/>
        <w:rPr>
          <w:rtl/>
        </w:rPr>
      </w:pPr>
      <w:r>
        <w:rPr>
          <w:rtl/>
        </w:rPr>
        <w:br/>
        <w:t>משה גפני (יהדות התורה):</w:t>
      </w:r>
    </w:p>
    <w:p w14:paraId="7B674FA4" w14:textId="77777777" w:rsidR="00000000" w:rsidRDefault="00DD24A4">
      <w:pPr>
        <w:pStyle w:val="a"/>
        <w:rPr>
          <w:rtl/>
        </w:rPr>
      </w:pPr>
    </w:p>
    <w:p w14:paraId="45673A91" w14:textId="77777777" w:rsidR="00000000" w:rsidRDefault="00DD24A4">
      <w:pPr>
        <w:pStyle w:val="a"/>
        <w:ind w:left="719" w:firstLine="0"/>
        <w:rPr>
          <w:rFonts w:hint="cs"/>
          <w:rtl/>
        </w:rPr>
      </w:pPr>
      <w:r>
        <w:rPr>
          <w:rFonts w:hint="cs"/>
          <w:rtl/>
        </w:rPr>
        <w:t>- - -</w:t>
      </w:r>
    </w:p>
    <w:p w14:paraId="243EAD69" w14:textId="77777777" w:rsidR="00000000" w:rsidRDefault="00DD24A4">
      <w:pPr>
        <w:pStyle w:val="ad"/>
        <w:rPr>
          <w:rFonts w:hint="cs"/>
          <w:rtl/>
        </w:rPr>
      </w:pPr>
      <w:r>
        <w:rPr>
          <w:rFonts w:hint="cs"/>
          <w:rtl/>
        </w:rPr>
        <w:br/>
        <w:t>היו"ר אברהם הירשזון:</w:t>
      </w:r>
    </w:p>
    <w:p w14:paraId="138F5BBB" w14:textId="77777777" w:rsidR="00000000" w:rsidRDefault="00DD24A4">
      <w:pPr>
        <w:pStyle w:val="a"/>
        <w:rPr>
          <w:rFonts w:hint="cs"/>
          <w:b/>
          <w:bCs/>
          <w:u w:val="single"/>
          <w:rtl/>
        </w:rPr>
      </w:pPr>
    </w:p>
    <w:p w14:paraId="7DBECC74" w14:textId="77777777" w:rsidR="00000000" w:rsidRDefault="00DD24A4">
      <w:pPr>
        <w:pStyle w:val="a"/>
        <w:rPr>
          <w:rFonts w:hint="cs"/>
          <w:rtl/>
        </w:rPr>
      </w:pPr>
      <w:r>
        <w:rPr>
          <w:rFonts w:hint="cs"/>
          <w:rtl/>
        </w:rPr>
        <w:t>חבר הכנסת גפני, אני קורא אותך - - -</w:t>
      </w:r>
    </w:p>
    <w:p w14:paraId="1BB66ED6" w14:textId="77777777" w:rsidR="00000000" w:rsidRDefault="00DD24A4">
      <w:pPr>
        <w:pStyle w:val="Speaker"/>
        <w:rPr>
          <w:rtl/>
        </w:rPr>
      </w:pPr>
      <w:r>
        <w:rPr>
          <w:rtl/>
        </w:rPr>
        <w:br/>
      </w:r>
      <w:bookmarkStart w:id="159" w:name="FS000000524T27_02_2003_19_49_19"/>
      <w:bookmarkEnd w:id="159"/>
      <w:r>
        <w:rPr>
          <w:rtl/>
        </w:rPr>
        <w:t>שאול יה</w:t>
      </w:r>
      <w:r>
        <w:rPr>
          <w:rtl/>
        </w:rPr>
        <w:t>לום (מפד"ל):</w:t>
      </w:r>
    </w:p>
    <w:p w14:paraId="40C6C269" w14:textId="77777777" w:rsidR="00000000" w:rsidRDefault="00DD24A4">
      <w:pPr>
        <w:pStyle w:val="a"/>
        <w:rPr>
          <w:rFonts w:hint="cs"/>
          <w:rtl/>
        </w:rPr>
      </w:pPr>
    </w:p>
    <w:p w14:paraId="241D189A" w14:textId="77777777" w:rsidR="00000000" w:rsidRDefault="00DD24A4">
      <w:pPr>
        <w:pStyle w:val="a"/>
        <w:ind w:left="719" w:firstLine="0"/>
        <w:rPr>
          <w:rFonts w:hint="cs"/>
          <w:rtl/>
        </w:rPr>
      </w:pPr>
      <w:r>
        <w:rPr>
          <w:rFonts w:hint="cs"/>
          <w:rtl/>
        </w:rPr>
        <w:t xml:space="preserve">- - שומרים עליך, שומרים עליכם, שומרים על כולנו. </w:t>
      </w:r>
    </w:p>
    <w:p w14:paraId="0B45995A" w14:textId="77777777" w:rsidR="00000000" w:rsidRDefault="00DD24A4">
      <w:pPr>
        <w:pStyle w:val="a"/>
        <w:ind w:firstLine="0"/>
        <w:rPr>
          <w:rFonts w:hint="cs"/>
          <w:rtl/>
        </w:rPr>
      </w:pPr>
    </w:p>
    <w:p w14:paraId="0818B72A" w14:textId="77777777" w:rsidR="00000000" w:rsidRDefault="00DD24A4">
      <w:pPr>
        <w:pStyle w:val="ad"/>
        <w:rPr>
          <w:rFonts w:hint="cs"/>
          <w:rtl/>
        </w:rPr>
      </w:pPr>
      <w:r>
        <w:rPr>
          <w:rFonts w:hint="cs"/>
          <w:rtl/>
        </w:rPr>
        <w:t>היו"ר אברהם הירשזון:</w:t>
      </w:r>
    </w:p>
    <w:p w14:paraId="373772D7" w14:textId="77777777" w:rsidR="00000000" w:rsidRDefault="00DD24A4">
      <w:pPr>
        <w:pStyle w:val="a"/>
        <w:ind w:firstLine="0"/>
        <w:rPr>
          <w:rFonts w:hint="cs"/>
          <w:rtl/>
        </w:rPr>
      </w:pPr>
    </w:p>
    <w:p w14:paraId="653D7EDD" w14:textId="77777777" w:rsidR="00000000" w:rsidRDefault="00DD24A4">
      <w:pPr>
        <w:pStyle w:val="a"/>
        <w:ind w:firstLine="0"/>
        <w:rPr>
          <w:rFonts w:hint="cs"/>
          <w:rtl/>
        </w:rPr>
      </w:pPr>
      <w:r>
        <w:rPr>
          <w:rFonts w:hint="cs"/>
          <w:rtl/>
        </w:rPr>
        <w:tab/>
        <w:t>סליחה, אדוני. חבר הכנסת יהלום. חבר כנסת גפני, אני קורא לך לסדר בפעם הראשונה. להמשיך?</w:t>
      </w:r>
    </w:p>
    <w:p w14:paraId="0338DF8C" w14:textId="77777777" w:rsidR="00000000" w:rsidRDefault="00DD24A4">
      <w:pPr>
        <w:pStyle w:val="ac"/>
        <w:rPr>
          <w:rtl/>
        </w:rPr>
      </w:pPr>
      <w:r>
        <w:rPr>
          <w:rtl/>
        </w:rPr>
        <w:br/>
        <w:t>משה גפני (יהדות התורה):</w:t>
      </w:r>
    </w:p>
    <w:p w14:paraId="37E4A99E" w14:textId="77777777" w:rsidR="00000000" w:rsidRDefault="00DD24A4">
      <w:pPr>
        <w:pStyle w:val="a"/>
        <w:rPr>
          <w:rtl/>
        </w:rPr>
      </w:pPr>
    </w:p>
    <w:p w14:paraId="5A4BEF3C" w14:textId="77777777" w:rsidR="00000000" w:rsidRDefault="00DD24A4">
      <w:pPr>
        <w:pStyle w:val="a"/>
        <w:rPr>
          <w:rFonts w:hint="cs"/>
          <w:rtl/>
        </w:rPr>
      </w:pPr>
      <w:r>
        <w:rPr>
          <w:rFonts w:hint="cs"/>
          <w:rtl/>
        </w:rPr>
        <w:t xml:space="preserve">לא, לא. לא. </w:t>
      </w:r>
    </w:p>
    <w:p w14:paraId="2E25C3AA" w14:textId="77777777" w:rsidR="00000000" w:rsidRDefault="00DD24A4">
      <w:pPr>
        <w:pStyle w:val="a"/>
        <w:rPr>
          <w:rFonts w:hint="cs"/>
          <w:rtl/>
        </w:rPr>
      </w:pPr>
      <w:r>
        <w:rPr>
          <w:rtl/>
        </w:rPr>
        <w:br/>
      </w:r>
      <w:r>
        <w:rPr>
          <w:rFonts w:hint="cs"/>
          <w:b/>
          <w:bCs/>
          <w:u w:val="single"/>
          <w:rtl/>
        </w:rPr>
        <w:t>היו"ר אברהם הירשזון:</w:t>
      </w:r>
    </w:p>
    <w:p w14:paraId="79D015B0" w14:textId="77777777" w:rsidR="00000000" w:rsidRDefault="00DD24A4">
      <w:pPr>
        <w:pStyle w:val="a"/>
        <w:rPr>
          <w:rFonts w:hint="cs"/>
          <w:rtl/>
        </w:rPr>
      </w:pPr>
    </w:p>
    <w:p w14:paraId="3EDD0556" w14:textId="77777777" w:rsidR="00000000" w:rsidRDefault="00DD24A4">
      <w:pPr>
        <w:pStyle w:val="a"/>
        <w:rPr>
          <w:rFonts w:hint="cs"/>
          <w:rtl/>
        </w:rPr>
      </w:pPr>
      <w:r>
        <w:rPr>
          <w:rFonts w:hint="cs"/>
          <w:rtl/>
        </w:rPr>
        <w:t xml:space="preserve">אז אני מבקש ממך, ואני </w:t>
      </w:r>
      <w:r>
        <w:rPr>
          <w:rFonts w:hint="cs"/>
          <w:rtl/>
        </w:rPr>
        <w:t xml:space="preserve">מודיע לך שזה ילך מהר עכשיו. אי-אפשר לזלזל ביושב-ראש. </w:t>
      </w:r>
    </w:p>
    <w:p w14:paraId="40228C95" w14:textId="77777777" w:rsidR="00000000" w:rsidRDefault="00DD24A4">
      <w:pPr>
        <w:pStyle w:val="ac"/>
        <w:rPr>
          <w:rtl/>
        </w:rPr>
      </w:pPr>
      <w:r>
        <w:rPr>
          <w:rtl/>
        </w:rPr>
        <w:br/>
        <w:t>משה גפני (יהדות התורה):</w:t>
      </w:r>
    </w:p>
    <w:p w14:paraId="08780FE4" w14:textId="77777777" w:rsidR="00000000" w:rsidRDefault="00DD24A4">
      <w:pPr>
        <w:pStyle w:val="a"/>
        <w:rPr>
          <w:rtl/>
        </w:rPr>
      </w:pPr>
    </w:p>
    <w:p w14:paraId="0106568E" w14:textId="77777777" w:rsidR="00000000" w:rsidRDefault="00DD24A4">
      <w:pPr>
        <w:pStyle w:val="a"/>
        <w:rPr>
          <w:rFonts w:hint="cs"/>
          <w:rtl/>
        </w:rPr>
      </w:pPr>
      <w:r>
        <w:rPr>
          <w:rFonts w:hint="cs"/>
          <w:rtl/>
        </w:rPr>
        <w:t xml:space="preserve">לא, חס וחלילה. </w:t>
      </w:r>
    </w:p>
    <w:p w14:paraId="6B3325F4" w14:textId="77777777" w:rsidR="00000000" w:rsidRDefault="00DD24A4">
      <w:pPr>
        <w:pStyle w:val="ad"/>
        <w:rPr>
          <w:rFonts w:hint="cs"/>
          <w:rtl/>
        </w:rPr>
      </w:pPr>
      <w:r>
        <w:rPr>
          <w:rtl/>
        </w:rPr>
        <w:br/>
      </w:r>
      <w:r>
        <w:rPr>
          <w:rFonts w:hint="cs"/>
          <w:rtl/>
        </w:rPr>
        <w:t>היו"ר אברהם הירשזון:</w:t>
      </w:r>
    </w:p>
    <w:p w14:paraId="2443ED77" w14:textId="77777777" w:rsidR="00000000" w:rsidRDefault="00DD24A4">
      <w:pPr>
        <w:pStyle w:val="a"/>
        <w:rPr>
          <w:rFonts w:hint="cs"/>
          <w:rtl/>
        </w:rPr>
      </w:pPr>
    </w:p>
    <w:p w14:paraId="5CF9BBEE" w14:textId="77777777" w:rsidR="00000000" w:rsidRDefault="00DD24A4">
      <w:pPr>
        <w:pStyle w:val="a"/>
        <w:rPr>
          <w:rFonts w:hint="cs"/>
          <w:rtl/>
        </w:rPr>
      </w:pPr>
      <w:r>
        <w:rPr>
          <w:rFonts w:hint="cs"/>
          <w:rtl/>
        </w:rPr>
        <w:t xml:space="preserve">לא, אני אומר את זה ברצינות. </w:t>
      </w:r>
    </w:p>
    <w:p w14:paraId="73AB8129" w14:textId="77777777" w:rsidR="00000000" w:rsidRDefault="00DD24A4">
      <w:pPr>
        <w:pStyle w:val="Speaker"/>
        <w:rPr>
          <w:rtl/>
        </w:rPr>
      </w:pPr>
      <w:r>
        <w:rPr>
          <w:rtl/>
        </w:rPr>
        <w:br/>
      </w:r>
      <w:bookmarkStart w:id="160" w:name="FS000000524T27_02_2003_19_53_22"/>
      <w:bookmarkEnd w:id="160"/>
      <w:r>
        <w:rPr>
          <w:rtl/>
        </w:rPr>
        <w:t>שאול יהלום (מפד"ל):</w:t>
      </w:r>
    </w:p>
    <w:p w14:paraId="1586EAB9" w14:textId="77777777" w:rsidR="00000000" w:rsidRDefault="00DD24A4">
      <w:pPr>
        <w:pStyle w:val="a"/>
        <w:rPr>
          <w:rtl/>
        </w:rPr>
      </w:pPr>
    </w:p>
    <w:p w14:paraId="73E7732D" w14:textId="77777777" w:rsidR="00000000" w:rsidRDefault="00DD24A4">
      <w:pPr>
        <w:pStyle w:val="a"/>
        <w:rPr>
          <w:rFonts w:hint="cs"/>
          <w:rtl/>
        </w:rPr>
      </w:pPr>
      <w:r>
        <w:rPr>
          <w:rFonts w:hint="cs"/>
          <w:rtl/>
        </w:rPr>
        <w:t>אז לחברי שלא יכולים להבין איך המפד"ל עושה דברים לשם שמים, והם כנראה מסיקים מעצמם שהכול</w:t>
      </w:r>
      <w:r>
        <w:rPr>
          <w:rFonts w:hint="cs"/>
          <w:rtl/>
        </w:rPr>
        <w:t xml:space="preserve">, כמו שהם חושבים, רק בתשלום, אז גם אצלנו </w:t>
      </w:r>
      <w:r>
        <w:rPr>
          <w:rtl/>
        </w:rPr>
        <w:t>–</w:t>
      </w:r>
      <w:r>
        <w:rPr>
          <w:rFonts w:hint="cs"/>
          <w:rtl/>
        </w:rPr>
        <w:t xml:space="preserve"> ולא כך היא </w:t>
      </w:r>
      <w:r>
        <w:rPr>
          <w:rtl/>
        </w:rPr>
        <w:t>–</w:t>
      </w:r>
      <w:r>
        <w:rPr>
          <w:rFonts w:hint="cs"/>
          <w:rtl/>
        </w:rPr>
        <w:t xml:space="preserve"> אני רוצה לקרוא משפט - - -</w:t>
      </w:r>
    </w:p>
    <w:p w14:paraId="113A797D" w14:textId="77777777" w:rsidR="00000000" w:rsidRDefault="00DD24A4">
      <w:pPr>
        <w:pStyle w:val="ac"/>
        <w:rPr>
          <w:rtl/>
        </w:rPr>
      </w:pPr>
      <w:r>
        <w:rPr>
          <w:rtl/>
        </w:rPr>
        <w:br/>
        <w:t>משה גפני (יהדות התורה):</w:t>
      </w:r>
    </w:p>
    <w:p w14:paraId="0B5378DF" w14:textId="77777777" w:rsidR="00000000" w:rsidRDefault="00DD24A4">
      <w:pPr>
        <w:pStyle w:val="a"/>
        <w:rPr>
          <w:rtl/>
        </w:rPr>
      </w:pPr>
    </w:p>
    <w:p w14:paraId="1C50A8EE" w14:textId="77777777" w:rsidR="00000000" w:rsidRDefault="00DD24A4">
      <w:pPr>
        <w:pStyle w:val="a"/>
        <w:rPr>
          <w:rFonts w:hint="cs"/>
          <w:rtl/>
        </w:rPr>
      </w:pPr>
      <w:r>
        <w:rPr>
          <w:rFonts w:hint="cs"/>
          <w:rtl/>
        </w:rPr>
        <w:t>אתם הסחטנים הכי גדולים - -</w:t>
      </w:r>
    </w:p>
    <w:p w14:paraId="5D6D627D" w14:textId="77777777" w:rsidR="00000000" w:rsidRDefault="00DD24A4">
      <w:pPr>
        <w:pStyle w:val="ad"/>
        <w:rPr>
          <w:rFonts w:hint="cs"/>
          <w:rtl/>
        </w:rPr>
      </w:pPr>
      <w:r>
        <w:rPr>
          <w:rFonts w:hint="cs"/>
          <w:rtl/>
        </w:rPr>
        <w:br/>
        <w:t>היו"ר אברהם הירשזון:</w:t>
      </w:r>
    </w:p>
    <w:p w14:paraId="48683FCF" w14:textId="77777777" w:rsidR="00000000" w:rsidRDefault="00DD24A4">
      <w:pPr>
        <w:pStyle w:val="a"/>
        <w:rPr>
          <w:rFonts w:hint="cs"/>
          <w:rtl/>
        </w:rPr>
      </w:pPr>
    </w:p>
    <w:p w14:paraId="6264BF57" w14:textId="77777777" w:rsidR="00000000" w:rsidRDefault="00DD24A4">
      <w:pPr>
        <w:pStyle w:val="a"/>
        <w:rPr>
          <w:rFonts w:hint="cs"/>
          <w:rtl/>
        </w:rPr>
      </w:pPr>
      <w:r>
        <w:rPr>
          <w:rFonts w:hint="cs"/>
          <w:rtl/>
        </w:rPr>
        <w:t xml:space="preserve">חבר הכנסת גפני. </w:t>
      </w:r>
    </w:p>
    <w:p w14:paraId="4E0D4FF6" w14:textId="77777777" w:rsidR="00000000" w:rsidRDefault="00DD24A4">
      <w:pPr>
        <w:pStyle w:val="ac"/>
        <w:rPr>
          <w:rtl/>
        </w:rPr>
      </w:pPr>
      <w:r>
        <w:rPr>
          <w:rtl/>
        </w:rPr>
        <w:br/>
        <w:t>משה גפני (יהדות התורה):</w:t>
      </w:r>
    </w:p>
    <w:p w14:paraId="6FC164A9" w14:textId="77777777" w:rsidR="00000000" w:rsidRDefault="00DD24A4">
      <w:pPr>
        <w:pStyle w:val="a"/>
        <w:rPr>
          <w:rtl/>
        </w:rPr>
      </w:pPr>
    </w:p>
    <w:p w14:paraId="693F8E7E" w14:textId="77777777" w:rsidR="00000000" w:rsidRDefault="00DD24A4">
      <w:pPr>
        <w:pStyle w:val="a"/>
        <w:ind w:left="719" w:firstLine="0"/>
        <w:rPr>
          <w:rFonts w:hint="cs"/>
          <w:rtl/>
        </w:rPr>
      </w:pPr>
      <w:r>
        <w:rPr>
          <w:rFonts w:hint="cs"/>
          <w:rtl/>
        </w:rPr>
        <w:t xml:space="preserve">- - הסחטנים הכי גדולים זה אתם. </w:t>
      </w:r>
    </w:p>
    <w:p w14:paraId="464A7594" w14:textId="77777777" w:rsidR="00000000" w:rsidRDefault="00DD24A4">
      <w:pPr>
        <w:pStyle w:val="ad"/>
        <w:rPr>
          <w:rFonts w:hint="cs"/>
          <w:rtl/>
        </w:rPr>
      </w:pPr>
      <w:r>
        <w:rPr>
          <w:rtl/>
        </w:rPr>
        <w:br/>
      </w:r>
      <w:r>
        <w:rPr>
          <w:rFonts w:hint="cs"/>
          <w:rtl/>
        </w:rPr>
        <w:t>היו"ר אברהם הירשזון:</w:t>
      </w:r>
    </w:p>
    <w:p w14:paraId="318D87A2" w14:textId="77777777" w:rsidR="00000000" w:rsidRDefault="00DD24A4">
      <w:pPr>
        <w:pStyle w:val="a"/>
        <w:ind w:firstLine="0"/>
        <w:rPr>
          <w:rFonts w:hint="cs"/>
          <w:rtl/>
        </w:rPr>
      </w:pPr>
    </w:p>
    <w:p w14:paraId="1D9915AA" w14:textId="77777777" w:rsidR="00000000" w:rsidRDefault="00DD24A4">
      <w:pPr>
        <w:pStyle w:val="a"/>
        <w:ind w:firstLine="0"/>
        <w:rPr>
          <w:rFonts w:hint="cs"/>
          <w:rtl/>
        </w:rPr>
      </w:pPr>
      <w:r>
        <w:rPr>
          <w:rFonts w:hint="cs"/>
          <w:rtl/>
        </w:rPr>
        <w:tab/>
        <w:t xml:space="preserve">חבר הכנסת גפני, אתה לא שומר על הסכמים. </w:t>
      </w:r>
    </w:p>
    <w:p w14:paraId="14E0DCFF" w14:textId="77777777" w:rsidR="00000000" w:rsidRDefault="00DD24A4">
      <w:pPr>
        <w:pStyle w:val="Speaker"/>
        <w:rPr>
          <w:rtl/>
        </w:rPr>
      </w:pPr>
      <w:r>
        <w:rPr>
          <w:rtl/>
        </w:rPr>
        <w:br/>
      </w:r>
      <w:bookmarkStart w:id="161" w:name="FS000000524T27_02_2003_19_56_34"/>
      <w:bookmarkEnd w:id="161"/>
      <w:r>
        <w:rPr>
          <w:rtl/>
        </w:rPr>
        <w:t>שאול יהלום (מפד"ל):</w:t>
      </w:r>
    </w:p>
    <w:p w14:paraId="118AEBFF" w14:textId="77777777" w:rsidR="00000000" w:rsidRDefault="00DD24A4">
      <w:pPr>
        <w:pStyle w:val="a"/>
        <w:rPr>
          <w:rtl/>
        </w:rPr>
      </w:pPr>
    </w:p>
    <w:p w14:paraId="198C4272" w14:textId="77777777" w:rsidR="00000000" w:rsidRDefault="00DD24A4">
      <w:pPr>
        <w:pStyle w:val="a"/>
        <w:rPr>
          <w:rFonts w:hint="cs"/>
          <w:rtl/>
        </w:rPr>
      </w:pPr>
      <w:r>
        <w:rPr>
          <w:rFonts w:hint="cs"/>
          <w:rtl/>
        </w:rPr>
        <w:t xml:space="preserve">אני רוצה לקרוא משפט מההסכם הקואליציוני. </w:t>
      </w:r>
    </w:p>
    <w:p w14:paraId="34DDDAB8" w14:textId="77777777" w:rsidR="00000000" w:rsidRDefault="00DD24A4">
      <w:pPr>
        <w:pStyle w:val="ac"/>
        <w:rPr>
          <w:rtl/>
        </w:rPr>
      </w:pPr>
      <w:r>
        <w:rPr>
          <w:rtl/>
        </w:rPr>
        <w:br/>
      </w:r>
      <w:r>
        <w:rPr>
          <w:rFonts w:hint="cs"/>
          <w:rtl/>
        </w:rPr>
        <w:br/>
      </w:r>
      <w:r>
        <w:rPr>
          <w:rtl/>
        </w:rPr>
        <w:br/>
        <w:t>משה גפני (יהדות התורה):</w:t>
      </w:r>
    </w:p>
    <w:p w14:paraId="3E1C8D60" w14:textId="77777777" w:rsidR="00000000" w:rsidRDefault="00DD24A4">
      <w:pPr>
        <w:pStyle w:val="a"/>
        <w:rPr>
          <w:rtl/>
        </w:rPr>
      </w:pPr>
    </w:p>
    <w:p w14:paraId="68686F1E" w14:textId="77777777" w:rsidR="00000000" w:rsidRDefault="00DD24A4">
      <w:pPr>
        <w:pStyle w:val="a"/>
        <w:rPr>
          <w:rFonts w:hint="cs"/>
          <w:rtl/>
        </w:rPr>
      </w:pPr>
      <w:r>
        <w:rPr>
          <w:rFonts w:hint="cs"/>
          <w:rtl/>
        </w:rPr>
        <w:t>אתם הסחטנים הכי גדולים, אנחנו היום נגיד את זה  לכל העם - - -</w:t>
      </w:r>
    </w:p>
    <w:p w14:paraId="097BCA89" w14:textId="77777777" w:rsidR="00000000" w:rsidRDefault="00DD24A4">
      <w:pPr>
        <w:pStyle w:val="Speaker"/>
        <w:rPr>
          <w:rtl/>
        </w:rPr>
      </w:pPr>
      <w:r>
        <w:rPr>
          <w:rtl/>
        </w:rPr>
        <w:br/>
      </w:r>
      <w:bookmarkStart w:id="162" w:name="FS000000524T27_02_2003_19_57_13"/>
      <w:bookmarkEnd w:id="162"/>
      <w:r>
        <w:rPr>
          <w:rtl/>
        </w:rPr>
        <w:t>שאול יהלום (מפד"ל):</w:t>
      </w:r>
    </w:p>
    <w:p w14:paraId="6D15AE2D" w14:textId="77777777" w:rsidR="00000000" w:rsidRDefault="00DD24A4">
      <w:pPr>
        <w:pStyle w:val="a"/>
        <w:rPr>
          <w:rtl/>
        </w:rPr>
      </w:pPr>
    </w:p>
    <w:p w14:paraId="73C7EE54" w14:textId="77777777" w:rsidR="00000000" w:rsidRDefault="00DD24A4">
      <w:pPr>
        <w:pStyle w:val="a"/>
        <w:rPr>
          <w:rFonts w:hint="cs"/>
          <w:rtl/>
        </w:rPr>
      </w:pPr>
      <w:r>
        <w:rPr>
          <w:rFonts w:hint="cs"/>
          <w:rtl/>
        </w:rPr>
        <w:t xml:space="preserve">תגיד. </w:t>
      </w:r>
    </w:p>
    <w:p w14:paraId="580F01A1" w14:textId="77777777" w:rsidR="00000000" w:rsidRDefault="00DD24A4">
      <w:pPr>
        <w:pStyle w:val="a"/>
        <w:rPr>
          <w:rFonts w:hint="cs"/>
          <w:rtl/>
        </w:rPr>
      </w:pPr>
      <w:r>
        <w:rPr>
          <w:rtl/>
        </w:rPr>
        <w:br/>
      </w:r>
      <w:r>
        <w:rPr>
          <w:rFonts w:hint="cs"/>
          <w:b/>
          <w:bCs/>
          <w:u w:val="single"/>
          <w:rtl/>
        </w:rPr>
        <w:t>היו"ר אברהם הירשזון:</w:t>
      </w:r>
    </w:p>
    <w:p w14:paraId="52BE53BB" w14:textId="77777777" w:rsidR="00000000" w:rsidRDefault="00DD24A4">
      <w:pPr>
        <w:pStyle w:val="a"/>
        <w:rPr>
          <w:rFonts w:hint="cs"/>
          <w:rtl/>
        </w:rPr>
      </w:pPr>
    </w:p>
    <w:p w14:paraId="6A9F0965" w14:textId="77777777" w:rsidR="00000000" w:rsidRDefault="00DD24A4">
      <w:pPr>
        <w:pStyle w:val="a"/>
        <w:rPr>
          <w:rFonts w:hint="cs"/>
          <w:rtl/>
        </w:rPr>
      </w:pPr>
      <w:r>
        <w:rPr>
          <w:rFonts w:hint="cs"/>
          <w:rtl/>
        </w:rPr>
        <w:t>חבר הכנסת ג</w:t>
      </w:r>
      <w:r>
        <w:rPr>
          <w:rFonts w:hint="cs"/>
          <w:rtl/>
        </w:rPr>
        <w:t xml:space="preserve">פני. </w:t>
      </w:r>
    </w:p>
    <w:p w14:paraId="72384713" w14:textId="77777777" w:rsidR="00000000" w:rsidRDefault="00DD24A4">
      <w:pPr>
        <w:pStyle w:val="Speaker"/>
        <w:rPr>
          <w:rtl/>
        </w:rPr>
      </w:pPr>
      <w:r>
        <w:rPr>
          <w:rtl/>
        </w:rPr>
        <w:br/>
      </w:r>
      <w:bookmarkStart w:id="163" w:name="FS000000524T27_02_2003_19_58_03"/>
      <w:bookmarkEnd w:id="163"/>
      <w:r>
        <w:rPr>
          <w:rtl/>
        </w:rPr>
        <w:t>שאול יהלום (מפד"ל):</w:t>
      </w:r>
    </w:p>
    <w:p w14:paraId="740B8681" w14:textId="77777777" w:rsidR="00000000" w:rsidRDefault="00DD24A4">
      <w:pPr>
        <w:pStyle w:val="a"/>
        <w:rPr>
          <w:rFonts w:hint="cs"/>
          <w:rtl/>
        </w:rPr>
      </w:pPr>
    </w:p>
    <w:p w14:paraId="79340490" w14:textId="77777777" w:rsidR="00000000" w:rsidRDefault="00DD24A4">
      <w:pPr>
        <w:pStyle w:val="a"/>
        <w:rPr>
          <w:rFonts w:hint="cs"/>
          <w:rtl/>
        </w:rPr>
      </w:pPr>
      <w:r>
        <w:rPr>
          <w:rFonts w:hint="cs"/>
          <w:rtl/>
        </w:rPr>
        <w:t>כל העם יודע - - -</w:t>
      </w:r>
    </w:p>
    <w:p w14:paraId="5B9FF256" w14:textId="77777777" w:rsidR="00000000" w:rsidRDefault="00DD24A4">
      <w:pPr>
        <w:pStyle w:val="ac"/>
        <w:rPr>
          <w:rtl/>
        </w:rPr>
      </w:pPr>
      <w:r>
        <w:rPr>
          <w:rFonts w:hint="cs"/>
          <w:rtl/>
        </w:rPr>
        <w:br/>
      </w:r>
      <w:r>
        <w:rPr>
          <w:rFonts w:hint="eastAsia"/>
          <w:rtl/>
        </w:rPr>
        <w:t>משה</w:t>
      </w:r>
      <w:r>
        <w:rPr>
          <w:rtl/>
        </w:rPr>
        <w:t xml:space="preserve"> גפני (יהדות התורה):</w:t>
      </w:r>
    </w:p>
    <w:p w14:paraId="2220A7FC" w14:textId="77777777" w:rsidR="00000000" w:rsidRDefault="00DD24A4">
      <w:pPr>
        <w:pStyle w:val="a"/>
        <w:rPr>
          <w:rFonts w:hint="cs"/>
          <w:rtl/>
        </w:rPr>
      </w:pPr>
    </w:p>
    <w:p w14:paraId="59D920BF" w14:textId="77777777" w:rsidR="00000000" w:rsidRDefault="00DD24A4">
      <w:pPr>
        <w:pStyle w:val="a"/>
        <w:rPr>
          <w:rFonts w:hint="cs"/>
          <w:rtl/>
        </w:rPr>
      </w:pPr>
      <w:r>
        <w:rPr>
          <w:rFonts w:hint="cs"/>
          <w:rtl/>
        </w:rPr>
        <w:t>- - - יודע שאתם הסחטנים הכי גדולים.</w:t>
      </w:r>
    </w:p>
    <w:p w14:paraId="79CA340C" w14:textId="77777777" w:rsidR="00000000" w:rsidRDefault="00DD24A4">
      <w:pPr>
        <w:pStyle w:val="Speaker"/>
        <w:rPr>
          <w:rtl/>
        </w:rPr>
      </w:pPr>
      <w:r>
        <w:rPr>
          <w:rtl/>
        </w:rPr>
        <w:br/>
      </w:r>
      <w:bookmarkStart w:id="164" w:name="FS000000524T27_02_2003_19_58_37"/>
      <w:bookmarkEnd w:id="164"/>
      <w:r>
        <w:rPr>
          <w:rtl/>
        </w:rPr>
        <w:t>שאול יהלום (מפד"ל):</w:t>
      </w:r>
    </w:p>
    <w:p w14:paraId="5D3BA971" w14:textId="77777777" w:rsidR="00000000" w:rsidRDefault="00DD24A4">
      <w:pPr>
        <w:pStyle w:val="a"/>
        <w:rPr>
          <w:rtl/>
        </w:rPr>
      </w:pPr>
    </w:p>
    <w:p w14:paraId="54E04245" w14:textId="77777777" w:rsidR="00000000" w:rsidRDefault="00DD24A4">
      <w:pPr>
        <w:pStyle w:val="a"/>
        <w:rPr>
          <w:rFonts w:hint="cs"/>
          <w:rtl/>
        </w:rPr>
      </w:pPr>
      <w:r>
        <w:rPr>
          <w:rFonts w:hint="cs"/>
          <w:rtl/>
        </w:rPr>
        <w:t>כל העם יודע - - -</w:t>
      </w:r>
    </w:p>
    <w:p w14:paraId="3A5B3253" w14:textId="77777777" w:rsidR="00000000" w:rsidRDefault="00DD24A4">
      <w:pPr>
        <w:pStyle w:val="ac"/>
        <w:rPr>
          <w:rtl/>
        </w:rPr>
      </w:pPr>
      <w:r>
        <w:rPr>
          <w:rFonts w:hint="cs"/>
          <w:rtl/>
        </w:rPr>
        <w:br/>
      </w:r>
      <w:r>
        <w:rPr>
          <w:rFonts w:hint="eastAsia"/>
          <w:rtl/>
        </w:rPr>
        <w:t>משה</w:t>
      </w:r>
      <w:r>
        <w:rPr>
          <w:rtl/>
        </w:rPr>
        <w:t xml:space="preserve"> גפני (יהדות התורה):</w:t>
      </w:r>
    </w:p>
    <w:p w14:paraId="57A66B26" w14:textId="77777777" w:rsidR="00000000" w:rsidRDefault="00DD24A4">
      <w:pPr>
        <w:pStyle w:val="a"/>
        <w:rPr>
          <w:rFonts w:hint="cs"/>
          <w:rtl/>
        </w:rPr>
      </w:pPr>
    </w:p>
    <w:p w14:paraId="26697835" w14:textId="77777777" w:rsidR="00000000" w:rsidRDefault="00DD24A4">
      <w:pPr>
        <w:pStyle w:val="a"/>
        <w:rPr>
          <w:rFonts w:hint="cs"/>
          <w:rtl/>
        </w:rPr>
      </w:pPr>
      <w:r>
        <w:rPr>
          <w:rFonts w:hint="cs"/>
          <w:rtl/>
        </w:rPr>
        <w:t>זה ההסכם, עם כל הסעיפים - - -</w:t>
      </w:r>
    </w:p>
    <w:p w14:paraId="37355635" w14:textId="77777777" w:rsidR="00000000" w:rsidRDefault="00DD24A4">
      <w:pPr>
        <w:pStyle w:val="Speaker"/>
        <w:rPr>
          <w:rtl/>
        </w:rPr>
      </w:pPr>
      <w:r>
        <w:rPr>
          <w:rtl/>
        </w:rPr>
        <w:br/>
      </w:r>
      <w:bookmarkStart w:id="165" w:name="FS000000524T27_02_2003_19_59_21"/>
      <w:bookmarkEnd w:id="165"/>
      <w:r>
        <w:rPr>
          <w:rtl/>
        </w:rPr>
        <w:t>שאול יהלום (מפד"ל):</w:t>
      </w:r>
    </w:p>
    <w:p w14:paraId="1438F7A3" w14:textId="77777777" w:rsidR="00000000" w:rsidRDefault="00DD24A4">
      <w:pPr>
        <w:pStyle w:val="a"/>
        <w:rPr>
          <w:rtl/>
        </w:rPr>
      </w:pPr>
    </w:p>
    <w:p w14:paraId="6880ED85" w14:textId="77777777" w:rsidR="00000000" w:rsidRDefault="00DD24A4">
      <w:pPr>
        <w:pStyle w:val="a"/>
        <w:rPr>
          <w:rFonts w:hint="cs"/>
          <w:rtl/>
        </w:rPr>
      </w:pPr>
      <w:r>
        <w:rPr>
          <w:rFonts w:hint="cs"/>
          <w:rtl/>
        </w:rPr>
        <w:t>גפני, כל העם יודע על מי אתה מח</w:t>
      </w:r>
      <w:r>
        <w:rPr>
          <w:rFonts w:hint="cs"/>
          <w:rtl/>
        </w:rPr>
        <w:t>פה - -</w:t>
      </w:r>
    </w:p>
    <w:p w14:paraId="35250832" w14:textId="77777777" w:rsidR="00000000" w:rsidRDefault="00DD24A4">
      <w:pPr>
        <w:pStyle w:val="ad"/>
        <w:rPr>
          <w:rFonts w:hint="cs"/>
          <w:rtl/>
        </w:rPr>
      </w:pPr>
      <w:r>
        <w:rPr>
          <w:rtl/>
        </w:rPr>
        <w:br/>
      </w:r>
      <w:r>
        <w:rPr>
          <w:rFonts w:hint="cs"/>
          <w:rtl/>
        </w:rPr>
        <w:t>היו"ר אברהם הירשזון:</w:t>
      </w:r>
    </w:p>
    <w:p w14:paraId="68B829D2" w14:textId="77777777" w:rsidR="00000000" w:rsidRDefault="00DD24A4">
      <w:pPr>
        <w:pStyle w:val="a"/>
        <w:rPr>
          <w:rFonts w:hint="cs"/>
          <w:rtl/>
        </w:rPr>
      </w:pPr>
    </w:p>
    <w:p w14:paraId="7C295E50" w14:textId="77777777" w:rsidR="00000000" w:rsidRDefault="00DD24A4">
      <w:pPr>
        <w:pStyle w:val="a"/>
        <w:rPr>
          <w:rFonts w:hint="cs"/>
          <w:rtl/>
        </w:rPr>
      </w:pPr>
      <w:r>
        <w:rPr>
          <w:rFonts w:hint="cs"/>
          <w:rtl/>
        </w:rPr>
        <w:t xml:space="preserve">חבר הכנסת גפני, אני קורא אותך לסדר בפעם הראשונה, בפעם השנייה. </w:t>
      </w:r>
    </w:p>
    <w:p w14:paraId="5A141B05" w14:textId="77777777" w:rsidR="00000000" w:rsidRDefault="00DD24A4">
      <w:pPr>
        <w:pStyle w:val="Speaker"/>
        <w:rPr>
          <w:rtl/>
        </w:rPr>
      </w:pPr>
      <w:r>
        <w:rPr>
          <w:rtl/>
        </w:rPr>
        <w:br/>
      </w:r>
      <w:bookmarkStart w:id="166" w:name="FS000000524T27_02_2003_20_01_04"/>
      <w:bookmarkEnd w:id="166"/>
      <w:r>
        <w:rPr>
          <w:rtl/>
        </w:rPr>
        <w:t>שאול יהלום (מפד"ל):</w:t>
      </w:r>
    </w:p>
    <w:p w14:paraId="505D87AD" w14:textId="77777777" w:rsidR="00000000" w:rsidRDefault="00DD24A4">
      <w:pPr>
        <w:pStyle w:val="a"/>
        <w:rPr>
          <w:rtl/>
        </w:rPr>
      </w:pPr>
    </w:p>
    <w:p w14:paraId="2F2AD12A" w14:textId="77777777" w:rsidR="00000000" w:rsidRDefault="00DD24A4">
      <w:pPr>
        <w:pStyle w:val="a"/>
        <w:ind w:left="719" w:firstLine="0"/>
        <w:rPr>
          <w:rFonts w:hint="cs"/>
          <w:rtl/>
        </w:rPr>
      </w:pPr>
      <w:r>
        <w:rPr>
          <w:rFonts w:hint="cs"/>
          <w:rtl/>
        </w:rPr>
        <w:t xml:space="preserve">- - כל העם יודע. כל העם יודע איפה בנינו נמצאים, שהם לוחמים את המלחמה ומגינים עליך. </w:t>
      </w:r>
    </w:p>
    <w:p w14:paraId="18A6FF84" w14:textId="77777777" w:rsidR="00000000" w:rsidRDefault="00DD24A4">
      <w:pPr>
        <w:pStyle w:val="ac"/>
        <w:rPr>
          <w:rtl/>
        </w:rPr>
      </w:pPr>
      <w:r>
        <w:rPr>
          <w:rtl/>
        </w:rPr>
        <w:br/>
      </w:r>
      <w:r>
        <w:rPr>
          <w:rFonts w:hint="cs"/>
          <w:rtl/>
        </w:rPr>
        <w:br/>
      </w:r>
      <w:r>
        <w:rPr>
          <w:rtl/>
        </w:rPr>
        <w:br/>
        <w:t>משה גפני (יהדות התורה):</w:t>
      </w:r>
    </w:p>
    <w:p w14:paraId="59A53AD3" w14:textId="77777777" w:rsidR="00000000" w:rsidRDefault="00DD24A4">
      <w:pPr>
        <w:pStyle w:val="a"/>
        <w:rPr>
          <w:rtl/>
        </w:rPr>
      </w:pPr>
    </w:p>
    <w:p w14:paraId="32CEA29F" w14:textId="77777777" w:rsidR="00000000" w:rsidRDefault="00DD24A4">
      <w:pPr>
        <w:pStyle w:val="a"/>
        <w:rPr>
          <w:rFonts w:hint="cs"/>
          <w:rtl/>
        </w:rPr>
      </w:pPr>
      <w:r>
        <w:rPr>
          <w:rFonts w:hint="cs"/>
          <w:rtl/>
        </w:rPr>
        <w:t xml:space="preserve">שמענו אותך. </w:t>
      </w:r>
    </w:p>
    <w:p w14:paraId="3C416BCE" w14:textId="77777777" w:rsidR="00000000" w:rsidRDefault="00DD24A4">
      <w:pPr>
        <w:pStyle w:val="Speaker"/>
        <w:rPr>
          <w:rtl/>
        </w:rPr>
      </w:pPr>
      <w:r>
        <w:rPr>
          <w:rtl/>
        </w:rPr>
        <w:br/>
      </w:r>
      <w:bookmarkStart w:id="167" w:name="FS000000524T27_02_2003_20_02_07"/>
      <w:bookmarkEnd w:id="167"/>
    </w:p>
    <w:p w14:paraId="34D18099" w14:textId="77777777" w:rsidR="00000000" w:rsidRDefault="00DD24A4">
      <w:pPr>
        <w:pStyle w:val="Speaker"/>
        <w:rPr>
          <w:rtl/>
        </w:rPr>
      </w:pPr>
      <w:r>
        <w:rPr>
          <w:rtl/>
        </w:rPr>
        <w:br w:type="page"/>
        <w:t>שאול יהלום (מ</w:t>
      </w:r>
      <w:r>
        <w:rPr>
          <w:rtl/>
        </w:rPr>
        <w:t>פד"ל):</w:t>
      </w:r>
    </w:p>
    <w:p w14:paraId="643F415A" w14:textId="77777777" w:rsidR="00000000" w:rsidRDefault="00DD24A4">
      <w:pPr>
        <w:pStyle w:val="a"/>
        <w:rPr>
          <w:rtl/>
        </w:rPr>
      </w:pPr>
    </w:p>
    <w:p w14:paraId="69BAF661" w14:textId="77777777" w:rsidR="00000000" w:rsidRDefault="00DD24A4">
      <w:pPr>
        <w:pStyle w:val="a"/>
        <w:rPr>
          <w:rFonts w:hint="cs"/>
          <w:rtl/>
        </w:rPr>
      </w:pPr>
      <w:r>
        <w:rPr>
          <w:rFonts w:hint="cs"/>
          <w:rtl/>
        </w:rPr>
        <w:t xml:space="preserve">כל העם יודע איפה בנינו נמצאים </w:t>
      </w:r>
      <w:r>
        <w:rPr>
          <w:rtl/>
        </w:rPr>
        <w:t>–</w:t>
      </w:r>
      <w:r>
        <w:rPr>
          <w:rFonts w:hint="cs"/>
          <w:rtl/>
        </w:rPr>
        <w:t xml:space="preserve"> בין השאר בבתי-הקברות הצבאיים. </w:t>
      </w:r>
    </w:p>
    <w:p w14:paraId="448ADB87" w14:textId="77777777" w:rsidR="00000000" w:rsidRDefault="00DD24A4">
      <w:pPr>
        <w:pStyle w:val="ac"/>
        <w:rPr>
          <w:rtl/>
        </w:rPr>
      </w:pPr>
      <w:r>
        <w:rPr>
          <w:rtl/>
        </w:rPr>
        <w:br/>
        <w:t>ישראל אייכלר (יהדות התורה):</w:t>
      </w:r>
    </w:p>
    <w:p w14:paraId="1E14A04A" w14:textId="77777777" w:rsidR="00000000" w:rsidRDefault="00DD24A4">
      <w:pPr>
        <w:pStyle w:val="a"/>
        <w:rPr>
          <w:rtl/>
        </w:rPr>
      </w:pPr>
    </w:p>
    <w:p w14:paraId="1855ECFC" w14:textId="77777777" w:rsidR="00000000" w:rsidRDefault="00DD24A4">
      <w:pPr>
        <w:pStyle w:val="a"/>
        <w:rPr>
          <w:rFonts w:hint="cs"/>
          <w:rtl/>
        </w:rPr>
      </w:pPr>
      <w:r>
        <w:rPr>
          <w:rFonts w:hint="cs"/>
          <w:rtl/>
        </w:rPr>
        <w:t xml:space="preserve">אתם מסיתים יותר משינוי, אתם שונאים יותר גדולים משינוי. </w:t>
      </w:r>
    </w:p>
    <w:p w14:paraId="33713892" w14:textId="77777777" w:rsidR="00000000" w:rsidRDefault="00DD24A4">
      <w:pPr>
        <w:pStyle w:val="ad"/>
        <w:rPr>
          <w:rFonts w:hint="cs"/>
          <w:rtl/>
        </w:rPr>
      </w:pPr>
      <w:r>
        <w:rPr>
          <w:rtl/>
        </w:rPr>
        <w:br/>
      </w:r>
      <w:r>
        <w:rPr>
          <w:rFonts w:hint="cs"/>
          <w:rtl/>
        </w:rPr>
        <w:t>היו"ר אברהם הירשזון:</w:t>
      </w:r>
    </w:p>
    <w:p w14:paraId="1993F549" w14:textId="77777777" w:rsidR="00000000" w:rsidRDefault="00DD24A4">
      <w:pPr>
        <w:pStyle w:val="a"/>
        <w:rPr>
          <w:rFonts w:hint="cs"/>
          <w:rtl/>
        </w:rPr>
      </w:pPr>
    </w:p>
    <w:p w14:paraId="5C35A67E" w14:textId="77777777" w:rsidR="00000000" w:rsidRDefault="00DD24A4">
      <w:pPr>
        <w:pStyle w:val="a"/>
        <w:rPr>
          <w:rFonts w:hint="cs"/>
          <w:rtl/>
        </w:rPr>
      </w:pPr>
      <w:r>
        <w:rPr>
          <w:rFonts w:hint="cs"/>
          <w:rtl/>
        </w:rPr>
        <w:t xml:space="preserve">חבר הכנסת אייכלר, שלום לך, גם אתה הצטרפת. </w:t>
      </w:r>
    </w:p>
    <w:p w14:paraId="114119BA" w14:textId="77777777" w:rsidR="00000000" w:rsidRDefault="00DD24A4">
      <w:pPr>
        <w:pStyle w:val="Speaker"/>
        <w:rPr>
          <w:rtl/>
        </w:rPr>
      </w:pPr>
      <w:r>
        <w:rPr>
          <w:rtl/>
        </w:rPr>
        <w:br/>
      </w:r>
      <w:bookmarkStart w:id="168" w:name="FS000000524T27_02_2003_20_03_19"/>
      <w:bookmarkEnd w:id="168"/>
      <w:r>
        <w:rPr>
          <w:rtl/>
        </w:rPr>
        <w:t>שאול יהלום (מפד"ל):</w:t>
      </w:r>
    </w:p>
    <w:p w14:paraId="0984A1E8" w14:textId="77777777" w:rsidR="00000000" w:rsidRDefault="00DD24A4">
      <w:pPr>
        <w:pStyle w:val="a"/>
        <w:rPr>
          <w:rtl/>
        </w:rPr>
      </w:pPr>
    </w:p>
    <w:p w14:paraId="4043F0A3" w14:textId="77777777" w:rsidR="00000000" w:rsidRDefault="00DD24A4">
      <w:pPr>
        <w:pStyle w:val="a"/>
        <w:rPr>
          <w:rFonts w:hint="cs"/>
          <w:rtl/>
        </w:rPr>
      </w:pPr>
      <w:r>
        <w:rPr>
          <w:rFonts w:hint="cs"/>
          <w:rtl/>
        </w:rPr>
        <w:t>הרב אייכלר,</w:t>
      </w:r>
      <w:r>
        <w:rPr>
          <w:rFonts w:hint="cs"/>
          <w:rtl/>
        </w:rPr>
        <w:t xml:space="preserve"> זה לא "פופוליטיקה". פה צריך לתת את הדין, פה יש אחריות. איפה אתה במאמץ הביטחוני והלאומי? איפה אתה, איפה אתה? </w:t>
      </w:r>
    </w:p>
    <w:p w14:paraId="09736F44" w14:textId="77777777" w:rsidR="00000000" w:rsidRDefault="00DD24A4">
      <w:pPr>
        <w:pStyle w:val="ac"/>
        <w:rPr>
          <w:rtl/>
        </w:rPr>
      </w:pPr>
      <w:r>
        <w:rPr>
          <w:rtl/>
        </w:rPr>
        <w:br/>
        <w:t>ישראל אייכלר (יהדות התורה):</w:t>
      </w:r>
    </w:p>
    <w:p w14:paraId="2C803336" w14:textId="77777777" w:rsidR="00000000" w:rsidRDefault="00DD24A4">
      <w:pPr>
        <w:pStyle w:val="a"/>
        <w:rPr>
          <w:rtl/>
        </w:rPr>
      </w:pPr>
    </w:p>
    <w:p w14:paraId="4D39583D" w14:textId="77777777" w:rsidR="00000000" w:rsidRDefault="00DD24A4">
      <w:pPr>
        <w:pStyle w:val="a"/>
        <w:ind w:left="719" w:firstLine="0"/>
        <w:rPr>
          <w:rFonts w:hint="cs"/>
          <w:rtl/>
        </w:rPr>
      </w:pPr>
      <w:r>
        <w:rPr>
          <w:rFonts w:hint="cs"/>
          <w:rtl/>
        </w:rPr>
        <w:t xml:space="preserve">- - - </w:t>
      </w:r>
    </w:p>
    <w:p w14:paraId="2BFAE9CA" w14:textId="77777777" w:rsidR="00000000" w:rsidRDefault="00DD24A4">
      <w:pPr>
        <w:pStyle w:val="a"/>
        <w:ind w:firstLine="0"/>
        <w:rPr>
          <w:rFonts w:hint="cs"/>
          <w:rtl/>
        </w:rPr>
      </w:pPr>
    </w:p>
    <w:p w14:paraId="53E7A4C0" w14:textId="77777777" w:rsidR="00000000" w:rsidRDefault="00DD24A4">
      <w:pPr>
        <w:pStyle w:val="ad"/>
        <w:rPr>
          <w:rFonts w:hint="cs"/>
          <w:rtl/>
        </w:rPr>
      </w:pPr>
      <w:r>
        <w:rPr>
          <w:rFonts w:hint="cs"/>
          <w:rtl/>
        </w:rPr>
        <w:t>היו"ר אברהם הירשזון:</w:t>
      </w:r>
    </w:p>
    <w:p w14:paraId="78A846B1" w14:textId="77777777" w:rsidR="00000000" w:rsidRDefault="00DD24A4">
      <w:pPr>
        <w:pStyle w:val="a"/>
        <w:ind w:firstLine="0"/>
        <w:rPr>
          <w:rFonts w:hint="cs"/>
          <w:rtl/>
        </w:rPr>
      </w:pPr>
    </w:p>
    <w:p w14:paraId="6AACF88C" w14:textId="77777777" w:rsidR="00000000" w:rsidRDefault="00DD24A4">
      <w:pPr>
        <w:pStyle w:val="a"/>
        <w:ind w:firstLine="0"/>
        <w:rPr>
          <w:rFonts w:hint="cs"/>
          <w:rtl/>
        </w:rPr>
      </w:pPr>
      <w:r>
        <w:rPr>
          <w:rFonts w:hint="cs"/>
          <w:rtl/>
        </w:rPr>
        <w:tab/>
        <w:t>חבר הכנסת אייכלר. חבר הכנסת יהלום, אם מדברים על אחריות - - -</w:t>
      </w:r>
    </w:p>
    <w:p w14:paraId="08C803A1" w14:textId="77777777" w:rsidR="00000000" w:rsidRDefault="00DD24A4">
      <w:pPr>
        <w:pStyle w:val="a"/>
        <w:ind w:firstLine="0"/>
        <w:rPr>
          <w:rFonts w:hint="cs"/>
          <w:rtl/>
        </w:rPr>
      </w:pPr>
    </w:p>
    <w:p w14:paraId="7C3FF91F" w14:textId="77777777" w:rsidR="00000000" w:rsidRDefault="00DD24A4">
      <w:pPr>
        <w:pStyle w:val="Speaker"/>
        <w:rPr>
          <w:rtl/>
        </w:rPr>
      </w:pPr>
      <w:bookmarkStart w:id="169" w:name="FS000000524T27_02_2003_20_05_20"/>
      <w:bookmarkEnd w:id="169"/>
      <w:r>
        <w:rPr>
          <w:rtl/>
        </w:rPr>
        <w:t>שאול יהלום (מפד"ל):</w:t>
      </w:r>
    </w:p>
    <w:p w14:paraId="3D451EF6" w14:textId="77777777" w:rsidR="00000000" w:rsidRDefault="00DD24A4">
      <w:pPr>
        <w:pStyle w:val="a"/>
        <w:rPr>
          <w:rtl/>
        </w:rPr>
      </w:pPr>
    </w:p>
    <w:p w14:paraId="1FC19138" w14:textId="77777777" w:rsidR="00000000" w:rsidRDefault="00DD24A4">
      <w:pPr>
        <w:pStyle w:val="a"/>
        <w:rPr>
          <w:rFonts w:hint="cs"/>
          <w:rtl/>
        </w:rPr>
      </w:pPr>
      <w:r>
        <w:rPr>
          <w:rFonts w:hint="cs"/>
          <w:rtl/>
        </w:rPr>
        <w:t>הר</w:t>
      </w:r>
      <w:r>
        <w:rPr>
          <w:rFonts w:hint="cs"/>
          <w:rtl/>
        </w:rPr>
        <w:t xml:space="preserve">י אתה יודע מה פירוש "חתן מחדרו וכלה מחופתה". אתה יודע. </w:t>
      </w:r>
    </w:p>
    <w:p w14:paraId="5FECE09E" w14:textId="77777777" w:rsidR="00000000" w:rsidRDefault="00DD24A4">
      <w:pPr>
        <w:pStyle w:val="ac"/>
        <w:rPr>
          <w:rtl/>
        </w:rPr>
      </w:pPr>
      <w:r>
        <w:rPr>
          <w:rtl/>
        </w:rPr>
        <w:br/>
        <w:t>ישראל אייכלר (יהדות התורה):</w:t>
      </w:r>
    </w:p>
    <w:p w14:paraId="1D71EDFC" w14:textId="77777777" w:rsidR="00000000" w:rsidRDefault="00DD24A4">
      <w:pPr>
        <w:pStyle w:val="a"/>
        <w:rPr>
          <w:rtl/>
        </w:rPr>
      </w:pPr>
    </w:p>
    <w:p w14:paraId="36C39532" w14:textId="77777777" w:rsidR="00000000" w:rsidRDefault="00DD24A4">
      <w:pPr>
        <w:pStyle w:val="a"/>
        <w:rPr>
          <w:rFonts w:hint="cs"/>
          <w:rtl/>
        </w:rPr>
      </w:pPr>
      <w:r>
        <w:rPr>
          <w:rFonts w:hint="cs"/>
          <w:rtl/>
        </w:rPr>
        <w:t xml:space="preserve">אתה מסית יותר משינוי. </w:t>
      </w:r>
    </w:p>
    <w:p w14:paraId="083F5EEF" w14:textId="77777777" w:rsidR="00000000" w:rsidRDefault="00DD24A4">
      <w:pPr>
        <w:pStyle w:val="ad"/>
        <w:rPr>
          <w:rFonts w:hint="cs"/>
          <w:rtl/>
        </w:rPr>
      </w:pPr>
      <w:r>
        <w:rPr>
          <w:rtl/>
        </w:rPr>
        <w:br/>
      </w:r>
      <w:r>
        <w:rPr>
          <w:rFonts w:hint="cs"/>
          <w:rtl/>
        </w:rPr>
        <w:t>היו"ר אברהם הירשזון:</w:t>
      </w:r>
    </w:p>
    <w:p w14:paraId="02299A0B" w14:textId="77777777" w:rsidR="00000000" w:rsidRDefault="00DD24A4">
      <w:pPr>
        <w:pStyle w:val="a"/>
        <w:rPr>
          <w:rFonts w:hint="cs"/>
          <w:rtl/>
        </w:rPr>
      </w:pPr>
    </w:p>
    <w:p w14:paraId="110759B6" w14:textId="77777777" w:rsidR="00000000" w:rsidRDefault="00DD24A4">
      <w:pPr>
        <w:pStyle w:val="a"/>
        <w:rPr>
          <w:rFonts w:hint="cs"/>
          <w:rtl/>
        </w:rPr>
      </w:pPr>
      <w:r>
        <w:rPr>
          <w:rFonts w:hint="cs"/>
          <w:rtl/>
        </w:rPr>
        <w:t xml:space="preserve">חבר הכנסת אייכלר. </w:t>
      </w:r>
    </w:p>
    <w:p w14:paraId="62095A0F" w14:textId="77777777" w:rsidR="00000000" w:rsidRDefault="00DD24A4">
      <w:pPr>
        <w:pStyle w:val="ac"/>
        <w:rPr>
          <w:rtl/>
        </w:rPr>
      </w:pPr>
      <w:r>
        <w:rPr>
          <w:rtl/>
        </w:rPr>
        <w:br/>
        <w:t>אילן שלגי (שינוי):</w:t>
      </w:r>
    </w:p>
    <w:p w14:paraId="1BD0D21C" w14:textId="77777777" w:rsidR="00000000" w:rsidRDefault="00DD24A4">
      <w:pPr>
        <w:pStyle w:val="a"/>
        <w:rPr>
          <w:rtl/>
        </w:rPr>
      </w:pPr>
    </w:p>
    <w:p w14:paraId="35193BC9" w14:textId="77777777" w:rsidR="00000000" w:rsidRDefault="00DD24A4">
      <w:pPr>
        <w:pStyle w:val="a"/>
        <w:ind w:left="719" w:firstLine="0"/>
        <w:rPr>
          <w:rFonts w:hint="cs"/>
          <w:rtl/>
        </w:rPr>
      </w:pPr>
      <w:r>
        <w:rPr>
          <w:rFonts w:hint="cs"/>
          <w:rtl/>
        </w:rPr>
        <w:t>- - - יותר טוב ממך - - - כל הכבוד למפד"ל - - -</w:t>
      </w:r>
    </w:p>
    <w:p w14:paraId="24177007" w14:textId="77777777" w:rsidR="00000000" w:rsidRDefault="00DD24A4">
      <w:pPr>
        <w:pStyle w:val="a"/>
        <w:ind w:firstLine="0"/>
        <w:rPr>
          <w:rtl/>
        </w:rPr>
      </w:pPr>
      <w:r>
        <w:rPr>
          <w:rtl/>
        </w:rPr>
        <w:br/>
      </w:r>
    </w:p>
    <w:p w14:paraId="32318680" w14:textId="77777777" w:rsidR="00000000" w:rsidRDefault="00DD24A4">
      <w:pPr>
        <w:pStyle w:val="a"/>
        <w:ind w:firstLine="0"/>
        <w:rPr>
          <w:rFonts w:hint="cs"/>
          <w:rtl/>
        </w:rPr>
      </w:pPr>
      <w:r>
        <w:rPr>
          <w:rtl/>
        </w:rPr>
        <w:br w:type="page"/>
      </w:r>
      <w:r>
        <w:rPr>
          <w:rFonts w:hint="cs"/>
          <w:b/>
          <w:bCs/>
          <w:u w:val="single"/>
          <w:rtl/>
        </w:rPr>
        <w:t>היו"ר אברהם הירשזון:</w:t>
      </w:r>
    </w:p>
    <w:p w14:paraId="31019AB1" w14:textId="77777777" w:rsidR="00000000" w:rsidRDefault="00DD24A4">
      <w:pPr>
        <w:pStyle w:val="a"/>
        <w:ind w:firstLine="0"/>
        <w:rPr>
          <w:rFonts w:hint="cs"/>
          <w:rtl/>
        </w:rPr>
      </w:pPr>
    </w:p>
    <w:p w14:paraId="25984900" w14:textId="77777777" w:rsidR="00000000" w:rsidRDefault="00DD24A4">
      <w:pPr>
        <w:pStyle w:val="a"/>
        <w:ind w:firstLine="0"/>
        <w:rPr>
          <w:rFonts w:hint="cs"/>
          <w:rtl/>
        </w:rPr>
      </w:pPr>
      <w:r>
        <w:rPr>
          <w:rFonts w:hint="cs"/>
          <w:rtl/>
        </w:rPr>
        <w:tab/>
        <w:t>חבר הכנסת י</w:t>
      </w:r>
      <w:r>
        <w:rPr>
          <w:rFonts w:hint="cs"/>
          <w:rtl/>
        </w:rPr>
        <w:t xml:space="preserve">הלום, אתה חייב לסיים. </w:t>
      </w:r>
    </w:p>
    <w:p w14:paraId="5E355087" w14:textId="77777777" w:rsidR="00000000" w:rsidRDefault="00DD24A4">
      <w:pPr>
        <w:pStyle w:val="ac"/>
        <w:rPr>
          <w:rtl/>
        </w:rPr>
      </w:pPr>
      <w:r>
        <w:rPr>
          <w:rtl/>
        </w:rPr>
        <w:br/>
        <w:t>עמיר פרץ (עם אחד):</w:t>
      </w:r>
    </w:p>
    <w:p w14:paraId="3E5F287B" w14:textId="77777777" w:rsidR="00000000" w:rsidRDefault="00DD24A4">
      <w:pPr>
        <w:pStyle w:val="a"/>
        <w:rPr>
          <w:rtl/>
        </w:rPr>
      </w:pPr>
    </w:p>
    <w:p w14:paraId="63A0BD90" w14:textId="77777777" w:rsidR="00000000" w:rsidRDefault="00DD24A4">
      <w:pPr>
        <w:pStyle w:val="a"/>
        <w:rPr>
          <w:rFonts w:hint="cs"/>
          <w:rtl/>
        </w:rPr>
      </w:pPr>
      <w:r>
        <w:rPr>
          <w:rFonts w:hint="cs"/>
          <w:rtl/>
        </w:rPr>
        <w:t>חבר הכנסת יהלום, אל תעליב את אייכלר בגלל "פופוליטיקה" - - -</w:t>
      </w:r>
    </w:p>
    <w:p w14:paraId="28953713" w14:textId="77777777" w:rsidR="00000000" w:rsidRDefault="00DD24A4">
      <w:pPr>
        <w:pStyle w:val="Speaker"/>
        <w:rPr>
          <w:rtl/>
        </w:rPr>
      </w:pPr>
      <w:r>
        <w:rPr>
          <w:rtl/>
        </w:rPr>
        <w:br/>
      </w:r>
      <w:bookmarkStart w:id="170" w:name="FS000000524T27_02_2003_20_11_12"/>
      <w:bookmarkEnd w:id="170"/>
      <w:r>
        <w:rPr>
          <w:rtl/>
        </w:rPr>
        <w:t>שאול יהלום (מפד"ל):</w:t>
      </w:r>
    </w:p>
    <w:p w14:paraId="7F6E8DBE" w14:textId="77777777" w:rsidR="00000000" w:rsidRDefault="00DD24A4">
      <w:pPr>
        <w:pStyle w:val="a"/>
        <w:rPr>
          <w:rtl/>
        </w:rPr>
      </w:pPr>
    </w:p>
    <w:p w14:paraId="4F40BAEB" w14:textId="77777777" w:rsidR="00000000" w:rsidRDefault="00DD24A4">
      <w:pPr>
        <w:pStyle w:val="a"/>
        <w:rPr>
          <w:rFonts w:hint="cs"/>
          <w:rtl/>
        </w:rPr>
      </w:pPr>
      <w:r>
        <w:rPr>
          <w:rFonts w:hint="cs"/>
          <w:rtl/>
        </w:rPr>
        <w:t>אני קורא קטע מתוך ההסכם הקואליציוני.</w:t>
      </w:r>
    </w:p>
    <w:p w14:paraId="014F9DD2" w14:textId="77777777" w:rsidR="00000000" w:rsidRDefault="00DD24A4">
      <w:pPr>
        <w:pStyle w:val="ad"/>
        <w:rPr>
          <w:rFonts w:hint="cs"/>
          <w:rtl/>
        </w:rPr>
      </w:pPr>
      <w:r>
        <w:rPr>
          <w:rtl/>
        </w:rPr>
        <w:br/>
      </w:r>
      <w:r>
        <w:rPr>
          <w:rFonts w:hint="cs"/>
          <w:rtl/>
        </w:rPr>
        <w:t>היו"ר אברהם  הירשזון:</w:t>
      </w:r>
    </w:p>
    <w:p w14:paraId="66662999" w14:textId="77777777" w:rsidR="00000000" w:rsidRDefault="00DD24A4">
      <w:pPr>
        <w:pStyle w:val="a"/>
        <w:rPr>
          <w:rFonts w:hint="cs"/>
          <w:rtl/>
        </w:rPr>
      </w:pPr>
    </w:p>
    <w:p w14:paraId="7856C824" w14:textId="77777777" w:rsidR="00000000" w:rsidRDefault="00DD24A4">
      <w:pPr>
        <w:pStyle w:val="a"/>
        <w:rPr>
          <w:rFonts w:hint="cs"/>
          <w:rtl/>
        </w:rPr>
      </w:pPr>
      <w:r>
        <w:rPr>
          <w:rFonts w:hint="cs"/>
          <w:rtl/>
        </w:rPr>
        <w:t xml:space="preserve">בבקשה, ובזה נסיים. </w:t>
      </w:r>
    </w:p>
    <w:p w14:paraId="34491885" w14:textId="77777777" w:rsidR="00000000" w:rsidRDefault="00DD24A4">
      <w:pPr>
        <w:pStyle w:val="Speaker"/>
        <w:rPr>
          <w:rtl/>
        </w:rPr>
      </w:pPr>
      <w:r>
        <w:rPr>
          <w:rtl/>
        </w:rPr>
        <w:br/>
      </w:r>
      <w:bookmarkStart w:id="171" w:name="FS000000524T27_02_2003_20_11_51"/>
      <w:bookmarkEnd w:id="171"/>
      <w:r>
        <w:rPr>
          <w:rtl/>
        </w:rPr>
        <w:t>שאול יהלום (מפד"ל):</w:t>
      </w:r>
    </w:p>
    <w:p w14:paraId="733E8180" w14:textId="77777777" w:rsidR="00000000" w:rsidRDefault="00DD24A4">
      <w:pPr>
        <w:pStyle w:val="a"/>
        <w:rPr>
          <w:rtl/>
        </w:rPr>
      </w:pPr>
    </w:p>
    <w:p w14:paraId="3FFB0DE0" w14:textId="77777777" w:rsidR="00000000" w:rsidRDefault="00DD24A4">
      <w:pPr>
        <w:pStyle w:val="a"/>
        <w:rPr>
          <w:rFonts w:hint="cs"/>
          <w:rtl/>
        </w:rPr>
      </w:pPr>
      <w:r>
        <w:rPr>
          <w:rFonts w:hint="cs"/>
          <w:rtl/>
        </w:rPr>
        <w:t>"מתוך אחריות לאומית ועל מנת</w:t>
      </w:r>
      <w:r>
        <w:rPr>
          <w:rFonts w:hint="cs"/>
          <w:rtl/>
        </w:rPr>
        <w:t xml:space="preserve"> להבטיח - - - מסכימים הצדדים כי בכפוף להסכמים - - - הם לא ייזמו ולא יסכימו ליוזמות של אחרים לשינוי במצב החוקי או הנוהג בענייני דת ומדינה" - על זה חתומה שינוי.</w:t>
      </w:r>
    </w:p>
    <w:p w14:paraId="1D502651" w14:textId="77777777" w:rsidR="00000000" w:rsidRDefault="00DD24A4">
      <w:pPr>
        <w:pStyle w:val="ac"/>
        <w:rPr>
          <w:rtl/>
        </w:rPr>
      </w:pPr>
      <w:r>
        <w:rPr>
          <w:rtl/>
        </w:rPr>
        <w:br/>
        <w:t>חיים רמון (העבודה-מימד):</w:t>
      </w:r>
    </w:p>
    <w:p w14:paraId="26DAA008" w14:textId="77777777" w:rsidR="00000000" w:rsidRDefault="00DD24A4">
      <w:pPr>
        <w:pStyle w:val="a"/>
        <w:rPr>
          <w:rtl/>
        </w:rPr>
      </w:pPr>
    </w:p>
    <w:p w14:paraId="2C3A2BFF" w14:textId="77777777" w:rsidR="00000000" w:rsidRDefault="00DD24A4">
      <w:pPr>
        <w:pStyle w:val="a"/>
        <w:rPr>
          <w:rFonts w:hint="cs"/>
          <w:rtl/>
        </w:rPr>
      </w:pPr>
      <w:r>
        <w:rPr>
          <w:rFonts w:hint="cs"/>
          <w:rtl/>
        </w:rPr>
        <w:t>לא יכול להיות...</w:t>
      </w:r>
    </w:p>
    <w:p w14:paraId="4EB6AE5A" w14:textId="77777777" w:rsidR="00000000" w:rsidRDefault="00DD24A4">
      <w:pPr>
        <w:pStyle w:val="ad"/>
        <w:rPr>
          <w:rFonts w:hint="cs"/>
          <w:b w:val="0"/>
          <w:bCs w:val="0"/>
          <w:u w:val="none"/>
          <w:rtl/>
        </w:rPr>
      </w:pPr>
      <w:r>
        <w:rPr>
          <w:rtl/>
        </w:rPr>
        <w:br/>
      </w:r>
      <w:r>
        <w:rPr>
          <w:rFonts w:hint="cs"/>
          <w:rtl/>
        </w:rPr>
        <w:t>היו"ר אברהם הירשזון:</w:t>
      </w:r>
    </w:p>
    <w:p w14:paraId="514B8EEE" w14:textId="77777777" w:rsidR="00000000" w:rsidRDefault="00DD24A4">
      <w:pPr>
        <w:pStyle w:val="ac"/>
        <w:rPr>
          <w:rFonts w:hint="cs"/>
          <w:b w:val="0"/>
          <w:bCs w:val="0"/>
          <w:u w:val="none"/>
          <w:rtl/>
        </w:rPr>
      </w:pPr>
    </w:p>
    <w:p w14:paraId="5AB7314D" w14:textId="77777777" w:rsidR="00000000" w:rsidRDefault="00DD24A4">
      <w:pPr>
        <w:pStyle w:val="ac"/>
        <w:rPr>
          <w:rFonts w:hint="cs"/>
          <w:b w:val="0"/>
          <w:bCs w:val="0"/>
          <w:u w:val="none"/>
          <w:rtl/>
        </w:rPr>
      </w:pPr>
      <w:r>
        <w:rPr>
          <w:rFonts w:hint="cs"/>
          <w:b w:val="0"/>
          <w:bCs w:val="0"/>
          <w:u w:val="none"/>
          <w:rtl/>
        </w:rPr>
        <w:tab/>
        <w:t xml:space="preserve">תודה רבה, אדוני. </w:t>
      </w:r>
    </w:p>
    <w:p w14:paraId="40EB45F1" w14:textId="77777777" w:rsidR="00000000" w:rsidRDefault="00DD24A4">
      <w:pPr>
        <w:pStyle w:val="ac"/>
        <w:rPr>
          <w:rFonts w:hint="cs"/>
          <w:b w:val="0"/>
          <w:bCs w:val="0"/>
          <w:u w:val="none"/>
          <w:rtl/>
        </w:rPr>
      </w:pPr>
    </w:p>
    <w:p w14:paraId="1CE708C4" w14:textId="77777777" w:rsidR="00000000" w:rsidRDefault="00DD24A4">
      <w:pPr>
        <w:pStyle w:val="ac"/>
        <w:rPr>
          <w:rFonts w:hint="cs"/>
          <w:b w:val="0"/>
          <w:bCs w:val="0"/>
          <w:u w:val="none"/>
          <w:rtl/>
        </w:rPr>
      </w:pPr>
    </w:p>
    <w:p w14:paraId="6648155A" w14:textId="77777777" w:rsidR="00000000" w:rsidRDefault="00DD24A4">
      <w:pPr>
        <w:pStyle w:val="ac"/>
        <w:rPr>
          <w:rtl/>
        </w:rPr>
      </w:pPr>
      <w:r>
        <w:rPr>
          <w:rFonts w:hint="eastAsia"/>
          <w:rtl/>
        </w:rPr>
        <w:t>מאיר</w:t>
      </w:r>
      <w:r>
        <w:rPr>
          <w:rtl/>
        </w:rPr>
        <w:t xml:space="preserve"> פרוש</w:t>
      </w:r>
      <w:r>
        <w:rPr>
          <w:rtl/>
        </w:rPr>
        <w:t xml:space="preserve"> (יהדות התורה):</w:t>
      </w:r>
    </w:p>
    <w:p w14:paraId="766808D7" w14:textId="77777777" w:rsidR="00000000" w:rsidRDefault="00DD24A4">
      <w:pPr>
        <w:pStyle w:val="a"/>
        <w:rPr>
          <w:rFonts w:hint="cs"/>
          <w:rtl/>
        </w:rPr>
      </w:pPr>
    </w:p>
    <w:p w14:paraId="10281692" w14:textId="77777777" w:rsidR="00000000" w:rsidRDefault="00DD24A4">
      <w:pPr>
        <w:pStyle w:val="a"/>
        <w:ind w:left="719" w:firstLine="0"/>
        <w:rPr>
          <w:rFonts w:hint="cs"/>
          <w:rtl/>
        </w:rPr>
      </w:pPr>
      <w:r>
        <w:rPr>
          <w:rFonts w:hint="cs"/>
          <w:rtl/>
        </w:rPr>
        <w:t xml:space="preserve">-  - - </w:t>
      </w:r>
    </w:p>
    <w:p w14:paraId="6CF69942" w14:textId="77777777" w:rsidR="00000000" w:rsidRDefault="00DD24A4">
      <w:pPr>
        <w:pStyle w:val="Speaker"/>
        <w:rPr>
          <w:rtl/>
        </w:rPr>
      </w:pPr>
      <w:r>
        <w:rPr>
          <w:rtl/>
        </w:rPr>
        <w:br/>
      </w:r>
      <w:bookmarkStart w:id="172" w:name="FS000000524T27_02_2003_20_15_05"/>
      <w:bookmarkEnd w:id="172"/>
      <w:r>
        <w:rPr>
          <w:rtl/>
        </w:rPr>
        <w:t>שאול יהלום (מפד"ל):</w:t>
      </w:r>
    </w:p>
    <w:p w14:paraId="4B6257FC" w14:textId="77777777" w:rsidR="00000000" w:rsidRDefault="00DD24A4">
      <w:pPr>
        <w:pStyle w:val="a"/>
        <w:rPr>
          <w:rtl/>
        </w:rPr>
      </w:pPr>
    </w:p>
    <w:p w14:paraId="16D644AD" w14:textId="77777777" w:rsidR="00000000" w:rsidRDefault="00DD24A4">
      <w:pPr>
        <w:pStyle w:val="a"/>
        <w:rPr>
          <w:rFonts w:hint="cs"/>
          <w:rtl/>
        </w:rPr>
      </w:pPr>
      <w:r>
        <w:rPr>
          <w:rFonts w:hint="cs"/>
          <w:rtl/>
        </w:rPr>
        <w:t xml:space="preserve">זה הסטטוס-קוו. אני לא אשם. </w:t>
      </w:r>
    </w:p>
    <w:p w14:paraId="35156A6E" w14:textId="77777777" w:rsidR="00000000" w:rsidRDefault="00DD24A4">
      <w:pPr>
        <w:pStyle w:val="ad"/>
        <w:rPr>
          <w:rFonts w:hint="cs"/>
          <w:rtl/>
        </w:rPr>
      </w:pPr>
      <w:r>
        <w:rPr>
          <w:rtl/>
        </w:rPr>
        <w:br/>
      </w:r>
      <w:r>
        <w:rPr>
          <w:rFonts w:hint="cs"/>
          <w:rtl/>
        </w:rPr>
        <w:t>היו"ר אברהם הירשזון:</w:t>
      </w:r>
    </w:p>
    <w:p w14:paraId="11A0BFAD" w14:textId="77777777" w:rsidR="00000000" w:rsidRDefault="00DD24A4">
      <w:pPr>
        <w:pStyle w:val="a"/>
        <w:rPr>
          <w:rFonts w:hint="cs"/>
          <w:rtl/>
        </w:rPr>
      </w:pPr>
    </w:p>
    <w:p w14:paraId="5EE60EC9" w14:textId="77777777" w:rsidR="00000000" w:rsidRDefault="00DD24A4">
      <w:pPr>
        <w:pStyle w:val="a"/>
        <w:rPr>
          <w:rFonts w:hint="cs"/>
          <w:rtl/>
        </w:rPr>
      </w:pPr>
      <w:r>
        <w:rPr>
          <w:rFonts w:hint="cs"/>
          <w:rtl/>
        </w:rPr>
        <w:t xml:space="preserve">חבר הכנסת פרוש, מחר שבת נכנסת ב=17:00. אני רוצה לסיים לפני כן את הדיון ואתה לא מאפשר לי. חבר הכנסת יהלום, תודה רבה לך. </w:t>
      </w:r>
    </w:p>
    <w:p w14:paraId="3AD2250A" w14:textId="77777777" w:rsidR="00000000" w:rsidRDefault="00DD24A4">
      <w:pPr>
        <w:pStyle w:val="Speaker"/>
        <w:rPr>
          <w:rtl/>
        </w:rPr>
      </w:pPr>
      <w:r>
        <w:rPr>
          <w:rtl/>
        </w:rPr>
        <w:br/>
      </w:r>
      <w:bookmarkStart w:id="173" w:name="FS000000524T27_02_2003_20_16_13"/>
      <w:bookmarkEnd w:id="173"/>
      <w:r>
        <w:rPr>
          <w:rtl/>
        </w:rPr>
        <w:t>שאול יהלום (מפד"ל):</w:t>
      </w:r>
    </w:p>
    <w:p w14:paraId="2AE3B951" w14:textId="77777777" w:rsidR="00000000" w:rsidRDefault="00DD24A4">
      <w:pPr>
        <w:pStyle w:val="a"/>
        <w:rPr>
          <w:rtl/>
        </w:rPr>
      </w:pPr>
    </w:p>
    <w:p w14:paraId="7D49133E" w14:textId="77777777" w:rsidR="00000000" w:rsidRDefault="00DD24A4">
      <w:pPr>
        <w:pStyle w:val="a"/>
        <w:rPr>
          <w:rFonts w:hint="cs"/>
          <w:rtl/>
        </w:rPr>
      </w:pPr>
      <w:r>
        <w:rPr>
          <w:rFonts w:hint="cs"/>
          <w:rtl/>
        </w:rPr>
        <w:t>משפט סיום. ולכן,</w:t>
      </w:r>
      <w:r>
        <w:rPr>
          <w:rFonts w:hint="cs"/>
          <w:rtl/>
        </w:rPr>
        <w:t xml:space="preserve"> אני אישית מציע לראש הממשלה לקרוא גם לרב פרוש, גם לרב גפני, להצטרף לממשלה </w:t>
      </w:r>
      <w:r>
        <w:rPr>
          <w:rtl/>
        </w:rPr>
        <w:t>–</w:t>
      </w:r>
      <w:r>
        <w:rPr>
          <w:rFonts w:hint="cs"/>
          <w:rtl/>
        </w:rPr>
        <w:t xml:space="preserve"> הלוואי. מבחינתי, ברוכים הבאים. אבל אל תעמדו ותזלזלו - - -</w:t>
      </w:r>
    </w:p>
    <w:p w14:paraId="777421EA" w14:textId="77777777" w:rsidR="00000000" w:rsidRDefault="00DD24A4">
      <w:pPr>
        <w:pStyle w:val="ac"/>
        <w:rPr>
          <w:rtl/>
        </w:rPr>
      </w:pPr>
      <w:r>
        <w:rPr>
          <w:rtl/>
        </w:rPr>
        <w:br/>
        <w:t>מאיר פרוש (יהדות התורה):</w:t>
      </w:r>
    </w:p>
    <w:p w14:paraId="3D45F988" w14:textId="77777777" w:rsidR="00000000" w:rsidRDefault="00DD24A4">
      <w:pPr>
        <w:pStyle w:val="a"/>
        <w:rPr>
          <w:rtl/>
        </w:rPr>
      </w:pPr>
    </w:p>
    <w:p w14:paraId="4082A30F" w14:textId="77777777" w:rsidR="00000000" w:rsidRDefault="00DD24A4">
      <w:pPr>
        <w:pStyle w:val="a"/>
        <w:ind w:left="719" w:firstLine="0"/>
        <w:rPr>
          <w:rFonts w:hint="cs"/>
          <w:rtl/>
        </w:rPr>
      </w:pPr>
      <w:r>
        <w:rPr>
          <w:rFonts w:hint="cs"/>
          <w:rtl/>
        </w:rPr>
        <w:t xml:space="preserve">- - - </w:t>
      </w:r>
    </w:p>
    <w:p w14:paraId="6EB64951" w14:textId="77777777" w:rsidR="00000000" w:rsidRDefault="00DD24A4">
      <w:pPr>
        <w:pStyle w:val="a"/>
        <w:ind w:left="719" w:firstLine="0"/>
        <w:rPr>
          <w:rFonts w:hint="cs"/>
          <w:rtl/>
        </w:rPr>
      </w:pPr>
    </w:p>
    <w:p w14:paraId="6227A495" w14:textId="77777777" w:rsidR="00000000" w:rsidRDefault="00DD24A4">
      <w:pPr>
        <w:pStyle w:val="ac"/>
        <w:rPr>
          <w:rtl/>
        </w:rPr>
      </w:pPr>
      <w:r>
        <w:rPr>
          <w:rtl/>
        </w:rPr>
        <w:br/>
        <w:t>משה גפני (יהדות התורה):</w:t>
      </w:r>
    </w:p>
    <w:p w14:paraId="25E1C138" w14:textId="77777777" w:rsidR="00000000" w:rsidRDefault="00DD24A4">
      <w:pPr>
        <w:pStyle w:val="a"/>
        <w:rPr>
          <w:rFonts w:hint="cs"/>
          <w:rtl/>
        </w:rPr>
      </w:pPr>
    </w:p>
    <w:p w14:paraId="60BE5A0F" w14:textId="77777777" w:rsidR="00000000" w:rsidRDefault="00DD24A4">
      <w:pPr>
        <w:pStyle w:val="a"/>
        <w:rPr>
          <w:rFonts w:hint="cs"/>
          <w:rtl/>
        </w:rPr>
      </w:pPr>
      <w:r>
        <w:rPr>
          <w:rFonts w:hint="cs"/>
          <w:rtl/>
        </w:rPr>
        <w:t xml:space="preserve">- - - </w:t>
      </w:r>
    </w:p>
    <w:p w14:paraId="0191CDB1" w14:textId="77777777" w:rsidR="00000000" w:rsidRDefault="00DD24A4">
      <w:pPr>
        <w:pStyle w:val="Speaker"/>
        <w:ind w:firstLine="719"/>
        <w:rPr>
          <w:rtl/>
        </w:rPr>
      </w:pPr>
      <w:r>
        <w:rPr>
          <w:rFonts w:hint="cs"/>
          <w:rtl/>
        </w:rPr>
        <w:br/>
      </w:r>
      <w:bookmarkStart w:id="174" w:name="FS000000524T27_02_2003_20_18_50"/>
      <w:bookmarkEnd w:id="174"/>
      <w:r>
        <w:rPr>
          <w:rFonts w:hint="eastAsia"/>
          <w:rtl/>
        </w:rPr>
        <w:t>שאול</w:t>
      </w:r>
      <w:r>
        <w:rPr>
          <w:rtl/>
        </w:rPr>
        <w:t xml:space="preserve"> יהלום (מפד"ל):</w:t>
      </w:r>
    </w:p>
    <w:p w14:paraId="518CA36A" w14:textId="77777777" w:rsidR="00000000" w:rsidRDefault="00DD24A4">
      <w:pPr>
        <w:pStyle w:val="a"/>
        <w:rPr>
          <w:rFonts w:hint="cs"/>
          <w:rtl/>
        </w:rPr>
      </w:pPr>
    </w:p>
    <w:p w14:paraId="1B66087B" w14:textId="77777777" w:rsidR="00000000" w:rsidRDefault="00DD24A4">
      <w:pPr>
        <w:pStyle w:val="a"/>
        <w:rPr>
          <w:rFonts w:hint="cs"/>
          <w:rtl/>
        </w:rPr>
      </w:pPr>
      <w:r>
        <w:rPr>
          <w:rFonts w:hint="cs"/>
          <w:rtl/>
        </w:rPr>
        <w:t xml:space="preserve">שמע, הרב פרוש </w:t>
      </w:r>
      <w:r>
        <w:rPr>
          <w:rtl/>
        </w:rPr>
        <w:t>–</w:t>
      </w:r>
      <w:r>
        <w:rPr>
          <w:rFonts w:hint="cs"/>
          <w:rtl/>
        </w:rPr>
        <w:t xml:space="preserve"> כשאתה ישבת בקואל</w:t>
      </w:r>
      <w:r>
        <w:rPr>
          <w:rFonts w:hint="cs"/>
          <w:rtl/>
        </w:rPr>
        <w:t xml:space="preserve">יציה לפני שנתיים והמפד"ל היתה באופוזיציה, לא ירדה דמעה. אל תהיו לי צדיקים גדולים. </w:t>
      </w:r>
    </w:p>
    <w:p w14:paraId="34601600" w14:textId="77777777" w:rsidR="00000000" w:rsidRDefault="00DD24A4">
      <w:pPr>
        <w:pStyle w:val="ad"/>
        <w:rPr>
          <w:rFonts w:hint="cs"/>
          <w:rtl/>
        </w:rPr>
      </w:pPr>
      <w:r>
        <w:rPr>
          <w:rtl/>
        </w:rPr>
        <w:br/>
      </w:r>
      <w:r>
        <w:rPr>
          <w:rFonts w:hint="cs"/>
          <w:rtl/>
        </w:rPr>
        <w:t>היו"ר אברהם הירשזון:</w:t>
      </w:r>
    </w:p>
    <w:p w14:paraId="6538C422" w14:textId="77777777" w:rsidR="00000000" w:rsidRDefault="00DD24A4">
      <w:pPr>
        <w:pStyle w:val="a"/>
        <w:rPr>
          <w:rFonts w:hint="cs"/>
          <w:rtl/>
        </w:rPr>
      </w:pPr>
    </w:p>
    <w:p w14:paraId="4DC926CA" w14:textId="77777777" w:rsidR="00000000" w:rsidRDefault="00DD24A4">
      <w:pPr>
        <w:pStyle w:val="a"/>
        <w:rPr>
          <w:rFonts w:hint="cs"/>
          <w:rtl/>
        </w:rPr>
      </w:pPr>
      <w:r>
        <w:rPr>
          <w:rFonts w:hint="cs"/>
          <w:rtl/>
        </w:rPr>
        <w:t xml:space="preserve">חבר הכנסת פרוש. חבר הכנסת גפני. </w:t>
      </w:r>
    </w:p>
    <w:p w14:paraId="38E1F670" w14:textId="77777777" w:rsidR="00000000" w:rsidRDefault="00DD24A4">
      <w:pPr>
        <w:pStyle w:val="Speaker"/>
        <w:rPr>
          <w:rtl/>
        </w:rPr>
      </w:pPr>
      <w:r>
        <w:rPr>
          <w:rtl/>
        </w:rPr>
        <w:br/>
      </w:r>
      <w:bookmarkStart w:id="175" w:name="FS000000524T27_02_2003_20_20_19"/>
      <w:bookmarkEnd w:id="175"/>
      <w:r>
        <w:rPr>
          <w:rtl/>
        </w:rPr>
        <w:t>שאול יהלום (מפד"ל):</w:t>
      </w:r>
    </w:p>
    <w:p w14:paraId="4FB80579" w14:textId="77777777" w:rsidR="00000000" w:rsidRDefault="00DD24A4">
      <w:pPr>
        <w:pStyle w:val="a"/>
        <w:rPr>
          <w:rtl/>
        </w:rPr>
      </w:pPr>
    </w:p>
    <w:p w14:paraId="61B6C42D" w14:textId="77777777" w:rsidR="00000000" w:rsidRDefault="00DD24A4">
      <w:pPr>
        <w:pStyle w:val="a"/>
        <w:ind w:left="719" w:firstLine="0"/>
        <w:rPr>
          <w:rFonts w:hint="cs"/>
          <w:rtl/>
        </w:rPr>
      </w:pPr>
      <w:r>
        <w:rPr>
          <w:rFonts w:hint="cs"/>
          <w:rtl/>
        </w:rPr>
        <w:t xml:space="preserve">- - - הסטטוס-קוו, ודאי, מה ביקשנו? תציין נושא אחד שוויתרנו בו. </w:t>
      </w:r>
    </w:p>
    <w:p w14:paraId="3B90EEA7" w14:textId="77777777" w:rsidR="00000000" w:rsidRDefault="00DD24A4">
      <w:pPr>
        <w:pStyle w:val="ac"/>
        <w:rPr>
          <w:rtl/>
        </w:rPr>
      </w:pPr>
      <w:r>
        <w:rPr>
          <w:rFonts w:hint="cs"/>
          <w:rtl/>
        </w:rPr>
        <w:br/>
      </w:r>
      <w:r>
        <w:rPr>
          <w:rFonts w:hint="eastAsia"/>
          <w:rtl/>
        </w:rPr>
        <w:t>מאיר</w:t>
      </w:r>
      <w:r>
        <w:rPr>
          <w:rtl/>
        </w:rPr>
        <w:t xml:space="preserve"> פרוש (יהדות התורה):</w:t>
      </w:r>
    </w:p>
    <w:p w14:paraId="4220639F" w14:textId="77777777" w:rsidR="00000000" w:rsidRDefault="00DD24A4">
      <w:pPr>
        <w:pStyle w:val="a"/>
        <w:rPr>
          <w:rtl/>
        </w:rPr>
      </w:pPr>
    </w:p>
    <w:p w14:paraId="6F9A9444" w14:textId="77777777" w:rsidR="00000000" w:rsidRDefault="00DD24A4">
      <w:pPr>
        <w:pStyle w:val="a"/>
        <w:ind w:left="719" w:firstLine="0"/>
        <w:rPr>
          <w:rFonts w:hint="cs"/>
          <w:rtl/>
        </w:rPr>
      </w:pPr>
      <w:r>
        <w:rPr>
          <w:rFonts w:hint="cs"/>
          <w:rtl/>
        </w:rPr>
        <w:t xml:space="preserve">- - </w:t>
      </w:r>
      <w:r>
        <w:rPr>
          <w:rFonts w:hint="cs"/>
          <w:rtl/>
        </w:rPr>
        <w:t>-  סטטוס-קוו - - -</w:t>
      </w:r>
    </w:p>
    <w:p w14:paraId="1836D5D0" w14:textId="77777777" w:rsidR="00000000" w:rsidRDefault="00DD24A4">
      <w:pPr>
        <w:pStyle w:val="a"/>
        <w:ind w:firstLine="0"/>
        <w:rPr>
          <w:rFonts w:hint="cs"/>
          <w:b/>
          <w:bCs/>
          <w:u w:val="single"/>
          <w:rtl/>
        </w:rPr>
      </w:pPr>
      <w:r>
        <w:rPr>
          <w:rtl/>
        </w:rPr>
        <w:br/>
      </w:r>
      <w:r>
        <w:rPr>
          <w:rFonts w:hint="cs"/>
          <w:b/>
          <w:bCs/>
          <w:u w:val="single"/>
          <w:rtl/>
        </w:rPr>
        <w:t>היו"ר אברהם הירשזון:</w:t>
      </w:r>
    </w:p>
    <w:p w14:paraId="0AB54FA0" w14:textId="77777777" w:rsidR="00000000" w:rsidRDefault="00DD24A4">
      <w:pPr>
        <w:pStyle w:val="a"/>
        <w:ind w:firstLine="0"/>
        <w:rPr>
          <w:rFonts w:hint="cs"/>
          <w:rtl/>
        </w:rPr>
      </w:pPr>
    </w:p>
    <w:p w14:paraId="68BC7667" w14:textId="77777777" w:rsidR="00000000" w:rsidRDefault="00DD24A4">
      <w:pPr>
        <w:pStyle w:val="a"/>
        <w:ind w:firstLine="0"/>
        <w:rPr>
          <w:rFonts w:hint="cs"/>
          <w:rtl/>
        </w:rPr>
      </w:pPr>
      <w:r>
        <w:rPr>
          <w:rFonts w:hint="cs"/>
          <w:rtl/>
        </w:rPr>
        <w:tab/>
        <w:t xml:space="preserve">תודה רבה לך, אדוני. </w:t>
      </w:r>
    </w:p>
    <w:p w14:paraId="21173FFC" w14:textId="77777777" w:rsidR="00000000" w:rsidRDefault="00DD24A4">
      <w:pPr>
        <w:pStyle w:val="Speaker"/>
        <w:rPr>
          <w:rtl/>
        </w:rPr>
      </w:pPr>
      <w:r>
        <w:rPr>
          <w:rtl/>
        </w:rPr>
        <w:br/>
      </w:r>
      <w:bookmarkStart w:id="176" w:name="FS000000524T27_02_2003_20_23_04"/>
      <w:bookmarkEnd w:id="176"/>
    </w:p>
    <w:p w14:paraId="13FE75F9" w14:textId="77777777" w:rsidR="00000000" w:rsidRDefault="00DD24A4">
      <w:pPr>
        <w:pStyle w:val="Speaker"/>
        <w:rPr>
          <w:rtl/>
        </w:rPr>
      </w:pPr>
      <w:r>
        <w:rPr>
          <w:rtl/>
        </w:rPr>
        <w:br w:type="page"/>
        <w:t>שאול יהלום (מפד"ל):</w:t>
      </w:r>
    </w:p>
    <w:p w14:paraId="2400999D" w14:textId="77777777" w:rsidR="00000000" w:rsidRDefault="00DD24A4">
      <w:pPr>
        <w:pStyle w:val="a"/>
        <w:rPr>
          <w:rtl/>
        </w:rPr>
      </w:pPr>
    </w:p>
    <w:p w14:paraId="4611F2CD" w14:textId="77777777" w:rsidR="00000000" w:rsidRDefault="00DD24A4">
      <w:pPr>
        <w:pStyle w:val="a"/>
        <w:rPr>
          <w:rFonts w:hint="cs"/>
          <w:rtl/>
        </w:rPr>
      </w:pPr>
      <w:r>
        <w:rPr>
          <w:rFonts w:hint="cs"/>
          <w:rtl/>
        </w:rPr>
        <w:t xml:space="preserve">אז אני מציע לחברי היקרים ששוקלים אם לצרף אותי למניין, לדעת שמי שלוקח ואוחז את השור בקרניו ורוצה לשבת עם אחינו החילונים המוצהרים  ורוצה לבוא אתם תחת גג אחד לעמק השווה </w:t>
      </w:r>
      <w:r>
        <w:rPr>
          <w:rtl/>
        </w:rPr>
        <w:t>–</w:t>
      </w:r>
      <w:r>
        <w:rPr>
          <w:rFonts w:hint="cs"/>
          <w:rtl/>
        </w:rPr>
        <w:t xml:space="preserve"> </w:t>
      </w:r>
      <w:r>
        <w:rPr>
          <w:rFonts w:hint="cs"/>
          <w:rtl/>
        </w:rPr>
        <w:t xml:space="preserve">עושה את המעשה החשוב ביותר לדורנו, בדור הזה. </w:t>
      </w:r>
    </w:p>
    <w:p w14:paraId="399C895A" w14:textId="77777777" w:rsidR="00000000" w:rsidRDefault="00DD24A4">
      <w:pPr>
        <w:pStyle w:val="ad"/>
        <w:rPr>
          <w:rFonts w:hint="cs"/>
          <w:rtl/>
        </w:rPr>
      </w:pPr>
      <w:r>
        <w:rPr>
          <w:rtl/>
        </w:rPr>
        <w:br/>
      </w:r>
      <w:r>
        <w:rPr>
          <w:rFonts w:hint="cs"/>
          <w:rtl/>
        </w:rPr>
        <w:t>היו"ר אברהם הירשזון:</w:t>
      </w:r>
    </w:p>
    <w:p w14:paraId="454E043B" w14:textId="77777777" w:rsidR="00000000" w:rsidRDefault="00DD24A4">
      <w:pPr>
        <w:pStyle w:val="a"/>
        <w:rPr>
          <w:rFonts w:hint="cs"/>
          <w:rtl/>
        </w:rPr>
      </w:pPr>
    </w:p>
    <w:p w14:paraId="5D0530A9" w14:textId="77777777" w:rsidR="00000000" w:rsidRDefault="00DD24A4">
      <w:pPr>
        <w:pStyle w:val="a"/>
        <w:rPr>
          <w:rFonts w:hint="cs"/>
          <w:rtl/>
        </w:rPr>
      </w:pPr>
      <w:r>
        <w:rPr>
          <w:rFonts w:hint="cs"/>
          <w:rtl/>
        </w:rPr>
        <w:t xml:space="preserve">תודה רבה, אדוני. חבר כנסת יעקב ליצמן, בבקשה, שלוש דקות לרשותך. אחריו - חבר הכנסת מוחמד ברכה, ואחריו - חבר הכנסת עמיר פרץ. </w:t>
      </w:r>
    </w:p>
    <w:p w14:paraId="2B28AC72" w14:textId="77777777" w:rsidR="00000000" w:rsidRDefault="00DD24A4">
      <w:pPr>
        <w:pStyle w:val="ac"/>
        <w:rPr>
          <w:rtl/>
        </w:rPr>
      </w:pPr>
      <w:r>
        <w:rPr>
          <w:rtl/>
        </w:rPr>
        <w:br/>
        <w:t>קריאה:</w:t>
      </w:r>
    </w:p>
    <w:p w14:paraId="526C5E37" w14:textId="77777777" w:rsidR="00000000" w:rsidRDefault="00DD24A4">
      <w:pPr>
        <w:pStyle w:val="a"/>
        <w:rPr>
          <w:rtl/>
        </w:rPr>
      </w:pPr>
    </w:p>
    <w:p w14:paraId="226744CA" w14:textId="77777777" w:rsidR="00000000" w:rsidRDefault="00DD24A4">
      <w:pPr>
        <w:pStyle w:val="a"/>
        <w:rPr>
          <w:rFonts w:hint="cs"/>
          <w:rtl/>
        </w:rPr>
      </w:pPr>
      <w:r>
        <w:rPr>
          <w:rFonts w:hint="cs"/>
          <w:rtl/>
        </w:rPr>
        <w:t>- - -</w:t>
      </w:r>
    </w:p>
    <w:p w14:paraId="6EC6C6EE" w14:textId="77777777" w:rsidR="00000000" w:rsidRDefault="00DD24A4">
      <w:pPr>
        <w:pStyle w:val="Speaker"/>
        <w:rPr>
          <w:rFonts w:hint="cs"/>
          <w:rtl/>
        </w:rPr>
      </w:pPr>
    </w:p>
    <w:p w14:paraId="5ACA9896" w14:textId="77777777" w:rsidR="00000000" w:rsidRDefault="00DD24A4">
      <w:pPr>
        <w:pStyle w:val="Speaker"/>
        <w:rPr>
          <w:rFonts w:hint="cs"/>
          <w:rtl/>
        </w:rPr>
      </w:pPr>
      <w:r>
        <w:rPr>
          <w:rFonts w:hint="cs"/>
          <w:rtl/>
        </w:rPr>
        <w:t>היו"ר אברהם הירשזון:</w:t>
      </w:r>
    </w:p>
    <w:p w14:paraId="294CA3B6" w14:textId="77777777" w:rsidR="00000000" w:rsidRDefault="00DD24A4">
      <w:pPr>
        <w:pStyle w:val="a"/>
        <w:rPr>
          <w:rFonts w:hint="cs"/>
          <w:rtl/>
        </w:rPr>
      </w:pPr>
    </w:p>
    <w:p w14:paraId="7C314233" w14:textId="77777777" w:rsidR="00000000" w:rsidRDefault="00DD24A4">
      <w:pPr>
        <w:pStyle w:val="Speaker"/>
        <w:rPr>
          <w:rFonts w:hint="cs"/>
          <w:b w:val="0"/>
          <w:bCs w:val="0"/>
          <w:u w:val="none"/>
          <w:rtl/>
        </w:rPr>
      </w:pPr>
    </w:p>
    <w:p w14:paraId="08C58A81" w14:textId="77777777" w:rsidR="00000000" w:rsidRDefault="00DD24A4">
      <w:pPr>
        <w:pStyle w:val="Speaker"/>
        <w:ind w:firstLine="719"/>
        <w:rPr>
          <w:rFonts w:hint="cs"/>
          <w:b w:val="0"/>
          <w:bCs w:val="0"/>
          <w:u w:val="none"/>
          <w:rtl/>
        </w:rPr>
      </w:pPr>
      <w:r>
        <w:rPr>
          <w:rFonts w:hint="cs"/>
          <w:b w:val="0"/>
          <w:bCs w:val="0"/>
          <w:u w:val="none"/>
          <w:rtl/>
        </w:rPr>
        <w:t>אחריו, תתאזר בסבלנות. אחרי</w:t>
      </w:r>
      <w:r>
        <w:rPr>
          <w:rFonts w:hint="cs"/>
          <w:b w:val="0"/>
          <w:bCs w:val="0"/>
          <w:u w:val="none"/>
          <w:rtl/>
        </w:rPr>
        <w:t>ו - חבר הכנסת עזמי בשארה.</w:t>
      </w:r>
    </w:p>
    <w:p w14:paraId="1D5F209A" w14:textId="77777777" w:rsidR="00000000" w:rsidRDefault="00DD24A4">
      <w:pPr>
        <w:pStyle w:val="Speaker"/>
        <w:ind w:firstLine="719"/>
        <w:rPr>
          <w:rtl/>
        </w:rPr>
      </w:pPr>
      <w:r>
        <w:rPr>
          <w:rtl/>
        </w:rPr>
        <w:br/>
      </w:r>
      <w:bookmarkStart w:id="177" w:name="FS000000528T27_02_2003_20_25_10"/>
      <w:bookmarkEnd w:id="177"/>
      <w:r>
        <w:rPr>
          <w:rFonts w:hint="cs"/>
          <w:rtl/>
        </w:rPr>
        <w:br/>
      </w:r>
      <w:r>
        <w:rPr>
          <w:rtl/>
        </w:rPr>
        <w:t>יעקב ליצמן (יהדות התורה):</w:t>
      </w:r>
    </w:p>
    <w:p w14:paraId="65726E16" w14:textId="77777777" w:rsidR="00000000" w:rsidRDefault="00DD24A4">
      <w:pPr>
        <w:pStyle w:val="a"/>
        <w:rPr>
          <w:rtl/>
        </w:rPr>
      </w:pPr>
    </w:p>
    <w:p w14:paraId="71F64065" w14:textId="77777777" w:rsidR="00000000" w:rsidRDefault="00DD24A4">
      <w:pPr>
        <w:pStyle w:val="a"/>
        <w:rPr>
          <w:rFonts w:hint="cs"/>
          <w:rtl/>
        </w:rPr>
      </w:pPr>
      <w:r>
        <w:rPr>
          <w:rFonts w:hint="cs"/>
          <w:rtl/>
        </w:rPr>
        <w:t>אדוני היושב-ראש - - -</w:t>
      </w:r>
    </w:p>
    <w:p w14:paraId="0F114CF1" w14:textId="77777777" w:rsidR="00000000" w:rsidRDefault="00DD24A4">
      <w:pPr>
        <w:pStyle w:val="a"/>
        <w:rPr>
          <w:rFonts w:hint="cs"/>
          <w:rtl/>
        </w:rPr>
      </w:pPr>
      <w:r>
        <w:rPr>
          <w:rFonts w:hint="cs"/>
          <w:rtl/>
        </w:rPr>
        <w:br/>
      </w:r>
      <w:r>
        <w:rPr>
          <w:rFonts w:hint="cs"/>
          <w:b/>
          <w:bCs/>
          <w:u w:val="single"/>
          <w:rtl/>
        </w:rPr>
        <w:t>היו"ר אברהם הירשזון:</w:t>
      </w:r>
    </w:p>
    <w:p w14:paraId="25C182E8" w14:textId="77777777" w:rsidR="00000000" w:rsidRDefault="00DD24A4">
      <w:pPr>
        <w:pStyle w:val="a"/>
        <w:rPr>
          <w:rFonts w:hint="cs"/>
          <w:rtl/>
        </w:rPr>
      </w:pPr>
    </w:p>
    <w:p w14:paraId="0BC7D175" w14:textId="77777777" w:rsidR="00000000" w:rsidRDefault="00DD24A4">
      <w:pPr>
        <w:pStyle w:val="a"/>
        <w:rPr>
          <w:rFonts w:hint="cs"/>
          <w:rtl/>
        </w:rPr>
      </w:pPr>
      <w:r>
        <w:rPr>
          <w:rFonts w:hint="cs"/>
          <w:rtl/>
        </w:rPr>
        <w:t xml:space="preserve">סליחה, אדוני. חבר הכנסת יהלום, אפשר לתת לנואם להתחיל לדבר? </w:t>
      </w:r>
    </w:p>
    <w:p w14:paraId="0BBB1A72" w14:textId="77777777" w:rsidR="00000000" w:rsidRDefault="00DD24A4">
      <w:pPr>
        <w:pStyle w:val="Speaker"/>
        <w:rPr>
          <w:rtl/>
        </w:rPr>
      </w:pPr>
      <w:r>
        <w:rPr>
          <w:rtl/>
        </w:rPr>
        <w:br/>
      </w:r>
      <w:bookmarkStart w:id="178" w:name="FS000000524T27_02_2003_20_27_09"/>
      <w:bookmarkEnd w:id="178"/>
      <w:r>
        <w:rPr>
          <w:rtl/>
        </w:rPr>
        <w:t>שאול יהלום (מפד"ל):</w:t>
      </w:r>
    </w:p>
    <w:p w14:paraId="23F24FF2" w14:textId="77777777" w:rsidR="00000000" w:rsidRDefault="00DD24A4">
      <w:pPr>
        <w:pStyle w:val="a"/>
        <w:rPr>
          <w:rtl/>
        </w:rPr>
      </w:pPr>
    </w:p>
    <w:p w14:paraId="21F1CA29" w14:textId="77777777" w:rsidR="00000000" w:rsidRDefault="00DD24A4">
      <w:pPr>
        <w:pStyle w:val="a"/>
        <w:rPr>
          <w:rFonts w:hint="cs"/>
          <w:rtl/>
        </w:rPr>
      </w:pPr>
      <w:r>
        <w:rPr>
          <w:rFonts w:hint="cs"/>
          <w:rtl/>
        </w:rPr>
        <w:t>לא. הוא הפריע לי.</w:t>
      </w:r>
    </w:p>
    <w:p w14:paraId="53E5592A" w14:textId="77777777" w:rsidR="00000000" w:rsidRDefault="00DD24A4">
      <w:pPr>
        <w:pStyle w:val="a"/>
        <w:rPr>
          <w:rFonts w:hint="cs"/>
          <w:rtl/>
        </w:rPr>
      </w:pPr>
      <w:r>
        <w:rPr>
          <w:rtl/>
        </w:rPr>
        <w:br/>
      </w:r>
      <w:r>
        <w:rPr>
          <w:rFonts w:hint="cs"/>
          <w:b/>
          <w:bCs/>
          <w:u w:val="single"/>
          <w:rtl/>
        </w:rPr>
        <w:t>היו"ר אברהם הירשזון:</w:t>
      </w:r>
    </w:p>
    <w:p w14:paraId="209A8B08" w14:textId="77777777" w:rsidR="00000000" w:rsidRDefault="00DD24A4">
      <w:pPr>
        <w:pStyle w:val="a"/>
        <w:rPr>
          <w:rFonts w:hint="cs"/>
          <w:rtl/>
        </w:rPr>
      </w:pPr>
    </w:p>
    <w:p w14:paraId="63D48586" w14:textId="77777777" w:rsidR="00000000" w:rsidRDefault="00DD24A4">
      <w:pPr>
        <w:pStyle w:val="a"/>
        <w:rPr>
          <w:rFonts w:hint="cs"/>
          <w:rtl/>
        </w:rPr>
      </w:pPr>
      <w:r>
        <w:rPr>
          <w:rFonts w:hint="cs"/>
          <w:rtl/>
        </w:rPr>
        <w:t xml:space="preserve">הבנתי. אתה רוצה להפריע? כמה דקות </w:t>
      </w:r>
      <w:r>
        <w:rPr>
          <w:rFonts w:hint="cs"/>
          <w:rtl/>
        </w:rPr>
        <w:t>אדוני רוצה להפריע?</w:t>
      </w:r>
    </w:p>
    <w:p w14:paraId="6B135ACA" w14:textId="77777777" w:rsidR="00000000" w:rsidRDefault="00DD24A4">
      <w:pPr>
        <w:pStyle w:val="Speaker"/>
        <w:rPr>
          <w:rtl/>
        </w:rPr>
      </w:pPr>
      <w:r>
        <w:rPr>
          <w:rtl/>
        </w:rPr>
        <w:br/>
      </w:r>
      <w:bookmarkStart w:id="179" w:name="FS000000528T27_02_2003_20_27_44"/>
      <w:bookmarkEnd w:id="179"/>
      <w:r>
        <w:rPr>
          <w:rtl/>
        </w:rPr>
        <w:t>יעקב ליצמן (יהדות התורה):</w:t>
      </w:r>
    </w:p>
    <w:p w14:paraId="608EF3E9" w14:textId="77777777" w:rsidR="00000000" w:rsidRDefault="00DD24A4">
      <w:pPr>
        <w:pStyle w:val="a"/>
        <w:rPr>
          <w:rFonts w:hint="cs"/>
          <w:rtl/>
        </w:rPr>
      </w:pPr>
    </w:p>
    <w:p w14:paraId="67302DA6" w14:textId="77777777" w:rsidR="00000000" w:rsidRDefault="00DD24A4">
      <w:pPr>
        <w:pStyle w:val="a"/>
        <w:rPr>
          <w:rFonts w:hint="cs"/>
          <w:rtl/>
        </w:rPr>
      </w:pPr>
      <w:r>
        <w:rPr>
          <w:rFonts w:hint="cs"/>
          <w:rtl/>
        </w:rPr>
        <w:t xml:space="preserve">אני אשמח, אדוני, אם תפריע לי. </w:t>
      </w:r>
    </w:p>
    <w:p w14:paraId="3E542ABF" w14:textId="77777777" w:rsidR="00000000" w:rsidRDefault="00DD24A4">
      <w:pPr>
        <w:pStyle w:val="a"/>
        <w:rPr>
          <w:rFonts w:hint="cs"/>
          <w:rtl/>
        </w:rPr>
      </w:pPr>
    </w:p>
    <w:p w14:paraId="3DF8BB60" w14:textId="77777777" w:rsidR="00000000" w:rsidRDefault="00DD24A4">
      <w:pPr>
        <w:pStyle w:val="a"/>
        <w:rPr>
          <w:rFonts w:hint="cs"/>
          <w:rtl/>
        </w:rPr>
      </w:pPr>
      <w:r>
        <w:rPr>
          <w:rFonts w:hint="cs"/>
          <w:rtl/>
        </w:rPr>
        <w:t>אדוני היושב-ראש, אדוני ראש הממשלה, כנסת נכבדה - -</w:t>
      </w:r>
    </w:p>
    <w:p w14:paraId="0A39317D" w14:textId="77777777" w:rsidR="00000000" w:rsidRDefault="00DD24A4">
      <w:pPr>
        <w:pStyle w:val="a"/>
        <w:rPr>
          <w:rFonts w:hint="cs"/>
          <w:rtl/>
        </w:rPr>
      </w:pPr>
      <w:r>
        <w:rPr>
          <w:rtl/>
        </w:rPr>
        <w:br/>
      </w:r>
      <w:r>
        <w:rPr>
          <w:rFonts w:hint="cs"/>
          <w:b/>
          <w:bCs/>
          <w:u w:val="single"/>
          <w:rtl/>
        </w:rPr>
        <w:t>היו"ר אברהם הירשזון:</w:t>
      </w:r>
    </w:p>
    <w:p w14:paraId="4F2C3332" w14:textId="77777777" w:rsidR="00000000" w:rsidRDefault="00DD24A4">
      <w:pPr>
        <w:pStyle w:val="a"/>
        <w:rPr>
          <w:rFonts w:hint="cs"/>
          <w:rtl/>
        </w:rPr>
      </w:pPr>
    </w:p>
    <w:p w14:paraId="6DB4D423" w14:textId="77777777" w:rsidR="00000000" w:rsidRDefault="00DD24A4">
      <w:pPr>
        <w:pStyle w:val="a"/>
        <w:rPr>
          <w:rFonts w:hint="cs"/>
          <w:rtl/>
        </w:rPr>
      </w:pPr>
      <w:r>
        <w:rPr>
          <w:rFonts w:hint="cs"/>
          <w:rtl/>
        </w:rPr>
        <w:t xml:space="preserve">חבר הכנסת רמון, אתה מדיח לרעה חברי כנסת חדשים. </w:t>
      </w:r>
    </w:p>
    <w:p w14:paraId="4D3B2DC9" w14:textId="77777777" w:rsidR="00000000" w:rsidRDefault="00DD24A4">
      <w:pPr>
        <w:pStyle w:val="ac"/>
        <w:rPr>
          <w:rtl/>
        </w:rPr>
      </w:pPr>
      <w:r>
        <w:rPr>
          <w:rtl/>
        </w:rPr>
        <w:br/>
        <w:t>חיים רמון (העבודה-מימד):</w:t>
      </w:r>
    </w:p>
    <w:p w14:paraId="72586796" w14:textId="77777777" w:rsidR="00000000" w:rsidRDefault="00DD24A4">
      <w:pPr>
        <w:pStyle w:val="a"/>
        <w:rPr>
          <w:rtl/>
        </w:rPr>
      </w:pPr>
    </w:p>
    <w:p w14:paraId="448AD117" w14:textId="77777777" w:rsidR="00000000" w:rsidRDefault="00DD24A4">
      <w:pPr>
        <w:pStyle w:val="a"/>
        <w:rPr>
          <w:rFonts w:hint="cs"/>
          <w:rtl/>
        </w:rPr>
      </w:pPr>
      <w:r>
        <w:rPr>
          <w:rFonts w:hint="cs"/>
          <w:rtl/>
        </w:rPr>
        <w:t xml:space="preserve">חס וחלילה. </w:t>
      </w:r>
    </w:p>
    <w:p w14:paraId="1C8432E7" w14:textId="77777777" w:rsidR="00000000" w:rsidRDefault="00DD24A4">
      <w:pPr>
        <w:pStyle w:val="a"/>
        <w:rPr>
          <w:rFonts w:hint="cs"/>
          <w:rtl/>
        </w:rPr>
      </w:pPr>
      <w:r>
        <w:rPr>
          <w:rtl/>
        </w:rPr>
        <w:br/>
      </w:r>
      <w:r>
        <w:rPr>
          <w:rFonts w:hint="cs"/>
          <w:b/>
          <w:bCs/>
          <w:u w:val="single"/>
          <w:rtl/>
        </w:rPr>
        <w:t>היו"ר אברהם הירש</w:t>
      </w:r>
      <w:r>
        <w:rPr>
          <w:rFonts w:hint="cs"/>
          <w:b/>
          <w:bCs/>
          <w:u w:val="single"/>
          <w:rtl/>
        </w:rPr>
        <w:t>זון:</w:t>
      </w:r>
    </w:p>
    <w:p w14:paraId="16A18FB4" w14:textId="77777777" w:rsidR="00000000" w:rsidRDefault="00DD24A4">
      <w:pPr>
        <w:pStyle w:val="a"/>
        <w:rPr>
          <w:rFonts w:hint="cs"/>
          <w:rtl/>
        </w:rPr>
      </w:pPr>
    </w:p>
    <w:p w14:paraId="4F12A051" w14:textId="77777777" w:rsidR="00000000" w:rsidRDefault="00DD24A4">
      <w:pPr>
        <w:pStyle w:val="a"/>
        <w:rPr>
          <w:rFonts w:hint="cs"/>
          <w:rtl/>
        </w:rPr>
      </w:pPr>
      <w:r>
        <w:rPr>
          <w:rFonts w:hint="cs"/>
          <w:rtl/>
        </w:rPr>
        <w:t xml:space="preserve">אדוני, שב בבקשה. </w:t>
      </w:r>
    </w:p>
    <w:p w14:paraId="189D188C" w14:textId="77777777" w:rsidR="00000000" w:rsidRDefault="00DD24A4">
      <w:pPr>
        <w:pStyle w:val="Speaker"/>
        <w:rPr>
          <w:rtl/>
        </w:rPr>
      </w:pPr>
      <w:r>
        <w:rPr>
          <w:rtl/>
        </w:rPr>
        <w:br/>
      </w:r>
      <w:bookmarkStart w:id="180" w:name="FS000000458T27_02_2003_20_31_53"/>
      <w:bookmarkEnd w:id="180"/>
      <w:r>
        <w:rPr>
          <w:rtl/>
        </w:rPr>
        <w:t>חיים רמון (העבודה-מימד):</w:t>
      </w:r>
    </w:p>
    <w:p w14:paraId="5DC37385" w14:textId="77777777" w:rsidR="00000000" w:rsidRDefault="00DD24A4">
      <w:pPr>
        <w:pStyle w:val="a"/>
        <w:rPr>
          <w:rtl/>
        </w:rPr>
      </w:pPr>
    </w:p>
    <w:p w14:paraId="2E33AC27" w14:textId="77777777" w:rsidR="00000000" w:rsidRDefault="00DD24A4">
      <w:pPr>
        <w:pStyle w:val="a"/>
        <w:rPr>
          <w:rFonts w:hint="cs"/>
          <w:rtl/>
        </w:rPr>
      </w:pPr>
      <w:r>
        <w:rPr>
          <w:rFonts w:hint="cs"/>
          <w:rtl/>
        </w:rPr>
        <w:t xml:space="preserve">הם הודחו לרעה על-ידי טומי לפיד, לא על-ידי. </w:t>
      </w:r>
    </w:p>
    <w:p w14:paraId="0F603128" w14:textId="77777777" w:rsidR="00000000" w:rsidRDefault="00DD24A4">
      <w:pPr>
        <w:pStyle w:val="a"/>
        <w:ind w:firstLine="0"/>
        <w:rPr>
          <w:rFonts w:hint="cs"/>
          <w:b/>
          <w:bCs/>
          <w:u w:val="single"/>
          <w:rtl/>
        </w:rPr>
      </w:pPr>
      <w:r>
        <w:rPr>
          <w:rtl/>
        </w:rPr>
        <w:br/>
      </w:r>
      <w:r>
        <w:rPr>
          <w:rFonts w:hint="cs"/>
          <w:b/>
          <w:bCs/>
          <w:u w:val="single"/>
          <w:rtl/>
        </w:rPr>
        <w:t>היו"ר אברהם הירשזון:</w:t>
      </w:r>
    </w:p>
    <w:p w14:paraId="784A8EF7" w14:textId="77777777" w:rsidR="00000000" w:rsidRDefault="00DD24A4">
      <w:pPr>
        <w:pStyle w:val="a"/>
        <w:ind w:firstLine="0"/>
        <w:rPr>
          <w:rFonts w:hint="cs"/>
          <w:rtl/>
        </w:rPr>
      </w:pPr>
    </w:p>
    <w:p w14:paraId="5F5B85DA" w14:textId="77777777" w:rsidR="00000000" w:rsidRDefault="00DD24A4">
      <w:pPr>
        <w:pStyle w:val="a"/>
        <w:rPr>
          <w:rFonts w:hint="cs"/>
          <w:rtl/>
        </w:rPr>
      </w:pPr>
      <w:r>
        <w:rPr>
          <w:rFonts w:hint="cs"/>
          <w:rtl/>
        </w:rPr>
        <w:t>הבנתי. תודה רבה. אז אני מבקש לא לעזור להם בזה.</w:t>
      </w:r>
    </w:p>
    <w:p w14:paraId="552ADA3B" w14:textId="77777777" w:rsidR="00000000" w:rsidRDefault="00DD24A4">
      <w:pPr>
        <w:pStyle w:val="Speaker"/>
        <w:rPr>
          <w:rtl/>
        </w:rPr>
      </w:pPr>
      <w:r>
        <w:rPr>
          <w:rtl/>
        </w:rPr>
        <w:br/>
      </w:r>
      <w:bookmarkStart w:id="181" w:name="FS000000528T27_02_2003_20_32_52"/>
      <w:bookmarkEnd w:id="181"/>
      <w:r>
        <w:rPr>
          <w:rtl/>
        </w:rPr>
        <w:t>יעקב ליצמן (יהדות התורה):</w:t>
      </w:r>
    </w:p>
    <w:p w14:paraId="6802E1B2" w14:textId="77777777" w:rsidR="00000000" w:rsidRDefault="00DD24A4">
      <w:pPr>
        <w:pStyle w:val="a"/>
        <w:rPr>
          <w:rtl/>
        </w:rPr>
      </w:pPr>
    </w:p>
    <w:p w14:paraId="519968D1" w14:textId="77777777" w:rsidR="00000000" w:rsidRDefault="00DD24A4">
      <w:pPr>
        <w:pStyle w:val="a"/>
        <w:rPr>
          <w:rFonts w:hint="cs"/>
          <w:rtl/>
        </w:rPr>
      </w:pPr>
      <w:r>
        <w:rPr>
          <w:rFonts w:hint="cs"/>
          <w:rtl/>
        </w:rPr>
        <w:t>- - אנחנו נמצאים היום בחודש אדר, וחודש אדר זה חודש שמרבין בו שמ</w:t>
      </w:r>
      <w:r>
        <w:rPr>
          <w:rFonts w:hint="cs"/>
          <w:rtl/>
        </w:rPr>
        <w:t xml:space="preserve">חה. ואין שמחה כהתרת הספקות. היו לנו ספקות כל הזמן. אנחנו בסך הכול מיעוט במדינה </w:t>
      </w:r>
      <w:r>
        <w:rPr>
          <w:rtl/>
        </w:rPr>
        <w:t>–</w:t>
      </w:r>
      <w:r>
        <w:rPr>
          <w:rFonts w:hint="cs"/>
          <w:rtl/>
        </w:rPr>
        <w:t xml:space="preserve"> הציבור החרדי </w:t>
      </w:r>
      <w:r>
        <w:rPr>
          <w:rtl/>
        </w:rPr>
        <w:t>–</w:t>
      </w:r>
      <w:r>
        <w:rPr>
          <w:rFonts w:hint="cs"/>
          <w:rtl/>
        </w:rPr>
        <w:t xml:space="preserve"> אבל חשבנו לתומנו שעדיין יש מפלגות שרוצות לשמור על הדת במדינה, וזה כולל גם את הליכוד וגם את המפד"ל. </w:t>
      </w:r>
    </w:p>
    <w:p w14:paraId="0556FD22" w14:textId="77777777" w:rsidR="00000000" w:rsidRDefault="00DD24A4">
      <w:pPr>
        <w:pStyle w:val="a"/>
        <w:rPr>
          <w:rFonts w:hint="cs"/>
          <w:rtl/>
        </w:rPr>
      </w:pPr>
    </w:p>
    <w:p w14:paraId="7539C7B5" w14:textId="77777777" w:rsidR="00000000" w:rsidRDefault="00DD24A4">
      <w:pPr>
        <w:pStyle w:val="a"/>
        <w:rPr>
          <w:rFonts w:hint="cs"/>
          <w:rtl/>
        </w:rPr>
      </w:pPr>
      <w:r>
        <w:rPr>
          <w:rFonts w:hint="cs"/>
          <w:rtl/>
        </w:rPr>
        <w:t xml:space="preserve">בבחירות האלו, בהסכם הקואליציוני, נולדה ססמה חדשה </w:t>
      </w:r>
      <w:r>
        <w:rPr>
          <w:rtl/>
        </w:rPr>
        <w:t>–</w:t>
      </w:r>
      <w:r>
        <w:rPr>
          <w:rFonts w:hint="cs"/>
          <w:rtl/>
        </w:rPr>
        <w:t xml:space="preserve"> טומי לפי</w:t>
      </w:r>
      <w:r>
        <w:rPr>
          <w:rFonts w:hint="cs"/>
          <w:rtl/>
        </w:rPr>
        <w:t xml:space="preserve">ד, המפד"ל לימינך </w:t>
      </w:r>
      <w:r>
        <w:rPr>
          <w:rtl/>
        </w:rPr>
        <w:t>–</w:t>
      </w:r>
      <w:r>
        <w:rPr>
          <w:rFonts w:hint="cs"/>
          <w:rtl/>
        </w:rPr>
        <w:t xml:space="preserve"> ססמה חדשה במדינה. </w:t>
      </w:r>
    </w:p>
    <w:p w14:paraId="44AF5A19" w14:textId="77777777" w:rsidR="00000000" w:rsidRDefault="00DD24A4">
      <w:pPr>
        <w:pStyle w:val="a"/>
        <w:rPr>
          <w:rFonts w:hint="cs"/>
          <w:rtl/>
        </w:rPr>
      </w:pPr>
    </w:p>
    <w:p w14:paraId="162047ED" w14:textId="77777777" w:rsidR="00000000" w:rsidRDefault="00DD24A4">
      <w:pPr>
        <w:pStyle w:val="a"/>
        <w:rPr>
          <w:rFonts w:hint="cs"/>
          <w:rtl/>
        </w:rPr>
      </w:pPr>
      <w:r>
        <w:rPr>
          <w:rFonts w:hint="cs"/>
          <w:rtl/>
        </w:rPr>
        <w:t xml:space="preserve">אין לנו שום טענה שאנחנו באופוזיציה. חברי כנסת נבחרים </w:t>
      </w:r>
      <w:r>
        <w:rPr>
          <w:rtl/>
        </w:rPr>
        <w:t>–</w:t>
      </w:r>
      <w:r>
        <w:rPr>
          <w:rFonts w:hint="cs"/>
          <w:rtl/>
        </w:rPr>
        <w:t xml:space="preserve"> פעם בקואליציה, פעם באופוזיציה. לא קרה שום דבר. </w:t>
      </w:r>
    </w:p>
    <w:p w14:paraId="6F741694" w14:textId="77777777" w:rsidR="00000000" w:rsidRDefault="00DD24A4">
      <w:pPr>
        <w:pStyle w:val="ac"/>
        <w:rPr>
          <w:rtl/>
        </w:rPr>
      </w:pPr>
      <w:r>
        <w:rPr>
          <w:rtl/>
        </w:rPr>
        <w:br/>
      </w:r>
    </w:p>
    <w:p w14:paraId="5393108B" w14:textId="77777777" w:rsidR="00000000" w:rsidRDefault="00DD24A4">
      <w:pPr>
        <w:pStyle w:val="ac"/>
        <w:rPr>
          <w:rtl/>
        </w:rPr>
      </w:pPr>
      <w:r>
        <w:rPr>
          <w:rtl/>
        </w:rPr>
        <w:br w:type="page"/>
        <w:t>אילן שלגי (שינוי):</w:t>
      </w:r>
    </w:p>
    <w:p w14:paraId="4BEE8A2C" w14:textId="77777777" w:rsidR="00000000" w:rsidRDefault="00DD24A4">
      <w:pPr>
        <w:pStyle w:val="a"/>
        <w:rPr>
          <w:rtl/>
        </w:rPr>
      </w:pPr>
    </w:p>
    <w:p w14:paraId="1937A67C" w14:textId="77777777" w:rsidR="00000000" w:rsidRDefault="00DD24A4">
      <w:pPr>
        <w:pStyle w:val="a"/>
        <w:rPr>
          <w:rFonts w:hint="cs"/>
          <w:rtl/>
        </w:rPr>
      </w:pPr>
      <w:r>
        <w:rPr>
          <w:rFonts w:hint="cs"/>
          <w:rtl/>
        </w:rPr>
        <w:t xml:space="preserve">אין כסף. </w:t>
      </w:r>
    </w:p>
    <w:p w14:paraId="06FA9720" w14:textId="77777777" w:rsidR="00000000" w:rsidRDefault="00DD24A4">
      <w:pPr>
        <w:pStyle w:val="Speaker"/>
        <w:rPr>
          <w:rtl/>
        </w:rPr>
      </w:pPr>
      <w:r>
        <w:rPr>
          <w:rtl/>
        </w:rPr>
        <w:br/>
      </w:r>
      <w:bookmarkStart w:id="182" w:name="FS000000528T27_02_2003_20_35_40"/>
      <w:bookmarkEnd w:id="182"/>
      <w:r>
        <w:rPr>
          <w:rtl/>
        </w:rPr>
        <w:t>יעקב ליצמן (יהדות התורה):</w:t>
      </w:r>
    </w:p>
    <w:p w14:paraId="56846351" w14:textId="77777777" w:rsidR="00000000" w:rsidRDefault="00DD24A4">
      <w:pPr>
        <w:pStyle w:val="a"/>
        <w:rPr>
          <w:rtl/>
        </w:rPr>
      </w:pPr>
    </w:p>
    <w:p w14:paraId="2FE2F936" w14:textId="77777777" w:rsidR="00000000" w:rsidRDefault="00DD24A4">
      <w:pPr>
        <w:pStyle w:val="a"/>
        <w:rPr>
          <w:rFonts w:hint="cs"/>
          <w:rtl/>
        </w:rPr>
      </w:pPr>
      <w:r>
        <w:rPr>
          <w:rFonts w:hint="cs"/>
          <w:rtl/>
        </w:rPr>
        <w:t>אדוני חבר הכנסת החדש, אין לך מושג - - -</w:t>
      </w:r>
    </w:p>
    <w:p w14:paraId="317F5DD7" w14:textId="77777777" w:rsidR="00000000" w:rsidRDefault="00DD24A4">
      <w:pPr>
        <w:pStyle w:val="ac"/>
        <w:rPr>
          <w:rtl/>
        </w:rPr>
      </w:pPr>
      <w:r>
        <w:rPr>
          <w:rFonts w:hint="cs"/>
          <w:rtl/>
        </w:rPr>
        <w:br/>
      </w:r>
      <w:r>
        <w:rPr>
          <w:rFonts w:hint="eastAsia"/>
          <w:rtl/>
        </w:rPr>
        <w:t>חיים</w:t>
      </w:r>
      <w:r>
        <w:rPr>
          <w:rtl/>
        </w:rPr>
        <w:t xml:space="preserve"> רמון (ה</w:t>
      </w:r>
      <w:r>
        <w:rPr>
          <w:rtl/>
        </w:rPr>
        <w:t>עבודה-מימד):</w:t>
      </w:r>
    </w:p>
    <w:p w14:paraId="7E3FD70B" w14:textId="77777777" w:rsidR="00000000" w:rsidRDefault="00DD24A4">
      <w:pPr>
        <w:pStyle w:val="a"/>
        <w:rPr>
          <w:rtl/>
        </w:rPr>
      </w:pPr>
    </w:p>
    <w:p w14:paraId="7229CE4F" w14:textId="77777777" w:rsidR="00000000" w:rsidRDefault="00DD24A4">
      <w:pPr>
        <w:pStyle w:val="a"/>
        <w:rPr>
          <w:rFonts w:hint="cs"/>
          <w:rtl/>
        </w:rPr>
      </w:pPr>
      <w:r>
        <w:rPr>
          <w:rFonts w:hint="cs"/>
          <w:rtl/>
        </w:rPr>
        <w:t xml:space="preserve">קוראים לו חבר הכנסת שלגי. </w:t>
      </w:r>
    </w:p>
    <w:p w14:paraId="48DC9CB8" w14:textId="77777777" w:rsidR="00000000" w:rsidRDefault="00DD24A4">
      <w:pPr>
        <w:pStyle w:val="a"/>
        <w:rPr>
          <w:rFonts w:hint="cs"/>
          <w:rtl/>
        </w:rPr>
      </w:pPr>
    </w:p>
    <w:p w14:paraId="52750799" w14:textId="77777777" w:rsidR="00000000" w:rsidRDefault="00DD24A4">
      <w:pPr>
        <w:pStyle w:val="Speaker"/>
        <w:rPr>
          <w:rtl/>
        </w:rPr>
      </w:pPr>
      <w:bookmarkStart w:id="183" w:name="FS000000528T27_02_2003_20_36_13"/>
      <w:bookmarkEnd w:id="183"/>
      <w:r>
        <w:rPr>
          <w:rtl/>
        </w:rPr>
        <w:t>יעקב ליצמן (יהדות התורה):</w:t>
      </w:r>
    </w:p>
    <w:p w14:paraId="6EB160BB" w14:textId="77777777" w:rsidR="00000000" w:rsidRDefault="00DD24A4">
      <w:pPr>
        <w:pStyle w:val="a"/>
        <w:rPr>
          <w:rtl/>
        </w:rPr>
      </w:pPr>
    </w:p>
    <w:p w14:paraId="25D8D235" w14:textId="77777777" w:rsidR="00000000" w:rsidRDefault="00DD24A4">
      <w:pPr>
        <w:pStyle w:val="a"/>
        <w:ind w:firstLine="720"/>
        <w:rPr>
          <w:rFonts w:hint="cs"/>
          <w:rtl/>
        </w:rPr>
      </w:pPr>
      <w:r>
        <w:rPr>
          <w:rFonts w:hint="cs"/>
          <w:rtl/>
        </w:rPr>
        <w:t xml:space="preserve">מה שלא קיבלנו פעם </w:t>
      </w:r>
      <w:r>
        <w:rPr>
          <w:rtl/>
        </w:rPr>
        <w:t>–</w:t>
      </w:r>
      <w:r>
        <w:rPr>
          <w:rFonts w:hint="cs"/>
          <w:rtl/>
        </w:rPr>
        <w:t xml:space="preserve"> לא נורא שלא נקבל גם הפעם. לא קרה כלום. זה רק בעיתונות. אנחנו מקבלים אותו כסף חמש פעמים, ובסוף לא מקבלים אותו </w:t>
      </w:r>
      <w:r>
        <w:rPr>
          <w:rtl/>
        </w:rPr>
        <w:t>–</w:t>
      </w:r>
      <w:r>
        <w:rPr>
          <w:rFonts w:hint="cs"/>
          <w:rtl/>
        </w:rPr>
        <w:t xml:space="preserve"> זו רק הבטחה.</w:t>
      </w:r>
    </w:p>
    <w:p w14:paraId="0A0500DE" w14:textId="77777777" w:rsidR="00000000" w:rsidRDefault="00DD24A4">
      <w:pPr>
        <w:pStyle w:val="ac"/>
        <w:rPr>
          <w:rtl/>
        </w:rPr>
      </w:pPr>
      <w:r>
        <w:rPr>
          <w:rtl/>
        </w:rPr>
        <w:br/>
        <w:t>חיים רמון (העבודה-מימד):</w:t>
      </w:r>
    </w:p>
    <w:p w14:paraId="7CFEEE4E" w14:textId="77777777" w:rsidR="00000000" w:rsidRDefault="00DD24A4">
      <w:pPr>
        <w:pStyle w:val="a"/>
        <w:rPr>
          <w:rFonts w:hint="cs"/>
          <w:rtl/>
        </w:rPr>
      </w:pPr>
    </w:p>
    <w:p w14:paraId="5B09263D" w14:textId="77777777" w:rsidR="00000000" w:rsidRDefault="00DD24A4">
      <w:pPr>
        <w:pStyle w:val="a"/>
        <w:rPr>
          <w:rFonts w:hint="cs"/>
          <w:rtl/>
        </w:rPr>
      </w:pPr>
      <w:r>
        <w:rPr>
          <w:rFonts w:hint="cs"/>
          <w:rtl/>
        </w:rPr>
        <w:t xml:space="preserve">- - -  </w:t>
      </w:r>
    </w:p>
    <w:p w14:paraId="090CCE67" w14:textId="77777777" w:rsidR="00000000" w:rsidRDefault="00DD24A4">
      <w:pPr>
        <w:pStyle w:val="Speaker"/>
        <w:rPr>
          <w:rtl/>
        </w:rPr>
      </w:pPr>
      <w:r>
        <w:rPr>
          <w:rtl/>
        </w:rPr>
        <w:br/>
      </w:r>
      <w:bookmarkStart w:id="184" w:name="FS000000528T27_02_2003_20_38_49"/>
      <w:bookmarkEnd w:id="184"/>
      <w:r>
        <w:rPr>
          <w:rtl/>
        </w:rPr>
        <w:t>יעקב לי</w:t>
      </w:r>
      <w:r>
        <w:rPr>
          <w:rtl/>
        </w:rPr>
        <w:t>צמן (יהדות התורה):</w:t>
      </w:r>
    </w:p>
    <w:p w14:paraId="4B56E988" w14:textId="77777777" w:rsidR="00000000" w:rsidRDefault="00DD24A4">
      <w:pPr>
        <w:pStyle w:val="a"/>
        <w:rPr>
          <w:rFonts w:hint="cs"/>
          <w:rtl/>
        </w:rPr>
      </w:pPr>
    </w:p>
    <w:p w14:paraId="6049F560" w14:textId="77777777" w:rsidR="00000000" w:rsidRDefault="00DD24A4">
      <w:pPr>
        <w:pStyle w:val="a"/>
        <w:rPr>
          <w:rFonts w:hint="cs"/>
          <w:rtl/>
        </w:rPr>
      </w:pPr>
      <w:r>
        <w:rPr>
          <w:rFonts w:hint="cs"/>
          <w:rtl/>
        </w:rPr>
        <w:t>כן, אדוני.</w:t>
      </w:r>
    </w:p>
    <w:p w14:paraId="10573E18" w14:textId="77777777" w:rsidR="00000000" w:rsidRDefault="00DD24A4">
      <w:pPr>
        <w:pStyle w:val="a"/>
        <w:ind w:firstLine="0"/>
        <w:rPr>
          <w:rFonts w:hint="cs"/>
          <w:b/>
          <w:bCs/>
          <w:u w:val="single"/>
          <w:rtl/>
        </w:rPr>
      </w:pPr>
    </w:p>
    <w:p w14:paraId="7DF5C681" w14:textId="77777777" w:rsidR="00000000" w:rsidRDefault="00DD24A4">
      <w:pPr>
        <w:pStyle w:val="a"/>
        <w:ind w:firstLine="0"/>
        <w:rPr>
          <w:rFonts w:hint="cs"/>
          <w:b/>
          <w:bCs/>
          <w:u w:val="single"/>
          <w:rtl/>
        </w:rPr>
      </w:pPr>
      <w:r>
        <w:rPr>
          <w:rFonts w:hint="cs"/>
          <w:b/>
          <w:bCs/>
          <w:u w:val="single"/>
          <w:rtl/>
        </w:rPr>
        <w:t>היו"ר אברהם הירשזון:</w:t>
      </w:r>
    </w:p>
    <w:p w14:paraId="58CD2E02" w14:textId="77777777" w:rsidR="00000000" w:rsidRDefault="00DD24A4">
      <w:pPr>
        <w:pStyle w:val="a"/>
        <w:ind w:firstLine="0"/>
        <w:rPr>
          <w:rFonts w:hint="cs"/>
          <w:rtl/>
        </w:rPr>
      </w:pPr>
    </w:p>
    <w:p w14:paraId="526AF956" w14:textId="77777777" w:rsidR="00000000" w:rsidRDefault="00DD24A4">
      <w:pPr>
        <w:pStyle w:val="a"/>
        <w:rPr>
          <w:rFonts w:hint="cs"/>
          <w:rtl/>
        </w:rPr>
      </w:pPr>
      <w:r>
        <w:rPr>
          <w:rFonts w:hint="cs"/>
          <w:rtl/>
        </w:rPr>
        <w:t xml:space="preserve">לא, לא, סליחה. אתה לא נותן רשות דיבור. את זה אני נותן. </w:t>
      </w:r>
    </w:p>
    <w:p w14:paraId="6CEC46AF" w14:textId="77777777" w:rsidR="00000000" w:rsidRDefault="00DD24A4">
      <w:pPr>
        <w:pStyle w:val="ac"/>
        <w:rPr>
          <w:rtl/>
        </w:rPr>
      </w:pPr>
      <w:r>
        <w:rPr>
          <w:rtl/>
        </w:rPr>
        <w:br/>
        <w:t>חיים אורון (מרצ):</w:t>
      </w:r>
    </w:p>
    <w:p w14:paraId="3F609DBD" w14:textId="77777777" w:rsidR="00000000" w:rsidRDefault="00DD24A4">
      <w:pPr>
        <w:pStyle w:val="a"/>
        <w:rPr>
          <w:rtl/>
        </w:rPr>
      </w:pPr>
    </w:p>
    <w:p w14:paraId="7890205E" w14:textId="77777777" w:rsidR="00000000" w:rsidRDefault="00DD24A4">
      <w:pPr>
        <w:pStyle w:val="a"/>
        <w:rPr>
          <w:rFonts w:hint="cs"/>
          <w:rtl/>
        </w:rPr>
      </w:pPr>
      <w:r>
        <w:rPr>
          <w:rFonts w:hint="cs"/>
          <w:rtl/>
        </w:rPr>
        <w:t xml:space="preserve">חיים הוא עכשיו על תקן מנחה את הנואמים. </w:t>
      </w:r>
    </w:p>
    <w:p w14:paraId="4C36A5A4" w14:textId="77777777" w:rsidR="00000000" w:rsidRDefault="00DD24A4">
      <w:pPr>
        <w:pStyle w:val="a"/>
        <w:ind w:firstLine="0"/>
        <w:rPr>
          <w:rFonts w:hint="cs"/>
          <w:b/>
          <w:bCs/>
          <w:u w:val="single"/>
          <w:rtl/>
        </w:rPr>
      </w:pPr>
      <w:r>
        <w:rPr>
          <w:rtl/>
        </w:rPr>
        <w:br/>
      </w:r>
      <w:r>
        <w:rPr>
          <w:rFonts w:hint="cs"/>
          <w:b/>
          <w:bCs/>
          <w:u w:val="single"/>
          <w:rtl/>
        </w:rPr>
        <w:t>היו"ר אברהם הירשזון:</w:t>
      </w:r>
    </w:p>
    <w:p w14:paraId="677D6934" w14:textId="77777777" w:rsidR="00000000" w:rsidRDefault="00DD24A4">
      <w:pPr>
        <w:pStyle w:val="a"/>
        <w:ind w:firstLine="0"/>
        <w:rPr>
          <w:rFonts w:hint="cs"/>
          <w:rtl/>
        </w:rPr>
      </w:pPr>
    </w:p>
    <w:p w14:paraId="5139EDEB" w14:textId="77777777" w:rsidR="00000000" w:rsidRDefault="00DD24A4">
      <w:pPr>
        <w:pStyle w:val="a"/>
        <w:rPr>
          <w:rFonts w:hint="cs"/>
          <w:rtl/>
        </w:rPr>
      </w:pPr>
      <w:r>
        <w:rPr>
          <w:rFonts w:hint="cs"/>
          <w:rtl/>
        </w:rPr>
        <w:t>הבנתי, הבנתי, ואתם קהל נכבד, נכון? תודה.</w:t>
      </w:r>
    </w:p>
    <w:p w14:paraId="36693E24" w14:textId="77777777" w:rsidR="00000000" w:rsidRDefault="00DD24A4">
      <w:pPr>
        <w:pStyle w:val="Speaker"/>
        <w:rPr>
          <w:rtl/>
        </w:rPr>
      </w:pPr>
      <w:r>
        <w:rPr>
          <w:rtl/>
        </w:rPr>
        <w:br/>
      </w:r>
      <w:bookmarkStart w:id="185" w:name="FS000000528T27_02_2003_20_40_27"/>
      <w:bookmarkEnd w:id="185"/>
      <w:r>
        <w:rPr>
          <w:rFonts w:hint="cs"/>
          <w:rtl/>
        </w:rPr>
        <w:br/>
      </w:r>
      <w:r>
        <w:rPr>
          <w:rtl/>
        </w:rPr>
        <w:br/>
        <w:t>יעקב ליצמן (יהדות ה</w:t>
      </w:r>
      <w:r>
        <w:rPr>
          <w:rtl/>
        </w:rPr>
        <w:t>תורה):</w:t>
      </w:r>
    </w:p>
    <w:p w14:paraId="7E81C8E3" w14:textId="77777777" w:rsidR="00000000" w:rsidRDefault="00DD24A4">
      <w:pPr>
        <w:pStyle w:val="a"/>
        <w:rPr>
          <w:rFonts w:hint="cs"/>
          <w:rtl/>
        </w:rPr>
      </w:pPr>
    </w:p>
    <w:p w14:paraId="54049630" w14:textId="77777777" w:rsidR="00000000" w:rsidRDefault="00DD24A4">
      <w:pPr>
        <w:pStyle w:val="a"/>
        <w:rPr>
          <w:rFonts w:hint="cs"/>
          <w:rtl/>
        </w:rPr>
      </w:pPr>
      <w:r>
        <w:rPr>
          <w:rFonts w:hint="cs"/>
          <w:rtl/>
        </w:rPr>
        <w:t xml:space="preserve">אין לנו גם טענות על איבוד תפקידים </w:t>
      </w:r>
      <w:r>
        <w:rPr>
          <w:rtl/>
        </w:rPr>
        <w:t>–</w:t>
      </w:r>
      <w:r>
        <w:rPr>
          <w:rFonts w:hint="cs"/>
          <w:rtl/>
        </w:rPr>
        <w:t xml:space="preserve"> פעם יושב-ראש ועדת כספים, פעם סגן שר, פעם לא. לא קרה אסון. </w:t>
      </w:r>
    </w:p>
    <w:p w14:paraId="4F0294AA" w14:textId="77777777" w:rsidR="00000000" w:rsidRDefault="00DD24A4">
      <w:pPr>
        <w:pStyle w:val="a"/>
        <w:rPr>
          <w:rFonts w:hint="cs"/>
          <w:rtl/>
        </w:rPr>
      </w:pPr>
    </w:p>
    <w:p w14:paraId="310E26CF" w14:textId="77777777" w:rsidR="00000000" w:rsidRDefault="00DD24A4">
      <w:pPr>
        <w:pStyle w:val="a"/>
        <w:rPr>
          <w:rFonts w:hint="cs"/>
          <w:rtl/>
        </w:rPr>
      </w:pPr>
      <w:r>
        <w:rPr>
          <w:rFonts w:hint="cs"/>
          <w:rtl/>
        </w:rPr>
        <w:t xml:space="preserve">אנחנו בכלל לא יושבים הרבה בקואליציה </w:t>
      </w:r>
      <w:r>
        <w:rPr>
          <w:rtl/>
        </w:rPr>
        <w:t>–</w:t>
      </w:r>
      <w:r>
        <w:rPr>
          <w:rFonts w:hint="cs"/>
          <w:rtl/>
        </w:rPr>
        <w:t xml:space="preserve"> אני בכלל חדש בכנסת </w:t>
      </w:r>
      <w:r>
        <w:rPr>
          <w:rtl/>
        </w:rPr>
        <w:t>–</w:t>
      </w:r>
      <w:r>
        <w:rPr>
          <w:rFonts w:hint="cs"/>
          <w:rtl/>
        </w:rPr>
        <w:t xml:space="preserve"> אז סך הכול הייתי שנה וחצי יושב-ראש ועדת הכספים. לא קרה אסון, המכנסיים שלי עדיין לא נדבקו לכיס</w:t>
      </w:r>
      <w:r>
        <w:rPr>
          <w:rFonts w:hint="cs"/>
          <w:rtl/>
        </w:rPr>
        <w:t>א.  לא התקלקלתי עדיין, אני חייב להגיד את זה. גם חברי, אגב.</w:t>
      </w:r>
    </w:p>
    <w:p w14:paraId="06F3A001" w14:textId="77777777" w:rsidR="00000000" w:rsidRDefault="00DD24A4">
      <w:pPr>
        <w:pStyle w:val="a"/>
        <w:rPr>
          <w:rFonts w:hint="cs"/>
          <w:rtl/>
        </w:rPr>
      </w:pPr>
    </w:p>
    <w:p w14:paraId="4B4E00CF" w14:textId="77777777" w:rsidR="00000000" w:rsidRDefault="00DD24A4">
      <w:pPr>
        <w:pStyle w:val="a"/>
        <w:rPr>
          <w:rFonts w:hint="cs"/>
          <w:rtl/>
        </w:rPr>
      </w:pPr>
      <w:r>
        <w:rPr>
          <w:rFonts w:hint="cs"/>
          <w:rtl/>
        </w:rPr>
        <w:t xml:space="preserve">מה שהפריע לי, ומפריע לי מאוד, זה כאשר יש משא-ומתן בחוסר תום-לב. כאשר יושבים </w:t>
      </w:r>
      <w:r>
        <w:rPr>
          <w:rtl/>
        </w:rPr>
        <w:t>–</w:t>
      </w:r>
      <w:r>
        <w:rPr>
          <w:rFonts w:hint="cs"/>
          <w:rtl/>
        </w:rPr>
        <w:t xml:space="preserve"> ולא התביישנו לשאול על כך ביום חמישי האחרון, בצוות המשא-ומתן - רבותי, מבקשים תשובות, אנחנו רוצים לדעת, האם אנחנו בקואלי</w:t>
      </w:r>
      <w:r>
        <w:rPr>
          <w:rFonts w:hint="cs"/>
          <w:rtl/>
        </w:rPr>
        <w:t xml:space="preserve">ציה או לא בקואליציה, לפני שנותנים תשובות. לא קיבלנו תשובה. </w:t>
      </w:r>
    </w:p>
    <w:p w14:paraId="0A81D2C1" w14:textId="77777777" w:rsidR="00000000" w:rsidRDefault="00DD24A4">
      <w:pPr>
        <w:pStyle w:val="a"/>
        <w:rPr>
          <w:rFonts w:hint="cs"/>
          <w:rtl/>
        </w:rPr>
      </w:pPr>
    </w:p>
    <w:p w14:paraId="317EE984" w14:textId="77777777" w:rsidR="00000000" w:rsidRDefault="00DD24A4">
      <w:pPr>
        <w:pStyle w:val="a"/>
        <w:rPr>
          <w:rFonts w:hint="cs"/>
          <w:rtl/>
        </w:rPr>
      </w:pPr>
      <w:r>
        <w:rPr>
          <w:rFonts w:hint="cs"/>
          <w:rtl/>
        </w:rPr>
        <w:t>ביקשנו תפקידים פה ושם אחרי שנראה בדיוק אם נסתדר. אגב, התנגדנו לנישואים אזרחיים. עוד מעט אגיד את זה. שאלנו, אמרו שאי-אפשר לתת סגן שר במשרד ראש הממשלה, כי משרד הדתות עומד לחיסול. יפה. שאלנו: כמה זמ</w:t>
      </w:r>
      <w:r>
        <w:rPr>
          <w:rFonts w:hint="cs"/>
          <w:rtl/>
        </w:rPr>
        <w:t>ן? אמר אחד מהצוות: אנחנו רוצים סגן שר במשרד ראש הממשלה לענייני דתות עד החיסול. אמרו: החיסול יהיה בתוך ארבעה חודשים. אמרנו: יפה. עד ארבעה חודשים אנחנו רוצים, לא יותר.</w:t>
      </w:r>
    </w:p>
    <w:p w14:paraId="6CD137A7" w14:textId="77777777" w:rsidR="00000000" w:rsidRDefault="00DD24A4">
      <w:pPr>
        <w:pStyle w:val="a"/>
        <w:rPr>
          <w:rFonts w:hint="cs"/>
          <w:rtl/>
        </w:rPr>
      </w:pPr>
    </w:p>
    <w:p w14:paraId="3151058B" w14:textId="77777777" w:rsidR="00000000" w:rsidRDefault="00DD24A4">
      <w:pPr>
        <w:pStyle w:val="ac"/>
        <w:rPr>
          <w:rtl/>
        </w:rPr>
      </w:pPr>
      <w:r>
        <w:rPr>
          <w:rFonts w:hint="eastAsia"/>
          <w:rtl/>
        </w:rPr>
        <w:t>חיים</w:t>
      </w:r>
      <w:r>
        <w:rPr>
          <w:rtl/>
        </w:rPr>
        <w:t xml:space="preserve"> רמון (העבודה-מימד):</w:t>
      </w:r>
    </w:p>
    <w:p w14:paraId="0C4E735A" w14:textId="77777777" w:rsidR="00000000" w:rsidRDefault="00DD24A4">
      <w:pPr>
        <w:pStyle w:val="a"/>
        <w:rPr>
          <w:rFonts w:hint="cs"/>
          <w:rtl/>
        </w:rPr>
      </w:pPr>
    </w:p>
    <w:p w14:paraId="38ABEC9B" w14:textId="77777777" w:rsidR="00000000" w:rsidRDefault="00DD24A4">
      <w:pPr>
        <w:pStyle w:val="a"/>
        <w:rPr>
          <w:rFonts w:hint="cs"/>
          <w:rtl/>
        </w:rPr>
      </w:pPr>
      <w:r>
        <w:rPr>
          <w:rFonts w:hint="cs"/>
          <w:rtl/>
        </w:rPr>
        <w:t xml:space="preserve">חבר הכנסת ליצמן, המשיח יגיע לפני החיסול, אל תדאג.  </w:t>
      </w:r>
    </w:p>
    <w:p w14:paraId="36A0D6E4" w14:textId="77777777" w:rsidR="00000000" w:rsidRDefault="00DD24A4">
      <w:pPr>
        <w:pStyle w:val="a"/>
        <w:rPr>
          <w:rFonts w:hint="cs"/>
          <w:rtl/>
        </w:rPr>
      </w:pPr>
    </w:p>
    <w:p w14:paraId="5360C7D6" w14:textId="77777777" w:rsidR="00000000" w:rsidRDefault="00DD24A4">
      <w:pPr>
        <w:pStyle w:val="Speaker"/>
        <w:rPr>
          <w:rtl/>
        </w:rPr>
      </w:pPr>
      <w:bookmarkStart w:id="186" w:name="FS000000528T27_02_2003_19_40_40"/>
      <w:bookmarkEnd w:id="186"/>
      <w:r>
        <w:rPr>
          <w:rFonts w:hint="eastAsia"/>
          <w:rtl/>
        </w:rPr>
        <w:t>יעקב</w:t>
      </w:r>
      <w:r>
        <w:rPr>
          <w:rtl/>
        </w:rPr>
        <w:t xml:space="preserve"> ליצמן</w:t>
      </w:r>
      <w:r>
        <w:rPr>
          <w:rtl/>
        </w:rPr>
        <w:t xml:space="preserve"> (יהדות התורה):</w:t>
      </w:r>
    </w:p>
    <w:p w14:paraId="42DF42DF" w14:textId="77777777" w:rsidR="00000000" w:rsidRDefault="00DD24A4">
      <w:pPr>
        <w:pStyle w:val="a"/>
        <w:rPr>
          <w:rFonts w:hint="cs"/>
          <w:rtl/>
        </w:rPr>
      </w:pPr>
    </w:p>
    <w:p w14:paraId="0A152E98" w14:textId="77777777" w:rsidR="00000000" w:rsidRDefault="00DD24A4">
      <w:pPr>
        <w:pStyle w:val="a"/>
        <w:rPr>
          <w:rFonts w:hint="cs"/>
          <w:rtl/>
        </w:rPr>
      </w:pPr>
      <w:r>
        <w:rPr>
          <w:rFonts w:hint="cs"/>
          <w:rtl/>
        </w:rPr>
        <w:t xml:space="preserve">אמרו, בעוד ארבעה חודשים מחסלים. אמרו, אי-אפשר לקבל, מחסלים את המשרד. שאלתי אותם: אדוני ראש הממשלה, האם התפקיד הזה נמסר למישהו אחר? הם הסתכלו זה בזה ואמרו: לא. </w:t>
      </w:r>
    </w:p>
    <w:p w14:paraId="69A93EEE" w14:textId="77777777" w:rsidR="00000000" w:rsidRDefault="00DD24A4">
      <w:pPr>
        <w:pStyle w:val="a"/>
        <w:rPr>
          <w:rFonts w:hint="cs"/>
          <w:rtl/>
        </w:rPr>
      </w:pPr>
    </w:p>
    <w:p w14:paraId="1CE015C4" w14:textId="77777777" w:rsidR="00000000" w:rsidRDefault="00DD24A4">
      <w:pPr>
        <w:pStyle w:val="ac"/>
        <w:rPr>
          <w:rtl/>
        </w:rPr>
      </w:pPr>
      <w:r>
        <w:rPr>
          <w:rFonts w:hint="eastAsia"/>
          <w:rtl/>
        </w:rPr>
        <w:t>שאול</w:t>
      </w:r>
      <w:r>
        <w:rPr>
          <w:rtl/>
        </w:rPr>
        <w:t xml:space="preserve"> יהלום (מפד"ל):</w:t>
      </w:r>
    </w:p>
    <w:p w14:paraId="5BAFC9DB" w14:textId="77777777" w:rsidR="00000000" w:rsidRDefault="00DD24A4">
      <w:pPr>
        <w:pStyle w:val="a"/>
        <w:rPr>
          <w:rFonts w:hint="cs"/>
          <w:rtl/>
        </w:rPr>
      </w:pPr>
    </w:p>
    <w:p w14:paraId="01DFC59B" w14:textId="77777777" w:rsidR="00000000" w:rsidRDefault="00DD24A4">
      <w:pPr>
        <w:pStyle w:val="a"/>
        <w:rPr>
          <w:rFonts w:hint="cs"/>
          <w:rtl/>
        </w:rPr>
      </w:pPr>
      <w:r>
        <w:rPr>
          <w:rFonts w:hint="cs"/>
          <w:rtl/>
        </w:rPr>
        <w:t xml:space="preserve">יש שיר כזה: כשאת אומרת לא למה את מתכוונת. </w:t>
      </w:r>
    </w:p>
    <w:p w14:paraId="00AC8622" w14:textId="77777777" w:rsidR="00000000" w:rsidRDefault="00DD24A4">
      <w:pPr>
        <w:pStyle w:val="a"/>
        <w:rPr>
          <w:rFonts w:hint="cs"/>
          <w:rtl/>
        </w:rPr>
      </w:pPr>
    </w:p>
    <w:p w14:paraId="75A26A04" w14:textId="77777777" w:rsidR="00000000" w:rsidRDefault="00DD24A4">
      <w:pPr>
        <w:pStyle w:val="SpeakerCon"/>
        <w:rPr>
          <w:rtl/>
        </w:rPr>
      </w:pPr>
      <w:bookmarkStart w:id="187" w:name="FS000000528T27_02_2003_19_42_55C"/>
      <w:bookmarkEnd w:id="187"/>
      <w:r>
        <w:rPr>
          <w:rFonts w:hint="eastAsia"/>
          <w:rtl/>
        </w:rPr>
        <w:t>יעקב</w:t>
      </w:r>
      <w:r>
        <w:rPr>
          <w:rtl/>
        </w:rPr>
        <w:t xml:space="preserve"> ליצמן (י</w:t>
      </w:r>
      <w:r>
        <w:rPr>
          <w:rtl/>
        </w:rPr>
        <w:t>הדות התורה):</w:t>
      </w:r>
    </w:p>
    <w:p w14:paraId="72CA1DF8" w14:textId="77777777" w:rsidR="00000000" w:rsidRDefault="00DD24A4">
      <w:pPr>
        <w:pStyle w:val="a"/>
        <w:rPr>
          <w:rFonts w:hint="cs"/>
          <w:rtl/>
        </w:rPr>
      </w:pPr>
    </w:p>
    <w:p w14:paraId="4EECB04C" w14:textId="77777777" w:rsidR="00000000" w:rsidRDefault="00DD24A4">
      <w:pPr>
        <w:pStyle w:val="a"/>
        <w:rPr>
          <w:rFonts w:hint="cs"/>
          <w:rtl/>
        </w:rPr>
      </w:pPr>
      <w:r>
        <w:rPr>
          <w:rFonts w:hint="cs"/>
          <w:rtl/>
        </w:rPr>
        <w:t xml:space="preserve">אני לא יודע שירים. מספיק לי השיר שאני שר עכשיו. </w:t>
      </w:r>
    </w:p>
    <w:p w14:paraId="69344187" w14:textId="77777777" w:rsidR="00000000" w:rsidRDefault="00DD24A4">
      <w:pPr>
        <w:pStyle w:val="a"/>
        <w:rPr>
          <w:rFonts w:hint="cs"/>
          <w:rtl/>
        </w:rPr>
      </w:pPr>
    </w:p>
    <w:p w14:paraId="14C2C3CB" w14:textId="77777777" w:rsidR="00000000" w:rsidRDefault="00DD24A4">
      <w:pPr>
        <w:pStyle w:val="ac"/>
        <w:rPr>
          <w:rtl/>
        </w:rPr>
      </w:pPr>
      <w:r>
        <w:rPr>
          <w:rFonts w:hint="eastAsia"/>
          <w:rtl/>
        </w:rPr>
        <w:t>חיים</w:t>
      </w:r>
      <w:r>
        <w:rPr>
          <w:rtl/>
        </w:rPr>
        <w:t xml:space="preserve"> רמון (העבודה-מימד):</w:t>
      </w:r>
    </w:p>
    <w:p w14:paraId="0EDDFDDE" w14:textId="77777777" w:rsidR="00000000" w:rsidRDefault="00DD24A4">
      <w:pPr>
        <w:pStyle w:val="a"/>
        <w:rPr>
          <w:rFonts w:hint="cs"/>
          <w:rtl/>
        </w:rPr>
      </w:pPr>
    </w:p>
    <w:p w14:paraId="7560ED2F" w14:textId="77777777" w:rsidR="00000000" w:rsidRDefault="00DD24A4">
      <w:pPr>
        <w:pStyle w:val="a"/>
        <w:rPr>
          <w:rFonts w:hint="cs"/>
          <w:rtl/>
        </w:rPr>
      </w:pPr>
      <w:r>
        <w:rPr>
          <w:rFonts w:hint="cs"/>
          <w:rtl/>
        </w:rPr>
        <w:t xml:space="preserve">אתה רוצה לספר לנו ששיקרו לכם? </w:t>
      </w:r>
    </w:p>
    <w:p w14:paraId="2278257A" w14:textId="77777777" w:rsidR="00000000" w:rsidRDefault="00DD24A4">
      <w:pPr>
        <w:pStyle w:val="a"/>
        <w:rPr>
          <w:rFonts w:hint="cs"/>
          <w:rtl/>
        </w:rPr>
      </w:pPr>
    </w:p>
    <w:p w14:paraId="76428778" w14:textId="77777777" w:rsidR="00000000" w:rsidRDefault="00DD24A4">
      <w:pPr>
        <w:pStyle w:val="SpeakerCon"/>
        <w:rPr>
          <w:rtl/>
        </w:rPr>
      </w:pPr>
      <w:bookmarkStart w:id="188" w:name="FS000000528T27_02_2003_19_43_51C"/>
      <w:bookmarkEnd w:id="188"/>
      <w:r>
        <w:rPr>
          <w:rFonts w:hint="eastAsia"/>
          <w:rtl/>
        </w:rPr>
        <w:t>יעקב</w:t>
      </w:r>
      <w:r>
        <w:rPr>
          <w:rtl/>
        </w:rPr>
        <w:t xml:space="preserve"> ליצמן (יהדות התורה):</w:t>
      </w:r>
    </w:p>
    <w:p w14:paraId="7153F1BD" w14:textId="77777777" w:rsidR="00000000" w:rsidRDefault="00DD24A4">
      <w:pPr>
        <w:pStyle w:val="a"/>
        <w:rPr>
          <w:rFonts w:hint="cs"/>
          <w:rtl/>
        </w:rPr>
      </w:pPr>
    </w:p>
    <w:p w14:paraId="3C6DD646" w14:textId="77777777" w:rsidR="00000000" w:rsidRDefault="00DD24A4">
      <w:pPr>
        <w:pStyle w:val="a"/>
        <w:rPr>
          <w:rFonts w:hint="cs"/>
          <w:rtl/>
        </w:rPr>
      </w:pPr>
      <w:r>
        <w:rPr>
          <w:rFonts w:hint="cs"/>
          <w:rtl/>
        </w:rPr>
        <w:t xml:space="preserve">לא, לא. אני לא יודע מה זה שקר. אין לי מושג בזה. </w:t>
      </w:r>
    </w:p>
    <w:p w14:paraId="5CC20396" w14:textId="77777777" w:rsidR="00000000" w:rsidRDefault="00DD24A4">
      <w:pPr>
        <w:pStyle w:val="a"/>
        <w:rPr>
          <w:rFonts w:hint="cs"/>
          <w:rtl/>
        </w:rPr>
      </w:pPr>
    </w:p>
    <w:p w14:paraId="1A106843" w14:textId="77777777" w:rsidR="00000000" w:rsidRDefault="00DD24A4">
      <w:pPr>
        <w:pStyle w:val="ac"/>
        <w:rPr>
          <w:rtl/>
        </w:rPr>
      </w:pPr>
      <w:r>
        <w:rPr>
          <w:rFonts w:hint="eastAsia"/>
          <w:rtl/>
        </w:rPr>
        <w:t>חיים</w:t>
      </w:r>
      <w:r>
        <w:rPr>
          <w:rtl/>
        </w:rPr>
        <w:t xml:space="preserve"> רמון (העבודה-מימד):</w:t>
      </w:r>
    </w:p>
    <w:p w14:paraId="027C92DB" w14:textId="77777777" w:rsidR="00000000" w:rsidRDefault="00DD24A4">
      <w:pPr>
        <w:pStyle w:val="a"/>
        <w:rPr>
          <w:rFonts w:hint="cs"/>
          <w:rtl/>
        </w:rPr>
      </w:pPr>
    </w:p>
    <w:p w14:paraId="001A9E19" w14:textId="77777777" w:rsidR="00000000" w:rsidRDefault="00DD24A4">
      <w:pPr>
        <w:pStyle w:val="a"/>
        <w:rPr>
          <w:rFonts w:hint="cs"/>
          <w:rtl/>
        </w:rPr>
      </w:pPr>
      <w:r>
        <w:rPr>
          <w:rFonts w:hint="cs"/>
          <w:rtl/>
        </w:rPr>
        <w:t>אני רוצה לדעת מי שיקר לכם.</w:t>
      </w:r>
    </w:p>
    <w:p w14:paraId="182FE3F4" w14:textId="77777777" w:rsidR="00000000" w:rsidRDefault="00DD24A4">
      <w:pPr>
        <w:pStyle w:val="a"/>
        <w:rPr>
          <w:rFonts w:hint="cs"/>
          <w:rtl/>
        </w:rPr>
      </w:pPr>
    </w:p>
    <w:p w14:paraId="0048BAF7" w14:textId="77777777" w:rsidR="00000000" w:rsidRDefault="00DD24A4">
      <w:pPr>
        <w:pStyle w:val="SpeakerCon"/>
        <w:rPr>
          <w:rtl/>
        </w:rPr>
      </w:pPr>
      <w:bookmarkStart w:id="189" w:name="FS000000528T27_02_2003_19_44_55C"/>
      <w:bookmarkEnd w:id="189"/>
      <w:r>
        <w:rPr>
          <w:rFonts w:hint="eastAsia"/>
          <w:rtl/>
        </w:rPr>
        <w:t>יעק</w:t>
      </w:r>
      <w:r>
        <w:rPr>
          <w:rFonts w:hint="eastAsia"/>
          <w:rtl/>
        </w:rPr>
        <w:t>ב</w:t>
      </w:r>
      <w:r>
        <w:rPr>
          <w:rtl/>
        </w:rPr>
        <w:t xml:space="preserve"> ליצמן (יהדות התורה):</w:t>
      </w:r>
    </w:p>
    <w:p w14:paraId="01394936" w14:textId="77777777" w:rsidR="00000000" w:rsidRDefault="00DD24A4">
      <w:pPr>
        <w:pStyle w:val="a"/>
        <w:rPr>
          <w:rFonts w:hint="cs"/>
          <w:rtl/>
        </w:rPr>
      </w:pPr>
    </w:p>
    <w:p w14:paraId="0DBA47EE" w14:textId="77777777" w:rsidR="00000000" w:rsidRDefault="00DD24A4">
      <w:pPr>
        <w:pStyle w:val="a"/>
        <w:rPr>
          <w:rFonts w:hint="cs"/>
          <w:rtl/>
        </w:rPr>
      </w:pPr>
      <w:r>
        <w:rPr>
          <w:rFonts w:hint="cs"/>
          <w:rtl/>
        </w:rPr>
        <w:t>אני יודע מה זה תום לב, תמימות.</w:t>
      </w:r>
    </w:p>
    <w:p w14:paraId="3E6636DC" w14:textId="77777777" w:rsidR="00000000" w:rsidRDefault="00DD24A4">
      <w:pPr>
        <w:pStyle w:val="a"/>
        <w:rPr>
          <w:rFonts w:hint="cs"/>
          <w:rtl/>
        </w:rPr>
      </w:pPr>
    </w:p>
    <w:p w14:paraId="72537A53" w14:textId="77777777" w:rsidR="00000000" w:rsidRDefault="00DD24A4">
      <w:pPr>
        <w:pStyle w:val="ac"/>
        <w:rPr>
          <w:rtl/>
        </w:rPr>
      </w:pPr>
      <w:r>
        <w:rPr>
          <w:rFonts w:hint="eastAsia"/>
          <w:rtl/>
        </w:rPr>
        <w:t>חיים</w:t>
      </w:r>
      <w:r>
        <w:rPr>
          <w:rtl/>
        </w:rPr>
        <w:t xml:space="preserve"> רמון (העבודה-מימד):</w:t>
      </w:r>
    </w:p>
    <w:p w14:paraId="0788AB48" w14:textId="77777777" w:rsidR="00000000" w:rsidRDefault="00DD24A4">
      <w:pPr>
        <w:pStyle w:val="a"/>
        <w:rPr>
          <w:rFonts w:hint="cs"/>
          <w:rtl/>
        </w:rPr>
      </w:pPr>
    </w:p>
    <w:p w14:paraId="211F96A4" w14:textId="77777777" w:rsidR="00000000" w:rsidRDefault="00DD24A4">
      <w:pPr>
        <w:pStyle w:val="a"/>
        <w:rPr>
          <w:rFonts w:hint="cs"/>
          <w:rtl/>
        </w:rPr>
      </w:pPr>
      <w:r>
        <w:rPr>
          <w:rFonts w:hint="cs"/>
          <w:rtl/>
        </w:rPr>
        <w:t>מה, זה שקר בתום לב?</w:t>
      </w:r>
    </w:p>
    <w:p w14:paraId="53E2CEDE" w14:textId="77777777" w:rsidR="00000000" w:rsidRDefault="00DD24A4">
      <w:pPr>
        <w:pStyle w:val="a"/>
        <w:ind w:firstLine="0"/>
        <w:rPr>
          <w:rFonts w:hint="cs"/>
          <w:rtl/>
        </w:rPr>
      </w:pPr>
    </w:p>
    <w:p w14:paraId="3F270AD1" w14:textId="77777777" w:rsidR="00000000" w:rsidRDefault="00DD24A4">
      <w:pPr>
        <w:pStyle w:val="ad"/>
        <w:rPr>
          <w:rFonts w:hint="cs"/>
          <w:rtl/>
        </w:rPr>
      </w:pPr>
      <w:r>
        <w:rPr>
          <w:rFonts w:hint="cs"/>
          <w:rtl/>
        </w:rPr>
        <w:t>היו"ר אברהם הירשזון:</w:t>
      </w:r>
    </w:p>
    <w:p w14:paraId="57D6CA8B" w14:textId="77777777" w:rsidR="00000000" w:rsidRDefault="00DD24A4">
      <w:pPr>
        <w:pStyle w:val="a"/>
        <w:ind w:firstLine="0"/>
        <w:rPr>
          <w:rFonts w:hint="cs"/>
          <w:b/>
          <w:bCs/>
          <w:u w:val="single"/>
          <w:rtl/>
        </w:rPr>
      </w:pPr>
    </w:p>
    <w:p w14:paraId="66250F6F" w14:textId="77777777" w:rsidR="00000000" w:rsidRDefault="00DD24A4">
      <w:pPr>
        <w:pStyle w:val="a"/>
        <w:ind w:firstLine="0"/>
        <w:rPr>
          <w:rFonts w:hint="cs"/>
          <w:rtl/>
        </w:rPr>
      </w:pPr>
      <w:r>
        <w:rPr>
          <w:rFonts w:hint="cs"/>
          <w:rtl/>
        </w:rPr>
        <w:tab/>
        <w:t xml:space="preserve">חבר הכנסת רמון, חבר הכנסת ליצמן עבר את זמנו ואני נותן לו להמשיך לדבר, אבל אתה מפריע לו. </w:t>
      </w:r>
    </w:p>
    <w:p w14:paraId="36CE0678" w14:textId="77777777" w:rsidR="00000000" w:rsidRDefault="00DD24A4">
      <w:pPr>
        <w:pStyle w:val="a"/>
        <w:ind w:firstLine="0"/>
        <w:rPr>
          <w:rFonts w:hint="cs"/>
          <w:rtl/>
        </w:rPr>
      </w:pPr>
    </w:p>
    <w:p w14:paraId="18DAE7B6" w14:textId="77777777" w:rsidR="00000000" w:rsidRDefault="00DD24A4">
      <w:pPr>
        <w:pStyle w:val="ac"/>
        <w:rPr>
          <w:rtl/>
        </w:rPr>
      </w:pPr>
      <w:r>
        <w:rPr>
          <w:rFonts w:hint="eastAsia"/>
          <w:rtl/>
        </w:rPr>
        <w:t>חיים</w:t>
      </w:r>
      <w:r>
        <w:rPr>
          <w:rtl/>
        </w:rPr>
        <w:t xml:space="preserve"> רמון (העבודה-מימד):</w:t>
      </w:r>
    </w:p>
    <w:p w14:paraId="20F7FAD9" w14:textId="77777777" w:rsidR="00000000" w:rsidRDefault="00DD24A4">
      <w:pPr>
        <w:pStyle w:val="a"/>
        <w:rPr>
          <w:rFonts w:hint="cs"/>
          <w:rtl/>
        </w:rPr>
      </w:pPr>
    </w:p>
    <w:p w14:paraId="645F267B" w14:textId="77777777" w:rsidR="00000000" w:rsidRDefault="00DD24A4">
      <w:pPr>
        <w:pStyle w:val="a"/>
        <w:rPr>
          <w:rFonts w:hint="cs"/>
          <w:rtl/>
        </w:rPr>
      </w:pPr>
      <w:r>
        <w:rPr>
          <w:rFonts w:hint="cs"/>
          <w:rtl/>
        </w:rPr>
        <w:t>אדוני היושב-רא</w:t>
      </w:r>
      <w:r>
        <w:rPr>
          <w:rFonts w:hint="cs"/>
          <w:rtl/>
        </w:rPr>
        <w:t>ש, זה שירות לחברי הכנסת. מי שיקר לו?</w:t>
      </w:r>
    </w:p>
    <w:p w14:paraId="315419BF" w14:textId="77777777" w:rsidR="00000000" w:rsidRDefault="00DD24A4">
      <w:pPr>
        <w:pStyle w:val="a"/>
        <w:ind w:firstLine="0"/>
        <w:rPr>
          <w:rFonts w:hint="cs"/>
          <w:rtl/>
        </w:rPr>
      </w:pPr>
    </w:p>
    <w:p w14:paraId="026C7ECB" w14:textId="77777777" w:rsidR="00000000" w:rsidRDefault="00DD24A4">
      <w:pPr>
        <w:pStyle w:val="ad"/>
        <w:rPr>
          <w:rFonts w:hint="cs"/>
          <w:rtl/>
        </w:rPr>
      </w:pPr>
      <w:r>
        <w:rPr>
          <w:rFonts w:hint="cs"/>
          <w:rtl/>
        </w:rPr>
        <w:t>היו"ר אברהם הירשזון:</w:t>
      </w:r>
    </w:p>
    <w:p w14:paraId="1748F363" w14:textId="77777777" w:rsidR="00000000" w:rsidRDefault="00DD24A4">
      <w:pPr>
        <w:pStyle w:val="a"/>
        <w:ind w:firstLine="0"/>
        <w:rPr>
          <w:rFonts w:hint="cs"/>
          <w:b/>
          <w:bCs/>
          <w:u w:val="single"/>
          <w:rtl/>
        </w:rPr>
      </w:pPr>
    </w:p>
    <w:p w14:paraId="64ADD4F0" w14:textId="77777777" w:rsidR="00000000" w:rsidRDefault="00DD24A4">
      <w:pPr>
        <w:pStyle w:val="a"/>
        <w:ind w:firstLine="0"/>
        <w:rPr>
          <w:rFonts w:hint="cs"/>
          <w:rtl/>
        </w:rPr>
      </w:pPr>
      <w:r>
        <w:rPr>
          <w:rFonts w:hint="cs"/>
          <w:rtl/>
        </w:rPr>
        <w:tab/>
        <w:t>אנחנו נחליט על שירות לחברי הכנסת. תודה לך. אני מאוד מודה לך.</w:t>
      </w:r>
    </w:p>
    <w:p w14:paraId="7BCEDFF6" w14:textId="77777777" w:rsidR="00000000" w:rsidRDefault="00DD24A4">
      <w:pPr>
        <w:pStyle w:val="a"/>
        <w:ind w:firstLine="0"/>
        <w:rPr>
          <w:rFonts w:hint="cs"/>
          <w:rtl/>
        </w:rPr>
      </w:pPr>
    </w:p>
    <w:p w14:paraId="4A72EC55" w14:textId="77777777" w:rsidR="00000000" w:rsidRDefault="00DD24A4">
      <w:pPr>
        <w:pStyle w:val="SpeakerCon"/>
        <w:rPr>
          <w:rtl/>
        </w:rPr>
      </w:pPr>
      <w:bookmarkStart w:id="190" w:name="FS000000528T27_02_2003_19_49_53C"/>
      <w:bookmarkEnd w:id="190"/>
      <w:r>
        <w:rPr>
          <w:rFonts w:hint="eastAsia"/>
          <w:rtl/>
        </w:rPr>
        <w:t>יעקב</w:t>
      </w:r>
      <w:r>
        <w:rPr>
          <w:rtl/>
        </w:rPr>
        <w:t xml:space="preserve"> ליצמן (יהדות התורה):</w:t>
      </w:r>
    </w:p>
    <w:p w14:paraId="35E15E68" w14:textId="77777777" w:rsidR="00000000" w:rsidRDefault="00DD24A4">
      <w:pPr>
        <w:pStyle w:val="a"/>
        <w:rPr>
          <w:rFonts w:hint="cs"/>
          <w:rtl/>
        </w:rPr>
      </w:pPr>
    </w:p>
    <w:p w14:paraId="21EF9A58" w14:textId="77777777" w:rsidR="00000000" w:rsidRDefault="00DD24A4">
      <w:pPr>
        <w:pStyle w:val="a"/>
        <w:rPr>
          <w:rFonts w:hint="cs"/>
          <w:rtl/>
        </w:rPr>
      </w:pPr>
      <w:r>
        <w:rPr>
          <w:rFonts w:hint="cs"/>
          <w:rtl/>
        </w:rPr>
        <w:t>אדוני ראש הממשלה, שאלנו אותם: האם אפשר לקבל את התוכנית הכלכלית שהממשלה רוצה שאנחנו נצביע בעדה? אמרו: לא, כ</w:t>
      </w:r>
      <w:r>
        <w:rPr>
          <w:rFonts w:hint="cs"/>
          <w:rtl/>
        </w:rPr>
        <w:t>י אין עדיין תוכנית כלכלית, כי אין עדיין שר אוצר. אבל דבר אחד אמרו: כן, יש תוכנית כלכלית אחת, לחסל קצבאות ילדים, להשוות את הראשון לשישי, לקצץ בתקציב הישיבות, וזה עוד לפני שיש תוכנית כלכלית, לפני שיש שר אוצר, ואת זה ביקשו מאתנו במשא-ומתן. אם אין תוכנית כלכלי</w:t>
      </w:r>
      <w:r>
        <w:rPr>
          <w:rFonts w:hint="cs"/>
          <w:rtl/>
        </w:rPr>
        <w:t xml:space="preserve">ת, למה ביקשו את זה מאתנו? למה לא להשאיר לשר האוצר החדש לבקש את זה מאתנו? זאת אומרת, ידעו את כל הדברים האלה לפני כן לא כעניין כלכלי, אלא כדי לפגוע בציבור החרדי. כי אם זה עניין כלכלי, צריך לחכות לשר. </w:t>
      </w:r>
    </w:p>
    <w:p w14:paraId="0000DE4A" w14:textId="77777777" w:rsidR="00000000" w:rsidRDefault="00DD24A4">
      <w:pPr>
        <w:pStyle w:val="a"/>
        <w:rPr>
          <w:rFonts w:hint="cs"/>
          <w:rtl/>
        </w:rPr>
      </w:pPr>
    </w:p>
    <w:p w14:paraId="3C5C78D3" w14:textId="77777777" w:rsidR="00000000" w:rsidRDefault="00DD24A4">
      <w:pPr>
        <w:pStyle w:val="ad"/>
        <w:rPr>
          <w:rFonts w:hint="cs"/>
          <w:b w:val="0"/>
          <w:bCs w:val="0"/>
          <w:u w:val="none"/>
          <w:rtl/>
        </w:rPr>
      </w:pPr>
      <w:r>
        <w:rPr>
          <w:rFonts w:hint="eastAsia"/>
          <w:rtl/>
        </w:rPr>
        <w:t>היו</w:t>
      </w:r>
      <w:r>
        <w:rPr>
          <w:rtl/>
        </w:rPr>
        <w:t>"ר</w:t>
      </w:r>
      <w:r>
        <w:rPr>
          <w:rFonts w:hint="cs"/>
          <w:rtl/>
        </w:rPr>
        <w:t xml:space="preserve"> אברהם הירשזון</w:t>
      </w:r>
      <w:r>
        <w:rPr>
          <w:rtl/>
        </w:rPr>
        <w:t>:</w:t>
      </w:r>
    </w:p>
    <w:p w14:paraId="42941C7B" w14:textId="77777777" w:rsidR="00000000" w:rsidRDefault="00DD24A4">
      <w:pPr>
        <w:pStyle w:val="ad"/>
        <w:rPr>
          <w:rFonts w:hint="cs"/>
          <w:b w:val="0"/>
          <w:bCs w:val="0"/>
          <w:u w:val="none"/>
          <w:rtl/>
        </w:rPr>
      </w:pPr>
    </w:p>
    <w:p w14:paraId="47157C8A" w14:textId="77777777" w:rsidR="00000000" w:rsidRDefault="00DD24A4">
      <w:pPr>
        <w:pStyle w:val="ad"/>
        <w:rPr>
          <w:rFonts w:hint="cs"/>
          <w:b w:val="0"/>
          <w:bCs w:val="0"/>
          <w:u w:val="none"/>
          <w:rtl/>
        </w:rPr>
      </w:pPr>
      <w:r>
        <w:rPr>
          <w:rFonts w:hint="cs"/>
          <w:b w:val="0"/>
          <w:bCs w:val="0"/>
          <w:u w:val="none"/>
          <w:rtl/>
        </w:rPr>
        <w:tab/>
      </w:r>
    </w:p>
    <w:p w14:paraId="1E579C84" w14:textId="77777777" w:rsidR="00000000" w:rsidRDefault="00DD24A4">
      <w:pPr>
        <w:pStyle w:val="ad"/>
        <w:ind w:firstLine="720"/>
        <w:rPr>
          <w:rFonts w:hint="cs"/>
          <w:b w:val="0"/>
          <w:bCs w:val="0"/>
          <w:u w:val="none"/>
          <w:rtl/>
        </w:rPr>
      </w:pPr>
      <w:r>
        <w:rPr>
          <w:rFonts w:hint="cs"/>
          <w:b w:val="0"/>
          <w:bCs w:val="0"/>
          <w:u w:val="none"/>
          <w:rtl/>
        </w:rPr>
        <w:t>חבר הכנסת יתום, אולי תארגן שם קצ</w:t>
      </w:r>
      <w:r>
        <w:rPr>
          <w:rFonts w:hint="cs"/>
          <w:b w:val="0"/>
          <w:bCs w:val="0"/>
          <w:u w:val="none"/>
          <w:rtl/>
        </w:rPr>
        <w:t xml:space="preserve">ת סדר? </w:t>
      </w:r>
    </w:p>
    <w:p w14:paraId="221C3A63" w14:textId="77777777" w:rsidR="00000000" w:rsidRDefault="00DD24A4">
      <w:pPr>
        <w:pStyle w:val="ad"/>
        <w:ind w:firstLine="720"/>
        <w:rPr>
          <w:rFonts w:hint="cs"/>
          <w:b w:val="0"/>
          <w:bCs w:val="0"/>
          <w:u w:val="none"/>
          <w:rtl/>
        </w:rPr>
      </w:pPr>
    </w:p>
    <w:p w14:paraId="2FF8B7EA" w14:textId="77777777" w:rsidR="00000000" w:rsidRDefault="00DD24A4">
      <w:pPr>
        <w:pStyle w:val="ad"/>
        <w:ind w:firstLine="720"/>
        <w:rPr>
          <w:rFonts w:hint="cs"/>
          <w:b w:val="0"/>
          <w:bCs w:val="0"/>
          <w:u w:val="none"/>
          <w:rtl/>
        </w:rPr>
      </w:pPr>
    </w:p>
    <w:p w14:paraId="73B45E93" w14:textId="77777777" w:rsidR="00000000" w:rsidRDefault="00DD24A4">
      <w:pPr>
        <w:pStyle w:val="ac"/>
        <w:rPr>
          <w:rtl/>
        </w:rPr>
      </w:pPr>
      <w:r>
        <w:rPr>
          <w:rFonts w:hint="eastAsia"/>
          <w:rtl/>
        </w:rPr>
        <w:t>דני</w:t>
      </w:r>
      <w:r>
        <w:rPr>
          <w:rtl/>
        </w:rPr>
        <w:t xml:space="preserve"> יתום (העבודה-מימד):</w:t>
      </w:r>
    </w:p>
    <w:p w14:paraId="699D340C" w14:textId="77777777" w:rsidR="00000000" w:rsidRDefault="00DD24A4">
      <w:pPr>
        <w:pStyle w:val="a"/>
        <w:rPr>
          <w:rFonts w:hint="cs"/>
          <w:rtl/>
        </w:rPr>
      </w:pPr>
    </w:p>
    <w:p w14:paraId="4EE299EF" w14:textId="77777777" w:rsidR="00000000" w:rsidRDefault="00DD24A4">
      <w:pPr>
        <w:pStyle w:val="a"/>
        <w:rPr>
          <w:rFonts w:hint="cs"/>
          <w:rtl/>
        </w:rPr>
      </w:pPr>
      <w:r>
        <w:rPr>
          <w:rFonts w:hint="cs"/>
          <w:rtl/>
        </w:rPr>
        <w:t xml:space="preserve">בכוח? </w:t>
      </w:r>
    </w:p>
    <w:p w14:paraId="66383D0A" w14:textId="77777777" w:rsidR="00000000" w:rsidRDefault="00DD24A4">
      <w:pPr>
        <w:pStyle w:val="a"/>
        <w:ind w:firstLine="0"/>
        <w:rPr>
          <w:rFonts w:hint="cs"/>
          <w:rtl/>
        </w:rPr>
      </w:pPr>
    </w:p>
    <w:p w14:paraId="168A92F5" w14:textId="77777777" w:rsidR="00000000" w:rsidRDefault="00DD24A4">
      <w:pPr>
        <w:pStyle w:val="ad"/>
        <w:rPr>
          <w:rFonts w:hint="cs"/>
          <w:rtl/>
        </w:rPr>
      </w:pPr>
      <w:r>
        <w:rPr>
          <w:rtl/>
        </w:rPr>
        <w:br w:type="page"/>
      </w:r>
      <w:r>
        <w:rPr>
          <w:rFonts w:hint="cs"/>
          <w:rtl/>
        </w:rPr>
        <w:t>היו"ר אברהם הירשזון:</w:t>
      </w:r>
    </w:p>
    <w:p w14:paraId="5D34912D" w14:textId="77777777" w:rsidR="00000000" w:rsidRDefault="00DD24A4">
      <w:pPr>
        <w:pStyle w:val="a"/>
        <w:ind w:firstLine="0"/>
        <w:rPr>
          <w:rFonts w:hint="cs"/>
          <w:rtl/>
        </w:rPr>
      </w:pPr>
    </w:p>
    <w:p w14:paraId="44B252D3" w14:textId="77777777" w:rsidR="00000000" w:rsidRDefault="00DD24A4">
      <w:pPr>
        <w:pStyle w:val="a"/>
        <w:ind w:firstLine="0"/>
        <w:rPr>
          <w:rFonts w:hint="cs"/>
          <w:rtl/>
        </w:rPr>
      </w:pPr>
      <w:r>
        <w:rPr>
          <w:rFonts w:hint="cs"/>
          <w:rtl/>
        </w:rPr>
        <w:tab/>
        <w:t xml:space="preserve">כן, כן, במידה סבירה. </w:t>
      </w:r>
    </w:p>
    <w:p w14:paraId="08203C93" w14:textId="77777777" w:rsidR="00000000" w:rsidRDefault="00DD24A4">
      <w:pPr>
        <w:pStyle w:val="a"/>
        <w:ind w:firstLine="0"/>
        <w:rPr>
          <w:rFonts w:hint="cs"/>
          <w:rtl/>
        </w:rPr>
      </w:pPr>
    </w:p>
    <w:p w14:paraId="57C097A9" w14:textId="77777777" w:rsidR="00000000" w:rsidRDefault="00DD24A4">
      <w:pPr>
        <w:pStyle w:val="SpeakerCon"/>
        <w:rPr>
          <w:rtl/>
        </w:rPr>
      </w:pPr>
      <w:bookmarkStart w:id="191" w:name="FS000000528T27_02_2003_19_57_21C"/>
      <w:bookmarkEnd w:id="191"/>
      <w:r>
        <w:rPr>
          <w:rtl/>
        </w:rPr>
        <w:t>יעקב ליצמן (יהדות התורה):</w:t>
      </w:r>
    </w:p>
    <w:p w14:paraId="12871A72" w14:textId="77777777" w:rsidR="00000000" w:rsidRDefault="00DD24A4">
      <w:pPr>
        <w:pStyle w:val="a"/>
        <w:rPr>
          <w:rtl/>
        </w:rPr>
      </w:pPr>
    </w:p>
    <w:p w14:paraId="640E380A" w14:textId="77777777" w:rsidR="00000000" w:rsidRDefault="00DD24A4">
      <w:pPr>
        <w:pStyle w:val="a"/>
        <w:rPr>
          <w:rFonts w:hint="cs"/>
          <w:rtl/>
        </w:rPr>
      </w:pPr>
      <w:r>
        <w:rPr>
          <w:rFonts w:hint="cs"/>
          <w:rtl/>
        </w:rPr>
        <w:t>לצערי, צורף לצוות המשא-ומתן איש מפד"ל, יעקב נאמן. הוא שמר על המפד"ל שם.</w:t>
      </w:r>
    </w:p>
    <w:p w14:paraId="1088D36B" w14:textId="77777777" w:rsidR="00000000" w:rsidRDefault="00DD24A4">
      <w:pPr>
        <w:pStyle w:val="a"/>
        <w:rPr>
          <w:rFonts w:hint="cs"/>
          <w:rtl/>
        </w:rPr>
      </w:pPr>
    </w:p>
    <w:p w14:paraId="6C23660B" w14:textId="77777777" w:rsidR="00000000" w:rsidRDefault="00DD24A4">
      <w:pPr>
        <w:pStyle w:val="a"/>
        <w:rPr>
          <w:rFonts w:hint="cs"/>
          <w:rtl/>
        </w:rPr>
      </w:pPr>
      <w:r>
        <w:rPr>
          <w:rFonts w:hint="cs"/>
          <w:rtl/>
        </w:rPr>
        <w:t>אני אומר דבר אחד, אדוני ראש הממשלה, בדרך למפת הדרכים החדשה איבדת א</w:t>
      </w:r>
      <w:r>
        <w:rPr>
          <w:rFonts w:hint="cs"/>
          <w:rtl/>
        </w:rPr>
        <w:t xml:space="preserve">ת הדרך ליהדות, בזה שאתה הראשון שפרצת את הנושא של דת ומדינה, את הסטטוס-קוו. אני לא מדבר על המפד"ל, זה עניין שלהם. הם לא שומעים לרבנים שלהם, אף שהרב שפירא יצא נגד כל התוכנית שלהם. </w:t>
      </w:r>
    </w:p>
    <w:p w14:paraId="250E9A5A" w14:textId="77777777" w:rsidR="00000000" w:rsidRDefault="00DD24A4">
      <w:pPr>
        <w:pStyle w:val="a"/>
        <w:ind w:firstLine="0"/>
        <w:rPr>
          <w:rFonts w:hint="cs"/>
          <w:rtl/>
        </w:rPr>
      </w:pPr>
    </w:p>
    <w:p w14:paraId="3C4426F8" w14:textId="77777777" w:rsidR="00000000" w:rsidRDefault="00DD24A4">
      <w:pPr>
        <w:pStyle w:val="ac"/>
        <w:rPr>
          <w:rtl/>
        </w:rPr>
      </w:pPr>
      <w:r>
        <w:rPr>
          <w:rFonts w:hint="eastAsia"/>
          <w:rtl/>
        </w:rPr>
        <w:t>אילן</w:t>
      </w:r>
      <w:r>
        <w:rPr>
          <w:rtl/>
        </w:rPr>
        <w:t xml:space="preserve"> שלגי (שינוי):</w:t>
      </w:r>
    </w:p>
    <w:p w14:paraId="1D97BB62" w14:textId="77777777" w:rsidR="00000000" w:rsidRDefault="00DD24A4">
      <w:pPr>
        <w:pStyle w:val="a"/>
        <w:rPr>
          <w:rFonts w:hint="cs"/>
          <w:rtl/>
        </w:rPr>
      </w:pPr>
    </w:p>
    <w:p w14:paraId="60FC566C" w14:textId="77777777" w:rsidR="00000000" w:rsidRDefault="00DD24A4">
      <w:pPr>
        <w:pStyle w:val="a"/>
        <w:rPr>
          <w:rFonts w:hint="cs"/>
          <w:rtl/>
        </w:rPr>
      </w:pPr>
      <w:r>
        <w:rPr>
          <w:rFonts w:hint="cs"/>
          <w:rtl/>
        </w:rPr>
        <w:t>הם שמעו לבוחרים שלהם. הבוחרים שלהם משרתים בצבא.</w:t>
      </w:r>
    </w:p>
    <w:p w14:paraId="4B8C5370" w14:textId="77777777" w:rsidR="00000000" w:rsidRDefault="00DD24A4">
      <w:pPr>
        <w:pStyle w:val="a"/>
        <w:ind w:firstLine="0"/>
        <w:rPr>
          <w:rFonts w:hint="cs"/>
          <w:rtl/>
        </w:rPr>
      </w:pPr>
    </w:p>
    <w:p w14:paraId="6169C03C" w14:textId="77777777" w:rsidR="00000000" w:rsidRDefault="00DD24A4">
      <w:pPr>
        <w:pStyle w:val="SpeakerCon"/>
        <w:rPr>
          <w:rtl/>
        </w:rPr>
      </w:pPr>
      <w:bookmarkStart w:id="192" w:name="FS000000528T27_02_2003_20_05_24C"/>
      <w:bookmarkEnd w:id="192"/>
      <w:r>
        <w:rPr>
          <w:rFonts w:hint="eastAsia"/>
          <w:rtl/>
        </w:rPr>
        <w:t>יעקב</w:t>
      </w:r>
      <w:r>
        <w:rPr>
          <w:rtl/>
        </w:rPr>
        <w:t xml:space="preserve"> לי</w:t>
      </w:r>
      <w:r>
        <w:rPr>
          <w:rtl/>
        </w:rPr>
        <w:t>צמן (יהדות התורה):</w:t>
      </w:r>
    </w:p>
    <w:p w14:paraId="3100A1C1" w14:textId="77777777" w:rsidR="00000000" w:rsidRDefault="00DD24A4">
      <w:pPr>
        <w:pStyle w:val="a"/>
        <w:rPr>
          <w:rFonts w:hint="cs"/>
          <w:rtl/>
        </w:rPr>
      </w:pPr>
    </w:p>
    <w:p w14:paraId="004A286F" w14:textId="77777777" w:rsidR="00000000" w:rsidRDefault="00DD24A4">
      <w:pPr>
        <w:pStyle w:val="a"/>
        <w:rPr>
          <w:rFonts w:hint="cs"/>
          <w:rtl/>
        </w:rPr>
      </w:pPr>
      <w:r>
        <w:rPr>
          <w:rFonts w:hint="cs"/>
          <w:rtl/>
        </w:rPr>
        <w:t xml:space="preserve">הוא אומר שהם שואלים את הרבנים. </w:t>
      </w:r>
    </w:p>
    <w:p w14:paraId="37FDCA18" w14:textId="77777777" w:rsidR="00000000" w:rsidRDefault="00DD24A4">
      <w:pPr>
        <w:pStyle w:val="a"/>
        <w:ind w:firstLine="0"/>
        <w:rPr>
          <w:rFonts w:hint="cs"/>
          <w:rtl/>
        </w:rPr>
      </w:pPr>
    </w:p>
    <w:p w14:paraId="1E3ED529" w14:textId="77777777" w:rsidR="00000000" w:rsidRDefault="00DD24A4">
      <w:pPr>
        <w:pStyle w:val="ad"/>
        <w:rPr>
          <w:rFonts w:hint="cs"/>
          <w:rtl/>
        </w:rPr>
      </w:pPr>
      <w:r>
        <w:rPr>
          <w:rFonts w:hint="cs"/>
          <w:rtl/>
        </w:rPr>
        <w:t>היו"ר אברהם הירשזון:</w:t>
      </w:r>
    </w:p>
    <w:p w14:paraId="6B8450F8" w14:textId="77777777" w:rsidR="00000000" w:rsidRDefault="00DD24A4">
      <w:pPr>
        <w:pStyle w:val="a"/>
        <w:ind w:firstLine="0"/>
        <w:rPr>
          <w:rFonts w:hint="cs"/>
          <w:b/>
          <w:bCs/>
          <w:rtl/>
        </w:rPr>
      </w:pPr>
    </w:p>
    <w:p w14:paraId="4E233A72" w14:textId="77777777" w:rsidR="00000000" w:rsidRDefault="00DD24A4">
      <w:pPr>
        <w:pStyle w:val="a"/>
        <w:ind w:firstLine="0"/>
        <w:rPr>
          <w:rFonts w:hint="cs"/>
          <w:rtl/>
        </w:rPr>
      </w:pPr>
      <w:r>
        <w:rPr>
          <w:rFonts w:hint="cs"/>
          <w:b/>
          <w:bCs/>
          <w:rtl/>
        </w:rPr>
        <w:tab/>
      </w:r>
      <w:r>
        <w:rPr>
          <w:rFonts w:hint="cs"/>
          <w:rtl/>
        </w:rPr>
        <w:t>חבר הכנסת שלגי, אתה באמת קצת יותר מדי מפריע.</w:t>
      </w:r>
    </w:p>
    <w:p w14:paraId="38860719" w14:textId="77777777" w:rsidR="00000000" w:rsidRDefault="00DD24A4">
      <w:pPr>
        <w:pStyle w:val="a"/>
        <w:ind w:firstLine="0"/>
        <w:rPr>
          <w:rFonts w:hint="cs"/>
          <w:rtl/>
        </w:rPr>
      </w:pPr>
    </w:p>
    <w:p w14:paraId="08CB2234" w14:textId="77777777" w:rsidR="00000000" w:rsidRDefault="00DD24A4">
      <w:pPr>
        <w:pStyle w:val="SpeakerCon"/>
        <w:rPr>
          <w:rtl/>
        </w:rPr>
      </w:pPr>
      <w:bookmarkStart w:id="193" w:name="FS000000528T27_02_2003_20_07_04C"/>
      <w:bookmarkEnd w:id="193"/>
      <w:r>
        <w:rPr>
          <w:rtl/>
        </w:rPr>
        <w:t>יעקב ליצמן (יהדות התורה):</w:t>
      </w:r>
    </w:p>
    <w:p w14:paraId="73EBC961" w14:textId="77777777" w:rsidR="00000000" w:rsidRDefault="00DD24A4">
      <w:pPr>
        <w:pStyle w:val="a"/>
        <w:rPr>
          <w:rtl/>
        </w:rPr>
      </w:pPr>
    </w:p>
    <w:p w14:paraId="379979B0" w14:textId="77777777" w:rsidR="00000000" w:rsidRDefault="00DD24A4">
      <w:pPr>
        <w:pStyle w:val="a"/>
        <w:rPr>
          <w:rFonts w:hint="cs"/>
          <w:rtl/>
        </w:rPr>
      </w:pPr>
      <w:r>
        <w:rPr>
          <w:rFonts w:hint="cs"/>
          <w:rtl/>
        </w:rPr>
        <w:t>לכן, אני לא בטוח שהדבר הזה יביא כבוד לליכוד. תודה רבה.</w:t>
      </w:r>
    </w:p>
    <w:p w14:paraId="15DE1AB3" w14:textId="77777777" w:rsidR="00000000" w:rsidRDefault="00DD24A4">
      <w:pPr>
        <w:pStyle w:val="a"/>
        <w:ind w:firstLine="0"/>
        <w:rPr>
          <w:rFonts w:hint="cs"/>
          <w:rtl/>
        </w:rPr>
      </w:pPr>
    </w:p>
    <w:p w14:paraId="04B2FCA1" w14:textId="77777777" w:rsidR="00000000" w:rsidRDefault="00DD24A4">
      <w:pPr>
        <w:pStyle w:val="ad"/>
        <w:rPr>
          <w:rFonts w:hint="cs"/>
          <w:rtl/>
        </w:rPr>
      </w:pPr>
      <w:r>
        <w:rPr>
          <w:rFonts w:hint="cs"/>
          <w:rtl/>
        </w:rPr>
        <w:t>היו"ר אברהם הירשזון:</w:t>
      </w:r>
    </w:p>
    <w:p w14:paraId="6192576C" w14:textId="77777777" w:rsidR="00000000" w:rsidRDefault="00DD24A4">
      <w:pPr>
        <w:pStyle w:val="a"/>
        <w:ind w:firstLine="0"/>
        <w:rPr>
          <w:rFonts w:hint="cs"/>
          <w:rtl/>
        </w:rPr>
      </w:pPr>
    </w:p>
    <w:p w14:paraId="4630A725" w14:textId="77777777" w:rsidR="00000000" w:rsidRDefault="00DD24A4">
      <w:pPr>
        <w:pStyle w:val="a"/>
        <w:ind w:firstLine="0"/>
        <w:rPr>
          <w:rFonts w:hint="cs"/>
          <w:rtl/>
        </w:rPr>
      </w:pPr>
      <w:r>
        <w:rPr>
          <w:rFonts w:hint="cs"/>
          <w:rtl/>
        </w:rPr>
        <w:tab/>
        <w:t>תודה רבה. חבר הכנסת ברכה, לפ</w:t>
      </w:r>
      <w:r>
        <w:rPr>
          <w:rFonts w:hint="cs"/>
          <w:rtl/>
        </w:rPr>
        <w:t xml:space="preserve">ני שאתה עולה - הודעה לחבר הכנסת גדעון סער. </w:t>
      </w:r>
    </w:p>
    <w:p w14:paraId="53891945" w14:textId="77777777" w:rsidR="00000000" w:rsidRDefault="00DD24A4">
      <w:pPr>
        <w:pStyle w:val="a"/>
        <w:ind w:firstLine="0"/>
        <w:rPr>
          <w:rFonts w:hint="cs"/>
          <w:rtl/>
        </w:rPr>
      </w:pPr>
    </w:p>
    <w:p w14:paraId="4D9B5C4F" w14:textId="77777777" w:rsidR="00000000" w:rsidRDefault="00DD24A4">
      <w:pPr>
        <w:pStyle w:val="Speaker"/>
        <w:rPr>
          <w:rtl/>
        </w:rPr>
      </w:pPr>
      <w:bookmarkStart w:id="194" w:name="FS000001027T27_02_2003_20_08_30"/>
      <w:bookmarkEnd w:id="194"/>
      <w:r>
        <w:rPr>
          <w:rFonts w:hint="eastAsia"/>
          <w:rtl/>
        </w:rPr>
        <w:t>גדעון</w:t>
      </w:r>
      <w:r>
        <w:rPr>
          <w:rtl/>
        </w:rPr>
        <w:t xml:space="preserve"> סער (הליכוד):</w:t>
      </w:r>
    </w:p>
    <w:p w14:paraId="5C312049" w14:textId="77777777" w:rsidR="00000000" w:rsidRDefault="00DD24A4">
      <w:pPr>
        <w:pStyle w:val="a"/>
        <w:rPr>
          <w:rFonts w:hint="cs"/>
          <w:rtl/>
        </w:rPr>
      </w:pPr>
    </w:p>
    <w:p w14:paraId="63B06556" w14:textId="77777777" w:rsidR="00000000" w:rsidRDefault="00DD24A4">
      <w:pPr>
        <w:pStyle w:val="a"/>
        <w:rPr>
          <w:rFonts w:hint="cs"/>
          <w:rtl/>
        </w:rPr>
      </w:pPr>
      <w:r>
        <w:rPr>
          <w:rFonts w:hint="cs"/>
          <w:rtl/>
        </w:rPr>
        <w:t xml:space="preserve">אדוני היושב-ראש, חברי הכנסת, אני רוצה להתייחס לאחד הנושאים שהועלו על-ידי חבר הכנסת ברונפמן, שנגע בהסכם עם סיעת ישראל בעלייה. </w:t>
      </w:r>
    </w:p>
    <w:p w14:paraId="012C85C3" w14:textId="77777777" w:rsidR="00000000" w:rsidRDefault="00DD24A4">
      <w:pPr>
        <w:pStyle w:val="a"/>
        <w:rPr>
          <w:rFonts w:hint="cs"/>
          <w:rtl/>
        </w:rPr>
      </w:pPr>
    </w:p>
    <w:p w14:paraId="24144470" w14:textId="77777777" w:rsidR="00000000" w:rsidRDefault="00DD24A4">
      <w:pPr>
        <w:pStyle w:val="a"/>
        <w:rPr>
          <w:rFonts w:hint="cs"/>
          <w:rtl/>
        </w:rPr>
      </w:pPr>
      <w:r>
        <w:rPr>
          <w:rFonts w:hint="cs"/>
          <w:rtl/>
        </w:rPr>
        <w:t xml:space="preserve">אנחנו הבהרנו שאנחנו ראינו את זה כהסכם של מיזוג בין סיעות. עלתה </w:t>
      </w:r>
      <w:r>
        <w:rPr>
          <w:rFonts w:hint="cs"/>
          <w:rtl/>
        </w:rPr>
        <w:t>טענה שמדובר שם על מינוי שר בממשלה. מחמת הספק, לא חשוב איך רואים את זה, אפשר לראות את זה כך, אפשר לראות את זה אחרת, אבל מאחר שהתעורר ספק וכדי למנוע איזו תקלה, אנחנו נפיץ קודם כול במהלך הערב את ההסכם בין חברי הכנסת, בעוד שעה קלה, ונביא את אישור השר שרנסקי בי</w:t>
      </w:r>
      <w:r>
        <w:rPr>
          <w:rFonts w:hint="cs"/>
          <w:rtl/>
        </w:rPr>
        <w:t xml:space="preserve">די הכנסת ביום שני הקרוב. כתוצאה מכך אני מסייג את הודעת ראש הממשלה בפתח הדיון בכל מה שנוגע למועמדותו של השר שרנסקי כשר בממשלה.    </w:t>
      </w:r>
    </w:p>
    <w:p w14:paraId="389231D0" w14:textId="77777777" w:rsidR="00000000" w:rsidRDefault="00DD24A4">
      <w:pPr>
        <w:pStyle w:val="a"/>
        <w:rPr>
          <w:rFonts w:hint="cs"/>
          <w:rtl/>
        </w:rPr>
      </w:pPr>
    </w:p>
    <w:p w14:paraId="5B8DD596" w14:textId="77777777" w:rsidR="00000000" w:rsidRDefault="00DD24A4">
      <w:pPr>
        <w:pStyle w:val="ac"/>
        <w:rPr>
          <w:rtl/>
        </w:rPr>
      </w:pPr>
      <w:r>
        <w:rPr>
          <w:rFonts w:hint="eastAsia"/>
          <w:rtl/>
        </w:rPr>
        <w:t>חיים</w:t>
      </w:r>
      <w:r>
        <w:rPr>
          <w:rtl/>
        </w:rPr>
        <w:t xml:space="preserve"> רמון (העבודה-מימד):</w:t>
      </w:r>
    </w:p>
    <w:p w14:paraId="6B47B58E" w14:textId="77777777" w:rsidR="00000000" w:rsidRDefault="00DD24A4">
      <w:pPr>
        <w:pStyle w:val="a"/>
        <w:rPr>
          <w:rFonts w:hint="cs"/>
          <w:rtl/>
        </w:rPr>
      </w:pPr>
    </w:p>
    <w:p w14:paraId="390CEF2A" w14:textId="77777777" w:rsidR="00000000" w:rsidRDefault="00DD24A4">
      <w:pPr>
        <w:pStyle w:val="a"/>
        <w:rPr>
          <w:rFonts w:hint="cs"/>
          <w:rtl/>
        </w:rPr>
      </w:pPr>
      <w:r>
        <w:rPr>
          <w:rFonts w:hint="cs"/>
          <w:rtl/>
        </w:rPr>
        <w:t>שלא תהיה עוד תקלה, לא לשכוח את הנספח הכספי. זה מאוד חשוב.</w:t>
      </w:r>
    </w:p>
    <w:p w14:paraId="403FEB5C" w14:textId="77777777" w:rsidR="00000000" w:rsidRDefault="00DD24A4">
      <w:pPr>
        <w:pStyle w:val="a"/>
        <w:rPr>
          <w:rFonts w:hint="cs"/>
          <w:rtl/>
        </w:rPr>
      </w:pPr>
    </w:p>
    <w:p w14:paraId="6F34FEBD" w14:textId="77777777" w:rsidR="00000000" w:rsidRDefault="00DD24A4">
      <w:pPr>
        <w:pStyle w:val="SpeakerCon"/>
        <w:rPr>
          <w:rtl/>
        </w:rPr>
      </w:pPr>
      <w:bookmarkStart w:id="195" w:name="FS000001027T27_02_2003_20_13_46C"/>
      <w:bookmarkEnd w:id="195"/>
      <w:r>
        <w:rPr>
          <w:rtl/>
        </w:rPr>
        <w:t>גדעון סער (הליכוד):</w:t>
      </w:r>
    </w:p>
    <w:p w14:paraId="5F1D7C17" w14:textId="77777777" w:rsidR="00000000" w:rsidRDefault="00DD24A4">
      <w:pPr>
        <w:pStyle w:val="a"/>
        <w:rPr>
          <w:rtl/>
        </w:rPr>
      </w:pPr>
    </w:p>
    <w:p w14:paraId="092E59B2" w14:textId="77777777" w:rsidR="00000000" w:rsidRDefault="00DD24A4">
      <w:pPr>
        <w:pStyle w:val="a"/>
        <w:rPr>
          <w:rFonts w:hint="cs"/>
          <w:rtl/>
        </w:rPr>
      </w:pPr>
      <w:r>
        <w:rPr>
          <w:rFonts w:hint="cs"/>
          <w:rtl/>
        </w:rPr>
        <w:t>הנספח הכספי לא יישכ</w:t>
      </w:r>
      <w:r>
        <w:rPr>
          <w:rFonts w:hint="cs"/>
          <w:rtl/>
        </w:rPr>
        <w:t xml:space="preserve">ח. </w:t>
      </w:r>
    </w:p>
    <w:p w14:paraId="5233C540" w14:textId="77777777" w:rsidR="00000000" w:rsidRDefault="00DD24A4">
      <w:pPr>
        <w:pStyle w:val="a"/>
        <w:rPr>
          <w:rFonts w:hint="cs"/>
          <w:rtl/>
        </w:rPr>
      </w:pPr>
    </w:p>
    <w:p w14:paraId="2722FBF2" w14:textId="77777777" w:rsidR="00000000" w:rsidRDefault="00DD24A4">
      <w:pPr>
        <w:pStyle w:val="a"/>
        <w:rPr>
          <w:rFonts w:hint="cs"/>
          <w:rtl/>
        </w:rPr>
      </w:pPr>
      <w:r>
        <w:rPr>
          <w:rFonts w:hint="cs"/>
          <w:rtl/>
        </w:rPr>
        <w:t>עכשיו אני רוצה להגיד לחבר הכנסת רמון עוד משהו. הועלה חשש מצד חברי הכנסת של סיעת העבודה, שהם לא מכירים את חוות הדעת של היועץ המשפטי לממשלה לגבי 242 ו=338, אותה חוות דעת שניתנה בימי ממשלת אהוד ברק, ממשלה שזכורה לך היטב, חיים, וגם לך, דני.</w:t>
      </w:r>
    </w:p>
    <w:p w14:paraId="042848A3" w14:textId="77777777" w:rsidR="00000000" w:rsidRDefault="00DD24A4">
      <w:pPr>
        <w:pStyle w:val="a"/>
        <w:rPr>
          <w:rFonts w:hint="cs"/>
          <w:rtl/>
        </w:rPr>
      </w:pPr>
    </w:p>
    <w:p w14:paraId="187740E7" w14:textId="77777777" w:rsidR="00000000" w:rsidRDefault="00DD24A4">
      <w:pPr>
        <w:pStyle w:val="ac"/>
        <w:rPr>
          <w:rtl/>
        </w:rPr>
      </w:pPr>
      <w:r>
        <w:rPr>
          <w:rFonts w:hint="eastAsia"/>
          <w:rtl/>
        </w:rPr>
        <w:t>חיים</w:t>
      </w:r>
      <w:r>
        <w:rPr>
          <w:rtl/>
        </w:rPr>
        <w:t xml:space="preserve"> רמון (הע</w:t>
      </w:r>
      <w:r>
        <w:rPr>
          <w:rtl/>
        </w:rPr>
        <w:t>בודה-מימד):</w:t>
      </w:r>
    </w:p>
    <w:p w14:paraId="32018D6C" w14:textId="77777777" w:rsidR="00000000" w:rsidRDefault="00DD24A4">
      <w:pPr>
        <w:pStyle w:val="a"/>
        <w:rPr>
          <w:rFonts w:hint="cs"/>
          <w:rtl/>
        </w:rPr>
      </w:pPr>
    </w:p>
    <w:p w14:paraId="009B4839" w14:textId="77777777" w:rsidR="00000000" w:rsidRDefault="00DD24A4">
      <w:pPr>
        <w:pStyle w:val="a"/>
        <w:rPr>
          <w:rFonts w:hint="cs"/>
          <w:rtl/>
        </w:rPr>
      </w:pPr>
      <w:r>
        <w:rPr>
          <w:rFonts w:hint="cs"/>
          <w:rtl/>
        </w:rPr>
        <w:t>אנחנו מכירים, הכנסת לא מכירה. חבר הכנסת שלגי לא יודע.</w:t>
      </w:r>
    </w:p>
    <w:p w14:paraId="602E59F8" w14:textId="77777777" w:rsidR="00000000" w:rsidRDefault="00DD24A4">
      <w:pPr>
        <w:pStyle w:val="a"/>
        <w:rPr>
          <w:rFonts w:hint="cs"/>
          <w:rtl/>
        </w:rPr>
      </w:pPr>
    </w:p>
    <w:p w14:paraId="6D3E5FD3" w14:textId="77777777" w:rsidR="00000000" w:rsidRDefault="00DD24A4">
      <w:pPr>
        <w:pStyle w:val="SpeakerCon"/>
        <w:rPr>
          <w:rtl/>
        </w:rPr>
      </w:pPr>
      <w:bookmarkStart w:id="196" w:name="FS000001027T27_02_2003_20_16_08C"/>
      <w:bookmarkEnd w:id="196"/>
      <w:r>
        <w:rPr>
          <w:rFonts w:hint="eastAsia"/>
          <w:rtl/>
        </w:rPr>
        <w:t>גדעון</w:t>
      </w:r>
      <w:r>
        <w:rPr>
          <w:rtl/>
        </w:rPr>
        <w:t xml:space="preserve"> סער (הליכוד):</w:t>
      </w:r>
    </w:p>
    <w:p w14:paraId="0CEF1A11" w14:textId="77777777" w:rsidR="00000000" w:rsidRDefault="00DD24A4">
      <w:pPr>
        <w:pStyle w:val="a"/>
        <w:rPr>
          <w:rFonts w:hint="cs"/>
          <w:rtl/>
        </w:rPr>
      </w:pPr>
    </w:p>
    <w:p w14:paraId="4BC7ADC1" w14:textId="77777777" w:rsidR="00000000" w:rsidRDefault="00DD24A4">
      <w:pPr>
        <w:pStyle w:val="a"/>
        <w:rPr>
          <w:rFonts w:hint="cs"/>
          <w:rtl/>
        </w:rPr>
      </w:pPr>
      <w:r>
        <w:rPr>
          <w:rFonts w:hint="cs"/>
          <w:rtl/>
        </w:rPr>
        <w:t xml:space="preserve">אני רוצה להגיד לך, מאחר שבזמנו, אם אני זוכר נכון, נשלח עוד מכתב בעקבות חוות הדעת על-ידי ד"ר רענן כהן, שהביע את מורת רוחו מזה שהסתמכנו על זה, אני רק רוצה להבהיר  עובדה </w:t>
      </w:r>
      <w:r>
        <w:rPr>
          <w:rFonts w:hint="cs"/>
          <w:rtl/>
        </w:rPr>
        <w:t xml:space="preserve">שחשוב שידעו. בהסכם שכתבנו עם סיעת האיחוד הלאומי, שאליו צורף מכתבי לסיעה, שזה הנספח הרלוונטי, לא צורף שום דבר למעט אותו עמוד שהוא מכתבו של ראש הממשלה מלפני שנתיים לחבר הכנסת ליברמן ולחבר הכנסת זאבי, זיכרונו לברכה. זאת אומרת, צירפנו את כל מה שהיה.     </w:t>
      </w:r>
    </w:p>
    <w:p w14:paraId="4661AC11" w14:textId="77777777" w:rsidR="00000000" w:rsidRDefault="00DD24A4">
      <w:pPr>
        <w:pStyle w:val="a"/>
        <w:rPr>
          <w:rFonts w:hint="cs"/>
          <w:rtl/>
        </w:rPr>
      </w:pPr>
    </w:p>
    <w:p w14:paraId="2C12D1AF" w14:textId="77777777" w:rsidR="00000000" w:rsidRDefault="00DD24A4">
      <w:pPr>
        <w:pStyle w:val="ac"/>
        <w:rPr>
          <w:rtl/>
        </w:rPr>
      </w:pPr>
      <w:r>
        <w:rPr>
          <w:rFonts w:hint="cs"/>
          <w:rtl/>
        </w:rPr>
        <w:t xml:space="preserve"> </w:t>
      </w:r>
      <w:r>
        <w:rPr>
          <w:rFonts w:hint="eastAsia"/>
          <w:rtl/>
        </w:rPr>
        <w:t>טלב</w:t>
      </w:r>
      <w:r>
        <w:rPr>
          <w:rtl/>
        </w:rPr>
        <w:t xml:space="preserve"> אלסאנע (רע"ם):</w:t>
      </w:r>
    </w:p>
    <w:p w14:paraId="6902E151" w14:textId="77777777" w:rsidR="00000000" w:rsidRDefault="00DD24A4">
      <w:pPr>
        <w:pStyle w:val="a"/>
        <w:rPr>
          <w:rFonts w:hint="cs"/>
          <w:rtl/>
        </w:rPr>
      </w:pPr>
    </w:p>
    <w:p w14:paraId="2E8AC9DA" w14:textId="77777777" w:rsidR="00000000" w:rsidRDefault="00DD24A4">
      <w:pPr>
        <w:pStyle w:val="a"/>
        <w:rPr>
          <w:rFonts w:hint="cs"/>
          <w:rtl/>
        </w:rPr>
      </w:pPr>
      <w:r>
        <w:rPr>
          <w:rFonts w:hint="cs"/>
          <w:rtl/>
        </w:rPr>
        <w:t>לא גיליתם לאיחוד הלאומי.</w:t>
      </w:r>
    </w:p>
    <w:p w14:paraId="1D6E797A" w14:textId="77777777" w:rsidR="00000000" w:rsidRDefault="00DD24A4">
      <w:pPr>
        <w:pStyle w:val="a"/>
        <w:rPr>
          <w:rFonts w:hint="cs"/>
          <w:rtl/>
        </w:rPr>
      </w:pPr>
    </w:p>
    <w:p w14:paraId="32370986" w14:textId="77777777" w:rsidR="00000000" w:rsidRDefault="00DD24A4">
      <w:pPr>
        <w:pStyle w:val="SpeakerCon"/>
        <w:rPr>
          <w:rtl/>
        </w:rPr>
      </w:pPr>
      <w:bookmarkStart w:id="197" w:name="FS000001027T27_02_2003_20_20_01C"/>
      <w:bookmarkEnd w:id="197"/>
      <w:r>
        <w:rPr>
          <w:rtl/>
        </w:rPr>
        <w:br w:type="page"/>
        <w:t>גדעון סער (הליכוד):</w:t>
      </w:r>
    </w:p>
    <w:p w14:paraId="0475291C" w14:textId="77777777" w:rsidR="00000000" w:rsidRDefault="00DD24A4">
      <w:pPr>
        <w:pStyle w:val="a"/>
        <w:rPr>
          <w:rtl/>
        </w:rPr>
      </w:pPr>
    </w:p>
    <w:p w14:paraId="1DB6B8F8" w14:textId="77777777" w:rsidR="00000000" w:rsidRDefault="00DD24A4">
      <w:pPr>
        <w:pStyle w:val="a"/>
        <w:rPr>
          <w:rFonts w:hint="cs"/>
          <w:rtl/>
        </w:rPr>
      </w:pPr>
      <w:r>
        <w:rPr>
          <w:rFonts w:hint="cs"/>
          <w:rtl/>
        </w:rPr>
        <w:t>האיחוד הלאומי יודעים את זה. חבר הכנסת אלסאנע, אני רוצה שתדע כל מה שקרה במשא-ומתן בינינו לבין האיחוד הלאומי. תדע שלמכתב שלי, שנכתב אליהם ונמסר להם, צורף רק דבר אחד והוא מכתבו של ראש הממשלה מלפ</w:t>
      </w:r>
      <w:r>
        <w:rPr>
          <w:rFonts w:hint="cs"/>
          <w:rtl/>
        </w:rPr>
        <w:t xml:space="preserve">ני שנתיים. לא צורפה לו חוות הדעת של היועץ המשפטי לממשלה, וממילא הכנסת קיבלה את כל מה שהיה במסמך. לא הוסתר דבר. פשוט רציתי גם את זה להעיר. </w:t>
      </w:r>
    </w:p>
    <w:p w14:paraId="05E2B280" w14:textId="77777777" w:rsidR="00000000" w:rsidRDefault="00DD24A4">
      <w:pPr>
        <w:pStyle w:val="a"/>
        <w:ind w:firstLine="0"/>
        <w:rPr>
          <w:rFonts w:hint="cs"/>
          <w:rtl/>
        </w:rPr>
      </w:pPr>
    </w:p>
    <w:p w14:paraId="64E69903" w14:textId="77777777" w:rsidR="00000000" w:rsidRDefault="00DD24A4">
      <w:pPr>
        <w:pStyle w:val="ad"/>
        <w:rPr>
          <w:rFonts w:hint="cs"/>
          <w:rtl/>
        </w:rPr>
      </w:pPr>
      <w:r>
        <w:rPr>
          <w:rFonts w:hint="cs"/>
          <w:rtl/>
        </w:rPr>
        <w:t>היו"ר אברהם הירשזון:</w:t>
      </w:r>
    </w:p>
    <w:p w14:paraId="7D88F0FC" w14:textId="77777777" w:rsidR="00000000" w:rsidRDefault="00DD24A4">
      <w:pPr>
        <w:pStyle w:val="a"/>
        <w:ind w:firstLine="0"/>
        <w:rPr>
          <w:rFonts w:hint="cs"/>
          <w:rtl/>
        </w:rPr>
      </w:pPr>
    </w:p>
    <w:p w14:paraId="0991FF24" w14:textId="77777777" w:rsidR="00000000" w:rsidRDefault="00DD24A4">
      <w:pPr>
        <w:pStyle w:val="a"/>
        <w:ind w:firstLine="0"/>
        <w:rPr>
          <w:rFonts w:hint="cs"/>
          <w:rtl/>
        </w:rPr>
      </w:pPr>
      <w:r>
        <w:rPr>
          <w:rFonts w:hint="cs"/>
          <w:rtl/>
        </w:rPr>
        <w:tab/>
        <w:t>תודה רבה. חבר הכנסת מוחמד ברכה, בבקשה.</w:t>
      </w:r>
    </w:p>
    <w:p w14:paraId="40F5CAD7" w14:textId="77777777" w:rsidR="00000000" w:rsidRDefault="00DD24A4">
      <w:pPr>
        <w:pStyle w:val="a"/>
        <w:ind w:firstLine="0"/>
        <w:rPr>
          <w:rFonts w:hint="cs"/>
          <w:rtl/>
        </w:rPr>
      </w:pPr>
    </w:p>
    <w:p w14:paraId="30736DE0" w14:textId="77777777" w:rsidR="00000000" w:rsidRDefault="00DD24A4">
      <w:pPr>
        <w:pStyle w:val="ac"/>
        <w:rPr>
          <w:rtl/>
        </w:rPr>
      </w:pPr>
      <w:r>
        <w:rPr>
          <w:rFonts w:hint="eastAsia"/>
          <w:rtl/>
        </w:rPr>
        <w:t>טלב</w:t>
      </w:r>
      <w:r>
        <w:rPr>
          <w:rtl/>
        </w:rPr>
        <w:t xml:space="preserve"> אלסאנע (רע"ם):</w:t>
      </w:r>
    </w:p>
    <w:p w14:paraId="574B070F" w14:textId="77777777" w:rsidR="00000000" w:rsidRDefault="00DD24A4">
      <w:pPr>
        <w:pStyle w:val="a"/>
        <w:rPr>
          <w:rFonts w:hint="cs"/>
          <w:rtl/>
        </w:rPr>
      </w:pPr>
    </w:p>
    <w:p w14:paraId="745ABEBC" w14:textId="77777777" w:rsidR="00000000" w:rsidRDefault="00DD24A4">
      <w:pPr>
        <w:pStyle w:val="a"/>
        <w:rPr>
          <w:rFonts w:hint="cs"/>
          <w:rtl/>
        </w:rPr>
      </w:pPr>
      <w:r>
        <w:rPr>
          <w:rFonts w:hint="cs"/>
          <w:rtl/>
        </w:rPr>
        <w:t xml:space="preserve">אדוני היושב-ראש, מדוע ראש הממשלה </w:t>
      </w:r>
      <w:r>
        <w:rPr>
          <w:rFonts w:hint="cs"/>
          <w:rtl/>
        </w:rPr>
        <w:t xml:space="preserve">יצא רק עכשיו כשחבר הכנסת ברכה עלה לדבר? </w:t>
      </w:r>
    </w:p>
    <w:p w14:paraId="58542EE7" w14:textId="77777777" w:rsidR="00000000" w:rsidRDefault="00DD24A4">
      <w:pPr>
        <w:pStyle w:val="a"/>
        <w:ind w:firstLine="0"/>
        <w:rPr>
          <w:rFonts w:hint="cs"/>
          <w:rtl/>
        </w:rPr>
      </w:pPr>
    </w:p>
    <w:p w14:paraId="30983075" w14:textId="77777777" w:rsidR="00000000" w:rsidRDefault="00DD24A4">
      <w:pPr>
        <w:pStyle w:val="ad"/>
        <w:rPr>
          <w:rFonts w:hint="cs"/>
          <w:rtl/>
        </w:rPr>
      </w:pPr>
      <w:r>
        <w:rPr>
          <w:rFonts w:hint="cs"/>
          <w:rtl/>
        </w:rPr>
        <w:t>היו"ר אברהם הירשזון:</w:t>
      </w:r>
    </w:p>
    <w:p w14:paraId="5987B87E" w14:textId="77777777" w:rsidR="00000000" w:rsidRDefault="00DD24A4">
      <w:pPr>
        <w:pStyle w:val="a"/>
        <w:ind w:firstLine="0"/>
        <w:rPr>
          <w:rFonts w:hint="cs"/>
          <w:b/>
          <w:bCs/>
          <w:rtl/>
        </w:rPr>
      </w:pPr>
    </w:p>
    <w:p w14:paraId="46BD9842" w14:textId="77777777" w:rsidR="00000000" w:rsidRDefault="00DD24A4">
      <w:pPr>
        <w:pStyle w:val="a"/>
        <w:ind w:firstLine="0"/>
        <w:rPr>
          <w:rFonts w:hint="cs"/>
          <w:rtl/>
        </w:rPr>
      </w:pPr>
      <w:r>
        <w:rPr>
          <w:rFonts w:hint="cs"/>
          <w:b/>
          <w:bCs/>
          <w:rtl/>
        </w:rPr>
        <w:tab/>
      </w:r>
      <w:r>
        <w:rPr>
          <w:rFonts w:hint="cs"/>
          <w:rtl/>
        </w:rPr>
        <w:t>לא, הוא יצא כאשר חבר הכנסת סער דיבר, והוא לא ידע שחבר הכנסת סער יסיים כל כך מהר. אם הוא היה יודע שחבר הכנסת ברכה עולה לדבר, אין לי ספק שהוא היה נשאר. תודה רבה. בבקשה, חבר הכנסת ברכה.</w:t>
      </w:r>
    </w:p>
    <w:p w14:paraId="7286F7B0" w14:textId="77777777" w:rsidR="00000000" w:rsidRDefault="00DD24A4">
      <w:pPr>
        <w:pStyle w:val="a"/>
        <w:ind w:firstLine="0"/>
        <w:rPr>
          <w:rFonts w:hint="cs"/>
          <w:rtl/>
        </w:rPr>
      </w:pPr>
    </w:p>
    <w:p w14:paraId="3ED9015D" w14:textId="77777777" w:rsidR="00000000" w:rsidRDefault="00DD24A4">
      <w:pPr>
        <w:pStyle w:val="Speaker"/>
        <w:rPr>
          <w:rtl/>
        </w:rPr>
      </w:pPr>
      <w:bookmarkStart w:id="198" w:name="FS000000540T27_02_2003_20_25_36"/>
      <w:bookmarkEnd w:id="198"/>
      <w:r>
        <w:rPr>
          <w:rFonts w:hint="eastAsia"/>
          <w:rtl/>
        </w:rPr>
        <w:t>מוחמד</w:t>
      </w:r>
      <w:r>
        <w:rPr>
          <w:rtl/>
        </w:rPr>
        <w:t xml:space="preserve"> ב</w:t>
      </w:r>
      <w:r>
        <w:rPr>
          <w:rtl/>
        </w:rPr>
        <w:t>רכה (חד"ש</w:t>
      </w:r>
      <w:r>
        <w:rPr>
          <w:rFonts w:hint="cs"/>
          <w:rtl/>
        </w:rPr>
        <w:t>-תע"ל</w:t>
      </w:r>
      <w:r>
        <w:rPr>
          <w:rtl/>
        </w:rPr>
        <w:t>):</w:t>
      </w:r>
    </w:p>
    <w:p w14:paraId="26163251" w14:textId="77777777" w:rsidR="00000000" w:rsidRDefault="00DD24A4">
      <w:pPr>
        <w:pStyle w:val="a"/>
        <w:rPr>
          <w:rFonts w:hint="cs"/>
          <w:rtl/>
        </w:rPr>
      </w:pPr>
    </w:p>
    <w:p w14:paraId="3C95059F" w14:textId="77777777" w:rsidR="00000000" w:rsidRDefault="00DD24A4">
      <w:pPr>
        <w:pStyle w:val="a"/>
        <w:rPr>
          <w:rFonts w:hint="cs"/>
          <w:rtl/>
        </w:rPr>
      </w:pPr>
      <w:r>
        <w:rPr>
          <w:rFonts w:hint="cs"/>
          <w:rtl/>
        </w:rPr>
        <w:t>אדוני היושב-ראש, חברי הכנסת, כנראה מי שאמור לתת את התשובה על השאלה הוא לא        יושב-ראש הישיבה אלא ראש הממשלה, שהודיע מראש שהוא לא רק משתף במשא-ומתן מפלגות ציוניות, כשבכנסת הזאת יושבות סיעות יהודיות אבל לא ציוניות. ראש הממשלה אומר בפירו</w:t>
      </w:r>
      <w:r>
        <w:rPr>
          <w:rFonts w:hint="cs"/>
          <w:rtl/>
        </w:rPr>
        <w:t xml:space="preserve">ש שהוא לא מדבר על מפלגות ציוניות, הוא מדבר על מפלגות יהודיות, וכל מפלגה, כל סיעה של ערבים היא סיעה פסולה בעיניו בעצם לניהול משא-ומתן. </w:t>
      </w:r>
    </w:p>
    <w:p w14:paraId="3C058771" w14:textId="77777777" w:rsidR="00000000" w:rsidRDefault="00DD24A4">
      <w:pPr>
        <w:pStyle w:val="a"/>
        <w:rPr>
          <w:rFonts w:hint="cs"/>
          <w:rtl/>
        </w:rPr>
      </w:pPr>
    </w:p>
    <w:p w14:paraId="3B29DC5B" w14:textId="77777777" w:rsidR="00000000" w:rsidRDefault="00DD24A4">
      <w:pPr>
        <w:pStyle w:val="a"/>
        <w:rPr>
          <w:rFonts w:hint="cs"/>
          <w:rtl/>
        </w:rPr>
      </w:pPr>
      <w:r>
        <w:rPr>
          <w:rFonts w:hint="cs"/>
          <w:rtl/>
        </w:rPr>
        <w:t>אנחנו לא היינו מועמדים, הוא לא רצה, ולא רצינו, אבל עצם העובדה שבקווי היסוד של הממשלה הזאת מדברים על כך שהממשלה תלמד את ה</w:t>
      </w:r>
      <w:r>
        <w:rPr>
          <w:rFonts w:hint="cs"/>
          <w:rtl/>
        </w:rPr>
        <w:t>בעיות המטרידות את הציבור הערבי, אלה אותן מלים שנכתבו בקווי היסוד של הממשלה הקודמת, של שרון עצמו, והיום הוא מודיע לנו שהוא רוצה להתחיל פרק חדש עם הציבור הערבי. אני לא יודע איזה פרק חדש. בכל אופן אנחנו למדנו את הפרק הזה על בשרנו באפליה רבה יותר, יותר נידוי ו</w:t>
      </w:r>
      <w:r>
        <w:rPr>
          <w:rFonts w:hint="cs"/>
          <w:rtl/>
        </w:rPr>
        <w:t xml:space="preserve">יותר גזענות ממלכתית רשמית מצד הממשלה. </w:t>
      </w:r>
    </w:p>
    <w:p w14:paraId="4FF774E3" w14:textId="77777777" w:rsidR="00000000" w:rsidRDefault="00DD24A4">
      <w:pPr>
        <w:pStyle w:val="a"/>
        <w:ind w:firstLine="0"/>
        <w:rPr>
          <w:rFonts w:hint="cs"/>
          <w:rtl/>
        </w:rPr>
      </w:pPr>
    </w:p>
    <w:p w14:paraId="634BFC88" w14:textId="77777777" w:rsidR="00000000" w:rsidRDefault="00DD24A4">
      <w:pPr>
        <w:pStyle w:val="a"/>
        <w:rPr>
          <w:rFonts w:hint="cs"/>
          <w:rtl/>
        </w:rPr>
      </w:pPr>
    </w:p>
    <w:p w14:paraId="7523E5F7" w14:textId="77777777" w:rsidR="00000000" w:rsidRDefault="00DD24A4">
      <w:pPr>
        <w:pStyle w:val="a"/>
        <w:ind w:firstLine="0"/>
        <w:rPr>
          <w:rFonts w:hint="cs"/>
          <w:rtl/>
        </w:rPr>
      </w:pPr>
      <w:r>
        <w:rPr>
          <w:rFonts w:hint="cs"/>
          <w:rtl/>
        </w:rPr>
        <w:tab/>
        <w:t>אדוני היושב-ראש, כנסת נכבדה, אחרי שנתיים נפלאות של שלום, ביטחון ורווחה, אחרי קיום מלא של כל הבטחותיו ולנוכח הישגיו הכבירים והאדירים בכל תחומי החיים, קיבל אריאל שרון אשראי מחודש ומוגדל להמשיך ולהעניק לנו מטובו, מתבו</w:t>
      </w:r>
      <w:r>
        <w:rPr>
          <w:rFonts w:hint="cs"/>
          <w:rtl/>
        </w:rPr>
        <w:t xml:space="preserve">נתו הנדירה ומרגישותו המופלגת. אשרינו הנתינים שזכינו לזמן נוסף תחת הנהגתו של הקיסר המהולל, אריאל שרון. </w:t>
      </w:r>
    </w:p>
    <w:p w14:paraId="7D3A1888" w14:textId="77777777" w:rsidR="00000000" w:rsidRDefault="00DD24A4">
      <w:pPr>
        <w:pStyle w:val="a"/>
        <w:ind w:firstLine="0"/>
        <w:rPr>
          <w:rFonts w:hint="cs"/>
          <w:rtl/>
        </w:rPr>
      </w:pPr>
    </w:p>
    <w:p w14:paraId="38CC1783" w14:textId="77777777" w:rsidR="00000000" w:rsidRDefault="00DD24A4">
      <w:pPr>
        <w:pStyle w:val="ad"/>
        <w:rPr>
          <w:rFonts w:hint="cs"/>
          <w:rtl/>
        </w:rPr>
      </w:pPr>
      <w:r>
        <w:rPr>
          <w:rFonts w:hint="cs"/>
          <w:rtl/>
        </w:rPr>
        <w:t>היו"ר אברהם הירשזון:</w:t>
      </w:r>
    </w:p>
    <w:p w14:paraId="08AECB0B" w14:textId="77777777" w:rsidR="00000000" w:rsidRDefault="00DD24A4">
      <w:pPr>
        <w:pStyle w:val="ad"/>
        <w:rPr>
          <w:rFonts w:hint="cs"/>
          <w:rtl/>
        </w:rPr>
      </w:pPr>
    </w:p>
    <w:p w14:paraId="34B01F4B" w14:textId="77777777" w:rsidR="00000000" w:rsidRDefault="00DD24A4">
      <w:pPr>
        <w:pStyle w:val="ad"/>
        <w:rPr>
          <w:rFonts w:hint="cs"/>
          <w:b w:val="0"/>
          <w:bCs w:val="0"/>
          <w:u w:val="none"/>
          <w:rtl/>
        </w:rPr>
      </w:pPr>
      <w:r>
        <w:rPr>
          <w:rFonts w:hint="cs"/>
          <w:b w:val="0"/>
          <w:bCs w:val="0"/>
          <w:u w:val="none"/>
          <w:rtl/>
        </w:rPr>
        <w:tab/>
        <w:t xml:space="preserve">אמן ואמן, הללויה. </w:t>
      </w:r>
    </w:p>
    <w:p w14:paraId="63AD3FDC" w14:textId="77777777" w:rsidR="00000000" w:rsidRDefault="00DD24A4">
      <w:pPr>
        <w:pStyle w:val="ad"/>
        <w:rPr>
          <w:rFonts w:hint="cs"/>
          <w:b w:val="0"/>
          <w:bCs w:val="0"/>
          <w:u w:val="none"/>
          <w:rtl/>
        </w:rPr>
      </w:pPr>
    </w:p>
    <w:p w14:paraId="0877BCEF" w14:textId="77777777" w:rsidR="00000000" w:rsidRDefault="00DD24A4">
      <w:pPr>
        <w:pStyle w:val="ad"/>
        <w:rPr>
          <w:rFonts w:hint="cs"/>
          <w:b w:val="0"/>
          <w:bCs w:val="0"/>
          <w:u w:val="none"/>
          <w:rtl/>
        </w:rPr>
      </w:pPr>
    </w:p>
    <w:p w14:paraId="7497C06A" w14:textId="77777777" w:rsidR="00000000" w:rsidRDefault="00DD24A4">
      <w:pPr>
        <w:pStyle w:val="SpeakerCon"/>
        <w:rPr>
          <w:rtl/>
        </w:rPr>
      </w:pPr>
      <w:bookmarkStart w:id="199" w:name="FS000000540T27_02_2003_19_53_53"/>
      <w:bookmarkStart w:id="200" w:name="FS000000540T27_02_2003_19_54_00C"/>
      <w:bookmarkEnd w:id="199"/>
      <w:bookmarkEnd w:id="200"/>
      <w:r>
        <w:rPr>
          <w:rtl/>
        </w:rPr>
        <w:t>מוחמד ברכה (חד"ש</w:t>
      </w:r>
      <w:r>
        <w:rPr>
          <w:rFonts w:hint="cs"/>
          <w:rtl/>
        </w:rPr>
        <w:t>-תע"ל</w:t>
      </w:r>
      <w:r>
        <w:rPr>
          <w:rtl/>
        </w:rPr>
        <w:t>):</w:t>
      </w:r>
    </w:p>
    <w:p w14:paraId="7CBD870F" w14:textId="77777777" w:rsidR="00000000" w:rsidRDefault="00DD24A4">
      <w:pPr>
        <w:pStyle w:val="a"/>
        <w:rPr>
          <w:rtl/>
        </w:rPr>
      </w:pPr>
    </w:p>
    <w:p w14:paraId="0DF341AA" w14:textId="77777777" w:rsidR="00000000" w:rsidRDefault="00DD24A4">
      <w:pPr>
        <w:pStyle w:val="a"/>
        <w:rPr>
          <w:rFonts w:hint="cs"/>
          <w:rtl/>
        </w:rPr>
      </w:pPr>
      <w:r>
        <w:rPr>
          <w:rFonts w:hint="cs"/>
          <w:rtl/>
        </w:rPr>
        <w:t>אולי זה הזמן והמקום לברך את העם בברכת סחתיין על הביטחון, מברוכ על השלום, ועל הכלכלה</w:t>
      </w:r>
      <w:r>
        <w:rPr>
          <w:rFonts w:hint="cs"/>
          <w:rtl/>
        </w:rPr>
        <w:t xml:space="preserve"> - עלא כיף כיפאכ. </w:t>
      </w:r>
    </w:p>
    <w:p w14:paraId="482AC9EF" w14:textId="77777777" w:rsidR="00000000" w:rsidRDefault="00DD24A4">
      <w:pPr>
        <w:pStyle w:val="a"/>
        <w:rPr>
          <w:rFonts w:hint="cs"/>
          <w:rtl/>
        </w:rPr>
      </w:pPr>
    </w:p>
    <w:p w14:paraId="2C91B1FD" w14:textId="77777777" w:rsidR="00000000" w:rsidRDefault="00DD24A4">
      <w:pPr>
        <w:pStyle w:val="a"/>
        <w:rPr>
          <w:rFonts w:hint="cs"/>
          <w:rtl/>
        </w:rPr>
      </w:pPr>
      <w:r>
        <w:rPr>
          <w:rFonts w:hint="cs"/>
          <w:rtl/>
        </w:rPr>
        <w:t>אני מבקש לא רק לשלוח ברכה לעם, אלא גם ברכה לממשלה, וירשה לי אדוני להשתמש במקורות היהודיים דווקא, עם עדכונים ממש קלים ואקטואליים: אדוני עוז - שלומי - לעמו ייתן, אדוני יברך את עמו ב"בלק ג'ק". דרישת שלום לסיריל קרן ולהתראות בפרק הבא של "סי</w:t>
      </w:r>
      <w:r>
        <w:rPr>
          <w:rFonts w:hint="cs"/>
          <w:rtl/>
        </w:rPr>
        <w:t xml:space="preserve">טי טאואר". </w:t>
      </w:r>
    </w:p>
    <w:p w14:paraId="6C65FA6B" w14:textId="77777777" w:rsidR="00000000" w:rsidRDefault="00DD24A4">
      <w:pPr>
        <w:pStyle w:val="a"/>
        <w:rPr>
          <w:rFonts w:hint="cs"/>
          <w:rtl/>
        </w:rPr>
      </w:pPr>
    </w:p>
    <w:p w14:paraId="1F44CDF7" w14:textId="77777777" w:rsidR="00000000" w:rsidRDefault="00DD24A4">
      <w:pPr>
        <w:pStyle w:val="a"/>
        <w:rPr>
          <w:rFonts w:hint="cs"/>
          <w:rtl/>
        </w:rPr>
      </w:pPr>
      <w:r>
        <w:rPr>
          <w:rFonts w:hint="cs"/>
          <w:rtl/>
        </w:rPr>
        <w:t xml:space="preserve">אדוני היושב-ראש, כנסת נכבדה, ממשלת הדמים השנייה של שרון יוצאת לדרכה. זאת ממשלה שהבשורה המדינית שלה היא שכול ויתמות, ואילו הבשורה החברתית שלה היא קניבליזם. יותר ויותר אנשים יתקוטטו על פחות ופחות. ברוכים הבאים לג'ונגל החדש. </w:t>
      </w:r>
    </w:p>
    <w:p w14:paraId="2D9E3035" w14:textId="77777777" w:rsidR="00000000" w:rsidRDefault="00DD24A4">
      <w:pPr>
        <w:pStyle w:val="a"/>
        <w:rPr>
          <w:rFonts w:hint="cs"/>
          <w:rtl/>
        </w:rPr>
      </w:pPr>
    </w:p>
    <w:p w14:paraId="28AC32ED" w14:textId="77777777" w:rsidR="00000000" w:rsidRDefault="00DD24A4">
      <w:pPr>
        <w:pStyle w:val="a"/>
        <w:rPr>
          <w:rFonts w:hint="cs"/>
          <w:rtl/>
        </w:rPr>
      </w:pPr>
      <w:r>
        <w:rPr>
          <w:rFonts w:hint="cs"/>
          <w:rtl/>
        </w:rPr>
        <w:t>זו ממשלה לאומנית, ב</w:t>
      </w:r>
      <w:r>
        <w:rPr>
          <w:rFonts w:hint="cs"/>
          <w:rtl/>
        </w:rPr>
        <w:t>דלנית, לבנה, ואין בה כלל כדי לשקף את המרקם של החברה הישראלית. הממשלה הזאת, כדרכן של כל הממשלות, נקייה כמובן מערבים, נקייה ממזרחים, נקייה ממחנה השמאל, נקייה כמעט מנשים. זו  ממשלה בצלמם ובדמותם של שרון ולפיד, ממשלה שמרנית, כוחנית ונרגנת. זו  לא ממשלת האתמול,</w:t>
      </w:r>
      <w:r>
        <w:rPr>
          <w:rFonts w:hint="cs"/>
          <w:rtl/>
        </w:rPr>
        <w:t xml:space="preserve"> אדוני היושב-ראש, זו  ממשלת השלשום. </w:t>
      </w:r>
    </w:p>
    <w:p w14:paraId="712A877C" w14:textId="77777777" w:rsidR="00000000" w:rsidRDefault="00DD24A4">
      <w:pPr>
        <w:pStyle w:val="a"/>
        <w:rPr>
          <w:rFonts w:hint="cs"/>
          <w:rtl/>
        </w:rPr>
      </w:pPr>
    </w:p>
    <w:p w14:paraId="079C94A4" w14:textId="77777777" w:rsidR="00000000" w:rsidRDefault="00DD24A4">
      <w:pPr>
        <w:pStyle w:val="a"/>
        <w:rPr>
          <w:rFonts w:hint="cs"/>
          <w:rtl/>
        </w:rPr>
      </w:pPr>
      <w:r>
        <w:rPr>
          <w:rFonts w:hint="cs"/>
          <w:rtl/>
        </w:rPr>
        <w:t>על תאוות השררה והכוח של לפיד חבל להכביר מלים. זה היה פשוט מביך לצפות בנחישותו להיכנס לממשלה ויהי מה. אבל שיא הציניות והצפצוף על כל נורמה בסיסית הוא מינויו של שר הטבעות והשלשלאות צחי הנגבי, איש שהאלימות והגנגסטריזם הם מ</w:t>
      </w:r>
      <w:r>
        <w:rPr>
          <w:rFonts w:hint="cs"/>
          <w:rtl/>
        </w:rPr>
        <w:t xml:space="preserve">פעל חייו, לשר לביטחון פנים. ממכות לסטודנטים ערבים ל"דרך צלחה" ולשר המשפטים ועכשיו לשר המשטרה. אולי לעבריין יש מקדמה בישראל בימים האלה. </w:t>
      </w:r>
    </w:p>
    <w:p w14:paraId="1CFEFCF8" w14:textId="77777777" w:rsidR="00000000" w:rsidRDefault="00DD24A4">
      <w:pPr>
        <w:pStyle w:val="a"/>
        <w:ind w:firstLine="0"/>
        <w:rPr>
          <w:rFonts w:hint="cs"/>
          <w:rtl/>
        </w:rPr>
      </w:pPr>
    </w:p>
    <w:p w14:paraId="7D3B8211" w14:textId="77777777" w:rsidR="00000000" w:rsidRDefault="00DD24A4">
      <w:pPr>
        <w:pStyle w:val="ad"/>
        <w:rPr>
          <w:rFonts w:hint="cs"/>
          <w:rtl/>
        </w:rPr>
      </w:pPr>
      <w:r>
        <w:rPr>
          <w:rFonts w:hint="cs"/>
          <w:rtl/>
        </w:rPr>
        <w:t>היו"ר אברהם הירשזון:</w:t>
      </w:r>
    </w:p>
    <w:p w14:paraId="6EF9CD6B" w14:textId="77777777" w:rsidR="00000000" w:rsidRDefault="00DD24A4">
      <w:pPr>
        <w:pStyle w:val="a"/>
        <w:ind w:firstLine="0"/>
        <w:rPr>
          <w:rFonts w:hint="cs"/>
          <w:b/>
          <w:bCs/>
          <w:rtl/>
        </w:rPr>
      </w:pPr>
    </w:p>
    <w:p w14:paraId="004A7CD5" w14:textId="77777777" w:rsidR="00000000" w:rsidRDefault="00DD24A4">
      <w:pPr>
        <w:pStyle w:val="a"/>
        <w:ind w:firstLine="0"/>
        <w:rPr>
          <w:rFonts w:hint="cs"/>
          <w:rtl/>
        </w:rPr>
      </w:pPr>
      <w:r>
        <w:rPr>
          <w:rFonts w:hint="cs"/>
          <w:b/>
          <w:bCs/>
          <w:rtl/>
        </w:rPr>
        <w:tab/>
      </w:r>
      <w:r>
        <w:rPr>
          <w:rFonts w:hint="cs"/>
          <w:rtl/>
        </w:rPr>
        <w:t>לא הבנתי מה זאת אומרת "לעבריין". האם אדוני מאשים את השר שהוא עבריין?</w:t>
      </w:r>
    </w:p>
    <w:p w14:paraId="44A3ADB4" w14:textId="77777777" w:rsidR="00000000" w:rsidRDefault="00DD24A4">
      <w:pPr>
        <w:pStyle w:val="a"/>
        <w:ind w:firstLine="0"/>
        <w:rPr>
          <w:rFonts w:hint="cs"/>
          <w:rtl/>
        </w:rPr>
      </w:pPr>
    </w:p>
    <w:p w14:paraId="564BA051" w14:textId="77777777" w:rsidR="00000000" w:rsidRDefault="00DD24A4">
      <w:pPr>
        <w:pStyle w:val="SpeakerCon"/>
        <w:rPr>
          <w:rtl/>
        </w:rPr>
      </w:pPr>
      <w:bookmarkStart w:id="201" w:name="FS000000540T27_02_2003_20_07_03C"/>
      <w:bookmarkEnd w:id="201"/>
      <w:r>
        <w:rPr>
          <w:rtl/>
        </w:rPr>
        <w:br w:type="page"/>
        <w:t>מוחמד ברכה (חד"ש</w:t>
      </w:r>
      <w:r>
        <w:rPr>
          <w:rFonts w:hint="cs"/>
          <w:rtl/>
        </w:rPr>
        <w:t>-תע"ל</w:t>
      </w:r>
      <w:r>
        <w:rPr>
          <w:rtl/>
        </w:rPr>
        <w:t>):</w:t>
      </w:r>
    </w:p>
    <w:p w14:paraId="2E52280E" w14:textId="77777777" w:rsidR="00000000" w:rsidRDefault="00DD24A4">
      <w:pPr>
        <w:pStyle w:val="a"/>
        <w:rPr>
          <w:rtl/>
        </w:rPr>
      </w:pPr>
    </w:p>
    <w:p w14:paraId="20D778C1" w14:textId="77777777" w:rsidR="00000000" w:rsidRDefault="00DD24A4">
      <w:pPr>
        <w:pStyle w:val="a"/>
        <w:rPr>
          <w:rFonts w:hint="cs"/>
          <w:rtl/>
        </w:rPr>
      </w:pPr>
      <w:r>
        <w:rPr>
          <w:rFonts w:hint="cs"/>
          <w:rtl/>
        </w:rPr>
        <w:t xml:space="preserve">כן, הוא הורשע. </w:t>
      </w:r>
    </w:p>
    <w:p w14:paraId="05404B86" w14:textId="77777777" w:rsidR="00000000" w:rsidRDefault="00DD24A4">
      <w:pPr>
        <w:pStyle w:val="a"/>
        <w:ind w:firstLine="0"/>
        <w:rPr>
          <w:rFonts w:hint="cs"/>
          <w:rtl/>
        </w:rPr>
      </w:pPr>
    </w:p>
    <w:p w14:paraId="0E9E0B21" w14:textId="77777777" w:rsidR="00000000" w:rsidRDefault="00DD24A4">
      <w:pPr>
        <w:pStyle w:val="ad"/>
        <w:rPr>
          <w:rFonts w:hint="cs"/>
          <w:rtl/>
        </w:rPr>
      </w:pPr>
      <w:r>
        <w:rPr>
          <w:rFonts w:hint="cs"/>
          <w:rtl/>
        </w:rPr>
        <w:t>היו"ר אברהם הירשזון:</w:t>
      </w:r>
    </w:p>
    <w:p w14:paraId="601DB459" w14:textId="77777777" w:rsidR="00000000" w:rsidRDefault="00DD24A4">
      <w:pPr>
        <w:pStyle w:val="a"/>
        <w:ind w:firstLine="0"/>
        <w:rPr>
          <w:rFonts w:hint="cs"/>
          <w:b/>
          <w:bCs/>
          <w:rtl/>
        </w:rPr>
      </w:pPr>
    </w:p>
    <w:p w14:paraId="6E9C9F7C" w14:textId="77777777" w:rsidR="00000000" w:rsidRDefault="00DD24A4">
      <w:pPr>
        <w:pStyle w:val="a"/>
        <w:ind w:firstLine="0"/>
        <w:rPr>
          <w:rFonts w:hint="cs"/>
          <w:rtl/>
        </w:rPr>
      </w:pPr>
      <w:r>
        <w:rPr>
          <w:rFonts w:hint="cs"/>
          <w:b/>
          <w:bCs/>
          <w:rtl/>
        </w:rPr>
        <w:tab/>
      </w:r>
      <w:r>
        <w:rPr>
          <w:rFonts w:hint="cs"/>
          <w:rtl/>
        </w:rPr>
        <w:t xml:space="preserve">הוא לא הורשע. </w:t>
      </w:r>
    </w:p>
    <w:p w14:paraId="099F3A22" w14:textId="77777777" w:rsidR="00000000" w:rsidRDefault="00DD24A4">
      <w:pPr>
        <w:pStyle w:val="a"/>
        <w:ind w:firstLine="0"/>
        <w:rPr>
          <w:rFonts w:hint="cs"/>
          <w:rtl/>
        </w:rPr>
      </w:pPr>
    </w:p>
    <w:p w14:paraId="3C85D4FC" w14:textId="77777777" w:rsidR="00000000" w:rsidRDefault="00DD24A4">
      <w:pPr>
        <w:pStyle w:val="SpeakerCon"/>
        <w:rPr>
          <w:rtl/>
        </w:rPr>
      </w:pPr>
      <w:bookmarkStart w:id="202" w:name="FS000000540T27_02_2003_20_07_24C"/>
      <w:bookmarkEnd w:id="202"/>
      <w:r>
        <w:rPr>
          <w:rtl/>
        </w:rPr>
        <w:t>מוחמד ברכה (חד"ש</w:t>
      </w:r>
      <w:r>
        <w:rPr>
          <w:rFonts w:hint="cs"/>
          <w:rtl/>
        </w:rPr>
        <w:t>-תע"ל</w:t>
      </w:r>
      <w:r>
        <w:rPr>
          <w:rtl/>
        </w:rPr>
        <w:t>):</w:t>
      </w:r>
    </w:p>
    <w:p w14:paraId="7548AEF2" w14:textId="77777777" w:rsidR="00000000" w:rsidRDefault="00DD24A4">
      <w:pPr>
        <w:pStyle w:val="a"/>
        <w:rPr>
          <w:rtl/>
        </w:rPr>
      </w:pPr>
    </w:p>
    <w:p w14:paraId="006C6D3C" w14:textId="77777777" w:rsidR="00000000" w:rsidRDefault="00DD24A4">
      <w:pPr>
        <w:pStyle w:val="a"/>
        <w:rPr>
          <w:rFonts w:hint="cs"/>
          <w:rtl/>
        </w:rPr>
      </w:pPr>
      <w:r>
        <w:rPr>
          <w:rFonts w:hint="cs"/>
          <w:rtl/>
        </w:rPr>
        <w:t xml:space="preserve">בהתקפה על הסטודנטים יש לו תיק, זה ידוע. הוא עבריין ברשיון. </w:t>
      </w:r>
    </w:p>
    <w:p w14:paraId="5AA738E3" w14:textId="77777777" w:rsidR="00000000" w:rsidRDefault="00DD24A4">
      <w:pPr>
        <w:pStyle w:val="a"/>
        <w:ind w:firstLine="0"/>
        <w:rPr>
          <w:rFonts w:hint="cs"/>
          <w:rtl/>
        </w:rPr>
      </w:pPr>
    </w:p>
    <w:p w14:paraId="5C3E4F1B" w14:textId="77777777" w:rsidR="00000000" w:rsidRDefault="00DD24A4">
      <w:pPr>
        <w:pStyle w:val="ad"/>
        <w:rPr>
          <w:rFonts w:hint="cs"/>
          <w:rtl/>
        </w:rPr>
      </w:pPr>
      <w:r>
        <w:rPr>
          <w:rFonts w:hint="cs"/>
          <w:rtl/>
        </w:rPr>
        <w:t>היו"ר אברהם הירשזון:</w:t>
      </w:r>
    </w:p>
    <w:p w14:paraId="5D6DA0AA" w14:textId="77777777" w:rsidR="00000000" w:rsidRDefault="00DD24A4">
      <w:pPr>
        <w:pStyle w:val="a"/>
        <w:ind w:firstLine="0"/>
        <w:rPr>
          <w:rFonts w:hint="cs"/>
          <w:b/>
          <w:bCs/>
          <w:rtl/>
        </w:rPr>
      </w:pPr>
    </w:p>
    <w:p w14:paraId="51B97C23" w14:textId="77777777" w:rsidR="00000000" w:rsidRDefault="00DD24A4">
      <w:pPr>
        <w:pStyle w:val="a"/>
        <w:ind w:firstLine="0"/>
        <w:rPr>
          <w:rFonts w:hint="cs"/>
          <w:rtl/>
        </w:rPr>
      </w:pPr>
      <w:r>
        <w:rPr>
          <w:rFonts w:hint="cs"/>
          <w:b/>
          <w:bCs/>
          <w:rtl/>
        </w:rPr>
        <w:tab/>
      </w:r>
      <w:r>
        <w:rPr>
          <w:rFonts w:hint="cs"/>
          <w:rtl/>
        </w:rPr>
        <w:t xml:space="preserve">אדוני, אני מבקש ממך לחזור מהדברים האלה. </w:t>
      </w:r>
    </w:p>
    <w:p w14:paraId="53DC3783" w14:textId="77777777" w:rsidR="00000000" w:rsidRDefault="00DD24A4">
      <w:pPr>
        <w:pStyle w:val="a"/>
        <w:ind w:firstLine="0"/>
        <w:rPr>
          <w:rFonts w:hint="cs"/>
          <w:rtl/>
        </w:rPr>
      </w:pPr>
    </w:p>
    <w:p w14:paraId="424A6C8A" w14:textId="77777777" w:rsidR="00000000" w:rsidRDefault="00DD24A4">
      <w:pPr>
        <w:pStyle w:val="SpeakerCon"/>
        <w:rPr>
          <w:rtl/>
        </w:rPr>
      </w:pPr>
      <w:bookmarkStart w:id="203" w:name="FS000000540T27_02_2003_20_08_32C"/>
      <w:bookmarkEnd w:id="203"/>
      <w:r>
        <w:rPr>
          <w:rtl/>
        </w:rPr>
        <w:t>מוחמד ברכה (חד"ש</w:t>
      </w:r>
      <w:r>
        <w:rPr>
          <w:rFonts w:hint="cs"/>
          <w:rtl/>
        </w:rPr>
        <w:t>-תע"ל</w:t>
      </w:r>
      <w:r>
        <w:rPr>
          <w:rtl/>
        </w:rPr>
        <w:t>):</w:t>
      </w:r>
    </w:p>
    <w:p w14:paraId="3C32BCB4" w14:textId="77777777" w:rsidR="00000000" w:rsidRDefault="00DD24A4">
      <w:pPr>
        <w:pStyle w:val="a"/>
        <w:rPr>
          <w:rtl/>
        </w:rPr>
      </w:pPr>
    </w:p>
    <w:p w14:paraId="017E25AD" w14:textId="77777777" w:rsidR="00000000" w:rsidRDefault="00DD24A4">
      <w:pPr>
        <w:pStyle w:val="a"/>
        <w:rPr>
          <w:rFonts w:hint="cs"/>
          <w:rtl/>
        </w:rPr>
      </w:pPr>
      <w:r>
        <w:rPr>
          <w:rFonts w:hint="cs"/>
          <w:rtl/>
        </w:rPr>
        <w:t>לא, זה דבר שהוכח משפטית.</w:t>
      </w:r>
      <w:r>
        <w:rPr>
          <w:rFonts w:hint="cs"/>
          <w:rtl/>
        </w:rPr>
        <w:t xml:space="preserve"> נכון, חברים?</w:t>
      </w:r>
    </w:p>
    <w:p w14:paraId="5F7820FB" w14:textId="77777777" w:rsidR="00000000" w:rsidRDefault="00DD24A4">
      <w:pPr>
        <w:pStyle w:val="a"/>
        <w:ind w:firstLine="0"/>
        <w:rPr>
          <w:rFonts w:hint="cs"/>
          <w:rtl/>
        </w:rPr>
      </w:pPr>
    </w:p>
    <w:p w14:paraId="1E9633CC" w14:textId="77777777" w:rsidR="00000000" w:rsidRDefault="00DD24A4">
      <w:pPr>
        <w:pStyle w:val="ac"/>
        <w:rPr>
          <w:rtl/>
        </w:rPr>
      </w:pPr>
      <w:r>
        <w:rPr>
          <w:rFonts w:hint="eastAsia"/>
          <w:rtl/>
        </w:rPr>
        <w:t>עזמי</w:t>
      </w:r>
      <w:r>
        <w:rPr>
          <w:rtl/>
        </w:rPr>
        <w:t xml:space="preserve"> בשארה (בל"ד):</w:t>
      </w:r>
    </w:p>
    <w:p w14:paraId="034DECA9" w14:textId="77777777" w:rsidR="00000000" w:rsidRDefault="00DD24A4">
      <w:pPr>
        <w:pStyle w:val="a"/>
        <w:rPr>
          <w:rFonts w:hint="cs"/>
          <w:rtl/>
        </w:rPr>
      </w:pPr>
    </w:p>
    <w:p w14:paraId="5F7CB0D0" w14:textId="77777777" w:rsidR="00000000" w:rsidRDefault="00DD24A4">
      <w:pPr>
        <w:pStyle w:val="a"/>
        <w:rPr>
          <w:rFonts w:hint="cs"/>
          <w:rtl/>
        </w:rPr>
      </w:pPr>
      <w:r>
        <w:rPr>
          <w:rFonts w:hint="cs"/>
          <w:rtl/>
        </w:rPr>
        <w:t xml:space="preserve">הוא הורשע בוועדת משמעת של האוניברסיטה. </w:t>
      </w:r>
    </w:p>
    <w:p w14:paraId="4D97F5DA" w14:textId="77777777" w:rsidR="00000000" w:rsidRDefault="00DD24A4">
      <w:pPr>
        <w:pStyle w:val="a"/>
        <w:ind w:firstLine="0"/>
        <w:rPr>
          <w:rFonts w:hint="cs"/>
          <w:rtl/>
        </w:rPr>
      </w:pPr>
    </w:p>
    <w:p w14:paraId="59BF9851" w14:textId="77777777" w:rsidR="00000000" w:rsidRDefault="00DD24A4">
      <w:pPr>
        <w:pStyle w:val="ac"/>
        <w:rPr>
          <w:rtl/>
        </w:rPr>
      </w:pPr>
      <w:r>
        <w:rPr>
          <w:rFonts w:hint="eastAsia"/>
          <w:rtl/>
        </w:rPr>
        <w:t>טלב</w:t>
      </w:r>
      <w:r>
        <w:rPr>
          <w:rtl/>
        </w:rPr>
        <w:t xml:space="preserve"> אלסאנע (רע"ם):</w:t>
      </w:r>
    </w:p>
    <w:p w14:paraId="26433963" w14:textId="77777777" w:rsidR="00000000" w:rsidRDefault="00DD24A4">
      <w:pPr>
        <w:pStyle w:val="a"/>
        <w:rPr>
          <w:rFonts w:hint="cs"/>
          <w:rtl/>
        </w:rPr>
      </w:pPr>
    </w:p>
    <w:p w14:paraId="7BFD5C42" w14:textId="77777777" w:rsidR="00000000" w:rsidRDefault="00DD24A4">
      <w:pPr>
        <w:pStyle w:val="a"/>
        <w:rPr>
          <w:rFonts w:hint="cs"/>
          <w:rtl/>
        </w:rPr>
      </w:pPr>
      <w:r>
        <w:rPr>
          <w:rFonts w:hint="cs"/>
          <w:rtl/>
        </w:rPr>
        <w:t xml:space="preserve">ועדת האתיקה של הכנסת קנסה אותו בקשר לעמותה. </w:t>
      </w:r>
    </w:p>
    <w:p w14:paraId="41C95340" w14:textId="77777777" w:rsidR="00000000" w:rsidRDefault="00DD24A4">
      <w:pPr>
        <w:pStyle w:val="a"/>
        <w:ind w:firstLine="0"/>
        <w:rPr>
          <w:rFonts w:hint="cs"/>
          <w:rtl/>
        </w:rPr>
      </w:pPr>
    </w:p>
    <w:p w14:paraId="638BA114" w14:textId="77777777" w:rsidR="00000000" w:rsidRDefault="00DD24A4">
      <w:pPr>
        <w:pStyle w:val="SpeakerCon"/>
        <w:rPr>
          <w:rtl/>
        </w:rPr>
      </w:pPr>
      <w:bookmarkStart w:id="204" w:name="FS000000540T27_02_2003_20_10_11C"/>
      <w:bookmarkEnd w:id="204"/>
      <w:r>
        <w:rPr>
          <w:rtl/>
        </w:rPr>
        <w:t>מוחמד ברכה (חד"ש</w:t>
      </w:r>
      <w:r>
        <w:rPr>
          <w:rFonts w:hint="cs"/>
          <w:rtl/>
        </w:rPr>
        <w:t>-תע"ל</w:t>
      </w:r>
      <w:r>
        <w:rPr>
          <w:rtl/>
        </w:rPr>
        <w:t>):</w:t>
      </w:r>
    </w:p>
    <w:p w14:paraId="7EAF6C81" w14:textId="77777777" w:rsidR="00000000" w:rsidRDefault="00DD24A4">
      <w:pPr>
        <w:pStyle w:val="a"/>
        <w:rPr>
          <w:rtl/>
        </w:rPr>
      </w:pPr>
    </w:p>
    <w:p w14:paraId="2AE294D0" w14:textId="77777777" w:rsidR="00000000" w:rsidRDefault="00DD24A4">
      <w:pPr>
        <w:pStyle w:val="a"/>
        <w:rPr>
          <w:rFonts w:hint="cs"/>
          <w:rtl/>
        </w:rPr>
      </w:pPr>
      <w:r>
        <w:rPr>
          <w:rFonts w:hint="cs"/>
          <w:rtl/>
        </w:rPr>
        <w:t xml:space="preserve">בעניין הבריונות כנגד הסטודנטים הוא הורשע. </w:t>
      </w:r>
    </w:p>
    <w:p w14:paraId="5173C475" w14:textId="77777777" w:rsidR="00000000" w:rsidRDefault="00DD24A4">
      <w:pPr>
        <w:pStyle w:val="a"/>
        <w:ind w:firstLine="0"/>
        <w:rPr>
          <w:rFonts w:hint="cs"/>
          <w:rtl/>
        </w:rPr>
      </w:pPr>
    </w:p>
    <w:p w14:paraId="61448EA0" w14:textId="77777777" w:rsidR="00000000" w:rsidRDefault="00DD24A4">
      <w:pPr>
        <w:pStyle w:val="ad"/>
        <w:rPr>
          <w:rFonts w:hint="cs"/>
          <w:rtl/>
        </w:rPr>
      </w:pPr>
      <w:r>
        <w:rPr>
          <w:rFonts w:hint="cs"/>
          <w:rtl/>
        </w:rPr>
        <w:t>היו"ר אברהם הירשזון:</w:t>
      </w:r>
    </w:p>
    <w:p w14:paraId="1E206CF7" w14:textId="77777777" w:rsidR="00000000" w:rsidRDefault="00DD24A4">
      <w:pPr>
        <w:pStyle w:val="a"/>
        <w:ind w:firstLine="0"/>
        <w:rPr>
          <w:rFonts w:hint="cs"/>
          <w:b/>
          <w:bCs/>
          <w:rtl/>
        </w:rPr>
      </w:pPr>
    </w:p>
    <w:p w14:paraId="5D00F53A" w14:textId="77777777" w:rsidR="00000000" w:rsidRDefault="00DD24A4">
      <w:pPr>
        <w:pStyle w:val="a"/>
        <w:ind w:firstLine="0"/>
        <w:rPr>
          <w:rFonts w:hint="cs"/>
          <w:rtl/>
        </w:rPr>
      </w:pPr>
      <w:r>
        <w:rPr>
          <w:rFonts w:hint="cs"/>
          <w:b/>
          <w:bCs/>
          <w:rtl/>
        </w:rPr>
        <w:tab/>
      </w:r>
      <w:r>
        <w:rPr>
          <w:rFonts w:hint="cs"/>
          <w:rtl/>
        </w:rPr>
        <w:t>חבר הכנסת בשארה, הוא ל</w:t>
      </w:r>
      <w:r>
        <w:rPr>
          <w:rFonts w:hint="cs"/>
          <w:rtl/>
        </w:rPr>
        <w:t xml:space="preserve">א ביקש מליצי יושר. הוא לא ביקש גם ממך, טלב אלסאנע. </w:t>
      </w:r>
    </w:p>
    <w:p w14:paraId="08CCA670" w14:textId="77777777" w:rsidR="00000000" w:rsidRDefault="00DD24A4">
      <w:pPr>
        <w:pStyle w:val="a"/>
        <w:ind w:firstLine="0"/>
        <w:rPr>
          <w:rFonts w:hint="cs"/>
          <w:rtl/>
        </w:rPr>
      </w:pPr>
    </w:p>
    <w:p w14:paraId="2E19CD89" w14:textId="77777777" w:rsidR="00000000" w:rsidRDefault="00DD24A4">
      <w:pPr>
        <w:pStyle w:val="SpeakerCon"/>
        <w:rPr>
          <w:rtl/>
        </w:rPr>
      </w:pPr>
      <w:bookmarkStart w:id="205" w:name="FS000000540T27_02_2003_20_11_34C"/>
      <w:bookmarkEnd w:id="205"/>
      <w:r>
        <w:rPr>
          <w:rtl/>
        </w:rPr>
        <w:t>מוחמד ברכה (חד"ש</w:t>
      </w:r>
      <w:r>
        <w:rPr>
          <w:rFonts w:hint="cs"/>
          <w:rtl/>
        </w:rPr>
        <w:t>-תע"ל</w:t>
      </w:r>
      <w:r>
        <w:rPr>
          <w:rtl/>
        </w:rPr>
        <w:t>):</w:t>
      </w:r>
    </w:p>
    <w:p w14:paraId="2EEED91D" w14:textId="77777777" w:rsidR="00000000" w:rsidRDefault="00DD24A4">
      <w:pPr>
        <w:pStyle w:val="a"/>
        <w:rPr>
          <w:rtl/>
        </w:rPr>
      </w:pPr>
    </w:p>
    <w:p w14:paraId="1C0BE6EF" w14:textId="77777777" w:rsidR="00000000" w:rsidRDefault="00DD24A4">
      <w:pPr>
        <w:pStyle w:val="a"/>
        <w:rPr>
          <w:rFonts w:hint="cs"/>
          <w:rtl/>
        </w:rPr>
      </w:pPr>
      <w:r>
        <w:rPr>
          <w:rFonts w:hint="cs"/>
          <w:rtl/>
        </w:rPr>
        <w:t xml:space="preserve">אפילו בלי להתייחס לתיק האחרון הזה של "דרך צלחה", בנושא של הסטודנטים והמכות לסטודנטים הוא הורשע בתיק פלילי. </w:t>
      </w:r>
    </w:p>
    <w:p w14:paraId="0FA7178C" w14:textId="77777777" w:rsidR="00000000" w:rsidRDefault="00DD24A4">
      <w:pPr>
        <w:pStyle w:val="a"/>
        <w:rPr>
          <w:rFonts w:hint="cs"/>
          <w:rtl/>
        </w:rPr>
      </w:pPr>
    </w:p>
    <w:p w14:paraId="183F1C98" w14:textId="77777777" w:rsidR="00000000" w:rsidRDefault="00DD24A4">
      <w:pPr>
        <w:pStyle w:val="a"/>
        <w:rPr>
          <w:rFonts w:hint="cs"/>
          <w:rtl/>
        </w:rPr>
      </w:pPr>
      <w:r>
        <w:rPr>
          <w:rFonts w:hint="cs"/>
          <w:rtl/>
        </w:rPr>
        <w:t>אדוני היושב-ראש, הממשלה המושבעת היום היא ממשלת העוני, הניכור והבדידות</w:t>
      </w:r>
      <w:r>
        <w:rPr>
          <w:rFonts w:hint="cs"/>
          <w:rtl/>
        </w:rPr>
        <w:t xml:space="preserve">, האי-צדק החברתי והקטל ההמוני. זו ממשלה ללא בשורה וללא תקווה. זו  ממשלת חושך, שתרחיק את השחר. זו ממשלה שרואה באזרח ברייה שפופה וכנועה, קהת-חושים, מרושעת, שמוכנה להרוג ולהיהרג בלי לשאול למה; ברייה שהפנימה עד תום את כל מערכת הדיכוי המשוכללת שמופעלת עליה. זו </w:t>
      </w:r>
      <w:r>
        <w:rPr>
          <w:rFonts w:hint="cs"/>
          <w:rtl/>
        </w:rPr>
        <w:t xml:space="preserve"> ממשלה שהאזרחים בעבורה אינם אלא בשר תותחים. </w:t>
      </w:r>
    </w:p>
    <w:p w14:paraId="4838B8AD" w14:textId="77777777" w:rsidR="00000000" w:rsidRDefault="00DD24A4">
      <w:pPr>
        <w:pStyle w:val="a"/>
        <w:rPr>
          <w:rFonts w:hint="cs"/>
          <w:rtl/>
        </w:rPr>
      </w:pPr>
    </w:p>
    <w:p w14:paraId="4311AD4C" w14:textId="77777777" w:rsidR="00000000" w:rsidRDefault="00DD24A4">
      <w:pPr>
        <w:pStyle w:val="a"/>
        <w:rPr>
          <w:rFonts w:hint="cs"/>
          <w:rtl/>
        </w:rPr>
      </w:pPr>
      <w:r>
        <w:rPr>
          <w:rFonts w:hint="cs"/>
          <w:rtl/>
        </w:rPr>
        <w:t>זו  ממשלה שתשקיע בעשירים ותשקיע את העניים, ובמיוחד את האזרחים הערבים, עמוק במצולות האפליה והעוני והרדיפה והגזענות והאבטלה והרס הבתים. בהעדר אופק מדיני, בהעדר נכונות לסיים את המפעל הקולוניאליסטי ולחסל את הכיבוש,</w:t>
      </w:r>
      <w:r>
        <w:rPr>
          <w:rFonts w:hint="cs"/>
          <w:rtl/>
        </w:rPr>
        <w:t xml:space="preserve"> לא תהיה תקומה לכלכלה ולחברה. </w:t>
      </w:r>
    </w:p>
    <w:p w14:paraId="18321E65" w14:textId="77777777" w:rsidR="00000000" w:rsidRDefault="00DD24A4">
      <w:pPr>
        <w:pStyle w:val="a"/>
        <w:rPr>
          <w:rFonts w:hint="cs"/>
          <w:rtl/>
        </w:rPr>
      </w:pPr>
    </w:p>
    <w:p w14:paraId="55C4BDBD" w14:textId="77777777" w:rsidR="00000000" w:rsidRDefault="00DD24A4">
      <w:pPr>
        <w:pStyle w:val="a"/>
        <w:rPr>
          <w:rFonts w:hint="cs"/>
          <w:rtl/>
        </w:rPr>
      </w:pPr>
      <w:r>
        <w:rPr>
          <w:rFonts w:hint="cs"/>
          <w:rtl/>
        </w:rPr>
        <w:t xml:space="preserve">החברה הישראלית, אדוני היושב-ראש, צוללת במהירות לתוך תהומות אפלים. היא אלימה, מנוכרת, מקוטבת ומוכת ייאוש כפי שלא היתה מעודה. הצרה עם הממשלה הנוכחית שקמה עלינו לכלותנו נעוצה בעובדה שהיא רק תחריף את כל המגמות האלה. </w:t>
      </w:r>
    </w:p>
    <w:p w14:paraId="77AFEC93" w14:textId="77777777" w:rsidR="00000000" w:rsidRDefault="00DD24A4">
      <w:pPr>
        <w:pStyle w:val="a"/>
        <w:ind w:firstLine="0"/>
        <w:rPr>
          <w:rFonts w:hint="cs"/>
          <w:rtl/>
        </w:rPr>
      </w:pPr>
    </w:p>
    <w:p w14:paraId="3313B957" w14:textId="77777777" w:rsidR="00000000" w:rsidRDefault="00DD24A4">
      <w:pPr>
        <w:pStyle w:val="ad"/>
        <w:rPr>
          <w:rFonts w:hint="cs"/>
          <w:rtl/>
        </w:rPr>
      </w:pPr>
      <w:r>
        <w:rPr>
          <w:rFonts w:hint="cs"/>
          <w:rtl/>
        </w:rPr>
        <w:t>היו"ר אברה</w:t>
      </w:r>
      <w:r>
        <w:rPr>
          <w:rFonts w:hint="cs"/>
          <w:rtl/>
        </w:rPr>
        <w:t>ם הירשזון:</w:t>
      </w:r>
    </w:p>
    <w:p w14:paraId="16BA14DA" w14:textId="77777777" w:rsidR="00000000" w:rsidRDefault="00DD24A4">
      <w:pPr>
        <w:pStyle w:val="a"/>
        <w:ind w:firstLine="0"/>
        <w:rPr>
          <w:rFonts w:hint="cs"/>
          <w:b/>
          <w:bCs/>
          <w:rtl/>
        </w:rPr>
      </w:pPr>
    </w:p>
    <w:p w14:paraId="7BBEA54A" w14:textId="77777777" w:rsidR="00000000" w:rsidRDefault="00DD24A4">
      <w:pPr>
        <w:pStyle w:val="a"/>
        <w:ind w:firstLine="0"/>
        <w:rPr>
          <w:rFonts w:hint="cs"/>
          <w:rtl/>
        </w:rPr>
      </w:pPr>
      <w:r>
        <w:rPr>
          <w:rFonts w:hint="cs"/>
          <w:b/>
          <w:bCs/>
          <w:rtl/>
        </w:rPr>
        <w:tab/>
      </w:r>
      <w:r>
        <w:rPr>
          <w:rFonts w:hint="cs"/>
          <w:rtl/>
        </w:rPr>
        <w:t>ולכן?</w:t>
      </w:r>
    </w:p>
    <w:p w14:paraId="5BD80DA1" w14:textId="77777777" w:rsidR="00000000" w:rsidRDefault="00DD24A4">
      <w:pPr>
        <w:pStyle w:val="a"/>
        <w:ind w:firstLine="0"/>
        <w:rPr>
          <w:rFonts w:hint="cs"/>
          <w:rtl/>
        </w:rPr>
      </w:pPr>
    </w:p>
    <w:p w14:paraId="0A8FBC2C" w14:textId="77777777" w:rsidR="00000000" w:rsidRDefault="00DD24A4">
      <w:pPr>
        <w:pStyle w:val="SpeakerCon"/>
        <w:rPr>
          <w:rtl/>
        </w:rPr>
      </w:pPr>
      <w:bookmarkStart w:id="206" w:name="FS000000540T27_02_2003_20_17_28C"/>
      <w:bookmarkEnd w:id="206"/>
      <w:r>
        <w:rPr>
          <w:rtl/>
        </w:rPr>
        <w:t>מוחמד ברכה (חד"ש</w:t>
      </w:r>
      <w:r>
        <w:rPr>
          <w:rFonts w:hint="cs"/>
          <w:rtl/>
        </w:rPr>
        <w:t>-תע"ל</w:t>
      </w:r>
      <w:r>
        <w:rPr>
          <w:rtl/>
        </w:rPr>
        <w:t>):</w:t>
      </w:r>
    </w:p>
    <w:p w14:paraId="47329FED" w14:textId="77777777" w:rsidR="00000000" w:rsidRDefault="00DD24A4">
      <w:pPr>
        <w:pStyle w:val="a"/>
        <w:rPr>
          <w:rtl/>
        </w:rPr>
      </w:pPr>
    </w:p>
    <w:p w14:paraId="7C2E2CEC" w14:textId="77777777" w:rsidR="00000000" w:rsidRDefault="00DD24A4">
      <w:pPr>
        <w:pStyle w:val="a"/>
        <w:rPr>
          <w:rFonts w:hint="cs"/>
          <w:rtl/>
        </w:rPr>
      </w:pPr>
      <w:r>
        <w:rPr>
          <w:rFonts w:hint="cs"/>
          <w:rtl/>
        </w:rPr>
        <w:t>היית נדיב לאחרים.</w:t>
      </w:r>
    </w:p>
    <w:p w14:paraId="127E542C" w14:textId="77777777" w:rsidR="00000000" w:rsidRDefault="00DD24A4">
      <w:pPr>
        <w:pStyle w:val="a"/>
        <w:ind w:firstLine="0"/>
        <w:rPr>
          <w:rFonts w:hint="cs"/>
          <w:rtl/>
        </w:rPr>
      </w:pPr>
    </w:p>
    <w:p w14:paraId="136FC7F8" w14:textId="77777777" w:rsidR="00000000" w:rsidRDefault="00DD24A4">
      <w:pPr>
        <w:pStyle w:val="ad"/>
        <w:rPr>
          <w:rFonts w:hint="cs"/>
          <w:rtl/>
        </w:rPr>
      </w:pPr>
      <w:r>
        <w:rPr>
          <w:rFonts w:hint="cs"/>
          <w:rtl/>
        </w:rPr>
        <w:t>היו"ר אברהם הירשזון:</w:t>
      </w:r>
    </w:p>
    <w:p w14:paraId="42574079" w14:textId="77777777" w:rsidR="00000000" w:rsidRDefault="00DD24A4">
      <w:pPr>
        <w:pStyle w:val="a"/>
        <w:ind w:firstLine="0"/>
        <w:rPr>
          <w:rFonts w:hint="cs"/>
          <w:b/>
          <w:bCs/>
          <w:rtl/>
        </w:rPr>
      </w:pPr>
    </w:p>
    <w:p w14:paraId="28513175" w14:textId="77777777" w:rsidR="00000000" w:rsidRDefault="00DD24A4">
      <w:pPr>
        <w:pStyle w:val="a"/>
        <w:ind w:firstLine="0"/>
        <w:rPr>
          <w:rFonts w:hint="cs"/>
          <w:rtl/>
        </w:rPr>
      </w:pPr>
      <w:r>
        <w:rPr>
          <w:rFonts w:hint="cs"/>
          <w:b/>
          <w:bCs/>
          <w:rtl/>
        </w:rPr>
        <w:tab/>
      </w:r>
      <w:r>
        <w:rPr>
          <w:rFonts w:hint="cs"/>
          <w:rtl/>
        </w:rPr>
        <w:t xml:space="preserve">גם לך, תסתכל על השעון. </w:t>
      </w:r>
    </w:p>
    <w:p w14:paraId="4DE324A1" w14:textId="77777777" w:rsidR="00000000" w:rsidRDefault="00DD24A4">
      <w:pPr>
        <w:pStyle w:val="a"/>
        <w:ind w:firstLine="0"/>
        <w:rPr>
          <w:rFonts w:hint="cs"/>
          <w:rtl/>
        </w:rPr>
      </w:pPr>
    </w:p>
    <w:p w14:paraId="1E010723" w14:textId="77777777" w:rsidR="00000000" w:rsidRDefault="00DD24A4">
      <w:pPr>
        <w:pStyle w:val="SpeakerCon"/>
        <w:rPr>
          <w:rtl/>
        </w:rPr>
      </w:pPr>
      <w:bookmarkStart w:id="207" w:name="FS000000540T27_02_2003_20_17_51C"/>
      <w:bookmarkEnd w:id="207"/>
      <w:r>
        <w:rPr>
          <w:rtl/>
        </w:rPr>
        <w:t>מוחמד ברכה (חד"ש</w:t>
      </w:r>
      <w:r>
        <w:rPr>
          <w:rFonts w:hint="cs"/>
          <w:rtl/>
        </w:rPr>
        <w:t>-תע"ל</w:t>
      </w:r>
      <w:r>
        <w:rPr>
          <w:rtl/>
        </w:rPr>
        <w:t>):</w:t>
      </w:r>
    </w:p>
    <w:p w14:paraId="287B8A9B" w14:textId="77777777" w:rsidR="00000000" w:rsidRDefault="00DD24A4">
      <w:pPr>
        <w:pStyle w:val="a"/>
        <w:rPr>
          <w:rtl/>
        </w:rPr>
      </w:pPr>
    </w:p>
    <w:p w14:paraId="26811B53" w14:textId="77777777" w:rsidR="00000000" w:rsidRDefault="00DD24A4">
      <w:pPr>
        <w:pStyle w:val="a"/>
        <w:rPr>
          <w:rFonts w:hint="cs"/>
          <w:rtl/>
        </w:rPr>
      </w:pPr>
      <w:r>
        <w:rPr>
          <w:rFonts w:hint="cs"/>
          <w:rtl/>
        </w:rPr>
        <w:t>שרון יכול להמשיך ולהנדס ולכזב את כולם בכל מיני צירופי מלים וססמאות שקריות: נאום הרצלייה, נאום רעננה, מתווה בוש ושאר כזב</w:t>
      </w:r>
      <w:r>
        <w:rPr>
          <w:rFonts w:hint="cs"/>
          <w:rtl/>
        </w:rPr>
        <w:t xml:space="preserve">ים, הונאות והולכות שולל. בפועל ההתנחלויות והמאחזים והמחסומים והחיסולים, החישופים וכל תעשיות המשטמה פורחים, ותעשיית המצוקה והמוות כנגד העם הפלסטיני רק תעמיק ותחריף יותר ויותר. </w:t>
      </w:r>
    </w:p>
    <w:p w14:paraId="42020FC6" w14:textId="77777777" w:rsidR="00000000" w:rsidRDefault="00DD24A4">
      <w:pPr>
        <w:pStyle w:val="a"/>
        <w:rPr>
          <w:rFonts w:hint="cs"/>
          <w:rtl/>
        </w:rPr>
      </w:pPr>
    </w:p>
    <w:p w14:paraId="642409DA" w14:textId="77777777" w:rsidR="00000000" w:rsidRDefault="00DD24A4">
      <w:pPr>
        <w:pStyle w:val="a"/>
        <w:rPr>
          <w:rFonts w:hint="cs"/>
          <w:rtl/>
        </w:rPr>
      </w:pPr>
      <w:r>
        <w:rPr>
          <w:rFonts w:hint="cs"/>
          <w:rtl/>
        </w:rPr>
        <w:t>אני רוצה לומר גם מלה לחרדים, שרובם אינם באולם, ולמזרחים, ששרון בעט בהם בלי סנטי</w:t>
      </w:r>
      <w:r>
        <w:rPr>
          <w:rFonts w:hint="cs"/>
          <w:rtl/>
        </w:rPr>
        <w:t xml:space="preserve">מנטים. אתם שנים נמצאים בכיס שלו, ועכשיו קיבלתם שיעור חשוב, שמצדיק חשבון נפש קטן. הרי ברגע האמת האליל הזה שלכם, שרון, העדיף את התליין שלכם, לפיד, על פניכם. </w:t>
      </w:r>
    </w:p>
    <w:p w14:paraId="559AD1C0" w14:textId="77777777" w:rsidR="00000000" w:rsidRDefault="00DD24A4">
      <w:pPr>
        <w:pStyle w:val="a"/>
        <w:rPr>
          <w:rFonts w:hint="cs"/>
          <w:rtl/>
        </w:rPr>
      </w:pPr>
    </w:p>
    <w:p w14:paraId="2F6D9F9F" w14:textId="77777777" w:rsidR="00000000" w:rsidRDefault="00DD24A4">
      <w:pPr>
        <w:pStyle w:val="a"/>
        <w:rPr>
          <w:rFonts w:hint="cs"/>
          <w:rtl/>
        </w:rPr>
      </w:pPr>
      <w:r>
        <w:rPr>
          <w:rFonts w:hint="cs"/>
          <w:rtl/>
        </w:rPr>
        <w:t>אדוני היושב-ראש, מול הממשלה הזאת יש להעמיד חומה פרלמנטרית תקפה ובהירה, לא מגומגמת ולא שפופה. מול המ</w:t>
      </w:r>
      <w:r>
        <w:rPr>
          <w:rFonts w:hint="cs"/>
          <w:rtl/>
        </w:rPr>
        <w:t xml:space="preserve">משלה הזאת יש להעמיד חומה ציבורית לוחמת, יהודית וערבית. אם המצוקות והדאגות הן משותפות, חובה עלינו שהמאבק נגד המצוקות יהיה משותף, יהודי וערבי. </w:t>
      </w:r>
    </w:p>
    <w:p w14:paraId="1B916DAE" w14:textId="77777777" w:rsidR="00000000" w:rsidRDefault="00DD24A4">
      <w:pPr>
        <w:pStyle w:val="a"/>
        <w:rPr>
          <w:rFonts w:hint="cs"/>
          <w:rtl/>
        </w:rPr>
      </w:pPr>
    </w:p>
    <w:p w14:paraId="35297AA9" w14:textId="77777777" w:rsidR="00000000" w:rsidRDefault="00DD24A4">
      <w:pPr>
        <w:pStyle w:val="a"/>
        <w:rPr>
          <w:rFonts w:hint="cs"/>
          <w:rtl/>
        </w:rPr>
      </w:pPr>
      <w:r>
        <w:rPr>
          <w:rFonts w:hint="cs"/>
          <w:rtl/>
        </w:rPr>
        <w:t xml:space="preserve">אדוני היושב-ראש, היות שאני אוהב אדם ואינני מתנכר לחברה שבה אני חי, לא נותר לי אלא להתכסות בעצב גדול ובחרדה עצומה </w:t>
      </w:r>
      <w:r>
        <w:rPr>
          <w:rFonts w:hint="cs"/>
          <w:rtl/>
        </w:rPr>
        <w:t xml:space="preserve">לקראת הבאות. אנו נמצאים ערב חשרת סופה. תודה רבה. </w:t>
      </w:r>
    </w:p>
    <w:p w14:paraId="1353860E" w14:textId="77777777" w:rsidR="00000000" w:rsidRDefault="00DD24A4">
      <w:pPr>
        <w:pStyle w:val="a"/>
        <w:ind w:firstLine="0"/>
        <w:rPr>
          <w:rFonts w:hint="cs"/>
          <w:rtl/>
        </w:rPr>
      </w:pPr>
    </w:p>
    <w:p w14:paraId="064A86B4" w14:textId="77777777" w:rsidR="00000000" w:rsidRDefault="00DD24A4">
      <w:pPr>
        <w:pStyle w:val="ad"/>
        <w:rPr>
          <w:rFonts w:hint="cs"/>
          <w:rtl/>
        </w:rPr>
      </w:pPr>
      <w:r>
        <w:rPr>
          <w:rFonts w:hint="cs"/>
          <w:rtl/>
        </w:rPr>
        <w:t>היו"ר אברהם הירשזון:</w:t>
      </w:r>
    </w:p>
    <w:p w14:paraId="741E6308" w14:textId="77777777" w:rsidR="00000000" w:rsidRDefault="00DD24A4">
      <w:pPr>
        <w:pStyle w:val="a"/>
        <w:ind w:firstLine="0"/>
        <w:rPr>
          <w:rFonts w:hint="cs"/>
          <w:b/>
          <w:bCs/>
          <w:rtl/>
        </w:rPr>
      </w:pPr>
    </w:p>
    <w:p w14:paraId="4CCA1A39" w14:textId="77777777" w:rsidR="00000000" w:rsidRDefault="00DD24A4">
      <w:pPr>
        <w:pStyle w:val="a"/>
        <w:ind w:firstLine="0"/>
        <w:rPr>
          <w:rFonts w:hint="cs"/>
          <w:rtl/>
        </w:rPr>
      </w:pPr>
      <w:r>
        <w:rPr>
          <w:rFonts w:hint="cs"/>
          <w:b/>
          <w:bCs/>
          <w:rtl/>
        </w:rPr>
        <w:tab/>
      </w:r>
      <w:r>
        <w:rPr>
          <w:rFonts w:hint="cs"/>
          <w:rtl/>
        </w:rPr>
        <w:t xml:space="preserve">תודה רבה. חבר הכנסת עמיר פרץ, ואחריו - חבר הכנסת עזמי בשארה. </w:t>
      </w:r>
    </w:p>
    <w:p w14:paraId="005CE157" w14:textId="77777777" w:rsidR="00000000" w:rsidRDefault="00DD24A4">
      <w:pPr>
        <w:pStyle w:val="a"/>
        <w:ind w:firstLine="0"/>
        <w:rPr>
          <w:rFonts w:hint="cs"/>
          <w:rtl/>
        </w:rPr>
      </w:pPr>
    </w:p>
    <w:p w14:paraId="063D77EA" w14:textId="77777777" w:rsidR="00000000" w:rsidRDefault="00DD24A4">
      <w:pPr>
        <w:pStyle w:val="Speaker"/>
        <w:rPr>
          <w:rtl/>
        </w:rPr>
      </w:pPr>
      <w:bookmarkStart w:id="208" w:name="FS000000557T27_02_2003_20_25_05"/>
      <w:bookmarkEnd w:id="208"/>
      <w:r>
        <w:rPr>
          <w:rFonts w:hint="eastAsia"/>
          <w:rtl/>
        </w:rPr>
        <w:t>עמיר</w:t>
      </w:r>
      <w:r>
        <w:rPr>
          <w:rtl/>
        </w:rPr>
        <w:t xml:space="preserve"> פרץ (עם אחד):</w:t>
      </w:r>
    </w:p>
    <w:p w14:paraId="7F2DED0D" w14:textId="77777777" w:rsidR="00000000" w:rsidRDefault="00DD24A4">
      <w:pPr>
        <w:pStyle w:val="a"/>
        <w:rPr>
          <w:rFonts w:hint="cs"/>
          <w:rtl/>
        </w:rPr>
      </w:pPr>
    </w:p>
    <w:p w14:paraId="1FEBF7E8" w14:textId="77777777" w:rsidR="00000000" w:rsidRDefault="00DD24A4">
      <w:pPr>
        <w:pStyle w:val="a"/>
        <w:rPr>
          <w:rFonts w:hint="cs"/>
          <w:rtl/>
        </w:rPr>
      </w:pPr>
      <w:r>
        <w:rPr>
          <w:rFonts w:hint="cs"/>
          <w:rtl/>
        </w:rPr>
        <w:t xml:space="preserve">אדוני היושב-ראש, חברי הכנסת, חבל שראש הממשלה איננו, רציתי לנצל את ההזדמנות - - - </w:t>
      </w:r>
    </w:p>
    <w:p w14:paraId="3A924D6F" w14:textId="77777777" w:rsidR="00000000" w:rsidRDefault="00DD24A4">
      <w:pPr>
        <w:pStyle w:val="a"/>
        <w:ind w:firstLine="0"/>
        <w:rPr>
          <w:rFonts w:hint="cs"/>
          <w:rtl/>
        </w:rPr>
      </w:pPr>
    </w:p>
    <w:p w14:paraId="19B1601C" w14:textId="77777777" w:rsidR="00000000" w:rsidRDefault="00DD24A4">
      <w:pPr>
        <w:pStyle w:val="ac"/>
        <w:rPr>
          <w:rtl/>
        </w:rPr>
      </w:pPr>
      <w:r>
        <w:rPr>
          <w:rFonts w:hint="eastAsia"/>
          <w:rtl/>
        </w:rPr>
        <w:t>טלב</w:t>
      </w:r>
      <w:r>
        <w:rPr>
          <w:rtl/>
        </w:rPr>
        <w:t xml:space="preserve"> אלסאנע (רע"ם</w:t>
      </w:r>
      <w:r>
        <w:rPr>
          <w:rtl/>
        </w:rPr>
        <w:t>):</w:t>
      </w:r>
    </w:p>
    <w:p w14:paraId="44C0E245" w14:textId="77777777" w:rsidR="00000000" w:rsidRDefault="00DD24A4">
      <w:pPr>
        <w:pStyle w:val="a"/>
        <w:rPr>
          <w:rFonts w:hint="cs"/>
          <w:rtl/>
        </w:rPr>
      </w:pPr>
    </w:p>
    <w:p w14:paraId="36B55193" w14:textId="77777777" w:rsidR="00000000" w:rsidRDefault="00DD24A4">
      <w:pPr>
        <w:pStyle w:val="a"/>
        <w:rPr>
          <w:rFonts w:hint="cs"/>
          <w:rtl/>
        </w:rPr>
      </w:pPr>
      <w:r>
        <w:rPr>
          <w:rFonts w:hint="cs"/>
          <w:rtl/>
        </w:rPr>
        <w:t xml:space="preserve">זה לא היה משנה הרבה אם הוא כאן או שם, הוא נוכח-נפקד. </w:t>
      </w:r>
    </w:p>
    <w:p w14:paraId="65074C71" w14:textId="77777777" w:rsidR="00000000" w:rsidRDefault="00DD24A4">
      <w:pPr>
        <w:pStyle w:val="a"/>
        <w:ind w:firstLine="0"/>
        <w:rPr>
          <w:rFonts w:hint="cs"/>
          <w:rtl/>
        </w:rPr>
      </w:pPr>
    </w:p>
    <w:p w14:paraId="640C754C" w14:textId="77777777" w:rsidR="00000000" w:rsidRDefault="00DD24A4">
      <w:pPr>
        <w:pStyle w:val="ad"/>
        <w:rPr>
          <w:rFonts w:hint="cs"/>
          <w:rtl/>
        </w:rPr>
      </w:pPr>
      <w:r>
        <w:rPr>
          <w:rFonts w:hint="cs"/>
          <w:rtl/>
        </w:rPr>
        <w:t>היו"ר אברהם הירשזון:</w:t>
      </w:r>
    </w:p>
    <w:p w14:paraId="4CFCD42D" w14:textId="77777777" w:rsidR="00000000" w:rsidRDefault="00DD24A4">
      <w:pPr>
        <w:pStyle w:val="a"/>
        <w:ind w:firstLine="0"/>
        <w:rPr>
          <w:rFonts w:hint="cs"/>
          <w:b/>
          <w:bCs/>
          <w:rtl/>
        </w:rPr>
      </w:pPr>
    </w:p>
    <w:p w14:paraId="1A64ADF3" w14:textId="77777777" w:rsidR="00000000" w:rsidRDefault="00DD24A4">
      <w:pPr>
        <w:pStyle w:val="a"/>
        <w:ind w:firstLine="0"/>
        <w:rPr>
          <w:rFonts w:hint="cs"/>
          <w:rtl/>
        </w:rPr>
      </w:pPr>
      <w:r>
        <w:rPr>
          <w:rFonts w:hint="cs"/>
          <w:b/>
          <w:bCs/>
          <w:rtl/>
        </w:rPr>
        <w:tab/>
      </w:r>
      <w:r>
        <w:rPr>
          <w:rFonts w:hint="cs"/>
          <w:rtl/>
        </w:rPr>
        <w:t>חבר הכנסת טלב אלסאנע, הוא יודע להתבטא בעצמו. עוד הערות?</w:t>
      </w:r>
    </w:p>
    <w:p w14:paraId="2371F076" w14:textId="77777777" w:rsidR="00000000" w:rsidRDefault="00DD24A4">
      <w:pPr>
        <w:pStyle w:val="a"/>
        <w:ind w:firstLine="0"/>
        <w:rPr>
          <w:rFonts w:hint="cs"/>
          <w:rtl/>
        </w:rPr>
      </w:pPr>
    </w:p>
    <w:p w14:paraId="6522A6A6" w14:textId="77777777" w:rsidR="00000000" w:rsidRDefault="00DD24A4">
      <w:pPr>
        <w:pStyle w:val="ac"/>
        <w:rPr>
          <w:rtl/>
        </w:rPr>
      </w:pPr>
      <w:r>
        <w:rPr>
          <w:rFonts w:hint="eastAsia"/>
          <w:rtl/>
        </w:rPr>
        <w:t>אחמד</w:t>
      </w:r>
      <w:r>
        <w:rPr>
          <w:rtl/>
        </w:rPr>
        <w:t xml:space="preserve"> טיבי (חד"ש</w:t>
      </w:r>
      <w:r>
        <w:rPr>
          <w:rFonts w:hint="cs"/>
          <w:rtl/>
        </w:rPr>
        <w:t>-תע"ל</w:t>
      </w:r>
      <w:r>
        <w:rPr>
          <w:rtl/>
        </w:rPr>
        <w:t>):</w:t>
      </w:r>
    </w:p>
    <w:p w14:paraId="7D600897" w14:textId="77777777" w:rsidR="00000000" w:rsidRDefault="00DD24A4">
      <w:pPr>
        <w:pStyle w:val="a"/>
        <w:rPr>
          <w:rFonts w:hint="cs"/>
          <w:rtl/>
        </w:rPr>
      </w:pPr>
    </w:p>
    <w:p w14:paraId="68368456" w14:textId="77777777" w:rsidR="00000000" w:rsidRDefault="00DD24A4">
      <w:pPr>
        <w:pStyle w:val="a"/>
        <w:rPr>
          <w:rFonts w:hint="cs"/>
          <w:rtl/>
        </w:rPr>
      </w:pPr>
      <w:r>
        <w:rPr>
          <w:rFonts w:hint="cs"/>
          <w:rtl/>
        </w:rPr>
        <w:t xml:space="preserve">חבל שראש הממשלה יצא כשברכה עלה. </w:t>
      </w:r>
    </w:p>
    <w:p w14:paraId="0E7FBE46" w14:textId="77777777" w:rsidR="00000000" w:rsidRDefault="00DD24A4">
      <w:pPr>
        <w:pStyle w:val="a"/>
        <w:ind w:firstLine="0"/>
        <w:rPr>
          <w:rFonts w:hint="cs"/>
          <w:rtl/>
        </w:rPr>
      </w:pPr>
    </w:p>
    <w:p w14:paraId="55B32D8A" w14:textId="77777777" w:rsidR="00000000" w:rsidRDefault="00DD24A4">
      <w:pPr>
        <w:pStyle w:val="ad"/>
        <w:rPr>
          <w:rFonts w:hint="cs"/>
          <w:rtl/>
        </w:rPr>
      </w:pPr>
      <w:r>
        <w:rPr>
          <w:rFonts w:hint="cs"/>
          <w:rtl/>
        </w:rPr>
        <w:t>היו"ר אברהם הירשזון:</w:t>
      </w:r>
    </w:p>
    <w:p w14:paraId="55E6E41E" w14:textId="77777777" w:rsidR="00000000" w:rsidRDefault="00DD24A4">
      <w:pPr>
        <w:pStyle w:val="a"/>
        <w:ind w:firstLine="0"/>
        <w:rPr>
          <w:rFonts w:hint="cs"/>
          <w:b/>
          <w:bCs/>
          <w:rtl/>
        </w:rPr>
      </w:pPr>
    </w:p>
    <w:p w14:paraId="15CA3CB3" w14:textId="77777777" w:rsidR="00000000" w:rsidRDefault="00DD24A4">
      <w:pPr>
        <w:pStyle w:val="a"/>
        <w:ind w:firstLine="0"/>
        <w:rPr>
          <w:rFonts w:hint="cs"/>
          <w:rtl/>
        </w:rPr>
      </w:pPr>
      <w:r>
        <w:rPr>
          <w:rFonts w:hint="cs"/>
          <w:b/>
          <w:bCs/>
          <w:rtl/>
        </w:rPr>
        <w:tab/>
      </w:r>
      <w:r>
        <w:rPr>
          <w:rFonts w:hint="cs"/>
          <w:rtl/>
        </w:rPr>
        <w:t>באמת תמהתי איפה היית. אתה יכול לתת ל</w:t>
      </w:r>
      <w:r>
        <w:rPr>
          <w:rFonts w:hint="cs"/>
          <w:rtl/>
        </w:rPr>
        <w:t>ו להתבטא?</w:t>
      </w:r>
    </w:p>
    <w:p w14:paraId="0A8764CA" w14:textId="77777777" w:rsidR="00000000" w:rsidRDefault="00DD24A4">
      <w:pPr>
        <w:pStyle w:val="a"/>
        <w:ind w:firstLine="0"/>
        <w:rPr>
          <w:rFonts w:hint="cs"/>
          <w:rtl/>
        </w:rPr>
      </w:pPr>
    </w:p>
    <w:p w14:paraId="073250FC" w14:textId="77777777" w:rsidR="00000000" w:rsidRDefault="00DD24A4">
      <w:pPr>
        <w:pStyle w:val="ac"/>
        <w:rPr>
          <w:rtl/>
        </w:rPr>
      </w:pPr>
      <w:r>
        <w:rPr>
          <w:rFonts w:hint="eastAsia"/>
          <w:rtl/>
        </w:rPr>
        <w:t>טלב</w:t>
      </w:r>
      <w:r>
        <w:rPr>
          <w:rtl/>
        </w:rPr>
        <w:t xml:space="preserve"> אלסאנע (רע"ם):</w:t>
      </w:r>
    </w:p>
    <w:p w14:paraId="30597E7B" w14:textId="77777777" w:rsidR="00000000" w:rsidRDefault="00DD24A4">
      <w:pPr>
        <w:pStyle w:val="a"/>
        <w:rPr>
          <w:rFonts w:hint="cs"/>
          <w:rtl/>
        </w:rPr>
      </w:pPr>
    </w:p>
    <w:p w14:paraId="74561198" w14:textId="77777777" w:rsidR="00000000" w:rsidRDefault="00DD24A4">
      <w:pPr>
        <w:pStyle w:val="a"/>
        <w:rPr>
          <w:rFonts w:hint="cs"/>
          <w:rtl/>
        </w:rPr>
      </w:pPr>
      <w:r>
        <w:rPr>
          <w:rFonts w:hint="cs"/>
          <w:rtl/>
        </w:rPr>
        <w:t xml:space="preserve">- - - </w:t>
      </w:r>
    </w:p>
    <w:p w14:paraId="24EDD70D" w14:textId="77777777" w:rsidR="00000000" w:rsidRDefault="00DD24A4">
      <w:pPr>
        <w:pStyle w:val="a"/>
        <w:rPr>
          <w:rFonts w:hint="cs"/>
          <w:rtl/>
        </w:rPr>
      </w:pPr>
    </w:p>
    <w:p w14:paraId="535FD7AD" w14:textId="77777777" w:rsidR="00000000" w:rsidRDefault="00DD24A4">
      <w:pPr>
        <w:pStyle w:val="ad"/>
        <w:rPr>
          <w:rFonts w:hint="cs"/>
          <w:rtl/>
        </w:rPr>
      </w:pPr>
      <w:r>
        <w:rPr>
          <w:rtl/>
        </w:rPr>
        <w:br w:type="page"/>
      </w:r>
      <w:r>
        <w:rPr>
          <w:rFonts w:hint="cs"/>
          <w:rtl/>
        </w:rPr>
        <w:t>היו"ר אברהם הירשזון:</w:t>
      </w:r>
    </w:p>
    <w:p w14:paraId="1EE1EC67" w14:textId="77777777" w:rsidR="00000000" w:rsidRDefault="00DD24A4">
      <w:pPr>
        <w:pStyle w:val="a"/>
        <w:ind w:firstLine="0"/>
        <w:rPr>
          <w:rFonts w:hint="cs"/>
          <w:b/>
          <w:bCs/>
          <w:rtl/>
        </w:rPr>
      </w:pPr>
    </w:p>
    <w:p w14:paraId="5C36FC1D" w14:textId="77777777" w:rsidR="00000000" w:rsidRDefault="00DD24A4">
      <w:pPr>
        <w:pStyle w:val="a"/>
        <w:rPr>
          <w:rFonts w:hint="cs"/>
          <w:rtl/>
        </w:rPr>
      </w:pPr>
      <w:r>
        <w:rPr>
          <w:rFonts w:hint="cs"/>
          <w:rtl/>
        </w:rPr>
        <w:t xml:space="preserve">חבר הכנסת טלב אלסאנע, אני קורא אותך לסדר בפעם הראשונה. </w:t>
      </w:r>
    </w:p>
    <w:p w14:paraId="4472D66D" w14:textId="77777777" w:rsidR="00000000" w:rsidRDefault="00DD24A4">
      <w:pPr>
        <w:pStyle w:val="a"/>
        <w:ind w:firstLine="0"/>
        <w:rPr>
          <w:rFonts w:hint="cs"/>
          <w:rtl/>
        </w:rPr>
      </w:pPr>
    </w:p>
    <w:p w14:paraId="0498F10A" w14:textId="77777777" w:rsidR="00000000" w:rsidRDefault="00DD24A4">
      <w:pPr>
        <w:pStyle w:val="ac"/>
        <w:rPr>
          <w:rtl/>
        </w:rPr>
      </w:pPr>
      <w:r>
        <w:rPr>
          <w:rFonts w:hint="eastAsia"/>
          <w:rtl/>
        </w:rPr>
        <w:t>חיים</w:t>
      </w:r>
      <w:r>
        <w:rPr>
          <w:rtl/>
        </w:rPr>
        <w:t xml:space="preserve"> אורון (מרצ):</w:t>
      </w:r>
    </w:p>
    <w:p w14:paraId="7A63AD26" w14:textId="77777777" w:rsidR="00000000" w:rsidRDefault="00DD24A4">
      <w:pPr>
        <w:pStyle w:val="a"/>
        <w:rPr>
          <w:rFonts w:hint="cs"/>
          <w:rtl/>
        </w:rPr>
      </w:pPr>
    </w:p>
    <w:p w14:paraId="5CF68490" w14:textId="77777777" w:rsidR="00000000" w:rsidRDefault="00DD24A4">
      <w:pPr>
        <w:pStyle w:val="a"/>
        <w:rPr>
          <w:rFonts w:hint="cs"/>
          <w:rtl/>
        </w:rPr>
      </w:pPr>
      <w:r>
        <w:rPr>
          <w:rFonts w:hint="cs"/>
          <w:rtl/>
        </w:rPr>
        <w:t xml:space="preserve">אבל, אדוני היושב-ראש, פעם היו סוגרים ישיבה אם בדיון כזה לא היה נציג ממשלה. </w:t>
      </w:r>
    </w:p>
    <w:p w14:paraId="78486898" w14:textId="77777777" w:rsidR="00000000" w:rsidRDefault="00DD24A4">
      <w:pPr>
        <w:pStyle w:val="a"/>
        <w:ind w:firstLine="0"/>
        <w:rPr>
          <w:rFonts w:hint="cs"/>
          <w:rtl/>
        </w:rPr>
      </w:pPr>
    </w:p>
    <w:p w14:paraId="0CE178B9" w14:textId="77777777" w:rsidR="00000000" w:rsidRDefault="00DD24A4">
      <w:pPr>
        <w:pStyle w:val="ad"/>
        <w:rPr>
          <w:rFonts w:hint="cs"/>
          <w:rtl/>
        </w:rPr>
      </w:pPr>
      <w:r>
        <w:rPr>
          <w:rFonts w:hint="cs"/>
          <w:rtl/>
        </w:rPr>
        <w:t>היו"ר אברהם הירשזון:</w:t>
      </w:r>
    </w:p>
    <w:p w14:paraId="40E0FB18" w14:textId="77777777" w:rsidR="00000000" w:rsidRDefault="00DD24A4">
      <w:pPr>
        <w:pStyle w:val="a"/>
        <w:ind w:firstLine="0"/>
        <w:rPr>
          <w:rFonts w:hint="cs"/>
          <w:b/>
          <w:bCs/>
          <w:rtl/>
        </w:rPr>
      </w:pPr>
    </w:p>
    <w:p w14:paraId="120D8FCE" w14:textId="77777777" w:rsidR="00000000" w:rsidRDefault="00DD24A4">
      <w:pPr>
        <w:pStyle w:val="a"/>
        <w:ind w:firstLine="0"/>
        <w:rPr>
          <w:rFonts w:hint="cs"/>
          <w:rtl/>
        </w:rPr>
      </w:pPr>
      <w:r>
        <w:rPr>
          <w:rFonts w:hint="cs"/>
          <w:b/>
          <w:bCs/>
          <w:rtl/>
        </w:rPr>
        <w:tab/>
      </w:r>
      <w:r>
        <w:rPr>
          <w:rFonts w:hint="cs"/>
          <w:rtl/>
        </w:rPr>
        <w:t>חבר הכנסת אורון, מ</w:t>
      </w:r>
      <w:r>
        <w:rPr>
          <w:rFonts w:hint="cs"/>
          <w:rtl/>
        </w:rPr>
        <w:t>אחר ששנינו כבר היינו במספיק כנסות וראינו מספיק דברים, ספר את זה לחברי הכנסת החדשים, לא לי. תודה. בבקשה, אדוני.</w:t>
      </w:r>
    </w:p>
    <w:p w14:paraId="2D527B46" w14:textId="77777777" w:rsidR="00000000" w:rsidRDefault="00DD24A4">
      <w:pPr>
        <w:pStyle w:val="a"/>
        <w:ind w:firstLine="0"/>
        <w:rPr>
          <w:rFonts w:hint="cs"/>
          <w:rtl/>
        </w:rPr>
      </w:pPr>
    </w:p>
    <w:p w14:paraId="504FF110" w14:textId="77777777" w:rsidR="00000000" w:rsidRDefault="00DD24A4">
      <w:pPr>
        <w:pStyle w:val="SpeakerCon"/>
        <w:rPr>
          <w:rtl/>
        </w:rPr>
      </w:pPr>
      <w:bookmarkStart w:id="209" w:name="FS000000557T27_02_2003_20_29_44C"/>
      <w:bookmarkEnd w:id="209"/>
      <w:r>
        <w:rPr>
          <w:rtl/>
        </w:rPr>
        <w:t>עמיר פרץ (עם אחד):</w:t>
      </w:r>
    </w:p>
    <w:p w14:paraId="25DFDB57" w14:textId="77777777" w:rsidR="00000000" w:rsidRDefault="00DD24A4">
      <w:pPr>
        <w:pStyle w:val="a"/>
        <w:rPr>
          <w:rtl/>
        </w:rPr>
      </w:pPr>
    </w:p>
    <w:p w14:paraId="17EE5AFF" w14:textId="77777777" w:rsidR="00000000" w:rsidRDefault="00DD24A4">
      <w:pPr>
        <w:pStyle w:val="a"/>
        <w:rPr>
          <w:rFonts w:hint="cs"/>
          <w:rtl/>
        </w:rPr>
      </w:pPr>
      <w:r>
        <w:rPr>
          <w:rFonts w:hint="cs"/>
          <w:rtl/>
        </w:rPr>
        <w:t xml:space="preserve">אני בסך הכול רציתי לאחל לו מזל טוב ליום הולדתו ה=75, כי בוודאי אין לי שום כוונה לאחל  אותם איחולים לממשלה שקמה היום. </w:t>
      </w:r>
    </w:p>
    <w:p w14:paraId="2E259991" w14:textId="77777777" w:rsidR="00000000" w:rsidRDefault="00DD24A4">
      <w:pPr>
        <w:pStyle w:val="a"/>
        <w:rPr>
          <w:rFonts w:hint="cs"/>
          <w:rtl/>
        </w:rPr>
      </w:pPr>
    </w:p>
    <w:p w14:paraId="73811A9A" w14:textId="77777777" w:rsidR="00000000" w:rsidRDefault="00DD24A4">
      <w:pPr>
        <w:pStyle w:val="a"/>
        <w:rPr>
          <w:rFonts w:hint="cs"/>
          <w:rtl/>
        </w:rPr>
      </w:pPr>
      <w:r>
        <w:rPr>
          <w:rFonts w:hint="cs"/>
          <w:rtl/>
        </w:rPr>
        <w:t>הממשל</w:t>
      </w:r>
      <w:r>
        <w:rPr>
          <w:rFonts w:hint="cs"/>
          <w:rtl/>
        </w:rPr>
        <w:t xml:space="preserve">ה החדשה הזאת היא הממשלה של כולנו, ממשלה של מדינת ישראל, שזאת המדינה שכולנו רוצים שהיא תתחזק ותביט קדימה. לכן אני מקווה מאוד שהממשלה הזאת אכן תצליח להפתיע. </w:t>
      </w:r>
    </w:p>
    <w:p w14:paraId="3AE6785D" w14:textId="77777777" w:rsidR="00000000" w:rsidRDefault="00DD24A4">
      <w:pPr>
        <w:pStyle w:val="a"/>
        <w:rPr>
          <w:rFonts w:hint="cs"/>
          <w:rtl/>
        </w:rPr>
      </w:pPr>
    </w:p>
    <w:p w14:paraId="36A44959" w14:textId="77777777" w:rsidR="00000000" w:rsidRDefault="00DD24A4">
      <w:pPr>
        <w:pStyle w:val="a"/>
        <w:rPr>
          <w:rFonts w:hint="cs"/>
          <w:rtl/>
        </w:rPr>
      </w:pPr>
      <w:r>
        <w:rPr>
          <w:rFonts w:hint="cs"/>
          <w:rtl/>
        </w:rPr>
        <w:t>אבל לפני שאגש לכמה דברים מהותיים מאוד, ומכיוון שהיום הרי אי-אפשר להתעלם מטומי לפיד, אני רוצה לומר ש</w:t>
      </w:r>
      <w:r>
        <w:rPr>
          <w:rFonts w:hint="cs"/>
          <w:rtl/>
        </w:rPr>
        <w:t xml:space="preserve">טומי לפיד הצליח להפתיע אותי בזמן האחרון בצורה יוצאת מן הכלל. מול כל ססמאות ה"סחטנים, סחטנים, סחטנים" שהוא אמר לחרדים שנים, אני מוכרח להגיד לו: טומי לפיד, עלית על כולם, אתה היום מלך הסחטנים. </w:t>
      </w:r>
    </w:p>
    <w:p w14:paraId="579EB2B3" w14:textId="77777777" w:rsidR="00000000" w:rsidRDefault="00DD24A4">
      <w:pPr>
        <w:pStyle w:val="a"/>
        <w:ind w:firstLine="0"/>
        <w:rPr>
          <w:rFonts w:hint="cs"/>
          <w:rtl/>
        </w:rPr>
      </w:pPr>
    </w:p>
    <w:p w14:paraId="7E3A4EEC"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1DF2A208" w14:textId="77777777" w:rsidR="00000000" w:rsidRDefault="00DD24A4">
      <w:pPr>
        <w:pStyle w:val="a"/>
        <w:rPr>
          <w:rFonts w:hint="cs"/>
          <w:rtl/>
        </w:rPr>
      </w:pPr>
    </w:p>
    <w:p w14:paraId="003ECEC6" w14:textId="77777777" w:rsidR="00000000" w:rsidRDefault="00DD24A4">
      <w:pPr>
        <w:pStyle w:val="a"/>
        <w:rPr>
          <w:rFonts w:hint="cs"/>
          <w:rtl/>
        </w:rPr>
      </w:pPr>
      <w:r>
        <w:rPr>
          <w:rFonts w:hint="cs"/>
          <w:rtl/>
        </w:rPr>
        <w:t>עשה להם בית-ספר.</w:t>
      </w:r>
    </w:p>
    <w:p w14:paraId="048F2872" w14:textId="77777777" w:rsidR="00000000" w:rsidRDefault="00DD24A4">
      <w:pPr>
        <w:pStyle w:val="a"/>
        <w:ind w:firstLine="0"/>
        <w:rPr>
          <w:rFonts w:hint="cs"/>
          <w:rtl/>
        </w:rPr>
      </w:pPr>
    </w:p>
    <w:p w14:paraId="030F5ED5" w14:textId="77777777" w:rsidR="00000000" w:rsidRDefault="00DD24A4">
      <w:pPr>
        <w:pStyle w:val="SpeakerCon"/>
        <w:rPr>
          <w:rtl/>
        </w:rPr>
      </w:pPr>
      <w:bookmarkStart w:id="210" w:name="FS000000557T27_02_2003_20_33_07C"/>
      <w:bookmarkEnd w:id="210"/>
      <w:r>
        <w:rPr>
          <w:rtl/>
        </w:rPr>
        <w:t>עמיר פרץ (עם אחד):</w:t>
      </w:r>
    </w:p>
    <w:p w14:paraId="7FB5C2D0" w14:textId="77777777" w:rsidR="00000000" w:rsidRDefault="00DD24A4">
      <w:pPr>
        <w:pStyle w:val="a"/>
        <w:rPr>
          <w:rtl/>
        </w:rPr>
      </w:pPr>
    </w:p>
    <w:p w14:paraId="7AFFB0BF" w14:textId="77777777" w:rsidR="00000000" w:rsidRDefault="00DD24A4">
      <w:pPr>
        <w:pStyle w:val="a"/>
        <w:rPr>
          <w:rFonts w:hint="cs"/>
          <w:rtl/>
        </w:rPr>
      </w:pPr>
      <w:r>
        <w:rPr>
          <w:rFonts w:hint="cs"/>
          <w:rtl/>
        </w:rPr>
        <w:t>מ</w:t>
      </w:r>
      <w:r>
        <w:rPr>
          <w:rFonts w:hint="cs"/>
          <w:rtl/>
        </w:rPr>
        <w:t>ול כל האמירות שהוא אמר לכולם: "נהנתנים, נהנתנים, נהנתנים", אני מוכרח לומר לך, טומי לפיד: עלית על כולם. עוד לא ראיתי נהנתנות כזאת. חשבתי שתגיד: שינוי עושה מעשה, לא רוצים "וולבו", לא רוצים שררה. עוד חמש דקות, דקה לאחר הצהרת האמונים, תראו איך אנשי שינוי מזנקי</w:t>
      </w:r>
      <w:r>
        <w:rPr>
          <w:rFonts w:hint="cs"/>
          <w:rtl/>
        </w:rPr>
        <w:t xml:space="preserve">ם אל חמישה "וולבואים" בהנאה. </w:t>
      </w:r>
    </w:p>
    <w:p w14:paraId="3E2C840D" w14:textId="77777777" w:rsidR="00000000" w:rsidRDefault="00DD24A4">
      <w:pPr>
        <w:pStyle w:val="a"/>
        <w:ind w:firstLine="0"/>
        <w:rPr>
          <w:rFonts w:hint="cs"/>
          <w:rtl/>
        </w:rPr>
      </w:pPr>
    </w:p>
    <w:p w14:paraId="4CD2B985" w14:textId="77777777" w:rsidR="00000000" w:rsidRDefault="00DD24A4">
      <w:pPr>
        <w:pStyle w:val="ac"/>
        <w:rPr>
          <w:rtl/>
        </w:rPr>
      </w:pPr>
      <w:r>
        <w:rPr>
          <w:rFonts w:hint="eastAsia"/>
          <w:rtl/>
        </w:rPr>
        <w:t>מאיר</w:t>
      </w:r>
      <w:r>
        <w:rPr>
          <w:rtl/>
        </w:rPr>
        <w:t xml:space="preserve"> פרוש (יהדות התורה):</w:t>
      </w:r>
    </w:p>
    <w:p w14:paraId="4B23F224" w14:textId="77777777" w:rsidR="00000000" w:rsidRDefault="00DD24A4">
      <w:pPr>
        <w:pStyle w:val="a"/>
        <w:rPr>
          <w:rFonts w:hint="cs"/>
          <w:rtl/>
        </w:rPr>
      </w:pPr>
    </w:p>
    <w:p w14:paraId="3D0D2C37" w14:textId="77777777" w:rsidR="00000000" w:rsidRDefault="00DD24A4">
      <w:pPr>
        <w:pStyle w:val="a"/>
        <w:rPr>
          <w:rFonts w:hint="cs"/>
          <w:rtl/>
        </w:rPr>
      </w:pPr>
      <w:r>
        <w:rPr>
          <w:rFonts w:hint="cs"/>
          <w:rtl/>
        </w:rPr>
        <w:t xml:space="preserve">מהמעמד הבינוני. </w:t>
      </w:r>
    </w:p>
    <w:p w14:paraId="3D660B5A" w14:textId="77777777" w:rsidR="00000000" w:rsidRDefault="00DD24A4">
      <w:pPr>
        <w:pStyle w:val="a"/>
        <w:ind w:firstLine="0"/>
        <w:rPr>
          <w:rFonts w:hint="cs"/>
          <w:rtl/>
        </w:rPr>
      </w:pPr>
    </w:p>
    <w:p w14:paraId="0ECE5F94" w14:textId="77777777" w:rsidR="00000000" w:rsidRDefault="00DD24A4">
      <w:pPr>
        <w:pStyle w:val="ad"/>
        <w:rPr>
          <w:rFonts w:hint="cs"/>
          <w:rtl/>
        </w:rPr>
      </w:pPr>
      <w:r>
        <w:rPr>
          <w:rFonts w:hint="cs"/>
          <w:rtl/>
        </w:rPr>
        <w:t>היו"ר אברהם הירשזון:</w:t>
      </w:r>
    </w:p>
    <w:p w14:paraId="1E35691D" w14:textId="77777777" w:rsidR="00000000" w:rsidRDefault="00DD24A4">
      <w:pPr>
        <w:pStyle w:val="a"/>
        <w:ind w:firstLine="0"/>
        <w:rPr>
          <w:rFonts w:hint="cs"/>
          <w:b/>
          <w:bCs/>
          <w:rtl/>
        </w:rPr>
      </w:pPr>
    </w:p>
    <w:p w14:paraId="020E47CB" w14:textId="77777777" w:rsidR="00000000" w:rsidRDefault="00DD24A4">
      <w:pPr>
        <w:pStyle w:val="a"/>
        <w:ind w:firstLine="0"/>
        <w:rPr>
          <w:rFonts w:hint="cs"/>
          <w:rtl/>
        </w:rPr>
      </w:pPr>
      <w:r>
        <w:rPr>
          <w:rFonts w:hint="cs"/>
          <w:b/>
          <w:bCs/>
          <w:rtl/>
        </w:rPr>
        <w:tab/>
      </w:r>
      <w:r>
        <w:rPr>
          <w:rFonts w:hint="cs"/>
          <w:rtl/>
        </w:rPr>
        <w:t>אתה גם עוזר לו?</w:t>
      </w:r>
    </w:p>
    <w:p w14:paraId="78E4EA72" w14:textId="77777777" w:rsidR="00000000" w:rsidRDefault="00DD24A4">
      <w:pPr>
        <w:pStyle w:val="a"/>
        <w:ind w:firstLine="0"/>
        <w:rPr>
          <w:rFonts w:hint="cs"/>
          <w:rtl/>
        </w:rPr>
      </w:pPr>
    </w:p>
    <w:p w14:paraId="0102FDFF" w14:textId="77777777" w:rsidR="00000000" w:rsidRDefault="00DD24A4">
      <w:pPr>
        <w:pStyle w:val="Speaker"/>
        <w:rPr>
          <w:rtl/>
        </w:rPr>
      </w:pPr>
      <w:bookmarkStart w:id="211" w:name="FS000000466T27_02_2003_19_58_17C"/>
      <w:bookmarkStart w:id="212" w:name="FS000000557T27_02_2003_20_03_34"/>
      <w:bookmarkEnd w:id="212"/>
      <w:r>
        <w:rPr>
          <w:rFonts w:hint="eastAsia"/>
          <w:rtl/>
        </w:rPr>
        <w:t>עמיר</w:t>
      </w:r>
      <w:r>
        <w:rPr>
          <w:rtl/>
        </w:rPr>
        <w:t xml:space="preserve"> פרץ (עם אחד):</w:t>
      </w:r>
    </w:p>
    <w:p w14:paraId="6AD6DD4D" w14:textId="77777777" w:rsidR="00000000" w:rsidRDefault="00DD24A4">
      <w:pPr>
        <w:pStyle w:val="a"/>
        <w:rPr>
          <w:rFonts w:hint="cs"/>
          <w:rtl/>
        </w:rPr>
      </w:pPr>
    </w:p>
    <w:p w14:paraId="4FF4BF9F" w14:textId="77777777" w:rsidR="00000000" w:rsidRDefault="00DD24A4">
      <w:pPr>
        <w:pStyle w:val="a"/>
        <w:rPr>
          <w:rFonts w:hint="cs"/>
          <w:rtl/>
        </w:rPr>
      </w:pPr>
      <w:r>
        <w:rPr>
          <w:rFonts w:hint="cs"/>
          <w:rtl/>
        </w:rPr>
        <w:t xml:space="preserve">חבר הכנסת פרוש, אתם לא חסכתם הרבה כדי להצמיח לנו את טומי לפיד, אז תן לנו, תן לנו לעשות את העבודה עכשיו, כי אתם רק עוזרים </w:t>
      </w:r>
      <w:r>
        <w:rPr>
          <w:rFonts w:hint="cs"/>
          <w:rtl/>
        </w:rPr>
        <w:t>לו.</w:t>
      </w:r>
    </w:p>
    <w:p w14:paraId="7B68044F" w14:textId="77777777" w:rsidR="00000000" w:rsidRDefault="00DD24A4">
      <w:pPr>
        <w:pStyle w:val="a"/>
        <w:rPr>
          <w:rFonts w:hint="cs"/>
          <w:rtl/>
        </w:rPr>
      </w:pPr>
    </w:p>
    <w:p w14:paraId="607A4AD3" w14:textId="77777777" w:rsidR="00000000" w:rsidRDefault="00DD24A4">
      <w:pPr>
        <w:pStyle w:val="a"/>
        <w:rPr>
          <w:rFonts w:hint="cs"/>
          <w:rtl/>
        </w:rPr>
      </w:pPr>
      <w:r>
        <w:rPr>
          <w:rFonts w:hint="cs"/>
          <w:rtl/>
        </w:rPr>
        <w:t xml:space="preserve">הדבר שהכי מדאיג אותי, שאני, שספגתי מטומי לפיד במשך כל הקדנציה האחרונה דברים על כמה שהוא נגד עובדים, כמה שהוא נגד הסכמים קיבוציים - אני מוכרח להגיד לך, טומי לפיד, שההסכם של שינוי עם הליכוד להקמת הממשלה זה ההסכם הקיבוצי הטוב ביותר שהייתי מאחל לכל עובדי </w:t>
      </w:r>
      <w:r>
        <w:rPr>
          <w:rFonts w:hint="cs"/>
          <w:rtl/>
        </w:rPr>
        <w:t>ישראל. מה אין בו? יש בו הגנות מכל עבר, יש בו שכר טוב, יש בו מכוניות, יש בו תנאים, יש בו גם נספחים על נספחים על נספחים. טומי לפיד, עלית גם עלינו, לא רק על החרדים, לא רק על הנהנתנים. אני מאחל לך, שאותה צפיחית בדבש שאתה משתוקק אליה, אכן תחשוף את המציאות שאליה</w:t>
      </w:r>
      <w:r>
        <w:rPr>
          <w:rFonts w:hint="cs"/>
          <w:rtl/>
        </w:rPr>
        <w:t xml:space="preserve"> אנחנו הולכים.</w:t>
      </w:r>
    </w:p>
    <w:p w14:paraId="4E9571DE" w14:textId="77777777" w:rsidR="00000000" w:rsidRDefault="00DD24A4">
      <w:pPr>
        <w:pStyle w:val="a"/>
        <w:rPr>
          <w:rFonts w:hint="cs"/>
          <w:rtl/>
        </w:rPr>
      </w:pPr>
    </w:p>
    <w:p w14:paraId="563E3D18" w14:textId="77777777" w:rsidR="00000000" w:rsidRDefault="00DD24A4">
      <w:pPr>
        <w:pStyle w:val="a"/>
        <w:rPr>
          <w:rFonts w:hint="cs"/>
          <w:rtl/>
        </w:rPr>
      </w:pPr>
      <w:r>
        <w:rPr>
          <w:rFonts w:hint="cs"/>
          <w:rtl/>
        </w:rPr>
        <w:t>חברי הכנסת, אומרים על הממשלה הזאת שזאת הממשלה הימנית ביותר שהוקמה. ואני מסכים, אין ימינה מחברנו איווט ליברמן, כי קליינר לא נבחר. אולי אם הוא היה נבחר היא לא היתה הממשלה הימנית ביותר.</w:t>
      </w:r>
    </w:p>
    <w:p w14:paraId="2CBAADB1" w14:textId="77777777" w:rsidR="00000000" w:rsidRDefault="00DD24A4">
      <w:pPr>
        <w:pStyle w:val="ac"/>
        <w:rPr>
          <w:rFonts w:hint="cs"/>
          <w:rtl/>
        </w:rPr>
      </w:pPr>
    </w:p>
    <w:p w14:paraId="10A62F54" w14:textId="77777777" w:rsidR="00000000" w:rsidRDefault="00DD24A4">
      <w:pPr>
        <w:pStyle w:val="ac"/>
        <w:rPr>
          <w:rtl/>
        </w:rPr>
      </w:pPr>
      <w:r>
        <w:rPr>
          <w:rFonts w:hint="eastAsia"/>
          <w:rtl/>
        </w:rPr>
        <w:t>חיים</w:t>
      </w:r>
      <w:r>
        <w:rPr>
          <w:rtl/>
        </w:rPr>
        <w:t xml:space="preserve"> אורון (מרצ):</w:t>
      </w:r>
    </w:p>
    <w:p w14:paraId="52725CB1" w14:textId="77777777" w:rsidR="00000000" w:rsidRDefault="00DD24A4">
      <w:pPr>
        <w:pStyle w:val="a"/>
        <w:rPr>
          <w:rFonts w:hint="cs"/>
          <w:rtl/>
        </w:rPr>
      </w:pPr>
      <w:bookmarkStart w:id="213" w:name="FS000001065T27_02_2003_20_09_34"/>
      <w:bookmarkEnd w:id="213"/>
    </w:p>
    <w:p w14:paraId="085ACE77" w14:textId="77777777" w:rsidR="00000000" w:rsidRDefault="00DD24A4">
      <w:pPr>
        <w:pStyle w:val="a"/>
        <w:rPr>
          <w:rFonts w:hint="cs"/>
          <w:rtl/>
        </w:rPr>
      </w:pPr>
      <w:r>
        <w:rPr>
          <w:rFonts w:hint="cs"/>
          <w:rtl/>
        </w:rPr>
        <w:t>הוא גם היה בפנים.</w:t>
      </w:r>
    </w:p>
    <w:p w14:paraId="1EAF6EBE" w14:textId="77777777" w:rsidR="00000000" w:rsidRDefault="00DD24A4">
      <w:pPr>
        <w:pStyle w:val="a"/>
        <w:rPr>
          <w:rtl/>
        </w:rPr>
      </w:pPr>
      <w:bookmarkStart w:id="214" w:name="FS000000427T27_02_2003_20_12_56C"/>
      <w:bookmarkEnd w:id="214"/>
    </w:p>
    <w:p w14:paraId="4B383BC0" w14:textId="77777777" w:rsidR="00000000" w:rsidRDefault="00DD24A4">
      <w:pPr>
        <w:pStyle w:val="Speaker"/>
        <w:rPr>
          <w:rtl/>
        </w:rPr>
      </w:pPr>
      <w:bookmarkStart w:id="215" w:name="FS000000557T27_02_2003_20_09_43"/>
      <w:bookmarkEnd w:id="215"/>
      <w:r>
        <w:rPr>
          <w:rFonts w:hint="eastAsia"/>
          <w:rtl/>
        </w:rPr>
        <w:t>עמיר</w:t>
      </w:r>
      <w:r>
        <w:rPr>
          <w:rtl/>
        </w:rPr>
        <w:t xml:space="preserve"> פרץ (עם אחד):</w:t>
      </w:r>
    </w:p>
    <w:p w14:paraId="47590E97" w14:textId="77777777" w:rsidR="00000000" w:rsidRDefault="00DD24A4">
      <w:pPr>
        <w:pStyle w:val="a"/>
        <w:rPr>
          <w:rFonts w:hint="cs"/>
          <w:rtl/>
        </w:rPr>
      </w:pPr>
    </w:p>
    <w:p w14:paraId="3E918887" w14:textId="77777777" w:rsidR="00000000" w:rsidRDefault="00DD24A4">
      <w:pPr>
        <w:pStyle w:val="a"/>
        <w:rPr>
          <w:rFonts w:hint="cs"/>
          <w:rtl/>
        </w:rPr>
      </w:pPr>
      <w:r>
        <w:rPr>
          <w:rFonts w:hint="cs"/>
          <w:rtl/>
        </w:rPr>
        <w:t>לא יודע. אני מוכן ליהנות מהספק. כרגע זו הממשלה הימנית ביותר. נכון, איווט? ואני מאוד מקווה שראש הממשלה יעשה הכול, שחלילה הממשלה הזאת לא תשדר - - -</w:t>
      </w:r>
    </w:p>
    <w:p w14:paraId="702F7C6E" w14:textId="77777777" w:rsidR="00000000" w:rsidRDefault="00DD24A4">
      <w:pPr>
        <w:pStyle w:val="a"/>
        <w:rPr>
          <w:rFonts w:hint="cs"/>
          <w:rtl/>
        </w:rPr>
      </w:pPr>
    </w:p>
    <w:p w14:paraId="68C57C8C" w14:textId="77777777" w:rsidR="00000000" w:rsidRDefault="00DD24A4">
      <w:pPr>
        <w:pStyle w:val="a"/>
        <w:rPr>
          <w:rFonts w:hint="cs"/>
          <w:rtl/>
        </w:rPr>
      </w:pPr>
      <w:r>
        <w:rPr>
          <w:rFonts w:hint="cs"/>
          <w:rtl/>
        </w:rPr>
        <w:t>חבר הכנסת ליברמן, לזכותך ייאמר שאתה לא מסתיר את זה, שאתה בא לכאן בהנאה גדולה ואומר: סתמתי את הדרך למדינה פל</w:t>
      </w:r>
      <w:r>
        <w:rPr>
          <w:rFonts w:hint="cs"/>
          <w:rtl/>
        </w:rPr>
        <w:t>סטינית, סתמתי את הדרך להורדת התנחלויות. מה זה חשוב נאום - איך הוא נקרא - הרצלייה? ואילו נאומים נוספים היו? - כפר-סבא או נאום אחר.</w:t>
      </w:r>
    </w:p>
    <w:p w14:paraId="7B47F8F9" w14:textId="77777777" w:rsidR="00000000" w:rsidRDefault="00DD24A4">
      <w:pPr>
        <w:bidi/>
        <w:rPr>
          <w:rFonts w:ascii="Arial" w:hAnsi="Arial" w:cs="Arial" w:hint="cs"/>
          <w:sz w:val="22"/>
          <w:szCs w:val="22"/>
          <w:rtl/>
          <w:lang w:eastAsia="he-IL"/>
        </w:rPr>
      </w:pPr>
    </w:p>
    <w:p w14:paraId="13275ACD" w14:textId="77777777" w:rsidR="00000000" w:rsidRDefault="00DD24A4">
      <w:pPr>
        <w:pStyle w:val="Speaker"/>
        <w:rPr>
          <w:rtl/>
        </w:rPr>
      </w:pPr>
      <w:bookmarkStart w:id="216" w:name="FS000000427T27_02_2003_20_11_51"/>
      <w:bookmarkEnd w:id="216"/>
      <w:r>
        <w:rPr>
          <w:rFonts w:hint="eastAsia"/>
          <w:rtl/>
        </w:rPr>
        <w:t>אביגדור</w:t>
      </w:r>
      <w:r>
        <w:rPr>
          <w:rtl/>
        </w:rPr>
        <w:t xml:space="preserve"> ליברמן (האיחוד הלאומי - ישראל ביתנו):</w:t>
      </w:r>
    </w:p>
    <w:p w14:paraId="67D32524" w14:textId="77777777" w:rsidR="00000000" w:rsidRDefault="00DD24A4">
      <w:pPr>
        <w:pStyle w:val="a"/>
        <w:rPr>
          <w:rFonts w:hint="cs"/>
          <w:rtl/>
        </w:rPr>
      </w:pPr>
    </w:p>
    <w:p w14:paraId="2A44B889" w14:textId="77777777" w:rsidR="00000000" w:rsidRDefault="00DD24A4">
      <w:pPr>
        <w:pStyle w:val="a"/>
        <w:rPr>
          <w:rFonts w:hint="cs"/>
          <w:rtl/>
        </w:rPr>
      </w:pPr>
      <w:r>
        <w:rPr>
          <w:rFonts w:hint="cs"/>
          <w:rtl/>
        </w:rPr>
        <w:t>נאום אום-אל-פחם.</w:t>
      </w:r>
    </w:p>
    <w:p w14:paraId="29682D2C" w14:textId="77777777" w:rsidR="00000000" w:rsidRDefault="00DD24A4">
      <w:pPr>
        <w:pStyle w:val="a"/>
        <w:ind w:firstLine="0"/>
        <w:rPr>
          <w:rFonts w:hint="cs"/>
          <w:rtl/>
        </w:rPr>
      </w:pPr>
    </w:p>
    <w:p w14:paraId="1C99BCD0" w14:textId="77777777" w:rsidR="00000000" w:rsidRDefault="00DD24A4">
      <w:pPr>
        <w:pStyle w:val="Speaker"/>
        <w:rPr>
          <w:rtl/>
        </w:rPr>
      </w:pPr>
      <w:bookmarkStart w:id="217" w:name="FS000000557T27_02_2003_20_13_20"/>
      <w:bookmarkEnd w:id="217"/>
      <w:r>
        <w:rPr>
          <w:rFonts w:hint="eastAsia"/>
          <w:rtl/>
        </w:rPr>
        <w:t>עמיר</w:t>
      </w:r>
      <w:r>
        <w:rPr>
          <w:rtl/>
        </w:rPr>
        <w:t xml:space="preserve"> פרץ (עם אחד):</w:t>
      </w:r>
    </w:p>
    <w:p w14:paraId="50ED4A82" w14:textId="77777777" w:rsidR="00000000" w:rsidRDefault="00DD24A4">
      <w:pPr>
        <w:pStyle w:val="a"/>
        <w:rPr>
          <w:rFonts w:hint="cs"/>
          <w:rtl/>
        </w:rPr>
      </w:pPr>
    </w:p>
    <w:p w14:paraId="3A5039FD" w14:textId="77777777" w:rsidR="00000000" w:rsidRDefault="00DD24A4">
      <w:pPr>
        <w:pStyle w:val="a"/>
        <w:rPr>
          <w:rFonts w:hint="cs"/>
          <w:rtl/>
        </w:rPr>
      </w:pPr>
      <w:r>
        <w:rPr>
          <w:rFonts w:hint="cs"/>
          <w:rtl/>
        </w:rPr>
        <w:t>אתה אומר: הממשלה הזאת היא בדמותך, היא בק</w:t>
      </w:r>
      <w:r>
        <w:rPr>
          <w:rFonts w:hint="cs"/>
          <w:rtl/>
        </w:rPr>
        <w:t>ווים שאתה מנחה.</w:t>
      </w:r>
    </w:p>
    <w:p w14:paraId="32CD73CE" w14:textId="77777777" w:rsidR="00000000" w:rsidRDefault="00DD24A4">
      <w:pPr>
        <w:pStyle w:val="ac"/>
        <w:rPr>
          <w:rFonts w:hint="cs"/>
          <w:rtl/>
        </w:rPr>
      </w:pPr>
      <w:r>
        <w:rPr>
          <w:rtl/>
        </w:rPr>
        <w:br w:type="page"/>
      </w:r>
    </w:p>
    <w:p w14:paraId="0EE077F6" w14:textId="77777777" w:rsidR="00000000" w:rsidRDefault="00DD24A4">
      <w:pPr>
        <w:pStyle w:val="ac"/>
        <w:rPr>
          <w:rtl/>
        </w:rPr>
      </w:pPr>
      <w:r>
        <w:rPr>
          <w:rFonts w:hint="eastAsia"/>
          <w:rtl/>
        </w:rPr>
        <w:t>מאיר</w:t>
      </w:r>
      <w:r>
        <w:rPr>
          <w:rtl/>
        </w:rPr>
        <w:t xml:space="preserve"> פרוש (יהדות התורה):</w:t>
      </w:r>
    </w:p>
    <w:p w14:paraId="5466CED7" w14:textId="77777777" w:rsidR="00000000" w:rsidRDefault="00DD24A4">
      <w:pPr>
        <w:pStyle w:val="a"/>
        <w:rPr>
          <w:rFonts w:hint="cs"/>
          <w:rtl/>
        </w:rPr>
      </w:pPr>
    </w:p>
    <w:p w14:paraId="0719E9F9" w14:textId="77777777" w:rsidR="00000000" w:rsidRDefault="00DD24A4">
      <w:pPr>
        <w:pStyle w:val="a"/>
        <w:rPr>
          <w:rFonts w:hint="cs"/>
          <w:rtl/>
        </w:rPr>
      </w:pPr>
      <w:r>
        <w:rPr>
          <w:rFonts w:hint="cs"/>
          <w:rtl/>
        </w:rPr>
        <w:t>שמת לב שנאום הרצלייה היה מנוקד?</w:t>
      </w:r>
    </w:p>
    <w:p w14:paraId="08319D19" w14:textId="77777777" w:rsidR="00000000" w:rsidRDefault="00DD24A4">
      <w:pPr>
        <w:pStyle w:val="SpeakerCon"/>
        <w:rPr>
          <w:rFonts w:hint="cs"/>
          <w:rtl/>
        </w:rPr>
      </w:pPr>
      <w:bookmarkStart w:id="218" w:name="FS000000557T27_02_2003_20_14_37C"/>
      <w:bookmarkEnd w:id="218"/>
    </w:p>
    <w:p w14:paraId="72647EED" w14:textId="77777777" w:rsidR="00000000" w:rsidRDefault="00DD24A4">
      <w:pPr>
        <w:pStyle w:val="SpeakerCon"/>
        <w:rPr>
          <w:rtl/>
        </w:rPr>
      </w:pPr>
      <w:r>
        <w:rPr>
          <w:rtl/>
        </w:rPr>
        <w:t>עמיר פרץ (עם אחד):</w:t>
      </w:r>
    </w:p>
    <w:p w14:paraId="146648CE" w14:textId="77777777" w:rsidR="00000000" w:rsidRDefault="00DD24A4">
      <w:pPr>
        <w:pStyle w:val="a"/>
        <w:rPr>
          <w:rtl/>
        </w:rPr>
      </w:pPr>
    </w:p>
    <w:p w14:paraId="3303C04F" w14:textId="77777777" w:rsidR="00000000" w:rsidRDefault="00DD24A4">
      <w:pPr>
        <w:pStyle w:val="a"/>
        <w:rPr>
          <w:rFonts w:hint="cs"/>
          <w:rtl/>
        </w:rPr>
      </w:pPr>
      <w:r>
        <w:rPr>
          <w:rFonts w:hint="cs"/>
          <w:rtl/>
        </w:rPr>
        <w:t>אדוני היושב-ראש, אתה מסוגל להגן עלי או לא?</w:t>
      </w:r>
    </w:p>
    <w:p w14:paraId="31F55664" w14:textId="77777777" w:rsidR="00000000" w:rsidRDefault="00DD24A4">
      <w:pPr>
        <w:pStyle w:val="SpeakerCon"/>
        <w:rPr>
          <w:rFonts w:hint="cs"/>
          <w:rtl/>
        </w:rPr>
      </w:pPr>
      <w:bookmarkStart w:id="219" w:name="FS000000557T27_02_2003_20_14_59C"/>
      <w:bookmarkEnd w:id="219"/>
    </w:p>
    <w:p w14:paraId="2BFFFCF1"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16976F63" w14:textId="77777777" w:rsidR="00000000" w:rsidRDefault="00DD24A4">
      <w:pPr>
        <w:pStyle w:val="SpeakerCon"/>
        <w:rPr>
          <w:rFonts w:hint="cs"/>
          <w:rtl/>
        </w:rPr>
      </w:pPr>
    </w:p>
    <w:p w14:paraId="4A98E788" w14:textId="77777777" w:rsidR="00000000" w:rsidRDefault="00DD24A4">
      <w:pPr>
        <w:pStyle w:val="a"/>
        <w:ind w:firstLine="0"/>
        <w:rPr>
          <w:rFonts w:hint="cs"/>
          <w:rtl/>
        </w:rPr>
      </w:pPr>
      <w:r>
        <w:rPr>
          <w:rFonts w:hint="cs"/>
          <w:rtl/>
        </w:rPr>
        <w:tab/>
        <w:t>כן. ממי אתה רוצה הגנה? אני רואה שאתה כבר מכתיר את טומי לפיד ליושב-ראש ההסתדרות הבא, ואני מבי</w:t>
      </w:r>
      <w:r>
        <w:rPr>
          <w:rFonts w:hint="cs"/>
          <w:rtl/>
        </w:rPr>
        <w:t>ן שאתה רוצה על-ידי כך להוציא אותו מהכנסת, כי אתה רוצה לחוקק חוק. עכשיו אתה מנהל שיחות עם אביגדור ליברמן. תגיד לי ממי אתה רוצה הגנה? בבקשה. חבר הכנסת אורון, זהו, הוא ביקש הגנה. מרגע זה הוא מקבל הגנה.</w:t>
      </w:r>
    </w:p>
    <w:p w14:paraId="66F71995" w14:textId="77777777" w:rsidR="00000000" w:rsidRDefault="00DD24A4">
      <w:pPr>
        <w:pStyle w:val="a"/>
        <w:ind w:firstLine="0"/>
        <w:rPr>
          <w:rFonts w:hint="cs"/>
          <w:rtl/>
        </w:rPr>
      </w:pPr>
    </w:p>
    <w:p w14:paraId="309D466A" w14:textId="77777777" w:rsidR="00000000" w:rsidRDefault="00DD24A4">
      <w:pPr>
        <w:pStyle w:val="ac"/>
        <w:rPr>
          <w:rtl/>
        </w:rPr>
      </w:pPr>
      <w:r>
        <w:rPr>
          <w:rFonts w:hint="eastAsia"/>
          <w:rtl/>
        </w:rPr>
        <w:t>חיים</w:t>
      </w:r>
      <w:r>
        <w:rPr>
          <w:rtl/>
        </w:rPr>
        <w:t xml:space="preserve"> אורון (מרצ):</w:t>
      </w:r>
    </w:p>
    <w:p w14:paraId="1CA32FD2" w14:textId="77777777" w:rsidR="00000000" w:rsidRDefault="00DD24A4">
      <w:pPr>
        <w:pStyle w:val="a"/>
        <w:rPr>
          <w:rFonts w:hint="cs"/>
          <w:rtl/>
        </w:rPr>
      </w:pPr>
    </w:p>
    <w:p w14:paraId="3B6E4090" w14:textId="77777777" w:rsidR="00000000" w:rsidRDefault="00DD24A4">
      <w:pPr>
        <w:pStyle w:val="a"/>
        <w:rPr>
          <w:rFonts w:hint="cs"/>
          <w:rtl/>
        </w:rPr>
      </w:pPr>
      <w:r>
        <w:rPr>
          <w:rFonts w:hint="cs"/>
          <w:rtl/>
        </w:rPr>
        <w:t xml:space="preserve">אני ואיווט ליברמן הסכמנו להגדרה שלו, </w:t>
      </w:r>
      <w:r>
        <w:rPr>
          <w:rFonts w:hint="cs"/>
          <w:rtl/>
        </w:rPr>
        <w:t>שזאת קואליציה שלהם עם המפד"ל בנושא המדיני, שלהם ושל שינוי בנושא החברתי. וזאת ההגדרה הכי מדויקת.</w:t>
      </w:r>
    </w:p>
    <w:p w14:paraId="0FAFB3C6" w14:textId="77777777" w:rsidR="00000000" w:rsidRDefault="00DD24A4">
      <w:pPr>
        <w:pStyle w:val="a"/>
        <w:ind w:firstLine="0"/>
        <w:rPr>
          <w:rFonts w:hint="cs"/>
          <w:rtl/>
        </w:rPr>
      </w:pPr>
    </w:p>
    <w:p w14:paraId="62907623" w14:textId="77777777" w:rsidR="00000000" w:rsidRDefault="00DD24A4">
      <w:pPr>
        <w:pStyle w:val="SpeakerCon"/>
        <w:rPr>
          <w:rtl/>
        </w:rPr>
      </w:pPr>
      <w:bookmarkStart w:id="220" w:name="FS000000557T27_02_2003_20_18_20C"/>
      <w:bookmarkEnd w:id="220"/>
      <w:r>
        <w:rPr>
          <w:rtl/>
        </w:rPr>
        <w:t>עמיר פרץ (עם אחד):</w:t>
      </w:r>
    </w:p>
    <w:p w14:paraId="5B111A4B" w14:textId="77777777" w:rsidR="00000000" w:rsidRDefault="00DD24A4">
      <w:pPr>
        <w:pStyle w:val="a"/>
        <w:rPr>
          <w:rtl/>
        </w:rPr>
      </w:pPr>
    </w:p>
    <w:p w14:paraId="3A2A9992" w14:textId="77777777" w:rsidR="00000000" w:rsidRDefault="00DD24A4">
      <w:pPr>
        <w:pStyle w:val="a"/>
        <w:rPr>
          <w:rFonts w:hint="cs"/>
          <w:rtl/>
        </w:rPr>
      </w:pPr>
      <w:r>
        <w:rPr>
          <w:rFonts w:hint="cs"/>
          <w:rtl/>
        </w:rPr>
        <w:t>אז תן לי. תן לי הזדמנות, מה שנקרא, לפרשן אותו.</w:t>
      </w:r>
    </w:p>
    <w:p w14:paraId="0F524637" w14:textId="77777777" w:rsidR="00000000" w:rsidRDefault="00DD24A4">
      <w:pPr>
        <w:pStyle w:val="a"/>
        <w:rPr>
          <w:rFonts w:hint="cs"/>
          <w:rtl/>
        </w:rPr>
      </w:pPr>
    </w:p>
    <w:p w14:paraId="625C6D17" w14:textId="77777777" w:rsidR="00000000" w:rsidRDefault="00DD24A4">
      <w:pPr>
        <w:pStyle w:val="a"/>
        <w:rPr>
          <w:rFonts w:hint="cs"/>
          <w:rtl/>
        </w:rPr>
      </w:pPr>
      <w:r>
        <w:rPr>
          <w:rFonts w:hint="cs"/>
          <w:rtl/>
        </w:rPr>
        <w:t xml:space="preserve">אני יודע שיעלו עוד הרבה מאוד לדוכן הזה ויאמרו: איזו ממשלה ימנית זאת, איזו ממשלה ימנית זאת. </w:t>
      </w:r>
      <w:r>
        <w:rPr>
          <w:rFonts w:hint="cs"/>
          <w:rtl/>
        </w:rPr>
        <w:t>והעם בישראל יקשיב ויבין שמדובר בממשלה ימנית בתחום המדיני. ואני רוצה להתמקד בממשלה הימנית בתחום החברתי-הכלכלי. כי פעם ראשונה, פעם ראשונה, שמוקמת ממשלה ימנית, שלא רק מגיעים אליה שרים חדשים ורעבים, רעבים לכיסאות, רעבים לג'ובים, מגיעים אליה שרים שהריר נוטף משפ</w:t>
      </w:r>
      <w:r>
        <w:rPr>
          <w:rFonts w:hint="cs"/>
          <w:rtl/>
        </w:rPr>
        <w:t>תותיהם, הם מחכים לרגע שיוכלו להצביע בעד הקיצוצים והגזירות, כאילו זה הדבר החשוב ביותר שהם הולכים לעשות בממשלה.</w:t>
      </w:r>
    </w:p>
    <w:p w14:paraId="0ED205A4" w14:textId="77777777" w:rsidR="00000000" w:rsidRDefault="00DD24A4">
      <w:pPr>
        <w:pStyle w:val="a"/>
        <w:rPr>
          <w:rFonts w:hint="cs"/>
          <w:rtl/>
        </w:rPr>
      </w:pPr>
    </w:p>
    <w:p w14:paraId="2A2F28D7" w14:textId="77777777" w:rsidR="00000000" w:rsidRDefault="00DD24A4">
      <w:pPr>
        <w:pStyle w:val="a"/>
        <w:rPr>
          <w:rFonts w:hint="cs"/>
          <w:rtl/>
        </w:rPr>
      </w:pPr>
      <w:r>
        <w:rPr>
          <w:rFonts w:hint="cs"/>
          <w:rtl/>
        </w:rPr>
        <w:t xml:space="preserve">אני יודע שהיו ממשלות קודמות, ואני יודע שהממשלות הקודמות גזרו עלינו גזירות שמעולם לא היו </w:t>
      </w:r>
      <w:r>
        <w:rPr>
          <w:rtl/>
        </w:rPr>
        <w:t>–</w:t>
      </w:r>
      <w:r>
        <w:rPr>
          <w:rFonts w:hint="cs"/>
          <w:rtl/>
        </w:rPr>
        <w:t xml:space="preserve"> במשך שנתיים וחצי הורידו קרוב ל=25 מיליארד שקל מבסיס התק</w:t>
      </w:r>
      <w:r>
        <w:rPr>
          <w:rFonts w:hint="cs"/>
          <w:rtl/>
        </w:rPr>
        <w:t>ציב. 25 מיליארד שקל. ואם היה פה ראש הממשלה הייתי אומר לו שאני מוכן לתת לו את הקרדיט שהם עשו זאת מחוסר ברירה. אבל ממשלה שטרם הוקמה, שכל שריה מצהירים שהברירה הכי טובה היא לקצץ ולגזור גזירות קשות על הציבורים החלשים ביותר?</w:t>
      </w:r>
    </w:p>
    <w:p w14:paraId="6E3E85C9" w14:textId="77777777" w:rsidR="00000000" w:rsidRDefault="00DD24A4">
      <w:pPr>
        <w:pStyle w:val="a"/>
        <w:rPr>
          <w:rFonts w:hint="cs"/>
          <w:rtl/>
        </w:rPr>
      </w:pPr>
    </w:p>
    <w:p w14:paraId="6F9F6D5F" w14:textId="77777777" w:rsidR="00000000" w:rsidRDefault="00DD24A4">
      <w:pPr>
        <w:pStyle w:val="a"/>
        <w:rPr>
          <w:rFonts w:hint="cs"/>
          <w:rtl/>
        </w:rPr>
      </w:pPr>
      <w:r>
        <w:rPr>
          <w:rFonts w:hint="cs"/>
          <w:rtl/>
        </w:rPr>
        <w:t>אדוני היושב-ראש, אם תוכל, תעביר בשמי</w:t>
      </w:r>
      <w:r>
        <w:rPr>
          <w:rFonts w:hint="cs"/>
          <w:rtl/>
        </w:rPr>
        <w:t xml:space="preserve"> לראש הממשלה, שאני מקווה שמחר בבוקר, אחרי שהוא יעמוד בראש הממשלה החדשה, שהדבר הראשון שהוא יעשה, שבדרכו הביתה, לחווה, ייכנס רגע לשדרות וייגש לאותה קבוצת עובדים מ"רשף טכנולוגיות", שבמדינת ישראל, תחת ראשותו הוא, ריססו אותם בגז מדמיע. וכולנו יודעים מה הקונוטצי</w:t>
      </w:r>
      <w:r>
        <w:rPr>
          <w:rFonts w:hint="cs"/>
          <w:rtl/>
        </w:rPr>
        <w:t>ה של ריסוס בגז, מה זה אומר לכל מי שנמצא כאן. הייתי רוצה שהוא ילך אליהם ויגיד להם מה התקווה שהממשלה הזאת נותנת להם. האם יש להם סיכוי תחת המעטה הקשה הזה של עיר שסופגת "קסאמים", שצריכה לעמוד בחזית הביטחונית, שמשלמת היום את המחיר הגדול ביותר של הקונפליקט.</w:t>
      </w:r>
    </w:p>
    <w:p w14:paraId="5233D15E" w14:textId="77777777" w:rsidR="00000000" w:rsidRDefault="00DD24A4">
      <w:pPr>
        <w:pStyle w:val="ac"/>
        <w:rPr>
          <w:rFonts w:hint="cs"/>
          <w:rtl/>
        </w:rPr>
      </w:pPr>
      <w:bookmarkStart w:id="221" w:name="FS000000427T27_02_2003_20_12_15C"/>
      <w:bookmarkEnd w:id="221"/>
    </w:p>
    <w:p w14:paraId="28F3E6BB" w14:textId="77777777" w:rsidR="00000000" w:rsidRDefault="00DD24A4">
      <w:pPr>
        <w:pStyle w:val="ac"/>
        <w:rPr>
          <w:rtl/>
        </w:rPr>
      </w:pPr>
      <w:r>
        <w:rPr>
          <w:rFonts w:hint="eastAsia"/>
          <w:rtl/>
        </w:rPr>
        <w:t>א</w:t>
      </w:r>
      <w:r>
        <w:rPr>
          <w:rFonts w:hint="cs"/>
          <w:rtl/>
        </w:rPr>
        <w:t>תי</w:t>
      </w:r>
      <w:r>
        <w:rPr>
          <w:rtl/>
        </w:rPr>
        <w:t xml:space="preserve"> לבני (שינוי):</w:t>
      </w:r>
    </w:p>
    <w:p w14:paraId="2FE756C5" w14:textId="77777777" w:rsidR="00000000" w:rsidRDefault="00DD24A4">
      <w:pPr>
        <w:pStyle w:val="a"/>
        <w:rPr>
          <w:rFonts w:hint="cs"/>
          <w:rtl/>
        </w:rPr>
      </w:pPr>
    </w:p>
    <w:p w14:paraId="58F89E4E" w14:textId="77777777" w:rsidR="00000000" w:rsidRDefault="00DD24A4">
      <w:pPr>
        <w:pStyle w:val="a"/>
        <w:rPr>
          <w:rFonts w:hint="cs"/>
          <w:rtl/>
        </w:rPr>
      </w:pPr>
      <w:r>
        <w:rPr>
          <w:rFonts w:hint="cs"/>
          <w:rtl/>
        </w:rPr>
        <w:t>מה עם קרן הפנסיה?</w:t>
      </w:r>
    </w:p>
    <w:p w14:paraId="54DDEEE6" w14:textId="77777777" w:rsidR="00000000" w:rsidRDefault="00DD24A4">
      <w:pPr>
        <w:pStyle w:val="ac"/>
        <w:rPr>
          <w:rFonts w:hint="cs"/>
          <w:rtl/>
        </w:rPr>
      </w:pPr>
    </w:p>
    <w:p w14:paraId="6122E237" w14:textId="77777777" w:rsidR="00000000" w:rsidRDefault="00DD24A4">
      <w:pPr>
        <w:pStyle w:val="ac"/>
        <w:rPr>
          <w:rtl/>
        </w:rPr>
      </w:pPr>
      <w:r>
        <w:rPr>
          <w:rFonts w:hint="eastAsia"/>
          <w:rtl/>
        </w:rPr>
        <w:t>אילן</w:t>
      </w:r>
      <w:r>
        <w:rPr>
          <w:rtl/>
        </w:rPr>
        <w:t xml:space="preserve"> שלגי (שינוי):</w:t>
      </w:r>
    </w:p>
    <w:p w14:paraId="124D5111" w14:textId="77777777" w:rsidR="00000000" w:rsidRDefault="00DD24A4">
      <w:pPr>
        <w:pStyle w:val="a"/>
        <w:rPr>
          <w:rFonts w:hint="cs"/>
          <w:rtl/>
        </w:rPr>
      </w:pPr>
    </w:p>
    <w:p w14:paraId="3B2BC108" w14:textId="77777777" w:rsidR="00000000" w:rsidRDefault="00DD24A4">
      <w:pPr>
        <w:pStyle w:val="a"/>
        <w:rPr>
          <w:rFonts w:hint="cs"/>
          <w:rtl/>
        </w:rPr>
      </w:pPr>
      <w:r>
        <w:rPr>
          <w:rFonts w:hint="cs"/>
          <w:rtl/>
        </w:rPr>
        <w:t>מה עם הקרן של פועלי הבניין?</w:t>
      </w:r>
    </w:p>
    <w:p w14:paraId="1899312A" w14:textId="77777777" w:rsidR="00000000" w:rsidRDefault="00DD24A4">
      <w:pPr>
        <w:pStyle w:val="a"/>
        <w:ind w:firstLine="0"/>
        <w:rPr>
          <w:rFonts w:hint="cs"/>
          <w:rtl/>
        </w:rPr>
      </w:pPr>
    </w:p>
    <w:p w14:paraId="47FFE941"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3FA44A04" w14:textId="77777777" w:rsidR="00000000" w:rsidRDefault="00DD24A4">
      <w:pPr>
        <w:pStyle w:val="a"/>
        <w:ind w:firstLine="0"/>
        <w:rPr>
          <w:rFonts w:hint="cs"/>
          <w:rtl/>
        </w:rPr>
      </w:pPr>
    </w:p>
    <w:p w14:paraId="1CB84868" w14:textId="77777777" w:rsidR="00000000" w:rsidRDefault="00DD24A4">
      <w:pPr>
        <w:pStyle w:val="a"/>
        <w:ind w:firstLine="0"/>
        <w:rPr>
          <w:rFonts w:hint="cs"/>
          <w:rtl/>
        </w:rPr>
      </w:pPr>
      <w:r>
        <w:rPr>
          <w:rFonts w:hint="cs"/>
          <w:rtl/>
        </w:rPr>
        <w:tab/>
        <w:t>סליחה, תן לו לדבר.</w:t>
      </w:r>
    </w:p>
    <w:p w14:paraId="64BE8629" w14:textId="77777777" w:rsidR="00000000" w:rsidRDefault="00DD24A4">
      <w:pPr>
        <w:pStyle w:val="a"/>
        <w:ind w:firstLine="0"/>
        <w:rPr>
          <w:rFonts w:hint="cs"/>
          <w:rtl/>
        </w:rPr>
      </w:pPr>
    </w:p>
    <w:p w14:paraId="7C2DBE90" w14:textId="77777777" w:rsidR="00000000" w:rsidRDefault="00DD24A4">
      <w:pPr>
        <w:pStyle w:val="SpeakerCon"/>
        <w:rPr>
          <w:rtl/>
        </w:rPr>
      </w:pPr>
      <w:bookmarkStart w:id="222" w:name="FS000000557T27_02_2003_20_25_47C"/>
      <w:bookmarkEnd w:id="222"/>
      <w:r>
        <w:rPr>
          <w:rtl/>
        </w:rPr>
        <w:t>עמיר פרץ (עם אחד):</w:t>
      </w:r>
    </w:p>
    <w:p w14:paraId="01F49B31" w14:textId="77777777" w:rsidR="00000000" w:rsidRDefault="00DD24A4">
      <w:pPr>
        <w:pStyle w:val="a"/>
        <w:rPr>
          <w:rtl/>
        </w:rPr>
      </w:pPr>
    </w:p>
    <w:p w14:paraId="1FF26A77" w14:textId="77777777" w:rsidR="00000000" w:rsidRDefault="00DD24A4">
      <w:pPr>
        <w:pStyle w:val="a"/>
        <w:rPr>
          <w:rFonts w:hint="cs"/>
          <w:rtl/>
        </w:rPr>
      </w:pPr>
      <w:r>
        <w:rPr>
          <w:rFonts w:hint="cs"/>
          <w:rtl/>
        </w:rPr>
        <w:t>תירגע, עוד לא עשית שום דבר כדי שתתקיף מישהו. אחרי שתעשה משהו, תודיע לי.</w:t>
      </w:r>
    </w:p>
    <w:p w14:paraId="31EB0B89" w14:textId="77777777" w:rsidR="00000000" w:rsidRDefault="00DD24A4">
      <w:pPr>
        <w:pStyle w:val="a"/>
        <w:ind w:firstLine="0"/>
        <w:rPr>
          <w:rFonts w:hint="cs"/>
          <w:rtl/>
        </w:rPr>
      </w:pPr>
    </w:p>
    <w:p w14:paraId="21264902"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54CB9B15" w14:textId="77777777" w:rsidR="00000000" w:rsidRDefault="00DD24A4">
      <w:pPr>
        <w:pStyle w:val="a"/>
        <w:ind w:firstLine="0"/>
        <w:rPr>
          <w:rFonts w:hint="cs"/>
          <w:rtl/>
        </w:rPr>
      </w:pPr>
    </w:p>
    <w:p w14:paraId="220947CD" w14:textId="77777777" w:rsidR="00000000" w:rsidRDefault="00DD24A4">
      <w:pPr>
        <w:pStyle w:val="a"/>
        <w:ind w:firstLine="720"/>
        <w:rPr>
          <w:rFonts w:hint="cs"/>
          <w:rtl/>
        </w:rPr>
      </w:pPr>
      <w:r>
        <w:rPr>
          <w:rFonts w:hint="cs"/>
          <w:rtl/>
        </w:rPr>
        <w:t>ניתן לכם את רש</w:t>
      </w:r>
      <w:r>
        <w:rPr>
          <w:rFonts w:hint="cs"/>
          <w:rtl/>
        </w:rPr>
        <w:t>ות הדיבור.</w:t>
      </w:r>
    </w:p>
    <w:p w14:paraId="59144EC6" w14:textId="77777777" w:rsidR="00000000" w:rsidRDefault="00DD24A4">
      <w:pPr>
        <w:pStyle w:val="a"/>
        <w:ind w:firstLine="0"/>
        <w:rPr>
          <w:rFonts w:hint="cs"/>
          <w:rtl/>
        </w:rPr>
      </w:pPr>
    </w:p>
    <w:p w14:paraId="7B1EF0D2" w14:textId="77777777" w:rsidR="00000000" w:rsidRDefault="00DD24A4">
      <w:pPr>
        <w:pStyle w:val="ac"/>
        <w:rPr>
          <w:rtl/>
        </w:rPr>
      </w:pPr>
      <w:r>
        <w:rPr>
          <w:rFonts w:hint="eastAsia"/>
          <w:rtl/>
        </w:rPr>
        <w:t>אילן</w:t>
      </w:r>
      <w:r>
        <w:rPr>
          <w:rtl/>
        </w:rPr>
        <w:t xml:space="preserve"> ליבוביץ (שינוי):</w:t>
      </w:r>
    </w:p>
    <w:p w14:paraId="6D09A1E5" w14:textId="77777777" w:rsidR="00000000" w:rsidRDefault="00DD24A4">
      <w:pPr>
        <w:pStyle w:val="a"/>
        <w:rPr>
          <w:rFonts w:hint="cs"/>
          <w:rtl/>
        </w:rPr>
      </w:pPr>
    </w:p>
    <w:p w14:paraId="2594C6E7" w14:textId="77777777" w:rsidR="00000000" w:rsidRDefault="00DD24A4">
      <w:pPr>
        <w:pStyle w:val="a"/>
        <w:rPr>
          <w:rFonts w:hint="cs"/>
          <w:rtl/>
        </w:rPr>
      </w:pPr>
      <w:r>
        <w:rPr>
          <w:rFonts w:hint="cs"/>
          <w:rtl/>
        </w:rPr>
        <w:t>מה אתה עשית?</w:t>
      </w:r>
    </w:p>
    <w:p w14:paraId="579F575F" w14:textId="77777777" w:rsidR="00000000" w:rsidRDefault="00DD24A4">
      <w:pPr>
        <w:pStyle w:val="a"/>
        <w:rPr>
          <w:rFonts w:hint="cs"/>
          <w:rtl/>
        </w:rPr>
      </w:pPr>
    </w:p>
    <w:p w14:paraId="16E7ADFB" w14:textId="77777777" w:rsidR="00000000" w:rsidRDefault="00DD24A4">
      <w:pPr>
        <w:pStyle w:val="SpeakerCon"/>
        <w:rPr>
          <w:rtl/>
        </w:rPr>
      </w:pPr>
      <w:bookmarkStart w:id="223" w:name="FS000000557T27_02_2003_20_26_27C"/>
      <w:bookmarkEnd w:id="223"/>
      <w:r>
        <w:rPr>
          <w:rtl/>
        </w:rPr>
        <w:t>עמיר פרץ (עם אחד):</w:t>
      </w:r>
    </w:p>
    <w:p w14:paraId="510A4130" w14:textId="77777777" w:rsidR="00000000" w:rsidRDefault="00DD24A4">
      <w:pPr>
        <w:pStyle w:val="a"/>
        <w:rPr>
          <w:rtl/>
        </w:rPr>
      </w:pPr>
    </w:p>
    <w:p w14:paraId="1173A176" w14:textId="77777777" w:rsidR="00000000" w:rsidRDefault="00DD24A4">
      <w:pPr>
        <w:pStyle w:val="a"/>
        <w:rPr>
          <w:rFonts w:hint="cs"/>
          <w:rtl/>
        </w:rPr>
      </w:pPr>
      <w:r>
        <w:rPr>
          <w:rFonts w:hint="cs"/>
          <w:rtl/>
        </w:rPr>
        <w:t>תירגע.</w:t>
      </w:r>
    </w:p>
    <w:p w14:paraId="1C05E93C" w14:textId="77777777" w:rsidR="00000000" w:rsidRDefault="00DD24A4">
      <w:pPr>
        <w:pStyle w:val="a"/>
        <w:ind w:firstLine="0"/>
        <w:rPr>
          <w:rFonts w:hint="cs"/>
          <w:rtl/>
        </w:rPr>
      </w:pPr>
    </w:p>
    <w:p w14:paraId="29D17392" w14:textId="77777777" w:rsidR="00000000" w:rsidRDefault="00DD24A4">
      <w:pPr>
        <w:pStyle w:val="ac"/>
        <w:rPr>
          <w:rtl/>
        </w:rPr>
      </w:pPr>
      <w:r>
        <w:rPr>
          <w:rFonts w:hint="eastAsia"/>
          <w:rtl/>
        </w:rPr>
        <w:t>אילן</w:t>
      </w:r>
      <w:r>
        <w:rPr>
          <w:rtl/>
        </w:rPr>
        <w:t xml:space="preserve"> שלגי (שינוי):</w:t>
      </w:r>
    </w:p>
    <w:p w14:paraId="634B7A89" w14:textId="77777777" w:rsidR="00000000" w:rsidRDefault="00DD24A4">
      <w:pPr>
        <w:pStyle w:val="a"/>
        <w:rPr>
          <w:rFonts w:hint="cs"/>
          <w:rtl/>
        </w:rPr>
      </w:pPr>
    </w:p>
    <w:p w14:paraId="61A8B315" w14:textId="77777777" w:rsidR="00000000" w:rsidRDefault="00DD24A4">
      <w:pPr>
        <w:pStyle w:val="a"/>
        <w:rPr>
          <w:rFonts w:hint="cs"/>
          <w:rtl/>
        </w:rPr>
      </w:pPr>
      <w:r>
        <w:rPr>
          <w:rFonts w:hint="cs"/>
          <w:rtl/>
        </w:rPr>
        <w:t>אני עצמי עשיתי כל החיים שלי.</w:t>
      </w:r>
    </w:p>
    <w:p w14:paraId="1FEB1A40" w14:textId="77777777" w:rsidR="00000000" w:rsidRDefault="00DD24A4">
      <w:pPr>
        <w:pStyle w:val="a"/>
        <w:ind w:firstLine="0"/>
        <w:rPr>
          <w:rFonts w:hint="cs"/>
          <w:rtl/>
        </w:rPr>
      </w:pPr>
    </w:p>
    <w:p w14:paraId="195AD920"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4D486C3A" w14:textId="77777777" w:rsidR="00000000" w:rsidRDefault="00DD24A4">
      <w:pPr>
        <w:pStyle w:val="a"/>
        <w:ind w:firstLine="0"/>
        <w:rPr>
          <w:rFonts w:hint="cs"/>
          <w:rtl/>
        </w:rPr>
      </w:pPr>
    </w:p>
    <w:p w14:paraId="6E6CD179" w14:textId="77777777" w:rsidR="00000000" w:rsidRDefault="00DD24A4">
      <w:pPr>
        <w:pStyle w:val="a"/>
        <w:ind w:firstLine="720"/>
        <w:rPr>
          <w:rFonts w:hint="cs"/>
          <w:rtl/>
        </w:rPr>
      </w:pPr>
      <w:r>
        <w:rPr>
          <w:rFonts w:hint="cs"/>
          <w:rtl/>
        </w:rPr>
        <w:t>חבר הכנסת שלגי.</w:t>
      </w:r>
    </w:p>
    <w:p w14:paraId="5FACF814" w14:textId="77777777" w:rsidR="00000000" w:rsidRDefault="00DD24A4">
      <w:pPr>
        <w:pStyle w:val="SpeakerCon"/>
        <w:rPr>
          <w:rFonts w:hint="cs"/>
          <w:rtl/>
        </w:rPr>
      </w:pPr>
      <w:bookmarkStart w:id="224" w:name="FS000000557T27_02_2003_20_27_52C"/>
      <w:bookmarkEnd w:id="224"/>
    </w:p>
    <w:p w14:paraId="09B6117A" w14:textId="77777777" w:rsidR="00000000" w:rsidRDefault="00DD24A4">
      <w:pPr>
        <w:pStyle w:val="SpeakerCon"/>
        <w:rPr>
          <w:rtl/>
        </w:rPr>
      </w:pPr>
      <w:r>
        <w:rPr>
          <w:rtl/>
        </w:rPr>
        <w:t>עמיר פרץ (עם אחד):</w:t>
      </w:r>
    </w:p>
    <w:p w14:paraId="28C9329D" w14:textId="77777777" w:rsidR="00000000" w:rsidRDefault="00DD24A4">
      <w:pPr>
        <w:pStyle w:val="a"/>
        <w:rPr>
          <w:rtl/>
        </w:rPr>
      </w:pPr>
    </w:p>
    <w:p w14:paraId="49A77AD7" w14:textId="77777777" w:rsidR="00000000" w:rsidRDefault="00DD24A4">
      <w:pPr>
        <w:pStyle w:val="a"/>
        <w:rPr>
          <w:rFonts w:hint="cs"/>
          <w:rtl/>
        </w:rPr>
      </w:pPr>
      <w:r>
        <w:rPr>
          <w:rFonts w:hint="cs"/>
          <w:rtl/>
        </w:rPr>
        <w:t>תירגע. בחיים שלך עדיין לא שילמת לנו שקל, אז תירגע. ואנחנו מבקשים לא לק</w:t>
      </w:r>
      <w:r>
        <w:rPr>
          <w:rFonts w:hint="cs"/>
          <w:rtl/>
        </w:rPr>
        <w:t>בל לעולם את השקל שלך.</w:t>
      </w:r>
    </w:p>
    <w:p w14:paraId="392060B9" w14:textId="77777777" w:rsidR="00000000" w:rsidRDefault="00DD24A4">
      <w:pPr>
        <w:pStyle w:val="a"/>
        <w:ind w:firstLine="0"/>
        <w:rPr>
          <w:rFonts w:hint="cs"/>
          <w:rtl/>
        </w:rPr>
      </w:pPr>
    </w:p>
    <w:p w14:paraId="2A2B7226"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5FC6E695" w14:textId="77777777" w:rsidR="00000000" w:rsidRDefault="00DD24A4">
      <w:pPr>
        <w:pStyle w:val="a"/>
        <w:ind w:firstLine="0"/>
        <w:rPr>
          <w:rFonts w:hint="cs"/>
          <w:rtl/>
        </w:rPr>
      </w:pPr>
    </w:p>
    <w:p w14:paraId="6C88C69B" w14:textId="77777777" w:rsidR="00000000" w:rsidRDefault="00DD24A4">
      <w:pPr>
        <w:pStyle w:val="a"/>
        <w:ind w:firstLine="0"/>
        <w:rPr>
          <w:rFonts w:hint="cs"/>
          <w:rtl/>
        </w:rPr>
      </w:pPr>
      <w:r>
        <w:rPr>
          <w:rFonts w:hint="cs"/>
          <w:rtl/>
        </w:rPr>
        <w:tab/>
        <w:t>בבקשה, אדוני.</w:t>
      </w:r>
    </w:p>
    <w:p w14:paraId="56381866" w14:textId="77777777" w:rsidR="00000000" w:rsidRDefault="00DD24A4">
      <w:pPr>
        <w:pStyle w:val="a"/>
        <w:ind w:firstLine="0"/>
        <w:rPr>
          <w:rFonts w:hint="cs"/>
          <w:rtl/>
        </w:rPr>
      </w:pPr>
    </w:p>
    <w:p w14:paraId="410CF711" w14:textId="77777777" w:rsidR="00000000" w:rsidRDefault="00DD24A4">
      <w:pPr>
        <w:pStyle w:val="SpeakerCon"/>
        <w:rPr>
          <w:rtl/>
        </w:rPr>
      </w:pPr>
      <w:bookmarkStart w:id="225" w:name="FS000000557T27_02_2003_20_28_42C"/>
      <w:bookmarkEnd w:id="225"/>
      <w:r>
        <w:rPr>
          <w:rtl/>
        </w:rPr>
        <w:t>עמיר פרץ (עם אחד):</w:t>
      </w:r>
    </w:p>
    <w:p w14:paraId="296F243D" w14:textId="77777777" w:rsidR="00000000" w:rsidRDefault="00DD24A4">
      <w:pPr>
        <w:pStyle w:val="a"/>
        <w:rPr>
          <w:rtl/>
        </w:rPr>
      </w:pPr>
    </w:p>
    <w:p w14:paraId="27CE0291" w14:textId="77777777" w:rsidR="00000000" w:rsidRDefault="00DD24A4">
      <w:pPr>
        <w:pStyle w:val="a"/>
        <w:rPr>
          <w:rFonts w:hint="cs"/>
          <w:rtl/>
        </w:rPr>
      </w:pPr>
      <w:r>
        <w:rPr>
          <w:rFonts w:hint="cs"/>
          <w:rtl/>
        </w:rPr>
        <w:t>אני מאוד מקווה - - -</w:t>
      </w:r>
    </w:p>
    <w:p w14:paraId="25453651" w14:textId="77777777" w:rsidR="00000000" w:rsidRDefault="00DD24A4">
      <w:pPr>
        <w:pStyle w:val="a"/>
        <w:ind w:firstLine="0"/>
        <w:rPr>
          <w:rFonts w:hint="cs"/>
          <w:rtl/>
        </w:rPr>
      </w:pPr>
    </w:p>
    <w:p w14:paraId="6B417965" w14:textId="77777777" w:rsidR="00000000" w:rsidRDefault="00DD24A4">
      <w:pPr>
        <w:pStyle w:val="ac"/>
        <w:rPr>
          <w:rtl/>
        </w:rPr>
      </w:pPr>
      <w:r>
        <w:rPr>
          <w:rFonts w:hint="eastAsia"/>
          <w:rtl/>
        </w:rPr>
        <w:t>משה</w:t>
      </w:r>
      <w:r>
        <w:rPr>
          <w:rtl/>
        </w:rPr>
        <w:t xml:space="preserve"> גפני (יהדות התורה):</w:t>
      </w:r>
    </w:p>
    <w:p w14:paraId="49DB0BD4" w14:textId="77777777" w:rsidR="00000000" w:rsidRDefault="00DD24A4">
      <w:pPr>
        <w:pStyle w:val="a"/>
        <w:rPr>
          <w:rFonts w:hint="cs"/>
          <w:rtl/>
        </w:rPr>
      </w:pPr>
    </w:p>
    <w:p w14:paraId="7361B2D5" w14:textId="77777777" w:rsidR="00000000" w:rsidRDefault="00DD24A4">
      <w:pPr>
        <w:pStyle w:val="a"/>
        <w:rPr>
          <w:rFonts w:hint="cs"/>
          <w:rtl/>
        </w:rPr>
      </w:pPr>
      <w:r>
        <w:rPr>
          <w:rFonts w:hint="cs"/>
          <w:rtl/>
        </w:rPr>
        <w:t>לא אכפת לכם בכלל מהעובדים?</w:t>
      </w:r>
    </w:p>
    <w:p w14:paraId="06168806" w14:textId="77777777" w:rsidR="00000000" w:rsidRDefault="00DD24A4">
      <w:pPr>
        <w:pStyle w:val="a"/>
        <w:ind w:firstLine="0"/>
        <w:rPr>
          <w:rFonts w:hint="cs"/>
          <w:rtl/>
        </w:rPr>
      </w:pPr>
    </w:p>
    <w:p w14:paraId="296CFE5C"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5566E164" w14:textId="77777777" w:rsidR="00000000" w:rsidRDefault="00DD24A4">
      <w:pPr>
        <w:pStyle w:val="a"/>
        <w:ind w:firstLine="0"/>
        <w:rPr>
          <w:rFonts w:hint="cs"/>
          <w:rtl/>
        </w:rPr>
      </w:pPr>
    </w:p>
    <w:p w14:paraId="66E1AE97" w14:textId="77777777" w:rsidR="00000000" w:rsidRDefault="00DD24A4">
      <w:pPr>
        <w:pStyle w:val="a"/>
        <w:ind w:firstLine="0"/>
        <w:rPr>
          <w:rFonts w:hint="cs"/>
          <w:rtl/>
        </w:rPr>
      </w:pPr>
      <w:r>
        <w:rPr>
          <w:rFonts w:hint="cs"/>
          <w:rtl/>
        </w:rPr>
        <w:tab/>
        <w:t>אתה חייב להיות מעורב בכל דבר?</w:t>
      </w:r>
    </w:p>
    <w:p w14:paraId="7AF3BAF5" w14:textId="77777777" w:rsidR="00000000" w:rsidRDefault="00DD24A4">
      <w:pPr>
        <w:pStyle w:val="a"/>
        <w:ind w:firstLine="0"/>
        <w:rPr>
          <w:rFonts w:hint="cs"/>
          <w:rtl/>
        </w:rPr>
      </w:pPr>
    </w:p>
    <w:p w14:paraId="73583C9E" w14:textId="77777777" w:rsidR="00000000" w:rsidRDefault="00DD24A4">
      <w:pPr>
        <w:pStyle w:val="ac"/>
        <w:rPr>
          <w:rtl/>
        </w:rPr>
      </w:pPr>
      <w:r>
        <w:rPr>
          <w:rFonts w:hint="eastAsia"/>
          <w:rtl/>
        </w:rPr>
        <w:t>משה</w:t>
      </w:r>
      <w:r>
        <w:rPr>
          <w:rtl/>
        </w:rPr>
        <w:t xml:space="preserve"> גפני (יהדות התורה):</w:t>
      </w:r>
    </w:p>
    <w:p w14:paraId="1B1A5DBB" w14:textId="77777777" w:rsidR="00000000" w:rsidRDefault="00DD24A4">
      <w:pPr>
        <w:pStyle w:val="a"/>
        <w:rPr>
          <w:rFonts w:hint="cs"/>
          <w:rtl/>
        </w:rPr>
      </w:pPr>
    </w:p>
    <w:p w14:paraId="5D8A8ACD" w14:textId="77777777" w:rsidR="00000000" w:rsidRDefault="00DD24A4">
      <w:pPr>
        <w:pStyle w:val="a"/>
        <w:rPr>
          <w:rFonts w:hint="cs"/>
          <w:rtl/>
        </w:rPr>
      </w:pPr>
      <w:r>
        <w:rPr>
          <w:rFonts w:hint="cs"/>
          <w:rtl/>
        </w:rPr>
        <w:t>סתם שאלתי.</w:t>
      </w:r>
    </w:p>
    <w:p w14:paraId="26FBB955" w14:textId="77777777" w:rsidR="00000000" w:rsidRDefault="00DD24A4">
      <w:pPr>
        <w:pStyle w:val="a"/>
        <w:ind w:firstLine="0"/>
        <w:rPr>
          <w:rFonts w:hint="cs"/>
          <w:rtl/>
        </w:rPr>
      </w:pPr>
    </w:p>
    <w:p w14:paraId="2201CA12" w14:textId="77777777" w:rsidR="00000000" w:rsidRDefault="00DD24A4">
      <w:pPr>
        <w:pStyle w:val="SpeakerCon"/>
        <w:rPr>
          <w:rtl/>
        </w:rPr>
      </w:pPr>
      <w:r>
        <w:rPr>
          <w:rFonts w:hint="cs"/>
          <w:rtl/>
        </w:rPr>
        <w:t xml:space="preserve">היו"ר </w:t>
      </w:r>
      <w:r>
        <w:rPr>
          <w:rFonts w:hint="eastAsia"/>
          <w:rtl/>
        </w:rPr>
        <w:t>א</w:t>
      </w:r>
      <w:r>
        <w:rPr>
          <w:rFonts w:hint="cs"/>
          <w:rtl/>
        </w:rPr>
        <w:t>בר</w:t>
      </w:r>
      <w:r>
        <w:rPr>
          <w:rFonts w:hint="cs"/>
          <w:rtl/>
        </w:rPr>
        <w:t>הם</w:t>
      </w:r>
      <w:r>
        <w:rPr>
          <w:rtl/>
        </w:rPr>
        <w:t xml:space="preserve"> הירשזון:</w:t>
      </w:r>
    </w:p>
    <w:p w14:paraId="39B1E65D" w14:textId="77777777" w:rsidR="00000000" w:rsidRDefault="00DD24A4">
      <w:pPr>
        <w:pStyle w:val="a"/>
        <w:ind w:firstLine="0"/>
        <w:rPr>
          <w:rFonts w:hint="cs"/>
          <w:rtl/>
        </w:rPr>
      </w:pPr>
    </w:p>
    <w:p w14:paraId="78DF3EBF" w14:textId="77777777" w:rsidR="00000000" w:rsidRDefault="00DD24A4">
      <w:pPr>
        <w:pStyle w:val="a"/>
        <w:ind w:firstLine="0"/>
        <w:rPr>
          <w:rFonts w:hint="cs"/>
          <w:rtl/>
        </w:rPr>
      </w:pPr>
      <w:r>
        <w:rPr>
          <w:rFonts w:hint="cs"/>
          <w:rtl/>
        </w:rPr>
        <w:tab/>
        <w:t>סתם אני שואל אותך.</w:t>
      </w:r>
    </w:p>
    <w:p w14:paraId="277711BC" w14:textId="77777777" w:rsidR="00000000" w:rsidRDefault="00DD24A4">
      <w:pPr>
        <w:pStyle w:val="a"/>
        <w:ind w:firstLine="0"/>
        <w:rPr>
          <w:rFonts w:hint="cs"/>
          <w:rtl/>
        </w:rPr>
      </w:pPr>
    </w:p>
    <w:p w14:paraId="1DF025F3" w14:textId="77777777" w:rsidR="00000000" w:rsidRDefault="00DD24A4">
      <w:pPr>
        <w:pStyle w:val="ac"/>
        <w:rPr>
          <w:rtl/>
        </w:rPr>
      </w:pPr>
      <w:r>
        <w:rPr>
          <w:rFonts w:hint="eastAsia"/>
          <w:rtl/>
        </w:rPr>
        <w:t>אילן</w:t>
      </w:r>
      <w:r>
        <w:rPr>
          <w:rtl/>
        </w:rPr>
        <w:t xml:space="preserve"> ליבוביץ (שינוי):</w:t>
      </w:r>
    </w:p>
    <w:p w14:paraId="20ECAE26" w14:textId="77777777" w:rsidR="00000000" w:rsidRDefault="00DD24A4">
      <w:pPr>
        <w:pStyle w:val="a"/>
        <w:rPr>
          <w:rFonts w:hint="cs"/>
          <w:rtl/>
        </w:rPr>
      </w:pPr>
    </w:p>
    <w:p w14:paraId="32E1BD99" w14:textId="77777777" w:rsidR="00000000" w:rsidRDefault="00DD24A4">
      <w:pPr>
        <w:pStyle w:val="a"/>
        <w:rPr>
          <w:rFonts w:hint="cs"/>
          <w:rtl/>
        </w:rPr>
      </w:pPr>
      <w:r>
        <w:rPr>
          <w:rFonts w:hint="cs"/>
          <w:rtl/>
        </w:rPr>
        <w:t>אתה עבדת פעם?</w:t>
      </w:r>
    </w:p>
    <w:p w14:paraId="19336F99" w14:textId="77777777" w:rsidR="00000000" w:rsidRDefault="00DD24A4">
      <w:pPr>
        <w:pStyle w:val="a"/>
        <w:ind w:firstLine="0"/>
        <w:rPr>
          <w:rFonts w:hint="cs"/>
          <w:rtl/>
        </w:rPr>
      </w:pPr>
    </w:p>
    <w:p w14:paraId="654D1254"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58C500DF" w14:textId="77777777" w:rsidR="00000000" w:rsidRDefault="00DD24A4">
      <w:pPr>
        <w:pStyle w:val="a"/>
        <w:ind w:firstLine="0"/>
        <w:rPr>
          <w:rFonts w:hint="cs"/>
          <w:rtl/>
        </w:rPr>
      </w:pPr>
    </w:p>
    <w:p w14:paraId="18BF5B7B" w14:textId="77777777" w:rsidR="00000000" w:rsidRDefault="00DD24A4">
      <w:pPr>
        <w:pStyle w:val="a"/>
        <w:ind w:firstLine="0"/>
        <w:rPr>
          <w:rFonts w:hint="cs"/>
          <w:rtl/>
        </w:rPr>
      </w:pPr>
      <w:r>
        <w:rPr>
          <w:rFonts w:hint="cs"/>
          <w:rtl/>
        </w:rPr>
        <w:tab/>
        <w:t>סליחה, אדוני.</w:t>
      </w:r>
    </w:p>
    <w:p w14:paraId="002549D1" w14:textId="77777777" w:rsidR="00000000" w:rsidRDefault="00DD24A4">
      <w:pPr>
        <w:pStyle w:val="a"/>
        <w:ind w:firstLine="0"/>
        <w:rPr>
          <w:rFonts w:hint="cs"/>
          <w:rtl/>
        </w:rPr>
      </w:pPr>
    </w:p>
    <w:p w14:paraId="318D7905" w14:textId="77777777" w:rsidR="00000000" w:rsidRDefault="00DD24A4">
      <w:pPr>
        <w:pStyle w:val="ac"/>
        <w:rPr>
          <w:rtl/>
        </w:rPr>
      </w:pPr>
      <w:r>
        <w:rPr>
          <w:rFonts w:hint="eastAsia"/>
          <w:rtl/>
        </w:rPr>
        <w:t>משה</w:t>
      </w:r>
      <w:r>
        <w:rPr>
          <w:rtl/>
        </w:rPr>
        <w:t xml:space="preserve"> גפני (יהדות התורה):</w:t>
      </w:r>
    </w:p>
    <w:p w14:paraId="1B688119" w14:textId="77777777" w:rsidR="00000000" w:rsidRDefault="00DD24A4">
      <w:pPr>
        <w:pStyle w:val="a"/>
        <w:rPr>
          <w:rFonts w:hint="cs"/>
          <w:rtl/>
        </w:rPr>
      </w:pPr>
    </w:p>
    <w:p w14:paraId="132D5A80" w14:textId="77777777" w:rsidR="00000000" w:rsidRDefault="00DD24A4">
      <w:pPr>
        <w:pStyle w:val="a"/>
        <w:rPr>
          <w:rFonts w:hint="cs"/>
          <w:rtl/>
        </w:rPr>
      </w:pPr>
      <w:r>
        <w:rPr>
          <w:rFonts w:hint="cs"/>
          <w:rtl/>
        </w:rPr>
        <w:t>יותר ממך, ואכפת לי מהעובדים פי מיליון ממך.</w:t>
      </w:r>
    </w:p>
    <w:p w14:paraId="4DF59FBD" w14:textId="77777777" w:rsidR="00000000" w:rsidRDefault="00DD24A4">
      <w:pPr>
        <w:pStyle w:val="SpeakerCon"/>
        <w:rPr>
          <w:rFonts w:hint="cs"/>
          <w:rtl/>
        </w:rPr>
      </w:pPr>
    </w:p>
    <w:p w14:paraId="62FDFB30"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449A3EFF" w14:textId="77777777" w:rsidR="00000000" w:rsidRDefault="00DD24A4">
      <w:pPr>
        <w:pStyle w:val="a"/>
        <w:ind w:firstLine="0"/>
        <w:rPr>
          <w:rFonts w:hint="cs"/>
          <w:rtl/>
        </w:rPr>
      </w:pPr>
    </w:p>
    <w:p w14:paraId="6C6F9F51" w14:textId="77777777" w:rsidR="00000000" w:rsidRDefault="00DD24A4">
      <w:pPr>
        <w:pStyle w:val="a"/>
        <w:rPr>
          <w:rFonts w:hint="cs"/>
          <w:rtl/>
        </w:rPr>
      </w:pPr>
      <w:r>
        <w:rPr>
          <w:rFonts w:hint="cs"/>
          <w:rtl/>
        </w:rPr>
        <w:t>סליחה. בבקשה.</w:t>
      </w:r>
    </w:p>
    <w:p w14:paraId="113FC8BC" w14:textId="77777777" w:rsidR="00000000" w:rsidRDefault="00DD24A4">
      <w:pPr>
        <w:pStyle w:val="a"/>
        <w:ind w:firstLine="0"/>
        <w:rPr>
          <w:rFonts w:hint="cs"/>
          <w:rtl/>
        </w:rPr>
      </w:pPr>
    </w:p>
    <w:p w14:paraId="570493C3" w14:textId="77777777" w:rsidR="00000000" w:rsidRDefault="00DD24A4">
      <w:pPr>
        <w:pStyle w:val="SpeakerCon"/>
        <w:rPr>
          <w:rtl/>
        </w:rPr>
      </w:pPr>
      <w:bookmarkStart w:id="226" w:name="FS000000557T27_02_2003_20_30_26C"/>
      <w:bookmarkEnd w:id="226"/>
      <w:r>
        <w:rPr>
          <w:rtl/>
        </w:rPr>
        <w:t>עמיר פרץ (עם אחד):</w:t>
      </w:r>
    </w:p>
    <w:p w14:paraId="65A573E8" w14:textId="77777777" w:rsidR="00000000" w:rsidRDefault="00DD24A4">
      <w:pPr>
        <w:pStyle w:val="a"/>
        <w:rPr>
          <w:rtl/>
        </w:rPr>
      </w:pPr>
    </w:p>
    <w:p w14:paraId="175C83D8" w14:textId="77777777" w:rsidR="00000000" w:rsidRDefault="00DD24A4">
      <w:pPr>
        <w:pStyle w:val="a"/>
        <w:rPr>
          <w:rFonts w:hint="cs"/>
          <w:rtl/>
        </w:rPr>
      </w:pPr>
      <w:r>
        <w:rPr>
          <w:rFonts w:hint="cs"/>
          <w:rtl/>
        </w:rPr>
        <w:t xml:space="preserve">אני רוצה להציע לראש </w:t>
      </w:r>
      <w:r>
        <w:rPr>
          <w:rFonts w:hint="cs"/>
          <w:rtl/>
        </w:rPr>
        <w:t>הממשלה לשקול את התוכניות שהוצגו בפני האוצר, ואני מקווה שגם שר האוצר החדש יעשה זאת. כבר שבועות רבים אנחנו שומעים על הגזירות ועל האיומים שנמצאים בדרך. אני רוצה ששר האוצר ינסה דרך אחרת. במשך שנתיים וחצי היו שלושה קיצוצים, מהאכזריים ביותר, שלא הוציאו את המשק מ</w:t>
      </w:r>
      <w:r>
        <w:rPr>
          <w:rFonts w:hint="cs"/>
          <w:rtl/>
        </w:rPr>
        <w:t>המיתון, רק הגדילו את חוסר הביקושים במשק, רק גרמו לכך שהמיתון הלך והעמיק, אז בואו אולי, פעם אחת, ננסה דרך אחרת, כי הדרך של החברים החדשים בממשלה הזאת כבר נוסתה. הדרך של קיצוצים, של גזירות, של פגיעה בנושאים החברתיים, כאילו הם אלה שמפריעים לממשלה להצמיח את המש</w:t>
      </w:r>
      <w:r>
        <w:rPr>
          <w:rFonts w:hint="cs"/>
          <w:rtl/>
        </w:rPr>
        <w:t>ק, כבר נוסתה.</w:t>
      </w:r>
    </w:p>
    <w:p w14:paraId="533AB2E9" w14:textId="77777777" w:rsidR="00000000" w:rsidRDefault="00DD24A4">
      <w:pPr>
        <w:pStyle w:val="a"/>
        <w:ind w:firstLine="0"/>
        <w:rPr>
          <w:rFonts w:hint="cs"/>
          <w:rtl/>
        </w:rPr>
      </w:pPr>
    </w:p>
    <w:p w14:paraId="0DEE6C64" w14:textId="77777777" w:rsidR="00000000" w:rsidRDefault="00DD24A4">
      <w:pPr>
        <w:pStyle w:val="a"/>
        <w:ind w:firstLine="0"/>
        <w:rPr>
          <w:rFonts w:hint="cs"/>
          <w:rtl/>
        </w:rPr>
      </w:pPr>
      <w:r>
        <w:rPr>
          <w:rFonts w:hint="cs"/>
          <w:rtl/>
        </w:rPr>
        <w:tab/>
        <w:t>אני חושב שהגיע הזמן שהממשלה אכן תנהל מאבק אמיתי באבטלה, כי האבטלה היא אם כל חטאת. אם יש קיצוניות היא קודם כול צומחת לה במקומות שבהם יש ייאוש חברתי, יש אבטלה. הייאוש החברתי קיים בכל האזור, קיים לצערנו הרב גם בשטחי האוטונומיה, וגם שם הייאוש ה</w:t>
      </w:r>
      <w:r>
        <w:rPr>
          <w:rFonts w:hint="cs"/>
          <w:rtl/>
        </w:rPr>
        <w:t>חברתי-הכלכלי מצמיח את הקיצוניות, וגם אצלנו באזורים רבים. הקיצוניות היא פרי של ייאוש חברתי.</w:t>
      </w:r>
    </w:p>
    <w:p w14:paraId="0EC0E058" w14:textId="77777777" w:rsidR="00000000" w:rsidRDefault="00DD24A4">
      <w:pPr>
        <w:pStyle w:val="a"/>
        <w:ind w:firstLine="0"/>
        <w:rPr>
          <w:rFonts w:hint="cs"/>
          <w:rtl/>
        </w:rPr>
      </w:pPr>
    </w:p>
    <w:p w14:paraId="186B434C" w14:textId="77777777" w:rsidR="00000000" w:rsidRDefault="00DD24A4">
      <w:pPr>
        <w:pStyle w:val="a"/>
        <w:ind w:firstLine="0"/>
        <w:rPr>
          <w:rFonts w:hint="cs"/>
          <w:rtl/>
        </w:rPr>
      </w:pPr>
      <w:r>
        <w:rPr>
          <w:rFonts w:hint="cs"/>
          <w:rtl/>
        </w:rPr>
        <w:tab/>
        <w:t>לכן אני מציע לכל אלה שהססמה של כלכלה חדשה מסתכמת בכך שהם גוזרים גזירות ולא נותנים כלים לאנשים לעבוד ולהתפרנס בכבוד, שיזכרו דבר אחד: כלכלה חופשית היא דבר חשוב, תחרו</w:t>
      </w:r>
      <w:r>
        <w:rPr>
          <w:rFonts w:hint="cs"/>
          <w:rtl/>
        </w:rPr>
        <w:t>ת היא דבר חשוב. אבל כלכלה חופשית היא לא ג'ונגל, גם בכלכלה חופשית צריך כללים, וכלכלה צריכה לשרת את האדם. ומדינת ישראל, לצערנו, צועדת למצב שבו הופכים את האדם עבד לכלכלה. תודה.</w:t>
      </w:r>
    </w:p>
    <w:p w14:paraId="66017E58" w14:textId="77777777" w:rsidR="00000000" w:rsidRDefault="00DD24A4">
      <w:pPr>
        <w:pStyle w:val="a"/>
        <w:ind w:firstLine="0"/>
        <w:rPr>
          <w:rFonts w:hint="cs"/>
          <w:rtl/>
        </w:rPr>
      </w:pPr>
    </w:p>
    <w:p w14:paraId="6258D799" w14:textId="77777777" w:rsidR="00000000" w:rsidRDefault="00DD24A4">
      <w:pPr>
        <w:pStyle w:val="SpeakerCon"/>
        <w:rPr>
          <w:rtl/>
        </w:rPr>
      </w:pPr>
      <w:r>
        <w:rPr>
          <w:rFonts w:hint="cs"/>
          <w:rtl/>
        </w:rPr>
        <w:t xml:space="preserve">היו"ר </w:t>
      </w:r>
      <w:r>
        <w:rPr>
          <w:rFonts w:hint="eastAsia"/>
          <w:rtl/>
        </w:rPr>
        <w:t>א</w:t>
      </w:r>
      <w:r>
        <w:rPr>
          <w:rFonts w:hint="cs"/>
          <w:rtl/>
        </w:rPr>
        <w:t>ברהם</w:t>
      </w:r>
      <w:r>
        <w:rPr>
          <w:rtl/>
        </w:rPr>
        <w:t xml:space="preserve"> הירשזון:</w:t>
      </w:r>
    </w:p>
    <w:p w14:paraId="0553FC6D" w14:textId="77777777" w:rsidR="00000000" w:rsidRDefault="00DD24A4">
      <w:pPr>
        <w:pStyle w:val="a"/>
        <w:ind w:firstLine="0"/>
        <w:rPr>
          <w:rFonts w:hint="cs"/>
          <w:rtl/>
        </w:rPr>
      </w:pPr>
    </w:p>
    <w:p w14:paraId="02078E09" w14:textId="77777777" w:rsidR="00000000" w:rsidRDefault="00DD24A4">
      <w:pPr>
        <w:pStyle w:val="a"/>
        <w:ind w:firstLine="0"/>
        <w:rPr>
          <w:rFonts w:hint="cs"/>
          <w:rtl/>
        </w:rPr>
      </w:pPr>
      <w:r>
        <w:rPr>
          <w:rFonts w:hint="cs"/>
          <w:rtl/>
        </w:rPr>
        <w:tab/>
        <w:t>תודה רבה, אדוני. חבר הכנסת עזמי בשארה - בבקשה, אדוני. אחרי</w:t>
      </w:r>
      <w:r>
        <w:rPr>
          <w:rFonts w:hint="cs"/>
          <w:rtl/>
        </w:rPr>
        <w:t xml:space="preserve">ו </w:t>
      </w:r>
      <w:r>
        <w:rPr>
          <w:rtl/>
        </w:rPr>
        <w:t>–</w:t>
      </w:r>
      <w:r>
        <w:rPr>
          <w:rFonts w:hint="cs"/>
          <w:rtl/>
        </w:rPr>
        <w:t xml:space="preserve"> חברת הכנסת מרינה סולודקין, ואחריהם </w:t>
      </w:r>
      <w:r>
        <w:rPr>
          <w:rtl/>
        </w:rPr>
        <w:t>–</w:t>
      </w:r>
      <w:r>
        <w:rPr>
          <w:rFonts w:hint="cs"/>
          <w:rtl/>
        </w:rPr>
        <w:t xml:space="preserve"> חבר הכנסת עבד-אלמאלכ דהאמשה.</w:t>
      </w:r>
    </w:p>
    <w:p w14:paraId="76E097BA" w14:textId="77777777" w:rsidR="00000000" w:rsidRDefault="00DD24A4">
      <w:pPr>
        <w:pStyle w:val="a"/>
        <w:ind w:firstLine="0"/>
        <w:rPr>
          <w:rFonts w:hint="cs"/>
          <w:rtl/>
        </w:rPr>
      </w:pPr>
    </w:p>
    <w:p w14:paraId="2129BE13" w14:textId="77777777" w:rsidR="00000000" w:rsidRDefault="00DD24A4">
      <w:pPr>
        <w:pStyle w:val="Speaker"/>
        <w:rPr>
          <w:rtl/>
        </w:rPr>
      </w:pPr>
      <w:bookmarkStart w:id="227" w:name="FS000000558T27_02_2003_20_11_04"/>
      <w:bookmarkEnd w:id="211"/>
      <w:bookmarkEnd w:id="227"/>
      <w:r>
        <w:rPr>
          <w:rtl/>
        </w:rPr>
        <w:t>עזמי בשארה (בל"ד):</w:t>
      </w:r>
    </w:p>
    <w:p w14:paraId="596DA0EA" w14:textId="77777777" w:rsidR="00000000" w:rsidRDefault="00DD24A4">
      <w:pPr>
        <w:pStyle w:val="a"/>
        <w:rPr>
          <w:rtl/>
        </w:rPr>
      </w:pPr>
    </w:p>
    <w:p w14:paraId="5DC30BD2" w14:textId="77777777" w:rsidR="00000000" w:rsidRDefault="00DD24A4">
      <w:pPr>
        <w:pStyle w:val="a"/>
        <w:rPr>
          <w:rFonts w:hint="cs"/>
          <w:rtl/>
        </w:rPr>
      </w:pPr>
      <w:r>
        <w:rPr>
          <w:rFonts w:hint="cs"/>
          <w:rtl/>
        </w:rPr>
        <w:t>אדוני היושב-ראש, חברי הכנסת, מוזר מאוד שהדיון שמתנהל היום סביב ממשלה שרק הורכבה עם קווי היסוד שיש לה, מתנהל על הרכבה של הממשלה ולא על מדיניותה. אני חשבתי שמעשה הרכבת</w:t>
      </w:r>
      <w:r>
        <w:rPr>
          <w:rFonts w:hint="cs"/>
          <w:rtl/>
        </w:rPr>
        <w:t xml:space="preserve"> הממשלה נגמר ואנחנו באים לדון במדיניות, אבל הכנסת מתעסקת כאילו היא מרכיבה קואליציה.  בעצם רבים על נושא אחד:  מי בפנים ומי בחוץ.  האמת, היום לא שמעתי שום דיון אחר חוץ מאשר גיוס כל נושא למטרה אחת: מי בפנים ומי בחוץ. כאילו הכנסת מרכיבה קואליציה ולא מצביעה על </w:t>
      </w:r>
      <w:r>
        <w:rPr>
          <w:rFonts w:hint="cs"/>
          <w:rtl/>
        </w:rPr>
        <w:t>מדיניות.  איפה הפרדת הרשויות?  לפעמים מוזר כמה פרלמנטרי הפרלמנט הזה.</w:t>
      </w:r>
    </w:p>
    <w:p w14:paraId="1EA956D3" w14:textId="77777777" w:rsidR="00000000" w:rsidRDefault="00DD24A4">
      <w:pPr>
        <w:pStyle w:val="a"/>
        <w:rPr>
          <w:rFonts w:hint="cs"/>
          <w:rtl/>
        </w:rPr>
      </w:pPr>
    </w:p>
    <w:p w14:paraId="6174A6D4" w14:textId="77777777" w:rsidR="00000000" w:rsidRDefault="00DD24A4">
      <w:pPr>
        <w:pStyle w:val="a"/>
        <w:rPr>
          <w:rFonts w:hint="cs"/>
          <w:rtl/>
        </w:rPr>
      </w:pPr>
      <w:r>
        <w:rPr>
          <w:rFonts w:hint="cs"/>
          <w:rtl/>
        </w:rPr>
        <w:t>על מה רבה ש"ס עם שינוי? על זה שש"ס בחוץ, לא על המדיניות של הממשלה.  על מה מתרברבת שינוי?  על כך שש"ס בחוץ, לא על מדיניות הממשלה. ההישג היחיד ששינוי מביאה לכנסת הוא שש"ס בחוץ.  אם זה הישג</w:t>
      </w:r>
      <w:r>
        <w:rPr>
          <w:rFonts w:hint="cs"/>
          <w:rtl/>
        </w:rPr>
        <w:t xml:space="preserve"> גדול, למה אחר כך אסור לציבור גדול במדינת ישראל לפרש את זה כאילו המטרה היא להוציא אותם החוצה? אם ההישג העיקרי של שינוי הוא לבוא לכאן ולהגיד:  הנה, השגנו מטרה </w:t>
      </w:r>
      <w:r>
        <w:rPr>
          <w:rtl/>
        </w:rPr>
        <w:t>–</w:t>
      </w:r>
      <w:r>
        <w:rPr>
          <w:rFonts w:hint="cs"/>
          <w:rtl/>
        </w:rPr>
        <w:t xml:space="preserve"> ש"ס בחוץ, איזה מין מטרה זו?  איזה מין ניצחון זה שש"ס בחוץ?  </w:t>
      </w:r>
    </w:p>
    <w:p w14:paraId="53310C79" w14:textId="77777777" w:rsidR="00000000" w:rsidRDefault="00DD24A4">
      <w:pPr>
        <w:pStyle w:val="a"/>
        <w:rPr>
          <w:rFonts w:hint="cs"/>
          <w:rtl/>
        </w:rPr>
      </w:pPr>
    </w:p>
    <w:p w14:paraId="1BB868A8" w14:textId="77777777" w:rsidR="00000000" w:rsidRDefault="00DD24A4">
      <w:pPr>
        <w:pStyle w:val="a"/>
        <w:rPr>
          <w:rFonts w:hint="cs"/>
          <w:rtl/>
        </w:rPr>
      </w:pPr>
      <w:r>
        <w:rPr>
          <w:rFonts w:hint="cs"/>
          <w:rtl/>
        </w:rPr>
        <w:t>במה השתקפה שינוי במדיניותה של הממש</w:t>
      </w:r>
      <w:r>
        <w:rPr>
          <w:rFonts w:hint="cs"/>
          <w:rtl/>
        </w:rPr>
        <w:t xml:space="preserve">לה? אני באמת לא יודע, בשום דבר. האמת היא שהיום פעם ראשונה אני שומע שטומי לפיד מידרדר לפוליטיקה של זהות, </w:t>
      </w:r>
      <w:r>
        <w:t>.politics of identity</w:t>
      </w:r>
      <w:r>
        <w:rPr>
          <w:rFonts w:hint="cs"/>
          <w:rtl/>
        </w:rPr>
        <w:t xml:space="preserve">   אני חשבתי שזה נותר רק כסימבול למקופחים בעולם שמשתמשים בזהותם בשביל להגיע לוועדות כספים בשביל להשתתף בחלוקת העוגה, כי כלכלת השוק </w:t>
      </w:r>
      <w:r>
        <w:rPr>
          <w:rFonts w:hint="cs"/>
          <w:rtl/>
        </w:rPr>
        <w:t>לא מותירה להם אפשרות בתחרות. והנה, אבי כלכלת השוק והמגן עליו, מר טומי לפיד, פתאום מזכיר לנו את העובדה שהוא אשכנזי נרדף. אלוהים אדירים, הוא הידרדר עד כדי כך? להשתמש בפוליטיקה של זהות ולגייס זהויות כמו המקופחים בחברה הישראלית שבדרך כלל מגייסים זהויות ככוח פו</w:t>
      </w:r>
      <w:r>
        <w:rPr>
          <w:rFonts w:hint="cs"/>
          <w:rtl/>
        </w:rPr>
        <w:t xml:space="preserve">ליטי?  </w:t>
      </w:r>
    </w:p>
    <w:p w14:paraId="0C93C1B0" w14:textId="77777777" w:rsidR="00000000" w:rsidRDefault="00DD24A4">
      <w:pPr>
        <w:pStyle w:val="a"/>
        <w:rPr>
          <w:rFonts w:hint="cs"/>
          <w:rtl/>
        </w:rPr>
      </w:pPr>
    </w:p>
    <w:p w14:paraId="1B7A2973" w14:textId="77777777" w:rsidR="00000000" w:rsidRDefault="00DD24A4">
      <w:pPr>
        <w:pStyle w:val="a"/>
        <w:rPr>
          <w:rFonts w:hint="cs"/>
          <w:rtl/>
        </w:rPr>
      </w:pPr>
      <w:r>
        <w:rPr>
          <w:rFonts w:hint="cs"/>
          <w:rtl/>
        </w:rPr>
        <w:t xml:space="preserve">חשבתי שהמעמד הבינוני פטור מכך מכיוון שהוא שולט בכלכלה. פתאום הוא צריך לגייס לטובתו את הזהות. כאשר מי ששולט כלכלית מגייס לטובתו גם את הזהות, באירופה קוראים לו בדרך כלל "גזען".  כך אנחנו קוראים ללה-פן. אני רוצה לדעת מה ההבדל. אני לא מדבר על כל סיעת </w:t>
      </w:r>
      <w:r>
        <w:rPr>
          <w:rFonts w:hint="cs"/>
          <w:rtl/>
        </w:rPr>
        <w:t>שינוי, אני יודע שיש בה כמה אנשים שאין להם שום דבר מדיני משותף עם מר לפיד, אבל אני רוצה להבין מה ההבדל בין לפיד לבין לה-פן.  אולי מישהו יכול להסביר לי הבדל בנושא אחד בין לפיד לבין לה-פן?</w:t>
      </w:r>
    </w:p>
    <w:p w14:paraId="3894D035" w14:textId="77777777" w:rsidR="00000000" w:rsidRDefault="00DD24A4">
      <w:pPr>
        <w:pStyle w:val="a"/>
        <w:rPr>
          <w:rFonts w:hint="cs"/>
          <w:rtl/>
        </w:rPr>
      </w:pPr>
    </w:p>
    <w:p w14:paraId="40045A45" w14:textId="77777777" w:rsidR="00000000" w:rsidRDefault="00DD24A4">
      <w:pPr>
        <w:pStyle w:val="ac"/>
        <w:rPr>
          <w:rtl/>
        </w:rPr>
      </w:pPr>
      <w:r>
        <w:rPr>
          <w:rtl/>
        </w:rPr>
        <w:t>רשף חן (שינוי):</w:t>
      </w:r>
    </w:p>
    <w:p w14:paraId="0207DAD1" w14:textId="77777777" w:rsidR="00000000" w:rsidRDefault="00DD24A4">
      <w:pPr>
        <w:pStyle w:val="a"/>
        <w:rPr>
          <w:rtl/>
        </w:rPr>
      </w:pPr>
    </w:p>
    <w:p w14:paraId="02623DED" w14:textId="77777777" w:rsidR="00000000" w:rsidRDefault="00DD24A4">
      <w:pPr>
        <w:pStyle w:val="a"/>
        <w:rPr>
          <w:rFonts w:hint="cs"/>
          <w:rtl/>
        </w:rPr>
      </w:pPr>
      <w:r>
        <w:rPr>
          <w:rFonts w:hint="cs"/>
          <w:rtl/>
        </w:rPr>
        <w:t>לא הגזמת בכלל.</w:t>
      </w:r>
    </w:p>
    <w:p w14:paraId="0DEE50D8" w14:textId="77777777" w:rsidR="00000000" w:rsidRDefault="00DD24A4">
      <w:pPr>
        <w:pStyle w:val="a"/>
        <w:rPr>
          <w:rFonts w:hint="cs"/>
          <w:rtl/>
        </w:rPr>
      </w:pPr>
    </w:p>
    <w:p w14:paraId="0AA02B3C" w14:textId="77777777" w:rsidR="00000000" w:rsidRDefault="00DD24A4">
      <w:pPr>
        <w:pStyle w:val="SpeakerCon"/>
        <w:rPr>
          <w:rtl/>
        </w:rPr>
      </w:pPr>
      <w:bookmarkStart w:id="228" w:name="FS000000558T27_02_2003_20_27_51C"/>
      <w:bookmarkEnd w:id="228"/>
      <w:r>
        <w:rPr>
          <w:rtl/>
        </w:rPr>
        <w:br w:type="page"/>
        <w:t>עזמי בשארה (בל"ד):</w:t>
      </w:r>
    </w:p>
    <w:p w14:paraId="3DA75490" w14:textId="77777777" w:rsidR="00000000" w:rsidRDefault="00DD24A4">
      <w:pPr>
        <w:pStyle w:val="a"/>
        <w:rPr>
          <w:rtl/>
        </w:rPr>
      </w:pPr>
    </w:p>
    <w:p w14:paraId="5763EFB2" w14:textId="77777777" w:rsidR="00000000" w:rsidRDefault="00DD24A4">
      <w:pPr>
        <w:pStyle w:val="a"/>
        <w:rPr>
          <w:rFonts w:hint="cs"/>
          <w:rtl/>
        </w:rPr>
      </w:pPr>
      <w:r>
        <w:rPr>
          <w:rFonts w:hint="cs"/>
          <w:rtl/>
        </w:rPr>
        <w:t>בכלל לא הגזמתי.</w:t>
      </w:r>
      <w:r>
        <w:rPr>
          <w:rFonts w:hint="cs"/>
          <w:rtl/>
        </w:rPr>
        <w:t xml:space="preserve"> גם באנטי-דתיות שלו, גם באנטי-מזרחיות שלו, בכל דבר  הוא עצמו כבר מדבר פוליטיקה של זהויות. אין שום הישג שהוא הביא חוץ מלהגיד לנו שש"ס בחוץ. אגב, למה לא אגודת ישראל?  למה על אגודת ישראל לא מדברים?  מעניין.  למה היא לא הנושא אף שהיא הוותיקה בין המפלגות החרדיו</w:t>
      </w:r>
      <w:r>
        <w:rPr>
          <w:rFonts w:hint="cs"/>
          <w:rtl/>
        </w:rPr>
        <w:t>ת?  מעניין.</w:t>
      </w:r>
    </w:p>
    <w:p w14:paraId="2FEF700F" w14:textId="77777777" w:rsidR="00000000" w:rsidRDefault="00DD24A4">
      <w:pPr>
        <w:pStyle w:val="a"/>
        <w:rPr>
          <w:rFonts w:hint="cs"/>
          <w:rtl/>
        </w:rPr>
      </w:pPr>
    </w:p>
    <w:p w14:paraId="0FAAB49C" w14:textId="77777777" w:rsidR="00000000" w:rsidRDefault="00DD24A4">
      <w:pPr>
        <w:pStyle w:val="a"/>
        <w:rPr>
          <w:rFonts w:hint="cs"/>
          <w:rtl/>
        </w:rPr>
      </w:pPr>
      <w:r>
        <w:rPr>
          <w:rFonts w:hint="cs"/>
          <w:rtl/>
        </w:rPr>
        <w:t xml:space="preserve">מה עם מדיניות הממשלה שחושבת שההתיישבות היא ערך גדול - גם לחברי שינוי?  אגב, התיישבות - לא בלי הסתייגות </w:t>
      </w:r>
      <w:r>
        <w:rPr>
          <w:rtl/>
        </w:rPr>
        <w:t>–</w:t>
      </w:r>
      <w:r>
        <w:rPr>
          <w:rFonts w:hint="cs"/>
          <w:rtl/>
        </w:rPr>
        <w:t xml:space="preserve"> על כל סוגיה. לפחות במושגים של ממשלות העבודה יש שני סוגים של התיישבות:  לא בתוך "הקו הירוק" או מחוצה לו, אלא התיישבות חוקית ולא חוקית.  טוב</w:t>
      </w:r>
      <w:r>
        <w:rPr>
          <w:rFonts w:hint="cs"/>
          <w:rtl/>
        </w:rPr>
        <w:t>, אנחנו מתנגדים לכל התנחלות בשטחים. התיישבות על כל סוגיה היא ערך לאומי וחברתי גם לסיעת שינוי. התיישבות על כל סוגיה בשטחים היא ערך לאומי וחברתי?</w:t>
      </w:r>
    </w:p>
    <w:p w14:paraId="22DF9140" w14:textId="77777777" w:rsidR="00000000" w:rsidRDefault="00DD24A4">
      <w:pPr>
        <w:pStyle w:val="a"/>
        <w:rPr>
          <w:rFonts w:hint="cs"/>
          <w:rtl/>
        </w:rPr>
      </w:pPr>
    </w:p>
    <w:p w14:paraId="75D41026" w14:textId="77777777" w:rsidR="00000000" w:rsidRDefault="00DD24A4">
      <w:pPr>
        <w:pStyle w:val="a"/>
        <w:rPr>
          <w:rFonts w:hint="cs"/>
          <w:rtl/>
        </w:rPr>
      </w:pPr>
      <w:r>
        <w:rPr>
          <w:rFonts w:hint="cs"/>
          <w:rtl/>
        </w:rPr>
        <w:t>יש בעיה. לא דיברנו מספיק בישיבה הזאת היום על מדיניות הממשלה. ממשלת ישראל הזאת לא רק שלא מבטיחה כלום - - -</w:t>
      </w:r>
    </w:p>
    <w:p w14:paraId="637C8215" w14:textId="77777777" w:rsidR="00000000" w:rsidRDefault="00DD24A4">
      <w:pPr>
        <w:pStyle w:val="a"/>
        <w:rPr>
          <w:rFonts w:hint="cs"/>
          <w:rtl/>
        </w:rPr>
      </w:pPr>
    </w:p>
    <w:p w14:paraId="3A973845" w14:textId="77777777" w:rsidR="00000000" w:rsidRDefault="00DD24A4">
      <w:pPr>
        <w:pStyle w:val="ad"/>
        <w:rPr>
          <w:rFonts w:hint="cs"/>
          <w:rtl/>
        </w:rPr>
      </w:pPr>
      <w:r>
        <w:rPr>
          <w:rtl/>
        </w:rPr>
        <w:t>היו"</w:t>
      </w:r>
      <w:r>
        <w:rPr>
          <w:rtl/>
        </w:rPr>
        <w:t>ר</w:t>
      </w:r>
      <w:r>
        <w:rPr>
          <w:rFonts w:hint="cs"/>
          <w:rtl/>
        </w:rPr>
        <w:t xml:space="preserve"> אברהם הירשזון:</w:t>
      </w:r>
    </w:p>
    <w:p w14:paraId="56568455" w14:textId="77777777" w:rsidR="00000000" w:rsidRDefault="00DD24A4">
      <w:pPr>
        <w:pStyle w:val="ad"/>
        <w:rPr>
          <w:rFonts w:hint="cs"/>
          <w:rtl/>
        </w:rPr>
      </w:pPr>
    </w:p>
    <w:p w14:paraId="501FA5D7" w14:textId="77777777" w:rsidR="00000000" w:rsidRDefault="00DD24A4">
      <w:pPr>
        <w:pStyle w:val="ad"/>
        <w:rPr>
          <w:rFonts w:hint="cs"/>
          <w:b w:val="0"/>
          <w:bCs w:val="0"/>
          <w:u w:val="none"/>
          <w:rtl/>
        </w:rPr>
      </w:pPr>
      <w:r>
        <w:rPr>
          <w:rFonts w:hint="cs"/>
          <w:b w:val="0"/>
          <w:bCs w:val="0"/>
          <w:u w:val="none"/>
          <w:rtl/>
        </w:rPr>
        <w:tab/>
        <w:t>חבר הכנסת לפיד.</w:t>
      </w:r>
    </w:p>
    <w:p w14:paraId="692A17B3" w14:textId="77777777" w:rsidR="00000000" w:rsidRDefault="00DD24A4">
      <w:pPr>
        <w:pStyle w:val="ad"/>
        <w:rPr>
          <w:rFonts w:hint="cs"/>
          <w:b w:val="0"/>
          <w:bCs w:val="0"/>
          <w:u w:val="none"/>
          <w:rtl/>
        </w:rPr>
      </w:pPr>
    </w:p>
    <w:p w14:paraId="0EDC0BC4" w14:textId="77777777" w:rsidR="00000000" w:rsidRDefault="00DD24A4">
      <w:pPr>
        <w:pStyle w:val="ad"/>
        <w:rPr>
          <w:rFonts w:hint="cs"/>
          <w:b w:val="0"/>
          <w:bCs w:val="0"/>
          <w:u w:val="none"/>
          <w:rtl/>
        </w:rPr>
      </w:pPr>
    </w:p>
    <w:p w14:paraId="2ABC1A99" w14:textId="77777777" w:rsidR="00000000" w:rsidRDefault="00DD24A4">
      <w:pPr>
        <w:pStyle w:val="SpeakerCon"/>
        <w:rPr>
          <w:rtl/>
        </w:rPr>
      </w:pPr>
      <w:bookmarkStart w:id="229" w:name="FS000000558T27_02_2003_20_33_27C"/>
      <w:bookmarkEnd w:id="229"/>
      <w:r>
        <w:rPr>
          <w:rtl/>
        </w:rPr>
        <w:t>עזמי בשארה (בל"ד):</w:t>
      </w:r>
    </w:p>
    <w:p w14:paraId="0D55227F" w14:textId="77777777" w:rsidR="00000000" w:rsidRDefault="00DD24A4">
      <w:pPr>
        <w:pStyle w:val="a"/>
        <w:rPr>
          <w:rtl/>
        </w:rPr>
      </w:pPr>
    </w:p>
    <w:p w14:paraId="16191D7C" w14:textId="77777777" w:rsidR="00000000" w:rsidRDefault="00DD24A4">
      <w:pPr>
        <w:pStyle w:val="a"/>
        <w:rPr>
          <w:rFonts w:hint="cs"/>
          <w:rtl/>
        </w:rPr>
      </w:pPr>
      <w:r>
        <w:rPr>
          <w:rFonts w:hint="cs"/>
          <w:rtl/>
        </w:rPr>
        <w:t>אגב, מינויו של נתניהו, שאומרים שהוא מקרי או שהוא תוצאה מקונספירציות כושלות של ראש הממשלה - הוא קיבל בסוף את תפקיד שר האוצר. הוא קיבל אותו עם הרבה תנאים שהופכים אותו כמעט לריבון במשרד האוצר. נתניהו הו</w:t>
      </w:r>
      <w:r>
        <w:rPr>
          <w:rFonts w:hint="cs"/>
          <w:rtl/>
        </w:rPr>
        <w:t xml:space="preserve">א ניאו-דרוויניסט מושבע, הוא לא ליברל. אין כיום ליברלים כאלה במערב, יש סייגים לליברלים במערב. הוא ניאו-דרוויניסט, </w:t>
      </w:r>
      <w:r>
        <w:t>survival of the fittest</w:t>
      </w:r>
      <w:r>
        <w:rPr>
          <w:rFonts w:hint="cs"/>
        </w:rPr>
        <w:t xml:space="preserve">  </w:t>
      </w:r>
      <w:r>
        <w:rPr>
          <w:rFonts w:hint="cs"/>
          <w:rtl/>
        </w:rPr>
        <w:t xml:space="preserve"> בכלכלה, אבל הוא צירוף בלתי אפשרי בין דמגוגיה חברתית, שהוא צריך עדות מזרח ועניים, לבין כלכלה אליטיסטית מהסוג הכי גרוע.</w:t>
      </w:r>
      <w:r>
        <w:rPr>
          <w:rFonts w:hint="cs"/>
          <w:rtl/>
        </w:rPr>
        <w:t xml:space="preserve"> לכן הוא נכשל כראש ממשלה, ואני אומר לכם, הוא ייכשל עוד הפעם.  על זה הוא נכשל כראש ממשלה, כי הוא רצה גם כלכלה ליברלית פר-אקסלנס וגם דמגוגיה חברתית. אז ש"ס עזרה לו, עכשיו אין מי שיעזור לו; שינוי לא תעזור לו בדמגוגיה החברתית, והוא ייכשל.</w:t>
      </w:r>
    </w:p>
    <w:p w14:paraId="5C8CCC20" w14:textId="77777777" w:rsidR="00000000" w:rsidRDefault="00DD24A4">
      <w:pPr>
        <w:pStyle w:val="a"/>
        <w:rPr>
          <w:rFonts w:hint="cs"/>
          <w:rtl/>
        </w:rPr>
      </w:pPr>
    </w:p>
    <w:p w14:paraId="207FDCAA" w14:textId="77777777" w:rsidR="00000000" w:rsidRDefault="00DD24A4">
      <w:pPr>
        <w:pStyle w:val="a"/>
        <w:rPr>
          <w:rFonts w:hint="cs"/>
          <w:rtl/>
        </w:rPr>
      </w:pPr>
      <w:r>
        <w:rPr>
          <w:rFonts w:hint="cs"/>
          <w:rtl/>
        </w:rPr>
        <w:t>אפילו בממשלות ליברלי</w:t>
      </w:r>
      <w:r>
        <w:rPr>
          <w:rFonts w:hint="cs"/>
          <w:rtl/>
        </w:rPr>
        <w:t>ות קיצוניות יש לובי לחלשים. אין לובי של חלשים בממשלה הזאת. לערבים ממילא מעולם לא היה לובי, אבל לחלשים בחברה הישראלית אין שום לובי בממשלה הזאת.</w:t>
      </w:r>
    </w:p>
    <w:p w14:paraId="644134F5" w14:textId="77777777" w:rsidR="00000000" w:rsidRDefault="00DD24A4">
      <w:pPr>
        <w:pStyle w:val="a"/>
        <w:rPr>
          <w:rFonts w:hint="cs"/>
          <w:rtl/>
        </w:rPr>
      </w:pPr>
    </w:p>
    <w:p w14:paraId="3499749F" w14:textId="77777777" w:rsidR="00000000" w:rsidRDefault="00DD24A4">
      <w:pPr>
        <w:pStyle w:val="a"/>
        <w:rPr>
          <w:rFonts w:hint="cs"/>
          <w:rtl/>
        </w:rPr>
      </w:pPr>
      <w:r>
        <w:rPr>
          <w:rFonts w:hint="cs"/>
          <w:rtl/>
        </w:rPr>
        <w:t xml:space="preserve">אבל העיקר זה העניין המדיני. ראש הממשלה אומר במכתב לליברמן </w:t>
      </w:r>
      <w:r>
        <w:rPr>
          <w:rtl/>
        </w:rPr>
        <w:t>–</w:t>
      </w:r>
      <w:r>
        <w:rPr>
          <w:rFonts w:hint="cs"/>
          <w:rtl/>
        </w:rPr>
        <w:t xml:space="preserve"> אגב, ליברמן עצמו קיבל פעם את נאום בוש. אני זוכר שאחר</w:t>
      </w:r>
      <w:r>
        <w:rPr>
          <w:rFonts w:hint="cs"/>
          <w:rtl/>
        </w:rPr>
        <w:t xml:space="preserve">י נאום בוש המברך הראשון בטלוויזיה היה ליברמן, אבל הוא בירך בגלל החצי הראשון של נאום בוש, שדוחה את המשא-ומתן למועד לא ידוע.  למה? - עד שבעיית הטרור תיפתר והרפורמה ברשות תיפתר ואז נגיע למשא-ומתן. כלומר, הוא זרק את הכדור לפלסטינים וליברמן בעד, ורק בעד זה. מר </w:t>
      </w:r>
      <w:r>
        <w:rPr>
          <w:rFonts w:hint="cs"/>
          <w:rtl/>
        </w:rPr>
        <w:t xml:space="preserve">שרון שולח מכתב לליברמן ומפנה אותו למכתבו אל המנוח זאבי, הוא שולח מכתב לשינוי ומפנה אותם לנאום שלו בהרצלייה ב=10 בדצמבר. אם אתה מסתכל טוב טוב - אין שום תוכנית מדינית. להיפך, הוא נתלה בכך שגם בוש אומר: כשיגיע המשא-ומתן נראה מה יהיה. יגיע המשא-ומתן רק אם א', </w:t>
      </w:r>
      <w:r>
        <w:rPr>
          <w:rFonts w:hint="cs"/>
          <w:rtl/>
        </w:rPr>
        <w:t xml:space="preserve">ב', ג', ד' יתממשו, אבל גם אז מדינה פלסטינית בשטחי א'-ב' אם ערפאת ילך.  </w:t>
      </w:r>
    </w:p>
    <w:p w14:paraId="7E1BB486" w14:textId="77777777" w:rsidR="00000000" w:rsidRDefault="00DD24A4">
      <w:pPr>
        <w:pStyle w:val="a"/>
        <w:rPr>
          <w:rFonts w:hint="cs"/>
          <w:rtl/>
        </w:rPr>
      </w:pPr>
    </w:p>
    <w:p w14:paraId="07E984CD" w14:textId="77777777" w:rsidR="00000000" w:rsidRDefault="00DD24A4">
      <w:pPr>
        <w:pStyle w:val="a"/>
        <w:rPr>
          <w:rFonts w:hint="cs"/>
          <w:rtl/>
        </w:rPr>
      </w:pPr>
      <w:r>
        <w:rPr>
          <w:rFonts w:hint="cs"/>
          <w:rtl/>
        </w:rPr>
        <w:t>אני שואל את ראש הממשלה:  המסר הפוליטי שלו לעם הישראלי ולפלסטיני - הלעולם תאכל חרב?  מה המסר המדיני שלך לעם בישראל ולעם הפלסטיני? אם העם הפלסטיני יעשה את כל הרפורמות הדרושות וגם לא יהי</w:t>
      </w:r>
      <w:r>
        <w:rPr>
          <w:rFonts w:hint="cs"/>
          <w:rtl/>
        </w:rPr>
        <w:t xml:space="preserve">ה יאסר ערפאת, מה אתה מבטיח לעם הפלסטיני? גם במקרה הזה מה אתה מבטיח לעם הפלסטיני? מדינה פלסטינית בגבולות ה=4 ביוני? שום דבר, אין תוכנית מדינית ולכן אין לנו למה לצפות. הוא הרי אומר לעם הפלסטיני: אם הטרור ייפסק </w:t>
      </w:r>
      <w:r>
        <w:rPr>
          <w:rtl/>
        </w:rPr>
        <w:t>–</w:t>
      </w:r>
      <w:r>
        <w:rPr>
          <w:rFonts w:hint="cs"/>
          <w:rtl/>
        </w:rPr>
        <w:t xml:space="preserve"> הטרור במושגים של ראש הממשלה </w:t>
      </w:r>
      <w:r>
        <w:rPr>
          <w:rtl/>
        </w:rPr>
        <w:t>–</w:t>
      </w:r>
      <w:r>
        <w:rPr>
          <w:rFonts w:hint="cs"/>
          <w:rtl/>
        </w:rPr>
        <w:t xml:space="preserve"> ואם ערפאת לא יהי</w:t>
      </w:r>
      <w:r>
        <w:rPr>
          <w:rFonts w:hint="cs"/>
          <w:rtl/>
        </w:rPr>
        <w:t xml:space="preserve">ה, ואם ואם ואם - לא אתן לכם כלום, גם כך לא אתן לכם כלום </w:t>
      </w:r>
      <w:r>
        <w:rPr>
          <w:rtl/>
        </w:rPr>
        <w:t>–</w:t>
      </w:r>
      <w:r>
        <w:rPr>
          <w:rFonts w:hint="cs"/>
          <w:rtl/>
        </w:rPr>
        <w:t xml:space="preserve"> התנחלויות יישארו, ההתיישבות תישאר, תהיה מדינה פלסטינית על שטחי א' וב'. זה מה שאומר ראש הממשלה בתוכנית המדינית.  מה הוא מבטיח?</w:t>
      </w:r>
    </w:p>
    <w:p w14:paraId="2498535D" w14:textId="77777777" w:rsidR="00000000" w:rsidRDefault="00DD24A4">
      <w:pPr>
        <w:pStyle w:val="a"/>
        <w:rPr>
          <w:rFonts w:hint="cs"/>
          <w:rtl/>
        </w:rPr>
      </w:pPr>
    </w:p>
    <w:p w14:paraId="02C2D4AE" w14:textId="77777777" w:rsidR="00000000" w:rsidRDefault="00DD24A4">
      <w:pPr>
        <w:pStyle w:val="ac"/>
        <w:rPr>
          <w:rtl/>
        </w:rPr>
      </w:pPr>
      <w:r>
        <w:rPr>
          <w:rFonts w:hint="eastAsia"/>
          <w:rtl/>
        </w:rPr>
        <w:t>מיכאל</w:t>
      </w:r>
      <w:r>
        <w:rPr>
          <w:rtl/>
        </w:rPr>
        <w:t xml:space="preserve"> רצון (הליכוד):</w:t>
      </w:r>
    </w:p>
    <w:p w14:paraId="0765CC0A" w14:textId="77777777" w:rsidR="00000000" w:rsidRDefault="00DD24A4">
      <w:pPr>
        <w:pStyle w:val="a"/>
        <w:rPr>
          <w:rFonts w:hint="cs"/>
          <w:rtl/>
        </w:rPr>
      </w:pPr>
    </w:p>
    <w:p w14:paraId="67515148" w14:textId="77777777" w:rsidR="00000000" w:rsidRDefault="00DD24A4">
      <w:pPr>
        <w:pStyle w:val="a"/>
        <w:rPr>
          <w:rFonts w:hint="cs"/>
          <w:rtl/>
        </w:rPr>
      </w:pPr>
      <w:r>
        <w:rPr>
          <w:rFonts w:hint="cs"/>
          <w:rtl/>
        </w:rPr>
        <w:t>בשביל מה יהיה משא-ומתן אם אתה חושב - - - את הכול?</w:t>
      </w:r>
    </w:p>
    <w:p w14:paraId="35A82A16" w14:textId="77777777" w:rsidR="00000000" w:rsidRDefault="00DD24A4">
      <w:pPr>
        <w:pStyle w:val="a"/>
        <w:rPr>
          <w:rFonts w:hint="cs"/>
          <w:rtl/>
        </w:rPr>
      </w:pPr>
    </w:p>
    <w:p w14:paraId="0F6370FA" w14:textId="77777777" w:rsidR="00000000" w:rsidRDefault="00DD24A4">
      <w:pPr>
        <w:pStyle w:val="SpeakerCon"/>
        <w:rPr>
          <w:rtl/>
        </w:rPr>
      </w:pPr>
      <w:bookmarkStart w:id="230" w:name="FS000000558T27_02_2003_20_53_56C"/>
      <w:bookmarkEnd w:id="230"/>
      <w:r>
        <w:rPr>
          <w:rtl/>
        </w:rPr>
        <w:t>עזמי בשארה (בל"ד):</w:t>
      </w:r>
    </w:p>
    <w:p w14:paraId="74F1D845" w14:textId="77777777" w:rsidR="00000000" w:rsidRDefault="00DD24A4">
      <w:pPr>
        <w:pStyle w:val="a"/>
        <w:rPr>
          <w:rtl/>
        </w:rPr>
      </w:pPr>
    </w:p>
    <w:p w14:paraId="7D02CAC5" w14:textId="77777777" w:rsidR="00000000" w:rsidRDefault="00DD24A4">
      <w:pPr>
        <w:pStyle w:val="a"/>
        <w:rPr>
          <w:rFonts w:hint="cs"/>
          <w:rtl/>
        </w:rPr>
      </w:pPr>
      <w:r>
        <w:rPr>
          <w:rFonts w:hint="cs"/>
          <w:rtl/>
        </w:rPr>
        <w:t>לא, לא. מה התוכנית המדינית שלו? מה הפתרון שהוא מציע לעם בישראל ולעם הפלסטיני?  הרי אתה יודע שבסופו של דבר הפלסטינים גם בלי ערפאת וגם בלי אלימות לא יקבלו את דעתכם שכל הדם הזה נשפך בחינם. אחרי כל האינתיפאדה וכל הקורבנות שהעם הפלסטיני הק</w:t>
      </w:r>
      <w:r>
        <w:rPr>
          <w:rFonts w:hint="cs"/>
          <w:rtl/>
        </w:rPr>
        <w:t xml:space="preserve">ריב בהיסטוריה שלו, הוא לא יבוא ויקבל את תוכניתו של שרון כפי שהיא </w:t>
      </w:r>
      <w:r>
        <w:rPr>
          <w:rtl/>
        </w:rPr>
        <w:t>–</w:t>
      </w:r>
      <w:r>
        <w:rPr>
          <w:rFonts w:hint="cs"/>
          <w:rtl/>
        </w:rPr>
        <w:t xml:space="preserve"> מדינה פלסטינית בשטחי א' וב'. זה מרשם להמשך הטרגדיה ולהמשך הסכסוך. זה הדבר הכי איום.</w:t>
      </w:r>
    </w:p>
    <w:p w14:paraId="6F29E392" w14:textId="77777777" w:rsidR="00000000" w:rsidRDefault="00DD24A4">
      <w:pPr>
        <w:pStyle w:val="a"/>
        <w:rPr>
          <w:rFonts w:hint="cs"/>
          <w:rtl/>
        </w:rPr>
      </w:pPr>
    </w:p>
    <w:p w14:paraId="350C498E" w14:textId="77777777" w:rsidR="00000000" w:rsidRDefault="00DD24A4">
      <w:pPr>
        <w:pStyle w:val="a"/>
        <w:rPr>
          <w:rFonts w:hint="cs"/>
          <w:rtl/>
        </w:rPr>
      </w:pPr>
      <w:r>
        <w:rPr>
          <w:rFonts w:hint="cs"/>
          <w:rtl/>
        </w:rPr>
        <w:t>אגב, עלה פה מר ליברמן. לא ייאמן, מר ליברמן, לפעמים הוא פתוח, הוא אומר שהוא רוצה משטר נשיאותי, כוחני וכו'</w:t>
      </w:r>
      <w:r>
        <w:rPr>
          <w:rFonts w:hint="cs"/>
          <w:rtl/>
        </w:rPr>
        <w:t>, אבל הוא עומד כאן ואומר: אפשר גם אפשר שהאינתיפדה תימשך ובעיות הביטחון יימשכו ויהיה שגשוג כלכלי. אני לא יודע איך.  הוא בדרך כלל פתוח, שיסביר לנו איך.</w:t>
      </w:r>
    </w:p>
    <w:p w14:paraId="336EAD9F" w14:textId="77777777" w:rsidR="00000000" w:rsidRDefault="00DD24A4">
      <w:pPr>
        <w:pStyle w:val="a"/>
        <w:rPr>
          <w:rFonts w:hint="cs"/>
          <w:rtl/>
        </w:rPr>
      </w:pPr>
    </w:p>
    <w:p w14:paraId="380768DB" w14:textId="77777777" w:rsidR="00000000" w:rsidRDefault="00DD24A4">
      <w:pPr>
        <w:pStyle w:val="a"/>
        <w:rPr>
          <w:rFonts w:hint="cs"/>
          <w:rtl/>
        </w:rPr>
      </w:pPr>
      <w:r>
        <w:rPr>
          <w:rFonts w:hint="cs"/>
          <w:rtl/>
        </w:rPr>
        <w:t>שמעתי פעם את נתניהו.  שאלו אותו:  איך?  אמר להם:  איך בהודו,  הרי יש בעיות בפנג'ב וכלכלת הודו משגשגת. גיא</w:t>
      </w:r>
      <w:r>
        <w:rPr>
          <w:rFonts w:hint="cs"/>
          <w:rtl/>
        </w:rPr>
        <w:t>וגרפית ישראל בגודל של הודו, בעיות בפנג'ב ושגשוג בהודו. אתה יכול לתאר לעצמך?  ישראל זה הודו? השטחים זה פנג'ב מבחינת המרחקים הגיאוגרפיים? כלכלית אי-אפשר להבטיח כלום. אי-אפשר להבטיח שום דבר כל עוד המצב המדיני הוא כזה.</w:t>
      </w:r>
    </w:p>
    <w:p w14:paraId="0F4E66F6" w14:textId="77777777" w:rsidR="00000000" w:rsidRDefault="00DD24A4">
      <w:pPr>
        <w:pStyle w:val="a"/>
        <w:rPr>
          <w:rFonts w:hint="cs"/>
          <w:rtl/>
        </w:rPr>
      </w:pPr>
    </w:p>
    <w:p w14:paraId="4DD0B732" w14:textId="77777777" w:rsidR="00000000" w:rsidRDefault="00DD24A4">
      <w:pPr>
        <w:pStyle w:val="a"/>
        <w:rPr>
          <w:rFonts w:hint="cs"/>
          <w:rtl/>
        </w:rPr>
      </w:pPr>
      <w:r>
        <w:rPr>
          <w:rFonts w:hint="cs"/>
          <w:rtl/>
        </w:rPr>
        <w:t>אבל יש לנו עכשיו שר תיירות, בני אלון, וש</w:t>
      </w:r>
      <w:r>
        <w:rPr>
          <w:rFonts w:hint="cs"/>
          <w:rtl/>
        </w:rPr>
        <w:t>ר לביטחון פנים צחי הנגבי. יהיה הרבה ביטחון פנים ותהיה הרבה תיירות, יש לנו בני אלון. כל אזרחי מדינת ישראל יהיו תיירים כתוצאה מהצלחותיו של שר התיירות החדש בני אלון, הוא ימשוך את כל העולם לבקר במדינת ישראל, הוא הרי קוסמופוליט, גם אוהב אדם, הוא ימשוך את כל העו</w:t>
      </w:r>
      <w:r>
        <w:rPr>
          <w:rFonts w:hint="cs"/>
          <w:rtl/>
        </w:rPr>
        <w:t xml:space="preserve">לם מבני כל הדתות לבקר בארץ הקודש, לעשות חיים, לעשות תיירות. וצחי הנגבי כשר לביטחון פנים גם ישליט ביטחון פנים והכול יהיה מצוין. </w:t>
      </w:r>
    </w:p>
    <w:p w14:paraId="5B10CC1C" w14:textId="77777777" w:rsidR="00000000" w:rsidRDefault="00DD24A4">
      <w:pPr>
        <w:pStyle w:val="a"/>
        <w:rPr>
          <w:rFonts w:hint="cs"/>
          <w:rtl/>
        </w:rPr>
      </w:pPr>
    </w:p>
    <w:p w14:paraId="2E732AEF" w14:textId="77777777" w:rsidR="00000000" w:rsidRDefault="00DD24A4">
      <w:pPr>
        <w:pStyle w:val="a"/>
        <w:rPr>
          <w:rFonts w:hint="cs"/>
          <w:rtl/>
        </w:rPr>
      </w:pPr>
      <w:r>
        <w:rPr>
          <w:rFonts w:hint="cs"/>
          <w:rtl/>
        </w:rPr>
        <w:t>רק האוכלוסייה הערבית היא הבעיה היחידה שהממשלה עוד צריכה ללמוד אותה, כי לא הספיקו 53 שנים.  אגב, הבעיה היחידה בכל קווי היסוד שהמ</w:t>
      </w:r>
      <w:r>
        <w:rPr>
          <w:rFonts w:hint="cs"/>
          <w:rtl/>
        </w:rPr>
        <w:t>משלה עוד צריכה ללמוד היא של האוכלוסייה הערבית.  הממשלה מבטיחה לערבים בישראל ללמוד את בעיותיהם אחרי 53 שנים. כנראה לממשלה הזאת יש לקויות למידה. יש בעיה כזאת בבתי-הספר, ניתחנו את זה בוועדת החינוך, את הבעיה של לקויות למידה.  ממשלת ישראל עוד לא מכירה את הבעיות</w:t>
      </w:r>
      <w:r>
        <w:rPr>
          <w:rFonts w:hint="cs"/>
          <w:rtl/>
        </w:rPr>
        <w:t xml:space="preserve"> של האוכלוסייה הערבית, או שהיא עוד צריכה ללמוד אותן.  את ההבטחה הזאת אנחנו מקבלים מממשלת ישראל.</w:t>
      </w:r>
    </w:p>
    <w:p w14:paraId="1342E7B9" w14:textId="77777777" w:rsidR="00000000" w:rsidRDefault="00DD24A4">
      <w:pPr>
        <w:pStyle w:val="a"/>
        <w:ind w:firstLine="0"/>
        <w:rPr>
          <w:rFonts w:hint="cs"/>
          <w:rtl/>
        </w:rPr>
      </w:pPr>
    </w:p>
    <w:p w14:paraId="08C04FF8" w14:textId="77777777" w:rsidR="00000000" w:rsidRDefault="00DD24A4">
      <w:pPr>
        <w:pStyle w:val="a"/>
        <w:rPr>
          <w:rFonts w:hint="cs"/>
          <w:rtl/>
        </w:rPr>
      </w:pPr>
      <w:r>
        <w:rPr>
          <w:rFonts w:hint="cs"/>
          <w:rtl/>
        </w:rPr>
        <w:t xml:space="preserve">אדוני היושב-ראש, אם זו באמת המדיניות, אני אומר לך </w:t>
      </w:r>
      <w:r>
        <w:rPr>
          <w:rtl/>
        </w:rPr>
        <w:t>–</w:t>
      </w:r>
      <w:r>
        <w:rPr>
          <w:rFonts w:hint="cs"/>
          <w:rtl/>
        </w:rPr>
        <w:t xml:space="preserve"> אלה תהיינה שנים קשות, גם בבחינת יחסינו כאזרחים ערבים עם רשויות המדינה ועם המדינה. כל מה שממשלת ישראל מבטיחה</w:t>
      </w:r>
      <w:r>
        <w:rPr>
          <w:rFonts w:hint="cs"/>
          <w:rtl/>
        </w:rPr>
        <w:t xml:space="preserve"> לאוכלוסייה הערבית זה ללמוד את הבעיות? יש בעיות ממש בוערות. למשל </w:t>
      </w:r>
      <w:r>
        <w:rPr>
          <w:rtl/>
        </w:rPr>
        <w:t>–</w:t>
      </w:r>
      <w:r>
        <w:rPr>
          <w:rFonts w:hint="cs"/>
          <w:rtl/>
        </w:rPr>
        <w:t xml:space="preserve"> הורסים בתים. 13 מבנים בנגב נהרסו לאחרונה, ועוד פעם, ועוד פעם, יהיה פיצוץ בסוף. </w:t>
      </w:r>
    </w:p>
    <w:p w14:paraId="54C89391" w14:textId="77777777" w:rsidR="00000000" w:rsidRDefault="00DD24A4">
      <w:pPr>
        <w:pStyle w:val="a"/>
        <w:rPr>
          <w:rFonts w:hint="cs"/>
          <w:rtl/>
        </w:rPr>
      </w:pPr>
    </w:p>
    <w:p w14:paraId="2DD1FD8A" w14:textId="77777777" w:rsidR="00000000" w:rsidRDefault="00DD24A4">
      <w:pPr>
        <w:pStyle w:val="a"/>
        <w:rPr>
          <w:rFonts w:hint="cs"/>
          <w:rtl/>
        </w:rPr>
      </w:pPr>
      <w:r>
        <w:rPr>
          <w:rFonts w:hint="cs"/>
          <w:rtl/>
        </w:rPr>
        <w:t>הם לא יכולים, אדוני היושב-ראש, לבוא רק עם הישג אחד, ש"הנה, הרכבנו ממשלה". אנחנו צריכים לדון במדיניות שלה, וב</w:t>
      </w:r>
      <w:r>
        <w:rPr>
          <w:rFonts w:hint="cs"/>
          <w:rtl/>
        </w:rPr>
        <w:t xml:space="preserve">אמת, שאנשי ש"ס ירחמו עלינו קצת, בכל הדיון הזה, שכל הבעיה שלהם היא שהם לא נכנסו לממשלה, לרבות אלי ישי. באמת, הוא מזכיר את דרעי </w:t>
      </w:r>
      <w:r>
        <w:rPr>
          <w:rtl/>
        </w:rPr>
        <w:t>–</w:t>
      </w:r>
      <w:r>
        <w:rPr>
          <w:rFonts w:hint="cs"/>
          <w:rtl/>
        </w:rPr>
        <w:t xml:space="preserve"> אנחנו בוכים על ש"ס, על מצבה. עם נאומים כאלה ועם מצב כזה, זה מה שיש לו להגיד. תודה רבה. </w:t>
      </w:r>
    </w:p>
    <w:p w14:paraId="6BF86521" w14:textId="77777777" w:rsidR="00000000" w:rsidRDefault="00DD24A4">
      <w:pPr>
        <w:pStyle w:val="a"/>
        <w:rPr>
          <w:rFonts w:hint="cs"/>
          <w:rtl/>
        </w:rPr>
      </w:pPr>
    </w:p>
    <w:p w14:paraId="334CA690" w14:textId="77777777" w:rsidR="00000000" w:rsidRDefault="00DD24A4">
      <w:pPr>
        <w:pStyle w:val="ad"/>
        <w:rPr>
          <w:rtl/>
        </w:rPr>
      </w:pPr>
      <w:r>
        <w:rPr>
          <w:rtl/>
        </w:rPr>
        <w:t>היו"ר</w:t>
      </w:r>
      <w:r>
        <w:rPr>
          <w:rFonts w:hint="cs"/>
          <w:rtl/>
        </w:rPr>
        <w:t xml:space="preserve"> אברהם הירשזון</w:t>
      </w:r>
      <w:r>
        <w:rPr>
          <w:rtl/>
        </w:rPr>
        <w:t>:</w:t>
      </w:r>
    </w:p>
    <w:p w14:paraId="1E9EBAA8" w14:textId="77777777" w:rsidR="00000000" w:rsidRDefault="00DD24A4">
      <w:pPr>
        <w:pStyle w:val="a"/>
        <w:rPr>
          <w:rtl/>
        </w:rPr>
      </w:pPr>
    </w:p>
    <w:p w14:paraId="4A6B786D" w14:textId="77777777" w:rsidR="00000000" w:rsidRDefault="00DD24A4">
      <w:pPr>
        <w:pStyle w:val="a"/>
        <w:rPr>
          <w:rFonts w:hint="cs"/>
          <w:rtl/>
        </w:rPr>
      </w:pPr>
      <w:r>
        <w:rPr>
          <w:rFonts w:hint="cs"/>
          <w:rtl/>
        </w:rPr>
        <w:t xml:space="preserve">תודה רבה, אדוני. </w:t>
      </w:r>
    </w:p>
    <w:p w14:paraId="17F7CCAF" w14:textId="77777777" w:rsidR="00000000" w:rsidRDefault="00DD24A4">
      <w:pPr>
        <w:pStyle w:val="a"/>
        <w:rPr>
          <w:rFonts w:hint="cs"/>
          <w:rtl/>
        </w:rPr>
      </w:pPr>
    </w:p>
    <w:p w14:paraId="18741C4F" w14:textId="77777777" w:rsidR="00000000" w:rsidRDefault="00DD24A4">
      <w:pPr>
        <w:pStyle w:val="a"/>
        <w:rPr>
          <w:rFonts w:hint="cs"/>
          <w:rtl/>
        </w:rPr>
      </w:pPr>
      <w:r>
        <w:rPr>
          <w:rtl/>
        </w:rPr>
        <w:br w:type="page"/>
      </w:r>
    </w:p>
    <w:p w14:paraId="396EC829" w14:textId="77777777" w:rsidR="00000000" w:rsidRDefault="00DD24A4">
      <w:pPr>
        <w:pStyle w:val="Subject"/>
        <w:rPr>
          <w:rFonts w:hint="cs"/>
          <w:rtl/>
        </w:rPr>
      </w:pPr>
      <w:bookmarkStart w:id="231" w:name="_Toc35678681"/>
      <w:r>
        <w:rPr>
          <w:rFonts w:hint="cs"/>
          <w:rtl/>
        </w:rPr>
        <w:t>מסמכים שהונחו על שולחן הכנסת</w:t>
      </w:r>
      <w:bookmarkEnd w:id="231"/>
    </w:p>
    <w:p w14:paraId="6A018EFB" w14:textId="77777777" w:rsidR="00000000" w:rsidRDefault="00DD24A4">
      <w:pPr>
        <w:pStyle w:val="a"/>
        <w:rPr>
          <w:rFonts w:hint="cs"/>
          <w:rtl/>
        </w:rPr>
      </w:pPr>
    </w:p>
    <w:p w14:paraId="58D714F7" w14:textId="77777777" w:rsidR="00000000" w:rsidRDefault="00DD24A4">
      <w:pPr>
        <w:pStyle w:val="ad"/>
        <w:rPr>
          <w:rtl/>
        </w:rPr>
      </w:pPr>
      <w:r>
        <w:rPr>
          <w:rtl/>
        </w:rPr>
        <w:t>היו"ר</w:t>
      </w:r>
      <w:r>
        <w:rPr>
          <w:rFonts w:hint="cs"/>
          <w:rtl/>
        </w:rPr>
        <w:t xml:space="preserve"> אברהם הירשזון</w:t>
      </w:r>
      <w:r>
        <w:rPr>
          <w:rtl/>
        </w:rPr>
        <w:t>:</w:t>
      </w:r>
    </w:p>
    <w:p w14:paraId="4E4C2324" w14:textId="77777777" w:rsidR="00000000" w:rsidRDefault="00DD24A4">
      <w:pPr>
        <w:pStyle w:val="a"/>
        <w:rPr>
          <w:rFonts w:hint="cs"/>
          <w:rtl/>
        </w:rPr>
      </w:pPr>
    </w:p>
    <w:p w14:paraId="59ED0CFE" w14:textId="77777777" w:rsidR="00000000" w:rsidRDefault="00DD24A4">
      <w:pPr>
        <w:pStyle w:val="a"/>
        <w:rPr>
          <w:rFonts w:hint="cs"/>
          <w:rtl/>
        </w:rPr>
      </w:pPr>
      <w:r>
        <w:rPr>
          <w:rFonts w:hint="cs"/>
          <w:rtl/>
        </w:rPr>
        <w:t xml:space="preserve">הודעה לסגן מזכיר הכנסת, ולאחר מכן </w:t>
      </w:r>
      <w:r>
        <w:rPr>
          <w:rtl/>
        </w:rPr>
        <w:t>–</w:t>
      </w:r>
      <w:r>
        <w:rPr>
          <w:rFonts w:hint="cs"/>
          <w:rtl/>
        </w:rPr>
        <w:t xml:space="preserve"> חברת הכנסת מרינה סולודקין.</w:t>
      </w:r>
    </w:p>
    <w:p w14:paraId="76186235" w14:textId="77777777" w:rsidR="00000000" w:rsidRDefault="00DD24A4">
      <w:pPr>
        <w:pStyle w:val="a"/>
        <w:rPr>
          <w:rFonts w:hint="cs"/>
          <w:rtl/>
        </w:rPr>
      </w:pPr>
    </w:p>
    <w:p w14:paraId="207C87B6" w14:textId="77777777" w:rsidR="00000000" w:rsidRDefault="00DD24A4">
      <w:pPr>
        <w:pStyle w:val="ad"/>
        <w:rPr>
          <w:rtl/>
        </w:rPr>
      </w:pPr>
      <w:r>
        <w:rPr>
          <w:rFonts w:hint="cs"/>
          <w:rtl/>
        </w:rPr>
        <w:t>סגן מזכיר הכנסת דוד לב</w:t>
      </w:r>
      <w:r>
        <w:rPr>
          <w:rtl/>
        </w:rPr>
        <w:t>:</w:t>
      </w:r>
    </w:p>
    <w:p w14:paraId="646F1FB7" w14:textId="77777777" w:rsidR="00000000" w:rsidRDefault="00DD24A4">
      <w:pPr>
        <w:pStyle w:val="a"/>
        <w:rPr>
          <w:rtl/>
        </w:rPr>
      </w:pPr>
    </w:p>
    <w:p w14:paraId="16209E14" w14:textId="77777777" w:rsidR="00000000" w:rsidRDefault="00DD24A4">
      <w:pPr>
        <w:pStyle w:val="a"/>
        <w:rPr>
          <w:rFonts w:hint="cs"/>
          <w:rtl/>
        </w:rPr>
      </w:pPr>
      <w:r>
        <w:rPr>
          <w:rFonts w:hint="cs"/>
          <w:rtl/>
        </w:rPr>
        <w:t>ברשות יושב-ראש הישיבה, הנני מתכבד להודיע, כי הונח על שולחן הכנסת ההסכם שנחתם בין הליכוד - תנועה לאומית ליברלית,</w:t>
      </w:r>
      <w:r>
        <w:rPr>
          <w:rFonts w:hint="cs"/>
          <w:rtl/>
        </w:rPr>
        <w:t xml:space="preserve"> לבין ישראל בעלייה. </w:t>
      </w:r>
    </w:p>
    <w:p w14:paraId="7C5D1CA2" w14:textId="77777777" w:rsidR="00000000" w:rsidRDefault="00DD24A4">
      <w:pPr>
        <w:pStyle w:val="a"/>
        <w:rPr>
          <w:rFonts w:hint="cs"/>
          <w:rtl/>
        </w:rPr>
      </w:pPr>
    </w:p>
    <w:p w14:paraId="1B207BF9" w14:textId="77777777" w:rsidR="00000000" w:rsidRDefault="00DD24A4">
      <w:pPr>
        <w:pStyle w:val="a"/>
        <w:rPr>
          <w:rFonts w:hint="cs"/>
          <w:rtl/>
        </w:rPr>
      </w:pPr>
      <w:r>
        <w:rPr>
          <w:rFonts w:hint="cs"/>
          <w:rtl/>
        </w:rPr>
        <w:t xml:space="preserve">נוסח ההסכם נמסר לידי מזכיר הכנסת היום, יום חמישי, כ"ה באדר א' התשס"ג, 27 בפברואר  2003, בשעה 18:50. תודה. </w:t>
      </w:r>
    </w:p>
    <w:p w14:paraId="4840C285" w14:textId="77777777" w:rsidR="00000000" w:rsidRDefault="00DD24A4">
      <w:pPr>
        <w:pStyle w:val="a"/>
        <w:rPr>
          <w:rFonts w:hint="cs"/>
          <w:rtl/>
        </w:rPr>
      </w:pPr>
    </w:p>
    <w:p w14:paraId="77733198" w14:textId="77777777" w:rsidR="00000000" w:rsidRDefault="00DD24A4">
      <w:pPr>
        <w:pStyle w:val="a"/>
        <w:rPr>
          <w:rFonts w:hint="cs"/>
          <w:rtl/>
        </w:rPr>
      </w:pPr>
      <w:r>
        <w:rPr>
          <w:rtl/>
        </w:rPr>
        <w:br w:type="page"/>
      </w:r>
    </w:p>
    <w:p w14:paraId="194286C9" w14:textId="77777777" w:rsidR="00000000" w:rsidRDefault="00DD24A4">
      <w:pPr>
        <w:pStyle w:val="a"/>
        <w:rPr>
          <w:rFonts w:hint="cs"/>
          <w:rtl/>
        </w:rPr>
      </w:pPr>
    </w:p>
    <w:p w14:paraId="28399C85" w14:textId="77777777" w:rsidR="00000000" w:rsidRDefault="00DD24A4">
      <w:pPr>
        <w:pStyle w:val="Subject"/>
        <w:rPr>
          <w:rFonts w:hint="cs"/>
          <w:rtl/>
        </w:rPr>
      </w:pPr>
      <w:bookmarkStart w:id="232" w:name="_Toc35678682"/>
      <w:r>
        <w:rPr>
          <w:rFonts w:hint="cs"/>
          <w:rtl/>
        </w:rPr>
        <w:t>כינון הממשלה והרכבה</w:t>
      </w:r>
      <w:bookmarkEnd w:id="232"/>
    </w:p>
    <w:p w14:paraId="45366971" w14:textId="77777777" w:rsidR="00000000" w:rsidRDefault="00DD24A4">
      <w:pPr>
        <w:pStyle w:val="a"/>
        <w:rPr>
          <w:rFonts w:hint="cs"/>
          <w:rtl/>
        </w:rPr>
      </w:pPr>
    </w:p>
    <w:p w14:paraId="5377E6B2" w14:textId="77777777" w:rsidR="00000000" w:rsidRDefault="00DD24A4">
      <w:pPr>
        <w:pStyle w:val="ad"/>
        <w:rPr>
          <w:rtl/>
        </w:rPr>
      </w:pPr>
      <w:r>
        <w:rPr>
          <w:rtl/>
        </w:rPr>
        <w:t>היו"ר</w:t>
      </w:r>
      <w:r>
        <w:rPr>
          <w:rFonts w:hint="cs"/>
          <w:rtl/>
        </w:rPr>
        <w:t xml:space="preserve"> אברהם הירשזון</w:t>
      </w:r>
      <w:r>
        <w:rPr>
          <w:rtl/>
        </w:rPr>
        <w:t>:</w:t>
      </w:r>
    </w:p>
    <w:p w14:paraId="39DA21EA" w14:textId="77777777" w:rsidR="00000000" w:rsidRDefault="00DD24A4">
      <w:pPr>
        <w:pStyle w:val="a"/>
        <w:rPr>
          <w:rFonts w:hint="cs"/>
          <w:rtl/>
        </w:rPr>
      </w:pPr>
    </w:p>
    <w:p w14:paraId="0053F364" w14:textId="77777777" w:rsidR="00000000" w:rsidRDefault="00DD24A4">
      <w:pPr>
        <w:pStyle w:val="a"/>
        <w:rPr>
          <w:rFonts w:hint="cs"/>
          <w:rtl/>
        </w:rPr>
      </w:pPr>
      <w:r>
        <w:rPr>
          <w:rFonts w:hint="cs"/>
          <w:rtl/>
        </w:rPr>
        <w:t>חברת הכנסת סולודקין, בבקשה.</w:t>
      </w:r>
    </w:p>
    <w:p w14:paraId="2FACED97" w14:textId="77777777" w:rsidR="00000000" w:rsidRDefault="00DD24A4">
      <w:pPr>
        <w:pStyle w:val="a"/>
        <w:rPr>
          <w:rFonts w:hint="cs"/>
          <w:rtl/>
        </w:rPr>
      </w:pPr>
    </w:p>
    <w:p w14:paraId="18237E6B" w14:textId="77777777" w:rsidR="00000000" w:rsidRDefault="00DD24A4">
      <w:pPr>
        <w:pStyle w:val="Speaker"/>
        <w:rPr>
          <w:rtl/>
        </w:rPr>
      </w:pPr>
      <w:bookmarkStart w:id="233" w:name="FS000000533T27_02_2003_20_30_15"/>
      <w:bookmarkEnd w:id="233"/>
      <w:r>
        <w:rPr>
          <w:rtl/>
        </w:rPr>
        <w:t>מרינה סולודקין (ישראל בעלייה):</w:t>
      </w:r>
    </w:p>
    <w:p w14:paraId="24B59874" w14:textId="77777777" w:rsidR="00000000" w:rsidRDefault="00DD24A4">
      <w:pPr>
        <w:pStyle w:val="a"/>
        <w:rPr>
          <w:rFonts w:hint="cs"/>
          <w:rtl/>
        </w:rPr>
      </w:pPr>
    </w:p>
    <w:p w14:paraId="65A65BDA" w14:textId="77777777" w:rsidR="00000000" w:rsidRDefault="00DD24A4">
      <w:pPr>
        <w:pStyle w:val="a"/>
        <w:rPr>
          <w:rFonts w:hint="cs"/>
          <w:rtl/>
        </w:rPr>
      </w:pPr>
      <w:r>
        <w:rPr>
          <w:rFonts w:hint="cs"/>
          <w:rtl/>
        </w:rPr>
        <w:t>אדוני היושב-ראש, כנ</w:t>
      </w:r>
      <w:r>
        <w:rPr>
          <w:rFonts w:hint="cs"/>
          <w:rtl/>
        </w:rPr>
        <w:t xml:space="preserve">סת נכבדה, קודם כול אני רוצה לנצל הזדמנות זו ולברך את חברי הכנסת החדשים. לפני שבע שנים התחלתי כאן, ואני רוצה לומר לכם: כל ההתחלות קשות, ובמיוחד ההתחלה בכנסת. </w:t>
      </w:r>
    </w:p>
    <w:p w14:paraId="3A1E9F80" w14:textId="77777777" w:rsidR="00000000" w:rsidRDefault="00DD24A4">
      <w:pPr>
        <w:pStyle w:val="a"/>
        <w:rPr>
          <w:rFonts w:hint="cs"/>
          <w:rtl/>
        </w:rPr>
      </w:pPr>
    </w:p>
    <w:p w14:paraId="43D9BB28" w14:textId="77777777" w:rsidR="00000000" w:rsidRDefault="00DD24A4">
      <w:pPr>
        <w:pStyle w:val="a"/>
        <w:rPr>
          <w:rFonts w:hint="cs"/>
          <w:rtl/>
        </w:rPr>
      </w:pPr>
      <w:r>
        <w:rPr>
          <w:rFonts w:hint="cs"/>
          <w:rtl/>
        </w:rPr>
        <w:t>דבר שני, אני רוצה לברך את ראש הממשלה על כך שעבר פחות מחודש, ויש לנו ממשלה חדשה. אתמול היה יום הול</w:t>
      </w:r>
      <w:r>
        <w:rPr>
          <w:rFonts w:hint="cs"/>
          <w:rtl/>
        </w:rPr>
        <w:t xml:space="preserve">דתו. אני לא רוצה לומר בן כמה שנים הוא, אבל הוא בטח לא כל כך צעיר. אבל הוא מהפכן. מה שהוא עשה בהרכב הממשלה </w:t>
      </w:r>
      <w:r>
        <w:rPr>
          <w:rtl/>
        </w:rPr>
        <w:t>–</w:t>
      </w:r>
      <w:r>
        <w:rPr>
          <w:rFonts w:hint="cs"/>
          <w:rtl/>
        </w:rPr>
        <w:t xml:space="preserve"> שינוי, מפד"ל, ליכוד, האיחוד הלאומי -  זו מהפכה. </w:t>
      </w:r>
    </w:p>
    <w:p w14:paraId="12EDB637" w14:textId="77777777" w:rsidR="00000000" w:rsidRDefault="00DD24A4">
      <w:pPr>
        <w:pStyle w:val="a"/>
        <w:rPr>
          <w:rFonts w:hint="cs"/>
          <w:rtl/>
        </w:rPr>
      </w:pPr>
    </w:p>
    <w:p w14:paraId="447416CD" w14:textId="77777777" w:rsidR="00000000" w:rsidRDefault="00DD24A4">
      <w:pPr>
        <w:pStyle w:val="a"/>
        <w:rPr>
          <w:rFonts w:hint="cs"/>
          <w:rtl/>
        </w:rPr>
      </w:pPr>
      <w:r>
        <w:rPr>
          <w:rFonts w:hint="cs"/>
          <w:rtl/>
        </w:rPr>
        <w:t xml:space="preserve">אני רוצה לומר לכם, שבפני הממשלה יש כמה מטרות, ואנחנו במשבר עמוק, גם בביטחון, גם בכלכלה, גם ביחסים </w:t>
      </w:r>
      <w:r>
        <w:rPr>
          <w:rFonts w:hint="cs"/>
          <w:rtl/>
        </w:rPr>
        <w:t>בין המגזרים בחברה, וגם בין דת למדינה. יש הרבה ביקורת עכשיו, כאשר החרדים בחוץ, אבל אני רוצה לומר לכם שזו לא קפריזה רגעית של ראש הממשלה. אני חושבת שבקדנציות האחרונות עשינו הרבה כדי להגיע להסכם עם המפלגות החרדיות בנושאים כמו גיור, נישואים אזרחיים לפסולי חיתון</w:t>
      </w:r>
      <w:r>
        <w:rPr>
          <w:rFonts w:hint="cs"/>
          <w:rtl/>
        </w:rPr>
        <w:t xml:space="preserve">, פתיחת מוסדות תרבות בשבת. לא הגענו לשום הסכם, שום פשרה. אני אומרת שאולי בצדק הם בחוץ, כי אי-אפשר לעמוד כאבן על דרכם של מיליוני אנשים. </w:t>
      </w:r>
    </w:p>
    <w:p w14:paraId="349B8081" w14:textId="77777777" w:rsidR="00000000" w:rsidRDefault="00DD24A4">
      <w:pPr>
        <w:pStyle w:val="a"/>
        <w:rPr>
          <w:rFonts w:hint="cs"/>
          <w:rtl/>
        </w:rPr>
      </w:pPr>
    </w:p>
    <w:p w14:paraId="4C9D9A06" w14:textId="77777777" w:rsidR="00000000" w:rsidRDefault="00DD24A4">
      <w:pPr>
        <w:pStyle w:val="a"/>
        <w:rPr>
          <w:rFonts w:hint="cs"/>
          <w:rtl/>
        </w:rPr>
      </w:pPr>
      <w:r>
        <w:rPr>
          <w:rFonts w:hint="cs"/>
          <w:rtl/>
        </w:rPr>
        <w:t>עכשיו יש לפחות כוונות אצל שינוי והמפד"ל לפתור בעיות של דת ומדינה. אבל אני אומרת לחברי בליכוד ובאיחוד הלאומי: אם שינוי ו</w:t>
      </w:r>
      <w:r>
        <w:rPr>
          <w:rFonts w:hint="cs"/>
          <w:rtl/>
        </w:rPr>
        <w:t>המפד"ל לא יצליחו, יש מפלגת שלטון, שהיא הליכוד, עם 40 איש. הליכוד צריך לתת פתרון של נישואים אזרחיים לאלה שלא יכולים להתחתן בארץ. מה הפרקטיקה הזו, שאנשים צריכים לנסוע למולדובה, לקזחסטן, אפילו תוך סיכון חייהם, כדי להיות זוג? זה לא נורמלי. המדינה לא יכולה לאפש</w:t>
      </w:r>
      <w:r>
        <w:rPr>
          <w:rFonts w:hint="cs"/>
          <w:rtl/>
        </w:rPr>
        <w:t xml:space="preserve">ר את הדברים האלה. </w:t>
      </w:r>
    </w:p>
    <w:p w14:paraId="552AA4C1" w14:textId="77777777" w:rsidR="00000000" w:rsidRDefault="00DD24A4">
      <w:pPr>
        <w:pStyle w:val="a"/>
        <w:rPr>
          <w:rFonts w:hint="cs"/>
          <w:rtl/>
        </w:rPr>
      </w:pPr>
    </w:p>
    <w:p w14:paraId="5FFF7261" w14:textId="77777777" w:rsidR="00000000" w:rsidRDefault="00DD24A4">
      <w:pPr>
        <w:pStyle w:val="a"/>
        <w:rPr>
          <w:rFonts w:hint="cs"/>
          <w:rtl/>
        </w:rPr>
      </w:pPr>
      <w:r>
        <w:rPr>
          <w:rFonts w:hint="cs"/>
          <w:rtl/>
        </w:rPr>
        <w:t>גם השינויים הפרסונליים בין שרי האוצר והחוץ נכונים, מבחינתי, וכאן הייתי רוצה להזכיר לשר האוצר החדש, שצעדים שהם מוניטריים בלבד לא יתאימו למדינה הנמצאת במלחמה ובמשבר כלכלי עמוק. שום קיצוצים בקצבאות של נזקקים או פיטורי אלפי עובדים בשירות המ</w:t>
      </w:r>
      <w:r>
        <w:rPr>
          <w:rFonts w:hint="cs"/>
          <w:rtl/>
        </w:rPr>
        <w:t xml:space="preserve">דינה לא יצילו כיום את המשק שלנו. בזמן מלחמה חייבים לנהל כלכלת מלחמה, שמשמעותה הטלת מלווה ביטחון, השקעות מסיביות בתשתיות וביצירת מקומות עבודה. רק אלה יכולים להציל את הכלכלה הישראלית במצבה הנוכחי. </w:t>
      </w:r>
    </w:p>
    <w:p w14:paraId="65D3CD26" w14:textId="77777777" w:rsidR="00000000" w:rsidRDefault="00DD24A4">
      <w:pPr>
        <w:pStyle w:val="a"/>
        <w:rPr>
          <w:rFonts w:hint="cs"/>
          <w:rtl/>
        </w:rPr>
      </w:pPr>
    </w:p>
    <w:p w14:paraId="097229D0" w14:textId="77777777" w:rsidR="00000000" w:rsidRDefault="00DD24A4">
      <w:pPr>
        <w:pStyle w:val="a"/>
        <w:rPr>
          <w:rFonts w:hint="cs"/>
          <w:rtl/>
        </w:rPr>
      </w:pPr>
      <w:r>
        <w:rPr>
          <w:rFonts w:hint="cs"/>
          <w:rtl/>
        </w:rPr>
        <w:t>לפנינו ימים קשים מאוד. לכן, גם מפלגת העבודה תצטרך לתת כתף ו</w:t>
      </w:r>
      <w:r>
        <w:rPr>
          <w:rFonts w:hint="cs"/>
          <w:rtl/>
        </w:rPr>
        <w:t xml:space="preserve">לא תוכל ליהנות הרבה מהישיבה באופוזיציה, אני בטוחה בזה. המדינה תזדקק לשותפות של כולם בקואליציה רחבה. </w:t>
      </w:r>
    </w:p>
    <w:p w14:paraId="7BBABF77" w14:textId="77777777" w:rsidR="00000000" w:rsidRDefault="00DD24A4">
      <w:pPr>
        <w:pStyle w:val="a"/>
        <w:rPr>
          <w:rFonts w:hint="cs"/>
          <w:rtl/>
        </w:rPr>
      </w:pPr>
    </w:p>
    <w:p w14:paraId="46502D32" w14:textId="77777777" w:rsidR="00000000" w:rsidRDefault="00DD24A4">
      <w:pPr>
        <w:pStyle w:val="a"/>
        <w:rPr>
          <w:rFonts w:hint="cs"/>
          <w:rtl/>
        </w:rPr>
      </w:pPr>
      <w:r>
        <w:rPr>
          <w:rFonts w:hint="cs"/>
          <w:rtl/>
        </w:rPr>
        <w:t xml:space="preserve">אני מאחלת מכל הלב לממשלה כולה עבודה פורייה והצלחה, למען החברה הישראלית והעם היהודי. תודה רבה. </w:t>
      </w:r>
    </w:p>
    <w:p w14:paraId="0CE29F79" w14:textId="77777777" w:rsidR="00000000" w:rsidRDefault="00DD24A4">
      <w:pPr>
        <w:pStyle w:val="a"/>
        <w:ind w:firstLine="0"/>
        <w:rPr>
          <w:rFonts w:hint="cs"/>
          <w:rtl/>
        </w:rPr>
      </w:pPr>
    </w:p>
    <w:p w14:paraId="6D0CA34C" w14:textId="77777777" w:rsidR="00000000" w:rsidRDefault="00DD24A4">
      <w:pPr>
        <w:pStyle w:val="ad"/>
        <w:rPr>
          <w:rtl/>
        </w:rPr>
      </w:pPr>
      <w:r>
        <w:rPr>
          <w:rtl/>
        </w:rPr>
        <w:t>היו"ר</w:t>
      </w:r>
      <w:r>
        <w:rPr>
          <w:rFonts w:hint="cs"/>
          <w:rtl/>
        </w:rPr>
        <w:t xml:space="preserve"> אלי בן-מנחם</w:t>
      </w:r>
      <w:r>
        <w:rPr>
          <w:rtl/>
        </w:rPr>
        <w:t>:</w:t>
      </w:r>
    </w:p>
    <w:p w14:paraId="18E1793F" w14:textId="77777777" w:rsidR="00000000" w:rsidRDefault="00DD24A4">
      <w:pPr>
        <w:pStyle w:val="a"/>
        <w:rPr>
          <w:rtl/>
        </w:rPr>
      </w:pPr>
    </w:p>
    <w:p w14:paraId="1CF52940" w14:textId="77777777" w:rsidR="00000000" w:rsidRDefault="00DD24A4">
      <w:pPr>
        <w:pStyle w:val="a"/>
        <w:rPr>
          <w:rFonts w:hint="cs"/>
          <w:rtl/>
        </w:rPr>
      </w:pPr>
      <w:r>
        <w:rPr>
          <w:rFonts w:hint="cs"/>
          <w:rtl/>
        </w:rPr>
        <w:t>תודה לחברת הכנסת סולודקין. אני מזמין א</w:t>
      </w:r>
      <w:r>
        <w:rPr>
          <w:rFonts w:hint="cs"/>
          <w:rtl/>
        </w:rPr>
        <w:t>ת חבר הכנסת עבד-אלמאלכ דהאמשה.</w:t>
      </w:r>
    </w:p>
    <w:p w14:paraId="043C3B0B" w14:textId="77777777" w:rsidR="00000000" w:rsidRDefault="00DD24A4">
      <w:pPr>
        <w:pStyle w:val="a"/>
        <w:ind w:firstLine="0"/>
        <w:rPr>
          <w:rFonts w:hint="cs"/>
          <w:rtl/>
        </w:rPr>
      </w:pPr>
    </w:p>
    <w:p w14:paraId="15B1D0B8" w14:textId="77777777" w:rsidR="00000000" w:rsidRDefault="00DD24A4">
      <w:pPr>
        <w:pStyle w:val="Speaker"/>
        <w:rPr>
          <w:rtl/>
        </w:rPr>
      </w:pPr>
      <w:bookmarkStart w:id="234" w:name="FS000000550T27_02_2003_20_53_40"/>
      <w:bookmarkEnd w:id="234"/>
      <w:r>
        <w:rPr>
          <w:rFonts w:hint="eastAsia"/>
          <w:rtl/>
        </w:rPr>
        <w:t>עבד</w:t>
      </w:r>
      <w:r>
        <w:rPr>
          <w:rtl/>
        </w:rPr>
        <w:t>-אלמאלכ דהאמשה (רע"ם):</w:t>
      </w:r>
    </w:p>
    <w:p w14:paraId="61A0CD67" w14:textId="77777777" w:rsidR="00000000" w:rsidRDefault="00DD24A4">
      <w:pPr>
        <w:pStyle w:val="a"/>
        <w:rPr>
          <w:rFonts w:hint="cs"/>
          <w:rtl/>
        </w:rPr>
      </w:pPr>
    </w:p>
    <w:p w14:paraId="70F4C8D9" w14:textId="77777777" w:rsidR="00000000" w:rsidRDefault="00DD24A4">
      <w:pPr>
        <w:pStyle w:val="a"/>
        <w:rPr>
          <w:rFonts w:hint="cs"/>
          <w:rtl/>
        </w:rPr>
      </w:pPr>
      <w:r>
        <w:rPr>
          <w:rFonts w:hint="cs"/>
          <w:rtl/>
        </w:rPr>
        <w:t xml:space="preserve">כבוד היושב-ראש, חבר הכנסת אלי בן-מנחם, אני רוצה לברך אותך בתחילת דברי. זו הפעם הראשונה שאני נמצא פה ואתה מנהל את ישיבת הכנסת כסגן יושב-ראש. </w:t>
      </w:r>
    </w:p>
    <w:p w14:paraId="79CA2444" w14:textId="77777777" w:rsidR="00000000" w:rsidRDefault="00DD24A4">
      <w:pPr>
        <w:pStyle w:val="a"/>
        <w:ind w:firstLine="0"/>
        <w:rPr>
          <w:rFonts w:hint="cs"/>
          <w:rtl/>
        </w:rPr>
      </w:pPr>
    </w:p>
    <w:p w14:paraId="5ADE3339" w14:textId="77777777" w:rsidR="00000000" w:rsidRDefault="00DD24A4">
      <w:pPr>
        <w:pStyle w:val="ad"/>
        <w:rPr>
          <w:rtl/>
        </w:rPr>
      </w:pPr>
      <w:r>
        <w:rPr>
          <w:rtl/>
        </w:rPr>
        <w:t>היו"ר</w:t>
      </w:r>
      <w:r>
        <w:rPr>
          <w:rFonts w:hint="cs"/>
          <w:rtl/>
        </w:rPr>
        <w:t xml:space="preserve"> אלי בן-מנחם</w:t>
      </w:r>
      <w:r>
        <w:rPr>
          <w:rtl/>
        </w:rPr>
        <w:t>:</w:t>
      </w:r>
    </w:p>
    <w:p w14:paraId="195FE88D" w14:textId="77777777" w:rsidR="00000000" w:rsidRDefault="00DD24A4">
      <w:pPr>
        <w:pStyle w:val="a"/>
        <w:rPr>
          <w:rtl/>
        </w:rPr>
      </w:pPr>
    </w:p>
    <w:p w14:paraId="0F6930B5" w14:textId="77777777" w:rsidR="00000000" w:rsidRDefault="00DD24A4">
      <w:pPr>
        <w:pStyle w:val="a"/>
        <w:rPr>
          <w:rFonts w:hint="cs"/>
          <w:rtl/>
        </w:rPr>
      </w:pPr>
      <w:r>
        <w:rPr>
          <w:rFonts w:hint="cs"/>
          <w:rtl/>
        </w:rPr>
        <w:t>זו הפעם הראשונה שלי. אני חבר כנסת ו</w:t>
      </w:r>
      <w:r>
        <w:rPr>
          <w:rFonts w:hint="cs"/>
          <w:rtl/>
        </w:rPr>
        <w:t xml:space="preserve">תיק, אבל זו הפעם הראשונה מאז שאני בכנסת שאני סגן       יושב-ראש. </w:t>
      </w:r>
    </w:p>
    <w:p w14:paraId="517E4E2B" w14:textId="77777777" w:rsidR="00000000" w:rsidRDefault="00DD24A4">
      <w:pPr>
        <w:pStyle w:val="a"/>
        <w:ind w:firstLine="0"/>
        <w:rPr>
          <w:rFonts w:hint="cs"/>
          <w:rtl/>
        </w:rPr>
      </w:pPr>
    </w:p>
    <w:p w14:paraId="7589AD39" w14:textId="77777777" w:rsidR="00000000" w:rsidRDefault="00DD24A4">
      <w:pPr>
        <w:pStyle w:val="SpeakerCon"/>
        <w:rPr>
          <w:rtl/>
        </w:rPr>
      </w:pPr>
      <w:bookmarkStart w:id="235" w:name="FS000000550T27_02_2003_20_55_14C"/>
      <w:bookmarkEnd w:id="235"/>
      <w:r>
        <w:rPr>
          <w:rtl/>
        </w:rPr>
        <w:t>עבד-אלמאלכ דהאמשה (רע"ם):</w:t>
      </w:r>
    </w:p>
    <w:p w14:paraId="3DC7493C" w14:textId="77777777" w:rsidR="00000000" w:rsidRDefault="00DD24A4">
      <w:pPr>
        <w:pStyle w:val="a"/>
        <w:rPr>
          <w:rtl/>
        </w:rPr>
      </w:pPr>
    </w:p>
    <w:p w14:paraId="2151616F" w14:textId="77777777" w:rsidR="00000000" w:rsidRDefault="00DD24A4">
      <w:pPr>
        <w:pStyle w:val="a"/>
        <w:rPr>
          <w:rFonts w:hint="cs"/>
          <w:rtl/>
        </w:rPr>
      </w:pPr>
      <w:r>
        <w:rPr>
          <w:rFonts w:hint="cs"/>
          <w:rtl/>
        </w:rPr>
        <w:t>אז לעילא ולעילא. אני מקווה שתמלא את תפקידך על הצד הטוב ביותר. לי היה הכבוד והניסיון  לפניך. אני יודע שלשבת במקום הזה זה גם משנה אחריות, יתר התחשבות ויתר מתן ופורי</w:t>
      </w:r>
      <w:r>
        <w:rPr>
          <w:rFonts w:hint="cs"/>
          <w:rtl/>
        </w:rPr>
        <w:t xml:space="preserve">ות בכל עבודה וכל מה שקשור לפועלו של הבית הזה. אני סמוך ובטוח שתמלא את תפקידך על הצד הטוב ביותר. עלה והצלח. </w:t>
      </w:r>
    </w:p>
    <w:p w14:paraId="4A13A29C" w14:textId="77777777" w:rsidR="00000000" w:rsidRDefault="00DD24A4">
      <w:pPr>
        <w:pStyle w:val="a"/>
        <w:rPr>
          <w:rFonts w:hint="cs"/>
          <w:rtl/>
        </w:rPr>
      </w:pPr>
    </w:p>
    <w:p w14:paraId="6E5218DB" w14:textId="77777777" w:rsidR="00000000" w:rsidRDefault="00DD24A4">
      <w:pPr>
        <w:pStyle w:val="a"/>
        <w:rPr>
          <w:rFonts w:hint="cs"/>
          <w:rtl/>
        </w:rPr>
      </w:pPr>
      <w:r>
        <w:rPr>
          <w:rFonts w:hint="cs"/>
          <w:rtl/>
        </w:rPr>
        <w:t>כבוד היושב-ראש, חברי הכנסת, אני מסתכל על שולחן הממשלה, הממשלה הנכנסת, הממשלה היוצאת. ראש הממשלה הואיל לכבד את הנואמים הראשונים בשבתו פה, שמע והאזין</w:t>
      </w:r>
      <w:r>
        <w:rPr>
          <w:rFonts w:hint="cs"/>
          <w:rtl/>
        </w:rPr>
        <w:t xml:space="preserve">. אני קינאתי בו </w:t>
      </w:r>
      <w:r>
        <w:rPr>
          <w:rtl/>
        </w:rPr>
        <w:t>–</w:t>
      </w:r>
      <w:r>
        <w:rPr>
          <w:rFonts w:hint="cs"/>
          <w:rtl/>
        </w:rPr>
        <w:t xml:space="preserve"> איך הוא שומע, מאזין, לעקיצות ולדברים, שאומנם היו במקומם, דברים נכונים, ביקורת חריפה אך צודקת. היתה לו סבלנות לשמוע. עכשיו, כאשר הגדולים </w:t>
      </w:r>
      <w:r>
        <w:rPr>
          <w:rtl/>
        </w:rPr>
        <w:t>–</w:t>
      </w:r>
      <w:r>
        <w:rPr>
          <w:rFonts w:hint="cs"/>
          <w:rtl/>
        </w:rPr>
        <w:t xml:space="preserve"> גם קואליציה וגם אופוזיציה, אני רוצה להסביר את זה כך ולא להגיד שמשום שהגיעו הסיעות הקטנות, שרובן הן ס</w:t>
      </w:r>
      <w:r>
        <w:rPr>
          <w:rFonts w:hint="cs"/>
          <w:rtl/>
        </w:rPr>
        <w:t xml:space="preserve">יעות ערביות, אנחנו לא רואים אותו. לא פלא. אנחנו רגילים שמתעלמים מהערבים בממשלה הזאת. אבל אנחנו לא רגילים שמתעלמים מהבית כולו. ראוי שיהיה כאן לפחות שר מקשר </w:t>
      </w:r>
      <w:r>
        <w:rPr>
          <w:rtl/>
        </w:rPr>
        <w:t>–</w:t>
      </w:r>
      <w:r>
        <w:rPr>
          <w:rFonts w:hint="cs"/>
          <w:rtl/>
        </w:rPr>
        <w:t xml:space="preserve"> יוצא או נכנס, שר בממשלה, אני יודע? מישהו מטעם הממשלה. מישהו לכאורה חייב להאזין לנאומים שלנו ולהעביר</w:t>
      </w:r>
      <w:r>
        <w:rPr>
          <w:rFonts w:hint="cs"/>
          <w:rtl/>
        </w:rPr>
        <w:t xml:space="preserve"> את זה לראש הממשלה - - -</w:t>
      </w:r>
    </w:p>
    <w:p w14:paraId="5E906FC2" w14:textId="77777777" w:rsidR="00000000" w:rsidRDefault="00DD24A4">
      <w:pPr>
        <w:pStyle w:val="a"/>
        <w:ind w:firstLine="0"/>
        <w:rPr>
          <w:rFonts w:hint="cs"/>
          <w:rtl/>
        </w:rPr>
      </w:pPr>
    </w:p>
    <w:p w14:paraId="661C5C63" w14:textId="77777777" w:rsidR="00000000" w:rsidRDefault="00DD24A4">
      <w:pPr>
        <w:pStyle w:val="a"/>
        <w:ind w:firstLine="0"/>
        <w:rPr>
          <w:rFonts w:hint="cs"/>
          <w:rtl/>
        </w:rPr>
      </w:pPr>
      <w:r>
        <w:rPr>
          <w:rtl/>
        </w:rPr>
        <w:br w:type="page"/>
      </w:r>
    </w:p>
    <w:p w14:paraId="691125EB" w14:textId="77777777" w:rsidR="00000000" w:rsidRDefault="00DD24A4">
      <w:pPr>
        <w:pStyle w:val="ad"/>
        <w:rPr>
          <w:rtl/>
        </w:rPr>
      </w:pPr>
      <w:r>
        <w:rPr>
          <w:rtl/>
        </w:rPr>
        <w:t>היו"ר</w:t>
      </w:r>
      <w:r>
        <w:rPr>
          <w:rFonts w:hint="cs"/>
          <w:rtl/>
        </w:rPr>
        <w:t xml:space="preserve"> אלי בן-מנחם</w:t>
      </w:r>
      <w:r>
        <w:rPr>
          <w:rtl/>
        </w:rPr>
        <w:t>:</w:t>
      </w:r>
    </w:p>
    <w:p w14:paraId="51E88E0C" w14:textId="77777777" w:rsidR="00000000" w:rsidRDefault="00DD24A4">
      <w:pPr>
        <w:pStyle w:val="a"/>
        <w:rPr>
          <w:rtl/>
        </w:rPr>
      </w:pPr>
    </w:p>
    <w:p w14:paraId="619E4EDB" w14:textId="77777777" w:rsidR="00000000" w:rsidRDefault="00DD24A4">
      <w:pPr>
        <w:pStyle w:val="a"/>
        <w:rPr>
          <w:rFonts w:hint="cs"/>
          <w:rtl/>
        </w:rPr>
      </w:pPr>
      <w:r>
        <w:rPr>
          <w:rFonts w:hint="cs"/>
          <w:rtl/>
        </w:rPr>
        <w:t xml:space="preserve">חבר הכנסת דהאמשה, סליחה. אדוני סגן מזכיר הכנסת, אני מבקש להזמין נציג ממשלה שייכנס לאולם. פורז עדיין לא הושבע. תמשיך בבקשה. </w:t>
      </w:r>
    </w:p>
    <w:p w14:paraId="11440200" w14:textId="77777777" w:rsidR="00000000" w:rsidRDefault="00DD24A4">
      <w:pPr>
        <w:pStyle w:val="a"/>
        <w:ind w:firstLine="0"/>
        <w:rPr>
          <w:rFonts w:hint="cs"/>
          <w:rtl/>
        </w:rPr>
      </w:pPr>
    </w:p>
    <w:p w14:paraId="790D76B0" w14:textId="77777777" w:rsidR="00000000" w:rsidRDefault="00DD24A4">
      <w:pPr>
        <w:pStyle w:val="SpeakerCon"/>
        <w:rPr>
          <w:rtl/>
        </w:rPr>
      </w:pPr>
      <w:bookmarkStart w:id="236" w:name="FS000000550T27_02_2003_21_03_45C"/>
      <w:bookmarkEnd w:id="236"/>
      <w:r>
        <w:rPr>
          <w:rtl/>
        </w:rPr>
        <w:t>עבד-אלמאלכ דהאמשה (רע"ם):</w:t>
      </w:r>
    </w:p>
    <w:p w14:paraId="148F4317" w14:textId="77777777" w:rsidR="00000000" w:rsidRDefault="00DD24A4">
      <w:pPr>
        <w:pStyle w:val="a"/>
        <w:rPr>
          <w:rtl/>
        </w:rPr>
      </w:pPr>
    </w:p>
    <w:p w14:paraId="570D744A" w14:textId="77777777" w:rsidR="00000000" w:rsidRDefault="00DD24A4">
      <w:pPr>
        <w:pStyle w:val="a"/>
        <w:rPr>
          <w:rFonts w:hint="cs"/>
          <w:rtl/>
        </w:rPr>
      </w:pPr>
      <w:r>
        <w:rPr>
          <w:rFonts w:hint="cs"/>
          <w:rtl/>
        </w:rPr>
        <w:t>אז  הוא יזמין? בסדר. עד שיזמין אנחנו, בכל אופן, לא נעצור</w:t>
      </w:r>
      <w:r>
        <w:rPr>
          <w:rFonts w:hint="cs"/>
          <w:rtl/>
        </w:rPr>
        <w:t xml:space="preserve"> את עבודת הבית, אדוני </w:t>
      </w:r>
      <w:r>
        <w:rPr>
          <w:rtl/>
        </w:rPr>
        <w:br/>
      </w:r>
      <w:r>
        <w:rPr>
          <w:rFonts w:hint="cs"/>
          <w:rtl/>
        </w:rPr>
        <w:t xml:space="preserve">היושב-ראש. אני יודע שאם ראש הממשלה היה רוצה הוא היה יכול, ויש לו  כל האמצעים, שבסוף יוכל לסכם את הדיון כאשר יש לו מושג מה אמרו כל הקטנים האלה. אבל שוב </w:t>
      </w:r>
      <w:r>
        <w:rPr>
          <w:rtl/>
        </w:rPr>
        <w:t>–</w:t>
      </w:r>
      <w:r>
        <w:rPr>
          <w:rFonts w:hint="cs"/>
          <w:rtl/>
        </w:rPr>
        <w:t xml:space="preserve"> הרי זו לא הפעם הראשונה שראש הממשלה גם לא מתחשב, לא רק בערבים אלא גם בציבור העניי</w:t>
      </w:r>
      <w:r>
        <w:rPr>
          <w:rFonts w:hint="cs"/>
          <w:rtl/>
        </w:rPr>
        <w:t xml:space="preserve">ם בכלל. </w:t>
      </w:r>
    </w:p>
    <w:p w14:paraId="3A3317CB" w14:textId="77777777" w:rsidR="00000000" w:rsidRDefault="00DD24A4">
      <w:pPr>
        <w:pStyle w:val="a"/>
        <w:rPr>
          <w:rFonts w:hint="cs"/>
          <w:rtl/>
        </w:rPr>
      </w:pPr>
    </w:p>
    <w:p w14:paraId="5524A993" w14:textId="77777777" w:rsidR="00000000" w:rsidRDefault="00DD24A4">
      <w:pPr>
        <w:pStyle w:val="a"/>
        <w:rPr>
          <w:rFonts w:hint="cs"/>
          <w:rtl/>
        </w:rPr>
      </w:pPr>
      <w:r>
        <w:rPr>
          <w:rFonts w:hint="cs"/>
          <w:rtl/>
        </w:rPr>
        <w:t xml:space="preserve">ראש הממשלה לפעמים אפילו לא שומר על אמרתו, על הגינותו, על האמינות שהוא כל כך מתפאר בה, לפעמים. אבל אתה יודע מה? יכול להיות שהוא כן אמין. מבחינה מסוימת הוא גם אמין. גם כאשר הוא משקר הוא עושה את זה באמינות. הוא אמר פעם, בהתנחלויות שם, בעמק-הירדן </w:t>
      </w:r>
      <w:r>
        <w:rPr>
          <w:rtl/>
        </w:rPr>
        <w:t>–</w:t>
      </w:r>
      <w:r>
        <w:rPr>
          <w:rFonts w:hint="cs"/>
          <w:rtl/>
        </w:rPr>
        <w:t xml:space="preserve"> ת</w:t>
      </w:r>
      <w:r>
        <w:rPr>
          <w:rFonts w:hint="cs"/>
          <w:rtl/>
        </w:rPr>
        <w:t xml:space="preserve">ראו, נעשה דברים ונכחיש אותם. "נעשה" </w:t>
      </w:r>
      <w:r>
        <w:rPr>
          <w:rtl/>
        </w:rPr>
        <w:t>–</w:t>
      </w:r>
      <w:r>
        <w:rPr>
          <w:rFonts w:hint="cs"/>
          <w:rtl/>
        </w:rPr>
        <w:t xml:space="preserve"> לפלסטינים, הכוונה. נעשה בהם דברים, נעשה שפטים ולא נודה בזה, לעולם לא נודה בזה. ומבחינה זו הוא אמין. עכשיו הוא מיישם את זה. נכון. יום-יום. </w:t>
      </w:r>
    </w:p>
    <w:p w14:paraId="7A8A5CA4" w14:textId="77777777" w:rsidR="00000000" w:rsidRDefault="00DD24A4">
      <w:pPr>
        <w:pStyle w:val="a"/>
        <w:rPr>
          <w:rFonts w:hint="cs"/>
          <w:rtl/>
        </w:rPr>
      </w:pPr>
    </w:p>
    <w:p w14:paraId="29110387" w14:textId="77777777" w:rsidR="00000000" w:rsidRDefault="00DD24A4">
      <w:pPr>
        <w:pStyle w:val="a"/>
        <w:rPr>
          <w:rFonts w:hint="cs"/>
          <w:rtl/>
        </w:rPr>
      </w:pPr>
      <w:r>
        <w:rPr>
          <w:rFonts w:hint="cs"/>
          <w:rtl/>
        </w:rPr>
        <w:t xml:space="preserve">אני לא יודע אם הוא אמין כאשר הוא אומר שיהיו ויתורים כואבים. הוא אומר את זה גם </w:t>
      </w:r>
      <w:r>
        <w:rPr>
          <w:rFonts w:hint="cs"/>
          <w:rtl/>
        </w:rPr>
        <w:t>בקווי היסוד הפעם. מה זה "ויתורים כואבים"? האם מר שרון מתכוון באמת אי-פעם, גם כדבריו, לאפשר הקמתה של מדינה פלסטינית? השאלה לאיזו מדינה הוא מתכוון. יכול להיות שהוא רוצה מדינה בגודל של הרצלייה, אולי, או איזה יישוב קטן, או כמה יישובים מבודדים וקטנים, אז הוא גם</w:t>
      </w:r>
      <w:r>
        <w:rPr>
          <w:rFonts w:hint="cs"/>
          <w:rtl/>
        </w:rPr>
        <w:t xml:space="preserve"> אמין. הנה, הוא אמין. ויתורים כואבים? הוא יגיד לך </w:t>
      </w:r>
      <w:r>
        <w:rPr>
          <w:rtl/>
        </w:rPr>
        <w:t>–</w:t>
      </w:r>
      <w:r>
        <w:rPr>
          <w:rFonts w:hint="cs"/>
          <w:rtl/>
        </w:rPr>
        <w:t xml:space="preserve"> כל שעל שאני ויתרתי עליו זה ויתור כואב. אז הוא גם אמין. אפילו בהנחה של האמינות שלו, ראש הממשלה הזה, לפי הניסיון ולפי כל הסימנים שאנחנו רואים, איננו מתכוון, פשוט מאוד, לבחור בדרך אחרת. </w:t>
      </w:r>
    </w:p>
    <w:p w14:paraId="0CC126F1" w14:textId="77777777" w:rsidR="00000000" w:rsidRDefault="00DD24A4">
      <w:pPr>
        <w:pStyle w:val="a"/>
        <w:rPr>
          <w:rFonts w:hint="cs"/>
          <w:rtl/>
        </w:rPr>
      </w:pPr>
    </w:p>
    <w:p w14:paraId="68FF974F" w14:textId="77777777" w:rsidR="00000000" w:rsidRDefault="00DD24A4">
      <w:pPr>
        <w:pStyle w:val="Speaker"/>
        <w:spacing w:line="360" w:lineRule="auto"/>
        <w:rPr>
          <w:rFonts w:hint="cs"/>
          <w:b w:val="0"/>
          <w:bCs w:val="0"/>
          <w:u w:val="none"/>
          <w:rtl/>
        </w:rPr>
      </w:pPr>
      <w:r>
        <w:rPr>
          <w:rFonts w:hint="cs"/>
          <w:b w:val="0"/>
          <w:bCs w:val="0"/>
          <w:u w:val="none"/>
          <w:rtl/>
        </w:rPr>
        <w:tab/>
        <w:t>אנו נכווינו ברותחי</w:t>
      </w:r>
      <w:r>
        <w:rPr>
          <w:rFonts w:hint="cs"/>
          <w:b w:val="0"/>
          <w:bCs w:val="0"/>
          <w:u w:val="none"/>
          <w:rtl/>
        </w:rPr>
        <w:t>ן שלו. נכווינו במדיניות הלוהטת שלו. נכווינו בשפיכות הדמים המתמשכת זה שנתיים פלוס. הוא כבר התחיל את השנה השלישית עכשיו. לממשלה הראשונה הוא נבחר ב=6 בפברואר, והרכיב אותה אולי בזמנים האלה ואולי כמה ימים אחרי, ומלאו בדיוק שנתיים מאז והוא מתחיל עכשיו, אולי בימי</w:t>
      </w:r>
      <w:r>
        <w:rPr>
          <w:rFonts w:hint="cs"/>
          <w:b w:val="0"/>
          <w:bCs w:val="0"/>
          <w:u w:val="none"/>
          <w:rtl/>
        </w:rPr>
        <w:t>ם הקרובים, את השנה השלישית.</w:t>
      </w:r>
    </w:p>
    <w:p w14:paraId="305C8E89" w14:textId="77777777" w:rsidR="00000000" w:rsidRDefault="00DD24A4">
      <w:pPr>
        <w:pStyle w:val="a"/>
        <w:rPr>
          <w:rFonts w:hint="cs"/>
          <w:rtl/>
        </w:rPr>
      </w:pPr>
    </w:p>
    <w:p w14:paraId="69D4F9A1" w14:textId="77777777" w:rsidR="00000000" w:rsidRDefault="00DD24A4">
      <w:pPr>
        <w:pStyle w:val="a"/>
        <w:rPr>
          <w:rFonts w:hint="cs"/>
          <w:rtl/>
        </w:rPr>
      </w:pPr>
      <w:r>
        <w:rPr>
          <w:rFonts w:hint="cs"/>
          <w:rtl/>
        </w:rPr>
        <w:t>עוד הוכחה לאמינות לראש הממשלה - כאשר מפלגת העבודה בחרה משורותיה, ובזכות, שר ערבי בממשלה הקודמת, שמעתי אותו מתפאר, והתפארה כל הממשלה, שיש שר ערבי בממשלה של שרון. הוא מינה שר ערבי. כנראה הדברים השתכחו מאוזניו או שמא הוא לא התכוון</w:t>
      </w:r>
      <w:r>
        <w:rPr>
          <w:rFonts w:hint="cs"/>
          <w:rtl/>
        </w:rPr>
        <w:t xml:space="preserve"> ברצינות שבממשלתו היה ויהיה שר ערבי. </w:t>
      </w:r>
    </w:p>
    <w:p w14:paraId="2A7989DB" w14:textId="77777777" w:rsidR="00000000" w:rsidRDefault="00DD24A4">
      <w:pPr>
        <w:pStyle w:val="a"/>
        <w:rPr>
          <w:rFonts w:hint="cs"/>
          <w:rtl/>
        </w:rPr>
      </w:pPr>
    </w:p>
    <w:p w14:paraId="13AA4D69" w14:textId="77777777" w:rsidR="00000000" w:rsidRDefault="00DD24A4">
      <w:pPr>
        <w:pStyle w:val="a"/>
        <w:rPr>
          <w:rFonts w:hint="cs"/>
          <w:rtl/>
        </w:rPr>
      </w:pPr>
      <w:r>
        <w:rPr>
          <w:rFonts w:hint="cs"/>
          <w:rtl/>
        </w:rPr>
        <w:t>הוא בכלל דיבר עם ערבים? מישהו הוזמן? אפילו ככה כדי לצאת ידי חובה, האם פנו מהממשלה? הם שמו לב שיש פה מפלגות נוספות, שיש סיעות בבית הזה שבכלל לא הזכירו אותן? היינו עומדים בתור כדי להיכנס לממשלה שלו? הוא חושב כך? ודאי של</w:t>
      </w:r>
      <w:r>
        <w:rPr>
          <w:rFonts w:hint="cs"/>
          <w:rtl/>
        </w:rPr>
        <w:t>א היינו עומדים בתור. ודאי שלא היינו נכנסים. אבל, דרך-ארץ, אלף-בית של נימוס ודמוקרטיה: כשאדוני פונה לכל סיעות הבית ומזמן אותן לשיחות ולהתייעצויות - לצאת ידי חובה לפחות. תאמינו לי שלא נעמוד בפתח דלתו, לא נריב על התור, לא ניכנס לקואליציה ולא ניכנס לממשלה כזאת</w:t>
      </w:r>
      <w:r>
        <w:rPr>
          <w:rFonts w:hint="cs"/>
          <w:rtl/>
        </w:rPr>
        <w:t>. ודאי שלא. אבל, זו חובתו, מתוך נימוס, לפחות. אתם יודעים מה? לא רק נימוס - כזכות שבדין, כדמוקרטיה ומדינת חוק. כשאתה מתייעץ עם הסיעות, אתה חייב להתייעץ עם כולן, להזמין את כולן. תזמין אותנו, ואגיד לך: אדוני, תודה רבה. ואז לפחות יצאת ידי חובה. אבל, אצלו זה לא</w:t>
      </w:r>
      <w:r>
        <w:rPr>
          <w:rFonts w:hint="cs"/>
          <w:rtl/>
        </w:rPr>
        <w:t xml:space="preserve"> בא בחשבון. מה פתאום?</w:t>
      </w:r>
    </w:p>
    <w:p w14:paraId="07686720" w14:textId="77777777" w:rsidR="00000000" w:rsidRDefault="00DD24A4">
      <w:pPr>
        <w:pStyle w:val="a"/>
        <w:rPr>
          <w:rFonts w:hint="cs"/>
          <w:rtl/>
        </w:rPr>
      </w:pPr>
    </w:p>
    <w:p w14:paraId="4B48F005" w14:textId="77777777" w:rsidR="00000000" w:rsidRDefault="00DD24A4">
      <w:pPr>
        <w:pStyle w:val="ad"/>
        <w:rPr>
          <w:rFonts w:hint="cs"/>
          <w:rtl/>
        </w:rPr>
      </w:pPr>
      <w:r>
        <w:rPr>
          <w:rFonts w:hint="cs"/>
          <w:rtl/>
        </w:rPr>
        <w:t>היו"ר אלי בן-מנחם:</w:t>
      </w:r>
    </w:p>
    <w:p w14:paraId="482CCEE6" w14:textId="77777777" w:rsidR="00000000" w:rsidRDefault="00DD24A4">
      <w:pPr>
        <w:pStyle w:val="ad"/>
        <w:rPr>
          <w:rFonts w:hint="cs"/>
          <w:rtl/>
        </w:rPr>
      </w:pPr>
    </w:p>
    <w:p w14:paraId="7A0A3AA6" w14:textId="77777777" w:rsidR="00000000" w:rsidRDefault="00DD24A4">
      <w:pPr>
        <w:pStyle w:val="ad"/>
        <w:rPr>
          <w:rFonts w:hint="cs"/>
          <w:b w:val="0"/>
          <w:bCs w:val="0"/>
          <w:u w:val="none"/>
          <w:rtl/>
        </w:rPr>
      </w:pPr>
      <w:r>
        <w:rPr>
          <w:rFonts w:hint="cs"/>
          <w:b w:val="0"/>
          <w:bCs w:val="0"/>
          <w:u w:val="none"/>
          <w:rtl/>
        </w:rPr>
        <w:tab/>
        <w:t>חבר הכנסת דהאמשה, אני מבקש שתגיע לסיום, כי עברו חמש דקות.</w:t>
      </w:r>
    </w:p>
    <w:p w14:paraId="7578DE20" w14:textId="77777777" w:rsidR="00000000" w:rsidRDefault="00DD24A4">
      <w:pPr>
        <w:pStyle w:val="ad"/>
        <w:rPr>
          <w:rFonts w:hint="cs"/>
          <w:b w:val="0"/>
          <w:bCs w:val="0"/>
          <w:u w:val="none"/>
          <w:rtl/>
        </w:rPr>
      </w:pPr>
    </w:p>
    <w:p w14:paraId="38EE5A27" w14:textId="77777777" w:rsidR="00000000" w:rsidRDefault="00DD24A4">
      <w:pPr>
        <w:pStyle w:val="ad"/>
        <w:rPr>
          <w:rFonts w:hint="cs"/>
          <w:b w:val="0"/>
          <w:bCs w:val="0"/>
          <w:u w:val="none"/>
          <w:rtl/>
        </w:rPr>
      </w:pPr>
    </w:p>
    <w:p w14:paraId="2B054CA2" w14:textId="77777777" w:rsidR="00000000" w:rsidRDefault="00DD24A4">
      <w:pPr>
        <w:pStyle w:val="SpeakerCon"/>
        <w:rPr>
          <w:rFonts w:hint="cs"/>
          <w:rtl/>
        </w:rPr>
      </w:pPr>
      <w:bookmarkStart w:id="237" w:name="FS000000550T27_02_2003_20_35_57C"/>
      <w:bookmarkEnd w:id="237"/>
      <w:r>
        <w:rPr>
          <w:rtl/>
        </w:rPr>
        <w:t>עבד-אלמאלכ דהאמשה (רע"ם):</w:t>
      </w:r>
    </w:p>
    <w:p w14:paraId="05599AC1" w14:textId="77777777" w:rsidR="00000000" w:rsidRDefault="00DD24A4">
      <w:pPr>
        <w:pStyle w:val="SpeakerCon"/>
        <w:rPr>
          <w:rFonts w:hint="cs"/>
          <w:rtl/>
        </w:rPr>
      </w:pPr>
    </w:p>
    <w:p w14:paraId="59927E8E" w14:textId="77777777" w:rsidR="00000000" w:rsidRDefault="00DD24A4">
      <w:pPr>
        <w:pStyle w:val="SpeakerCon"/>
        <w:rPr>
          <w:rFonts w:hint="cs"/>
          <w:b w:val="0"/>
          <w:bCs w:val="0"/>
          <w:u w:val="none"/>
          <w:rtl/>
        </w:rPr>
      </w:pPr>
      <w:r>
        <w:rPr>
          <w:rFonts w:hint="cs"/>
          <w:b w:val="0"/>
          <w:bCs w:val="0"/>
          <w:u w:val="none"/>
          <w:rtl/>
        </w:rPr>
        <w:tab/>
        <w:t>לסיום?  עדיין לא התחלתי.</w:t>
      </w:r>
    </w:p>
    <w:p w14:paraId="640E0060" w14:textId="77777777" w:rsidR="00000000" w:rsidRDefault="00DD24A4">
      <w:pPr>
        <w:pStyle w:val="SpeakerCon"/>
        <w:rPr>
          <w:rFonts w:hint="cs"/>
          <w:b w:val="0"/>
          <w:bCs w:val="0"/>
          <w:u w:val="none"/>
          <w:rtl/>
        </w:rPr>
      </w:pPr>
    </w:p>
    <w:p w14:paraId="08314735" w14:textId="77777777" w:rsidR="00000000" w:rsidRDefault="00DD24A4">
      <w:pPr>
        <w:pStyle w:val="SpeakerCon"/>
        <w:rPr>
          <w:rFonts w:hint="cs"/>
          <w:b w:val="0"/>
          <w:bCs w:val="0"/>
          <w:u w:val="none"/>
          <w:rtl/>
        </w:rPr>
      </w:pPr>
    </w:p>
    <w:p w14:paraId="6585780B" w14:textId="77777777" w:rsidR="00000000" w:rsidRDefault="00DD24A4">
      <w:pPr>
        <w:pStyle w:val="ad"/>
        <w:rPr>
          <w:rFonts w:hint="cs"/>
          <w:rtl/>
        </w:rPr>
      </w:pPr>
      <w:r>
        <w:rPr>
          <w:rFonts w:hint="cs"/>
          <w:rtl/>
        </w:rPr>
        <w:t>היו"ר אלי בן-מנחם:</w:t>
      </w:r>
    </w:p>
    <w:p w14:paraId="4C5B3C40" w14:textId="77777777" w:rsidR="00000000" w:rsidRDefault="00DD24A4">
      <w:pPr>
        <w:pStyle w:val="SpeakerCon"/>
        <w:rPr>
          <w:rFonts w:hint="cs"/>
          <w:b w:val="0"/>
          <w:bCs w:val="0"/>
          <w:u w:val="none"/>
          <w:rtl/>
        </w:rPr>
      </w:pPr>
    </w:p>
    <w:p w14:paraId="63233F8F" w14:textId="77777777" w:rsidR="00000000" w:rsidRDefault="00DD24A4">
      <w:pPr>
        <w:pStyle w:val="SpeakerCon"/>
        <w:rPr>
          <w:rFonts w:hint="cs"/>
          <w:b w:val="0"/>
          <w:bCs w:val="0"/>
          <w:u w:val="none"/>
          <w:rtl/>
        </w:rPr>
      </w:pPr>
      <w:r>
        <w:rPr>
          <w:rFonts w:hint="cs"/>
          <w:b w:val="0"/>
          <w:bCs w:val="0"/>
          <w:u w:val="none"/>
          <w:rtl/>
        </w:rPr>
        <w:tab/>
        <w:t>לחצתי על השעון אחרי - - -</w:t>
      </w:r>
    </w:p>
    <w:p w14:paraId="5A4A48C2" w14:textId="77777777" w:rsidR="00000000" w:rsidRDefault="00DD24A4">
      <w:pPr>
        <w:pStyle w:val="SpeakerCon"/>
        <w:rPr>
          <w:rFonts w:hint="cs"/>
          <w:b w:val="0"/>
          <w:bCs w:val="0"/>
          <w:u w:val="none"/>
          <w:rtl/>
        </w:rPr>
      </w:pPr>
    </w:p>
    <w:p w14:paraId="6ED62552" w14:textId="77777777" w:rsidR="00000000" w:rsidRDefault="00DD24A4">
      <w:pPr>
        <w:pStyle w:val="SpeakerCon"/>
        <w:rPr>
          <w:rFonts w:hint="cs"/>
          <w:b w:val="0"/>
          <w:bCs w:val="0"/>
          <w:u w:val="none"/>
          <w:rtl/>
        </w:rPr>
      </w:pPr>
    </w:p>
    <w:p w14:paraId="2862BBBE" w14:textId="77777777" w:rsidR="00000000" w:rsidRDefault="00DD24A4">
      <w:pPr>
        <w:pStyle w:val="SpeakerCon"/>
        <w:rPr>
          <w:rtl/>
        </w:rPr>
      </w:pPr>
      <w:bookmarkStart w:id="238" w:name="FS000000550T27_02_2003_20_44_01C"/>
      <w:bookmarkEnd w:id="238"/>
      <w:r>
        <w:rPr>
          <w:rtl/>
        </w:rPr>
        <w:t>עבד-אלמאלכ דהאמשה (רע"ם):</w:t>
      </w:r>
    </w:p>
    <w:p w14:paraId="6EC932B9" w14:textId="77777777" w:rsidR="00000000" w:rsidRDefault="00DD24A4">
      <w:pPr>
        <w:pStyle w:val="a"/>
        <w:rPr>
          <w:rtl/>
        </w:rPr>
      </w:pPr>
    </w:p>
    <w:p w14:paraId="37ABE715" w14:textId="77777777" w:rsidR="00000000" w:rsidRDefault="00DD24A4">
      <w:pPr>
        <w:pStyle w:val="a"/>
        <w:rPr>
          <w:rFonts w:hint="cs"/>
          <w:rtl/>
        </w:rPr>
      </w:pPr>
      <w:r>
        <w:rPr>
          <w:rFonts w:hint="cs"/>
          <w:rtl/>
        </w:rPr>
        <w:t>חמש דקות?</w:t>
      </w:r>
    </w:p>
    <w:p w14:paraId="58CCDE7A" w14:textId="77777777" w:rsidR="00000000" w:rsidRDefault="00DD24A4">
      <w:pPr>
        <w:pStyle w:val="a"/>
        <w:rPr>
          <w:rFonts w:hint="cs"/>
          <w:rtl/>
        </w:rPr>
      </w:pPr>
    </w:p>
    <w:p w14:paraId="467FE3F5" w14:textId="77777777" w:rsidR="00000000" w:rsidRDefault="00DD24A4">
      <w:pPr>
        <w:pStyle w:val="ad"/>
        <w:rPr>
          <w:rFonts w:hint="cs"/>
          <w:rtl/>
        </w:rPr>
      </w:pPr>
      <w:r>
        <w:rPr>
          <w:rFonts w:hint="cs"/>
          <w:rtl/>
        </w:rPr>
        <w:t xml:space="preserve">היו"ר אלי </w:t>
      </w:r>
      <w:r>
        <w:rPr>
          <w:rFonts w:hint="cs"/>
          <w:rtl/>
        </w:rPr>
        <w:t>בן-מנחם:</w:t>
      </w:r>
    </w:p>
    <w:p w14:paraId="33590E96" w14:textId="77777777" w:rsidR="00000000" w:rsidRDefault="00DD24A4">
      <w:pPr>
        <w:pStyle w:val="a"/>
        <w:rPr>
          <w:rFonts w:hint="cs"/>
          <w:rtl/>
        </w:rPr>
      </w:pPr>
    </w:p>
    <w:p w14:paraId="7A916F7F" w14:textId="77777777" w:rsidR="00000000" w:rsidRDefault="00DD24A4">
      <w:pPr>
        <w:pStyle w:val="a"/>
        <w:rPr>
          <w:rFonts w:hint="cs"/>
          <w:rtl/>
        </w:rPr>
      </w:pPr>
      <w:r>
        <w:rPr>
          <w:rFonts w:hint="cs"/>
          <w:rtl/>
        </w:rPr>
        <w:t>מלאות.</w:t>
      </w:r>
    </w:p>
    <w:p w14:paraId="386F67A1" w14:textId="77777777" w:rsidR="00000000" w:rsidRDefault="00DD24A4">
      <w:pPr>
        <w:pStyle w:val="a"/>
        <w:rPr>
          <w:rFonts w:hint="cs"/>
          <w:rtl/>
        </w:rPr>
      </w:pPr>
    </w:p>
    <w:p w14:paraId="24E75525" w14:textId="77777777" w:rsidR="00000000" w:rsidRDefault="00DD24A4">
      <w:pPr>
        <w:pStyle w:val="SpeakerCon"/>
        <w:rPr>
          <w:rtl/>
        </w:rPr>
      </w:pPr>
      <w:bookmarkStart w:id="239" w:name="FS000000550T27_02_2003_20_44_09C"/>
      <w:bookmarkEnd w:id="239"/>
      <w:r>
        <w:rPr>
          <w:rtl/>
        </w:rPr>
        <w:t>עבד-אלמאלכ דהאמשה (רע"ם):</w:t>
      </w:r>
    </w:p>
    <w:p w14:paraId="59BA351F" w14:textId="77777777" w:rsidR="00000000" w:rsidRDefault="00DD24A4">
      <w:pPr>
        <w:pStyle w:val="a"/>
        <w:rPr>
          <w:rtl/>
        </w:rPr>
      </w:pPr>
    </w:p>
    <w:p w14:paraId="5794C771" w14:textId="77777777" w:rsidR="00000000" w:rsidRDefault="00DD24A4">
      <w:pPr>
        <w:pStyle w:val="a"/>
        <w:rPr>
          <w:rFonts w:hint="cs"/>
          <w:rtl/>
        </w:rPr>
      </w:pPr>
      <w:r>
        <w:rPr>
          <w:rFonts w:hint="cs"/>
          <w:rtl/>
        </w:rPr>
        <w:t>בסדר, אנסה לסיים.</w:t>
      </w:r>
    </w:p>
    <w:p w14:paraId="01B42A73" w14:textId="77777777" w:rsidR="00000000" w:rsidRDefault="00DD24A4">
      <w:pPr>
        <w:pStyle w:val="a"/>
        <w:rPr>
          <w:rFonts w:hint="cs"/>
          <w:rtl/>
        </w:rPr>
      </w:pPr>
      <w:r>
        <w:rPr>
          <w:rtl/>
        </w:rPr>
        <w:br w:type="page"/>
      </w:r>
      <w:r>
        <w:rPr>
          <w:rFonts w:hint="cs"/>
          <w:rtl/>
        </w:rPr>
        <w:t>כאשר  יש לו  אפי איתם וליברמן מצד ימין, משיחי השקר, וכאשר יש לו  לפיד משמאלו, גם הוא משיח שקר אבל מצד אחר; שם משיחי שקר לאומנים, וכאן משיח שקר חברתי. הוא מופיע כאילו באצטלה של איש שלום ואיש חב</w:t>
      </w:r>
      <w:r>
        <w:rPr>
          <w:rFonts w:hint="cs"/>
          <w:rtl/>
        </w:rPr>
        <w:t>רה, וגם כדי להעשיר את הממשלה הזאת.</w:t>
      </w:r>
    </w:p>
    <w:p w14:paraId="77CD1C92" w14:textId="77777777" w:rsidR="00000000" w:rsidRDefault="00DD24A4">
      <w:pPr>
        <w:pStyle w:val="a"/>
        <w:rPr>
          <w:rFonts w:hint="cs"/>
          <w:rtl/>
        </w:rPr>
      </w:pPr>
    </w:p>
    <w:p w14:paraId="12CDFFFC" w14:textId="77777777" w:rsidR="00000000" w:rsidRDefault="00DD24A4">
      <w:pPr>
        <w:pStyle w:val="a"/>
        <w:rPr>
          <w:rFonts w:hint="cs"/>
          <w:rtl/>
        </w:rPr>
      </w:pPr>
      <w:r>
        <w:rPr>
          <w:rFonts w:hint="cs"/>
          <w:rtl/>
        </w:rPr>
        <w:t>אדוני היושב-ראש, אסיים בדבר אחד, ואתחשב בהערתך. אני לא מקנא בממשלתו של מר שרון ולא במר שרון עצמו. אין לקנא בהם. הם לא יאריכו ימים מסיבה אחת פשוטה: העם עכשיו נוחל אכזבה. העם רצה שינוי, וקיבל את ליברמן ואת אפי איתם. העם רצ</w:t>
      </w:r>
      <w:r>
        <w:rPr>
          <w:rFonts w:hint="cs"/>
          <w:rtl/>
        </w:rPr>
        <w:t>ה שינוי גם בתחום המדיני, וקיבל אפילו לא את ממשלת האחדות, שהיה בה איזה סמן שמאלי או בינוני או אמצעי. הוא קיבל ממשלה קיצונית ביותר. אני מתנבא, ואני מרשה לעצמי לומר, שהממשלה הזאת, במהירות שיא תתגלה ערוותה. היא תיראה בדיוק כפי שהיא באמת,  חסרת תוכנית מדינית, ח</w:t>
      </w:r>
      <w:r>
        <w:rPr>
          <w:rFonts w:hint="cs"/>
          <w:rtl/>
        </w:rPr>
        <w:t>סרת תוכנית חברתית, חסרת ישועה, ודינה ללכת כמה שיותר מהר. אני מקווה שזה יהיה לא יותר מאשר חודשים, אולי לא רבים. אדוני, תודה רבה.</w:t>
      </w:r>
    </w:p>
    <w:p w14:paraId="03E2232B" w14:textId="77777777" w:rsidR="00000000" w:rsidRDefault="00DD24A4">
      <w:pPr>
        <w:pStyle w:val="a"/>
        <w:rPr>
          <w:rFonts w:hint="cs"/>
          <w:rtl/>
        </w:rPr>
      </w:pPr>
    </w:p>
    <w:p w14:paraId="156BDA14" w14:textId="77777777" w:rsidR="00000000" w:rsidRDefault="00DD24A4">
      <w:pPr>
        <w:pStyle w:val="ac"/>
        <w:rPr>
          <w:rtl/>
        </w:rPr>
      </w:pPr>
      <w:r>
        <w:rPr>
          <w:rFonts w:hint="eastAsia"/>
          <w:rtl/>
        </w:rPr>
        <w:t>גדעון</w:t>
      </w:r>
      <w:r>
        <w:rPr>
          <w:rtl/>
        </w:rPr>
        <w:t xml:space="preserve"> סער (הליכוד):</w:t>
      </w:r>
    </w:p>
    <w:p w14:paraId="6599E03E" w14:textId="77777777" w:rsidR="00000000" w:rsidRDefault="00DD24A4">
      <w:pPr>
        <w:pStyle w:val="a"/>
        <w:rPr>
          <w:rFonts w:hint="cs"/>
          <w:rtl/>
        </w:rPr>
      </w:pPr>
    </w:p>
    <w:p w14:paraId="5B3CA674" w14:textId="77777777" w:rsidR="00000000" w:rsidRDefault="00DD24A4">
      <w:pPr>
        <w:pStyle w:val="a"/>
        <w:rPr>
          <w:rFonts w:hint="cs"/>
          <w:rtl/>
        </w:rPr>
      </w:pPr>
      <w:r>
        <w:rPr>
          <w:rFonts w:hint="cs"/>
          <w:rtl/>
        </w:rPr>
        <w:t>רק אל תבנה על זה.</w:t>
      </w:r>
    </w:p>
    <w:p w14:paraId="40CA9A9D" w14:textId="77777777" w:rsidR="00000000" w:rsidRDefault="00DD24A4">
      <w:pPr>
        <w:pStyle w:val="a"/>
        <w:rPr>
          <w:rFonts w:hint="cs"/>
          <w:rtl/>
        </w:rPr>
      </w:pPr>
    </w:p>
    <w:p w14:paraId="379A5725" w14:textId="77777777" w:rsidR="00000000" w:rsidRDefault="00DD24A4">
      <w:pPr>
        <w:pStyle w:val="SpeakerCon"/>
        <w:rPr>
          <w:rtl/>
        </w:rPr>
      </w:pPr>
      <w:bookmarkStart w:id="240" w:name="FS000000550T27_02_2003_20_47_36C"/>
      <w:bookmarkEnd w:id="240"/>
      <w:r>
        <w:rPr>
          <w:rtl/>
        </w:rPr>
        <w:t>עבד-אלמאלכ דהאמשה (רע"ם):</w:t>
      </w:r>
    </w:p>
    <w:p w14:paraId="370E05AD" w14:textId="77777777" w:rsidR="00000000" w:rsidRDefault="00DD24A4">
      <w:pPr>
        <w:pStyle w:val="a"/>
        <w:rPr>
          <w:rtl/>
        </w:rPr>
      </w:pPr>
    </w:p>
    <w:p w14:paraId="2FFC9285" w14:textId="77777777" w:rsidR="00000000" w:rsidRDefault="00DD24A4">
      <w:pPr>
        <w:pStyle w:val="a"/>
        <w:rPr>
          <w:rFonts w:hint="cs"/>
          <w:rtl/>
        </w:rPr>
      </w:pPr>
      <w:r>
        <w:rPr>
          <w:rFonts w:hint="cs"/>
          <w:rtl/>
        </w:rPr>
        <w:t>אני כבר בניתי על זה. אל תדאג.</w:t>
      </w:r>
    </w:p>
    <w:p w14:paraId="078DB589" w14:textId="77777777" w:rsidR="00000000" w:rsidRDefault="00DD24A4">
      <w:pPr>
        <w:pStyle w:val="a"/>
        <w:rPr>
          <w:rFonts w:hint="cs"/>
          <w:rtl/>
        </w:rPr>
      </w:pPr>
    </w:p>
    <w:p w14:paraId="627A0B9B" w14:textId="77777777" w:rsidR="00000000" w:rsidRDefault="00DD24A4">
      <w:pPr>
        <w:pStyle w:val="ad"/>
        <w:rPr>
          <w:rFonts w:hint="cs"/>
          <w:rtl/>
        </w:rPr>
      </w:pPr>
      <w:r>
        <w:rPr>
          <w:rFonts w:hint="cs"/>
          <w:rtl/>
        </w:rPr>
        <w:t>היו"ר אלי בן-מנחם:</w:t>
      </w:r>
    </w:p>
    <w:p w14:paraId="7F1C140B" w14:textId="77777777" w:rsidR="00000000" w:rsidRDefault="00DD24A4">
      <w:pPr>
        <w:pStyle w:val="a"/>
        <w:rPr>
          <w:rFonts w:hint="cs"/>
          <w:rtl/>
        </w:rPr>
      </w:pPr>
    </w:p>
    <w:p w14:paraId="7339E8EC" w14:textId="77777777" w:rsidR="00000000" w:rsidRDefault="00DD24A4">
      <w:pPr>
        <w:pStyle w:val="a"/>
        <w:rPr>
          <w:rFonts w:hint="cs"/>
          <w:rtl/>
        </w:rPr>
      </w:pPr>
      <w:r>
        <w:rPr>
          <w:rFonts w:hint="cs"/>
          <w:rtl/>
        </w:rPr>
        <w:t xml:space="preserve">תודה רבה </w:t>
      </w:r>
      <w:r>
        <w:rPr>
          <w:rFonts w:hint="cs"/>
          <w:rtl/>
        </w:rPr>
        <w:t>לחבר הכנסת עבד-אלמאלכ דהאמשה. אני מזמין את חבר הכנסת אהוד יתום, ואחריו - את חבר הכנסת חיים רמון.</w:t>
      </w:r>
    </w:p>
    <w:p w14:paraId="0FA99A8D" w14:textId="77777777" w:rsidR="00000000" w:rsidRDefault="00DD24A4">
      <w:pPr>
        <w:pStyle w:val="a"/>
        <w:rPr>
          <w:rFonts w:hint="cs"/>
          <w:rtl/>
        </w:rPr>
      </w:pPr>
    </w:p>
    <w:p w14:paraId="789ACD97" w14:textId="77777777" w:rsidR="00000000" w:rsidRDefault="00DD24A4">
      <w:pPr>
        <w:pStyle w:val="ac"/>
        <w:rPr>
          <w:rtl/>
        </w:rPr>
      </w:pPr>
      <w:r>
        <w:rPr>
          <w:rFonts w:hint="eastAsia"/>
          <w:rtl/>
        </w:rPr>
        <w:t>משה</w:t>
      </w:r>
      <w:r>
        <w:rPr>
          <w:rtl/>
        </w:rPr>
        <w:t xml:space="preserve"> גפני (יהדות התורה):</w:t>
      </w:r>
    </w:p>
    <w:p w14:paraId="65CE06CD" w14:textId="77777777" w:rsidR="00000000" w:rsidRDefault="00DD24A4">
      <w:pPr>
        <w:pStyle w:val="a"/>
        <w:rPr>
          <w:rFonts w:hint="cs"/>
          <w:rtl/>
        </w:rPr>
      </w:pPr>
    </w:p>
    <w:p w14:paraId="2BE7C482" w14:textId="77777777" w:rsidR="00000000" w:rsidRDefault="00DD24A4">
      <w:pPr>
        <w:pStyle w:val="a"/>
        <w:rPr>
          <w:rFonts w:hint="cs"/>
          <w:rtl/>
        </w:rPr>
      </w:pPr>
      <w:r>
        <w:rPr>
          <w:rFonts w:hint="cs"/>
          <w:rtl/>
        </w:rPr>
        <w:t>אדוני היושב-ראש, הונח על שולחן הכנסת ההסכם בין ישראל בעלייה לבין הליכוד. ההסכם הוא    מ=11 בפברואר. צריך להודיע מייד לכנסת, והודיעו ר</w:t>
      </w:r>
      <w:r>
        <w:rPr>
          <w:rFonts w:hint="cs"/>
          <w:rtl/>
        </w:rPr>
        <w:t>ק עכשיו, ב=27 בפברואר.</w:t>
      </w:r>
    </w:p>
    <w:p w14:paraId="756A877D" w14:textId="77777777" w:rsidR="00000000" w:rsidRDefault="00DD24A4">
      <w:pPr>
        <w:pStyle w:val="a"/>
        <w:rPr>
          <w:rFonts w:hint="cs"/>
          <w:rtl/>
        </w:rPr>
      </w:pPr>
    </w:p>
    <w:p w14:paraId="12DCC591" w14:textId="77777777" w:rsidR="00000000" w:rsidRDefault="00DD24A4">
      <w:pPr>
        <w:pStyle w:val="ac"/>
        <w:rPr>
          <w:rtl/>
        </w:rPr>
      </w:pPr>
      <w:r>
        <w:rPr>
          <w:rFonts w:hint="eastAsia"/>
          <w:rtl/>
        </w:rPr>
        <w:t>חיים</w:t>
      </w:r>
      <w:r>
        <w:rPr>
          <w:rtl/>
        </w:rPr>
        <w:t xml:space="preserve"> רמון (העבודה-מימד):</w:t>
      </w:r>
    </w:p>
    <w:p w14:paraId="3A940898" w14:textId="77777777" w:rsidR="00000000" w:rsidRDefault="00DD24A4">
      <w:pPr>
        <w:pStyle w:val="a"/>
        <w:rPr>
          <w:rFonts w:hint="cs"/>
          <w:rtl/>
        </w:rPr>
      </w:pPr>
    </w:p>
    <w:p w14:paraId="5C1A7C8B" w14:textId="77777777" w:rsidR="00000000" w:rsidRDefault="00DD24A4">
      <w:pPr>
        <w:pStyle w:val="a"/>
        <w:rPr>
          <w:rFonts w:hint="cs"/>
          <w:rtl/>
        </w:rPr>
      </w:pPr>
      <w:r>
        <w:rPr>
          <w:rFonts w:hint="cs"/>
          <w:rtl/>
        </w:rPr>
        <w:t>חבר הכנסת גפני, זה עלה להם כל כך ביוקר. תעזוב אותם. 15 מיליון שקל.</w:t>
      </w:r>
    </w:p>
    <w:p w14:paraId="7F28CBB7" w14:textId="77777777" w:rsidR="00000000" w:rsidRDefault="00DD24A4">
      <w:pPr>
        <w:pStyle w:val="a"/>
        <w:rPr>
          <w:rFonts w:hint="cs"/>
          <w:rtl/>
        </w:rPr>
      </w:pPr>
    </w:p>
    <w:p w14:paraId="5B1C28E9" w14:textId="77777777" w:rsidR="00000000" w:rsidRDefault="00DD24A4">
      <w:pPr>
        <w:pStyle w:val="ac"/>
        <w:rPr>
          <w:rFonts w:hint="cs"/>
          <w:rtl/>
        </w:rPr>
      </w:pPr>
      <w:r>
        <w:rPr>
          <w:rFonts w:hint="eastAsia"/>
          <w:rtl/>
        </w:rPr>
        <w:t>מאיר</w:t>
      </w:r>
      <w:r>
        <w:rPr>
          <w:rtl/>
        </w:rPr>
        <w:t xml:space="preserve"> פרוש (יהדות התורה):</w:t>
      </w:r>
    </w:p>
    <w:p w14:paraId="625A4F2E" w14:textId="77777777" w:rsidR="00000000" w:rsidRDefault="00DD24A4">
      <w:pPr>
        <w:pStyle w:val="ac"/>
        <w:rPr>
          <w:rFonts w:hint="cs"/>
          <w:rtl/>
        </w:rPr>
      </w:pPr>
    </w:p>
    <w:p w14:paraId="3D9C7E10" w14:textId="77777777" w:rsidR="00000000" w:rsidRDefault="00DD24A4">
      <w:pPr>
        <w:pStyle w:val="a"/>
        <w:rPr>
          <w:rFonts w:hint="cs"/>
          <w:rtl/>
        </w:rPr>
      </w:pPr>
      <w:r>
        <w:rPr>
          <w:rFonts w:hint="cs"/>
          <w:rtl/>
        </w:rPr>
        <w:t>- - -</w:t>
      </w:r>
    </w:p>
    <w:p w14:paraId="379D0A4C" w14:textId="77777777" w:rsidR="00000000" w:rsidRDefault="00DD24A4">
      <w:pPr>
        <w:pStyle w:val="a"/>
        <w:rPr>
          <w:rFonts w:hint="cs"/>
          <w:rtl/>
        </w:rPr>
      </w:pPr>
      <w:r>
        <w:rPr>
          <w:rtl/>
        </w:rPr>
        <w:br w:type="page"/>
      </w:r>
    </w:p>
    <w:p w14:paraId="1EA0E153" w14:textId="77777777" w:rsidR="00000000" w:rsidRDefault="00DD24A4">
      <w:pPr>
        <w:pStyle w:val="ad"/>
        <w:rPr>
          <w:rFonts w:hint="cs"/>
          <w:rtl/>
        </w:rPr>
      </w:pPr>
      <w:r>
        <w:rPr>
          <w:rFonts w:hint="cs"/>
          <w:rtl/>
        </w:rPr>
        <w:t>היו"ר אלי בן-מנחם:</w:t>
      </w:r>
    </w:p>
    <w:p w14:paraId="1CF0ED38" w14:textId="77777777" w:rsidR="00000000" w:rsidRDefault="00DD24A4">
      <w:pPr>
        <w:pStyle w:val="ac"/>
        <w:rPr>
          <w:rFonts w:hint="cs"/>
          <w:rtl/>
        </w:rPr>
      </w:pPr>
    </w:p>
    <w:p w14:paraId="61C93C6E" w14:textId="77777777" w:rsidR="00000000" w:rsidRDefault="00DD24A4">
      <w:pPr>
        <w:pStyle w:val="a"/>
        <w:rPr>
          <w:rFonts w:hint="cs"/>
          <w:rtl/>
        </w:rPr>
      </w:pPr>
      <w:r>
        <w:rPr>
          <w:rFonts w:hint="cs"/>
          <w:rtl/>
        </w:rPr>
        <w:t>חבר הכנסת גפני, המסמך הובא בפני מזכירות הכנסת והכנסת, והונח על שולחן הכנסת עכשיו, הי</w:t>
      </w:r>
      <w:r>
        <w:rPr>
          <w:rFonts w:hint="cs"/>
          <w:rtl/>
        </w:rPr>
        <w:t>ום. חבר הכנסת שרנסקי יושבע ביום שני. סליחה, שרנסקי הוא לא חבר הכנסת.</w:t>
      </w:r>
    </w:p>
    <w:p w14:paraId="002045EB" w14:textId="77777777" w:rsidR="00000000" w:rsidRDefault="00DD24A4">
      <w:pPr>
        <w:pStyle w:val="ac"/>
        <w:rPr>
          <w:rFonts w:hint="cs"/>
          <w:rtl/>
        </w:rPr>
      </w:pPr>
    </w:p>
    <w:p w14:paraId="712708CF" w14:textId="77777777" w:rsidR="00000000" w:rsidRDefault="00DD24A4">
      <w:pPr>
        <w:pStyle w:val="ac"/>
        <w:rPr>
          <w:rtl/>
        </w:rPr>
      </w:pPr>
      <w:r>
        <w:rPr>
          <w:rFonts w:hint="eastAsia"/>
          <w:rtl/>
        </w:rPr>
        <w:t>משה</w:t>
      </w:r>
      <w:r>
        <w:rPr>
          <w:rtl/>
        </w:rPr>
        <w:t xml:space="preserve"> גפני (יהדות התורה):</w:t>
      </w:r>
    </w:p>
    <w:p w14:paraId="0189CF23" w14:textId="77777777" w:rsidR="00000000" w:rsidRDefault="00DD24A4">
      <w:pPr>
        <w:pStyle w:val="a"/>
        <w:rPr>
          <w:rFonts w:hint="cs"/>
          <w:rtl/>
        </w:rPr>
      </w:pPr>
    </w:p>
    <w:p w14:paraId="1EDC1CCD" w14:textId="77777777" w:rsidR="00000000" w:rsidRDefault="00DD24A4">
      <w:pPr>
        <w:pStyle w:val="a"/>
        <w:rPr>
          <w:rFonts w:hint="cs"/>
          <w:rtl/>
        </w:rPr>
      </w:pPr>
      <w:r>
        <w:rPr>
          <w:rFonts w:hint="cs"/>
          <w:rtl/>
        </w:rPr>
        <w:t xml:space="preserve">אבל, בחוק-יסוד: הממשלה כתוב שצריך להניח זאת בתוך 48 שעות. </w:t>
      </w:r>
    </w:p>
    <w:p w14:paraId="7D49A8F4" w14:textId="77777777" w:rsidR="00000000" w:rsidRDefault="00DD24A4">
      <w:pPr>
        <w:pStyle w:val="a"/>
        <w:rPr>
          <w:rFonts w:hint="cs"/>
          <w:rtl/>
        </w:rPr>
      </w:pPr>
    </w:p>
    <w:p w14:paraId="0DE3A519" w14:textId="77777777" w:rsidR="00000000" w:rsidRDefault="00DD24A4">
      <w:pPr>
        <w:pStyle w:val="ad"/>
        <w:rPr>
          <w:rFonts w:hint="cs"/>
          <w:rtl/>
        </w:rPr>
      </w:pPr>
      <w:r>
        <w:rPr>
          <w:rFonts w:hint="cs"/>
          <w:rtl/>
        </w:rPr>
        <w:t>היו"ר אלי בן-מנחם:</w:t>
      </w:r>
    </w:p>
    <w:p w14:paraId="7141631B" w14:textId="77777777" w:rsidR="00000000" w:rsidRDefault="00DD24A4">
      <w:pPr>
        <w:pStyle w:val="a"/>
        <w:rPr>
          <w:rFonts w:hint="cs"/>
          <w:rtl/>
        </w:rPr>
      </w:pPr>
    </w:p>
    <w:p w14:paraId="7483F765" w14:textId="77777777" w:rsidR="00000000" w:rsidRDefault="00DD24A4">
      <w:pPr>
        <w:pStyle w:val="a"/>
        <w:rPr>
          <w:rFonts w:hint="cs"/>
          <w:rtl/>
        </w:rPr>
      </w:pPr>
      <w:r>
        <w:rPr>
          <w:rFonts w:hint="cs"/>
          <w:rtl/>
        </w:rPr>
        <w:t>הם הניחו את זה היום, והצהרת האמונים תהיה ביום שני.</w:t>
      </w:r>
    </w:p>
    <w:p w14:paraId="05B6CFD0" w14:textId="77777777" w:rsidR="00000000" w:rsidRDefault="00DD24A4">
      <w:pPr>
        <w:pStyle w:val="a"/>
        <w:rPr>
          <w:rFonts w:hint="cs"/>
          <w:rtl/>
        </w:rPr>
      </w:pPr>
    </w:p>
    <w:p w14:paraId="514F0440" w14:textId="77777777" w:rsidR="00000000" w:rsidRDefault="00DD24A4">
      <w:pPr>
        <w:pStyle w:val="ac"/>
        <w:rPr>
          <w:rtl/>
        </w:rPr>
      </w:pPr>
      <w:r>
        <w:rPr>
          <w:rFonts w:hint="eastAsia"/>
          <w:rtl/>
        </w:rPr>
        <w:t>משה</w:t>
      </w:r>
      <w:r>
        <w:rPr>
          <w:rtl/>
        </w:rPr>
        <w:t xml:space="preserve"> גפני (יהדות התורה):</w:t>
      </w:r>
    </w:p>
    <w:p w14:paraId="5F62F319" w14:textId="77777777" w:rsidR="00000000" w:rsidRDefault="00DD24A4">
      <w:pPr>
        <w:pStyle w:val="a"/>
        <w:rPr>
          <w:rFonts w:hint="cs"/>
          <w:rtl/>
        </w:rPr>
      </w:pPr>
    </w:p>
    <w:p w14:paraId="7214FCD7" w14:textId="77777777" w:rsidR="00000000" w:rsidRDefault="00DD24A4">
      <w:pPr>
        <w:pStyle w:val="a"/>
        <w:rPr>
          <w:rFonts w:hint="cs"/>
          <w:rtl/>
        </w:rPr>
      </w:pPr>
      <w:r>
        <w:rPr>
          <w:rFonts w:hint="cs"/>
          <w:rtl/>
        </w:rPr>
        <w:t>עברו</w:t>
      </w:r>
      <w:r>
        <w:rPr>
          <w:rFonts w:hint="cs"/>
          <w:rtl/>
        </w:rPr>
        <w:t xml:space="preserve"> על החוק. הליכוד עבר על החוק.</w:t>
      </w:r>
    </w:p>
    <w:p w14:paraId="2A34C07D" w14:textId="77777777" w:rsidR="00000000" w:rsidRDefault="00DD24A4">
      <w:pPr>
        <w:pStyle w:val="a"/>
        <w:rPr>
          <w:rFonts w:hint="cs"/>
          <w:rtl/>
        </w:rPr>
      </w:pPr>
    </w:p>
    <w:p w14:paraId="44C942F7" w14:textId="77777777" w:rsidR="00000000" w:rsidRDefault="00DD24A4">
      <w:pPr>
        <w:pStyle w:val="ac"/>
        <w:rPr>
          <w:rtl/>
        </w:rPr>
      </w:pPr>
      <w:r>
        <w:rPr>
          <w:rFonts w:hint="eastAsia"/>
          <w:rtl/>
        </w:rPr>
        <w:t>חיים</w:t>
      </w:r>
      <w:r>
        <w:rPr>
          <w:rtl/>
        </w:rPr>
        <w:t xml:space="preserve"> רמון (העבודה-מימד):</w:t>
      </w:r>
    </w:p>
    <w:p w14:paraId="781AE979" w14:textId="77777777" w:rsidR="00000000" w:rsidRDefault="00DD24A4">
      <w:pPr>
        <w:pStyle w:val="a"/>
        <w:rPr>
          <w:rFonts w:hint="cs"/>
          <w:rtl/>
        </w:rPr>
      </w:pPr>
    </w:p>
    <w:p w14:paraId="3B7BCECD" w14:textId="77777777" w:rsidR="00000000" w:rsidRDefault="00DD24A4">
      <w:pPr>
        <w:pStyle w:val="a"/>
        <w:rPr>
          <w:rFonts w:hint="cs"/>
          <w:rtl/>
        </w:rPr>
      </w:pPr>
      <w:r>
        <w:rPr>
          <w:rFonts w:hint="cs"/>
          <w:rtl/>
        </w:rPr>
        <w:t>שלטון החוק.</w:t>
      </w:r>
    </w:p>
    <w:p w14:paraId="17B97474" w14:textId="77777777" w:rsidR="00000000" w:rsidRDefault="00DD24A4">
      <w:pPr>
        <w:pStyle w:val="a"/>
        <w:rPr>
          <w:rFonts w:hint="cs"/>
          <w:rtl/>
        </w:rPr>
      </w:pPr>
    </w:p>
    <w:p w14:paraId="40B541C9" w14:textId="77777777" w:rsidR="00000000" w:rsidRDefault="00DD24A4">
      <w:pPr>
        <w:pStyle w:val="ad"/>
        <w:rPr>
          <w:rFonts w:hint="cs"/>
          <w:rtl/>
        </w:rPr>
      </w:pPr>
      <w:r>
        <w:rPr>
          <w:rFonts w:hint="cs"/>
          <w:rtl/>
        </w:rPr>
        <w:t>היו"ר אלי בן-מנחם:</w:t>
      </w:r>
    </w:p>
    <w:p w14:paraId="04A985FA" w14:textId="77777777" w:rsidR="00000000" w:rsidRDefault="00DD24A4">
      <w:pPr>
        <w:pStyle w:val="a"/>
        <w:rPr>
          <w:rFonts w:hint="cs"/>
          <w:rtl/>
        </w:rPr>
      </w:pPr>
    </w:p>
    <w:p w14:paraId="76858602" w14:textId="77777777" w:rsidR="00000000" w:rsidRDefault="00DD24A4">
      <w:pPr>
        <w:pStyle w:val="a"/>
        <w:rPr>
          <w:rFonts w:hint="cs"/>
          <w:rtl/>
        </w:rPr>
      </w:pPr>
      <w:r>
        <w:rPr>
          <w:rFonts w:hint="cs"/>
          <w:rtl/>
        </w:rPr>
        <w:t>חבר הכנסת גפני, אני מבקש: אל תנצל את זה שאני חדש פה בתפקיד. חבר הכנסת גפני, אני מבקש ממך: אם יש לך טענות ומענות, תפנה בבקשה ליושב-ראש הכנסת, רובי ריבלין, שנמצא בחדר ס</w:t>
      </w:r>
      <w:r>
        <w:rPr>
          <w:rFonts w:hint="cs"/>
          <w:rtl/>
        </w:rPr>
        <w:t>מוך. תודה.</w:t>
      </w:r>
    </w:p>
    <w:p w14:paraId="7B72F1C9" w14:textId="77777777" w:rsidR="00000000" w:rsidRDefault="00DD24A4">
      <w:pPr>
        <w:pStyle w:val="a"/>
        <w:rPr>
          <w:rFonts w:hint="cs"/>
          <w:rtl/>
        </w:rPr>
      </w:pPr>
    </w:p>
    <w:p w14:paraId="03B29DFD" w14:textId="77777777" w:rsidR="00000000" w:rsidRDefault="00DD24A4">
      <w:pPr>
        <w:pStyle w:val="ac"/>
        <w:rPr>
          <w:rtl/>
        </w:rPr>
      </w:pPr>
      <w:r>
        <w:rPr>
          <w:rFonts w:hint="eastAsia"/>
          <w:rtl/>
        </w:rPr>
        <w:t>משה</w:t>
      </w:r>
      <w:r>
        <w:rPr>
          <w:rtl/>
        </w:rPr>
        <w:t xml:space="preserve"> גפני (יהדות התורה):</w:t>
      </w:r>
    </w:p>
    <w:p w14:paraId="7663B106" w14:textId="77777777" w:rsidR="00000000" w:rsidRDefault="00DD24A4">
      <w:pPr>
        <w:pStyle w:val="a"/>
        <w:rPr>
          <w:rFonts w:hint="cs"/>
          <w:rtl/>
        </w:rPr>
      </w:pPr>
    </w:p>
    <w:p w14:paraId="698B2345" w14:textId="77777777" w:rsidR="00000000" w:rsidRDefault="00DD24A4">
      <w:pPr>
        <w:pStyle w:val="a"/>
        <w:rPr>
          <w:rFonts w:hint="cs"/>
          <w:rtl/>
        </w:rPr>
      </w:pPr>
      <w:r>
        <w:rPr>
          <w:rFonts w:hint="cs"/>
          <w:rtl/>
        </w:rPr>
        <w:t>אני מודה לך.</w:t>
      </w:r>
    </w:p>
    <w:p w14:paraId="19D50415" w14:textId="77777777" w:rsidR="00000000" w:rsidRDefault="00DD24A4">
      <w:pPr>
        <w:pStyle w:val="a"/>
        <w:rPr>
          <w:rFonts w:hint="cs"/>
          <w:rtl/>
        </w:rPr>
      </w:pPr>
    </w:p>
    <w:p w14:paraId="1C0A5054" w14:textId="77777777" w:rsidR="00000000" w:rsidRDefault="00DD24A4">
      <w:pPr>
        <w:pStyle w:val="ad"/>
        <w:rPr>
          <w:rFonts w:hint="cs"/>
          <w:rtl/>
        </w:rPr>
      </w:pPr>
      <w:r>
        <w:rPr>
          <w:rFonts w:hint="cs"/>
          <w:rtl/>
        </w:rPr>
        <w:t>היו"ר אלי בן-מנחם:</w:t>
      </w:r>
    </w:p>
    <w:p w14:paraId="52B870EB" w14:textId="77777777" w:rsidR="00000000" w:rsidRDefault="00DD24A4">
      <w:pPr>
        <w:pStyle w:val="a"/>
        <w:rPr>
          <w:rFonts w:hint="cs"/>
          <w:rtl/>
        </w:rPr>
      </w:pPr>
    </w:p>
    <w:p w14:paraId="08D0CF60" w14:textId="77777777" w:rsidR="00000000" w:rsidRDefault="00DD24A4">
      <w:pPr>
        <w:pStyle w:val="a"/>
        <w:rPr>
          <w:rFonts w:hint="cs"/>
          <w:rtl/>
        </w:rPr>
      </w:pPr>
      <w:r>
        <w:rPr>
          <w:rFonts w:hint="cs"/>
          <w:rtl/>
        </w:rPr>
        <w:t>חבר הכנסת אהוד יתום, בבקשה.</w:t>
      </w:r>
    </w:p>
    <w:p w14:paraId="4DB04DD9" w14:textId="77777777" w:rsidR="00000000" w:rsidRDefault="00DD24A4">
      <w:pPr>
        <w:pStyle w:val="a"/>
        <w:rPr>
          <w:rFonts w:hint="cs"/>
          <w:rtl/>
        </w:rPr>
      </w:pPr>
    </w:p>
    <w:p w14:paraId="7FA74B9B" w14:textId="77777777" w:rsidR="00000000" w:rsidRDefault="00DD24A4">
      <w:pPr>
        <w:pStyle w:val="Speaker"/>
        <w:rPr>
          <w:rtl/>
        </w:rPr>
      </w:pPr>
      <w:bookmarkStart w:id="241" w:name="FS000001032T27_02_2003_20_48_16"/>
      <w:bookmarkEnd w:id="241"/>
      <w:r>
        <w:rPr>
          <w:rFonts w:hint="cs"/>
          <w:rtl/>
        </w:rPr>
        <w:t>אה</w:t>
      </w:r>
      <w:r>
        <w:rPr>
          <w:rFonts w:hint="eastAsia"/>
          <w:rtl/>
        </w:rPr>
        <w:t>וד</w:t>
      </w:r>
      <w:r>
        <w:rPr>
          <w:rtl/>
        </w:rPr>
        <w:t xml:space="preserve"> יתום (הליכוד):</w:t>
      </w:r>
    </w:p>
    <w:p w14:paraId="500C67FA" w14:textId="77777777" w:rsidR="00000000" w:rsidRDefault="00DD24A4">
      <w:pPr>
        <w:pStyle w:val="a"/>
        <w:rPr>
          <w:rFonts w:hint="cs"/>
          <w:rtl/>
        </w:rPr>
      </w:pPr>
    </w:p>
    <w:p w14:paraId="06FDC69A" w14:textId="77777777" w:rsidR="00000000" w:rsidRDefault="00DD24A4">
      <w:pPr>
        <w:pStyle w:val="a"/>
        <w:rPr>
          <w:rFonts w:hint="cs"/>
          <w:rtl/>
        </w:rPr>
      </w:pPr>
      <w:r>
        <w:rPr>
          <w:rFonts w:hint="cs"/>
          <w:rtl/>
        </w:rPr>
        <w:t>אדוני היושב-ראש, אני מאחל לך הצלחה עם מינויך לסגן יושב-ראש הכנסת באופן זמני.</w:t>
      </w:r>
    </w:p>
    <w:p w14:paraId="50B8C12F" w14:textId="77777777" w:rsidR="00000000" w:rsidRDefault="00DD24A4">
      <w:pPr>
        <w:pStyle w:val="a"/>
        <w:rPr>
          <w:rFonts w:hint="cs"/>
          <w:rtl/>
        </w:rPr>
      </w:pPr>
      <w:r>
        <w:rPr>
          <w:rtl/>
        </w:rPr>
        <w:br w:type="page"/>
      </w:r>
      <w:r>
        <w:rPr>
          <w:rFonts w:hint="cs"/>
          <w:rtl/>
        </w:rPr>
        <w:t>חברי חברי הכנסת, מדינת ישראל יוצאת היום לדרך חדשה. בפני ה</w:t>
      </w:r>
      <w:r>
        <w:rPr>
          <w:rFonts w:hint="cs"/>
          <w:rtl/>
        </w:rPr>
        <w:t>ממשלה החדשה ניצבים אתגרים רבים. לא ביום אחד ניתן לתקן עיוותים, ונקדם את המדינה בשטח החברתי, הכלכלי והמדיני-הביטחוני. זה בוודאי ייקח יותר מיום או יומיים. עז רצוננו לעשות כן, ועלינו לשנס מותנינו, לעשות מאמץ עליון, ובעבודה קשה יהיה בכוחנו להגשים את היעדים הרב</w:t>
      </w:r>
      <w:r>
        <w:rPr>
          <w:rFonts w:hint="cs"/>
          <w:rtl/>
        </w:rPr>
        <w:t>ים - שאותם או את מקצתם אפרט בהמשך - שהצבנו לעצמנו ולמען ביצועם קיבלנו ברוב גדול מאוד את אמון העם.</w:t>
      </w:r>
    </w:p>
    <w:p w14:paraId="5AD80D9A" w14:textId="77777777" w:rsidR="00000000" w:rsidRDefault="00DD24A4">
      <w:pPr>
        <w:pStyle w:val="a"/>
        <w:rPr>
          <w:rFonts w:hint="cs"/>
          <w:rtl/>
        </w:rPr>
      </w:pPr>
    </w:p>
    <w:p w14:paraId="2D8EAB82" w14:textId="77777777" w:rsidR="00000000" w:rsidRDefault="00DD24A4">
      <w:pPr>
        <w:pStyle w:val="a"/>
        <w:rPr>
          <w:rFonts w:hint="cs"/>
          <w:rtl/>
        </w:rPr>
      </w:pPr>
      <w:r>
        <w:rPr>
          <w:rFonts w:hint="cs"/>
          <w:rtl/>
        </w:rPr>
        <w:t xml:space="preserve">בראש דאגותינו ומאוויינו: השבת הביטחון האישי לתושבי המדינה. זהו תנאי בסיסי בדרך להשגת שלום אמת בינינו לבין שכנינו. הממשלה תחתור לסיום האלימות המתחוללת בארצנו </w:t>
      </w:r>
      <w:r>
        <w:rPr>
          <w:rFonts w:hint="cs"/>
          <w:rtl/>
        </w:rPr>
        <w:t>תוך עמידה על התביעה הבלתי-מתפשרת של כל אומה ריבונית: לא ניתן יהיה לכפות עלינו שום מהלך מדיני כזה או אחר ללא תנאי של שקט וסיום האלימות וההסתה. בעטיו של עיקרון זה נפל דבר בישראל. העם הכריע באופן שאינו משתמע לשתי פנים בעד דרכו האידיאולוגית ותפיסת עולמו של הלי</w:t>
      </w:r>
      <w:r>
        <w:rPr>
          <w:rFonts w:hint="cs"/>
          <w:rtl/>
        </w:rPr>
        <w:t>כוד. תוצאות הבחירות מראות שהעם מאמין שביכולתה של ממשלה בראשות הליכוד לנווט את מדינת ישראל אל חוף מבטחים. העם רצה ובחר שרון.</w:t>
      </w:r>
    </w:p>
    <w:p w14:paraId="5556568B" w14:textId="77777777" w:rsidR="00000000" w:rsidRDefault="00DD24A4">
      <w:pPr>
        <w:pStyle w:val="a"/>
        <w:rPr>
          <w:rFonts w:hint="cs"/>
          <w:rtl/>
        </w:rPr>
      </w:pPr>
    </w:p>
    <w:p w14:paraId="6C42F4CD" w14:textId="77777777" w:rsidR="00000000" w:rsidRDefault="00DD24A4">
      <w:pPr>
        <w:pStyle w:val="a"/>
        <w:rPr>
          <w:rFonts w:hint="cs"/>
          <w:rtl/>
        </w:rPr>
      </w:pPr>
      <w:r>
        <w:rPr>
          <w:rFonts w:hint="cs"/>
          <w:rtl/>
        </w:rPr>
        <w:t>הממשלה, בראשות הליכוד וביחד עם שינוי, האיחוד הלאומי והמפד"ל, תעמוד על עיקרון זה. תוך עמידה על זכותם של אזרחי מדינת ישראל לחיות בביט</w:t>
      </w:r>
      <w:r>
        <w:rPr>
          <w:rFonts w:hint="cs"/>
          <w:rtl/>
        </w:rPr>
        <w:t>חון בארצם, ניתן יהיה להכשיר את הקרקע לקראת מאמץ מדיני שבסופו הסכם שלום יציב ובר-קיימא.</w:t>
      </w:r>
    </w:p>
    <w:p w14:paraId="5FB6424C" w14:textId="77777777" w:rsidR="00000000" w:rsidRDefault="00DD24A4">
      <w:pPr>
        <w:pStyle w:val="a"/>
        <w:rPr>
          <w:rFonts w:hint="cs"/>
          <w:rtl/>
        </w:rPr>
      </w:pPr>
    </w:p>
    <w:p w14:paraId="6E1A581D" w14:textId="77777777" w:rsidR="00000000" w:rsidRDefault="00DD24A4">
      <w:pPr>
        <w:pStyle w:val="a"/>
        <w:rPr>
          <w:rFonts w:hint="cs"/>
          <w:rtl/>
        </w:rPr>
      </w:pPr>
      <w:r>
        <w:rPr>
          <w:rFonts w:hint="cs"/>
          <w:rtl/>
        </w:rPr>
        <w:t>האדונים לפיד, ליברמן ואיתם, הוכחתם ביחד עם ראש הממשלה שרון מנהיגות ואחריות, ותשמשו ביחד עמנו, תנועת הליכוד, לפיד שהולך בראש המחנה.</w:t>
      </w:r>
    </w:p>
    <w:p w14:paraId="03B35011" w14:textId="77777777" w:rsidR="00000000" w:rsidRDefault="00DD24A4">
      <w:pPr>
        <w:pStyle w:val="a"/>
        <w:rPr>
          <w:rFonts w:hint="cs"/>
          <w:rtl/>
        </w:rPr>
      </w:pPr>
    </w:p>
    <w:p w14:paraId="111355A6" w14:textId="77777777" w:rsidR="00000000" w:rsidRDefault="00DD24A4">
      <w:pPr>
        <w:pStyle w:val="a"/>
        <w:rPr>
          <w:rFonts w:hint="cs"/>
          <w:rtl/>
        </w:rPr>
      </w:pPr>
      <w:r>
        <w:rPr>
          <w:rFonts w:hint="cs"/>
          <w:rtl/>
        </w:rPr>
        <w:t>הממשלה החדשה צפויה להתמודד, ייתכן שכ</w:t>
      </w:r>
      <w:r>
        <w:rPr>
          <w:rFonts w:hint="cs"/>
          <w:rtl/>
        </w:rPr>
        <w:t>בר בשבועות הקרובים, עם איום על העורף האזרחי של מדינתנו - איום של ירי טילים, שייתכן שיהיו בעלי ראש קרב בלתי קונבנציונלי. המערכה המתרגשת עלינו, וכולי תקווה שלא יהיה לישראל חלק בה, היא חלק ממערכה עולמית כוללת, שבחובה האמירה הבלתי-מתפשרת של הקהילה הבין-לאומית,</w:t>
      </w:r>
      <w:r>
        <w:rPr>
          <w:rFonts w:hint="cs"/>
          <w:rtl/>
        </w:rPr>
        <w:t xml:space="preserve"> התובעת ממשטרים העוסקים בטרור או הנותנים לו חסות לחדול מכך, ולא - יישאו הם בתוצאות. במערכה זו נגד הטרור העולמי יש למדינת ישראל חלק חשוב. חתירתה של ממשלת ישראל להסכם שלום יציב, שבבסיסו מונחת התביעה לזכותם של אזרחי המדינה לחיות בביטחון, היא חלק מאג'נדה בין-ל</w:t>
      </w:r>
      <w:r>
        <w:rPr>
          <w:rFonts w:hint="cs"/>
          <w:rtl/>
        </w:rPr>
        <w:t xml:space="preserve">אומית בהנהגת </w:t>
      </w:r>
      <w:r>
        <w:rPr>
          <w:rtl/>
        </w:rPr>
        <w:br/>
      </w:r>
      <w:r>
        <w:rPr>
          <w:rFonts w:hint="cs"/>
          <w:rtl/>
        </w:rPr>
        <w:t>ארצות-הברית והעולם החופשי.</w:t>
      </w:r>
    </w:p>
    <w:p w14:paraId="2DC980FF" w14:textId="77777777" w:rsidR="00000000" w:rsidRDefault="00DD24A4">
      <w:pPr>
        <w:pStyle w:val="a"/>
        <w:rPr>
          <w:rFonts w:hint="cs"/>
          <w:rtl/>
        </w:rPr>
      </w:pPr>
    </w:p>
    <w:p w14:paraId="26667940" w14:textId="77777777" w:rsidR="00000000" w:rsidRDefault="00DD24A4">
      <w:pPr>
        <w:pStyle w:val="a"/>
        <w:rPr>
          <w:rFonts w:hint="cs"/>
          <w:rtl/>
        </w:rPr>
      </w:pPr>
      <w:r>
        <w:rPr>
          <w:rFonts w:hint="cs"/>
          <w:rtl/>
        </w:rPr>
        <w:t>הישגה ההיסטורי הראשון של הקואליציה החדשה הוא בעצם הישיבה יחד עם המפלגות שינוי ומפד"ל. תחת קורת-גג אחת יושבים נציגיה של הישראליות החילונית ונציגיה של הציונות הדתית ביחד עם חובשי הכיפות מהאיחוד הלאומי חמושים ברצון עז</w:t>
      </w:r>
      <w:r>
        <w:rPr>
          <w:rFonts w:hint="cs"/>
          <w:rtl/>
        </w:rPr>
        <w:t xml:space="preserve"> למנוע את התרחבותו של הקרע בעם, שבלט מאוד במערכת הבחירות שהסתיימה. תוך הפגנת מנהיגות יוצאת מגדר הרגיל, ישבו מנהיגי המפלגות והגיעו להסכמות היסטוריות מרחיקות לכת. ביכולתה של ממשלה זו בהרכבה זה להביא לאיחוי הקרעים וליצירת הקשר בין דתיים לחילונים.</w:t>
      </w:r>
    </w:p>
    <w:p w14:paraId="44465215" w14:textId="77777777" w:rsidR="00000000" w:rsidRDefault="00DD24A4">
      <w:pPr>
        <w:pStyle w:val="a"/>
        <w:rPr>
          <w:rFonts w:hint="cs"/>
          <w:rtl/>
        </w:rPr>
      </w:pPr>
    </w:p>
    <w:p w14:paraId="58C7D48E" w14:textId="77777777" w:rsidR="00000000" w:rsidRDefault="00DD24A4">
      <w:pPr>
        <w:pStyle w:val="a"/>
        <w:rPr>
          <w:rFonts w:hint="cs"/>
          <w:rtl/>
        </w:rPr>
      </w:pPr>
      <w:r>
        <w:rPr>
          <w:rFonts w:hint="cs"/>
          <w:rtl/>
        </w:rPr>
        <w:t>היותה של מד</w:t>
      </w:r>
      <w:r>
        <w:rPr>
          <w:rFonts w:hint="cs"/>
          <w:rtl/>
        </w:rPr>
        <w:t xml:space="preserve">ינת ישראל מדינה יהודית ודמוקרטית צופן בחובו קשיים רבים, סתירות ומחלוקות עמוקות. בידי הקואליציה החדשה הכלים, הנכונות והנחישות להתמודד עם הבעיות הללו ולטפס על ההר הגבוה -  בשום פנים ואופן לא להידרדר </w:t>
      </w:r>
      <w:r>
        <w:rPr>
          <w:rtl/>
        </w:rPr>
        <w:t>–</w:t>
      </w:r>
      <w:r>
        <w:rPr>
          <w:rFonts w:hint="cs"/>
          <w:rtl/>
        </w:rPr>
        <w:t xml:space="preserve"> לטפס ולהגיע לשיאו.</w:t>
      </w:r>
    </w:p>
    <w:p w14:paraId="05323F21" w14:textId="77777777" w:rsidR="00000000" w:rsidRDefault="00DD24A4">
      <w:pPr>
        <w:pStyle w:val="a"/>
        <w:rPr>
          <w:rFonts w:hint="cs"/>
          <w:rtl/>
        </w:rPr>
      </w:pPr>
    </w:p>
    <w:p w14:paraId="73AC8BE8" w14:textId="77777777" w:rsidR="00000000" w:rsidRDefault="00DD24A4">
      <w:pPr>
        <w:pStyle w:val="a"/>
        <w:ind w:firstLine="0"/>
        <w:rPr>
          <w:rFonts w:hint="cs"/>
          <w:rtl/>
        </w:rPr>
      </w:pPr>
      <w:r>
        <w:rPr>
          <w:rFonts w:hint="cs"/>
          <w:rtl/>
        </w:rPr>
        <w:tab/>
        <w:t>ממשלות רבות שאפו להוביל לאיחוי הקרעי</w:t>
      </w:r>
      <w:r>
        <w:rPr>
          <w:rFonts w:hint="cs"/>
          <w:rtl/>
        </w:rPr>
        <w:t xml:space="preserve">ם בעם, לטפח את הסובלנות ואת קירוב הלבבות בין אזרחי המדינה. היום יכולים אנו לומר, שבידינו היכולת ליצוק תוכן אמיתי ומעשי לתוך היעדים הללו ולהביא להגשמתם. </w:t>
      </w:r>
    </w:p>
    <w:p w14:paraId="3D8048F4" w14:textId="77777777" w:rsidR="00000000" w:rsidRDefault="00DD24A4">
      <w:pPr>
        <w:pStyle w:val="a"/>
        <w:ind w:firstLine="0"/>
        <w:rPr>
          <w:rFonts w:hint="cs"/>
          <w:rtl/>
        </w:rPr>
      </w:pPr>
    </w:p>
    <w:p w14:paraId="7D7B9446" w14:textId="77777777" w:rsidR="00000000" w:rsidRDefault="00DD24A4">
      <w:pPr>
        <w:pStyle w:val="a"/>
        <w:ind w:firstLine="0"/>
        <w:rPr>
          <w:rFonts w:hint="cs"/>
          <w:rtl/>
        </w:rPr>
      </w:pPr>
      <w:r>
        <w:rPr>
          <w:rFonts w:hint="cs"/>
          <w:rtl/>
        </w:rPr>
        <w:tab/>
        <w:t xml:space="preserve">אני מקווה כי מפלגות נוספות תצטרפנה למאמץ חשוב זה, ואני בהחלט מתכוון לחברי בש"ס ובאגודת ישראל. </w:t>
      </w:r>
    </w:p>
    <w:p w14:paraId="08F44741" w14:textId="77777777" w:rsidR="00000000" w:rsidRDefault="00DD24A4">
      <w:pPr>
        <w:pStyle w:val="a"/>
        <w:ind w:firstLine="0"/>
        <w:rPr>
          <w:rFonts w:hint="cs"/>
          <w:rtl/>
        </w:rPr>
      </w:pPr>
    </w:p>
    <w:p w14:paraId="1E5E4BFA" w14:textId="77777777" w:rsidR="00000000" w:rsidRDefault="00DD24A4">
      <w:pPr>
        <w:pStyle w:val="a"/>
        <w:ind w:firstLine="0"/>
        <w:rPr>
          <w:rFonts w:hint="cs"/>
          <w:rtl/>
        </w:rPr>
      </w:pPr>
      <w:r>
        <w:rPr>
          <w:rFonts w:hint="cs"/>
          <w:rtl/>
        </w:rPr>
        <w:tab/>
        <w:t xml:space="preserve">אני </w:t>
      </w:r>
      <w:r>
        <w:rPr>
          <w:rFonts w:hint="cs"/>
          <w:rtl/>
        </w:rPr>
        <w:t xml:space="preserve">מצטרף לדברי ראש הממשלה לקירוב לבבות בין יהודים לערביי ישראל. הגיע הזמן לעשות גם זאת, וביתר שאת. אני זועק מכאן לאהבת חינם, כיבוד תורת  ישראל, מגן ולא ייראה של עמנו. </w:t>
      </w:r>
    </w:p>
    <w:p w14:paraId="2295749D" w14:textId="77777777" w:rsidR="00000000" w:rsidRDefault="00DD24A4">
      <w:pPr>
        <w:pStyle w:val="a"/>
        <w:ind w:firstLine="0"/>
        <w:rPr>
          <w:rFonts w:hint="cs"/>
          <w:rtl/>
        </w:rPr>
      </w:pPr>
    </w:p>
    <w:p w14:paraId="5AA766C0" w14:textId="77777777" w:rsidR="00000000" w:rsidRDefault="00DD24A4">
      <w:pPr>
        <w:pStyle w:val="a"/>
        <w:ind w:firstLine="0"/>
        <w:rPr>
          <w:rFonts w:hint="cs"/>
          <w:b/>
          <w:bCs/>
          <w:u w:val="single"/>
          <w:rtl/>
        </w:rPr>
      </w:pPr>
      <w:bookmarkStart w:id="242" w:name="FS000000437T27_02_2003_20_38_20"/>
      <w:bookmarkEnd w:id="242"/>
      <w:r>
        <w:rPr>
          <w:rFonts w:hint="cs"/>
          <w:b/>
          <w:bCs/>
          <w:u w:val="single"/>
          <w:rtl/>
        </w:rPr>
        <w:t xml:space="preserve">היו"ר </w:t>
      </w:r>
      <w:r>
        <w:rPr>
          <w:b/>
          <w:bCs/>
          <w:u w:val="single"/>
          <w:rtl/>
        </w:rPr>
        <w:t>אלי בן-מנחם:</w:t>
      </w:r>
    </w:p>
    <w:p w14:paraId="631DCB09" w14:textId="77777777" w:rsidR="00000000" w:rsidRDefault="00DD24A4">
      <w:pPr>
        <w:pStyle w:val="a"/>
        <w:rPr>
          <w:rFonts w:hint="cs"/>
          <w:rtl/>
        </w:rPr>
      </w:pPr>
    </w:p>
    <w:p w14:paraId="0902F8B5" w14:textId="77777777" w:rsidR="00000000" w:rsidRDefault="00DD24A4">
      <w:pPr>
        <w:pStyle w:val="a"/>
        <w:rPr>
          <w:rFonts w:hint="cs"/>
          <w:rtl/>
        </w:rPr>
      </w:pPr>
      <w:r>
        <w:rPr>
          <w:rFonts w:hint="cs"/>
          <w:rtl/>
        </w:rPr>
        <w:t>חבר הכנסת יתום.</w:t>
      </w:r>
    </w:p>
    <w:p w14:paraId="520BE276" w14:textId="77777777" w:rsidR="00000000" w:rsidRDefault="00DD24A4">
      <w:pPr>
        <w:pStyle w:val="Speaker"/>
        <w:rPr>
          <w:rFonts w:hint="cs"/>
          <w:rtl/>
        </w:rPr>
      </w:pPr>
      <w:bookmarkStart w:id="243" w:name="FS000001032T27_02_2003_20_51_29"/>
      <w:bookmarkEnd w:id="243"/>
    </w:p>
    <w:p w14:paraId="2CFBB73D" w14:textId="77777777" w:rsidR="00000000" w:rsidRDefault="00DD24A4">
      <w:pPr>
        <w:pStyle w:val="Speaker"/>
        <w:rPr>
          <w:rtl/>
        </w:rPr>
      </w:pPr>
      <w:r>
        <w:rPr>
          <w:rFonts w:hint="eastAsia"/>
          <w:rtl/>
        </w:rPr>
        <w:t>אהוד</w:t>
      </w:r>
      <w:r>
        <w:rPr>
          <w:rtl/>
        </w:rPr>
        <w:t xml:space="preserve"> יתום (הליכוד):</w:t>
      </w:r>
    </w:p>
    <w:p w14:paraId="4FB167FD" w14:textId="77777777" w:rsidR="00000000" w:rsidRDefault="00DD24A4">
      <w:pPr>
        <w:pStyle w:val="a"/>
        <w:rPr>
          <w:rFonts w:hint="cs"/>
          <w:rtl/>
        </w:rPr>
      </w:pPr>
    </w:p>
    <w:p w14:paraId="63EF4407" w14:textId="77777777" w:rsidR="00000000" w:rsidRDefault="00DD24A4">
      <w:pPr>
        <w:pStyle w:val="a"/>
        <w:rPr>
          <w:rFonts w:hint="cs"/>
          <w:rtl/>
        </w:rPr>
      </w:pPr>
      <w:r>
        <w:rPr>
          <w:rFonts w:hint="cs"/>
          <w:rtl/>
        </w:rPr>
        <w:t>אני כבר מסיים.</w:t>
      </w:r>
    </w:p>
    <w:p w14:paraId="6D11A8B1" w14:textId="77777777" w:rsidR="00000000" w:rsidRDefault="00DD24A4">
      <w:pPr>
        <w:pStyle w:val="a"/>
        <w:rPr>
          <w:rFonts w:hint="cs"/>
          <w:rtl/>
        </w:rPr>
      </w:pPr>
    </w:p>
    <w:p w14:paraId="59817A92" w14:textId="77777777" w:rsidR="00000000" w:rsidRDefault="00DD24A4">
      <w:pPr>
        <w:pStyle w:val="a"/>
        <w:rPr>
          <w:rFonts w:hint="cs"/>
          <w:rtl/>
        </w:rPr>
      </w:pPr>
      <w:r>
        <w:rPr>
          <w:rFonts w:hint="cs"/>
          <w:rtl/>
        </w:rPr>
        <w:t>בתוכנו פנימה עלי</w:t>
      </w:r>
      <w:r>
        <w:rPr>
          <w:rFonts w:hint="cs"/>
          <w:rtl/>
        </w:rPr>
        <w:t>נו לפעול לחיזוק עוצמתנו החברתית. הממשלה העמידה בקווי היסוד שלה את המאבק בעוני ובאבטלה, את צמצום הפערים החברתיים ואת חיזוקן של הפריפריה וערי הפיתוח. הקואליציה בהרכבה הנוכחי נכונה להעמיד את האחריות הלאומית מעל כל אינטרס סקטוריאלי והיא מבינה את החשיבות של ההכ</w:t>
      </w:r>
      <w:r>
        <w:rPr>
          <w:rFonts w:hint="cs"/>
          <w:rtl/>
        </w:rPr>
        <w:t>רעות הקשות שעל הממשלה  ליטול גם בתחום הכלכלי ובתחום החברתי.</w:t>
      </w:r>
    </w:p>
    <w:p w14:paraId="57481F02" w14:textId="77777777" w:rsidR="00000000" w:rsidRDefault="00DD24A4">
      <w:pPr>
        <w:pStyle w:val="a"/>
        <w:rPr>
          <w:rFonts w:hint="cs"/>
          <w:rtl/>
        </w:rPr>
      </w:pPr>
    </w:p>
    <w:p w14:paraId="04DA861E" w14:textId="77777777" w:rsidR="00000000" w:rsidRDefault="00DD24A4">
      <w:pPr>
        <w:pStyle w:val="a"/>
        <w:rPr>
          <w:rFonts w:hint="cs"/>
          <w:rtl/>
        </w:rPr>
      </w:pPr>
      <w:r>
        <w:rPr>
          <w:rFonts w:hint="cs"/>
          <w:rtl/>
        </w:rPr>
        <w:t>מבין אני שלחיזוק עוצמתנו והלכידות החברתית בבית פנימה חשובות גם ההשקעה ושימת הדגש בחינוך לערכים ציוניים, יהודיים ודמוקרטיים ובהשרשתם בקרב הנוער והדור הצעיר. בקווי היסוד של הממשלה מונח יסוד חשוב זה</w:t>
      </w:r>
      <w:r>
        <w:rPr>
          <w:rFonts w:hint="cs"/>
          <w:rtl/>
        </w:rPr>
        <w:t xml:space="preserve">, שהוא מרכזי לביצורה של החברה הישראלית על כל גווניה. על הממשלה החדשה להמשיך בתנופת העשייה בתחום זה ולהרחיב את הפעולות להקניית חינוך טוב וערכי לכל ילדי ישראל. חינוך ערכי היום מניב תוצאות של אזרחות טובה יותר מחר. </w:t>
      </w:r>
    </w:p>
    <w:p w14:paraId="4E57E013" w14:textId="77777777" w:rsidR="00000000" w:rsidRDefault="00DD24A4">
      <w:pPr>
        <w:pStyle w:val="a"/>
        <w:rPr>
          <w:rFonts w:hint="cs"/>
          <w:rtl/>
        </w:rPr>
      </w:pPr>
    </w:p>
    <w:p w14:paraId="1C3C1511" w14:textId="77777777" w:rsidR="00000000" w:rsidRDefault="00DD24A4">
      <w:pPr>
        <w:pStyle w:val="a"/>
        <w:rPr>
          <w:rFonts w:hint="cs"/>
          <w:rtl/>
        </w:rPr>
      </w:pPr>
      <w:r>
        <w:rPr>
          <w:rFonts w:hint="cs"/>
          <w:rtl/>
        </w:rPr>
        <w:t xml:space="preserve">כאיש ההתיישבות אני מוצא לנכון להעלות על נס </w:t>
      </w:r>
      <w:r>
        <w:rPr>
          <w:rFonts w:hint="cs"/>
          <w:rtl/>
        </w:rPr>
        <w:t xml:space="preserve">את תרומתה וחשיבותה של החקלאות הישראלית. החקלאות עיצבה את פניה של הארץ הזאת ואת גבולותיה, נתנה לה את צביונה והעניקה ליושביה את הזכות עליה. אין לי ספק כי ממשלה זו תעמיד את הטיפול בסוגיה זו במקום הראוי והמתאים. </w:t>
      </w:r>
    </w:p>
    <w:p w14:paraId="4800F0B0" w14:textId="77777777" w:rsidR="00000000" w:rsidRDefault="00DD24A4">
      <w:pPr>
        <w:pStyle w:val="a"/>
        <w:rPr>
          <w:rFonts w:hint="cs"/>
          <w:rtl/>
        </w:rPr>
      </w:pPr>
    </w:p>
    <w:p w14:paraId="671E5CA9" w14:textId="77777777" w:rsidR="00000000" w:rsidRDefault="00DD24A4">
      <w:pPr>
        <w:pStyle w:val="a"/>
        <w:rPr>
          <w:rFonts w:hint="cs"/>
          <w:rtl/>
        </w:rPr>
      </w:pPr>
      <w:r>
        <w:rPr>
          <w:rFonts w:hint="cs"/>
          <w:rtl/>
        </w:rPr>
        <w:t>ברכתי נתונה לכם, אדוני ראש הממשלה, נכבדי השרים</w:t>
      </w:r>
      <w:r>
        <w:rPr>
          <w:rFonts w:hint="cs"/>
          <w:rtl/>
        </w:rPr>
        <w:t xml:space="preserve"> וחברי הכנסת. עיני העם נשואות אלינו, ועלינו לעמוד בציפיות הרבות של אזרחי המדינה, שנתמודד עם האתגרים הרבים שניצבים בפנינו בתחום הביטחוני, בתחום המדיני, בתחום הכלכלי ובתחום החברתי. מי ייתן ונבצע את התמורות הדרושות ונוביל את המדינה להישגים חשובים ורציניים. אד</w:t>
      </w:r>
      <w:r>
        <w:rPr>
          <w:rFonts w:hint="cs"/>
          <w:rtl/>
        </w:rPr>
        <w:t>וני היושב-ראש, רוב תודות.</w:t>
      </w:r>
    </w:p>
    <w:p w14:paraId="12D5BF9A" w14:textId="77777777" w:rsidR="00000000" w:rsidRDefault="00DD24A4">
      <w:pPr>
        <w:pStyle w:val="a"/>
        <w:ind w:firstLine="0"/>
        <w:rPr>
          <w:rFonts w:hint="cs"/>
          <w:rtl/>
        </w:rPr>
      </w:pPr>
    </w:p>
    <w:p w14:paraId="2D242241" w14:textId="77777777" w:rsidR="00000000" w:rsidRDefault="00DD24A4">
      <w:pPr>
        <w:pStyle w:val="a"/>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אלי בן-מנחם:</w:t>
      </w:r>
    </w:p>
    <w:p w14:paraId="5E42F100" w14:textId="77777777" w:rsidR="00000000" w:rsidRDefault="00DD24A4">
      <w:pPr>
        <w:pStyle w:val="a"/>
        <w:ind w:firstLine="0"/>
        <w:rPr>
          <w:rFonts w:hint="cs"/>
          <w:rtl/>
        </w:rPr>
      </w:pPr>
    </w:p>
    <w:p w14:paraId="49248197" w14:textId="77777777" w:rsidR="00000000" w:rsidRDefault="00DD24A4">
      <w:pPr>
        <w:pStyle w:val="a"/>
        <w:ind w:firstLine="0"/>
        <w:rPr>
          <w:rFonts w:hint="cs"/>
          <w:rtl/>
        </w:rPr>
      </w:pPr>
      <w:r>
        <w:rPr>
          <w:rFonts w:hint="cs"/>
          <w:rtl/>
        </w:rPr>
        <w:tab/>
        <w:t>תודה לחבר הכנסת אהוד יתום. אני מאחל לך הצלחה בכנסת כחבר כנסת חדש.</w:t>
      </w:r>
    </w:p>
    <w:p w14:paraId="188C499C" w14:textId="77777777" w:rsidR="00000000" w:rsidRDefault="00DD24A4">
      <w:pPr>
        <w:pStyle w:val="a"/>
        <w:ind w:firstLine="0"/>
        <w:rPr>
          <w:rFonts w:hint="cs"/>
          <w:rtl/>
        </w:rPr>
      </w:pPr>
    </w:p>
    <w:p w14:paraId="58F0B1A6" w14:textId="77777777" w:rsidR="00000000" w:rsidRDefault="00DD24A4">
      <w:pPr>
        <w:pStyle w:val="a"/>
        <w:ind w:firstLine="0"/>
        <w:rPr>
          <w:rFonts w:hint="cs"/>
          <w:rtl/>
        </w:rPr>
      </w:pPr>
      <w:r>
        <w:rPr>
          <w:rFonts w:hint="cs"/>
          <w:rtl/>
        </w:rPr>
        <w:tab/>
        <w:t xml:space="preserve">אני מזמין את חבר הכנסת חיים רמון, ואחריו </w:t>
      </w:r>
      <w:r>
        <w:rPr>
          <w:rtl/>
        </w:rPr>
        <w:t>–</w:t>
      </w:r>
      <w:r>
        <w:rPr>
          <w:rFonts w:hint="cs"/>
          <w:rtl/>
        </w:rPr>
        <w:t xml:space="preserve"> חברת הכנסת, השרה לעתיד, יהודית נאות.</w:t>
      </w:r>
    </w:p>
    <w:p w14:paraId="24DC0E30" w14:textId="77777777" w:rsidR="00000000" w:rsidRDefault="00DD24A4">
      <w:pPr>
        <w:pStyle w:val="a"/>
        <w:ind w:firstLine="0"/>
        <w:rPr>
          <w:rFonts w:hint="cs"/>
          <w:rtl/>
        </w:rPr>
      </w:pPr>
    </w:p>
    <w:p w14:paraId="29191BF5" w14:textId="77777777" w:rsidR="00000000" w:rsidRDefault="00DD24A4">
      <w:pPr>
        <w:pStyle w:val="Speaker"/>
        <w:rPr>
          <w:rtl/>
        </w:rPr>
      </w:pPr>
      <w:bookmarkStart w:id="244" w:name="FS000000458T27_02_2003_21_38_17"/>
      <w:bookmarkEnd w:id="244"/>
      <w:r>
        <w:rPr>
          <w:rFonts w:hint="eastAsia"/>
          <w:rtl/>
        </w:rPr>
        <w:t>חיים</w:t>
      </w:r>
      <w:r>
        <w:rPr>
          <w:rtl/>
        </w:rPr>
        <w:t xml:space="preserve"> רמון (העבודה-מימד):</w:t>
      </w:r>
    </w:p>
    <w:p w14:paraId="43525BA6" w14:textId="77777777" w:rsidR="00000000" w:rsidRDefault="00DD24A4">
      <w:pPr>
        <w:pStyle w:val="a"/>
        <w:rPr>
          <w:rFonts w:hint="cs"/>
          <w:rtl/>
        </w:rPr>
      </w:pPr>
    </w:p>
    <w:p w14:paraId="4992BA62" w14:textId="77777777" w:rsidR="00000000" w:rsidRDefault="00DD24A4">
      <w:pPr>
        <w:pStyle w:val="a"/>
        <w:rPr>
          <w:rFonts w:hint="cs"/>
          <w:rtl/>
        </w:rPr>
      </w:pPr>
      <w:r>
        <w:rPr>
          <w:rFonts w:hint="cs"/>
          <w:rtl/>
        </w:rPr>
        <w:t xml:space="preserve">אדוני היושב-ראש, חברי הכנסת, אני </w:t>
      </w:r>
      <w:r>
        <w:rPr>
          <w:rFonts w:hint="cs"/>
          <w:rtl/>
        </w:rPr>
        <w:t xml:space="preserve">רוצה לברך את ראש הממשלה על הרכבת הממשלה. שקלתי מה להגיד על הממשלה החדשה הזאת, ואני רוצה לומר שיש לו מזל, והמזל הוא שהקדנציה הקודמת של ראש הממשלה היתה כל כך גרועה, שהסיכוי שזאת תהיה יותר טובה הוא מאוד גדול </w:t>
      </w:r>
      <w:r>
        <w:rPr>
          <w:rtl/>
        </w:rPr>
        <w:t>–</w:t>
      </w:r>
      <w:r>
        <w:rPr>
          <w:rFonts w:hint="cs"/>
          <w:rtl/>
        </w:rPr>
        <w:t xml:space="preserve"> מאוד גדול. אבל מה, גם בזה ראש הממשלה יכול להפתיע,</w:t>
      </w:r>
      <w:r>
        <w:rPr>
          <w:rFonts w:hint="cs"/>
          <w:rtl/>
        </w:rPr>
        <w:t xml:space="preserve"> כי הממשלה הקודמת היתה ממשלה מהגרועות ביותר לפי מבחן התוצאה </w:t>
      </w:r>
      <w:r>
        <w:rPr>
          <w:rtl/>
        </w:rPr>
        <w:t>–</w:t>
      </w:r>
      <w:r>
        <w:rPr>
          <w:rFonts w:hint="cs"/>
          <w:rtl/>
        </w:rPr>
        <w:t xml:space="preserve"> לא מבחן הכוונה, חס וחלילה. התכוונו לטוב, באמת. מה, לא התכוונו לטוב? לא רוצים שיהיה טוב? </w:t>
      </w:r>
      <w:r>
        <w:rPr>
          <w:rtl/>
        </w:rPr>
        <w:t>–</w:t>
      </w:r>
      <w:r>
        <w:rPr>
          <w:rFonts w:hint="cs"/>
          <w:rtl/>
        </w:rPr>
        <w:t xml:space="preserve"> יצא מאוד רע. אני מקווה שהממשלה הזאת </w:t>
      </w:r>
      <w:r>
        <w:rPr>
          <w:rtl/>
        </w:rPr>
        <w:t>–</w:t>
      </w:r>
      <w:r>
        <w:rPr>
          <w:rFonts w:hint="cs"/>
          <w:rtl/>
        </w:rPr>
        <w:t xml:space="preserve"> לא שזה נראה, אבל אני מתפלל למען כולנו </w:t>
      </w:r>
      <w:r>
        <w:rPr>
          <w:rtl/>
        </w:rPr>
        <w:t>–</w:t>
      </w:r>
      <w:r>
        <w:rPr>
          <w:rFonts w:hint="cs"/>
          <w:rtl/>
        </w:rPr>
        <w:t xml:space="preserve"> תהיה יותר טובה. זה לא נראה</w:t>
      </w:r>
      <w:r>
        <w:rPr>
          <w:rFonts w:hint="cs"/>
          <w:rtl/>
        </w:rPr>
        <w:t>, אבל אני מקווה שאני אטעה. ובכך אני מברך את ראש הממשלה.</w:t>
      </w:r>
    </w:p>
    <w:p w14:paraId="1D051B98" w14:textId="77777777" w:rsidR="00000000" w:rsidRDefault="00DD24A4">
      <w:pPr>
        <w:pStyle w:val="a"/>
        <w:rPr>
          <w:rFonts w:hint="cs"/>
          <w:rtl/>
        </w:rPr>
      </w:pPr>
    </w:p>
    <w:p w14:paraId="68004F76" w14:textId="77777777" w:rsidR="00000000" w:rsidRDefault="00DD24A4">
      <w:pPr>
        <w:pStyle w:val="a"/>
        <w:rPr>
          <w:rFonts w:hint="cs"/>
          <w:rtl/>
        </w:rPr>
      </w:pPr>
      <w:r>
        <w:rPr>
          <w:rFonts w:hint="cs"/>
          <w:rtl/>
        </w:rPr>
        <w:t xml:space="preserve">אני רוצה להגיד שלראש הממשלה הזה יש הרבה מזל. איזה מזל יש לו? </w:t>
      </w:r>
      <w:r>
        <w:rPr>
          <w:rtl/>
        </w:rPr>
        <w:t>–</w:t>
      </w:r>
      <w:r>
        <w:rPr>
          <w:rFonts w:hint="cs"/>
          <w:rtl/>
        </w:rPr>
        <w:t xml:space="preserve"> שיש אנשים שהפכו אותו </w:t>
      </w:r>
      <w:r>
        <w:rPr>
          <w:rtl/>
        </w:rPr>
        <w:t>–</w:t>
      </w:r>
      <w:r>
        <w:rPr>
          <w:rFonts w:hint="cs"/>
          <w:rtl/>
        </w:rPr>
        <w:t xml:space="preserve"> תאמינו, לא ברצונו -  לאחר מראשי "שלום עכשיו". כל היום אני שומע על ראש הממשלה הזה שהוא       או-טו-טו נותן לפלסטינ</w:t>
      </w:r>
      <w:r>
        <w:rPr>
          <w:rFonts w:hint="cs"/>
          <w:rtl/>
        </w:rPr>
        <w:t xml:space="preserve">ים, עושה מהפכים </w:t>
      </w:r>
      <w:r>
        <w:rPr>
          <w:rtl/>
        </w:rPr>
        <w:t>–</w:t>
      </w:r>
      <w:r>
        <w:rPr>
          <w:rFonts w:hint="cs"/>
          <w:rtl/>
        </w:rPr>
        <w:t xml:space="preserve"> הכול. והוא </w:t>
      </w:r>
      <w:r>
        <w:rPr>
          <w:rtl/>
        </w:rPr>
        <w:t>–</w:t>
      </w:r>
      <w:r>
        <w:rPr>
          <w:rFonts w:hint="cs"/>
          <w:rtl/>
        </w:rPr>
        <w:t xml:space="preserve"> צדיק, לא אומר מלה. וכשהוא אומר, לא מיניה ולא מקצתיה. </w:t>
      </w:r>
    </w:p>
    <w:p w14:paraId="6EF55960" w14:textId="77777777" w:rsidR="00000000" w:rsidRDefault="00DD24A4">
      <w:pPr>
        <w:pStyle w:val="a"/>
        <w:rPr>
          <w:rFonts w:hint="cs"/>
          <w:rtl/>
        </w:rPr>
      </w:pPr>
    </w:p>
    <w:p w14:paraId="5572AD36" w14:textId="77777777" w:rsidR="00000000" w:rsidRDefault="00DD24A4">
      <w:pPr>
        <w:pStyle w:val="a"/>
        <w:rPr>
          <w:rFonts w:hint="cs"/>
          <w:rtl/>
        </w:rPr>
      </w:pPr>
      <w:r>
        <w:rPr>
          <w:rFonts w:hint="cs"/>
          <w:rtl/>
        </w:rPr>
        <w:t xml:space="preserve">ראיתי את נאום הרצלייה. לפי מה שדיברו, חשבתי שנאום הרצלייה הוא לפחות הצהרת העצמאות של העם הפלסטיני, בלפור של הפלסטינים. אתה בא לקרוא </w:t>
      </w:r>
      <w:r>
        <w:rPr>
          <w:rtl/>
        </w:rPr>
        <w:t>–</w:t>
      </w:r>
      <w:r>
        <w:rPr>
          <w:rFonts w:hint="cs"/>
          <w:rtl/>
        </w:rPr>
        <w:t xml:space="preserve"> תאמין לי, עד שהפלסטינים יראו ממנו מש</w:t>
      </w:r>
      <w:r>
        <w:rPr>
          <w:rFonts w:hint="cs"/>
          <w:rtl/>
        </w:rPr>
        <w:t>הו, המשיח יגיע.</w:t>
      </w:r>
    </w:p>
    <w:p w14:paraId="2B6BDBD7" w14:textId="77777777" w:rsidR="00000000" w:rsidRDefault="00DD24A4">
      <w:pPr>
        <w:pStyle w:val="a"/>
        <w:ind w:firstLine="0"/>
        <w:rPr>
          <w:rFonts w:hint="cs"/>
          <w:rtl/>
        </w:rPr>
      </w:pPr>
      <w:r>
        <w:rPr>
          <w:rtl/>
        </w:rPr>
        <w:br w:type="page"/>
      </w:r>
    </w:p>
    <w:p w14:paraId="63DD9E2C" w14:textId="77777777" w:rsidR="00000000" w:rsidRDefault="00DD24A4">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4809DA5F" w14:textId="77777777" w:rsidR="00000000" w:rsidRDefault="00DD24A4">
      <w:pPr>
        <w:pStyle w:val="a"/>
        <w:rPr>
          <w:rFonts w:hint="cs"/>
          <w:rtl/>
        </w:rPr>
      </w:pPr>
    </w:p>
    <w:p w14:paraId="3D0B46ED" w14:textId="77777777" w:rsidR="00000000" w:rsidRDefault="00DD24A4">
      <w:pPr>
        <w:pStyle w:val="a"/>
        <w:rPr>
          <w:rFonts w:hint="cs"/>
          <w:rtl/>
        </w:rPr>
      </w:pPr>
      <w:r>
        <w:rPr>
          <w:rFonts w:hint="cs"/>
          <w:rtl/>
        </w:rPr>
        <w:t>נו, זה יהיה מהר.</w:t>
      </w:r>
    </w:p>
    <w:p w14:paraId="74ACD8D2" w14:textId="77777777" w:rsidR="00000000" w:rsidRDefault="00DD24A4">
      <w:pPr>
        <w:pStyle w:val="SpeakerCon"/>
        <w:rPr>
          <w:rFonts w:hint="cs"/>
          <w:rtl/>
        </w:rPr>
      </w:pPr>
      <w:bookmarkStart w:id="245" w:name="FS000000458T27_02_2003_21_44_04C"/>
      <w:bookmarkEnd w:id="245"/>
    </w:p>
    <w:p w14:paraId="2606F19E" w14:textId="77777777" w:rsidR="00000000" w:rsidRDefault="00DD24A4">
      <w:pPr>
        <w:pStyle w:val="SpeakerCon"/>
        <w:rPr>
          <w:rtl/>
        </w:rPr>
      </w:pPr>
      <w:r>
        <w:rPr>
          <w:rtl/>
        </w:rPr>
        <w:t>חיים רמון (העבודה-מימד):</w:t>
      </w:r>
    </w:p>
    <w:p w14:paraId="737001A7" w14:textId="77777777" w:rsidR="00000000" w:rsidRDefault="00DD24A4">
      <w:pPr>
        <w:pStyle w:val="a"/>
        <w:rPr>
          <w:rtl/>
        </w:rPr>
      </w:pPr>
    </w:p>
    <w:p w14:paraId="2AFC59E8" w14:textId="77777777" w:rsidR="00000000" w:rsidRDefault="00DD24A4">
      <w:pPr>
        <w:pStyle w:val="a"/>
        <w:rPr>
          <w:rFonts w:hint="cs"/>
          <w:rtl/>
        </w:rPr>
      </w:pPr>
      <w:r>
        <w:rPr>
          <w:rFonts w:hint="cs"/>
          <w:rtl/>
        </w:rPr>
        <w:t xml:space="preserve">אל תדאג.  כלום. הרי אם הייתם חושבים שיבוא, לא הייתם נכנסים. אתה יודע את זה. </w:t>
      </w:r>
    </w:p>
    <w:p w14:paraId="2E11E509" w14:textId="77777777" w:rsidR="00000000" w:rsidRDefault="00DD24A4">
      <w:pPr>
        <w:pStyle w:val="a"/>
        <w:rPr>
          <w:rFonts w:hint="cs"/>
          <w:rtl/>
        </w:rPr>
      </w:pPr>
    </w:p>
    <w:p w14:paraId="7F8C563E" w14:textId="77777777" w:rsidR="00000000" w:rsidRDefault="00DD24A4">
      <w:pPr>
        <w:pStyle w:val="a"/>
        <w:rPr>
          <w:rFonts w:hint="cs"/>
          <w:rtl/>
        </w:rPr>
      </w:pPr>
      <w:r>
        <w:rPr>
          <w:rFonts w:hint="cs"/>
          <w:rtl/>
        </w:rPr>
        <w:t>הם צריכים כלכלת שוק, הם צריכים חוקה, הם צריכים רפורמה, הם צריכים לע</w:t>
      </w:r>
      <w:r>
        <w:rPr>
          <w:rFonts w:hint="cs"/>
          <w:rtl/>
        </w:rPr>
        <w:t xml:space="preserve">שות, ורק אז אולי </w:t>
      </w:r>
      <w:r>
        <w:rPr>
          <w:rtl/>
        </w:rPr>
        <w:t>–</w:t>
      </w:r>
      <w:r>
        <w:rPr>
          <w:rFonts w:hint="cs"/>
          <w:rtl/>
        </w:rPr>
        <w:t xml:space="preserve"> אולי </w:t>
      </w:r>
      <w:r>
        <w:rPr>
          <w:rtl/>
        </w:rPr>
        <w:t>–</w:t>
      </w:r>
      <w:r>
        <w:rPr>
          <w:rFonts w:hint="cs"/>
          <w:rtl/>
        </w:rPr>
        <w:t xml:space="preserve"> יהיה להם מה שיש להם עכשיו. </w:t>
      </w:r>
    </w:p>
    <w:p w14:paraId="45D58FC5" w14:textId="77777777" w:rsidR="00000000" w:rsidRDefault="00DD24A4">
      <w:pPr>
        <w:pStyle w:val="a"/>
        <w:ind w:firstLine="0"/>
        <w:rPr>
          <w:rFonts w:hint="cs"/>
          <w:rtl/>
        </w:rPr>
      </w:pPr>
    </w:p>
    <w:p w14:paraId="2CF94D29" w14:textId="77777777" w:rsidR="00000000" w:rsidRDefault="00DD24A4">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7311FA81" w14:textId="77777777" w:rsidR="00000000" w:rsidRDefault="00DD24A4">
      <w:pPr>
        <w:pStyle w:val="a"/>
        <w:rPr>
          <w:rFonts w:hint="cs"/>
          <w:rtl/>
        </w:rPr>
      </w:pPr>
    </w:p>
    <w:p w14:paraId="13C41430" w14:textId="77777777" w:rsidR="00000000" w:rsidRDefault="00DD24A4">
      <w:pPr>
        <w:pStyle w:val="a"/>
        <w:rPr>
          <w:rFonts w:hint="cs"/>
          <w:rtl/>
        </w:rPr>
      </w:pPr>
      <w:r>
        <w:rPr>
          <w:rFonts w:hint="cs"/>
          <w:rtl/>
        </w:rPr>
        <w:t>- - -</w:t>
      </w:r>
    </w:p>
    <w:p w14:paraId="64472983" w14:textId="77777777" w:rsidR="00000000" w:rsidRDefault="00DD24A4">
      <w:pPr>
        <w:pStyle w:val="a"/>
        <w:ind w:firstLine="0"/>
        <w:rPr>
          <w:rFonts w:hint="cs"/>
          <w:rtl/>
        </w:rPr>
      </w:pPr>
    </w:p>
    <w:p w14:paraId="191069A6" w14:textId="77777777" w:rsidR="00000000" w:rsidRDefault="00DD24A4">
      <w:pPr>
        <w:pStyle w:val="SpeakerCon"/>
        <w:rPr>
          <w:rtl/>
        </w:rPr>
      </w:pPr>
      <w:bookmarkStart w:id="246" w:name="FS000000458T27_02_2003_21_46_17C"/>
      <w:bookmarkEnd w:id="246"/>
      <w:r>
        <w:rPr>
          <w:rtl/>
        </w:rPr>
        <w:t>חיים רמון (העבודה-מימד):</w:t>
      </w:r>
    </w:p>
    <w:p w14:paraId="25B1BDBA" w14:textId="77777777" w:rsidR="00000000" w:rsidRDefault="00DD24A4">
      <w:pPr>
        <w:pStyle w:val="a"/>
        <w:rPr>
          <w:rtl/>
        </w:rPr>
      </w:pPr>
    </w:p>
    <w:p w14:paraId="2EC859CB" w14:textId="77777777" w:rsidR="00000000" w:rsidRDefault="00DD24A4">
      <w:pPr>
        <w:pStyle w:val="a"/>
        <w:rPr>
          <w:rFonts w:hint="cs"/>
          <w:rtl/>
        </w:rPr>
      </w:pPr>
      <w:r>
        <w:rPr>
          <w:rFonts w:hint="cs"/>
          <w:rtl/>
        </w:rPr>
        <w:t>וחינוך. תאמינו לי, יותר קל להם להצטרף לליכוד מאשר לעשות מה שהוא מבקש.</w:t>
      </w:r>
    </w:p>
    <w:p w14:paraId="572996B0" w14:textId="77777777" w:rsidR="00000000" w:rsidRDefault="00DD24A4">
      <w:pPr>
        <w:pStyle w:val="a"/>
        <w:ind w:firstLine="0"/>
        <w:rPr>
          <w:rFonts w:hint="cs"/>
          <w:rtl/>
        </w:rPr>
      </w:pPr>
    </w:p>
    <w:p w14:paraId="7186C4E3"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5A3C2855" w14:textId="77777777" w:rsidR="00000000" w:rsidRDefault="00DD24A4">
      <w:pPr>
        <w:pStyle w:val="a"/>
        <w:rPr>
          <w:rFonts w:hint="cs"/>
          <w:rtl/>
        </w:rPr>
      </w:pPr>
    </w:p>
    <w:p w14:paraId="50E4260F" w14:textId="77777777" w:rsidR="00000000" w:rsidRDefault="00DD24A4">
      <w:pPr>
        <w:pStyle w:val="a"/>
        <w:rPr>
          <w:rFonts w:hint="cs"/>
          <w:rtl/>
        </w:rPr>
      </w:pPr>
      <w:r>
        <w:rPr>
          <w:rFonts w:hint="cs"/>
          <w:rtl/>
        </w:rPr>
        <w:t>כשיבוא המשיח כל ההתחייבוי</w:t>
      </w:r>
      <w:r>
        <w:rPr>
          <w:rFonts w:hint="cs"/>
          <w:rtl/>
        </w:rPr>
        <w:t>ות יהיו בטלות, לרבות נאום הרצלייה.</w:t>
      </w:r>
    </w:p>
    <w:p w14:paraId="5B94FDD7" w14:textId="77777777" w:rsidR="00000000" w:rsidRDefault="00DD24A4">
      <w:pPr>
        <w:pStyle w:val="a"/>
        <w:rPr>
          <w:rFonts w:hint="cs"/>
          <w:rtl/>
        </w:rPr>
      </w:pPr>
    </w:p>
    <w:p w14:paraId="7DDB0CA0" w14:textId="77777777" w:rsidR="00000000" w:rsidRDefault="00DD24A4">
      <w:pPr>
        <w:pStyle w:val="SpeakerCon"/>
        <w:rPr>
          <w:rtl/>
        </w:rPr>
      </w:pPr>
      <w:bookmarkStart w:id="247" w:name="FS000000458T27_02_2003_21_47_45C"/>
      <w:bookmarkEnd w:id="247"/>
      <w:r>
        <w:rPr>
          <w:rtl/>
        </w:rPr>
        <w:t>חיים רמון (העבודה-מימד):</w:t>
      </w:r>
    </w:p>
    <w:p w14:paraId="57804910" w14:textId="77777777" w:rsidR="00000000" w:rsidRDefault="00DD24A4">
      <w:pPr>
        <w:pStyle w:val="a"/>
        <w:rPr>
          <w:rtl/>
        </w:rPr>
      </w:pPr>
    </w:p>
    <w:p w14:paraId="6F7FDD3A" w14:textId="77777777" w:rsidR="00000000" w:rsidRDefault="00DD24A4">
      <w:pPr>
        <w:pStyle w:val="a"/>
        <w:rPr>
          <w:rFonts w:hint="cs"/>
          <w:rtl/>
        </w:rPr>
      </w:pPr>
      <w:r>
        <w:rPr>
          <w:rFonts w:hint="cs"/>
          <w:rtl/>
        </w:rPr>
        <w:t>אבל זה בסדר, אני לא בא אליו בטענות. אני בא בטענות לאלה שמתארים אותו באופן כזה. הוא בסדר. הוא בסדר, הוא נשאר בימין הקיצוני. האחרים הפכו אותו לאיש מרכז.</w:t>
      </w:r>
    </w:p>
    <w:p w14:paraId="1756E1EC" w14:textId="77777777" w:rsidR="00000000" w:rsidRDefault="00DD24A4">
      <w:pPr>
        <w:pStyle w:val="a"/>
        <w:ind w:firstLine="0"/>
        <w:rPr>
          <w:rFonts w:hint="cs"/>
          <w:rtl/>
        </w:rPr>
      </w:pPr>
    </w:p>
    <w:p w14:paraId="7B25EB47" w14:textId="77777777" w:rsidR="00000000" w:rsidRDefault="00DD24A4">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w:t>
      </w:r>
      <w:r>
        <w:rPr>
          <w:rtl/>
        </w:rPr>
        <w:t>תנו):</w:t>
      </w:r>
    </w:p>
    <w:p w14:paraId="78C00D1C" w14:textId="77777777" w:rsidR="00000000" w:rsidRDefault="00DD24A4">
      <w:pPr>
        <w:pStyle w:val="a"/>
        <w:rPr>
          <w:rFonts w:hint="cs"/>
          <w:rtl/>
        </w:rPr>
      </w:pPr>
    </w:p>
    <w:p w14:paraId="7AC3D0FF" w14:textId="77777777" w:rsidR="00000000" w:rsidRDefault="00DD24A4">
      <w:pPr>
        <w:pStyle w:val="a"/>
        <w:rPr>
          <w:rFonts w:hint="cs"/>
          <w:rtl/>
        </w:rPr>
      </w:pPr>
      <w:r>
        <w:rPr>
          <w:rFonts w:hint="cs"/>
          <w:rtl/>
        </w:rPr>
        <w:t>מי זה, פואד?</w:t>
      </w:r>
    </w:p>
    <w:p w14:paraId="4535C125" w14:textId="77777777" w:rsidR="00000000" w:rsidRDefault="00DD24A4">
      <w:pPr>
        <w:pStyle w:val="a"/>
        <w:rPr>
          <w:rFonts w:hint="cs"/>
          <w:rtl/>
        </w:rPr>
      </w:pPr>
    </w:p>
    <w:p w14:paraId="3A3F81AF" w14:textId="77777777" w:rsidR="00000000" w:rsidRDefault="00DD24A4">
      <w:pPr>
        <w:pStyle w:val="SpeakerCon"/>
        <w:rPr>
          <w:rtl/>
        </w:rPr>
      </w:pPr>
      <w:bookmarkStart w:id="248" w:name="FS000000458T27_02_2003_21_48_46C"/>
      <w:bookmarkEnd w:id="248"/>
      <w:r>
        <w:rPr>
          <w:rtl/>
        </w:rPr>
        <w:t>חיים רמון (העבודה-מימד):</w:t>
      </w:r>
    </w:p>
    <w:p w14:paraId="315ED6DD" w14:textId="77777777" w:rsidR="00000000" w:rsidRDefault="00DD24A4">
      <w:pPr>
        <w:pStyle w:val="a"/>
        <w:rPr>
          <w:rtl/>
        </w:rPr>
      </w:pPr>
    </w:p>
    <w:p w14:paraId="1E65B048" w14:textId="77777777" w:rsidR="00000000" w:rsidRDefault="00DD24A4">
      <w:pPr>
        <w:pStyle w:val="a"/>
        <w:rPr>
          <w:rFonts w:hint="cs"/>
          <w:rtl/>
        </w:rPr>
      </w:pPr>
      <w:r>
        <w:rPr>
          <w:rFonts w:hint="cs"/>
          <w:rtl/>
        </w:rPr>
        <w:t xml:space="preserve">כן. לצערי, גם. </w:t>
      </w:r>
    </w:p>
    <w:p w14:paraId="3E288562" w14:textId="77777777" w:rsidR="00000000" w:rsidRDefault="00DD24A4">
      <w:pPr>
        <w:pStyle w:val="a"/>
        <w:rPr>
          <w:rFonts w:hint="cs"/>
          <w:rtl/>
        </w:rPr>
      </w:pPr>
    </w:p>
    <w:p w14:paraId="3391E887" w14:textId="77777777" w:rsidR="00000000" w:rsidRDefault="00DD24A4">
      <w:pPr>
        <w:pStyle w:val="a"/>
        <w:rPr>
          <w:rFonts w:hint="cs"/>
          <w:rtl/>
        </w:rPr>
      </w:pPr>
      <w:r>
        <w:rPr>
          <w:rFonts w:hint="cs"/>
          <w:rtl/>
        </w:rPr>
        <w:t xml:space="preserve">ואני רוצה להתייחס בכמה מלים לשינוי, כי לראש הממשלה עוד יהיה לי הרבה זמן להתייחס, והיום הוא יום שהוא כולו שינוי. ראשית, הערה אישית לחבר הכנסת לפיד. יש חטא אחד שהוא הכי גדול, זה חטא היוהרה. אני </w:t>
      </w:r>
      <w:r>
        <w:rPr>
          <w:rFonts w:hint="cs"/>
          <w:rtl/>
        </w:rPr>
        <w:t>יושב פה בכנסת לא מעט שנים, אני רואה אנשים עולים ויורדים ואני רואה מפלות, אלה למעלה ואלה למטה, ואנשים שכבר מחקו אותם נהיים לראשי ממשלה; ואנשים שהיו שרים ונראו ראשי ממשלה הם חברי כנסת מן השורה. הכול קורה, וחטא היוהרה הוא החטא הכי נורא, שבו טמון זרע הפורענות.</w:t>
      </w:r>
      <w:r>
        <w:rPr>
          <w:rFonts w:hint="cs"/>
          <w:rtl/>
        </w:rPr>
        <w:t xml:space="preserve"> אז אני מציע קודם כול לטומי לפיד, גם בניצחון הגדול שלו, קצת צניעות </w:t>
      </w:r>
      <w:r>
        <w:rPr>
          <w:rtl/>
        </w:rPr>
        <w:t>–</w:t>
      </w:r>
      <w:r>
        <w:rPr>
          <w:rFonts w:hint="cs"/>
          <w:rtl/>
        </w:rPr>
        <w:t xml:space="preserve"> קצת צניעות. זו עצה ידידותית. הוא לא חייב לקבל אותה, אבל קצת צניעות. </w:t>
      </w:r>
    </w:p>
    <w:p w14:paraId="7F925A68" w14:textId="77777777" w:rsidR="00000000" w:rsidRDefault="00DD24A4">
      <w:pPr>
        <w:pStyle w:val="a"/>
        <w:rPr>
          <w:rFonts w:hint="cs"/>
          <w:rtl/>
        </w:rPr>
      </w:pPr>
    </w:p>
    <w:p w14:paraId="2CA3400B" w14:textId="77777777" w:rsidR="00000000" w:rsidRDefault="00DD24A4">
      <w:pPr>
        <w:pStyle w:val="a"/>
        <w:rPr>
          <w:rFonts w:hint="cs"/>
          <w:rtl/>
        </w:rPr>
      </w:pPr>
      <w:r>
        <w:rPr>
          <w:rFonts w:hint="cs"/>
          <w:rtl/>
        </w:rPr>
        <w:t>הדבר השני: תראה מה אתה עושה, טומי לפיד. באה מפלגה והתחייבה על משהו בפני הבוחר. אתה חושב שזו היתה שטות, אתה חושב שזה ל</w:t>
      </w:r>
      <w:r>
        <w:rPr>
          <w:rFonts w:hint="cs"/>
          <w:rtl/>
        </w:rPr>
        <w:t>א בסדר, אבל היא התחייבה בפני הבוחר. אתה מסביר שאתה הפרת את כל ההבטחות שלך לבוחר כי מפלגה אחרת שמרה על עמדותיה. שמעתם דבר כזה?  ואני אראה לכם, שאת כל מה שהבטחתם לבוחר, חברי תנועת שינוי, כמעט בזה אחר זה - אתם הפרתם, ויש לכם הצדקה, כי מפלגת העבודה לא הפירה את</w:t>
      </w:r>
      <w:r>
        <w:rPr>
          <w:rFonts w:hint="cs"/>
          <w:rtl/>
        </w:rPr>
        <w:t xml:space="preserve"> התחייבותה לבוחר. אבל אתם התחייבתם. פרסמתם מודעות גדולות. מה פרסמתם? עזבו מה שאומר מצנע, עזבו מה שאומרים חברי מפלגת העבודה; הם ילכו לממשלת אחדות. תעזבו את זה, תשמעו מה יש לטומי להגיד. ופתאום זה לא קורה. וכיוון שזה לא קורה, לכם מותר לא להשאיר כמעט אבן על אב</w:t>
      </w:r>
      <w:r>
        <w:rPr>
          <w:rFonts w:hint="cs"/>
          <w:rtl/>
        </w:rPr>
        <w:t>ן ממה שהבטחתם לבוחר?</w:t>
      </w:r>
    </w:p>
    <w:p w14:paraId="0DDCAE01" w14:textId="77777777" w:rsidR="00000000" w:rsidRDefault="00DD24A4">
      <w:pPr>
        <w:pStyle w:val="a"/>
        <w:ind w:firstLine="0"/>
        <w:rPr>
          <w:rFonts w:hint="cs"/>
          <w:rtl/>
        </w:rPr>
      </w:pPr>
    </w:p>
    <w:p w14:paraId="660C2531" w14:textId="77777777" w:rsidR="00000000" w:rsidRDefault="00DD24A4">
      <w:pPr>
        <w:pStyle w:val="ac"/>
        <w:rPr>
          <w:rtl/>
        </w:rPr>
      </w:pPr>
      <w:r>
        <w:rPr>
          <w:rFonts w:hint="eastAsia"/>
          <w:rtl/>
        </w:rPr>
        <w:t>עבד</w:t>
      </w:r>
      <w:r>
        <w:rPr>
          <w:rtl/>
        </w:rPr>
        <w:t>-אלמאלכ דהאמשה (רע"ם):</w:t>
      </w:r>
    </w:p>
    <w:p w14:paraId="7AFBB7EB" w14:textId="77777777" w:rsidR="00000000" w:rsidRDefault="00DD24A4">
      <w:pPr>
        <w:pStyle w:val="a"/>
        <w:rPr>
          <w:rFonts w:hint="cs"/>
          <w:rtl/>
        </w:rPr>
      </w:pPr>
    </w:p>
    <w:p w14:paraId="25CB9A86" w14:textId="77777777" w:rsidR="00000000" w:rsidRDefault="00DD24A4">
      <w:pPr>
        <w:pStyle w:val="a"/>
        <w:rPr>
          <w:rFonts w:hint="cs"/>
          <w:rtl/>
        </w:rPr>
      </w:pPr>
      <w:r>
        <w:rPr>
          <w:rFonts w:hint="cs"/>
          <w:rtl/>
        </w:rPr>
        <w:t>הכול בגלל העבודה.</w:t>
      </w:r>
    </w:p>
    <w:p w14:paraId="0EF3CCBE" w14:textId="77777777" w:rsidR="00000000" w:rsidRDefault="00DD24A4">
      <w:pPr>
        <w:pStyle w:val="a"/>
        <w:ind w:firstLine="0"/>
        <w:rPr>
          <w:rFonts w:hint="cs"/>
          <w:rtl/>
        </w:rPr>
      </w:pPr>
    </w:p>
    <w:p w14:paraId="3A024222" w14:textId="77777777" w:rsidR="00000000" w:rsidRDefault="00DD24A4">
      <w:pPr>
        <w:pStyle w:val="SpeakerCon"/>
        <w:rPr>
          <w:rtl/>
        </w:rPr>
      </w:pPr>
      <w:bookmarkStart w:id="249" w:name="FS000000458T27_02_2003_21_58_39C"/>
      <w:bookmarkEnd w:id="249"/>
      <w:r>
        <w:rPr>
          <w:rtl/>
        </w:rPr>
        <w:t>חיים רמון (העבודה-מימד):</w:t>
      </w:r>
    </w:p>
    <w:p w14:paraId="03AFD32B" w14:textId="77777777" w:rsidR="00000000" w:rsidRDefault="00DD24A4">
      <w:pPr>
        <w:pStyle w:val="a"/>
        <w:rPr>
          <w:rtl/>
        </w:rPr>
      </w:pPr>
    </w:p>
    <w:p w14:paraId="0B44D0AC" w14:textId="77777777" w:rsidR="00000000" w:rsidRDefault="00DD24A4">
      <w:pPr>
        <w:pStyle w:val="a"/>
        <w:rPr>
          <w:rFonts w:hint="cs"/>
          <w:rtl/>
        </w:rPr>
      </w:pPr>
      <w:r>
        <w:rPr>
          <w:rFonts w:hint="cs"/>
          <w:rtl/>
        </w:rPr>
        <w:t>זה נותן לכם את ההיתר? סליחה, טומי עמד במערכת הבחירות וישב על הכיסא ואמר: אני אוותר על גיוס בחורי ישיבות, אני אוותר על תחבורה בשבת אם מפלגת העבודה לא תיכנס? הוא אמ</w:t>
      </w:r>
      <w:r>
        <w:rPr>
          <w:rFonts w:hint="cs"/>
          <w:rtl/>
        </w:rPr>
        <w:t>ר את זה? אם הוא היה אומר את זה, אני מניח שאולי חבר הכנסת שלגי היה בכנסת, אבל חברת הכנסת לבני היתה רואה את הכנסת רק מרחוק.</w:t>
      </w:r>
    </w:p>
    <w:p w14:paraId="6A0604DD" w14:textId="77777777" w:rsidR="00000000" w:rsidRDefault="00DD24A4">
      <w:pPr>
        <w:pStyle w:val="a"/>
        <w:ind w:firstLine="0"/>
        <w:rPr>
          <w:rFonts w:hint="cs"/>
          <w:rtl/>
        </w:rPr>
      </w:pPr>
    </w:p>
    <w:p w14:paraId="03F57CD6" w14:textId="77777777" w:rsidR="00000000" w:rsidRDefault="00DD24A4">
      <w:pPr>
        <w:pStyle w:val="a"/>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אלי בן-מנחם:</w:t>
      </w:r>
    </w:p>
    <w:p w14:paraId="7BC2DC74" w14:textId="77777777" w:rsidR="00000000" w:rsidRDefault="00DD24A4">
      <w:pPr>
        <w:pStyle w:val="a"/>
        <w:ind w:firstLine="0"/>
        <w:rPr>
          <w:rFonts w:hint="cs"/>
          <w:b/>
          <w:bCs/>
          <w:u w:val="single"/>
          <w:rtl/>
        </w:rPr>
      </w:pPr>
    </w:p>
    <w:p w14:paraId="7D904F9D" w14:textId="77777777" w:rsidR="00000000" w:rsidRDefault="00DD24A4">
      <w:pPr>
        <w:pStyle w:val="a"/>
        <w:ind w:firstLine="0"/>
        <w:rPr>
          <w:rFonts w:hint="cs"/>
          <w:rtl/>
        </w:rPr>
      </w:pPr>
      <w:r>
        <w:rPr>
          <w:rFonts w:hint="cs"/>
          <w:rtl/>
        </w:rPr>
        <w:tab/>
        <w:t>חבר הכנסת רמון, אני מבקש.</w:t>
      </w:r>
    </w:p>
    <w:p w14:paraId="244B3572" w14:textId="77777777" w:rsidR="00000000" w:rsidRDefault="00DD24A4">
      <w:pPr>
        <w:pStyle w:val="a"/>
        <w:ind w:firstLine="0"/>
        <w:rPr>
          <w:rFonts w:hint="cs"/>
          <w:rtl/>
        </w:rPr>
      </w:pPr>
    </w:p>
    <w:p w14:paraId="744E102E" w14:textId="77777777" w:rsidR="00000000" w:rsidRDefault="00DD24A4">
      <w:pPr>
        <w:pStyle w:val="SpeakerCon"/>
        <w:rPr>
          <w:rtl/>
        </w:rPr>
      </w:pPr>
      <w:bookmarkStart w:id="250" w:name="FS000000458T27_02_2003_22_01_24C"/>
      <w:bookmarkEnd w:id="250"/>
      <w:r>
        <w:rPr>
          <w:rtl/>
        </w:rPr>
        <w:t>חיים רמון (העבודה-מימד):</w:t>
      </w:r>
    </w:p>
    <w:p w14:paraId="71CFB6A2" w14:textId="77777777" w:rsidR="00000000" w:rsidRDefault="00DD24A4">
      <w:pPr>
        <w:pStyle w:val="a"/>
        <w:rPr>
          <w:rtl/>
        </w:rPr>
      </w:pPr>
    </w:p>
    <w:p w14:paraId="489E63DB" w14:textId="77777777" w:rsidR="00000000" w:rsidRDefault="00DD24A4">
      <w:pPr>
        <w:pStyle w:val="a"/>
        <w:rPr>
          <w:rFonts w:hint="cs"/>
          <w:rtl/>
        </w:rPr>
      </w:pPr>
      <w:r>
        <w:rPr>
          <w:rFonts w:hint="cs"/>
          <w:rtl/>
        </w:rPr>
        <w:t>הוא לא אמר את זה. עכשיו תראו מה עשיתם. הלכתם ונכנסתם לממשלה</w:t>
      </w:r>
      <w:r>
        <w:rPr>
          <w:rFonts w:hint="cs"/>
          <w:rtl/>
        </w:rPr>
        <w:t xml:space="preserve">. אין מלה על גיוס בחורי ישיבות. כמה מנדטים הרווחתם? </w:t>
      </w:r>
    </w:p>
    <w:p w14:paraId="7F699DE6" w14:textId="77777777" w:rsidR="00000000" w:rsidRDefault="00DD24A4">
      <w:pPr>
        <w:pStyle w:val="a"/>
        <w:ind w:firstLine="0"/>
        <w:rPr>
          <w:rFonts w:hint="cs"/>
          <w:rtl/>
        </w:rPr>
      </w:pPr>
      <w:r>
        <w:rPr>
          <w:rtl/>
        </w:rPr>
        <w:br w:type="page"/>
      </w:r>
    </w:p>
    <w:p w14:paraId="11DB7C7D" w14:textId="77777777" w:rsidR="00000000" w:rsidRDefault="00DD24A4">
      <w:pPr>
        <w:pStyle w:val="ac"/>
        <w:rPr>
          <w:rtl/>
        </w:rPr>
      </w:pPr>
      <w:r>
        <w:rPr>
          <w:rFonts w:hint="eastAsia"/>
          <w:rtl/>
        </w:rPr>
        <w:t>אילן</w:t>
      </w:r>
      <w:r>
        <w:rPr>
          <w:rtl/>
        </w:rPr>
        <w:t xml:space="preserve"> שלגי (שינוי):</w:t>
      </w:r>
    </w:p>
    <w:p w14:paraId="2C438BAC" w14:textId="77777777" w:rsidR="00000000" w:rsidRDefault="00DD24A4">
      <w:pPr>
        <w:pStyle w:val="a"/>
        <w:rPr>
          <w:rFonts w:hint="cs"/>
          <w:rtl/>
        </w:rPr>
      </w:pPr>
    </w:p>
    <w:p w14:paraId="36520B2B" w14:textId="77777777" w:rsidR="00000000" w:rsidRDefault="00DD24A4">
      <w:pPr>
        <w:pStyle w:val="a"/>
        <w:rPr>
          <w:rFonts w:hint="cs"/>
          <w:rtl/>
        </w:rPr>
      </w:pPr>
      <w:r>
        <w:rPr>
          <w:rFonts w:hint="cs"/>
          <w:rtl/>
        </w:rPr>
        <w:t>ביטול חוק טל.</w:t>
      </w:r>
    </w:p>
    <w:p w14:paraId="0483479E" w14:textId="77777777" w:rsidR="00000000" w:rsidRDefault="00DD24A4">
      <w:pPr>
        <w:pStyle w:val="SpeakerCon"/>
        <w:rPr>
          <w:rFonts w:hint="cs"/>
          <w:rtl/>
        </w:rPr>
      </w:pPr>
      <w:bookmarkStart w:id="251" w:name="FS000000458T27_02_2003_22_02_36C"/>
      <w:bookmarkEnd w:id="251"/>
    </w:p>
    <w:p w14:paraId="3B5F2774" w14:textId="77777777" w:rsidR="00000000" w:rsidRDefault="00DD24A4">
      <w:pPr>
        <w:pStyle w:val="SpeakerCon"/>
        <w:rPr>
          <w:rtl/>
        </w:rPr>
      </w:pPr>
      <w:r>
        <w:rPr>
          <w:rtl/>
        </w:rPr>
        <w:t>חיים רמון (העבודה-מימד):</w:t>
      </w:r>
    </w:p>
    <w:p w14:paraId="4C7969AD" w14:textId="77777777" w:rsidR="00000000" w:rsidRDefault="00DD24A4">
      <w:pPr>
        <w:pStyle w:val="a"/>
        <w:rPr>
          <w:rtl/>
        </w:rPr>
      </w:pPr>
    </w:p>
    <w:p w14:paraId="68D7F833" w14:textId="77777777" w:rsidR="00000000" w:rsidRDefault="00DD24A4">
      <w:pPr>
        <w:pStyle w:val="a"/>
        <w:rPr>
          <w:rFonts w:hint="cs"/>
          <w:rtl/>
        </w:rPr>
      </w:pPr>
      <w:r>
        <w:rPr>
          <w:rFonts w:hint="cs"/>
          <w:rtl/>
        </w:rPr>
        <w:t xml:space="preserve">כן, ביטול חוק טל. מה יהיה במקום חוק טל? לא גיוס בחורי ישיבות. חס וחלילה. </w:t>
      </w:r>
    </w:p>
    <w:p w14:paraId="40599B03" w14:textId="77777777" w:rsidR="00000000" w:rsidRDefault="00DD24A4">
      <w:pPr>
        <w:pStyle w:val="ac"/>
        <w:rPr>
          <w:rFonts w:hint="cs"/>
          <w:rtl/>
        </w:rPr>
      </w:pPr>
    </w:p>
    <w:p w14:paraId="489C9DCD" w14:textId="77777777" w:rsidR="00000000" w:rsidRDefault="00DD24A4">
      <w:pPr>
        <w:pStyle w:val="ac"/>
        <w:rPr>
          <w:rtl/>
        </w:rPr>
      </w:pPr>
      <w:r>
        <w:rPr>
          <w:rFonts w:hint="eastAsia"/>
          <w:rtl/>
        </w:rPr>
        <w:t>חמי</w:t>
      </w:r>
      <w:r>
        <w:rPr>
          <w:rtl/>
        </w:rPr>
        <w:t xml:space="preserve"> דורון (שינוי):</w:t>
      </w:r>
    </w:p>
    <w:p w14:paraId="3B5EA7E6" w14:textId="77777777" w:rsidR="00000000" w:rsidRDefault="00DD24A4">
      <w:pPr>
        <w:pStyle w:val="a"/>
        <w:rPr>
          <w:rFonts w:hint="cs"/>
          <w:rtl/>
        </w:rPr>
      </w:pPr>
    </w:p>
    <w:p w14:paraId="395C0802" w14:textId="77777777" w:rsidR="00000000" w:rsidRDefault="00DD24A4">
      <w:pPr>
        <w:pStyle w:val="a"/>
        <w:rPr>
          <w:rFonts w:hint="cs"/>
          <w:rtl/>
        </w:rPr>
      </w:pPr>
      <w:r>
        <w:rPr>
          <w:rFonts w:hint="cs"/>
          <w:rtl/>
        </w:rPr>
        <w:t>- - -</w:t>
      </w:r>
    </w:p>
    <w:p w14:paraId="1AAC0C52" w14:textId="77777777" w:rsidR="00000000" w:rsidRDefault="00DD24A4">
      <w:pPr>
        <w:pStyle w:val="a"/>
        <w:ind w:firstLine="0"/>
        <w:rPr>
          <w:rFonts w:hint="cs"/>
          <w:rtl/>
        </w:rPr>
      </w:pPr>
    </w:p>
    <w:p w14:paraId="5561663A" w14:textId="77777777" w:rsidR="00000000" w:rsidRDefault="00DD24A4">
      <w:pPr>
        <w:pStyle w:val="SpeakerCon"/>
        <w:rPr>
          <w:rtl/>
        </w:rPr>
      </w:pPr>
      <w:bookmarkStart w:id="252" w:name="FS000000458T27_02_2003_22_03_41C"/>
      <w:bookmarkEnd w:id="252"/>
      <w:r>
        <w:rPr>
          <w:rtl/>
        </w:rPr>
        <w:t>חיים רמון (העבודה-מימד):</w:t>
      </w:r>
    </w:p>
    <w:p w14:paraId="149BA101" w14:textId="77777777" w:rsidR="00000000" w:rsidRDefault="00DD24A4">
      <w:pPr>
        <w:pStyle w:val="a"/>
        <w:rPr>
          <w:rtl/>
        </w:rPr>
      </w:pPr>
    </w:p>
    <w:p w14:paraId="317C665A" w14:textId="77777777" w:rsidR="00000000" w:rsidRDefault="00DD24A4">
      <w:pPr>
        <w:pStyle w:val="a"/>
        <w:rPr>
          <w:rFonts w:hint="cs"/>
          <w:rtl/>
        </w:rPr>
      </w:pPr>
      <w:r>
        <w:rPr>
          <w:rFonts w:hint="cs"/>
          <w:rtl/>
        </w:rPr>
        <w:t xml:space="preserve">נעודד </w:t>
      </w:r>
      <w:r>
        <w:rPr>
          <w:rtl/>
        </w:rPr>
        <w:t>–</w:t>
      </w:r>
      <w:r>
        <w:rPr>
          <w:rFonts w:hint="cs"/>
          <w:rtl/>
        </w:rPr>
        <w:t xml:space="preserve"> גם ה</w:t>
      </w:r>
      <w:r>
        <w:rPr>
          <w:rFonts w:hint="cs"/>
          <w:rtl/>
        </w:rPr>
        <w:t xml:space="preserve">יום מעודדים. ויתרתם על גיוס בחורי ישיבה. </w:t>
      </w:r>
    </w:p>
    <w:p w14:paraId="0C6F4D03" w14:textId="77777777" w:rsidR="00000000" w:rsidRDefault="00DD24A4">
      <w:pPr>
        <w:pStyle w:val="a"/>
        <w:ind w:firstLine="0"/>
        <w:rPr>
          <w:rFonts w:hint="cs"/>
          <w:rtl/>
        </w:rPr>
      </w:pPr>
    </w:p>
    <w:p w14:paraId="24EA160D" w14:textId="77777777" w:rsidR="00000000" w:rsidRDefault="00DD24A4">
      <w:pPr>
        <w:pStyle w:val="ac"/>
        <w:rPr>
          <w:rtl/>
        </w:rPr>
      </w:pPr>
      <w:r>
        <w:rPr>
          <w:rFonts w:hint="eastAsia"/>
          <w:rtl/>
        </w:rPr>
        <w:t>חמי</w:t>
      </w:r>
      <w:r>
        <w:rPr>
          <w:rtl/>
        </w:rPr>
        <w:t xml:space="preserve"> דורון (שינוי):</w:t>
      </w:r>
    </w:p>
    <w:p w14:paraId="435CBFC6" w14:textId="77777777" w:rsidR="00000000" w:rsidRDefault="00DD24A4">
      <w:pPr>
        <w:pStyle w:val="a"/>
        <w:rPr>
          <w:rFonts w:hint="cs"/>
          <w:rtl/>
        </w:rPr>
      </w:pPr>
    </w:p>
    <w:p w14:paraId="5835DA9B" w14:textId="77777777" w:rsidR="00000000" w:rsidRDefault="00DD24A4">
      <w:pPr>
        <w:pStyle w:val="a"/>
        <w:rPr>
          <w:rFonts w:hint="cs"/>
          <w:rtl/>
        </w:rPr>
      </w:pPr>
      <w:r>
        <w:rPr>
          <w:rFonts w:hint="cs"/>
          <w:rtl/>
        </w:rPr>
        <w:t>- - -</w:t>
      </w:r>
    </w:p>
    <w:p w14:paraId="251057AF" w14:textId="77777777" w:rsidR="00000000" w:rsidRDefault="00DD24A4">
      <w:pPr>
        <w:pStyle w:val="a"/>
        <w:rPr>
          <w:rFonts w:hint="cs"/>
          <w:rtl/>
        </w:rPr>
      </w:pPr>
    </w:p>
    <w:p w14:paraId="7F009336" w14:textId="77777777" w:rsidR="00000000" w:rsidRDefault="00DD24A4">
      <w:pPr>
        <w:pStyle w:val="SpeakerCon"/>
        <w:rPr>
          <w:rtl/>
        </w:rPr>
      </w:pPr>
      <w:bookmarkStart w:id="253" w:name="FS000000458T27_02_2003_22_04_26C"/>
      <w:bookmarkEnd w:id="253"/>
      <w:r>
        <w:rPr>
          <w:rtl/>
        </w:rPr>
        <w:t>חיים רמון (העבודה-מימד):</w:t>
      </w:r>
    </w:p>
    <w:p w14:paraId="541C7920" w14:textId="77777777" w:rsidR="00000000" w:rsidRDefault="00DD24A4">
      <w:pPr>
        <w:pStyle w:val="a"/>
        <w:rPr>
          <w:rtl/>
        </w:rPr>
      </w:pPr>
    </w:p>
    <w:p w14:paraId="635F99DD" w14:textId="77777777" w:rsidR="00000000" w:rsidRDefault="00DD24A4">
      <w:pPr>
        <w:pStyle w:val="a"/>
        <w:rPr>
          <w:rFonts w:hint="cs"/>
          <w:rtl/>
        </w:rPr>
      </w:pPr>
      <w:r>
        <w:rPr>
          <w:rFonts w:hint="cs"/>
          <w:rtl/>
        </w:rPr>
        <w:t xml:space="preserve">סליחה, לקרוא לך? אתם פרסמתם באינטרנט </w:t>
      </w:r>
      <w:r>
        <w:rPr>
          <w:rtl/>
        </w:rPr>
        <w:t>–</w:t>
      </w:r>
      <w:r>
        <w:rPr>
          <w:rFonts w:hint="cs"/>
          <w:rtl/>
        </w:rPr>
        <w:t xml:space="preserve">  כך התחייבתם </w:t>
      </w:r>
      <w:r>
        <w:rPr>
          <w:rtl/>
        </w:rPr>
        <w:t>–</w:t>
      </w:r>
      <w:r>
        <w:rPr>
          <w:rFonts w:hint="cs"/>
          <w:rtl/>
        </w:rPr>
        <w:t xml:space="preserve"> יהיה שינוי בממשלה, בחורי הישיבות יתגייסו. לא יעודדו אותם, יתגייסו. אמרתם או לא אמרתם? אמרתם: יגייסו. אפילו</w:t>
      </w:r>
      <w:r>
        <w:rPr>
          <w:rFonts w:hint="cs"/>
          <w:rtl/>
        </w:rPr>
        <w:t xml:space="preserve"> הוועדה לא מחייבת לגייס אתכם.</w:t>
      </w:r>
    </w:p>
    <w:p w14:paraId="659E99EF" w14:textId="77777777" w:rsidR="00000000" w:rsidRDefault="00DD24A4">
      <w:pPr>
        <w:pStyle w:val="ac"/>
        <w:rPr>
          <w:rFonts w:hint="cs"/>
          <w:rtl/>
        </w:rPr>
      </w:pPr>
    </w:p>
    <w:p w14:paraId="1084602F" w14:textId="77777777" w:rsidR="00000000" w:rsidRDefault="00DD24A4">
      <w:pPr>
        <w:pStyle w:val="ac"/>
        <w:rPr>
          <w:rtl/>
        </w:rPr>
      </w:pPr>
      <w:r>
        <w:rPr>
          <w:rFonts w:hint="eastAsia"/>
          <w:rtl/>
        </w:rPr>
        <w:t>יהודית</w:t>
      </w:r>
      <w:r>
        <w:rPr>
          <w:rtl/>
        </w:rPr>
        <w:t xml:space="preserve"> נאות (שינוי):</w:t>
      </w:r>
    </w:p>
    <w:p w14:paraId="416AB64D" w14:textId="77777777" w:rsidR="00000000" w:rsidRDefault="00DD24A4">
      <w:pPr>
        <w:pStyle w:val="a"/>
        <w:rPr>
          <w:rFonts w:hint="cs"/>
          <w:rtl/>
        </w:rPr>
      </w:pPr>
    </w:p>
    <w:p w14:paraId="35E08FE6" w14:textId="77777777" w:rsidR="00000000" w:rsidRDefault="00DD24A4">
      <w:pPr>
        <w:pStyle w:val="a"/>
        <w:ind w:firstLine="0"/>
        <w:rPr>
          <w:rFonts w:hint="cs"/>
          <w:rtl/>
        </w:rPr>
      </w:pPr>
      <w:r>
        <w:rPr>
          <w:rFonts w:hint="cs"/>
          <w:rtl/>
        </w:rPr>
        <w:tab/>
        <w:t>- - -</w:t>
      </w:r>
    </w:p>
    <w:p w14:paraId="02FD41ED" w14:textId="77777777" w:rsidR="00000000" w:rsidRDefault="00DD24A4">
      <w:pPr>
        <w:pStyle w:val="a"/>
        <w:ind w:firstLine="0"/>
        <w:rPr>
          <w:rFonts w:hint="cs"/>
          <w:rtl/>
        </w:rPr>
      </w:pPr>
    </w:p>
    <w:p w14:paraId="48D6CCA1" w14:textId="77777777" w:rsidR="00000000" w:rsidRDefault="00DD24A4">
      <w:pPr>
        <w:pStyle w:val="Speaker"/>
        <w:rPr>
          <w:rtl/>
        </w:rPr>
      </w:pPr>
      <w:bookmarkStart w:id="254" w:name="FS000000458T27_02_2003_20_56_29"/>
      <w:bookmarkEnd w:id="254"/>
      <w:r>
        <w:rPr>
          <w:rtl/>
        </w:rPr>
        <w:t>חיים רמון (העבודה-מימד):</w:t>
      </w:r>
    </w:p>
    <w:p w14:paraId="73752AC8" w14:textId="77777777" w:rsidR="00000000" w:rsidRDefault="00DD24A4">
      <w:pPr>
        <w:pStyle w:val="a"/>
        <w:rPr>
          <w:rtl/>
        </w:rPr>
      </w:pPr>
    </w:p>
    <w:p w14:paraId="70F739E2" w14:textId="77777777" w:rsidR="00000000" w:rsidRDefault="00DD24A4">
      <w:pPr>
        <w:pStyle w:val="a"/>
        <w:rPr>
          <w:rFonts w:hint="cs"/>
          <w:rtl/>
        </w:rPr>
      </w:pPr>
      <w:r>
        <w:rPr>
          <w:rFonts w:hint="cs"/>
          <w:rtl/>
        </w:rPr>
        <w:t xml:space="preserve">זה קשה לשמוע, חברת הכנסת נאות - - - </w:t>
      </w:r>
    </w:p>
    <w:p w14:paraId="57747D6C" w14:textId="77777777" w:rsidR="00000000" w:rsidRDefault="00DD24A4">
      <w:pPr>
        <w:pStyle w:val="a"/>
        <w:ind w:firstLine="0"/>
        <w:rPr>
          <w:rFonts w:hint="cs"/>
          <w:rtl/>
        </w:rPr>
      </w:pPr>
    </w:p>
    <w:p w14:paraId="2AFC8ED9" w14:textId="77777777" w:rsidR="00000000" w:rsidRDefault="00DD24A4">
      <w:pPr>
        <w:pStyle w:val="ad"/>
        <w:rPr>
          <w:rFonts w:hint="cs"/>
          <w:rtl/>
        </w:rPr>
      </w:pPr>
      <w:r>
        <w:rPr>
          <w:rFonts w:hint="cs"/>
          <w:rtl/>
        </w:rPr>
        <w:t>היו"ר אלי בן-מנחם:</w:t>
      </w:r>
    </w:p>
    <w:p w14:paraId="3600E2EA" w14:textId="77777777" w:rsidR="00000000" w:rsidRDefault="00DD24A4">
      <w:pPr>
        <w:pStyle w:val="ad"/>
        <w:rPr>
          <w:rFonts w:hint="cs"/>
          <w:rtl/>
        </w:rPr>
      </w:pPr>
    </w:p>
    <w:p w14:paraId="5B0DFACE" w14:textId="77777777" w:rsidR="00000000" w:rsidRDefault="00DD24A4">
      <w:pPr>
        <w:pStyle w:val="a"/>
        <w:rPr>
          <w:rFonts w:hint="cs"/>
          <w:rtl/>
        </w:rPr>
      </w:pPr>
      <w:r>
        <w:rPr>
          <w:rFonts w:hint="cs"/>
          <w:rtl/>
        </w:rPr>
        <w:t xml:space="preserve">חבר הכנסת רמון, צריך לסיים. </w:t>
      </w:r>
    </w:p>
    <w:p w14:paraId="425B9BD5" w14:textId="77777777" w:rsidR="00000000" w:rsidRDefault="00DD24A4">
      <w:pPr>
        <w:pStyle w:val="a"/>
        <w:ind w:firstLine="0"/>
        <w:rPr>
          <w:rFonts w:hint="cs"/>
          <w:rtl/>
        </w:rPr>
      </w:pPr>
    </w:p>
    <w:p w14:paraId="4F7622E7" w14:textId="77777777" w:rsidR="00000000" w:rsidRDefault="00DD24A4">
      <w:pPr>
        <w:pStyle w:val="SpeakerCon"/>
        <w:rPr>
          <w:rtl/>
        </w:rPr>
      </w:pPr>
      <w:bookmarkStart w:id="255" w:name="FS000000458T27_02_2003_21_00_32C"/>
      <w:bookmarkEnd w:id="255"/>
      <w:r>
        <w:rPr>
          <w:rtl/>
        </w:rPr>
        <w:t>חיים רמון (העבודה-מימד):</w:t>
      </w:r>
    </w:p>
    <w:p w14:paraId="0225E0AC" w14:textId="77777777" w:rsidR="00000000" w:rsidRDefault="00DD24A4">
      <w:pPr>
        <w:pStyle w:val="a"/>
        <w:rPr>
          <w:rtl/>
        </w:rPr>
      </w:pPr>
    </w:p>
    <w:p w14:paraId="0228D76B" w14:textId="77777777" w:rsidR="00000000" w:rsidRDefault="00DD24A4">
      <w:pPr>
        <w:pStyle w:val="a"/>
        <w:rPr>
          <w:rFonts w:hint="cs"/>
          <w:rtl/>
        </w:rPr>
      </w:pPr>
      <w:r>
        <w:rPr>
          <w:rFonts w:hint="cs"/>
          <w:rtl/>
        </w:rPr>
        <w:t>אני מסיים, בתוך שתי דקות אסיים. דיברתם: הקצבות לבחורי י</w:t>
      </w:r>
      <w:r>
        <w:rPr>
          <w:rFonts w:hint="cs"/>
          <w:rtl/>
        </w:rPr>
        <w:t xml:space="preserve">שיבות </w:t>
      </w:r>
      <w:r>
        <w:rPr>
          <w:rtl/>
        </w:rPr>
        <w:t>–</w:t>
      </w:r>
      <w:r>
        <w:rPr>
          <w:rFonts w:hint="cs"/>
          <w:rtl/>
        </w:rPr>
        <w:t xml:space="preserve"> אין, לא קיים, אפילו לא הזכרתם את זה. נלחמתם: רפורמים. שתיתם את הדם למרצ; רפורמים </w:t>
      </w:r>
      <w:r>
        <w:rPr>
          <w:rtl/>
        </w:rPr>
        <w:t>–</w:t>
      </w:r>
      <w:r>
        <w:rPr>
          <w:rFonts w:hint="cs"/>
          <w:rtl/>
        </w:rPr>
        <w:t xml:space="preserve"> אין רפורמים, אין קונסרבטיבים, אין שוויון זרמים, כלום. בשום תחום. לא היתה הפרה בוטה כל כך, בזמן קצר כל כך, על-ידי תנועה שכל הבסיס שלה היה אמינות. </w:t>
      </w:r>
    </w:p>
    <w:p w14:paraId="73DCC870" w14:textId="77777777" w:rsidR="00000000" w:rsidRDefault="00DD24A4">
      <w:pPr>
        <w:pStyle w:val="a"/>
        <w:rPr>
          <w:rFonts w:hint="cs"/>
          <w:rtl/>
        </w:rPr>
      </w:pPr>
    </w:p>
    <w:p w14:paraId="780253BC" w14:textId="77777777" w:rsidR="00000000" w:rsidRDefault="00DD24A4">
      <w:pPr>
        <w:pStyle w:val="a"/>
        <w:rPr>
          <w:rFonts w:hint="cs"/>
          <w:rtl/>
        </w:rPr>
      </w:pPr>
      <w:r>
        <w:rPr>
          <w:rFonts w:hint="cs"/>
          <w:rtl/>
        </w:rPr>
        <w:t xml:space="preserve">באחד התשדירים היה </w:t>
      </w:r>
      <w:r>
        <w:rPr>
          <w:rFonts w:hint="cs"/>
          <w:rtl/>
        </w:rPr>
        <w:t xml:space="preserve">נהג מונית שאמר: כשמצביעים שינוי, אנחנו יודעים שכל מה שמבטיחים מקיימים. אני רוצה לומר לאותו נהג מונית: רימו אותך, הונו אותך, שום דבר. שום דבר ממה שהבטחתם. שום דבר ממה שאמרתם שתעשו באמת. לא בזה שזרקתם את ש"ס מהממשלה, לא בחורי ישיבות, לא בחוקים, לא בשום דבר. </w:t>
      </w:r>
      <w:r>
        <w:rPr>
          <w:rFonts w:hint="cs"/>
          <w:rtl/>
        </w:rPr>
        <w:t xml:space="preserve">אז נכון, יש טומי לפיד בממשלה, ויש נאות בממשלה, ויש פריצקי בממשלה, ויש פורז בממשלה, אפילו מודי זנדברג בממשלה; דבר אחד שכחתם, אין שינוי בממשלה - את שינוי שכחתם בבית. </w:t>
      </w:r>
    </w:p>
    <w:p w14:paraId="0C5350F5" w14:textId="77777777" w:rsidR="00000000" w:rsidRDefault="00DD24A4">
      <w:pPr>
        <w:pStyle w:val="a"/>
        <w:ind w:firstLine="0"/>
        <w:rPr>
          <w:rFonts w:hint="cs"/>
          <w:rtl/>
        </w:rPr>
      </w:pPr>
    </w:p>
    <w:p w14:paraId="73556BA4" w14:textId="77777777" w:rsidR="00000000" w:rsidRDefault="00DD24A4">
      <w:pPr>
        <w:pStyle w:val="ad"/>
        <w:rPr>
          <w:rtl/>
        </w:rPr>
      </w:pPr>
      <w:r>
        <w:rPr>
          <w:rtl/>
        </w:rPr>
        <w:t xml:space="preserve">היו"ר </w:t>
      </w:r>
      <w:r>
        <w:rPr>
          <w:rFonts w:hint="cs"/>
          <w:rtl/>
        </w:rPr>
        <w:t>אלי בן-מנחם</w:t>
      </w:r>
      <w:r>
        <w:rPr>
          <w:rtl/>
        </w:rPr>
        <w:t>:</w:t>
      </w:r>
    </w:p>
    <w:p w14:paraId="2F0F6BF7" w14:textId="77777777" w:rsidR="00000000" w:rsidRDefault="00DD24A4">
      <w:pPr>
        <w:pStyle w:val="a"/>
        <w:rPr>
          <w:rtl/>
        </w:rPr>
      </w:pPr>
    </w:p>
    <w:p w14:paraId="7DADA018" w14:textId="77777777" w:rsidR="00000000" w:rsidRDefault="00DD24A4">
      <w:pPr>
        <w:pStyle w:val="a"/>
        <w:rPr>
          <w:rFonts w:hint="cs"/>
          <w:rtl/>
        </w:rPr>
      </w:pPr>
      <w:r>
        <w:rPr>
          <w:rFonts w:hint="cs"/>
          <w:rtl/>
        </w:rPr>
        <w:t>אני מודה לחבר הכנסת חיים רמון. אני מזמין את חברת הכנסת יהודית נאות, וא</w:t>
      </w:r>
      <w:r>
        <w:rPr>
          <w:rFonts w:hint="cs"/>
          <w:rtl/>
        </w:rPr>
        <w:t xml:space="preserve">חריה </w:t>
      </w:r>
      <w:r>
        <w:rPr>
          <w:rtl/>
        </w:rPr>
        <w:t>–</w:t>
      </w:r>
      <w:r>
        <w:rPr>
          <w:rFonts w:hint="cs"/>
          <w:rtl/>
        </w:rPr>
        <w:t xml:space="preserve"> חבר הכנסת נסים זאב. </w:t>
      </w:r>
    </w:p>
    <w:p w14:paraId="08E3AFDC" w14:textId="77777777" w:rsidR="00000000" w:rsidRDefault="00DD24A4">
      <w:pPr>
        <w:pStyle w:val="a"/>
        <w:ind w:firstLine="0"/>
        <w:rPr>
          <w:rFonts w:hint="cs"/>
          <w:rtl/>
        </w:rPr>
      </w:pPr>
    </w:p>
    <w:p w14:paraId="21DE3735" w14:textId="77777777" w:rsidR="00000000" w:rsidRDefault="00DD24A4">
      <w:pPr>
        <w:pStyle w:val="Speaker"/>
        <w:rPr>
          <w:rtl/>
        </w:rPr>
      </w:pPr>
      <w:bookmarkStart w:id="256" w:name="FS000000518T27_02_2003_21_04_16"/>
      <w:bookmarkEnd w:id="256"/>
      <w:r>
        <w:rPr>
          <w:rFonts w:hint="eastAsia"/>
          <w:rtl/>
        </w:rPr>
        <w:t>יהודית</w:t>
      </w:r>
      <w:r>
        <w:rPr>
          <w:rtl/>
        </w:rPr>
        <w:t xml:space="preserve"> נאות (שינוי):</w:t>
      </w:r>
    </w:p>
    <w:p w14:paraId="64F8AD24" w14:textId="77777777" w:rsidR="00000000" w:rsidRDefault="00DD24A4">
      <w:pPr>
        <w:pStyle w:val="a"/>
        <w:rPr>
          <w:rFonts w:hint="cs"/>
          <w:rtl/>
        </w:rPr>
      </w:pPr>
    </w:p>
    <w:p w14:paraId="33172375" w14:textId="77777777" w:rsidR="00000000" w:rsidRDefault="00DD24A4">
      <w:pPr>
        <w:pStyle w:val="a"/>
        <w:rPr>
          <w:rFonts w:hint="cs"/>
          <w:rtl/>
        </w:rPr>
      </w:pPr>
      <w:r>
        <w:rPr>
          <w:rFonts w:hint="cs"/>
          <w:rtl/>
        </w:rPr>
        <w:t>עמיתי חברי הכנסת, דברי היום יהיו בבחינת חלום שמתגשם עבור חברי הכנסת, שכן אדבר בקיצור נמרץ, לא משום שאין לי מה להשיב לחבר הכנסת רמון, אלא כיוון שיש לי בעיה עם מיתרי הקול. לכן אני מקווה שכל מה שלא אומר, מעשי</w:t>
      </w:r>
      <w:r>
        <w:rPr>
          <w:rFonts w:hint="cs"/>
          <w:rtl/>
        </w:rPr>
        <w:t xml:space="preserve"> העתידיים ידברו בעצמם. </w:t>
      </w:r>
    </w:p>
    <w:p w14:paraId="19B81021" w14:textId="77777777" w:rsidR="00000000" w:rsidRDefault="00DD24A4">
      <w:pPr>
        <w:pStyle w:val="a"/>
        <w:rPr>
          <w:rFonts w:hint="cs"/>
          <w:rtl/>
        </w:rPr>
      </w:pPr>
    </w:p>
    <w:p w14:paraId="454F868C" w14:textId="77777777" w:rsidR="00000000" w:rsidRDefault="00DD24A4">
      <w:pPr>
        <w:pStyle w:val="a"/>
        <w:rPr>
          <w:rFonts w:hint="cs"/>
          <w:rtl/>
        </w:rPr>
      </w:pPr>
      <w:r>
        <w:rPr>
          <w:rFonts w:hint="cs"/>
          <w:rtl/>
        </w:rPr>
        <w:t xml:space="preserve">אני רוצה להסביר, שבחרתי לכהן דווקא במשרד לאיכות הסביבה, משום שבעיני זה אחד המשרדים לא רק החשובים אלא גם הבכירים ביותר בכל הקשור לקביעת עתידה של מדינת ישראל והיכולת להשפיע על חיי האזרחים. יש תנאים רבים להבטחת איכות חיים </w:t>
      </w:r>
      <w:r>
        <w:rPr>
          <w:rtl/>
        </w:rPr>
        <w:t>–</w:t>
      </w:r>
      <w:r>
        <w:rPr>
          <w:rFonts w:hint="cs"/>
          <w:rtl/>
        </w:rPr>
        <w:t xml:space="preserve"> חינוך והשכ</w:t>
      </w:r>
      <w:r>
        <w:rPr>
          <w:rFonts w:hint="cs"/>
          <w:rtl/>
        </w:rPr>
        <w:t xml:space="preserve">לה, מקורות הכנסה, היכולת להתפתח, שוויון, קידמה וסביבה ירוקה. זהו לדידי אחד התנאים כדי להגיע למצב של מדינה מודרנית ומתקדמת. ללא שימור וללא שיקום הסביבה לא נוכל להשתוות באמת למדינות מתקדמות ונאורות בעולם. </w:t>
      </w:r>
    </w:p>
    <w:p w14:paraId="16E98A6B" w14:textId="77777777" w:rsidR="00000000" w:rsidRDefault="00DD24A4">
      <w:pPr>
        <w:pStyle w:val="a"/>
        <w:rPr>
          <w:rFonts w:hint="cs"/>
          <w:rtl/>
        </w:rPr>
      </w:pPr>
    </w:p>
    <w:p w14:paraId="186FF162" w14:textId="77777777" w:rsidR="00000000" w:rsidRDefault="00DD24A4">
      <w:pPr>
        <w:pStyle w:val="a"/>
        <w:rPr>
          <w:rFonts w:hint="cs"/>
          <w:rtl/>
        </w:rPr>
      </w:pPr>
      <w:r>
        <w:rPr>
          <w:rFonts w:hint="cs"/>
          <w:rtl/>
        </w:rPr>
        <w:t>לדעתי, איכות הסביבה רלוונטית לכולנו, כל הזמן. יש לה</w:t>
      </w:r>
      <w:r>
        <w:rPr>
          <w:rFonts w:hint="cs"/>
          <w:rtl/>
        </w:rPr>
        <w:t xml:space="preserve"> השפעה עלינו היום, ויש לה השפעה על ילדינו ונכדינו; על המרכז ועל הפריפריה, על הים, על המים, על משאבי הטבע, על המים שאנחנו שותים ועל האוויר שאנחנו נושמים; על כל הסקטורים, על כל הלאומים, על בני כל הדתות במדינת ישראל, על נשים וגברים, על אשכנזים ומזרחים, על עול</w:t>
      </w:r>
      <w:r>
        <w:rPr>
          <w:rFonts w:hint="cs"/>
          <w:rtl/>
        </w:rPr>
        <w:t xml:space="preserve">ים וותיקים. המשרד לאיכות הסביבה הוא אכן המשרד של כולנו. </w:t>
      </w:r>
    </w:p>
    <w:p w14:paraId="198BED28" w14:textId="77777777" w:rsidR="00000000" w:rsidRDefault="00DD24A4">
      <w:pPr>
        <w:pStyle w:val="a"/>
        <w:rPr>
          <w:rFonts w:hint="cs"/>
          <w:rtl/>
        </w:rPr>
      </w:pPr>
    </w:p>
    <w:p w14:paraId="2815E5FC" w14:textId="77777777" w:rsidR="00000000" w:rsidRDefault="00DD24A4">
      <w:pPr>
        <w:pStyle w:val="a"/>
        <w:rPr>
          <w:rFonts w:hint="cs"/>
          <w:rtl/>
        </w:rPr>
      </w:pPr>
      <w:r>
        <w:rPr>
          <w:rFonts w:hint="cs"/>
          <w:rtl/>
        </w:rPr>
        <w:t>אני לא אמנה את כל הדברים שאני חושבת שיש צורך לעשות, אני רק רוצה לומר במשפט מסכם, רבותי, שבעיני ההגנה על הסביבה</w:t>
      </w:r>
      <w:r>
        <w:rPr>
          <w:rtl/>
        </w:rPr>
        <w:t xml:space="preserve"> </w:t>
      </w:r>
      <w:r>
        <w:rPr>
          <w:rFonts w:hint="cs"/>
          <w:rtl/>
        </w:rPr>
        <w:t xml:space="preserve">איננה מותרות, אלא היא כורח קיומי לטווח הקרוב ולטווח הרחוק. אני מודה לכם על הקשב. </w:t>
      </w:r>
    </w:p>
    <w:p w14:paraId="6B24AED7" w14:textId="77777777" w:rsidR="00000000" w:rsidRDefault="00DD24A4">
      <w:pPr>
        <w:pStyle w:val="a"/>
        <w:ind w:firstLine="0"/>
        <w:rPr>
          <w:rFonts w:hint="cs"/>
          <w:rtl/>
        </w:rPr>
      </w:pPr>
    </w:p>
    <w:p w14:paraId="79545414" w14:textId="77777777" w:rsidR="00000000" w:rsidRDefault="00DD24A4">
      <w:pPr>
        <w:pStyle w:val="ad"/>
        <w:rPr>
          <w:rtl/>
        </w:rPr>
      </w:pPr>
      <w:r>
        <w:rPr>
          <w:rtl/>
        </w:rPr>
        <w:t>היו"</w:t>
      </w:r>
      <w:r>
        <w:rPr>
          <w:rtl/>
        </w:rPr>
        <w:t xml:space="preserve">ר </w:t>
      </w:r>
      <w:r>
        <w:rPr>
          <w:rFonts w:hint="cs"/>
          <w:rtl/>
        </w:rPr>
        <w:t>אלי בן-מנחם</w:t>
      </w:r>
      <w:r>
        <w:rPr>
          <w:rtl/>
        </w:rPr>
        <w:t>:</w:t>
      </w:r>
    </w:p>
    <w:p w14:paraId="332A8BB6" w14:textId="77777777" w:rsidR="00000000" w:rsidRDefault="00DD24A4">
      <w:pPr>
        <w:pStyle w:val="a"/>
        <w:rPr>
          <w:rtl/>
        </w:rPr>
      </w:pPr>
    </w:p>
    <w:p w14:paraId="023E961E" w14:textId="77777777" w:rsidR="00000000" w:rsidRDefault="00DD24A4">
      <w:pPr>
        <w:pStyle w:val="a"/>
        <w:rPr>
          <w:rFonts w:hint="cs"/>
          <w:rtl/>
        </w:rPr>
      </w:pPr>
      <w:r>
        <w:rPr>
          <w:rFonts w:hint="cs"/>
          <w:rtl/>
        </w:rPr>
        <w:t xml:space="preserve">תודה רבה לחברת הכנסת יהודית נאות. אני מזמין את חבר הכנסת נסים זאב. אחריו </w:t>
      </w:r>
      <w:r>
        <w:rPr>
          <w:rtl/>
        </w:rPr>
        <w:t>–</w:t>
      </w:r>
      <w:r>
        <w:rPr>
          <w:rFonts w:hint="cs"/>
          <w:rtl/>
        </w:rPr>
        <w:t xml:space="preserve"> חבר הכנסת יצחק  הרצוג.  חבר הכנסת הרצוג, אני מבקש ממך לעלות, כי חבר הכנסת נסים זאב לא נמצא. </w:t>
      </w:r>
    </w:p>
    <w:p w14:paraId="3611BDF0" w14:textId="77777777" w:rsidR="00000000" w:rsidRDefault="00DD24A4">
      <w:pPr>
        <w:pStyle w:val="a"/>
        <w:ind w:firstLine="0"/>
        <w:rPr>
          <w:rFonts w:hint="cs"/>
          <w:rtl/>
        </w:rPr>
      </w:pPr>
    </w:p>
    <w:p w14:paraId="61B06D24" w14:textId="77777777" w:rsidR="00000000" w:rsidRDefault="00DD24A4">
      <w:pPr>
        <w:pStyle w:val="Speaker"/>
        <w:rPr>
          <w:rtl/>
        </w:rPr>
      </w:pPr>
      <w:bookmarkStart w:id="257" w:name="FS000001044T27_02_2003_21_21_48"/>
      <w:bookmarkEnd w:id="257"/>
      <w:r>
        <w:rPr>
          <w:rFonts w:hint="eastAsia"/>
          <w:rtl/>
        </w:rPr>
        <w:t>יצחק</w:t>
      </w:r>
      <w:r>
        <w:rPr>
          <w:rtl/>
        </w:rPr>
        <w:t xml:space="preserve"> הרצוג (העבודה-מימד):</w:t>
      </w:r>
    </w:p>
    <w:p w14:paraId="4857DD76" w14:textId="77777777" w:rsidR="00000000" w:rsidRDefault="00DD24A4">
      <w:pPr>
        <w:pStyle w:val="a"/>
        <w:rPr>
          <w:rFonts w:hint="cs"/>
          <w:rtl/>
        </w:rPr>
      </w:pPr>
    </w:p>
    <w:p w14:paraId="6DD7DA78" w14:textId="77777777" w:rsidR="00000000" w:rsidRDefault="00DD24A4">
      <w:pPr>
        <w:pStyle w:val="a"/>
        <w:rPr>
          <w:rFonts w:hint="cs"/>
          <w:rtl/>
        </w:rPr>
      </w:pPr>
      <w:r>
        <w:rPr>
          <w:rFonts w:hint="cs"/>
          <w:rtl/>
        </w:rPr>
        <w:t>אדוני היושב-ראש, חברי הכנסת, ראשית אני מצטרף</w:t>
      </w:r>
      <w:r>
        <w:rPr>
          <w:rFonts w:hint="cs"/>
          <w:rtl/>
        </w:rPr>
        <w:t xml:space="preserve"> לאיחולים לשרה המיועדת, יהודית נאות, מכיוון שאני חושב שהתחום שהיא נטלה לאחריותה הוא אחד החיוניים ביותר בישראל, והוא באמת סובל מפיגור עמוק. לפחות אתגר גדול בפנייך. אני גם מצטרף לכל קודמי בברכות לשרים המיועדים ומאחל לראש הממשלה ולממשלה את ההצלחה בלשון המנומס</w:t>
      </w:r>
      <w:r>
        <w:rPr>
          <w:rFonts w:hint="cs"/>
          <w:rtl/>
        </w:rPr>
        <w:t xml:space="preserve">ת הנדרשת. </w:t>
      </w:r>
    </w:p>
    <w:p w14:paraId="0CE52F4C" w14:textId="77777777" w:rsidR="00000000" w:rsidRDefault="00DD24A4">
      <w:pPr>
        <w:pStyle w:val="a"/>
        <w:rPr>
          <w:rFonts w:hint="cs"/>
          <w:rtl/>
        </w:rPr>
      </w:pPr>
    </w:p>
    <w:p w14:paraId="4F543A45" w14:textId="77777777" w:rsidR="00000000" w:rsidRDefault="00DD24A4">
      <w:pPr>
        <w:pStyle w:val="a"/>
        <w:rPr>
          <w:rFonts w:hint="cs"/>
          <w:rtl/>
        </w:rPr>
      </w:pPr>
      <w:r>
        <w:rPr>
          <w:rFonts w:hint="cs"/>
          <w:rtl/>
        </w:rPr>
        <w:t>אבל לצערי, רבותי, אין כל בשורה בקווי היסוד של הממשלה המוצגת היום בפנינו ואין כל בשורה בהסכמים הקואליציוניים שהוצגו בפנינו, להיפך, יש בהם הרבה מלל, הרבה מלים יפות, הרבה טיח, הרבה עמעום מכל צד. והדוגמאות - למכביר, אני אשמח למנות אותן. בבקשה: למשל</w:t>
      </w:r>
      <w:r>
        <w:rPr>
          <w:rFonts w:hint="cs"/>
          <w:rtl/>
        </w:rPr>
        <w:t>, המלים "מתווה בוש", מתווה בוש לא מוזכר בשום מקום במסמכים, יש רק הפניה לנאום הרצלייה, נאום רווי סתירות, נאום רווי שלבי ביניים שאין בו כל כיוון אמיתי. מתווה בוש בכלל מופיע בהקשרים אחרים לגמרי מהמתווה של קידום תהליך השלום. מכתב ראש הממשלה לחבר הכנסת לפיד רוו</w:t>
      </w:r>
      <w:r>
        <w:rPr>
          <w:rFonts w:hint="cs"/>
          <w:rtl/>
        </w:rPr>
        <w:t>י סתירות, מעומעם, מדבר על הסתייגויות ותיקונים במתווה בוש לטיוטות הרבות. הכול הכול "פארש", כמו שאומרים, אין שום מתווה. ומנגד, שורת מכתבים למפד"ל ולאיחוד הלאומי, מכתבים מדהימים שאני מציע לכל אחד לקרוא אותם, כי הם מראים שאין שום סיכוי לקידום תהליך השלום, בעצם</w:t>
      </w:r>
      <w:r>
        <w:rPr>
          <w:rFonts w:hint="cs"/>
          <w:rtl/>
        </w:rPr>
        <w:t xml:space="preserve"> אין שום מתווה ואין שום דבר. ממש ערפל מוחלט. </w:t>
      </w:r>
    </w:p>
    <w:p w14:paraId="6D4C43BA" w14:textId="77777777" w:rsidR="00000000" w:rsidRDefault="00DD24A4">
      <w:pPr>
        <w:pStyle w:val="a"/>
        <w:ind w:firstLine="0"/>
        <w:rPr>
          <w:rFonts w:hint="cs"/>
          <w:rtl/>
        </w:rPr>
      </w:pPr>
      <w:r>
        <w:rPr>
          <w:rtl/>
        </w:rPr>
        <w:br w:type="page"/>
      </w:r>
    </w:p>
    <w:p w14:paraId="21CF2E88" w14:textId="77777777" w:rsidR="00000000" w:rsidRDefault="00DD24A4">
      <w:pPr>
        <w:pStyle w:val="ac"/>
        <w:rPr>
          <w:rtl/>
        </w:rPr>
      </w:pPr>
      <w:r>
        <w:rPr>
          <w:rFonts w:hint="eastAsia"/>
          <w:rtl/>
        </w:rPr>
        <w:t>יחיאל</w:t>
      </w:r>
      <w:r>
        <w:rPr>
          <w:rtl/>
        </w:rPr>
        <w:t xml:space="preserve"> חזן (הליכוד):</w:t>
      </w:r>
    </w:p>
    <w:p w14:paraId="2438E9E8" w14:textId="77777777" w:rsidR="00000000" w:rsidRDefault="00DD24A4">
      <w:pPr>
        <w:pStyle w:val="a"/>
        <w:rPr>
          <w:rFonts w:hint="cs"/>
          <w:rtl/>
        </w:rPr>
      </w:pPr>
    </w:p>
    <w:p w14:paraId="36721C3C" w14:textId="77777777" w:rsidR="00000000" w:rsidRDefault="00DD24A4">
      <w:pPr>
        <w:pStyle w:val="a"/>
        <w:rPr>
          <w:rFonts w:hint="cs"/>
          <w:rtl/>
        </w:rPr>
      </w:pPr>
      <w:r>
        <w:rPr>
          <w:rFonts w:hint="cs"/>
          <w:rtl/>
        </w:rPr>
        <w:t xml:space="preserve">גם הסכם אוסלו היה "פארש". </w:t>
      </w:r>
    </w:p>
    <w:p w14:paraId="52B1F10E" w14:textId="77777777" w:rsidR="00000000" w:rsidRDefault="00DD24A4">
      <w:pPr>
        <w:pStyle w:val="a"/>
        <w:ind w:firstLine="0"/>
        <w:rPr>
          <w:rFonts w:hint="cs"/>
          <w:rtl/>
        </w:rPr>
      </w:pPr>
    </w:p>
    <w:p w14:paraId="0F7975F6" w14:textId="77777777" w:rsidR="00000000" w:rsidRDefault="00DD24A4">
      <w:pPr>
        <w:pStyle w:val="ac"/>
        <w:rPr>
          <w:rtl/>
        </w:rPr>
      </w:pPr>
      <w:r>
        <w:rPr>
          <w:rFonts w:hint="eastAsia"/>
          <w:rtl/>
        </w:rPr>
        <w:t>אלי</w:t>
      </w:r>
      <w:r>
        <w:rPr>
          <w:rtl/>
        </w:rPr>
        <w:t xml:space="preserve"> אפללו (הליכוד):</w:t>
      </w:r>
    </w:p>
    <w:p w14:paraId="41AF29F8" w14:textId="77777777" w:rsidR="00000000" w:rsidRDefault="00DD24A4">
      <w:pPr>
        <w:pStyle w:val="a"/>
        <w:rPr>
          <w:rFonts w:hint="cs"/>
          <w:rtl/>
        </w:rPr>
      </w:pPr>
    </w:p>
    <w:p w14:paraId="77E9F37F" w14:textId="77777777" w:rsidR="00000000" w:rsidRDefault="00DD24A4">
      <w:pPr>
        <w:pStyle w:val="a"/>
        <w:rPr>
          <w:rFonts w:hint="cs"/>
          <w:rtl/>
        </w:rPr>
      </w:pPr>
      <w:r>
        <w:rPr>
          <w:rFonts w:hint="cs"/>
          <w:rtl/>
        </w:rPr>
        <w:t xml:space="preserve">הכול "חארטה ברתה". </w:t>
      </w:r>
    </w:p>
    <w:p w14:paraId="652F3842" w14:textId="77777777" w:rsidR="00000000" w:rsidRDefault="00DD24A4">
      <w:pPr>
        <w:pStyle w:val="a"/>
        <w:ind w:firstLine="0"/>
        <w:rPr>
          <w:rFonts w:hint="cs"/>
          <w:rtl/>
        </w:rPr>
      </w:pPr>
    </w:p>
    <w:p w14:paraId="5F8E362F" w14:textId="77777777" w:rsidR="00000000" w:rsidRDefault="00DD24A4">
      <w:pPr>
        <w:pStyle w:val="SpeakerCon"/>
        <w:rPr>
          <w:rtl/>
        </w:rPr>
      </w:pPr>
      <w:bookmarkStart w:id="258" w:name="FS000001044T27_02_2003_21_29_01C"/>
      <w:bookmarkEnd w:id="258"/>
      <w:r>
        <w:rPr>
          <w:rtl/>
        </w:rPr>
        <w:t>יצחק הרצוג (העבודה-מימד):</w:t>
      </w:r>
    </w:p>
    <w:p w14:paraId="6DC18CBA" w14:textId="77777777" w:rsidR="00000000" w:rsidRDefault="00DD24A4">
      <w:pPr>
        <w:pStyle w:val="a"/>
        <w:rPr>
          <w:rtl/>
        </w:rPr>
      </w:pPr>
    </w:p>
    <w:p w14:paraId="3540ABBD" w14:textId="77777777" w:rsidR="00000000" w:rsidRDefault="00DD24A4">
      <w:pPr>
        <w:pStyle w:val="a"/>
        <w:rPr>
          <w:rFonts w:hint="cs"/>
          <w:rtl/>
        </w:rPr>
      </w:pPr>
      <w:r>
        <w:rPr>
          <w:rFonts w:hint="cs"/>
          <w:rtl/>
        </w:rPr>
        <w:t>חבר הכנסת חזן, זה "פארש" אמיתי. אדוני היקר, חבר הכנסת אפללו. אדוני היושב-ראש, אני מבקש הגנ</w:t>
      </w:r>
      <w:r>
        <w:rPr>
          <w:rFonts w:hint="cs"/>
          <w:rtl/>
        </w:rPr>
        <w:t xml:space="preserve">ה. </w:t>
      </w:r>
    </w:p>
    <w:p w14:paraId="0D09485B" w14:textId="77777777" w:rsidR="00000000" w:rsidRDefault="00DD24A4">
      <w:pPr>
        <w:pStyle w:val="a"/>
        <w:ind w:firstLine="0"/>
        <w:rPr>
          <w:rFonts w:hint="cs"/>
          <w:rtl/>
        </w:rPr>
      </w:pPr>
    </w:p>
    <w:p w14:paraId="3829849B" w14:textId="77777777" w:rsidR="00000000" w:rsidRDefault="00DD24A4">
      <w:pPr>
        <w:pStyle w:val="ad"/>
        <w:rPr>
          <w:rtl/>
        </w:rPr>
      </w:pPr>
      <w:r>
        <w:rPr>
          <w:rtl/>
        </w:rPr>
        <w:t xml:space="preserve">היו"ר </w:t>
      </w:r>
      <w:r>
        <w:rPr>
          <w:rFonts w:hint="cs"/>
          <w:rtl/>
        </w:rPr>
        <w:t>אלי בן-מנחם</w:t>
      </w:r>
      <w:r>
        <w:rPr>
          <w:rtl/>
        </w:rPr>
        <w:t>:</w:t>
      </w:r>
    </w:p>
    <w:p w14:paraId="2BD0F4F8" w14:textId="77777777" w:rsidR="00000000" w:rsidRDefault="00DD24A4">
      <w:pPr>
        <w:pStyle w:val="a"/>
        <w:rPr>
          <w:rtl/>
        </w:rPr>
      </w:pPr>
    </w:p>
    <w:p w14:paraId="0A528C96" w14:textId="77777777" w:rsidR="00000000" w:rsidRDefault="00DD24A4">
      <w:pPr>
        <w:pStyle w:val="a"/>
        <w:rPr>
          <w:rFonts w:hint="cs"/>
          <w:rtl/>
        </w:rPr>
      </w:pPr>
      <w:r>
        <w:rPr>
          <w:rFonts w:hint="cs"/>
          <w:rtl/>
        </w:rPr>
        <w:t xml:space="preserve">חבר הכנסת חזן וחבר הכנסת אלי אפללו, אני מבקש מכם. </w:t>
      </w:r>
    </w:p>
    <w:p w14:paraId="1BE81CB4" w14:textId="77777777" w:rsidR="00000000" w:rsidRDefault="00DD24A4">
      <w:pPr>
        <w:pStyle w:val="a"/>
        <w:ind w:firstLine="0"/>
        <w:rPr>
          <w:rFonts w:hint="cs"/>
          <w:rtl/>
        </w:rPr>
      </w:pPr>
    </w:p>
    <w:p w14:paraId="32A1E06F" w14:textId="77777777" w:rsidR="00000000" w:rsidRDefault="00DD24A4">
      <w:pPr>
        <w:pStyle w:val="SpeakerCon"/>
        <w:rPr>
          <w:rtl/>
        </w:rPr>
      </w:pPr>
      <w:bookmarkStart w:id="259" w:name="FS000001044T27_02_2003_21_30_15C"/>
      <w:bookmarkEnd w:id="259"/>
      <w:r>
        <w:rPr>
          <w:rtl/>
        </w:rPr>
        <w:t>יצחק הרצוג (העבודה-מימד):</w:t>
      </w:r>
    </w:p>
    <w:p w14:paraId="072BE143" w14:textId="77777777" w:rsidR="00000000" w:rsidRDefault="00DD24A4">
      <w:pPr>
        <w:pStyle w:val="a"/>
        <w:rPr>
          <w:rtl/>
        </w:rPr>
      </w:pPr>
    </w:p>
    <w:p w14:paraId="396D8023" w14:textId="77777777" w:rsidR="00000000" w:rsidRDefault="00DD24A4">
      <w:pPr>
        <w:pStyle w:val="a"/>
        <w:rPr>
          <w:rFonts w:hint="cs"/>
          <w:rtl/>
        </w:rPr>
      </w:pPr>
      <w:r>
        <w:rPr>
          <w:rFonts w:hint="cs"/>
          <w:rtl/>
        </w:rPr>
        <w:t xml:space="preserve">כל מי שעיניו בראשו יודע, שכדי להוציא את הכלכלה מהבוץ צריך להניע תהליך מדיני; גם ראש הממשלה הודה בזה בריאיון ביום שישי. אבל אין מלה חצי מלה בקווי היסוד. </w:t>
      </w:r>
      <w:r>
        <w:rPr>
          <w:rFonts w:hint="cs"/>
          <w:rtl/>
        </w:rPr>
        <w:t xml:space="preserve">על הקפאת הבנייה בהתנחלויות - אף לא מלה אחת; להיפך, רק עידוד הבנייה בהתנחלויות. </w:t>
      </w:r>
    </w:p>
    <w:p w14:paraId="38D98C6B" w14:textId="77777777" w:rsidR="00000000" w:rsidRDefault="00DD24A4">
      <w:pPr>
        <w:pStyle w:val="a"/>
        <w:ind w:firstLine="0"/>
        <w:rPr>
          <w:rFonts w:hint="cs"/>
          <w:rtl/>
        </w:rPr>
      </w:pPr>
    </w:p>
    <w:p w14:paraId="0CECA636" w14:textId="77777777" w:rsidR="00000000" w:rsidRDefault="00DD24A4">
      <w:pPr>
        <w:pStyle w:val="ac"/>
        <w:rPr>
          <w:rtl/>
        </w:rPr>
      </w:pPr>
      <w:r>
        <w:rPr>
          <w:rFonts w:hint="eastAsia"/>
          <w:rtl/>
        </w:rPr>
        <w:t>יחיאל</w:t>
      </w:r>
      <w:r>
        <w:rPr>
          <w:rtl/>
        </w:rPr>
        <w:t xml:space="preserve"> חזן (הליכוד):</w:t>
      </w:r>
    </w:p>
    <w:p w14:paraId="6DB12813" w14:textId="77777777" w:rsidR="00000000" w:rsidRDefault="00DD24A4">
      <w:pPr>
        <w:pStyle w:val="a"/>
        <w:rPr>
          <w:rFonts w:hint="cs"/>
          <w:rtl/>
        </w:rPr>
      </w:pPr>
    </w:p>
    <w:p w14:paraId="405B6587" w14:textId="77777777" w:rsidR="00000000" w:rsidRDefault="00DD24A4">
      <w:pPr>
        <w:pStyle w:val="a"/>
        <w:rPr>
          <w:rFonts w:hint="cs"/>
          <w:rtl/>
        </w:rPr>
      </w:pPr>
      <w:r>
        <w:rPr>
          <w:rFonts w:hint="cs"/>
          <w:rtl/>
        </w:rPr>
        <w:t xml:space="preserve">זה עוד חלום שאתם מוכרים לעם. </w:t>
      </w:r>
    </w:p>
    <w:p w14:paraId="0D52B301" w14:textId="77777777" w:rsidR="00000000" w:rsidRDefault="00DD24A4">
      <w:pPr>
        <w:pStyle w:val="a"/>
        <w:ind w:firstLine="0"/>
        <w:rPr>
          <w:rFonts w:hint="cs"/>
          <w:rtl/>
        </w:rPr>
      </w:pPr>
    </w:p>
    <w:p w14:paraId="38A9E15D" w14:textId="77777777" w:rsidR="00000000" w:rsidRDefault="00DD24A4">
      <w:pPr>
        <w:pStyle w:val="SpeakerCon"/>
        <w:rPr>
          <w:rtl/>
        </w:rPr>
      </w:pPr>
      <w:bookmarkStart w:id="260" w:name="FS000001044T27_02_2003_21_38_48C"/>
      <w:bookmarkEnd w:id="260"/>
      <w:r>
        <w:rPr>
          <w:rtl/>
        </w:rPr>
        <w:t>יצחק הרצוג (העבודה-מימד):</w:t>
      </w:r>
    </w:p>
    <w:p w14:paraId="683788DF" w14:textId="77777777" w:rsidR="00000000" w:rsidRDefault="00DD24A4">
      <w:pPr>
        <w:pStyle w:val="a"/>
        <w:rPr>
          <w:rtl/>
        </w:rPr>
      </w:pPr>
    </w:p>
    <w:p w14:paraId="358AB5EB" w14:textId="77777777" w:rsidR="00000000" w:rsidRDefault="00DD24A4">
      <w:pPr>
        <w:pStyle w:val="a"/>
        <w:rPr>
          <w:rFonts w:hint="cs"/>
          <w:rtl/>
        </w:rPr>
      </w:pPr>
      <w:r>
        <w:rPr>
          <w:rFonts w:hint="cs"/>
          <w:rtl/>
        </w:rPr>
        <w:t>אין אף מלה על הסטת משאבים, מיליארד וחצי ש"ח, שצריכים לעבור מההתנחלויות לסעיפים אחרים, אף לא מלה.</w:t>
      </w:r>
      <w:r>
        <w:rPr>
          <w:rFonts w:hint="cs"/>
          <w:rtl/>
        </w:rPr>
        <w:t xml:space="preserve"> </w:t>
      </w:r>
    </w:p>
    <w:p w14:paraId="2571C938" w14:textId="77777777" w:rsidR="00000000" w:rsidRDefault="00DD24A4">
      <w:pPr>
        <w:pStyle w:val="a"/>
        <w:ind w:firstLine="0"/>
        <w:rPr>
          <w:rFonts w:hint="cs"/>
          <w:rtl/>
        </w:rPr>
      </w:pPr>
    </w:p>
    <w:p w14:paraId="194142D0" w14:textId="77777777" w:rsidR="00000000" w:rsidRDefault="00DD24A4">
      <w:pPr>
        <w:pStyle w:val="ac"/>
        <w:rPr>
          <w:rtl/>
        </w:rPr>
      </w:pPr>
      <w:r>
        <w:rPr>
          <w:rFonts w:hint="eastAsia"/>
          <w:rtl/>
        </w:rPr>
        <w:t>יחיאל</w:t>
      </w:r>
      <w:r>
        <w:rPr>
          <w:rtl/>
        </w:rPr>
        <w:t xml:space="preserve"> חזן (הליכוד):</w:t>
      </w:r>
    </w:p>
    <w:p w14:paraId="77ACD464" w14:textId="77777777" w:rsidR="00000000" w:rsidRDefault="00DD24A4">
      <w:pPr>
        <w:pStyle w:val="a"/>
        <w:rPr>
          <w:rFonts w:hint="cs"/>
          <w:rtl/>
        </w:rPr>
      </w:pPr>
    </w:p>
    <w:p w14:paraId="3C5CEE53" w14:textId="77777777" w:rsidR="00000000" w:rsidRDefault="00DD24A4">
      <w:pPr>
        <w:pStyle w:val="a"/>
        <w:rPr>
          <w:rFonts w:hint="cs"/>
          <w:rtl/>
        </w:rPr>
      </w:pPr>
      <w:r>
        <w:rPr>
          <w:rFonts w:hint="cs"/>
          <w:rtl/>
        </w:rPr>
        <w:t xml:space="preserve">לא יעזור לכם, הפסדתם. </w:t>
      </w:r>
    </w:p>
    <w:p w14:paraId="542FB281" w14:textId="77777777" w:rsidR="00000000" w:rsidRDefault="00DD24A4">
      <w:pPr>
        <w:pStyle w:val="a"/>
        <w:ind w:firstLine="0"/>
        <w:rPr>
          <w:rFonts w:hint="cs"/>
          <w:rtl/>
        </w:rPr>
      </w:pPr>
    </w:p>
    <w:p w14:paraId="44DFDC39" w14:textId="77777777" w:rsidR="00000000" w:rsidRDefault="00DD24A4">
      <w:pPr>
        <w:pStyle w:val="SpeakerCon"/>
        <w:rPr>
          <w:rtl/>
        </w:rPr>
      </w:pPr>
      <w:bookmarkStart w:id="261" w:name="FS000001044T27_02_2003_21_39_52C"/>
      <w:bookmarkEnd w:id="261"/>
      <w:r>
        <w:rPr>
          <w:rtl/>
        </w:rPr>
        <w:t>יצחק הרצוג (העבודה-מימד):</w:t>
      </w:r>
    </w:p>
    <w:p w14:paraId="5B105CFC" w14:textId="77777777" w:rsidR="00000000" w:rsidRDefault="00DD24A4">
      <w:pPr>
        <w:pStyle w:val="a"/>
        <w:rPr>
          <w:rtl/>
        </w:rPr>
      </w:pPr>
    </w:p>
    <w:p w14:paraId="1DCC0711" w14:textId="77777777" w:rsidR="00000000" w:rsidRDefault="00DD24A4">
      <w:pPr>
        <w:pStyle w:val="a"/>
        <w:rPr>
          <w:rFonts w:hint="cs"/>
          <w:rtl/>
        </w:rPr>
      </w:pPr>
      <w:r>
        <w:rPr>
          <w:rFonts w:hint="cs"/>
          <w:rtl/>
        </w:rPr>
        <w:t>חבר הכנסת חזן ידידי, כדאי שתהיה מודע לדבר הזה, הכול מוביל למבוי סתום.</w:t>
      </w:r>
    </w:p>
    <w:p w14:paraId="3737D0A6" w14:textId="77777777" w:rsidR="00000000" w:rsidRDefault="00DD24A4">
      <w:pPr>
        <w:pStyle w:val="a"/>
        <w:rPr>
          <w:rFonts w:hint="cs"/>
          <w:rtl/>
        </w:rPr>
      </w:pPr>
    </w:p>
    <w:p w14:paraId="734C2FFE" w14:textId="77777777" w:rsidR="00000000" w:rsidRDefault="00DD24A4">
      <w:pPr>
        <w:pStyle w:val="a"/>
        <w:rPr>
          <w:rFonts w:hint="cs"/>
          <w:rtl/>
        </w:rPr>
      </w:pPr>
      <w:r>
        <w:rPr>
          <w:rFonts w:hint="cs"/>
          <w:rtl/>
        </w:rPr>
        <w:t xml:space="preserve"> אשר להסכמים עם שינוי - למשל, לשינוי הבטיחו שהמועצות הדתיות תחדלנה מלהתקיים במתכונתן הנוכחית. והפלא ופלא, אני </w:t>
      </w:r>
      <w:r>
        <w:rPr>
          <w:rFonts w:hint="cs"/>
          <w:rtl/>
        </w:rPr>
        <w:t>מפנה אתכם לסעיף 23 להסכם עם המפד"ל, כנציג ראש הממשלה בוועדה לפי סעיף 5 לחוק שירותי הדת היהודיים, כלומר, המועצות הדתיות, הדנה בנושא הרכב המועצות הדתיות, ובוועדה לפי סעיף 9 הדנה בתקציב המועצות הדתיות, יכהן נציג המפד"ל. כלומר, המועצות הדתיות נשארות. ושוב עובד</w:t>
      </w:r>
      <w:r>
        <w:rPr>
          <w:rFonts w:hint="cs"/>
          <w:rtl/>
        </w:rPr>
        <w:t xml:space="preserve">ים על כולכם בעיניים, המועצות הדתיות תישארנה, תישארנה לעולם ועד, כי הובטח למפד"ל שנציג ראש הממשלה בכל תהליך המועצות הדתיות יהיה נציג המפד"ל. </w:t>
      </w:r>
    </w:p>
    <w:p w14:paraId="4CDA0C3F" w14:textId="77777777" w:rsidR="00000000" w:rsidRDefault="00DD24A4">
      <w:pPr>
        <w:pStyle w:val="a"/>
        <w:rPr>
          <w:rFonts w:hint="cs"/>
          <w:rtl/>
        </w:rPr>
      </w:pPr>
    </w:p>
    <w:p w14:paraId="6414B928" w14:textId="77777777" w:rsidR="00000000" w:rsidRDefault="00DD24A4">
      <w:pPr>
        <w:pStyle w:val="a"/>
        <w:rPr>
          <w:rFonts w:hint="cs"/>
          <w:rtl/>
        </w:rPr>
      </w:pPr>
      <w:r>
        <w:rPr>
          <w:rFonts w:hint="cs"/>
          <w:rtl/>
        </w:rPr>
        <w:t xml:space="preserve">רוצים דוגמאות נוספות? בבקשה. </w:t>
      </w:r>
    </w:p>
    <w:p w14:paraId="0A101F6E" w14:textId="77777777" w:rsidR="00000000" w:rsidRDefault="00DD24A4">
      <w:pPr>
        <w:pStyle w:val="a"/>
        <w:ind w:firstLine="0"/>
        <w:rPr>
          <w:rFonts w:hint="cs"/>
          <w:rtl/>
        </w:rPr>
      </w:pPr>
    </w:p>
    <w:p w14:paraId="27928805" w14:textId="77777777" w:rsidR="00000000" w:rsidRDefault="00DD24A4">
      <w:pPr>
        <w:pStyle w:val="ac"/>
        <w:rPr>
          <w:rtl/>
        </w:rPr>
      </w:pPr>
      <w:r>
        <w:rPr>
          <w:rFonts w:hint="eastAsia"/>
          <w:rtl/>
        </w:rPr>
        <w:t>אורי</w:t>
      </w:r>
      <w:r>
        <w:rPr>
          <w:rtl/>
        </w:rPr>
        <w:t xml:space="preserve"> יהודה אריאל (האיחוד הלאומי - ישראל ביתנו):</w:t>
      </w:r>
    </w:p>
    <w:p w14:paraId="3B78DF1D" w14:textId="77777777" w:rsidR="00000000" w:rsidRDefault="00DD24A4">
      <w:pPr>
        <w:pStyle w:val="a"/>
        <w:rPr>
          <w:rFonts w:hint="cs"/>
          <w:rtl/>
        </w:rPr>
      </w:pPr>
    </w:p>
    <w:p w14:paraId="27143753" w14:textId="77777777" w:rsidR="00000000" w:rsidRDefault="00DD24A4">
      <w:pPr>
        <w:pStyle w:val="a"/>
        <w:rPr>
          <w:rFonts w:hint="cs"/>
          <w:rtl/>
        </w:rPr>
      </w:pPr>
      <w:r>
        <w:rPr>
          <w:rFonts w:hint="cs"/>
          <w:rtl/>
        </w:rPr>
        <w:t xml:space="preserve">זה ההמשך מברק. </w:t>
      </w:r>
    </w:p>
    <w:p w14:paraId="4D9B322F" w14:textId="77777777" w:rsidR="00000000" w:rsidRDefault="00DD24A4">
      <w:pPr>
        <w:pStyle w:val="a"/>
        <w:ind w:firstLine="0"/>
        <w:rPr>
          <w:rFonts w:hint="cs"/>
          <w:rtl/>
        </w:rPr>
      </w:pPr>
    </w:p>
    <w:p w14:paraId="55E11668" w14:textId="77777777" w:rsidR="00000000" w:rsidRDefault="00DD24A4">
      <w:pPr>
        <w:pStyle w:val="SpeakerCon"/>
        <w:rPr>
          <w:rtl/>
        </w:rPr>
      </w:pPr>
      <w:bookmarkStart w:id="262" w:name="FS000001044T27_02_2003_21_42_57C"/>
      <w:bookmarkEnd w:id="262"/>
      <w:r>
        <w:rPr>
          <w:rtl/>
        </w:rPr>
        <w:t>יצחק הרצוג (העבוד</w:t>
      </w:r>
      <w:r>
        <w:rPr>
          <w:rtl/>
        </w:rPr>
        <w:t>ה-מימד):</w:t>
      </w:r>
    </w:p>
    <w:p w14:paraId="37256BBF" w14:textId="77777777" w:rsidR="00000000" w:rsidRDefault="00DD24A4">
      <w:pPr>
        <w:pStyle w:val="a"/>
        <w:rPr>
          <w:rtl/>
        </w:rPr>
      </w:pPr>
    </w:p>
    <w:p w14:paraId="31A361AB" w14:textId="77777777" w:rsidR="00000000" w:rsidRDefault="00DD24A4">
      <w:pPr>
        <w:pStyle w:val="a"/>
        <w:rPr>
          <w:rFonts w:hint="cs"/>
          <w:rtl/>
        </w:rPr>
      </w:pPr>
      <w:r>
        <w:rPr>
          <w:rFonts w:hint="cs"/>
          <w:rtl/>
        </w:rPr>
        <w:t>ביטול משרד הדתות - כתוב שיוקם צוות שיגיש בתוך עשרה חודשים המלצות. בינתיים הודיע ראש הממשלה היום, שהוא שר הדתות. זוגות פסולי חיתון, שהנושא שלהם נזקק לפתרון - תוקם ועדה שתגיש המלצות בתוך תשעה חודשים. חוק טל, בהסכמת כל הצדדים לקואליציה - ואני אומר ל</w:t>
      </w:r>
      <w:r>
        <w:rPr>
          <w:rFonts w:hint="cs"/>
          <w:rtl/>
        </w:rPr>
        <w:t xml:space="preserve">כם שהאיחוד הלאומי מתנגד לביטול חוק טל - לרבות האיחוד הלאומי, יבוטל בתוך שנה. אני מתחייב, בעוד שנה נעמוד פה, חוק טל לא יבוטל ולא יקרה לו כלום. </w:t>
      </w:r>
    </w:p>
    <w:p w14:paraId="63E6AA72" w14:textId="77777777" w:rsidR="00000000" w:rsidRDefault="00DD24A4">
      <w:pPr>
        <w:pStyle w:val="a"/>
        <w:ind w:firstLine="0"/>
        <w:rPr>
          <w:rFonts w:hint="cs"/>
          <w:rtl/>
        </w:rPr>
      </w:pPr>
    </w:p>
    <w:p w14:paraId="2325C2A3" w14:textId="77777777" w:rsidR="00000000" w:rsidRDefault="00DD24A4">
      <w:pPr>
        <w:pStyle w:val="ad"/>
        <w:rPr>
          <w:rtl/>
        </w:rPr>
      </w:pPr>
      <w:r>
        <w:rPr>
          <w:rtl/>
        </w:rPr>
        <w:t xml:space="preserve">היו"ר </w:t>
      </w:r>
      <w:r>
        <w:rPr>
          <w:rFonts w:hint="cs"/>
          <w:rtl/>
        </w:rPr>
        <w:t>אלי בן-מנחם</w:t>
      </w:r>
      <w:r>
        <w:rPr>
          <w:rtl/>
        </w:rPr>
        <w:t>:</w:t>
      </w:r>
    </w:p>
    <w:p w14:paraId="7AA8BE47" w14:textId="77777777" w:rsidR="00000000" w:rsidRDefault="00DD24A4">
      <w:pPr>
        <w:pStyle w:val="a"/>
        <w:rPr>
          <w:rtl/>
        </w:rPr>
      </w:pPr>
    </w:p>
    <w:p w14:paraId="3698AC8B" w14:textId="77777777" w:rsidR="00000000" w:rsidRDefault="00DD24A4">
      <w:pPr>
        <w:pStyle w:val="a"/>
        <w:rPr>
          <w:rFonts w:hint="cs"/>
          <w:rtl/>
        </w:rPr>
      </w:pPr>
      <w:r>
        <w:rPr>
          <w:rFonts w:hint="cs"/>
          <w:rtl/>
        </w:rPr>
        <w:t xml:space="preserve">חבר הכנסת הרצוג, אני מבקש, חרגת מהזמן. </w:t>
      </w:r>
    </w:p>
    <w:p w14:paraId="1A2028FD" w14:textId="77777777" w:rsidR="00000000" w:rsidRDefault="00DD24A4">
      <w:pPr>
        <w:pStyle w:val="a"/>
        <w:ind w:firstLine="0"/>
        <w:rPr>
          <w:rFonts w:hint="cs"/>
          <w:rtl/>
        </w:rPr>
      </w:pPr>
    </w:p>
    <w:p w14:paraId="5ED1393E" w14:textId="77777777" w:rsidR="00000000" w:rsidRDefault="00DD24A4">
      <w:pPr>
        <w:pStyle w:val="SpeakerCon"/>
        <w:rPr>
          <w:rtl/>
        </w:rPr>
      </w:pPr>
      <w:bookmarkStart w:id="263" w:name="FS000001044T27_02_2003_21_44_49C"/>
      <w:bookmarkEnd w:id="263"/>
      <w:r>
        <w:rPr>
          <w:rtl/>
        </w:rPr>
        <w:t>יצחק הרצוג (העבודה-מימד):</w:t>
      </w:r>
    </w:p>
    <w:p w14:paraId="1B8DD65E" w14:textId="77777777" w:rsidR="00000000" w:rsidRDefault="00DD24A4">
      <w:pPr>
        <w:pStyle w:val="a"/>
        <w:rPr>
          <w:rtl/>
        </w:rPr>
      </w:pPr>
    </w:p>
    <w:p w14:paraId="2B659BA2" w14:textId="77777777" w:rsidR="00000000" w:rsidRDefault="00DD24A4">
      <w:pPr>
        <w:pStyle w:val="a"/>
        <w:rPr>
          <w:rFonts w:hint="cs"/>
          <w:rtl/>
        </w:rPr>
      </w:pPr>
      <w:r>
        <w:rPr>
          <w:rFonts w:hint="cs"/>
          <w:rtl/>
        </w:rPr>
        <w:t>ועכשיו לגברתי שרת החינוך</w:t>
      </w:r>
      <w:r>
        <w:rPr>
          <w:rFonts w:hint="cs"/>
          <w:rtl/>
        </w:rPr>
        <w:t xml:space="preserve">, את התחייבת לתקצוב פר-תלמיד לעומת תקצוב פר-כיתה. בהסכם עם המפד"ל חזרת לתקצוב פר-כיתה. </w:t>
      </w:r>
    </w:p>
    <w:p w14:paraId="74105444" w14:textId="77777777" w:rsidR="00000000" w:rsidRDefault="00DD24A4">
      <w:pPr>
        <w:pStyle w:val="a"/>
        <w:ind w:firstLine="0"/>
        <w:rPr>
          <w:rFonts w:hint="cs"/>
          <w:rtl/>
        </w:rPr>
      </w:pPr>
    </w:p>
    <w:p w14:paraId="317D9A4F" w14:textId="77777777" w:rsidR="00000000" w:rsidRDefault="00DD24A4">
      <w:pPr>
        <w:pStyle w:val="ac"/>
        <w:rPr>
          <w:rtl/>
        </w:rPr>
      </w:pPr>
      <w:r>
        <w:rPr>
          <w:rFonts w:hint="cs"/>
          <w:rtl/>
        </w:rPr>
        <w:t xml:space="preserve">שרת החינוך, המדע, התרבות והספורט </w:t>
      </w:r>
      <w:r>
        <w:rPr>
          <w:rFonts w:hint="eastAsia"/>
          <w:rtl/>
        </w:rPr>
        <w:t>ל</w:t>
      </w:r>
      <w:r>
        <w:rPr>
          <w:rFonts w:hint="cs"/>
          <w:rtl/>
        </w:rPr>
        <w:t xml:space="preserve">ימור </w:t>
      </w:r>
      <w:r>
        <w:rPr>
          <w:rtl/>
        </w:rPr>
        <w:t>לבנת:</w:t>
      </w:r>
    </w:p>
    <w:p w14:paraId="3A9587DD" w14:textId="77777777" w:rsidR="00000000" w:rsidRDefault="00DD24A4">
      <w:pPr>
        <w:pStyle w:val="a"/>
        <w:rPr>
          <w:rFonts w:hint="cs"/>
          <w:rtl/>
        </w:rPr>
      </w:pPr>
    </w:p>
    <w:p w14:paraId="158A07D9" w14:textId="77777777" w:rsidR="00000000" w:rsidRDefault="00DD24A4">
      <w:pPr>
        <w:pStyle w:val="a"/>
        <w:rPr>
          <w:rFonts w:hint="cs"/>
          <w:rtl/>
        </w:rPr>
      </w:pPr>
      <w:r>
        <w:rPr>
          <w:rFonts w:hint="cs"/>
          <w:rtl/>
        </w:rPr>
        <w:t xml:space="preserve">לא, ממש לא. אני אשיב עוד מעט. </w:t>
      </w:r>
    </w:p>
    <w:p w14:paraId="6B5BCC26" w14:textId="77777777" w:rsidR="00000000" w:rsidRDefault="00DD24A4">
      <w:pPr>
        <w:pStyle w:val="a"/>
        <w:ind w:firstLine="0"/>
        <w:rPr>
          <w:rFonts w:hint="cs"/>
          <w:rtl/>
        </w:rPr>
      </w:pPr>
      <w:r>
        <w:rPr>
          <w:rtl/>
        </w:rPr>
        <w:br w:type="page"/>
      </w:r>
    </w:p>
    <w:p w14:paraId="3BB3B01C" w14:textId="77777777" w:rsidR="00000000" w:rsidRDefault="00DD24A4">
      <w:pPr>
        <w:pStyle w:val="SpeakerCon"/>
        <w:rPr>
          <w:rtl/>
        </w:rPr>
      </w:pPr>
      <w:bookmarkStart w:id="264" w:name="FS000001044T27_02_2003_21_45_39C"/>
      <w:bookmarkEnd w:id="264"/>
      <w:r>
        <w:rPr>
          <w:rtl/>
        </w:rPr>
        <w:t>יצחק הרצוג (העבודה-מימד):</w:t>
      </w:r>
    </w:p>
    <w:p w14:paraId="777807FF" w14:textId="77777777" w:rsidR="00000000" w:rsidRDefault="00DD24A4">
      <w:pPr>
        <w:pStyle w:val="a"/>
        <w:rPr>
          <w:rtl/>
        </w:rPr>
      </w:pPr>
    </w:p>
    <w:p w14:paraId="52D7BC12" w14:textId="77777777" w:rsidR="00000000" w:rsidRDefault="00DD24A4">
      <w:pPr>
        <w:pStyle w:val="a"/>
        <w:rPr>
          <w:rFonts w:hint="cs"/>
          <w:rtl/>
        </w:rPr>
      </w:pPr>
      <w:r>
        <w:rPr>
          <w:rFonts w:hint="cs"/>
          <w:rtl/>
        </w:rPr>
        <w:t>אולי תשיבי.  דבר נוסף, אין מלה וחצי מלה על תוכנית ליבה למערכת</w:t>
      </w:r>
      <w:r>
        <w:rPr>
          <w:rFonts w:hint="cs"/>
          <w:rtl/>
        </w:rPr>
        <w:t xml:space="preserve"> החינוך לרשתות העצמאיות המתוקצבות. </w:t>
      </w:r>
    </w:p>
    <w:p w14:paraId="3956D0E3" w14:textId="77777777" w:rsidR="00000000" w:rsidRDefault="00DD24A4">
      <w:pPr>
        <w:pStyle w:val="a"/>
        <w:rPr>
          <w:rFonts w:hint="cs"/>
          <w:rtl/>
        </w:rPr>
      </w:pPr>
    </w:p>
    <w:p w14:paraId="52985FD8" w14:textId="77777777" w:rsidR="00000000" w:rsidRDefault="00DD24A4">
      <w:pPr>
        <w:pStyle w:val="a"/>
        <w:rPr>
          <w:rFonts w:hint="cs"/>
          <w:rtl/>
        </w:rPr>
      </w:pPr>
      <w:r>
        <w:rPr>
          <w:rFonts w:hint="cs"/>
          <w:rtl/>
        </w:rPr>
        <w:t xml:space="preserve">בקיצור, זו לא דרך, זה לא כיוון; זה מתכון מובהק לכישלון, זה מתכון לנפילתה של ממשלת שרון. תודה. </w:t>
      </w:r>
    </w:p>
    <w:p w14:paraId="3AA1B0F8" w14:textId="77777777" w:rsidR="00000000" w:rsidRDefault="00DD24A4">
      <w:pPr>
        <w:pStyle w:val="a"/>
        <w:ind w:firstLine="0"/>
        <w:rPr>
          <w:rFonts w:hint="cs"/>
          <w:rtl/>
        </w:rPr>
      </w:pPr>
    </w:p>
    <w:p w14:paraId="680EE937" w14:textId="77777777" w:rsidR="00000000" w:rsidRDefault="00DD24A4">
      <w:pPr>
        <w:pStyle w:val="ac"/>
        <w:rPr>
          <w:rtl/>
        </w:rPr>
      </w:pPr>
      <w:r>
        <w:rPr>
          <w:rFonts w:hint="cs"/>
          <w:rtl/>
        </w:rPr>
        <w:t xml:space="preserve">שרת החינוך, המדע, התרבות והספורט </w:t>
      </w:r>
      <w:r>
        <w:rPr>
          <w:rFonts w:hint="eastAsia"/>
          <w:rtl/>
        </w:rPr>
        <w:t>ל</w:t>
      </w:r>
      <w:r>
        <w:rPr>
          <w:rFonts w:hint="cs"/>
          <w:rtl/>
        </w:rPr>
        <w:t xml:space="preserve">ימור </w:t>
      </w:r>
      <w:r>
        <w:rPr>
          <w:rtl/>
        </w:rPr>
        <w:t>לבנת:</w:t>
      </w:r>
    </w:p>
    <w:p w14:paraId="1F15DBFE" w14:textId="77777777" w:rsidR="00000000" w:rsidRDefault="00DD24A4">
      <w:pPr>
        <w:pStyle w:val="a"/>
        <w:rPr>
          <w:rFonts w:hint="cs"/>
          <w:rtl/>
        </w:rPr>
      </w:pPr>
    </w:p>
    <w:p w14:paraId="24A5602A" w14:textId="77777777" w:rsidR="00000000" w:rsidRDefault="00DD24A4">
      <w:pPr>
        <w:pStyle w:val="a"/>
        <w:rPr>
          <w:rFonts w:hint="cs"/>
          <w:rtl/>
        </w:rPr>
      </w:pPr>
      <w:r>
        <w:rPr>
          <w:rFonts w:hint="cs"/>
          <w:rtl/>
        </w:rPr>
        <w:t xml:space="preserve">אדוני היושב-ראש, אני רוצה להגיד משפט אחד, כי אני לא יכולה להתאפק ולא להתייחס </w:t>
      </w:r>
      <w:r>
        <w:rPr>
          <w:rFonts w:hint="cs"/>
          <w:rtl/>
        </w:rPr>
        <w:t xml:space="preserve">לעניין החינוך. יש פה הרבה דברים, אבל חשוב לי להגיב על עניין החינוך. </w:t>
      </w:r>
    </w:p>
    <w:p w14:paraId="7766EA45" w14:textId="77777777" w:rsidR="00000000" w:rsidRDefault="00DD24A4">
      <w:pPr>
        <w:pStyle w:val="ac"/>
        <w:rPr>
          <w:rFonts w:hint="cs"/>
          <w:rtl/>
        </w:rPr>
      </w:pPr>
    </w:p>
    <w:p w14:paraId="4236500D" w14:textId="77777777" w:rsidR="00000000" w:rsidRDefault="00DD24A4">
      <w:pPr>
        <w:pStyle w:val="ac"/>
        <w:rPr>
          <w:rFonts w:hint="cs"/>
          <w:b w:val="0"/>
          <w:bCs w:val="0"/>
          <w:u w:val="none"/>
          <w:rtl/>
        </w:rPr>
      </w:pPr>
      <w:r>
        <w:rPr>
          <w:rFonts w:hint="cs"/>
          <w:rtl/>
        </w:rPr>
        <w:t>היו"ר אלי בן-מנחם:</w:t>
      </w:r>
    </w:p>
    <w:p w14:paraId="38A9EDA5" w14:textId="77777777" w:rsidR="00000000" w:rsidRDefault="00DD24A4">
      <w:pPr>
        <w:pStyle w:val="ac"/>
        <w:rPr>
          <w:rFonts w:hint="cs"/>
          <w:b w:val="0"/>
          <w:bCs w:val="0"/>
          <w:u w:val="none"/>
          <w:rtl/>
        </w:rPr>
      </w:pPr>
    </w:p>
    <w:p w14:paraId="6A0EB47F" w14:textId="77777777" w:rsidR="00000000" w:rsidRDefault="00DD24A4">
      <w:pPr>
        <w:pStyle w:val="a"/>
        <w:rPr>
          <w:rFonts w:hint="cs"/>
          <w:rtl/>
        </w:rPr>
      </w:pPr>
      <w:r>
        <w:rPr>
          <w:rFonts w:hint="cs"/>
          <w:rtl/>
        </w:rPr>
        <w:t xml:space="preserve">תודה לחבר הכנסת הרצוג. אני מאחל לך הצלחה בתפקידך כחבר כנסת חדש. </w:t>
      </w:r>
    </w:p>
    <w:p w14:paraId="512F5902" w14:textId="77777777" w:rsidR="00000000" w:rsidRDefault="00DD24A4">
      <w:pPr>
        <w:pStyle w:val="a"/>
        <w:rPr>
          <w:rFonts w:hint="cs"/>
          <w:rtl/>
        </w:rPr>
      </w:pPr>
    </w:p>
    <w:p w14:paraId="207678A5" w14:textId="77777777" w:rsidR="00000000" w:rsidRDefault="00DD24A4">
      <w:pPr>
        <w:pStyle w:val="a"/>
        <w:rPr>
          <w:rFonts w:hint="cs"/>
          <w:rtl/>
        </w:rPr>
      </w:pPr>
      <w:r>
        <w:rPr>
          <w:rFonts w:hint="cs"/>
          <w:rtl/>
        </w:rPr>
        <w:t xml:space="preserve">גברתי השרה לימור לבנת, בבקשה, אנא תעשי זאת בקצרה. </w:t>
      </w:r>
    </w:p>
    <w:p w14:paraId="7BFF2063" w14:textId="77777777" w:rsidR="00000000" w:rsidRDefault="00DD24A4">
      <w:pPr>
        <w:pStyle w:val="ac"/>
        <w:rPr>
          <w:rFonts w:hint="cs"/>
          <w:rtl/>
        </w:rPr>
      </w:pPr>
    </w:p>
    <w:p w14:paraId="058A7CFD" w14:textId="77777777" w:rsidR="00000000" w:rsidRDefault="00DD24A4">
      <w:pPr>
        <w:pStyle w:val="ac"/>
        <w:rPr>
          <w:rtl/>
        </w:rPr>
      </w:pPr>
      <w:r>
        <w:rPr>
          <w:rFonts w:hint="cs"/>
          <w:rtl/>
        </w:rPr>
        <w:t xml:space="preserve">שרת החינוך, המדע, התרבות והספורט </w:t>
      </w:r>
      <w:r>
        <w:rPr>
          <w:rFonts w:hint="eastAsia"/>
          <w:rtl/>
        </w:rPr>
        <w:t>ל</w:t>
      </w:r>
      <w:r>
        <w:rPr>
          <w:rFonts w:hint="cs"/>
          <w:rtl/>
        </w:rPr>
        <w:t xml:space="preserve">ימור </w:t>
      </w:r>
      <w:r>
        <w:rPr>
          <w:rtl/>
        </w:rPr>
        <w:t>לבנת:</w:t>
      </w:r>
    </w:p>
    <w:p w14:paraId="2CE9B5AD" w14:textId="77777777" w:rsidR="00000000" w:rsidRDefault="00DD24A4">
      <w:pPr>
        <w:pStyle w:val="a"/>
        <w:rPr>
          <w:rtl/>
        </w:rPr>
      </w:pPr>
      <w:bookmarkStart w:id="265" w:name="FS000000470T27_02_2003_21_08_04"/>
      <w:bookmarkStart w:id="266" w:name="FS000000470T27_02_2003_21_11_43C"/>
      <w:bookmarkEnd w:id="265"/>
      <w:bookmarkEnd w:id="266"/>
    </w:p>
    <w:p w14:paraId="1CEB776E" w14:textId="77777777" w:rsidR="00000000" w:rsidRDefault="00DD24A4">
      <w:pPr>
        <w:pStyle w:val="a"/>
        <w:rPr>
          <w:rFonts w:hint="cs"/>
          <w:rtl/>
        </w:rPr>
      </w:pPr>
      <w:r>
        <w:rPr>
          <w:rFonts w:hint="cs"/>
          <w:rtl/>
        </w:rPr>
        <w:t>אע</w:t>
      </w:r>
      <w:r>
        <w:rPr>
          <w:rFonts w:hint="cs"/>
          <w:rtl/>
        </w:rPr>
        <w:t xml:space="preserve">שה זאת בקצרה. אדוני היושב-ראש, אני מודה לך על שאפשרת לי לדבר. אני שמעתי כאן הרבה דברים שהם חסרי שחר, אבל אני אתייחס רק לנקודה אחת, לדברים שאמר חבר הכנסת הרצוג בקשר לנושא החינוך ולהסכם הקואליציוני בעניין החינוך. אני רוצה להעיר שתי הערות מאוד קצרות. </w:t>
      </w:r>
    </w:p>
    <w:p w14:paraId="105178AD" w14:textId="77777777" w:rsidR="00000000" w:rsidRDefault="00DD24A4">
      <w:pPr>
        <w:pStyle w:val="a"/>
        <w:rPr>
          <w:rFonts w:hint="cs"/>
          <w:rtl/>
        </w:rPr>
      </w:pPr>
    </w:p>
    <w:p w14:paraId="208F43CA" w14:textId="77777777" w:rsidR="00000000" w:rsidRDefault="00DD24A4">
      <w:pPr>
        <w:pStyle w:val="a"/>
        <w:rPr>
          <w:rFonts w:hint="cs"/>
          <w:rtl/>
        </w:rPr>
      </w:pPr>
      <w:r>
        <w:rPr>
          <w:rFonts w:hint="cs"/>
          <w:rtl/>
        </w:rPr>
        <w:t>אגב, ז</w:t>
      </w:r>
      <w:r>
        <w:rPr>
          <w:rFonts w:hint="cs"/>
          <w:rtl/>
        </w:rPr>
        <w:t xml:space="preserve">ה מופיע גם בהסכם עם המפד"ל. </w:t>
      </w:r>
    </w:p>
    <w:p w14:paraId="3328660A" w14:textId="77777777" w:rsidR="00000000" w:rsidRDefault="00DD24A4">
      <w:pPr>
        <w:pStyle w:val="a"/>
        <w:rPr>
          <w:rFonts w:hint="cs"/>
          <w:rtl/>
        </w:rPr>
      </w:pPr>
    </w:p>
    <w:p w14:paraId="2FDF5651" w14:textId="77777777" w:rsidR="00000000" w:rsidRDefault="00DD24A4">
      <w:pPr>
        <w:pStyle w:val="a"/>
        <w:rPr>
          <w:rFonts w:hint="cs"/>
          <w:rtl/>
        </w:rPr>
      </w:pPr>
      <w:r>
        <w:rPr>
          <w:rFonts w:hint="cs"/>
          <w:rtl/>
        </w:rPr>
        <w:t>תוכנית שושני, שמעבירה את כל המערכת של החינוך היסודי לתקצוב פר-תלמיד ולא פר-כיתה, תיושם במלואה בדיוק כפי שנכתבה על-ידי ד"ר שמשון שושני, ואין בזה שום שינוי. אני מוכנה להסביר לך אחר כך מדוע אין בזה שינוי, בלי להלאות את הציבור בהס</w:t>
      </w:r>
      <w:r>
        <w:rPr>
          <w:rFonts w:hint="cs"/>
          <w:rtl/>
        </w:rPr>
        <w:t xml:space="preserve">ברים. התוכנית תיושם, ואנחנו עובדים על זה במרץ רב מאוד. </w:t>
      </w:r>
    </w:p>
    <w:p w14:paraId="25FF1C3F" w14:textId="77777777" w:rsidR="00000000" w:rsidRDefault="00DD24A4">
      <w:pPr>
        <w:pStyle w:val="a"/>
        <w:ind w:firstLine="0"/>
        <w:rPr>
          <w:rFonts w:hint="cs"/>
          <w:rtl/>
        </w:rPr>
      </w:pPr>
    </w:p>
    <w:p w14:paraId="46EB66EA" w14:textId="77777777" w:rsidR="00000000" w:rsidRDefault="00DD24A4">
      <w:pPr>
        <w:pStyle w:val="a"/>
        <w:ind w:firstLine="0"/>
        <w:rPr>
          <w:rFonts w:hint="cs"/>
          <w:rtl/>
        </w:rPr>
      </w:pPr>
      <w:r>
        <w:rPr>
          <w:rFonts w:hint="cs"/>
          <w:b/>
          <w:bCs/>
          <w:u w:val="single"/>
          <w:rtl/>
        </w:rPr>
        <w:t>היו"ר אלי בן-מנחם:</w:t>
      </w:r>
    </w:p>
    <w:p w14:paraId="4FD80A87" w14:textId="77777777" w:rsidR="00000000" w:rsidRDefault="00DD24A4">
      <w:pPr>
        <w:pStyle w:val="a"/>
        <w:ind w:firstLine="0"/>
        <w:rPr>
          <w:rFonts w:hint="cs"/>
          <w:rtl/>
        </w:rPr>
      </w:pPr>
    </w:p>
    <w:p w14:paraId="2E18CFFC" w14:textId="77777777" w:rsidR="00000000" w:rsidRDefault="00DD24A4">
      <w:pPr>
        <w:pStyle w:val="a"/>
        <w:ind w:firstLine="0"/>
        <w:rPr>
          <w:rFonts w:hint="cs"/>
          <w:rtl/>
        </w:rPr>
      </w:pPr>
      <w:r>
        <w:rPr>
          <w:rFonts w:hint="cs"/>
          <w:rtl/>
        </w:rPr>
        <w:tab/>
        <w:t xml:space="preserve">השרה לבנת, אני רוצה לוודא שחבר הכנסת יוסף פריצקי יגיע, כי הוא הנואם הבא והוא לא נמצא פה. אחריו יעלה חבר הכנסת יאיר פרץ. </w:t>
      </w:r>
    </w:p>
    <w:p w14:paraId="08EFC274" w14:textId="77777777" w:rsidR="00000000" w:rsidRDefault="00DD24A4">
      <w:pPr>
        <w:pStyle w:val="a"/>
        <w:ind w:firstLine="0"/>
        <w:rPr>
          <w:rFonts w:hint="cs"/>
          <w:rtl/>
        </w:rPr>
      </w:pPr>
    </w:p>
    <w:p w14:paraId="71038FB0" w14:textId="77777777" w:rsidR="00000000" w:rsidRDefault="00DD24A4">
      <w:pPr>
        <w:pStyle w:val="ac"/>
        <w:rPr>
          <w:rtl/>
        </w:rPr>
      </w:pPr>
      <w:bookmarkStart w:id="267" w:name="FS000000470T27_02_2003_21_11_08C"/>
      <w:bookmarkEnd w:id="267"/>
      <w:r>
        <w:rPr>
          <w:rFonts w:hint="cs"/>
          <w:rtl/>
        </w:rPr>
        <w:t xml:space="preserve">שרת החינוך, המדע, התרבות והספורט </w:t>
      </w:r>
      <w:r>
        <w:rPr>
          <w:rFonts w:hint="eastAsia"/>
          <w:rtl/>
        </w:rPr>
        <w:t>ל</w:t>
      </w:r>
      <w:r>
        <w:rPr>
          <w:rFonts w:hint="cs"/>
          <w:rtl/>
        </w:rPr>
        <w:t xml:space="preserve">ימור </w:t>
      </w:r>
      <w:r>
        <w:rPr>
          <w:rtl/>
        </w:rPr>
        <w:t>לבנת:</w:t>
      </w:r>
    </w:p>
    <w:p w14:paraId="30AC51F1" w14:textId="77777777" w:rsidR="00000000" w:rsidRDefault="00DD24A4">
      <w:pPr>
        <w:pStyle w:val="SpeakerCon"/>
        <w:rPr>
          <w:rFonts w:hint="cs"/>
          <w:rtl/>
        </w:rPr>
      </w:pPr>
    </w:p>
    <w:p w14:paraId="5DD05FE5" w14:textId="77777777" w:rsidR="00000000" w:rsidRDefault="00DD24A4">
      <w:pPr>
        <w:pStyle w:val="a"/>
        <w:rPr>
          <w:rtl/>
        </w:rPr>
      </w:pPr>
    </w:p>
    <w:p w14:paraId="1DFBA9C3" w14:textId="77777777" w:rsidR="00000000" w:rsidRDefault="00DD24A4">
      <w:pPr>
        <w:pStyle w:val="a"/>
        <w:rPr>
          <w:rFonts w:hint="cs"/>
          <w:rtl/>
        </w:rPr>
      </w:pPr>
      <w:r>
        <w:rPr>
          <w:rFonts w:hint="cs"/>
          <w:rtl/>
        </w:rPr>
        <w:t>לראשונה ז</w:t>
      </w:r>
      <w:r>
        <w:rPr>
          <w:rFonts w:hint="cs"/>
          <w:rtl/>
        </w:rPr>
        <w:t xml:space="preserve">ה 54 שנים </w:t>
      </w:r>
      <w:r>
        <w:rPr>
          <w:rtl/>
        </w:rPr>
        <w:t>–</w:t>
      </w:r>
      <w:r>
        <w:rPr>
          <w:rFonts w:hint="cs"/>
          <w:rtl/>
        </w:rPr>
        <w:t xml:space="preserve"> והיו בעבר שרי חינוך רבים ממפלגת העבודה - בשבועות הקרובים תובא ותוצג בפני הממשלה תוכנית ליבה. היא מוכנה. רק הבוקר ישבתי שוב כמה שעות עם הצוות על התוכנית, לאחר עבודה שהתבצעה במשך שנה וחצי. אנחנו ישבנו עליה, והתוכנית מוכנה למעשה. היא תהיה תוכנית י</w:t>
      </w:r>
      <w:r>
        <w:rPr>
          <w:rFonts w:hint="cs"/>
          <w:rtl/>
        </w:rPr>
        <w:t xml:space="preserve">סוד, שמחייבת את כל הזרמים. התקצוב של בתי-הספר יותנה בלימוד תוכנית הליבה בהיקפים שונים על-פי החוק. בשבועות הקרובים אני מתכוונת להביא את זה לממשלה, כפי שהודעתי לראש הממשלה. לאחר מכן  נתחיל להפעיל את זה החל מהתשס"ד. </w:t>
      </w:r>
    </w:p>
    <w:p w14:paraId="5AAC61F3" w14:textId="77777777" w:rsidR="00000000" w:rsidRDefault="00DD24A4">
      <w:pPr>
        <w:pStyle w:val="a"/>
        <w:rPr>
          <w:rFonts w:hint="cs"/>
          <w:rtl/>
        </w:rPr>
      </w:pPr>
    </w:p>
    <w:p w14:paraId="22368564" w14:textId="77777777" w:rsidR="00000000" w:rsidRDefault="00DD24A4">
      <w:pPr>
        <w:pStyle w:val="a"/>
        <w:rPr>
          <w:rFonts w:hint="cs"/>
          <w:rtl/>
        </w:rPr>
      </w:pPr>
      <w:r>
        <w:rPr>
          <w:rFonts w:hint="cs"/>
          <w:rtl/>
        </w:rPr>
        <w:t>אני מודה לך על שהעלית את הנושא הזה כאן. ה</w:t>
      </w:r>
      <w:r>
        <w:rPr>
          <w:rFonts w:hint="cs"/>
          <w:rtl/>
        </w:rPr>
        <w:t xml:space="preserve">יה חשוב לי שכל הציבור ישמע את הדברים וידע אותם. </w:t>
      </w:r>
    </w:p>
    <w:p w14:paraId="20A80633" w14:textId="77777777" w:rsidR="00000000" w:rsidRDefault="00DD24A4">
      <w:pPr>
        <w:pStyle w:val="a"/>
        <w:rPr>
          <w:rFonts w:hint="cs"/>
          <w:rtl/>
        </w:rPr>
      </w:pPr>
    </w:p>
    <w:p w14:paraId="6902A732" w14:textId="77777777" w:rsidR="00000000" w:rsidRDefault="00DD24A4">
      <w:pPr>
        <w:pStyle w:val="ac"/>
        <w:rPr>
          <w:rtl/>
        </w:rPr>
      </w:pPr>
      <w:r>
        <w:rPr>
          <w:rFonts w:hint="eastAsia"/>
          <w:rtl/>
        </w:rPr>
        <w:t>חיים</w:t>
      </w:r>
      <w:r>
        <w:rPr>
          <w:rtl/>
        </w:rPr>
        <w:t xml:space="preserve"> רמון (העבודה-מימד):</w:t>
      </w:r>
    </w:p>
    <w:p w14:paraId="25D50CBF" w14:textId="77777777" w:rsidR="00000000" w:rsidRDefault="00DD24A4">
      <w:pPr>
        <w:pStyle w:val="a"/>
        <w:rPr>
          <w:rFonts w:hint="cs"/>
          <w:rtl/>
        </w:rPr>
      </w:pPr>
    </w:p>
    <w:p w14:paraId="7956BE38" w14:textId="77777777" w:rsidR="00000000" w:rsidRDefault="00DD24A4">
      <w:pPr>
        <w:pStyle w:val="a"/>
        <w:rPr>
          <w:rFonts w:hint="cs"/>
          <w:rtl/>
        </w:rPr>
      </w:pPr>
      <w:r>
        <w:rPr>
          <w:rFonts w:hint="cs"/>
          <w:rtl/>
        </w:rPr>
        <w:t>סעיף 16 בהסכם עם המפד"ל אומר, שדוח-שושני ייושם בדרך שבה לא תהיה פגיעה בחינוך הממלכתי-דתי. כתוב שכמות השעות שמוקצבות - - -</w:t>
      </w:r>
    </w:p>
    <w:p w14:paraId="0FCC6B73" w14:textId="77777777" w:rsidR="00000000" w:rsidRDefault="00DD24A4">
      <w:pPr>
        <w:pStyle w:val="a"/>
        <w:rPr>
          <w:rFonts w:hint="cs"/>
          <w:rtl/>
        </w:rPr>
      </w:pPr>
    </w:p>
    <w:p w14:paraId="3042CD0E" w14:textId="77777777" w:rsidR="00000000" w:rsidRDefault="00DD24A4">
      <w:pPr>
        <w:pStyle w:val="ac"/>
        <w:rPr>
          <w:rtl/>
        </w:rPr>
      </w:pPr>
      <w:bookmarkStart w:id="268" w:name="FS000000470T27_02_2003_21_17_49C"/>
      <w:bookmarkEnd w:id="268"/>
      <w:r>
        <w:rPr>
          <w:rFonts w:hint="cs"/>
          <w:rtl/>
        </w:rPr>
        <w:t xml:space="preserve">שרת החינוך, המדע, התרבות והספורט </w:t>
      </w:r>
      <w:r>
        <w:rPr>
          <w:rFonts w:hint="eastAsia"/>
          <w:rtl/>
        </w:rPr>
        <w:t>ל</w:t>
      </w:r>
      <w:r>
        <w:rPr>
          <w:rFonts w:hint="cs"/>
          <w:rtl/>
        </w:rPr>
        <w:t xml:space="preserve">ימור </w:t>
      </w:r>
      <w:r>
        <w:rPr>
          <w:rtl/>
        </w:rPr>
        <w:t>לבנת:</w:t>
      </w:r>
    </w:p>
    <w:p w14:paraId="0DC1675C" w14:textId="77777777" w:rsidR="00000000" w:rsidRDefault="00DD24A4">
      <w:pPr>
        <w:pStyle w:val="a"/>
        <w:rPr>
          <w:rtl/>
        </w:rPr>
      </w:pPr>
    </w:p>
    <w:p w14:paraId="4FA6DCA8" w14:textId="77777777" w:rsidR="00000000" w:rsidRDefault="00DD24A4">
      <w:pPr>
        <w:pStyle w:val="a"/>
        <w:rPr>
          <w:rFonts w:hint="cs"/>
          <w:rtl/>
        </w:rPr>
      </w:pPr>
      <w:r>
        <w:rPr>
          <w:rFonts w:hint="cs"/>
          <w:rtl/>
        </w:rPr>
        <w:t xml:space="preserve">נכון מאוד, </w:t>
      </w:r>
      <w:r>
        <w:rPr>
          <w:rFonts w:hint="cs"/>
          <w:rtl/>
        </w:rPr>
        <w:t>אני אעזור לך ואומר "יחיד ביישוב". אני אסביר לך, שמשון שושני עמד בראש הוועדה כבר כאשר הוא הכין את הדוח הזה, והוא ישב ועשה סימולציות ופנה למשרד האוצר. השתתפו גם נציגים של משרד האוצר, והוחלט יחד אתם, שמשרד האוצר יוסיף שעות תקן כדי ששיטת התקצוב תשתנה, אבל אף ס</w:t>
      </w:r>
      <w:r>
        <w:rPr>
          <w:rFonts w:hint="cs"/>
          <w:rtl/>
        </w:rPr>
        <w:t xml:space="preserve">קטור לא יקבל פחות ממה שקיבל עד עכשיו. אין כאן שום בעיה בעניין הזה. </w:t>
      </w:r>
    </w:p>
    <w:p w14:paraId="4F6C07A0" w14:textId="77777777" w:rsidR="00000000" w:rsidRDefault="00DD24A4">
      <w:pPr>
        <w:pStyle w:val="a"/>
        <w:rPr>
          <w:rFonts w:hint="cs"/>
          <w:rtl/>
        </w:rPr>
      </w:pPr>
    </w:p>
    <w:p w14:paraId="7E6D62DB" w14:textId="77777777" w:rsidR="00000000" w:rsidRDefault="00DD24A4">
      <w:pPr>
        <w:pStyle w:val="a"/>
        <w:rPr>
          <w:rFonts w:hint="cs"/>
          <w:rtl/>
        </w:rPr>
      </w:pPr>
      <w:r>
        <w:rPr>
          <w:rFonts w:hint="cs"/>
          <w:rtl/>
        </w:rPr>
        <w:t>לכן, תהיה תוספת של כ=100,000 שעות תקן לכל המגזרים, ואז החינוך הממלכתי-דתי יקבל לא פחות ממה שהוא קיבל קודם, אבל יתר כל ההקצאה כולה יוקצה בצורה שונה בתקצוב פר-תלמיד ולא פר-כיתה, ואני אשמח ל</w:t>
      </w:r>
      <w:r>
        <w:rPr>
          <w:rFonts w:hint="cs"/>
          <w:rtl/>
        </w:rPr>
        <w:t xml:space="preserve">הסביר לך את זה. זה דוח-שושני ככתבו וכלשונו, בדיוק כפי שהוא. </w:t>
      </w:r>
    </w:p>
    <w:p w14:paraId="457674AD" w14:textId="77777777" w:rsidR="00000000" w:rsidRDefault="00DD24A4">
      <w:pPr>
        <w:pStyle w:val="a"/>
        <w:rPr>
          <w:rFonts w:hint="cs"/>
          <w:rtl/>
        </w:rPr>
      </w:pPr>
    </w:p>
    <w:p w14:paraId="6C66FA45" w14:textId="77777777" w:rsidR="00000000" w:rsidRDefault="00DD24A4">
      <w:pPr>
        <w:pStyle w:val="ac"/>
        <w:rPr>
          <w:rtl/>
        </w:rPr>
      </w:pPr>
      <w:r>
        <w:rPr>
          <w:rFonts w:hint="eastAsia"/>
          <w:rtl/>
        </w:rPr>
        <w:t>חיים</w:t>
      </w:r>
      <w:r>
        <w:rPr>
          <w:rtl/>
        </w:rPr>
        <w:t xml:space="preserve"> רמון (העבודה-מימד):</w:t>
      </w:r>
    </w:p>
    <w:p w14:paraId="459C18B6" w14:textId="77777777" w:rsidR="00000000" w:rsidRDefault="00DD24A4">
      <w:pPr>
        <w:pStyle w:val="a"/>
        <w:rPr>
          <w:rFonts w:hint="cs"/>
          <w:rtl/>
        </w:rPr>
      </w:pPr>
    </w:p>
    <w:p w14:paraId="106CCA79" w14:textId="77777777" w:rsidR="00000000" w:rsidRDefault="00DD24A4">
      <w:pPr>
        <w:pStyle w:val="a"/>
        <w:rPr>
          <w:rFonts w:hint="cs"/>
          <w:rtl/>
        </w:rPr>
      </w:pPr>
      <w:r>
        <w:rPr>
          <w:rFonts w:hint="cs"/>
          <w:rtl/>
        </w:rPr>
        <w:t xml:space="preserve">חצי משפט שלך סותר את החצי השני שלו. </w:t>
      </w:r>
    </w:p>
    <w:p w14:paraId="38A03AF5" w14:textId="77777777" w:rsidR="00000000" w:rsidRDefault="00DD24A4">
      <w:pPr>
        <w:pStyle w:val="a"/>
        <w:rPr>
          <w:rFonts w:hint="cs"/>
          <w:rtl/>
        </w:rPr>
      </w:pPr>
    </w:p>
    <w:p w14:paraId="760288EA" w14:textId="77777777" w:rsidR="00000000" w:rsidRDefault="00DD24A4">
      <w:pPr>
        <w:pStyle w:val="ac"/>
        <w:rPr>
          <w:rtl/>
        </w:rPr>
      </w:pPr>
      <w:bookmarkStart w:id="269" w:name="FS000000470T27_02_2003_21_20_35C"/>
      <w:bookmarkEnd w:id="269"/>
      <w:r>
        <w:rPr>
          <w:rFonts w:hint="cs"/>
          <w:rtl/>
        </w:rPr>
        <w:t xml:space="preserve">שרת החינוך, המדע, התרבות והספורט </w:t>
      </w:r>
      <w:r>
        <w:rPr>
          <w:rFonts w:hint="eastAsia"/>
          <w:rtl/>
        </w:rPr>
        <w:t>ל</w:t>
      </w:r>
      <w:r>
        <w:rPr>
          <w:rFonts w:hint="cs"/>
          <w:rtl/>
        </w:rPr>
        <w:t xml:space="preserve">ימור </w:t>
      </w:r>
      <w:r>
        <w:rPr>
          <w:rtl/>
        </w:rPr>
        <w:t>לבנת:</w:t>
      </w:r>
    </w:p>
    <w:p w14:paraId="5A4B76E3" w14:textId="77777777" w:rsidR="00000000" w:rsidRDefault="00DD24A4">
      <w:pPr>
        <w:pStyle w:val="a"/>
        <w:rPr>
          <w:rFonts w:hint="cs"/>
          <w:rtl/>
        </w:rPr>
      </w:pPr>
    </w:p>
    <w:p w14:paraId="1C1CC24D" w14:textId="77777777" w:rsidR="00000000" w:rsidRDefault="00DD24A4">
      <w:pPr>
        <w:pStyle w:val="a"/>
        <w:rPr>
          <w:rFonts w:hint="cs"/>
          <w:rtl/>
        </w:rPr>
      </w:pPr>
      <w:r>
        <w:rPr>
          <w:rFonts w:hint="cs"/>
          <w:rtl/>
        </w:rPr>
        <w:t>ממש לא. חבר הכנסת רמון, אתה לא כל כך הבנת. מכיוון שאנחנו רוצים להשביע את הממשלה הזאת</w:t>
      </w:r>
      <w:r>
        <w:rPr>
          <w:rFonts w:hint="cs"/>
          <w:rtl/>
        </w:rPr>
        <w:t xml:space="preserve"> עוד הערב לפני חצות, אני אסתפק בזה. אני מאוד אשמח לבוא ולהסביר את זה, גם לך, גם לחבר הכנסת הרצוג, גם לוועדת החינוך, גם לממשלה וגם למליאה. אני מזמינה את עצמי לדיון במליאה בעניין הזה. תגישו הצעה לסדר-היום, ואני אסביר את זה באריכות. תודה רבה. </w:t>
      </w:r>
    </w:p>
    <w:p w14:paraId="1656C3AA" w14:textId="77777777" w:rsidR="00000000" w:rsidRDefault="00DD24A4">
      <w:pPr>
        <w:pStyle w:val="a"/>
        <w:rPr>
          <w:rFonts w:hint="cs"/>
          <w:rtl/>
        </w:rPr>
      </w:pPr>
    </w:p>
    <w:p w14:paraId="199D135F" w14:textId="77777777" w:rsidR="00000000" w:rsidRDefault="00DD24A4">
      <w:pPr>
        <w:pStyle w:val="a"/>
        <w:ind w:firstLine="0"/>
        <w:rPr>
          <w:rFonts w:hint="cs"/>
          <w:rtl/>
        </w:rPr>
      </w:pPr>
      <w:r>
        <w:rPr>
          <w:rFonts w:hint="cs"/>
          <w:b/>
          <w:bCs/>
          <w:u w:val="single"/>
          <w:rtl/>
        </w:rPr>
        <w:t>היו"ר אלי בן-מ</w:t>
      </w:r>
      <w:r>
        <w:rPr>
          <w:rFonts w:hint="cs"/>
          <w:b/>
          <w:bCs/>
          <w:u w:val="single"/>
          <w:rtl/>
        </w:rPr>
        <w:t>נחם:</w:t>
      </w:r>
      <w:r>
        <w:rPr>
          <w:rFonts w:hint="cs"/>
          <w:rtl/>
        </w:rPr>
        <w:t xml:space="preserve"> </w:t>
      </w:r>
    </w:p>
    <w:p w14:paraId="39FCE958" w14:textId="77777777" w:rsidR="00000000" w:rsidRDefault="00DD24A4">
      <w:pPr>
        <w:pStyle w:val="a"/>
        <w:ind w:firstLine="0"/>
        <w:rPr>
          <w:rFonts w:hint="cs"/>
          <w:b/>
          <w:bCs/>
          <w:u w:val="single"/>
          <w:rtl/>
        </w:rPr>
      </w:pPr>
    </w:p>
    <w:p w14:paraId="3690B9E6" w14:textId="77777777" w:rsidR="00000000" w:rsidRDefault="00DD24A4">
      <w:pPr>
        <w:pStyle w:val="a"/>
        <w:ind w:firstLine="0"/>
        <w:rPr>
          <w:rFonts w:hint="cs"/>
          <w:rtl/>
        </w:rPr>
      </w:pPr>
      <w:r>
        <w:rPr>
          <w:rtl/>
        </w:rPr>
        <w:tab/>
      </w:r>
      <w:r>
        <w:rPr>
          <w:rFonts w:hint="cs"/>
          <w:rtl/>
        </w:rPr>
        <w:t xml:space="preserve">תודה לשרה לימור לבנת. אני מזמין את חבר הכנסת יוסף פריצקי, ואחריו - את חבר הכנסת יאיר פרץ. </w:t>
      </w:r>
    </w:p>
    <w:p w14:paraId="693879BB" w14:textId="77777777" w:rsidR="00000000" w:rsidRDefault="00DD24A4">
      <w:pPr>
        <w:pStyle w:val="a"/>
        <w:ind w:firstLine="0"/>
        <w:rPr>
          <w:rFonts w:hint="cs"/>
          <w:rtl/>
        </w:rPr>
      </w:pPr>
    </w:p>
    <w:p w14:paraId="36A2D838" w14:textId="77777777" w:rsidR="00000000" w:rsidRDefault="00DD24A4">
      <w:pPr>
        <w:pStyle w:val="Speaker"/>
        <w:rPr>
          <w:rtl/>
        </w:rPr>
      </w:pPr>
      <w:bookmarkStart w:id="270" w:name="FS000000520T27_02_2003_21_22_21"/>
      <w:bookmarkEnd w:id="270"/>
      <w:r>
        <w:rPr>
          <w:rtl/>
        </w:rPr>
        <w:br w:type="page"/>
      </w:r>
      <w:r>
        <w:rPr>
          <w:rFonts w:hint="eastAsia"/>
          <w:rtl/>
        </w:rPr>
        <w:t>יוסף</w:t>
      </w:r>
      <w:r>
        <w:rPr>
          <w:rtl/>
        </w:rPr>
        <w:t xml:space="preserve"> פריצקי (שינוי):</w:t>
      </w:r>
    </w:p>
    <w:p w14:paraId="204DBBA8" w14:textId="77777777" w:rsidR="00000000" w:rsidRDefault="00DD24A4">
      <w:pPr>
        <w:pStyle w:val="a"/>
        <w:rPr>
          <w:rFonts w:hint="cs"/>
          <w:rtl/>
        </w:rPr>
      </w:pPr>
    </w:p>
    <w:p w14:paraId="6124D14E" w14:textId="77777777" w:rsidR="00000000" w:rsidRDefault="00DD24A4">
      <w:pPr>
        <w:pStyle w:val="a"/>
        <w:rPr>
          <w:rFonts w:hint="cs"/>
          <w:rtl/>
        </w:rPr>
      </w:pPr>
      <w:r>
        <w:rPr>
          <w:rFonts w:hint="cs"/>
          <w:rtl/>
        </w:rPr>
        <w:t>אדוני היושב-ראש, כנסת נכבדה, אני מבקש, אדוני היושב-ראש, ברשותך, להתייחס לנושא אחד בקווי היסוד, שלפחות לטעמי ולשיטתי הוא אולי החשוב מכ</w:t>
      </w:r>
      <w:r>
        <w:rPr>
          <w:rFonts w:hint="cs"/>
          <w:rtl/>
        </w:rPr>
        <w:t xml:space="preserve">ולם. לא, אני לא מזלזל בביטול חוק טל; להיפך, אני חושב שאם החוק הנורא והמתועב הזה ייעלם מספר החוקים של מדינת ישראל ונהיה מדינה שוויונית יותר, שבה האזרחים נושאים בנטל שווה, גם אלה שהם יהודים שומרי תורה ומצוות וגם אלה שאינם, עשינו הרבה. </w:t>
      </w:r>
    </w:p>
    <w:p w14:paraId="5C7E7CCB" w14:textId="77777777" w:rsidR="00000000" w:rsidRDefault="00DD24A4">
      <w:pPr>
        <w:pStyle w:val="ac"/>
        <w:rPr>
          <w:rFonts w:hint="cs"/>
          <w:rtl/>
        </w:rPr>
      </w:pPr>
    </w:p>
    <w:p w14:paraId="7B866151" w14:textId="77777777" w:rsidR="00000000" w:rsidRDefault="00DD24A4">
      <w:pPr>
        <w:pStyle w:val="ac"/>
        <w:rPr>
          <w:rtl/>
        </w:rPr>
      </w:pPr>
      <w:r>
        <w:rPr>
          <w:rFonts w:hint="eastAsia"/>
          <w:rtl/>
        </w:rPr>
        <w:t>מאיר</w:t>
      </w:r>
      <w:r>
        <w:rPr>
          <w:rtl/>
        </w:rPr>
        <w:t xml:space="preserve"> פרוש (יהדות התור</w:t>
      </w:r>
      <w:r>
        <w:rPr>
          <w:rtl/>
        </w:rPr>
        <w:t>ה):</w:t>
      </w:r>
    </w:p>
    <w:p w14:paraId="6D505E01" w14:textId="77777777" w:rsidR="00000000" w:rsidRDefault="00DD24A4">
      <w:pPr>
        <w:pStyle w:val="a"/>
        <w:rPr>
          <w:rFonts w:hint="cs"/>
          <w:rtl/>
        </w:rPr>
      </w:pPr>
    </w:p>
    <w:p w14:paraId="3F3336B0" w14:textId="77777777" w:rsidR="00000000" w:rsidRDefault="00DD24A4">
      <w:pPr>
        <w:pStyle w:val="a"/>
        <w:rPr>
          <w:rFonts w:hint="cs"/>
          <w:rtl/>
        </w:rPr>
      </w:pPr>
      <w:r>
        <w:rPr>
          <w:rFonts w:hint="cs"/>
          <w:rtl/>
        </w:rPr>
        <w:t xml:space="preserve">בעזרת המפד"ל. </w:t>
      </w:r>
    </w:p>
    <w:p w14:paraId="2AC5CE30" w14:textId="77777777" w:rsidR="00000000" w:rsidRDefault="00DD24A4">
      <w:pPr>
        <w:pStyle w:val="a"/>
        <w:rPr>
          <w:rFonts w:hint="cs"/>
          <w:rtl/>
        </w:rPr>
      </w:pPr>
    </w:p>
    <w:p w14:paraId="0183CF86" w14:textId="77777777" w:rsidR="00000000" w:rsidRDefault="00DD24A4">
      <w:pPr>
        <w:pStyle w:val="SpeakerCon"/>
        <w:rPr>
          <w:rtl/>
        </w:rPr>
      </w:pPr>
      <w:bookmarkStart w:id="271" w:name="FS000000520T27_02_2003_21_23_40C"/>
      <w:bookmarkEnd w:id="271"/>
      <w:r>
        <w:rPr>
          <w:rtl/>
        </w:rPr>
        <w:t>יוסף פריצקי (שינוי):</w:t>
      </w:r>
    </w:p>
    <w:p w14:paraId="38BCF11E" w14:textId="77777777" w:rsidR="00000000" w:rsidRDefault="00DD24A4">
      <w:pPr>
        <w:pStyle w:val="a"/>
        <w:ind w:left="719" w:firstLine="0"/>
        <w:rPr>
          <w:rFonts w:hint="cs"/>
          <w:rtl/>
        </w:rPr>
      </w:pPr>
    </w:p>
    <w:p w14:paraId="437AD089" w14:textId="77777777" w:rsidR="00000000" w:rsidRDefault="00DD24A4">
      <w:pPr>
        <w:pStyle w:val="a"/>
        <w:rPr>
          <w:rFonts w:hint="cs"/>
          <w:rtl/>
        </w:rPr>
      </w:pPr>
      <w:r>
        <w:rPr>
          <w:rFonts w:hint="cs"/>
          <w:rtl/>
        </w:rPr>
        <w:t xml:space="preserve">אני גם חושב שהאפשרות להינשא לבני-זוג, שהיום הדין האישי החל עליהם אינו מאפשר להם להינשא, גם זה צעד אחד קדימה. </w:t>
      </w:r>
    </w:p>
    <w:p w14:paraId="599EE565" w14:textId="77777777" w:rsidR="00000000" w:rsidRDefault="00DD24A4">
      <w:pPr>
        <w:pStyle w:val="a"/>
        <w:rPr>
          <w:rFonts w:hint="cs"/>
          <w:rtl/>
        </w:rPr>
      </w:pPr>
    </w:p>
    <w:p w14:paraId="3FD3346D" w14:textId="77777777" w:rsidR="00000000" w:rsidRDefault="00DD24A4">
      <w:pPr>
        <w:pStyle w:val="a"/>
        <w:rPr>
          <w:rFonts w:hint="cs"/>
          <w:rtl/>
        </w:rPr>
      </w:pPr>
      <w:r>
        <w:rPr>
          <w:rFonts w:hint="cs"/>
          <w:rtl/>
        </w:rPr>
        <w:t>אבל אני גאה בדבר אחד, אדוני היושב-ראש, והוא בשוויון בקצבאות הילדים. הכנסת האחרונה, הכנסת החמש-עשרה, הע</w:t>
      </w:r>
      <w:r>
        <w:rPr>
          <w:rFonts w:hint="cs"/>
          <w:rtl/>
        </w:rPr>
        <w:t xml:space="preserve">בירה חוק ואחר כך תיקנה אותו והוסיפה חטא על פשע ועיוות על עיוות ואפליה על אפליה. ואנחנו, מעל הדוכן הזה, אמרנו: כל הילדים שווים. כל הילדים שווים </w:t>
      </w:r>
      <w:r>
        <w:rPr>
          <w:rtl/>
        </w:rPr>
        <w:t>–</w:t>
      </w:r>
      <w:r>
        <w:rPr>
          <w:rFonts w:hint="cs"/>
          <w:rtl/>
        </w:rPr>
        <w:t xml:space="preserve"> הילד הראשון שווה לילד החמישי, והילד החרדי שווה לילד החילוני, והילד הערבי שווה לילד היהודי, ובקווי היסוד של הממש</w:t>
      </w:r>
      <w:r>
        <w:rPr>
          <w:rFonts w:hint="cs"/>
          <w:rtl/>
        </w:rPr>
        <w:t xml:space="preserve">לה, שחתמנו עליהם, נכתב במפורש שקצבת כל ילד תהיה שווה. זהו יום השוויון, אדוני היושב-ראש. </w:t>
      </w:r>
    </w:p>
    <w:p w14:paraId="248F002F" w14:textId="77777777" w:rsidR="00000000" w:rsidRDefault="00DD24A4">
      <w:pPr>
        <w:pStyle w:val="a"/>
        <w:rPr>
          <w:rFonts w:hint="cs"/>
          <w:rtl/>
        </w:rPr>
      </w:pPr>
    </w:p>
    <w:p w14:paraId="1D06C299" w14:textId="77777777" w:rsidR="00000000" w:rsidRDefault="00DD24A4">
      <w:pPr>
        <w:pStyle w:val="a"/>
        <w:rPr>
          <w:rFonts w:hint="cs"/>
          <w:rtl/>
        </w:rPr>
      </w:pPr>
      <w:r>
        <w:rPr>
          <w:rFonts w:hint="cs"/>
          <w:rtl/>
        </w:rPr>
        <w:t xml:space="preserve">אני לא רוצה לדבר ולהרחיב על ההשלכות החברתיות האדירות שיש לדבר כזה, מה זה אומר, איך זה משפיע. אני לא רוצה להיכנס לכל הדבר הזה, אבל סוף-סוף פעם אחת במדינת ישראל נוהגים </w:t>
      </w:r>
      <w:r>
        <w:rPr>
          <w:rFonts w:hint="cs"/>
          <w:rtl/>
        </w:rPr>
        <w:t xml:space="preserve">בשוויון כלפי כולם. </w:t>
      </w:r>
    </w:p>
    <w:p w14:paraId="276431EA" w14:textId="77777777" w:rsidR="00000000" w:rsidRDefault="00DD24A4">
      <w:pPr>
        <w:pStyle w:val="a"/>
        <w:rPr>
          <w:rFonts w:hint="cs"/>
          <w:rtl/>
        </w:rPr>
      </w:pPr>
    </w:p>
    <w:p w14:paraId="49DB98AD" w14:textId="77777777" w:rsidR="00000000" w:rsidRDefault="00DD24A4">
      <w:pPr>
        <w:pStyle w:val="a"/>
        <w:rPr>
          <w:rFonts w:hint="cs"/>
          <w:rtl/>
        </w:rPr>
      </w:pPr>
      <w:r>
        <w:rPr>
          <w:rFonts w:hint="cs"/>
          <w:rtl/>
        </w:rPr>
        <w:t>אז אני מבין. אני מבין את הכעס ואת הזעם של הסיעות החרדיות, את זה אני מבין בהחלט. עכשיו את האפליה ביטלו להם, והרי הם בלי אפליה לא יכולים לחיות, אין להם זכות קיום. אבל ידידי חבר הכנסת מח'ול, אתה היחיד מן הסיעות הערביות שיושב פה, אתה לפחות</w:t>
      </w:r>
      <w:r>
        <w:rPr>
          <w:rFonts w:hint="cs"/>
          <w:rtl/>
        </w:rPr>
        <w:t xml:space="preserve"> בשקט. צריך לומר "כל הכבוד". </w:t>
      </w:r>
    </w:p>
    <w:p w14:paraId="087D074F" w14:textId="77777777" w:rsidR="00000000" w:rsidRDefault="00DD24A4">
      <w:pPr>
        <w:pStyle w:val="a"/>
        <w:rPr>
          <w:rFonts w:hint="cs"/>
          <w:rtl/>
        </w:rPr>
      </w:pPr>
    </w:p>
    <w:p w14:paraId="3F8E08BD"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46F2067D" w14:textId="77777777" w:rsidR="00000000" w:rsidRDefault="00DD24A4">
      <w:pPr>
        <w:pStyle w:val="a"/>
        <w:rPr>
          <w:rFonts w:hint="cs"/>
          <w:rtl/>
        </w:rPr>
      </w:pPr>
    </w:p>
    <w:p w14:paraId="4DEFBC5B" w14:textId="77777777" w:rsidR="00000000" w:rsidRDefault="00DD24A4">
      <w:pPr>
        <w:pStyle w:val="a"/>
        <w:ind w:left="719" w:firstLine="0"/>
        <w:rPr>
          <w:rFonts w:hint="cs"/>
          <w:rtl/>
        </w:rPr>
      </w:pPr>
      <w:r>
        <w:rPr>
          <w:rFonts w:hint="cs"/>
          <w:rtl/>
        </w:rPr>
        <w:t>- - -</w:t>
      </w:r>
    </w:p>
    <w:p w14:paraId="0119CBD3" w14:textId="77777777" w:rsidR="00000000" w:rsidRDefault="00DD24A4">
      <w:pPr>
        <w:pStyle w:val="a"/>
        <w:rPr>
          <w:rFonts w:hint="cs"/>
          <w:rtl/>
        </w:rPr>
      </w:pPr>
    </w:p>
    <w:p w14:paraId="55AD0C2F" w14:textId="77777777" w:rsidR="00000000" w:rsidRDefault="00DD24A4">
      <w:pPr>
        <w:pStyle w:val="SpeakerCon"/>
        <w:rPr>
          <w:rtl/>
        </w:rPr>
      </w:pPr>
      <w:bookmarkStart w:id="272" w:name="FS000000520T27_02_2003_21_26_50C"/>
      <w:bookmarkEnd w:id="272"/>
      <w:r>
        <w:rPr>
          <w:rtl/>
        </w:rPr>
        <w:br w:type="page"/>
        <w:t>יוסף פריצקי (שינוי):</w:t>
      </w:r>
    </w:p>
    <w:p w14:paraId="6AB93932" w14:textId="77777777" w:rsidR="00000000" w:rsidRDefault="00DD24A4">
      <w:pPr>
        <w:pStyle w:val="a"/>
        <w:rPr>
          <w:rtl/>
        </w:rPr>
      </w:pPr>
    </w:p>
    <w:p w14:paraId="5ED41B76" w14:textId="77777777" w:rsidR="00000000" w:rsidRDefault="00DD24A4">
      <w:pPr>
        <w:pStyle w:val="a"/>
        <w:rPr>
          <w:rFonts w:hint="cs"/>
          <w:rtl/>
        </w:rPr>
      </w:pPr>
      <w:r>
        <w:rPr>
          <w:rFonts w:hint="cs"/>
          <w:rtl/>
        </w:rPr>
        <w:t xml:space="preserve">לא, מותר לך וזה לגיטימי, אבל שינוי נלחמה והשיגה, חבר הכנסת מח'ול, הישג שהילדים שלך והנכדים שלך והנכדים שלי יהיו שווים במדינת ישראל בקצבאות. </w:t>
      </w:r>
    </w:p>
    <w:p w14:paraId="0A2E7814" w14:textId="77777777" w:rsidR="00000000" w:rsidRDefault="00DD24A4">
      <w:pPr>
        <w:pStyle w:val="a"/>
        <w:ind w:firstLine="0"/>
        <w:rPr>
          <w:rFonts w:hint="cs"/>
          <w:rtl/>
        </w:rPr>
      </w:pPr>
    </w:p>
    <w:p w14:paraId="33C1548F" w14:textId="77777777" w:rsidR="00000000" w:rsidRDefault="00DD24A4">
      <w:pPr>
        <w:pStyle w:val="ac"/>
        <w:rPr>
          <w:rtl/>
        </w:rPr>
      </w:pPr>
      <w:r>
        <w:rPr>
          <w:rFonts w:hint="eastAsia"/>
          <w:rtl/>
        </w:rPr>
        <w:t>אברהם</w:t>
      </w:r>
      <w:r>
        <w:rPr>
          <w:rFonts w:hint="cs"/>
          <w:rtl/>
        </w:rPr>
        <w:t xml:space="preserve"> </w:t>
      </w:r>
      <w:r>
        <w:rPr>
          <w:rtl/>
        </w:rPr>
        <w:t>בייגה שוחט (העבודה-מימ</w:t>
      </w:r>
      <w:r>
        <w:rPr>
          <w:rtl/>
        </w:rPr>
        <w:t>ד):</w:t>
      </w:r>
    </w:p>
    <w:p w14:paraId="1AD5BBC2" w14:textId="77777777" w:rsidR="00000000" w:rsidRDefault="00DD24A4">
      <w:pPr>
        <w:pStyle w:val="a"/>
        <w:rPr>
          <w:rFonts w:hint="cs"/>
          <w:rtl/>
        </w:rPr>
      </w:pPr>
    </w:p>
    <w:p w14:paraId="1490B1BC" w14:textId="77777777" w:rsidR="00000000" w:rsidRDefault="00DD24A4">
      <w:pPr>
        <w:pStyle w:val="a"/>
        <w:rPr>
          <w:rFonts w:hint="cs"/>
          <w:rtl/>
        </w:rPr>
      </w:pPr>
      <w:r>
        <w:rPr>
          <w:rFonts w:hint="cs"/>
          <w:rtl/>
        </w:rPr>
        <w:t xml:space="preserve">סלח לי, חבר הכנסת פריצקי, זה קיים מ=1993. </w:t>
      </w:r>
    </w:p>
    <w:p w14:paraId="0DFF2BE0" w14:textId="77777777" w:rsidR="00000000" w:rsidRDefault="00DD24A4">
      <w:pPr>
        <w:pStyle w:val="a"/>
        <w:rPr>
          <w:rFonts w:hint="cs"/>
          <w:rtl/>
        </w:rPr>
      </w:pPr>
    </w:p>
    <w:p w14:paraId="1142FB28" w14:textId="77777777" w:rsidR="00000000" w:rsidRDefault="00DD24A4">
      <w:pPr>
        <w:pStyle w:val="SpeakerCon"/>
        <w:rPr>
          <w:rtl/>
        </w:rPr>
      </w:pPr>
      <w:bookmarkStart w:id="273" w:name="FS000000520T27_02_2003_21_27_55C"/>
      <w:bookmarkEnd w:id="273"/>
      <w:r>
        <w:rPr>
          <w:rtl/>
        </w:rPr>
        <w:t>יוסף פריצקי (שינוי):</w:t>
      </w:r>
    </w:p>
    <w:p w14:paraId="51A9EBA5" w14:textId="77777777" w:rsidR="00000000" w:rsidRDefault="00DD24A4">
      <w:pPr>
        <w:pStyle w:val="a"/>
        <w:rPr>
          <w:rtl/>
        </w:rPr>
      </w:pPr>
    </w:p>
    <w:p w14:paraId="7EC20908" w14:textId="77777777" w:rsidR="00000000" w:rsidRDefault="00DD24A4">
      <w:pPr>
        <w:pStyle w:val="a"/>
        <w:rPr>
          <w:rFonts w:hint="cs"/>
          <w:rtl/>
        </w:rPr>
      </w:pPr>
      <w:r>
        <w:rPr>
          <w:rFonts w:hint="cs"/>
          <w:rtl/>
        </w:rPr>
        <w:t xml:space="preserve">עם כל הכבוד הראוי, חבר הכנסת שוחט, אני  מאוד מעריך אותך, אדוני שר האוצר לשעבר. </w:t>
      </w:r>
    </w:p>
    <w:p w14:paraId="74E16DEA" w14:textId="77777777" w:rsidR="00000000" w:rsidRDefault="00DD24A4">
      <w:pPr>
        <w:pStyle w:val="a"/>
        <w:rPr>
          <w:rFonts w:hint="cs"/>
          <w:rtl/>
        </w:rPr>
      </w:pPr>
    </w:p>
    <w:p w14:paraId="0742AD83"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240725AD" w14:textId="77777777" w:rsidR="00000000" w:rsidRDefault="00DD24A4">
      <w:pPr>
        <w:pStyle w:val="a"/>
        <w:rPr>
          <w:rFonts w:hint="cs"/>
          <w:rtl/>
        </w:rPr>
      </w:pPr>
    </w:p>
    <w:p w14:paraId="413D2255" w14:textId="77777777" w:rsidR="00000000" w:rsidRDefault="00DD24A4">
      <w:pPr>
        <w:pStyle w:val="a"/>
        <w:rPr>
          <w:rFonts w:hint="cs"/>
          <w:rtl/>
        </w:rPr>
      </w:pPr>
      <w:r>
        <w:rPr>
          <w:rFonts w:hint="cs"/>
          <w:rtl/>
        </w:rPr>
        <w:t>אל תספר מעשיות, זה קיים מ=1993.</w:t>
      </w:r>
    </w:p>
    <w:p w14:paraId="615AF177" w14:textId="77777777" w:rsidR="00000000" w:rsidRDefault="00DD24A4">
      <w:pPr>
        <w:pStyle w:val="a"/>
        <w:rPr>
          <w:rFonts w:hint="cs"/>
          <w:rtl/>
        </w:rPr>
      </w:pPr>
    </w:p>
    <w:p w14:paraId="78EE5338" w14:textId="77777777" w:rsidR="00000000" w:rsidRDefault="00DD24A4">
      <w:pPr>
        <w:pStyle w:val="SpeakerCon"/>
        <w:rPr>
          <w:rtl/>
        </w:rPr>
      </w:pPr>
      <w:bookmarkStart w:id="274" w:name="FS000000520T27_02_2003_21_28_27C"/>
      <w:bookmarkEnd w:id="274"/>
      <w:r>
        <w:rPr>
          <w:rtl/>
        </w:rPr>
        <w:t>יוסף פריצקי (שינוי):</w:t>
      </w:r>
    </w:p>
    <w:p w14:paraId="69FB883F" w14:textId="77777777" w:rsidR="00000000" w:rsidRDefault="00DD24A4">
      <w:pPr>
        <w:pStyle w:val="a"/>
        <w:rPr>
          <w:rtl/>
        </w:rPr>
      </w:pPr>
    </w:p>
    <w:p w14:paraId="71A6D14B" w14:textId="77777777" w:rsidR="00000000" w:rsidRDefault="00DD24A4">
      <w:pPr>
        <w:pStyle w:val="a"/>
        <w:rPr>
          <w:rFonts w:hint="cs"/>
          <w:rtl/>
        </w:rPr>
      </w:pPr>
      <w:r>
        <w:rPr>
          <w:rFonts w:hint="cs"/>
          <w:rtl/>
        </w:rPr>
        <w:t>אבל בכנסת שעברה,</w:t>
      </w:r>
      <w:r>
        <w:rPr>
          <w:rFonts w:hint="cs"/>
          <w:rtl/>
        </w:rPr>
        <w:t xml:space="preserve"> ועל זה דיברתי, שינו את זה. הביאו חוק שנקרא על שם חבר כנסת שאיננו כאן, חוק הלפרט, חוק מבזה, חוק מביש, ואחר כך הוסיפו חטא על פשע ואמרו, קצבת יוצא צבא ולא קצבת יוצא צבא. עם כל הכבוד הראוי - - - </w:t>
      </w:r>
    </w:p>
    <w:p w14:paraId="27B8267B" w14:textId="77777777" w:rsidR="00000000" w:rsidRDefault="00DD24A4">
      <w:pPr>
        <w:pStyle w:val="a"/>
        <w:rPr>
          <w:rFonts w:hint="cs"/>
          <w:rtl/>
        </w:rPr>
      </w:pPr>
    </w:p>
    <w:p w14:paraId="5EA8F674"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13039BB5" w14:textId="77777777" w:rsidR="00000000" w:rsidRDefault="00DD24A4">
      <w:pPr>
        <w:pStyle w:val="a"/>
        <w:rPr>
          <w:rFonts w:hint="cs"/>
          <w:rtl/>
        </w:rPr>
      </w:pPr>
    </w:p>
    <w:p w14:paraId="0C7920E2" w14:textId="77777777" w:rsidR="00000000" w:rsidRDefault="00DD24A4">
      <w:pPr>
        <w:pStyle w:val="a"/>
        <w:rPr>
          <w:rFonts w:hint="cs"/>
          <w:rtl/>
        </w:rPr>
      </w:pPr>
      <w:r>
        <w:rPr>
          <w:rFonts w:hint="cs"/>
          <w:rtl/>
        </w:rPr>
        <w:t>חבר הכנסת מח'ול רצה מאוד את ח</w:t>
      </w:r>
      <w:r>
        <w:rPr>
          <w:rFonts w:hint="cs"/>
          <w:rtl/>
        </w:rPr>
        <w:t xml:space="preserve">וק הלפרט. </w:t>
      </w:r>
    </w:p>
    <w:p w14:paraId="1DEF4570" w14:textId="77777777" w:rsidR="00000000" w:rsidRDefault="00DD24A4">
      <w:pPr>
        <w:pStyle w:val="a"/>
        <w:rPr>
          <w:rFonts w:hint="cs"/>
          <w:rtl/>
        </w:rPr>
      </w:pPr>
    </w:p>
    <w:p w14:paraId="7F478A2A" w14:textId="77777777" w:rsidR="00000000" w:rsidRDefault="00DD24A4">
      <w:pPr>
        <w:pStyle w:val="SpeakerCon"/>
        <w:rPr>
          <w:rtl/>
        </w:rPr>
      </w:pPr>
      <w:bookmarkStart w:id="275" w:name="FS000000520T27_02_2003_21_29_57C"/>
      <w:bookmarkEnd w:id="275"/>
      <w:r>
        <w:rPr>
          <w:rtl/>
        </w:rPr>
        <w:t>יוסף פריצקי (שינוי):</w:t>
      </w:r>
    </w:p>
    <w:p w14:paraId="768C5B1A" w14:textId="77777777" w:rsidR="00000000" w:rsidRDefault="00DD24A4">
      <w:pPr>
        <w:pStyle w:val="a"/>
        <w:rPr>
          <w:rtl/>
        </w:rPr>
      </w:pPr>
    </w:p>
    <w:p w14:paraId="018FD961" w14:textId="77777777" w:rsidR="00000000" w:rsidRDefault="00DD24A4">
      <w:pPr>
        <w:pStyle w:val="a"/>
        <w:rPr>
          <w:rFonts w:hint="cs"/>
          <w:rtl/>
        </w:rPr>
      </w:pPr>
      <w:r>
        <w:rPr>
          <w:rFonts w:hint="cs"/>
          <w:rtl/>
        </w:rPr>
        <w:t xml:space="preserve">לא אתה, אבל גם אנשים מסיעתך הצביעו על קי"ץ. לא אתה, אבל גם אנשים מסיעתך. אז עם כל הכבוד הראוי, לפחות בעניין הזה אני גאה. </w:t>
      </w:r>
    </w:p>
    <w:p w14:paraId="06930521" w14:textId="77777777" w:rsidR="00000000" w:rsidRDefault="00DD24A4">
      <w:pPr>
        <w:pStyle w:val="a"/>
        <w:rPr>
          <w:rFonts w:hint="cs"/>
          <w:rtl/>
        </w:rPr>
      </w:pPr>
    </w:p>
    <w:p w14:paraId="513880E1" w14:textId="77777777" w:rsidR="00000000" w:rsidRDefault="00DD24A4">
      <w:pPr>
        <w:pStyle w:val="a"/>
        <w:rPr>
          <w:rFonts w:hint="cs"/>
          <w:rtl/>
        </w:rPr>
      </w:pPr>
      <w:r>
        <w:rPr>
          <w:rFonts w:hint="cs"/>
          <w:rtl/>
        </w:rPr>
        <w:t xml:space="preserve">אני חושב, שבשקט </w:t>
      </w:r>
      <w:r>
        <w:rPr>
          <w:rtl/>
        </w:rPr>
        <w:t>–</w:t>
      </w:r>
      <w:r>
        <w:rPr>
          <w:rFonts w:hint="cs"/>
          <w:rtl/>
        </w:rPr>
        <w:t xml:space="preserve"> לא ברעש </w:t>
      </w:r>
      <w:r>
        <w:rPr>
          <w:rtl/>
        </w:rPr>
        <w:t>–</w:t>
      </w:r>
      <w:r>
        <w:rPr>
          <w:rFonts w:hint="cs"/>
          <w:rtl/>
        </w:rPr>
        <w:t xml:space="preserve"> אפשר לומר "שאפו". תודה רבה. </w:t>
      </w:r>
    </w:p>
    <w:p w14:paraId="7FB51E6B" w14:textId="77777777" w:rsidR="00000000" w:rsidRDefault="00DD24A4">
      <w:pPr>
        <w:pStyle w:val="a"/>
        <w:rPr>
          <w:rFonts w:hint="cs"/>
          <w:rtl/>
        </w:rPr>
      </w:pPr>
    </w:p>
    <w:p w14:paraId="625CF84A" w14:textId="77777777" w:rsidR="00000000" w:rsidRDefault="00DD24A4">
      <w:pPr>
        <w:pStyle w:val="a"/>
        <w:ind w:firstLine="0"/>
        <w:rPr>
          <w:rFonts w:hint="cs"/>
          <w:rtl/>
        </w:rPr>
      </w:pPr>
      <w:r>
        <w:rPr>
          <w:rFonts w:hint="cs"/>
          <w:b/>
          <w:bCs/>
          <w:u w:val="single"/>
          <w:rtl/>
        </w:rPr>
        <w:t>היו"ר אלי בן-מנחם:</w:t>
      </w:r>
    </w:p>
    <w:p w14:paraId="23AE0DD2" w14:textId="77777777" w:rsidR="00000000" w:rsidRDefault="00DD24A4">
      <w:pPr>
        <w:pStyle w:val="a"/>
        <w:rPr>
          <w:rFonts w:hint="cs"/>
          <w:rtl/>
        </w:rPr>
      </w:pPr>
    </w:p>
    <w:p w14:paraId="6754EA15" w14:textId="77777777" w:rsidR="00000000" w:rsidRDefault="00DD24A4">
      <w:pPr>
        <w:pStyle w:val="a"/>
        <w:rPr>
          <w:rFonts w:hint="cs"/>
          <w:rtl/>
        </w:rPr>
      </w:pPr>
      <w:r>
        <w:rPr>
          <w:rFonts w:hint="cs"/>
          <w:rtl/>
        </w:rPr>
        <w:t>תודה לחבר הכנסת פריצק</w:t>
      </w:r>
      <w:r>
        <w:rPr>
          <w:rFonts w:hint="cs"/>
          <w:rtl/>
        </w:rPr>
        <w:t xml:space="preserve">י. אני מזמין את חבר הכנסת יאיר פרץ, ואחריו - את חבר הכנסת בנימין אלון. חבר הכנסת יאיר פרץ, שלוש דקות. </w:t>
      </w:r>
    </w:p>
    <w:p w14:paraId="3FA51BB1" w14:textId="77777777" w:rsidR="00000000" w:rsidRDefault="00DD24A4">
      <w:pPr>
        <w:pStyle w:val="a"/>
        <w:rPr>
          <w:rFonts w:hint="cs"/>
          <w:rtl/>
        </w:rPr>
      </w:pPr>
    </w:p>
    <w:p w14:paraId="3C243D01" w14:textId="77777777" w:rsidR="00000000" w:rsidRDefault="00DD24A4">
      <w:pPr>
        <w:pStyle w:val="Speaker"/>
        <w:rPr>
          <w:rtl/>
        </w:rPr>
      </w:pPr>
      <w:bookmarkStart w:id="276" w:name="FS000000501T27_02_2003_21_35_12"/>
      <w:bookmarkEnd w:id="276"/>
      <w:r>
        <w:rPr>
          <w:rFonts w:hint="eastAsia"/>
          <w:rtl/>
        </w:rPr>
        <w:t>יאיר</w:t>
      </w:r>
      <w:r>
        <w:rPr>
          <w:rtl/>
        </w:rPr>
        <w:t xml:space="preserve"> פרץ (ש"ס):</w:t>
      </w:r>
    </w:p>
    <w:p w14:paraId="554511D3" w14:textId="77777777" w:rsidR="00000000" w:rsidRDefault="00DD24A4">
      <w:pPr>
        <w:pStyle w:val="a"/>
        <w:rPr>
          <w:rFonts w:hint="cs"/>
          <w:rtl/>
        </w:rPr>
      </w:pPr>
    </w:p>
    <w:p w14:paraId="55C9A9E9" w14:textId="77777777" w:rsidR="00000000" w:rsidRDefault="00DD24A4">
      <w:pPr>
        <w:pStyle w:val="a"/>
        <w:rPr>
          <w:rFonts w:hint="cs"/>
          <w:rtl/>
        </w:rPr>
      </w:pPr>
      <w:r>
        <w:rPr>
          <w:rFonts w:hint="cs"/>
          <w:rtl/>
        </w:rPr>
        <w:t xml:space="preserve">ארבע דקות. </w:t>
      </w:r>
    </w:p>
    <w:p w14:paraId="34883CD1" w14:textId="77777777" w:rsidR="00000000" w:rsidRDefault="00DD24A4">
      <w:pPr>
        <w:pStyle w:val="a"/>
        <w:rPr>
          <w:rFonts w:hint="cs"/>
          <w:rtl/>
        </w:rPr>
      </w:pPr>
    </w:p>
    <w:p w14:paraId="6991EA5A" w14:textId="77777777" w:rsidR="00000000" w:rsidRDefault="00DD24A4">
      <w:pPr>
        <w:pStyle w:val="a"/>
        <w:rPr>
          <w:rFonts w:hint="cs"/>
          <w:rtl/>
        </w:rPr>
      </w:pPr>
      <w:r>
        <w:rPr>
          <w:rFonts w:hint="cs"/>
          <w:rtl/>
        </w:rPr>
        <w:t>אדוני היושב-ראש, עמיתי חברי הכנסת, כנסת הולכת וכנסת באה, ממשלה עולה וממשלה נופלת, והעולם כאילו על מקומו עומד, אבל עמיתי חב</w:t>
      </w:r>
      <w:r>
        <w:rPr>
          <w:rFonts w:hint="cs"/>
          <w:rtl/>
        </w:rPr>
        <w:t xml:space="preserve">רי הכנסת, רק כאילו. </w:t>
      </w:r>
    </w:p>
    <w:p w14:paraId="1DD86307" w14:textId="77777777" w:rsidR="00000000" w:rsidRDefault="00DD24A4">
      <w:pPr>
        <w:pStyle w:val="a"/>
        <w:rPr>
          <w:rFonts w:hint="cs"/>
          <w:rtl/>
        </w:rPr>
      </w:pPr>
    </w:p>
    <w:p w14:paraId="115BBF57" w14:textId="77777777" w:rsidR="00000000" w:rsidRDefault="00DD24A4">
      <w:pPr>
        <w:pStyle w:val="a"/>
        <w:rPr>
          <w:rFonts w:hint="cs"/>
          <w:rtl/>
        </w:rPr>
      </w:pPr>
      <w:r>
        <w:rPr>
          <w:rFonts w:hint="cs"/>
          <w:rtl/>
        </w:rPr>
        <w:t xml:space="preserve">אדוני ראש הממשלה, מדינת ישראל בת 54, ואילו העם היהודי קיים כבר למעלה מ=3,000 שנה. העם היהודי, שלא אחד ולא שניים קמו עליו לכלותו, שרד. העם הזה ישרוד, בעזרת השם, גם את הממשלה הזאת. </w:t>
      </w:r>
    </w:p>
    <w:p w14:paraId="07C81E23" w14:textId="77777777" w:rsidR="00000000" w:rsidRDefault="00DD24A4">
      <w:pPr>
        <w:pStyle w:val="a"/>
        <w:rPr>
          <w:rFonts w:hint="cs"/>
          <w:rtl/>
        </w:rPr>
      </w:pPr>
    </w:p>
    <w:p w14:paraId="2338DAAA" w14:textId="77777777" w:rsidR="00000000" w:rsidRDefault="00DD24A4">
      <w:pPr>
        <w:pStyle w:val="a"/>
        <w:rPr>
          <w:rFonts w:hint="cs"/>
          <w:rtl/>
        </w:rPr>
      </w:pPr>
      <w:r>
        <w:rPr>
          <w:rFonts w:hint="cs"/>
          <w:rtl/>
        </w:rPr>
        <w:t>המשורר הלאומי של העם היהודי הוא לאו דווקא חיים נחמן ב</w:t>
      </w:r>
      <w:r>
        <w:rPr>
          <w:rFonts w:hint="cs"/>
          <w:rtl/>
        </w:rPr>
        <w:t xml:space="preserve">יאליק או אורי צבי גרינברג. המשורר של העם היהודי הוא לא אחר מאשר דוד המלך, וכך אומר המשורר בספר תהילים: היתה יהודה לקודשו, ישראל ממשלותיו. </w:t>
      </w:r>
    </w:p>
    <w:p w14:paraId="57297D34" w14:textId="77777777" w:rsidR="00000000" w:rsidRDefault="00DD24A4">
      <w:pPr>
        <w:pStyle w:val="a"/>
        <w:rPr>
          <w:rFonts w:hint="cs"/>
          <w:rtl/>
        </w:rPr>
      </w:pPr>
    </w:p>
    <w:p w14:paraId="6DB51EBC" w14:textId="77777777" w:rsidR="00000000" w:rsidRDefault="00DD24A4">
      <w:pPr>
        <w:pStyle w:val="a"/>
        <w:rPr>
          <w:rFonts w:hint="cs"/>
          <w:rtl/>
        </w:rPr>
      </w:pPr>
      <w:r>
        <w:rPr>
          <w:rFonts w:hint="cs"/>
          <w:rtl/>
        </w:rPr>
        <w:t>אדוני היושב-ראש, חברי חברי הכנסת, אני עומד כאן לפניכם, על הדוכן בבית-המחוקקים של מדינת ישראל, מביט על חברי הממשלה הח</w:t>
      </w:r>
      <w:r>
        <w:rPr>
          <w:rFonts w:hint="cs"/>
          <w:rtl/>
        </w:rPr>
        <w:t>דשה, משפשף את עיני ומסרב להאמין. האם על הממשלה הזאת אמר דוד המלך: היתה יהודה לקודשו, ישראל ממשלותיו? איפה יהודה? איפה הקודש? ואיזו ממשלה?</w:t>
      </w:r>
    </w:p>
    <w:p w14:paraId="5869133F" w14:textId="77777777" w:rsidR="00000000" w:rsidRDefault="00DD24A4">
      <w:pPr>
        <w:pStyle w:val="a"/>
        <w:rPr>
          <w:rFonts w:hint="cs"/>
          <w:rtl/>
        </w:rPr>
      </w:pPr>
    </w:p>
    <w:p w14:paraId="521448F4" w14:textId="77777777" w:rsidR="00000000" w:rsidRDefault="00DD24A4">
      <w:pPr>
        <w:pStyle w:val="a"/>
        <w:rPr>
          <w:rFonts w:hint="cs"/>
          <w:rtl/>
        </w:rPr>
      </w:pPr>
      <w:r>
        <w:rPr>
          <w:rFonts w:hint="cs"/>
          <w:rtl/>
        </w:rPr>
        <w:t>אדוני ראש הממשלה, עמוד האש ביקשנו ולפיד קיבלנו. הלכת, אדוני ראש הממשלה, לחפש מלוכה, ומי יודע מה מצאת. טבלת וכמה עלי ת</w:t>
      </w:r>
      <w:r>
        <w:rPr>
          <w:rFonts w:hint="cs"/>
          <w:rtl/>
        </w:rPr>
        <w:t xml:space="preserve">אנה בידיך. הוא שאמר שלמה המלך בספר משלי: כסיל שונה באיוולתו. זה כל השינוי. </w:t>
      </w:r>
    </w:p>
    <w:p w14:paraId="6F3F9626" w14:textId="77777777" w:rsidR="00000000" w:rsidRDefault="00DD24A4">
      <w:pPr>
        <w:pStyle w:val="a"/>
        <w:rPr>
          <w:rFonts w:hint="cs"/>
          <w:rtl/>
        </w:rPr>
      </w:pPr>
    </w:p>
    <w:p w14:paraId="75702404" w14:textId="77777777" w:rsidR="00000000" w:rsidRDefault="00DD24A4">
      <w:pPr>
        <w:pStyle w:val="a"/>
        <w:rPr>
          <w:rFonts w:hint="cs"/>
          <w:rtl/>
        </w:rPr>
      </w:pPr>
      <w:r>
        <w:rPr>
          <w:rFonts w:hint="cs"/>
          <w:rtl/>
        </w:rPr>
        <w:t>על מה נחפזת? לאן רצת? לממשלה חילונית? לממשלה אנטי-חברתית? אנטי-דתית? מה בער לך לטאטא החוצה את אלה ששכבו למענך על הגדר לאורך כל הדרך? מה דחף אותך להתעלם מרצון בוחריך?</w:t>
      </w:r>
    </w:p>
    <w:p w14:paraId="6A22A32A" w14:textId="77777777" w:rsidR="00000000" w:rsidRDefault="00DD24A4">
      <w:pPr>
        <w:pStyle w:val="a"/>
        <w:ind w:firstLine="0"/>
        <w:rPr>
          <w:rFonts w:hint="cs"/>
          <w:rtl/>
        </w:rPr>
      </w:pPr>
    </w:p>
    <w:p w14:paraId="4DDA69E2" w14:textId="77777777" w:rsidR="00000000" w:rsidRDefault="00DD24A4">
      <w:pPr>
        <w:pStyle w:val="ac"/>
        <w:rPr>
          <w:rtl/>
        </w:rPr>
      </w:pPr>
      <w:r>
        <w:rPr>
          <w:rFonts w:hint="eastAsia"/>
          <w:rtl/>
        </w:rPr>
        <w:t>עסאם</w:t>
      </w:r>
      <w:r>
        <w:rPr>
          <w:rtl/>
        </w:rPr>
        <w:t xml:space="preserve"> מח'ול (</w:t>
      </w:r>
      <w:r>
        <w:rPr>
          <w:rtl/>
        </w:rPr>
        <w:t>חד"ש</w:t>
      </w:r>
      <w:r>
        <w:rPr>
          <w:rFonts w:hint="cs"/>
          <w:rtl/>
        </w:rPr>
        <w:t>-תע"ל</w:t>
      </w:r>
      <w:r>
        <w:rPr>
          <w:rtl/>
        </w:rPr>
        <w:t>):</w:t>
      </w:r>
    </w:p>
    <w:p w14:paraId="4F1CE4F5" w14:textId="77777777" w:rsidR="00000000" w:rsidRDefault="00DD24A4">
      <w:pPr>
        <w:pStyle w:val="a"/>
        <w:rPr>
          <w:rFonts w:hint="cs"/>
          <w:rtl/>
        </w:rPr>
      </w:pPr>
    </w:p>
    <w:p w14:paraId="22886D63" w14:textId="77777777" w:rsidR="00000000" w:rsidRDefault="00DD24A4">
      <w:pPr>
        <w:pStyle w:val="a"/>
        <w:rPr>
          <w:rFonts w:hint="cs"/>
          <w:rtl/>
        </w:rPr>
      </w:pPr>
      <w:r>
        <w:rPr>
          <w:rFonts w:hint="cs"/>
          <w:rtl/>
        </w:rPr>
        <w:t xml:space="preserve">תלמדו  משהו. </w:t>
      </w:r>
    </w:p>
    <w:p w14:paraId="66D93565" w14:textId="77777777" w:rsidR="00000000" w:rsidRDefault="00DD24A4">
      <w:pPr>
        <w:pStyle w:val="a"/>
        <w:rPr>
          <w:rFonts w:hint="cs"/>
          <w:rtl/>
        </w:rPr>
      </w:pPr>
    </w:p>
    <w:p w14:paraId="35E25A01" w14:textId="77777777" w:rsidR="00000000" w:rsidRDefault="00DD24A4">
      <w:pPr>
        <w:pStyle w:val="ac"/>
        <w:rPr>
          <w:rtl/>
        </w:rPr>
      </w:pPr>
      <w:r>
        <w:rPr>
          <w:rFonts w:hint="eastAsia"/>
          <w:rtl/>
        </w:rPr>
        <w:t>איתן</w:t>
      </w:r>
      <w:r>
        <w:rPr>
          <w:rtl/>
        </w:rPr>
        <w:t xml:space="preserve"> כבל (העבודה-מימד):</w:t>
      </w:r>
    </w:p>
    <w:p w14:paraId="47A3AAEF" w14:textId="77777777" w:rsidR="00000000" w:rsidRDefault="00DD24A4">
      <w:pPr>
        <w:pStyle w:val="a"/>
        <w:rPr>
          <w:rFonts w:hint="cs"/>
          <w:rtl/>
        </w:rPr>
      </w:pPr>
    </w:p>
    <w:p w14:paraId="6CE1731B" w14:textId="77777777" w:rsidR="00000000" w:rsidRDefault="00DD24A4">
      <w:pPr>
        <w:pStyle w:val="a"/>
        <w:rPr>
          <w:rFonts w:hint="cs"/>
          <w:rtl/>
        </w:rPr>
      </w:pPr>
      <w:r>
        <w:rPr>
          <w:rFonts w:hint="cs"/>
          <w:rtl/>
        </w:rPr>
        <w:t>יאיר, קשה לך.</w:t>
      </w:r>
    </w:p>
    <w:p w14:paraId="2009BC4F" w14:textId="77777777" w:rsidR="00000000" w:rsidRDefault="00DD24A4">
      <w:pPr>
        <w:pStyle w:val="a"/>
        <w:ind w:firstLine="0"/>
        <w:rPr>
          <w:rFonts w:hint="cs"/>
          <w:rtl/>
        </w:rPr>
      </w:pPr>
    </w:p>
    <w:p w14:paraId="3089F2F3" w14:textId="77777777" w:rsidR="00000000" w:rsidRDefault="00DD24A4">
      <w:pPr>
        <w:pStyle w:val="Speaker"/>
        <w:rPr>
          <w:rtl/>
        </w:rPr>
      </w:pPr>
      <w:bookmarkStart w:id="277" w:name="FS000000501T27_02_2003_21_12_07"/>
      <w:bookmarkEnd w:id="277"/>
      <w:r>
        <w:rPr>
          <w:rFonts w:hint="eastAsia"/>
          <w:rtl/>
        </w:rPr>
        <w:t>יאיר</w:t>
      </w:r>
      <w:r>
        <w:rPr>
          <w:rtl/>
        </w:rPr>
        <w:t xml:space="preserve"> פרץ (ש"ס):</w:t>
      </w:r>
    </w:p>
    <w:p w14:paraId="373A1C5C" w14:textId="77777777" w:rsidR="00000000" w:rsidRDefault="00DD24A4">
      <w:pPr>
        <w:pStyle w:val="a"/>
        <w:rPr>
          <w:rFonts w:hint="cs"/>
          <w:rtl/>
        </w:rPr>
      </w:pPr>
    </w:p>
    <w:p w14:paraId="4B5EC538" w14:textId="77777777" w:rsidR="00000000" w:rsidRDefault="00DD24A4">
      <w:pPr>
        <w:pStyle w:val="a"/>
        <w:rPr>
          <w:rFonts w:hint="cs"/>
          <w:rtl/>
        </w:rPr>
      </w:pPr>
      <w:r>
        <w:rPr>
          <w:rFonts w:hint="cs"/>
          <w:rtl/>
        </w:rPr>
        <w:t xml:space="preserve">לא קשה. </w:t>
      </w:r>
    </w:p>
    <w:p w14:paraId="0DC0E058" w14:textId="77777777" w:rsidR="00000000" w:rsidRDefault="00DD24A4">
      <w:pPr>
        <w:pStyle w:val="a"/>
        <w:rPr>
          <w:rFonts w:hint="cs"/>
          <w:rtl/>
        </w:rPr>
      </w:pPr>
    </w:p>
    <w:p w14:paraId="3B6B5222" w14:textId="77777777" w:rsidR="00000000" w:rsidRDefault="00DD24A4">
      <w:pPr>
        <w:pStyle w:val="a"/>
        <w:rPr>
          <w:rFonts w:hint="cs"/>
          <w:rtl/>
        </w:rPr>
      </w:pPr>
      <w:r>
        <w:rPr>
          <w:rFonts w:hint="cs"/>
          <w:rtl/>
        </w:rPr>
        <w:t xml:space="preserve">אדוני היושב-ראש, אומרים מטאטא חדש, מטאטא טוב. אבל אתה, אדוני ראש הממשלה, כבר לא כל כך חדש. זו אולי ההזדמנות לברך אותך לרגל יום הולדתך ה=75. עד מאה ועשרים. </w:t>
      </w:r>
    </w:p>
    <w:p w14:paraId="1F3AA4BE" w14:textId="77777777" w:rsidR="00000000" w:rsidRDefault="00DD24A4">
      <w:pPr>
        <w:pStyle w:val="a"/>
        <w:rPr>
          <w:rFonts w:hint="cs"/>
          <w:rtl/>
        </w:rPr>
      </w:pPr>
    </w:p>
    <w:p w14:paraId="27CEBDF4" w14:textId="77777777" w:rsidR="00000000" w:rsidRDefault="00DD24A4">
      <w:pPr>
        <w:pStyle w:val="a"/>
        <w:rPr>
          <w:rFonts w:hint="cs"/>
          <w:rtl/>
        </w:rPr>
      </w:pPr>
      <w:r>
        <w:rPr>
          <w:rFonts w:hint="cs"/>
          <w:rtl/>
        </w:rPr>
        <w:t>אדונ</w:t>
      </w:r>
      <w:r>
        <w:rPr>
          <w:rFonts w:hint="cs"/>
          <w:rtl/>
        </w:rPr>
        <w:t xml:space="preserve">י היושב-ראש, אני מביט בך, אדוני ראש הממשלה, ואני תמה איך הסכמת לשבת למשא-ומתן עם מפלגת שינוי, שפסלה מפלגה שכל חטאה הוא בכך שביקשה לשמור על הצביון היהודי במדינה יהודית. זו כל בקשתנו. ולצערי הרב, כבר ברור למה. ואולי, ואני אומר את זה בכאב, אולי בגלל צבע העור </w:t>
      </w:r>
      <w:r>
        <w:rPr>
          <w:rFonts w:hint="cs"/>
          <w:rtl/>
        </w:rPr>
        <w:t>שלנו. אדוני ראש הממשלה, אני מודה ומתוודה, שמהיכרות בינינו ובהכירי אותך, לא האמנתי שאתה כראש ממשלה, שהיית גאה תמיד בצביון היהודי, תיתן את ידך לפסילה מעוותת שכזאת. אפילו עלה התאנה בדמות המפד"ל לא יספיק כדי להסתיר את הוויתור המוחלט של הממשלה הזאת על ערכי היהד</w:t>
      </w:r>
      <w:r>
        <w:rPr>
          <w:rFonts w:hint="cs"/>
          <w:rtl/>
        </w:rPr>
        <w:t xml:space="preserve">ות. </w:t>
      </w:r>
    </w:p>
    <w:p w14:paraId="415A0492" w14:textId="77777777" w:rsidR="00000000" w:rsidRDefault="00DD24A4">
      <w:pPr>
        <w:pStyle w:val="a"/>
        <w:rPr>
          <w:rFonts w:hint="cs"/>
          <w:rtl/>
        </w:rPr>
      </w:pPr>
    </w:p>
    <w:p w14:paraId="356E2118" w14:textId="77777777" w:rsidR="00000000" w:rsidRDefault="00DD24A4">
      <w:pPr>
        <w:pStyle w:val="a"/>
        <w:rPr>
          <w:rFonts w:hint="cs"/>
          <w:rtl/>
        </w:rPr>
      </w:pPr>
      <w:r>
        <w:rPr>
          <w:rFonts w:hint="cs"/>
          <w:rtl/>
        </w:rPr>
        <w:t>האחדות היחידה שמביאה המפד"ל בכנפיה היא האחדות בין הגוף לכיסא. אוי לעיניים שכך רואות. לא עוד גדולי יראה ומעשה. חברי חברי המפד"ל, האומנם לילד הזה התפללתם? מדינה חילונית? נישואי תערובת? גיור אוטומטי? תחבורה ציבורית בשבת? אלו ההישגים המדהימים שתזקוף ההיס</w:t>
      </w:r>
      <w:r>
        <w:rPr>
          <w:rFonts w:hint="cs"/>
          <w:rtl/>
        </w:rPr>
        <w:t>טוריה בדפי הזהב שלכם.  ומה עם המורשת, המסורת ורוח ישראל סבא? מה יהיה עליהן? מדינה דמוקרטית, ניחא, אך מה עם מדינה יהודית?</w:t>
      </w:r>
    </w:p>
    <w:p w14:paraId="5CF85734" w14:textId="77777777" w:rsidR="00000000" w:rsidRDefault="00DD24A4">
      <w:pPr>
        <w:pStyle w:val="a"/>
        <w:rPr>
          <w:rFonts w:hint="cs"/>
          <w:rtl/>
        </w:rPr>
      </w:pPr>
    </w:p>
    <w:p w14:paraId="3E365CA7" w14:textId="77777777" w:rsidR="00000000" w:rsidRDefault="00DD24A4">
      <w:pPr>
        <w:pStyle w:val="a"/>
        <w:rPr>
          <w:rFonts w:hint="cs"/>
          <w:rtl/>
        </w:rPr>
      </w:pPr>
      <w:r>
        <w:rPr>
          <w:rFonts w:hint="cs"/>
          <w:rtl/>
        </w:rPr>
        <w:t>אדוני ראש הממשלה, את התעלה צלחת בהצלחה, אבל את הממשלה לא כל כך. על מעשה המרכבה שלך אומר הנביא: וסוס דוהר ומרכבה מרקדה. חשבנו כי אחרי א</w:t>
      </w:r>
      <w:r>
        <w:rPr>
          <w:rFonts w:hint="cs"/>
          <w:rtl/>
        </w:rPr>
        <w:t>לפיים שנות גלות: בשוב השם את שיבת ציון היינו כחולמים, וקיבלנו: הלוך ילך ובכה נושא משך הזרע.</w:t>
      </w:r>
    </w:p>
    <w:p w14:paraId="468D48B0" w14:textId="77777777" w:rsidR="00000000" w:rsidRDefault="00DD24A4">
      <w:pPr>
        <w:pStyle w:val="a"/>
        <w:rPr>
          <w:rFonts w:hint="cs"/>
          <w:rtl/>
        </w:rPr>
      </w:pPr>
    </w:p>
    <w:p w14:paraId="352A4F7F" w14:textId="77777777" w:rsidR="00000000" w:rsidRDefault="00DD24A4">
      <w:pPr>
        <w:pStyle w:val="a"/>
        <w:rPr>
          <w:rFonts w:hint="cs"/>
          <w:rtl/>
        </w:rPr>
      </w:pPr>
      <w:r>
        <w:rPr>
          <w:rFonts w:hint="cs"/>
          <w:rtl/>
        </w:rPr>
        <w:t xml:space="preserve">חברי חברי הכנסת, כבר אמר מי שאמר, כי מי שאינו יודע לשבת באופוזיציה, אינו ראוי לשבת בקואליציה, אבל "האפליה המתקנת" הזאת שבחר בה ראש הממשלה בדמות שינוי, עלולה חלילה </w:t>
      </w:r>
      <w:r>
        <w:rPr>
          <w:rFonts w:hint="cs"/>
          <w:rtl/>
        </w:rPr>
        <w:t xml:space="preserve">וחס להמיט אסון על הערכים היהודיים שבזכותם הגענו עד הלום. הלפיד עלול לשרוף באש את אוצרות הרוח, את הנשמה היתירה, ששמרו על העם הקטן והמיוסר הזה, שעה שהאימפריות שקעו זו אחר זו. </w:t>
      </w:r>
    </w:p>
    <w:p w14:paraId="33388085" w14:textId="77777777" w:rsidR="00000000" w:rsidRDefault="00DD24A4">
      <w:pPr>
        <w:pStyle w:val="a"/>
        <w:rPr>
          <w:rFonts w:hint="cs"/>
          <w:rtl/>
        </w:rPr>
      </w:pPr>
    </w:p>
    <w:p w14:paraId="19A74FCD" w14:textId="77777777" w:rsidR="00000000" w:rsidRDefault="00DD24A4">
      <w:pPr>
        <w:pStyle w:val="a"/>
        <w:rPr>
          <w:rFonts w:hint="cs"/>
          <w:rtl/>
        </w:rPr>
      </w:pPr>
      <w:r>
        <w:rPr>
          <w:rFonts w:hint="cs"/>
          <w:rtl/>
        </w:rPr>
        <w:t>אדוני היושב-ראש, מאז התפרקה הממשלה ועד הקמתה של זו החדשה חלמנו על "המאור הגדול למ</w:t>
      </w:r>
      <w:r>
        <w:rPr>
          <w:rFonts w:hint="cs"/>
          <w:rtl/>
        </w:rPr>
        <w:t xml:space="preserve">משלת היום", לצערנו קיבלנו את "המאור הקטון לממשלת הלילה". תודה רבה. </w:t>
      </w:r>
    </w:p>
    <w:p w14:paraId="42AD2B03" w14:textId="77777777" w:rsidR="00000000" w:rsidRDefault="00DD24A4">
      <w:pPr>
        <w:pStyle w:val="a"/>
        <w:ind w:firstLine="0"/>
        <w:rPr>
          <w:rFonts w:hint="cs"/>
          <w:rtl/>
        </w:rPr>
      </w:pPr>
    </w:p>
    <w:p w14:paraId="0857ED22" w14:textId="77777777" w:rsidR="00000000" w:rsidRDefault="00DD24A4">
      <w:pPr>
        <w:pStyle w:val="ad"/>
        <w:rPr>
          <w:rFonts w:hint="cs"/>
          <w:rtl/>
        </w:rPr>
      </w:pPr>
      <w:r>
        <w:rPr>
          <w:rFonts w:hint="cs"/>
          <w:rtl/>
        </w:rPr>
        <w:t>היו"ר אלי בן-מנחם:</w:t>
      </w:r>
    </w:p>
    <w:p w14:paraId="3030D911" w14:textId="77777777" w:rsidR="00000000" w:rsidRDefault="00DD24A4">
      <w:pPr>
        <w:pStyle w:val="a"/>
        <w:ind w:firstLine="0"/>
        <w:rPr>
          <w:rFonts w:hint="cs"/>
          <w:b/>
          <w:bCs/>
          <w:rtl/>
        </w:rPr>
      </w:pPr>
    </w:p>
    <w:p w14:paraId="5D041EFD" w14:textId="77777777" w:rsidR="00000000" w:rsidRDefault="00DD24A4">
      <w:pPr>
        <w:pStyle w:val="a"/>
        <w:ind w:firstLine="0"/>
        <w:rPr>
          <w:rFonts w:hint="cs"/>
          <w:rtl/>
        </w:rPr>
      </w:pPr>
      <w:r>
        <w:rPr>
          <w:rFonts w:hint="cs"/>
          <w:b/>
          <w:bCs/>
          <w:rtl/>
        </w:rPr>
        <w:tab/>
      </w:r>
      <w:r>
        <w:rPr>
          <w:rFonts w:hint="cs"/>
          <w:rtl/>
        </w:rPr>
        <w:t xml:space="preserve">תודה רבה לחבר הכנסת יאיר פרץ. חבר הכנסת אריה אלדד, במקום חבר הכנסת בנימין אלון. אחריו </w:t>
      </w:r>
      <w:r>
        <w:rPr>
          <w:rtl/>
        </w:rPr>
        <w:t>–</w:t>
      </w:r>
      <w:r>
        <w:rPr>
          <w:rFonts w:hint="cs"/>
          <w:rtl/>
        </w:rPr>
        <w:t xml:space="preserve"> סגן יושב-ראש הכנסת אברהם הירשזון.</w:t>
      </w:r>
    </w:p>
    <w:p w14:paraId="0225CA7F" w14:textId="77777777" w:rsidR="00000000" w:rsidRDefault="00DD24A4">
      <w:pPr>
        <w:pStyle w:val="a"/>
        <w:ind w:firstLine="0"/>
        <w:rPr>
          <w:rFonts w:hint="cs"/>
          <w:rtl/>
        </w:rPr>
      </w:pPr>
    </w:p>
    <w:p w14:paraId="7ED623E7" w14:textId="77777777" w:rsidR="00000000" w:rsidRDefault="00DD24A4">
      <w:pPr>
        <w:pStyle w:val="Speaker"/>
        <w:rPr>
          <w:rtl/>
        </w:rPr>
      </w:pPr>
      <w:bookmarkStart w:id="278" w:name="FS000001055T27_02_2003_21_34_24"/>
      <w:bookmarkEnd w:id="278"/>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ישראל ביתנו):</w:t>
      </w:r>
    </w:p>
    <w:p w14:paraId="782C56D8" w14:textId="77777777" w:rsidR="00000000" w:rsidRDefault="00DD24A4">
      <w:pPr>
        <w:pStyle w:val="a"/>
        <w:rPr>
          <w:rFonts w:hint="cs"/>
          <w:rtl/>
        </w:rPr>
      </w:pPr>
    </w:p>
    <w:p w14:paraId="580C8C09" w14:textId="77777777" w:rsidR="00000000" w:rsidRDefault="00DD24A4">
      <w:pPr>
        <w:pStyle w:val="a"/>
        <w:rPr>
          <w:rFonts w:hint="cs"/>
          <w:rtl/>
        </w:rPr>
      </w:pPr>
      <w:r>
        <w:rPr>
          <w:rFonts w:hint="cs"/>
          <w:rtl/>
        </w:rPr>
        <w:t>א</w:t>
      </w:r>
      <w:r>
        <w:rPr>
          <w:rFonts w:hint="cs"/>
          <w:rtl/>
        </w:rPr>
        <w:t xml:space="preserve">דוני היושב-ראש, כנסת נכבדה, היו לי הרבה לבטים - - - </w:t>
      </w:r>
    </w:p>
    <w:p w14:paraId="746520F0" w14:textId="77777777" w:rsidR="00000000" w:rsidRDefault="00DD24A4">
      <w:pPr>
        <w:pStyle w:val="a"/>
        <w:ind w:firstLine="0"/>
        <w:rPr>
          <w:rFonts w:hint="cs"/>
          <w:rtl/>
        </w:rPr>
      </w:pPr>
    </w:p>
    <w:p w14:paraId="66AD9810" w14:textId="77777777" w:rsidR="00000000" w:rsidRDefault="00DD24A4">
      <w:pPr>
        <w:pStyle w:val="ad"/>
        <w:rPr>
          <w:rFonts w:hint="cs"/>
          <w:rtl/>
        </w:rPr>
      </w:pPr>
      <w:r>
        <w:rPr>
          <w:rFonts w:hint="cs"/>
          <w:rtl/>
        </w:rPr>
        <w:t>היו"ר אלי בן-מנחם:</w:t>
      </w:r>
    </w:p>
    <w:p w14:paraId="2CAF87D6" w14:textId="77777777" w:rsidR="00000000" w:rsidRDefault="00DD24A4">
      <w:pPr>
        <w:pStyle w:val="a"/>
        <w:ind w:firstLine="0"/>
        <w:rPr>
          <w:rFonts w:hint="cs"/>
          <w:b/>
          <w:bCs/>
          <w:rtl/>
        </w:rPr>
      </w:pPr>
    </w:p>
    <w:p w14:paraId="64FAF767" w14:textId="77777777" w:rsidR="00000000" w:rsidRDefault="00DD24A4">
      <w:pPr>
        <w:pStyle w:val="a"/>
        <w:rPr>
          <w:rFonts w:hint="cs"/>
          <w:rtl/>
        </w:rPr>
      </w:pPr>
      <w:r>
        <w:rPr>
          <w:rFonts w:hint="cs"/>
          <w:rtl/>
        </w:rPr>
        <w:t>אני מבין שזה הנאום הראשון שלך.</w:t>
      </w:r>
    </w:p>
    <w:p w14:paraId="0AF22262" w14:textId="77777777" w:rsidR="00000000" w:rsidRDefault="00DD24A4">
      <w:pPr>
        <w:pStyle w:val="a"/>
        <w:ind w:firstLine="0"/>
        <w:rPr>
          <w:rFonts w:hint="cs"/>
          <w:rtl/>
        </w:rPr>
      </w:pPr>
    </w:p>
    <w:p w14:paraId="061DB5AA" w14:textId="77777777" w:rsidR="00000000" w:rsidRDefault="00DD24A4">
      <w:pPr>
        <w:pStyle w:val="SpeakerCon"/>
        <w:rPr>
          <w:rtl/>
        </w:rPr>
      </w:pPr>
      <w:bookmarkStart w:id="279" w:name="FS000001055T27_02_2003_21_35_11"/>
      <w:bookmarkEnd w:id="279"/>
      <w:r>
        <w:rPr>
          <w:rFonts w:hint="eastAsia"/>
          <w:rtl/>
        </w:rPr>
        <w:t>אריה</w:t>
      </w:r>
      <w:r>
        <w:rPr>
          <w:rtl/>
        </w:rPr>
        <w:t xml:space="preserve"> אלדד (האיחוד הלאומי - ישראל ביתנו):</w:t>
      </w:r>
    </w:p>
    <w:p w14:paraId="3CCEE6BE" w14:textId="77777777" w:rsidR="00000000" w:rsidRDefault="00DD24A4">
      <w:pPr>
        <w:pStyle w:val="a"/>
        <w:rPr>
          <w:rFonts w:hint="cs"/>
          <w:rtl/>
        </w:rPr>
      </w:pPr>
    </w:p>
    <w:p w14:paraId="6876D266" w14:textId="77777777" w:rsidR="00000000" w:rsidRDefault="00DD24A4">
      <w:pPr>
        <w:pStyle w:val="a"/>
        <w:rPr>
          <w:rFonts w:hint="cs"/>
          <w:rtl/>
        </w:rPr>
      </w:pPr>
      <w:r>
        <w:rPr>
          <w:rFonts w:hint="cs"/>
          <w:rtl/>
        </w:rPr>
        <w:t>לא, היו כבר נאומים  ומותר להפריע.</w:t>
      </w:r>
    </w:p>
    <w:p w14:paraId="317288EB" w14:textId="77777777" w:rsidR="00000000" w:rsidRDefault="00DD24A4">
      <w:pPr>
        <w:pStyle w:val="a"/>
        <w:ind w:firstLine="0"/>
        <w:rPr>
          <w:rFonts w:hint="cs"/>
          <w:rtl/>
        </w:rPr>
      </w:pPr>
      <w:r>
        <w:rPr>
          <w:rtl/>
        </w:rPr>
        <w:br w:type="page"/>
      </w:r>
    </w:p>
    <w:p w14:paraId="11FB6E80" w14:textId="77777777" w:rsidR="00000000" w:rsidRDefault="00DD24A4">
      <w:pPr>
        <w:pStyle w:val="ad"/>
        <w:rPr>
          <w:rFonts w:hint="cs"/>
          <w:rtl/>
        </w:rPr>
      </w:pPr>
      <w:r>
        <w:rPr>
          <w:rFonts w:hint="cs"/>
          <w:rtl/>
        </w:rPr>
        <w:t>היו"ר אלי בן-מנחם:</w:t>
      </w:r>
    </w:p>
    <w:p w14:paraId="75CAD0C8" w14:textId="77777777" w:rsidR="00000000" w:rsidRDefault="00DD24A4">
      <w:pPr>
        <w:pStyle w:val="a"/>
        <w:ind w:firstLine="0"/>
        <w:rPr>
          <w:rFonts w:hint="cs"/>
          <w:b/>
          <w:bCs/>
          <w:rtl/>
        </w:rPr>
      </w:pPr>
    </w:p>
    <w:p w14:paraId="00B86FE9" w14:textId="77777777" w:rsidR="00000000" w:rsidRDefault="00DD24A4">
      <w:pPr>
        <w:pStyle w:val="a"/>
        <w:ind w:firstLine="0"/>
        <w:rPr>
          <w:rFonts w:hint="cs"/>
          <w:rtl/>
        </w:rPr>
      </w:pPr>
      <w:r>
        <w:rPr>
          <w:rFonts w:hint="cs"/>
          <w:b/>
          <w:bCs/>
          <w:rtl/>
        </w:rPr>
        <w:tab/>
      </w:r>
      <w:r>
        <w:rPr>
          <w:rFonts w:hint="cs"/>
          <w:rtl/>
        </w:rPr>
        <w:t>שיהיה לך בהצלחה.</w:t>
      </w:r>
    </w:p>
    <w:p w14:paraId="3EA9FCCF" w14:textId="77777777" w:rsidR="00000000" w:rsidRDefault="00DD24A4">
      <w:pPr>
        <w:pStyle w:val="a"/>
        <w:ind w:firstLine="0"/>
        <w:rPr>
          <w:rFonts w:hint="cs"/>
          <w:rtl/>
        </w:rPr>
      </w:pPr>
    </w:p>
    <w:p w14:paraId="1A546FC3" w14:textId="77777777" w:rsidR="00000000" w:rsidRDefault="00DD24A4">
      <w:pPr>
        <w:pStyle w:val="SpeakerCon"/>
        <w:rPr>
          <w:rtl/>
        </w:rPr>
      </w:pPr>
      <w:bookmarkStart w:id="280" w:name="FS000001055T27_02_2003_21_35_43"/>
      <w:bookmarkEnd w:id="280"/>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 xml:space="preserve">ישראל </w:t>
      </w:r>
      <w:r>
        <w:rPr>
          <w:rtl/>
        </w:rPr>
        <w:t>ביתנו):</w:t>
      </w:r>
    </w:p>
    <w:p w14:paraId="3450539F" w14:textId="77777777" w:rsidR="00000000" w:rsidRDefault="00DD24A4">
      <w:pPr>
        <w:pStyle w:val="a"/>
        <w:rPr>
          <w:rFonts w:hint="cs"/>
          <w:rtl/>
        </w:rPr>
      </w:pPr>
    </w:p>
    <w:p w14:paraId="08A4D50E" w14:textId="77777777" w:rsidR="00000000" w:rsidRDefault="00DD24A4">
      <w:pPr>
        <w:pStyle w:val="a"/>
        <w:rPr>
          <w:rFonts w:hint="cs"/>
          <w:rtl/>
        </w:rPr>
      </w:pPr>
      <w:r>
        <w:rPr>
          <w:rFonts w:hint="cs"/>
          <w:rtl/>
        </w:rPr>
        <w:t xml:space="preserve">היו לי הרבה לבטים לפני שחשבתי אם ראוי שמולדת, בתוך האיחוד הלאומי, תצטרף לקואליציה על בסיס קווי היסוד האלה, משום שעצם אזכור נאום הרצלייה מבחינתי עלול היה להיות קו אדום. נכון שבנאום הרצלייה יש התניות  מרובות </w:t>
      </w:r>
      <w:r>
        <w:rPr>
          <w:rtl/>
        </w:rPr>
        <w:t>–</w:t>
      </w:r>
      <w:r>
        <w:rPr>
          <w:rFonts w:hint="cs"/>
          <w:rtl/>
        </w:rPr>
        <w:t xml:space="preserve"> הרשות הפלסטינית צריכה לעשות הרבה מאוד ד</w:t>
      </w:r>
      <w:r>
        <w:rPr>
          <w:rFonts w:hint="cs"/>
          <w:rtl/>
        </w:rPr>
        <w:t>ברים, לדכא את הטרור, לעבור רפורמות לפני שבכלל יהיו ראויים למדינה. הם בעצם צריכים להיות שבדים לפני שהם יהיו משהו אחר. אבל עצם העובדה שמישהו מציע להם מדינה היתה רעה מאוד בעיני. ארץ-ישראל שייכת, להבנתי, לעם ישראל ולא לשום עם אחר זולתו בעולם, ולכן לא יכול שמיש</w:t>
      </w:r>
      <w:r>
        <w:rPr>
          <w:rFonts w:hint="cs"/>
          <w:rtl/>
        </w:rPr>
        <w:t xml:space="preserve">הו מאתנו ייתן זכות לעם אחר בארץ-ישראל. ולכן הייתי צריך להגדיר את הדבר הזה כקו אדום. </w:t>
      </w:r>
    </w:p>
    <w:p w14:paraId="368E28D8" w14:textId="77777777" w:rsidR="00000000" w:rsidRDefault="00DD24A4">
      <w:pPr>
        <w:pStyle w:val="a"/>
        <w:rPr>
          <w:rFonts w:hint="cs"/>
          <w:rtl/>
        </w:rPr>
      </w:pPr>
    </w:p>
    <w:p w14:paraId="06C1A723" w14:textId="77777777" w:rsidR="00000000" w:rsidRDefault="00DD24A4">
      <w:pPr>
        <w:pStyle w:val="a"/>
        <w:rPr>
          <w:rFonts w:hint="cs"/>
          <w:rtl/>
        </w:rPr>
      </w:pPr>
      <w:r>
        <w:rPr>
          <w:rFonts w:hint="cs"/>
          <w:rtl/>
        </w:rPr>
        <w:t>אבל אני עזבתי את בית-החולים שבו עבדתי ושבו הרגשתי שאני מביא לפעמים קצת תועלת לכמה אנשים, ואני בא למקום שבכלל לא ברור לי שאצליח להביא בו תועלת רק בשביל דבר אחד: לא לתת למד</w:t>
      </w:r>
      <w:r>
        <w:rPr>
          <w:rFonts w:hint="cs"/>
          <w:rtl/>
        </w:rPr>
        <w:t>ינה פלסטינית לקום. נכנסנו לממשלה בשביל הדבר הזה, כדי שנוכל כאן, כמאמר אותם חברי אופוזיציה שדיברו כאן, ונדמה לי שגם יושב-ראש האופוזיציה אמר כך; כמו שנאמר על משה בשעת המלחמה נגד עמלק, שכשהיה משה מרים את ידיו היו ישראל מנצחים, וכשהיה נחלש והיה מוריד את ידיו ה</w:t>
      </w:r>
      <w:r>
        <w:rPr>
          <w:rFonts w:hint="cs"/>
          <w:rtl/>
        </w:rPr>
        <w:t xml:space="preserve">יו עמלק גוברים, היו יהושע וכלב או </w:t>
      </w:r>
      <w:r>
        <w:rPr>
          <w:rtl/>
        </w:rPr>
        <w:t>–</w:t>
      </w:r>
      <w:r>
        <w:rPr>
          <w:rFonts w:hint="cs"/>
          <w:rtl/>
        </w:rPr>
        <w:t xml:space="preserve"> הזכיר לי הרב פרוש </w:t>
      </w:r>
      <w:r>
        <w:rPr>
          <w:rtl/>
        </w:rPr>
        <w:t>–</w:t>
      </w:r>
      <w:r>
        <w:rPr>
          <w:rFonts w:hint="cs"/>
          <w:rtl/>
        </w:rPr>
        <w:t xml:space="preserve"> אהרן וחור תומכים בידיו והיו ישראל מנצחים. אם שרון ייחלש, איתם וליברמן יתמכו את ידיו. המפד"ל והאיחוד הלאומי לא ייתנו לו להיחלש ולא תקום מדינה פלסטינית. תודה רבה. </w:t>
      </w:r>
    </w:p>
    <w:p w14:paraId="4E3593D3" w14:textId="77777777" w:rsidR="00000000" w:rsidRDefault="00DD24A4">
      <w:pPr>
        <w:pStyle w:val="a"/>
        <w:ind w:firstLine="0"/>
        <w:rPr>
          <w:rFonts w:hint="cs"/>
          <w:rtl/>
        </w:rPr>
      </w:pPr>
    </w:p>
    <w:p w14:paraId="7874E2A3" w14:textId="77777777" w:rsidR="00000000" w:rsidRDefault="00DD24A4">
      <w:pPr>
        <w:pStyle w:val="a"/>
        <w:ind w:firstLine="0"/>
        <w:rPr>
          <w:rFonts w:hint="cs"/>
          <w:b/>
          <w:bCs/>
          <w:rtl/>
        </w:rPr>
      </w:pPr>
      <w:r>
        <w:rPr>
          <w:rFonts w:hint="cs"/>
          <w:b/>
          <w:bCs/>
          <w:u w:val="single"/>
          <w:rtl/>
        </w:rPr>
        <w:t>היו"ר אלי בן-מנחם:</w:t>
      </w:r>
    </w:p>
    <w:p w14:paraId="37277104" w14:textId="77777777" w:rsidR="00000000" w:rsidRDefault="00DD24A4">
      <w:pPr>
        <w:pStyle w:val="a"/>
        <w:ind w:firstLine="0"/>
        <w:rPr>
          <w:rFonts w:hint="cs"/>
          <w:b/>
          <w:bCs/>
          <w:rtl/>
        </w:rPr>
      </w:pPr>
    </w:p>
    <w:p w14:paraId="7F276C35" w14:textId="77777777" w:rsidR="00000000" w:rsidRDefault="00DD24A4">
      <w:pPr>
        <w:pStyle w:val="a"/>
        <w:ind w:firstLine="0"/>
        <w:rPr>
          <w:rFonts w:hint="cs"/>
          <w:rtl/>
        </w:rPr>
      </w:pPr>
      <w:r>
        <w:rPr>
          <w:rFonts w:hint="cs"/>
          <w:b/>
          <w:bCs/>
          <w:rtl/>
        </w:rPr>
        <w:tab/>
      </w:r>
      <w:r>
        <w:rPr>
          <w:rFonts w:hint="cs"/>
          <w:rtl/>
        </w:rPr>
        <w:t>תודה רבה לחבר הכ</w:t>
      </w:r>
      <w:r>
        <w:rPr>
          <w:rFonts w:hint="cs"/>
          <w:rtl/>
        </w:rPr>
        <w:t>נסת אריה אלדד. אני מזמין את חבר הכנסת איתן כבל.</w:t>
      </w:r>
    </w:p>
    <w:p w14:paraId="266F3194" w14:textId="77777777" w:rsidR="00000000" w:rsidRDefault="00DD24A4">
      <w:pPr>
        <w:pStyle w:val="a"/>
        <w:ind w:firstLine="0"/>
        <w:rPr>
          <w:rFonts w:hint="cs"/>
          <w:rtl/>
        </w:rPr>
      </w:pPr>
    </w:p>
    <w:p w14:paraId="12CDCC37" w14:textId="77777777" w:rsidR="00000000" w:rsidRDefault="00DD24A4">
      <w:pPr>
        <w:pStyle w:val="Speaker"/>
        <w:rPr>
          <w:rtl/>
        </w:rPr>
      </w:pPr>
      <w:bookmarkStart w:id="281" w:name="FS000000445T27_02_2003_21_44_18"/>
      <w:bookmarkEnd w:id="281"/>
      <w:r>
        <w:rPr>
          <w:rFonts w:hint="eastAsia"/>
          <w:rtl/>
        </w:rPr>
        <w:t>איתן</w:t>
      </w:r>
      <w:r>
        <w:rPr>
          <w:rtl/>
        </w:rPr>
        <w:t xml:space="preserve"> כבל (העבודה-מימד):</w:t>
      </w:r>
    </w:p>
    <w:p w14:paraId="7C201E76" w14:textId="77777777" w:rsidR="00000000" w:rsidRDefault="00DD24A4">
      <w:pPr>
        <w:pStyle w:val="a"/>
        <w:rPr>
          <w:rFonts w:hint="cs"/>
          <w:rtl/>
        </w:rPr>
      </w:pPr>
    </w:p>
    <w:p w14:paraId="773D95D1" w14:textId="77777777" w:rsidR="00000000" w:rsidRDefault="00DD24A4">
      <w:pPr>
        <w:pStyle w:val="a"/>
        <w:rPr>
          <w:rFonts w:hint="cs"/>
          <w:rtl/>
        </w:rPr>
      </w:pPr>
      <w:r>
        <w:rPr>
          <w:rFonts w:hint="cs"/>
          <w:rtl/>
        </w:rPr>
        <w:t xml:space="preserve">אדוני היושב-ראש, חברי חברי הכנסת, אני רוצה להתחיל ובאמת לברך את הממשלה. לברך </w:t>
      </w:r>
      <w:r>
        <w:rPr>
          <w:rtl/>
        </w:rPr>
        <w:t>–</w:t>
      </w:r>
      <w:r>
        <w:rPr>
          <w:rFonts w:hint="cs"/>
          <w:rtl/>
        </w:rPr>
        <w:t xml:space="preserve"> ואני אומר את זה מכל הלב </w:t>
      </w:r>
      <w:r>
        <w:rPr>
          <w:rtl/>
        </w:rPr>
        <w:t>–</w:t>
      </w:r>
      <w:r>
        <w:rPr>
          <w:rFonts w:hint="cs"/>
          <w:rtl/>
        </w:rPr>
        <w:t xml:space="preserve"> שתצלח דרכה, כי בסופו של עניין, מעבר לכל מחלוקת, מדובר במדינה של כולנו. אני בא</w:t>
      </w:r>
      <w:r>
        <w:rPr>
          <w:rFonts w:hint="cs"/>
          <w:rtl/>
        </w:rPr>
        <w:t xml:space="preserve">מת מתכוון לזה. </w:t>
      </w:r>
    </w:p>
    <w:p w14:paraId="10A963FF" w14:textId="77777777" w:rsidR="00000000" w:rsidRDefault="00DD24A4">
      <w:pPr>
        <w:pStyle w:val="a"/>
        <w:rPr>
          <w:rFonts w:hint="cs"/>
          <w:rtl/>
        </w:rPr>
      </w:pPr>
    </w:p>
    <w:p w14:paraId="4D6DE4DC" w14:textId="77777777" w:rsidR="00000000" w:rsidRDefault="00DD24A4">
      <w:pPr>
        <w:pStyle w:val="a"/>
        <w:rPr>
          <w:rFonts w:hint="cs"/>
          <w:rtl/>
        </w:rPr>
      </w:pPr>
      <w:r>
        <w:rPr>
          <w:rFonts w:hint="cs"/>
          <w:rtl/>
        </w:rPr>
        <w:t>עם זאת, אני רוצה לגעת כאן, חברי חברי הכנסת, במפלגה אחת. אין לי ציפיות מהחבורה שמסמנת את הצד הימני הקיצוני של הפוליטיקה בישראל. במידה רבה גם אין לי טענות אל אריאל שרון, שאני חושב שהוא ראש ממשלה אולי הגרוע ביותר שהיה למדינת ישראל, אבל בינינו</w:t>
      </w:r>
      <w:r>
        <w:rPr>
          <w:rFonts w:hint="cs"/>
          <w:rtl/>
        </w:rPr>
        <w:t xml:space="preserve"> יש מחלוקת, מחלוקת פוליטית. אני רוצה לדבר על מפלגת שינוי.</w:t>
      </w:r>
    </w:p>
    <w:p w14:paraId="0BF1A0BF" w14:textId="77777777" w:rsidR="00000000" w:rsidRDefault="00DD24A4">
      <w:pPr>
        <w:pStyle w:val="a"/>
        <w:rPr>
          <w:rFonts w:hint="cs"/>
          <w:rtl/>
        </w:rPr>
      </w:pPr>
    </w:p>
    <w:p w14:paraId="4FB0642D" w14:textId="77777777" w:rsidR="00000000" w:rsidRDefault="00DD24A4">
      <w:pPr>
        <w:pStyle w:val="a"/>
        <w:rPr>
          <w:rFonts w:hint="cs"/>
          <w:rtl/>
        </w:rPr>
      </w:pPr>
      <w:r>
        <w:rPr>
          <w:rFonts w:hint="cs"/>
          <w:rtl/>
        </w:rPr>
        <w:t xml:space="preserve"> חברי חברי הכנסת, אני לא רוצה לעסוק בהיבטים שהעלה כאן היום חבר הכנסת טומי לפיד על ההתייחסות אליו. מעל הבמה הזאת אני אומר ביושר ובכנות, שבמידה רבה ההתבטאויות של חלק מהפוליטיקאים כלפיו אינן ראויות. א</w:t>
      </w:r>
      <w:r>
        <w:rPr>
          <w:rFonts w:hint="cs"/>
          <w:rtl/>
        </w:rPr>
        <w:t xml:space="preserve">בל עם זאת, אני חושב שהאופן שבו מפלגת שינוי </w:t>
      </w:r>
      <w:r>
        <w:rPr>
          <w:rtl/>
        </w:rPr>
        <w:t>–</w:t>
      </w:r>
      <w:r>
        <w:rPr>
          <w:rFonts w:hint="cs"/>
          <w:rtl/>
        </w:rPr>
        <w:t xml:space="preserve"> ואני זוכר את תשדירי הבחירות של שינוי, את ההתחייבות, את ההתלהמות של טומי לפיד שהיה כוכב עליון, את ההתחייבויות שלו. והוא עמד כאן היום ושיקר לכולם על אופן ההתנהלות שלו. זה לא היה לפני אלפיים שנה - - -</w:t>
      </w:r>
    </w:p>
    <w:p w14:paraId="3CFFF34E" w14:textId="77777777" w:rsidR="00000000" w:rsidRDefault="00DD24A4">
      <w:pPr>
        <w:pStyle w:val="a"/>
        <w:ind w:firstLine="0"/>
        <w:rPr>
          <w:rFonts w:hint="cs"/>
          <w:rtl/>
        </w:rPr>
      </w:pPr>
    </w:p>
    <w:p w14:paraId="4225D2D3" w14:textId="77777777" w:rsidR="00000000" w:rsidRDefault="00DD24A4">
      <w:pPr>
        <w:pStyle w:val="ac"/>
        <w:rPr>
          <w:rtl/>
        </w:rPr>
      </w:pPr>
      <w:r>
        <w:rPr>
          <w:rFonts w:hint="eastAsia"/>
          <w:rtl/>
        </w:rPr>
        <w:t>חיים</w:t>
      </w:r>
      <w:r>
        <w:rPr>
          <w:rtl/>
        </w:rPr>
        <w:t xml:space="preserve"> אורון (</w:t>
      </w:r>
      <w:r>
        <w:rPr>
          <w:rtl/>
        </w:rPr>
        <w:t>מרצ):</w:t>
      </w:r>
    </w:p>
    <w:p w14:paraId="4015BA2D" w14:textId="77777777" w:rsidR="00000000" w:rsidRDefault="00DD24A4">
      <w:pPr>
        <w:pStyle w:val="a"/>
        <w:rPr>
          <w:rFonts w:hint="cs"/>
          <w:rtl/>
        </w:rPr>
      </w:pPr>
    </w:p>
    <w:p w14:paraId="1C941BCE" w14:textId="77777777" w:rsidR="00000000" w:rsidRDefault="00DD24A4">
      <w:pPr>
        <w:pStyle w:val="a"/>
        <w:rPr>
          <w:rFonts w:hint="cs"/>
          <w:rtl/>
        </w:rPr>
      </w:pPr>
      <w:r>
        <w:rPr>
          <w:rFonts w:hint="cs"/>
          <w:rtl/>
        </w:rPr>
        <w:t xml:space="preserve">- - - </w:t>
      </w:r>
    </w:p>
    <w:p w14:paraId="78FB5DF0" w14:textId="77777777" w:rsidR="00000000" w:rsidRDefault="00DD24A4">
      <w:pPr>
        <w:pStyle w:val="a"/>
        <w:ind w:firstLine="0"/>
        <w:rPr>
          <w:rFonts w:hint="cs"/>
          <w:rtl/>
        </w:rPr>
      </w:pPr>
    </w:p>
    <w:p w14:paraId="5E4FB18D" w14:textId="77777777" w:rsidR="00000000" w:rsidRDefault="00DD24A4">
      <w:pPr>
        <w:pStyle w:val="SpeakerCon"/>
        <w:rPr>
          <w:rtl/>
        </w:rPr>
      </w:pPr>
      <w:bookmarkStart w:id="282" w:name="FS000000445T27_02_2003_21_50_26"/>
      <w:bookmarkEnd w:id="282"/>
      <w:r>
        <w:rPr>
          <w:rFonts w:hint="eastAsia"/>
          <w:rtl/>
        </w:rPr>
        <w:t>איתן</w:t>
      </w:r>
      <w:r>
        <w:rPr>
          <w:rtl/>
        </w:rPr>
        <w:t xml:space="preserve"> כבל (העבודה-מימד):</w:t>
      </w:r>
    </w:p>
    <w:p w14:paraId="325B67AF" w14:textId="77777777" w:rsidR="00000000" w:rsidRDefault="00DD24A4">
      <w:pPr>
        <w:pStyle w:val="a"/>
        <w:rPr>
          <w:rFonts w:hint="cs"/>
          <w:rtl/>
        </w:rPr>
      </w:pPr>
    </w:p>
    <w:p w14:paraId="77A568E8" w14:textId="77777777" w:rsidR="00000000" w:rsidRDefault="00DD24A4">
      <w:pPr>
        <w:pStyle w:val="a"/>
        <w:rPr>
          <w:rFonts w:hint="cs"/>
          <w:rtl/>
        </w:rPr>
      </w:pPr>
      <w:r>
        <w:rPr>
          <w:rFonts w:hint="cs"/>
          <w:rtl/>
        </w:rPr>
        <w:t>כי זה מה שהיה ואני בדרכי שלי אומר את האמת שלי.</w:t>
      </w:r>
    </w:p>
    <w:p w14:paraId="1FB67F4C" w14:textId="77777777" w:rsidR="00000000" w:rsidRDefault="00DD24A4">
      <w:pPr>
        <w:pStyle w:val="a"/>
        <w:ind w:firstLine="0"/>
        <w:rPr>
          <w:rFonts w:hint="cs"/>
          <w:rtl/>
        </w:rPr>
      </w:pPr>
    </w:p>
    <w:p w14:paraId="373E598E" w14:textId="77777777" w:rsidR="00000000" w:rsidRDefault="00DD24A4">
      <w:pPr>
        <w:pStyle w:val="ac"/>
        <w:rPr>
          <w:rtl/>
        </w:rPr>
      </w:pPr>
      <w:r>
        <w:rPr>
          <w:rFonts w:hint="eastAsia"/>
          <w:rtl/>
        </w:rPr>
        <w:t>חיים</w:t>
      </w:r>
      <w:r>
        <w:rPr>
          <w:rtl/>
        </w:rPr>
        <w:t xml:space="preserve"> אורון (מרצ):</w:t>
      </w:r>
    </w:p>
    <w:p w14:paraId="6DFE7958" w14:textId="77777777" w:rsidR="00000000" w:rsidRDefault="00DD24A4">
      <w:pPr>
        <w:pStyle w:val="a"/>
        <w:rPr>
          <w:rFonts w:hint="cs"/>
          <w:rtl/>
        </w:rPr>
      </w:pPr>
    </w:p>
    <w:p w14:paraId="5682203A" w14:textId="77777777" w:rsidR="00000000" w:rsidRDefault="00DD24A4">
      <w:pPr>
        <w:pStyle w:val="a"/>
        <w:rPr>
          <w:rFonts w:hint="cs"/>
          <w:rtl/>
        </w:rPr>
      </w:pPr>
      <w:r>
        <w:rPr>
          <w:rFonts w:hint="cs"/>
          <w:rtl/>
        </w:rPr>
        <w:t xml:space="preserve">- - - </w:t>
      </w:r>
    </w:p>
    <w:p w14:paraId="591B2344" w14:textId="77777777" w:rsidR="00000000" w:rsidRDefault="00DD24A4">
      <w:pPr>
        <w:pStyle w:val="a"/>
        <w:ind w:firstLine="0"/>
        <w:rPr>
          <w:rFonts w:hint="cs"/>
          <w:rtl/>
        </w:rPr>
      </w:pPr>
    </w:p>
    <w:p w14:paraId="0124CB83" w14:textId="77777777" w:rsidR="00000000" w:rsidRDefault="00DD24A4">
      <w:pPr>
        <w:pStyle w:val="Speaker"/>
        <w:rPr>
          <w:rtl/>
        </w:rPr>
      </w:pPr>
      <w:bookmarkStart w:id="283" w:name="FS000000445T27_02_2003_21_21_57"/>
      <w:bookmarkEnd w:id="283"/>
      <w:r>
        <w:rPr>
          <w:rtl/>
        </w:rPr>
        <w:t>איתן כבל (העבודה-מימד):</w:t>
      </w:r>
    </w:p>
    <w:p w14:paraId="7BA011F7" w14:textId="77777777" w:rsidR="00000000" w:rsidRDefault="00DD24A4">
      <w:pPr>
        <w:pStyle w:val="a"/>
        <w:rPr>
          <w:rtl/>
        </w:rPr>
      </w:pPr>
    </w:p>
    <w:p w14:paraId="46DE2578" w14:textId="77777777" w:rsidR="00000000" w:rsidRDefault="00DD24A4">
      <w:pPr>
        <w:pStyle w:val="a"/>
        <w:rPr>
          <w:rFonts w:hint="cs"/>
          <w:rtl/>
        </w:rPr>
      </w:pPr>
      <w:r>
        <w:rPr>
          <w:rFonts w:hint="cs"/>
          <w:rtl/>
        </w:rPr>
        <w:t xml:space="preserve">הוא דיבר על ביטול חוק טל. חברי חברי הכנסת משינוי - מה זה ביטול חוק טל, אם לא המשך      אי-גיוסם של בני הישיבות? </w:t>
      </w:r>
    </w:p>
    <w:p w14:paraId="535051D2" w14:textId="77777777" w:rsidR="00000000" w:rsidRDefault="00DD24A4">
      <w:pPr>
        <w:pStyle w:val="ac"/>
        <w:rPr>
          <w:rtl/>
        </w:rPr>
      </w:pPr>
      <w:r>
        <w:rPr>
          <w:rtl/>
        </w:rPr>
        <w:br/>
        <w:t>צב</w:t>
      </w:r>
      <w:r>
        <w:rPr>
          <w:rtl/>
        </w:rPr>
        <w:t>י הנדל (</w:t>
      </w:r>
      <w:r>
        <w:rPr>
          <w:rFonts w:hint="cs"/>
          <w:rtl/>
        </w:rPr>
        <w:t xml:space="preserve">האיחוד הלאומי </w:t>
      </w:r>
      <w:r>
        <w:rPr>
          <w:rtl/>
        </w:rPr>
        <w:t>–</w:t>
      </w:r>
      <w:r>
        <w:rPr>
          <w:rFonts w:hint="cs"/>
          <w:rtl/>
        </w:rPr>
        <w:t xml:space="preserve"> ישראל ביתנו</w:t>
      </w:r>
      <w:r>
        <w:rPr>
          <w:rtl/>
        </w:rPr>
        <w:t>):</w:t>
      </w:r>
    </w:p>
    <w:p w14:paraId="4B5FCE57" w14:textId="77777777" w:rsidR="00000000" w:rsidRDefault="00DD24A4">
      <w:pPr>
        <w:pStyle w:val="a"/>
        <w:ind w:left="719" w:firstLine="0"/>
        <w:rPr>
          <w:rFonts w:hint="cs"/>
          <w:rtl/>
        </w:rPr>
      </w:pPr>
    </w:p>
    <w:p w14:paraId="357BAC68" w14:textId="77777777" w:rsidR="00000000" w:rsidRDefault="00DD24A4">
      <w:pPr>
        <w:pStyle w:val="a"/>
        <w:ind w:left="719" w:firstLine="0"/>
        <w:rPr>
          <w:rFonts w:hint="cs"/>
          <w:rtl/>
        </w:rPr>
      </w:pPr>
      <w:r>
        <w:rPr>
          <w:rFonts w:hint="cs"/>
          <w:rtl/>
        </w:rPr>
        <w:t>- - -</w:t>
      </w:r>
    </w:p>
    <w:p w14:paraId="6491F296" w14:textId="77777777" w:rsidR="00000000" w:rsidRDefault="00DD24A4">
      <w:pPr>
        <w:pStyle w:val="a"/>
        <w:ind w:firstLine="0"/>
        <w:rPr>
          <w:rFonts w:hint="cs"/>
          <w:rtl/>
        </w:rPr>
      </w:pPr>
    </w:p>
    <w:p w14:paraId="4E145868" w14:textId="77777777" w:rsidR="00000000" w:rsidRDefault="00DD24A4">
      <w:pPr>
        <w:pStyle w:val="SpeakerCon"/>
        <w:rPr>
          <w:rtl/>
        </w:rPr>
      </w:pPr>
      <w:bookmarkStart w:id="284" w:name="FS000000445T27_02_2003_21_27_51"/>
      <w:bookmarkEnd w:id="284"/>
      <w:r>
        <w:rPr>
          <w:rFonts w:hint="eastAsia"/>
          <w:rtl/>
        </w:rPr>
        <w:t>איתן</w:t>
      </w:r>
      <w:r>
        <w:rPr>
          <w:rtl/>
        </w:rPr>
        <w:t xml:space="preserve"> כבל (העבודה-מימד):</w:t>
      </w:r>
    </w:p>
    <w:p w14:paraId="7D90678B" w14:textId="77777777" w:rsidR="00000000" w:rsidRDefault="00DD24A4">
      <w:pPr>
        <w:pStyle w:val="a"/>
        <w:rPr>
          <w:rFonts w:hint="cs"/>
          <w:rtl/>
        </w:rPr>
      </w:pPr>
    </w:p>
    <w:p w14:paraId="27E13091" w14:textId="77777777" w:rsidR="00000000" w:rsidRDefault="00DD24A4">
      <w:pPr>
        <w:pStyle w:val="a"/>
        <w:rPr>
          <w:rFonts w:hint="cs"/>
          <w:rtl/>
        </w:rPr>
      </w:pPr>
      <w:r>
        <w:rPr>
          <w:rFonts w:hint="cs"/>
          <w:rtl/>
        </w:rPr>
        <w:t>מה המשמעות של זה? מה שהיה הוא שיהיה, והממשלה החדשה הולכת לטבוע בוועדה ועוד ועדה ועוד ועדה, ומוועדה לוועדה כוחנו עולה.</w:t>
      </w:r>
    </w:p>
    <w:p w14:paraId="0510E1E7" w14:textId="77777777" w:rsidR="00000000" w:rsidRDefault="00DD24A4">
      <w:pPr>
        <w:pStyle w:val="a"/>
        <w:rPr>
          <w:rFonts w:hint="cs"/>
          <w:rtl/>
        </w:rPr>
      </w:pPr>
    </w:p>
    <w:p w14:paraId="73B7095F" w14:textId="77777777" w:rsidR="00000000" w:rsidRDefault="00DD24A4">
      <w:pPr>
        <w:pStyle w:val="a"/>
        <w:rPr>
          <w:rFonts w:hint="cs"/>
          <w:rtl/>
        </w:rPr>
      </w:pPr>
      <w:r>
        <w:rPr>
          <w:rFonts w:hint="cs"/>
          <w:rtl/>
        </w:rPr>
        <w:t xml:space="preserve">אתם שברתם שיא, עברתם אפילו את מהירות האור בריצה שלכם לממשלה הזאת. </w:t>
      </w:r>
      <w:r>
        <w:rPr>
          <w:rFonts w:hint="cs"/>
          <w:rtl/>
        </w:rPr>
        <w:t xml:space="preserve">כל ההתחייבויות שהיו לכם </w:t>
      </w:r>
      <w:r>
        <w:rPr>
          <w:rtl/>
        </w:rPr>
        <w:t>–</w:t>
      </w:r>
      <w:r>
        <w:rPr>
          <w:rFonts w:hint="cs"/>
          <w:rtl/>
        </w:rPr>
        <w:t xml:space="preserve"> ואני אומר לך את זה כאזרח, חבר מפלגת העבודה, חבר כנסת מטעמה, שבחלק לא קטן מהנושאים אני מסכים אתכם  ובחלק מהנושאים יש לי טענות כלפי מפלגתי שזנחה אותם, אבל אם למפלגת העבודה לקח כל כך הרבה שנים כדי להתבלבל ולא לעשות את הדברים האלה, לכ</w:t>
      </w:r>
      <w:r>
        <w:rPr>
          <w:rFonts w:hint="cs"/>
          <w:rtl/>
        </w:rPr>
        <w:t>ם לקח זמן קצר, ולא תעזור הדמגוגיה של טומי היום כאן מעל הבמה.</w:t>
      </w:r>
    </w:p>
    <w:p w14:paraId="4FEF7307" w14:textId="77777777" w:rsidR="00000000" w:rsidRDefault="00DD24A4">
      <w:pPr>
        <w:pStyle w:val="a"/>
        <w:rPr>
          <w:rFonts w:hint="cs"/>
          <w:rtl/>
        </w:rPr>
      </w:pPr>
    </w:p>
    <w:p w14:paraId="301CB494" w14:textId="77777777" w:rsidR="00000000" w:rsidRDefault="00DD24A4">
      <w:pPr>
        <w:pStyle w:val="a"/>
        <w:rPr>
          <w:rFonts w:hint="cs"/>
          <w:rtl/>
        </w:rPr>
      </w:pPr>
      <w:r>
        <w:rPr>
          <w:rFonts w:hint="cs"/>
          <w:rtl/>
        </w:rPr>
        <w:t>ביטול מועצות דתיות, נישואים אזרחיים, ביטול ההקצבות ללומדי תורה. ומה עם מעמד הביניים? קראתי את ההסכם הקואליציוני, מלה אין על מעמד הביניים.</w:t>
      </w:r>
    </w:p>
    <w:p w14:paraId="58484DDB" w14:textId="77777777" w:rsidR="00000000" w:rsidRDefault="00DD24A4">
      <w:pPr>
        <w:pStyle w:val="a"/>
        <w:rPr>
          <w:rFonts w:hint="cs"/>
          <w:rtl/>
        </w:rPr>
      </w:pPr>
      <w:r>
        <w:rPr>
          <w:rtl/>
        </w:rPr>
        <w:br/>
      </w:r>
      <w:r>
        <w:rPr>
          <w:rFonts w:hint="cs"/>
          <w:b/>
          <w:bCs/>
          <w:u w:val="single"/>
          <w:rtl/>
        </w:rPr>
        <w:t>היו"ר אלי בן-מנחם:</w:t>
      </w:r>
    </w:p>
    <w:p w14:paraId="68DFBE52" w14:textId="77777777" w:rsidR="00000000" w:rsidRDefault="00DD24A4">
      <w:pPr>
        <w:pStyle w:val="a"/>
        <w:rPr>
          <w:rFonts w:hint="cs"/>
          <w:rtl/>
        </w:rPr>
      </w:pPr>
    </w:p>
    <w:p w14:paraId="6A9541FA" w14:textId="77777777" w:rsidR="00000000" w:rsidRDefault="00DD24A4">
      <w:pPr>
        <w:pStyle w:val="a"/>
        <w:rPr>
          <w:rFonts w:hint="cs"/>
          <w:rtl/>
        </w:rPr>
      </w:pPr>
      <w:r>
        <w:rPr>
          <w:rFonts w:hint="cs"/>
          <w:rtl/>
        </w:rPr>
        <w:t>חבר הכנסת כבל, אני מבקש שתסיים.</w:t>
      </w:r>
    </w:p>
    <w:p w14:paraId="7B110D20" w14:textId="77777777" w:rsidR="00000000" w:rsidRDefault="00DD24A4">
      <w:pPr>
        <w:pStyle w:val="SpeakerCon"/>
        <w:rPr>
          <w:rtl/>
        </w:rPr>
      </w:pPr>
      <w:r>
        <w:rPr>
          <w:rtl/>
        </w:rPr>
        <w:br/>
      </w:r>
      <w:bookmarkStart w:id="285" w:name="FS000000445T27_02_2003_21_35_15"/>
      <w:bookmarkEnd w:id="285"/>
      <w:r>
        <w:rPr>
          <w:rtl/>
        </w:rPr>
        <w:t>אי</w:t>
      </w:r>
      <w:r>
        <w:rPr>
          <w:rtl/>
        </w:rPr>
        <w:t>תן כבל (העבודה-מימד):</w:t>
      </w:r>
    </w:p>
    <w:p w14:paraId="583187C0" w14:textId="77777777" w:rsidR="00000000" w:rsidRDefault="00DD24A4">
      <w:pPr>
        <w:pStyle w:val="a"/>
        <w:rPr>
          <w:rtl/>
        </w:rPr>
      </w:pPr>
    </w:p>
    <w:p w14:paraId="7F31A5CA" w14:textId="77777777" w:rsidR="00000000" w:rsidRDefault="00DD24A4">
      <w:pPr>
        <w:pStyle w:val="a"/>
        <w:rPr>
          <w:rFonts w:hint="cs"/>
          <w:rtl/>
        </w:rPr>
      </w:pPr>
      <w:r>
        <w:rPr>
          <w:rFonts w:hint="cs"/>
          <w:rtl/>
        </w:rPr>
        <w:t>אני כבר מסיים.</w:t>
      </w:r>
    </w:p>
    <w:p w14:paraId="2EB23CCE" w14:textId="77777777" w:rsidR="00000000" w:rsidRDefault="00DD24A4">
      <w:pPr>
        <w:pStyle w:val="a"/>
        <w:rPr>
          <w:rFonts w:hint="cs"/>
          <w:rtl/>
        </w:rPr>
      </w:pPr>
    </w:p>
    <w:p w14:paraId="06D37F95" w14:textId="77777777" w:rsidR="00000000" w:rsidRDefault="00DD24A4">
      <w:pPr>
        <w:pStyle w:val="a"/>
        <w:rPr>
          <w:rFonts w:hint="cs"/>
          <w:rtl/>
        </w:rPr>
      </w:pPr>
      <w:r>
        <w:rPr>
          <w:rFonts w:hint="cs"/>
          <w:rtl/>
        </w:rPr>
        <w:t>ומה עם התחבורה הציבורית? ומה עם האמירה שהוא לא יהיה הסמן השמאלי? חברים יקרים, בשביל זה לא צריך לנבור בארכיונים. כל הדברים האלה נאמרו לא מזמן.</w:t>
      </w:r>
    </w:p>
    <w:p w14:paraId="7AD23B4F" w14:textId="77777777" w:rsidR="00000000" w:rsidRDefault="00DD24A4">
      <w:pPr>
        <w:pStyle w:val="ac"/>
        <w:rPr>
          <w:rtl/>
        </w:rPr>
      </w:pPr>
      <w:r>
        <w:rPr>
          <w:rtl/>
        </w:rPr>
        <w:br/>
        <w:t>אברהם הירשזון (הליכוד):</w:t>
      </w:r>
    </w:p>
    <w:p w14:paraId="6E3A5123" w14:textId="77777777" w:rsidR="00000000" w:rsidRDefault="00DD24A4">
      <w:pPr>
        <w:pStyle w:val="a"/>
        <w:rPr>
          <w:rtl/>
        </w:rPr>
      </w:pPr>
    </w:p>
    <w:p w14:paraId="4E47AD44" w14:textId="77777777" w:rsidR="00000000" w:rsidRDefault="00DD24A4">
      <w:pPr>
        <w:pStyle w:val="a"/>
        <w:rPr>
          <w:rFonts w:hint="cs"/>
          <w:rtl/>
        </w:rPr>
      </w:pPr>
      <w:r>
        <w:rPr>
          <w:rFonts w:hint="cs"/>
          <w:rtl/>
        </w:rPr>
        <w:t xml:space="preserve">זה בגללכם, אתם לא רציתם להיכנס. </w:t>
      </w:r>
    </w:p>
    <w:p w14:paraId="2ECEE5CB" w14:textId="77777777" w:rsidR="00000000" w:rsidRDefault="00DD24A4">
      <w:pPr>
        <w:pStyle w:val="SpeakerCon"/>
        <w:rPr>
          <w:rtl/>
        </w:rPr>
      </w:pPr>
      <w:r>
        <w:rPr>
          <w:rtl/>
        </w:rPr>
        <w:br/>
      </w:r>
      <w:bookmarkStart w:id="286" w:name="FS000000466T27_02_2003_21_36_32"/>
      <w:bookmarkEnd w:id="286"/>
      <w:r>
        <w:rPr>
          <w:rFonts w:hint="cs"/>
          <w:rtl/>
        </w:rPr>
        <w:br/>
      </w:r>
      <w:r>
        <w:rPr>
          <w:rtl/>
        </w:rPr>
        <w:br/>
      </w:r>
      <w:bookmarkStart w:id="287" w:name="FS000000445T27_02_2003_22_09_15"/>
      <w:bookmarkEnd w:id="287"/>
      <w:r>
        <w:rPr>
          <w:rtl/>
        </w:rPr>
        <w:t>איתן כבל (העב</w:t>
      </w:r>
      <w:r>
        <w:rPr>
          <w:rtl/>
        </w:rPr>
        <w:t>ודה-מימד):</w:t>
      </w:r>
    </w:p>
    <w:p w14:paraId="5252594A" w14:textId="77777777" w:rsidR="00000000" w:rsidRDefault="00DD24A4">
      <w:pPr>
        <w:pStyle w:val="a"/>
        <w:rPr>
          <w:rtl/>
        </w:rPr>
      </w:pPr>
    </w:p>
    <w:p w14:paraId="3C383CBB" w14:textId="77777777" w:rsidR="00000000" w:rsidRDefault="00DD24A4">
      <w:pPr>
        <w:pStyle w:val="a"/>
        <w:rPr>
          <w:rFonts w:hint="cs"/>
          <w:rtl/>
        </w:rPr>
      </w:pPr>
      <w:r>
        <w:rPr>
          <w:rFonts w:hint="cs"/>
          <w:rtl/>
        </w:rPr>
        <w:t>אני מצליח להרכיב משפט שלם לבד, חבר הכנסת הירשזון. תודה על העזרה, בכל מקרה.</w:t>
      </w:r>
    </w:p>
    <w:p w14:paraId="547EAB66" w14:textId="77777777" w:rsidR="00000000" w:rsidRDefault="00DD24A4">
      <w:pPr>
        <w:pStyle w:val="ac"/>
        <w:rPr>
          <w:rtl/>
        </w:rPr>
      </w:pPr>
      <w:r>
        <w:rPr>
          <w:rFonts w:hint="cs"/>
          <w:rtl/>
        </w:rPr>
        <w:br/>
      </w:r>
      <w:r>
        <w:rPr>
          <w:rFonts w:hint="eastAsia"/>
          <w:rtl/>
        </w:rPr>
        <w:t>אברהם</w:t>
      </w:r>
      <w:r>
        <w:rPr>
          <w:rtl/>
        </w:rPr>
        <w:t xml:space="preserve"> הירשזון (הליכוד):</w:t>
      </w:r>
    </w:p>
    <w:p w14:paraId="1A823D40" w14:textId="77777777" w:rsidR="00000000" w:rsidRDefault="00DD24A4">
      <w:pPr>
        <w:pStyle w:val="a"/>
        <w:rPr>
          <w:rtl/>
        </w:rPr>
      </w:pPr>
    </w:p>
    <w:p w14:paraId="117487E2" w14:textId="77777777" w:rsidR="00000000" w:rsidRDefault="00DD24A4">
      <w:pPr>
        <w:pStyle w:val="a"/>
        <w:rPr>
          <w:rFonts w:hint="cs"/>
          <w:rtl/>
        </w:rPr>
      </w:pPr>
      <w:r>
        <w:rPr>
          <w:rFonts w:hint="cs"/>
          <w:rtl/>
        </w:rPr>
        <w:t>על לא דבר.</w:t>
      </w:r>
    </w:p>
    <w:p w14:paraId="3E8DB574" w14:textId="77777777" w:rsidR="00000000" w:rsidRDefault="00DD24A4">
      <w:pPr>
        <w:pStyle w:val="ac"/>
        <w:rPr>
          <w:rtl/>
        </w:rPr>
      </w:pPr>
      <w:r>
        <w:rPr>
          <w:rtl/>
        </w:rPr>
        <w:br/>
        <w:t>צבי הנדל (</w:t>
      </w:r>
      <w:r>
        <w:rPr>
          <w:rFonts w:hint="cs"/>
          <w:rtl/>
        </w:rPr>
        <w:t xml:space="preserve">האיחוד הלאומי </w:t>
      </w:r>
      <w:r>
        <w:rPr>
          <w:rtl/>
        </w:rPr>
        <w:t>–</w:t>
      </w:r>
      <w:r>
        <w:rPr>
          <w:rFonts w:hint="cs"/>
          <w:rtl/>
        </w:rPr>
        <w:t xml:space="preserve"> ישראל ביתנו</w:t>
      </w:r>
      <w:r>
        <w:rPr>
          <w:rtl/>
        </w:rPr>
        <w:t>):</w:t>
      </w:r>
    </w:p>
    <w:p w14:paraId="5D770080" w14:textId="77777777" w:rsidR="00000000" w:rsidRDefault="00DD24A4">
      <w:pPr>
        <w:pStyle w:val="a"/>
        <w:rPr>
          <w:rtl/>
        </w:rPr>
      </w:pPr>
    </w:p>
    <w:p w14:paraId="395B14C7" w14:textId="77777777" w:rsidR="00000000" w:rsidRDefault="00DD24A4">
      <w:pPr>
        <w:pStyle w:val="a"/>
        <w:rPr>
          <w:rFonts w:hint="cs"/>
          <w:rtl/>
        </w:rPr>
      </w:pPr>
      <w:r>
        <w:rPr>
          <w:rFonts w:hint="cs"/>
          <w:rtl/>
        </w:rPr>
        <w:t>זה לא קל לך, תודה.</w:t>
      </w:r>
    </w:p>
    <w:p w14:paraId="7638EDCE" w14:textId="77777777" w:rsidR="00000000" w:rsidRDefault="00DD24A4">
      <w:pPr>
        <w:pStyle w:val="SpeakerCon"/>
        <w:rPr>
          <w:rtl/>
        </w:rPr>
      </w:pPr>
      <w:r>
        <w:rPr>
          <w:rtl/>
        </w:rPr>
        <w:br/>
      </w:r>
      <w:bookmarkStart w:id="288" w:name="FS000000445T27_02_2003_21_37_07"/>
      <w:bookmarkEnd w:id="288"/>
      <w:r>
        <w:rPr>
          <w:rtl/>
        </w:rPr>
        <w:t>איתן כבל (העבודה-מימד):</w:t>
      </w:r>
    </w:p>
    <w:p w14:paraId="0107FE09" w14:textId="77777777" w:rsidR="00000000" w:rsidRDefault="00DD24A4">
      <w:pPr>
        <w:pStyle w:val="a"/>
        <w:rPr>
          <w:rtl/>
        </w:rPr>
      </w:pPr>
    </w:p>
    <w:p w14:paraId="2AA95F09" w14:textId="77777777" w:rsidR="00000000" w:rsidRDefault="00DD24A4">
      <w:pPr>
        <w:pStyle w:val="a"/>
        <w:rPr>
          <w:rFonts w:hint="cs"/>
          <w:rtl/>
        </w:rPr>
      </w:pPr>
      <w:r>
        <w:rPr>
          <w:rFonts w:hint="cs"/>
          <w:rtl/>
        </w:rPr>
        <w:t xml:space="preserve">אני מודה, אבל אתה רואה </w:t>
      </w:r>
      <w:r>
        <w:rPr>
          <w:rtl/>
        </w:rPr>
        <w:t>–</w:t>
      </w:r>
      <w:r>
        <w:rPr>
          <w:rFonts w:hint="cs"/>
          <w:rtl/>
        </w:rPr>
        <w:t xml:space="preserve"> במאמצים רבים אני מסת</w:t>
      </w:r>
      <w:r>
        <w:rPr>
          <w:rFonts w:hint="cs"/>
          <w:rtl/>
        </w:rPr>
        <w:t>דר.</w:t>
      </w:r>
    </w:p>
    <w:p w14:paraId="3EAFA5DA" w14:textId="77777777" w:rsidR="00000000" w:rsidRDefault="00DD24A4">
      <w:pPr>
        <w:pStyle w:val="ac"/>
        <w:rPr>
          <w:rtl/>
        </w:rPr>
      </w:pPr>
      <w:r>
        <w:rPr>
          <w:rtl/>
        </w:rPr>
        <w:br/>
        <w:t>אברהם הירשזון (הליכוד):</w:t>
      </w:r>
    </w:p>
    <w:p w14:paraId="737A6968" w14:textId="77777777" w:rsidR="00000000" w:rsidRDefault="00DD24A4">
      <w:pPr>
        <w:pStyle w:val="a"/>
        <w:rPr>
          <w:rtl/>
        </w:rPr>
      </w:pPr>
    </w:p>
    <w:p w14:paraId="3A2AAEC5" w14:textId="77777777" w:rsidR="00000000" w:rsidRDefault="00DD24A4">
      <w:pPr>
        <w:pStyle w:val="a"/>
        <w:rPr>
          <w:rFonts w:hint="cs"/>
          <w:rtl/>
        </w:rPr>
      </w:pPr>
      <w:r>
        <w:rPr>
          <w:rFonts w:hint="cs"/>
          <w:rtl/>
        </w:rPr>
        <w:t>אבל בשביל מה יש חברים?</w:t>
      </w:r>
    </w:p>
    <w:p w14:paraId="127F9C4D" w14:textId="77777777" w:rsidR="00000000" w:rsidRDefault="00DD24A4">
      <w:pPr>
        <w:pStyle w:val="SpeakerCon"/>
        <w:rPr>
          <w:rtl/>
        </w:rPr>
      </w:pPr>
      <w:r>
        <w:rPr>
          <w:rtl/>
        </w:rPr>
        <w:br/>
      </w:r>
      <w:bookmarkStart w:id="289" w:name="FS000000445T27_02_2003_21_38_10"/>
      <w:bookmarkEnd w:id="289"/>
      <w:r>
        <w:rPr>
          <w:rtl/>
        </w:rPr>
        <w:t>איתן כבל (העבודה-מימד):</w:t>
      </w:r>
    </w:p>
    <w:p w14:paraId="449BFC8E" w14:textId="77777777" w:rsidR="00000000" w:rsidRDefault="00DD24A4">
      <w:pPr>
        <w:pStyle w:val="a"/>
        <w:rPr>
          <w:rtl/>
        </w:rPr>
      </w:pPr>
    </w:p>
    <w:p w14:paraId="2F34B179" w14:textId="77777777" w:rsidR="00000000" w:rsidRDefault="00DD24A4">
      <w:pPr>
        <w:pStyle w:val="a"/>
        <w:rPr>
          <w:rFonts w:hint="cs"/>
          <w:rtl/>
        </w:rPr>
      </w:pPr>
      <w:r>
        <w:rPr>
          <w:rFonts w:hint="cs"/>
          <w:rtl/>
        </w:rPr>
        <w:t xml:space="preserve">תודה, תודה. בכל מקרה, אני אומר לכם </w:t>
      </w:r>
      <w:r>
        <w:rPr>
          <w:rtl/>
        </w:rPr>
        <w:t>–</w:t>
      </w:r>
      <w:r>
        <w:rPr>
          <w:rFonts w:hint="cs"/>
          <w:rtl/>
        </w:rPr>
        <w:t xml:space="preserve"> עוד לא התחלתם, וכבר מלתכם איננה מלה. אז למה אני צריך להאמין לחבר הכנסת טומי לפיד, שפיו ולבו היו שווים בקריאה אלינו להצטרף יחד עמו לממשלה הזא</w:t>
      </w:r>
      <w:r>
        <w:rPr>
          <w:rFonts w:hint="cs"/>
          <w:rtl/>
        </w:rPr>
        <w:t>ת?</w:t>
      </w:r>
    </w:p>
    <w:p w14:paraId="1389394A" w14:textId="77777777" w:rsidR="00000000" w:rsidRDefault="00DD24A4">
      <w:pPr>
        <w:pStyle w:val="a"/>
        <w:rPr>
          <w:rFonts w:hint="cs"/>
          <w:rtl/>
        </w:rPr>
      </w:pPr>
    </w:p>
    <w:p w14:paraId="1267868E" w14:textId="77777777" w:rsidR="00000000" w:rsidRDefault="00DD24A4">
      <w:pPr>
        <w:pStyle w:val="a"/>
        <w:rPr>
          <w:rFonts w:hint="cs"/>
          <w:rtl/>
        </w:rPr>
      </w:pPr>
      <w:r>
        <w:rPr>
          <w:rFonts w:hint="cs"/>
          <w:rtl/>
        </w:rPr>
        <w:t xml:space="preserve">ושוב, למרות הכול, אני באמת מאחל לממשלה שתהיה ממשלה טובה, ואם לא </w:t>
      </w:r>
      <w:r>
        <w:rPr>
          <w:rtl/>
        </w:rPr>
        <w:t>–</w:t>
      </w:r>
      <w:r>
        <w:rPr>
          <w:rFonts w:hint="cs"/>
          <w:rtl/>
        </w:rPr>
        <w:t xml:space="preserve"> לא ירחק היום, ואני מאמין, כדרכה של פוליטיקה, שאם לא תעשו את העבודה טוב, תתחלפו הרבה יותר מהר משנדמה לכם. </w:t>
      </w:r>
    </w:p>
    <w:p w14:paraId="28A1B1AE" w14:textId="77777777" w:rsidR="00000000" w:rsidRDefault="00DD24A4">
      <w:pPr>
        <w:pStyle w:val="a"/>
        <w:rPr>
          <w:rFonts w:hint="cs"/>
          <w:rtl/>
        </w:rPr>
      </w:pPr>
      <w:r>
        <w:rPr>
          <w:rtl/>
        </w:rPr>
        <w:br/>
      </w:r>
      <w:r>
        <w:rPr>
          <w:rFonts w:hint="cs"/>
          <w:b/>
          <w:bCs/>
          <w:u w:val="single"/>
          <w:rtl/>
        </w:rPr>
        <w:t>היו"ר אלי בן-מנחם:</w:t>
      </w:r>
    </w:p>
    <w:p w14:paraId="5E2A2D9C" w14:textId="77777777" w:rsidR="00000000" w:rsidRDefault="00DD24A4">
      <w:pPr>
        <w:pStyle w:val="a"/>
        <w:rPr>
          <w:rFonts w:hint="cs"/>
          <w:rtl/>
        </w:rPr>
      </w:pPr>
    </w:p>
    <w:p w14:paraId="1324ABDE" w14:textId="77777777" w:rsidR="00000000" w:rsidRDefault="00DD24A4">
      <w:pPr>
        <w:pStyle w:val="a"/>
        <w:rPr>
          <w:rFonts w:hint="cs"/>
          <w:rtl/>
        </w:rPr>
      </w:pPr>
      <w:r>
        <w:rPr>
          <w:rFonts w:hint="cs"/>
          <w:rtl/>
        </w:rPr>
        <w:t xml:space="preserve">תודה לחבר הכנסת איתן כבל. </w:t>
      </w:r>
    </w:p>
    <w:p w14:paraId="00E2103C" w14:textId="77777777" w:rsidR="00000000" w:rsidRDefault="00DD24A4">
      <w:pPr>
        <w:pStyle w:val="ac"/>
        <w:rPr>
          <w:rtl/>
        </w:rPr>
      </w:pPr>
      <w:r>
        <w:rPr>
          <w:rtl/>
        </w:rPr>
        <w:br/>
        <w:t>אלי אפללו (הליכוד):</w:t>
      </w:r>
    </w:p>
    <w:p w14:paraId="7B958431" w14:textId="77777777" w:rsidR="00000000" w:rsidRDefault="00DD24A4">
      <w:pPr>
        <w:pStyle w:val="a"/>
        <w:rPr>
          <w:rtl/>
        </w:rPr>
      </w:pPr>
    </w:p>
    <w:p w14:paraId="31FD470F" w14:textId="77777777" w:rsidR="00000000" w:rsidRDefault="00DD24A4">
      <w:pPr>
        <w:pStyle w:val="a"/>
        <w:rPr>
          <w:rFonts w:hint="cs"/>
          <w:rtl/>
        </w:rPr>
      </w:pPr>
      <w:r>
        <w:rPr>
          <w:rFonts w:hint="cs"/>
          <w:rtl/>
        </w:rPr>
        <w:t xml:space="preserve">ארבע שנים </w:t>
      </w:r>
      <w:r>
        <w:rPr>
          <w:rFonts w:hint="cs"/>
          <w:rtl/>
        </w:rPr>
        <w:t xml:space="preserve">ושמונה חודשים. </w:t>
      </w:r>
    </w:p>
    <w:p w14:paraId="5C9BE82F" w14:textId="77777777" w:rsidR="00000000" w:rsidRDefault="00DD24A4">
      <w:pPr>
        <w:pStyle w:val="SpeakerCon"/>
        <w:rPr>
          <w:rtl/>
        </w:rPr>
      </w:pPr>
      <w:r>
        <w:rPr>
          <w:rtl/>
        </w:rPr>
        <w:br/>
      </w:r>
      <w:bookmarkStart w:id="290" w:name="FS000000445T27_02_2003_21_41_26"/>
      <w:bookmarkEnd w:id="290"/>
      <w:r>
        <w:rPr>
          <w:rtl/>
        </w:rPr>
        <w:t>איתן כבל (העבודה-מימד):</w:t>
      </w:r>
    </w:p>
    <w:p w14:paraId="642735D4" w14:textId="77777777" w:rsidR="00000000" w:rsidRDefault="00DD24A4">
      <w:pPr>
        <w:pStyle w:val="a"/>
        <w:rPr>
          <w:rtl/>
        </w:rPr>
      </w:pPr>
    </w:p>
    <w:p w14:paraId="4F48EF4A" w14:textId="77777777" w:rsidR="00000000" w:rsidRDefault="00DD24A4">
      <w:pPr>
        <w:pStyle w:val="a"/>
        <w:rPr>
          <w:rFonts w:hint="cs"/>
          <w:rtl/>
        </w:rPr>
      </w:pPr>
      <w:r>
        <w:rPr>
          <w:rFonts w:hint="cs"/>
          <w:rtl/>
        </w:rPr>
        <w:t xml:space="preserve">אפללו, לאט לך. </w:t>
      </w:r>
    </w:p>
    <w:p w14:paraId="3C10CB97" w14:textId="77777777" w:rsidR="00000000" w:rsidRDefault="00DD24A4">
      <w:pPr>
        <w:pStyle w:val="ac"/>
        <w:rPr>
          <w:rtl/>
        </w:rPr>
      </w:pPr>
      <w:r>
        <w:rPr>
          <w:rtl/>
        </w:rPr>
        <w:br/>
        <w:t>רן כהן (מרצ):</w:t>
      </w:r>
    </w:p>
    <w:p w14:paraId="6B5F344C" w14:textId="77777777" w:rsidR="00000000" w:rsidRDefault="00DD24A4">
      <w:pPr>
        <w:pStyle w:val="a"/>
        <w:rPr>
          <w:rtl/>
        </w:rPr>
      </w:pPr>
    </w:p>
    <w:p w14:paraId="3E663CA6" w14:textId="77777777" w:rsidR="00000000" w:rsidRDefault="00DD24A4">
      <w:pPr>
        <w:pStyle w:val="a"/>
        <w:rPr>
          <w:rFonts w:hint="cs"/>
          <w:rtl/>
        </w:rPr>
      </w:pPr>
      <w:r>
        <w:rPr>
          <w:rFonts w:hint="cs"/>
          <w:rtl/>
        </w:rPr>
        <w:t>אם הם לא יעשו את העבודה טוב, אנחנו נעשה אותה.</w:t>
      </w:r>
    </w:p>
    <w:p w14:paraId="73317BA7" w14:textId="77777777" w:rsidR="00000000" w:rsidRDefault="00DD24A4">
      <w:pPr>
        <w:pStyle w:val="SpeakerCon"/>
        <w:rPr>
          <w:rtl/>
        </w:rPr>
      </w:pPr>
      <w:r>
        <w:rPr>
          <w:rtl/>
        </w:rPr>
        <w:br/>
      </w:r>
      <w:bookmarkStart w:id="291" w:name="FS000000445T27_02_2003_21_43_19"/>
      <w:bookmarkEnd w:id="291"/>
      <w:r>
        <w:rPr>
          <w:rtl/>
        </w:rPr>
        <w:t>איתן כבל (העבודה-מימד):</w:t>
      </w:r>
    </w:p>
    <w:p w14:paraId="4C619D38" w14:textId="77777777" w:rsidR="00000000" w:rsidRDefault="00DD24A4">
      <w:pPr>
        <w:pStyle w:val="a"/>
        <w:rPr>
          <w:rtl/>
        </w:rPr>
      </w:pPr>
    </w:p>
    <w:p w14:paraId="57D94861" w14:textId="77777777" w:rsidR="00000000" w:rsidRDefault="00DD24A4">
      <w:pPr>
        <w:pStyle w:val="a"/>
        <w:rPr>
          <w:rFonts w:hint="cs"/>
          <w:rtl/>
        </w:rPr>
      </w:pPr>
      <w:r>
        <w:rPr>
          <w:rFonts w:hint="cs"/>
          <w:rtl/>
        </w:rPr>
        <w:t>זה ברור כשמש - - -</w:t>
      </w:r>
    </w:p>
    <w:p w14:paraId="45BAA5AD" w14:textId="77777777" w:rsidR="00000000" w:rsidRDefault="00DD24A4">
      <w:pPr>
        <w:pStyle w:val="a"/>
        <w:rPr>
          <w:rFonts w:hint="cs"/>
          <w:rtl/>
        </w:rPr>
      </w:pPr>
      <w:r>
        <w:rPr>
          <w:rtl/>
        </w:rPr>
        <w:br/>
      </w:r>
      <w:r>
        <w:rPr>
          <w:rFonts w:hint="cs"/>
          <w:b/>
          <w:bCs/>
          <w:u w:val="single"/>
          <w:rtl/>
        </w:rPr>
        <w:t>היו"ר אלי בן-מנחם:</w:t>
      </w:r>
    </w:p>
    <w:p w14:paraId="2472C207" w14:textId="77777777" w:rsidR="00000000" w:rsidRDefault="00DD24A4">
      <w:pPr>
        <w:pStyle w:val="a"/>
        <w:rPr>
          <w:rFonts w:hint="cs"/>
          <w:rtl/>
        </w:rPr>
      </w:pPr>
    </w:p>
    <w:p w14:paraId="618A5AC3" w14:textId="77777777" w:rsidR="00000000" w:rsidRDefault="00DD24A4">
      <w:pPr>
        <w:pStyle w:val="a"/>
        <w:rPr>
          <w:rFonts w:hint="cs"/>
          <w:rtl/>
        </w:rPr>
      </w:pPr>
      <w:r>
        <w:rPr>
          <w:rFonts w:hint="cs"/>
          <w:rtl/>
        </w:rPr>
        <w:t xml:space="preserve">אני מזמין את חבר כנסת משה כחלון. אני מאחל לך הצלחה כחבר כנסת חדש. האם </w:t>
      </w:r>
      <w:r>
        <w:rPr>
          <w:rFonts w:hint="cs"/>
          <w:rtl/>
        </w:rPr>
        <w:t>זה נאום הבכורה שלך?</w:t>
      </w:r>
    </w:p>
    <w:p w14:paraId="13C8CAFA" w14:textId="77777777" w:rsidR="00000000" w:rsidRDefault="00DD24A4">
      <w:pPr>
        <w:pStyle w:val="Speaker"/>
        <w:rPr>
          <w:rtl/>
        </w:rPr>
      </w:pPr>
      <w:r>
        <w:rPr>
          <w:rtl/>
        </w:rPr>
        <w:br/>
      </w:r>
      <w:bookmarkStart w:id="292" w:name="FS000001034T27_02_2003_21_44_10"/>
      <w:bookmarkEnd w:id="292"/>
      <w:r>
        <w:rPr>
          <w:rtl/>
        </w:rPr>
        <w:t>משה כחלון (הליכוד):</w:t>
      </w:r>
    </w:p>
    <w:p w14:paraId="191F8E06" w14:textId="77777777" w:rsidR="00000000" w:rsidRDefault="00DD24A4">
      <w:pPr>
        <w:pStyle w:val="a"/>
        <w:rPr>
          <w:rtl/>
        </w:rPr>
      </w:pPr>
    </w:p>
    <w:p w14:paraId="6A982E4E" w14:textId="77777777" w:rsidR="00000000" w:rsidRDefault="00DD24A4">
      <w:pPr>
        <w:pStyle w:val="a"/>
        <w:rPr>
          <w:rFonts w:hint="cs"/>
          <w:rtl/>
        </w:rPr>
      </w:pPr>
      <w:r>
        <w:rPr>
          <w:rFonts w:hint="cs"/>
          <w:rtl/>
        </w:rPr>
        <w:t xml:space="preserve">כן. </w:t>
      </w:r>
    </w:p>
    <w:p w14:paraId="6B355407" w14:textId="77777777" w:rsidR="00000000" w:rsidRDefault="00DD24A4">
      <w:pPr>
        <w:pStyle w:val="a"/>
        <w:rPr>
          <w:rFonts w:hint="cs"/>
          <w:rtl/>
        </w:rPr>
      </w:pPr>
      <w:r>
        <w:rPr>
          <w:rtl/>
        </w:rPr>
        <w:br/>
      </w:r>
      <w:r>
        <w:rPr>
          <w:rFonts w:hint="cs"/>
          <w:b/>
          <w:bCs/>
          <w:u w:val="single"/>
          <w:rtl/>
        </w:rPr>
        <w:t>היו"ר א' בן-מנחם:</w:t>
      </w:r>
    </w:p>
    <w:p w14:paraId="77E58DBF" w14:textId="77777777" w:rsidR="00000000" w:rsidRDefault="00DD24A4">
      <w:pPr>
        <w:pStyle w:val="a"/>
        <w:rPr>
          <w:rFonts w:hint="cs"/>
          <w:rtl/>
        </w:rPr>
      </w:pPr>
    </w:p>
    <w:p w14:paraId="3C7BC64F" w14:textId="77777777" w:rsidR="00000000" w:rsidRDefault="00DD24A4">
      <w:pPr>
        <w:pStyle w:val="a"/>
        <w:rPr>
          <w:rFonts w:hint="cs"/>
          <w:rtl/>
        </w:rPr>
      </w:pPr>
      <w:r>
        <w:rPr>
          <w:rFonts w:hint="cs"/>
          <w:rtl/>
        </w:rPr>
        <w:t xml:space="preserve">אני מבקש מחברי הכנסת שלא יפריעו, כי הנוהג הוא שחבר כנסת חדש </w:t>
      </w:r>
      <w:r>
        <w:rPr>
          <w:rtl/>
        </w:rPr>
        <w:t>–</w:t>
      </w:r>
      <w:r>
        <w:rPr>
          <w:rFonts w:hint="cs"/>
          <w:rtl/>
        </w:rPr>
        <w:t xml:space="preserve"> לא מפריעים לו בפעם הראשונה. יש לך חמש דקות. בבקשה.</w:t>
      </w:r>
    </w:p>
    <w:p w14:paraId="73738A28" w14:textId="77777777" w:rsidR="00000000" w:rsidRDefault="00DD24A4">
      <w:pPr>
        <w:pStyle w:val="SpeakerCon"/>
        <w:rPr>
          <w:rtl/>
        </w:rPr>
      </w:pPr>
      <w:r>
        <w:rPr>
          <w:rtl/>
        </w:rPr>
        <w:br/>
      </w:r>
      <w:bookmarkStart w:id="293" w:name="FS000001034T27_02_2003_21_44_55"/>
      <w:bookmarkEnd w:id="293"/>
      <w:r>
        <w:rPr>
          <w:rtl/>
        </w:rPr>
        <w:t>משה כחלון (הליכוד):</w:t>
      </w:r>
    </w:p>
    <w:p w14:paraId="328808FC" w14:textId="77777777" w:rsidR="00000000" w:rsidRDefault="00DD24A4">
      <w:pPr>
        <w:pStyle w:val="a"/>
        <w:rPr>
          <w:rtl/>
        </w:rPr>
      </w:pPr>
    </w:p>
    <w:p w14:paraId="27CD671E" w14:textId="77777777" w:rsidR="00000000" w:rsidRDefault="00DD24A4">
      <w:pPr>
        <w:pStyle w:val="a"/>
        <w:rPr>
          <w:rFonts w:hint="cs"/>
          <w:rtl/>
        </w:rPr>
      </w:pPr>
      <w:r>
        <w:rPr>
          <w:rFonts w:hint="cs"/>
          <w:rtl/>
        </w:rPr>
        <w:t>אדוני היושב-ראש, קודם כול ברכות גם לך.</w:t>
      </w:r>
    </w:p>
    <w:p w14:paraId="0DF9ACE3" w14:textId="77777777" w:rsidR="00000000" w:rsidRDefault="00DD24A4">
      <w:pPr>
        <w:pStyle w:val="a"/>
        <w:rPr>
          <w:rFonts w:hint="cs"/>
          <w:rtl/>
        </w:rPr>
      </w:pPr>
      <w:r>
        <w:rPr>
          <w:rtl/>
        </w:rPr>
        <w:br/>
      </w:r>
      <w:r>
        <w:rPr>
          <w:rFonts w:hint="cs"/>
          <w:b/>
          <w:bCs/>
          <w:u w:val="single"/>
          <w:rtl/>
        </w:rPr>
        <w:t>היו"ר אלי בן-מ</w:t>
      </w:r>
      <w:r>
        <w:rPr>
          <w:rFonts w:hint="cs"/>
          <w:b/>
          <w:bCs/>
          <w:u w:val="single"/>
          <w:rtl/>
        </w:rPr>
        <w:t>נחם:</w:t>
      </w:r>
    </w:p>
    <w:p w14:paraId="3E6A42C7" w14:textId="77777777" w:rsidR="00000000" w:rsidRDefault="00DD24A4">
      <w:pPr>
        <w:pStyle w:val="a"/>
        <w:rPr>
          <w:rFonts w:hint="cs"/>
          <w:rtl/>
        </w:rPr>
      </w:pPr>
    </w:p>
    <w:p w14:paraId="0D909C9F" w14:textId="77777777" w:rsidR="00000000" w:rsidRDefault="00DD24A4">
      <w:pPr>
        <w:pStyle w:val="a"/>
        <w:rPr>
          <w:rFonts w:hint="cs"/>
          <w:rtl/>
        </w:rPr>
      </w:pPr>
      <w:r>
        <w:rPr>
          <w:rFonts w:hint="cs"/>
          <w:rtl/>
        </w:rPr>
        <w:t>תודה.</w:t>
      </w:r>
    </w:p>
    <w:p w14:paraId="7FD52872" w14:textId="77777777" w:rsidR="00000000" w:rsidRDefault="00DD24A4">
      <w:pPr>
        <w:pStyle w:val="SpeakerCon"/>
        <w:rPr>
          <w:rtl/>
        </w:rPr>
      </w:pPr>
      <w:r>
        <w:rPr>
          <w:rtl/>
        </w:rPr>
        <w:br/>
      </w:r>
      <w:bookmarkStart w:id="294" w:name="FS000001034T27_02_2003_21_45_13"/>
      <w:bookmarkEnd w:id="294"/>
      <w:r>
        <w:rPr>
          <w:rtl/>
        </w:rPr>
        <w:t>משה כחלון (הליכוד):</w:t>
      </w:r>
    </w:p>
    <w:p w14:paraId="2F7D8F75" w14:textId="77777777" w:rsidR="00000000" w:rsidRDefault="00DD24A4">
      <w:pPr>
        <w:pStyle w:val="a"/>
        <w:rPr>
          <w:rtl/>
        </w:rPr>
      </w:pPr>
    </w:p>
    <w:p w14:paraId="7EF540A9" w14:textId="77777777" w:rsidR="00000000" w:rsidRDefault="00DD24A4">
      <w:pPr>
        <w:pStyle w:val="a"/>
        <w:rPr>
          <w:rFonts w:hint="cs"/>
          <w:rtl/>
        </w:rPr>
      </w:pPr>
      <w:r>
        <w:rPr>
          <w:rFonts w:hint="cs"/>
          <w:rtl/>
        </w:rPr>
        <w:t xml:space="preserve">כנסת נכבדה, הערב בעזרת השם תושבע ממשלה חדשה </w:t>
      </w:r>
      <w:r>
        <w:rPr>
          <w:rtl/>
        </w:rPr>
        <w:t>–</w:t>
      </w:r>
      <w:r>
        <w:rPr>
          <w:rFonts w:hint="cs"/>
          <w:rtl/>
        </w:rPr>
        <w:t xml:space="preserve"> הממשלה ה=30 בתולדות מדינת ישראל. המצב המדיני והכלכלי בפתח פעילותה של ממשלה זו מזכיר לנו יותר מאי-פעם, כי מדינת ישראל,  מדינת העם היהודי, חייבת להתקיים כמדינה ציונית. אבל המשך ק</w:t>
      </w:r>
      <w:r>
        <w:rPr>
          <w:rFonts w:hint="cs"/>
          <w:rtl/>
        </w:rPr>
        <w:t>יומה מותנה בפריחה ובשגשוג כלכליים וחברתיים לא פחות מאשר בחוזק ובביטחון מדיניים. הסוגיות החברתיות-הכלכליות נדחקות לשולי סדר-היום הפוליטי, ולמרות הצלחות מרשימות עדיין ההידרדרות החברתית נמשכת.</w:t>
      </w:r>
    </w:p>
    <w:p w14:paraId="21BE8656" w14:textId="77777777" w:rsidR="00000000" w:rsidRDefault="00DD24A4">
      <w:pPr>
        <w:pStyle w:val="a"/>
        <w:rPr>
          <w:rFonts w:hint="cs"/>
          <w:rtl/>
        </w:rPr>
      </w:pPr>
    </w:p>
    <w:p w14:paraId="25345D4C" w14:textId="77777777" w:rsidR="00000000" w:rsidRDefault="00DD24A4">
      <w:pPr>
        <w:pStyle w:val="a"/>
        <w:rPr>
          <w:rFonts w:hint="cs"/>
          <w:rtl/>
        </w:rPr>
      </w:pPr>
      <w:r>
        <w:rPr>
          <w:rFonts w:hint="cs"/>
          <w:rtl/>
        </w:rPr>
        <w:t xml:space="preserve">נכון ומוצדק הוא בעתות חירום לתת לסוגיות הביטחוניות עדיפות לאומית </w:t>
      </w:r>
      <w:r>
        <w:rPr>
          <w:rFonts w:hint="cs"/>
          <w:rtl/>
        </w:rPr>
        <w:t xml:space="preserve">גבוהה. אולם בעיות הביטחון של ישראל </w:t>
      </w:r>
      <w:r>
        <w:rPr>
          <w:rtl/>
        </w:rPr>
        <w:t>–</w:t>
      </w:r>
      <w:r>
        <w:rPr>
          <w:rFonts w:hint="cs"/>
          <w:rtl/>
        </w:rPr>
        <w:t xml:space="preserve"> אשר לא נראה לצערנו שייפתרו בקרוב </w:t>
      </w:r>
      <w:r>
        <w:rPr>
          <w:rtl/>
        </w:rPr>
        <w:t>–</w:t>
      </w:r>
      <w:r>
        <w:rPr>
          <w:rFonts w:hint="cs"/>
          <w:rtl/>
        </w:rPr>
        <w:t xml:space="preserve"> אינן סיבה מוצדקת להמשיך ולהימנע מהתמודדות עם בעיות חמורות לא פחות, הכלכלה והחברה בישראל. </w:t>
      </w:r>
    </w:p>
    <w:p w14:paraId="64EBEE18" w14:textId="77777777" w:rsidR="00000000" w:rsidRDefault="00DD24A4">
      <w:pPr>
        <w:pStyle w:val="a"/>
        <w:rPr>
          <w:rFonts w:hint="cs"/>
          <w:rtl/>
        </w:rPr>
      </w:pPr>
    </w:p>
    <w:p w14:paraId="4A1A057B" w14:textId="77777777" w:rsidR="00000000" w:rsidRDefault="00DD24A4">
      <w:pPr>
        <w:pStyle w:val="a"/>
        <w:rPr>
          <w:rFonts w:hint="cs"/>
          <w:rtl/>
        </w:rPr>
      </w:pPr>
      <w:r>
        <w:rPr>
          <w:rFonts w:hint="cs"/>
          <w:rtl/>
        </w:rPr>
        <w:t>אם בעבר דובר על פערים כלכליים, על ישראל השנייה, קווי עוני ובעיות בין מרכז לפריפריה, היום יש ב</w:t>
      </w:r>
      <w:r>
        <w:rPr>
          <w:rFonts w:hint="cs"/>
          <w:rtl/>
        </w:rPr>
        <w:t xml:space="preserve">ישראל, בפעם הראשונה, אנשים רעבים </w:t>
      </w:r>
      <w:r>
        <w:rPr>
          <w:rtl/>
        </w:rPr>
        <w:t>–</w:t>
      </w:r>
      <w:r>
        <w:rPr>
          <w:rFonts w:hint="cs"/>
          <w:rtl/>
        </w:rPr>
        <w:t xml:space="preserve"> לא עניים אלא רעבים ללחם. המציאות הכלכלית הרת-אסון והפערים בין עשירים לעניים מדליקים נורה אדומה, וראוי להתייחס לכך במלוא הרצינות. </w:t>
      </w:r>
    </w:p>
    <w:p w14:paraId="635115B3" w14:textId="77777777" w:rsidR="00000000" w:rsidRDefault="00DD24A4">
      <w:pPr>
        <w:pStyle w:val="a"/>
        <w:rPr>
          <w:rFonts w:hint="cs"/>
          <w:rtl/>
        </w:rPr>
      </w:pPr>
    </w:p>
    <w:p w14:paraId="38BA61F3" w14:textId="77777777" w:rsidR="00000000" w:rsidRDefault="00DD24A4">
      <w:pPr>
        <w:pStyle w:val="a"/>
        <w:rPr>
          <w:rFonts w:hint="cs"/>
          <w:rtl/>
        </w:rPr>
      </w:pPr>
      <w:r>
        <w:rPr>
          <w:rFonts w:hint="cs"/>
          <w:rtl/>
        </w:rPr>
        <w:t>קיים קשר עמוק בין חוסן חברתי וכלכלי לבין ביטחון. במקום שבו אנשים דואגים לפת לחמם ועוסקים ב</w:t>
      </w:r>
      <w:r>
        <w:rPr>
          <w:rFonts w:hint="cs"/>
          <w:rtl/>
        </w:rPr>
        <w:t xml:space="preserve">שאלות קיומיות אמיתיות </w:t>
      </w:r>
      <w:r>
        <w:rPr>
          <w:rtl/>
        </w:rPr>
        <w:t>–</w:t>
      </w:r>
      <w:r>
        <w:rPr>
          <w:rFonts w:hint="cs"/>
          <w:rtl/>
        </w:rPr>
        <w:t xml:space="preserve"> שם הביטחון נפגע; במקום שבו אין יציבות כלכלית </w:t>
      </w:r>
      <w:r>
        <w:rPr>
          <w:rtl/>
        </w:rPr>
        <w:t>–</w:t>
      </w:r>
      <w:r>
        <w:rPr>
          <w:rFonts w:hint="cs"/>
          <w:rtl/>
        </w:rPr>
        <w:t xml:space="preserve"> שם המורל הלאומי נרמס והיכולת לשמירה על הביטחון פוחתת; במקום שבו הפרנסה קשה </w:t>
      </w:r>
      <w:r>
        <w:rPr>
          <w:rtl/>
        </w:rPr>
        <w:t>–</w:t>
      </w:r>
      <w:r>
        <w:rPr>
          <w:rFonts w:hint="cs"/>
          <w:rtl/>
        </w:rPr>
        <w:t xml:space="preserve"> שם המלחמה באויבים מחוץ נפגמת והמשאבים שניתן להפנות להגנת המדינה פוחתים.</w:t>
      </w:r>
    </w:p>
    <w:p w14:paraId="614C6CA9" w14:textId="77777777" w:rsidR="00000000" w:rsidRDefault="00DD24A4">
      <w:pPr>
        <w:pStyle w:val="a"/>
        <w:rPr>
          <w:rFonts w:hint="cs"/>
          <w:rtl/>
        </w:rPr>
      </w:pPr>
    </w:p>
    <w:p w14:paraId="4BF170E0" w14:textId="77777777" w:rsidR="00000000" w:rsidRDefault="00DD24A4">
      <w:pPr>
        <w:pStyle w:val="a"/>
        <w:rPr>
          <w:rFonts w:hint="cs"/>
          <w:rtl/>
        </w:rPr>
      </w:pPr>
      <w:r>
        <w:rPr>
          <w:rFonts w:hint="cs"/>
          <w:rtl/>
        </w:rPr>
        <w:t>הגיע הזמן ליזום פעילות חברתית-כלכלי</w:t>
      </w:r>
      <w:r>
        <w:rPr>
          <w:rFonts w:hint="cs"/>
          <w:rtl/>
        </w:rPr>
        <w:t>ת נמרצת להוצאת החברה מהבוץ הכלכלי העמוק, ובמקביל להמשיך ביוזמות ביטחוניות-מדיניות ולהגיע להסדרים מדיניים אשר יבטיחו את ביטחונה של ישראל. במקום להתייחס למשאבים המיועדים לחברה ולכלכלה כמסכנים את המשאבים המיועדים לביטחון, אנו צריכים לראות אותם כמשלימים. ללא ח</w:t>
      </w:r>
      <w:r>
        <w:rPr>
          <w:rFonts w:hint="cs"/>
          <w:rtl/>
        </w:rPr>
        <w:t xml:space="preserve">ברה בריאה וכלכלה מבוססת ופורחת הנשענת על חינוך מתקדם ותודעה טכנולוגית כבסיס למורל הלאומי,  לא ניתן לדבר על ביטחון לאומי. </w:t>
      </w:r>
    </w:p>
    <w:p w14:paraId="08842748" w14:textId="77777777" w:rsidR="00000000" w:rsidRDefault="00DD24A4">
      <w:pPr>
        <w:pStyle w:val="a"/>
        <w:rPr>
          <w:rFonts w:hint="cs"/>
          <w:rtl/>
        </w:rPr>
      </w:pPr>
    </w:p>
    <w:p w14:paraId="50E3A9D5" w14:textId="77777777" w:rsidR="00000000" w:rsidRDefault="00DD24A4">
      <w:pPr>
        <w:pStyle w:val="a"/>
        <w:rPr>
          <w:rFonts w:hint="cs"/>
          <w:rtl/>
        </w:rPr>
      </w:pPr>
      <w:r>
        <w:rPr>
          <w:rFonts w:hint="cs"/>
          <w:rtl/>
        </w:rPr>
        <w:t xml:space="preserve">כמי שגדל במשפחה ברוכת ילדים בגבעת-אולגה, זכור לי לטובה פרויקט שיקום השכונות שיזם מנחם בגין, עליו השלום, אשר תרם במידה רבה לכך שהגעתי </w:t>
      </w:r>
      <w:r>
        <w:rPr>
          <w:rFonts w:hint="cs"/>
          <w:rtl/>
        </w:rPr>
        <w:t xml:space="preserve">לאן שהגעתי עד היום. אני רואה בכך הוכחה שאפשר וניתן להצליח בקידום החינוך, ההשכלה והמודעות החברתית כדי לקדם תשתית כלכלית יצרנית לצד איכות חיים גבוהה. לקחתי על עצמי משימה להקנות אותם ערכים גם לדור הבא, ועקרונות אלה ינחו אותי בפועלי בכנסת. </w:t>
      </w:r>
    </w:p>
    <w:p w14:paraId="48F71E74" w14:textId="77777777" w:rsidR="00000000" w:rsidRDefault="00DD24A4">
      <w:pPr>
        <w:pStyle w:val="a"/>
        <w:rPr>
          <w:rFonts w:hint="cs"/>
          <w:rtl/>
        </w:rPr>
      </w:pPr>
    </w:p>
    <w:p w14:paraId="4B582C52" w14:textId="77777777" w:rsidR="00000000" w:rsidRDefault="00DD24A4">
      <w:pPr>
        <w:pStyle w:val="a"/>
        <w:rPr>
          <w:rFonts w:hint="cs"/>
          <w:rtl/>
        </w:rPr>
      </w:pPr>
      <w:r>
        <w:rPr>
          <w:rFonts w:hint="cs"/>
          <w:rtl/>
        </w:rPr>
        <w:t>ברצוני לסיים בהבעת</w:t>
      </w:r>
      <w:r>
        <w:rPr>
          <w:rFonts w:hint="cs"/>
          <w:rtl/>
        </w:rPr>
        <w:t xml:space="preserve"> תודה אישית לשר עוזי לנדאו, המשמש לי כמודל לחיקוי בכל הקשור לשירות הציבור באופן המונחה על-ידי ערכים ועקרונות. נפלה בחלקי הזכות ללמוד מהישגיו ומניסיונו של השר לנדאו, אשר שינה את דפוס המחשבה ואופן הפעולה של המשרד לביטחון הפנים והביא לצמצום דרמטי של הפעילות ה</w:t>
      </w:r>
      <w:r>
        <w:rPr>
          <w:rFonts w:hint="cs"/>
          <w:rtl/>
        </w:rPr>
        <w:t>פלסטינית בירושלים המזרחית, לרגיעה ב"ימי  האדמה", לשיתוף פעולה ייחודי בין הממשל האמריקני והישראלי ועוד ועוד. תודה רבה.</w:t>
      </w:r>
    </w:p>
    <w:p w14:paraId="10A91A03" w14:textId="77777777" w:rsidR="00000000" w:rsidRDefault="00DD24A4">
      <w:pPr>
        <w:pStyle w:val="a"/>
        <w:rPr>
          <w:rFonts w:hint="cs"/>
          <w:rtl/>
        </w:rPr>
      </w:pPr>
      <w:r>
        <w:rPr>
          <w:rtl/>
        </w:rPr>
        <w:br/>
      </w:r>
      <w:r>
        <w:rPr>
          <w:rFonts w:hint="cs"/>
          <w:b/>
          <w:bCs/>
          <w:u w:val="single"/>
          <w:rtl/>
        </w:rPr>
        <w:t>היו"ר אלי בן-מנחם:</w:t>
      </w:r>
    </w:p>
    <w:p w14:paraId="42579EDC" w14:textId="77777777" w:rsidR="00000000" w:rsidRDefault="00DD24A4">
      <w:pPr>
        <w:pStyle w:val="a"/>
        <w:rPr>
          <w:rFonts w:hint="cs"/>
          <w:rtl/>
        </w:rPr>
      </w:pPr>
    </w:p>
    <w:p w14:paraId="3676397C" w14:textId="77777777" w:rsidR="00000000" w:rsidRDefault="00DD24A4">
      <w:pPr>
        <w:pStyle w:val="a"/>
        <w:rPr>
          <w:rFonts w:hint="cs"/>
          <w:rtl/>
        </w:rPr>
      </w:pPr>
      <w:r>
        <w:rPr>
          <w:rFonts w:hint="cs"/>
          <w:rtl/>
        </w:rPr>
        <w:t xml:space="preserve">תודה לחבר הכנסת משה כחלון. אני מזמין את חבר הכנסת אפרים סנה. מוקצבות לך שלוש דקות. אחריו </w:t>
      </w:r>
      <w:r>
        <w:rPr>
          <w:rtl/>
        </w:rPr>
        <w:t>–</w:t>
      </w:r>
      <w:r>
        <w:rPr>
          <w:rFonts w:hint="cs"/>
          <w:rtl/>
        </w:rPr>
        <w:t xml:space="preserve"> חבר הכנסת אליעזר זנדברג.</w:t>
      </w:r>
    </w:p>
    <w:p w14:paraId="70882289" w14:textId="77777777" w:rsidR="00000000" w:rsidRDefault="00DD24A4">
      <w:pPr>
        <w:pStyle w:val="a"/>
        <w:rPr>
          <w:rFonts w:hint="cs"/>
          <w:rtl/>
        </w:rPr>
      </w:pPr>
    </w:p>
    <w:p w14:paraId="31A1CF77" w14:textId="77777777" w:rsidR="00000000" w:rsidRDefault="00DD24A4">
      <w:pPr>
        <w:pStyle w:val="a"/>
        <w:rPr>
          <w:rFonts w:hint="cs"/>
          <w:rtl/>
        </w:rPr>
      </w:pPr>
      <w:bookmarkStart w:id="295" w:name="FS000000454T27_02_2003_21_59_46"/>
      <w:bookmarkEnd w:id="295"/>
      <w:r>
        <w:rPr>
          <w:rFonts w:hint="cs"/>
          <w:rtl/>
        </w:rPr>
        <w:t>חבר הכנסת סנה, חבר הכנסת משה כחלון דיבר כאן בפעם הראשונה. אני מבקש שתברך אותו, כפי שנהוג בכנסת.</w:t>
      </w:r>
    </w:p>
    <w:p w14:paraId="27A0DF13" w14:textId="77777777" w:rsidR="00000000" w:rsidRDefault="00DD24A4">
      <w:pPr>
        <w:pStyle w:val="Speaker"/>
        <w:rPr>
          <w:rtl/>
        </w:rPr>
      </w:pPr>
      <w:r>
        <w:rPr>
          <w:rtl/>
        </w:rPr>
        <w:br/>
      </w:r>
      <w:bookmarkStart w:id="296" w:name="FS000000454T27_02_2003_22_00_17"/>
      <w:bookmarkEnd w:id="296"/>
      <w:r>
        <w:rPr>
          <w:rtl/>
        </w:rPr>
        <w:t>אפרים סנה (העבודה-מימד):</w:t>
      </w:r>
    </w:p>
    <w:p w14:paraId="619AA362" w14:textId="77777777" w:rsidR="00000000" w:rsidRDefault="00DD24A4">
      <w:pPr>
        <w:pStyle w:val="a"/>
        <w:rPr>
          <w:rtl/>
        </w:rPr>
      </w:pPr>
    </w:p>
    <w:p w14:paraId="047ACB62" w14:textId="77777777" w:rsidR="00000000" w:rsidRDefault="00DD24A4">
      <w:pPr>
        <w:pStyle w:val="a"/>
        <w:rPr>
          <w:rFonts w:hint="cs"/>
          <w:rtl/>
        </w:rPr>
      </w:pPr>
      <w:r>
        <w:rPr>
          <w:rFonts w:hint="cs"/>
          <w:rtl/>
        </w:rPr>
        <w:t xml:space="preserve">אדוני היושב-ראש, חברי הכנסת, חובה נעימה היא לי לברך את חבר הכנסת משה כחלון. יש לנו אולי משהו מן המשותף </w:t>
      </w:r>
      <w:r>
        <w:rPr>
          <w:rtl/>
        </w:rPr>
        <w:t>–</w:t>
      </w:r>
      <w:r>
        <w:rPr>
          <w:rFonts w:hint="cs"/>
          <w:rtl/>
        </w:rPr>
        <w:t xml:space="preserve"> משה כחלון הוא מגבעת-אולגה, ו</w:t>
      </w:r>
      <w:r>
        <w:rPr>
          <w:rFonts w:hint="cs"/>
          <w:rtl/>
        </w:rPr>
        <w:t>אמי זיכרונה לברכה היתה רופאת ילדים בגבעת-אולגה, ולכן המקום מוכר לנו. היות שיצקת מים על ידיו של חבר הכנסת השר עוזי לנדאו, אני גם בטוח שתלמד ממנו את כל הדברים הטובים. אני מאחל לך הצלחה.</w:t>
      </w:r>
    </w:p>
    <w:p w14:paraId="75D92DD7" w14:textId="77777777" w:rsidR="00000000" w:rsidRDefault="00DD24A4">
      <w:pPr>
        <w:pStyle w:val="ac"/>
        <w:rPr>
          <w:rtl/>
        </w:rPr>
      </w:pPr>
      <w:r>
        <w:rPr>
          <w:rtl/>
        </w:rPr>
        <w:br/>
        <w:t>משה כחלון (הליכוד):</w:t>
      </w:r>
    </w:p>
    <w:p w14:paraId="27C076A3" w14:textId="77777777" w:rsidR="00000000" w:rsidRDefault="00DD24A4">
      <w:pPr>
        <w:pStyle w:val="a"/>
        <w:rPr>
          <w:rtl/>
        </w:rPr>
      </w:pPr>
    </w:p>
    <w:p w14:paraId="1D94037D" w14:textId="77777777" w:rsidR="00000000" w:rsidRDefault="00DD24A4">
      <w:pPr>
        <w:pStyle w:val="a"/>
        <w:rPr>
          <w:rFonts w:hint="cs"/>
          <w:rtl/>
        </w:rPr>
      </w:pPr>
      <w:r>
        <w:rPr>
          <w:rFonts w:hint="cs"/>
          <w:rtl/>
        </w:rPr>
        <w:t>תודה רבה.</w:t>
      </w:r>
    </w:p>
    <w:p w14:paraId="525695B2" w14:textId="77777777" w:rsidR="00000000" w:rsidRDefault="00DD24A4">
      <w:pPr>
        <w:pStyle w:val="ac"/>
        <w:rPr>
          <w:rtl/>
        </w:rPr>
      </w:pPr>
      <w:r>
        <w:rPr>
          <w:rtl/>
        </w:rPr>
        <w:br/>
        <w:t>צבי הנדל (</w:t>
      </w:r>
      <w:r>
        <w:rPr>
          <w:rFonts w:hint="cs"/>
          <w:rtl/>
        </w:rPr>
        <w:t xml:space="preserve">האיחוד הלאומי </w:t>
      </w:r>
      <w:r>
        <w:rPr>
          <w:rtl/>
        </w:rPr>
        <w:t>–</w:t>
      </w:r>
      <w:r>
        <w:rPr>
          <w:rFonts w:hint="cs"/>
          <w:rtl/>
        </w:rPr>
        <w:t xml:space="preserve"> ישראל ביתנו</w:t>
      </w:r>
      <w:r>
        <w:rPr>
          <w:rtl/>
        </w:rPr>
        <w:t>):</w:t>
      </w:r>
    </w:p>
    <w:p w14:paraId="5EB9ABD9" w14:textId="77777777" w:rsidR="00000000" w:rsidRDefault="00DD24A4">
      <w:pPr>
        <w:pStyle w:val="a"/>
        <w:rPr>
          <w:rtl/>
        </w:rPr>
      </w:pPr>
    </w:p>
    <w:p w14:paraId="14028A0A" w14:textId="77777777" w:rsidR="00000000" w:rsidRDefault="00DD24A4">
      <w:pPr>
        <w:pStyle w:val="a"/>
        <w:rPr>
          <w:rFonts w:hint="cs"/>
          <w:rtl/>
        </w:rPr>
      </w:pPr>
      <w:r>
        <w:rPr>
          <w:rFonts w:hint="cs"/>
          <w:rtl/>
        </w:rPr>
        <w:t xml:space="preserve">יש בו רק דברים טובים. </w:t>
      </w:r>
    </w:p>
    <w:p w14:paraId="40764BD1" w14:textId="77777777" w:rsidR="00000000" w:rsidRDefault="00DD24A4">
      <w:pPr>
        <w:pStyle w:val="SpeakerCon"/>
        <w:rPr>
          <w:rtl/>
        </w:rPr>
      </w:pPr>
      <w:r>
        <w:rPr>
          <w:rtl/>
        </w:rPr>
        <w:br/>
      </w:r>
      <w:bookmarkStart w:id="297" w:name="FS000000454T27_02_2003_22_03_03"/>
      <w:bookmarkEnd w:id="297"/>
      <w:r>
        <w:rPr>
          <w:rtl/>
        </w:rPr>
        <w:t>אפרים סנה (העבודה-מימד):</w:t>
      </w:r>
    </w:p>
    <w:p w14:paraId="154774E2" w14:textId="77777777" w:rsidR="00000000" w:rsidRDefault="00DD24A4">
      <w:pPr>
        <w:pStyle w:val="a"/>
        <w:rPr>
          <w:rtl/>
        </w:rPr>
      </w:pPr>
    </w:p>
    <w:p w14:paraId="715BC16A" w14:textId="77777777" w:rsidR="00000000" w:rsidRDefault="00DD24A4">
      <w:pPr>
        <w:pStyle w:val="a"/>
        <w:rPr>
          <w:rFonts w:hint="cs"/>
          <w:rtl/>
        </w:rPr>
      </w:pPr>
      <w:r>
        <w:rPr>
          <w:rFonts w:hint="cs"/>
          <w:rtl/>
        </w:rPr>
        <w:t xml:space="preserve">הרבה דברים טובים. חוץ מהדעות, הכול "פרפקט". </w:t>
      </w:r>
    </w:p>
    <w:p w14:paraId="6817EC00" w14:textId="77777777" w:rsidR="00000000" w:rsidRDefault="00DD24A4">
      <w:pPr>
        <w:pStyle w:val="a"/>
        <w:rPr>
          <w:rFonts w:hint="cs"/>
          <w:rtl/>
        </w:rPr>
      </w:pPr>
    </w:p>
    <w:p w14:paraId="78C5BCCC" w14:textId="77777777" w:rsidR="00000000" w:rsidRDefault="00DD24A4">
      <w:pPr>
        <w:pStyle w:val="a"/>
        <w:rPr>
          <w:rFonts w:hint="cs"/>
          <w:rtl/>
        </w:rPr>
      </w:pPr>
      <w:r>
        <w:rPr>
          <w:rFonts w:hint="cs"/>
          <w:rtl/>
        </w:rPr>
        <w:t>אדוני היושב-ראש, חברי הכנסת, הממשלה שתוצג פה היום לא מביאה לישראל, לצערנו, לא בשורה, לא ישועה ולא נחמה, כיוון שניתן להוציא את המדינה ממצבה הנוכחי רק בדרך שכול</w:t>
      </w:r>
      <w:r>
        <w:rPr>
          <w:rFonts w:hint="cs"/>
          <w:rtl/>
        </w:rPr>
        <w:t xml:space="preserve">לת לא רק מלחמה בטרור אלא גם יוזמה מדינית. בלי זה, לא נצא מהבוץ. </w:t>
      </w:r>
    </w:p>
    <w:p w14:paraId="54E8E787" w14:textId="77777777" w:rsidR="00000000" w:rsidRDefault="00DD24A4">
      <w:pPr>
        <w:pStyle w:val="a"/>
        <w:rPr>
          <w:rFonts w:hint="cs"/>
          <w:rtl/>
        </w:rPr>
      </w:pPr>
    </w:p>
    <w:p w14:paraId="060704FB" w14:textId="77777777" w:rsidR="00000000" w:rsidRDefault="00DD24A4">
      <w:pPr>
        <w:pStyle w:val="a"/>
        <w:rPr>
          <w:rFonts w:hint="cs"/>
          <w:rtl/>
        </w:rPr>
      </w:pPr>
      <w:r>
        <w:rPr>
          <w:rFonts w:hint="cs"/>
          <w:rtl/>
        </w:rPr>
        <w:t xml:space="preserve">והרכב הממשלה, העובדה ש=13 מתוך 68 חברי הקואליציה נמנים עם הימין הקיצוני, מונע ממנה לעשות כל מעשה מדיני חיובי. </w:t>
      </w:r>
    </w:p>
    <w:p w14:paraId="5656C9FA" w14:textId="77777777" w:rsidR="00000000" w:rsidRDefault="00DD24A4">
      <w:pPr>
        <w:pStyle w:val="a"/>
        <w:rPr>
          <w:rFonts w:hint="cs"/>
          <w:rtl/>
        </w:rPr>
      </w:pPr>
    </w:p>
    <w:p w14:paraId="5A8F6FE2" w14:textId="77777777" w:rsidR="00000000" w:rsidRDefault="00DD24A4">
      <w:pPr>
        <w:pStyle w:val="a"/>
        <w:rPr>
          <w:rFonts w:hint="cs"/>
          <w:rtl/>
        </w:rPr>
      </w:pPr>
      <w:r>
        <w:rPr>
          <w:rFonts w:hint="cs"/>
          <w:rtl/>
        </w:rPr>
        <w:t xml:space="preserve">כבר היום אני יודע </w:t>
      </w:r>
      <w:r>
        <w:rPr>
          <w:rtl/>
        </w:rPr>
        <w:t>–</w:t>
      </w:r>
      <w:r>
        <w:rPr>
          <w:rFonts w:hint="cs"/>
          <w:rtl/>
        </w:rPr>
        <w:t xml:space="preserve"> כולנו יודעים </w:t>
      </w:r>
      <w:r>
        <w:rPr>
          <w:rtl/>
        </w:rPr>
        <w:t>–</w:t>
      </w:r>
      <w:r>
        <w:rPr>
          <w:rFonts w:hint="cs"/>
          <w:rtl/>
        </w:rPr>
        <w:t xml:space="preserve"> שצוות שמינה ראש הממשלה הציג 100 תיקונים למפ</w:t>
      </w:r>
      <w:r>
        <w:rPr>
          <w:rFonts w:hint="cs"/>
          <w:rtl/>
        </w:rPr>
        <w:t xml:space="preserve">ת הדרכים. עשרה תיקונים </w:t>
      </w:r>
      <w:r>
        <w:rPr>
          <w:rtl/>
        </w:rPr>
        <w:t>–</w:t>
      </w:r>
      <w:r>
        <w:rPr>
          <w:rFonts w:hint="cs"/>
          <w:rtl/>
        </w:rPr>
        <w:t xml:space="preserve"> אני מבין; 100 תיקונים מגישים כאשר לא רוצים לקבל דבר. וסופה של המפה הזאת, שהיא תצטרף אל תוכנית טנט ותוכנית מיצ'ל ותהיה עוד נייר אחד בספרייה הגדולה של ההסכמים וההצעות, וכל זה למה? כיוון שאין בממשלה הזאת רצון פוליטי אמיתי להגיע להסכם.</w:t>
      </w:r>
      <w:r>
        <w:rPr>
          <w:rFonts w:hint="cs"/>
          <w:rtl/>
        </w:rPr>
        <w:t xml:space="preserve"> </w:t>
      </w:r>
    </w:p>
    <w:p w14:paraId="4BC418CD" w14:textId="77777777" w:rsidR="00000000" w:rsidRDefault="00DD24A4">
      <w:pPr>
        <w:pStyle w:val="a"/>
        <w:rPr>
          <w:rFonts w:hint="cs"/>
          <w:rtl/>
        </w:rPr>
      </w:pPr>
      <w:r>
        <w:rPr>
          <w:rtl/>
        </w:rPr>
        <w:br/>
      </w:r>
      <w:r>
        <w:rPr>
          <w:rFonts w:hint="cs"/>
          <w:rtl/>
        </w:rPr>
        <w:t xml:space="preserve">     </w:t>
      </w:r>
      <w:r>
        <w:rPr>
          <w:rFonts w:hint="cs"/>
          <w:rtl/>
        </w:rPr>
        <w:tab/>
        <w:t>מפת דרכים תמיד מוליכה למקום כלשהו,  ליעד של הסכם, שאליו ההרכב הזה איננו רוצה להגיע. בלא התקדמות מדינית אין שום סיכוי, שום סיכוי, לאיזו הקלה כלכלית; לא שיפור כלכלי, הקלה כלכלית. אמר את זה הנגיד לשעבר פרנקל, אבל יודעים את זה גם אנשים שהבנתם בכלכלה פ</w:t>
      </w:r>
      <w:r>
        <w:rPr>
          <w:rFonts w:hint="cs"/>
          <w:rtl/>
        </w:rPr>
        <w:t xml:space="preserve">חותה מזו של פרופסור יעקב פרנקל. כל אדם היום יודע, שאם לא תהיה תזוזה מדינית, לא תשתפר הכלכלה. כך שגם הכלכלה בממשלה זו, בהרכב זה, נידונה להמשך הקיפאון וההידרדרות. </w:t>
      </w:r>
    </w:p>
    <w:p w14:paraId="3CF8594C" w14:textId="77777777" w:rsidR="00000000" w:rsidRDefault="00DD24A4">
      <w:pPr>
        <w:pStyle w:val="a"/>
        <w:rPr>
          <w:rFonts w:hint="cs"/>
          <w:rtl/>
        </w:rPr>
      </w:pPr>
    </w:p>
    <w:p w14:paraId="1E8696DF" w14:textId="77777777" w:rsidR="00000000" w:rsidRDefault="00DD24A4">
      <w:pPr>
        <w:pStyle w:val="a"/>
        <w:rPr>
          <w:rFonts w:hint="cs"/>
          <w:rtl/>
        </w:rPr>
      </w:pPr>
      <w:r>
        <w:rPr>
          <w:rFonts w:hint="cs"/>
          <w:rtl/>
        </w:rPr>
        <w:t>הממשלה הזאת, חוששני, תרחיב התנחלויות ותפנק אותן. אם השר אפי איתם הוא שר השיכון, אני כמוכם מנח</w:t>
      </w:r>
      <w:r>
        <w:rPr>
          <w:rFonts w:hint="cs"/>
          <w:rtl/>
        </w:rPr>
        <w:t>ש איפה הוא יבנה ובזול, בזול על חשבון אלה שאין להם.</w:t>
      </w:r>
    </w:p>
    <w:p w14:paraId="2C56AFD2" w14:textId="77777777" w:rsidR="00000000" w:rsidRDefault="00DD24A4">
      <w:pPr>
        <w:pStyle w:val="a"/>
        <w:ind w:left="720" w:firstLine="720"/>
        <w:rPr>
          <w:rFonts w:hint="cs"/>
          <w:rtl/>
        </w:rPr>
      </w:pPr>
    </w:p>
    <w:p w14:paraId="14A3D7B8" w14:textId="77777777" w:rsidR="00000000" w:rsidRDefault="00DD24A4">
      <w:pPr>
        <w:pStyle w:val="ac"/>
        <w:rPr>
          <w:rtl/>
        </w:rPr>
      </w:pPr>
      <w:r>
        <w:rPr>
          <w:rFonts w:hint="eastAsia"/>
          <w:rtl/>
        </w:rPr>
        <w:t>צבי</w:t>
      </w:r>
      <w:r>
        <w:rPr>
          <w:rtl/>
        </w:rPr>
        <w:t xml:space="preserve"> הנדל (</w:t>
      </w:r>
      <w:r>
        <w:rPr>
          <w:rFonts w:hint="cs"/>
          <w:rtl/>
        </w:rPr>
        <w:t>האיחוד ה</w:t>
      </w:r>
      <w:r>
        <w:rPr>
          <w:rtl/>
        </w:rPr>
        <w:t>ל</w:t>
      </w:r>
      <w:r>
        <w:rPr>
          <w:rFonts w:hint="cs"/>
          <w:rtl/>
        </w:rPr>
        <w:t xml:space="preserve">אומי </w:t>
      </w:r>
      <w:r>
        <w:rPr>
          <w:rtl/>
        </w:rPr>
        <w:t>–</w:t>
      </w:r>
      <w:r>
        <w:rPr>
          <w:rFonts w:hint="cs"/>
          <w:rtl/>
        </w:rPr>
        <w:t xml:space="preserve"> ישראל ביתנו</w:t>
      </w:r>
      <w:r>
        <w:rPr>
          <w:rtl/>
        </w:rPr>
        <w:t>):</w:t>
      </w:r>
    </w:p>
    <w:p w14:paraId="6C976BCF" w14:textId="77777777" w:rsidR="00000000" w:rsidRDefault="00DD24A4">
      <w:pPr>
        <w:pStyle w:val="a"/>
        <w:rPr>
          <w:rFonts w:hint="cs"/>
          <w:rtl/>
        </w:rPr>
      </w:pPr>
    </w:p>
    <w:p w14:paraId="080FC65C" w14:textId="77777777" w:rsidR="00000000" w:rsidRDefault="00DD24A4">
      <w:pPr>
        <w:pStyle w:val="a"/>
        <w:rPr>
          <w:rFonts w:hint="cs"/>
          <w:rtl/>
        </w:rPr>
      </w:pPr>
      <w:r>
        <w:rPr>
          <w:rFonts w:hint="cs"/>
          <w:rtl/>
        </w:rPr>
        <w:t>תסיתו, תסיתו. תמשיכו להסית. בזה אתם מומחים.</w:t>
      </w:r>
    </w:p>
    <w:p w14:paraId="60396919" w14:textId="77777777" w:rsidR="00000000" w:rsidRDefault="00DD24A4">
      <w:pPr>
        <w:pStyle w:val="a"/>
        <w:rPr>
          <w:rFonts w:hint="cs"/>
          <w:rtl/>
        </w:rPr>
      </w:pPr>
    </w:p>
    <w:p w14:paraId="1581CE55" w14:textId="77777777" w:rsidR="00000000" w:rsidRDefault="00DD24A4">
      <w:pPr>
        <w:pStyle w:val="Speaker"/>
        <w:rPr>
          <w:rtl/>
        </w:rPr>
      </w:pPr>
      <w:bookmarkStart w:id="298" w:name="FS000000454T27_02_2003_21_30_45"/>
      <w:bookmarkEnd w:id="298"/>
      <w:r>
        <w:rPr>
          <w:rFonts w:hint="eastAsia"/>
          <w:rtl/>
        </w:rPr>
        <w:t>אפרים</w:t>
      </w:r>
      <w:r>
        <w:rPr>
          <w:rtl/>
        </w:rPr>
        <w:t xml:space="preserve"> סנה (העבודה-מימד):</w:t>
      </w:r>
    </w:p>
    <w:p w14:paraId="2FD55C16" w14:textId="77777777" w:rsidR="00000000" w:rsidRDefault="00DD24A4">
      <w:pPr>
        <w:pStyle w:val="a"/>
        <w:rPr>
          <w:rFonts w:hint="cs"/>
          <w:rtl/>
        </w:rPr>
      </w:pPr>
    </w:p>
    <w:p w14:paraId="273A7D3A" w14:textId="77777777" w:rsidR="00000000" w:rsidRDefault="00DD24A4">
      <w:pPr>
        <w:pStyle w:val="a"/>
        <w:rPr>
          <w:rFonts w:hint="cs"/>
          <w:rtl/>
        </w:rPr>
      </w:pPr>
      <w:r>
        <w:rPr>
          <w:rFonts w:hint="cs"/>
          <w:rtl/>
        </w:rPr>
        <w:t xml:space="preserve">אני מסית? אני חושב שזה דבר רע לעם ישראל. </w:t>
      </w:r>
    </w:p>
    <w:p w14:paraId="09E2ED9E" w14:textId="77777777" w:rsidR="00000000" w:rsidRDefault="00DD24A4">
      <w:pPr>
        <w:pStyle w:val="a"/>
        <w:ind w:firstLine="0"/>
        <w:rPr>
          <w:rFonts w:hint="cs"/>
          <w:rtl/>
        </w:rPr>
      </w:pPr>
    </w:p>
    <w:p w14:paraId="61C28E2E" w14:textId="77777777" w:rsidR="00000000" w:rsidRDefault="00DD24A4">
      <w:pPr>
        <w:pStyle w:val="ac"/>
        <w:rPr>
          <w:rtl/>
        </w:rPr>
      </w:pPr>
      <w:r>
        <w:rPr>
          <w:rFonts w:hint="eastAsia"/>
          <w:rtl/>
        </w:rPr>
        <w:t>אלי</w:t>
      </w:r>
      <w:r>
        <w:rPr>
          <w:rtl/>
        </w:rPr>
        <w:t xml:space="preserve"> אפללו (הליכוד):</w:t>
      </w:r>
    </w:p>
    <w:p w14:paraId="7FD554FF" w14:textId="77777777" w:rsidR="00000000" w:rsidRDefault="00DD24A4">
      <w:pPr>
        <w:pStyle w:val="a"/>
        <w:rPr>
          <w:rFonts w:hint="cs"/>
          <w:rtl/>
        </w:rPr>
      </w:pPr>
    </w:p>
    <w:p w14:paraId="362AB61F" w14:textId="77777777" w:rsidR="00000000" w:rsidRDefault="00DD24A4">
      <w:pPr>
        <w:pStyle w:val="a"/>
        <w:rPr>
          <w:rFonts w:hint="cs"/>
          <w:rtl/>
        </w:rPr>
      </w:pPr>
      <w:r>
        <w:rPr>
          <w:rFonts w:hint="cs"/>
          <w:rtl/>
        </w:rPr>
        <w:t>כשהייתם בקואליציה זה היה טוב</w:t>
      </w:r>
      <w:r>
        <w:rPr>
          <w:rFonts w:hint="cs"/>
          <w:rtl/>
        </w:rPr>
        <w:t xml:space="preserve"> לעם ישראל?</w:t>
      </w:r>
    </w:p>
    <w:p w14:paraId="1F9983ED" w14:textId="77777777" w:rsidR="00000000" w:rsidRDefault="00DD24A4">
      <w:pPr>
        <w:pStyle w:val="a"/>
        <w:rPr>
          <w:rFonts w:hint="cs"/>
          <w:rtl/>
        </w:rPr>
      </w:pPr>
    </w:p>
    <w:p w14:paraId="5F66EB92" w14:textId="77777777" w:rsidR="00000000" w:rsidRDefault="00DD24A4">
      <w:pPr>
        <w:pStyle w:val="SpeakerCon"/>
        <w:rPr>
          <w:rtl/>
        </w:rPr>
      </w:pPr>
      <w:bookmarkStart w:id="299" w:name="FS000000454T27_02_2003_21_31_53C"/>
      <w:bookmarkEnd w:id="299"/>
      <w:r>
        <w:rPr>
          <w:rFonts w:hint="eastAsia"/>
          <w:rtl/>
        </w:rPr>
        <w:t>אפרים</w:t>
      </w:r>
      <w:r>
        <w:rPr>
          <w:rtl/>
        </w:rPr>
        <w:t xml:space="preserve"> סנה (העבודה-מימד):</w:t>
      </w:r>
    </w:p>
    <w:p w14:paraId="0A681D07" w14:textId="77777777" w:rsidR="00000000" w:rsidRDefault="00DD24A4">
      <w:pPr>
        <w:pStyle w:val="a"/>
        <w:rPr>
          <w:rFonts w:hint="cs"/>
          <w:rtl/>
        </w:rPr>
      </w:pPr>
    </w:p>
    <w:p w14:paraId="572E58FA" w14:textId="77777777" w:rsidR="00000000" w:rsidRDefault="00DD24A4">
      <w:pPr>
        <w:pStyle w:val="a"/>
        <w:rPr>
          <w:rFonts w:hint="cs"/>
          <w:rtl/>
        </w:rPr>
      </w:pPr>
      <w:r>
        <w:rPr>
          <w:rFonts w:hint="cs"/>
          <w:rtl/>
        </w:rPr>
        <w:t xml:space="preserve"> כשהיינו בקואליציה שאנחנו שלטנו בה, אנחנו בלמנו את התרחבות ההתנחלויות. בהעדר בלם בקואליציה הזאת, תהיה יותר בנייה ויהיה יותר ערבוב של אוכלוסיות ויותר קושי בהפרדה. </w:t>
      </w:r>
    </w:p>
    <w:p w14:paraId="28185AF2" w14:textId="77777777" w:rsidR="00000000" w:rsidRDefault="00DD24A4">
      <w:pPr>
        <w:pStyle w:val="a"/>
        <w:rPr>
          <w:rFonts w:hint="cs"/>
          <w:rtl/>
        </w:rPr>
      </w:pPr>
    </w:p>
    <w:p w14:paraId="4965AD83" w14:textId="77777777" w:rsidR="00000000" w:rsidRDefault="00DD24A4">
      <w:pPr>
        <w:pStyle w:val="ac"/>
        <w:rPr>
          <w:rtl/>
        </w:rPr>
      </w:pPr>
      <w:r>
        <w:rPr>
          <w:rtl/>
        </w:rPr>
        <w:t>יחיאל חזן (הליכוד):</w:t>
      </w:r>
    </w:p>
    <w:p w14:paraId="5CBE4BE3" w14:textId="77777777" w:rsidR="00000000" w:rsidRDefault="00DD24A4">
      <w:pPr>
        <w:pStyle w:val="a"/>
        <w:rPr>
          <w:rtl/>
        </w:rPr>
      </w:pPr>
    </w:p>
    <w:p w14:paraId="0B722061" w14:textId="77777777" w:rsidR="00000000" w:rsidRDefault="00DD24A4">
      <w:pPr>
        <w:pStyle w:val="a"/>
        <w:rPr>
          <w:rFonts w:hint="cs"/>
          <w:rtl/>
        </w:rPr>
      </w:pPr>
      <w:r>
        <w:rPr>
          <w:rFonts w:hint="cs"/>
          <w:rtl/>
        </w:rPr>
        <w:t>כן ירבו, כן ירבו המתיישבים ביש"ע</w:t>
      </w:r>
      <w:r>
        <w:rPr>
          <w:rFonts w:hint="cs"/>
          <w:rtl/>
        </w:rPr>
        <w:t xml:space="preserve">. </w:t>
      </w:r>
    </w:p>
    <w:p w14:paraId="3450E5B5" w14:textId="77777777" w:rsidR="00000000" w:rsidRDefault="00DD24A4">
      <w:pPr>
        <w:pStyle w:val="a"/>
        <w:ind w:firstLine="0"/>
        <w:rPr>
          <w:rFonts w:hint="cs"/>
          <w:rtl/>
        </w:rPr>
      </w:pPr>
    </w:p>
    <w:p w14:paraId="1E891AA3" w14:textId="77777777" w:rsidR="00000000" w:rsidRDefault="00DD24A4">
      <w:pPr>
        <w:pStyle w:val="a"/>
        <w:ind w:firstLine="0"/>
        <w:rPr>
          <w:rFonts w:hint="cs"/>
          <w:b/>
          <w:bCs/>
          <w:u w:val="single"/>
          <w:rtl/>
        </w:rPr>
      </w:pPr>
      <w:r>
        <w:rPr>
          <w:rFonts w:hint="cs"/>
          <w:b/>
          <w:bCs/>
          <w:u w:val="single"/>
          <w:rtl/>
        </w:rPr>
        <w:t>היו"ר אלי בן-מנחם:</w:t>
      </w:r>
    </w:p>
    <w:p w14:paraId="0CCF9671" w14:textId="77777777" w:rsidR="00000000" w:rsidRDefault="00DD24A4">
      <w:pPr>
        <w:pStyle w:val="a"/>
        <w:ind w:firstLine="0"/>
        <w:rPr>
          <w:rFonts w:hint="cs"/>
          <w:b/>
          <w:bCs/>
          <w:u w:val="single"/>
          <w:rtl/>
        </w:rPr>
      </w:pPr>
    </w:p>
    <w:p w14:paraId="12CB1B82" w14:textId="77777777" w:rsidR="00000000" w:rsidRDefault="00DD24A4">
      <w:pPr>
        <w:pStyle w:val="a"/>
        <w:ind w:firstLine="0"/>
        <w:rPr>
          <w:rFonts w:hint="cs"/>
          <w:rtl/>
        </w:rPr>
      </w:pPr>
      <w:r>
        <w:rPr>
          <w:rFonts w:hint="cs"/>
          <w:rtl/>
        </w:rPr>
        <w:tab/>
        <w:t xml:space="preserve">חבר הכנסת סנה, אני מבקש שתתקדם לסיום כי זמנך עבר. </w:t>
      </w:r>
    </w:p>
    <w:p w14:paraId="14EB1562" w14:textId="77777777" w:rsidR="00000000" w:rsidRDefault="00DD24A4">
      <w:pPr>
        <w:pStyle w:val="a"/>
        <w:ind w:firstLine="0"/>
        <w:rPr>
          <w:rFonts w:hint="cs"/>
          <w:rtl/>
        </w:rPr>
      </w:pPr>
    </w:p>
    <w:p w14:paraId="19A00B33" w14:textId="77777777" w:rsidR="00000000" w:rsidRDefault="00DD24A4">
      <w:pPr>
        <w:pStyle w:val="SpeakerCon"/>
        <w:rPr>
          <w:rtl/>
        </w:rPr>
      </w:pPr>
      <w:bookmarkStart w:id="300" w:name="FS000000454T27_02_2003_21_38_51C"/>
      <w:bookmarkEnd w:id="300"/>
      <w:r>
        <w:rPr>
          <w:rtl/>
        </w:rPr>
        <w:br w:type="page"/>
        <w:t>אפרים סנה (העבודה-מימד):</w:t>
      </w:r>
    </w:p>
    <w:p w14:paraId="2BDA58A7" w14:textId="77777777" w:rsidR="00000000" w:rsidRDefault="00DD24A4">
      <w:pPr>
        <w:pStyle w:val="a"/>
        <w:rPr>
          <w:rtl/>
        </w:rPr>
      </w:pPr>
    </w:p>
    <w:p w14:paraId="7287D030" w14:textId="77777777" w:rsidR="00000000" w:rsidRDefault="00DD24A4">
      <w:pPr>
        <w:pStyle w:val="a"/>
        <w:rPr>
          <w:rFonts w:hint="cs"/>
          <w:rtl/>
        </w:rPr>
      </w:pPr>
      <w:r>
        <w:rPr>
          <w:rFonts w:hint="cs"/>
          <w:rtl/>
        </w:rPr>
        <w:t>לכן הממשלה הזאת - והקריאות האלה רק מאשרות את מה שאני אומר - תרחיב את ההתנחלויות ותפנק את יושביהן על חשבון כלל עם ישראל. אך סופכם שתהיו במסלול התנגשות עם</w:t>
      </w:r>
      <w:r>
        <w:rPr>
          <w:rFonts w:hint="cs"/>
          <w:rtl/>
        </w:rPr>
        <w:t xml:space="preserve"> הבוחרים שלכם. הבוחרים שלכם לא יישאו את האפליה הזאת, יבינו שהכלכלה תקועה בגלל קיפאון מדיני, והם יהיו אלה שבסוף יבואו אתכם חשבון.</w:t>
      </w:r>
    </w:p>
    <w:p w14:paraId="5F4AB341" w14:textId="77777777" w:rsidR="00000000" w:rsidRDefault="00DD24A4">
      <w:pPr>
        <w:pStyle w:val="a"/>
        <w:rPr>
          <w:rFonts w:hint="cs"/>
          <w:rtl/>
        </w:rPr>
      </w:pPr>
    </w:p>
    <w:p w14:paraId="4FCB9B28" w14:textId="77777777" w:rsidR="00000000" w:rsidRDefault="00DD24A4">
      <w:pPr>
        <w:pStyle w:val="ac"/>
        <w:rPr>
          <w:rtl/>
        </w:rPr>
      </w:pPr>
      <w:r>
        <w:rPr>
          <w:rFonts w:hint="eastAsia"/>
          <w:rtl/>
        </w:rPr>
        <w:t>אלי</w:t>
      </w:r>
      <w:r>
        <w:rPr>
          <w:rtl/>
        </w:rPr>
        <w:t xml:space="preserve"> אפללו (הליכוד):</w:t>
      </w:r>
    </w:p>
    <w:p w14:paraId="510C1F81" w14:textId="77777777" w:rsidR="00000000" w:rsidRDefault="00DD24A4">
      <w:pPr>
        <w:pStyle w:val="a"/>
        <w:rPr>
          <w:rFonts w:hint="cs"/>
          <w:rtl/>
        </w:rPr>
      </w:pPr>
    </w:p>
    <w:p w14:paraId="592166C3" w14:textId="77777777" w:rsidR="00000000" w:rsidRDefault="00DD24A4">
      <w:pPr>
        <w:pStyle w:val="a"/>
        <w:rPr>
          <w:rFonts w:hint="cs"/>
          <w:rtl/>
        </w:rPr>
      </w:pPr>
      <w:r>
        <w:rPr>
          <w:rFonts w:hint="cs"/>
          <w:rtl/>
        </w:rPr>
        <w:t>זה מה שקרה לכם עם הבוחרים שלכם.</w:t>
      </w:r>
    </w:p>
    <w:p w14:paraId="71702AF1" w14:textId="77777777" w:rsidR="00000000" w:rsidRDefault="00DD24A4">
      <w:pPr>
        <w:pStyle w:val="a"/>
        <w:ind w:firstLine="0"/>
        <w:rPr>
          <w:rFonts w:hint="cs"/>
          <w:rtl/>
        </w:rPr>
      </w:pPr>
    </w:p>
    <w:p w14:paraId="772C5329" w14:textId="77777777" w:rsidR="00000000" w:rsidRDefault="00DD24A4">
      <w:pPr>
        <w:pStyle w:val="a"/>
        <w:ind w:firstLine="0"/>
        <w:rPr>
          <w:rFonts w:hint="cs"/>
          <w:rtl/>
        </w:rPr>
      </w:pPr>
      <w:r>
        <w:rPr>
          <w:rFonts w:hint="cs"/>
          <w:b/>
          <w:bCs/>
          <w:u w:val="single"/>
          <w:rtl/>
        </w:rPr>
        <w:t>היו"ר אלי בן-מנחם:</w:t>
      </w:r>
    </w:p>
    <w:p w14:paraId="7A7F5695" w14:textId="77777777" w:rsidR="00000000" w:rsidRDefault="00DD24A4">
      <w:pPr>
        <w:pStyle w:val="a"/>
        <w:ind w:firstLine="0"/>
        <w:rPr>
          <w:rFonts w:hint="cs"/>
          <w:rtl/>
        </w:rPr>
      </w:pPr>
    </w:p>
    <w:p w14:paraId="02299ABA" w14:textId="77777777" w:rsidR="00000000" w:rsidRDefault="00DD24A4">
      <w:pPr>
        <w:pStyle w:val="a"/>
        <w:ind w:firstLine="0"/>
        <w:rPr>
          <w:rFonts w:hint="cs"/>
          <w:rtl/>
        </w:rPr>
      </w:pPr>
      <w:r>
        <w:rPr>
          <w:rFonts w:hint="cs"/>
          <w:rtl/>
        </w:rPr>
        <w:tab/>
        <w:t>תודה רבה לחבר הכנסת אפרים סנה. אני מזמין את חבר הכנ</w:t>
      </w:r>
      <w:r>
        <w:rPr>
          <w:rFonts w:hint="cs"/>
          <w:rtl/>
        </w:rPr>
        <w:t xml:space="preserve">סת מודי זנדברג. אני מאחל לך הצלחה בתפקיד החדש כשר. אחריו </w:t>
      </w:r>
      <w:r>
        <w:rPr>
          <w:rtl/>
        </w:rPr>
        <w:t>–</w:t>
      </w:r>
      <w:r>
        <w:rPr>
          <w:rFonts w:hint="cs"/>
          <w:rtl/>
        </w:rPr>
        <w:t xml:space="preserve"> חבר הכנסת נסים דהן. חבר הכנסת זנדברג, יש לך ארבע דקות. בבקשה.</w:t>
      </w:r>
    </w:p>
    <w:p w14:paraId="11218A25" w14:textId="77777777" w:rsidR="00000000" w:rsidRDefault="00DD24A4">
      <w:pPr>
        <w:pStyle w:val="a"/>
        <w:ind w:firstLine="0"/>
        <w:rPr>
          <w:rFonts w:hint="cs"/>
          <w:rtl/>
        </w:rPr>
      </w:pPr>
    </w:p>
    <w:p w14:paraId="4EBD663D" w14:textId="77777777" w:rsidR="00000000" w:rsidRDefault="00DD24A4">
      <w:pPr>
        <w:pStyle w:val="Speaker"/>
        <w:rPr>
          <w:rtl/>
        </w:rPr>
      </w:pPr>
      <w:bookmarkStart w:id="301" w:name="FS000000567T27_02_2003_21_44_00"/>
      <w:bookmarkEnd w:id="301"/>
      <w:r>
        <w:rPr>
          <w:rFonts w:hint="eastAsia"/>
          <w:rtl/>
        </w:rPr>
        <w:t>אליעזר</w:t>
      </w:r>
      <w:r>
        <w:rPr>
          <w:rtl/>
        </w:rPr>
        <w:t xml:space="preserve"> זנדברג (שינוי):</w:t>
      </w:r>
    </w:p>
    <w:p w14:paraId="530816DD" w14:textId="77777777" w:rsidR="00000000" w:rsidRDefault="00DD24A4">
      <w:pPr>
        <w:pStyle w:val="a"/>
        <w:rPr>
          <w:rFonts w:hint="cs"/>
          <w:rtl/>
        </w:rPr>
      </w:pPr>
    </w:p>
    <w:p w14:paraId="7861FAEB" w14:textId="77777777" w:rsidR="00000000" w:rsidRDefault="00DD24A4">
      <w:pPr>
        <w:pStyle w:val="a"/>
        <w:rPr>
          <w:rFonts w:hint="cs"/>
          <w:rtl/>
        </w:rPr>
      </w:pPr>
      <w:r>
        <w:rPr>
          <w:rFonts w:hint="cs"/>
          <w:rtl/>
        </w:rPr>
        <w:t>אדוני היושב-ראש, רבותי חברי הכנסת, אני אולי אחסוך שתיים מתוך ארבע הדקות כי הזמן קצר ושמתי לב לתופעה אולי מבורכ</w:t>
      </w:r>
      <w:r>
        <w:rPr>
          <w:rFonts w:hint="cs"/>
          <w:rtl/>
        </w:rPr>
        <w:t>ת, שאין אחד שלא נרשם לדבר. זה אומר שלכולם יש מה לומר, ואולי אפילו הם התבקשו לעשות כן.</w:t>
      </w:r>
    </w:p>
    <w:p w14:paraId="61E3F305" w14:textId="77777777" w:rsidR="00000000" w:rsidRDefault="00DD24A4">
      <w:pPr>
        <w:pStyle w:val="a"/>
        <w:rPr>
          <w:rFonts w:hint="cs"/>
          <w:rtl/>
        </w:rPr>
      </w:pPr>
    </w:p>
    <w:p w14:paraId="00EEE528" w14:textId="77777777" w:rsidR="00000000" w:rsidRDefault="00DD24A4">
      <w:pPr>
        <w:pStyle w:val="a"/>
        <w:rPr>
          <w:rFonts w:hint="cs"/>
          <w:rtl/>
        </w:rPr>
      </w:pPr>
      <w:r>
        <w:rPr>
          <w:rFonts w:hint="cs"/>
          <w:rtl/>
        </w:rPr>
        <w:t xml:space="preserve">אדוני היושב-ראש, רבותי חברי הכנסת, אולי אפתח בברכה לראש הממשלה אריאל שרון גם ליום ההולדת וגם להצלחת הממשלה החדשה. </w:t>
      </w:r>
    </w:p>
    <w:p w14:paraId="67D9D6F1" w14:textId="77777777" w:rsidR="00000000" w:rsidRDefault="00DD24A4">
      <w:pPr>
        <w:pStyle w:val="a"/>
        <w:rPr>
          <w:rFonts w:hint="cs"/>
          <w:rtl/>
        </w:rPr>
      </w:pPr>
    </w:p>
    <w:p w14:paraId="2B17CA39" w14:textId="77777777" w:rsidR="00000000" w:rsidRDefault="00DD24A4">
      <w:pPr>
        <w:pStyle w:val="a"/>
        <w:rPr>
          <w:rFonts w:hint="cs"/>
          <w:rtl/>
        </w:rPr>
      </w:pPr>
      <w:r>
        <w:rPr>
          <w:rFonts w:hint="cs"/>
          <w:rtl/>
        </w:rPr>
        <w:t>שמעתי חלק מהדיון, שמעתי חלק מהדוברים של מפלגת העבודה.</w:t>
      </w:r>
      <w:r>
        <w:rPr>
          <w:rFonts w:hint="cs"/>
          <w:rtl/>
        </w:rPr>
        <w:t xml:space="preserve"> היה כאן חבר הכנסת איתן כבל לפני כמה דקות, עלה ואמר בנימה באמת של זלזול: חוק טל, אז מה יהיה עם חוק טל, יבוטל בעוד שנה? ועדה?  </w:t>
      </w:r>
    </w:p>
    <w:p w14:paraId="4AB5B683" w14:textId="77777777" w:rsidR="00000000" w:rsidRDefault="00DD24A4">
      <w:pPr>
        <w:pStyle w:val="a"/>
        <w:rPr>
          <w:rFonts w:hint="cs"/>
          <w:rtl/>
        </w:rPr>
      </w:pPr>
    </w:p>
    <w:p w14:paraId="38279635" w14:textId="77777777" w:rsidR="00000000" w:rsidRDefault="00DD24A4">
      <w:pPr>
        <w:pStyle w:val="a"/>
        <w:rPr>
          <w:rFonts w:hint="cs"/>
          <w:rtl/>
        </w:rPr>
      </w:pPr>
      <w:r>
        <w:rPr>
          <w:rFonts w:hint="cs"/>
          <w:rtl/>
        </w:rPr>
        <w:t xml:space="preserve">רבותי, חשוב שהציבור ידע את האמת וחשוב שהציבור יבין מה עומד לקרות כאן. נכון שחוק טל יבוטל בעוד שנה, יוחלף בחוק אחר שינוסח על-ידי </w:t>
      </w:r>
      <w:r>
        <w:rPr>
          <w:rFonts w:hint="cs"/>
          <w:rtl/>
        </w:rPr>
        <w:t xml:space="preserve">ועדה. אבל ברור לכולם גם שלא ניתן בעשר שניות, ב=20 שניות או ביום אחד לשנות את המצב הקיים היום. אף אחד לא ערוך לכך, גם אלה שמבקשים את הגיוס. </w:t>
      </w:r>
    </w:p>
    <w:p w14:paraId="61BA4831" w14:textId="77777777" w:rsidR="00000000" w:rsidRDefault="00DD24A4">
      <w:pPr>
        <w:pStyle w:val="a"/>
        <w:rPr>
          <w:rFonts w:hint="cs"/>
          <w:rtl/>
        </w:rPr>
      </w:pPr>
    </w:p>
    <w:p w14:paraId="427070F1" w14:textId="77777777" w:rsidR="00000000" w:rsidRDefault="00DD24A4">
      <w:pPr>
        <w:pStyle w:val="a"/>
        <w:rPr>
          <w:rFonts w:hint="cs"/>
          <w:rtl/>
        </w:rPr>
      </w:pPr>
      <w:r>
        <w:rPr>
          <w:rFonts w:hint="cs"/>
          <w:rtl/>
        </w:rPr>
        <w:t>התפלאתי שבעתיים לשמוע את חבר הכנסת כבל, כי אני זוכר שהוא היה בקואליציות שבהן יכלו גם יכלו, לו רק רצו, ליישם חלק נכב</w:t>
      </w:r>
      <w:r>
        <w:rPr>
          <w:rFonts w:hint="cs"/>
          <w:rtl/>
        </w:rPr>
        <w:t>ד מהדברים שהממשלה הזאת לקחה על עצמה ליישם. אבל זאת היתה החלטה אסטרטגית של מי שעמד בראש המפלגה שלו שלא ללכת בכלל בכיוון. איפה היה איתן כבל אז? איפה היתה הביקורת הגדולה שהוא משמיע כלפינו כאן והיום בזמן שאנחנו קיבלנו בממשלה הזאת הסכמה על סדר-יום חברתי שעתיד ל</w:t>
      </w:r>
      <w:r>
        <w:rPr>
          <w:rFonts w:hint="cs"/>
          <w:rtl/>
        </w:rPr>
        <w:t>שנות את מדינת ישראל?</w:t>
      </w:r>
    </w:p>
    <w:p w14:paraId="6EA9B207" w14:textId="77777777" w:rsidR="00000000" w:rsidRDefault="00DD24A4">
      <w:pPr>
        <w:pStyle w:val="a"/>
        <w:rPr>
          <w:rFonts w:hint="cs"/>
          <w:rtl/>
        </w:rPr>
      </w:pPr>
    </w:p>
    <w:p w14:paraId="7F1FA6A2" w14:textId="77777777" w:rsidR="00000000" w:rsidRDefault="00DD24A4">
      <w:pPr>
        <w:pStyle w:val="ac"/>
        <w:rPr>
          <w:rtl/>
        </w:rPr>
      </w:pPr>
      <w:r>
        <w:rPr>
          <w:rFonts w:hint="eastAsia"/>
          <w:rtl/>
        </w:rPr>
        <w:t>חיים</w:t>
      </w:r>
      <w:r>
        <w:rPr>
          <w:rtl/>
        </w:rPr>
        <w:t xml:space="preserve"> אורון (מרצ):</w:t>
      </w:r>
    </w:p>
    <w:p w14:paraId="7C488ADC" w14:textId="77777777" w:rsidR="00000000" w:rsidRDefault="00DD24A4">
      <w:pPr>
        <w:pStyle w:val="a"/>
        <w:rPr>
          <w:rFonts w:hint="cs"/>
          <w:rtl/>
        </w:rPr>
      </w:pPr>
    </w:p>
    <w:p w14:paraId="06041D6D" w14:textId="77777777" w:rsidR="00000000" w:rsidRDefault="00DD24A4">
      <w:pPr>
        <w:pStyle w:val="a"/>
        <w:rPr>
          <w:rFonts w:hint="cs"/>
          <w:rtl/>
        </w:rPr>
      </w:pPr>
      <w:r>
        <w:rPr>
          <w:rFonts w:hint="cs"/>
          <w:rtl/>
        </w:rPr>
        <w:t>אתה בעצם באת משם, אבל מה אתם?</w:t>
      </w:r>
    </w:p>
    <w:p w14:paraId="66E989AE" w14:textId="77777777" w:rsidR="00000000" w:rsidRDefault="00DD24A4">
      <w:pPr>
        <w:pStyle w:val="a"/>
        <w:rPr>
          <w:rFonts w:hint="cs"/>
          <w:rtl/>
        </w:rPr>
      </w:pPr>
    </w:p>
    <w:p w14:paraId="2853C30F" w14:textId="77777777" w:rsidR="00000000" w:rsidRDefault="00DD24A4">
      <w:pPr>
        <w:pStyle w:val="SpeakerCon"/>
        <w:rPr>
          <w:rtl/>
        </w:rPr>
      </w:pPr>
      <w:bookmarkStart w:id="302" w:name="FS000000567T27_02_2003_21_52_46C"/>
      <w:bookmarkEnd w:id="302"/>
      <w:r>
        <w:rPr>
          <w:rtl/>
        </w:rPr>
        <w:t>אליעזר זנדברג (שינוי):</w:t>
      </w:r>
    </w:p>
    <w:p w14:paraId="306EF10A" w14:textId="77777777" w:rsidR="00000000" w:rsidRDefault="00DD24A4">
      <w:pPr>
        <w:pStyle w:val="a"/>
        <w:rPr>
          <w:rtl/>
        </w:rPr>
      </w:pPr>
    </w:p>
    <w:p w14:paraId="2B21D743" w14:textId="77777777" w:rsidR="00000000" w:rsidRDefault="00DD24A4">
      <w:pPr>
        <w:pStyle w:val="a"/>
        <w:rPr>
          <w:rFonts w:hint="cs"/>
          <w:rtl/>
        </w:rPr>
      </w:pPr>
      <w:r>
        <w:rPr>
          <w:rFonts w:hint="cs"/>
          <w:rtl/>
        </w:rPr>
        <w:t>בואו לא נזלזל בהחלטה על נישואים אזרחיים לפסולי חיתון, שתביא פתרון ל=300,000 בני-אדם במדינת ישראל, תקדים שלא היה כמותו. בואו לא נזלזל בביטול המועצות הדתיות במתכו</w:t>
      </w:r>
      <w:r>
        <w:rPr>
          <w:rFonts w:hint="cs"/>
          <w:rtl/>
        </w:rPr>
        <w:t xml:space="preserve">נתן, והן בבחינת בזבוז גדול של כספי ציבור ואף אחד מהאנשים שישבו בממשלות הקודמות לא חשב לבוא ולשנות זאת. בואו לא נזלזל בעניין חוק טל ובביטול התיקון שנקרא חוק הלפרט, שהמפלגות הגדולות, שתיהן, ברחו ממנו בקדנציה הקודמת ואפשרו את חקיקתו.  </w:t>
      </w:r>
    </w:p>
    <w:p w14:paraId="4C4BFBE2" w14:textId="77777777" w:rsidR="00000000" w:rsidRDefault="00DD24A4">
      <w:pPr>
        <w:pStyle w:val="a"/>
        <w:rPr>
          <w:rFonts w:hint="cs"/>
          <w:rtl/>
        </w:rPr>
      </w:pPr>
    </w:p>
    <w:p w14:paraId="1A0ADF13" w14:textId="77777777" w:rsidR="00000000" w:rsidRDefault="00DD24A4">
      <w:pPr>
        <w:pStyle w:val="ac"/>
        <w:rPr>
          <w:rtl/>
        </w:rPr>
      </w:pPr>
      <w:r>
        <w:rPr>
          <w:rFonts w:hint="eastAsia"/>
          <w:rtl/>
        </w:rPr>
        <w:t>יצחק</w:t>
      </w:r>
      <w:r>
        <w:rPr>
          <w:rtl/>
        </w:rPr>
        <w:t xml:space="preserve"> הרצוג (העבודה-מימ</w:t>
      </w:r>
      <w:r>
        <w:rPr>
          <w:rtl/>
        </w:rPr>
        <w:t>ד):</w:t>
      </w:r>
    </w:p>
    <w:p w14:paraId="2E1CAACE" w14:textId="77777777" w:rsidR="00000000" w:rsidRDefault="00DD24A4">
      <w:pPr>
        <w:pStyle w:val="a"/>
        <w:rPr>
          <w:rFonts w:hint="cs"/>
          <w:rtl/>
        </w:rPr>
      </w:pPr>
    </w:p>
    <w:p w14:paraId="1CD15E94" w14:textId="77777777" w:rsidR="00000000" w:rsidRDefault="00DD24A4">
      <w:pPr>
        <w:pStyle w:val="a"/>
        <w:rPr>
          <w:rFonts w:hint="cs"/>
          <w:rtl/>
        </w:rPr>
      </w:pPr>
      <w:r>
        <w:rPr>
          <w:rFonts w:hint="cs"/>
          <w:rtl/>
        </w:rPr>
        <w:t>הם לא יבוטלו. תקרא את סעיף 23.</w:t>
      </w:r>
    </w:p>
    <w:p w14:paraId="27262105" w14:textId="77777777" w:rsidR="00000000" w:rsidRDefault="00DD24A4">
      <w:pPr>
        <w:pStyle w:val="SpeakerCon"/>
        <w:rPr>
          <w:rFonts w:hint="cs"/>
          <w:rtl/>
        </w:rPr>
      </w:pPr>
      <w:bookmarkStart w:id="303" w:name="FS000000567T27_02_2003_21_56_28C"/>
      <w:bookmarkEnd w:id="303"/>
    </w:p>
    <w:p w14:paraId="7CCD7AB4" w14:textId="77777777" w:rsidR="00000000" w:rsidRDefault="00DD24A4">
      <w:pPr>
        <w:pStyle w:val="SpeakerCon"/>
        <w:rPr>
          <w:rtl/>
        </w:rPr>
      </w:pPr>
      <w:r>
        <w:rPr>
          <w:rtl/>
        </w:rPr>
        <w:t>אליעזר זנדברג (שינוי):</w:t>
      </w:r>
    </w:p>
    <w:p w14:paraId="71E94CF0" w14:textId="77777777" w:rsidR="00000000" w:rsidRDefault="00DD24A4">
      <w:pPr>
        <w:pStyle w:val="a"/>
        <w:rPr>
          <w:rtl/>
        </w:rPr>
      </w:pPr>
    </w:p>
    <w:p w14:paraId="1E3995A4" w14:textId="77777777" w:rsidR="00000000" w:rsidRDefault="00DD24A4">
      <w:pPr>
        <w:pStyle w:val="a"/>
        <w:rPr>
          <w:rFonts w:hint="cs"/>
          <w:rtl/>
        </w:rPr>
      </w:pPr>
      <w:r>
        <w:rPr>
          <w:rFonts w:hint="cs"/>
          <w:rtl/>
        </w:rPr>
        <w:t>אלה הדברים שעומדים על סדר-היום, וזה שינוי מהותי של סדר-היום שהיה נהוג עד היום. נכון שזה לא קל ויש חילוקי דעות בין המרכיבים השונים של הקואליציה, וכבר שמעתי פה את אלה שאומרים: היא לא תחזיק מעמד. אב</w:t>
      </w:r>
      <w:r>
        <w:rPr>
          <w:rFonts w:hint="cs"/>
          <w:rtl/>
        </w:rPr>
        <w:t xml:space="preserve">ל יש לי חדשות לאלה שאומרים שהיא לא תחזיק מעמד. אלה אותם אנשים שאמרו שהיא לא תקום. אלה שאמרו שהיא לא תקום, אומרים עכשיו שהיא לא תחזיק מעמד. </w:t>
      </w:r>
    </w:p>
    <w:p w14:paraId="222E7132" w14:textId="77777777" w:rsidR="00000000" w:rsidRDefault="00DD24A4">
      <w:pPr>
        <w:pStyle w:val="a"/>
        <w:rPr>
          <w:rFonts w:hint="cs"/>
          <w:rtl/>
        </w:rPr>
      </w:pPr>
    </w:p>
    <w:p w14:paraId="6AB962FA" w14:textId="77777777" w:rsidR="00000000" w:rsidRDefault="00DD24A4">
      <w:pPr>
        <w:pStyle w:val="ac"/>
        <w:rPr>
          <w:rtl/>
        </w:rPr>
      </w:pPr>
      <w:r>
        <w:rPr>
          <w:rFonts w:hint="eastAsia"/>
          <w:rtl/>
        </w:rPr>
        <w:t>חיים</w:t>
      </w:r>
      <w:r>
        <w:rPr>
          <w:rtl/>
        </w:rPr>
        <w:t xml:space="preserve"> אורון (מרצ):</w:t>
      </w:r>
    </w:p>
    <w:p w14:paraId="65170C86" w14:textId="77777777" w:rsidR="00000000" w:rsidRDefault="00DD24A4">
      <w:pPr>
        <w:pStyle w:val="a"/>
        <w:rPr>
          <w:rFonts w:hint="cs"/>
          <w:rtl/>
        </w:rPr>
      </w:pPr>
    </w:p>
    <w:p w14:paraId="40486C9D" w14:textId="77777777" w:rsidR="00000000" w:rsidRDefault="00DD24A4">
      <w:pPr>
        <w:pStyle w:val="a"/>
        <w:rPr>
          <w:rFonts w:hint="cs"/>
          <w:rtl/>
        </w:rPr>
      </w:pPr>
      <w:r>
        <w:rPr>
          <w:rFonts w:hint="cs"/>
          <w:rtl/>
        </w:rPr>
        <w:t>לך אין חילוקי דעות, אתה שייך לימין. לחברת הכנסת מלי פולישוק יש בעיה.</w:t>
      </w:r>
    </w:p>
    <w:p w14:paraId="357B8725" w14:textId="77777777" w:rsidR="00000000" w:rsidRDefault="00DD24A4">
      <w:pPr>
        <w:pStyle w:val="a"/>
        <w:rPr>
          <w:rFonts w:hint="cs"/>
          <w:rtl/>
        </w:rPr>
      </w:pPr>
    </w:p>
    <w:p w14:paraId="5EFC748D" w14:textId="77777777" w:rsidR="00000000" w:rsidRDefault="00DD24A4">
      <w:pPr>
        <w:pStyle w:val="SpeakerCon"/>
        <w:rPr>
          <w:rtl/>
        </w:rPr>
      </w:pPr>
      <w:bookmarkStart w:id="304" w:name="FS000000567T27_02_2003_21_59_56C"/>
      <w:bookmarkEnd w:id="304"/>
      <w:r>
        <w:rPr>
          <w:rFonts w:hint="eastAsia"/>
          <w:rtl/>
        </w:rPr>
        <w:t>אליעזר</w:t>
      </w:r>
      <w:r>
        <w:rPr>
          <w:rtl/>
        </w:rPr>
        <w:t xml:space="preserve"> זנדברג (שינוי):</w:t>
      </w:r>
    </w:p>
    <w:p w14:paraId="16102476" w14:textId="77777777" w:rsidR="00000000" w:rsidRDefault="00DD24A4">
      <w:pPr>
        <w:pStyle w:val="a"/>
        <w:rPr>
          <w:rFonts w:hint="cs"/>
          <w:rtl/>
        </w:rPr>
      </w:pPr>
    </w:p>
    <w:p w14:paraId="0453712D" w14:textId="77777777" w:rsidR="00000000" w:rsidRDefault="00DD24A4">
      <w:pPr>
        <w:pStyle w:val="a"/>
        <w:rPr>
          <w:rFonts w:hint="cs"/>
          <w:rtl/>
        </w:rPr>
      </w:pPr>
      <w:r>
        <w:rPr>
          <w:rFonts w:hint="cs"/>
          <w:rtl/>
        </w:rPr>
        <w:t>כמ</w:t>
      </w:r>
      <w:r>
        <w:rPr>
          <w:rFonts w:hint="cs"/>
          <w:rtl/>
        </w:rPr>
        <w:t>ו שהקואליציה הזאת קמה, ובעוד כמה דקות היא תזכה לאמון הכנסת, אני אומר לכם שהיא תחזיק מעמד על אפכם ועל חמתכם. כל פעם שישבתם בשלטון לא עשיתם דבר על מנת לקדם את הדברים שהבטחתם לפני כן. הלכתם בדרכים אחרות וכרתתם בריתות פוליטיות הפוכות מרצון הבוחר. הפעם הבוחר שי</w:t>
      </w:r>
      <w:r>
        <w:rPr>
          <w:rFonts w:hint="cs"/>
          <w:rtl/>
        </w:rPr>
        <w:t>לם לכם כגמולכם, ואנחנו נלך קדימה, ברוח הדברים שהבטחנו, עד שנצליח ממש את המטרות כולן. תודה, אדוני היושב-ראש.</w:t>
      </w:r>
    </w:p>
    <w:p w14:paraId="10298891" w14:textId="77777777" w:rsidR="00000000" w:rsidRDefault="00DD24A4">
      <w:pPr>
        <w:pStyle w:val="a"/>
        <w:ind w:firstLine="0"/>
        <w:rPr>
          <w:rFonts w:hint="cs"/>
          <w:rtl/>
        </w:rPr>
      </w:pPr>
    </w:p>
    <w:p w14:paraId="2468E584" w14:textId="77777777" w:rsidR="00000000" w:rsidRDefault="00DD24A4">
      <w:pPr>
        <w:pStyle w:val="a"/>
        <w:ind w:firstLine="0"/>
        <w:rPr>
          <w:rFonts w:hint="cs"/>
          <w:rtl/>
        </w:rPr>
      </w:pPr>
      <w:r>
        <w:rPr>
          <w:rFonts w:hint="cs"/>
          <w:b/>
          <w:bCs/>
          <w:u w:val="single"/>
          <w:rtl/>
        </w:rPr>
        <w:t>היו"ר אלי בן-מנחם:</w:t>
      </w:r>
    </w:p>
    <w:p w14:paraId="6739AD53" w14:textId="77777777" w:rsidR="00000000" w:rsidRDefault="00DD24A4">
      <w:pPr>
        <w:pStyle w:val="a"/>
        <w:ind w:firstLine="0"/>
        <w:rPr>
          <w:rFonts w:hint="cs"/>
          <w:rtl/>
        </w:rPr>
      </w:pPr>
    </w:p>
    <w:p w14:paraId="2ABB4815" w14:textId="77777777" w:rsidR="00000000" w:rsidRDefault="00DD24A4">
      <w:pPr>
        <w:pStyle w:val="a"/>
        <w:ind w:firstLine="0"/>
        <w:rPr>
          <w:rFonts w:hint="cs"/>
          <w:rtl/>
        </w:rPr>
      </w:pPr>
      <w:r>
        <w:rPr>
          <w:rFonts w:hint="cs"/>
          <w:rtl/>
        </w:rPr>
        <w:tab/>
        <w:t xml:space="preserve">תודה רבה לחבר הכנסת מודי זנדברג. אני מזמין את חבר הכנסת נסים דהן </w:t>
      </w:r>
      <w:r>
        <w:rPr>
          <w:rtl/>
        </w:rPr>
        <w:t>–</w:t>
      </w:r>
      <w:r>
        <w:rPr>
          <w:rFonts w:hint="cs"/>
          <w:rtl/>
        </w:rPr>
        <w:t xml:space="preserve"> איננו. אני מזמין את חבר הכנסת רוני בר-און. יש לך חמש דקות. </w:t>
      </w:r>
      <w:r>
        <w:rPr>
          <w:rFonts w:hint="cs"/>
          <w:rtl/>
        </w:rPr>
        <w:t xml:space="preserve">גם לך אני מאחל הצלחה בתפקידך החדש כחבר הכנסת. אחרי חבר הכנסת בר-און </w:t>
      </w:r>
      <w:r>
        <w:rPr>
          <w:rtl/>
        </w:rPr>
        <w:t>–</w:t>
      </w:r>
      <w:r>
        <w:rPr>
          <w:rFonts w:hint="cs"/>
          <w:rtl/>
        </w:rPr>
        <w:t xml:space="preserve"> חבר הכנסת דני יתום. </w:t>
      </w:r>
    </w:p>
    <w:p w14:paraId="6DC91BED" w14:textId="77777777" w:rsidR="00000000" w:rsidRDefault="00DD24A4">
      <w:pPr>
        <w:pStyle w:val="a"/>
        <w:ind w:firstLine="0"/>
        <w:rPr>
          <w:rFonts w:hint="cs"/>
          <w:rtl/>
        </w:rPr>
      </w:pPr>
    </w:p>
    <w:p w14:paraId="57414C2E" w14:textId="77777777" w:rsidR="00000000" w:rsidRDefault="00DD24A4">
      <w:pPr>
        <w:pStyle w:val="Speaker"/>
        <w:rPr>
          <w:rtl/>
        </w:rPr>
      </w:pPr>
      <w:bookmarkStart w:id="305" w:name="FS000000552T27_02_2003_22_04_27"/>
      <w:bookmarkStart w:id="306" w:name="FS000001038T27_02_2003_22_04_51"/>
      <w:bookmarkEnd w:id="305"/>
      <w:bookmarkEnd w:id="306"/>
      <w:r>
        <w:rPr>
          <w:rtl/>
        </w:rPr>
        <w:t>רוני בר</w:t>
      </w:r>
      <w:r>
        <w:rPr>
          <w:rFonts w:hint="cs"/>
          <w:rtl/>
        </w:rPr>
        <w:t>-</w:t>
      </w:r>
      <w:r>
        <w:rPr>
          <w:rtl/>
        </w:rPr>
        <w:t>און (הליכוד):</w:t>
      </w:r>
    </w:p>
    <w:p w14:paraId="7F146EED" w14:textId="77777777" w:rsidR="00000000" w:rsidRDefault="00DD24A4">
      <w:pPr>
        <w:pStyle w:val="a"/>
        <w:rPr>
          <w:rtl/>
        </w:rPr>
      </w:pPr>
    </w:p>
    <w:p w14:paraId="4DF081B8" w14:textId="77777777" w:rsidR="00000000" w:rsidRDefault="00DD24A4">
      <w:pPr>
        <w:pStyle w:val="a"/>
        <w:rPr>
          <w:rFonts w:hint="cs"/>
          <w:rtl/>
        </w:rPr>
      </w:pPr>
      <w:r>
        <w:rPr>
          <w:rFonts w:hint="cs"/>
          <w:rtl/>
        </w:rPr>
        <w:t>אדוני היושב-ראש, כנסת נכבדה, אני מבקש לברך את ראש הממשלה ואת השרים הנבחרים בברכה נאמנה להצלחה. מדינת ישראל באמת זקוקה להצלחתכם.</w:t>
      </w:r>
    </w:p>
    <w:p w14:paraId="1EAD40FE" w14:textId="77777777" w:rsidR="00000000" w:rsidRDefault="00DD24A4">
      <w:pPr>
        <w:pStyle w:val="a"/>
        <w:rPr>
          <w:rFonts w:hint="cs"/>
          <w:rtl/>
        </w:rPr>
      </w:pPr>
    </w:p>
    <w:p w14:paraId="77A31F3F" w14:textId="77777777" w:rsidR="00000000" w:rsidRDefault="00DD24A4">
      <w:pPr>
        <w:pStyle w:val="a"/>
        <w:rPr>
          <w:rFonts w:hint="cs"/>
          <w:rtl/>
        </w:rPr>
      </w:pPr>
      <w:r>
        <w:rPr>
          <w:rFonts w:hint="cs"/>
          <w:rtl/>
        </w:rPr>
        <w:t>הייתי מצפה מ</w:t>
      </w:r>
      <w:r>
        <w:rPr>
          <w:rFonts w:hint="cs"/>
          <w:rtl/>
        </w:rPr>
        <w:t>הממשלה הנכנסת לטפל לאלתר ובלא דיחוי בביורוקרטיה השלטונית שאוכלת בנו בכל פה ומסכלת כל יוזמה. מסדרונות השלטון והמנגנונים המנופחים והמשתקים יוצרים על כל צעד ושעל חסמים ומכשלות, מסכלים יוזמות ומבריחים יזמים וכספים למחוזות רחוקים מעבר לים.</w:t>
      </w:r>
    </w:p>
    <w:p w14:paraId="47F29EF6" w14:textId="77777777" w:rsidR="00000000" w:rsidRDefault="00DD24A4">
      <w:pPr>
        <w:pStyle w:val="a"/>
        <w:rPr>
          <w:rFonts w:hint="cs"/>
          <w:rtl/>
        </w:rPr>
      </w:pPr>
    </w:p>
    <w:p w14:paraId="41C90C93" w14:textId="77777777" w:rsidR="00000000" w:rsidRDefault="00DD24A4">
      <w:pPr>
        <w:pStyle w:val="a"/>
        <w:rPr>
          <w:rFonts w:hint="cs"/>
          <w:rtl/>
        </w:rPr>
      </w:pPr>
      <w:r>
        <w:rPr>
          <w:rFonts w:hint="cs"/>
          <w:rtl/>
        </w:rPr>
        <w:t>הייתי מצפה מהממשלה ה</w:t>
      </w:r>
      <w:r>
        <w:rPr>
          <w:rFonts w:hint="cs"/>
          <w:rtl/>
        </w:rPr>
        <w:t xml:space="preserve">נכנסת לטפל לאלתר בעידוד הבנייה הציבורית והפרטית, במיוחד בבנייה להשכרה לזוגות צעירים, לעודד שחרור קרקעות של המינהל לבנייה ובכך לנסות להציל את ענף הבנייה, ענף שעליו תלוי המשק הישראלי כולו, ענף המצוי בשפל נורא, שלא ידענו כמותו. </w:t>
      </w:r>
    </w:p>
    <w:p w14:paraId="58F428A3" w14:textId="77777777" w:rsidR="00000000" w:rsidRDefault="00DD24A4">
      <w:pPr>
        <w:pStyle w:val="a"/>
        <w:rPr>
          <w:rFonts w:hint="cs"/>
          <w:rtl/>
        </w:rPr>
      </w:pPr>
    </w:p>
    <w:p w14:paraId="29C7C8C3" w14:textId="77777777" w:rsidR="00000000" w:rsidRDefault="00DD24A4">
      <w:pPr>
        <w:pStyle w:val="a"/>
        <w:rPr>
          <w:rFonts w:hint="cs"/>
          <w:rtl/>
        </w:rPr>
      </w:pPr>
      <w:r>
        <w:rPr>
          <w:rFonts w:hint="cs"/>
          <w:rtl/>
        </w:rPr>
        <w:t>הייתי מצפה מהממשלה הנכנסת לבצ</w:t>
      </w:r>
      <w:r>
        <w:rPr>
          <w:rFonts w:hint="cs"/>
          <w:rtl/>
        </w:rPr>
        <w:t>ע שינויים מרחיקים לכת ורפורמות במערכת המשפט ובמערכת אכיפת החוק במדינת ישראל. בית-המשפט העליון אמר לא אחת שצדק מאוחר הוא צדק מעוות. בתי-המשפט בישראל קורסים תחת הנטל, מתדיינים אזרחיים ונאשמים בפלילים מחכים שנים לפסקי-הדין שלהם, ובין לבין הם נטחנים ונכתשים עד</w:t>
      </w:r>
      <w:r>
        <w:rPr>
          <w:rFonts w:hint="cs"/>
          <w:rtl/>
        </w:rPr>
        <w:t xml:space="preserve"> דק.</w:t>
      </w:r>
    </w:p>
    <w:p w14:paraId="706DA89E" w14:textId="77777777" w:rsidR="00000000" w:rsidRDefault="00DD24A4">
      <w:pPr>
        <w:pStyle w:val="a"/>
        <w:rPr>
          <w:rFonts w:hint="cs"/>
          <w:rtl/>
        </w:rPr>
      </w:pPr>
    </w:p>
    <w:p w14:paraId="39EAB60D" w14:textId="77777777" w:rsidR="00000000" w:rsidRDefault="00DD24A4">
      <w:pPr>
        <w:pStyle w:val="a"/>
        <w:rPr>
          <w:rFonts w:hint="cs"/>
          <w:rtl/>
        </w:rPr>
      </w:pPr>
      <w:r>
        <w:rPr>
          <w:rFonts w:hint="cs"/>
          <w:rtl/>
        </w:rPr>
        <w:t>לא ייתכן שאלפי תיקים יעוכבו בפרקליטות במשך שנים בלי שהחשודים יוכלו לדעת מה יעלה בגורלם וחייהם ישותקו בגלל סחבת. אסור שעל שולחנם של פרקליטת המדינה ופרקליטי המחוז השונים יעלו אבק תיקים התלויים ועומדים כנגד אנשי ציבור, בלא שתתקבל בהם החלטה והם יהיו כלהט</w:t>
      </w:r>
      <w:r>
        <w:rPr>
          <w:rFonts w:hint="cs"/>
          <w:rtl/>
        </w:rPr>
        <w:t xml:space="preserve"> החרב המתהפכת מעל לראשם של אנשים מרכזיים בציבוריות הישראלית. </w:t>
      </w:r>
    </w:p>
    <w:p w14:paraId="7C56E5EA" w14:textId="77777777" w:rsidR="00000000" w:rsidRDefault="00DD24A4">
      <w:pPr>
        <w:pStyle w:val="a"/>
        <w:rPr>
          <w:rFonts w:hint="cs"/>
          <w:rtl/>
        </w:rPr>
      </w:pPr>
    </w:p>
    <w:p w14:paraId="2CBF3001" w14:textId="77777777" w:rsidR="00000000" w:rsidRDefault="00DD24A4">
      <w:pPr>
        <w:pStyle w:val="a"/>
        <w:rPr>
          <w:rFonts w:hint="cs"/>
          <w:rtl/>
        </w:rPr>
      </w:pPr>
      <w:r>
        <w:rPr>
          <w:rFonts w:hint="cs"/>
          <w:rtl/>
        </w:rPr>
        <w:t xml:space="preserve">אני חושב שחובה לטפל לאלתר בקריסה הטוטלית של מערכת אכיפת החוק במדינת ישראל, במיוחד בנושאים שנזנחו לחלוטין, כמו הבנייה הבלתי-חוקית ומשיכת שיקים ללא כיסוי. </w:t>
      </w:r>
    </w:p>
    <w:p w14:paraId="3DA162B7" w14:textId="77777777" w:rsidR="00000000" w:rsidRDefault="00DD24A4">
      <w:pPr>
        <w:pStyle w:val="a"/>
        <w:ind w:firstLine="0"/>
        <w:rPr>
          <w:rFonts w:hint="cs"/>
          <w:rtl/>
        </w:rPr>
      </w:pPr>
    </w:p>
    <w:p w14:paraId="7354E3D7" w14:textId="77777777" w:rsidR="00000000" w:rsidRDefault="00DD24A4">
      <w:pPr>
        <w:pStyle w:val="a"/>
        <w:ind w:firstLine="0"/>
        <w:rPr>
          <w:rFonts w:hint="cs"/>
          <w:rtl/>
        </w:rPr>
      </w:pPr>
      <w:r>
        <w:rPr>
          <w:rFonts w:hint="cs"/>
          <w:rtl/>
        </w:rPr>
        <w:tab/>
        <w:t>חברי הכנסת, היום שבו מוצגת ממשלה חדשה</w:t>
      </w:r>
      <w:r>
        <w:rPr>
          <w:rFonts w:hint="cs"/>
          <w:rtl/>
        </w:rPr>
        <w:t xml:space="preserve"> בכנסת הוא יום חג לדמוקרטיה. הכנסת          השש-עשרה, שנבחרה זה לא כבר, תביע בעוד זמן קצר את אמונה בממשלה המוצגת היום ותיתן לה את ברכת הדרך. אבל על אווירת החג מעיבה עננה. דווקא לאחר שהבחירות האחרונות הוכיחו שהציבור הישראלי ברובו המכריע הוא בעל אוריינטציה ל</w:t>
      </w:r>
      <w:r>
        <w:rPr>
          <w:rFonts w:hint="cs"/>
          <w:rtl/>
        </w:rPr>
        <w:t xml:space="preserve">אומית ימנית, דווקא לאחר שהבוחר הישראלי השאיר את השמאל מדולל ומצומק והותיר לו בבית הזה רק 33 מושבים, דווקא בעת הזאת מן הראוי היה שהקואליציה תהיה מורכבת על בסיס רחב יותר, שלם יותר ואיתן יותר. </w:t>
      </w:r>
    </w:p>
    <w:p w14:paraId="1AB59563" w14:textId="77777777" w:rsidR="00000000" w:rsidRDefault="00DD24A4">
      <w:pPr>
        <w:pStyle w:val="a"/>
        <w:ind w:firstLine="0"/>
        <w:rPr>
          <w:rFonts w:hint="cs"/>
          <w:rtl/>
        </w:rPr>
      </w:pPr>
    </w:p>
    <w:p w14:paraId="4330A831" w14:textId="77777777" w:rsidR="00000000" w:rsidRDefault="00DD24A4">
      <w:pPr>
        <w:pStyle w:val="a"/>
        <w:ind w:firstLine="0"/>
        <w:rPr>
          <w:rFonts w:hint="cs"/>
          <w:rtl/>
        </w:rPr>
      </w:pPr>
      <w:r>
        <w:rPr>
          <w:rFonts w:hint="cs"/>
          <w:rtl/>
        </w:rPr>
        <w:tab/>
        <w:t xml:space="preserve">הקואליציה המוצגת היום, אדוני היושב-ראש, חסרה לטעמי מרכיב נוסף, </w:t>
      </w:r>
      <w:r>
        <w:rPr>
          <w:rFonts w:hint="cs"/>
          <w:rtl/>
        </w:rPr>
        <w:t xml:space="preserve">חשוב, שחסרונו בולט כבר היום ויבלוט, למרבה הצער, עוד יותר בהמשך הדרך. המפלגות החרדיות היו כל השנים שותפות נאמנות של הליכוד. </w:t>
      </w:r>
    </w:p>
    <w:p w14:paraId="3CB1469A" w14:textId="77777777" w:rsidR="00000000" w:rsidRDefault="00DD24A4">
      <w:pPr>
        <w:pStyle w:val="a"/>
        <w:ind w:firstLine="0"/>
        <w:rPr>
          <w:rFonts w:hint="cs"/>
          <w:rtl/>
        </w:rPr>
      </w:pPr>
    </w:p>
    <w:p w14:paraId="77EE63E0"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0F7A71BA" w14:textId="77777777" w:rsidR="00000000" w:rsidRDefault="00DD24A4">
      <w:pPr>
        <w:pStyle w:val="a"/>
        <w:rPr>
          <w:rFonts w:hint="cs"/>
          <w:rtl/>
        </w:rPr>
      </w:pPr>
    </w:p>
    <w:p w14:paraId="6769AF08" w14:textId="77777777" w:rsidR="00000000" w:rsidRDefault="00DD24A4">
      <w:pPr>
        <w:pStyle w:val="a"/>
        <w:rPr>
          <w:rFonts w:hint="cs"/>
          <w:rtl/>
        </w:rPr>
      </w:pPr>
      <w:r>
        <w:rPr>
          <w:rFonts w:hint="cs"/>
          <w:rtl/>
        </w:rPr>
        <w:t xml:space="preserve">זה לא יעזור לך בבחירות בירושלים. </w:t>
      </w:r>
    </w:p>
    <w:p w14:paraId="5C6CA42A" w14:textId="77777777" w:rsidR="00000000" w:rsidRDefault="00DD24A4">
      <w:pPr>
        <w:pStyle w:val="a"/>
        <w:ind w:firstLine="0"/>
        <w:rPr>
          <w:rFonts w:hint="cs"/>
          <w:rtl/>
        </w:rPr>
      </w:pPr>
    </w:p>
    <w:p w14:paraId="4EE2CC6E" w14:textId="77777777" w:rsidR="00000000" w:rsidRDefault="00DD24A4">
      <w:pPr>
        <w:pStyle w:val="a"/>
        <w:ind w:firstLine="0"/>
        <w:rPr>
          <w:rFonts w:hint="cs"/>
          <w:b/>
          <w:bCs/>
          <w:u w:val="single"/>
          <w:rtl/>
        </w:rPr>
      </w:pPr>
      <w:r>
        <w:rPr>
          <w:rFonts w:hint="cs"/>
          <w:b/>
          <w:bCs/>
          <w:u w:val="single"/>
          <w:rtl/>
        </w:rPr>
        <w:t>היו"ר אלי בן-מנחם:</w:t>
      </w:r>
    </w:p>
    <w:p w14:paraId="6DC96463" w14:textId="77777777" w:rsidR="00000000" w:rsidRDefault="00DD24A4">
      <w:pPr>
        <w:pStyle w:val="a"/>
        <w:ind w:firstLine="0"/>
        <w:rPr>
          <w:rFonts w:hint="cs"/>
          <w:b/>
          <w:bCs/>
          <w:u w:val="single"/>
          <w:rtl/>
        </w:rPr>
      </w:pPr>
    </w:p>
    <w:p w14:paraId="621D0E4B" w14:textId="77777777" w:rsidR="00000000" w:rsidRDefault="00DD24A4">
      <w:pPr>
        <w:pStyle w:val="a"/>
        <w:ind w:firstLine="0"/>
        <w:rPr>
          <w:rFonts w:hint="cs"/>
          <w:rtl/>
        </w:rPr>
      </w:pPr>
      <w:r>
        <w:rPr>
          <w:rFonts w:hint="cs"/>
          <w:rtl/>
        </w:rPr>
        <w:tab/>
        <w:t>חבר הכנסת בייגה שוחט, זה נאום הבכורה שלו ו</w:t>
      </w:r>
      <w:r>
        <w:rPr>
          <w:rFonts w:hint="cs"/>
          <w:rtl/>
        </w:rPr>
        <w:t xml:space="preserve">אני מבקש מכם לכבד את הנוהג בכנסת. </w:t>
      </w:r>
    </w:p>
    <w:p w14:paraId="0FBA357B" w14:textId="77777777" w:rsidR="00000000" w:rsidRDefault="00DD24A4">
      <w:pPr>
        <w:pStyle w:val="a"/>
        <w:ind w:firstLine="0"/>
        <w:rPr>
          <w:rFonts w:hint="cs"/>
          <w:rtl/>
        </w:rPr>
      </w:pPr>
    </w:p>
    <w:p w14:paraId="75A2682D" w14:textId="77777777" w:rsidR="00000000" w:rsidRDefault="00DD24A4">
      <w:pPr>
        <w:pStyle w:val="SpeakerCon"/>
        <w:rPr>
          <w:rtl/>
        </w:rPr>
      </w:pPr>
      <w:bookmarkStart w:id="307" w:name="FS000001038T27_02_2003_21_44_33"/>
      <w:bookmarkStart w:id="308" w:name="FS000001038T27_02_2003_21_44_38C"/>
      <w:bookmarkEnd w:id="307"/>
      <w:bookmarkEnd w:id="308"/>
      <w:r>
        <w:rPr>
          <w:rtl/>
        </w:rPr>
        <w:t>רוני בר</w:t>
      </w:r>
      <w:r>
        <w:rPr>
          <w:rFonts w:hint="cs"/>
          <w:rtl/>
        </w:rPr>
        <w:t>-</w:t>
      </w:r>
      <w:r>
        <w:rPr>
          <w:rtl/>
        </w:rPr>
        <w:t>און (הליכוד):</w:t>
      </w:r>
    </w:p>
    <w:p w14:paraId="728384E6" w14:textId="77777777" w:rsidR="00000000" w:rsidRDefault="00DD24A4">
      <w:pPr>
        <w:pStyle w:val="a"/>
        <w:rPr>
          <w:rtl/>
        </w:rPr>
      </w:pPr>
    </w:p>
    <w:p w14:paraId="3A8E63D1" w14:textId="77777777" w:rsidR="00000000" w:rsidRDefault="00DD24A4">
      <w:pPr>
        <w:pStyle w:val="a"/>
        <w:rPr>
          <w:rFonts w:hint="cs"/>
          <w:rtl/>
        </w:rPr>
      </w:pPr>
      <w:r>
        <w:rPr>
          <w:rFonts w:hint="cs"/>
          <w:rtl/>
        </w:rPr>
        <w:t>אמרתי לך, אדוני שר האוצר לשעבר, במזנון לפני שעה, שחרף 40 שנות העיסוק שלך בפוליטיקה, עוד יש דברים שניתן ללמד אותך. שמעת  את היושב-ראש?</w:t>
      </w:r>
    </w:p>
    <w:p w14:paraId="039810F0" w14:textId="77777777" w:rsidR="00000000" w:rsidRDefault="00DD24A4">
      <w:pPr>
        <w:pStyle w:val="a"/>
        <w:ind w:firstLine="0"/>
        <w:rPr>
          <w:rFonts w:hint="cs"/>
          <w:rtl/>
        </w:rPr>
      </w:pPr>
    </w:p>
    <w:p w14:paraId="7BCE69A7" w14:textId="77777777" w:rsidR="00000000" w:rsidRDefault="00DD24A4">
      <w:pPr>
        <w:pStyle w:val="ac"/>
        <w:rPr>
          <w:rtl/>
        </w:rPr>
      </w:pPr>
      <w:r>
        <w:rPr>
          <w:rFonts w:hint="eastAsia"/>
          <w:rtl/>
        </w:rPr>
        <w:t>אברהם בייגה</w:t>
      </w:r>
      <w:r>
        <w:rPr>
          <w:rtl/>
        </w:rPr>
        <w:t xml:space="preserve"> שוחט (העבודה-מימד):</w:t>
      </w:r>
    </w:p>
    <w:p w14:paraId="38B81ACA" w14:textId="77777777" w:rsidR="00000000" w:rsidRDefault="00DD24A4">
      <w:pPr>
        <w:pStyle w:val="a"/>
        <w:rPr>
          <w:rFonts w:hint="cs"/>
          <w:rtl/>
        </w:rPr>
      </w:pPr>
    </w:p>
    <w:p w14:paraId="09E87940" w14:textId="77777777" w:rsidR="00000000" w:rsidRDefault="00DD24A4">
      <w:pPr>
        <w:pStyle w:val="a"/>
        <w:rPr>
          <w:rFonts w:hint="cs"/>
          <w:rtl/>
        </w:rPr>
      </w:pPr>
      <w:r>
        <w:rPr>
          <w:rFonts w:hint="cs"/>
          <w:rtl/>
        </w:rPr>
        <w:t>זה נכון, אבל כדאי להגיד את הא</w:t>
      </w:r>
      <w:r>
        <w:rPr>
          <w:rFonts w:hint="cs"/>
          <w:rtl/>
        </w:rPr>
        <w:t xml:space="preserve">מת, למה אתה אומר את זה. </w:t>
      </w:r>
    </w:p>
    <w:p w14:paraId="368032C4" w14:textId="77777777" w:rsidR="00000000" w:rsidRDefault="00DD24A4">
      <w:pPr>
        <w:pStyle w:val="a"/>
        <w:rPr>
          <w:rFonts w:hint="cs"/>
          <w:rtl/>
        </w:rPr>
      </w:pPr>
    </w:p>
    <w:p w14:paraId="6F284A9D" w14:textId="77777777" w:rsidR="00000000" w:rsidRDefault="00DD24A4">
      <w:pPr>
        <w:pStyle w:val="SpeakerCon"/>
        <w:rPr>
          <w:rtl/>
        </w:rPr>
      </w:pPr>
      <w:r>
        <w:rPr>
          <w:rtl/>
        </w:rPr>
        <w:t>רוני בר</w:t>
      </w:r>
      <w:r>
        <w:rPr>
          <w:rFonts w:hint="cs"/>
          <w:rtl/>
        </w:rPr>
        <w:t>-</w:t>
      </w:r>
      <w:r>
        <w:rPr>
          <w:rtl/>
        </w:rPr>
        <w:t>און (הליכוד):</w:t>
      </w:r>
    </w:p>
    <w:p w14:paraId="77C358D3" w14:textId="77777777" w:rsidR="00000000" w:rsidRDefault="00DD24A4">
      <w:pPr>
        <w:pStyle w:val="a"/>
        <w:ind w:firstLine="0"/>
        <w:rPr>
          <w:rFonts w:hint="cs"/>
          <w:rtl/>
        </w:rPr>
      </w:pPr>
    </w:p>
    <w:p w14:paraId="1C339728" w14:textId="77777777" w:rsidR="00000000" w:rsidRDefault="00DD24A4">
      <w:pPr>
        <w:pStyle w:val="a"/>
        <w:rPr>
          <w:rFonts w:hint="cs"/>
          <w:rtl/>
        </w:rPr>
      </w:pPr>
      <w:r>
        <w:rPr>
          <w:rFonts w:hint="cs"/>
          <w:rtl/>
        </w:rPr>
        <w:t xml:space="preserve">אז מצאנו אותך פעם אומר אמת, </w:t>
      </w:r>
      <w:r>
        <w:rPr>
          <w:rFonts w:hint="cs"/>
        </w:rPr>
        <w:t>SO WHAT</w:t>
      </w:r>
      <w:r>
        <w:rPr>
          <w:rFonts w:hint="cs"/>
          <w:rtl/>
        </w:rPr>
        <w:t xml:space="preserve">? חבר הכנסת שוחט, אנחנו נדבר על עובדות, הדעות שלי לא מעניינות אותך ושלך לא מעניינות אותי. בוא נחליט על זה כך. </w:t>
      </w:r>
    </w:p>
    <w:p w14:paraId="023AA0CB" w14:textId="77777777" w:rsidR="00000000" w:rsidRDefault="00DD24A4">
      <w:pPr>
        <w:pStyle w:val="a"/>
        <w:rPr>
          <w:rFonts w:hint="cs"/>
          <w:rtl/>
        </w:rPr>
      </w:pPr>
    </w:p>
    <w:p w14:paraId="1E373542" w14:textId="77777777" w:rsidR="00000000" w:rsidRDefault="00DD24A4">
      <w:pPr>
        <w:pStyle w:val="a"/>
        <w:rPr>
          <w:rFonts w:hint="cs"/>
          <w:rtl/>
        </w:rPr>
      </w:pPr>
      <w:r>
        <w:rPr>
          <w:rFonts w:hint="cs"/>
          <w:rtl/>
        </w:rPr>
        <w:t>המפלגות החרדיות, כפי שאמרתי, היו כל השנים שותפות נאמנות של ה</w:t>
      </w:r>
      <w:r>
        <w:rPr>
          <w:rFonts w:hint="cs"/>
          <w:rtl/>
        </w:rPr>
        <w:t>ליכוד. אמת, נכון הדבר, מפעם לפעם היו לנו עם המפלגות החרדיות חילוקי דעות ומשברים, אבל תמיד המשברים היו על רקע של דאגת המפלגות החרדיות לצורכי הבוחרים שלהן, ולא על עניינים הנוגעים לשאלות הקיומיות הפוליטיות של מדינת ישראל. בעניינים אלה ראינו תמיד, ובצדק, עין ב</w:t>
      </w:r>
      <w:r>
        <w:rPr>
          <w:rFonts w:hint="cs"/>
          <w:rtl/>
        </w:rPr>
        <w:t xml:space="preserve">עין עם המפלגות החרדיות ומצאנו בהן בעלות ברית נאמנות. </w:t>
      </w:r>
    </w:p>
    <w:p w14:paraId="4702F095" w14:textId="77777777" w:rsidR="00000000" w:rsidRDefault="00DD24A4">
      <w:pPr>
        <w:pStyle w:val="a"/>
        <w:rPr>
          <w:rFonts w:hint="cs"/>
          <w:rtl/>
        </w:rPr>
      </w:pPr>
    </w:p>
    <w:p w14:paraId="56D4592C" w14:textId="77777777" w:rsidR="00000000" w:rsidRDefault="00DD24A4">
      <w:pPr>
        <w:pStyle w:val="a"/>
        <w:rPr>
          <w:rFonts w:hint="cs"/>
          <w:rtl/>
        </w:rPr>
      </w:pPr>
      <w:r>
        <w:rPr>
          <w:rFonts w:hint="cs"/>
          <w:rtl/>
        </w:rPr>
        <w:t xml:space="preserve">ש"ס ויהדות התורה, כל אחת בדרכה, הבטיחו ב=1996 בבחירות הכלליות את בחירתו של בנימין נתניהו לראשות הממשלה, וגם את בחירתו של ראש הממשלה שרון לפני כשנתיים. הברית הזאת הולכת עוד הרבה אחורה, אבל לא כאן המקום </w:t>
      </w:r>
      <w:r>
        <w:rPr>
          <w:rFonts w:hint="cs"/>
          <w:rtl/>
        </w:rPr>
        <w:t xml:space="preserve">לסקור אותה. </w:t>
      </w:r>
    </w:p>
    <w:p w14:paraId="2B6DCD0B" w14:textId="77777777" w:rsidR="00000000" w:rsidRDefault="00DD24A4">
      <w:pPr>
        <w:pStyle w:val="a"/>
        <w:rPr>
          <w:rFonts w:hint="cs"/>
          <w:rtl/>
        </w:rPr>
      </w:pPr>
    </w:p>
    <w:p w14:paraId="2E5FF397" w14:textId="77777777" w:rsidR="00000000" w:rsidRDefault="00DD24A4">
      <w:pPr>
        <w:pStyle w:val="a"/>
        <w:rPr>
          <w:rFonts w:hint="cs"/>
          <w:rtl/>
        </w:rPr>
      </w:pPr>
      <w:r>
        <w:rPr>
          <w:rFonts w:hint="cs"/>
          <w:rtl/>
        </w:rPr>
        <w:t>ועכשיו, רבותי חברי הכנסת, בגלל שנאת חינם, לא שלנו, חלילה וחס, לא של הליכוד, בגלל שנאת חינם הופרה הברית. על שנאת חינם חרבה ירושלים, חבר הכנסת שוחט, וחבל שלא נמצאה הדרך למנוע משנאת החינם להרים ראש. חבל שלא נמצאה הדרך ליתן את הדעת, ליתן את המשקל</w:t>
      </w:r>
      <w:r>
        <w:rPr>
          <w:rFonts w:hint="cs"/>
          <w:rtl/>
        </w:rPr>
        <w:t xml:space="preserve"> הנכון וליתן את הכבוד הראוי למידה הנעלה של הכרת הטוב. חבל שנשארו מיטיבינו ושותפינו ההיסטוריים מחוץ לממשלה ה"כמו חילונית" שמוצגת כאן. </w:t>
      </w:r>
    </w:p>
    <w:p w14:paraId="3210C478" w14:textId="77777777" w:rsidR="00000000" w:rsidRDefault="00DD24A4">
      <w:pPr>
        <w:pStyle w:val="a"/>
        <w:ind w:firstLine="0"/>
        <w:rPr>
          <w:rFonts w:hint="cs"/>
          <w:rtl/>
        </w:rPr>
      </w:pPr>
    </w:p>
    <w:p w14:paraId="484DF68D" w14:textId="77777777" w:rsidR="00000000" w:rsidRDefault="00DD24A4">
      <w:pPr>
        <w:pStyle w:val="ac"/>
        <w:rPr>
          <w:rtl/>
        </w:rPr>
      </w:pPr>
      <w:r>
        <w:rPr>
          <w:rFonts w:hint="eastAsia"/>
          <w:rtl/>
        </w:rPr>
        <w:t>יולי</w:t>
      </w:r>
      <w:r>
        <w:rPr>
          <w:rtl/>
        </w:rPr>
        <w:t xml:space="preserve"> תמיר (העבודה-מימד):</w:t>
      </w:r>
    </w:p>
    <w:p w14:paraId="71F85995" w14:textId="77777777" w:rsidR="00000000" w:rsidRDefault="00DD24A4">
      <w:pPr>
        <w:pStyle w:val="a"/>
        <w:rPr>
          <w:rFonts w:hint="cs"/>
          <w:rtl/>
        </w:rPr>
      </w:pPr>
    </w:p>
    <w:p w14:paraId="5F91AB94" w14:textId="77777777" w:rsidR="00000000" w:rsidRDefault="00DD24A4">
      <w:pPr>
        <w:pStyle w:val="a"/>
        <w:rPr>
          <w:rFonts w:hint="cs"/>
          <w:rtl/>
        </w:rPr>
      </w:pPr>
      <w:r>
        <w:rPr>
          <w:rFonts w:hint="cs"/>
          <w:rtl/>
        </w:rPr>
        <w:t>זה היה בידיכם, יכולתם להכניס אותם, מה אתה רוצה?</w:t>
      </w:r>
    </w:p>
    <w:p w14:paraId="72702FBE" w14:textId="77777777" w:rsidR="00000000" w:rsidRDefault="00DD24A4">
      <w:pPr>
        <w:pStyle w:val="a"/>
        <w:ind w:firstLine="0"/>
        <w:rPr>
          <w:rFonts w:hint="cs"/>
          <w:rtl/>
        </w:rPr>
      </w:pPr>
    </w:p>
    <w:p w14:paraId="54E48A34" w14:textId="77777777" w:rsidR="00000000" w:rsidRDefault="00DD24A4">
      <w:pPr>
        <w:pStyle w:val="SpeakerCon"/>
        <w:rPr>
          <w:rtl/>
        </w:rPr>
      </w:pPr>
      <w:bookmarkStart w:id="309" w:name="FS000001038T27_02_2003_21_53_52C"/>
      <w:bookmarkEnd w:id="309"/>
      <w:r>
        <w:rPr>
          <w:rtl/>
        </w:rPr>
        <w:t>רוני בר</w:t>
      </w:r>
      <w:r>
        <w:rPr>
          <w:rFonts w:hint="cs"/>
          <w:rtl/>
        </w:rPr>
        <w:t>-</w:t>
      </w:r>
      <w:r>
        <w:rPr>
          <w:rtl/>
        </w:rPr>
        <w:t>און (הליכוד):</w:t>
      </w:r>
    </w:p>
    <w:p w14:paraId="5E96C23B" w14:textId="77777777" w:rsidR="00000000" w:rsidRDefault="00DD24A4">
      <w:pPr>
        <w:pStyle w:val="a"/>
        <w:rPr>
          <w:rtl/>
        </w:rPr>
      </w:pPr>
    </w:p>
    <w:p w14:paraId="58A64D5D" w14:textId="77777777" w:rsidR="00000000" w:rsidRDefault="00DD24A4">
      <w:pPr>
        <w:pStyle w:val="a"/>
        <w:rPr>
          <w:rFonts w:hint="cs"/>
          <w:rtl/>
        </w:rPr>
      </w:pPr>
      <w:r>
        <w:rPr>
          <w:rFonts w:hint="cs"/>
          <w:rtl/>
        </w:rPr>
        <w:t xml:space="preserve">הגברת פרופסור תמיר, לא </w:t>
      </w:r>
      <w:r>
        <w:rPr>
          <w:rFonts w:hint="cs"/>
          <w:rtl/>
        </w:rPr>
        <w:t xml:space="preserve">שמעת את ההערה לחבר הכנסת שוחט? </w:t>
      </w:r>
    </w:p>
    <w:p w14:paraId="7EF2D341" w14:textId="77777777" w:rsidR="00000000" w:rsidRDefault="00DD24A4">
      <w:pPr>
        <w:pStyle w:val="a"/>
        <w:rPr>
          <w:rFonts w:hint="cs"/>
          <w:rtl/>
        </w:rPr>
      </w:pPr>
    </w:p>
    <w:p w14:paraId="449F6916" w14:textId="77777777" w:rsidR="00000000" w:rsidRDefault="00DD24A4">
      <w:pPr>
        <w:pStyle w:val="a"/>
        <w:rPr>
          <w:rFonts w:hint="cs"/>
          <w:rtl/>
        </w:rPr>
      </w:pPr>
      <w:r>
        <w:rPr>
          <w:rFonts w:hint="cs"/>
          <w:rtl/>
        </w:rPr>
        <w:t>ניתן היה וצריך היה, אפילו ממש לקראת חתימת ההסכמים הקואליציוניים, להניח בפני השותפות ההיסטוריות את קווי היסוד של הממשלה, כפי שגובשו, ולהציע להן להצטרף על בסיס קווי יסוד אלה, ולא לטרוק בפניהן את הדלת. יכול שהיו מקבלות ויכול ש</w:t>
      </w:r>
      <w:r>
        <w:rPr>
          <w:rFonts w:hint="cs"/>
          <w:rtl/>
        </w:rPr>
        <w:t>היו מסרבות, ויכול שהיו מבקשות תיקון פה ושם, אבל לא נעשה ניסיון, ואולי בכך מנענו מעם ישראל ממשלה יציבה יותר, ממשלה חברתית יותר, וגם ימנית יותר, ממשלה רחבה ככל הניתן, כפי שביקש לעצמו ולעם ישראל ראש הממשלה במהלך הבחירות.</w:t>
      </w:r>
    </w:p>
    <w:p w14:paraId="328F503A" w14:textId="77777777" w:rsidR="00000000" w:rsidRDefault="00DD24A4">
      <w:pPr>
        <w:pStyle w:val="a"/>
        <w:rPr>
          <w:rFonts w:hint="cs"/>
          <w:rtl/>
        </w:rPr>
      </w:pPr>
    </w:p>
    <w:p w14:paraId="3F0595BD" w14:textId="77777777" w:rsidR="00000000" w:rsidRDefault="00DD24A4">
      <w:pPr>
        <w:pStyle w:val="a"/>
        <w:rPr>
          <w:rFonts w:hint="cs"/>
          <w:rtl/>
        </w:rPr>
      </w:pPr>
      <w:r>
        <w:rPr>
          <w:rFonts w:hint="cs"/>
          <w:rtl/>
        </w:rPr>
        <w:t>אני שב ומאחל לכם, השרים, שאינם פה, ול</w:t>
      </w:r>
      <w:r>
        <w:rPr>
          <w:rFonts w:hint="cs"/>
          <w:rtl/>
        </w:rPr>
        <w:t xml:space="preserve">נו, חברי הכנסת, ולכל עם ישראל ממשלה יציבה, מוצלחת, יעילה, פעילה, וגם טיפת מזל לא תזיק. תודה רבה. </w:t>
      </w:r>
    </w:p>
    <w:p w14:paraId="544E573D" w14:textId="77777777" w:rsidR="00000000" w:rsidRDefault="00DD24A4">
      <w:pPr>
        <w:pStyle w:val="a"/>
        <w:ind w:firstLine="0"/>
        <w:rPr>
          <w:rFonts w:hint="cs"/>
          <w:rtl/>
        </w:rPr>
      </w:pPr>
    </w:p>
    <w:p w14:paraId="5C75A85C" w14:textId="77777777" w:rsidR="00000000" w:rsidRDefault="00DD24A4">
      <w:pPr>
        <w:pStyle w:val="a"/>
        <w:ind w:firstLine="0"/>
        <w:rPr>
          <w:rFonts w:hint="cs"/>
          <w:b/>
          <w:bCs/>
          <w:u w:val="single"/>
          <w:rtl/>
        </w:rPr>
      </w:pPr>
      <w:r>
        <w:rPr>
          <w:rFonts w:hint="cs"/>
          <w:b/>
          <w:bCs/>
          <w:u w:val="single"/>
          <w:rtl/>
        </w:rPr>
        <w:t>היו"ר אלי בן-מנחם:</w:t>
      </w:r>
    </w:p>
    <w:p w14:paraId="28C8AC29" w14:textId="77777777" w:rsidR="00000000" w:rsidRDefault="00DD24A4">
      <w:pPr>
        <w:pStyle w:val="a"/>
        <w:ind w:firstLine="0"/>
        <w:rPr>
          <w:rFonts w:hint="cs"/>
          <w:b/>
          <w:bCs/>
          <w:u w:val="single"/>
          <w:rtl/>
        </w:rPr>
      </w:pPr>
    </w:p>
    <w:p w14:paraId="35817976" w14:textId="77777777" w:rsidR="00000000" w:rsidRDefault="00DD24A4">
      <w:pPr>
        <w:pStyle w:val="a"/>
        <w:ind w:firstLine="0"/>
        <w:rPr>
          <w:rFonts w:hint="cs"/>
          <w:rtl/>
        </w:rPr>
      </w:pPr>
      <w:r>
        <w:rPr>
          <w:rFonts w:hint="cs"/>
          <w:rtl/>
        </w:rPr>
        <w:tab/>
        <w:t xml:space="preserve">תודה לחבר הכנסת רוני בר-און. אני מזמין את חבר הכנסת דני יתום. מוקצבות לך שלוש דקות. אחריו - חבר הכנסת יחיאל חזן. </w:t>
      </w:r>
    </w:p>
    <w:p w14:paraId="431D722B" w14:textId="77777777" w:rsidR="00000000" w:rsidRDefault="00DD24A4">
      <w:pPr>
        <w:pStyle w:val="a"/>
        <w:ind w:firstLine="0"/>
        <w:rPr>
          <w:rFonts w:hint="cs"/>
          <w:rtl/>
        </w:rPr>
      </w:pPr>
    </w:p>
    <w:p w14:paraId="5BB1AE57" w14:textId="77777777" w:rsidR="00000000" w:rsidRDefault="00DD24A4">
      <w:pPr>
        <w:pStyle w:val="a"/>
        <w:ind w:firstLine="0"/>
        <w:rPr>
          <w:rFonts w:hint="cs"/>
          <w:rtl/>
        </w:rPr>
      </w:pPr>
      <w:r>
        <w:rPr>
          <w:rFonts w:hint="cs"/>
          <w:rtl/>
        </w:rPr>
        <w:tab/>
        <w:t>גם לך, חבר הכנסת דני</w:t>
      </w:r>
      <w:r>
        <w:rPr>
          <w:rFonts w:hint="cs"/>
          <w:rtl/>
        </w:rPr>
        <w:t xml:space="preserve"> יתום, אני מאחל הצלחה בכנסת, ואני סמוך ובטוח שתצליח.</w:t>
      </w:r>
    </w:p>
    <w:p w14:paraId="4A7A2DD3" w14:textId="77777777" w:rsidR="00000000" w:rsidRDefault="00DD24A4">
      <w:pPr>
        <w:pStyle w:val="Speaker"/>
        <w:rPr>
          <w:rFonts w:hint="cs"/>
          <w:rtl/>
        </w:rPr>
      </w:pPr>
      <w:bookmarkStart w:id="310" w:name="FS000001045T27_02_2003_22_01_02"/>
      <w:bookmarkEnd w:id="310"/>
    </w:p>
    <w:p w14:paraId="4C3CD8E9" w14:textId="77777777" w:rsidR="00000000" w:rsidRDefault="00DD24A4">
      <w:pPr>
        <w:pStyle w:val="Speaker"/>
        <w:rPr>
          <w:rtl/>
        </w:rPr>
      </w:pPr>
      <w:r>
        <w:rPr>
          <w:rtl/>
        </w:rPr>
        <w:br w:type="page"/>
      </w:r>
      <w:r>
        <w:rPr>
          <w:rFonts w:hint="eastAsia"/>
          <w:rtl/>
        </w:rPr>
        <w:t>דני</w:t>
      </w:r>
      <w:r>
        <w:rPr>
          <w:rtl/>
        </w:rPr>
        <w:t xml:space="preserve"> יתום (העבודה-מימד):</w:t>
      </w:r>
    </w:p>
    <w:p w14:paraId="555A33A4" w14:textId="77777777" w:rsidR="00000000" w:rsidRDefault="00DD24A4">
      <w:pPr>
        <w:pStyle w:val="a"/>
        <w:rPr>
          <w:rFonts w:hint="cs"/>
          <w:rtl/>
        </w:rPr>
      </w:pPr>
    </w:p>
    <w:p w14:paraId="007C01FC" w14:textId="77777777" w:rsidR="00000000" w:rsidRDefault="00DD24A4">
      <w:pPr>
        <w:pStyle w:val="a"/>
        <w:rPr>
          <w:rFonts w:hint="cs"/>
          <w:rtl/>
        </w:rPr>
      </w:pPr>
      <w:r>
        <w:rPr>
          <w:rFonts w:hint="cs"/>
          <w:rtl/>
        </w:rPr>
        <w:t xml:space="preserve">תודה רבה. </w:t>
      </w:r>
    </w:p>
    <w:p w14:paraId="3064C723" w14:textId="77777777" w:rsidR="00000000" w:rsidRDefault="00DD24A4">
      <w:pPr>
        <w:pStyle w:val="a"/>
        <w:rPr>
          <w:rFonts w:hint="cs"/>
          <w:rtl/>
        </w:rPr>
      </w:pPr>
    </w:p>
    <w:p w14:paraId="25385219" w14:textId="77777777" w:rsidR="00000000" w:rsidRDefault="00DD24A4">
      <w:pPr>
        <w:pStyle w:val="a"/>
        <w:rPr>
          <w:rFonts w:hint="cs"/>
          <w:rtl/>
        </w:rPr>
      </w:pPr>
      <w:r>
        <w:rPr>
          <w:rFonts w:hint="cs"/>
          <w:rtl/>
        </w:rPr>
        <w:t xml:space="preserve">אדוני היושב-ראש, כנסת נכבדה, תחילה ברצוני לברך את קודמי, חבר הכנסת עורך-הדין רוני בר-און, איש ירושלים, איש רב-פעלים, גם בתחום עריכת-הדין וגם בתחום החיים הציבוריים. </w:t>
      </w:r>
      <w:r>
        <w:rPr>
          <w:rFonts w:hint="cs"/>
          <w:rtl/>
        </w:rPr>
        <w:t xml:space="preserve">למיטב ידיעתי, חבר הכנסת בר-און עוסק שנים ארוכות בחיים הציבוריים, לא הכול ידוע, לא הכול גלוי, למען החברה, למען הקהילה ולטובת ירושלים הבירה. </w:t>
      </w:r>
    </w:p>
    <w:p w14:paraId="7CB259E4" w14:textId="77777777" w:rsidR="00000000" w:rsidRDefault="00DD24A4">
      <w:pPr>
        <w:pStyle w:val="a"/>
        <w:ind w:firstLine="0"/>
        <w:rPr>
          <w:rFonts w:hint="cs"/>
          <w:rtl/>
        </w:rPr>
      </w:pPr>
    </w:p>
    <w:p w14:paraId="612F68FD" w14:textId="77777777" w:rsidR="00000000" w:rsidRDefault="00DD24A4">
      <w:pPr>
        <w:pStyle w:val="ac"/>
        <w:rPr>
          <w:rtl/>
        </w:rPr>
      </w:pPr>
      <w:r>
        <w:rPr>
          <w:rFonts w:hint="eastAsia"/>
          <w:rtl/>
        </w:rPr>
        <w:t>ג</w:t>
      </w:r>
      <w:r>
        <w:rPr>
          <w:rtl/>
        </w:rPr>
        <w:t>'</w:t>
      </w:r>
      <w:r>
        <w:rPr>
          <w:rFonts w:hint="cs"/>
          <w:rtl/>
        </w:rPr>
        <w:t>מא</w:t>
      </w:r>
      <w:r>
        <w:rPr>
          <w:rtl/>
        </w:rPr>
        <w:t>ל זחאלקה (בל"ד):</w:t>
      </w:r>
    </w:p>
    <w:p w14:paraId="72DB9C61" w14:textId="77777777" w:rsidR="00000000" w:rsidRDefault="00DD24A4">
      <w:pPr>
        <w:pStyle w:val="a"/>
        <w:rPr>
          <w:rFonts w:hint="cs"/>
          <w:rtl/>
        </w:rPr>
      </w:pPr>
    </w:p>
    <w:p w14:paraId="6E0B39B6" w14:textId="77777777" w:rsidR="00000000" w:rsidRDefault="00DD24A4">
      <w:pPr>
        <w:pStyle w:val="a"/>
        <w:rPr>
          <w:rFonts w:hint="cs"/>
          <w:rtl/>
        </w:rPr>
      </w:pPr>
      <w:r>
        <w:rPr>
          <w:rFonts w:hint="cs"/>
          <w:rtl/>
        </w:rPr>
        <w:t xml:space="preserve">גם חברון. </w:t>
      </w:r>
    </w:p>
    <w:p w14:paraId="3FB1DA5A" w14:textId="77777777" w:rsidR="00000000" w:rsidRDefault="00DD24A4">
      <w:pPr>
        <w:pStyle w:val="a"/>
        <w:ind w:firstLine="0"/>
        <w:rPr>
          <w:rFonts w:hint="cs"/>
          <w:rtl/>
        </w:rPr>
      </w:pPr>
    </w:p>
    <w:p w14:paraId="25128371" w14:textId="77777777" w:rsidR="00000000" w:rsidRDefault="00DD24A4">
      <w:pPr>
        <w:pStyle w:val="SpeakerCon"/>
        <w:rPr>
          <w:rtl/>
        </w:rPr>
      </w:pPr>
      <w:bookmarkStart w:id="311" w:name="FS000001045T27_02_2003_22_06_11C"/>
      <w:bookmarkEnd w:id="311"/>
      <w:r>
        <w:rPr>
          <w:rtl/>
        </w:rPr>
        <w:t>דני יתום (העבודה-מימד):</w:t>
      </w:r>
    </w:p>
    <w:p w14:paraId="52494A3C" w14:textId="77777777" w:rsidR="00000000" w:rsidRDefault="00DD24A4">
      <w:pPr>
        <w:pStyle w:val="a"/>
        <w:rPr>
          <w:rtl/>
        </w:rPr>
      </w:pPr>
    </w:p>
    <w:p w14:paraId="60B1C4E0" w14:textId="77777777" w:rsidR="00000000" w:rsidRDefault="00DD24A4">
      <w:pPr>
        <w:pStyle w:val="a"/>
        <w:rPr>
          <w:rFonts w:hint="cs"/>
          <w:rtl/>
        </w:rPr>
      </w:pPr>
      <w:r>
        <w:rPr>
          <w:rFonts w:hint="cs"/>
          <w:rtl/>
        </w:rPr>
        <w:t xml:space="preserve">חבר הכנסת רוני בר-און, אני משוכנע שתהיה חבר כנסת ומחוקק </w:t>
      </w:r>
      <w:r>
        <w:rPr>
          <w:rFonts w:hint="cs"/>
          <w:rtl/>
        </w:rPr>
        <w:t xml:space="preserve">מצוין. בהצלחה. </w:t>
      </w:r>
    </w:p>
    <w:p w14:paraId="1EDAA07D" w14:textId="77777777" w:rsidR="00000000" w:rsidRDefault="00DD24A4">
      <w:pPr>
        <w:pStyle w:val="a"/>
        <w:ind w:firstLine="0"/>
        <w:rPr>
          <w:rFonts w:hint="cs"/>
          <w:rtl/>
        </w:rPr>
      </w:pPr>
    </w:p>
    <w:p w14:paraId="444BB074"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26BD3233" w14:textId="77777777" w:rsidR="00000000" w:rsidRDefault="00DD24A4">
      <w:pPr>
        <w:pStyle w:val="a"/>
        <w:rPr>
          <w:rFonts w:hint="cs"/>
          <w:rtl/>
        </w:rPr>
      </w:pPr>
    </w:p>
    <w:p w14:paraId="433BA31F" w14:textId="77777777" w:rsidR="00000000" w:rsidRDefault="00DD24A4">
      <w:pPr>
        <w:pStyle w:val="a"/>
        <w:rPr>
          <w:rFonts w:hint="cs"/>
          <w:rtl/>
        </w:rPr>
      </w:pPr>
      <w:r>
        <w:rPr>
          <w:rFonts w:hint="cs"/>
          <w:rtl/>
        </w:rPr>
        <w:t xml:space="preserve">תודה רבה. </w:t>
      </w:r>
    </w:p>
    <w:p w14:paraId="61EDB8DF" w14:textId="77777777" w:rsidR="00000000" w:rsidRDefault="00DD24A4">
      <w:pPr>
        <w:pStyle w:val="a"/>
        <w:ind w:firstLine="0"/>
        <w:rPr>
          <w:rFonts w:hint="cs"/>
          <w:rtl/>
        </w:rPr>
      </w:pPr>
    </w:p>
    <w:p w14:paraId="77DA3054" w14:textId="77777777" w:rsidR="00000000" w:rsidRDefault="00DD24A4">
      <w:pPr>
        <w:pStyle w:val="SpeakerCon"/>
        <w:rPr>
          <w:rtl/>
        </w:rPr>
      </w:pPr>
      <w:bookmarkStart w:id="312" w:name="FS000001045T27_02_2003_22_06_45C"/>
      <w:bookmarkEnd w:id="312"/>
      <w:r>
        <w:rPr>
          <w:rtl/>
        </w:rPr>
        <w:t>דני יתום (העבודה-מימד):</w:t>
      </w:r>
    </w:p>
    <w:p w14:paraId="087D073F" w14:textId="77777777" w:rsidR="00000000" w:rsidRDefault="00DD24A4">
      <w:pPr>
        <w:pStyle w:val="a"/>
        <w:rPr>
          <w:rtl/>
        </w:rPr>
      </w:pPr>
    </w:p>
    <w:p w14:paraId="3F8BB1C3" w14:textId="77777777" w:rsidR="00000000" w:rsidRDefault="00DD24A4">
      <w:pPr>
        <w:pStyle w:val="a"/>
        <w:rPr>
          <w:rFonts w:hint="cs"/>
          <w:rtl/>
        </w:rPr>
      </w:pPr>
      <w:r>
        <w:rPr>
          <w:rFonts w:hint="cs"/>
          <w:rtl/>
        </w:rPr>
        <w:t xml:space="preserve">בהמשך דברי ברצוני לברך את ראש הממשלה, אריק שרון, לרגל היותו בן 75, ולאחל לו עוד הרבה שנים של בריאות שלמה ומלאה. </w:t>
      </w:r>
    </w:p>
    <w:p w14:paraId="6D2F5051" w14:textId="77777777" w:rsidR="00000000" w:rsidRDefault="00DD24A4">
      <w:pPr>
        <w:pStyle w:val="a"/>
        <w:rPr>
          <w:rFonts w:hint="cs"/>
          <w:rtl/>
        </w:rPr>
      </w:pPr>
    </w:p>
    <w:p w14:paraId="4B292265" w14:textId="77777777" w:rsidR="00000000" w:rsidRDefault="00DD24A4">
      <w:pPr>
        <w:pStyle w:val="a"/>
        <w:rPr>
          <w:rFonts w:hint="cs"/>
          <w:rtl/>
        </w:rPr>
      </w:pPr>
      <w:r>
        <w:rPr>
          <w:rFonts w:hint="cs"/>
          <w:rtl/>
        </w:rPr>
        <w:t xml:space="preserve">חברי מסיעת העבודה, אני מבקש את הקשבתכם. </w:t>
      </w:r>
    </w:p>
    <w:p w14:paraId="041956FC" w14:textId="77777777" w:rsidR="00000000" w:rsidRDefault="00DD24A4">
      <w:pPr>
        <w:pStyle w:val="a"/>
        <w:ind w:firstLine="0"/>
        <w:rPr>
          <w:rFonts w:hint="cs"/>
          <w:rtl/>
        </w:rPr>
      </w:pPr>
    </w:p>
    <w:p w14:paraId="5B2AB04D"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0FBA6101" w14:textId="77777777" w:rsidR="00000000" w:rsidRDefault="00DD24A4">
      <w:pPr>
        <w:pStyle w:val="a"/>
        <w:rPr>
          <w:rFonts w:hint="cs"/>
          <w:rtl/>
        </w:rPr>
      </w:pPr>
    </w:p>
    <w:p w14:paraId="7C280D78" w14:textId="77777777" w:rsidR="00000000" w:rsidRDefault="00DD24A4">
      <w:pPr>
        <w:pStyle w:val="a"/>
        <w:rPr>
          <w:rFonts w:hint="cs"/>
          <w:rtl/>
        </w:rPr>
      </w:pPr>
      <w:r>
        <w:rPr>
          <w:rFonts w:hint="cs"/>
          <w:rtl/>
        </w:rPr>
        <w:t xml:space="preserve">תפסיקו להפריע, זה היתום שלכם על הבמה. </w:t>
      </w:r>
    </w:p>
    <w:p w14:paraId="2799B7F2" w14:textId="77777777" w:rsidR="00000000" w:rsidRDefault="00DD24A4">
      <w:pPr>
        <w:pStyle w:val="a"/>
        <w:ind w:firstLine="0"/>
        <w:rPr>
          <w:rFonts w:hint="cs"/>
          <w:rtl/>
        </w:rPr>
      </w:pPr>
    </w:p>
    <w:p w14:paraId="4F32826D" w14:textId="77777777" w:rsidR="00000000" w:rsidRDefault="00DD24A4">
      <w:pPr>
        <w:pStyle w:val="SpeakerCon"/>
        <w:rPr>
          <w:rtl/>
        </w:rPr>
      </w:pPr>
      <w:bookmarkStart w:id="313" w:name="FS000001045T27_02_2003_22_08_38C"/>
      <w:bookmarkEnd w:id="313"/>
      <w:r>
        <w:rPr>
          <w:rtl/>
        </w:rPr>
        <w:t>דני יתום (העבודה-מימד):</w:t>
      </w:r>
    </w:p>
    <w:p w14:paraId="5FC25C53" w14:textId="77777777" w:rsidR="00000000" w:rsidRDefault="00DD24A4">
      <w:pPr>
        <w:pStyle w:val="a"/>
        <w:rPr>
          <w:rtl/>
        </w:rPr>
      </w:pPr>
    </w:p>
    <w:p w14:paraId="3E5CB5FE" w14:textId="77777777" w:rsidR="00000000" w:rsidRDefault="00DD24A4">
      <w:pPr>
        <w:pStyle w:val="a"/>
        <w:rPr>
          <w:rFonts w:hint="cs"/>
          <w:rtl/>
        </w:rPr>
      </w:pPr>
      <w:r>
        <w:rPr>
          <w:rFonts w:hint="cs"/>
          <w:rtl/>
        </w:rPr>
        <w:t>מדינת ישראל ניצבת היום בפני מציאות מורכבת וקשה. התהליך המדיני קפוא, הביטחון איננו, המשק הולך וקורס. ממשלה חדשה בישראל תהיה חייבת לטפל בדחיפות ביצירת אופק מדיני, בהשגת הפסקת הטרור והפסקת אש, ב</w:t>
      </w:r>
      <w:r>
        <w:rPr>
          <w:rFonts w:hint="cs"/>
          <w:rtl/>
        </w:rPr>
        <w:t xml:space="preserve">עצירת הקריסה הכלכלית ובבניית תוכנית כלכלית שתצליח להביא לצמיחה ולהצלת המשק. </w:t>
      </w:r>
    </w:p>
    <w:p w14:paraId="05BEA2F3" w14:textId="77777777" w:rsidR="00000000" w:rsidRDefault="00DD24A4">
      <w:pPr>
        <w:pStyle w:val="a"/>
        <w:rPr>
          <w:rFonts w:hint="cs"/>
          <w:rtl/>
        </w:rPr>
      </w:pPr>
    </w:p>
    <w:p w14:paraId="7D7DF74D" w14:textId="77777777" w:rsidR="00000000" w:rsidRDefault="00DD24A4">
      <w:pPr>
        <w:pStyle w:val="a"/>
        <w:rPr>
          <w:rFonts w:hint="cs"/>
          <w:rtl/>
        </w:rPr>
      </w:pPr>
      <w:r>
        <w:rPr>
          <w:rFonts w:hint="cs"/>
          <w:rtl/>
        </w:rPr>
        <w:t>בנאומו של ראש הממשלה בהרצלייה, שכולו מצוין בקובץ הדפים שקיבלנו, אמר ראש הממשלה: "אנחנו גם יודעים, כי כניסה למשא-ומתן מדיני שיוביל לשלום, היא הדרך האמיתית להאצת הצמיחה ולשגשוג כלכ</w:t>
      </w:r>
      <w:r>
        <w:rPr>
          <w:rFonts w:hint="cs"/>
          <w:rtl/>
        </w:rPr>
        <w:t xml:space="preserve">לי". יודעים. אבל הקואליציה שבנה ראש הממשלה, שעיקרה אנשי הימין הקיצוני בקשת הפוליטית בישראל, קואליציה שכזאת לא מתכוונת וגם לא יכולה להתמודד עם הבעיות הקיומיות שלנו. ממשלה כזאת הרי תתנגד לכל משא-ומתן עם הפלסטינים, תעמיק את הכיבוש והמעורבות שלנו בשטחי יהודה, </w:t>
      </w:r>
      <w:r>
        <w:rPr>
          <w:rFonts w:hint="cs"/>
          <w:rtl/>
        </w:rPr>
        <w:t>שומרון וחבל עזה ולא תצליח לנצח את הטרור, מכיוון שלצד הצעדים הצבאיים והמכות שמנחיתים על ראשי הטרוריסטים יש צורך להאיר את האופק באור של תקווה, גם לעם בישראל וגם לפלסטינים. מאחר שאיננו רואים עתיד מדיני ואיננו רואים תהליך של הידברות בינינו לבין הפלסטינים, נעמו</w:t>
      </w:r>
      <w:r>
        <w:rPr>
          <w:rFonts w:hint="cs"/>
          <w:rtl/>
        </w:rPr>
        <w:t xml:space="preserve">ד בפני קיפאון, נעמוד בפני נסיגה בכל מה שקשור למצב המדיני, והממשלה לא תוכל להבריא את המשק ולא רק לא לקדם את התהליך המדיני. אנחנו נהיה עדים להמשך קריסתה של הכלכלה, להמשך קריסתו של המשק. </w:t>
      </w:r>
    </w:p>
    <w:p w14:paraId="6485398F" w14:textId="77777777" w:rsidR="00000000" w:rsidRDefault="00DD24A4">
      <w:pPr>
        <w:pStyle w:val="a"/>
        <w:rPr>
          <w:rFonts w:hint="cs"/>
          <w:rtl/>
        </w:rPr>
      </w:pPr>
    </w:p>
    <w:p w14:paraId="65FE1510" w14:textId="77777777" w:rsidR="00000000" w:rsidRDefault="00DD24A4">
      <w:pPr>
        <w:pStyle w:val="a"/>
        <w:rPr>
          <w:rFonts w:hint="cs"/>
          <w:rtl/>
        </w:rPr>
      </w:pPr>
      <w:r>
        <w:rPr>
          <w:rFonts w:hint="cs"/>
          <w:rtl/>
        </w:rPr>
        <w:t>ההסכמים הקואליציוניים שבהם עיינו מלמדים, שהקואליציה בעצם מושתתת על כרע</w:t>
      </w:r>
      <w:r>
        <w:rPr>
          <w:rFonts w:hint="cs"/>
          <w:rtl/>
        </w:rPr>
        <w:t xml:space="preserve">י תרנגולת, והבסיס דומה יותר לגבינה שוויצרית, שרבים בה החורים על החומר. </w:t>
      </w:r>
    </w:p>
    <w:p w14:paraId="5F7AF927" w14:textId="77777777" w:rsidR="00000000" w:rsidRDefault="00DD24A4">
      <w:pPr>
        <w:pStyle w:val="a"/>
        <w:ind w:firstLine="0"/>
        <w:rPr>
          <w:rFonts w:hint="cs"/>
          <w:rtl/>
        </w:rPr>
      </w:pPr>
    </w:p>
    <w:p w14:paraId="0BB52E0E" w14:textId="77777777" w:rsidR="00000000" w:rsidRDefault="00DD24A4">
      <w:pPr>
        <w:pStyle w:val="a"/>
        <w:ind w:firstLine="0"/>
        <w:rPr>
          <w:rFonts w:hint="cs"/>
          <w:rtl/>
        </w:rPr>
      </w:pPr>
      <w:r>
        <w:rPr>
          <w:rFonts w:hint="cs"/>
          <w:rtl/>
        </w:rPr>
        <w:tab/>
        <w:t>עוד הפעם אני נדרש לנאום הרצלייה. שם אמר ראש הממשלה, שבשלב השני של מתווה בוש תאפשר ישראל הקמתה של מדינה פלסטינית.</w:t>
      </w:r>
    </w:p>
    <w:p w14:paraId="40B47D3E" w14:textId="77777777" w:rsidR="00000000" w:rsidRDefault="00DD24A4">
      <w:pPr>
        <w:pStyle w:val="a"/>
        <w:ind w:firstLine="0"/>
        <w:rPr>
          <w:rFonts w:hint="cs"/>
          <w:rtl/>
        </w:rPr>
      </w:pPr>
    </w:p>
    <w:p w14:paraId="6735892A" w14:textId="77777777" w:rsidR="00000000" w:rsidRDefault="00DD24A4">
      <w:pPr>
        <w:pStyle w:val="Speaker"/>
        <w:rPr>
          <w:rtl/>
        </w:rPr>
      </w:pPr>
      <w:bookmarkStart w:id="314" w:name="FS000000437T27_02_2003_21_48_23"/>
      <w:bookmarkEnd w:id="314"/>
      <w:r>
        <w:rPr>
          <w:rFonts w:hint="cs"/>
          <w:rtl/>
        </w:rPr>
        <w:t xml:space="preserve">היו"ר </w:t>
      </w:r>
      <w:r>
        <w:rPr>
          <w:rtl/>
        </w:rPr>
        <w:t>אלי בן-מנחם:</w:t>
      </w:r>
    </w:p>
    <w:p w14:paraId="0BDC01B4" w14:textId="77777777" w:rsidR="00000000" w:rsidRDefault="00DD24A4">
      <w:pPr>
        <w:pStyle w:val="a"/>
        <w:rPr>
          <w:rtl/>
        </w:rPr>
      </w:pPr>
    </w:p>
    <w:p w14:paraId="123A0A05" w14:textId="77777777" w:rsidR="00000000" w:rsidRDefault="00DD24A4">
      <w:pPr>
        <w:pStyle w:val="a"/>
        <w:rPr>
          <w:rFonts w:hint="cs"/>
          <w:rtl/>
        </w:rPr>
      </w:pPr>
      <w:r>
        <w:rPr>
          <w:rFonts w:hint="cs"/>
          <w:rtl/>
        </w:rPr>
        <w:t>חבר הכנסת יתום, אנא ממך, אתה צריך לסיים.</w:t>
      </w:r>
    </w:p>
    <w:p w14:paraId="579F1B0F" w14:textId="77777777" w:rsidR="00000000" w:rsidRDefault="00DD24A4">
      <w:pPr>
        <w:pStyle w:val="a"/>
        <w:ind w:firstLine="0"/>
        <w:rPr>
          <w:rFonts w:hint="cs"/>
          <w:rtl/>
        </w:rPr>
      </w:pPr>
    </w:p>
    <w:p w14:paraId="0DDE05F7" w14:textId="77777777" w:rsidR="00000000" w:rsidRDefault="00DD24A4">
      <w:pPr>
        <w:pStyle w:val="Speaker"/>
        <w:rPr>
          <w:rtl/>
        </w:rPr>
      </w:pPr>
      <w:bookmarkStart w:id="315" w:name="FS000000437T27_02_2003_21_49_50C"/>
      <w:bookmarkStart w:id="316" w:name="FS000001045T27_02_2003_21_50_02"/>
      <w:bookmarkEnd w:id="315"/>
      <w:bookmarkEnd w:id="316"/>
      <w:r>
        <w:rPr>
          <w:rFonts w:hint="eastAsia"/>
          <w:rtl/>
        </w:rPr>
        <w:t>דני</w:t>
      </w:r>
      <w:r>
        <w:rPr>
          <w:rtl/>
        </w:rPr>
        <w:t xml:space="preserve"> ית</w:t>
      </w:r>
      <w:r>
        <w:rPr>
          <w:rtl/>
        </w:rPr>
        <w:t>ום (העבודה-מימד):</w:t>
      </w:r>
    </w:p>
    <w:p w14:paraId="19977D58" w14:textId="77777777" w:rsidR="00000000" w:rsidRDefault="00DD24A4">
      <w:pPr>
        <w:pStyle w:val="a"/>
        <w:rPr>
          <w:rFonts w:hint="cs"/>
          <w:rtl/>
        </w:rPr>
      </w:pPr>
    </w:p>
    <w:p w14:paraId="63B05DAD" w14:textId="77777777" w:rsidR="00000000" w:rsidRDefault="00DD24A4">
      <w:pPr>
        <w:pStyle w:val="a"/>
        <w:rPr>
          <w:rFonts w:hint="cs"/>
          <w:rtl/>
        </w:rPr>
      </w:pPr>
      <w:r>
        <w:rPr>
          <w:rFonts w:hint="cs"/>
          <w:rtl/>
        </w:rPr>
        <w:t>אני כבר מסיים.</w:t>
      </w:r>
    </w:p>
    <w:p w14:paraId="0006A558" w14:textId="77777777" w:rsidR="00000000" w:rsidRDefault="00DD24A4">
      <w:pPr>
        <w:pStyle w:val="a"/>
        <w:rPr>
          <w:rFonts w:hint="cs"/>
          <w:rtl/>
        </w:rPr>
      </w:pPr>
    </w:p>
    <w:p w14:paraId="1A01DF3D" w14:textId="77777777" w:rsidR="00000000" w:rsidRDefault="00DD24A4">
      <w:pPr>
        <w:pStyle w:val="a"/>
        <w:rPr>
          <w:rFonts w:hint="cs"/>
          <w:rtl/>
        </w:rPr>
      </w:pPr>
      <w:r>
        <w:rPr>
          <w:rFonts w:hint="cs"/>
          <w:rtl/>
        </w:rPr>
        <w:t>הרי האיחוד הלאומי והמפד"ל שוללות הקמת מדינה פלסטינית, והדברים באו לידי ביטוי במכתבים שנכתבו. לא רק שהסתירה בין עמדת המפד"ל והאיחוד הלאומי והעמדה שדיבר עליה ראש הממשלה זועקת לשמים, זועקת עוד יותר העובדה שעמדות אלה מהוות מכ</w:t>
      </w:r>
      <w:r>
        <w:rPr>
          <w:rFonts w:hint="cs"/>
          <w:rtl/>
        </w:rPr>
        <w:t xml:space="preserve">שול בלתי עביר, אפילו לתחילתו של תהליך הידברות עם הפלסטינים. </w:t>
      </w:r>
    </w:p>
    <w:p w14:paraId="54DDD877" w14:textId="77777777" w:rsidR="00000000" w:rsidRDefault="00DD24A4">
      <w:pPr>
        <w:pStyle w:val="a"/>
        <w:rPr>
          <w:rFonts w:hint="cs"/>
          <w:rtl/>
        </w:rPr>
      </w:pPr>
    </w:p>
    <w:p w14:paraId="5DC6224B" w14:textId="77777777" w:rsidR="00000000" w:rsidRDefault="00DD24A4">
      <w:pPr>
        <w:pStyle w:val="a"/>
        <w:rPr>
          <w:rFonts w:hint="cs"/>
          <w:rtl/>
        </w:rPr>
      </w:pPr>
      <w:r>
        <w:rPr>
          <w:rFonts w:hint="cs"/>
          <w:rtl/>
        </w:rPr>
        <w:t>כיצד יכולים לשבת יחד, באותה ממשלה, חברים ממפלגת שינוי, שלפחות חלקם דוגלים בקו מדיני יוני, עם חבריהם לממשלה ולקואליציה הנמנים עם המפד"ל, האיחוד הלאומי ואפילו הליכוד? מה עם הבטחות שינוי לבוחריה? ה</w:t>
      </w:r>
      <w:r>
        <w:rPr>
          <w:rFonts w:hint="cs"/>
          <w:rtl/>
        </w:rPr>
        <w:t>רי כל ההבטחות האלה עלו בעשן אל מול הכיסאות והתפקידים שחולקו ביד נדיבה לנציגי שינוי.</w:t>
      </w:r>
    </w:p>
    <w:p w14:paraId="151E6F71" w14:textId="77777777" w:rsidR="00000000" w:rsidRDefault="00DD24A4">
      <w:pPr>
        <w:pStyle w:val="a"/>
        <w:ind w:firstLine="0"/>
        <w:rPr>
          <w:rFonts w:hint="cs"/>
          <w:rtl/>
        </w:rPr>
      </w:pPr>
    </w:p>
    <w:p w14:paraId="4BA5ED82" w14:textId="77777777" w:rsidR="00000000" w:rsidRDefault="00DD24A4">
      <w:pPr>
        <w:pStyle w:val="a"/>
        <w:ind w:firstLine="0"/>
        <w:rPr>
          <w:rFonts w:hint="cs"/>
          <w:rtl/>
        </w:rPr>
      </w:pPr>
      <w:r>
        <w:rPr>
          <w:rFonts w:hint="cs"/>
          <w:rtl/>
        </w:rPr>
        <w:tab/>
        <w:t>הממשלה טענה בקווי היסוד שלה, או טוענת, שהיא תחתור לטפל בשכבות החלשות באזורי הפריפריה והמצוקה. כיצד הממשלה מתכוונת לטפל באלה כאשר היא בוודאי מתכוונת להמשיך ולהשקיע סכומי ע</w:t>
      </w:r>
      <w:r>
        <w:rPr>
          <w:rFonts w:hint="cs"/>
          <w:rtl/>
        </w:rPr>
        <w:t>תק בשטחי יהודה, שומרון וחבל עזה? איך יכול העם בישראל לתת אמון בממשלה שספק אם בקרב חבריה שלה קיים אמון? הרי ראש הממשלה ושר האוצר נדרשו להסכם כתוב, להבנות כתובות, שהוצגו בפנינו היום, כדי להבטיח שהאחד לא יפעל בסתר נגד האחר.</w:t>
      </w:r>
    </w:p>
    <w:p w14:paraId="37957B8E" w14:textId="77777777" w:rsidR="00000000" w:rsidRDefault="00DD24A4">
      <w:pPr>
        <w:pStyle w:val="a"/>
        <w:ind w:firstLine="0"/>
        <w:rPr>
          <w:rFonts w:hint="cs"/>
          <w:rtl/>
        </w:rPr>
      </w:pPr>
    </w:p>
    <w:p w14:paraId="7CB1BC91" w14:textId="77777777" w:rsidR="00000000" w:rsidRDefault="00DD24A4">
      <w:pPr>
        <w:pStyle w:val="a"/>
        <w:ind w:firstLine="0"/>
        <w:rPr>
          <w:rFonts w:hint="cs"/>
          <w:rtl/>
        </w:rPr>
      </w:pPr>
      <w:r>
        <w:rPr>
          <w:rFonts w:hint="cs"/>
          <w:rtl/>
        </w:rPr>
        <w:tab/>
        <w:t>אני מבקש לסיים ולומר, שחוששני שהמ</w:t>
      </w:r>
      <w:r>
        <w:rPr>
          <w:rFonts w:hint="cs"/>
          <w:rtl/>
        </w:rPr>
        <w:t>משלה שמוצגת בפנינו היום תוביל אותנו, לא מהישג אל הישג, אלא מדחי אל דחי, אל מקומות יותר נמוכים. אבל לטובת העם בציון, לטובת העם בישראל, למרות דברי אלה, אני מתפלל ומאחל שאכן הממשלה, על ראשה ושריה, יהיו מסוגלים להתמודד בהצלחה מול האתגרים העצומים שעומדים בפנינו</w:t>
      </w:r>
      <w:r>
        <w:rPr>
          <w:rFonts w:hint="cs"/>
          <w:rtl/>
        </w:rPr>
        <w:t>. תודה.</w:t>
      </w:r>
    </w:p>
    <w:p w14:paraId="499BF98A" w14:textId="77777777" w:rsidR="00000000" w:rsidRDefault="00DD24A4">
      <w:pPr>
        <w:pStyle w:val="a"/>
        <w:ind w:firstLine="0"/>
        <w:rPr>
          <w:rFonts w:hint="cs"/>
          <w:rtl/>
        </w:rPr>
      </w:pPr>
    </w:p>
    <w:p w14:paraId="7FC10E80" w14:textId="77777777" w:rsidR="00000000" w:rsidRDefault="00DD24A4">
      <w:pPr>
        <w:pStyle w:val="Speaker"/>
        <w:rPr>
          <w:rtl/>
        </w:rPr>
      </w:pPr>
      <w:r>
        <w:rPr>
          <w:rFonts w:hint="cs"/>
          <w:rtl/>
        </w:rPr>
        <w:t xml:space="preserve">היו"ר </w:t>
      </w:r>
      <w:r>
        <w:rPr>
          <w:rtl/>
        </w:rPr>
        <w:t>אלי בן-מנחם:</w:t>
      </w:r>
    </w:p>
    <w:p w14:paraId="2C564FDE" w14:textId="77777777" w:rsidR="00000000" w:rsidRDefault="00DD24A4">
      <w:pPr>
        <w:pStyle w:val="a"/>
        <w:rPr>
          <w:rtl/>
        </w:rPr>
      </w:pPr>
    </w:p>
    <w:p w14:paraId="0642CBCC" w14:textId="77777777" w:rsidR="00000000" w:rsidRDefault="00DD24A4">
      <w:pPr>
        <w:pStyle w:val="a"/>
        <w:rPr>
          <w:rFonts w:hint="cs"/>
          <w:rtl/>
        </w:rPr>
      </w:pPr>
      <w:r>
        <w:rPr>
          <w:rFonts w:hint="cs"/>
          <w:rtl/>
        </w:rPr>
        <w:t xml:space="preserve">תודה לחבר הכנסת דני יתום. אני מזמין את חבר הכנסת יחיאל חזן. הוקצבו לך חמש דקות. אחריו </w:t>
      </w:r>
      <w:r>
        <w:rPr>
          <w:rtl/>
        </w:rPr>
        <w:t>–</w:t>
      </w:r>
      <w:r>
        <w:rPr>
          <w:rFonts w:hint="cs"/>
          <w:rtl/>
        </w:rPr>
        <w:t xml:space="preserve"> חבר הכנסת אברהם בייגה שוחט. חבר הכנסת חזן, גם לך אני מאחל הצלחה מכל הלב.</w:t>
      </w:r>
    </w:p>
    <w:p w14:paraId="4B9103E9" w14:textId="77777777" w:rsidR="00000000" w:rsidRDefault="00DD24A4">
      <w:pPr>
        <w:pStyle w:val="Speaker"/>
        <w:rPr>
          <w:rFonts w:hint="cs"/>
          <w:rtl/>
        </w:rPr>
      </w:pPr>
      <w:bookmarkStart w:id="317" w:name="FS000001040T27_02_2003_21_55_17"/>
      <w:bookmarkEnd w:id="317"/>
      <w:r>
        <w:rPr>
          <w:rtl/>
        </w:rPr>
        <w:br w:type="page"/>
      </w:r>
    </w:p>
    <w:p w14:paraId="154FE155" w14:textId="77777777" w:rsidR="00000000" w:rsidRDefault="00DD24A4">
      <w:pPr>
        <w:pStyle w:val="Speaker"/>
        <w:rPr>
          <w:rtl/>
        </w:rPr>
      </w:pPr>
      <w:r>
        <w:rPr>
          <w:rFonts w:hint="eastAsia"/>
          <w:rtl/>
        </w:rPr>
        <w:t>יחיאל</w:t>
      </w:r>
      <w:r>
        <w:rPr>
          <w:rtl/>
        </w:rPr>
        <w:t xml:space="preserve"> חזן (הליכוד):</w:t>
      </w:r>
    </w:p>
    <w:p w14:paraId="34842BA2" w14:textId="77777777" w:rsidR="00000000" w:rsidRDefault="00DD24A4">
      <w:pPr>
        <w:pStyle w:val="a"/>
        <w:rPr>
          <w:rFonts w:hint="cs"/>
          <w:rtl/>
        </w:rPr>
      </w:pPr>
    </w:p>
    <w:p w14:paraId="4D8AB0B4" w14:textId="77777777" w:rsidR="00000000" w:rsidRDefault="00DD24A4">
      <w:pPr>
        <w:pStyle w:val="a"/>
        <w:rPr>
          <w:rFonts w:hint="cs"/>
          <w:rtl/>
        </w:rPr>
      </w:pPr>
      <w:r>
        <w:rPr>
          <w:rFonts w:hint="cs"/>
          <w:rtl/>
        </w:rPr>
        <w:t>אדוני היושב-ראש, חברי חברי הכנסת, ברצוני לב</w:t>
      </w:r>
      <w:r>
        <w:rPr>
          <w:rFonts w:hint="cs"/>
          <w:rtl/>
        </w:rPr>
        <w:t>רך את ראש הממשלה ואת הממשלה הנכנסת שיביאו בשורה לעם ישראל. אני חושב שצריך לתת לפחות מאה ימי חסד, ורק אחרי כן ללכת ולהטיח ולהגיד: איזו בשורה מביאים היום? הגיע הזמן שתלמדו, הגיע הזמן שתלמדו שצריך גם  לכבד, ולא רק לבוא ולהחליף את הכיסאות. הרי יש פה כיסאות מוז</w:t>
      </w:r>
      <w:r>
        <w:rPr>
          <w:rFonts w:hint="cs"/>
          <w:rtl/>
        </w:rPr>
        <w:t>יקליים. כאשר אתם מקימים ממשלה, זה בסדר. אבל כאשר מישהו אחר מקים ממשלה, פתאום לא מביאים בשורה לעם ישראל.</w:t>
      </w:r>
    </w:p>
    <w:p w14:paraId="5CA9D4D6" w14:textId="77777777" w:rsidR="00000000" w:rsidRDefault="00DD24A4">
      <w:pPr>
        <w:pStyle w:val="a"/>
        <w:rPr>
          <w:rFonts w:hint="cs"/>
          <w:rtl/>
        </w:rPr>
      </w:pPr>
    </w:p>
    <w:p w14:paraId="7A5701B6" w14:textId="77777777" w:rsidR="00000000" w:rsidRDefault="00DD24A4">
      <w:pPr>
        <w:pStyle w:val="a"/>
        <w:rPr>
          <w:rFonts w:hint="cs"/>
          <w:rtl/>
        </w:rPr>
      </w:pPr>
      <w:r>
        <w:rPr>
          <w:rFonts w:hint="cs"/>
          <w:rtl/>
        </w:rPr>
        <w:t>בראש ובראשונה אני רוצה לחזק את חברי מהמפד"ל. אדוני, חברי לכנסת, הרב פרוש, שמעתי פה היום כיצד אתה כועס ואומר: איך יכול להיות שהיא התחברה עם שינוי למען ח</w:t>
      </w:r>
      <w:r>
        <w:rPr>
          <w:rFonts w:hint="cs"/>
          <w:rtl/>
        </w:rPr>
        <w:t xml:space="preserve">יזוק עם ישראל? למדתי בישיבה, ובראש ובראשונה צריך לקיים את "ואהבת לרעך כמוך". אני לא הולך להטיף לך מוסר, מי אני שאטיף לך מוסר - - </w:t>
      </w:r>
    </w:p>
    <w:p w14:paraId="76E99980" w14:textId="77777777" w:rsidR="00000000" w:rsidRDefault="00DD24A4">
      <w:pPr>
        <w:pStyle w:val="a"/>
        <w:rPr>
          <w:rFonts w:hint="cs"/>
          <w:rtl/>
        </w:rPr>
      </w:pPr>
    </w:p>
    <w:p w14:paraId="7AB2C366" w14:textId="77777777" w:rsidR="00000000" w:rsidRDefault="00DD24A4">
      <w:pPr>
        <w:pStyle w:val="ac"/>
        <w:rPr>
          <w:rtl/>
        </w:rPr>
      </w:pPr>
      <w:r>
        <w:rPr>
          <w:rFonts w:hint="eastAsia"/>
          <w:rtl/>
        </w:rPr>
        <w:t>מאיר</w:t>
      </w:r>
      <w:r>
        <w:rPr>
          <w:rtl/>
        </w:rPr>
        <w:t xml:space="preserve"> פרוש (יהדות התורה):</w:t>
      </w:r>
    </w:p>
    <w:p w14:paraId="36FF22A8" w14:textId="77777777" w:rsidR="00000000" w:rsidRDefault="00DD24A4">
      <w:pPr>
        <w:pStyle w:val="a"/>
        <w:rPr>
          <w:rFonts w:hint="cs"/>
          <w:rtl/>
        </w:rPr>
      </w:pPr>
    </w:p>
    <w:p w14:paraId="74E15195" w14:textId="77777777" w:rsidR="00000000" w:rsidRDefault="00DD24A4">
      <w:pPr>
        <w:pStyle w:val="a"/>
        <w:rPr>
          <w:rFonts w:hint="cs"/>
          <w:rtl/>
        </w:rPr>
      </w:pPr>
      <w:r>
        <w:rPr>
          <w:rFonts w:hint="cs"/>
          <w:rtl/>
        </w:rPr>
        <w:t>אפשר. למה לא?</w:t>
      </w:r>
    </w:p>
    <w:p w14:paraId="0303B712" w14:textId="77777777" w:rsidR="00000000" w:rsidRDefault="00DD24A4">
      <w:pPr>
        <w:pStyle w:val="a"/>
        <w:ind w:firstLine="0"/>
        <w:rPr>
          <w:rFonts w:hint="cs"/>
          <w:rtl/>
        </w:rPr>
      </w:pPr>
    </w:p>
    <w:p w14:paraId="4092DD6B" w14:textId="77777777" w:rsidR="00000000" w:rsidRDefault="00DD24A4">
      <w:pPr>
        <w:pStyle w:val="SpeakerCon"/>
        <w:rPr>
          <w:rtl/>
        </w:rPr>
      </w:pPr>
      <w:bookmarkStart w:id="318" w:name="FS000001040T27_02_2003_21_59_05C"/>
      <w:bookmarkEnd w:id="318"/>
      <w:r>
        <w:rPr>
          <w:rtl/>
        </w:rPr>
        <w:t>יחיאל חזן (הליכוד):</w:t>
      </w:r>
    </w:p>
    <w:p w14:paraId="5D452E55" w14:textId="77777777" w:rsidR="00000000" w:rsidRDefault="00DD24A4">
      <w:pPr>
        <w:pStyle w:val="a"/>
        <w:rPr>
          <w:rtl/>
        </w:rPr>
      </w:pPr>
    </w:p>
    <w:p w14:paraId="420F6944" w14:textId="77777777" w:rsidR="00000000" w:rsidRDefault="00DD24A4">
      <w:pPr>
        <w:pStyle w:val="a"/>
        <w:rPr>
          <w:rFonts w:hint="cs"/>
          <w:rtl/>
        </w:rPr>
      </w:pPr>
      <w:r>
        <w:rPr>
          <w:rFonts w:hint="cs"/>
          <w:rtl/>
        </w:rPr>
        <w:t>- -  אבל כאשר יש אפשרות לחזק את עם ישראל, גם בעניין המהותי כל כ</w:t>
      </w:r>
      <w:r>
        <w:rPr>
          <w:rFonts w:hint="cs"/>
          <w:rtl/>
        </w:rPr>
        <w:t>ך בין חילונים לדתיים, צריך לתת את ההזדמנות. לא בכדי עשו ראש הממשלה וראש עיריית ירושלים מאמצים גדולים על מנת שגם המפד"ל וגם תנועת שינוי יצטרפו לממשלה.</w:t>
      </w:r>
    </w:p>
    <w:p w14:paraId="64462F3E" w14:textId="77777777" w:rsidR="00000000" w:rsidRDefault="00DD24A4">
      <w:pPr>
        <w:pStyle w:val="a"/>
        <w:ind w:firstLine="0"/>
        <w:rPr>
          <w:rFonts w:hint="cs"/>
          <w:rtl/>
        </w:rPr>
      </w:pPr>
    </w:p>
    <w:p w14:paraId="738F39AF" w14:textId="77777777" w:rsidR="00000000" w:rsidRDefault="00DD24A4">
      <w:pPr>
        <w:pStyle w:val="a"/>
        <w:ind w:firstLine="0"/>
        <w:rPr>
          <w:rFonts w:hint="cs"/>
          <w:rtl/>
        </w:rPr>
      </w:pPr>
      <w:r>
        <w:rPr>
          <w:rFonts w:hint="cs"/>
          <w:rtl/>
        </w:rPr>
        <w:tab/>
        <w:t xml:space="preserve">אני רוצה לברך את חברי משינוי בברכת יישר כוח. אני חושב שאתם ראויים לכהן בממשלה הזאת. קיבלתם כמעט 400,000 </w:t>
      </w:r>
      <w:r>
        <w:rPr>
          <w:rFonts w:hint="cs"/>
          <w:rtl/>
        </w:rPr>
        <w:t>קולות, וכאשר מקבלים 400,000 קולות, כנראה שהציבור רוצה איזה שינוי. אני אומר לכם את זה, כי אם 400,000 איש אמרו שצריך לטפל בעניין הזה, דיינו. תנו הזדמנות, תנו צ'אנס, וכאשר הדברים באמת יפגעו בשורשים של היהדות, גם אני לא אתן לכך יד.</w:t>
      </w:r>
    </w:p>
    <w:p w14:paraId="58A4D872" w14:textId="77777777" w:rsidR="00000000" w:rsidRDefault="00DD24A4">
      <w:pPr>
        <w:pStyle w:val="a"/>
        <w:ind w:firstLine="0"/>
        <w:rPr>
          <w:rFonts w:hint="cs"/>
          <w:rtl/>
        </w:rPr>
      </w:pPr>
    </w:p>
    <w:p w14:paraId="47108094" w14:textId="77777777" w:rsidR="00000000" w:rsidRDefault="00DD24A4">
      <w:pPr>
        <w:pStyle w:val="ac"/>
        <w:rPr>
          <w:rtl/>
        </w:rPr>
      </w:pPr>
      <w:r>
        <w:rPr>
          <w:rFonts w:hint="eastAsia"/>
          <w:rtl/>
        </w:rPr>
        <w:t>אילן</w:t>
      </w:r>
      <w:r>
        <w:rPr>
          <w:rtl/>
        </w:rPr>
        <w:t xml:space="preserve"> שלגי (שינוי):</w:t>
      </w:r>
    </w:p>
    <w:p w14:paraId="5F218E92" w14:textId="77777777" w:rsidR="00000000" w:rsidRDefault="00DD24A4">
      <w:pPr>
        <w:pStyle w:val="a"/>
        <w:rPr>
          <w:rFonts w:hint="cs"/>
          <w:rtl/>
        </w:rPr>
      </w:pPr>
    </w:p>
    <w:p w14:paraId="25676AF4" w14:textId="77777777" w:rsidR="00000000" w:rsidRDefault="00DD24A4">
      <w:pPr>
        <w:pStyle w:val="a"/>
        <w:rPr>
          <w:rFonts w:hint="cs"/>
          <w:rtl/>
        </w:rPr>
      </w:pPr>
      <w:r>
        <w:rPr>
          <w:rFonts w:hint="cs"/>
          <w:rtl/>
        </w:rPr>
        <w:t>גם אנחנ</w:t>
      </w:r>
      <w:r>
        <w:rPr>
          <w:rFonts w:hint="cs"/>
          <w:rtl/>
        </w:rPr>
        <w:t>ו לא ניתן.</w:t>
      </w:r>
    </w:p>
    <w:p w14:paraId="0B7EEC69" w14:textId="77777777" w:rsidR="00000000" w:rsidRDefault="00DD24A4">
      <w:pPr>
        <w:pStyle w:val="a"/>
        <w:ind w:firstLine="0"/>
        <w:rPr>
          <w:rFonts w:hint="cs"/>
          <w:rtl/>
        </w:rPr>
      </w:pPr>
    </w:p>
    <w:p w14:paraId="1F401C7D" w14:textId="77777777" w:rsidR="00000000" w:rsidRDefault="00DD24A4">
      <w:pPr>
        <w:pStyle w:val="SpeakerCon"/>
        <w:rPr>
          <w:rtl/>
        </w:rPr>
      </w:pPr>
      <w:bookmarkStart w:id="319" w:name="FS000001040T27_02_2003_22_01_17C"/>
      <w:bookmarkEnd w:id="319"/>
      <w:r>
        <w:rPr>
          <w:rtl/>
        </w:rPr>
        <w:t>יחיאל חזן (הליכוד):</w:t>
      </w:r>
    </w:p>
    <w:p w14:paraId="79919E8E" w14:textId="77777777" w:rsidR="00000000" w:rsidRDefault="00DD24A4">
      <w:pPr>
        <w:pStyle w:val="a"/>
        <w:rPr>
          <w:rtl/>
        </w:rPr>
      </w:pPr>
    </w:p>
    <w:p w14:paraId="627CA1CC" w14:textId="77777777" w:rsidR="00000000" w:rsidRDefault="00DD24A4">
      <w:pPr>
        <w:pStyle w:val="a"/>
        <w:rPr>
          <w:rFonts w:hint="cs"/>
          <w:rtl/>
        </w:rPr>
      </w:pPr>
      <w:r>
        <w:rPr>
          <w:rFonts w:hint="cs"/>
          <w:rtl/>
        </w:rPr>
        <w:t>וגם החברים שלנו משינוי לא ייתנו לכך יד.</w:t>
      </w:r>
    </w:p>
    <w:p w14:paraId="625804D2" w14:textId="77777777" w:rsidR="00000000" w:rsidRDefault="00DD24A4">
      <w:pPr>
        <w:pStyle w:val="a"/>
        <w:rPr>
          <w:rFonts w:hint="cs"/>
          <w:rtl/>
        </w:rPr>
      </w:pPr>
    </w:p>
    <w:p w14:paraId="65BDD3D7" w14:textId="77777777" w:rsidR="00000000" w:rsidRDefault="00DD24A4">
      <w:pPr>
        <w:pStyle w:val="a"/>
        <w:rPr>
          <w:rFonts w:hint="cs"/>
          <w:rtl/>
        </w:rPr>
      </w:pPr>
      <w:r>
        <w:rPr>
          <w:rFonts w:hint="cs"/>
          <w:rtl/>
        </w:rPr>
        <w:t xml:space="preserve">כולי תקווה שהממשלה הזאת תיתן ביטחון אישי לכל אזרח ואזרח במדינה, כיוון שלי ולכל אזרח אחר בראש ובראשונה חשוב הביטחון האישי. כבר ראינו את הממשלה שלפני הממשלה של שרון, שנתנה כבר כמעט את </w:t>
      </w:r>
      <w:r>
        <w:rPr>
          <w:rFonts w:hint="cs"/>
          <w:rtl/>
        </w:rPr>
        <w:t>הכול, אבל המנהיג של הרשות לא רצה בשום פנים ואופן לחיות אתנו בשלום. מה הוא נתן לנו במקום זה? אותה מלחמת טרור שבאמת לא מגיעה לעם היהודי שהושיט את ידו לשלום.</w:t>
      </w:r>
    </w:p>
    <w:p w14:paraId="3E74B9FE" w14:textId="77777777" w:rsidR="00000000" w:rsidRDefault="00DD24A4">
      <w:pPr>
        <w:pStyle w:val="a"/>
        <w:rPr>
          <w:rFonts w:hint="cs"/>
          <w:rtl/>
        </w:rPr>
      </w:pPr>
    </w:p>
    <w:p w14:paraId="1F102BC7" w14:textId="77777777" w:rsidR="00000000" w:rsidRDefault="00DD24A4">
      <w:pPr>
        <w:pStyle w:val="a"/>
        <w:rPr>
          <w:rFonts w:hint="cs"/>
          <w:rtl/>
        </w:rPr>
      </w:pPr>
      <w:r>
        <w:rPr>
          <w:rFonts w:hint="cs"/>
          <w:rtl/>
        </w:rPr>
        <w:t>אני מאחל לעם ישראל ולראש הממשלה ולממשלת ישראל דרך צלחה, ובעזר השם הממשלה הזאת תוביל את עם ישראל לחוף</w:t>
      </w:r>
      <w:r>
        <w:rPr>
          <w:rFonts w:hint="cs"/>
          <w:rtl/>
        </w:rPr>
        <w:t xml:space="preserve"> מבטחים. תודה רבה.</w:t>
      </w:r>
    </w:p>
    <w:p w14:paraId="4A6C375A" w14:textId="77777777" w:rsidR="00000000" w:rsidRDefault="00DD24A4">
      <w:pPr>
        <w:pStyle w:val="a"/>
        <w:rPr>
          <w:rFonts w:hint="cs"/>
          <w:rtl/>
        </w:rPr>
      </w:pPr>
    </w:p>
    <w:p w14:paraId="34944B2B" w14:textId="77777777" w:rsidR="00000000" w:rsidRDefault="00DD24A4">
      <w:pPr>
        <w:pStyle w:val="Speaker"/>
        <w:rPr>
          <w:rtl/>
        </w:rPr>
      </w:pPr>
      <w:r>
        <w:rPr>
          <w:rFonts w:hint="cs"/>
          <w:rtl/>
        </w:rPr>
        <w:t xml:space="preserve">היו"ר </w:t>
      </w:r>
      <w:r>
        <w:rPr>
          <w:rtl/>
        </w:rPr>
        <w:t>אלי בן-מנחם:</w:t>
      </w:r>
    </w:p>
    <w:p w14:paraId="3814716F" w14:textId="77777777" w:rsidR="00000000" w:rsidRDefault="00DD24A4">
      <w:pPr>
        <w:pStyle w:val="a"/>
        <w:rPr>
          <w:rtl/>
        </w:rPr>
      </w:pPr>
    </w:p>
    <w:p w14:paraId="03508DBD" w14:textId="77777777" w:rsidR="00000000" w:rsidRDefault="00DD24A4">
      <w:pPr>
        <w:pStyle w:val="a"/>
        <w:rPr>
          <w:rFonts w:hint="cs"/>
          <w:rtl/>
        </w:rPr>
      </w:pPr>
      <w:r>
        <w:rPr>
          <w:rFonts w:hint="cs"/>
          <w:rtl/>
        </w:rPr>
        <w:t xml:space="preserve">תודה רבה לחבר הכנסת יחיאל חזן. אני מזמין את חבר הכנסת אברהם בייגה שוחט. הוקצבו לך חמש דקות. אחריו </w:t>
      </w:r>
      <w:r>
        <w:rPr>
          <w:rtl/>
        </w:rPr>
        <w:t>–</w:t>
      </w:r>
      <w:r>
        <w:rPr>
          <w:rFonts w:hint="cs"/>
          <w:rtl/>
        </w:rPr>
        <w:t xml:space="preserve"> חבר הכנסת ויקטור בריילובסקי.</w:t>
      </w:r>
    </w:p>
    <w:p w14:paraId="445A3A0A" w14:textId="77777777" w:rsidR="00000000" w:rsidRDefault="00DD24A4">
      <w:pPr>
        <w:pStyle w:val="a"/>
        <w:ind w:firstLine="0"/>
        <w:rPr>
          <w:rFonts w:hint="cs"/>
          <w:rtl/>
        </w:rPr>
      </w:pPr>
    </w:p>
    <w:p w14:paraId="54717C2F" w14:textId="77777777" w:rsidR="00000000" w:rsidRDefault="00DD24A4">
      <w:pPr>
        <w:pStyle w:val="Speaker"/>
        <w:rPr>
          <w:rtl/>
        </w:rPr>
      </w:pPr>
      <w:bookmarkStart w:id="320" w:name="FS000000459T27_02_2003_22_03_35"/>
      <w:bookmarkEnd w:id="320"/>
      <w:r>
        <w:rPr>
          <w:rFonts w:hint="eastAsia"/>
          <w:rtl/>
        </w:rPr>
        <w:t>אברהם</w:t>
      </w:r>
      <w:r>
        <w:rPr>
          <w:rFonts w:hint="cs"/>
          <w:rtl/>
        </w:rPr>
        <w:t xml:space="preserve"> </w:t>
      </w:r>
      <w:r>
        <w:rPr>
          <w:rtl/>
        </w:rPr>
        <w:t>בייגה שוחט (העבודה-מימד):</w:t>
      </w:r>
    </w:p>
    <w:p w14:paraId="20B5ECCB" w14:textId="77777777" w:rsidR="00000000" w:rsidRDefault="00DD24A4">
      <w:pPr>
        <w:pStyle w:val="a"/>
        <w:rPr>
          <w:rFonts w:hint="cs"/>
          <w:rtl/>
        </w:rPr>
      </w:pPr>
    </w:p>
    <w:p w14:paraId="7E49F9CA" w14:textId="77777777" w:rsidR="00000000" w:rsidRDefault="00DD24A4">
      <w:pPr>
        <w:pStyle w:val="a"/>
        <w:rPr>
          <w:rFonts w:hint="cs"/>
          <w:rtl/>
        </w:rPr>
      </w:pPr>
      <w:r>
        <w:rPr>
          <w:rFonts w:hint="cs"/>
          <w:rtl/>
        </w:rPr>
        <w:t>אדוני היושב-ראש, רבותי חברי הכנסת, בזמן הקצר שעומד לר</w:t>
      </w:r>
      <w:r>
        <w:rPr>
          <w:rFonts w:hint="cs"/>
          <w:rtl/>
        </w:rPr>
        <w:t>שותי אומר שתיים-שלוש מלים על הממשלה, ואחרי זה אני רוצה להתייחס באופן מיוחד לסיעת שינוי.</w:t>
      </w:r>
    </w:p>
    <w:p w14:paraId="7700B69C" w14:textId="77777777" w:rsidR="00000000" w:rsidRDefault="00DD24A4">
      <w:pPr>
        <w:pStyle w:val="a"/>
        <w:rPr>
          <w:rFonts w:hint="cs"/>
          <w:rtl/>
        </w:rPr>
      </w:pPr>
    </w:p>
    <w:p w14:paraId="716A852A" w14:textId="77777777" w:rsidR="00000000" w:rsidRDefault="00DD24A4">
      <w:pPr>
        <w:pStyle w:val="a"/>
        <w:rPr>
          <w:rFonts w:hint="cs"/>
          <w:rtl/>
        </w:rPr>
      </w:pPr>
      <w:r>
        <w:rPr>
          <w:rFonts w:hint="cs"/>
          <w:rtl/>
        </w:rPr>
        <w:t>אני קורא את המכתב שאריק שרון כתב לביבי, ואני אתייחס רק למשפט אחד שאומר: "אנחה את כל עובדי משרדי כי כל פעולה כלכלית המצויה בתחום סמכותם והנוגעת בסמכויות משרדך תיעשה בתי</w:t>
      </w:r>
      <w:r>
        <w:rPr>
          <w:rFonts w:hint="cs"/>
          <w:rtl/>
        </w:rPr>
        <w:t>אום ובהסכמה עם עובדי משרדך". נער הייתי גם זקנתי, והייתי יותר מחודש או חודשיים שר האוצר, תחת שלושה ראשי ממשלה, ואני יודע בדיוק איך עובד שר האוצר עם ראש הממשלה. ועם שלושתם בכל המשברים, והיו משברים, מעולם לא היה גרם של חוסר אמון, מעולם לא היתה היסטריה והיסטור</w:t>
      </w:r>
      <w:r>
        <w:rPr>
          <w:rFonts w:hint="cs"/>
          <w:rtl/>
        </w:rPr>
        <w:t>יה שמחייבת מכתבים מהסוג הזה.</w:t>
      </w:r>
    </w:p>
    <w:p w14:paraId="1E839E43" w14:textId="77777777" w:rsidR="00000000" w:rsidRDefault="00DD24A4">
      <w:pPr>
        <w:pStyle w:val="a"/>
        <w:rPr>
          <w:rFonts w:hint="cs"/>
          <w:rtl/>
        </w:rPr>
      </w:pPr>
    </w:p>
    <w:p w14:paraId="3A5B2983" w14:textId="77777777" w:rsidR="00000000" w:rsidRDefault="00DD24A4">
      <w:pPr>
        <w:pStyle w:val="a"/>
        <w:rPr>
          <w:rFonts w:hint="cs"/>
          <w:rtl/>
        </w:rPr>
      </w:pPr>
      <w:r>
        <w:rPr>
          <w:rFonts w:hint="cs"/>
          <w:rtl/>
        </w:rPr>
        <w:t xml:space="preserve">אני אומר לכם, שבתוך חודש או חודשיים תהיו עדים לפגישות דרמטיות, כנראה של </w:t>
      </w:r>
      <w:r>
        <w:rPr>
          <w:rtl/>
        </w:rPr>
        <w:br/>
      </w:r>
      <w:r>
        <w:rPr>
          <w:rFonts w:hint="cs"/>
          <w:rtl/>
        </w:rPr>
        <w:t xml:space="preserve">עורך-הדין יעקב נאמן יחד עם עורך-הדין שימרון, יחד עם עורך-הדין דובי וייסגלס, כדי לטפל בשרפות שייווצרו חדשות לבקרים, שכן שני האנשים האלה, יש להם - - - </w:t>
      </w:r>
    </w:p>
    <w:p w14:paraId="565450C5" w14:textId="77777777" w:rsidR="00000000" w:rsidRDefault="00DD24A4">
      <w:pPr>
        <w:pStyle w:val="a"/>
        <w:ind w:firstLine="0"/>
        <w:rPr>
          <w:rFonts w:hint="cs"/>
          <w:rtl/>
        </w:rPr>
      </w:pPr>
    </w:p>
    <w:p w14:paraId="7BAB68A9" w14:textId="77777777" w:rsidR="00000000" w:rsidRDefault="00DD24A4">
      <w:pPr>
        <w:pStyle w:val="ac"/>
        <w:rPr>
          <w:rtl/>
        </w:rPr>
      </w:pPr>
      <w:r>
        <w:rPr>
          <w:rFonts w:hint="eastAsia"/>
          <w:rtl/>
        </w:rPr>
        <w:t>צב</w:t>
      </w:r>
      <w:r>
        <w:rPr>
          <w:rFonts w:hint="eastAsia"/>
          <w:rtl/>
        </w:rPr>
        <w:t>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79DB0617" w14:textId="77777777" w:rsidR="00000000" w:rsidRDefault="00DD24A4">
      <w:pPr>
        <w:pStyle w:val="a"/>
        <w:rPr>
          <w:rFonts w:hint="cs"/>
          <w:rtl/>
        </w:rPr>
      </w:pPr>
    </w:p>
    <w:p w14:paraId="6285935E" w14:textId="77777777" w:rsidR="00000000" w:rsidRDefault="00DD24A4">
      <w:pPr>
        <w:pStyle w:val="a"/>
        <w:rPr>
          <w:rFonts w:hint="cs"/>
          <w:rtl/>
        </w:rPr>
      </w:pPr>
      <w:r>
        <w:rPr>
          <w:rFonts w:hint="cs"/>
          <w:rtl/>
        </w:rPr>
        <w:t>כמו מיסוי הבורסה, למשל.</w:t>
      </w:r>
    </w:p>
    <w:p w14:paraId="39737675" w14:textId="77777777" w:rsidR="00000000" w:rsidRDefault="00DD24A4">
      <w:pPr>
        <w:pStyle w:val="a"/>
        <w:rPr>
          <w:rFonts w:hint="cs"/>
          <w:rtl/>
        </w:rPr>
      </w:pPr>
    </w:p>
    <w:p w14:paraId="1D944344" w14:textId="77777777" w:rsidR="00000000" w:rsidRDefault="00DD24A4">
      <w:pPr>
        <w:pStyle w:val="SpeakerCon"/>
        <w:rPr>
          <w:rtl/>
        </w:rPr>
      </w:pPr>
      <w:bookmarkStart w:id="321" w:name="FS000000459T27_02_2003_22_07_53C"/>
      <w:bookmarkEnd w:id="321"/>
      <w:r>
        <w:rPr>
          <w:rtl/>
        </w:rPr>
        <w:t>אברהם</w:t>
      </w:r>
      <w:r>
        <w:rPr>
          <w:rFonts w:hint="cs"/>
          <w:rtl/>
        </w:rPr>
        <w:t xml:space="preserve"> </w:t>
      </w:r>
      <w:r>
        <w:rPr>
          <w:rtl/>
        </w:rPr>
        <w:t>בייגה שוחט (העבודה-מימד):</w:t>
      </w:r>
    </w:p>
    <w:p w14:paraId="5BE55C98" w14:textId="77777777" w:rsidR="00000000" w:rsidRDefault="00DD24A4">
      <w:pPr>
        <w:pStyle w:val="a"/>
        <w:rPr>
          <w:rtl/>
        </w:rPr>
      </w:pPr>
    </w:p>
    <w:p w14:paraId="091E2BB5" w14:textId="77777777" w:rsidR="00000000" w:rsidRDefault="00DD24A4">
      <w:pPr>
        <w:pStyle w:val="a"/>
        <w:rPr>
          <w:rFonts w:hint="cs"/>
          <w:rtl/>
        </w:rPr>
      </w:pPr>
      <w:r>
        <w:rPr>
          <w:rFonts w:hint="cs"/>
          <w:rtl/>
        </w:rPr>
        <w:t>צבי הנדל, אני יכול שלא תפריע לי הפעם?</w:t>
      </w:r>
    </w:p>
    <w:p w14:paraId="657F753A" w14:textId="77777777" w:rsidR="00000000" w:rsidRDefault="00DD24A4">
      <w:pPr>
        <w:pStyle w:val="ac"/>
        <w:rPr>
          <w:rtl/>
        </w:rPr>
      </w:pPr>
      <w:r>
        <w:rPr>
          <w:rtl/>
        </w:rPr>
        <w:br w:type="page"/>
      </w:r>
    </w:p>
    <w:p w14:paraId="65C10DEE" w14:textId="77777777" w:rsidR="00000000" w:rsidRDefault="00DD24A4">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3A4057D3" w14:textId="77777777" w:rsidR="00000000" w:rsidRDefault="00DD24A4">
      <w:pPr>
        <w:pStyle w:val="a"/>
        <w:rPr>
          <w:rFonts w:hint="cs"/>
          <w:rtl/>
        </w:rPr>
      </w:pPr>
    </w:p>
    <w:p w14:paraId="517616DD" w14:textId="77777777" w:rsidR="00000000" w:rsidRDefault="00DD24A4">
      <w:pPr>
        <w:pStyle w:val="a"/>
        <w:rPr>
          <w:rFonts w:hint="cs"/>
          <w:rtl/>
        </w:rPr>
      </w:pPr>
      <w:r>
        <w:rPr>
          <w:rFonts w:hint="cs"/>
          <w:rtl/>
        </w:rPr>
        <w:t>היה לך גיבוי מראש הממשלה, לא רבתם אף פעם.</w:t>
      </w:r>
    </w:p>
    <w:p w14:paraId="3A57F4A0" w14:textId="77777777" w:rsidR="00000000" w:rsidRDefault="00DD24A4">
      <w:pPr>
        <w:pStyle w:val="a"/>
        <w:ind w:firstLine="0"/>
        <w:rPr>
          <w:rFonts w:hint="cs"/>
          <w:rtl/>
        </w:rPr>
      </w:pPr>
    </w:p>
    <w:p w14:paraId="5B507DE2" w14:textId="77777777" w:rsidR="00000000" w:rsidRDefault="00DD24A4">
      <w:pPr>
        <w:pStyle w:val="SpeakerCon"/>
        <w:rPr>
          <w:rtl/>
        </w:rPr>
      </w:pPr>
      <w:bookmarkStart w:id="322" w:name="FS000000459T27_02_2003_22_09_12C"/>
      <w:bookmarkEnd w:id="322"/>
      <w:r>
        <w:rPr>
          <w:rtl/>
        </w:rPr>
        <w:t>אברהם</w:t>
      </w:r>
      <w:r>
        <w:rPr>
          <w:rFonts w:hint="cs"/>
          <w:rtl/>
        </w:rPr>
        <w:t xml:space="preserve"> </w:t>
      </w:r>
      <w:r>
        <w:rPr>
          <w:rtl/>
        </w:rPr>
        <w:t>בייגה שוחט (העבודה-מימד):</w:t>
      </w:r>
    </w:p>
    <w:p w14:paraId="39FA2630" w14:textId="77777777" w:rsidR="00000000" w:rsidRDefault="00DD24A4">
      <w:pPr>
        <w:pStyle w:val="a"/>
        <w:rPr>
          <w:rtl/>
        </w:rPr>
      </w:pPr>
    </w:p>
    <w:p w14:paraId="4C97C62B" w14:textId="77777777" w:rsidR="00000000" w:rsidRDefault="00DD24A4">
      <w:pPr>
        <w:pStyle w:val="a"/>
        <w:rPr>
          <w:rFonts w:hint="cs"/>
          <w:rtl/>
        </w:rPr>
      </w:pPr>
      <w:r>
        <w:rPr>
          <w:rFonts w:hint="cs"/>
          <w:rtl/>
        </w:rPr>
        <w:t>אנ</w:t>
      </w:r>
      <w:r>
        <w:rPr>
          <w:rFonts w:hint="cs"/>
          <w:rtl/>
        </w:rPr>
        <w:t>י מבקש ממך, אל תפריע לי.</w:t>
      </w:r>
    </w:p>
    <w:p w14:paraId="759A4B71" w14:textId="77777777" w:rsidR="00000000" w:rsidRDefault="00DD24A4">
      <w:pPr>
        <w:pStyle w:val="Speaker"/>
        <w:rPr>
          <w:rFonts w:hint="cs"/>
          <w:rtl/>
        </w:rPr>
      </w:pPr>
    </w:p>
    <w:p w14:paraId="3B4D1680" w14:textId="77777777" w:rsidR="00000000" w:rsidRDefault="00DD24A4">
      <w:pPr>
        <w:pStyle w:val="Speaker"/>
        <w:rPr>
          <w:rtl/>
        </w:rPr>
      </w:pPr>
      <w:r>
        <w:rPr>
          <w:rFonts w:hint="cs"/>
          <w:rtl/>
        </w:rPr>
        <w:t xml:space="preserve">היו"ר </w:t>
      </w:r>
      <w:r>
        <w:rPr>
          <w:rtl/>
        </w:rPr>
        <w:t>אלי בן-מנחם:</w:t>
      </w:r>
    </w:p>
    <w:p w14:paraId="17650E6F" w14:textId="77777777" w:rsidR="00000000" w:rsidRDefault="00DD24A4">
      <w:pPr>
        <w:pStyle w:val="a"/>
        <w:rPr>
          <w:rtl/>
        </w:rPr>
      </w:pPr>
    </w:p>
    <w:p w14:paraId="1AE77B50" w14:textId="77777777" w:rsidR="00000000" w:rsidRDefault="00DD24A4">
      <w:pPr>
        <w:pStyle w:val="a"/>
        <w:rPr>
          <w:rFonts w:hint="cs"/>
          <w:rtl/>
        </w:rPr>
      </w:pPr>
      <w:r>
        <w:rPr>
          <w:rFonts w:hint="cs"/>
          <w:rtl/>
        </w:rPr>
        <w:t>חבר הכנסת צבי הנדל.</w:t>
      </w:r>
    </w:p>
    <w:p w14:paraId="3D726E60" w14:textId="77777777" w:rsidR="00000000" w:rsidRDefault="00DD24A4">
      <w:pPr>
        <w:pStyle w:val="a"/>
        <w:ind w:firstLine="0"/>
        <w:rPr>
          <w:rFonts w:hint="cs"/>
          <w:rtl/>
        </w:rPr>
      </w:pPr>
    </w:p>
    <w:p w14:paraId="6A012932" w14:textId="77777777" w:rsidR="00000000" w:rsidRDefault="00DD24A4">
      <w:pPr>
        <w:pStyle w:val="SpeakerCon"/>
        <w:rPr>
          <w:rtl/>
        </w:rPr>
      </w:pPr>
      <w:bookmarkStart w:id="323" w:name="FS000000459T27_02_2003_22_09_31C"/>
      <w:bookmarkEnd w:id="323"/>
      <w:r>
        <w:rPr>
          <w:rtl/>
        </w:rPr>
        <w:t>אברהם</w:t>
      </w:r>
      <w:r>
        <w:rPr>
          <w:rFonts w:hint="cs"/>
          <w:rtl/>
        </w:rPr>
        <w:t xml:space="preserve"> </w:t>
      </w:r>
      <w:r>
        <w:rPr>
          <w:rtl/>
        </w:rPr>
        <w:t>בייגה שוחט (העבודה-מימד):</w:t>
      </w:r>
    </w:p>
    <w:p w14:paraId="49965894" w14:textId="77777777" w:rsidR="00000000" w:rsidRDefault="00DD24A4">
      <w:pPr>
        <w:pStyle w:val="a"/>
        <w:rPr>
          <w:rtl/>
        </w:rPr>
      </w:pPr>
    </w:p>
    <w:p w14:paraId="27D0F172" w14:textId="77777777" w:rsidR="00000000" w:rsidRDefault="00DD24A4">
      <w:pPr>
        <w:pStyle w:val="a"/>
        <w:rPr>
          <w:rFonts w:hint="cs"/>
          <w:rtl/>
        </w:rPr>
      </w:pPr>
      <w:r>
        <w:rPr>
          <w:rFonts w:hint="cs"/>
          <w:rtl/>
        </w:rPr>
        <w:t>לא היו מסמכים, לא היה חוסר אמון. היו מחלוקות.</w:t>
      </w:r>
    </w:p>
    <w:p w14:paraId="15CB676D" w14:textId="77777777" w:rsidR="00000000" w:rsidRDefault="00DD24A4">
      <w:pPr>
        <w:pStyle w:val="a"/>
        <w:ind w:firstLine="0"/>
        <w:rPr>
          <w:rFonts w:hint="cs"/>
          <w:rtl/>
        </w:rPr>
      </w:pPr>
    </w:p>
    <w:p w14:paraId="374B7F3D" w14:textId="77777777" w:rsidR="00000000" w:rsidRDefault="00DD24A4">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665D1B4D" w14:textId="77777777" w:rsidR="00000000" w:rsidRDefault="00DD24A4">
      <w:pPr>
        <w:pStyle w:val="a"/>
        <w:rPr>
          <w:rFonts w:hint="cs"/>
          <w:rtl/>
        </w:rPr>
      </w:pPr>
    </w:p>
    <w:p w14:paraId="1CED5881" w14:textId="77777777" w:rsidR="00000000" w:rsidRDefault="00DD24A4">
      <w:pPr>
        <w:pStyle w:val="a"/>
        <w:rPr>
          <w:rFonts w:hint="cs"/>
          <w:rtl/>
        </w:rPr>
      </w:pPr>
      <w:r>
        <w:rPr>
          <w:rFonts w:hint="cs"/>
          <w:rtl/>
        </w:rPr>
        <w:t>כך זה נראה.</w:t>
      </w:r>
    </w:p>
    <w:p w14:paraId="5869062F" w14:textId="77777777" w:rsidR="00000000" w:rsidRDefault="00DD24A4">
      <w:pPr>
        <w:pStyle w:val="a"/>
        <w:ind w:firstLine="0"/>
        <w:rPr>
          <w:rFonts w:hint="cs"/>
          <w:rtl/>
        </w:rPr>
      </w:pPr>
    </w:p>
    <w:p w14:paraId="501F1130" w14:textId="77777777" w:rsidR="00000000" w:rsidRDefault="00DD24A4">
      <w:pPr>
        <w:pStyle w:val="SpeakerCon"/>
        <w:rPr>
          <w:rtl/>
        </w:rPr>
      </w:pPr>
      <w:bookmarkStart w:id="324" w:name="FS000000459T27_02_2003_22_09_58C"/>
      <w:bookmarkEnd w:id="324"/>
      <w:r>
        <w:rPr>
          <w:rtl/>
        </w:rPr>
        <w:t>אברהם</w:t>
      </w:r>
      <w:r>
        <w:rPr>
          <w:rFonts w:hint="cs"/>
          <w:rtl/>
        </w:rPr>
        <w:t xml:space="preserve"> </w:t>
      </w:r>
      <w:r>
        <w:rPr>
          <w:rtl/>
        </w:rPr>
        <w:t>בייגה שוחט (העבודה-מימד):</w:t>
      </w:r>
    </w:p>
    <w:p w14:paraId="52E34FA7" w14:textId="77777777" w:rsidR="00000000" w:rsidRDefault="00DD24A4">
      <w:pPr>
        <w:pStyle w:val="a"/>
        <w:rPr>
          <w:rtl/>
        </w:rPr>
      </w:pPr>
    </w:p>
    <w:p w14:paraId="7573A51D" w14:textId="77777777" w:rsidR="00000000" w:rsidRDefault="00DD24A4">
      <w:pPr>
        <w:pStyle w:val="a"/>
        <w:rPr>
          <w:rFonts w:hint="cs"/>
          <w:rtl/>
        </w:rPr>
      </w:pPr>
      <w:r>
        <w:rPr>
          <w:rFonts w:hint="cs"/>
          <w:rtl/>
        </w:rPr>
        <w:t>אני מציע לך שלא תפריע.</w:t>
      </w:r>
      <w:r>
        <w:rPr>
          <w:rFonts w:hint="cs"/>
          <w:rtl/>
        </w:rPr>
        <w:t xml:space="preserve"> אני מבקש שלא תפריע לי.</w:t>
      </w:r>
    </w:p>
    <w:p w14:paraId="70923581" w14:textId="77777777" w:rsidR="00000000" w:rsidRDefault="00DD24A4">
      <w:pPr>
        <w:pStyle w:val="a"/>
        <w:ind w:firstLine="0"/>
        <w:rPr>
          <w:rFonts w:hint="cs"/>
          <w:rtl/>
        </w:rPr>
      </w:pPr>
    </w:p>
    <w:p w14:paraId="341B8C53" w14:textId="77777777" w:rsidR="00000000" w:rsidRDefault="00DD24A4">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1FE32CBD" w14:textId="77777777" w:rsidR="00000000" w:rsidRDefault="00DD24A4">
      <w:pPr>
        <w:pStyle w:val="a"/>
        <w:rPr>
          <w:rFonts w:hint="cs"/>
          <w:rtl/>
        </w:rPr>
      </w:pPr>
    </w:p>
    <w:p w14:paraId="6938074E" w14:textId="77777777" w:rsidR="00000000" w:rsidRDefault="00DD24A4">
      <w:pPr>
        <w:pStyle w:val="a"/>
        <w:rPr>
          <w:rFonts w:hint="cs"/>
          <w:rtl/>
        </w:rPr>
      </w:pPr>
      <w:r>
        <w:rPr>
          <w:rFonts w:hint="cs"/>
          <w:rtl/>
        </w:rPr>
        <w:t>כשאני רואה אותך, קשה לי.</w:t>
      </w:r>
    </w:p>
    <w:p w14:paraId="257D2177" w14:textId="77777777" w:rsidR="00000000" w:rsidRDefault="00DD24A4">
      <w:pPr>
        <w:pStyle w:val="a"/>
        <w:rPr>
          <w:rFonts w:hint="cs"/>
          <w:rtl/>
        </w:rPr>
      </w:pPr>
    </w:p>
    <w:p w14:paraId="4C799BCF" w14:textId="77777777" w:rsidR="00000000" w:rsidRDefault="00DD24A4">
      <w:pPr>
        <w:pStyle w:val="SpeakerCon"/>
        <w:rPr>
          <w:rtl/>
        </w:rPr>
      </w:pPr>
      <w:bookmarkStart w:id="325" w:name="FS000000459T27_02_2003_22_10_27C"/>
      <w:bookmarkEnd w:id="325"/>
      <w:r>
        <w:rPr>
          <w:rtl/>
        </w:rPr>
        <w:t>אברהם</w:t>
      </w:r>
      <w:r>
        <w:rPr>
          <w:rFonts w:hint="cs"/>
          <w:rtl/>
        </w:rPr>
        <w:t xml:space="preserve"> </w:t>
      </w:r>
      <w:r>
        <w:rPr>
          <w:rtl/>
        </w:rPr>
        <w:t>בייגה שוחט (העבודה-מימד):</w:t>
      </w:r>
    </w:p>
    <w:p w14:paraId="705B3C46" w14:textId="77777777" w:rsidR="00000000" w:rsidRDefault="00DD24A4">
      <w:pPr>
        <w:pStyle w:val="a"/>
        <w:rPr>
          <w:rtl/>
        </w:rPr>
      </w:pPr>
    </w:p>
    <w:p w14:paraId="77242EBB" w14:textId="77777777" w:rsidR="00000000" w:rsidRDefault="00DD24A4">
      <w:pPr>
        <w:pStyle w:val="a"/>
        <w:rPr>
          <w:rFonts w:hint="cs"/>
          <w:rtl/>
        </w:rPr>
      </w:pPr>
      <w:r>
        <w:rPr>
          <w:rFonts w:hint="cs"/>
          <w:rtl/>
        </w:rPr>
        <w:t>אם אתה יכול בכלל. אם אתה מסוגל. אני יודע למה, כי אני מכיר אותך ויודע מה אתה שווה.</w:t>
      </w:r>
    </w:p>
    <w:p w14:paraId="4221ABF4" w14:textId="77777777" w:rsidR="00000000" w:rsidRDefault="00DD24A4">
      <w:pPr>
        <w:pStyle w:val="a"/>
        <w:ind w:firstLine="0"/>
        <w:rPr>
          <w:rFonts w:hint="cs"/>
          <w:rtl/>
        </w:rPr>
      </w:pPr>
    </w:p>
    <w:p w14:paraId="20CE7866" w14:textId="77777777" w:rsidR="00000000" w:rsidRDefault="00DD24A4">
      <w:pPr>
        <w:pStyle w:val="Speaker"/>
        <w:rPr>
          <w:rtl/>
        </w:rPr>
      </w:pPr>
      <w:r>
        <w:rPr>
          <w:rFonts w:hint="cs"/>
          <w:rtl/>
        </w:rPr>
        <w:t xml:space="preserve">היו"ר </w:t>
      </w:r>
      <w:r>
        <w:rPr>
          <w:rtl/>
        </w:rPr>
        <w:t>אלי בן-מנחם:</w:t>
      </w:r>
    </w:p>
    <w:p w14:paraId="2BEDA2D8" w14:textId="77777777" w:rsidR="00000000" w:rsidRDefault="00DD24A4">
      <w:pPr>
        <w:pStyle w:val="a"/>
        <w:rPr>
          <w:rtl/>
        </w:rPr>
      </w:pPr>
    </w:p>
    <w:p w14:paraId="568CFE60" w14:textId="77777777" w:rsidR="00000000" w:rsidRDefault="00DD24A4">
      <w:pPr>
        <w:pStyle w:val="a"/>
        <w:rPr>
          <w:rFonts w:hint="cs"/>
          <w:rtl/>
        </w:rPr>
      </w:pPr>
      <w:r>
        <w:rPr>
          <w:rFonts w:hint="cs"/>
          <w:rtl/>
        </w:rPr>
        <w:t>חבר הכנסת צבי הנדל, תאפשר לו</w:t>
      </w:r>
      <w:r>
        <w:rPr>
          <w:rFonts w:hint="cs"/>
          <w:rtl/>
        </w:rPr>
        <w:t>. הוא לא רוצה שתפריע לו, אז אל תפריע לו.</w:t>
      </w:r>
    </w:p>
    <w:p w14:paraId="7A0794C5" w14:textId="77777777" w:rsidR="00000000" w:rsidRDefault="00DD24A4">
      <w:pPr>
        <w:pStyle w:val="SpeakerCon"/>
        <w:rPr>
          <w:rFonts w:hint="cs"/>
          <w:rtl/>
        </w:rPr>
      </w:pPr>
      <w:bookmarkStart w:id="326" w:name="FS000000459T27_02_2003_22_11_52C"/>
      <w:bookmarkEnd w:id="326"/>
      <w:r>
        <w:rPr>
          <w:rtl/>
        </w:rPr>
        <w:br w:type="page"/>
      </w:r>
    </w:p>
    <w:p w14:paraId="0FE338FD" w14:textId="77777777" w:rsidR="00000000" w:rsidRDefault="00DD24A4">
      <w:pPr>
        <w:pStyle w:val="SpeakerCon"/>
        <w:rPr>
          <w:rtl/>
        </w:rPr>
      </w:pPr>
      <w:r>
        <w:rPr>
          <w:rtl/>
        </w:rPr>
        <w:t>אברהם</w:t>
      </w:r>
      <w:r>
        <w:rPr>
          <w:rFonts w:hint="cs"/>
          <w:rtl/>
        </w:rPr>
        <w:t xml:space="preserve"> </w:t>
      </w:r>
      <w:r>
        <w:rPr>
          <w:rtl/>
        </w:rPr>
        <w:t>בייגה שוחט (העבודה-מימד):</w:t>
      </w:r>
    </w:p>
    <w:p w14:paraId="1B0DF949" w14:textId="77777777" w:rsidR="00000000" w:rsidRDefault="00DD24A4">
      <w:pPr>
        <w:pStyle w:val="a"/>
        <w:rPr>
          <w:rtl/>
        </w:rPr>
      </w:pPr>
    </w:p>
    <w:p w14:paraId="022121EA" w14:textId="77777777" w:rsidR="00000000" w:rsidRDefault="00DD24A4">
      <w:pPr>
        <w:pStyle w:val="a"/>
        <w:rPr>
          <w:rFonts w:hint="cs"/>
          <w:rtl/>
        </w:rPr>
      </w:pPr>
      <w:r>
        <w:rPr>
          <w:rFonts w:hint="cs"/>
          <w:rtl/>
        </w:rPr>
        <w:t>ההיסטוריה של שני האנשים האלה רוויה מאבקים, טריקים, לכלוך וחוסר אמון. כך היה בעבר, כך ההווה ביניהם וכך יהיה העתיד ביניהם. ומי שחושב שקומבינציה מהסוג הזה יכולה לגרום לכך שהמשק הישראל</w:t>
      </w:r>
      <w:r>
        <w:rPr>
          <w:rFonts w:hint="cs"/>
          <w:rtl/>
        </w:rPr>
        <w:t>י יצא איכשהו לדרך טיפה יותר טובה, יש לו טעות גדולה.</w:t>
      </w:r>
    </w:p>
    <w:p w14:paraId="4C1ED0EB" w14:textId="77777777" w:rsidR="00000000" w:rsidRDefault="00DD24A4">
      <w:pPr>
        <w:pStyle w:val="a"/>
        <w:rPr>
          <w:rFonts w:hint="cs"/>
          <w:rtl/>
        </w:rPr>
      </w:pPr>
    </w:p>
    <w:p w14:paraId="5541A914" w14:textId="77777777" w:rsidR="00000000" w:rsidRDefault="00DD24A4">
      <w:pPr>
        <w:pStyle w:val="a"/>
        <w:rPr>
          <w:rFonts w:hint="cs"/>
          <w:rtl/>
        </w:rPr>
      </w:pPr>
      <w:r>
        <w:rPr>
          <w:rFonts w:hint="cs"/>
          <w:rtl/>
        </w:rPr>
        <w:t xml:space="preserve">הסיבה השנייה, כמובן </w:t>
      </w:r>
      <w:r>
        <w:rPr>
          <w:rtl/>
        </w:rPr>
        <w:t>–</w:t>
      </w:r>
      <w:r>
        <w:rPr>
          <w:rFonts w:hint="cs"/>
          <w:rtl/>
        </w:rPr>
        <w:t xml:space="preserve"> היא כבר נאמרה ולא אתייחס לזה בהרחבה </w:t>
      </w:r>
      <w:r>
        <w:rPr>
          <w:rtl/>
        </w:rPr>
        <w:t>–</w:t>
      </w:r>
      <w:r>
        <w:rPr>
          <w:rFonts w:hint="cs"/>
          <w:rtl/>
        </w:rPr>
        <w:t xml:space="preserve"> היא, שלא יכול להיות פתרון כלכלי למשבר הקטסטרופלי שאנחנו נמצאים בו, שלצערי הרב רק ילך ויעמיק, רק ילך ויחמיר, כאשר קובעים את קווי היסוד של הממשלה</w:t>
      </w:r>
      <w:r>
        <w:rPr>
          <w:rFonts w:hint="cs"/>
          <w:rtl/>
        </w:rPr>
        <w:t xml:space="preserve"> הזאת, את גלגול הלשון וגלגול המכתבים, חוסר האמת, ההתכחשות לאיזה תהליך מדיני. אני אומר לכם, חברות וחברים, רבותי חברי הכנסת, בתוך חצי שנה כל הפרמטרים הכלכליים - שכבר היום הם גרועים פי כמה ממה שהיה לפני שנה, ופי כמה וכמה ממה שהיה לפני שנתיים - יהיו יותר גרועי</w:t>
      </w:r>
      <w:r>
        <w:rPr>
          <w:rFonts w:hint="cs"/>
          <w:rtl/>
        </w:rPr>
        <w:t>ם.</w:t>
      </w:r>
    </w:p>
    <w:p w14:paraId="53004FB6" w14:textId="77777777" w:rsidR="00000000" w:rsidRDefault="00DD24A4">
      <w:pPr>
        <w:pStyle w:val="a"/>
        <w:rPr>
          <w:rFonts w:hint="cs"/>
          <w:rtl/>
        </w:rPr>
      </w:pPr>
    </w:p>
    <w:p w14:paraId="4DFEE517" w14:textId="77777777" w:rsidR="00000000" w:rsidRDefault="00DD24A4">
      <w:pPr>
        <w:pStyle w:val="ac"/>
        <w:rPr>
          <w:rtl/>
        </w:rPr>
      </w:pPr>
      <w:r>
        <w:rPr>
          <w:rFonts w:hint="eastAsia"/>
          <w:rtl/>
        </w:rPr>
        <w:t>אלי</w:t>
      </w:r>
      <w:r>
        <w:rPr>
          <w:rtl/>
        </w:rPr>
        <w:t xml:space="preserve"> אפללו (הליכוד):</w:t>
      </w:r>
    </w:p>
    <w:p w14:paraId="46A77361" w14:textId="77777777" w:rsidR="00000000" w:rsidRDefault="00DD24A4">
      <w:pPr>
        <w:pStyle w:val="a"/>
        <w:rPr>
          <w:rFonts w:hint="cs"/>
          <w:rtl/>
        </w:rPr>
      </w:pPr>
    </w:p>
    <w:p w14:paraId="210229C8" w14:textId="77777777" w:rsidR="00000000" w:rsidRDefault="00DD24A4">
      <w:pPr>
        <w:pStyle w:val="a"/>
        <w:rPr>
          <w:rFonts w:hint="cs"/>
          <w:rtl/>
        </w:rPr>
      </w:pPr>
      <w:r>
        <w:rPr>
          <w:rFonts w:hint="cs"/>
          <w:rtl/>
        </w:rPr>
        <w:t>רק אם הייתם יושבים בקואליציה הכול - - -</w:t>
      </w:r>
    </w:p>
    <w:p w14:paraId="6B099374" w14:textId="77777777" w:rsidR="00000000" w:rsidRDefault="00DD24A4">
      <w:pPr>
        <w:pStyle w:val="a"/>
        <w:rPr>
          <w:rFonts w:hint="cs"/>
          <w:rtl/>
        </w:rPr>
      </w:pPr>
    </w:p>
    <w:p w14:paraId="696AB303" w14:textId="77777777" w:rsidR="00000000" w:rsidRDefault="00DD24A4">
      <w:pPr>
        <w:pStyle w:val="SpeakerCon"/>
        <w:rPr>
          <w:rtl/>
        </w:rPr>
      </w:pPr>
      <w:bookmarkStart w:id="327" w:name="FS000000459T27_02_2003_22_25_46"/>
      <w:bookmarkStart w:id="328" w:name="FS000000459T27_02_2003_22_26_27C"/>
      <w:bookmarkEnd w:id="327"/>
      <w:bookmarkEnd w:id="328"/>
      <w:r>
        <w:rPr>
          <w:rtl/>
        </w:rPr>
        <w:t>אברהם</w:t>
      </w:r>
      <w:r>
        <w:rPr>
          <w:rFonts w:hint="cs"/>
          <w:rtl/>
        </w:rPr>
        <w:t xml:space="preserve"> </w:t>
      </w:r>
      <w:r>
        <w:rPr>
          <w:rtl/>
        </w:rPr>
        <w:t>בייגה שוחט (העבודה-מימד):</w:t>
      </w:r>
    </w:p>
    <w:p w14:paraId="3D626D41" w14:textId="77777777" w:rsidR="00000000" w:rsidRDefault="00DD24A4">
      <w:pPr>
        <w:pStyle w:val="a"/>
        <w:rPr>
          <w:rtl/>
        </w:rPr>
      </w:pPr>
    </w:p>
    <w:p w14:paraId="0406376D" w14:textId="77777777" w:rsidR="00000000" w:rsidRDefault="00DD24A4">
      <w:pPr>
        <w:pStyle w:val="a"/>
        <w:rPr>
          <w:rFonts w:hint="cs"/>
          <w:rtl/>
        </w:rPr>
      </w:pPr>
      <w:r>
        <w:rPr>
          <w:rFonts w:hint="cs"/>
          <w:rtl/>
        </w:rPr>
        <w:t>זאת אחיזת עיניים ושום דבר לא יקרה.</w:t>
      </w:r>
    </w:p>
    <w:p w14:paraId="7D88F7C8" w14:textId="77777777" w:rsidR="00000000" w:rsidRDefault="00DD24A4">
      <w:pPr>
        <w:pStyle w:val="a"/>
        <w:rPr>
          <w:rFonts w:hint="cs"/>
          <w:rtl/>
        </w:rPr>
      </w:pPr>
    </w:p>
    <w:p w14:paraId="0A96B3CA" w14:textId="77777777" w:rsidR="00000000" w:rsidRDefault="00DD24A4">
      <w:pPr>
        <w:pStyle w:val="a"/>
        <w:rPr>
          <w:rFonts w:hint="cs"/>
          <w:rtl/>
        </w:rPr>
      </w:pPr>
      <w:r>
        <w:rPr>
          <w:rFonts w:hint="cs"/>
          <w:rtl/>
        </w:rPr>
        <w:t>מכאן אני רוצה לעבור לסיעת שינוי ואני ארפה מהממשלה.  אני מדבר עכשיו אל 386,520 "פראיירים" שהאמינו לטומי לפיד ולליכוד. לא פ</w:t>
      </w:r>
      <w:r>
        <w:rPr>
          <w:rFonts w:hint="cs"/>
          <w:rtl/>
        </w:rPr>
        <w:t xml:space="preserve">חות </w:t>
      </w:r>
      <w:r>
        <w:rPr>
          <w:rtl/>
        </w:rPr>
        <w:t>–</w:t>
      </w:r>
      <w:r>
        <w:rPr>
          <w:rFonts w:hint="cs"/>
          <w:rtl/>
        </w:rPr>
        <w:t xml:space="preserve"> 386,520.</w:t>
      </w:r>
    </w:p>
    <w:p w14:paraId="527BF0DF" w14:textId="77777777" w:rsidR="00000000" w:rsidRDefault="00DD24A4">
      <w:pPr>
        <w:pStyle w:val="a"/>
        <w:rPr>
          <w:rFonts w:hint="cs"/>
          <w:rtl/>
        </w:rPr>
      </w:pPr>
    </w:p>
    <w:p w14:paraId="77D48675" w14:textId="77777777" w:rsidR="00000000" w:rsidRDefault="00DD24A4">
      <w:pPr>
        <w:pStyle w:val="ac"/>
        <w:rPr>
          <w:rtl/>
        </w:rPr>
      </w:pPr>
      <w:r>
        <w:rPr>
          <w:rFonts w:hint="eastAsia"/>
          <w:rtl/>
        </w:rPr>
        <w:t>אלי</w:t>
      </w:r>
      <w:r>
        <w:rPr>
          <w:rtl/>
        </w:rPr>
        <w:t xml:space="preserve"> אפללו (הליכוד):</w:t>
      </w:r>
    </w:p>
    <w:p w14:paraId="2F37227A" w14:textId="77777777" w:rsidR="00000000" w:rsidRDefault="00DD24A4">
      <w:pPr>
        <w:pStyle w:val="a"/>
        <w:rPr>
          <w:rFonts w:hint="cs"/>
          <w:rtl/>
        </w:rPr>
      </w:pPr>
    </w:p>
    <w:p w14:paraId="7132726A" w14:textId="77777777" w:rsidR="00000000" w:rsidRDefault="00DD24A4">
      <w:pPr>
        <w:pStyle w:val="a"/>
        <w:rPr>
          <w:rFonts w:hint="cs"/>
          <w:rtl/>
        </w:rPr>
      </w:pPr>
      <w:r>
        <w:rPr>
          <w:rFonts w:hint="cs"/>
          <w:rtl/>
        </w:rPr>
        <w:t>כמה למפלגת העבודה?</w:t>
      </w:r>
    </w:p>
    <w:p w14:paraId="375C5361" w14:textId="77777777" w:rsidR="00000000" w:rsidRDefault="00DD24A4">
      <w:pPr>
        <w:pStyle w:val="a"/>
        <w:rPr>
          <w:rFonts w:hint="cs"/>
          <w:rtl/>
        </w:rPr>
      </w:pPr>
    </w:p>
    <w:p w14:paraId="6BF78847" w14:textId="77777777" w:rsidR="00000000" w:rsidRDefault="00DD24A4">
      <w:pPr>
        <w:pStyle w:val="ad"/>
        <w:rPr>
          <w:rFonts w:hint="cs"/>
          <w:rtl/>
        </w:rPr>
      </w:pPr>
      <w:r>
        <w:rPr>
          <w:rFonts w:hint="cs"/>
          <w:rtl/>
        </w:rPr>
        <w:t>היו"ר אלי בן-מנחם:</w:t>
      </w:r>
    </w:p>
    <w:p w14:paraId="1233F60B" w14:textId="77777777" w:rsidR="00000000" w:rsidRDefault="00DD24A4">
      <w:pPr>
        <w:pStyle w:val="ad"/>
        <w:rPr>
          <w:rFonts w:hint="cs"/>
          <w:rtl/>
        </w:rPr>
      </w:pPr>
    </w:p>
    <w:p w14:paraId="6E72CD59" w14:textId="77777777" w:rsidR="00000000" w:rsidRDefault="00DD24A4">
      <w:pPr>
        <w:pStyle w:val="ad"/>
        <w:ind w:firstLine="720"/>
        <w:rPr>
          <w:rFonts w:hint="cs"/>
          <w:b w:val="0"/>
          <w:bCs w:val="0"/>
          <w:u w:val="none"/>
          <w:rtl/>
        </w:rPr>
      </w:pPr>
      <w:r>
        <w:rPr>
          <w:rFonts w:hint="cs"/>
          <w:b w:val="0"/>
          <w:bCs w:val="0"/>
          <w:u w:val="none"/>
          <w:rtl/>
        </w:rPr>
        <w:t>חבר הכנסת אפללו. חבר הכנסת בייגה שוחט, אני מבקש. אנשים הצביעו במדינת ישראל, במדינה דמוקרטית, אל תקרא להם "פראיירים".</w:t>
      </w:r>
    </w:p>
    <w:p w14:paraId="453CC8DE" w14:textId="77777777" w:rsidR="00000000" w:rsidRDefault="00DD24A4">
      <w:pPr>
        <w:pStyle w:val="ad"/>
        <w:ind w:firstLine="720"/>
        <w:rPr>
          <w:rFonts w:hint="cs"/>
          <w:b w:val="0"/>
          <w:bCs w:val="0"/>
          <w:u w:val="none"/>
          <w:rtl/>
        </w:rPr>
      </w:pPr>
    </w:p>
    <w:p w14:paraId="47F2B81A" w14:textId="77777777" w:rsidR="00000000" w:rsidRDefault="00DD24A4">
      <w:pPr>
        <w:pStyle w:val="SpeakerCon"/>
        <w:rPr>
          <w:rFonts w:hint="cs"/>
          <w:rtl/>
        </w:rPr>
      </w:pPr>
      <w:bookmarkStart w:id="329" w:name="FS000000459T27_02_2003_22_31_28C"/>
      <w:bookmarkEnd w:id="329"/>
    </w:p>
    <w:p w14:paraId="458D93EA" w14:textId="77777777" w:rsidR="00000000" w:rsidRDefault="00DD24A4">
      <w:pPr>
        <w:pStyle w:val="SpeakerCon"/>
        <w:rPr>
          <w:rtl/>
        </w:rPr>
      </w:pPr>
      <w:r>
        <w:rPr>
          <w:rtl/>
        </w:rPr>
        <w:t>אברהם</w:t>
      </w:r>
      <w:r>
        <w:rPr>
          <w:rFonts w:hint="cs"/>
          <w:rtl/>
        </w:rPr>
        <w:t xml:space="preserve"> </w:t>
      </w:r>
      <w:r>
        <w:rPr>
          <w:rtl/>
        </w:rPr>
        <w:t>בייגה שוחט (העבודה-מימד):</w:t>
      </w:r>
    </w:p>
    <w:p w14:paraId="63704302" w14:textId="77777777" w:rsidR="00000000" w:rsidRDefault="00DD24A4">
      <w:pPr>
        <w:pStyle w:val="a"/>
        <w:rPr>
          <w:rtl/>
        </w:rPr>
      </w:pPr>
    </w:p>
    <w:p w14:paraId="64C79D1C" w14:textId="77777777" w:rsidR="00000000" w:rsidRDefault="00DD24A4">
      <w:pPr>
        <w:pStyle w:val="a"/>
        <w:rPr>
          <w:rFonts w:hint="cs"/>
          <w:rtl/>
        </w:rPr>
      </w:pPr>
      <w:r>
        <w:rPr>
          <w:rFonts w:hint="cs"/>
          <w:rtl/>
        </w:rPr>
        <w:t xml:space="preserve">אני אקרא להם "פראיירים" כי </w:t>
      </w:r>
      <w:r>
        <w:rPr>
          <w:rFonts w:hint="cs"/>
          <w:rtl/>
        </w:rPr>
        <w:t>הם "פראיירים".  תיכף אוכיח למה הם "פראיירים".</w:t>
      </w:r>
    </w:p>
    <w:p w14:paraId="58E31EE6" w14:textId="77777777" w:rsidR="00000000" w:rsidRDefault="00DD24A4">
      <w:pPr>
        <w:pStyle w:val="a"/>
        <w:ind w:firstLine="0"/>
        <w:rPr>
          <w:rFonts w:hint="cs"/>
          <w:rtl/>
        </w:rPr>
      </w:pPr>
    </w:p>
    <w:p w14:paraId="1C2554B1" w14:textId="77777777" w:rsidR="00000000" w:rsidRDefault="00DD24A4">
      <w:pPr>
        <w:pStyle w:val="ad"/>
        <w:rPr>
          <w:rFonts w:hint="cs"/>
          <w:rtl/>
        </w:rPr>
      </w:pPr>
      <w:r>
        <w:rPr>
          <w:rFonts w:hint="cs"/>
          <w:rtl/>
        </w:rPr>
        <w:t>היו"ר אלי בן-מנחם:</w:t>
      </w:r>
    </w:p>
    <w:p w14:paraId="5F2EDCCC" w14:textId="77777777" w:rsidR="00000000" w:rsidRDefault="00DD24A4">
      <w:pPr>
        <w:pStyle w:val="ad"/>
        <w:rPr>
          <w:rFonts w:hint="cs"/>
          <w:rtl/>
        </w:rPr>
      </w:pPr>
    </w:p>
    <w:p w14:paraId="23D9576D" w14:textId="77777777" w:rsidR="00000000" w:rsidRDefault="00DD24A4">
      <w:pPr>
        <w:pStyle w:val="a"/>
        <w:ind w:firstLine="0"/>
        <w:rPr>
          <w:rFonts w:hint="cs"/>
          <w:rtl/>
        </w:rPr>
      </w:pPr>
      <w:r>
        <w:rPr>
          <w:rFonts w:hint="cs"/>
          <w:b/>
          <w:bCs/>
          <w:rtl/>
        </w:rPr>
        <w:tab/>
      </w:r>
      <w:r>
        <w:rPr>
          <w:rFonts w:hint="cs"/>
          <w:rtl/>
        </w:rPr>
        <w:t>אני מבקש שלא תקרא להם כך, הם אזרחי מדינת ישראל והם הצביעו - גם אם זה לא מוצא חן בעיניך ובעיני.</w:t>
      </w:r>
    </w:p>
    <w:p w14:paraId="63FBB7DA" w14:textId="77777777" w:rsidR="00000000" w:rsidRDefault="00DD24A4">
      <w:pPr>
        <w:pStyle w:val="a"/>
        <w:ind w:firstLine="0"/>
        <w:rPr>
          <w:rFonts w:hint="cs"/>
          <w:rtl/>
        </w:rPr>
      </w:pPr>
    </w:p>
    <w:p w14:paraId="4AC91C6F" w14:textId="77777777" w:rsidR="00000000" w:rsidRDefault="00DD24A4">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205499EE" w14:textId="77777777" w:rsidR="00000000" w:rsidRDefault="00DD24A4">
      <w:pPr>
        <w:pStyle w:val="a"/>
        <w:rPr>
          <w:rFonts w:hint="cs"/>
          <w:rtl/>
        </w:rPr>
      </w:pPr>
    </w:p>
    <w:p w14:paraId="68A1FD80" w14:textId="77777777" w:rsidR="00000000" w:rsidRDefault="00DD24A4">
      <w:pPr>
        <w:pStyle w:val="a"/>
        <w:rPr>
          <w:rFonts w:hint="cs"/>
          <w:rtl/>
        </w:rPr>
      </w:pPr>
      <w:r>
        <w:rPr>
          <w:rFonts w:hint="cs"/>
          <w:rtl/>
        </w:rPr>
        <w:t>אל תגיד לו מה להגיד.</w:t>
      </w:r>
    </w:p>
    <w:p w14:paraId="298700A0" w14:textId="77777777" w:rsidR="00000000" w:rsidRDefault="00DD24A4">
      <w:pPr>
        <w:pStyle w:val="SpeakerCon"/>
        <w:rPr>
          <w:rFonts w:hint="cs"/>
          <w:rtl/>
        </w:rPr>
      </w:pPr>
      <w:bookmarkStart w:id="330" w:name="FS000000459T27_02_2003_22_32_23C"/>
      <w:bookmarkEnd w:id="330"/>
    </w:p>
    <w:p w14:paraId="3B2FCDE5" w14:textId="77777777" w:rsidR="00000000" w:rsidRDefault="00DD24A4">
      <w:pPr>
        <w:pStyle w:val="SpeakerCon"/>
        <w:rPr>
          <w:rtl/>
        </w:rPr>
      </w:pPr>
      <w:r>
        <w:rPr>
          <w:rtl/>
        </w:rPr>
        <w:t>אברהם</w:t>
      </w:r>
      <w:r>
        <w:rPr>
          <w:rFonts w:hint="cs"/>
          <w:rtl/>
        </w:rPr>
        <w:t xml:space="preserve"> </w:t>
      </w:r>
      <w:r>
        <w:rPr>
          <w:rtl/>
        </w:rPr>
        <w:t>בייגה שוחט (העבודה-מימד</w:t>
      </w:r>
      <w:r>
        <w:rPr>
          <w:rtl/>
        </w:rPr>
        <w:t>):</w:t>
      </w:r>
    </w:p>
    <w:p w14:paraId="33FAA6E1" w14:textId="77777777" w:rsidR="00000000" w:rsidRDefault="00DD24A4">
      <w:pPr>
        <w:pStyle w:val="a"/>
        <w:rPr>
          <w:rtl/>
        </w:rPr>
      </w:pPr>
    </w:p>
    <w:p w14:paraId="31E0D3AA" w14:textId="77777777" w:rsidR="00000000" w:rsidRDefault="00DD24A4">
      <w:pPr>
        <w:pStyle w:val="a"/>
        <w:rPr>
          <w:rFonts w:hint="cs"/>
          <w:rtl/>
        </w:rPr>
      </w:pPr>
      <w:r>
        <w:rPr>
          <w:rFonts w:hint="cs"/>
          <w:rtl/>
        </w:rPr>
        <w:t>אדוני היושב-ראש, אני אקרא להם "פראיירים", מכיוון שהם האמינו שתקום ממשלה כפי שטומי לפיד וחבריו הבטיחו, ובבקשה, הבה נראה מה קרה בהסכם.</w:t>
      </w:r>
    </w:p>
    <w:p w14:paraId="1924F701" w14:textId="77777777" w:rsidR="00000000" w:rsidRDefault="00DD24A4">
      <w:pPr>
        <w:pStyle w:val="a"/>
        <w:rPr>
          <w:rFonts w:hint="cs"/>
          <w:rtl/>
        </w:rPr>
      </w:pPr>
    </w:p>
    <w:p w14:paraId="3A249776" w14:textId="77777777" w:rsidR="00000000" w:rsidRDefault="00DD24A4">
      <w:pPr>
        <w:pStyle w:val="ac"/>
        <w:rPr>
          <w:rtl/>
        </w:rPr>
      </w:pPr>
      <w:r>
        <w:rPr>
          <w:rFonts w:hint="eastAsia"/>
          <w:rtl/>
        </w:rPr>
        <w:t>אילן</w:t>
      </w:r>
      <w:r>
        <w:rPr>
          <w:rtl/>
        </w:rPr>
        <w:t xml:space="preserve"> שלגי (שינוי):</w:t>
      </w:r>
    </w:p>
    <w:p w14:paraId="28D36941" w14:textId="77777777" w:rsidR="00000000" w:rsidRDefault="00DD24A4">
      <w:pPr>
        <w:pStyle w:val="a"/>
        <w:rPr>
          <w:rFonts w:hint="cs"/>
          <w:rtl/>
        </w:rPr>
      </w:pPr>
    </w:p>
    <w:p w14:paraId="51799EDB" w14:textId="77777777" w:rsidR="00000000" w:rsidRDefault="00DD24A4">
      <w:pPr>
        <w:pStyle w:val="a"/>
        <w:rPr>
          <w:rFonts w:hint="cs"/>
          <w:rtl/>
        </w:rPr>
      </w:pPr>
      <w:r>
        <w:rPr>
          <w:rFonts w:hint="cs"/>
          <w:rtl/>
        </w:rPr>
        <w:t>קראת הבוקר את השקר בעיתון "הארץ"?</w:t>
      </w:r>
    </w:p>
    <w:p w14:paraId="41D012E5" w14:textId="77777777" w:rsidR="00000000" w:rsidRDefault="00DD24A4">
      <w:pPr>
        <w:pStyle w:val="a"/>
        <w:rPr>
          <w:rFonts w:hint="cs"/>
          <w:rtl/>
        </w:rPr>
      </w:pPr>
    </w:p>
    <w:p w14:paraId="6671C523" w14:textId="77777777" w:rsidR="00000000" w:rsidRDefault="00DD24A4">
      <w:pPr>
        <w:pStyle w:val="SpeakerCon"/>
        <w:rPr>
          <w:rtl/>
        </w:rPr>
      </w:pPr>
      <w:bookmarkStart w:id="331" w:name="FS000000459T27_02_2003_22_35_52C"/>
      <w:bookmarkEnd w:id="331"/>
      <w:r>
        <w:rPr>
          <w:rtl/>
        </w:rPr>
        <w:t>אברהם</w:t>
      </w:r>
      <w:r>
        <w:rPr>
          <w:rFonts w:hint="cs"/>
          <w:rtl/>
        </w:rPr>
        <w:t xml:space="preserve"> </w:t>
      </w:r>
      <w:r>
        <w:rPr>
          <w:rtl/>
        </w:rPr>
        <w:t>בייגה שוחט (העבודה-מימד):</w:t>
      </w:r>
    </w:p>
    <w:p w14:paraId="35A4C9C6" w14:textId="77777777" w:rsidR="00000000" w:rsidRDefault="00DD24A4">
      <w:pPr>
        <w:pStyle w:val="a"/>
        <w:rPr>
          <w:rtl/>
        </w:rPr>
      </w:pPr>
    </w:p>
    <w:p w14:paraId="0DDD86A7" w14:textId="77777777" w:rsidR="00000000" w:rsidRDefault="00DD24A4">
      <w:pPr>
        <w:pStyle w:val="a"/>
        <w:rPr>
          <w:rFonts w:hint="cs"/>
          <w:rtl/>
        </w:rPr>
      </w:pPr>
      <w:r>
        <w:rPr>
          <w:rFonts w:hint="cs"/>
          <w:rtl/>
        </w:rPr>
        <w:t>קראתי את ההסכם הקואליציוני, לא</w:t>
      </w:r>
      <w:r>
        <w:rPr>
          <w:rFonts w:hint="cs"/>
          <w:rtl/>
        </w:rPr>
        <w:t xml:space="preserve"> הייתי צריך לקרוא את עיתון "הארץ".</w:t>
      </w:r>
    </w:p>
    <w:p w14:paraId="0683605B" w14:textId="77777777" w:rsidR="00000000" w:rsidRDefault="00DD24A4">
      <w:pPr>
        <w:pStyle w:val="a"/>
        <w:rPr>
          <w:rFonts w:hint="cs"/>
          <w:rtl/>
        </w:rPr>
      </w:pPr>
    </w:p>
    <w:p w14:paraId="7914328F" w14:textId="77777777" w:rsidR="00000000" w:rsidRDefault="00DD24A4">
      <w:pPr>
        <w:pStyle w:val="ac"/>
        <w:rPr>
          <w:rtl/>
        </w:rPr>
      </w:pPr>
      <w:r>
        <w:rPr>
          <w:rFonts w:hint="eastAsia"/>
          <w:rtl/>
        </w:rPr>
        <w:t>אילן</w:t>
      </w:r>
      <w:r>
        <w:rPr>
          <w:rtl/>
        </w:rPr>
        <w:t xml:space="preserve"> שלגי (שינוי):</w:t>
      </w:r>
    </w:p>
    <w:p w14:paraId="16E49E4C" w14:textId="77777777" w:rsidR="00000000" w:rsidRDefault="00DD24A4">
      <w:pPr>
        <w:pStyle w:val="a"/>
        <w:rPr>
          <w:rFonts w:hint="cs"/>
          <w:rtl/>
        </w:rPr>
      </w:pPr>
    </w:p>
    <w:p w14:paraId="5B99974F" w14:textId="77777777" w:rsidR="00000000" w:rsidRDefault="00DD24A4">
      <w:pPr>
        <w:pStyle w:val="a"/>
        <w:rPr>
          <w:rFonts w:hint="cs"/>
          <w:rtl/>
        </w:rPr>
      </w:pPr>
      <w:r>
        <w:rPr>
          <w:rFonts w:hint="cs"/>
          <w:rtl/>
        </w:rPr>
        <w:t>הבוחרים נותנים לנו עכשיו עוד קול.</w:t>
      </w:r>
    </w:p>
    <w:p w14:paraId="2E4E9967" w14:textId="77777777" w:rsidR="00000000" w:rsidRDefault="00DD24A4">
      <w:pPr>
        <w:pStyle w:val="a"/>
        <w:rPr>
          <w:rFonts w:hint="cs"/>
          <w:rtl/>
        </w:rPr>
      </w:pPr>
    </w:p>
    <w:p w14:paraId="185FC6E2" w14:textId="77777777" w:rsidR="00000000" w:rsidRDefault="00DD24A4">
      <w:pPr>
        <w:pStyle w:val="SpeakerCon"/>
        <w:rPr>
          <w:rtl/>
        </w:rPr>
      </w:pPr>
      <w:bookmarkStart w:id="332" w:name="FS000000459T27_02_2003_22_37_05C"/>
      <w:bookmarkEnd w:id="332"/>
      <w:r>
        <w:rPr>
          <w:rtl/>
        </w:rPr>
        <w:t>אברהם</w:t>
      </w:r>
      <w:r>
        <w:rPr>
          <w:rFonts w:hint="cs"/>
          <w:rtl/>
        </w:rPr>
        <w:t xml:space="preserve"> </w:t>
      </w:r>
      <w:r>
        <w:rPr>
          <w:rtl/>
        </w:rPr>
        <w:t>בייגה שוחט (העבודה-מימד):</w:t>
      </w:r>
    </w:p>
    <w:p w14:paraId="2D5D8400" w14:textId="77777777" w:rsidR="00000000" w:rsidRDefault="00DD24A4">
      <w:pPr>
        <w:pStyle w:val="a"/>
        <w:rPr>
          <w:rtl/>
        </w:rPr>
      </w:pPr>
    </w:p>
    <w:p w14:paraId="779DBACE" w14:textId="77777777" w:rsidR="00000000" w:rsidRDefault="00DD24A4">
      <w:pPr>
        <w:pStyle w:val="a"/>
        <w:rPr>
          <w:rFonts w:hint="cs"/>
          <w:rtl/>
        </w:rPr>
      </w:pPr>
      <w:r>
        <w:rPr>
          <w:rFonts w:hint="cs"/>
          <w:rtl/>
        </w:rPr>
        <w:t>מה אין בהסכם - אחרי זה אגיע למה שיש בו. אני מתפלא אם שינוי תמשיך לשכור אוטובוסים ביום שישי כדי להסיע את אלה שאין להם תחבורה ציבורית.</w:t>
      </w:r>
      <w:r>
        <w:rPr>
          <w:rFonts w:hint="cs"/>
          <w:rtl/>
        </w:rPr>
        <w:t xml:space="preserve"> זה מה שעשיתם לפני הבחירות, יפה מאוד, ובצדק.  השאלה שאני שואל אתכם, חברי שינוי:  מכיוון שלא התייחסתם ולו במלה אחת להבטחה הזאת, האם שירות האוטובוסים שלכם ימשיך להתקיים בתל-אביב בימי שישי או לא? זו השאלה הראשונה. השאלה השנייה:  איזו תשובה תיתנו לאותם 20,000-</w:t>
      </w:r>
      <w:r>
        <w:rPr>
          <w:rFonts w:hint="cs"/>
          <w:rtl/>
        </w:rPr>
        <w:t>-25,000 זוגות שנישאים כמעט מדי שנה בנישואים אזרחיים?  אגלה לכם סוד:  אני נגד הנהגת נישואים אזרחיים במדינת ישראל, לתפיסתי, למעט לפסולי חיתון. אבל אתם אמרתם שזה הדבר הכי חשוב שצריך לעשות. מה תגידו לאותם אנשים שהבטחתם להם את זה?  מה תגידו לאנשים שאמרתם להם שב</w:t>
      </w:r>
      <w:r>
        <w:rPr>
          <w:rFonts w:hint="cs"/>
          <w:rtl/>
        </w:rPr>
        <w:t>לי ליבת חינוך במערכת של החינוך החרדי לא יתוקצבו המערכות האלה?  אין מלה אחת על העניין הזה.</w:t>
      </w:r>
    </w:p>
    <w:p w14:paraId="7914639F" w14:textId="77777777" w:rsidR="00000000" w:rsidRDefault="00DD24A4">
      <w:pPr>
        <w:pStyle w:val="a"/>
        <w:rPr>
          <w:rFonts w:hint="cs"/>
          <w:rtl/>
        </w:rPr>
      </w:pPr>
    </w:p>
    <w:p w14:paraId="1E3ED575" w14:textId="77777777" w:rsidR="00000000" w:rsidRDefault="00DD24A4">
      <w:pPr>
        <w:pStyle w:val="ac"/>
        <w:rPr>
          <w:rtl/>
        </w:rPr>
      </w:pPr>
      <w:r>
        <w:rPr>
          <w:rFonts w:hint="eastAsia"/>
          <w:rtl/>
        </w:rPr>
        <w:t>אילן</w:t>
      </w:r>
      <w:r>
        <w:rPr>
          <w:rtl/>
        </w:rPr>
        <w:t xml:space="preserve"> שלגי (שינוי):</w:t>
      </w:r>
    </w:p>
    <w:p w14:paraId="6B8FA55F" w14:textId="77777777" w:rsidR="00000000" w:rsidRDefault="00DD24A4">
      <w:pPr>
        <w:pStyle w:val="a"/>
        <w:rPr>
          <w:rFonts w:hint="cs"/>
          <w:rtl/>
        </w:rPr>
      </w:pPr>
    </w:p>
    <w:p w14:paraId="00C80C60" w14:textId="77777777" w:rsidR="00000000" w:rsidRDefault="00DD24A4">
      <w:pPr>
        <w:pStyle w:val="a"/>
        <w:rPr>
          <w:rFonts w:hint="cs"/>
          <w:rtl/>
        </w:rPr>
      </w:pPr>
      <w:r>
        <w:rPr>
          <w:rFonts w:hint="cs"/>
          <w:rtl/>
        </w:rPr>
        <w:t>יש בג"ץ על - - -</w:t>
      </w:r>
    </w:p>
    <w:p w14:paraId="158F70DB" w14:textId="77777777" w:rsidR="00000000" w:rsidRDefault="00DD24A4">
      <w:pPr>
        <w:pStyle w:val="a"/>
        <w:rPr>
          <w:rFonts w:hint="cs"/>
          <w:rtl/>
        </w:rPr>
      </w:pPr>
    </w:p>
    <w:p w14:paraId="3AE93AF5" w14:textId="77777777" w:rsidR="00000000" w:rsidRDefault="00DD24A4">
      <w:pPr>
        <w:pStyle w:val="SpeakerCon"/>
        <w:rPr>
          <w:rtl/>
        </w:rPr>
      </w:pPr>
      <w:bookmarkStart w:id="333" w:name="FS000000459T27_02_2003_22_40_22C"/>
      <w:bookmarkEnd w:id="333"/>
      <w:r>
        <w:rPr>
          <w:rtl/>
        </w:rPr>
        <w:t>אברהם</w:t>
      </w:r>
      <w:r>
        <w:rPr>
          <w:rFonts w:hint="cs"/>
          <w:rtl/>
        </w:rPr>
        <w:t xml:space="preserve"> </w:t>
      </w:r>
      <w:r>
        <w:rPr>
          <w:rtl/>
        </w:rPr>
        <w:t>בייגה שוחט (העבודה-מימד):</w:t>
      </w:r>
    </w:p>
    <w:p w14:paraId="20878D3A" w14:textId="77777777" w:rsidR="00000000" w:rsidRDefault="00DD24A4">
      <w:pPr>
        <w:pStyle w:val="a"/>
        <w:rPr>
          <w:rtl/>
        </w:rPr>
      </w:pPr>
    </w:p>
    <w:p w14:paraId="0B41BF7E" w14:textId="77777777" w:rsidR="00000000" w:rsidRDefault="00DD24A4">
      <w:pPr>
        <w:pStyle w:val="a"/>
        <w:rPr>
          <w:rFonts w:hint="cs"/>
          <w:rtl/>
        </w:rPr>
      </w:pPr>
      <w:r>
        <w:rPr>
          <w:rFonts w:hint="cs"/>
          <w:rtl/>
        </w:rPr>
        <w:t>מה תגידו על ההסכם של המפד"ל, שמדבר על מה שקבע היועץ המשפטי לממשלה בעניין המימון הכפול של מערכו</w:t>
      </w:r>
      <w:r>
        <w:rPr>
          <w:rFonts w:hint="cs"/>
          <w:rtl/>
        </w:rPr>
        <w:t>ת החינוך השייכות לדתיים ולחרדים - שזה מימון לא שוויוני, וכתוב במפורש שתימצא דרך לעקוף את החלטת היועץ המשפטי לממשלה?</w:t>
      </w:r>
    </w:p>
    <w:p w14:paraId="745BFAF2" w14:textId="77777777" w:rsidR="00000000" w:rsidRDefault="00DD24A4">
      <w:pPr>
        <w:pStyle w:val="a"/>
        <w:rPr>
          <w:rFonts w:hint="cs"/>
          <w:rtl/>
        </w:rPr>
      </w:pPr>
    </w:p>
    <w:p w14:paraId="07B6FC45" w14:textId="77777777" w:rsidR="00000000" w:rsidRDefault="00DD24A4">
      <w:pPr>
        <w:pStyle w:val="a"/>
        <w:rPr>
          <w:rFonts w:hint="cs"/>
          <w:rtl/>
        </w:rPr>
      </w:pPr>
      <w:r>
        <w:rPr>
          <w:rFonts w:hint="cs"/>
          <w:rtl/>
        </w:rPr>
        <w:t>לכן אני אומר, שאותם 386,520 "פראיירים" שהצביעו בשבילכם הם באמת אנשים מסכנים. אלה שהצביעו ליכוד, קיבלו בדיוק את מה שהם רצו; אלה שהצביעו לאיח</w:t>
      </w:r>
      <w:r>
        <w:rPr>
          <w:rFonts w:hint="cs"/>
          <w:rtl/>
        </w:rPr>
        <w:t>וד הלאומי, קיבלו את מה שהם רצו; אלה שהצביעו מפד"ל, קיבלו יותר ממה שהם רצו; אלה שהצביעו עבודה, קיבלו את מה שהם רצו.</w:t>
      </w:r>
    </w:p>
    <w:p w14:paraId="11F89B57" w14:textId="77777777" w:rsidR="00000000" w:rsidRDefault="00DD24A4">
      <w:pPr>
        <w:pStyle w:val="a"/>
        <w:rPr>
          <w:rFonts w:hint="cs"/>
          <w:rtl/>
        </w:rPr>
      </w:pPr>
    </w:p>
    <w:p w14:paraId="096C1BE5" w14:textId="77777777" w:rsidR="00000000" w:rsidRDefault="00DD24A4">
      <w:pPr>
        <w:pStyle w:val="ac"/>
        <w:rPr>
          <w:rtl/>
        </w:rPr>
      </w:pPr>
      <w:r>
        <w:rPr>
          <w:rFonts w:hint="eastAsia"/>
          <w:rtl/>
        </w:rPr>
        <w:t>אלי</w:t>
      </w:r>
      <w:r>
        <w:rPr>
          <w:rtl/>
        </w:rPr>
        <w:t xml:space="preserve"> אפללו (הליכוד):</w:t>
      </w:r>
    </w:p>
    <w:p w14:paraId="1376D804" w14:textId="77777777" w:rsidR="00000000" w:rsidRDefault="00DD24A4">
      <w:pPr>
        <w:pStyle w:val="a"/>
        <w:rPr>
          <w:rFonts w:hint="cs"/>
          <w:rtl/>
        </w:rPr>
      </w:pPr>
    </w:p>
    <w:p w14:paraId="5149D14B" w14:textId="77777777" w:rsidR="00000000" w:rsidRDefault="00DD24A4">
      <w:pPr>
        <w:pStyle w:val="a"/>
        <w:rPr>
          <w:rFonts w:hint="cs"/>
          <w:rtl/>
        </w:rPr>
      </w:pPr>
      <w:r>
        <w:rPr>
          <w:rFonts w:hint="cs"/>
          <w:rtl/>
        </w:rPr>
        <w:t>הם קיבלו פחות.</w:t>
      </w:r>
    </w:p>
    <w:p w14:paraId="17EEFACC" w14:textId="77777777" w:rsidR="00000000" w:rsidRDefault="00DD24A4">
      <w:pPr>
        <w:pStyle w:val="a"/>
        <w:rPr>
          <w:rFonts w:hint="cs"/>
          <w:rtl/>
        </w:rPr>
      </w:pPr>
    </w:p>
    <w:p w14:paraId="461821B3" w14:textId="77777777" w:rsidR="00000000" w:rsidRDefault="00DD24A4">
      <w:pPr>
        <w:pStyle w:val="SpeakerCon"/>
        <w:rPr>
          <w:rtl/>
        </w:rPr>
      </w:pPr>
      <w:bookmarkStart w:id="334" w:name="FS000000459T27_02_2003_22_42_40C"/>
      <w:bookmarkEnd w:id="334"/>
      <w:r>
        <w:rPr>
          <w:rtl/>
        </w:rPr>
        <w:t>אברהם בייגה שוחט (העבודה-מימד):</w:t>
      </w:r>
    </w:p>
    <w:p w14:paraId="26D1B5B5" w14:textId="77777777" w:rsidR="00000000" w:rsidRDefault="00DD24A4">
      <w:pPr>
        <w:pStyle w:val="a"/>
        <w:rPr>
          <w:rtl/>
        </w:rPr>
      </w:pPr>
    </w:p>
    <w:p w14:paraId="5634A6E3" w14:textId="77777777" w:rsidR="00000000" w:rsidRDefault="00DD24A4">
      <w:pPr>
        <w:pStyle w:val="a"/>
        <w:rPr>
          <w:rFonts w:hint="cs"/>
          <w:rtl/>
        </w:rPr>
      </w:pPr>
      <w:r>
        <w:rPr>
          <w:rFonts w:hint="cs"/>
          <w:rtl/>
        </w:rPr>
        <w:t>היחידים שרימו בצורה בוטה ובצורה שלא תתואר, הייתם אתם.  על כך אתם עוד ת</w:t>
      </w:r>
      <w:r>
        <w:rPr>
          <w:rFonts w:hint="cs"/>
          <w:rtl/>
        </w:rPr>
        <w:t>שלמו.</w:t>
      </w:r>
    </w:p>
    <w:p w14:paraId="3CF32CE7" w14:textId="77777777" w:rsidR="00000000" w:rsidRDefault="00DD24A4">
      <w:pPr>
        <w:pStyle w:val="ad"/>
        <w:rPr>
          <w:rFonts w:hint="cs"/>
          <w:b w:val="0"/>
          <w:bCs w:val="0"/>
          <w:u w:val="none"/>
          <w:rtl/>
        </w:rPr>
      </w:pPr>
      <w:r>
        <w:rPr>
          <w:rFonts w:hint="cs"/>
          <w:b w:val="0"/>
          <w:bCs w:val="0"/>
          <w:u w:val="none"/>
          <w:rtl/>
        </w:rPr>
        <w:tab/>
      </w:r>
    </w:p>
    <w:p w14:paraId="580E7CF9" w14:textId="77777777" w:rsidR="00000000" w:rsidRDefault="00DD24A4">
      <w:pPr>
        <w:pStyle w:val="ad"/>
        <w:rPr>
          <w:rFonts w:hint="cs"/>
          <w:rtl/>
        </w:rPr>
      </w:pPr>
      <w:r>
        <w:rPr>
          <w:rFonts w:hint="cs"/>
          <w:rtl/>
        </w:rPr>
        <w:t>היו"ר אלי בן-מנחם:</w:t>
      </w:r>
    </w:p>
    <w:p w14:paraId="3EDD3B3E" w14:textId="77777777" w:rsidR="00000000" w:rsidRDefault="00DD24A4">
      <w:pPr>
        <w:pStyle w:val="a"/>
        <w:rPr>
          <w:rFonts w:hint="cs"/>
          <w:rtl/>
        </w:rPr>
      </w:pPr>
    </w:p>
    <w:p w14:paraId="48368ABF" w14:textId="77777777" w:rsidR="00000000" w:rsidRDefault="00DD24A4">
      <w:pPr>
        <w:pStyle w:val="a"/>
        <w:rPr>
          <w:rFonts w:hint="cs"/>
          <w:rtl/>
        </w:rPr>
      </w:pPr>
      <w:r>
        <w:rPr>
          <w:rFonts w:hint="cs"/>
          <w:rtl/>
        </w:rPr>
        <w:t xml:space="preserve">חבר הכנסת בייגה שוחט, תודה רבה. אני מזמין את חבר הכנסת ויקטור בריילובסקי. מוקצבות לך ארבע דקות.  אחריו </w:t>
      </w:r>
      <w:r>
        <w:rPr>
          <w:rtl/>
        </w:rPr>
        <w:t>–</w:t>
      </w:r>
      <w:r>
        <w:rPr>
          <w:rFonts w:hint="cs"/>
          <w:rtl/>
        </w:rPr>
        <w:t xml:space="preserve"> חברת הכנסת לאה נס.</w:t>
      </w:r>
    </w:p>
    <w:p w14:paraId="6F759754" w14:textId="77777777" w:rsidR="00000000" w:rsidRDefault="00DD24A4">
      <w:pPr>
        <w:pStyle w:val="ad"/>
        <w:rPr>
          <w:rFonts w:hint="cs"/>
          <w:b w:val="0"/>
          <w:bCs w:val="0"/>
          <w:u w:val="none"/>
          <w:rtl/>
        </w:rPr>
      </w:pPr>
    </w:p>
    <w:p w14:paraId="0D3B5878" w14:textId="77777777" w:rsidR="00000000" w:rsidRDefault="00DD24A4">
      <w:pPr>
        <w:pStyle w:val="Speaker"/>
        <w:rPr>
          <w:rtl/>
        </w:rPr>
      </w:pPr>
      <w:bookmarkStart w:id="335" w:name="FS000000513T27_02_2003_22_44_39"/>
      <w:bookmarkEnd w:id="335"/>
      <w:r>
        <w:rPr>
          <w:rFonts w:hint="eastAsia"/>
          <w:rtl/>
        </w:rPr>
        <w:t>ויקטור</w:t>
      </w:r>
      <w:r>
        <w:rPr>
          <w:rtl/>
        </w:rPr>
        <w:t xml:space="preserve"> בריילובסקי (שינוי):</w:t>
      </w:r>
    </w:p>
    <w:p w14:paraId="38BDBD40" w14:textId="77777777" w:rsidR="00000000" w:rsidRDefault="00DD24A4">
      <w:pPr>
        <w:pStyle w:val="a"/>
        <w:rPr>
          <w:rFonts w:hint="cs"/>
          <w:rtl/>
        </w:rPr>
      </w:pPr>
    </w:p>
    <w:p w14:paraId="621208EE" w14:textId="77777777" w:rsidR="00000000" w:rsidRDefault="00DD24A4">
      <w:pPr>
        <w:pStyle w:val="a"/>
        <w:rPr>
          <w:rFonts w:hint="cs"/>
          <w:rtl/>
        </w:rPr>
      </w:pPr>
      <w:r>
        <w:rPr>
          <w:rFonts w:hint="cs"/>
          <w:rtl/>
        </w:rPr>
        <w:t xml:space="preserve">אני רואה שהיום מפלגת שינוי פופולרית ביותר, כולנו מדברים על מפלגת שינוי ורק </w:t>
      </w:r>
      <w:r>
        <w:rPr>
          <w:rFonts w:hint="cs"/>
          <w:rtl/>
        </w:rPr>
        <w:t>עליה.</w:t>
      </w:r>
    </w:p>
    <w:p w14:paraId="68ED73A4" w14:textId="77777777" w:rsidR="00000000" w:rsidRDefault="00DD24A4">
      <w:pPr>
        <w:pStyle w:val="a"/>
        <w:rPr>
          <w:rFonts w:hint="cs"/>
          <w:rtl/>
        </w:rPr>
      </w:pPr>
    </w:p>
    <w:p w14:paraId="787A4AF8" w14:textId="77777777" w:rsidR="00000000" w:rsidRDefault="00DD24A4">
      <w:pPr>
        <w:pStyle w:val="a"/>
        <w:rPr>
          <w:rFonts w:hint="cs"/>
          <w:rtl/>
        </w:rPr>
      </w:pPr>
      <w:r>
        <w:rPr>
          <w:rFonts w:hint="cs"/>
          <w:rtl/>
        </w:rPr>
        <w:t>אדוני היושב-ראש, כנסת נכבדה, במשך הקדנציה האחרונה קיבלתי מאות פניות מעולים, ו=85% מהן היו קשורות לבעיות עם משרד הפנים. מזמן לזמן אנחנו שומעים סיפורים קורעי לב על אמהות של חיילים, על קורבנות טרור לא יהודים, המגורשים מן המדינה.</w:t>
      </w:r>
    </w:p>
    <w:p w14:paraId="069AF79F" w14:textId="77777777" w:rsidR="00000000" w:rsidRDefault="00DD24A4">
      <w:pPr>
        <w:pStyle w:val="a"/>
        <w:rPr>
          <w:rFonts w:hint="cs"/>
          <w:rtl/>
        </w:rPr>
      </w:pPr>
    </w:p>
    <w:p w14:paraId="021A350E" w14:textId="77777777" w:rsidR="00000000" w:rsidRDefault="00DD24A4">
      <w:pPr>
        <w:pStyle w:val="a"/>
        <w:rPr>
          <w:rFonts w:hint="cs"/>
          <w:rtl/>
        </w:rPr>
      </w:pPr>
      <w:r>
        <w:rPr>
          <w:rFonts w:hint="cs"/>
          <w:rtl/>
        </w:rPr>
        <w:t>בדיוק היום שמעתי על מק</w:t>
      </w:r>
      <w:r>
        <w:rPr>
          <w:rFonts w:hint="cs"/>
          <w:rtl/>
        </w:rPr>
        <w:t>רה שבחורות צעירות, שחקניות, פשוט פוחדות להגיע למדינת ישראל במסגרת התיאטרון שלהן, כי הן פוחדות שיראו בהן זונות ויגרשו אותן. זו פשוט בושה וחרפה.</w:t>
      </w:r>
    </w:p>
    <w:p w14:paraId="42720698" w14:textId="77777777" w:rsidR="00000000" w:rsidRDefault="00DD24A4">
      <w:pPr>
        <w:pStyle w:val="a"/>
        <w:rPr>
          <w:rFonts w:hint="cs"/>
          <w:rtl/>
        </w:rPr>
      </w:pPr>
    </w:p>
    <w:p w14:paraId="2B73CB04" w14:textId="77777777" w:rsidR="00000000" w:rsidRDefault="00DD24A4">
      <w:pPr>
        <w:pStyle w:val="a"/>
        <w:rPr>
          <w:rFonts w:hint="cs"/>
          <w:rtl/>
        </w:rPr>
      </w:pPr>
      <w:r>
        <w:rPr>
          <w:rFonts w:hint="cs"/>
          <w:rtl/>
        </w:rPr>
        <w:t>בתפקיד של סגן שר במשרד הפנים אני לא מתכוון לעשות מהפך, אני מתכוון לפעול במסגרת החוק ובקפדנות רבה. אני מתכוון לשנ</w:t>
      </w:r>
      <w:r>
        <w:rPr>
          <w:rFonts w:hint="cs"/>
          <w:rtl/>
        </w:rPr>
        <w:t xml:space="preserve">ות את היחס אל העולים שפונים למשרד הפנים ליחס ידידותי, מה שקוראים </w:t>
      </w:r>
      <w:r>
        <w:t>user friendly</w:t>
      </w:r>
      <w:r>
        <w:rPr>
          <w:rFonts w:hint="cs"/>
          <w:rtl/>
        </w:rPr>
        <w:t xml:space="preserve">. בכל מקרה שאפשר ללכת לקראת הדרישות או הבקשות של העולים צריך לעשות זאת, בניגוד למה שקרה בשנים האחרונות, כאשר בכל מקרה שאפשר לסרב </w:t>
      </w:r>
      <w:r>
        <w:rPr>
          <w:rtl/>
        </w:rPr>
        <w:t>–</w:t>
      </w:r>
      <w:r>
        <w:rPr>
          <w:rFonts w:hint="cs"/>
          <w:rtl/>
        </w:rPr>
        <w:t xml:space="preserve"> סירבו, והתוצאות היו בעיות וטרגדיות רבות. אני חו</w:t>
      </w:r>
      <w:r>
        <w:rPr>
          <w:rFonts w:hint="cs"/>
          <w:rtl/>
        </w:rPr>
        <w:t>שב, שלטובת העולים, לטובת המדינה ולטובת העלייה העתידית צריך לשים קץ לסיטואציה הזאת. בפעילות של משרד הפנים אנחנו צריכים להגיע לנורמות המקובלות במדינות מערביות ודמוקרטיות.  אנחנו צריכים ליצור אווירה שמעודדת עולים ועלייה.  בזה אני רואה את התפקיד שלי.</w:t>
      </w:r>
    </w:p>
    <w:p w14:paraId="1440221C" w14:textId="77777777" w:rsidR="00000000" w:rsidRDefault="00DD24A4">
      <w:pPr>
        <w:pStyle w:val="a"/>
        <w:rPr>
          <w:rFonts w:hint="cs"/>
          <w:rtl/>
        </w:rPr>
      </w:pPr>
    </w:p>
    <w:p w14:paraId="7B6954D9" w14:textId="77777777" w:rsidR="00000000" w:rsidRDefault="00DD24A4">
      <w:pPr>
        <w:pStyle w:val="a"/>
        <w:rPr>
          <w:rFonts w:hint="cs"/>
          <w:rtl/>
        </w:rPr>
      </w:pPr>
      <w:r>
        <w:rPr>
          <w:rFonts w:hint="cs"/>
          <w:rtl/>
        </w:rPr>
        <w:t>לבסוף, א</w:t>
      </w:r>
      <w:r>
        <w:rPr>
          <w:rFonts w:hint="cs"/>
          <w:rtl/>
        </w:rPr>
        <w:t>ני רוצה לברך את הממשלה החדשה ולומר שעכשיו אנחנו זקוקים מאוד להצלחות ואני מקווה שההצלחות יגיעו. תודה רבה.</w:t>
      </w:r>
    </w:p>
    <w:p w14:paraId="12E91061" w14:textId="77777777" w:rsidR="00000000" w:rsidRDefault="00DD24A4">
      <w:pPr>
        <w:pStyle w:val="a"/>
        <w:ind w:firstLine="0"/>
        <w:rPr>
          <w:rFonts w:hint="cs"/>
          <w:rtl/>
        </w:rPr>
      </w:pPr>
    </w:p>
    <w:p w14:paraId="12262358" w14:textId="77777777" w:rsidR="00000000" w:rsidRDefault="00DD24A4">
      <w:pPr>
        <w:pStyle w:val="ad"/>
        <w:rPr>
          <w:rFonts w:hint="cs"/>
          <w:rtl/>
        </w:rPr>
      </w:pPr>
      <w:r>
        <w:rPr>
          <w:rFonts w:hint="cs"/>
          <w:rtl/>
        </w:rPr>
        <w:t>היו"ר אלי בן-מנחם:</w:t>
      </w:r>
    </w:p>
    <w:p w14:paraId="5C26B318" w14:textId="77777777" w:rsidR="00000000" w:rsidRDefault="00DD24A4">
      <w:pPr>
        <w:pStyle w:val="ad"/>
        <w:rPr>
          <w:rFonts w:hint="cs"/>
          <w:rtl/>
        </w:rPr>
      </w:pPr>
    </w:p>
    <w:p w14:paraId="53B18E89" w14:textId="77777777" w:rsidR="00000000" w:rsidRDefault="00DD24A4">
      <w:pPr>
        <w:pStyle w:val="a"/>
        <w:ind w:firstLine="0"/>
        <w:rPr>
          <w:rFonts w:hint="cs"/>
          <w:rtl/>
        </w:rPr>
      </w:pPr>
      <w:r>
        <w:rPr>
          <w:rFonts w:hint="cs"/>
          <w:b/>
          <w:bCs/>
          <w:rtl/>
        </w:rPr>
        <w:tab/>
      </w:r>
      <w:r>
        <w:rPr>
          <w:rFonts w:hint="cs"/>
          <w:rtl/>
        </w:rPr>
        <w:t>תודה לחבר הכנסת ויקטור בריילובסקי. אני מזמין את חברת הכנסת לאה נס. הוקצבו לך חמש דקות.  אני גם מאחל לך הצלחה בכנסת. זו הפעם הראשו</w:t>
      </w:r>
      <w:r>
        <w:rPr>
          <w:rFonts w:hint="cs"/>
          <w:rtl/>
        </w:rPr>
        <w:t>נה שאת נואמת?</w:t>
      </w:r>
    </w:p>
    <w:p w14:paraId="5DB61069" w14:textId="77777777" w:rsidR="00000000" w:rsidRDefault="00DD24A4">
      <w:pPr>
        <w:pStyle w:val="a"/>
        <w:ind w:firstLine="0"/>
        <w:rPr>
          <w:rFonts w:hint="cs"/>
          <w:rtl/>
        </w:rPr>
      </w:pPr>
    </w:p>
    <w:p w14:paraId="2CA0628A" w14:textId="77777777" w:rsidR="00000000" w:rsidRDefault="00DD24A4">
      <w:pPr>
        <w:pStyle w:val="Speaker"/>
        <w:rPr>
          <w:rtl/>
        </w:rPr>
      </w:pPr>
      <w:bookmarkStart w:id="336" w:name="FS000000513T27_02_2003_22_52_09"/>
      <w:bookmarkStart w:id="337" w:name="FS000001041T27_02_2003_22_52_29"/>
      <w:bookmarkEnd w:id="336"/>
      <w:bookmarkEnd w:id="337"/>
      <w:r>
        <w:rPr>
          <w:rtl/>
        </w:rPr>
        <w:t>לאה נס (הליכוד):</w:t>
      </w:r>
    </w:p>
    <w:p w14:paraId="1FF10C2C" w14:textId="77777777" w:rsidR="00000000" w:rsidRDefault="00DD24A4">
      <w:pPr>
        <w:pStyle w:val="a"/>
        <w:rPr>
          <w:rtl/>
        </w:rPr>
      </w:pPr>
    </w:p>
    <w:p w14:paraId="7D6CA4C2" w14:textId="77777777" w:rsidR="00000000" w:rsidRDefault="00DD24A4">
      <w:pPr>
        <w:pStyle w:val="a"/>
        <w:rPr>
          <w:rFonts w:hint="cs"/>
          <w:rtl/>
        </w:rPr>
      </w:pPr>
      <w:r>
        <w:rPr>
          <w:rFonts w:hint="cs"/>
          <w:rtl/>
        </w:rPr>
        <w:t>הפעם השנייה.</w:t>
      </w:r>
    </w:p>
    <w:p w14:paraId="4BF9B032" w14:textId="77777777" w:rsidR="00000000" w:rsidRDefault="00DD24A4">
      <w:pPr>
        <w:pStyle w:val="a"/>
        <w:ind w:firstLine="0"/>
        <w:rPr>
          <w:rFonts w:hint="cs"/>
          <w:rtl/>
        </w:rPr>
      </w:pPr>
    </w:p>
    <w:p w14:paraId="44E9429C" w14:textId="77777777" w:rsidR="00000000" w:rsidRDefault="00DD24A4">
      <w:pPr>
        <w:pStyle w:val="ad"/>
        <w:rPr>
          <w:rFonts w:hint="cs"/>
          <w:rtl/>
        </w:rPr>
      </w:pPr>
      <w:r>
        <w:rPr>
          <w:rFonts w:hint="cs"/>
          <w:rtl/>
        </w:rPr>
        <w:t>היו"ר אלי בן-מנחם:</w:t>
      </w:r>
    </w:p>
    <w:p w14:paraId="43AD2959" w14:textId="77777777" w:rsidR="00000000" w:rsidRDefault="00DD24A4">
      <w:pPr>
        <w:pStyle w:val="ad"/>
        <w:rPr>
          <w:rFonts w:hint="cs"/>
          <w:rtl/>
        </w:rPr>
      </w:pPr>
    </w:p>
    <w:p w14:paraId="65180A88" w14:textId="77777777" w:rsidR="00000000" w:rsidRDefault="00DD24A4">
      <w:pPr>
        <w:pStyle w:val="a"/>
        <w:ind w:firstLine="0"/>
        <w:rPr>
          <w:rFonts w:hint="cs"/>
          <w:b/>
          <w:bCs/>
          <w:rtl/>
        </w:rPr>
      </w:pPr>
    </w:p>
    <w:p w14:paraId="6658DD05" w14:textId="77777777" w:rsidR="00000000" w:rsidRDefault="00DD24A4">
      <w:pPr>
        <w:pStyle w:val="a"/>
        <w:ind w:firstLine="0"/>
        <w:rPr>
          <w:rFonts w:hint="cs"/>
          <w:rtl/>
        </w:rPr>
      </w:pPr>
      <w:r>
        <w:rPr>
          <w:rFonts w:hint="cs"/>
          <w:b/>
          <w:bCs/>
          <w:rtl/>
        </w:rPr>
        <w:tab/>
      </w:r>
      <w:r>
        <w:rPr>
          <w:rFonts w:hint="cs"/>
          <w:rtl/>
        </w:rPr>
        <w:t>אז אל תפריעו הרבה.  בהצלחה.</w:t>
      </w:r>
    </w:p>
    <w:p w14:paraId="7A23EBF1" w14:textId="77777777" w:rsidR="00000000" w:rsidRDefault="00DD24A4">
      <w:pPr>
        <w:pStyle w:val="a"/>
        <w:ind w:firstLine="0"/>
        <w:rPr>
          <w:rFonts w:hint="cs"/>
          <w:rtl/>
        </w:rPr>
      </w:pPr>
    </w:p>
    <w:p w14:paraId="4F1F88AB" w14:textId="77777777" w:rsidR="00000000" w:rsidRDefault="00DD24A4">
      <w:pPr>
        <w:pStyle w:val="SpeakerCon"/>
        <w:rPr>
          <w:rtl/>
        </w:rPr>
      </w:pPr>
      <w:bookmarkStart w:id="338" w:name="FS000001041T27_02_2003_22_53_24C"/>
      <w:bookmarkEnd w:id="338"/>
      <w:r>
        <w:rPr>
          <w:rFonts w:hint="eastAsia"/>
          <w:rtl/>
        </w:rPr>
        <w:t>לאה</w:t>
      </w:r>
      <w:r>
        <w:rPr>
          <w:rtl/>
        </w:rPr>
        <w:t xml:space="preserve"> נס (הליכוד):</w:t>
      </w:r>
    </w:p>
    <w:p w14:paraId="07CAD560" w14:textId="77777777" w:rsidR="00000000" w:rsidRDefault="00DD24A4">
      <w:pPr>
        <w:pStyle w:val="a"/>
        <w:rPr>
          <w:rFonts w:hint="cs"/>
          <w:rtl/>
        </w:rPr>
      </w:pPr>
    </w:p>
    <w:p w14:paraId="0B6881C5" w14:textId="77777777" w:rsidR="00000000" w:rsidRDefault="00DD24A4">
      <w:pPr>
        <w:pStyle w:val="a"/>
        <w:rPr>
          <w:rFonts w:hint="cs"/>
          <w:rtl/>
        </w:rPr>
      </w:pPr>
      <w:r>
        <w:rPr>
          <w:rFonts w:hint="cs"/>
          <w:rtl/>
        </w:rPr>
        <w:t xml:space="preserve">אדוני היושב-ראש, כנסת נכבדה, השבעתה של ממשלה חדשה היא תמיד שעת חג, חג לדמוקרטיה, חג לחסידי המינהל הציבורי התקין, ובמיוחד חג לעם ישראל שנושא </w:t>
      </w:r>
      <w:r>
        <w:rPr>
          <w:rFonts w:hint="cs"/>
          <w:rtl/>
        </w:rPr>
        <w:t>את עיניו להנהגה אחראית, מסורה וקשובה לצרכיו.</w:t>
      </w:r>
    </w:p>
    <w:p w14:paraId="43471764" w14:textId="77777777" w:rsidR="00000000" w:rsidRDefault="00DD24A4">
      <w:pPr>
        <w:pStyle w:val="a"/>
        <w:rPr>
          <w:rFonts w:hint="cs"/>
          <w:rtl/>
        </w:rPr>
      </w:pPr>
    </w:p>
    <w:p w14:paraId="19593358" w14:textId="77777777" w:rsidR="00000000" w:rsidRDefault="00DD24A4">
      <w:pPr>
        <w:pStyle w:val="a"/>
        <w:rPr>
          <w:rFonts w:hint="cs"/>
          <w:rtl/>
        </w:rPr>
      </w:pPr>
      <w:r>
        <w:rPr>
          <w:rFonts w:hint="cs"/>
          <w:rtl/>
        </w:rPr>
        <w:t>בניגוד לממשלה הקודמת, שהיתה ממשלת אחדות לאומית, הוקמה ממשלה צרה, ואני חושבת שראוי להצטער על כך במיוחד. ראש הממשלה אריאל שרון עשה מאמצים גדולים להקים ממשלה כזו.  מדינת ישראל נמצאת באחת משעותיה הקשות ביותר. אנו נ</w:t>
      </w:r>
      <w:r>
        <w:rPr>
          <w:rFonts w:hint="cs"/>
          <w:rtl/>
        </w:rPr>
        <w:t>מצאים בצומת של הכרעה מדינית, כלכלית וחברתית, ואין ספק שהעם רצה לראות ממשלת אחדות לאומית ששותפות בה כל המפלגות הציוניות. רק ממשלה כזאת, שכל חבריה נותנים כתף ומושיטים יד איש לחברו, מסוגלת לפעול ביעילות ובעוצמה בתקופה כזאת.</w:t>
      </w:r>
    </w:p>
    <w:p w14:paraId="0E136C8C" w14:textId="77777777" w:rsidR="00000000" w:rsidRDefault="00DD24A4">
      <w:pPr>
        <w:pStyle w:val="a"/>
        <w:rPr>
          <w:rFonts w:hint="cs"/>
          <w:rtl/>
        </w:rPr>
      </w:pPr>
    </w:p>
    <w:p w14:paraId="1A37E578" w14:textId="77777777" w:rsidR="00000000" w:rsidRDefault="00DD24A4">
      <w:pPr>
        <w:pStyle w:val="a"/>
        <w:rPr>
          <w:rFonts w:hint="cs"/>
          <w:rtl/>
        </w:rPr>
      </w:pPr>
      <w:r>
        <w:rPr>
          <w:rFonts w:hint="cs"/>
          <w:rtl/>
        </w:rPr>
        <w:t xml:space="preserve">אדוני היושב-ראש, ראש הממשלה הושיט </w:t>
      </w:r>
      <w:r>
        <w:rPr>
          <w:rFonts w:hint="cs"/>
          <w:rtl/>
        </w:rPr>
        <w:t>יד למפלגת העבודה והזמין אותה להצטרף לממשלה החדשה. חבל מאוד שיושב-ראש מפלגת העבודה, חבר הכנסת עמרם מצנע, לא השכיל לראות את גודל השעה ודחה את הפנייה על הסף.</w:t>
      </w:r>
    </w:p>
    <w:p w14:paraId="6D6ADF51" w14:textId="77777777" w:rsidR="00000000" w:rsidRDefault="00DD24A4">
      <w:pPr>
        <w:pStyle w:val="a"/>
        <w:rPr>
          <w:rFonts w:hint="cs"/>
          <w:rtl/>
        </w:rPr>
      </w:pPr>
    </w:p>
    <w:p w14:paraId="38062581" w14:textId="77777777" w:rsidR="00000000" w:rsidRDefault="00DD24A4">
      <w:pPr>
        <w:pStyle w:val="a"/>
        <w:rPr>
          <w:rFonts w:hint="cs"/>
          <w:rtl/>
        </w:rPr>
      </w:pPr>
      <w:r>
        <w:rPr>
          <w:rFonts w:hint="cs"/>
          <w:rtl/>
        </w:rPr>
        <w:t>אני סבורה שראוי להצטער גם על כך שהמפלגות החרדיות אינן שותפות בממשלה.  כאשה דתייה אני חרדה לגורל היחס</w:t>
      </w:r>
      <w:r>
        <w:rPr>
          <w:rFonts w:hint="cs"/>
          <w:rtl/>
        </w:rPr>
        <w:t xml:space="preserve">ים הפנימיים בין כל חלקי הציבור הישראלי </w:t>
      </w:r>
      <w:r>
        <w:rPr>
          <w:rtl/>
        </w:rPr>
        <w:t>–</w:t>
      </w:r>
      <w:r>
        <w:rPr>
          <w:rFonts w:hint="cs"/>
          <w:rtl/>
        </w:rPr>
        <w:t xml:space="preserve"> מאמינים וחילונים, אשכנזים וספרדים, ותיקים ועולים חדשים. אני מאמינה שהמפתח לשמירה על אחדות העם הוא שיתוף כל הגורמים הרלוונטיים בעשייה הציבורית. אני נגד פסילות מכל סוג שהוא. אנחנו חייבים לקרב ולא להרחיק, כדי למנוע קרע</w:t>
      </w:r>
      <w:r>
        <w:rPr>
          <w:rFonts w:hint="cs"/>
          <w:rtl/>
        </w:rPr>
        <w:t xml:space="preserve"> ושסע פנימי בעם. </w:t>
      </w:r>
      <w:bookmarkStart w:id="339" w:name="FS000000513T27_02_2003_22_51_43C"/>
      <w:bookmarkEnd w:id="339"/>
      <w:r>
        <w:rPr>
          <w:rFonts w:hint="cs"/>
          <w:rtl/>
        </w:rPr>
        <w:t xml:space="preserve">במקום להכריז עם מי לא נשב ועם מי לא נלך, כדאי שנתרגל לחשוב בצורה חיובית, איך בכל זאת אנחנו יושבים וחיים זה עם זה. ההכרזה של שינוי ערב הבחירות כי לא תשב עם החרדים, אינה תורמת לפיוס הפנימי ולחיים המשותפים. </w:t>
      </w:r>
    </w:p>
    <w:p w14:paraId="5ED9A219" w14:textId="77777777" w:rsidR="00000000" w:rsidRDefault="00DD24A4">
      <w:pPr>
        <w:pStyle w:val="a"/>
        <w:ind w:firstLine="0"/>
        <w:rPr>
          <w:rFonts w:hint="cs"/>
          <w:rtl/>
        </w:rPr>
      </w:pPr>
    </w:p>
    <w:p w14:paraId="5E2C89EC" w14:textId="77777777" w:rsidR="00000000" w:rsidRDefault="00DD24A4">
      <w:pPr>
        <w:pStyle w:val="ad"/>
        <w:rPr>
          <w:rtl/>
        </w:rPr>
      </w:pPr>
      <w:r>
        <w:rPr>
          <w:rtl/>
        </w:rPr>
        <w:t>היו"ר</w:t>
      </w:r>
      <w:r>
        <w:rPr>
          <w:rFonts w:hint="cs"/>
          <w:rtl/>
        </w:rPr>
        <w:t xml:space="preserve"> אלי בן-מנחם</w:t>
      </w:r>
      <w:r>
        <w:rPr>
          <w:rtl/>
        </w:rPr>
        <w:t>:</w:t>
      </w:r>
    </w:p>
    <w:p w14:paraId="6DB411B3" w14:textId="77777777" w:rsidR="00000000" w:rsidRDefault="00DD24A4">
      <w:pPr>
        <w:pStyle w:val="a"/>
        <w:rPr>
          <w:rtl/>
        </w:rPr>
      </w:pPr>
    </w:p>
    <w:p w14:paraId="3018009B" w14:textId="77777777" w:rsidR="00000000" w:rsidRDefault="00DD24A4">
      <w:pPr>
        <w:pStyle w:val="a"/>
        <w:rPr>
          <w:rFonts w:hint="cs"/>
          <w:rtl/>
        </w:rPr>
      </w:pPr>
      <w:r>
        <w:rPr>
          <w:rFonts w:hint="cs"/>
          <w:rtl/>
        </w:rPr>
        <w:t>חבר הכנסת מלכ</w:t>
      </w:r>
      <w:r>
        <w:rPr>
          <w:rFonts w:hint="cs"/>
          <w:rtl/>
        </w:rPr>
        <w:t xml:space="preserve">יאור, אני מבקש. אתם מפריעים לה. </w:t>
      </w:r>
    </w:p>
    <w:p w14:paraId="23DC0876" w14:textId="77777777" w:rsidR="00000000" w:rsidRDefault="00DD24A4">
      <w:pPr>
        <w:pStyle w:val="a"/>
        <w:ind w:firstLine="0"/>
        <w:rPr>
          <w:rFonts w:hint="cs"/>
          <w:rtl/>
        </w:rPr>
      </w:pPr>
    </w:p>
    <w:p w14:paraId="4B3D5BA7" w14:textId="77777777" w:rsidR="00000000" w:rsidRDefault="00DD24A4">
      <w:pPr>
        <w:pStyle w:val="Speaker"/>
        <w:rPr>
          <w:rtl/>
        </w:rPr>
      </w:pPr>
      <w:bookmarkStart w:id="340" w:name="FS000001041T27_02_2003_22_13_09"/>
      <w:bookmarkEnd w:id="340"/>
      <w:r>
        <w:rPr>
          <w:rFonts w:hint="eastAsia"/>
          <w:rtl/>
        </w:rPr>
        <w:t>לאה</w:t>
      </w:r>
      <w:r>
        <w:rPr>
          <w:rtl/>
        </w:rPr>
        <w:t xml:space="preserve"> נס (הליכוד):</w:t>
      </w:r>
    </w:p>
    <w:p w14:paraId="0BF1E5C5" w14:textId="77777777" w:rsidR="00000000" w:rsidRDefault="00DD24A4">
      <w:pPr>
        <w:pStyle w:val="a"/>
        <w:rPr>
          <w:rFonts w:hint="cs"/>
          <w:rtl/>
        </w:rPr>
      </w:pPr>
    </w:p>
    <w:p w14:paraId="5A0870B6" w14:textId="77777777" w:rsidR="00000000" w:rsidRDefault="00DD24A4">
      <w:pPr>
        <w:pStyle w:val="a"/>
        <w:rPr>
          <w:rFonts w:hint="cs"/>
          <w:rtl/>
        </w:rPr>
      </w:pPr>
      <w:r>
        <w:rPr>
          <w:rFonts w:hint="cs"/>
          <w:rtl/>
        </w:rPr>
        <w:t>אני מאמינה שבמשך הזמן תימצא הדרך לצרף את המפלגות החרדיות לממשלה. זה מתבקש, זה חיוני, וזה יתרום רבות לאיחוד הכוחות בציבור ולטובת המדינה. השעה היא שעה גורלית, ולמען כולנו אנו חייבים לפעול יחד בכוחות משותפים</w:t>
      </w:r>
      <w:r>
        <w:rPr>
          <w:rFonts w:hint="cs"/>
          <w:rtl/>
        </w:rPr>
        <w:t xml:space="preserve">, כי אנשים אחים אנחנו. </w:t>
      </w:r>
    </w:p>
    <w:p w14:paraId="10D8CE29" w14:textId="77777777" w:rsidR="00000000" w:rsidRDefault="00DD24A4">
      <w:pPr>
        <w:pStyle w:val="a"/>
        <w:rPr>
          <w:rFonts w:hint="cs"/>
          <w:rtl/>
        </w:rPr>
      </w:pPr>
    </w:p>
    <w:p w14:paraId="6869BEC7" w14:textId="77777777" w:rsidR="00000000" w:rsidRDefault="00DD24A4">
      <w:pPr>
        <w:pStyle w:val="a"/>
        <w:rPr>
          <w:rFonts w:hint="cs"/>
          <w:rtl/>
        </w:rPr>
      </w:pPr>
      <w:r>
        <w:rPr>
          <w:rFonts w:hint="cs"/>
          <w:rtl/>
        </w:rPr>
        <w:t xml:space="preserve">עם זאת, חברי הכנסת הנכבדים, צריך להתבונן בחצי הכוס המלאה. ממשלה שחבריה מייצגים את הליכוד, את שינוי, את המפד"ל ואת האיחוד הלאומי, נותנת הרבה מקום לתקווה. אנחנו צריכים להגיע לעמק השווה, לדו-קיום, לפשרות ולהבנות בחיי היום-יום שלנו. </w:t>
      </w:r>
    </w:p>
    <w:p w14:paraId="3BC8C7DD" w14:textId="77777777" w:rsidR="00000000" w:rsidRDefault="00DD24A4">
      <w:pPr>
        <w:pStyle w:val="a"/>
        <w:rPr>
          <w:rFonts w:hint="cs"/>
          <w:rtl/>
        </w:rPr>
      </w:pPr>
    </w:p>
    <w:p w14:paraId="20A82E85" w14:textId="77777777" w:rsidR="00000000" w:rsidRDefault="00DD24A4">
      <w:pPr>
        <w:pStyle w:val="a"/>
        <w:rPr>
          <w:rFonts w:hint="cs"/>
          <w:rtl/>
        </w:rPr>
      </w:pPr>
      <w:r>
        <w:rPr>
          <w:rFonts w:hint="cs"/>
          <w:rtl/>
        </w:rPr>
        <w:t>אדוני היושב-ראש, חברי הכנסת הנכבדים, אני מבקשת לברך מכאן את ראש הממשלה אריאל שרון על הרכבת הממשלה החדשה. אני מאחלת לו ולשרים החדשים, שישכילו לנווט את המדינה לביטחון ולשלום, שלום אמיתי, למען עם ישראל ומדינת ישראל; שיצליחו להחזיר את הצמיחה הכלכלית ולמצוא פתר</w:t>
      </w:r>
      <w:r>
        <w:rPr>
          <w:rFonts w:hint="cs"/>
          <w:rtl/>
        </w:rPr>
        <w:t xml:space="preserve">ונות תעסוקה למאות-אלפי המובטלים; שישכילו להביא לצמצום הפערים החברתיים החמורים שנוצרו בשנים האחרונות. </w:t>
      </w:r>
    </w:p>
    <w:p w14:paraId="6F0D77DC" w14:textId="77777777" w:rsidR="00000000" w:rsidRDefault="00DD24A4">
      <w:pPr>
        <w:pStyle w:val="a"/>
        <w:rPr>
          <w:rFonts w:hint="cs"/>
          <w:rtl/>
        </w:rPr>
      </w:pPr>
    </w:p>
    <w:p w14:paraId="72BC2110" w14:textId="77777777" w:rsidR="00000000" w:rsidRDefault="00DD24A4">
      <w:pPr>
        <w:pStyle w:val="a"/>
        <w:rPr>
          <w:rFonts w:hint="cs"/>
          <w:rtl/>
        </w:rPr>
      </w:pPr>
      <w:r>
        <w:rPr>
          <w:rFonts w:hint="cs"/>
          <w:rtl/>
        </w:rPr>
        <w:t>באופן טבעי, הזירה הביטחונית-המדינית והזירה הכלכלית ממקדות את עיקר תשומת הלב, אבל אסור לנו להזניח גם שטחים אחרים שהם הבסיס לקיומנו במדינה הזאת. כבר הזכרתי</w:t>
      </w:r>
      <w:r>
        <w:rPr>
          <w:rFonts w:hint="cs"/>
          <w:rtl/>
        </w:rPr>
        <w:t xml:space="preserve"> את הצורך לאחות את הקרעים בין דתיים לחילונים, ומלבד זאת יש לקדם את מערכת החינוך, להקנות לדור הצעיר ערכים ציוניים, יהודיים, כלל-אנושיים, לפתח את מערכת הבריאות ולהרחיב את שירותי הבריאות הניתנים לאזרחים, לדאוג לשמירה על איכות הסביבה ולטפל בסוגיות רבות נוספות </w:t>
      </w:r>
      <w:r>
        <w:rPr>
          <w:rFonts w:hint="cs"/>
          <w:rtl/>
        </w:rPr>
        <w:t xml:space="preserve">שהן בנפשנו. </w:t>
      </w:r>
    </w:p>
    <w:p w14:paraId="364D639D" w14:textId="77777777" w:rsidR="00000000" w:rsidRDefault="00DD24A4">
      <w:pPr>
        <w:pStyle w:val="a"/>
        <w:rPr>
          <w:rFonts w:hint="cs"/>
          <w:rtl/>
        </w:rPr>
      </w:pPr>
    </w:p>
    <w:p w14:paraId="51F3612A" w14:textId="77777777" w:rsidR="00000000" w:rsidRDefault="00DD24A4">
      <w:pPr>
        <w:pStyle w:val="a"/>
        <w:rPr>
          <w:rFonts w:hint="cs"/>
          <w:rtl/>
        </w:rPr>
      </w:pPr>
      <w:r>
        <w:rPr>
          <w:rFonts w:hint="cs"/>
          <w:rtl/>
        </w:rPr>
        <w:t>איכות החיים שלנו בארץ הזאת, במדינה הזאת, דורשת פתרונות מהירים ויצירתיים. באופן אישי, אדוני היושב-ראש, אני מתכוונת להקדיש זמן ומאמצים כדי להתמודד עם הנושאים הנכבדים שציינתי. אני מקווה שאזכה יחד עם יתר עמיתי חברי הכנסת לשיתוף פעולה ולסיוע מצד מ</w:t>
      </w:r>
      <w:r>
        <w:rPr>
          <w:rFonts w:hint="cs"/>
          <w:rtl/>
        </w:rPr>
        <w:t xml:space="preserve">שרדי הממשלה, מכיוון שלא ניתן לקדם נושאים חשובים אלו ללא גיבוי מצד הדרג הממשלתי. ביחד נפעל לפיתוחה ולשגשוגה של מדינת ישראל. תודה רבה. </w:t>
      </w:r>
    </w:p>
    <w:p w14:paraId="00E36E04" w14:textId="77777777" w:rsidR="00000000" w:rsidRDefault="00DD24A4">
      <w:pPr>
        <w:pStyle w:val="a"/>
        <w:ind w:firstLine="0"/>
        <w:rPr>
          <w:rFonts w:hint="cs"/>
          <w:rtl/>
        </w:rPr>
      </w:pPr>
    </w:p>
    <w:p w14:paraId="30003631" w14:textId="77777777" w:rsidR="00000000" w:rsidRDefault="00DD24A4">
      <w:pPr>
        <w:pStyle w:val="ad"/>
        <w:rPr>
          <w:rtl/>
        </w:rPr>
      </w:pPr>
      <w:r>
        <w:rPr>
          <w:rtl/>
        </w:rPr>
        <w:t>היו"ר</w:t>
      </w:r>
      <w:r>
        <w:rPr>
          <w:rFonts w:hint="cs"/>
          <w:rtl/>
        </w:rPr>
        <w:t xml:space="preserve"> אלי בן-מנחם</w:t>
      </w:r>
      <w:r>
        <w:rPr>
          <w:rtl/>
        </w:rPr>
        <w:t>:</w:t>
      </w:r>
    </w:p>
    <w:p w14:paraId="132BCC1F" w14:textId="77777777" w:rsidR="00000000" w:rsidRDefault="00DD24A4">
      <w:pPr>
        <w:pStyle w:val="a"/>
        <w:rPr>
          <w:rtl/>
        </w:rPr>
      </w:pPr>
    </w:p>
    <w:p w14:paraId="124289D5" w14:textId="77777777" w:rsidR="00000000" w:rsidRDefault="00DD24A4">
      <w:pPr>
        <w:pStyle w:val="a"/>
        <w:rPr>
          <w:rFonts w:hint="cs"/>
          <w:rtl/>
        </w:rPr>
      </w:pPr>
      <w:r>
        <w:rPr>
          <w:rFonts w:hint="cs"/>
          <w:rtl/>
        </w:rPr>
        <w:t>תודה רבה לחברת הכנסת לאה נס. אני מזמין את חבר הכנסת איציק כהן - איננו. אני מזמין את חבר הכנסת מיכאל ר</w:t>
      </w:r>
      <w:r>
        <w:rPr>
          <w:rFonts w:hint="cs"/>
          <w:rtl/>
        </w:rPr>
        <w:t xml:space="preserve">צון </w:t>
      </w:r>
      <w:r>
        <w:rPr>
          <w:rtl/>
        </w:rPr>
        <w:t>–</w:t>
      </w:r>
      <w:r>
        <w:rPr>
          <w:rFonts w:hint="cs"/>
          <w:rtl/>
        </w:rPr>
        <w:t xml:space="preserve"> איננו. חבר הכנסת נסים זאב, בוא תעלה במקום חבר הכנסת כהן. הוא היה רשום, הוא היה בחתונה, ואפשרו לו. בוא תעלה במקומו, יש לך ארבע דקות. אחריו </w:t>
      </w:r>
      <w:r>
        <w:rPr>
          <w:rtl/>
        </w:rPr>
        <w:t>–</w:t>
      </w:r>
      <w:r>
        <w:rPr>
          <w:rFonts w:hint="cs"/>
          <w:rtl/>
        </w:rPr>
        <w:t xml:space="preserve"> חבר הכנסת צבי הנדל. </w:t>
      </w:r>
    </w:p>
    <w:p w14:paraId="1DAE73EE" w14:textId="77777777" w:rsidR="00000000" w:rsidRDefault="00DD24A4">
      <w:pPr>
        <w:pStyle w:val="a"/>
        <w:rPr>
          <w:rFonts w:hint="cs"/>
          <w:rtl/>
        </w:rPr>
      </w:pPr>
    </w:p>
    <w:p w14:paraId="48A22E7D" w14:textId="77777777" w:rsidR="00000000" w:rsidRDefault="00DD24A4">
      <w:pPr>
        <w:pStyle w:val="Speaker"/>
        <w:rPr>
          <w:rtl/>
        </w:rPr>
      </w:pPr>
      <w:bookmarkStart w:id="341" w:name="FS000000490T27_02_2003_22_21_17"/>
      <w:bookmarkEnd w:id="341"/>
      <w:r>
        <w:rPr>
          <w:rFonts w:hint="eastAsia"/>
          <w:rtl/>
        </w:rPr>
        <w:t>נסים</w:t>
      </w:r>
      <w:r>
        <w:rPr>
          <w:rtl/>
        </w:rPr>
        <w:t xml:space="preserve"> זאב (ש"ס):</w:t>
      </w:r>
    </w:p>
    <w:p w14:paraId="10DE5C60" w14:textId="77777777" w:rsidR="00000000" w:rsidRDefault="00DD24A4">
      <w:pPr>
        <w:pStyle w:val="a"/>
        <w:rPr>
          <w:rFonts w:hint="cs"/>
          <w:rtl/>
        </w:rPr>
      </w:pPr>
    </w:p>
    <w:p w14:paraId="3D8A7A55" w14:textId="77777777" w:rsidR="00000000" w:rsidRDefault="00DD24A4">
      <w:pPr>
        <w:pStyle w:val="a"/>
        <w:rPr>
          <w:rFonts w:hint="cs"/>
          <w:rtl/>
        </w:rPr>
      </w:pPr>
      <w:r>
        <w:rPr>
          <w:rFonts w:hint="cs"/>
          <w:rtl/>
        </w:rPr>
        <w:t xml:space="preserve">אדוני היושב בראש, חברי חברי הכנסת, אינני יודע על איזו אחדות ראש הממשלה </w:t>
      </w:r>
      <w:r>
        <w:rPr>
          <w:rFonts w:hint="cs"/>
          <w:rtl/>
        </w:rPr>
        <w:t xml:space="preserve">מדבר. את מי הוא מאחד? אני רוצה לקרוא בפניכם את מסמך העקרונות למסגרת ההבנה. תבינו, סוף-סוף יש הבנה. בין מי למי? - מי שהניף דגל ומרד בתורת ישראל, טומי לפיד. אגב, טומי יוסף לפיד זה בראשי תיבות </w:t>
      </w:r>
      <w:r>
        <w:rPr>
          <w:rtl/>
        </w:rPr>
        <w:t>–</w:t>
      </w:r>
      <w:r>
        <w:rPr>
          <w:rFonts w:hint="cs"/>
          <w:rtl/>
        </w:rPr>
        <w:t xml:space="preserve"> טי"ל. אנחנו פוחדים מהטילים שיבואו מעירק. אני אומר לכם, הטיל נמצא</w:t>
      </w:r>
      <w:r>
        <w:rPr>
          <w:rFonts w:hint="cs"/>
          <w:rtl/>
        </w:rPr>
        <w:t xml:space="preserve"> פה, בתוך הכנסת הזאת. </w:t>
      </w:r>
    </w:p>
    <w:p w14:paraId="0483F635" w14:textId="77777777" w:rsidR="00000000" w:rsidRDefault="00DD24A4">
      <w:pPr>
        <w:pStyle w:val="a"/>
        <w:rPr>
          <w:rFonts w:hint="cs"/>
          <w:rtl/>
        </w:rPr>
      </w:pPr>
    </w:p>
    <w:p w14:paraId="5589153C" w14:textId="77777777" w:rsidR="00000000" w:rsidRDefault="00DD24A4">
      <w:pPr>
        <w:pStyle w:val="a"/>
        <w:rPr>
          <w:rFonts w:hint="cs"/>
          <w:rtl/>
        </w:rPr>
      </w:pPr>
      <w:r>
        <w:rPr>
          <w:rFonts w:hint="cs"/>
          <w:rtl/>
        </w:rPr>
        <w:t xml:space="preserve">אז מה מוסכם? הדבר הראשון, מוסכם עקרונית, בסעיף א', רבותי, כי משרד הדתות יפסיק להתקיים כמשרד עצמאי. צריך למחוק אותו. זה הדבר החשוב ביותר למדינת ישראל </w:t>
      </w:r>
      <w:r>
        <w:rPr>
          <w:rtl/>
        </w:rPr>
        <w:t>–</w:t>
      </w:r>
      <w:r>
        <w:rPr>
          <w:rFonts w:hint="cs"/>
          <w:rtl/>
        </w:rPr>
        <w:t xml:space="preserve"> שלא יהיה עוד משרד הדתות. עם הקמת הממשלה הוא יסופח למשרד ראש הממשלה. ואנחנו מבינים</w:t>
      </w:r>
      <w:r>
        <w:rPr>
          <w:rFonts w:hint="cs"/>
          <w:rtl/>
        </w:rPr>
        <w:t xml:space="preserve"> מה זה הנספחים. אנחנו מבינים מה זו ספחת, ומה זו צרעת, ומה המשמעות של אותו נספח. </w:t>
      </w:r>
    </w:p>
    <w:p w14:paraId="070091AA" w14:textId="77777777" w:rsidR="00000000" w:rsidRDefault="00DD24A4">
      <w:pPr>
        <w:pStyle w:val="a"/>
        <w:rPr>
          <w:rFonts w:hint="cs"/>
          <w:rtl/>
        </w:rPr>
      </w:pPr>
    </w:p>
    <w:p w14:paraId="3BE0EBB1" w14:textId="77777777" w:rsidR="00000000" w:rsidRDefault="00DD24A4">
      <w:pPr>
        <w:pStyle w:val="a"/>
        <w:rPr>
          <w:rFonts w:hint="cs"/>
          <w:rtl/>
        </w:rPr>
      </w:pPr>
      <w:r>
        <w:rPr>
          <w:rFonts w:hint="cs"/>
          <w:rtl/>
        </w:rPr>
        <w:t>הדבר השני, רבותי, באותו סעיף: לא יאוחר מעשרה חודשים, צריך, תיכף ומייד, לאלתר, זה דבר שבוער למדינה הזאת. ואחריו, הרב גפני, שכל כך שמחת - ואני אמרתי לך, על המועצות הדתיות. הן ת</w:t>
      </w:r>
      <w:r>
        <w:rPr>
          <w:rFonts w:hint="cs"/>
          <w:rtl/>
        </w:rPr>
        <w:t xml:space="preserve">חדלנה להתקיים. תחדלנה. חלילה וחס אסור להשאיר אותן. הנה, עזרו לך בממשלה הזאת. אני אמרתי לך, בזמני, שזו תחילת הדרך, ואם נצא נגד המועצות הדתיות, סוף הדרך יהיה שמשרד הדתות יימחק ולא המועצה הדתית. לא הייתי, אולי, נביא שקר, וכך יצא, למעשה. </w:t>
      </w:r>
    </w:p>
    <w:p w14:paraId="3EBEC356" w14:textId="77777777" w:rsidR="00000000" w:rsidRDefault="00DD24A4">
      <w:pPr>
        <w:pStyle w:val="a"/>
        <w:rPr>
          <w:rFonts w:hint="cs"/>
          <w:rtl/>
        </w:rPr>
      </w:pPr>
    </w:p>
    <w:p w14:paraId="37589282" w14:textId="77777777" w:rsidR="00000000" w:rsidRDefault="00DD24A4">
      <w:pPr>
        <w:pStyle w:val="a"/>
        <w:rPr>
          <w:rFonts w:hint="cs"/>
          <w:rtl/>
        </w:rPr>
      </w:pPr>
      <w:r>
        <w:rPr>
          <w:rFonts w:hint="cs"/>
          <w:rtl/>
        </w:rPr>
        <w:t>והכול, רבותי, עם צוו</w:t>
      </w:r>
      <w:r>
        <w:rPr>
          <w:rFonts w:hint="cs"/>
          <w:rtl/>
        </w:rPr>
        <w:t xml:space="preserve">ת מקצועי. אני לא חשבתי לרגע שלא אנשי מקצוע ישבו שם, אבל ראש הממשלה מדבר על עניים, ובסעיף ג' אומר: חוק משפחות ברוכות ילדים (תיקון), מאת חבר הכנסת הרב הלפרט </w:t>
      </w:r>
      <w:r>
        <w:rPr>
          <w:rtl/>
        </w:rPr>
        <w:t>–</w:t>
      </w:r>
      <w:r>
        <w:rPr>
          <w:rFonts w:hint="cs"/>
          <w:rtl/>
        </w:rPr>
        <w:t xml:space="preserve"> יבוטל. זה המסר שנותנים לעם ישראל. משפחות ברוכות ילדים, רבותי. אני רוצה להזכיר לכם, כאשר באו לשכנע א</w:t>
      </w:r>
      <w:r>
        <w:rPr>
          <w:rFonts w:hint="cs"/>
          <w:rtl/>
        </w:rPr>
        <w:t xml:space="preserve">ותנו למה חוק הלפרט טוב, אמרו לנו: תשמעו, הערבים נהנים מזה. ולערבים באו ואמרו: תשמעו, החרדים נהנים. לא רוצים לא את הערבים ולא את החרדים, וכולם מקשה אחת. העיקר לפגוע באותן משפחות. </w:t>
      </w:r>
    </w:p>
    <w:p w14:paraId="5BF95E04" w14:textId="77777777" w:rsidR="00000000" w:rsidRDefault="00DD24A4">
      <w:pPr>
        <w:pStyle w:val="a"/>
        <w:ind w:firstLine="0"/>
        <w:rPr>
          <w:rFonts w:hint="cs"/>
          <w:rtl/>
        </w:rPr>
      </w:pPr>
    </w:p>
    <w:p w14:paraId="0898A2A9" w14:textId="77777777" w:rsidR="00000000" w:rsidRDefault="00DD24A4">
      <w:pPr>
        <w:pStyle w:val="ac"/>
        <w:rPr>
          <w:rtl/>
        </w:rPr>
      </w:pPr>
      <w:r>
        <w:rPr>
          <w:rFonts w:hint="eastAsia"/>
          <w:rtl/>
        </w:rPr>
        <w:t>חיים</w:t>
      </w:r>
      <w:r>
        <w:rPr>
          <w:rtl/>
        </w:rPr>
        <w:t xml:space="preserve"> כץ (הליכוד):</w:t>
      </w:r>
    </w:p>
    <w:p w14:paraId="62A4F3C0" w14:textId="77777777" w:rsidR="00000000" w:rsidRDefault="00DD24A4">
      <w:pPr>
        <w:pStyle w:val="a"/>
        <w:rPr>
          <w:rFonts w:hint="cs"/>
          <w:rtl/>
        </w:rPr>
      </w:pPr>
    </w:p>
    <w:p w14:paraId="6D27FC17" w14:textId="77777777" w:rsidR="00000000" w:rsidRDefault="00DD24A4">
      <w:pPr>
        <w:pStyle w:val="a"/>
        <w:rPr>
          <w:rFonts w:hint="cs"/>
          <w:rtl/>
        </w:rPr>
      </w:pPr>
      <w:r>
        <w:rPr>
          <w:rFonts w:hint="cs"/>
          <w:rtl/>
        </w:rPr>
        <w:t>- - -</w:t>
      </w:r>
    </w:p>
    <w:p w14:paraId="31FEFB69" w14:textId="77777777" w:rsidR="00000000" w:rsidRDefault="00DD24A4">
      <w:pPr>
        <w:pStyle w:val="SpeakerCon"/>
        <w:rPr>
          <w:rFonts w:hint="cs"/>
          <w:rtl/>
        </w:rPr>
      </w:pPr>
      <w:bookmarkStart w:id="342" w:name="FS000000490T27_02_2003_22_32_19C"/>
      <w:bookmarkEnd w:id="342"/>
    </w:p>
    <w:p w14:paraId="1DFFCB21" w14:textId="77777777" w:rsidR="00000000" w:rsidRDefault="00DD24A4">
      <w:pPr>
        <w:pStyle w:val="SpeakerCon"/>
        <w:rPr>
          <w:rtl/>
        </w:rPr>
      </w:pPr>
      <w:r>
        <w:rPr>
          <w:rtl/>
        </w:rPr>
        <w:t>נסים זאב (ש"ס):</w:t>
      </w:r>
    </w:p>
    <w:p w14:paraId="79207E9C" w14:textId="77777777" w:rsidR="00000000" w:rsidRDefault="00DD24A4">
      <w:pPr>
        <w:pStyle w:val="a"/>
        <w:rPr>
          <w:rtl/>
        </w:rPr>
      </w:pPr>
    </w:p>
    <w:p w14:paraId="6EA62DC4" w14:textId="77777777" w:rsidR="00000000" w:rsidRDefault="00DD24A4">
      <w:pPr>
        <w:pStyle w:val="a"/>
        <w:rPr>
          <w:rFonts w:hint="cs"/>
          <w:rtl/>
        </w:rPr>
      </w:pPr>
      <w:r>
        <w:rPr>
          <w:rFonts w:hint="cs"/>
          <w:rtl/>
        </w:rPr>
        <w:t>אתה תסתכל עכשיו על הזמן שלי? יש פ</w:t>
      </w:r>
      <w:r>
        <w:rPr>
          <w:rFonts w:hint="cs"/>
          <w:rtl/>
        </w:rPr>
        <w:t xml:space="preserve">ה יושב-ראש שיש לו גם שעון, לא פחות טוב ממך, ומדויק יותר. </w:t>
      </w:r>
    </w:p>
    <w:p w14:paraId="7836A538" w14:textId="77777777" w:rsidR="00000000" w:rsidRDefault="00DD24A4">
      <w:pPr>
        <w:pStyle w:val="a"/>
        <w:ind w:firstLine="0"/>
        <w:rPr>
          <w:rFonts w:hint="cs"/>
          <w:rtl/>
        </w:rPr>
      </w:pPr>
    </w:p>
    <w:p w14:paraId="636D60A2" w14:textId="77777777" w:rsidR="00000000" w:rsidRDefault="00DD24A4">
      <w:pPr>
        <w:pStyle w:val="ac"/>
        <w:rPr>
          <w:rtl/>
        </w:rPr>
      </w:pPr>
      <w:r>
        <w:rPr>
          <w:rFonts w:hint="eastAsia"/>
          <w:rtl/>
        </w:rPr>
        <w:t>קריאות</w:t>
      </w:r>
      <w:r>
        <w:rPr>
          <w:rtl/>
        </w:rPr>
        <w:t>:</w:t>
      </w:r>
    </w:p>
    <w:p w14:paraId="76211A77" w14:textId="77777777" w:rsidR="00000000" w:rsidRDefault="00DD24A4">
      <w:pPr>
        <w:pStyle w:val="a"/>
        <w:rPr>
          <w:rFonts w:hint="cs"/>
          <w:rtl/>
        </w:rPr>
      </w:pPr>
    </w:p>
    <w:p w14:paraId="6F012B7B" w14:textId="77777777" w:rsidR="00000000" w:rsidRDefault="00DD24A4">
      <w:pPr>
        <w:pStyle w:val="a"/>
        <w:rPr>
          <w:rFonts w:hint="cs"/>
          <w:rtl/>
        </w:rPr>
      </w:pPr>
      <w:r>
        <w:rPr>
          <w:rFonts w:hint="cs"/>
          <w:rtl/>
        </w:rPr>
        <w:t xml:space="preserve"> - - -</w:t>
      </w:r>
    </w:p>
    <w:p w14:paraId="1AEE0F63" w14:textId="77777777" w:rsidR="00000000" w:rsidRDefault="00DD24A4">
      <w:pPr>
        <w:pStyle w:val="a"/>
        <w:rPr>
          <w:rFonts w:hint="cs"/>
          <w:rtl/>
        </w:rPr>
      </w:pPr>
    </w:p>
    <w:p w14:paraId="39D10CA0" w14:textId="77777777" w:rsidR="00000000" w:rsidRDefault="00DD24A4">
      <w:pPr>
        <w:pStyle w:val="SpeakerCon"/>
        <w:rPr>
          <w:rtl/>
        </w:rPr>
      </w:pPr>
      <w:bookmarkStart w:id="343" w:name="FS000000490T27_02_2003_22_33_25C"/>
      <w:bookmarkEnd w:id="343"/>
      <w:r>
        <w:rPr>
          <w:rtl/>
        </w:rPr>
        <w:t>נסים זאב (ש"ס):</w:t>
      </w:r>
    </w:p>
    <w:p w14:paraId="23DE30CA" w14:textId="77777777" w:rsidR="00000000" w:rsidRDefault="00DD24A4">
      <w:pPr>
        <w:pStyle w:val="a"/>
        <w:rPr>
          <w:rtl/>
        </w:rPr>
      </w:pPr>
    </w:p>
    <w:p w14:paraId="1E0286FB" w14:textId="77777777" w:rsidR="00000000" w:rsidRDefault="00DD24A4">
      <w:pPr>
        <w:pStyle w:val="a"/>
        <w:rPr>
          <w:rFonts w:hint="cs"/>
          <w:rtl/>
        </w:rPr>
      </w:pPr>
      <w:r>
        <w:rPr>
          <w:rFonts w:hint="cs"/>
          <w:rtl/>
        </w:rPr>
        <w:t xml:space="preserve">רבותי, אני רוצה לומר לכם </w:t>
      </w:r>
      <w:r>
        <w:rPr>
          <w:rtl/>
        </w:rPr>
        <w:t>–</w:t>
      </w:r>
      <w:r>
        <w:rPr>
          <w:rFonts w:hint="cs"/>
          <w:rtl/>
        </w:rPr>
        <w:t xml:space="preserve"> הדבר החמור מכול, סעיף ה', על מה מדבר? - נוכח המצב שבו אלפי עולים וגם אזרחי ישראל ותיקים אינם יכולים להינשא בנישואים דתיים, בהתאם לנהוג ב</w:t>
      </w:r>
      <w:r>
        <w:rPr>
          <w:rFonts w:hint="cs"/>
          <w:rtl/>
        </w:rPr>
        <w:t>ישראל, תמנה הממשלה ועדה שתגבש הצעה לרישום מעמדם בישראל של בני-זוג שלפחות אחד מהם אינו יכול להינשא על-פי הדין הדתי. אלה לא פסולי חיתון. מדובר בגוי או בגויה שרוצים להינשא ליהודי. לא נפריע להם, והם יכולים להירשם בבית-המשפט לענייני משפחה, או בהתאם להמלצת הוועד</w:t>
      </w:r>
      <w:r>
        <w:rPr>
          <w:rFonts w:hint="cs"/>
          <w:rtl/>
        </w:rPr>
        <w:t xml:space="preserve">ה. שומו שמים, המפד"ל. איפה תורת ישראל בקרבכם? איך הנפתם דגל, הרמתם יד בתורת ישראל? שאף אחד לא יפרשן את זה אחרת. זו המשמעות של נישואי תערובת, וזו תחילת הדרך. </w:t>
      </w:r>
    </w:p>
    <w:p w14:paraId="62011D9A" w14:textId="77777777" w:rsidR="00000000" w:rsidRDefault="00DD24A4">
      <w:pPr>
        <w:pStyle w:val="a"/>
        <w:ind w:firstLine="0"/>
        <w:rPr>
          <w:rFonts w:hint="cs"/>
          <w:rtl/>
        </w:rPr>
      </w:pPr>
    </w:p>
    <w:p w14:paraId="5FD995A7" w14:textId="77777777" w:rsidR="00000000" w:rsidRDefault="00DD24A4">
      <w:pPr>
        <w:pStyle w:val="ad"/>
        <w:rPr>
          <w:rtl/>
        </w:rPr>
      </w:pPr>
      <w:r>
        <w:rPr>
          <w:rtl/>
        </w:rPr>
        <w:t>היו"ר</w:t>
      </w:r>
      <w:r>
        <w:rPr>
          <w:rFonts w:hint="cs"/>
          <w:rtl/>
        </w:rPr>
        <w:t xml:space="preserve"> אלי בן-מנחם</w:t>
      </w:r>
      <w:r>
        <w:rPr>
          <w:rtl/>
        </w:rPr>
        <w:t>:</w:t>
      </w:r>
    </w:p>
    <w:p w14:paraId="394F1969" w14:textId="77777777" w:rsidR="00000000" w:rsidRDefault="00DD24A4">
      <w:pPr>
        <w:pStyle w:val="a"/>
        <w:rPr>
          <w:rtl/>
        </w:rPr>
      </w:pPr>
    </w:p>
    <w:p w14:paraId="2A8EA0A5" w14:textId="77777777" w:rsidR="00000000" w:rsidRDefault="00DD24A4">
      <w:pPr>
        <w:pStyle w:val="a"/>
        <w:rPr>
          <w:rFonts w:hint="cs"/>
          <w:rtl/>
        </w:rPr>
      </w:pPr>
      <w:r>
        <w:rPr>
          <w:rFonts w:hint="cs"/>
          <w:rtl/>
        </w:rPr>
        <w:t xml:space="preserve">אני מבקש שתסיים. </w:t>
      </w:r>
    </w:p>
    <w:p w14:paraId="3CB5A911" w14:textId="77777777" w:rsidR="00000000" w:rsidRDefault="00DD24A4">
      <w:pPr>
        <w:pStyle w:val="a"/>
        <w:ind w:firstLine="0"/>
        <w:rPr>
          <w:rFonts w:hint="cs"/>
          <w:rtl/>
        </w:rPr>
      </w:pPr>
    </w:p>
    <w:p w14:paraId="2023C3D3" w14:textId="77777777" w:rsidR="00000000" w:rsidRDefault="00DD24A4">
      <w:pPr>
        <w:pStyle w:val="SpeakerCon"/>
        <w:rPr>
          <w:rtl/>
        </w:rPr>
      </w:pPr>
      <w:bookmarkStart w:id="344" w:name="FS000000490T27_02_2003_22_36_46C"/>
      <w:bookmarkEnd w:id="344"/>
      <w:r>
        <w:rPr>
          <w:rtl/>
        </w:rPr>
        <w:t>נסים זאב (ש"ס):</w:t>
      </w:r>
    </w:p>
    <w:p w14:paraId="171C368B" w14:textId="77777777" w:rsidR="00000000" w:rsidRDefault="00DD24A4">
      <w:pPr>
        <w:pStyle w:val="a"/>
        <w:rPr>
          <w:rtl/>
        </w:rPr>
      </w:pPr>
    </w:p>
    <w:p w14:paraId="30653183" w14:textId="77777777" w:rsidR="00000000" w:rsidRDefault="00DD24A4">
      <w:pPr>
        <w:pStyle w:val="a"/>
        <w:rPr>
          <w:rFonts w:hint="cs"/>
          <w:rtl/>
        </w:rPr>
      </w:pPr>
      <w:r>
        <w:rPr>
          <w:rFonts w:hint="cs"/>
          <w:rtl/>
        </w:rPr>
        <w:t xml:space="preserve">אני כבר מסיים, אדוני. </w:t>
      </w:r>
    </w:p>
    <w:p w14:paraId="35293F37" w14:textId="77777777" w:rsidR="00000000" w:rsidRDefault="00DD24A4">
      <w:pPr>
        <w:pStyle w:val="a"/>
        <w:rPr>
          <w:rFonts w:hint="cs"/>
          <w:rtl/>
        </w:rPr>
      </w:pPr>
    </w:p>
    <w:p w14:paraId="0A6AE58B" w14:textId="77777777" w:rsidR="00000000" w:rsidRDefault="00DD24A4">
      <w:pPr>
        <w:pStyle w:val="a"/>
        <w:rPr>
          <w:rFonts w:hint="cs"/>
          <w:rtl/>
        </w:rPr>
      </w:pPr>
      <w:r>
        <w:rPr>
          <w:rFonts w:hint="cs"/>
          <w:rtl/>
        </w:rPr>
        <w:t>אני חשבתי שלראש ה</w:t>
      </w:r>
      <w:r>
        <w:rPr>
          <w:rFonts w:hint="cs"/>
          <w:rtl/>
        </w:rPr>
        <w:t>ממשלה אולי עוד יש הכרת הטוב. לא שאנחנו מבקשים להצטרף לקואליציה הזאת, אבל  להצטרף לטומי לפיד, שכל תעמולת הבחירות שלו היתה שנאת היהדות, שנאת הדת? אתה נותן יד לאותו אדם שידוע בציבור שהוא אדם - - -</w:t>
      </w:r>
    </w:p>
    <w:p w14:paraId="41F4C0B1" w14:textId="77777777" w:rsidR="00000000" w:rsidRDefault="00DD24A4">
      <w:pPr>
        <w:pStyle w:val="a"/>
        <w:ind w:firstLine="0"/>
        <w:rPr>
          <w:rFonts w:hint="cs"/>
          <w:rtl/>
        </w:rPr>
      </w:pPr>
    </w:p>
    <w:p w14:paraId="65910CCE" w14:textId="77777777" w:rsidR="00000000" w:rsidRDefault="00DD24A4">
      <w:pPr>
        <w:pStyle w:val="ad"/>
        <w:rPr>
          <w:rtl/>
        </w:rPr>
      </w:pPr>
      <w:r>
        <w:rPr>
          <w:rtl/>
        </w:rPr>
        <w:t>היו"ר</w:t>
      </w:r>
      <w:r>
        <w:rPr>
          <w:rFonts w:hint="cs"/>
          <w:rtl/>
        </w:rPr>
        <w:t xml:space="preserve"> אלי בן-מנחם</w:t>
      </w:r>
      <w:r>
        <w:rPr>
          <w:rtl/>
        </w:rPr>
        <w:t>:</w:t>
      </w:r>
    </w:p>
    <w:p w14:paraId="08A5381F" w14:textId="77777777" w:rsidR="00000000" w:rsidRDefault="00DD24A4">
      <w:pPr>
        <w:pStyle w:val="a"/>
        <w:rPr>
          <w:rtl/>
        </w:rPr>
      </w:pPr>
    </w:p>
    <w:p w14:paraId="4566A559" w14:textId="77777777" w:rsidR="00000000" w:rsidRDefault="00DD24A4">
      <w:pPr>
        <w:pStyle w:val="a"/>
        <w:rPr>
          <w:rFonts w:hint="cs"/>
          <w:rtl/>
        </w:rPr>
      </w:pPr>
      <w:r>
        <w:rPr>
          <w:rFonts w:hint="cs"/>
          <w:rtl/>
        </w:rPr>
        <w:t>חבר הכנסת זאב נסים, אני מבקש. חרגת הרבה מ</w:t>
      </w:r>
      <w:r>
        <w:rPr>
          <w:rFonts w:hint="cs"/>
          <w:rtl/>
        </w:rPr>
        <w:t xml:space="preserve">הזמן. </w:t>
      </w:r>
    </w:p>
    <w:p w14:paraId="0DE227FE" w14:textId="77777777" w:rsidR="00000000" w:rsidRDefault="00DD24A4">
      <w:pPr>
        <w:pStyle w:val="a"/>
        <w:ind w:firstLine="0"/>
        <w:rPr>
          <w:rFonts w:hint="cs"/>
          <w:rtl/>
        </w:rPr>
      </w:pPr>
    </w:p>
    <w:p w14:paraId="3824FAE3" w14:textId="77777777" w:rsidR="00000000" w:rsidRDefault="00DD24A4">
      <w:pPr>
        <w:pStyle w:val="SpeakerCon"/>
        <w:rPr>
          <w:rtl/>
        </w:rPr>
      </w:pPr>
      <w:bookmarkStart w:id="345" w:name="FS000000490T27_02_2003_22_38_23C"/>
      <w:bookmarkEnd w:id="345"/>
      <w:r>
        <w:rPr>
          <w:rtl/>
        </w:rPr>
        <w:t>נסים זאב (ש"ס):</w:t>
      </w:r>
    </w:p>
    <w:p w14:paraId="7DB9B878" w14:textId="77777777" w:rsidR="00000000" w:rsidRDefault="00DD24A4">
      <w:pPr>
        <w:pStyle w:val="a"/>
        <w:rPr>
          <w:rtl/>
        </w:rPr>
      </w:pPr>
    </w:p>
    <w:p w14:paraId="58E6C3E9" w14:textId="77777777" w:rsidR="00000000" w:rsidRDefault="00DD24A4">
      <w:pPr>
        <w:pStyle w:val="a"/>
        <w:rPr>
          <w:rFonts w:hint="cs"/>
          <w:rtl/>
        </w:rPr>
      </w:pPr>
      <w:r>
        <w:rPr>
          <w:rFonts w:hint="cs"/>
          <w:rtl/>
        </w:rPr>
        <w:t xml:space="preserve">אני כבר מסיים.  </w:t>
      </w:r>
    </w:p>
    <w:p w14:paraId="27F6A646" w14:textId="77777777" w:rsidR="00000000" w:rsidRDefault="00DD24A4">
      <w:pPr>
        <w:pStyle w:val="a"/>
        <w:rPr>
          <w:rFonts w:hint="cs"/>
          <w:rtl/>
        </w:rPr>
      </w:pPr>
    </w:p>
    <w:p w14:paraId="3C55A319" w14:textId="77777777" w:rsidR="00000000" w:rsidRDefault="00DD24A4">
      <w:pPr>
        <w:pStyle w:val="a"/>
        <w:rPr>
          <w:rFonts w:hint="cs"/>
          <w:rtl/>
        </w:rPr>
      </w:pPr>
      <w:r>
        <w:rPr>
          <w:rFonts w:hint="cs"/>
          <w:rtl/>
        </w:rPr>
        <w:t xml:space="preserve">אני לא רוצה לומר שדבריו גובלים בגזענות. אתה נתת יד ונתת כוח לאותה שנאה, העמקת את השנאה בעם ישראל. חבל מאוד. </w:t>
      </w:r>
    </w:p>
    <w:p w14:paraId="3C5EBD7D" w14:textId="77777777" w:rsidR="00000000" w:rsidRDefault="00DD24A4">
      <w:pPr>
        <w:pStyle w:val="a"/>
        <w:ind w:firstLine="0"/>
        <w:rPr>
          <w:rFonts w:hint="cs"/>
          <w:rtl/>
        </w:rPr>
      </w:pPr>
    </w:p>
    <w:p w14:paraId="19984239" w14:textId="77777777" w:rsidR="00000000" w:rsidRDefault="00DD24A4">
      <w:pPr>
        <w:pStyle w:val="ad"/>
        <w:rPr>
          <w:rtl/>
        </w:rPr>
      </w:pPr>
      <w:r>
        <w:rPr>
          <w:rtl/>
        </w:rPr>
        <w:t>היו"ר</w:t>
      </w:r>
      <w:r>
        <w:rPr>
          <w:rFonts w:hint="cs"/>
          <w:rtl/>
        </w:rPr>
        <w:t xml:space="preserve"> אלי בן-מנחם</w:t>
      </w:r>
      <w:r>
        <w:rPr>
          <w:rtl/>
        </w:rPr>
        <w:t>:</w:t>
      </w:r>
    </w:p>
    <w:p w14:paraId="01314812" w14:textId="77777777" w:rsidR="00000000" w:rsidRDefault="00DD24A4">
      <w:pPr>
        <w:pStyle w:val="a"/>
        <w:rPr>
          <w:rtl/>
        </w:rPr>
      </w:pPr>
    </w:p>
    <w:p w14:paraId="5AA69954" w14:textId="77777777" w:rsidR="00000000" w:rsidRDefault="00DD24A4">
      <w:pPr>
        <w:pStyle w:val="a"/>
        <w:rPr>
          <w:rFonts w:hint="cs"/>
          <w:rtl/>
        </w:rPr>
      </w:pPr>
      <w:r>
        <w:rPr>
          <w:rFonts w:hint="cs"/>
          <w:rtl/>
        </w:rPr>
        <w:t xml:space="preserve">תודה רבה לחבר הכנסת נסים זאב. אני מזמין את חבר הכנסת צבי הנדל. אחריו </w:t>
      </w:r>
      <w:r>
        <w:rPr>
          <w:rtl/>
        </w:rPr>
        <w:t>–</w:t>
      </w:r>
      <w:r>
        <w:rPr>
          <w:rFonts w:hint="cs"/>
          <w:rtl/>
        </w:rPr>
        <w:t xml:space="preserve"> חבר הכנסת מי</w:t>
      </w:r>
      <w:r>
        <w:rPr>
          <w:rFonts w:hint="cs"/>
          <w:rtl/>
        </w:rPr>
        <w:t xml:space="preserve">כי רצון. </w:t>
      </w:r>
    </w:p>
    <w:p w14:paraId="44550D99" w14:textId="77777777" w:rsidR="00000000" w:rsidRDefault="00DD24A4">
      <w:pPr>
        <w:pStyle w:val="a"/>
        <w:ind w:firstLine="0"/>
        <w:rPr>
          <w:rFonts w:hint="cs"/>
          <w:rtl/>
        </w:rPr>
      </w:pPr>
    </w:p>
    <w:p w14:paraId="0DF782F9"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6B683C82" w14:textId="77777777" w:rsidR="00000000" w:rsidRDefault="00DD24A4">
      <w:pPr>
        <w:pStyle w:val="a"/>
        <w:rPr>
          <w:rFonts w:hint="cs"/>
          <w:rtl/>
        </w:rPr>
      </w:pPr>
    </w:p>
    <w:p w14:paraId="18E62DF5" w14:textId="77777777" w:rsidR="00000000" w:rsidRDefault="00DD24A4">
      <w:pPr>
        <w:pStyle w:val="a"/>
        <w:rPr>
          <w:rFonts w:hint="cs"/>
          <w:rtl/>
        </w:rPr>
      </w:pPr>
      <w:r>
        <w:rPr>
          <w:rFonts w:hint="cs"/>
          <w:rtl/>
        </w:rPr>
        <w:t xml:space="preserve">- - - פאשיסט. </w:t>
      </w:r>
    </w:p>
    <w:p w14:paraId="517DC4AE" w14:textId="77777777" w:rsidR="00000000" w:rsidRDefault="00DD24A4">
      <w:pPr>
        <w:pStyle w:val="a"/>
        <w:ind w:firstLine="0"/>
        <w:rPr>
          <w:rFonts w:hint="cs"/>
          <w:rtl/>
        </w:rPr>
      </w:pPr>
    </w:p>
    <w:p w14:paraId="60EF1549" w14:textId="77777777" w:rsidR="00000000" w:rsidRDefault="00DD24A4">
      <w:pPr>
        <w:pStyle w:val="Speaker"/>
        <w:rPr>
          <w:rtl/>
        </w:rPr>
      </w:pPr>
      <w:bookmarkStart w:id="346" w:name="FS000000412T27_02_2003_22_40_47"/>
      <w:bookmarkEnd w:id="346"/>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4F1075B3" w14:textId="77777777" w:rsidR="00000000" w:rsidRDefault="00DD24A4">
      <w:pPr>
        <w:pStyle w:val="a"/>
        <w:rPr>
          <w:rFonts w:hint="cs"/>
          <w:rtl/>
        </w:rPr>
      </w:pPr>
    </w:p>
    <w:p w14:paraId="4580283F" w14:textId="77777777" w:rsidR="00000000" w:rsidRDefault="00DD24A4">
      <w:pPr>
        <w:pStyle w:val="a"/>
        <w:rPr>
          <w:rFonts w:hint="cs"/>
          <w:rtl/>
        </w:rPr>
      </w:pPr>
      <w:r>
        <w:rPr>
          <w:rFonts w:hint="cs"/>
          <w:rtl/>
        </w:rPr>
        <w:t xml:space="preserve">אדוני היושב-ראש, אני מבקש להוציא אותו החוצה. אני לא פאשיסט, בשבילך. </w:t>
      </w:r>
    </w:p>
    <w:p w14:paraId="6094D905" w14:textId="77777777" w:rsidR="00000000" w:rsidRDefault="00DD24A4">
      <w:pPr>
        <w:pStyle w:val="a"/>
        <w:rPr>
          <w:rFonts w:hint="cs"/>
          <w:rtl/>
        </w:rPr>
      </w:pPr>
    </w:p>
    <w:p w14:paraId="49567061" w14:textId="77777777" w:rsidR="00000000" w:rsidRDefault="00DD24A4">
      <w:pPr>
        <w:pStyle w:val="ad"/>
        <w:rPr>
          <w:rtl/>
        </w:rPr>
      </w:pPr>
      <w:r>
        <w:rPr>
          <w:rtl/>
        </w:rPr>
        <w:t>היו"ר</w:t>
      </w:r>
      <w:r>
        <w:rPr>
          <w:rFonts w:hint="cs"/>
          <w:rtl/>
        </w:rPr>
        <w:t xml:space="preserve"> אלי בן-מנחם</w:t>
      </w:r>
      <w:r>
        <w:rPr>
          <w:rtl/>
        </w:rPr>
        <w:t>:</w:t>
      </w:r>
    </w:p>
    <w:p w14:paraId="142211BB" w14:textId="77777777" w:rsidR="00000000" w:rsidRDefault="00DD24A4">
      <w:pPr>
        <w:pStyle w:val="a"/>
        <w:rPr>
          <w:rtl/>
        </w:rPr>
      </w:pPr>
    </w:p>
    <w:p w14:paraId="7A0EFA43" w14:textId="77777777" w:rsidR="00000000" w:rsidRDefault="00DD24A4">
      <w:pPr>
        <w:pStyle w:val="a"/>
        <w:rPr>
          <w:rFonts w:hint="cs"/>
          <w:rtl/>
        </w:rPr>
      </w:pPr>
      <w:r>
        <w:rPr>
          <w:rFonts w:hint="cs"/>
          <w:rtl/>
        </w:rPr>
        <w:t xml:space="preserve">חבר הכנסת שוחט, אנא ממך. חבר הכנסת צבי הנדל, בוא, אני מזמין אותך </w:t>
      </w:r>
      <w:r>
        <w:rPr>
          <w:rFonts w:hint="cs"/>
          <w:rtl/>
        </w:rPr>
        <w:t xml:space="preserve">לבמה. </w:t>
      </w:r>
    </w:p>
    <w:p w14:paraId="2BA3D98C" w14:textId="77777777" w:rsidR="00000000" w:rsidRDefault="00DD24A4">
      <w:pPr>
        <w:pStyle w:val="a"/>
        <w:ind w:firstLine="0"/>
        <w:rPr>
          <w:rFonts w:hint="cs"/>
          <w:rtl/>
        </w:rPr>
      </w:pPr>
    </w:p>
    <w:p w14:paraId="47DD976A"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1B06A942" w14:textId="77777777" w:rsidR="00000000" w:rsidRDefault="00DD24A4">
      <w:pPr>
        <w:pStyle w:val="a"/>
        <w:rPr>
          <w:rFonts w:hint="cs"/>
          <w:rtl/>
        </w:rPr>
      </w:pPr>
    </w:p>
    <w:p w14:paraId="69980418" w14:textId="77777777" w:rsidR="00000000" w:rsidRDefault="00DD24A4">
      <w:pPr>
        <w:pStyle w:val="a"/>
        <w:rPr>
          <w:rFonts w:hint="cs"/>
          <w:rtl/>
        </w:rPr>
      </w:pPr>
      <w:r>
        <w:rPr>
          <w:rFonts w:hint="cs"/>
          <w:rtl/>
        </w:rPr>
        <w:t xml:space="preserve">אתה פאשיסט.  </w:t>
      </w:r>
    </w:p>
    <w:p w14:paraId="07E1F2A0" w14:textId="77777777" w:rsidR="00000000" w:rsidRDefault="00DD24A4">
      <w:pPr>
        <w:pStyle w:val="a"/>
        <w:ind w:firstLine="0"/>
        <w:rPr>
          <w:rFonts w:hint="cs"/>
          <w:rtl/>
        </w:rPr>
      </w:pPr>
    </w:p>
    <w:p w14:paraId="022598CE" w14:textId="77777777" w:rsidR="00000000" w:rsidRDefault="00DD24A4">
      <w:pPr>
        <w:pStyle w:val="Speaker"/>
        <w:rPr>
          <w:rtl/>
        </w:rPr>
      </w:pPr>
      <w:bookmarkStart w:id="347" w:name="FS000000412T27_02_2003_22_42_35C"/>
      <w:bookmarkEnd w:id="347"/>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7763BE8B" w14:textId="77777777" w:rsidR="00000000" w:rsidRDefault="00DD24A4">
      <w:pPr>
        <w:pStyle w:val="a"/>
        <w:rPr>
          <w:rtl/>
        </w:rPr>
      </w:pPr>
    </w:p>
    <w:p w14:paraId="4891E50A" w14:textId="77777777" w:rsidR="00000000" w:rsidRDefault="00DD24A4">
      <w:pPr>
        <w:pStyle w:val="a"/>
        <w:rPr>
          <w:rFonts w:hint="cs"/>
          <w:rtl/>
        </w:rPr>
      </w:pPr>
      <w:r>
        <w:rPr>
          <w:rFonts w:hint="cs"/>
          <w:rtl/>
        </w:rPr>
        <w:t xml:space="preserve">רק יהודי תת-רמה כמוך, בייגה שוחט, מסוגל לקרוא לציוני הגון כמוני פאשיסט. אני כל כך שמח שעם ישראל רואה בדיוק מה אתה שווה. </w:t>
      </w:r>
    </w:p>
    <w:p w14:paraId="200C9BDC" w14:textId="77777777" w:rsidR="00000000" w:rsidRDefault="00DD24A4">
      <w:pPr>
        <w:pStyle w:val="a"/>
        <w:ind w:firstLine="0"/>
        <w:rPr>
          <w:rFonts w:hint="cs"/>
          <w:rtl/>
        </w:rPr>
      </w:pPr>
    </w:p>
    <w:p w14:paraId="1EC3F7A1" w14:textId="77777777" w:rsidR="00000000" w:rsidRDefault="00DD24A4">
      <w:pPr>
        <w:pStyle w:val="ac"/>
        <w:rPr>
          <w:rtl/>
        </w:rPr>
      </w:pPr>
      <w:r>
        <w:rPr>
          <w:rFonts w:hint="eastAsia"/>
          <w:rtl/>
        </w:rPr>
        <w:t>אברהם</w:t>
      </w:r>
      <w:r>
        <w:rPr>
          <w:rFonts w:hint="cs"/>
          <w:rtl/>
        </w:rPr>
        <w:t xml:space="preserve"> </w:t>
      </w:r>
      <w:r>
        <w:rPr>
          <w:rtl/>
        </w:rPr>
        <w:t>בייגה שוחט (העבודה-מימד):</w:t>
      </w:r>
    </w:p>
    <w:p w14:paraId="5EFF9183" w14:textId="77777777" w:rsidR="00000000" w:rsidRDefault="00DD24A4">
      <w:pPr>
        <w:pStyle w:val="a"/>
        <w:rPr>
          <w:rFonts w:hint="cs"/>
          <w:rtl/>
        </w:rPr>
      </w:pPr>
    </w:p>
    <w:p w14:paraId="0D7E2702" w14:textId="77777777" w:rsidR="00000000" w:rsidRDefault="00DD24A4">
      <w:pPr>
        <w:pStyle w:val="a"/>
        <w:rPr>
          <w:rFonts w:hint="cs"/>
          <w:rtl/>
        </w:rPr>
      </w:pPr>
      <w:r>
        <w:rPr>
          <w:rFonts w:hint="cs"/>
          <w:rtl/>
        </w:rPr>
        <w:t xml:space="preserve">- - </w:t>
      </w:r>
      <w:r>
        <w:rPr>
          <w:rFonts w:hint="cs"/>
          <w:rtl/>
        </w:rPr>
        <w:t xml:space="preserve">- בתפיסתך אתה פאשיסט. </w:t>
      </w:r>
    </w:p>
    <w:p w14:paraId="3BAB3817" w14:textId="77777777" w:rsidR="00000000" w:rsidRDefault="00DD24A4">
      <w:pPr>
        <w:pStyle w:val="a"/>
        <w:ind w:firstLine="0"/>
        <w:rPr>
          <w:rFonts w:hint="cs"/>
          <w:rtl/>
        </w:rPr>
      </w:pPr>
    </w:p>
    <w:p w14:paraId="3293A552" w14:textId="77777777" w:rsidR="00000000" w:rsidRDefault="00DD24A4">
      <w:pPr>
        <w:pStyle w:val="ad"/>
        <w:rPr>
          <w:rtl/>
        </w:rPr>
      </w:pPr>
      <w:r>
        <w:rPr>
          <w:rtl/>
        </w:rPr>
        <w:t>היו"ר</w:t>
      </w:r>
      <w:r>
        <w:rPr>
          <w:rFonts w:hint="cs"/>
          <w:rtl/>
        </w:rPr>
        <w:t xml:space="preserve"> אלי בן-מנחם</w:t>
      </w:r>
      <w:r>
        <w:rPr>
          <w:rtl/>
        </w:rPr>
        <w:t>:</w:t>
      </w:r>
    </w:p>
    <w:p w14:paraId="653A01E5" w14:textId="77777777" w:rsidR="00000000" w:rsidRDefault="00DD24A4">
      <w:pPr>
        <w:pStyle w:val="a"/>
        <w:rPr>
          <w:rtl/>
        </w:rPr>
      </w:pPr>
    </w:p>
    <w:p w14:paraId="7D67967D" w14:textId="77777777" w:rsidR="00000000" w:rsidRDefault="00DD24A4">
      <w:pPr>
        <w:pStyle w:val="a"/>
        <w:rPr>
          <w:rFonts w:hint="cs"/>
          <w:rtl/>
        </w:rPr>
      </w:pPr>
      <w:r>
        <w:rPr>
          <w:rFonts w:hint="cs"/>
          <w:rtl/>
        </w:rPr>
        <w:t xml:space="preserve">חבר הכנסת בייגה שוחט, אני מבקש ממך פעם שלישית. אני מבקש אישית פעם שלישית </w:t>
      </w:r>
      <w:r>
        <w:rPr>
          <w:rtl/>
        </w:rPr>
        <w:t>–</w:t>
      </w:r>
      <w:r>
        <w:rPr>
          <w:rFonts w:hint="cs"/>
          <w:rtl/>
        </w:rPr>
        <w:t xml:space="preserve"> אנא ממך, תפסיק. </w:t>
      </w:r>
    </w:p>
    <w:p w14:paraId="0A05339F" w14:textId="77777777" w:rsidR="00000000" w:rsidRDefault="00DD24A4">
      <w:pPr>
        <w:pStyle w:val="a"/>
        <w:ind w:firstLine="0"/>
        <w:rPr>
          <w:rFonts w:hint="cs"/>
          <w:rtl/>
        </w:rPr>
      </w:pPr>
    </w:p>
    <w:p w14:paraId="049A1822" w14:textId="77777777" w:rsidR="00000000" w:rsidRDefault="00DD24A4">
      <w:pPr>
        <w:pStyle w:val="Speaker"/>
        <w:rPr>
          <w:rtl/>
        </w:rPr>
      </w:pPr>
      <w:bookmarkStart w:id="348" w:name="FS000000412T27_02_2003_22_25_48"/>
      <w:bookmarkEnd w:id="348"/>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269C7AC3" w14:textId="77777777" w:rsidR="00000000" w:rsidRDefault="00DD24A4">
      <w:pPr>
        <w:pStyle w:val="a"/>
        <w:rPr>
          <w:rFonts w:hint="cs"/>
          <w:rtl/>
        </w:rPr>
      </w:pPr>
    </w:p>
    <w:p w14:paraId="5C1E5D56" w14:textId="77777777" w:rsidR="00000000" w:rsidRDefault="00DD24A4">
      <w:pPr>
        <w:pStyle w:val="a"/>
        <w:rPr>
          <w:rFonts w:hint="cs"/>
          <w:rtl/>
        </w:rPr>
      </w:pPr>
      <w:r>
        <w:rPr>
          <w:rFonts w:hint="cs"/>
          <w:rtl/>
        </w:rPr>
        <w:t>אדוני היושב בראש, חברי חברי הכנסת, איחולי לחברי הכנסת החדשים. איחולי לממשלה הנ</w:t>
      </w:r>
      <w:r>
        <w:rPr>
          <w:rFonts w:hint="cs"/>
          <w:rtl/>
        </w:rPr>
        <w:t>כנסת, לראש הממשלה, לשרים. אני נושא תפילה לבורא עולם שהממשלה תצליח בדרכה, והלוואי שנצליח במדיניות שהיא תוביל ובהנהגתו של מר אריאל שרון להביא בשורה טובה למדינת ישראל.</w:t>
      </w:r>
    </w:p>
    <w:p w14:paraId="13EF858F" w14:textId="77777777" w:rsidR="00000000" w:rsidRDefault="00DD24A4">
      <w:pPr>
        <w:pStyle w:val="a"/>
        <w:rPr>
          <w:rFonts w:hint="cs"/>
          <w:rtl/>
        </w:rPr>
      </w:pPr>
    </w:p>
    <w:p w14:paraId="66E38634" w14:textId="77777777" w:rsidR="00000000" w:rsidRDefault="00DD24A4">
      <w:pPr>
        <w:pStyle w:val="a"/>
        <w:rPr>
          <w:rFonts w:hint="cs"/>
          <w:rtl/>
        </w:rPr>
      </w:pPr>
      <w:r>
        <w:rPr>
          <w:rFonts w:hint="cs"/>
          <w:rtl/>
        </w:rPr>
        <w:t>צר לי קצת על הרכב הממשלה. סוד גלוי הוא, שאילו אני יעצתי, היא היתה מורכבת בצורה קצת שונה. א</w:t>
      </w:r>
      <w:r>
        <w:rPr>
          <w:rFonts w:hint="cs"/>
          <w:rtl/>
        </w:rPr>
        <w:t>בל, זאת הממשלה. יש לה סיכוי, ואני בוודאי נותן לה את כל הקרדיט.</w:t>
      </w:r>
    </w:p>
    <w:p w14:paraId="41A06F21" w14:textId="77777777" w:rsidR="00000000" w:rsidRDefault="00DD24A4">
      <w:pPr>
        <w:pStyle w:val="a"/>
        <w:rPr>
          <w:rFonts w:hint="cs"/>
          <w:rtl/>
        </w:rPr>
      </w:pPr>
    </w:p>
    <w:p w14:paraId="42D41097" w14:textId="77777777" w:rsidR="00000000" w:rsidRDefault="00DD24A4">
      <w:pPr>
        <w:pStyle w:val="a"/>
        <w:rPr>
          <w:rFonts w:hint="cs"/>
          <w:rtl/>
        </w:rPr>
      </w:pPr>
      <w:r>
        <w:rPr>
          <w:rFonts w:hint="cs"/>
          <w:rtl/>
        </w:rPr>
        <w:t>כואב לי אולי עוד בנקודה אחת, לפני שאטפל קצת באלה שיושבים פה מימין. אף  שראש הממשלה הדגיש היום את אחדותה של ירושלים, את חשיבותה, את מרכזיותה ואת הצורך לחזק, לבנות ולפתח, כואב לי שעדיין לא הגענו</w:t>
      </w:r>
      <w:r>
        <w:rPr>
          <w:rFonts w:hint="cs"/>
          <w:rtl/>
        </w:rPr>
        <w:t xml:space="preserve"> לרגע שיהודים חוזרים ועולים להר-הבית. היהודי האחרון שעלה היה ראש הממשלה עצמו, ומשום מה מאז אנחנו מדירים את רגלינו משם. הגיע הזמן לשקול את זה היטב, גם אנשי השב</w:t>
      </w:r>
      <w:r>
        <w:rPr>
          <w:rtl/>
        </w:rPr>
        <w:t>"</w:t>
      </w:r>
      <w:r>
        <w:rPr>
          <w:rFonts w:hint="cs"/>
          <w:rtl/>
        </w:rPr>
        <w:t>כ חושבים כמוני, בלא להתבייש. אנחנו עם גאה בארצו. אני לא חייב דבר לאיש. אני לא הולך להוריד שום מסג</w:t>
      </w:r>
      <w:r>
        <w:rPr>
          <w:rFonts w:hint="cs"/>
          <w:rtl/>
        </w:rPr>
        <w:t>ד לאיש, ואני לא מתגרה באיש. אני רוצה להגיע למקום המרכזי, הקדוש והחשוב ביותר לעם היהודי, ואני לא רוצה להתבייש בזה.</w:t>
      </w:r>
    </w:p>
    <w:p w14:paraId="5C8D5542" w14:textId="77777777" w:rsidR="00000000" w:rsidRDefault="00DD24A4">
      <w:pPr>
        <w:pStyle w:val="a"/>
        <w:rPr>
          <w:rFonts w:hint="cs"/>
          <w:rtl/>
        </w:rPr>
      </w:pPr>
    </w:p>
    <w:p w14:paraId="350CAE1A" w14:textId="77777777" w:rsidR="00000000" w:rsidRDefault="00DD24A4">
      <w:pPr>
        <w:pStyle w:val="a"/>
        <w:rPr>
          <w:rFonts w:hint="cs"/>
          <w:rtl/>
        </w:rPr>
      </w:pPr>
      <w:r>
        <w:rPr>
          <w:rFonts w:hint="cs"/>
          <w:rtl/>
        </w:rPr>
        <w:t>רבותי, יש גבול לציניות. הכנתי בכלל נאום אחר, אבל יושבים פה במשך כמה שעות השמאל, שהבוחרים, ברוך השם, בחוכמתם גימדו אותם, לא מספיק אבל בצורה מכ</w:t>
      </w:r>
      <w:r>
        <w:rPr>
          <w:rFonts w:hint="cs"/>
          <w:rtl/>
        </w:rPr>
        <w:t>ובדת. עומדים על הבמה אחרי חודשים ארוכים של הסתה פרועה, של כמויות רעל אדירות, ומספרים לנו שהממשלה לא תצליח והכלכלה לא תפרוץ. למה היא לא תפרוץ? כי לא יהיה תהליך מדיני. ריבונו של עולם, אין כינוי גנאי חמור יותר מזה שאני יכול לכנות  את מחוללי  אוסלו - מלחמת אוס</w:t>
      </w:r>
      <w:r>
        <w:rPr>
          <w:rFonts w:hint="cs"/>
          <w:rtl/>
        </w:rPr>
        <w:t>לו, שרוצחת בנו יום-יום ושעה-שעה בלי הבחנה, תינוקות, ילדים ונשים. היא הרסה את המדינה.</w:t>
      </w:r>
    </w:p>
    <w:p w14:paraId="427FEF37" w14:textId="77777777" w:rsidR="00000000" w:rsidRDefault="00DD24A4">
      <w:pPr>
        <w:pStyle w:val="a"/>
        <w:rPr>
          <w:rFonts w:hint="cs"/>
          <w:rtl/>
        </w:rPr>
      </w:pPr>
    </w:p>
    <w:p w14:paraId="4108EDAB" w14:textId="77777777" w:rsidR="00000000" w:rsidRDefault="00DD24A4">
      <w:pPr>
        <w:pStyle w:val="ac"/>
        <w:rPr>
          <w:rtl/>
        </w:rPr>
      </w:pPr>
      <w:r>
        <w:rPr>
          <w:rFonts w:hint="cs"/>
          <w:rtl/>
        </w:rPr>
        <w:t xml:space="preserve">ואסל </w:t>
      </w:r>
      <w:r>
        <w:rPr>
          <w:rFonts w:hint="eastAsia"/>
          <w:rtl/>
        </w:rPr>
        <w:t>טאהא</w:t>
      </w:r>
      <w:r>
        <w:rPr>
          <w:rtl/>
        </w:rPr>
        <w:t xml:space="preserve"> (בל"ד):</w:t>
      </w:r>
    </w:p>
    <w:p w14:paraId="0E92870D" w14:textId="77777777" w:rsidR="00000000" w:rsidRDefault="00DD24A4">
      <w:pPr>
        <w:pStyle w:val="a"/>
        <w:rPr>
          <w:rFonts w:hint="cs"/>
          <w:rtl/>
        </w:rPr>
      </w:pPr>
    </w:p>
    <w:p w14:paraId="2653AD9B" w14:textId="77777777" w:rsidR="00000000" w:rsidRDefault="00DD24A4">
      <w:pPr>
        <w:pStyle w:val="a"/>
        <w:rPr>
          <w:rFonts w:hint="cs"/>
          <w:rtl/>
        </w:rPr>
      </w:pPr>
      <w:r>
        <w:rPr>
          <w:rFonts w:hint="cs"/>
          <w:rtl/>
        </w:rPr>
        <w:t>הכיבוש הרס את המדינה.</w:t>
      </w:r>
      <w:bookmarkStart w:id="349" w:name="FS000000412T27_02_2003_22_33_26C"/>
      <w:bookmarkEnd w:id="349"/>
    </w:p>
    <w:p w14:paraId="7337C967" w14:textId="77777777" w:rsidR="00000000" w:rsidRDefault="00DD24A4">
      <w:pPr>
        <w:pStyle w:val="a"/>
        <w:rPr>
          <w:rFonts w:hint="cs"/>
          <w:rtl/>
        </w:rPr>
      </w:pPr>
    </w:p>
    <w:p w14:paraId="3E367A2A" w14:textId="77777777" w:rsidR="00000000" w:rsidRDefault="00DD24A4">
      <w:pPr>
        <w:pStyle w:val="ac"/>
        <w:rPr>
          <w:rtl/>
        </w:rPr>
      </w:pPr>
      <w:r>
        <w:rPr>
          <w:rFonts w:hint="eastAsia"/>
          <w:rtl/>
        </w:rPr>
        <w:t>יולי</w:t>
      </w:r>
      <w:r>
        <w:rPr>
          <w:rtl/>
        </w:rPr>
        <w:t xml:space="preserve"> תמיר (העבודה-מימד):</w:t>
      </w:r>
    </w:p>
    <w:p w14:paraId="4AF97FF0" w14:textId="77777777" w:rsidR="00000000" w:rsidRDefault="00DD24A4">
      <w:pPr>
        <w:pStyle w:val="a"/>
        <w:rPr>
          <w:rFonts w:hint="cs"/>
          <w:rtl/>
        </w:rPr>
      </w:pPr>
    </w:p>
    <w:p w14:paraId="60ADFC7E" w14:textId="77777777" w:rsidR="00000000" w:rsidRDefault="00DD24A4">
      <w:pPr>
        <w:pStyle w:val="a"/>
        <w:rPr>
          <w:rFonts w:hint="cs"/>
          <w:rtl/>
        </w:rPr>
      </w:pPr>
      <w:r>
        <w:rPr>
          <w:rFonts w:hint="cs"/>
          <w:rtl/>
        </w:rPr>
        <w:t>יחד עם ההתנחלויות.</w:t>
      </w:r>
    </w:p>
    <w:p w14:paraId="0DBC539B" w14:textId="77777777" w:rsidR="00000000" w:rsidRDefault="00DD24A4">
      <w:pPr>
        <w:pStyle w:val="a"/>
        <w:rPr>
          <w:rFonts w:hint="cs"/>
          <w:rtl/>
        </w:rPr>
      </w:pPr>
    </w:p>
    <w:p w14:paraId="0CE00F05" w14:textId="77777777" w:rsidR="00000000" w:rsidRDefault="00DD24A4">
      <w:pPr>
        <w:pStyle w:val="Speaker"/>
        <w:rPr>
          <w:rFonts w:hint="cs"/>
          <w:rtl/>
        </w:rPr>
      </w:pPr>
      <w:bookmarkStart w:id="350" w:name="FS000000412T27_02_2003_22_33_36C"/>
      <w:bookmarkEnd w:id="350"/>
    </w:p>
    <w:p w14:paraId="0AACDEA7" w14:textId="77777777" w:rsidR="00000000" w:rsidRDefault="00DD24A4">
      <w:pPr>
        <w:pStyle w:val="Speaker"/>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24E66A1C" w14:textId="77777777" w:rsidR="00000000" w:rsidRDefault="00DD24A4">
      <w:pPr>
        <w:pStyle w:val="a"/>
        <w:rPr>
          <w:rtl/>
        </w:rPr>
      </w:pPr>
    </w:p>
    <w:p w14:paraId="36818BEA" w14:textId="77777777" w:rsidR="00000000" w:rsidRDefault="00DD24A4">
      <w:pPr>
        <w:pStyle w:val="a"/>
        <w:rPr>
          <w:rFonts w:hint="cs"/>
          <w:rtl/>
        </w:rPr>
      </w:pPr>
      <w:r>
        <w:rPr>
          <w:rFonts w:hint="cs"/>
          <w:rtl/>
        </w:rPr>
        <w:t>אין כיבוש. זאת הארץ שלנו - היתה ותהיה לע</w:t>
      </w:r>
      <w:r>
        <w:rPr>
          <w:rFonts w:hint="cs"/>
          <w:rtl/>
        </w:rPr>
        <w:t>ולם ועד.</w:t>
      </w:r>
    </w:p>
    <w:p w14:paraId="22E15E63" w14:textId="77777777" w:rsidR="00000000" w:rsidRDefault="00DD24A4">
      <w:pPr>
        <w:pStyle w:val="a"/>
        <w:rPr>
          <w:rFonts w:hint="cs"/>
          <w:rtl/>
        </w:rPr>
      </w:pPr>
      <w:r>
        <w:rPr>
          <w:rtl/>
        </w:rPr>
        <w:br w:type="page"/>
      </w:r>
    </w:p>
    <w:p w14:paraId="3AEEAF4B"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71C793FB" w14:textId="77777777" w:rsidR="00000000" w:rsidRDefault="00DD24A4">
      <w:pPr>
        <w:pStyle w:val="a"/>
        <w:rPr>
          <w:rFonts w:hint="cs"/>
          <w:rtl/>
        </w:rPr>
      </w:pPr>
    </w:p>
    <w:p w14:paraId="1084E5D2" w14:textId="77777777" w:rsidR="00000000" w:rsidRDefault="00DD24A4">
      <w:pPr>
        <w:pStyle w:val="a"/>
        <w:rPr>
          <w:rFonts w:hint="cs"/>
          <w:rtl/>
        </w:rPr>
      </w:pPr>
      <w:r>
        <w:rPr>
          <w:rFonts w:hint="cs"/>
          <w:rtl/>
        </w:rPr>
        <w:t>תחזור - - -</w:t>
      </w:r>
    </w:p>
    <w:p w14:paraId="5571507A" w14:textId="77777777" w:rsidR="00000000" w:rsidRDefault="00DD24A4">
      <w:pPr>
        <w:pStyle w:val="a"/>
        <w:rPr>
          <w:rFonts w:hint="cs"/>
          <w:rtl/>
        </w:rPr>
      </w:pPr>
    </w:p>
    <w:p w14:paraId="77293215" w14:textId="77777777" w:rsidR="00000000" w:rsidRDefault="00DD24A4">
      <w:pPr>
        <w:pStyle w:val="Speaker"/>
        <w:rPr>
          <w:rtl/>
        </w:rPr>
      </w:pPr>
      <w:bookmarkStart w:id="351" w:name="FS000000412T27_02_2003_22_33_57C"/>
      <w:bookmarkEnd w:id="351"/>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027340B3" w14:textId="77777777" w:rsidR="00000000" w:rsidRDefault="00DD24A4">
      <w:pPr>
        <w:pStyle w:val="a"/>
        <w:rPr>
          <w:rtl/>
        </w:rPr>
      </w:pPr>
    </w:p>
    <w:p w14:paraId="1A85CA41" w14:textId="77777777" w:rsidR="00000000" w:rsidRDefault="00DD24A4">
      <w:pPr>
        <w:pStyle w:val="a"/>
        <w:rPr>
          <w:rFonts w:hint="cs"/>
          <w:rtl/>
        </w:rPr>
      </w:pPr>
      <w:r>
        <w:rPr>
          <w:rFonts w:hint="cs"/>
          <w:rtl/>
        </w:rPr>
        <w:t>תתרגל. אתה אורח רצוי בארץ הזאת, אבל תדע לך שהאדון הוא העם היהודי ולא אתה.</w:t>
      </w:r>
    </w:p>
    <w:p w14:paraId="19ACCE13" w14:textId="77777777" w:rsidR="00000000" w:rsidRDefault="00DD24A4">
      <w:pPr>
        <w:pStyle w:val="a"/>
        <w:rPr>
          <w:rFonts w:hint="cs"/>
          <w:rtl/>
        </w:rPr>
      </w:pPr>
    </w:p>
    <w:p w14:paraId="156A6AB3" w14:textId="77777777" w:rsidR="00000000" w:rsidRDefault="00DD24A4">
      <w:pPr>
        <w:pStyle w:val="ac"/>
        <w:rPr>
          <w:rtl/>
        </w:rPr>
      </w:pPr>
      <w:r>
        <w:rPr>
          <w:rFonts w:hint="eastAsia"/>
          <w:rtl/>
        </w:rPr>
        <w:t>יולי</w:t>
      </w:r>
      <w:r>
        <w:rPr>
          <w:rtl/>
        </w:rPr>
        <w:t xml:space="preserve"> תמיר (העבודה-מימד):</w:t>
      </w:r>
    </w:p>
    <w:p w14:paraId="2E8C068E" w14:textId="77777777" w:rsidR="00000000" w:rsidRDefault="00DD24A4">
      <w:pPr>
        <w:pStyle w:val="a"/>
        <w:rPr>
          <w:rFonts w:hint="cs"/>
          <w:rtl/>
        </w:rPr>
      </w:pPr>
    </w:p>
    <w:p w14:paraId="4CE451E6" w14:textId="77777777" w:rsidR="00000000" w:rsidRDefault="00DD24A4">
      <w:pPr>
        <w:pStyle w:val="a"/>
        <w:rPr>
          <w:rFonts w:hint="cs"/>
          <w:rtl/>
        </w:rPr>
      </w:pPr>
      <w:r>
        <w:rPr>
          <w:rFonts w:hint="cs"/>
          <w:rtl/>
        </w:rPr>
        <w:t>הוא לא אורח. הוא אזרח.</w:t>
      </w:r>
    </w:p>
    <w:p w14:paraId="6E26B600" w14:textId="77777777" w:rsidR="00000000" w:rsidRDefault="00DD24A4">
      <w:pPr>
        <w:pStyle w:val="a"/>
        <w:rPr>
          <w:rFonts w:hint="cs"/>
          <w:rtl/>
        </w:rPr>
      </w:pPr>
    </w:p>
    <w:p w14:paraId="5E2108D9" w14:textId="77777777" w:rsidR="00000000" w:rsidRDefault="00DD24A4">
      <w:pPr>
        <w:pStyle w:val="ac"/>
        <w:rPr>
          <w:rtl/>
        </w:rPr>
      </w:pPr>
      <w:r>
        <w:rPr>
          <w:rFonts w:hint="cs"/>
          <w:rtl/>
        </w:rPr>
        <w:t xml:space="preserve">ואסל </w:t>
      </w:r>
      <w:r>
        <w:rPr>
          <w:rFonts w:hint="eastAsia"/>
          <w:rtl/>
        </w:rPr>
        <w:t>טאהא</w:t>
      </w:r>
      <w:r>
        <w:rPr>
          <w:rtl/>
        </w:rPr>
        <w:t xml:space="preserve"> (בל"ד):</w:t>
      </w:r>
    </w:p>
    <w:p w14:paraId="345D4792" w14:textId="77777777" w:rsidR="00000000" w:rsidRDefault="00DD24A4">
      <w:pPr>
        <w:pStyle w:val="a"/>
        <w:rPr>
          <w:rFonts w:hint="cs"/>
          <w:rtl/>
        </w:rPr>
      </w:pPr>
    </w:p>
    <w:p w14:paraId="798F849A" w14:textId="77777777" w:rsidR="00000000" w:rsidRDefault="00DD24A4">
      <w:pPr>
        <w:pStyle w:val="a"/>
        <w:rPr>
          <w:rFonts w:hint="cs"/>
          <w:rtl/>
        </w:rPr>
      </w:pPr>
      <w:r>
        <w:rPr>
          <w:rFonts w:hint="cs"/>
          <w:rtl/>
        </w:rPr>
        <w:t>- - -</w:t>
      </w:r>
    </w:p>
    <w:p w14:paraId="11DEFC9D" w14:textId="77777777" w:rsidR="00000000" w:rsidRDefault="00DD24A4">
      <w:pPr>
        <w:pStyle w:val="a"/>
        <w:rPr>
          <w:rFonts w:hint="cs"/>
          <w:rtl/>
        </w:rPr>
      </w:pPr>
    </w:p>
    <w:p w14:paraId="328DBF78" w14:textId="77777777" w:rsidR="00000000" w:rsidRDefault="00DD24A4">
      <w:pPr>
        <w:pStyle w:val="Speaker"/>
        <w:rPr>
          <w:rFonts w:hint="cs"/>
          <w:rtl/>
        </w:rPr>
      </w:pPr>
      <w:bookmarkStart w:id="352" w:name="FS000000412T27_02_2003_22_35_31C"/>
      <w:bookmarkEnd w:id="352"/>
      <w:r>
        <w:rPr>
          <w:rFonts w:hint="eastAsia"/>
          <w:rtl/>
        </w:rPr>
        <w:t>צבי</w:t>
      </w:r>
      <w:r>
        <w:rPr>
          <w:rtl/>
        </w:rPr>
        <w:t xml:space="preserve"> הנדל (</w:t>
      </w:r>
      <w:r>
        <w:rPr>
          <w:rFonts w:hint="cs"/>
          <w:rtl/>
        </w:rPr>
        <w:t>האיחו</w:t>
      </w:r>
      <w:r>
        <w:rPr>
          <w:rFonts w:hint="cs"/>
          <w:rtl/>
        </w:rPr>
        <w:t xml:space="preserve">ד הלאומי </w:t>
      </w:r>
      <w:r>
        <w:rPr>
          <w:rtl/>
        </w:rPr>
        <w:t>–</w:t>
      </w:r>
      <w:r>
        <w:rPr>
          <w:rFonts w:hint="cs"/>
          <w:rtl/>
        </w:rPr>
        <w:t xml:space="preserve"> ישראל ביתנו</w:t>
      </w:r>
      <w:r>
        <w:rPr>
          <w:rtl/>
        </w:rPr>
        <w:t>):</w:t>
      </w:r>
    </w:p>
    <w:p w14:paraId="02F72D6C" w14:textId="77777777" w:rsidR="00000000" w:rsidRDefault="00DD24A4">
      <w:pPr>
        <w:pStyle w:val="a"/>
        <w:rPr>
          <w:rFonts w:hint="cs"/>
          <w:rtl/>
        </w:rPr>
      </w:pPr>
    </w:p>
    <w:p w14:paraId="5F963F01" w14:textId="77777777" w:rsidR="00000000" w:rsidRDefault="00DD24A4">
      <w:pPr>
        <w:pStyle w:val="a"/>
        <w:rPr>
          <w:rFonts w:hint="cs"/>
          <w:rtl/>
        </w:rPr>
      </w:pPr>
      <w:r>
        <w:rPr>
          <w:rFonts w:hint="cs"/>
          <w:rtl/>
        </w:rPr>
        <w:t>לכן, אני רוצה שיהיה ברור לגמרי - - -</w:t>
      </w:r>
    </w:p>
    <w:p w14:paraId="21FC011A" w14:textId="77777777" w:rsidR="00000000" w:rsidRDefault="00DD24A4">
      <w:pPr>
        <w:pStyle w:val="a"/>
        <w:rPr>
          <w:rFonts w:hint="cs"/>
          <w:rtl/>
        </w:rPr>
      </w:pPr>
    </w:p>
    <w:p w14:paraId="5BC316F7"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6654D75F" w14:textId="77777777" w:rsidR="00000000" w:rsidRDefault="00DD24A4">
      <w:pPr>
        <w:pStyle w:val="a"/>
        <w:rPr>
          <w:rFonts w:hint="cs"/>
          <w:rtl/>
        </w:rPr>
      </w:pPr>
    </w:p>
    <w:p w14:paraId="5FD748F4" w14:textId="77777777" w:rsidR="00000000" w:rsidRDefault="00DD24A4">
      <w:pPr>
        <w:pStyle w:val="a"/>
        <w:rPr>
          <w:rFonts w:hint="cs"/>
          <w:rtl/>
        </w:rPr>
      </w:pPr>
      <w:r>
        <w:rPr>
          <w:rFonts w:hint="cs"/>
          <w:rtl/>
        </w:rPr>
        <w:t>אולי אתה - - -</w:t>
      </w:r>
    </w:p>
    <w:p w14:paraId="611692A1" w14:textId="77777777" w:rsidR="00000000" w:rsidRDefault="00DD24A4">
      <w:pPr>
        <w:pStyle w:val="a"/>
        <w:rPr>
          <w:rFonts w:hint="cs"/>
          <w:rtl/>
        </w:rPr>
      </w:pPr>
    </w:p>
    <w:p w14:paraId="3A040A19" w14:textId="77777777" w:rsidR="00000000" w:rsidRDefault="00DD24A4">
      <w:pPr>
        <w:pStyle w:val="Speaker"/>
        <w:rPr>
          <w:rtl/>
        </w:rPr>
      </w:pPr>
      <w:bookmarkStart w:id="353" w:name="FS000000412T27_02_2003_22_37_06C"/>
      <w:bookmarkEnd w:id="353"/>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4804323B" w14:textId="77777777" w:rsidR="00000000" w:rsidRDefault="00DD24A4">
      <w:pPr>
        <w:pStyle w:val="a"/>
        <w:rPr>
          <w:rtl/>
        </w:rPr>
      </w:pPr>
    </w:p>
    <w:p w14:paraId="6407D068" w14:textId="77777777" w:rsidR="00000000" w:rsidRDefault="00DD24A4">
      <w:pPr>
        <w:pStyle w:val="a"/>
        <w:rPr>
          <w:rFonts w:hint="cs"/>
          <w:rtl/>
        </w:rPr>
      </w:pPr>
      <w:r>
        <w:rPr>
          <w:rFonts w:hint="cs"/>
          <w:rtl/>
        </w:rPr>
        <w:t>יש חבורה צבועה שאמרה לנו שיביאו לנו את אוסלו ולא יהיו בג</w:t>
      </w:r>
      <w:r>
        <w:rPr>
          <w:rtl/>
        </w:rPr>
        <w:t>"</w:t>
      </w:r>
      <w:r>
        <w:rPr>
          <w:rFonts w:hint="cs"/>
          <w:rtl/>
        </w:rPr>
        <w:t xml:space="preserve">ץ ולא </w:t>
      </w:r>
      <w:r>
        <w:rPr>
          <w:rtl/>
        </w:rPr>
        <w:t>"</w:t>
      </w:r>
      <w:r>
        <w:rPr>
          <w:rFonts w:hint="cs"/>
          <w:rtl/>
        </w:rPr>
        <w:t>בצלם</w:t>
      </w:r>
      <w:r>
        <w:rPr>
          <w:rtl/>
        </w:rPr>
        <w:t>"</w:t>
      </w:r>
      <w:r>
        <w:rPr>
          <w:rFonts w:hint="cs"/>
          <w:rtl/>
        </w:rPr>
        <w:t>, וערפאת, הגיבור הלאומי של השמאל, יחסל את</w:t>
      </w:r>
      <w:r>
        <w:rPr>
          <w:rFonts w:hint="cs"/>
          <w:rtl/>
        </w:rPr>
        <w:t xml:space="preserve"> הטרור ולא יפחד מאיש.</w:t>
      </w:r>
    </w:p>
    <w:p w14:paraId="1AD310DB" w14:textId="77777777" w:rsidR="00000000" w:rsidRDefault="00DD24A4">
      <w:pPr>
        <w:pStyle w:val="a"/>
        <w:rPr>
          <w:rFonts w:hint="cs"/>
          <w:rtl/>
        </w:rPr>
      </w:pPr>
    </w:p>
    <w:p w14:paraId="2E3A6AB1"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121BC692" w14:textId="77777777" w:rsidR="00000000" w:rsidRDefault="00DD24A4">
      <w:pPr>
        <w:pStyle w:val="a"/>
        <w:rPr>
          <w:rFonts w:hint="cs"/>
          <w:rtl/>
        </w:rPr>
      </w:pPr>
    </w:p>
    <w:p w14:paraId="4E9D8057" w14:textId="77777777" w:rsidR="00000000" w:rsidRDefault="00DD24A4">
      <w:pPr>
        <w:pStyle w:val="a"/>
        <w:rPr>
          <w:rFonts w:hint="cs"/>
          <w:rtl/>
        </w:rPr>
      </w:pPr>
      <w:r>
        <w:rPr>
          <w:rFonts w:hint="cs"/>
          <w:rtl/>
        </w:rPr>
        <w:t>אולי יחזירו אותך לחו</w:t>
      </w:r>
      <w:r>
        <w:rPr>
          <w:rtl/>
        </w:rPr>
        <w:t>"</w:t>
      </w:r>
      <w:r>
        <w:rPr>
          <w:rFonts w:hint="cs"/>
          <w:rtl/>
        </w:rPr>
        <w:t>ל.</w:t>
      </w:r>
    </w:p>
    <w:p w14:paraId="0B517761" w14:textId="77777777" w:rsidR="00000000" w:rsidRDefault="00DD24A4">
      <w:pPr>
        <w:pStyle w:val="a"/>
        <w:rPr>
          <w:rFonts w:hint="cs"/>
          <w:rtl/>
        </w:rPr>
      </w:pPr>
    </w:p>
    <w:p w14:paraId="4F5D7BAF" w14:textId="77777777" w:rsidR="00000000" w:rsidRDefault="00DD24A4">
      <w:pPr>
        <w:pStyle w:val="Speaker"/>
        <w:rPr>
          <w:rFonts w:hint="cs"/>
          <w:rtl/>
        </w:rPr>
      </w:pPr>
      <w:bookmarkStart w:id="354" w:name="FS000000412T27_02_2003_22_35_57C"/>
      <w:bookmarkEnd w:id="354"/>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505ED24C" w14:textId="77777777" w:rsidR="00000000" w:rsidRDefault="00DD24A4">
      <w:pPr>
        <w:pStyle w:val="a"/>
        <w:rPr>
          <w:rFonts w:hint="cs"/>
          <w:rtl/>
        </w:rPr>
      </w:pPr>
    </w:p>
    <w:p w14:paraId="60B692C3" w14:textId="77777777" w:rsidR="00000000" w:rsidRDefault="00DD24A4">
      <w:pPr>
        <w:pStyle w:val="a"/>
        <w:rPr>
          <w:rFonts w:hint="cs"/>
          <w:rtl/>
        </w:rPr>
      </w:pPr>
      <w:r>
        <w:rPr>
          <w:rFonts w:hint="cs"/>
          <w:rtl/>
        </w:rPr>
        <w:t>נתנו להם רובים, נתנו להם נשק והקימו להם צבא אדיר - למעלה מ=50,000 חיילים.</w:t>
      </w:r>
    </w:p>
    <w:p w14:paraId="572924EB" w14:textId="77777777" w:rsidR="00000000" w:rsidRDefault="00DD24A4">
      <w:pPr>
        <w:pStyle w:val="a"/>
        <w:rPr>
          <w:rFonts w:hint="cs"/>
          <w:rtl/>
        </w:rPr>
      </w:pPr>
      <w:r>
        <w:rPr>
          <w:rtl/>
        </w:rPr>
        <w:br w:type="page"/>
      </w:r>
    </w:p>
    <w:p w14:paraId="607A42A8"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4D5C0777" w14:textId="77777777" w:rsidR="00000000" w:rsidRDefault="00DD24A4">
      <w:pPr>
        <w:pStyle w:val="a"/>
        <w:rPr>
          <w:rFonts w:hint="cs"/>
          <w:rtl/>
        </w:rPr>
      </w:pPr>
    </w:p>
    <w:p w14:paraId="5E97314D" w14:textId="77777777" w:rsidR="00000000" w:rsidRDefault="00DD24A4">
      <w:pPr>
        <w:pStyle w:val="a"/>
        <w:rPr>
          <w:rFonts w:hint="cs"/>
          <w:rtl/>
        </w:rPr>
      </w:pPr>
      <w:r>
        <w:rPr>
          <w:rFonts w:hint="cs"/>
          <w:rtl/>
        </w:rPr>
        <w:t>אתה עוד תקוע שם.</w:t>
      </w:r>
    </w:p>
    <w:p w14:paraId="694B4557" w14:textId="77777777" w:rsidR="00000000" w:rsidRDefault="00DD24A4">
      <w:pPr>
        <w:pStyle w:val="a"/>
        <w:rPr>
          <w:rFonts w:hint="cs"/>
          <w:rtl/>
        </w:rPr>
      </w:pPr>
    </w:p>
    <w:p w14:paraId="07B009CE" w14:textId="77777777" w:rsidR="00000000" w:rsidRDefault="00DD24A4">
      <w:pPr>
        <w:pStyle w:val="Speaker"/>
        <w:rPr>
          <w:rtl/>
        </w:rPr>
      </w:pPr>
      <w:bookmarkStart w:id="355" w:name="FS000000412T27_02_2003_22_38_27C"/>
      <w:bookmarkEnd w:id="355"/>
      <w:r>
        <w:rPr>
          <w:rFonts w:hint="eastAsia"/>
          <w:rtl/>
        </w:rPr>
        <w:t>צבי</w:t>
      </w:r>
      <w:r>
        <w:rPr>
          <w:rtl/>
        </w:rPr>
        <w:t xml:space="preserve"> הנדל (</w:t>
      </w:r>
      <w:r>
        <w:rPr>
          <w:rFonts w:hint="cs"/>
          <w:rtl/>
        </w:rPr>
        <w:t>האיחוד הלאומי</w:t>
      </w:r>
      <w:r>
        <w:rPr>
          <w:rFonts w:hint="cs"/>
          <w:rtl/>
        </w:rPr>
        <w:t xml:space="preserve"> </w:t>
      </w:r>
      <w:r>
        <w:rPr>
          <w:rtl/>
        </w:rPr>
        <w:t>–</w:t>
      </w:r>
      <w:r>
        <w:rPr>
          <w:rFonts w:hint="cs"/>
          <w:rtl/>
        </w:rPr>
        <w:t xml:space="preserve"> ישראל ביתנו</w:t>
      </w:r>
      <w:r>
        <w:rPr>
          <w:rtl/>
        </w:rPr>
        <w:t>):</w:t>
      </w:r>
    </w:p>
    <w:p w14:paraId="0774C63B" w14:textId="77777777" w:rsidR="00000000" w:rsidRDefault="00DD24A4">
      <w:pPr>
        <w:pStyle w:val="a"/>
        <w:rPr>
          <w:rFonts w:hint="cs"/>
          <w:rtl/>
        </w:rPr>
      </w:pPr>
    </w:p>
    <w:p w14:paraId="25E58739" w14:textId="77777777" w:rsidR="00000000" w:rsidRDefault="00DD24A4">
      <w:pPr>
        <w:pStyle w:val="a"/>
        <w:rPr>
          <w:rFonts w:hint="cs"/>
          <w:rtl/>
        </w:rPr>
      </w:pPr>
      <w:r>
        <w:rPr>
          <w:rFonts w:hint="cs"/>
          <w:rtl/>
        </w:rPr>
        <w:t xml:space="preserve">הביאו מתוניס, ואספו מתוך המדינה. את הנשק הזה שאנחנו חילקנו הם כיוונו אלינו. עם הטלסקופים של הצלפים של ערפאת רצחו תינוקות. עכשיו, בלי בושה, במקום לבקש סליחה, במקום לשתוק ולהתחבא בפינה על כך שהביאו עלינו את האסון האדיר הזה, הם עומדים פה על </w:t>
      </w:r>
      <w:r>
        <w:rPr>
          <w:rFonts w:hint="cs"/>
          <w:rtl/>
        </w:rPr>
        <w:t>הבמה אחרי  חודשים - - -</w:t>
      </w:r>
    </w:p>
    <w:p w14:paraId="71815B9D" w14:textId="77777777" w:rsidR="00000000" w:rsidRDefault="00DD24A4">
      <w:pPr>
        <w:pStyle w:val="SpeakerCon"/>
        <w:rPr>
          <w:rFonts w:hint="cs"/>
          <w:b w:val="0"/>
          <w:bCs w:val="0"/>
          <w:u w:val="none"/>
          <w:rtl/>
        </w:rPr>
      </w:pPr>
    </w:p>
    <w:p w14:paraId="0AA481EF" w14:textId="77777777" w:rsidR="00000000" w:rsidRDefault="00DD24A4">
      <w:pPr>
        <w:pStyle w:val="ad"/>
        <w:rPr>
          <w:rFonts w:hint="cs"/>
          <w:rtl/>
        </w:rPr>
      </w:pPr>
      <w:r>
        <w:rPr>
          <w:rFonts w:hint="cs"/>
          <w:rtl/>
        </w:rPr>
        <w:t>היו</w:t>
      </w:r>
      <w:r>
        <w:rPr>
          <w:rtl/>
        </w:rPr>
        <w:t>"</w:t>
      </w:r>
      <w:r>
        <w:rPr>
          <w:rFonts w:hint="cs"/>
          <w:rtl/>
        </w:rPr>
        <w:t>ר אלי בן-מנחם:</w:t>
      </w:r>
    </w:p>
    <w:p w14:paraId="641976E1" w14:textId="77777777" w:rsidR="00000000" w:rsidRDefault="00DD24A4">
      <w:pPr>
        <w:pStyle w:val="a"/>
        <w:rPr>
          <w:rtl/>
        </w:rPr>
      </w:pPr>
    </w:p>
    <w:p w14:paraId="3FF27366" w14:textId="77777777" w:rsidR="00000000" w:rsidRDefault="00DD24A4">
      <w:pPr>
        <w:pStyle w:val="a"/>
        <w:rPr>
          <w:rFonts w:hint="cs"/>
          <w:rtl/>
        </w:rPr>
      </w:pPr>
      <w:r>
        <w:rPr>
          <w:rFonts w:hint="cs"/>
          <w:rtl/>
        </w:rPr>
        <w:t>חבר הכנסת צבי הנדל, אנא ממך, הזמן תם.</w:t>
      </w:r>
    </w:p>
    <w:p w14:paraId="5341EBD7" w14:textId="77777777" w:rsidR="00000000" w:rsidRDefault="00DD24A4">
      <w:pPr>
        <w:pStyle w:val="a"/>
        <w:rPr>
          <w:rFonts w:hint="cs"/>
          <w:rtl/>
        </w:rPr>
      </w:pPr>
    </w:p>
    <w:p w14:paraId="23018481" w14:textId="77777777" w:rsidR="00000000" w:rsidRDefault="00DD24A4">
      <w:pPr>
        <w:pStyle w:val="Speaker"/>
        <w:rPr>
          <w:rtl/>
        </w:rPr>
      </w:pPr>
      <w:bookmarkStart w:id="356" w:name="FS000000412T27_02_2003_22_41_07C"/>
      <w:bookmarkEnd w:id="356"/>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0C4503D6" w14:textId="77777777" w:rsidR="00000000" w:rsidRDefault="00DD24A4">
      <w:pPr>
        <w:pStyle w:val="a"/>
        <w:rPr>
          <w:rFonts w:hint="cs"/>
          <w:rtl/>
        </w:rPr>
      </w:pPr>
    </w:p>
    <w:p w14:paraId="4EB0DA58" w14:textId="77777777" w:rsidR="00000000" w:rsidRDefault="00DD24A4">
      <w:pPr>
        <w:pStyle w:val="a"/>
        <w:rPr>
          <w:rFonts w:hint="cs"/>
          <w:rtl/>
        </w:rPr>
      </w:pPr>
      <w:r>
        <w:rPr>
          <w:rFonts w:hint="cs"/>
          <w:rtl/>
        </w:rPr>
        <w:t>אני מסיים.</w:t>
      </w:r>
    </w:p>
    <w:p w14:paraId="71B5453F" w14:textId="77777777" w:rsidR="00000000" w:rsidRDefault="00DD24A4">
      <w:pPr>
        <w:pStyle w:val="a"/>
        <w:rPr>
          <w:rFonts w:hint="cs"/>
          <w:rtl/>
        </w:rPr>
      </w:pPr>
    </w:p>
    <w:p w14:paraId="522E7593" w14:textId="77777777" w:rsidR="00000000" w:rsidRDefault="00DD24A4">
      <w:pPr>
        <w:pStyle w:val="a"/>
        <w:rPr>
          <w:rFonts w:hint="cs"/>
          <w:rtl/>
        </w:rPr>
      </w:pPr>
      <w:r>
        <w:rPr>
          <w:rFonts w:hint="cs"/>
          <w:rtl/>
        </w:rPr>
        <w:t>אחרי חודשים ארוכים שהסיתו נגד המתנחלים הנהדרים שעומדים בחזית, מיטב שבמיטב שבאוכלוסייה הציונית הנוכחית, שמגיעים להם כל ה</w:t>
      </w:r>
      <w:r>
        <w:rPr>
          <w:rFonts w:hint="cs"/>
          <w:rtl/>
        </w:rPr>
        <w:t>כבוד וההערכה  - -</w:t>
      </w:r>
    </w:p>
    <w:p w14:paraId="5B6173A0" w14:textId="77777777" w:rsidR="00000000" w:rsidRDefault="00DD24A4">
      <w:pPr>
        <w:pStyle w:val="a"/>
        <w:rPr>
          <w:rFonts w:hint="cs"/>
          <w:rtl/>
        </w:rPr>
      </w:pPr>
    </w:p>
    <w:p w14:paraId="449D9831" w14:textId="77777777" w:rsidR="00000000" w:rsidRDefault="00DD24A4">
      <w:pPr>
        <w:pStyle w:val="ac"/>
        <w:rPr>
          <w:rtl/>
        </w:rPr>
      </w:pPr>
      <w:r>
        <w:rPr>
          <w:rFonts w:hint="eastAsia"/>
          <w:rtl/>
        </w:rPr>
        <w:t>עסאם</w:t>
      </w:r>
      <w:r>
        <w:rPr>
          <w:rtl/>
        </w:rPr>
        <w:t xml:space="preserve"> מח'ול (חד"ש</w:t>
      </w:r>
      <w:r>
        <w:rPr>
          <w:rFonts w:hint="cs"/>
          <w:rtl/>
        </w:rPr>
        <w:t>-תע"ל</w:t>
      </w:r>
      <w:r>
        <w:rPr>
          <w:rtl/>
        </w:rPr>
        <w:t>):</w:t>
      </w:r>
    </w:p>
    <w:p w14:paraId="6CE46C2F" w14:textId="77777777" w:rsidR="00000000" w:rsidRDefault="00DD24A4">
      <w:pPr>
        <w:pStyle w:val="a"/>
        <w:rPr>
          <w:rFonts w:hint="cs"/>
          <w:rtl/>
        </w:rPr>
      </w:pPr>
    </w:p>
    <w:p w14:paraId="121745DB" w14:textId="77777777" w:rsidR="00000000" w:rsidRDefault="00DD24A4">
      <w:pPr>
        <w:pStyle w:val="a"/>
        <w:rPr>
          <w:rFonts w:hint="cs"/>
          <w:rtl/>
        </w:rPr>
      </w:pPr>
      <w:r>
        <w:rPr>
          <w:rFonts w:hint="cs"/>
          <w:rtl/>
        </w:rPr>
        <w:t>עכשיו, גם הם - - - פאשיזם.</w:t>
      </w:r>
    </w:p>
    <w:p w14:paraId="21DFA2ED" w14:textId="77777777" w:rsidR="00000000" w:rsidRDefault="00DD24A4">
      <w:pPr>
        <w:pStyle w:val="a"/>
        <w:rPr>
          <w:rFonts w:hint="cs"/>
          <w:rtl/>
        </w:rPr>
      </w:pPr>
    </w:p>
    <w:p w14:paraId="1B7A12B3" w14:textId="77777777" w:rsidR="00000000" w:rsidRDefault="00DD24A4">
      <w:pPr>
        <w:pStyle w:val="Speaker"/>
        <w:rPr>
          <w:rtl/>
        </w:rPr>
      </w:pPr>
      <w:bookmarkStart w:id="357" w:name="FS000000412T27_02_2003_22_42_27C"/>
      <w:bookmarkEnd w:id="357"/>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352C2423" w14:textId="77777777" w:rsidR="00000000" w:rsidRDefault="00DD24A4">
      <w:pPr>
        <w:pStyle w:val="a"/>
        <w:rPr>
          <w:rtl/>
        </w:rPr>
      </w:pPr>
    </w:p>
    <w:p w14:paraId="797314A6" w14:textId="77777777" w:rsidR="00000000" w:rsidRDefault="00DD24A4">
      <w:pPr>
        <w:pStyle w:val="a"/>
        <w:rPr>
          <w:rFonts w:hint="cs"/>
          <w:rtl/>
        </w:rPr>
      </w:pPr>
      <w:r>
        <w:rPr>
          <w:rFonts w:hint="cs"/>
          <w:rtl/>
        </w:rPr>
        <w:t>- - נוסף על ההסתה הזאת הם עומדים כאן ומסבירים לנו, שרק אם נתרפס עוד קצת לפני ערפאת וגם אם נתכופף עוד קצת לפני הטרור, אז אולי ה"חארות" האלה יואי</w:t>
      </w:r>
      <w:r>
        <w:rPr>
          <w:rFonts w:hint="cs"/>
          <w:rtl/>
        </w:rPr>
        <w:t>לו בטובם להפסיק לרצוח בנו ויהיה שקט. תודה.</w:t>
      </w:r>
    </w:p>
    <w:p w14:paraId="4EEC1E83" w14:textId="77777777" w:rsidR="00000000" w:rsidRDefault="00DD24A4">
      <w:pPr>
        <w:pStyle w:val="a"/>
        <w:rPr>
          <w:rFonts w:hint="cs"/>
          <w:rtl/>
        </w:rPr>
      </w:pPr>
    </w:p>
    <w:p w14:paraId="535B6B52" w14:textId="77777777" w:rsidR="00000000" w:rsidRDefault="00DD24A4">
      <w:pPr>
        <w:pStyle w:val="ad"/>
        <w:rPr>
          <w:rFonts w:hint="cs"/>
          <w:rtl/>
        </w:rPr>
      </w:pPr>
      <w:r>
        <w:rPr>
          <w:rFonts w:hint="cs"/>
          <w:rtl/>
        </w:rPr>
        <w:t>היו</w:t>
      </w:r>
      <w:r>
        <w:rPr>
          <w:rtl/>
        </w:rPr>
        <w:t>"</w:t>
      </w:r>
      <w:r>
        <w:rPr>
          <w:rFonts w:hint="cs"/>
          <w:rtl/>
        </w:rPr>
        <w:t>ר אלי בן-מנחם:</w:t>
      </w:r>
    </w:p>
    <w:p w14:paraId="7530F98F" w14:textId="77777777" w:rsidR="00000000" w:rsidRDefault="00DD24A4">
      <w:pPr>
        <w:pStyle w:val="ac"/>
        <w:rPr>
          <w:rFonts w:hint="cs"/>
          <w:rtl/>
        </w:rPr>
      </w:pPr>
    </w:p>
    <w:p w14:paraId="72E2DBCE" w14:textId="77777777" w:rsidR="00000000" w:rsidRDefault="00DD24A4">
      <w:pPr>
        <w:pStyle w:val="ac"/>
        <w:rPr>
          <w:rFonts w:hint="cs"/>
          <w:b w:val="0"/>
          <w:bCs w:val="0"/>
          <w:u w:val="none"/>
          <w:rtl/>
        </w:rPr>
      </w:pPr>
    </w:p>
    <w:p w14:paraId="04176D98" w14:textId="77777777" w:rsidR="00000000" w:rsidRDefault="00DD24A4">
      <w:pPr>
        <w:pStyle w:val="ac"/>
        <w:rPr>
          <w:rFonts w:hint="cs"/>
          <w:b w:val="0"/>
          <w:bCs w:val="0"/>
          <w:u w:val="none"/>
          <w:rtl/>
        </w:rPr>
      </w:pPr>
      <w:r>
        <w:rPr>
          <w:rFonts w:hint="cs"/>
          <w:b w:val="0"/>
          <w:bCs w:val="0"/>
          <w:u w:val="none"/>
          <w:rtl/>
        </w:rPr>
        <w:tab/>
        <w:t xml:space="preserve">חבר הכנסת צבי הנדל, תודה. </w:t>
      </w:r>
    </w:p>
    <w:p w14:paraId="11D40829" w14:textId="77777777" w:rsidR="00000000" w:rsidRDefault="00DD24A4">
      <w:pPr>
        <w:pStyle w:val="a"/>
        <w:rPr>
          <w:rFonts w:hint="cs"/>
          <w:rtl/>
        </w:rPr>
      </w:pPr>
      <w:r>
        <w:rPr>
          <w:rFonts w:hint="cs"/>
          <w:rtl/>
        </w:rPr>
        <w:t>אני מזמין את חבר הכנסת מיכאל רצון. מוקצבות לך חמש דקות. אני מאחל לך הצלחה.  הוא  חבר כנסת חדש - גם אם הוא היה פה. אני מאחל לו הצלחה.</w:t>
      </w:r>
    </w:p>
    <w:p w14:paraId="0E49B941" w14:textId="77777777" w:rsidR="00000000" w:rsidRDefault="00DD24A4">
      <w:pPr>
        <w:pStyle w:val="ac"/>
        <w:rPr>
          <w:rFonts w:hint="cs"/>
          <w:b w:val="0"/>
          <w:bCs w:val="0"/>
          <w:u w:val="none"/>
          <w:rtl/>
        </w:rPr>
      </w:pPr>
    </w:p>
    <w:p w14:paraId="3D54BA78" w14:textId="77777777" w:rsidR="00000000" w:rsidRDefault="00DD24A4">
      <w:pPr>
        <w:pStyle w:val="Speaker"/>
        <w:rPr>
          <w:rFonts w:hint="cs"/>
          <w:rtl/>
        </w:rPr>
      </w:pPr>
      <w:bookmarkStart w:id="358" w:name="FS000001029T27_02_2003_22_44_33"/>
      <w:bookmarkEnd w:id="358"/>
      <w:r>
        <w:rPr>
          <w:rFonts w:hint="eastAsia"/>
          <w:rtl/>
        </w:rPr>
        <w:t>מיכאל</w:t>
      </w:r>
      <w:r>
        <w:rPr>
          <w:rtl/>
        </w:rPr>
        <w:t xml:space="preserve"> רצון (הליכוד):</w:t>
      </w:r>
    </w:p>
    <w:p w14:paraId="76826ED9" w14:textId="77777777" w:rsidR="00000000" w:rsidRDefault="00DD24A4">
      <w:pPr>
        <w:pStyle w:val="a"/>
        <w:rPr>
          <w:rFonts w:hint="cs"/>
          <w:rtl/>
        </w:rPr>
      </w:pPr>
    </w:p>
    <w:p w14:paraId="04E37232" w14:textId="77777777" w:rsidR="00000000" w:rsidRDefault="00DD24A4">
      <w:pPr>
        <w:pStyle w:val="a"/>
        <w:rPr>
          <w:rFonts w:hint="cs"/>
          <w:rtl/>
        </w:rPr>
      </w:pPr>
      <w:r>
        <w:rPr>
          <w:rFonts w:hint="cs"/>
          <w:rtl/>
        </w:rPr>
        <w:t>יש כאלה</w:t>
      </w:r>
      <w:r>
        <w:rPr>
          <w:rFonts w:hint="cs"/>
          <w:rtl/>
        </w:rPr>
        <w:t xml:space="preserve"> שגם מתלוננים על זה.</w:t>
      </w:r>
    </w:p>
    <w:p w14:paraId="24A0A947" w14:textId="77777777" w:rsidR="00000000" w:rsidRDefault="00DD24A4">
      <w:pPr>
        <w:pStyle w:val="a"/>
        <w:rPr>
          <w:rFonts w:hint="cs"/>
          <w:rtl/>
        </w:rPr>
      </w:pPr>
    </w:p>
    <w:p w14:paraId="428ADCB6" w14:textId="77777777" w:rsidR="00000000" w:rsidRDefault="00DD24A4">
      <w:pPr>
        <w:pStyle w:val="ad"/>
        <w:rPr>
          <w:rFonts w:hint="cs"/>
          <w:rtl/>
        </w:rPr>
      </w:pPr>
      <w:r>
        <w:rPr>
          <w:rFonts w:hint="cs"/>
          <w:rtl/>
        </w:rPr>
        <w:t>היו</w:t>
      </w:r>
      <w:r>
        <w:rPr>
          <w:rtl/>
        </w:rPr>
        <w:t>"</w:t>
      </w:r>
      <w:r>
        <w:rPr>
          <w:rFonts w:hint="cs"/>
          <w:rtl/>
        </w:rPr>
        <w:t>ר אלי בן-מנחם:</w:t>
      </w:r>
    </w:p>
    <w:p w14:paraId="64421CBD" w14:textId="77777777" w:rsidR="00000000" w:rsidRDefault="00DD24A4">
      <w:pPr>
        <w:pStyle w:val="a"/>
        <w:rPr>
          <w:rFonts w:hint="cs"/>
          <w:rtl/>
        </w:rPr>
      </w:pPr>
    </w:p>
    <w:p w14:paraId="57556AB5" w14:textId="77777777" w:rsidR="00000000" w:rsidRDefault="00DD24A4">
      <w:pPr>
        <w:pStyle w:val="a"/>
        <w:rPr>
          <w:rFonts w:hint="cs"/>
          <w:rtl/>
        </w:rPr>
      </w:pPr>
      <w:r>
        <w:rPr>
          <w:rFonts w:hint="cs"/>
          <w:rtl/>
        </w:rPr>
        <w:t>לא. חבר הכנסת מיכאל רצון, בבקשה. אחריו - חברת הכנסת גילה גמליאל.</w:t>
      </w:r>
    </w:p>
    <w:p w14:paraId="02EB78C0" w14:textId="77777777" w:rsidR="00000000" w:rsidRDefault="00DD24A4">
      <w:pPr>
        <w:pStyle w:val="ac"/>
        <w:rPr>
          <w:rFonts w:hint="cs"/>
          <w:rtl/>
        </w:rPr>
      </w:pPr>
    </w:p>
    <w:p w14:paraId="1E840CCF" w14:textId="77777777" w:rsidR="00000000" w:rsidRDefault="00DD24A4">
      <w:pPr>
        <w:pStyle w:val="SpeakerCon"/>
        <w:rPr>
          <w:rtl/>
        </w:rPr>
      </w:pPr>
      <w:bookmarkStart w:id="359" w:name="FS000001029T27_02_2003_22_44_52C"/>
      <w:bookmarkEnd w:id="359"/>
      <w:r>
        <w:rPr>
          <w:rtl/>
        </w:rPr>
        <w:t>מיכאל רצון (הליכוד):</w:t>
      </w:r>
    </w:p>
    <w:p w14:paraId="4AEC1760" w14:textId="77777777" w:rsidR="00000000" w:rsidRDefault="00DD24A4">
      <w:pPr>
        <w:pStyle w:val="a"/>
        <w:rPr>
          <w:rFonts w:hint="cs"/>
          <w:rtl/>
        </w:rPr>
      </w:pPr>
    </w:p>
    <w:p w14:paraId="5E4994DD" w14:textId="77777777" w:rsidR="00000000" w:rsidRDefault="00DD24A4">
      <w:pPr>
        <w:pStyle w:val="a"/>
        <w:rPr>
          <w:rFonts w:hint="cs"/>
          <w:rtl/>
        </w:rPr>
      </w:pPr>
      <w:r>
        <w:rPr>
          <w:rFonts w:hint="cs"/>
          <w:rtl/>
        </w:rPr>
        <w:t>אדוני היושב-ראש, חברי הכנסת, אך לפני כמה חודשים החליטה הכנסת על בחירות חדשות. הבחירות האלה נכפו על-ידי מפלגת העבודה. אדוני היו</w:t>
      </w:r>
      <w:r>
        <w:rPr>
          <w:rFonts w:hint="cs"/>
          <w:rtl/>
        </w:rPr>
        <w:t>שב-ראש, אני רוצה להודות להם באופן אישי וברמה האישית, שהרי לולא ההחלטה שלהם אני לא הייתי עומד פה ונואם היום. בהזדמנות הזאת אני מודה להם על ההחלטה הזאת שלהם.</w:t>
      </w:r>
    </w:p>
    <w:p w14:paraId="47E0DE11" w14:textId="77777777" w:rsidR="00000000" w:rsidRDefault="00DD24A4">
      <w:pPr>
        <w:pStyle w:val="a"/>
        <w:rPr>
          <w:rFonts w:hint="cs"/>
          <w:rtl/>
        </w:rPr>
      </w:pPr>
    </w:p>
    <w:p w14:paraId="18B40EB7" w14:textId="77777777" w:rsidR="00000000" w:rsidRDefault="00DD24A4">
      <w:pPr>
        <w:pStyle w:val="ac"/>
        <w:rPr>
          <w:rtl/>
        </w:rPr>
      </w:pPr>
      <w:r>
        <w:rPr>
          <w:rFonts w:hint="eastAsia"/>
          <w:rtl/>
        </w:rPr>
        <w:t>טלב</w:t>
      </w:r>
      <w:r>
        <w:rPr>
          <w:rtl/>
        </w:rPr>
        <w:t xml:space="preserve"> אלסאנע (רע"ם):</w:t>
      </w:r>
    </w:p>
    <w:p w14:paraId="4EA54278" w14:textId="77777777" w:rsidR="00000000" w:rsidRDefault="00DD24A4">
      <w:pPr>
        <w:pStyle w:val="a"/>
        <w:rPr>
          <w:rFonts w:hint="cs"/>
          <w:rtl/>
        </w:rPr>
      </w:pPr>
    </w:p>
    <w:p w14:paraId="34F3D414" w14:textId="77777777" w:rsidR="00000000" w:rsidRDefault="00DD24A4">
      <w:pPr>
        <w:pStyle w:val="a"/>
        <w:rPr>
          <w:rFonts w:hint="cs"/>
          <w:rtl/>
        </w:rPr>
      </w:pPr>
      <w:r>
        <w:rPr>
          <w:rFonts w:hint="cs"/>
          <w:rtl/>
        </w:rPr>
        <w:t>אתה נמצא בזכותם.</w:t>
      </w:r>
    </w:p>
    <w:p w14:paraId="091BDEFB" w14:textId="77777777" w:rsidR="00000000" w:rsidRDefault="00DD24A4">
      <w:pPr>
        <w:pStyle w:val="a"/>
        <w:rPr>
          <w:rFonts w:hint="cs"/>
          <w:rtl/>
        </w:rPr>
      </w:pPr>
    </w:p>
    <w:p w14:paraId="0D460340" w14:textId="77777777" w:rsidR="00000000" w:rsidRDefault="00DD24A4">
      <w:pPr>
        <w:pStyle w:val="SpeakerCon"/>
        <w:rPr>
          <w:rtl/>
        </w:rPr>
      </w:pPr>
      <w:bookmarkStart w:id="360" w:name="FS000001029T27_02_2003_22_46_28C"/>
      <w:bookmarkEnd w:id="360"/>
      <w:r>
        <w:rPr>
          <w:rtl/>
        </w:rPr>
        <w:t>מיכאל רצון (הליכוד):</w:t>
      </w:r>
    </w:p>
    <w:p w14:paraId="51F76D57" w14:textId="77777777" w:rsidR="00000000" w:rsidRDefault="00DD24A4">
      <w:pPr>
        <w:pStyle w:val="a"/>
        <w:rPr>
          <w:rtl/>
        </w:rPr>
      </w:pPr>
    </w:p>
    <w:p w14:paraId="1C2A7A33" w14:textId="77777777" w:rsidR="00000000" w:rsidRDefault="00DD24A4">
      <w:pPr>
        <w:pStyle w:val="a"/>
        <w:rPr>
          <w:rFonts w:hint="cs"/>
          <w:rtl/>
        </w:rPr>
      </w:pPr>
      <w:r>
        <w:rPr>
          <w:rFonts w:hint="cs"/>
          <w:rtl/>
        </w:rPr>
        <w:t xml:space="preserve">נשקול את העניין הזה. אולי בקדנציה הבאה </w:t>
      </w:r>
      <w:r>
        <w:rPr>
          <w:rFonts w:hint="cs"/>
          <w:rtl/>
        </w:rPr>
        <w:t>נבדוק את זה. כרגע, אני רוצה להודות להם על הבחירות האלה.</w:t>
      </w:r>
    </w:p>
    <w:p w14:paraId="249EB6F8" w14:textId="77777777" w:rsidR="00000000" w:rsidRDefault="00DD24A4">
      <w:pPr>
        <w:pStyle w:val="a"/>
        <w:rPr>
          <w:rFonts w:hint="cs"/>
          <w:rtl/>
        </w:rPr>
      </w:pPr>
    </w:p>
    <w:p w14:paraId="77DE03A9" w14:textId="77777777" w:rsidR="00000000" w:rsidRDefault="00DD24A4">
      <w:pPr>
        <w:pStyle w:val="a"/>
        <w:rPr>
          <w:rFonts w:hint="cs"/>
          <w:rtl/>
        </w:rPr>
      </w:pPr>
      <w:r>
        <w:rPr>
          <w:rFonts w:hint="cs"/>
          <w:rtl/>
        </w:rPr>
        <w:t xml:space="preserve">מובן שהבחירות האלה הועילו לליכוד, וקיבלנו 38 מנדטים. אבל, אם אנחנו מסתכלים על תוצאות הבחירות הללו, אנחנו רואים שתי מגמות עיקריות. מגמה אחת עיקרית של הציבור היתה הצבעת מחאה מסיבית נגד הסכם אוסלו, נגד </w:t>
      </w:r>
      <w:r>
        <w:rPr>
          <w:rFonts w:hint="cs"/>
          <w:rtl/>
        </w:rPr>
        <w:t>אותו תהליך שהביא למלחמה הארורה שאנחנו נמצאים בה היום. הצבעה שנייה ומעניינת - ואני אומר זאת לידידי ורעי  דווקא בציבור הדתי-החרדי - הביאה לעלייה גדולה לשינוי, עלייה ל=15 מנדטים, הצבעה שהיתה בה איזו מידה של מחאה נגד הציבור החרדי.</w:t>
      </w:r>
    </w:p>
    <w:p w14:paraId="1B3F53BF" w14:textId="77777777" w:rsidR="00000000" w:rsidRDefault="00DD24A4">
      <w:pPr>
        <w:pStyle w:val="a"/>
        <w:rPr>
          <w:rFonts w:hint="cs"/>
          <w:rtl/>
        </w:rPr>
      </w:pPr>
    </w:p>
    <w:p w14:paraId="677C88D9" w14:textId="77777777" w:rsidR="00000000" w:rsidRDefault="00DD24A4">
      <w:pPr>
        <w:pStyle w:val="a"/>
        <w:rPr>
          <w:rFonts w:hint="cs"/>
          <w:rtl/>
        </w:rPr>
      </w:pPr>
      <w:r>
        <w:rPr>
          <w:rFonts w:hint="cs"/>
          <w:rtl/>
        </w:rPr>
        <w:t>ומצד אחר, ראש הממשלה והליכוד</w:t>
      </w:r>
      <w:r>
        <w:rPr>
          <w:rFonts w:hint="cs"/>
          <w:rtl/>
        </w:rPr>
        <w:t xml:space="preserve"> זכו לאמון מלא מהציבור, עם תוצאה שכבר הרבה זמן לא חווינו אותה. המפלגות החרדיות איבדו מכוחן הפרלמנטרי, מפלגת העבודה כמעט התרסקה.</w:t>
      </w:r>
    </w:p>
    <w:p w14:paraId="2F9ACB18" w14:textId="77777777" w:rsidR="00000000" w:rsidRDefault="00DD24A4">
      <w:pPr>
        <w:pStyle w:val="a"/>
        <w:rPr>
          <w:rFonts w:hint="cs"/>
          <w:rtl/>
        </w:rPr>
      </w:pPr>
    </w:p>
    <w:p w14:paraId="606E1E86" w14:textId="77777777" w:rsidR="00000000" w:rsidRDefault="00DD24A4">
      <w:pPr>
        <w:pStyle w:val="a"/>
        <w:rPr>
          <w:rFonts w:hint="cs"/>
          <w:rtl/>
        </w:rPr>
      </w:pPr>
      <w:r>
        <w:rPr>
          <w:rFonts w:hint="cs"/>
          <w:rtl/>
        </w:rPr>
        <w:t>קרתה עוד תופעה מעניינת - העולים החדשים-הישנים, אלה שעלו בעשר השנים האחרונות, היו לישראלים, ובעצם התמזגו בתוך המפלגות הציוניות ה</w:t>
      </w:r>
      <w:r>
        <w:rPr>
          <w:rFonts w:hint="cs"/>
          <w:rtl/>
        </w:rPr>
        <w:t>רגילות. הסיפור האחרון היה בהצטרפות ישראל בעלייה לליכוד.</w:t>
      </w:r>
    </w:p>
    <w:p w14:paraId="7B95ED77" w14:textId="77777777" w:rsidR="00000000" w:rsidRDefault="00DD24A4">
      <w:pPr>
        <w:pStyle w:val="a"/>
        <w:rPr>
          <w:rFonts w:hint="cs"/>
          <w:rtl/>
        </w:rPr>
      </w:pPr>
    </w:p>
    <w:p w14:paraId="41C3F8EC" w14:textId="77777777" w:rsidR="00000000" w:rsidRDefault="00DD24A4">
      <w:pPr>
        <w:pStyle w:val="a"/>
        <w:rPr>
          <w:rFonts w:hint="cs"/>
          <w:rtl/>
        </w:rPr>
      </w:pPr>
      <w:r>
        <w:rPr>
          <w:rFonts w:hint="cs"/>
          <w:rtl/>
        </w:rPr>
        <w:t>הבחירות האלה הביאו לקואליציה כפי שראינו אותה היום - ראש הממשלה הציג את ממשלתו - קואליציה שמבטאת מצד אחד ממשלה ימנית, שכוללת את המפד</w:t>
      </w:r>
      <w:r>
        <w:rPr>
          <w:rtl/>
        </w:rPr>
        <w:t>"</w:t>
      </w:r>
      <w:r>
        <w:rPr>
          <w:rFonts w:hint="cs"/>
          <w:rtl/>
        </w:rPr>
        <w:t>ל, האיחוד הלאומי והליכוד, ומצד שני שילוב של שינוי, שמבטא איזו דרך ח</w:t>
      </w:r>
      <w:r>
        <w:rPr>
          <w:rFonts w:hint="cs"/>
          <w:rtl/>
        </w:rPr>
        <w:t>דשה ושונה בנושאים הפנימיים.</w:t>
      </w:r>
    </w:p>
    <w:p w14:paraId="163157F8" w14:textId="77777777" w:rsidR="00000000" w:rsidRDefault="00DD24A4">
      <w:pPr>
        <w:pStyle w:val="a"/>
        <w:rPr>
          <w:rFonts w:hint="cs"/>
          <w:rtl/>
        </w:rPr>
      </w:pPr>
    </w:p>
    <w:p w14:paraId="7E087D96" w14:textId="77777777" w:rsidR="00000000" w:rsidRDefault="00DD24A4">
      <w:pPr>
        <w:pStyle w:val="a"/>
        <w:rPr>
          <w:rFonts w:hint="cs"/>
          <w:rtl/>
        </w:rPr>
      </w:pPr>
      <w:r>
        <w:rPr>
          <w:rFonts w:hint="cs"/>
          <w:rtl/>
        </w:rPr>
        <w:t xml:space="preserve">הממשלה של היום ניצבת בפני כמה בעיות יסודיות שחייבות פתרון. הראשונה שבהן, בראש ובראשונה, היא הדברת הטרור והחזרת הביטחון האישי - דבר שממילא נעשה יום-יום בעבודה קשה מאוד, אבל כשיורים טילים על שדרות, יכול להיות שניאלץ גם להחריף את </w:t>
      </w:r>
      <w:r>
        <w:rPr>
          <w:rFonts w:hint="cs"/>
          <w:rtl/>
        </w:rPr>
        <w:t>הצעדים האלה. נגד טרור נלחמים, ולעולם לא מוותרים. בטרור רק נלחמים.</w:t>
      </w:r>
    </w:p>
    <w:p w14:paraId="26C6E20C" w14:textId="77777777" w:rsidR="00000000" w:rsidRDefault="00DD24A4">
      <w:pPr>
        <w:pStyle w:val="a"/>
        <w:rPr>
          <w:rFonts w:hint="cs"/>
          <w:rtl/>
        </w:rPr>
      </w:pPr>
    </w:p>
    <w:p w14:paraId="36DAB842" w14:textId="77777777" w:rsidR="00000000" w:rsidRDefault="00DD24A4">
      <w:pPr>
        <w:pStyle w:val="a"/>
        <w:rPr>
          <w:rFonts w:hint="cs"/>
          <w:rtl/>
        </w:rPr>
      </w:pPr>
      <w:r>
        <w:rPr>
          <w:rFonts w:hint="cs"/>
          <w:rtl/>
        </w:rPr>
        <w:t>הבעיה השנייה היא להחזיר לעם בישראל ולמדינה את הביטחון הכלכלי. יש בעיה קשה בתחום הכלכלי, ויש צורך בצעדים אמיצים להבראת המשק. יש צורך בצמצום הגירעון. יש צורך בהורדת הריבית, שאוכלת כל חלקה טוב</w:t>
      </w:r>
      <w:r>
        <w:rPr>
          <w:rFonts w:hint="cs"/>
          <w:rtl/>
        </w:rPr>
        <w:t>ה, כל משק-בית וכל עסק. יש צורך לצמצם את הביורוקרטיה שקשה מאוד לפעול בתוכה. צריך לעשות צעדים שיביאו לעידן חדש בכלכלה הישראלית. יש לעודד את היזמות החופשית. יש לעודד ולהגביר את ההשקעות. אבל, מן הצד השני יש לזכור שיש אוכלוסיות חלשות, וכל בן-אדם צריך לקום בבוקר</w:t>
      </w:r>
      <w:r>
        <w:rPr>
          <w:rFonts w:hint="cs"/>
          <w:rtl/>
        </w:rPr>
        <w:t xml:space="preserve"> וכשהוא אומר </w:t>
      </w:r>
      <w:r>
        <w:rPr>
          <w:rtl/>
        </w:rPr>
        <w:t>"</w:t>
      </w:r>
      <w:r>
        <w:rPr>
          <w:rFonts w:hint="cs"/>
          <w:rtl/>
        </w:rPr>
        <w:t>מודה אני</w:t>
      </w:r>
      <w:r>
        <w:rPr>
          <w:rtl/>
        </w:rPr>
        <w:t>"</w:t>
      </w:r>
      <w:r>
        <w:rPr>
          <w:rFonts w:hint="cs"/>
          <w:rtl/>
        </w:rPr>
        <w:t xml:space="preserve"> הוא צריך לזכור שיש חלשים. יש חלשים שלא שפר עליהם מזלם, וצריך לעודד אותם ולחזק אותם. צריך לאפשר להם סיכוי שווה. </w:t>
      </w:r>
    </w:p>
    <w:p w14:paraId="7FDB83E7" w14:textId="77777777" w:rsidR="00000000" w:rsidRDefault="00DD24A4">
      <w:pPr>
        <w:pStyle w:val="a"/>
        <w:rPr>
          <w:rFonts w:hint="cs"/>
          <w:rtl/>
        </w:rPr>
      </w:pPr>
    </w:p>
    <w:p w14:paraId="23604382" w14:textId="77777777" w:rsidR="00000000" w:rsidRDefault="00DD24A4">
      <w:pPr>
        <w:pStyle w:val="a"/>
        <w:rPr>
          <w:rFonts w:hint="cs"/>
          <w:rtl/>
        </w:rPr>
      </w:pPr>
      <w:r>
        <w:rPr>
          <w:rFonts w:hint="cs"/>
          <w:rtl/>
        </w:rPr>
        <w:t>מאוד מקווה, אני מאמין ואין בלבי ספק, שהממשלה הזאת תשים לעצמה מטרה להביא לשוויון מצד אחד בנטל הביטחוני במסגרת שירות לאומ</w:t>
      </w:r>
      <w:r>
        <w:rPr>
          <w:rFonts w:hint="cs"/>
          <w:rtl/>
        </w:rPr>
        <w:t>י, במסגרת הסכמה כוללת עם כל חלקי האוכלוסייה, ומצד שני שוויון בנטל הכלכלי, עם שותפות מלאה בעבודה, ביצירה, בפיתוח, בבניין ובתשלום המסים.</w:t>
      </w:r>
    </w:p>
    <w:p w14:paraId="3F0A9F2E" w14:textId="77777777" w:rsidR="00000000" w:rsidRDefault="00DD24A4">
      <w:pPr>
        <w:pStyle w:val="a"/>
        <w:rPr>
          <w:rFonts w:hint="cs"/>
          <w:rtl/>
        </w:rPr>
      </w:pPr>
    </w:p>
    <w:p w14:paraId="15897018" w14:textId="77777777" w:rsidR="00000000" w:rsidRDefault="00DD24A4">
      <w:pPr>
        <w:pStyle w:val="a"/>
        <w:ind w:firstLine="0"/>
        <w:rPr>
          <w:rFonts w:hint="cs"/>
          <w:rtl/>
        </w:rPr>
      </w:pPr>
      <w:r>
        <w:rPr>
          <w:rFonts w:hint="cs"/>
          <w:rtl/>
        </w:rPr>
        <w:tab/>
        <w:t xml:space="preserve">עלינו לזכור שמדינת ישראל היא מדינה יהודית בראש ובראשונה, ואחר כך </w:t>
      </w:r>
      <w:r>
        <w:rPr>
          <w:rtl/>
        </w:rPr>
        <w:t>–</w:t>
      </w:r>
      <w:r>
        <w:rPr>
          <w:rFonts w:hint="cs"/>
          <w:rtl/>
        </w:rPr>
        <w:t xml:space="preserve"> מדינה דמוקרטית. אנחנו צריכים לזכור את זה.</w:t>
      </w:r>
    </w:p>
    <w:p w14:paraId="549E0E07" w14:textId="77777777" w:rsidR="00000000" w:rsidRDefault="00DD24A4">
      <w:pPr>
        <w:pStyle w:val="a"/>
        <w:ind w:firstLine="0"/>
        <w:rPr>
          <w:rFonts w:hint="cs"/>
          <w:rtl/>
        </w:rPr>
      </w:pPr>
    </w:p>
    <w:p w14:paraId="4E8CFD0E" w14:textId="77777777" w:rsidR="00000000" w:rsidRDefault="00DD24A4">
      <w:pPr>
        <w:pStyle w:val="ac"/>
        <w:rPr>
          <w:rtl/>
        </w:rPr>
      </w:pPr>
      <w:r>
        <w:rPr>
          <w:rFonts w:hint="eastAsia"/>
          <w:rtl/>
        </w:rPr>
        <w:t>קריאה</w:t>
      </w:r>
      <w:r>
        <w:rPr>
          <w:rtl/>
        </w:rPr>
        <w:t>:</w:t>
      </w:r>
    </w:p>
    <w:p w14:paraId="11D4EC1D" w14:textId="77777777" w:rsidR="00000000" w:rsidRDefault="00DD24A4">
      <w:pPr>
        <w:pStyle w:val="a"/>
        <w:rPr>
          <w:rFonts w:hint="cs"/>
          <w:rtl/>
        </w:rPr>
      </w:pPr>
    </w:p>
    <w:p w14:paraId="3072C8D6" w14:textId="77777777" w:rsidR="00000000" w:rsidRDefault="00DD24A4">
      <w:pPr>
        <w:pStyle w:val="a"/>
        <w:rPr>
          <w:rFonts w:hint="cs"/>
          <w:rtl/>
        </w:rPr>
      </w:pPr>
      <w:r>
        <w:rPr>
          <w:rFonts w:hint="cs"/>
          <w:rtl/>
        </w:rPr>
        <w:t>ל</w:t>
      </w:r>
      <w:r>
        <w:rPr>
          <w:rFonts w:hint="cs"/>
          <w:rtl/>
        </w:rPr>
        <w:t>מה "אחר כך"?</w:t>
      </w:r>
    </w:p>
    <w:p w14:paraId="3E8F8B57" w14:textId="77777777" w:rsidR="00000000" w:rsidRDefault="00DD24A4">
      <w:pPr>
        <w:pStyle w:val="a"/>
        <w:ind w:firstLine="0"/>
        <w:rPr>
          <w:rFonts w:hint="cs"/>
          <w:rtl/>
        </w:rPr>
      </w:pPr>
    </w:p>
    <w:p w14:paraId="23E15B07" w14:textId="77777777" w:rsidR="00000000" w:rsidRDefault="00DD24A4">
      <w:pPr>
        <w:pStyle w:val="Speaker"/>
        <w:rPr>
          <w:rtl/>
        </w:rPr>
      </w:pPr>
      <w:bookmarkStart w:id="361" w:name="FS000001029T27_02_2003_22_33_05"/>
      <w:bookmarkEnd w:id="361"/>
      <w:r>
        <w:rPr>
          <w:rFonts w:hint="eastAsia"/>
          <w:rtl/>
        </w:rPr>
        <w:t>מיכאל</w:t>
      </w:r>
      <w:r>
        <w:rPr>
          <w:rtl/>
        </w:rPr>
        <w:t xml:space="preserve"> רצון (הליכוד):</w:t>
      </w:r>
    </w:p>
    <w:p w14:paraId="176DEDE4" w14:textId="77777777" w:rsidR="00000000" w:rsidRDefault="00DD24A4">
      <w:pPr>
        <w:pStyle w:val="a"/>
        <w:rPr>
          <w:rFonts w:hint="cs"/>
          <w:rtl/>
        </w:rPr>
      </w:pPr>
    </w:p>
    <w:p w14:paraId="6F4C0F34" w14:textId="77777777" w:rsidR="00000000" w:rsidRDefault="00DD24A4">
      <w:pPr>
        <w:pStyle w:val="a"/>
        <w:rPr>
          <w:rFonts w:hint="cs"/>
          <w:rtl/>
        </w:rPr>
      </w:pPr>
      <w:r>
        <w:rPr>
          <w:rFonts w:hint="cs"/>
          <w:rtl/>
        </w:rPr>
        <w:t xml:space="preserve">נתווכח על זה אם אתה רוצה, אבל קודם כול היא מדינה יהודית </w:t>
      </w:r>
      <w:r>
        <w:rPr>
          <w:rtl/>
        </w:rPr>
        <w:t>–</w:t>
      </w:r>
      <w:r>
        <w:rPr>
          <w:rFonts w:hint="cs"/>
          <w:rtl/>
        </w:rPr>
        <w:t xml:space="preserve"> מדינה יהודית שצריכה לזכור את השורשים שלה, צריכה לזכור את המורשת שלה; צריכה לזכור את השורשים החזקים שלה, שמהם הרי לא תוכל להיפרד לעולם.</w:t>
      </w:r>
    </w:p>
    <w:p w14:paraId="53F033C0" w14:textId="77777777" w:rsidR="00000000" w:rsidRDefault="00DD24A4">
      <w:pPr>
        <w:pStyle w:val="a"/>
        <w:ind w:firstLine="0"/>
        <w:rPr>
          <w:rFonts w:hint="cs"/>
          <w:rtl/>
        </w:rPr>
      </w:pPr>
    </w:p>
    <w:p w14:paraId="40FE4250"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אלי בן-מנחם</w:t>
      </w:r>
      <w:r>
        <w:rPr>
          <w:rFonts w:hint="cs"/>
          <w:rtl/>
        </w:rPr>
        <w:t>:</w:t>
      </w:r>
    </w:p>
    <w:p w14:paraId="7542D0AC" w14:textId="77777777" w:rsidR="00000000" w:rsidRDefault="00DD24A4">
      <w:pPr>
        <w:pStyle w:val="a"/>
        <w:ind w:firstLine="0"/>
        <w:rPr>
          <w:rFonts w:hint="cs"/>
          <w:rtl/>
        </w:rPr>
      </w:pPr>
    </w:p>
    <w:p w14:paraId="1F4C5FFB" w14:textId="77777777" w:rsidR="00000000" w:rsidRDefault="00DD24A4">
      <w:pPr>
        <w:pStyle w:val="a"/>
        <w:ind w:firstLine="0"/>
        <w:rPr>
          <w:rFonts w:hint="cs"/>
          <w:rtl/>
        </w:rPr>
      </w:pPr>
      <w:r>
        <w:rPr>
          <w:rFonts w:hint="cs"/>
          <w:rtl/>
        </w:rPr>
        <w:tab/>
        <w:t>חבר ה</w:t>
      </w:r>
      <w:r>
        <w:rPr>
          <w:rFonts w:hint="cs"/>
          <w:rtl/>
        </w:rPr>
        <w:t>כנסת מיכאל רצון, אני רואה שיש לך הרבה מאוד עמודים, אבל זמנך תם, אנא ממך.</w:t>
      </w:r>
    </w:p>
    <w:p w14:paraId="500ADFA6" w14:textId="77777777" w:rsidR="00000000" w:rsidRDefault="00DD24A4">
      <w:pPr>
        <w:pStyle w:val="a"/>
        <w:ind w:firstLine="0"/>
        <w:rPr>
          <w:rFonts w:hint="cs"/>
          <w:rtl/>
        </w:rPr>
      </w:pPr>
    </w:p>
    <w:p w14:paraId="4C32B760" w14:textId="77777777" w:rsidR="00000000" w:rsidRDefault="00DD24A4">
      <w:pPr>
        <w:pStyle w:val="SpeakerCon"/>
        <w:rPr>
          <w:rtl/>
        </w:rPr>
      </w:pPr>
      <w:bookmarkStart w:id="362" w:name="FS000001029T27_02_2003_22_34_54C"/>
      <w:bookmarkEnd w:id="362"/>
      <w:r>
        <w:rPr>
          <w:rtl/>
        </w:rPr>
        <w:t>מיכאל רצון (הליכוד):</w:t>
      </w:r>
    </w:p>
    <w:p w14:paraId="50B1B012" w14:textId="77777777" w:rsidR="00000000" w:rsidRDefault="00DD24A4">
      <w:pPr>
        <w:pStyle w:val="a"/>
        <w:rPr>
          <w:rtl/>
        </w:rPr>
      </w:pPr>
    </w:p>
    <w:p w14:paraId="4BBC8658" w14:textId="77777777" w:rsidR="00000000" w:rsidRDefault="00DD24A4">
      <w:pPr>
        <w:pStyle w:val="a"/>
        <w:rPr>
          <w:rFonts w:hint="cs"/>
          <w:rtl/>
        </w:rPr>
      </w:pPr>
      <w:r>
        <w:rPr>
          <w:rFonts w:hint="cs"/>
          <w:rtl/>
        </w:rPr>
        <w:t>אני מסיים.</w:t>
      </w:r>
    </w:p>
    <w:p w14:paraId="1A7AB5B6" w14:textId="77777777" w:rsidR="00000000" w:rsidRDefault="00DD24A4">
      <w:pPr>
        <w:pStyle w:val="a"/>
        <w:rPr>
          <w:rFonts w:hint="cs"/>
          <w:rtl/>
        </w:rPr>
      </w:pPr>
    </w:p>
    <w:p w14:paraId="7099D57D" w14:textId="77777777" w:rsidR="00000000" w:rsidRDefault="00DD24A4">
      <w:pPr>
        <w:pStyle w:val="a"/>
        <w:rPr>
          <w:rFonts w:hint="cs"/>
          <w:rtl/>
        </w:rPr>
      </w:pPr>
      <w:r>
        <w:rPr>
          <w:rFonts w:hint="cs"/>
          <w:rtl/>
        </w:rPr>
        <w:t>פרשת השבוע בשבוע שעבר היתה פרשת כי-תשא. כתוב: "כי תשא את ראש בני ישראל". וממשיך: "זה יתנו כל העבר על הפקדים מחצית השקל". וצריך להבין מה הטעם, למה מח</w:t>
      </w:r>
      <w:r>
        <w:rPr>
          <w:rFonts w:hint="cs"/>
          <w:rtl/>
        </w:rPr>
        <w:t>צית השקל, למה רק מחצית? ואומרים חכמינו: עניין זה בא ללמדנו על אחדות בני ישראל, כי בל יעלה על הדעת כי יכול האדם להיפרד מחברו ולחיות לעצמו. אלא כל אחד בפני עצמו הוא מחצית ואינו יכול להגיע אל השלמות אלא רק בהתחברו עם חברו.  את כל מה שאמרתי ואת כל מה שהציב ראש</w:t>
      </w:r>
      <w:r>
        <w:rPr>
          <w:rFonts w:hint="cs"/>
          <w:rtl/>
        </w:rPr>
        <w:t xml:space="preserve"> הממשלה </w:t>
      </w:r>
      <w:r>
        <w:rPr>
          <w:rtl/>
        </w:rPr>
        <w:t>–</w:t>
      </w:r>
      <w:r>
        <w:rPr>
          <w:rFonts w:hint="cs"/>
          <w:rtl/>
        </w:rPr>
        <w:t xml:space="preserve"> אפשר לעשות רק ביחד. </w:t>
      </w:r>
    </w:p>
    <w:p w14:paraId="58A01C76" w14:textId="77777777" w:rsidR="00000000" w:rsidRDefault="00DD24A4">
      <w:pPr>
        <w:pStyle w:val="a"/>
        <w:rPr>
          <w:rFonts w:hint="cs"/>
          <w:rtl/>
        </w:rPr>
      </w:pPr>
    </w:p>
    <w:p w14:paraId="1170C50B" w14:textId="77777777" w:rsidR="00000000" w:rsidRDefault="00DD24A4">
      <w:pPr>
        <w:pStyle w:val="a"/>
        <w:rPr>
          <w:rFonts w:hint="cs"/>
          <w:rtl/>
        </w:rPr>
      </w:pPr>
      <w:r>
        <w:rPr>
          <w:rFonts w:hint="cs"/>
          <w:rtl/>
        </w:rPr>
        <w:t xml:space="preserve">אני מוכרח להעיר פה הערה על משהו שצרם לי היום. היום שמעתי את חבר הכנסת רן כהן, שמעתי את פרופסור  קרמניצר, שמעתי את חבר הכנסת יוסי שריד מעל הבמה הזאת </w:t>
      </w:r>
      <w:r>
        <w:rPr>
          <w:rtl/>
        </w:rPr>
        <w:t>–</w:t>
      </w:r>
      <w:r>
        <w:rPr>
          <w:rFonts w:hint="cs"/>
          <w:rtl/>
        </w:rPr>
        <w:t xml:space="preserve"> תוקפים את השר צחי הנגבי; בכלל אני שומע חברים בבית הזה תוקפים איש את רעהו ו</w:t>
      </w:r>
      <w:r>
        <w:rPr>
          <w:rFonts w:hint="cs"/>
          <w:rtl/>
        </w:rPr>
        <w:t>שופכים דם נקיים בציבור. אני רוצה לומר לכם, חברים, נמאס מהעניין הזה. אני מציע שתפסיקו.</w:t>
      </w:r>
    </w:p>
    <w:p w14:paraId="2E43F93C" w14:textId="77777777" w:rsidR="00000000" w:rsidRDefault="00DD24A4">
      <w:pPr>
        <w:pStyle w:val="a"/>
        <w:ind w:firstLine="0"/>
        <w:rPr>
          <w:rFonts w:hint="cs"/>
          <w:rtl/>
        </w:rPr>
      </w:pPr>
    </w:p>
    <w:p w14:paraId="00BD3C28"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אלי בן-מנחם</w:t>
      </w:r>
      <w:r>
        <w:rPr>
          <w:rFonts w:hint="cs"/>
          <w:rtl/>
        </w:rPr>
        <w:t>:</w:t>
      </w:r>
    </w:p>
    <w:p w14:paraId="76B97756" w14:textId="77777777" w:rsidR="00000000" w:rsidRDefault="00DD24A4">
      <w:pPr>
        <w:pStyle w:val="a"/>
        <w:ind w:firstLine="0"/>
        <w:rPr>
          <w:rFonts w:hint="cs"/>
          <w:rtl/>
        </w:rPr>
      </w:pPr>
    </w:p>
    <w:p w14:paraId="44240FE9" w14:textId="77777777" w:rsidR="00000000" w:rsidRDefault="00DD24A4">
      <w:pPr>
        <w:pStyle w:val="a"/>
        <w:ind w:firstLine="0"/>
        <w:rPr>
          <w:rFonts w:hint="cs"/>
          <w:rtl/>
        </w:rPr>
      </w:pPr>
      <w:r>
        <w:rPr>
          <w:rFonts w:hint="cs"/>
          <w:rtl/>
        </w:rPr>
        <w:tab/>
        <w:t>משפט סיום.</w:t>
      </w:r>
    </w:p>
    <w:p w14:paraId="368331CA" w14:textId="77777777" w:rsidR="00000000" w:rsidRDefault="00DD24A4">
      <w:pPr>
        <w:pStyle w:val="a"/>
        <w:ind w:firstLine="0"/>
        <w:rPr>
          <w:rFonts w:hint="cs"/>
          <w:rtl/>
        </w:rPr>
      </w:pPr>
    </w:p>
    <w:p w14:paraId="6219EB8C" w14:textId="77777777" w:rsidR="00000000" w:rsidRDefault="00DD24A4">
      <w:pPr>
        <w:pStyle w:val="SpeakerCon"/>
        <w:rPr>
          <w:rtl/>
        </w:rPr>
      </w:pPr>
      <w:bookmarkStart w:id="363" w:name="FS000001029T27_02_2003_22_46_52C"/>
      <w:bookmarkEnd w:id="363"/>
      <w:r>
        <w:rPr>
          <w:rtl/>
        </w:rPr>
        <w:t>מיכאל רצון (הליכוד):</w:t>
      </w:r>
    </w:p>
    <w:p w14:paraId="176E398C" w14:textId="77777777" w:rsidR="00000000" w:rsidRDefault="00DD24A4">
      <w:pPr>
        <w:pStyle w:val="a"/>
        <w:rPr>
          <w:rtl/>
        </w:rPr>
      </w:pPr>
    </w:p>
    <w:p w14:paraId="7AA2619C" w14:textId="77777777" w:rsidR="00000000" w:rsidRDefault="00DD24A4">
      <w:pPr>
        <w:pStyle w:val="a"/>
        <w:rPr>
          <w:rFonts w:hint="cs"/>
          <w:rtl/>
        </w:rPr>
      </w:pPr>
      <w:r>
        <w:rPr>
          <w:rFonts w:hint="cs"/>
          <w:rtl/>
        </w:rPr>
        <w:t xml:space="preserve">אני רוצה לסיים בברכות לראש הממשלה, בברכות לשרים שהתמנו היום, בעיקר לשרים החדשים, ואני מקווה שהממשלה הזאת אכן תביא </w:t>
      </w:r>
      <w:r>
        <w:rPr>
          <w:rFonts w:hint="cs"/>
          <w:rtl/>
        </w:rPr>
        <w:t xml:space="preserve">אותנו ליעדים שהיא הציבה לעצמה. תודה רבה. </w:t>
      </w:r>
    </w:p>
    <w:p w14:paraId="42878EE4" w14:textId="77777777" w:rsidR="00000000" w:rsidRDefault="00DD24A4">
      <w:pPr>
        <w:pStyle w:val="a"/>
        <w:ind w:firstLine="0"/>
        <w:rPr>
          <w:rFonts w:hint="cs"/>
          <w:rtl/>
        </w:rPr>
      </w:pPr>
    </w:p>
    <w:p w14:paraId="658185FC"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אלי בן-מנחם</w:t>
      </w:r>
      <w:r>
        <w:rPr>
          <w:rFonts w:hint="cs"/>
          <w:rtl/>
        </w:rPr>
        <w:t>:</w:t>
      </w:r>
    </w:p>
    <w:p w14:paraId="34FE077D" w14:textId="77777777" w:rsidR="00000000" w:rsidRDefault="00DD24A4">
      <w:pPr>
        <w:pStyle w:val="a"/>
        <w:ind w:firstLine="0"/>
        <w:rPr>
          <w:rFonts w:hint="cs"/>
          <w:rtl/>
        </w:rPr>
      </w:pPr>
    </w:p>
    <w:p w14:paraId="10721251" w14:textId="77777777" w:rsidR="00000000" w:rsidRDefault="00DD24A4">
      <w:pPr>
        <w:pStyle w:val="a"/>
        <w:ind w:firstLine="0"/>
        <w:rPr>
          <w:rFonts w:hint="cs"/>
          <w:rtl/>
        </w:rPr>
      </w:pPr>
      <w:r>
        <w:rPr>
          <w:rFonts w:hint="cs"/>
          <w:rtl/>
        </w:rPr>
        <w:tab/>
        <w:t xml:space="preserve">תודה רבה לחבר הכנסת מיכאל רצון. אני מזמין את חברת הכנסת גילה גמליאל. יש לך חמש דקות. אני מאחל לך הצלחה כחברת כנסת חדשה. אחריה </w:t>
      </w:r>
      <w:r>
        <w:rPr>
          <w:rtl/>
        </w:rPr>
        <w:t>–</w:t>
      </w:r>
      <w:r>
        <w:rPr>
          <w:rFonts w:hint="cs"/>
          <w:rtl/>
        </w:rPr>
        <w:t xml:space="preserve"> חברת הכנסת גילה פינקלשטיין. בבקשה.</w:t>
      </w:r>
    </w:p>
    <w:p w14:paraId="033560FB" w14:textId="77777777" w:rsidR="00000000" w:rsidRDefault="00DD24A4">
      <w:pPr>
        <w:pStyle w:val="a"/>
        <w:ind w:firstLine="0"/>
        <w:rPr>
          <w:rFonts w:hint="cs"/>
          <w:rtl/>
        </w:rPr>
      </w:pPr>
    </w:p>
    <w:p w14:paraId="31D62F76" w14:textId="77777777" w:rsidR="00000000" w:rsidRDefault="00DD24A4">
      <w:pPr>
        <w:pStyle w:val="Speaker"/>
        <w:rPr>
          <w:rtl/>
        </w:rPr>
      </w:pPr>
      <w:bookmarkStart w:id="364" w:name="FS000001025T27_02_2003_22_49_18"/>
      <w:bookmarkEnd w:id="364"/>
      <w:r>
        <w:rPr>
          <w:rFonts w:hint="eastAsia"/>
          <w:rtl/>
        </w:rPr>
        <w:t>גילה</w:t>
      </w:r>
      <w:r>
        <w:rPr>
          <w:rtl/>
        </w:rPr>
        <w:t xml:space="preserve"> גמליאל (הליכוד):</w:t>
      </w:r>
    </w:p>
    <w:p w14:paraId="00E79724" w14:textId="77777777" w:rsidR="00000000" w:rsidRDefault="00DD24A4">
      <w:pPr>
        <w:pStyle w:val="a"/>
        <w:rPr>
          <w:rFonts w:hint="cs"/>
          <w:rtl/>
        </w:rPr>
      </w:pPr>
    </w:p>
    <w:p w14:paraId="4F9DFF51" w14:textId="77777777" w:rsidR="00000000" w:rsidRDefault="00DD24A4">
      <w:pPr>
        <w:pStyle w:val="a"/>
        <w:rPr>
          <w:rFonts w:hint="cs"/>
          <w:rtl/>
        </w:rPr>
      </w:pPr>
      <w:r>
        <w:rPr>
          <w:rFonts w:hint="cs"/>
          <w:rtl/>
        </w:rPr>
        <w:t xml:space="preserve">כבוד </w:t>
      </w:r>
      <w:r>
        <w:rPr>
          <w:rFonts w:hint="cs"/>
          <w:rtl/>
        </w:rPr>
        <w:t>סגן יושב-ראש הכנסת, ידידי אלי בן-מנחם, כנסת נכבדה, הממשלה זכתה באמון רחב מכל שדרות הציבור המשקפות נאמנה את עם ישראל. ביום זה אני רוצה לשאת תפילה, וכידוע, אין טובה יותר מהתפילה המסורתית המביעה את רחשי לב כולם: "אבינו שבשמים, צור ישראל וגואלו, ברך את מדינת י</w:t>
      </w:r>
      <w:r>
        <w:rPr>
          <w:rFonts w:hint="cs"/>
          <w:rtl/>
        </w:rPr>
        <w:t>שראל, ראשית צמיחת גאולתנו. הגן עליה באברת חסדך, ופרוס עליה סוכת שלומך ושלח אורך ואמיתך לראשיה, שריה ויועציה ותקנם בעצה טובה מלפניך". זו זכות גדולה להוביל את מדינת ישראל, וזכות זו נפלה בחלקו של ראש הממשלה, אריאל שרון - - -</w:t>
      </w:r>
    </w:p>
    <w:p w14:paraId="7B58ABF4" w14:textId="77777777" w:rsidR="00000000" w:rsidRDefault="00DD24A4">
      <w:pPr>
        <w:pStyle w:val="a"/>
        <w:ind w:firstLine="0"/>
        <w:rPr>
          <w:rFonts w:hint="cs"/>
          <w:rtl/>
        </w:rPr>
      </w:pPr>
    </w:p>
    <w:p w14:paraId="13C999AB" w14:textId="77777777" w:rsidR="00000000" w:rsidRDefault="00DD24A4">
      <w:pPr>
        <w:pStyle w:val="ac"/>
        <w:rPr>
          <w:rtl/>
        </w:rPr>
      </w:pPr>
      <w:r>
        <w:rPr>
          <w:rFonts w:hint="eastAsia"/>
          <w:rtl/>
        </w:rPr>
        <w:t>משולם</w:t>
      </w:r>
      <w:r>
        <w:rPr>
          <w:rtl/>
        </w:rPr>
        <w:t xml:space="preserve"> נהרי (ש"ס):</w:t>
      </w:r>
    </w:p>
    <w:p w14:paraId="3818E97F" w14:textId="77777777" w:rsidR="00000000" w:rsidRDefault="00DD24A4">
      <w:pPr>
        <w:pStyle w:val="a"/>
        <w:rPr>
          <w:rFonts w:hint="cs"/>
          <w:rtl/>
        </w:rPr>
      </w:pPr>
    </w:p>
    <w:p w14:paraId="2EC285B4" w14:textId="77777777" w:rsidR="00000000" w:rsidRDefault="00DD24A4">
      <w:pPr>
        <w:pStyle w:val="a"/>
        <w:rPr>
          <w:rFonts w:hint="cs"/>
          <w:rtl/>
        </w:rPr>
      </w:pPr>
      <w:r>
        <w:rPr>
          <w:rFonts w:hint="cs"/>
          <w:rtl/>
        </w:rPr>
        <w:t>- - -</w:t>
      </w:r>
    </w:p>
    <w:p w14:paraId="779018B0" w14:textId="77777777" w:rsidR="00000000" w:rsidRDefault="00DD24A4">
      <w:pPr>
        <w:pStyle w:val="a"/>
        <w:ind w:firstLine="0"/>
        <w:rPr>
          <w:rFonts w:hint="cs"/>
          <w:rtl/>
        </w:rPr>
      </w:pPr>
    </w:p>
    <w:p w14:paraId="6E101105"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w:t>
      </w:r>
      <w:r>
        <w:rPr>
          <w:rFonts w:hint="cs"/>
          <w:b/>
          <w:bCs/>
          <w:u w:val="single"/>
          <w:rtl/>
        </w:rPr>
        <w:t>לי בן-מנחם</w:t>
      </w:r>
      <w:r>
        <w:rPr>
          <w:rFonts w:hint="cs"/>
          <w:rtl/>
        </w:rPr>
        <w:t>:</w:t>
      </w:r>
    </w:p>
    <w:p w14:paraId="7969DB08" w14:textId="77777777" w:rsidR="00000000" w:rsidRDefault="00DD24A4">
      <w:pPr>
        <w:pStyle w:val="a"/>
        <w:ind w:firstLine="0"/>
        <w:rPr>
          <w:rFonts w:hint="cs"/>
          <w:rtl/>
        </w:rPr>
      </w:pPr>
    </w:p>
    <w:p w14:paraId="6D04C999" w14:textId="77777777" w:rsidR="00000000" w:rsidRDefault="00DD24A4">
      <w:pPr>
        <w:pStyle w:val="a"/>
        <w:ind w:firstLine="0"/>
        <w:rPr>
          <w:rFonts w:hint="cs"/>
          <w:rtl/>
        </w:rPr>
      </w:pPr>
      <w:r>
        <w:rPr>
          <w:rFonts w:hint="cs"/>
          <w:rtl/>
        </w:rPr>
        <w:tab/>
        <w:t>חבר הכנסת נהרי, אני מבקש ממך לאפשר לה לומר את דבריה. אם אינני טועה, זה נאום הבכורה שלה.</w:t>
      </w:r>
    </w:p>
    <w:p w14:paraId="6BB6F0FC" w14:textId="77777777" w:rsidR="00000000" w:rsidRDefault="00DD24A4">
      <w:pPr>
        <w:pStyle w:val="a"/>
        <w:ind w:firstLine="0"/>
        <w:rPr>
          <w:rFonts w:hint="cs"/>
          <w:rtl/>
        </w:rPr>
      </w:pPr>
    </w:p>
    <w:p w14:paraId="6447DDDE" w14:textId="77777777" w:rsidR="00000000" w:rsidRDefault="00DD24A4">
      <w:pPr>
        <w:pStyle w:val="SpeakerCon"/>
        <w:rPr>
          <w:rtl/>
        </w:rPr>
      </w:pPr>
      <w:bookmarkStart w:id="365" w:name="FS000001025T27_02_2003_22_53_33C"/>
      <w:bookmarkEnd w:id="365"/>
      <w:r>
        <w:rPr>
          <w:rtl/>
        </w:rPr>
        <w:t>גילה גמליאל (הליכוד):</w:t>
      </w:r>
    </w:p>
    <w:p w14:paraId="34178443" w14:textId="77777777" w:rsidR="00000000" w:rsidRDefault="00DD24A4">
      <w:pPr>
        <w:pStyle w:val="a"/>
        <w:rPr>
          <w:rtl/>
        </w:rPr>
      </w:pPr>
    </w:p>
    <w:p w14:paraId="0539C66D" w14:textId="77777777" w:rsidR="00000000" w:rsidRDefault="00DD24A4">
      <w:pPr>
        <w:pStyle w:val="a"/>
        <w:rPr>
          <w:rFonts w:hint="cs"/>
          <w:rtl/>
        </w:rPr>
      </w:pPr>
      <w:r>
        <w:rPr>
          <w:rFonts w:hint="cs"/>
          <w:rtl/>
        </w:rPr>
        <w:t>לא, זה לא נכון.</w:t>
      </w:r>
    </w:p>
    <w:p w14:paraId="147DED09" w14:textId="77777777" w:rsidR="00000000" w:rsidRDefault="00DD24A4">
      <w:pPr>
        <w:pStyle w:val="a"/>
        <w:ind w:firstLine="0"/>
        <w:rPr>
          <w:rFonts w:hint="cs"/>
          <w:rtl/>
        </w:rPr>
      </w:pPr>
    </w:p>
    <w:p w14:paraId="3DFB36E8"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אלי בן-מנחם</w:t>
      </w:r>
      <w:r>
        <w:rPr>
          <w:rFonts w:hint="cs"/>
          <w:rtl/>
        </w:rPr>
        <w:t>:</w:t>
      </w:r>
    </w:p>
    <w:p w14:paraId="69762471" w14:textId="77777777" w:rsidR="00000000" w:rsidRDefault="00DD24A4">
      <w:pPr>
        <w:pStyle w:val="a"/>
        <w:ind w:firstLine="0"/>
        <w:rPr>
          <w:rFonts w:hint="cs"/>
          <w:rtl/>
        </w:rPr>
      </w:pPr>
    </w:p>
    <w:p w14:paraId="7460EBCC" w14:textId="77777777" w:rsidR="00000000" w:rsidRDefault="00DD24A4">
      <w:pPr>
        <w:pStyle w:val="a"/>
        <w:ind w:firstLine="0"/>
        <w:rPr>
          <w:rFonts w:hint="cs"/>
          <w:rtl/>
        </w:rPr>
      </w:pPr>
      <w:r>
        <w:rPr>
          <w:rFonts w:hint="cs"/>
          <w:rtl/>
        </w:rPr>
        <w:tab/>
        <w:t xml:space="preserve">בכל זאת אני מבקש ממך, כהזדהות עם גילה, שתפסיק להפריע לה. מה קרה לך? </w:t>
      </w:r>
    </w:p>
    <w:p w14:paraId="4542EEC4" w14:textId="77777777" w:rsidR="00000000" w:rsidRDefault="00DD24A4">
      <w:pPr>
        <w:pStyle w:val="a"/>
        <w:ind w:firstLine="0"/>
        <w:rPr>
          <w:rFonts w:hint="cs"/>
          <w:rtl/>
        </w:rPr>
      </w:pPr>
    </w:p>
    <w:p w14:paraId="33CEA035" w14:textId="77777777" w:rsidR="00000000" w:rsidRDefault="00DD24A4">
      <w:pPr>
        <w:pStyle w:val="ac"/>
        <w:rPr>
          <w:rtl/>
        </w:rPr>
      </w:pPr>
      <w:r>
        <w:rPr>
          <w:rFonts w:hint="eastAsia"/>
          <w:rtl/>
        </w:rPr>
        <w:t>משולם</w:t>
      </w:r>
      <w:r>
        <w:rPr>
          <w:rtl/>
        </w:rPr>
        <w:t xml:space="preserve"> נהרי (ש"ס):</w:t>
      </w:r>
    </w:p>
    <w:p w14:paraId="18E4E447" w14:textId="77777777" w:rsidR="00000000" w:rsidRDefault="00DD24A4">
      <w:pPr>
        <w:pStyle w:val="a"/>
        <w:rPr>
          <w:rFonts w:hint="cs"/>
          <w:rtl/>
        </w:rPr>
      </w:pPr>
    </w:p>
    <w:p w14:paraId="20163529" w14:textId="77777777" w:rsidR="00000000" w:rsidRDefault="00DD24A4">
      <w:pPr>
        <w:pStyle w:val="a"/>
        <w:rPr>
          <w:rFonts w:hint="cs"/>
          <w:rtl/>
        </w:rPr>
      </w:pPr>
      <w:r>
        <w:rPr>
          <w:rFonts w:hint="cs"/>
          <w:rtl/>
        </w:rPr>
        <w:t>אני</w:t>
      </w:r>
      <w:r>
        <w:rPr>
          <w:rFonts w:hint="cs"/>
          <w:rtl/>
        </w:rPr>
        <w:t xml:space="preserve"> אומר שהתפילה הזאת לא התכוונה לממשלה הזאת.</w:t>
      </w:r>
    </w:p>
    <w:p w14:paraId="0F0236AC" w14:textId="77777777" w:rsidR="00000000" w:rsidRDefault="00DD24A4">
      <w:pPr>
        <w:pStyle w:val="a"/>
        <w:ind w:firstLine="0"/>
        <w:rPr>
          <w:rFonts w:hint="cs"/>
          <w:rtl/>
        </w:rPr>
      </w:pPr>
    </w:p>
    <w:p w14:paraId="62F8109E"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אלי בן-מנחם</w:t>
      </w:r>
      <w:r>
        <w:rPr>
          <w:rFonts w:hint="cs"/>
          <w:rtl/>
        </w:rPr>
        <w:t>:</w:t>
      </w:r>
    </w:p>
    <w:p w14:paraId="61A256B6" w14:textId="77777777" w:rsidR="00000000" w:rsidRDefault="00DD24A4">
      <w:pPr>
        <w:pStyle w:val="a"/>
        <w:ind w:firstLine="0"/>
        <w:rPr>
          <w:rFonts w:hint="cs"/>
          <w:rtl/>
        </w:rPr>
      </w:pPr>
      <w:r>
        <w:rPr>
          <w:rFonts w:hint="cs"/>
          <w:rtl/>
        </w:rPr>
        <w:tab/>
      </w:r>
    </w:p>
    <w:p w14:paraId="2BE571BD" w14:textId="77777777" w:rsidR="00000000" w:rsidRDefault="00DD24A4">
      <w:pPr>
        <w:pStyle w:val="a"/>
        <w:ind w:firstLine="0"/>
        <w:rPr>
          <w:rFonts w:hint="cs"/>
          <w:rtl/>
        </w:rPr>
      </w:pPr>
      <w:r>
        <w:rPr>
          <w:rFonts w:hint="cs"/>
          <w:rtl/>
        </w:rPr>
        <w:tab/>
        <w:t>אני מבקש לאפשר לה לדבר.</w:t>
      </w:r>
    </w:p>
    <w:p w14:paraId="1C492F89" w14:textId="77777777" w:rsidR="00000000" w:rsidRDefault="00DD24A4">
      <w:pPr>
        <w:pStyle w:val="a"/>
        <w:ind w:firstLine="0"/>
        <w:rPr>
          <w:rFonts w:hint="cs"/>
          <w:rtl/>
        </w:rPr>
      </w:pPr>
    </w:p>
    <w:p w14:paraId="3EB1665F" w14:textId="77777777" w:rsidR="00000000" w:rsidRDefault="00DD24A4">
      <w:pPr>
        <w:pStyle w:val="SpeakerCon"/>
        <w:rPr>
          <w:rtl/>
        </w:rPr>
      </w:pPr>
      <w:bookmarkStart w:id="366" w:name="FS000001025T27_02_2003_22_56_00C"/>
      <w:bookmarkEnd w:id="366"/>
      <w:r>
        <w:rPr>
          <w:rtl/>
        </w:rPr>
        <w:t>גילה גמליאל (הליכוד):</w:t>
      </w:r>
    </w:p>
    <w:p w14:paraId="36B12EEB" w14:textId="77777777" w:rsidR="00000000" w:rsidRDefault="00DD24A4">
      <w:pPr>
        <w:pStyle w:val="a"/>
        <w:rPr>
          <w:rtl/>
        </w:rPr>
      </w:pPr>
    </w:p>
    <w:p w14:paraId="4661B022" w14:textId="77777777" w:rsidR="00000000" w:rsidRDefault="00DD24A4">
      <w:pPr>
        <w:pStyle w:val="a"/>
        <w:rPr>
          <w:rFonts w:hint="cs"/>
          <w:rtl/>
        </w:rPr>
      </w:pPr>
      <w:r>
        <w:rPr>
          <w:rFonts w:hint="cs"/>
          <w:rtl/>
        </w:rPr>
        <w:t xml:space="preserve">אני מאחלת שגם אתם תצטרפו לממשלה. </w:t>
      </w:r>
    </w:p>
    <w:p w14:paraId="2CAEDC1F" w14:textId="77777777" w:rsidR="00000000" w:rsidRDefault="00DD24A4">
      <w:pPr>
        <w:pStyle w:val="a"/>
        <w:rPr>
          <w:rFonts w:hint="cs"/>
          <w:rtl/>
        </w:rPr>
      </w:pPr>
    </w:p>
    <w:p w14:paraId="4B3F6DF3" w14:textId="77777777" w:rsidR="00000000" w:rsidRDefault="00DD24A4">
      <w:pPr>
        <w:pStyle w:val="a"/>
        <w:rPr>
          <w:rFonts w:hint="cs"/>
          <w:rtl/>
        </w:rPr>
      </w:pPr>
      <w:r>
        <w:rPr>
          <w:rFonts w:hint="cs"/>
          <w:rtl/>
        </w:rPr>
        <w:t>- - - בחייו הוא עמד במבחנים קשים. דומני כי המבחן הקשה מכולם מצפה לו דווקא עכשיו. אני שותפה לכל המאחלים לו ה</w:t>
      </w:r>
      <w:r>
        <w:rPr>
          <w:rFonts w:hint="cs"/>
          <w:rtl/>
        </w:rPr>
        <w:t xml:space="preserve">צלחה. </w:t>
      </w:r>
    </w:p>
    <w:p w14:paraId="5B69D134" w14:textId="77777777" w:rsidR="00000000" w:rsidRDefault="00DD24A4">
      <w:pPr>
        <w:pStyle w:val="a"/>
        <w:rPr>
          <w:rFonts w:hint="cs"/>
          <w:rtl/>
        </w:rPr>
      </w:pPr>
    </w:p>
    <w:p w14:paraId="058B8E23" w14:textId="77777777" w:rsidR="00000000" w:rsidRDefault="00DD24A4">
      <w:pPr>
        <w:pStyle w:val="a"/>
        <w:rPr>
          <w:rFonts w:hint="cs"/>
          <w:rtl/>
        </w:rPr>
      </w:pPr>
      <w:r>
        <w:rPr>
          <w:rFonts w:hint="cs"/>
          <w:rtl/>
        </w:rPr>
        <w:t xml:space="preserve">הקואליציה שנבנתה מסמלת התחלה של דרך חדשה, דרך של פשרה ואחווה. המפלגות המרכיבות את הממשלה מסמלות בישיבתן יחדיו דרך שתביא למניעת פלגנות בתוכנו ולחיזוק הלכידות החברתית.  אנו זקוקים לשלום מבית, אנו זקוקים לאהבת חינם. </w:t>
      </w:r>
    </w:p>
    <w:p w14:paraId="55D88AD0" w14:textId="77777777" w:rsidR="00000000" w:rsidRDefault="00DD24A4">
      <w:pPr>
        <w:pStyle w:val="a"/>
        <w:rPr>
          <w:rFonts w:hint="cs"/>
          <w:rtl/>
        </w:rPr>
      </w:pPr>
    </w:p>
    <w:p w14:paraId="6F522CF2" w14:textId="77777777" w:rsidR="00000000" w:rsidRDefault="00DD24A4">
      <w:pPr>
        <w:pStyle w:val="a"/>
        <w:rPr>
          <w:rFonts w:hint="cs"/>
          <w:rtl/>
        </w:rPr>
      </w:pPr>
      <w:r>
        <w:rPr>
          <w:rFonts w:hint="cs"/>
          <w:rtl/>
        </w:rPr>
        <w:t>כמי שרואה את עצמה מחויבת לפעול בת</w:t>
      </w:r>
      <w:r>
        <w:rPr>
          <w:rFonts w:hint="cs"/>
          <w:rtl/>
        </w:rPr>
        <w:t>חום מעמד האשה והשוויון בין המינים, אפעל לקידום מעמדן והעצמתן של נשים; אנסה לסייע בידי הממשלה החדשה לקיים את החלטתה בקווי היסוד להבטחת שוויון הזדמנויות בין המינים, לרבות בתחומי התעסוקה והשכר; לעקור מן השורש את תופעת האלימות נגד נשים, לדאוג לשיפור מעמד הנשים</w:t>
      </w:r>
      <w:r>
        <w:rPr>
          <w:rFonts w:hint="cs"/>
          <w:rtl/>
        </w:rPr>
        <w:t xml:space="preserve"> ולייצוג אמיתי של ציבור הנשים בכל מוקדי ההכרעה במדינה.</w:t>
      </w:r>
    </w:p>
    <w:p w14:paraId="3E932285" w14:textId="77777777" w:rsidR="00000000" w:rsidRDefault="00DD24A4">
      <w:pPr>
        <w:pStyle w:val="a"/>
        <w:rPr>
          <w:rFonts w:hint="cs"/>
          <w:rtl/>
        </w:rPr>
      </w:pPr>
    </w:p>
    <w:p w14:paraId="2DA023A8" w14:textId="77777777" w:rsidR="00000000" w:rsidRDefault="00DD24A4">
      <w:pPr>
        <w:pStyle w:val="a"/>
        <w:ind w:firstLine="0"/>
        <w:rPr>
          <w:rFonts w:hint="cs"/>
          <w:rtl/>
        </w:rPr>
      </w:pPr>
      <w:r>
        <w:rPr>
          <w:rFonts w:hint="cs"/>
          <w:rtl/>
        </w:rPr>
        <w:tab/>
        <w:t xml:space="preserve">אני רואה בצער רב כי בהרכב הממשלה החדשה אין בשורה חדשה לנשים, ואף גרוע מכך. גם הפעם תהיינה רק שלוש נשים שרות, ואף לא סגנית אחת של שר. </w:t>
      </w:r>
    </w:p>
    <w:p w14:paraId="7384A79D" w14:textId="77777777" w:rsidR="00000000" w:rsidRDefault="00DD24A4">
      <w:pPr>
        <w:pStyle w:val="a"/>
        <w:ind w:firstLine="0"/>
        <w:rPr>
          <w:rFonts w:hint="cs"/>
          <w:rtl/>
        </w:rPr>
      </w:pPr>
    </w:p>
    <w:p w14:paraId="431F2C18" w14:textId="77777777" w:rsidR="00000000" w:rsidRDefault="00DD24A4">
      <w:pPr>
        <w:pStyle w:val="a"/>
        <w:ind w:firstLine="0"/>
        <w:rPr>
          <w:rFonts w:hint="cs"/>
          <w:rtl/>
        </w:rPr>
      </w:pPr>
      <w:r>
        <w:rPr>
          <w:rFonts w:hint="cs"/>
          <w:rtl/>
        </w:rPr>
        <w:tab/>
        <w:t>אני קוראת לחברות ולחברי הכנסת מכל סיעות הבית לגלות אחריות לאומי</w:t>
      </w:r>
      <w:r>
        <w:rPr>
          <w:rFonts w:hint="cs"/>
          <w:rtl/>
        </w:rPr>
        <w:t xml:space="preserve">ת ולשתף פעולה עם הממשלה בכל התחומים שעליהם יש הסכמה החוצה קווים פוליטיים: חינוך, קידום מעמד האשה, בריאות, מאבק באבטלה ובעוני, יצירת מקומות עבודה, קליטת עלייה, עידוד המחקר, הפיתוח והטכנולוגיה, צמצום הפערים החברתיים, מלחמה בתאונות הדרכים, דאגה לאיכות הסביבה </w:t>
      </w:r>
      <w:r>
        <w:rPr>
          <w:rFonts w:hint="cs"/>
          <w:rtl/>
        </w:rPr>
        <w:t xml:space="preserve">ועוד נושאים רבים וחשובים. </w:t>
      </w:r>
    </w:p>
    <w:p w14:paraId="1DEB6A84" w14:textId="77777777" w:rsidR="00000000" w:rsidRDefault="00DD24A4">
      <w:pPr>
        <w:pStyle w:val="a"/>
        <w:ind w:firstLine="0"/>
        <w:rPr>
          <w:rFonts w:hint="cs"/>
          <w:rtl/>
        </w:rPr>
      </w:pPr>
    </w:p>
    <w:p w14:paraId="6B61FC9A" w14:textId="77777777" w:rsidR="00000000" w:rsidRDefault="00DD24A4">
      <w:pPr>
        <w:pStyle w:val="a"/>
        <w:ind w:firstLine="0"/>
        <w:rPr>
          <w:rFonts w:hint="cs"/>
          <w:rtl/>
        </w:rPr>
      </w:pPr>
      <w:r>
        <w:rPr>
          <w:rFonts w:hint="cs"/>
          <w:rtl/>
        </w:rPr>
        <w:tab/>
        <w:t>המאבקים הפוליטיים הבין-מפלגתיים הם מחלוקת לשם שמים כשהמטרה הסופית היא חברה צודקת, שוויונית ודמוקרטית. עלינו לראות לנגד עינינו את טובת האזרח ואת שגשוגה והצלחתה של מדינת ישראל כמדינה יהודית שבירתה הנצחית ירושלים.</w:t>
      </w:r>
    </w:p>
    <w:p w14:paraId="2924980F" w14:textId="77777777" w:rsidR="00000000" w:rsidRDefault="00DD24A4">
      <w:pPr>
        <w:pStyle w:val="a"/>
        <w:ind w:firstLine="0"/>
        <w:rPr>
          <w:rFonts w:hint="cs"/>
          <w:rtl/>
        </w:rPr>
      </w:pPr>
    </w:p>
    <w:p w14:paraId="7BEA3184" w14:textId="77777777" w:rsidR="00000000" w:rsidRDefault="00DD24A4">
      <w:pPr>
        <w:pStyle w:val="a"/>
        <w:ind w:firstLine="0"/>
        <w:rPr>
          <w:rFonts w:hint="cs"/>
          <w:rtl/>
        </w:rPr>
      </w:pPr>
      <w:r>
        <w:rPr>
          <w:rFonts w:hint="cs"/>
          <w:rtl/>
        </w:rPr>
        <w:tab/>
        <w:t>בשעה קשה זו של</w:t>
      </w:r>
      <w:r>
        <w:rPr>
          <w:rFonts w:hint="cs"/>
          <w:rtl/>
        </w:rPr>
        <w:t xml:space="preserve"> מצוקה חברתית וכלכלית ואיום ביטחוני, על כל סיעות הבית לפעול לגישור על הפערים והמחלוקות: לשמור על הסכמה רחבה בין דתיים לחילונים; לפעול להבטחת שוויון הזדמנויות בחינוך לכול, כדי לצמצם פערים ההולכים ונפערים, לצערנו, בחברה בישראל; לדאוג לשיפור המצב הכלכלי ואיכו</w:t>
      </w:r>
      <w:r>
        <w:rPr>
          <w:rFonts w:hint="cs"/>
          <w:rtl/>
        </w:rPr>
        <w:t>ת החיים של מעמד הביניים, תושבי עיירות הפיתוח, שכונות ואזורי מצוקה.</w:t>
      </w:r>
    </w:p>
    <w:p w14:paraId="627A8C63" w14:textId="77777777" w:rsidR="00000000" w:rsidRDefault="00DD24A4">
      <w:pPr>
        <w:pStyle w:val="a"/>
        <w:ind w:firstLine="0"/>
        <w:rPr>
          <w:rFonts w:hint="cs"/>
          <w:rtl/>
        </w:rPr>
      </w:pPr>
    </w:p>
    <w:p w14:paraId="1268A07D" w14:textId="77777777" w:rsidR="00000000" w:rsidRDefault="00DD24A4">
      <w:pPr>
        <w:pStyle w:val="a"/>
        <w:ind w:firstLine="0"/>
        <w:rPr>
          <w:rFonts w:hint="cs"/>
          <w:rtl/>
        </w:rPr>
      </w:pPr>
      <w:r>
        <w:rPr>
          <w:rFonts w:hint="cs"/>
          <w:rtl/>
        </w:rPr>
        <w:tab/>
        <w:t>אני מאחלת לראש הממשלה ולממשלה העומדת על מפתן תקופה חדשה, שתקופת כהונה זו תעמוד בסימן השכנת שלום בינינו לבין שכנינו, אך בראש ובראשונה בינינו לבין עצמנו. תודה רבה.</w:t>
      </w:r>
    </w:p>
    <w:p w14:paraId="52E18BD0" w14:textId="77777777" w:rsidR="00000000" w:rsidRDefault="00DD24A4">
      <w:pPr>
        <w:pStyle w:val="a"/>
        <w:ind w:firstLine="0"/>
        <w:rPr>
          <w:rFonts w:hint="cs"/>
          <w:rtl/>
        </w:rPr>
      </w:pPr>
    </w:p>
    <w:p w14:paraId="31BD9171" w14:textId="77777777" w:rsidR="00000000" w:rsidRDefault="00DD24A4">
      <w:pPr>
        <w:pStyle w:val="a"/>
        <w:ind w:firstLine="0"/>
        <w:rPr>
          <w:rFonts w:hint="cs"/>
          <w:rtl/>
        </w:rPr>
      </w:pPr>
      <w:r>
        <w:rPr>
          <w:rFonts w:hint="cs"/>
          <w:b/>
          <w:bCs/>
          <w:u w:val="single"/>
          <w:rtl/>
        </w:rPr>
        <w:t>היו</w:t>
      </w:r>
      <w:r>
        <w:rPr>
          <w:b/>
          <w:bCs/>
          <w:u w:val="single"/>
          <w:rtl/>
        </w:rPr>
        <w:t>"</w:t>
      </w:r>
      <w:r>
        <w:rPr>
          <w:rFonts w:hint="cs"/>
          <w:b/>
          <w:bCs/>
          <w:u w:val="single"/>
          <w:rtl/>
        </w:rPr>
        <w:t>ר אלי בן-מנחם</w:t>
      </w:r>
      <w:r>
        <w:rPr>
          <w:rFonts w:hint="cs"/>
          <w:rtl/>
        </w:rPr>
        <w:t>:</w:t>
      </w:r>
    </w:p>
    <w:p w14:paraId="50815E96" w14:textId="77777777" w:rsidR="00000000" w:rsidRDefault="00DD24A4">
      <w:pPr>
        <w:pStyle w:val="a"/>
        <w:ind w:firstLine="0"/>
        <w:rPr>
          <w:rFonts w:hint="cs"/>
          <w:rtl/>
        </w:rPr>
      </w:pPr>
    </w:p>
    <w:p w14:paraId="0E1685B9" w14:textId="77777777" w:rsidR="00000000" w:rsidRDefault="00DD24A4">
      <w:pPr>
        <w:pStyle w:val="a"/>
        <w:ind w:firstLine="0"/>
        <w:rPr>
          <w:rFonts w:hint="cs"/>
          <w:rtl/>
        </w:rPr>
      </w:pPr>
      <w:r>
        <w:rPr>
          <w:rFonts w:hint="cs"/>
          <w:rtl/>
        </w:rPr>
        <w:tab/>
        <w:t>תוד</w:t>
      </w:r>
      <w:r>
        <w:rPr>
          <w:rFonts w:hint="cs"/>
          <w:rtl/>
        </w:rPr>
        <w:t>ה רבה לחברת הכנסת גילה גמליאל. אני מאחל לך הצלחה בתפקידך החדש כחברת הכנסת. שמעתי היום פה חברי כנסת חדשים, ואני גאה על כך שיש ייצוג גדול יותר ללובי החברתי בכנסת. שמעתי את כחלון ואת גילה ואני מבקש שכולנו נהיה עקביים בנושאים החברתיים האלה, כי אנחנו צריכים לוב</w:t>
      </w:r>
      <w:r>
        <w:rPr>
          <w:rFonts w:hint="cs"/>
          <w:rtl/>
        </w:rPr>
        <w:t>י חזק בכנסת, משום שיש מספיק בעיות בעם ישראל, ואני גם מאחל לראש הממשלה שיצליח בתפקיד שלו.</w:t>
      </w:r>
    </w:p>
    <w:p w14:paraId="1114CCE5" w14:textId="77777777" w:rsidR="00000000" w:rsidRDefault="00DD24A4">
      <w:pPr>
        <w:pStyle w:val="a"/>
        <w:ind w:firstLine="0"/>
        <w:rPr>
          <w:rFonts w:hint="cs"/>
          <w:rtl/>
        </w:rPr>
      </w:pPr>
    </w:p>
    <w:p w14:paraId="660539FE" w14:textId="77777777" w:rsidR="00000000" w:rsidRDefault="00DD24A4">
      <w:pPr>
        <w:pStyle w:val="a"/>
        <w:ind w:firstLine="0"/>
        <w:rPr>
          <w:rFonts w:hint="cs"/>
          <w:rtl/>
        </w:rPr>
      </w:pPr>
      <w:r>
        <w:rPr>
          <w:rFonts w:hint="cs"/>
          <w:rtl/>
        </w:rPr>
        <w:tab/>
        <w:t>אני מזמין את חברת הכנסת גילה פינקלשטיין. בבקשה.</w:t>
      </w:r>
    </w:p>
    <w:p w14:paraId="718EA614" w14:textId="77777777" w:rsidR="00000000" w:rsidRDefault="00DD24A4">
      <w:pPr>
        <w:pStyle w:val="a"/>
        <w:ind w:firstLine="0"/>
        <w:rPr>
          <w:rFonts w:hint="cs"/>
          <w:rtl/>
        </w:rPr>
      </w:pPr>
    </w:p>
    <w:p w14:paraId="0886412F" w14:textId="77777777" w:rsidR="00000000" w:rsidRDefault="00DD24A4">
      <w:pPr>
        <w:pStyle w:val="Speaker"/>
        <w:rPr>
          <w:rtl/>
        </w:rPr>
      </w:pPr>
      <w:bookmarkStart w:id="367" w:name="FS000001059T27_02_2003_23_11_08"/>
      <w:bookmarkEnd w:id="367"/>
      <w:r>
        <w:rPr>
          <w:rFonts w:hint="eastAsia"/>
          <w:rtl/>
        </w:rPr>
        <w:t>גילה</w:t>
      </w:r>
      <w:r>
        <w:rPr>
          <w:rtl/>
        </w:rPr>
        <w:t xml:space="preserve"> פינקלשטיין (מפד"ל):</w:t>
      </w:r>
    </w:p>
    <w:p w14:paraId="217F5B8D" w14:textId="77777777" w:rsidR="00000000" w:rsidRDefault="00DD24A4">
      <w:pPr>
        <w:pStyle w:val="a"/>
        <w:rPr>
          <w:rFonts w:hint="cs"/>
          <w:rtl/>
        </w:rPr>
      </w:pPr>
    </w:p>
    <w:p w14:paraId="2DE801E5" w14:textId="77777777" w:rsidR="00000000" w:rsidRDefault="00DD24A4">
      <w:pPr>
        <w:pStyle w:val="a"/>
        <w:rPr>
          <w:rFonts w:hint="cs"/>
          <w:rtl/>
        </w:rPr>
      </w:pPr>
      <w:r>
        <w:rPr>
          <w:rFonts w:hint="cs"/>
          <w:rtl/>
        </w:rPr>
        <w:t xml:space="preserve">אדוני היושב-ראש, כנסת נכבדה, אני נרגשת. שני חברי  שנאמו אחרונים, מיכאל רצון  וגילה גמליאל </w:t>
      </w:r>
      <w:r>
        <w:rPr>
          <w:rtl/>
        </w:rPr>
        <w:t>–</w:t>
      </w:r>
      <w:r>
        <w:rPr>
          <w:rFonts w:hint="cs"/>
          <w:rtl/>
        </w:rPr>
        <w:t xml:space="preserve"> מיכאל רצון הזכיר בדבריו דבר תורה, פרשת השבוע, חבש כיפה, הכניס את רוח היהדות, אהבה ליהדות; גילה גמליאל נכנסת לכל חדר, מנשקת את המזוזה, התחילה כאן בתפילה. בואו נכניס רוח חדשה לכנסת, לבית-המחוקקים. באים בני נוער להסתכל עלינו. כמה חשוב שניראה כנסת נכבדת, אוה</w:t>
      </w:r>
      <w:r>
        <w:rPr>
          <w:rFonts w:hint="cs"/>
          <w:rtl/>
        </w:rPr>
        <w:t>בת יהדות.</w:t>
      </w:r>
    </w:p>
    <w:p w14:paraId="389D8795" w14:textId="77777777" w:rsidR="00000000" w:rsidRDefault="00DD24A4">
      <w:pPr>
        <w:pStyle w:val="a"/>
        <w:ind w:firstLine="0"/>
        <w:rPr>
          <w:rFonts w:hint="cs"/>
          <w:rtl/>
        </w:rPr>
      </w:pPr>
    </w:p>
    <w:p w14:paraId="0E672D5B" w14:textId="77777777" w:rsidR="00000000" w:rsidRDefault="00DD24A4">
      <w:pPr>
        <w:pStyle w:val="ac"/>
        <w:rPr>
          <w:rtl/>
        </w:rPr>
      </w:pPr>
      <w:r>
        <w:rPr>
          <w:rFonts w:hint="eastAsia"/>
          <w:rtl/>
        </w:rPr>
        <w:t>טלב</w:t>
      </w:r>
      <w:r>
        <w:rPr>
          <w:rtl/>
        </w:rPr>
        <w:t xml:space="preserve"> אלסאנע (רע"ם):</w:t>
      </w:r>
    </w:p>
    <w:p w14:paraId="2743C7D0" w14:textId="77777777" w:rsidR="00000000" w:rsidRDefault="00DD24A4">
      <w:pPr>
        <w:pStyle w:val="a"/>
        <w:rPr>
          <w:rFonts w:hint="cs"/>
          <w:rtl/>
        </w:rPr>
      </w:pPr>
    </w:p>
    <w:p w14:paraId="6E55428A" w14:textId="77777777" w:rsidR="00000000" w:rsidRDefault="00DD24A4">
      <w:pPr>
        <w:pStyle w:val="a"/>
        <w:rPr>
          <w:rFonts w:hint="cs"/>
          <w:rtl/>
        </w:rPr>
      </w:pPr>
      <w:r>
        <w:rPr>
          <w:rFonts w:hint="cs"/>
          <w:rtl/>
        </w:rPr>
        <w:t xml:space="preserve">כולם ש"סניקים. </w:t>
      </w:r>
    </w:p>
    <w:p w14:paraId="57E68904" w14:textId="77777777" w:rsidR="00000000" w:rsidRDefault="00DD24A4">
      <w:pPr>
        <w:pStyle w:val="a"/>
        <w:ind w:firstLine="0"/>
        <w:rPr>
          <w:rFonts w:hint="cs"/>
          <w:rtl/>
        </w:rPr>
      </w:pPr>
    </w:p>
    <w:p w14:paraId="4223330C" w14:textId="77777777" w:rsidR="00000000" w:rsidRDefault="00DD24A4">
      <w:pPr>
        <w:pStyle w:val="SpeakerCon"/>
        <w:rPr>
          <w:rtl/>
        </w:rPr>
      </w:pPr>
      <w:bookmarkStart w:id="368" w:name="FS000001059T27_02_2003_23_15_06C"/>
      <w:bookmarkEnd w:id="368"/>
      <w:r>
        <w:rPr>
          <w:rtl/>
        </w:rPr>
        <w:t>גילה פינקלשטיין (מפד"ל):</w:t>
      </w:r>
    </w:p>
    <w:p w14:paraId="5B6A2FF8" w14:textId="77777777" w:rsidR="00000000" w:rsidRDefault="00DD24A4">
      <w:pPr>
        <w:pStyle w:val="a"/>
        <w:rPr>
          <w:rtl/>
        </w:rPr>
      </w:pPr>
    </w:p>
    <w:p w14:paraId="13BF2A6B" w14:textId="77777777" w:rsidR="00000000" w:rsidRDefault="00DD24A4">
      <w:pPr>
        <w:pStyle w:val="a"/>
        <w:ind w:firstLine="0"/>
        <w:rPr>
          <w:rFonts w:hint="cs"/>
          <w:rtl/>
        </w:rPr>
      </w:pPr>
      <w:r>
        <w:rPr>
          <w:rFonts w:hint="cs"/>
          <w:rtl/>
        </w:rPr>
        <w:tab/>
        <w:t>אכן התרגשתי לשמוע את שני חברי שנאמו אחרונים שמכניסים את הנימה של אהבה ליהדות, וזאת הדרך החדשה, של פרגון זה לזה, בלי השמצות. כמה לא נעים לנו החדשים לשמוע את כל ההשמצות. אנחנו רוצים ל</w:t>
      </w:r>
      <w:r>
        <w:rPr>
          <w:rFonts w:hint="cs"/>
          <w:rtl/>
        </w:rPr>
        <w:t xml:space="preserve">הכניס רוח חדשה לכנסת, רוח של יהדות, אהבה, פרגון. </w:t>
      </w:r>
    </w:p>
    <w:p w14:paraId="27CAFEE0" w14:textId="77777777" w:rsidR="00000000" w:rsidRDefault="00DD24A4">
      <w:pPr>
        <w:pStyle w:val="a"/>
        <w:ind w:firstLine="0"/>
        <w:rPr>
          <w:rFonts w:hint="cs"/>
          <w:rtl/>
        </w:rPr>
      </w:pPr>
    </w:p>
    <w:p w14:paraId="31A08D1A" w14:textId="77777777" w:rsidR="00000000" w:rsidRDefault="00DD24A4">
      <w:pPr>
        <w:pStyle w:val="a"/>
        <w:ind w:firstLine="0"/>
        <w:rPr>
          <w:rFonts w:hint="cs"/>
          <w:rtl/>
        </w:rPr>
      </w:pPr>
      <w:r>
        <w:rPr>
          <w:rFonts w:hint="cs"/>
          <w:rtl/>
        </w:rPr>
        <w:tab/>
        <w:t>אנחנו, המפד"ל, רוצים להרים שוב אותו דגל של גשר וקשר בין כל חלקי העם. אז מה אם מפלגה זאת היתה קודם בקואליציה ועכשיו היא לא נמצאת בה? מה קרה? אז עכשיו אנחנו בקואליציה. צריך לדאוג שהממשלה תצליח ותהיה יציבה ו</w:t>
      </w:r>
      <w:r>
        <w:rPr>
          <w:rFonts w:hint="cs"/>
          <w:rtl/>
        </w:rPr>
        <w:t>תחזיק מעמד. האזרח הפשוט לא יכול לסבול שכל שנתיים יש בחירות. הוא לא אשם שאנשים לא רוצים לאבד שררה וכבוד.</w:t>
      </w:r>
    </w:p>
    <w:p w14:paraId="7751DAFC" w14:textId="77777777" w:rsidR="00000000" w:rsidRDefault="00DD24A4">
      <w:pPr>
        <w:pStyle w:val="a"/>
        <w:ind w:firstLine="0"/>
        <w:rPr>
          <w:rFonts w:hint="cs"/>
          <w:rtl/>
        </w:rPr>
      </w:pPr>
    </w:p>
    <w:p w14:paraId="1A4AECC3" w14:textId="77777777" w:rsidR="00000000" w:rsidRDefault="00DD24A4">
      <w:pPr>
        <w:pStyle w:val="a"/>
        <w:ind w:firstLine="0"/>
        <w:rPr>
          <w:rFonts w:hint="cs"/>
          <w:rtl/>
        </w:rPr>
      </w:pPr>
      <w:r>
        <w:rPr>
          <w:rFonts w:hint="cs"/>
          <w:rtl/>
        </w:rPr>
        <w:tab/>
        <w:t xml:space="preserve">אני מברכת את הממשלה החדשה, את העומד בראשה, אריאל שרון, ואת שריו, על היכולת ועל התעוזה להגיע להסכמות בין חלקים מגוונים </w:t>
      </w:r>
      <w:r>
        <w:rPr>
          <w:rtl/>
        </w:rPr>
        <w:t>–</w:t>
      </w:r>
      <w:r>
        <w:rPr>
          <w:rFonts w:hint="cs"/>
          <w:rtl/>
        </w:rPr>
        <w:t xml:space="preserve"> ולעתים שונים </w:t>
      </w:r>
      <w:r>
        <w:rPr>
          <w:rtl/>
        </w:rPr>
        <w:t>–</w:t>
      </w:r>
      <w:r>
        <w:rPr>
          <w:rFonts w:hint="cs"/>
          <w:rtl/>
        </w:rPr>
        <w:t xml:space="preserve"> בעם, ומתוכם ליצ</w:t>
      </w:r>
      <w:r>
        <w:rPr>
          <w:rFonts w:hint="cs"/>
          <w:rtl/>
        </w:rPr>
        <w:t xml:space="preserve">ור קואליציה שכולנו מאחלים לה יציבות ואריכות ימים. </w:t>
      </w:r>
    </w:p>
    <w:p w14:paraId="4769A804" w14:textId="77777777" w:rsidR="00000000" w:rsidRDefault="00DD24A4">
      <w:pPr>
        <w:pStyle w:val="a"/>
        <w:ind w:firstLine="0"/>
        <w:rPr>
          <w:rFonts w:hint="cs"/>
          <w:rtl/>
        </w:rPr>
      </w:pPr>
    </w:p>
    <w:p w14:paraId="3B5F7D9E" w14:textId="77777777" w:rsidR="00000000" w:rsidRDefault="00DD24A4">
      <w:pPr>
        <w:pStyle w:val="a"/>
        <w:ind w:firstLine="0"/>
        <w:rPr>
          <w:rFonts w:hint="cs"/>
          <w:rtl/>
        </w:rPr>
      </w:pPr>
      <w:r>
        <w:rPr>
          <w:rFonts w:hint="cs"/>
          <w:rtl/>
        </w:rPr>
        <w:tab/>
        <w:t xml:space="preserve">אני מבקשת לעמוד בזמן הקצר שלרשותי על ההבנות ועל ההישגים במשא-ומתן שנוהל בימים האחרונים בין המפד"ל לחבריה לקואליציה. המהפכה הגדולה והחשובה, ואם יורשה לי להוסיף </w:t>
      </w:r>
      <w:r>
        <w:rPr>
          <w:rtl/>
        </w:rPr>
        <w:t>–</w:t>
      </w:r>
      <w:r>
        <w:rPr>
          <w:rFonts w:hint="cs"/>
          <w:rtl/>
        </w:rPr>
        <w:t xml:space="preserve"> גם המיוחלת </w:t>
      </w:r>
      <w:r>
        <w:rPr>
          <w:rtl/>
        </w:rPr>
        <w:t>–</w:t>
      </w:r>
      <w:r>
        <w:rPr>
          <w:rFonts w:hint="cs"/>
          <w:rtl/>
        </w:rPr>
        <w:t xml:space="preserve"> היא ללא ספק בנושא דת ומדינה. </w:t>
      </w:r>
      <w:r>
        <w:rPr>
          <w:rFonts w:hint="cs"/>
          <w:rtl/>
        </w:rPr>
        <w:t xml:space="preserve">ההסכמה כי ימונה צוות מומחים לקראת מעבר לשבוע עבודה שבו יום ראשון יהיה יום מנוחה, מאפשרת לראשונה את הקטנת אחד ממוקדי החיכוך המשמעותיים בין דתיים ושאינם דתיים כמעט לאורך כל שנות המדינה. שינוי כזה יאפשר יום מנוחה חלופי, שבו יתקיים מסחר בלי לפגוע בקדושת השבת, </w:t>
      </w:r>
      <w:r>
        <w:rPr>
          <w:rFonts w:hint="cs"/>
          <w:rtl/>
        </w:rPr>
        <w:t xml:space="preserve">היקרה כל כך לרבים מאתנו. </w:t>
      </w:r>
    </w:p>
    <w:p w14:paraId="5962D9E8" w14:textId="77777777" w:rsidR="00000000" w:rsidRDefault="00DD24A4">
      <w:pPr>
        <w:pStyle w:val="a"/>
        <w:ind w:firstLine="0"/>
        <w:rPr>
          <w:rFonts w:hint="cs"/>
          <w:rtl/>
        </w:rPr>
      </w:pPr>
    </w:p>
    <w:p w14:paraId="404E8C5F" w14:textId="77777777" w:rsidR="00000000" w:rsidRDefault="00DD24A4">
      <w:pPr>
        <w:pStyle w:val="a"/>
        <w:ind w:firstLine="0"/>
        <w:rPr>
          <w:rFonts w:hint="cs"/>
          <w:rtl/>
        </w:rPr>
      </w:pPr>
      <w:r>
        <w:rPr>
          <w:rFonts w:hint="cs"/>
          <w:rtl/>
        </w:rPr>
        <w:tab/>
        <w:t xml:space="preserve">גם ההסכמות האחרות הושגו במאמץ לא מבוטל ובאומץ ציבורי ראוי לשבח, וכלשון ההסכם: הסכם זה הינו פרי פשרות וויתורים הדדיים והושג מתוך רצון לנסות לגשר בין חלקי האוכלוסייה ולהקל על עבודת הממשלה, שתיעשה בהרמוניה ובשיתוף. </w:t>
      </w:r>
    </w:p>
    <w:p w14:paraId="206BF25A" w14:textId="77777777" w:rsidR="00000000" w:rsidRDefault="00DD24A4">
      <w:pPr>
        <w:pStyle w:val="a"/>
        <w:ind w:firstLine="0"/>
        <w:rPr>
          <w:rFonts w:hint="cs"/>
          <w:rtl/>
        </w:rPr>
      </w:pPr>
    </w:p>
    <w:p w14:paraId="683D385D" w14:textId="77777777" w:rsidR="00000000" w:rsidRDefault="00DD24A4">
      <w:pPr>
        <w:pStyle w:val="ac"/>
        <w:rPr>
          <w:rtl/>
        </w:rPr>
      </w:pPr>
      <w:r>
        <w:rPr>
          <w:rFonts w:hint="eastAsia"/>
          <w:rtl/>
        </w:rPr>
        <w:t>משולם</w:t>
      </w:r>
      <w:r>
        <w:rPr>
          <w:rtl/>
        </w:rPr>
        <w:t xml:space="preserve"> נהרי (ש"</w:t>
      </w:r>
      <w:r>
        <w:rPr>
          <w:rtl/>
        </w:rPr>
        <w:t>ס):</w:t>
      </w:r>
    </w:p>
    <w:p w14:paraId="0FA8478B" w14:textId="77777777" w:rsidR="00000000" w:rsidRDefault="00DD24A4">
      <w:pPr>
        <w:pStyle w:val="a"/>
        <w:rPr>
          <w:rFonts w:hint="cs"/>
          <w:rtl/>
        </w:rPr>
      </w:pPr>
    </w:p>
    <w:p w14:paraId="45CD475C" w14:textId="77777777" w:rsidR="00000000" w:rsidRDefault="00DD24A4">
      <w:pPr>
        <w:pStyle w:val="a"/>
        <w:rPr>
          <w:rFonts w:hint="cs"/>
          <w:rtl/>
        </w:rPr>
      </w:pPr>
      <w:r>
        <w:rPr>
          <w:rFonts w:hint="cs"/>
          <w:rtl/>
        </w:rPr>
        <w:t xml:space="preserve">קיבלתם את ברכת הרבנים שלכם? </w:t>
      </w:r>
    </w:p>
    <w:p w14:paraId="6F37602C" w14:textId="77777777" w:rsidR="00000000" w:rsidRDefault="00DD24A4">
      <w:pPr>
        <w:pStyle w:val="a"/>
        <w:ind w:firstLine="0"/>
        <w:rPr>
          <w:rFonts w:hint="cs"/>
          <w:rtl/>
        </w:rPr>
      </w:pPr>
    </w:p>
    <w:p w14:paraId="3A716A53" w14:textId="77777777" w:rsidR="00000000" w:rsidRDefault="00DD24A4">
      <w:pPr>
        <w:pStyle w:val="ad"/>
        <w:rPr>
          <w:rtl/>
        </w:rPr>
      </w:pPr>
      <w:r>
        <w:rPr>
          <w:rtl/>
        </w:rPr>
        <w:t>היו"ר ראובן ריבלין:</w:t>
      </w:r>
    </w:p>
    <w:p w14:paraId="2C08D330" w14:textId="77777777" w:rsidR="00000000" w:rsidRDefault="00DD24A4">
      <w:pPr>
        <w:pStyle w:val="a"/>
        <w:rPr>
          <w:rtl/>
        </w:rPr>
      </w:pPr>
    </w:p>
    <w:p w14:paraId="699A9487" w14:textId="77777777" w:rsidR="00000000" w:rsidRDefault="00DD24A4">
      <w:pPr>
        <w:pStyle w:val="a"/>
        <w:rPr>
          <w:rFonts w:hint="cs"/>
          <w:rtl/>
        </w:rPr>
      </w:pPr>
      <w:r>
        <w:rPr>
          <w:rFonts w:hint="cs"/>
          <w:rtl/>
        </w:rPr>
        <w:t>סגן השר נהרי, אתה עדיין בממשלה, תתנהג כראוי.</w:t>
      </w:r>
    </w:p>
    <w:p w14:paraId="6A40F2CE" w14:textId="77777777" w:rsidR="00000000" w:rsidRDefault="00DD24A4">
      <w:pPr>
        <w:pStyle w:val="a"/>
        <w:ind w:firstLine="0"/>
        <w:rPr>
          <w:rFonts w:hint="cs"/>
          <w:rtl/>
        </w:rPr>
      </w:pPr>
    </w:p>
    <w:p w14:paraId="58AFBB07" w14:textId="77777777" w:rsidR="00000000" w:rsidRDefault="00DD24A4">
      <w:pPr>
        <w:pStyle w:val="SpeakerCon"/>
        <w:rPr>
          <w:rtl/>
        </w:rPr>
      </w:pPr>
      <w:bookmarkStart w:id="369" w:name="FS000001059T27_02_2003_22_51_19C"/>
      <w:bookmarkEnd w:id="369"/>
      <w:r>
        <w:rPr>
          <w:rtl/>
        </w:rPr>
        <w:t>גילה פינקלשטיין (מפד"ל):</w:t>
      </w:r>
    </w:p>
    <w:p w14:paraId="68A6CE7D" w14:textId="77777777" w:rsidR="00000000" w:rsidRDefault="00DD24A4">
      <w:pPr>
        <w:pStyle w:val="a"/>
        <w:rPr>
          <w:rtl/>
        </w:rPr>
      </w:pPr>
    </w:p>
    <w:p w14:paraId="624C6E2B" w14:textId="77777777" w:rsidR="00000000" w:rsidRDefault="00DD24A4">
      <w:pPr>
        <w:pStyle w:val="a"/>
        <w:rPr>
          <w:rFonts w:hint="cs"/>
          <w:rtl/>
        </w:rPr>
      </w:pPr>
      <w:r>
        <w:rPr>
          <w:rFonts w:hint="cs"/>
          <w:rtl/>
        </w:rPr>
        <w:t xml:space="preserve">המפד"ל אף פעם לא עשתה משהו נגד ההלכה, אף פעם לא תעשה שום דבר נגד ההלכה. </w:t>
      </w:r>
    </w:p>
    <w:p w14:paraId="292B62E1" w14:textId="77777777" w:rsidR="00000000" w:rsidRDefault="00DD24A4">
      <w:pPr>
        <w:pStyle w:val="a"/>
        <w:ind w:firstLine="0"/>
        <w:rPr>
          <w:rFonts w:hint="cs"/>
          <w:rtl/>
        </w:rPr>
      </w:pPr>
    </w:p>
    <w:p w14:paraId="007D23DD" w14:textId="77777777" w:rsidR="00000000" w:rsidRDefault="00DD24A4">
      <w:pPr>
        <w:pStyle w:val="ac"/>
        <w:rPr>
          <w:rtl/>
        </w:rPr>
      </w:pPr>
      <w:r>
        <w:rPr>
          <w:rFonts w:hint="eastAsia"/>
          <w:rtl/>
        </w:rPr>
        <w:t>משולם</w:t>
      </w:r>
      <w:r>
        <w:rPr>
          <w:rtl/>
        </w:rPr>
        <w:t xml:space="preserve"> נהרי (ש"ס):</w:t>
      </w:r>
    </w:p>
    <w:p w14:paraId="5BD58BC2" w14:textId="77777777" w:rsidR="00000000" w:rsidRDefault="00DD24A4">
      <w:pPr>
        <w:pStyle w:val="a"/>
        <w:rPr>
          <w:rFonts w:hint="cs"/>
          <w:rtl/>
        </w:rPr>
      </w:pPr>
    </w:p>
    <w:p w14:paraId="2A5F6D57" w14:textId="77777777" w:rsidR="00000000" w:rsidRDefault="00DD24A4">
      <w:pPr>
        <w:pStyle w:val="a"/>
        <w:rPr>
          <w:rFonts w:hint="cs"/>
          <w:rtl/>
        </w:rPr>
      </w:pPr>
      <w:r>
        <w:rPr>
          <w:rFonts w:hint="cs"/>
          <w:rtl/>
        </w:rPr>
        <w:t>השאלה היא, האם הרבנים שלהם הסכימו?</w:t>
      </w:r>
    </w:p>
    <w:p w14:paraId="29F27C12" w14:textId="77777777" w:rsidR="00000000" w:rsidRDefault="00DD24A4">
      <w:pPr>
        <w:pStyle w:val="a"/>
        <w:ind w:firstLine="0"/>
        <w:rPr>
          <w:rFonts w:hint="cs"/>
          <w:rtl/>
        </w:rPr>
      </w:pPr>
    </w:p>
    <w:p w14:paraId="568E93BB" w14:textId="77777777" w:rsidR="00000000" w:rsidRDefault="00DD24A4">
      <w:pPr>
        <w:pStyle w:val="SpeakerCon"/>
        <w:rPr>
          <w:rtl/>
        </w:rPr>
      </w:pPr>
      <w:bookmarkStart w:id="370" w:name="FS000001059T27_02_2003_22_51_54C"/>
      <w:bookmarkEnd w:id="370"/>
      <w:r>
        <w:rPr>
          <w:rtl/>
        </w:rPr>
        <w:t>גילה פינקלשטיין (מפד"ל):</w:t>
      </w:r>
    </w:p>
    <w:p w14:paraId="36C65AEE" w14:textId="77777777" w:rsidR="00000000" w:rsidRDefault="00DD24A4">
      <w:pPr>
        <w:pStyle w:val="a"/>
        <w:rPr>
          <w:rtl/>
        </w:rPr>
      </w:pPr>
    </w:p>
    <w:p w14:paraId="729B28CF" w14:textId="77777777" w:rsidR="00000000" w:rsidRDefault="00DD24A4">
      <w:pPr>
        <w:pStyle w:val="a"/>
        <w:rPr>
          <w:rFonts w:hint="cs"/>
          <w:rtl/>
        </w:rPr>
      </w:pPr>
      <w:r>
        <w:rPr>
          <w:rFonts w:hint="cs"/>
          <w:rtl/>
        </w:rPr>
        <w:t xml:space="preserve">הכול ייעשה בהסכמת הרבנים. </w:t>
      </w:r>
    </w:p>
    <w:p w14:paraId="457990EC" w14:textId="77777777" w:rsidR="00000000" w:rsidRDefault="00DD24A4">
      <w:pPr>
        <w:pStyle w:val="a"/>
        <w:rPr>
          <w:rFonts w:hint="cs"/>
          <w:rtl/>
        </w:rPr>
      </w:pPr>
    </w:p>
    <w:p w14:paraId="63B99429" w14:textId="77777777" w:rsidR="00000000" w:rsidRDefault="00DD24A4">
      <w:pPr>
        <w:pStyle w:val="a"/>
        <w:rPr>
          <w:rFonts w:hint="cs"/>
          <w:rtl/>
        </w:rPr>
      </w:pPr>
      <w:r>
        <w:rPr>
          <w:rFonts w:hint="cs"/>
          <w:rtl/>
        </w:rPr>
        <w:t>כידוע, המפד"ל חפצה בתיק החינוך, באשר הנושא קרוב ללבה. אולם בתוקף הנסיבות התקבלה שורת הסכמות בתחום זה. אנו רואים בשורת ההסכמות הישג נכבד וכן הבטחה שלא תהיה פגיעה בחינוך הממלכתי-דתי. לא ייסגר בית-ספר ממל</w:t>
      </w:r>
      <w:r>
        <w:rPr>
          <w:rFonts w:hint="cs"/>
          <w:rtl/>
        </w:rPr>
        <w:t xml:space="preserve">כתי-דתי אם הוא יחיד ביישוב. יבוטל קיצוץ של 630 תקנים של בנות השירות הלאומי. אלה הישגים שעל כל חלקי האוכלוסייה להתברך בהם, נוכח תרומתו הסגולית של הציבור הדתי-לאומי לחברה בישראל. </w:t>
      </w:r>
    </w:p>
    <w:p w14:paraId="6175CE59" w14:textId="77777777" w:rsidR="00000000" w:rsidRDefault="00DD24A4">
      <w:pPr>
        <w:pStyle w:val="a"/>
        <w:rPr>
          <w:rFonts w:hint="cs"/>
          <w:rtl/>
        </w:rPr>
      </w:pPr>
      <w:r>
        <w:rPr>
          <w:rtl/>
        </w:rPr>
        <w:br w:type="page"/>
      </w:r>
    </w:p>
    <w:p w14:paraId="7F7A03EB" w14:textId="77777777" w:rsidR="00000000" w:rsidRDefault="00DD24A4">
      <w:pPr>
        <w:pStyle w:val="a"/>
        <w:rPr>
          <w:rFonts w:hint="cs"/>
          <w:rtl/>
        </w:rPr>
      </w:pPr>
      <w:r>
        <w:rPr>
          <w:rFonts w:hint="cs"/>
          <w:rtl/>
        </w:rPr>
        <w:t>הנושא החשוב ביותר בחברה הישראלית הוא קירוב לבבות בין דתיים ולא-דתיים, גשר אל</w:t>
      </w:r>
      <w:r>
        <w:rPr>
          <w:rFonts w:hint="cs"/>
          <w:rtl/>
        </w:rPr>
        <w:t xml:space="preserve"> היחד במטרה להסיר מחיצות, לגשר על הקיטוב ההולך ומתחזק, צובר תאוצה ומאיים על השלמות שלנו. סקר שערך מכון גוטמן באשר להתנהגות היהודית בארץ בכל הקשור לדת ומסורת מציין את הנתונים הבאים </w:t>
      </w:r>
      <w:r>
        <w:rPr>
          <w:rtl/>
        </w:rPr>
        <w:t>–</w:t>
      </w:r>
      <w:r>
        <w:rPr>
          <w:rFonts w:hint="cs"/>
          <w:rtl/>
        </w:rPr>
        <w:t xml:space="preserve"> ובזה אסיים </w:t>
      </w:r>
      <w:r>
        <w:rPr>
          <w:rtl/>
        </w:rPr>
        <w:t>–</w:t>
      </w:r>
      <w:r>
        <w:rPr>
          <w:rFonts w:hint="cs"/>
          <w:rtl/>
        </w:rPr>
        <w:t xml:space="preserve"> 80% מיהודי ישראל צמים ביום הכיפורים, 95% מלים את בניהם ולמעלה</w:t>
      </w:r>
      <w:r>
        <w:rPr>
          <w:rFonts w:hint="cs"/>
          <w:rtl/>
        </w:rPr>
        <w:t xml:space="preserve"> מ=90% אינם אוכלים חמץ בפסח. נתונים אלו מוכיחים, שלדיבורים על הבנה והסכמה יש בסיס של ממש במציאות. רוב אזרחי ישראל רוצים בצביון יהודי למדינה, ולפיכך יש להגביר את הפעילות להשגת הבנה בין כל חלקי העם, לפעול להרחבת הבסיס המשותף ולהגיע להידברות אמיתית. תודה רבה.</w:t>
      </w:r>
      <w:r>
        <w:rPr>
          <w:rFonts w:hint="cs"/>
          <w:rtl/>
        </w:rPr>
        <w:t xml:space="preserve"> </w:t>
      </w:r>
    </w:p>
    <w:p w14:paraId="06F55B8A" w14:textId="77777777" w:rsidR="00000000" w:rsidRDefault="00DD24A4">
      <w:pPr>
        <w:pStyle w:val="a"/>
        <w:ind w:firstLine="0"/>
        <w:rPr>
          <w:rFonts w:hint="cs"/>
          <w:rtl/>
        </w:rPr>
      </w:pPr>
    </w:p>
    <w:p w14:paraId="0DC578B4" w14:textId="77777777" w:rsidR="00000000" w:rsidRDefault="00DD24A4">
      <w:pPr>
        <w:pStyle w:val="ad"/>
        <w:rPr>
          <w:rtl/>
        </w:rPr>
      </w:pPr>
      <w:r>
        <w:rPr>
          <w:rtl/>
        </w:rPr>
        <w:t>היו"ר ראובן ריבלין:</w:t>
      </w:r>
    </w:p>
    <w:p w14:paraId="6BB45460" w14:textId="77777777" w:rsidR="00000000" w:rsidRDefault="00DD24A4">
      <w:pPr>
        <w:pStyle w:val="a"/>
        <w:rPr>
          <w:rtl/>
        </w:rPr>
      </w:pPr>
    </w:p>
    <w:p w14:paraId="0015CF8E" w14:textId="77777777" w:rsidR="00000000" w:rsidRDefault="00DD24A4">
      <w:pPr>
        <w:pStyle w:val="a"/>
        <w:rPr>
          <w:rFonts w:hint="cs"/>
          <w:rtl/>
        </w:rPr>
      </w:pPr>
      <w:r>
        <w:rPr>
          <w:rFonts w:hint="cs"/>
          <w:rtl/>
        </w:rPr>
        <w:t>אני מאוד מודה לחברת הכנסת גילה פינקלשטיין. רבותי חברי הכנסת וסגן השר הנכבד, חברת הכנסת קולט אביטל, אתם לא רגילים, כי ישבתם שם קודם, כשנמצאים באזור הזה ומדברים, זה מאוד מפריע לנואם - או תזוזו או תצאו, יש לנו כמה מקומות לשיחות. חבר הכ</w:t>
      </w:r>
      <w:r>
        <w:rPr>
          <w:rFonts w:hint="cs"/>
          <w:rtl/>
        </w:rPr>
        <w:t xml:space="preserve">נסת שלגי, כשאתה מדבר עם סגן השר נהרי ממרחקים כאלה, קולך נשמע ברמה וזה קצת מפריע. </w:t>
      </w:r>
    </w:p>
    <w:p w14:paraId="5FC8249E" w14:textId="77777777" w:rsidR="00000000" w:rsidRDefault="00DD24A4">
      <w:pPr>
        <w:pStyle w:val="a"/>
        <w:ind w:firstLine="0"/>
        <w:rPr>
          <w:rFonts w:hint="cs"/>
          <w:rtl/>
        </w:rPr>
      </w:pPr>
    </w:p>
    <w:p w14:paraId="1C31BDC9" w14:textId="77777777" w:rsidR="00000000" w:rsidRDefault="00DD24A4">
      <w:pPr>
        <w:pStyle w:val="ac"/>
        <w:rPr>
          <w:rtl/>
        </w:rPr>
      </w:pPr>
      <w:r>
        <w:rPr>
          <w:rFonts w:hint="eastAsia"/>
          <w:rtl/>
        </w:rPr>
        <w:t>יולי</w:t>
      </w:r>
      <w:r>
        <w:rPr>
          <w:rtl/>
        </w:rPr>
        <w:t xml:space="preserve"> תמיר (העבודה-מימד):</w:t>
      </w:r>
    </w:p>
    <w:p w14:paraId="3B4A76DA" w14:textId="77777777" w:rsidR="00000000" w:rsidRDefault="00DD24A4">
      <w:pPr>
        <w:pStyle w:val="a"/>
        <w:rPr>
          <w:rFonts w:hint="cs"/>
          <w:rtl/>
        </w:rPr>
      </w:pPr>
    </w:p>
    <w:p w14:paraId="32BE50D4" w14:textId="77777777" w:rsidR="00000000" w:rsidRDefault="00DD24A4">
      <w:pPr>
        <w:pStyle w:val="a"/>
        <w:rPr>
          <w:rFonts w:hint="cs"/>
          <w:rtl/>
        </w:rPr>
      </w:pPr>
      <w:r>
        <w:rPr>
          <w:rFonts w:hint="cs"/>
          <w:rtl/>
        </w:rPr>
        <w:t xml:space="preserve">אין מקומות במזנון. </w:t>
      </w:r>
    </w:p>
    <w:p w14:paraId="4A2FA15E" w14:textId="77777777" w:rsidR="00000000" w:rsidRDefault="00DD24A4">
      <w:pPr>
        <w:pStyle w:val="a"/>
        <w:ind w:firstLine="0"/>
        <w:rPr>
          <w:rFonts w:hint="cs"/>
          <w:rtl/>
        </w:rPr>
      </w:pPr>
    </w:p>
    <w:p w14:paraId="204E7083" w14:textId="77777777" w:rsidR="00000000" w:rsidRDefault="00DD24A4">
      <w:pPr>
        <w:pStyle w:val="ad"/>
        <w:rPr>
          <w:rtl/>
        </w:rPr>
      </w:pPr>
      <w:r>
        <w:rPr>
          <w:rtl/>
        </w:rPr>
        <w:t>היו"ר ראובן ריבלין:</w:t>
      </w:r>
    </w:p>
    <w:p w14:paraId="7C3F1180" w14:textId="77777777" w:rsidR="00000000" w:rsidRDefault="00DD24A4">
      <w:pPr>
        <w:pStyle w:val="a"/>
        <w:rPr>
          <w:rtl/>
        </w:rPr>
      </w:pPr>
    </w:p>
    <w:p w14:paraId="1A8F5962" w14:textId="77777777" w:rsidR="00000000" w:rsidRDefault="00DD24A4">
      <w:pPr>
        <w:pStyle w:val="a"/>
        <w:rPr>
          <w:rFonts w:hint="cs"/>
          <w:rtl/>
        </w:rPr>
      </w:pPr>
      <w:r>
        <w:rPr>
          <w:rFonts w:hint="cs"/>
          <w:rtl/>
        </w:rPr>
        <w:t xml:space="preserve">חבר הכנסת מאיר פרוש, ואחריו </w:t>
      </w:r>
      <w:r>
        <w:rPr>
          <w:rtl/>
        </w:rPr>
        <w:t>–</w:t>
      </w:r>
      <w:r>
        <w:rPr>
          <w:rFonts w:hint="cs"/>
          <w:rtl/>
        </w:rPr>
        <w:t xml:space="preserve"> חבר הכנסת יצחק כהן. </w:t>
      </w:r>
    </w:p>
    <w:p w14:paraId="0864BE13" w14:textId="77777777" w:rsidR="00000000" w:rsidRDefault="00DD24A4">
      <w:pPr>
        <w:pStyle w:val="a"/>
        <w:ind w:firstLine="0"/>
        <w:rPr>
          <w:rFonts w:hint="cs"/>
          <w:rtl/>
        </w:rPr>
      </w:pPr>
    </w:p>
    <w:p w14:paraId="1BDC9E98" w14:textId="77777777" w:rsidR="00000000" w:rsidRDefault="00DD24A4">
      <w:pPr>
        <w:pStyle w:val="ac"/>
        <w:rPr>
          <w:rtl/>
        </w:rPr>
      </w:pPr>
      <w:r>
        <w:rPr>
          <w:rFonts w:hint="eastAsia"/>
          <w:rtl/>
        </w:rPr>
        <w:t>זאב</w:t>
      </w:r>
      <w:r>
        <w:rPr>
          <w:rtl/>
        </w:rPr>
        <w:t xml:space="preserve"> בוים (הליכוד):</w:t>
      </w:r>
    </w:p>
    <w:p w14:paraId="79BCEFD4" w14:textId="77777777" w:rsidR="00000000" w:rsidRDefault="00DD24A4">
      <w:pPr>
        <w:pStyle w:val="a"/>
        <w:rPr>
          <w:rFonts w:hint="cs"/>
          <w:rtl/>
        </w:rPr>
      </w:pPr>
    </w:p>
    <w:p w14:paraId="60498436" w14:textId="77777777" w:rsidR="00000000" w:rsidRDefault="00DD24A4">
      <w:pPr>
        <w:pStyle w:val="a"/>
        <w:rPr>
          <w:rFonts w:hint="cs"/>
          <w:rtl/>
        </w:rPr>
      </w:pPr>
      <w:r>
        <w:rPr>
          <w:rFonts w:hint="cs"/>
          <w:rtl/>
        </w:rPr>
        <w:t>למה יש לי הרגשה שחבר הכנסת פרוש כ</w:t>
      </w:r>
      <w:r>
        <w:rPr>
          <w:rFonts w:hint="cs"/>
          <w:rtl/>
        </w:rPr>
        <w:t>בר דיבר מעל למכסת הזמן?</w:t>
      </w:r>
    </w:p>
    <w:p w14:paraId="7F61F08B" w14:textId="77777777" w:rsidR="00000000" w:rsidRDefault="00DD24A4">
      <w:pPr>
        <w:pStyle w:val="a"/>
        <w:ind w:firstLine="0"/>
        <w:rPr>
          <w:rFonts w:hint="cs"/>
          <w:rtl/>
        </w:rPr>
      </w:pPr>
    </w:p>
    <w:p w14:paraId="6B55F809" w14:textId="77777777" w:rsidR="00000000" w:rsidRDefault="00DD24A4">
      <w:pPr>
        <w:pStyle w:val="ad"/>
        <w:rPr>
          <w:rtl/>
        </w:rPr>
      </w:pPr>
      <w:r>
        <w:rPr>
          <w:rtl/>
        </w:rPr>
        <w:t>היו"ר ראובן ריבלין:</w:t>
      </w:r>
    </w:p>
    <w:p w14:paraId="5C194EB4" w14:textId="77777777" w:rsidR="00000000" w:rsidRDefault="00DD24A4">
      <w:pPr>
        <w:pStyle w:val="a"/>
        <w:rPr>
          <w:rtl/>
        </w:rPr>
      </w:pPr>
    </w:p>
    <w:p w14:paraId="51ED3CB6" w14:textId="77777777" w:rsidR="00000000" w:rsidRDefault="00DD24A4">
      <w:pPr>
        <w:pStyle w:val="a"/>
        <w:rPr>
          <w:rFonts w:hint="cs"/>
          <w:rtl/>
        </w:rPr>
      </w:pPr>
      <w:r>
        <w:rPr>
          <w:rFonts w:hint="cs"/>
          <w:rtl/>
        </w:rPr>
        <w:t xml:space="preserve">יש לך הרגשה כזאת? אנחנו נבדוק את זה. חבר הכנסת פרוש, אני מאחל לך הצלחה בארבע דקות הנאום שיש לך. </w:t>
      </w:r>
    </w:p>
    <w:p w14:paraId="153EEC7C" w14:textId="77777777" w:rsidR="00000000" w:rsidRDefault="00DD24A4">
      <w:pPr>
        <w:pStyle w:val="a"/>
        <w:ind w:firstLine="0"/>
        <w:rPr>
          <w:rFonts w:hint="cs"/>
          <w:rtl/>
        </w:rPr>
      </w:pPr>
    </w:p>
    <w:p w14:paraId="2A0306C6" w14:textId="77777777" w:rsidR="00000000" w:rsidRDefault="00DD24A4">
      <w:pPr>
        <w:pStyle w:val="Speaker"/>
        <w:rPr>
          <w:rtl/>
        </w:rPr>
      </w:pPr>
      <w:bookmarkStart w:id="371" w:name="FS000000563T27_02_2003_22_59_28"/>
      <w:bookmarkEnd w:id="371"/>
      <w:r>
        <w:rPr>
          <w:rFonts w:hint="eastAsia"/>
          <w:rtl/>
        </w:rPr>
        <w:t>מאיר</w:t>
      </w:r>
      <w:r>
        <w:rPr>
          <w:rtl/>
        </w:rPr>
        <w:t xml:space="preserve"> פרוש (יהדות התורה):</w:t>
      </w:r>
    </w:p>
    <w:p w14:paraId="51279679" w14:textId="77777777" w:rsidR="00000000" w:rsidRDefault="00DD24A4">
      <w:pPr>
        <w:pStyle w:val="a"/>
        <w:rPr>
          <w:rFonts w:hint="cs"/>
          <w:rtl/>
        </w:rPr>
      </w:pPr>
    </w:p>
    <w:p w14:paraId="76C470CD" w14:textId="77777777" w:rsidR="00000000" w:rsidRDefault="00DD24A4">
      <w:pPr>
        <w:pStyle w:val="a"/>
        <w:rPr>
          <w:rFonts w:hint="cs"/>
          <w:rtl/>
        </w:rPr>
      </w:pPr>
      <w:r>
        <w:rPr>
          <w:rFonts w:hint="cs"/>
          <w:rtl/>
        </w:rPr>
        <w:t xml:space="preserve">אדוני היושב-ראש, תן לי לגולל מה שיש על לבי. </w:t>
      </w:r>
    </w:p>
    <w:p w14:paraId="6928684C" w14:textId="77777777" w:rsidR="00000000" w:rsidRDefault="00DD24A4">
      <w:pPr>
        <w:pStyle w:val="a"/>
        <w:ind w:firstLine="0"/>
        <w:rPr>
          <w:rFonts w:hint="cs"/>
          <w:rtl/>
        </w:rPr>
      </w:pPr>
      <w:r>
        <w:rPr>
          <w:rtl/>
        </w:rPr>
        <w:br w:type="page"/>
      </w:r>
    </w:p>
    <w:p w14:paraId="4E362751" w14:textId="77777777" w:rsidR="00000000" w:rsidRDefault="00DD24A4">
      <w:pPr>
        <w:pStyle w:val="ad"/>
        <w:rPr>
          <w:rtl/>
        </w:rPr>
      </w:pPr>
      <w:r>
        <w:rPr>
          <w:rtl/>
        </w:rPr>
        <w:t>היו"ר ראובן ריבלין:</w:t>
      </w:r>
    </w:p>
    <w:p w14:paraId="0E8F23FF" w14:textId="77777777" w:rsidR="00000000" w:rsidRDefault="00DD24A4">
      <w:pPr>
        <w:pStyle w:val="a"/>
        <w:rPr>
          <w:rtl/>
        </w:rPr>
      </w:pPr>
    </w:p>
    <w:p w14:paraId="2464B1C0" w14:textId="77777777" w:rsidR="00000000" w:rsidRDefault="00DD24A4">
      <w:pPr>
        <w:pStyle w:val="a"/>
        <w:rPr>
          <w:rFonts w:hint="cs"/>
          <w:rtl/>
        </w:rPr>
      </w:pPr>
      <w:r>
        <w:rPr>
          <w:rFonts w:hint="cs"/>
          <w:rtl/>
        </w:rPr>
        <w:t>לא יספיק לנו כל הל</w:t>
      </w:r>
      <w:r>
        <w:rPr>
          <w:rFonts w:hint="cs"/>
          <w:rtl/>
        </w:rPr>
        <w:t xml:space="preserve">ילה. </w:t>
      </w:r>
    </w:p>
    <w:p w14:paraId="4603CA7F" w14:textId="77777777" w:rsidR="00000000" w:rsidRDefault="00DD24A4">
      <w:pPr>
        <w:pStyle w:val="a"/>
        <w:ind w:firstLine="0"/>
        <w:rPr>
          <w:rFonts w:hint="cs"/>
          <w:rtl/>
        </w:rPr>
      </w:pPr>
    </w:p>
    <w:p w14:paraId="1A7C4960" w14:textId="77777777" w:rsidR="00000000" w:rsidRDefault="00DD24A4">
      <w:pPr>
        <w:pStyle w:val="SpeakerCon"/>
        <w:rPr>
          <w:rtl/>
        </w:rPr>
      </w:pPr>
      <w:bookmarkStart w:id="372" w:name="FS000000563T27_02_2003_22_59_48C"/>
      <w:bookmarkEnd w:id="372"/>
      <w:r>
        <w:rPr>
          <w:rFonts w:hint="eastAsia"/>
          <w:rtl/>
        </w:rPr>
        <w:t>מאיר</w:t>
      </w:r>
      <w:r>
        <w:rPr>
          <w:rtl/>
        </w:rPr>
        <w:t xml:space="preserve"> פרוש (יהדות התורה):</w:t>
      </w:r>
    </w:p>
    <w:p w14:paraId="2D17962F" w14:textId="77777777" w:rsidR="00000000" w:rsidRDefault="00DD24A4">
      <w:pPr>
        <w:pStyle w:val="a"/>
        <w:rPr>
          <w:rFonts w:hint="cs"/>
          <w:rtl/>
        </w:rPr>
      </w:pPr>
    </w:p>
    <w:p w14:paraId="7CE9464A" w14:textId="77777777" w:rsidR="00000000" w:rsidRDefault="00DD24A4">
      <w:pPr>
        <w:pStyle w:val="a"/>
        <w:rPr>
          <w:rFonts w:hint="cs"/>
          <w:rtl/>
        </w:rPr>
      </w:pPr>
      <w:r>
        <w:rPr>
          <w:rFonts w:hint="cs"/>
          <w:rtl/>
        </w:rPr>
        <w:t xml:space="preserve">אדוני היושב-ראש, חברי הכנסת, על אלה אני בוכייה: 44 עמודים של הסכמים וקווי יסוד הונחו לפנינו, והשבת, שבת קודש לא מוזכרת. השבת, זו שהיהודים מסרו את נפשם על שמירתה, לא מוזכרת בשום הסכם. אין מלה בקווי היסוד. אפילו אהוד ברק כתב </w:t>
      </w:r>
      <w:r>
        <w:rPr>
          <w:rFonts w:hint="cs"/>
          <w:rtl/>
        </w:rPr>
        <w:t xml:space="preserve">בהסכם שלו: לא יופלה עובד לרעה בגין היותו שומר שבת. </w:t>
      </w:r>
    </w:p>
    <w:p w14:paraId="1C3A6E16" w14:textId="77777777" w:rsidR="00000000" w:rsidRDefault="00DD24A4">
      <w:pPr>
        <w:pStyle w:val="a"/>
        <w:ind w:firstLine="0"/>
        <w:rPr>
          <w:rFonts w:hint="cs"/>
          <w:rtl/>
        </w:rPr>
      </w:pPr>
    </w:p>
    <w:p w14:paraId="089DF65F" w14:textId="77777777" w:rsidR="00000000" w:rsidRDefault="00DD24A4">
      <w:pPr>
        <w:pStyle w:val="ac"/>
        <w:rPr>
          <w:rtl/>
        </w:rPr>
      </w:pPr>
      <w:r>
        <w:rPr>
          <w:rFonts w:hint="eastAsia"/>
          <w:rtl/>
        </w:rPr>
        <w:t>יצחק</w:t>
      </w:r>
      <w:r>
        <w:rPr>
          <w:rtl/>
        </w:rPr>
        <w:t xml:space="preserve"> הרצוג (העבודה-מימד):</w:t>
      </w:r>
    </w:p>
    <w:p w14:paraId="2F014CB7" w14:textId="77777777" w:rsidR="00000000" w:rsidRDefault="00DD24A4">
      <w:pPr>
        <w:pStyle w:val="a"/>
        <w:rPr>
          <w:rFonts w:hint="cs"/>
          <w:rtl/>
        </w:rPr>
      </w:pPr>
    </w:p>
    <w:p w14:paraId="5FE8D6C7" w14:textId="77777777" w:rsidR="00000000" w:rsidRDefault="00DD24A4">
      <w:pPr>
        <w:pStyle w:val="a"/>
        <w:rPr>
          <w:rFonts w:hint="cs"/>
          <w:rtl/>
        </w:rPr>
      </w:pPr>
      <w:r>
        <w:rPr>
          <w:rFonts w:hint="cs"/>
          <w:rtl/>
        </w:rPr>
        <w:t xml:space="preserve">זה לא אפילו. </w:t>
      </w:r>
    </w:p>
    <w:p w14:paraId="02848962" w14:textId="77777777" w:rsidR="00000000" w:rsidRDefault="00DD24A4">
      <w:pPr>
        <w:pStyle w:val="a"/>
        <w:ind w:firstLine="0"/>
        <w:rPr>
          <w:rFonts w:hint="cs"/>
          <w:rtl/>
        </w:rPr>
      </w:pPr>
    </w:p>
    <w:p w14:paraId="31971619" w14:textId="77777777" w:rsidR="00000000" w:rsidRDefault="00DD24A4">
      <w:pPr>
        <w:pStyle w:val="SpeakerCon"/>
        <w:rPr>
          <w:rtl/>
        </w:rPr>
      </w:pPr>
      <w:bookmarkStart w:id="373" w:name="FS000000563T27_02_2003_23_01_39C"/>
      <w:bookmarkEnd w:id="373"/>
      <w:r>
        <w:rPr>
          <w:rFonts w:hint="eastAsia"/>
          <w:rtl/>
        </w:rPr>
        <w:t>מאיר</w:t>
      </w:r>
      <w:r>
        <w:rPr>
          <w:rtl/>
        </w:rPr>
        <w:t xml:space="preserve"> פרוש (יהדות התורה):</w:t>
      </w:r>
    </w:p>
    <w:p w14:paraId="0C3777FB" w14:textId="77777777" w:rsidR="00000000" w:rsidRDefault="00DD24A4">
      <w:pPr>
        <w:pStyle w:val="a"/>
        <w:rPr>
          <w:rFonts w:hint="cs"/>
          <w:rtl/>
        </w:rPr>
      </w:pPr>
    </w:p>
    <w:p w14:paraId="470299D2" w14:textId="77777777" w:rsidR="00000000" w:rsidRDefault="00DD24A4">
      <w:pPr>
        <w:pStyle w:val="a"/>
        <w:rPr>
          <w:rFonts w:hint="cs"/>
          <w:rtl/>
        </w:rPr>
      </w:pPr>
      <w:r>
        <w:rPr>
          <w:rFonts w:hint="cs"/>
          <w:rtl/>
        </w:rPr>
        <w:t xml:space="preserve">היה מכתב נוסף מאהוד ברק, ונאמר בו: הממשלה תכבד את השבת ומועדי ישראל. היום, כאשר הממשלה מוצגת, אין שבת. </w:t>
      </w:r>
    </w:p>
    <w:p w14:paraId="49D3EBA0" w14:textId="77777777" w:rsidR="00000000" w:rsidRDefault="00DD24A4">
      <w:pPr>
        <w:pStyle w:val="a"/>
        <w:ind w:firstLine="0"/>
        <w:rPr>
          <w:rFonts w:hint="cs"/>
          <w:rtl/>
        </w:rPr>
      </w:pPr>
    </w:p>
    <w:p w14:paraId="620326E6" w14:textId="77777777" w:rsidR="00000000" w:rsidRDefault="00DD24A4">
      <w:pPr>
        <w:pStyle w:val="ac"/>
        <w:rPr>
          <w:rtl/>
        </w:rPr>
      </w:pPr>
      <w:r>
        <w:rPr>
          <w:rFonts w:hint="eastAsia"/>
          <w:rtl/>
        </w:rPr>
        <w:t>קולט</w:t>
      </w:r>
      <w:r>
        <w:rPr>
          <w:rtl/>
        </w:rPr>
        <w:t xml:space="preserve"> אביטל (העבודה-מימד):</w:t>
      </w:r>
    </w:p>
    <w:p w14:paraId="2DF8343A" w14:textId="77777777" w:rsidR="00000000" w:rsidRDefault="00DD24A4">
      <w:pPr>
        <w:pStyle w:val="a"/>
        <w:rPr>
          <w:rFonts w:hint="cs"/>
          <w:rtl/>
        </w:rPr>
      </w:pPr>
    </w:p>
    <w:p w14:paraId="25F8536A" w14:textId="77777777" w:rsidR="00000000" w:rsidRDefault="00DD24A4">
      <w:pPr>
        <w:pStyle w:val="a"/>
        <w:rPr>
          <w:rFonts w:hint="cs"/>
          <w:rtl/>
        </w:rPr>
      </w:pPr>
      <w:r>
        <w:rPr>
          <w:rFonts w:hint="cs"/>
          <w:rtl/>
        </w:rPr>
        <w:t>סוף</w:t>
      </w:r>
      <w:r>
        <w:rPr>
          <w:rFonts w:hint="cs"/>
          <w:rtl/>
        </w:rPr>
        <w:t>-סוף מישהו אומר דברים טובים על אהוד ברק.</w:t>
      </w:r>
    </w:p>
    <w:p w14:paraId="42A4C1C7" w14:textId="77777777" w:rsidR="00000000" w:rsidRDefault="00DD24A4">
      <w:pPr>
        <w:pStyle w:val="a"/>
        <w:ind w:firstLine="0"/>
        <w:rPr>
          <w:rFonts w:hint="cs"/>
          <w:rtl/>
        </w:rPr>
      </w:pPr>
    </w:p>
    <w:p w14:paraId="45AAD8F1" w14:textId="77777777" w:rsidR="00000000" w:rsidRDefault="00DD24A4">
      <w:pPr>
        <w:pStyle w:val="SpeakerCon"/>
        <w:rPr>
          <w:rtl/>
        </w:rPr>
      </w:pPr>
      <w:bookmarkStart w:id="374" w:name="FS000000563T27_02_2003_23_02_31C"/>
      <w:bookmarkEnd w:id="374"/>
      <w:r>
        <w:rPr>
          <w:rFonts w:hint="eastAsia"/>
          <w:rtl/>
        </w:rPr>
        <w:t>מאיר</w:t>
      </w:r>
      <w:r>
        <w:rPr>
          <w:rtl/>
        </w:rPr>
        <w:t xml:space="preserve"> פרוש (יהדות התורה):</w:t>
      </w:r>
    </w:p>
    <w:p w14:paraId="465173BC" w14:textId="77777777" w:rsidR="00000000" w:rsidRDefault="00DD24A4">
      <w:pPr>
        <w:pStyle w:val="a"/>
        <w:rPr>
          <w:rFonts w:hint="cs"/>
          <w:rtl/>
        </w:rPr>
      </w:pPr>
    </w:p>
    <w:p w14:paraId="3DD1D980" w14:textId="77777777" w:rsidR="00000000" w:rsidRDefault="00DD24A4">
      <w:pPr>
        <w:pStyle w:val="a"/>
        <w:rPr>
          <w:rFonts w:hint="cs"/>
          <w:rtl/>
        </w:rPr>
      </w:pPr>
      <w:r>
        <w:rPr>
          <w:rFonts w:hint="cs"/>
          <w:rtl/>
        </w:rPr>
        <w:t>כן, יש אזכור, שיום ראשון יהיה כמו שבת. בושה. על אלה אני בוכייה: אפילו בקווי היסוד של אהוד ברק נאמר - ישופרו שירותי הדת במדינה. במקום זה, במסמך העקרונות האומלל בין שינוי למפד"ל נאמר: המועצו</w:t>
      </w:r>
      <w:r>
        <w:rPr>
          <w:rFonts w:hint="cs"/>
          <w:rtl/>
        </w:rPr>
        <w:t xml:space="preserve">ת הדתיות תחדלנה להתקיים במתכונתן הנוכחית. </w:t>
      </w:r>
    </w:p>
    <w:p w14:paraId="3691D40C" w14:textId="77777777" w:rsidR="00000000" w:rsidRDefault="00DD24A4">
      <w:pPr>
        <w:pStyle w:val="a"/>
        <w:rPr>
          <w:rFonts w:hint="cs"/>
          <w:rtl/>
        </w:rPr>
      </w:pPr>
    </w:p>
    <w:p w14:paraId="1380B451" w14:textId="77777777" w:rsidR="00000000" w:rsidRDefault="00DD24A4">
      <w:pPr>
        <w:pStyle w:val="a"/>
        <w:rPr>
          <w:rFonts w:hint="cs"/>
          <w:rtl/>
        </w:rPr>
      </w:pPr>
      <w:r>
        <w:rPr>
          <w:rFonts w:hint="cs"/>
          <w:rtl/>
        </w:rPr>
        <w:t>על אלה אני בוכייה: ידוע שיש כרסום מתמיד בסטטוס-קוו; לצורך כך, בהסכמים קואליציוניים בשנים האחרונות דרשנו, ואפילו ישראל אחת הסכימה לדרישתנו לפני שנתיים וכתבו עם הליכוד: יישמר הסטטוס-קוו בענייני דת ומדינה. היה להם ו</w:t>
      </w:r>
      <w:r>
        <w:rPr>
          <w:rFonts w:hint="cs"/>
          <w:rtl/>
        </w:rPr>
        <w:t xml:space="preserve">יכוח אתנו על נושא בני ישיבות, אבל גם הם, ישראל אחת, העבודה, המפא"יניקים, הסכימו לפני שנתיים לסטטוס-קוו. היום, בזכות המפד"לניקים, המזרחי, אין אזכור לסטטוס-קוו. </w:t>
      </w:r>
    </w:p>
    <w:p w14:paraId="4B9246BD" w14:textId="77777777" w:rsidR="00000000" w:rsidRDefault="00DD24A4">
      <w:pPr>
        <w:pStyle w:val="a"/>
        <w:rPr>
          <w:rFonts w:hint="cs"/>
          <w:rtl/>
        </w:rPr>
      </w:pPr>
    </w:p>
    <w:p w14:paraId="45B0AD28" w14:textId="77777777" w:rsidR="00000000" w:rsidRDefault="00DD24A4">
      <w:pPr>
        <w:pStyle w:val="a"/>
        <w:rPr>
          <w:rFonts w:hint="cs"/>
          <w:rtl/>
        </w:rPr>
      </w:pPr>
      <w:r>
        <w:rPr>
          <w:rFonts w:hint="cs"/>
          <w:rtl/>
        </w:rPr>
        <w:t>אולי לא כולם יודעים מהו המסמך של הסטטוס-קוו. זה היה לפני קום המדינה, דיברו על ארבעה נושאים: שבת</w:t>
      </w:r>
      <w:r>
        <w:rPr>
          <w:rFonts w:hint="cs"/>
          <w:rtl/>
        </w:rPr>
        <w:t>, כשרות, חינוך ונישואין וגירושין. על ההתעלמות מהשבת דיברתי. את הנקניקיות מהחזיר של שר המשפטים אני לא מזכיר. אבל גם נושא החינוך - בעבר, בהסכמים הקואליציוניים, בקווי היסוד השונים מובטחת שמירת עצמאותו של החינוך החרדי, האוטונומיה שלו. הפעם, בזכות המפד"ל, גם סע</w:t>
      </w:r>
      <w:r>
        <w:rPr>
          <w:rFonts w:hint="cs"/>
          <w:rtl/>
        </w:rPr>
        <w:t xml:space="preserve">יף זה לא קוים. </w:t>
      </w:r>
    </w:p>
    <w:p w14:paraId="25EFB1F9" w14:textId="77777777" w:rsidR="00000000" w:rsidRDefault="00DD24A4">
      <w:pPr>
        <w:pStyle w:val="a"/>
        <w:rPr>
          <w:rFonts w:hint="cs"/>
          <w:rtl/>
        </w:rPr>
      </w:pPr>
    </w:p>
    <w:p w14:paraId="778B5A25" w14:textId="77777777" w:rsidR="00000000" w:rsidRDefault="00DD24A4">
      <w:pPr>
        <w:pStyle w:val="a"/>
        <w:rPr>
          <w:rFonts w:hint="cs"/>
          <w:rtl/>
        </w:rPr>
      </w:pPr>
      <w:r>
        <w:rPr>
          <w:rFonts w:hint="cs"/>
          <w:rtl/>
        </w:rPr>
        <w:t>ומה יש היום בזכות המפד"ל? הבטחה שיהיו בארץ עוד מסלולי נישואין לפסולי חיתון. לא רק לשני גויים, גם לגוי ויהודייה, וההיפך. אמות הספים מזדעזעות, חברי הכנסת, מהבגידה הגדולה של המפד"ל. מה גדולה הבושה, שהאיחוד הלאומי, שבתוך שבעת חבריו רק שלושה חו</w:t>
      </w:r>
      <w:r>
        <w:rPr>
          <w:rFonts w:hint="cs"/>
          <w:rtl/>
        </w:rPr>
        <w:t xml:space="preserve">בשי כיפות, התביישו לשמוע מנציגי הליכוד במשא-ומתן, שהמפד"ל כבר התקפלה בנושאים הדתיים. ולא רק האיחוד הלאומי מתביישים, חברי הליכוד מתביישים, ויש בהם שמתהלכים היום אבלים וחפויי ראש מהתנהגותו של מנהיגם. </w:t>
      </w:r>
    </w:p>
    <w:p w14:paraId="380E4297" w14:textId="77777777" w:rsidR="00000000" w:rsidRDefault="00DD24A4">
      <w:pPr>
        <w:pStyle w:val="a"/>
        <w:rPr>
          <w:rFonts w:hint="cs"/>
          <w:rtl/>
        </w:rPr>
      </w:pPr>
    </w:p>
    <w:p w14:paraId="161D6C28" w14:textId="77777777" w:rsidR="00000000" w:rsidRDefault="00DD24A4">
      <w:pPr>
        <w:pStyle w:val="a"/>
        <w:rPr>
          <w:rFonts w:hint="cs"/>
          <w:rtl/>
        </w:rPr>
      </w:pPr>
      <w:r>
        <w:rPr>
          <w:rFonts w:hint="cs"/>
          <w:rtl/>
        </w:rPr>
        <w:t xml:space="preserve">מפד"לניקים, חברי המזרחי, היכן אתם? אפילו אהוד ברק בקווי </w:t>
      </w:r>
      <w:r>
        <w:rPr>
          <w:rFonts w:hint="cs"/>
          <w:rtl/>
        </w:rPr>
        <w:t>היסוד של התשנ"ט כתב: הממשלה תדאג לחיזוק מעמדה של הרבנות הראשית. היום אתם מבזים את הרבנות הראשית, את הרבנים הראשיים לשעבר. אין היום אזכור לחיזוק הרבנות הראשית. מפד"לניקים, חברי המזרחי, היכן אתם? סוגרים את משרד הדתות ואתם שותקים. שיהיה לכם ברור, לא נניח לכם,</w:t>
      </w:r>
      <w:r>
        <w:rPr>
          <w:rFonts w:hint="cs"/>
          <w:rtl/>
        </w:rPr>
        <w:t xml:space="preserve"> על ראשכם ועל אחריותכם תחול כל פגיעה בתקציב הישיבות. </w:t>
      </w:r>
    </w:p>
    <w:p w14:paraId="01CAF115" w14:textId="77777777" w:rsidR="00000000" w:rsidRDefault="00DD24A4">
      <w:pPr>
        <w:pStyle w:val="a"/>
        <w:rPr>
          <w:rFonts w:hint="cs"/>
          <w:rtl/>
        </w:rPr>
      </w:pPr>
    </w:p>
    <w:p w14:paraId="618F6F18" w14:textId="77777777" w:rsidR="00000000" w:rsidRDefault="00DD24A4">
      <w:pPr>
        <w:pStyle w:val="a"/>
        <w:rPr>
          <w:rFonts w:hint="cs"/>
          <w:rtl/>
        </w:rPr>
      </w:pPr>
      <w:r>
        <w:rPr>
          <w:rFonts w:hint="cs"/>
          <w:rtl/>
        </w:rPr>
        <w:t>אדוני היושב-ראש, יש עוד כמה וכמה עיוותים בהסכמים שמונחים לפנינו, אבל על אני מבקש להתעכב על נושא אחד נוסף. אפילו אצל אהוד ברק וגם בקווי היסוד של ישראל אחת והליכוד יש הבטחה שלא יפגעו בקברי ישראל במהלך חפ</w:t>
      </w:r>
      <w:r>
        <w:rPr>
          <w:rFonts w:hint="cs"/>
          <w:rtl/>
        </w:rPr>
        <w:t xml:space="preserve">ירות ארכיאולוגיות. הפעם, גם בנושא זה, חברי המפד"ל, התביישתם עם הכיפה שלכם. בושה, תתביישו לכם. </w:t>
      </w:r>
    </w:p>
    <w:p w14:paraId="56A5DBF6" w14:textId="77777777" w:rsidR="00000000" w:rsidRDefault="00DD24A4">
      <w:pPr>
        <w:pStyle w:val="a"/>
        <w:rPr>
          <w:rFonts w:hint="cs"/>
          <w:rtl/>
        </w:rPr>
      </w:pPr>
    </w:p>
    <w:p w14:paraId="33F460F5" w14:textId="77777777" w:rsidR="00000000" w:rsidRDefault="00DD24A4">
      <w:pPr>
        <w:pStyle w:val="a"/>
        <w:rPr>
          <w:rFonts w:hint="cs"/>
          <w:rtl/>
        </w:rPr>
      </w:pPr>
      <w:r>
        <w:rPr>
          <w:rFonts w:hint="cs"/>
          <w:rtl/>
        </w:rPr>
        <w:t>לסיום, אדוני היושב-ראש, אומרים לנו כאן, הפסדתם. תוקם ממשלה בלעדיכם. אבל אני מזכיר לכם, חברים, רק לפני שלוש שנים וחצי, כאשר ברק עם כל האופוריה הציג את ממשלתו, את</w:t>
      </w:r>
      <w:r>
        <w:rPr>
          <w:rFonts w:hint="cs"/>
          <w:rtl/>
        </w:rPr>
        <w:t xml:space="preserve">ה זוכר, אדוני    היושב-ראש, כמה מתנגדים היו בקרב חברי הכנסת? 33 חברי כנסת התנגדו לממשלתו של ברק. ובכל זאת, היא התפוררה מהר מאוד. היום יהיו יותר מ=50 חברי כנסת שיתנגדו לממשלה, ואין לי ספק שהיא תתפורר מהר. </w:t>
      </w:r>
    </w:p>
    <w:p w14:paraId="413862C2" w14:textId="77777777" w:rsidR="00000000" w:rsidRDefault="00DD24A4">
      <w:pPr>
        <w:pStyle w:val="a"/>
        <w:rPr>
          <w:rFonts w:hint="cs"/>
          <w:rtl/>
        </w:rPr>
      </w:pPr>
    </w:p>
    <w:p w14:paraId="2B317875" w14:textId="77777777" w:rsidR="00000000" w:rsidRDefault="00DD24A4">
      <w:pPr>
        <w:pStyle w:val="a"/>
        <w:rPr>
          <w:rFonts w:hint="cs"/>
          <w:rtl/>
        </w:rPr>
      </w:pPr>
      <w:r>
        <w:rPr>
          <w:rFonts w:hint="cs"/>
          <w:rtl/>
        </w:rPr>
        <w:t>היום מניחים אבן פינה לממשלה. כל עוד היא תכהן, נקוו</w:t>
      </w:r>
      <w:r>
        <w:rPr>
          <w:rFonts w:hint="cs"/>
          <w:rtl/>
        </w:rPr>
        <w:t>ה שלא יצאו תקלות מתחת ידה. אבל היום גם מניחים אבן פינה למדינה הפלסטינית. כל הסימנים מעידים על כך - מתווה בוש, הנאום בהרצלייה. הבולדוזר שרון החליט, ואיש לא ישנה את דעתו ועמדתו. זו הנחת אבן פינה למדינה פלסטינית בהכשר המפד"ל. חברי מהאיחוד הלאומי, כולי תקווה ש</w:t>
      </w:r>
      <w:r>
        <w:rPr>
          <w:rFonts w:hint="cs"/>
          <w:rtl/>
        </w:rPr>
        <w:t xml:space="preserve">מאבן פינה זו למדינה פלסטינית, רק היסודות והקוצים יישארו. תודה. </w:t>
      </w:r>
    </w:p>
    <w:p w14:paraId="23E6DB06" w14:textId="77777777" w:rsidR="00000000" w:rsidRDefault="00DD24A4">
      <w:pPr>
        <w:pStyle w:val="a"/>
        <w:ind w:firstLine="0"/>
        <w:rPr>
          <w:rFonts w:hint="cs"/>
          <w:rtl/>
        </w:rPr>
      </w:pPr>
    </w:p>
    <w:p w14:paraId="6A6D49B2" w14:textId="77777777" w:rsidR="00000000" w:rsidRDefault="00DD24A4">
      <w:pPr>
        <w:pStyle w:val="ad"/>
        <w:rPr>
          <w:rtl/>
        </w:rPr>
      </w:pPr>
      <w:bookmarkStart w:id="375" w:name="FS000001059T27_02_2003_22_39_43"/>
      <w:bookmarkEnd w:id="375"/>
      <w:r>
        <w:rPr>
          <w:rtl/>
        </w:rPr>
        <w:t>היו"ר ראובן ריבלין:</w:t>
      </w:r>
    </w:p>
    <w:p w14:paraId="7DB12DAB" w14:textId="77777777" w:rsidR="00000000" w:rsidRDefault="00DD24A4">
      <w:pPr>
        <w:pStyle w:val="a"/>
        <w:rPr>
          <w:rtl/>
        </w:rPr>
      </w:pPr>
    </w:p>
    <w:p w14:paraId="1131EA91" w14:textId="77777777" w:rsidR="00000000" w:rsidRDefault="00DD24A4">
      <w:pPr>
        <w:pStyle w:val="a"/>
        <w:rPr>
          <w:rFonts w:hint="cs"/>
          <w:rtl/>
        </w:rPr>
      </w:pPr>
      <w:r>
        <w:rPr>
          <w:rFonts w:hint="cs"/>
          <w:rtl/>
        </w:rPr>
        <w:t xml:space="preserve">אני מאוד מודה לחבר הכנסת פרוש, שחרג רק בחצי דקה מהזמן שהוקצב לו. חבר הכנסת יצחק כהן, בבקשה. אחריו ידבר חבר הכנסת עסאם מח'ול, כפי שהוסכם, ואחריו </w:t>
      </w:r>
      <w:r>
        <w:rPr>
          <w:rtl/>
        </w:rPr>
        <w:t>–</w:t>
      </w:r>
      <w:r>
        <w:rPr>
          <w:rFonts w:hint="cs"/>
          <w:rtl/>
        </w:rPr>
        <w:t xml:space="preserve"> חבר הכנסת בנלולו. אחר כך</w:t>
      </w:r>
      <w:r>
        <w:rPr>
          <w:rFonts w:hint="cs"/>
          <w:rtl/>
        </w:rPr>
        <w:t xml:space="preserve">, לחבר הכנסת בוים תהיה ההזדמנות לברך את חבר הכנסת בנלולו. </w:t>
      </w:r>
    </w:p>
    <w:p w14:paraId="43007074" w14:textId="77777777" w:rsidR="00000000" w:rsidRDefault="00DD24A4">
      <w:pPr>
        <w:pStyle w:val="Speaker"/>
        <w:rPr>
          <w:rFonts w:hint="cs"/>
          <w:rtl/>
        </w:rPr>
      </w:pPr>
      <w:bookmarkStart w:id="376" w:name="FS000000580T27_02_2003_23_16_35"/>
      <w:bookmarkEnd w:id="376"/>
    </w:p>
    <w:p w14:paraId="02E6D954" w14:textId="77777777" w:rsidR="00000000" w:rsidRDefault="00DD24A4">
      <w:pPr>
        <w:pStyle w:val="Speaker"/>
        <w:rPr>
          <w:rtl/>
        </w:rPr>
      </w:pPr>
      <w:r>
        <w:rPr>
          <w:rFonts w:hint="eastAsia"/>
          <w:rtl/>
        </w:rPr>
        <w:t>יצחק</w:t>
      </w:r>
      <w:r>
        <w:rPr>
          <w:rtl/>
        </w:rPr>
        <w:t xml:space="preserve"> כהן (ש"ס):</w:t>
      </w:r>
    </w:p>
    <w:p w14:paraId="6D2C0E0E" w14:textId="77777777" w:rsidR="00000000" w:rsidRDefault="00DD24A4">
      <w:pPr>
        <w:pStyle w:val="a"/>
        <w:rPr>
          <w:rFonts w:hint="cs"/>
          <w:rtl/>
        </w:rPr>
      </w:pPr>
    </w:p>
    <w:p w14:paraId="4E24252D" w14:textId="77777777" w:rsidR="00000000" w:rsidRDefault="00DD24A4">
      <w:pPr>
        <w:pStyle w:val="a"/>
        <w:rPr>
          <w:rFonts w:hint="cs"/>
          <w:rtl/>
        </w:rPr>
      </w:pPr>
      <w:r>
        <w:rPr>
          <w:rFonts w:hint="cs"/>
          <w:rtl/>
        </w:rPr>
        <w:t xml:space="preserve">אדוני היושב-ראש, חברי חברי הכנסת, אני רוצה לברך את ראש הממשלה, שחוגג את יום הולדתו ה=75, ולאחל לו בריאות ואריכות ימים, אבל ביותר מזה אני לא יכול לברך אותו. </w:t>
      </w:r>
    </w:p>
    <w:p w14:paraId="5BB30417" w14:textId="77777777" w:rsidR="00000000" w:rsidRDefault="00DD24A4">
      <w:pPr>
        <w:pStyle w:val="a"/>
        <w:rPr>
          <w:rFonts w:hint="cs"/>
          <w:rtl/>
        </w:rPr>
      </w:pPr>
    </w:p>
    <w:p w14:paraId="7DB0D0E6" w14:textId="77777777" w:rsidR="00000000" w:rsidRDefault="00DD24A4">
      <w:pPr>
        <w:pStyle w:val="a"/>
        <w:rPr>
          <w:rFonts w:hint="cs"/>
          <w:rtl/>
        </w:rPr>
      </w:pPr>
      <w:r>
        <w:rPr>
          <w:rFonts w:hint="cs"/>
          <w:rtl/>
        </w:rPr>
        <w:t>ראש הממשלה בתחילת נאו</w:t>
      </w:r>
      <w:r>
        <w:rPr>
          <w:rFonts w:hint="cs"/>
          <w:rtl/>
        </w:rPr>
        <w:t>מו הודה לציבור שבחר בו. הציבור נתן לו 38 מנדטים. מורי ורבותי, 30 מנדטים לפחות נתנו לו בני עדות המזרח, שומרי מסורת, יהודים חמים ואוהבים. היום הם מרגישים איזה  מיקח טעות הם עשו בכך שהם הצביעו לליכוד. בחלומות הגרועים שלהם הם לא היו חולמים זאת. זה דבר מזעזע. ל</w:t>
      </w:r>
      <w:r>
        <w:rPr>
          <w:rFonts w:hint="cs"/>
          <w:rtl/>
        </w:rPr>
        <w:t xml:space="preserve">א היה דבר כזה בהיסטוריה של עם ישראל, שתבוא תנועה גזענית שתפסול תנועה גדולה, רק כיוון  שאנשיה הם מזרחיים, בלי שום סיבה אחרת. </w:t>
      </w:r>
    </w:p>
    <w:p w14:paraId="034B1300" w14:textId="77777777" w:rsidR="00000000" w:rsidRDefault="00DD24A4">
      <w:pPr>
        <w:pStyle w:val="a"/>
        <w:rPr>
          <w:rFonts w:hint="cs"/>
          <w:rtl/>
        </w:rPr>
      </w:pPr>
    </w:p>
    <w:p w14:paraId="72249BD2" w14:textId="77777777" w:rsidR="00000000" w:rsidRDefault="00DD24A4">
      <w:pPr>
        <w:pStyle w:val="ac"/>
        <w:rPr>
          <w:rtl/>
        </w:rPr>
      </w:pPr>
      <w:r>
        <w:rPr>
          <w:rtl/>
        </w:rPr>
        <w:t>אילן שלגי (שינוי):</w:t>
      </w:r>
    </w:p>
    <w:p w14:paraId="017AC9AC" w14:textId="77777777" w:rsidR="00000000" w:rsidRDefault="00DD24A4">
      <w:pPr>
        <w:pStyle w:val="a"/>
        <w:rPr>
          <w:rtl/>
        </w:rPr>
      </w:pPr>
    </w:p>
    <w:p w14:paraId="5E9771C5" w14:textId="77777777" w:rsidR="00000000" w:rsidRDefault="00DD24A4">
      <w:pPr>
        <w:pStyle w:val="a"/>
        <w:rPr>
          <w:rFonts w:hint="cs"/>
          <w:rtl/>
        </w:rPr>
      </w:pPr>
      <w:r>
        <w:rPr>
          <w:rFonts w:hint="cs"/>
          <w:rtl/>
        </w:rPr>
        <w:t xml:space="preserve">אתם הגזענים היחידים, אצלכם יש רק גברים במפלגה, וכולם מאותה עדה. </w:t>
      </w:r>
    </w:p>
    <w:p w14:paraId="72F48BCC" w14:textId="77777777" w:rsidR="00000000" w:rsidRDefault="00DD24A4">
      <w:pPr>
        <w:pStyle w:val="a"/>
        <w:rPr>
          <w:rFonts w:hint="cs"/>
          <w:rtl/>
        </w:rPr>
      </w:pPr>
    </w:p>
    <w:p w14:paraId="2AA418BB" w14:textId="77777777" w:rsidR="00000000" w:rsidRDefault="00DD24A4">
      <w:pPr>
        <w:pStyle w:val="SpeakerCon"/>
        <w:rPr>
          <w:rtl/>
        </w:rPr>
      </w:pPr>
      <w:bookmarkStart w:id="377" w:name="FS000000580T27_02_2003_23_20_48C"/>
      <w:bookmarkEnd w:id="377"/>
      <w:r>
        <w:rPr>
          <w:rtl/>
        </w:rPr>
        <w:t>יצחק כהן (ש"ס):</w:t>
      </w:r>
    </w:p>
    <w:p w14:paraId="74558F14" w14:textId="77777777" w:rsidR="00000000" w:rsidRDefault="00DD24A4">
      <w:pPr>
        <w:pStyle w:val="a"/>
        <w:rPr>
          <w:rtl/>
        </w:rPr>
      </w:pPr>
    </w:p>
    <w:p w14:paraId="115EE79B" w14:textId="77777777" w:rsidR="00000000" w:rsidRDefault="00DD24A4">
      <w:pPr>
        <w:pStyle w:val="a"/>
        <w:rPr>
          <w:rFonts w:hint="cs"/>
          <w:rtl/>
        </w:rPr>
      </w:pPr>
      <w:r>
        <w:rPr>
          <w:rFonts w:hint="cs"/>
          <w:rtl/>
        </w:rPr>
        <w:t>אין שום סיבה אחרת, אדוני. א</w:t>
      </w:r>
      <w:r>
        <w:rPr>
          <w:rFonts w:hint="cs"/>
          <w:rtl/>
        </w:rPr>
        <w:t xml:space="preserve">יזו בושה. </w:t>
      </w:r>
    </w:p>
    <w:p w14:paraId="00E7EA2C" w14:textId="77777777" w:rsidR="00000000" w:rsidRDefault="00DD24A4">
      <w:pPr>
        <w:pStyle w:val="a"/>
        <w:rPr>
          <w:rFonts w:hint="cs"/>
          <w:rtl/>
        </w:rPr>
      </w:pPr>
    </w:p>
    <w:p w14:paraId="5C0F4AB0" w14:textId="77777777" w:rsidR="00000000" w:rsidRDefault="00DD24A4">
      <w:pPr>
        <w:pStyle w:val="a"/>
        <w:rPr>
          <w:rFonts w:hint="cs"/>
          <w:rtl/>
        </w:rPr>
      </w:pPr>
      <w:r>
        <w:rPr>
          <w:rFonts w:hint="cs"/>
          <w:rtl/>
        </w:rPr>
        <w:t>לגביהם אין לנו טענות. הם אמרו את זה מעל כל גבעה רמה, מתחת לכל עץ רענן. הם מכרו את המרכולת הגזענית שלהם במשך כל הקדנציה, והם לא הסתירו את הדעות שלהם. אין לנו טענות כלפי שינוי. אבל, אדוני ראש הממשלה, לאן נעלמה הבושה? אתה מקבל את זה באמצעות אותו מ</w:t>
      </w:r>
      <w:r>
        <w:rPr>
          <w:rFonts w:hint="cs"/>
          <w:rtl/>
        </w:rPr>
        <w:t>תווך, שעזב והשאיר אדמה חרוכה בירושלים? אתה מקבל את זה, ועוד אתה מוליך שולל, מנהל משא-ומתן על קואליציה עם ש"ס ועם יהדות התורה, ובאיזו דירה בירושלים של אותו איש, שברח מירושלים והשאיר אדמה חרוכה בשביל לקבל את תיק האוצר - איפה הבושה?</w:t>
      </w:r>
    </w:p>
    <w:p w14:paraId="51B11E53" w14:textId="77777777" w:rsidR="00000000" w:rsidRDefault="00DD24A4">
      <w:pPr>
        <w:pStyle w:val="a"/>
        <w:rPr>
          <w:rFonts w:hint="cs"/>
          <w:rtl/>
        </w:rPr>
      </w:pPr>
      <w:r>
        <w:rPr>
          <w:rtl/>
        </w:rPr>
        <w:br w:type="page"/>
      </w:r>
      <w:r>
        <w:rPr>
          <w:rFonts w:hint="cs"/>
          <w:rtl/>
        </w:rPr>
        <w:t>מורי ורבותי, לא לחינם נסמ</w:t>
      </w:r>
      <w:r>
        <w:rPr>
          <w:rFonts w:hint="cs"/>
          <w:rtl/>
        </w:rPr>
        <w:t>כה פרשת העגל לפרשת הרכבת הממשלה המוזרה הזאת. יש שם איזה פסוק ששבה את לבי. חברי הכנסת זבולון אורלב ושאול יהלום, יש שם פסוק שכדאי שתשימו לב אליו: "וישכימו ממחרת ויעלו עלת ויגשו שלמים וישב העם לאכל ושתו ויקמו לצחק". לכאורה, מי שקורא את הפסוק, חושב שיש פה איזה</w:t>
      </w:r>
      <w:r>
        <w:rPr>
          <w:rFonts w:hint="cs"/>
          <w:rtl/>
        </w:rPr>
        <w:t xml:space="preserve"> סדר כרונולוגי של פעולות, אבל לא כך הם פני הדברים. כל רעיון אווילי, כל רעיון של עגל, כל רעיון שהוא אנטי תורה, אנטי קדושת עם ישראל, זה המסלול שלו. אנשי המפד"ל, תקשיבו היטב: "וישכימו ממחרת ויעלו עלת" - מלמד  על מסירות הנפש של תחיית הרעיון. אחר כך "ויגשו שלמי</w:t>
      </w:r>
      <w:r>
        <w:rPr>
          <w:rFonts w:hint="cs"/>
          <w:rtl/>
        </w:rPr>
        <w:t xml:space="preserve">ם" - הלוא שלמים, שלא כמו עולה, משתתפים בזה. אחר כך "וישב העם לאכל ושתו", ובסוף "ויקמו לצחק". קמתם וצחקתם על תורת ישראל, "שולחן ערוך" חדש חיברתם. מי הסמיך אתכם לחבר "שולחן ערוך" חדש? </w:t>
      </w:r>
    </w:p>
    <w:p w14:paraId="12E53A09" w14:textId="77777777" w:rsidR="00000000" w:rsidRDefault="00DD24A4">
      <w:pPr>
        <w:pStyle w:val="a"/>
        <w:rPr>
          <w:rFonts w:hint="cs"/>
          <w:rtl/>
        </w:rPr>
      </w:pPr>
    </w:p>
    <w:p w14:paraId="7EF0239D" w14:textId="77777777" w:rsidR="00000000" w:rsidRDefault="00DD24A4">
      <w:pPr>
        <w:pStyle w:val="ac"/>
        <w:rPr>
          <w:rtl/>
        </w:rPr>
      </w:pPr>
      <w:r>
        <w:rPr>
          <w:rFonts w:hint="eastAsia"/>
          <w:rtl/>
        </w:rPr>
        <w:t>שאול</w:t>
      </w:r>
      <w:r>
        <w:rPr>
          <w:rtl/>
        </w:rPr>
        <w:t xml:space="preserve"> יהלום (מפד"ל):</w:t>
      </w:r>
    </w:p>
    <w:p w14:paraId="5D932EA7" w14:textId="77777777" w:rsidR="00000000" w:rsidRDefault="00DD24A4">
      <w:pPr>
        <w:pStyle w:val="a"/>
        <w:rPr>
          <w:rFonts w:hint="cs"/>
          <w:rtl/>
        </w:rPr>
      </w:pPr>
    </w:p>
    <w:p w14:paraId="727196CE" w14:textId="77777777" w:rsidR="00000000" w:rsidRDefault="00DD24A4">
      <w:pPr>
        <w:pStyle w:val="a"/>
        <w:rPr>
          <w:rFonts w:hint="cs"/>
          <w:rtl/>
        </w:rPr>
      </w:pPr>
      <w:r>
        <w:rPr>
          <w:rFonts w:hint="cs"/>
          <w:rtl/>
        </w:rPr>
        <w:t xml:space="preserve">אתה לא מתבייש? כל הזמן אתה משתמש בתורה לצרכים שלך. </w:t>
      </w:r>
    </w:p>
    <w:p w14:paraId="0AB34A62" w14:textId="77777777" w:rsidR="00000000" w:rsidRDefault="00DD24A4">
      <w:pPr>
        <w:pStyle w:val="a"/>
        <w:rPr>
          <w:rFonts w:hint="cs"/>
          <w:rtl/>
        </w:rPr>
      </w:pPr>
    </w:p>
    <w:p w14:paraId="1B395AA9" w14:textId="77777777" w:rsidR="00000000" w:rsidRDefault="00DD24A4">
      <w:pPr>
        <w:pStyle w:val="SpeakerCon"/>
        <w:rPr>
          <w:rtl/>
        </w:rPr>
      </w:pPr>
      <w:bookmarkStart w:id="378" w:name="FS000000580T27_02_2003_23_29_31C"/>
      <w:bookmarkEnd w:id="378"/>
      <w:r>
        <w:rPr>
          <w:rtl/>
        </w:rPr>
        <w:t>יצחק כהן (ש"ס):</w:t>
      </w:r>
    </w:p>
    <w:p w14:paraId="0257BCB2" w14:textId="77777777" w:rsidR="00000000" w:rsidRDefault="00DD24A4">
      <w:pPr>
        <w:pStyle w:val="a"/>
        <w:rPr>
          <w:rtl/>
        </w:rPr>
      </w:pPr>
    </w:p>
    <w:p w14:paraId="7AEEAE16" w14:textId="77777777" w:rsidR="00000000" w:rsidRDefault="00DD24A4">
      <w:pPr>
        <w:pStyle w:val="a"/>
        <w:rPr>
          <w:rFonts w:hint="cs"/>
          <w:rtl/>
        </w:rPr>
      </w:pPr>
      <w:r>
        <w:rPr>
          <w:rFonts w:hint="cs"/>
          <w:rtl/>
        </w:rPr>
        <w:t xml:space="preserve">אדוני שאול יהלום, מי הסמיך אותך ואת זבולון אורלב לפגוע ב"שולחן ערוך"? אתה תחתן כוהן וגרושה? אתה תחתן כוהן וגרושה? איזו בושה, אתה תחתן כוהן וגרושה? אתה לא מתבייש, זבולון אורלב, לשבת פה ולהגיד שאתה דתי-לאומי? אתה לא דתי ואתה לא לאומי. </w:t>
      </w:r>
    </w:p>
    <w:p w14:paraId="31996F64" w14:textId="77777777" w:rsidR="00000000" w:rsidRDefault="00DD24A4">
      <w:pPr>
        <w:pStyle w:val="a"/>
        <w:rPr>
          <w:rFonts w:hint="cs"/>
          <w:rtl/>
        </w:rPr>
      </w:pPr>
    </w:p>
    <w:p w14:paraId="6653215F" w14:textId="77777777" w:rsidR="00000000" w:rsidRDefault="00DD24A4">
      <w:pPr>
        <w:pStyle w:val="a"/>
        <w:rPr>
          <w:rFonts w:hint="cs"/>
          <w:rtl/>
        </w:rPr>
      </w:pPr>
      <w:r>
        <w:rPr>
          <w:rFonts w:hint="cs"/>
          <w:rtl/>
        </w:rPr>
        <w:t>אב</w:t>
      </w:r>
      <w:r>
        <w:rPr>
          <w:rFonts w:hint="cs"/>
          <w:rtl/>
        </w:rPr>
        <w:t>ל, מורי ורבותי, אנחנו מאמינים ב=13 העיקרים של הרמב"ם, שאחד מהם אומר: זאת התורה, והיא לא תשתנה בשום זמן, חס ושלום, לא על-ידי טומי לפיד, לא על-ידי זבולון אורלב ולא על-ידי שאול יהלום ולא על-ידי אריק שרון. אף אחד לא ישנה את התורה הזאת. זאת התורה, היא לא תהיה מ</w:t>
      </w:r>
      <w:r>
        <w:rPr>
          <w:rFonts w:hint="cs"/>
          <w:rtl/>
        </w:rPr>
        <w:t xml:space="preserve">וחלפת, והיא לא תשתנה בשום זמן, חס ושלום. </w:t>
      </w:r>
    </w:p>
    <w:p w14:paraId="1E3435BF" w14:textId="77777777" w:rsidR="00000000" w:rsidRDefault="00DD24A4">
      <w:pPr>
        <w:pStyle w:val="a"/>
        <w:rPr>
          <w:rFonts w:hint="cs"/>
          <w:rtl/>
        </w:rPr>
      </w:pPr>
    </w:p>
    <w:p w14:paraId="53FE9A01" w14:textId="77777777" w:rsidR="00000000" w:rsidRDefault="00DD24A4">
      <w:pPr>
        <w:pStyle w:val="ad"/>
        <w:rPr>
          <w:rtl/>
        </w:rPr>
      </w:pPr>
      <w:r>
        <w:rPr>
          <w:rtl/>
        </w:rPr>
        <w:t>היו"ר ראובן ריבלין:</w:t>
      </w:r>
    </w:p>
    <w:p w14:paraId="69670C5A" w14:textId="77777777" w:rsidR="00000000" w:rsidRDefault="00DD24A4">
      <w:pPr>
        <w:pStyle w:val="a"/>
        <w:rPr>
          <w:rtl/>
        </w:rPr>
      </w:pPr>
    </w:p>
    <w:p w14:paraId="3151B96E" w14:textId="77777777" w:rsidR="00000000" w:rsidRDefault="00DD24A4">
      <w:pPr>
        <w:pStyle w:val="a"/>
        <w:rPr>
          <w:rFonts w:hint="cs"/>
          <w:rtl/>
        </w:rPr>
      </w:pPr>
      <w:r>
        <w:rPr>
          <w:rFonts w:hint="cs"/>
          <w:rtl/>
        </w:rPr>
        <w:t xml:space="preserve">תודה רבה. חבר הכנסת עסאם מח'ול, ואחריו - חבר הכנסת דני בנלולו בנאומו הראשון. הנואם שידבר אחריו, ידבר בשבחו ובפעולותיו הרבות, בעיקר ברשות הדואר. </w:t>
      </w:r>
    </w:p>
    <w:p w14:paraId="2743778C" w14:textId="77777777" w:rsidR="00000000" w:rsidRDefault="00DD24A4">
      <w:pPr>
        <w:pStyle w:val="a"/>
        <w:rPr>
          <w:rFonts w:hint="cs"/>
          <w:rtl/>
        </w:rPr>
      </w:pPr>
    </w:p>
    <w:p w14:paraId="624DED61" w14:textId="77777777" w:rsidR="00000000" w:rsidRDefault="00DD24A4">
      <w:pPr>
        <w:pStyle w:val="Speaker"/>
        <w:rPr>
          <w:rtl/>
        </w:rPr>
      </w:pPr>
      <w:bookmarkStart w:id="379" w:name="FS000000542T27_02_2003_23_32_42"/>
      <w:bookmarkEnd w:id="379"/>
      <w:r>
        <w:rPr>
          <w:rFonts w:hint="eastAsia"/>
          <w:rtl/>
        </w:rPr>
        <w:t>עסאם</w:t>
      </w:r>
      <w:r>
        <w:rPr>
          <w:rtl/>
        </w:rPr>
        <w:t xml:space="preserve"> מח'ול (חד"ש</w:t>
      </w:r>
      <w:r>
        <w:rPr>
          <w:rFonts w:hint="cs"/>
          <w:rtl/>
        </w:rPr>
        <w:t>-תע"ל</w:t>
      </w:r>
      <w:r>
        <w:rPr>
          <w:rtl/>
        </w:rPr>
        <w:t>):</w:t>
      </w:r>
    </w:p>
    <w:p w14:paraId="629892EE" w14:textId="77777777" w:rsidR="00000000" w:rsidRDefault="00DD24A4">
      <w:pPr>
        <w:pStyle w:val="a"/>
        <w:rPr>
          <w:rFonts w:hint="cs"/>
          <w:rtl/>
        </w:rPr>
      </w:pPr>
    </w:p>
    <w:p w14:paraId="1249957F" w14:textId="77777777" w:rsidR="00000000" w:rsidRDefault="00DD24A4">
      <w:pPr>
        <w:pStyle w:val="a"/>
        <w:rPr>
          <w:rFonts w:hint="cs"/>
          <w:rtl/>
        </w:rPr>
      </w:pPr>
      <w:r>
        <w:rPr>
          <w:rFonts w:hint="cs"/>
          <w:rtl/>
        </w:rPr>
        <w:t>אדוני היושב-ראש, תרשה</w:t>
      </w:r>
      <w:r>
        <w:rPr>
          <w:rFonts w:hint="cs"/>
          <w:rtl/>
        </w:rPr>
        <w:t xml:space="preserve"> לי קודם לברך אותך על תפקידך החדש, יושב-ראש הכנסת. זאת זכות לכנסת וזכות לנו. </w:t>
      </w:r>
    </w:p>
    <w:p w14:paraId="2BF8E53B" w14:textId="77777777" w:rsidR="00000000" w:rsidRDefault="00DD24A4">
      <w:pPr>
        <w:pStyle w:val="a"/>
        <w:rPr>
          <w:rFonts w:hint="cs"/>
          <w:rtl/>
        </w:rPr>
      </w:pPr>
    </w:p>
    <w:p w14:paraId="067ED5D7" w14:textId="77777777" w:rsidR="00000000" w:rsidRDefault="00DD24A4">
      <w:pPr>
        <w:pStyle w:val="a"/>
        <w:rPr>
          <w:rFonts w:hint="cs"/>
          <w:rtl/>
        </w:rPr>
      </w:pPr>
      <w:r>
        <w:rPr>
          <w:rFonts w:hint="cs"/>
          <w:rtl/>
        </w:rPr>
        <w:t>אדוני היושב-ראש וחברי הכנסת, ראש הממשלה שרון הכריז על ממשלה היום עבור העם, וכמנהגו הוא הכריז על ממשלת ברירה.</w:t>
      </w:r>
      <w:r>
        <w:rPr>
          <w:rFonts w:hint="cs"/>
        </w:rPr>
        <w:t xml:space="preserve"> </w:t>
      </w:r>
      <w:r>
        <w:rPr>
          <w:rFonts w:hint="cs"/>
          <w:rtl/>
        </w:rPr>
        <w:t>הממשלה הזאת של שרון היא עוד הוכחה למה שאמרנו, שהבחירות האחרונות לא ה</w:t>
      </w:r>
      <w:r>
        <w:rPr>
          <w:rFonts w:hint="cs"/>
          <w:rtl/>
        </w:rPr>
        <w:t>צליחו להוביל את ישראל ואת העם במדינה הזאת אל מחוץ למשבר, אלא ייצרו מחדש את המשבר והעמיקו אותו והפכו אותו למשבר מסוכן עוד יותר. זו ממשלה שהיא ביטוי להעמקת המשבר, ולא ביטוי או סימן ליציאה מן המשבר שישראל נמצאת עמוק עמוק בתוכו, בזכות המדיניות הראשונית של ממשל</w:t>
      </w:r>
      <w:r>
        <w:rPr>
          <w:rFonts w:hint="cs"/>
          <w:rtl/>
        </w:rPr>
        <w:t xml:space="preserve">ת שרון. </w:t>
      </w:r>
    </w:p>
    <w:p w14:paraId="4ADE3E92" w14:textId="77777777" w:rsidR="00000000" w:rsidRDefault="00DD24A4">
      <w:pPr>
        <w:pStyle w:val="a"/>
        <w:rPr>
          <w:rFonts w:hint="cs"/>
          <w:rtl/>
        </w:rPr>
      </w:pPr>
    </w:p>
    <w:p w14:paraId="4B1339FC" w14:textId="77777777" w:rsidR="00000000" w:rsidRDefault="00DD24A4">
      <w:pPr>
        <w:pStyle w:val="a"/>
        <w:rPr>
          <w:rFonts w:hint="cs"/>
          <w:rtl/>
        </w:rPr>
      </w:pPr>
      <w:r>
        <w:rPr>
          <w:rFonts w:hint="cs"/>
          <w:rtl/>
        </w:rPr>
        <w:t xml:space="preserve">אני יכול להגיד, שזה נכון שלא זכינו בממשלה שונה אחרי הבחירות האחרונות, אבל לפחות זכינו באופוזיציה, ועל זה צריך לברך. אופוזיציה זאת, וכל אחד וכל צד וכל מרכיב בה  משיקוליו שלו, נקראת לפעול כדי לקצר את ימי הסכנה ואת אימת ממשלת שרון השנייה. </w:t>
      </w:r>
    </w:p>
    <w:p w14:paraId="3BA4554F" w14:textId="77777777" w:rsidR="00000000" w:rsidRDefault="00DD24A4">
      <w:pPr>
        <w:pStyle w:val="a"/>
        <w:rPr>
          <w:rFonts w:hint="cs"/>
          <w:rtl/>
        </w:rPr>
      </w:pPr>
    </w:p>
    <w:p w14:paraId="2A698C98" w14:textId="77777777" w:rsidR="00000000" w:rsidRDefault="00DD24A4">
      <w:pPr>
        <w:pStyle w:val="a"/>
        <w:rPr>
          <w:rFonts w:hint="cs"/>
          <w:rtl/>
        </w:rPr>
      </w:pPr>
      <w:r>
        <w:rPr>
          <w:rFonts w:hint="cs"/>
          <w:rtl/>
        </w:rPr>
        <w:t>ראש הממש</w:t>
      </w:r>
      <w:r>
        <w:rPr>
          <w:rFonts w:hint="cs"/>
          <w:rtl/>
        </w:rPr>
        <w:t xml:space="preserve">לה דיבר על השלום, ולא התכוון לזה. ראש הממשלה דיבר על הדרך לשלום, על תנאים לשלום, על 100 שינויים למפת דרכים, אבל היה מי שאמר </w:t>
      </w:r>
      <w:r>
        <w:rPr>
          <w:rtl/>
        </w:rPr>
        <w:t>–</w:t>
      </w:r>
      <w:r>
        <w:rPr>
          <w:rFonts w:hint="cs"/>
          <w:rtl/>
        </w:rPr>
        <w:t xml:space="preserve"> מרטין לותר קינג </w:t>
      </w:r>
      <w:r>
        <w:rPr>
          <w:rtl/>
        </w:rPr>
        <w:t>–</w:t>
      </w:r>
      <w:r>
        <w:rPr>
          <w:rFonts w:hint="cs"/>
          <w:rtl/>
        </w:rPr>
        <w:t xml:space="preserve"> שאין דרך לשלום, שלום הוא הדרך, והדרך של הממשלה הזאת היא רחוקה, היא מנוגדת לשלום, היא מחסלת שלום, והיא דרך של מלח</w:t>
      </w:r>
      <w:r>
        <w:rPr>
          <w:rFonts w:hint="cs"/>
          <w:rtl/>
        </w:rPr>
        <w:t xml:space="preserve">מה. </w:t>
      </w:r>
    </w:p>
    <w:p w14:paraId="2E437557" w14:textId="77777777" w:rsidR="00000000" w:rsidRDefault="00DD24A4">
      <w:pPr>
        <w:pStyle w:val="a"/>
        <w:rPr>
          <w:rFonts w:hint="cs"/>
          <w:rtl/>
        </w:rPr>
      </w:pPr>
    </w:p>
    <w:p w14:paraId="6CF96770" w14:textId="77777777" w:rsidR="00000000" w:rsidRDefault="00DD24A4">
      <w:pPr>
        <w:pStyle w:val="a"/>
        <w:rPr>
          <w:rFonts w:hint="cs"/>
          <w:rtl/>
        </w:rPr>
      </w:pPr>
      <w:r>
        <w:rPr>
          <w:rFonts w:hint="cs"/>
          <w:rtl/>
        </w:rPr>
        <w:t xml:space="preserve">היה מעניין לשמוע לא מזמן בתקשורת את אחד השרים המיועדים, השר המיועד פורז, שלא הרגיש נוח בריאיון טלוויזיוני, ואמר: זו  לא ממשלת ימין; האם הליכוד זה ימין? האם שרון זה ימין? זה המרכז. אני חושב שזה היגיון פתטי של שינוי, שנמצאת בממשלה הזאת בכל מחיר. </w:t>
      </w:r>
    </w:p>
    <w:p w14:paraId="370235EA" w14:textId="77777777" w:rsidR="00000000" w:rsidRDefault="00DD24A4">
      <w:pPr>
        <w:pStyle w:val="a"/>
        <w:rPr>
          <w:rFonts w:hint="cs"/>
          <w:rtl/>
        </w:rPr>
      </w:pPr>
    </w:p>
    <w:p w14:paraId="6ADB2028" w14:textId="77777777" w:rsidR="00000000" w:rsidRDefault="00DD24A4">
      <w:pPr>
        <w:pStyle w:val="a"/>
        <w:rPr>
          <w:rFonts w:hint="cs"/>
          <w:rtl/>
        </w:rPr>
      </w:pPr>
      <w:bookmarkStart w:id="380" w:name="FS000000542T27_02_2003_23_33_57"/>
      <w:bookmarkEnd w:id="380"/>
      <w:r>
        <w:rPr>
          <w:rFonts w:hint="cs"/>
          <w:rtl/>
        </w:rPr>
        <w:t>ממשל</w:t>
      </w:r>
      <w:r>
        <w:rPr>
          <w:rFonts w:hint="cs"/>
          <w:rtl/>
        </w:rPr>
        <w:t>ת שרון-לפיד-ליברמן היא אומנם ממשלה ללא חרדים, אבל היא ממשלה של פונדמנטליסטים, ימנים, קיצונים, מסוכנים ביותר. זו ממשלה של החיבור האיום בין פונדמנטליסטים ניאו-ליברליים דורסנים. במישור הכלכלי-החברתי הם שונאי עובדים ושונאים עניים, ממשפחת המכרסמים בקצבאות ובשאר</w:t>
      </w:r>
      <w:r>
        <w:rPr>
          <w:rFonts w:hint="cs"/>
          <w:rtl/>
        </w:rPr>
        <w:t xml:space="preserve"> זכויות שכבות המצוקה העניות. </w:t>
      </w:r>
    </w:p>
    <w:p w14:paraId="736D89AD" w14:textId="77777777" w:rsidR="00000000" w:rsidRDefault="00DD24A4">
      <w:pPr>
        <w:pStyle w:val="a"/>
        <w:rPr>
          <w:rFonts w:hint="cs"/>
          <w:rtl/>
        </w:rPr>
      </w:pPr>
    </w:p>
    <w:p w14:paraId="4C47A875" w14:textId="77777777" w:rsidR="00000000" w:rsidRDefault="00DD24A4">
      <w:pPr>
        <w:pStyle w:val="a"/>
        <w:rPr>
          <w:rFonts w:hint="cs"/>
          <w:rtl/>
        </w:rPr>
      </w:pPr>
      <w:r>
        <w:rPr>
          <w:rFonts w:hint="cs"/>
          <w:rtl/>
        </w:rPr>
        <w:t>הם פונדמנטליסטים ימנים-קיצונים בתחום המדיני, ממשלה של העמקת הכיבוש, של הרחבת ההתנחלויות. זו ממשלה של מחרחרי מלחמה, מלחמה אזורית ומלחמת השמד על העם הפלסטיני. זו  ממשלה שמחכה למלחמה, שרוצה לנצל את המלחמה כדי להגדיל ולפגוע ולבצע</w:t>
      </w:r>
      <w:r>
        <w:rPr>
          <w:rFonts w:hint="cs"/>
          <w:rtl/>
        </w:rPr>
        <w:t xml:space="preserve"> פשעי מלחמה נגד העם הפלסטיני, כמו הפשע המתגלגל היום בין שכם לעזה בלי שום סיבה.</w:t>
      </w:r>
    </w:p>
    <w:p w14:paraId="74167F05" w14:textId="77777777" w:rsidR="00000000" w:rsidRDefault="00DD24A4">
      <w:pPr>
        <w:pStyle w:val="a"/>
        <w:rPr>
          <w:rFonts w:hint="cs"/>
          <w:rtl/>
        </w:rPr>
      </w:pPr>
    </w:p>
    <w:p w14:paraId="1E13DFF3" w14:textId="77777777" w:rsidR="00000000" w:rsidRDefault="00DD24A4">
      <w:pPr>
        <w:pStyle w:val="a"/>
        <w:rPr>
          <w:rFonts w:hint="cs"/>
          <w:rtl/>
        </w:rPr>
      </w:pPr>
      <w:r>
        <w:rPr>
          <w:rFonts w:hint="cs"/>
          <w:rtl/>
        </w:rPr>
        <w:t xml:space="preserve">מתבצעים מעצרים של ההנהגה הפלסטינית, שהאחרון בהם הוא של תיאסיר ח'אלד. מכיוון שהוא מנהיג של פלג שמחפש שלום צודק ומחפש דרך מדינית ואופק מדיני, הממשלה הזאת לא יכולה לסבול אותו. </w:t>
      </w:r>
    </w:p>
    <w:p w14:paraId="7B832DF0" w14:textId="77777777" w:rsidR="00000000" w:rsidRDefault="00DD24A4">
      <w:pPr>
        <w:pStyle w:val="a"/>
        <w:rPr>
          <w:rFonts w:hint="cs"/>
          <w:rtl/>
        </w:rPr>
      </w:pPr>
    </w:p>
    <w:p w14:paraId="72864705" w14:textId="77777777" w:rsidR="00000000" w:rsidRDefault="00DD24A4">
      <w:pPr>
        <w:pStyle w:val="a"/>
        <w:rPr>
          <w:rFonts w:hint="cs"/>
          <w:rtl/>
        </w:rPr>
      </w:pPr>
      <w:r>
        <w:rPr>
          <w:rFonts w:hint="cs"/>
          <w:rtl/>
        </w:rPr>
        <w:t>מ</w:t>
      </w:r>
      <w:r>
        <w:rPr>
          <w:rFonts w:hint="cs"/>
          <w:rtl/>
        </w:rPr>
        <w:t xml:space="preserve">ופז, ששוקד באופן שיטתי בימים אלה על הריסת העיר העתיקה נבלוס בשכם, על הריסת מבנים היסטוריים, שכונות היסטוריות, לא שונה מאנשי ה"טליבאן"  שחיסלו והרסו את הפסלים של בודהא באפגניסטן. אולי הוא מחפש לזכות בתואר המולא שאול מופז. </w:t>
      </w:r>
    </w:p>
    <w:p w14:paraId="245F8E51" w14:textId="77777777" w:rsidR="00000000" w:rsidRDefault="00DD24A4">
      <w:pPr>
        <w:pStyle w:val="a"/>
        <w:rPr>
          <w:rFonts w:hint="cs"/>
          <w:rtl/>
        </w:rPr>
      </w:pPr>
    </w:p>
    <w:p w14:paraId="00E38AE1" w14:textId="77777777" w:rsidR="00000000" w:rsidRDefault="00DD24A4">
      <w:pPr>
        <w:pStyle w:val="a"/>
        <w:rPr>
          <w:rFonts w:hint="cs"/>
          <w:rtl/>
        </w:rPr>
      </w:pPr>
      <w:r>
        <w:rPr>
          <w:rFonts w:hint="cs"/>
          <w:rtl/>
        </w:rPr>
        <w:t xml:space="preserve">החיבור הזה של ההורס האנטי-תרבותי </w:t>
      </w:r>
      <w:r>
        <w:rPr>
          <w:rFonts w:hint="cs"/>
          <w:rtl/>
        </w:rPr>
        <w:t xml:space="preserve"> מהקריה בתל-אביב יחד עם קוסם השקר מארץ עוץ, שהועבר ממשרד החוץ למשרד האוצר, יחד עם הדמגוג שונא הערבים ושונא חרדים מ"פופוליטיקה", הוא חיבור מסוכן מדי לציבור בישראל ובאזור. את החיבור הזה צריך להפסיק ואת הממשלה הזאת צריך להוריד מהבמה בהקדם האפשרי. </w:t>
      </w:r>
    </w:p>
    <w:p w14:paraId="345377DC" w14:textId="77777777" w:rsidR="00000000" w:rsidRDefault="00DD24A4">
      <w:pPr>
        <w:pStyle w:val="a"/>
        <w:rPr>
          <w:rFonts w:hint="cs"/>
          <w:rtl/>
        </w:rPr>
      </w:pPr>
    </w:p>
    <w:p w14:paraId="012A0D84" w14:textId="77777777" w:rsidR="00000000" w:rsidRDefault="00DD24A4">
      <w:pPr>
        <w:pStyle w:val="a"/>
        <w:rPr>
          <w:rFonts w:hint="cs"/>
          <w:rtl/>
        </w:rPr>
      </w:pPr>
      <w:r>
        <w:rPr>
          <w:rFonts w:hint="cs"/>
          <w:rtl/>
        </w:rPr>
        <w:t>אי-אפשר לה</w:t>
      </w:r>
      <w:r>
        <w:rPr>
          <w:rFonts w:hint="cs"/>
          <w:rtl/>
        </w:rPr>
        <w:t xml:space="preserve">משיך ולטמטם את העם ולהסתיר ממנו את האמת, את החיבור הנכון בין הרעב הפלסטיני לרעב של הישראלים, בין העוני של הפלסטינים לבין העוני של מיליון וחצי אנשים בישראל שחיים מתחת לקו העוני. את החיבור הזה אנחנו נחשוף, ואת הממשלה הזאת נזרוק מעל במת ההיסטוריה. </w:t>
      </w:r>
    </w:p>
    <w:p w14:paraId="455530B8" w14:textId="77777777" w:rsidR="00000000" w:rsidRDefault="00DD24A4">
      <w:pPr>
        <w:pStyle w:val="a"/>
        <w:ind w:firstLine="0"/>
        <w:rPr>
          <w:rFonts w:hint="cs"/>
          <w:rtl/>
        </w:rPr>
      </w:pPr>
    </w:p>
    <w:p w14:paraId="703AE808" w14:textId="77777777" w:rsidR="00000000" w:rsidRDefault="00DD24A4">
      <w:pPr>
        <w:pStyle w:val="ad"/>
        <w:rPr>
          <w:rtl/>
        </w:rPr>
      </w:pPr>
      <w:r>
        <w:rPr>
          <w:rtl/>
        </w:rPr>
        <w:t>היו"ר ראו</w:t>
      </w:r>
      <w:r>
        <w:rPr>
          <w:rtl/>
        </w:rPr>
        <w:t>בן ריבלין:</w:t>
      </w:r>
    </w:p>
    <w:p w14:paraId="1EE47F28" w14:textId="77777777" w:rsidR="00000000" w:rsidRDefault="00DD24A4">
      <w:pPr>
        <w:pStyle w:val="a"/>
        <w:rPr>
          <w:rtl/>
        </w:rPr>
      </w:pPr>
    </w:p>
    <w:p w14:paraId="3EEEEBEF" w14:textId="77777777" w:rsidR="00000000" w:rsidRDefault="00DD24A4">
      <w:pPr>
        <w:pStyle w:val="a"/>
        <w:rPr>
          <w:rFonts w:hint="cs"/>
          <w:rtl/>
        </w:rPr>
      </w:pPr>
      <w:r>
        <w:rPr>
          <w:rFonts w:hint="cs"/>
          <w:rtl/>
        </w:rPr>
        <w:t xml:space="preserve">תודה רבה לחבר הכנסת עסאם מח'ול. יעלה ויבוא חבר הכנסת, זה מקרוב בא, דניאל בנלולו, לשאת את נאומו הראשון. ואחריו </w:t>
      </w:r>
      <w:r>
        <w:rPr>
          <w:rtl/>
        </w:rPr>
        <w:t>–</w:t>
      </w:r>
      <w:r>
        <w:rPr>
          <w:rFonts w:hint="cs"/>
          <w:rtl/>
        </w:rPr>
        <w:t xml:space="preserve"> חבר הכנסת זאב בוים. </w:t>
      </w:r>
    </w:p>
    <w:p w14:paraId="6EDE17D2" w14:textId="77777777" w:rsidR="00000000" w:rsidRDefault="00DD24A4">
      <w:pPr>
        <w:pStyle w:val="a"/>
        <w:ind w:firstLine="0"/>
        <w:rPr>
          <w:rFonts w:hint="cs"/>
          <w:rtl/>
        </w:rPr>
      </w:pPr>
      <w:r>
        <w:rPr>
          <w:rtl/>
        </w:rPr>
        <w:br w:type="page"/>
      </w:r>
    </w:p>
    <w:p w14:paraId="5944D7FC"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411ED2C3" w14:textId="77777777" w:rsidR="00000000" w:rsidRDefault="00DD24A4">
      <w:pPr>
        <w:pStyle w:val="a"/>
        <w:rPr>
          <w:rFonts w:hint="cs"/>
          <w:rtl/>
        </w:rPr>
      </w:pPr>
    </w:p>
    <w:p w14:paraId="5688521D" w14:textId="77777777" w:rsidR="00000000" w:rsidRDefault="00DD24A4">
      <w:pPr>
        <w:pStyle w:val="a"/>
        <w:rPr>
          <w:rFonts w:hint="cs"/>
          <w:rtl/>
        </w:rPr>
      </w:pPr>
      <w:r>
        <w:rPr>
          <w:rFonts w:hint="cs"/>
          <w:rtl/>
        </w:rPr>
        <w:t xml:space="preserve">- - - </w:t>
      </w:r>
    </w:p>
    <w:p w14:paraId="46C3031E" w14:textId="77777777" w:rsidR="00000000" w:rsidRDefault="00DD24A4">
      <w:pPr>
        <w:pStyle w:val="a"/>
        <w:ind w:firstLine="0"/>
        <w:rPr>
          <w:rFonts w:hint="cs"/>
          <w:rtl/>
        </w:rPr>
      </w:pPr>
    </w:p>
    <w:p w14:paraId="425B74E8" w14:textId="77777777" w:rsidR="00000000" w:rsidRDefault="00DD24A4">
      <w:pPr>
        <w:pStyle w:val="ac"/>
        <w:rPr>
          <w:rtl/>
        </w:rPr>
      </w:pPr>
      <w:r>
        <w:rPr>
          <w:rFonts w:hint="eastAsia"/>
          <w:rtl/>
        </w:rPr>
        <w:t>אברהם</w:t>
      </w:r>
      <w:r>
        <w:rPr>
          <w:rtl/>
        </w:rPr>
        <w:t xml:space="preserve"> הירשזון (הליכוד):</w:t>
      </w:r>
    </w:p>
    <w:p w14:paraId="49A0CE69" w14:textId="77777777" w:rsidR="00000000" w:rsidRDefault="00DD24A4">
      <w:pPr>
        <w:pStyle w:val="a"/>
        <w:rPr>
          <w:rFonts w:hint="cs"/>
          <w:rtl/>
        </w:rPr>
      </w:pPr>
    </w:p>
    <w:p w14:paraId="391B5BBA" w14:textId="77777777" w:rsidR="00000000" w:rsidRDefault="00DD24A4">
      <w:pPr>
        <w:pStyle w:val="a"/>
        <w:rPr>
          <w:rFonts w:hint="cs"/>
          <w:rtl/>
        </w:rPr>
      </w:pPr>
      <w:r>
        <w:rPr>
          <w:rFonts w:hint="cs"/>
          <w:rtl/>
        </w:rPr>
        <w:t xml:space="preserve">רק תדבר ויהיה עוד מנדט לליכוד. </w:t>
      </w:r>
    </w:p>
    <w:p w14:paraId="699AB048" w14:textId="77777777" w:rsidR="00000000" w:rsidRDefault="00DD24A4">
      <w:pPr>
        <w:pStyle w:val="a"/>
        <w:ind w:firstLine="0"/>
        <w:rPr>
          <w:rFonts w:hint="cs"/>
          <w:rtl/>
        </w:rPr>
      </w:pPr>
    </w:p>
    <w:p w14:paraId="6E699F75" w14:textId="77777777" w:rsidR="00000000" w:rsidRDefault="00DD24A4">
      <w:pPr>
        <w:pStyle w:val="ac"/>
        <w:rPr>
          <w:rtl/>
        </w:rPr>
      </w:pPr>
      <w:r>
        <w:rPr>
          <w:rFonts w:hint="eastAsia"/>
          <w:rtl/>
        </w:rPr>
        <w:t>מוחמד</w:t>
      </w:r>
      <w:r>
        <w:rPr>
          <w:rtl/>
        </w:rPr>
        <w:t xml:space="preserve"> ברכה (חד"ש</w:t>
      </w:r>
      <w:r>
        <w:rPr>
          <w:rFonts w:hint="cs"/>
          <w:rtl/>
        </w:rPr>
        <w:t>-תע"</w:t>
      </w:r>
      <w:r>
        <w:rPr>
          <w:rFonts w:hint="cs"/>
          <w:rtl/>
        </w:rPr>
        <w:t>ל</w:t>
      </w:r>
      <w:r>
        <w:rPr>
          <w:rtl/>
        </w:rPr>
        <w:t>):</w:t>
      </w:r>
    </w:p>
    <w:p w14:paraId="65173B85" w14:textId="77777777" w:rsidR="00000000" w:rsidRDefault="00DD24A4">
      <w:pPr>
        <w:pStyle w:val="a"/>
        <w:rPr>
          <w:rFonts w:hint="cs"/>
          <w:rtl/>
        </w:rPr>
      </w:pPr>
    </w:p>
    <w:p w14:paraId="47534C6F" w14:textId="77777777" w:rsidR="00000000" w:rsidRDefault="00DD24A4">
      <w:pPr>
        <w:pStyle w:val="a"/>
        <w:rPr>
          <w:rFonts w:hint="cs"/>
          <w:rtl/>
        </w:rPr>
      </w:pPr>
      <w:r>
        <w:rPr>
          <w:rFonts w:hint="cs"/>
          <w:rtl/>
        </w:rPr>
        <w:t xml:space="preserve">מה קרה? פה עושים דיבורים. </w:t>
      </w:r>
    </w:p>
    <w:p w14:paraId="61A82679" w14:textId="77777777" w:rsidR="00000000" w:rsidRDefault="00DD24A4">
      <w:pPr>
        <w:pStyle w:val="a"/>
        <w:ind w:firstLine="0"/>
        <w:rPr>
          <w:rFonts w:hint="cs"/>
          <w:rtl/>
        </w:rPr>
      </w:pPr>
    </w:p>
    <w:p w14:paraId="0AD8DC3B" w14:textId="77777777" w:rsidR="00000000" w:rsidRDefault="00DD24A4">
      <w:pPr>
        <w:pStyle w:val="ad"/>
        <w:rPr>
          <w:rtl/>
        </w:rPr>
      </w:pPr>
      <w:r>
        <w:rPr>
          <w:rtl/>
        </w:rPr>
        <w:t>היו"ר ראובן ריבלין:</w:t>
      </w:r>
    </w:p>
    <w:p w14:paraId="3C8588F8" w14:textId="77777777" w:rsidR="00000000" w:rsidRDefault="00DD24A4">
      <w:pPr>
        <w:pStyle w:val="a"/>
        <w:rPr>
          <w:rtl/>
        </w:rPr>
      </w:pPr>
    </w:p>
    <w:p w14:paraId="69E45B26" w14:textId="77777777" w:rsidR="00000000" w:rsidRDefault="00DD24A4">
      <w:pPr>
        <w:pStyle w:val="a"/>
        <w:rPr>
          <w:rFonts w:hint="cs"/>
          <w:rtl/>
        </w:rPr>
      </w:pPr>
      <w:r>
        <w:rPr>
          <w:rFonts w:hint="cs"/>
          <w:rtl/>
        </w:rPr>
        <w:t xml:space="preserve">תם הדו-שיח בין הספסלים. חבר הכנסת בנלולו נואם את נאומו הראשון, ואי-אפשר להפריע לו.  בבקשה. </w:t>
      </w:r>
    </w:p>
    <w:p w14:paraId="78899E76" w14:textId="77777777" w:rsidR="00000000" w:rsidRDefault="00DD24A4">
      <w:pPr>
        <w:pStyle w:val="a"/>
        <w:ind w:firstLine="0"/>
        <w:rPr>
          <w:rFonts w:hint="cs"/>
          <w:rtl/>
        </w:rPr>
      </w:pPr>
    </w:p>
    <w:p w14:paraId="52911704" w14:textId="77777777" w:rsidR="00000000" w:rsidRDefault="00DD24A4">
      <w:pPr>
        <w:pStyle w:val="Speaker"/>
        <w:rPr>
          <w:rtl/>
        </w:rPr>
      </w:pPr>
      <w:bookmarkStart w:id="381" w:name="FS000001028T27_02_2003_23_49_13"/>
      <w:bookmarkEnd w:id="381"/>
      <w:r>
        <w:rPr>
          <w:rFonts w:hint="eastAsia"/>
          <w:rtl/>
        </w:rPr>
        <w:t>דניאל</w:t>
      </w:r>
      <w:r>
        <w:rPr>
          <w:rtl/>
        </w:rPr>
        <w:t xml:space="preserve"> בנלולו (הליכוד):</w:t>
      </w:r>
    </w:p>
    <w:p w14:paraId="232CE1ED" w14:textId="77777777" w:rsidR="00000000" w:rsidRDefault="00DD24A4">
      <w:pPr>
        <w:pStyle w:val="a"/>
        <w:rPr>
          <w:rFonts w:hint="cs"/>
          <w:rtl/>
        </w:rPr>
      </w:pPr>
    </w:p>
    <w:p w14:paraId="0BE4030A" w14:textId="77777777" w:rsidR="00000000" w:rsidRDefault="00DD24A4">
      <w:pPr>
        <w:pStyle w:val="a"/>
        <w:rPr>
          <w:rFonts w:hint="cs"/>
          <w:rtl/>
        </w:rPr>
      </w:pPr>
      <w:r>
        <w:rPr>
          <w:rFonts w:hint="cs"/>
          <w:rtl/>
        </w:rPr>
        <w:t>אדוני היושב-ראש, כנסת נכבדה, בפתח דברי הרשה לי לברך אותך בברכה חמה על התפקיד הרם והנכ</w:t>
      </w:r>
      <w:r>
        <w:rPr>
          <w:rFonts w:hint="cs"/>
          <w:rtl/>
        </w:rPr>
        <w:t>בד שנטלת על עצמך. בטוח אני כי תעניק לכולנו מיושרך ומניסיונך העצום ותנווט את דיוני המליאה באופן שירים את קרנה של כנסת ישראל. הצלחתך היא הצלחתנו.</w:t>
      </w:r>
    </w:p>
    <w:p w14:paraId="4555441D" w14:textId="77777777" w:rsidR="00000000" w:rsidRDefault="00DD24A4">
      <w:pPr>
        <w:pStyle w:val="a"/>
        <w:ind w:firstLine="0"/>
        <w:rPr>
          <w:rFonts w:hint="cs"/>
          <w:rtl/>
        </w:rPr>
      </w:pPr>
    </w:p>
    <w:p w14:paraId="7322F030" w14:textId="77777777" w:rsidR="00000000" w:rsidRDefault="00DD24A4">
      <w:pPr>
        <w:pStyle w:val="ad"/>
        <w:rPr>
          <w:rtl/>
        </w:rPr>
      </w:pPr>
      <w:r>
        <w:rPr>
          <w:rtl/>
        </w:rPr>
        <w:t>היו"ר ראובן ריבלין:</w:t>
      </w:r>
    </w:p>
    <w:p w14:paraId="1E65519C" w14:textId="77777777" w:rsidR="00000000" w:rsidRDefault="00DD24A4">
      <w:pPr>
        <w:pStyle w:val="a"/>
        <w:rPr>
          <w:rtl/>
        </w:rPr>
      </w:pPr>
    </w:p>
    <w:p w14:paraId="2FF87E00" w14:textId="77777777" w:rsidR="00000000" w:rsidRDefault="00DD24A4">
      <w:pPr>
        <w:pStyle w:val="a"/>
        <w:rPr>
          <w:rFonts w:hint="cs"/>
          <w:rtl/>
        </w:rPr>
      </w:pPr>
      <w:r>
        <w:rPr>
          <w:rFonts w:hint="cs"/>
          <w:rtl/>
        </w:rPr>
        <w:t>תודה רבה.</w:t>
      </w:r>
    </w:p>
    <w:p w14:paraId="6B06A5E8" w14:textId="77777777" w:rsidR="00000000" w:rsidRDefault="00DD24A4">
      <w:pPr>
        <w:pStyle w:val="a"/>
        <w:ind w:firstLine="0"/>
        <w:rPr>
          <w:rFonts w:hint="cs"/>
          <w:rtl/>
        </w:rPr>
      </w:pPr>
    </w:p>
    <w:p w14:paraId="7917A24C" w14:textId="77777777" w:rsidR="00000000" w:rsidRDefault="00DD24A4">
      <w:pPr>
        <w:pStyle w:val="SpeakerCon"/>
        <w:rPr>
          <w:rtl/>
        </w:rPr>
      </w:pPr>
      <w:bookmarkStart w:id="382" w:name="FS000001028T27_02_2003_23_50_27C"/>
      <w:bookmarkEnd w:id="382"/>
      <w:r>
        <w:rPr>
          <w:rtl/>
        </w:rPr>
        <w:t>דניאל בנלולו (הליכוד):</w:t>
      </w:r>
    </w:p>
    <w:p w14:paraId="1ABA48E7" w14:textId="77777777" w:rsidR="00000000" w:rsidRDefault="00DD24A4">
      <w:pPr>
        <w:pStyle w:val="a"/>
        <w:rPr>
          <w:rtl/>
        </w:rPr>
      </w:pPr>
    </w:p>
    <w:p w14:paraId="778B932A" w14:textId="77777777" w:rsidR="00000000" w:rsidRDefault="00DD24A4">
      <w:pPr>
        <w:pStyle w:val="a"/>
        <w:rPr>
          <w:rFonts w:hint="cs"/>
          <w:rtl/>
        </w:rPr>
      </w:pPr>
      <w:r>
        <w:rPr>
          <w:rFonts w:hint="cs"/>
          <w:rtl/>
        </w:rPr>
        <w:t>חברי, חברי הכנסת, יום חג הוא היום למדינת ישראל עת  מוצג</w:t>
      </w:r>
      <w:r>
        <w:rPr>
          <w:rFonts w:hint="cs"/>
          <w:rtl/>
        </w:rPr>
        <w:t xml:space="preserve">ת הממשלה בכנסת </w:t>
      </w:r>
      <w:r>
        <w:rPr>
          <w:rtl/>
        </w:rPr>
        <w:br/>
      </w:r>
      <w:r>
        <w:rPr>
          <w:rFonts w:hint="cs"/>
          <w:rtl/>
        </w:rPr>
        <w:t>השש-עשרה. מייד, בתום החגיגות, יש להפשיל שרוולים ולגשת בדחילו ורחימו לכל הנושאים החשובים ולכל הבעיות, שהרי לא שררה נטלנו על עצמנו, כי אם עבדות. האחריות הגדולה המוטלת על כתפינו נובעת מיראת כבוד ושאיפה להיות שותפים לצמיחה, לשגשוג ולרווחה במדינ</w:t>
      </w:r>
      <w:r>
        <w:rPr>
          <w:rFonts w:hint="cs"/>
          <w:rtl/>
        </w:rPr>
        <w:t xml:space="preserve">ת ישראל. </w:t>
      </w:r>
    </w:p>
    <w:p w14:paraId="4099BCE0" w14:textId="77777777" w:rsidR="00000000" w:rsidRDefault="00DD24A4">
      <w:pPr>
        <w:pStyle w:val="a"/>
        <w:rPr>
          <w:rFonts w:hint="cs"/>
          <w:rtl/>
        </w:rPr>
      </w:pPr>
      <w:r>
        <w:rPr>
          <w:rtl/>
        </w:rPr>
        <w:br w:type="page"/>
      </w:r>
    </w:p>
    <w:p w14:paraId="64EFB8B6" w14:textId="77777777" w:rsidR="00000000" w:rsidRDefault="00DD24A4">
      <w:pPr>
        <w:pStyle w:val="a"/>
        <w:rPr>
          <w:rFonts w:hint="cs"/>
          <w:rtl/>
        </w:rPr>
      </w:pPr>
      <w:r>
        <w:rPr>
          <w:rFonts w:hint="cs"/>
          <w:rtl/>
        </w:rPr>
        <w:t>ממשלת ישראל בראשות אריאל שרון, יושב-ראש הליכוד, שמה לעצמה מטרה ויעד להוציא את המשק מן הבוץ ולהעלותו לפסים של צמיחה כלכלית וחברתית, למען כל תושבי מדינת ישראל, ולהוביל את המדינה לחוף מבטחים. נכון, אין זה קל ואין זה פשוט, עוד ארוכה היא הדרך, אך יכ</w:t>
      </w:r>
      <w:r>
        <w:rPr>
          <w:rFonts w:hint="cs"/>
          <w:rtl/>
        </w:rPr>
        <w:t xml:space="preserve">ול נוכל לה. </w:t>
      </w:r>
    </w:p>
    <w:p w14:paraId="5B8E0810" w14:textId="77777777" w:rsidR="00000000" w:rsidRDefault="00DD24A4">
      <w:pPr>
        <w:pStyle w:val="a"/>
        <w:rPr>
          <w:rFonts w:hint="cs"/>
          <w:rtl/>
        </w:rPr>
      </w:pPr>
    </w:p>
    <w:p w14:paraId="72D847DE" w14:textId="77777777" w:rsidR="00000000" w:rsidRDefault="00DD24A4">
      <w:pPr>
        <w:pStyle w:val="a"/>
        <w:rPr>
          <w:rFonts w:hint="cs"/>
          <w:rtl/>
        </w:rPr>
      </w:pPr>
      <w:r>
        <w:rPr>
          <w:rFonts w:hint="cs"/>
          <w:rtl/>
        </w:rPr>
        <w:t>בשל הסכנות הביטחוניות האורבות לפתחנו, חייבים אנו יותר מכול לפעול מתוך אחדות וליכוד מצד כל חלקי הבית, מתוך אמונה בצדקת הדרך למען העם היהודי היושב בציון. הביטחון האישי והביטחון הלאומי כרוכים בצמיחה הכלכלית, וכל אלה ביחד יביאו אותנו להיות כטובות</w:t>
      </w:r>
      <w:r>
        <w:rPr>
          <w:rFonts w:hint="cs"/>
          <w:rtl/>
        </w:rPr>
        <w:t xml:space="preserve"> וכמשגשגות שבמדינות העולם. ואין זה סוד כי הקסם והחוכמה היהודית יפרצו ויעלו מעלה מעלה. </w:t>
      </w:r>
    </w:p>
    <w:p w14:paraId="6E4A0BBA" w14:textId="77777777" w:rsidR="00000000" w:rsidRDefault="00DD24A4">
      <w:pPr>
        <w:pStyle w:val="a"/>
        <w:rPr>
          <w:rFonts w:hint="cs"/>
          <w:rtl/>
        </w:rPr>
      </w:pPr>
    </w:p>
    <w:p w14:paraId="29B0D6FB" w14:textId="77777777" w:rsidR="00000000" w:rsidRDefault="00DD24A4">
      <w:pPr>
        <w:pStyle w:val="a"/>
        <w:rPr>
          <w:rFonts w:hint="cs"/>
          <w:rtl/>
        </w:rPr>
      </w:pPr>
      <w:r>
        <w:rPr>
          <w:rFonts w:hint="cs"/>
          <w:rtl/>
        </w:rPr>
        <w:t>אדוני היושב-ראש, בימים אלה, כאשר ירושלים בירת הנצח של העם היהודי עוטה לבן ומכל קצות הארץ עולים לרגל לירושלים, חובה לומר בגאווה יהודית לאומית, כי ירושלים, העיר שחוברה לה</w:t>
      </w:r>
      <w:r>
        <w:rPr>
          <w:rFonts w:hint="cs"/>
          <w:rtl/>
        </w:rPr>
        <w:t xml:space="preserve"> יחדיו, תישאר כזו לעד ולנצח נצחים.</w:t>
      </w:r>
    </w:p>
    <w:p w14:paraId="00343121" w14:textId="77777777" w:rsidR="00000000" w:rsidRDefault="00DD24A4">
      <w:pPr>
        <w:pStyle w:val="a"/>
        <w:rPr>
          <w:rFonts w:hint="cs"/>
          <w:rtl/>
        </w:rPr>
      </w:pPr>
    </w:p>
    <w:p w14:paraId="6D4D7F93" w14:textId="77777777" w:rsidR="00000000" w:rsidRDefault="00DD24A4">
      <w:pPr>
        <w:pStyle w:val="a"/>
        <w:rPr>
          <w:rFonts w:hint="cs"/>
          <w:rtl/>
        </w:rPr>
      </w:pPr>
      <w:r>
        <w:rPr>
          <w:rFonts w:hint="cs"/>
          <w:rtl/>
        </w:rPr>
        <w:t>בהזדמנות זו, אדוני היושב-ראש, שלוחה ברכה מיוחדת לחיילי צה"ל ולכוחות הביטחון אשר עושים לילות כימים למען ביטחוננו, גם כאשר הבעיות הכלכליות בבית מעיקות. אני באופן אישי נוטל על עצמי לשפר ולעזור לחיילי צה"ל ומשפחותיהם, על מנת</w:t>
      </w:r>
      <w:r>
        <w:rPr>
          <w:rFonts w:hint="cs"/>
          <w:rtl/>
        </w:rPr>
        <w:t xml:space="preserve"> שיוכלו לעסוק בעבודתם הברוכה, ואפעל בכל כוחי בתחום החקיקה למען חיילי צה"ל. פה אני פונה בנימה אישית לכל סיעות הבית, שאני מקווה מאוד שיתמכו ויעזרו לי במשימה הזאת שלקחתי על עצמי. </w:t>
      </w:r>
    </w:p>
    <w:p w14:paraId="51241A45" w14:textId="77777777" w:rsidR="00000000" w:rsidRDefault="00DD24A4">
      <w:pPr>
        <w:pStyle w:val="a"/>
        <w:rPr>
          <w:rFonts w:hint="cs"/>
          <w:rtl/>
        </w:rPr>
      </w:pPr>
    </w:p>
    <w:p w14:paraId="7110B8A2" w14:textId="77777777" w:rsidR="00000000" w:rsidRDefault="00DD24A4">
      <w:pPr>
        <w:pStyle w:val="a"/>
        <w:rPr>
          <w:rFonts w:hint="cs"/>
          <w:rtl/>
        </w:rPr>
      </w:pPr>
      <w:r>
        <w:rPr>
          <w:rFonts w:hint="cs"/>
          <w:rtl/>
        </w:rPr>
        <w:t xml:space="preserve">עוד מבקש אני להודות לכל עובדי הכנסת ומשמר הכנסת, אשר לא חוסכים מאמצים, על מנת </w:t>
      </w:r>
      <w:r>
        <w:rPr>
          <w:rFonts w:hint="cs"/>
          <w:rtl/>
        </w:rPr>
        <w:t xml:space="preserve">שעבודתנו הפרלמנטרית תהיה לשם ולתפארת. </w:t>
      </w:r>
    </w:p>
    <w:p w14:paraId="29880A73" w14:textId="77777777" w:rsidR="00000000" w:rsidRDefault="00DD24A4">
      <w:pPr>
        <w:pStyle w:val="a"/>
        <w:rPr>
          <w:rFonts w:hint="cs"/>
          <w:rtl/>
        </w:rPr>
      </w:pPr>
    </w:p>
    <w:p w14:paraId="6305B152" w14:textId="77777777" w:rsidR="00000000" w:rsidRDefault="00DD24A4">
      <w:pPr>
        <w:pStyle w:val="a"/>
        <w:rPr>
          <w:rFonts w:hint="cs"/>
          <w:rtl/>
        </w:rPr>
      </w:pPr>
      <w:r>
        <w:rPr>
          <w:rFonts w:hint="cs"/>
          <w:rtl/>
        </w:rPr>
        <w:t xml:space="preserve">עם כניסתנו לעבודה ולהשבעת הממשלה עוד נכונה לנו דרך ארוכה אל ההצלחה הגדולה. אל ייאוש, שהרי בוא יבוא היום שנעודד ונרים את העם הזה מקשיי היום-יום. אז נישא ברכה לתחילת דרכנו החדשה, וזכרו כי זו רק ההתחלה. </w:t>
      </w:r>
    </w:p>
    <w:p w14:paraId="6C7084EE" w14:textId="77777777" w:rsidR="00000000" w:rsidRDefault="00DD24A4">
      <w:pPr>
        <w:pStyle w:val="a"/>
        <w:rPr>
          <w:rFonts w:hint="cs"/>
          <w:rtl/>
        </w:rPr>
      </w:pPr>
    </w:p>
    <w:p w14:paraId="33A89F1D" w14:textId="77777777" w:rsidR="00000000" w:rsidRDefault="00DD24A4">
      <w:pPr>
        <w:pStyle w:val="a"/>
        <w:rPr>
          <w:rFonts w:hint="cs"/>
          <w:rtl/>
        </w:rPr>
      </w:pPr>
      <w:r>
        <w:rPr>
          <w:rFonts w:hint="cs"/>
          <w:rtl/>
        </w:rPr>
        <w:t xml:space="preserve">ברשותך, אדוני </w:t>
      </w:r>
      <w:r>
        <w:rPr>
          <w:rFonts w:hint="cs"/>
          <w:rtl/>
        </w:rPr>
        <w:t xml:space="preserve">היושב-ראש, אסיים בציטוט מדברי הנביא עמוס: "הנה ימים באים נאם ה' ונגש חורש בקוצר ודרך ענבים במשך הזרע והטיפו ההרים עסיס וכל הגבעות תתמוגגנה". תודה רבה. </w:t>
      </w:r>
    </w:p>
    <w:p w14:paraId="66ECF0BA" w14:textId="77777777" w:rsidR="00000000" w:rsidRDefault="00DD24A4">
      <w:pPr>
        <w:pStyle w:val="a"/>
        <w:ind w:firstLine="0"/>
        <w:rPr>
          <w:rFonts w:hint="cs"/>
          <w:rtl/>
        </w:rPr>
      </w:pPr>
    </w:p>
    <w:p w14:paraId="2ADBFD91" w14:textId="77777777" w:rsidR="00000000" w:rsidRDefault="00DD24A4">
      <w:pPr>
        <w:pStyle w:val="ad"/>
        <w:rPr>
          <w:rtl/>
        </w:rPr>
      </w:pPr>
      <w:r>
        <w:rPr>
          <w:rtl/>
        </w:rPr>
        <w:t>היו"ר ראובן ריבלין:</w:t>
      </w:r>
    </w:p>
    <w:p w14:paraId="549B7007" w14:textId="77777777" w:rsidR="00000000" w:rsidRDefault="00DD24A4">
      <w:pPr>
        <w:pStyle w:val="a"/>
        <w:rPr>
          <w:rtl/>
        </w:rPr>
      </w:pPr>
    </w:p>
    <w:p w14:paraId="6A2599E7" w14:textId="77777777" w:rsidR="00000000" w:rsidRDefault="00DD24A4">
      <w:pPr>
        <w:pStyle w:val="a"/>
        <w:rPr>
          <w:rFonts w:hint="cs"/>
          <w:rtl/>
        </w:rPr>
      </w:pPr>
      <w:r>
        <w:rPr>
          <w:rFonts w:hint="cs"/>
          <w:rtl/>
        </w:rPr>
        <w:t>חן-חן. תודה רבה לחבר הכנסת דניאל בנלולו. יעלה ויבוא חבר הכנסת זאב בוים, שבראשית דב</w:t>
      </w:r>
      <w:r>
        <w:rPr>
          <w:rFonts w:hint="cs"/>
          <w:rtl/>
        </w:rPr>
        <w:t xml:space="preserve">ריו, ולא על חשבון זמנו, ידבר על הנואם בנאומו הראשון. בבקשה. אני מבקש מספסלי הליכוד לסיים את הברכות ולהמשיך בסדר-היום, שאם לא כן  נישאר היום בלי ממשלה. </w:t>
      </w:r>
    </w:p>
    <w:p w14:paraId="3F8E1932" w14:textId="77777777" w:rsidR="00000000" w:rsidRDefault="00DD24A4">
      <w:pPr>
        <w:pStyle w:val="a"/>
        <w:rPr>
          <w:rFonts w:hint="cs"/>
          <w:rtl/>
        </w:rPr>
      </w:pPr>
    </w:p>
    <w:p w14:paraId="49696AAE" w14:textId="77777777" w:rsidR="00000000" w:rsidRDefault="00DD24A4">
      <w:pPr>
        <w:pStyle w:val="Speaker"/>
        <w:rPr>
          <w:rtl/>
        </w:rPr>
      </w:pPr>
      <w:bookmarkStart w:id="383" w:name="FS000000464T28_02_2003_00_03_45"/>
      <w:bookmarkEnd w:id="383"/>
      <w:r>
        <w:rPr>
          <w:rFonts w:hint="eastAsia"/>
          <w:rtl/>
        </w:rPr>
        <w:t>זאב</w:t>
      </w:r>
      <w:r>
        <w:rPr>
          <w:rtl/>
        </w:rPr>
        <w:t xml:space="preserve"> בוים (הליכוד):</w:t>
      </w:r>
    </w:p>
    <w:p w14:paraId="6C2E750B" w14:textId="77777777" w:rsidR="00000000" w:rsidRDefault="00DD24A4">
      <w:pPr>
        <w:pStyle w:val="a"/>
        <w:rPr>
          <w:rFonts w:hint="cs"/>
          <w:rtl/>
        </w:rPr>
      </w:pPr>
    </w:p>
    <w:p w14:paraId="4D4D0D0C" w14:textId="77777777" w:rsidR="00000000" w:rsidRDefault="00DD24A4">
      <w:pPr>
        <w:pStyle w:val="a"/>
        <w:rPr>
          <w:rFonts w:hint="cs"/>
          <w:rtl/>
        </w:rPr>
      </w:pPr>
      <w:r>
        <w:rPr>
          <w:rFonts w:hint="cs"/>
          <w:rtl/>
        </w:rPr>
        <w:t xml:space="preserve">אדוני היושב-ראש, חברות וחברי הכנסת, אני רוצה לאפשר לחבר הכנסת דני בנלולו לשבת, כדי </w:t>
      </w:r>
      <w:r>
        <w:rPr>
          <w:rFonts w:hint="cs"/>
          <w:rtl/>
        </w:rPr>
        <w:t xml:space="preserve">שיוכל לשמוע את דברי. </w:t>
      </w:r>
    </w:p>
    <w:p w14:paraId="1FFA6E7C" w14:textId="77777777" w:rsidR="00000000" w:rsidRDefault="00DD24A4">
      <w:pPr>
        <w:pStyle w:val="a"/>
        <w:ind w:firstLine="0"/>
        <w:rPr>
          <w:rFonts w:hint="cs"/>
          <w:rtl/>
        </w:rPr>
      </w:pPr>
    </w:p>
    <w:p w14:paraId="656D5ED1" w14:textId="77777777" w:rsidR="00000000" w:rsidRDefault="00DD24A4">
      <w:pPr>
        <w:pStyle w:val="ad"/>
        <w:rPr>
          <w:rtl/>
        </w:rPr>
      </w:pPr>
      <w:r>
        <w:rPr>
          <w:rtl/>
        </w:rPr>
        <w:t>היו"ר ראובן ריבלין:</w:t>
      </w:r>
    </w:p>
    <w:p w14:paraId="2FDB549D" w14:textId="77777777" w:rsidR="00000000" w:rsidRDefault="00DD24A4">
      <w:pPr>
        <w:pStyle w:val="a"/>
        <w:rPr>
          <w:rtl/>
        </w:rPr>
      </w:pPr>
    </w:p>
    <w:p w14:paraId="0C49D8F7" w14:textId="77777777" w:rsidR="00000000" w:rsidRDefault="00DD24A4">
      <w:pPr>
        <w:pStyle w:val="a"/>
        <w:rPr>
          <w:rFonts w:hint="cs"/>
          <w:rtl/>
        </w:rPr>
      </w:pPr>
      <w:r>
        <w:rPr>
          <w:rFonts w:hint="cs"/>
          <w:rtl/>
        </w:rPr>
        <w:t>"ולפעמים החגיגה נגמרת".</w:t>
      </w:r>
    </w:p>
    <w:p w14:paraId="08152B9D" w14:textId="77777777" w:rsidR="00000000" w:rsidRDefault="00DD24A4">
      <w:pPr>
        <w:pStyle w:val="a"/>
        <w:ind w:firstLine="0"/>
        <w:rPr>
          <w:rFonts w:hint="cs"/>
          <w:rtl/>
        </w:rPr>
      </w:pPr>
    </w:p>
    <w:p w14:paraId="2F36DC22" w14:textId="77777777" w:rsidR="00000000" w:rsidRDefault="00DD24A4">
      <w:pPr>
        <w:pStyle w:val="SpeakerCon"/>
        <w:rPr>
          <w:rtl/>
        </w:rPr>
      </w:pPr>
      <w:bookmarkStart w:id="384" w:name="FS000000464T28_02_2003_00_05_39C"/>
      <w:bookmarkEnd w:id="384"/>
      <w:r>
        <w:rPr>
          <w:rtl/>
        </w:rPr>
        <w:t>זאב בוים (הליכוד):</w:t>
      </w:r>
    </w:p>
    <w:p w14:paraId="66A7E3BC" w14:textId="77777777" w:rsidR="00000000" w:rsidRDefault="00DD24A4">
      <w:pPr>
        <w:pStyle w:val="a"/>
        <w:rPr>
          <w:rtl/>
        </w:rPr>
      </w:pPr>
    </w:p>
    <w:p w14:paraId="51D885E7" w14:textId="77777777" w:rsidR="00000000" w:rsidRDefault="00DD24A4">
      <w:pPr>
        <w:pStyle w:val="a"/>
        <w:rPr>
          <w:rFonts w:hint="cs"/>
          <w:rtl/>
        </w:rPr>
      </w:pPr>
      <w:r>
        <w:rPr>
          <w:rFonts w:hint="cs"/>
          <w:rtl/>
        </w:rPr>
        <w:t>אני רוצה לברך את חבר הכנסת החדש מהליכוד, חבר הכנסת דני בנלולו, על נאומו הראשון כאן.   דני - - -</w:t>
      </w:r>
    </w:p>
    <w:p w14:paraId="7A95CA41" w14:textId="77777777" w:rsidR="00000000" w:rsidRDefault="00DD24A4">
      <w:pPr>
        <w:pStyle w:val="a"/>
        <w:ind w:firstLine="0"/>
        <w:rPr>
          <w:rFonts w:hint="cs"/>
          <w:rtl/>
        </w:rPr>
      </w:pPr>
    </w:p>
    <w:p w14:paraId="5F7D098F" w14:textId="77777777" w:rsidR="00000000" w:rsidRDefault="00DD24A4">
      <w:pPr>
        <w:pStyle w:val="ad"/>
        <w:rPr>
          <w:rtl/>
        </w:rPr>
      </w:pPr>
      <w:r>
        <w:rPr>
          <w:rtl/>
        </w:rPr>
        <w:t>היו"ר ראובן ריבלין:</w:t>
      </w:r>
    </w:p>
    <w:p w14:paraId="5AE4AD28" w14:textId="77777777" w:rsidR="00000000" w:rsidRDefault="00DD24A4">
      <w:pPr>
        <w:pStyle w:val="a"/>
        <w:rPr>
          <w:rtl/>
        </w:rPr>
      </w:pPr>
    </w:p>
    <w:p w14:paraId="11D3BB30" w14:textId="77777777" w:rsidR="00000000" w:rsidRDefault="00DD24A4">
      <w:pPr>
        <w:pStyle w:val="a"/>
        <w:rPr>
          <w:rFonts w:hint="cs"/>
          <w:rtl/>
        </w:rPr>
      </w:pPr>
      <w:r>
        <w:rPr>
          <w:rFonts w:hint="cs"/>
          <w:rtl/>
        </w:rPr>
        <w:t>דניאל.</w:t>
      </w:r>
    </w:p>
    <w:p w14:paraId="02C0EA3F" w14:textId="77777777" w:rsidR="00000000" w:rsidRDefault="00DD24A4">
      <w:pPr>
        <w:pStyle w:val="a"/>
        <w:ind w:firstLine="0"/>
        <w:rPr>
          <w:rFonts w:hint="cs"/>
          <w:rtl/>
        </w:rPr>
      </w:pPr>
    </w:p>
    <w:p w14:paraId="3DE72324" w14:textId="77777777" w:rsidR="00000000" w:rsidRDefault="00DD24A4">
      <w:pPr>
        <w:pStyle w:val="SpeakerCon"/>
        <w:rPr>
          <w:rtl/>
        </w:rPr>
      </w:pPr>
      <w:bookmarkStart w:id="385" w:name="FS000000464T28_02_2003_00_06_19C"/>
      <w:bookmarkEnd w:id="385"/>
      <w:r>
        <w:rPr>
          <w:rtl/>
        </w:rPr>
        <w:t>זאב בוים (הליכוד):</w:t>
      </w:r>
    </w:p>
    <w:p w14:paraId="673BF505" w14:textId="77777777" w:rsidR="00000000" w:rsidRDefault="00DD24A4">
      <w:pPr>
        <w:pStyle w:val="a"/>
        <w:rPr>
          <w:rtl/>
        </w:rPr>
      </w:pPr>
    </w:p>
    <w:p w14:paraId="0233A29A" w14:textId="77777777" w:rsidR="00000000" w:rsidRDefault="00DD24A4">
      <w:pPr>
        <w:pStyle w:val="a"/>
        <w:rPr>
          <w:rFonts w:hint="cs"/>
          <w:rtl/>
        </w:rPr>
      </w:pPr>
      <w:r>
        <w:rPr>
          <w:rFonts w:hint="cs"/>
          <w:rtl/>
        </w:rPr>
        <w:t>דניאל בנלולו, דני כחב</w:t>
      </w:r>
      <w:r>
        <w:rPr>
          <w:rFonts w:hint="cs"/>
          <w:rtl/>
        </w:rPr>
        <w:t xml:space="preserve">ר, עלה לארץ בעליית הנוער ממרוקו בשנת1969, הוא ואחיו ליאון, בגיל צעיר </w:t>
      </w:r>
      <w:r>
        <w:rPr>
          <w:rtl/>
        </w:rPr>
        <w:t>–</w:t>
      </w:r>
      <w:r>
        <w:rPr>
          <w:rFonts w:hint="cs"/>
          <w:rtl/>
        </w:rPr>
        <w:t xml:space="preserve"> היה בן 11 אז. הוא  התחנך בכפר-הנוער הדתי בכפר-חסידים. דרך אגב, ראינו את החינוך הדתי הזה  בציטוט </w:t>
      </w:r>
      <w:r>
        <w:rPr>
          <w:rtl/>
        </w:rPr>
        <w:t>–</w:t>
      </w:r>
      <w:r>
        <w:rPr>
          <w:rFonts w:hint="cs"/>
          <w:rtl/>
        </w:rPr>
        <w:t xml:space="preserve"> המשפט האחרון בנאום </w:t>
      </w:r>
      <w:r>
        <w:rPr>
          <w:rtl/>
        </w:rPr>
        <w:t>–</w:t>
      </w:r>
      <w:r>
        <w:rPr>
          <w:rFonts w:hint="cs"/>
          <w:rtl/>
        </w:rPr>
        <w:t xml:space="preserve"> ממקורותינו. שמענו לפני כן גם חברי כנסת אחרים מהליכוד עם רקע כזה. א</w:t>
      </w:r>
      <w:r>
        <w:rPr>
          <w:rFonts w:hint="cs"/>
          <w:rtl/>
        </w:rPr>
        <w:t xml:space="preserve">נחנו גאים במורשת הזאת, בחינוך הזה שינקנו. מבחינה זו אולי עוד נחזור </w:t>
      </w:r>
      <w:r>
        <w:rPr>
          <w:rtl/>
        </w:rPr>
        <w:t>–</w:t>
      </w:r>
      <w:r>
        <w:rPr>
          <w:rFonts w:hint="cs"/>
          <w:rtl/>
        </w:rPr>
        <w:t xml:space="preserve"> אני אגיד משהו לרב פרוש על הדברים שהוא משמיע נגד שותפים בקואליציה, נגדנו, על המנשר. זה הליכוד, אלה הם אנשיו, זו מורשתו </w:t>
      </w:r>
      <w:r>
        <w:rPr>
          <w:rtl/>
        </w:rPr>
        <w:t>–</w:t>
      </w:r>
      <w:r>
        <w:rPr>
          <w:rFonts w:hint="cs"/>
          <w:rtl/>
        </w:rPr>
        <w:t xml:space="preserve"> היא מעוגנת ואוחזת בתורת ישראל, במורשת ישראל - את זה אף אחד לא ייקח </w:t>
      </w:r>
      <w:r>
        <w:rPr>
          <w:rFonts w:hint="cs"/>
          <w:rtl/>
        </w:rPr>
        <w:t xml:space="preserve">מאתנו. </w:t>
      </w:r>
    </w:p>
    <w:p w14:paraId="11F1A2FF" w14:textId="77777777" w:rsidR="00000000" w:rsidRDefault="00DD24A4">
      <w:pPr>
        <w:pStyle w:val="a"/>
        <w:rPr>
          <w:rFonts w:hint="cs"/>
          <w:rtl/>
        </w:rPr>
      </w:pPr>
    </w:p>
    <w:p w14:paraId="7E06DB30" w14:textId="77777777" w:rsidR="00000000" w:rsidRDefault="00DD24A4">
      <w:pPr>
        <w:pStyle w:val="a"/>
        <w:rPr>
          <w:rFonts w:hint="cs"/>
          <w:rtl/>
        </w:rPr>
      </w:pPr>
      <w:r>
        <w:rPr>
          <w:rFonts w:hint="cs"/>
          <w:rtl/>
        </w:rPr>
        <w:t xml:space="preserve">דני עשה שירות צבאי יפה בחיל האוויר, פקח טיסה </w:t>
      </w:r>
      <w:r>
        <w:rPr>
          <w:rtl/>
        </w:rPr>
        <w:t>–</w:t>
      </w:r>
      <w:r>
        <w:rPr>
          <w:rFonts w:hint="cs"/>
          <w:rtl/>
        </w:rPr>
        <w:t xml:space="preserve"> שבע שנים עשה זאת - עבד בתעשייה האווירית בפרויקטים ביטחוניים בתחום התקשורת, אחר כך עבד ברשות הדואר בתפקיד בכיר; הוא בוגר תואר ראשון במינהל עסקים. גם פעילות ציבורית הספיק לעשות כאיש צעיר, כחבר במועצת הע</w:t>
      </w:r>
      <w:r>
        <w:rPr>
          <w:rFonts w:hint="cs"/>
          <w:rtl/>
        </w:rPr>
        <w:t xml:space="preserve">יר אשדוד, והוא מביא לכאן ניסיון מוניציפלי עשיר </w:t>
      </w:r>
      <w:r>
        <w:rPr>
          <w:rtl/>
        </w:rPr>
        <w:t>–</w:t>
      </w:r>
      <w:r>
        <w:rPr>
          <w:rFonts w:hint="cs"/>
          <w:rtl/>
        </w:rPr>
        <w:t xml:space="preserve"> כמו לא מעט חברים בבית הזה מכל המפלגות. הוא פעיל בליכוד, היה שייך לצעירי הליכוד, והוא נבחר כנציג הליכוד במחוז השפלה. אין ספק שנוכחותו בבחירה הזאת, במחוז הבחירה הזה, תביא ברכה גם לאזור, לליכוד כולו, ואין לי ספ</w:t>
      </w:r>
      <w:r>
        <w:rPr>
          <w:rFonts w:hint="cs"/>
          <w:rtl/>
        </w:rPr>
        <w:t>ק - לבית הזה.</w:t>
      </w:r>
    </w:p>
    <w:p w14:paraId="6813CD60" w14:textId="77777777" w:rsidR="00000000" w:rsidRDefault="00DD24A4">
      <w:pPr>
        <w:pStyle w:val="a"/>
        <w:rPr>
          <w:rFonts w:hint="cs"/>
          <w:rtl/>
        </w:rPr>
      </w:pPr>
    </w:p>
    <w:p w14:paraId="5ABACF57" w14:textId="77777777" w:rsidR="00000000" w:rsidRDefault="00DD24A4">
      <w:pPr>
        <w:pStyle w:val="a"/>
        <w:rPr>
          <w:rFonts w:hint="cs"/>
          <w:rtl/>
        </w:rPr>
      </w:pPr>
      <w:r>
        <w:rPr>
          <w:rFonts w:hint="cs"/>
          <w:rtl/>
        </w:rPr>
        <w:t>אדוני היושב-ראש, אחרי שבירכתי את דני ואני מאחל לו הצלחה - -</w:t>
      </w:r>
    </w:p>
    <w:p w14:paraId="4BB112EC" w14:textId="77777777" w:rsidR="00000000" w:rsidRDefault="00DD24A4">
      <w:pPr>
        <w:pStyle w:val="ac"/>
        <w:rPr>
          <w:rtl/>
        </w:rPr>
      </w:pPr>
      <w:r>
        <w:rPr>
          <w:rtl/>
        </w:rPr>
        <w:br/>
        <w:t>דניאל בנלולו (הליכוד):</w:t>
      </w:r>
    </w:p>
    <w:p w14:paraId="632FCB2A" w14:textId="77777777" w:rsidR="00000000" w:rsidRDefault="00DD24A4">
      <w:pPr>
        <w:pStyle w:val="a"/>
        <w:rPr>
          <w:rFonts w:hint="cs"/>
          <w:rtl/>
        </w:rPr>
      </w:pPr>
    </w:p>
    <w:p w14:paraId="3B91E585" w14:textId="77777777" w:rsidR="00000000" w:rsidRDefault="00DD24A4">
      <w:pPr>
        <w:pStyle w:val="a"/>
        <w:rPr>
          <w:rFonts w:hint="cs"/>
          <w:rtl/>
        </w:rPr>
      </w:pPr>
      <w:r>
        <w:rPr>
          <w:rFonts w:hint="cs"/>
          <w:rtl/>
        </w:rPr>
        <w:t>תודה.</w:t>
      </w:r>
    </w:p>
    <w:p w14:paraId="671F024B" w14:textId="77777777" w:rsidR="00000000" w:rsidRDefault="00DD24A4">
      <w:pPr>
        <w:pStyle w:val="Speaker"/>
        <w:rPr>
          <w:rtl/>
        </w:rPr>
      </w:pPr>
      <w:r>
        <w:rPr>
          <w:rtl/>
        </w:rPr>
        <w:br/>
      </w:r>
      <w:bookmarkStart w:id="386" w:name="FS000000464T27_02_2003_23_28_37"/>
      <w:bookmarkEnd w:id="386"/>
      <w:r>
        <w:rPr>
          <w:rtl/>
        </w:rPr>
        <w:t>זאב בוים (הליכוד):</w:t>
      </w:r>
    </w:p>
    <w:p w14:paraId="2BA7F56D" w14:textId="77777777" w:rsidR="00000000" w:rsidRDefault="00DD24A4">
      <w:pPr>
        <w:pStyle w:val="a"/>
        <w:rPr>
          <w:rtl/>
        </w:rPr>
      </w:pPr>
    </w:p>
    <w:p w14:paraId="657F2BF0" w14:textId="77777777" w:rsidR="00000000" w:rsidRDefault="00DD24A4">
      <w:pPr>
        <w:pStyle w:val="a"/>
        <w:ind w:firstLine="720"/>
        <w:rPr>
          <w:rFonts w:hint="cs"/>
          <w:rtl/>
        </w:rPr>
      </w:pPr>
      <w:r>
        <w:rPr>
          <w:rFonts w:hint="cs"/>
          <w:rtl/>
        </w:rPr>
        <w:t>- - עכשיו כמה מלים על סדר-היום שלנו. אנחנו אחרי הבחירות, היום מוצגת הממשלה - נזכיר לעצמנו שהעם ברוב מובהק, מוחץ, הביע אמון בליכוד</w:t>
      </w:r>
      <w:r>
        <w:rPr>
          <w:rFonts w:hint="cs"/>
          <w:rtl/>
        </w:rPr>
        <w:t xml:space="preserve">, בדרכו, בדרכו של ראש הממשלה. יש משמעות עמוקה לתוצאות, ודווקא על רקע מערכת הבחירות, שכמעט שכחנו על מה התנהלה, ועניינים אלה ואחרים שהעסיקו, והניסיונות של אליטות להטות תוצאות - בסופו של דבר מהי המשמעות האמיתית של התוצאה הזאת. </w:t>
      </w:r>
    </w:p>
    <w:p w14:paraId="5AC5921E" w14:textId="77777777" w:rsidR="00000000" w:rsidRDefault="00DD24A4">
      <w:pPr>
        <w:pStyle w:val="a"/>
        <w:ind w:firstLine="720"/>
        <w:rPr>
          <w:rFonts w:hint="cs"/>
          <w:rtl/>
        </w:rPr>
      </w:pPr>
    </w:p>
    <w:p w14:paraId="6883735F" w14:textId="77777777" w:rsidR="00000000" w:rsidRDefault="00DD24A4">
      <w:pPr>
        <w:pStyle w:val="a"/>
        <w:ind w:firstLine="720"/>
        <w:rPr>
          <w:rFonts w:hint="cs"/>
          <w:rtl/>
        </w:rPr>
      </w:pPr>
      <w:r>
        <w:rPr>
          <w:rFonts w:hint="cs"/>
          <w:rtl/>
        </w:rPr>
        <w:t>ואני אומר פה לספסלי העבודה, לס</w:t>
      </w:r>
      <w:r>
        <w:rPr>
          <w:rFonts w:hint="cs"/>
          <w:rtl/>
        </w:rPr>
        <w:t xml:space="preserve">פסלי מרצ, לשמאל </w:t>
      </w:r>
      <w:r>
        <w:rPr>
          <w:rtl/>
        </w:rPr>
        <w:t>–</w:t>
      </w:r>
      <w:r>
        <w:rPr>
          <w:rFonts w:hint="cs"/>
          <w:rtl/>
        </w:rPr>
        <w:t xml:space="preserve"> המשמעות העמוקה של הניצחון זה היא, שהעם התפכח מדרך אוסלו, הוא דחה את הדרך של השמאל - לרוץ ולתת ולוותר ולא לעמוד על שלנו ולנהל משא-ומתן כאשר הטרור משתולל. זוהי המשמעות העמוקה. העם בא ואמר שצריך לשים קץ לטרור הרצחני ולא לוותר ולא להתקדם, וזו</w:t>
      </w:r>
      <w:r>
        <w:rPr>
          <w:rFonts w:hint="cs"/>
          <w:rtl/>
        </w:rPr>
        <w:t>הי התשובה של הבחירות.</w:t>
      </w:r>
    </w:p>
    <w:p w14:paraId="15EDE1A0" w14:textId="77777777" w:rsidR="00000000" w:rsidRDefault="00DD24A4">
      <w:pPr>
        <w:pStyle w:val="a"/>
        <w:ind w:firstLine="720"/>
        <w:rPr>
          <w:rFonts w:hint="cs"/>
          <w:rtl/>
        </w:rPr>
      </w:pPr>
    </w:p>
    <w:p w14:paraId="61F56FFE" w14:textId="77777777" w:rsidR="00000000" w:rsidRDefault="00DD24A4">
      <w:pPr>
        <w:pStyle w:val="a"/>
        <w:ind w:firstLine="720"/>
        <w:rPr>
          <w:rFonts w:hint="cs"/>
          <w:rtl/>
        </w:rPr>
      </w:pPr>
      <w:r>
        <w:rPr>
          <w:rFonts w:hint="cs"/>
          <w:rtl/>
        </w:rPr>
        <w:t xml:space="preserve">בא ראש הממשלה </w:t>
      </w:r>
      <w:r>
        <w:rPr>
          <w:rtl/>
        </w:rPr>
        <w:t>–</w:t>
      </w:r>
      <w:r>
        <w:rPr>
          <w:rFonts w:hint="cs"/>
          <w:rtl/>
        </w:rPr>
        <w:t xml:space="preserve"> לא מעכשיו, אפילו לא מאז נבחר לפני שנתיים, עוד לפני כן </w:t>
      </w:r>
      <w:r>
        <w:rPr>
          <w:rtl/>
        </w:rPr>
        <w:t>–</w:t>
      </w:r>
      <w:r>
        <w:rPr>
          <w:rFonts w:hint="cs"/>
          <w:rtl/>
        </w:rPr>
        <w:t xml:space="preserve"> ודיבר על כך שבשעות האלה, הלא-פשוטות לעם ישראל, צריך לקבל הכרעות, והכרעות ראוי שתתקבלנה ברוב גדול, בממשלת אחדות. </w:t>
      </w:r>
    </w:p>
    <w:p w14:paraId="1FD65E4F" w14:textId="77777777" w:rsidR="00000000" w:rsidRDefault="00DD24A4">
      <w:pPr>
        <w:pStyle w:val="a"/>
        <w:ind w:firstLine="720"/>
        <w:rPr>
          <w:rFonts w:hint="cs"/>
          <w:rtl/>
        </w:rPr>
      </w:pPr>
    </w:p>
    <w:p w14:paraId="7DECB9EA" w14:textId="77777777" w:rsidR="00000000" w:rsidRDefault="00DD24A4">
      <w:pPr>
        <w:pStyle w:val="a"/>
        <w:ind w:firstLine="720"/>
        <w:rPr>
          <w:rFonts w:hint="cs"/>
          <w:rtl/>
        </w:rPr>
      </w:pPr>
      <w:r>
        <w:rPr>
          <w:rFonts w:hint="cs"/>
          <w:rtl/>
        </w:rPr>
        <w:t xml:space="preserve">אני כבר אמרתי לא אחת, שחוץ מהביקורת הברורה שיש </w:t>
      </w:r>
      <w:r>
        <w:rPr>
          <w:rFonts w:hint="cs"/>
          <w:rtl/>
        </w:rPr>
        <w:t>לנו על דרך אוסלו, על התוכן של אוסלו, יש לנו גם ביקורת על הדרך שבה אוסלו התקבל. ככה לא מקבלים הכרעות ארוכות טווח שנוגעות לשאלת קיומו של עם ישראל.</w:t>
      </w:r>
    </w:p>
    <w:p w14:paraId="7DA52F34" w14:textId="77777777" w:rsidR="00000000" w:rsidRDefault="00DD24A4">
      <w:pPr>
        <w:pStyle w:val="ac"/>
        <w:rPr>
          <w:rtl/>
        </w:rPr>
      </w:pPr>
      <w:r>
        <w:rPr>
          <w:rtl/>
        </w:rPr>
        <w:br/>
        <w:t>יצחק וקנין (ש"ס):</w:t>
      </w:r>
    </w:p>
    <w:p w14:paraId="4510DEFE" w14:textId="77777777" w:rsidR="00000000" w:rsidRDefault="00DD24A4">
      <w:pPr>
        <w:pStyle w:val="a"/>
        <w:rPr>
          <w:rFonts w:hint="cs"/>
          <w:rtl/>
        </w:rPr>
      </w:pPr>
    </w:p>
    <w:p w14:paraId="33478EEA" w14:textId="77777777" w:rsidR="00000000" w:rsidRDefault="00DD24A4">
      <w:pPr>
        <w:pStyle w:val="a"/>
        <w:rPr>
          <w:rFonts w:hint="cs"/>
          <w:rtl/>
        </w:rPr>
      </w:pPr>
      <w:r>
        <w:rPr>
          <w:rFonts w:hint="cs"/>
          <w:rtl/>
        </w:rPr>
        <w:t>ככה לא בונים חומה, זאב.</w:t>
      </w:r>
    </w:p>
    <w:p w14:paraId="5B427C46" w14:textId="77777777" w:rsidR="00000000" w:rsidRDefault="00DD24A4">
      <w:pPr>
        <w:pStyle w:val="Speaker"/>
        <w:rPr>
          <w:rtl/>
        </w:rPr>
      </w:pPr>
      <w:r>
        <w:rPr>
          <w:rtl/>
        </w:rPr>
        <w:br/>
      </w:r>
      <w:bookmarkStart w:id="387" w:name="FS000000464T27_02_2003_23_37_30"/>
      <w:bookmarkEnd w:id="387"/>
      <w:r>
        <w:rPr>
          <w:rtl/>
        </w:rPr>
        <w:t>זאב בוים (הליכוד):</w:t>
      </w:r>
    </w:p>
    <w:p w14:paraId="20A67E65" w14:textId="77777777" w:rsidR="00000000" w:rsidRDefault="00DD24A4">
      <w:pPr>
        <w:pStyle w:val="a"/>
        <w:rPr>
          <w:rtl/>
        </w:rPr>
      </w:pPr>
    </w:p>
    <w:p w14:paraId="2E4BB0EC" w14:textId="77777777" w:rsidR="00000000" w:rsidRDefault="00DD24A4">
      <w:pPr>
        <w:pStyle w:val="a"/>
        <w:rPr>
          <w:rFonts w:hint="cs"/>
          <w:rtl/>
        </w:rPr>
      </w:pPr>
      <w:r>
        <w:rPr>
          <w:rFonts w:hint="cs"/>
          <w:rtl/>
        </w:rPr>
        <w:t>ואנחנו יודעים איך אוסלו התקבל, וזה בסיס התקווה</w:t>
      </w:r>
      <w:r>
        <w:rPr>
          <w:rFonts w:hint="cs"/>
          <w:rtl/>
        </w:rPr>
        <w:t xml:space="preserve"> לממשלת אחדות לאומית, שלצערנו נגוזה בשלב זה כתוצאה מלאו מוחלט של מפלגת העבודה. יושב-ראש מפלגת העבודה בא והודיע מלכתחילה שהוא לא מנהל משא-ומתן. הוא נפגש, הוא לא היה מוכן לנהל משא-ומתן, הוא גם לא היה מוכן למצב שבו ראש הממשלה בפתיחות רבה הציג תוכניות - - -</w:t>
      </w:r>
    </w:p>
    <w:p w14:paraId="28CF2B79" w14:textId="77777777" w:rsidR="00000000" w:rsidRDefault="00DD24A4">
      <w:pPr>
        <w:pStyle w:val="ac"/>
        <w:rPr>
          <w:rtl/>
        </w:rPr>
      </w:pPr>
      <w:r>
        <w:rPr>
          <w:rtl/>
        </w:rPr>
        <w:br/>
        <w:t>י</w:t>
      </w:r>
      <w:r>
        <w:rPr>
          <w:rtl/>
        </w:rPr>
        <w:t>ולי תמיר (העבודה-מימד):</w:t>
      </w:r>
    </w:p>
    <w:p w14:paraId="2EC37D5A" w14:textId="77777777" w:rsidR="00000000" w:rsidRDefault="00DD24A4">
      <w:pPr>
        <w:pStyle w:val="a"/>
        <w:rPr>
          <w:rtl/>
        </w:rPr>
      </w:pPr>
    </w:p>
    <w:p w14:paraId="1CACA89C" w14:textId="77777777" w:rsidR="00000000" w:rsidRDefault="00DD24A4">
      <w:pPr>
        <w:pStyle w:val="a"/>
        <w:rPr>
          <w:rFonts w:hint="cs"/>
          <w:rtl/>
        </w:rPr>
      </w:pPr>
      <w:r>
        <w:rPr>
          <w:rFonts w:hint="cs"/>
          <w:rtl/>
        </w:rPr>
        <w:t>אילו תוכניות?</w:t>
      </w:r>
    </w:p>
    <w:p w14:paraId="26CD2404" w14:textId="77777777" w:rsidR="00000000" w:rsidRDefault="00DD24A4">
      <w:pPr>
        <w:pStyle w:val="Speaker"/>
        <w:rPr>
          <w:rtl/>
        </w:rPr>
      </w:pPr>
      <w:r>
        <w:rPr>
          <w:rtl/>
        </w:rPr>
        <w:br/>
      </w:r>
      <w:bookmarkStart w:id="388" w:name="FS000000464T27_02_2003_23_39_46"/>
      <w:bookmarkEnd w:id="388"/>
      <w:r>
        <w:rPr>
          <w:rtl/>
        </w:rPr>
        <w:t>זאב בוים (הליכוד):</w:t>
      </w:r>
    </w:p>
    <w:p w14:paraId="26EB81E6" w14:textId="77777777" w:rsidR="00000000" w:rsidRDefault="00DD24A4">
      <w:pPr>
        <w:pStyle w:val="a"/>
        <w:rPr>
          <w:rtl/>
        </w:rPr>
      </w:pPr>
    </w:p>
    <w:p w14:paraId="33E3233B" w14:textId="77777777" w:rsidR="00000000" w:rsidRDefault="00DD24A4">
      <w:pPr>
        <w:pStyle w:val="a"/>
        <w:rPr>
          <w:rFonts w:hint="cs"/>
          <w:rtl/>
        </w:rPr>
      </w:pPr>
      <w:r>
        <w:rPr>
          <w:rFonts w:hint="cs"/>
          <w:rtl/>
        </w:rPr>
        <w:t>תשאלי את עמרם מצנע, הוא יגיד לך אילו תוכניות.</w:t>
      </w:r>
    </w:p>
    <w:p w14:paraId="2BCB5DA2" w14:textId="77777777" w:rsidR="00000000" w:rsidRDefault="00DD24A4">
      <w:pPr>
        <w:pStyle w:val="ac"/>
        <w:rPr>
          <w:rtl/>
        </w:rPr>
      </w:pPr>
      <w:r>
        <w:rPr>
          <w:rtl/>
        </w:rPr>
        <w:br/>
        <w:t>יולי תמיר (העבודה-מימד):</w:t>
      </w:r>
    </w:p>
    <w:p w14:paraId="33D3E978" w14:textId="77777777" w:rsidR="00000000" w:rsidRDefault="00DD24A4">
      <w:pPr>
        <w:pStyle w:val="a"/>
        <w:rPr>
          <w:rtl/>
        </w:rPr>
      </w:pPr>
    </w:p>
    <w:p w14:paraId="63B05D5C" w14:textId="77777777" w:rsidR="00000000" w:rsidRDefault="00DD24A4">
      <w:pPr>
        <w:pStyle w:val="a"/>
        <w:rPr>
          <w:rFonts w:hint="cs"/>
          <w:rtl/>
        </w:rPr>
      </w:pPr>
      <w:r>
        <w:rPr>
          <w:rFonts w:hint="cs"/>
          <w:rtl/>
        </w:rPr>
        <w:t xml:space="preserve">שאלתי ושמעתי גם את התשובות. </w:t>
      </w:r>
    </w:p>
    <w:p w14:paraId="7FFA782C" w14:textId="77777777" w:rsidR="00000000" w:rsidRDefault="00DD24A4">
      <w:pPr>
        <w:pStyle w:val="Speaker"/>
        <w:rPr>
          <w:rtl/>
        </w:rPr>
      </w:pPr>
      <w:r>
        <w:rPr>
          <w:rtl/>
        </w:rPr>
        <w:br/>
      </w:r>
      <w:bookmarkStart w:id="389" w:name="FS000000464T27_02_2003_23_40_18"/>
      <w:bookmarkEnd w:id="389"/>
      <w:r>
        <w:rPr>
          <w:rtl/>
        </w:rPr>
        <w:t>זאב בוים (הליכוד):</w:t>
      </w:r>
    </w:p>
    <w:p w14:paraId="46E12373" w14:textId="77777777" w:rsidR="00000000" w:rsidRDefault="00DD24A4">
      <w:pPr>
        <w:pStyle w:val="a"/>
        <w:rPr>
          <w:rtl/>
        </w:rPr>
      </w:pPr>
    </w:p>
    <w:p w14:paraId="4619C92B" w14:textId="77777777" w:rsidR="00000000" w:rsidRDefault="00DD24A4">
      <w:pPr>
        <w:pStyle w:val="a"/>
        <w:rPr>
          <w:rFonts w:hint="cs"/>
          <w:rtl/>
        </w:rPr>
      </w:pPr>
      <w:r>
        <w:rPr>
          <w:rFonts w:hint="cs"/>
          <w:rtl/>
        </w:rPr>
        <w:t>תשאלי את עמרם מצנע, עמרם מצנע רק לא יכול היה, הוא היה שבוי בתפיסתו - -</w:t>
      </w:r>
    </w:p>
    <w:p w14:paraId="66476104" w14:textId="77777777" w:rsidR="00000000" w:rsidRDefault="00DD24A4">
      <w:pPr>
        <w:pStyle w:val="ad"/>
        <w:rPr>
          <w:rtl/>
        </w:rPr>
      </w:pPr>
      <w:r>
        <w:rPr>
          <w:rFonts w:hint="cs"/>
          <w:rtl/>
        </w:rPr>
        <w:br/>
      </w:r>
      <w:r>
        <w:rPr>
          <w:rFonts w:hint="eastAsia"/>
          <w:rtl/>
        </w:rPr>
        <w:t>ה</w:t>
      </w:r>
      <w:r>
        <w:rPr>
          <w:rFonts w:hint="eastAsia"/>
          <w:rtl/>
        </w:rPr>
        <w:t>יו</w:t>
      </w:r>
      <w:r>
        <w:rPr>
          <w:rtl/>
        </w:rPr>
        <w:t>"ר ראובן ריבלין:</w:t>
      </w:r>
    </w:p>
    <w:p w14:paraId="5B61D3F5" w14:textId="77777777" w:rsidR="00000000" w:rsidRDefault="00DD24A4">
      <w:pPr>
        <w:pStyle w:val="a"/>
        <w:rPr>
          <w:rtl/>
        </w:rPr>
      </w:pPr>
    </w:p>
    <w:p w14:paraId="530D415C" w14:textId="77777777" w:rsidR="00000000" w:rsidRDefault="00DD24A4">
      <w:pPr>
        <w:pStyle w:val="a"/>
        <w:rPr>
          <w:rFonts w:hint="cs"/>
          <w:rtl/>
        </w:rPr>
      </w:pPr>
      <w:r>
        <w:rPr>
          <w:rFonts w:hint="cs"/>
          <w:rtl/>
        </w:rPr>
        <w:t>חברת הכנסת תמיר, תהיה לך הזדמנות להאיר את עינינו בעניין הזה.</w:t>
      </w:r>
    </w:p>
    <w:p w14:paraId="3E913AB7" w14:textId="77777777" w:rsidR="00000000" w:rsidRDefault="00DD24A4">
      <w:pPr>
        <w:pStyle w:val="ac"/>
        <w:rPr>
          <w:rtl/>
        </w:rPr>
      </w:pPr>
      <w:r>
        <w:rPr>
          <w:rtl/>
        </w:rPr>
        <w:br/>
        <w:t>יולי תמיר (העבודה-מימד):</w:t>
      </w:r>
    </w:p>
    <w:p w14:paraId="64866594" w14:textId="77777777" w:rsidR="00000000" w:rsidRDefault="00DD24A4">
      <w:pPr>
        <w:pStyle w:val="a"/>
        <w:rPr>
          <w:rtl/>
        </w:rPr>
      </w:pPr>
    </w:p>
    <w:p w14:paraId="12F3DC93" w14:textId="77777777" w:rsidR="00000000" w:rsidRDefault="00DD24A4">
      <w:pPr>
        <w:pStyle w:val="a"/>
        <w:rPr>
          <w:rFonts w:hint="cs"/>
          <w:rtl/>
        </w:rPr>
      </w:pPr>
      <w:r>
        <w:rPr>
          <w:rFonts w:hint="cs"/>
          <w:rtl/>
        </w:rPr>
        <w:t xml:space="preserve">מייד אני אעשה זאת. </w:t>
      </w:r>
    </w:p>
    <w:p w14:paraId="3061A5E8" w14:textId="77777777" w:rsidR="00000000" w:rsidRDefault="00DD24A4">
      <w:pPr>
        <w:pStyle w:val="Speaker"/>
        <w:rPr>
          <w:rtl/>
        </w:rPr>
      </w:pPr>
      <w:r>
        <w:rPr>
          <w:rtl/>
        </w:rPr>
        <w:br/>
      </w:r>
      <w:bookmarkStart w:id="390" w:name="FS000000464T27_02_2003_23_43_23"/>
      <w:bookmarkEnd w:id="390"/>
      <w:r>
        <w:rPr>
          <w:rtl/>
        </w:rPr>
        <w:t>זאב בוים (הליכוד):</w:t>
      </w:r>
    </w:p>
    <w:p w14:paraId="2D267918" w14:textId="77777777" w:rsidR="00000000" w:rsidRDefault="00DD24A4">
      <w:pPr>
        <w:pStyle w:val="a"/>
        <w:rPr>
          <w:rtl/>
        </w:rPr>
      </w:pPr>
    </w:p>
    <w:p w14:paraId="38004FF5" w14:textId="77777777" w:rsidR="00000000" w:rsidRDefault="00DD24A4">
      <w:pPr>
        <w:pStyle w:val="a"/>
        <w:ind w:firstLine="720"/>
        <w:rPr>
          <w:rFonts w:hint="cs"/>
          <w:rtl/>
        </w:rPr>
      </w:pPr>
      <w:r>
        <w:rPr>
          <w:rFonts w:hint="cs"/>
          <w:rtl/>
        </w:rPr>
        <w:t xml:space="preserve">- - והוא פחד שיגידו לו, בבחינת </w:t>
      </w:r>
      <w:r>
        <w:t>read my lips</w:t>
      </w:r>
      <w:r>
        <w:rPr>
          <w:rFonts w:hint="cs"/>
          <w:rtl/>
        </w:rPr>
        <w:t>. זו המשמעות האמיתית. אבל אנחנו עוד תקווה שעד שתבואנה הכרעות כאל</w:t>
      </w:r>
      <w:r>
        <w:rPr>
          <w:rFonts w:hint="cs"/>
          <w:rtl/>
        </w:rPr>
        <w:t>ה, אפשר יהיה לקבל אותן בשותפות עם מפלגת העבודה.</w:t>
      </w:r>
    </w:p>
    <w:p w14:paraId="7F08335B" w14:textId="77777777" w:rsidR="00000000" w:rsidRDefault="00DD24A4">
      <w:pPr>
        <w:pStyle w:val="a"/>
        <w:ind w:firstLine="720"/>
        <w:rPr>
          <w:rFonts w:hint="cs"/>
          <w:rtl/>
        </w:rPr>
      </w:pPr>
    </w:p>
    <w:p w14:paraId="78A72397" w14:textId="77777777" w:rsidR="00000000" w:rsidRDefault="00DD24A4">
      <w:pPr>
        <w:pStyle w:val="a"/>
        <w:ind w:firstLine="720"/>
        <w:rPr>
          <w:rFonts w:hint="cs"/>
          <w:rtl/>
        </w:rPr>
      </w:pPr>
      <w:r>
        <w:rPr>
          <w:rFonts w:hint="cs"/>
          <w:rtl/>
        </w:rPr>
        <w:t>אני רוצה להגיד משהו, אולי בזה כמעט לסיים. הרב פרוש, חבר הכנסת פרוש, הוציא גם בכתב כאן מנשר לחברי הכנסת של הליכוד, ואני מצטט פסקה אחת, הוא כותב: "הליכוד נתן יד לפסילת היהדות החרדית". חבר הכנסת פרוש, חברי יהדו</w:t>
      </w:r>
      <w:r>
        <w:rPr>
          <w:rFonts w:hint="cs"/>
          <w:rtl/>
        </w:rPr>
        <w:t xml:space="preserve">ת התורה, חברי ש"ס </w:t>
      </w:r>
      <w:r>
        <w:rPr>
          <w:rtl/>
        </w:rPr>
        <w:t>–</w:t>
      </w:r>
      <w:r>
        <w:rPr>
          <w:rFonts w:hint="cs"/>
          <w:rtl/>
        </w:rPr>
        <w:t xml:space="preserve"> לא הליכוד פסל. אנחנו מתנגדים לפסילה מכל סוג שהוא, אבל לא אנחנו פסלנו ולא אנחנו גרמנו לתוצאות האלה ולקואליציה הזאת. </w:t>
      </w:r>
    </w:p>
    <w:p w14:paraId="3F0D49AC" w14:textId="77777777" w:rsidR="00000000" w:rsidRDefault="00DD24A4">
      <w:pPr>
        <w:pStyle w:val="ac"/>
        <w:rPr>
          <w:rtl/>
        </w:rPr>
      </w:pPr>
      <w:r>
        <w:rPr>
          <w:rtl/>
        </w:rPr>
        <w:br/>
      </w:r>
      <w:r>
        <w:rPr>
          <w:rFonts w:hint="cs"/>
          <w:rtl/>
        </w:rPr>
        <w:t xml:space="preserve">שר הבריאות </w:t>
      </w:r>
      <w:r>
        <w:rPr>
          <w:rtl/>
        </w:rPr>
        <w:t>נסים דהן:</w:t>
      </w:r>
    </w:p>
    <w:p w14:paraId="7BD02206" w14:textId="77777777" w:rsidR="00000000" w:rsidRDefault="00DD24A4">
      <w:pPr>
        <w:pStyle w:val="a"/>
        <w:rPr>
          <w:rtl/>
        </w:rPr>
      </w:pPr>
    </w:p>
    <w:p w14:paraId="7AB63883" w14:textId="77777777" w:rsidR="00000000" w:rsidRDefault="00DD24A4">
      <w:pPr>
        <w:pStyle w:val="a"/>
        <w:rPr>
          <w:rFonts w:hint="cs"/>
          <w:rtl/>
        </w:rPr>
      </w:pPr>
      <w:r>
        <w:rPr>
          <w:rFonts w:hint="cs"/>
          <w:rtl/>
        </w:rPr>
        <w:t>זה לא נכון, אתה יודע שזה לא נכון.</w:t>
      </w:r>
    </w:p>
    <w:p w14:paraId="3BA2EF01" w14:textId="77777777" w:rsidR="00000000" w:rsidRDefault="00DD24A4">
      <w:pPr>
        <w:pStyle w:val="SpeakerCon"/>
        <w:rPr>
          <w:rtl/>
        </w:rPr>
      </w:pPr>
      <w:r>
        <w:rPr>
          <w:rtl/>
        </w:rPr>
        <w:br/>
      </w:r>
      <w:bookmarkStart w:id="391" w:name="FS000000464T27_02_2003_23_48_08C"/>
      <w:bookmarkEnd w:id="391"/>
      <w:r>
        <w:rPr>
          <w:rtl/>
        </w:rPr>
        <w:t>זאב בוים (הליכוד):</w:t>
      </w:r>
    </w:p>
    <w:p w14:paraId="74B7C51D" w14:textId="77777777" w:rsidR="00000000" w:rsidRDefault="00DD24A4">
      <w:pPr>
        <w:pStyle w:val="a"/>
        <w:rPr>
          <w:rtl/>
        </w:rPr>
      </w:pPr>
    </w:p>
    <w:p w14:paraId="4911DBE0" w14:textId="77777777" w:rsidR="00000000" w:rsidRDefault="00DD24A4">
      <w:pPr>
        <w:pStyle w:val="a"/>
        <w:rPr>
          <w:rFonts w:hint="cs"/>
          <w:rtl/>
        </w:rPr>
      </w:pPr>
      <w:r>
        <w:rPr>
          <w:rFonts w:hint="cs"/>
          <w:rtl/>
        </w:rPr>
        <w:t>חבר הכנסת הרב נסים דהן - -</w:t>
      </w:r>
    </w:p>
    <w:p w14:paraId="4D2D0168" w14:textId="77777777" w:rsidR="00000000" w:rsidRDefault="00DD24A4">
      <w:pPr>
        <w:pStyle w:val="ac"/>
        <w:rPr>
          <w:rtl/>
        </w:rPr>
      </w:pPr>
      <w:r>
        <w:rPr>
          <w:rtl/>
        </w:rPr>
        <w:br/>
      </w:r>
      <w:bookmarkStart w:id="392" w:name="FS000000464T27_02_2003_23_48_43C"/>
      <w:bookmarkEnd w:id="392"/>
      <w:r>
        <w:rPr>
          <w:rFonts w:hint="cs"/>
          <w:rtl/>
        </w:rPr>
        <w:t xml:space="preserve">שר הבריאות </w:t>
      </w:r>
      <w:r>
        <w:rPr>
          <w:rtl/>
        </w:rPr>
        <w:t>נסי</w:t>
      </w:r>
      <w:r>
        <w:rPr>
          <w:rtl/>
        </w:rPr>
        <w:t>ם דהן:</w:t>
      </w:r>
    </w:p>
    <w:p w14:paraId="529BD53C" w14:textId="77777777" w:rsidR="00000000" w:rsidRDefault="00DD24A4">
      <w:pPr>
        <w:pStyle w:val="a"/>
        <w:rPr>
          <w:rFonts w:hint="cs"/>
          <w:rtl/>
        </w:rPr>
      </w:pPr>
    </w:p>
    <w:p w14:paraId="3F505290" w14:textId="77777777" w:rsidR="00000000" w:rsidRDefault="00DD24A4">
      <w:pPr>
        <w:pStyle w:val="a"/>
        <w:rPr>
          <w:rFonts w:hint="cs"/>
          <w:rtl/>
        </w:rPr>
      </w:pPr>
      <w:r>
        <w:rPr>
          <w:rFonts w:hint="cs"/>
          <w:rtl/>
        </w:rPr>
        <w:t xml:space="preserve">לפחות תדייק בעובדות. </w:t>
      </w:r>
    </w:p>
    <w:p w14:paraId="077C2A25" w14:textId="77777777" w:rsidR="00000000" w:rsidRDefault="00DD24A4">
      <w:pPr>
        <w:pStyle w:val="SpeakerCon"/>
        <w:rPr>
          <w:rtl/>
        </w:rPr>
      </w:pPr>
      <w:r>
        <w:rPr>
          <w:rtl/>
        </w:rPr>
        <w:br/>
      </w:r>
      <w:bookmarkStart w:id="393" w:name="FS000000464T27_02_2003_23_48_55C"/>
      <w:bookmarkEnd w:id="393"/>
      <w:r>
        <w:rPr>
          <w:rtl/>
        </w:rPr>
        <w:t>זאב בוים (הליכוד):</w:t>
      </w:r>
    </w:p>
    <w:p w14:paraId="41697A06" w14:textId="77777777" w:rsidR="00000000" w:rsidRDefault="00DD24A4">
      <w:pPr>
        <w:pStyle w:val="a"/>
        <w:rPr>
          <w:rtl/>
        </w:rPr>
      </w:pPr>
    </w:p>
    <w:p w14:paraId="067B14F2" w14:textId="77777777" w:rsidR="00000000" w:rsidRDefault="00DD24A4">
      <w:pPr>
        <w:pStyle w:val="a"/>
        <w:rPr>
          <w:rFonts w:hint="cs"/>
          <w:rtl/>
        </w:rPr>
      </w:pPr>
      <w:r>
        <w:rPr>
          <w:rFonts w:hint="cs"/>
          <w:rtl/>
        </w:rPr>
        <w:t xml:space="preserve">- - מי שגרם למצב הזה, מי שגרם לתוצאה פוליטית של תופעת שינוי, מנקודת ראותכם, זה הפוליטיקה החרדית במשך שנים - - </w:t>
      </w:r>
    </w:p>
    <w:p w14:paraId="3ADF3672" w14:textId="77777777" w:rsidR="00000000" w:rsidRDefault="00DD24A4">
      <w:pPr>
        <w:pStyle w:val="ac"/>
        <w:rPr>
          <w:rtl/>
        </w:rPr>
      </w:pPr>
      <w:r>
        <w:rPr>
          <w:rtl/>
        </w:rPr>
        <w:br/>
        <w:t>אחמד טיבי (חד"ש</w:t>
      </w:r>
      <w:r>
        <w:rPr>
          <w:rFonts w:hint="cs"/>
          <w:rtl/>
        </w:rPr>
        <w:t>-תע"ל</w:t>
      </w:r>
      <w:r>
        <w:rPr>
          <w:rtl/>
        </w:rPr>
        <w:t>):</w:t>
      </w:r>
    </w:p>
    <w:p w14:paraId="2038858A" w14:textId="77777777" w:rsidR="00000000" w:rsidRDefault="00DD24A4">
      <w:pPr>
        <w:pStyle w:val="a"/>
        <w:rPr>
          <w:rtl/>
        </w:rPr>
      </w:pPr>
    </w:p>
    <w:p w14:paraId="3367B59B" w14:textId="77777777" w:rsidR="00000000" w:rsidRDefault="00DD24A4">
      <w:pPr>
        <w:pStyle w:val="a"/>
        <w:rPr>
          <w:rFonts w:hint="cs"/>
          <w:rtl/>
        </w:rPr>
      </w:pPr>
      <w:r>
        <w:rPr>
          <w:rFonts w:hint="cs"/>
          <w:rtl/>
        </w:rPr>
        <w:t>שינוי זה דבר שלילי?</w:t>
      </w:r>
    </w:p>
    <w:p w14:paraId="2CAED72C" w14:textId="77777777" w:rsidR="00000000" w:rsidRDefault="00DD24A4">
      <w:pPr>
        <w:pStyle w:val="SpeakerCon"/>
        <w:rPr>
          <w:rtl/>
        </w:rPr>
      </w:pPr>
      <w:r>
        <w:rPr>
          <w:rtl/>
        </w:rPr>
        <w:br/>
      </w:r>
      <w:bookmarkStart w:id="394" w:name="FS000000464T27_02_2003_23_51_06C"/>
      <w:bookmarkEnd w:id="394"/>
      <w:r>
        <w:rPr>
          <w:rtl/>
        </w:rPr>
        <w:t>זאב בוים (הליכוד):</w:t>
      </w:r>
    </w:p>
    <w:p w14:paraId="4A8180FC" w14:textId="77777777" w:rsidR="00000000" w:rsidRDefault="00DD24A4">
      <w:pPr>
        <w:pStyle w:val="a"/>
        <w:rPr>
          <w:rtl/>
        </w:rPr>
      </w:pPr>
    </w:p>
    <w:p w14:paraId="653E20C1" w14:textId="77777777" w:rsidR="00000000" w:rsidRDefault="00DD24A4">
      <w:pPr>
        <w:pStyle w:val="a"/>
        <w:ind w:firstLine="720"/>
        <w:rPr>
          <w:rFonts w:hint="cs"/>
          <w:rtl/>
        </w:rPr>
      </w:pPr>
      <w:r>
        <w:rPr>
          <w:rFonts w:hint="cs"/>
          <w:rtl/>
        </w:rPr>
        <w:t>- - שהמאיסה על הציבור הרחב א</w:t>
      </w:r>
      <w:r>
        <w:rPr>
          <w:rFonts w:hint="cs"/>
          <w:rtl/>
        </w:rPr>
        <w:t xml:space="preserve">ת היהדות, את הדת, הרחיקה צעירים - בעמדות הקיצוניות, הבלתי-מתפשרות, שלא נותנות תשובה דתית למציאות מודרנית, וזו הבעיה הכי גדולה וזה שורש המצב שעליו אתם קובלים כלפינו עכשיו. </w:t>
      </w:r>
    </w:p>
    <w:p w14:paraId="1B7B8AD2" w14:textId="77777777" w:rsidR="00000000" w:rsidRDefault="00DD24A4">
      <w:pPr>
        <w:pStyle w:val="a"/>
        <w:rPr>
          <w:rFonts w:hint="cs"/>
          <w:rtl/>
        </w:rPr>
      </w:pPr>
    </w:p>
    <w:p w14:paraId="6D8953AF" w14:textId="77777777" w:rsidR="00000000" w:rsidRDefault="00DD24A4">
      <w:pPr>
        <w:pStyle w:val="a"/>
        <w:rPr>
          <w:rFonts w:hint="cs"/>
          <w:rtl/>
        </w:rPr>
      </w:pPr>
      <w:r>
        <w:rPr>
          <w:rFonts w:hint="cs"/>
          <w:rtl/>
        </w:rPr>
        <w:t>אדוני היושב-ראש, לסיכום צריך לבוא ולומר - - -</w:t>
      </w:r>
    </w:p>
    <w:p w14:paraId="485C3FA8" w14:textId="77777777" w:rsidR="00000000" w:rsidRDefault="00DD24A4">
      <w:pPr>
        <w:pStyle w:val="ad"/>
        <w:rPr>
          <w:rtl/>
        </w:rPr>
      </w:pPr>
      <w:r>
        <w:rPr>
          <w:rtl/>
        </w:rPr>
        <w:br/>
        <w:t>היו"ר ראובן ריבלין:</w:t>
      </w:r>
    </w:p>
    <w:p w14:paraId="1602FD34" w14:textId="77777777" w:rsidR="00000000" w:rsidRDefault="00DD24A4">
      <w:pPr>
        <w:pStyle w:val="a"/>
        <w:rPr>
          <w:rtl/>
        </w:rPr>
      </w:pPr>
    </w:p>
    <w:p w14:paraId="0BB88052" w14:textId="77777777" w:rsidR="00000000" w:rsidRDefault="00DD24A4">
      <w:pPr>
        <w:pStyle w:val="a"/>
        <w:rPr>
          <w:rFonts w:hint="cs"/>
          <w:rtl/>
        </w:rPr>
      </w:pPr>
      <w:r>
        <w:rPr>
          <w:rFonts w:hint="cs"/>
          <w:rtl/>
        </w:rPr>
        <w:t xml:space="preserve">חבר הכנסת בוים </w:t>
      </w:r>
      <w:r>
        <w:rPr>
          <w:rFonts w:hint="cs"/>
          <w:rtl/>
        </w:rPr>
        <w:t xml:space="preserve">מבקש לסכם, אני מבקש לא להפריע לו. </w:t>
      </w:r>
    </w:p>
    <w:p w14:paraId="401F87C1" w14:textId="77777777" w:rsidR="00000000" w:rsidRDefault="00DD24A4">
      <w:pPr>
        <w:pStyle w:val="SpeakerCon"/>
        <w:rPr>
          <w:rtl/>
        </w:rPr>
      </w:pPr>
      <w:r>
        <w:rPr>
          <w:rtl/>
        </w:rPr>
        <w:br/>
      </w:r>
      <w:bookmarkStart w:id="395" w:name="FS000000464T27_02_2003_23_55_41C"/>
      <w:bookmarkEnd w:id="395"/>
      <w:r>
        <w:rPr>
          <w:rtl/>
        </w:rPr>
        <w:br/>
        <w:t>זאב בוים (הליכוד):</w:t>
      </w:r>
    </w:p>
    <w:p w14:paraId="14A7D946" w14:textId="77777777" w:rsidR="00000000" w:rsidRDefault="00DD24A4">
      <w:pPr>
        <w:pStyle w:val="a"/>
        <w:rPr>
          <w:rtl/>
        </w:rPr>
      </w:pPr>
    </w:p>
    <w:p w14:paraId="064703F6" w14:textId="77777777" w:rsidR="00000000" w:rsidRDefault="00DD24A4">
      <w:pPr>
        <w:pStyle w:val="a"/>
        <w:rPr>
          <w:rFonts w:hint="cs"/>
          <w:rtl/>
        </w:rPr>
      </w:pPr>
      <w:r>
        <w:rPr>
          <w:rFonts w:hint="cs"/>
          <w:rtl/>
        </w:rPr>
        <w:t>הוצגה פה היום ממשלה שמתכוונת לנהל מאמץ משולש, חיוני בתקופה הקריטית, למלחמה בלתי מתפשרת - המשך המלחמה הזאת נגד הטרור הרצחני, ליישום תוכנית מדינית על-פי מתווה בוש ולנקיטת צעדים כלכליים לא פשוטים, אפילו</w:t>
      </w:r>
      <w:r>
        <w:rPr>
          <w:rFonts w:hint="cs"/>
          <w:rtl/>
        </w:rPr>
        <w:t xml:space="preserve"> קשים, על מנת להיחלץ מהמשבר והמיתון ולייצב את המשק, להכשירו לקראת חידוש צמיחה בעתיד. זה אינטרס של כל הבית הזה - כולו ללא יוצא מן הכלל - ללוות את הממשלה החדשה בתקווה ובתפילה להצלחתה למען עם ישראל ומדינת ישראל. </w:t>
      </w:r>
    </w:p>
    <w:p w14:paraId="6D6FAA50" w14:textId="77777777" w:rsidR="00000000" w:rsidRDefault="00DD24A4">
      <w:pPr>
        <w:pStyle w:val="ad"/>
        <w:rPr>
          <w:rtl/>
        </w:rPr>
      </w:pPr>
      <w:r>
        <w:rPr>
          <w:rtl/>
        </w:rPr>
        <w:br/>
        <w:t>היו"ר ראובן ריבלין:</w:t>
      </w:r>
    </w:p>
    <w:p w14:paraId="6FE5B6DF" w14:textId="77777777" w:rsidR="00000000" w:rsidRDefault="00DD24A4">
      <w:pPr>
        <w:pStyle w:val="a"/>
        <w:rPr>
          <w:rtl/>
        </w:rPr>
      </w:pPr>
    </w:p>
    <w:p w14:paraId="5AA573EF" w14:textId="77777777" w:rsidR="00000000" w:rsidRDefault="00DD24A4">
      <w:pPr>
        <w:pStyle w:val="a"/>
        <w:rPr>
          <w:rFonts w:hint="cs"/>
          <w:rtl/>
        </w:rPr>
      </w:pPr>
      <w:r>
        <w:rPr>
          <w:rFonts w:hint="cs"/>
          <w:rtl/>
        </w:rPr>
        <w:t xml:space="preserve">תודה רבה לחבר הכנסת זאב </w:t>
      </w:r>
      <w:r>
        <w:rPr>
          <w:rFonts w:hint="cs"/>
          <w:rtl/>
        </w:rPr>
        <w:t>בוים. חברת הכנסת פרופסור יולי תמיר, ואחריה - חבר הכנסת טלב אלסאנע. לרשות חברת הכנסת עומדות שלוש דקות. לא נקפיד אתה, אבל - - -</w:t>
      </w:r>
    </w:p>
    <w:p w14:paraId="185D7975" w14:textId="77777777" w:rsidR="00000000" w:rsidRDefault="00DD24A4">
      <w:pPr>
        <w:pStyle w:val="Speaker"/>
        <w:rPr>
          <w:rtl/>
        </w:rPr>
      </w:pPr>
      <w:r>
        <w:rPr>
          <w:rtl/>
        </w:rPr>
        <w:br/>
      </w:r>
      <w:bookmarkStart w:id="396" w:name="FS000001043T27_02_2003_23_58_22"/>
      <w:bookmarkEnd w:id="396"/>
      <w:r>
        <w:rPr>
          <w:rtl/>
        </w:rPr>
        <w:t>יולי תמיר (העבודה-מימד):</w:t>
      </w:r>
    </w:p>
    <w:p w14:paraId="55094AFB" w14:textId="77777777" w:rsidR="00000000" w:rsidRDefault="00DD24A4">
      <w:pPr>
        <w:pStyle w:val="a"/>
        <w:rPr>
          <w:rFonts w:hint="cs"/>
          <w:rtl/>
        </w:rPr>
      </w:pPr>
    </w:p>
    <w:p w14:paraId="608E51FA" w14:textId="77777777" w:rsidR="00000000" w:rsidRDefault="00DD24A4">
      <w:pPr>
        <w:pStyle w:val="a"/>
        <w:rPr>
          <w:rFonts w:hint="cs"/>
          <w:rtl/>
        </w:rPr>
      </w:pPr>
      <w:r>
        <w:rPr>
          <w:rFonts w:hint="cs"/>
          <w:rtl/>
        </w:rPr>
        <w:t>אני אשתדל לקצר.</w:t>
      </w:r>
    </w:p>
    <w:p w14:paraId="4EEBD902" w14:textId="77777777" w:rsidR="00000000" w:rsidRDefault="00DD24A4">
      <w:pPr>
        <w:pStyle w:val="ad"/>
        <w:rPr>
          <w:rtl/>
        </w:rPr>
      </w:pPr>
      <w:r>
        <w:rPr>
          <w:rtl/>
        </w:rPr>
        <w:br/>
        <w:t>היו"ר ראובן ריבלין:</w:t>
      </w:r>
    </w:p>
    <w:p w14:paraId="48F0FEDD" w14:textId="77777777" w:rsidR="00000000" w:rsidRDefault="00DD24A4">
      <w:pPr>
        <w:pStyle w:val="a"/>
        <w:rPr>
          <w:rtl/>
        </w:rPr>
      </w:pPr>
    </w:p>
    <w:p w14:paraId="606E35A8" w14:textId="77777777" w:rsidR="00000000" w:rsidRDefault="00DD24A4">
      <w:pPr>
        <w:pStyle w:val="a"/>
        <w:rPr>
          <w:rFonts w:hint="cs"/>
          <w:rtl/>
        </w:rPr>
      </w:pPr>
      <w:r>
        <w:rPr>
          <w:rFonts w:hint="cs"/>
          <w:rtl/>
        </w:rPr>
        <w:t xml:space="preserve">אני בטוח. </w:t>
      </w:r>
    </w:p>
    <w:p w14:paraId="7F0D51E8" w14:textId="77777777" w:rsidR="00000000" w:rsidRDefault="00DD24A4">
      <w:pPr>
        <w:pStyle w:val="SpeakerCon"/>
        <w:rPr>
          <w:rtl/>
        </w:rPr>
      </w:pPr>
      <w:r>
        <w:rPr>
          <w:rtl/>
        </w:rPr>
        <w:br/>
      </w:r>
      <w:bookmarkStart w:id="397" w:name="FS000001043T27_02_2003_23_59_06C"/>
      <w:bookmarkEnd w:id="397"/>
      <w:r>
        <w:rPr>
          <w:rtl/>
        </w:rPr>
        <w:t>יולי תמיר (העבודה-מימד):</w:t>
      </w:r>
    </w:p>
    <w:p w14:paraId="3D0C365B" w14:textId="77777777" w:rsidR="00000000" w:rsidRDefault="00DD24A4">
      <w:pPr>
        <w:pStyle w:val="a"/>
        <w:rPr>
          <w:rtl/>
        </w:rPr>
      </w:pPr>
    </w:p>
    <w:p w14:paraId="188E0B51" w14:textId="77777777" w:rsidR="00000000" w:rsidRDefault="00DD24A4">
      <w:pPr>
        <w:pStyle w:val="a"/>
        <w:rPr>
          <w:rFonts w:hint="cs"/>
          <w:rtl/>
        </w:rPr>
      </w:pPr>
      <w:r>
        <w:rPr>
          <w:rFonts w:hint="cs"/>
          <w:rtl/>
        </w:rPr>
        <w:t>אדוני היושב-ראש, כנסת נכבדה</w:t>
      </w:r>
      <w:r>
        <w:rPr>
          <w:rFonts w:hint="cs"/>
          <w:rtl/>
        </w:rPr>
        <w:t xml:space="preserve">, נאמו כאן הרבה אנשים לפני ולכולם היו תשובות. אז אני לא רוצה לענות על שום שאלה, אני רוצה לשאול את כבוד ראש הממשלה </w:t>
      </w:r>
      <w:r>
        <w:rPr>
          <w:rtl/>
        </w:rPr>
        <w:t>–</w:t>
      </w:r>
      <w:r>
        <w:rPr>
          <w:rFonts w:hint="cs"/>
          <w:rtl/>
        </w:rPr>
        <w:t xml:space="preserve"> אף שהוא לא נמצא כאן </w:t>
      </w:r>
      <w:r>
        <w:rPr>
          <w:rtl/>
        </w:rPr>
        <w:t>–</w:t>
      </w:r>
      <w:r>
        <w:rPr>
          <w:rFonts w:hint="cs"/>
          <w:rtl/>
        </w:rPr>
        <w:t xml:space="preserve"> שאלה, ולשם שינוי לשאול אותו שאלה שלא מתבססת רק על מלים, אלא מתבססת גם על עובדות. </w:t>
      </w:r>
    </w:p>
    <w:p w14:paraId="1C54D621" w14:textId="77777777" w:rsidR="00000000" w:rsidRDefault="00DD24A4">
      <w:pPr>
        <w:pStyle w:val="a"/>
        <w:rPr>
          <w:rFonts w:hint="cs"/>
          <w:rtl/>
        </w:rPr>
      </w:pPr>
    </w:p>
    <w:p w14:paraId="7DA77033" w14:textId="77777777" w:rsidR="00000000" w:rsidRDefault="00DD24A4">
      <w:pPr>
        <w:pStyle w:val="a"/>
        <w:rPr>
          <w:rFonts w:hint="cs"/>
          <w:rtl/>
        </w:rPr>
      </w:pPr>
      <w:r>
        <w:rPr>
          <w:rFonts w:hint="cs"/>
          <w:rtl/>
        </w:rPr>
        <w:t xml:space="preserve">אני רוצה להראות לחברי הכנסת </w:t>
      </w:r>
      <w:r>
        <w:rPr>
          <w:rtl/>
        </w:rPr>
        <w:t>–</w:t>
      </w:r>
      <w:r>
        <w:rPr>
          <w:rFonts w:hint="cs"/>
          <w:rtl/>
        </w:rPr>
        <w:t xml:space="preserve"> שכמוב</w:t>
      </w:r>
      <w:r>
        <w:rPr>
          <w:rFonts w:hint="cs"/>
          <w:rtl/>
        </w:rPr>
        <w:t xml:space="preserve">ן, חלקם הקטן נמצא כאן </w:t>
      </w:r>
      <w:r>
        <w:rPr>
          <w:rtl/>
        </w:rPr>
        <w:t>–</w:t>
      </w:r>
      <w:r>
        <w:rPr>
          <w:rFonts w:hint="cs"/>
          <w:rtl/>
        </w:rPr>
        <w:t xml:space="preserve"> את המפה הזאת, המפה של ההתנחלויות - - -</w:t>
      </w:r>
    </w:p>
    <w:p w14:paraId="1B8847EB" w14:textId="77777777" w:rsidR="00000000" w:rsidRDefault="00DD24A4">
      <w:pPr>
        <w:pStyle w:val="ad"/>
        <w:rPr>
          <w:rtl/>
        </w:rPr>
      </w:pPr>
      <w:r>
        <w:rPr>
          <w:rFonts w:hint="cs"/>
          <w:rtl/>
        </w:rPr>
        <w:br/>
      </w:r>
      <w:r>
        <w:rPr>
          <w:rFonts w:hint="eastAsia"/>
          <w:rtl/>
        </w:rPr>
        <w:t>היו</w:t>
      </w:r>
      <w:r>
        <w:rPr>
          <w:rtl/>
        </w:rPr>
        <w:t>"ר ראובן ריבלין:</w:t>
      </w:r>
    </w:p>
    <w:p w14:paraId="563BD1B8" w14:textId="77777777" w:rsidR="00000000" w:rsidRDefault="00DD24A4">
      <w:pPr>
        <w:pStyle w:val="a"/>
        <w:rPr>
          <w:rtl/>
        </w:rPr>
      </w:pPr>
    </w:p>
    <w:p w14:paraId="4FE96765" w14:textId="77777777" w:rsidR="00000000" w:rsidRDefault="00DD24A4">
      <w:pPr>
        <w:pStyle w:val="a"/>
        <w:rPr>
          <w:rFonts w:hint="cs"/>
          <w:rtl/>
        </w:rPr>
      </w:pPr>
      <w:r>
        <w:rPr>
          <w:rFonts w:hint="cs"/>
          <w:rtl/>
        </w:rPr>
        <w:t>חברת הכנסת תמיר.</w:t>
      </w:r>
    </w:p>
    <w:p w14:paraId="48306894" w14:textId="77777777" w:rsidR="00000000" w:rsidRDefault="00DD24A4">
      <w:pPr>
        <w:pStyle w:val="SpeakerCon"/>
        <w:rPr>
          <w:rtl/>
        </w:rPr>
      </w:pPr>
      <w:r>
        <w:rPr>
          <w:rtl/>
        </w:rPr>
        <w:br/>
      </w:r>
      <w:bookmarkStart w:id="398" w:name="FS000001043T28_02_2003_00_00_53C"/>
      <w:bookmarkEnd w:id="398"/>
      <w:r>
        <w:rPr>
          <w:rFonts w:hint="cs"/>
          <w:rtl/>
        </w:rPr>
        <w:br/>
      </w:r>
      <w:r>
        <w:rPr>
          <w:rtl/>
        </w:rPr>
        <w:t>יולי תמיר (העבודה-מימד):</w:t>
      </w:r>
    </w:p>
    <w:p w14:paraId="0428DC46" w14:textId="77777777" w:rsidR="00000000" w:rsidRDefault="00DD24A4">
      <w:pPr>
        <w:pStyle w:val="a"/>
        <w:rPr>
          <w:rtl/>
        </w:rPr>
      </w:pPr>
    </w:p>
    <w:p w14:paraId="2E970920" w14:textId="77777777" w:rsidR="00000000" w:rsidRDefault="00DD24A4">
      <w:pPr>
        <w:pStyle w:val="a"/>
        <w:rPr>
          <w:rFonts w:hint="cs"/>
          <w:rtl/>
        </w:rPr>
      </w:pPr>
      <w:r>
        <w:rPr>
          <w:rFonts w:hint="cs"/>
          <w:rtl/>
        </w:rPr>
        <w:t>רק להראות את המפה.</w:t>
      </w:r>
    </w:p>
    <w:p w14:paraId="7345E418" w14:textId="77777777" w:rsidR="00000000" w:rsidRDefault="00DD24A4">
      <w:pPr>
        <w:pStyle w:val="ad"/>
        <w:rPr>
          <w:rtl/>
        </w:rPr>
      </w:pPr>
      <w:r>
        <w:rPr>
          <w:rtl/>
        </w:rPr>
        <w:br/>
        <w:t>היו"ר ראובן ריבלין:</w:t>
      </w:r>
    </w:p>
    <w:p w14:paraId="5B4C53E5" w14:textId="77777777" w:rsidR="00000000" w:rsidRDefault="00DD24A4">
      <w:pPr>
        <w:pStyle w:val="a"/>
        <w:rPr>
          <w:rtl/>
        </w:rPr>
      </w:pPr>
    </w:p>
    <w:p w14:paraId="1A3B56AE" w14:textId="77777777" w:rsidR="00000000" w:rsidRDefault="00DD24A4">
      <w:pPr>
        <w:pStyle w:val="a"/>
        <w:rPr>
          <w:rFonts w:hint="cs"/>
          <w:rtl/>
        </w:rPr>
      </w:pPr>
      <w:r>
        <w:rPr>
          <w:rFonts w:hint="cs"/>
          <w:rtl/>
        </w:rPr>
        <w:t xml:space="preserve">אסור לך להראות את המפה, אסור. מה אני יכול לעשות. </w:t>
      </w:r>
    </w:p>
    <w:p w14:paraId="7179068F" w14:textId="77777777" w:rsidR="00000000" w:rsidRDefault="00DD24A4">
      <w:pPr>
        <w:pStyle w:val="ac"/>
        <w:rPr>
          <w:rtl/>
        </w:rPr>
      </w:pPr>
      <w:r>
        <w:rPr>
          <w:rtl/>
        </w:rPr>
        <w:br/>
        <w:t xml:space="preserve">אורי יהודה אריאל (האיחוד הלאומי - </w:t>
      </w:r>
      <w:r>
        <w:rPr>
          <w:rtl/>
        </w:rPr>
        <w:t>ישראל ביתנו):</w:t>
      </w:r>
    </w:p>
    <w:p w14:paraId="4AFD8260" w14:textId="77777777" w:rsidR="00000000" w:rsidRDefault="00DD24A4">
      <w:pPr>
        <w:pStyle w:val="a"/>
        <w:rPr>
          <w:rtl/>
        </w:rPr>
      </w:pPr>
    </w:p>
    <w:p w14:paraId="7A7F8266" w14:textId="77777777" w:rsidR="00000000" w:rsidRDefault="00DD24A4">
      <w:pPr>
        <w:pStyle w:val="a"/>
        <w:rPr>
          <w:rFonts w:hint="cs"/>
          <w:rtl/>
        </w:rPr>
      </w:pPr>
      <w:r>
        <w:rPr>
          <w:rFonts w:hint="cs"/>
          <w:rtl/>
        </w:rPr>
        <w:t xml:space="preserve">תן לה היתר מיוחד. </w:t>
      </w:r>
    </w:p>
    <w:p w14:paraId="08BA87FB" w14:textId="77777777" w:rsidR="00000000" w:rsidRDefault="00DD24A4">
      <w:pPr>
        <w:pStyle w:val="ac"/>
        <w:rPr>
          <w:rtl/>
        </w:rPr>
      </w:pPr>
      <w:r>
        <w:rPr>
          <w:rtl/>
        </w:rPr>
        <w:br/>
        <w:t>טלב אלסאנע (רע"ם):</w:t>
      </w:r>
    </w:p>
    <w:p w14:paraId="76FF64A6" w14:textId="77777777" w:rsidR="00000000" w:rsidRDefault="00DD24A4">
      <w:pPr>
        <w:pStyle w:val="a"/>
        <w:rPr>
          <w:rtl/>
        </w:rPr>
      </w:pPr>
    </w:p>
    <w:p w14:paraId="3EC5248C" w14:textId="77777777" w:rsidR="00000000" w:rsidRDefault="00DD24A4">
      <w:pPr>
        <w:pStyle w:val="a"/>
        <w:rPr>
          <w:rFonts w:hint="cs"/>
          <w:rtl/>
        </w:rPr>
      </w:pPr>
      <w:r>
        <w:rPr>
          <w:rFonts w:hint="cs"/>
          <w:rtl/>
        </w:rPr>
        <w:t xml:space="preserve">זה מסמך, אדוני. </w:t>
      </w:r>
    </w:p>
    <w:p w14:paraId="2C17EC99" w14:textId="77777777" w:rsidR="00000000" w:rsidRDefault="00DD24A4">
      <w:pPr>
        <w:pStyle w:val="ad"/>
        <w:rPr>
          <w:rFonts w:hint="cs"/>
          <w:rtl/>
        </w:rPr>
      </w:pPr>
    </w:p>
    <w:p w14:paraId="2CDC65FA" w14:textId="77777777" w:rsidR="00000000" w:rsidRDefault="00DD24A4">
      <w:pPr>
        <w:pStyle w:val="ac"/>
        <w:rPr>
          <w:rtl/>
        </w:rPr>
      </w:pPr>
      <w:r>
        <w:rPr>
          <w:rtl/>
        </w:rPr>
        <w:t>אחמד טיבי (חד"ש</w:t>
      </w:r>
      <w:r>
        <w:rPr>
          <w:rFonts w:hint="cs"/>
          <w:rtl/>
        </w:rPr>
        <w:t>-תע"ל</w:t>
      </w:r>
      <w:r>
        <w:rPr>
          <w:rtl/>
        </w:rPr>
        <w:t>):</w:t>
      </w:r>
    </w:p>
    <w:p w14:paraId="1E40EABC" w14:textId="77777777" w:rsidR="00000000" w:rsidRDefault="00DD24A4">
      <w:pPr>
        <w:pStyle w:val="a"/>
        <w:rPr>
          <w:rtl/>
        </w:rPr>
      </w:pPr>
    </w:p>
    <w:p w14:paraId="3B79E9A4" w14:textId="77777777" w:rsidR="00000000" w:rsidRDefault="00DD24A4">
      <w:pPr>
        <w:pStyle w:val="a"/>
        <w:rPr>
          <w:rFonts w:hint="cs"/>
          <w:rtl/>
        </w:rPr>
      </w:pPr>
      <w:r>
        <w:rPr>
          <w:rFonts w:hint="cs"/>
          <w:rtl/>
        </w:rPr>
        <w:t>רק הסכמים קואליציוניים.</w:t>
      </w:r>
    </w:p>
    <w:p w14:paraId="4F050D06" w14:textId="77777777" w:rsidR="00000000" w:rsidRDefault="00DD24A4">
      <w:pPr>
        <w:pStyle w:val="ad"/>
        <w:rPr>
          <w:rtl/>
        </w:rPr>
      </w:pPr>
      <w:r>
        <w:rPr>
          <w:rtl/>
        </w:rPr>
        <w:br/>
        <w:t>היו"ר ראובן ריבלין:</w:t>
      </w:r>
    </w:p>
    <w:p w14:paraId="0FD16DDC" w14:textId="77777777" w:rsidR="00000000" w:rsidRDefault="00DD24A4">
      <w:pPr>
        <w:pStyle w:val="a"/>
        <w:rPr>
          <w:rFonts w:hint="cs"/>
          <w:rtl/>
        </w:rPr>
      </w:pPr>
    </w:p>
    <w:p w14:paraId="707039C1" w14:textId="77777777" w:rsidR="00000000" w:rsidRDefault="00DD24A4">
      <w:pPr>
        <w:pStyle w:val="a"/>
        <w:rPr>
          <w:rFonts w:hint="cs"/>
          <w:rtl/>
        </w:rPr>
      </w:pPr>
      <w:r>
        <w:rPr>
          <w:rFonts w:hint="cs"/>
          <w:rtl/>
        </w:rPr>
        <w:t>אני מציע לך לעשות מסיבת עיתונאים. אסור להראות מסמך, מה נעשה.</w:t>
      </w:r>
    </w:p>
    <w:p w14:paraId="1C64A118" w14:textId="77777777" w:rsidR="00000000" w:rsidRDefault="00DD24A4">
      <w:pPr>
        <w:pStyle w:val="ac"/>
        <w:rPr>
          <w:rtl/>
        </w:rPr>
      </w:pPr>
      <w:r>
        <w:rPr>
          <w:rtl/>
        </w:rPr>
        <w:br/>
        <w:t>קריאות:</w:t>
      </w:r>
    </w:p>
    <w:p w14:paraId="5B84D27C" w14:textId="77777777" w:rsidR="00000000" w:rsidRDefault="00DD24A4">
      <w:pPr>
        <w:pStyle w:val="a"/>
        <w:rPr>
          <w:rtl/>
        </w:rPr>
      </w:pPr>
    </w:p>
    <w:p w14:paraId="118BC4CD" w14:textId="77777777" w:rsidR="00000000" w:rsidRDefault="00DD24A4">
      <w:pPr>
        <w:pStyle w:val="a"/>
        <w:rPr>
          <w:rFonts w:hint="cs"/>
          <w:rtl/>
        </w:rPr>
      </w:pPr>
      <w:r>
        <w:rPr>
          <w:rFonts w:hint="cs"/>
          <w:rtl/>
        </w:rPr>
        <w:t>- - -</w:t>
      </w:r>
    </w:p>
    <w:p w14:paraId="3A09B993" w14:textId="77777777" w:rsidR="00000000" w:rsidRDefault="00DD24A4">
      <w:pPr>
        <w:pStyle w:val="a"/>
        <w:rPr>
          <w:rFonts w:hint="cs"/>
          <w:rtl/>
        </w:rPr>
      </w:pPr>
    </w:p>
    <w:p w14:paraId="222112B9" w14:textId="77777777" w:rsidR="00000000" w:rsidRDefault="00DD24A4">
      <w:pPr>
        <w:pStyle w:val="ad"/>
        <w:rPr>
          <w:rtl/>
        </w:rPr>
      </w:pPr>
      <w:r>
        <w:rPr>
          <w:rtl/>
        </w:rPr>
        <w:t>היו"ר ראובן ריבלין:</w:t>
      </w:r>
    </w:p>
    <w:p w14:paraId="69D80045" w14:textId="77777777" w:rsidR="00000000" w:rsidRDefault="00DD24A4">
      <w:pPr>
        <w:pStyle w:val="a"/>
        <w:rPr>
          <w:rtl/>
        </w:rPr>
      </w:pPr>
    </w:p>
    <w:p w14:paraId="1E8F58B2" w14:textId="77777777" w:rsidR="00000000" w:rsidRDefault="00DD24A4">
      <w:pPr>
        <w:pStyle w:val="a"/>
        <w:rPr>
          <w:rFonts w:hint="cs"/>
          <w:rtl/>
        </w:rPr>
      </w:pPr>
      <w:r>
        <w:rPr>
          <w:rFonts w:hint="cs"/>
          <w:rtl/>
        </w:rPr>
        <w:t>אין שום מיצגים</w:t>
      </w:r>
      <w:r>
        <w:rPr>
          <w:rFonts w:hint="cs"/>
          <w:rtl/>
        </w:rPr>
        <w:t xml:space="preserve"> בכנסת. יכולת הדיבור. פרלמנט, מהמלה - - -</w:t>
      </w:r>
    </w:p>
    <w:p w14:paraId="7C4A6147" w14:textId="77777777" w:rsidR="00000000" w:rsidRDefault="00DD24A4">
      <w:pPr>
        <w:pStyle w:val="SpeakerCon"/>
        <w:rPr>
          <w:rtl/>
        </w:rPr>
      </w:pPr>
      <w:r>
        <w:rPr>
          <w:rtl/>
        </w:rPr>
        <w:br/>
      </w:r>
      <w:bookmarkStart w:id="399" w:name="FS000001043T28_02_2003_00_02_44C"/>
      <w:bookmarkEnd w:id="399"/>
      <w:r>
        <w:rPr>
          <w:rtl/>
        </w:rPr>
        <w:t>יולי תמיר (העבודה-מימד):</w:t>
      </w:r>
    </w:p>
    <w:p w14:paraId="4C82DEF9" w14:textId="77777777" w:rsidR="00000000" w:rsidRDefault="00DD24A4">
      <w:pPr>
        <w:pStyle w:val="a"/>
        <w:rPr>
          <w:rtl/>
        </w:rPr>
      </w:pPr>
    </w:p>
    <w:p w14:paraId="53B0CBCD" w14:textId="77777777" w:rsidR="00000000" w:rsidRDefault="00DD24A4">
      <w:pPr>
        <w:pStyle w:val="a"/>
        <w:rPr>
          <w:rFonts w:hint="cs"/>
          <w:rtl/>
        </w:rPr>
      </w:pPr>
      <w:r>
        <w:rPr>
          <w:rFonts w:hint="cs"/>
          <w:rtl/>
        </w:rPr>
        <w:t xml:space="preserve">אדוני היושב-ראש, קיפלתי את המפה. </w:t>
      </w:r>
    </w:p>
    <w:p w14:paraId="40874D0B" w14:textId="77777777" w:rsidR="00000000" w:rsidRDefault="00DD24A4">
      <w:pPr>
        <w:pStyle w:val="ad"/>
        <w:rPr>
          <w:rtl/>
        </w:rPr>
      </w:pPr>
      <w:r>
        <w:rPr>
          <w:rtl/>
        </w:rPr>
        <w:br/>
        <w:t>היו"ר ראובן ריבלין:</w:t>
      </w:r>
    </w:p>
    <w:p w14:paraId="21A3631C" w14:textId="77777777" w:rsidR="00000000" w:rsidRDefault="00DD24A4">
      <w:pPr>
        <w:pStyle w:val="a"/>
        <w:rPr>
          <w:rtl/>
        </w:rPr>
      </w:pPr>
    </w:p>
    <w:p w14:paraId="141DE0EC" w14:textId="77777777" w:rsidR="00000000" w:rsidRDefault="00DD24A4">
      <w:pPr>
        <w:pStyle w:val="a"/>
        <w:rPr>
          <w:rFonts w:hint="cs"/>
          <w:rtl/>
        </w:rPr>
      </w:pPr>
      <w:r>
        <w:rPr>
          <w:rFonts w:hint="cs"/>
          <w:rtl/>
        </w:rPr>
        <w:t>תודה רבה.</w:t>
      </w:r>
    </w:p>
    <w:p w14:paraId="594A769B" w14:textId="77777777" w:rsidR="00000000" w:rsidRDefault="00DD24A4">
      <w:pPr>
        <w:pStyle w:val="SpeakerCon"/>
        <w:rPr>
          <w:rtl/>
        </w:rPr>
      </w:pPr>
      <w:r>
        <w:rPr>
          <w:rtl/>
        </w:rPr>
        <w:br/>
      </w:r>
      <w:bookmarkStart w:id="400" w:name="FS000001043T28_02_2003_00_03_57C"/>
      <w:bookmarkEnd w:id="400"/>
      <w:r>
        <w:rPr>
          <w:rtl/>
        </w:rPr>
        <w:t>יולי תמיר (העבודה-מימד):</w:t>
      </w:r>
    </w:p>
    <w:p w14:paraId="18B4ECFB" w14:textId="77777777" w:rsidR="00000000" w:rsidRDefault="00DD24A4">
      <w:pPr>
        <w:pStyle w:val="a"/>
        <w:rPr>
          <w:rtl/>
        </w:rPr>
      </w:pPr>
    </w:p>
    <w:p w14:paraId="6FF41666" w14:textId="77777777" w:rsidR="00000000" w:rsidRDefault="00DD24A4">
      <w:pPr>
        <w:pStyle w:val="a"/>
        <w:rPr>
          <w:rFonts w:hint="cs"/>
          <w:rtl/>
        </w:rPr>
      </w:pPr>
      <w:r>
        <w:rPr>
          <w:rFonts w:hint="cs"/>
          <w:rtl/>
        </w:rPr>
        <w:t>אבל נדמה לי שכל מי שיתבונן בה - - -</w:t>
      </w:r>
    </w:p>
    <w:p w14:paraId="020C3042" w14:textId="77777777" w:rsidR="00000000" w:rsidRDefault="00DD24A4">
      <w:pPr>
        <w:pStyle w:val="ad"/>
        <w:rPr>
          <w:rtl/>
        </w:rPr>
      </w:pPr>
      <w:r>
        <w:rPr>
          <w:rFonts w:hint="cs"/>
          <w:rtl/>
        </w:rPr>
        <w:br/>
      </w:r>
      <w:r>
        <w:rPr>
          <w:rFonts w:hint="eastAsia"/>
          <w:rtl/>
        </w:rPr>
        <w:t>היו</w:t>
      </w:r>
      <w:r>
        <w:rPr>
          <w:rtl/>
        </w:rPr>
        <w:t>"ר ראובן ריבלין:</w:t>
      </w:r>
    </w:p>
    <w:p w14:paraId="28A4085A" w14:textId="77777777" w:rsidR="00000000" w:rsidRDefault="00DD24A4">
      <w:pPr>
        <w:pStyle w:val="a"/>
        <w:rPr>
          <w:rtl/>
        </w:rPr>
      </w:pPr>
    </w:p>
    <w:p w14:paraId="37E13D44" w14:textId="77777777" w:rsidR="00000000" w:rsidRDefault="00DD24A4">
      <w:pPr>
        <w:pStyle w:val="a"/>
        <w:rPr>
          <w:rFonts w:hint="cs"/>
          <w:rtl/>
        </w:rPr>
      </w:pPr>
      <w:r>
        <w:rPr>
          <w:rFonts w:hint="cs"/>
          <w:rtl/>
        </w:rPr>
        <w:t xml:space="preserve">חבר הכנסת טלב אלסאנע, על חשבונך אני </w:t>
      </w:r>
      <w:r>
        <w:rPr>
          <w:rFonts w:hint="cs"/>
          <w:rtl/>
        </w:rPr>
        <w:t xml:space="preserve">אסביר לך למה אסור. עכשיו תן לה לנאום. </w:t>
      </w:r>
    </w:p>
    <w:p w14:paraId="56F818A4" w14:textId="77777777" w:rsidR="00000000" w:rsidRDefault="00DD24A4">
      <w:pPr>
        <w:pStyle w:val="Speaker"/>
        <w:rPr>
          <w:rtl/>
        </w:rPr>
      </w:pPr>
      <w:r>
        <w:rPr>
          <w:rtl/>
        </w:rPr>
        <w:br/>
      </w:r>
      <w:bookmarkStart w:id="401" w:name="FS000001043T28_02_2003_00_08_50"/>
      <w:bookmarkEnd w:id="401"/>
      <w:r>
        <w:rPr>
          <w:rtl/>
        </w:rPr>
        <w:t>יולי תמיר (העבודה-מימד):</w:t>
      </w:r>
    </w:p>
    <w:p w14:paraId="06D63B9A" w14:textId="77777777" w:rsidR="00000000" w:rsidRDefault="00DD24A4">
      <w:pPr>
        <w:pStyle w:val="a"/>
        <w:rPr>
          <w:rtl/>
        </w:rPr>
      </w:pPr>
    </w:p>
    <w:p w14:paraId="63B92543" w14:textId="77777777" w:rsidR="00000000" w:rsidRDefault="00DD24A4">
      <w:pPr>
        <w:pStyle w:val="a"/>
        <w:rPr>
          <w:rFonts w:hint="cs"/>
          <w:rtl/>
        </w:rPr>
      </w:pPr>
      <w:r>
        <w:rPr>
          <w:rFonts w:hint="cs"/>
          <w:rtl/>
        </w:rPr>
        <w:t xml:space="preserve">קיפלתי את המפה. עיניכם הרואות, כי אם יעמוד ראש הממשלה בדברו </w:t>
      </w:r>
      <w:r>
        <w:rPr>
          <w:rtl/>
        </w:rPr>
        <w:t>–</w:t>
      </w:r>
      <w:r>
        <w:rPr>
          <w:rFonts w:hint="cs"/>
          <w:rtl/>
        </w:rPr>
        <w:t xml:space="preserve"> ושאל כאן חבר הכנסת בוים למה לא נכנסנו לממשלה. לא נכנסנו לממשלה, כי אמר לנו ראש הממשלה בבירור, שדין נצרים כדין     תל-אביב, ושום </w:t>
      </w:r>
      <w:r>
        <w:rPr>
          <w:rFonts w:hint="cs"/>
          <w:rtl/>
        </w:rPr>
        <w:t>התנחלות לא תוסר ממקומה, ותגיד לי אתה, איפה תקום המדינה הפלסטינית העתידית לאור המפה הזאת, איפה היא תקום - -</w:t>
      </w:r>
    </w:p>
    <w:p w14:paraId="50D75C85" w14:textId="77777777" w:rsidR="00000000" w:rsidRDefault="00DD24A4">
      <w:pPr>
        <w:pStyle w:val="ac"/>
        <w:rPr>
          <w:rtl/>
        </w:rPr>
      </w:pPr>
      <w:r>
        <w:rPr>
          <w:rtl/>
        </w:rPr>
        <w:br/>
        <w:t>זאב בוים (הליכוד):</w:t>
      </w:r>
    </w:p>
    <w:p w14:paraId="71054AB5" w14:textId="77777777" w:rsidR="00000000" w:rsidRDefault="00DD24A4">
      <w:pPr>
        <w:pStyle w:val="a"/>
        <w:rPr>
          <w:rtl/>
        </w:rPr>
      </w:pPr>
    </w:p>
    <w:p w14:paraId="730FED46" w14:textId="77777777" w:rsidR="00000000" w:rsidRDefault="00DD24A4">
      <w:pPr>
        <w:pStyle w:val="a"/>
        <w:rPr>
          <w:rFonts w:hint="cs"/>
          <w:rtl/>
        </w:rPr>
      </w:pPr>
      <w:r>
        <w:rPr>
          <w:rFonts w:hint="cs"/>
          <w:rtl/>
        </w:rPr>
        <w:t>- - - משא-ומתן - - - ויתורים כואבים - - -</w:t>
      </w:r>
    </w:p>
    <w:p w14:paraId="450E8972" w14:textId="77777777" w:rsidR="00000000" w:rsidRDefault="00DD24A4">
      <w:pPr>
        <w:pStyle w:val="SpeakerCon"/>
        <w:rPr>
          <w:rtl/>
        </w:rPr>
      </w:pPr>
      <w:r>
        <w:rPr>
          <w:rFonts w:hint="cs"/>
          <w:rtl/>
        </w:rPr>
        <w:br/>
      </w:r>
      <w:bookmarkStart w:id="402" w:name="FS000001043T28_02_2003_00_10_57C"/>
      <w:bookmarkEnd w:id="402"/>
      <w:r>
        <w:rPr>
          <w:rFonts w:hint="eastAsia"/>
          <w:rtl/>
        </w:rPr>
        <w:t>יולי</w:t>
      </w:r>
      <w:r>
        <w:rPr>
          <w:rtl/>
        </w:rPr>
        <w:t xml:space="preserve"> תמיר (העבודה-מימד):</w:t>
      </w:r>
    </w:p>
    <w:p w14:paraId="59BBAD5C" w14:textId="77777777" w:rsidR="00000000" w:rsidRDefault="00DD24A4">
      <w:pPr>
        <w:pStyle w:val="a"/>
        <w:rPr>
          <w:rtl/>
        </w:rPr>
      </w:pPr>
    </w:p>
    <w:p w14:paraId="0FF67F30" w14:textId="77777777" w:rsidR="00000000" w:rsidRDefault="00DD24A4">
      <w:pPr>
        <w:pStyle w:val="a"/>
        <w:rPr>
          <w:rFonts w:hint="cs"/>
          <w:rtl/>
        </w:rPr>
      </w:pPr>
      <w:r>
        <w:rPr>
          <w:rFonts w:hint="cs"/>
          <w:rtl/>
        </w:rPr>
        <w:t>- - איך תהיה הפרדה בין ישראל לפלסטינים. חבר הכנסת בוים, אתם</w:t>
      </w:r>
      <w:r>
        <w:rPr>
          <w:rFonts w:hint="cs"/>
          <w:rtl/>
        </w:rPr>
        <w:t xml:space="preserve"> מזרים אימה מהבוקר עד הערב, מדברים </w:t>
      </w:r>
      <w:r>
        <w:rPr>
          <w:rtl/>
        </w:rPr>
        <w:t>–</w:t>
      </w:r>
      <w:r>
        <w:rPr>
          <w:rFonts w:hint="cs"/>
          <w:rtl/>
        </w:rPr>
        <w:t xml:space="preserve"> ובצדק </w:t>
      </w:r>
      <w:r>
        <w:rPr>
          <w:rtl/>
        </w:rPr>
        <w:t>–</w:t>
      </w:r>
      <w:r>
        <w:rPr>
          <w:rFonts w:hint="cs"/>
          <w:rtl/>
        </w:rPr>
        <w:t xml:space="preserve"> נגד זכות השיבה. גם אני נגד זכות השיבה. אבל אתם, במדיניות שלכם - - -</w:t>
      </w:r>
    </w:p>
    <w:p w14:paraId="7E7A02F7" w14:textId="77777777" w:rsidR="00000000" w:rsidRDefault="00DD24A4">
      <w:pPr>
        <w:pStyle w:val="a"/>
        <w:ind w:firstLine="0"/>
        <w:rPr>
          <w:rFonts w:hint="cs"/>
          <w:rtl/>
        </w:rPr>
      </w:pPr>
    </w:p>
    <w:p w14:paraId="29D0B638" w14:textId="77777777" w:rsidR="00000000" w:rsidRDefault="00DD24A4">
      <w:pPr>
        <w:pStyle w:val="ac"/>
        <w:rPr>
          <w:rtl/>
        </w:rPr>
      </w:pPr>
      <w:r>
        <w:rPr>
          <w:rFonts w:hint="eastAsia"/>
          <w:rtl/>
        </w:rPr>
        <w:t>גדעון</w:t>
      </w:r>
      <w:r>
        <w:rPr>
          <w:rtl/>
        </w:rPr>
        <w:t xml:space="preserve"> סער (הליכוד):</w:t>
      </w:r>
    </w:p>
    <w:p w14:paraId="46EB38D1" w14:textId="77777777" w:rsidR="00000000" w:rsidRDefault="00DD24A4">
      <w:pPr>
        <w:pStyle w:val="a"/>
        <w:rPr>
          <w:rFonts w:hint="cs"/>
          <w:rtl/>
        </w:rPr>
      </w:pPr>
    </w:p>
    <w:p w14:paraId="48EF85CA" w14:textId="77777777" w:rsidR="00000000" w:rsidRDefault="00DD24A4">
      <w:pPr>
        <w:pStyle w:val="a"/>
        <w:rPr>
          <w:rFonts w:hint="cs"/>
          <w:rtl/>
        </w:rPr>
      </w:pPr>
      <w:r>
        <w:rPr>
          <w:rFonts w:hint="cs"/>
          <w:rtl/>
        </w:rPr>
        <w:t xml:space="preserve">למה הסכמתם להסכם טאבה? </w:t>
      </w:r>
    </w:p>
    <w:p w14:paraId="27EC6463" w14:textId="77777777" w:rsidR="00000000" w:rsidRDefault="00DD24A4">
      <w:pPr>
        <w:pStyle w:val="a"/>
        <w:rPr>
          <w:rFonts w:hint="cs"/>
          <w:rtl/>
        </w:rPr>
      </w:pPr>
    </w:p>
    <w:p w14:paraId="32D3E0D0" w14:textId="77777777" w:rsidR="00000000" w:rsidRDefault="00DD24A4">
      <w:pPr>
        <w:pStyle w:val="Speaker"/>
        <w:rPr>
          <w:rtl/>
        </w:rPr>
      </w:pPr>
      <w:bookmarkStart w:id="403" w:name="FS000001043T27_02_2003_23_27_51"/>
      <w:bookmarkEnd w:id="403"/>
      <w:r>
        <w:rPr>
          <w:rtl/>
        </w:rPr>
        <w:t>יולי תמיר (העבודה-מימד):</w:t>
      </w:r>
    </w:p>
    <w:p w14:paraId="056463E8" w14:textId="77777777" w:rsidR="00000000" w:rsidRDefault="00DD24A4">
      <w:pPr>
        <w:pStyle w:val="a"/>
        <w:rPr>
          <w:rtl/>
        </w:rPr>
      </w:pPr>
    </w:p>
    <w:p w14:paraId="775974AC" w14:textId="77777777" w:rsidR="00000000" w:rsidRDefault="00DD24A4">
      <w:pPr>
        <w:pStyle w:val="a"/>
        <w:rPr>
          <w:rFonts w:hint="cs"/>
          <w:rtl/>
        </w:rPr>
      </w:pPr>
      <w:r>
        <w:rPr>
          <w:rFonts w:hint="cs"/>
          <w:rtl/>
        </w:rPr>
        <w:t>חבר הכנסת סער, במדיניות שלכם אתם הופכים את מדינת ישראל כל בוקר, כל שעה</w:t>
      </w:r>
      <w:r>
        <w:rPr>
          <w:rFonts w:hint="cs"/>
          <w:rtl/>
        </w:rPr>
        <w:t>, כל יום למדינה דו-לאומית.</w:t>
      </w:r>
    </w:p>
    <w:p w14:paraId="3DDDEFEF" w14:textId="77777777" w:rsidR="00000000" w:rsidRDefault="00DD24A4">
      <w:pPr>
        <w:pStyle w:val="a"/>
        <w:rPr>
          <w:rFonts w:hint="cs"/>
          <w:rtl/>
        </w:rPr>
      </w:pPr>
    </w:p>
    <w:p w14:paraId="064A6AA3" w14:textId="77777777" w:rsidR="00000000" w:rsidRDefault="00DD24A4">
      <w:pPr>
        <w:pStyle w:val="ad"/>
        <w:rPr>
          <w:rtl/>
        </w:rPr>
      </w:pPr>
      <w:r>
        <w:rPr>
          <w:rtl/>
        </w:rPr>
        <w:t>היו"ר ראובן ריבלין:</w:t>
      </w:r>
    </w:p>
    <w:p w14:paraId="6FE99547" w14:textId="77777777" w:rsidR="00000000" w:rsidRDefault="00DD24A4">
      <w:pPr>
        <w:pStyle w:val="a"/>
        <w:rPr>
          <w:rtl/>
        </w:rPr>
      </w:pPr>
    </w:p>
    <w:p w14:paraId="6F10A91F" w14:textId="77777777" w:rsidR="00000000" w:rsidRDefault="00DD24A4">
      <w:pPr>
        <w:pStyle w:val="a"/>
        <w:rPr>
          <w:rFonts w:hint="cs"/>
          <w:rtl/>
        </w:rPr>
      </w:pPr>
      <w:r>
        <w:rPr>
          <w:rFonts w:hint="cs"/>
          <w:rtl/>
        </w:rPr>
        <w:t>חבר הכנסת סער, האם אדוני רוצה שנשביע את הממשלה היום?</w:t>
      </w:r>
    </w:p>
    <w:p w14:paraId="6D34EC7E" w14:textId="77777777" w:rsidR="00000000" w:rsidRDefault="00DD24A4">
      <w:pPr>
        <w:pStyle w:val="a"/>
        <w:rPr>
          <w:rFonts w:hint="cs"/>
          <w:rtl/>
        </w:rPr>
      </w:pPr>
    </w:p>
    <w:p w14:paraId="22617CB6" w14:textId="77777777" w:rsidR="00000000" w:rsidRDefault="00DD24A4">
      <w:pPr>
        <w:pStyle w:val="ac"/>
        <w:rPr>
          <w:rtl/>
        </w:rPr>
      </w:pPr>
      <w:r>
        <w:rPr>
          <w:rFonts w:hint="eastAsia"/>
          <w:rtl/>
        </w:rPr>
        <w:t>גדעון</w:t>
      </w:r>
      <w:r>
        <w:rPr>
          <w:rtl/>
        </w:rPr>
        <w:t xml:space="preserve"> סער (הליכוד):</w:t>
      </w:r>
    </w:p>
    <w:p w14:paraId="10FA0AFE" w14:textId="77777777" w:rsidR="00000000" w:rsidRDefault="00DD24A4">
      <w:pPr>
        <w:pStyle w:val="a"/>
        <w:rPr>
          <w:rFonts w:hint="cs"/>
          <w:rtl/>
        </w:rPr>
      </w:pPr>
    </w:p>
    <w:p w14:paraId="63846094" w14:textId="77777777" w:rsidR="00000000" w:rsidRDefault="00DD24A4">
      <w:pPr>
        <w:pStyle w:val="a"/>
        <w:rPr>
          <w:rFonts w:hint="cs"/>
          <w:rtl/>
        </w:rPr>
      </w:pPr>
      <w:r>
        <w:rPr>
          <w:rFonts w:hint="cs"/>
          <w:rtl/>
        </w:rPr>
        <w:t>בוודאי.</w:t>
      </w:r>
    </w:p>
    <w:p w14:paraId="6879F158" w14:textId="77777777" w:rsidR="00000000" w:rsidRDefault="00DD24A4">
      <w:pPr>
        <w:pStyle w:val="a"/>
        <w:rPr>
          <w:rFonts w:hint="cs"/>
          <w:rtl/>
        </w:rPr>
      </w:pPr>
    </w:p>
    <w:p w14:paraId="292CA62B" w14:textId="77777777" w:rsidR="00000000" w:rsidRDefault="00DD24A4">
      <w:pPr>
        <w:pStyle w:val="ad"/>
        <w:rPr>
          <w:rtl/>
        </w:rPr>
      </w:pPr>
      <w:r>
        <w:rPr>
          <w:rFonts w:hint="eastAsia"/>
          <w:rtl/>
        </w:rPr>
        <w:t>היו</w:t>
      </w:r>
      <w:r>
        <w:rPr>
          <w:rtl/>
        </w:rPr>
        <w:t>"ר ראובן ריבלין:</w:t>
      </w:r>
    </w:p>
    <w:p w14:paraId="30EF9A5C" w14:textId="77777777" w:rsidR="00000000" w:rsidRDefault="00DD24A4">
      <w:pPr>
        <w:pStyle w:val="a"/>
        <w:rPr>
          <w:rFonts w:hint="cs"/>
          <w:rtl/>
        </w:rPr>
      </w:pPr>
    </w:p>
    <w:p w14:paraId="730193FC" w14:textId="77777777" w:rsidR="00000000" w:rsidRDefault="00DD24A4">
      <w:pPr>
        <w:pStyle w:val="a"/>
        <w:rPr>
          <w:rFonts w:hint="cs"/>
          <w:rtl/>
        </w:rPr>
      </w:pPr>
      <w:r>
        <w:rPr>
          <w:rFonts w:hint="cs"/>
          <w:rtl/>
        </w:rPr>
        <w:t xml:space="preserve">אנא תן לחברי הכנסת אפשרות לסיים את דבריהם. כי אם אתה תפריע, אני אוסיף לה זמן.  </w:t>
      </w:r>
    </w:p>
    <w:p w14:paraId="1E971F36" w14:textId="77777777" w:rsidR="00000000" w:rsidRDefault="00DD24A4">
      <w:pPr>
        <w:pStyle w:val="a"/>
        <w:rPr>
          <w:rFonts w:hint="cs"/>
          <w:rtl/>
        </w:rPr>
      </w:pPr>
    </w:p>
    <w:p w14:paraId="26952D6A" w14:textId="77777777" w:rsidR="00000000" w:rsidRDefault="00DD24A4">
      <w:pPr>
        <w:pStyle w:val="SpeakerCon"/>
        <w:rPr>
          <w:rtl/>
        </w:rPr>
      </w:pPr>
      <w:bookmarkStart w:id="404" w:name="FS000001043T27_02_2003_23_30_17C"/>
      <w:bookmarkEnd w:id="404"/>
      <w:r>
        <w:rPr>
          <w:rtl/>
        </w:rPr>
        <w:t>יולי תמיר (העבודה-מימ</w:t>
      </w:r>
      <w:r>
        <w:rPr>
          <w:rtl/>
        </w:rPr>
        <w:t>ד):</w:t>
      </w:r>
    </w:p>
    <w:p w14:paraId="43FC0A55" w14:textId="77777777" w:rsidR="00000000" w:rsidRDefault="00DD24A4">
      <w:pPr>
        <w:pStyle w:val="a"/>
        <w:rPr>
          <w:rtl/>
        </w:rPr>
      </w:pPr>
    </w:p>
    <w:p w14:paraId="37253C04" w14:textId="77777777" w:rsidR="00000000" w:rsidRDefault="00DD24A4">
      <w:pPr>
        <w:pStyle w:val="a"/>
        <w:rPr>
          <w:rFonts w:hint="cs"/>
          <w:rtl/>
        </w:rPr>
      </w:pPr>
      <w:r>
        <w:rPr>
          <w:rFonts w:hint="cs"/>
          <w:rtl/>
        </w:rPr>
        <w:t>חבר הכנסת סער, אני יודעת שאתה לא אוהב את העובדות. העובדות פשוט מפריעות לך, אבל זאת המציאות. המציאות היא, שאם לא תהיה הפרדה בינינו לבין הפלסטינים, והפרדה כוללת הורדת         התנחלויות - - -</w:t>
      </w:r>
    </w:p>
    <w:p w14:paraId="2A7C36D4" w14:textId="77777777" w:rsidR="00000000" w:rsidRDefault="00DD24A4">
      <w:pPr>
        <w:pStyle w:val="a"/>
        <w:rPr>
          <w:rFonts w:hint="cs"/>
          <w:rtl/>
        </w:rPr>
      </w:pPr>
    </w:p>
    <w:p w14:paraId="7A502087" w14:textId="77777777" w:rsidR="00000000" w:rsidRDefault="00DD24A4">
      <w:pPr>
        <w:pStyle w:val="ac"/>
        <w:rPr>
          <w:rtl/>
        </w:rPr>
      </w:pPr>
      <w:r>
        <w:rPr>
          <w:rFonts w:hint="eastAsia"/>
          <w:rtl/>
        </w:rPr>
        <w:t>גדעון</w:t>
      </w:r>
      <w:r>
        <w:rPr>
          <w:rtl/>
        </w:rPr>
        <w:t xml:space="preserve"> סער (הליכוד):</w:t>
      </w:r>
    </w:p>
    <w:p w14:paraId="6EFCE01D" w14:textId="77777777" w:rsidR="00000000" w:rsidRDefault="00DD24A4">
      <w:pPr>
        <w:pStyle w:val="a"/>
        <w:rPr>
          <w:rFonts w:hint="cs"/>
          <w:rtl/>
        </w:rPr>
      </w:pPr>
    </w:p>
    <w:p w14:paraId="762EA926" w14:textId="77777777" w:rsidR="00000000" w:rsidRDefault="00DD24A4">
      <w:pPr>
        <w:pStyle w:val="a"/>
        <w:rPr>
          <w:rFonts w:hint="cs"/>
          <w:rtl/>
        </w:rPr>
      </w:pPr>
      <w:r>
        <w:rPr>
          <w:rFonts w:hint="cs"/>
          <w:rtl/>
        </w:rPr>
        <w:t>למה לא הורדתם? היית שרה בממשלה.</w:t>
      </w:r>
    </w:p>
    <w:p w14:paraId="771C174E" w14:textId="77777777" w:rsidR="00000000" w:rsidRDefault="00DD24A4">
      <w:pPr>
        <w:pStyle w:val="a"/>
        <w:rPr>
          <w:rFonts w:hint="cs"/>
          <w:rtl/>
        </w:rPr>
      </w:pPr>
    </w:p>
    <w:p w14:paraId="0BB6F8F6" w14:textId="77777777" w:rsidR="00000000" w:rsidRDefault="00DD24A4">
      <w:pPr>
        <w:pStyle w:val="SpeakerCon"/>
        <w:rPr>
          <w:rtl/>
        </w:rPr>
      </w:pPr>
      <w:bookmarkStart w:id="405" w:name="FS000001043T27_02_2003_23_32_14C"/>
      <w:bookmarkEnd w:id="405"/>
      <w:r>
        <w:rPr>
          <w:rtl/>
        </w:rPr>
        <w:t>יולי תמ</w:t>
      </w:r>
      <w:r>
        <w:rPr>
          <w:rtl/>
        </w:rPr>
        <w:t>יר (העבודה-מימד):</w:t>
      </w:r>
    </w:p>
    <w:p w14:paraId="05799EF5" w14:textId="77777777" w:rsidR="00000000" w:rsidRDefault="00DD24A4">
      <w:pPr>
        <w:pStyle w:val="a"/>
        <w:rPr>
          <w:rtl/>
        </w:rPr>
      </w:pPr>
    </w:p>
    <w:p w14:paraId="25D3C937" w14:textId="77777777" w:rsidR="00000000" w:rsidRDefault="00DD24A4">
      <w:pPr>
        <w:pStyle w:val="a"/>
        <w:rPr>
          <w:rFonts w:hint="cs"/>
          <w:rtl/>
        </w:rPr>
      </w:pPr>
      <w:r>
        <w:rPr>
          <w:rFonts w:hint="cs"/>
          <w:rtl/>
        </w:rPr>
        <w:t>אם זה לא יקרה, אנחנו, מדינת ישראל, ממשלת ישראל והעומד בראשה יובילו את החלום הציוני לבנות כאן מדינה עם רוב יהודי, שמכבדת את המיעוט, לכיליון.</w:t>
      </w:r>
    </w:p>
    <w:p w14:paraId="48DAFCE6" w14:textId="77777777" w:rsidR="00000000" w:rsidRDefault="00DD24A4">
      <w:pPr>
        <w:pStyle w:val="a"/>
        <w:rPr>
          <w:rFonts w:hint="cs"/>
          <w:rtl/>
        </w:rPr>
      </w:pPr>
    </w:p>
    <w:p w14:paraId="1424ED0F" w14:textId="77777777" w:rsidR="00000000" w:rsidRDefault="00DD24A4">
      <w:pPr>
        <w:pStyle w:val="ac"/>
        <w:rPr>
          <w:rtl/>
        </w:rPr>
      </w:pPr>
      <w:r>
        <w:rPr>
          <w:rtl/>
        </w:rPr>
        <w:br w:type="page"/>
      </w:r>
      <w:r>
        <w:rPr>
          <w:rFonts w:hint="eastAsia"/>
          <w:rtl/>
        </w:rPr>
        <w:t>זאב</w:t>
      </w:r>
      <w:r>
        <w:rPr>
          <w:rtl/>
        </w:rPr>
        <w:t xml:space="preserve"> בוים (הליכוד):</w:t>
      </w:r>
    </w:p>
    <w:p w14:paraId="67A70255" w14:textId="77777777" w:rsidR="00000000" w:rsidRDefault="00DD24A4">
      <w:pPr>
        <w:pStyle w:val="a"/>
        <w:rPr>
          <w:rFonts w:hint="cs"/>
          <w:rtl/>
        </w:rPr>
      </w:pPr>
    </w:p>
    <w:p w14:paraId="0D116554" w14:textId="77777777" w:rsidR="00000000" w:rsidRDefault="00DD24A4">
      <w:pPr>
        <w:pStyle w:val="a"/>
        <w:rPr>
          <w:rFonts w:hint="cs"/>
          <w:rtl/>
        </w:rPr>
      </w:pPr>
      <w:r>
        <w:rPr>
          <w:rFonts w:hint="cs"/>
          <w:rtl/>
        </w:rPr>
        <w:t xml:space="preserve">בינתיים ראינו לאן הבאתם את החלום הזה. </w:t>
      </w:r>
    </w:p>
    <w:p w14:paraId="6F68F0F3" w14:textId="77777777" w:rsidR="00000000" w:rsidRDefault="00DD24A4">
      <w:pPr>
        <w:pStyle w:val="a"/>
        <w:rPr>
          <w:rFonts w:hint="cs"/>
          <w:rtl/>
        </w:rPr>
      </w:pPr>
    </w:p>
    <w:p w14:paraId="27F08547" w14:textId="77777777" w:rsidR="00000000" w:rsidRDefault="00DD24A4">
      <w:pPr>
        <w:pStyle w:val="ad"/>
        <w:rPr>
          <w:rtl/>
        </w:rPr>
      </w:pPr>
      <w:r>
        <w:rPr>
          <w:rtl/>
        </w:rPr>
        <w:t>היו"ר ראובן ריבלין:</w:t>
      </w:r>
    </w:p>
    <w:p w14:paraId="5135B6F4" w14:textId="77777777" w:rsidR="00000000" w:rsidRDefault="00DD24A4">
      <w:pPr>
        <w:pStyle w:val="a"/>
        <w:rPr>
          <w:rtl/>
        </w:rPr>
      </w:pPr>
    </w:p>
    <w:p w14:paraId="14B89765" w14:textId="77777777" w:rsidR="00000000" w:rsidRDefault="00DD24A4">
      <w:pPr>
        <w:pStyle w:val="a"/>
        <w:rPr>
          <w:rFonts w:hint="cs"/>
          <w:rtl/>
        </w:rPr>
      </w:pPr>
      <w:r>
        <w:rPr>
          <w:rFonts w:hint="cs"/>
          <w:rtl/>
        </w:rPr>
        <w:t>חבר הכנסת בוים</w:t>
      </w:r>
      <w:r>
        <w:rPr>
          <w:rFonts w:hint="cs"/>
          <w:rtl/>
        </w:rPr>
        <w:t>, תודה רבה.</w:t>
      </w:r>
    </w:p>
    <w:p w14:paraId="0894AEA0" w14:textId="77777777" w:rsidR="00000000" w:rsidRDefault="00DD24A4">
      <w:pPr>
        <w:pStyle w:val="a"/>
        <w:rPr>
          <w:rFonts w:hint="cs"/>
          <w:rtl/>
        </w:rPr>
      </w:pPr>
    </w:p>
    <w:p w14:paraId="4AFBD4B1" w14:textId="77777777" w:rsidR="00000000" w:rsidRDefault="00DD24A4">
      <w:pPr>
        <w:pStyle w:val="SpeakerCon"/>
        <w:rPr>
          <w:rtl/>
        </w:rPr>
      </w:pPr>
      <w:bookmarkStart w:id="406" w:name="FS000001043T27_02_2003_23_34_58C"/>
      <w:bookmarkEnd w:id="406"/>
      <w:r>
        <w:rPr>
          <w:rtl/>
        </w:rPr>
        <w:t>יולי תמיר (העבודה-מימד):</w:t>
      </w:r>
    </w:p>
    <w:p w14:paraId="3A1B565B" w14:textId="77777777" w:rsidR="00000000" w:rsidRDefault="00DD24A4">
      <w:pPr>
        <w:pStyle w:val="a"/>
        <w:rPr>
          <w:rtl/>
        </w:rPr>
      </w:pPr>
    </w:p>
    <w:p w14:paraId="45CCA28C" w14:textId="77777777" w:rsidR="00000000" w:rsidRDefault="00DD24A4">
      <w:pPr>
        <w:pStyle w:val="a"/>
        <w:rPr>
          <w:rFonts w:hint="cs"/>
          <w:rtl/>
        </w:rPr>
      </w:pPr>
      <w:r>
        <w:rPr>
          <w:rFonts w:hint="cs"/>
          <w:rtl/>
        </w:rPr>
        <w:t>חבר הכנסת בוים, אתה יכול לצעוק. קשה האמת מנשוא. חבר הכנסת בוים, קשה לכם לשמוע את האמת, אבל לא שמעתי, לא ממך ולא מראש הממשלה, ולא באחד מהנאומים שהיו כאן היום, הצעה אחת שאפשר ליישמה. אתם יודעים היטב ויודע ראש הממשלה, שב</w:t>
      </w:r>
      <w:r>
        <w:rPr>
          <w:rFonts w:hint="cs"/>
          <w:rtl/>
        </w:rPr>
        <w:t xml:space="preserve">לי פתרון מדיני, גם פתרון כלכלי לא יהיה כאן. אמרו את זה טובים וגדולים ממני. אמר את זה יעקב פרנקל, כאשר הוצע לו בחצי קריצה להיות שר האוצר. </w:t>
      </w:r>
    </w:p>
    <w:p w14:paraId="5684A542" w14:textId="77777777" w:rsidR="00000000" w:rsidRDefault="00DD24A4">
      <w:pPr>
        <w:pStyle w:val="a"/>
        <w:rPr>
          <w:rFonts w:hint="cs"/>
          <w:rtl/>
        </w:rPr>
      </w:pPr>
    </w:p>
    <w:p w14:paraId="39C4AAFF" w14:textId="77777777" w:rsidR="00000000" w:rsidRDefault="00DD24A4">
      <w:pPr>
        <w:pStyle w:val="ac"/>
        <w:rPr>
          <w:rtl/>
        </w:rPr>
      </w:pPr>
      <w:r>
        <w:rPr>
          <w:rFonts w:hint="eastAsia"/>
          <w:rtl/>
        </w:rPr>
        <w:t>זאב</w:t>
      </w:r>
      <w:r>
        <w:rPr>
          <w:rtl/>
        </w:rPr>
        <w:t xml:space="preserve"> בוים (הליכוד):</w:t>
      </w:r>
    </w:p>
    <w:p w14:paraId="48E0C031" w14:textId="77777777" w:rsidR="00000000" w:rsidRDefault="00DD24A4">
      <w:pPr>
        <w:pStyle w:val="a"/>
        <w:rPr>
          <w:rFonts w:hint="cs"/>
          <w:rtl/>
        </w:rPr>
      </w:pPr>
    </w:p>
    <w:p w14:paraId="713A038C" w14:textId="77777777" w:rsidR="00000000" w:rsidRDefault="00DD24A4">
      <w:pPr>
        <w:pStyle w:val="a"/>
        <w:rPr>
          <w:rFonts w:hint="cs"/>
          <w:rtl/>
        </w:rPr>
      </w:pPr>
      <w:r>
        <w:rPr>
          <w:rFonts w:hint="cs"/>
          <w:rtl/>
        </w:rPr>
        <w:t>הוא לא אמר ככה - - -</w:t>
      </w:r>
    </w:p>
    <w:p w14:paraId="59A6F357" w14:textId="77777777" w:rsidR="00000000" w:rsidRDefault="00DD24A4">
      <w:pPr>
        <w:pStyle w:val="a"/>
        <w:rPr>
          <w:rFonts w:hint="cs"/>
          <w:rtl/>
        </w:rPr>
      </w:pPr>
    </w:p>
    <w:p w14:paraId="74D23694" w14:textId="77777777" w:rsidR="00000000" w:rsidRDefault="00DD24A4">
      <w:pPr>
        <w:pStyle w:val="ad"/>
        <w:rPr>
          <w:rtl/>
        </w:rPr>
      </w:pPr>
      <w:r>
        <w:rPr>
          <w:rtl/>
        </w:rPr>
        <w:t>היו"ר ראובן ריבלין:</w:t>
      </w:r>
    </w:p>
    <w:p w14:paraId="3F84D423" w14:textId="77777777" w:rsidR="00000000" w:rsidRDefault="00DD24A4">
      <w:pPr>
        <w:pStyle w:val="a"/>
        <w:rPr>
          <w:rtl/>
        </w:rPr>
      </w:pPr>
    </w:p>
    <w:p w14:paraId="65CB0CAB" w14:textId="77777777" w:rsidR="00000000" w:rsidRDefault="00DD24A4">
      <w:pPr>
        <w:pStyle w:val="a"/>
        <w:rPr>
          <w:rFonts w:hint="cs"/>
          <w:rtl/>
        </w:rPr>
      </w:pPr>
      <w:r>
        <w:rPr>
          <w:rFonts w:hint="cs"/>
          <w:rtl/>
        </w:rPr>
        <w:t>חבר הכנסת בוים, לא יוכל להתמנות סגן שר אלא אם כן יתמנה</w:t>
      </w:r>
      <w:r>
        <w:rPr>
          <w:rFonts w:hint="cs"/>
          <w:rtl/>
        </w:rPr>
        <w:t xml:space="preserve"> שר. אני מבקש ממך לתת לי אפשרות למנות את אחד מחברי לסגן שר. לכן אל תפריע, אני מבקש. בבקשה, גברתי. הזמן עבר אבל אני נותן לך עוד דקה. </w:t>
      </w:r>
    </w:p>
    <w:p w14:paraId="39B1E0AD" w14:textId="77777777" w:rsidR="00000000" w:rsidRDefault="00DD24A4">
      <w:pPr>
        <w:pStyle w:val="a"/>
        <w:rPr>
          <w:rFonts w:hint="cs"/>
          <w:rtl/>
        </w:rPr>
      </w:pPr>
    </w:p>
    <w:p w14:paraId="78051D8B" w14:textId="77777777" w:rsidR="00000000" w:rsidRDefault="00DD24A4">
      <w:pPr>
        <w:pStyle w:val="SpeakerCon"/>
        <w:rPr>
          <w:rtl/>
        </w:rPr>
      </w:pPr>
      <w:bookmarkStart w:id="407" w:name="FS000001043T27_02_2003_23_38_51C"/>
      <w:bookmarkEnd w:id="407"/>
      <w:r>
        <w:rPr>
          <w:rtl/>
        </w:rPr>
        <w:t>יולי תמיר (העבודה-מימד):</w:t>
      </w:r>
    </w:p>
    <w:p w14:paraId="774B4F62" w14:textId="77777777" w:rsidR="00000000" w:rsidRDefault="00DD24A4">
      <w:pPr>
        <w:pStyle w:val="a"/>
        <w:rPr>
          <w:rtl/>
        </w:rPr>
      </w:pPr>
    </w:p>
    <w:p w14:paraId="1F316667" w14:textId="77777777" w:rsidR="00000000" w:rsidRDefault="00DD24A4">
      <w:pPr>
        <w:pStyle w:val="a"/>
        <w:rPr>
          <w:rFonts w:hint="cs"/>
          <w:rtl/>
        </w:rPr>
      </w:pPr>
      <w:r>
        <w:rPr>
          <w:rFonts w:hint="cs"/>
          <w:rtl/>
        </w:rPr>
        <w:t>תרשה לי לסכם, אדוני היושב-ראש. אני יודעת, שכשאומרים דברים ברורים, כשמעלים את העובדות, קשה להתמוד</w:t>
      </w:r>
      <w:r>
        <w:rPr>
          <w:rFonts w:hint="cs"/>
          <w:rtl/>
        </w:rPr>
        <w:t xml:space="preserve">ד אתן. אבל הממשלה הזאת, על קווי היסוד שלה, על ההבטחות המעורפלות שלה, לא תוביל, לצערי הרב, את מדינת ישראל אל מחוץ למשבר הנוראי שאנו מצויים בו. לכן מפלגת העבודה תצביע נגדה, לא ניתן לה יד, נהיה לה אופוזיציה וניאבק על הדרך שלנו. תודה רבה. </w:t>
      </w:r>
    </w:p>
    <w:p w14:paraId="45324460" w14:textId="77777777" w:rsidR="00000000" w:rsidRDefault="00DD24A4">
      <w:pPr>
        <w:pStyle w:val="a"/>
        <w:rPr>
          <w:rFonts w:hint="cs"/>
          <w:rtl/>
        </w:rPr>
      </w:pPr>
    </w:p>
    <w:p w14:paraId="3475F13D" w14:textId="77777777" w:rsidR="00000000" w:rsidRDefault="00DD24A4">
      <w:pPr>
        <w:pStyle w:val="ad"/>
        <w:rPr>
          <w:rtl/>
        </w:rPr>
      </w:pPr>
      <w:r>
        <w:rPr>
          <w:rtl/>
        </w:rPr>
        <w:br w:type="page"/>
        <w:t>היו"ר ראובן ריבלין</w:t>
      </w:r>
      <w:r>
        <w:rPr>
          <w:rtl/>
        </w:rPr>
        <w:t>:</w:t>
      </w:r>
    </w:p>
    <w:p w14:paraId="2BB48D40" w14:textId="77777777" w:rsidR="00000000" w:rsidRDefault="00DD24A4">
      <w:pPr>
        <w:pStyle w:val="a"/>
        <w:rPr>
          <w:rtl/>
        </w:rPr>
      </w:pPr>
    </w:p>
    <w:p w14:paraId="489B8CCB" w14:textId="77777777" w:rsidR="00000000" w:rsidRDefault="00DD24A4">
      <w:pPr>
        <w:pStyle w:val="a"/>
        <w:rPr>
          <w:rFonts w:hint="cs"/>
          <w:rtl/>
        </w:rPr>
      </w:pPr>
      <w:r>
        <w:rPr>
          <w:rFonts w:hint="cs"/>
          <w:rtl/>
        </w:rPr>
        <w:t>אני מאוד מודה לחברת הכנסת תמיר. חבר הכנסת טלב אלסאנע, בבקשה תעלה.</w:t>
      </w:r>
    </w:p>
    <w:p w14:paraId="12751899" w14:textId="77777777" w:rsidR="00000000" w:rsidRDefault="00DD24A4">
      <w:pPr>
        <w:pStyle w:val="a"/>
        <w:ind w:firstLine="0"/>
        <w:rPr>
          <w:rFonts w:hint="cs"/>
          <w:rtl/>
        </w:rPr>
      </w:pPr>
    </w:p>
    <w:p w14:paraId="313D58AF" w14:textId="77777777" w:rsidR="00000000" w:rsidRDefault="00DD24A4">
      <w:pPr>
        <w:pStyle w:val="a"/>
        <w:rPr>
          <w:rFonts w:hint="cs"/>
          <w:rtl/>
        </w:rPr>
      </w:pPr>
      <w:r>
        <w:rPr>
          <w:rFonts w:hint="cs"/>
          <w:rtl/>
        </w:rPr>
        <w:t xml:space="preserve">אני רוצה להפנות את תשומת לבכם, חברי הכנסת, לתקנות עבודת הכנסת </w:t>
      </w:r>
      <w:r>
        <w:rPr>
          <w:rtl/>
        </w:rPr>
        <w:t>–</w:t>
      </w:r>
      <w:r>
        <w:rPr>
          <w:rFonts w:hint="cs"/>
          <w:rtl/>
        </w:rPr>
        <w:t xml:space="preserve"> הוראות נוספות: "סעיף 71א. (א) הציג חבר הכנסת מעל דוכן הנואמים או בהנמקה מהמקום חפץ כלשהו או עשה מעשה שאינו הולם בנסיבות הע</w:t>
      </w:r>
      <w:r>
        <w:rPr>
          <w:rFonts w:hint="cs"/>
          <w:rtl/>
        </w:rPr>
        <w:t xml:space="preserve">ניין </w:t>
      </w:r>
      <w:r>
        <w:rPr>
          <w:rtl/>
        </w:rPr>
        <w:t>–</w:t>
      </w:r>
      <w:r>
        <w:rPr>
          <w:rFonts w:hint="cs"/>
          <w:rtl/>
        </w:rPr>
        <w:t xml:space="preserve"> יורה לו היושב-ראש, אם ראה צורך בכך, לרדת מהדוכן, וייטול ממנו את רשות הדיבור". כמובן, חברת הכנסת תמיר עשתה זאת בתום לב. אני מבקש להפנות את תשומת לב החברים.</w:t>
      </w:r>
    </w:p>
    <w:p w14:paraId="198006C5" w14:textId="77777777" w:rsidR="00000000" w:rsidRDefault="00DD24A4">
      <w:pPr>
        <w:pStyle w:val="a"/>
        <w:rPr>
          <w:rFonts w:hint="cs"/>
          <w:rtl/>
        </w:rPr>
      </w:pPr>
    </w:p>
    <w:p w14:paraId="5F907B32" w14:textId="77777777" w:rsidR="00000000" w:rsidRDefault="00DD24A4">
      <w:pPr>
        <w:pStyle w:val="a"/>
        <w:rPr>
          <w:rFonts w:hint="cs"/>
          <w:rtl/>
        </w:rPr>
      </w:pPr>
      <w:r>
        <w:rPr>
          <w:rFonts w:hint="cs"/>
          <w:rtl/>
        </w:rPr>
        <w:t>חברת הכנסת תמיר, יש לנו גם דילמה. אני יודע שגברתי נאמה כשרה, אבל היא לא נאמה  כחברת הכנסת אלא</w:t>
      </w:r>
      <w:r>
        <w:rPr>
          <w:rFonts w:hint="cs"/>
          <w:rtl/>
        </w:rPr>
        <w:t xml:space="preserve">  היום בפעם הראשונה. ומובן שחכמי הדור יצטרכו לבוא ולקבוע אם אדם שנאם בכנסת אבל לא בתור חבר הכנסת, צריכים לברך אותו אחרי דבריו הראשונים. כשנוציא פסק-דין נברך אותך, אם יהיה צורך. תודה רבה.</w:t>
      </w:r>
    </w:p>
    <w:p w14:paraId="44D31FE1" w14:textId="77777777" w:rsidR="00000000" w:rsidRDefault="00DD24A4">
      <w:pPr>
        <w:pStyle w:val="a"/>
        <w:rPr>
          <w:rFonts w:hint="cs"/>
          <w:rtl/>
        </w:rPr>
      </w:pPr>
    </w:p>
    <w:p w14:paraId="727AD819" w14:textId="77777777" w:rsidR="00000000" w:rsidRDefault="00DD24A4">
      <w:pPr>
        <w:pStyle w:val="SpeakerCon"/>
        <w:rPr>
          <w:rtl/>
        </w:rPr>
      </w:pPr>
      <w:bookmarkStart w:id="408" w:name="FS000001043T27_02_2003_23_50_10C"/>
      <w:bookmarkEnd w:id="408"/>
      <w:r>
        <w:rPr>
          <w:rFonts w:hint="eastAsia"/>
          <w:rtl/>
        </w:rPr>
        <w:t>יולי</w:t>
      </w:r>
      <w:r>
        <w:rPr>
          <w:rtl/>
        </w:rPr>
        <w:t xml:space="preserve"> תמיר (העבודה-מימד):</w:t>
      </w:r>
    </w:p>
    <w:p w14:paraId="6DC11D5B" w14:textId="77777777" w:rsidR="00000000" w:rsidRDefault="00DD24A4">
      <w:pPr>
        <w:pStyle w:val="a"/>
        <w:rPr>
          <w:rFonts w:hint="cs"/>
          <w:rtl/>
        </w:rPr>
      </w:pPr>
    </w:p>
    <w:p w14:paraId="24902A04" w14:textId="77777777" w:rsidR="00000000" w:rsidRDefault="00DD24A4">
      <w:pPr>
        <w:pStyle w:val="a"/>
        <w:rPr>
          <w:rFonts w:hint="cs"/>
          <w:rtl/>
        </w:rPr>
      </w:pPr>
      <w:r>
        <w:rPr>
          <w:rFonts w:hint="cs"/>
          <w:rtl/>
        </w:rPr>
        <w:t>אני אמתין עם הברכות. אני מודה לך.</w:t>
      </w:r>
    </w:p>
    <w:p w14:paraId="49A89BF7" w14:textId="77777777" w:rsidR="00000000" w:rsidRDefault="00DD24A4">
      <w:pPr>
        <w:pStyle w:val="a"/>
        <w:rPr>
          <w:rFonts w:hint="cs"/>
          <w:rtl/>
        </w:rPr>
      </w:pPr>
    </w:p>
    <w:p w14:paraId="64743BA1" w14:textId="77777777" w:rsidR="00000000" w:rsidRDefault="00DD24A4">
      <w:pPr>
        <w:pStyle w:val="ad"/>
        <w:rPr>
          <w:rtl/>
        </w:rPr>
      </w:pPr>
      <w:r>
        <w:rPr>
          <w:rFonts w:hint="eastAsia"/>
          <w:rtl/>
        </w:rPr>
        <w:t>היו</w:t>
      </w:r>
      <w:r>
        <w:rPr>
          <w:rtl/>
        </w:rPr>
        <w:t>"ר ר</w:t>
      </w:r>
      <w:r>
        <w:rPr>
          <w:rtl/>
        </w:rPr>
        <w:t>אובן ריבלין:</w:t>
      </w:r>
    </w:p>
    <w:p w14:paraId="5A2074B7" w14:textId="77777777" w:rsidR="00000000" w:rsidRDefault="00DD24A4">
      <w:pPr>
        <w:pStyle w:val="a"/>
        <w:rPr>
          <w:rFonts w:hint="cs"/>
          <w:rtl/>
        </w:rPr>
      </w:pPr>
    </w:p>
    <w:p w14:paraId="2A2A7988" w14:textId="77777777" w:rsidR="00000000" w:rsidRDefault="00DD24A4">
      <w:pPr>
        <w:pStyle w:val="a"/>
        <w:rPr>
          <w:rFonts w:hint="cs"/>
          <w:rtl/>
        </w:rPr>
      </w:pPr>
      <w:r>
        <w:rPr>
          <w:rFonts w:hint="cs"/>
          <w:rtl/>
        </w:rPr>
        <w:t>בבקשה, חבר הכנסת טלב אלסאנע.</w:t>
      </w:r>
    </w:p>
    <w:p w14:paraId="3A852335" w14:textId="77777777" w:rsidR="00000000" w:rsidRDefault="00DD24A4">
      <w:pPr>
        <w:pStyle w:val="a"/>
        <w:rPr>
          <w:rFonts w:hint="cs"/>
          <w:rtl/>
        </w:rPr>
      </w:pPr>
    </w:p>
    <w:p w14:paraId="20A48910" w14:textId="77777777" w:rsidR="00000000" w:rsidRDefault="00DD24A4">
      <w:pPr>
        <w:pStyle w:val="Speaker"/>
        <w:rPr>
          <w:rtl/>
        </w:rPr>
      </w:pPr>
      <w:bookmarkStart w:id="409" w:name="FS000000549T27_02_2003_23_51_04"/>
      <w:bookmarkEnd w:id="409"/>
      <w:r>
        <w:rPr>
          <w:rFonts w:hint="eastAsia"/>
          <w:rtl/>
        </w:rPr>
        <w:t>טלב</w:t>
      </w:r>
      <w:r>
        <w:rPr>
          <w:rtl/>
        </w:rPr>
        <w:t xml:space="preserve"> אלסאנע (רע"ם):</w:t>
      </w:r>
    </w:p>
    <w:p w14:paraId="632AF85D" w14:textId="77777777" w:rsidR="00000000" w:rsidRDefault="00DD24A4">
      <w:pPr>
        <w:pStyle w:val="a"/>
        <w:rPr>
          <w:rFonts w:hint="cs"/>
          <w:rtl/>
        </w:rPr>
      </w:pPr>
    </w:p>
    <w:p w14:paraId="0286E18E" w14:textId="77777777" w:rsidR="00000000" w:rsidRDefault="00DD24A4">
      <w:pPr>
        <w:pStyle w:val="a"/>
        <w:rPr>
          <w:rFonts w:hint="cs"/>
          <w:rtl/>
        </w:rPr>
      </w:pPr>
      <w:r>
        <w:rPr>
          <w:rFonts w:hint="cs"/>
          <w:rtl/>
        </w:rPr>
        <w:t>אדוני היושב-ראש, חברי הכנסת, אומנם באותו סעיף שציטטת מדובר בחפץ, יש בעיה אם זה מסמך או חפץ. אם למשל אני מחזיק כאן את ההסכמים הקואליציוניים, אפשר להגיד שזה חפץ או מסמך.</w:t>
      </w:r>
    </w:p>
    <w:p w14:paraId="0B87A8EE" w14:textId="77777777" w:rsidR="00000000" w:rsidRDefault="00DD24A4">
      <w:pPr>
        <w:pStyle w:val="a"/>
        <w:rPr>
          <w:rFonts w:hint="cs"/>
          <w:rtl/>
        </w:rPr>
      </w:pPr>
    </w:p>
    <w:p w14:paraId="6E68699C" w14:textId="77777777" w:rsidR="00000000" w:rsidRDefault="00DD24A4">
      <w:pPr>
        <w:pStyle w:val="ad"/>
        <w:rPr>
          <w:rtl/>
        </w:rPr>
      </w:pPr>
      <w:r>
        <w:rPr>
          <w:rFonts w:hint="eastAsia"/>
          <w:rtl/>
        </w:rPr>
        <w:t>היו</w:t>
      </w:r>
      <w:r>
        <w:rPr>
          <w:rtl/>
        </w:rPr>
        <w:t>"ר ראובן ריבלין:</w:t>
      </w:r>
    </w:p>
    <w:p w14:paraId="36A86A84" w14:textId="77777777" w:rsidR="00000000" w:rsidRDefault="00DD24A4">
      <w:pPr>
        <w:pStyle w:val="a"/>
        <w:rPr>
          <w:rFonts w:hint="cs"/>
          <w:rtl/>
        </w:rPr>
      </w:pPr>
    </w:p>
    <w:p w14:paraId="760B2763" w14:textId="77777777" w:rsidR="00000000" w:rsidRDefault="00DD24A4">
      <w:pPr>
        <w:pStyle w:val="a"/>
        <w:rPr>
          <w:rFonts w:hint="cs"/>
          <w:rtl/>
        </w:rPr>
      </w:pPr>
      <w:r>
        <w:rPr>
          <w:rFonts w:hint="cs"/>
          <w:rtl/>
        </w:rPr>
        <w:t>את</w:t>
      </w:r>
      <w:r>
        <w:rPr>
          <w:rFonts w:hint="cs"/>
          <w:rtl/>
        </w:rPr>
        <w:t>ה יכול לקרוא מכל מסמך, אל תראה אותו. זה הכול. זה הכלל.</w:t>
      </w:r>
    </w:p>
    <w:p w14:paraId="24F2EE36" w14:textId="77777777" w:rsidR="00000000" w:rsidRDefault="00DD24A4">
      <w:pPr>
        <w:pStyle w:val="a"/>
        <w:rPr>
          <w:rFonts w:hint="cs"/>
          <w:rtl/>
        </w:rPr>
      </w:pPr>
    </w:p>
    <w:p w14:paraId="16A9612A" w14:textId="77777777" w:rsidR="00000000" w:rsidRDefault="00DD24A4">
      <w:pPr>
        <w:pStyle w:val="SpeakerCon"/>
        <w:rPr>
          <w:rtl/>
        </w:rPr>
      </w:pPr>
      <w:bookmarkStart w:id="410" w:name="FS000000549T27_02_2003_23_53_33C"/>
      <w:bookmarkEnd w:id="410"/>
      <w:r>
        <w:rPr>
          <w:rFonts w:hint="eastAsia"/>
          <w:rtl/>
        </w:rPr>
        <w:t>טלב</w:t>
      </w:r>
      <w:r>
        <w:rPr>
          <w:rtl/>
        </w:rPr>
        <w:t xml:space="preserve"> אלסאנע (רע"ם):</w:t>
      </w:r>
    </w:p>
    <w:p w14:paraId="7B015009" w14:textId="77777777" w:rsidR="00000000" w:rsidRDefault="00DD24A4">
      <w:pPr>
        <w:pStyle w:val="a"/>
        <w:rPr>
          <w:rFonts w:hint="cs"/>
          <w:rtl/>
        </w:rPr>
      </w:pPr>
    </w:p>
    <w:p w14:paraId="7C6869EB" w14:textId="77777777" w:rsidR="00000000" w:rsidRDefault="00DD24A4">
      <w:pPr>
        <w:pStyle w:val="a"/>
        <w:rPr>
          <w:rFonts w:hint="cs"/>
          <w:rtl/>
        </w:rPr>
      </w:pPr>
      <w:r>
        <w:rPr>
          <w:rFonts w:hint="cs"/>
          <w:rtl/>
        </w:rPr>
        <w:t>ברשותך, אני רוצה לברך את חברת הכנסת יולי תמיר, שלדעתי היא דוגמה גם לאומץ, גם לאמונה עקבית בשלום, בשוויון זכויות, בזכויות אדם, בזכויות אזרח, והיא נלחמת ללא פשרות גם כדי להגשים את הש</w:t>
      </w:r>
      <w:r>
        <w:rPr>
          <w:rFonts w:hint="cs"/>
          <w:rtl/>
        </w:rPr>
        <w:t>וויון וגם להגשים את השלום. אני מאחל לך הצלחה בתפקידך כחברת הכנסת באופוזיציה, על מנת שתגיעי בעתיד גם לממשלה, בצדק, עקב מאבק לגיטימי. אני חושב שחברי הליכוד יעזרו לקצר את התקופה הזאת.</w:t>
      </w:r>
    </w:p>
    <w:p w14:paraId="4CB457ED" w14:textId="77777777" w:rsidR="00000000" w:rsidRDefault="00DD24A4">
      <w:pPr>
        <w:pStyle w:val="a"/>
        <w:rPr>
          <w:rFonts w:hint="cs"/>
          <w:rtl/>
        </w:rPr>
      </w:pPr>
      <w:r>
        <w:rPr>
          <w:rFonts w:hint="cs"/>
          <w:rtl/>
        </w:rPr>
        <w:t xml:space="preserve">     </w:t>
      </w:r>
    </w:p>
    <w:p w14:paraId="3D9E0D2B" w14:textId="77777777" w:rsidR="00000000" w:rsidRDefault="00DD24A4">
      <w:pPr>
        <w:pStyle w:val="ad"/>
        <w:rPr>
          <w:rtl/>
        </w:rPr>
      </w:pPr>
      <w:r>
        <w:rPr>
          <w:rtl/>
        </w:rPr>
        <w:t>היו"ר ראובן ריבלין:</w:t>
      </w:r>
    </w:p>
    <w:p w14:paraId="736BFDF0" w14:textId="77777777" w:rsidR="00000000" w:rsidRDefault="00DD24A4">
      <w:pPr>
        <w:pStyle w:val="a"/>
        <w:rPr>
          <w:rtl/>
        </w:rPr>
      </w:pPr>
    </w:p>
    <w:p w14:paraId="10F9DFCB" w14:textId="77777777" w:rsidR="00000000" w:rsidRDefault="00DD24A4">
      <w:pPr>
        <w:pStyle w:val="a"/>
        <w:rPr>
          <w:rFonts w:hint="cs"/>
          <w:rtl/>
        </w:rPr>
      </w:pPr>
      <w:r>
        <w:rPr>
          <w:rFonts w:hint="cs"/>
          <w:rtl/>
        </w:rPr>
        <w:t>תודה רבה. מרגע זה יש לך חמש דקות נטו. בבקשה.</w:t>
      </w:r>
    </w:p>
    <w:p w14:paraId="5D0B2F1C" w14:textId="77777777" w:rsidR="00000000" w:rsidRDefault="00DD24A4">
      <w:pPr>
        <w:pStyle w:val="a"/>
        <w:rPr>
          <w:rFonts w:hint="cs"/>
          <w:rtl/>
        </w:rPr>
      </w:pPr>
    </w:p>
    <w:p w14:paraId="111B2023" w14:textId="77777777" w:rsidR="00000000" w:rsidRDefault="00DD24A4">
      <w:pPr>
        <w:pStyle w:val="SpeakerCon"/>
        <w:rPr>
          <w:rtl/>
        </w:rPr>
      </w:pPr>
      <w:bookmarkStart w:id="411" w:name="FS000000549T27_02_2003_23_56_47C"/>
      <w:bookmarkEnd w:id="411"/>
      <w:r>
        <w:rPr>
          <w:rtl/>
        </w:rPr>
        <w:t>טל</w:t>
      </w:r>
      <w:r>
        <w:rPr>
          <w:rtl/>
        </w:rPr>
        <w:t>ב אלסאנע (רע"ם):</w:t>
      </w:r>
    </w:p>
    <w:p w14:paraId="58ACA5D2" w14:textId="77777777" w:rsidR="00000000" w:rsidRDefault="00DD24A4">
      <w:pPr>
        <w:pStyle w:val="a"/>
        <w:rPr>
          <w:rtl/>
        </w:rPr>
      </w:pPr>
    </w:p>
    <w:p w14:paraId="72625196" w14:textId="77777777" w:rsidR="00000000" w:rsidRDefault="00DD24A4">
      <w:pPr>
        <w:pStyle w:val="a"/>
        <w:rPr>
          <w:rFonts w:hint="cs"/>
          <w:rtl/>
        </w:rPr>
      </w:pPr>
      <w:r>
        <w:rPr>
          <w:rFonts w:hint="cs"/>
          <w:rtl/>
        </w:rPr>
        <w:t xml:space="preserve">אדוני היושב-ראש, כפי שאני יודע, לראש הממשלה מלאו 75 שנים, ואני רוצה לברך אותו ביום הולדתו ה=75, למעלה מ=50 שנים לקום המדינה. </w:t>
      </w:r>
    </w:p>
    <w:p w14:paraId="40E0E1B3" w14:textId="77777777" w:rsidR="00000000" w:rsidRDefault="00DD24A4">
      <w:pPr>
        <w:pStyle w:val="a"/>
        <w:rPr>
          <w:rFonts w:hint="cs"/>
          <w:rtl/>
        </w:rPr>
      </w:pPr>
    </w:p>
    <w:p w14:paraId="0E3F73C3" w14:textId="77777777" w:rsidR="00000000" w:rsidRDefault="00DD24A4">
      <w:pPr>
        <w:pStyle w:val="a"/>
        <w:ind w:firstLine="720"/>
        <w:rPr>
          <w:rFonts w:hint="cs"/>
          <w:rtl/>
        </w:rPr>
      </w:pPr>
      <w:r>
        <w:rPr>
          <w:rFonts w:hint="cs"/>
          <w:rtl/>
        </w:rPr>
        <w:t>אני מסתכל על הסעיפים הנוגעים לציבור הערבי בהסכמים הקואליציוניים, או מה שנקרא קווי היסוד של הממשלה. בעמוד 13, אד</w:t>
      </w:r>
      <w:r>
        <w:rPr>
          <w:rFonts w:hint="cs"/>
          <w:rtl/>
        </w:rPr>
        <w:t>וני היושב-ראש, סעיף 12, מה נאמר לגבי הציבור הערבי? נאמר: הממשלה תלמד את הבעיות המטרידות את ערביי ישראל ותפעל לקדם פתרונות לבעיות. זאת אומרת, אחרי 50 וכמה שנים הממשלה מחליטה להתחיל ללמוד את הבעיות. ואני אמרתי: סוף-סוף יש ממשלה שהחליטה ללמוד את הבעיות. גם זה</w:t>
      </w:r>
      <w:r>
        <w:rPr>
          <w:rFonts w:hint="cs"/>
          <w:rtl/>
        </w:rPr>
        <w:t xml:space="preserve"> דבר טוב. העיקר שהתחילו ללמוד. ואז, אדוני היושב-ראש, אני חוזר לקווי היסוד של הממשלה שהיתה ב=2001, זו היתה ממשלת אחדות לאומית, וגם שם נאמר לפני שנתיים: הממשלה תלמד את הבעיות של הציבור הערבי, אבל הוסיפו: הבעיות של הכפרים הלא-מוכרים, המגזר הבדואי והבעיות של ה</w:t>
      </w:r>
      <w:r>
        <w:rPr>
          <w:rFonts w:hint="cs"/>
          <w:rtl/>
        </w:rPr>
        <w:t>זוגות הצעירים. הפעם לא הזכירו את הבעיות. אני שואל: מה השתנה? האם הם הספיקו ללמוד את הבעיות, או שהם התייאשו מללמוד אותן ולכן אפילו לא הזכירו אותן?</w:t>
      </w:r>
    </w:p>
    <w:p w14:paraId="3348AA40" w14:textId="77777777" w:rsidR="00000000" w:rsidRDefault="00DD24A4">
      <w:pPr>
        <w:pStyle w:val="a"/>
        <w:rPr>
          <w:rFonts w:hint="cs"/>
          <w:rtl/>
        </w:rPr>
      </w:pPr>
    </w:p>
    <w:p w14:paraId="05B82BC0" w14:textId="77777777" w:rsidR="00000000" w:rsidRDefault="00DD24A4">
      <w:pPr>
        <w:pStyle w:val="a"/>
        <w:rPr>
          <w:rFonts w:hint="cs"/>
          <w:rtl/>
        </w:rPr>
      </w:pPr>
      <w:r>
        <w:rPr>
          <w:rFonts w:hint="cs"/>
          <w:rtl/>
        </w:rPr>
        <w:t>לכן, אם אחרי 50  שנה, כבוד היושב-ראש, הממשלה הזאת לא למדה את הבעיות, כנראה, או שהיא מייצרת את הבעיות, או שאין</w:t>
      </w:r>
      <w:r>
        <w:rPr>
          <w:rFonts w:hint="cs"/>
          <w:rtl/>
        </w:rPr>
        <w:t xml:space="preserve"> לה רצון לפתור אותן, או שיש לה קשיי למידה. זה מוכיח את הגישה כלפי הציבור הערבי. </w:t>
      </w:r>
    </w:p>
    <w:p w14:paraId="057317B5" w14:textId="77777777" w:rsidR="00000000" w:rsidRDefault="00DD24A4">
      <w:pPr>
        <w:pStyle w:val="a"/>
        <w:rPr>
          <w:rFonts w:hint="cs"/>
        </w:rPr>
      </w:pPr>
      <w:r>
        <w:rPr>
          <w:rFonts w:hint="cs"/>
          <w:rtl/>
        </w:rPr>
        <w:t xml:space="preserve">      </w:t>
      </w:r>
    </w:p>
    <w:p w14:paraId="2B611BA6" w14:textId="77777777" w:rsidR="00000000" w:rsidRDefault="00DD24A4">
      <w:pPr>
        <w:pStyle w:val="a"/>
        <w:rPr>
          <w:rFonts w:hint="cs"/>
          <w:rtl/>
        </w:rPr>
      </w:pPr>
      <w:r>
        <w:rPr>
          <w:rFonts w:hint="cs"/>
          <w:rtl/>
        </w:rPr>
        <w:t xml:space="preserve">ומה נאמר בנאום הזה? נאמר שהצדדים יתקדמו לשלב הבא במתווה הנשיא בוש, כשתצמח </w:t>
      </w:r>
      <w:r>
        <w:rPr>
          <w:rtl/>
        </w:rPr>
        <w:t>–</w:t>
      </w:r>
      <w:r>
        <w:rPr>
          <w:rFonts w:hint="cs"/>
          <w:rtl/>
        </w:rPr>
        <w:t xml:space="preserve"> חבר הכנסת מוחמד ברכה </w:t>
      </w:r>
      <w:r>
        <w:rPr>
          <w:rtl/>
        </w:rPr>
        <w:t>–</w:t>
      </w:r>
      <w:r>
        <w:rPr>
          <w:rFonts w:hint="cs"/>
          <w:rtl/>
        </w:rPr>
        <w:t xml:space="preserve"> מנהיגות פלסטינית חדשה, אחראית ונקייה משחיתות, הטרור יופסק והשלטון הפל</w:t>
      </w:r>
      <w:r>
        <w:rPr>
          <w:rFonts w:hint="cs"/>
          <w:rtl/>
        </w:rPr>
        <w:t xml:space="preserve">סטיני לא יניח לו להתחדש; ייבנה שיתוף פעולה אזרחי-כלכלי, תופסק ההסתה ויטופח החינוך לשלום. ואחרי כל זה, באחרית הימים </w:t>
      </w:r>
      <w:r>
        <w:rPr>
          <w:rtl/>
        </w:rPr>
        <w:t>–</w:t>
      </w:r>
      <w:r>
        <w:rPr>
          <w:rFonts w:hint="cs"/>
          <w:rtl/>
        </w:rPr>
        <w:t xml:space="preserve"> אני לא יודע אם הממשלה הזאת תהיה כדי שתקיים את ההבטחה </w:t>
      </w:r>
      <w:r>
        <w:rPr>
          <w:rtl/>
        </w:rPr>
        <w:t>–</w:t>
      </w:r>
      <w:r>
        <w:rPr>
          <w:rFonts w:hint="cs"/>
          <w:rtl/>
        </w:rPr>
        <w:t xml:space="preserve">  אחרי כל זה, בשלב השני של מתווה הנשיא בוש, תאפשר ישראל הקמתה של מדינה פלסטינית. איפה</w:t>
      </w:r>
      <w:r>
        <w:rPr>
          <w:rFonts w:hint="cs"/>
          <w:rtl/>
        </w:rPr>
        <w:t xml:space="preserve">? בגבולות שאינם סופיים, שיוחלפו לשטחי </w:t>
      </w:r>
      <w:r>
        <w:rPr>
          <w:rFonts w:hint="cs"/>
        </w:rPr>
        <w:t>A</w:t>
      </w:r>
      <w:r>
        <w:rPr>
          <w:rFonts w:hint="cs"/>
          <w:rtl/>
        </w:rPr>
        <w:t xml:space="preserve"> ו=</w:t>
      </w:r>
      <w:r>
        <w:rPr>
          <w:rFonts w:hint="cs"/>
        </w:rPr>
        <w:t>B</w:t>
      </w:r>
      <w:r>
        <w:rPr>
          <w:rFonts w:hint="cs"/>
          <w:rtl/>
        </w:rPr>
        <w:t xml:space="preserve">, למעט אזורי ביטחון חיוניים. ולכן אזורי הביטחון החיוניים האלה יהיו יותר גדולים משטחה של מדינת ישראל. </w:t>
      </w:r>
    </w:p>
    <w:p w14:paraId="476E7F2E" w14:textId="77777777" w:rsidR="00000000" w:rsidRDefault="00DD24A4">
      <w:pPr>
        <w:pStyle w:val="a"/>
        <w:rPr>
          <w:rFonts w:hint="cs"/>
          <w:rtl/>
        </w:rPr>
      </w:pPr>
    </w:p>
    <w:p w14:paraId="7511D350" w14:textId="77777777" w:rsidR="00000000" w:rsidRDefault="00DD24A4">
      <w:pPr>
        <w:pStyle w:val="a"/>
        <w:rPr>
          <w:rFonts w:hint="cs"/>
          <w:rtl/>
        </w:rPr>
      </w:pPr>
      <w:r>
        <w:rPr>
          <w:rFonts w:hint="cs"/>
          <w:rtl/>
        </w:rPr>
        <w:t>לכן, אדוני היושב-ראש, אני רוצה לומר, שהממשלה הזאת מתחילה עם כינונה את ספירת סוף ימיה. אנחנו רואים את זה מהרכבה</w:t>
      </w:r>
      <w:r>
        <w:rPr>
          <w:rFonts w:hint="cs"/>
          <w:rtl/>
        </w:rPr>
        <w:t>, אנחנו רואים את החיבור הקטלני הזה של אפי איתם ושל ליברמן. לעם הזה מגיעה מנהיגות אחרת. המנהיגות הזאת מצליחה להוליך שולל את העם, אבל זה לא יחזיק הרבה זמן. הם יתפכחו. רק השלום יביא את הצמיחה הכלכלית, ורק השלום, ואך ורק הוא, יביא את הביטחון המיוחל. תודה רבה.</w:t>
      </w:r>
    </w:p>
    <w:p w14:paraId="47E48877" w14:textId="77777777" w:rsidR="00000000" w:rsidRDefault="00DD24A4">
      <w:pPr>
        <w:pStyle w:val="a"/>
        <w:ind w:firstLine="0"/>
        <w:rPr>
          <w:rFonts w:hint="cs"/>
          <w:rtl/>
        </w:rPr>
      </w:pPr>
    </w:p>
    <w:p w14:paraId="2554265B" w14:textId="77777777" w:rsidR="00000000" w:rsidRDefault="00DD24A4">
      <w:pPr>
        <w:pStyle w:val="ad"/>
        <w:rPr>
          <w:rtl/>
        </w:rPr>
      </w:pPr>
      <w:r>
        <w:rPr>
          <w:rtl/>
        </w:rPr>
        <w:t>היו"ר ראובן ריבלין:</w:t>
      </w:r>
    </w:p>
    <w:p w14:paraId="285044D5" w14:textId="77777777" w:rsidR="00000000" w:rsidRDefault="00DD24A4">
      <w:pPr>
        <w:pStyle w:val="a"/>
        <w:rPr>
          <w:rtl/>
        </w:rPr>
      </w:pPr>
    </w:p>
    <w:p w14:paraId="2A6D55B4" w14:textId="77777777" w:rsidR="00000000" w:rsidRDefault="00DD24A4">
      <w:pPr>
        <w:pStyle w:val="a"/>
        <w:rPr>
          <w:rFonts w:hint="cs"/>
          <w:rtl/>
        </w:rPr>
      </w:pPr>
      <w:r>
        <w:rPr>
          <w:rFonts w:hint="cs"/>
          <w:rtl/>
        </w:rPr>
        <w:t xml:space="preserve">חן-חן, תודה רבה. חבר הכנסת יולי אדלשטיין, לרשותך חמש דקות. אחריו </w:t>
      </w:r>
      <w:r>
        <w:rPr>
          <w:rtl/>
        </w:rPr>
        <w:t>–</w:t>
      </w:r>
      <w:r>
        <w:rPr>
          <w:rFonts w:hint="cs"/>
          <w:rtl/>
        </w:rPr>
        <w:t xml:space="preserve"> חבר הכנסת דוד טל, ואחריו -  חבר הכנסת אחמד טיבי. </w:t>
      </w:r>
    </w:p>
    <w:p w14:paraId="3F7DA851" w14:textId="77777777" w:rsidR="00000000" w:rsidRDefault="00DD24A4">
      <w:pPr>
        <w:pStyle w:val="a"/>
        <w:ind w:firstLine="0"/>
        <w:rPr>
          <w:rFonts w:hint="cs"/>
          <w:rtl/>
        </w:rPr>
      </w:pPr>
    </w:p>
    <w:p w14:paraId="52AF01AB" w14:textId="77777777" w:rsidR="00000000" w:rsidRDefault="00DD24A4">
      <w:pPr>
        <w:pStyle w:val="Speaker"/>
        <w:rPr>
          <w:rtl/>
        </w:rPr>
      </w:pPr>
      <w:bookmarkStart w:id="412" w:name="FS000000532T27_02_2003_23_32_05"/>
      <w:bookmarkEnd w:id="412"/>
      <w:r>
        <w:rPr>
          <w:rFonts w:hint="eastAsia"/>
          <w:rtl/>
        </w:rPr>
        <w:t>יולי</w:t>
      </w:r>
      <w:r>
        <w:rPr>
          <w:rFonts w:hint="cs"/>
          <w:rtl/>
        </w:rPr>
        <w:t>-</w:t>
      </w:r>
      <w:r>
        <w:rPr>
          <w:rtl/>
        </w:rPr>
        <w:t>יואל אדלשטיין (ישראל בעלייה):</w:t>
      </w:r>
    </w:p>
    <w:p w14:paraId="1EDFD996" w14:textId="77777777" w:rsidR="00000000" w:rsidRDefault="00DD24A4">
      <w:pPr>
        <w:pStyle w:val="a"/>
        <w:rPr>
          <w:rFonts w:hint="cs"/>
          <w:rtl/>
        </w:rPr>
      </w:pPr>
    </w:p>
    <w:p w14:paraId="0CAB0884" w14:textId="77777777" w:rsidR="00000000" w:rsidRDefault="00DD24A4">
      <w:pPr>
        <w:pStyle w:val="a"/>
        <w:rPr>
          <w:rFonts w:hint="cs"/>
          <w:rtl/>
        </w:rPr>
      </w:pPr>
      <w:r>
        <w:rPr>
          <w:rFonts w:hint="cs"/>
          <w:rtl/>
        </w:rPr>
        <w:t>אדוני היושב-ראש, חברי חברי הכנסת, לא השאירו לי חבר כנסת חדש, לא לפני ולא אחרי, ל</w:t>
      </w:r>
      <w:r>
        <w:rPr>
          <w:rFonts w:hint="cs"/>
          <w:rtl/>
        </w:rPr>
        <w:t>ברך אותו, אז אני מברך אותך על התפקיד. בוודאי היית המועמד האולטימטיבי לתפקיד החשוב הזה.</w:t>
      </w:r>
    </w:p>
    <w:p w14:paraId="18726C33" w14:textId="77777777" w:rsidR="00000000" w:rsidRDefault="00DD24A4">
      <w:pPr>
        <w:pStyle w:val="a"/>
        <w:ind w:firstLine="0"/>
        <w:rPr>
          <w:rFonts w:hint="cs"/>
          <w:rtl/>
        </w:rPr>
      </w:pPr>
    </w:p>
    <w:p w14:paraId="78AD9580" w14:textId="77777777" w:rsidR="00000000" w:rsidRDefault="00DD24A4">
      <w:pPr>
        <w:pStyle w:val="ad"/>
        <w:rPr>
          <w:rtl/>
        </w:rPr>
      </w:pPr>
      <w:r>
        <w:rPr>
          <w:rtl/>
        </w:rPr>
        <w:t>היו"ר ראובן ריבלין:</w:t>
      </w:r>
    </w:p>
    <w:p w14:paraId="364D3973" w14:textId="77777777" w:rsidR="00000000" w:rsidRDefault="00DD24A4">
      <w:pPr>
        <w:pStyle w:val="a"/>
        <w:rPr>
          <w:rtl/>
        </w:rPr>
      </w:pPr>
    </w:p>
    <w:p w14:paraId="4BA1C49F" w14:textId="77777777" w:rsidR="00000000" w:rsidRDefault="00DD24A4">
      <w:pPr>
        <w:pStyle w:val="a"/>
        <w:rPr>
          <w:rFonts w:hint="cs"/>
          <w:rtl/>
        </w:rPr>
      </w:pPr>
      <w:r>
        <w:rPr>
          <w:rFonts w:hint="cs"/>
          <w:rtl/>
        </w:rPr>
        <w:t xml:space="preserve">האמן לי, מהמקום ה=37 אני כמו חבר כנסת חדש. </w:t>
      </w:r>
    </w:p>
    <w:p w14:paraId="1800EB6B" w14:textId="77777777" w:rsidR="00000000" w:rsidRDefault="00DD24A4">
      <w:pPr>
        <w:pStyle w:val="a"/>
        <w:ind w:firstLine="0"/>
        <w:rPr>
          <w:rFonts w:hint="cs"/>
          <w:rtl/>
        </w:rPr>
      </w:pPr>
    </w:p>
    <w:p w14:paraId="765431AC" w14:textId="77777777" w:rsidR="00000000" w:rsidRDefault="00DD24A4">
      <w:pPr>
        <w:pStyle w:val="SpeakerCon"/>
        <w:rPr>
          <w:rtl/>
        </w:rPr>
      </w:pPr>
      <w:bookmarkStart w:id="413" w:name="FS000000532T27_02_2003_23_33_27C"/>
      <w:bookmarkEnd w:id="413"/>
      <w:r>
        <w:rPr>
          <w:rtl/>
        </w:rPr>
        <w:t>יולי-יואל אדלשטיין (ישראל בעלייה):</w:t>
      </w:r>
    </w:p>
    <w:p w14:paraId="17029078" w14:textId="77777777" w:rsidR="00000000" w:rsidRDefault="00DD24A4">
      <w:pPr>
        <w:pStyle w:val="a"/>
        <w:rPr>
          <w:rtl/>
        </w:rPr>
      </w:pPr>
    </w:p>
    <w:p w14:paraId="586CFE2B" w14:textId="77777777" w:rsidR="00000000" w:rsidRDefault="00DD24A4">
      <w:pPr>
        <w:pStyle w:val="a"/>
        <w:rPr>
          <w:rFonts w:hint="cs"/>
          <w:rtl/>
        </w:rPr>
      </w:pPr>
      <w:r>
        <w:rPr>
          <w:rFonts w:hint="cs"/>
          <w:rtl/>
        </w:rPr>
        <w:t>חברי חברי הכנסת, אני אנסה לתאר לכם את התחושות באולם הזה בשעות האחר</w:t>
      </w:r>
      <w:r>
        <w:rPr>
          <w:rFonts w:hint="cs"/>
          <w:rtl/>
        </w:rPr>
        <w:t>ונות. התחושה הראשונה שלי היא קנאה. יש כאן נואמים שכבר יודעים אם הממשלה הזאת תצליח או תיכשל, כאלה שמשכנעים בלהט שהיא מאוד תצליח וכאלה שמשכנעים בלא פחות להט שהיא בוודאי תיכשל. אני יכול רק לאחל הצלחה לממשלה. אני חושב שזאת טובת כולנו כאזרחים, לא רק כנבחרי ציבו</w:t>
      </w:r>
      <w:r>
        <w:rPr>
          <w:rFonts w:hint="cs"/>
          <w:rtl/>
        </w:rPr>
        <w:t xml:space="preserve">ר, שהממשלה תצליח. כולי תקווה ותפילה שכך אכן יהיה. </w:t>
      </w:r>
    </w:p>
    <w:p w14:paraId="685FA8C3" w14:textId="77777777" w:rsidR="00000000" w:rsidRDefault="00DD24A4">
      <w:pPr>
        <w:pStyle w:val="a"/>
        <w:rPr>
          <w:rFonts w:hint="cs"/>
          <w:rtl/>
        </w:rPr>
      </w:pPr>
    </w:p>
    <w:p w14:paraId="38DA2552" w14:textId="77777777" w:rsidR="00000000" w:rsidRDefault="00DD24A4">
      <w:pPr>
        <w:pStyle w:val="a"/>
        <w:rPr>
          <w:rFonts w:hint="cs"/>
          <w:rtl/>
        </w:rPr>
      </w:pPr>
      <w:r>
        <w:rPr>
          <w:rFonts w:hint="cs"/>
          <w:rtl/>
        </w:rPr>
        <w:t xml:space="preserve">התחושה השנייה שלי היא אולי קצת יותר קשה. דיברה כאן חברת הכנסת גילה פינקלשטיין, שאותה אני כן מברך על הנאום הראשון, אני מניח, כאן בבית. </w:t>
      </w:r>
    </w:p>
    <w:p w14:paraId="23D68485" w14:textId="77777777" w:rsidR="00000000" w:rsidRDefault="00DD24A4">
      <w:pPr>
        <w:pStyle w:val="a"/>
        <w:ind w:firstLine="0"/>
        <w:rPr>
          <w:rFonts w:hint="cs"/>
          <w:rtl/>
        </w:rPr>
      </w:pPr>
    </w:p>
    <w:p w14:paraId="77A6B1F6" w14:textId="77777777" w:rsidR="00000000" w:rsidRDefault="00DD24A4">
      <w:pPr>
        <w:pStyle w:val="ac"/>
        <w:rPr>
          <w:rtl/>
        </w:rPr>
      </w:pPr>
      <w:r>
        <w:rPr>
          <w:rFonts w:hint="eastAsia"/>
          <w:rtl/>
        </w:rPr>
        <w:t>גילה</w:t>
      </w:r>
      <w:r>
        <w:rPr>
          <w:rtl/>
        </w:rPr>
        <w:t xml:space="preserve"> פינקלשטיין (מפד"ל):</w:t>
      </w:r>
    </w:p>
    <w:p w14:paraId="51062DCA" w14:textId="77777777" w:rsidR="00000000" w:rsidRDefault="00DD24A4">
      <w:pPr>
        <w:pStyle w:val="a"/>
        <w:rPr>
          <w:rFonts w:hint="cs"/>
          <w:rtl/>
        </w:rPr>
      </w:pPr>
    </w:p>
    <w:p w14:paraId="75178F4C" w14:textId="77777777" w:rsidR="00000000" w:rsidRDefault="00DD24A4">
      <w:pPr>
        <w:pStyle w:val="a"/>
        <w:rPr>
          <w:rFonts w:hint="cs"/>
          <w:rtl/>
        </w:rPr>
      </w:pPr>
      <w:r>
        <w:rPr>
          <w:rFonts w:hint="cs"/>
          <w:rtl/>
        </w:rPr>
        <w:t xml:space="preserve">החמישי. </w:t>
      </w:r>
    </w:p>
    <w:p w14:paraId="23E14C8C" w14:textId="77777777" w:rsidR="00000000" w:rsidRDefault="00DD24A4">
      <w:pPr>
        <w:pStyle w:val="a"/>
        <w:ind w:firstLine="0"/>
        <w:rPr>
          <w:rFonts w:hint="cs"/>
          <w:rtl/>
        </w:rPr>
      </w:pPr>
    </w:p>
    <w:p w14:paraId="15426D1B" w14:textId="77777777" w:rsidR="00000000" w:rsidRDefault="00DD24A4">
      <w:pPr>
        <w:pStyle w:val="SpeakerCon"/>
        <w:rPr>
          <w:rtl/>
        </w:rPr>
      </w:pPr>
      <w:bookmarkStart w:id="414" w:name="FS000000532T27_02_2003_23_37_13C"/>
      <w:bookmarkEnd w:id="414"/>
      <w:r>
        <w:rPr>
          <w:rtl/>
        </w:rPr>
        <w:t>יולי-יואל אדלשטיין (ישראל בעלייה</w:t>
      </w:r>
      <w:r>
        <w:rPr>
          <w:rtl/>
        </w:rPr>
        <w:t>):</w:t>
      </w:r>
    </w:p>
    <w:p w14:paraId="30605AE8" w14:textId="77777777" w:rsidR="00000000" w:rsidRDefault="00DD24A4">
      <w:pPr>
        <w:pStyle w:val="a"/>
        <w:rPr>
          <w:rtl/>
        </w:rPr>
      </w:pPr>
    </w:p>
    <w:p w14:paraId="7B8C55A9" w14:textId="77777777" w:rsidR="00000000" w:rsidRDefault="00DD24A4">
      <w:pPr>
        <w:pStyle w:val="a"/>
        <w:rPr>
          <w:rFonts w:hint="cs"/>
          <w:rtl/>
        </w:rPr>
      </w:pPr>
      <w:r>
        <w:rPr>
          <w:rFonts w:hint="cs"/>
          <w:rtl/>
        </w:rPr>
        <w:t xml:space="preserve">כבר החמישי, לא עקבתי, עדיין הייתי במשרד הקליטה. </w:t>
      </w:r>
    </w:p>
    <w:p w14:paraId="51BF3D5D" w14:textId="77777777" w:rsidR="00000000" w:rsidRDefault="00DD24A4">
      <w:pPr>
        <w:pStyle w:val="a"/>
        <w:rPr>
          <w:rFonts w:hint="cs"/>
          <w:rtl/>
        </w:rPr>
      </w:pPr>
    </w:p>
    <w:p w14:paraId="30A1F420" w14:textId="77777777" w:rsidR="00000000" w:rsidRDefault="00DD24A4">
      <w:pPr>
        <w:pStyle w:val="a"/>
        <w:rPr>
          <w:rFonts w:hint="cs"/>
          <w:rtl/>
        </w:rPr>
      </w:pPr>
      <w:r>
        <w:rPr>
          <w:rFonts w:hint="cs"/>
          <w:rtl/>
        </w:rPr>
        <w:t>מה שמאוד לא אהבתי, חברת הכנסת פינקלשטיין, זה החיוכים הקצת ציניים כשאמרת דברים חשובים לגבי האווירה בבית הזה. זה מדהים. רק היום מושבעת הממשלה, עד לפני כמה שעות לא ידענו איפה הקואליציה ואיפה האופוזיציה, וכ</w:t>
      </w:r>
      <w:r>
        <w:rPr>
          <w:rFonts w:hint="cs"/>
          <w:rtl/>
        </w:rPr>
        <w:t>בר הגענו ל"פאשיסט" הראשון ולכל מיני ביטויים שבוודאי מאוד משמחים גם את הילדים ובני-הנוער שיושבים מול הטלוויזיה וגם את כלל אזרחי ישראל. לא לקח לנו הרבה זמן. אז אם להוסיף תקוות, נוסף על התקווה להצלחת הממשלה, אז תקוותי היא שנהיה קצת פחות ציניים ואולי גם קצת פח</w:t>
      </w:r>
      <w:r>
        <w:rPr>
          <w:rFonts w:hint="cs"/>
          <w:rtl/>
        </w:rPr>
        <w:t xml:space="preserve">ות בוטים בכנסת הזאת, וקצת יותר נכבד זה את זה. זה לא אומר שצריך להתפשר על הערכים החשובים, אבל לגבי הסגנון בוודאי אפשר לשפר דבר-מה. </w:t>
      </w:r>
    </w:p>
    <w:p w14:paraId="501F3336" w14:textId="77777777" w:rsidR="00000000" w:rsidRDefault="00DD24A4">
      <w:pPr>
        <w:pStyle w:val="a"/>
        <w:rPr>
          <w:rFonts w:hint="cs"/>
          <w:rtl/>
        </w:rPr>
      </w:pPr>
    </w:p>
    <w:p w14:paraId="57FC7250" w14:textId="77777777" w:rsidR="00000000" w:rsidRDefault="00DD24A4">
      <w:pPr>
        <w:pStyle w:val="a"/>
        <w:rPr>
          <w:rFonts w:hint="cs"/>
          <w:rtl/>
        </w:rPr>
      </w:pPr>
      <w:r>
        <w:rPr>
          <w:rFonts w:hint="cs"/>
          <w:rtl/>
        </w:rPr>
        <w:t>הדבר האחרון, אם באיחולים עסקינן, אני מאחל הצלחה לכל שר ולכל שרה, אבל בראש ובראשונה לשרה החדשה לקליטת העלייה, השרה ציפי לבני.</w:t>
      </w:r>
      <w:r>
        <w:rPr>
          <w:rFonts w:hint="cs"/>
          <w:rtl/>
        </w:rPr>
        <w:t xml:space="preserve"> אני חושב שהמשרד שהיא מקבלת לידיה הוא מן המשרדים החשובים לעתיד המדינה, בעצם מדינה בתוך מדינה. יש בו בכול מכול כול </w:t>
      </w:r>
      <w:r>
        <w:rPr>
          <w:rtl/>
        </w:rPr>
        <w:t>–</w:t>
      </w:r>
      <w:r>
        <w:rPr>
          <w:rFonts w:hint="cs"/>
          <w:rtl/>
        </w:rPr>
        <w:t xml:space="preserve"> שיכון, חינוך, תעסוקה, אמנות, תרבות, מה שתרצו. אבל גם האתגרים עקב כך הם אתגרים קשים, בוודאי בתקופה הכלכלית הנוכחית. כולי תקווה ותפילה שהשרה ה</w:t>
      </w:r>
      <w:r>
        <w:rPr>
          <w:rFonts w:hint="cs"/>
          <w:rtl/>
        </w:rPr>
        <w:t xml:space="preserve">חדשה, עם העמיתים שלה, יצליחו לא רק לטובת הממשלה ולא רק לטובת הכנסת, אלא לטובת עם ישראל. תודה רבה. </w:t>
      </w:r>
    </w:p>
    <w:p w14:paraId="0ABA3CC9" w14:textId="77777777" w:rsidR="00000000" w:rsidRDefault="00DD24A4">
      <w:pPr>
        <w:pStyle w:val="a"/>
        <w:ind w:firstLine="0"/>
        <w:rPr>
          <w:rFonts w:hint="cs"/>
          <w:rtl/>
        </w:rPr>
      </w:pPr>
    </w:p>
    <w:p w14:paraId="25BA96B4" w14:textId="77777777" w:rsidR="00000000" w:rsidRDefault="00DD24A4">
      <w:pPr>
        <w:pStyle w:val="ad"/>
        <w:rPr>
          <w:rtl/>
        </w:rPr>
      </w:pPr>
      <w:r>
        <w:rPr>
          <w:rtl/>
        </w:rPr>
        <w:t>היו"ר ראובן ריבלין:</w:t>
      </w:r>
    </w:p>
    <w:p w14:paraId="02344D43" w14:textId="77777777" w:rsidR="00000000" w:rsidRDefault="00DD24A4">
      <w:pPr>
        <w:pStyle w:val="a"/>
        <w:rPr>
          <w:rtl/>
        </w:rPr>
      </w:pPr>
    </w:p>
    <w:p w14:paraId="2B84BCF6" w14:textId="77777777" w:rsidR="00000000" w:rsidRDefault="00DD24A4">
      <w:pPr>
        <w:pStyle w:val="a"/>
        <w:rPr>
          <w:rFonts w:hint="cs"/>
          <w:rtl/>
        </w:rPr>
      </w:pPr>
      <w:r>
        <w:rPr>
          <w:rFonts w:hint="cs"/>
          <w:rtl/>
        </w:rPr>
        <w:t xml:space="preserve">תודה רבה לחבר הכנסת יולי אדלשטיין. בבקשה, חבר הכנסת דוד טל. עומדות לרשות אדוני שלוש דקות, אני בטוח שהוא יכול לעשות נפלאות בהן. </w:t>
      </w:r>
    </w:p>
    <w:p w14:paraId="1E51F6FF" w14:textId="77777777" w:rsidR="00000000" w:rsidRDefault="00DD24A4">
      <w:pPr>
        <w:pStyle w:val="a"/>
        <w:ind w:firstLine="0"/>
        <w:rPr>
          <w:rFonts w:hint="cs"/>
          <w:rtl/>
        </w:rPr>
      </w:pPr>
    </w:p>
    <w:p w14:paraId="497D6602" w14:textId="77777777" w:rsidR="00000000" w:rsidRDefault="00DD24A4">
      <w:pPr>
        <w:pStyle w:val="Speaker"/>
        <w:rPr>
          <w:rtl/>
        </w:rPr>
      </w:pPr>
      <w:bookmarkStart w:id="415" w:name="FS000000493T27_02_2003_23_44_08"/>
      <w:bookmarkEnd w:id="415"/>
      <w:r>
        <w:rPr>
          <w:rFonts w:hint="eastAsia"/>
          <w:rtl/>
        </w:rPr>
        <w:t>דוד</w:t>
      </w:r>
      <w:r>
        <w:rPr>
          <w:rtl/>
        </w:rPr>
        <w:t xml:space="preserve"> טל</w:t>
      </w:r>
      <w:r>
        <w:rPr>
          <w:rtl/>
        </w:rPr>
        <w:t xml:space="preserve"> (עם אחד):</w:t>
      </w:r>
    </w:p>
    <w:p w14:paraId="6ABF3E9B" w14:textId="77777777" w:rsidR="00000000" w:rsidRDefault="00DD24A4">
      <w:pPr>
        <w:pStyle w:val="a"/>
        <w:rPr>
          <w:rFonts w:hint="cs"/>
          <w:rtl/>
        </w:rPr>
      </w:pPr>
    </w:p>
    <w:p w14:paraId="45D19F05" w14:textId="77777777" w:rsidR="00000000" w:rsidRDefault="00DD24A4">
      <w:pPr>
        <w:pStyle w:val="a"/>
        <w:rPr>
          <w:rFonts w:hint="cs"/>
          <w:rtl/>
        </w:rPr>
      </w:pPr>
      <w:r>
        <w:rPr>
          <w:rFonts w:hint="cs"/>
          <w:rtl/>
        </w:rPr>
        <w:t xml:space="preserve">אדוני היושב-ראש, עמיתי חברי הכנסת, כבוד השופט אלון, אני רוצה לברך את הממשלה החדשה, שכן אם הממשלה החדשה תצליח בדרכה, עם ישראל רק ירוויח מכך. </w:t>
      </w:r>
    </w:p>
    <w:p w14:paraId="15CE4D13" w14:textId="77777777" w:rsidR="00000000" w:rsidRDefault="00DD24A4">
      <w:pPr>
        <w:pStyle w:val="a"/>
        <w:rPr>
          <w:rFonts w:hint="cs"/>
          <w:rtl/>
        </w:rPr>
      </w:pPr>
    </w:p>
    <w:p w14:paraId="266F859B" w14:textId="77777777" w:rsidR="00000000" w:rsidRDefault="00DD24A4">
      <w:pPr>
        <w:pStyle w:val="a"/>
        <w:rPr>
          <w:rFonts w:hint="cs"/>
          <w:rtl/>
        </w:rPr>
      </w:pPr>
      <w:r>
        <w:rPr>
          <w:rFonts w:hint="cs"/>
          <w:rtl/>
        </w:rPr>
        <w:t>אבל אני לא יכול שלא להתייחס, אדוני היושב-ראש, לקווי היסוד של הממשלה, שבאחד הסעיפים בהם מדובר על כך שהמ</w:t>
      </w:r>
      <w:r>
        <w:rPr>
          <w:rFonts w:hint="cs"/>
          <w:rtl/>
        </w:rPr>
        <w:t xml:space="preserve">משלה תחתור להשגת היעדים הלאומיים הבאים: מאבק בעוני ובאבטלה, צמצום הפערים החברתיים וכן הלאה. ואני רוצה לשאול, אדוני היושב-ראש, כיצד הממשלה מתכוונת לצמצם את העוני ואת האבטלה, האם על-ידי פיטורים של 10,000 או 20,000 עובדי מדינה בזמן הקרוב? זאת  הכוונה המוצהרת </w:t>
      </w:r>
      <w:r>
        <w:rPr>
          <w:rFonts w:hint="cs"/>
          <w:rtl/>
        </w:rPr>
        <w:t xml:space="preserve">של הממשלה? אם כך, נוצר מצב שהממשלה בעצם מציגה לנו מצג שווא, אדוני. אני לא מאמין שממשלה חדשה </w:t>
      </w:r>
      <w:r>
        <w:rPr>
          <w:rtl/>
        </w:rPr>
        <w:t>–</w:t>
      </w:r>
      <w:r>
        <w:rPr>
          <w:rFonts w:hint="cs"/>
          <w:rtl/>
        </w:rPr>
        <w:t xml:space="preserve"> הצעד הראשון שלה יהיה צעד כזה שקרי. </w:t>
      </w:r>
    </w:p>
    <w:p w14:paraId="1F654B86" w14:textId="77777777" w:rsidR="00000000" w:rsidRDefault="00DD24A4">
      <w:pPr>
        <w:pStyle w:val="a"/>
        <w:rPr>
          <w:rFonts w:hint="cs"/>
          <w:rtl/>
        </w:rPr>
      </w:pPr>
    </w:p>
    <w:p w14:paraId="0C0F20B6" w14:textId="77777777" w:rsidR="00000000" w:rsidRDefault="00DD24A4">
      <w:pPr>
        <w:pStyle w:val="a"/>
        <w:rPr>
          <w:rFonts w:hint="cs"/>
          <w:rtl/>
        </w:rPr>
      </w:pPr>
      <w:r>
        <w:rPr>
          <w:rFonts w:hint="cs"/>
          <w:rtl/>
        </w:rPr>
        <w:t>אני רוצה להאמין שהממשלה הזאת באמת רוצה לצמצם את הפערים. היא עוד מוסיפה ואומרת שהיא תצמצם את הפערים החברתיים, ואני רוצה להזכיר</w:t>
      </w:r>
      <w:r>
        <w:rPr>
          <w:rFonts w:hint="cs"/>
          <w:rtl/>
        </w:rPr>
        <w:t xml:space="preserve"> לאדוני שהיום במדינת ישראל הפערים החברתיים ופערי השכר הם הגדולים בעולם. אני רוצה לתת לאדוני ולחברי חברי הכנסת דוגמה קטנה. משכורתו של מנכ"ל מפורסם במדינת ישראל, שלא אומר את שמו, היא כזאת, שמי שמשתכר שכר מינימום צריך לעבוד </w:t>
      </w:r>
      <w:r>
        <w:rPr>
          <w:rtl/>
        </w:rPr>
        <w:t>–</w:t>
      </w:r>
      <w:r>
        <w:rPr>
          <w:rFonts w:hint="cs"/>
          <w:rtl/>
        </w:rPr>
        <w:t xml:space="preserve"> תקשיב טוב, אדוני </w:t>
      </w:r>
      <w:r>
        <w:rPr>
          <w:rtl/>
        </w:rPr>
        <w:t>–</w:t>
      </w:r>
      <w:r>
        <w:rPr>
          <w:rFonts w:hint="cs"/>
          <w:rtl/>
        </w:rPr>
        <w:t xml:space="preserve"> 20 שנה כדי להג</w:t>
      </w:r>
      <w:r>
        <w:rPr>
          <w:rFonts w:hint="cs"/>
          <w:rtl/>
        </w:rPr>
        <w:t xml:space="preserve">יע לשיעורה. שכר מינימום עומד היום על 3,335 שקלים, כמדומני, והמנכ"ל הזה משתכר בחודש אחד בלבד משכורת שאדם מן השורה צריך לעבוד 20 שנה כדי להשוות את שכרו לשכר המנכ"ל בעבור חודש אחד. ואני לא רואה שהממשלה הזאת עושה משהו בעניין הזה. </w:t>
      </w:r>
    </w:p>
    <w:p w14:paraId="3B668F1B" w14:textId="77777777" w:rsidR="00000000" w:rsidRDefault="00DD24A4">
      <w:pPr>
        <w:pStyle w:val="a"/>
        <w:rPr>
          <w:rFonts w:hint="cs"/>
          <w:rtl/>
        </w:rPr>
      </w:pPr>
    </w:p>
    <w:p w14:paraId="688CBFFE" w14:textId="77777777" w:rsidR="00000000" w:rsidRDefault="00DD24A4">
      <w:pPr>
        <w:pStyle w:val="a"/>
        <w:rPr>
          <w:rFonts w:hint="cs"/>
          <w:rtl/>
        </w:rPr>
      </w:pPr>
      <w:r>
        <w:rPr>
          <w:rFonts w:hint="cs"/>
          <w:rtl/>
        </w:rPr>
        <w:t>אני רואה שהממשלה מוסיפה ואומ</w:t>
      </w:r>
      <w:r>
        <w:rPr>
          <w:rFonts w:hint="cs"/>
          <w:rtl/>
        </w:rPr>
        <w:t>רת, שהיא תפעל לשיפור של ממש בתחום בריאות הציבור, התעסוקה והדיור, ותדאג לקשישים, לגמלאים, לנכים, למשפחות ברוכות ילדים. זה שקר גמור. הרי התוכנית שלהם מדברת במפורש על פגיעה בקצבאות ילדים. התוכנית מדברת בצורה מפורשת על צמצום, ואף לא אגורה שחוקה אחת בתקציב האחר</w:t>
      </w:r>
      <w:r>
        <w:rPr>
          <w:rFonts w:hint="cs"/>
          <w:rtl/>
        </w:rPr>
        <w:t>ון ניתנה לסל התרופות במדינת ישראל. אדוני בוודאי יודע שוועדת חקירה פרלמנטרית לבחינת חוק ביטוח בריאות ממלכתי קבעה שאנשים במדינת ישראל מתים משום שאין ידם משגת רכישת תרופות מצילות חיים.</w:t>
      </w:r>
    </w:p>
    <w:p w14:paraId="7AAE7485" w14:textId="77777777" w:rsidR="00000000" w:rsidRDefault="00DD24A4">
      <w:pPr>
        <w:pStyle w:val="a"/>
        <w:ind w:firstLine="0"/>
        <w:rPr>
          <w:rFonts w:hint="cs"/>
          <w:rtl/>
        </w:rPr>
      </w:pPr>
    </w:p>
    <w:p w14:paraId="11B91F2F" w14:textId="77777777" w:rsidR="00000000" w:rsidRDefault="00DD24A4">
      <w:pPr>
        <w:pStyle w:val="ac"/>
        <w:rPr>
          <w:rtl/>
        </w:rPr>
      </w:pPr>
      <w:r>
        <w:rPr>
          <w:rFonts w:hint="cs"/>
          <w:rtl/>
        </w:rPr>
        <w:t xml:space="preserve">שר הבריאות </w:t>
      </w:r>
      <w:r>
        <w:rPr>
          <w:rFonts w:hint="eastAsia"/>
          <w:rtl/>
        </w:rPr>
        <w:t>נסים</w:t>
      </w:r>
      <w:r>
        <w:rPr>
          <w:rtl/>
        </w:rPr>
        <w:t xml:space="preserve"> דהן:</w:t>
      </w:r>
    </w:p>
    <w:p w14:paraId="05EE1423" w14:textId="77777777" w:rsidR="00000000" w:rsidRDefault="00DD24A4">
      <w:pPr>
        <w:pStyle w:val="a"/>
        <w:rPr>
          <w:rFonts w:hint="cs"/>
          <w:rtl/>
        </w:rPr>
      </w:pPr>
    </w:p>
    <w:p w14:paraId="19872FD3" w14:textId="77777777" w:rsidR="00000000" w:rsidRDefault="00DD24A4">
      <w:pPr>
        <w:pStyle w:val="a"/>
        <w:rPr>
          <w:rFonts w:hint="cs"/>
          <w:rtl/>
        </w:rPr>
      </w:pPr>
      <w:r>
        <w:rPr>
          <w:rFonts w:hint="cs"/>
          <w:rtl/>
        </w:rPr>
        <w:t>מה פתאום?</w:t>
      </w:r>
    </w:p>
    <w:p w14:paraId="72427276" w14:textId="77777777" w:rsidR="00000000" w:rsidRDefault="00DD24A4">
      <w:pPr>
        <w:pStyle w:val="a"/>
        <w:ind w:firstLine="0"/>
        <w:rPr>
          <w:rFonts w:hint="cs"/>
          <w:rtl/>
        </w:rPr>
      </w:pPr>
    </w:p>
    <w:p w14:paraId="7A2E1DA3" w14:textId="77777777" w:rsidR="00000000" w:rsidRDefault="00DD24A4">
      <w:pPr>
        <w:pStyle w:val="SpeakerCon"/>
        <w:rPr>
          <w:rtl/>
        </w:rPr>
      </w:pPr>
      <w:bookmarkStart w:id="416" w:name="FS000000493T27_02_2003_23_57_36C"/>
      <w:bookmarkEnd w:id="416"/>
      <w:r>
        <w:rPr>
          <w:rtl/>
        </w:rPr>
        <w:t>דוד טל (עם אחד):</w:t>
      </w:r>
    </w:p>
    <w:p w14:paraId="5633F152" w14:textId="77777777" w:rsidR="00000000" w:rsidRDefault="00DD24A4">
      <w:pPr>
        <w:pStyle w:val="a"/>
        <w:rPr>
          <w:rtl/>
        </w:rPr>
      </w:pPr>
    </w:p>
    <w:p w14:paraId="21BDC16A" w14:textId="77777777" w:rsidR="00000000" w:rsidRDefault="00DD24A4">
      <w:pPr>
        <w:pStyle w:val="a"/>
        <w:rPr>
          <w:rFonts w:hint="cs"/>
          <w:rtl/>
        </w:rPr>
      </w:pPr>
      <w:r>
        <w:rPr>
          <w:rFonts w:hint="cs"/>
          <w:rtl/>
        </w:rPr>
        <w:t>אז זה עוד מצג שווא ועו</w:t>
      </w:r>
      <w:r>
        <w:rPr>
          <w:rFonts w:hint="cs"/>
          <w:rtl/>
        </w:rPr>
        <w:t xml:space="preserve">ד מצג שווא. למה מתכוונת הממשלה? אני רואה פה משפטים שהם ריקים מתוכן, ואני בטוח שבאמת ובתמים אין בכוונתה של הממשלה לעשות זאת. אני חושב שהממשלה צריכה לשנות את דרכה, צריכה לנסות לחשוב על דרך אחרת, ויש דרכים אחרות לעשות את הדברים האלה. </w:t>
      </w:r>
    </w:p>
    <w:p w14:paraId="07B1C532" w14:textId="77777777" w:rsidR="00000000" w:rsidRDefault="00DD24A4">
      <w:pPr>
        <w:pStyle w:val="a"/>
        <w:rPr>
          <w:rFonts w:hint="cs"/>
          <w:rtl/>
        </w:rPr>
      </w:pPr>
    </w:p>
    <w:p w14:paraId="49E6BFCB" w14:textId="77777777" w:rsidR="00000000" w:rsidRDefault="00DD24A4">
      <w:pPr>
        <w:pStyle w:val="a"/>
        <w:rPr>
          <w:rFonts w:hint="cs"/>
          <w:rtl/>
        </w:rPr>
      </w:pPr>
      <w:r>
        <w:rPr>
          <w:rFonts w:hint="cs"/>
          <w:rtl/>
        </w:rPr>
        <w:t>אני תמה, אדוני היושב-רא</w:t>
      </w:r>
      <w:r>
        <w:rPr>
          <w:rFonts w:hint="cs"/>
          <w:rtl/>
        </w:rPr>
        <w:t>ש, שנכנסנו למצב כזה, שבשנתיים האחרונות חמש פעמים הגישו לנו הצעת תקציב לאישור, לאחר מכן תיקון לאישור ועוד הפעם תיקון לאישור. מה זה פה, קפצונים, אדוני    היושב-ראש? זה לא דבר רציני? כלום ממשלה רצינית לא יכולה להתבונן יותר מ=90 יום קדימה? לא יכולה לתכנן תקציב</w:t>
      </w:r>
      <w:r>
        <w:rPr>
          <w:rFonts w:hint="cs"/>
          <w:rtl/>
        </w:rPr>
        <w:t xml:space="preserve"> של שנה ואולי של שנתיים ושלוש שנים? נוצר מצב שכל אדם מן השורה וכל אדם מן היישוב יודע את מה שכלכלני האוצר לא ידעו, או שהם ידעו גם ידעו אבל פשוט הציגו גם לנו מצג שווא כשאמרו שזה מה שצריך לקצץ, מכל מיני סיבות, אולי סיבות פוליטיות. </w:t>
      </w:r>
    </w:p>
    <w:p w14:paraId="3458A42A" w14:textId="77777777" w:rsidR="00000000" w:rsidRDefault="00DD24A4">
      <w:pPr>
        <w:pStyle w:val="a"/>
        <w:rPr>
          <w:rFonts w:hint="cs"/>
          <w:rtl/>
        </w:rPr>
      </w:pPr>
    </w:p>
    <w:p w14:paraId="479EBBCB" w14:textId="77777777" w:rsidR="00000000" w:rsidRDefault="00DD24A4">
      <w:pPr>
        <w:pStyle w:val="a"/>
        <w:rPr>
          <w:rFonts w:hint="cs"/>
          <w:rtl/>
        </w:rPr>
      </w:pPr>
      <w:r>
        <w:rPr>
          <w:rFonts w:hint="cs"/>
          <w:rtl/>
        </w:rPr>
        <w:t>כדאי ונכון, אדוני  היושב-ר</w:t>
      </w:r>
      <w:r>
        <w:rPr>
          <w:rFonts w:hint="cs"/>
          <w:rtl/>
        </w:rPr>
        <w:t>אש, שאנשי האוצר יציגו לנו את האמת המרה בכל חומרתה, ונתמודד עם זה. נוכל להתמודד עם קיצוצים כאלה או אחרים, אבל צריך להפסיק לקצץ בכל תשלומי ההעברה האלה. כבר אין אפשרות, התקציב מתוח עד קצה גבול היכולת, ורק לפני כמה חודשים קיצצו 5.2 מיליארדים, כמדומני. קיצצו למ</w:t>
      </w:r>
      <w:r>
        <w:rPr>
          <w:rFonts w:hint="cs"/>
          <w:rtl/>
        </w:rPr>
        <w:t xml:space="preserve">שפחות חד-הוריות ולמשפחות ברוכות ילדים ולגמלאים והקפיאו שכר. לאורך כל הדרך אתה רואה שהממשלה הזאת עשתה תיקונים בחוק ההסדרים, והכנסת הזאת אישרה עוד חוק הסדרים ועוד חוק הסדרים, ותוצאות אין. </w:t>
      </w:r>
    </w:p>
    <w:p w14:paraId="2F974119" w14:textId="77777777" w:rsidR="00000000" w:rsidRDefault="00DD24A4">
      <w:pPr>
        <w:pStyle w:val="a"/>
        <w:rPr>
          <w:rFonts w:hint="cs"/>
          <w:rtl/>
        </w:rPr>
      </w:pPr>
    </w:p>
    <w:p w14:paraId="58A93A91" w14:textId="77777777" w:rsidR="00000000" w:rsidRDefault="00DD24A4">
      <w:pPr>
        <w:pStyle w:val="a"/>
        <w:rPr>
          <w:rFonts w:hint="cs"/>
          <w:rtl/>
        </w:rPr>
      </w:pPr>
      <w:r>
        <w:rPr>
          <w:rFonts w:hint="cs"/>
          <w:rtl/>
        </w:rPr>
        <w:t>אני רוצה לברך את הממשלה הזאת, שתחשוב על כיוונים אחרים, ואני כבר הצעת</w:t>
      </w:r>
      <w:r>
        <w:rPr>
          <w:rFonts w:hint="cs"/>
          <w:rtl/>
        </w:rPr>
        <w:t xml:space="preserve">י בעבר כמה כיוונים. היות שהזמן לא מרשה לי, אני אסתפק באמירות הללו. </w:t>
      </w:r>
    </w:p>
    <w:p w14:paraId="6F38A863" w14:textId="77777777" w:rsidR="00000000" w:rsidRDefault="00DD24A4">
      <w:pPr>
        <w:pStyle w:val="a"/>
        <w:ind w:firstLine="0"/>
        <w:rPr>
          <w:rFonts w:hint="cs"/>
          <w:rtl/>
        </w:rPr>
      </w:pPr>
    </w:p>
    <w:p w14:paraId="6BA0C464" w14:textId="77777777" w:rsidR="00000000" w:rsidRDefault="00DD24A4">
      <w:pPr>
        <w:pStyle w:val="ad"/>
        <w:rPr>
          <w:rtl/>
        </w:rPr>
      </w:pPr>
      <w:r>
        <w:rPr>
          <w:rtl/>
        </w:rPr>
        <w:t>היו"ר ראובן ריבלין:</w:t>
      </w:r>
    </w:p>
    <w:p w14:paraId="119B15DC" w14:textId="77777777" w:rsidR="00000000" w:rsidRDefault="00DD24A4">
      <w:pPr>
        <w:pStyle w:val="a"/>
        <w:rPr>
          <w:rtl/>
        </w:rPr>
      </w:pPr>
    </w:p>
    <w:p w14:paraId="05A25132" w14:textId="77777777" w:rsidR="00000000" w:rsidRDefault="00DD24A4">
      <w:pPr>
        <w:pStyle w:val="a"/>
        <w:rPr>
          <w:rFonts w:hint="cs"/>
          <w:rtl/>
        </w:rPr>
      </w:pPr>
      <w:r>
        <w:rPr>
          <w:rFonts w:hint="cs"/>
          <w:rtl/>
        </w:rPr>
        <w:t xml:space="preserve">ביום שני תוכל, כמובן, להרחיב. </w:t>
      </w:r>
    </w:p>
    <w:p w14:paraId="3F11AE73" w14:textId="77777777" w:rsidR="00000000" w:rsidRDefault="00DD24A4">
      <w:pPr>
        <w:pStyle w:val="a"/>
        <w:ind w:firstLine="0"/>
        <w:rPr>
          <w:rFonts w:hint="cs"/>
          <w:rtl/>
        </w:rPr>
      </w:pPr>
    </w:p>
    <w:p w14:paraId="245E4FF7" w14:textId="77777777" w:rsidR="00000000" w:rsidRDefault="00DD24A4">
      <w:pPr>
        <w:pStyle w:val="SpeakerCon"/>
        <w:rPr>
          <w:rtl/>
        </w:rPr>
      </w:pPr>
      <w:bookmarkStart w:id="417" w:name="FS000000493T28_02_2003_00_05_44C"/>
      <w:bookmarkEnd w:id="417"/>
      <w:r>
        <w:rPr>
          <w:rtl/>
        </w:rPr>
        <w:t>דוד טל (עם אחד):</w:t>
      </w:r>
    </w:p>
    <w:p w14:paraId="512E7692" w14:textId="77777777" w:rsidR="00000000" w:rsidRDefault="00DD24A4">
      <w:pPr>
        <w:pStyle w:val="a"/>
        <w:rPr>
          <w:rtl/>
        </w:rPr>
      </w:pPr>
    </w:p>
    <w:p w14:paraId="7E878F95" w14:textId="77777777" w:rsidR="00000000" w:rsidRDefault="00DD24A4">
      <w:pPr>
        <w:pStyle w:val="a"/>
        <w:rPr>
          <w:rFonts w:hint="cs"/>
          <w:rtl/>
        </w:rPr>
      </w:pPr>
      <w:r>
        <w:rPr>
          <w:rFonts w:hint="cs"/>
          <w:rtl/>
        </w:rPr>
        <w:t xml:space="preserve">תודה רבה, אדוני. </w:t>
      </w:r>
    </w:p>
    <w:p w14:paraId="319C5173" w14:textId="77777777" w:rsidR="00000000" w:rsidRDefault="00DD24A4">
      <w:pPr>
        <w:pStyle w:val="a"/>
        <w:ind w:firstLine="0"/>
        <w:rPr>
          <w:rFonts w:hint="cs"/>
          <w:rtl/>
        </w:rPr>
      </w:pPr>
    </w:p>
    <w:p w14:paraId="54ED683E" w14:textId="77777777" w:rsidR="00000000" w:rsidRDefault="00DD24A4">
      <w:pPr>
        <w:pStyle w:val="ad"/>
        <w:rPr>
          <w:rtl/>
        </w:rPr>
      </w:pPr>
      <w:r>
        <w:rPr>
          <w:rtl/>
        </w:rPr>
        <w:t>היו"ר ראובן ריבלין:</w:t>
      </w:r>
    </w:p>
    <w:p w14:paraId="32C4E698" w14:textId="77777777" w:rsidR="00000000" w:rsidRDefault="00DD24A4">
      <w:pPr>
        <w:pStyle w:val="a"/>
        <w:rPr>
          <w:rtl/>
        </w:rPr>
      </w:pPr>
    </w:p>
    <w:p w14:paraId="46CF276A" w14:textId="77777777" w:rsidR="00000000" w:rsidRDefault="00DD24A4">
      <w:pPr>
        <w:pStyle w:val="a"/>
        <w:rPr>
          <w:rFonts w:hint="cs"/>
          <w:rtl/>
        </w:rPr>
      </w:pPr>
      <w:r>
        <w:rPr>
          <w:rFonts w:hint="cs"/>
          <w:rtl/>
        </w:rPr>
        <w:t xml:space="preserve">אני מאוד מודה לחבר הכנסת דוד טל. חבר הכנסת אחמד טיבי, ואחריו </w:t>
      </w:r>
      <w:r>
        <w:rPr>
          <w:rtl/>
        </w:rPr>
        <w:t>–</w:t>
      </w:r>
      <w:r>
        <w:rPr>
          <w:rFonts w:hint="cs"/>
          <w:rtl/>
        </w:rPr>
        <w:t xml:space="preserve"> חבר הכנסת משה</w:t>
      </w:r>
      <w:r>
        <w:rPr>
          <w:rFonts w:hint="cs"/>
          <w:rtl/>
        </w:rPr>
        <w:t xml:space="preserve"> גפני.</w:t>
      </w:r>
    </w:p>
    <w:p w14:paraId="1427F151" w14:textId="77777777" w:rsidR="00000000" w:rsidRDefault="00DD24A4">
      <w:pPr>
        <w:pStyle w:val="a"/>
        <w:rPr>
          <w:rFonts w:hint="cs"/>
          <w:rtl/>
        </w:rPr>
      </w:pPr>
    </w:p>
    <w:p w14:paraId="5B6161CD" w14:textId="77777777" w:rsidR="00000000" w:rsidRDefault="00DD24A4">
      <w:pPr>
        <w:pStyle w:val="Speaker"/>
        <w:rPr>
          <w:rtl/>
        </w:rPr>
      </w:pPr>
      <w:bookmarkStart w:id="418" w:name="FS000000560T27_02_2003_23_37_20"/>
      <w:bookmarkEnd w:id="418"/>
      <w:r>
        <w:rPr>
          <w:rFonts w:hint="eastAsia"/>
          <w:rtl/>
        </w:rPr>
        <w:t>אחמד</w:t>
      </w:r>
      <w:r>
        <w:rPr>
          <w:rtl/>
        </w:rPr>
        <w:t xml:space="preserve"> טיבי (חד"ש</w:t>
      </w:r>
      <w:r>
        <w:rPr>
          <w:rFonts w:hint="cs"/>
          <w:rtl/>
        </w:rPr>
        <w:t>-תע"ל</w:t>
      </w:r>
      <w:r>
        <w:rPr>
          <w:rtl/>
        </w:rPr>
        <w:t>):</w:t>
      </w:r>
    </w:p>
    <w:p w14:paraId="41F1EA36" w14:textId="77777777" w:rsidR="00000000" w:rsidRDefault="00DD24A4">
      <w:pPr>
        <w:pStyle w:val="a"/>
        <w:rPr>
          <w:rFonts w:hint="cs"/>
          <w:rtl/>
        </w:rPr>
      </w:pPr>
    </w:p>
    <w:p w14:paraId="78B2F34E" w14:textId="77777777" w:rsidR="00000000" w:rsidRDefault="00DD24A4">
      <w:pPr>
        <w:pStyle w:val="a"/>
        <w:rPr>
          <w:rFonts w:hint="cs"/>
          <w:rtl/>
        </w:rPr>
      </w:pPr>
      <w:r>
        <w:rPr>
          <w:rFonts w:hint="cs"/>
          <w:rtl/>
        </w:rPr>
        <w:t>אדוני היושב-ראש, חברי חברי הכנסת, מדברים רבות על המצב הכלכלי, על צמיחה, על הצורך בחיזוק שכבות נזקקות. אבל תמיד, בכל תוכנית כלכלית, אדוני היושב-ראש, תמיד בכל ממשלה אשר מכריזים עליה, משתמשים באותם ביטויים, באותם צעדים, צמיחה ו</w:t>
      </w:r>
      <w:r>
        <w:rPr>
          <w:rFonts w:hint="cs"/>
          <w:rtl/>
        </w:rPr>
        <w:t>קיצוץ. קיצוץ - על מנת להשיג צמיחה במשק. קיצוץ בתקציב תמיד פוגע ברבדים הכי נמוכים, הכי חלשים של החברה בישראל, יהודים וערבים כאחד. והצמיחה ממאנת לבוא. יש קיצוץ, אבל אין צמיחה. ותמיד אותה מחשבה סיסטמתית, אותו סגנון של כל שר אוצר, של כל ממשלה. תמיד ניסו את המש</w:t>
      </w:r>
      <w:r>
        <w:rPr>
          <w:rFonts w:hint="cs"/>
          <w:rtl/>
        </w:rPr>
        <w:t>וואה הקלוקלת הזאת. העניים נהיו יותר עניים, ואולי העשירים נהיו יותר עשירים.</w:t>
      </w:r>
    </w:p>
    <w:p w14:paraId="042CE170" w14:textId="77777777" w:rsidR="00000000" w:rsidRDefault="00DD24A4">
      <w:pPr>
        <w:pStyle w:val="a"/>
        <w:rPr>
          <w:rFonts w:hint="cs"/>
          <w:rtl/>
        </w:rPr>
      </w:pPr>
    </w:p>
    <w:p w14:paraId="48D140F5" w14:textId="77777777" w:rsidR="00000000" w:rsidRDefault="00DD24A4">
      <w:pPr>
        <w:pStyle w:val="a"/>
        <w:rPr>
          <w:rFonts w:hint="cs"/>
          <w:rtl/>
        </w:rPr>
      </w:pPr>
      <w:r>
        <w:rPr>
          <w:rFonts w:hint="cs"/>
          <w:rtl/>
        </w:rPr>
        <w:t xml:space="preserve">אני שואל, למה לא משנים כיוון. לא רק בנושא הכלכלי. אגב, ניסו את הכול גם בנושא </w:t>
      </w:r>
      <w:r>
        <w:rPr>
          <w:rtl/>
        </w:rPr>
        <w:br/>
      </w:r>
      <w:r>
        <w:rPr>
          <w:rFonts w:hint="cs"/>
          <w:rtl/>
        </w:rPr>
        <w:t>המדיני-הביטחוני. אותו סגנון, אותם צעדים דורסניים. אבל אותן תוצאות שליליות.</w:t>
      </w:r>
    </w:p>
    <w:p w14:paraId="1EB5C47B" w14:textId="77777777" w:rsidR="00000000" w:rsidRDefault="00DD24A4">
      <w:pPr>
        <w:pStyle w:val="a"/>
        <w:rPr>
          <w:rFonts w:hint="cs"/>
          <w:rtl/>
        </w:rPr>
      </w:pPr>
    </w:p>
    <w:p w14:paraId="3E3F757B" w14:textId="77777777" w:rsidR="00000000" w:rsidRDefault="00DD24A4">
      <w:pPr>
        <w:pStyle w:val="a"/>
        <w:rPr>
          <w:rFonts w:hint="cs"/>
          <w:rtl/>
        </w:rPr>
      </w:pPr>
      <w:r>
        <w:rPr>
          <w:rFonts w:hint="cs"/>
          <w:rtl/>
        </w:rPr>
        <w:t>מכאן - הרב גפני, הרי עכשיו</w:t>
      </w:r>
      <w:r>
        <w:rPr>
          <w:rFonts w:hint="cs"/>
          <w:rtl/>
        </w:rPr>
        <w:t xml:space="preserve"> אנחנו חברים באותה אופוזיציה - אני מוצא את עצמי מגן עליך. אני שומע רבות על הסחיטה של המפלגות החרדיות. אני קורא את ההסכם בין הליכוד לבין ישראל בעלייה. אני רואה את הדף האחרון. ואני רואה שהליכוד מכסה 14.7 מיליון שקלים. 14.7 מיליון שקלים. מחקו להם את החובות. מ</w:t>
      </w:r>
      <w:r>
        <w:rPr>
          <w:rFonts w:hint="cs"/>
          <w:rtl/>
        </w:rPr>
        <w:t>ישהו העז לומר שזו סחיטה? זו שחיטה של הליכוד, אבל זו סחיטה של ישראל בעלייה. למה הסחיטה תמיד של ש"ס ושל יהדות התורה?</w:t>
      </w:r>
    </w:p>
    <w:p w14:paraId="238ABE83" w14:textId="77777777" w:rsidR="00000000" w:rsidRDefault="00DD24A4">
      <w:pPr>
        <w:pStyle w:val="a"/>
        <w:rPr>
          <w:rFonts w:hint="cs"/>
          <w:rtl/>
        </w:rPr>
      </w:pPr>
    </w:p>
    <w:p w14:paraId="1CBB5E5D" w14:textId="77777777" w:rsidR="00000000" w:rsidRDefault="00DD24A4">
      <w:pPr>
        <w:pStyle w:val="a"/>
        <w:rPr>
          <w:rFonts w:hint="cs"/>
          <w:rtl/>
        </w:rPr>
      </w:pPr>
      <w:r>
        <w:rPr>
          <w:rFonts w:hint="cs"/>
          <w:rtl/>
        </w:rPr>
        <w:t>תקציב הישיבות - הרב גפני, חבר הכנסת פרץ, חצי מתקציב הישיבות הוא לישיבות של המפד"ל. אני צודק או לא?</w:t>
      </w:r>
    </w:p>
    <w:p w14:paraId="5B1FE728" w14:textId="77777777" w:rsidR="00000000" w:rsidRDefault="00DD24A4">
      <w:pPr>
        <w:pStyle w:val="a"/>
        <w:ind w:firstLine="0"/>
        <w:rPr>
          <w:rFonts w:hint="cs"/>
          <w:rtl/>
        </w:rPr>
      </w:pPr>
    </w:p>
    <w:p w14:paraId="71F3CD68" w14:textId="77777777" w:rsidR="00000000" w:rsidRDefault="00DD24A4">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 xml:space="preserve">ישראל </w:t>
      </w:r>
      <w:r>
        <w:rPr>
          <w:rtl/>
        </w:rPr>
        <w:t>ביתנו):</w:t>
      </w:r>
    </w:p>
    <w:p w14:paraId="311C13DB" w14:textId="77777777" w:rsidR="00000000" w:rsidRDefault="00DD24A4">
      <w:pPr>
        <w:pStyle w:val="a"/>
        <w:rPr>
          <w:rFonts w:hint="cs"/>
          <w:rtl/>
        </w:rPr>
      </w:pPr>
    </w:p>
    <w:p w14:paraId="1D3282D1" w14:textId="77777777" w:rsidR="00000000" w:rsidRDefault="00DD24A4">
      <w:pPr>
        <w:pStyle w:val="a"/>
        <w:rPr>
          <w:rFonts w:hint="cs"/>
          <w:rtl/>
        </w:rPr>
      </w:pPr>
      <w:r>
        <w:rPr>
          <w:rFonts w:hint="cs"/>
          <w:rtl/>
        </w:rPr>
        <w:t>לא. יותר.</w:t>
      </w:r>
    </w:p>
    <w:p w14:paraId="35D13FA1" w14:textId="77777777" w:rsidR="00000000" w:rsidRDefault="00DD24A4">
      <w:pPr>
        <w:pStyle w:val="a"/>
        <w:ind w:firstLine="0"/>
        <w:rPr>
          <w:rFonts w:hint="cs"/>
          <w:rtl/>
        </w:rPr>
      </w:pPr>
    </w:p>
    <w:p w14:paraId="3782C3B4" w14:textId="77777777" w:rsidR="00000000" w:rsidRDefault="00DD24A4">
      <w:pPr>
        <w:pStyle w:val="SpeakerCon"/>
        <w:rPr>
          <w:rtl/>
        </w:rPr>
      </w:pPr>
      <w:bookmarkStart w:id="419" w:name="FS000000560T27_02_2003_23_43_22C"/>
      <w:bookmarkEnd w:id="419"/>
      <w:r>
        <w:rPr>
          <w:rtl/>
        </w:rPr>
        <w:t>אחמד טיבי (חד"ש</w:t>
      </w:r>
      <w:r>
        <w:rPr>
          <w:rFonts w:hint="cs"/>
          <w:rtl/>
        </w:rPr>
        <w:t>-תע"ל</w:t>
      </w:r>
      <w:r>
        <w:rPr>
          <w:rtl/>
        </w:rPr>
        <w:t>):</w:t>
      </w:r>
    </w:p>
    <w:p w14:paraId="2E9A9D6B" w14:textId="77777777" w:rsidR="00000000" w:rsidRDefault="00DD24A4">
      <w:pPr>
        <w:pStyle w:val="a"/>
        <w:rPr>
          <w:rtl/>
        </w:rPr>
      </w:pPr>
    </w:p>
    <w:p w14:paraId="7C95E137" w14:textId="77777777" w:rsidR="00000000" w:rsidRDefault="00DD24A4">
      <w:pPr>
        <w:pStyle w:val="a"/>
        <w:rPr>
          <w:rFonts w:hint="cs"/>
          <w:rtl/>
        </w:rPr>
      </w:pPr>
      <w:r>
        <w:rPr>
          <w:rFonts w:hint="cs"/>
          <w:rtl/>
        </w:rPr>
        <w:t>מישהו אמר שהמפד"ל סוחטת את קופת המדינה? חצי מתקציב הישיבות זה של הישיבות שלכם? אף אחד לא אמר שהמפד"ל סוחטת. תסתכלו על ההסכם בין הליכוד למפד"ל. לפחות שמונה סעיפים תקציביים יש שם. מישהו העז לומר שאפי איתם סוחט את ק</w:t>
      </w:r>
      <w:r>
        <w:rPr>
          <w:rFonts w:hint="cs"/>
          <w:rtl/>
        </w:rPr>
        <w:t xml:space="preserve">ופת המדינה? אף אחד. כי זכותה של המפד"ל לקבל תקציבים מהעוגה הלאומית. אבל יאיר פרץ </w:t>
      </w:r>
      <w:r>
        <w:rPr>
          <w:rtl/>
        </w:rPr>
        <w:t>–</w:t>
      </w:r>
      <w:r>
        <w:rPr>
          <w:rFonts w:hint="cs"/>
          <w:rtl/>
        </w:rPr>
        <w:t xml:space="preserve"> סחטן. הרב גפני </w:t>
      </w:r>
      <w:r>
        <w:rPr>
          <w:rtl/>
        </w:rPr>
        <w:t>–</w:t>
      </w:r>
      <w:r>
        <w:rPr>
          <w:rFonts w:hint="cs"/>
          <w:rtl/>
        </w:rPr>
        <w:t xml:space="preserve"> סחטן.</w:t>
      </w:r>
    </w:p>
    <w:p w14:paraId="1CEE08E6" w14:textId="77777777" w:rsidR="00000000" w:rsidRDefault="00DD24A4">
      <w:pPr>
        <w:pStyle w:val="a"/>
        <w:ind w:firstLine="0"/>
        <w:rPr>
          <w:rFonts w:hint="cs"/>
          <w:rtl/>
        </w:rPr>
      </w:pPr>
    </w:p>
    <w:p w14:paraId="72D8143A" w14:textId="77777777" w:rsidR="00000000" w:rsidRDefault="00DD24A4">
      <w:pPr>
        <w:pStyle w:val="ac"/>
        <w:rPr>
          <w:rtl/>
        </w:rPr>
      </w:pPr>
      <w:r>
        <w:rPr>
          <w:rFonts w:hint="eastAsia"/>
          <w:rtl/>
        </w:rPr>
        <w:t>מוחמד</w:t>
      </w:r>
      <w:r>
        <w:rPr>
          <w:rtl/>
        </w:rPr>
        <w:t xml:space="preserve"> ברכה (חד"ש</w:t>
      </w:r>
      <w:r>
        <w:rPr>
          <w:rFonts w:hint="cs"/>
          <w:rtl/>
        </w:rPr>
        <w:t>-תע"ל</w:t>
      </w:r>
      <w:r>
        <w:rPr>
          <w:rtl/>
        </w:rPr>
        <w:t>):</w:t>
      </w:r>
    </w:p>
    <w:p w14:paraId="668CE982" w14:textId="77777777" w:rsidR="00000000" w:rsidRDefault="00DD24A4">
      <w:pPr>
        <w:pStyle w:val="a"/>
        <w:rPr>
          <w:rFonts w:hint="cs"/>
          <w:rtl/>
        </w:rPr>
      </w:pPr>
    </w:p>
    <w:p w14:paraId="46E7048E" w14:textId="77777777" w:rsidR="00000000" w:rsidRDefault="00DD24A4">
      <w:pPr>
        <w:pStyle w:val="a"/>
        <w:rPr>
          <w:rFonts w:hint="cs"/>
          <w:rtl/>
        </w:rPr>
      </w:pPr>
      <w:r>
        <w:rPr>
          <w:rFonts w:hint="cs"/>
          <w:rtl/>
        </w:rPr>
        <w:t xml:space="preserve">אפי איתם </w:t>
      </w:r>
      <w:r>
        <w:rPr>
          <w:rtl/>
        </w:rPr>
        <w:t>–</w:t>
      </w:r>
      <w:r>
        <w:rPr>
          <w:rFonts w:hint="cs"/>
          <w:rtl/>
        </w:rPr>
        <w:t xml:space="preserve"> סחתיין.</w:t>
      </w:r>
    </w:p>
    <w:p w14:paraId="27A69DBE" w14:textId="77777777" w:rsidR="00000000" w:rsidRDefault="00DD24A4">
      <w:pPr>
        <w:pStyle w:val="a"/>
        <w:ind w:firstLine="0"/>
        <w:rPr>
          <w:rFonts w:hint="cs"/>
          <w:rtl/>
        </w:rPr>
      </w:pPr>
    </w:p>
    <w:p w14:paraId="3DFE59EA" w14:textId="77777777" w:rsidR="00000000" w:rsidRDefault="00DD24A4">
      <w:pPr>
        <w:pStyle w:val="SpeakerCon"/>
        <w:rPr>
          <w:rtl/>
        </w:rPr>
      </w:pPr>
      <w:bookmarkStart w:id="420" w:name="FS000000560T27_02_2003_23_45_13C"/>
      <w:bookmarkEnd w:id="420"/>
      <w:r>
        <w:rPr>
          <w:rtl/>
        </w:rPr>
        <w:t>אחמד טיבי (חד"ש</w:t>
      </w:r>
      <w:r>
        <w:rPr>
          <w:rFonts w:hint="cs"/>
          <w:rtl/>
        </w:rPr>
        <w:t>-תע"ל</w:t>
      </w:r>
      <w:r>
        <w:rPr>
          <w:rtl/>
        </w:rPr>
        <w:t>):</w:t>
      </w:r>
    </w:p>
    <w:p w14:paraId="61CC4251" w14:textId="77777777" w:rsidR="00000000" w:rsidRDefault="00DD24A4">
      <w:pPr>
        <w:pStyle w:val="a"/>
        <w:rPr>
          <w:rtl/>
        </w:rPr>
      </w:pPr>
    </w:p>
    <w:p w14:paraId="7419153C" w14:textId="77777777" w:rsidR="00000000" w:rsidRDefault="00DD24A4">
      <w:pPr>
        <w:pStyle w:val="a"/>
        <w:rPr>
          <w:rFonts w:hint="cs"/>
          <w:rtl/>
        </w:rPr>
      </w:pPr>
      <w:r>
        <w:rPr>
          <w:rFonts w:hint="cs"/>
          <w:rtl/>
        </w:rPr>
        <w:t>צדקת, חבר הכנסת ברכה, סחתיין על התקציב, סחתיין על הסחיטה וסחתיין על השחיטה. מה י</w:t>
      </w:r>
      <w:r>
        <w:rPr>
          <w:rFonts w:hint="cs"/>
          <w:rtl/>
        </w:rPr>
        <w:t>גידו אזובי הקיר? מה יגידו העניים? אם זה היחס ליאיר פרץ ואם זה היחס לגפני, מה אנחנו נגיד? אפילו לא נוכל להגיד סחתיין. אין משהו לשתות אותו לחיים. עמיר פרץ, אפשר מיץ תפוזים.</w:t>
      </w:r>
    </w:p>
    <w:p w14:paraId="015089A6" w14:textId="77777777" w:rsidR="00000000" w:rsidRDefault="00DD24A4">
      <w:pPr>
        <w:pStyle w:val="a"/>
        <w:ind w:firstLine="0"/>
        <w:rPr>
          <w:rFonts w:hint="cs"/>
          <w:rtl/>
        </w:rPr>
      </w:pPr>
    </w:p>
    <w:p w14:paraId="09BD59AF" w14:textId="77777777" w:rsidR="00000000" w:rsidRDefault="00DD24A4">
      <w:pPr>
        <w:pStyle w:val="ac"/>
        <w:rPr>
          <w:rtl/>
        </w:rPr>
      </w:pPr>
      <w:r>
        <w:rPr>
          <w:rFonts w:hint="eastAsia"/>
          <w:rtl/>
        </w:rPr>
        <w:t>אילן</w:t>
      </w:r>
      <w:r>
        <w:rPr>
          <w:rtl/>
        </w:rPr>
        <w:t xml:space="preserve"> ליבוביץ (שינוי):</w:t>
      </w:r>
    </w:p>
    <w:p w14:paraId="402640C7" w14:textId="77777777" w:rsidR="00000000" w:rsidRDefault="00DD24A4">
      <w:pPr>
        <w:pStyle w:val="a"/>
        <w:rPr>
          <w:rFonts w:hint="cs"/>
          <w:rtl/>
        </w:rPr>
      </w:pPr>
    </w:p>
    <w:p w14:paraId="168FEC19" w14:textId="77777777" w:rsidR="00000000" w:rsidRDefault="00DD24A4">
      <w:pPr>
        <w:pStyle w:val="a"/>
        <w:rPr>
          <w:rFonts w:hint="cs"/>
          <w:rtl/>
        </w:rPr>
      </w:pPr>
      <w:r>
        <w:rPr>
          <w:rFonts w:hint="cs"/>
          <w:rtl/>
        </w:rPr>
        <w:t>בהסתדרות שותים תה, לא מיץ תפוזים.</w:t>
      </w:r>
    </w:p>
    <w:p w14:paraId="2A613621" w14:textId="77777777" w:rsidR="00000000" w:rsidRDefault="00DD24A4">
      <w:pPr>
        <w:pStyle w:val="a"/>
        <w:ind w:firstLine="0"/>
        <w:rPr>
          <w:rFonts w:hint="cs"/>
          <w:rtl/>
        </w:rPr>
      </w:pPr>
    </w:p>
    <w:p w14:paraId="6E66488E" w14:textId="77777777" w:rsidR="00000000" w:rsidRDefault="00DD24A4">
      <w:pPr>
        <w:pStyle w:val="SpeakerCon"/>
        <w:rPr>
          <w:rtl/>
        </w:rPr>
      </w:pPr>
      <w:bookmarkStart w:id="421" w:name="FS000000560T27_02_2003_23_48_02C"/>
      <w:bookmarkEnd w:id="421"/>
      <w:r>
        <w:rPr>
          <w:rtl/>
        </w:rPr>
        <w:t>אחמד טיבי (חד"ש</w:t>
      </w:r>
      <w:r>
        <w:rPr>
          <w:rFonts w:hint="cs"/>
          <w:rtl/>
        </w:rPr>
        <w:t>-תע"ל</w:t>
      </w:r>
      <w:r>
        <w:rPr>
          <w:rtl/>
        </w:rPr>
        <w:t>):</w:t>
      </w:r>
    </w:p>
    <w:p w14:paraId="64FA751B" w14:textId="77777777" w:rsidR="00000000" w:rsidRDefault="00DD24A4">
      <w:pPr>
        <w:pStyle w:val="a"/>
        <w:rPr>
          <w:rtl/>
        </w:rPr>
      </w:pPr>
    </w:p>
    <w:p w14:paraId="776B8105" w14:textId="77777777" w:rsidR="00000000" w:rsidRDefault="00DD24A4">
      <w:pPr>
        <w:pStyle w:val="a"/>
        <w:rPr>
          <w:rFonts w:hint="cs"/>
          <w:rtl/>
        </w:rPr>
      </w:pPr>
      <w:r>
        <w:rPr>
          <w:rFonts w:hint="cs"/>
          <w:rtl/>
        </w:rPr>
        <w:t>אג</w:t>
      </w:r>
      <w:r>
        <w:rPr>
          <w:rFonts w:hint="cs"/>
          <w:rtl/>
        </w:rPr>
        <w:t>ב, גם בהסתדרות שותים מיץ תפוזים.</w:t>
      </w:r>
    </w:p>
    <w:p w14:paraId="72419273" w14:textId="77777777" w:rsidR="00000000" w:rsidRDefault="00DD24A4">
      <w:pPr>
        <w:pStyle w:val="a"/>
        <w:rPr>
          <w:rFonts w:hint="cs"/>
          <w:rtl/>
        </w:rPr>
      </w:pPr>
    </w:p>
    <w:p w14:paraId="589C4CDF" w14:textId="77777777" w:rsidR="00000000" w:rsidRDefault="00DD24A4">
      <w:pPr>
        <w:pStyle w:val="a"/>
        <w:rPr>
          <w:rFonts w:hint="cs"/>
          <w:rtl/>
        </w:rPr>
      </w:pPr>
      <w:r>
        <w:rPr>
          <w:rFonts w:hint="cs"/>
          <w:rtl/>
        </w:rPr>
        <w:t>נהניתי מאוד מהשתיקה שלך, חבר הכנסת פריצקי, אדם שתמך בתהליך השלום, מהשתיקה הרועמת שלך על כל סעיפי ההסכמים שבהם יש תמיכה מוחלטת, אבסולוטית, במפעל ההתיישבות. קראתי. גם אתה קראת. אתה חתמת. אני מתנגד. לא פצית פה, ואני שואל: למה</w:t>
      </w:r>
      <w:r>
        <w:rPr>
          <w:rFonts w:hint="cs"/>
          <w:rtl/>
        </w:rPr>
        <w:t>? למה חבר הכנסת פריצקי שותק?</w:t>
      </w:r>
    </w:p>
    <w:p w14:paraId="7F3DF407" w14:textId="77777777" w:rsidR="00000000" w:rsidRDefault="00DD24A4">
      <w:pPr>
        <w:pStyle w:val="a"/>
        <w:rPr>
          <w:rFonts w:hint="cs"/>
          <w:rtl/>
        </w:rPr>
      </w:pPr>
    </w:p>
    <w:p w14:paraId="06C7BBC3" w14:textId="77777777" w:rsidR="00000000" w:rsidRDefault="00DD24A4">
      <w:pPr>
        <w:pStyle w:val="ad"/>
        <w:rPr>
          <w:rtl/>
        </w:rPr>
      </w:pPr>
      <w:r>
        <w:rPr>
          <w:rtl/>
        </w:rPr>
        <w:t>היו"ר ראובן ריבלין:</w:t>
      </w:r>
    </w:p>
    <w:p w14:paraId="377AEE33" w14:textId="77777777" w:rsidR="00000000" w:rsidRDefault="00DD24A4">
      <w:pPr>
        <w:pStyle w:val="a"/>
        <w:rPr>
          <w:rtl/>
        </w:rPr>
      </w:pPr>
    </w:p>
    <w:p w14:paraId="0210E383" w14:textId="77777777" w:rsidR="00000000" w:rsidRDefault="00DD24A4">
      <w:pPr>
        <w:pStyle w:val="a"/>
        <w:rPr>
          <w:rFonts w:hint="cs"/>
          <w:rtl/>
        </w:rPr>
      </w:pPr>
      <w:r>
        <w:rPr>
          <w:rFonts w:hint="cs"/>
          <w:rtl/>
        </w:rPr>
        <w:t>לא נותר לו זמן לדבר על פורז.</w:t>
      </w:r>
    </w:p>
    <w:p w14:paraId="5CF4C8EB" w14:textId="77777777" w:rsidR="00000000" w:rsidRDefault="00DD24A4">
      <w:pPr>
        <w:pStyle w:val="a"/>
        <w:ind w:firstLine="0"/>
        <w:rPr>
          <w:rFonts w:hint="cs"/>
          <w:rtl/>
        </w:rPr>
      </w:pPr>
    </w:p>
    <w:p w14:paraId="35CCBF48" w14:textId="77777777" w:rsidR="00000000" w:rsidRDefault="00DD24A4">
      <w:pPr>
        <w:pStyle w:val="SpeakerCon"/>
        <w:rPr>
          <w:rtl/>
        </w:rPr>
      </w:pPr>
      <w:bookmarkStart w:id="422" w:name="FS000000560T27_02_2003_23_50_20C"/>
      <w:bookmarkEnd w:id="422"/>
      <w:r>
        <w:rPr>
          <w:rtl/>
        </w:rPr>
        <w:t>אחמד טיבי (חד"ש</w:t>
      </w:r>
      <w:r>
        <w:rPr>
          <w:rFonts w:hint="cs"/>
          <w:rtl/>
        </w:rPr>
        <w:t>-תע"ל</w:t>
      </w:r>
      <w:r>
        <w:rPr>
          <w:rtl/>
        </w:rPr>
        <w:t>):</w:t>
      </w:r>
    </w:p>
    <w:p w14:paraId="0AD30AD2" w14:textId="77777777" w:rsidR="00000000" w:rsidRDefault="00DD24A4">
      <w:pPr>
        <w:pStyle w:val="a"/>
        <w:rPr>
          <w:rtl/>
        </w:rPr>
      </w:pPr>
    </w:p>
    <w:p w14:paraId="5D52CFB6" w14:textId="77777777" w:rsidR="00000000" w:rsidRDefault="00DD24A4">
      <w:pPr>
        <w:pStyle w:val="a"/>
        <w:rPr>
          <w:rFonts w:hint="cs"/>
          <w:rtl/>
        </w:rPr>
      </w:pPr>
      <w:r>
        <w:rPr>
          <w:rFonts w:hint="cs"/>
          <w:rtl/>
        </w:rPr>
        <w:t>אפילו היו תופעות קשות של פגיעה בשלטון החוק.</w:t>
      </w:r>
    </w:p>
    <w:p w14:paraId="4CF76683" w14:textId="77777777" w:rsidR="00000000" w:rsidRDefault="00DD24A4">
      <w:pPr>
        <w:pStyle w:val="a"/>
        <w:rPr>
          <w:rFonts w:hint="cs"/>
          <w:rtl/>
        </w:rPr>
      </w:pPr>
    </w:p>
    <w:p w14:paraId="4A2490EC" w14:textId="77777777" w:rsidR="00000000" w:rsidRDefault="00DD24A4">
      <w:pPr>
        <w:pStyle w:val="ad"/>
        <w:rPr>
          <w:rtl/>
        </w:rPr>
      </w:pPr>
      <w:r>
        <w:rPr>
          <w:rtl/>
        </w:rPr>
        <w:t>היו"ר ראובן ריבלין:</w:t>
      </w:r>
    </w:p>
    <w:p w14:paraId="77D885B2" w14:textId="77777777" w:rsidR="00000000" w:rsidRDefault="00DD24A4">
      <w:pPr>
        <w:pStyle w:val="a"/>
        <w:rPr>
          <w:rtl/>
        </w:rPr>
      </w:pPr>
    </w:p>
    <w:p w14:paraId="488E074F" w14:textId="77777777" w:rsidR="00000000" w:rsidRDefault="00DD24A4">
      <w:pPr>
        <w:pStyle w:val="a"/>
        <w:rPr>
          <w:rFonts w:hint="cs"/>
          <w:rtl/>
        </w:rPr>
      </w:pPr>
      <w:r>
        <w:rPr>
          <w:rFonts w:hint="cs"/>
          <w:rtl/>
        </w:rPr>
        <w:t>חבר הכנסת טיבי, משפט סיום, בבקשה.</w:t>
      </w:r>
    </w:p>
    <w:p w14:paraId="0BBB2F1B" w14:textId="77777777" w:rsidR="00000000" w:rsidRDefault="00DD24A4">
      <w:pPr>
        <w:pStyle w:val="a"/>
        <w:ind w:firstLine="0"/>
        <w:rPr>
          <w:rFonts w:hint="cs"/>
          <w:rtl/>
        </w:rPr>
      </w:pPr>
    </w:p>
    <w:p w14:paraId="270AC446" w14:textId="77777777" w:rsidR="00000000" w:rsidRDefault="00DD24A4">
      <w:pPr>
        <w:pStyle w:val="SpeakerCon"/>
        <w:rPr>
          <w:rtl/>
        </w:rPr>
      </w:pPr>
      <w:bookmarkStart w:id="423" w:name="FS000000560T27_02_2003_23_51_22C"/>
      <w:bookmarkEnd w:id="423"/>
      <w:r>
        <w:rPr>
          <w:rtl/>
        </w:rPr>
        <w:t>אחמד טיבי (חד"ש</w:t>
      </w:r>
      <w:r>
        <w:rPr>
          <w:rFonts w:hint="cs"/>
          <w:rtl/>
        </w:rPr>
        <w:t>-תע"ל</w:t>
      </w:r>
      <w:r>
        <w:rPr>
          <w:rtl/>
        </w:rPr>
        <w:t>):</w:t>
      </w:r>
    </w:p>
    <w:p w14:paraId="63188460" w14:textId="77777777" w:rsidR="00000000" w:rsidRDefault="00DD24A4">
      <w:pPr>
        <w:pStyle w:val="a"/>
        <w:rPr>
          <w:rtl/>
        </w:rPr>
      </w:pPr>
    </w:p>
    <w:p w14:paraId="3E9B33A3" w14:textId="77777777" w:rsidR="00000000" w:rsidRDefault="00DD24A4">
      <w:pPr>
        <w:pStyle w:val="a"/>
        <w:rPr>
          <w:rFonts w:hint="cs"/>
          <w:rtl/>
        </w:rPr>
      </w:pPr>
      <w:r>
        <w:rPr>
          <w:rFonts w:hint="cs"/>
          <w:rtl/>
        </w:rPr>
        <w:t>ולכן - - -</w:t>
      </w:r>
    </w:p>
    <w:p w14:paraId="6318C91B" w14:textId="77777777" w:rsidR="00000000" w:rsidRDefault="00DD24A4">
      <w:pPr>
        <w:pStyle w:val="a"/>
        <w:rPr>
          <w:rFonts w:hint="cs"/>
          <w:rtl/>
        </w:rPr>
      </w:pPr>
    </w:p>
    <w:p w14:paraId="48E8094B" w14:textId="77777777" w:rsidR="00000000" w:rsidRDefault="00DD24A4">
      <w:pPr>
        <w:pStyle w:val="ad"/>
        <w:rPr>
          <w:rtl/>
        </w:rPr>
      </w:pPr>
      <w:r>
        <w:rPr>
          <w:rtl/>
        </w:rPr>
        <w:t>היו"ר ראובן רי</w:t>
      </w:r>
      <w:r>
        <w:rPr>
          <w:rtl/>
        </w:rPr>
        <w:t>בלין:</w:t>
      </w:r>
    </w:p>
    <w:p w14:paraId="08B95F16" w14:textId="77777777" w:rsidR="00000000" w:rsidRDefault="00DD24A4">
      <w:pPr>
        <w:pStyle w:val="a"/>
        <w:rPr>
          <w:rtl/>
        </w:rPr>
      </w:pPr>
    </w:p>
    <w:p w14:paraId="4A81847E" w14:textId="77777777" w:rsidR="00000000" w:rsidRDefault="00DD24A4">
      <w:pPr>
        <w:pStyle w:val="a"/>
        <w:rPr>
          <w:rFonts w:hint="cs"/>
          <w:rtl/>
        </w:rPr>
      </w:pPr>
      <w:r>
        <w:rPr>
          <w:rFonts w:hint="cs"/>
          <w:rtl/>
        </w:rPr>
        <w:t>רבותי, "ולכן", אמר חבר הכנסת טיבי. שימו לב למשפטו האחרון.</w:t>
      </w:r>
    </w:p>
    <w:p w14:paraId="65C4A3C6" w14:textId="77777777" w:rsidR="00000000" w:rsidRDefault="00DD24A4">
      <w:pPr>
        <w:pStyle w:val="a"/>
        <w:rPr>
          <w:rFonts w:hint="cs"/>
          <w:rtl/>
        </w:rPr>
      </w:pPr>
    </w:p>
    <w:p w14:paraId="43CBC024" w14:textId="77777777" w:rsidR="00000000" w:rsidRDefault="00DD24A4">
      <w:pPr>
        <w:pStyle w:val="SpeakerCon"/>
        <w:rPr>
          <w:rtl/>
        </w:rPr>
      </w:pPr>
      <w:bookmarkStart w:id="424" w:name="FS000000560T27_02_2003_23_51_48C"/>
      <w:bookmarkEnd w:id="424"/>
      <w:r>
        <w:rPr>
          <w:rtl/>
        </w:rPr>
        <w:t>אחמד טיבי (חד"ש</w:t>
      </w:r>
      <w:r>
        <w:rPr>
          <w:rFonts w:hint="cs"/>
          <w:rtl/>
        </w:rPr>
        <w:t>-תע"ל</w:t>
      </w:r>
      <w:r>
        <w:rPr>
          <w:rtl/>
        </w:rPr>
        <w:t>):</w:t>
      </w:r>
    </w:p>
    <w:p w14:paraId="7A96FD6A" w14:textId="77777777" w:rsidR="00000000" w:rsidRDefault="00DD24A4">
      <w:pPr>
        <w:pStyle w:val="a"/>
        <w:rPr>
          <w:rtl/>
        </w:rPr>
      </w:pPr>
    </w:p>
    <w:p w14:paraId="0D84D1A2" w14:textId="77777777" w:rsidR="00000000" w:rsidRDefault="00DD24A4">
      <w:pPr>
        <w:pStyle w:val="a"/>
        <w:rPr>
          <w:rFonts w:hint="cs"/>
          <w:rtl/>
        </w:rPr>
      </w:pPr>
      <w:r>
        <w:rPr>
          <w:rFonts w:hint="cs"/>
          <w:rtl/>
        </w:rPr>
        <w:t>המשפט האחרון יתייחס לנאום.</w:t>
      </w:r>
    </w:p>
    <w:p w14:paraId="3B6AECB9" w14:textId="77777777" w:rsidR="00000000" w:rsidRDefault="00DD24A4">
      <w:pPr>
        <w:pStyle w:val="a"/>
        <w:rPr>
          <w:rFonts w:hint="cs"/>
          <w:rtl/>
        </w:rPr>
      </w:pPr>
    </w:p>
    <w:p w14:paraId="100849E1" w14:textId="77777777" w:rsidR="00000000" w:rsidRDefault="00DD24A4">
      <w:pPr>
        <w:pStyle w:val="ac"/>
        <w:rPr>
          <w:rtl/>
        </w:rPr>
      </w:pPr>
      <w:r>
        <w:rPr>
          <w:rFonts w:hint="eastAsia"/>
          <w:rtl/>
        </w:rPr>
        <w:t>יוסי</w:t>
      </w:r>
      <w:r>
        <w:rPr>
          <w:rtl/>
        </w:rPr>
        <w:t xml:space="preserve"> שריד (מרצ):</w:t>
      </w:r>
    </w:p>
    <w:p w14:paraId="2906F9F5" w14:textId="77777777" w:rsidR="00000000" w:rsidRDefault="00DD24A4">
      <w:pPr>
        <w:pStyle w:val="a"/>
        <w:rPr>
          <w:rFonts w:hint="cs"/>
          <w:rtl/>
        </w:rPr>
      </w:pPr>
    </w:p>
    <w:p w14:paraId="0BAFEED8" w14:textId="77777777" w:rsidR="00000000" w:rsidRDefault="00DD24A4">
      <w:pPr>
        <w:pStyle w:val="a"/>
        <w:rPr>
          <w:rFonts w:hint="cs"/>
          <w:rtl/>
        </w:rPr>
      </w:pPr>
      <w:r>
        <w:rPr>
          <w:rFonts w:hint="cs"/>
          <w:rtl/>
        </w:rPr>
        <w:t>שר השיכון הוא אפי איתם. איפה הוא יבנה לפי דעתך?</w:t>
      </w:r>
    </w:p>
    <w:p w14:paraId="776A88D7" w14:textId="77777777" w:rsidR="00000000" w:rsidRDefault="00DD24A4">
      <w:pPr>
        <w:pStyle w:val="a"/>
        <w:rPr>
          <w:rFonts w:hint="cs"/>
          <w:rtl/>
        </w:rPr>
      </w:pPr>
    </w:p>
    <w:p w14:paraId="4D109F09" w14:textId="77777777" w:rsidR="00000000" w:rsidRDefault="00DD24A4">
      <w:pPr>
        <w:pStyle w:val="ac"/>
        <w:rPr>
          <w:rtl/>
        </w:rPr>
      </w:pPr>
      <w:r>
        <w:rPr>
          <w:rFonts w:hint="eastAsia"/>
          <w:rtl/>
        </w:rPr>
        <w:t>חיים</w:t>
      </w:r>
      <w:r>
        <w:rPr>
          <w:rtl/>
        </w:rPr>
        <w:t xml:space="preserve"> אורון (מרצ):</w:t>
      </w:r>
    </w:p>
    <w:p w14:paraId="11B1EAB9" w14:textId="77777777" w:rsidR="00000000" w:rsidRDefault="00DD24A4">
      <w:pPr>
        <w:pStyle w:val="a"/>
        <w:rPr>
          <w:rFonts w:hint="cs"/>
          <w:rtl/>
        </w:rPr>
      </w:pPr>
    </w:p>
    <w:p w14:paraId="71867580" w14:textId="77777777" w:rsidR="00000000" w:rsidRDefault="00DD24A4">
      <w:pPr>
        <w:pStyle w:val="a"/>
        <w:rPr>
          <w:rFonts w:hint="cs"/>
          <w:rtl/>
        </w:rPr>
      </w:pPr>
      <w:r>
        <w:rPr>
          <w:rFonts w:hint="cs"/>
          <w:rtl/>
        </w:rPr>
        <w:t>בטייבה.</w:t>
      </w:r>
    </w:p>
    <w:p w14:paraId="4E56957A" w14:textId="77777777" w:rsidR="00000000" w:rsidRDefault="00DD24A4">
      <w:pPr>
        <w:pStyle w:val="a"/>
        <w:rPr>
          <w:rFonts w:hint="cs"/>
          <w:rtl/>
        </w:rPr>
      </w:pPr>
    </w:p>
    <w:p w14:paraId="6AB14B66" w14:textId="77777777" w:rsidR="00000000" w:rsidRDefault="00DD24A4">
      <w:pPr>
        <w:pStyle w:val="SpeakerCon"/>
        <w:rPr>
          <w:rtl/>
        </w:rPr>
      </w:pPr>
      <w:bookmarkStart w:id="425" w:name="FS000000560T27_02_2003_23_52_47C"/>
      <w:bookmarkEnd w:id="425"/>
      <w:r>
        <w:rPr>
          <w:rtl/>
        </w:rPr>
        <w:t>אחמד טיבי (חד"ש</w:t>
      </w:r>
      <w:r>
        <w:rPr>
          <w:rFonts w:hint="cs"/>
          <w:rtl/>
        </w:rPr>
        <w:t>-תע"ל</w:t>
      </w:r>
      <w:r>
        <w:rPr>
          <w:rtl/>
        </w:rPr>
        <w:t>):</w:t>
      </w:r>
    </w:p>
    <w:p w14:paraId="2EA67F58" w14:textId="77777777" w:rsidR="00000000" w:rsidRDefault="00DD24A4">
      <w:pPr>
        <w:pStyle w:val="a"/>
        <w:rPr>
          <w:rtl/>
        </w:rPr>
      </w:pPr>
    </w:p>
    <w:p w14:paraId="44700D0A" w14:textId="77777777" w:rsidR="00000000" w:rsidRDefault="00DD24A4">
      <w:pPr>
        <w:pStyle w:val="a"/>
        <w:rPr>
          <w:rFonts w:hint="cs"/>
          <w:rtl/>
        </w:rPr>
      </w:pPr>
      <w:r>
        <w:rPr>
          <w:rFonts w:hint="cs"/>
          <w:rtl/>
        </w:rPr>
        <w:t>בטייבה ובכפרים הלא-</w:t>
      </w:r>
      <w:r>
        <w:rPr>
          <w:rFonts w:hint="cs"/>
          <w:rtl/>
        </w:rPr>
        <w:t>מוכרים.</w:t>
      </w:r>
    </w:p>
    <w:p w14:paraId="19B109B5" w14:textId="77777777" w:rsidR="00000000" w:rsidRDefault="00DD24A4">
      <w:pPr>
        <w:pStyle w:val="a"/>
        <w:rPr>
          <w:rFonts w:hint="cs"/>
          <w:rtl/>
        </w:rPr>
      </w:pPr>
    </w:p>
    <w:p w14:paraId="37CE2CC3" w14:textId="77777777" w:rsidR="00000000" w:rsidRDefault="00DD24A4">
      <w:pPr>
        <w:pStyle w:val="ad"/>
        <w:rPr>
          <w:rtl/>
        </w:rPr>
      </w:pPr>
      <w:r>
        <w:rPr>
          <w:rtl/>
        </w:rPr>
        <w:t>היו"ר ראובן ריבלין:</w:t>
      </w:r>
    </w:p>
    <w:p w14:paraId="7B97FDAB" w14:textId="77777777" w:rsidR="00000000" w:rsidRDefault="00DD24A4">
      <w:pPr>
        <w:pStyle w:val="a"/>
        <w:rPr>
          <w:rtl/>
        </w:rPr>
      </w:pPr>
    </w:p>
    <w:p w14:paraId="10EB783E" w14:textId="77777777" w:rsidR="00000000" w:rsidRDefault="00DD24A4">
      <w:pPr>
        <w:pStyle w:val="a"/>
        <w:rPr>
          <w:rFonts w:hint="cs"/>
          <w:rtl/>
        </w:rPr>
      </w:pPr>
      <w:r>
        <w:rPr>
          <w:rFonts w:hint="cs"/>
          <w:rtl/>
        </w:rPr>
        <w:t>ולכן.</w:t>
      </w:r>
    </w:p>
    <w:p w14:paraId="3470A463" w14:textId="77777777" w:rsidR="00000000" w:rsidRDefault="00DD24A4">
      <w:pPr>
        <w:pStyle w:val="a"/>
        <w:rPr>
          <w:rFonts w:hint="cs"/>
          <w:rtl/>
        </w:rPr>
      </w:pPr>
    </w:p>
    <w:p w14:paraId="605F36D7" w14:textId="77777777" w:rsidR="00000000" w:rsidRDefault="00DD24A4">
      <w:pPr>
        <w:pStyle w:val="SpeakerCon"/>
        <w:rPr>
          <w:rtl/>
        </w:rPr>
      </w:pPr>
      <w:bookmarkStart w:id="426" w:name="FS000000560T27_02_2003_23_53_15C"/>
      <w:bookmarkEnd w:id="426"/>
      <w:r>
        <w:rPr>
          <w:rtl/>
        </w:rPr>
        <w:t>אחמד טיבי (חד"ש</w:t>
      </w:r>
      <w:r>
        <w:rPr>
          <w:rFonts w:hint="cs"/>
          <w:rtl/>
        </w:rPr>
        <w:t>-תע"ל</w:t>
      </w:r>
      <w:r>
        <w:rPr>
          <w:rtl/>
        </w:rPr>
        <w:t>):</w:t>
      </w:r>
    </w:p>
    <w:p w14:paraId="3FC7BDE2" w14:textId="77777777" w:rsidR="00000000" w:rsidRDefault="00DD24A4">
      <w:pPr>
        <w:pStyle w:val="a"/>
        <w:rPr>
          <w:rtl/>
        </w:rPr>
      </w:pPr>
    </w:p>
    <w:p w14:paraId="6CCC5087" w14:textId="77777777" w:rsidR="00000000" w:rsidRDefault="00DD24A4">
      <w:pPr>
        <w:pStyle w:val="a"/>
        <w:rPr>
          <w:rFonts w:hint="cs"/>
          <w:rtl/>
        </w:rPr>
      </w:pPr>
      <w:r>
        <w:rPr>
          <w:rFonts w:hint="cs"/>
          <w:rtl/>
        </w:rPr>
        <w:t>ולכן, אדוני היושב-ראש, הנאום המפורסם ביותר הוא נאום הרצלייה. כולם מדברים על מדינה פלסטינית.</w:t>
      </w:r>
    </w:p>
    <w:p w14:paraId="753A4B8B" w14:textId="77777777" w:rsidR="00000000" w:rsidRDefault="00DD24A4">
      <w:pPr>
        <w:pStyle w:val="a"/>
        <w:rPr>
          <w:rFonts w:hint="cs"/>
          <w:rtl/>
        </w:rPr>
      </w:pPr>
    </w:p>
    <w:p w14:paraId="5871011D" w14:textId="77777777" w:rsidR="00000000" w:rsidRDefault="00DD24A4">
      <w:pPr>
        <w:pStyle w:val="ad"/>
        <w:rPr>
          <w:rtl/>
        </w:rPr>
      </w:pPr>
      <w:r>
        <w:rPr>
          <w:rtl/>
        </w:rPr>
        <w:t>היו"ר ראובן ריבלין:</w:t>
      </w:r>
    </w:p>
    <w:p w14:paraId="0244ABDA" w14:textId="77777777" w:rsidR="00000000" w:rsidRDefault="00DD24A4">
      <w:pPr>
        <w:pStyle w:val="a"/>
        <w:rPr>
          <w:rtl/>
        </w:rPr>
      </w:pPr>
    </w:p>
    <w:p w14:paraId="1F817668" w14:textId="77777777" w:rsidR="00000000" w:rsidRDefault="00DD24A4">
      <w:pPr>
        <w:pStyle w:val="a"/>
        <w:rPr>
          <w:rFonts w:hint="cs"/>
          <w:rtl/>
        </w:rPr>
      </w:pPr>
      <w:r>
        <w:rPr>
          <w:rFonts w:hint="cs"/>
          <w:rtl/>
        </w:rPr>
        <w:t>אל תתחיל.</w:t>
      </w:r>
    </w:p>
    <w:p w14:paraId="44A82DB4" w14:textId="77777777" w:rsidR="00000000" w:rsidRDefault="00DD24A4">
      <w:pPr>
        <w:pStyle w:val="a"/>
        <w:rPr>
          <w:rFonts w:hint="cs"/>
          <w:rtl/>
        </w:rPr>
      </w:pPr>
    </w:p>
    <w:p w14:paraId="02EE2C89" w14:textId="77777777" w:rsidR="00000000" w:rsidRDefault="00DD24A4">
      <w:pPr>
        <w:pStyle w:val="SpeakerCon"/>
        <w:rPr>
          <w:rtl/>
        </w:rPr>
      </w:pPr>
      <w:bookmarkStart w:id="427" w:name="FS000000560T27_02_2003_23_53_46C"/>
      <w:bookmarkEnd w:id="427"/>
      <w:r>
        <w:rPr>
          <w:rtl/>
        </w:rPr>
        <w:t>אחמד טיבי (חד"ש</w:t>
      </w:r>
      <w:r>
        <w:rPr>
          <w:rFonts w:hint="cs"/>
          <w:rtl/>
        </w:rPr>
        <w:t>-תע"ל</w:t>
      </w:r>
      <w:r>
        <w:rPr>
          <w:rtl/>
        </w:rPr>
        <w:t>):</w:t>
      </w:r>
    </w:p>
    <w:p w14:paraId="062F2498" w14:textId="77777777" w:rsidR="00000000" w:rsidRDefault="00DD24A4">
      <w:pPr>
        <w:pStyle w:val="a"/>
        <w:rPr>
          <w:rtl/>
        </w:rPr>
      </w:pPr>
    </w:p>
    <w:p w14:paraId="599B7DC3" w14:textId="77777777" w:rsidR="00000000" w:rsidRDefault="00DD24A4">
      <w:pPr>
        <w:pStyle w:val="a"/>
        <w:rPr>
          <w:rFonts w:hint="cs"/>
          <w:rtl/>
        </w:rPr>
      </w:pPr>
      <w:r>
        <w:rPr>
          <w:rFonts w:hint="cs"/>
          <w:rtl/>
        </w:rPr>
        <w:t>תהיה נדיב כמו שהיית כלפי אחרים.</w:t>
      </w:r>
    </w:p>
    <w:p w14:paraId="3D34888F" w14:textId="77777777" w:rsidR="00000000" w:rsidRDefault="00DD24A4">
      <w:pPr>
        <w:pStyle w:val="a"/>
        <w:rPr>
          <w:rFonts w:hint="cs"/>
          <w:rtl/>
        </w:rPr>
      </w:pPr>
    </w:p>
    <w:p w14:paraId="2367A1A1" w14:textId="77777777" w:rsidR="00000000" w:rsidRDefault="00DD24A4">
      <w:pPr>
        <w:pStyle w:val="ad"/>
        <w:rPr>
          <w:rtl/>
        </w:rPr>
      </w:pPr>
      <w:r>
        <w:rPr>
          <w:rtl/>
        </w:rPr>
        <w:t>היו"ר ראובן ר</w:t>
      </w:r>
      <w:r>
        <w:rPr>
          <w:rtl/>
        </w:rPr>
        <w:t>יבלין:</w:t>
      </w:r>
    </w:p>
    <w:p w14:paraId="59B0627F" w14:textId="77777777" w:rsidR="00000000" w:rsidRDefault="00DD24A4">
      <w:pPr>
        <w:pStyle w:val="a"/>
        <w:rPr>
          <w:rtl/>
        </w:rPr>
      </w:pPr>
    </w:p>
    <w:p w14:paraId="5EBF8723" w14:textId="77777777" w:rsidR="00000000" w:rsidRDefault="00DD24A4">
      <w:pPr>
        <w:pStyle w:val="a"/>
        <w:rPr>
          <w:rFonts w:hint="cs"/>
          <w:rtl/>
        </w:rPr>
      </w:pPr>
      <w:r>
        <w:rPr>
          <w:rFonts w:hint="cs"/>
          <w:rtl/>
        </w:rPr>
        <w:t>יאמרו לי: תהיה נדיב כמו שהיית לטיבי.</w:t>
      </w:r>
    </w:p>
    <w:p w14:paraId="74B04438" w14:textId="77777777" w:rsidR="00000000" w:rsidRDefault="00DD24A4">
      <w:pPr>
        <w:pStyle w:val="a"/>
        <w:rPr>
          <w:rFonts w:hint="cs"/>
          <w:rtl/>
        </w:rPr>
      </w:pPr>
    </w:p>
    <w:p w14:paraId="293617E0" w14:textId="77777777" w:rsidR="00000000" w:rsidRDefault="00DD24A4">
      <w:pPr>
        <w:pStyle w:val="SpeakerCon"/>
        <w:rPr>
          <w:rtl/>
        </w:rPr>
      </w:pPr>
      <w:bookmarkStart w:id="428" w:name="FS000000560T27_02_2003_23_54_43C"/>
      <w:bookmarkEnd w:id="428"/>
      <w:r>
        <w:rPr>
          <w:rtl/>
        </w:rPr>
        <w:t>אחמד טיבי (חד"ש</w:t>
      </w:r>
      <w:r>
        <w:rPr>
          <w:rFonts w:hint="cs"/>
          <w:rtl/>
        </w:rPr>
        <w:t>-תע"ל</w:t>
      </w:r>
      <w:r>
        <w:rPr>
          <w:rtl/>
        </w:rPr>
        <w:t>):</w:t>
      </w:r>
    </w:p>
    <w:p w14:paraId="1B3EA5D9" w14:textId="77777777" w:rsidR="00000000" w:rsidRDefault="00DD24A4">
      <w:pPr>
        <w:pStyle w:val="a"/>
        <w:rPr>
          <w:rtl/>
        </w:rPr>
      </w:pPr>
    </w:p>
    <w:p w14:paraId="4D6D3585" w14:textId="77777777" w:rsidR="00000000" w:rsidRDefault="00DD24A4">
      <w:pPr>
        <w:pStyle w:val="a"/>
        <w:rPr>
          <w:rFonts w:hint="cs"/>
          <w:rtl/>
        </w:rPr>
      </w:pPr>
      <w:r>
        <w:rPr>
          <w:rFonts w:hint="cs"/>
          <w:rtl/>
        </w:rPr>
        <w:t xml:space="preserve">שם מדברים, אחרי  שלבים, על הקמת מדינה פלסטינית. המושג "מדינה פלסטינית" הפך להיות נדוש. מדינה פלסטינית לפי שרון היא מדינה בגודל של הרצלייה - - </w:t>
      </w:r>
    </w:p>
    <w:p w14:paraId="71AB184A" w14:textId="77777777" w:rsidR="00000000" w:rsidRDefault="00DD24A4">
      <w:pPr>
        <w:pStyle w:val="a"/>
        <w:rPr>
          <w:rFonts w:hint="cs"/>
          <w:rtl/>
        </w:rPr>
      </w:pPr>
    </w:p>
    <w:p w14:paraId="4BCFBB14" w14:textId="77777777" w:rsidR="00000000" w:rsidRDefault="00DD24A4">
      <w:pPr>
        <w:pStyle w:val="ad"/>
        <w:rPr>
          <w:rtl/>
        </w:rPr>
      </w:pPr>
      <w:r>
        <w:rPr>
          <w:rtl/>
        </w:rPr>
        <w:t>היו"ר ראובן ריבלין:</w:t>
      </w:r>
    </w:p>
    <w:p w14:paraId="7B48D331" w14:textId="77777777" w:rsidR="00000000" w:rsidRDefault="00DD24A4">
      <w:pPr>
        <w:pStyle w:val="a"/>
        <w:rPr>
          <w:rtl/>
        </w:rPr>
      </w:pPr>
    </w:p>
    <w:p w14:paraId="33DAF257" w14:textId="77777777" w:rsidR="00000000" w:rsidRDefault="00DD24A4">
      <w:pPr>
        <w:pStyle w:val="a"/>
        <w:rPr>
          <w:rFonts w:hint="cs"/>
          <w:rtl/>
        </w:rPr>
      </w:pPr>
      <w:r>
        <w:rPr>
          <w:rFonts w:hint="cs"/>
          <w:rtl/>
        </w:rPr>
        <w:t xml:space="preserve">אתה לא חבר כנסת חדש, </w:t>
      </w:r>
      <w:r>
        <w:rPr>
          <w:rFonts w:hint="cs"/>
          <w:rtl/>
        </w:rPr>
        <w:t>חבר הכנסת טיבי. נא לסיים.</w:t>
      </w:r>
    </w:p>
    <w:p w14:paraId="718FD10A" w14:textId="77777777" w:rsidR="00000000" w:rsidRDefault="00DD24A4">
      <w:pPr>
        <w:pStyle w:val="a"/>
        <w:rPr>
          <w:rFonts w:hint="cs"/>
          <w:rtl/>
        </w:rPr>
      </w:pPr>
    </w:p>
    <w:p w14:paraId="355359E1" w14:textId="77777777" w:rsidR="00000000" w:rsidRDefault="00DD24A4">
      <w:pPr>
        <w:pStyle w:val="SpeakerCon"/>
        <w:rPr>
          <w:rtl/>
        </w:rPr>
      </w:pPr>
      <w:bookmarkStart w:id="429" w:name="FS000000560T27_02_2003_23_55_18C"/>
      <w:bookmarkEnd w:id="429"/>
      <w:r>
        <w:rPr>
          <w:rtl/>
        </w:rPr>
        <w:t>אחמד טיבי (חד"ש</w:t>
      </w:r>
      <w:r>
        <w:rPr>
          <w:rFonts w:hint="cs"/>
          <w:rtl/>
        </w:rPr>
        <w:t>-תע"ל</w:t>
      </w:r>
      <w:r>
        <w:rPr>
          <w:rtl/>
        </w:rPr>
        <w:t>):</w:t>
      </w:r>
    </w:p>
    <w:p w14:paraId="59ABE048" w14:textId="77777777" w:rsidR="00000000" w:rsidRDefault="00DD24A4">
      <w:pPr>
        <w:pStyle w:val="a"/>
        <w:rPr>
          <w:rtl/>
        </w:rPr>
      </w:pPr>
    </w:p>
    <w:p w14:paraId="31C8184D" w14:textId="77777777" w:rsidR="00000000" w:rsidRDefault="00DD24A4">
      <w:pPr>
        <w:pStyle w:val="a"/>
        <w:rPr>
          <w:rFonts w:hint="cs"/>
          <w:rtl/>
        </w:rPr>
      </w:pPr>
      <w:r>
        <w:rPr>
          <w:rFonts w:hint="cs"/>
          <w:rtl/>
        </w:rPr>
        <w:t xml:space="preserve"> - - היא מדינה ללא ריבונות, בגודל של הרצלייה - - </w:t>
      </w:r>
    </w:p>
    <w:p w14:paraId="64591C42" w14:textId="77777777" w:rsidR="00000000" w:rsidRDefault="00DD24A4">
      <w:pPr>
        <w:pStyle w:val="a"/>
        <w:rPr>
          <w:rFonts w:hint="cs"/>
          <w:rtl/>
        </w:rPr>
      </w:pPr>
    </w:p>
    <w:p w14:paraId="499E0B75" w14:textId="77777777" w:rsidR="00000000" w:rsidRDefault="00DD24A4">
      <w:pPr>
        <w:pStyle w:val="ad"/>
        <w:rPr>
          <w:rtl/>
        </w:rPr>
      </w:pPr>
      <w:r>
        <w:rPr>
          <w:rtl/>
        </w:rPr>
        <w:t>היו"ר ראובן ריבלין:</w:t>
      </w:r>
    </w:p>
    <w:p w14:paraId="4F2A6E88" w14:textId="77777777" w:rsidR="00000000" w:rsidRDefault="00DD24A4">
      <w:pPr>
        <w:pStyle w:val="a"/>
        <w:rPr>
          <w:rtl/>
        </w:rPr>
      </w:pPr>
    </w:p>
    <w:p w14:paraId="29DF27E2" w14:textId="77777777" w:rsidR="00000000" w:rsidRDefault="00DD24A4">
      <w:pPr>
        <w:pStyle w:val="a"/>
        <w:rPr>
          <w:rFonts w:hint="cs"/>
          <w:rtl/>
        </w:rPr>
      </w:pPr>
      <w:r>
        <w:rPr>
          <w:rFonts w:hint="cs"/>
          <w:rtl/>
        </w:rPr>
        <w:t>נא לסיים.</w:t>
      </w:r>
    </w:p>
    <w:p w14:paraId="7109BFB9" w14:textId="77777777" w:rsidR="00000000" w:rsidRDefault="00DD24A4">
      <w:pPr>
        <w:pStyle w:val="a"/>
        <w:rPr>
          <w:rFonts w:hint="cs"/>
          <w:rtl/>
        </w:rPr>
      </w:pPr>
    </w:p>
    <w:p w14:paraId="1E0D0602" w14:textId="77777777" w:rsidR="00000000" w:rsidRDefault="00DD24A4">
      <w:pPr>
        <w:pStyle w:val="SpeakerCon"/>
        <w:rPr>
          <w:rtl/>
        </w:rPr>
      </w:pPr>
      <w:bookmarkStart w:id="430" w:name="FS000000560T27_02_2003_23_55_44C"/>
      <w:bookmarkEnd w:id="430"/>
      <w:r>
        <w:rPr>
          <w:rtl/>
        </w:rPr>
        <w:t>אחמד טיבי (חד"ש</w:t>
      </w:r>
      <w:r>
        <w:rPr>
          <w:rFonts w:hint="cs"/>
          <w:rtl/>
        </w:rPr>
        <w:t>-תע"ל</w:t>
      </w:r>
      <w:r>
        <w:rPr>
          <w:rtl/>
        </w:rPr>
        <w:t>):</w:t>
      </w:r>
    </w:p>
    <w:p w14:paraId="74AC407B" w14:textId="77777777" w:rsidR="00000000" w:rsidRDefault="00DD24A4">
      <w:pPr>
        <w:pStyle w:val="a"/>
        <w:rPr>
          <w:rtl/>
        </w:rPr>
      </w:pPr>
    </w:p>
    <w:p w14:paraId="0F32B303" w14:textId="77777777" w:rsidR="00000000" w:rsidRDefault="00DD24A4">
      <w:pPr>
        <w:pStyle w:val="a"/>
        <w:rPr>
          <w:rFonts w:hint="cs"/>
          <w:rtl/>
        </w:rPr>
      </w:pPr>
      <w:r>
        <w:rPr>
          <w:rFonts w:hint="cs"/>
          <w:rtl/>
        </w:rPr>
        <w:t>- -  ולכן, זה אפילו לא רציני, אדוני היושב-ראש, רבותי חברי הכנסת. והממשלה הזאת, יוביל אותה אריאל שר</w:t>
      </w:r>
      <w:r>
        <w:rPr>
          <w:rFonts w:hint="cs"/>
          <w:rtl/>
        </w:rPr>
        <w:t>ון בהחלט, ליברמן בהחלט, אפי איתם בהחלט. אגב, הוא כועס בכל פעם שמזכירים את שמו. הוא פוליטיקאי ירוק. הוא צריך להגיד תודה שעמרם מצנע הזכיר את שמו. הוא האיש שיוביל את הממשלה הזאת.</w:t>
      </w:r>
    </w:p>
    <w:p w14:paraId="270A252D" w14:textId="77777777" w:rsidR="00000000" w:rsidRDefault="00DD24A4">
      <w:pPr>
        <w:pStyle w:val="a"/>
        <w:rPr>
          <w:rFonts w:hint="cs"/>
          <w:rtl/>
        </w:rPr>
      </w:pPr>
    </w:p>
    <w:p w14:paraId="4B40F3D5" w14:textId="77777777" w:rsidR="00000000" w:rsidRDefault="00DD24A4">
      <w:pPr>
        <w:pStyle w:val="a"/>
        <w:rPr>
          <w:rFonts w:hint="cs"/>
          <w:rtl/>
        </w:rPr>
      </w:pPr>
      <w:r>
        <w:rPr>
          <w:rFonts w:hint="cs"/>
          <w:rtl/>
        </w:rPr>
        <w:t xml:space="preserve">ואתה, חבר הכנסת פריצקי, תבנה תשתיות, אבל כנראה כולנו נצטרך להצטער על הכיוון של </w:t>
      </w:r>
      <w:r>
        <w:rPr>
          <w:rFonts w:hint="cs"/>
          <w:rtl/>
        </w:rPr>
        <w:t>הממשלה הזאת, הן בתחום הכלכלי והן בתחום המדיני. תודה רבה, אדוני.</w:t>
      </w:r>
    </w:p>
    <w:p w14:paraId="15D70CF8" w14:textId="77777777" w:rsidR="00000000" w:rsidRDefault="00DD24A4">
      <w:pPr>
        <w:pStyle w:val="a"/>
        <w:rPr>
          <w:rFonts w:hint="cs"/>
          <w:rtl/>
        </w:rPr>
      </w:pPr>
    </w:p>
    <w:p w14:paraId="761950B8" w14:textId="77777777" w:rsidR="00000000" w:rsidRDefault="00DD24A4">
      <w:pPr>
        <w:pStyle w:val="ad"/>
        <w:rPr>
          <w:rtl/>
        </w:rPr>
      </w:pPr>
      <w:r>
        <w:rPr>
          <w:rtl/>
        </w:rPr>
        <w:t>היו"ר ראובן ריבלין:</w:t>
      </w:r>
    </w:p>
    <w:p w14:paraId="443A9FC0" w14:textId="77777777" w:rsidR="00000000" w:rsidRDefault="00DD24A4">
      <w:pPr>
        <w:pStyle w:val="a"/>
        <w:rPr>
          <w:rtl/>
        </w:rPr>
      </w:pPr>
    </w:p>
    <w:p w14:paraId="180F5ACD" w14:textId="77777777" w:rsidR="00000000" w:rsidRDefault="00DD24A4">
      <w:pPr>
        <w:pStyle w:val="a"/>
        <w:rPr>
          <w:rFonts w:hint="cs"/>
          <w:rtl/>
        </w:rPr>
      </w:pPr>
      <w:r>
        <w:rPr>
          <w:rFonts w:hint="cs"/>
          <w:rtl/>
        </w:rPr>
        <w:t>תודה רבה. חבר הכנסת טיבי, חבר הכנסת ברכה, יושב-ראש הסיעה, אתם מחלקים במנות קטנות לחברים, ואחר כך אתם באים ליושב-ראש לבקש סעד, שייתן לכל חבר להתבטא יותר. כל פעם תיתנו לאחד</w:t>
      </w:r>
      <w:r>
        <w:rPr>
          <w:rFonts w:hint="cs"/>
          <w:rtl/>
        </w:rPr>
        <w:t xml:space="preserve"> את כל המנה, והוא יוכל לבטא את עצמו בצורה רבה. יש לנו חמש שנים לקדנציה הזאת.</w:t>
      </w:r>
    </w:p>
    <w:p w14:paraId="201B19FB" w14:textId="77777777" w:rsidR="00000000" w:rsidRDefault="00DD24A4">
      <w:pPr>
        <w:pStyle w:val="a"/>
        <w:rPr>
          <w:rFonts w:hint="cs"/>
          <w:rtl/>
        </w:rPr>
      </w:pPr>
    </w:p>
    <w:p w14:paraId="4AC06BCE" w14:textId="77777777" w:rsidR="00000000" w:rsidRDefault="00DD24A4">
      <w:pPr>
        <w:pStyle w:val="ac"/>
        <w:rPr>
          <w:rtl/>
        </w:rPr>
      </w:pPr>
      <w:r>
        <w:rPr>
          <w:rFonts w:hint="eastAsia"/>
          <w:rtl/>
        </w:rPr>
        <w:t>מוחמד</w:t>
      </w:r>
      <w:r>
        <w:rPr>
          <w:rtl/>
        </w:rPr>
        <w:t xml:space="preserve"> ברכה (חד"ש</w:t>
      </w:r>
      <w:r>
        <w:rPr>
          <w:rFonts w:hint="cs"/>
          <w:rtl/>
        </w:rPr>
        <w:t>-תע"ל</w:t>
      </w:r>
      <w:r>
        <w:rPr>
          <w:rtl/>
        </w:rPr>
        <w:t>):</w:t>
      </w:r>
    </w:p>
    <w:p w14:paraId="52F48B76" w14:textId="77777777" w:rsidR="00000000" w:rsidRDefault="00DD24A4">
      <w:pPr>
        <w:pStyle w:val="a"/>
        <w:rPr>
          <w:rFonts w:hint="cs"/>
          <w:rtl/>
        </w:rPr>
      </w:pPr>
    </w:p>
    <w:p w14:paraId="0A970E9A" w14:textId="77777777" w:rsidR="00000000" w:rsidRDefault="00DD24A4">
      <w:pPr>
        <w:pStyle w:val="a"/>
        <w:rPr>
          <w:rFonts w:hint="cs"/>
          <w:rtl/>
        </w:rPr>
      </w:pPr>
      <w:r>
        <w:rPr>
          <w:rFonts w:hint="cs"/>
          <w:rtl/>
        </w:rPr>
        <w:t>למה שאנחנו נעשה את זה?</w:t>
      </w:r>
    </w:p>
    <w:p w14:paraId="6017F087" w14:textId="77777777" w:rsidR="00000000" w:rsidRDefault="00DD24A4">
      <w:pPr>
        <w:pStyle w:val="ad"/>
        <w:rPr>
          <w:rFonts w:hint="cs"/>
          <w:rtl/>
        </w:rPr>
      </w:pPr>
      <w:r>
        <w:rPr>
          <w:rtl/>
        </w:rPr>
        <w:br w:type="page"/>
      </w:r>
    </w:p>
    <w:p w14:paraId="117348EE" w14:textId="77777777" w:rsidR="00000000" w:rsidRDefault="00DD24A4">
      <w:pPr>
        <w:pStyle w:val="ad"/>
        <w:rPr>
          <w:rtl/>
        </w:rPr>
      </w:pPr>
      <w:r>
        <w:rPr>
          <w:rtl/>
        </w:rPr>
        <w:t>היו"ר ראובן ריבלין:</w:t>
      </w:r>
    </w:p>
    <w:p w14:paraId="0EC19CCB" w14:textId="77777777" w:rsidR="00000000" w:rsidRDefault="00DD24A4">
      <w:pPr>
        <w:pStyle w:val="a"/>
        <w:rPr>
          <w:rtl/>
        </w:rPr>
      </w:pPr>
    </w:p>
    <w:p w14:paraId="34A8D26A" w14:textId="77777777" w:rsidR="00000000" w:rsidRDefault="00DD24A4">
      <w:pPr>
        <w:pStyle w:val="a"/>
        <w:rPr>
          <w:rFonts w:hint="cs"/>
          <w:rtl/>
        </w:rPr>
      </w:pPr>
      <w:r>
        <w:rPr>
          <w:rFonts w:hint="cs"/>
          <w:rtl/>
        </w:rPr>
        <w:t>כי אז לא תבקשו ממני להכפיל את הזמן לכל אחד. חברים, אני אקפיד על הזמן, כי השעה כבר באמת מאוחרת. חבר הכנסת מש</w:t>
      </w:r>
      <w:r>
        <w:rPr>
          <w:rFonts w:hint="cs"/>
          <w:rtl/>
        </w:rPr>
        <w:t xml:space="preserve">ה גפני, בבקשה, יעלה ויבוא. אחריו </w:t>
      </w:r>
      <w:r>
        <w:rPr>
          <w:rtl/>
        </w:rPr>
        <w:t>–</w:t>
      </w:r>
      <w:r>
        <w:rPr>
          <w:rFonts w:hint="cs"/>
          <w:rtl/>
        </w:rPr>
        <w:t xml:space="preserve"> חבר הכנסת זבולון אורלב, אחריו </w:t>
      </w:r>
      <w:r>
        <w:rPr>
          <w:rtl/>
        </w:rPr>
        <w:t>–</w:t>
      </w:r>
      <w:r>
        <w:rPr>
          <w:rFonts w:hint="cs"/>
          <w:rtl/>
        </w:rPr>
        <w:t xml:space="preserve"> חבר הכנסת יורי שטרן, ואחריו </w:t>
      </w:r>
      <w:r>
        <w:rPr>
          <w:rtl/>
        </w:rPr>
        <w:t>–</w:t>
      </w:r>
      <w:r>
        <w:rPr>
          <w:rFonts w:hint="cs"/>
          <w:rtl/>
        </w:rPr>
        <w:t xml:space="preserve"> חבר הכנסת יצחק וקנין.</w:t>
      </w:r>
    </w:p>
    <w:p w14:paraId="4B9D0EF7" w14:textId="77777777" w:rsidR="00000000" w:rsidRDefault="00DD24A4">
      <w:pPr>
        <w:pStyle w:val="a"/>
        <w:rPr>
          <w:rFonts w:hint="cs"/>
          <w:rtl/>
        </w:rPr>
      </w:pPr>
    </w:p>
    <w:p w14:paraId="6353E721" w14:textId="77777777" w:rsidR="00000000" w:rsidRDefault="00DD24A4">
      <w:pPr>
        <w:pStyle w:val="Speaker"/>
        <w:rPr>
          <w:rtl/>
        </w:rPr>
      </w:pPr>
      <w:bookmarkStart w:id="431" w:name="FS000000526T27_02_2003_23_59_51"/>
      <w:bookmarkEnd w:id="431"/>
      <w:r>
        <w:rPr>
          <w:rFonts w:hint="eastAsia"/>
          <w:rtl/>
        </w:rPr>
        <w:t>משה</w:t>
      </w:r>
      <w:r>
        <w:rPr>
          <w:rtl/>
        </w:rPr>
        <w:t xml:space="preserve"> גפני (יהדות התורה):</w:t>
      </w:r>
    </w:p>
    <w:p w14:paraId="24D6CF2E" w14:textId="77777777" w:rsidR="00000000" w:rsidRDefault="00DD24A4">
      <w:pPr>
        <w:pStyle w:val="a"/>
        <w:rPr>
          <w:rFonts w:hint="cs"/>
          <w:rtl/>
        </w:rPr>
      </w:pPr>
    </w:p>
    <w:p w14:paraId="5FD6EAA8" w14:textId="77777777" w:rsidR="00000000" w:rsidRDefault="00DD24A4">
      <w:pPr>
        <w:pStyle w:val="a"/>
        <w:rPr>
          <w:rFonts w:hint="cs"/>
          <w:rtl/>
        </w:rPr>
      </w:pPr>
      <w:r>
        <w:rPr>
          <w:rFonts w:hint="cs"/>
          <w:rtl/>
        </w:rPr>
        <w:t>אדוני היושב-ראש, רבותי חברי הכנסת, אני רוצה להתחיל בהרכב של הקואליציה הנוכחית.</w:t>
      </w:r>
    </w:p>
    <w:p w14:paraId="52F50BCB" w14:textId="77777777" w:rsidR="00000000" w:rsidRDefault="00DD24A4">
      <w:pPr>
        <w:pStyle w:val="a"/>
        <w:rPr>
          <w:rFonts w:hint="cs"/>
          <w:rtl/>
        </w:rPr>
      </w:pPr>
    </w:p>
    <w:p w14:paraId="1DD23FA4" w14:textId="77777777" w:rsidR="00000000" w:rsidRDefault="00DD24A4">
      <w:pPr>
        <w:pStyle w:val="ac"/>
        <w:rPr>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w:t>
      </w:r>
      <w:r>
        <w:rPr>
          <w:rFonts w:hint="cs"/>
          <w:rtl/>
        </w:rPr>
        <w:t xml:space="preserve"> ביתנו</w:t>
      </w:r>
      <w:r>
        <w:rPr>
          <w:rtl/>
        </w:rPr>
        <w:t>):</w:t>
      </w:r>
    </w:p>
    <w:p w14:paraId="25E048B4" w14:textId="77777777" w:rsidR="00000000" w:rsidRDefault="00DD24A4">
      <w:pPr>
        <w:pStyle w:val="a"/>
        <w:rPr>
          <w:rFonts w:hint="cs"/>
          <w:rtl/>
        </w:rPr>
      </w:pPr>
    </w:p>
    <w:p w14:paraId="2851D7DE" w14:textId="77777777" w:rsidR="00000000" w:rsidRDefault="00DD24A4">
      <w:pPr>
        <w:pStyle w:val="a"/>
        <w:rPr>
          <w:rFonts w:hint="cs"/>
          <w:rtl/>
        </w:rPr>
      </w:pPr>
      <w:r>
        <w:rPr>
          <w:rFonts w:hint="cs"/>
          <w:rtl/>
        </w:rPr>
        <w:t>בפאתוס. בפאתוס.</w:t>
      </w:r>
    </w:p>
    <w:p w14:paraId="66D31525" w14:textId="77777777" w:rsidR="00000000" w:rsidRDefault="00DD24A4">
      <w:pPr>
        <w:pStyle w:val="a"/>
        <w:rPr>
          <w:rFonts w:hint="cs"/>
          <w:rtl/>
        </w:rPr>
      </w:pPr>
    </w:p>
    <w:p w14:paraId="4ADF20CE" w14:textId="77777777" w:rsidR="00000000" w:rsidRDefault="00DD24A4">
      <w:pPr>
        <w:pStyle w:val="SpeakerCon"/>
        <w:rPr>
          <w:rtl/>
        </w:rPr>
      </w:pPr>
      <w:bookmarkStart w:id="432" w:name="FS000000526T28_02_2003_00_03_12C"/>
      <w:bookmarkEnd w:id="432"/>
      <w:r>
        <w:rPr>
          <w:rtl/>
        </w:rPr>
        <w:t>משה גפני (יהדות התורה):</w:t>
      </w:r>
    </w:p>
    <w:p w14:paraId="6CFA5C0B" w14:textId="77777777" w:rsidR="00000000" w:rsidRDefault="00DD24A4">
      <w:pPr>
        <w:pStyle w:val="a"/>
        <w:rPr>
          <w:rtl/>
        </w:rPr>
      </w:pPr>
    </w:p>
    <w:p w14:paraId="5BAA10B3" w14:textId="77777777" w:rsidR="00000000" w:rsidRDefault="00DD24A4">
      <w:pPr>
        <w:pStyle w:val="a"/>
        <w:rPr>
          <w:rFonts w:hint="cs"/>
          <w:rtl/>
        </w:rPr>
      </w:pPr>
      <w:r>
        <w:rPr>
          <w:rFonts w:hint="cs"/>
          <w:rtl/>
        </w:rPr>
        <w:t xml:space="preserve">לאט, לאט. יש לי גם ביום שני. </w:t>
      </w:r>
    </w:p>
    <w:p w14:paraId="264F82DD" w14:textId="77777777" w:rsidR="00000000" w:rsidRDefault="00DD24A4">
      <w:pPr>
        <w:pStyle w:val="a"/>
        <w:rPr>
          <w:rFonts w:hint="cs"/>
          <w:rtl/>
        </w:rPr>
      </w:pPr>
    </w:p>
    <w:p w14:paraId="535C17F9" w14:textId="77777777" w:rsidR="00000000" w:rsidRDefault="00DD24A4">
      <w:pPr>
        <w:pStyle w:val="ad"/>
        <w:rPr>
          <w:rtl/>
        </w:rPr>
      </w:pPr>
      <w:r>
        <w:rPr>
          <w:rtl/>
        </w:rPr>
        <w:t>היו"ר ראובן ריבלין:</w:t>
      </w:r>
    </w:p>
    <w:p w14:paraId="0F10946F" w14:textId="77777777" w:rsidR="00000000" w:rsidRDefault="00DD24A4">
      <w:pPr>
        <w:pStyle w:val="a"/>
        <w:rPr>
          <w:rtl/>
        </w:rPr>
      </w:pPr>
    </w:p>
    <w:p w14:paraId="0A1B2C29" w14:textId="77777777" w:rsidR="00000000" w:rsidRDefault="00DD24A4">
      <w:pPr>
        <w:pStyle w:val="a"/>
        <w:rPr>
          <w:rFonts w:hint="cs"/>
          <w:rtl/>
        </w:rPr>
      </w:pPr>
      <w:r>
        <w:rPr>
          <w:rFonts w:hint="cs"/>
          <w:rtl/>
        </w:rPr>
        <w:t>יתחיל את שלוש הדקות.</w:t>
      </w:r>
    </w:p>
    <w:p w14:paraId="4F79DF76" w14:textId="77777777" w:rsidR="00000000" w:rsidRDefault="00DD24A4">
      <w:pPr>
        <w:pStyle w:val="a"/>
        <w:rPr>
          <w:rFonts w:hint="cs"/>
          <w:rtl/>
        </w:rPr>
      </w:pPr>
    </w:p>
    <w:p w14:paraId="117E7F0C" w14:textId="77777777" w:rsidR="00000000" w:rsidRDefault="00DD24A4">
      <w:pPr>
        <w:pStyle w:val="ac"/>
        <w:rPr>
          <w:rtl/>
        </w:rPr>
      </w:pPr>
      <w:r>
        <w:rPr>
          <w:rFonts w:hint="eastAsia"/>
          <w:rtl/>
        </w:rPr>
        <w:t>זאב</w:t>
      </w:r>
      <w:r>
        <w:rPr>
          <w:rtl/>
        </w:rPr>
        <w:t xml:space="preserve"> בוים (הליכוד):</w:t>
      </w:r>
    </w:p>
    <w:p w14:paraId="3CDCA648" w14:textId="77777777" w:rsidR="00000000" w:rsidRDefault="00DD24A4">
      <w:pPr>
        <w:pStyle w:val="a"/>
        <w:rPr>
          <w:rFonts w:hint="cs"/>
          <w:rtl/>
        </w:rPr>
      </w:pPr>
    </w:p>
    <w:p w14:paraId="77E3F776" w14:textId="77777777" w:rsidR="00000000" w:rsidRDefault="00DD24A4">
      <w:pPr>
        <w:pStyle w:val="a"/>
        <w:rPr>
          <w:rFonts w:hint="cs"/>
          <w:rtl/>
        </w:rPr>
      </w:pPr>
      <w:r>
        <w:rPr>
          <w:rFonts w:hint="cs"/>
          <w:rtl/>
        </w:rPr>
        <w:t>יש לך ארבע שנים.</w:t>
      </w:r>
    </w:p>
    <w:p w14:paraId="7F996BDD" w14:textId="77777777" w:rsidR="00000000" w:rsidRDefault="00DD24A4">
      <w:pPr>
        <w:pStyle w:val="a"/>
        <w:rPr>
          <w:rFonts w:hint="cs"/>
          <w:rtl/>
        </w:rPr>
      </w:pPr>
    </w:p>
    <w:p w14:paraId="3BCC032F" w14:textId="77777777" w:rsidR="00000000" w:rsidRDefault="00DD24A4">
      <w:pPr>
        <w:pStyle w:val="ad"/>
        <w:rPr>
          <w:rtl/>
        </w:rPr>
      </w:pPr>
      <w:r>
        <w:rPr>
          <w:rtl/>
        </w:rPr>
        <w:t>היו"ר ראובן ריבלין:</w:t>
      </w:r>
    </w:p>
    <w:p w14:paraId="1CA2EC55" w14:textId="77777777" w:rsidR="00000000" w:rsidRDefault="00DD24A4">
      <w:pPr>
        <w:pStyle w:val="a"/>
        <w:rPr>
          <w:rtl/>
        </w:rPr>
      </w:pPr>
    </w:p>
    <w:p w14:paraId="31512C95" w14:textId="77777777" w:rsidR="00000000" w:rsidRDefault="00DD24A4">
      <w:pPr>
        <w:pStyle w:val="a"/>
        <w:rPr>
          <w:rFonts w:hint="cs"/>
          <w:rtl/>
        </w:rPr>
      </w:pPr>
      <w:r>
        <w:rPr>
          <w:rFonts w:hint="cs"/>
          <w:rtl/>
        </w:rPr>
        <w:t>חבר הכנסת בוים, אני לא יכול כך לקצר את זמנם, אם אתם תקראו קריאות ביניים</w:t>
      </w:r>
      <w:r>
        <w:rPr>
          <w:rFonts w:hint="cs"/>
          <w:rtl/>
        </w:rPr>
        <w:t>. בבקשה.</w:t>
      </w:r>
    </w:p>
    <w:p w14:paraId="12281058" w14:textId="77777777" w:rsidR="00000000" w:rsidRDefault="00DD24A4">
      <w:pPr>
        <w:pStyle w:val="a"/>
        <w:rPr>
          <w:rFonts w:hint="cs"/>
          <w:rtl/>
        </w:rPr>
      </w:pPr>
    </w:p>
    <w:p w14:paraId="2607CCFF" w14:textId="77777777" w:rsidR="00000000" w:rsidRDefault="00DD24A4">
      <w:pPr>
        <w:pStyle w:val="SpeakerCon"/>
        <w:rPr>
          <w:rtl/>
        </w:rPr>
      </w:pPr>
      <w:bookmarkStart w:id="433" w:name="FS000000526T28_02_2003_00_04_05C"/>
      <w:bookmarkEnd w:id="433"/>
      <w:r>
        <w:rPr>
          <w:rtl/>
        </w:rPr>
        <w:t>משה גפני (יהדות התורה):</w:t>
      </w:r>
    </w:p>
    <w:p w14:paraId="145021FD" w14:textId="77777777" w:rsidR="00000000" w:rsidRDefault="00DD24A4">
      <w:pPr>
        <w:pStyle w:val="a"/>
        <w:rPr>
          <w:rtl/>
        </w:rPr>
      </w:pPr>
    </w:p>
    <w:p w14:paraId="6134A819" w14:textId="77777777" w:rsidR="00000000" w:rsidRDefault="00DD24A4">
      <w:pPr>
        <w:pStyle w:val="a"/>
        <w:rPr>
          <w:rFonts w:hint="cs"/>
          <w:rtl/>
        </w:rPr>
      </w:pPr>
      <w:r>
        <w:rPr>
          <w:rFonts w:hint="cs"/>
          <w:rtl/>
        </w:rPr>
        <w:t xml:space="preserve">קודם כול, אני מודה לך, חבר הכנסת טיבי, על הנאום, אני אדבר על חלקים ממנו. אני אשתדל לעשות את זה בקצרה. </w:t>
      </w:r>
    </w:p>
    <w:p w14:paraId="3C21A1F8" w14:textId="77777777" w:rsidR="00000000" w:rsidRDefault="00DD24A4">
      <w:pPr>
        <w:pStyle w:val="a"/>
        <w:rPr>
          <w:rFonts w:hint="cs"/>
          <w:rtl/>
        </w:rPr>
      </w:pPr>
    </w:p>
    <w:p w14:paraId="714F8D98" w14:textId="77777777" w:rsidR="00000000" w:rsidRDefault="00DD24A4">
      <w:pPr>
        <w:pStyle w:val="a"/>
        <w:rPr>
          <w:rFonts w:hint="cs"/>
          <w:rtl/>
        </w:rPr>
      </w:pPr>
      <w:r>
        <w:rPr>
          <w:rFonts w:hint="cs"/>
          <w:rtl/>
        </w:rPr>
        <w:t>נתחיל בשינוי. אני לא הולך לדבר על הנושא הדתי, עוד יהיה לנו זמן לדבר על העניין הזה. אתם אמרתם כמה דברים לבוחרים שלכם.</w:t>
      </w:r>
    </w:p>
    <w:p w14:paraId="13F7ECA5" w14:textId="77777777" w:rsidR="00000000" w:rsidRDefault="00DD24A4">
      <w:pPr>
        <w:pStyle w:val="a"/>
        <w:rPr>
          <w:rFonts w:hint="cs"/>
          <w:rtl/>
        </w:rPr>
      </w:pPr>
    </w:p>
    <w:p w14:paraId="293E2320" w14:textId="77777777" w:rsidR="00000000" w:rsidRDefault="00DD24A4">
      <w:pPr>
        <w:pStyle w:val="ac"/>
        <w:rPr>
          <w:rtl/>
        </w:rPr>
      </w:pPr>
      <w:r>
        <w:rPr>
          <w:rFonts w:hint="eastAsia"/>
          <w:rtl/>
        </w:rPr>
        <w:t>אילן</w:t>
      </w:r>
      <w:r>
        <w:rPr>
          <w:rtl/>
        </w:rPr>
        <w:t xml:space="preserve"> ליבוביץ (שינוי):</w:t>
      </w:r>
    </w:p>
    <w:p w14:paraId="4FD64A68" w14:textId="77777777" w:rsidR="00000000" w:rsidRDefault="00DD24A4">
      <w:pPr>
        <w:pStyle w:val="a"/>
        <w:rPr>
          <w:rFonts w:hint="cs"/>
          <w:rtl/>
        </w:rPr>
      </w:pPr>
    </w:p>
    <w:p w14:paraId="6AF15211" w14:textId="77777777" w:rsidR="00000000" w:rsidRDefault="00DD24A4">
      <w:pPr>
        <w:pStyle w:val="a"/>
        <w:rPr>
          <w:rFonts w:hint="cs"/>
          <w:rtl/>
        </w:rPr>
      </w:pPr>
      <w:r>
        <w:rPr>
          <w:rFonts w:hint="cs"/>
          <w:rtl/>
        </w:rPr>
        <w:t>רק לבוחרים שלנו?</w:t>
      </w:r>
    </w:p>
    <w:p w14:paraId="46E651A8" w14:textId="77777777" w:rsidR="00000000" w:rsidRDefault="00DD24A4">
      <w:pPr>
        <w:pStyle w:val="a"/>
        <w:rPr>
          <w:rFonts w:hint="cs"/>
          <w:rtl/>
        </w:rPr>
      </w:pPr>
    </w:p>
    <w:p w14:paraId="0CD78110" w14:textId="77777777" w:rsidR="00000000" w:rsidRDefault="00DD24A4">
      <w:pPr>
        <w:pStyle w:val="ac"/>
        <w:rPr>
          <w:rtl/>
        </w:rPr>
      </w:pPr>
      <w:r>
        <w:rPr>
          <w:rFonts w:hint="eastAsia"/>
          <w:rtl/>
        </w:rPr>
        <w:t>אברהם</w:t>
      </w:r>
      <w:r>
        <w:rPr>
          <w:rtl/>
        </w:rPr>
        <w:t xml:space="preserve"> פורז (שינוי):</w:t>
      </w:r>
    </w:p>
    <w:p w14:paraId="427EECEC" w14:textId="77777777" w:rsidR="00000000" w:rsidRDefault="00DD24A4">
      <w:pPr>
        <w:pStyle w:val="a"/>
        <w:rPr>
          <w:rFonts w:hint="cs"/>
          <w:rtl/>
        </w:rPr>
      </w:pPr>
    </w:p>
    <w:p w14:paraId="1A53F6B9" w14:textId="77777777" w:rsidR="00000000" w:rsidRDefault="00DD24A4">
      <w:pPr>
        <w:pStyle w:val="a"/>
        <w:rPr>
          <w:rFonts w:hint="cs"/>
          <w:rtl/>
        </w:rPr>
      </w:pPr>
      <w:r>
        <w:rPr>
          <w:rFonts w:hint="cs"/>
          <w:rtl/>
        </w:rPr>
        <w:t>- - - מההבטחות שלנו לבוחרים.</w:t>
      </w:r>
    </w:p>
    <w:p w14:paraId="222CDAA5" w14:textId="77777777" w:rsidR="00000000" w:rsidRDefault="00DD24A4">
      <w:pPr>
        <w:pStyle w:val="a"/>
        <w:rPr>
          <w:rFonts w:hint="cs"/>
          <w:rtl/>
        </w:rPr>
      </w:pPr>
    </w:p>
    <w:p w14:paraId="2DCCB1B3" w14:textId="77777777" w:rsidR="00000000" w:rsidRDefault="00DD24A4">
      <w:pPr>
        <w:pStyle w:val="SpeakerCon"/>
        <w:rPr>
          <w:rtl/>
        </w:rPr>
      </w:pPr>
      <w:bookmarkStart w:id="434" w:name="FS000000526T28_02_2003_00_06_03C"/>
      <w:bookmarkEnd w:id="434"/>
      <w:r>
        <w:rPr>
          <w:rtl/>
        </w:rPr>
        <w:t>משה גפני (יהדות התורה):</w:t>
      </w:r>
    </w:p>
    <w:p w14:paraId="20C9FDFD" w14:textId="77777777" w:rsidR="00000000" w:rsidRDefault="00DD24A4">
      <w:pPr>
        <w:pStyle w:val="a"/>
        <w:rPr>
          <w:rtl/>
        </w:rPr>
      </w:pPr>
    </w:p>
    <w:p w14:paraId="0021A436" w14:textId="77777777" w:rsidR="00000000" w:rsidRDefault="00DD24A4">
      <w:pPr>
        <w:pStyle w:val="a"/>
        <w:rPr>
          <w:rFonts w:hint="cs"/>
          <w:rtl/>
        </w:rPr>
      </w:pPr>
      <w:r>
        <w:rPr>
          <w:rFonts w:hint="cs"/>
          <w:rtl/>
        </w:rPr>
        <w:t>אתה אמרת, חבר הכנסת פורז, השר המיועד - - -</w:t>
      </w:r>
    </w:p>
    <w:p w14:paraId="25A5622B" w14:textId="77777777" w:rsidR="00000000" w:rsidRDefault="00DD24A4">
      <w:pPr>
        <w:pStyle w:val="a"/>
        <w:rPr>
          <w:rFonts w:hint="cs"/>
          <w:rtl/>
        </w:rPr>
      </w:pPr>
    </w:p>
    <w:p w14:paraId="54B3C817" w14:textId="77777777" w:rsidR="00000000" w:rsidRDefault="00DD24A4">
      <w:pPr>
        <w:pStyle w:val="a"/>
        <w:rPr>
          <w:rFonts w:hint="cs"/>
          <w:rtl/>
        </w:rPr>
      </w:pPr>
      <w:r>
        <w:rPr>
          <w:rFonts w:hint="cs"/>
          <w:rtl/>
        </w:rPr>
        <w:t>אדוני היושב-ראש, זה בלתי אפשרי כך.</w:t>
      </w:r>
    </w:p>
    <w:p w14:paraId="100FF2A0" w14:textId="77777777" w:rsidR="00000000" w:rsidRDefault="00DD24A4">
      <w:pPr>
        <w:pStyle w:val="a"/>
        <w:rPr>
          <w:rFonts w:hint="cs"/>
          <w:rtl/>
        </w:rPr>
      </w:pPr>
    </w:p>
    <w:p w14:paraId="4EDB968D" w14:textId="77777777" w:rsidR="00000000" w:rsidRDefault="00DD24A4">
      <w:pPr>
        <w:pStyle w:val="ad"/>
        <w:rPr>
          <w:rtl/>
        </w:rPr>
      </w:pPr>
      <w:r>
        <w:rPr>
          <w:rtl/>
        </w:rPr>
        <w:t>היו"ר ראובן ריבלין:</w:t>
      </w:r>
    </w:p>
    <w:p w14:paraId="592B826D" w14:textId="77777777" w:rsidR="00000000" w:rsidRDefault="00DD24A4">
      <w:pPr>
        <w:pStyle w:val="a"/>
        <w:rPr>
          <w:rtl/>
        </w:rPr>
      </w:pPr>
    </w:p>
    <w:p w14:paraId="75377C51" w14:textId="77777777" w:rsidR="00000000" w:rsidRDefault="00DD24A4">
      <w:pPr>
        <w:pStyle w:val="a"/>
        <w:rPr>
          <w:rFonts w:hint="cs"/>
          <w:rtl/>
        </w:rPr>
      </w:pPr>
      <w:r>
        <w:rPr>
          <w:rFonts w:hint="cs"/>
          <w:rtl/>
        </w:rPr>
        <w:t>חבר הכנסת פורז, משפחתך ביציע, מחכה שס</w:t>
      </w:r>
      <w:r>
        <w:rPr>
          <w:rFonts w:hint="cs"/>
          <w:rtl/>
        </w:rPr>
        <w:t>וף-סוף תושבע לשר בממשלת ישראל, ואתה מתעקש להיות חבר כנסת, אתה מתעקש על קריאות ביניים. חבר הכנסת גפני, מרגע זה יש לך שלוש דקות. בבקשה.</w:t>
      </w:r>
    </w:p>
    <w:p w14:paraId="6CA91EC4" w14:textId="77777777" w:rsidR="00000000" w:rsidRDefault="00DD24A4">
      <w:pPr>
        <w:pStyle w:val="a"/>
        <w:rPr>
          <w:rFonts w:hint="cs"/>
          <w:rtl/>
        </w:rPr>
      </w:pPr>
    </w:p>
    <w:p w14:paraId="2F0E4269" w14:textId="77777777" w:rsidR="00000000" w:rsidRDefault="00DD24A4">
      <w:pPr>
        <w:pStyle w:val="SpeakerCon"/>
        <w:rPr>
          <w:rtl/>
        </w:rPr>
      </w:pPr>
      <w:bookmarkStart w:id="435" w:name="FS000000526T28_02_2003_00_07_17C"/>
      <w:bookmarkEnd w:id="435"/>
      <w:r>
        <w:rPr>
          <w:rtl/>
        </w:rPr>
        <w:t>משה גפני (יהדות התורה):</w:t>
      </w:r>
    </w:p>
    <w:p w14:paraId="51167DB3" w14:textId="77777777" w:rsidR="00000000" w:rsidRDefault="00DD24A4">
      <w:pPr>
        <w:pStyle w:val="a"/>
        <w:rPr>
          <w:rtl/>
        </w:rPr>
      </w:pPr>
    </w:p>
    <w:p w14:paraId="66E127C6" w14:textId="77777777" w:rsidR="00000000" w:rsidRDefault="00DD24A4">
      <w:pPr>
        <w:pStyle w:val="a"/>
        <w:rPr>
          <w:rFonts w:hint="cs"/>
          <w:rtl/>
        </w:rPr>
      </w:pPr>
      <w:r>
        <w:rPr>
          <w:rFonts w:hint="cs"/>
          <w:rtl/>
        </w:rPr>
        <w:t>אתה אמרת, חבר הכנסת פורז, השר המיועד, אתה אמרת שלהעביר את מינהל התכנון למשרד ראש הממשלה זאת שחית</w:t>
      </w:r>
      <w:r>
        <w:rPr>
          <w:rFonts w:hint="cs"/>
          <w:rtl/>
        </w:rPr>
        <w:t>ות. חברתך, חברת הכנסת יהודית נאות, אצלי בוועדה בכנסת הקודמת, נלחמנו יחד עם הארגונים הירוקים שלא להעביר את מינהל התכנון למשרד ראש הממשלה. בחצות הליל קיבלת אתנן, את משרד התקשורת, ותמורת זה בגדת ועשית שחיתות פוליטית. בגדת בארגונים הירוקים. חברתך, שגם כן מיועד</w:t>
      </w:r>
      <w:r>
        <w:rPr>
          <w:rFonts w:hint="cs"/>
          <w:rtl/>
        </w:rPr>
        <w:t>ת להיות שרה, עשתה אותו דבר. אמרתם שצריך לצמצם את הפגיעה בשכבות החלשות, דיברתם על מעמד הביניים, ואסור שתהיה ממשלה גדולה כזאת, ובירכתם על ההחלטה לצמצם את מספר משרדי הממשלה. קראתי את ההסכם שלכם, ופתאום משרד המדע מופיע בחזרה, משום שצריך לרצות גם את מודי זנדברג</w:t>
      </w:r>
      <w:r>
        <w:rPr>
          <w:rFonts w:hint="cs"/>
          <w:rtl/>
        </w:rPr>
        <w:t>.</w:t>
      </w:r>
    </w:p>
    <w:p w14:paraId="66BFB869" w14:textId="77777777" w:rsidR="00000000" w:rsidRDefault="00DD24A4">
      <w:pPr>
        <w:pStyle w:val="a"/>
        <w:rPr>
          <w:rFonts w:hint="cs"/>
          <w:rtl/>
        </w:rPr>
      </w:pPr>
    </w:p>
    <w:p w14:paraId="64127A0C" w14:textId="77777777" w:rsidR="00000000" w:rsidRDefault="00DD24A4">
      <w:pPr>
        <w:pStyle w:val="ac"/>
        <w:rPr>
          <w:rtl/>
        </w:rPr>
      </w:pPr>
      <w:r>
        <w:rPr>
          <w:rFonts w:hint="eastAsia"/>
          <w:rtl/>
        </w:rPr>
        <w:t>חיים</w:t>
      </w:r>
      <w:r>
        <w:rPr>
          <w:rtl/>
        </w:rPr>
        <w:t xml:space="preserve"> אורון (מרצ):</w:t>
      </w:r>
    </w:p>
    <w:p w14:paraId="33E0F966" w14:textId="77777777" w:rsidR="00000000" w:rsidRDefault="00DD24A4">
      <w:pPr>
        <w:pStyle w:val="a"/>
        <w:rPr>
          <w:rFonts w:hint="cs"/>
          <w:rtl/>
        </w:rPr>
      </w:pPr>
    </w:p>
    <w:p w14:paraId="58CC8C21" w14:textId="77777777" w:rsidR="00000000" w:rsidRDefault="00DD24A4">
      <w:pPr>
        <w:pStyle w:val="a"/>
        <w:rPr>
          <w:rFonts w:hint="cs"/>
          <w:rtl/>
        </w:rPr>
      </w:pPr>
      <w:r>
        <w:rPr>
          <w:rFonts w:hint="cs"/>
          <w:rtl/>
        </w:rPr>
        <w:t>- - -</w:t>
      </w:r>
    </w:p>
    <w:p w14:paraId="3A28B22B" w14:textId="77777777" w:rsidR="00000000" w:rsidRDefault="00DD24A4">
      <w:pPr>
        <w:pStyle w:val="a"/>
        <w:rPr>
          <w:rFonts w:hint="cs"/>
          <w:rtl/>
        </w:rPr>
      </w:pPr>
    </w:p>
    <w:p w14:paraId="4647EFD7" w14:textId="77777777" w:rsidR="00000000" w:rsidRDefault="00DD24A4">
      <w:pPr>
        <w:pStyle w:val="Speaker"/>
        <w:rPr>
          <w:rtl/>
        </w:rPr>
      </w:pPr>
      <w:bookmarkStart w:id="436" w:name="FS000000526T27_02_2003_23_51_39"/>
      <w:bookmarkEnd w:id="436"/>
      <w:r>
        <w:rPr>
          <w:rtl/>
        </w:rPr>
        <w:t>משה גפני (יהדות התורה):</w:t>
      </w:r>
    </w:p>
    <w:p w14:paraId="50C8EB3D" w14:textId="77777777" w:rsidR="00000000" w:rsidRDefault="00DD24A4">
      <w:pPr>
        <w:pStyle w:val="a"/>
        <w:rPr>
          <w:rtl/>
        </w:rPr>
      </w:pPr>
    </w:p>
    <w:p w14:paraId="46F55EB9" w14:textId="77777777" w:rsidR="00000000" w:rsidRDefault="00DD24A4">
      <w:pPr>
        <w:pStyle w:val="a"/>
        <w:rPr>
          <w:rFonts w:hint="cs"/>
          <w:rtl/>
        </w:rPr>
      </w:pPr>
      <w:r>
        <w:rPr>
          <w:rFonts w:hint="cs"/>
          <w:rtl/>
        </w:rPr>
        <w:t>לא הסתיים העניין. לא אכפת לכם מהקשישים, מהנכים, מהחולים, ממשפחות חד-הוריות, שום דבר.  יש לכם בהסכם דבר אחד. מצמצמים את החקיקה הפרטית אבל מגיעים להסכמה שיחזירו את החוק של יהודית נאות להשאלת ספרי לימוד. ל</w:t>
      </w:r>
      <w:r>
        <w:rPr>
          <w:rFonts w:hint="cs"/>
          <w:rtl/>
        </w:rPr>
        <w:t>א ערי פיתוח, לא שכונות מצוקה, לא קשישים, לא נכים, לא חולים, לא משפחות חד-הוריות, לא אבטלה - השאלת ספרי לימוד, כיוון  שכך עלה בדעתכם. חוק פרטי. זה שינוי. עוד נבוא  אתכם חשבון, יהיה לנו עוד זמן.</w:t>
      </w:r>
    </w:p>
    <w:p w14:paraId="4E3FB7B2" w14:textId="77777777" w:rsidR="00000000" w:rsidRDefault="00DD24A4">
      <w:pPr>
        <w:pStyle w:val="a"/>
        <w:rPr>
          <w:rFonts w:hint="cs"/>
          <w:rtl/>
        </w:rPr>
      </w:pPr>
    </w:p>
    <w:p w14:paraId="7D77155B" w14:textId="77777777" w:rsidR="00000000" w:rsidRDefault="00DD24A4">
      <w:pPr>
        <w:pStyle w:val="a"/>
        <w:rPr>
          <w:rFonts w:hint="cs"/>
          <w:rtl/>
        </w:rPr>
      </w:pPr>
      <w:r>
        <w:rPr>
          <w:rFonts w:hint="cs"/>
          <w:rtl/>
        </w:rPr>
        <w:t>המפד"ל.  הופיע אתי שאול יהלום בתקופת הבחירות באוניברסיטת בר-אי</w:t>
      </w:r>
      <w:r>
        <w:rPr>
          <w:rFonts w:hint="cs"/>
          <w:rtl/>
        </w:rPr>
        <w:t>לן - - -</w:t>
      </w:r>
    </w:p>
    <w:p w14:paraId="5C7B4143" w14:textId="77777777" w:rsidR="00000000" w:rsidRDefault="00DD24A4">
      <w:pPr>
        <w:pStyle w:val="a"/>
        <w:rPr>
          <w:rFonts w:hint="cs"/>
          <w:rtl/>
        </w:rPr>
      </w:pPr>
    </w:p>
    <w:p w14:paraId="7F839542" w14:textId="77777777" w:rsidR="00000000" w:rsidRDefault="00DD24A4">
      <w:pPr>
        <w:pStyle w:val="ac"/>
        <w:rPr>
          <w:rtl/>
        </w:rPr>
      </w:pPr>
      <w:r>
        <w:rPr>
          <w:rFonts w:hint="eastAsia"/>
          <w:rtl/>
        </w:rPr>
        <w:t>יוסף</w:t>
      </w:r>
      <w:r>
        <w:rPr>
          <w:rtl/>
        </w:rPr>
        <w:t xml:space="preserve"> פריצקי (שינוי):</w:t>
      </w:r>
    </w:p>
    <w:p w14:paraId="7601F0B8" w14:textId="77777777" w:rsidR="00000000" w:rsidRDefault="00DD24A4">
      <w:pPr>
        <w:pStyle w:val="a"/>
        <w:rPr>
          <w:rFonts w:hint="cs"/>
          <w:rtl/>
        </w:rPr>
      </w:pPr>
    </w:p>
    <w:p w14:paraId="437CCAD7" w14:textId="77777777" w:rsidR="00000000" w:rsidRDefault="00DD24A4">
      <w:pPr>
        <w:pStyle w:val="a"/>
        <w:rPr>
          <w:rFonts w:hint="cs"/>
          <w:rtl/>
        </w:rPr>
      </w:pPr>
      <w:r>
        <w:rPr>
          <w:rFonts w:hint="cs"/>
          <w:rtl/>
        </w:rPr>
        <w:t>אכזבת את מרצ.</w:t>
      </w:r>
    </w:p>
    <w:p w14:paraId="257E67A8" w14:textId="77777777" w:rsidR="00000000" w:rsidRDefault="00DD24A4">
      <w:pPr>
        <w:pStyle w:val="a"/>
        <w:rPr>
          <w:rFonts w:hint="cs"/>
          <w:rtl/>
        </w:rPr>
      </w:pPr>
    </w:p>
    <w:p w14:paraId="7D5B71CB" w14:textId="77777777" w:rsidR="00000000" w:rsidRDefault="00DD24A4">
      <w:pPr>
        <w:pStyle w:val="SpeakerCon"/>
        <w:rPr>
          <w:rtl/>
        </w:rPr>
      </w:pPr>
      <w:bookmarkStart w:id="437" w:name="FS000000526T27_02_2003_23_54_04C"/>
      <w:bookmarkEnd w:id="437"/>
      <w:r>
        <w:rPr>
          <w:rtl/>
        </w:rPr>
        <w:t>משה גפני (יהדות התורה):</w:t>
      </w:r>
    </w:p>
    <w:p w14:paraId="382969D0" w14:textId="77777777" w:rsidR="00000000" w:rsidRDefault="00DD24A4">
      <w:pPr>
        <w:pStyle w:val="a"/>
        <w:rPr>
          <w:rtl/>
        </w:rPr>
      </w:pPr>
    </w:p>
    <w:p w14:paraId="27CD2E26" w14:textId="77777777" w:rsidR="00000000" w:rsidRDefault="00DD24A4">
      <w:pPr>
        <w:pStyle w:val="a"/>
        <w:rPr>
          <w:rFonts w:hint="cs"/>
          <w:rtl/>
        </w:rPr>
      </w:pPr>
      <w:r>
        <w:rPr>
          <w:rFonts w:hint="cs"/>
          <w:rtl/>
        </w:rPr>
        <w:t>תאמין לי, פריצקי, עוד יהיה לי זמן בשבילכם.</w:t>
      </w:r>
    </w:p>
    <w:p w14:paraId="05703CA1" w14:textId="77777777" w:rsidR="00000000" w:rsidRDefault="00DD24A4">
      <w:pPr>
        <w:pStyle w:val="a"/>
        <w:rPr>
          <w:rFonts w:hint="cs"/>
          <w:rtl/>
        </w:rPr>
      </w:pPr>
    </w:p>
    <w:p w14:paraId="3DD29147" w14:textId="77777777" w:rsidR="00000000" w:rsidRDefault="00DD24A4">
      <w:pPr>
        <w:pStyle w:val="a"/>
        <w:rPr>
          <w:rFonts w:hint="cs"/>
          <w:rtl/>
        </w:rPr>
      </w:pPr>
      <w:r>
        <w:rPr>
          <w:rFonts w:hint="cs"/>
          <w:rtl/>
        </w:rPr>
        <w:t>- - - האם יש הצדקה לקיומן של מפלגות דתיות. היתה חברת הכנסת לבני משינוי, היה חבר הכנסת מלכיאור. שאול יהלום נלחם עם מלכיאור בשאלה למה צריך מפל</w:t>
      </w:r>
      <w:r>
        <w:rPr>
          <w:rFonts w:hint="cs"/>
          <w:rtl/>
        </w:rPr>
        <w:t>גות דתיות. הוא אמר, במערכת הבחירות הזאת, לא בקום המדינה:  צריך מפלגות דתיות כיוון  שאסור לתת נישואים אזרחיים לפסולי חיתון.  נכון, חברת הכנסת  לבני?  הנה, שינוי מאשרת את זה.</w:t>
      </w:r>
    </w:p>
    <w:p w14:paraId="521C31C0" w14:textId="77777777" w:rsidR="00000000" w:rsidRDefault="00DD24A4">
      <w:pPr>
        <w:pStyle w:val="a"/>
        <w:rPr>
          <w:rFonts w:hint="cs"/>
          <w:rtl/>
        </w:rPr>
      </w:pPr>
    </w:p>
    <w:p w14:paraId="1EAD6E3D" w14:textId="77777777" w:rsidR="00000000" w:rsidRDefault="00DD24A4">
      <w:pPr>
        <w:pStyle w:val="ac"/>
        <w:rPr>
          <w:rtl/>
        </w:rPr>
      </w:pPr>
      <w:r>
        <w:rPr>
          <w:rFonts w:hint="eastAsia"/>
          <w:rtl/>
        </w:rPr>
        <w:t>חיים</w:t>
      </w:r>
      <w:r>
        <w:rPr>
          <w:rtl/>
        </w:rPr>
        <w:t xml:space="preserve"> אורון (מרצ):</w:t>
      </w:r>
    </w:p>
    <w:p w14:paraId="7E6AEBAE" w14:textId="77777777" w:rsidR="00000000" w:rsidRDefault="00DD24A4">
      <w:pPr>
        <w:pStyle w:val="a"/>
        <w:rPr>
          <w:rFonts w:hint="cs"/>
          <w:rtl/>
        </w:rPr>
      </w:pPr>
    </w:p>
    <w:p w14:paraId="66E06406" w14:textId="77777777" w:rsidR="00000000" w:rsidRDefault="00DD24A4">
      <w:pPr>
        <w:pStyle w:val="a"/>
        <w:rPr>
          <w:rFonts w:hint="cs"/>
          <w:rtl/>
        </w:rPr>
      </w:pPr>
      <w:r>
        <w:rPr>
          <w:rFonts w:hint="cs"/>
          <w:rtl/>
        </w:rPr>
        <w:t>- - -</w:t>
      </w:r>
    </w:p>
    <w:p w14:paraId="496A3716" w14:textId="77777777" w:rsidR="00000000" w:rsidRDefault="00DD24A4">
      <w:pPr>
        <w:pStyle w:val="a"/>
        <w:rPr>
          <w:rFonts w:hint="cs"/>
          <w:rtl/>
        </w:rPr>
      </w:pPr>
    </w:p>
    <w:p w14:paraId="0AD018F8" w14:textId="77777777" w:rsidR="00000000" w:rsidRDefault="00DD24A4">
      <w:pPr>
        <w:pStyle w:val="SpeakerCon"/>
        <w:rPr>
          <w:rtl/>
        </w:rPr>
      </w:pPr>
      <w:bookmarkStart w:id="438" w:name="FS000000526T27_02_2003_23_56_23C"/>
      <w:bookmarkEnd w:id="438"/>
      <w:r>
        <w:rPr>
          <w:rtl/>
        </w:rPr>
        <w:t>משה גפני (יהדות התורה):</w:t>
      </w:r>
    </w:p>
    <w:p w14:paraId="6C5A8AA1" w14:textId="77777777" w:rsidR="00000000" w:rsidRDefault="00DD24A4">
      <w:pPr>
        <w:pStyle w:val="a"/>
        <w:rPr>
          <w:rtl/>
        </w:rPr>
      </w:pPr>
    </w:p>
    <w:p w14:paraId="68852697" w14:textId="77777777" w:rsidR="00000000" w:rsidRDefault="00DD24A4">
      <w:pPr>
        <w:pStyle w:val="a"/>
        <w:rPr>
          <w:rFonts w:hint="cs"/>
          <w:rtl/>
        </w:rPr>
      </w:pPr>
      <w:r>
        <w:rPr>
          <w:rFonts w:hint="cs"/>
          <w:rtl/>
        </w:rPr>
        <w:t>זו נהייתה כנסת פעילה מדי.</w:t>
      </w:r>
    </w:p>
    <w:p w14:paraId="57266278" w14:textId="77777777" w:rsidR="00000000" w:rsidRDefault="00DD24A4">
      <w:pPr>
        <w:pStyle w:val="a"/>
        <w:rPr>
          <w:rFonts w:hint="cs"/>
          <w:rtl/>
        </w:rPr>
      </w:pPr>
    </w:p>
    <w:p w14:paraId="769C79D8" w14:textId="77777777" w:rsidR="00000000" w:rsidRDefault="00DD24A4">
      <w:pPr>
        <w:pStyle w:val="a"/>
        <w:rPr>
          <w:rFonts w:hint="cs"/>
          <w:rtl/>
        </w:rPr>
      </w:pPr>
      <w:r>
        <w:rPr>
          <w:rFonts w:hint="cs"/>
          <w:rtl/>
        </w:rPr>
        <w:t>בכנס</w:t>
      </w:r>
      <w:r>
        <w:rPr>
          <w:rFonts w:hint="cs"/>
          <w:rtl/>
        </w:rPr>
        <w:t>ת החמש-עשרה  הגשתי חוק להקמת רשות למתן שירותי דת, לבטל את המועצות הדתיות.  מי הצביע נגד?  המפד"ל.  היה נוח לה, עוד היו לה ראשי מועצות דתיות.</w:t>
      </w:r>
    </w:p>
    <w:p w14:paraId="6BFB5504" w14:textId="77777777" w:rsidR="00000000" w:rsidRDefault="00DD24A4">
      <w:pPr>
        <w:pStyle w:val="a"/>
        <w:rPr>
          <w:rFonts w:hint="cs"/>
          <w:rtl/>
        </w:rPr>
      </w:pPr>
    </w:p>
    <w:p w14:paraId="23F97CE8" w14:textId="77777777" w:rsidR="00000000" w:rsidRDefault="00DD24A4">
      <w:pPr>
        <w:pStyle w:val="ac"/>
        <w:rPr>
          <w:rtl/>
        </w:rPr>
      </w:pPr>
      <w:r>
        <w:rPr>
          <w:rFonts w:hint="eastAsia"/>
          <w:rtl/>
        </w:rPr>
        <w:t>חיים</w:t>
      </w:r>
      <w:r>
        <w:rPr>
          <w:rtl/>
        </w:rPr>
        <w:t xml:space="preserve"> אורון (מרצ):</w:t>
      </w:r>
    </w:p>
    <w:p w14:paraId="35398CE6" w14:textId="77777777" w:rsidR="00000000" w:rsidRDefault="00DD24A4">
      <w:pPr>
        <w:pStyle w:val="a"/>
        <w:rPr>
          <w:rFonts w:hint="cs"/>
          <w:rtl/>
        </w:rPr>
      </w:pPr>
    </w:p>
    <w:p w14:paraId="7BDF2B5E" w14:textId="77777777" w:rsidR="00000000" w:rsidRDefault="00DD24A4">
      <w:pPr>
        <w:pStyle w:val="a"/>
        <w:rPr>
          <w:rFonts w:hint="cs"/>
          <w:rtl/>
        </w:rPr>
      </w:pPr>
      <w:r>
        <w:rPr>
          <w:rFonts w:hint="cs"/>
          <w:rtl/>
        </w:rPr>
        <w:t>זו הצעה של אגודה?  לא של שינוי?</w:t>
      </w:r>
    </w:p>
    <w:p w14:paraId="3B8FB0DB" w14:textId="77777777" w:rsidR="00000000" w:rsidRDefault="00DD24A4">
      <w:pPr>
        <w:pStyle w:val="a"/>
        <w:rPr>
          <w:rFonts w:hint="cs"/>
          <w:rtl/>
        </w:rPr>
      </w:pPr>
    </w:p>
    <w:p w14:paraId="12809734" w14:textId="77777777" w:rsidR="00000000" w:rsidRDefault="00DD24A4">
      <w:pPr>
        <w:pStyle w:val="SpeakerCon"/>
        <w:rPr>
          <w:rtl/>
        </w:rPr>
      </w:pPr>
      <w:bookmarkStart w:id="439" w:name="FS000000526T27_02_2003_23_58_10C"/>
      <w:bookmarkEnd w:id="439"/>
      <w:r>
        <w:rPr>
          <w:rtl/>
        </w:rPr>
        <w:br w:type="page"/>
        <w:t>משה גפני (יהדות התורה):</w:t>
      </w:r>
    </w:p>
    <w:p w14:paraId="6A3570F7" w14:textId="77777777" w:rsidR="00000000" w:rsidRDefault="00DD24A4">
      <w:pPr>
        <w:pStyle w:val="a"/>
        <w:rPr>
          <w:rtl/>
        </w:rPr>
      </w:pPr>
    </w:p>
    <w:p w14:paraId="1F3BB416" w14:textId="77777777" w:rsidR="00000000" w:rsidRDefault="00DD24A4">
      <w:pPr>
        <w:pStyle w:val="a"/>
        <w:rPr>
          <w:rFonts w:hint="cs"/>
          <w:rtl/>
        </w:rPr>
      </w:pPr>
      <w:r>
        <w:rPr>
          <w:rFonts w:hint="cs"/>
          <w:rtl/>
        </w:rPr>
        <w:t>חבר הכנסת אורון, לא היית בכנסת החמש-</w:t>
      </w:r>
      <w:r>
        <w:rPr>
          <w:rFonts w:hint="cs"/>
          <w:rtl/>
        </w:rPr>
        <w:t xml:space="preserve">עשרה.  </w:t>
      </w:r>
    </w:p>
    <w:p w14:paraId="5078693D" w14:textId="77777777" w:rsidR="00000000" w:rsidRDefault="00DD24A4">
      <w:pPr>
        <w:pStyle w:val="a"/>
        <w:rPr>
          <w:rFonts w:hint="cs"/>
          <w:rtl/>
        </w:rPr>
      </w:pPr>
    </w:p>
    <w:p w14:paraId="366A1A4F" w14:textId="77777777" w:rsidR="00000000" w:rsidRDefault="00DD24A4">
      <w:pPr>
        <w:pStyle w:val="ad"/>
        <w:rPr>
          <w:rtl/>
        </w:rPr>
      </w:pPr>
      <w:r>
        <w:rPr>
          <w:rtl/>
        </w:rPr>
        <w:t>היו"ר ראובן ריבלין:</w:t>
      </w:r>
    </w:p>
    <w:p w14:paraId="1F8017AD" w14:textId="77777777" w:rsidR="00000000" w:rsidRDefault="00DD24A4">
      <w:pPr>
        <w:pStyle w:val="a"/>
        <w:rPr>
          <w:rtl/>
        </w:rPr>
      </w:pPr>
    </w:p>
    <w:p w14:paraId="10190C8F" w14:textId="77777777" w:rsidR="00000000" w:rsidRDefault="00DD24A4">
      <w:pPr>
        <w:pStyle w:val="a"/>
        <w:rPr>
          <w:rFonts w:hint="cs"/>
          <w:rtl/>
        </w:rPr>
      </w:pPr>
      <w:r>
        <w:rPr>
          <w:rFonts w:hint="cs"/>
          <w:rtl/>
        </w:rPr>
        <w:t>הוא היה, הוא התפטר.</w:t>
      </w:r>
    </w:p>
    <w:p w14:paraId="2C039315" w14:textId="77777777" w:rsidR="00000000" w:rsidRDefault="00DD24A4">
      <w:pPr>
        <w:pStyle w:val="a"/>
        <w:rPr>
          <w:rFonts w:hint="cs"/>
          <w:rtl/>
        </w:rPr>
      </w:pPr>
    </w:p>
    <w:p w14:paraId="202E4AE6" w14:textId="77777777" w:rsidR="00000000" w:rsidRDefault="00DD24A4">
      <w:pPr>
        <w:pStyle w:val="SpeakerCon"/>
        <w:rPr>
          <w:rtl/>
        </w:rPr>
      </w:pPr>
      <w:bookmarkStart w:id="440" w:name="FS000000526T27_02_2003_23_59_18C"/>
      <w:bookmarkEnd w:id="440"/>
      <w:r>
        <w:rPr>
          <w:rtl/>
        </w:rPr>
        <w:t>משה גפני (יהדות התורה):</w:t>
      </w:r>
    </w:p>
    <w:p w14:paraId="2AFC0ADC" w14:textId="77777777" w:rsidR="00000000" w:rsidRDefault="00DD24A4">
      <w:pPr>
        <w:pStyle w:val="a"/>
        <w:rPr>
          <w:rtl/>
        </w:rPr>
      </w:pPr>
    </w:p>
    <w:p w14:paraId="22396155" w14:textId="77777777" w:rsidR="00000000" w:rsidRDefault="00DD24A4">
      <w:pPr>
        <w:pStyle w:val="a"/>
        <w:rPr>
          <w:rFonts w:hint="cs"/>
          <w:rtl/>
        </w:rPr>
      </w:pPr>
      <w:r>
        <w:rPr>
          <w:rFonts w:hint="cs"/>
          <w:rtl/>
        </w:rPr>
        <w:t xml:space="preserve">סליחה, הוא היה בהתחלה.  </w:t>
      </w:r>
    </w:p>
    <w:p w14:paraId="0E57B154" w14:textId="77777777" w:rsidR="00000000" w:rsidRDefault="00DD24A4">
      <w:pPr>
        <w:pStyle w:val="a"/>
        <w:rPr>
          <w:rFonts w:hint="cs"/>
          <w:rtl/>
        </w:rPr>
      </w:pPr>
    </w:p>
    <w:p w14:paraId="553AA6E0" w14:textId="77777777" w:rsidR="00000000" w:rsidRDefault="00DD24A4">
      <w:pPr>
        <w:pStyle w:val="a"/>
        <w:rPr>
          <w:rFonts w:hint="cs"/>
          <w:rtl/>
        </w:rPr>
      </w:pPr>
      <w:r>
        <w:rPr>
          <w:rFonts w:hint="cs"/>
          <w:rtl/>
        </w:rPr>
        <w:t>הצבעתם נגד.  עכשיו אתם באים לשם שמים ורוצים להרבות באהבת ישראל.</w:t>
      </w:r>
    </w:p>
    <w:p w14:paraId="4620C487" w14:textId="77777777" w:rsidR="00000000" w:rsidRDefault="00DD24A4">
      <w:pPr>
        <w:pStyle w:val="a"/>
        <w:rPr>
          <w:rFonts w:hint="cs"/>
          <w:rtl/>
        </w:rPr>
      </w:pPr>
    </w:p>
    <w:p w14:paraId="7220511F" w14:textId="77777777" w:rsidR="00000000" w:rsidRDefault="00DD24A4">
      <w:pPr>
        <w:pStyle w:val="ad"/>
        <w:rPr>
          <w:rtl/>
        </w:rPr>
      </w:pPr>
      <w:r>
        <w:rPr>
          <w:rtl/>
        </w:rPr>
        <w:t>היו"ר ראובן ריבלין:</w:t>
      </w:r>
    </w:p>
    <w:p w14:paraId="5CD5098C" w14:textId="77777777" w:rsidR="00000000" w:rsidRDefault="00DD24A4">
      <w:pPr>
        <w:pStyle w:val="a"/>
        <w:rPr>
          <w:rtl/>
        </w:rPr>
      </w:pPr>
    </w:p>
    <w:p w14:paraId="73DC204A" w14:textId="77777777" w:rsidR="00000000" w:rsidRDefault="00DD24A4">
      <w:pPr>
        <w:pStyle w:val="a"/>
        <w:rPr>
          <w:rFonts w:hint="cs"/>
          <w:rtl/>
        </w:rPr>
      </w:pPr>
      <w:r>
        <w:rPr>
          <w:rFonts w:hint="cs"/>
          <w:rtl/>
        </w:rPr>
        <w:t>רק בגלל פניו הנוהרות של חבר הכנסת אורון, אני נותן לך עוד דקה, נוסף ע</w:t>
      </w:r>
      <w:r>
        <w:rPr>
          <w:rFonts w:hint="cs"/>
          <w:rtl/>
        </w:rPr>
        <w:t>ל ארבע הדקות שכבר דיברת.</w:t>
      </w:r>
    </w:p>
    <w:p w14:paraId="5ECFAE51" w14:textId="77777777" w:rsidR="00000000" w:rsidRDefault="00DD24A4">
      <w:pPr>
        <w:pStyle w:val="a"/>
        <w:rPr>
          <w:rFonts w:hint="cs"/>
          <w:rtl/>
        </w:rPr>
      </w:pPr>
    </w:p>
    <w:p w14:paraId="605F47F2" w14:textId="77777777" w:rsidR="00000000" w:rsidRDefault="00DD24A4">
      <w:pPr>
        <w:pStyle w:val="SpeakerCon"/>
        <w:rPr>
          <w:rtl/>
        </w:rPr>
      </w:pPr>
      <w:bookmarkStart w:id="441" w:name="FS000000526T28_02_2003_00_01_31C"/>
      <w:bookmarkEnd w:id="441"/>
      <w:r>
        <w:rPr>
          <w:rtl/>
        </w:rPr>
        <w:t>משה גפני (יהדות התורה):</w:t>
      </w:r>
    </w:p>
    <w:p w14:paraId="4257E5AE" w14:textId="77777777" w:rsidR="00000000" w:rsidRDefault="00DD24A4">
      <w:pPr>
        <w:pStyle w:val="a"/>
        <w:rPr>
          <w:rtl/>
        </w:rPr>
      </w:pPr>
    </w:p>
    <w:p w14:paraId="41132B16" w14:textId="77777777" w:rsidR="00000000" w:rsidRDefault="00DD24A4">
      <w:pPr>
        <w:pStyle w:val="a"/>
        <w:rPr>
          <w:rFonts w:hint="cs"/>
          <w:rtl/>
        </w:rPr>
      </w:pPr>
      <w:r>
        <w:rPr>
          <w:rFonts w:hint="cs"/>
          <w:rtl/>
        </w:rPr>
        <w:t>אדוני היושב-ראש, כיוון  שאין לי זמן אני משאיר את החשבון אתכם ליום שני.  תדעו לכם, חבר הכנסת אורלב וחבר הכנסת יהלום, אתם אינכם ראויים להיקרא מפלגה דתית.</w:t>
      </w:r>
    </w:p>
    <w:p w14:paraId="1768D3E5" w14:textId="77777777" w:rsidR="00000000" w:rsidRDefault="00DD24A4">
      <w:pPr>
        <w:pStyle w:val="a"/>
        <w:rPr>
          <w:rFonts w:hint="cs"/>
          <w:rtl/>
        </w:rPr>
      </w:pPr>
    </w:p>
    <w:p w14:paraId="2B95B70F" w14:textId="77777777" w:rsidR="00000000" w:rsidRDefault="00DD24A4">
      <w:pPr>
        <w:pStyle w:val="ac"/>
        <w:rPr>
          <w:rtl/>
        </w:rPr>
      </w:pPr>
      <w:r>
        <w:rPr>
          <w:rFonts w:hint="eastAsia"/>
          <w:rtl/>
        </w:rPr>
        <w:t>שאול</w:t>
      </w:r>
      <w:r>
        <w:rPr>
          <w:rtl/>
        </w:rPr>
        <w:t xml:space="preserve"> יהלום (מפד"ל):</w:t>
      </w:r>
    </w:p>
    <w:p w14:paraId="299C7D23" w14:textId="77777777" w:rsidR="00000000" w:rsidRDefault="00DD24A4">
      <w:pPr>
        <w:pStyle w:val="a"/>
        <w:rPr>
          <w:rFonts w:hint="cs"/>
          <w:rtl/>
        </w:rPr>
      </w:pPr>
    </w:p>
    <w:p w14:paraId="73797483" w14:textId="77777777" w:rsidR="00000000" w:rsidRDefault="00DD24A4">
      <w:pPr>
        <w:pStyle w:val="a"/>
        <w:rPr>
          <w:rFonts w:hint="cs"/>
          <w:rtl/>
        </w:rPr>
      </w:pPr>
      <w:r>
        <w:rPr>
          <w:rFonts w:hint="cs"/>
          <w:rtl/>
        </w:rPr>
        <w:t>ואתם כן?</w:t>
      </w:r>
    </w:p>
    <w:p w14:paraId="1577CCC3" w14:textId="77777777" w:rsidR="00000000" w:rsidRDefault="00DD24A4">
      <w:pPr>
        <w:pStyle w:val="a"/>
        <w:rPr>
          <w:rFonts w:hint="cs"/>
          <w:rtl/>
        </w:rPr>
      </w:pPr>
    </w:p>
    <w:p w14:paraId="2FF72264" w14:textId="77777777" w:rsidR="00000000" w:rsidRDefault="00DD24A4">
      <w:pPr>
        <w:pStyle w:val="SpeakerCon"/>
        <w:rPr>
          <w:rtl/>
        </w:rPr>
      </w:pPr>
      <w:bookmarkStart w:id="442" w:name="FS000000526T28_02_2003_00_02_31C"/>
      <w:bookmarkEnd w:id="442"/>
      <w:r>
        <w:rPr>
          <w:rtl/>
        </w:rPr>
        <w:t>משה גפני (יהדות התורה</w:t>
      </w:r>
      <w:r>
        <w:rPr>
          <w:rtl/>
        </w:rPr>
        <w:t>):</w:t>
      </w:r>
    </w:p>
    <w:p w14:paraId="36EF3018" w14:textId="77777777" w:rsidR="00000000" w:rsidRDefault="00DD24A4">
      <w:pPr>
        <w:pStyle w:val="a"/>
        <w:rPr>
          <w:rtl/>
        </w:rPr>
      </w:pPr>
    </w:p>
    <w:p w14:paraId="1114D36D" w14:textId="77777777" w:rsidR="00000000" w:rsidRDefault="00DD24A4">
      <w:pPr>
        <w:pStyle w:val="a"/>
        <w:rPr>
          <w:rFonts w:hint="cs"/>
          <w:rtl/>
        </w:rPr>
      </w:pPr>
      <w:r>
        <w:rPr>
          <w:rFonts w:hint="cs"/>
          <w:rtl/>
        </w:rPr>
        <w:t>אתם אולי חברי כנסת דתיים, אבל בגדתם במצע הדתי.  את החשבון אתכם נעשה ביום שני.  נעשה אתכם את החשבון, גם הבוחרים שלכם וגם הרבנים שלכם.</w:t>
      </w:r>
    </w:p>
    <w:p w14:paraId="66FFB3BE" w14:textId="77777777" w:rsidR="00000000" w:rsidRDefault="00DD24A4">
      <w:pPr>
        <w:pStyle w:val="a"/>
        <w:rPr>
          <w:rFonts w:hint="cs"/>
          <w:rtl/>
        </w:rPr>
      </w:pPr>
    </w:p>
    <w:p w14:paraId="7A9F743C" w14:textId="77777777" w:rsidR="00000000" w:rsidRDefault="00DD24A4">
      <w:pPr>
        <w:pStyle w:val="a"/>
        <w:rPr>
          <w:rFonts w:hint="cs"/>
          <w:rtl/>
        </w:rPr>
      </w:pPr>
      <w:r>
        <w:rPr>
          <w:rFonts w:hint="cs"/>
          <w:rtl/>
        </w:rPr>
        <w:t xml:space="preserve">אני רוצה לפנות לחברי הכנסת מהליכוד.  אנחנו היינו שותפים לויאלים - - -  </w:t>
      </w:r>
    </w:p>
    <w:p w14:paraId="523B176F" w14:textId="77777777" w:rsidR="00000000" w:rsidRDefault="00DD24A4">
      <w:pPr>
        <w:pStyle w:val="a"/>
        <w:rPr>
          <w:rFonts w:hint="cs"/>
          <w:rtl/>
        </w:rPr>
      </w:pPr>
    </w:p>
    <w:p w14:paraId="3FFEDE0F" w14:textId="77777777" w:rsidR="00000000" w:rsidRDefault="00DD24A4">
      <w:pPr>
        <w:pStyle w:val="a"/>
        <w:rPr>
          <w:rFonts w:hint="cs"/>
          <w:rtl/>
        </w:rPr>
      </w:pPr>
      <w:r>
        <w:rPr>
          <w:rFonts w:hint="cs"/>
          <w:rtl/>
        </w:rPr>
        <w:t>אי-אפשר כך.</w:t>
      </w:r>
    </w:p>
    <w:p w14:paraId="2F99AC08" w14:textId="77777777" w:rsidR="00000000" w:rsidRDefault="00DD24A4">
      <w:pPr>
        <w:pStyle w:val="a"/>
        <w:rPr>
          <w:rFonts w:hint="cs"/>
          <w:rtl/>
        </w:rPr>
      </w:pPr>
    </w:p>
    <w:p w14:paraId="35698CCB" w14:textId="77777777" w:rsidR="00000000" w:rsidRDefault="00DD24A4">
      <w:pPr>
        <w:pStyle w:val="ad"/>
        <w:rPr>
          <w:rtl/>
        </w:rPr>
      </w:pPr>
      <w:r>
        <w:rPr>
          <w:rtl/>
        </w:rPr>
        <w:t>היו"ר ראובן ריבלין:</w:t>
      </w:r>
    </w:p>
    <w:p w14:paraId="2D4B1214" w14:textId="77777777" w:rsidR="00000000" w:rsidRDefault="00DD24A4">
      <w:pPr>
        <w:pStyle w:val="a"/>
        <w:rPr>
          <w:rtl/>
        </w:rPr>
      </w:pPr>
    </w:p>
    <w:p w14:paraId="340143EF" w14:textId="77777777" w:rsidR="00000000" w:rsidRDefault="00DD24A4">
      <w:pPr>
        <w:pStyle w:val="a"/>
        <w:rPr>
          <w:rFonts w:hint="cs"/>
          <w:rtl/>
        </w:rPr>
      </w:pPr>
      <w:r>
        <w:rPr>
          <w:rFonts w:hint="cs"/>
          <w:rtl/>
        </w:rPr>
        <w:t>חבר הכנסת ל</w:t>
      </w:r>
      <w:r>
        <w:rPr>
          <w:rFonts w:hint="cs"/>
          <w:rtl/>
        </w:rPr>
        <w:t>יברמן, אני מבקש לאפשר לנואם לסיים את דבריו.  הם מחלקים את המנות בצורה כזאת שאדם לא יכול להתבטא, ואחר כך באים לבקש סעד אצל היושב-ראש.  נא לסיים.</w:t>
      </w:r>
    </w:p>
    <w:p w14:paraId="2F980A48" w14:textId="77777777" w:rsidR="00000000" w:rsidRDefault="00DD24A4">
      <w:pPr>
        <w:pStyle w:val="a"/>
        <w:rPr>
          <w:rFonts w:hint="cs"/>
          <w:rtl/>
        </w:rPr>
      </w:pPr>
    </w:p>
    <w:p w14:paraId="76CF398E" w14:textId="77777777" w:rsidR="00000000" w:rsidRDefault="00DD24A4">
      <w:pPr>
        <w:pStyle w:val="SpeakerCon"/>
        <w:rPr>
          <w:rtl/>
        </w:rPr>
      </w:pPr>
      <w:bookmarkStart w:id="443" w:name="FS000000526T28_02_2003_00_04_25C"/>
      <w:bookmarkEnd w:id="443"/>
      <w:r>
        <w:rPr>
          <w:rtl/>
        </w:rPr>
        <w:t>משה גפני (יהדות התורה):</w:t>
      </w:r>
    </w:p>
    <w:p w14:paraId="06DFEEC8" w14:textId="77777777" w:rsidR="00000000" w:rsidRDefault="00DD24A4">
      <w:pPr>
        <w:pStyle w:val="a"/>
        <w:rPr>
          <w:rtl/>
        </w:rPr>
      </w:pPr>
    </w:p>
    <w:p w14:paraId="57D81B3D" w14:textId="77777777" w:rsidR="00000000" w:rsidRDefault="00DD24A4">
      <w:pPr>
        <w:pStyle w:val="a"/>
        <w:rPr>
          <w:rFonts w:hint="cs"/>
          <w:rtl/>
        </w:rPr>
      </w:pPr>
      <w:r>
        <w:rPr>
          <w:rFonts w:hint="cs"/>
          <w:rtl/>
        </w:rPr>
        <w:t>בסדר. אדוני היושב-ראש, חברי בליכוד, אני פונה אליכם: הלכנו אתכם עשרות שנים בשותפות לויא</w:t>
      </w:r>
      <w:r>
        <w:rPr>
          <w:rFonts w:hint="cs"/>
          <w:rtl/>
        </w:rPr>
        <w:t xml:space="preserve">לית. אמרו לנו אנשי השמאל: בזה שחברתם לימין, אנחנו נכה בכם בכל דרך אפשרית גם בתקשורת ובכול. בא עכשיו חבר הכנסת בוים ואומר: אתם החרדים התנהגתם ככה. אם היינו הולכים אתם הם היו מגינים עלינו, אתם לא ידעתם להגן. הייתם 19 מנדטים והייתם במצוקה. עכשיו כשעליתם ל=40 </w:t>
      </w:r>
      <w:r>
        <w:rPr>
          <w:rFonts w:hint="cs"/>
          <w:rtl/>
        </w:rPr>
        <w:t>מנדטים, כשעכשיו נהייתם עשירים - - -</w:t>
      </w:r>
    </w:p>
    <w:p w14:paraId="1899CFED" w14:textId="77777777" w:rsidR="00000000" w:rsidRDefault="00DD24A4">
      <w:pPr>
        <w:pStyle w:val="a"/>
        <w:rPr>
          <w:rFonts w:hint="cs"/>
          <w:rtl/>
        </w:rPr>
      </w:pPr>
    </w:p>
    <w:p w14:paraId="5FCA65A0" w14:textId="77777777" w:rsidR="00000000" w:rsidRDefault="00DD24A4">
      <w:pPr>
        <w:pStyle w:val="ac"/>
        <w:rPr>
          <w:rtl/>
        </w:rPr>
      </w:pPr>
      <w:r>
        <w:rPr>
          <w:rFonts w:hint="eastAsia"/>
          <w:rtl/>
        </w:rPr>
        <w:t>זאב</w:t>
      </w:r>
      <w:r>
        <w:rPr>
          <w:rtl/>
        </w:rPr>
        <w:t xml:space="preserve"> בוים (הליכוד):</w:t>
      </w:r>
    </w:p>
    <w:p w14:paraId="72A9A39B" w14:textId="77777777" w:rsidR="00000000" w:rsidRDefault="00DD24A4">
      <w:pPr>
        <w:pStyle w:val="a"/>
        <w:rPr>
          <w:rFonts w:hint="cs"/>
          <w:rtl/>
        </w:rPr>
      </w:pPr>
    </w:p>
    <w:p w14:paraId="70F67481" w14:textId="77777777" w:rsidR="00000000" w:rsidRDefault="00DD24A4">
      <w:pPr>
        <w:pStyle w:val="a"/>
        <w:rPr>
          <w:rFonts w:hint="cs"/>
          <w:rtl/>
        </w:rPr>
      </w:pPr>
      <w:r>
        <w:rPr>
          <w:rFonts w:hint="cs"/>
          <w:rtl/>
        </w:rPr>
        <w:t>וניצלתם את זה.</w:t>
      </w:r>
    </w:p>
    <w:p w14:paraId="39E07B2A" w14:textId="77777777" w:rsidR="00000000" w:rsidRDefault="00DD24A4">
      <w:pPr>
        <w:pStyle w:val="a"/>
        <w:rPr>
          <w:rFonts w:hint="cs"/>
          <w:rtl/>
        </w:rPr>
      </w:pPr>
    </w:p>
    <w:p w14:paraId="73E1CF4C" w14:textId="77777777" w:rsidR="00000000" w:rsidRDefault="00DD24A4">
      <w:pPr>
        <w:pStyle w:val="SpeakerCon"/>
        <w:rPr>
          <w:rtl/>
        </w:rPr>
      </w:pPr>
      <w:bookmarkStart w:id="444" w:name="FS000000526T28_02_2003_00_06_20C"/>
      <w:bookmarkEnd w:id="444"/>
      <w:r>
        <w:rPr>
          <w:rtl/>
        </w:rPr>
        <w:t>משה גפני (יהדות התורה):</w:t>
      </w:r>
    </w:p>
    <w:p w14:paraId="38DA9D08" w14:textId="77777777" w:rsidR="00000000" w:rsidRDefault="00DD24A4">
      <w:pPr>
        <w:pStyle w:val="a"/>
        <w:rPr>
          <w:rtl/>
        </w:rPr>
      </w:pPr>
    </w:p>
    <w:p w14:paraId="35C710A7" w14:textId="77777777" w:rsidR="00000000" w:rsidRDefault="00DD24A4">
      <w:pPr>
        <w:pStyle w:val="a"/>
        <w:rPr>
          <w:rFonts w:hint="cs"/>
          <w:rtl/>
        </w:rPr>
      </w:pPr>
      <w:r>
        <w:rPr>
          <w:rFonts w:hint="cs"/>
          <w:rtl/>
        </w:rPr>
        <w:t>אתם, לא כולכם - מכיוון שחלק גדול מכם לא שלם עם זה - ראש הממשלה, אהוד אולמרט ויעקב נאמן הם אבי אבות הבגידה, ואנחנו נזכור להם את זה.</w:t>
      </w:r>
    </w:p>
    <w:p w14:paraId="30D69ADB" w14:textId="77777777" w:rsidR="00000000" w:rsidRDefault="00DD24A4">
      <w:pPr>
        <w:pStyle w:val="a"/>
        <w:rPr>
          <w:rFonts w:hint="cs"/>
          <w:rtl/>
        </w:rPr>
      </w:pPr>
    </w:p>
    <w:p w14:paraId="33FF8246" w14:textId="77777777" w:rsidR="00000000" w:rsidRDefault="00DD24A4">
      <w:pPr>
        <w:pStyle w:val="ad"/>
        <w:rPr>
          <w:rtl/>
        </w:rPr>
      </w:pPr>
      <w:r>
        <w:rPr>
          <w:rtl/>
        </w:rPr>
        <w:t>היו"ר ראובן ריבלין:</w:t>
      </w:r>
    </w:p>
    <w:p w14:paraId="6C35928A" w14:textId="77777777" w:rsidR="00000000" w:rsidRDefault="00DD24A4">
      <w:pPr>
        <w:pStyle w:val="a"/>
        <w:rPr>
          <w:rtl/>
        </w:rPr>
      </w:pPr>
    </w:p>
    <w:p w14:paraId="5E43B38A" w14:textId="77777777" w:rsidR="00000000" w:rsidRDefault="00DD24A4">
      <w:pPr>
        <w:pStyle w:val="a"/>
        <w:rPr>
          <w:rFonts w:hint="cs"/>
          <w:rtl/>
        </w:rPr>
      </w:pPr>
      <w:r>
        <w:rPr>
          <w:rFonts w:hint="cs"/>
          <w:rtl/>
        </w:rPr>
        <w:t xml:space="preserve">תודה </w:t>
      </w:r>
      <w:r>
        <w:rPr>
          <w:rFonts w:hint="cs"/>
          <w:rtl/>
        </w:rPr>
        <w:t xml:space="preserve">רבה לחבר הכנסת משה גפני. חבר הכנסת זבולון אורלב, בבקשה, ארבע דקות. אחריו </w:t>
      </w:r>
      <w:r>
        <w:rPr>
          <w:rtl/>
        </w:rPr>
        <w:t>–</w:t>
      </w:r>
      <w:r>
        <w:rPr>
          <w:rFonts w:hint="cs"/>
          <w:rtl/>
        </w:rPr>
        <w:t xml:space="preserve"> חבר הכנסת יורי שטרן.</w:t>
      </w:r>
    </w:p>
    <w:p w14:paraId="664B9544" w14:textId="77777777" w:rsidR="00000000" w:rsidRDefault="00DD24A4">
      <w:pPr>
        <w:pStyle w:val="a"/>
        <w:rPr>
          <w:rFonts w:hint="cs"/>
          <w:rtl/>
        </w:rPr>
      </w:pPr>
    </w:p>
    <w:p w14:paraId="7CAA2D43" w14:textId="77777777" w:rsidR="00000000" w:rsidRDefault="00DD24A4">
      <w:pPr>
        <w:pStyle w:val="a"/>
        <w:rPr>
          <w:rFonts w:hint="cs"/>
          <w:rtl/>
        </w:rPr>
      </w:pPr>
      <w:r>
        <w:rPr>
          <w:rFonts w:hint="cs"/>
          <w:rtl/>
        </w:rPr>
        <w:t>רבותי, עוד מעט נכנסת השבת.</w:t>
      </w:r>
    </w:p>
    <w:p w14:paraId="27976232" w14:textId="77777777" w:rsidR="00000000" w:rsidRDefault="00DD24A4">
      <w:pPr>
        <w:pStyle w:val="a"/>
        <w:rPr>
          <w:rFonts w:hint="cs"/>
          <w:rtl/>
        </w:rPr>
      </w:pPr>
    </w:p>
    <w:p w14:paraId="759EDF91" w14:textId="77777777" w:rsidR="00000000" w:rsidRDefault="00DD24A4">
      <w:pPr>
        <w:pStyle w:val="ac"/>
        <w:rPr>
          <w:rtl/>
        </w:rPr>
      </w:pPr>
      <w:r>
        <w:rPr>
          <w:rFonts w:hint="eastAsia"/>
          <w:rtl/>
        </w:rPr>
        <w:t>יצחק</w:t>
      </w:r>
      <w:r>
        <w:rPr>
          <w:rtl/>
        </w:rPr>
        <w:t xml:space="preserve"> כהן (ש"ס):</w:t>
      </w:r>
    </w:p>
    <w:p w14:paraId="6AF3C1D9" w14:textId="77777777" w:rsidR="00000000" w:rsidRDefault="00DD24A4">
      <w:pPr>
        <w:pStyle w:val="a"/>
        <w:rPr>
          <w:rFonts w:hint="cs"/>
          <w:rtl/>
        </w:rPr>
      </w:pPr>
    </w:p>
    <w:p w14:paraId="24608B8F" w14:textId="77777777" w:rsidR="00000000" w:rsidRDefault="00DD24A4">
      <w:pPr>
        <w:pStyle w:val="a"/>
        <w:rPr>
          <w:rFonts w:hint="cs"/>
          <w:rtl/>
        </w:rPr>
      </w:pPr>
      <w:r>
        <w:rPr>
          <w:rFonts w:hint="cs"/>
          <w:rtl/>
        </w:rPr>
        <w:t>תסביר איך אתה מחתן כוהן עם גרושה.</w:t>
      </w:r>
    </w:p>
    <w:p w14:paraId="26D6ABD1" w14:textId="77777777" w:rsidR="00000000" w:rsidRDefault="00DD24A4">
      <w:pPr>
        <w:pStyle w:val="a"/>
        <w:rPr>
          <w:rFonts w:hint="cs"/>
          <w:rtl/>
        </w:rPr>
      </w:pPr>
    </w:p>
    <w:p w14:paraId="148A339D" w14:textId="77777777" w:rsidR="00000000" w:rsidRDefault="00DD24A4">
      <w:pPr>
        <w:pStyle w:val="Speaker"/>
        <w:rPr>
          <w:rtl/>
        </w:rPr>
      </w:pPr>
      <w:bookmarkStart w:id="445" w:name="FS000000521T28_02_2003_00_08_54"/>
      <w:bookmarkEnd w:id="445"/>
      <w:r>
        <w:rPr>
          <w:rFonts w:hint="eastAsia"/>
          <w:rtl/>
        </w:rPr>
        <w:t>זבולון</w:t>
      </w:r>
      <w:r>
        <w:rPr>
          <w:rtl/>
        </w:rPr>
        <w:t xml:space="preserve"> אורלב (מפד"ל):</w:t>
      </w:r>
    </w:p>
    <w:p w14:paraId="14EADAD7" w14:textId="77777777" w:rsidR="00000000" w:rsidRDefault="00DD24A4">
      <w:pPr>
        <w:pStyle w:val="a"/>
        <w:rPr>
          <w:rFonts w:hint="cs"/>
          <w:rtl/>
        </w:rPr>
      </w:pPr>
    </w:p>
    <w:p w14:paraId="10DA248E" w14:textId="77777777" w:rsidR="00000000" w:rsidRDefault="00DD24A4">
      <w:pPr>
        <w:pStyle w:val="a"/>
        <w:rPr>
          <w:rFonts w:hint="cs"/>
          <w:rtl/>
        </w:rPr>
      </w:pPr>
      <w:r>
        <w:rPr>
          <w:rFonts w:hint="cs"/>
          <w:rtl/>
        </w:rPr>
        <w:t xml:space="preserve">אדוני היושב-ראש, חברי חברי הכנסת, ככל שאני שומע את חברי </w:t>
      </w:r>
      <w:r>
        <w:rPr>
          <w:rFonts w:hint="cs"/>
          <w:rtl/>
        </w:rPr>
        <w:t>הטובים בסיעות החרדיות צועקים בקול יותר רם, כך אני יודע שצדקנו יותר בחתימת ההסכם הקואליציוני. רק מי שמוכן לעיין בכתובים יודע שהמפד"ל חזרה לתפקידה ההיסטורי. מפד"ל, כמפלגה דתית-לאומית, עשתה את המהלך הנכון  - -</w:t>
      </w:r>
    </w:p>
    <w:p w14:paraId="1BB902C7" w14:textId="77777777" w:rsidR="00000000" w:rsidRDefault="00DD24A4">
      <w:pPr>
        <w:pStyle w:val="a"/>
        <w:rPr>
          <w:rFonts w:hint="cs"/>
          <w:rtl/>
        </w:rPr>
      </w:pPr>
    </w:p>
    <w:p w14:paraId="23AC3FB2" w14:textId="77777777" w:rsidR="00000000" w:rsidRDefault="00DD24A4">
      <w:pPr>
        <w:pStyle w:val="ac"/>
        <w:rPr>
          <w:rtl/>
        </w:rPr>
      </w:pPr>
      <w:r>
        <w:rPr>
          <w:rFonts w:hint="eastAsia"/>
          <w:rtl/>
        </w:rPr>
        <w:t>יצחק</w:t>
      </w:r>
      <w:r>
        <w:rPr>
          <w:rtl/>
        </w:rPr>
        <w:t xml:space="preserve"> כהן (ש"ס):</w:t>
      </w:r>
    </w:p>
    <w:p w14:paraId="22145A5F" w14:textId="77777777" w:rsidR="00000000" w:rsidRDefault="00DD24A4">
      <w:pPr>
        <w:pStyle w:val="a"/>
        <w:rPr>
          <w:rFonts w:hint="cs"/>
          <w:rtl/>
        </w:rPr>
      </w:pPr>
    </w:p>
    <w:p w14:paraId="01DBA5AA" w14:textId="77777777" w:rsidR="00000000" w:rsidRDefault="00DD24A4">
      <w:pPr>
        <w:pStyle w:val="a"/>
        <w:rPr>
          <w:rFonts w:hint="cs"/>
          <w:rtl/>
        </w:rPr>
      </w:pPr>
      <w:r>
        <w:rPr>
          <w:rFonts w:hint="cs"/>
          <w:rtl/>
        </w:rPr>
        <w:t>לא דתית ולא לאומית.</w:t>
      </w:r>
    </w:p>
    <w:p w14:paraId="626F123E" w14:textId="77777777" w:rsidR="00000000" w:rsidRDefault="00DD24A4">
      <w:pPr>
        <w:pStyle w:val="a"/>
        <w:rPr>
          <w:rFonts w:hint="cs"/>
          <w:rtl/>
        </w:rPr>
      </w:pPr>
    </w:p>
    <w:p w14:paraId="5A1BCA29" w14:textId="77777777" w:rsidR="00000000" w:rsidRDefault="00DD24A4">
      <w:pPr>
        <w:pStyle w:val="SpeakerCon"/>
        <w:rPr>
          <w:rtl/>
        </w:rPr>
      </w:pPr>
      <w:bookmarkStart w:id="446" w:name="FS000000521T28_02_2003_00_10_08C"/>
      <w:bookmarkEnd w:id="446"/>
      <w:r>
        <w:rPr>
          <w:rtl/>
        </w:rPr>
        <w:t>זבולון אור</w:t>
      </w:r>
      <w:r>
        <w:rPr>
          <w:rtl/>
        </w:rPr>
        <w:t>לב (מפד"ל):</w:t>
      </w:r>
    </w:p>
    <w:p w14:paraId="77277E7A" w14:textId="77777777" w:rsidR="00000000" w:rsidRDefault="00DD24A4">
      <w:pPr>
        <w:pStyle w:val="a"/>
        <w:rPr>
          <w:rtl/>
        </w:rPr>
      </w:pPr>
    </w:p>
    <w:p w14:paraId="412C0AA0" w14:textId="77777777" w:rsidR="00000000" w:rsidRDefault="00DD24A4">
      <w:pPr>
        <w:pStyle w:val="a"/>
        <w:rPr>
          <w:rFonts w:hint="cs"/>
          <w:rtl/>
        </w:rPr>
      </w:pPr>
      <w:r>
        <w:rPr>
          <w:rFonts w:hint="cs"/>
          <w:rtl/>
        </w:rPr>
        <w:t xml:space="preserve">- - מהלך ציוני-דתי, שמחבר בין דתיים לחילונים - - </w:t>
      </w:r>
    </w:p>
    <w:p w14:paraId="51A08327" w14:textId="77777777" w:rsidR="00000000" w:rsidRDefault="00DD24A4">
      <w:pPr>
        <w:pStyle w:val="a"/>
        <w:rPr>
          <w:rFonts w:hint="cs"/>
          <w:rtl/>
        </w:rPr>
      </w:pPr>
    </w:p>
    <w:p w14:paraId="15D43FA5" w14:textId="77777777" w:rsidR="00000000" w:rsidRDefault="00DD24A4">
      <w:pPr>
        <w:pStyle w:val="ac"/>
        <w:rPr>
          <w:rtl/>
        </w:rPr>
      </w:pPr>
      <w:r>
        <w:rPr>
          <w:rFonts w:hint="eastAsia"/>
          <w:rtl/>
        </w:rPr>
        <w:t>יצחק</w:t>
      </w:r>
      <w:r>
        <w:rPr>
          <w:rtl/>
        </w:rPr>
        <w:t xml:space="preserve"> כהן (ש"ס):</w:t>
      </w:r>
    </w:p>
    <w:p w14:paraId="0A9A5391" w14:textId="77777777" w:rsidR="00000000" w:rsidRDefault="00DD24A4">
      <w:pPr>
        <w:pStyle w:val="a"/>
        <w:rPr>
          <w:rFonts w:hint="cs"/>
          <w:rtl/>
        </w:rPr>
      </w:pPr>
    </w:p>
    <w:p w14:paraId="5D84A51C" w14:textId="77777777" w:rsidR="00000000" w:rsidRDefault="00DD24A4">
      <w:pPr>
        <w:pStyle w:val="a"/>
        <w:rPr>
          <w:rFonts w:hint="cs"/>
          <w:rtl/>
        </w:rPr>
      </w:pPr>
      <w:r>
        <w:rPr>
          <w:rFonts w:hint="cs"/>
          <w:rtl/>
        </w:rPr>
        <w:t>- - - איך אתה מחתן כוהן עם גרושה? - - - אוי לאותה בושה.</w:t>
      </w:r>
    </w:p>
    <w:p w14:paraId="44BF0F4B" w14:textId="77777777" w:rsidR="00000000" w:rsidRDefault="00DD24A4">
      <w:pPr>
        <w:pStyle w:val="a"/>
        <w:rPr>
          <w:rFonts w:hint="cs"/>
          <w:rtl/>
        </w:rPr>
      </w:pPr>
    </w:p>
    <w:p w14:paraId="70BA8E34" w14:textId="77777777" w:rsidR="00000000" w:rsidRDefault="00DD24A4">
      <w:pPr>
        <w:pStyle w:val="ad"/>
        <w:rPr>
          <w:rtl/>
        </w:rPr>
      </w:pPr>
      <w:r>
        <w:rPr>
          <w:rtl/>
        </w:rPr>
        <w:t>היו"ר ראובן ריבלין:</w:t>
      </w:r>
    </w:p>
    <w:p w14:paraId="3FEE588D" w14:textId="77777777" w:rsidR="00000000" w:rsidRDefault="00DD24A4">
      <w:pPr>
        <w:pStyle w:val="a"/>
        <w:rPr>
          <w:rtl/>
        </w:rPr>
      </w:pPr>
    </w:p>
    <w:p w14:paraId="35C7F636" w14:textId="77777777" w:rsidR="00000000" w:rsidRDefault="00DD24A4">
      <w:pPr>
        <w:pStyle w:val="a"/>
        <w:rPr>
          <w:rFonts w:hint="cs"/>
          <w:rtl/>
        </w:rPr>
      </w:pPr>
      <w:r>
        <w:rPr>
          <w:rFonts w:hint="cs"/>
          <w:rtl/>
        </w:rPr>
        <w:t>חבר הכנסת כהן.</w:t>
      </w:r>
    </w:p>
    <w:p w14:paraId="533D390D" w14:textId="77777777" w:rsidR="00000000" w:rsidRDefault="00DD24A4">
      <w:pPr>
        <w:pStyle w:val="a"/>
        <w:rPr>
          <w:rFonts w:hint="cs"/>
          <w:rtl/>
        </w:rPr>
      </w:pPr>
    </w:p>
    <w:p w14:paraId="6EC293D7" w14:textId="77777777" w:rsidR="00000000" w:rsidRDefault="00DD24A4">
      <w:pPr>
        <w:pStyle w:val="SpeakerCon"/>
        <w:rPr>
          <w:rtl/>
        </w:rPr>
      </w:pPr>
      <w:bookmarkStart w:id="447" w:name="FS000000521T28_02_2003_00_11_55C"/>
      <w:bookmarkEnd w:id="447"/>
      <w:r>
        <w:rPr>
          <w:rtl/>
        </w:rPr>
        <w:t>זבולון אורלב (מפד"ל):</w:t>
      </w:r>
    </w:p>
    <w:p w14:paraId="39AEA36E" w14:textId="77777777" w:rsidR="00000000" w:rsidRDefault="00DD24A4">
      <w:pPr>
        <w:pStyle w:val="a"/>
        <w:rPr>
          <w:rtl/>
        </w:rPr>
      </w:pPr>
    </w:p>
    <w:p w14:paraId="7BC08468" w14:textId="77777777" w:rsidR="00000000" w:rsidRDefault="00DD24A4">
      <w:pPr>
        <w:pStyle w:val="a"/>
        <w:rPr>
          <w:rFonts w:hint="cs"/>
          <w:rtl/>
        </w:rPr>
      </w:pPr>
      <w:r>
        <w:rPr>
          <w:rFonts w:hint="cs"/>
          <w:rtl/>
        </w:rPr>
        <w:t>- - מהלך שמחבר את העם. בעשר השנים האחרונות, בגלל המפלגות ה</w:t>
      </w:r>
      <w:r>
        <w:rPr>
          <w:rFonts w:hint="cs"/>
          <w:rtl/>
        </w:rPr>
        <w:t>חרדיות, הלך הקרע והעמיק.</w:t>
      </w:r>
    </w:p>
    <w:p w14:paraId="23A474A2" w14:textId="77777777" w:rsidR="00000000" w:rsidRDefault="00DD24A4">
      <w:pPr>
        <w:pStyle w:val="a"/>
        <w:rPr>
          <w:rFonts w:hint="cs"/>
          <w:rtl/>
        </w:rPr>
      </w:pPr>
    </w:p>
    <w:p w14:paraId="771B1F39" w14:textId="77777777" w:rsidR="00000000" w:rsidRDefault="00DD24A4">
      <w:pPr>
        <w:pStyle w:val="ac"/>
        <w:rPr>
          <w:rtl/>
        </w:rPr>
      </w:pPr>
      <w:r>
        <w:rPr>
          <w:rFonts w:hint="eastAsia"/>
          <w:rtl/>
        </w:rPr>
        <w:t>מאיר</w:t>
      </w:r>
      <w:r>
        <w:rPr>
          <w:rtl/>
        </w:rPr>
        <w:t xml:space="preserve"> פרוש (יהדות התורה):</w:t>
      </w:r>
    </w:p>
    <w:p w14:paraId="6689CCA2" w14:textId="77777777" w:rsidR="00000000" w:rsidRDefault="00DD24A4">
      <w:pPr>
        <w:pStyle w:val="a"/>
        <w:rPr>
          <w:rFonts w:hint="cs"/>
          <w:rtl/>
        </w:rPr>
      </w:pPr>
    </w:p>
    <w:p w14:paraId="4F7C57AA" w14:textId="77777777" w:rsidR="00000000" w:rsidRDefault="00DD24A4">
      <w:pPr>
        <w:pStyle w:val="a"/>
        <w:rPr>
          <w:rFonts w:hint="cs"/>
          <w:rtl/>
        </w:rPr>
      </w:pPr>
      <w:r>
        <w:rPr>
          <w:rFonts w:hint="cs"/>
          <w:rtl/>
        </w:rPr>
        <w:t>מי שבוגד בתורת ישראל בוגד - - - ארץ-ישראל.</w:t>
      </w:r>
    </w:p>
    <w:p w14:paraId="703BF56A" w14:textId="77777777" w:rsidR="00000000" w:rsidRDefault="00DD24A4">
      <w:pPr>
        <w:pStyle w:val="a"/>
        <w:rPr>
          <w:rFonts w:hint="cs"/>
          <w:rtl/>
        </w:rPr>
      </w:pPr>
    </w:p>
    <w:p w14:paraId="4742C97C" w14:textId="77777777" w:rsidR="00000000" w:rsidRDefault="00DD24A4">
      <w:pPr>
        <w:pStyle w:val="SpeakerCon"/>
        <w:rPr>
          <w:rtl/>
        </w:rPr>
      </w:pPr>
      <w:bookmarkStart w:id="448" w:name="FS000000521T28_02_2003_00_12_58C"/>
      <w:bookmarkEnd w:id="448"/>
      <w:r>
        <w:rPr>
          <w:rtl/>
        </w:rPr>
        <w:t>זבולון אורלב (מפד"ל):</w:t>
      </w:r>
    </w:p>
    <w:p w14:paraId="68387C20" w14:textId="77777777" w:rsidR="00000000" w:rsidRDefault="00DD24A4">
      <w:pPr>
        <w:pStyle w:val="a"/>
        <w:rPr>
          <w:rtl/>
        </w:rPr>
      </w:pPr>
    </w:p>
    <w:p w14:paraId="59FECEE9" w14:textId="77777777" w:rsidR="00000000" w:rsidRDefault="00DD24A4">
      <w:pPr>
        <w:pStyle w:val="a"/>
        <w:rPr>
          <w:rFonts w:hint="cs"/>
          <w:rtl/>
        </w:rPr>
      </w:pPr>
      <w:r>
        <w:rPr>
          <w:rFonts w:hint="cs"/>
          <w:rtl/>
        </w:rPr>
        <w:t>הצעקות הרמות שנשמעות כאן בימים האחרונים רק מלמדות מדוע יש קרע כל כך גדול בין דתיים לבין חילונים. אני מציע לכולנו שנעשה חשבון נפש ונראה אי</w:t>
      </w:r>
      <w:r>
        <w:rPr>
          <w:rFonts w:hint="cs"/>
          <w:rtl/>
        </w:rPr>
        <w:t>ך ראוי להוביל את עם ישראל כדי שגם החילונים, לא רק הדתיים, גם שינוי, גם הליכוד וגם יתר המפלגות שאינן דתיות יוכלו לתרום יותר לזהות היהודית של מדינת ישראל.</w:t>
      </w:r>
    </w:p>
    <w:p w14:paraId="1F54A114" w14:textId="77777777" w:rsidR="00000000" w:rsidRDefault="00DD24A4">
      <w:pPr>
        <w:pStyle w:val="a"/>
        <w:rPr>
          <w:rFonts w:hint="cs"/>
          <w:rtl/>
        </w:rPr>
      </w:pPr>
    </w:p>
    <w:p w14:paraId="0CB44D57" w14:textId="77777777" w:rsidR="00000000" w:rsidRDefault="00DD24A4">
      <w:pPr>
        <w:pStyle w:val="a"/>
        <w:rPr>
          <w:rFonts w:hint="cs"/>
          <w:rtl/>
        </w:rPr>
      </w:pPr>
      <w:r>
        <w:rPr>
          <w:rFonts w:hint="cs"/>
          <w:rtl/>
        </w:rPr>
        <w:t>גם חבר הכנסת גפני וגם חבר הכנסת כהן יודעים היטב על המסמכים שהונחו על שולחנו של הרב אלישיב שליט"א, כיצד</w:t>
      </w:r>
      <w:r>
        <w:rPr>
          <w:rFonts w:hint="cs"/>
          <w:rtl/>
        </w:rPr>
        <w:t xml:space="preserve"> לטפל בסוגיית פסולי החיתון.  והם יודעים היטב - - </w:t>
      </w:r>
    </w:p>
    <w:p w14:paraId="7C07CA9C" w14:textId="77777777" w:rsidR="00000000" w:rsidRDefault="00DD24A4">
      <w:pPr>
        <w:pStyle w:val="a"/>
        <w:rPr>
          <w:rFonts w:hint="cs"/>
          <w:rtl/>
        </w:rPr>
      </w:pPr>
    </w:p>
    <w:p w14:paraId="51F4B1DD" w14:textId="77777777" w:rsidR="00000000" w:rsidRDefault="00DD24A4">
      <w:pPr>
        <w:pStyle w:val="ac"/>
        <w:rPr>
          <w:rtl/>
        </w:rPr>
      </w:pPr>
      <w:r>
        <w:rPr>
          <w:rFonts w:hint="eastAsia"/>
          <w:rtl/>
        </w:rPr>
        <w:t>משה</w:t>
      </w:r>
      <w:r>
        <w:rPr>
          <w:rtl/>
        </w:rPr>
        <w:t xml:space="preserve"> גפני (יהדות התורה):</w:t>
      </w:r>
    </w:p>
    <w:p w14:paraId="33585A68" w14:textId="77777777" w:rsidR="00000000" w:rsidRDefault="00DD24A4">
      <w:pPr>
        <w:pStyle w:val="a"/>
        <w:rPr>
          <w:rFonts w:hint="cs"/>
          <w:rtl/>
        </w:rPr>
      </w:pPr>
    </w:p>
    <w:p w14:paraId="5F910991" w14:textId="77777777" w:rsidR="00000000" w:rsidRDefault="00DD24A4">
      <w:pPr>
        <w:pStyle w:val="a"/>
        <w:rPr>
          <w:rFonts w:hint="cs"/>
          <w:rtl/>
        </w:rPr>
      </w:pPr>
      <w:r>
        <w:rPr>
          <w:rFonts w:hint="cs"/>
          <w:rtl/>
        </w:rPr>
        <w:t>של נעליך מעל רגליך.  תהיה בשקט.</w:t>
      </w:r>
    </w:p>
    <w:p w14:paraId="5A28EBF2" w14:textId="77777777" w:rsidR="00000000" w:rsidRDefault="00DD24A4">
      <w:pPr>
        <w:pStyle w:val="a"/>
        <w:rPr>
          <w:rFonts w:hint="cs"/>
          <w:rtl/>
        </w:rPr>
      </w:pPr>
    </w:p>
    <w:p w14:paraId="6EF08ECF" w14:textId="77777777" w:rsidR="00000000" w:rsidRDefault="00DD24A4">
      <w:pPr>
        <w:pStyle w:val="SpeakerCon"/>
        <w:rPr>
          <w:rtl/>
        </w:rPr>
      </w:pPr>
      <w:bookmarkStart w:id="449" w:name="FS000000521T28_02_2003_00_16_12C"/>
      <w:bookmarkEnd w:id="449"/>
      <w:r>
        <w:rPr>
          <w:rtl/>
        </w:rPr>
        <w:t>זבולון אורלב (מפד"ל):</w:t>
      </w:r>
    </w:p>
    <w:p w14:paraId="1DA38A9F" w14:textId="77777777" w:rsidR="00000000" w:rsidRDefault="00DD24A4">
      <w:pPr>
        <w:pStyle w:val="a"/>
        <w:rPr>
          <w:rtl/>
        </w:rPr>
      </w:pPr>
    </w:p>
    <w:p w14:paraId="2609AD23" w14:textId="77777777" w:rsidR="00000000" w:rsidRDefault="00DD24A4">
      <w:pPr>
        <w:pStyle w:val="a"/>
        <w:rPr>
          <w:rFonts w:hint="cs"/>
          <w:rtl/>
        </w:rPr>
      </w:pPr>
      <w:r>
        <w:rPr>
          <w:rFonts w:hint="cs"/>
          <w:rtl/>
        </w:rPr>
        <w:t>- - שהפתרון שאנחנו מצאנו הוא הפתרון באותו כיוון.</w:t>
      </w:r>
    </w:p>
    <w:p w14:paraId="5C43D41B" w14:textId="77777777" w:rsidR="00000000" w:rsidRDefault="00DD24A4">
      <w:pPr>
        <w:pStyle w:val="a"/>
        <w:rPr>
          <w:rFonts w:hint="cs"/>
          <w:rtl/>
        </w:rPr>
      </w:pPr>
    </w:p>
    <w:p w14:paraId="312CF916" w14:textId="77777777" w:rsidR="00000000" w:rsidRDefault="00DD24A4">
      <w:pPr>
        <w:pStyle w:val="ac"/>
        <w:rPr>
          <w:rtl/>
        </w:rPr>
      </w:pPr>
      <w:r>
        <w:rPr>
          <w:rFonts w:hint="eastAsia"/>
          <w:rtl/>
        </w:rPr>
        <w:t>משה</w:t>
      </w:r>
      <w:r>
        <w:rPr>
          <w:rtl/>
        </w:rPr>
        <w:t xml:space="preserve"> גפני (יהדות התורה):</w:t>
      </w:r>
    </w:p>
    <w:p w14:paraId="255C7C56" w14:textId="77777777" w:rsidR="00000000" w:rsidRDefault="00DD24A4">
      <w:pPr>
        <w:pStyle w:val="a"/>
        <w:rPr>
          <w:rFonts w:hint="cs"/>
          <w:rtl/>
        </w:rPr>
      </w:pPr>
    </w:p>
    <w:p w14:paraId="681AC3AF" w14:textId="77777777" w:rsidR="00000000" w:rsidRDefault="00DD24A4">
      <w:pPr>
        <w:pStyle w:val="a"/>
        <w:rPr>
          <w:rFonts w:hint="cs"/>
          <w:rtl/>
        </w:rPr>
      </w:pPr>
      <w:r>
        <w:rPr>
          <w:rFonts w:hint="cs"/>
          <w:rtl/>
        </w:rPr>
        <w:t>אל תזכיר את שמו.</w:t>
      </w:r>
    </w:p>
    <w:p w14:paraId="65D2059C" w14:textId="77777777" w:rsidR="00000000" w:rsidRDefault="00DD24A4">
      <w:pPr>
        <w:pStyle w:val="a"/>
        <w:rPr>
          <w:rFonts w:hint="cs"/>
          <w:rtl/>
        </w:rPr>
      </w:pPr>
    </w:p>
    <w:p w14:paraId="452E273C" w14:textId="77777777" w:rsidR="00000000" w:rsidRDefault="00DD24A4">
      <w:pPr>
        <w:pStyle w:val="SpeakerCon"/>
        <w:rPr>
          <w:rtl/>
        </w:rPr>
      </w:pPr>
      <w:bookmarkStart w:id="450" w:name="FS000000521T28_02_2003_00_16_52C"/>
      <w:bookmarkEnd w:id="450"/>
      <w:r>
        <w:rPr>
          <w:rtl/>
        </w:rPr>
        <w:t>זבולון אורלב (מפד"ל):</w:t>
      </w:r>
    </w:p>
    <w:p w14:paraId="16A4026A" w14:textId="77777777" w:rsidR="00000000" w:rsidRDefault="00DD24A4">
      <w:pPr>
        <w:pStyle w:val="a"/>
        <w:rPr>
          <w:rtl/>
        </w:rPr>
      </w:pPr>
    </w:p>
    <w:p w14:paraId="2CFD5947" w14:textId="77777777" w:rsidR="00000000" w:rsidRDefault="00DD24A4">
      <w:pPr>
        <w:pStyle w:val="a"/>
        <w:rPr>
          <w:rFonts w:hint="cs"/>
          <w:rtl/>
        </w:rPr>
      </w:pPr>
      <w:r>
        <w:rPr>
          <w:rFonts w:hint="cs"/>
          <w:rtl/>
        </w:rPr>
        <w:t>חבר הכנס</w:t>
      </w:r>
      <w:r>
        <w:rPr>
          <w:rFonts w:hint="cs"/>
          <w:rtl/>
        </w:rPr>
        <w:t>ת גפני, חשפתי סוד נורא?  מה קרה?</w:t>
      </w:r>
    </w:p>
    <w:p w14:paraId="0E56B830" w14:textId="77777777" w:rsidR="00000000" w:rsidRDefault="00DD24A4">
      <w:pPr>
        <w:pStyle w:val="a"/>
        <w:rPr>
          <w:rFonts w:hint="cs"/>
          <w:rtl/>
        </w:rPr>
      </w:pPr>
    </w:p>
    <w:p w14:paraId="2FE4B02D" w14:textId="77777777" w:rsidR="00000000" w:rsidRDefault="00DD24A4">
      <w:pPr>
        <w:pStyle w:val="ac"/>
        <w:rPr>
          <w:rtl/>
        </w:rPr>
      </w:pPr>
      <w:r>
        <w:rPr>
          <w:rFonts w:hint="eastAsia"/>
          <w:rtl/>
        </w:rPr>
        <w:t>משה</w:t>
      </w:r>
      <w:r>
        <w:rPr>
          <w:rtl/>
        </w:rPr>
        <w:t xml:space="preserve"> גפני (יהדות התורה):</w:t>
      </w:r>
    </w:p>
    <w:p w14:paraId="734784AA" w14:textId="77777777" w:rsidR="00000000" w:rsidRDefault="00DD24A4">
      <w:pPr>
        <w:pStyle w:val="a"/>
        <w:rPr>
          <w:rFonts w:hint="cs"/>
          <w:rtl/>
        </w:rPr>
      </w:pPr>
    </w:p>
    <w:p w14:paraId="19B95131" w14:textId="77777777" w:rsidR="00000000" w:rsidRDefault="00DD24A4">
      <w:pPr>
        <w:pStyle w:val="a"/>
        <w:rPr>
          <w:rFonts w:hint="cs"/>
          <w:rtl/>
        </w:rPr>
      </w:pPr>
      <w:r>
        <w:rPr>
          <w:rFonts w:hint="cs"/>
          <w:rtl/>
        </w:rPr>
        <w:t>של נעליך מעל רגליך.</w:t>
      </w:r>
    </w:p>
    <w:p w14:paraId="756C79C6" w14:textId="77777777" w:rsidR="00000000" w:rsidRDefault="00DD24A4">
      <w:pPr>
        <w:pStyle w:val="ad"/>
        <w:rPr>
          <w:rFonts w:hint="cs"/>
          <w:rtl/>
        </w:rPr>
      </w:pPr>
    </w:p>
    <w:p w14:paraId="5D888AE0" w14:textId="77777777" w:rsidR="00000000" w:rsidRDefault="00DD24A4">
      <w:pPr>
        <w:pStyle w:val="ad"/>
        <w:rPr>
          <w:rFonts w:hint="cs"/>
          <w:rtl/>
        </w:rPr>
      </w:pPr>
    </w:p>
    <w:p w14:paraId="5A44AD95" w14:textId="77777777" w:rsidR="00000000" w:rsidRDefault="00DD24A4">
      <w:pPr>
        <w:pStyle w:val="ad"/>
        <w:rPr>
          <w:rtl/>
        </w:rPr>
      </w:pPr>
      <w:r>
        <w:rPr>
          <w:rtl/>
        </w:rPr>
        <w:t>היו"ר ראובן ריבלין:</w:t>
      </w:r>
    </w:p>
    <w:p w14:paraId="17C410C9" w14:textId="77777777" w:rsidR="00000000" w:rsidRDefault="00DD24A4">
      <w:pPr>
        <w:pStyle w:val="a"/>
        <w:rPr>
          <w:rtl/>
        </w:rPr>
      </w:pPr>
    </w:p>
    <w:p w14:paraId="57C4B8D3" w14:textId="77777777" w:rsidR="00000000" w:rsidRDefault="00DD24A4">
      <w:pPr>
        <w:pStyle w:val="a"/>
        <w:rPr>
          <w:rFonts w:hint="cs"/>
          <w:rtl/>
        </w:rPr>
      </w:pPr>
      <w:r>
        <w:rPr>
          <w:rFonts w:hint="cs"/>
          <w:rtl/>
        </w:rPr>
        <w:t xml:space="preserve">חבר הכנסת גפני. דיברת שבע דקות במקום שלוש דקות, ועכשיו אתה לא מפסיק להפריע. הוא ידבר כמה שלא תכעס, ואתה תדבר כמה שהוא לא יכעס.  אתה לא תפריע באופן רצוף.  </w:t>
      </w:r>
      <w:r>
        <w:rPr>
          <w:rFonts w:hint="cs"/>
          <w:rtl/>
        </w:rPr>
        <w:t>קריאת ביניים, מובן. מספיק.</w:t>
      </w:r>
    </w:p>
    <w:p w14:paraId="30F34D45" w14:textId="77777777" w:rsidR="00000000" w:rsidRDefault="00DD24A4">
      <w:pPr>
        <w:pStyle w:val="a"/>
        <w:rPr>
          <w:rFonts w:hint="cs"/>
          <w:rtl/>
        </w:rPr>
      </w:pPr>
    </w:p>
    <w:p w14:paraId="00E82903" w14:textId="77777777" w:rsidR="00000000" w:rsidRDefault="00DD24A4">
      <w:pPr>
        <w:pStyle w:val="SpeakerCon"/>
        <w:rPr>
          <w:rtl/>
        </w:rPr>
      </w:pPr>
      <w:bookmarkStart w:id="451" w:name="FS000000521T28_02_2003_00_18_27C"/>
      <w:bookmarkEnd w:id="451"/>
      <w:r>
        <w:rPr>
          <w:rtl/>
        </w:rPr>
        <w:t>זבולון אורלב (מפד"ל):</w:t>
      </w:r>
    </w:p>
    <w:p w14:paraId="6579FC81" w14:textId="77777777" w:rsidR="00000000" w:rsidRDefault="00DD24A4">
      <w:pPr>
        <w:pStyle w:val="a"/>
        <w:rPr>
          <w:rtl/>
        </w:rPr>
      </w:pPr>
    </w:p>
    <w:p w14:paraId="13D8C559" w14:textId="77777777" w:rsidR="00000000" w:rsidRDefault="00DD24A4">
      <w:pPr>
        <w:pStyle w:val="a"/>
        <w:rPr>
          <w:rFonts w:hint="cs"/>
          <w:rtl/>
        </w:rPr>
      </w:pPr>
      <w:r>
        <w:rPr>
          <w:rFonts w:hint="cs"/>
          <w:rtl/>
        </w:rPr>
        <w:t>חבר הכנסת גפני, יבוא יום ואחשוף את המסמך שאתה העברת, ותראה שמה שהמפד"ל חתמה עליו הוא דבר ראוי ונכון, והוא יקבל את ברכת הרבנים.</w:t>
      </w:r>
    </w:p>
    <w:p w14:paraId="7E179629" w14:textId="77777777" w:rsidR="00000000" w:rsidRDefault="00DD24A4">
      <w:pPr>
        <w:pStyle w:val="a"/>
        <w:rPr>
          <w:rFonts w:hint="cs"/>
          <w:rtl/>
        </w:rPr>
      </w:pPr>
    </w:p>
    <w:p w14:paraId="69E890E3" w14:textId="77777777" w:rsidR="00000000" w:rsidRDefault="00DD24A4">
      <w:pPr>
        <w:pStyle w:val="ac"/>
        <w:rPr>
          <w:rtl/>
        </w:rPr>
      </w:pPr>
      <w:r>
        <w:rPr>
          <w:rtl/>
        </w:rPr>
        <w:t>יצחק כהן (ש"ס):</w:t>
      </w:r>
    </w:p>
    <w:p w14:paraId="1A0B472F" w14:textId="77777777" w:rsidR="00000000" w:rsidRDefault="00DD24A4">
      <w:pPr>
        <w:pStyle w:val="a"/>
        <w:rPr>
          <w:rtl/>
        </w:rPr>
      </w:pPr>
    </w:p>
    <w:p w14:paraId="3DB68D12" w14:textId="77777777" w:rsidR="00000000" w:rsidRDefault="00DD24A4">
      <w:pPr>
        <w:pStyle w:val="a"/>
        <w:rPr>
          <w:rFonts w:hint="cs"/>
          <w:rtl/>
        </w:rPr>
      </w:pPr>
      <w:r>
        <w:rPr>
          <w:rFonts w:hint="cs"/>
          <w:rtl/>
        </w:rPr>
        <w:t>- - -</w:t>
      </w:r>
    </w:p>
    <w:p w14:paraId="1F4ED1D2" w14:textId="77777777" w:rsidR="00000000" w:rsidRDefault="00DD24A4">
      <w:pPr>
        <w:pStyle w:val="a"/>
        <w:rPr>
          <w:rFonts w:hint="cs"/>
          <w:rtl/>
        </w:rPr>
      </w:pPr>
    </w:p>
    <w:p w14:paraId="2DD41672" w14:textId="77777777" w:rsidR="00000000" w:rsidRDefault="00DD24A4">
      <w:pPr>
        <w:pStyle w:val="ad"/>
        <w:rPr>
          <w:rtl/>
        </w:rPr>
      </w:pPr>
      <w:r>
        <w:rPr>
          <w:rtl/>
        </w:rPr>
        <w:t>היו"ר ראובן ריבלין:</w:t>
      </w:r>
    </w:p>
    <w:p w14:paraId="3C6DCCE2" w14:textId="77777777" w:rsidR="00000000" w:rsidRDefault="00DD24A4">
      <w:pPr>
        <w:pStyle w:val="a"/>
        <w:rPr>
          <w:rtl/>
        </w:rPr>
      </w:pPr>
    </w:p>
    <w:p w14:paraId="5B59E027" w14:textId="77777777" w:rsidR="00000000" w:rsidRDefault="00DD24A4">
      <w:pPr>
        <w:pStyle w:val="a"/>
        <w:rPr>
          <w:rFonts w:hint="cs"/>
          <w:rtl/>
        </w:rPr>
      </w:pPr>
      <w:r>
        <w:rPr>
          <w:rFonts w:hint="cs"/>
          <w:rtl/>
        </w:rPr>
        <w:t>חבר הכנסת כהן, אתה סותם לו את הפ</w:t>
      </w:r>
      <w:r>
        <w:rPr>
          <w:rFonts w:hint="cs"/>
          <w:rtl/>
        </w:rPr>
        <w:t>ה כי אתה לא מפסיק לקרוא לו קריאות ביניים.  בזה נגמר.</w:t>
      </w:r>
    </w:p>
    <w:p w14:paraId="21F92125" w14:textId="77777777" w:rsidR="00000000" w:rsidRDefault="00DD24A4">
      <w:pPr>
        <w:pStyle w:val="a"/>
        <w:rPr>
          <w:rFonts w:hint="cs"/>
          <w:rtl/>
        </w:rPr>
      </w:pPr>
    </w:p>
    <w:p w14:paraId="6D794E46" w14:textId="77777777" w:rsidR="00000000" w:rsidRDefault="00DD24A4">
      <w:pPr>
        <w:pStyle w:val="ac"/>
        <w:rPr>
          <w:rtl/>
        </w:rPr>
      </w:pPr>
      <w:r>
        <w:rPr>
          <w:rFonts w:hint="eastAsia"/>
          <w:rtl/>
        </w:rPr>
        <w:t>יצחק</w:t>
      </w:r>
      <w:r>
        <w:rPr>
          <w:rtl/>
        </w:rPr>
        <w:t xml:space="preserve"> כהן (ש"ס):</w:t>
      </w:r>
    </w:p>
    <w:p w14:paraId="61BCB85B" w14:textId="77777777" w:rsidR="00000000" w:rsidRDefault="00DD24A4">
      <w:pPr>
        <w:pStyle w:val="a"/>
        <w:rPr>
          <w:rFonts w:hint="cs"/>
          <w:rtl/>
        </w:rPr>
      </w:pPr>
    </w:p>
    <w:p w14:paraId="1FF96EAD" w14:textId="77777777" w:rsidR="00000000" w:rsidRDefault="00DD24A4">
      <w:pPr>
        <w:pStyle w:val="a"/>
        <w:rPr>
          <w:rFonts w:hint="cs"/>
          <w:rtl/>
        </w:rPr>
      </w:pPr>
      <w:r>
        <w:rPr>
          <w:rFonts w:hint="cs"/>
          <w:rtl/>
        </w:rPr>
        <w:t>חס וחלילה.</w:t>
      </w:r>
    </w:p>
    <w:p w14:paraId="3F17A0BD" w14:textId="77777777" w:rsidR="00000000" w:rsidRDefault="00DD24A4">
      <w:pPr>
        <w:pStyle w:val="a"/>
        <w:rPr>
          <w:rFonts w:hint="cs"/>
          <w:rtl/>
        </w:rPr>
      </w:pPr>
    </w:p>
    <w:p w14:paraId="087E4DDA" w14:textId="77777777" w:rsidR="00000000" w:rsidRDefault="00DD24A4">
      <w:pPr>
        <w:pStyle w:val="SpeakerCon"/>
        <w:rPr>
          <w:rtl/>
        </w:rPr>
      </w:pPr>
      <w:bookmarkStart w:id="452" w:name="FS000000521T28_02_2003_00_20_16C"/>
      <w:bookmarkEnd w:id="452"/>
      <w:r>
        <w:rPr>
          <w:rtl/>
        </w:rPr>
        <w:t>זבולון אורלב (מפד"ל):</w:t>
      </w:r>
    </w:p>
    <w:p w14:paraId="707D59D7" w14:textId="77777777" w:rsidR="00000000" w:rsidRDefault="00DD24A4">
      <w:pPr>
        <w:pStyle w:val="a"/>
        <w:rPr>
          <w:rtl/>
        </w:rPr>
      </w:pPr>
    </w:p>
    <w:p w14:paraId="13EC8F69" w14:textId="77777777" w:rsidR="00000000" w:rsidRDefault="00DD24A4">
      <w:pPr>
        <w:pStyle w:val="a"/>
        <w:rPr>
          <w:rFonts w:hint="cs"/>
          <w:rtl/>
        </w:rPr>
      </w:pPr>
      <w:r>
        <w:rPr>
          <w:rFonts w:hint="cs"/>
          <w:rtl/>
        </w:rPr>
        <w:t>אנחנו מבינים שקשה מאוד למפלגות להיפרד מהשלטון. גם אנחנו מפלגה שהיתה שנים רבות בשלטון, וידענו את הכאב. גם כשאנחנו היינו באופוזיציה צעקנו, זה בסדר גמור,</w:t>
      </w:r>
      <w:r>
        <w:rPr>
          <w:rFonts w:hint="cs"/>
          <w:rtl/>
        </w:rPr>
        <w:t xml:space="preserve"> באופוזיציה צועקים.  אתם תמשיכו לצעוק ואנחנו נמשיך לקיים אחדות בעם ישראל.</w:t>
      </w:r>
    </w:p>
    <w:p w14:paraId="75465DD2" w14:textId="77777777" w:rsidR="00000000" w:rsidRDefault="00DD24A4">
      <w:pPr>
        <w:pStyle w:val="a"/>
        <w:rPr>
          <w:rFonts w:hint="cs"/>
          <w:rtl/>
        </w:rPr>
      </w:pPr>
    </w:p>
    <w:p w14:paraId="278A47B6" w14:textId="77777777" w:rsidR="00000000" w:rsidRDefault="00DD24A4">
      <w:pPr>
        <w:pStyle w:val="ac"/>
        <w:rPr>
          <w:rtl/>
        </w:rPr>
      </w:pPr>
      <w:r>
        <w:rPr>
          <w:rFonts w:hint="eastAsia"/>
          <w:rtl/>
        </w:rPr>
        <w:t>יעקב</w:t>
      </w:r>
      <w:r>
        <w:rPr>
          <w:rtl/>
        </w:rPr>
        <w:t xml:space="preserve"> מרגי (ש"ס):</w:t>
      </w:r>
    </w:p>
    <w:p w14:paraId="7EEDE5DC" w14:textId="77777777" w:rsidR="00000000" w:rsidRDefault="00DD24A4">
      <w:pPr>
        <w:pStyle w:val="a"/>
        <w:rPr>
          <w:rFonts w:hint="cs"/>
          <w:rtl/>
        </w:rPr>
      </w:pPr>
    </w:p>
    <w:p w14:paraId="07981379" w14:textId="77777777" w:rsidR="00000000" w:rsidRDefault="00DD24A4">
      <w:pPr>
        <w:pStyle w:val="a"/>
        <w:rPr>
          <w:rFonts w:hint="cs"/>
          <w:rtl/>
        </w:rPr>
      </w:pPr>
      <w:r>
        <w:rPr>
          <w:rFonts w:hint="cs"/>
          <w:rtl/>
        </w:rPr>
        <w:t>- - - תורת ישראל.</w:t>
      </w:r>
    </w:p>
    <w:p w14:paraId="702FC7D2" w14:textId="77777777" w:rsidR="00000000" w:rsidRDefault="00DD24A4">
      <w:pPr>
        <w:pStyle w:val="a"/>
        <w:rPr>
          <w:rFonts w:hint="cs"/>
          <w:rtl/>
        </w:rPr>
      </w:pPr>
    </w:p>
    <w:p w14:paraId="7411AC56" w14:textId="77777777" w:rsidR="00000000" w:rsidRDefault="00DD24A4">
      <w:pPr>
        <w:pStyle w:val="SpeakerCon"/>
        <w:rPr>
          <w:rtl/>
        </w:rPr>
      </w:pPr>
      <w:bookmarkStart w:id="453" w:name="FS000000521T28_02_2003_00_25_27C"/>
      <w:bookmarkEnd w:id="453"/>
      <w:r>
        <w:rPr>
          <w:rtl/>
        </w:rPr>
        <w:t>זבולון אורלב (מפד"ל):</w:t>
      </w:r>
    </w:p>
    <w:p w14:paraId="650D528E" w14:textId="77777777" w:rsidR="00000000" w:rsidRDefault="00DD24A4">
      <w:pPr>
        <w:pStyle w:val="a"/>
        <w:rPr>
          <w:rtl/>
        </w:rPr>
      </w:pPr>
    </w:p>
    <w:p w14:paraId="4B250068" w14:textId="77777777" w:rsidR="00000000" w:rsidRDefault="00DD24A4">
      <w:pPr>
        <w:pStyle w:val="a"/>
        <w:rPr>
          <w:rFonts w:hint="cs"/>
          <w:rtl/>
        </w:rPr>
      </w:pPr>
      <w:r>
        <w:rPr>
          <w:rFonts w:hint="cs"/>
          <w:rtl/>
        </w:rPr>
        <w:t>אנחנו שומרים על תורת ישראל.</w:t>
      </w:r>
    </w:p>
    <w:p w14:paraId="658D620E" w14:textId="77777777" w:rsidR="00000000" w:rsidRDefault="00DD24A4">
      <w:pPr>
        <w:pStyle w:val="a"/>
        <w:rPr>
          <w:rFonts w:hint="cs"/>
          <w:rtl/>
        </w:rPr>
      </w:pPr>
    </w:p>
    <w:p w14:paraId="7BF7AFD7" w14:textId="77777777" w:rsidR="00000000" w:rsidRDefault="00DD24A4">
      <w:pPr>
        <w:pStyle w:val="ac"/>
        <w:rPr>
          <w:rtl/>
        </w:rPr>
      </w:pPr>
      <w:r>
        <w:rPr>
          <w:rFonts w:hint="eastAsia"/>
          <w:rtl/>
        </w:rPr>
        <w:t>יעקב</w:t>
      </w:r>
      <w:r>
        <w:rPr>
          <w:rtl/>
        </w:rPr>
        <w:t xml:space="preserve"> מרגי (ש"ס):</w:t>
      </w:r>
    </w:p>
    <w:p w14:paraId="6821B580" w14:textId="77777777" w:rsidR="00000000" w:rsidRDefault="00DD24A4">
      <w:pPr>
        <w:pStyle w:val="a"/>
        <w:rPr>
          <w:rFonts w:hint="cs"/>
          <w:rtl/>
        </w:rPr>
      </w:pPr>
    </w:p>
    <w:p w14:paraId="703CED01" w14:textId="77777777" w:rsidR="00000000" w:rsidRDefault="00DD24A4">
      <w:pPr>
        <w:pStyle w:val="a"/>
        <w:rPr>
          <w:rFonts w:hint="cs"/>
          <w:rtl/>
        </w:rPr>
      </w:pPr>
      <w:r>
        <w:rPr>
          <w:rFonts w:hint="cs"/>
          <w:rtl/>
        </w:rPr>
        <w:t>אוי לאותה בושה.</w:t>
      </w:r>
    </w:p>
    <w:p w14:paraId="6C5D22B7" w14:textId="77777777" w:rsidR="00000000" w:rsidRDefault="00DD24A4">
      <w:pPr>
        <w:pStyle w:val="a"/>
        <w:ind w:firstLine="0"/>
        <w:rPr>
          <w:rFonts w:hint="cs"/>
          <w:rtl/>
        </w:rPr>
      </w:pPr>
    </w:p>
    <w:p w14:paraId="4C09C14A" w14:textId="77777777" w:rsidR="00000000" w:rsidRDefault="00DD24A4">
      <w:pPr>
        <w:pStyle w:val="Speaker"/>
        <w:rPr>
          <w:rtl/>
        </w:rPr>
      </w:pPr>
      <w:bookmarkStart w:id="454" w:name="FS000000521T28_02_2003_00_25_46C"/>
      <w:bookmarkStart w:id="455" w:name="FS000000521T27_02_2003_23_55_42"/>
      <w:bookmarkEnd w:id="454"/>
      <w:bookmarkEnd w:id="455"/>
      <w:r>
        <w:rPr>
          <w:rFonts w:hint="eastAsia"/>
          <w:rtl/>
        </w:rPr>
        <w:t>זבולון</w:t>
      </w:r>
      <w:r>
        <w:rPr>
          <w:rtl/>
        </w:rPr>
        <w:t xml:space="preserve"> אורלב (מפד"ל):</w:t>
      </w:r>
    </w:p>
    <w:p w14:paraId="2D4902A2" w14:textId="77777777" w:rsidR="00000000" w:rsidRDefault="00DD24A4">
      <w:pPr>
        <w:pStyle w:val="a"/>
        <w:rPr>
          <w:rFonts w:hint="cs"/>
          <w:rtl/>
        </w:rPr>
      </w:pPr>
    </w:p>
    <w:p w14:paraId="64F6D704" w14:textId="77777777" w:rsidR="00000000" w:rsidRDefault="00DD24A4">
      <w:pPr>
        <w:pStyle w:val="a"/>
        <w:rPr>
          <w:rFonts w:hint="cs"/>
          <w:rtl/>
        </w:rPr>
      </w:pPr>
      <w:r>
        <w:rPr>
          <w:rFonts w:hint="cs"/>
          <w:rtl/>
        </w:rPr>
        <w:t>אנחנו לא נאפשר להמשיך את הקרע בעם.</w:t>
      </w:r>
      <w:r>
        <w:rPr>
          <w:rFonts w:hint="cs"/>
          <w:rtl/>
        </w:rPr>
        <w:t xml:space="preserve"> אנחנו רוצים שעם ישראל יהיה מאוחד, וטומי לפיד יוכל לשבת ליד שולחן עם אפי איתם ולבנות אתו את הזהות היהודית של מדינת ישראל. אנחנו קיבלנו הרבה מאוד טלפונים, מכל חברי המפד"ל, וקיבלנו גיבוי רחב מאוד מהציבור למהלך הזה. </w:t>
      </w:r>
    </w:p>
    <w:p w14:paraId="6CA3B04F" w14:textId="77777777" w:rsidR="00000000" w:rsidRDefault="00DD24A4">
      <w:pPr>
        <w:pStyle w:val="a"/>
        <w:rPr>
          <w:rFonts w:hint="cs"/>
          <w:rtl/>
        </w:rPr>
      </w:pPr>
    </w:p>
    <w:p w14:paraId="5EAFAA34" w14:textId="77777777" w:rsidR="00000000" w:rsidRDefault="00DD24A4">
      <w:pPr>
        <w:pStyle w:val="a"/>
        <w:rPr>
          <w:rFonts w:hint="cs"/>
          <w:rtl/>
        </w:rPr>
      </w:pPr>
      <w:r>
        <w:rPr>
          <w:rFonts w:hint="cs"/>
          <w:rtl/>
        </w:rPr>
        <w:t>לסיום, אני רק רוצה להזכיר לחברינו מש"ס: א</w:t>
      </w:r>
      <w:r>
        <w:rPr>
          <w:rFonts w:hint="cs"/>
          <w:rtl/>
        </w:rPr>
        <w:t xml:space="preserve">תם הצטרפתם לממשלת רבין ב=1992 עם מרצ, השארתם את המפד"ל בחוץ. לא כאב לכם. </w:t>
      </w:r>
    </w:p>
    <w:p w14:paraId="14216F20" w14:textId="77777777" w:rsidR="00000000" w:rsidRDefault="00DD24A4">
      <w:pPr>
        <w:pStyle w:val="a"/>
        <w:ind w:firstLine="0"/>
        <w:rPr>
          <w:rFonts w:hint="cs"/>
          <w:rtl/>
        </w:rPr>
      </w:pPr>
    </w:p>
    <w:p w14:paraId="61B0D71F" w14:textId="77777777" w:rsidR="00000000" w:rsidRDefault="00DD24A4">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58399873" w14:textId="77777777" w:rsidR="00000000" w:rsidRDefault="00DD24A4">
      <w:pPr>
        <w:pStyle w:val="a"/>
        <w:rPr>
          <w:rFonts w:hint="cs"/>
          <w:rtl/>
        </w:rPr>
      </w:pPr>
    </w:p>
    <w:p w14:paraId="349A6BF7" w14:textId="77777777" w:rsidR="00000000" w:rsidRDefault="00DD24A4">
      <w:pPr>
        <w:pStyle w:val="a"/>
        <w:rPr>
          <w:rFonts w:hint="cs"/>
          <w:rtl/>
        </w:rPr>
      </w:pPr>
      <w:r>
        <w:rPr>
          <w:rFonts w:hint="cs"/>
          <w:rtl/>
        </w:rPr>
        <w:t xml:space="preserve">זה לא בסדר. </w:t>
      </w:r>
    </w:p>
    <w:p w14:paraId="232CA3B2" w14:textId="77777777" w:rsidR="00000000" w:rsidRDefault="00DD24A4">
      <w:pPr>
        <w:pStyle w:val="a"/>
        <w:ind w:firstLine="0"/>
        <w:rPr>
          <w:rFonts w:hint="cs"/>
          <w:rtl/>
        </w:rPr>
      </w:pPr>
    </w:p>
    <w:p w14:paraId="0290A9A7" w14:textId="77777777" w:rsidR="00000000" w:rsidRDefault="00DD24A4">
      <w:pPr>
        <w:pStyle w:val="SpeakerCon"/>
        <w:rPr>
          <w:rtl/>
        </w:rPr>
      </w:pPr>
      <w:bookmarkStart w:id="456" w:name="FS000000521T27_02_2003_23_59_55C"/>
      <w:bookmarkEnd w:id="456"/>
      <w:r>
        <w:rPr>
          <w:rtl/>
        </w:rPr>
        <w:t>זבולון אורלב (מפד"ל):</w:t>
      </w:r>
    </w:p>
    <w:p w14:paraId="02C911CF" w14:textId="77777777" w:rsidR="00000000" w:rsidRDefault="00DD24A4">
      <w:pPr>
        <w:pStyle w:val="a"/>
        <w:rPr>
          <w:rtl/>
        </w:rPr>
      </w:pPr>
    </w:p>
    <w:p w14:paraId="76BCF722" w14:textId="77777777" w:rsidR="00000000" w:rsidRDefault="00DD24A4">
      <w:pPr>
        <w:pStyle w:val="a"/>
        <w:rPr>
          <w:rFonts w:hint="cs"/>
          <w:rtl/>
        </w:rPr>
      </w:pPr>
      <w:r>
        <w:rPr>
          <w:rFonts w:hint="cs"/>
          <w:rtl/>
        </w:rPr>
        <w:t>לא הייתם מודאגים. אני רוצה להזכיר לכם, שב=2001, בממשלת שרון הראשונה, ש"ס ויהדות התורה, נכנסתם ל</w:t>
      </w:r>
      <w:r>
        <w:rPr>
          <w:rFonts w:hint="cs"/>
          <w:rtl/>
        </w:rPr>
        <w:t xml:space="preserve">ממשלה, השארתם אותנו בחוץ. לא כאב לכם. גם הפעם לא כאב לנו להשאיר אתכם בחוץ. היינו רוצים שתישארו בפנים וננהג כאותו מאמר חז"ל שאמר: היה תמיד מן הנעלבים ולא מן העולבים, שנאמר: ואוהביו כצאת השמש בגבורתו. </w:t>
      </w:r>
    </w:p>
    <w:p w14:paraId="4A61C862" w14:textId="77777777" w:rsidR="00000000" w:rsidRDefault="00DD24A4">
      <w:pPr>
        <w:pStyle w:val="a"/>
        <w:ind w:firstLine="0"/>
        <w:rPr>
          <w:rFonts w:hint="cs"/>
          <w:rtl/>
        </w:rPr>
      </w:pPr>
    </w:p>
    <w:p w14:paraId="245145AC" w14:textId="77777777" w:rsidR="00000000" w:rsidRDefault="00DD24A4">
      <w:pPr>
        <w:pStyle w:val="ad"/>
        <w:rPr>
          <w:rtl/>
        </w:rPr>
      </w:pPr>
      <w:r>
        <w:rPr>
          <w:rtl/>
        </w:rPr>
        <w:t>היו"ר</w:t>
      </w:r>
      <w:r>
        <w:rPr>
          <w:rFonts w:hint="cs"/>
          <w:rtl/>
        </w:rPr>
        <w:t xml:space="preserve"> ראובן ריבלין</w:t>
      </w:r>
      <w:r>
        <w:rPr>
          <w:rtl/>
        </w:rPr>
        <w:t>:</w:t>
      </w:r>
    </w:p>
    <w:p w14:paraId="5CEAAACE" w14:textId="77777777" w:rsidR="00000000" w:rsidRDefault="00DD24A4">
      <w:pPr>
        <w:pStyle w:val="a"/>
        <w:rPr>
          <w:rtl/>
        </w:rPr>
      </w:pPr>
    </w:p>
    <w:p w14:paraId="31A77A14" w14:textId="77777777" w:rsidR="00000000" w:rsidRDefault="00DD24A4">
      <w:pPr>
        <w:pStyle w:val="a"/>
        <w:rPr>
          <w:rFonts w:hint="cs"/>
          <w:rtl/>
        </w:rPr>
      </w:pPr>
      <w:r>
        <w:rPr>
          <w:rFonts w:hint="cs"/>
          <w:rtl/>
        </w:rPr>
        <w:t xml:space="preserve">חן-חן, תודה רבה לחבר הכנסת זבולון </w:t>
      </w:r>
      <w:r>
        <w:rPr>
          <w:rFonts w:hint="cs"/>
          <w:rtl/>
        </w:rPr>
        <w:t xml:space="preserve">אורלב. חבר הכנסת יורי שטרן, ואחריו </w:t>
      </w:r>
      <w:r>
        <w:rPr>
          <w:rtl/>
        </w:rPr>
        <w:t>–</w:t>
      </w:r>
      <w:r>
        <w:rPr>
          <w:rFonts w:hint="cs"/>
          <w:rtl/>
        </w:rPr>
        <w:t xml:space="preserve"> חבר הכנסת יצחק וקנין. </w:t>
      </w:r>
    </w:p>
    <w:p w14:paraId="0103118F" w14:textId="77777777" w:rsidR="00000000" w:rsidRDefault="00DD24A4">
      <w:pPr>
        <w:pStyle w:val="a"/>
        <w:ind w:firstLine="0"/>
        <w:rPr>
          <w:rFonts w:hint="cs"/>
          <w:rtl/>
        </w:rPr>
      </w:pPr>
    </w:p>
    <w:p w14:paraId="6DC54894" w14:textId="77777777" w:rsidR="00000000" w:rsidRDefault="00DD24A4">
      <w:pPr>
        <w:pStyle w:val="ac"/>
        <w:rPr>
          <w:rtl/>
        </w:rPr>
      </w:pPr>
      <w:r>
        <w:rPr>
          <w:rFonts w:hint="eastAsia"/>
          <w:rtl/>
        </w:rPr>
        <w:t>משה</w:t>
      </w:r>
      <w:r>
        <w:rPr>
          <w:rtl/>
        </w:rPr>
        <w:t xml:space="preserve"> גפני (יהדות התורה):</w:t>
      </w:r>
    </w:p>
    <w:p w14:paraId="447E475C" w14:textId="77777777" w:rsidR="00000000" w:rsidRDefault="00DD24A4">
      <w:pPr>
        <w:pStyle w:val="a"/>
        <w:rPr>
          <w:rFonts w:hint="cs"/>
          <w:rtl/>
        </w:rPr>
      </w:pPr>
    </w:p>
    <w:p w14:paraId="3B846186" w14:textId="77777777" w:rsidR="00000000" w:rsidRDefault="00DD24A4">
      <w:pPr>
        <w:pStyle w:val="a"/>
        <w:rPr>
          <w:rFonts w:hint="cs"/>
          <w:rtl/>
        </w:rPr>
      </w:pPr>
      <w:r>
        <w:rPr>
          <w:rFonts w:hint="cs"/>
          <w:rtl/>
        </w:rPr>
        <w:t xml:space="preserve">כמה כסף קיבלתם בהסכם כדי להיות נעלבים? שמונה סעיפים של כסף יש לכם בהסכם. </w:t>
      </w:r>
    </w:p>
    <w:p w14:paraId="609E27FF" w14:textId="77777777" w:rsidR="00000000" w:rsidRDefault="00DD24A4">
      <w:pPr>
        <w:pStyle w:val="a"/>
        <w:ind w:firstLine="0"/>
        <w:rPr>
          <w:rFonts w:hint="cs"/>
          <w:rtl/>
        </w:rPr>
      </w:pPr>
    </w:p>
    <w:p w14:paraId="2E714511" w14:textId="77777777" w:rsidR="00000000" w:rsidRDefault="00DD24A4">
      <w:pPr>
        <w:pStyle w:val="ad"/>
        <w:rPr>
          <w:rtl/>
        </w:rPr>
      </w:pPr>
      <w:r>
        <w:rPr>
          <w:rtl/>
        </w:rPr>
        <w:t>היו"ר</w:t>
      </w:r>
      <w:r>
        <w:rPr>
          <w:rFonts w:hint="cs"/>
          <w:rtl/>
        </w:rPr>
        <w:t xml:space="preserve"> ראובן ריבלין</w:t>
      </w:r>
      <w:r>
        <w:rPr>
          <w:rtl/>
        </w:rPr>
        <w:t>:</w:t>
      </w:r>
    </w:p>
    <w:p w14:paraId="4A737870" w14:textId="77777777" w:rsidR="00000000" w:rsidRDefault="00DD24A4">
      <w:pPr>
        <w:pStyle w:val="a"/>
        <w:rPr>
          <w:rtl/>
        </w:rPr>
      </w:pPr>
    </w:p>
    <w:p w14:paraId="4AE043AB" w14:textId="77777777" w:rsidR="00000000" w:rsidRDefault="00DD24A4">
      <w:pPr>
        <w:pStyle w:val="a"/>
        <w:rPr>
          <w:rFonts w:hint="cs"/>
          <w:rtl/>
        </w:rPr>
      </w:pPr>
      <w:r>
        <w:rPr>
          <w:rFonts w:hint="cs"/>
          <w:rtl/>
        </w:rPr>
        <w:t xml:space="preserve">חבר הכנסת גפני. חבר הכנסת גפני, אני אומר לך: בכל פעם שתעלה ואני אהיה </w:t>
      </w:r>
      <w:r>
        <w:rPr>
          <w:rtl/>
        </w:rPr>
        <w:br/>
      </w:r>
      <w:r>
        <w:rPr>
          <w:rFonts w:hint="cs"/>
          <w:rtl/>
        </w:rPr>
        <w:t>היוש</w:t>
      </w:r>
      <w:r>
        <w:rPr>
          <w:rFonts w:hint="cs"/>
          <w:rtl/>
        </w:rPr>
        <w:t xml:space="preserve">ב-ראש, אתה תדבר בדיוק את הזמן המוקצב לך, כי אתה כל הזמן באוברדרפט בלתי פוסק. </w:t>
      </w:r>
    </w:p>
    <w:p w14:paraId="1890CEF1" w14:textId="77777777" w:rsidR="00000000" w:rsidRDefault="00DD24A4">
      <w:pPr>
        <w:pStyle w:val="a"/>
        <w:ind w:firstLine="0"/>
        <w:rPr>
          <w:rFonts w:hint="cs"/>
          <w:rtl/>
        </w:rPr>
      </w:pPr>
    </w:p>
    <w:p w14:paraId="065FA289" w14:textId="77777777" w:rsidR="00000000" w:rsidRDefault="00DD24A4">
      <w:pPr>
        <w:pStyle w:val="Speaker"/>
        <w:rPr>
          <w:rtl/>
        </w:rPr>
      </w:pPr>
      <w:bookmarkStart w:id="457" w:name="FS000000430T28_02_2003_00_03_23"/>
      <w:bookmarkEnd w:id="457"/>
      <w:r>
        <w:rPr>
          <w:rFonts w:hint="eastAsia"/>
          <w:rtl/>
        </w:rPr>
        <w:t>יורי</w:t>
      </w:r>
      <w:r>
        <w:rPr>
          <w:rtl/>
        </w:rPr>
        <w:t xml:space="preserve"> שטרן (האיחוד הלאומי</w:t>
      </w:r>
      <w:r>
        <w:rPr>
          <w:rFonts w:hint="cs"/>
          <w:rtl/>
        </w:rPr>
        <w:t xml:space="preserve"> </w:t>
      </w:r>
      <w:r>
        <w:rPr>
          <w:rtl/>
        </w:rPr>
        <w:t>-</w:t>
      </w:r>
      <w:r>
        <w:rPr>
          <w:rFonts w:hint="cs"/>
          <w:rtl/>
        </w:rPr>
        <w:t xml:space="preserve"> </w:t>
      </w:r>
      <w:r>
        <w:rPr>
          <w:rtl/>
        </w:rPr>
        <w:t>ישראל ביתנו):</w:t>
      </w:r>
    </w:p>
    <w:p w14:paraId="1DEB10FA" w14:textId="77777777" w:rsidR="00000000" w:rsidRDefault="00DD24A4">
      <w:pPr>
        <w:pStyle w:val="a"/>
        <w:rPr>
          <w:rFonts w:hint="cs"/>
          <w:rtl/>
        </w:rPr>
      </w:pPr>
    </w:p>
    <w:p w14:paraId="5DF70AEE" w14:textId="77777777" w:rsidR="00000000" w:rsidRDefault="00DD24A4">
      <w:pPr>
        <w:pStyle w:val="a"/>
        <w:rPr>
          <w:rFonts w:hint="cs"/>
          <w:rtl/>
        </w:rPr>
      </w:pPr>
      <w:r>
        <w:rPr>
          <w:rFonts w:hint="cs"/>
          <w:rtl/>
        </w:rPr>
        <w:t>כבוד היושב-ראש, עמיתי, הממשלה שמוקמת היום, מוקמת לאחר הבחירות שהביאו לניצחון הגדול ביותר בתולדות המדינה של המחנה הלאומי, של מפלגות הימי</w:t>
      </w:r>
      <w:r>
        <w:rPr>
          <w:rFonts w:hint="cs"/>
          <w:rtl/>
        </w:rPr>
        <w:t xml:space="preserve">ן, ולתבוסה חסרת תקדים של מרצ ושל מפלגת העבודה, של מפלגות אוסלו. כולנו חווינו את החוויה הקשה של תוצאות הסכמי אוסלו ופסלנו את הדרך הזאת. </w:t>
      </w:r>
    </w:p>
    <w:p w14:paraId="696B2A92" w14:textId="77777777" w:rsidR="00000000" w:rsidRDefault="00DD24A4">
      <w:pPr>
        <w:pStyle w:val="a"/>
        <w:rPr>
          <w:rFonts w:hint="cs"/>
          <w:rtl/>
        </w:rPr>
      </w:pPr>
    </w:p>
    <w:p w14:paraId="4F4D0246" w14:textId="77777777" w:rsidR="00000000" w:rsidRDefault="00DD24A4">
      <w:pPr>
        <w:pStyle w:val="a"/>
        <w:rPr>
          <w:rFonts w:hint="cs"/>
          <w:rtl/>
        </w:rPr>
      </w:pPr>
      <w:r>
        <w:rPr>
          <w:rFonts w:hint="cs"/>
          <w:rtl/>
        </w:rPr>
        <w:t>הממשלה מוקמת בעת המשבר הכלכלי העמוק ביותר בתולדות המדינה. לנוכח המשבר הזה ולאור הניצחון הזה של המחנה הלאומי אנחנו צריכי</w:t>
      </w:r>
      <w:r>
        <w:rPr>
          <w:rFonts w:hint="cs"/>
          <w:rtl/>
        </w:rPr>
        <w:t xml:space="preserve">ם לשאול שלוש שאלות מרכזיות, לדעתי: האחת - מה קרה ומה הביא לכך שהממשלה שאנחנו מקימים היום אינה ממשלה של המחנה הלאומי במלואו, אלא ממשלה עם מפלגה ששייכת לשני מחנות, ולא כל המחנה בתוכה. השאלה השנייה </w:t>
      </w:r>
      <w:r>
        <w:rPr>
          <w:rtl/>
        </w:rPr>
        <w:t>–</w:t>
      </w:r>
      <w:r>
        <w:rPr>
          <w:rFonts w:hint="cs"/>
          <w:rtl/>
        </w:rPr>
        <w:t xml:space="preserve"> איך הממשלה הזו תתפקד כאשר בקווי היסוד שלה יש רמז על אימוץ ק</w:t>
      </w:r>
      <w:r>
        <w:rPr>
          <w:rFonts w:hint="cs"/>
          <w:rtl/>
        </w:rPr>
        <w:t xml:space="preserve">ווי המדיניות של מחנה השמאל המובס. הדבר השלישי </w:t>
      </w:r>
      <w:r>
        <w:rPr>
          <w:rtl/>
        </w:rPr>
        <w:t>–</w:t>
      </w:r>
      <w:r>
        <w:rPr>
          <w:rFonts w:hint="cs"/>
          <w:rtl/>
        </w:rPr>
        <w:t xml:space="preserve"> איך הממשלה תצליח להוציא את המדינה מהמשבר הכלכלי בלי לפגוע קשות פגיעה נוספת באותן שכבות, באותה אוכלוסייה שבחרה בה. </w:t>
      </w:r>
    </w:p>
    <w:p w14:paraId="585D0C19" w14:textId="77777777" w:rsidR="00000000" w:rsidRDefault="00DD24A4">
      <w:pPr>
        <w:pStyle w:val="a"/>
        <w:rPr>
          <w:rFonts w:hint="cs"/>
          <w:rtl/>
        </w:rPr>
      </w:pPr>
    </w:p>
    <w:p w14:paraId="04A5FEAA" w14:textId="77777777" w:rsidR="00000000" w:rsidRDefault="00DD24A4">
      <w:pPr>
        <w:pStyle w:val="a"/>
        <w:rPr>
          <w:rFonts w:hint="cs"/>
          <w:rtl/>
        </w:rPr>
      </w:pPr>
      <w:r>
        <w:rPr>
          <w:rFonts w:hint="cs"/>
          <w:rtl/>
        </w:rPr>
        <w:t>אלה שלוש השאלות שכדי לתת את התשובות עליהן צריך כמובן הרבה יותר זמן משלוש הדקות שהוקצבו לי. א</w:t>
      </w:r>
      <w:r>
        <w:rPr>
          <w:rFonts w:hint="cs"/>
          <w:rtl/>
        </w:rPr>
        <w:t>ני אגיד בקצרה: אני פונה פה לחברים בש"ס וביהדות התורה. תראו מה קרה. הרי יש פה     דו-שיח מתמשך, ואני הייתי שותף בו. אמרנו לא פעם אחת: מי שחושב שהמדינה הזאת יכולה להמשיך ולפעול כאשר רבע מיליון איש ויותר, אזרחי המדינה, משוללת מהם הזכות האלמנטרית, המינימלית, ל</w:t>
      </w:r>
      <w:r>
        <w:rPr>
          <w:rFonts w:hint="cs"/>
          <w:rtl/>
        </w:rPr>
        <w:t xml:space="preserve">הקים משפחה בצורה נורמלית, צריכים לנסוע לקפריסין כדי לרשום את הנישואים שלהם ולחזור ארצה, ואחר כך להתחנף אצל הפקידים במשרד הפנים </w:t>
      </w:r>
      <w:r>
        <w:rPr>
          <w:rtl/>
        </w:rPr>
        <w:t>–</w:t>
      </w:r>
      <w:r>
        <w:rPr>
          <w:rFonts w:hint="cs"/>
          <w:rtl/>
        </w:rPr>
        <w:t xml:space="preserve"> אם מישהו חושב שהמציאות הזאת יכולה להימשך, הוא טועה. הוא יביא בסופו של דבר את הנישואים האזרחיים שהוא רוצה למנוע. מי שחושב שההתעל</w:t>
      </w:r>
      <w:r>
        <w:rPr>
          <w:rFonts w:hint="cs"/>
          <w:rtl/>
        </w:rPr>
        <w:t xml:space="preserve">לות הזאת של משרד הפנים באזרח הפשוט, שלא נותנים לו מנוחה, לא כשהוא מזמין קרוב משפחה או חבר שלו לבוא ארצה כתייר, לא כשהוא רוצה לרשום את הנישואים שלו, לא כשהוא רוצה להזמין את אמא שלו לחיות אתו - מי שחושב שהמצב האבסורדי והברברי הזה יכול להימשך בלי לפגוע באותן </w:t>
      </w:r>
      <w:r>
        <w:rPr>
          <w:rFonts w:hint="cs"/>
          <w:rtl/>
        </w:rPr>
        <w:t xml:space="preserve">מפלגות שמשמרות את המצב הזה, טועה. </w:t>
      </w:r>
    </w:p>
    <w:p w14:paraId="6F278297" w14:textId="77777777" w:rsidR="00000000" w:rsidRDefault="00DD24A4">
      <w:pPr>
        <w:pStyle w:val="a"/>
        <w:rPr>
          <w:rFonts w:hint="cs"/>
          <w:rtl/>
        </w:rPr>
      </w:pPr>
    </w:p>
    <w:p w14:paraId="59C9DBF5" w14:textId="77777777" w:rsidR="00000000" w:rsidRDefault="00DD24A4">
      <w:pPr>
        <w:pStyle w:val="a"/>
        <w:rPr>
          <w:rFonts w:hint="cs"/>
          <w:rtl/>
        </w:rPr>
      </w:pPr>
      <w:r>
        <w:rPr>
          <w:rFonts w:hint="cs"/>
          <w:rtl/>
        </w:rPr>
        <w:t xml:space="preserve">לכן אני מציע לכם לנצל את ההזדמנות הזאת שאתם לא בשלטון, שאתם לא עומדים תחת הלחצים הכבדים של כל מיני קבוצות אינטרסנטיות, שכל שליט בעצם עומד נגדן </w:t>
      </w:r>
      <w:r>
        <w:rPr>
          <w:rtl/>
        </w:rPr>
        <w:t>–</w:t>
      </w:r>
      <w:r>
        <w:rPr>
          <w:rFonts w:hint="cs"/>
          <w:rtl/>
        </w:rPr>
        <w:t xml:space="preserve"> תנצלו את ההזדמנות הזאת כדי לנקות את הבית, לנקות את השולחן, להפיק לקחים, ולא</w:t>
      </w:r>
      <w:r>
        <w:rPr>
          <w:rFonts w:hint="cs"/>
          <w:rtl/>
        </w:rPr>
        <w:t xml:space="preserve"> בשביל להמשיך ולהתווכח ולעמוד להגנת העמדות שאי-אפשר להגן עליהן. </w:t>
      </w:r>
    </w:p>
    <w:p w14:paraId="30081EA5" w14:textId="77777777" w:rsidR="00000000" w:rsidRDefault="00DD24A4">
      <w:pPr>
        <w:pStyle w:val="a"/>
        <w:ind w:firstLine="0"/>
        <w:rPr>
          <w:rFonts w:hint="cs"/>
          <w:rtl/>
        </w:rPr>
      </w:pPr>
    </w:p>
    <w:p w14:paraId="428C7536" w14:textId="77777777" w:rsidR="00000000" w:rsidRDefault="00DD24A4">
      <w:pPr>
        <w:pStyle w:val="ad"/>
        <w:rPr>
          <w:rtl/>
        </w:rPr>
      </w:pPr>
      <w:r>
        <w:rPr>
          <w:rtl/>
        </w:rPr>
        <w:t>היו"ר</w:t>
      </w:r>
      <w:r>
        <w:rPr>
          <w:rFonts w:hint="cs"/>
          <w:rtl/>
        </w:rPr>
        <w:t xml:space="preserve"> ראובן ריבלין</w:t>
      </w:r>
      <w:r>
        <w:rPr>
          <w:rtl/>
        </w:rPr>
        <w:t>:</w:t>
      </w:r>
    </w:p>
    <w:p w14:paraId="21796738" w14:textId="77777777" w:rsidR="00000000" w:rsidRDefault="00DD24A4">
      <w:pPr>
        <w:pStyle w:val="a"/>
        <w:rPr>
          <w:rtl/>
        </w:rPr>
      </w:pPr>
    </w:p>
    <w:p w14:paraId="49799793" w14:textId="77777777" w:rsidR="00000000" w:rsidRDefault="00DD24A4">
      <w:pPr>
        <w:pStyle w:val="a"/>
        <w:rPr>
          <w:rFonts w:hint="cs"/>
          <w:rtl/>
        </w:rPr>
      </w:pPr>
      <w:r>
        <w:rPr>
          <w:rFonts w:hint="cs"/>
          <w:rtl/>
        </w:rPr>
        <w:t xml:space="preserve">תודה. </w:t>
      </w:r>
    </w:p>
    <w:p w14:paraId="58B8C023" w14:textId="77777777" w:rsidR="00000000" w:rsidRDefault="00DD24A4">
      <w:pPr>
        <w:pStyle w:val="a"/>
        <w:rPr>
          <w:rFonts w:hint="cs"/>
          <w:rtl/>
        </w:rPr>
      </w:pPr>
    </w:p>
    <w:p w14:paraId="42AFE178" w14:textId="77777777" w:rsidR="00000000" w:rsidRDefault="00DD24A4">
      <w:pPr>
        <w:pStyle w:val="SpeakerCon"/>
        <w:rPr>
          <w:rtl/>
        </w:rPr>
      </w:pPr>
      <w:bookmarkStart w:id="458" w:name="FS000000430T28_02_2003_00_13_07C"/>
      <w:bookmarkEnd w:id="458"/>
      <w:r>
        <w:rPr>
          <w:rtl/>
        </w:rPr>
        <w:t>יורי שטרן (האיחוד הלאומי</w:t>
      </w:r>
      <w:r>
        <w:rPr>
          <w:rFonts w:hint="cs"/>
          <w:rtl/>
        </w:rPr>
        <w:t xml:space="preserve"> </w:t>
      </w:r>
      <w:r>
        <w:rPr>
          <w:rtl/>
        </w:rPr>
        <w:t>-</w:t>
      </w:r>
      <w:r>
        <w:rPr>
          <w:rFonts w:hint="cs"/>
          <w:rtl/>
        </w:rPr>
        <w:t xml:space="preserve"> </w:t>
      </w:r>
      <w:r>
        <w:rPr>
          <w:rtl/>
        </w:rPr>
        <w:t>ישראל ביתנו):</w:t>
      </w:r>
    </w:p>
    <w:p w14:paraId="7069A1DE" w14:textId="77777777" w:rsidR="00000000" w:rsidRDefault="00DD24A4">
      <w:pPr>
        <w:pStyle w:val="a"/>
        <w:rPr>
          <w:rtl/>
        </w:rPr>
      </w:pPr>
    </w:p>
    <w:p w14:paraId="1F73A35B" w14:textId="77777777" w:rsidR="00000000" w:rsidRDefault="00DD24A4">
      <w:pPr>
        <w:pStyle w:val="a"/>
        <w:rPr>
          <w:rFonts w:hint="cs"/>
          <w:rtl/>
        </w:rPr>
      </w:pPr>
      <w:r>
        <w:rPr>
          <w:rFonts w:hint="cs"/>
          <w:rtl/>
        </w:rPr>
        <w:t xml:space="preserve">דקה. </w:t>
      </w:r>
    </w:p>
    <w:p w14:paraId="324EAE81" w14:textId="77777777" w:rsidR="00000000" w:rsidRDefault="00DD24A4">
      <w:pPr>
        <w:pStyle w:val="a"/>
        <w:ind w:firstLine="0"/>
        <w:rPr>
          <w:rFonts w:hint="cs"/>
          <w:rtl/>
        </w:rPr>
      </w:pPr>
    </w:p>
    <w:p w14:paraId="0F89598B" w14:textId="77777777" w:rsidR="00000000" w:rsidRDefault="00DD24A4">
      <w:pPr>
        <w:pStyle w:val="ad"/>
        <w:rPr>
          <w:rtl/>
        </w:rPr>
      </w:pPr>
      <w:r>
        <w:rPr>
          <w:rtl/>
        </w:rPr>
        <w:t>היו"ר</w:t>
      </w:r>
      <w:r>
        <w:rPr>
          <w:rFonts w:hint="cs"/>
          <w:rtl/>
        </w:rPr>
        <w:t xml:space="preserve"> ראובן ריבלין</w:t>
      </w:r>
      <w:r>
        <w:rPr>
          <w:rtl/>
        </w:rPr>
        <w:t>:</w:t>
      </w:r>
    </w:p>
    <w:p w14:paraId="233CD256" w14:textId="77777777" w:rsidR="00000000" w:rsidRDefault="00DD24A4">
      <w:pPr>
        <w:pStyle w:val="a"/>
        <w:rPr>
          <w:rtl/>
        </w:rPr>
      </w:pPr>
    </w:p>
    <w:p w14:paraId="6F5DE07E" w14:textId="77777777" w:rsidR="00000000" w:rsidRDefault="00DD24A4">
      <w:pPr>
        <w:pStyle w:val="a"/>
        <w:rPr>
          <w:rFonts w:hint="cs"/>
          <w:rtl/>
        </w:rPr>
      </w:pPr>
      <w:r>
        <w:rPr>
          <w:rFonts w:hint="cs"/>
          <w:rtl/>
        </w:rPr>
        <w:t>מה דקה? יש לך בסך הכול שלוש דקות. אתה מדבר חמש דקות ועכשיו אתה אומר לי דקה? דקה זה המון זמן</w:t>
      </w:r>
      <w:r>
        <w:rPr>
          <w:rFonts w:hint="cs"/>
          <w:rtl/>
        </w:rPr>
        <w:t xml:space="preserve">. </w:t>
      </w:r>
    </w:p>
    <w:p w14:paraId="7F7A24E6" w14:textId="77777777" w:rsidR="00000000" w:rsidRDefault="00DD24A4">
      <w:pPr>
        <w:pStyle w:val="a"/>
        <w:ind w:firstLine="0"/>
        <w:rPr>
          <w:rFonts w:hint="cs"/>
          <w:rtl/>
        </w:rPr>
      </w:pPr>
    </w:p>
    <w:p w14:paraId="0BE697C0" w14:textId="77777777" w:rsidR="00000000" w:rsidRDefault="00DD24A4">
      <w:pPr>
        <w:pStyle w:val="SpeakerCon"/>
        <w:rPr>
          <w:rtl/>
        </w:rPr>
      </w:pPr>
      <w:bookmarkStart w:id="459" w:name="FS000000430T28_02_2003_00_14_20C"/>
      <w:bookmarkEnd w:id="459"/>
      <w:r>
        <w:rPr>
          <w:rtl/>
        </w:rPr>
        <w:t>יורי שטרן (האיחוד הלאומי</w:t>
      </w:r>
      <w:r>
        <w:rPr>
          <w:rFonts w:hint="cs"/>
          <w:rtl/>
        </w:rPr>
        <w:t xml:space="preserve"> </w:t>
      </w:r>
      <w:r>
        <w:rPr>
          <w:rtl/>
        </w:rPr>
        <w:t>-</w:t>
      </w:r>
      <w:r>
        <w:rPr>
          <w:rFonts w:hint="cs"/>
          <w:rtl/>
        </w:rPr>
        <w:t xml:space="preserve"> </w:t>
      </w:r>
      <w:r>
        <w:rPr>
          <w:rtl/>
        </w:rPr>
        <w:t>ישראל ביתנו):</w:t>
      </w:r>
    </w:p>
    <w:p w14:paraId="28584E88" w14:textId="77777777" w:rsidR="00000000" w:rsidRDefault="00DD24A4">
      <w:pPr>
        <w:pStyle w:val="a"/>
        <w:rPr>
          <w:rtl/>
        </w:rPr>
      </w:pPr>
    </w:p>
    <w:p w14:paraId="5EC99092" w14:textId="77777777" w:rsidR="00000000" w:rsidRDefault="00DD24A4">
      <w:pPr>
        <w:pStyle w:val="a"/>
        <w:rPr>
          <w:rFonts w:hint="cs"/>
          <w:rtl/>
        </w:rPr>
      </w:pPr>
      <w:r>
        <w:rPr>
          <w:rFonts w:hint="cs"/>
          <w:rtl/>
        </w:rPr>
        <w:t xml:space="preserve">לגפני נתת שש במקום ארבע. </w:t>
      </w:r>
    </w:p>
    <w:p w14:paraId="75BC10B8" w14:textId="77777777" w:rsidR="00000000" w:rsidRDefault="00DD24A4">
      <w:pPr>
        <w:pStyle w:val="a"/>
        <w:rPr>
          <w:rFonts w:hint="cs"/>
          <w:rtl/>
        </w:rPr>
      </w:pPr>
    </w:p>
    <w:p w14:paraId="4ADA6153" w14:textId="77777777" w:rsidR="00000000" w:rsidRDefault="00DD24A4">
      <w:pPr>
        <w:pStyle w:val="ad"/>
        <w:rPr>
          <w:rtl/>
        </w:rPr>
      </w:pPr>
      <w:r>
        <w:rPr>
          <w:rtl/>
        </w:rPr>
        <w:t>היו"ר</w:t>
      </w:r>
      <w:r>
        <w:rPr>
          <w:rFonts w:hint="cs"/>
          <w:rtl/>
        </w:rPr>
        <w:t xml:space="preserve"> ראובן ריבלין</w:t>
      </w:r>
      <w:r>
        <w:rPr>
          <w:rtl/>
        </w:rPr>
        <w:t>:</w:t>
      </w:r>
    </w:p>
    <w:p w14:paraId="36D47802" w14:textId="77777777" w:rsidR="00000000" w:rsidRDefault="00DD24A4">
      <w:pPr>
        <w:pStyle w:val="a"/>
        <w:rPr>
          <w:rtl/>
        </w:rPr>
      </w:pPr>
    </w:p>
    <w:p w14:paraId="100CA9D0" w14:textId="77777777" w:rsidR="00000000" w:rsidRDefault="00DD24A4">
      <w:pPr>
        <w:pStyle w:val="a"/>
        <w:rPr>
          <w:rFonts w:hint="cs"/>
          <w:rtl/>
        </w:rPr>
      </w:pPr>
      <w:r>
        <w:rPr>
          <w:rFonts w:hint="cs"/>
          <w:rtl/>
        </w:rPr>
        <w:t>לא נתתי, הוא לקח. אתה הולך להיות סגן שר, אתה - - -</w:t>
      </w:r>
    </w:p>
    <w:p w14:paraId="50DB562C" w14:textId="77777777" w:rsidR="00000000" w:rsidRDefault="00DD24A4">
      <w:pPr>
        <w:pStyle w:val="a"/>
        <w:ind w:firstLine="0"/>
        <w:rPr>
          <w:rFonts w:hint="cs"/>
          <w:rtl/>
        </w:rPr>
      </w:pPr>
    </w:p>
    <w:p w14:paraId="0985A603" w14:textId="77777777" w:rsidR="00000000" w:rsidRDefault="00DD24A4">
      <w:pPr>
        <w:pStyle w:val="SpeakerCon"/>
        <w:rPr>
          <w:rtl/>
        </w:rPr>
      </w:pPr>
      <w:bookmarkStart w:id="460" w:name="FS000000430T28_02_2003_00_15_03C"/>
      <w:bookmarkEnd w:id="460"/>
      <w:r>
        <w:rPr>
          <w:rtl/>
        </w:rPr>
        <w:t>יורי שטרן (האיחוד הלאומי</w:t>
      </w:r>
      <w:r>
        <w:rPr>
          <w:rFonts w:hint="cs"/>
          <w:rtl/>
        </w:rPr>
        <w:t xml:space="preserve"> </w:t>
      </w:r>
      <w:r>
        <w:rPr>
          <w:rtl/>
        </w:rPr>
        <w:t>-</w:t>
      </w:r>
      <w:r>
        <w:rPr>
          <w:rFonts w:hint="cs"/>
          <w:rtl/>
        </w:rPr>
        <w:t xml:space="preserve"> </w:t>
      </w:r>
      <w:r>
        <w:rPr>
          <w:rtl/>
        </w:rPr>
        <w:t>ישראל ביתנו):</w:t>
      </w:r>
    </w:p>
    <w:p w14:paraId="673E7444" w14:textId="77777777" w:rsidR="00000000" w:rsidRDefault="00DD24A4">
      <w:pPr>
        <w:pStyle w:val="a"/>
        <w:rPr>
          <w:rtl/>
        </w:rPr>
      </w:pPr>
    </w:p>
    <w:p w14:paraId="61FF30DD" w14:textId="77777777" w:rsidR="00000000" w:rsidRDefault="00DD24A4">
      <w:pPr>
        <w:pStyle w:val="a"/>
        <w:rPr>
          <w:rFonts w:hint="cs"/>
          <w:rtl/>
        </w:rPr>
      </w:pPr>
      <w:r>
        <w:rPr>
          <w:rFonts w:hint="cs"/>
          <w:rtl/>
        </w:rPr>
        <w:t xml:space="preserve">לא. אני הולך להיות יושב-ראש ועדה. </w:t>
      </w:r>
    </w:p>
    <w:p w14:paraId="16027829" w14:textId="77777777" w:rsidR="00000000" w:rsidRDefault="00DD24A4">
      <w:pPr>
        <w:pStyle w:val="a"/>
        <w:ind w:firstLine="0"/>
        <w:rPr>
          <w:rFonts w:hint="cs"/>
          <w:rtl/>
        </w:rPr>
      </w:pPr>
    </w:p>
    <w:p w14:paraId="77C8899E" w14:textId="77777777" w:rsidR="00000000" w:rsidRDefault="00DD24A4">
      <w:pPr>
        <w:pStyle w:val="ad"/>
        <w:rPr>
          <w:rtl/>
        </w:rPr>
      </w:pPr>
      <w:r>
        <w:rPr>
          <w:rtl/>
        </w:rPr>
        <w:t>היו"ר</w:t>
      </w:r>
      <w:r>
        <w:rPr>
          <w:rFonts w:hint="cs"/>
          <w:rtl/>
        </w:rPr>
        <w:t xml:space="preserve"> ראובן ריבלין</w:t>
      </w:r>
      <w:r>
        <w:rPr>
          <w:rtl/>
        </w:rPr>
        <w:t>:</w:t>
      </w:r>
    </w:p>
    <w:p w14:paraId="63547299" w14:textId="77777777" w:rsidR="00000000" w:rsidRDefault="00DD24A4">
      <w:pPr>
        <w:pStyle w:val="a"/>
        <w:rPr>
          <w:rtl/>
        </w:rPr>
      </w:pPr>
    </w:p>
    <w:p w14:paraId="39BD4FB1" w14:textId="77777777" w:rsidR="00000000" w:rsidRDefault="00DD24A4">
      <w:pPr>
        <w:pStyle w:val="a"/>
        <w:rPr>
          <w:rFonts w:hint="cs"/>
          <w:rtl/>
        </w:rPr>
      </w:pPr>
      <w:r>
        <w:rPr>
          <w:rFonts w:hint="cs"/>
          <w:rtl/>
        </w:rPr>
        <w:t>נו, אז אדרב</w:t>
      </w:r>
      <w:r>
        <w:rPr>
          <w:rFonts w:hint="cs"/>
          <w:rtl/>
        </w:rPr>
        <w:t xml:space="preserve">ה. </w:t>
      </w:r>
    </w:p>
    <w:p w14:paraId="2EA719A9" w14:textId="77777777" w:rsidR="00000000" w:rsidRDefault="00DD24A4">
      <w:pPr>
        <w:pStyle w:val="a"/>
        <w:ind w:firstLine="0"/>
        <w:rPr>
          <w:rFonts w:hint="cs"/>
          <w:rtl/>
        </w:rPr>
      </w:pPr>
    </w:p>
    <w:p w14:paraId="5B90327F" w14:textId="77777777" w:rsidR="00000000" w:rsidRDefault="00DD24A4">
      <w:pPr>
        <w:pStyle w:val="SpeakerCon"/>
        <w:rPr>
          <w:rtl/>
        </w:rPr>
      </w:pPr>
      <w:bookmarkStart w:id="461" w:name="FS000000430T28_02_2003_00_15_37C"/>
      <w:bookmarkEnd w:id="461"/>
      <w:r>
        <w:rPr>
          <w:rtl/>
        </w:rPr>
        <w:t>יורי שטרן (האיחוד הלאומי</w:t>
      </w:r>
      <w:r>
        <w:rPr>
          <w:rFonts w:hint="cs"/>
          <w:rtl/>
        </w:rPr>
        <w:t xml:space="preserve"> </w:t>
      </w:r>
      <w:r>
        <w:rPr>
          <w:rtl/>
        </w:rPr>
        <w:t>-</w:t>
      </w:r>
      <w:r>
        <w:rPr>
          <w:rFonts w:hint="cs"/>
          <w:rtl/>
        </w:rPr>
        <w:t xml:space="preserve"> </w:t>
      </w:r>
      <w:r>
        <w:rPr>
          <w:rtl/>
        </w:rPr>
        <w:t>ישראל ביתנו):</w:t>
      </w:r>
    </w:p>
    <w:p w14:paraId="45EE24A1" w14:textId="77777777" w:rsidR="00000000" w:rsidRDefault="00DD24A4">
      <w:pPr>
        <w:pStyle w:val="a"/>
        <w:rPr>
          <w:rtl/>
        </w:rPr>
      </w:pPr>
    </w:p>
    <w:p w14:paraId="5BFFFCF1" w14:textId="77777777" w:rsidR="00000000" w:rsidRDefault="00DD24A4">
      <w:pPr>
        <w:pStyle w:val="a"/>
        <w:rPr>
          <w:rFonts w:hint="cs"/>
          <w:rtl/>
        </w:rPr>
      </w:pPr>
      <w:r>
        <w:rPr>
          <w:rFonts w:hint="cs"/>
          <w:rtl/>
        </w:rPr>
        <w:t>בנושא המדיני, המדינה הפלסטינית, מה היא? היא הוקמה ב=1993, אחרי הסכמי אוסלו, היא הפכה למדינת הטרור.</w:t>
      </w:r>
    </w:p>
    <w:p w14:paraId="06979C32" w14:textId="77777777" w:rsidR="00000000" w:rsidRDefault="00DD24A4">
      <w:pPr>
        <w:pStyle w:val="a"/>
        <w:ind w:firstLine="0"/>
        <w:rPr>
          <w:rFonts w:hint="cs"/>
          <w:rtl/>
        </w:rPr>
      </w:pPr>
    </w:p>
    <w:p w14:paraId="014FDA32" w14:textId="77777777" w:rsidR="00000000" w:rsidRDefault="00DD24A4">
      <w:pPr>
        <w:pStyle w:val="ad"/>
        <w:rPr>
          <w:rtl/>
        </w:rPr>
      </w:pPr>
      <w:r>
        <w:rPr>
          <w:rtl/>
        </w:rPr>
        <w:t>היו"ר</w:t>
      </w:r>
      <w:r>
        <w:rPr>
          <w:rFonts w:hint="cs"/>
          <w:rtl/>
        </w:rPr>
        <w:t xml:space="preserve"> ראובן ריבלין</w:t>
      </w:r>
      <w:r>
        <w:rPr>
          <w:rtl/>
        </w:rPr>
        <w:t>:</w:t>
      </w:r>
    </w:p>
    <w:p w14:paraId="6F727432" w14:textId="77777777" w:rsidR="00000000" w:rsidRDefault="00DD24A4">
      <w:pPr>
        <w:pStyle w:val="a"/>
        <w:rPr>
          <w:rtl/>
        </w:rPr>
      </w:pPr>
    </w:p>
    <w:p w14:paraId="14E09FAC" w14:textId="77777777" w:rsidR="00000000" w:rsidRDefault="00DD24A4">
      <w:pPr>
        <w:pStyle w:val="a"/>
        <w:rPr>
          <w:rFonts w:hint="cs"/>
          <w:rtl/>
        </w:rPr>
      </w:pPr>
      <w:r>
        <w:rPr>
          <w:rFonts w:hint="cs"/>
          <w:rtl/>
        </w:rPr>
        <w:t xml:space="preserve">חבר הכנסת שטרן, אתה לא יכול להתחיל עכשיו את התור מחדש. </w:t>
      </w:r>
    </w:p>
    <w:p w14:paraId="085A5218" w14:textId="77777777" w:rsidR="00000000" w:rsidRDefault="00DD24A4">
      <w:pPr>
        <w:pStyle w:val="a"/>
        <w:ind w:firstLine="0"/>
        <w:rPr>
          <w:rFonts w:hint="cs"/>
          <w:rtl/>
        </w:rPr>
      </w:pPr>
    </w:p>
    <w:p w14:paraId="0C0C1693" w14:textId="77777777" w:rsidR="00000000" w:rsidRDefault="00DD24A4">
      <w:pPr>
        <w:pStyle w:val="SpeakerCon"/>
        <w:rPr>
          <w:rtl/>
        </w:rPr>
      </w:pPr>
      <w:bookmarkStart w:id="462" w:name="FS000000430T28_02_2003_00_16_32C"/>
      <w:bookmarkEnd w:id="462"/>
      <w:r>
        <w:rPr>
          <w:rtl/>
        </w:rPr>
        <w:t>יורי שטרן (האיחוד הלאומי</w:t>
      </w:r>
      <w:r>
        <w:rPr>
          <w:rFonts w:hint="cs"/>
          <w:rtl/>
        </w:rPr>
        <w:t xml:space="preserve"> </w:t>
      </w:r>
      <w:r>
        <w:rPr>
          <w:rtl/>
        </w:rPr>
        <w:t>-</w:t>
      </w:r>
      <w:r>
        <w:rPr>
          <w:rFonts w:hint="cs"/>
          <w:rtl/>
        </w:rPr>
        <w:t xml:space="preserve"> </w:t>
      </w:r>
      <w:r>
        <w:rPr>
          <w:rtl/>
        </w:rPr>
        <w:t>ישרא</w:t>
      </w:r>
      <w:r>
        <w:rPr>
          <w:rtl/>
        </w:rPr>
        <w:t>ל ביתנו):</w:t>
      </w:r>
    </w:p>
    <w:p w14:paraId="46CAAD30" w14:textId="77777777" w:rsidR="00000000" w:rsidRDefault="00DD24A4">
      <w:pPr>
        <w:pStyle w:val="a"/>
        <w:rPr>
          <w:rtl/>
        </w:rPr>
      </w:pPr>
    </w:p>
    <w:p w14:paraId="6862F595" w14:textId="77777777" w:rsidR="00000000" w:rsidRDefault="00DD24A4">
      <w:pPr>
        <w:pStyle w:val="a"/>
        <w:rPr>
          <w:rFonts w:hint="cs"/>
          <w:rtl/>
        </w:rPr>
      </w:pPr>
      <w:r>
        <w:rPr>
          <w:rFonts w:hint="cs"/>
          <w:rtl/>
        </w:rPr>
        <w:t xml:space="preserve">אין שום טעם, ואין לנו זכות בכלל לקדם את הרעיון הפסול הזה ולהקים אותה בגרסה המורחבת והמחוזקת. </w:t>
      </w:r>
    </w:p>
    <w:p w14:paraId="37744B97" w14:textId="77777777" w:rsidR="00000000" w:rsidRDefault="00DD24A4">
      <w:pPr>
        <w:pStyle w:val="a"/>
        <w:rPr>
          <w:rFonts w:hint="cs"/>
          <w:rtl/>
        </w:rPr>
      </w:pPr>
    </w:p>
    <w:p w14:paraId="0384C05E" w14:textId="77777777" w:rsidR="00000000" w:rsidRDefault="00DD24A4">
      <w:pPr>
        <w:pStyle w:val="a"/>
        <w:rPr>
          <w:rFonts w:hint="cs"/>
          <w:rtl/>
        </w:rPr>
      </w:pPr>
      <w:r>
        <w:rPr>
          <w:rFonts w:hint="cs"/>
          <w:rtl/>
        </w:rPr>
        <w:t xml:space="preserve">ובנושא הכלכלי </w:t>
      </w:r>
      <w:r>
        <w:rPr>
          <w:rtl/>
        </w:rPr>
        <w:t>–</w:t>
      </w:r>
      <w:r>
        <w:rPr>
          <w:rFonts w:hint="cs"/>
          <w:rtl/>
        </w:rPr>
        <w:t xml:space="preserve"> טעות תעשה ממשלת ישראל אם תמשיך בדרך זו של גזירות בלבד. היא חייבת לטפל בגורמים שמעודדים צמיחה, ואסור לפגוע פגיעה נוספת בשכבות החלשות במ</w:t>
      </w:r>
      <w:r>
        <w:rPr>
          <w:rFonts w:hint="cs"/>
          <w:rtl/>
        </w:rPr>
        <w:t xml:space="preserve">יוחד, שכבר ספגו מכות קשות ואין להן עוד  יכולת לעמוד בגזירות החדשות. </w:t>
      </w:r>
    </w:p>
    <w:p w14:paraId="16D487D4" w14:textId="77777777" w:rsidR="00000000" w:rsidRDefault="00DD24A4">
      <w:pPr>
        <w:pStyle w:val="a"/>
        <w:ind w:firstLine="0"/>
        <w:rPr>
          <w:rFonts w:hint="cs"/>
          <w:rtl/>
        </w:rPr>
      </w:pPr>
    </w:p>
    <w:p w14:paraId="726B93E6" w14:textId="77777777" w:rsidR="00000000" w:rsidRDefault="00DD24A4">
      <w:pPr>
        <w:pStyle w:val="ad"/>
        <w:rPr>
          <w:rtl/>
        </w:rPr>
      </w:pPr>
      <w:r>
        <w:rPr>
          <w:rtl/>
        </w:rPr>
        <w:t>היו"ר</w:t>
      </w:r>
      <w:r>
        <w:rPr>
          <w:rFonts w:hint="cs"/>
          <w:rtl/>
        </w:rPr>
        <w:t xml:space="preserve"> ראובן ריבלין</w:t>
      </w:r>
      <w:r>
        <w:rPr>
          <w:rtl/>
        </w:rPr>
        <w:t>:</w:t>
      </w:r>
    </w:p>
    <w:p w14:paraId="2415CE20" w14:textId="77777777" w:rsidR="00000000" w:rsidRDefault="00DD24A4">
      <w:pPr>
        <w:pStyle w:val="a"/>
        <w:rPr>
          <w:rtl/>
        </w:rPr>
      </w:pPr>
    </w:p>
    <w:p w14:paraId="739166EE" w14:textId="77777777" w:rsidR="00000000" w:rsidRDefault="00DD24A4">
      <w:pPr>
        <w:pStyle w:val="a"/>
        <w:rPr>
          <w:rFonts w:hint="cs"/>
          <w:rtl/>
        </w:rPr>
      </w:pPr>
      <w:r>
        <w:rPr>
          <w:rFonts w:hint="cs"/>
          <w:rtl/>
        </w:rPr>
        <w:t xml:space="preserve">תודה רבה. חבר הכנסת יצחק וקנין, ואחריו </w:t>
      </w:r>
      <w:r>
        <w:rPr>
          <w:rtl/>
        </w:rPr>
        <w:t>–</w:t>
      </w:r>
      <w:r>
        <w:rPr>
          <w:rFonts w:hint="cs"/>
          <w:rtl/>
        </w:rPr>
        <w:t xml:space="preserve"> חבר הכנסת אברהם פורז, בנאומו האחרון כחבר הכנסת, אלא אם כן אתה מוותר. חברי הכנסת וראשי הסיעות, נא לחלק את הזמן בצורה כזו שכל </w:t>
      </w:r>
      <w:r>
        <w:rPr>
          <w:rFonts w:hint="cs"/>
          <w:rtl/>
        </w:rPr>
        <w:t xml:space="preserve">נואם יוכל, באמת, לבטא את עצמו, ולחלק במשך חמש שנים את הזמן בצורה צודקת. לא כל אחד דקה, ואחר כך לוקחים עשר דקות. במקום שש שעות אנחנו פה עשר שעות, וזה לא דבר שהוא ראוי. בבקשה, חבר הכנסת וקנין. </w:t>
      </w:r>
    </w:p>
    <w:p w14:paraId="2C26B957" w14:textId="77777777" w:rsidR="00000000" w:rsidRDefault="00DD24A4">
      <w:pPr>
        <w:pStyle w:val="a"/>
        <w:ind w:firstLine="0"/>
        <w:rPr>
          <w:rFonts w:hint="cs"/>
          <w:rtl/>
        </w:rPr>
      </w:pPr>
    </w:p>
    <w:p w14:paraId="64A10244" w14:textId="77777777" w:rsidR="00000000" w:rsidRDefault="00DD24A4">
      <w:pPr>
        <w:pStyle w:val="Speaker"/>
        <w:rPr>
          <w:rtl/>
        </w:rPr>
      </w:pPr>
      <w:bookmarkStart w:id="463" w:name="FS000000488T28_02_2003_00_19_42"/>
      <w:bookmarkEnd w:id="463"/>
      <w:r>
        <w:rPr>
          <w:rFonts w:hint="eastAsia"/>
          <w:rtl/>
        </w:rPr>
        <w:t>יצחק</w:t>
      </w:r>
      <w:r>
        <w:rPr>
          <w:rtl/>
        </w:rPr>
        <w:t xml:space="preserve"> וקנין (ש"ס):</w:t>
      </w:r>
    </w:p>
    <w:p w14:paraId="0FE0C55F" w14:textId="77777777" w:rsidR="00000000" w:rsidRDefault="00DD24A4">
      <w:pPr>
        <w:pStyle w:val="a"/>
        <w:rPr>
          <w:rFonts w:hint="cs"/>
          <w:rtl/>
        </w:rPr>
      </w:pPr>
    </w:p>
    <w:p w14:paraId="3D0078BF" w14:textId="77777777" w:rsidR="00000000" w:rsidRDefault="00DD24A4">
      <w:pPr>
        <w:pStyle w:val="a"/>
        <w:rPr>
          <w:rFonts w:hint="cs"/>
          <w:rtl/>
        </w:rPr>
      </w:pPr>
      <w:r>
        <w:rPr>
          <w:rFonts w:hint="cs"/>
          <w:rtl/>
        </w:rPr>
        <w:t xml:space="preserve">אדוני היושב-ראש, חברי חברי הכנסת. אני אחרוג </w:t>
      </w:r>
      <w:r>
        <w:rPr>
          <w:rFonts w:hint="cs"/>
          <w:rtl/>
        </w:rPr>
        <w:t xml:space="preserve">מן השורה. אני אשיר לכם שיר. אבל אני צריך טיפת הקשבה. </w:t>
      </w:r>
    </w:p>
    <w:p w14:paraId="562509CF" w14:textId="77777777" w:rsidR="00000000" w:rsidRDefault="00DD24A4">
      <w:pPr>
        <w:pStyle w:val="a"/>
        <w:rPr>
          <w:rFonts w:hint="cs"/>
          <w:rtl/>
        </w:rPr>
      </w:pPr>
    </w:p>
    <w:p w14:paraId="65F61C8B" w14:textId="77777777" w:rsidR="00000000" w:rsidRDefault="00DD24A4">
      <w:pPr>
        <w:pStyle w:val="a"/>
        <w:rPr>
          <w:rFonts w:hint="cs"/>
          <w:rtl/>
        </w:rPr>
      </w:pPr>
      <w:r>
        <w:rPr>
          <w:rFonts w:hint="cs"/>
          <w:rtl/>
        </w:rPr>
        <w:t xml:space="preserve">שלום לך ארץ נהדרת. עד כמה הדברים כואבים, עד כמה הדברים כואבים. יש פה כמה שאולי יבינו מה שנאמר כאן. שימו לב. </w:t>
      </w:r>
    </w:p>
    <w:p w14:paraId="2DB1F23D" w14:textId="77777777" w:rsidR="00000000" w:rsidRDefault="00DD24A4">
      <w:pPr>
        <w:pStyle w:val="a"/>
        <w:rPr>
          <w:rFonts w:hint="cs"/>
          <w:rtl/>
        </w:rPr>
      </w:pPr>
    </w:p>
    <w:p w14:paraId="1EA6DDA9" w14:textId="77777777" w:rsidR="00000000" w:rsidRDefault="00DD24A4">
      <w:pPr>
        <w:pStyle w:val="a"/>
        <w:rPr>
          <w:rFonts w:hint="cs"/>
          <w:rtl/>
        </w:rPr>
      </w:pPr>
      <w:r>
        <w:rPr>
          <w:rFonts w:hint="cs"/>
          <w:rtl/>
        </w:rPr>
        <w:t xml:space="preserve">זה לי כמה שנים בארצנו הקטנטונת, לאחר אלפי שנות גלות וארץ נכר. התארחתי אצל בנימין זאב מרחוב </w:t>
      </w:r>
      <w:r>
        <w:rPr>
          <w:rFonts w:hint="cs"/>
          <w:rtl/>
        </w:rPr>
        <w:t>הרצל, השכן של זאב מרחוב ז'בוטינסקי, דודו של נחמן מרחוב ביאליק, אח של סבא אליעזר מרחוב בן-יהודה. שכן של יצחק, מכיכר רבין, שהכיר את אדון דוד משדרות בן-גוריון, ואת מנחם מרחוב בגין, ואת דודו של ברל מרחוב כצנלסון, שהיה שכן של חיים מרחוב הרצוג ושל יצחק מרחוב בן-</w:t>
      </w:r>
      <w:r>
        <w:rPr>
          <w:rFonts w:hint="cs"/>
          <w:rtl/>
        </w:rPr>
        <w:t>צבי, גיסו של הירקן שאול מרחוב טשרניחובסקי, חבר טוב של אחד העם, עד שהגענו למנדלי מוכר ספרים, ואמרתי לו: שלום עליכם. אך כאשר ביקשתי לדעת היכן רחוב משה רבנו, שעל-פי תורתו חונכנו אני ואבותי מדורי דורות, אז הוא לקח אותי לרחוב משה שרת, משה סנה, משה הס, משה דיין,</w:t>
      </w:r>
      <w:r>
        <w:rPr>
          <w:rFonts w:hint="cs"/>
          <w:rtl/>
        </w:rPr>
        <w:t xml:space="preserve"> ועוד הרבה מויש'לה, אך את רחוב משה רבנו עדיין אני מחפש, וכך אני ממשיך לטייל עם ידידי היקר בדרכים, דרך פתח-תקווה, דרך יפו, דרך השלום, דרך בן-צבי, דרך נמיר, דרך ההגנה. </w:t>
      </w:r>
    </w:p>
    <w:p w14:paraId="02926B86" w14:textId="77777777" w:rsidR="00000000" w:rsidRDefault="00DD24A4">
      <w:pPr>
        <w:pStyle w:val="a"/>
        <w:rPr>
          <w:rFonts w:hint="cs"/>
          <w:rtl/>
        </w:rPr>
      </w:pPr>
    </w:p>
    <w:p w14:paraId="46339FF6" w14:textId="77777777" w:rsidR="00000000" w:rsidRDefault="00DD24A4">
      <w:pPr>
        <w:pStyle w:val="a"/>
        <w:rPr>
          <w:rFonts w:hint="cs"/>
          <w:rtl/>
        </w:rPr>
      </w:pPr>
      <w:r>
        <w:rPr>
          <w:rFonts w:hint="cs"/>
          <w:rtl/>
        </w:rPr>
        <w:t>ואני שואל את ידידי: היכן דרך התורה? אז הוא עונה לי: מכאן עד הסוף שמאלה זה דרך ההלכה. וכך</w:t>
      </w:r>
      <w:r>
        <w:rPr>
          <w:rFonts w:hint="cs"/>
          <w:rtl/>
        </w:rPr>
        <w:t xml:space="preserve"> מן הדרכים הגענו להרבה כיכרות: ככר המושבות, כיכר דיזנגוף, כיכר מוגרבי, כיכר העצמאות, כיכר ההסתדרות, כיכר ויצמן. </w:t>
      </w:r>
    </w:p>
    <w:p w14:paraId="458C879F" w14:textId="77777777" w:rsidR="00000000" w:rsidRDefault="00DD24A4">
      <w:pPr>
        <w:pStyle w:val="a"/>
        <w:rPr>
          <w:rFonts w:hint="cs"/>
          <w:rtl/>
        </w:rPr>
      </w:pPr>
    </w:p>
    <w:p w14:paraId="3B3BB4C8" w14:textId="77777777" w:rsidR="00000000" w:rsidRDefault="00DD24A4">
      <w:pPr>
        <w:pStyle w:val="a"/>
        <w:rPr>
          <w:rFonts w:hint="cs"/>
          <w:rtl/>
        </w:rPr>
      </w:pPr>
      <w:r>
        <w:rPr>
          <w:rFonts w:hint="cs"/>
          <w:rtl/>
        </w:rPr>
        <w:t>ואז שאלתי אם יש גם כיכר המסמלת את היום המיוחד שלנו, של עם ישראל, והוא עונה לי: ודאי, ודאי. כיכר ה' באייר. לא, אני אומר. כוונתי ליום השבת שלנו.</w:t>
      </w:r>
      <w:r>
        <w:rPr>
          <w:rFonts w:hint="cs"/>
          <w:rtl/>
        </w:rPr>
        <w:t xml:space="preserve"> ואז הוא עונה לי: אה, יש איזה רחוב קטן שבו מתגוררת קבוצה קטנה מימי הביניים, קבוצה פרימיטיבית, בלב העיר ירושלים, והם קוראים לה כיכר השבת. אבל ה' באייר? </w:t>
      </w:r>
      <w:r>
        <w:rPr>
          <w:rtl/>
        </w:rPr>
        <w:t>–</w:t>
      </w:r>
      <w:r>
        <w:rPr>
          <w:rFonts w:hint="cs"/>
          <w:rtl/>
        </w:rPr>
        <w:t xml:space="preserve"> זה אחד הנסים הגדולים שלנו, שהוא יום העצמאות. ואז שאלתי: האם יש גם כיכר י"ד באדר, זכר לפורים? או כיכר כ"</w:t>
      </w:r>
      <w:r>
        <w:rPr>
          <w:rFonts w:hint="cs"/>
          <w:rtl/>
        </w:rPr>
        <w:t xml:space="preserve">ה בכסליו, זכר לחנוכה? כיכר יציאת מצרים? כיכר מתן תורה? אז הוא לקח אותי לכיכר המדינה, ואמר: זה כולל הכול. </w:t>
      </w:r>
    </w:p>
    <w:p w14:paraId="7C932436" w14:textId="77777777" w:rsidR="00000000" w:rsidRDefault="00DD24A4">
      <w:pPr>
        <w:pStyle w:val="a"/>
        <w:rPr>
          <w:rFonts w:hint="cs"/>
          <w:rtl/>
        </w:rPr>
      </w:pPr>
    </w:p>
    <w:p w14:paraId="33E1175D" w14:textId="77777777" w:rsidR="00000000" w:rsidRDefault="00DD24A4">
      <w:pPr>
        <w:pStyle w:val="a"/>
        <w:rPr>
          <w:rFonts w:hint="cs"/>
          <w:rtl/>
        </w:rPr>
      </w:pPr>
      <w:r>
        <w:rPr>
          <w:rFonts w:hint="cs"/>
          <w:rtl/>
        </w:rPr>
        <w:t>כך הוא אמר. וכך, בטרם יצאנו לכיוון ירושלים, והנה אני צופה בהרבה בניינים מפוארים: בית ברל, בית אשכול, בית ההסתדרות, בית המהנדס, בית הסופרים, בית האיכר</w:t>
      </w:r>
      <w:r>
        <w:rPr>
          <w:rFonts w:hint="cs"/>
          <w:rtl/>
        </w:rPr>
        <w:t>ים, בית החקלאים. שאלתי את     ידידי - -</w:t>
      </w:r>
    </w:p>
    <w:p w14:paraId="5D4A2C6A" w14:textId="77777777" w:rsidR="00000000" w:rsidRDefault="00DD24A4">
      <w:pPr>
        <w:pStyle w:val="a"/>
        <w:rPr>
          <w:rFonts w:hint="cs"/>
          <w:rtl/>
        </w:rPr>
      </w:pPr>
    </w:p>
    <w:p w14:paraId="0196D25A" w14:textId="77777777" w:rsidR="00000000" w:rsidRDefault="00DD24A4">
      <w:pPr>
        <w:pStyle w:val="ad"/>
        <w:rPr>
          <w:rtl/>
        </w:rPr>
      </w:pPr>
      <w:r>
        <w:rPr>
          <w:rtl/>
        </w:rPr>
        <w:t>היו"ר</w:t>
      </w:r>
      <w:r>
        <w:rPr>
          <w:rFonts w:hint="cs"/>
          <w:rtl/>
        </w:rPr>
        <w:t xml:space="preserve"> ראובן ריבלין</w:t>
      </w:r>
      <w:r>
        <w:rPr>
          <w:rtl/>
        </w:rPr>
        <w:t>:</w:t>
      </w:r>
    </w:p>
    <w:p w14:paraId="12107322" w14:textId="77777777" w:rsidR="00000000" w:rsidRDefault="00DD24A4">
      <w:pPr>
        <w:pStyle w:val="ad"/>
        <w:rPr>
          <w:rFonts w:hint="cs"/>
          <w:rtl/>
        </w:rPr>
      </w:pPr>
    </w:p>
    <w:p w14:paraId="1C1D87D1" w14:textId="77777777" w:rsidR="00000000" w:rsidRDefault="00DD24A4">
      <w:pPr>
        <w:pStyle w:val="ad"/>
        <w:rPr>
          <w:rFonts w:hint="cs"/>
          <w:rtl/>
        </w:rPr>
      </w:pPr>
    </w:p>
    <w:p w14:paraId="33F01F33" w14:textId="77777777" w:rsidR="00000000" w:rsidRDefault="00DD24A4">
      <w:pPr>
        <w:pStyle w:val="ad"/>
        <w:rPr>
          <w:rFonts w:hint="cs"/>
          <w:b w:val="0"/>
          <w:bCs w:val="0"/>
          <w:u w:val="none"/>
          <w:rtl/>
        </w:rPr>
      </w:pPr>
      <w:r>
        <w:rPr>
          <w:rFonts w:hint="cs"/>
          <w:b w:val="0"/>
          <w:bCs w:val="0"/>
          <w:u w:val="none"/>
          <w:rtl/>
        </w:rPr>
        <w:tab/>
        <w:t>יש לך עוד 20 שניות.</w:t>
      </w:r>
    </w:p>
    <w:p w14:paraId="1DE9C78D" w14:textId="77777777" w:rsidR="00000000" w:rsidRDefault="00DD24A4">
      <w:pPr>
        <w:pStyle w:val="ad"/>
        <w:rPr>
          <w:rFonts w:hint="cs"/>
          <w:b w:val="0"/>
          <w:bCs w:val="0"/>
          <w:u w:val="none"/>
          <w:rtl/>
        </w:rPr>
      </w:pPr>
    </w:p>
    <w:p w14:paraId="2C992A27" w14:textId="77777777" w:rsidR="00000000" w:rsidRDefault="00DD24A4">
      <w:pPr>
        <w:pStyle w:val="SpeakerCon"/>
        <w:rPr>
          <w:rtl/>
        </w:rPr>
      </w:pPr>
      <w:bookmarkStart w:id="464" w:name="FS000000488T28_02_2003_00_12_44C"/>
      <w:bookmarkEnd w:id="464"/>
      <w:r>
        <w:rPr>
          <w:rtl/>
        </w:rPr>
        <w:t>יצחק וקנין (ש"ס):</w:t>
      </w:r>
    </w:p>
    <w:p w14:paraId="0AF2E5A9" w14:textId="77777777" w:rsidR="00000000" w:rsidRDefault="00DD24A4">
      <w:pPr>
        <w:pStyle w:val="a"/>
        <w:rPr>
          <w:rtl/>
        </w:rPr>
      </w:pPr>
    </w:p>
    <w:p w14:paraId="23614B2B" w14:textId="77777777" w:rsidR="00000000" w:rsidRDefault="00DD24A4">
      <w:pPr>
        <w:pStyle w:val="a"/>
        <w:rPr>
          <w:rFonts w:hint="cs"/>
          <w:rtl/>
        </w:rPr>
      </w:pPr>
      <w:r>
        <w:rPr>
          <w:rFonts w:hint="cs"/>
          <w:rtl/>
        </w:rPr>
        <w:t>- - האם יש גם זכר לבית-המקדש? אז הוא ענה לי: החוק היום זה בית-המשפט, וזה מאוד קדוש לנו. שאלתי: מה זה כל כך קדוש? אז הוא ענה לי: מה? לא ראית את אלפי האנש</w:t>
      </w:r>
      <w:r>
        <w:rPr>
          <w:rFonts w:hint="cs"/>
          <w:rtl/>
        </w:rPr>
        <w:t xml:space="preserve">ים שהיו בגן-סאקר והזדהו עם בית-המשפט? אז שאלתי אותו: ומה עם חצי המיליון שהיו מנגד? אז הוא ענה לי: זאת הקבוצה הקטנה מכיכר השבת. סליחה, אדוני, אני עוצר ושואל, כמדומני שחצי מיליון זה קצת יותר מכמה אלפים. אז הוא ענה ואמר לי: לא, חצי המיליון הם לא אנשים, הם רק </w:t>
      </w:r>
      <w:r>
        <w:rPr>
          <w:rFonts w:hint="cs"/>
          <w:rtl/>
        </w:rPr>
        <w:t>כינים ועלוקות. אבל האנשים הם אלה שהיו בגן-סאקר. שאלתי אותו: אבל חצי המיליון נראים כמו אנשים - -</w:t>
      </w:r>
    </w:p>
    <w:p w14:paraId="668D6661" w14:textId="77777777" w:rsidR="00000000" w:rsidRDefault="00DD24A4">
      <w:pPr>
        <w:pStyle w:val="a"/>
        <w:rPr>
          <w:rFonts w:hint="cs"/>
          <w:rtl/>
        </w:rPr>
      </w:pPr>
    </w:p>
    <w:p w14:paraId="599D90CF" w14:textId="77777777" w:rsidR="00000000" w:rsidRDefault="00DD24A4">
      <w:pPr>
        <w:pStyle w:val="ad"/>
        <w:rPr>
          <w:rtl/>
        </w:rPr>
      </w:pPr>
      <w:r>
        <w:rPr>
          <w:rtl/>
        </w:rPr>
        <w:t>היו"ר</w:t>
      </w:r>
      <w:r>
        <w:rPr>
          <w:rFonts w:hint="cs"/>
          <w:rtl/>
        </w:rPr>
        <w:t xml:space="preserve"> ראובן ריבלין</w:t>
      </w:r>
      <w:r>
        <w:rPr>
          <w:rtl/>
        </w:rPr>
        <w:t>:</w:t>
      </w:r>
    </w:p>
    <w:p w14:paraId="0CC93735" w14:textId="77777777" w:rsidR="00000000" w:rsidRDefault="00DD24A4">
      <w:pPr>
        <w:pStyle w:val="ad"/>
        <w:rPr>
          <w:rFonts w:hint="cs"/>
          <w:rtl/>
        </w:rPr>
      </w:pPr>
    </w:p>
    <w:p w14:paraId="1E57B636" w14:textId="77777777" w:rsidR="00000000" w:rsidRDefault="00DD24A4">
      <w:pPr>
        <w:pStyle w:val="a"/>
        <w:rPr>
          <w:rFonts w:hint="cs"/>
          <w:rtl/>
        </w:rPr>
      </w:pPr>
    </w:p>
    <w:p w14:paraId="25F5F3CF" w14:textId="77777777" w:rsidR="00000000" w:rsidRDefault="00DD24A4">
      <w:pPr>
        <w:pStyle w:val="a"/>
        <w:rPr>
          <w:rFonts w:hint="cs"/>
          <w:rtl/>
        </w:rPr>
      </w:pPr>
      <w:r>
        <w:rPr>
          <w:rFonts w:hint="cs"/>
          <w:rtl/>
        </w:rPr>
        <w:t>בבקשה לסיים.</w:t>
      </w:r>
    </w:p>
    <w:p w14:paraId="67971CE5" w14:textId="77777777" w:rsidR="00000000" w:rsidRDefault="00DD24A4">
      <w:pPr>
        <w:pStyle w:val="a"/>
        <w:rPr>
          <w:rFonts w:hint="cs"/>
          <w:rtl/>
        </w:rPr>
      </w:pPr>
    </w:p>
    <w:p w14:paraId="2B3C6F16" w14:textId="77777777" w:rsidR="00000000" w:rsidRDefault="00DD24A4">
      <w:pPr>
        <w:pStyle w:val="SpeakerCon"/>
        <w:rPr>
          <w:rtl/>
        </w:rPr>
      </w:pPr>
      <w:bookmarkStart w:id="465" w:name="FS000000488T28_02_2003_00_15_03C"/>
      <w:bookmarkEnd w:id="465"/>
      <w:r>
        <w:rPr>
          <w:rtl/>
        </w:rPr>
        <w:t>יצחק וקנין (ש"ס):</w:t>
      </w:r>
    </w:p>
    <w:p w14:paraId="487E5610" w14:textId="77777777" w:rsidR="00000000" w:rsidRDefault="00DD24A4">
      <w:pPr>
        <w:pStyle w:val="a"/>
        <w:rPr>
          <w:rFonts w:hint="cs"/>
          <w:rtl/>
        </w:rPr>
      </w:pPr>
    </w:p>
    <w:p w14:paraId="31B8910F" w14:textId="77777777" w:rsidR="00000000" w:rsidRDefault="00DD24A4">
      <w:pPr>
        <w:pStyle w:val="a"/>
        <w:rPr>
          <w:rFonts w:hint="cs"/>
          <w:rtl/>
        </w:rPr>
      </w:pPr>
      <w:r>
        <w:rPr>
          <w:rFonts w:hint="cs"/>
          <w:rtl/>
        </w:rPr>
        <w:t>אני כבר מסיים.</w:t>
      </w:r>
    </w:p>
    <w:p w14:paraId="10A1BFD9" w14:textId="77777777" w:rsidR="00000000" w:rsidRDefault="00DD24A4">
      <w:pPr>
        <w:pStyle w:val="a"/>
        <w:rPr>
          <w:rFonts w:hint="cs"/>
          <w:rtl/>
        </w:rPr>
      </w:pPr>
    </w:p>
    <w:p w14:paraId="2849A1AE" w14:textId="77777777" w:rsidR="00000000" w:rsidRDefault="00DD24A4">
      <w:pPr>
        <w:pStyle w:val="a"/>
        <w:rPr>
          <w:rFonts w:hint="cs"/>
          <w:rtl/>
        </w:rPr>
      </w:pPr>
      <w:r>
        <w:rPr>
          <w:rFonts w:hint="cs"/>
          <w:rtl/>
        </w:rPr>
        <w:t>- - אז הוא אמר לי: לכן, יש לנו שופטים ובג"צים, והם קובעים מי אנשים ומי כינים. לכן אנו קו</w:t>
      </w:r>
      <w:r>
        <w:rPr>
          <w:rFonts w:hint="cs"/>
          <w:rtl/>
        </w:rPr>
        <w:t>ראים למדינה שלנו מדינה דמוקרטית, מדינה ליברלית, מדינה חופשית, חופש הדת, חופש הביטוי.</w:t>
      </w:r>
    </w:p>
    <w:p w14:paraId="2BCC4C61" w14:textId="77777777" w:rsidR="00000000" w:rsidRDefault="00DD24A4">
      <w:pPr>
        <w:pStyle w:val="a"/>
        <w:rPr>
          <w:rFonts w:hint="cs"/>
          <w:rtl/>
        </w:rPr>
      </w:pPr>
    </w:p>
    <w:p w14:paraId="579AF99B" w14:textId="77777777" w:rsidR="00000000" w:rsidRDefault="00DD24A4">
      <w:pPr>
        <w:pStyle w:val="ac"/>
        <w:rPr>
          <w:rtl/>
        </w:rPr>
      </w:pPr>
      <w:r>
        <w:rPr>
          <w:rFonts w:hint="eastAsia"/>
          <w:rtl/>
        </w:rPr>
        <w:t>יוסף</w:t>
      </w:r>
      <w:r>
        <w:rPr>
          <w:rtl/>
        </w:rPr>
        <w:t xml:space="preserve"> לפיד (שינוי):</w:t>
      </w:r>
    </w:p>
    <w:p w14:paraId="6F669D60" w14:textId="77777777" w:rsidR="00000000" w:rsidRDefault="00DD24A4">
      <w:pPr>
        <w:pStyle w:val="a"/>
        <w:rPr>
          <w:rFonts w:hint="cs"/>
          <w:rtl/>
        </w:rPr>
      </w:pPr>
    </w:p>
    <w:p w14:paraId="4EB0658F" w14:textId="77777777" w:rsidR="00000000" w:rsidRDefault="00DD24A4">
      <w:pPr>
        <w:pStyle w:val="a"/>
        <w:rPr>
          <w:rFonts w:hint="cs"/>
          <w:rtl/>
        </w:rPr>
      </w:pPr>
      <w:r>
        <w:rPr>
          <w:rFonts w:hint="cs"/>
          <w:rtl/>
        </w:rPr>
        <w:t>איך יכול להיות שיש דבר כזה?</w:t>
      </w:r>
    </w:p>
    <w:p w14:paraId="6034F830" w14:textId="77777777" w:rsidR="00000000" w:rsidRDefault="00DD24A4">
      <w:pPr>
        <w:pStyle w:val="a"/>
        <w:rPr>
          <w:rFonts w:hint="cs"/>
          <w:rtl/>
        </w:rPr>
      </w:pPr>
    </w:p>
    <w:p w14:paraId="6B223016" w14:textId="77777777" w:rsidR="00000000" w:rsidRDefault="00DD24A4">
      <w:pPr>
        <w:pStyle w:val="ad"/>
        <w:rPr>
          <w:rtl/>
        </w:rPr>
      </w:pPr>
      <w:r>
        <w:rPr>
          <w:rtl/>
        </w:rPr>
        <w:t>היו"ר</w:t>
      </w:r>
      <w:r>
        <w:rPr>
          <w:rFonts w:hint="cs"/>
          <w:rtl/>
        </w:rPr>
        <w:t xml:space="preserve"> ראובן ריבלין</w:t>
      </w:r>
      <w:r>
        <w:rPr>
          <w:rtl/>
        </w:rPr>
        <w:t>:</w:t>
      </w:r>
    </w:p>
    <w:p w14:paraId="199BB65A" w14:textId="77777777" w:rsidR="00000000" w:rsidRDefault="00DD24A4">
      <w:pPr>
        <w:pStyle w:val="ad"/>
        <w:rPr>
          <w:rFonts w:hint="cs"/>
          <w:rtl/>
        </w:rPr>
      </w:pPr>
    </w:p>
    <w:p w14:paraId="05AF6601" w14:textId="77777777" w:rsidR="00000000" w:rsidRDefault="00DD24A4">
      <w:pPr>
        <w:pStyle w:val="a"/>
        <w:rPr>
          <w:rFonts w:hint="cs"/>
          <w:rtl/>
        </w:rPr>
      </w:pPr>
    </w:p>
    <w:p w14:paraId="34E8D688" w14:textId="77777777" w:rsidR="00000000" w:rsidRDefault="00DD24A4">
      <w:pPr>
        <w:pStyle w:val="a"/>
        <w:rPr>
          <w:rFonts w:hint="cs"/>
          <w:rtl/>
        </w:rPr>
      </w:pPr>
      <w:r>
        <w:rPr>
          <w:rFonts w:hint="cs"/>
          <w:rtl/>
        </w:rPr>
        <w:t>חבר הכנסת לפיד, זה חופש הביטוי.</w:t>
      </w:r>
    </w:p>
    <w:p w14:paraId="637AF2A6" w14:textId="77777777" w:rsidR="00000000" w:rsidRDefault="00DD24A4">
      <w:pPr>
        <w:pStyle w:val="a"/>
        <w:rPr>
          <w:rFonts w:hint="cs"/>
          <w:rtl/>
        </w:rPr>
      </w:pPr>
    </w:p>
    <w:p w14:paraId="7EBBC2F0" w14:textId="77777777" w:rsidR="00000000" w:rsidRDefault="00DD24A4">
      <w:pPr>
        <w:pStyle w:val="SpeakerCon"/>
        <w:rPr>
          <w:rtl/>
        </w:rPr>
      </w:pPr>
      <w:bookmarkStart w:id="466" w:name="FS000000488T28_02_2003_00_16_30C"/>
      <w:bookmarkEnd w:id="466"/>
      <w:r>
        <w:rPr>
          <w:rtl/>
        </w:rPr>
        <w:t>יצחק וקנין (ש"ס):</w:t>
      </w:r>
    </w:p>
    <w:p w14:paraId="04325BF7" w14:textId="77777777" w:rsidR="00000000" w:rsidRDefault="00DD24A4">
      <w:pPr>
        <w:pStyle w:val="a"/>
        <w:rPr>
          <w:rtl/>
        </w:rPr>
      </w:pPr>
    </w:p>
    <w:p w14:paraId="1AFEC011" w14:textId="77777777" w:rsidR="00000000" w:rsidRDefault="00DD24A4">
      <w:pPr>
        <w:pStyle w:val="a"/>
        <w:rPr>
          <w:rFonts w:hint="cs"/>
          <w:rtl/>
        </w:rPr>
      </w:pPr>
      <w:r>
        <w:rPr>
          <w:rFonts w:hint="cs"/>
          <w:rtl/>
        </w:rPr>
        <w:t>כאשר חזרתי סוף-סוף הביתה, אחרי יום טיולים ארוך,</w:t>
      </w:r>
      <w:r>
        <w:rPr>
          <w:rFonts w:hint="cs"/>
          <w:rtl/>
        </w:rPr>
        <w:t xml:space="preserve"> שאלתי את עצמי: האם היה זה טיול במדינת יהודים או שאני עדיין באמצע החלום?</w:t>
      </w:r>
    </w:p>
    <w:p w14:paraId="3A1AFB88" w14:textId="77777777" w:rsidR="00000000" w:rsidRDefault="00DD24A4">
      <w:pPr>
        <w:pStyle w:val="a"/>
        <w:rPr>
          <w:rFonts w:hint="cs"/>
          <w:rtl/>
        </w:rPr>
      </w:pPr>
      <w:r>
        <w:rPr>
          <w:rtl/>
        </w:rPr>
        <w:br w:type="page"/>
      </w:r>
    </w:p>
    <w:p w14:paraId="38306274" w14:textId="77777777" w:rsidR="00000000" w:rsidRDefault="00DD24A4">
      <w:pPr>
        <w:pStyle w:val="ad"/>
        <w:rPr>
          <w:rtl/>
        </w:rPr>
      </w:pPr>
      <w:r>
        <w:rPr>
          <w:rtl/>
        </w:rPr>
        <w:t>היו"ר</w:t>
      </w:r>
      <w:r>
        <w:rPr>
          <w:rFonts w:hint="cs"/>
          <w:rtl/>
        </w:rPr>
        <w:t xml:space="preserve"> ראובן ריבלין</w:t>
      </w:r>
      <w:r>
        <w:rPr>
          <w:rtl/>
        </w:rPr>
        <w:t>:</w:t>
      </w:r>
    </w:p>
    <w:p w14:paraId="333DD202" w14:textId="77777777" w:rsidR="00000000" w:rsidRDefault="00DD24A4">
      <w:pPr>
        <w:pStyle w:val="ad"/>
        <w:rPr>
          <w:rFonts w:hint="cs"/>
          <w:rtl/>
        </w:rPr>
      </w:pPr>
    </w:p>
    <w:p w14:paraId="65AE76B5" w14:textId="77777777" w:rsidR="00000000" w:rsidRDefault="00DD24A4">
      <w:pPr>
        <w:pStyle w:val="a"/>
        <w:rPr>
          <w:rFonts w:hint="cs"/>
          <w:rtl/>
        </w:rPr>
      </w:pPr>
    </w:p>
    <w:p w14:paraId="710CF1BD" w14:textId="77777777" w:rsidR="00000000" w:rsidRDefault="00DD24A4">
      <w:pPr>
        <w:pStyle w:val="a"/>
        <w:rPr>
          <w:rFonts w:hint="cs"/>
          <w:rtl/>
        </w:rPr>
      </w:pPr>
      <w:r>
        <w:rPr>
          <w:rFonts w:hint="cs"/>
          <w:rtl/>
        </w:rPr>
        <w:t>תודה רבה.</w:t>
      </w:r>
    </w:p>
    <w:p w14:paraId="18A2E6C2" w14:textId="77777777" w:rsidR="00000000" w:rsidRDefault="00DD24A4">
      <w:pPr>
        <w:pStyle w:val="a"/>
        <w:rPr>
          <w:rFonts w:hint="cs"/>
          <w:rtl/>
        </w:rPr>
      </w:pPr>
    </w:p>
    <w:p w14:paraId="3C7B6722" w14:textId="77777777" w:rsidR="00000000" w:rsidRDefault="00DD24A4">
      <w:pPr>
        <w:pStyle w:val="SpeakerCon"/>
        <w:rPr>
          <w:rtl/>
        </w:rPr>
      </w:pPr>
      <w:bookmarkStart w:id="467" w:name="FS000000488T28_02_2003_00_17_05C"/>
      <w:bookmarkEnd w:id="467"/>
      <w:r>
        <w:rPr>
          <w:rtl/>
        </w:rPr>
        <w:t>יצחק וקנין (ש"ס):</w:t>
      </w:r>
    </w:p>
    <w:p w14:paraId="65306834" w14:textId="77777777" w:rsidR="00000000" w:rsidRDefault="00DD24A4">
      <w:pPr>
        <w:pStyle w:val="a"/>
        <w:rPr>
          <w:rtl/>
        </w:rPr>
      </w:pPr>
    </w:p>
    <w:p w14:paraId="0D1A7F77" w14:textId="77777777" w:rsidR="00000000" w:rsidRDefault="00DD24A4">
      <w:pPr>
        <w:pStyle w:val="a"/>
        <w:rPr>
          <w:rFonts w:hint="cs"/>
          <w:rtl/>
        </w:rPr>
      </w:pPr>
      <w:r>
        <w:rPr>
          <w:rFonts w:hint="cs"/>
          <w:rtl/>
        </w:rPr>
        <w:t>אדוני היושב-ראש, אני מסיים במשפט האחרון.</w:t>
      </w:r>
    </w:p>
    <w:p w14:paraId="4C98B346" w14:textId="77777777" w:rsidR="00000000" w:rsidRDefault="00DD24A4">
      <w:pPr>
        <w:pStyle w:val="a"/>
        <w:rPr>
          <w:rFonts w:hint="cs"/>
          <w:rtl/>
        </w:rPr>
      </w:pPr>
    </w:p>
    <w:p w14:paraId="1922635E" w14:textId="77777777" w:rsidR="00000000" w:rsidRDefault="00DD24A4">
      <w:pPr>
        <w:pStyle w:val="ac"/>
        <w:rPr>
          <w:rtl/>
        </w:rPr>
      </w:pPr>
      <w:r>
        <w:rPr>
          <w:rFonts w:hint="eastAsia"/>
          <w:rtl/>
        </w:rPr>
        <w:t>רוני</w:t>
      </w:r>
      <w:r>
        <w:rPr>
          <w:rtl/>
        </w:rPr>
        <w:t xml:space="preserve"> בר</w:t>
      </w:r>
      <w:r>
        <w:rPr>
          <w:rFonts w:hint="cs"/>
          <w:rtl/>
        </w:rPr>
        <w:t>-</w:t>
      </w:r>
      <w:r>
        <w:rPr>
          <w:rtl/>
        </w:rPr>
        <w:t>און (הליכוד):</w:t>
      </w:r>
    </w:p>
    <w:p w14:paraId="574AC5F1" w14:textId="77777777" w:rsidR="00000000" w:rsidRDefault="00DD24A4">
      <w:pPr>
        <w:pStyle w:val="a"/>
        <w:rPr>
          <w:rFonts w:hint="cs"/>
          <w:rtl/>
        </w:rPr>
      </w:pPr>
    </w:p>
    <w:p w14:paraId="6A98A29D" w14:textId="77777777" w:rsidR="00000000" w:rsidRDefault="00DD24A4">
      <w:pPr>
        <w:pStyle w:val="a"/>
        <w:rPr>
          <w:rFonts w:hint="cs"/>
          <w:rtl/>
        </w:rPr>
      </w:pPr>
      <w:r>
        <w:rPr>
          <w:rFonts w:hint="cs"/>
          <w:rtl/>
        </w:rPr>
        <w:t>- - -</w:t>
      </w:r>
    </w:p>
    <w:p w14:paraId="7CA348BC" w14:textId="77777777" w:rsidR="00000000" w:rsidRDefault="00DD24A4">
      <w:pPr>
        <w:pStyle w:val="a"/>
        <w:rPr>
          <w:rFonts w:hint="cs"/>
          <w:rtl/>
        </w:rPr>
      </w:pPr>
    </w:p>
    <w:p w14:paraId="1F2A3D20" w14:textId="77777777" w:rsidR="00000000" w:rsidRDefault="00DD24A4">
      <w:pPr>
        <w:pStyle w:val="ac"/>
        <w:rPr>
          <w:rtl/>
        </w:rPr>
      </w:pPr>
      <w:r>
        <w:rPr>
          <w:rFonts w:hint="eastAsia"/>
          <w:rtl/>
        </w:rPr>
        <w:t>אילן</w:t>
      </w:r>
      <w:r>
        <w:rPr>
          <w:rtl/>
        </w:rPr>
        <w:t xml:space="preserve"> שלגי (שינוי):</w:t>
      </w:r>
    </w:p>
    <w:p w14:paraId="3277AC99" w14:textId="77777777" w:rsidR="00000000" w:rsidRDefault="00DD24A4">
      <w:pPr>
        <w:pStyle w:val="a"/>
        <w:rPr>
          <w:rFonts w:hint="cs"/>
          <w:rtl/>
        </w:rPr>
      </w:pPr>
    </w:p>
    <w:p w14:paraId="3425375C" w14:textId="77777777" w:rsidR="00000000" w:rsidRDefault="00DD24A4">
      <w:pPr>
        <w:pStyle w:val="a"/>
        <w:rPr>
          <w:rFonts w:hint="cs"/>
          <w:rtl/>
        </w:rPr>
      </w:pPr>
      <w:r>
        <w:rPr>
          <w:rFonts w:hint="cs"/>
          <w:rtl/>
        </w:rPr>
        <w:t>- - -</w:t>
      </w:r>
    </w:p>
    <w:p w14:paraId="12C98CBB" w14:textId="77777777" w:rsidR="00000000" w:rsidRDefault="00DD24A4">
      <w:pPr>
        <w:pStyle w:val="SpeakerCon"/>
        <w:rPr>
          <w:rFonts w:hint="cs"/>
          <w:rtl/>
        </w:rPr>
      </w:pPr>
      <w:bookmarkStart w:id="468" w:name="FS000000488T28_02_2003_00_17_30C"/>
      <w:bookmarkEnd w:id="468"/>
    </w:p>
    <w:p w14:paraId="5928A046" w14:textId="77777777" w:rsidR="00000000" w:rsidRDefault="00DD24A4">
      <w:pPr>
        <w:pStyle w:val="SpeakerCon"/>
        <w:rPr>
          <w:rtl/>
        </w:rPr>
      </w:pPr>
      <w:r>
        <w:rPr>
          <w:rtl/>
        </w:rPr>
        <w:t>יצחק וקנין (ש"ס):</w:t>
      </w:r>
    </w:p>
    <w:p w14:paraId="06997C11" w14:textId="77777777" w:rsidR="00000000" w:rsidRDefault="00DD24A4">
      <w:pPr>
        <w:pStyle w:val="a"/>
        <w:rPr>
          <w:rtl/>
        </w:rPr>
      </w:pPr>
    </w:p>
    <w:p w14:paraId="49395B76" w14:textId="77777777" w:rsidR="00000000" w:rsidRDefault="00DD24A4">
      <w:pPr>
        <w:pStyle w:val="a"/>
        <w:rPr>
          <w:rFonts w:hint="cs"/>
          <w:rtl/>
        </w:rPr>
      </w:pPr>
      <w:r>
        <w:rPr>
          <w:rFonts w:hint="cs"/>
          <w:rtl/>
        </w:rPr>
        <w:t>במדינת היהו</w:t>
      </w:r>
      <w:r>
        <w:rPr>
          <w:rFonts w:hint="cs"/>
          <w:rtl/>
        </w:rPr>
        <w:t>דים יהודים נלחמים ביהודים. מוכנים לעשות שלום עם הערבים. מוכנים לעשות שלום עם כל מדינות העולם. משלימים עם תופעות חברתיות מגונות בחברה הישראלית - -</w:t>
      </w:r>
    </w:p>
    <w:p w14:paraId="38769C0E" w14:textId="77777777" w:rsidR="00000000" w:rsidRDefault="00DD24A4">
      <w:pPr>
        <w:pStyle w:val="a"/>
        <w:rPr>
          <w:rFonts w:hint="cs"/>
          <w:rtl/>
        </w:rPr>
      </w:pPr>
    </w:p>
    <w:p w14:paraId="394D84ED" w14:textId="77777777" w:rsidR="00000000" w:rsidRDefault="00DD24A4">
      <w:pPr>
        <w:pStyle w:val="ad"/>
        <w:rPr>
          <w:rtl/>
        </w:rPr>
      </w:pPr>
      <w:r>
        <w:rPr>
          <w:rtl/>
        </w:rPr>
        <w:t>היו"ר</w:t>
      </w:r>
      <w:r>
        <w:rPr>
          <w:rFonts w:hint="cs"/>
          <w:rtl/>
        </w:rPr>
        <w:t xml:space="preserve"> ראובן ריבלין</w:t>
      </w:r>
      <w:r>
        <w:rPr>
          <w:rtl/>
        </w:rPr>
        <w:t>:</w:t>
      </w:r>
    </w:p>
    <w:p w14:paraId="6DF148A5" w14:textId="77777777" w:rsidR="00000000" w:rsidRDefault="00DD24A4">
      <w:pPr>
        <w:pStyle w:val="ad"/>
        <w:rPr>
          <w:rFonts w:hint="cs"/>
          <w:rtl/>
        </w:rPr>
      </w:pPr>
    </w:p>
    <w:p w14:paraId="5C7CC5E5" w14:textId="77777777" w:rsidR="00000000" w:rsidRDefault="00DD24A4">
      <w:pPr>
        <w:pStyle w:val="a"/>
        <w:rPr>
          <w:rFonts w:hint="cs"/>
          <w:rtl/>
        </w:rPr>
      </w:pPr>
    </w:p>
    <w:p w14:paraId="39C0C805" w14:textId="77777777" w:rsidR="00000000" w:rsidRDefault="00DD24A4">
      <w:pPr>
        <w:pStyle w:val="a"/>
        <w:rPr>
          <w:rFonts w:hint="cs"/>
          <w:rtl/>
        </w:rPr>
      </w:pPr>
      <w:r>
        <w:rPr>
          <w:rFonts w:hint="cs"/>
          <w:rtl/>
        </w:rPr>
        <w:t>תודה רבה. אתה צריך ללמוד לקצר.</w:t>
      </w:r>
    </w:p>
    <w:p w14:paraId="33C63BE3" w14:textId="77777777" w:rsidR="00000000" w:rsidRDefault="00DD24A4">
      <w:pPr>
        <w:pStyle w:val="a"/>
        <w:rPr>
          <w:rFonts w:hint="cs"/>
          <w:rtl/>
        </w:rPr>
      </w:pPr>
    </w:p>
    <w:p w14:paraId="56F445A9" w14:textId="77777777" w:rsidR="00000000" w:rsidRDefault="00DD24A4">
      <w:pPr>
        <w:pStyle w:val="SpeakerCon"/>
        <w:rPr>
          <w:rtl/>
        </w:rPr>
      </w:pPr>
      <w:bookmarkStart w:id="469" w:name="FS000000488T28_02_2003_00_18_37C"/>
      <w:bookmarkEnd w:id="469"/>
      <w:r>
        <w:rPr>
          <w:rtl/>
        </w:rPr>
        <w:t>יצחק וקנין (ש"ס):</w:t>
      </w:r>
    </w:p>
    <w:p w14:paraId="74214832" w14:textId="77777777" w:rsidR="00000000" w:rsidRDefault="00DD24A4">
      <w:pPr>
        <w:pStyle w:val="a"/>
        <w:rPr>
          <w:rtl/>
        </w:rPr>
      </w:pPr>
    </w:p>
    <w:p w14:paraId="3BDBA445" w14:textId="77777777" w:rsidR="00000000" w:rsidRDefault="00DD24A4">
      <w:pPr>
        <w:pStyle w:val="a"/>
        <w:rPr>
          <w:rFonts w:hint="cs"/>
          <w:rtl/>
        </w:rPr>
      </w:pPr>
      <w:r>
        <w:rPr>
          <w:rFonts w:hint="cs"/>
          <w:rtl/>
        </w:rPr>
        <w:t xml:space="preserve">- - אך בממשלה הנוכחית יהודים נלחמים </w:t>
      </w:r>
      <w:r>
        <w:rPr>
          <w:rFonts w:hint="cs"/>
          <w:rtl/>
        </w:rPr>
        <w:t>ביהודים.</w:t>
      </w:r>
    </w:p>
    <w:p w14:paraId="7439B983" w14:textId="77777777" w:rsidR="00000000" w:rsidRDefault="00DD24A4">
      <w:pPr>
        <w:pStyle w:val="a"/>
        <w:rPr>
          <w:rFonts w:hint="cs"/>
          <w:rtl/>
        </w:rPr>
      </w:pPr>
    </w:p>
    <w:p w14:paraId="658EDD9C" w14:textId="77777777" w:rsidR="00000000" w:rsidRDefault="00DD24A4">
      <w:pPr>
        <w:pStyle w:val="a"/>
        <w:rPr>
          <w:rFonts w:hint="cs"/>
          <w:rtl/>
        </w:rPr>
      </w:pPr>
      <w:r>
        <w:rPr>
          <w:rFonts w:hint="cs"/>
          <w:rtl/>
        </w:rPr>
        <w:t>אדוני היושב-ראש, ממשלה שרומסת ברגל גסה את עברה ההיסטורי - אין לה עתיד.</w:t>
      </w:r>
    </w:p>
    <w:p w14:paraId="34D88FCD" w14:textId="77777777" w:rsidR="00000000" w:rsidRDefault="00DD24A4">
      <w:pPr>
        <w:pStyle w:val="a"/>
        <w:rPr>
          <w:rFonts w:hint="cs"/>
          <w:rtl/>
        </w:rPr>
      </w:pPr>
    </w:p>
    <w:p w14:paraId="7311750D" w14:textId="77777777" w:rsidR="00000000" w:rsidRDefault="00DD24A4">
      <w:pPr>
        <w:pStyle w:val="ad"/>
        <w:rPr>
          <w:rtl/>
        </w:rPr>
      </w:pPr>
      <w:r>
        <w:rPr>
          <w:rtl/>
        </w:rPr>
        <w:t>היו"ר</w:t>
      </w:r>
      <w:r>
        <w:rPr>
          <w:rFonts w:hint="cs"/>
          <w:rtl/>
        </w:rPr>
        <w:t xml:space="preserve"> ראובן ריבלין</w:t>
      </w:r>
      <w:r>
        <w:rPr>
          <w:rtl/>
        </w:rPr>
        <w:t>:</w:t>
      </w:r>
    </w:p>
    <w:p w14:paraId="7FC45BCB" w14:textId="77777777" w:rsidR="00000000" w:rsidRDefault="00DD24A4">
      <w:pPr>
        <w:pStyle w:val="ad"/>
        <w:rPr>
          <w:rFonts w:hint="cs"/>
          <w:rtl/>
        </w:rPr>
      </w:pPr>
    </w:p>
    <w:p w14:paraId="2B02867D" w14:textId="77777777" w:rsidR="00000000" w:rsidRDefault="00DD24A4">
      <w:pPr>
        <w:pStyle w:val="a"/>
        <w:rPr>
          <w:rFonts w:hint="cs"/>
          <w:rtl/>
        </w:rPr>
      </w:pPr>
    </w:p>
    <w:p w14:paraId="1AEE3A1C" w14:textId="77777777" w:rsidR="00000000" w:rsidRDefault="00DD24A4">
      <w:pPr>
        <w:pStyle w:val="a"/>
        <w:rPr>
          <w:rFonts w:hint="cs"/>
          <w:rtl/>
        </w:rPr>
      </w:pPr>
      <w:r>
        <w:rPr>
          <w:rFonts w:hint="cs"/>
          <w:rtl/>
        </w:rPr>
        <w:t xml:space="preserve">תודה רבה. חבר הכנסת וסגן השר וקנין, אני רוצה לומר לך שגרתי בשכונת רחביה ברחוב אבן-עזרא פינת רחוב בן-מימון, פינת רחוב רמב"ן, ליד רחוב אוסישקין, ליד רחוב </w:t>
      </w:r>
      <w:r>
        <w:rPr>
          <w:rFonts w:hint="cs"/>
          <w:rtl/>
        </w:rPr>
        <w:t>ארלוזורוב וליד הרחובות אברבנאל ואבן-גבירול.</w:t>
      </w:r>
    </w:p>
    <w:p w14:paraId="40380FB3" w14:textId="77777777" w:rsidR="00000000" w:rsidRDefault="00DD24A4">
      <w:pPr>
        <w:pStyle w:val="a"/>
        <w:rPr>
          <w:rFonts w:hint="cs"/>
          <w:rtl/>
        </w:rPr>
      </w:pPr>
      <w:r>
        <w:rPr>
          <w:rtl/>
        </w:rPr>
        <w:br w:type="page"/>
      </w:r>
    </w:p>
    <w:p w14:paraId="41BF2377" w14:textId="77777777" w:rsidR="00000000" w:rsidRDefault="00DD24A4">
      <w:pPr>
        <w:pStyle w:val="ac"/>
        <w:rPr>
          <w:rtl/>
        </w:rPr>
      </w:pPr>
      <w:r>
        <w:rPr>
          <w:rFonts w:hint="eastAsia"/>
          <w:rtl/>
        </w:rPr>
        <w:t>יוסף</w:t>
      </w:r>
      <w:r>
        <w:rPr>
          <w:rtl/>
        </w:rPr>
        <w:t xml:space="preserve"> לפיד (שינוי):</w:t>
      </w:r>
    </w:p>
    <w:p w14:paraId="5CC0531C" w14:textId="77777777" w:rsidR="00000000" w:rsidRDefault="00DD24A4">
      <w:pPr>
        <w:pStyle w:val="a"/>
        <w:rPr>
          <w:rFonts w:hint="cs"/>
          <w:rtl/>
        </w:rPr>
      </w:pPr>
    </w:p>
    <w:p w14:paraId="594152EE" w14:textId="77777777" w:rsidR="00000000" w:rsidRDefault="00DD24A4">
      <w:pPr>
        <w:pStyle w:val="a"/>
        <w:rPr>
          <w:rFonts w:hint="cs"/>
          <w:rtl/>
        </w:rPr>
      </w:pPr>
      <w:r>
        <w:rPr>
          <w:rFonts w:hint="cs"/>
          <w:rtl/>
        </w:rPr>
        <w:t xml:space="preserve">רק זה חסר </w:t>
      </w:r>
      <w:r>
        <w:rPr>
          <w:rtl/>
        </w:rPr>
        <w:t>–</w:t>
      </w:r>
      <w:r>
        <w:rPr>
          <w:rFonts w:hint="cs"/>
          <w:rtl/>
        </w:rPr>
        <w:t xml:space="preserve"> שעכשיו - - -</w:t>
      </w:r>
    </w:p>
    <w:p w14:paraId="3A1754AB" w14:textId="77777777" w:rsidR="00000000" w:rsidRDefault="00DD24A4">
      <w:pPr>
        <w:pStyle w:val="a"/>
        <w:rPr>
          <w:rFonts w:hint="cs"/>
          <w:rtl/>
        </w:rPr>
      </w:pPr>
    </w:p>
    <w:p w14:paraId="2C1806A7" w14:textId="77777777" w:rsidR="00000000" w:rsidRDefault="00DD24A4">
      <w:pPr>
        <w:pStyle w:val="ad"/>
        <w:rPr>
          <w:rtl/>
        </w:rPr>
      </w:pPr>
      <w:r>
        <w:rPr>
          <w:rtl/>
        </w:rPr>
        <w:t>היו"ר</w:t>
      </w:r>
      <w:r>
        <w:rPr>
          <w:rFonts w:hint="cs"/>
          <w:rtl/>
        </w:rPr>
        <w:t xml:space="preserve"> ראובן ריבלין</w:t>
      </w:r>
      <w:r>
        <w:rPr>
          <w:rtl/>
        </w:rPr>
        <w:t>:</w:t>
      </w:r>
    </w:p>
    <w:p w14:paraId="30C4090A" w14:textId="77777777" w:rsidR="00000000" w:rsidRDefault="00DD24A4">
      <w:pPr>
        <w:pStyle w:val="ad"/>
        <w:rPr>
          <w:rFonts w:hint="cs"/>
          <w:rtl/>
        </w:rPr>
      </w:pPr>
    </w:p>
    <w:p w14:paraId="6B9B8C56" w14:textId="77777777" w:rsidR="00000000" w:rsidRDefault="00DD24A4">
      <w:pPr>
        <w:pStyle w:val="a"/>
        <w:rPr>
          <w:rFonts w:hint="cs"/>
          <w:rtl/>
        </w:rPr>
      </w:pPr>
    </w:p>
    <w:p w14:paraId="4963B8ED" w14:textId="77777777" w:rsidR="00000000" w:rsidRDefault="00DD24A4">
      <w:pPr>
        <w:pStyle w:val="a"/>
        <w:rPr>
          <w:rFonts w:hint="cs"/>
          <w:rtl/>
        </w:rPr>
      </w:pPr>
      <w:r>
        <w:rPr>
          <w:rFonts w:hint="cs"/>
          <w:rtl/>
        </w:rPr>
        <w:t>כל זה בשכונת רחביה. חבר הכנסת אברהם פורז, בבקשה.</w:t>
      </w:r>
    </w:p>
    <w:p w14:paraId="11BA3557" w14:textId="77777777" w:rsidR="00000000" w:rsidRDefault="00DD24A4">
      <w:pPr>
        <w:pStyle w:val="a"/>
        <w:rPr>
          <w:rFonts w:hint="cs"/>
          <w:rtl/>
        </w:rPr>
      </w:pPr>
    </w:p>
    <w:p w14:paraId="2F9D0AE5" w14:textId="77777777" w:rsidR="00000000" w:rsidRDefault="00DD24A4">
      <w:pPr>
        <w:pStyle w:val="Speaker"/>
        <w:rPr>
          <w:rtl/>
        </w:rPr>
      </w:pPr>
      <w:bookmarkStart w:id="470" w:name="FS000000519T28_02_2003_00_20_33"/>
      <w:bookmarkEnd w:id="470"/>
      <w:r>
        <w:rPr>
          <w:rFonts w:hint="eastAsia"/>
          <w:rtl/>
        </w:rPr>
        <w:t>אברהם</w:t>
      </w:r>
      <w:r>
        <w:rPr>
          <w:rtl/>
        </w:rPr>
        <w:t xml:space="preserve"> פורז (שינוי):</w:t>
      </w:r>
    </w:p>
    <w:p w14:paraId="36B7C730" w14:textId="77777777" w:rsidR="00000000" w:rsidRDefault="00DD24A4">
      <w:pPr>
        <w:pStyle w:val="a"/>
        <w:rPr>
          <w:rFonts w:hint="cs"/>
          <w:rtl/>
        </w:rPr>
      </w:pPr>
    </w:p>
    <w:p w14:paraId="436147AA" w14:textId="77777777" w:rsidR="00000000" w:rsidRDefault="00DD24A4">
      <w:pPr>
        <w:pStyle w:val="a"/>
        <w:rPr>
          <w:rFonts w:hint="cs"/>
          <w:rtl/>
        </w:rPr>
      </w:pPr>
      <w:r>
        <w:rPr>
          <w:rFonts w:hint="cs"/>
          <w:rtl/>
        </w:rPr>
        <w:t>אדוני היושב-ראש, חברי הכנסת, ראשית, אני רוצה לברך אותך. זו ההזדמנות הרא</w:t>
      </w:r>
      <w:r>
        <w:rPr>
          <w:rFonts w:hint="cs"/>
          <w:rtl/>
        </w:rPr>
        <w:t>שונה שאני מדבר מעל הדוכן - - -</w:t>
      </w:r>
    </w:p>
    <w:p w14:paraId="06072CB0" w14:textId="77777777" w:rsidR="00000000" w:rsidRDefault="00DD24A4">
      <w:pPr>
        <w:pStyle w:val="a"/>
        <w:rPr>
          <w:rFonts w:hint="cs"/>
          <w:rtl/>
        </w:rPr>
      </w:pPr>
    </w:p>
    <w:p w14:paraId="5C4A0CF0" w14:textId="77777777" w:rsidR="00000000" w:rsidRDefault="00DD24A4">
      <w:pPr>
        <w:pStyle w:val="ac"/>
        <w:rPr>
          <w:rtl/>
        </w:rPr>
      </w:pPr>
      <w:r>
        <w:rPr>
          <w:rFonts w:hint="eastAsia"/>
          <w:rtl/>
        </w:rPr>
        <w:t>קריאה</w:t>
      </w:r>
      <w:r>
        <w:rPr>
          <w:rtl/>
        </w:rPr>
        <w:t>:</w:t>
      </w:r>
    </w:p>
    <w:p w14:paraId="1FDF4B73" w14:textId="77777777" w:rsidR="00000000" w:rsidRDefault="00DD24A4">
      <w:pPr>
        <w:pStyle w:val="a"/>
        <w:rPr>
          <w:rFonts w:hint="cs"/>
          <w:rtl/>
        </w:rPr>
      </w:pPr>
    </w:p>
    <w:p w14:paraId="545E42B5" w14:textId="77777777" w:rsidR="00000000" w:rsidRDefault="00DD24A4">
      <w:pPr>
        <w:pStyle w:val="a"/>
        <w:rPr>
          <w:rFonts w:hint="cs"/>
          <w:rtl/>
        </w:rPr>
      </w:pPr>
      <w:r>
        <w:rPr>
          <w:rFonts w:hint="cs"/>
          <w:rtl/>
        </w:rPr>
        <w:t>לא שומעים.</w:t>
      </w:r>
    </w:p>
    <w:p w14:paraId="3F3201FB" w14:textId="77777777" w:rsidR="00000000" w:rsidRDefault="00DD24A4">
      <w:pPr>
        <w:pStyle w:val="a"/>
        <w:rPr>
          <w:rFonts w:hint="cs"/>
          <w:rtl/>
        </w:rPr>
      </w:pPr>
    </w:p>
    <w:p w14:paraId="7C82C70F" w14:textId="77777777" w:rsidR="00000000" w:rsidRDefault="00DD24A4">
      <w:pPr>
        <w:pStyle w:val="ad"/>
        <w:rPr>
          <w:rtl/>
        </w:rPr>
      </w:pPr>
      <w:r>
        <w:rPr>
          <w:rtl/>
        </w:rPr>
        <w:t>היו"ר</w:t>
      </w:r>
      <w:r>
        <w:rPr>
          <w:rFonts w:hint="cs"/>
          <w:rtl/>
        </w:rPr>
        <w:t xml:space="preserve"> ראובן ריבלין</w:t>
      </w:r>
      <w:r>
        <w:rPr>
          <w:rtl/>
        </w:rPr>
        <w:t>:</w:t>
      </w:r>
    </w:p>
    <w:p w14:paraId="401B723A" w14:textId="77777777" w:rsidR="00000000" w:rsidRDefault="00DD24A4">
      <w:pPr>
        <w:pStyle w:val="ad"/>
        <w:rPr>
          <w:rFonts w:hint="cs"/>
          <w:rtl/>
        </w:rPr>
      </w:pPr>
    </w:p>
    <w:p w14:paraId="77F9E492" w14:textId="77777777" w:rsidR="00000000" w:rsidRDefault="00DD24A4">
      <w:pPr>
        <w:pStyle w:val="a"/>
        <w:rPr>
          <w:rFonts w:hint="cs"/>
          <w:rtl/>
        </w:rPr>
      </w:pPr>
    </w:p>
    <w:p w14:paraId="48C2BC82" w14:textId="77777777" w:rsidR="00000000" w:rsidRDefault="00DD24A4">
      <w:pPr>
        <w:pStyle w:val="a"/>
        <w:rPr>
          <w:rFonts w:hint="cs"/>
          <w:rtl/>
        </w:rPr>
      </w:pPr>
      <w:r>
        <w:rPr>
          <w:rFonts w:hint="cs"/>
          <w:rtl/>
        </w:rPr>
        <w:t>לא יקראו קריאות ביניים בעמידה. זה ודאי שלא ייתכן.</w:t>
      </w:r>
    </w:p>
    <w:p w14:paraId="71C6B0A6" w14:textId="77777777" w:rsidR="00000000" w:rsidRDefault="00DD24A4">
      <w:pPr>
        <w:pStyle w:val="a"/>
        <w:rPr>
          <w:rFonts w:hint="cs"/>
          <w:rtl/>
        </w:rPr>
      </w:pPr>
    </w:p>
    <w:p w14:paraId="6E73BFF2" w14:textId="77777777" w:rsidR="00000000" w:rsidRDefault="00DD24A4">
      <w:pPr>
        <w:pStyle w:val="SpeakerCon"/>
        <w:rPr>
          <w:rtl/>
        </w:rPr>
      </w:pPr>
      <w:bookmarkStart w:id="471" w:name="FS000000519T28_02_2003_00_22_05C"/>
      <w:bookmarkEnd w:id="471"/>
      <w:r>
        <w:rPr>
          <w:rtl/>
        </w:rPr>
        <w:t>אברהם פורז (שינוי):</w:t>
      </w:r>
    </w:p>
    <w:p w14:paraId="699799A1" w14:textId="77777777" w:rsidR="00000000" w:rsidRDefault="00DD24A4">
      <w:pPr>
        <w:pStyle w:val="a"/>
        <w:rPr>
          <w:rtl/>
        </w:rPr>
      </w:pPr>
    </w:p>
    <w:p w14:paraId="77ED92EC" w14:textId="77777777" w:rsidR="00000000" w:rsidRDefault="00DD24A4">
      <w:pPr>
        <w:pStyle w:val="a"/>
        <w:rPr>
          <w:rtl/>
        </w:rPr>
      </w:pPr>
      <w:r>
        <w:rPr>
          <w:rFonts w:hint="cs"/>
          <w:rtl/>
        </w:rPr>
        <w:t>אני אומר לכם בתור מומחה: ה=</w:t>
      </w:r>
      <w:r>
        <w:t>sound</w:t>
      </w:r>
      <w:r>
        <w:rPr>
          <w:rFonts w:hint="cs"/>
          <w:rtl/>
        </w:rPr>
        <w:t xml:space="preserve"> הוא </w:t>
      </w:r>
      <w:r>
        <w:t>distorted</w:t>
      </w:r>
      <w:r>
        <w:rPr>
          <w:rFonts w:hint="cs"/>
          <w:rtl/>
        </w:rPr>
        <w:t>.</w:t>
      </w:r>
    </w:p>
    <w:p w14:paraId="702A54FA" w14:textId="77777777" w:rsidR="00000000" w:rsidRDefault="00DD24A4">
      <w:pPr>
        <w:pStyle w:val="a"/>
        <w:rPr>
          <w:rtl/>
        </w:rPr>
      </w:pPr>
    </w:p>
    <w:p w14:paraId="230AF4BB" w14:textId="77777777" w:rsidR="00000000" w:rsidRDefault="00DD24A4">
      <w:pPr>
        <w:pStyle w:val="ad"/>
        <w:rPr>
          <w:rtl/>
        </w:rPr>
      </w:pPr>
      <w:r>
        <w:rPr>
          <w:rtl/>
        </w:rPr>
        <w:t>היו"ר</w:t>
      </w:r>
      <w:r>
        <w:rPr>
          <w:rFonts w:hint="cs"/>
          <w:rtl/>
        </w:rPr>
        <w:t xml:space="preserve"> ראובן ריבלין</w:t>
      </w:r>
      <w:r>
        <w:rPr>
          <w:rtl/>
        </w:rPr>
        <w:t>:</w:t>
      </w:r>
    </w:p>
    <w:p w14:paraId="765B71C9" w14:textId="77777777" w:rsidR="00000000" w:rsidRDefault="00DD24A4">
      <w:pPr>
        <w:pStyle w:val="ad"/>
        <w:rPr>
          <w:rFonts w:hint="cs"/>
          <w:rtl/>
        </w:rPr>
      </w:pPr>
    </w:p>
    <w:p w14:paraId="2D2933A4" w14:textId="77777777" w:rsidR="00000000" w:rsidRDefault="00DD24A4">
      <w:pPr>
        <w:pStyle w:val="a"/>
        <w:rPr>
          <w:rFonts w:hint="cs"/>
          <w:rtl/>
        </w:rPr>
      </w:pPr>
    </w:p>
    <w:p w14:paraId="20AEEBBA" w14:textId="77777777" w:rsidR="00000000" w:rsidRDefault="00DD24A4">
      <w:pPr>
        <w:pStyle w:val="a"/>
        <w:rPr>
          <w:rFonts w:hint="cs"/>
          <w:rtl/>
        </w:rPr>
      </w:pPr>
      <w:r>
        <w:rPr>
          <w:rFonts w:hint="cs"/>
          <w:rtl/>
        </w:rPr>
        <w:t>זה נאומו האחרון כחבר הכנסת לפני שיהיה ה</w:t>
      </w:r>
      <w:r>
        <w:rPr>
          <w:rFonts w:hint="cs"/>
          <w:rtl/>
        </w:rPr>
        <w:t>שר.</w:t>
      </w:r>
    </w:p>
    <w:p w14:paraId="71960D8B" w14:textId="77777777" w:rsidR="00000000" w:rsidRDefault="00DD24A4">
      <w:pPr>
        <w:pStyle w:val="a"/>
        <w:rPr>
          <w:rFonts w:hint="cs"/>
          <w:rtl/>
        </w:rPr>
      </w:pPr>
    </w:p>
    <w:p w14:paraId="24927892" w14:textId="77777777" w:rsidR="00000000" w:rsidRDefault="00DD24A4">
      <w:pPr>
        <w:pStyle w:val="SpeakerCon"/>
        <w:rPr>
          <w:rtl/>
        </w:rPr>
      </w:pPr>
      <w:bookmarkStart w:id="472" w:name="FS000000519T28_02_2003_00_24_09C"/>
      <w:bookmarkEnd w:id="472"/>
      <w:r>
        <w:rPr>
          <w:rtl/>
        </w:rPr>
        <w:t>אברהם פורז (שינוי):</w:t>
      </w:r>
    </w:p>
    <w:p w14:paraId="2228423F" w14:textId="77777777" w:rsidR="00000000" w:rsidRDefault="00DD24A4">
      <w:pPr>
        <w:pStyle w:val="a"/>
        <w:rPr>
          <w:rtl/>
        </w:rPr>
      </w:pPr>
    </w:p>
    <w:p w14:paraId="7D82301E" w14:textId="77777777" w:rsidR="00000000" w:rsidRDefault="00DD24A4">
      <w:pPr>
        <w:pStyle w:val="a"/>
        <w:rPr>
          <w:rtl/>
        </w:rPr>
      </w:pPr>
      <w:r>
        <w:rPr>
          <w:rFonts w:hint="cs"/>
          <w:rtl/>
        </w:rPr>
        <w:t>זה כנראה בכוונה. כשאני בא לדבר, קלקלו את ה=</w:t>
      </w:r>
      <w:r>
        <w:t>sound</w:t>
      </w:r>
      <w:r>
        <w:rPr>
          <w:rFonts w:hint="cs"/>
          <w:rtl/>
        </w:rPr>
        <w:t>.</w:t>
      </w:r>
    </w:p>
    <w:p w14:paraId="067CE8D0" w14:textId="77777777" w:rsidR="00000000" w:rsidRDefault="00DD24A4">
      <w:pPr>
        <w:pStyle w:val="a"/>
        <w:rPr>
          <w:rFonts w:hint="cs"/>
          <w:rtl/>
        </w:rPr>
      </w:pPr>
    </w:p>
    <w:p w14:paraId="00FC150F" w14:textId="77777777" w:rsidR="00000000" w:rsidRDefault="00DD24A4">
      <w:pPr>
        <w:pStyle w:val="a"/>
        <w:rPr>
          <w:rFonts w:hint="cs"/>
          <w:rtl/>
        </w:rPr>
      </w:pPr>
      <w:r>
        <w:rPr>
          <w:rFonts w:hint="cs"/>
          <w:rtl/>
        </w:rPr>
        <w:t>אדוני היושב-ראש, רבותי חברי הכנסת, אני רוצה לברך אותך. זו הפעם הראשונה שאני מדבר מעל הדוכן כשאתה יושב-ראש, ואתה יודע שזה גורם לי עונג גדול לראות אותך פה על הכיסא החשוב הזה.</w:t>
      </w:r>
    </w:p>
    <w:p w14:paraId="61C09B57" w14:textId="77777777" w:rsidR="00000000" w:rsidRDefault="00DD24A4">
      <w:pPr>
        <w:pStyle w:val="ad"/>
        <w:rPr>
          <w:rFonts w:hint="cs"/>
          <w:rtl/>
        </w:rPr>
      </w:pPr>
      <w:r>
        <w:rPr>
          <w:rtl/>
        </w:rPr>
        <w:br w:type="page"/>
      </w:r>
    </w:p>
    <w:p w14:paraId="35144FF8" w14:textId="77777777" w:rsidR="00000000" w:rsidRDefault="00DD24A4">
      <w:pPr>
        <w:pStyle w:val="ad"/>
        <w:rPr>
          <w:rtl/>
        </w:rPr>
      </w:pPr>
      <w:r>
        <w:rPr>
          <w:rtl/>
        </w:rPr>
        <w:t>היו"</w:t>
      </w:r>
      <w:r>
        <w:rPr>
          <w:rtl/>
        </w:rPr>
        <w:t>ר</w:t>
      </w:r>
      <w:r>
        <w:rPr>
          <w:rFonts w:hint="cs"/>
          <w:rtl/>
        </w:rPr>
        <w:t xml:space="preserve"> ראובן ריבלין</w:t>
      </w:r>
      <w:r>
        <w:rPr>
          <w:rtl/>
        </w:rPr>
        <w:t>:</w:t>
      </w:r>
    </w:p>
    <w:p w14:paraId="674CA998" w14:textId="77777777" w:rsidR="00000000" w:rsidRDefault="00DD24A4">
      <w:pPr>
        <w:pStyle w:val="ad"/>
        <w:rPr>
          <w:rFonts w:hint="cs"/>
          <w:rtl/>
        </w:rPr>
      </w:pPr>
    </w:p>
    <w:p w14:paraId="03131785" w14:textId="77777777" w:rsidR="00000000" w:rsidRDefault="00DD24A4">
      <w:pPr>
        <w:pStyle w:val="a"/>
        <w:rPr>
          <w:rFonts w:hint="cs"/>
          <w:rtl/>
        </w:rPr>
      </w:pPr>
    </w:p>
    <w:p w14:paraId="0E7A00FE" w14:textId="77777777" w:rsidR="00000000" w:rsidRDefault="00DD24A4">
      <w:pPr>
        <w:pStyle w:val="a"/>
        <w:rPr>
          <w:rFonts w:hint="cs"/>
          <w:rtl/>
        </w:rPr>
      </w:pPr>
      <w:r>
        <w:rPr>
          <w:rFonts w:hint="cs"/>
          <w:rtl/>
        </w:rPr>
        <w:t>תודה רבה.</w:t>
      </w:r>
    </w:p>
    <w:p w14:paraId="7984C22D" w14:textId="77777777" w:rsidR="00000000" w:rsidRDefault="00DD24A4">
      <w:pPr>
        <w:pStyle w:val="a"/>
        <w:rPr>
          <w:rFonts w:hint="cs"/>
          <w:rtl/>
        </w:rPr>
      </w:pPr>
    </w:p>
    <w:p w14:paraId="751A2823" w14:textId="77777777" w:rsidR="00000000" w:rsidRDefault="00DD24A4">
      <w:pPr>
        <w:pStyle w:val="SpeakerCon"/>
        <w:rPr>
          <w:rtl/>
        </w:rPr>
      </w:pPr>
      <w:bookmarkStart w:id="473" w:name="FS000000519T28_02_2003_00_25_04C"/>
      <w:bookmarkEnd w:id="473"/>
      <w:r>
        <w:rPr>
          <w:rtl/>
        </w:rPr>
        <w:t>אברהם פורז (שינוי):</w:t>
      </w:r>
    </w:p>
    <w:p w14:paraId="0782C738" w14:textId="77777777" w:rsidR="00000000" w:rsidRDefault="00DD24A4">
      <w:pPr>
        <w:pStyle w:val="a"/>
        <w:rPr>
          <w:rtl/>
        </w:rPr>
      </w:pPr>
    </w:p>
    <w:p w14:paraId="3F21769A" w14:textId="77777777" w:rsidR="00000000" w:rsidRDefault="00DD24A4">
      <w:pPr>
        <w:pStyle w:val="a"/>
        <w:rPr>
          <w:rFonts w:hint="cs"/>
          <w:rtl/>
        </w:rPr>
      </w:pPr>
      <w:r>
        <w:rPr>
          <w:rFonts w:hint="cs"/>
          <w:rtl/>
        </w:rPr>
        <w:t>רבותי, אנחנו אמרנו לא רק בפעם הזאת אלא גם במערכות בחירות קודמות, שאנחנו רוצים ממשלה בלי מפלגות חרדיות, והגשמנו את זה. לא אמרנו את הדברים כי יש לנו משהו נגד האנשים האלה באופן אישי, אלא משום שחשבנו - - -</w:t>
      </w:r>
    </w:p>
    <w:p w14:paraId="01CFC1D3" w14:textId="77777777" w:rsidR="00000000" w:rsidRDefault="00DD24A4">
      <w:pPr>
        <w:pStyle w:val="a"/>
        <w:rPr>
          <w:rFonts w:hint="cs"/>
          <w:rtl/>
        </w:rPr>
      </w:pPr>
    </w:p>
    <w:p w14:paraId="1A4B60E5" w14:textId="77777777" w:rsidR="00000000" w:rsidRDefault="00DD24A4">
      <w:pPr>
        <w:pStyle w:val="ac"/>
        <w:rPr>
          <w:rtl/>
        </w:rPr>
      </w:pPr>
      <w:r>
        <w:rPr>
          <w:rFonts w:hint="eastAsia"/>
          <w:rtl/>
        </w:rPr>
        <w:t>יצח</w:t>
      </w:r>
      <w:r>
        <w:rPr>
          <w:rFonts w:hint="eastAsia"/>
          <w:rtl/>
        </w:rPr>
        <w:t>ק</w:t>
      </w:r>
      <w:r>
        <w:rPr>
          <w:rtl/>
        </w:rPr>
        <w:t xml:space="preserve"> כהן (ש"ס):</w:t>
      </w:r>
    </w:p>
    <w:p w14:paraId="58D0EF3C" w14:textId="77777777" w:rsidR="00000000" w:rsidRDefault="00DD24A4">
      <w:pPr>
        <w:pStyle w:val="a"/>
        <w:rPr>
          <w:rFonts w:hint="cs"/>
          <w:rtl/>
        </w:rPr>
      </w:pPr>
    </w:p>
    <w:p w14:paraId="6276AA8F" w14:textId="77777777" w:rsidR="00000000" w:rsidRDefault="00DD24A4">
      <w:pPr>
        <w:pStyle w:val="a"/>
        <w:rPr>
          <w:rFonts w:hint="cs"/>
          <w:rtl/>
        </w:rPr>
      </w:pPr>
      <w:r>
        <w:rPr>
          <w:rFonts w:hint="cs"/>
          <w:rtl/>
        </w:rPr>
        <w:t>למה אגודה  כן וש"ס  לא?</w:t>
      </w:r>
    </w:p>
    <w:p w14:paraId="7D7A2103" w14:textId="77777777" w:rsidR="00000000" w:rsidRDefault="00DD24A4">
      <w:pPr>
        <w:pStyle w:val="a"/>
        <w:rPr>
          <w:rFonts w:hint="cs"/>
          <w:rtl/>
        </w:rPr>
      </w:pPr>
    </w:p>
    <w:p w14:paraId="515173F7" w14:textId="77777777" w:rsidR="00000000" w:rsidRDefault="00DD24A4">
      <w:pPr>
        <w:pStyle w:val="ad"/>
        <w:rPr>
          <w:rFonts w:hint="cs"/>
          <w:rtl/>
        </w:rPr>
      </w:pPr>
      <w:r>
        <w:rPr>
          <w:rFonts w:hint="cs"/>
          <w:rtl/>
        </w:rPr>
        <w:t>היו"ר ראובן ריבלין:</w:t>
      </w:r>
    </w:p>
    <w:p w14:paraId="3CDA9895" w14:textId="77777777" w:rsidR="00000000" w:rsidRDefault="00DD24A4">
      <w:pPr>
        <w:pStyle w:val="a"/>
        <w:rPr>
          <w:rFonts w:hint="cs"/>
          <w:rtl/>
        </w:rPr>
      </w:pPr>
    </w:p>
    <w:p w14:paraId="291C5B68" w14:textId="77777777" w:rsidR="00000000" w:rsidRDefault="00DD24A4">
      <w:pPr>
        <w:pStyle w:val="a"/>
        <w:rPr>
          <w:rFonts w:hint="cs"/>
          <w:rtl/>
        </w:rPr>
      </w:pPr>
      <w:r>
        <w:rPr>
          <w:rFonts w:hint="cs"/>
          <w:rtl/>
        </w:rPr>
        <w:t>חבר הכנסת יצחק כהן.</w:t>
      </w:r>
    </w:p>
    <w:p w14:paraId="3FEB5F00" w14:textId="77777777" w:rsidR="00000000" w:rsidRDefault="00DD24A4">
      <w:pPr>
        <w:pStyle w:val="a"/>
        <w:rPr>
          <w:rFonts w:hint="cs"/>
          <w:rtl/>
        </w:rPr>
      </w:pPr>
    </w:p>
    <w:p w14:paraId="43A86202" w14:textId="77777777" w:rsidR="00000000" w:rsidRDefault="00DD24A4">
      <w:pPr>
        <w:pStyle w:val="SpeakerCon"/>
        <w:rPr>
          <w:rtl/>
        </w:rPr>
      </w:pPr>
      <w:bookmarkStart w:id="474" w:name="FS000000519T28_02_2003_00_26_37C"/>
      <w:bookmarkEnd w:id="474"/>
      <w:r>
        <w:rPr>
          <w:rtl/>
        </w:rPr>
        <w:t>אברהם פורז (שינוי):</w:t>
      </w:r>
    </w:p>
    <w:p w14:paraId="2DC4CCDB" w14:textId="77777777" w:rsidR="00000000" w:rsidRDefault="00DD24A4">
      <w:pPr>
        <w:pStyle w:val="a"/>
        <w:rPr>
          <w:rtl/>
        </w:rPr>
      </w:pPr>
    </w:p>
    <w:p w14:paraId="71F3B723" w14:textId="77777777" w:rsidR="00000000" w:rsidRDefault="00DD24A4">
      <w:pPr>
        <w:pStyle w:val="a"/>
        <w:rPr>
          <w:rFonts w:hint="cs"/>
          <w:rtl/>
        </w:rPr>
      </w:pPr>
      <w:r>
        <w:rPr>
          <w:rFonts w:hint="cs"/>
          <w:rtl/>
        </w:rPr>
        <w:t>תהיה רגוע. גם אגודת ישראל בחוץ, וזה גורם - - -</w:t>
      </w:r>
    </w:p>
    <w:p w14:paraId="2DC5A1CB" w14:textId="77777777" w:rsidR="00000000" w:rsidRDefault="00DD24A4">
      <w:pPr>
        <w:pStyle w:val="a"/>
        <w:rPr>
          <w:rFonts w:hint="cs"/>
          <w:rtl/>
        </w:rPr>
      </w:pPr>
    </w:p>
    <w:p w14:paraId="11DCA7C4" w14:textId="77777777" w:rsidR="00000000" w:rsidRDefault="00DD24A4">
      <w:pPr>
        <w:pStyle w:val="ac"/>
        <w:rPr>
          <w:rtl/>
        </w:rPr>
      </w:pPr>
      <w:r>
        <w:rPr>
          <w:rFonts w:hint="eastAsia"/>
          <w:rtl/>
        </w:rPr>
        <w:t>יצחק</w:t>
      </w:r>
      <w:r>
        <w:rPr>
          <w:rtl/>
        </w:rPr>
        <w:t xml:space="preserve"> כהן (ש"ס):</w:t>
      </w:r>
    </w:p>
    <w:p w14:paraId="591CB476" w14:textId="77777777" w:rsidR="00000000" w:rsidRDefault="00DD24A4">
      <w:pPr>
        <w:pStyle w:val="a"/>
        <w:rPr>
          <w:rFonts w:hint="cs"/>
          <w:rtl/>
        </w:rPr>
      </w:pPr>
    </w:p>
    <w:p w14:paraId="3D43FDCA" w14:textId="77777777" w:rsidR="00000000" w:rsidRDefault="00DD24A4">
      <w:pPr>
        <w:pStyle w:val="a"/>
        <w:rPr>
          <w:rFonts w:hint="cs"/>
          <w:rtl/>
        </w:rPr>
      </w:pPr>
      <w:r>
        <w:rPr>
          <w:rFonts w:hint="cs"/>
          <w:rtl/>
        </w:rPr>
        <w:t>למה ש"ס?</w:t>
      </w:r>
    </w:p>
    <w:p w14:paraId="746C0FF0" w14:textId="77777777" w:rsidR="00000000" w:rsidRDefault="00DD24A4">
      <w:pPr>
        <w:pStyle w:val="a"/>
        <w:rPr>
          <w:rFonts w:hint="cs"/>
          <w:rtl/>
        </w:rPr>
      </w:pPr>
    </w:p>
    <w:p w14:paraId="70AC570E" w14:textId="77777777" w:rsidR="00000000" w:rsidRDefault="00DD24A4">
      <w:pPr>
        <w:pStyle w:val="ad"/>
        <w:rPr>
          <w:rtl/>
        </w:rPr>
      </w:pPr>
      <w:r>
        <w:rPr>
          <w:rtl/>
        </w:rPr>
        <w:t>היו"ר</w:t>
      </w:r>
      <w:r>
        <w:rPr>
          <w:rFonts w:hint="cs"/>
          <w:rtl/>
        </w:rPr>
        <w:t xml:space="preserve"> ראובן ריבלין</w:t>
      </w:r>
      <w:r>
        <w:rPr>
          <w:rtl/>
        </w:rPr>
        <w:t>:</w:t>
      </w:r>
    </w:p>
    <w:p w14:paraId="1E94B171" w14:textId="77777777" w:rsidR="00000000" w:rsidRDefault="00DD24A4">
      <w:pPr>
        <w:pStyle w:val="ad"/>
        <w:rPr>
          <w:rFonts w:hint="cs"/>
          <w:rtl/>
        </w:rPr>
      </w:pPr>
    </w:p>
    <w:p w14:paraId="4968118B" w14:textId="77777777" w:rsidR="00000000" w:rsidRDefault="00DD24A4">
      <w:pPr>
        <w:pStyle w:val="a"/>
        <w:rPr>
          <w:rFonts w:hint="cs"/>
          <w:rtl/>
        </w:rPr>
      </w:pPr>
    </w:p>
    <w:p w14:paraId="3875E500" w14:textId="77777777" w:rsidR="00000000" w:rsidRDefault="00DD24A4">
      <w:pPr>
        <w:pStyle w:val="a"/>
        <w:rPr>
          <w:rFonts w:hint="cs"/>
          <w:rtl/>
        </w:rPr>
      </w:pPr>
      <w:r>
        <w:rPr>
          <w:rFonts w:hint="cs"/>
          <w:rtl/>
        </w:rPr>
        <w:t>חבר הכנסת כהן, אל תעשה לי: לא, לא, לא.</w:t>
      </w:r>
    </w:p>
    <w:p w14:paraId="1DDF133C" w14:textId="77777777" w:rsidR="00000000" w:rsidRDefault="00DD24A4">
      <w:pPr>
        <w:pStyle w:val="a"/>
        <w:rPr>
          <w:rFonts w:hint="cs"/>
          <w:rtl/>
        </w:rPr>
      </w:pPr>
    </w:p>
    <w:p w14:paraId="11F19D4C" w14:textId="77777777" w:rsidR="00000000" w:rsidRDefault="00DD24A4">
      <w:pPr>
        <w:pStyle w:val="SpeakerCon"/>
        <w:rPr>
          <w:rtl/>
        </w:rPr>
      </w:pPr>
      <w:bookmarkStart w:id="475" w:name="FS000000519T28_02_2003_00_27_48C"/>
      <w:bookmarkEnd w:id="475"/>
      <w:r>
        <w:rPr>
          <w:rtl/>
        </w:rPr>
        <w:t>אברהם פורז (שינוי</w:t>
      </w:r>
      <w:r>
        <w:rPr>
          <w:rtl/>
        </w:rPr>
        <w:t>):</w:t>
      </w:r>
    </w:p>
    <w:p w14:paraId="7D2C1E6F" w14:textId="77777777" w:rsidR="00000000" w:rsidRDefault="00DD24A4">
      <w:pPr>
        <w:pStyle w:val="a"/>
        <w:rPr>
          <w:rtl/>
        </w:rPr>
      </w:pPr>
    </w:p>
    <w:p w14:paraId="20988083" w14:textId="77777777" w:rsidR="00000000" w:rsidRDefault="00DD24A4">
      <w:pPr>
        <w:pStyle w:val="a"/>
        <w:rPr>
          <w:rFonts w:hint="cs"/>
          <w:rtl/>
        </w:rPr>
      </w:pPr>
      <w:r>
        <w:rPr>
          <w:rFonts w:hint="cs"/>
          <w:rtl/>
        </w:rPr>
        <w:t>תהיה רגוע.</w:t>
      </w:r>
    </w:p>
    <w:p w14:paraId="1586E28E" w14:textId="77777777" w:rsidR="00000000" w:rsidRDefault="00DD24A4">
      <w:pPr>
        <w:pStyle w:val="a"/>
        <w:rPr>
          <w:rFonts w:hint="cs"/>
          <w:rtl/>
        </w:rPr>
      </w:pPr>
    </w:p>
    <w:p w14:paraId="72AE2791" w14:textId="77777777" w:rsidR="00000000" w:rsidRDefault="00DD24A4">
      <w:pPr>
        <w:pStyle w:val="ac"/>
        <w:rPr>
          <w:rtl/>
        </w:rPr>
      </w:pPr>
      <w:r>
        <w:rPr>
          <w:rFonts w:hint="eastAsia"/>
          <w:rtl/>
        </w:rPr>
        <w:t>יצחק</w:t>
      </w:r>
      <w:r>
        <w:rPr>
          <w:rtl/>
        </w:rPr>
        <w:t xml:space="preserve"> כהן (ש"ס):</w:t>
      </w:r>
    </w:p>
    <w:p w14:paraId="1E30D88B" w14:textId="77777777" w:rsidR="00000000" w:rsidRDefault="00DD24A4">
      <w:pPr>
        <w:pStyle w:val="a"/>
        <w:rPr>
          <w:rFonts w:hint="cs"/>
          <w:rtl/>
        </w:rPr>
      </w:pPr>
    </w:p>
    <w:p w14:paraId="52F01181" w14:textId="77777777" w:rsidR="00000000" w:rsidRDefault="00DD24A4">
      <w:pPr>
        <w:pStyle w:val="a"/>
        <w:rPr>
          <w:rFonts w:hint="cs"/>
          <w:rtl/>
        </w:rPr>
      </w:pPr>
      <w:r>
        <w:rPr>
          <w:rFonts w:hint="cs"/>
          <w:rtl/>
        </w:rPr>
        <w:t>אגודה  כן וש"ס  לא?</w:t>
      </w:r>
    </w:p>
    <w:p w14:paraId="5EDC66DD" w14:textId="77777777" w:rsidR="00000000" w:rsidRDefault="00DD24A4">
      <w:pPr>
        <w:pStyle w:val="a"/>
        <w:rPr>
          <w:rFonts w:hint="cs"/>
          <w:rtl/>
        </w:rPr>
      </w:pPr>
      <w:r>
        <w:rPr>
          <w:rtl/>
        </w:rPr>
        <w:br w:type="page"/>
      </w:r>
    </w:p>
    <w:p w14:paraId="486326CB" w14:textId="77777777" w:rsidR="00000000" w:rsidRDefault="00DD24A4">
      <w:pPr>
        <w:pStyle w:val="ad"/>
        <w:rPr>
          <w:rtl/>
        </w:rPr>
      </w:pPr>
      <w:r>
        <w:rPr>
          <w:rtl/>
        </w:rPr>
        <w:t>היו"ר</w:t>
      </w:r>
      <w:r>
        <w:rPr>
          <w:rFonts w:hint="cs"/>
          <w:rtl/>
        </w:rPr>
        <w:t xml:space="preserve"> ראובן ריבלין</w:t>
      </w:r>
      <w:r>
        <w:rPr>
          <w:rtl/>
        </w:rPr>
        <w:t>:</w:t>
      </w:r>
    </w:p>
    <w:p w14:paraId="1ED412EA" w14:textId="77777777" w:rsidR="00000000" w:rsidRDefault="00DD24A4">
      <w:pPr>
        <w:pStyle w:val="ad"/>
        <w:rPr>
          <w:rFonts w:hint="cs"/>
          <w:rtl/>
        </w:rPr>
      </w:pPr>
    </w:p>
    <w:p w14:paraId="48E65454" w14:textId="77777777" w:rsidR="00000000" w:rsidRDefault="00DD24A4">
      <w:pPr>
        <w:pStyle w:val="a"/>
        <w:rPr>
          <w:rFonts w:hint="cs"/>
          <w:rtl/>
        </w:rPr>
      </w:pPr>
    </w:p>
    <w:p w14:paraId="473DF2A2" w14:textId="77777777" w:rsidR="00000000" w:rsidRDefault="00DD24A4">
      <w:pPr>
        <w:pStyle w:val="a"/>
        <w:rPr>
          <w:rFonts w:hint="cs"/>
          <w:rtl/>
        </w:rPr>
      </w:pPr>
      <w:r>
        <w:rPr>
          <w:rFonts w:hint="cs"/>
          <w:rtl/>
        </w:rPr>
        <w:t>חבר הכנסת יצחק כהן.</w:t>
      </w:r>
    </w:p>
    <w:p w14:paraId="2E91FBB5" w14:textId="77777777" w:rsidR="00000000" w:rsidRDefault="00DD24A4">
      <w:pPr>
        <w:pStyle w:val="a"/>
        <w:rPr>
          <w:rFonts w:hint="cs"/>
          <w:rtl/>
        </w:rPr>
      </w:pPr>
    </w:p>
    <w:p w14:paraId="317213D7" w14:textId="77777777" w:rsidR="00000000" w:rsidRDefault="00DD24A4">
      <w:pPr>
        <w:pStyle w:val="SpeakerCon"/>
        <w:rPr>
          <w:rtl/>
        </w:rPr>
      </w:pPr>
      <w:bookmarkStart w:id="476" w:name="FS000000519T28_02_2003_00_28_04C"/>
      <w:bookmarkEnd w:id="476"/>
      <w:r>
        <w:rPr>
          <w:rtl/>
        </w:rPr>
        <w:t>אברהם פורז (שינוי):</w:t>
      </w:r>
    </w:p>
    <w:p w14:paraId="006FE4B8" w14:textId="77777777" w:rsidR="00000000" w:rsidRDefault="00DD24A4">
      <w:pPr>
        <w:pStyle w:val="a"/>
        <w:rPr>
          <w:rtl/>
        </w:rPr>
      </w:pPr>
    </w:p>
    <w:p w14:paraId="5FA61081" w14:textId="77777777" w:rsidR="00000000" w:rsidRDefault="00DD24A4">
      <w:pPr>
        <w:pStyle w:val="a"/>
        <w:rPr>
          <w:rFonts w:hint="cs"/>
          <w:rtl/>
        </w:rPr>
      </w:pPr>
      <w:r>
        <w:rPr>
          <w:rFonts w:hint="cs"/>
          <w:rtl/>
        </w:rPr>
        <w:t>אמרתי לך: גם אגודה בחוץ, וזה גורם לנו סיפוק גדול.</w:t>
      </w:r>
    </w:p>
    <w:p w14:paraId="00D3FE68" w14:textId="77777777" w:rsidR="00000000" w:rsidRDefault="00DD24A4">
      <w:pPr>
        <w:pStyle w:val="a"/>
        <w:rPr>
          <w:rFonts w:hint="cs"/>
          <w:rtl/>
        </w:rPr>
      </w:pPr>
    </w:p>
    <w:p w14:paraId="5FD39D0B" w14:textId="77777777" w:rsidR="00000000" w:rsidRDefault="00DD24A4">
      <w:pPr>
        <w:pStyle w:val="ac"/>
        <w:rPr>
          <w:rtl/>
        </w:rPr>
      </w:pPr>
      <w:r>
        <w:rPr>
          <w:rFonts w:hint="eastAsia"/>
          <w:rtl/>
        </w:rPr>
        <w:t>יעקב</w:t>
      </w:r>
      <w:r>
        <w:rPr>
          <w:rtl/>
        </w:rPr>
        <w:t xml:space="preserve"> מרגי (ש"ס):</w:t>
      </w:r>
    </w:p>
    <w:p w14:paraId="543C90DA" w14:textId="77777777" w:rsidR="00000000" w:rsidRDefault="00DD24A4">
      <w:pPr>
        <w:pStyle w:val="a"/>
        <w:rPr>
          <w:rFonts w:hint="cs"/>
          <w:rtl/>
        </w:rPr>
      </w:pPr>
    </w:p>
    <w:p w14:paraId="328DE90B" w14:textId="77777777" w:rsidR="00000000" w:rsidRDefault="00DD24A4">
      <w:pPr>
        <w:pStyle w:val="a"/>
        <w:rPr>
          <w:rFonts w:hint="cs"/>
          <w:rtl/>
        </w:rPr>
      </w:pPr>
      <w:r>
        <w:rPr>
          <w:rFonts w:hint="cs"/>
          <w:rtl/>
        </w:rPr>
        <w:t>- - -</w:t>
      </w:r>
    </w:p>
    <w:p w14:paraId="0932096A" w14:textId="77777777" w:rsidR="00000000" w:rsidRDefault="00DD24A4">
      <w:pPr>
        <w:pStyle w:val="a"/>
        <w:rPr>
          <w:rFonts w:hint="cs"/>
          <w:rtl/>
        </w:rPr>
      </w:pPr>
    </w:p>
    <w:p w14:paraId="5F9FE6BF" w14:textId="77777777" w:rsidR="00000000" w:rsidRDefault="00DD24A4">
      <w:pPr>
        <w:pStyle w:val="ac"/>
        <w:rPr>
          <w:rtl/>
        </w:rPr>
      </w:pPr>
      <w:r>
        <w:rPr>
          <w:rFonts w:hint="eastAsia"/>
          <w:rtl/>
        </w:rPr>
        <w:t>יוסף</w:t>
      </w:r>
      <w:r>
        <w:rPr>
          <w:rtl/>
        </w:rPr>
        <w:t xml:space="preserve"> פריצקי (שינוי):</w:t>
      </w:r>
    </w:p>
    <w:p w14:paraId="146412EB" w14:textId="77777777" w:rsidR="00000000" w:rsidRDefault="00DD24A4">
      <w:pPr>
        <w:pStyle w:val="a"/>
        <w:rPr>
          <w:rFonts w:hint="cs"/>
          <w:rtl/>
        </w:rPr>
      </w:pPr>
    </w:p>
    <w:p w14:paraId="5E367991" w14:textId="77777777" w:rsidR="00000000" w:rsidRDefault="00DD24A4">
      <w:pPr>
        <w:pStyle w:val="a"/>
        <w:rPr>
          <w:rFonts w:hint="cs"/>
          <w:rtl/>
        </w:rPr>
      </w:pPr>
      <w:r>
        <w:rPr>
          <w:rFonts w:hint="cs"/>
          <w:rtl/>
        </w:rPr>
        <w:t>- - -</w:t>
      </w:r>
    </w:p>
    <w:p w14:paraId="6AE2925B" w14:textId="77777777" w:rsidR="00000000" w:rsidRDefault="00DD24A4">
      <w:pPr>
        <w:pStyle w:val="a"/>
        <w:rPr>
          <w:rFonts w:hint="cs"/>
          <w:rtl/>
        </w:rPr>
      </w:pPr>
    </w:p>
    <w:p w14:paraId="11158F5E" w14:textId="77777777" w:rsidR="00000000" w:rsidRDefault="00DD24A4">
      <w:pPr>
        <w:pStyle w:val="ad"/>
        <w:rPr>
          <w:rtl/>
        </w:rPr>
      </w:pPr>
      <w:r>
        <w:rPr>
          <w:rtl/>
        </w:rPr>
        <w:t>היו"ר</w:t>
      </w:r>
      <w:r>
        <w:rPr>
          <w:rFonts w:hint="cs"/>
          <w:rtl/>
        </w:rPr>
        <w:t xml:space="preserve"> ראובן ריבלין</w:t>
      </w:r>
      <w:r>
        <w:rPr>
          <w:rtl/>
        </w:rPr>
        <w:t>:</w:t>
      </w:r>
    </w:p>
    <w:p w14:paraId="0329C89E" w14:textId="77777777" w:rsidR="00000000" w:rsidRDefault="00DD24A4">
      <w:pPr>
        <w:pStyle w:val="ad"/>
        <w:rPr>
          <w:rFonts w:hint="cs"/>
          <w:rtl/>
        </w:rPr>
      </w:pPr>
    </w:p>
    <w:p w14:paraId="7502031A" w14:textId="77777777" w:rsidR="00000000" w:rsidRDefault="00DD24A4">
      <w:pPr>
        <w:pStyle w:val="a"/>
        <w:rPr>
          <w:rFonts w:hint="cs"/>
          <w:rtl/>
        </w:rPr>
      </w:pPr>
    </w:p>
    <w:p w14:paraId="693DF501" w14:textId="77777777" w:rsidR="00000000" w:rsidRDefault="00DD24A4">
      <w:pPr>
        <w:pStyle w:val="a"/>
        <w:rPr>
          <w:rFonts w:hint="cs"/>
          <w:rtl/>
        </w:rPr>
      </w:pPr>
      <w:r>
        <w:rPr>
          <w:rFonts w:hint="cs"/>
          <w:rtl/>
        </w:rPr>
        <w:t xml:space="preserve">חבר הכנסת </w:t>
      </w:r>
      <w:r>
        <w:rPr>
          <w:rFonts w:hint="cs"/>
          <w:rtl/>
        </w:rPr>
        <w:t>פריצקי, אתה לא עוזר לי להגן על זכותו לדבר.</w:t>
      </w:r>
    </w:p>
    <w:p w14:paraId="08ED222D" w14:textId="77777777" w:rsidR="00000000" w:rsidRDefault="00DD24A4">
      <w:pPr>
        <w:pStyle w:val="a"/>
        <w:rPr>
          <w:rFonts w:hint="cs"/>
          <w:rtl/>
        </w:rPr>
      </w:pPr>
    </w:p>
    <w:p w14:paraId="0C44C0AA" w14:textId="77777777" w:rsidR="00000000" w:rsidRDefault="00DD24A4">
      <w:pPr>
        <w:pStyle w:val="ac"/>
        <w:rPr>
          <w:rtl/>
        </w:rPr>
      </w:pPr>
      <w:r>
        <w:rPr>
          <w:rFonts w:hint="eastAsia"/>
          <w:rtl/>
        </w:rPr>
        <w:t>יוסף</w:t>
      </w:r>
      <w:r>
        <w:rPr>
          <w:rtl/>
        </w:rPr>
        <w:t xml:space="preserve"> פריצקי (שינוי):</w:t>
      </w:r>
    </w:p>
    <w:p w14:paraId="449FE298" w14:textId="77777777" w:rsidR="00000000" w:rsidRDefault="00DD24A4">
      <w:pPr>
        <w:pStyle w:val="a"/>
        <w:rPr>
          <w:rFonts w:hint="cs"/>
          <w:rtl/>
        </w:rPr>
      </w:pPr>
    </w:p>
    <w:p w14:paraId="44C4BAD5" w14:textId="77777777" w:rsidR="00000000" w:rsidRDefault="00DD24A4">
      <w:pPr>
        <w:pStyle w:val="a"/>
        <w:rPr>
          <w:rFonts w:hint="cs"/>
          <w:rtl/>
        </w:rPr>
      </w:pPr>
      <w:r>
        <w:rPr>
          <w:rFonts w:hint="cs"/>
          <w:rtl/>
        </w:rPr>
        <w:t>סליחה.</w:t>
      </w:r>
    </w:p>
    <w:p w14:paraId="4A406082" w14:textId="77777777" w:rsidR="00000000" w:rsidRDefault="00DD24A4">
      <w:pPr>
        <w:pStyle w:val="a"/>
        <w:rPr>
          <w:rFonts w:hint="cs"/>
          <w:rtl/>
        </w:rPr>
      </w:pPr>
    </w:p>
    <w:p w14:paraId="22C340FB" w14:textId="77777777" w:rsidR="00000000" w:rsidRDefault="00DD24A4">
      <w:pPr>
        <w:pStyle w:val="ad"/>
        <w:rPr>
          <w:rtl/>
        </w:rPr>
      </w:pPr>
      <w:r>
        <w:rPr>
          <w:rtl/>
        </w:rPr>
        <w:t>היו"ר</w:t>
      </w:r>
      <w:r>
        <w:rPr>
          <w:rFonts w:hint="cs"/>
          <w:rtl/>
        </w:rPr>
        <w:t xml:space="preserve"> ראובן ריבלין</w:t>
      </w:r>
      <w:r>
        <w:rPr>
          <w:rtl/>
        </w:rPr>
        <w:t>:</w:t>
      </w:r>
    </w:p>
    <w:p w14:paraId="37A0AA49" w14:textId="77777777" w:rsidR="00000000" w:rsidRDefault="00DD24A4">
      <w:pPr>
        <w:pStyle w:val="ad"/>
        <w:rPr>
          <w:rFonts w:hint="cs"/>
          <w:rtl/>
        </w:rPr>
      </w:pPr>
    </w:p>
    <w:p w14:paraId="29B188D7" w14:textId="77777777" w:rsidR="00000000" w:rsidRDefault="00DD24A4">
      <w:pPr>
        <w:pStyle w:val="a"/>
        <w:rPr>
          <w:rFonts w:hint="cs"/>
          <w:rtl/>
        </w:rPr>
      </w:pPr>
    </w:p>
    <w:p w14:paraId="1ADB5D2D" w14:textId="77777777" w:rsidR="00000000" w:rsidRDefault="00DD24A4">
      <w:pPr>
        <w:pStyle w:val="a"/>
        <w:rPr>
          <w:rFonts w:hint="cs"/>
          <w:rtl/>
        </w:rPr>
      </w:pPr>
      <w:r>
        <w:rPr>
          <w:rFonts w:hint="cs"/>
          <w:rtl/>
        </w:rPr>
        <w:t>חבר הכנסת יצחק כהן, אתה לא תסתום פה פיות.</w:t>
      </w:r>
    </w:p>
    <w:p w14:paraId="6C923C3F" w14:textId="77777777" w:rsidR="00000000" w:rsidRDefault="00DD24A4">
      <w:pPr>
        <w:pStyle w:val="a"/>
        <w:rPr>
          <w:rFonts w:hint="cs"/>
          <w:rtl/>
        </w:rPr>
      </w:pPr>
    </w:p>
    <w:p w14:paraId="411E1FDE" w14:textId="77777777" w:rsidR="00000000" w:rsidRDefault="00DD24A4">
      <w:pPr>
        <w:pStyle w:val="ac"/>
        <w:rPr>
          <w:rtl/>
        </w:rPr>
      </w:pPr>
      <w:r>
        <w:rPr>
          <w:rFonts w:hint="eastAsia"/>
          <w:rtl/>
        </w:rPr>
        <w:t>יצחק</w:t>
      </w:r>
      <w:r>
        <w:rPr>
          <w:rtl/>
        </w:rPr>
        <w:t xml:space="preserve"> כהן (ש"ס):</w:t>
      </w:r>
    </w:p>
    <w:p w14:paraId="3BB95F8A" w14:textId="77777777" w:rsidR="00000000" w:rsidRDefault="00DD24A4">
      <w:pPr>
        <w:pStyle w:val="a"/>
        <w:rPr>
          <w:rFonts w:hint="cs"/>
          <w:rtl/>
        </w:rPr>
      </w:pPr>
    </w:p>
    <w:p w14:paraId="51930D72" w14:textId="77777777" w:rsidR="00000000" w:rsidRDefault="00DD24A4">
      <w:pPr>
        <w:pStyle w:val="a"/>
        <w:rPr>
          <w:rFonts w:hint="cs"/>
          <w:rtl/>
        </w:rPr>
      </w:pPr>
      <w:r>
        <w:rPr>
          <w:rFonts w:hint="cs"/>
          <w:rtl/>
        </w:rPr>
        <w:t>אני שואל.</w:t>
      </w:r>
    </w:p>
    <w:p w14:paraId="11779FDD" w14:textId="77777777" w:rsidR="00000000" w:rsidRDefault="00DD24A4">
      <w:pPr>
        <w:pStyle w:val="a"/>
        <w:rPr>
          <w:rFonts w:hint="cs"/>
          <w:rtl/>
        </w:rPr>
      </w:pPr>
    </w:p>
    <w:p w14:paraId="353CA5C5" w14:textId="77777777" w:rsidR="00000000" w:rsidRDefault="00DD24A4">
      <w:pPr>
        <w:pStyle w:val="ad"/>
        <w:rPr>
          <w:rtl/>
        </w:rPr>
      </w:pPr>
      <w:r>
        <w:rPr>
          <w:rtl/>
        </w:rPr>
        <w:t>היו"ר</w:t>
      </w:r>
      <w:r>
        <w:rPr>
          <w:rFonts w:hint="cs"/>
          <w:rtl/>
        </w:rPr>
        <w:t xml:space="preserve"> ראובן ריבלין</w:t>
      </w:r>
      <w:r>
        <w:rPr>
          <w:rtl/>
        </w:rPr>
        <w:t>:</w:t>
      </w:r>
    </w:p>
    <w:p w14:paraId="72B05127" w14:textId="77777777" w:rsidR="00000000" w:rsidRDefault="00DD24A4">
      <w:pPr>
        <w:pStyle w:val="ad"/>
        <w:rPr>
          <w:rFonts w:hint="cs"/>
          <w:rtl/>
        </w:rPr>
      </w:pPr>
    </w:p>
    <w:p w14:paraId="71263628" w14:textId="77777777" w:rsidR="00000000" w:rsidRDefault="00DD24A4">
      <w:pPr>
        <w:pStyle w:val="a"/>
        <w:rPr>
          <w:rFonts w:hint="cs"/>
          <w:rtl/>
        </w:rPr>
      </w:pPr>
    </w:p>
    <w:p w14:paraId="61F8996F" w14:textId="77777777" w:rsidR="00000000" w:rsidRDefault="00DD24A4">
      <w:pPr>
        <w:pStyle w:val="a"/>
        <w:rPr>
          <w:rFonts w:hint="cs"/>
          <w:rtl/>
        </w:rPr>
      </w:pPr>
      <w:r>
        <w:rPr>
          <w:rFonts w:hint="cs"/>
          <w:rtl/>
        </w:rPr>
        <w:t>שאלת.</w:t>
      </w:r>
    </w:p>
    <w:p w14:paraId="19232FBD" w14:textId="77777777" w:rsidR="00000000" w:rsidRDefault="00DD24A4">
      <w:pPr>
        <w:pStyle w:val="a"/>
        <w:rPr>
          <w:rFonts w:hint="cs"/>
          <w:rtl/>
        </w:rPr>
      </w:pPr>
    </w:p>
    <w:p w14:paraId="75EB1529" w14:textId="77777777" w:rsidR="00000000" w:rsidRDefault="00DD24A4">
      <w:pPr>
        <w:pStyle w:val="ac"/>
        <w:rPr>
          <w:rtl/>
        </w:rPr>
      </w:pPr>
      <w:r>
        <w:rPr>
          <w:rFonts w:hint="eastAsia"/>
          <w:rtl/>
        </w:rPr>
        <w:t>יצחק</w:t>
      </w:r>
      <w:r>
        <w:rPr>
          <w:rtl/>
        </w:rPr>
        <w:t xml:space="preserve"> כהן (ש"ס):</w:t>
      </w:r>
    </w:p>
    <w:p w14:paraId="5697CC3D" w14:textId="77777777" w:rsidR="00000000" w:rsidRDefault="00DD24A4">
      <w:pPr>
        <w:pStyle w:val="a"/>
        <w:rPr>
          <w:rFonts w:hint="cs"/>
          <w:rtl/>
        </w:rPr>
      </w:pPr>
    </w:p>
    <w:p w14:paraId="1883343A" w14:textId="77777777" w:rsidR="00000000" w:rsidRDefault="00DD24A4">
      <w:pPr>
        <w:pStyle w:val="a"/>
        <w:rPr>
          <w:rFonts w:hint="cs"/>
          <w:rtl/>
        </w:rPr>
      </w:pPr>
      <w:r>
        <w:rPr>
          <w:rFonts w:hint="cs"/>
          <w:rtl/>
        </w:rPr>
        <w:t>אני שואל. אני רוצה תשובה.</w:t>
      </w:r>
    </w:p>
    <w:p w14:paraId="7C775668" w14:textId="77777777" w:rsidR="00000000" w:rsidRDefault="00DD24A4">
      <w:pPr>
        <w:pStyle w:val="a"/>
        <w:rPr>
          <w:rFonts w:hint="cs"/>
          <w:rtl/>
        </w:rPr>
      </w:pPr>
    </w:p>
    <w:p w14:paraId="093ABC9C" w14:textId="77777777" w:rsidR="00000000" w:rsidRDefault="00DD24A4">
      <w:pPr>
        <w:pStyle w:val="ad"/>
        <w:rPr>
          <w:rtl/>
        </w:rPr>
      </w:pPr>
      <w:r>
        <w:rPr>
          <w:rtl/>
        </w:rPr>
        <w:t>היו"ר</w:t>
      </w:r>
      <w:r>
        <w:rPr>
          <w:rFonts w:hint="cs"/>
          <w:rtl/>
        </w:rPr>
        <w:t xml:space="preserve"> ראובן ריבל</w:t>
      </w:r>
      <w:r>
        <w:rPr>
          <w:rFonts w:hint="cs"/>
          <w:rtl/>
        </w:rPr>
        <w:t>ין</w:t>
      </w:r>
      <w:r>
        <w:rPr>
          <w:rtl/>
        </w:rPr>
        <w:t>:</w:t>
      </w:r>
    </w:p>
    <w:p w14:paraId="2D6264A5" w14:textId="77777777" w:rsidR="00000000" w:rsidRDefault="00DD24A4">
      <w:pPr>
        <w:pStyle w:val="ad"/>
        <w:rPr>
          <w:rFonts w:hint="cs"/>
          <w:rtl/>
        </w:rPr>
      </w:pPr>
    </w:p>
    <w:p w14:paraId="32BBDBB8" w14:textId="77777777" w:rsidR="00000000" w:rsidRDefault="00DD24A4">
      <w:pPr>
        <w:pStyle w:val="a"/>
        <w:rPr>
          <w:rFonts w:hint="cs"/>
          <w:rtl/>
        </w:rPr>
      </w:pPr>
    </w:p>
    <w:p w14:paraId="6BE8EA26" w14:textId="77777777" w:rsidR="00000000" w:rsidRDefault="00DD24A4">
      <w:pPr>
        <w:pStyle w:val="a"/>
        <w:rPr>
          <w:rFonts w:hint="cs"/>
          <w:rtl/>
        </w:rPr>
      </w:pPr>
      <w:r>
        <w:rPr>
          <w:rFonts w:hint="cs"/>
          <w:rtl/>
        </w:rPr>
        <w:t>שאלת. תודה. אתה תפסיק. לא אתן לך.</w:t>
      </w:r>
    </w:p>
    <w:p w14:paraId="616B9882" w14:textId="77777777" w:rsidR="00000000" w:rsidRDefault="00DD24A4">
      <w:pPr>
        <w:pStyle w:val="a"/>
        <w:rPr>
          <w:rFonts w:hint="cs"/>
          <w:rtl/>
        </w:rPr>
      </w:pPr>
    </w:p>
    <w:p w14:paraId="77C691DC" w14:textId="77777777" w:rsidR="00000000" w:rsidRDefault="00DD24A4">
      <w:pPr>
        <w:pStyle w:val="SpeakerCon"/>
        <w:rPr>
          <w:rtl/>
        </w:rPr>
      </w:pPr>
      <w:bookmarkStart w:id="477" w:name="FS000000519T28_02_2003_00_30_03C"/>
      <w:bookmarkEnd w:id="477"/>
      <w:r>
        <w:rPr>
          <w:rtl/>
        </w:rPr>
        <w:t>אברהם פורז (שינוי):</w:t>
      </w:r>
    </w:p>
    <w:p w14:paraId="17D68E93" w14:textId="77777777" w:rsidR="00000000" w:rsidRDefault="00DD24A4">
      <w:pPr>
        <w:pStyle w:val="a"/>
        <w:rPr>
          <w:rtl/>
        </w:rPr>
      </w:pPr>
    </w:p>
    <w:p w14:paraId="1D285560" w14:textId="77777777" w:rsidR="00000000" w:rsidRDefault="00DD24A4">
      <w:pPr>
        <w:pStyle w:val="a"/>
        <w:rPr>
          <w:rFonts w:hint="cs"/>
          <w:rtl/>
        </w:rPr>
      </w:pPr>
      <w:r>
        <w:rPr>
          <w:rFonts w:hint="cs"/>
          <w:rtl/>
        </w:rPr>
        <w:t>חבר הכנסת יצחק כהן, גם האגודה בחוץ, ולנו זה גורם סיפוק גדול.</w:t>
      </w:r>
    </w:p>
    <w:p w14:paraId="2F6011A7" w14:textId="77777777" w:rsidR="00000000" w:rsidRDefault="00DD24A4">
      <w:pPr>
        <w:pStyle w:val="a"/>
        <w:rPr>
          <w:rFonts w:hint="cs"/>
          <w:rtl/>
        </w:rPr>
      </w:pPr>
    </w:p>
    <w:p w14:paraId="1391FBFA" w14:textId="77777777" w:rsidR="00000000" w:rsidRDefault="00DD24A4">
      <w:pPr>
        <w:pStyle w:val="ac"/>
        <w:rPr>
          <w:rtl/>
        </w:rPr>
      </w:pPr>
      <w:r>
        <w:rPr>
          <w:rFonts w:hint="eastAsia"/>
          <w:rtl/>
        </w:rPr>
        <w:t>יצחק</w:t>
      </w:r>
      <w:r>
        <w:rPr>
          <w:rtl/>
        </w:rPr>
        <w:t xml:space="preserve"> כהן (ש"ס):</w:t>
      </w:r>
    </w:p>
    <w:p w14:paraId="627C6429" w14:textId="77777777" w:rsidR="00000000" w:rsidRDefault="00DD24A4">
      <w:pPr>
        <w:pStyle w:val="a"/>
        <w:rPr>
          <w:rFonts w:hint="cs"/>
          <w:rtl/>
        </w:rPr>
      </w:pPr>
    </w:p>
    <w:p w14:paraId="591B5787" w14:textId="77777777" w:rsidR="00000000" w:rsidRDefault="00DD24A4">
      <w:pPr>
        <w:pStyle w:val="a"/>
        <w:rPr>
          <w:rFonts w:hint="cs"/>
          <w:rtl/>
        </w:rPr>
      </w:pPr>
      <w:r>
        <w:rPr>
          <w:rFonts w:hint="cs"/>
          <w:rtl/>
        </w:rPr>
        <w:t>- - - גם סלדה מכם.</w:t>
      </w:r>
    </w:p>
    <w:p w14:paraId="08F9BFB2" w14:textId="77777777" w:rsidR="00000000" w:rsidRDefault="00DD24A4">
      <w:pPr>
        <w:pStyle w:val="a"/>
        <w:rPr>
          <w:rFonts w:hint="cs"/>
          <w:rtl/>
        </w:rPr>
      </w:pPr>
    </w:p>
    <w:p w14:paraId="703BC77C" w14:textId="77777777" w:rsidR="00000000" w:rsidRDefault="00DD24A4">
      <w:pPr>
        <w:pStyle w:val="ad"/>
        <w:rPr>
          <w:rtl/>
        </w:rPr>
      </w:pPr>
      <w:r>
        <w:rPr>
          <w:rtl/>
        </w:rPr>
        <w:t>היו"ר</w:t>
      </w:r>
      <w:r>
        <w:rPr>
          <w:rFonts w:hint="cs"/>
          <w:rtl/>
        </w:rPr>
        <w:t xml:space="preserve"> ראובן ריבלין</w:t>
      </w:r>
      <w:r>
        <w:rPr>
          <w:rtl/>
        </w:rPr>
        <w:t>:</w:t>
      </w:r>
    </w:p>
    <w:p w14:paraId="4060C640" w14:textId="77777777" w:rsidR="00000000" w:rsidRDefault="00DD24A4">
      <w:pPr>
        <w:pStyle w:val="ad"/>
        <w:rPr>
          <w:rFonts w:hint="cs"/>
          <w:rtl/>
        </w:rPr>
      </w:pPr>
    </w:p>
    <w:p w14:paraId="5BA255CC" w14:textId="77777777" w:rsidR="00000000" w:rsidRDefault="00DD24A4">
      <w:pPr>
        <w:pStyle w:val="a"/>
        <w:rPr>
          <w:rFonts w:hint="cs"/>
          <w:rtl/>
        </w:rPr>
      </w:pPr>
    </w:p>
    <w:p w14:paraId="7DC2570F" w14:textId="77777777" w:rsidR="00000000" w:rsidRDefault="00DD24A4">
      <w:pPr>
        <w:pStyle w:val="a"/>
        <w:rPr>
          <w:rFonts w:hint="cs"/>
          <w:rtl/>
        </w:rPr>
      </w:pPr>
      <w:r>
        <w:rPr>
          <w:rFonts w:hint="cs"/>
          <w:rtl/>
        </w:rPr>
        <w:t>הרב יצחק כהן.</w:t>
      </w:r>
    </w:p>
    <w:p w14:paraId="2392E67E" w14:textId="77777777" w:rsidR="00000000" w:rsidRDefault="00DD24A4">
      <w:pPr>
        <w:pStyle w:val="a"/>
        <w:rPr>
          <w:rFonts w:hint="cs"/>
          <w:rtl/>
        </w:rPr>
      </w:pPr>
    </w:p>
    <w:p w14:paraId="55A135FB" w14:textId="77777777" w:rsidR="00000000" w:rsidRDefault="00DD24A4">
      <w:pPr>
        <w:pStyle w:val="SpeakerCon"/>
        <w:rPr>
          <w:rtl/>
        </w:rPr>
      </w:pPr>
      <w:bookmarkStart w:id="478" w:name="FS000000519T28_02_2003_00_30_38C"/>
      <w:bookmarkEnd w:id="478"/>
      <w:r>
        <w:rPr>
          <w:rtl/>
        </w:rPr>
        <w:t>אברהם פורז (שינוי):</w:t>
      </w:r>
    </w:p>
    <w:p w14:paraId="24A0BF98" w14:textId="77777777" w:rsidR="00000000" w:rsidRDefault="00DD24A4">
      <w:pPr>
        <w:pStyle w:val="a"/>
        <w:rPr>
          <w:rtl/>
        </w:rPr>
      </w:pPr>
    </w:p>
    <w:p w14:paraId="45E2E2CA" w14:textId="77777777" w:rsidR="00000000" w:rsidRDefault="00DD24A4">
      <w:pPr>
        <w:pStyle w:val="a"/>
        <w:rPr>
          <w:rFonts w:hint="cs"/>
          <w:rtl/>
        </w:rPr>
      </w:pPr>
      <w:r>
        <w:rPr>
          <w:rFonts w:hint="cs"/>
          <w:rtl/>
        </w:rPr>
        <w:t>רבותי, אנחנו רצינו ממשלה בלי מפלגות ח</w:t>
      </w:r>
      <w:r>
        <w:rPr>
          <w:rFonts w:hint="cs"/>
          <w:rtl/>
        </w:rPr>
        <w:t>רדיות, כי האמנו שצריך לשנות את הגיוס לצבא, ואנחנו מגשימים את זה. אנחנו רצינו שתהיה ממשלה בלי מפלגות חרדיות - -</w:t>
      </w:r>
    </w:p>
    <w:p w14:paraId="2C233E8B" w14:textId="77777777" w:rsidR="00000000" w:rsidRDefault="00DD24A4">
      <w:pPr>
        <w:pStyle w:val="a"/>
        <w:rPr>
          <w:rFonts w:hint="cs"/>
          <w:rtl/>
        </w:rPr>
      </w:pPr>
    </w:p>
    <w:p w14:paraId="5F232832" w14:textId="77777777" w:rsidR="00000000" w:rsidRDefault="00DD24A4">
      <w:pPr>
        <w:pStyle w:val="ac"/>
        <w:rPr>
          <w:rtl/>
        </w:rPr>
      </w:pPr>
      <w:r>
        <w:rPr>
          <w:rFonts w:hint="eastAsia"/>
          <w:rtl/>
        </w:rPr>
        <w:t>יצחק</w:t>
      </w:r>
      <w:r>
        <w:rPr>
          <w:rtl/>
        </w:rPr>
        <w:t xml:space="preserve"> כהן (ש"ס):</w:t>
      </w:r>
    </w:p>
    <w:p w14:paraId="62C9EDDD" w14:textId="77777777" w:rsidR="00000000" w:rsidRDefault="00DD24A4">
      <w:pPr>
        <w:pStyle w:val="a"/>
        <w:rPr>
          <w:rFonts w:hint="cs"/>
          <w:rtl/>
        </w:rPr>
      </w:pPr>
    </w:p>
    <w:p w14:paraId="77B7201B" w14:textId="77777777" w:rsidR="00000000" w:rsidRDefault="00DD24A4">
      <w:pPr>
        <w:pStyle w:val="a"/>
        <w:rPr>
          <w:rFonts w:hint="cs"/>
          <w:rtl/>
        </w:rPr>
      </w:pPr>
      <w:r>
        <w:rPr>
          <w:rFonts w:hint="cs"/>
          <w:rtl/>
        </w:rPr>
        <w:t>בלי ש"ס.</w:t>
      </w:r>
    </w:p>
    <w:p w14:paraId="4757B06E" w14:textId="77777777" w:rsidR="00000000" w:rsidRDefault="00DD24A4">
      <w:pPr>
        <w:pStyle w:val="a"/>
        <w:rPr>
          <w:rFonts w:hint="cs"/>
          <w:rtl/>
        </w:rPr>
      </w:pPr>
    </w:p>
    <w:p w14:paraId="0A185949" w14:textId="77777777" w:rsidR="00000000" w:rsidRDefault="00DD24A4">
      <w:pPr>
        <w:pStyle w:val="SpeakerCon"/>
        <w:rPr>
          <w:rtl/>
        </w:rPr>
      </w:pPr>
      <w:bookmarkStart w:id="479" w:name="FS000000519T28_02_2003_00_31_48C"/>
      <w:bookmarkEnd w:id="479"/>
      <w:r>
        <w:rPr>
          <w:rtl/>
        </w:rPr>
        <w:t>אברהם פורז (שינוי):</w:t>
      </w:r>
    </w:p>
    <w:p w14:paraId="6325F985" w14:textId="77777777" w:rsidR="00000000" w:rsidRDefault="00DD24A4">
      <w:pPr>
        <w:pStyle w:val="a"/>
        <w:rPr>
          <w:rtl/>
        </w:rPr>
      </w:pPr>
    </w:p>
    <w:p w14:paraId="42E23F67" w14:textId="77777777" w:rsidR="00000000" w:rsidRDefault="00DD24A4">
      <w:pPr>
        <w:pStyle w:val="a"/>
        <w:rPr>
          <w:rFonts w:hint="cs"/>
          <w:rtl/>
        </w:rPr>
      </w:pPr>
      <w:r>
        <w:rPr>
          <w:rFonts w:hint="cs"/>
          <w:rtl/>
        </w:rPr>
        <w:t>- - כי רצינו שיהיה מצב שישראלים שרוצים להתחתן לא יצטרכו לנסוע לקפריסין.</w:t>
      </w:r>
    </w:p>
    <w:p w14:paraId="7CA73552" w14:textId="77777777" w:rsidR="00000000" w:rsidRDefault="00DD24A4">
      <w:pPr>
        <w:pStyle w:val="a"/>
        <w:rPr>
          <w:rFonts w:hint="cs"/>
          <w:rtl/>
        </w:rPr>
      </w:pPr>
    </w:p>
    <w:p w14:paraId="35B58200" w14:textId="77777777" w:rsidR="00000000" w:rsidRDefault="00DD24A4">
      <w:pPr>
        <w:pStyle w:val="ac"/>
        <w:rPr>
          <w:rtl/>
        </w:rPr>
      </w:pPr>
      <w:r>
        <w:rPr>
          <w:rFonts w:hint="eastAsia"/>
          <w:rtl/>
        </w:rPr>
        <w:t>רן</w:t>
      </w:r>
      <w:r>
        <w:rPr>
          <w:rtl/>
        </w:rPr>
        <w:t xml:space="preserve"> כהן (מרצ):</w:t>
      </w:r>
    </w:p>
    <w:p w14:paraId="0F49138B" w14:textId="77777777" w:rsidR="00000000" w:rsidRDefault="00DD24A4">
      <w:pPr>
        <w:pStyle w:val="a"/>
        <w:rPr>
          <w:rFonts w:hint="cs"/>
          <w:rtl/>
        </w:rPr>
      </w:pPr>
    </w:p>
    <w:p w14:paraId="017F714C" w14:textId="77777777" w:rsidR="00000000" w:rsidRDefault="00DD24A4">
      <w:pPr>
        <w:pStyle w:val="a"/>
        <w:rPr>
          <w:rFonts w:hint="cs"/>
          <w:rtl/>
        </w:rPr>
      </w:pPr>
      <w:r>
        <w:rPr>
          <w:rFonts w:hint="cs"/>
          <w:rtl/>
        </w:rPr>
        <w:t xml:space="preserve">נו, ומה </w:t>
      </w:r>
      <w:r>
        <w:rPr>
          <w:rFonts w:hint="cs"/>
          <w:rtl/>
        </w:rPr>
        <w:t>עשיתם?</w:t>
      </w:r>
    </w:p>
    <w:p w14:paraId="112A341F" w14:textId="77777777" w:rsidR="00000000" w:rsidRDefault="00DD24A4">
      <w:pPr>
        <w:pStyle w:val="a"/>
        <w:rPr>
          <w:rFonts w:hint="cs"/>
          <w:rtl/>
        </w:rPr>
      </w:pPr>
    </w:p>
    <w:p w14:paraId="1B1E55FE" w14:textId="77777777" w:rsidR="00000000" w:rsidRDefault="00DD24A4">
      <w:pPr>
        <w:pStyle w:val="ac"/>
        <w:rPr>
          <w:rtl/>
        </w:rPr>
      </w:pPr>
      <w:r>
        <w:rPr>
          <w:rFonts w:hint="eastAsia"/>
          <w:rtl/>
        </w:rPr>
        <w:t>רומן</w:t>
      </w:r>
      <w:r>
        <w:rPr>
          <w:rtl/>
        </w:rPr>
        <w:t xml:space="preserve"> ברונפמן (מרצ):</w:t>
      </w:r>
    </w:p>
    <w:p w14:paraId="75D5B03F" w14:textId="77777777" w:rsidR="00000000" w:rsidRDefault="00DD24A4">
      <w:pPr>
        <w:pStyle w:val="a"/>
        <w:rPr>
          <w:rFonts w:hint="cs"/>
          <w:rtl/>
        </w:rPr>
      </w:pPr>
    </w:p>
    <w:p w14:paraId="21D76793" w14:textId="77777777" w:rsidR="00000000" w:rsidRDefault="00DD24A4">
      <w:pPr>
        <w:pStyle w:val="a"/>
        <w:rPr>
          <w:rFonts w:hint="cs"/>
          <w:rtl/>
        </w:rPr>
      </w:pPr>
      <w:r>
        <w:rPr>
          <w:rFonts w:hint="cs"/>
          <w:rtl/>
        </w:rPr>
        <w:t>ומה קרה?</w:t>
      </w:r>
    </w:p>
    <w:p w14:paraId="5FAD25E0" w14:textId="77777777" w:rsidR="00000000" w:rsidRDefault="00DD24A4">
      <w:pPr>
        <w:pStyle w:val="a"/>
        <w:rPr>
          <w:rFonts w:hint="cs"/>
          <w:rtl/>
        </w:rPr>
      </w:pPr>
    </w:p>
    <w:p w14:paraId="1092FA6A" w14:textId="77777777" w:rsidR="00000000" w:rsidRDefault="00DD24A4">
      <w:pPr>
        <w:pStyle w:val="SpeakerCon"/>
        <w:rPr>
          <w:rtl/>
        </w:rPr>
      </w:pPr>
      <w:bookmarkStart w:id="480" w:name="FS000000519T28_02_2003_00_33_49C"/>
      <w:bookmarkEnd w:id="480"/>
      <w:r>
        <w:rPr>
          <w:rtl/>
        </w:rPr>
        <w:br w:type="page"/>
        <w:t>אברהם פורז (שינוי):</w:t>
      </w:r>
    </w:p>
    <w:p w14:paraId="719D6788" w14:textId="77777777" w:rsidR="00000000" w:rsidRDefault="00DD24A4">
      <w:pPr>
        <w:pStyle w:val="a"/>
        <w:rPr>
          <w:rtl/>
        </w:rPr>
      </w:pPr>
    </w:p>
    <w:p w14:paraId="3E99C0FF" w14:textId="77777777" w:rsidR="00000000" w:rsidRDefault="00DD24A4">
      <w:pPr>
        <w:pStyle w:val="a"/>
        <w:rPr>
          <w:rFonts w:hint="cs"/>
          <w:rtl/>
        </w:rPr>
      </w:pPr>
      <w:r>
        <w:rPr>
          <w:rFonts w:hint="cs"/>
          <w:rtl/>
        </w:rPr>
        <w:t>אנחנו רצינו ממשלה בלי מפלגות חרדיות, כי חשבנו שצריך לבטל את העיוות של קצבאות הילדים וליצור שוויון בקצבאות הילדים. את הדברים האלה אנחנו יכולים להגשים.</w:t>
      </w:r>
    </w:p>
    <w:p w14:paraId="2B8DC264" w14:textId="77777777" w:rsidR="00000000" w:rsidRDefault="00DD24A4">
      <w:pPr>
        <w:pStyle w:val="a"/>
        <w:rPr>
          <w:rFonts w:hint="cs"/>
          <w:rtl/>
        </w:rPr>
      </w:pPr>
    </w:p>
    <w:p w14:paraId="7867424D" w14:textId="77777777" w:rsidR="00000000" w:rsidRDefault="00DD24A4">
      <w:pPr>
        <w:pStyle w:val="ad"/>
        <w:rPr>
          <w:rtl/>
        </w:rPr>
      </w:pPr>
      <w:r>
        <w:rPr>
          <w:rFonts w:hint="cs"/>
          <w:rtl/>
        </w:rPr>
        <w:t>ה</w:t>
      </w:r>
      <w:r>
        <w:rPr>
          <w:rtl/>
        </w:rPr>
        <w:t>יו"ר</w:t>
      </w:r>
      <w:r>
        <w:rPr>
          <w:rFonts w:hint="cs"/>
          <w:rtl/>
        </w:rPr>
        <w:t xml:space="preserve"> ראובן ריבלין</w:t>
      </w:r>
      <w:r>
        <w:rPr>
          <w:rtl/>
        </w:rPr>
        <w:t>:</w:t>
      </w:r>
    </w:p>
    <w:p w14:paraId="2C678B38" w14:textId="77777777" w:rsidR="00000000" w:rsidRDefault="00DD24A4">
      <w:pPr>
        <w:pStyle w:val="ad"/>
        <w:rPr>
          <w:rFonts w:hint="cs"/>
          <w:rtl/>
        </w:rPr>
      </w:pPr>
    </w:p>
    <w:p w14:paraId="1B54B7F1" w14:textId="77777777" w:rsidR="00000000" w:rsidRDefault="00DD24A4">
      <w:pPr>
        <w:pStyle w:val="a"/>
        <w:rPr>
          <w:rFonts w:hint="cs"/>
          <w:rtl/>
        </w:rPr>
      </w:pPr>
    </w:p>
    <w:p w14:paraId="1C214ECD" w14:textId="77777777" w:rsidR="00000000" w:rsidRDefault="00DD24A4">
      <w:pPr>
        <w:pStyle w:val="a"/>
        <w:rPr>
          <w:rFonts w:hint="cs"/>
          <w:rtl/>
        </w:rPr>
      </w:pPr>
      <w:r>
        <w:rPr>
          <w:rFonts w:hint="cs"/>
          <w:rtl/>
        </w:rPr>
        <w:t>חבר הכנסת הנכבד, הוא ש</w:t>
      </w:r>
      <w:r>
        <w:rPr>
          <w:rFonts w:hint="cs"/>
          <w:rtl/>
        </w:rPr>
        <w:t>מע אותך.</w:t>
      </w:r>
    </w:p>
    <w:p w14:paraId="44D8D56E" w14:textId="77777777" w:rsidR="00000000" w:rsidRDefault="00DD24A4">
      <w:pPr>
        <w:pStyle w:val="a"/>
        <w:rPr>
          <w:rFonts w:hint="cs"/>
          <w:rtl/>
        </w:rPr>
      </w:pPr>
    </w:p>
    <w:p w14:paraId="4D80B753" w14:textId="77777777" w:rsidR="00000000" w:rsidRDefault="00DD24A4">
      <w:pPr>
        <w:pStyle w:val="SpeakerCon"/>
        <w:rPr>
          <w:rtl/>
        </w:rPr>
      </w:pPr>
      <w:bookmarkStart w:id="481" w:name="FS000000519T28_02_2003_00_34_13C"/>
      <w:bookmarkEnd w:id="481"/>
      <w:r>
        <w:rPr>
          <w:rtl/>
        </w:rPr>
        <w:t>אברהם פורז (שינוי):</w:t>
      </w:r>
    </w:p>
    <w:p w14:paraId="5E05C73D" w14:textId="77777777" w:rsidR="00000000" w:rsidRDefault="00DD24A4">
      <w:pPr>
        <w:pStyle w:val="a"/>
        <w:rPr>
          <w:rtl/>
        </w:rPr>
      </w:pPr>
    </w:p>
    <w:p w14:paraId="1EB95211" w14:textId="77777777" w:rsidR="00000000" w:rsidRDefault="00DD24A4">
      <w:pPr>
        <w:pStyle w:val="a"/>
        <w:rPr>
          <w:rFonts w:hint="cs"/>
          <w:rtl/>
        </w:rPr>
      </w:pPr>
      <w:r>
        <w:rPr>
          <w:rFonts w:hint="cs"/>
          <w:rtl/>
        </w:rPr>
        <w:t>היינו מגשימים הרבה יותר לו מפלגת העבודה היתה מסכימה לבוא לקואליציה. אבל, לצערנו, הדבר הזה לא קרה.</w:t>
      </w:r>
    </w:p>
    <w:p w14:paraId="468E2706" w14:textId="77777777" w:rsidR="00000000" w:rsidRDefault="00DD24A4">
      <w:pPr>
        <w:pStyle w:val="a"/>
        <w:rPr>
          <w:rFonts w:hint="cs"/>
          <w:rtl/>
        </w:rPr>
      </w:pPr>
    </w:p>
    <w:p w14:paraId="567BEAA5" w14:textId="77777777" w:rsidR="00000000" w:rsidRDefault="00DD24A4">
      <w:pPr>
        <w:pStyle w:val="ac"/>
        <w:rPr>
          <w:rtl/>
        </w:rPr>
      </w:pPr>
      <w:r>
        <w:rPr>
          <w:rFonts w:hint="eastAsia"/>
          <w:rtl/>
        </w:rPr>
        <w:t>רומן</w:t>
      </w:r>
      <w:r>
        <w:rPr>
          <w:rtl/>
        </w:rPr>
        <w:t xml:space="preserve"> ברונפמן (מרצ):</w:t>
      </w:r>
    </w:p>
    <w:p w14:paraId="6AE59122" w14:textId="77777777" w:rsidR="00000000" w:rsidRDefault="00DD24A4">
      <w:pPr>
        <w:pStyle w:val="a"/>
        <w:rPr>
          <w:rFonts w:hint="cs"/>
          <w:rtl/>
        </w:rPr>
      </w:pPr>
    </w:p>
    <w:p w14:paraId="03FDB35A" w14:textId="77777777" w:rsidR="00000000" w:rsidRDefault="00DD24A4">
      <w:pPr>
        <w:pStyle w:val="a"/>
        <w:rPr>
          <w:rFonts w:hint="cs"/>
          <w:rtl/>
        </w:rPr>
      </w:pPr>
      <w:r>
        <w:rPr>
          <w:rFonts w:hint="cs"/>
          <w:rtl/>
        </w:rPr>
        <w:t>- - -</w:t>
      </w:r>
    </w:p>
    <w:p w14:paraId="36D629AF" w14:textId="77777777" w:rsidR="00000000" w:rsidRDefault="00DD24A4">
      <w:pPr>
        <w:pStyle w:val="ac"/>
        <w:rPr>
          <w:rFonts w:hint="cs"/>
          <w:rtl/>
        </w:rPr>
      </w:pPr>
    </w:p>
    <w:p w14:paraId="5109FBEF" w14:textId="77777777" w:rsidR="00000000" w:rsidRDefault="00DD24A4">
      <w:pPr>
        <w:pStyle w:val="ad"/>
        <w:rPr>
          <w:rtl/>
        </w:rPr>
      </w:pPr>
      <w:r>
        <w:rPr>
          <w:rtl/>
        </w:rPr>
        <w:t>היו"ר</w:t>
      </w:r>
      <w:r>
        <w:rPr>
          <w:rFonts w:hint="cs"/>
          <w:rtl/>
        </w:rPr>
        <w:t xml:space="preserve"> ראובן ריבלין</w:t>
      </w:r>
      <w:r>
        <w:rPr>
          <w:rtl/>
        </w:rPr>
        <w:t>:</w:t>
      </w:r>
    </w:p>
    <w:p w14:paraId="0712E61B" w14:textId="77777777" w:rsidR="00000000" w:rsidRDefault="00DD24A4">
      <w:pPr>
        <w:pStyle w:val="ad"/>
        <w:rPr>
          <w:rFonts w:hint="cs"/>
          <w:rtl/>
        </w:rPr>
      </w:pPr>
    </w:p>
    <w:p w14:paraId="7B124AF5" w14:textId="77777777" w:rsidR="00000000" w:rsidRDefault="00DD24A4">
      <w:pPr>
        <w:pStyle w:val="ac"/>
        <w:rPr>
          <w:rFonts w:hint="cs"/>
          <w:rtl/>
        </w:rPr>
      </w:pPr>
    </w:p>
    <w:p w14:paraId="07D29F34" w14:textId="77777777" w:rsidR="00000000" w:rsidRDefault="00DD24A4">
      <w:pPr>
        <w:pStyle w:val="ac"/>
        <w:rPr>
          <w:rFonts w:hint="cs"/>
          <w:b w:val="0"/>
          <w:bCs w:val="0"/>
          <w:u w:val="none"/>
          <w:rtl/>
        </w:rPr>
      </w:pPr>
    </w:p>
    <w:p w14:paraId="36324DA8" w14:textId="77777777" w:rsidR="00000000" w:rsidRDefault="00DD24A4">
      <w:pPr>
        <w:pStyle w:val="ac"/>
        <w:rPr>
          <w:rFonts w:hint="cs"/>
          <w:b w:val="0"/>
          <w:bCs w:val="0"/>
          <w:u w:val="none"/>
          <w:rtl/>
        </w:rPr>
      </w:pPr>
      <w:r>
        <w:rPr>
          <w:rFonts w:hint="cs"/>
          <w:b w:val="0"/>
          <w:bCs w:val="0"/>
          <w:u w:val="none"/>
          <w:rtl/>
        </w:rPr>
        <w:tab/>
        <w:t>חבר הכנסת ברונפמן, האם אתה חושב שאסור לו לדבר?</w:t>
      </w:r>
    </w:p>
    <w:p w14:paraId="42D9EF9C" w14:textId="77777777" w:rsidR="00000000" w:rsidRDefault="00DD24A4">
      <w:pPr>
        <w:pStyle w:val="ac"/>
        <w:rPr>
          <w:rFonts w:hint="cs"/>
          <w:b w:val="0"/>
          <w:bCs w:val="0"/>
          <w:u w:val="none"/>
          <w:rtl/>
        </w:rPr>
      </w:pPr>
    </w:p>
    <w:p w14:paraId="3DCA1BBF" w14:textId="77777777" w:rsidR="00000000" w:rsidRDefault="00DD24A4">
      <w:pPr>
        <w:pStyle w:val="ac"/>
        <w:rPr>
          <w:rtl/>
        </w:rPr>
      </w:pPr>
      <w:r>
        <w:rPr>
          <w:rFonts w:hint="eastAsia"/>
          <w:rtl/>
        </w:rPr>
        <w:t>רומן</w:t>
      </w:r>
      <w:r>
        <w:rPr>
          <w:rtl/>
        </w:rPr>
        <w:t xml:space="preserve"> ברונפמן (מרצ):</w:t>
      </w:r>
    </w:p>
    <w:p w14:paraId="0D9753B1" w14:textId="77777777" w:rsidR="00000000" w:rsidRDefault="00DD24A4">
      <w:pPr>
        <w:pStyle w:val="a"/>
        <w:rPr>
          <w:rFonts w:hint="cs"/>
          <w:rtl/>
        </w:rPr>
      </w:pPr>
    </w:p>
    <w:p w14:paraId="017276F6" w14:textId="77777777" w:rsidR="00000000" w:rsidRDefault="00DD24A4">
      <w:pPr>
        <w:pStyle w:val="a"/>
        <w:rPr>
          <w:rFonts w:hint="cs"/>
          <w:rtl/>
        </w:rPr>
      </w:pPr>
      <w:r>
        <w:rPr>
          <w:rFonts w:hint="cs"/>
          <w:rtl/>
        </w:rPr>
        <w:t>לוועד</w:t>
      </w:r>
      <w:r>
        <w:rPr>
          <w:rFonts w:hint="cs"/>
          <w:rtl/>
        </w:rPr>
        <w:t>ה משותפת? ועדה משותפת.</w:t>
      </w:r>
    </w:p>
    <w:p w14:paraId="1F4A5DB0" w14:textId="77777777" w:rsidR="00000000" w:rsidRDefault="00DD24A4">
      <w:pPr>
        <w:pStyle w:val="a"/>
        <w:rPr>
          <w:rFonts w:hint="cs"/>
          <w:rtl/>
        </w:rPr>
      </w:pPr>
    </w:p>
    <w:p w14:paraId="02F8E3C3" w14:textId="77777777" w:rsidR="00000000" w:rsidRDefault="00DD24A4">
      <w:pPr>
        <w:pStyle w:val="ad"/>
        <w:rPr>
          <w:rtl/>
        </w:rPr>
      </w:pPr>
      <w:r>
        <w:rPr>
          <w:rtl/>
        </w:rPr>
        <w:t>היו"ר</w:t>
      </w:r>
      <w:r>
        <w:rPr>
          <w:rFonts w:hint="cs"/>
          <w:rtl/>
        </w:rPr>
        <w:t xml:space="preserve"> ראובן ריבלין</w:t>
      </w:r>
      <w:r>
        <w:rPr>
          <w:rtl/>
        </w:rPr>
        <w:t>:</w:t>
      </w:r>
    </w:p>
    <w:p w14:paraId="21465F02" w14:textId="77777777" w:rsidR="00000000" w:rsidRDefault="00DD24A4">
      <w:pPr>
        <w:pStyle w:val="ad"/>
        <w:rPr>
          <w:rFonts w:hint="cs"/>
          <w:rtl/>
        </w:rPr>
      </w:pPr>
    </w:p>
    <w:p w14:paraId="23B7A38A" w14:textId="77777777" w:rsidR="00000000" w:rsidRDefault="00DD24A4">
      <w:pPr>
        <w:pStyle w:val="a"/>
        <w:rPr>
          <w:rFonts w:hint="cs"/>
          <w:rtl/>
        </w:rPr>
      </w:pPr>
    </w:p>
    <w:p w14:paraId="5709A2C3" w14:textId="77777777" w:rsidR="00000000" w:rsidRDefault="00DD24A4">
      <w:pPr>
        <w:pStyle w:val="a"/>
        <w:rPr>
          <w:rFonts w:hint="cs"/>
          <w:rtl/>
        </w:rPr>
      </w:pPr>
      <w:r>
        <w:rPr>
          <w:rFonts w:hint="cs"/>
          <w:rtl/>
        </w:rPr>
        <w:t>שמענו אותך. תודה רבה. חבר הכנסת פורז, בבקשה.</w:t>
      </w:r>
    </w:p>
    <w:p w14:paraId="27B5E8D2" w14:textId="77777777" w:rsidR="00000000" w:rsidRDefault="00DD24A4">
      <w:pPr>
        <w:pStyle w:val="a"/>
        <w:rPr>
          <w:rFonts w:hint="cs"/>
          <w:rtl/>
        </w:rPr>
      </w:pPr>
    </w:p>
    <w:p w14:paraId="08B19782" w14:textId="77777777" w:rsidR="00000000" w:rsidRDefault="00DD24A4">
      <w:pPr>
        <w:pStyle w:val="SpeakerCon"/>
        <w:rPr>
          <w:rtl/>
        </w:rPr>
      </w:pPr>
      <w:bookmarkStart w:id="482" w:name="FS000000519T28_02_2003_00_35_34C"/>
      <w:bookmarkEnd w:id="482"/>
      <w:r>
        <w:rPr>
          <w:rtl/>
        </w:rPr>
        <w:t>אברהם פורז (שינוי):</w:t>
      </w:r>
    </w:p>
    <w:p w14:paraId="200E1A30" w14:textId="77777777" w:rsidR="00000000" w:rsidRDefault="00DD24A4">
      <w:pPr>
        <w:pStyle w:val="a"/>
        <w:rPr>
          <w:rtl/>
        </w:rPr>
      </w:pPr>
    </w:p>
    <w:p w14:paraId="580F739C" w14:textId="77777777" w:rsidR="00000000" w:rsidRDefault="00DD24A4">
      <w:pPr>
        <w:pStyle w:val="a"/>
        <w:rPr>
          <w:rFonts w:hint="cs"/>
          <w:rtl/>
        </w:rPr>
      </w:pPr>
      <w:r>
        <w:rPr>
          <w:rFonts w:hint="cs"/>
          <w:rtl/>
        </w:rPr>
        <w:t>רבותי, הדברים נאמרו כאן. אני מאוד מצטער על כך שהתכנון צריך לצאת - - -</w:t>
      </w:r>
    </w:p>
    <w:p w14:paraId="63D30F25" w14:textId="77777777" w:rsidR="00000000" w:rsidRDefault="00DD24A4">
      <w:pPr>
        <w:pStyle w:val="a"/>
        <w:rPr>
          <w:rFonts w:hint="cs"/>
          <w:rtl/>
        </w:rPr>
      </w:pPr>
    </w:p>
    <w:p w14:paraId="32F8F8BA" w14:textId="77777777" w:rsidR="00000000" w:rsidRDefault="00DD24A4">
      <w:pPr>
        <w:pStyle w:val="ac"/>
        <w:rPr>
          <w:rtl/>
        </w:rPr>
      </w:pPr>
      <w:r>
        <w:rPr>
          <w:rFonts w:hint="eastAsia"/>
          <w:rtl/>
        </w:rPr>
        <w:t>קריאה</w:t>
      </w:r>
      <w:r>
        <w:rPr>
          <w:rtl/>
        </w:rPr>
        <w:t>:</w:t>
      </w:r>
    </w:p>
    <w:p w14:paraId="146ABBD5" w14:textId="77777777" w:rsidR="00000000" w:rsidRDefault="00DD24A4">
      <w:pPr>
        <w:pStyle w:val="a"/>
        <w:rPr>
          <w:rFonts w:hint="cs"/>
          <w:rtl/>
        </w:rPr>
      </w:pPr>
    </w:p>
    <w:p w14:paraId="5DB4A010" w14:textId="77777777" w:rsidR="00000000" w:rsidRDefault="00DD24A4">
      <w:pPr>
        <w:pStyle w:val="a"/>
        <w:rPr>
          <w:rFonts w:hint="cs"/>
          <w:rtl/>
        </w:rPr>
      </w:pPr>
      <w:r>
        <w:rPr>
          <w:rFonts w:hint="cs"/>
          <w:rtl/>
        </w:rPr>
        <w:t>- - -</w:t>
      </w:r>
    </w:p>
    <w:p w14:paraId="756D5CCD" w14:textId="77777777" w:rsidR="00000000" w:rsidRDefault="00DD24A4">
      <w:pPr>
        <w:pStyle w:val="a"/>
        <w:rPr>
          <w:rFonts w:hint="cs"/>
          <w:rtl/>
        </w:rPr>
      </w:pPr>
    </w:p>
    <w:p w14:paraId="7F8E2040" w14:textId="77777777" w:rsidR="00000000" w:rsidRDefault="00DD24A4">
      <w:pPr>
        <w:pStyle w:val="ac"/>
        <w:rPr>
          <w:rtl/>
        </w:rPr>
      </w:pPr>
      <w:r>
        <w:rPr>
          <w:rtl/>
        </w:rPr>
        <w:br w:type="page"/>
      </w:r>
      <w:r>
        <w:rPr>
          <w:rFonts w:hint="eastAsia"/>
          <w:rtl/>
        </w:rPr>
        <w:t>רומן</w:t>
      </w:r>
      <w:r>
        <w:rPr>
          <w:rtl/>
        </w:rPr>
        <w:t xml:space="preserve"> ברונפמן (מרצ):</w:t>
      </w:r>
    </w:p>
    <w:p w14:paraId="0A783A27" w14:textId="77777777" w:rsidR="00000000" w:rsidRDefault="00DD24A4">
      <w:pPr>
        <w:pStyle w:val="a"/>
        <w:rPr>
          <w:rFonts w:hint="cs"/>
          <w:rtl/>
        </w:rPr>
      </w:pPr>
    </w:p>
    <w:p w14:paraId="415BAA3B" w14:textId="77777777" w:rsidR="00000000" w:rsidRDefault="00DD24A4">
      <w:pPr>
        <w:pStyle w:val="a"/>
        <w:rPr>
          <w:rFonts w:hint="cs"/>
          <w:rtl/>
        </w:rPr>
      </w:pPr>
      <w:r>
        <w:rPr>
          <w:rFonts w:hint="cs"/>
          <w:rtl/>
        </w:rPr>
        <w:t>אני לא ביקשתי שנתיים. חבר הכנסת לפי</w:t>
      </w:r>
      <w:r>
        <w:rPr>
          <w:rFonts w:hint="cs"/>
          <w:rtl/>
        </w:rPr>
        <w:t>ד הזמין אותי.</w:t>
      </w:r>
    </w:p>
    <w:p w14:paraId="749E7EE2" w14:textId="77777777" w:rsidR="00000000" w:rsidRDefault="00DD24A4">
      <w:pPr>
        <w:pStyle w:val="a"/>
        <w:rPr>
          <w:rFonts w:hint="cs"/>
          <w:rtl/>
        </w:rPr>
      </w:pPr>
    </w:p>
    <w:p w14:paraId="7F76A20D" w14:textId="77777777" w:rsidR="00000000" w:rsidRDefault="00DD24A4">
      <w:pPr>
        <w:pStyle w:val="SpeakerCon"/>
        <w:rPr>
          <w:rtl/>
        </w:rPr>
      </w:pPr>
      <w:bookmarkStart w:id="483" w:name="FS000000519T28_02_2003_00_37_14C"/>
      <w:bookmarkEnd w:id="483"/>
      <w:r>
        <w:rPr>
          <w:rtl/>
        </w:rPr>
        <w:t>אברהם פורז (שינוי):</w:t>
      </w:r>
    </w:p>
    <w:p w14:paraId="0533D9F7" w14:textId="77777777" w:rsidR="00000000" w:rsidRDefault="00DD24A4">
      <w:pPr>
        <w:pStyle w:val="a"/>
        <w:rPr>
          <w:rtl/>
        </w:rPr>
      </w:pPr>
    </w:p>
    <w:p w14:paraId="313D9B58" w14:textId="77777777" w:rsidR="00000000" w:rsidRDefault="00DD24A4">
      <w:pPr>
        <w:pStyle w:val="a"/>
        <w:rPr>
          <w:rFonts w:hint="cs"/>
          <w:rtl/>
        </w:rPr>
      </w:pPr>
      <w:r>
        <w:rPr>
          <w:rFonts w:hint="cs"/>
          <w:rtl/>
        </w:rPr>
        <w:t>חבר הכנסת ברונפמן, לו אני הייתי במפלגה או בקבוצת מפלגות שאיבדה חצי מכוחה בבחירות, הייתי יושב עכשיו וחושב: מה עשינו רע שאיבדנו חצי מכוחנו? אני מציע לכם לחשוב טוב-טוב. תחשוב טוב-טוב.</w:t>
      </w:r>
    </w:p>
    <w:p w14:paraId="237D44CE" w14:textId="77777777" w:rsidR="00000000" w:rsidRDefault="00DD24A4">
      <w:pPr>
        <w:pStyle w:val="a"/>
        <w:rPr>
          <w:rFonts w:hint="cs"/>
          <w:rtl/>
        </w:rPr>
      </w:pPr>
    </w:p>
    <w:p w14:paraId="17C55167" w14:textId="77777777" w:rsidR="00000000" w:rsidRDefault="00DD24A4">
      <w:pPr>
        <w:pStyle w:val="ac"/>
        <w:rPr>
          <w:rtl/>
        </w:rPr>
      </w:pPr>
      <w:r>
        <w:rPr>
          <w:rFonts w:hint="eastAsia"/>
          <w:rtl/>
        </w:rPr>
        <w:t>רומן</w:t>
      </w:r>
      <w:r>
        <w:rPr>
          <w:rtl/>
        </w:rPr>
        <w:t xml:space="preserve"> ברונפמן (מרצ):</w:t>
      </w:r>
    </w:p>
    <w:p w14:paraId="07D0A999" w14:textId="77777777" w:rsidR="00000000" w:rsidRDefault="00DD24A4">
      <w:pPr>
        <w:pStyle w:val="a"/>
        <w:rPr>
          <w:rFonts w:hint="cs"/>
          <w:rtl/>
        </w:rPr>
      </w:pPr>
    </w:p>
    <w:p w14:paraId="6B070981" w14:textId="77777777" w:rsidR="00000000" w:rsidRDefault="00DD24A4">
      <w:pPr>
        <w:pStyle w:val="a"/>
        <w:rPr>
          <w:rFonts w:hint="cs"/>
          <w:rtl/>
        </w:rPr>
      </w:pPr>
      <w:r>
        <w:rPr>
          <w:rFonts w:hint="cs"/>
          <w:rtl/>
        </w:rPr>
        <w:t>אל תסתכל עלי. אני</w:t>
      </w:r>
      <w:r>
        <w:rPr>
          <w:rFonts w:hint="cs"/>
          <w:rtl/>
        </w:rPr>
        <w:t xml:space="preserve"> לא בקואליציה. אני באופוזיציה, ואני אעשה את זה. - - -</w:t>
      </w:r>
    </w:p>
    <w:p w14:paraId="0804792D" w14:textId="77777777" w:rsidR="00000000" w:rsidRDefault="00DD24A4">
      <w:pPr>
        <w:pStyle w:val="a"/>
        <w:rPr>
          <w:rFonts w:hint="cs"/>
          <w:rtl/>
        </w:rPr>
      </w:pPr>
    </w:p>
    <w:p w14:paraId="2EA968A0" w14:textId="77777777" w:rsidR="00000000" w:rsidRDefault="00DD24A4">
      <w:pPr>
        <w:pStyle w:val="SpeakerCon"/>
        <w:rPr>
          <w:rtl/>
        </w:rPr>
      </w:pPr>
      <w:bookmarkStart w:id="484" w:name="FS000000519T28_02_2003_00_38_37C"/>
      <w:bookmarkEnd w:id="484"/>
      <w:r>
        <w:rPr>
          <w:rtl/>
        </w:rPr>
        <w:t>אברהם פורז (שינוי):</w:t>
      </w:r>
    </w:p>
    <w:p w14:paraId="341F7B39" w14:textId="77777777" w:rsidR="00000000" w:rsidRDefault="00DD24A4">
      <w:pPr>
        <w:pStyle w:val="a"/>
        <w:rPr>
          <w:rtl/>
        </w:rPr>
      </w:pPr>
    </w:p>
    <w:p w14:paraId="36C6FCEB" w14:textId="77777777" w:rsidR="00000000" w:rsidRDefault="00DD24A4">
      <w:pPr>
        <w:pStyle w:val="a"/>
        <w:rPr>
          <w:rFonts w:hint="cs"/>
          <w:rtl/>
        </w:rPr>
      </w:pPr>
      <w:r>
        <w:rPr>
          <w:rFonts w:hint="cs"/>
          <w:rtl/>
        </w:rPr>
        <w:t>במקומך הייתי  חושב טוב-טוב: מה עשינו רע?</w:t>
      </w:r>
    </w:p>
    <w:p w14:paraId="0AE19A97" w14:textId="77777777" w:rsidR="00000000" w:rsidRDefault="00DD24A4">
      <w:pPr>
        <w:pStyle w:val="a"/>
        <w:rPr>
          <w:rFonts w:hint="cs"/>
          <w:rtl/>
        </w:rPr>
      </w:pPr>
    </w:p>
    <w:p w14:paraId="0BF456D2" w14:textId="77777777" w:rsidR="00000000" w:rsidRDefault="00DD24A4">
      <w:pPr>
        <w:pStyle w:val="a"/>
        <w:rPr>
          <w:rFonts w:hint="cs"/>
          <w:rtl/>
        </w:rPr>
      </w:pPr>
      <w:r>
        <w:rPr>
          <w:rFonts w:hint="cs"/>
          <w:rtl/>
        </w:rPr>
        <w:t>אני מצטער על כך שהתכנון - - -</w:t>
      </w:r>
    </w:p>
    <w:p w14:paraId="37B3601A" w14:textId="77777777" w:rsidR="00000000" w:rsidRDefault="00DD24A4">
      <w:pPr>
        <w:pStyle w:val="a"/>
        <w:rPr>
          <w:rFonts w:hint="cs"/>
          <w:rtl/>
        </w:rPr>
      </w:pPr>
    </w:p>
    <w:p w14:paraId="777A868E" w14:textId="77777777" w:rsidR="00000000" w:rsidRDefault="00DD24A4">
      <w:pPr>
        <w:pStyle w:val="ac"/>
        <w:rPr>
          <w:rtl/>
        </w:rPr>
      </w:pPr>
      <w:r>
        <w:rPr>
          <w:rFonts w:hint="eastAsia"/>
          <w:rtl/>
        </w:rPr>
        <w:t>חיים</w:t>
      </w:r>
      <w:r>
        <w:rPr>
          <w:rtl/>
        </w:rPr>
        <w:t xml:space="preserve"> אורון (מרצ):</w:t>
      </w:r>
    </w:p>
    <w:p w14:paraId="3288EFDF" w14:textId="77777777" w:rsidR="00000000" w:rsidRDefault="00DD24A4">
      <w:pPr>
        <w:pStyle w:val="a"/>
        <w:rPr>
          <w:rFonts w:hint="cs"/>
          <w:rtl/>
        </w:rPr>
      </w:pPr>
    </w:p>
    <w:p w14:paraId="4A670245" w14:textId="77777777" w:rsidR="00000000" w:rsidRDefault="00DD24A4">
      <w:pPr>
        <w:pStyle w:val="a"/>
        <w:rPr>
          <w:rFonts w:hint="cs"/>
          <w:rtl/>
        </w:rPr>
      </w:pPr>
      <w:r>
        <w:rPr>
          <w:rFonts w:hint="cs"/>
          <w:rtl/>
        </w:rPr>
        <w:t>- - -</w:t>
      </w:r>
    </w:p>
    <w:p w14:paraId="6CCEFD1C" w14:textId="77777777" w:rsidR="00000000" w:rsidRDefault="00DD24A4">
      <w:pPr>
        <w:pStyle w:val="a"/>
        <w:rPr>
          <w:rFonts w:hint="cs"/>
          <w:rtl/>
        </w:rPr>
      </w:pPr>
    </w:p>
    <w:p w14:paraId="5BD11887" w14:textId="77777777" w:rsidR="00000000" w:rsidRDefault="00DD24A4">
      <w:pPr>
        <w:pStyle w:val="SpeakerCon"/>
        <w:rPr>
          <w:rtl/>
        </w:rPr>
      </w:pPr>
      <w:bookmarkStart w:id="485" w:name="FS000000519T28_02_2003_00_39_31C"/>
      <w:bookmarkEnd w:id="485"/>
      <w:r>
        <w:rPr>
          <w:rtl/>
        </w:rPr>
        <w:t>אברהם פורז (שינוי):</w:t>
      </w:r>
    </w:p>
    <w:p w14:paraId="7FA6C888" w14:textId="77777777" w:rsidR="00000000" w:rsidRDefault="00DD24A4">
      <w:pPr>
        <w:pStyle w:val="a"/>
        <w:rPr>
          <w:rtl/>
        </w:rPr>
      </w:pPr>
    </w:p>
    <w:p w14:paraId="3C681346" w14:textId="77777777" w:rsidR="00000000" w:rsidRDefault="00DD24A4">
      <w:pPr>
        <w:pStyle w:val="a"/>
        <w:rPr>
          <w:rFonts w:hint="cs"/>
          <w:rtl/>
        </w:rPr>
      </w:pPr>
      <w:r>
        <w:rPr>
          <w:rFonts w:hint="cs"/>
          <w:rtl/>
        </w:rPr>
        <w:t>גם אתה, חבר הכנסת אורון, כדאי שתשבו ותחשבו מה עשיתם רע. תחשב</w:t>
      </w:r>
      <w:r>
        <w:rPr>
          <w:rFonts w:hint="cs"/>
          <w:rtl/>
        </w:rPr>
        <w:t>ו במה שגיתם. לא כל יום מפלגה מאבדת חצי מכוחה. תחשבו טוב מה עשיתם רע.</w:t>
      </w:r>
    </w:p>
    <w:p w14:paraId="7FB846A8" w14:textId="77777777" w:rsidR="00000000" w:rsidRDefault="00DD24A4">
      <w:pPr>
        <w:pStyle w:val="a"/>
        <w:rPr>
          <w:rFonts w:hint="cs"/>
          <w:rtl/>
        </w:rPr>
      </w:pPr>
    </w:p>
    <w:p w14:paraId="5B7BA041" w14:textId="77777777" w:rsidR="00000000" w:rsidRDefault="00DD24A4">
      <w:pPr>
        <w:pStyle w:val="ac"/>
        <w:rPr>
          <w:rtl/>
        </w:rPr>
      </w:pPr>
      <w:r>
        <w:rPr>
          <w:rFonts w:hint="eastAsia"/>
          <w:rtl/>
        </w:rPr>
        <w:t>רומן</w:t>
      </w:r>
      <w:r>
        <w:rPr>
          <w:rtl/>
        </w:rPr>
        <w:t xml:space="preserve"> ברונפמן (מרצ):</w:t>
      </w:r>
    </w:p>
    <w:p w14:paraId="30BFB5F4" w14:textId="77777777" w:rsidR="00000000" w:rsidRDefault="00DD24A4">
      <w:pPr>
        <w:pStyle w:val="a"/>
        <w:rPr>
          <w:rFonts w:hint="cs"/>
          <w:rtl/>
        </w:rPr>
      </w:pPr>
    </w:p>
    <w:p w14:paraId="45B43166" w14:textId="77777777" w:rsidR="00000000" w:rsidRDefault="00DD24A4">
      <w:pPr>
        <w:pStyle w:val="a"/>
        <w:rPr>
          <w:rFonts w:hint="cs"/>
          <w:rtl/>
        </w:rPr>
      </w:pPr>
      <w:r>
        <w:rPr>
          <w:rFonts w:hint="cs"/>
          <w:rtl/>
        </w:rPr>
        <w:t>איפה תתחבא, חבר הכנסת פורז.</w:t>
      </w:r>
    </w:p>
    <w:p w14:paraId="2CD7F524" w14:textId="77777777" w:rsidR="00000000" w:rsidRDefault="00DD24A4">
      <w:pPr>
        <w:pStyle w:val="a"/>
        <w:rPr>
          <w:rFonts w:hint="cs"/>
          <w:rtl/>
        </w:rPr>
      </w:pPr>
    </w:p>
    <w:p w14:paraId="73E42CCF" w14:textId="77777777" w:rsidR="00000000" w:rsidRDefault="00DD24A4">
      <w:pPr>
        <w:pStyle w:val="ad"/>
        <w:rPr>
          <w:rtl/>
        </w:rPr>
      </w:pPr>
      <w:r>
        <w:rPr>
          <w:rtl/>
        </w:rPr>
        <w:t>היו"ר</w:t>
      </w:r>
      <w:r>
        <w:rPr>
          <w:rFonts w:hint="cs"/>
          <w:rtl/>
        </w:rPr>
        <w:t xml:space="preserve"> ראובן ריבלין</w:t>
      </w:r>
      <w:r>
        <w:rPr>
          <w:rtl/>
        </w:rPr>
        <w:t>:</w:t>
      </w:r>
    </w:p>
    <w:p w14:paraId="1397ED06" w14:textId="77777777" w:rsidR="00000000" w:rsidRDefault="00DD24A4">
      <w:pPr>
        <w:pStyle w:val="ad"/>
        <w:rPr>
          <w:rFonts w:hint="cs"/>
          <w:rtl/>
        </w:rPr>
      </w:pPr>
    </w:p>
    <w:p w14:paraId="466CC157" w14:textId="77777777" w:rsidR="00000000" w:rsidRDefault="00DD24A4">
      <w:pPr>
        <w:pStyle w:val="a"/>
        <w:rPr>
          <w:rFonts w:hint="cs"/>
          <w:rtl/>
        </w:rPr>
      </w:pPr>
    </w:p>
    <w:p w14:paraId="55420F5B" w14:textId="77777777" w:rsidR="00000000" w:rsidRDefault="00DD24A4">
      <w:pPr>
        <w:pStyle w:val="a"/>
        <w:rPr>
          <w:rFonts w:hint="cs"/>
          <w:rtl/>
        </w:rPr>
      </w:pPr>
      <w:r>
        <w:rPr>
          <w:rFonts w:hint="cs"/>
          <w:rtl/>
        </w:rPr>
        <w:t xml:space="preserve">אדוני חבר הכנסת פורז, אם אתה פונה אליהם באופן ישיר, אני לא יכול לומר להם שלא יענו לך. אני מבקש ממך לא לפנות אליהם </w:t>
      </w:r>
      <w:r>
        <w:rPr>
          <w:rFonts w:hint="cs"/>
          <w:rtl/>
        </w:rPr>
        <w:t>באופן ישיר.</w:t>
      </w:r>
    </w:p>
    <w:p w14:paraId="6253ED59" w14:textId="77777777" w:rsidR="00000000" w:rsidRDefault="00DD24A4">
      <w:pPr>
        <w:pStyle w:val="a"/>
        <w:rPr>
          <w:rFonts w:hint="cs"/>
          <w:rtl/>
        </w:rPr>
      </w:pPr>
    </w:p>
    <w:p w14:paraId="48C560A0" w14:textId="77777777" w:rsidR="00000000" w:rsidRDefault="00DD24A4">
      <w:pPr>
        <w:pStyle w:val="SpeakerCon"/>
        <w:rPr>
          <w:rtl/>
        </w:rPr>
      </w:pPr>
      <w:bookmarkStart w:id="486" w:name="FS000000519T28_02_2003_00_40_28C"/>
      <w:bookmarkEnd w:id="486"/>
      <w:r>
        <w:rPr>
          <w:rtl/>
        </w:rPr>
        <w:br w:type="page"/>
        <w:t>אברהם פורז (שינוי):</w:t>
      </w:r>
    </w:p>
    <w:p w14:paraId="5718A62D" w14:textId="77777777" w:rsidR="00000000" w:rsidRDefault="00DD24A4">
      <w:pPr>
        <w:pStyle w:val="a"/>
        <w:rPr>
          <w:rtl/>
        </w:rPr>
      </w:pPr>
    </w:p>
    <w:p w14:paraId="67ABF432" w14:textId="77777777" w:rsidR="00000000" w:rsidRDefault="00DD24A4">
      <w:pPr>
        <w:pStyle w:val="a"/>
        <w:rPr>
          <w:rFonts w:hint="cs"/>
          <w:rtl/>
        </w:rPr>
      </w:pPr>
      <w:r>
        <w:rPr>
          <w:rFonts w:hint="cs"/>
          <w:rtl/>
        </w:rPr>
        <w:t>לא אפנה אליהם. אפנה אליהם באופן עקיף.</w:t>
      </w:r>
    </w:p>
    <w:p w14:paraId="4AC418ED" w14:textId="77777777" w:rsidR="00000000" w:rsidRDefault="00DD24A4">
      <w:pPr>
        <w:pStyle w:val="a"/>
        <w:rPr>
          <w:rFonts w:hint="cs"/>
          <w:rtl/>
        </w:rPr>
      </w:pPr>
    </w:p>
    <w:p w14:paraId="5FFD121D" w14:textId="77777777" w:rsidR="00000000" w:rsidRDefault="00DD24A4">
      <w:pPr>
        <w:pStyle w:val="ad"/>
        <w:rPr>
          <w:rtl/>
        </w:rPr>
      </w:pPr>
      <w:r>
        <w:rPr>
          <w:rtl/>
        </w:rPr>
        <w:t>היו"ר</w:t>
      </w:r>
      <w:r>
        <w:rPr>
          <w:rFonts w:hint="cs"/>
          <w:rtl/>
        </w:rPr>
        <w:t xml:space="preserve"> ראובן ריבלין</w:t>
      </w:r>
      <w:r>
        <w:rPr>
          <w:rtl/>
        </w:rPr>
        <w:t>:</w:t>
      </w:r>
    </w:p>
    <w:p w14:paraId="0AACD075" w14:textId="77777777" w:rsidR="00000000" w:rsidRDefault="00DD24A4">
      <w:pPr>
        <w:pStyle w:val="ad"/>
        <w:rPr>
          <w:rFonts w:hint="cs"/>
          <w:rtl/>
        </w:rPr>
      </w:pPr>
    </w:p>
    <w:p w14:paraId="22C5DDE4" w14:textId="77777777" w:rsidR="00000000" w:rsidRDefault="00DD24A4">
      <w:pPr>
        <w:pStyle w:val="a"/>
        <w:rPr>
          <w:rFonts w:hint="cs"/>
          <w:rtl/>
        </w:rPr>
      </w:pPr>
    </w:p>
    <w:p w14:paraId="1BDE2EF3" w14:textId="77777777" w:rsidR="00000000" w:rsidRDefault="00DD24A4">
      <w:pPr>
        <w:pStyle w:val="a"/>
        <w:rPr>
          <w:rFonts w:hint="cs"/>
          <w:rtl/>
        </w:rPr>
      </w:pPr>
      <w:r>
        <w:rPr>
          <w:rFonts w:hint="cs"/>
          <w:rtl/>
        </w:rPr>
        <w:t>תפנה אלי.</w:t>
      </w:r>
    </w:p>
    <w:p w14:paraId="35BBDFD1" w14:textId="77777777" w:rsidR="00000000" w:rsidRDefault="00DD24A4">
      <w:pPr>
        <w:pStyle w:val="a"/>
        <w:rPr>
          <w:rFonts w:hint="cs"/>
          <w:rtl/>
        </w:rPr>
      </w:pPr>
    </w:p>
    <w:p w14:paraId="03862FF8" w14:textId="77777777" w:rsidR="00000000" w:rsidRDefault="00DD24A4">
      <w:pPr>
        <w:pStyle w:val="SpeakerCon"/>
        <w:rPr>
          <w:rtl/>
        </w:rPr>
      </w:pPr>
      <w:bookmarkStart w:id="487" w:name="FS000000519T28_02_2003_00_40_40C"/>
      <w:bookmarkEnd w:id="487"/>
      <w:r>
        <w:rPr>
          <w:rtl/>
        </w:rPr>
        <w:t>אברהם פורז (שינוי):</w:t>
      </w:r>
    </w:p>
    <w:p w14:paraId="4DEAE4CE" w14:textId="77777777" w:rsidR="00000000" w:rsidRDefault="00DD24A4">
      <w:pPr>
        <w:pStyle w:val="a"/>
        <w:rPr>
          <w:rtl/>
        </w:rPr>
      </w:pPr>
    </w:p>
    <w:p w14:paraId="47589704" w14:textId="77777777" w:rsidR="00000000" w:rsidRDefault="00DD24A4">
      <w:pPr>
        <w:pStyle w:val="a"/>
        <w:rPr>
          <w:rFonts w:hint="cs"/>
          <w:rtl/>
        </w:rPr>
      </w:pPr>
      <w:r>
        <w:rPr>
          <w:rFonts w:hint="cs"/>
          <w:rtl/>
        </w:rPr>
        <w:t>אפנה אליך.</w:t>
      </w:r>
    </w:p>
    <w:p w14:paraId="2CA648AD" w14:textId="77777777" w:rsidR="00000000" w:rsidRDefault="00DD24A4">
      <w:pPr>
        <w:pStyle w:val="a"/>
        <w:rPr>
          <w:rFonts w:hint="cs"/>
          <w:rtl/>
        </w:rPr>
      </w:pPr>
    </w:p>
    <w:p w14:paraId="023ECE9F" w14:textId="77777777" w:rsidR="00000000" w:rsidRDefault="00DD24A4">
      <w:pPr>
        <w:pStyle w:val="a"/>
        <w:rPr>
          <w:rFonts w:hint="cs"/>
          <w:rtl/>
        </w:rPr>
      </w:pPr>
      <w:r>
        <w:rPr>
          <w:rFonts w:hint="cs"/>
          <w:rtl/>
        </w:rPr>
        <w:t>רבותי, אני מצטער שלפי ההסכם בינינו לבין הליכוד התכנון אמור</w:t>
      </w:r>
      <w:r>
        <w:rPr>
          <w:rtl/>
        </w:rPr>
        <w:t xml:space="preserve"> </w:t>
      </w:r>
      <w:r>
        <w:rPr>
          <w:rFonts w:hint="cs"/>
          <w:rtl/>
        </w:rPr>
        <w:t>לעבור ממשרד הפנים למקום אחר. אני חושב שזאת החלטה לא נכונה</w:t>
      </w:r>
      <w:r>
        <w:rPr>
          <w:rFonts w:hint="cs"/>
          <w:rtl/>
        </w:rPr>
        <w:t>, ואולי נצליח עוד לשכנע - -</w:t>
      </w:r>
    </w:p>
    <w:p w14:paraId="3E895EF6" w14:textId="77777777" w:rsidR="00000000" w:rsidRDefault="00DD24A4">
      <w:pPr>
        <w:pStyle w:val="a"/>
        <w:rPr>
          <w:rFonts w:hint="cs"/>
          <w:rtl/>
        </w:rPr>
      </w:pPr>
    </w:p>
    <w:p w14:paraId="370CDBDC" w14:textId="77777777" w:rsidR="00000000" w:rsidRDefault="00DD24A4">
      <w:pPr>
        <w:pStyle w:val="ac"/>
        <w:rPr>
          <w:rtl/>
        </w:rPr>
      </w:pPr>
      <w:r>
        <w:rPr>
          <w:rFonts w:hint="eastAsia"/>
          <w:rtl/>
        </w:rPr>
        <w:t>רומן</w:t>
      </w:r>
      <w:r>
        <w:rPr>
          <w:rtl/>
        </w:rPr>
        <w:t xml:space="preserve"> ברונפמן (מרצ):</w:t>
      </w:r>
    </w:p>
    <w:p w14:paraId="035B6543" w14:textId="77777777" w:rsidR="00000000" w:rsidRDefault="00DD24A4">
      <w:pPr>
        <w:pStyle w:val="a"/>
        <w:rPr>
          <w:rFonts w:hint="cs"/>
          <w:rtl/>
        </w:rPr>
      </w:pPr>
    </w:p>
    <w:p w14:paraId="644862C0" w14:textId="77777777" w:rsidR="00000000" w:rsidRDefault="00DD24A4">
      <w:pPr>
        <w:pStyle w:val="a"/>
        <w:rPr>
          <w:rFonts w:hint="cs"/>
          <w:rtl/>
        </w:rPr>
      </w:pPr>
      <w:r>
        <w:rPr>
          <w:rFonts w:hint="cs"/>
          <w:rtl/>
        </w:rPr>
        <w:t>חבר הכנסת אמנון כהן שואל לאיזה אי נצטרך לנסוע.</w:t>
      </w:r>
    </w:p>
    <w:p w14:paraId="48014E6B" w14:textId="77777777" w:rsidR="00000000" w:rsidRDefault="00DD24A4">
      <w:pPr>
        <w:pStyle w:val="a"/>
        <w:rPr>
          <w:rFonts w:hint="cs"/>
          <w:rtl/>
        </w:rPr>
      </w:pPr>
    </w:p>
    <w:p w14:paraId="752A4392" w14:textId="77777777" w:rsidR="00000000" w:rsidRDefault="00DD24A4">
      <w:pPr>
        <w:pStyle w:val="ad"/>
        <w:rPr>
          <w:rtl/>
        </w:rPr>
      </w:pPr>
      <w:r>
        <w:rPr>
          <w:rtl/>
        </w:rPr>
        <w:t>היו"ר</w:t>
      </w:r>
      <w:r>
        <w:rPr>
          <w:rFonts w:hint="cs"/>
          <w:rtl/>
        </w:rPr>
        <w:t xml:space="preserve"> ראובן ריבלין</w:t>
      </w:r>
      <w:r>
        <w:rPr>
          <w:rtl/>
        </w:rPr>
        <w:t>:</w:t>
      </w:r>
    </w:p>
    <w:p w14:paraId="716F3D09" w14:textId="77777777" w:rsidR="00000000" w:rsidRDefault="00DD24A4">
      <w:pPr>
        <w:pStyle w:val="ad"/>
        <w:rPr>
          <w:rFonts w:hint="cs"/>
          <w:rtl/>
        </w:rPr>
      </w:pPr>
    </w:p>
    <w:p w14:paraId="53856BFE" w14:textId="77777777" w:rsidR="00000000" w:rsidRDefault="00DD24A4">
      <w:pPr>
        <w:pStyle w:val="a"/>
        <w:rPr>
          <w:rFonts w:hint="cs"/>
          <w:rtl/>
        </w:rPr>
      </w:pPr>
    </w:p>
    <w:p w14:paraId="408CD480" w14:textId="77777777" w:rsidR="00000000" w:rsidRDefault="00DD24A4">
      <w:pPr>
        <w:pStyle w:val="a"/>
        <w:rPr>
          <w:rFonts w:hint="cs"/>
          <w:rtl/>
        </w:rPr>
      </w:pPr>
      <w:r>
        <w:rPr>
          <w:rFonts w:hint="cs"/>
          <w:rtl/>
        </w:rPr>
        <w:t>חבר הכנסת ברונפמן.</w:t>
      </w:r>
    </w:p>
    <w:p w14:paraId="75C11B8C" w14:textId="77777777" w:rsidR="00000000" w:rsidRDefault="00DD24A4">
      <w:pPr>
        <w:pStyle w:val="a"/>
        <w:rPr>
          <w:rFonts w:hint="cs"/>
          <w:rtl/>
        </w:rPr>
      </w:pPr>
    </w:p>
    <w:p w14:paraId="0C4ABD07" w14:textId="77777777" w:rsidR="00000000" w:rsidRDefault="00DD24A4">
      <w:pPr>
        <w:pStyle w:val="SpeakerCon"/>
        <w:rPr>
          <w:rtl/>
        </w:rPr>
      </w:pPr>
      <w:bookmarkStart w:id="488" w:name="FS000000519T28_02_2003_00_42_21C"/>
      <w:bookmarkEnd w:id="488"/>
      <w:r>
        <w:rPr>
          <w:rtl/>
        </w:rPr>
        <w:t>אברהם פורז (שינוי):</w:t>
      </w:r>
    </w:p>
    <w:p w14:paraId="2A427010" w14:textId="77777777" w:rsidR="00000000" w:rsidRDefault="00DD24A4">
      <w:pPr>
        <w:pStyle w:val="a"/>
        <w:rPr>
          <w:rtl/>
        </w:rPr>
      </w:pPr>
    </w:p>
    <w:p w14:paraId="51D1EA55" w14:textId="77777777" w:rsidR="00000000" w:rsidRDefault="00DD24A4">
      <w:pPr>
        <w:pStyle w:val="a"/>
        <w:rPr>
          <w:rFonts w:hint="cs"/>
          <w:rtl/>
        </w:rPr>
      </w:pPr>
      <w:r>
        <w:rPr>
          <w:rFonts w:hint="cs"/>
          <w:rtl/>
        </w:rPr>
        <w:t>- - אבל, ככל שלא נצליח לשכנע, אנחנו מכבדים התחייבויות שכתבנו וחתמנו עליהן.</w:t>
      </w:r>
    </w:p>
    <w:p w14:paraId="7D179485" w14:textId="77777777" w:rsidR="00000000" w:rsidRDefault="00DD24A4">
      <w:pPr>
        <w:pStyle w:val="a"/>
        <w:rPr>
          <w:rFonts w:hint="cs"/>
          <w:rtl/>
        </w:rPr>
      </w:pPr>
    </w:p>
    <w:p w14:paraId="0CA9A3C3" w14:textId="77777777" w:rsidR="00000000" w:rsidRDefault="00DD24A4">
      <w:pPr>
        <w:pStyle w:val="a"/>
        <w:rPr>
          <w:rFonts w:hint="cs"/>
          <w:rtl/>
        </w:rPr>
      </w:pPr>
      <w:r>
        <w:rPr>
          <w:rFonts w:hint="cs"/>
          <w:rtl/>
        </w:rPr>
        <w:t>דבר נוסף ואחרון, וב</w:t>
      </w:r>
      <w:r>
        <w:rPr>
          <w:rFonts w:hint="cs"/>
          <w:rtl/>
        </w:rPr>
        <w:t>כל זאת מלה אחת - אם יהיה פה רוב בעוד כמה דקות, אהיה שר הפנים. אני רוצה להיות שר פנים הומני, משום שיש בקרבנו אלפי אנשים שלפי ההלכה אינם יהודים, ובמשך שנים סבלו מהתעמרות של המשרד הזה בהם ובזכויותיהם.</w:t>
      </w:r>
    </w:p>
    <w:p w14:paraId="62FC239D" w14:textId="77777777" w:rsidR="00000000" w:rsidRDefault="00DD24A4">
      <w:pPr>
        <w:pStyle w:val="a"/>
        <w:rPr>
          <w:rFonts w:hint="cs"/>
          <w:rtl/>
        </w:rPr>
      </w:pPr>
    </w:p>
    <w:p w14:paraId="7DEF2B94" w14:textId="77777777" w:rsidR="00000000" w:rsidRDefault="00DD24A4">
      <w:pPr>
        <w:pStyle w:val="ac"/>
        <w:rPr>
          <w:rtl/>
        </w:rPr>
      </w:pPr>
      <w:r>
        <w:rPr>
          <w:rFonts w:hint="eastAsia"/>
          <w:rtl/>
        </w:rPr>
        <w:t>קריאה</w:t>
      </w:r>
      <w:r>
        <w:rPr>
          <w:rtl/>
        </w:rPr>
        <w:t>:</w:t>
      </w:r>
    </w:p>
    <w:p w14:paraId="5B67BC08" w14:textId="77777777" w:rsidR="00000000" w:rsidRDefault="00DD24A4">
      <w:pPr>
        <w:pStyle w:val="a"/>
        <w:rPr>
          <w:rFonts w:hint="cs"/>
          <w:rtl/>
        </w:rPr>
      </w:pPr>
    </w:p>
    <w:p w14:paraId="35A57512" w14:textId="77777777" w:rsidR="00000000" w:rsidRDefault="00DD24A4">
      <w:pPr>
        <w:pStyle w:val="a"/>
        <w:rPr>
          <w:rFonts w:hint="cs"/>
          <w:rtl/>
        </w:rPr>
      </w:pPr>
      <w:r>
        <w:rPr>
          <w:rFonts w:hint="cs"/>
          <w:rtl/>
        </w:rPr>
        <w:t>- - -</w:t>
      </w:r>
    </w:p>
    <w:p w14:paraId="2788F82D" w14:textId="77777777" w:rsidR="00000000" w:rsidRDefault="00DD24A4">
      <w:pPr>
        <w:pStyle w:val="a"/>
        <w:rPr>
          <w:rFonts w:hint="cs"/>
          <w:rtl/>
        </w:rPr>
      </w:pPr>
    </w:p>
    <w:p w14:paraId="4CA59882" w14:textId="77777777" w:rsidR="00000000" w:rsidRDefault="00DD24A4">
      <w:pPr>
        <w:pStyle w:val="ac"/>
        <w:rPr>
          <w:rtl/>
        </w:rPr>
      </w:pPr>
      <w:r>
        <w:rPr>
          <w:rFonts w:hint="eastAsia"/>
          <w:rtl/>
        </w:rPr>
        <w:t>יוסף</w:t>
      </w:r>
      <w:r>
        <w:rPr>
          <w:rtl/>
        </w:rPr>
        <w:t xml:space="preserve"> לפיד (שינוי):</w:t>
      </w:r>
    </w:p>
    <w:p w14:paraId="07D89BFB" w14:textId="77777777" w:rsidR="00000000" w:rsidRDefault="00DD24A4">
      <w:pPr>
        <w:pStyle w:val="a"/>
        <w:rPr>
          <w:rFonts w:hint="cs"/>
          <w:rtl/>
        </w:rPr>
      </w:pPr>
    </w:p>
    <w:p w14:paraId="1BE49D1D" w14:textId="77777777" w:rsidR="00000000" w:rsidRDefault="00DD24A4">
      <w:pPr>
        <w:pStyle w:val="a"/>
        <w:rPr>
          <w:rFonts w:hint="cs"/>
          <w:rtl/>
        </w:rPr>
      </w:pPr>
      <w:r>
        <w:rPr>
          <w:rFonts w:hint="cs"/>
          <w:rtl/>
        </w:rPr>
        <w:t>- - -</w:t>
      </w:r>
    </w:p>
    <w:p w14:paraId="2C6C2C77" w14:textId="77777777" w:rsidR="00000000" w:rsidRDefault="00DD24A4">
      <w:pPr>
        <w:pStyle w:val="a"/>
        <w:rPr>
          <w:rFonts w:hint="cs"/>
          <w:rtl/>
        </w:rPr>
      </w:pPr>
    </w:p>
    <w:p w14:paraId="4CF29D48" w14:textId="77777777" w:rsidR="00000000" w:rsidRDefault="00DD24A4">
      <w:pPr>
        <w:pStyle w:val="SpeakerCon"/>
        <w:rPr>
          <w:rtl/>
        </w:rPr>
      </w:pPr>
      <w:bookmarkStart w:id="489" w:name="FS000000519T28_02_2003_00_43_42C"/>
      <w:bookmarkEnd w:id="489"/>
      <w:r>
        <w:rPr>
          <w:rtl/>
        </w:rPr>
        <w:br w:type="page"/>
        <w:t>אברהם פורז (שי</w:t>
      </w:r>
      <w:r>
        <w:rPr>
          <w:rtl/>
        </w:rPr>
        <w:t>נוי):</w:t>
      </w:r>
    </w:p>
    <w:p w14:paraId="1288BB03" w14:textId="77777777" w:rsidR="00000000" w:rsidRDefault="00DD24A4">
      <w:pPr>
        <w:pStyle w:val="a"/>
        <w:rPr>
          <w:rtl/>
        </w:rPr>
      </w:pPr>
    </w:p>
    <w:p w14:paraId="227B0C20" w14:textId="77777777" w:rsidR="00000000" w:rsidRDefault="00DD24A4">
      <w:pPr>
        <w:pStyle w:val="a"/>
        <w:rPr>
          <w:rFonts w:hint="cs"/>
          <w:rtl/>
        </w:rPr>
      </w:pPr>
      <w:r>
        <w:rPr>
          <w:rFonts w:hint="cs"/>
          <w:rtl/>
        </w:rPr>
        <w:t>הם קשרו את גורלם בגורלנו. הם חלק ממדינתנו. הם חלק מעמנו. אנחנו צריכים לנסות לפתור את בעיותיהם.</w:t>
      </w:r>
    </w:p>
    <w:p w14:paraId="658CFDA4" w14:textId="77777777" w:rsidR="00000000" w:rsidRDefault="00DD24A4">
      <w:pPr>
        <w:pStyle w:val="a"/>
        <w:rPr>
          <w:rFonts w:hint="cs"/>
          <w:rtl/>
        </w:rPr>
      </w:pPr>
    </w:p>
    <w:p w14:paraId="6CEB6A7F" w14:textId="77777777" w:rsidR="00000000" w:rsidRDefault="00DD24A4">
      <w:pPr>
        <w:pStyle w:val="ac"/>
        <w:rPr>
          <w:rtl/>
        </w:rPr>
      </w:pPr>
      <w:r>
        <w:rPr>
          <w:rFonts w:hint="eastAsia"/>
          <w:rtl/>
        </w:rPr>
        <w:t>יעקב</w:t>
      </w:r>
      <w:r>
        <w:rPr>
          <w:rtl/>
        </w:rPr>
        <w:t xml:space="preserve"> מרגי (ש"ס):</w:t>
      </w:r>
    </w:p>
    <w:p w14:paraId="1E6175E3" w14:textId="77777777" w:rsidR="00000000" w:rsidRDefault="00DD24A4">
      <w:pPr>
        <w:pStyle w:val="a"/>
        <w:rPr>
          <w:rFonts w:hint="cs"/>
          <w:rtl/>
        </w:rPr>
      </w:pPr>
    </w:p>
    <w:p w14:paraId="1BF440BC" w14:textId="77777777" w:rsidR="00000000" w:rsidRDefault="00DD24A4">
      <w:pPr>
        <w:pStyle w:val="a"/>
        <w:rPr>
          <w:rFonts w:hint="cs"/>
          <w:rtl/>
        </w:rPr>
      </w:pPr>
      <w:r>
        <w:rPr>
          <w:rFonts w:hint="cs"/>
          <w:rtl/>
        </w:rPr>
        <w:t>זה לא הומני.</w:t>
      </w:r>
    </w:p>
    <w:p w14:paraId="046439C7" w14:textId="77777777" w:rsidR="00000000" w:rsidRDefault="00DD24A4">
      <w:pPr>
        <w:pStyle w:val="a"/>
        <w:rPr>
          <w:rFonts w:hint="cs"/>
          <w:rtl/>
        </w:rPr>
      </w:pPr>
    </w:p>
    <w:p w14:paraId="140933BA" w14:textId="77777777" w:rsidR="00000000" w:rsidRDefault="00DD24A4">
      <w:pPr>
        <w:pStyle w:val="SpeakerCon"/>
        <w:rPr>
          <w:rtl/>
        </w:rPr>
      </w:pPr>
      <w:bookmarkStart w:id="490" w:name="FS000000519T28_02_2003_00_44_15C"/>
      <w:bookmarkEnd w:id="490"/>
      <w:r>
        <w:rPr>
          <w:rtl/>
        </w:rPr>
        <w:t>אברהם פורז (שינוי):</w:t>
      </w:r>
    </w:p>
    <w:p w14:paraId="40123565" w14:textId="77777777" w:rsidR="00000000" w:rsidRDefault="00DD24A4">
      <w:pPr>
        <w:pStyle w:val="a"/>
        <w:rPr>
          <w:rtl/>
        </w:rPr>
      </w:pPr>
    </w:p>
    <w:p w14:paraId="159740D5" w14:textId="77777777" w:rsidR="00000000" w:rsidRDefault="00DD24A4">
      <w:pPr>
        <w:pStyle w:val="a"/>
        <w:rPr>
          <w:rFonts w:hint="cs"/>
          <w:rtl/>
        </w:rPr>
      </w:pPr>
      <w:r>
        <w:rPr>
          <w:rFonts w:hint="cs"/>
          <w:rtl/>
        </w:rPr>
        <w:t>כך נעשה, ואני מקווה שנצליח לעשות זאת. תודה רבה.</w:t>
      </w:r>
    </w:p>
    <w:p w14:paraId="669ED663" w14:textId="77777777" w:rsidR="00000000" w:rsidRDefault="00DD24A4">
      <w:pPr>
        <w:pStyle w:val="a"/>
        <w:rPr>
          <w:rFonts w:hint="cs"/>
          <w:rtl/>
        </w:rPr>
      </w:pPr>
    </w:p>
    <w:p w14:paraId="769377D7" w14:textId="77777777" w:rsidR="00000000" w:rsidRDefault="00DD24A4">
      <w:pPr>
        <w:pStyle w:val="ad"/>
        <w:rPr>
          <w:rtl/>
        </w:rPr>
      </w:pPr>
      <w:r>
        <w:rPr>
          <w:rtl/>
        </w:rPr>
        <w:t>היו"ר</w:t>
      </w:r>
      <w:r>
        <w:rPr>
          <w:rFonts w:hint="cs"/>
          <w:rtl/>
        </w:rPr>
        <w:t xml:space="preserve"> ראובן ריבלין</w:t>
      </w:r>
      <w:r>
        <w:rPr>
          <w:rtl/>
        </w:rPr>
        <w:t>:</w:t>
      </w:r>
    </w:p>
    <w:p w14:paraId="1269782E" w14:textId="77777777" w:rsidR="00000000" w:rsidRDefault="00DD24A4">
      <w:pPr>
        <w:pStyle w:val="ad"/>
        <w:rPr>
          <w:rFonts w:hint="cs"/>
          <w:rtl/>
        </w:rPr>
      </w:pPr>
    </w:p>
    <w:p w14:paraId="733446F6" w14:textId="77777777" w:rsidR="00000000" w:rsidRDefault="00DD24A4">
      <w:pPr>
        <w:pStyle w:val="a"/>
        <w:rPr>
          <w:rFonts w:hint="cs"/>
          <w:rtl/>
        </w:rPr>
      </w:pPr>
    </w:p>
    <w:p w14:paraId="37934BCC" w14:textId="77777777" w:rsidR="00000000" w:rsidRDefault="00DD24A4">
      <w:pPr>
        <w:pStyle w:val="a"/>
        <w:rPr>
          <w:rFonts w:hint="cs"/>
          <w:rtl/>
        </w:rPr>
      </w:pPr>
      <w:r>
        <w:rPr>
          <w:rFonts w:hint="cs"/>
          <w:rtl/>
        </w:rPr>
        <w:t>חבר הכנסת מרגי, אתה נכנס לעני</w:t>
      </w:r>
      <w:r>
        <w:rPr>
          <w:rFonts w:hint="cs"/>
          <w:rtl/>
        </w:rPr>
        <w:t>ינים מהר מאוד. הזכרתי את שמך כבר שלוש פעמים. אני רואה שאתה נהנה מזה. תודה רבה לחבר הכנסת פורז על נאומו האחרון כחבר כנסת מן המניין. יעלה ויבוא חבר הכנסת שלום שמחון. אחרון הנואמים הוא חבר הכנסת ויושב-ראש הקואליציה גדעון סער, ולאחר מכן ניגש להשבעת חברי הממשלה</w:t>
      </w:r>
      <w:r>
        <w:rPr>
          <w:rFonts w:hint="cs"/>
          <w:rtl/>
        </w:rPr>
        <w:t>, לאחר ההצבעה, כמובן.</w:t>
      </w:r>
    </w:p>
    <w:p w14:paraId="28CF9179" w14:textId="77777777" w:rsidR="00000000" w:rsidRDefault="00DD24A4">
      <w:pPr>
        <w:pStyle w:val="a"/>
        <w:rPr>
          <w:rFonts w:hint="cs"/>
          <w:rtl/>
        </w:rPr>
      </w:pPr>
    </w:p>
    <w:p w14:paraId="3E0CA9EC" w14:textId="77777777" w:rsidR="00000000" w:rsidRDefault="00DD24A4">
      <w:pPr>
        <w:pStyle w:val="Speaker"/>
        <w:rPr>
          <w:rtl/>
        </w:rPr>
      </w:pPr>
      <w:bookmarkStart w:id="491" w:name="FS000001027T28_02_2003_00_46_01"/>
      <w:bookmarkEnd w:id="491"/>
      <w:r>
        <w:rPr>
          <w:rFonts w:hint="eastAsia"/>
          <w:rtl/>
        </w:rPr>
        <w:t>גדעון</w:t>
      </w:r>
      <w:r>
        <w:rPr>
          <w:rtl/>
        </w:rPr>
        <w:t xml:space="preserve"> סער (הליכוד):</w:t>
      </w:r>
    </w:p>
    <w:p w14:paraId="06DF89D8" w14:textId="77777777" w:rsidR="00000000" w:rsidRDefault="00DD24A4">
      <w:pPr>
        <w:pStyle w:val="a"/>
        <w:rPr>
          <w:rFonts w:hint="cs"/>
          <w:rtl/>
        </w:rPr>
      </w:pPr>
    </w:p>
    <w:p w14:paraId="48B7E568" w14:textId="77777777" w:rsidR="00000000" w:rsidRDefault="00DD24A4">
      <w:pPr>
        <w:pStyle w:val="a"/>
        <w:rPr>
          <w:rFonts w:hint="cs"/>
          <w:rtl/>
        </w:rPr>
      </w:pPr>
      <w:r>
        <w:rPr>
          <w:rFonts w:hint="cs"/>
          <w:rtl/>
        </w:rPr>
        <w:t xml:space="preserve">אדוני היושב-ראש - - </w:t>
      </w:r>
    </w:p>
    <w:p w14:paraId="51E89AA0" w14:textId="77777777" w:rsidR="00000000" w:rsidRDefault="00DD24A4">
      <w:pPr>
        <w:pStyle w:val="a"/>
        <w:rPr>
          <w:rFonts w:hint="cs"/>
          <w:rtl/>
        </w:rPr>
      </w:pPr>
    </w:p>
    <w:p w14:paraId="6380CFC7" w14:textId="77777777" w:rsidR="00000000" w:rsidRDefault="00DD24A4">
      <w:pPr>
        <w:pStyle w:val="ad"/>
        <w:rPr>
          <w:rFonts w:hint="cs"/>
          <w:rtl/>
        </w:rPr>
      </w:pPr>
      <w:r>
        <w:rPr>
          <w:rFonts w:hint="cs"/>
          <w:rtl/>
        </w:rPr>
        <w:t>היו"ר ראובן ריבלין:</w:t>
      </w:r>
    </w:p>
    <w:p w14:paraId="5FAFF576" w14:textId="77777777" w:rsidR="00000000" w:rsidRDefault="00DD24A4">
      <w:pPr>
        <w:pStyle w:val="a"/>
        <w:rPr>
          <w:rFonts w:hint="cs"/>
          <w:rtl/>
        </w:rPr>
      </w:pPr>
    </w:p>
    <w:p w14:paraId="7C68867B" w14:textId="77777777" w:rsidR="00000000" w:rsidRDefault="00DD24A4">
      <w:pPr>
        <w:pStyle w:val="a"/>
        <w:rPr>
          <w:rFonts w:hint="cs"/>
          <w:rtl/>
        </w:rPr>
      </w:pPr>
      <w:r>
        <w:rPr>
          <w:rFonts w:hint="cs"/>
          <w:rtl/>
        </w:rPr>
        <w:t>רבותי, הכריזה אינה טובה. נא להצמיד את שני המיקרופונים, לדבר אל שניהם יחד ולהשתדל לדבר אליהם.</w:t>
      </w:r>
    </w:p>
    <w:p w14:paraId="50FC1BFC" w14:textId="77777777" w:rsidR="00000000" w:rsidRDefault="00DD24A4">
      <w:pPr>
        <w:pStyle w:val="a"/>
        <w:rPr>
          <w:rFonts w:hint="cs"/>
          <w:rtl/>
        </w:rPr>
      </w:pPr>
    </w:p>
    <w:p w14:paraId="72CA83C3" w14:textId="77777777" w:rsidR="00000000" w:rsidRDefault="00DD24A4">
      <w:pPr>
        <w:pStyle w:val="SpeakerCon"/>
        <w:rPr>
          <w:rtl/>
        </w:rPr>
      </w:pPr>
      <w:bookmarkStart w:id="492" w:name="FS000001027T28_02_2003_00_46_50C"/>
      <w:bookmarkEnd w:id="492"/>
      <w:r>
        <w:rPr>
          <w:rtl/>
        </w:rPr>
        <w:t>גדעון סער (הליכוד):</w:t>
      </w:r>
    </w:p>
    <w:p w14:paraId="5E2DBB49" w14:textId="77777777" w:rsidR="00000000" w:rsidRDefault="00DD24A4">
      <w:pPr>
        <w:pStyle w:val="a"/>
        <w:rPr>
          <w:rtl/>
        </w:rPr>
      </w:pPr>
    </w:p>
    <w:p w14:paraId="1B76CBA5" w14:textId="77777777" w:rsidR="00000000" w:rsidRDefault="00DD24A4">
      <w:pPr>
        <w:pStyle w:val="a"/>
        <w:rPr>
          <w:rFonts w:hint="cs"/>
          <w:rtl/>
        </w:rPr>
      </w:pPr>
      <w:r>
        <w:rPr>
          <w:rFonts w:hint="cs"/>
          <w:rtl/>
        </w:rPr>
        <w:t>אדוני היושב-ראש, כנסת נכבדה - - -</w:t>
      </w:r>
    </w:p>
    <w:p w14:paraId="376F308A" w14:textId="77777777" w:rsidR="00000000" w:rsidRDefault="00DD24A4">
      <w:pPr>
        <w:pStyle w:val="a"/>
        <w:rPr>
          <w:rFonts w:hint="cs"/>
          <w:rtl/>
        </w:rPr>
      </w:pPr>
    </w:p>
    <w:p w14:paraId="3FA5EF6E" w14:textId="77777777" w:rsidR="00000000" w:rsidRDefault="00DD24A4">
      <w:pPr>
        <w:pStyle w:val="a"/>
        <w:rPr>
          <w:rFonts w:hint="cs"/>
          <w:rtl/>
        </w:rPr>
      </w:pPr>
      <w:r>
        <w:rPr>
          <w:rtl/>
        </w:rPr>
        <w:br w:type="page"/>
      </w:r>
    </w:p>
    <w:p w14:paraId="5BDF2BDF" w14:textId="77777777" w:rsidR="00000000" w:rsidRDefault="00DD24A4">
      <w:pPr>
        <w:pStyle w:val="ad"/>
        <w:rPr>
          <w:rFonts w:hint="cs"/>
          <w:rtl/>
        </w:rPr>
      </w:pPr>
      <w:r>
        <w:rPr>
          <w:rFonts w:hint="cs"/>
          <w:rtl/>
        </w:rPr>
        <w:t>היו"ר ראובן ריבלי</w:t>
      </w:r>
      <w:r>
        <w:rPr>
          <w:rFonts w:hint="cs"/>
          <w:rtl/>
        </w:rPr>
        <w:t>ן:</w:t>
      </w:r>
    </w:p>
    <w:p w14:paraId="1BA2ECD8" w14:textId="77777777" w:rsidR="00000000" w:rsidRDefault="00DD24A4">
      <w:pPr>
        <w:pStyle w:val="a"/>
        <w:rPr>
          <w:rFonts w:hint="cs"/>
          <w:rtl/>
        </w:rPr>
      </w:pPr>
    </w:p>
    <w:p w14:paraId="5464E459" w14:textId="77777777" w:rsidR="00000000" w:rsidRDefault="00DD24A4">
      <w:pPr>
        <w:pStyle w:val="a"/>
        <w:rPr>
          <w:rFonts w:hint="cs"/>
          <w:rtl/>
        </w:rPr>
      </w:pPr>
      <w:r>
        <w:rPr>
          <w:rFonts w:hint="cs"/>
          <w:rtl/>
        </w:rPr>
        <w:t>רבותי, יש בעיה עם הכריזה. משהו נפל פה. תנו לפחות את האפשרות. גם קריאות הביניים - שיהיו קצת יותר נמוכות.</w:t>
      </w:r>
    </w:p>
    <w:p w14:paraId="3D9907EB" w14:textId="77777777" w:rsidR="00000000" w:rsidRDefault="00DD24A4">
      <w:pPr>
        <w:pStyle w:val="a"/>
        <w:rPr>
          <w:rFonts w:hint="cs"/>
          <w:rtl/>
        </w:rPr>
      </w:pPr>
    </w:p>
    <w:p w14:paraId="32D19731" w14:textId="77777777" w:rsidR="00000000" w:rsidRDefault="00DD24A4">
      <w:pPr>
        <w:pStyle w:val="ac"/>
        <w:rPr>
          <w:rtl/>
        </w:rPr>
      </w:pPr>
      <w:r>
        <w:rPr>
          <w:rFonts w:hint="eastAsia"/>
          <w:rtl/>
        </w:rPr>
        <w:t>חיים</w:t>
      </w:r>
      <w:r>
        <w:rPr>
          <w:rtl/>
        </w:rPr>
        <w:t xml:space="preserve"> רמון (העבודה-מימד):</w:t>
      </w:r>
    </w:p>
    <w:p w14:paraId="2DA1FDF5" w14:textId="77777777" w:rsidR="00000000" w:rsidRDefault="00DD24A4">
      <w:pPr>
        <w:pStyle w:val="a"/>
        <w:rPr>
          <w:rFonts w:hint="cs"/>
          <w:rtl/>
        </w:rPr>
      </w:pPr>
    </w:p>
    <w:p w14:paraId="3A985A99" w14:textId="77777777" w:rsidR="00000000" w:rsidRDefault="00DD24A4">
      <w:pPr>
        <w:pStyle w:val="a"/>
        <w:rPr>
          <w:rFonts w:hint="cs"/>
          <w:rtl/>
        </w:rPr>
      </w:pPr>
      <w:r>
        <w:rPr>
          <w:rFonts w:hint="cs"/>
          <w:rtl/>
        </w:rPr>
        <w:t>חבר הכנסת שמחון חזר.</w:t>
      </w:r>
    </w:p>
    <w:p w14:paraId="01D87B13" w14:textId="77777777" w:rsidR="00000000" w:rsidRDefault="00DD24A4">
      <w:pPr>
        <w:pStyle w:val="a"/>
        <w:rPr>
          <w:rFonts w:hint="cs"/>
          <w:rtl/>
        </w:rPr>
      </w:pPr>
    </w:p>
    <w:p w14:paraId="68F6330F" w14:textId="77777777" w:rsidR="00000000" w:rsidRDefault="00DD24A4">
      <w:pPr>
        <w:pStyle w:val="a"/>
        <w:rPr>
          <w:rFonts w:hint="cs"/>
          <w:rtl/>
        </w:rPr>
      </w:pPr>
    </w:p>
    <w:p w14:paraId="4811B844" w14:textId="77777777" w:rsidR="00000000" w:rsidRDefault="00DD24A4">
      <w:pPr>
        <w:pStyle w:val="ad"/>
        <w:rPr>
          <w:rFonts w:hint="cs"/>
          <w:rtl/>
        </w:rPr>
      </w:pPr>
      <w:r>
        <w:rPr>
          <w:rFonts w:hint="cs"/>
          <w:rtl/>
        </w:rPr>
        <w:t>היו"ר ראובן ריבלין:</w:t>
      </w:r>
    </w:p>
    <w:p w14:paraId="6AD6F62C" w14:textId="77777777" w:rsidR="00000000" w:rsidRDefault="00DD24A4">
      <w:pPr>
        <w:pStyle w:val="ad"/>
        <w:rPr>
          <w:rFonts w:hint="cs"/>
          <w:rtl/>
        </w:rPr>
      </w:pPr>
    </w:p>
    <w:p w14:paraId="53AEDE49" w14:textId="77777777" w:rsidR="00000000" w:rsidRDefault="00DD24A4">
      <w:pPr>
        <w:pStyle w:val="ad"/>
        <w:rPr>
          <w:rFonts w:hint="cs"/>
          <w:b w:val="0"/>
          <w:bCs w:val="0"/>
          <w:u w:val="none"/>
          <w:rtl/>
        </w:rPr>
      </w:pPr>
      <w:r>
        <w:rPr>
          <w:rFonts w:hint="cs"/>
          <w:b w:val="0"/>
          <w:bCs w:val="0"/>
          <w:u w:val="none"/>
          <w:rtl/>
        </w:rPr>
        <w:tab/>
        <w:t>אני מצטער. אני קראתי לו. ניתן לו לדבר לפני הסיום.</w:t>
      </w:r>
    </w:p>
    <w:p w14:paraId="76926A5C" w14:textId="77777777" w:rsidR="00000000" w:rsidRDefault="00DD24A4">
      <w:pPr>
        <w:pStyle w:val="ad"/>
        <w:rPr>
          <w:rFonts w:hint="cs"/>
          <w:b w:val="0"/>
          <w:bCs w:val="0"/>
          <w:u w:val="none"/>
          <w:rtl/>
        </w:rPr>
      </w:pPr>
    </w:p>
    <w:p w14:paraId="6A075570" w14:textId="77777777" w:rsidR="00000000" w:rsidRDefault="00DD24A4">
      <w:pPr>
        <w:pStyle w:val="SpeakerCon"/>
        <w:rPr>
          <w:rFonts w:hint="cs"/>
          <w:rtl/>
        </w:rPr>
      </w:pPr>
      <w:bookmarkStart w:id="493" w:name="FS000001027T28_02_2003_00_48_08C"/>
      <w:bookmarkEnd w:id="493"/>
    </w:p>
    <w:p w14:paraId="36659A02" w14:textId="77777777" w:rsidR="00000000" w:rsidRDefault="00DD24A4">
      <w:pPr>
        <w:pStyle w:val="SpeakerCon"/>
        <w:rPr>
          <w:rtl/>
        </w:rPr>
      </w:pPr>
      <w:r>
        <w:rPr>
          <w:rtl/>
        </w:rPr>
        <w:t>גדעון סער (הליכוד):</w:t>
      </w:r>
    </w:p>
    <w:p w14:paraId="72D1FCEA" w14:textId="77777777" w:rsidR="00000000" w:rsidRDefault="00DD24A4">
      <w:pPr>
        <w:pStyle w:val="a"/>
        <w:rPr>
          <w:rtl/>
        </w:rPr>
      </w:pPr>
    </w:p>
    <w:p w14:paraId="7CE09411" w14:textId="77777777" w:rsidR="00000000" w:rsidRDefault="00DD24A4">
      <w:pPr>
        <w:pStyle w:val="a"/>
        <w:rPr>
          <w:rFonts w:hint="cs"/>
          <w:rtl/>
        </w:rPr>
      </w:pPr>
      <w:r>
        <w:rPr>
          <w:rFonts w:hint="cs"/>
          <w:rtl/>
        </w:rPr>
        <w:t>- -</w:t>
      </w:r>
      <w:r>
        <w:rPr>
          <w:rFonts w:hint="cs"/>
          <w:rtl/>
        </w:rPr>
        <w:t xml:space="preserve"> חבר הכנסת עמרם מצנע, יושב-ראש האופוזיציה, דיברת כאן על כך שהדאגה שמא תוריש הממשלה החדשה ירושה קשה יותר מקודמתה היא שהביאה אותך לנסות ולמצוא מכנה משותף עם ראש הממשלה. דיברת על כך שהממשלה החדשה היתה ממש בהישג יד, כאילו כולנו לא היינו כאן בארץ בשבועות האחרונ</w:t>
      </w:r>
      <w:r>
        <w:rPr>
          <w:rFonts w:hint="cs"/>
          <w:rtl/>
        </w:rPr>
        <w:t xml:space="preserve">ים, במערכת הבחירות ולאחריה, כאילו שכחנו איך העמדת את כל חבריך שיושבים כאן במסדר לשבועת אמונים: "זה או אנחנו או הוא, אנחנו לא נשב בממשלת שרון". לא די בכך שאימצת במהלך מערכת הבחירות את העמדות של השמאל הקיצוני - נסיגה חד-צדדית תחת אש עם לוחות-זמנים, חידוש    </w:t>
      </w:r>
      <w:r>
        <w:rPr>
          <w:rFonts w:hint="cs"/>
          <w:rtl/>
        </w:rPr>
        <w:t xml:space="preserve">   המשא-ומתן מהמקום שבו הוא נפסק, ערפאת כפרטנר. אפילו יושב-ראש מרצ שיושב כאן התוודה אחרי הבחירות על טעותו בעניין הזה. מעניין מתי אתה תכה על חטא. אבל חידשת חידוש נוסף: שלילת האחדות כדגל. גם בזה הפכתם לתואם מרצ. כך הצלחת להוריד עוד כמה מנדנטים למפלגתך, אבל ע</w:t>
      </w:r>
      <w:r>
        <w:rPr>
          <w:rFonts w:hint="cs"/>
          <w:rtl/>
        </w:rPr>
        <w:t xml:space="preserve">דיין לא שמענו בדבריך כאן אפילו לא רמז של חשבון נפש על כך. </w:t>
      </w:r>
    </w:p>
    <w:p w14:paraId="4E9D4224" w14:textId="77777777" w:rsidR="00000000" w:rsidRDefault="00DD24A4">
      <w:pPr>
        <w:pStyle w:val="a"/>
        <w:rPr>
          <w:rFonts w:hint="cs"/>
          <w:rtl/>
        </w:rPr>
      </w:pPr>
    </w:p>
    <w:p w14:paraId="01FF4390" w14:textId="77777777" w:rsidR="00000000" w:rsidRDefault="00DD24A4">
      <w:pPr>
        <w:pStyle w:val="a"/>
        <w:rPr>
          <w:rFonts w:hint="cs"/>
          <w:rtl/>
        </w:rPr>
      </w:pPr>
      <w:r>
        <w:rPr>
          <w:rFonts w:hint="cs"/>
          <w:rtl/>
        </w:rPr>
        <w:t>מר מצנע, אתה ידוע כאדם הגון, עם אינטגריטי. אני הייתי משוכנע שתנצל את הדיון כאן על הקמת הממשלה החדשה בראשות אריאל שרון כדי להכות על חטא על דבר שהוא יותר חמור מעמדות מדיניות מופרכות שהציבור דחה בשתי</w:t>
      </w:r>
      <w:r>
        <w:rPr>
          <w:rFonts w:hint="cs"/>
          <w:rtl/>
        </w:rPr>
        <w:t xml:space="preserve"> ידיים. במהלך מערכת הבחירות אתה וחבריך לא התביישתם להטיח באדם שכל חייו קודש למדינת ישראל ולביטחונה גידופים בסגנון ששום ראש אופוזיציה ושום אופוזיציה לא הרשו לעצמם: "פשע מאורגן", "הסנדק". </w:t>
      </w:r>
    </w:p>
    <w:p w14:paraId="38CF8EAE" w14:textId="77777777" w:rsidR="00000000" w:rsidRDefault="00DD24A4">
      <w:pPr>
        <w:pStyle w:val="a"/>
        <w:rPr>
          <w:rFonts w:hint="cs"/>
          <w:rtl/>
        </w:rPr>
      </w:pPr>
    </w:p>
    <w:p w14:paraId="0DA178DE" w14:textId="77777777" w:rsidR="00000000" w:rsidRDefault="00DD24A4">
      <w:pPr>
        <w:pStyle w:val="a"/>
        <w:rPr>
          <w:rFonts w:hint="cs"/>
          <w:rtl/>
        </w:rPr>
      </w:pPr>
      <w:r>
        <w:rPr>
          <w:rFonts w:hint="cs"/>
          <w:rtl/>
        </w:rPr>
        <w:t xml:space="preserve">נכון שראש הממשלה, בליל הבחירות, מחל לכל מגדפיו, אבל ציפיתי </w:t>
      </w:r>
      <w:r>
        <w:rPr>
          <w:rtl/>
        </w:rPr>
        <w:t>–</w:t>
      </w:r>
      <w:r>
        <w:rPr>
          <w:rFonts w:hint="cs"/>
          <w:rtl/>
        </w:rPr>
        <w:t xml:space="preserve"> אולי גם</w:t>
      </w:r>
      <w:r>
        <w:rPr>
          <w:rFonts w:hint="cs"/>
          <w:rtl/>
        </w:rPr>
        <w:t xml:space="preserve"> חלק ניכר בציבור ציפה </w:t>
      </w:r>
      <w:r>
        <w:rPr>
          <w:rtl/>
        </w:rPr>
        <w:t>–</w:t>
      </w:r>
      <w:r>
        <w:rPr>
          <w:rFonts w:hint="cs"/>
          <w:rtl/>
        </w:rPr>
        <w:t xml:space="preserve"> שבהזדמנות הזאת תכה על חטא. ואם אמרת אמת הערב לגבי זה שכמעט הצטרפת לממשלה בראשות אריאל שרון, סימן שאתה לא ממש מאמין בגידופים האלה שהטחת בראש הממשלה ערב הבחירות. </w:t>
      </w:r>
    </w:p>
    <w:p w14:paraId="06A683FD" w14:textId="77777777" w:rsidR="00000000" w:rsidRDefault="00DD24A4">
      <w:pPr>
        <w:pStyle w:val="a"/>
        <w:rPr>
          <w:rFonts w:hint="cs"/>
          <w:rtl/>
        </w:rPr>
      </w:pPr>
    </w:p>
    <w:p w14:paraId="3D224240" w14:textId="77777777" w:rsidR="00000000" w:rsidRDefault="00DD24A4">
      <w:pPr>
        <w:pStyle w:val="a"/>
        <w:rPr>
          <w:rFonts w:hint="cs"/>
          <w:rtl/>
        </w:rPr>
      </w:pPr>
      <w:r>
        <w:rPr>
          <w:rFonts w:hint="cs"/>
          <w:rtl/>
        </w:rPr>
        <w:t>אבל אנחנו הרי יודעים שלא ממש רצית להצטרף לממשלה. נאחזת בכל הכוח בעניין</w:t>
      </w:r>
      <w:r>
        <w:rPr>
          <w:rFonts w:hint="cs"/>
          <w:rtl/>
        </w:rPr>
        <w:t xml:space="preserve"> של פסילת המפד"ל </w:t>
      </w:r>
      <w:r>
        <w:rPr>
          <w:rtl/>
        </w:rPr>
        <w:t>–</w:t>
      </w:r>
      <w:r>
        <w:rPr>
          <w:rFonts w:hint="cs"/>
          <w:rtl/>
        </w:rPr>
        <w:t xml:space="preserve"> אותה מפד"ל שעמה ישבתם כמעט בכל ממשלה שהקימה מפלגת העבודה </w:t>
      </w:r>
      <w:r>
        <w:rPr>
          <w:rtl/>
        </w:rPr>
        <w:t>–</w:t>
      </w:r>
      <w:r>
        <w:rPr>
          <w:rFonts w:hint="cs"/>
          <w:rtl/>
        </w:rPr>
        <w:t xml:space="preserve"> נאחזת בפסילה הזאת בכל הכוח כדי למנוע ממשלת אחדות. </w:t>
      </w:r>
    </w:p>
    <w:p w14:paraId="665453B6" w14:textId="77777777" w:rsidR="00000000" w:rsidRDefault="00DD24A4">
      <w:pPr>
        <w:pStyle w:val="a"/>
        <w:rPr>
          <w:rFonts w:hint="cs"/>
          <w:rtl/>
        </w:rPr>
      </w:pPr>
    </w:p>
    <w:p w14:paraId="4C1C4B60" w14:textId="77777777" w:rsidR="00000000" w:rsidRDefault="00DD24A4">
      <w:pPr>
        <w:pStyle w:val="a"/>
        <w:rPr>
          <w:rFonts w:hint="cs"/>
          <w:rtl/>
        </w:rPr>
      </w:pPr>
      <w:r>
        <w:rPr>
          <w:rFonts w:hint="cs"/>
          <w:rtl/>
        </w:rPr>
        <w:t>אפילו צוות למשא-ומתן לא שלחת. יושב פה חיים רמון; הוא ישב אתנו למשא-ומתן. מה היה יכול לקרות אם הייתם שולחים צוות? מדוע לפחות את</w:t>
      </w:r>
      <w:r>
        <w:rPr>
          <w:rFonts w:hint="cs"/>
          <w:rtl/>
        </w:rPr>
        <w:t xml:space="preserve"> החלטת הלשכה לא שינית? כל כך חשוב היה הדגל הזה של הסרבנות לאחדות? הוא הביא לכם קולות, זאת היתה הצלחה גדולה כל כך? </w:t>
      </w:r>
    </w:p>
    <w:p w14:paraId="74848F0B" w14:textId="77777777" w:rsidR="00000000" w:rsidRDefault="00DD24A4">
      <w:pPr>
        <w:pStyle w:val="a"/>
        <w:rPr>
          <w:rFonts w:hint="cs"/>
          <w:rtl/>
        </w:rPr>
      </w:pPr>
    </w:p>
    <w:p w14:paraId="1C708BCA" w14:textId="77777777" w:rsidR="00000000" w:rsidRDefault="00DD24A4">
      <w:pPr>
        <w:pStyle w:val="a"/>
        <w:rPr>
          <w:rFonts w:hint="cs"/>
          <w:rtl/>
        </w:rPr>
      </w:pPr>
      <w:r>
        <w:rPr>
          <w:rFonts w:hint="cs"/>
          <w:rtl/>
        </w:rPr>
        <w:t>אבל, לצערי, היתה גם הרבה ציניות בדברים שלך כאן בפתח הדיון. דיברת על "תושבי שדרות שהצטרפו למעגל החרדים לשלום משפחותיהם". לא מעט אזרחים בישראל</w:t>
      </w:r>
      <w:r>
        <w:rPr>
          <w:rFonts w:hint="cs"/>
          <w:rtl/>
        </w:rPr>
        <w:t xml:space="preserve"> עדיין זוכרים איך אתם, שיושבים בספסלים האלה, לגלגתם וביטלתם בבוז את כל הנבואות, שלצערנו הגשימו את עצמן, על טילים ו"קטיושות" כתוצאה ממסירת חבל עזה לכנופיות של ערפאת, שייפלו על כל היישובים או יסכנו את היישובים באזור חבל עזה. </w:t>
      </w:r>
    </w:p>
    <w:p w14:paraId="24AF825A" w14:textId="77777777" w:rsidR="00000000" w:rsidRDefault="00DD24A4">
      <w:pPr>
        <w:pStyle w:val="a"/>
        <w:ind w:firstLine="0"/>
        <w:rPr>
          <w:rFonts w:hint="cs"/>
          <w:rtl/>
        </w:rPr>
      </w:pPr>
    </w:p>
    <w:p w14:paraId="7C28727C" w14:textId="77777777" w:rsidR="00000000" w:rsidRDefault="00DD24A4">
      <w:pPr>
        <w:pStyle w:val="ac"/>
        <w:rPr>
          <w:rtl/>
        </w:rPr>
      </w:pPr>
      <w:r>
        <w:rPr>
          <w:rFonts w:hint="eastAsia"/>
          <w:rtl/>
        </w:rPr>
        <w:t>רן</w:t>
      </w:r>
      <w:r>
        <w:rPr>
          <w:rtl/>
        </w:rPr>
        <w:t xml:space="preserve"> כהן (מרצ):</w:t>
      </w:r>
    </w:p>
    <w:p w14:paraId="36BCFD4D" w14:textId="77777777" w:rsidR="00000000" w:rsidRDefault="00DD24A4">
      <w:pPr>
        <w:pStyle w:val="a"/>
        <w:rPr>
          <w:rFonts w:hint="cs"/>
          <w:rtl/>
        </w:rPr>
      </w:pPr>
    </w:p>
    <w:p w14:paraId="0B4E4F5D" w14:textId="77777777" w:rsidR="00000000" w:rsidRDefault="00DD24A4">
      <w:pPr>
        <w:pStyle w:val="a"/>
        <w:rPr>
          <w:rFonts w:hint="cs"/>
          <w:rtl/>
        </w:rPr>
      </w:pPr>
      <w:r>
        <w:rPr>
          <w:rFonts w:hint="cs"/>
          <w:rtl/>
        </w:rPr>
        <w:t>- - -</w:t>
      </w:r>
    </w:p>
    <w:p w14:paraId="564754D6" w14:textId="77777777" w:rsidR="00000000" w:rsidRDefault="00DD24A4">
      <w:pPr>
        <w:pStyle w:val="a"/>
        <w:ind w:firstLine="0"/>
        <w:rPr>
          <w:rFonts w:hint="cs"/>
          <w:rtl/>
        </w:rPr>
      </w:pPr>
      <w:bookmarkStart w:id="494" w:name="FS000000507T28_02_2003_00_33_42"/>
      <w:bookmarkEnd w:id="494"/>
    </w:p>
    <w:p w14:paraId="098E7C79" w14:textId="77777777" w:rsidR="00000000" w:rsidRDefault="00DD24A4">
      <w:pPr>
        <w:pStyle w:val="Speaker"/>
        <w:rPr>
          <w:rtl/>
        </w:rPr>
      </w:pPr>
      <w:bookmarkStart w:id="495" w:name="FS000001027T28_02_2003_00_34_03"/>
      <w:bookmarkEnd w:id="495"/>
      <w:r>
        <w:rPr>
          <w:rFonts w:hint="eastAsia"/>
          <w:rtl/>
        </w:rPr>
        <w:t>גדעון</w:t>
      </w:r>
      <w:r>
        <w:rPr>
          <w:rtl/>
        </w:rPr>
        <w:t xml:space="preserve"> סער</w:t>
      </w:r>
      <w:r>
        <w:rPr>
          <w:rtl/>
        </w:rPr>
        <w:t xml:space="preserve"> (הליכוד):</w:t>
      </w:r>
    </w:p>
    <w:p w14:paraId="3A49E28F" w14:textId="77777777" w:rsidR="00000000" w:rsidRDefault="00DD24A4">
      <w:pPr>
        <w:pStyle w:val="a"/>
        <w:rPr>
          <w:rFonts w:hint="cs"/>
          <w:rtl/>
        </w:rPr>
      </w:pPr>
    </w:p>
    <w:p w14:paraId="3F854F0E" w14:textId="77777777" w:rsidR="00000000" w:rsidRDefault="00DD24A4">
      <w:pPr>
        <w:pStyle w:val="a"/>
        <w:rPr>
          <w:rFonts w:hint="cs"/>
          <w:rtl/>
        </w:rPr>
      </w:pPr>
      <w:r>
        <w:rPr>
          <w:rFonts w:hint="cs"/>
          <w:rtl/>
        </w:rPr>
        <w:t>מסרתם אותם לשלטון של כנופיות טרור, שמעודד את הטרור. הרי ראש המפלגה שלך כבר הודה בטעות. למה אתה מתנצח בוויכוח שכבר הסתיים, שכבר הוכרע? הוכרע לא רק בציבור, אלא גם אצלכם.</w:t>
      </w:r>
    </w:p>
    <w:p w14:paraId="7836B462" w14:textId="77777777" w:rsidR="00000000" w:rsidRDefault="00DD24A4">
      <w:pPr>
        <w:pStyle w:val="a"/>
        <w:ind w:firstLine="0"/>
        <w:rPr>
          <w:rFonts w:hint="cs"/>
          <w:rtl/>
        </w:rPr>
      </w:pPr>
      <w:r>
        <w:rPr>
          <w:rtl/>
        </w:rPr>
        <w:br w:type="page"/>
      </w:r>
    </w:p>
    <w:p w14:paraId="65B30DCF" w14:textId="77777777" w:rsidR="00000000" w:rsidRDefault="00DD24A4">
      <w:pPr>
        <w:pStyle w:val="ac"/>
        <w:rPr>
          <w:rtl/>
        </w:rPr>
      </w:pPr>
      <w:r>
        <w:rPr>
          <w:rFonts w:hint="eastAsia"/>
          <w:rtl/>
        </w:rPr>
        <w:t>רן</w:t>
      </w:r>
      <w:r>
        <w:rPr>
          <w:rtl/>
        </w:rPr>
        <w:t xml:space="preserve"> כהן (מרצ):</w:t>
      </w:r>
    </w:p>
    <w:p w14:paraId="2125A1EE" w14:textId="77777777" w:rsidR="00000000" w:rsidRDefault="00DD24A4">
      <w:pPr>
        <w:pStyle w:val="a"/>
        <w:rPr>
          <w:rFonts w:hint="cs"/>
          <w:rtl/>
        </w:rPr>
      </w:pPr>
    </w:p>
    <w:p w14:paraId="3BC1F83C" w14:textId="77777777" w:rsidR="00000000" w:rsidRDefault="00DD24A4">
      <w:pPr>
        <w:pStyle w:val="a"/>
        <w:rPr>
          <w:rFonts w:hint="cs"/>
          <w:rtl/>
        </w:rPr>
      </w:pPr>
      <w:r>
        <w:rPr>
          <w:rFonts w:hint="cs"/>
          <w:rtl/>
        </w:rPr>
        <w:t>אבל אתם יושבים שם - - -</w:t>
      </w:r>
    </w:p>
    <w:p w14:paraId="1B5CE84C" w14:textId="77777777" w:rsidR="00000000" w:rsidRDefault="00DD24A4">
      <w:pPr>
        <w:pStyle w:val="a"/>
        <w:ind w:firstLine="0"/>
        <w:rPr>
          <w:rFonts w:hint="cs"/>
          <w:rtl/>
        </w:rPr>
      </w:pPr>
    </w:p>
    <w:p w14:paraId="56485E8F" w14:textId="77777777" w:rsidR="00000000" w:rsidRDefault="00DD24A4">
      <w:pPr>
        <w:pStyle w:val="SpeakerCon"/>
        <w:rPr>
          <w:rtl/>
        </w:rPr>
      </w:pPr>
      <w:bookmarkStart w:id="496" w:name="FS000001027T28_02_2003_00_35_37C"/>
      <w:bookmarkEnd w:id="496"/>
      <w:r>
        <w:rPr>
          <w:rtl/>
        </w:rPr>
        <w:t>גדעון סער (הליכוד):</w:t>
      </w:r>
    </w:p>
    <w:p w14:paraId="31608192" w14:textId="77777777" w:rsidR="00000000" w:rsidRDefault="00DD24A4">
      <w:pPr>
        <w:pStyle w:val="a"/>
        <w:rPr>
          <w:rtl/>
        </w:rPr>
      </w:pPr>
    </w:p>
    <w:p w14:paraId="5E578DE9" w14:textId="77777777" w:rsidR="00000000" w:rsidRDefault="00DD24A4">
      <w:pPr>
        <w:pStyle w:val="a"/>
        <w:rPr>
          <w:rFonts w:hint="cs"/>
          <w:rtl/>
        </w:rPr>
      </w:pPr>
      <w:r>
        <w:rPr>
          <w:rFonts w:hint="cs"/>
          <w:rtl/>
        </w:rPr>
        <w:t xml:space="preserve">חבר הכנסת רן </w:t>
      </w:r>
      <w:r>
        <w:rPr>
          <w:rFonts w:hint="cs"/>
          <w:rtl/>
        </w:rPr>
        <w:t>כהן, המדיניות המטורפת שלכם, של הסתמכות על הכנופיות של ערפאת כמתכון לביטחון לישראל, פשטה את הרגל.</w:t>
      </w:r>
    </w:p>
    <w:p w14:paraId="5FEC159C" w14:textId="77777777" w:rsidR="00000000" w:rsidRDefault="00DD24A4">
      <w:pPr>
        <w:pStyle w:val="a"/>
        <w:ind w:firstLine="0"/>
        <w:rPr>
          <w:rFonts w:hint="cs"/>
          <w:rtl/>
        </w:rPr>
      </w:pPr>
    </w:p>
    <w:p w14:paraId="7F05E612" w14:textId="77777777" w:rsidR="00000000" w:rsidRDefault="00DD24A4">
      <w:pPr>
        <w:pStyle w:val="ac"/>
        <w:rPr>
          <w:rtl/>
        </w:rPr>
      </w:pPr>
      <w:r>
        <w:rPr>
          <w:rFonts w:hint="eastAsia"/>
          <w:rtl/>
        </w:rPr>
        <w:t>רן</w:t>
      </w:r>
      <w:r>
        <w:rPr>
          <w:rtl/>
        </w:rPr>
        <w:t xml:space="preserve"> כהן (מרצ):</w:t>
      </w:r>
    </w:p>
    <w:p w14:paraId="20585007" w14:textId="77777777" w:rsidR="00000000" w:rsidRDefault="00DD24A4">
      <w:pPr>
        <w:pStyle w:val="a"/>
        <w:rPr>
          <w:rFonts w:hint="cs"/>
          <w:rtl/>
        </w:rPr>
      </w:pPr>
    </w:p>
    <w:p w14:paraId="7702F062" w14:textId="77777777" w:rsidR="00000000" w:rsidRDefault="00DD24A4">
      <w:pPr>
        <w:pStyle w:val="a"/>
        <w:rPr>
          <w:rFonts w:hint="cs"/>
          <w:rtl/>
        </w:rPr>
      </w:pPr>
      <w:r>
        <w:rPr>
          <w:rFonts w:hint="cs"/>
          <w:rtl/>
        </w:rPr>
        <w:t>- - -</w:t>
      </w:r>
    </w:p>
    <w:p w14:paraId="46CCE99F" w14:textId="77777777" w:rsidR="00000000" w:rsidRDefault="00DD24A4">
      <w:pPr>
        <w:pStyle w:val="a"/>
        <w:rPr>
          <w:rFonts w:hint="cs"/>
          <w:rtl/>
        </w:rPr>
      </w:pPr>
    </w:p>
    <w:p w14:paraId="3E2B42B7" w14:textId="77777777" w:rsidR="00000000" w:rsidRDefault="00DD24A4">
      <w:pPr>
        <w:pStyle w:val="SpeakerCon"/>
        <w:rPr>
          <w:rtl/>
        </w:rPr>
      </w:pPr>
      <w:bookmarkStart w:id="497" w:name="FS000001027T28_02_2003_00_36_40C"/>
      <w:bookmarkEnd w:id="497"/>
      <w:r>
        <w:rPr>
          <w:rtl/>
        </w:rPr>
        <w:t>גדעון סער (הליכוד):</w:t>
      </w:r>
    </w:p>
    <w:p w14:paraId="1CAB4B09" w14:textId="77777777" w:rsidR="00000000" w:rsidRDefault="00DD24A4">
      <w:pPr>
        <w:pStyle w:val="a"/>
        <w:rPr>
          <w:rtl/>
        </w:rPr>
      </w:pPr>
    </w:p>
    <w:p w14:paraId="726A68F7" w14:textId="77777777" w:rsidR="00000000" w:rsidRDefault="00DD24A4">
      <w:pPr>
        <w:pStyle w:val="a"/>
        <w:rPr>
          <w:rFonts w:hint="cs"/>
          <w:rtl/>
        </w:rPr>
      </w:pPr>
      <w:r>
        <w:rPr>
          <w:rFonts w:hint="cs"/>
          <w:rtl/>
        </w:rPr>
        <w:t>היא שהביאה אותנו למצב הקשה הזה, ביטחונית וכלכלית. זאת המדיניות - - -</w:t>
      </w:r>
    </w:p>
    <w:p w14:paraId="7749BD9E" w14:textId="77777777" w:rsidR="00000000" w:rsidRDefault="00DD24A4">
      <w:pPr>
        <w:pStyle w:val="a"/>
        <w:ind w:firstLine="0"/>
        <w:rPr>
          <w:rFonts w:hint="cs"/>
          <w:rtl/>
        </w:rPr>
      </w:pPr>
    </w:p>
    <w:p w14:paraId="62FC5A32" w14:textId="77777777" w:rsidR="00000000" w:rsidRDefault="00DD24A4">
      <w:pPr>
        <w:pStyle w:val="ac"/>
        <w:rPr>
          <w:rtl/>
        </w:rPr>
      </w:pPr>
      <w:r>
        <w:rPr>
          <w:rFonts w:hint="eastAsia"/>
          <w:rtl/>
        </w:rPr>
        <w:t>רן</w:t>
      </w:r>
      <w:r>
        <w:rPr>
          <w:rtl/>
        </w:rPr>
        <w:t xml:space="preserve"> כהן (מרצ):</w:t>
      </w:r>
    </w:p>
    <w:p w14:paraId="061D1D7D" w14:textId="77777777" w:rsidR="00000000" w:rsidRDefault="00DD24A4">
      <w:pPr>
        <w:pStyle w:val="a"/>
        <w:rPr>
          <w:rFonts w:hint="cs"/>
          <w:rtl/>
        </w:rPr>
      </w:pPr>
    </w:p>
    <w:p w14:paraId="2600F86A" w14:textId="77777777" w:rsidR="00000000" w:rsidRDefault="00DD24A4">
      <w:pPr>
        <w:pStyle w:val="a"/>
        <w:rPr>
          <w:rFonts w:hint="cs"/>
          <w:rtl/>
        </w:rPr>
      </w:pPr>
      <w:r>
        <w:rPr>
          <w:rFonts w:hint="cs"/>
          <w:rtl/>
        </w:rPr>
        <w:t>- - -</w:t>
      </w:r>
    </w:p>
    <w:p w14:paraId="0E46B03C" w14:textId="77777777" w:rsidR="00000000" w:rsidRDefault="00DD24A4">
      <w:pPr>
        <w:pStyle w:val="ad"/>
        <w:rPr>
          <w:rFonts w:hint="cs"/>
          <w:rtl/>
        </w:rPr>
      </w:pPr>
    </w:p>
    <w:p w14:paraId="48E3AA57" w14:textId="77777777" w:rsidR="00000000" w:rsidRDefault="00DD24A4">
      <w:pPr>
        <w:pStyle w:val="ad"/>
        <w:rPr>
          <w:rtl/>
        </w:rPr>
      </w:pPr>
      <w:r>
        <w:rPr>
          <w:rtl/>
        </w:rPr>
        <w:t>היו"ר ראובן ריבלין:</w:t>
      </w:r>
    </w:p>
    <w:p w14:paraId="610A9C74" w14:textId="77777777" w:rsidR="00000000" w:rsidRDefault="00DD24A4">
      <w:pPr>
        <w:pStyle w:val="a"/>
        <w:rPr>
          <w:rtl/>
        </w:rPr>
      </w:pPr>
    </w:p>
    <w:p w14:paraId="6F20E79A" w14:textId="77777777" w:rsidR="00000000" w:rsidRDefault="00DD24A4">
      <w:pPr>
        <w:pStyle w:val="a"/>
        <w:rPr>
          <w:rFonts w:hint="cs"/>
          <w:rtl/>
        </w:rPr>
      </w:pPr>
      <w:r>
        <w:rPr>
          <w:rFonts w:hint="cs"/>
          <w:rtl/>
        </w:rPr>
        <w:t>חב</w:t>
      </w:r>
      <w:r>
        <w:rPr>
          <w:rFonts w:hint="cs"/>
          <w:rtl/>
        </w:rPr>
        <w:t>ר הכנסת סער, אם אתה תענה לחבר הכנסת רן כהן, אני ארשה לו להמשיך להתווכח אתך.</w:t>
      </w:r>
    </w:p>
    <w:p w14:paraId="5C61FA80" w14:textId="77777777" w:rsidR="00000000" w:rsidRDefault="00DD24A4">
      <w:pPr>
        <w:pStyle w:val="a"/>
        <w:ind w:firstLine="0"/>
        <w:rPr>
          <w:rFonts w:hint="cs"/>
          <w:rtl/>
        </w:rPr>
      </w:pPr>
    </w:p>
    <w:p w14:paraId="35D3EE92" w14:textId="77777777" w:rsidR="00000000" w:rsidRDefault="00DD24A4">
      <w:pPr>
        <w:pStyle w:val="SpeakerCon"/>
        <w:rPr>
          <w:rtl/>
        </w:rPr>
      </w:pPr>
      <w:bookmarkStart w:id="498" w:name="FS000001027T28_02_2003_00_37_57C"/>
      <w:bookmarkEnd w:id="498"/>
      <w:r>
        <w:rPr>
          <w:rtl/>
        </w:rPr>
        <w:t>גדעון סער (הליכוד):</w:t>
      </w:r>
    </w:p>
    <w:p w14:paraId="1E742A5D" w14:textId="77777777" w:rsidR="00000000" w:rsidRDefault="00DD24A4">
      <w:pPr>
        <w:pStyle w:val="a"/>
        <w:rPr>
          <w:rtl/>
        </w:rPr>
      </w:pPr>
    </w:p>
    <w:p w14:paraId="6989E4A9" w14:textId="77777777" w:rsidR="00000000" w:rsidRDefault="00DD24A4">
      <w:pPr>
        <w:pStyle w:val="a"/>
        <w:rPr>
          <w:rFonts w:hint="cs"/>
          <w:rtl/>
        </w:rPr>
      </w:pPr>
      <w:r>
        <w:rPr>
          <w:rFonts w:hint="cs"/>
          <w:rtl/>
        </w:rPr>
        <w:t>אני מסביר לו שזאת המדיניות.</w:t>
      </w:r>
    </w:p>
    <w:p w14:paraId="6A160E0B" w14:textId="77777777" w:rsidR="00000000" w:rsidRDefault="00DD24A4">
      <w:pPr>
        <w:pStyle w:val="ad"/>
        <w:rPr>
          <w:rFonts w:hint="cs"/>
          <w:rtl/>
        </w:rPr>
      </w:pPr>
    </w:p>
    <w:p w14:paraId="6B25B65A" w14:textId="77777777" w:rsidR="00000000" w:rsidRDefault="00DD24A4">
      <w:pPr>
        <w:pStyle w:val="ad"/>
        <w:rPr>
          <w:rtl/>
        </w:rPr>
      </w:pPr>
      <w:r>
        <w:rPr>
          <w:rtl/>
        </w:rPr>
        <w:t>היו"ר ראובן ריבלין:</w:t>
      </w:r>
    </w:p>
    <w:p w14:paraId="20D18C4A" w14:textId="77777777" w:rsidR="00000000" w:rsidRDefault="00DD24A4">
      <w:pPr>
        <w:pStyle w:val="a"/>
        <w:rPr>
          <w:rtl/>
        </w:rPr>
      </w:pPr>
    </w:p>
    <w:p w14:paraId="21FFB472" w14:textId="77777777" w:rsidR="00000000" w:rsidRDefault="00DD24A4">
      <w:pPr>
        <w:pStyle w:val="a"/>
        <w:rPr>
          <w:rFonts w:hint="cs"/>
          <w:rtl/>
        </w:rPr>
      </w:pPr>
      <w:r>
        <w:rPr>
          <w:rFonts w:hint="cs"/>
          <w:rtl/>
        </w:rPr>
        <w:t>אם הוא יקרא קריאות ביניים, אני אבקש ממנו להפסיק אחרי פעם אחת, פעמיים.</w:t>
      </w:r>
    </w:p>
    <w:p w14:paraId="69BA50C7" w14:textId="77777777" w:rsidR="00000000" w:rsidRDefault="00DD24A4">
      <w:pPr>
        <w:pStyle w:val="a"/>
        <w:ind w:firstLine="0"/>
        <w:rPr>
          <w:rFonts w:hint="cs"/>
          <w:rtl/>
        </w:rPr>
      </w:pPr>
    </w:p>
    <w:p w14:paraId="2BB9DA8E" w14:textId="77777777" w:rsidR="00000000" w:rsidRDefault="00DD24A4">
      <w:pPr>
        <w:pStyle w:val="SpeakerCon"/>
        <w:rPr>
          <w:rtl/>
        </w:rPr>
      </w:pPr>
      <w:bookmarkStart w:id="499" w:name="FS000001027T28_02_2003_00_38_44C"/>
      <w:bookmarkEnd w:id="499"/>
      <w:r>
        <w:rPr>
          <w:rtl/>
        </w:rPr>
        <w:t>גדעון סער (הליכוד):</w:t>
      </w:r>
    </w:p>
    <w:p w14:paraId="14024185" w14:textId="77777777" w:rsidR="00000000" w:rsidRDefault="00DD24A4">
      <w:pPr>
        <w:pStyle w:val="a"/>
        <w:rPr>
          <w:rtl/>
        </w:rPr>
      </w:pPr>
    </w:p>
    <w:p w14:paraId="35984D2E" w14:textId="77777777" w:rsidR="00000000" w:rsidRDefault="00DD24A4">
      <w:pPr>
        <w:pStyle w:val="a"/>
        <w:rPr>
          <w:rFonts w:hint="cs"/>
          <w:rtl/>
        </w:rPr>
      </w:pPr>
      <w:r>
        <w:rPr>
          <w:rFonts w:hint="cs"/>
          <w:rtl/>
        </w:rPr>
        <w:t>אבל, אדוני היושב</w:t>
      </w:r>
      <w:r>
        <w:rPr>
          <w:rFonts w:hint="cs"/>
          <w:rtl/>
        </w:rPr>
        <w:t xml:space="preserve">-ראש, אני מסביר לו דבר שהבוחר כבר הסביר לו, שהמדיניות הזאת היא שצירפה את תושבי שדרות למעגל החרדים לשלום משפחותיהם. </w:t>
      </w:r>
    </w:p>
    <w:p w14:paraId="2ED5AA97" w14:textId="77777777" w:rsidR="00000000" w:rsidRDefault="00DD24A4">
      <w:pPr>
        <w:pStyle w:val="a"/>
        <w:ind w:firstLine="0"/>
        <w:rPr>
          <w:rFonts w:hint="cs"/>
          <w:rtl/>
        </w:rPr>
      </w:pPr>
    </w:p>
    <w:p w14:paraId="55FE2444" w14:textId="77777777" w:rsidR="00000000" w:rsidRDefault="00DD24A4">
      <w:pPr>
        <w:pStyle w:val="ac"/>
        <w:rPr>
          <w:rtl/>
        </w:rPr>
      </w:pPr>
      <w:r>
        <w:rPr>
          <w:rFonts w:hint="eastAsia"/>
          <w:rtl/>
        </w:rPr>
        <w:t>חיים</w:t>
      </w:r>
      <w:r>
        <w:rPr>
          <w:rtl/>
        </w:rPr>
        <w:t xml:space="preserve"> רמון (העבודה-מימד):</w:t>
      </w:r>
    </w:p>
    <w:p w14:paraId="11C23480" w14:textId="77777777" w:rsidR="00000000" w:rsidRDefault="00DD24A4">
      <w:pPr>
        <w:pStyle w:val="a"/>
        <w:rPr>
          <w:rFonts w:hint="cs"/>
          <w:rtl/>
        </w:rPr>
      </w:pPr>
    </w:p>
    <w:p w14:paraId="6264C646" w14:textId="77777777" w:rsidR="00000000" w:rsidRDefault="00DD24A4">
      <w:pPr>
        <w:pStyle w:val="a"/>
        <w:rPr>
          <w:rFonts w:hint="cs"/>
          <w:rtl/>
        </w:rPr>
      </w:pPr>
      <w:r>
        <w:rPr>
          <w:rFonts w:hint="cs"/>
          <w:rtl/>
        </w:rPr>
        <w:t>חבר הכנסת סער, כמה שנים תהיו בשלטון עד שתהיו אחראים למשהו? כמה שנים, חמש שנים, שש שנים - - -</w:t>
      </w:r>
    </w:p>
    <w:p w14:paraId="4F1758F9" w14:textId="77777777" w:rsidR="00000000" w:rsidRDefault="00DD24A4">
      <w:pPr>
        <w:pStyle w:val="ad"/>
        <w:rPr>
          <w:rFonts w:hint="cs"/>
          <w:rtl/>
        </w:rPr>
      </w:pPr>
    </w:p>
    <w:p w14:paraId="4DBD37BA" w14:textId="77777777" w:rsidR="00000000" w:rsidRDefault="00DD24A4">
      <w:pPr>
        <w:pStyle w:val="ad"/>
        <w:rPr>
          <w:rtl/>
        </w:rPr>
      </w:pPr>
      <w:r>
        <w:rPr>
          <w:rtl/>
        </w:rPr>
        <w:t>היו"ר ראובן ריבלין:</w:t>
      </w:r>
    </w:p>
    <w:p w14:paraId="6F0FAA4B" w14:textId="77777777" w:rsidR="00000000" w:rsidRDefault="00DD24A4">
      <w:pPr>
        <w:pStyle w:val="a"/>
        <w:ind w:firstLine="0"/>
        <w:rPr>
          <w:rFonts w:hint="cs"/>
          <w:rtl/>
        </w:rPr>
      </w:pPr>
    </w:p>
    <w:p w14:paraId="4704E346" w14:textId="77777777" w:rsidR="00000000" w:rsidRDefault="00DD24A4">
      <w:pPr>
        <w:pStyle w:val="a"/>
        <w:ind w:firstLine="0"/>
        <w:rPr>
          <w:rFonts w:hint="cs"/>
          <w:rtl/>
        </w:rPr>
      </w:pPr>
      <w:r>
        <w:rPr>
          <w:rFonts w:hint="cs"/>
          <w:rtl/>
        </w:rPr>
        <w:tab/>
        <w:t>השאלה ברורה.</w:t>
      </w:r>
    </w:p>
    <w:p w14:paraId="218FE127" w14:textId="77777777" w:rsidR="00000000" w:rsidRDefault="00DD24A4">
      <w:pPr>
        <w:pStyle w:val="a"/>
        <w:ind w:firstLine="0"/>
        <w:rPr>
          <w:rFonts w:hint="cs"/>
          <w:rtl/>
        </w:rPr>
      </w:pPr>
    </w:p>
    <w:p w14:paraId="27BD5E26" w14:textId="77777777" w:rsidR="00000000" w:rsidRDefault="00DD24A4">
      <w:pPr>
        <w:pStyle w:val="SpeakerCon"/>
        <w:rPr>
          <w:rtl/>
        </w:rPr>
      </w:pPr>
      <w:bookmarkStart w:id="500" w:name="FS000001027T28_02_2003_00_40_31C"/>
      <w:bookmarkEnd w:id="500"/>
      <w:r>
        <w:rPr>
          <w:rtl/>
        </w:rPr>
        <w:t>גדעון סער (הליכוד):</w:t>
      </w:r>
    </w:p>
    <w:p w14:paraId="26D1AE80" w14:textId="77777777" w:rsidR="00000000" w:rsidRDefault="00DD24A4">
      <w:pPr>
        <w:pStyle w:val="a"/>
        <w:rPr>
          <w:rtl/>
        </w:rPr>
      </w:pPr>
    </w:p>
    <w:p w14:paraId="55201E0B" w14:textId="77777777" w:rsidR="00000000" w:rsidRDefault="00DD24A4">
      <w:pPr>
        <w:pStyle w:val="a"/>
        <w:rPr>
          <w:rFonts w:hint="cs"/>
          <w:rtl/>
        </w:rPr>
      </w:pPr>
      <w:r>
        <w:rPr>
          <w:rFonts w:hint="cs"/>
          <w:rtl/>
        </w:rPr>
        <w:t xml:space="preserve">כמה חודשים אתם מחוץ לשלטון שאתם כבר רוצים להתנער מאחריות?  אבל אתם רק שלושה חודשים לא בשלטון, רק שלושה חודשים. </w:t>
      </w:r>
    </w:p>
    <w:p w14:paraId="4C2D7904" w14:textId="77777777" w:rsidR="00000000" w:rsidRDefault="00DD24A4">
      <w:pPr>
        <w:pStyle w:val="a"/>
        <w:ind w:firstLine="0"/>
        <w:rPr>
          <w:rFonts w:hint="cs"/>
          <w:rtl/>
        </w:rPr>
      </w:pPr>
    </w:p>
    <w:p w14:paraId="0788734F" w14:textId="77777777" w:rsidR="00000000" w:rsidRDefault="00DD24A4">
      <w:pPr>
        <w:pStyle w:val="ac"/>
        <w:rPr>
          <w:rtl/>
        </w:rPr>
      </w:pPr>
      <w:r>
        <w:rPr>
          <w:rFonts w:hint="eastAsia"/>
          <w:rtl/>
        </w:rPr>
        <w:t>חיים</w:t>
      </w:r>
      <w:r>
        <w:rPr>
          <w:rtl/>
        </w:rPr>
        <w:t xml:space="preserve"> רמון (העבודה-מימד):</w:t>
      </w:r>
    </w:p>
    <w:p w14:paraId="18BC63E9" w14:textId="77777777" w:rsidR="00000000" w:rsidRDefault="00DD24A4">
      <w:pPr>
        <w:pStyle w:val="a"/>
        <w:rPr>
          <w:rFonts w:hint="cs"/>
          <w:rtl/>
        </w:rPr>
      </w:pPr>
    </w:p>
    <w:p w14:paraId="0E519CB1" w14:textId="77777777" w:rsidR="00000000" w:rsidRDefault="00DD24A4">
      <w:pPr>
        <w:pStyle w:val="a"/>
        <w:rPr>
          <w:rFonts w:hint="cs"/>
          <w:rtl/>
        </w:rPr>
      </w:pPr>
      <w:r>
        <w:rPr>
          <w:rFonts w:hint="cs"/>
          <w:rtl/>
        </w:rPr>
        <w:t>עד מתי? כמה שנים - - -</w:t>
      </w:r>
    </w:p>
    <w:p w14:paraId="6BF4EADF" w14:textId="77777777" w:rsidR="00000000" w:rsidRDefault="00DD24A4">
      <w:pPr>
        <w:pStyle w:val="ac"/>
        <w:rPr>
          <w:rFonts w:hint="cs"/>
          <w:rtl/>
        </w:rPr>
      </w:pPr>
    </w:p>
    <w:p w14:paraId="2DE34C2C" w14:textId="77777777" w:rsidR="00000000" w:rsidRDefault="00DD24A4">
      <w:pPr>
        <w:pStyle w:val="ac"/>
        <w:rPr>
          <w:rtl/>
        </w:rPr>
      </w:pPr>
      <w:r>
        <w:rPr>
          <w:rFonts w:hint="eastAsia"/>
          <w:rtl/>
        </w:rPr>
        <w:t>דליה</w:t>
      </w:r>
      <w:r>
        <w:rPr>
          <w:rtl/>
        </w:rPr>
        <w:t xml:space="preserve"> איציק (העבודה-מימד):</w:t>
      </w:r>
    </w:p>
    <w:p w14:paraId="03EE01D7" w14:textId="77777777" w:rsidR="00000000" w:rsidRDefault="00DD24A4">
      <w:pPr>
        <w:pStyle w:val="a"/>
        <w:rPr>
          <w:rFonts w:hint="cs"/>
          <w:rtl/>
        </w:rPr>
      </w:pPr>
    </w:p>
    <w:p w14:paraId="5CC93E04" w14:textId="77777777" w:rsidR="00000000" w:rsidRDefault="00DD24A4">
      <w:pPr>
        <w:pStyle w:val="a"/>
        <w:rPr>
          <w:rFonts w:hint="cs"/>
          <w:rtl/>
        </w:rPr>
      </w:pPr>
      <w:r>
        <w:rPr>
          <w:rFonts w:hint="cs"/>
          <w:rtl/>
        </w:rPr>
        <w:t>30 שנה.</w:t>
      </w:r>
    </w:p>
    <w:p w14:paraId="2F5D0009" w14:textId="77777777" w:rsidR="00000000" w:rsidRDefault="00DD24A4">
      <w:pPr>
        <w:pStyle w:val="ad"/>
        <w:rPr>
          <w:rFonts w:hint="cs"/>
          <w:rtl/>
        </w:rPr>
      </w:pPr>
    </w:p>
    <w:p w14:paraId="1DD73848" w14:textId="77777777" w:rsidR="00000000" w:rsidRDefault="00DD24A4">
      <w:pPr>
        <w:pStyle w:val="ad"/>
        <w:rPr>
          <w:rtl/>
        </w:rPr>
      </w:pPr>
      <w:r>
        <w:rPr>
          <w:rtl/>
        </w:rPr>
        <w:t>היו"ר ראובן ריבלין:</w:t>
      </w:r>
    </w:p>
    <w:p w14:paraId="6496E1EB" w14:textId="77777777" w:rsidR="00000000" w:rsidRDefault="00DD24A4">
      <w:pPr>
        <w:pStyle w:val="a"/>
        <w:rPr>
          <w:rtl/>
        </w:rPr>
      </w:pPr>
    </w:p>
    <w:p w14:paraId="0B65E451" w14:textId="77777777" w:rsidR="00000000" w:rsidRDefault="00DD24A4">
      <w:pPr>
        <w:pStyle w:val="a"/>
        <w:rPr>
          <w:rFonts w:hint="cs"/>
          <w:rtl/>
        </w:rPr>
      </w:pPr>
      <w:r>
        <w:rPr>
          <w:rFonts w:hint="cs"/>
          <w:rtl/>
        </w:rPr>
        <w:t>חבר הכנסת סער, אדוני יושב-ראש הקואליציה, אני רואה שאדוני שש אלי קרב, אבל אנחנו, עבודה רבה לפנינו: גם לקבל החלטות, גם להצביע.</w:t>
      </w:r>
    </w:p>
    <w:p w14:paraId="5EF4B923" w14:textId="77777777" w:rsidR="00000000" w:rsidRDefault="00DD24A4">
      <w:pPr>
        <w:pStyle w:val="SpeakerCon"/>
        <w:rPr>
          <w:rFonts w:hint="cs"/>
          <w:rtl/>
        </w:rPr>
      </w:pPr>
      <w:bookmarkStart w:id="501" w:name="FS000001027T28_02_2003_00_43_04C"/>
      <w:bookmarkEnd w:id="501"/>
    </w:p>
    <w:p w14:paraId="6D6F5904" w14:textId="77777777" w:rsidR="00000000" w:rsidRDefault="00DD24A4">
      <w:pPr>
        <w:pStyle w:val="SpeakerCon"/>
        <w:rPr>
          <w:rtl/>
        </w:rPr>
      </w:pPr>
      <w:r>
        <w:rPr>
          <w:rtl/>
        </w:rPr>
        <w:t>גדעון סער (הליכוד):</w:t>
      </w:r>
    </w:p>
    <w:p w14:paraId="63B6DE78" w14:textId="77777777" w:rsidR="00000000" w:rsidRDefault="00DD24A4">
      <w:pPr>
        <w:pStyle w:val="a"/>
        <w:rPr>
          <w:rtl/>
        </w:rPr>
      </w:pPr>
    </w:p>
    <w:p w14:paraId="798190B6" w14:textId="77777777" w:rsidR="00000000" w:rsidRDefault="00DD24A4">
      <w:pPr>
        <w:pStyle w:val="a"/>
        <w:rPr>
          <w:rFonts w:hint="cs"/>
          <w:rtl/>
        </w:rPr>
      </w:pPr>
      <w:r>
        <w:rPr>
          <w:rFonts w:hint="cs"/>
          <w:rtl/>
        </w:rPr>
        <w:t>אני כבר מסיים. אני מייד מסיים.</w:t>
      </w:r>
    </w:p>
    <w:p w14:paraId="7A997E44" w14:textId="77777777" w:rsidR="00000000" w:rsidRDefault="00DD24A4">
      <w:pPr>
        <w:pStyle w:val="ad"/>
        <w:rPr>
          <w:rFonts w:hint="cs"/>
          <w:rtl/>
        </w:rPr>
      </w:pPr>
    </w:p>
    <w:p w14:paraId="6D8DE31F" w14:textId="77777777" w:rsidR="00000000" w:rsidRDefault="00DD24A4">
      <w:pPr>
        <w:pStyle w:val="ad"/>
        <w:rPr>
          <w:rtl/>
        </w:rPr>
      </w:pPr>
      <w:r>
        <w:rPr>
          <w:rtl/>
        </w:rPr>
        <w:t>היו"ר ראובן ריבלין:</w:t>
      </w:r>
    </w:p>
    <w:p w14:paraId="774F162B" w14:textId="77777777" w:rsidR="00000000" w:rsidRDefault="00DD24A4">
      <w:pPr>
        <w:pStyle w:val="a"/>
        <w:rPr>
          <w:rtl/>
        </w:rPr>
      </w:pPr>
    </w:p>
    <w:p w14:paraId="30125DD8" w14:textId="77777777" w:rsidR="00000000" w:rsidRDefault="00DD24A4">
      <w:pPr>
        <w:pStyle w:val="a"/>
        <w:ind w:firstLine="0"/>
        <w:rPr>
          <w:rFonts w:hint="cs"/>
          <w:rtl/>
        </w:rPr>
      </w:pPr>
      <w:r>
        <w:rPr>
          <w:rFonts w:hint="cs"/>
          <w:rtl/>
        </w:rPr>
        <w:tab/>
        <w:t>והרי אדוני מבקש ממני לזרז את הדיון.</w:t>
      </w:r>
    </w:p>
    <w:p w14:paraId="4BA6E270" w14:textId="77777777" w:rsidR="00000000" w:rsidRDefault="00DD24A4">
      <w:pPr>
        <w:pStyle w:val="a"/>
        <w:ind w:firstLine="0"/>
        <w:rPr>
          <w:rFonts w:hint="cs"/>
          <w:rtl/>
        </w:rPr>
      </w:pPr>
    </w:p>
    <w:p w14:paraId="5C49BAA7" w14:textId="77777777" w:rsidR="00000000" w:rsidRDefault="00DD24A4">
      <w:pPr>
        <w:pStyle w:val="ac"/>
        <w:rPr>
          <w:rtl/>
        </w:rPr>
      </w:pPr>
      <w:r>
        <w:rPr>
          <w:rFonts w:hint="eastAsia"/>
          <w:rtl/>
        </w:rPr>
        <w:t>חיים</w:t>
      </w:r>
      <w:r>
        <w:rPr>
          <w:rtl/>
        </w:rPr>
        <w:t xml:space="preserve"> רמון (העבוד</w:t>
      </w:r>
      <w:r>
        <w:rPr>
          <w:rtl/>
        </w:rPr>
        <w:t>ה-מימד):</w:t>
      </w:r>
    </w:p>
    <w:p w14:paraId="138A7BF3" w14:textId="77777777" w:rsidR="00000000" w:rsidRDefault="00DD24A4">
      <w:pPr>
        <w:pStyle w:val="a"/>
        <w:rPr>
          <w:rFonts w:hint="cs"/>
          <w:rtl/>
        </w:rPr>
      </w:pPr>
    </w:p>
    <w:p w14:paraId="42C1E69A" w14:textId="77777777" w:rsidR="00000000" w:rsidRDefault="00DD24A4">
      <w:pPr>
        <w:pStyle w:val="a"/>
        <w:rPr>
          <w:rFonts w:hint="cs"/>
          <w:rtl/>
        </w:rPr>
      </w:pPr>
      <w:r>
        <w:rPr>
          <w:rFonts w:hint="cs"/>
          <w:rtl/>
        </w:rPr>
        <w:t>- - - רק את זה תגיד.</w:t>
      </w:r>
    </w:p>
    <w:p w14:paraId="23B88D2B" w14:textId="77777777" w:rsidR="00000000" w:rsidRDefault="00DD24A4">
      <w:pPr>
        <w:pStyle w:val="ad"/>
        <w:rPr>
          <w:rFonts w:hint="cs"/>
          <w:rtl/>
        </w:rPr>
      </w:pPr>
    </w:p>
    <w:p w14:paraId="7A0C81AF" w14:textId="77777777" w:rsidR="00000000" w:rsidRDefault="00DD24A4">
      <w:pPr>
        <w:pStyle w:val="ad"/>
        <w:rPr>
          <w:rtl/>
        </w:rPr>
      </w:pPr>
      <w:r>
        <w:rPr>
          <w:rtl/>
        </w:rPr>
        <w:t>היו"ר ראובן ריבלין:</w:t>
      </w:r>
    </w:p>
    <w:p w14:paraId="4CD81953" w14:textId="77777777" w:rsidR="00000000" w:rsidRDefault="00DD24A4">
      <w:pPr>
        <w:pStyle w:val="a"/>
        <w:rPr>
          <w:rtl/>
        </w:rPr>
      </w:pPr>
    </w:p>
    <w:p w14:paraId="19505DA5" w14:textId="77777777" w:rsidR="00000000" w:rsidRDefault="00DD24A4">
      <w:pPr>
        <w:pStyle w:val="a"/>
        <w:rPr>
          <w:rFonts w:hint="cs"/>
          <w:rtl/>
        </w:rPr>
      </w:pPr>
      <w:r>
        <w:rPr>
          <w:rFonts w:hint="cs"/>
          <w:rtl/>
        </w:rPr>
        <w:t>הוא יגיד, אבל אתה תפסיק.</w:t>
      </w:r>
    </w:p>
    <w:p w14:paraId="3B254A46" w14:textId="77777777" w:rsidR="00000000" w:rsidRDefault="00DD24A4">
      <w:pPr>
        <w:pStyle w:val="a"/>
        <w:rPr>
          <w:rFonts w:hint="cs"/>
          <w:rtl/>
        </w:rPr>
      </w:pPr>
    </w:p>
    <w:p w14:paraId="209F3646" w14:textId="77777777" w:rsidR="00000000" w:rsidRDefault="00DD24A4">
      <w:pPr>
        <w:pStyle w:val="a"/>
        <w:rPr>
          <w:rFonts w:hint="cs"/>
          <w:rtl/>
        </w:rPr>
      </w:pPr>
    </w:p>
    <w:p w14:paraId="16F1E2EA" w14:textId="77777777" w:rsidR="00000000" w:rsidRDefault="00DD24A4">
      <w:pPr>
        <w:pStyle w:val="SpeakerCon"/>
        <w:rPr>
          <w:rtl/>
        </w:rPr>
      </w:pPr>
      <w:bookmarkStart w:id="502" w:name="FS000001027T28_02_2003_00_44_51C"/>
      <w:bookmarkEnd w:id="502"/>
      <w:r>
        <w:rPr>
          <w:rtl/>
        </w:rPr>
        <w:t>גדעון סער (הליכוד):</w:t>
      </w:r>
    </w:p>
    <w:p w14:paraId="589AE96C" w14:textId="77777777" w:rsidR="00000000" w:rsidRDefault="00DD24A4">
      <w:pPr>
        <w:pStyle w:val="a"/>
        <w:rPr>
          <w:rtl/>
        </w:rPr>
      </w:pPr>
    </w:p>
    <w:p w14:paraId="49F9B9D6" w14:textId="77777777" w:rsidR="00000000" w:rsidRDefault="00DD24A4">
      <w:pPr>
        <w:pStyle w:val="a"/>
        <w:rPr>
          <w:rFonts w:hint="cs"/>
          <w:rtl/>
        </w:rPr>
      </w:pPr>
      <w:r>
        <w:rPr>
          <w:rFonts w:hint="cs"/>
          <w:rtl/>
        </w:rPr>
        <w:t xml:space="preserve">אתה יודע ממה אני מוטרד, חבר הכנסת רמון. אני מוטרד מזה שאתם לא מבינים למה העם לא נותן בכם אמון. אתם לא מצליחים להבין את הדבר הזה. </w:t>
      </w:r>
    </w:p>
    <w:p w14:paraId="0C5B2C46" w14:textId="77777777" w:rsidR="00000000" w:rsidRDefault="00DD24A4">
      <w:pPr>
        <w:pStyle w:val="ac"/>
        <w:rPr>
          <w:rFonts w:hint="cs"/>
          <w:rtl/>
        </w:rPr>
      </w:pPr>
    </w:p>
    <w:p w14:paraId="20BE31A1" w14:textId="77777777" w:rsidR="00000000" w:rsidRDefault="00DD24A4">
      <w:pPr>
        <w:pStyle w:val="ac"/>
        <w:rPr>
          <w:rtl/>
        </w:rPr>
      </w:pPr>
      <w:r>
        <w:rPr>
          <w:rFonts w:hint="eastAsia"/>
          <w:rtl/>
        </w:rPr>
        <w:t>חיים</w:t>
      </w:r>
      <w:r>
        <w:rPr>
          <w:rtl/>
        </w:rPr>
        <w:t xml:space="preserve"> רמון (העבודה-מימד):</w:t>
      </w:r>
    </w:p>
    <w:p w14:paraId="3B82A9CE" w14:textId="77777777" w:rsidR="00000000" w:rsidRDefault="00DD24A4">
      <w:pPr>
        <w:pStyle w:val="a"/>
        <w:rPr>
          <w:rFonts w:hint="cs"/>
          <w:rtl/>
        </w:rPr>
      </w:pPr>
    </w:p>
    <w:p w14:paraId="1EB92625" w14:textId="77777777" w:rsidR="00000000" w:rsidRDefault="00DD24A4">
      <w:pPr>
        <w:pStyle w:val="a"/>
        <w:rPr>
          <w:rFonts w:hint="cs"/>
          <w:rtl/>
        </w:rPr>
      </w:pPr>
      <w:r>
        <w:rPr>
          <w:rFonts w:hint="cs"/>
          <w:rtl/>
        </w:rPr>
        <w:t>לא, כמה שנים, עוד שנתיים, עוד שלוש שנים? אתם בשלטון, אבל לא אחראים לכלום.</w:t>
      </w:r>
    </w:p>
    <w:p w14:paraId="3FF918E8" w14:textId="77777777" w:rsidR="00000000" w:rsidRDefault="00DD24A4">
      <w:pPr>
        <w:pStyle w:val="a"/>
        <w:rPr>
          <w:rFonts w:hint="cs"/>
          <w:rtl/>
        </w:rPr>
      </w:pPr>
    </w:p>
    <w:p w14:paraId="523D505A" w14:textId="77777777" w:rsidR="00000000" w:rsidRDefault="00DD24A4">
      <w:pPr>
        <w:pStyle w:val="SpeakerCon"/>
        <w:rPr>
          <w:rtl/>
        </w:rPr>
      </w:pPr>
      <w:bookmarkStart w:id="503" w:name="FS000001027T28_02_2003_00_47_02C"/>
      <w:bookmarkEnd w:id="503"/>
      <w:r>
        <w:rPr>
          <w:rtl/>
        </w:rPr>
        <w:t>גדעון סער (הליכוד):</w:t>
      </w:r>
    </w:p>
    <w:p w14:paraId="15405EE5" w14:textId="77777777" w:rsidR="00000000" w:rsidRDefault="00DD24A4">
      <w:pPr>
        <w:pStyle w:val="a"/>
        <w:rPr>
          <w:rtl/>
        </w:rPr>
      </w:pPr>
    </w:p>
    <w:p w14:paraId="618534A2" w14:textId="77777777" w:rsidR="00000000" w:rsidRDefault="00DD24A4">
      <w:pPr>
        <w:pStyle w:val="a"/>
        <w:ind w:firstLine="0"/>
        <w:rPr>
          <w:rFonts w:hint="cs"/>
          <w:rtl/>
        </w:rPr>
      </w:pPr>
      <w:r>
        <w:rPr>
          <w:rFonts w:hint="cs"/>
          <w:rtl/>
        </w:rPr>
        <w:tab/>
        <w:t>הוא לא נותן בכם אמון, כי הוא מבין את הקשר בין המדיניות שלכם לבין המלחמה שאנחנו מצויים בתוכה.</w:t>
      </w:r>
    </w:p>
    <w:p w14:paraId="4E410298" w14:textId="77777777" w:rsidR="00000000" w:rsidRDefault="00DD24A4">
      <w:pPr>
        <w:pStyle w:val="a"/>
        <w:ind w:firstLine="0"/>
        <w:rPr>
          <w:rFonts w:hint="cs"/>
          <w:rtl/>
        </w:rPr>
      </w:pPr>
    </w:p>
    <w:p w14:paraId="2F0D4F98" w14:textId="77777777" w:rsidR="00000000" w:rsidRDefault="00DD24A4">
      <w:pPr>
        <w:pStyle w:val="ad"/>
        <w:rPr>
          <w:rtl/>
        </w:rPr>
      </w:pPr>
      <w:r>
        <w:rPr>
          <w:rtl/>
        </w:rPr>
        <w:t>היו"ר ראובן ריבלין:</w:t>
      </w:r>
    </w:p>
    <w:p w14:paraId="2CB353E9" w14:textId="77777777" w:rsidR="00000000" w:rsidRDefault="00DD24A4">
      <w:pPr>
        <w:pStyle w:val="a"/>
        <w:rPr>
          <w:rtl/>
        </w:rPr>
      </w:pPr>
    </w:p>
    <w:p w14:paraId="76A6D560" w14:textId="77777777" w:rsidR="00000000" w:rsidRDefault="00DD24A4">
      <w:pPr>
        <w:pStyle w:val="a"/>
        <w:rPr>
          <w:rFonts w:hint="cs"/>
          <w:rtl/>
        </w:rPr>
      </w:pPr>
      <w:r>
        <w:rPr>
          <w:rFonts w:hint="cs"/>
          <w:rtl/>
        </w:rPr>
        <w:t>תודה.</w:t>
      </w:r>
    </w:p>
    <w:p w14:paraId="7954CBDE" w14:textId="77777777" w:rsidR="00000000" w:rsidRDefault="00DD24A4">
      <w:pPr>
        <w:pStyle w:val="SpeakerCon"/>
        <w:rPr>
          <w:rFonts w:hint="cs"/>
          <w:rtl/>
        </w:rPr>
      </w:pPr>
      <w:bookmarkStart w:id="504" w:name="FS000001027T28_02_2003_00_47_58C"/>
      <w:bookmarkEnd w:id="504"/>
    </w:p>
    <w:p w14:paraId="451DF790" w14:textId="77777777" w:rsidR="00000000" w:rsidRDefault="00DD24A4">
      <w:pPr>
        <w:pStyle w:val="SpeakerCon"/>
        <w:rPr>
          <w:rtl/>
        </w:rPr>
      </w:pPr>
      <w:r>
        <w:rPr>
          <w:rtl/>
        </w:rPr>
        <w:t>גדעון סער (הליכוד):</w:t>
      </w:r>
    </w:p>
    <w:p w14:paraId="29AF2927" w14:textId="77777777" w:rsidR="00000000" w:rsidRDefault="00DD24A4">
      <w:pPr>
        <w:pStyle w:val="a"/>
        <w:rPr>
          <w:rtl/>
        </w:rPr>
      </w:pPr>
    </w:p>
    <w:p w14:paraId="3FCA8ED7" w14:textId="77777777" w:rsidR="00000000" w:rsidRDefault="00DD24A4">
      <w:pPr>
        <w:pStyle w:val="a"/>
        <w:rPr>
          <w:rFonts w:hint="cs"/>
          <w:rtl/>
        </w:rPr>
      </w:pPr>
      <w:r>
        <w:rPr>
          <w:rFonts w:hint="cs"/>
          <w:rtl/>
        </w:rPr>
        <w:t>הוא מבין את חו</w:t>
      </w:r>
      <w:r>
        <w:rPr>
          <w:rFonts w:hint="cs"/>
          <w:rtl/>
        </w:rPr>
        <w:t xml:space="preserve">סר הקשר בין הרעיונות שלכם לבין המציאות במזרח התיכון. </w:t>
      </w:r>
    </w:p>
    <w:p w14:paraId="58D6A77E" w14:textId="77777777" w:rsidR="00000000" w:rsidRDefault="00DD24A4">
      <w:pPr>
        <w:pStyle w:val="ac"/>
        <w:rPr>
          <w:rFonts w:hint="cs"/>
          <w:rtl/>
        </w:rPr>
      </w:pPr>
    </w:p>
    <w:p w14:paraId="3DE4815D" w14:textId="77777777" w:rsidR="00000000" w:rsidRDefault="00DD24A4">
      <w:pPr>
        <w:pStyle w:val="ac"/>
        <w:rPr>
          <w:rtl/>
        </w:rPr>
      </w:pPr>
      <w:r>
        <w:rPr>
          <w:rFonts w:hint="eastAsia"/>
          <w:rtl/>
        </w:rPr>
        <w:t>חיים</w:t>
      </w:r>
      <w:r>
        <w:rPr>
          <w:rtl/>
        </w:rPr>
        <w:t xml:space="preserve"> רמון (העבודה-מימד):</w:t>
      </w:r>
    </w:p>
    <w:p w14:paraId="0243988B" w14:textId="77777777" w:rsidR="00000000" w:rsidRDefault="00DD24A4">
      <w:pPr>
        <w:pStyle w:val="a"/>
        <w:rPr>
          <w:rFonts w:hint="cs"/>
          <w:rtl/>
        </w:rPr>
      </w:pPr>
    </w:p>
    <w:p w14:paraId="763FB21B" w14:textId="77777777" w:rsidR="00000000" w:rsidRDefault="00DD24A4">
      <w:pPr>
        <w:pStyle w:val="a"/>
        <w:ind w:firstLine="0"/>
        <w:rPr>
          <w:rFonts w:hint="cs"/>
          <w:rtl/>
        </w:rPr>
      </w:pPr>
      <w:r>
        <w:rPr>
          <w:rFonts w:hint="cs"/>
          <w:rtl/>
        </w:rPr>
        <w:tab/>
        <w:t>- - - שנתיים ראש ממשלה הבטיח שלום וביטחון, אבל עוד כמה שנים?</w:t>
      </w:r>
    </w:p>
    <w:p w14:paraId="04A0BD0F" w14:textId="77777777" w:rsidR="00000000" w:rsidRDefault="00DD24A4">
      <w:pPr>
        <w:pStyle w:val="a"/>
        <w:ind w:firstLine="0"/>
        <w:rPr>
          <w:rFonts w:hint="cs"/>
          <w:rtl/>
        </w:rPr>
      </w:pPr>
    </w:p>
    <w:p w14:paraId="2581AD9C" w14:textId="77777777" w:rsidR="00000000" w:rsidRDefault="00DD24A4">
      <w:pPr>
        <w:pStyle w:val="ad"/>
        <w:rPr>
          <w:rtl/>
        </w:rPr>
      </w:pPr>
      <w:r>
        <w:rPr>
          <w:rtl/>
        </w:rPr>
        <w:t>היו"ר ראובן ריבלין:</w:t>
      </w:r>
    </w:p>
    <w:p w14:paraId="7AEE063F" w14:textId="77777777" w:rsidR="00000000" w:rsidRDefault="00DD24A4">
      <w:pPr>
        <w:pStyle w:val="a"/>
        <w:rPr>
          <w:rtl/>
        </w:rPr>
      </w:pPr>
    </w:p>
    <w:p w14:paraId="18729128" w14:textId="77777777" w:rsidR="00000000" w:rsidRDefault="00DD24A4">
      <w:pPr>
        <w:pStyle w:val="a"/>
        <w:rPr>
          <w:rFonts w:hint="cs"/>
          <w:rtl/>
        </w:rPr>
      </w:pPr>
      <w:r>
        <w:rPr>
          <w:rFonts w:hint="cs"/>
          <w:rtl/>
        </w:rPr>
        <w:t>חבר הכנסת רמון, חבר הכנסת רמון, זה כבר נאום. אלה כבר לא שאלות; זה נאום.</w:t>
      </w:r>
    </w:p>
    <w:p w14:paraId="7E375F27" w14:textId="77777777" w:rsidR="00000000" w:rsidRDefault="00DD24A4">
      <w:pPr>
        <w:pStyle w:val="a"/>
        <w:ind w:firstLine="0"/>
        <w:rPr>
          <w:rFonts w:hint="cs"/>
          <w:rtl/>
        </w:rPr>
      </w:pPr>
    </w:p>
    <w:p w14:paraId="2D4A6124" w14:textId="77777777" w:rsidR="00000000" w:rsidRDefault="00DD24A4">
      <w:pPr>
        <w:pStyle w:val="SpeakerCon"/>
        <w:rPr>
          <w:rtl/>
        </w:rPr>
      </w:pPr>
      <w:bookmarkStart w:id="505" w:name="FS000001027T28_02_2003_00_54_33C"/>
      <w:bookmarkEnd w:id="505"/>
      <w:r>
        <w:rPr>
          <w:rtl/>
        </w:rPr>
        <w:t>גדעון סער (הליכוד)</w:t>
      </w:r>
      <w:r>
        <w:rPr>
          <w:rtl/>
        </w:rPr>
        <w:t>:</w:t>
      </w:r>
    </w:p>
    <w:p w14:paraId="197D733A" w14:textId="77777777" w:rsidR="00000000" w:rsidRDefault="00DD24A4">
      <w:pPr>
        <w:pStyle w:val="a"/>
        <w:rPr>
          <w:rtl/>
        </w:rPr>
      </w:pPr>
    </w:p>
    <w:p w14:paraId="7CBA470B" w14:textId="77777777" w:rsidR="00000000" w:rsidRDefault="00DD24A4">
      <w:pPr>
        <w:pStyle w:val="a"/>
        <w:rPr>
          <w:rFonts w:hint="cs"/>
          <w:rtl/>
        </w:rPr>
      </w:pPr>
      <w:r>
        <w:rPr>
          <w:rFonts w:hint="cs"/>
          <w:rtl/>
        </w:rPr>
        <w:t>אני רוצה לסכם. חבר הכנסת מצנע, חבל שלא ניסיתם - - -</w:t>
      </w:r>
    </w:p>
    <w:p w14:paraId="11445C12" w14:textId="77777777" w:rsidR="00000000" w:rsidRDefault="00DD24A4">
      <w:pPr>
        <w:pStyle w:val="a"/>
        <w:ind w:firstLine="0"/>
        <w:rPr>
          <w:rFonts w:hint="cs"/>
          <w:rtl/>
        </w:rPr>
      </w:pPr>
    </w:p>
    <w:p w14:paraId="068CE7BF" w14:textId="77777777" w:rsidR="00000000" w:rsidRDefault="00DD24A4">
      <w:pPr>
        <w:pStyle w:val="ac"/>
        <w:rPr>
          <w:rtl/>
        </w:rPr>
      </w:pPr>
      <w:r>
        <w:rPr>
          <w:rFonts w:hint="eastAsia"/>
          <w:rtl/>
        </w:rPr>
        <w:t>חיים</w:t>
      </w:r>
      <w:r>
        <w:rPr>
          <w:rtl/>
        </w:rPr>
        <w:t xml:space="preserve"> רמון (העבודה-מימד):</w:t>
      </w:r>
    </w:p>
    <w:p w14:paraId="66A34F9E" w14:textId="77777777" w:rsidR="00000000" w:rsidRDefault="00DD24A4">
      <w:pPr>
        <w:pStyle w:val="a"/>
        <w:rPr>
          <w:rFonts w:hint="cs"/>
          <w:rtl/>
        </w:rPr>
      </w:pPr>
    </w:p>
    <w:p w14:paraId="22325A4F" w14:textId="77777777" w:rsidR="00000000" w:rsidRDefault="00DD24A4">
      <w:pPr>
        <w:pStyle w:val="a"/>
        <w:rPr>
          <w:rFonts w:hint="cs"/>
          <w:rtl/>
        </w:rPr>
      </w:pPr>
      <w:r>
        <w:rPr>
          <w:rFonts w:hint="cs"/>
          <w:rtl/>
        </w:rPr>
        <w:t xml:space="preserve">הוא לא נתן תשובה. </w:t>
      </w:r>
    </w:p>
    <w:p w14:paraId="00BF507C" w14:textId="77777777" w:rsidR="00000000" w:rsidRDefault="00DD24A4">
      <w:pPr>
        <w:pStyle w:val="ad"/>
        <w:rPr>
          <w:rFonts w:hint="cs"/>
          <w:rtl/>
        </w:rPr>
      </w:pPr>
    </w:p>
    <w:p w14:paraId="467F58F9" w14:textId="77777777" w:rsidR="00000000" w:rsidRDefault="00DD24A4">
      <w:pPr>
        <w:pStyle w:val="ad"/>
        <w:rPr>
          <w:rtl/>
        </w:rPr>
      </w:pPr>
      <w:r>
        <w:rPr>
          <w:rtl/>
        </w:rPr>
        <w:t>היו"ר ראובן ריבלין:</w:t>
      </w:r>
    </w:p>
    <w:p w14:paraId="1E851D94" w14:textId="77777777" w:rsidR="00000000" w:rsidRDefault="00DD24A4">
      <w:pPr>
        <w:pStyle w:val="a"/>
        <w:rPr>
          <w:rtl/>
        </w:rPr>
      </w:pPr>
    </w:p>
    <w:p w14:paraId="73CC82E4" w14:textId="77777777" w:rsidR="00000000" w:rsidRDefault="00DD24A4">
      <w:pPr>
        <w:pStyle w:val="a"/>
        <w:rPr>
          <w:rFonts w:hint="cs"/>
          <w:rtl/>
        </w:rPr>
      </w:pPr>
      <w:r>
        <w:rPr>
          <w:rFonts w:hint="cs"/>
          <w:rtl/>
        </w:rPr>
        <w:t>זכותו.  זכותו לא לתת תשובה.</w:t>
      </w:r>
    </w:p>
    <w:p w14:paraId="07C653A7" w14:textId="77777777" w:rsidR="00000000" w:rsidRDefault="00DD24A4">
      <w:pPr>
        <w:pStyle w:val="ac"/>
        <w:rPr>
          <w:rFonts w:hint="cs"/>
          <w:rtl/>
        </w:rPr>
      </w:pPr>
    </w:p>
    <w:p w14:paraId="5E83D3A8" w14:textId="77777777" w:rsidR="00000000" w:rsidRDefault="00DD24A4">
      <w:pPr>
        <w:pStyle w:val="ac"/>
        <w:rPr>
          <w:rtl/>
        </w:rPr>
      </w:pPr>
      <w:r>
        <w:rPr>
          <w:rFonts w:hint="eastAsia"/>
          <w:rtl/>
        </w:rPr>
        <w:t>חיים</w:t>
      </w:r>
      <w:r>
        <w:rPr>
          <w:rtl/>
        </w:rPr>
        <w:t xml:space="preserve"> רמון (העבודה-מימד):</w:t>
      </w:r>
    </w:p>
    <w:p w14:paraId="025BB165" w14:textId="77777777" w:rsidR="00000000" w:rsidRDefault="00DD24A4">
      <w:pPr>
        <w:pStyle w:val="a"/>
        <w:rPr>
          <w:rFonts w:hint="cs"/>
          <w:rtl/>
        </w:rPr>
      </w:pPr>
    </w:p>
    <w:p w14:paraId="12B12F9C" w14:textId="77777777" w:rsidR="00000000" w:rsidRDefault="00DD24A4">
      <w:pPr>
        <w:pStyle w:val="a"/>
        <w:rPr>
          <w:rFonts w:hint="cs"/>
          <w:rtl/>
        </w:rPr>
      </w:pPr>
      <w:r>
        <w:rPr>
          <w:rFonts w:hint="cs"/>
          <w:rtl/>
        </w:rPr>
        <w:t>חבל.</w:t>
      </w:r>
    </w:p>
    <w:p w14:paraId="327C24D4" w14:textId="77777777" w:rsidR="00000000" w:rsidRDefault="00DD24A4">
      <w:pPr>
        <w:pStyle w:val="ad"/>
        <w:rPr>
          <w:rFonts w:hint="cs"/>
          <w:rtl/>
        </w:rPr>
      </w:pPr>
    </w:p>
    <w:p w14:paraId="5F9DA97D" w14:textId="77777777" w:rsidR="00000000" w:rsidRDefault="00DD24A4">
      <w:pPr>
        <w:pStyle w:val="ad"/>
        <w:rPr>
          <w:rtl/>
        </w:rPr>
      </w:pPr>
      <w:r>
        <w:rPr>
          <w:rtl/>
        </w:rPr>
        <w:t>היו"ר ראובן ריבלין:</w:t>
      </w:r>
    </w:p>
    <w:p w14:paraId="3E7BFD66" w14:textId="77777777" w:rsidR="00000000" w:rsidRDefault="00DD24A4">
      <w:pPr>
        <w:pStyle w:val="a"/>
        <w:rPr>
          <w:rtl/>
        </w:rPr>
      </w:pPr>
    </w:p>
    <w:p w14:paraId="35B4F57E" w14:textId="77777777" w:rsidR="00000000" w:rsidRDefault="00DD24A4">
      <w:pPr>
        <w:pStyle w:val="a"/>
        <w:ind w:firstLine="0"/>
        <w:rPr>
          <w:rFonts w:hint="cs"/>
          <w:rtl/>
        </w:rPr>
      </w:pPr>
      <w:r>
        <w:rPr>
          <w:rFonts w:hint="cs"/>
          <w:rtl/>
        </w:rPr>
        <w:tab/>
        <w:t>מה אפשר לעשות, זכותו.</w:t>
      </w:r>
    </w:p>
    <w:p w14:paraId="7A3AA887" w14:textId="77777777" w:rsidR="00000000" w:rsidRDefault="00DD24A4">
      <w:pPr>
        <w:pStyle w:val="a"/>
        <w:ind w:firstLine="0"/>
        <w:rPr>
          <w:rFonts w:hint="cs"/>
          <w:rtl/>
        </w:rPr>
      </w:pPr>
    </w:p>
    <w:p w14:paraId="3760475E" w14:textId="77777777" w:rsidR="00000000" w:rsidRDefault="00DD24A4">
      <w:pPr>
        <w:pStyle w:val="ac"/>
        <w:rPr>
          <w:rtl/>
        </w:rPr>
      </w:pPr>
      <w:r>
        <w:rPr>
          <w:rFonts w:hint="eastAsia"/>
          <w:rtl/>
        </w:rPr>
        <w:t>חיים</w:t>
      </w:r>
      <w:r>
        <w:rPr>
          <w:rtl/>
        </w:rPr>
        <w:t xml:space="preserve"> רמון (העבודה-מימד):</w:t>
      </w:r>
    </w:p>
    <w:p w14:paraId="039EB299" w14:textId="77777777" w:rsidR="00000000" w:rsidRDefault="00DD24A4">
      <w:pPr>
        <w:pStyle w:val="a"/>
        <w:rPr>
          <w:rFonts w:hint="cs"/>
          <w:rtl/>
        </w:rPr>
      </w:pPr>
    </w:p>
    <w:p w14:paraId="7A365C10" w14:textId="77777777" w:rsidR="00000000" w:rsidRDefault="00DD24A4">
      <w:pPr>
        <w:pStyle w:val="a"/>
        <w:rPr>
          <w:rFonts w:hint="cs"/>
          <w:rtl/>
        </w:rPr>
      </w:pPr>
      <w:r>
        <w:rPr>
          <w:rFonts w:hint="cs"/>
          <w:rtl/>
        </w:rPr>
        <w:t>ל</w:t>
      </w:r>
      <w:r>
        <w:rPr>
          <w:rFonts w:hint="cs"/>
          <w:rtl/>
        </w:rPr>
        <w:t>א, אין לו תשובה.</w:t>
      </w:r>
    </w:p>
    <w:p w14:paraId="1276D2C4" w14:textId="77777777" w:rsidR="00000000" w:rsidRDefault="00DD24A4">
      <w:pPr>
        <w:pStyle w:val="ad"/>
        <w:rPr>
          <w:rFonts w:hint="cs"/>
          <w:rtl/>
        </w:rPr>
      </w:pPr>
    </w:p>
    <w:p w14:paraId="738073E7" w14:textId="77777777" w:rsidR="00000000" w:rsidRDefault="00DD24A4">
      <w:pPr>
        <w:pStyle w:val="ad"/>
        <w:rPr>
          <w:rtl/>
        </w:rPr>
      </w:pPr>
      <w:r>
        <w:rPr>
          <w:rtl/>
        </w:rPr>
        <w:t>היו"ר ראובן ריבלין:</w:t>
      </w:r>
    </w:p>
    <w:p w14:paraId="21EB68CB" w14:textId="77777777" w:rsidR="00000000" w:rsidRDefault="00DD24A4">
      <w:pPr>
        <w:pStyle w:val="a"/>
        <w:rPr>
          <w:rtl/>
        </w:rPr>
      </w:pPr>
    </w:p>
    <w:p w14:paraId="5F200198" w14:textId="77777777" w:rsidR="00000000" w:rsidRDefault="00DD24A4">
      <w:pPr>
        <w:pStyle w:val="a"/>
        <w:rPr>
          <w:rFonts w:hint="cs"/>
          <w:rtl/>
        </w:rPr>
      </w:pPr>
      <w:r>
        <w:rPr>
          <w:rFonts w:hint="cs"/>
          <w:rtl/>
        </w:rPr>
        <w:t>האם אתה רוצה שאני אוריד אותו מהבמה ואסתום את פיו?</w:t>
      </w:r>
    </w:p>
    <w:p w14:paraId="69EA19DB" w14:textId="77777777" w:rsidR="00000000" w:rsidRDefault="00DD24A4">
      <w:pPr>
        <w:pStyle w:val="a"/>
        <w:rPr>
          <w:rFonts w:hint="cs"/>
          <w:rtl/>
        </w:rPr>
      </w:pPr>
    </w:p>
    <w:p w14:paraId="54EEC724" w14:textId="77777777" w:rsidR="00000000" w:rsidRDefault="00DD24A4">
      <w:pPr>
        <w:pStyle w:val="ac"/>
        <w:rPr>
          <w:rtl/>
        </w:rPr>
      </w:pPr>
      <w:r>
        <w:rPr>
          <w:rFonts w:hint="eastAsia"/>
          <w:rtl/>
        </w:rPr>
        <w:t>חיים</w:t>
      </w:r>
      <w:r>
        <w:rPr>
          <w:rtl/>
        </w:rPr>
        <w:t xml:space="preserve"> רמון (העבודה-מימד):</w:t>
      </w:r>
    </w:p>
    <w:p w14:paraId="675A8F16" w14:textId="77777777" w:rsidR="00000000" w:rsidRDefault="00DD24A4">
      <w:pPr>
        <w:pStyle w:val="a"/>
        <w:rPr>
          <w:rFonts w:hint="cs"/>
          <w:rtl/>
        </w:rPr>
      </w:pPr>
    </w:p>
    <w:p w14:paraId="1830251F" w14:textId="77777777" w:rsidR="00000000" w:rsidRDefault="00DD24A4">
      <w:pPr>
        <w:pStyle w:val="a"/>
        <w:rPr>
          <w:rFonts w:hint="cs"/>
          <w:rtl/>
        </w:rPr>
      </w:pPr>
      <w:r>
        <w:rPr>
          <w:rFonts w:hint="cs"/>
          <w:rtl/>
        </w:rPr>
        <w:t>- - -</w:t>
      </w:r>
    </w:p>
    <w:p w14:paraId="0A0CDFD8" w14:textId="77777777" w:rsidR="00000000" w:rsidRDefault="00DD24A4">
      <w:pPr>
        <w:pStyle w:val="ad"/>
        <w:rPr>
          <w:rFonts w:hint="cs"/>
          <w:rtl/>
        </w:rPr>
      </w:pPr>
    </w:p>
    <w:p w14:paraId="2AF4232F" w14:textId="77777777" w:rsidR="00000000" w:rsidRDefault="00DD24A4">
      <w:pPr>
        <w:pStyle w:val="ad"/>
        <w:rPr>
          <w:rtl/>
        </w:rPr>
      </w:pPr>
      <w:r>
        <w:rPr>
          <w:rtl/>
        </w:rPr>
        <w:t>היו"ר ראובן ריבלין:</w:t>
      </w:r>
    </w:p>
    <w:p w14:paraId="72F68103" w14:textId="77777777" w:rsidR="00000000" w:rsidRDefault="00DD24A4">
      <w:pPr>
        <w:pStyle w:val="a"/>
        <w:rPr>
          <w:rtl/>
        </w:rPr>
      </w:pPr>
    </w:p>
    <w:p w14:paraId="75C0401B" w14:textId="77777777" w:rsidR="00000000" w:rsidRDefault="00DD24A4">
      <w:pPr>
        <w:pStyle w:val="a"/>
        <w:rPr>
          <w:rFonts w:hint="cs"/>
          <w:rtl/>
        </w:rPr>
      </w:pPr>
      <w:r>
        <w:rPr>
          <w:rFonts w:hint="cs"/>
          <w:rtl/>
        </w:rPr>
        <w:t>או, זה מסוכן מאוד.</w:t>
      </w:r>
    </w:p>
    <w:p w14:paraId="6B683AED" w14:textId="77777777" w:rsidR="00000000" w:rsidRDefault="00DD24A4">
      <w:pPr>
        <w:pStyle w:val="a"/>
        <w:rPr>
          <w:rFonts w:hint="cs"/>
          <w:rtl/>
        </w:rPr>
      </w:pPr>
    </w:p>
    <w:p w14:paraId="18A97E53" w14:textId="77777777" w:rsidR="00000000" w:rsidRDefault="00DD24A4">
      <w:pPr>
        <w:pStyle w:val="SpeakerCon"/>
        <w:rPr>
          <w:rtl/>
        </w:rPr>
      </w:pPr>
      <w:bookmarkStart w:id="506" w:name="FS000001027T28_02_2003_00_55_09C"/>
      <w:bookmarkEnd w:id="506"/>
      <w:r>
        <w:rPr>
          <w:rtl/>
        </w:rPr>
        <w:t>גדעון סער (הליכוד):</w:t>
      </w:r>
    </w:p>
    <w:p w14:paraId="3960031B" w14:textId="77777777" w:rsidR="00000000" w:rsidRDefault="00DD24A4">
      <w:pPr>
        <w:pStyle w:val="a"/>
        <w:rPr>
          <w:rtl/>
        </w:rPr>
      </w:pPr>
    </w:p>
    <w:p w14:paraId="3363EB31" w14:textId="77777777" w:rsidR="00000000" w:rsidRDefault="00DD24A4">
      <w:pPr>
        <w:pStyle w:val="a"/>
        <w:rPr>
          <w:rFonts w:hint="cs"/>
          <w:rtl/>
        </w:rPr>
      </w:pPr>
      <w:r>
        <w:rPr>
          <w:rFonts w:hint="cs"/>
          <w:rtl/>
        </w:rPr>
        <w:t>אני רוצה להשיב לך, חבר הכנסת רמון.</w:t>
      </w:r>
    </w:p>
    <w:p w14:paraId="1B427C1D" w14:textId="77777777" w:rsidR="00000000" w:rsidRDefault="00DD24A4">
      <w:pPr>
        <w:pStyle w:val="a"/>
        <w:rPr>
          <w:rFonts w:hint="cs"/>
          <w:rtl/>
        </w:rPr>
      </w:pPr>
    </w:p>
    <w:p w14:paraId="60A018AF" w14:textId="77777777" w:rsidR="00000000" w:rsidRDefault="00DD24A4">
      <w:pPr>
        <w:pStyle w:val="ac"/>
        <w:rPr>
          <w:rtl/>
        </w:rPr>
      </w:pPr>
      <w:r>
        <w:rPr>
          <w:rFonts w:hint="eastAsia"/>
          <w:rtl/>
        </w:rPr>
        <w:t>חיים</w:t>
      </w:r>
      <w:r>
        <w:rPr>
          <w:rtl/>
        </w:rPr>
        <w:t xml:space="preserve"> רמון (העבודה-מימד):</w:t>
      </w:r>
    </w:p>
    <w:p w14:paraId="78DFDB98" w14:textId="77777777" w:rsidR="00000000" w:rsidRDefault="00DD24A4">
      <w:pPr>
        <w:pStyle w:val="a"/>
        <w:rPr>
          <w:rFonts w:hint="cs"/>
          <w:rtl/>
        </w:rPr>
      </w:pPr>
    </w:p>
    <w:p w14:paraId="3EF8573F" w14:textId="77777777" w:rsidR="00000000" w:rsidRDefault="00DD24A4">
      <w:pPr>
        <w:pStyle w:val="a"/>
        <w:rPr>
          <w:rFonts w:hint="cs"/>
          <w:rtl/>
        </w:rPr>
      </w:pPr>
      <w:r>
        <w:rPr>
          <w:rFonts w:hint="cs"/>
          <w:rtl/>
        </w:rPr>
        <w:t>תשיב. כמה</w:t>
      </w:r>
      <w:r>
        <w:rPr>
          <w:rFonts w:hint="cs"/>
          <w:rtl/>
        </w:rPr>
        <w:t xml:space="preserve"> שנים?</w:t>
      </w:r>
    </w:p>
    <w:p w14:paraId="5837DDA2" w14:textId="77777777" w:rsidR="00000000" w:rsidRDefault="00DD24A4">
      <w:pPr>
        <w:pStyle w:val="a"/>
        <w:rPr>
          <w:rFonts w:hint="cs"/>
          <w:rtl/>
        </w:rPr>
      </w:pPr>
    </w:p>
    <w:p w14:paraId="723E7035" w14:textId="77777777" w:rsidR="00000000" w:rsidRDefault="00DD24A4">
      <w:pPr>
        <w:pStyle w:val="SpeakerCon"/>
        <w:rPr>
          <w:rtl/>
        </w:rPr>
      </w:pPr>
      <w:bookmarkStart w:id="507" w:name="FS000001027T28_02_2003_00_55_53C"/>
      <w:bookmarkEnd w:id="507"/>
      <w:r>
        <w:rPr>
          <w:rtl/>
        </w:rPr>
        <w:t>גדעון סער (הליכוד):</w:t>
      </w:r>
    </w:p>
    <w:p w14:paraId="606391B8" w14:textId="77777777" w:rsidR="00000000" w:rsidRDefault="00DD24A4">
      <w:pPr>
        <w:pStyle w:val="a"/>
        <w:rPr>
          <w:rtl/>
        </w:rPr>
      </w:pPr>
    </w:p>
    <w:p w14:paraId="66DA3268" w14:textId="77777777" w:rsidR="00000000" w:rsidRDefault="00DD24A4">
      <w:pPr>
        <w:pStyle w:val="a"/>
        <w:rPr>
          <w:rFonts w:hint="cs"/>
          <w:rtl/>
        </w:rPr>
      </w:pPr>
      <w:r>
        <w:rPr>
          <w:rFonts w:hint="cs"/>
          <w:rtl/>
        </w:rPr>
        <w:t xml:space="preserve">כמה שנים? </w:t>
      </w:r>
      <w:r>
        <w:rPr>
          <w:rtl/>
        </w:rPr>
        <w:t>–</w:t>
      </w:r>
      <w:r>
        <w:rPr>
          <w:rFonts w:hint="cs"/>
          <w:rtl/>
        </w:rPr>
        <w:t xml:space="preserve"> ארבע שנים ושמונה חודשים בשלב הראשון, ואחרי זה עוד ארבע שנים, ועוד ארבע שנים, עד שתעשו את חשבון הנפש ותבינו את הקשר בין הרעיונות שלכם לבין הישיבה שלכם בספסלים האלה. </w:t>
      </w:r>
    </w:p>
    <w:p w14:paraId="5BCCB591" w14:textId="77777777" w:rsidR="00000000" w:rsidRDefault="00DD24A4">
      <w:pPr>
        <w:pStyle w:val="ad"/>
        <w:rPr>
          <w:rFonts w:hint="cs"/>
          <w:rtl/>
        </w:rPr>
      </w:pPr>
    </w:p>
    <w:p w14:paraId="575E6A32" w14:textId="77777777" w:rsidR="00000000" w:rsidRDefault="00DD24A4">
      <w:pPr>
        <w:pStyle w:val="ad"/>
        <w:rPr>
          <w:rtl/>
        </w:rPr>
      </w:pPr>
      <w:r>
        <w:rPr>
          <w:rtl/>
        </w:rPr>
        <w:t>היו"ר ראובן ריבלין:</w:t>
      </w:r>
    </w:p>
    <w:p w14:paraId="5C1CD6EE" w14:textId="77777777" w:rsidR="00000000" w:rsidRDefault="00DD24A4">
      <w:pPr>
        <w:pStyle w:val="a"/>
        <w:rPr>
          <w:rFonts w:hint="cs"/>
          <w:rtl/>
        </w:rPr>
      </w:pPr>
    </w:p>
    <w:p w14:paraId="596E4F56" w14:textId="77777777" w:rsidR="00000000" w:rsidRDefault="00DD24A4">
      <w:pPr>
        <w:pStyle w:val="a"/>
        <w:rPr>
          <w:rFonts w:hint="cs"/>
          <w:rtl/>
        </w:rPr>
      </w:pPr>
      <w:r>
        <w:rPr>
          <w:rFonts w:hint="cs"/>
          <w:rtl/>
        </w:rPr>
        <w:t>חבר הכנסת סער, כל עוד תפנה א</w:t>
      </w:r>
      <w:r>
        <w:rPr>
          <w:rFonts w:hint="cs"/>
          <w:rtl/>
        </w:rPr>
        <w:t>ל חבר הכנסת רמון, אני לא אוכל להסות אותו.</w:t>
      </w:r>
    </w:p>
    <w:p w14:paraId="77E67F24" w14:textId="77777777" w:rsidR="00000000" w:rsidRDefault="00DD24A4">
      <w:pPr>
        <w:pStyle w:val="a"/>
        <w:rPr>
          <w:rFonts w:hint="cs"/>
          <w:rtl/>
        </w:rPr>
      </w:pPr>
    </w:p>
    <w:p w14:paraId="60A86D4E" w14:textId="77777777" w:rsidR="00000000" w:rsidRDefault="00DD24A4">
      <w:pPr>
        <w:pStyle w:val="SpeakerCon"/>
        <w:rPr>
          <w:rtl/>
        </w:rPr>
      </w:pPr>
      <w:bookmarkStart w:id="508" w:name="FS000001027T28_02_2003_00_57_28C"/>
      <w:bookmarkEnd w:id="508"/>
      <w:r>
        <w:rPr>
          <w:rtl/>
        </w:rPr>
        <w:t>גדעון סער (הליכוד):</w:t>
      </w:r>
    </w:p>
    <w:p w14:paraId="38763276" w14:textId="77777777" w:rsidR="00000000" w:rsidRDefault="00DD24A4">
      <w:pPr>
        <w:pStyle w:val="a"/>
        <w:rPr>
          <w:rtl/>
        </w:rPr>
      </w:pPr>
    </w:p>
    <w:p w14:paraId="297AACA4" w14:textId="77777777" w:rsidR="00000000" w:rsidRDefault="00DD24A4">
      <w:pPr>
        <w:pStyle w:val="a"/>
        <w:rPr>
          <w:rFonts w:hint="cs"/>
          <w:rtl/>
        </w:rPr>
      </w:pPr>
      <w:r>
        <w:rPr>
          <w:rFonts w:hint="cs"/>
          <w:rtl/>
        </w:rPr>
        <w:t>אבל הוא ביקש תשובה, אדוני היושב-ראש.</w:t>
      </w:r>
    </w:p>
    <w:p w14:paraId="623DC5E6" w14:textId="77777777" w:rsidR="00000000" w:rsidRDefault="00DD24A4">
      <w:pPr>
        <w:pStyle w:val="a"/>
        <w:rPr>
          <w:rFonts w:hint="cs"/>
          <w:rtl/>
        </w:rPr>
      </w:pPr>
    </w:p>
    <w:p w14:paraId="76DDFCD7" w14:textId="77777777" w:rsidR="00000000" w:rsidRDefault="00DD24A4">
      <w:pPr>
        <w:pStyle w:val="ad"/>
        <w:rPr>
          <w:rtl/>
        </w:rPr>
      </w:pPr>
      <w:r>
        <w:rPr>
          <w:rtl/>
        </w:rPr>
        <w:t>היו"ר ראובן ריבלין:</w:t>
      </w:r>
    </w:p>
    <w:p w14:paraId="3D39C0B6" w14:textId="77777777" w:rsidR="00000000" w:rsidRDefault="00DD24A4">
      <w:pPr>
        <w:pStyle w:val="a"/>
        <w:rPr>
          <w:rtl/>
        </w:rPr>
      </w:pPr>
    </w:p>
    <w:p w14:paraId="6BA2E2A7" w14:textId="77777777" w:rsidR="00000000" w:rsidRDefault="00DD24A4">
      <w:pPr>
        <w:pStyle w:val="a"/>
        <w:rPr>
          <w:rFonts w:hint="cs"/>
          <w:rtl/>
        </w:rPr>
      </w:pPr>
      <w:r>
        <w:rPr>
          <w:rFonts w:hint="cs"/>
          <w:rtl/>
        </w:rPr>
        <w:t>אתה לא חייב להיענות לכל דבר שהוא מבקש. הנה הוא ביקש לא להיכנס לקואליציה, ולא - - -</w:t>
      </w:r>
    </w:p>
    <w:p w14:paraId="62DE0705" w14:textId="77777777" w:rsidR="00000000" w:rsidRDefault="00DD24A4">
      <w:pPr>
        <w:pStyle w:val="a"/>
        <w:rPr>
          <w:rFonts w:hint="cs"/>
          <w:rtl/>
        </w:rPr>
      </w:pPr>
    </w:p>
    <w:p w14:paraId="7AC02973" w14:textId="77777777" w:rsidR="00000000" w:rsidRDefault="00DD24A4">
      <w:pPr>
        <w:pStyle w:val="SpeakerCon"/>
        <w:rPr>
          <w:rtl/>
        </w:rPr>
      </w:pPr>
      <w:bookmarkStart w:id="509" w:name="FS000001027T28_02_2003_00_59_00C"/>
      <w:bookmarkEnd w:id="509"/>
      <w:r>
        <w:rPr>
          <w:rtl/>
        </w:rPr>
        <w:t>גדעון סער (הליכוד):</w:t>
      </w:r>
    </w:p>
    <w:p w14:paraId="39030A6D" w14:textId="77777777" w:rsidR="00000000" w:rsidRDefault="00DD24A4">
      <w:pPr>
        <w:pStyle w:val="a"/>
        <w:ind w:firstLine="0"/>
        <w:rPr>
          <w:rFonts w:hint="cs"/>
          <w:rtl/>
        </w:rPr>
      </w:pPr>
    </w:p>
    <w:p w14:paraId="44B3D5EF" w14:textId="77777777" w:rsidR="00000000" w:rsidRDefault="00DD24A4">
      <w:pPr>
        <w:pStyle w:val="a"/>
        <w:rPr>
          <w:rFonts w:hint="cs"/>
          <w:rtl/>
        </w:rPr>
      </w:pPr>
      <w:r>
        <w:rPr>
          <w:rFonts w:hint="cs"/>
          <w:rtl/>
        </w:rPr>
        <w:t xml:space="preserve">חבל שהפסדתם </w:t>
      </w:r>
      <w:r>
        <w:rPr>
          <w:rtl/>
        </w:rPr>
        <w:t>–</w:t>
      </w:r>
      <w:r>
        <w:rPr>
          <w:rFonts w:hint="cs"/>
          <w:rtl/>
        </w:rPr>
        <w:t xml:space="preserve"> אני אומר את זה</w:t>
      </w:r>
      <w:r>
        <w:rPr>
          <w:rFonts w:hint="cs"/>
          <w:rtl/>
        </w:rPr>
        <w:t xml:space="preserve"> לחבר הכנסת מצנע </w:t>
      </w:r>
      <w:r>
        <w:rPr>
          <w:rtl/>
        </w:rPr>
        <w:t>–</w:t>
      </w:r>
      <w:r>
        <w:rPr>
          <w:rFonts w:hint="cs"/>
          <w:rtl/>
        </w:rPr>
        <w:t xml:space="preserve"> לפחות לעת עתה, את ההזדמנות לקחת חלק באחריות להחלטות ההיסטוריות והגורליות שיהיו בשנים הקרובות.  תודה.</w:t>
      </w:r>
    </w:p>
    <w:p w14:paraId="4222FF9A" w14:textId="77777777" w:rsidR="00000000" w:rsidRDefault="00DD24A4">
      <w:pPr>
        <w:pStyle w:val="a"/>
        <w:rPr>
          <w:rFonts w:hint="cs"/>
          <w:rtl/>
        </w:rPr>
      </w:pPr>
    </w:p>
    <w:p w14:paraId="53B47F40" w14:textId="77777777" w:rsidR="00000000" w:rsidRDefault="00DD24A4">
      <w:pPr>
        <w:pStyle w:val="ac"/>
        <w:rPr>
          <w:rtl/>
        </w:rPr>
      </w:pPr>
      <w:r>
        <w:rPr>
          <w:rFonts w:hint="eastAsia"/>
          <w:rtl/>
        </w:rPr>
        <w:t>חיים</w:t>
      </w:r>
      <w:r>
        <w:rPr>
          <w:rtl/>
        </w:rPr>
        <w:t xml:space="preserve"> רמון (העבודה-מימד):</w:t>
      </w:r>
    </w:p>
    <w:p w14:paraId="4E829EF4" w14:textId="77777777" w:rsidR="00000000" w:rsidRDefault="00DD24A4">
      <w:pPr>
        <w:pStyle w:val="a"/>
        <w:rPr>
          <w:rFonts w:hint="cs"/>
          <w:rtl/>
        </w:rPr>
      </w:pPr>
    </w:p>
    <w:p w14:paraId="0418D547" w14:textId="77777777" w:rsidR="00000000" w:rsidRDefault="00DD24A4">
      <w:pPr>
        <w:pStyle w:val="a"/>
        <w:rPr>
          <w:rFonts w:hint="cs"/>
          <w:rtl/>
        </w:rPr>
      </w:pPr>
      <w:r>
        <w:rPr>
          <w:rFonts w:hint="cs"/>
          <w:rtl/>
        </w:rPr>
        <w:t>בין כך ובין כך אנחנו אחראים. למה להיות בממשלה? אם אני אחראי, אני אשב פה.</w:t>
      </w:r>
    </w:p>
    <w:p w14:paraId="47BAC814" w14:textId="77777777" w:rsidR="00000000" w:rsidRDefault="00DD24A4">
      <w:pPr>
        <w:pStyle w:val="a"/>
        <w:rPr>
          <w:rFonts w:hint="cs"/>
          <w:rtl/>
        </w:rPr>
      </w:pPr>
    </w:p>
    <w:p w14:paraId="639A8573" w14:textId="77777777" w:rsidR="00000000" w:rsidRDefault="00DD24A4">
      <w:pPr>
        <w:pStyle w:val="ad"/>
        <w:rPr>
          <w:rtl/>
        </w:rPr>
      </w:pPr>
      <w:r>
        <w:rPr>
          <w:rtl/>
        </w:rPr>
        <w:t>היו"ר ראובן ריבלין:</w:t>
      </w:r>
    </w:p>
    <w:p w14:paraId="39FE72FB" w14:textId="77777777" w:rsidR="00000000" w:rsidRDefault="00DD24A4">
      <w:pPr>
        <w:pStyle w:val="a"/>
        <w:rPr>
          <w:rtl/>
        </w:rPr>
      </w:pPr>
    </w:p>
    <w:p w14:paraId="718DD7BB" w14:textId="77777777" w:rsidR="00000000" w:rsidRDefault="00DD24A4">
      <w:pPr>
        <w:pStyle w:val="a"/>
        <w:rPr>
          <w:rFonts w:hint="cs"/>
          <w:rtl/>
        </w:rPr>
      </w:pPr>
      <w:r>
        <w:rPr>
          <w:rFonts w:hint="cs"/>
          <w:rtl/>
        </w:rPr>
        <w:t>חבר הכנסת רמון</w:t>
      </w:r>
      <w:r>
        <w:rPr>
          <w:rFonts w:hint="cs"/>
          <w:rtl/>
        </w:rPr>
        <w:t>, הוא פנה לחבר הכנסת מצנע. אני לא מבין, אתה עונה גם בשם חבר הכנסת מצנע? אני מאוד מודה.</w:t>
      </w:r>
    </w:p>
    <w:p w14:paraId="699A04E3" w14:textId="77777777" w:rsidR="00000000" w:rsidRDefault="00DD24A4">
      <w:pPr>
        <w:pStyle w:val="a"/>
        <w:rPr>
          <w:rFonts w:hint="cs"/>
          <w:rtl/>
        </w:rPr>
      </w:pPr>
    </w:p>
    <w:p w14:paraId="54BA5E4B" w14:textId="77777777" w:rsidR="00000000" w:rsidRDefault="00DD24A4">
      <w:pPr>
        <w:pStyle w:val="a"/>
        <w:rPr>
          <w:rFonts w:hint="cs"/>
          <w:rtl/>
        </w:rPr>
      </w:pPr>
      <w:r>
        <w:rPr>
          <w:rFonts w:hint="cs"/>
          <w:rtl/>
        </w:rPr>
        <w:t>רבותי חברי הכנסת, חבר הכנסת שמחון, השר לשעבר, לא היה כאן כשקראתי בשמו. בדרך כלל אין כפרה על עניין זה, אבל הוא לא נוהג כך בדרך כלל, ואנחנו נמחל לו. בבקשה.</w:t>
      </w:r>
    </w:p>
    <w:p w14:paraId="0CC03752" w14:textId="77777777" w:rsidR="00000000" w:rsidRDefault="00DD24A4">
      <w:pPr>
        <w:pStyle w:val="a"/>
        <w:rPr>
          <w:rFonts w:hint="cs"/>
          <w:rtl/>
        </w:rPr>
      </w:pPr>
    </w:p>
    <w:p w14:paraId="4516F09F" w14:textId="77777777" w:rsidR="00000000" w:rsidRDefault="00DD24A4">
      <w:pPr>
        <w:pStyle w:val="Speaker"/>
        <w:rPr>
          <w:rtl/>
        </w:rPr>
      </w:pPr>
      <w:bookmarkStart w:id="510" w:name="FS000000461T28_02_2003_01_02_13"/>
      <w:bookmarkEnd w:id="510"/>
      <w:r>
        <w:rPr>
          <w:rFonts w:hint="eastAsia"/>
          <w:rtl/>
        </w:rPr>
        <w:t>שלום</w:t>
      </w:r>
      <w:r>
        <w:rPr>
          <w:rtl/>
        </w:rPr>
        <w:t xml:space="preserve"> שמחון (ה</w:t>
      </w:r>
      <w:r>
        <w:rPr>
          <w:rtl/>
        </w:rPr>
        <w:t>עבודה-מימד):</w:t>
      </w:r>
    </w:p>
    <w:p w14:paraId="1C19E792" w14:textId="77777777" w:rsidR="00000000" w:rsidRDefault="00DD24A4">
      <w:pPr>
        <w:pStyle w:val="a"/>
        <w:rPr>
          <w:rFonts w:hint="cs"/>
          <w:rtl/>
        </w:rPr>
      </w:pPr>
    </w:p>
    <w:p w14:paraId="28D57D6B" w14:textId="77777777" w:rsidR="00000000" w:rsidRDefault="00DD24A4">
      <w:pPr>
        <w:pStyle w:val="a"/>
        <w:rPr>
          <w:rFonts w:hint="cs"/>
          <w:rtl/>
        </w:rPr>
      </w:pPr>
      <w:r>
        <w:rPr>
          <w:rFonts w:hint="cs"/>
          <w:rtl/>
        </w:rPr>
        <w:t>אדוני היושב-ראש, חברי חברי הכנסת, ראשית, אני רוצה לברך אותך, ושנית, גם להודות לך על הרצון הטוב לאפשר לי לדבר. ואני רוצה לומר רגע לפני השבעת שרי הממשלה, שבכל זאת יש פה רגע שהוא גם חיובי, כי בסך הכול יש חברים גם בצד השני שצריך לשמוח בשמחתם ולבר</w:t>
      </w:r>
      <w:r>
        <w:rPr>
          <w:rFonts w:hint="cs"/>
          <w:rtl/>
        </w:rPr>
        <w:t>ך אותם על העובדה שהם עומדים להיות שרים.</w:t>
      </w:r>
    </w:p>
    <w:p w14:paraId="21394040" w14:textId="77777777" w:rsidR="00000000" w:rsidRDefault="00DD24A4">
      <w:pPr>
        <w:pStyle w:val="a"/>
        <w:rPr>
          <w:rFonts w:hint="cs"/>
          <w:rtl/>
        </w:rPr>
      </w:pPr>
    </w:p>
    <w:p w14:paraId="2C628A94" w14:textId="77777777" w:rsidR="00000000" w:rsidRDefault="00DD24A4">
      <w:pPr>
        <w:pStyle w:val="a"/>
        <w:rPr>
          <w:rFonts w:hint="cs"/>
          <w:rtl/>
        </w:rPr>
      </w:pPr>
      <w:r>
        <w:rPr>
          <w:rFonts w:hint="cs"/>
          <w:rtl/>
        </w:rPr>
        <w:t xml:space="preserve">עם זאת, אני רוצה לתקן את הדברים שאמר מזכיר הממשלה לשעבר, כיוון שראש הממשלה אמר בדבריו כאן במפורש, שהיו לו התלבטויות קשות לגבי הדרך האידיאולוגית שהוא צריך לבחור בממשלה העתידית; הווי אומר, שבסופו של דבר  מפלגת העבודה </w:t>
      </w:r>
      <w:r>
        <w:rPr>
          <w:rFonts w:hint="cs"/>
          <w:rtl/>
        </w:rPr>
        <w:t>לא הצטרפה לממשלה משום שראש הממשלה בחר בדרך אחרת.</w:t>
      </w:r>
    </w:p>
    <w:p w14:paraId="5B6B1380" w14:textId="77777777" w:rsidR="00000000" w:rsidRDefault="00DD24A4">
      <w:pPr>
        <w:pStyle w:val="ac"/>
        <w:rPr>
          <w:rFonts w:hint="cs"/>
          <w:rtl/>
        </w:rPr>
      </w:pPr>
      <w:r>
        <w:rPr>
          <w:rtl/>
        </w:rPr>
        <w:br w:type="page"/>
      </w:r>
    </w:p>
    <w:p w14:paraId="35D7F722" w14:textId="77777777" w:rsidR="00000000" w:rsidRDefault="00DD24A4">
      <w:pPr>
        <w:pStyle w:val="ac"/>
        <w:rPr>
          <w:rtl/>
        </w:rPr>
      </w:pPr>
      <w:r>
        <w:rPr>
          <w:rFonts w:hint="eastAsia"/>
          <w:rtl/>
        </w:rPr>
        <w:t>גדעון</w:t>
      </w:r>
      <w:r>
        <w:rPr>
          <w:rtl/>
        </w:rPr>
        <w:t xml:space="preserve"> סער (הליכוד):</w:t>
      </w:r>
    </w:p>
    <w:p w14:paraId="3930A0D4" w14:textId="77777777" w:rsidR="00000000" w:rsidRDefault="00DD24A4">
      <w:pPr>
        <w:pStyle w:val="a"/>
        <w:rPr>
          <w:rFonts w:hint="cs"/>
          <w:rtl/>
        </w:rPr>
      </w:pPr>
    </w:p>
    <w:p w14:paraId="1996B7D0" w14:textId="77777777" w:rsidR="00000000" w:rsidRDefault="00DD24A4">
      <w:pPr>
        <w:pStyle w:val="a"/>
        <w:rPr>
          <w:rFonts w:hint="cs"/>
          <w:rtl/>
        </w:rPr>
      </w:pPr>
      <w:r>
        <w:rPr>
          <w:rFonts w:hint="cs"/>
          <w:rtl/>
        </w:rPr>
        <w:t>זה לא נכון - - -</w:t>
      </w:r>
    </w:p>
    <w:p w14:paraId="46167563" w14:textId="77777777" w:rsidR="00000000" w:rsidRDefault="00DD24A4">
      <w:pPr>
        <w:pStyle w:val="a"/>
        <w:rPr>
          <w:rFonts w:hint="cs"/>
          <w:rtl/>
        </w:rPr>
      </w:pPr>
    </w:p>
    <w:p w14:paraId="66A23419" w14:textId="77777777" w:rsidR="00000000" w:rsidRDefault="00DD24A4">
      <w:pPr>
        <w:pStyle w:val="SpeakerCon"/>
        <w:rPr>
          <w:rtl/>
        </w:rPr>
      </w:pPr>
      <w:bookmarkStart w:id="511" w:name="FS000000461T28_02_2003_01_07_45C"/>
      <w:bookmarkEnd w:id="511"/>
      <w:r>
        <w:rPr>
          <w:rtl/>
        </w:rPr>
        <w:t>שלום שמחון (העבודה-מימד):</w:t>
      </w:r>
    </w:p>
    <w:p w14:paraId="77B59AD0" w14:textId="77777777" w:rsidR="00000000" w:rsidRDefault="00DD24A4">
      <w:pPr>
        <w:pStyle w:val="a"/>
        <w:rPr>
          <w:rtl/>
        </w:rPr>
      </w:pPr>
    </w:p>
    <w:p w14:paraId="0D0127CF" w14:textId="77777777" w:rsidR="00000000" w:rsidRDefault="00DD24A4">
      <w:pPr>
        <w:pStyle w:val="a"/>
        <w:rPr>
          <w:rFonts w:hint="cs"/>
          <w:rtl/>
        </w:rPr>
      </w:pPr>
      <w:r>
        <w:rPr>
          <w:rFonts w:hint="cs"/>
          <w:rtl/>
        </w:rPr>
        <w:t>אני ישבתי פה, הקשבתי גם לך וגם לראש הממשלה. לראש הממשלה היתה אפשרות - - -</w:t>
      </w:r>
    </w:p>
    <w:p w14:paraId="0060E8A0" w14:textId="77777777" w:rsidR="00000000" w:rsidRDefault="00DD24A4">
      <w:pPr>
        <w:pStyle w:val="a"/>
        <w:rPr>
          <w:rFonts w:hint="cs"/>
          <w:rtl/>
        </w:rPr>
      </w:pPr>
    </w:p>
    <w:p w14:paraId="20C8ECFC" w14:textId="77777777" w:rsidR="00000000" w:rsidRDefault="00DD24A4">
      <w:pPr>
        <w:pStyle w:val="ac"/>
        <w:rPr>
          <w:rtl/>
        </w:rPr>
      </w:pPr>
      <w:r>
        <w:rPr>
          <w:rFonts w:hint="eastAsia"/>
          <w:rtl/>
        </w:rPr>
        <w:t>גדעון</w:t>
      </w:r>
      <w:r>
        <w:rPr>
          <w:rtl/>
        </w:rPr>
        <w:t xml:space="preserve"> סער (הליכוד):</w:t>
      </w:r>
    </w:p>
    <w:p w14:paraId="5738557D" w14:textId="77777777" w:rsidR="00000000" w:rsidRDefault="00DD24A4">
      <w:pPr>
        <w:pStyle w:val="a"/>
        <w:rPr>
          <w:rFonts w:hint="cs"/>
          <w:rtl/>
        </w:rPr>
      </w:pPr>
    </w:p>
    <w:p w14:paraId="273491C0" w14:textId="77777777" w:rsidR="00000000" w:rsidRDefault="00DD24A4">
      <w:pPr>
        <w:pStyle w:val="a"/>
        <w:rPr>
          <w:rFonts w:hint="cs"/>
          <w:rtl/>
        </w:rPr>
      </w:pPr>
      <w:r>
        <w:rPr>
          <w:rFonts w:hint="cs"/>
          <w:rtl/>
        </w:rPr>
        <w:t>- - -</w:t>
      </w:r>
    </w:p>
    <w:p w14:paraId="26C83776" w14:textId="77777777" w:rsidR="00000000" w:rsidRDefault="00DD24A4">
      <w:pPr>
        <w:pStyle w:val="a"/>
        <w:rPr>
          <w:rFonts w:hint="cs"/>
          <w:rtl/>
        </w:rPr>
      </w:pPr>
    </w:p>
    <w:p w14:paraId="6A0472FF" w14:textId="77777777" w:rsidR="00000000" w:rsidRDefault="00DD24A4">
      <w:pPr>
        <w:pStyle w:val="SpeakerCon"/>
        <w:rPr>
          <w:rtl/>
        </w:rPr>
      </w:pPr>
      <w:bookmarkStart w:id="512" w:name="FS000000461T28_02_2003_01_08_16C"/>
      <w:bookmarkEnd w:id="512"/>
      <w:r>
        <w:rPr>
          <w:rtl/>
        </w:rPr>
        <w:t>שלום שמחון (העבודה-מימד):</w:t>
      </w:r>
    </w:p>
    <w:p w14:paraId="47BC8544" w14:textId="77777777" w:rsidR="00000000" w:rsidRDefault="00DD24A4">
      <w:pPr>
        <w:pStyle w:val="a"/>
        <w:rPr>
          <w:rtl/>
        </w:rPr>
      </w:pPr>
    </w:p>
    <w:p w14:paraId="2651595F" w14:textId="77777777" w:rsidR="00000000" w:rsidRDefault="00DD24A4">
      <w:pPr>
        <w:pStyle w:val="a"/>
        <w:rPr>
          <w:rFonts w:hint="cs"/>
          <w:rtl/>
        </w:rPr>
      </w:pPr>
      <w:r>
        <w:rPr>
          <w:rFonts w:hint="cs"/>
          <w:rtl/>
        </w:rPr>
        <w:t>אבל אני א</w:t>
      </w:r>
      <w:r>
        <w:rPr>
          <w:rFonts w:hint="cs"/>
          <w:rtl/>
        </w:rPr>
        <w:t>ומר לך, לראש הממשלה היתה אפשרות להחליט אם הוא בוחר באיחוד הלאומי ובמפד"ל, שבמערכת הבחירות אמרו במפורש: אנחנו נכנסים לממשלה כדי למנוע את הקמתה של המדינה הפלסטינית, אנחנו נכנסים לממשלה כדי לשמור על הבית. זו  היתה תעמולת הבחירות שלהם שאותה אתה הזכרת, לא אנחנו</w:t>
      </w:r>
      <w:r>
        <w:rPr>
          <w:rFonts w:hint="cs"/>
          <w:rtl/>
        </w:rPr>
        <w:t xml:space="preserve"> הזכרנו. ראש הממשלה היה יכול לבחור בדרך אחרת, ומשמעותה של דרך אחרת היא היכולת לקבל הכרעות גם ברמה המדינית, גם ברמה הביטחונית וגם ברמה הכלכלית-החברתית. </w:t>
      </w:r>
    </w:p>
    <w:p w14:paraId="19DE58EC" w14:textId="77777777" w:rsidR="00000000" w:rsidRDefault="00DD24A4">
      <w:pPr>
        <w:pStyle w:val="a"/>
        <w:rPr>
          <w:rFonts w:hint="cs"/>
          <w:rtl/>
        </w:rPr>
      </w:pPr>
    </w:p>
    <w:p w14:paraId="02060D2F" w14:textId="77777777" w:rsidR="00000000" w:rsidRDefault="00DD24A4">
      <w:pPr>
        <w:pStyle w:val="a"/>
        <w:rPr>
          <w:rFonts w:hint="cs"/>
          <w:rtl/>
        </w:rPr>
      </w:pPr>
      <w:r>
        <w:rPr>
          <w:rFonts w:hint="cs"/>
          <w:rtl/>
        </w:rPr>
        <w:t>לעומת זאת, במה אתם בחרתם? אתם בחרתם בדרך של הפרד ומשול; בחרתם בדרך של קיטוב, בדרך של החלטה שהחבורה שיוש</w:t>
      </w:r>
      <w:r>
        <w:rPr>
          <w:rFonts w:hint="cs"/>
          <w:rtl/>
        </w:rPr>
        <w:t>בת כאן, ששירתה אתכם במשך 20-30 שנה, תשב מחוץ לממשלה. החלטתם שהם לא יישאו בשום תפקיד. את זה לא אנחנו החלטנו. אנחנו דיברנו על דרך מדינית שבה צריך ללכת. אנחנו החלטנו לגבי הקו שצריך להיות, ואם ראש הממשלה אכן היה בוחר בקו הזה, אנחנו כנראה היינו בתוך הממשלה הזאת</w:t>
      </w:r>
      <w:r>
        <w:rPr>
          <w:rFonts w:hint="cs"/>
          <w:rtl/>
        </w:rPr>
        <w:t>. אבל ראש הממשלה העדיף את האיחוד הלאומי, ראש הממשלה העדיף את דרכה המדינית של המפד"ל, ולא את הדרך של שינוי, שמהר מאוד יסתבר להם מתוך ישיבה בממשלה שממשלת אחדות היא לא בהכרח הממשלה הנכונה. לא בהכרח. לעתים ממשלת אחדות היא ממשלה משתקת, כיוון שלא נבחרת בה דרך אמ</w:t>
      </w:r>
      <w:r>
        <w:rPr>
          <w:rFonts w:hint="cs"/>
          <w:rtl/>
        </w:rPr>
        <w:t xml:space="preserve">יתית שבה אנחנו צריכים ללכת. </w:t>
      </w:r>
    </w:p>
    <w:p w14:paraId="3D34876F" w14:textId="77777777" w:rsidR="00000000" w:rsidRDefault="00DD24A4">
      <w:pPr>
        <w:pStyle w:val="a"/>
        <w:rPr>
          <w:rFonts w:hint="cs"/>
          <w:rtl/>
        </w:rPr>
      </w:pPr>
    </w:p>
    <w:p w14:paraId="233C927B" w14:textId="77777777" w:rsidR="00000000" w:rsidRDefault="00DD24A4">
      <w:pPr>
        <w:pStyle w:val="a"/>
        <w:rPr>
          <w:rFonts w:hint="cs"/>
          <w:rtl/>
        </w:rPr>
      </w:pPr>
      <w:r>
        <w:rPr>
          <w:rFonts w:hint="cs"/>
          <w:rtl/>
        </w:rPr>
        <w:t>צריך לומר את האמת, אנחנו עומדים בפני מצב כלכלי מאוד קשה, מצב שאנחנו נהיה מחויבים לקבל בו הכרעות קשות. אי-אפשר ששר האוצר יצליח בתפקידו, גם אם יהיו לו אלף מכתבים מראש הממשלה. ללא תהליך מדיני אין שום סיכוי בעולם לשקם את הכלכלה הי</w:t>
      </w:r>
      <w:r>
        <w:rPr>
          <w:rFonts w:hint="cs"/>
          <w:rtl/>
        </w:rPr>
        <w:t>שראלית, זה כל אחד יודע. עם מי בדיוק לשקם את הכלכלה הישראלית, עם מי? עם אותה דרך שלא רוצה לפתוח בתהליך מדיני? למי אתם משקרים? האמת היא בסופו של דבר הדרך, היא התוכן ולא שום דבר אחר. גם הניירות שנתתם לנו כאן אתמול לקרוא, סותרים זה  את זה, וגם אתם יודעים את הא</w:t>
      </w:r>
      <w:r>
        <w:rPr>
          <w:rFonts w:hint="cs"/>
          <w:rtl/>
        </w:rPr>
        <w:t xml:space="preserve">מת. </w:t>
      </w:r>
    </w:p>
    <w:p w14:paraId="65CC4B67" w14:textId="77777777" w:rsidR="00000000" w:rsidRDefault="00DD24A4">
      <w:pPr>
        <w:pStyle w:val="a"/>
        <w:ind w:firstLine="0"/>
        <w:rPr>
          <w:rFonts w:hint="cs"/>
          <w:rtl/>
        </w:rPr>
      </w:pPr>
    </w:p>
    <w:p w14:paraId="69759CA3" w14:textId="77777777" w:rsidR="00000000" w:rsidRDefault="00DD24A4">
      <w:pPr>
        <w:pStyle w:val="ad"/>
        <w:rPr>
          <w:rtl/>
        </w:rPr>
      </w:pPr>
      <w:r>
        <w:rPr>
          <w:rtl/>
        </w:rPr>
        <w:t>היו"ר ראובן ריבלין:</w:t>
      </w:r>
    </w:p>
    <w:p w14:paraId="6006FA78" w14:textId="77777777" w:rsidR="00000000" w:rsidRDefault="00DD24A4">
      <w:pPr>
        <w:pStyle w:val="a"/>
        <w:rPr>
          <w:rtl/>
        </w:rPr>
      </w:pPr>
    </w:p>
    <w:p w14:paraId="06C3C4F5" w14:textId="77777777" w:rsidR="00000000" w:rsidRDefault="00DD24A4">
      <w:pPr>
        <w:pStyle w:val="a"/>
        <w:rPr>
          <w:rFonts w:hint="cs"/>
          <w:rtl/>
        </w:rPr>
      </w:pPr>
      <w:r>
        <w:rPr>
          <w:rFonts w:hint="cs"/>
          <w:rtl/>
        </w:rPr>
        <w:t xml:space="preserve">יש לך דקה לסיום. </w:t>
      </w:r>
    </w:p>
    <w:p w14:paraId="1F67AC0B" w14:textId="77777777" w:rsidR="00000000" w:rsidRDefault="00DD24A4">
      <w:pPr>
        <w:pStyle w:val="a"/>
        <w:ind w:firstLine="0"/>
        <w:rPr>
          <w:rFonts w:hint="cs"/>
          <w:rtl/>
        </w:rPr>
      </w:pPr>
    </w:p>
    <w:p w14:paraId="673FEEF2" w14:textId="77777777" w:rsidR="00000000" w:rsidRDefault="00DD24A4">
      <w:pPr>
        <w:pStyle w:val="SpeakerCon"/>
        <w:rPr>
          <w:rtl/>
        </w:rPr>
      </w:pPr>
      <w:bookmarkStart w:id="513" w:name="FS000000461T28_02_2003_00_30_14C"/>
      <w:bookmarkEnd w:id="513"/>
      <w:r>
        <w:rPr>
          <w:rtl/>
        </w:rPr>
        <w:t>שלום שמחון (העבודה-מימד):</w:t>
      </w:r>
    </w:p>
    <w:p w14:paraId="1ABEA8A9" w14:textId="77777777" w:rsidR="00000000" w:rsidRDefault="00DD24A4">
      <w:pPr>
        <w:pStyle w:val="a"/>
        <w:rPr>
          <w:rtl/>
        </w:rPr>
      </w:pPr>
    </w:p>
    <w:p w14:paraId="1F5920B5" w14:textId="77777777" w:rsidR="00000000" w:rsidRDefault="00DD24A4">
      <w:pPr>
        <w:pStyle w:val="a"/>
        <w:rPr>
          <w:rFonts w:hint="cs"/>
          <w:rtl/>
        </w:rPr>
      </w:pPr>
      <w:r>
        <w:rPr>
          <w:rFonts w:hint="cs"/>
          <w:rtl/>
        </w:rPr>
        <w:t xml:space="preserve">תודה רבה, אדוני היושב-ראש. </w:t>
      </w:r>
    </w:p>
    <w:p w14:paraId="394873E8" w14:textId="77777777" w:rsidR="00000000" w:rsidRDefault="00DD24A4">
      <w:pPr>
        <w:pStyle w:val="a"/>
        <w:rPr>
          <w:rFonts w:hint="cs"/>
          <w:rtl/>
        </w:rPr>
      </w:pPr>
    </w:p>
    <w:p w14:paraId="2B934EF1" w14:textId="77777777" w:rsidR="00000000" w:rsidRDefault="00DD24A4">
      <w:pPr>
        <w:pStyle w:val="a"/>
        <w:rPr>
          <w:rFonts w:hint="cs"/>
          <w:rtl/>
        </w:rPr>
      </w:pPr>
      <w:r>
        <w:rPr>
          <w:rFonts w:hint="cs"/>
          <w:rtl/>
        </w:rPr>
        <w:t xml:space="preserve">למרות הכול אני רוצה להיות הגון. ישבנו בממשלה של אריאל שרון, ושיתוף הפעולה אתך, אדוני ראש הממשלה, היה יוצא מן הכלל. אנחנו מאחלים לך הצלחה גדולה ביכולת שלך </w:t>
      </w:r>
      <w:r>
        <w:rPr>
          <w:rFonts w:hint="cs"/>
          <w:rtl/>
        </w:rPr>
        <w:t xml:space="preserve">לייצב את המשק, ביכולת שלך להוביל תהליך מדיני. אנחנו נגלה אחריות גדולה כאופוזיציה ממלכתית, ככל שיידרש. ועם זאת אנחנו משוכנעים שבסופו של דבר דרכנו תהיה הדרך הנכונה. תודה ובהצלחה. </w:t>
      </w:r>
    </w:p>
    <w:p w14:paraId="4D484E37" w14:textId="77777777" w:rsidR="00000000" w:rsidRDefault="00DD24A4">
      <w:pPr>
        <w:pStyle w:val="a"/>
        <w:ind w:firstLine="0"/>
        <w:rPr>
          <w:rFonts w:hint="cs"/>
          <w:rtl/>
        </w:rPr>
      </w:pPr>
    </w:p>
    <w:p w14:paraId="69ED6593" w14:textId="77777777" w:rsidR="00000000" w:rsidRDefault="00DD24A4">
      <w:pPr>
        <w:pStyle w:val="ad"/>
        <w:rPr>
          <w:rtl/>
        </w:rPr>
      </w:pPr>
      <w:r>
        <w:rPr>
          <w:rtl/>
        </w:rPr>
        <w:t>היו"ר ראובן ריבלין:</w:t>
      </w:r>
    </w:p>
    <w:p w14:paraId="535EB130" w14:textId="77777777" w:rsidR="00000000" w:rsidRDefault="00DD24A4">
      <w:pPr>
        <w:pStyle w:val="a"/>
        <w:rPr>
          <w:rtl/>
        </w:rPr>
      </w:pPr>
    </w:p>
    <w:p w14:paraId="72C050C8" w14:textId="77777777" w:rsidR="00000000" w:rsidRDefault="00DD24A4">
      <w:pPr>
        <w:pStyle w:val="a"/>
        <w:rPr>
          <w:rFonts w:hint="cs"/>
          <w:rtl/>
        </w:rPr>
      </w:pPr>
      <w:r>
        <w:rPr>
          <w:rFonts w:hint="cs"/>
          <w:rtl/>
        </w:rPr>
        <w:t xml:space="preserve">אני מודה לשר לשעבר שלום שמחון. </w:t>
      </w:r>
    </w:p>
    <w:p w14:paraId="56E7FA65" w14:textId="77777777" w:rsidR="00000000" w:rsidRDefault="00DD24A4">
      <w:pPr>
        <w:pStyle w:val="a"/>
        <w:rPr>
          <w:rFonts w:hint="cs"/>
          <w:rtl/>
        </w:rPr>
      </w:pPr>
    </w:p>
    <w:p w14:paraId="1C7DEAB5" w14:textId="77777777" w:rsidR="00000000" w:rsidRDefault="00DD24A4">
      <w:pPr>
        <w:pStyle w:val="a"/>
        <w:rPr>
          <w:rFonts w:hint="cs"/>
          <w:rtl/>
        </w:rPr>
      </w:pPr>
    </w:p>
    <w:p w14:paraId="25A1D874" w14:textId="77777777" w:rsidR="00000000" w:rsidRDefault="00DD24A4">
      <w:pPr>
        <w:pStyle w:val="Subject"/>
        <w:rPr>
          <w:rFonts w:hint="cs"/>
          <w:rtl/>
        </w:rPr>
      </w:pPr>
      <w:bookmarkStart w:id="514" w:name="_Toc35678683"/>
      <w:r>
        <w:rPr>
          <w:rFonts w:hint="cs"/>
          <w:rtl/>
        </w:rPr>
        <w:t>הודעת ראש הממשלה על הע</w:t>
      </w:r>
      <w:r>
        <w:rPr>
          <w:rFonts w:hint="cs"/>
          <w:rtl/>
        </w:rPr>
        <w:t>ברת חלק מסמכויות שר המדע, התרבות והספורט</w:t>
      </w:r>
      <w:bookmarkEnd w:id="514"/>
      <w:r>
        <w:rPr>
          <w:rFonts w:hint="cs"/>
          <w:rtl/>
        </w:rPr>
        <w:t xml:space="preserve"> </w:t>
      </w:r>
    </w:p>
    <w:p w14:paraId="4CF9A48B" w14:textId="77777777" w:rsidR="00000000" w:rsidRDefault="00DD24A4">
      <w:pPr>
        <w:pStyle w:val="Subject"/>
        <w:rPr>
          <w:rFonts w:hint="cs"/>
          <w:rtl/>
        </w:rPr>
      </w:pPr>
      <w:bookmarkStart w:id="515" w:name="_Toc35678684"/>
      <w:r>
        <w:rPr>
          <w:rFonts w:hint="cs"/>
          <w:rtl/>
        </w:rPr>
        <w:t>לשרת החינוך</w:t>
      </w:r>
      <w:bookmarkEnd w:id="515"/>
    </w:p>
    <w:p w14:paraId="202A5080" w14:textId="77777777" w:rsidR="00000000" w:rsidRDefault="00DD24A4">
      <w:pPr>
        <w:pStyle w:val="a"/>
        <w:rPr>
          <w:rFonts w:hint="cs"/>
          <w:rtl/>
        </w:rPr>
      </w:pPr>
    </w:p>
    <w:p w14:paraId="125EF679" w14:textId="77777777" w:rsidR="00000000" w:rsidRDefault="00DD24A4">
      <w:pPr>
        <w:pStyle w:val="ad"/>
        <w:rPr>
          <w:rtl/>
        </w:rPr>
      </w:pPr>
      <w:r>
        <w:rPr>
          <w:rtl/>
        </w:rPr>
        <w:t>היו"ר ראובן ריבלין:</w:t>
      </w:r>
    </w:p>
    <w:p w14:paraId="60224DBB" w14:textId="77777777" w:rsidR="00000000" w:rsidRDefault="00DD24A4">
      <w:pPr>
        <w:pStyle w:val="a"/>
        <w:rPr>
          <w:rFonts w:hint="cs"/>
          <w:rtl/>
        </w:rPr>
      </w:pPr>
    </w:p>
    <w:p w14:paraId="1F0CED9B" w14:textId="77777777" w:rsidR="00000000" w:rsidRDefault="00DD24A4">
      <w:pPr>
        <w:pStyle w:val="a"/>
        <w:rPr>
          <w:rFonts w:hint="cs"/>
          <w:rtl/>
        </w:rPr>
      </w:pPr>
      <w:r>
        <w:rPr>
          <w:rFonts w:hint="cs"/>
          <w:rtl/>
        </w:rPr>
        <w:t>רבותי חברי הכנסת, גבירותי ורבותי, על החלטות ראש הממשלה בדבר ביטול המשרד לשיתוף פעולה אזורי וחלוקת משרד המדע, התרבות והספורט, וכן על העברת סמכויות הקבועות בחוקים השונים, שפורטו בדבר</w:t>
      </w:r>
      <w:r>
        <w:rPr>
          <w:rFonts w:hint="cs"/>
          <w:rtl/>
        </w:rPr>
        <w:t>יו של השר סילבן שלום, משר המדע, התרבות והספורט אל שר החינוך, חלות הוראות סעיף  39(א) ו=(ב) לחוק-יסוד: הממשלה הישן. חוק-היסוד החדש חל מכינונה של הממשלה בכנסת הזאת, הכנסת השש-עשרה. לפיכך, לעניין שני הנושאים הראשונים, ביטול המשרד לשיתוף פעולה אזורי וחלוקת משר</w:t>
      </w:r>
      <w:r>
        <w:rPr>
          <w:rFonts w:hint="cs"/>
          <w:rtl/>
        </w:rPr>
        <w:t xml:space="preserve">ד המדע, התרבות והספורט, נמסרה הודעה לכנסת, ואין צורך בהצבעה. אשר להעברת סמכויות הנתונות לפי החוק משר אחד לשר אחר, החלטת ראש הממשלה טעונה אישור הכנסת. ולכן, על החלטתו בנושא זה כפי שפורטה על-ידי השר סילבן שלום, נצביע לפני שנעבור להצבעת האמון בממשלה החדשה. </w:t>
      </w:r>
    </w:p>
    <w:p w14:paraId="4E0411A6" w14:textId="77777777" w:rsidR="00000000" w:rsidRDefault="00DD24A4">
      <w:pPr>
        <w:pStyle w:val="a"/>
        <w:rPr>
          <w:rFonts w:hint="cs"/>
          <w:rtl/>
        </w:rPr>
      </w:pPr>
    </w:p>
    <w:p w14:paraId="0D25EBF1" w14:textId="77777777" w:rsidR="00000000" w:rsidRDefault="00DD24A4">
      <w:pPr>
        <w:pStyle w:val="a"/>
        <w:rPr>
          <w:rFonts w:hint="cs"/>
          <w:rtl/>
        </w:rPr>
      </w:pPr>
      <w:r>
        <w:rPr>
          <w:rFonts w:hint="cs"/>
          <w:rtl/>
        </w:rPr>
        <w:t xml:space="preserve">הצבעה על העברת סמכויות משר המדע, התרבות והספורט לשרת החינוך, כפי שפורטו </w:t>
      </w:r>
      <w:r>
        <w:rPr>
          <w:rtl/>
        </w:rPr>
        <w:br/>
      </w:r>
      <w:r>
        <w:rPr>
          <w:rFonts w:hint="cs"/>
          <w:rtl/>
        </w:rPr>
        <w:t xml:space="preserve">על-ידי השר סילבן שלום, אני מבקש להצביע - מי בעד ומי נגד. אני מבקש מחבר הכנסת גדעון סער ומחברת הכנסת דליה איציק למנות שני מונים, שכן ההצבעה האלקטרונית לא פועלת. </w:t>
      </w:r>
    </w:p>
    <w:p w14:paraId="02D93FD7" w14:textId="77777777" w:rsidR="00000000" w:rsidRDefault="00DD24A4">
      <w:pPr>
        <w:pStyle w:val="a"/>
        <w:ind w:firstLine="0"/>
        <w:rPr>
          <w:rFonts w:hint="cs"/>
          <w:rtl/>
        </w:rPr>
      </w:pPr>
    </w:p>
    <w:p w14:paraId="6372D2ED" w14:textId="77777777" w:rsidR="00000000" w:rsidRDefault="00DD24A4">
      <w:pPr>
        <w:pStyle w:val="ac"/>
        <w:rPr>
          <w:rtl/>
        </w:rPr>
      </w:pPr>
      <w:r>
        <w:rPr>
          <w:rFonts w:hint="eastAsia"/>
          <w:rtl/>
        </w:rPr>
        <w:t>בנימין</w:t>
      </w:r>
      <w:r>
        <w:rPr>
          <w:rtl/>
        </w:rPr>
        <w:t xml:space="preserve"> בן-אליעזר (העב</w:t>
      </w:r>
      <w:r>
        <w:rPr>
          <w:rtl/>
        </w:rPr>
        <w:t>ודה-מימד):</w:t>
      </w:r>
    </w:p>
    <w:p w14:paraId="4712B44D" w14:textId="77777777" w:rsidR="00000000" w:rsidRDefault="00DD24A4">
      <w:pPr>
        <w:pStyle w:val="a"/>
        <w:rPr>
          <w:rFonts w:hint="cs"/>
          <w:rtl/>
        </w:rPr>
      </w:pPr>
    </w:p>
    <w:p w14:paraId="339BD586" w14:textId="77777777" w:rsidR="00000000" w:rsidRDefault="00DD24A4">
      <w:pPr>
        <w:pStyle w:val="a"/>
        <w:rPr>
          <w:rFonts w:hint="cs"/>
          <w:rtl/>
        </w:rPr>
      </w:pPr>
      <w:r>
        <w:rPr>
          <w:rFonts w:hint="cs"/>
          <w:rtl/>
        </w:rPr>
        <w:t>למה?</w:t>
      </w:r>
    </w:p>
    <w:p w14:paraId="7C5B5090" w14:textId="77777777" w:rsidR="00000000" w:rsidRDefault="00DD24A4">
      <w:pPr>
        <w:pStyle w:val="a"/>
        <w:ind w:firstLine="0"/>
        <w:rPr>
          <w:rFonts w:hint="cs"/>
          <w:rtl/>
        </w:rPr>
      </w:pPr>
    </w:p>
    <w:p w14:paraId="562EB12D" w14:textId="77777777" w:rsidR="00000000" w:rsidRDefault="00DD24A4">
      <w:pPr>
        <w:pStyle w:val="ad"/>
        <w:rPr>
          <w:rtl/>
        </w:rPr>
      </w:pPr>
      <w:r>
        <w:rPr>
          <w:rtl/>
        </w:rPr>
        <w:t>היו"ר ראובן ריבלין:</w:t>
      </w:r>
    </w:p>
    <w:p w14:paraId="584FF7C5" w14:textId="77777777" w:rsidR="00000000" w:rsidRDefault="00DD24A4">
      <w:pPr>
        <w:pStyle w:val="a"/>
        <w:rPr>
          <w:rtl/>
        </w:rPr>
      </w:pPr>
    </w:p>
    <w:p w14:paraId="0EE1140A" w14:textId="77777777" w:rsidR="00000000" w:rsidRDefault="00DD24A4">
      <w:pPr>
        <w:pStyle w:val="a"/>
        <w:rPr>
          <w:rFonts w:hint="cs"/>
          <w:rtl/>
        </w:rPr>
      </w:pPr>
      <w:r>
        <w:rPr>
          <w:rFonts w:hint="cs"/>
          <w:rtl/>
        </w:rPr>
        <w:t xml:space="preserve">אני אסביר למה היא לא פועלת - כי עדיין לא יודעים מי יושב ואיפה. ובכן, מי בעד העברת הסמכויות משר המדע, התרבות והספורט לשרת החינוך, כפי שפורטו על-ידי השר סילבן שלום? </w:t>
      </w:r>
    </w:p>
    <w:p w14:paraId="6BCA8472" w14:textId="77777777" w:rsidR="00000000" w:rsidRDefault="00DD24A4">
      <w:pPr>
        <w:pStyle w:val="a"/>
        <w:rPr>
          <w:rFonts w:hint="cs"/>
          <w:rtl/>
        </w:rPr>
      </w:pPr>
    </w:p>
    <w:p w14:paraId="5347E7D3" w14:textId="77777777" w:rsidR="00000000" w:rsidRDefault="00DD24A4">
      <w:pPr>
        <w:pStyle w:val="a"/>
        <w:jc w:val="center"/>
        <w:rPr>
          <w:rFonts w:hint="cs"/>
          <w:b/>
          <w:bCs/>
          <w:rtl/>
        </w:rPr>
      </w:pPr>
      <w:r>
        <w:rPr>
          <w:rFonts w:hint="cs"/>
          <w:b/>
          <w:bCs/>
          <w:rtl/>
        </w:rPr>
        <w:t>הצבעה מס' 1</w:t>
      </w:r>
    </w:p>
    <w:p w14:paraId="08955E66" w14:textId="77777777" w:rsidR="00000000" w:rsidRDefault="00DD24A4">
      <w:pPr>
        <w:pStyle w:val="a"/>
        <w:jc w:val="center"/>
        <w:rPr>
          <w:rFonts w:hint="cs"/>
          <w:rtl/>
        </w:rPr>
      </w:pPr>
      <w:r>
        <w:rPr>
          <w:rFonts w:hint="cs"/>
          <w:rtl/>
        </w:rPr>
        <w:t xml:space="preserve">בעד הודעת ראש הממשלה </w:t>
      </w:r>
      <w:r>
        <w:rPr>
          <w:rtl/>
        </w:rPr>
        <w:t>–</w:t>
      </w:r>
      <w:r>
        <w:rPr>
          <w:rFonts w:hint="cs"/>
          <w:rtl/>
        </w:rPr>
        <w:t xml:space="preserve"> 66</w:t>
      </w:r>
    </w:p>
    <w:p w14:paraId="6553333D" w14:textId="77777777" w:rsidR="00000000" w:rsidRDefault="00DD24A4">
      <w:pPr>
        <w:pStyle w:val="a"/>
        <w:jc w:val="center"/>
        <w:rPr>
          <w:rFonts w:hint="cs"/>
          <w:rtl/>
        </w:rPr>
      </w:pPr>
      <w:r>
        <w:rPr>
          <w:rFonts w:hint="cs"/>
          <w:rtl/>
        </w:rPr>
        <w:t xml:space="preserve">נגד </w:t>
      </w:r>
      <w:r>
        <w:rPr>
          <w:rtl/>
        </w:rPr>
        <w:t>–</w:t>
      </w:r>
      <w:r>
        <w:rPr>
          <w:rFonts w:hint="cs"/>
          <w:rtl/>
        </w:rPr>
        <w:t xml:space="preserve"> 47</w:t>
      </w:r>
    </w:p>
    <w:p w14:paraId="43E1903D" w14:textId="77777777" w:rsidR="00000000" w:rsidRDefault="00DD24A4">
      <w:pPr>
        <w:pStyle w:val="a"/>
        <w:jc w:val="center"/>
        <w:rPr>
          <w:rFonts w:hint="cs"/>
          <w:rtl/>
        </w:rPr>
      </w:pPr>
      <w:r>
        <w:rPr>
          <w:rFonts w:hint="cs"/>
          <w:rtl/>
        </w:rPr>
        <w:t>נמנעי</w:t>
      </w:r>
      <w:r>
        <w:rPr>
          <w:rFonts w:hint="cs"/>
          <w:rtl/>
        </w:rPr>
        <w:t xml:space="preserve">ם </w:t>
      </w:r>
      <w:r>
        <w:rPr>
          <w:rtl/>
        </w:rPr>
        <w:t>–</w:t>
      </w:r>
      <w:r>
        <w:rPr>
          <w:rFonts w:hint="cs"/>
          <w:rtl/>
        </w:rPr>
        <w:t xml:space="preserve"> אין</w:t>
      </w:r>
    </w:p>
    <w:p w14:paraId="3F674F46" w14:textId="77777777" w:rsidR="00000000" w:rsidRDefault="00DD24A4">
      <w:pPr>
        <w:pStyle w:val="a"/>
        <w:jc w:val="center"/>
        <w:rPr>
          <w:rFonts w:hint="cs"/>
          <w:rtl/>
        </w:rPr>
      </w:pPr>
      <w:r>
        <w:rPr>
          <w:rFonts w:hint="cs"/>
          <w:rtl/>
        </w:rPr>
        <w:t>הודעת ראש הממשלה על העברת סמכויות משר המדע, התרבות והספורט לשרת החינוך נתקבלה.</w:t>
      </w:r>
    </w:p>
    <w:p w14:paraId="79590578" w14:textId="77777777" w:rsidR="00000000" w:rsidRDefault="00DD24A4">
      <w:pPr>
        <w:pStyle w:val="a"/>
        <w:jc w:val="center"/>
        <w:rPr>
          <w:rFonts w:hint="cs"/>
          <w:rtl/>
        </w:rPr>
      </w:pPr>
    </w:p>
    <w:p w14:paraId="6733D303" w14:textId="77777777" w:rsidR="00000000" w:rsidRDefault="00DD24A4">
      <w:pPr>
        <w:pStyle w:val="ad"/>
        <w:rPr>
          <w:rtl/>
        </w:rPr>
      </w:pPr>
      <w:r>
        <w:rPr>
          <w:rtl/>
        </w:rPr>
        <w:t>היו"ר ראובן ריבלין:</w:t>
      </w:r>
    </w:p>
    <w:p w14:paraId="4A331532" w14:textId="77777777" w:rsidR="00000000" w:rsidRDefault="00DD24A4">
      <w:pPr>
        <w:pStyle w:val="a"/>
        <w:rPr>
          <w:rtl/>
        </w:rPr>
      </w:pPr>
    </w:p>
    <w:p w14:paraId="24C109B7" w14:textId="77777777" w:rsidR="00000000" w:rsidRDefault="00DD24A4">
      <w:pPr>
        <w:pStyle w:val="a"/>
        <w:rPr>
          <w:rFonts w:hint="cs"/>
          <w:rtl/>
        </w:rPr>
      </w:pPr>
      <w:r>
        <w:rPr>
          <w:rFonts w:hint="cs"/>
          <w:rtl/>
        </w:rPr>
        <w:t>ברוב קולות, 66 חברי כנסת נגד 47 - אני קובע שהעברת הסמכויות משר המדע, התרבות והספורט לשרת החינוך, כפי שפורטו על-ידי השר סילבן שלום, אושרה על-ידי הכנ</w:t>
      </w:r>
      <w:r>
        <w:rPr>
          <w:rFonts w:hint="cs"/>
          <w:rtl/>
        </w:rPr>
        <w:t>סת.</w:t>
      </w:r>
    </w:p>
    <w:p w14:paraId="1C9E7033" w14:textId="77777777" w:rsidR="00000000" w:rsidRDefault="00DD24A4">
      <w:pPr>
        <w:pStyle w:val="Subject"/>
        <w:rPr>
          <w:rFonts w:hint="cs"/>
          <w:rtl/>
        </w:rPr>
      </w:pPr>
    </w:p>
    <w:p w14:paraId="05430948" w14:textId="77777777" w:rsidR="00000000" w:rsidRDefault="00DD24A4">
      <w:pPr>
        <w:pStyle w:val="Subject"/>
        <w:rPr>
          <w:rFonts w:hint="cs"/>
          <w:rtl/>
        </w:rPr>
      </w:pPr>
      <w:bookmarkStart w:id="516" w:name="_Toc35678685"/>
      <w:r>
        <w:rPr>
          <w:rFonts w:hint="cs"/>
          <w:rtl/>
        </w:rPr>
        <w:t>כינון הממשלה והרכבה</w:t>
      </w:r>
      <w:bookmarkEnd w:id="516"/>
    </w:p>
    <w:p w14:paraId="77C7BDD5" w14:textId="77777777" w:rsidR="00000000" w:rsidRDefault="00DD24A4">
      <w:pPr>
        <w:pStyle w:val="a"/>
        <w:rPr>
          <w:rFonts w:hint="cs"/>
          <w:rtl/>
        </w:rPr>
      </w:pPr>
    </w:p>
    <w:p w14:paraId="44CA9ACD" w14:textId="77777777" w:rsidR="00000000" w:rsidRDefault="00DD24A4">
      <w:pPr>
        <w:pStyle w:val="ad"/>
        <w:rPr>
          <w:rtl/>
        </w:rPr>
      </w:pPr>
      <w:r>
        <w:rPr>
          <w:rtl/>
        </w:rPr>
        <w:t>היו"ר ראובן ריבלין:</w:t>
      </w:r>
    </w:p>
    <w:p w14:paraId="2BA17F38" w14:textId="77777777" w:rsidR="00000000" w:rsidRDefault="00DD24A4">
      <w:pPr>
        <w:pStyle w:val="a"/>
        <w:rPr>
          <w:rFonts w:hint="cs"/>
          <w:rtl/>
        </w:rPr>
      </w:pPr>
    </w:p>
    <w:p w14:paraId="6D9A4B87" w14:textId="77777777" w:rsidR="00000000" w:rsidRDefault="00DD24A4">
      <w:pPr>
        <w:pStyle w:val="a"/>
        <w:rPr>
          <w:rFonts w:hint="cs"/>
          <w:rtl/>
        </w:rPr>
      </w:pPr>
      <w:r>
        <w:rPr>
          <w:rFonts w:hint="cs"/>
          <w:rtl/>
        </w:rPr>
        <w:t xml:space="preserve">רבותי חברי הכנסת, אנחנו עוברים להצבעה של הבעת אמון בממשלה החדשה. הסופרים הם אותם סופרים. מי בעד הבעת אמון  בממשלה החדשה, כפי שהוצגה על-ידי ראש הממשלה - ירים את ידו. </w:t>
      </w:r>
    </w:p>
    <w:p w14:paraId="53505F1F" w14:textId="77777777" w:rsidR="00000000" w:rsidRDefault="00DD24A4">
      <w:pPr>
        <w:pStyle w:val="a"/>
        <w:rPr>
          <w:rFonts w:hint="cs"/>
          <w:rtl/>
        </w:rPr>
      </w:pPr>
      <w:r>
        <w:rPr>
          <w:rtl/>
        </w:rPr>
        <w:br w:type="page"/>
      </w:r>
    </w:p>
    <w:p w14:paraId="4D5E0373" w14:textId="77777777" w:rsidR="00000000" w:rsidRDefault="00DD24A4">
      <w:pPr>
        <w:pStyle w:val="a"/>
        <w:jc w:val="center"/>
        <w:rPr>
          <w:rFonts w:hint="cs"/>
          <w:b/>
          <w:bCs/>
          <w:rtl/>
        </w:rPr>
      </w:pPr>
      <w:r>
        <w:rPr>
          <w:rFonts w:hint="cs"/>
          <w:b/>
          <w:bCs/>
          <w:rtl/>
        </w:rPr>
        <w:t>הצבעה מס' 2</w:t>
      </w:r>
    </w:p>
    <w:p w14:paraId="2AB72ECA" w14:textId="77777777" w:rsidR="00000000" w:rsidRDefault="00DD24A4">
      <w:pPr>
        <w:pStyle w:val="a"/>
        <w:jc w:val="center"/>
        <w:rPr>
          <w:rFonts w:hint="cs"/>
          <w:rtl/>
        </w:rPr>
      </w:pPr>
      <w:r>
        <w:rPr>
          <w:rFonts w:hint="cs"/>
          <w:rtl/>
        </w:rPr>
        <w:t>בעד הודעת ראש הממשלה אריאל שר</w:t>
      </w:r>
      <w:r>
        <w:rPr>
          <w:rFonts w:hint="cs"/>
          <w:rtl/>
        </w:rPr>
        <w:t xml:space="preserve">ון על כינון הממשלה והרכבה </w:t>
      </w:r>
      <w:r>
        <w:rPr>
          <w:rtl/>
        </w:rPr>
        <w:t>–</w:t>
      </w:r>
      <w:r>
        <w:rPr>
          <w:rFonts w:hint="cs"/>
          <w:rtl/>
        </w:rPr>
        <w:t xml:space="preserve"> 66</w:t>
      </w:r>
    </w:p>
    <w:p w14:paraId="508AD752" w14:textId="77777777" w:rsidR="00000000" w:rsidRDefault="00DD24A4">
      <w:pPr>
        <w:pStyle w:val="a"/>
        <w:jc w:val="center"/>
        <w:rPr>
          <w:rFonts w:hint="cs"/>
          <w:rtl/>
        </w:rPr>
      </w:pPr>
      <w:r>
        <w:rPr>
          <w:rFonts w:hint="cs"/>
          <w:rtl/>
        </w:rPr>
        <w:t xml:space="preserve">נגד </w:t>
      </w:r>
      <w:r>
        <w:rPr>
          <w:rtl/>
        </w:rPr>
        <w:t>–</w:t>
      </w:r>
      <w:r>
        <w:rPr>
          <w:rFonts w:hint="cs"/>
          <w:rtl/>
        </w:rPr>
        <w:t xml:space="preserve"> 48</w:t>
      </w:r>
    </w:p>
    <w:p w14:paraId="797339C1" w14:textId="77777777" w:rsidR="00000000" w:rsidRDefault="00DD24A4">
      <w:pPr>
        <w:pStyle w:val="a"/>
        <w:jc w:val="center"/>
        <w:rPr>
          <w:rFonts w:hint="cs"/>
          <w:rtl/>
        </w:rPr>
      </w:pPr>
      <w:r>
        <w:rPr>
          <w:rFonts w:hint="cs"/>
          <w:rtl/>
        </w:rPr>
        <w:t xml:space="preserve">נמנעים </w:t>
      </w:r>
      <w:r>
        <w:rPr>
          <w:rtl/>
        </w:rPr>
        <w:t>–</w:t>
      </w:r>
      <w:r>
        <w:rPr>
          <w:rFonts w:hint="cs"/>
          <w:rtl/>
        </w:rPr>
        <w:t xml:space="preserve"> אין</w:t>
      </w:r>
    </w:p>
    <w:p w14:paraId="547BA091" w14:textId="77777777" w:rsidR="00000000" w:rsidRDefault="00DD24A4">
      <w:pPr>
        <w:pStyle w:val="a"/>
        <w:jc w:val="center"/>
        <w:rPr>
          <w:rFonts w:hint="cs"/>
          <w:rtl/>
        </w:rPr>
      </w:pPr>
      <w:r>
        <w:rPr>
          <w:rFonts w:hint="cs"/>
          <w:rtl/>
        </w:rPr>
        <w:t xml:space="preserve">הודעת ראש הממשלה אריאל שרון על כינון הממשלה והרכבה נתקבלה. </w:t>
      </w:r>
    </w:p>
    <w:p w14:paraId="25CBB378" w14:textId="77777777" w:rsidR="00000000" w:rsidRDefault="00DD24A4">
      <w:pPr>
        <w:pStyle w:val="a"/>
        <w:jc w:val="center"/>
        <w:rPr>
          <w:rFonts w:hint="cs"/>
          <w:rtl/>
        </w:rPr>
      </w:pPr>
    </w:p>
    <w:p w14:paraId="12B0BF70" w14:textId="77777777" w:rsidR="00000000" w:rsidRDefault="00DD24A4">
      <w:pPr>
        <w:pStyle w:val="ad"/>
        <w:rPr>
          <w:rtl/>
        </w:rPr>
      </w:pPr>
      <w:r>
        <w:rPr>
          <w:rtl/>
        </w:rPr>
        <w:t>היו"ר ראובן ריבלין:</w:t>
      </w:r>
    </w:p>
    <w:p w14:paraId="21ACF20C" w14:textId="77777777" w:rsidR="00000000" w:rsidRDefault="00DD24A4">
      <w:pPr>
        <w:pStyle w:val="a"/>
        <w:rPr>
          <w:rtl/>
        </w:rPr>
      </w:pPr>
    </w:p>
    <w:p w14:paraId="02CE7F58" w14:textId="77777777" w:rsidR="00000000" w:rsidRDefault="00DD24A4">
      <w:pPr>
        <w:pStyle w:val="a"/>
        <w:rPr>
          <w:rFonts w:hint="cs"/>
          <w:rtl/>
        </w:rPr>
      </w:pPr>
      <w:r>
        <w:rPr>
          <w:rFonts w:hint="cs"/>
          <w:rtl/>
        </w:rPr>
        <w:t xml:space="preserve">באין נמנעים, אני קובע כי בעד הצבעת אמון בממשלה הצביעו 66 חברי כנסת, נגד - 48, הממשלה קיבלה אמון. </w:t>
      </w:r>
    </w:p>
    <w:p w14:paraId="46F8034C" w14:textId="77777777" w:rsidR="00000000" w:rsidRDefault="00DD24A4">
      <w:pPr>
        <w:pStyle w:val="a"/>
        <w:ind w:firstLine="0"/>
        <w:rPr>
          <w:rFonts w:hint="cs"/>
          <w:rtl/>
        </w:rPr>
      </w:pPr>
    </w:p>
    <w:p w14:paraId="33A35A85" w14:textId="77777777" w:rsidR="00000000" w:rsidRDefault="00DD24A4">
      <w:pPr>
        <w:pStyle w:val="Subject"/>
        <w:rPr>
          <w:rFonts w:hint="cs"/>
          <w:rtl/>
        </w:rPr>
      </w:pPr>
      <w:r>
        <w:rPr>
          <w:rtl/>
        </w:rPr>
        <w:br w:type="page"/>
      </w:r>
      <w:bookmarkStart w:id="517" w:name="_Toc35678686"/>
      <w:r>
        <w:rPr>
          <w:rFonts w:hint="cs"/>
          <w:rtl/>
        </w:rPr>
        <w:t xml:space="preserve">הצהרת אמונים של חברי </w:t>
      </w:r>
      <w:r>
        <w:rPr>
          <w:rFonts w:hint="cs"/>
          <w:rtl/>
        </w:rPr>
        <w:t>הממשלה</w:t>
      </w:r>
      <w:bookmarkEnd w:id="517"/>
    </w:p>
    <w:p w14:paraId="1CD47DFB" w14:textId="77777777" w:rsidR="00000000" w:rsidRDefault="00DD24A4">
      <w:pPr>
        <w:pStyle w:val="a"/>
        <w:ind w:firstLine="0"/>
        <w:rPr>
          <w:rFonts w:hint="cs"/>
          <w:rtl/>
        </w:rPr>
      </w:pPr>
    </w:p>
    <w:p w14:paraId="1EF1BB9C" w14:textId="77777777" w:rsidR="00000000" w:rsidRDefault="00DD24A4">
      <w:pPr>
        <w:pStyle w:val="ad"/>
        <w:rPr>
          <w:rtl/>
        </w:rPr>
      </w:pPr>
      <w:r>
        <w:rPr>
          <w:rtl/>
        </w:rPr>
        <w:t>היו"ר ראובן ריבלין:</w:t>
      </w:r>
    </w:p>
    <w:p w14:paraId="3AB716B4" w14:textId="77777777" w:rsidR="00000000" w:rsidRDefault="00DD24A4">
      <w:pPr>
        <w:pStyle w:val="a"/>
        <w:rPr>
          <w:rtl/>
        </w:rPr>
      </w:pPr>
    </w:p>
    <w:p w14:paraId="1CEED8BA" w14:textId="77777777" w:rsidR="00000000" w:rsidRDefault="00DD24A4">
      <w:pPr>
        <w:pStyle w:val="a"/>
        <w:rPr>
          <w:rFonts w:hint="cs"/>
          <w:rtl/>
        </w:rPr>
      </w:pPr>
      <w:r>
        <w:rPr>
          <w:rFonts w:hint="cs"/>
          <w:rtl/>
        </w:rPr>
        <w:t xml:space="preserve">אני מתחיל בטקס הצהרת האמונים של ראש הממשלה ולאחר מכן השרים על-פי סדר האל"ף-בי"ת. אני מזמין את ראש ממשלת ישראל לבוא ולהצהיר אמונים. </w:t>
      </w:r>
    </w:p>
    <w:p w14:paraId="11FD092D" w14:textId="77777777" w:rsidR="00000000" w:rsidRDefault="00DD24A4">
      <w:pPr>
        <w:pStyle w:val="a"/>
        <w:ind w:firstLine="0"/>
        <w:rPr>
          <w:rFonts w:hint="cs"/>
          <w:rtl/>
        </w:rPr>
      </w:pPr>
    </w:p>
    <w:p w14:paraId="3355C044" w14:textId="77777777" w:rsidR="00000000" w:rsidRDefault="00DD24A4">
      <w:pPr>
        <w:pStyle w:val="a"/>
        <w:ind w:firstLine="0"/>
        <w:rPr>
          <w:rFonts w:hint="cs"/>
          <w:b/>
          <w:bCs/>
          <w:rtl/>
        </w:rPr>
      </w:pPr>
      <w:r>
        <w:rPr>
          <w:rFonts w:hint="cs"/>
          <w:b/>
          <w:bCs/>
          <w:u w:val="single"/>
          <w:rtl/>
        </w:rPr>
        <w:t>אריאל שרון:</w:t>
      </w:r>
    </w:p>
    <w:p w14:paraId="7BBDBE07" w14:textId="77777777" w:rsidR="00000000" w:rsidRDefault="00DD24A4">
      <w:pPr>
        <w:pStyle w:val="a"/>
        <w:ind w:firstLine="0"/>
        <w:rPr>
          <w:rFonts w:hint="cs"/>
          <w:b/>
          <w:bCs/>
          <w:rtl/>
        </w:rPr>
      </w:pPr>
    </w:p>
    <w:p w14:paraId="392FFDC4" w14:textId="77777777" w:rsidR="00000000" w:rsidRDefault="00DD24A4">
      <w:pPr>
        <w:pStyle w:val="a"/>
        <w:ind w:firstLine="0"/>
        <w:rPr>
          <w:rFonts w:hint="cs"/>
          <w:rtl/>
        </w:rPr>
      </w:pPr>
      <w:r>
        <w:rPr>
          <w:rFonts w:hint="cs"/>
          <w:b/>
          <w:bCs/>
          <w:rtl/>
        </w:rPr>
        <w:tab/>
      </w:r>
      <w:r>
        <w:rPr>
          <w:rFonts w:hint="cs"/>
          <w:rtl/>
        </w:rPr>
        <w:t>אני, אריאל שרון, בן שמואל ודבורה, זיכרונם לברכה, מתחייב כראש הממשלה לשמור אמונים</w:t>
      </w:r>
      <w:r>
        <w:rPr>
          <w:rFonts w:hint="cs"/>
          <w:rtl/>
        </w:rPr>
        <w:t xml:space="preserve"> למדינת ישראל ולחוקיה, למלא באמונה את תפקידי כחבר הממשלה ולקיים את החלטות הכנסת. </w:t>
      </w:r>
    </w:p>
    <w:p w14:paraId="01271F59" w14:textId="77777777" w:rsidR="00000000" w:rsidRDefault="00DD24A4">
      <w:pPr>
        <w:pStyle w:val="a"/>
        <w:ind w:firstLine="0"/>
        <w:rPr>
          <w:rFonts w:hint="cs"/>
          <w:rtl/>
        </w:rPr>
      </w:pPr>
    </w:p>
    <w:p w14:paraId="54EA5653" w14:textId="77777777" w:rsidR="00000000" w:rsidRDefault="00DD24A4">
      <w:pPr>
        <w:pStyle w:val="a"/>
        <w:ind w:firstLine="0"/>
        <w:jc w:val="center"/>
        <w:rPr>
          <w:rFonts w:hint="cs"/>
          <w:rtl/>
        </w:rPr>
      </w:pPr>
      <w:r>
        <w:rPr>
          <w:rFonts w:hint="cs"/>
          <w:rtl/>
        </w:rPr>
        <w:t>(חותם על ההצהרה)</w:t>
      </w:r>
    </w:p>
    <w:p w14:paraId="3CFE8273" w14:textId="77777777" w:rsidR="00000000" w:rsidRDefault="00DD24A4">
      <w:pPr>
        <w:pStyle w:val="a"/>
        <w:ind w:firstLine="0"/>
        <w:rPr>
          <w:rFonts w:hint="cs"/>
          <w:rtl/>
        </w:rPr>
      </w:pPr>
    </w:p>
    <w:p w14:paraId="0ADF41FC" w14:textId="77777777" w:rsidR="00000000" w:rsidRDefault="00DD24A4">
      <w:pPr>
        <w:pStyle w:val="ad"/>
        <w:rPr>
          <w:rtl/>
        </w:rPr>
      </w:pPr>
      <w:r>
        <w:rPr>
          <w:rtl/>
        </w:rPr>
        <w:t>היו"ר</w:t>
      </w:r>
      <w:r>
        <w:rPr>
          <w:rFonts w:hint="cs"/>
          <w:rtl/>
        </w:rPr>
        <w:t xml:space="preserve"> ראובן ריבלין</w:t>
      </w:r>
      <w:r>
        <w:rPr>
          <w:rtl/>
        </w:rPr>
        <w:t>:</w:t>
      </w:r>
    </w:p>
    <w:p w14:paraId="31F3099C" w14:textId="77777777" w:rsidR="00000000" w:rsidRDefault="00DD24A4">
      <w:pPr>
        <w:pStyle w:val="a"/>
        <w:rPr>
          <w:rtl/>
        </w:rPr>
      </w:pPr>
    </w:p>
    <w:p w14:paraId="53C46DD4" w14:textId="77777777" w:rsidR="00000000" w:rsidRDefault="00DD24A4">
      <w:pPr>
        <w:pStyle w:val="a"/>
        <w:rPr>
          <w:rFonts w:hint="cs"/>
          <w:rtl/>
        </w:rPr>
      </w:pPr>
      <w:r>
        <w:rPr>
          <w:rFonts w:hint="cs"/>
          <w:rtl/>
        </w:rPr>
        <w:t xml:space="preserve">יעלה ויבוא השר אהוד אולמרט, ממלא-מקום ראש הממשלה ושר התעשייה והמסחר. </w:t>
      </w:r>
    </w:p>
    <w:p w14:paraId="31B634C9" w14:textId="77777777" w:rsidR="00000000" w:rsidRDefault="00DD24A4">
      <w:pPr>
        <w:pStyle w:val="a"/>
        <w:ind w:firstLine="0"/>
        <w:rPr>
          <w:rFonts w:hint="cs"/>
          <w:rtl/>
        </w:rPr>
      </w:pPr>
    </w:p>
    <w:p w14:paraId="3613C389" w14:textId="77777777" w:rsidR="00000000" w:rsidRDefault="00DD24A4">
      <w:pPr>
        <w:pStyle w:val="Speaker"/>
        <w:rPr>
          <w:rtl/>
        </w:rPr>
      </w:pPr>
      <w:bookmarkStart w:id="518" w:name="FS000001064T28_02_2003_00_37_52"/>
      <w:bookmarkEnd w:id="518"/>
      <w:r>
        <w:rPr>
          <w:rFonts w:hint="eastAsia"/>
          <w:rtl/>
        </w:rPr>
        <w:t>אהוד</w:t>
      </w:r>
      <w:r>
        <w:rPr>
          <w:rtl/>
        </w:rPr>
        <w:t xml:space="preserve"> אולמרט:</w:t>
      </w:r>
    </w:p>
    <w:p w14:paraId="2F41214F" w14:textId="77777777" w:rsidR="00000000" w:rsidRDefault="00DD24A4">
      <w:pPr>
        <w:pStyle w:val="a"/>
        <w:rPr>
          <w:rFonts w:hint="cs"/>
          <w:rtl/>
        </w:rPr>
      </w:pPr>
    </w:p>
    <w:p w14:paraId="70A79290" w14:textId="77777777" w:rsidR="00000000" w:rsidRDefault="00DD24A4">
      <w:pPr>
        <w:pStyle w:val="a"/>
        <w:rPr>
          <w:rFonts w:hint="cs"/>
          <w:rtl/>
        </w:rPr>
      </w:pPr>
      <w:r>
        <w:rPr>
          <w:rFonts w:hint="cs"/>
          <w:rtl/>
        </w:rPr>
        <w:t>אני, אהוד אולמרט, בן בלה ומרדכי, זכרם לברכה, מתחי</w:t>
      </w:r>
      <w:r>
        <w:rPr>
          <w:rFonts w:hint="cs"/>
          <w:rtl/>
        </w:rPr>
        <w:t xml:space="preserve">יב כחבר הממשלה לשמור אמונים למדינת ישראל ולחוקיה, למלא באמונה את תפקידי כחבר הממשלה ולקיים את החלטות הכנסת. </w:t>
      </w:r>
    </w:p>
    <w:p w14:paraId="67AE875C" w14:textId="77777777" w:rsidR="00000000" w:rsidRDefault="00DD24A4">
      <w:pPr>
        <w:pStyle w:val="a"/>
        <w:rPr>
          <w:rFonts w:hint="cs"/>
          <w:rtl/>
        </w:rPr>
      </w:pPr>
    </w:p>
    <w:p w14:paraId="2D8BC7BD" w14:textId="77777777" w:rsidR="00000000" w:rsidRDefault="00DD24A4">
      <w:pPr>
        <w:pStyle w:val="a"/>
        <w:jc w:val="center"/>
        <w:rPr>
          <w:rFonts w:hint="cs"/>
          <w:rtl/>
        </w:rPr>
      </w:pPr>
      <w:r>
        <w:rPr>
          <w:rFonts w:hint="cs"/>
          <w:rtl/>
        </w:rPr>
        <w:t>(חותם על ההצהרה)</w:t>
      </w:r>
    </w:p>
    <w:p w14:paraId="667A660A" w14:textId="77777777" w:rsidR="00000000" w:rsidRDefault="00DD24A4">
      <w:pPr>
        <w:pStyle w:val="ad"/>
        <w:rPr>
          <w:rFonts w:hint="cs"/>
          <w:rtl/>
        </w:rPr>
      </w:pPr>
    </w:p>
    <w:p w14:paraId="00A9794F" w14:textId="77777777" w:rsidR="00000000" w:rsidRDefault="00DD24A4">
      <w:pPr>
        <w:pStyle w:val="ad"/>
        <w:rPr>
          <w:rFonts w:hint="cs"/>
          <w:rtl/>
        </w:rPr>
      </w:pPr>
      <w:r>
        <w:rPr>
          <w:rFonts w:hint="eastAsia"/>
          <w:rtl/>
        </w:rPr>
        <w:t>היו</w:t>
      </w:r>
      <w:r>
        <w:rPr>
          <w:rtl/>
        </w:rPr>
        <w:t>"ר</w:t>
      </w:r>
      <w:r>
        <w:rPr>
          <w:rFonts w:hint="cs"/>
          <w:rtl/>
        </w:rPr>
        <w:t xml:space="preserve"> ראובן ריבלין</w:t>
      </w:r>
      <w:r>
        <w:rPr>
          <w:rtl/>
        </w:rPr>
        <w:t>:</w:t>
      </w:r>
    </w:p>
    <w:p w14:paraId="009F7FDA" w14:textId="77777777" w:rsidR="00000000" w:rsidRDefault="00DD24A4">
      <w:pPr>
        <w:pStyle w:val="ad"/>
        <w:rPr>
          <w:rFonts w:hint="cs"/>
          <w:rtl/>
        </w:rPr>
      </w:pPr>
    </w:p>
    <w:p w14:paraId="01F891DC" w14:textId="77777777" w:rsidR="00000000" w:rsidRDefault="00DD24A4">
      <w:pPr>
        <w:pStyle w:val="ad"/>
        <w:rPr>
          <w:rFonts w:hint="cs"/>
          <w:rtl/>
        </w:rPr>
      </w:pPr>
    </w:p>
    <w:p w14:paraId="380064B9" w14:textId="77777777" w:rsidR="00000000" w:rsidRDefault="00DD24A4">
      <w:pPr>
        <w:pStyle w:val="ad"/>
        <w:rPr>
          <w:rFonts w:hint="cs"/>
          <w:b w:val="0"/>
          <w:bCs w:val="0"/>
          <w:u w:val="none"/>
          <w:rtl/>
        </w:rPr>
      </w:pPr>
      <w:r>
        <w:rPr>
          <w:rFonts w:hint="cs"/>
          <w:b w:val="0"/>
          <w:bCs w:val="0"/>
          <w:u w:val="none"/>
          <w:rtl/>
        </w:rPr>
        <w:tab/>
        <w:t xml:space="preserve">יעלה ויבוא השר בנימין אלון, שר התיירות. </w:t>
      </w:r>
    </w:p>
    <w:p w14:paraId="0224D677" w14:textId="77777777" w:rsidR="00000000" w:rsidRDefault="00DD24A4">
      <w:pPr>
        <w:pStyle w:val="ad"/>
        <w:rPr>
          <w:rFonts w:hint="cs"/>
          <w:b w:val="0"/>
          <w:bCs w:val="0"/>
          <w:u w:val="none"/>
          <w:rtl/>
        </w:rPr>
      </w:pPr>
    </w:p>
    <w:p w14:paraId="5A4431A6" w14:textId="77777777" w:rsidR="00000000" w:rsidRDefault="00DD24A4">
      <w:pPr>
        <w:pStyle w:val="ad"/>
        <w:rPr>
          <w:rFonts w:hint="cs"/>
          <w:b w:val="0"/>
          <w:bCs w:val="0"/>
          <w:u w:val="none"/>
          <w:rtl/>
        </w:rPr>
      </w:pPr>
    </w:p>
    <w:p w14:paraId="0531A3C6" w14:textId="77777777" w:rsidR="00000000" w:rsidRDefault="00DD24A4">
      <w:pPr>
        <w:pStyle w:val="Speaker"/>
        <w:rPr>
          <w:rtl/>
        </w:rPr>
      </w:pPr>
      <w:bookmarkStart w:id="519" w:name="FS000000405T28_02_2003_00_40_02"/>
      <w:bookmarkEnd w:id="519"/>
      <w:r>
        <w:rPr>
          <w:rFonts w:hint="eastAsia"/>
          <w:rtl/>
        </w:rPr>
        <w:t>בנימין</w:t>
      </w:r>
      <w:r>
        <w:rPr>
          <w:rtl/>
        </w:rPr>
        <w:t xml:space="preserve"> אלון:</w:t>
      </w:r>
    </w:p>
    <w:p w14:paraId="5C648DB6" w14:textId="77777777" w:rsidR="00000000" w:rsidRDefault="00DD24A4">
      <w:pPr>
        <w:pStyle w:val="a"/>
        <w:rPr>
          <w:rFonts w:hint="cs"/>
          <w:rtl/>
        </w:rPr>
      </w:pPr>
    </w:p>
    <w:p w14:paraId="189D7475" w14:textId="77777777" w:rsidR="00000000" w:rsidRDefault="00DD24A4">
      <w:pPr>
        <w:pStyle w:val="a"/>
        <w:rPr>
          <w:rFonts w:hint="cs"/>
          <w:rtl/>
        </w:rPr>
      </w:pPr>
      <w:r>
        <w:rPr>
          <w:rFonts w:hint="cs"/>
          <w:rtl/>
        </w:rPr>
        <w:t>אני, בנימין אלון, בן אמי מורתי רות ואבי מורי מנח</w:t>
      </w:r>
      <w:r>
        <w:rPr>
          <w:rFonts w:hint="cs"/>
          <w:rtl/>
        </w:rPr>
        <w:t xml:space="preserve">ם, מתחייב כחבר הממשלה לשמור אמונים למדינת ישראל ולחוקיה, למלא באמונה את תפקידי כחבר הממשלה ולקיים את החלטות הכנסת. </w:t>
      </w:r>
    </w:p>
    <w:p w14:paraId="6B897136" w14:textId="77777777" w:rsidR="00000000" w:rsidRDefault="00DD24A4">
      <w:pPr>
        <w:pStyle w:val="a"/>
        <w:rPr>
          <w:rFonts w:hint="cs"/>
          <w:rtl/>
        </w:rPr>
      </w:pPr>
    </w:p>
    <w:p w14:paraId="12C9141D" w14:textId="77777777" w:rsidR="00000000" w:rsidRDefault="00DD24A4">
      <w:pPr>
        <w:pStyle w:val="a"/>
        <w:jc w:val="center"/>
        <w:rPr>
          <w:rFonts w:hint="cs"/>
          <w:rtl/>
        </w:rPr>
      </w:pPr>
      <w:r>
        <w:rPr>
          <w:rFonts w:hint="cs"/>
          <w:rtl/>
        </w:rPr>
        <w:t>(חותם על ההצהרה)</w:t>
      </w:r>
    </w:p>
    <w:p w14:paraId="47155ACD" w14:textId="77777777" w:rsidR="00000000" w:rsidRDefault="00DD24A4">
      <w:pPr>
        <w:pStyle w:val="a"/>
        <w:ind w:firstLine="0"/>
        <w:rPr>
          <w:rFonts w:hint="cs"/>
          <w:rtl/>
        </w:rPr>
      </w:pPr>
    </w:p>
    <w:p w14:paraId="19494224" w14:textId="77777777" w:rsidR="00000000" w:rsidRDefault="00DD24A4">
      <w:pPr>
        <w:pStyle w:val="ad"/>
        <w:rPr>
          <w:rFonts w:hint="cs"/>
          <w:rtl/>
        </w:rPr>
      </w:pPr>
    </w:p>
    <w:p w14:paraId="2A7B267D" w14:textId="77777777" w:rsidR="00000000" w:rsidRDefault="00DD24A4">
      <w:pPr>
        <w:pStyle w:val="ad"/>
        <w:rPr>
          <w:rFonts w:hint="cs"/>
          <w:rtl/>
        </w:rPr>
      </w:pPr>
      <w:r>
        <w:rPr>
          <w:rtl/>
        </w:rPr>
        <w:t>היו"ר</w:t>
      </w:r>
      <w:r>
        <w:rPr>
          <w:rFonts w:hint="cs"/>
          <w:rtl/>
        </w:rPr>
        <w:t xml:space="preserve"> ראובן ריבלין</w:t>
      </w:r>
      <w:r>
        <w:rPr>
          <w:rtl/>
        </w:rPr>
        <w:t>:</w:t>
      </w:r>
    </w:p>
    <w:p w14:paraId="518040DB" w14:textId="77777777" w:rsidR="00000000" w:rsidRDefault="00DD24A4">
      <w:pPr>
        <w:pStyle w:val="ad"/>
        <w:rPr>
          <w:rFonts w:hint="cs"/>
          <w:rtl/>
        </w:rPr>
      </w:pPr>
    </w:p>
    <w:p w14:paraId="4044FB48" w14:textId="77777777" w:rsidR="00000000" w:rsidRDefault="00DD24A4">
      <w:pPr>
        <w:pStyle w:val="ad"/>
        <w:rPr>
          <w:rFonts w:hint="cs"/>
          <w:b w:val="0"/>
          <w:bCs w:val="0"/>
          <w:u w:val="none"/>
          <w:rtl/>
        </w:rPr>
      </w:pPr>
      <w:r>
        <w:rPr>
          <w:rFonts w:hint="cs"/>
          <w:b w:val="0"/>
          <w:bCs w:val="0"/>
          <w:u w:val="none"/>
          <w:rtl/>
        </w:rPr>
        <w:t xml:space="preserve"> </w:t>
      </w:r>
      <w:r>
        <w:rPr>
          <w:rFonts w:hint="cs"/>
          <w:b w:val="0"/>
          <w:bCs w:val="0"/>
          <w:u w:val="none"/>
          <w:rtl/>
        </w:rPr>
        <w:tab/>
        <w:t xml:space="preserve">השר צחי הנגבי, השר לביטחון פנים. </w:t>
      </w:r>
    </w:p>
    <w:p w14:paraId="3168DE50" w14:textId="77777777" w:rsidR="00000000" w:rsidRDefault="00DD24A4">
      <w:pPr>
        <w:pStyle w:val="ad"/>
        <w:rPr>
          <w:rFonts w:hint="cs"/>
          <w:b w:val="0"/>
          <w:bCs w:val="0"/>
          <w:u w:val="none"/>
          <w:rtl/>
        </w:rPr>
      </w:pPr>
    </w:p>
    <w:p w14:paraId="1F255EC8" w14:textId="77777777" w:rsidR="00000000" w:rsidRDefault="00DD24A4">
      <w:pPr>
        <w:pStyle w:val="Speaker"/>
        <w:rPr>
          <w:rFonts w:hint="cs"/>
          <w:rtl/>
        </w:rPr>
      </w:pPr>
      <w:bookmarkStart w:id="520" w:name="FS000000467T28_02_2003_00_41_26"/>
      <w:bookmarkEnd w:id="520"/>
    </w:p>
    <w:p w14:paraId="77B1EF93" w14:textId="77777777" w:rsidR="00000000" w:rsidRDefault="00DD24A4">
      <w:pPr>
        <w:pStyle w:val="Speaker"/>
        <w:rPr>
          <w:rtl/>
        </w:rPr>
      </w:pPr>
      <w:r>
        <w:rPr>
          <w:rFonts w:hint="eastAsia"/>
          <w:rtl/>
        </w:rPr>
        <w:t>צחי</w:t>
      </w:r>
      <w:r>
        <w:rPr>
          <w:rtl/>
        </w:rPr>
        <w:t xml:space="preserve"> הנגבי:</w:t>
      </w:r>
    </w:p>
    <w:p w14:paraId="0040E134" w14:textId="77777777" w:rsidR="00000000" w:rsidRDefault="00DD24A4">
      <w:pPr>
        <w:pStyle w:val="a"/>
        <w:rPr>
          <w:rFonts w:hint="cs"/>
          <w:rtl/>
        </w:rPr>
      </w:pPr>
    </w:p>
    <w:p w14:paraId="540C32AC" w14:textId="77777777" w:rsidR="00000000" w:rsidRDefault="00DD24A4">
      <w:pPr>
        <w:pStyle w:val="a"/>
        <w:rPr>
          <w:rFonts w:hint="cs"/>
          <w:rtl/>
        </w:rPr>
      </w:pPr>
      <w:r>
        <w:rPr>
          <w:rFonts w:hint="cs"/>
          <w:rtl/>
        </w:rPr>
        <w:t>אני, צחי הנגבי, בן עמנואל, זכרו לברכה, וגאולה כהן</w:t>
      </w:r>
      <w:r>
        <w:rPr>
          <w:rFonts w:hint="cs"/>
          <w:rtl/>
        </w:rPr>
        <w:t xml:space="preserve">, תיבדל לחיים, מתחייב כחבר הממשלה לשמור אמונים למדינת ישראל ולחוקיה, למלא באמונה את תפקידי כחבר הממשלה ולקיים את החלטות הכנסת. </w:t>
      </w:r>
    </w:p>
    <w:p w14:paraId="7300E5D2" w14:textId="77777777" w:rsidR="00000000" w:rsidRDefault="00DD24A4">
      <w:pPr>
        <w:pStyle w:val="a"/>
        <w:ind w:firstLine="0"/>
        <w:rPr>
          <w:rFonts w:hint="cs"/>
          <w:rtl/>
        </w:rPr>
      </w:pPr>
    </w:p>
    <w:p w14:paraId="047DA2C0" w14:textId="77777777" w:rsidR="00000000" w:rsidRDefault="00DD24A4">
      <w:pPr>
        <w:pStyle w:val="a"/>
        <w:ind w:firstLine="0"/>
        <w:jc w:val="center"/>
        <w:rPr>
          <w:rFonts w:hint="cs"/>
          <w:rtl/>
        </w:rPr>
      </w:pPr>
      <w:r>
        <w:rPr>
          <w:rFonts w:hint="cs"/>
          <w:rtl/>
        </w:rPr>
        <w:t>(חותם על ההצהרה)</w:t>
      </w:r>
    </w:p>
    <w:p w14:paraId="62D96428" w14:textId="77777777" w:rsidR="00000000" w:rsidRDefault="00DD24A4">
      <w:pPr>
        <w:pStyle w:val="ad"/>
        <w:rPr>
          <w:rFonts w:hint="cs"/>
          <w:rtl/>
        </w:rPr>
      </w:pPr>
    </w:p>
    <w:p w14:paraId="48E44C84" w14:textId="77777777" w:rsidR="00000000" w:rsidRDefault="00DD24A4">
      <w:pPr>
        <w:pStyle w:val="ad"/>
        <w:rPr>
          <w:rFonts w:hint="cs"/>
          <w:rtl/>
        </w:rPr>
      </w:pPr>
      <w:r>
        <w:rPr>
          <w:rtl/>
        </w:rPr>
        <w:t>היו"ר</w:t>
      </w:r>
      <w:r>
        <w:rPr>
          <w:rFonts w:hint="cs"/>
          <w:rtl/>
        </w:rPr>
        <w:t xml:space="preserve"> ראובן ריבלין</w:t>
      </w:r>
      <w:r>
        <w:rPr>
          <w:rtl/>
        </w:rPr>
        <w:t>:</w:t>
      </w:r>
    </w:p>
    <w:p w14:paraId="795832B3" w14:textId="77777777" w:rsidR="00000000" w:rsidRDefault="00DD24A4">
      <w:pPr>
        <w:pStyle w:val="ad"/>
        <w:rPr>
          <w:rFonts w:hint="cs"/>
          <w:rtl/>
        </w:rPr>
      </w:pPr>
    </w:p>
    <w:p w14:paraId="479DF98F" w14:textId="77777777" w:rsidR="00000000" w:rsidRDefault="00DD24A4">
      <w:pPr>
        <w:pStyle w:val="ad"/>
        <w:rPr>
          <w:rFonts w:hint="cs"/>
          <w:b w:val="0"/>
          <w:bCs w:val="0"/>
          <w:u w:val="none"/>
          <w:rtl/>
        </w:rPr>
      </w:pPr>
    </w:p>
    <w:p w14:paraId="127BB898" w14:textId="77777777" w:rsidR="00000000" w:rsidRDefault="00DD24A4">
      <w:pPr>
        <w:pStyle w:val="ad"/>
        <w:rPr>
          <w:rFonts w:hint="cs"/>
          <w:b w:val="0"/>
          <w:bCs w:val="0"/>
          <w:u w:val="none"/>
          <w:rtl/>
        </w:rPr>
      </w:pPr>
      <w:r>
        <w:rPr>
          <w:rFonts w:hint="cs"/>
          <w:b w:val="0"/>
          <w:bCs w:val="0"/>
          <w:u w:val="none"/>
          <w:rtl/>
        </w:rPr>
        <w:tab/>
        <w:t xml:space="preserve">השר אליעזר זנדברג, שר המדע והטכנולוגיה, בבקשה. </w:t>
      </w:r>
    </w:p>
    <w:p w14:paraId="2F656A4C" w14:textId="77777777" w:rsidR="00000000" w:rsidRDefault="00DD24A4">
      <w:pPr>
        <w:pStyle w:val="ad"/>
        <w:rPr>
          <w:rFonts w:hint="cs"/>
          <w:b w:val="0"/>
          <w:bCs w:val="0"/>
          <w:u w:val="none"/>
          <w:rtl/>
        </w:rPr>
      </w:pPr>
    </w:p>
    <w:p w14:paraId="60ABBF99" w14:textId="77777777" w:rsidR="00000000" w:rsidRDefault="00DD24A4">
      <w:pPr>
        <w:pStyle w:val="Speaker"/>
        <w:rPr>
          <w:rFonts w:hint="cs"/>
          <w:rtl/>
        </w:rPr>
      </w:pPr>
      <w:bookmarkStart w:id="521" w:name="FS000000567T28_02_2003_00_43_29"/>
      <w:bookmarkEnd w:id="521"/>
      <w:r>
        <w:rPr>
          <w:rtl/>
        </w:rPr>
        <w:br w:type="page"/>
      </w:r>
    </w:p>
    <w:p w14:paraId="37E23031" w14:textId="77777777" w:rsidR="00000000" w:rsidRDefault="00DD24A4">
      <w:pPr>
        <w:pStyle w:val="Speaker"/>
        <w:rPr>
          <w:rtl/>
        </w:rPr>
      </w:pPr>
      <w:r>
        <w:rPr>
          <w:rFonts w:hint="eastAsia"/>
          <w:rtl/>
        </w:rPr>
        <w:t>אליעזר</w:t>
      </w:r>
      <w:r>
        <w:rPr>
          <w:rtl/>
        </w:rPr>
        <w:t xml:space="preserve"> זנדברג:</w:t>
      </w:r>
    </w:p>
    <w:p w14:paraId="7B5F98F2" w14:textId="77777777" w:rsidR="00000000" w:rsidRDefault="00DD24A4">
      <w:pPr>
        <w:pStyle w:val="a"/>
        <w:rPr>
          <w:rFonts w:hint="cs"/>
          <w:rtl/>
        </w:rPr>
      </w:pPr>
    </w:p>
    <w:p w14:paraId="1D7B7141" w14:textId="77777777" w:rsidR="00000000" w:rsidRDefault="00DD24A4">
      <w:pPr>
        <w:pStyle w:val="a"/>
        <w:rPr>
          <w:rFonts w:hint="cs"/>
          <w:rtl/>
        </w:rPr>
      </w:pPr>
      <w:r>
        <w:rPr>
          <w:rFonts w:hint="cs"/>
          <w:rtl/>
        </w:rPr>
        <w:t>אני, אליעזר זנדברג,</w:t>
      </w:r>
      <w:r>
        <w:rPr>
          <w:rFonts w:hint="cs"/>
          <w:rtl/>
        </w:rPr>
        <w:t xml:space="preserve"> בן שולמית ומרדכי, מתחייב כחבר הממשלה לשמור אמונים למדינת ישראל ולחוקיה, למלא באמונה את תפקידי כחבר הממשלה ולקיים את החלטות הכנסת. </w:t>
      </w:r>
    </w:p>
    <w:p w14:paraId="23B48F79" w14:textId="77777777" w:rsidR="00000000" w:rsidRDefault="00DD24A4">
      <w:pPr>
        <w:pStyle w:val="a"/>
        <w:rPr>
          <w:rFonts w:hint="cs"/>
          <w:rtl/>
        </w:rPr>
      </w:pPr>
    </w:p>
    <w:p w14:paraId="60F0EC06" w14:textId="77777777" w:rsidR="00000000" w:rsidRDefault="00DD24A4">
      <w:pPr>
        <w:pStyle w:val="a"/>
        <w:jc w:val="center"/>
        <w:rPr>
          <w:rFonts w:hint="cs"/>
          <w:rtl/>
        </w:rPr>
      </w:pPr>
      <w:r>
        <w:rPr>
          <w:rFonts w:hint="cs"/>
          <w:rtl/>
        </w:rPr>
        <w:t>(חותם על ההצהרה)</w:t>
      </w:r>
    </w:p>
    <w:p w14:paraId="159B7E92" w14:textId="77777777" w:rsidR="00000000" w:rsidRDefault="00DD24A4">
      <w:pPr>
        <w:pStyle w:val="a"/>
        <w:rPr>
          <w:rFonts w:hint="cs"/>
          <w:rtl/>
        </w:rPr>
      </w:pPr>
    </w:p>
    <w:p w14:paraId="09535918" w14:textId="77777777" w:rsidR="00000000" w:rsidRDefault="00DD24A4">
      <w:pPr>
        <w:pStyle w:val="ad"/>
        <w:rPr>
          <w:rFonts w:hint="cs"/>
          <w:rtl/>
        </w:rPr>
      </w:pPr>
      <w:r>
        <w:rPr>
          <w:rtl/>
        </w:rPr>
        <w:t>היו"ר</w:t>
      </w:r>
      <w:r>
        <w:rPr>
          <w:rFonts w:hint="cs"/>
          <w:rtl/>
        </w:rPr>
        <w:t xml:space="preserve"> ראובן ריבלין</w:t>
      </w:r>
      <w:r>
        <w:rPr>
          <w:rtl/>
        </w:rPr>
        <w:t>:</w:t>
      </w:r>
    </w:p>
    <w:p w14:paraId="5D8DAE15" w14:textId="77777777" w:rsidR="00000000" w:rsidRDefault="00DD24A4">
      <w:pPr>
        <w:pStyle w:val="ad"/>
        <w:rPr>
          <w:rFonts w:hint="cs"/>
          <w:rtl/>
        </w:rPr>
      </w:pPr>
    </w:p>
    <w:p w14:paraId="1F5C3698" w14:textId="77777777" w:rsidR="00000000" w:rsidRDefault="00DD24A4">
      <w:pPr>
        <w:pStyle w:val="ad"/>
        <w:rPr>
          <w:rFonts w:hint="cs"/>
          <w:b w:val="0"/>
          <w:bCs w:val="0"/>
          <w:u w:val="none"/>
          <w:rtl/>
        </w:rPr>
      </w:pPr>
      <w:r>
        <w:rPr>
          <w:rFonts w:hint="cs"/>
          <w:b w:val="0"/>
          <w:bCs w:val="0"/>
          <w:u w:val="none"/>
          <w:rtl/>
        </w:rPr>
        <w:tab/>
        <w:t xml:space="preserve">יעלה ויבוא השר ישראל כץ, שר החקלאות ופיתוח הכפר. </w:t>
      </w:r>
    </w:p>
    <w:p w14:paraId="2FA72C54" w14:textId="77777777" w:rsidR="00000000" w:rsidRDefault="00DD24A4">
      <w:pPr>
        <w:pStyle w:val="ad"/>
        <w:rPr>
          <w:rFonts w:hint="cs"/>
          <w:b w:val="0"/>
          <w:bCs w:val="0"/>
          <w:u w:val="none"/>
          <w:rtl/>
        </w:rPr>
      </w:pPr>
    </w:p>
    <w:p w14:paraId="3B5C5474" w14:textId="77777777" w:rsidR="00000000" w:rsidRDefault="00DD24A4">
      <w:pPr>
        <w:pStyle w:val="Speaker"/>
        <w:rPr>
          <w:rFonts w:hint="cs"/>
          <w:rtl/>
        </w:rPr>
      </w:pPr>
      <w:bookmarkStart w:id="522" w:name="FS000000468T28_02_2003_00_44_40"/>
      <w:bookmarkEnd w:id="522"/>
    </w:p>
    <w:p w14:paraId="6020B9FC" w14:textId="77777777" w:rsidR="00000000" w:rsidRDefault="00DD24A4">
      <w:pPr>
        <w:pStyle w:val="Speaker"/>
        <w:rPr>
          <w:rtl/>
        </w:rPr>
      </w:pPr>
      <w:r>
        <w:rPr>
          <w:rFonts w:hint="eastAsia"/>
          <w:rtl/>
        </w:rPr>
        <w:t>ישראל</w:t>
      </w:r>
      <w:r>
        <w:rPr>
          <w:rtl/>
        </w:rPr>
        <w:t xml:space="preserve"> כץ:</w:t>
      </w:r>
    </w:p>
    <w:p w14:paraId="628BDC33" w14:textId="77777777" w:rsidR="00000000" w:rsidRDefault="00DD24A4">
      <w:pPr>
        <w:pStyle w:val="a"/>
        <w:rPr>
          <w:rFonts w:hint="cs"/>
          <w:rtl/>
        </w:rPr>
      </w:pPr>
    </w:p>
    <w:p w14:paraId="2A8B80B2" w14:textId="77777777" w:rsidR="00000000" w:rsidRDefault="00DD24A4">
      <w:pPr>
        <w:pStyle w:val="a"/>
        <w:rPr>
          <w:rFonts w:hint="cs"/>
          <w:rtl/>
        </w:rPr>
      </w:pPr>
      <w:r>
        <w:rPr>
          <w:rFonts w:hint="cs"/>
          <w:rtl/>
        </w:rPr>
        <w:t>אני, ישראל כץ, בן מל</w:t>
      </w:r>
      <w:r>
        <w:rPr>
          <w:rFonts w:hint="cs"/>
          <w:rtl/>
        </w:rPr>
        <w:t xml:space="preserve">כה ומאיר, מתחייב כחבר הממשלה לשמור אמונים למדינת ישראל ולחוקיה, למלא באמונה את תפקידי כחבר הממשלה ולקיים את החלטות הכנסת. </w:t>
      </w:r>
    </w:p>
    <w:p w14:paraId="44D50348" w14:textId="77777777" w:rsidR="00000000" w:rsidRDefault="00DD24A4">
      <w:pPr>
        <w:pStyle w:val="a"/>
        <w:rPr>
          <w:rFonts w:hint="cs"/>
          <w:rtl/>
        </w:rPr>
      </w:pPr>
    </w:p>
    <w:p w14:paraId="3AEBBA19" w14:textId="77777777" w:rsidR="00000000" w:rsidRDefault="00DD24A4">
      <w:pPr>
        <w:pStyle w:val="a"/>
        <w:jc w:val="center"/>
        <w:rPr>
          <w:rFonts w:hint="cs"/>
          <w:rtl/>
        </w:rPr>
      </w:pPr>
      <w:r>
        <w:rPr>
          <w:rFonts w:hint="cs"/>
          <w:rtl/>
        </w:rPr>
        <w:t>(חותם על ההצהרה)</w:t>
      </w:r>
    </w:p>
    <w:p w14:paraId="004F1BDD" w14:textId="77777777" w:rsidR="00000000" w:rsidRDefault="00DD24A4">
      <w:pPr>
        <w:pStyle w:val="a"/>
        <w:ind w:firstLine="0"/>
        <w:rPr>
          <w:rFonts w:hint="cs"/>
          <w:rtl/>
        </w:rPr>
      </w:pPr>
    </w:p>
    <w:p w14:paraId="75ECAB66" w14:textId="77777777" w:rsidR="00000000" w:rsidRDefault="00DD24A4">
      <w:pPr>
        <w:pStyle w:val="ad"/>
        <w:rPr>
          <w:rtl/>
        </w:rPr>
      </w:pPr>
      <w:r>
        <w:rPr>
          <w:rtl/>
        </w:rPr>
        <w:t>היו"ר</w:t>
      </w:r>
      <w:r>
        <w:rPr>
          <w:rFonts w:hint="cs"/>
          <w:rtl/>
        </w:rPr>
        <w:t xml:space="preserve"> ראובן ריבלין</w:t>
      </w:r>
      <w:r>
        <w:rPr>
          <w:rtl/>
        </w:rPr>
        <w:t>:</w:t>
      </w:r>
    </w:p>
    <w:p w14:paraId="13785827" w14:textId="77777777" w:rsidR="00000000" w:rsidRDefault="00DD24A4">
      <w:pPr>
        <w:pStyle w:val="a"/>
        <w:rPr>
          <w:rtl/>
        </w:rPr>
      </w:pPr>
    </w:p>
    <w:p w14:paraId="0ADA87D8" w14:textId="77777777" w:rsidR="00000000" w:rsidRDefault="00DD24A4">
      <w:pPr>
        <w:pStyle w:val="a"/>
        <w:rPr>
          <w:rFonts w:hint="cs"/>
          <w:rtl/>
        </w:rPr>
      </w:pPr>
      <w:r>
        <w:rPr>
          <w:rFonts w:hint="cs"/>
          <w:rtl/>
        </w:rPr>
        <w:t xml:space="preserve">תעלה ותבוא השרה ציפי לבני, השרה לקליטת העלייה. </w:t>
      </w:r>
    </w:p>
    <w:p w14:paraId="7C9A1B5E" w14:textId="77777777" w:rsidR="00000000" w:rsidRDefault="00DD24A4">
      <w:pPr>
        <w:pStyle w:val="a"/>
        <w:rPr>
          <w:rFonts w:hint="cs"/>
          <w:rtl/>
        </w:rPr>
      </w:pPr>
    </w:p>
    <w:p w14:paraId="3F18E44D" w14:textId="77777777" w:rsidR="00000000" w:rsidRDefault="00DD24A4">
      <w:pPr>
        <w:pStyle w:val="Speaker"/>
        <w:rPr>
          <w:rtl/>
        </w:rPr>
      </w:pPr>
      <w:bookmarkStart w:id="523" w:name="FS000000469T28_02_2003_00_45_51"/>
      <w:bookmarkEnd w:id="523"/>
      <w:r>
        <w:rPr>
          <w:rFonts w:hint="eastAsia"/>
          <w:rtl/>
        </w:rPr>
        <w:t>ציפי</w:t>
      </w:r>
      <w:r>
        <w:rPr>
          <w:rtl/>
        </w:rPr>
        <w:t xml:space="preserve"> לבני:</w:t>
      </w:r>
    </w:p>
    <w:p w14:paraId="38FB4141" w14:textId="77777777" w:rsidR="00000000" w:rsidRDefault="00DD24A4">
      <w:pPr>
        <w:pStyle w:val="a"/>
        <w:rPr>
          <w:rFonts w:hint="cs"/>
          <w:rtl/>
        </w:rPr>
      </w:pPr>
    </w:p>
    <w:p w14:paraId="1A0327F1" w14:textId="77777777" w:rsidR="00000000" w:rsidRDefault="00DD24A4">
      <w:pPr>
        <w:pStyle w:val="a"/>
        <w:rPr>
          <w:rFonts w:hint="cs"/>
          <w:rtl/>
        </w:rPr>
      </w:pPr>
      <w:r>
        <w:rPr>
          <w:rFonts w:hint="cs"/>
          <w:rtl/>
        </w:rPr>
        <w:t>אני, ציפי לבני, בת איתן, זכרו לב</w:t>
      </w:r>
      <w:r>
        <w:rPr>
          <w:rFonts w:hint="cs"/>
          <w:rtl/>
        </w:rPr>
        <w:t xml:space="preserve">רכה, ושרה, תיבדל לחיים, מתחייבת כחברת הממשלה לשמור אמונים למדינת ישראל ולחוקיה, למלא באמונה את תפקידי כחברת הממשלה ולקיים את החלטות הכנסת. </w:t>
      </w:r>
    </w:p>
    <w:p w14:paraId="06200D6A" w14:textId="77777777" w:rsidR="00000000" w:rsidRDefault="00DD24A4">
      <w:pPr>
        <w:pStyle w:val="a"/>
        <w:rPr>
          <w:rFonts w:hint="cs"/>
          <w:rtl/>
        </w:rPr>
      </w:pPr>
    </w:p>
    <w:p w14:paraId="16AF4C37" w14:textId="77777777" w:rsidR="00000000" w:rsidRDefault="00DD24A4">
      <w:pPr>
        <w:pStyle w:val="a"/>
        <w:jc w:val="center"/>
        <w:rPr>
          <w:rFonts w:hint="cs"/>
          <w:rtl/>
        </w:rPr>
      </w:pPr>
      <w:r>
        <w:rPr>
          <w:rFonts w:hint="cs"/>
          <w:rtl/>
        </w:rPr>
        <w:t>(חותמת על ההצהרה)</w:t>
      </w:r>
    </w:p>
    <w:p w14:paraId="5E0B9001" w14:textId="77777777" w:rsidR="00000000" w:rsidRDefault="00DD24A4">
      <w:pPr>
        <w:pStyle w:val="ad"/>
        <w:rPr>
          <w:rFonts w:hint="cs"/>
          <w:rtl/>
        </w:rPr>
      </w:pPr>
    </w:p>
    <w:p w14:paraId="7CA04EC6" w14:textId="77777777" w:rsidR="00000000" w:rsidRDefault="00DD24A4">
      <w:pPr>
        <w:pStyle w:val="ad"/>
        <w:rPr>
          <w:rtl/>
        </w:rPr>
      </w:pPr>
      <w:r>
        <w:rPr>
          <w:rtl/>
        </w:rPr>
        <w:t>היו"ר</w:t>
      </w:r>
      <w:r>
        <w:rPr>
          <w:rFonts w:hint="cs"/>
          <w:rtl/>
        </w:rPr>
        <w:t xml:space="preserve"> ראובן ריבלין</w:t>
      </w:r>
      <w:r>
        <w:rPr>
          <w:rtl/>
        </w:rPr>
        <w:t>:</w:t>
      </w:r>
    </w:p>
    <w:p w14:paraId="2CFB0F05" w14:textId="77777777" w:rsidR="00000000" w:rsidRDefault="00DD24A4">
      <w:pPr>
        <w:pStyle w:val="a"/>
        <w:rPr>
          <w:rtl/>
        </w:rPr>
      </w:pPr>
    </w:p>
    <w:p w14:paraId="367C0DDB" w14:textId="77777777" w:rsidR="00000000" w:rsidRDefault="00DD24A4">
      <w:pPr>
        <w:pStyle w:val="a"/>
        <w:rPr>
          <w:rFonts w:hint="cs"/>
          <w:rtl/>
        </w:rPr>
      </w:pPr>
      <w:r>
        <w:rPr>
          <w:rFonts w:hint="cs"/>
          <w:rtl/>
        </w:rPr>
        <w:t xml:space="preserve">תתכבד ותבוא השרה לימור לבנת, שרת החינוך, התרבות והספורט. </w:t>
      </w:r>
    </w:p>
    <w:p w14:paraId="502C58A2" w14:textId="77777777" w:rsidR="00000000" w:rsidRDefault="00DD24A4">
      <w:pPr>
        <w:pStyle w:val="a"/>
        <w:ind w:firstLine="0"/>
        <w:rPr>
          <w:rFonts w:hint="cs"/>
          <w:rtl/>
        </w:rPr>
      </w:pPr>
    </w:p>
    <w:p w14:paraId="50512308" w14:textId="77777777" w:rsidR="00000000" w:rsidRDefault="00DD24A4">
      <w:pPr>
        <w:pStyle w:val="Speaker"/>
        <w:rPr>
          <w:rFonts w:hint="cs"/>
          <w:rtl/>
        </w:rPr>
      </w:pPr>
      <w:bookmarkStart w:id="524" w:name="FS000000470T28_02_2003_00_46_53"/>
      <w:bookmarkEnd w:id="524"/>
      <w:r>
        <w:rPr>
          <w:rtl/>
        </w:rPr>
        <w:br w:type="page"/>
      </w:r>
    </w:p>
    <w:p w14:paraId="53B9BE20" w14:textId="77777777" w:rsidR="00000000" w:rsidRDefault="00DD24A4">
      <w:pPr>
        <w:pStyle w:val="Speaker"/>
        <w:rPr>
          <w:rtl/>
        </w:rPr>
      </w:pPr>
      <w:r>
        <w:rPr>
          <w:rFonts w:hint="eastAsia"/>
          <w:rtl/>
        </w:rPr>
        <w:t>לימור</w:t>
      </w:r>
      <w:r>
        <w:rPr>
          <w:rtl/>
        </w:rPr>
        <w:t xml:space="preserve"> לבנת:</w:t>
      </w:r>
    </w:p>
    <w:p w14:paraId="17BFB1C3" w14:textId="77777777" w:rsidR="00000000" w:rsidRDefault="00DD24A4">
      <w:pPr>
        <w:pStyle w:val="a"/>
        <w:rPr>
          <w:rFonts w:hint="cs"/>
          <w:rtl/>
        </w:rPr>
      </w:pPr>
    </w:p>
    <w:p w14:paraId="30133B0A" w14:textId="77777777" w:rsidR="00000000" w:rsidRDefault="00DD24A4">
      <w:pPr>
        <w:pStyle w:val="a"/>
        <w:rPr>
          <w:rFonts w:hint="cs"/>
          <w:rtl/>
        </w:rPr>
      </w:pPr>
      <w:r>
        <w:rPr>
          <w:rFonts w:hint="cs"/>
          <w:rtl/>
        </w:rPr>
        <w:t>א</w:t>
      </w:r>
      <w:r>
        <w:rPr>
          <w:rFonts w:hint="cs"/>
          <w:rtl/>
        </w:rPr>
        <w:t xml:space="preserve">ני, לימור לבנת הניג, בת שולמית ועזריאל לבנת, מתחייבת כחברת הממשלה לשמור אמונים למדינת ישראל ולחוקיה, למלא באמונה את תפקידי כחברת הממשלה ולקיים את החלטות הכנסת. </w:t>
      </w:r>
    </w:p>
    <w:p w14:paraId="6CCCC71F" w14:textId="77777777" w:rsidR="00000000" w:rsidRDefault="00DD24A4">
      <w:pPr>
        <w:pStyle w:val="a"/>
        <w:rPr>
          <w:rFonts w:hint="cs"/>
          <w:rtl/>
        </w:rPr>
      </w:pPr>
    </w:p>
    <w:p w14:paraId="06FFDDF6" w14:textId="77777777" w:rsidR="00000000" w:rsidRDefault="00DD24A4">
      <w:pPr>
        <w:pStyle w:val="a"/>
        <w:jc w:val="center"/>
        <w:rPr>
          <w:rFonts w:hint="cs"/>
          <w:rtl/>
        </w:rPr>
      </w:pPr>
      <w:r>
        <w:rPr>
          <w:rFonts w:hint="cs"/>
          <w:rtl/>
        </w:rPr>
        <w:t>(חותמת על ההצהרה)</w:t>
      </w:r>
    </w:p>
    <w:p w14:paraId="20F2D6D9" w14:textId="77777777" w:rsidR="00000000" w:rsidRDefault="00DD24A4">
      <w:pPr>
        <w:pStyle w:val="ad"/>
        <w:rPr>
          <w:rFonts w:hint="cs"/>
          <w:rtl/>
        </w:rPr>
      </w:pPr>
    </w:p>
    <w:p w14:paraId="1F290A51" w14:textId="77777777" w:rsidR="00000000" w:rsidRDefault="00DD24A4">
      <w:pPr>
        <w:pStyle w:val="ad"/>
        <w:rPr>
          <w:rtl/>
        </w:rPr>
      </w:pPr>
      <w:r>
        <w:rPr>
          <w:rtl/>
        </w:rPr>
        <w:t>היו"ר</w:t>
      </w:r>
      <w:r>
        <w:rPr>
          <w:rFonts w:hint="cs"/>
          <w:rtl/>
        </w:rPr>
        <w:t xml:space="preserve"> ראובן ריבלין</w:t>
      </w:r>
      <w:r>
        <w:rPr>
          <w:rtl/>
        </w:rPr>
        <w:t>:</w:t>
      </w:r>
    </w:p>
    <w:p w14:paraId="047D83D8" w14:textId="77777777" w:rsidR="00000000" w:rsidRDefault="00DD24A4">
      <w:pPr>
        <w:pStyle w:val="a"/>
        <w:rPr>
          <w:rtl/>
        </w:rPr>
      </w:pPr>
    </w:p>
    <w:p w14:paraId="5E37B4B5" w14:textId="77777777" w:rsidR="00000000" w:rsidRDefault="00DD24A4">
      <w:pPr>
        <w:pStyle w:val="a"/>
        <w:rPr>
          <w:rFonts w:hint="cs"/>
          <w:rtl/>
        </w:rPr>
      </w:pPr>
      <w:r>
        <w:rPr>
          <w:rFonts w:hint="cs"/>
          <w:rtl/>
        </w:rPr>
        <w:t xml:space="preserve">יעלה ויבוא אביגדור ליברמן, שר התחבורה. </w:t>
      </w:r>
    </w:p>
    <w:p w14:paraId="1A1C6949" w14:textId="77777777" w:rsidR="00000000" w:rsidRDefault="00DD24A4">
      <w:pPr>
        <w:pStyle w:val="a"/>
        <w:ind w:firstLine="0"/>
        <w:rPr>
          <w:rFonts w:hint="cs"/>
          <w:rtl/>
        </w:rPr>
      </w:pPr>
    </w:p>
    <w:p w14:paraId="4EFFCDB7" w14:textId="77777777" w:rsidR="00000000" w:rsidRDefault="00DD24A4">
      <w:pPr>
        <w:pStyle w:val="Speaker"/>
        <w:rPr>
          <w:rtl/>
        </w:rPr>
      </w:pPr>
      <w:bookmarkStart w:id="525" w:name="FS000000427T28_02_2003_00_49_01"/>
      <w:bookmarkEnd w:id="525"/>
      <w:r>
        <w:rPr>
          <w:rFonts w:hint="eastAsia"/>
          <w:rtl/>
        </w:rPr>
        <w:t>אביגדור</w:t>
      </w:r>
      <w:r>
        <w:rPr>
          <w:rtl/>
        </w:rPr>
        <w:t xml:space="preserve"> ליברמ</w:t>
      </w:r>
      <w:r>
        <w:rPr>
          <w:rtl/>
        </w:rPr>
        <w:t>ן:</w:t>
      </w:r>
    </w:p>
    <w:p w14:paraId="4683C829" w14:textId="77777777" w:rsidR="00000000" w:rsidRDefault="00DD24A4">
      <w:pPr>
        <w:pStyle w:val="a"/>
        <w:rPr>
          <w:rFonts w:hint="cs"/>
          <w:rtl/>
        </w:rPr>
      </w:pPr>
    </w:p>
    <w:p w14:paraId="48A2AF33" w14:textId="77777777" w:rsidR="00000000" w:rsidRDefault="00DD24A4">
      <w:pPr>
        <w:pStyle w:val="a"/>
        <w:rPr>
          <w:rFonts w:hint="cs"/>
          <w:rtl/>
        </w:rPr>
      </w:pPr>
      <w:r>
        <w:rPr>
          <w:rFonts w:hint="cs"/>
          <w:rtl/>
        </w:rPr>
        <w:t xml:space="preserve">אני, אביגדור ליברמן, בן אסתר ולב, מתחייב כחבר הממשלה לשמור אמונים למדינת ישראל ולחוקיה, למלא באמונה את תפקידי כחבר הממשלה ולקיים את החלטות הכנסת. </w:t>
      </w:r>
    </w:p>
    <w:p w14:paraId="24281D5B" w14:textId="77777777" w:rsidR="00000000" w:rsidRDefault="00DD24A4">
      <w:pPr>
        <w:pStyle w:val="a"/>
        <w:rPr>
          <w:rFonts w:hint="cs"/>
          <w:rtl/>
        </w:rPr>
      </w:pPr>
    </w:p>
    <w:p w14:paraId="31FB0021" w14:textId="77777777" w:rsidR="00000000" w:rsidRDefault="00DD24A4">
      <w:pPr>
        <w:pStyle w:val="a"/>
        <w:jc w:val="center"/>
        <w:rPr>
          <w:rFonts w:hint="cs"/>
          <w:rtl/>
        </w:rPr>
      </w:pPr>
      <w:r>
        <w:rPr>
          <w:rFonts w:hint="cs"/>
          <w:rtl/>
        </w:rPr>
        <w:t>(חותם על ההצהרה)</w:t>
      </w:r>
    </w:p>
    <w:p w14:paraId="0540C430" w14:textId="77777777" w:rsidR="00000000" w:rsidRDefault="00DD24A4">
      <w:pPr>
        <w:pStyle w:val="a"/>
        <w:ind w:firstLine="0"/>
        <w:rPr>
          <w:rFonts w:hint="cs"/>
          <w:rtl/>
        </w:rPr>
      </w:pPr>
    </w:p>
    <w:p w14:paraId="20B322E2" w14:textId="77777777" w:rsidR="00000000" w:rsidRDefault="00DD24A4">
      <w:pPr>
        <w:pStyle w:val="a"/>
        <w:ind w:firstLine="0"/>
        <w:rPr>
          <w:rFonts w:hint="cs"/>
          <w:rtl/>
        </w:rPr>
      </w:pPr>
      <w:r>
        <w:rPr>
          <w:rFonts w:hint="cs"/>
          <w:b/>
          <w:bCs/>
          <w:u w:val="single"/>
          <w:rtl/>
        </w:rPr>
        <w:t>היו"ר ראובן ריבלין:</w:t>
      </w:r>
    </w:p>
    <w:p w14:paraId="134DE97B" w14:textId="77777777" w:rsidR="00000000" w:rsidRDefault="00DD24A4">
      <w:pPr>
        <w:pStyle w:val="a"/>
        <w:ind w:firstLine="0"/>
        <w:rPr>
          <w:rFonts w:hint="cs"/>
          <w:rtl/>
        </w:rPr>
      </w:pPr>
    </w:p>
    <w:p w14:paraId="2F02E20F" w14:textId="77777777" w:rsidR="00000000" w:rsidRDefault="00DD24A4">
      <w:pPr>
        <w:pStyle w:val="a"/>
        <w:ind w:firstLine="0"/>
        <w:rPr>
          <w:rFonts w:hint="cs"/>
          <w:rtl/>
        </w:rPr>
      </w:pPr>
      <w:r>
        <w:rPr>
          <w:rFonts w:hint="cs"/>
          <w:rtl/>
        </w:rPr>
        <w:tab/>
        <w:t xml:space="preserve">יעלה ויבוא עוזי לנדאו. </w:t>
      </w:r>
    </w:p>
    <w:p w14:paraId="1CA73324" w14:textId="77777777" w:rsidR="00000000" w:rsidRDefault="00DD24A4">
      <w:pPr>
        <w:pStyle w:val="a"/>
        <w:ind w:firstLine="0"/>
        <w:rPr>
          <w:rFonts w:hint="cs"/>
          <w:rtl/>
        </w:rPr>
      </w:pPr>
    </w:p>
    <w:p w14:paraId="5561AFD0" w14:textId="77777777" w:rsidR="00000000" w:rsidRDefault="00DD24A4">
      <w:pPr>
        <w:pStyle w:val="Speaker"/>
        <w:rPr>
          <w:rtl/>
        </w:rPr>
      </w:pPr>
      <w:bookmarkStart w:id="526" w:name="FS000000471T28_02_2003_00_50_16"/>
      <w:bookmarkEnd w:id="526"/>
      <w:r>
        <w:rPr>
          <w:rFonts w:hint="eastAsia"/>
          <w:rtl/>
        </w:rPr>
        <w:t>עוזי</w:t>
      </w:r>
      <w:r>
        <w:rPr>
          <w:rtl/>
        </w:rPr>
        <w:t xml:space="preserve"> לנדאו:</w:t>
      </w:r>
    </w:p>
    <w:p w14:paraId="1FA2A032" w14:textId="77777777" w:rsidR="00000000" w:rsidRDefault="00DD24A4">
      <w:pPr>
        <w:pStyle w:val="a"/>
        <w:rPr>
          <w:rFonts w:hint="cs"/>
          <w:rtl/>
        </w:rPr>
      </w:pPr>
    </w:p>
    <w:p w14:paraId="3CE86BA4" w14:textId="77777777" w:rsidR="00000000" w:rsidRDefault="00DD24A4">
      <w:pPr>
        <w:pStyle w:val="a"/>
        <w:rPr>
          <w:rFonts w:hint="cs"/>
          <w:rtl/>
        </w:rPr>
      </w:pPr>
      <w:r>
        <w:rPr>
          <w:rFonts w:hint="cs"/>
          <w:rtl/>
        </w:rPr>
        <w:t xml:space="preserve">אני, עוזי לנדאו, בן חיים, </w:t>
      </w:r>
      <w:r>
        <w:rPr>
          <w:rFonts w:hint="cs"/>
          <w:rtl/>
        </w:rPr>
        <w:t xml:space="preserve">זכרו לברכה, ואולגה, תיבדל לחיים, מתחייב כחבר הממשלה לשמור אמונים למדינת ישראל ולחוקיה, למלא באמונה את תפקידי כחבר הממשלה ולקיים את החלטות הכנסת. </w:t>
      </w:r>
    </w:p>
    <w:p w14:paraId="3B764560" w14:textId="77777777" w:rsidR="00000000" w:rsidRDefault="00DD24A4">
      <w:pPr>
        <w:pStyle w:val="a"/>
        <w:rPr>
          <w:rFonts w:hint="cs"/>
          <w:rtl/>
        </w:rPr>
      </w:pPr>
    </w:p>
    <w:p w14:paraId="435042B3" w14:textId="77777777" w:rsidR="00000000" w:rsidRDefault="00DD24A4">
      <w:pPr>
        <w:pStyle w:val="a"/>
        <w:jc w:val="center"/>
        <w:rPr>
          <w:rFonts w:hint="cs"/>
          <w:rtl/>
        </w:rPr>
      </w:pPr>
      <w:r>
        <w:rPr>
          <w:rFonts w:hint="cs"/>
          <w:rtl/>
        </w:rPr>
        <w:t>(חותם על ההצהרה)</w:t>
      </w:r>
    </w:p>
    <w:p w14:paraId="791BAA29" w14:textId="77777777" w:rsidR="00000000" w:rsidRDefault="00DD24A4">
      <w:pPr>
        <w:pStyle w:val="a"/>
        <w:ind w:firstLine="0"/>
        <w:rPr>
          <w:rFonts w:hint="cs"/>
          <w:rtl/>
        </w:rPr>
      </w:pPr>
    </w:p>
    <w:p w14:paraId="355BDEA2" w14:textId="77777777" w:rsidR="00000000" w:rsidRDefault="00DD24A4">
      <w:pPr>
        <w:pStyle w:val="a"/>
        <w:ind w:firstLine="0"/>
        <w:rPr>
          <w:rFonts w:hint="cs"/>
          <w:rtl/>
        </w:rPr>
      </w:pPr>
      <w:r>
        <w:rPr>
          <w:rFonts w:hint="cs"/>
          <w:b/>
          <w:bCs/>
          <w:u w:val="single"/>
          <w:rtl/>
        </w:rPr>
        <w:t>היו"ר ראובן ריבלין:</w:t>
      </w:r>
    </w:p>
    <w:p w14:paraId="2078AA85" w14:textId="77777777" w:rsidR="00000000" w:rsidRDefault="00DD24A4">
      <w:pPr>
        <w:pStyle w:val="a"/>
        <w:ind w:firstLine="0"/>
        <w:rPr>
          <w:rFonts w:hint="cs"/>
          <w:rtl/>
        </w:rPr>
      </w:pPr>
    </w:p>
    <w:p w14:paraId="50327699" w14:textId="77777777" w:rsidR="00000000" w:rsidRDefault="00DD24A4">
      <w:pPr>
        <w:pStyle w:val="a"/>
        <w:ind w:firstLine="0"/>
        <w:rPr>
          <w:rFonts w:hint="cs"/>
          <w:rtl/>
        </w:rPr>
      </w:pPr>
      <w:r>
        <w:rPr>
          <w:rFonts w:hint="cs"/>
          <w:rtl/>
        </w:rPr>
        <w:tab/>
        <w:t>ועכשיו הגיע זמנו של סגן ראש הממשלה ושר המשפטים יוסף לפיד, הידוע בפי כ</w:t>
      </w:r>
      <w:r>
        <w:rPr>
          <w:rFonts w:hint="cs"/>
          <w:rtl/>
        </w:rPr>
        <w:t xml:space="preserve">ול גם בשם טומי. </w:t>
      </w:r>
    </w:p>
    <w:p w14:paraId="3AFCB3F5" w14:textId="77777777" w:rsidR="00000000" w:rsidRDefault="00DD24A4">
      <w:pPr>
        <w:pStyle w:val="a"/>
        <w:ind w:firstLine="0"/>
        <w:rPr>
          <w:rFonts w:hint="cs"/>
          <w:rtl/>
        </w:rPr>
      </w:pPr>
    </w:p>
    <w:p w14:paraId="0B9098D2" w14:textId="77777777" w:rsidR="00000000" w:rsidRDefault="00DD24A4">
      <w:pPr>
        <w:pStyle w:val="Speaker"/>
        <w:rPr>
          <w:rFonts w:hint="cs"/>
          <w:rtl/>
          <w:lang w:eastAsia="en-US"/>
        </w:rPr>
      </w:pPr>
      <w:bookmarkStart w:id="527" w:name="FS000000517T28_02_2003_00_51_46"/>
      <w:bookmarkEnd w:id="527"/>
      <w:r>
        <w:rPr>
          <w:rtl/>
          <w:lang w:eastAsia="en-US"/>
        </w:rPr>
        <w:t>יוסף לפיד</w:t>
      </w:r>
      <w:r>
        <w:rPr>
          <w:rFonts w:hint="cs"/>
          <w:rtl/>
          <w:lang w:eastAsia="en-US"/>
        </w:rPr>
        <w:t>:</w:t>
      </w:r>
    </w:p>
    <w:p w14:paraId="45436976" w14:textId="77777777" w:rsidR="00000000" w:rsidRDefault="00DD24A4">
      <w:pPr>
        <w:pStyle w:val="a"/>
        <w:rPr>
          <w:rtl/>
          <w:lang w:eastAsia="en-US"/>
        </w:rPr>
      </w:pPr>
    </w:p>
    <w:p w14:paraId="46319E0C" w14:textId="77777777" w:rsidR="00000000" w:rsidRDefault="00DD24A4">
      <w:pPr>
        <w:pStyle w:val="a"/>
        <w:rPr>
          <w:rFonts w:hint="cs"/>
          <w:rtl/>
          <w:lang w:eastAsia="en-US"/>
        </w:rPr>
      </w:pPr>
      <w:r>
        <w:rPr>
          <w:rFonts w:hint="cs"/>
          <w:rtl/>
          <w:lang w:eastAsia="en-US"/>
        </w:rPr>
        <w:t>אני, יוסף לפיד, בן ד"ר מאיר בלא למפל, שנספה בשואה, וקתרינה עדנה בירמן, זכרם לברכה, מתחייב כחבר הממשלה לשמור אמונים למדינת ישראל ולחוקיה, למלא באמונה את תפקידי כחבר הממשלה ולקיים את החלטות הכנסת.</w:t>
      </w:r>
    </w:p>
    <w:p w14:paraId="78890574" w14:textId="77777777" w:rsidR="00000000" w:rsidRDefault="00DD24A4">
      <w:pPr>
        <w:pStyle w:val="a"/>
        <w:rPr>
          <w:rFonts w:hint="cs"/>
          <w:rtl/>
          <w:lang w:eastAsia="en-US"/>
        </w:rPr>
      </w:pPr>
    </w:p>
    <w:p w14:paraId="3BA31DD7" w14:textId="77777777" w:rsidR="00000000" w:rsidRDefault="00DD24A4">
      <w:pPr>
        <w:pStyle w:val="a"/>
        <w:jc w:val="center"/>
        <w:rPr>
          <w:rFonts w:hint="cs"/>
          <w:rtl/>
          <w:lang w:eastAsia="en-US"/>
        </w:rPr>
      </w:pPr>
      <w:r>
        <w:rPr>
          <w:rFonts w:hint="cs"/>
          <w:rtl/>
          <w:lang w:eastAsia="en-US"/>
        </w:rPr>
        <w:t>(חותם על ההצהרה)</w:t>
      </w:r>
    </w:p>
    <w:p w14:paraId="7BBC8DC1" w14:textId="77777777" w:rsidR="00000000" w:rsidRDefault="00DD24A4">
      <w:pPr>
        <w:pStyle w:val="a"/>
        <w:jc w:val="center"/>
        <w:rPr>
          <w:rFonts w:hint="cs"/>
          <w:rtl/>
          <w:lang w:eastAsia="en-US"/>
        </w:rPr>
      </w:pPr>
    </w:p>
    <w:p w14:paraId="0B971E5A" w14:textId="77777777" w:rsidR="00000000" w:rsidRDefault="00DD24A4">
      <w:pPr>
        <w:pStyle w:val="ad"/>
        <w:rPr>
          <w:rtl/>
          <w:lang w:eastAsia="en-US"/>
        </w:rPr>
      </w:pPr>
      <w:r>
        <w:rPr>
          <w:rtl/>
          <w:lang w:eastAsia="en-US"/>
        </w:rPr>
        <w:t xml:space="preserve">היו"ר ראובן </w:t>
      </w:r>
      <w:r>
        <w:rPr>
          <w:rtl/>
          <w:lang w:eastAsia="en-US"/>
        </w:rPr>
        <w:t>ריבלין:</w:t>
      </w:r>
    </w:p>
    <w:p w14:paraId="3F741246" w14:textId="77777777" w:rsidR="00000000" w:rsidRDefault="00DD24A4">
      <w:pPr>
        <w:pStyle w:val="a"/>
        <w:rPr>
          <w:rtl/>
          <w:lang w:eastAsia="en-US"/>
        </w:rPr>
      </w:pPr>
    </w:p>
    <w:p w14:paraId="62EDEE61" w14:textId="77777777" w:rsidR="00000000" w:rsidRDefault="00DD24A4">
      <w:pPr>
        <w:pStyle w:val="a"/>
        <w:rPr>
          <w:rFonts w:hint="cs"/>
          <w:rtl/>
          <w:lang w:eastAsia="en-US"/>
        </w:rPr>
      </w:pPr>
      <w:r>
        <w:rPr>
          <w:rFonts w:hint="cs"/>
          <w:rtl/>
          <w:lang w:eastAsia="en-US"/>
        </w:rPr>
        <w:t>שר הביטחון שאול מופז יבוא ויצהיר הצהרת אמונים.</w:t>
      </w:r>
    </w:p>
    <w:p w14:paraId="5CDEEF1B" w14:textId="77777777" w:rsidR="00000000" w:rsidRDefault="00DD24A4">
      <w:pPr>
        <w:pStyle w:val="a"/>
        <w:ind w:firstLine="0"/>
        <w:rPr>
          <w:rFonts w:hint="cs"/>
          <w:rtl/>
          <w:lang w:eastAsia="en-US"/>
        </w:rPr>
      </w:pPr>
    </w:p>
    <w:p w14:paraId="6F87BFEA" w14:textId="77777777" w:rsidR="00000000" w:rsidRDefault="00DD24A4">
      <w:pPr>
        <w:pStyle w:val="Speaker"/>
        <w:rPr>
          <w:rFonts w:hint="cs"/>
          <w:rtl/>
          <w:lang w:eastAsia="en-US"/>
        </w:rPr>
      </w:pPr>
      <w:bookmarkStart w:id="528" w:name="FS000000517T28_02_2003_00_57_25"/>
      <w:bookmarkEnd w:id="528"/>
      <w:r>
        <w:rPr>
          <w:rFonts w:hint="cs"/>
          <w:rtl/>
          <w:lang w:eastAsia="en-US"/>
        </w:rPr>
        <w:t>שאול מופז:</w:t>
      </w:r>
    </w:p>
    <w:p w14:paraId="45DA5D6F" w14:textId="77777777" w:rsidR="00000000" w:rsidRDefault="00DD24A4">
      <w:pPr>
        <w:pStyle w:val="a"/>
        <w:rPr>
          <w:rFonts w:hint="cs"/>
          <w:rtl/>
          <w:lang w:eastAsia="en-US"/>
        </w:rPr>
      </w:pPr>
    </w:p>
    <w:p w14:paraId="653F34AD" w14:textId="77777777" w:rsidR="00000000" w:rsidRDefault="00DD24A4">
      <w:pPr>
        <w:pStyle w:val="a"/>
        <w:rPr>
          <w:rFonts w:hint="cs"/>
          <w:rtl/>
          <w:lang w:eastAsia="en-US"/>
        </w:rPr>
      </w:pPr>
      <w:r>
        <w:rPr>
          <w:rFonts w:hint="cs"/>
          <w:rtl/>
          <w:lang w:eastAsia="en-US"/>
        </w:rPr>
        <w:t>אני, שאול מופז, בן אליהו, זכרו לברכה, ומירה, תיבדל לחיים, מתחייב כחבר הממשלה לשמור אמונים למדינת ישראל ולחוקיה, למלא באמונה את תפקידי כחבר הממשלה ולקיים את החלטות הכנסת.</w:t>
      </w:r>
    </w:p>
    <w:p w14:paraId="44D4CA62" w14:textId="77777777" w:rsidR="00000000" w:rsidRDefault="00DD24A4">
      <w:pPr>
        <w:pStyle w:val="a"/>
        <w:rPr>
          <w:rFonts w:hint="cs"/>
          <w:rtl/>
          <w:lang w:eastAsia="en-US"/>
        </w:rPr>
      </w:pPr>
    </w:p>
    <w:p w14:paraId="3264DCE8" w14:textId="77777777" w:rsidR="00000000" w:rsidRDefault="00DD24A4">
      <w:pPr>
        <w:pStyle w:val="a"/>
        <w:jc w:val="center"/>
        <w:rPr>
          <w:rFonts w:hint="cs"/>
          <w:rtl/>
          <w:lang w:eastAsia="en-US"/>
        </w:rPr>
      </w:pPr>
      <w:r>
        <w:rPr>
          <w:rFonts w:hint="cs"/>
          <w:rtl/>
          <w:lang w:eastAsia="en-US"/>
        </w:rPr>
        <w:t>(חותם על ההצהרה)</w:t>
      </w:r>
    </w:p>
    <w:p w14:paraId="627B78CF" w14:textId="77777777" w:rsidR="00000000" w:rsidRDefault="00DD24A4">
      <w:pPr>
        <w:pStyle w:val="a"/>
        <w:jc w:val="center"/>
        <w:rPr>
          <w:rFonts w:hint="cs"/>
          <w:rtl/>
          <w:lang w:eastAsia="en-US"/>
        </w:rPr>
      </w:pPr>
    </w:p>
    <w:p w14:paraId="35D696CF" w14:textId="77777777" w:rsidR="00000000" w:rsidRDefault="00DD24A4">
      <w:pPr>
        <w:pStyle w:val="ad"/>
        <w:rPr>
          <w:rtl/>
          <w:lang w:eastAsia="en-US"/>
        </w:rPr>
      </w:pPr>
      <w:r>
        <w:rPr>
          <w:rtl/>
          <w:lang w:eastAsia="en-US"/>
        </w:rPr>
        <w:t>היו"ר ראובן ריבלין:</w:t>
      </w:r>
    </w:p>
    <w:p w14:paraId="04645579" w14:textId="77777777" w:rsidR="00000000" w:rsidRDefault="00DD24A4">
      <w:pPr>
        <w:pStyle w:val="a"/>
        <w:rPr>
          <w:rtl/>
          <w:lang w:eastAsia="en-US"/>
        </w:rPr>
      </w:pPr>
    </w:p>
    <w:p w14:paraId="182FC75F" w14:textId="77777777" w:rsidR="00000000" w:rsidRDefault="00DD24A4">
      <w:pPr>
        <w:pStyle w:val="a"/>
        <w:rPr>
          <w:rFonts w:hint="cs"/>
          <w:rtl/>
          <w:lang w:eastAsia="en-US"/>
        </w:rPr>
      </w:pPr>
      <w:r>
        <w:rPr>
          <w:rFonts w:hint="cs"/>
          <w:rtl/>
          <w:lang w:eastAsia="en-US"/>
        </w:rPr>
        <w:t>השרה לאיכות הסביבה יהודית נאות תבוא ותצהיר אמונים.</w:t>
      </w:r>
    </w:p>
    <w:p w14:paraId="7C0034C4" w14:textId="77777777" w:rsidR="00000000" w:rsidRDefault="00DD24A4">
      <w:pPr>
        <w:pStyle w:val="a"/>
        <w:ind w:firstLine="0"/>
        <w:rPr>
          <w:rFonts w:hint="cs"/>
          <w:rtl/>
          <w:lang w:eastAsia="en-US"/>
        </w:rPr>
      </w:pPr>
    </w:p>
    <w:p w14:paraId="2EF53851" w14:textId="77777777" w:rsidR="00000000" w:rsidRDefault="00DD24A4">
      <w:pPr>
        <w:pStyle w:val="Speaker"/>
        <w:rPr>
          <w:rtl/>
          <w:lang w:eastAsia="en-US"/>
        </w:rPr>
      </w:pPr>
      <w:bookmarkStart w:id="529" w:name="FS000000518T28_02_2003_01_00_42"/>
      <w:bookmarkEnd w:id="529"/>
      <w:r>
        <w:rPr>
          <w:rFonts w:hint="eastAsia"/>
          <w:rtl/>
          <w:lang w:eastAsia="en-US"/>
        </w:rPr>
        <w:t>יהודית</w:t>
      </w:r>
      <w:r>
        <w:rPr>
          <w:rtl/>
          <w:lang w:eastAsia="en-US"/>
        </w:rPr>
        <w:t xml:space="preserve"> נאות:</w:t>
      </w:r>
    </w:p>
    <w:p w14:paraId="107E51AC" w14:textId="77777777" w:rsidR="00000000" w:rsidRDefault="00DD24A4">
      <w:pPr>
        <w:pStyle w:val="a"/>
        <w:rPr>
          <w:rFonts w:hint="cs"/>
          <w:rtl/>
          <w:lang w:eastAsia="en-US"/>
        </w:rPr>
      </w:pPr>
    </w:p>
    <w:p w14:paraId="590FE995" w14:textId="77777777" w:rsidR="00000000" w:rsidRDefault="00DD24A4">
      <w:pPr>
        <w:pStyle w:val="a"/>
        <w:rPr>
          <w:rFonts w:hint="cs"/>
          <w:rtl/>
          <w:lang w:eastAsia="en-US"/>
        </w:rPr>
      </w:pPr>
      <w:r>
        <w:rPr>
          <w:rFonts w:hint="cs"/>
          <w:rtl/>
          <w:lang w:eastAsia="en-US"/>
        </w:rPr>
        <w:t>אני, יהודית נאות, בת חנה וצבי כהן, זכרם לברכם, מתחייבת כחברת הממשלה לשמור אמונים למדינת ישראל ולחוקיה, למלא באמונה את תפקידי כחברת הממשלה ולקיים את החלטות הכנסת.</w:t>
      </w:r>
    </w:p>
    <w:p w14:paraId="5280D883" w14:textId="77777777" w:rsidR="00000000" w:rsidRDefault="00DD24A4">
      <w:pPr>
        <w:pStyle w:val="a"/>
        <w:rPr>
          <w:rFonts w:hint="cs"/>
          <w:rtl/>
          <w:lang w:eastAsia="en-US"/>
        </w:rPr>
      </w:pPr>
    </w:p>
    <w:p w14:paraId="33FEFC32" w14:textId="77777777" w:rsidR="00000000" w:rsidRDefault="00DD24A4">
      <w:pPr>
        <w:pStyle w:val="a"/>
        <w:jc w:val="center"/>
        <w:rPr>
          <w:rFonts w:hint="cs"/>
          <w:rtl/>
          <w:lang w:eastAsia="en-US"/>
        </w:rPr>
      </w:pPr>
      <w:r>
        <w:rPr>
          <w:rFonts w:hint="cs"/>
          <w:rtl/>
          <w:lang w:eastAsia="en-US"/>
        </w:rPr>
        <w:t>(חות</w:t>
      </w:r>
      <w:r>
        <w:rPr>
          <w:rFonts w:hint="cs"/>
          <w:rtl/>
          <w:lang w:eastAsia="en-US"/>
        </w:rPr>
        <w:t>מת על ההצהרה)</w:t>
      </w:r>
    </w:p>
    <w:p w14:paraId="581DE580" w14:textId="77777777" w:rsidR="00000000" w:rsidRDefault="00DD24A4">
      <w:pPr>
        <w:pStyle w:val="a"/>
        <w:jc w:val="center"/>
        <w:rPr>
          <w:rFonts w:hint="cs"/>
          <w:rtl/>
          <w:lang w:eastAsia="en-US"/>
        </w:rPr>
      </w:pPr>
    </w:p>
    <w:p w14:paraId="0DFA4974" w14:textId="77777777" w:rsidR="00000000" w:rsidRDefault="00DD24A4">
      <w:pPr>
        <w:pStyle w:val="ad"/>
        <w:rPr>
          <w:rtl/>
          <w:lang w:eastAsia="en-US"/>
        </w:rPr>
      </w:pPr>
      <w:r>
        <w:rPr>
          <w:rtl/>
          <w:lang w:eastAsia="en-US"/>
        </w:rPr>
        <w:t>היו"ר ראובן ריבלין:</w:t>
      </w:r>
    </w:p>
    <w:p w14:paraId="55E09479" w14:textId="77777777" w:rsidR="00000000" w:rsidRDefault="00DD24A4">
      <w:pPr>
        <w:pStyle w:val="a"/>
        <w:rPr>
          <w:rtl/>
          <w:lang w:eastAsia="en-US"/>
        </w:rPr>
      </w:pPr>
    </w:p>
    <w:p w14:paraId="23ACBBAD" w14:textId="77777777" w:rsidR="00000000" w:rsidRDefault="00DD24A4">
      <w:pPr>
        <w:pStyle w:val="a"/>
        <w:rPr>
          <w:rFonts w:hint="cs"/>
          <w:rtl/>
          <w:lang w:eastAsia="en-US"/>
        </w:rPr>
      </w:pPr>
      <w:r>
        <w:rPr>
          <w:rFonts w:hint="cs"/>
          <w:rtl/>
          <w:lang w:eastAsia="en-US"/>
        </w:rPr>
        <w:t xml:space="preserve">שר הבריאות הבא למדינת ישראל, השר דני נוה. </w:t>
      </w:r>
    </w:p>
    <w:p w14:paraId="34A8ADE5" w14:textId="77777777" w:rsidR="00000000" w:rsidRDefault="00DD24A4">
      <w:pPr>
        <w:pStyle w:val="a"/>
        <w:ind w:firstLine="0"/>
        <w:rPr>
          <w:rFonts w:hint="cs"/>
          <w:rtl/>
          <w:lang w:eastAsia="en-US"/>
        </w:rPr>
      </w:pPr>
      <w:r>
        <w:rPr>
          <w:rtl/>
          <w:lang w:eastAsia="en-US"/>
        </w:rPr>
        <w:br w:type="page"/>
      </w:r>
    </w:p>
    <w:p w14:paraId="4624000F" w14:textId="77777777" w:rsidR="00000000" w:rsidRDefault="00DD24A4">
      <w:pPr>
        <w:pStyle w:val="Speaker"/>
        <w:rPr>
          <w:rtl/>
          <w:lang w:eastAsia="en-US"/>
        </w:rPr>
      </w:pPr>
      <w:bookmarkStart w:id="530" w:name="FS000000473T28_02_2003_01_03_11"/>
      <w:bookmarkEnd w:id="530"/>
      <w:r>
        <w:rPr>
          <w:rFonts w:hint="eastAsia"/>
          <w:rtl/>
          <w:lang w:eastAsia="en-US"/>
        </w:rPr>
        <w:t>דני</w:t>
      </w:r>
      <w:r>
        <w:rPr>
          <w:rtl/>
          <w:lang w:eastAsia="en-US"/>
        </w:rPr>
        <w:t xml:space="preserve"> נוה:</w:t>
      </w:r>
    </w:p>
    <w:p w14:paraId="6E231F6E" w14:textId="77777777" w:rsidR="00000000" w:rsidRDefault="00DD24A4">
      <w:pPr>
        <w:pStyle w:val="a"/>
        <w:rPr>
          <w:rFonts w:hint="cs"/>
          <w:rtl/>
          <w:lang w:eastAsia="en-US"/>
        </w:rPr>
      </w:pPr>
    </w:p>
    <w:p w14:paraId="5479B2F3" w14:textId="77777777" w:rsidR="00000000" w:rsidRDefault="00DD24A4">
      <w:pPr>
        <w:pStyle w:val="a"/>
        <w:rPr>
          <w:rFonts w:hint="cs"/>
          <w:rtl/>
          <w:lang w:eastAsia="en-US"/>
        </w:rPr>
      </w:pPr>
      <w:r>
        <w:rPr>
          <w:rFonts w:hint="cs"/>
          <w:rtl/>
          <w:lang w:eastAsia="en-US"/>
        </w:rPr>
        <w:t>אני, דני נוה, בן מרדכי, זכרו לברכה, ויהודית מנהיים, תיבדל לחיים, מתחייב כחבר הממשלה לשמור אמונים למדינת ישראל ולחוקיה, למלא באמונה את תפקידי כחבר הממשלה ולקיים את הח</w:t>
      </w:r>
      <w:r>
        <w:rPr>
          <w:rFonts w:hint="cs"/>
          <w:rtl/>
          <w:lang w:eastAsia="en-US"/>
        </w:rPr>
        <w:t>לטות הכנסת.</w:t>
      </w:r>
    </w:p>
    <w:p w14:paraId="5BD2F502" w14:textId="77777777" w:rsidR="00000000" w:rsidRDefault="00DD24A4">
      <w:pPr>
        <w:pStyle w:val="a"/>
        <w:rPr>
          <w:rFonts w:hint="cs"/>
          <w:rtl/>
          <w:lang w:eastAsia="en-US"/>
        </w:rPr>
      </w:pPr>
    </w:p>
    <w:p w14:paraId="470E3AAC" w14:textId="77777777" w:rsidR="00000000" w:rsidRDefault="00DD24A4">
      <w:pPr>
        <w:pStyle w:val="a"/>
        <w:jc w:val="center"/>
        <w:rPr>
          <w:rFonts w:hint="cs"/>
          <w:rtl/>
          <w:lang w:eastAsia="en-US"/>
        </w:rPr>
      </w:pPr>
      <w:r>
        <w:rPr>
          <w:rFonts w:hint="cs"/>
          <w:rtl/>
          <w:lang w:eastAsia="en-US"/>
        </w:rPr>
        <w:t>(חותם על ההצהרה)</w:t>
      </w:r>
    </w:p>
    <w:p w14:paraId="07EDB660" w14:textId="77777777" w:rsidR="00000000" w:rsidRDefault="00DD24A4">
      <w:pPr>
        <w:pStyle w:val="a"/>
        <w:jc w:val="center"/>
        <w:rPr>
          <w:rFonts w:hint="cs"/>
          <w:rtl/>
          <w:lang w:eastAsia="en-US"/>
        </w:rPr>
      </w:pPr>
    </w:p>
    <w:p w14:paraId="457A24D7" w14:textId="77777777" w:rsidR="00000000" w:rsidRDefault="00DD24A4">
      <w:pPr>
        <w:pStyle w:val="ad"/>
        <w:rPr>
          <w:rtl/>
          <w:lang w:eastAsia="en-US"/>
        </w:rPr>
      </w:pPr>
      <w:r>
        <w:rPr>
          <w:rtl/>
          <w:lang w:eastAsia="en-US"/>
        </w:rPr>
        <w:t>היו"ר ראובן ריבלין:</w:t>
      </w:r>
    </w:p>
    <w:p w14:paraId="79E42D22" w14:textId="77777777" w:rsidR="00000000" w:rsidRDefault="00DD24A4">
      <w:pPr>
        <w:pStyle w:val="a"/>
        <w:rPr>
          <w:rtl/>
          <w:lang w:eastAsia="en-US"/>
        </w:rPr>
      </w:pPr>
    </w:p>
    <w:p w14:paraId="41A47A2C" w14:textId="77777777" w:rsidR="00000000" w:rsidRDefault="00DD24A4">
      <w:pPr>
        <w:pStyle w:val="a"/>
        <w:rPr>
          <w:rFonts w:hint="cs"/>
          <w:rtl/>
          <w:lang w:eastAsia="en-US"/>
        </w:rPr>
      </w:pPr>
      <w:r>
        <w:rPr>
          <w:rFonts w:hint="cs"/>
          <w:rtl/>
          <w:lang w:eastAsia="en-US"/>
        </w:rPr>
        <w:t>יעלה ויבוא ויצהיר אמונים שר האוצר בנימין נתניהו.</w:t>
      </w:r>
    </w:p>
    <w:p w14:paraId="5DEFB789" w14:textId="77777777" w:rsidR="00000000" w:rsidRDefault="00DD24A4">
      <w:pPr>
        <w:pStyle w:val="a"/>
        <w:ind w:firstLine="0"/>
        <w:rPr>
          <w:rFonts w:hint="cs"/>
          <w:rtl/>
          <w:lang w:eastAsia="en-US"/>
        </w:rPr>
      </w:pPr>
    </w:p>
    <w:p w14:paraId="5060DC88" w14:textId="77777777" w:rsidR="00000000" w:rsidRDefault="00DD24A4">
      <w:pPr>
        <w:pStyle w:val="Speaker"/>
        <w:rPr>
          <w:rFonts w:hint="cs"/>
          <w:rtl/>
          <w:lang w:eastAsia="en-US"/>
        </w:rPr>
      </w:pPr>
      <w:bookmarkStart w:id="531" w:name="FS000000965T28_02_2003_01_04_42"/>
      <w:bookmarkEnd w:id="531"/>
      <w:r>
        <w:rPr>
          <w:rFonts w:hint="eastAsia"/>
          <w:rtl/>
          <w:lang w:eastAsia="en-US"/>
        </w:rPr>
        <w:t>בנימין</w:t>
      </w:r>
      <w:r>
        <w:rPr>
          <w:rtl/>
          <w:lang w:eastAsia="en-US"/>
        </w:rPr>
        <w:t xml:space="preserve"> נתניהו</w:t>
      </w:r>
      <w:r>
        <w:rPr>
          <w:rFonts w:hint="cs"/>
          <w:rtl/>
          <w:lang w:eastAsia="en-US"/>
        </w:rPr>
        <w:t>:</w:t>
      </w:r>
    </w:p>
    <w:p w14:paraId="2EF93E79" w14:textId="77777777" w:rsidR="00000000" w:rsidRDefault="00DD24A4">
      <w:pPr>
        <w:pStyle w:val="a"/>
        <w:rPr>
          <w:rFonts w:hint="cs"/>
          <w:rtl/>
          <w:lang w:eastAsia="en-US"/>
        </w:rPr>
      </w:pPr>
    </w:p>
    <w:p w14:paraId="2ADE8578" w14:textId="77777777" w:rsidR="00000000" w:rsidRDefault="00DD24A4">
      <w:pPr>
        <w:pStyle w:val="a"/>
        <w:rPr>
          <w:rFonts w:hint="cs"/>
          <w:rtl/>
          <w:lang w:eastAsia="en-US"/>
        </w:rPr>
      </w:pPr>
      <w:r>
        <w:rPr>
          <w:rFonts w:hint="cs"/>
          <w:rtl/>
          <w:lang w:eastAsia="en-US"/>
        </w:rPr>
        <w:t>אני, בנימין נתניהו, בן צילה, זיכרונה לברכה, ובן-ציון, ייבדל לחיים ארוכים, מתחייב כחבר הממשלה לשמור אמונים למדינת ישראל ולחוקיה, למלא באמונ</w:t>
      </w:r>
      <w:r>
        <w:rPr>
          <w:rFonts w:hint="cs"/>
          <w:rtl/>
          <w:lang w:eastAsia="en-US"/>
        </w:rPr>
        <w:t>ה את תפקידי כחבר הממשלה ולקיים את החלטות הכנסת.</w:t>
      </w:r>
    </w:p>
    <w:p w14:paraId="35B31A72" w14:textId="77777777" w:rsidR="00000000" w:rsidRDefault="00DD24A4">
      <w:pPr>
        <w:pStyle w:val="a"/>
        <w:rPr>
          <w:rFonts w:hint="cs"/>
          <w:rtl/>
          <w:lang w:eastAsia="en-US"/>
        </w:rPr>
      </w:pPr>
    </w:p>
    <w:p w14:paraId="330A56B0" w14:textId="77777777" w:rsidR="00000000" w:rsidRDefault="00DD24A4">
      <w:pPr>
        <w:pStyle w:val="a"/>
        <w:jc w:val="center"/>
        <w:rPr>
          <w:rFonts w:hint="cs"/>
          <w:rtl/>
          <w:lang w:eastAsia="en-US"/>
        </w:rPr>
      </w:pPr>
      <w:r>
        <w:rPr>
          <w:rFonts w:hint="cs"/>
          <w:rtl/>
          <w:lang w:eastAsia="en-US"/>
        </w:rPr>
        <w:t>(חותם על ההצהרה)</w:t>
      </w:r>
    </w:p>
    <w:p w14:paraId="2EAC7E85" w14:textId="77777777" w:rsidR="00000000" w:rsidRDefault="00DD24A4">
      <w:pPr>
        <w:pStyle w:val="a"/>
        <w:jc w:val="center"/>
        <w:rPr>
          <w:rFonts w:hint="cs"/>
          <w:rtl/>
          <w:lang w:eastAsia="en-US"/>
        </w:rPr>
      </w:pPr>
    </w:p>
    <w:p w14:paraId="2A7E9354" w14:textId="77777777" w:rsidR="00000000" w:rsidRDefault="00DD24A4">
      <w:pPr>
        <w:pStyle w:val="ad"/>
        <w:rPr>
          <w:rtl/>
          <w:lang w:eastAsia="en-US"/>
        </w:rPr>
      </w:pPr>
      <w:r>
        <w:rPr>
          <w:rtl/>
          <w:lang w:eastAsia="en-US"/>
        </w:rPr>
        <w:t>היו"ר ראובן ריבלין:</w:t>
      </w:r>
    </w:p>
    <w:p w14:paraId="54E6BD47" w14:textId="77777777" w:rsidR="00000000" w:rsidRDefault="00DD24A4">
      <w:pPr>
        <w:pStyle w:val="a"/>
        <w:ind w:firstLine="0"/>
        <w:rPr>
          <w:rFonts w:hint="cs"/>
          <w:rtl/>
          <w:lang w:eastAsia="en-US"/>
        </w:rPr>
      </w:pPr>
    </w:p>
    <w:p w14:paraId="32F83CBD" w14:textId="77777777" w:rsidR="00000000" w:rsidRDefault="00DD24A4">
      <w:pPr>
        <w:pStyle w:val="a"/>
        <w:ind w:firstLine="0"/>
        <w:rPr>
          <w:rFonts w:hint="cs"/>
          <w:rtl/>
          <w:lang w:eastAsia="en-US"/>
        </w:rPr>
      </w:pPr>
      <w:r>
        <w:rPr>
          <w:rFonts w:hint="cs"/>
          <w:rtl/>
          <w:lang w:eastAsia="en-US"/>
        </w:rPr>
        <w:tab/>
        <w:t>השר גדעון עזרא יעלה ויבוא ויצהיר הצהרת אמונים.</w:t>
      </w:r>
    </w:p>
    <w:p w14:paraId="783EE05F" w14:textId="77777777" w:rsidR="00000000" w:rsidRDefault="00DD24A4">
      <w:pPr>
        <w:pStyle w:val="a"/>
        <w:ind w:firstLine="0"/>
        <w:rPr>
          <w:rFonts w:hint="cs"/>
          <w:rtl/>
          <w:lang w:eastAsia="en-US"/>
        </w:rPr>
      </w:pPr>
    </w:p>
    <w:p w14:paraId="1F3281D1" w14:textId="77777777" w:rsidR="00000000" w:rsidRDefault="00DD24A4">
      <w:pPr>
        <w:pStyle w:val="Speaker"/>
        <w:rPr>
          <w:rtl/>
          <w:lang w:eastAsia="en-US"/>
        </w:rPr>
      </w:pPr>
      <w:bookmarkStart w:id="532" w:name="FS000000474T28_02_2003_01_05_44"/>
      <w:bookmarkEnd w:id="532"/>
      <w:r>
        <w:rPr>
          <w:rFonts w:hint="eastAsia"/>
          <w:rtl/>
          <w:lang w:eastAsia="en-US"/>
        </w:rPr>
        <w:t>גדעון</w:t>
      </w:r>
      <w:r>
        <w:rPr>
          <w:rtl/>
          <w:lang w:eastAsia="en-US"/>
        </w:rPr>
        <w:t xml:space="preserve"> עזרא:</w:t>
      </w:r>
    </w:p>
    <w:p w14:paraId="6FAAF894" w14:textId="77777777" w:rsidR="00000000" w:rsidRDefault="00DD24A4">
      <w:pPr>
        <w:pStyle w:val="a"/>
        <w:rPr>
          <w:rFonts w:hint="cs"/>
          <w:rtl/>
          <w:lang w:eastAsia="en-US"/>
        </w:rPr>
      </w:pPr>
    </w:p>
    <w:p w14:paraId="0D0F34D0" w14:textId="77777777" w:rsidR="00000000" w:rsidRDefault="00DD24A4">
      <w:pPr>
        <w:pStyle w:val="a"/>
        <w:rPr>
          <w:rFonts w:hint="cs"/>
          <w:rtl/>
          <w:lang w:eastAsia="en-US"/>
        </w:rPr>
      </w:pPr>
      <w:r>
        <w:rPr>
          <w:rFonts w:hint="cs"/>
          <w:rtl/>
          <w:lang w:eastAsia="en-US"/>
        </w:rPr>
        <w:t>אני, גדעון עזרא, בן פנינה ודוד, זכרם לברכה, מתחייב כחבר הממשלה לשמור אמונים למדינת ישראל ולחוקיה, למלא באמ</w:t>
      </w:r>
      <w:r>
        <w:rPr>
          <w:rFonts w:hint="cs"/>
          <w:rtl/>
          <w:lang w:eastAsia="en-US"/>
        </w:rPr>
        <w:t>ונה את תפקידי כחבר הממשלה ולקיים את החלטות הכנסת.</w:t>
      </w:r>
    </w:p>
    <w:p w14:paraId="1B69CA89" w14:textId="77777777" w:rsidR="00000000" w:rsidRDefault="00DD24A4">
      <w:pPr>
        <w:pStyle w:val="a"/>
        <w:rPr>
          <w:rFonts w:hint="cs"/>
          <w:rtl/>
          <w:lang w:eastAsia="en-US"/>
        </w:rPr>
      </w:pPr>
    </w:p>
    <w:p w14:paraId="448B9B5F" w14:textId="77777777" w:rsidR="00000000" w:rsidRDefault="00DD24A4">
      <w:pPr>
        <w:pStyle w:val="a"/>
        <w:jc w:val="center"/>
        <w:rPr>
          <w:rFonts w:hint="cs"/>
          <w:rtl/>
          <w:lang w:eastAsia="en-US"/>
        </w:rPr>
      </w:pPr>
      <w:r>
        <w:rPr>
          <w:rFonts w:hint="cs"/>
          <w:rtl/>
          <w:lang w:eastAsia="en-US"/>
        </w:rPr>
        <w:t>(חותם על ההצהרה)</w:t>
      </w:r>
    </w:p>
    <w:p w14:paraId="3AD46ECB" w14:textId="77777777" w:rsidR="00000000" w:rsidRDefault="00DD24A4">
      <w:pPr>
        <w:pStyle w:val="a"/>
        <w:ind w:firstLine="0"/>
        <w:rPr>
          <w:rFonts w:hint="cs"/>
          <w:rtl/>
          <w:lang w:eastAsia="en-US"/>
        </w:rPr>
      </w:pPr>
    </w:p>
    <w:p w14:paraId="02AB2F13" w14:textId="77777777" w:rsidR="00000000" w:rsidRDefault="00DD24A4">
      <w:pPr>
        <w:pStyle w:val="ad"/>
        <w:rPr>
          <w:rtl/>
          <w:lang w:eastAsia="en-US"/>
        </w:rPr>
      </w:pPr>
      <w:r>
        <w:rPr>
          <w:rtl/>
          <w:lang w:eastAsia="en-US"/>
        </w:rPr>
        <w:t>היו"ר ראובן ריבלין:</w:t>
      </w:r>
    </w:p>
    <w:p w14:paraId="7C39B0C2" w14:textId="77777777" w:rsidR="00000000" w:rsidRDefault="00DD24A4">
      <w:pPr>
        <w:pStyle w:val="a"/>
        <w:ind w:firstLine="0"/>
        <w:rPr>
          <w:rFonts w:hint="cs"/>
          <w:rtl/>
          <w:lang w:eastAsia="en-US"/>
        </w:rPr>
      </w:pPr>
    </w:p>
    <w:p w14:paraId="4C3EFFE9" w14:textId="77777777" w:rsidR="00000000" w:rsidRDefault="00DD24A4">
      <w:pPr>
        <w:pStyle w:val="a"/>
        <w:ind w:firstLine="0"/>
        <w:rPr>
          <w:rFonts w:hint="cs"/>
          <w:rtl/>
          <w:lang w:eastAsia="en-US"/>
        </w:rPr>
      </w:pPr>
      <w:r>
        <w:rPr>
          <w:rFonts w:hint="cs"/>
          <w:rtl/>
          <w:lang w:eastAsia="en-US"/>
        </w:rPr>
        <w:tab/>
        <w:t>שר הפנים אברהם פורז יבוא ויצהיר אמונים.</w:t>
      </w:r>
      <w:r>
        <w:rPr>
          <w:rFonts w:hint="cs"/>
          <w:rtl/>
          <w:lang w:eastAsia="en-US"/>
        </w:rPr>
        <w:tab/>
      </w:r>
    </w:p>
    <w:p w14:paraId="27EC5ABF" w14:textId="77777777" w:rsidR="00000000" w:rsidRDefault="00DD24A4">
      <w:pPr>
        <w:pStyle w:val="a"/>
        <w:ind w:firstLine="0"/>
        <w:rPr>
          <w:rFonts w:hint="cs"/>
          <w:rtl/>
          <w:lang w:eastAsia="en-US"/>
        </w:rPr>
      </w:pPr>
      <w:r>
        <w:rPr>
          <w:rtl/>
          <w:lang w:eastAsia="en-US"/>
        </w:rPr>
        <w:br w:type="page"/>
      </w:r>
    </w:p>
    <w:p w14:paraId="316227B5" w14:textId="77777777" w:rsidR="00000000" w:rsidRDefault="00DD24A4">
      <w:pPr>
        <w:pStyle w:val="Speaker"/>
        <w:rPr>
          <w:rtl/>
          <w:lang w:eastAsia="en-US"/>
        </w:rPr>
      </w:pPr>
      <w:bookmarkStart w:id="533" w:name="FS000000519T28_02_2003_01_06_48"/>
      <w:bookmarkEnd w:id="533"/>
      <w:r>
        <w:rPr>
          <w:rFonts w:hint="eastAsia"/>
          <w:rtl/>
          <w:lang w:eastAsia="en-US"/>
        </w:rPr>
        <w:t>אברהם</w:t>
      </w:r>
      <w:r>
        <w:rPr>
          <w:rtl/>
          <w:lang w:eastAsia="en-US"/>
        </w:rPr>
        <w:t xml:space="preserve"> פורז:</w:t>
      </w:r>
    </w:p>
    <w:p w14:paraId="1D9A07D3" w14:textId="77777777" w:rsidR="00000000" w:rsidRDefault="00DD24A4">
      <w:pPr>
        <w:pStyle w:val="a"/>
        <w:rPr>
          <w:rFonts w:hint="cs"/>
          <w:rtl/>
          <w:lang w:eastAsia="en-US"/>
        </w:rPr>
      </w:pPr>
    </w:p>
    <w:p w14:paraId="392ADE8D" w14:textId="77777777" w:rsidR="00000000" w:rsidRDefault="00DD24A4">
      <w:pPr>
        <w:pStyle w:val="a"/>
        <w:rPr>
          <w:rFonts w:hint="cs"/>
          <w:rtl/>
          <w:lang w:eastAsia="en-US"/>
        </w:rPr>
      </w:pPr>
      <w:r>
        <w:rPr>
          <w:rFonts w:hint="cs"/>
          <w:rtl/>
          <w:lang w:eastAsia="en-US"/>
        </w:rPr>
        <w:t>אני, אברהם פורז-פוזמנטיר, בן משה פוזמנטיר, זיכרונו לברכה, וז'ניצ'ה, תיבדל לחיים, מתחייב כחבר הממשלה לשמור אמו</w:t>
      </w:r>
      <w:r>
        <w:rPr>
          <w:rFonts w:hint="cs"/>
          <w:rtl/>
          <w:lang w:eastAsia="en-US"/>
        </w:rPr>
        <w:t>נים למדינת ישראל ולחוקיה, למלא באמונה את תפקידי כחבר הממשלה ולקיים את החלטות הכנסת.</w:t>
      </w:r>
    </w:p>
    <w:p w14:paraId="3CA8AA34" w14:textId="77777777" w:rsidR="00000000" w:rsidRDefault="00DD24A4">
      <w:pPr>
        <w:pStyle w:val="a"/>
        <w:rPr>
          <w:rFonts w:hint="cs"/>
          <w:rtl/>
          <w:lang w:eastAsia="en-US"/>
        </w:rPr>
      </w:pPr>
    </w:p>
    <w:p w14:paraId="2D9664B5" w14:textId="77777777" w:rsidR="00000000" w:rsidRDefault="00DD24A4">
      <w:pPr>
        <w:pStyle w:val="a"/>
        <w:jc w:val="center"/>
        <w:rPr>
          <w:rFonts w:hint="cs"/>
          <w:rtl/>
          <w:lang w:eastAsia="en-US"/>
        </w:rPr>
      </w:pPr>
      <w:r>
        <w:rPr>
          <w:rFonts w:hint="cs"/>
          <w:rtl/>
          <w:lang w:eastAsia="en-US"/>
        </w:rPr>
        <w:t>(חותם על ההצהרה)</w:t>
      </w:r>
    </w:p>
    <w:p w14:paraId="7DA24918" w14:textId="77777777" w:rsidR="00000000" w:rsidRDefault="00DD24A4">
      <w:pPr>
        <w:pStyle w:val="a"/>
        <w:ind w:firstLine="0"/>
        <w:rPr>
          <w:rFonts w:hint="cs"/>
          <w:rtl/>
          <w:lang w:eastAsia="en-US"/>
        </w:rPr>
      </w:pPr>
    </w:p>
    <w:p w14:paraId="55DB19A6" w14:textId="77777777" w:rsidR="00000000" w:rsidRDefault="00DD24A4">
      <w:pPr>
        <w:pStyle w:val="ad"/>
        <w:rPr>
          <w:rtl/>
          <w:lang w:eastAsia="en-US"/>
        </w:rPr>
      </w:pPr>
      <w:r>
        <w:rPr>
          <w:rtl/>
          <w:lang w:eastAsia="en-US"/>
        </w:rPr>
        <w:t>היו"ר ראובן ריבלין:</w:t>
      </w:r>
    </w:p>
    <w:p w14:paraId="5173DFED" w14:textId="77777777" w:rsidR="00000000" w:rsidRDefault="00DD24A4">
      <w:pPr>
        <w:pStyle w:val="a"/>
        <w:ind w:firstLine="0"/>
        <w:rPr>
          <w:rFonts w:hint="cs"/>
          <w:rtl/>
          <w:lang w:eastAsia="en-US"/>
        </w:rPr>
      </w:pPr>
    </w:p>
    <w:p w14:paraId="65627324" w14:textId="77777777" w:rsidR="00000000" w:rsidRDefault="00DD24A4">
      <w:pPr>
        <w:pStyle w:val="a"/>
        <w:ind w:firstLine="0"/>
        <w:rPr>
          <w:rFonts w:hint="cs"/>
          <w:rtl/>
          <w:lang w:eastAsia="en-US"/>
        </w:rPr>
      </w:pPr>
      <w:r>
        <w:rPr>
          <w:rFonts w:hint="cs"/>
          <w:rtl/>
          <w:lang w:eastAsia="en-US"/>
        </w:rPr>
        <w:tab/>
        <w:t>יוסף פריצקי, שר התשתיות הלאומיות, יבוא ויצהיר הצהרת אמונים.</w:t>
      </w:r>
    </w:p>
    <w:p w14:paraId="0CE82970" w14:textId="77777777" w:rsidR="00000000" w:rsidRDefault="00DD24A4">
      <w:pPr>
        <w:pStyle w:val="a"/>
        <w:ind w:firstLine="0"/>
        <w:rPr>
          <w:rFonts w:hint="cs"/>
          <w:rtl/>
          <w:lang w:eastAsia="en-US"/>
        </w:rPr>
      </w:pPr>
    </w:p>
    <w:p w14:paraId="418A5CBE" w14:textId="77777777" w:rsidR="00000000" w:rsidRDefault="00DD24A4">
      <w:pPr>
        <w:pStyle w:val="Speaker"/>
        <w:rPr>
          <w:rtl/>
          <w:lang w:eastAsia="en-US"/>
        </w:rPr>
      </w:pPr>
      <w:bookmarkStart w:id="534" w:name="FS000000520T28_02_2003_01_08_49"/>
      <w:bookmarkEnd w:id="534"/>
      <w:r>
        <w:rPr>
          <w:rFonts w:hint="eastAsia"/>
          <w:rtl/>
          <w:lang w:eastAsia="en-US"/>
        </w:rPr>
        <w:t>יוסף</w:t>
      </w:r>
      <w:r>
        <w:rPr>
          <w:rtl/>
          <w:lang w:eastAsia="en-US"/>
        </w:rPr>
        <w:t xml:space="preserve"> פריצקי:</w:t>
      </w:r>
    </w:p>
    <w:p w14:paraId="7414C18F" w14:textId="77777777" w:rsidR="00000000" w:rsidRDefault="00DD24A4">
      <w:pPr>
        <w:pStyle w:val="a"/>
        <w:rPr>
          <w:rFonts w:hint="cs"/>
          <w:rtl/>
          <w:lang w:eastAsia="en-US"/>
        </w:rPr>
      </w:pPr>
    </w:p>
    <w:p w14:paraId="5B52714D" w14:textId="77777777" w:rsidR="00000000" w:rsidRDefault="00DD24A4">
      <w:pPr>
        <w:pStyle w:val="a"/>
        <w:rPr>
          <w:rFonts w:hint="cs"/>
          <w:rtl/>
          <w:lang w:eastAsia="en-US"/>
        </w:rPr>
      </w:pPr>
      <w:r>
        <w:rPr>
          <w:rFonts w:hint="cs"/>
          <w:rtl/>
          <w:lang w:eastAsia="en-US"/>
        </w:rPr>
        <w:t>אני, יוסף יצחק פריצקי, בן שמואל פריצקי, זכרו לברכה, ואסת</w:t>
      </w:r>
      <w:r>
        <w:rPr>
          <w:rFonts w:hint="cs"/>
          <w:rtl/>
          <w:lang w:eastAsia="en-US"/>
        </w:rPr>
        <w:t>ר לבית שושני, תיבדל ותיכונן לחיים טובים וארוכים, מתחייב כחבר הממשלה לשמור אמונים למדינת ישראל ולחוקיה, למלא באמונה את תפקידי כחבר הממשלה ולקיים את החלטות הכנסת.</w:t>
      </w:r>
    </w:p>
    <w:p w14:paraId="04D1759C" w14:textId="77777777" w:rsidR="00000000" w:rsidRDefault="00DD24A4">
      <w:pPr>
        <w:pStyle w:val="a"/>
        <w:rPr>
          <w:rFonts w:hint="cs"/>
          <w:rtl/>
          <w:lang w:eastAsia="en-US"/>
        </w:rPr>
      </w:pPr>
    </w:p>
    <w:p w14:paraId="7299A4F4" w14:textId="77777777" w:rsidR="00000000" w:rsidRDefault="00DD24A4">
      <w:pPr>
        <w:pStyle w:val="a"/>
        <w:jc w:val="center"/>
        <w:rPr>
          <w:rFonts w:hint="cs"/>
          <w:rtl/>
          <w:lang w:eastAsia="en-US"/>
        </w:rPr>
      </w:pPr>
      <w:r>
        <w:rPr>
          <w:rFonts w:hint="cs"/>
          <w:rtl/>
          <w:lang w:eastAsia="en-US"/>
        </w:rPr>
        <w:t>(חותם על ההצהרה)</w:t>
      </w:r>
    </w:p>
    <w:p w14:paraId="0B5A2931" w14:textId="77777777" w:rsidR="00000000" w:rsidRDefault="00DD24A4">
      <w:pPr>
        <w:pStyle w:val="a"/>
        <w:jc w:val="center"/>
        <w:rPr>
          <w:rFonts w:hint="cs"/>
          <w:rtl/>
          <w:lang w:eastAsia="en-US"/>
        </w:rPr>
      </w:pPr>
    </w:p>
    <w:p w14:paraId="1CEAFCB8" w14:textId="77777777" w:rsidR="00000000" w:rsidRDefault="00DD24A4">
      <w:pPr>
        <w:pStyle w:val="ad"/>
        <w:rPr>
          <w:rtl/>
          <w:lang w:eastAsia="en-US"/>
        </w:rPr>
      </w:pPr>
      <w:r>
        <w:rPr>
          <w:rtl/>
          <w:lang w:eastAsia="en-US"/>
        </w:rPr>
        <w:t>היו"ר ראובן ריבלין:</w:t>
      </w:r>
    </w:p>
    <w:p w14:paraId="7DEDCFFE" w14:textId="77777777" w:rsidR="00000000" w:rsidRDefault="00DD24A4">
      <w:pPr>
        <w:pStyle w:val="a"/>
        <w:ind w:firstLine="0"/>
        <w:rPr>
          <w:rFonts w:hint="cs"/>
          <w:rtl/>
          <w:lang w:eastAsia="en-US"/>
        </w:rPr>
      </w:pPr>
    </w:p>
    <w:p w14:paraId="27514979" w14:textId="77777777" w:rsidR="00000000" w:rsidRDefault="00DD24A4">
      <w:pPr>
        <w:pStyle w:val="a"/>
        <w:ind w:firstLine="0"/>
        <w:rPr>
          <w:rFonts w:hint="cs"/>
          <w:rtl/>
          <w:lang w:eastAsia="en-US"/>
        </w:rPr>
      </w:pPr>
      <w:r>
        <w:rPr>
          <w:rFonts w:hint="cs"/>
          <w:rtl/>
          <w:lang w:eastAsia="en-US"/>
        </w:rPr>
        <w:tab/>
        <w:t>השר מאיר שטרית יבוא ויצהיר פעם נוספת אמונים כשר בממשלה</w:t>
      </w:r>
      <w:r>
        <w:rPr>
          <w:rFonts w:hint="cs"/>
          <w:rtl/>
          <w:lang w:eastAsia="en-US"/>
        </w:rPr>
        <w:t xml:space="preserve">. </w:t>
      </w:r>
    </w:p>
    <w:p w14:paraId="747C66B8" w14:textId="77777777" w:rsidR="00000000" w:rsidRDefault="00DD24A4">
      <w:pPr>
        <w:pStyle w:val="a"/>
        <w:ind w:firstLine="0"/>
        <w:rPr>
          <w:rFonts w:hint="cs"/>
          <w:rtl/>
          <w:lang w:eastAsia="en-US"/>
        </w:rPr>
      </w:pPr>
    </w:p>
    <w:p w14:paraId="637D90C9" w14:textId="77777777" w:rsidR="00000000" w:rsidRDefault="00DD24A4">
      <w:pPr>
        <w:pStyle w:val="Speaker"/>
        <w:rPr>
          <w:rtl/>
          <w:lang w:eastAsia="en-US"/>
        </w:rPr>
      </w:pPr>
      <w:bookmarkStart w:id="535" w:name="FS000000478T28_02_2003_01_11_26"/>
      <w:bookmarkEnd w:id="535"/>
      <w:r>
        <w:rPr>
          <w:rFonts w:hint="eastAsia"/>
          <w:rtl/>
          <w:lang w:eastAsia="en-US"/>
        </w:rPr>
        <w:t>מאיר</w:t>
      </w:r>
      <w:r>
        <w:rPr>
          <w:rtl/>
          <w:lang w:eastAsia="en-US"/>
        </w:rPr>
        <w:t xml:space="preserve"> שטרית:</w:t>
      </w:r>
    </w:p>
    <w:p w14:paraId="6328573E" w14:textId="77777777" w:rsidR="00000000" w:rsidRDefault="00DD24A4">
      <w:pPr>
        <w:pStyle w:val="a"/>
        <w:rPr>
          <w:rFonts w:hint="cs"/>
          <w:rtl/>
          <w:lang w:eastAsia="en-US"/>
        </w:rPr>
      </w:pPr>
    </w:p>
    <w:p w14:paraId="1DA7D8C4" w14:textId="77777777" w:rsidR="00000000" w:rsidRDefault="00DD24A4">
      <w:pPr>
        <w:pStyle w:val="a"/>
        <w:rPr>
          <w:rFonts w:hint="cs"/>
          <w:rtl/>
          <w:lang w:eastAsia="en-US"/>
        </w:rPr>
      </w:pPr>
      <w:r>
        <w:rPr>
          <w:rFonts w:hint="cs"/>
          <w:rtl/>
          <w:lang w:eastAsia="en-US"/>
        </w:rPr>
        <w:t>אני, מאיר שטרית, בן מרים ודוד, זיכרונם לברכה, מתחייב כחבר הממשלה לשמור אמונים למדינת ישראל ולחוקיה, למלא באמונה את תפקידי כחבר הממשלה ולקיים את החלטות הכנסת.</w:t>
      </w:r>
    </w:p>
    <w:p w14:paraId="4B33989D" w14:textId="77777777" w:rsidR="00000000" w:rsidRDefault="00DD24A4">
      <w:pPr>
        <w:pStyle w:val="a"/>
        <w:rPr>
          <w:rFonts w:hint="cs"/>
          <w:rtl/>
          <w:lang w:eastAsia="en-US"/>
        </w:rPr>
      </w:pPr>
    </w:p>
    <w:p w14:paraId="1572AED5" w14:textId="77777777" w:rsidR="00000000" w:rsidRDefault="00DD24A4">
      <w:pPr>
        <w:pStyle w:val="a"/>
        <w:jc w:val="center"/>
        <w:rPr>
          <w:rFonts w:hint="cs"/>
          <w:rtl/>
          <w:lang w:eastAsia="en-US"/>
        </w:rPr>
      </w:pPr>
      <w:r>
        <w:rPr>
          <w:rFonts w:hint="cs"/>
          <w:rtl/>
          <w:lang w:eastAsia="en-US"/>
        </w:rPr>
        <w:t>(חותם על ההצהרה)</w:t>
      </w:r>
    </w:p>
    <w:p w14:paraId="6BA9D527" w14:textId="77777777" w:rsidR="00000000" w:rsidRDefault="00DD24A4">
      <w:pPr>
        <w:pStyle w:val="Speaker"/>
        <w:rPr>
          <w:rFonts w:hint="cs"/>
          <w:rtl/>
          <w:lang w:eastAsia="en-US"/>
        </w:rPr>
      </w:pPr>
      <w:bookmarkStart w:id="536" w:name="FS000000479T28_02_2003_01_11_01"/>
      <w:bookmarkEnd w:id="536"/>
    </w:p>
    <w:p w14:paraId="6D6326B6" w14:textId="77777777" w:rsidR="00000000" w:rsidRDefault="00DD24A4">
      <w:pPr>
        <w:pStyle w:val="ad"/>
        <w:rPr>
          <w:rtl/>
          <w:lang w:eastAsia="en-US"/>
        </w:rPr>
      </w:pPr>
      <w:r>
        <w:rPr>
          <w:rtl/>
          <w:lang w:eastAsia="en-US"/>
        </w:rPr>
        <w:t>היו"ר ראובן ריבלין:</w:t>
      </w:r>
    </w:p>
    <w:p w14:paraId="0FD1038A" w14:textId="77777777" w:rsidR="00000000" w:rsidRDefault="00DD24A4">
      <w:pPr>
        <w:pStyle w:val="a"/>
        <w:rPr>
          <w:rtl/>
          <w:lang w:eastAsia="en-US"/>
        </w:rPr>
      </w:pPr>
    </w:p>
    <w:p w14:paraId="60817C81" w14:textId="77777777" w:rsidR="00000000" w:rsidRDefault="00DD24A4">
      <w:pPr>
        <w:pStyle w:val="a"/>
        <w:rPr>
          <w:rFonts w:hint="cs"/>
          <w:rtl/>
          <w:lang w:eastAsia="en-US"/>
        </w:rPr>
      </w:pPr>
      <w:r>
        <w:rPr>
          <w:rFonts w:hint="cs"/>
          <w:rtl/>
          <w:lang w:eastAsia="en-US"/>
        </w:rPr>
        <w:t>סגן ראש הממשלה ושר החוץ סילבן שלום יעלה ו</w:t>
      </w:r>
      <w:r>
        <w:rPr>
          <w:rFonts w:hint="cs"/>
          <w:rtl/>
          <w:lang w:eastAsia="en-US"/>
        </w:rPr>
        <w:t>יבוא ויצהיר אמונים.</w:t>
      </w:r>
    </w:p>
    <w:p w14:paraId="6292439E" w14:textId="77777777" w:rsidR="00000000" w:rsidRDefault="00DD24A4">
      <w:pPr>
        <w:pStyle w:val="a"/>
        <w:rPr>
          <w:rFonts w:hint="cs"/>
          <w:rtl/>
          <w:lang w:eastAsia="en-US"/>
        </w:rPr>
      </w:pPr>
      <w:r>
        <w:rPr>
          <w:rtl/>
          <w:lang w:eastAsia="en-US"/>
        </w:rPr>
        <w:br w:type="page"/>
      </w:r>
    </w:p>
    <w:p w14:paraId="2038EDAD" w14:textId="77777777" w:rsidR="00000000" w:rsidRDefault="00DD24A4">
      <w:pPr>
        <w:pStyle w:val="Speaker"/>
        <w:rPr>
          <w:rtl/>
          <w:lang w:eastAsia="en-US"/>
        </w:rPr>
      </w:pPr>
      <w:r>
        <w:rPr>
          <w:rFonts w:hint="eastAsia"/>
          <w:rtl/>
          <w:lang w:eastAsia="en-US"/>
        </w:rPr>
        <w:t>סילבן</w:t>
      </w:r>
      <w:r>
        <w:rPr>
          <w:rtl/>
          <w:lang w:eastAsia="en-US"/>
        </w:rPr>
        <w:t xml:space="preserve"> שלום:</w:t>
      </w:r>
    </w:p>
    <w:p w14:paraId="4302C131" w14:textId="77777777" w:rsidR="00000000" w:rsidRDefault="00DD24A4">
      <w:pPr>
        <w:pStyle w:val="a"/>
        <w:rPr>
          <w:rFonts w:hint="cs"/>
          <w:rtl/>
          <w:lang w:eastAsia="en-US"/>
        </w:rPr>
      </w:pPr>
    </w:p>
    <w:p w14:paraId="5BBA493E" w14:textId="77777777" w:rsidR="00000000" w:rsidRDefault="00DD24A4">
      <w:pPr>
        <w:pStyle w:val="a"/>
        <w:rPr>
          <w:rFonts w:hint="cs"/>
          <w:rtl/>
          <w:lang w:eastAsia="en-US"/>
        </w:rPr>
      </w:pPr>
      <w:r>
        <w:rPr>
          <w:rFonts w:hint="cs"/>
          <w:rtl/>
          <w:lang w:eastAsia="en-US"/>
        </w:rPr>
        <w:t>אני, סילבן שלום, בן שמעון, זכרו לברכה, ומרים, תיבדל לחיים טובים וארוכים, מתחייב כחבר הממשלה לשמור אמונים למדינת ישראל ולחוקיה, למלא באמונה את תפקידי כחבר הממשלה ולקיים את החלטות הכנסת.</w:t>
      </w:r>
    </w:p>
    <w:p w14:paraId="1498C490" w14:textId="77777777" w:rsidR="00000000" w:rsidRDefault="00DD24A4">
      <w:pPr>
        <w:pStyle w:val="a"/>
        <w:rPr>
          <w:rFonts w:hint="cs"/>
          <w:rtl/>
          <w:lang w:eastAsia="en-US"/>
        </w:rPr>
      </w:pPr>
    </w:p>
    <w:p w14:paraId="43B99783" w14:textId="77777777" w:rsidR="00000000" w:rsidRDefault="00DD24A4">
      <w:pPr>
        <w:pStyle w:val="a"/>
        <w:jc w:val="center"/>
        <w:rPr>
          <w:rFonts w:hint="cs"/>
          <w:rtl/>
          <w:lang w:eastAsia="en-US"/>
        </w:rPr>
      </w:pPr>
      <w:r>
        <w:rPr>
          <w:rFonts w:hint="cs"/>
          <w:rtl/>
          <w:lang w:eastAsia="en-US"/>
        </w:rPr>
        <w:t>(חותם על ההצהרה)</w:t>
      </w:r>
    </w:p>
    <w:p w14:paraId="41F65634" w14:textId="77777777" w:rsidR="00000000" w:rsidRDefault="00DD24A4">
      <w:pPr>
        <w:pStyle w:val="a"/>
        <w:ind w:firstLine="0"/>
        <w:rPr>
          <w:rFonts w:hint="cs"/>
          <w:rtl/>
          <w:lang w:eastAsia="en-US"/>
        </w:rPr>
      </w:pPr>
    </w:p>
    <w:p w14:paraId="2255EC06" w14:textId="77777777" w:rsidR="00000000" w:rsidRDefault="00DD24A4">
      <w:pPr>
        <w:pStyle w:val="ad"/>
        <w:rPr>
          <w:rtl/>
          <w:lang w:eastAsia="en-US"/>
        </w:rPr>
      </w:pPr>
      <w:r>
        <w:rPr>
          <w:rtl/>
          <w:lang w:eastAsia="en-US"/>
        </w:rPr>
        <w:t>היו"ר ראובן ריבלי</w:t>
      </w:r>
      <w:r>
        <w:rPr>
          <w:rtl/>
          <w:lang w:eastAsia="en-US"/>
        </w:rPr>
        <w:t>ן:</w:t>
      </w:r>
    </w:p>
    <w:p w14:paraId="554C6191" w14:textId="77777777" w:rsidR="00000000" w:rsidRDefault="00DD24A4">
      <w:pPr>
        <w:pStyle w:val="a"/>
        <w:rPr>
          <w:rtl/>
          <w:lang w:eastAsia="en-US"/>
        </w:rPr>
      </w:pPr>
    </w:p>
    <w:p w14:paraId="6E47EB23" w14:textId="77777777" w:rsidR="00000000" w:rsidRDefault="00DD24A4">
      <w:pPr>
        <w:pStyle w:val="a"/>
        <w:rPr>
          <w:rFonts w:hint="cs"/>
          <w:rtl/>
          <w:lang w:eastAsia="en-US"/>
        </w:rPr>
      </w:pPr>
      <w:r>
        <w:rPr>
          <w:rFonts w:hint="cs"/>
          <w:rtl/>
          <w:lang w:eastAsia="en-US"/>
        </w:rPr>
        <w:t xml:space="preserve">האם שכחתי לקרוא למי מן השרים? אם לא כך הדבר, הרי שתם סדר-היום. חברותי וחברי חברי הכנסת, ישיבת הכנסת הבאה - ביום שני, כ"ט באדר א' התשס"ג, 3 בחודש מרס 2003 למניינם. הישיבה נעולה. </w:t>
      </w:r>
    </w:p>
    <w:p w14:paraId="58149A65" w14:textId="77777777" w:rsidR="00000000" w:rsidRDefault="00DD24A4">
      <w:pPr>
        <w:pStyle w:val="a"/>
        <w:rPr>
          <w:rFonts w:hint="cs"/>
          <w:rtl/>
          <w:lang w:eastAsia="en-US"/>
        </w:rPr>
      </w:pPr>
    </w:p>
    <w:p w14:paraId="2973F81F" w14:textId="77777777" w:rsidR="00000000" w:rsidRDefault="00DD24A4">
      <w:pPr>
        <w:pStyle w:val="a"/>
        <w:rPr>
          <w:rFonts w:hint="cs"/>
          <w:rtl/>
          <w:lang w:eastAsia="en-US"/>
        </w:rPr>
      </w:pPr>
    </w:p>
    <w:p w14:paraId="61029886" w14:textId="77777777" w:rsidR="00000000" w:rsidRDefault="00DD24A4">
      <w:pPr>
        <w:pStyle w:val="a"/>
        <w:rPr>
          <w:rFonts w:hint="cs"/>
          <w:rtl/>
          <w:lang w:eastAsia="en-US"/>
        </w:rPr>
      </w:pPr>
    </w:p>
    <w:p w14:paraId="3BA22FA9" w14:textId="77777777" w:rsidR="00000000" w:rsidRDefault="00DD24A4">
      <w:pPr>
        <w:pStyle w:val="a"/>
        <w:jc w:val="center"/>
        <w:rPr>
          <w:rFonts w:hint="cs"/>
          <w:rtl/>
          <w:lang w:eastAsia="en-US"/>
        </w:rPr>
      </w:pPr>
      <w:r>
        <w:rPr>
          <w:rFonts w:hint="cs"/>
          <w:rtl/>
          <w:lang w:eastAsia="en-US"/>
        </w:rPr>
        <w:t xml:space="preserve">הישיבה ננעלה בשעה 00:41. </w:t>
      </w:r>
    </w:p>
    <w:p w14:paraId="580B3E36" w14:textId="77777777" w:rsidR="00000000" w:rsidRDefault="00DD24A4">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16E13" w14:textId="77777777" w:rsidR="00000000" w:rsidRDefault="00DD24A4">
      <w:r>
        <w:separator/>
      </w:r>
    </w:p>
  </w:endnote>
  <w:endnote w:type="continuationSeparator" w:id="0">
    <w:p w14:paraId="5B07B967" w14:textId="77777777" w:rsidR="00000000" w:rsidRDefault="00DD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5C123" w14:textId="77777777" w:rsidR="00000000" w:rsidRDefault="00DD24A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192</w:t>
    </w:r>
    <w:r>
      <w:rPr>
        <w:rtl/>
      </w:rPr>
      <w:fldChar w:fldCharType="end"/>
    </w:r>
    <w:r>
      <w:rPr>
        <w:rtl/>
      </w:rPr>
      <w:t xml:space="preserve"> מתוך </w:t>
    </w:r>
    <w:r>
      <w:rPr>
        <w:rtl/>
      </w:rPr>
      <w:fldChar w:fldCharType="begin"/>
    </w:r>
    <w:r>
      <w:rPr>
        <w:rtl/>
      </w:rPr>
      <w:instrText xml:space="preserve"> </w:instrText>
    </w:r>
    <w:r>
      <w:instrText>NUM</w:instrText>
    </w:r>
    <w:r>
      <w:instrText xml:space="preserve">PAGES </w:instrText>
    </w:r>
    <w:r>
      <w:rPr>
        <w:rtl/>
      </w:rPr>
      <w:instrText xml:space="preserve"> \* </w:instrText>
    </w:r>
    <w:r>
      <w:instrText>MERGEFORMAT</w:instrText>
    </w:r>
    <w:r>
      <w:rPr>
        <w:rtl/>
      </w:rPr>
      <w:instrText xml:space="preserve"> </w:instrText>
    </w:r>
    <w:r>
      <w:rPr>
        <w:rtl/>
      </w:rPr>
      <w:fldChar w:fldCharType="separate"/>
    </w:r>
    <w:r>
      <w:rPr>
        <w:rtl/>
      </w:rPr>
      <w:t>240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E72F6" w14:textId="77777777" w:rsidR="00000000" w:rsidRDefault="00DD24A4">
      <w:r>
        <w:separator/>
      </w:r>
    </w:p>
  </w:footnote>
  <w:footnote w:type="continuationSeparator" w:id="0">
    <w:p w14:paraId="40FBE74C" w14:textId="77777777" w:rsidR="00000000" w:rsidRDefault="00DD2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9913DF5"/>
    <w:multiLevelType w:val="hybridMultilevel"/>
    <w:tmpl w:val="713EF880"/>
    <w:lvl w:ilvl="0" w:tplc="00F032E8">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63E7B80"/>
    <w:multiLevelType w:val="hybridMultilevel"/>
    <w:tmpl w:val="2AB01AEC"/>
    <w:lvl w:ilvl="0" w:tplc="94CCB9E6">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A5B5942"/>
    <w:multiLevelType w:val="hybridMultilevel"/>
    <w:tmpl w:val="C9F6633E"/>
    <w:lvl w:ilvl="0" w:tplc="EA58E16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235B0821"/>
    <w:multiLevelType w:val="hybridMultilevel"/>
    <w:tmpl w:val="85D0F10E"/>
    <w:lvl w:ilvl="0" w:tplc="5C767B3E">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33AB6768"/>
    <w:multiLevelType w:val="hybridMultilevel"/>
    <w:tmpl w:val="60A286AC"/>
    <w:lvl w:ilvl="0" w:tplc="BCDA6C5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34E16460"/>
    <w:multiLevelType w:val="hybridMultilevel"/>
    <w:tmpl w:val="709A4E64"/>
    <w:lvl w:ilvl="0" w:tplc="AE6A90DA">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3EA92652"/>
    <w:multiLevelType w:val="hybridMultilevel"/>
    <w:tmpl w:val="145EA4E2"/>
    <w:lvl w:ilvl="0" w:tplc="13B0BA2E">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8" w15:restartNumberingAfterBreak="0">
    <w:nsid w:val="4C3548C2"/>
    <w:multiLevelType w:val="hybridMultilevel"/>
    <w:tmpl w:val="41A003B4"/>
    <w:lvl w:ilvl="0" w:tplc="2DBA927C">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9" w15:restartNumberingAfterBreak="0">
    <w:nsid w:val="4D783C72"/>
    <w:multiLevelType w:val="hybridMultilevel"/>
    <w:tmpl w:val="BB02E6DE"/>
    <w:lvl w:ilvl="0" w:tplc="66F098A6">
      <w:start w:val="31"/>
      <w:numFmt w:val="bullet"/>
      <w:lvlText w:val=""/>
      <w:lvlJc w:val="left"/>
      <w:pPr>
        <w:tabs>
          <w:tab w:val="num" w:pos="1649"/>
        </w:tabs>
        <w:ind w:left="1649" w:right="1649" w:hanging="93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0" w15:restartNumberingAfterBreak="0">
    <w:nsid w:val="5AAC4274"/>
    <w:multiLevelType w:val="hybridMultilevel"/>
    <w:tmpl w:val="782A6F9C"/>
    <w:lvl w:ilvl="0" w:tplc="0804BF4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1" w15:restartNumberingAfterBreak="0">
    <w:nsid w:val="600A1CD8"/>
    <w:multiLevelType w:val="hybridMultilevel"/>
    <w:tmpl w:val="3604927C"/>
    <w:lvl w:ilvl="0" w:tplc="3CDC26C2">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2" w15:restartNumberingAfterBreak="0">
    <w:nsid w:val="660F2C6C"/>
    <w:multiLevelType w:val="hybridMultilevel"/>
    <w:tmpl w:val="D046BFCC"/>
    <w:lvl w:ilvl="0" w:tplc="38162722">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3" w15:restartNumberingAfterBreak="0">
    <w:nsid w:val="74CE493B"/>
    <w:multiLevelType w:val="hybridMultilevel"/>
    <w:tmpl w:val="F1ACF51E"/>
    <w:lvl w:ilvl="0" w:tplc="36EA1D28">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0"/>
  </w:num>
  <w:num w:numId="6">
    <w:abstractNumId w:val="2"/>
  </w:num>
  <w:num w:numId="7">
    <w:abstractNumId w:val="5"/>
  </w:num>
  <w:num w:numId="8">
    <w:abstractNumId w:val="13"/>
  </w:num>
  <w:num w:numId="9">
    <w:abstractNumId w:val="1"/>
  </w:num>
  <w:num w:numId="10">
    <w:abstractNumId w:val="12"/>
  </w:num>
  <w:num w:numId="11">
    <w:abstractNumId w:val="9"/>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867_1-47.doc"/>
    <w:docVar w:name="Position" w:val="Merged1-47"/>
    <w:docVar w:name="Queue" w:val="1-47"/>
    <w:docVar w:name="SaveYN" w:val="N"/>
    <w:docVar w:name="Session" w:val="9867"/>
    <w:docVar w:name="SessionDate" w:val="27/02/03"/>
    <w:docVar w:name="SpeakersNum" w:val="0"/>
    <w:docVar w:name="StartMode" w:val="4"/>
  </w:docVars>
  <w:rsids>
    <w:rsidRoot w:val="00DD24A4"/>
    <w:rsid w:val="00DD24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8E3EE"/>
  <w15:chartTrackingRefBased/>
  <w15:docId w15:val="{5D9FF800-27CF-4BAB-BD81-7320E6D3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41602</Words>
  <Characters>237138</Characters>
  <Application>Microsoft Office Word</Application>
  <DocSecurity>0</DocSecurity>
  <Lines>1976</Lines>
  <Paragraphs>556</Paragraphs>
  <ScaleCrop>false</ScaleCrop>
  <HeadingPairs>
    <vt:vector size="2" baseType="variant">
      <vt:variant>
        <vt:lpstr>שם</vt:lpstr>
      </vt:variant>
      <vt:variant>
        <vt:i4>1</vt:i4>
      </vt:variant>
    </vt:vector>
  </HeadingPairs>
  <TitlesOfParts>
    <vt:vector size="1" baseType="lpstr">
      <vt:lpstr>חוברת ב'</vt:lpstr>
    </vt:vector>
  </TitlesOfParts>
  <Company>EDS</Company>
  <LinksUpToDate>false</LinksUpToDate>
  <CharactersWithSpaces>278184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 מתאריך 27/02/2003</dc:title>
  <dc:subject/>
  <dc:creator>lan_knesset\beni</dc:creator>
  <cp:keywords/>
  <dc:description/>
  <cp:lastModifiedBy>vladimir</cp:lastModifiedBy>
  <cp:revision>2</cp:revision>
  <cp:lastPrinted>2003-03-17T13:40:00Z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7.00000000000000</vt:lpwstr>
  </property>
  <property fmtid="{D5CDD505-2E9C-101B-9397-08002B2CF9AE}" pid="4" name="Nose">
    <vt:lpwstr>_x000d_
</vt:lpwstr>
  </property>
  <property fmtid="{D5CDD505-2E9C-101B-9397-08002B2CF9AE}" pid="5" name="TaarichYeshiva">
    <vt:lpwstr>2003-02-27T00:00:00Z</vt:lpwstr>
  </property>
  <property fmtid="{D5CDD505-2E9C-101B-9397-08002B2CF9AE}" pid="6" name="Tor">
    <vt:lpwstr>1-47</vt:lpwstr>
  </property>
  <property fmtid="{D5CDD505-2E9C-101B-9397-08002B2CF9AE}" pid="7" name="סימוכין">
    <vt:i4>17243903</vt:i4>
  </property>
  <property fmtid="{D5CDD505-2E9C-101B-9397-08002B2CF9AE}" pid="8" name="תאריך המסמך">
    <vt:filetime>2003-10-28T00:00:00Z</vt:filetime>
  </property>
  <property fmtid="{D5CDD505-2E9C-101B-9397-08002B2CF9AE}" pid="9" name="CodeProfile">
    <vt:lpwstr>136.000000000000</vt:lpwstr>
  </property>
  <property fmtid="{D5CDD505-2E9C-101B-9397-08002B2CF9AE}" pid="10" name="AutoNumber">
    <vt:lpwstr>17243903</vt:lpwstr>
  </property>
  <property fmtid="{D5CDD505-2E9C-101B-9397-08002B2CF9AE}" pid="11" name="SDDocDate">
    <vt:lpwstr>2003-10-28T00:00:00Z</vt:lpwstr>
  </property>
  <property fmtid="{D5CDD505-2E9C-101B-9397-08002B2CF9AE}" pid="12" name="SDHebDate">
    <vt:lpwstr>ב' בחשון,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