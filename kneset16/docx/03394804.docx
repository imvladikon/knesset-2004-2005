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ABEF" w14:textId="77777777" w:rsidR="00000000" w:rsidRDefault="003C26CA">
      <w:pPr>
        <w:pStyle w:val="a"/>
        <w:jc w:val="center"/>
        <w:rPr>
          <w:rtl/>
        </w:rPr>
      </w:pPr>
    </w:p>
    <w:p w14:paraId="7E3DD400" w14:textId="77777777" w:rsidR="00000000" w:rsidRDefault="003C26CA">
      <w:pPr>
        <w:pStyle w:val="a"/>
        <w:rPr>
          <w:rtl/>
        </w:rPr>
      </w:pPr>
      <w:r>
        <w:rPr>
          <w:rtl/>
        </w:rPr>
        <w:br w:type="page"/>
      </w:r>
    </w:p>
    <w:p w14:paraId="24FAFE96" w14:textId="77777777" w:rsidR="00000000" w:rsidRDefault="003C26CA">
      <w:pPr>
        <w:pStyle w:val="a"/>
        <w:rPr>
          <w:rFonts w:hint="cs"/>
          <w:rtl/>
        </w:rPr>
      </w:pPr>
      <w:r>
        <w:rPr>
          <w:rFonts w:hint="cs"/>
          <w:rtl/>
        </w:rPr>
        <w:t>חוב' י"ב</w:t>
      </w:r>
    </w:p>
    <w:p w14:paraId="4C057A43" w14:textId="77777777" w:rsidR="00000000" w:rsidRDefault="003C26CA">
      <w:pPr>
        <w:pStyle w:val="a"/>
        <w:rPr>
          <w:rFonts w:hint="cs"/>
          <w:rtl/>
        </w:rPr>
      </w:pPr>
      <w:r>
        <w:rPr>
          <w:rFonts w:hint="cs"/>
          <w:rtl/>
        </w:rPr>
        <w:t>ישיבה ל"א</w:t>
      </w:r>
    </w:p>
    <w:p w14:paraId="093037E8" w14:textId="77777777" w:rsidR="00000000" w:rsidRDefault="003C26CA">
      <w:pPr>
        <w:pStyle w:val="a"/>
        <w:rPr>
          <w:rFonts w:hint="cs"/>
          <w:rtl/>
        </w:rPr>
      </w:pPr>
    </w:p>
    <w:p w14:paraId="19DD7169" w14:textId="77777777" w:rsidR="00000000" w:rsidRDefault="003C26CA">
      <w:pPr>
        <w:pStyle w:val="a"/>
        <w:rPr>
          <w:rFonts w:hint="cs"/>
          <w:rtl/>
        </w:rPr>
      </w:pPr>
    </w:p>
    <w:p w14:paraId="5F54907A" w14:textId="77777777" w:rsidR="00000000" w:rsidRDefault="003C26CA">
      <w:pPr>
        <w:pStyle w:val="a1"/>
        <w:bidi/>
        <w:rPr>
          <w:rFonts w:hint="cs"/>
          <w:rtl/>
        </w:rPr>
      </w:pPr>
      <w:r>
        <w:rPr>
          <w:rtl/>
        </w:rPr>
        <w:t>הישיבה ה</w:t>
      </w:r>
      <w:r>
        <w:rPr>
          <w:rFonts w:hint="cs"/>
          <w:rtl/>
        </w:rPr>
        <w:t>שלושים-ואחת</w:t>
      </w:r>
      <w:r>
        <w:rPr>
          <w:rtl/>
        </w:rPr>
        <w:t xml:space="preserve"> של הכנסת ה</w:t>
      </w:r>
      <w:r>
        <w:rPr>
          <w:rFonts w:hint="cs"/>
          <w:rtl/>
        </w:rPr>
        <w:t>שש-עשרה</w:t>
      </w:r>
    </w:p>
    <w:p w14:paraId="4A376F29" w14:textId="77777777" w:rsidR="00000000" w:rsidRDefault="003C26CA">
      <w:pPr>
        <w:pStyle w:val="a2"/>
        <w:bidi/>
        <w:rPr>
          <w:rtl/>
        </w:rPr>
      </w:pPr>
      <w:r>
        <w:rPr>
          <w:rtl/>
        </w:rPr>
        <w:t>יום רביעי,</w:t>
      </w:r>
      <w:r>
        <w:rPr>
          <w:rFonts w:hint="cs"/>
          <w:rtl/>
        </w:rPr>
        <w:t xml:space="preserve"> </w:t>
      </w:r>
      <w:r>
        <w:rPr>
          <w:rtl/>
        </w:rPr>
        <w:t xml:space="preserve">י"א בסיוון </w:t>
      </w:r>
      <w:r>
        <w:rPr>
          <w:rFonts w:hint="cs"/>
          <w:rtl/>
        </w:rPr>
        <w:t>ה</w:t>
      </w:r>
      <w:r>
        <w:rPr>
          <w:rtl/>
        </w:rPr>
        <w:t>תשס"ג (11 ביוני 2003)</w:t>
      </w:r>
    </w:p>
    <w:p w14:paraId="4BB065BD" w14:textId="77777777" w:rsidR="00000000" w:rsidRDefault="003C26CA">
      <w:pPr>
        <w:pStyle w:val="a3"/>
        <w:bidi/>
        <w:rPr>
          <w:rtl/>
        </w:rPr>
      </w:pPr>
      <w:r>
        <w:rPr>
          <w:rtl/>
        </w:rPr>
        <w:t>ירושלים, הכנסת, שע</w:t>
      </w:r>
      <w:r>
        <w:rPr>
          <w:rFonts w:hint="cs"/>
          <w:rtl/>
        </w:rPr>
        <w:t>ה 11:02</w:t>
      </w:r>
    </w:p>
    <w:p w14:paraId="493BE870" w14:textId="77777777" w:rsidR="00000000" w:rsidRDefault="003C26CA">
      <w:pPr>
        <w:pStyle w:val="Subject"/>
        <w:rPr>
          <w:rFonts w:hint="cs"/>
          <w:rtl/>
        </w:rPr>
      </w:pPr>
    </w:p>
    <w:p w14:paraId="1A50F64B" w14:textId="77777777" w:rsidR="00000000" w:rsidRDefault="003C26CA">
      <w:pPr>
        <w:pStyle w:val="a"/>
        <w:rPr>
          <w:rFonts w:hint="cs"/>
          <w:rtl/>
        </w:rPr>
      </w:pPr>
    </w:p>
    <w:p w14:paraId="2F055A69" w14:textId="77777777" w:rsidR="00000000" w:rsidRDefault="003C26CA">
      <w:pPr>
        <w:pStyle w:val="Subject"/>
        <w:rPr>
          <w:rFonts w:hint="cs"/>
          <w:rtl/>
        </w:rPr>
      </w:pPr>
      <w:r>
        <w:rPr>
          <w:rFonts w:hint="cs"/>
          <w:rtl/>
        </w:rPr>
        <w:t xml:space="preserve"> שאילתות בעל-פה</w:t>
      </w:r>
    </w:p>
    <w:p w14:paraId="7B6A4CB3" w14:textId="77777777" w:rsidR="00000000" w:rsidRDefault="003C26CA">
      <w:pPr>
        <w:pStyle w:val="a"/>
        <w:rPr>
          <w:rFonts w:hint="cs"/>
          <w:rtl/>
        </w:rPr>
      </w:pPr>
    </w:p>
    <w:p w14:paraId="380D7812" w14:textId="77777777" w:rsidR="00000000" w:rsidRDefault="003C26CA">
      <w:pPr>
        <w:pStyle w:val="ad"/>
        <w:rPr>
          <w:rFonts w:hint="cs"/>
          <w:rtl/>
        </w:rPr>
      </w:pPr>
      <w:r>
        <w:rPr>
          <w:rtl/>
        </w:rPr>
        <w:t>היו"ר אלי בן-מנחם:</w:t>
      </w:r>
    </w:p>
    <w:p w14:paraId="77C42CEB" w14:textId="77777777" w:rsidR="00000000" w:rsidRDefault="003C26CA">
      <w:pPr>
        <w:pStyle w:val="a"/>
        <w:rPr>
          <w:rFonts w:hint="cs"/>
          <w:rtl/>
        </w:rPr>
      </w:pPr>
    </w:p>
    <w:p w14:paraId="3BFC202B" w14:textId="77777777" w:rsidR="00000000" w:rsidRDefault="003C26CA">
      <w:pPr>
        <w:pStyle w:val="a"/>
        <w:rPr>
          <w:rFonts w:hint="cs"/>
          <w:rtl/>
        </w:rPr>
      </w:pPr>
      <w:r>
        <w:rPr>
          <w:rFonts w:hint="cs"/>
          <w:rtl/>
        </w:rPr>
        <w:t xml:space="preserve">היום יום רביעי, י"א בסיוון התשס"ג, 11 ביוני 2003, אני פותח את ישיבת הכנסת. </w:t>
      </w:r>
    </w:p>
    <w:p w14:paraId="526AE192" w14:textId="77777777" w:rsidR="00000000" w:rsidRDefault="003C26CA">
      <w:pPr>
        <w:pStyle w:val="a"/>
        <w:rPr>
          <w:rFonts w:hint="cs"/>
          <w:rtl/>
        </w:rPr>
      </w:pPr>
    </w:p>
    <w:p w14:paraId="695C709C" w14:textId="77777777" w:rsidR="00000000" w:rsidRDefault="003C26CA">
      <w:pPr>
        <w:pStyle w:val="a"/>
        <w:rPr>
          <w:rFonts w:hint="cs"/>
          <w:rtl/>
        </w:rPr>
      </w:pPr>
      <w:r>
        <w:rPr>
          <w:rFonts w:hint="cs"/>
          <w:rtl/>
        </w:rPr>
        <w:t>הנושא ה</w:t>
      </w:r>
      <w:r>
        <w:rPr>
          <w:rFonts w:hint="cs"/>
          <w:rtl/>
        </w:rPr>
        <w:t xml:space="preserve">ראשון על סדר-היום: שאילתות בעל-פה.  סגן שרת החינוך והתרבות יענה על שאילתא מס' 33, של חבר הכנסת רן כהן, בנושא: פעילות מועצת יש"ע בבתי-הספר. בבקשה. </w:t>
      </w:r>
    </w:p>
    <w:p w14:paraId="1A58F0F5" w14:textId="77777777" w:rsidR="00000000" w:rsidRDefault="003C26CA">
      <w:pPr>
        <w:pStyle w:val="a"/>
        <w:ind w:firstLine="0"/>
        <w:rPr>
          <w:rFonts w:hint="cs"/>
          <w:rtl/>
        </w:rPr>
      </w:pPr>
    </w:p>
    <w:p w14:paraId="6120AA23" w14:textId="77777777" w:rsidR="00000000" w:rsidRDefault="003C26CA">
      <w:pPr>
        <w:pStyle w:val="ac"/>
        <w:rPr>
          <w:rtl/>
        </w:rPr>
      </w:pPr>
      <w:r>
        <w:rPr>
          <w:rFonts w:hint="cs"/>
          <w:rtl/>
        </w:rPr>
        <w:t xml:space="preserve">סגן שרת החינוך, התרבות והספורט </w:t>
      </w:r>
      <w:r>
        <w:rPr>
          <w:rFonts w:hint="eastAsia"/>
          <w:rtl/>
        </w:rPr>
        <w:t>צבי</w:t>
      </w:r>
      <w:r>
        <w:rPr>
          <w:rtl/>
        </w:rPr>
        <w:t xml:space="preserve"> הנדל:</w:t>
      </w:r>
    </w:p>
    <w:p w14:paraId="3D2BF754" w14:textId="77777777" w:rsidR="00000000" w:rsidRDefault="003C26CA">
      <w:pPr>
        <w:pStyle w:val="a"/>
        <w:rPr>
          <w:rFonts w:hint="cs"/>
          <w:rtl/>
        </w:rPr>
      </w:pPr>
    </w:p>
    <w:p w14:paraId="5ABC1998" w14:textId="77777777" w:rsidR="00000000" w:rsidRDefault="003C26CA">
      <w:pPr>
        <w:pStyle w:val="a"/>
        <w:rPr>
          <w:rFonts w:hint="cs"/>
          <w:rtl/>
        </w:rPr>
      </w:pPr>
      <w:r>
        <w:rPr>
          <w:rFonts w:hint="cs"/>
          <w:rtl/>
        </w:rPr>
        <w:t xml:space="preserve">חבר הכנסת רן כהן, אתה צריך לקרוא את השאילתא. </w:t>
      </w:r>
    </w:p>
    <w:p w14:paraId="7D2ED261" w14:textId="77777777" w:rsidR="00000000" w:rsidRDefault="003C26CA">
      <w:pPr>
        <w:pStyle w:val="a"/>
        <w:ind w:firstLine="0"/>
        <w:rPr>
          <w:rFonts w:hint="cs"/>
          <w:rtl/>
        </w:rPr>
      </w:pPr>
    </w:p>
    <w:p w14:paraId="0849BE3D" w14:textId="77777777" w:rsidR="00000000" w:rsidRDefault="003C26CA">
      <w:pPr>
        <w:pStyle w:val="Query"/>
        <w:jc w:val="center"/>
        <w:rPr>
          <w:rFonts w:hint="cs"/>
          <w:rtl/>
        </w:rPr>
      </w:pPr>
      <w:r>
        <w:rPr>
          <w:rFonts w:hint="cs"/>
          <w:rtl/>
        </w:rPr>
        <w:t>33. פעילות מועצת יש</w:t>
      </w:r>
      <w:r>
        <w:rPr>
          <w:rFonts w:hint="cs"/>
          <w:rtl/>
        </w:rPr>
        <w:t>"ע בבתי-ספר</w:t>
      </w:r>
    </w:p>
    <w:p w14:paraId="1013EC53" w14:textId="77777777" w:rsidR="00000000" w:rsidRDefault="003C26CA">
      <w:pPr>
        <w:pStyle w:val="a"/>
        <w:ind w:firstLine="0"/>
        <w:rPr>
          <w:rFonts w:hint="cs"/>
          <w:rtl/>
        </w:rPr>
      </w:pPr>
    </w:p>
    <w:p w14:paraId="675DEE89" w14:textId="77777777" w:rsidR="00000000" w:rsidRDefault="003C26CA">
      <w:pPr>
        <w:pStyle w:val="Speaker"/>
        <w:rPr>
          <w:rtl/>
        </w:rPr>
      </w:pPr>
      <w:bookmarkStart w:id="0" w:name="FS000000507T11_06_2003_11_31_25"/>
      <w:bookmarkEnd w:id="0"/>
      <w:r>
        <w:rPr>
          <w:rFonts w:hint="eastAsia"/>
          <w:rtl/>
        </w:rPr>
        <w:t>רן</w:t>
      </w:r>
      <w:r>
        <w:rPr>
          <w:rtl/>
        </w:rPr>
        <w:t xml:space="preserve"> כהן (מרצ):</w:t>
      </w:r>
    </w:p>
    <w:p w14:paraId="1994FB6D" w14:textId="77777777" w:rsidR="00000000" w:rsidRDefault="003C26CA">
      <w:pPr>
        <w:pStyle w:val="a"/>
        <w:rPr>
          <w:rFonts w:hint="cs"/>
          <w:rtl/>
        </w:rPr>
      </w:pPr>
    </w:p>
    <w:p w14:paraId="037E4F88" w14:textId="77777777" w:rsidR="00000000" w:rsidRDefault="003C26CA">
      <w:pPr>
        <w:pStyle w:val="a"/>
        <w:ind w:firstLine="0"/>
        <w:rPr>
          <w:rFonts w:hint="cs"/>
          <w:rtl/>
        </w:rPr>
      </w:pPr>
      <w:r>
        <w:rPr>
          <w:rFonts w:hint="cs"/>
          <w:rtl/>
        </w:rPr>
        <w:tab/>
        <w:t xml:space="preserve">אדוני היושב-ראש, אדוני סגן השר, אפילו לא לקחתי משקפיים מרוב הפתעה. </w:t>
      </w:r>
    </w:p>
    <w:p w14:paraId="1FBDBA19" w14:textId="77777777" w:rsidR="00000000" w:rsidRDefault="003C26CA">
      <w:pPr>
        <w:pStyle w:val="a"/>
        <w:ind w:firstLine="0"/>
        <w:rPr>
          <w:rFonts w:hint="cs"/>
          <w:rtl/>
        </w:rPr>
      </w:pPr>
    </w:p>
    <w:p w14:paraId="4C991292" w14:textId="77777777" w:rsidR="00000000" w:rsidRDefault="003C26CA">
      <w:pPr>
        <w:pStyle w:val="a"/>
        <w:ind w:firstLine="720"/>
        <w:rPr>
          <w:rFonts w:hint="cs"/>
          <w:rtl/>
        </w:rPr>
      </w:pPr>
      <w:r>
        <w:rPr>
          <w:rFonts w:hint="cs"/>
          <w:rtl/>
        </w:rPr>
        <w:t xml:space="preserve">מדובר על יריד מועצת יש"ע בבתי-ספר. על-פי פרסומים, מועצת יש מתכוונת "ע לקיים יריד בבית-ספר ברעננה. זה היה אמור להיות, נדמה לי, אתמול. </w:t>
      </w:r>
    </w:p>
    <w:p w14:paraId="276A3B70" w14:textId="77777777" w:rsidR="00000000" w:rsidRDefault="003C26CA">
      <w:pPr>
        <w:pStyle w:val="a"/>
        <w:ind w:firstLine="0"/>
        <w:rPr>
          <w:rFonts w:hint="cs"/>
          <w:rtl/>
        </w:rPr>
      </w:pPr>
    </w:p>
    <w:p w14:paraId="31770DB5" w14:textId="77777777" w:rsidR="00000000" w:rsidRDefault="003C26CA">
      <w:pPr>
        <w:pStyle w:val="a"/>
        <w:ind w:firstLine="0"/>
        <w:rPr>
          <w:rFonts w:hint="cs"/>
          <w:rtl/>
        </w:rPr>
      </w:pPr>
      <w:r>
        <w:rPr>
          <w:rFonts w:hint="cs"/>
          <w:rtl/>
        </w:rPr>
        <w:t xml:space="preserve">           רצוני לשאול:</w:t>
      </w:r>
      <w:r>
        <w:rPr>
          <w:rFonts w:hint="cs"/>
          <w:rtl/>
        </w:rPr>
        <w:t xml:space="preserve"> </w:t>
      </w:r>
    </w:p>
    <w:p w14:paraId="3F55A050" w14:textId="77777777" w:rsidR="00000000" w:rsidRDefault="003C26CA">
      <w:pPr>
        <w:pStyle w:val="a"/>
        <w:ind w:firstLine="0"/>
        <w:rPr>
          <w:rFonts w:hint="cs"/>
          <w:rtl/>
        </w:rPr>
      </w:pPr>
    </w:p>
    <w:p w14:paraId="52F3E272" w14:textId="77777777" w:rsidR="00000000" w:rsidRDefault="003C26CA">
      <w:pPr>
        <w:pStyle w:val="a"/>
        <w:ind w:firstLine="720"/>
        <w:rPr>
          <w:rFonts w:hint="cs"/>
          <w:rtl/>
        </w:rPr>
      </w:pPr>
      <w:r>
        <w:rPr>
          <w:rFonts w:hint="cs"/>
          <w:rtl/>
        </w:rPr>
        <w:t xml:space="preserve">1. מה היא מדיניות משרדך לגבי פעילות קבוצות פוליטיות בבתי-הספר? </w:t>
      </w:r>
    </w:p>
    <w:p w14:paraId="714310E5" w14:textId="77777777" w:rsidR="00000000" w:rsidRDefault="003C26CA">
      <w:pPr>
        <w:pStyle w:val="a"/>
        <w:ind w:firstLine="0"/>
        <w:rPr>
          <w:rFonts w:hint="cs"/>
          <w:rtl/>
        </w:rPr>
      </w:pPr>
    </w:p>
    <w:p w14:paraId="34EC0718" w14:textId="77777777" w:rsidR="00000000" w:rsidRDefault="003C26CA">
      <w:pPr>
        <w:pStyle w:val="a"/>
        <w:ind w:firstLine="720"/>
        <w:rPr>
          <w:rFonts w:hint="cs"/>
          <w:rtl/>
        </w:rPr>
      </w:pPr>
      <w:r>
        <w:rPr>
          <w:rFonts w:hint="cs"/>
          <w:rtl/>
        </w:rPr>
        <w:t xml:space="preserve">2. האם ביקש מנהל בית-הספר אישור המשרד? </w:t>
      </w:r>
    </w:p>
    <w:p w14:paraId="5DD8FEC1" w14:textId="77777777" w:rsidR="00000000" w:rsidRDefault="003C26CA">
      <w:pPr>
        <w:pStyle w:val="a"/>
        <w:ind w:firstLine="0"/>
        <w:rPr>
          <w:rFonts w:hint="cs"/>
          <w:rtl/>
        </w:rPr>
      </w:pPr>
    </w:p>
    <w:p w14:paraId="68B2268D" w14:textId="77777777" w:rsidR="00000000" w:rsidRDefault="003C26CA">
      <w:pPr>
        <w:pStyle w:val="a"/>
        <w:ind w:firstLine="720"/>
        <w:rPr>
          <w:rFonts w:hint="cs"/>
          <w:rtl/>
        </w:rPr>
      </w:pPr>
      <w:r>
        <w:rPr>
          <w:rFonts w:hint="cs"/>
          <w:rtl/>
        </w:rPr>
        <w:t xml:space="preserve">3. מה היא מידת מעורבות סגן ראש העירייה - עוזי כהן, שמצוטט בהקשר - בארגון היריד - - - </w:t>
      </w:r>
    </w:p>
    <w:p w14:paraId="157DD368" w14:textId="77777777" w:rsidR="00000000" w:rsidRDefault="003C26CA">
      <w:pPr>
        <w:pStyle w:val="a"/>
        <w:ind w:firstLine="0"/>
        <w:rPr>
          <w:rFonts w:hint="cs"/>
          <w:rtl/>
        </w:rPr>
      </w:pPr>
    </w:p>
    <w:p w14:paraId="1723EAA4" w14:textId="77777777" w:rsidR="00000000" w:rsidRDefault="003C26CA">
      <w:pPr>
        <w:pStyle w:val="ad"/>
        <w:rPr>
          <w:rtl/>
        </w:rPr>
      </w:pPr>
      <w:r>
        <w:rPr>
          <w:rtl/>
        </w:rPr>
        <w:t>היו"ר אלי בן-מנחם:</w:t>
      </w:r>
    </w:p>
    <w:p w14:paraId="57ED4F59" w14:textId="77777777" w:rsidR="00000000" w:rsidRDefault="003C26CA">
      <w:pPr>
        <w:pStyle w:val="a"/>
        <w:rPr>
          <w:rtl/>
        </w:rPr>
      </w:pPr>
    </w:p>
    <w:p w14:paraId="4609E4E5" w14:textId="77777777" w:rsidR="00000000" w:rsidRDefault="003C26CA">
      <w:pPr>
        <w:pStyle w:val="a"/>
        <w:rPr>
          <w:rFonts w:hint="cs"/>
          <w:rtl/>
        </w:rPr>
      </w:pPr>
      <w:r>
        <w:rPr>
          <w:rFonts w:hint="cs"/>
          <w:rtl/>
        </w:rPr>
        <w:t>חבר הכנסת רן כהן, אני מבקש שתדייק: מה הי</w:t>
      </w:r>
      <w:r>
        <w:rPr>
          <w:rFonts w:hint="cs"/>
          <w:rtl/>
        </w:rPr>
        <w:t xml:space="preserve">א מידת מעורבות סגן ראש העירייה בארגון. צריך להיות צמוד לכתוב. </w:t>
      </w:r>
    </w:p>
    <w:p w14:paraId="049EFDB0" w14:textId="77777777" w:rsidR="00000000" w:rsidRDefault="003C26CA">
      <w:pPr>
        <w:pStyle w:val="a"/>
        <w:ind w:firstLine="0"/>
        <w:rPr>
          <w:rtl/>
        </w:rPr>
      </w:pPr>
    </w:p>
    <w:p w14:paraId="6276E9E7" w14:textId="77777777" w:rsidR="00000000" w:rsidRDefault="003C26CA">
      <w:pPr>
        <w:pStyle w:val="a"/>
        <w:ind w:firstLine="0"/>
        <w:rPr>
          <w:rFonts w:hint="cs"/>
          <w:rtl/>
        </w:rPr>
      </w:pPr>
    </w:p>
    <w:p w14:paraId="06F84020" w14:textId="77777777" w:rsidR="00000000" w:rsidRDefault="003C26CA">
      <w:pPr>
        <w:pStyle w:val="SpeakerCon"/>
        <w:rPr>
          <w:rtl/>
        </w:rPr>
      </w:pPr>
      <w:bookmarkStart w:id="1" w:name="FS000000507T11_06_2003_11_34_48C"/>
      <w:bookmarkEnd w:id="1"/>
      <w:r>
        <w:rPr>
          <w:rtl/>
        </w:rPr>
        <w:t>רן כהן (מרצ):</w:t>
      </w:r>
    </w:p>
    <w:p w14:paraId="7CC0D31A" w14:textId="77777777" w:rsidR="00000000" w:rsidRDefault="003C26CA">
      <w:pPr>
        <w:pStyle w:val="a"/>
        <w:rPr>
          <w:rtl/>
        </w:rPr>
      </w:pPr>
    </w:p>
    <w:p w14:paraId="0C6F9797" w14:textId="77777777" w:rsidR="00000000" w:rsidRDefault="003C26CA">
      <w:pPr>
        <w:pStyle w:val="a"/>
        <w:rPr>
          <w:rFonts w:hint="cs"/>
          <w:rtl/>
        </w:rPr>
      </w:pPr>
      <w:r>
        <w:rPr>
          <w:rFonts w:hint="cs"/>
          <w:rtl/>
        </w:rPr>
        <w:t xml:space="preserve">בסוגריים כתוב עוזי כהן. </w:t>
      </w:r>
    </w:p>
    <w:p w14:paraId="30173B2C" w14:textId="77777777" w:rsidR="00000000" w:rsidRDefault="003C26CA">
      <w:pPr>
        <w:pStyle w:val="a"/>
        <w:ind w:firstLine="0"/>
        <w:rPr>
          <w:rFonts w:hint="cs"/>
          <w:rtl/>
        </w:rPr>
      </w:pPr>
    </w:p>
    <w:p w14:paraId="0645CD1F" w14:textId="77777777" w:rsidR="00000000" w:rsidRDefault="003C26CA">
      <w:pPr>
        <w:pStyle w:val="ad"/>
        <w:rPr>
          <w:rtl/>
        </w:rPr>
      </w:pPr>
      <w:r>
        <w:rPr>
          <w:rtl/>
        </w:rPr>
        <w:t>היו"ר אלי בן-מנחם:</w:t>
      </w:r>
    </w:p>
    <w:p w14:paraId="3EDAD256" w14:textId="77777777" w:rsidR="00000000" w:rsidRDefault="003C26CA">
      <w:pPr>
        <w:pStyle w:val="a"/>
        <w:rPr>
          <w:rtl/>
        </w:rPr>
      </w:pPr>
    </w:p>
    <w:p w14:paraId="6BC4104C" w14:textId="77777777" w:rsidR="00000000" w:rsidRDefault="003C26CA">
      <w:pPr>
        <w:pStyle w:val="a"/>
        <w:rPr>
          <w:rFonts w:hint="cs"/>
          <w:rtl/>
        </w:rPr>
      </w:pPr>
      <w:r>
        <w:rPr>
          <w:rFonts w:hint="cs"/>
          <w:rtl/>
        </w:rPr>
        <w:t xml:space="preserve">לא. תמשיך. </w:t>
      </w:r>
    </w:p>
    <w:p w14:paraId="5BB21264" w14:textId="77777777" w:rsidR="00000000" w:rsidRDefault="003C26CA">
      <w:pPr>
        <w:pStyle w:val="a"/>
        <w:ind w:firstLine="0"/>
        <w:rPr>
          <w:rFonts w:hint="cs"/>
          <w:rtl/>
        </w:rPr>
      </w:pPr>
    </w:p>
    <w:p w14:paraId="59787DFD" w14:textId="77777777" w:rsidR="00000000" w:rsidRDefault="003C26CA">
      <w:pPr>
        <w:pStyle w:val="SpeakerCon"/>
        <w:rPr>
          <w:rtl/>
        </w:rPr>
      </w:pPr>
      <w:bookmarkStart w:id="2" w:name="FS000000507T11_06_2003_11_35_02C"/>
      <w:bookmarkEnd w:id="2"/>
      <w:r>
        <w:rPr>
          <w:rtl/>
        </w:rPr>
        <w:t>רן כהן (מרצ):</w:t>
      </w:r>
    </w:p>
    <w:p w14:paraId="7E862FD1" w14:textId="77777777" w:rsidR="00000000" w:rsidRDefault="003C26CA">
      <w:pPr>
        <w:pStyle w:val="a"/>
        <w:rPr>
          <w:rtl/>
        </w:rPr>
      </w:pPr>
    </w:p>
    <w:p w14:paraId="7CE56E1E" w14:textId="77777777" w:rsidR="00000000" w:rsidRDefault="003C26CA">
      <w:pPr>
        <w:pStyle w:val="a"/>
        <w:rPr>
          <w:rFonts w:hint="cs"/>
          <w:rtl/>
        </w:rPr>
      </w:pPr>
      <w:r>
        <w:rPr>
          <w:rFonts w:hint="cs"/>
          <w:rtl/>
        </w:rPr>
        <w:t xml:space="preserve">אני קורא מהנייר שחולק כאן על השולחן. </w:t>
      </w:r>
    </w:p>
    <w:p w14:paraId="08BE6538" w14:textId="77777777" w:rsidR="00000000" w:rsidRDefault="003C26CA">
      <w:pPr>
        <w:pStyle w:val="a"/>
        <w:ind w:firstLine="0"/>
        <w:rPr>
          <w:rFonts w:hint="cs"/>
          <w:rtl/>
        </w:rPr>
      </w:pPr>
    </w:p>
    <w:p w14:paraId="0B3DD39D" w14:textId="77777777" w:rsidR="00000000" w:rsidRDefault="003C26CA">
      <w:pPr>
        <w:pStyle w:val="a"/>
        <w:rPr>
          <w:rFonts w:hint="cs"/>
          <w:rtl/>
        </w:rPr>
      </w:pPr>
      <w:r>
        <w:rPr>
          <w:rFonts w:hint="cs"/>
          <w:rtl/>
        </w:rPr>
        <w:t>3.  מה היא מידת מעורבות סגן ראש העירייה בארגון היריד מול משרד ה</w:t>
      </w:r>
      <w:r>
        <w:rPr>
          <w:rFonts w:hint="cs"/>
          <w:rtl/>
        </w:rPr>
        <w:t xml:space="preserve">חינוך ומול בית-הספר? תודה. </w:t>
      </w:r>
    </w:p>
    <w:p w14:paraId="5DEBDF56" w14:textId="77777777" w:rsidR="00000000" w:rsidRDefault="003C26CA">
      <w:pPr>
        <w:pStyle w:val="a"/>
        <w:ind w:firstLine="0"/>
        <w:rPr>
          <w:rFonts w:hint="cs"/>
          <w:rtl/>
        </w:rPr>
      </w:pPr>
    </w:p>
    <w:p w14:paraId="3CE3D403" w14:textId="77777777" w:rsidR="00000000" w:rsidRDefault="003C26CA">
      <w:pPr>
        <w:pStyle w:val="ad"/>
        <w:rPr>
          <w:rtl/>
        </w:rPr>
      </w:pPr>
      <w:r>
        <w:rPr>
          <w:rtl/>
        </w:rPr>
        <w:t>היו"ר אלי בן-מנחם:</w:t>
      </w:r>
    </w:p>
    <w:p w14:paraId="0B4954E7" w14:textId="77777777" w:rsidR="00000000" w:rsidRDefault="003C26CA">
      <w:pPr>
        <w:pStyle w:val="a"/>
        <w:rPr>
          <w:rtl/>
        </w:rPr>
      </w:pPr>
    </w:p>
    <w:p w14:paraId="174AE548" w14:textId="77777777" w:rsidR="00000000" w:rsidRDefault="003C26CA">
      <w:pPr>
        <w:pStyle w:val="a"/>
        <w:rPr>
          <w:rFonts w:hint="cs"/>
          <w:rtl/>
        </w:rPr>
      </w:pPr>
      <w:r>
        <w:rPr>
          <w:rFonts w:hint="cs"/>
          <w:rtl/>
        </w:rPr>
        <w:t xml:space="preserve">תודה. ישיב סגן שרת החינוך. </w:t>
      </w:r>
    </w:p>
    <w:p w14:paraId="2F4AB9F3" w14:textId="77777777" w:rsidR="00000000" w:rsidRDefault="003C26CA">
      <w:pPr>
        <w:pStyle w:val="a"/>
        <w:ind w:firstLine="0"/>
        <w:rPr>
          <w:rFonts w:hint="cs"/>
          <w:rtl/>
        </w:rPr>
      </w:pPr>
    </w:p>
    <w:p w14:paraId="60CC5AFE" w14:textId="77777777" w:rsidR="00000000" w:rsidRDefault="003C26CA">
      <w:pPr>
        <w:pStyle w:val="Speaker"/>
        <w:rPr>
          <w:rtl/>
        </w:rPr>
      </w:pPr>
      <w:bookmarkStart w:id="3" w:name="FS000000412T11_06_2003_11_35_51"/>
      <w:bookmarkStart w:id="4" w:name="FS000000412T11_06_2003_11_36_06"/>
      <w:bookmarkEnd w:id="3"/>
      <w:bookmarkEnd w:id="4"/>
      <w:r>
        <w:rPr>
          <w:rFonts w:hint="eastAsia"/>
          <w:rtl/>
        </w:rPr>
        <w:t>סגן</w:t>
      </w:r>
      <w:r>
        <w:rPr>
          <w:rtl/>
        </w:rPr>
        <w:t xml:space="preserve"> שרת החינוך, התרבות והספורט צבי הנדל:</w:t>
      </w:r>
    </w:p>
    <w:p w14:paraId="1ACBB990" w14:textId="77777777" w:rsidR="00000000" w:rsidRDefault="003C26CA">
      <w:pPr>
        <w:pStyle w:val="a"/>
        <w:rPr>
          <w:rFonts w:hint="cs"/>
          <w:rtl/>
        </w:rPr>
      </w:pPr>
    </w:p>
    <w:p w14:paraId="149A8363" w14:textId="77777777" w:rsidR="00000000" w:rsidRDefault="003C26CA">
      <w:pPr>
        <w:pStyle w:val="a"/>
        <w:rPr>
          <w:rFonts w:hint="cs"/>
          <w:rtl/>
        </w:rPr>
      </w:pPr>
      <w:r>
        <w:rPr>
          <w:rFonts w:hint="cs"/>
          <w:rtl/>
        </w:rPr>
        <w:t>אדוני היושב בראש, חבר הכנסת רן כהן, מבירור שערכנו בנושא עולה, כי בית-הספר ביל"ו ברעננה פועל על-פי מדיניות המשרד והכללים שנקבעו בחוזר מנכ</w:t>
      </w:r>
      <w:r>
        <w:rPr>
          <w:rFonts w:hint="cs"/>
          <w:rtl/>
        </w:rPr>
        <w:t xml:space="preserve">"ל, שלפיהם אין לאפשר לקבוצות פוליטיות לפעול בתחומי בית-הספר. </w:t>
      </w:r>
    </w:p>
    <w:p w14:paraId="06AF17AE" w14:textId="77777777" w:rsidR="00000000" w:rsidRDefault="003C26CA">
      <w:pPr>
        <w:pStyle w:val="a"/>
        <w:rPr>
          <w:rFonts w:hint="cs"/>
          <w:rtl/>
        </w:rPr>
      </w:pPr>
    </w:p>
    <w:p w14:paraId="062C0FDC" w14:textId="77777777" w:rsidR="00000000" w:rsidRDefault="003C26CA">
      <w:pPr>
        <w:pStyle w:val="a"/>
        <w:rPr>
          <w:rFonts w:hint="cs"/>
          <w:rtl/>
        </w:rPr>
      </w:pPr>
      <w:r>
        <w:rPr>
          <w:rFonts w:hint="cs"/>
          <w:rtl/>
        </w:rPr>
        <w:t xml:space="preserve">כידוע לך, פעילות של יש"ע בעיני איננה פוליטית, אבל זה מה שכתבו לי ואני קורא. אני עברתי על התשובה ואני מזדהה אתה. </w:t>
      </w:r>
    </w:p>
    <w:p w14:paraId="63690D63" w14:textId="77777777" w:rsidR="00000000" w:rsidRDefault="003C26CA">
      <w:pPr>
        <w:pStyle w:val="a"/>
        <w:rPr>
          <w:rFonts w:hint="cs"/>
          <w:rtl/>
        </w:rPr>
      </w:pPr>
    </w:p>
    <w:p w14:paraId="50337E15" w14:textId="77777777" w:rsidR="00000000" w:rsidRDefault="003C26CA">
      <w:pPr>
        <w:pStyle w:val="a"/>
        <w:rPr>
          <w:rFonts w:hint="cs"/>
          <w:rtl/>
        </w:rPr>
      </w:pPr>
      <w:r>
        <w:rPr>
          <w:rFonts w:hint="cs"/>
          <w:rtl/>
        </w:rPr>
        <w:t xml:space="preserve">הפעילות שבה מדובר מתייחסת ליריד שיתקיים לאחר שעות הלימוד ובמסגרתו ימכרו תושבים </w:t>
      </w:r>
      <w:r>
        <w:rPr>
          <w:rFonts w:hint="cs"/>
          <w:rtl/>
        </w:rPr>
        <w:t xml:space="preserve">מיהודה שומרון וחבל-עזה מעמל כפיהם, תוצרת כחול-לבן - גבינות, ירקות, דברי אמנות וכיוצא באלה. אני מברך על היוזמה, והיריד ראוי מאוד לעידוד בעיני. </w:t>
      </w:r>
    </w:p>
    <w:p w14:paraId="6278D3C7" w14:textId="77777777" w:rsidR="00000000" w:rsidRDefault="003C26CA">
      <w:pPr>
        <w:pStyle w:val="a"/>
        <w:rPr>
          <w:rFonts w:hint="cs"/>
          <w:rtl/>
        </w:rPr>
      </w:pPr>
    </w:p>
    <w:p w14:paraId="50616590" w14:textId="77777777" w:rsidR="00000000" w:rsidRDefault="003C26CA">
      <w:pPr>
        <w:pStyle w:val="a"/>
        <w:rPr>
          <w:rFonts w:hint="cs"/>
          <w:rtl/>
        </w:rPr>
      </w:pPr>
      <w:r>
        <w:rPr>
          <w:rFonts w:hint="cs"/>
          <w:rtl/>
        </w:rPr>
        <w:t>חשוב לציין, שבית-הספר ביל"ו שייך למסגרת הניהול העצמאי. בתוקף כך באפשרותו להשכיר את חצר בית-הספר בשעות שלאחר הלימ</w:t>
      </w:r>
      <w:r>
        <w:rPr>
          <w:rFonts w:hint="cs"/>
          <w:rtl/>
        </w:rPr>
        <w:t xml:space="preserve">ודים - כך קובע חוזר המנכ"ל - לגורמים שונים כפי שימצא לנכון, על מנת להגדיל את הכנסותיו ובמסגרת הנהלים שנקבעו בחוזר מנכ"ל. יש לזה כללים, לא כל דבר אפשר לעשות, במסגרת הכללים אפשר לעשות. </w:t>
      </w:r>
    </w:p>
    <w:p w14:paraId="43823136" w14:textId="77777777" w:rsidR="00000000" w:rsidRDefault="003C26CA">
      <w:pPr>
        <w:pStyle w:val="a"/>
        <w:rPr>
          <w:rFonts w:hint="cs"/>
          <w:rtl/>
        </w:rPr>
      </w:pPr>
    </w:p>
    <w:p w14:paraId="74A6ADAB" w14:textId="77777777" w:rsidR="00000000" w:rsidRDefault="003C26CA">
      <w:pPr>
        <w:pStyle w:val="a"/>
        <w:rPr>
          <w:rFonts w:hint="cs"/>
          <w:rtl/>
        </w:rPr>
      </w:pPr>
      <w:r>
        <w:rPr>
          <w:rFonts w:hint="cs"/>
          <w:rtl/>
        </w:rPr>
        <w:t>2. מנהלת בית-הספר קיבלה את אישור הרשות המקומית, שמבנה בית-הספר הוא בבעל</w:t>
      </w:r>
      <w:r>
        <w:rPr>
          <w:rFonts w:hint="cs"/>
          <w:rtl/>
        </w:rPr>
        <w:t xml:space="preserve">ותה, לקיים את היריד, והיא אף יידעה את המפקחת על בית-הספר. </w:t>
      </w:r>
    </w:p>
    <w:p w14:paraId="39617D25" w14:textId="77777777" w:rsidR="00000000" w:rsidRDefault="003C26CA">
      <w:pPr>
        <w:pStyle w:val="a"/>
        <w:rPr>
          <w:rFonts w:hint="cs"/>
          <w:rtl/>
        </w:rPr>
      </w:pPr>
    </w:p>
    <w:p w14:paraId="6C0AD060" w14:textId="77777777" w:rsidR="00000000" w:rsidRDefault="003C26CA">
      <w:pPr>
        <w:pStyle w:val="a"/>
        <w:rPr>
          <w:rFonts w:hint="cs"/>
          <w:rtl/>
        </w:rPr>
      </w:pPr>
      <w:r>
        <w:rPr>
          <w:rFonts w:hint="cs"/>
          <w:rtl/>
        </w:rPr>
        <w:t xml:space="preserve">3. מדברי המנהלת עולה, כי סגן ראש עיריית רעננה לא היה מעורב בנושא כלל, וכי היא מצדה לא יצרה עמו כל קשר. </w:t>
      </w:r>
    </w:p>
    <w:p w14:paraId="75E8EE34" w14:textId="77777777" w:rsidR="00000000" w:rsidRDefault="003C26CA">
      <w:pPr>
        <w:pStyle w:val="a"/>
        <w:ind w:firstLine="0"/>
        <w:rPr>
          <w:rFonts w:hint="cs"/>
          <w:rtl/>
        </w:rPr>
      </w:pPr>
    </w:p>
    <w:p w14:paraId="0407407F" w14:textId="77777777" w:rsidR="00000000" w:rsidRDefault="003C26CA">
      <w:pPr>
        <w:pStyle w:val="ad"/>
        <w:rPr>
          <w:rtl/>
        </w:rPr>
      </w:pPr>
      <w:r>
        <w:rPr>
          <w:rtl/>
        </w:rPr>
        <w:t>היו"ר אלי בן-מנחם:</w:t>
      </w:r>
    </w:p>
    <w:p w14:paraId="25420881" w14:textId="77777777" w:rsidR="00000000" w:rsidRDefault="003C26CA">
      <w:pPr>
        <w:pStyle w:val="a"/>
        <w:rPr>
          <w:rtl/>
        </w:rPr>
      </w:pPr>
    </w:p>
    <w:p w14:paraId="714CF176" w14:textId="77777777" w:rsidR="00000000" w:rsidRDefault="003C26CA">
      <w:pPr>
        <w:pStyle w:val="a"/>
        <w:rPr>
          <w:rFonts w:hint="cs"/>
          <w:rtl/>
        </w:rPr>
      </w:pPr>
      <w:r>
        <w:rPr>
          <w:rFonts w:hint="cs"/>
          <w:rtl/>
        </w:rPr>
        <w:t xml:space="preserve">תודה לסגן השר. שאלה נוספת לחבר הכנסת רן כהן, בבקשה. ואחריו - חבר הכנסת </w:t>
      </w:r>
      <w:r>
        <w:rPr>
          <w:rFonts w:hint="cs"/>
          <w:rtl/>
        </w:rPr>
        <w:t xml:space="preserve">ברכה. </w:t>
      </w:r>
    </w:p>
    <w:p w14:paraId="2FD82957" w14:textId="77777777" w:rsidR="00000000" w:rsidRDefault="003C26CA">
      <w:pPr>
        <w:pStyle w:val="a"/>
        <w:ind w:firstLine="0"/>
        <w:rPr>
          <w:rFonts w:hint="cs"/>
          <w:rtl/>
        </w:rPr>
      </w:pPr>
    </w:p>
    <w:p w14:paraId="12B6B09F" w14:textId="77777777" w:rsidR="00000000" w:rsidRDefault="003C26CA">
      <w:pPr>
        <w:pStyle w:val="Speaker"/>
        <w:rPr>
          <w:rtl/>
        </w:rPr>
      </w:pPr>
      <w:bookmarkStart w:id="5" w:name="FS000000507T11_06_2003_11_41_46"/>
      <w:bookmarkEnd w:id="5"/>
      <w:r>
        <w:rPr>
          <w:rFonts w:hint="eastAsia"/>
          <w:rtl/>
        </w:rPr>
        <w:t>רן</w:t>
      </w:r>
      <w:r>
        <w:rPr>
          <w:rtl/>
        </w:rPr>
        <w:t xml:space="preserve"> כהן (מרצ):</w:t>
      </w:r>
    </w:p>
    <w:p w14:paraId="05A27837" w14:textId="77777777" w:rsidR="00000000" w:rsidRDefault="003C26CA">
      <w:pPr>
        <w:pStyle w:val="a"/>
        <w:rPr>
          <w:rFonts w:hint="cs"/>
          <w:rtl/>
        </w:rPr>
      </w:pPr>
    </w:p>
    <w:p w14:paraId="44EA8F27" w14:textId="77777777" w:rsidR="00000000" w:rsidRDefault="003C26CA">
      <w:pPr>
        <w:pStyle w:val="a"/>
        <w:rPr>
          <w:rFonts w:hint="cs"/>
          <w:rtl/>
        </w:rPr>
      </w:pPr>
      <w:r>
        <w:rPr>
          <w:rFonts w:hint="cs"/>
          <w:rtl/>
        </w:rPr>
        <w:t xml:space="preserve">אדוני סגן השר, אני חייב לומר, שהתשובה בכל זאת מעוררת תמיהה גדולה, ואני באמת לא רוצה להגיע לניגוח. לא מדובר בתנועה לגמילות חסדים, או בתנועה שמעודדת תנועה מהכפר אל העיר או מהעיר אל הכפר, או לסיוע לתושבי ערי הפיתוח, או לגליל ולנגב. בכל </w:t>
      </w:r>
      <w:r>
        <w:rPr>
          <w:rFonts w:hint="cs"/>
          <w:rtl/>
        </w:rPr>
        <w:t>זאת, מדובר במועצת יש"ע, שהיא גוף פוליטי גם לפי ההגדרה שלך, שיש לה עמדה בתוך המחלוקת אולי הכי מהותית היום בחברה הישראלית. כל ההיתממות הזאת, שאחר הצהריים אפשר לעשות את זה בבית-הספר משום שזה מגדיל את הכנסות בית-הספר, אני רוצה להבין: בתי-הספר במדינת ישראל עומד</w:t>
      </w:r>
      <w:r>
        <w:rPr>
          <w:rFonts w:hint="cs"/>
          <w:rtl/>
        </w:rPr>
        <w:t xml:space="preserve">ים לשכירות ולמסחר של גופים פוליטיים? זה מה שיהיה? אני באמת שואל אותך ביושר. אם היום תהיה פנייה של ראשי המועצות הערביות - - - </w:t>
      </w:r>
    </w:p>
    <w:p w14:paraId="75829558" w14:textId="77777777" w:rsidR="00000000" w:rsidRDefault="003C26CA">
      <w:pPr>
        <w:pStyle w:val="a"/>
        <w:ind w:firstLine="0"/>
        <w:rPr>
          <w:rFonts w:hint="cs"/>
          <w:rtl/>
        </w:rPr>
      </w:pPr>
    </w:p>
    <w:p w14:paraId="2DA84A6E" w14:textId="77777777" w:rsidR="00000000" w:rsidRDefault="003C26CA">
      <w:pPr>
        <w:pStyle w:val="ac"/>
        <w:rPr>
          <w:rtl/>
        </w:rPr>
      </w:pPr>
      <w:r>
        <w:rPr>
          <w:rFonts w:hint="eastAsia"/>
          <w:rtl/>
        </w:rPr>
        <w:t>סגן</w:t>
      </w:r>
      <w:r>
        <w:rPr>
          <w:rtl/>
        </w:rPr>
        <w:t xml:space="preserve"> שרת החינוך, התרבות והספורט צבי הנדל:</w:t>
      </w:r>
    </w:p>
    <w:p w14:paraId="2C3C225F" w14:textId="77777777" w:rsidR="00000000" w:rsidRDefault="003C26CA">
      <w:pPr>
        <w:pStyle w:val="a"/>
        <w:rPr>
          <w:rFonts w:hint="cs"/>
          <w:rtl/>
        </w:rPr>
      </w:pPr>
    </w:p>
    <w:p w14:paraId="19FF6A22" w14:textId="77777777" w:rsidR="00000000" w:rsidRDefault="003C26CA">
      <w:pPr>
        <w:pStyle w:val="a"/>
        <w:rPr>
          <w:rFonts w:hint="cs"/>
          <w:rtl/>
        </w:rPr>
      </w:pPr>
      <w:r>
        <w:rPr>
          <w:rFonts w:hint="cs"/>
          <w:rtl/>
        </w:rPr>
        <w:t xml:space="preserve">של התק"ם. </w:t>
      </w:r>
    </w:p>
    <w:p w14:paraId="76976919" w14:textId="77777777" w:rsidR="00000000" w:rsidRDefault="003C26CA">
      <w:pPr>
        <w:pStyle w:val="a"/>
        <w:ind w:firstLine="0"/>
        <w:rPr>
          <w:rFonts w:hint="cs"/>
          <w:rtl/>
        </w:rPr>
      </w:pPr>
    </w:p>
    <w:p w14:paraId="29A7E09D" w14:textId="77777777" w:rsidR="00000000" w:rsidRDefault="003C26CA">
      <w:pPr>
        <w:pStyle w:val="SpeakerCon"/>
        <w:rPr>
          <w:rtl/>
        </w:rPr>
      </w:pPr>
      <w:bookmarkStart w:id="6" w:name="FS000000507T11_06_2003_11_44_42C"/>
      <w:bookmarkEnd w:id="6"/>
      <w:r>
        <w:rPr>
          <w:rtl/>
        </w:rPr>
        <w:t>רן כהן (מרצ):</w:t>
      </w:r>
    </w:p>
    <w:p w14:paraId="2860BCAE" w14:textId="77777777" w:rsidR="00000000" w:rsidRDefault="003C26CA">
      <w:pPr>
        <w:pStyle w:val="a"/>
        <w:rPr>
          <w:rtl/>
        </w:rPr>
      </w:pPr>
    </w:p>
    <w:p w14:paraId="22332A4B" w14:textId="77777777" w:rsidR="00000000" w:rsidRDefault="003C26CA">
      <w:pPr>
        <w:pStyle w:val="a"/>
        <w:rPr>
          <w:rFonts w:hint="cs"/>
          <w:rtl/>
        </w:rPr>
      </w:pPr>
      <w:r>
        <w:rPr>
          <w:rFonts w:hint="cs"/>
          <w:rtl/>
        </w:rPr>
        <w:t xml:space="preserve">לא, עזוב, של ראשי המועצות הערביות - - - </w:t>
      </w:r>
    </w:p>
    <w:p w14:paraId="1FEA32E0" w14:textId="77777777" w:rsidR="00000000" w:rsidRDefault="003C26CA">
      <w:pPr>
        <w:pStyle w:val="a"/>
        <w:ind w:firstLine="0"/>
        <w:rPr>
          <w:rFonts w:hint="cs"/>
          <w:rtl/>
        </w:rPr>
      </w:pPr>
    </w:p>
    <w:p w14:paraId="76AE749E" w14:textId="77777777" w:rsidR="00000000" w:rsidRDefault="003C26CA">
      <w:pPr>
        <w:pStyle w:val="ac"/>
        <w:rPr>
          <w:rtl/>
        </w:rPr>
      </w:pPr>
      <w:r>
        <w:rPr>
          <w:rFonts w:hint="eastAsia"/>
          <w:rtl/>
        </w:rPr>
        <w:t>מוחמד</w:t>
      </w:r>
      <w:r>
        <w:rPr>
          <w:rtl/>
        </w:rPr>
        <w:t xml:space="preserve"> ברכה (חד"ש-ת</w:t>
      </w:r>
      <w:r>
        <w:rPr>
          <w:rtl/>
        </w:rPr>
        <w:t>ע"ל):</w:t>
      </w:r>
    </w:p>
    <w:p w14:paraId="1DBCC8E9" w14:textId="77777777" w:rsidR="00000000" w:rsidRDefault="003C26CA">
      <w:pPr>
        <w:pStyle w:val="a"/>
        <w:rPr>
          <w:rFonts w:hint="cs"/>
          <w:rtl/>
        </w:rPr>
      </w:pPr>
    </w:p>
    <w:p w14:paraId="6E7461B1" w14:textId="77777777" w:rsidR="00000000" w:rsidRDefault="003C26CA">
      <w:pPr>
        <w:pStyle w:val="a"/>
        <w:rPr>
          <w:rFonts w:hint="cs"/>
          <w:rtl/>
        </w:rPr>
      </w:pPr>
      <w:r>
        <w:rPr>
          <w:rFonts w:hint="cs"/>
          <w:rtl/>
        </w:rPr>
        <w:t xml:space="preserve">לא תהיה. </w:t>
      </w:r>
    </w:p>
    <w:p w14:paraId="01D4B559" w14:textId="77777777" w:rsidR="00000000" w:rsidRDefault="003C26CA">
      <w:pPr>
        <w:pStyle w:val="a"/>
        <w:ind w:firstLine="0"/>
        <w:rPr>
          <w:rFonts w:hint="cs"/>
          <w:rtl/>
        </w:rPr>
      </w:pPr>
    </w:p>
    <w:p w14:paraId="583DB620" w14:textId="77777777" w:rsidR="00000000" w:rsidRDefault="003C26CA">
      <w:pPr>
        <w:pStyle w:val="SpeakerCon"/>
        <w:rPr>
          <w:rtl/>
        </w:rPr>
      </w:pPr>
      <w:bookmarkStart w:id="7" w:name="FS000000507T11_06_2003_11_45_11C"/>
      <w:bookmarkEnd w:id="7"/>
    </w:p>
    <w:p w14:paraId="5280DC91" w14:textId="77777777" w:rsidR="00000000" w:rsidRDefault="003C26CA">
      <w:pPr>
        <w:pStyle w:val="SpeakerCon"/>
        <w:rPr>
          <w:rtl/>
        </w:rPr>
      </w:pPr>
      <w:r>
        <w:rPr>
          <w:rtl/>
        </w:rPr>
        <w:t>רן כהן (מרצ):</w:t>
      </w:r>
    </w:p>
    <w:p w14:paraId="349A8995" w14:textId="77777777" w:rsidR="00000000" w:rsidRDefault="003C26CA">
      <w:pPr>
        <w:pStyle w:val="a"/>
        <w:rPr>
          <w:rtl/>
        </w:rPr>
      </w:pPr>
    </w:p>
    <w:p w14:paraId="279CE9FA" w14:textId="77777777" w:rsidR="00000000" w:rsidRDefault="003C26CA">
      <w:pPr>
        <w:pStyle w:val="a"/>
        <w:rPr>
          <w:rFonts w:hint="cs"/>
          <w:rtl/>
        </w:rPr>
      </w:pPr>
      <w:r>
        <w:rPr>
          <w:rFonts w:hint="cs"/>
          <w:rtl/>
        </w:rPr>
        <w:t>אבל, אם תהיה פנייה, אם הם יפנו לרעננה או לבני-ברק או לחדרה, והם יבקשו לערוך דבר כזה בבית-הספר, עם האנשים שבאים, עם החולצות שלובשים, על כל המשמעויות של העניין הזה, אף שאני מניח שהנציגות הכללית של ערביי ישראל מייצגת את כל ער</w:t>
      </w:r>
      <w:r>
        <w:rPr>
          <w:rFonts w:hint="cs"/>
          <w:rtl/>
        </w:rPr>
        <w:t xml:space="preserve">ביי ישראל, זה אפילו לא גוף פוליטי מוגדר, אבל בכל זאת, מייצגת איזה זרם שיש לו זיהוי פוליטי - זה באמת היה עובר באותה קלילות? אני מציע לממשלה שלא לנצל באופן עריץ את העובדה שהיא נמצאת ברגע זה בשלטון. אני הצעתי את זה לשלטון שלנו, אני מציע את זה גם לשלטון שלכם. </w:t>
      </w:r>
    </w:p>
    <w:p w14:paraId="49C8F549" w14:textId="77777777" w:rsidR="00000000" w:rsidRDefault="003C26CA">
      <w:pPr>
        <w:pStyle w:val="a"/>
        <w:ind w:firstLine="0"/>
        <w:rPr>
          <w:rFonts w:hint="cs"/>
          <w:rtl/>
        </w:rPr>
      </w:pPr>
    </w:p>
    <w:p w14:paraId="3D76C6B7" w14:textId="77777777" w:rsidR="00000000" w:rsidRDefault="003C26CA">
      <w:pPr>
        <w:pStyle w:val="ac"/>
        <w:rPr>
          <w:rtl/>
        </w:rPr>
      </w:pPr>
      <w:r>
        <w:rPr>
          <w:rFonts w:hint="eastAsia"/>
          <w:rtl/>
        </w:rPr>
        <w:t>סגן</w:t>
      </w:r>
      <w:r>
        <w:rPr>
          <w:rtl/>
        </w:rPr>
        <w:t xml:space="preserve"> שרת החינוך, התרבות והספורט צבי הנדל:</w:t>
      </w:r>
    </w:p>
    <w:p w14:paraId="10B2221D" w14:textId="77777777" w:rsidR="00000000" w:rsidRDefault="003C26CA">
      <w:pPr>
        <w:pStyle w:val="a"/>
        <w:rPr>
          <w:rFonts w:hint="cs"/>
          <w:rtl/>
        </w:rPr>
      </w:pPr>
    </w:p>
    <w:p w14:paraId="1CD37EE4" w14:textId="77777777" w:rsidR="00000000" w:rsidRDefault="003C26CA">
      <w:pPr>
        <w:pStyle w:val="a"/>
        <w:rPr>
          <w:rFonts w:hint="cs"/>
          <w:rtl/>
        </w:rPr>
      </w:pPr>
      <w:r>
        <w:rPr>
          <w:rFonts w:hint="cs"/>
          <w:rtl/>
        </w:rPr>
        <w:t xml:space="preserve">אדוני היושב-ראש, מה השאלה? </w:t>
      </w:r>
    </w:p>
    <w:p w14:paraId="78B7A7D3" w14:textId="77777777" w:rsidR="00000000" w:rsidRDefault="003C26CA">
      <w:pPr>
        <w:pStyle w:val="a"/>
        <w:ind w:firstLine="0"/>
        <w:rPr>
          <w:rFonts w:hint="cs"/>
          <w:rtl/>
        </w:rPr>
      </w:pPr>
    </w:p>
    <w:p w14:paraId="38AE2FEE" w14:textId="77777777" w:rsidR="00000000" w:rsidRDefault="003C26CA">
      <w:pPr>
        <w:pStyle w:val="ad"/>
        <w:rPr>
          <w:rtl/>
        </w:rPr>
      </w:pPr>
      <w:r>
        <w:rPr>
          <w:rtl/>
        </w:rPr>
        <w:t>היו"ר אלי בן-מנחם:</w:t>
      </w:r>
    </w:p>
    <w:p w14:paraId="0D71950E" w14:textId="77777777" w:rsidR="00000000" w:rsidRDefault="003C26CA">
      <w:pPr>
        <w:pStyle w:val="a"/>
        <w:rPr>
          <w:rtl/>
        </w:rPr>
      </w:pPr>
    </w:p>
    <w:p w14:paraId="596FFA86" w14:textId="77777777" w:rsidR="00000000" w:rsidRDefault="003C26CA">
      <w:pPr>
        <w:pStyle w:val="a"/>
        <w:rPr>
          <w:rFonts w:hint="cs"/>
          <w:rtl/>
        </w:rPr>
      </w:pPr>
      <w:r>
        <w:rPr>
          <w:rFonts w:hint="cs"/>
          <w:rtl/>
        </w:rPr>
        <w:t xml:space="preserve">תודה לחבר הכנסת רן כהן. שנייה, אתה לא עונה עכשיו, חכה רגע, בבקשה. </w:t>
      </w:r>
    </w:p>
    <w:p w14:paraId="37EAC89D" w14:textId="77777777" w:rsidR="00000000" w:rsidRDefault="003C26CA">
      <w:pPr>
        <w:pStyle w:val="a"/>
        <w:ind w:firstLine="0"/>
        <w:rPr>
          <w:rFonts w:hint="cs"/>
          <w:rtl/>
        </w:rPr>
      </w:pPr>
    </w:p>
    <w:p w14:paraId="451EF205" w14:textId="77777777" w:rsidR="00000000" w:rsidRDefault="003C26CA">
      <w:pPr>
        <w:pStyle w:val="SpeakerCon"/>
        <w:rPr>
          <w:rtl/>
        </w:rPr>
      </w:pPr>
      <w:bookmarkStart w:id="8" w:name="FS000000507T11_06_2003_11_48_10C"/>
      <w:bookmarkEnd w:id="8"/>
      <w:r>
        <w:rPr>
          <w:rtl/>
        </w:rPr>
        <w:t>רן כהן (מרצ):</w:t>
      </w:r>
    </w:p>
    <w:p w14:paraId="4F37927E" w14:textId="77777777" w:rsidR="00000000" w:rsidRDefault="003C26CA">
      <w:pPr>
        <w:pStyle w:val="a"/>
        <w:rPr>
          <w:rtl/>
        </w:rPr>
      </w:pPr>
    </w:p>
    <w:p w14:paraId="21FBBC19" w14:textId="77777777" w:rsidR="00000000" w:rsidRDefault="003C26CA">
      <w:pPr>
        <w:pStyle w:val="a"/>
        <w:rPr>
          <w:rFonts w:hint="cs"/>
          <w:rtl/>
        </w:rPr>
      </w:pPr>
      <w:r>
        <w:rPr>
          <w:rFonts w:hint="cs"/>
          <w:rtl/>
        </w:rPr>
        <w:t>השאלה שלי לא ברורה, אדוני היושב-ראש? השאלה שלי מאוד ברורה: מאחר שאני קובע שהעניי</w:t>
      </w:r>
      <w:r>
        <w:rPr>
          <w:rFonts w:hint="cs"/>
          <w:rtl/>
        </w:rPr>
        <w:t xml:space="preserve">ן הוא פוליטי, למה אפשרתם מעשה פוליטי בבית-ספר? </w:t>
      </w:r>
    </w:p>
    <w:p w14:paraId="516BDA21" w14:textId="77777777" w:rsidR="00000000" w:rsidRDefault="003C26CA">
      <w:pPr>
        <w:pStyle w:val="a"/>
        <w:ind w:firstLine="0"/>
        <w:rPr>
          <w:rFonts w:hint="cs"/>
          <w:rtl/>
        </w:rPr>
      </w:pPr>
    </w:p>
    <w:p w14:paraId="319C1608" w14:textId="77777777" w:rsidR="00000000" w:rsidRDefault="003C26CA">
      <w:pPr>
        <w:pStyle w:val="ad"/>
        <w:rPr>
          <w:rtl/>
        </w:rPr>
      </w:pPr>
      <w:r>
        <w:rPr>
          <w:rtl/>
        </w:rPr>
        <w:t>היו"ר אלי בן-מנחם:</w:t>
      </w:r>
    </w:p>
    <w:p w14:paraId="4C05F5EA" w14:textId="77777777" w:rsidR="00000000" w:rsidRDefault="003C26CA">
      <w:pPr>
        <w:pStyle w:val="a"/>
        <w:rPr>
          <w:rtl/>
        </w:rPr>
      </w:pPr>
    </w:p>
    <w:p w14:paraId="1BB7F704" w14:textId="77777777" w:rsidR="00000000" w:rsidRDefault="003C26CA">
      <w:pPr>
        <w:pStyle w:val="a"/>
        <w:rPr>
          <w:rFonts w:hint="cs"/>
          <w:rtl/>
        </w:rPr>
      </w:pPr>
      <w:r>
        <w:rPr>
          <w:rFonts w:hint="cs"/>
          <w:rtl/>
        </w:rPr>
        <w:t xml:space="preserve">חבר הכנסת ברכה, שאלה נוספת. </w:t>
      </w:r>
    </w:p>
    <w:p w14:paraId="7B8C023B" w14:textId="77777777" w:rsidR="00000000" w:rsidRDefault="003C26CA">
      <w:pPr>
        <w:pStyle w:val="a"/>
        <w:ind w:firstLine="0"/>
        <w:rPr>
          <w:rFonts w:hint="cs"/>
          <w:rtl/>
        </w:rPr>
      </w:pPr>
    </w:p>
    <w:p w14:paraId="453E90F6" w14:textId="77777777" w:rsidR="00000000" w:rsidRDefault="003C26CA">
      <w:pPr>
        <w:pStyle w:val="Speaker"/>
        <w:rPr>
          <w:rtl/>
        </w:rPr>
      </w:pPr>
      <w:bookmarkStart w:id="9" w:name="FS000000540T11_06_2003_11_48_58"/>
      <w:bookmarkEnd w:id="9"/>
      <w:r>
        <w:rPr>
          <w:rFonts w:hint="eastAsia"/>
          <w:rtl/>
        </w:rPr>
        <w:t>מוחמד</w:t>
      </w:r>
      <w:r>
        <w:rPr>
          <w:rtl/>
        </w:rPr>
        <w:t xml:space="preserve"> ברכה (חד"ש-תע"ל):</w:t>
      </w:r>
    </w:p>
    <w:p w14:paraId="0C4C0D34" w14:textId="77777777" w:rsidR="00000000" w:rsidRDefault="003C26CA">
      <w:pPr>
        <w:pStyle w:val="a"/>
        <w:rPr>
          <w:rFonts w:hint="cs"/>
          <w:rtl/>
        </w:rPr>
      </w:pPr>
    </w:p>
    <w:p w14:paraId="5CA34394" w14:textId="77777777" w:rsidR="00000000" w:rsidRDefault="003C26CA">
      <w:pPr>
        <w:pStyle w:val="a"/>
        <w:rPr>
          <w:rFonts w:hint="cs"/>
          <w:rtl/>
        </w:rPr>
      </w:pPr>
      <w:r>
        <w:rPr>
          <w:rFonts w:hint="cs"/>
          <w:rtl/>
        </w:rPr>
        <w:t xml:space="preserve">אדוני היושב-ראש, רבותי חברי הכנסת, אדוני סגן השר, המקרה הזה הוא בלתי נסבל פעמיים. בלתי נסבל כיוון  שהוא מנוצל פוליטית, או מתקנים של </w:t>
      </w:r>
      <w:r>
        <w:rPr>
          <w:rFonts w:hint="cs"/>
          <w:rtl/>
        </w:rPr>
        <w:t xml:space="preserve">מערכת החינוך מנוצלים פוליטית, אבל גם התירוץ, שזה כאילו מגדיל הכנסות - זה לא פחות חמור שמאלצים את מערכת החינוך לחפש הכנסות צדדיות במקום שמשרד החינוך יטפל בעניין הזה. </w:t>
      </w:r>
    </w:p>
    <w:p w14:paraId="7E646DBD" w14:textId="77777777" w:rsidR="00000000" w:rsidRDefault="003C26CA">
      <w:pPr>
        <w:pStyle w:val="a"/>
        <w:ind w:firstLine="0"/>
        <w:rPr>
          <w:rFonts w:hint="cs"/>
          <w:rtl/>
        </w:rPr>
      </w:pPr>
    </w:p>
    <w:p w14:paraId="6DD2D7DB" w14:textId="77777777" w:rsidR="00000000" w:rsidRDefault="003C26CA">
      <w:pPr>
        <w:pStyle w:val="a"/>
        <w:rPr>
          <w:rFonts w:hint="cs"/>
          <w:rtl/>
        </w:rPr>
      </w:pPr>
      <w:r>
        <w:rPr>
          <w:rFonts w:hint="cs"/>
          <w:rtl/>
        </w:rPr>
        <w:t>אני רוצה לשאול את אדוני סגן השר - זה עדיין במותרות - מה משרד החינוך מתכוון לעשות נוכח המח</w:t>
      </w:r>
      <w:r>
        <w:rPr>
          <w:rFonts w:hint="cs"/>
          <w:rtl/>
        </w:rPr>
        <w:t>סור שהולך להיות, למשל של 500 חדרים בסקטור הערבי בשנה הקרובה, בגלל  הפסקת ההתקשרות עם יזמים פרטיים להקמת בתי-ספר; ומשרד החינוך נהג להשכיר אותם. אני חושב, שלפי השיטה הזאת, אפשר להשכיר כל בית-ספר ולעשות שתי משמרות, אבל אין גבול לציניות בעניין הזה. תודה רבה.</w:t>
      </w:r>
    </w:p>
    <w:p w14:paraId="4CAFD17D" w14:textId="77777777" w:rsidR="00000000" w:rsidRDefault="003C26CA">
      <w:pPr>
        <w:pStyle w:val="ad"/>
        <w:rPr>
          <w:rtl/>
        </w:rPr>
      </w:pPr>
      <w:r>
        <w:rPr>
          <w:rtl/>
        </w:rPr>
        <w:br/>
      </w:r>
      <w:r>
        <w:rPr>
          <w:rtl/>
        </w:rPr>
        <w:t>היו"ר אלי בן-מנחם:</w:t>
      </w:r>
    </w:p>
    <w:p w14:paraId="100475AA" w14:textId="77777777" w:rsidR="00000000" w:rsidRDefault="003C26CA">
      <w:pPr>
        <w:pStyle w:val="a"/>
        <w:rPr>
          <w:rFonts w:hint="cs"/>
          <w:rtl/>
        </w:rPr>
      </w:pPr>
    </w:p>
    <w:p w14:paraId="1622B8A7" w14:textId="77777777" w:rsidR="00000000" w:rsidRDefault="003C26CA">
      <w:pPr>
        <w:pStyle w:val="a"/>
        <w:rPr>
          <w:rFonts w:hint="cs"/>
          <w:rtl/>
        </w:rPr>
      </w:pPr>
      <w:r>
        <w:rPr>
          <w:rFonts w:hint="cs"/>
          <w:rtl/>
        </w:rPr>
        <w:t>תודה לחבר הכנסת ברכה. בבקשה, סגן שר החינוך, התרבות והספורט. אני מבקש לענות על השאלות.</w:t>
      </w:r>
    </w:p>
    <w:p w14:paraId="4D12937E" w14:textId="77777777" w:rsidR="00000000" w:rsidRDefault="003C26CA">
      <w:pPr>
        <w:pStyle w:val="Speaker"/>
        <w:rPr>
          <w:rtl/>
        </w:rPr>
      </w:pPr>
      <w:r>
        <w:rPr>
          <w:rtl/>
        </w:rPr>
        <w:br/>
      </w:r>
      <w:bookmarkStart w:id="10" w:name="FS000000540T11_06_2003_12_28_36C"/>
      <w:bookmarkStart w:id="11" w:name="FS000000412T11_06_2003_12_28_48"/>
      <w:bookmarkStart w:id="12" w:name="FS000000412T11_06_2003_12_28_55C"/>
      <w:bookmarkEnd w:id="10"/>
      <w:bookmarkEnd w:id="11"/>
      <w:bookmarkEnd w:id="12"/>
      <w:r>
        <w:rPr>
          <w:rtl/>
        </w:rPr>
        <w:t>סגן שרת החינוך, התרבות והספורט צבי הנדל:</w:t>
      </w:r>
    </w:p>
    <w:p w14:paraId="5CB124C9" w14:textId="77777777" w:rsidR="00000000" w:rsidRDefault="003C26CA">
      <w:pPr>
        <w:pStyle w:val="a"/>
        <w:rPr>
          <w:rFonts w:hint="cs"/>
          <w:rtl/>
        </w:rPr>
      </w:pPr>
    </w:p>
    <w:p w14:paraId="12DD0EF6" w14:textId="77777777" w:rsidR="00000000" w:rsidRDefault="003C26CA">
      <w:pPr>
        <w:pStyle w:val="a"/>
        <w:rPr>
          <w:rFonts w:hint="cs"/>
          <w:rtl/>
        </w:rPr>
      </w:pPr>
      <w:bookmarkStart w:id="13" w:name="FS000000412T11_06_2003_11_47_15C"/>
      <w:bookmarkEnd w:id="13"/>
      <w:r>
        <w:rPr>
          <w:rFonts w:hint="cs"/>
          <w:rtl/>
        </w:rPr>
        <w:t>אדוני היושב-ראש, חבר הכנסת רן כהן, התשובה לא מתחמקת, היא ישירה, ותקשיב טוב לכל מלה.</w:t>
      </w:r>
    </w:p>
    <w:p w14:paraId="4593A1F9" w14:textId="77777777" w:rsidR="00000000" w:rsidRDefault="003C26CA">
      <w:pPr>
        <w:pStyle w:val="a"/>
        <w:rPr>
          <w:rFonts w:hint="cs"/>
          <w:rtl/>
        </w:rPr>
      </w:pPr>
    </w:p>
    <w:p w14:paraId="4BB9A68C" w14:textId="77777777" w:rsidR="00000000" w:rsidRDefault="003C26CA">
      <w:pPr>
        <w:pStyle w:val="a"/>
        <w:rPr>
          <w:rFonts w:hint="cs"/>
          <w:rtl/>
        </w:rPr>
      </w:pPr>
      <w:r>
        <w:rPr>
          <w:rFonts w:hint="cs"/>
          <w:rtl/>
        </w:rPr>
        <w:t>ארגנה את זה קבוצת מתיי</w:t>
      </w:r>
      <w:r>
        <w:rPr>
          <w:rFonts w:hint="cs"/>
          <w:rtl/>
        </w:rPr>
        <w:t>שבים יצרנים שגרים ביהודה, בשומרון ובחבל-עזה. אילו באה קבוצת יצרנים שגרים בגליל - כדבריך - או בנגב, והיתה אומרת, אני רוצה לעשות יריד לתוצרת עצמית שלנו, או התק"ם היה בא - שזה כבר נניח גוף חצי פוליטי, אם לא שלושת-רבעי - אין לי ספק שהיו מכבדים את זה. הצורך שהו</w:t>
      </w:r>
      <w:r>
        <w:rPr>
          <w:rFonts w:hint="cs"/>
          <w:rtl/>
        </w:rPr>
        <w:t>ליד את זה  - לא פוליטיקה, לא בן בנו של פוליטיקה - היה מכירת תוצרת של המתיישבים.</w:t>
      </w:r>
    </w:p>
    <w:p w14:paraId="2C372193" w14:textId="77777777" w:rsidR="00000000" w:rsidRDefault="003C26CA">
      <w:pPr>
        <w:pStyle w:val="a"/>
        <w:rPr>
          <w:rFonts w:hint="cs"/>
          <w:rtl/>
        </w:rPr>
      </w:pPr>
    </w:p>
    <w:p w14:paraId="5A0FE0A3" w14:textId="77777777" w:rsidR="00000000" w:rsidRDefault="003C26CA">
      <w:pPr>
        <w:pStyle w:val="a"/>
        <w:rPr>
          <w:rFonts w:hint="cs"/>
          <w:rtl/>
        </w:rPr>
      </w:pPr>
      <w:r>
        <w:rPr>
          <w:rFonts w:hint="cs"/>
          <w:rtl/>
        </w:rPr>
        <w:t>אני מניח שכך חלק גדול מבתי-הספר. אילו באו חבריו של ברכה - שאלה שאתה שאלת - והיו אומרים אנחנו באים מהכפרים, אני אומר לך איך אני הייתי נוהג. היו אומרים, אנחנו באים מהכפרים בגליל</w:t>
      </w:r>
      <w:r>
        <w:rPr>
          <w:rFonts w:hint="cs"/>
          <w:rtl/>
        </w:rPr>
        <w:t xml:space="preserve"> ואנחנו רוצים לעשות יריד של תוצרת של חקלאים ערבים מהגליל ולמכור את תוצרתנו - לדעתי אין שום פסול בזה, ואומר את זה מתנחל קיצוני פנאט.</w:t>
      </w:r>
    </w:p>
    <w:p w14:paraId="2E29BE0F" w14:textId="77777777" w:rsidR="00000000" w:rsidRDefault="003C26CA">
      <w:pPr>
        <w:pStyle w:val="a"/>
        <w:rPr>
          <w:rFonts w:hint="cs"/>
          <w:rtl/>
        </w:rPr>
      </w:pPr>
    </w:p>
    <w:p w14:paraId="126D0E0F" w14:textId="77777777" w:rsidR="00000000" w:rsidRDefault="003C26CA">
      <w:pPr>
        <w:pStyle w:val="a"/>
        <w:rPr>
          <w:rFonts w:hint="cs"/>
          <w:rtl/>
        </w:rPr>
      </w:pPr>
      <w:r>
        <w:rPr>
          <w:rFonts w:hint="cs"/>
          <w:rtl/>
        </w:rPr>
        <w:t xml:space="preserve">אני אומר,  כל עוד זה לא מנוצל לעניינים פוליטיים. לא מועצת יש"ע ארגנה את זה. גם אם היא היתה מארגנת - הייתי מברך על כך, מהלך </w:t>
      </w:r>
      <w:r>
        <w:rPr>
          <w:rFonts w:hint="cs"/>
          <w:rtl/>
        </w:rPr>
        <w:t xml:space="preserve">מעולה. </w:t>
      </w:r>
    </w:p>
    <w:p w14:paraId="7CC1094C" w14:textId="77777777" w:rsidR="00000000" w:rsidRDefault="003C26CA">
      <w:pPr>
        <w:pStyle w:val="a"/>
        <w:rPr>
          <w:rFonts w:hint="cs"/>
          <w:rtl/>
        </w:rPr>
      </w:pPr>
    </w:p>
    <w:p w14:paraId="148E9D20" w14:textId="77777777" w:rsidR="00000000" w:rsidRDefault="003C26CA">
      <w:pPr>
        <w:pStyle w:val="a"/>
        <w:rPr>
          <w:rFonts w:hint="cs"/>
          <w:rtl/>
        </w:rPr>
      </w:pPr>
      <w:r>
        <w:rPr>
          <w:rFonts w:hint="cs"/>
          <w:rtl/>
        </w:rPr>
        <w:t>עכשיו לשאלתך, חבר הכנסת ברכה - - -</w:t>
      </w:r>
    </w:p>
    <w:p w14:paraId="3E2E997C" w14:textId="77777777" w:rsidR="00000000" w:rsidRDefault="003C26CA">
      <w:pPr>
        <w:pStyle w:val="ac"/>
        <w:rPr>
          <w:rtl/>
        </w:rPr>
      </w:pPr>
      <w:r>
        <w:rPr>
          <w:rtl/>
        </w:rPr>
        <w:br/>
        <w:t>רן כהן (מרצ):</w:t>
      </w:r>
    </w:p>
    <w:p w14:paraId="1CC3011E" w14:textId="77777777" w:rsidR="00000000" w:rsidRDefault="003C26CA">
      <w:pPr>
        <w:pStyle w:val="a"/>
        <w:rPr>
          <w:rtl/>
        </w:rPr>
      </w:pPr>
    </w:p>
    <w:p w14:paraId="000E91ED" w14:textId="77777777" w:rsidR="00000000" w:rsidRDefault="003C26CA">
      <w:pPr>
        <w:pStyle w:val="a"/>
        <w:rPr>
          <w:rFonts w:hint="cs"/>
          <w:rtl/>
        </w:rPr>
      </w:pPr>
      <w:r>
        <w:rPr>
          <w:rFonts w:hint="cs"/>
          <w:rtl/>
        </w:rPr>
        <w:t>אתה - - - שזה לא נוצל לצרכים פוליטיים.</w:t>
      </w:r>
    </w:p>
    <w:p w14:paraId="4A00E326" w14:textId="77777777" w:rsidR="00000000" w:rsidRDefault="003C26CA">
      <w:pPr>
        <w:pStyle w:val="SpeakerCon"/>
        <w:rPr>
          <w:rtl/>
        </w:rPr>
      </w:pPr>
      <w:r>
        <w:rPr>
          <w:rtl/>
        </w:rPr>
        <w:br/>
      </w:r>
      <w:bookmarkStart w:id="14" w:name="FS000000412T11_06_2003_11_53_43C"/>
      <w:bookmarkEnd w:id="14"/>
      <w:r>
        <w:rPr>
          <w:rFonts w:hint="cs"/>
          <w:rtl/>
        </w:rPr>
        <w:br/>
      </w:r>
      <w:r>
        <w:rPr>
          <w:rtl/>
        </w:rPr>
        <w:br/>
      </w:r>
      <w:r>
        <w:rPr>
          <w:rtl/>
        </w:rPr>
        <w:br/>
      </w:r>
      <w:bookmarkStart w:id="15" w:name="FS000000412T11_06_2003_12_30_29C"/>
      <w:bookmarkStart w:id="16" w:name="FS000000412T11_06_2003_12_31_47C"/>
      <w:bookmarkEnd w:id="15"/>
      <w:bookmarkEnd w:id="16"/>
      <w:r>
        <w:rPr>
          <w:rtl/>
        </w:rPr>
        <w:t>סגן שרת החינוך, התרבות והספורט צבי הנדל:</w:t>
      </w:r>
    </w:p>
    <w:p w14:paraId="1F170F89" w14:textId="77777777" w:rsidR="00000000" w:rsidRDefault="003C26CA">
      <w:pPr>
        <w:pStyle w:val="a"/>
        <w:rPr>
          <w:rtl/>
        </w:rPr>
      </w:pPr>
    </w:p>
    <w:p w14:paraId="52BBBD01" w14:textId="77777777" w:rsidR="00000000" w:rsidRDefault="003C26CA">
      <w:pPr>
        <w:pStyle w:val="a"/>
        <w:rPr>
          <w:rFonts w:hint="cs"/>
          <w:rtl/>
        </w:rPr>
      </w:pPr>
      <w:r>
        <w:rPr>
          <w:rFonts w:hint="cs"/>
          <w:rtl/>
        </w:rPr>
        <w:t>ממש לא. לא היתה שם הסברה פוליטית על חשיבות ההתיישבות ביש"ע, אף שאני חושב שחשוב וראוי שילדי רעננה ידעו עד כמה הה</w:t>
      </w:r>
      <w:r>
        <w:rPr>
          <w:rFonts w:hint="cs"/>
          <w:rtl/>
        </w:rPr>
        <w:t>תיישבות ביש"ע חשובה וציונית וחלוצית, אבל לא זה מה שנעשה שם.</w:t>
      </w:r>
    </w:p>
    <w:p w14:paraId="074EBF16" w14:textId="77777777" w:rsidR="00000000" w:rsidRDefault="003C26CA">
      <w:pPr>
        <w:pStyle w:val="a"/>
        <w:rPr>
          <w:rFonts w:hint="cs"/>
          <w:rtl/>
        </w:rPr>
      </w:pPr>
    </w:p>
    <w:p w14:paraId="73055BCC" w14:textId="77777777" w:rsidR="00000000" w:rsidRDefault="003C26CA">
      <w:pPr>
        <w:pStyle w:val="a"/>
        <w:rPr>
          <w:rFonts w:hint="cs"/>
          <w:rtl/>
        </w:rPr>
      </w:pPr>
      <w:r>
        <w:rPr>
          <w:rFonts w:hint="cs"/>
          <w:rtl/>
        </w:rPr>
        <w:t xml:space="preserve">לשאלתך, חבר הכנסת ברכה. מאחר שנכחתי כאן אתמול ושמעתי ששאלת בנושא הבינוי את השרה - וגם נענית - על הצרה ועל המצוקה, ועשית את זה בצורה מאוד טובה גם בשבוע שעבר, כשאני עמדתי על הדוכן, אז אני מודיע לך </w:t>
      </w:r>
      <w:r>
        <w:rPr>
          <w:rFonts w:hint="cs"/>
          <w:rtl/>
        </w:rPr>
        <w:t>שבארבעת הימים האחרונים לא השתנה מאומה. לכן, אין לי תשובה חדשה. תודה.</w:t>
      </w:r>
    </w:p>
    <w:p w14:paraId="2F9F92C7" w14:textId="77777777" w:rsidR="00000000" w:rsidRDefault="003C26CA">
      <w:pPr>
        <w:pStyle w:val="ad"/>
        <w:rPr>
          <w:rtl/>
        </w:rPr>
      </w:pPr>
      <w:r>
        <w:rPr>
          <w:rtl/>
        </w:rPr>
        <w:br/>
      </w:r>
      <w:bookmarkStart w:id="17" w:name="FS000000412T11_06_2003_11_57_00C"/>
      <w:bookmarkEnd w:id="17"/>
      <w:r>
        <w:rPr>
          <w:rtl/>
        </w:rPr>
        <w:t>היו"ר אלי בן-מנחם:</w:t>
      </w:r>
    </w:p>
    <w:p w14:paraId="17CEA4E7" w14:textId="77777777" w:rsidR="00000000" w:rsidRDefault="003C26CA">
      <w:pPr>
        <w:pStyle w:val="a"/>
        <w:rPr>
          <w:rFonts w:hint="cs"/>
          <w:rtl/>
        </w:rPr>
      </w:pPr>
    </w:p>
    <w:p w14:paraId="6D98E5C4" w14:textId="77777777" w:rsidR="00000000" w:rsidRDefault="003C26CA">
      <w:pPr>
        <w:pStyle w:val="a"/>
        <w:rPr>
          <w:rFonts w:hint="cs"/>
          <w:rtl/>
        </w:rPr>
      </w:pPr>
      <w:r>
        <w:rPr>
          <w:rFonts w:hint="cs"/>
          <w:rtl/>
        </w:rPr>
        <w:t xml:space="preserve">תודה לסגן שר החינוך, התרבות והספורט. סגן שר החינוך, התרבות והספורט ישיב על שאילתא בעל-פה מס' 37, מאת חבר הכנסת איתן כבל, בנושא: חשד להעתקות במבחני הבגרות בתיכון מקיף </w:t>
      </w:r>
      <w:r>
        <w:rPr>
          <w:rFonts w:hint="cs"/>
          <w:rtl/>
        </w:rPr>
        <w:t xml:space="preserve">בצפת. בבקשה, חבר הכנסת כבל. </w:t>
      </w:r>
    </w:p>
    <w:p w14:paraId="1DB384B8" w14:textId="77777777" w:rsidR="00000000" w:rsidRDefault="003C26CA">
      <w:pPr>
        <w:pStyle w:val="Query"/>
        <w:jc w:val="center"/>
        <w:rPr>
          <w:rFonts w:hint="cs"/>
          <w:rtl/>
        </w:rPr>
      </w:pPr>
      <w:bookmarkStart w:id="18" w:name="FS000000445T11_06_2003_11_59_47"/>
      <w:bookmarkEnd w:id="18"/>
    </w:p>
    <w:p w14:paraId="0AF74BB5" w14:textId="77777777" w:rsidR="00000000" w:rsidRDefault="003C26CA">
      <w:pPr>
        <w:pStyle w:val="Query"/>
        <w:jc w:val="center"/>
        <w:rPr>
          <w:rFonts w:hint="cs"/>
          <w:rtl/>
        </w:rPr>
      </w:pPr>
      <w:r>
        <w:rPr>
          <w:rtl/>
        </w:rPr>
        <w:br/>
      </w:r>
      <w:r>
        <w:rPr>
          <w:rFonts w:hint="cs"/>
          <w:rtl/>
        </w:rPr>
        <w:t>37. חשד להעתקות במבחני הבגרות בתיכון המקיף בצפת</w:t>
      </w:r>
    </w:p>
    <w:p w14:paraId="4C200F75" w14:textId="77777777" w:rsidR="00000000" w:rsidRDefault="003C26CA">
      <w:pPr>
        <w:pStyle w:val="Speaker"/>
        <w:rPr>
          <w:rFonts w:hint="cs"/>
          <w:rtl/>
        </w:rPr>
      </w:pPr>
    </w:p>
    <w:p w14:paraId="04FDD7E5" w14:textId="77777777" w:rsidR="00000000" w:rsidRDefault="003C26CA">
      <w:pPr>
        <w:pStyle w:val="Speaker"/>
        <w:rPr>
          <w:rtl/>
        </w:rPr>
      </w:pPr>
      <w:r>
        <w:rPr>
          <w:rtl/>
        </w:rPr>
        <w:t>איתן כבל (העבודה-מימד):</w:t>
      </w:r>
    </w:p>
    <w:p w14:paraId="19501E3F" w14:textId="77777777" w:rsidR="00000000" w:rsidRDefault="003C26CA">
      <w:pPr>
        <w:pStyle w:val="a"/>
        <w:rPr>
          <w:rtl/>
        </w:rPr>
      </w:pPr>
    </w:p>
    <w:p w14:paraId="31A51740" w14:textId="77777777" w:rsidR="00000000" w:rsidRDefault="003C26CA">
      <w:pPr>
        <w:pStyle w:val="a"/>
        <w:rPr>
          <w:rFonts w:hint="cs"/>
          <w:rtl/>
        </w:rPr>
      </w:pPr>
      <w:r>
        <w:rPr>
          <w:rFonts w:hint="cs"/>
          <w:rtl/>
        </w:rPr>
        <w:t>אדוני היושב-ראש, חברי חברי הכנסת, סגן השר, בקיץ האחרון נחשדו עשרות תלמידים בתיכון המקיף בצפת כי העתיקו במבחני הבגרות, ובתגובה הוקמה ועדת חקירה.</w:t>
      </w:r>
    </w:p>
    <w:p w14:paraId="2579CD37" w14:textId="77777777" w:rsidR="00000000" w:rsidRDefault="003C26CA">
      <w:pPr>
        <w:pStyle w:val="a"/>
        <w:rPr>
          <w:rFonts w:hint="cs"/>
          <w:rtl/>
        </w:rPr>
      </w:pPr>
    </w:p>
    <w:p w14:paraId="4CC27E16" w14:textId="77777777" w:rsidR="00000000" w:rsidRDefault="003C26CA">
      <w:pPr>
        <w:pStyle w:val="a"/>
        <w:rPr>
          <w:rFonts w:hint="cs"/>
          <w:rtl/>
        </w:rPr>
      </w:pPr>
      <w:r>
        <w:rPr>
          <w:rFonts w:hint="cs"/>
          <w:rtl/>
        </w:rPr>
        <w:t>ברצוני</w:t>
      </w:r>
      <w:r>
        <w:rPr>
          <w:rFonts w:hint="cs"/>
          <w:rtl/>
        </w:rPr>
        <w:t xml:space="preserve"> לשאול: </w:t>
      </w:r>
    </w:p>
    <w:p w14:paraId="5C6BFA4A" w14:textId="77777777" w:rsidR="00000000" w:rsidRDefault="003C26CA">
      <w:pPr>
        <w:pStyle w:val="a"/>
        <w:rPr>
          <w:rFonts w:hint="cs"/>
          <w:rtl/>
        </w:rPr>
      </w:pPr>
    </w:p>
    <w:p w14:paraId="356DE318" w14:textId="77777777" w:rsidR="00000000" w:rsidRDefault="003C26CA">
      <w:pPr>
        <w:pStyle w:val="a"/>
        <w:rPr>
          <w:rFonts w:hint="cs"/>
          <w:rtl/>
        </w:rPr>
      </w:pPr>
      <w:r>
        <w:rPr>
          <w:rFonts w:hint="cs"/>
          <w:rtl/>
        </w:rPr>
        <w:t>1. האם הגיעה ועדת החקירה למסקנות, ומה הן?</w:t>
      </w:r>
    </w:p>
    <w:p w14:paraId="53ADCD02" w14:textId="77777777" w:rsidR="00000000" w:rsidRDefault="003C26CA">
      <w:pPr>
        <w:pStyle w:val="a"/>
        <w:rPr>
          <w:rFonts w:hint="cs"/>
          <w:rtl/>
        </w:rPr>
      </w:pPr>
    </w:p>
    <w:p w14:paraId="4D9EB5E5" w14:textId="77777777" w:rsidR="00000000" w:rsidRDefault="003C26CA">
      <w:pPr>
        <w:pStyle w:val="a"/>
        <w:rPr>
          <w:rFonts w:hint="cs"/>
          <w:rtl/>
        </w:rPr>
      </w:pPr>
      <w:r>
        <w:rPr>
          <w:rFonts w:hint="cs"/>
          <w:rtl/>
        </w:rPr>
        <w:t>2. מה הן הסנקציות שיטיל משרדך על הנותנים יד לדבר -  מורים, משגיחים ותלמידים?</w:t>
      </w:r>
    </w:p>
    <w:p w14:paraId="5CB4E8CF" w14:textId="77777777" w:rsidR="00000000" w:rsidRDefault="003C26CA">
      <w:pPr>
        <w:pStyle w:val="a"/>
        <w:rPr>
          <w:rFonts w:hint="cs"/>
          <w:rtl/>
        </w:rPr>
      </w:pPr>
    </w:p>
    <w:p w14:paraId="23542624" w14:textId="77777777" w:rsidR="00000000" w:rsidRDefault="003C26CA">
      <w:pPr>
        <w:pStyle w:val="a"/>
        <w:rPr>
          <w:rFonts w:hint="cs"/>
          <w:rtl/>
        </w:rPr>
      </w:pPr>
      <w:r>
        <w:rPr>
          <w:rFonts w:hint="cs"/>
          <w:rtl/>
        </w:rPr>
        <w:t>3. האם מתוכננים חילופי תפקידים בהנהלת התיכון? תו</w:t>
      </w:r>
      <w:bookmarkStart w:id="19" w:name="FS000000445T11_06_2003_12_01_33C"/>
      <w:bookmarkEnd w:id="19"/>
      <w:r>
        <w:rPr>
          <w:rFonts w:hint="cs"/>
          <w:rtl/>
        </w:rPr>
        <w:t>דה.</w:t>
      </w:r>
    </w:p>
    <w:p w14:paraId="6E47FDDB" w14:textId="77777777" w:rsidR="00000000" w:rsidRDefault="003C26CA">
      <w:pPr>
        <w:pStyle w:val="Speaker"/>
        <w:rPr>
          <w:rtl/>
        </w:rPr>
      </w:pPr>
      <w:r>
        <w:rPr>
          <w:rtl/>
        </w:rPr>
        <w:br/>
      </w:r>
      <w:bookmarkStart w:id="20" w:name="FS000000412T11_06_2003_11_46_16"/>
      <w:bookmarkStart w:id="21" w:name="FS000000445T11_06_2003_12_02_15C"/>
      <w:bookmarkStart w:id="22" w:name="FS000000412T11_06_2003_12_02_25"/>
      <w:bookmarkStart w:id="23" w:name="FS000000412T11_06_2003_12_02_36"/>
      <w:bookmarkEnd w:id="20"/>
      <w:bookmarkEnd w:id="21"/>
      <w:bookmarkEnd w:id="22"/>
      <w:bookmarkEnd w:id="23"/>
      <w:r>
        <w:rPr>
          <w:rFonts w:hint="cs"/>
          <w:rtl/>
        </w:rPr>
        <w:br/>
      </w:r>
      <w:r>
        <w:rPr>
          <w:rtl/>
        </w:rPr>
        <w:br/>
        <w:t>סגן שרת החינוך, התרבות והספורט צבי הנדל:</w:t>
      </w:r>
    </w:p>
    <w:p w14:paraId="5AE29F09" w14:textId="77777777" w:rsidR="00000000" w:rsidRDefault="003C26CA">
      <w:pPr>
        <w:pStyle w:val="a"/>
        <w:rPr>
          <w:rFonts w:hint="cs"/>
          <w:rtl/>
        </w:rPr>
      </w:pPr>
    </w:p>
    <w:p w14:paraId="42FC0C70" w14:textId="77777777" w:rsidR="00000000" w:rsidRDefault="003C26CA">
      <w:pPr>
        <w:pStyle w:val="a"/>
        <w:rPr>
          <w:rFonts w:hint="cs"/>
          <w:rtl/>
        </w:rPr>
      </w:pPr>
      <w:r>
        <w:rPr>
          <w:rFonts w:hint="cs"/>
          <w:rtl/>
        </w:rPr>
        <w:t xml:space="preserve">אדוני היושב בראש, חבר הכנסת </w:t>
      </w:r>
      <w:r>
        <w:rPr>
          <w:rFonts w:hint="cs"/>
          <w:rtl/>
        </w:rPr>
        <w:t>איתן כבל, ראשית, ברשותך, אני רוצה לקרוא את שמות אנשי ועדת הבדיקה, שמונו לצורך בדיקת העניין הזה, ולאחר מכן אשיב: ד"ר יוסי לוי, מנהל מחוז לשעבר, יושב-ראש הוועדה; מר חיים שניר, מפקח במחוז חיפה, חבר בוועדה; מר זמיר ברנשטיין, מפקח ממחוז המרכז, חבר בוועדה; מר יו</w:t>
      </w:r>
      <w:r>
        <w:rPr>
          <w:rFonts w:hint="cs"/>
          <w:rtl/>
        </w:rPr>
        <w:t>בל זפיר, הלשכה המשפטית, חבר בוועדה; ולתפקיד מרכזת הוועדה מונתה גברת ריקי לוי, מאגף הבחינות.</w:t>
      </w:r>
    </w:p>
    <w:p w14:paraId="5A75FB4E" w14:textId="77777777" w:rsidR="00000000" w:rsidRDefault="003C26CA">
      <w:pPr>
        <w:pStyle w:val="a"/>
        <w:rPr>
          <w:rFonts w:hint="cs"/>
          <w:rtl/>
        </w:rPr>
      </w:pPr>
    </w:p>
    <w:p w14:paraId="7B36B846" w14:textId="77777777" w:rsidR="00000000" w:rsidRDefault="003C26CA">
      <w:pPr>
        <w:pStyle w:val="a"/>
        <w:rPr>
          <w:rFonts w:hint="cs"/>
          <w:rtl/>
        </w:rPr>
      </w:pPr>
      <w:r>
        <w:rPr>
          <w:rFonts w:hint="cs"/>
          <w:rtl/>
        </w:rPr>
        <w:t>לעצם התשובה: 1. מדובר בבית-ספר הנמצא בתהליך הבניה, שהציב לעצמו יעד מרכזי להעלות את אחוזי הזכאות לבגרות של תלמידיו - דבר שכשלעצמו לגיטימי וראוי בעיני. על רקע זה התפ</w:t>
      </w:r>
      <w:r>
        <w:rPr>
          <w:rFonts w:hint="cs"/>
          <w:rtl/>
        </w:rPr>
        <w:t>תחה בקרב חלק מהמורים ובינם לבין ההנהלה אווירה המלווה בלחץ למימוש יעד זה.</w:t>
      </w:r>
    </w:p>
    <w:p w14:paraId="7D484691" w14:textId="77777777" w:rsidR="00000000" w:rsidRDefault="003C26CA">
      <w:pPr>
        <w:pStyle w:val="a"/>
        <w:rPr>
          <w:rFonts w:hint="cs"/>
          <w:rtl/>
        </w:rPr>
      </w:pPr>
    </w:p>
    <w:p w14:paraId="58C833AB" w14:textId="77777777" w:rsidR="00000000" w:rsidRDefault="003C26CA">
      <w:pPr>
        <w:pStyle w:val="a"/>
        <w:rPr>
          <w:rFonts w:hint="cs"/>
          <w:rtl/>
        </w:rPr>
      </w:pPr>
      <w:r>
        <w:rPr>
          <w:rFonts w:hint="cs"/>
          <w:rtl/>
        </w:rPr>
        <w:t>בעקבות הפרסומים בעיתונות הארצית והמקומית ביולי 2002 - חשוב לדעת שמדובר ב=2002 - עלה חשד להפרת טוהר הבחינות בבית-הספר. משרד החינוך מינה ועדת בדיקה בתחילת נובמבר 2002, שמצאה כשל במימוש</w:t>
      </w:r>
      <w:r>
        <w:rPr>
          <w:rFonts w:hint="cs"/>
          <w:rtl/>
        </w:rPr>
        <w:t>, בקיום וביישום נוהלי יסוד בהנחיות המשרד לשמירת טוהר הבחינות: הנהלת בית-הספר לא הקפידה לקיים את ההוראה המחייבת להעביר את מחברות הבחינה לאלתר בתום הבחינה - מייד לאחר הבחינה - לתחנות איסוף שקיימות לצורך העניין הזה. יתירה מכך, במועד קיץ התשס"ב החליטה רכזת הבח</w:t>
      </w:r>
      <w:r>
        <w:rPr>
          <w:rFonts w:hint="cs"/>
          <w:rtl/>
        </w:rPr>
        <w:t xml:space="preserve">ינות להטיל על מורים במקצועות תנ"ך ולשון לבדוק בסיום הבחינה מחברות בגרות מקוריות טרם העברתן לתחנת האיסוף. זאת אומרת, השהיית המחברות במקום. לדעת הוועדה גילה בית-הספר במעשה זה זלזול בהוראה המחייבת והותיר "חלל ריק" שנוצל שלא כדין, מרגע סיום הבחינה ועד למסירתה </w:t>
      </w:r>
      <w:r>
        <w:rPr>
          <w:rFonts w:hint="cs"/>
          <w:rtl/>
        </w:rPr>
        <w:t>למרכז האיסוף. עד כאן הנתונים.</w:t>
      </w:r>
    </w:p>
    <w:p w14:paraId="1372FEDD" w14:textId="77777777" w:rsidR="00000000" w:rsidRDefault="003C26CA">
      <w:pPr>
        <w:pStyle w:val="a"/>
        <w:rPr>
          <w:rFonts w:hint="cs"/>
          <w:rtl/>
        </w:rPr>
      </w:pPr>
    </w:p>
    <w:p w14:paraId="3DA832A9" w14:textId="77777777" w:rsidR="00000000" w:rsidRDefault="003C26CA">
      <w:pPr>
        <w:pStyle w:val="a"/>
        <w:rPr>
          <w:rFonts w:hint="cs"/>
          <w:rtl/>
        </w:rPr>
      </w:pPr>
      <w:r>
        <w:rPr>
          <w:rFonts w:hint="cs"/>
          <w:rtl/>
        </w:rPr>
        <w:t>מנהלת בית-הספר העידה, שקיבלה לבקשתה היתר ממנהל אגף הבחינות לשעבר לצלם בחינות בגרות, עם תום שעת המבחן, על מנת לאתר תלמידים מתקשים. היא אמרה - אני רוצה לצלם, שיהיה לי ביד, כדי לעקוב אחר  מה שקורה עם התלמידים. מתן היתר זה, שלדבר</w:t>
      </w:r>
      <w:r>
        <w:rPr>
          <w:rFonts w:hint="cs"/>
          <w:rtl/>
        </w:rPr>
        <w:t>י המנהלת ניתן בעל-פה ולא בכתב, כנדרש, הוא שורש הרע - מכאן מתחילה כל הבעיה - ופתח למעשים שהתפרשו כפגיעה בטוהר הבחינות ומעשה המנוגד להוראות. עמדת ועדת הבדיקה בעניין זה מקובלת עלי.</w:t>
      </w:r>
    </w:p>
    <w:p w14:paraId="78AC5715" w14:textId="77777777" w:rsidR="00000000" w:rsidRDefault="003C26CA">
      <w:pPr>
        <w:pStyle w:val="a"/>
        <w:rPr>
          <w:rFonts w:hint="cs"/>
          <w:rtl/>
        </w:rPr>
      </w:pPr>
    </w:p>
    <w:p w14:paraId="0695AABB" w14:textId="77777777" w:rsidR="00000000" w:rsidRDefault="003C26CA">
      <w:pPr>
        <w:pStyle w:val="a"/>
        <w:rPr>
          <w:rFonts w:hint="cs"/>
          <w:rtl/>
        </w:rPr>
      </w:pPr>
      <w:r>
        <w:rPr>
          <w:rFonts w:hint="cs"/>
          <w:rtl/>
        </w:rPr>
        <w:t>עם זאת, הוועדה לא מצאה עדויות למשהו חריג בכל הקשור בחשד להעתקות במחברת ספציפי</w:t>
      </w:r>
      <w:r>
        <w:rPr>
          <w:rFonts w:hint="cs"/>
          <w:rtl/>
        </w:rPr>
        <w:t xml:space="preserve">ת כזאת או אחרת, בהשוואה לבתי-ספר אחרים או למקרים אחרים. זאת אומרת, גם אם הנוהל והתהליך לא היו בסדר, לא נמצאו הוכחות שאכן קטע הזמן הזה שעליו דיברתי, נוצל לרעה. </w:t>
      </w:r>
    </w:p>
    <w:p w14:paraId="36C38334" w14:textId="77777777" w:rsidR="00000000" w:rsidRDefault="003C26CA">
      <w:pPr>
        <w:pStyle w:val="a"/>
        <w:rPr>
          <w:rFonts w:hint="cs"/>
          <w:rtl/>
        </w:rPr>
      </w:pPr>
    </w:p>
    <w:p w14:paraId="058D2F5F" w14:textId="77777777" w:rsidR="00000000" w:rsidRDefault="003C26CA">
      <w:pPr>
        <w:pStyle w:val="a"/>
        <w:rPr>
          <w:rFonts w:hint="cs"/>
          <w:rtl/>
        </w:rPr>
      </w:pPr>
      <w:r>
        <w:rPr>
          <w:rFonts w:hint="cs"/>
          <w:rtl/>
        </w:rPr>
        <w:t>הוועדה גם לא מצאה יסוד לטענות כנגד מורים שהפירו, לכאורה, את כללי טוהר הבחינות, כגון כניסה לכיתו</w:t>
      </w:r>
      <w:r>
        <w:rPr>
          <w:rFonts w:hint="cs"/>
          <w:rtl/>
        </w:rPr>
        <w:t>ת וסיוע לתלמידים בכל דרך. קראתי את שמות חברי הוועדה, אלה אנשים רציניים - הם לא מצאו ראיות לזה.</w:t>
      </w:r>
    </w:p>
    <w:p w14:paraId="145EFBF2" w14:textId="77777777" w:rsidR="00000000" w:rsidRDefault="003C26CA">
      <w:pPr>
        <w:pStyle w:val="a"/>
        <w:rPr>
          <w:rFonts w:hint="cs"/>
          <w:rtl/>
        </w:rPr>
      </w:pPr>
    </w:p>
    <w:p w14:paraId="1AF441BE" w14:textId="77777777" w:rsidR="00000000" w:rsidRDefault="003C26CA">
      <w:pPr>
        <w:pStyle w:val="a"/>
        <w:rPr>
          <w:rFonts w:hint="cs"/>
          <w:rtl/>
        </w:rPr>
      </w:pPr>
      <w:r>
        <w:rPr>
          <w:rFonts w:hint="cs"/>
          <w:rtl/>
        </w:rPr>
        <w:t>2. בשלב זה הוסקו מסקנות לגבי - - -</w:t>
      </w:r>
    </w:p>
    <w:p w14:paraId="278ACCCC" w14:textId="77777777" w:rsidR="00000000" w:rsidRDefault="003C26CA">
      <w:pPr>
        <w:pStyle w:val="ad"/>
        <w:rPr>
          <w:rtl/>
        </w:rPr>
      </w:pPr>
      <w:r>
        <w:rPr>
          <w:rtl/>
        </w:rPr>
        <w:br/>
        <w:t>היו"ר אלי בן-מנחם:</w:t>
      </w:r>
    </w:p>
    <w:p w14:paraId="12DF7F7C" w14:textId="77777777" w:rsidR="00000000" w:rsidRDefault="003C26CA">
      <w:pPr>
        <w:pStyle w:val="a"/>
        <w:rPr>
          <w:rtl/>
        </w:rPr>
      </w:pPr>
    </w:p>
    <w:p w14:paraId="232A7591" w14:textId="77777777" w:rsidR="00000000" w:rsidRDefault="003C26CA">
      <w:pPr>
        <w:pStyle w:val="a"/>
        <w:rPr>
          <w:rFonts w:hint="cs"/>
          <w:rtl/>
        </w:rPr>
      </w:pPr>
      <w:r>
        <w:rPr>
          <w:rFonts w:hint="cs"/>
          <w:rtl/>
        </w:rPr>
        <w:t>סגן השר צבי הנדל, אני מבקש ממך לעתיד - תשתדל. זו  שאילתא, ואני מבקש תשובות, לא הצעות לסדר-היום, תשובות ק</w:t>
      </w:r>
      <w:r>
        <w:rPr>
          <w:rFonts w:hint="cs"/>
          <w:rtl/>
        </w:rPr>
        <w:t xml:space="preserve">צרות, ענייניות. פשוט יש לנו יום מאוד-מאוד עמוס, והתשובות הן מאוד-מאוד ארוכות. </w:t>
      </w:r>
    </w:p>
    <w:p w14:paraId="2EECF406" w14:textId="77777777" w:rsidR="00000000" w:rsidRDefault="003C26CA">
      <w:pPr>
        <w:pStyle w:val="SpeakerCon"/>
        <w:rPr>
          <w:rtl/>
        </w:rPr>
      </w:pPr>
      <w:r>
        <w:rPr>
          <w:rtl/>
        </w:rPr>
        <w:br/>
      </w:r>
      <w:bookmarkStart w:id="24" w:name="FS000000412T11_06_2003_12_17_09C"/>
      <w:bookmarkEnd w:id="24"/>
      <w:r>
        <w:rPr>
          <w:rtl/>
        </w:rPr>
        <w:t>סגן שרת החינוך, התרבות והספורט צבי הנדל:</w:t>
      </w:r>
    </w:p>
    <w:p w14:paraId="535A546F" w14:textId="77777777" w:rsidR="00000000" w:rsidRDefault="003C26CA">
      <w:pPr>
        <w:pStyle w:val="a"/>
        <w:rPr>
          <w:rtl/>
        </w:rPr>
      </w:pPr>
    </w:p>
    <w:p w14:paraId="4B660063" w14:textId="77777777" w:rsidR="00000000" w:rsidRDefault="003C26CA">
      <w:pPr>
        <w:pStyle w:val="a"/>
        <w:rPr>
          <w:rFonts w:hint="cs"/>
          <w:rtl/>
        </w:rPr>
      </w:pPr>
      <w:r>
        <w:rPr>
          <w:rFonts w:hint="cs"/>
          <w:rtl/>
        </w:rPr>
        <w:t>אני יכול לשבת. אין בעיה.</w:t>
      </w:r>
    </w:p>
    <w:p w14:paraId="2329BC8B" w14:textId="77777777" w:rsidR="00000000" w:rsidRDefault="003C26CA">
      <w:pPr>
        <w:pStyle w:val="ad"/>
        <w:rPr>
          <w:rtl/>
        </w:rPr>
      </w:pPr>
      <w:r>
        <w:rPr>
          <w:rtl/>
        </w:rPr>
        <w:br/>
        <w:t>היו"ר אלי בן-מנחם:</w:t>
      </w:r>
    </w:p>
    <w:p w14:paraId="1332ED87" w14:textId="77777777" w:rsidR="00000000" w:rsidRDefault="003C26CA">
      <w:pPr>
        <w:pStyle w:val="a"/>
        <w:rPr>
          <w:rtl/>
        </w:rPr>
      </w:pPr>
    </w:p>
    <w:p w14:paraId="23CEFD08" w14:textId="77777777" w:rsidR="00000000" w:rsidRDefault="003C26CA">
      <w:pPr>
        <w:pStyle w:val="a"/>
        <w:rPr>
          <w:rFonts w:hint="cs"/>
          <w:rtl/>
        </w:rPr>
      </w:pPr>
      <w:r>
        <w:rPr>
          <w:rFonts w:hint="cs"/>
          <w:rtl/>
        </w:rPr>
        <w:t>אני מבקש להבא להשתדל לבקש מהפקידים במשרד לקצר את התשובות, שיהיו ענייניות וקצרות, כדי שנו</w:t>
      </w:r>
      <w:r>
        <w:rPr>
          <w:rFonts w:hint="cs"/>
          <w:rtl/>
        </w:rPr>
        <w:t>כל לעמוד בלוח העמוס של יום רביעי. בבקשה.</w:t>
      </w:r>
    </w:p>
    <w:p w14:paraId="56CDDD18" w14:textId="77777777" w:rsidR="00000000" w:rsidRDefault="003C26CA">
      <w:pPr>
        <w:pStyle w:val="SpeakerCon"/>
        <w:rPr>
          <w:rtl/>
        </w:rPr>
      </w:pPr>
      <w:r>
        <w:rPr>
          <w:rtl/>
        </w:rPr>
        <w:br/>
      </w:r>
      <w:bookmarkStart w:id="25" w:name="FS000000412T11_06_2003_12_18_08C"/>
      <w:bookmarkEnd w:id="25"/>
      <w:r>
        <w:rPr>
          <w:rtl/>
        </w:rPr>
        <w:t>סגן שרת החינוך, התרבות והספורט צבי הנדל:</w:t>
      </w:r>
    </w:p>
    <w:p w14:paraId="32A7BC9C" w14:textId="77777777" w:rsidR="00000000" w:rsidRDefault="003C26CA">
      <w:pPr>
        <w:pStyle w:val="a"/>
        <w:rPr>
          <w:rtl/>
        </w:rPr>
      </w:pPr>
    </w:p>
    <w:p w14:paraId="67FB6CCF" w14:textId="77777777" w:rsidR="00000000" w:rsidRDefault="003C26CA">
      <w:pPr>
        <w:pStyle w:val="a"/>
        <w:rPr>
          <w:rFonts w:hint="cs"/>
          <w:rtl/>
        </w:rPr>
      </w:pPr>
      <w:r>
        <w:rPr>
          <w:rFonts w:hint="cs"/>
          <w:rtl/>
        </w:rPr>
        <w:t>אני מציע לא לאפשר שאלות ארוכות, אז לא יהיו תשובות ארוכות. אני חייב לענות, עם כל הכבוד. פעם ראשונה שאני שומע הערה כזאת.</w:t>
      </w:r>
    </w:p>
    <w:p w14:paraId="338A2D9F" w14:textId="77777777" w:rsidR="00000000" w:rsidRDefault="003C26CA">
      <w:pPr>
        <w:pStyle w:val="ad"/>
        <w:rPr>
          <w:rtl/>
        </w:rPr>
      </w:pPr>
      <w:r>
        <w:rPr>
          <w:rtl/>
        </w:rPr>
        <w:br/>
      </w:r>
      <w:r>
        <w:rPr>
          <w:rFonts w:hint="cs"/>
          <w:rtl/>
        </w:rPr>
        <w:br/>
      </w:r>
      <w:r>
        <w:rPr>
          <w:rtl/>
        </w:rPr>
        <w:t>היו"ר אלי בן-מנחם:</w:t>
      </w:r>
    </w:p>
    <w:p w14:paraId="5705003B" w14:textId="77777777" w:rsidR="00000000" w:rsidRDefault="003C26CA">
      <w:pPr>
        <w:pStyle w:val="a"/>
        <w:rPr>
          <w:rtl/>
        </w:rPr>
      </w:pPr>
    </w:p>
    <w:p w14:paraId="75E6BE9B" w14:textId="77777777" w:rsidR="00000000" w:rsidRDefault="003C26CA">
      <w:pPr>
        <w:pStyle w:val="a"/>
        <w:rPr>
          <w:rFonts w:hint="cs"/>
          <w:rtl/>
        </w:rPr>
      </w:pPr>
      <w:r>
        <w:rPr>
          <w:rFonts w:hint="cs"/>
          <w:rtl/>
        </w:rPr>
        <w:t xml:space="preserve">תמיד יש פעם ראשונה, אדוני. </w:t>
      </w:r>
    </w:p>
    <w:p w14:paraId="302B4515" w14:textId="77777777" w:rsidR="00000000" w:rsidRDefault="003C26CA">
      <w:pPr>
        <w:pStyle w:val="SpeakerCon"/>
        <w:rPr>
          <w:rtl/>
        </w:rPr>
      </w:pPr>
      <w:r>
        <w:rPr>
          <w:rtl/>
        </w:rPr>
        <w:br/>
      </w:r>
      <w:bookmarkStart w:id="26" w:name="FS000000412T11_06_2003_12_18_43C"/>
      <w:bookmarkEnd w:id="26"/>
      <w:r>
        <w:rPr>
          <w:rtl/>
        </w:rPr>
        <w:t>סג</w:t>
      </w:r>
      <w:r>
        <w:rPr>
          <w:rtl/>
        </w:rPr>
        <w:t>ן שרת החינוך, התרבות והספורט צבי הנדל:</w:t>
      </w:r>
    </w:p>
    <w:p w14:paraId="07060B60" w14:textId="77777777" w:rsidR="00000000" w:rsidRDefault="003C26CA">
      <w:pPr>
        <w:pStyle w:val="a"/>
        <w:rPr>
          <w:rtl/>
        </w:rPr>
      </w:pPr>
    </w:p>
    <w:p w14:paraId="0DEF2610" w14:textId="77777777" w:rsidR="00000000" w:rsidRDefault="003C26CA">
      <w:pPr>
        <w:pStyle w:val="a"/>
        <w:rPr>
          <w:rFonts w:hint="cs"/>
          <w:rtl/>
        </w:rPr>
      </w:pPr>
      <w:r>
        <w:rPr>
          <w:rFonts w:hint="cs"/>
          <w:rtl/>
        </w:rPr>
        <w:t xml:space="preserve">בשלב זה הוסקו מסקנות לגבי רכזת ההשגחה, שנתנה יד לנוהל פסול </w:t>
      </w:r>
      <w:r>
        <w:rPr>
          <w:rtl/>
        </w:rPr>
        <w:t>–</w:t>
      </w:r>
      <w:r>
        <w:rPr>
          <w:rFonts w:hint="cs"/>
          <w:rtl/>
        </w:rPr>
        <w:t xml:space="preserve"> אף שלא נמצא שהעתיקו, הנוהל היה פסול - בלי שקיבלה את אישור הממונים עליה ובלי לוודא קיומו של מסמך מתיר בכתב. היא פוטרה מתפקידה בבית-הספר.</w:t>
      </w:r>
    </w:p>
    <w:p w14:paraId="2A93F287" w14:textId="77777777" w:rsidR="00000000" w:rsidRDefault="003C26CA">
      <w:pPr>
        <w:pStyle w:val="a"/>
        <w:rPr>
          <w:rFonts w:hint="cs"/>
          <w:rtl/>
        </w:rPr>
      </w:pPr>
    </w:p>
    <w:p w14:paraId="08CC0029" w14:textId="77777777" w:rsidR="00000000" w:rsidRDefault="003C26CA">
      <w:pPr>
        <w:pStyle w:val="a"/>
        <w:rPr>
          <w:rFonts w:hint="cs"/>
          <w:rtl/>
        </w:rPr>
      </w:pPr>
      <w:r>
        <w:rPr>
          <w:rFonts w:hint="cs"/>
          <w:rtl/>
        </w:rPr>
        <w:t>3.  בשלב זה התשובה</w:t>
      </w:r>
      <w:r>
        <w:rPr>
          <w:rFonts w:hint="cs"/>
          <w:rtl/>
        </w:rPr>
        <w:t xml:space="preserve"> היא לא - לגבי מנהלת בית-הספר. הפיקוח המקצועי והרשות המקומית סומכים ידם על עבודת המנהלת כמקדמת את בית-הספר, ואינם רואים מקום לזעזע את הבסיס החינוכי ההולך ונבנה בו, כמוסד בעל הישגים ראויים. תודה.</w:t>
      </w:r>
    </w:p>
    <w:p w14:paraId="152ED394" w14:textId="77777777" w:rsidR="00000000" w:rsidRDefault="003C26CA">
      <w:pPr>
        <w:pStyle w:val="Speaker"/>
        <w:rPr>
          <w:rtl/>
        </w:rPr>
      </w:pPr>
      <w:r>
        <w:rPr>
          <w:rtl/>
        </w:rPr>
        <w:br/>
      </w:r>
      <w:bookmarkStart w:id="27" w:name="FS000000445T11_06_2003_12_21_00"/>
      <w:bookmarkEnd w:id="27"/>
      <w:r>
        <w:rPr>
          <w:rtl/>
        </w:rPr>
        <w:t>איתן כבל (העבודה-מימד):</w:t>
      </w:r>
    </w:p>
    <w:p w14:paraId="40778E76" w14:textId="77777777" w:rsidR="00000000" w:rsidRDefault="003C26CA">
      <w:pPr>
        <w:pStyle w:val="a"/>
        <w:rPr>
          <w:rtl/>
        </w:rPr>
      </w:pPr>
    </w:p>
    <w:p w14:paraId="45A11976" w14:textId="77777777" w:rsidR="00000000" w:rsidRDefault="003C26CA">
      <w:pPr>
        <w:pStyle w:val="a"/>
        <w:rPr>
          <w:rFonts w:hint="cs"/>
          <w:rtl/>
        </w:rPr>
      </w:pPr>
      <w:r>
        <w:rPr>
          <w:rFonts w:hint="cs"/>
          <w:rtl/>
        </w:rPr>
        <w:t>אדוני, אפשר לשאול שאלת המשך?</w:t>
      </w:r>
    </w:p>
    <w:p w14:paraId="505AA07A" w14:textId="77777777" w:rsidR="00000000" w:rsidRDefault="003C26CA">
      <w:pPr>
        <w:pStyle w:val="ad"/>
        <w:rPr>
          <w:rtl/>
        </w:rPr>
      </w:pPr>
      <w:r>
        <w:rPr>
          <w:rtl/>
        </w:rPr>
        <w:br/>
        <w:t>היו"ר</w:t>
      </w:r>
      <w:r>
        <w:rPr>
          <w:rtl/>
        </w:rPr>
        <w:t xml:space="preserve"> אלי בן-מנחם:</w:t>
      </w:r>
    </w:p>
    <w:p w14:paraId="3FCB55A4" w14:textId="77777777" w:rsidR="00000000" w:rsidRDefault="003C26CA">
      <w:pPr>
        <w:pStyle w:val="a"/>
        <w:rPr>
          <w:rtl/>
        </w:rPr>
      </w:pPr>
    </w:p>
    <w:p w14:paraId="76A14EF0" w14:textId="77777777" w:rsidR="00000000" w:rsidRDefault="003C26CA">
      <w:pPr>
        <w:pStyle w:val="a"/>
        <w:rPr>
          <w:rFonts w:hint="cs"/>
          <w:rtl/>
        </w:rPr>
      </w:pPr>
      <w:r>
        <w:rPr>
          <w:rFonts w:hint="cs"/>
          <w:rtl/>
        </w:rPr>
        <w:t>שאלה נוספת לחבר הכנסת איתן כבל. אחריו - חבר הכנסת ברכה.</w:t>
      </w:r>
    </w:p>
    <w:p w14:paraId="255E4FA4" w14:textId="77777777" w:rsidR="00000000" w:rsidRDefault="003C26CA">
      <w:pPr>
        <w:pStyle w:val="SpeakerCon"/>
        <w:rPr>
          <w:rtl/>
        </w:rPr>
      </w:pPr>
      <w:r>
        <w:rPr>
          <w:rtl/>
        </w:rPr>
        <w:br/>
      </w:r>
      <w:bookmarkStart w:id="28" w:name="FS000000445T11_06_2003_12_21_21C"/>
      <w:bookmarkEnd w:id="28"/>
      <w:r>
        <w:rPr>
          <w:rtl/>
        </w:rPr>
        <w:t>איתן כבל (העבודה-מימד):</w:t>
      </w:r>
    </w:p>
    <w:p w14:paraId="2E220332" w14:textId="77777777" w:rsidR="00000000" w:rsidRDefault="003C26CA">
      <w:pPr>
        <w:pStyle w:val="a"/>
        <w:rPr>
          <w:rtl/>
        </w:rPr>
      </w:pPr>
    </w:p>
    <w:p w14:paraId="69E16CFA" w14:textId="77777777" w:rsidR="00000000" w:rsidRDefault="003C26CA">
      <w:pPr>
        <w:pStyle w:val="a"/>
        <w:rPr>
          <w:rFonts w:hint="cs"/>
          <w:rtl/>
        </w:rPr>
      </w:pPr>
      <w:r>
        <w:rPr>
          <w:rFonts w:hint="cs"/>
          <w:rtl/>
        </w:rPr>
        <w:t xml:space="preserve">קודם כול, תודה, אדוני סגן השר. אכן יושב-ראש הוועדה הוא איש מכובד, ואני גם מכיר אותו באופן אישי. </w:t>
      </w:r>
    </w:p>
    <w:p w14:paraId="081EAE88" w14:textId="77777777" w:rsidR="00000000" w:rsidRDefault="003C26CA">
      <w:pPr>
        <w:pStyle w:val="a"/>
        <w:rPr>
          <w:rFonts w:hint="cs"/>
          <w:rtl/>
        </w:rPr>
      </w:pPr>
    </w:p>
    <w:p w14:paraId="1C1A469D" w14:textId="77777777" w:rsidR="00000000" w:rsidRDefault="003C26CA">
      <w:pPr>
        <w:pStyle w:val="a"/>
        <w:rPr>
          <w:rFonts w:hint="cs"/>
          <w:rtl/>
        </w:rPr>
      </w:pPr>
      <w:r>
        <w:rPr>
          <w:rFonts w:hint="cs"/>
          <w:rtl/>
        </w:rPr>
        <w:t>עם זאת, אדוני סגן השר, אם זה קורה במקום אחד, אני מאוד מקווה ש</w:t>
      </w:r>
      <w:r>
        <w:rPr>
          <w:rFonts w:hint="cs"/>
          <w:rtl/>
        </w:rPr>
        <w:t>משרד החינוך מתכוון להוציא הנחיית רענון לכל בתי-הספר, על מנת שמקרים כאלה - גם אם הם נעשים לעתים שלא במתכוון - לא יחזרו. תודה.</w:t>
      </w:r>
    </w:p>
    <w:p w14:paraId="3713B925" w14:textId="77777777" w:rsidR="00000000" w:rsidRDefault="003C26CA">
      <w:pPr>
        <w:pStyle w:val="ad"/>
        <w:rPr>
          <w:rtl/>
        </w:rPr>
      </w:pPr>
      <w:r>
        <w:rPr>
          <w:rtl/>
        </w:rPr>
        <w:br/>
        <w:t>היו"ר אלי בן-מנחם:</w:t>
      </w:r>
    </w:p>
    <w:p w14:paraId="0AB29E8E" w14:textId="77777777" w:rsidR="00000000" w:rsidRDefault="003C26CA">
      <w:pPr>
        <w:pStyle w:val="a"/>
        <w:rPr>
          <w:rtl/>
        </w:rPr>
      </w:pPr>
    </w:p>
    <w:p w14:paraId="01796676" w14:textId="77777777" w:rsidR="00000000" w:rsidRDefault="003C26CA">
      <w:pPr>
        <w:pStyle w:val="a"/>
        <w:rPr>
          <w:rFonts w:hint="cs"/>
          <w:rtl/>
        </w:rPr>
      </w:pPr>
      <w:r>
        <w:rPr>
          <w:rFonts w:hint="cs"/>
          <w:rtl/>
        </w:rPr>
        <w:t>תודה לחבר הכנסת איתן כבל. בבקשה, חבר הכנסת ברכה</w:t>
      </w:r>
      <w:bookmarkStart w:id="29" w:name="FS000000445T11_06_2003_12_23_04C"/>
      <w:bookmarkEnd w:id="29"/>
      <w:r>
        <w:rPr>
          <w:rFonts w:hint="cs"/>
          <w:rtl/>
        </w:rPr>
        <w:t>.</w:t>
      </w:r>
      <w:bookmarkStart w:id="30" w:name="FS000000445T11_06_2003_12_23_28C"/>
      <w:bookmarkStart w:id="31" w:name="FS000000445T11_06_2003_12_23_37"/>
      <w:bookmarkStart w:id="32" w:name="FS000000445T11_06_2003_12_24_11C"/>
      <w:bookmarkEnd w:id="30"/>
      <w:bookmarkEnd w:id="31"/>
      <w:bookmarkEnd w:id="32"/>
    </w:p>
    <w:p w14:paraId="295C6B2D" w14:textId="77777777" w:rsidR="00000000" w:rsidRDefault="003C26CA">
      <w:pPr>
        <w:pStyle w:val="Speaker"/>
        <w:rPr>
          <w:rtl/>
        </w:rPr>
      </w:pPr>
      <w:r>
        <w:rPr>
          <w:rtl/>
        </w:rPr>
        <w:br/>
      </w:r>
      <w:bookmarkStart w:id="33" w:name="FS000000540T11_06_2003_12_24_25"/>
      <w:bookmarkEnd w:id="33"/>
      <w:r>
        <w:rPr>
          <w:rtl/>
        </w:rPr>
        <w:t>מוחמד ברכה (חד"ש-תע"ל):</w:t>
      </w:r>
    </w:p>
    <w:p w14:paraId="59885A90" w14:textId="77777777" w:rsidR="00000000" w:rsidRDefault="003C26CA">
      <w:pPr>
        <w:pStyle w:val="a"/>
        <w:rPr>
          <w:rtl/>
        </w:rPr>
      </w:pPr>
    </w:p>
    <w:p w14:paraId="5F073B03" w14:textId="77777777" w:rsidR="00000000" w:rsidRDefault="003C26CA">
      <w:pPr>
        <w:pStyle w:val="a"/>
        <w:rPr>
          <w:rFonts w:hint="cs"/>
          <w:rtl/>
        </w:rPr>
      </w:pPr>
      <w:r>
        <w:rPr>
          <w:rFonts w:hint="cs"/>
          <w:rtl/>
        </w:rPr>
        <w:t xml:space="preserve">אדוני היושב-ראש, רבותי חברי הכנסת, </w:t>
      </w:r>
      <w:r>
        <w:rPr>
          <w:rFonts w:hint="cs"/>
          <w:rtl/>
        </w:rPr>
        <w:t xml:space="preserve">אדוני סגן השר, כמובן כל מעשה של זיוף בתוצאות הבחינות הוא דבר פסול וצריך להסיק את המסקנות הנדרשות, אבל קורה מדי פעם - כשקיים חשד בקשר להתנהלותן של בחינות בגרות מסוימות - שבסופו של דבר, תוצאות הבגרות מתעכבות. תלמידים שיוצאים לצבא - זה לא מעכב את קידומם, אבל </w:t>
      </w:r>
      <w:r>
        <w:rPr>
          <w:rFonts w:hint="cs"/>
          <w:rtl/>
        </w:rPr>
        <w:t>תלמידים שרוצים להתקבל לאוניברסיטה - נוצר מצב שהם מפסידים שנת לימודים אקדמית מלאה.</w:t>
      </w:r>
    </w:p>
    <w:p w14:paraId="336FCB71" w14:textId="77777777" w:rsidR="00000000" w:rsidRDefault="003C26CA">
      <w:pPr>
        <w:pStyle w:val="a"/>
        <w:rPr>
          <w:rFonts w:hint="cs"/>
          <w:rtl/>
        </w:rPr>
      </w:pPr>
      <w:r>
        <w:rPr>
          <w:rtl/>
        </w:rPr>
        <w:br/>
      </w:r>
      <w:r>
        <w:rPr>
          <w:rFonts w:hint="cs"/>
          <w:rtl/>
        </w:rPr>
        <w:tab/>
        <w:t>אני חושב שמשרד החינוך צריך לתת את הדעת על העניין הזה, וגם אם יש מקרה של חשד, שלא תהיה במוסווה ענישה קולקטיבית של כלל התלמידים, ואז חלק מהם עלולים או עשויים לאבד שנת לימודים</w:t>
      </w:r>
      <w:r>
        <w:rPr>
          <w:rFonts w:hint="cs"/>
          <w:rtl/>
        </w:rPr>
        <w:t xml:space="preserve"> אקדמית שלמה. תודה רבה.</w:t>
      </w:r>
    </w:p>
    <w:p w14:paraId="62DC705C" w14:textId="77777777" w:rsidR="00000000" w:rsidRDefault="003C26CA">
      <w:pPr>
        <w:pStyle w:val="a"/>
        <w:ind w:firstLine="0"/>
        <w:rPr>
          <w:rFonts w:hint="cs"/>
          <w:rtl/>
        </w:rPr>
      </w:pPr>
    </w:p>
    <w:p w14:paraId="3DCF701C" w14:textId="77777777" w:rsidR="00000000" w:rsidRDefault="003C26CA">
      <w:pPr>
        <w:pStyle w:val="ad"/>
        <w:rPr>
          <w:rtl/>
        </w:rPr>
      </w:pPr>
      <w:r>
        <w:rPr>
          <w:rtl/>
        </w:rPr>
        <w:t>היו"ר אלי בן-מנחם:</w:t>
      </w:r>
    </w:p>
    <w:p w14:paraId="5A0CB138" w14:textId="77777777" w:rsidR="00000000" w:rsidRDefault="003C26CA">
      <w:pPr>
        <w:pStyle w:val="a"/>
        <w:rPr>
          <w:rtl/>
        </w:rPr>
      </w:pPr>
    </w:p>
    <w:p w14:paraId="33F7A363" w14:textId="77777777" w:rsidR="00000000" w:rsidRDefault="003C26CA">
      <w:pPr>
        <w:pStyle w:val="a"/>
        <w:rPr>
          <w:rFonts w:hint="cs"/>
          <w:rtl/>
        </w:rPr>
      </w:pPr>
      <w:r>
        <w:rPr>
          <w:rFonts w:hint="cs"/>
          <w:rtl/>
        </w:rPr>
        <w:t>תודה לחבר הכנסת ברכה. חבר הכנסת גפני, אני מבקש לנהל את השיחות מעבר לדלת. סגן השר ישיב על השאלות.</w:t>
      </w:r>
    </w:p>
    <w:p w14:paraId="3E43D1F9" w14:textId="77777777" w:rsidR="00000000" w:rsidRDefault="003C26CA">
      <w:pPr>
        <w:pStyle w:val="a"/>
        <w:ind w:firstLine="0"/>
        <w:rPr>
          <w:rFonts w:hint="cs"/>
          <w:rtl/>
        </w:rPr>
      </w:pPr>
    </w:p>
    <w:p w14:paraId="4ADB2276" w14:textId="77777777" w:rsidR="00000000" w:rsidRDefault="003C26CA">
      <w:pPr>
        <w:pStyle w:val="Speaker"/>
        <w:rPr>
          <w:rtl/>
        </w:rPr>
      </w:pPr>
      <w:bookmarkStart w:id="34" w:name="FS000000412T11_06_2003_11_52_56"/>
      <w:bookmarkEnd w:id="34"/>
      <w:r>
        <w:rPr>
          <w:rFonts w:hint="eastAsia"/>
          <w:rtl/>
        </w:rPr>
        <w:t>סגן</w:t>
      </w:r>
      <w:r>
        <w:rPr>
          <w:rtl/>
        </w:rPr>
        <w:t xml:space="preserve"> שרת החינוך, התרבות והספורט צבי הנדל:</w:t>
      </w:r>
    </w:p>
    <w:p w14:paraId="53C5DD03" w14:textId="77777777" w:rsidR="00000000" w:rsidRDefault="003C26CA">
      <w:pPr>
        <w:pStyle w:val="a"/>
        <w:rPr>
          <w:rFonts w:hint="cs"/>
          <w:rtl/>
        </w:rPr>
      </w:pPr>
    </w:p>
    <w:p w14:paraId="68BC9541" w14:textId="77777777" w:rsidR="00000000" w:rsidRDefault="003C26CA">
      <w:pPr>
        <w:pStyle w:val="a"/>
        <w:rPr>
          <w:rFonts w:hint="cs"/>
          <w:rtl/>
        </w:rPr>
      </w:pPr>
      <w:r>
        <w:rPr>
          <w:rFonts w:hint="cs"/>
          <w:rtl/>
        </w:rPr>
        <w:t>חבר הכנסת כבל, אני מצטרף לתקוותך, ואנחנו נרענן את הנהלים.</w:t>
      </w:r>
    </w:p>
    <w:p w14:paraId="25B6BE4C" w14:textId="77777777" w:rsidR="00000000" w:rsidRDefault="003C26CA">
      <w:pPr>
        <w:pStyle w:val="a"/>
        <w:rPr>
          <w:rFonts w:hint="cs"/>
          <w:rtl/>
        </w:rPr>
      </w:pPr>
    </w:p>
    <w:p w14:paraId="6EAF41B9" w14:textId="77777777" w:rsidR="00000000" w:rsidRDefault="003C26CA">
      <w:pPr>
        <w:pStyle w:val="a"/>
        <w:rPr>
          <w:rFonts w:hint="cs"/>
          <w:rtl/>
        </w:rPr>
      </w:pPr>
      <w:r>
        <w:rPr>
          <w:rFonts w:hint="cs"/>
          <w:rtl/>
        </w:rPr>
        <w:t>חבר הכנסת בר</w:t>
      </w:r>
      <w:r>
        <w:rPr>
          <w:rFonts w:hint="cs"/>
          <w:rtl/>
        </w:rPr>
        <w:t xml:space="preserve">כה, הערתך נרשמה, אף שאומר במאמר מוסגר, שמה לעשות שהרוב כן מתגייסים לצבא, הנוהל מתחשב בזה, ולכן הוא נותן קדימות אולי בדברים אחרים; אני לא רוצה להיכנס לזה, אבל זה המהלך. </w:t>
      </w:r>
    </w:p>
    <w:p w14:paraId="5479476C" w14:textId="77777777" w:rsidR="00000000" w:rsidRDefault="003C26CA">
      <w:pPr>
        <w:pStyle w:val="a"/>
        <w:ind w:firstLine="0"/>
        <w:rPr>
          <w:rFonts w:hint="cs"/>
          <w:rtl/>
        </w:rPr>
      </w:pPr>
    </w:p>
    <w:p w14:paraId="4BB5E5C2" w14:textId="77777777" w:rsidR="00000000" w:rsidRDefault="003C26CA">
      <w:pPr>
        <w:pStyle w:val="ac"/>
        <w:rPr>
          <w:rtl/>
        </w:rPr>
      </w:pPr>
      <w:r>
        <w:rPr>
          <w:rFonts w:hint="eastAsia"/>
          <w:rtl/>
        </w:rPr>
        <w:t>מוחמד</w:t>
      </w:r>
      <w:r>
        <w:rPr>
          <w:rtl/>
        </w:rPr>
        <w:t xml:space="preserve"> ברכה (חד"ש-תע"ל):</w:t>
      </w:r>
    </w:p>
    <w:p w14:paraId="1C3C100E" w14:textId="77777777" w:rsidR="00000000" w:rsidRDefault="003C26CA">
      <w:pPr>
        <w:pStyle w:val="a"/>
        <w:rPr>
          <w:rFonts w:hint="cs"/>
          <w:rtl/>
        </w:rPr>
      </w:pPr>
    </w:p>
    <w:p w14:paraId="4740B4FD" w14:textId="77777777" w:rsidR="00000000" w:rsidRDefault="003C26CA">
      <w:pPr>
        <w:pStyle w:val="a"/>
        <w:rPr>
          <w:rFonts w:hint="cs"/>
          <w:rtl/>
        </w:rPr>
      </w:pPr>
      <w:r>
        <w:rPr>
          <w:rFonts w:hint="cs"/>
          <w:rtl/>
        </w:rPr>
        <w:t>אפשר לזרז.</w:t>
      </w:r>
    </w:p>
    <w:p w14:paraId="186C27D4" w14:textId="77777777" w:rsidR="00000000" w:rsidRDefault="003C26CA">
      <w:pPr>
        <w:pStyle w:val="a"/>
        <w:ind w:firstLine="0"/>
        <w:rPr>
          <w:rFonts w:hint="cs"/>
          <w:rtl/>
        </w:rPr>
      </w:pPr>
    </w:p>
    <w:p w14:paraId="0840A24C" w14:textId="77777777" w:rsidR="00000000" w:rsidRDefault="003C26CA">
      <w:pPr>
        <w:pStyle w:val="SpeakerCon"/>
        <w:rPr>
          <w:rtl/>
        </w:rPr>
      </w:pPr>
      <w:bookmarkStart w:id="35" w:name="FS000000412T11_06_2003_11_53_56C"/>
      <w:bookmarkEnd w:id="35"/>
      <w:r>
        <w:rPr>
          <w:rtl/>
        </w:rPr>
        <w:t>סגן שרת החינוך, התרבות והספורט צבי הנדל:</w:t>
      </w:r>
    </w:p>
    <w:p w14:paraId="329EEC84" w14:textId="77777777" w:rsidR="00000000" w:rsidRDefault="003C26CA">
      <w:pPr>
        <w:pStyle w:val="a"/>
        <w:rPr>
          <w:rtl/>
        </w:rPr>
      </w:pPr>
    </w:p>
    <w:p w14:paraId="15E4528E" w14:textId="77777777" w:rsidR="00000000" w:rsidRDefault="003C26CA">
      <w:pPr>
        <w:pStyle w:val="a"/>
        <w:rPr>
          <w:rFonts w:hint="cs"/>
          <w:rtl/>
        </w:rPr>
      </w:pPr>
      <w:r>
        <w:rPr>
          <w:rFonts w:hint="cs"/>
          <w:rtl/>
        </w:rPr>
        <w:t xml:space="preserve">אני לא </w:t>
      </w:r>
      <w:r>
        <w:rPr>
          <w:rFonts w:hint="cs"/>
          <w:rtl/>
        </w:rPr>
        <w:t>חושב שמעכבים בכוונה. אבל רשמתי לעצמי את הדברים ואבדוק זאת.</w:t>
      </w:r>
    </w:p>
    <w:p w14:paraId="733FD9D0" w14:textId="77777777" w:rsidR="00000000" w:rsidRDefault="003C26CA">
      <w:pPr>
        <w:pStyle w:val="a"/>
        <w:ind w:firstLine="0"/>
        <w:rPr>
          <w:rFonts w:hint="cs"/>
          <w:rtl/>
        </w:rPr>
      </w:pPr>
    </w:p>
    <w:p w14:paraId="739404A9" w14:textId="77777777" w:rsidR="00000000" w:rsidRDefault="003C26CA">
      <w:pPr>
        <w:pStyle w:val="ad"/>
        <w:rPr>
          <w:rtl/>
        </w:rPr>
      </w:pPr>
      <w:r>
        <w:rPr>
          <w:rtl/>
        </w:rPr>
        <w:t>היו"ר אלי בן-מנחם:</w:t>
      </w:r>
    </w:p>
    <w:p w14:paraId="1083AA3A" w14:textId="77777777" w:rsidR="00000000" w:rsidRDefault="003C26CA">
      <w:pPr>
        <w:pStyle w:val="a"/>
        <w:rPr>
          <w:rtl/>
        </w:rPr>
      </w:pPr>
    </w:p>
    <w:p w14:paraId="26263D07" w14:textId="77777777" w:rsidR="00000000" w:rsidRDefault="003C26CA">
      <w:pPr>
        <w:pStyle w:val="a"/>
        <w:rPr>
          <w:rFonts w:hint="cs"/>
          <w:rtl/>
        </w:rPr>
      </w:pPr>
      <w:r>
        <w:rPr>
          <w:rFonts w:hint="cs"/>
          <w:rtl/>
        </w:rPr>
        <w:t>תודה לסגן שרת החינוך, התרבות והספורט.</w:t>
      </w:r>
    </w:p>
    <w:p w14:paraId="23FFF3BC" w14:textId="77777777" w:rsidR="00000000" w:rsidRDefault="003C26CA">
      <w:pPr>
        <w:pStyle w:val="a"/>
        <w:ind w:firstLine="0"/>
        <w:rPr>
          <w:rtl/>
        </w:rPr>
      </w:pPr>
    </w:p>
    <w:p w14:paraId="2D3643FF" w14:textId="77777777" w:rsidR="00000000" w:rsidRDefault="003C26CA">
      <w:pPr>
        <w:pStyle w:val="a"/>
        <w:ind w:firstLine="0"/>
        <w:rPr>
          <w:rFonts w:hint="cs"/>
          <w:rtl/>
        </w:rPr>
      </w:pPr>
    </w:p>
    <w:p w14:paraId="15DB592B" w14:textId="77777777" w:rsidR="00000000" w:rsidRDefault="003C26CA">
      <w:pPr>
        <w:pStyle w:val="a"/>
        <w:ind w:firstLine="0"/>
        <w:rPr>
          <w:rFonts w:hint="cs"/>
          <w:rtl/>
        </w:rPr>
      </w:pPr>
    </w:p>
    <w:p w14:paraId="1AF87DB2" w14:textId="77777777" w:rsidR="00000000" w:rsidRDefault="003C26CA">
      <w:pPr>
        <w:pStyle w:val="Subject"/>
        <w:rPr>
          <w:rFonts w:hint="cs"/>
          <w:rtl/>
        </w:rPr>
      </w:pPr>
      <w:bookmarkStart w:id="36" w:name="_Toc43105606"/>
      <w:bookmarkStart w:id="37" w:name="_Toc43105625"/>
      <w:bookmarkStart w:id="38" w:name="_Toc43105630"/>
      <w:bookmarkStart w:id="39" w:name="_Toc43105682"/>
      <w:bookmarkStart w:id="40" w:name="_Toc43105687"/>
      <w:bookmarkStart w:id="41" w:name="_Toc43105769"/>
      <w:r>
        <w:rPr>
          <w:rFonts w:hint="cs"/>
          <w:rtl/>
        </w:rPr>
        <w:t>שאילתות ותשובות</w:t>
      </w:r>
      <w:bookmarkEnd w:id="36"/>
      <w:bookmarkEnd w:id="37"/>
      <w:bookmarkEnd w:id="38"/>
      <w:bookmarkEnd w:id="39"/>
      <w:bookmarkEnd w:id="40"/>
      <w:bookmarkEnd w:id="41"/>
    </w:p>
    <w:p w14:paraId="49FADC8C" w14:textId="77777777" w:rsidR="00000000" w:rsidRDefault="003C26CA">
      <w:pPr>
        <w:pStyle w:val="a"/>
        <w:ind w:firstLine="0"/>
        <w:rPr>
          <w:rFonts w:hint="cs"/>
          <w:rtl/>
        </w:rPr>
      </w:pPr>
    </w:p>
    <w:p w14:paraId="37EBBA41" w14:textId="77777777" w:rsidR="00000000" w:rsidRDefault="003C26CA">
      <w:pPr>
        <w:pStyle w:val="ad"/>
        <w:rPr>
          <w:rtl/>
        </w:rPr>
      </w:pPr>
      <w:r>
        <w:rPr>
          <w:rtl/>
        </w:rPr>
        <w:t>היו"ר אלי בן-מנחם:</w:t>
      </w:r>
    </w:p>
    <w:p w14:paraId="69552FD2" w14:textId="77777777" w:rsidR="00000000" w:rsidRDefault="003C26CA">
      <w:pPr>
        <w:pStyle w:val="a"/>
        <w:rPr>
          <w:rtl/>
        </w:rPr>
      </w:pPr>
    </w:p>
    <w:p w14:paraId="04186DD3" w14:textId="77777777" w:rsidR="00000000" w:rsidRDefault="003C26CA">
      <w:pPr>
        <w:pStyle w:val="a"/>
        <w:rPr>
          <w:rFonts w:hint="cs"/>
          <w:rtl/>
        </w:rPr>
      </w:pPr>
      <w:r>
        <w:rPr>
          <w:rFonts w:hint="cs"/>
          <w:rtl/>
        </w:rPr>
        <w:t>רבותי, שר החקלאות ופיתוח הכפר, חבר הכנסת ישראל כץ, ישיב על שאילתות. בבקשה, אדוני, עלה לדוכן. שר הח</w:t>
      </w:r>
      <w:r>
        <w:rPr>
          <w:rFonts w:hint="cs"/>
          <w:rtl/>
        </w:rPr>
        <w:t xml:space="preserve">קלאות ופיתוח הכפר ישיב על שאילתא מס' 50, של חבר הכנסת ואסל טאהא </w:t>
      </w:r>
      <w:r>
        <w:rPr>
          <w:rtl/>
        </w:rPr>
        <w:t>–</w:t>
      </w:r>
      <w:r>
        <w:rPr>
          <w:rFonts w:hint="cs"/>
          <w:rtl/>
        </w:rPr>
        <w:t xml:space="preserve"> איננו; השאילתא תימסר לפרוטוקול.</w:t>
      </w:r>
    </w:p>
    <w:p w14:paraId="3839E5A9" w14:textId="77777777" w:rsidR="00000000" w:rsidRDefault="003C26CA">
      <w:pPr>
        <w:pStyle w:val="a"/>
        <w:ind w:firstLine="0"/>
        <w:rPr>
          <w:rFonts w:hint="cs"/>
          <w:rtl/>
        </w:rPr>
      </w:pPr>
    </w:p>
    <w:p w14:paraId="202C4C1A" w14:textId="77777777" w:rsidR="00000000" w:rsidRDefault="003C26CA">
      <w:pPr>
        <w:pStyle w:val="a"/>
        <w:ind w:firstLine="0"/>
        <w:rPr>
          <w:rFonts w:hint="cs"/>
          <w:rtl/>
        </w:rPr>
      </w:pPr>
    </w:p>
    <w:p w14:paraId="5E7054C4" w14:textId="77777777" w:rsidR="00000000" w:rsidRDefault="003C26CA">
      <w:pPr>
        <w:pStyle w:val="Query"/>
        <w:jc w:val="center"/>
        <w:rPr>
          <w:rtl/>
        </w:rPr>
      </w:pPr>
      <w:bookmarkStart w:id="42" w:name="CQ10344FI0010344T11_06_2003_13_07_13"/>
      <w:bookmarkStart w:id="43" w:name="_Toc43105607"/>
      <w:bookmarkStart w:id="44" w:name="_Toc43105626"/>
      <w:bookmarkStart w:id="45" w:name="_Toc43105631"/>
      <w:bookmarkStart w:id="46" w:name="_Toc43105683"/>
      <w:bookmarkStart w:id="47" w:name="_Toc43105688"/>
      <w:bookmarkStart w:id="48" w:name="_Toc43105770"/>
      <w:bookmarkEnd w:id="42"/>
      <w:r>
        <w:rPr>
          <w:rtl/>
        </w:rPr>
        <w:t>50. הש</w:t>
      </w:r>
      <w:r>
        <w:rPr>
          <w:rFonts w:hint="cs"/>
          <w:rtl/>
        </w:rPr>
        <w:t>י</w:t>
      </w:r>
      <w:r>
        <w:rPr>
          <w:rtl/>
        </w:rPr>
        <w:t xml:space="preserve">טפונות בעמק </w:t>
      </w:r>
      <w:r>
        <w:rPr>
          <w:rFonts w:hint="cs"/>
          <w:rtl/>
        </w:rPr>
        <w:t>בית-</w:t>
      </w:r>
      <w:r>
        <w:rPr>
          <w:rtl/>
        </w:rPr>
        <w:t>נטופה</w:t>
      </w:r>
      <w:bookmarkEnd w:id="43"/>
      <w:bookmarkEnd w:id="44"/>
      <w:bookmarkEnd w:id="45"/>
      <w:bookmarkEnd w:id="46"/>
      <w:bookmarkEnd w:id="47"/>
      <w:bookmarkEnd w:id="48"/>
    </w:p>
    <w:p w14:paraId="1670BC72" w14:textId="77777777" w:rsidR="00000000" w:rsidRDefault="003C26CA">
      <w:pPr>
        <w:pStyle w:val="a"/>
        <w:rPr>
          <w:rFonts w:hint="cs"/>
          <w:rtl/>
        </w:rPr>
      </w:pPr>
    </w:p>
    <w:p w14:paraId="7DFA21B3" w14:textId="77777777" w:rsidR="00000000" w:rsidRDefault="003C26CA">
      <w:pPr>
        <w:pStyle w:val="SpeakerCon"/>
      </w:pPr>
      <w:bookmarkStart w:id="49" w:name="ESQ10344"/>
      <w:bookmarkStart w:id="50" w:name="TextBody8"/>
      <w:bookmarkEnd w:id="49"/>
      <w:r>
        <w:rPr>
          <w:rtl/>
        </w:rPr>
        <w:t>חבר</w:t>
      </w:r>
      <w:bookmarkEnd w:id="50"/>
      <w:r>
        <w:rPr>
          <w:rFonts w:hint="cs"/>
          <w:rtl/>
        </w:rPr>
        <w:t xml:space="preserve"> הכנסת </w:t>
      </w:r>
      <w:bookmarkStart w:id="51" w:name="TextBody9"/>
      <w:r>
        <w:rPr>
          <w:rFonts w:hint="cs"/>
          <w:rtl/>
        </w:rPr>
        <w:t xml:space="preserve">ואסל טאהא </w:t>
      </w:r>
      <w:r>
        <w:rPr>
          <w:rtl/>
        </w:rPr>
        <w:t>שאל</w:t>
      </w:r>
      <w:bookmarkEnd w:id="51"/>
      <w:r>
        <w:rPr>
          <w:rFonts w:hint="cs"/>
          <w:rtl/>
        </w:rPr>
        <w:t xml:space="preserve"> את</w:t>
      </w:r>
      <w:bookmarkStart w:id="52" w:name="TextBody12"/>
      <w:r>
        <w:rPr>
          <w:rtl/>
        </w:rPr>
        <w:t xml:space="preserve"> שר</w:t>
      </w:r>
      <w:bookmarkEnd w:id="52"/>
      <w:r>
        <w:rPr>
          <w:rFonts w:hint="cs"/>
          <w:rtl/>
        </w:rPr>
        <w:t xml:space="preserve"> </w:t>
      </w:r>
      <w:bookmarkStart w:id="53" w:name="GMGOVMINISTRYNAME"/>
      <w:r>
        <w:rPr>
          <w:rtl/>
        </w:rPr>
        <w:t>החקלאות ופיתוח הכפר</w:t>
      </w:r>
      <w:bookmarkEnd w:id="53"/>
    </w:p>
    <w:p w14:paraId="7FEBCA62" w14:textId="77777777" w:rsidR="00000000" w:rsidRDefault="003C26CA">
      <w:pPr>
        <w:pStyle w:val="a"/>
        <w:rPr>
          <w:rFonts w:hint="cs"/>
          <w:rtl/>
        </w:rPr>
      </w:pPr>
      <w:bookmarkStart w:id="54" w:name="TextBody4"/>
      <w:r>
        <w:rPr>
          <w:rtl/>
        </w:rPr>
        <w:t>ביום ט"ו באדר ב</w:t>
      </w:r>
      <w:r>
        <w:rPr>
          <w:rFonts w:hint="cs"/>
          <w:rtl/>
        </w:rPr>
        <w:t>'</w:t>
      </w:r>
      <w:r>
        <w:rPr>
          <w:rtl/>
        </w:rPr>
        <w:t xml:space="preserve"> התשס"ג (19 במר</w:t>
      </w:r>
      <w:r>
        <w:rPr>
          <w:rFonts w:hint="cs"/>
          <w:rtl/>
        </w:rPr>
        <w:t>ס</w:t>
      </w:r>
      <w:r>
        <w:rPr>
          <w:rtl/>
        </w:rPr>
        <w:t xml:space="preserve"> 2003):</w:t>
      </w:r>
      <w:bookmarkEnd w:id="54"/>
    </w:p>
    <w:p w14:paraId="13C00345" w14:textId="77777777" w:rsidR="00000000" w:rsidRDefault="003C26CA">
      <w:pPr>
        <w:pStyle w:val="a"/>
        <w:rPr>
          <w:rFonts w:hint="cs"/>
          <w:rtl/>
        </w:rPr>
      </w:pPr>
    </w:p>
    <w:p w14:paraId="484A36AC" w14:textId="77777777" w:rsidR="00000000" w:rsidRDefault="003C26CA">
      <w:pPr>
        <w:pStyle w:val="a"/>
        <w:rPr>
          <w:rFonts w:hint="cs"/>
        </w:rPr>
      </w:pPr>
    </w:p>
    <w:p w14:paraId="62203EB2" w14:textId="77777777" w:rsidR="00000000" w:rsidRDefault="003C26CA">
      <w:pPr>
        <w:pStyle w:val="a"/>
        <w:rPr>
          <w:rFonts w:hint="cs"/>
        </w:rPr>
      </w:pPr>
      <w:bookmarkStart w:id="55" w:name="TextBody3"/>
      <w:r>
        <w:rPr>
          <w:rtl/>
        </w:rPr>
        <w:t xml:space="preserve">השנה, כמו </w:t>
      </w:r>
      <w:r>
        <w:rPr>
          <w:rFonts w:hint="cs"/>
          <w:rtl/>
        </w:rPr>
        <w:t>ב</w:t>
      </w:r>
      <w:r>
        <w:rPr>
          <w:rtl/>
        </w:rPr>
        <w:t xml:space="preserve">כל שנה </w:t>
      </w:r>
      <w:r>
        <w:rPr>
          <w:rFonts w:hint="cs"/>
          <w:rtl/>
        </w:rPr>
        <w:t>מ</w:t>
      </w:r>
      <w:r>
        <w:rPr>
          <w:rtl/>
        </w:rPr>
        <w:t>ר</w:t>
      </w:r>
      <w:r>
        <w:rPr>
          <w:rFonts w:hint="cs"/>
          <w:rtl/>
        </w:rPr>
        <w:t>ו</w:t>
      </w:r>
      <w:r>
        <w:rPr>
          <w:rtl/>
        </w:rPr>
        <w:t>בת</w:t>
      </w:r>
      <w:r>
        <w:rPr>
          <w:rFonts w:hint="cs"/>
          <w:rtl/>
        </w:rPr>
        <w:t>-</w:t>
      </w:r>
      <w:r>
        <w:rPr>
          <w:rtl/>
        </w:rPr>
        <w:t>גשמים</w:t>
      </w:r>
      <w:r>
        <w:rPr>
          <w:rFonts w:hint="cs"/>
          <w:rtl/>
        </w:rPr>
        <w:t>,</w:t>
      </w:r>
      <w:r>
        <w:rPr>
          <w:rtl/>
        </w:rPr>
        <w:t xml:space="preserve"> הוצ</w:t>
      </w:r>
      <w:r>
        <w:rPr>
          <w:rtl/>
        </w:rPr>
        <w:t xml:space="preserve">פו אדמות עמק </w:t>
      </w:r>
      <w:r>
        <w:rPr>
          <w:rFonts w:hint="cs"/>
          <w:rtl/>
        </w:rPr>
        <w:t>בית-נטופה, וה</w:t>
      </w:r>
      <w:r>
        <w:rPr>
          <w:rtl/>
        </w:rPr>
        <w:t xml:space="preserve">דבר </w:t>
      </w:r>
      <w:r>
        <w:rPr>
          <w:rFonts w:hint="cs"/>
          <w:rtl/>
        </w:rPr>
        <w:t>גרם</w:t>
      </w:r>
      <w:r>
        <w:rPr>
          <w:rtl/>
        </w:rPr>
        <w:t xml:space="preserve"> ל</w:t>
      </w:r>
      <w:r>
        <w:rPr>
          <w:rFonts w:hint="cs"/>
          <w:rtl/>
        </w:rPr>
        <w:t xml:space="preserve">אובדן </w:t>
      </w:r>
      <w:r>
        <w:rPr>
          <w:rtl/>
        </w:rPr>
        <w:t>אלפי דונמים של יבולים חקלאיים</w:t>
      </w:r>
      <w:r>
        <w:rPr>
          <w:rFonts w:hint="cs"/>
          <w:rtl/>
        </w:rPr>
        <w:t xml:space="preserve"> בסח'נין, בעראבה ובכפרי האזור. </w:t>
      </w:r>
      <w:bookmarkEnd w:id="55"/>
      <w:r>
        <w:rPr>
          <w:rFonts w:hint="cs"/>
          <w:rtl/>
        </w:rPr>
        <w:t xml:space="preserve">ב=1995 תוכנן פרויקט לניקוז ולאגירת מי הגשמים בעמק, אך הפרויקט הופסק ולא יצא לפועל. </w:t>
      </w:r>
    </w:p>
    <w:p w14:paraId="0A12272E" w14:textId="77777777" w:rsidR="00000000" w:rsidRDefault="003C26CA">
      <w:pPr>
        <w:pStyle w:val="a"/>
      </w:pPr>
    </w:p>
    <w:p w14:paraId="7575D47E" w14:textId="77777777" w:rsidR="00000000" w:rsidRDefault="003C26CA">
      <w:pPr>
        <w:pStyle w:val="a"/>
        <w:rPr>
          <w:rFonts w:hint="cs"/>
          <w:rtl/>
        </w:rPr>
      </w:pPr>
      <w:r>
        <w:rPr>
          <w:rFonts w:hint="cs"/>
          <w:rtl/>
        </w:rPr>
        <w:t>רצוני לשאול</w:t>
      </w:r>
      <w:r>
        <w:rPr>
          <w:rtl/>
        </w:rPr>
        <w:t>:</w:t>
      </w:r>
    </w:p>
    <w:p w14:paraId="4465DC3C" w14:textId="77777777" w:rsidR="00000000" w:rsidRDefault="003C26CA">
      <w:pPr>
        <w:pStyle w:val="a"/>
        <w:rPr>
          <w:rFonts w:hint="cs"/>
        </w:rPr>
      </w:pPr>
    </w:p>
    <w:p w14:paraId="12BECA62" w14:textId="77777777" w:rsidR="00000000" w:rsidRDefault="003C26CA">
      <w:pPr>
        <w:pStyle w:val="a"/>
        <w:rPr>
          <w:rFonts w:hint="cs"/>
        </w:rPr>
      </w:pPr>
      <w:bookmarkStart w:id="56" w:name="TextBody5"/>
      <w:r>
        <w:rPr>
          <w:rFonts w:hint="cs"/>
          <w:rtl/>
        </w:rPr>
        <w:t xml:space="preserve">1. </w:t>
      </w:r>
      <w:r>
        <w:rPr>
          <w:rtl/>
        </w:rPr>
        <w:t xml:space="preserve">למה הופסק </w:t>
      </w:r>
      <w:r>
        <w:rPr>
          <w:rFonts w:hint="cs"/>
          <w:rtl/>
        </w:rPr>
        <w:t>ה</w:t>
      </w:r>
      <w:r>
        <w:rPr>
          <w:rtl/>
        </w:rPr>
        <w:t>פרויקט</w:t>
      </w:r>
      <w:r>
        <w:rPr>
          <w:rFonts w:hint="cs"/>
          <w:rtl/>
        </w:rPr>
        <w:t>?</w:t>
      </w:r>
      <w:r>
        <w:rPr>
          <w:rtl/>
        </w:rPr>
        <w:t xml:space="preserve"> האם תחודש העבודה</w:t>
      </w:r>
      <w:r>
        <w:rPr>
          <w:rFonts w:hint="cs"/>
          <w:rtl/>
        </w:rPr>
        <w:t xml:space="preserve"> בו</w:t>
      </w:r>
      <w:r>
        <w:rPr>
          <w:rtl/>
        </w:rPr>
        <w:t>?</w:t>
      </w:r>
    </w:p>
    <w:p w14:paraId="3C66CA3F" w14:textId="77777777" w:rsidR="00000000" w:rsidRDefault="003C26CA">
      <w:pPr>
        <w:pStyle w:val="a"/>
        <w:rPr>
          <w:rFonts w:hint="cs"/>
          <w:rtl/>
        </w:rPr>
      </w:pPr>
    </w:p>
    <w:p w14:paraId="4E69B903" w14:textId="77777777" w:rsidR="00000000" w:rsidRDefault="003C26CA">
      <w:pPr>
        <w:pStyle w:val="a"/>
        <w:rPr>
          <w:rtl/>
        </w:rPr>
      </w:pPr>
      <w:r>
        <w:rPr>
          <w:rFonts w:hint="cs"/>
          <w:rtl/>
        </w:rPr>
        <w:t xml:space="preserve">2. </w:t>
      </w:r>
      <w:r>
        <w:rPr>
          <w:rtl/>
        </w:rPr>
        <w:t xml:space="preserve">האם </w:t>
      </w:r>
      <w:r>
        <w:rPr>
          <w:rFonts w:hint="cs"/>
          <w:rtl/>
        </w:rPr>
        <w:t>יפוצו</w:t>
      </w:r>
      <w:r>
        <w:rPr>
          <w:rtl/>
        </w:rPr>
        <w:t xml:space="preserve"> החקלאים?</w:t>
      </w:r>
    </w:p>
    <w:p w14:paraId="48EB9808" w14:textId="77777777" w:rsidR="00000000" w:rsidRDefault="003C26CA">
      <w:pPr>
        <w:bidi/>
        <w:spacing w:line="360" w:lineRule="auto"/>
        <w:ind w:firstLine="720"/>
        <w:jc w:val="both"/>
        <w:rPr>
          <w:rFonts w:cs="Arial"/>
          <w:sz w:val="28"/>
          <w:szCs w:val="22"/>
          <w:rtl/>
        </w:rPr>
      </w:pPr>
    </w:p>
    <w:bookmarkEnd w:id="56"/>
    <w:p w14:paraId="113452FC" w14:textId="77777777" w:rsidR="00000000" w:rsidRDefault="003C26CA">
      <w:pPr>
        <w:pStyle w:val="SpeakerCon"/>
        <w:rPr>
          <w:rFonts w:hint="cs"/>
          <w:rtl/>
        </w:rPr>
      </w:pPr>
      <w:r>
        <w:rPr>
          <w:rFonts w:hint="cs"/>
          <w:rtl/>
        </w:rPr>
        <w:t>תשובת שר החקלאות ופיתוח הכפר ישראל כץ:</w:t>
      </w:r>
    </w:p>
    <w:p w14:paraId="1F604C7D" w14:textId="77777777" w:rsidR="00000000" w:rsidRDefault="003C26CA">
      <w:pPr>
        <w:pStyle w:val="a"/>
        <w:ind w:firstLine="0"/>
        <w:rPr>
          <w:rFonts w:hint="cs"/>
          <w:rtl/>
        </w:rPr>
      </w:pPr>
      <w:r>
        <w:rPr>
          <w:rFonts w:hint="cs"/>
          <w:rtl/>
        </w:rPr>
        <w:t>(לא נקראה, נמסרה לפרוטוקול)</w:t>
      </w:r>
    </w:p>
    <w:p w14:paraId="4C632110" w14:textId="77777777" w:rsidR="00000000" w:rsidRDefault="003C26CA">
      <w:pPr>
        <w:pStyle w:val="a"/>
        <w:ind w:firstLine="0"/>
        <w:rPr>
          <w:rFonts w:hint="cs"/>
          <w:rtl/>
        </w:rPr>
      </w:pPr>
    </w:p>
    <w:p w14:paraId="11F851DC" w14:textId="77777777" w:rsidR="00000000" w:rsidRDefault="003C26CA">
      <w:pPr>
        <w:pStyle w:val="a"/>
        <w:ind w:firstLine="720"/>
        <w:rPr>
          <w:rFonts w:hint="cs"/>
          <w:rtl/>
        </w:rPr>
      </w:pPr>
      <w:r>
        <w:rPr>
          <w:rFonts w:hint="cs"/>
          <w:rtl/>
        </w:rPr>
        <w:t>1-2. הצפת קרקעות בבקעת בית-נטופה היא תופעה טבעית שכיחה. כל בעלי החלקות ומעבדיהן אמורים להכיר את המציאות הזאת ולהתחשב בה בתכנון הגידולים ומועדי העיבודים.</w:t>
      </w:r>
    </w:p>
    <w:p w14:paraId="7E691FBD" w14:textId="77777777" w:rsidR="00000000" w:rsidRDefault="003C26CA">
      <w:pPr>
        <w:pStyle w:val="a"/>
        <w:ind w:firstLine="720"/>
        <w:rPr>
          <w:rFonts w:hint="cs"/>
          <w:rtl/>
        </w:rPr>
      </w:pPr>
    </w:p>
    <w:p w14:paraId="21F3860E" w14:textId="77777777" w:rsidR="00000000" w:rsidRDefault="003C26CA">
      <w:pPr>
        <w:pStyle w:val="a"/>
        <w:ind w:firstLine="720"/>
        <w:rPr>
          <w:rFonts w:hint="cs"/>
        </w:rPr>
      </w:pPr>
      <w:r>
        <w:rPr>
          <w:rFonts w:hint="cs"/>
          <w:rtl/>
        </w:rPr>
        <w:t xml:space="preserve"> משרד החקלאות החל ב=199</w:t>
      </w:r>
      <w:r>
        <w:rPr>
          <w:rFonts w:hint="cs"/>
          <w:rtl/>
        </w:rPr>
        <w:t>5 במפעל לניקוז ואיגום לצורכי השקיה קיצית של שדות הבקעה. תעלת ניקוז שנחפרה אז שיפרה את התנקזות הבקעה בשנים עברו. השנה, בשל כמות הגשמים החריגה במיוחד, תרומת התעלה שולית. המשך ביצוע הפרויקט נתקע אז בעיקר בגלל בעיות של ריכוז מקרקעין לבניית מאגרים ודרישה מצד הח</w:t>
      </w:r>
      <w:r>
        <w:rPr>
          <w:rFonts w:hint="cs"/>
          <w:rtl/>
        </w:rPr>
        <w:t>קלאים לגיבוי של הספקת מים מהכינרת בשנים שחונות.</w:t>
      </w:r>
    </w:p>
    <w:p w14:paraId="166A8C3F" w14:textId="77777777" w:rsidR="00000000" w:rsidRDefault="003C26CA">
      <w:pPr>
        <w:pStyle w:val="a"/>
        <w:ind w:firstLine="0"/>
        <w:rPr>
          <w:rFonts w:hint="cs"/>
          <w:rtl/>
        </w:rPr>
      </w:pPr>
    </w:p>
    <w:p w14:paraId="10931977" w14:textId="77777777" w:rsidR="00000000" w:rsidRDefault="003C26CA">
      <w:pPr>
        <w:pStyle w:val="a"/>
        <w:ind w:firstLine="720"/>
        <w:rPr>
          <w:rFonts w:hint="cs"/>
        </w:rPr>
      </w:pPr>
      <w:r>
        <w:rPr>
          <w:rFonts w:hint="cs"/>
          <w:rtl/>
        </w:rPr>
        <w:t>לאחרונה יש היערכות לפתרון כוללני, בתוכנית מקיפה ומורכבת, עם תקציב רב-שנתי גדול. הפרויקט מובל על-ידי צוות היגוי מטעם המשרד, ומונה פרויקטור בשכר מלא, שדוחף את קידום הפרויקט.</w:t>
      </w:r>
    </w:p>
    <w:p w14:paraId="7644B621" w14:textId="77777777" w:rsidR="00000000" w:rsidRDefault="003C26CA">
      <w:pPr>
        <w:pStyle w:val="a"/>
        <w:ind w:firstLine="0"/>
        <w:rPr>
          <w:rFonts w:hint="cs"/>
          <w:rtl/>
        </w:rPr>
      </w:pPr>
    </w:p>
    <w:p w14:paraId="450C1044" w14:textId="77777777" w:rsidR="00000000" w:rsidRDefault="003C26CA">
      <w:pPr>
        <w:pStyle w:val="a"/>
        <w:ind w:firstLine="720"/>
        <w:rPr>
          <w:rFonts w:hint="cs"/>
        </w:rPr>
      </w:pPr>
      <w:r>
        <w:rPr>
          <w:rFonts w:hint="cs"/>
          <w:rtl/>
        </w:rPr>
        <w:t>לשנת 2003 תוקצב פרויקט בקעת בית-נט</w:t>
      </w:r>
      <w:r>
        <w:rPr>
          <w:rFonts w:hint="cs"/>
          <w:rtl/>
        </w:rPr>
        <w:t>ופה  ב=10 מיליוני שקל. זאת, כאשר התקציב הממשלתי הארצי לניקוז ותקציבי שימור הקרקע לכל המדינה קוצצו לכ=3 מיליוני שקל. העיכובים בכניסה לביצוע המשך הפרויקט הם עדיין התיאומים הקרקעיים הנדרשים, ולא חוסר בתקציב ממשלתי.</w:t>
      </w:r>
    </w:p>
    <w:p w14:paraId="7AD8D957" w14:textId="77777777" w:rsidR="00000000" w:rsidRDefault="003C26CA">
      <w:pPr>
        <w:pStyle w:val="a"/>
        <w:ind w:firstLine="0"/>
        <w:rPr>
          <w:rFonts w:hint="cs"/>
          <w:rtl/>
        </w:rPr>
      </w:pPr>
    </w:p>
    <w:p w14:paraId="6C16DA3C" w14:textId="77777777" w:rsidR="00000000" w:rsidRDefault="003C26CA">
      <w:pPr>
        <w:pStyle w:val="ad"/>
        <w:rPr>
          <w:rtl/>
        </w:rPr>
      </w:pPr>
      <w:r>
        <w:rPr>
          <w:rtl/>
        </w:rPr>
        <w:t>היו"ר אלי בן-מנחם:</w:t>
      </w:r>
    </w:p>
    <w:p w14:paraId="43BF24E9" w14:textId="77777777" w:rsidR="00000000" w:rsidRDefault="003C26CA">
      <w:pPr>
        <w:pStyle w:val="a"/>
        <w:rPr>
          <w:rtl/>
        </w:rPr>
      </w:pPr>
    </w:p>
    <w:p w14:paraId="16F7D4E4" w14:textId="77777777" w:rsidR="00000000" w:rsidRDefault="003C26CA">
      <w:pPr>
        <w:pStyle w:val="a"/>
        <w:rPr>
          <w:rFonts w:hint="cs"/>
          <w:rtl/>
        </w:rPr>
      </w:pPr>
      <w:r>
        <w:rPr>
          <w:rFonts w:hint="cs"/>
          <w:rtl/>
        </w:rPr>
        <w:t>תודה. שר החקלאות ופיתוח</w:t>
      </w:r>
      <w:r>
        <w:rPr>
          <w:rFonts w:hint="cs"/>
          <w:rtl/>
        </w:rPr>
        <w:t xml:space="preserve"> הכפר ישיב על שאילתא מס' 150, של חבר הכנסת אבשלום וילן, בנושא: שחיטת כבשים בשטחי הרשות הפלסטינית. חבר הכנסת וילן נוכח. בבקשה.</w:t>
      </w:r>
    </w:p>
    <w:p w14:paraId="3CAEE4ED" w14:textId="77777777" w:rsidR="00000000" w:rsidRDefault="003C26CA">
      <w:pPr>
        <w:pStyle w:val="a"/>
        <w:ind w:firstLine="0"/>
        <w:rPr>
          <w:rFonts w:hint="cs"/>
          <w:rtl/>
        </w:rPr>
      </w:pPr>
    </w:p>
    <w:p w14:paraId="1C91377C" w14:textId="77777777" w:rsidR="00000000" w:rsidRDefault="003C26CA">
      <w:pPr>
        <w:pStyle w:val="a"/>
        <w:ind w:firstLine="0"/>
        <w:rPr>
          <w:rFonts w:hint="cs"/>
          <w:rtl/>
        </w:rPr>
      </w:pPr>
    </w:p>
    <w:p w14:paraId="0A0A4C4B" w14:textId="77777777" w:rsidR="00000000" w:rsidRDefault="003C26CA">
      <w:pPr>
        <w:pStyle w:val="Query"/>
        <w:jc w:val="center"/>
        <w:rPr>
          <w:rtl/>
        </w:rPr>
      </w:pPr>
      <w:bookmarkStart w:id="57" w:name="CQ11416FI0011416T11_06_2003_13_16_20"/>
      <w:bookmarkStart w:id="58" w:name="_Toc43105608"/>
      <w:bookmarkStart w:id="59" w:name="_Toc43105627"/>
      <w:bookmarkStart w:id="60" w:name="_Toc43105632"/>
      <w:bookmarkStart w:id="61" w:name="_Toc43105684"/>
      <w:bookmarkStart w:id="62" w:name="_Toc43105689"/>
      <w:bookmarkStart w:id="63" w:name="_Toc43105771"/>
      <w:bookmarkEnd w:id="57"/>
      <w:r>
        <w:rPr>
          <w:rtl/>
        </w:rPr>
        <w:t>150. שחיטת כבשים משטחי הרשות הפלסטינית</w:t>
      </w:r>
      <w:bookmarkEnd w:id="58"/>
      <w:bookmarkEnd w:id="59"/>
      <w:bookmarkEnd w:id="60"/>
      <w:bookmarkEnd w:id="61"/>
      <w:bookmarkEnd w:id="62"/>
      <w:bookmarkEnd w:id="63"/>
    </w:p>
    <w:p w14:paraId="481D8E38" w14:textId="77777777" w:rsidR="00000000" w:rsidRDefault="003C26CA">
      <w:pPr>
        <w:pStyle w:val="a"/>
        <w:rPr>
          <w:rFonts w:hint="cs"/>
          <w:rtl/>
        </w:rPr>
      </w:pPr>
    </w:p>
    <w:p w14:paraId="30E5E44B" w14:textId="77777777" w:rsidR="00000000" w:rsidRDefault="003C26CA">
      <w:pPr>
        <w:pStyle w:val="SpeakerCon"/>
      </w:pPr>
      <w:bookmarkStart w:id="64" w:name="ESQ11416"/>
      <w:bookmarkEnd w:id="64"/>
      <w:r>
        <w:rPr>
          <w:rtl/>
        </w:rPr>
        <w:t>חבר</w:t>
      </w:r>
      <w:r>
        <w:rPr>
          <w:rFonts w:hint="cs"/>
          <w:rtl/>
        </w:rPr>
        <w:t xml:space="preserve"> הכנסת </w:t>
      </w:r>
      <w:bookmarkStart w:id="65" w:name="TextBody2"/>
      <w:r>
        <w:rPr>
          <w:rtl/>
        </w:rPr>
        <w:t>אבשלום וילן</w:t>
      </w:r>
      <w:bookmarkEnd w:id="65"/>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החקלאות ופיתוח הכפר</w:t>
      </w:r>
    </w:p>
    <w:p w14:paraId="7E73E4F0" w14:textId="77777777" w:rsidR="00000000" w:rsidRDefault="003C26CA">
      <w:pPr>
        <w:bidi/>
        <w:spacing w:line="360" w:lineRule="auto"/>
        <w:ind w:firstLine="720"/>
        <w:jc w:val="both"/>
        <w:rPr>
          <w:rFonts w:cs="Arial"/>
          <w:sz w:val="28"/>
          <w:szCs w:val="22"/>
        </w:rPr>
      </w:pPr>
      <w:r>
        <w:rPr>
          <w:rFonts w:cs="Arial"/>
          <w:sz w:val="28"/>
          <w:szCs w:val="22"/>
          <w:rtl/>
        </w:rPr>
        <w:t>ביום י"ט באייר התשס"ג (21 במאי 2003)</w:t>
      </w:r>
      <w:r>
        <w:rPr>
          <w:rFonts w:cs="Arial"/>
          <w:sz w:val="28"/>
          <w:szCs w:val="22"/>
          <w:rtl/>
        </w:rPr>
        <w:t>:</w:t>
      </w:r>
    </w:p>
    <w:p w14:paraId="3F22C745" w14:textId="77777777" w:rsidR="00000000" w:rsidRDefault="003C26CA">
      <w:pPr>
        <w:bidi/>
        <w:spacing w:line="360" w:lineRule="auto"/>
        <w:ind w:firstLine="523"/>
        <w:jc w:val="both"/>
        <w:rPr>
          <w:rFonts w:cs="Arial" w:hint="cs"/>
          <w:sz w:val="28"/>
          <w:szCs w:val="22"/>
          <w:rtl/>
        </w:rPr>
      </w:pPr>
    </w:p>
    <w:p w14:paraId="3443741D" w14:textId="77777777" w:rsidR="00000000" w:rsidRDefault="003C26CA">
      <w:pPr>
        <w:bidi/>
        <w:spacing w:before="240" w:line="360" w:lineRule="auto"/>
        <w:ind w:firstLine="720"/>
        <w:jc w:val="both"/>
        <w:rPr>
          <w:rFonts w:cs="Arial" w:hint="cs"/>
          <w:sz w:val="28"/>
          <w:szCs w:val="22"/>
        </w:rPr>
      </w:pPr>
      <w:r>
        <w:rPr>
          <w:rFonts w:cs="Arial" w:hint="cs"/>
          <w:sz w:val="28"/>
          <w:szCs w:val="22"/>
          <w:rtl/>
        </w:rPr>
        <w:t xml:space="preserve">ב"כל העיר" מיום 11 באפריל 2003 </w:t>
      </w:r>
      <w:r>
        <w:rPr>
          <w:rFonts w:cs="Arial"/>
          <w:sz w:val="28"/>
          <w:szCs w:val="22"/>
          <w:rtl/>
        </w:rPr>
        <w:t>פ</w:t>
      </w:r>
      <w:r>
        <w:rPr>
          <w:rFonts w:cs="Arial" w:hint="cs"/>
          <w:sz w:val="28"/>
          <w:szCs w:val="22"/>
          <w:rtl/>
        </w:rPr>
        <w:t>ו</w:t>
      </w:r>
      <w:r>
        <w:rPr>
          <w:rFonts w:cs="Arial"/>
          <w:sz w:val="28"/>
          <w:szCs w:val="22"/>
          <w:rtl/>
        </w:rPr>
        <w:t>רסם</w:t>
      </w:r>
      <w:r>
        <w:rPr>
          <w:rFonts w:cs="Arial" w:hint="cs"/>
          <w:sz w:val="28"/>
          <w:szCs w:val="22"/>
          <w:rtl/>
        </w:rPr>
        <w:t>,</w:t>
      </w:r>
      <w:r>
        <w:rPr>
          <w:rFonts w:cs="Arial"/>
          <w:sz w:val="28"/>
          <w:szCs w:val="22"/>
          <w:rtl/>
        </w:rPr>
        <w:t xml:space="preserve"> </w:t>
      </w:r>
      <w:r>
        <w:rPr>
          <w:rFonts w:cs="Arial" w:hint="cs"/>
          <w:sz w:val="28"/>
          <w:szCs w:val="22"/>
          <w:rtl/>
        </w:rPr>
        <w:t>כי</w:t>
      </w:r>
      <w:r>
        <w:rPr>
          <w:rFonts w:cs="Arial"/>
          <w:sz w:val="28"/>
          <w:szCs w:val="22"/>
          <w:rtl/>
        </w:rPr>
        <w:t xml:space="preserve"> משרדך מחרים עדרי כבשים שחוצים את </w:t>
      </w:r>
      <w:r>
        <w:rPr>
          <w:rFonts w:cs="Arial" w:hint="cs"/>
          <w:sz w:val="28"/>
          <w:szCs w:val="22"/>
          <w:rtl/>
        </w:rPr>
        <w:t>"ה</w:t>
      </w:r>
      <w:r>
        <w:rPr>
          <w:rFonts w:cs="Arial"/>
          <w:sz w:val="28"/>
          <w:szCs w:val="22"/>
          <w:rtl/>
        </w:rPr>
        <w:t>קו הירוק</w:t>
      </w:r>
      <w:r>
        <w:rPr>
          <w:rFonts w:cs="Arial" w:hint="cs"/>
          <w:sz w:val="28"/>
          <w:szCs w:val="22"/>
          <w:rtl/>
        </w:rPr>
        <w:t>"</w:t>
      </w:r>
      <w:r>
        <w:rPr>
          <w:rFonts w:cs="Arial"/>
          <w:sz w:val="28"/>
          <w:szCs w:val="22"/>
          <w:rtl/>
        </w:rPr>
        <w:t>, שוחט את העדרים למניעת הפצת מחלות</w:t>
      </w:r>
      <w:r>
        <w:rPr>
          <w:rFonts w:cs="Arial" w:hint="cs"/>
          <w:sz w:val="28"/>
          <w:szCs w:val="22"/>
          <w:rtl/>
        </w:rPr>
        <w:t>,</w:t>
      </w:r>
      <w:r>
        <w:rPr>
          <w:rFonts w:cs="Arial"/>
          <w:sz w:val="28"/>
          <w:szCs w:val="22"/>
          <w:rtl/>
        </w:rPr>
        <w:t xml:space="preserve"> אך מוכר את הבשר לאחר מכן</w:t>
      </w:r>
      <w:r>
        <w:rPr>
          <w:rFonts w:cs="Arial" w:hint="cs"/>
          <w:sz w:val="28"/>
          <w:szCs w:val="22"/>
          <w:rtl/>
        </w:rPr>
        <w:t xml:space="preserve"> ב</w:t>
      </w:r>
      <w:r>
        <w:rPr>
          <w:rFonts w:cs="Arial"/>
          <w:sz w:val="28"/>
          <w:szCs w:val="22"/>
          <w:rtl/>
        </w:rPr>
        <w:t>עשרות</w:t>
      </w:r>
      <w:r>
        <w:rPr>
          <w:rFonts w:cs="Arial" w:hint="cs"/>
          <w:sz w:val="28"/>
          <w:szCs w:val="22"/>
          <w:rtl/>
        </w:rPr>
        <w:t>-</w:t>
      </w:r>
      <w:r>
        <w:rPr>
          <w:rFonts w:cs="Arial"/>
          <w:sz w:val="28"/>
          <w:szCs w:val="22"/>
          <w:rtl/>
        </w:rPr>
        <w:t>אלפי שקלים</w:t>
      </w:r>
      <w:r>
        <w:rPr>
          <w:rFonts w:cs="Arial" w:hint="cs"/>
          <w:sz w:val="28"/>
          <w:szCs w:val="22"/>
          <w:rtl/>
        </w:rPr>
        <w:t>.</w:t>
      </w:r>
    </w:p>
    <w:p w14:paraId="1ACA5268" w14:textId="77777777" w:rsidR="00000000" w:rsidRDefault="003C26CA">
      <w:pPr>
        <w:bidi/>
        <w:spacing w:line="360" w:lineRule="auto"/>
        <w:ind w:firstLine="720"/>
        <w:jc w:val="both"/>
        <w:rPr>
          <w:rFonts w:cs="Arial" w:hint="cs"/>
          <w:sz w:val="28"/>
          <w:szCs w:val="22"/>
          <w:rtl/>
        </w:rPr>
      </w:pPr>
    </w:p>
    <w:p w14:paraId="5EC81966" w14:textId="77777777" w:rsidR="00000000" w:rsidRDefault="003C26CA">
      <w:pPr>
        <w:bidi/>
        <w:spacing w:line="360" w:lineRule="auto"/>
        <w:ind w:firstLine="720"/>
        <w:jc w:val="both"/>
        <w:rPr>
          <w:rFonts w:cs="Arial" w:hint="cs"/>
          <w:sz w:val="28"/>
          <w:szCs w:val="22"/>
        </w:rPr>
      </w:pPr>
    </w:p>
    <w:p w14:paraId="3D83520B"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1EF50BA" w14:textId="77777777" w:rsidR="00000000" w:rsidRDefault="003C26CA">
      <w:pPr>
        <w:bidi/>
        <w:spacing w:line="360" w:lineRule="auto"/>
        <w:ind w:firstLine="720"/>
        <w:jc w:val="both"/>
        <w:rPr>
          <w:rFonts w:cs="Arial"/>
          <w:sz w:val="28"/>
          <w:szCs w:val="22"/>
        </w:rPr>
      </w:pPr>
    </w:p>
    <w:p w14:paraId="04F8DC85" w14:textId="77777777" w:rsidR="00000000" w:rsidRDefault="003C26CA">
      <w:pPr>
        <w:bidi/>
        <w:spacing w:line="360" w:lineRule="auto"/>
        <w:ind w:firstLine="720"/>
        <w:jc w:val="both"/>
        <w:rPr>
          <w:rFonts w:cs="Arial"/>
          <w:sz w:val="28"/>
          <w:szCs w:val="22"/>
          <w:rtl/>
        </w:rPr>
      </w:pPr>
      <w:r>
        <w:rPr>
          <w:rFonts w:cs="Arial"/>
          <w:sz w:val="28"/>
          <w:szCs w:val="22"/>
          <w:rtl/>
        </w:rPr>
        <w:t xml:space="preserve">האם יש אמת </w:t>
      </w:r>
      <w:r>
        <w:rPr>
          <w:rFonts w:cs="Arial" w:hint="cs"/>
          <w:sz w:val="28"/>
          <w:szCs w:val="22"/>
          <w:rtl/>
        </w:rPr>
        <w:t>בפרסום</w:t>
      </w:r>
      <w:r>
        <w:rPr>
          <w:rFonts w:cs="Arial"/>
          <w:sz w:val="28"/>
          <w:szCs w:val="22"/>
          <w:rtl/>
        </w:rPr>
        <w:t>, ואם כן</w:t>
      </w:r>
      <w:r>
        <w:rPr>
          <w:rFonts w:cs="Arial" w:hint="cs"/>
          <w:sz w:val="28"/>
          <w:szCs w:val="22"/>
          <w:rtl/>
        </w:rPr>
        <w:t xml:space="preserve"> </w:t>
      </w:r>
      <w:r>
        <w:rPr>
          <w:rFonts w:cs="Arial" w:hint="eastAsia"/>
          <w:sz w:val="28"/>
          <w:szCs w:val="22"/>
          <w:rtl/>
        </w:rPr>
        <w:t>–</w:t>
      </w:r>
      <w:r>
        <w:rPr>
          <w:rFonts w:cs="Arial"/>
          <w:sz w:val="28"/>
          <w:szCs w:val="22"/>
          <w:rtl/>
        </w:rPr>
        <w:t xml:space="preserve"> מדוע סכום המכירה אינו מוחזר, בחלקו, לבעלי הע</w:t>
      </w:r>
      <w:r>
        <w:rPr>
          <w:rFonts w:cs="Arial"/>
          <w:sz w:val="28"/>
          <w:szCs w:val="22"/>
          <w:rtl/>
        </w:rPr>
        <w:t>דרים?</w:t>
      </w:r>
    </w:p>
    <w:p w14:paraId="5A3091FD" w14:textId="77777777" w:rsidR="00000000" w:rsidRDefault="003C26CA">
      <w:pPr>
        <w:bidi/>
        <w:spacing w:line="360" w:lineRule="auto"/>
        <w:ind w:firstLine="720"/>
        <w:jc w:val="both"/>
        <w:rPr>
          <w:rFonts w:cs="Arial"/>
          <w:sz w:val="28"/>
          <w:szCs w:val="22"/>
          <w:rtl/>
        </w:rPr>
      </w:pPr>
    </w:p>
    <w:p w14:paraId="145D6F2E" w14:textId="77777777" w:rsidR="00000000" w:rsidRDefault="003C26CA">
      <w:pPr>
        <w:pStyle w:val="SpeakerCon"/>
        <w:rPr>
          <w:rtl/>
        </w:rPr>
      </w:pPr>
      <w:bookmarkStart w:id="66" w:name="FS000000468T11_06_2003_13_17_08"/>
      <w:bookmarkEnd w:id="66"/>
    </w:p>
    <w:p w14:paraId="5F7EEA23" w14:textId="77777777" w:rsidR="00000000" w:rsidRDefault="003C26CA">
      <w:pPr>
        <w:pStyle w:val="SpeakerCon"/>
        <w:rPr>
          <w:rtl/>
        </w:rPr>
      </w:pPr>
      <w:r>
        <w:rPr>
          <w:rFonts w:hint="eastAsia"/>
          <w:rtl/>
        </w:rPr>
        <w:t>שר</w:t>
      </w:r>
      <w:r>
        <w:rPr>
          <w:rtl/>
        </w:rPr>
        <w:t xml:space="preserve"> החקלאות ופיתוח הכפר ישראל כץ:</w:t>
      </w:r>
    </w:p>
    <w:p w14:paraId="22E923EC" w14:textId="77777777" w:rsidR="00000000" w:rsidRDefault="003C26CA">
      <w:pPr>
        <w:pStyle w:val="a"/>
        <w:rPr>
          <w:rFonts w:hint="cs"/>
          <w:rtl/>
        </w:rPr>
      </w:pPr>
    </w:p>
    <w:p w14:paraId="6513DB17" w14:textId="77777777" w:rsidR="00000000" w:rsidRDefault="003C26CA">
      <w:pPr>
        <w:pStyle w:val="a"/>
        <w:ind w:firstLine="0"/>
        <w:rPr>
          <w:rFonts w:hint="cs"/>
          <w:rtl/>
        </w:rPr>
      </w:pPr>
    </w:p>
    <w:p w14:paraId="45C8F0B3" w14:textId="77777777" w:rsidR="00000000" w:rsidRDefault="003C26CA">
      <w:pPr>
        <w:pStyle w:val="a"/>
        <w:ind w:firstLine="0"/>
        <w:rPr>
          <w:rFonts w:hint="cs"/>
          <w:rtl/>
        </w:rPr>
      </w:pPr>
      <w:r>
        <w:rPr>
          <w:rFonts w:hint="cs"/>
          <w:rtl/>
        </w:rPr>
        <w:tab/>
        <w:t xml:space="preserve">משרד החקלאות, יחידת הפיצו"ח </w:t>
      </w:r>
      <w:r>
        <w:rPr>
          <w:rtl/>
        </w:rPr>
        <w:t>–</w:t>
      </w:r>
      <w:r>
        <w:rPr>
          <w:rFonts w:hint="cs"/>
          <w:rtl/>
        </w:rPr>
        <w:t xml:space="preserve"> פיקוח על הצומח והחי -  מבצעת פעילות אכיפה כנגד עדרים פולשים, תפיסה, בדיקת וטרינר, העמסה והעברה לשחיטה. בנוסף, מוציאים צו בית-משפט, בבקשה להורות על חילוט הכספים.</w:t>
      </w:r>
    </w:p>
    <w:p w14:paraId="48C6D9B8" w14:textId="77777777" w:rsidR="00000000" w:rsidRDefault="003C26CA">
      <w:pPr>
        <w:pStyle w:val="a"/>
        <w:ind w:firstLine="0"/>
        <w:rPr>
          <w:rFonts w:hint="cs"/>
          <w:rtl/>
        </w:rPr>
      </w:pPr>
      <w:r>
        <w:rPr>
          <w:rFonts w:hint="cs"/>
          <w:rtl/>
        </w:rPr>
        <w:tab/>
      </w:r>
    </w:p>
    <w:p w14:paraId="0F9B47C1" w14:textId="77777777" w:rsidR="00000000" w:rsidRDefault="003C26CA">
      <w:pPr>
        <w:pStyle w:val="a"/>
        <w:ind w:firstLine="0"/>
        <w:rPr>
          <w:rFonts w:hint="cs"/>
          <w:rtl/>
        </w:rPr>
      </w:pPr>
      <w:r>
        <w:rPr>
          <w:rFonts w:hint="cs"/>
          <w:rtl/>
        </w:rPr>
        <w:tab/>
        <w:t>על-פי החלטת השופטת</w:t>
      </w:r>
      <w:r>
        <w:rPr>
          <w:rFonts w:hint="cs"/>
          <w:rtl/>
        </w:rPr>
        <w:t xml:space="preserve"> לביא, מיום 27 במרס 2003, לאחר בדיקת הווטרינר, אם הבשר יימצא כשיר ויימכר, תקוזזנה הוצאות רק לאחר מועד של 60 יום שבהם יוכל הטוען לבעלות, שהינו תושב שטחים מיטא, להזדהות ולמסור עדות, ולאחר קבלת תגובתו, ניתן יהיה לקזז מהיתרה, אם תהיה כזאת, כל קנס מינהלי שיוטל.</w:t>
      </w:r>
      <w:r>
        <w:rPr>
          <w:rFonts w:hint="cs"/>
          <w:rtl/>
        </w:rPr>
        <w:t xml:space="preserve"> נכון להיום, לאחר פנייה אל עורך-הדין לקר, בא-כוחו של הנתפס, לא הגיע הנתפס לדרוש ולקבל את יתרת כספו.</w:t>
      </w:r>
    </w:p>
    <w:p w14:paraId="531C7DC5" w14:textId="77777777" w:rsidR="00000000" w:rsidRDefault="003C26CA">
      <w:pPr>
        <w:pStyle w:val="a"/>
        <w:ind w:firstLine="0"/>
        <w:rPr>
          <w:rFonts w:hint="cs"/>
          <w:rtl/>
        </w:rPr>
      </w:pPr>
    </w:p>
    <w:p w14:paraId="0711D36C" w14:textId="77777777" w:rsidR="00000000" w:rsidRDefault="003C26CA">
      <w:pPr>
        <w:pStyle w:val="a"/>
        <w:ind w:firstLine="0"/>
        <w:rPr>
          <w:rFonts w:hint="cs"/>
          <w:rtl/>
        </w:rPr>
      </w:pPr>
      <w:r>
        <w:rPr>
          <w:rFonts w:hint="cs"/>
          <w:rtl/>
        </w:rPr>
        <w:tab/>
        <w:t>האם חבר הכנסת וילן מייצג אותו כאן?</w:t>
      </w:r>
    </w:p>
    <w:p w14:paraId="51E89C71" w14:textId="77777777" w:rsidR="00000000" w:rsidRDefault="003C26CA">
      <w:pPr>
        <w:pStyle w:val="a"/>
        <w:ind w:firstLine="0"/>
        <w:rPr>
          <w:rFonts w:hint="cs"/>
          <w:rtl/>
        </w:rPr>
      </w:pPr>
    </w:p>
    <w:p w14:paraId="63C67C75" w14:textId="77777777" w:rsidR="00000000" w:rsidRDefault="003C26CA">
      <w:pPr>
        <w:pStyle w:val="ac"/>
        <w:rPr>
          <w:rtl/>
        </w:rPr>
      </w:pPr>
      <w:r>
        <w:rPr>
          <w:rFonts w:hint="eastAsia"/>
          <w:rtl/>
        </w:rPr>
        <w:t>אבשלום</w:t>
      </w:r>
      <w:r>
        <w:rPr>
          <w:rtl/>
        </w:rPr>
        <w:t xml:space="preserve"> וילן (מרצ):</w:t>
      </w:r>
    </w:p>
    <w:p w14:paraId="50A17370" w14:textId="77777777" w:rsidR="00000000" w:rsidRDefault="003C26CA">
      <w:pPr>
        <w:pStyle w:val="a"/>
        <w:rPr>
          <w:rFonts w:hint="cs"/>
          <w:rtl/>
        </w:rPr>
      </w:pPr>
    </w:p>
    <w:p w14:paraId="5CD66ED8" w14:textId="77777777" w:rsidR="00000000" w:rsidRDefault="003C26CA">
      <w:pPr>
        <w:pStyle w:val="a"/>
        <w:rPr>
          <w:rFonts w:hint="cs"/>
          <w:rtl/>
        </w:rPr>
      </w:pPr>
      <w:r>
        <w:rPr>
          <w:rFonts w:hint="cs"/>
          <w:rtl/>
        </w:rPr>
        <w:t>אם הוא יבוא ויתבע, ונשאר כסף לזכותו, הוא יקבל אותו?</w:t>
      </w:r>
    </w:p>
    <w:p w14:paraId="29674889" w14:textId="77777777" w:rsidR="00000000" w:rsidRDefault="003C26CA">
      <w:pPr>
        <w:pStyle w:val="a"/>
        <w:ind w:firstLine="0"/>
        <w:rPr>
          <w:rFonts w:hint="cs"/>
          <w:rtl/>
        </w:rPr>
      </w:pPr>
    </w:p>
    <w:p w14:paraId="7A56711B" w14:textId="77777777" w:rsidR="00000000" w:rsidRDefault="003C26CA">
      <w:pPr>
        <w:pStyle w:val="SpeakerCon"/>
        <w:rPr>
          <w:rtl/>
        </w:rPr>
      </w:pPr>
      <w:bookmarkStart w:id="67" w:name="FS000000412T11_06_2003_12_06_02C"/>
      <w:bookmarkStart w:id="68" w:name="FS000000468T11_06_2003_12_06_16"/>
      <w:bookmarkEnd w:id="67"/>
      <w:bookmarkEnd w:id="68"/>
      <w:r>
        <w:rPr>
          <w:rFonts w:hint="eastAsia"/>
          <w:rtl/>
        </w:rPr>
        <w:t>שר</w:t>
      </w:r>
      <w:r>
        <w:rPr>
          <w:rtl/>
        </w:rPr>
        <w:t xml:space="preserve"> החקלאות ופיתוח הכפר ישראל כץ:</w:t>
      </w:r>
    </w:p>
    <w:p w14:paraId="613E01A2" w14:textId="77777777" w:rsidR="00000000" w:rsidRDefault="003C26CA">
      <w:pPr>
        <w:pStyle w:val="a"/>
        <w:rPr>
          <w:rFonts w:hint="cs"/>
          <w:rtl/>
        </w:rPr>
      </w:pPr>
    </w:p>
    <w:p w14:paraId="22D18230" w14:textId="77777777" w:rsidR="00000000" w:rsidRDefault="003C26CA">
      <w:pPr>
        <w:pStyle w:val="a"/>
        <w:rPr>
          <w:rFonts w:hint="cs"/>
          <w:rtl/>
        </w:rPr>
      </w:pPr>
      <w:r>
        <w:rPr>
          <w:rFonts w:hint="cs"/>
          <w:rtl/>
        </w:rPr>
        <w:t>אחזור עוד ה</w:t>
      </w:r>
      <w:r>
        <w:rPr>
          <w:rFonts w:hint="cs"/>
          <w:rtl/>
        </w:rPr>
        <w:t>פעם: על-פי החלטת השופטת לביא, לאחר בדיקת הווטרינר, אם הבשר יימצא כשיר ויימכר, תקוזזנה הוצאות רק לאחר מועד של 60 יום, שבהם יוכל הטוען לבעלות, שהינו תושב השטחים, להזדהות ולמסור עדות, ולאחר קבלת תגובתו, רק לאחר קבלת תגובתו, ניתן יהיה לקזז מהיתרה, אם תהיה כזאת</w:t>
      </w:r>
      <w:r>
        <w:rPr>
          <w:rFonts w:hint="cs"/>
          <w:rtl/>
        </w:rPr>
        <w:t>, כל קנס מינהלי שיוטל. נכון להיום, הוא טרם פנה. אם הוא יפנה בתוך 60 יום, כל הפרוצדורה תתבצע.</w:t>
      </w:r>
    </w:p>
    <w:p w14:paraId="5A7C3936" w14:textId="77777777" w:rsidR="00000000" w:rsidRDefault="003C26CA">
      <w:pPr>
        <w:pStyle w:val="a"/>
        <w:ind w:firstLine="0"/>
        <w:rPr>
          <w:rFonts w:hint="cs"/>
          <w:rtl/>
        </w:rPr>
      </w:pPr>
    </w:p>
    <w:p w14:paraId="6AABBB49" w14:textId="77777777" w:rsidR="00000000" w:rsidRDefault="003C26CA">
      <w:pPr>
        <w:pStyle w:val="ad"/>
        <w:rPr>
          <w:rtl/>
        </w:rPr>
      </w:pPr>
      <w:r>
        <w:rPr>
          <w:rtl/>
        </w:rPr>
        <w:t>היו"ר אלי בן-מנחם:</w:t>
      </w:r>
    </w:p>
    <w:p w14:paraId="593CC439" w14:textId="77777777" w:rsidR="00000000" w:rsidRDefault="003C26CA">
      <w:pPr>
        <w:pStyle w:val="a"/>
        <w:rPr>
          <w:rtl/>
        </w:rPr>
      </w:pPr>
    </w:p>
    <w:p w14:paraId="0B409D58" w14:textId="77777777" w:rsidR="00000000" w:rsidRDefault="003C26CA">
      <w:pPr>
        <w:pStyle w:val="a"/>
        <w:rPr>
          <w:rFonts w:hint="cs"/>
          <w:rtl/>
        </w:rPr>
      </w:pPr>
      <w:r>
        <w:rPr>
          <w:rFonts w:hint="cs"/>
          <w:rtl/>
        </w:rPr>
        <w:t>חבר הכנסת וילן, יש לך שאלה נוספת?</w:t>
      </w:r>
    </w:p>
    <w:p w14:paraId="48E0FC41" w14:textId="77777777" w:rsidR="00000000" w:rsidRDefault="003C26CA">
      <w:pPr>
        <w:pStyle w:val="a"/>
        <w:ind w:firstLine="0"/>
        <w:rPr>
          <w:rFonts w:hint="cs"/>
          <w:rtl/>
        </w:rPr>
      </w:pPr>
    </w:p>
    <w:p w14:paraId="7A3A27CB" w14:textId="77777777" w:rsidR="00000000" w:rsidRDefault="003C26CA">
      <w:pPr>
        <w:pStyle w:val="ac"/>
        <w:rPr>
          <w:rtl/>
        </w:rPr>
      </w:pPr>
      <w:r>
        <w:rPr>
          <w:rFonts w:hint="eastAsia"/>
          <w:rtl/>
        </w:rPr>
        <w:t>אבשלום</w:t>
      </w:r>
      <w:r>
        <w:rPr>
          <w:rtl/>
        </w:rPr>
        <w:t xml:space="preserve"> וילן (מרצ):</w:t>
      </w:r>
    </w:p>
    <w:p w14:paraId="2415A350" w14:textId="77777777" w:rsidR="00000000" w:rsidRDefault="003C26CA">
      <w:pPr>
        <w:pStyle w:val="a"/>
        <w:rPr>
          <w:rFonts w:hint="cs"/>
          <w:rtl/>
        </w:rPr>
      </w:pPr>
    </w:p>
    <w:p w14:paraId="6D27049C" w14:textId="77777777" w:rsidR="00000000" w:rsidRDefault="003C26CA">
      <w:pPr>
        <w:pStyle w:val="a"/>
        <w:rPr>
          <w:rFonts w:hint="cs"/>
          <w:rtl/>
        </w:rPr>
      </w:pPr>
      <w:r>
        <w:rPr>
          <w:rFonts w:hint="cs"/>
          <w:rtl/>
        </w:rPr>
        <w:t>לא, שאלתי.</w:t>
      </w:r>
    </w:p>
    <w:p w14:paraId="0CE8B8A1" w14:textId="77777777" w:rsidR="00000000" w:rsidRDefault="003C26CA">
      <w:pPr>
        <w:pStyle w:val="a"/>
        <w:ind w:firstLine="0"/>
        <w:rPr>
          <w:rFonts w:hint="cs"/>
          <w:rtl/>
        </w:rPr>
      </w:pPr>
    </w:p>
    <w:p w14:paraId="56FFB7F4" w14:textId="77777777" w:rsidR="00000000" w:rsidRDefault="003C26CA">
      <w:pPr>
        <w:pStyle w:val="ad"/>
        <w:rPr>
          <w:rtl/>
        </w:rPr>
      </w:pPr>
    </w:p>
    <w:p w14:paraId="2B40DFB6" w14:textId="77777777" w:rsidR="00000000" w:rsidRDefault="003C26CA">
      <w:pPr>
        <w:pStyle w:val="ad"/>
        <w:rPr>
          <w:rtl/>
        </w:rPr>
      </w:pPr>
      <w:r>
        <w:rPr>
          <w:rtl/>
        </w:rPr>
        <w:t>היו"ר אלי בן-מנחם:</w:t>
      </w:r>
    </w:p>
    <w:p w14:paraId="72D31B50" w14:textId="77777777" w:rsidR="00000000" w:rsidRDefault="003C26CA">
      <w:pPr>
        <w:pStyle w:val="a"/>
        <w:rPr>
          <w:rtl/>
        </w:rPr>
      </w:pPr>
    </w:p>
    <w:p w14:paraId="27CBAFDE" w14:textId="77777777" w:rsidR="00000000" w:rsidRDefault="003C26CA">
      <w:pPr>
        <w:pStyle w:val="a"/>
        <w:rPr>
          <w:rFonts w:hint="cs"/>
          <w:rtl/>
        </w:rPr>
      </w:pPr>
      <w:r>
        <w:rPr>
          <w:rFonts w:hint="cs"/>
          <w:rtl/>
        </w:rPr>
        <w:t>אין שאלה נוספת. אני מודה לשר החקלאות ופיתוח הכפר.</w:t>
      </w:r>
    </w:p>
    <w:p w14:paraId="4C26AF64" w14:textId="77777777" w:rsidR="00000000" w:rsidRDefault="003C26CA">
      <w:pPr>
        <w:pStyle w:val="a"/>
        <w:ind w:firstLine="0"/>
        <w:rPr>
          <w:rFonts w:hint="cs"/>
          <w:rtl/>
        </w:rPr>
      </w:pPr>
    </w:p>
    <w:p w14:paraId="03235DB5" w14:textId="77777777" w:rsidR="00000000" w:rsidRDefault="003C26CA">
      <w:pPr>
        <w:pStyle w:val="SpeakerCon"/>
        <w:rPr>
          <w:rtl/>
        </w:rPr>
      </w:pPr>
      <w:bookmarkStart w:id="69" w:name="FS000000468T11_06_2003_12_07_34C"/>
      <w:bookmarkEnd w:id="69"/>
      <w:r>
        <w:rPr>
          <w:rtl/>
        </w:rPr>
        <w:t xml:space="preserve">שר </w:t>
      </w:r>
      <w:r>
        <w:rPr>
          <w:rtl/>
        </w:rPr>
        <w:t>החקלאות ופיתוח הכפר ישראל כץ:</w:t>
      </w:r>
    </w:p>
    <w:p w14:paraId="7ECE9C14" w14:textId="77777777" w:rsidR="00000000" w:rsidRDefault="003C26CA">
      <w:pPr>
        <w:pStyle w:val="a"/>
        <w:rPr>
          <w:rtl/>
        </w:rPr>
      </w:pPr>
    </w:p>
    <w:p w14:paraId="5746955E" w14:textId="77777777" w:rsidR="00000000" w:rsidRDefault="003C26CA">
      <w:pPr>
        <w:pStyle w:val="a"/>
        <w:rPr>
          <w:rFonts w:hint="cs"/>
          <w:rtl/>
        </w:rPr>
      </w:pPr>
      <w:r>
        <w:rPr>
          <w:rFonts w:hint="cs"/>
          <w:rtl/>
        </w:rPr>
        <w:t>תודה רבה.</w:t>
      </w:r>
    </w:p>
    <w:p w14:paraId="49DD097F" w14:textId="77777777" w:rsidR="00000000" w:rsidRDefault="003C26CA">
      <w:pPr>
        <w:pStyle w:val="a"/>
        <w:ind w:firstLine="0"/>
        <w:rPr>
          <w:rtl/>
        </w:rPr>
      </w:pPr>
    </w:p>
    <w:p w14:paraId="3FC21884" w14:textId="77777777" w:rsidR="00000000" w:rsidRDefault="003C26CA">
      <w:pPr>
        <w:pStyle w:val="a"/>
        <w:ind w:firstLine="0"/>
        <w:rPr>
          <w:rFonts w:hint="cs"/>
          <w:rtl/>
        </w:rPr>
      </w:pPr>
    </w:p>
    <w:p w14:paraId="14334F74" w14:textId="77777777" w:rsidR="00000000" w:rsidRDefault="003C26CA">
      <w:pPr>
        <w:pStyle w:val="Subject"/>
        <w:rPr>
          <w:rFonts w:hint="cs"/>
          <w:rtl/>
        </w:rPr>
      </w:pPr>
      <w:bookmarkStart w:id="70" w:name="_Toc43105609"/>
      <w:bookmarkStart w:id="71" w:name="_Toc43105628"/>
      <w:bookmarkStart w:id="72" w:name="_Toc43105633"/>
      <w:bookmarkStart w:id="73" w:name="_Toc43105685"/>
      <w:bookmarkStart w:id="74" w:name="_Toc43105690"/>
      <w:bookmarkStart w:id="75" w:name="_Toc43105772"/>
      <w:r>
        <w:rPr>
          <w:rFonts w:hint="cs"/>
          <w:rtl/>
        </w:rPr>
        <w:t xml:space="preserve">הצעת חוק הביטוח הלאומי (תיקון </w:t>
      </w:r>
      <w:r>
        <w:rPr>
          <w:rtl/>
        </w:rPr>
        <w:t>–</w:t>
      </w:r>
      <w:r>
        <w:rPr>
          <w:rFonts w:hint="cs"/>
          <w:rtl/>
        </w:rPr>
        <w:t xml:space="preserve"> עבודה מועדפת), התשס"ג-‏2003</w:t>
      </w:r>
      <w:bookmarkEnd w:id="70"/>
      <w:bookmarkEnd w:id="71"/>
      <w:bookmarkEnd w:id="72"/>
      <w:bookmarkEnd w:id="73"/>
      <w:bookmarkEnd w:id="74"/>
      <w:bookmarkEnd w:id="75"/>
    </w:p>
    <w:p w14:paraId="0F7BE445" w14:textId="77777777" w:rsidR="00000000" w:rsidRDefault="003C26CA">
      <w:pPr>
        <w:pStyle w:val="a"/>
        <w:ind w:firstLine="0"/>
        <w:rPr>
          <w:rFonts w:hint="cs"/>
          <w:rtl/>
        </w:rPr>
      </w:pPr>
      <w:r>
        <w:rPr>
          <w:rFonts w:hint="cs"/>
          <w:rtl/>
        </w:rPr>
        <w:t>[</w:t>
      </w:r>
      <w:r>
        <w:rPr>
          <w:rFonts w:hint="eastAsia"/>
          <w:rtl/>
        </w:rPr>
        <w:t>נספחות</w:t>
      </w:r>
      <w:r>
        <w:rPr>
          <w:rtl/>
        </w:rPr>
        <w:t>.</w:t>
      </w:r>
      <w:r>
        <w:rPr>
          <w:rFonts w:hint="cs"/>
          <w:rtl/>
        </w:rPr>
        <w:t>]</w:t>
      </w:r>
    </w:p>
    <w:p w14:paraId="1EF0D75A" w14:textId="77777777" w:rsidR="00000000" w:rsidRDefault="003C26CA">
      <w:pPr>
        <w:pStyle w:val="SubjectSub"/>
        <w:rPr>
          <w:rFonts w:hint="cs"/>
          <w:rtl/>
        </w:rPr>
      </w:pPr>
      <w:r>
        <w:rPr>
          <w:rFonts w:hint="cs"/>
          <w:rtl/>
        </w:rPr>
        <w:t xml:space="preserve"> (הצעת חברת הכנסת אורית נוקד)</w:t>
      </w:r>
    </w:p>
    <w:p w14:paraId="18825896" w14:textId="77777777" w:rsidR="00000000" w:rsidRDefault="003C26CA">
      <w:pPr>
        <w:pStyle w:val="a"/>
        <w:rPr>
          <w:rFonts w:hint="cs"/>
          <w:rtl/>
        </w:rPr>
      </w:pPr>
    </w:p>
    <w:p w14:paraId="5B8D3181" w14:textId="77777777" w:rsidR="00000000" w:rsidRDefault="003C26CA">
      <w:pPr>
        <w:pStyle w:val="SubjectSub"/>
        <w:rPr>
          <w:rFonts w:hint="cs"/>
          <w:rtl/>
        </w:rPr>
      </w:pPr>
    </w:p>
    <w:p w14:paraId="52B118D9" w14:textId="77777777" w:rsidR="00000000" w:rsidRDefault="003C26CA">
      <w:pPr>
        <w:pStyle w:val="ad"/>
        <w:rPr>
          <w:rtl/>
        </w:rPr>
      </w:pPr>
      <w:r>
        <w:rPr>
          <w:rtl/>
        </w:rPr>
        <w:t>היו"ר אלי בן-מנחם:</w:t>
      </w:r>
    </w:p>
    <w:p w14:paraId="6F1327C1" w14:textId="77777777" w:rsidR="00000000" w:rsidRDefault="003C26CA">
      <w:pPr>
        <w:pStyle w:val="a"/>
        <w:rPr>
          <w:rtl/>
        </w:rPr>
      </w:pPr>
    </w:p>
    <w:p w14:paraId="4CE8F8AB" w14:textId="77777777" w:rsidR="00000000" w:rsidRDefault="003C26CA">
      <w:pPr>
        <w:pStyle w:val="a"/>
        <w:rPr>
          <w:rFonts w:hint="cs"/>
          <w:rtl/>
        </w:rPr>
      </w:pPr>
      <w:r>
        <w:rPr>
          <w:rFonts w:hint="cs"/>
          <w:rtl/>
        </w:rPr>
        <w:t>רבותי, חברי הכנסת, אנחנו עוברים לנושא הבא: הצעות חוק לדיון מוקדם והצעות לסדר-היום. נתחיל בה</w:t>
      </w:r>
      <w:r>
        <w:rPr>
          <w:rFonts w:hint="cs"/>
          <w:rtl/>
        </w:rPr>
        <w:t>צעת חוק מס' פ/215.</w:t>
      </w:r>
    </w:p>
    <w:p w14:paraId="2098A525" w14:textId="77777777" w:rsidR="00000000" w:rsidRDefault="003C26CA">
      <w:pPr>
        <w:pStyle w:val="a"/>
        <w:ind w:firstLine="0"/>
        <w:rPr>
          <w:rFonts w:hint="cs"/>
          <w:rtl/>
        </w:rPr>
      </w:pPr>
    </w:p>
    <w:p w14:paraId="1B043AEF" w14:textId="77777777" w:rsidR="00000000" w:rsidRDefault="003C26CA">
      <w:pPr>
        <w:pStyle w:val="ac"/>
        <w:rPr>
          <w:rtl/>
        </w:rPr>
      </w:pPr>
      <w:r>
        <w:rPr>
          <w:rFonts w:hint="eastAsia"/>
          <w:rtl/>
        </w:rPr>
        <w:t>מאיר</w:t>
      </w:r>
      <w:r>
        <w:rPr>
          <w:rtl/>
        </w:rPr>
        <w:t xml:space="preserve"> פרוש (יהדות התורה):</w:t>
      </w:r>
    </w:p>
    <w:p w14:paraId="0C55A909" w14:textId="77777777" w:rsidR="00000000" w:rsidRDefault="003C26CA">
      <w:pPr>
        <w:pStyle w:val="a"/>
        <w:rPr>
          <w:rFonts w:hint="cs"/>
          <w:rtl/>
        </w:rPr>
      </w:pPr>
    </w:p>
    <w:p w14:paraId="4D427950" w14:textId="77777777" w:rsidR="00000000" w:rsidRDefault="003C26CA">
      <w:pPr>
        <w:pStyle w:val="a"/>
        <w:rPr>
          <w:rFonts w:hint="cs"/>
          <w:rtl/>
        </w:rPr>
      </w:pPr>
      <w:r>
        <w:rPr>
          <w:rFonts w:hint="cs"/>
          <w:rtl/>
        </w:rPr>
        <w:t>אדוני היושב-ראש, איפה שר הפנים? הוא לא צריך להיות פה?</w:t>
      </w:r>
    </w:p>
    <w:p w14:paraId="0A34D100" w14:textId="77777777" w:rsidR="00000000" w:rsidRDefault="003C26CA">
      <w:pPr>
        <w:pStyle w:val="a"/>
        <w:ind w:firstLine="0"/>
        <w:rPr>
          <w:rFonts w:hint="cs"/>
          <w:rtl/>
        </w:rPr>
      </w:pPr>
    </w:p>
    <w:p w14:paraId="2742A5CC" w14:textId="77777777" w:rsidR="00000000" w:rsidRDefault="003C26CA">
      <w:pPr>
        <w:pStyle w:val="ad"/>
        <w:rPr>
          <w:rtl/>
        </w:rPr>
      </w:pPr>
      <w:r>
        <w:rPr>
          <w:rtl/>
        </w:rPr>
        <w:t>היו"ר אלי בן-מנחם:</w:t>
      </w:r>
    </w:p>
    <w:p w14:paraId="42DF50CF" w14:textId="77777777" w:rsidR="00000000" w:rsidRDefault="003C26CA">
      <w:pPr>
        <w:pStyle w:val="a"/>
        <w:rPr>
          <w:rtl/>
        </w:rPr>
      </w:pPr>
    </w:p>
    <w:p w14:paraId="0C2BFCE7" w14:textId="77777777" w:rsidR="00000000" w:rsidRDefault="003C26CA">
      <w:pPr>
        <w:pStyle w:val="a"/>
        <w:rPr>
          <w:rFonts w:hint="cs"/>
          <w:rtl/>
        </w:rPr>
      </w:pPr>
      <w:r>
        <w:rPr>
          <w:rFonts w:hint="cs"/>
          <w:rtl/>
        </w:rPr>
        <w:t>זו הנמקה מהמקום. הוא לא חייב להיות כאן. הממשלה תומכת. אבל שר הרווחה נוכח כאן. בבקשה, שב במקום, כדי שנראה אותך.</w:t>
      </w:r>
    </w:p>
    <w:p w14:paraId="0E91EC62" w14:textId="77777777" w:rsidR="00000000" w:rsidRDefault="003C26CA">
      <w:pPr>
        <w:pStyle w:val="a"/>
        <w:rPr>
          <w:rFonts w:hint="cs"/>
          <w:rtl/>
        </w:rPr>
      </w:pPr>
    </w:p>
    <w:p w14:paraId="0F262380" w14:textId="77777777" w:rsidR="00000000" w:rsidRDefault="003C26CA">
      <w:pPr>
        <w:pStyle w:val="a"/>
        <w:rPr>
          <w:rFonts w:hint="cs"/>
          <w:rtl/>
        </w:rPr>
      </w:pPr>
      <w:r>
        <w:rPr>
          <w:rFonts w:hint="cs"/>
          <w:rtl/>
        </w:rPr>
        <w:t xml:space="preserve">נתחיל בהצעת חוק הביטוח </w:t>
      </w:r>
      <w:r>
        <w:rPr>
          <w:rFonts w:hint="cs"/>
          <w:rtl/>
        </w:rPr>
        <w:t xml:space="preserve">הלאומי (תיקון </w:t>
      </w:r>
      <w:r>
        <w:rPr>
          <w:rtl/>
        </w:rPr>
        <w:t>–</w:t>
      </w:r>
      <w:r>
        <w:rPr>
          <w:rFonts w:hint="cs"/>
          <w:rtl/>
        </w:rPr>
        <w:t xml:space="preserve"> עבודה מועדפת), התשס"ג-2003. תנמק מהמקום חברת הכנסת אורית נוקד. בבקשה.</w:t>
      </w:r>
    </w:p>
    <w:p w14:paraId="452CAC4F" w14:textId="77777777" w:rsidR="00000000" w:rsidRDefault="003C26CA">
      <w:pPr>
        <w:pStyle w:val="a"/>
        <w:ind w:firstLine="0"/>
        <w:rPr>
          <w:rFonts w:hint="cs"/>
          <w:rtl/>
        </w:rPr>
      </w:pPr>
    </w:p>
    <w:p w14:paraId="5DDB1F20" w14:textId="77777777" w:rsidR="00000000" w:rsidRDefault="003C26CA">
      <w:pPr>
        <w:pStyle w:val="Speaker"/>
        <w:rPr>
          <w:rtl/>
        </w:rPr>
      </w:pPr>
      <w:bookmarkStart w:id="76" w:name="FS000000865T11_06_2003_12_10_30"/>
      <w:bookmarkEnd w:id="76"/>
      <w:r>
        <w:rPr>
          <w:rFonts w:hint="eastAsia"/>
          <w:rtl/>
        </w:rPr>
        <w:t>אורית</w:t>
      </w:r>
      <w:r>
        <w:rPr>
          <w:rtl/>
        </w:rPr>
        <w:t xml:space="preserve"> נוקד (העבודה-מימד):</w:t>
      </w:r>
    </w:p>
    <w:p w14:paraId="3A45F2F4" w14:textId="77777777" w:rsidR="00000000" w:rsidRDefault="003C26CA">
      <w:pPr>
        <w:pStyle w:val="a"/>
        <w:rPr>
          <w:rFonts w:hint="cs"/>
          <w:rtl/>
        </w:rPr>
      </w:pPr>
    </w:p>
    <w:p w14:paraId="28865CCC" w14:textId="77777777" w:rsidR="00000000" w:rsidRDefault="003C26CA">
      <w:pPr>
        <w:pStyle w:val="a"/>
        <w:rPr>
          <w:rFonts w:hint="cs"/>
          <w:rtl/>
        </w:rPr>
      </w:pPr>
      <w:r>
        <w:rPr>
          <w:rFonts w:hint="cs"/>
          <w:rtl/>
        </w:rPr>
        <w:t xml:space="preserve">אדוני היושב-ראש, חברי השרים, חברי הכנסת - - </w:t>
      </w:r>
    </w:p>
    <w:p w14:paraId="45A2D600" w14:textId="77777777" w:rsidR="00000000" w:rsidRDefault="003C26CA">
      <w:pPr>
        <w:pStyle w:val="a"/>
        <w:ind w:firstLine="0"/>
        <w:rPr>
          <w:rFonts w:hint="cs"/>
          <w:rtl/>
        </w:rPr>
      </w:pPr>
    </w:p>
    <w:p w14:paraId="12F89A51" w14:textId="77777777" w:rsidR="00000000" w:rsidRDefault="003C26CA">
      <w:pPr>
        <w:pStyle w:val="ad"/>
        <w:rPr>
          <w:rtl/>
        </w:rPr>
      </w:pPr>
      <w:r>
        <w:rPr>
          <w:rtl/>
        </w:rPr>
        <w:t>היו"ר אלי בן-מנחם:</w:t>
      </w:r>
    </w:p>
    <w:p w14:paraId="6644C082" w14:textId="77777777" w:rsidR="00000000" w:rsidRDefault="003C26CA">
      <w:pPr>
        <w:pStyle w:val="a"/>
        <w:rPr>
          <w:rtl/>
        </w:rPr>
      </w:pPr>
    </w:p>
    <w:p w14:paraId="769A2612" w14:textId="77777777" w:rsidR="00000000" w:rsidRDefault="003C26CA">
      <w:pPr>
        <w:pStyle w:val="a"/>
        <w:rPr>
          <w:rFonts w:hint="cs"/>
          <w:rtl/>
        </w:rPr>
      </w:pPr>
      <w:r>
        <w:rPr>
          <w:rFonts w:hint="cs"/>
          <w:rtl/>
        </w:rPr>
        <w:t>חבר הכנסת אופיר פינס, נא לא להפריע לחברת הכנסת נוקד.</w:t>
      </w:r>
    </w:p>
    <w:p w14:paraId="12B3817E" w14:textId="77777777" w:rsidR="00000000" w:rsidRDefault="003C26CA">
      <w:pPr>
        <w:pStyle w:val="a"/>
        <w:ind w:firstLine="0"/>
        <w:rPr>
          <w:rFonts w:hint="cs"/>
          <w:rtl/>
        </w:rPr>
      </w:pPr>
    </w:p>
    <w:p w14:paraId="0B7B897B" w14:textId="77777777" w:rsidR="00000000" w:rsidRDefault="003C26CA">
      <w:pPr>
        <w:pStyle w:val="SpeakerCon"/>
        <w:rPr>
          <w:rtl/>
        </w:rPr>
      </w:pPr>
      <w:bookmarkStart w:id="77" w:name="FS000000865T11_06_2003_12_13_37C"/>
      <w:bookmarkEnd w:id="77"/>
      <w:r>
        <w:rPr>
          <w:rtl/>
        </w:rPr>
        <w:t>אורית נוקד (העבודה-מימ</w:t>
      </w:r>
      <w:r>
        <w:rPr>
          <w:rtl/>
        </w:rPr>
        <w:t>ד):</w:t>
      </w:r>
    </w:p>
    <w:p w14:paraId="1D55EAD5" w14:textId="77777777" w:rsidR="00000000" w:rsidRDefault="003C26CA">
      <w:pPr>
        <w:pStyle w:val="a"/>
        <w:rPr>
          <w:rtl/>
        </w:rPr>
      </w:pPr>
    </w:p>
    <w:p w14:paraId="041EBB3C" w14:textId="77777777" w:rsidR="00000000" w:rsidRDefault="003C26CA">
      <w:pPr>
        <w:pStyle w:val="a"/>
        <w:rPr>
          <w:rFonts w:hint="cs"/>
          <w:rtl/>
        </w:rPr>
      </w:pPr>
      <w:r>
        <w:rPr>
          <w:rFonts w:hint="cs"/>
          <w:rtl/>
        </w:rPr>
        <w:t>- - מטרתה של הצעה זו היא לשלב צעירים במעגל העבודה בתחומים של עזרה לאנשים עם מוגבלויות ושירותי סיעוד. אני מאמינה שההצעה הזאת תגרום להפחתה במספר העובדים הזרים, תסייע גם לאנשים המוגבלים עצמם ותגרום לכך שחיילים וחיילות, יוצאי צבא, יוכלו אכן לשלב, בצד הטיפ</w:t>
      </w:r>
      <w:r>
        <w:rPr>
          <w:rFonts w:hint="cs"/>
          <w:rtl/>
        </w:rPr>
        <w:t>ול והסיוע לאותם נזקקים, גם קבלת התגמול אשר לו הם זכאים.</w:t>
      </w:r>
    </w:p>
    <w:p w14:paraId="2A0195B6" w14:textId="77777777" w:rsidR="00000000" w:rsidRDefault="003C26CA">
      <w:pPr>
        <w:pStyle w:val="a"/>
        <w:rPr>
          <w:rFonts w:hint="cs"/>
          <w:rtl/>
        </w:rPr>
      </w:pPr>
    </w:p>
    <w:p w14:paraId="19D92157" w14:textId="77777777" w:rsidR="00000000" w:rsidRDefault="003C26CA">
      <w:pPr>
        <w:pStyle w:val="a"/>
        <w:rPr>
          <w:rFonts w:hint="cs"/>
          <w:rtl/>
        </w:rPr>
      </w:pPr>
      <w:r>
        <w:rPr>
          <w:rFonts w:hint="cs"/>
          <w:rtl/>
        </w:rPr>
        <w:t xml:space="preserve">אני הבינותי שהממשלה קיבלה את הצעת החוק הזאת. </w:t>
      </w:r>
    </w:p>
    <w:p w14:paraId="39E0BF41" w14:textId="77777777" w:rsidR="00000000" w:rsidRDefault="003C26CA">
      <w:pPr>
        <w:pStyle w:val="a"/>
        <w:ind w:firstLine="0"/>
        <w:rPr>
          <w:rFonts w:hint="cs"/>
          <w:rtl/>
        </w:rPr>
      </w:pPr>
    </w:p>
    <w:p w14:paraId="7E15E060" w14:textId="77777777" w:rsidR="00000000" w:rsidRDefault="003C26CA">
      <w:pPr>
        <w:pStyle w:val="ad"/>
        <w:rPr>
          <w:rtl/>
        </w:rPr>
      </w:pPr>
      <w:r>
        <w:rPr>
          <w:rtl/>
        </w:rPr>
        <w:t>היו"ר אלי בן-מנחם:</w:t>
      </w:r>
    </w:p>
    <w:p w14:paraId="284DB2D2" w14:textId="77777777" w:rsidR="00000000" w:rsidRDefault="003C26CA">
      <w:pPr>
        <w:pStyle w:val="a"/>
        <w:rPr>
          <w:rtl/>
        </w:rPr>
      </w:pPr>
    </w:p>
    <w:p w14:paraId="47D1E427" w14:textId="77777777" w:rsidR="00000000" w:rsidRDefault="003C26CA">
      <w:pPr>
        <w:pStyle w:val="a"/>
        <w:rPr>
          <w:rFonts w:hint="cs"/>
          <w:rtl/>
        </w:rPr>
      </w:pPr>
      <w:r>
        <w:rPr>
          <w:rFonts w:hint="cs"/>
          <w:rtl/>
        </w:rPr>
        <w:t>לא רק שהיא קיבלה, אלא היא תומכת בה.</w:t>
      </w:r>
    </w:p>
    <w:p w14:paraId="5A2A790B" w14:textId="77777777" w:rsidR="00000000" w:rsidRDefault="003C26CA">
      <w:pPr>
        <w:pStyle w:val="a"/>
        <w:ind w:firstLine="0"/>
        <w:rPr>
          <w:rFonts w:hint="cs"/>
          <w:rtl/>
        </w:rPr>
      </w:pPr>
    </w:p>
    <w:p w14:paraId="2A7282C6" w14:textId="77777777" w:rsidR="00000000" w:rsidRDefault="003C26CA">
      <w:pPr>
        <w:pStyle w:val="SpeakerCon"/>
        <w:rPr>
          <w:rtl/>
        </w:rPr>
      </w:pPr>
      <w:bookmarkStart w:id="78" w:name="FS000000865T11_06_2003_12_16_06C"/>
      <w:bookmarkEnd w:id="78"/>
      <w:r>
        <w:rPr>
          <w:rFonts w:hint="eastAsia"/>
          <w:rtl/>
        </w:rPr>
        <w:t>אורית</w:t>
      </w:r>
      <w:r>
        <w:rPr>
          <w:rtl/>
        </w:rPr>
        <w:t xml:space="preserve"> נוקד (העבודה-מימד):</w:t>
      </w:r>
    </w:p>
    <w:p w14:paraId="060FAF5D" w14:textId="77777777" w:rsidR="00000000" w:rsidRDefault="003C26CA">
      <w:pPr>
        <w:pStyle w:val="a"/>
        <w:rPr>
          <w:rFonts w:hint="cs"/>
          <w:rtl/>
        </w:rPr>
      </w:pPr>
    </w:p>
    <w:p w14:paraId="22C73690" w14:textId="77777777" w:rsidR="00000000" w:rsidRDefault="003C26CA">
      <w:pPr>
        <w:pStyle w:val="a"/>
        <w:rPr>
          <w:rFonts w:hint="cs"/>
          <w:rtl/>
        </w:rPr>
      </w:pPr>
      <w:r>
        <w:rPr>
          <w:rFonts w:hint="cs"/>
          <w:rtl/>
        </w:rPr>
        <w:t>היא תומכת. אבל יש סעיף אחד שאני פשוט מבקשת להסיר. אני מוותרת על החלק</w:t>
      </w:r>
      <w:r>
        <w:rPr>
          <w:rFonts w:hint="cs"/>
          <w:rtl/>
        </w:rPr>
        <w:t xml:space="preserve"> השני של ההצעה, ואני מודיעה שפרטי הנוסח של ההצעה יתואמו עם נציגי משרד הרווחה, וכמובן עם השר, שעליו אני מאוד מאוד סומכת.</w:t>
      </w:r>
    </w:p>
    <w:p w14:paraId="4F84F97E" w14:textId="77777777" w:rsidR="00000000" w:rsidRDefault="003C26CA">
      <w:pPr>
        <w:pStyle w:val="a"/>
        <w:ind w:firstLine="0"/>
        <w:rPr>
          <w:rFonts w:hint="cs"/>
          <w:rtl/>
        </w:rPr>
      </w:pPr>
    </w:p>
    <w:p w14:paraId="3B64460B" w14:textId="77777777" w:rsidR="00000000" w:rsidRDefault="003C26CA">
      <w:pPr>
        <w:pStyle w:val="ad"/>
        <w:rPr>
          <w:rtl/>
        </w:rPr>
      </w:pPr>
      <w:r>
        <w:rPr>
          <w:rtl/>
        </w:rPr>
        <w:t>היו"ר אלי בן-מנחם:</w:t>
      </w:r>
    </w:p>
    <w:p w14:paraId="10DFE3B9" w14:textId="77777777" w:rsidR="00000000" w:rsidRDefault="003C26CA">
      <w:pPr>
        <w:pStyle w:val="a"/>
        <w:rPr>
          <w:rtl/>
        </w:rPr>
      </w:pPr>
    </w:p>
    <w:p w14:paraId="782FEDDF" w14:textId="77777777" w:rsidR="00000000" w:rsidRDefault="003C26CA">
      <w:pPr>
        <w:pStyle w:val="a"/>
        <w:rPr>
          <w:rFonts w:hint="cs"/>
          <w:rtl/>
        </w:rPr>
      </w:pPr>
      <w:r>
        <w:rPr>
          <w:rFonts w:hint="cs"/>
          <w:rtl/>
        </w:rPr>
        <w:t>תודה לחברת הכנסת אורית נוקד. ישיב שר הרווחה, חבר הכנסת זבולון אורלב. בבקשה.</w:t>
      </w:r>
    </w:p>
    <w:p w14:paraId="61C570A8" w14:textId="77777777" w:rsidR="00000000" w:rsidRDefault="003C26CA">
      <w:pPr>
        <w:pStyle w:val="a"/>
        <w:ind w:firstLine="0"/>
        <w:rPr>
          <w:rFonts w:hint="cs"/>
          <w:rtl/>
        </w:rPr>
      </w:pPr>
    </w:p>
    <w:p w14:paraId="6E7FC58E" w14:textId="77777777" w:rsidR="00000000" w:rsidRDefault="003C26CA">
      <w:pPr>
        <w:pStyle w:val="Speaker"/>
        <w:rPr>
          <w:rtl/>
        </w:rPr>
      </w:pPr>
      <w:bookmarkStart w:id="79" w:name="FS000000521T11_06_2003_12_16_51"/>
      <w:bookmarkEnd w:id="79"/>
      <w:r>
        <w:rPr>
          <w:rFonts w:hint="eastAsia"/>
          <w:rtl/>
        </w:rPr>
        <w:t>שר</w:t>
      </w:r>
      <w:r>
        <w:rPr>
          <w:rtl/>
        </w:rPr>
        <w:t xml:space="preserve"> הרווחה זבולון אורלב:</w:t>
      </w:r>
    </w:p>
    <w:p w14:paraId="36CAC156" w14:textId="77777777" w:rsidR="00000000" w:rsidRDefault="003C26CA">
      <w:pPr>
        <w:pStyle w:val="a"/>
        <w:rPr>
          <w:rFonts w:hint="cs"/>
          <w:rtl/>
        </w:rPr>
      </w:pPr>
    </w:p>
    <w:p w14:paraId="1B67D7B0" w14:textId="77777777" w:rsidR="00000000" w:rsidRDefault="003C26CA">
      <w:pPr>
        <w:pStyle w:val="a"/>
        <w:rPr>
          <w:rFonts w:hint="cs"/>
          <w:rtl/>
        </w:rPr>
      </w:pPr>
      <w:r>
        <w:rPr>
          <w:rFonts w:hint="cs"/>
          <w:rtl/>
        </w:rPr>
        <w:t>אדוני היושב-ר</w:t>
      </w:r>
      <w:r>
        <w:rPr>
          <w:rFonts w:hint="cs"/>
          <w:rtl/>
        </w:rPr>
        <w:t xml:space="preserve">אש, חברי חברי הכנסת, בסעיף 174 לחוק הביטוח הלאומי נקבע, כי חייל משוחרר שעבד בעבודה מועדפת, או נדרשת, ולא מיצה את זכותו לדמי אבטלה, יהיה זכאי למענק, שהיום עומד על סך כ=7,700 שקלים, בכפוף לתנאים הקבועים בחוק. </w:t>
      </w:r>
    </w:p>
    <w:p w14:paraId="79CA2D70" w14:textId="77777777" w:rsidR="00000000" w:rsidRDefault="003C26CA">
      <w:pPr>
        <w:pStyle w:val="a"/>
        <w:rPr>
          <w:rFonts w:hint="cs"/>
          <w:rtl/>
        </w:rPr>
      </w:pPr>
    </w:p>
    <w:p w14:paraId="5C3E0BDC" w14:textId="77777777" w:rsidR="00000000" w:rsidRDefault="003C26CA">
      <w:pPr>
        <w:pStyle w:val="a"/>
        <w:rPr>
          <w:rFonts w:hint="cs"/>
          <w:rtl/>
        </w:rPr>
      </w:pPr>
      <w:r>
        <w:rPr>
          <w:rFonts w:hint="cs"/>
          <w:rtl/>
        </w:rPr>
        <w:t>עבודה מועדפת, או נדרשת, לעניין זה, היא עבודה מס</w:t>
      </w:r>
      <w:r>
        <w:rPr>
          <w:rFonts w:hint="cs"/>
          <w:rtl/>
        </w:rPr>
        <w:t xml:space="preserve">וג העבודות המוגדרות, שהן בעיקרן תעשייה, חקלאות, בניין, מלונאות ותחנות דלק. אגב, בענף זה מועסקות בעיקר חיילות משוחררות. </w:t>
      </w:r>
    </w:p>
    <w:p w14:paraId="5359DF99" w14:textId="77777777" w:rsidR="00000000" w:rsidRDefault="003C26CA">
      <w:pPr>
        <w:pStyle w:val="a"/>
        <w:rPr>
          <w:rFonts w:hint="cs"/>
          <w:rtl/>
        </w:rPr>
      </w:pPr>
    </w:p>
    <w:p w14:paraId="39E3C0E8" w14:textId="77777777" w:rsidR="00000000" w:rsidRDefault="003C26CA">
      <w:pPr>
        <w:pStyle w:val="a"/>
        <w:rPr>
          <w:rFonts w:hint="cs"/>
          <w:rtl/>
        </w:rPr>
      </w:pPr>
      <w:r>
        <w:rPr>
          <w:rFonts w:hint="cs"/>
          <w:rtl/>
        </w:rPr>
        <w:t>ההיגיון שמאחורי העבודות המוכרות כמועדפות ומזכות במענק הוא לעודד חיילים משוחררים להשתלב בשוק העבודה, בעבודות שאין להן ביקוש בשוק של אזרח</w:t>
      </w:r>
      <w:r>
        <w:rPr>
          <w:rFonts w:hint="cs"/>
          <w:rtl/>
        </w:rPr>
        <w:t>י ישראל, והן הופכות יעד בולט לכניסת עובדים זרים, וכן למנוע הצטרפות של חייל משוחרר למעגל המובטלים, בגלל הירתעות מעבודות פיזיות קשות.</w:t>
      </w:r>
    </w:p>
    <w:p w14:paraId="716C5354" w14:textId="77777777" w:rsidR="00000000" w:rsidRDefault="003C26CA">
      <w:pPr>
        <w:pStyle w:val="a"/>
        <w:rPr>
          <w:rFonts w:hint="cs"/>
          <w:rtl/>
        </w:rPr>
      </w:pPr>
    </w:p>
    <w:p w14:paraId="63C5AF8E" w14:textId="77777777" w:rsidR="00000000" w:rsidRDefault="003C26CA">
      <w:pPr>
        <w:pStyle w:val="a"/>
        <w:rPr>
          <w:rFonts w:hint="cs"/>
          <w:rtl/>
        </w:rPr>
      </w:pPr>
      <w:r>
        <w:rPr>
          <w:rFonts w:hint="cs"/>
          <w:rtl/>
        </w:rPr>
        <w:t>בשנת 2002 שילם המוסד לביטוח לאומי מענקים ליותר מ=10,000 חיילים משוחררים שעבדו בעבודות כאמור לעיל.</w:t>
      </w:r>
    </w:p>
    <w:p w14:paraId="31ECC61C" w14:textId="77777777" w:rsidR="00000000" w:rsidRDefault="003C26CA">
      <w:pPr>
        <w:pStyle w:val="a"/>
        <w:rPr>
          <w:rFonts w:hint="cs"/>
          <w:rtl/>
        </w:rPr>
      </w:pPr>
    </w:p>
    <w:p w14:paraId="6378ECBF" w14:textId="77777777" w:rsidR="00000000" w:rsidRDefault="003C26CA">
      <w:pPr>
        <w:pStyle w:val="a"/>
        <w:rPr>
          <w:rFonts w:hint="cs"/>
          <w:rtl/>
        </w:rPr>
      </w:pPr>
      <w:r>
        <w:rPr>
          <w:rFonts w:hint="cs"/>
          <w:rtl/>
        </w:rPr>
        <w:t>בהצעת החוק שבפניכם מבקשת</w:t>
      </w:r>
      <w:r>
        <w:rPr>
          <w:rFonts w:hint="cs"/>
          <w:rtl/>
        </w:rPr>
        <w:t xml:space="preserve"> חברת הכנסת אורית נוקד לקבוע, כי גם עבודה הכרוכה במתן טיפול סיעודי, או בטיפול במי שזקוקים לטיפול ממושך, וכן עבודות ניקיון בענף המסעדנות, ייכללו ברשימת העבודות המועדפות המזכות במענק. אין חולק על כך שעקב המציאות הישראלית התעסוקתית השוררת בארץ, ומתוך ראיית הצ</w:t>
      </w:r>
      <w:r>
        <w:rPr>
          <w:rFonts w:hint="cs"/>
          <w:rtl/>
        </w:rPr>
        <w:t xml:space="preserve">ורך בעידוד החלפת עובדים זרים בעובדים ישראלים, יש לתמוך בחלקה הראשון של ההצעה. אשר לעבודות ניקיון במסעדות </w:t>
      </w:r>
      <w:r>
        <w:rPr>
          <w:rtl/>
        </w:rPr>
        <w:t>–</w:t>
      </w:r>
      <w:r>
        <w:rPr>
          <w:rFonts w:hint="cs"/>
          <w:rtl/>
        </w:rPr>
        <w:t xml:space="preserve"> לא קיים קושי מיוחד לגייס עובדים ישראלים לתחום עבודות הניקיון, ולכן הוצא תחום זה בעבר מרשימת העבודות המועדפות. כאמור, מטרת החוק היא לעודד חיילים משוחר</w:t>
      </w:r>
      <w:r>
        <w:rPr>
          <w:rFonts w:hint="cs"/>
          <w:rtl/>
        </w:rPr>
        <w:t>רים רק לעבודות בתחומים דרושים ומועדפים.</w:t>
      </w:r>
    </w:p>
    <w:p w14:paraId="311F4DA7" w14:textId="77777777" w:rsidR="00000000" w:rsidRDefault="003C26CA">
      <w:pPr>
        <w:pStyle w:val="a"/>
        <w:rPr>
          <w:rFonts w:hint="cs"/>
          <w:rtl/>
        </w:rPr>
      </w:pPr>
    </w:p>
    <w:p w14:paraId="18F2D996" w14:textId="77777777" w:rsidR="00000000" w:rsidRDefault="003C26CA">
      <w:pPr>
        <w:pStyle w:val="a"/>
        <w:rPr>
          <w:rFonts w:hint="cs"/>
          <w:rtl/>
        </w:rPr>
      </w:pPr>
      <w:r>
        <w:rPr>
          <w:rFonts w:hint="cs"/>
          <w:rtl/>
        </w:rPr>
        <w:t>לפיכך, הממשלה ומשרדי מוכנים לתמוך בהצעת חברת הכנסת נוקד ככל שהיא נוגעת למענק לחייל משוחרר שיעסוק בסיעוד ובמתן טיפול למוגבלים בתפקודם, ולהתנגד להכללת שירותי הניקיון במסעדות ברשימת סוגי העבודות המועדפות.</w:t>
      </w:r>
    </w:p>
    <w:p w14:paraId="379201C5" w14:textId="77777777" w:rsidR="00000000" w:rsidRDefault="003C26CA">
      <w:pPr>
        <w:pStyle w:val="a"/>
        <w:rPr>
          <w:rFonts w:hint="cs"/>
          <w:rtl/>
        </w:rPr>
      </w:pPr>
    </w:p>
    <w:p w14:paraId="775AB7D5" w14:textId="77777777" w:rsidR="00000000" w:rsidRDefault="003C26CA">
      <w:pPr>
        <w:pStyle w:val="a"/>
        <w:rPr>
          <w:rFonts w:hint="cs"/>
          <w:rtl/>
        </w:rPr>
      </w:pPr>
      <w:r>
        <w:rPr>
          <w:rFonts w:hint="cs"/>
          <w:rtl/>
        </w:rPr>
        <w:t xml:space="preserve">לאור הודעתה </w:t>
      </w:r>
      <w:r>
        <w:rPr>
          <w:rFonts w:hint="cs"/>
          <w:rtl/>
        </w:rPr>
        <w:t>של חברת הכנסת אורית נוקד, כי היא מוכנה לוותר על חלקה השני, וכי פרטי הנוסח המשפטי יתואמו עם נציגי הממשלה ומשרדי בוועדה, אני ממליץ בפני מליאת הכנסת לתמוך בהצעתה הנכונה והטובה של חברת הכנסת אורית נוקד.</w:t>
      </w:r>
    </w:p>
    <w:p w14:paraId="6E4B5B57" w14:textId="77777777" w:rsidR="00000000" w:rsidRDefault="003C26CA">
      <w:pPr>
        <w:pStyle w:val="a"/>
        <w:ind w:firstLine="0"/>
        <w:rPr>
          <w:rFonts w:hint="cs"/>
          <w:rtl/>
        </w:rPr>
      </w:pPr>
    </w:p>
    <w:p w14:paraId="5BFC0746" w14:textId="77777777" w:rsidR="00000000" w:rsidRDefault="003C26CA">
      <w:pPr>
        <w:pStyle w:val="ad"/>
        <w:rPr>
          <w:rtl/>
        </w:rPr>
      </w:pPr>
      <w:r>
        <w:rPr>
          <w:rtl/>
        </w:rPr>
        <w:t>היו"ר אלי בן-מנחם:</w:t>
      </w:r>
    </w:p>
    <w:p w14:paraId="6EAFED35" w14:textId="77777777" w:rsidR="00000000" w:rsidRDefault="003C26CA">
      <w:pPr>
        <w:pStyle w:val="a"/>
        <w:rPr>
          <w:rtl/>
        </w:rPr>
      </w:pPr>
    </w:p>
    <w:p w14:paraId="6E2BEFDB" w14:textId="77777777" w:rsidR="00000000" w:rsidRDefault="003C26CA">
      <w:pPr>
        <w:pStyle w:val="a"/>
        <w:rPr>
          <w:rFonts w:hint="cs"/>
          <w:rtl/>
        </w:rPr>
      </w:pPr>
      <w:r>
        <w:rPr>
          <w:rFonts w:hint="cs"/>
          <w:rtl/>
        </w:rPr>
        <w:t>תודה לשר הרווחה.</w:t>
      </w:r>
    </w:p>
    <w:p w14:paraId="269D8A17" w14:textId="77777777" w:rsidR="00000000" w:rsidRDefault="003C26CA">
      <w:pPr>
        <w:pStyle w:val="a"/>
        <w:rPr>
          <w:rFonts w:hint="cs"/>
          <w:rtl/>
        </w:rPr>
      </w:pPr>
    </w:p>
    <w:p w14:paraId="04C74CA1" w14:textId="77777777" w:rsidR="00000000" w:rsidRDefault="003C26CA">
      <w:pPr>
        <w:pStyle w:val="a"/>
        <w:rPr>
          <w:rFonts w:hint="cs"/>
          <w:rtl/>
        </w:rPr>
      </w:pPr>
      <w:r>
        <w:rPr>
          <w:rFonts w:hint="cs"/>
          <w:rtl/>
        </w:rPr>
        <w:t>רבותי, אנחנו עוברי</w:t>
      </w:r>
      <w:r>
        <w:rPr>
          <w:rFonts w:hint="cs"/>
          <w:rtl/>
        </w:rPr>
        <w:t>ם להצבעה.</w:t>
      </w:r>
    </w:p>
    <w:p w14:paraId="6CD37FC5" w14:textId="77777777" w:rsidR="00000000" w:rsidRDefault="003C26CA">
      <w:pPr>
        <w:pStyle w:val="a"/>
        <w:ind w:firstLine="0"/>
        <w:rPr>
          <w:rFonts w:hint="cs"/>
          <w:rtl/>
        </w:rPr>
      </w:pPr>
    </w:p>
    <w:p w14:paraId="08D9AD1E" w14:textId="77777777" w:rsidR="00000000" w:rsidRDefault="003C26CA">
      <w:pPr>
        <w:pStyle w:val="a7"/>
        <w:bidi/>
        <w:rPr>
          <w:rFonts w:hint="cs"/>
          <w:rtl/>
        </w:rPr>
      </w:pPr>
      <w:r>
        <w:rPr>
          <w:rFonts w:hint="cs"/>
          <w:rtl/>
        </w:rPr>
        <w:t>הצבעה מס' 1</w:t>
      </w:r>
    </w:p>
    <w:p w14:paraId="21D317D0" w14:textId="77777777" w:rsidR="00000000" w:rsidRDefault="003C26CA">
      <w:pPr>
        <w:pStyle w:val="a"/>
        <w:rPr>
          <w:rFonts w:hint="cs"/>
          <w:rtl/>
        </w:rPr>
      </w:pPr>
    </w:p>
    <w:p w14:paraId="3A455E14" w14:textId="77777777" w:rsidR="00000000" w:rsidRDefault="003C26CA">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1237051A" w14:textId="77777777" w:rsidR="00000000" w:rsidRDefault="003C26CA">
      <w:pPr>
        <w:pStyle w:val="a8"/>
        <w:bidi/>
        <w:rPr>
          <w:rFonts w:hint="cs"/>
          <w:rtl/>
        </w:rPr>
      </w:pPr>
      <w:r>
        <w:rPr>
          <w:rFonts w:hint="cs"/>
          <w:rtl/>
        </w:rPr>
        <w:t xml:space="preserve">נגד </w:t>
      </w:r>
      <w:r>
        <w:rPr>
          <w:rtl/>
        </w:rPr>
        <w:t>–</w:t>
      </w:r>
      <w:r>
        <w:rPr>
          <w:rFonts w:hint="cs"/>
          <w:rtl/>
        </w:rPr>
        <w:t xml:space="preserve"> אין</w:t>
      </w:r>
    </w:p>
    <w:p w14:paraId="63CB7622" w14:textId="77777777" w:rsidR="00000000" w:rsidRDefault="003C26CA">
      <w:pPr>
        <w:pStyle w:val="a8"/>
        <w:bidi/>
        <w:rPr>
          <w:rFonts w:hint="cs"/>
          <w:rtl/>
        </w:rPr>
      </w:pPr>
      <w:r>
        <w:rPr>
          <w:rFonts w:hint="cs"/>
          <w:rtl/>
        </w:rPr>
        <w:t xml:space="preserve">נמנעים </w:t>
      </w:r>
      <w:r>
        <w:rPr>
          <w:rtl/>
        </w:rPr>
        <w:t>–</w:t>
      </w:r>
      <w:r>
        <w:rPr>
          <w:rFonts w:hint="cs"/>
          <w:rtl/>
        </w:rPr>
        <w:t xml:space="preserve"> 1</w:t>
      </w:r>
    </w:p>
    <w:p w14:paraId="0F7FDF54" w14:textId="77777777" w:rsidR="00000000" w:rsidRDefault="003C26CA">
      <w:pPr>
        <w:pStyle w:val="a9"/>
        <w:bidi/>
        <w:rPr>
          <w:rFonts w:hint="cs"/>
          <w:rtl/>
        </w:rPr>
      </w:pPr>
      <w:r>
        <w:rPr>
          <w:rFonts w:hint="cs"/>
          <w:rtl/>
        </w:rPr>
        <w:t xml:space="preserve">ההצעה להעביר את הצעת חוק הביטוח הלאומי (תיקון </w:t>
      </w:r>
      <w:r>
        <w:rPr>
          <w:rtl/>
        </w:rPr>
        <w:t>–</w:t>
      </w:r>
      <w:r>
        <w:rPr>
          <w:rFonts w:hint="cs"/>
          <w:rtl/>
        </w:rPr>
        <w:t xml:space="preserve"> עבודה מועדפת), התשס"ג-‏‏2003, לדיון מוקדם בוועדת העבודה, הרווחה והבריאות נתקבלה.</w:t>
      </w:r>
    </w:p>
    <w:p w14:paraId="37A75F5A" w14:textId="77777777" w:rsidR="00000000" w:rsidRDefault="003C26CA">
      <w:pPr>
        <w:pStyle w:val="a"/>
        <w:ind w:firstLine="0"/>
        <w:rPr>
          <w:rFonts w:hint="cs"/>
          <w:rtl/>
        </w:rPr>
      </w:pPr>
    </w:p>
    <w:p w14:paraId="2B01BE43" w14:textId="77777777" w:rsidR="00000000" w:rsidRDefault="003C26CA">
      <w:pPr>
        <w:pStyle w:val="ad"/>
        <w:rPr>
          <w:rtl/>
        </w:rPr>
      </w:pPr>
      <w:r>
        <w:rPr>
          <w:rtl/>
        </w:rPr>
        <w:t>היו"ר אלי בן-מנחם:</w:t>
      </w:r>
    </w:p>
    <w:p w14:paraId="7CECDD83" w14:textId="77777777" w:rsidR="00000000" w:rsidRDefault="003C26CA">
      <w:pPr>
        <w:pStyle w:val="a"/>
        <w:rPr>
          <w:rtl/>
        </w:rPr>
      </w:pPr>
    </w:p>
    <w:p w14:paraId="25FAEE3E" w14:textId="77777777" w:rsidR="00000000" w:rsidRDefault="003C26CA">
      <w:pPr>
        <w:pStyle w:val="a"/>
        <w:rPr>
          <w:rFonts w:hint="cs"/>
          <w:rtl/>
        </w:rPr>
      </w:pPr>
      <w:r>
        <w:rPr>
          <w:rFonts w:hint="cs"/>
          <w:rtl/>
        </w:rPr>
        <w:t>רבותי ח</w:t>
      </w:r>
      <w:r>
        <w:rPr>
          <w:rFonts w:hint="cs"/>
          <w:rtl/>
        </w:rPr>
        <w:t>ברי הכנסת, 21 בעד, אין נגד, נמנע אחד. הצעת החוק נתקבלה והיא תועבר לוועדת העבודה והרווחה. תודה לשר הרווחה.</w:t>
      </w:r>
    </w:p>
    <w:p w14:paraId="2692798C" w14:textId="77777777" w:rsidR="00000000" w:rsidRDefault="003C26CA">
      <w:pPr>
        <w:pStyle w:val="a"/>
        <w:ind w:firstLine="0"/>
        <w:rPr>
          <w:rFonts w:hint="cs"/>
          <w:rtl/>
        </w:rPr>
      </w:pPr>
    </w:p>
    <w:p w14:paraId="5C4DAC1A" w14:textId="77777777" w:rsidR="00000000" w:rsidRDefault="003C26CA">
      <w:pPr>
        <w:pStyle w:val="a"/>
        <w:ind w:firstLine="0"/>
        <w:rPr>
          <w:rFonts w:hint="cs"/>
          <w:rtl/>
        </w:rPr>
      </w:pPr>
    </w:p>
    <w:p w14:paraId="2AD03CC9" w14:textId="77777777" w:rsidR="00000000" w:rsidRDefault="003C26CA">
      <w:pPr>
        <w:pStyle w:val="a"/>
        <w:ind w:firstLine="0"/>
        <w:rPr>
          <w:rFonts w:hint="cs"/>
          <w:rtl/>
        </w:rPr>
      </w:pPr>
    </w:p>
    <w:p w14:paraId="11B8AE9C" w14:textId="77777777" w:rsidR="00000000" w:rsidRDefault="003C26CA">
      <w:pPr>
        <w:pStyle w:val="Subject"/>
        <w:rPr>
          <w:rFonts w:hint="cs"/>
          <w:rtl/>
        </w:rPr>
      </w:pPr>
      <w:bookmarkStart w:id="80" w:name="_Toc43105610"/>
      <w:bookmarkStart w:id="81" w:name="_Toc43105629"/>
      <w:bookmarkStart w:id="82" w:name="_Toc43105634"/>
      <w:bookmarkStart w:id="83" w:name="_Toc43105686"/>
      <w:bookmarkStart w:id="84" w:name="_Toc43105691"/>
      <w:bookmarkStart w:id="85" w:name="_Toc43105773"/>
      <w:r>
        <w:rPr>
          <w:rFonts w:hint="cs"/>
          <w:rtl/>
        </w:rPr>
        <w:t xml:space="preserve">הצעת חוק קריאת שמות של מקומות ציבוריים ושינוים (תיקוני חקיקה) </w:t>
      </w:r>
      <w:r>
        <w:rPr>
          <w:rtl/>
        </w:rPr>
        <w:br/>
      </w:r>
      <w:r>
        <w:rPr>
          <w:rFonts w:hint="cs"/>
          <w:rtl/>
        </w:rPr>
        <w:t>(שינוי שם בעל משמעות דתית, לאומית או ממלכתית), התשס"ג-2003</w:t>
      </w:r>
      <w:bookmarkEnd w:id="80"/>
      <w:bookmarkEnd w:id="81"/>
      <w:bookmarkEnd w:id="82"/>
      <w:bookmarkEnd w:id="83"/>
      <w:bookmarkEnd w:id="84"/>
      <w:bookmarkEnd w:id="85"/>
    </w:p>
    <w:p w14:paraId="750F4400" w14:textId="77777777" w:rsidR="00000000" w:rsidRDefault="003C26CA">
      <w:pPr>
        <w:pStyle w:val="a"/>
        <w:ind w:firstLine="0"/>
        <w:rPr>
          <w:rFonts w:hint="cs"/>
          <w:rtl/>
        </w:rPr>
      </w:pPr>
      <w:r>
        <w:rPr>
          <w:rtl/>
        </w:rPr>
        <w:t>[נספחות.]</w:t>
      </w:r>
      <w:r>
        <w:rPr>
          <w:rFonts w:hint="cs"/>
          <w:rtl/>
        </w:rPr>
        <w:t xml:space="preserve"> </w:t>
      </w:r>
    </w:p>
    <w:p w14:paraId="65B0B014" w14:textId="77777777" w:rsidR="00000000" w:rsidRDefault="003C26CA">
      <w:pPr>
        <w:pStyle w:val="SubjectSub"/>
        <w:rPr>
          <w:rFonts w:hint="cs"/>
          <w:rtl/>
        </w:rPr>
      </w:pPr>
      <w:r>
        <w:rPr>
          <w:rFonts w:hint="cs"/>
          <w:rtl/>
        </w:rPr>
        <w:t>(הצעת חבר הכנס</w:t>
      </w:r>
      <w:r>
        <w:rPr>
          <w:rFonts w:hint="cs"/>
          <w:rtl/>
        </w:rPr>
        <w:t>ת משה גפני)</w:t>
      </w:r>
    </w:p>
    <w:p w14:paraId="465FE7AD" w14:textId="77777777" w:rsidR="00000000" w:rsidRDefault="003C26CA">
      <w:pPr>
        <w:pStyle w:val="ad"/>
        <w:rPr>
          <w:rFonts w:hint="cs"/>
          <w:rtl/>
        </w:rPr>
      </w:pPr>
    </w:p>
    <w:p w14:paraId="6847ADB7" w14:textId="77777777" w:rsidR="00000000" w:rsidRDefault="003C26CA">
      <w:pPr>
        <w:pStyle w:val="a"/>
        <w:rPr>
          <w:rFonts w:hint="cs"/>
          <w:rtl/>
        </w:rPr>
      </w:pPr>
    </w:p>
    <w:p w14:paraId="20E02577" w14:textId="77777777" w:rsidR="00000000" w:rsidRDefault="003C26CA">
      <w:pPr>
        <w:pStyle w:val="a"/>
        <w:rPr>
          <w:rFonts w:hint="cs"/>
          <w:rtl/>
        </w:rPr>
      </w:pPr>
    </w:p>
    <w:p w14:paraId="520A13DB" w14:textId="77777777" w:rsidR="00000000" w:rsidRDefault="003C26CA">
      <w:pPr>
        <w:pStyle w:val="ad"/>
        <w:rPr>
          <w:rtl/>
        </w:rPr>
      </w:pPr>
      <w:r>
        <w:rPr>
          <w:rtl/>
        </w:rPr>
        <w:t>היו"ר אלי בן-מנחם:</w:t>
      </w:r>
    </w:p>
    <w:p w14:paraId="67A8994A" w14:textId="77777777" w:rsidR="00000000" w:rsidRDefault="003C26CA">
      <w:pPr>
        <w:pStyle w:val="a"/>
        <w:rPr>
          <w:rtl/>
        </w:rPr>
      </w:pPr>
    </w:p>
    <w:p w14:paraId="4A0D98D4" w14:textId="77777777" w:rsidR="00000000" w:rsidRDefault="003C26CA">
      <w:pPr>
        <w:pStyle w:val="a"/>
        <w:ind w:firstLine="0"/>
        <w:rPr>
          <w:rFonts w:hint="cs"/>
          <w:rtl/>
        </w:rPr>
      </w:pPr>
      <w:r>
        <w:rPr>
          <w:rFonts w:hint="cs"/>
          <w:rtl/>
        </w:rPr>
        <w:t xml:space="preserve">       </w:t>
      </w:r>
      <w:r>
        <w:rPr>
          <w:rFonts w:hint="cs"/>
          <w:rtl/>
        </w:rPr>
        <w:tab/>
        <w:t>אנחנו עוברים להצעת חוק מס' פ/218, הצעת חוק קריאת שמות של מקומות ציבוריים ושינוים (תיקוני חקיקה) (שינוי שם בעל משמעות דתית, לאומית או ממלכתית), התשס"ג-2003, של חבר הכנסת משה גפני. חבר הכנסת גפני, בבקשה. ישיב על הצע</w:t>
      </w:r>
      <w:r>
        <w:rPr>
          <w:rFonts w:hint="cs"/>
          <w:rtl/>
        </w:rPr>
        <w:t>ת החוק בשם הממשלה, שר הפנים.</w:t>
      </w:r>
    </w:p>
    <w:p w14:paraId="06ACDAE8" w14:textId="77777777" w:rsidR="00000000" w:rsidRDefault="003C26CA">
      <w:pPr>
        <w:pStyle w:val="a"/>
        <w:ind w:firstLine="0"/>
        <w:rPr>
          <w:rFonts w:hint="cs"/>
          <w:rtl/>
        </w:rPr>
      </w:pPr>
    </w:p>
    <w:p w14:paraId="30569A40" w14:textId="77777777" w:rsidR="00000000" w:rsidRDefault="003C26CA">
      <w:pPr>
        <w:pStyle w:val="a"/>
        <w:ind w:firstLine="0"/>
        <w:rPr>
          <w:rFonts w:hint="cs"/>
          <w:rtl/>
        </w:rPr>
      </w:pPr>
      <w:r>
        <w:rPr>
          <w:rFonts w:hint="cs"/>
          <w:rtl/>
        </w:rPr>
        <w:tab/>
        <w:t>חברת הכנסת גילה גמליאל. בוקר טוב, חברת הכנסת רוחמה אברהם. דניאל בנלולו. שטייניץ. שבו, בבקשה. חבר הכנסת גפני, בבקשה.</w:t>
      </w:r>
    </w:p>
    <w:p w14:paraId="056843EC" w14:textId="77777777" w:rsidR="00000000" w:rsidRDefault="003C26CA">
      <w:pPr>
        <w:pStyle w:val="a"/>
        <w:ind w:firstLine="0"/>
        <w:rPr>
          <w:rFonts w:hint="cs"/>
          <w:rtl/>
        </w:rPr>
      </w:pPr>
    </w:p>
    <w:p w14:paraId="0C0270D5" w14:textId="77777777" w:rsidR="00000000" w:rsidRDefault="003C26CA">
      <w:pPr>
        <w:pStyle w:val="Speaker"/>
        <w:rPr>
          <w:rtl/>
        </w:rPr>
      </w:pPr>
      <w:bookmarkStart w:id="86" w:name="FS000000526T11_06_2003_12_28_02"/>
      <w:bookmarkEnd w:id="86"/>
      <w:r>
        <w:rPr>
          <w:rFonts w:hint="eastAsia"/>
          <w:rtl/>
        </w:rPr>
        <w:t>משה</w:t>
      </w:r>
      <w:r>
        <w:rPr>
          <w:rtl/>
        </w:rPr>
        <w:t xml:space="preserve"> גפני (יהדות התורה):</w:t>
      </w:r>
    </w:p>
    <w:p w14:paraId="54AF426A" w14:textId="77777777" w:rsidR="00000000" w:rsidRDefault="003C26CA">
      <w:pPr>
        <w:pStyle w:val="a"/>
        <w:rPr>
          <w:rFonts w:hint="cs"/>
          <w:rtl/>
        </w:rPr>
      </w:pPr>
    </w:p>
    <w:p w14:paraId="6293CEB2" w14:textId="77777777" w:rsidR="00000000" w:rsidRDefault="003C26CA">
      <w:pPr>
        <w:pStyle w:val="a"/>
        <w:rPr>
          <w:rFonts w:hint="cs"/>
          <w:rtl/>
        </w:rPr>
      </w:pPr>
      <w:r>
        <w:rPr>
          <w:rFonts w:hint="cs"/>
          <w:rtl/>
        </w:rPr>
        <w:t>אדוני היושב-ראש, רבותי חברי הכנסת, אני מתכבד להגיש לכנסת הצעת חוק קריאת שמות של מקו</w:t>
      </w:r>
      <w:r>
        <w:rPr>
          <w:rFonts w:hint="cs"/>
          <w:rtl/>
        </w:rPr>
        <w:t>מות ציבוריים ושינוים (תיקוני חקיקה) (שינוי שם בעל משמעות דתית, לאומית או ממלכתית), התשס"ג-2003.</w:t>
      </w:r>
    </w:p>
    <w:p w14:paraId="5B6D7BF9" w14:textId="77777777" w:rsidR="00000000" w:rsidRDefault="003C26CA">
      <w:pPr>
        <w:pStyle w:val="a"/>
        <w:rPr>
          <w:rFonts w:hint="cs"/>
          <w:rtl/>
        </w:rPr>
      </w:pPr>
    </w:p>
    <w:p w14:paraId="1239DC39" w14:textId="77777777" w:rsidR="00000000" w:rsidRDefault="003C26CA">
      <w:pPr>
        <w:pStyle w:val="a"/>
        <w:rPr>
          <w:rFonts w:hint="cs"/>
          <w:rtl/>
        </w:rPr>
      </w:pPr>
      <w:r>
        <w:rPr>
          <w:rFonts w:hint="cs"/>
          <w:rtl/>
        </w:rPr>
        <w:t>הצעת החוק נדונה בכנסת החמש-עשרה והועברה לוועדת הפנים. הוועדה אישרה זאת בהסכמה לקריאה ראשונה. מכיוון שזה לא הגיע בסופו של דבר לקריאה ראשונה, אני מגיש את ההצעה מ</w:t>
      </w:r>
      <w:r>
        <w:rPr>
          <w:rFonts w:hint="cs"/>
          <w:rtl/>
        </w:rPr>
        <w:t>חדש. אבל החוק שונה, על-פי הסכמה שהתקבלה בוועדה עם חבר הכנסת אופיר פינס, ואני מגיש עכשיו את החוק המתוקן.</w:t>
      </w:r>
    </w:p>
    <w:p w14:paraId="50C2253D" w14:textId="77777777" w:rsidR="00000000" w:rsidRDefault="003C26CA">
      <w:pPr>
        <w:pStyle w:val="a"/>
        <w:rPr>
          <w:rFonts w:hint="cs"/>
          <w:rtl/>
        </w:rPr>
      </w:pPr>
    </w:p>
    <w:p w14:paraId="431B6748" w14:textId="77777777" w:rsidR="00000000" w:rsidRDefault="003C26CA">
      <w:pPr>
        <w:pStyle w:val="a"/>
        <w:rPr>
          <w:rFonts w:hint="cs"/>
          <w:rtl/>
        </w:rPr>
      </w:pPr>
      <w:r>
        <w:rPr>
          <w:rFonts w:hint="cs"/>
          <w:rtl/>
        </w:rPr>
        <w:t>החוק המקורי קובע לגבי קריאת שמות של מקומות ציבוריים כדלקמן: העירייה לא תקרא מקום ציבורי על שם של אישיות, אלא אם כן זימנה מועצת העירייה את בני משפחתו של</w:t>
      </w:r>
      <w:r>
        <w:rPr>
          <w:rFonts w:hint="cs"/>
          <w:rtl/>
        </w:rPr>
        <w:t xml:space="preserve"> האיש, שניתן היה לאתרם במאמץ סביר, להופיע לפניה ולפני ועדה שקבעה ולהשמיע את טענותיהם.</w:t>
      </w:r>
    </w:p>
    <w:p w14:paraId="0D5611FF" w14:textId="77777777" w:rsidR="00000000" w:rsidRDefault="003C26CA">
      <w:pPr>
        <w:pStyle w:val="a"/>
        <w:ind w:firstLine="0"/>
        <w:rPr>
          <w:rFonts w:hint="cs"/>
          <w:rtl/>
        </w:rPr>
      </w:pPr>
    </w:p>
    <w:p w14:paraId="39FD1923" w14:textId="77777777" w:rsidR="00000000" w:rsidRDefault="003C26CA">
      <w:pPr>
        <w:pStyle w:val="ad"/>
        <w:rPr>
          <w:rtl/>
        </w:rPr>
      </w:pPr>
      <w:r>
        <w:rPr>
          <w:rtl/>
        </w:rPr>
        <w:t>היו"ר אלי בן-מנחם:</w:t>
      </w:r>
    </w:p>
    <w:p w14:paraId="3DBA21B7" w14:textId="77777777" w:rsidR="00000000" w:rsidRDefault="003C26CA">
      <w:pPr>
        <w:pStyle w:val="a"/>
        <w:rPr>
          <w:rtl/>
        </w:rPr>
      </w:pPr>
    </w:p>
    <w:p w14:paraId="28AC46B1" w14:textId="77777777" w:rsidR="00000000" w:rsidRDefault="003C26CA">
      <w:pPr>
        <w:pStyle w:val="a"/>
        <w:rPr>
          <w:rFonts w:hint="cs"/>
          <w:rtl/>
        </w:rPr>
      </w:pPr>
      <w:r>
        <w:rPr>
          <w:rFonts w:hint="cs"/>
          <w:rtl/>
        </w:rPr>
        <w:t xml:space="preserve">חבר הכנסת גפני, שנייה, בבקשה. חבר הכנסת טלב אלסאנע. חבר הכנסת שטייניץ, כבר ביקשתי ממך, אנא, שב. אתם מפריעים לחבר הכנסת גפני.  חבר הכנסת דוד לוי, שב, </w:t>
      </w:r>
      <w:r>
        <w:rPr>
          <w:rFonts w:hint="cs"/>
          <w:rtl/>
        </w:rPr>
        <w:t>בבקשה.</w:t>
      </w:r>
    </w:p>
    <w:p w14:paraId="7420CCA3" w14:textId="77777777" w:rsidR="00000000" w:rsidRDefault="003C26CA">
      <w:pPr>
        <w:pStyle w:val="a"/>
        <w:ind w:firstLine="0"/>
        <w:rPr>
          <w:rtl/>
        </w:rPr>
      </w:pPr>
    </w:p>
    <w:p w14:paraId="29578F57" w14:textId="77777777" w:rsidR="00000000" w:rsidRDefault="003C26CA">
      <w:pPr>
        <w:pStyle w:val="a"/>
        <w:ind w:firstLine="0"/>
        <w:rPr>
          <w:rFonts w:hint="cs"/>
          <w:rtl/>
        </w:rPr>
      </w:pPr>
    </w:p>
    <w:p w14:paraId="1F22B57A" w14:textId="77777777" w:rsidR="00000000" w:rsidRDefault="003C26CA">
      <w:pPr>
        <w:pStyle w:val="SpeakerCon"/>
        <w:rPr>
          <w:rtl/>
        </w:rPr>
      </w:pPr>
      <w:bookmarkStart w:id="87" w:name="FS000000526T11_06_2003_12_31_41C"/>
      <w:bookmarkEnd w:id="87"/>
      <w:r>
        <w:rPr>
          <w:rtl/>
        </w:rPr>
        <w:t>משה גפני (יהדות התורה):</w:t>
      </w:r>
    </w:p>
    <w:p w14:paraId="1198DDFE" w14:textId="77777777" w:rsidR="00000000" w:rsidRDefault="003C26CA">
      <w:pPr>
        <w:pStyle w:val="a"/>
        <w:rPr>
          <w:rtl/>
        </w:rPr>
      </w:pPr>
    </w:p>
    <w:p w14:paraId="3089167E" w14:textId="77777777" w:rsidR="00000000" w:rsidRDefault="003C26CA">
      <w:pPr>
        <w:pStyle w:val="a"/>
        <w:rPr>
          <w:rFonts w:hint="cs"/>
          <w:rtl/>
        </w:rPr>
      </w:pPr>
      <w:r>
        <w:rPr>
          <w:rFonts w:hint="cs"/>
          <w:rtl/>
        </w:rPr>
        <w:t>תיקון החוק על-ידי חבר הכנסת אופיר פינס, בהיותו יושב-ראש ועדת החוקה, היה תוצאה של אירוע שאירע בקריית-ארבע, כך נדמה לי, חבר הכנסת פינס, ואז אתה הוספת את הנושא של בני משפחה, אם הם מסכימים שהרחוב ייקרא על שם בן משפחתם, כן או ל</w:t>
      </w:r>
      <w:r>
        <w:rPr>
          <w:rFonts w:hint="cs"/>
          <w:rtl/>
        </w:rPr>
        <w:t>א. אכן החוק היום - - -</w:t>
      </w:r>
    </w:p>
    <w:p w14:paraId="1630A29D" w14:textId="77777777" w:rsidR="00000000" w:rsidRDefault="003C26CA">
      <w:pPr>
        <w:pStyle w:val="a"/>
        <w:ind w:firstLine="0"/>
        <w:rPr>
          <w:rFonts w:hint="cs"/>
          <w:rtl/>
        </w:rPr>
      </w:pPr>
    </w:p>
    <w:p w14:paraId="62DB1569" w14:textId="77777777" w:rsidR="00000000" w:rsidRDefault="003C26CA">
      <w:pPr>
        <w:pStyle w:val="ac"/>
        <w:rPr>
          <w:rtl/>
        </w:rPr>
      </w:pPr>
      <w:r>
        <w:rPr>
          <w:rFonts w:hint="eastAsia"/>
          <w:rtl/>
        </w:rPr>
        <w:t>שר</w:t>
      </w:r>
      <w:r>
        <w:rPr>
          <w:rtl/>
        </w:rPr>
        <w:t xml:space="preserve"> התשתיות הלאומיות יוסף פריצקי:</w:t>
      </w:r>
    </w:p>
    <w:p w14:paraId="09D135B7" w14:textId="77777777" w:rsidR="00000000" w:rsidRDefault="003C26CA">
      <w:pPr>
        <w:pStyle w:val="a"/>
        <w:rPr>
          <w:rFonts w:hint="cs"/>
          <w:rtl/>
        </w:rPr>
      </w:pPr>
    </w:p>
    <w:p w14:paraId="3A06556B" w14:textId="77777777" w:rsidR="00000000" w:rsidRDefault="003C26CA">
      <w:pPr>
        <w:pStyle w:val="a"/>
        <w:rPr>
          <w:rFonts w:hint="cs"/>
          <w:rtl/>
        </w:rPr>
      </w:pPr>
      <w:r>
        <w:rPr>
          <w:rFonts w:hint="cs"/>
          <w:rtl/>
        </w:rPr>
        <w:t>- - -</w:t>
      </w:r>
    </w:p>
    <w:p w14:paraId="2007BC98" w14:textId="77777777" w:rsidR="00000000" w:rsidRDefault="003C26CA">
      <w:pPr>
        <w:pStyle w:val="a"/>
        <w:ind w:firstLine="0"/>
        <w:rPr>
          <w:rFonts w:hint="cs"/>
          <w:rtl/>
        </w:rPr>
      </w:pPr>
    </w:p>
    <w:p w14:paraId="63DADB13" w14:textId="77777777" w:rsidR="00000000" w:rsidRDefault="003C26CA">
      <w:pPr>
        <w:pStyle w:val="SpeakerCon"/>
        <w:rPr>
          <w:rtl/>
        </w:rPr>
      </w:pPr>
      <w:bookmarkStart w:id="88" w:name="FS000000526T11_06_2003_12_33_23C"/>
      <w:bookmarkEnd w:id="88"/>
      <w:r>
        <w:rPr>
          <w:rtl/>
        </w:rPr>
        <w:t>משה גפני (יהדות התורה):</w:t>
      </w:r>
    </w:p>
    <w:p w14:paraId="5E134928" w14:textId="77777777" w:rsidR="00000000" w:rsidRDefault="003C26CA">
      <w:pPr>
        <w:pStyle w:val="a"/>
        <w:rPr>
          <w:rtl/>
        </w:rPr>
      </w:pPr>
    </w:p>
    <w:p w14:paraId="24EA7AE5" w14:textId="77777777" w:rsidR="00000000" w:rsidRDefault="003C26CA">
      <w:pPr>
        <w:pStyle w:val="a"/>
        <w:rPr>
          <w:rFonts w:hint="cs"/>
          <w:rtl/>
        </w:rPr>
      </w:pPr>
      <w:r>
        <w:rPr>
          <w:rFonts w:hint="cs"/>
          <w:rtl/>
        </w:rPr>
        <w:t>אדוני השר פריצקי, זה כבר לא נוגע לעניין הזה. תאמין לי, אנחנו כבר הרבה אחרי זה.</w:t>
      </w:r>
    </w:p>
    <w:p w14:paraId="5279643A" w14:textId="77777777" w:rsidR="00000000" w:rsidRDefault="003C26CA">
      <w:pPr>
        <w:pStyle w:val="a"/>
        <w:ind w:firstLine="0"/>
        <w:rPr>
          <w:rFonts w:hint="cs"/>
          <w:rtl/>
        </w:rPr>
      </w:pPr>
    </w:p>
    <w:p w14:paraId="1606F863" w14:textId="77777777" w:rsidR="00000000" w:rsidRDefault="003C26CA">
      <w:pPr>
        <w:pStyle w:val="ad"/>
        <w:rPr>
          <w:rtl/>
        </w:rPr>
      </w:pPr>
      <w:r>
        <w:rPr>
          <w:rtl/>
        </w:rPr>
        <w:t>היו"ר אלי בן-מנחם:</w:t>
      </w:r>
    </w:p>
    <w:p w14:paraId="2473B659" w14:textId="77777777" w:rsidR="00000000" w:rsidRDefault="003C26CA">
      <w:pPr>
        <w:pStyle w:val="a"/>
        <w:rPr>
          <w:rtl/>
        </w:rPr>
      </w:pPr>
    </w:p>
    <w:p w14:paraId="062739A5" w14:textId="77777777" w:rsidR="00000000" w:rsidRDefault="003C26CA">
      <w:pPr>
        <w:pStyle w:val="a"/>
        <w:rPr>
          <w:rFonts w:hint="cs"/>
          <w:rtl/>
        </w:rPr>
      </w:pPr>
      <w:r>
        <w:rPr>
          <w:rFonts w:hint="cs"/>
          <w:rtl/>
        </w:rPr>
        <w:t>חבר הכנסת אלסאנע. חבר הכנסת שטייניץ, זו הפעם השלישית שאני מבקש ממך</w:t>
      </w:r>
      <w:r>
        <w:rPr>
          <w:rFonts w:hint="cs"/>
          <w:rtl/>
        </w:rPr>
        <w:t>. יושב-ראש הקואליציה, גדעון סער, שב בבקשה. אני יודע שביום רביעי כולם נפגשים כאן.</w:t>
      </w:r>
    </w:p>
    <w:p w14:paraId="29DB2318" w14:textId="77777777" w:rsidR="00000000" w:rsidRDefault="003C26CA">
      <w:pPr>
        <w:pStyle w:val="a"/>
        <w:ind w:firstLine="0"/>
        <w:rPr>
          <w:rFonts w:hint="cs"/>
          <w:rtl/>
        </w:rPr>
      </w:pPr>
    </w:p>
    <w:p w14:paraId="56DE1361" w14:textId="77777777" w:rsidR="00000000" w:rsidRDefault="003C26CA">
      <w:pPr>
        <w:pStyle w:val="SpeakerCon"/>
        <w:rPr>
          <w:rtl/>
        </w:rPr>
      </w:pPr>
      <w:bookmarkStart w:id="89" w:name="FS000000526T11_06_2003_12_35_07C"/>
      <w:bookmarkEnd w:id="89"/>
      <w:r>
        <w:rPr>
          <w:rtl/>
        </w:rPr>
        <w:t>משה גפני (יהדות התורה):</w:t>
      </w:r>
    </w:p>
    <w:p w14:paraId="209A4AE7" w14:textId="77777777" w:rsidR="00000000" w:rsidRDefault="003C26CA">
      <w:pPr>
        <w:pStyle w:val="a"/>
        <w:rPr>
          <w:rtl/>
        </w:rPr>
      </w:pPr>
    </w:p>
    <w:p w14:paraId="5A385183" w14:textId="77777777" w:rsidR="00000000" w:rsidRDefault="003C26CA">
      <w:pPr>
        <w:pStyle w:val="a"/>
        <w:rPr>
          <w:rFonts w:hint="cs"/>
          <w:rtl/>
        </w:rPr>
      </w:pPr>
      <w:r>
        <w:rPr>
          <w:rFonts w:hint="cs"/>
          <w:rtl/>
        </w:rPr>
        <w:t>הודעה על שינוי שם מקום ציבורי צריכה להתפרסם בעיתון, במשרדי העירייה, חודש לפני הדיון במועצת העירייה, ובני משפחה יכולים להופיע, להביע התנגדות וכו'. בסו</w:t>
      </w:r>
      <w:r>
        <w:rPr>
          <w:rFonts w:hint="cs"/>
          <w:rtl/>
        </w:rPr>
        <w:t xml:space="preserve">פו של דבר, צריכה להתקבל החלטה ברוב של שני-שלישים מחברי מועצת העיר. אולם, כתוצאה מהרצון לעשות טוב נעשה יותר מדי טוב, עד כדי אבסורד. המציאות היום, על-פי החוק הקיים, כתוצאה מאותה מהירות שבה זה נעשה, בגלל אותו אירוע, בעצם היום כדי לשנות שם של ספרייה, או שם של </w:t>
      </w:r>
      <w:r>
        <w:rPr>
          <w:rFonts w:hint="cs"/>
          <w:rtl/>
        </w:rPr>
        <w:t>איזה מבנה ציבורי באום-אל-פחם, למשל, או במקום קטן, באיזה יישוב קטן, הממשלה צריכה להחליט, ועדת השרים לסמלים וטקסים צריכה להחליט על דבר כזה. כולם יודעים שהכלל הוא שהפה שאסר הוא הפה שהתיר. מועצת העיר, שנבחרה על-ידי הציבור, היא זו שקובעת שמות והיא זו שאם היא רו</w:t>
      </w:r>
      <w:r>
        <w:rPr>
          <w:rFonts w:hint="cs"/>
          <w:rtl/>
        </w:rPr>
        <w:t>צה לשנות, היא יכולה לעשות זאת ברוב של שני-שלישים.</w:t>
      </w:r>
    </w:p>
    <w:p w14:paraId="3D9C0760" w14:textId="77777777" w:rsidR="00000000" w:rsidRDefault="003C26CA">
      <w:pPr>
        <w:pStyle w:val="a"/>
        <w:rPr>
          <w:rFonts w:hint="cs"/>
          <w:rtl/>
        </w:rPr>
      </w:pPr>
    </w:p>
    <w:p w14:paraId="25D3C039" w14:textId="77777777" w:rsidR="00000000" w:rsidRDefault="003C26CA">
      <w:pPr>
        <w:pStyle w:val="a"/>
        <w:rPr>
          <w:rFonts w:hint="cs"/>
          <w:rtl/>
        </w:rPr>
      </w:pPr>
      <w:r>
        <w:rPr>
          <w:rFonts w:hint="cs"/>
          <w:rtl/>
        </w:rPr>
        <w:t xml:space="preserve">אני דיברתי בשעתי עם יושב-ראש ועדת השרים לסמלים וטקסים, דיברתי עם חברי ממשלה. האבסורד פה זועק לשמים. אנחנו הכנסנו זאת לספר החוקים כתוצאה מרצון לתקן דבר שגרם לנושאים לא רצויים, העברנו דברים שאין להם שום קשר </w:t>
      </w:r>
      <w:r>
        <w:rPr>
          <w:rFonts w:hint="cs"/>
          <w:rtl/>
        </w:rPr>
        <w:t xml:space="preserve">לממשלה, שום קשר לוועדת השרים לסמלים וטקסים, הפקענו זאת מידי נבחרי הציבור באותה רשות מקומית, וועדת השרים לענייני סמלים וטקסים מעולם לא דנה ולא תדון בדבר כזה. האבסורד פה זועק לשמים. </w:t>
      </w:r>
    </w:p>
    <w:p w14:paraId="47821616" w14:textId="77777777" w:rsidR="00000000" w:rsidRDefault="003C26CA">
      <w:pPr>
        <w:pStyle w:val="a"/>
        <w:rPr>
          <w:rFonts w:hint="cs"/>
          <w:rtl/>
        </w:rPr>
      </w:pPr>
    </w:p>
    <w:p w14:paraId="6496197D" w14:textId="77777777" w:rsidR="00000000" w:rsidRDefault="003C26CA">
      <w:pPr>
        <w:pStyle w:val="a"/>
        <w:rPr>
          <w:rFonts w:hint="cs"/>
          <w:rtl/>
        </w:rPr>
      </w:pPr>
      <w:r>
        <w:rPr>
          <w:rFonts w:hint="cs"/>
          <w:rtl/>
        </w:rPr>
        <w:t>לאחר דין ודברים שהיה לי עם חבר הכנסת אופיר פינס, שיניתי את הצעת החוק המקור</w:t>
      </w:r>
      <w:r>
        <w:rPr>
          <w:rFonts w:hint="cs"/>
          <w:rtl/>
        </w:rPr>
        <w:t>ית שהנחתי בכנסת החמש-עשרה. בהצעת החוק שאני מניח ומגיש לפניכם היום, אני מבקש קודם כול להוציא מהחלטות מהסוג הזה  מבנה ציבור, גן ציבורי או ספרייה. אני חושב שאין מקומם של אתרים אלה בחוק. בעניין הזה של ספרייה ברשות מקומית, צריך לשנות. לגבי העניין הזה צריך ממשלה</w:t>
      </w:r>
      <w:r>
        <w:rPr>
          <w:rFonts w:hint="cs"/>
          <w:rtl/>
        </w:rPr>
        <w:t>, אלא אם היה שם המקום הציבורי, שזה רחוב או כיכר או שכונה - - -</w:t>
      </w:r>
    </w:p>
    <w:p w14:paraId="6D5CC5E5" w14:textId="77777777" w:rsidR="00000000" w:rsidRDefault="003C26CA">
      <w:pPr>
        <w:pStyle w:val="a"/>
        <w:ind w:firstLine="0"/>
        <w:rPr>
          <w:rFonts w:hint="cs"/>
          <w:rtl/>
        </w:rPr>
      </w:pPr>
    </w:p>
    <w:p w14:paraId="1B20DB34" w14:textId="77777777" w:rsidR="00000000" w:rsidRDefault="003C26CA">
      <w:pPr>
        <w:pStyle w:val="ad"/>
        <w:rPr>
          <w:rtl/>
        </w:rPr>
      </w:pPr>
      <w:r>
        <w:rPr>
          <w:rtl/>
        </w:rPr>
        <w:t>היו"ר אלי בן-מנחם:</w:t>
      </w:r>
    </w:p>
    <w:p w14:paraId="56861ADA" w14:textId="77777777" w:rsidR="00000000" w:rsidRDefault="003C26CA">
      <w:pPr>
        <w:pStyle w:val="a"/>
        <w:rPr>
          <w:rtl/>
        </w:rPr>
      </w:pPr>
    </w:p>
    <w:p w14:paraId="71C1098A" w14:textId="77777777" w:rsidR="00000000" w:rsidRDefault="003C26CA">
      <w:pPr>
        <w:pStyle w:val="a"/>
        <w:rPr>
          <w:rFonts w:hint="cs"/>
          <w:rtl/>
        </w:rPr>
      </w:pPr>
      <w:r>
        <w:rPr>
          <w:rFonts w:hint="cs"/>
          <w:rtl/>
        </w:rPr>
        <w:t>חבר הכנסת גפני, תשתדל לסיים.</w:t>
      </w:r>
    </w:p>
    <w:p w14:paraId="1597E600" w14:textId="77777777" w:rsidR="00000000" w:rsidRDefault="003C26CA">
      <w:pPr>
        <w:pStyle w:val="a"/>
        <w:ind w:firstLine="0"/>
        <w:rPr>
          <w:rFonts w:hint="cs"/>
          <w:rtl/>
        </w:rPr>
      </w:pPr>
    </w:p>
    <w:p w14:paraId="7F5F5301" w14:textId="77777777" w:rsidR="00000000" w:rsidRDefault="003C26CA">
      <w:pPr>
        <w:pStyle w:val="SpeakerCon"/>
        <w:rPr>
          <w:rtl/>
        </w:rPr>
      </w:pPr>
      <w:bookmarkStart w:id="90" w:name="FS000000526T11_06_2003_12_42_03C"/>
      <w:bookmarkEnd w:id="90"/>
      <w:r>
        <w:rPr>
          <w:rtl/>
        </w:rPr>
        <w:t>משה גפני (יהדות התורה):</w:t>
      </w:r>
    </w:p>
    <w:p w14:paraId="070058BC" w14:textId="77777777" w:rsidR="00000000" w:rsidRDefault="003C26CA">
      <w:pPr>
        <w:pStyle w:val="a"/>
        <w:rPr>
          <w:rtl/>
        </w:rPr>
      </w:pPr>
    </w:p>
    <w:p w14:paraId="3358D214" w14:textId="77777777" w:rsidR="00000000" w:rsidRDefault="003C26CA">
      <w:pPr>
        <w:pStyle w:val="a"/>
        <w:rPr>
          <w:rFonts w:hint="cs"/>
          <w:rtl/>
        </w:rPr>
      </w:pPr>
      <w:r>
        <w:rPr>
          <w:rFonts w:hint="cs"/>
          <w:rtl/>
        </w:rPr>
        <w:t>בסדר, אני כבר מסיים. אם יש לו משמעות דתית, לאומית - -</w:t>
      </w:r>
    </w:p>
    <w:p w14:paraId="7180226D" w14:textId="77777777" w:rsidR="00000000" w:rsidRDefault="003C26CA">
      <w:pPr>
        <w:pStyle w:val="a"/>
        <w:ind w:firstLine="0"/>
        <w:rPr>
          <w:rFonts w:hint="cs"/>
          <w:rtl/>
        </w:rPr>
      </w:pPr>
    </w:p>
    <w:p w14:paraId="5BB5B5A5" w14:textId="77777777" w:rsidR="00000000" w:rsidRDefault="003C26CA">
      <w:pPr>
        <w:pStyle w:val="ad"/>
        <w:rPr>
          <w:rtl/>
        </w:rPr>
      </w:pPr>
      <w:r>
        <w:rPr>
          <w:rtl/>
        </w:rPr>
        <w:t>היו"ר אלי בן-מנחם:</w:t>
      </w:r>
    </w:p>
    <w:p w14:paraId="65065321" w14:textId="77777777" w:rsidR="00000000" w:rsidRDefault="003C26CA">
      <w:pPr>
        <w:pStyle w:val="a"/>
        <w:rPr>
          <w:rtl/>
        </w:rPr>
      </w:pPr>
    </w:p>
    <w:p w14:paraId="3EB0112C" w14:textId="77777777" w:rsidR="00000000" w:rsidRDefault="003C26CA">
      <w:pPr>
        <w:pStyle w:val="a"/>
        <w:rPr>
          <w:rFonts w:hint="cs"/>
          <w:rtl/>
        </w:rPr>
      </w:pPr>
      <w:r>
        <w:rPr>
          <w:rFonts w:hint="cs"/>
          <w:rtl/>
        </w:rPr>
        <w:t>חבר הכנסת אפללו, בוקר טוב, מה שלומך? שב, ב</w:t>
      </w:r>
      <w:r>
        <w:rPr>
          <w:rFonts w:hint="cs"/>
          <w:rtl/>
        </w:rPr>
        <w:t>בקשה.</w:t>
      </w:r>
    </w:p>
    <w:p w14:paraId="038FAC51" w14:textId="77777777" w:rsidR="00000000" w:rsidRDefault="003C26CA">
      <w:pPr>
        <w:pStyle w:val="a"/>
        <w:ind w:firstLine="0"/>
        <w:rPr>
          <w:rFonts w:hint="cs"/>
          <w:rtl/>
        </w:rPr>
      </w:pPr>
    </w:p>
    <w:p w14:paraId="39D23F0C" w14:textId="77777777" w:rsidR="00000000" w:rsidRDefault="003C26CA">
      <w:pPr>
        <w:pStyle w:val="SpeakerCon"/>
        <w:rPr>
          <w:rtl/>
        </w:rPr>
      </w:pPr>
      <w:bookmarkStart w:id="91" w:name="FS000000526T11_06_2003_12_42_24C"/>
      <w:bookmarkEnd w:id="91"/>
      <w:r>
        <w:rPr>
          <w:rtl/>
        </w:rPr>
        <w:t>משה גפני (יהדות התורה):</w:t>
      </w:r>
    </w:p>
    <w:p w14:paraId="51C97BDC" w14:textId="77777777" w:rsidR="00000000" w:rsidRDefault="003C26CA">
      <w:pPr>
        <w:pStyle w:val="a"/>
        <w:rPr>
          <w:rtl/>
        </w:rPr>
      </w:pPr>
    </w:p>
    <w:p w14:paraId="39A19238" w14:textId="77777777" w:rsidR="00000000" w:rsidRDefault="003C26CA">
      <w:pPr>
        <w:pStyle w:val="a"/>
        <w:rPr>
          <w:rFonts w:hint="cs"/>
          <w:rtl/>
        </w:rPr>
      </w:pPr>
      <w:r>
        <w:rPr>
          <w:rFonts w:hint="cs"/>
          <w:rtl/>
        </w:rPr>
        <w:t>- - או ממלכתית, מועצת העירייה צריכה לזמן את בני משפחתו, והיא צריכה לשמוע את דעתם של בני המשפחה. אם יש התנגדות של בני המשפחה, מועצת העיר צריכה להעביר זאת לוועדת שרים לסמלים וטקסים של הממשלה, וועדת השרים צריכה להגיש את השגתה ב</w:t>
      </w:r>
      <w:r>
        <w:rPr>
          <w:rFonts w:hint="cs"/>
          <w:rtl/>
        </w:rPr>
        <w:t>תוך 60 יום. אם היא לא נתנה השגה, רואים את זה כאילו ועדת השרים הסכימה. לא יכול להיות מצב שמועצת עיר נבחרת תיאלץ להמתין לממשלה עד אין-סוף. אם אכן יש לוועדת השרים עניין בזה, היא צריכה להשיב בתוך 60 יום.</w:t>
      </w:r>
    </w:p>
    <w:p w14:paraId="06734C62" w14:textId="77777777" w:rsidR="00000000" w:rsidRDefault="003C26CA">
      <w:pPr>
        <w:pStyle w:val="a"/>
        <w:rPr>
          <w:rFonts w:hint="cs"/>
          <w:rtl/>
        </w:rPr>
      </w:pPr>
    </w:p>
    <w:p w14:paraId="1045FD82" w14:textId="77777777" w:rsidR="00000000" w:rsidRDefault="003C26CA">
      <w:pPr>
        <w:pStyle w:val="a"/>
        <w:rPr>
          <w:rFonts w:hint="cs"/>
          <w:rtl/>
        </w:rPr>
      </w:pPr>
      <w:r>
        <w:rPr>
          <w:rFonts w:hint="cs"/>
          <w:rtl/>
        </w:rPr>
        <w:t>סיכמתי עם חבר הכנסת אופיר פינס ועם חבר הכנסת גדעון סער,</w:t>
      </w:r>
      <w:r>
        <w:rPr>
          <w:rFonts w:hint="cs"/>
          <w:rtl/>
        </w:rPr>
        <w:t xml:space="preserve"> מכיוון שעדיין הם רוצים עוד כמה ימים ללמוד את העניין, שהנושא הזה לא יובא היום להצבעה, כדי שהוא ילובן גם בקואליציה וגם באופוזיציה. ואני, בעזרת השם, מבקש, אדוני היושב-ראש, לא להצביע היום בהסכמה, אלא להביא זאת להצבעה בשבוע הבא. תודה רבה.</w:t>
      </w:r>
    </w:p>
    <w:p w14:paraId="681B16A7" w14:textId="77777777" w:rsidR="00000000" w:rsidRDefault="003C26CA">
      <w:pPr>
        <w:pStyle w:val="a"/>
        <w:ind w:firstLine="0"/>
        <w:rPr>
          <w:rFonts w:hint="cs"/>
          <w:rtl/>
        </w:rPr>
      </w:pPr>
    </w:p>
    <w:p w14:paraId="7240E7DF" w14:textId="77777777" w:rsidR="00000000" w:rsidRDefault="003C26CA">
      <w:pPr>
        <w:pStyle w:val="ad"/>
        <w:rPr>
          <w:rtl/>
        </w:rPr>
      </w:pPr>
      <w:r>
        <w:rPr>
          <w:rtl/>
        </w:rPr>
        <w:t>היו"ר אלי בן-מנחם:</w:t>
      </w:r>
    </w:p>
    <w:p w14:paraId="3F0C42BC" w14:textId="77777777" w:rsidR="00000000" w:rsidRDefault="003C26CA">
      <w:pPr>
        <w:pStyle w:val="a"/>
        <w:rPr>
          <w:rtl/>
        </w:rPr>
      </w:pPr>
    </w:p>
    <w:p w14:paraId="5468EF5A" w14:textId="77777777" w:rsidR="00000000" w:rsidRDefault="003C26CA">
      <w:pPr>
        <w:pStyle w:val="a"/>
        <w:rPr>
          <w:rFonts w:hint="cs"/>
          <w:rtl/>
        </w:rPr>
      </w:pPr>
      <w:r>
        <w:rPr>
          <w:rFonts w:hint="cs"/>
          <w:rtl/>
        </w:rPr>
        <w:t>תודה לחבר הכנסת גפני. אדוני שר הפנים פורז, אתה רוצה להשיב? בבקשה.</w:t>
      </w:r>
    </w:p>
    <w:p w14:paraId="58B32D5B" w14:textId="77777777" w:rsidR="00000000" w:rsidRDefault="003C26CA">
      <w:pPr>
        <w:pStyle w:val="a"/>
        <w:ind w:firstLine="0"/>
        <w:rPr>
          <w:rtl/>
        </w:rPr>
      </w:pPr>
    </w:p>
    <w:p w14:paraId="6CDFD7D8" w14:textId="77777777" w:rsidR="00000000" w:rsidRDefault="003C26CA">
      <w:pPr>
        <w:pStyle w:val="a"/>
        <w:ind w:firstLine="0"/>
        <w:rPr>
          <w:rFonts w:hint="cs"/>
          <w:rtl/>
        </w:rPr>
      </w:pPr>
    </w:p>
    <w:p w14:paraId="626866DD" w14:textId="77777777" w:rsidR="00000000" w:rsidRDefault="003C26CA">
      <w:pPr>
        <w:pStyle w:val="ac"/>
        <w:rPr>
          <w:rtl/>
        </w:rPr>
      </w:pPr>
      <w:r>
        <w:rPr>
          <w:rFonts w:hint="eastAsia"/>
          <w:rtl/>
        </w:rPr>
        <w:t>שר</w:t>
      </w:r>
      <w:r>
        <w:rPr>
          <w:rtl/>
        </w:rPr>
        <w:t xml:space="preserve"> הפנים אברהם פורז:</w:t>
      </w:r>
    </w:p>
    <w:p w14:paraId="5A3F0D9E" w14:textId="77777777" w:rsidR="00000000" w:rsidRDefault="003C26CA">
      <w:pPr>
        <w:pStyle w:val="a"/>
        <w:rPr>
          <w:rFonts w:hint="cs"/>
          <w:rtl/>
        </w:rPr>
      </w:pPr>
    </w:p>
    <w:p w14:paraId="3FFA3E5D" w14:textId="77777777" w:rsidR="00000000" w:rsidRDefault="003C26CA">
      <w:pPr>
        <w:pStyle w:val="a"/>
        <w:rPr>
          <w:rFonts w:hint="cs"/>
          <w:rtl/>
        </w:rPr>
      </w:pPr>
      <w:r>
        <w:rPr>
          <w:rFonts w:hint="cs"/>
          <w:rtl/>
        </w:rPr>
        <w:t>סיכמנו עם חבר הכנסת גפני, שלא תהיה היום הצבעה.</w:t>
      </w:r>
    </w:p>
    <w:p w14:paraId="7E375910" w14:textId="77777777" w:rsidR="00000000" w:rsidRDefault="003C26CA">
      <w:pPr>
        <w:pStyle w:val="ad"/>
        <w:rPr>
          <w:rFonts w:hint="cs"/>
          <w:rtl/>
        </w:rPr>
      </w:pPr>
    </w:p>
    <w:p w14:paraId="2C60AE81" w14:textId="77777777" w:rsidR="00000000" w:rsidRDefault="003C26CA">
      <w:pPr>
        <w:pStyle w:val="ad"/>
        <w:rPr>
          <w:rtl/>
        </w:rPr>
      </w:pPr>
      <w:r>
        <w:rPr>
          <w:rtl/>
        </w:rPr>
        <w:t>היו"ר אלי בן-מנחם:</w:t>
      </w:r>
    </w:p>
    <w:p w14:paraId="14134FBA" w14:textId="77777777" w:rsidR="00000000" w:rsidRDefault="003C26CA">
      <w:pPr>
        <w:pStyle w:val="a"/>
        <w:rPr>
          <w:rtl/>
        </w:rPr>
      </w:pPr>
    </w:p>
    <w:p w14:paraId="43E64346" w14:textId="77777777" w:rsidR="00000000" w:rsidRDefault="003C26CA">
      <w:pPr>
        <w:pStyle w:val="a"/>
        <w:rPr>
          <w:rFonts w:hint="cs"/>
          <w:rtl/>
        </w:rPr>
      </w:pPr>
      <w:r>
        <w:rPr>
          <w:rFonts w:hint="cs"/>
          <w:rtl/>
        </w:rPr>
        <w:t>השר פורז, בוא בבקשה, תשיב, ובפעם הבאה נערוך את ההצבעה. לפני שתתחיל לדבר, אני מבקש, חברת הכנסת ענבל</w:t>
      </w:r>
      <w:r>
        <w:rPr>
          <w:rFonts w:hint="cs"/>
          <w:rtl/>
        </w:rPr>
        <w:t xml:space="preserve"> גבריאלי, חברת הכנסת פינקלשטיין, שבו במקום, בבקשה. חבר הכנסת רוני בריזון, אני מבקש לא להפריע לשר מהסיעה שלך. שב, בבקשה.</w:t>
      </w:r>
    </w:p>
    <w:p w14:paraId="73AFB0D0" w14:textId="77777777" w:rsidR="00000000" w:rsidRDefault="003C26CA">
      <w:pPr>
        <w:pStyle w:val="a"/>
        <w:ind w:firstLine="0"/>
        <w:rPr>
          <w:rFonts w:hint="cs"/>
          <w:rtl/>
        </w:rPr>
      </w:pPr>
    </w:p>
    <w:p w14:paraId="361F1A58" w14:textId="77777777" w:rsidR="00000000" w:rsidRDefault="003C26CA">
      <w:pPr>
        <w:pStyle w:val="Speaker"/>
        <w:rPr>
          <w:rtl/>
        </w:rPr>
      </w:pPr>
      <w:bookmarkStart w:id="92" w:name="FS000000519T11_06_2003_12_46_00"/>
      <w:bookmarkEnd w:id="92"/>
      <w:r>
        <w:rPr>
          <w:rFonts w:hint="eastAsia"/>
          <w:rtl/>
        </w:rPr>
        <w:t>שר</w:t>
      </w:r>
      <w:r>
        <w:rPr>
          <w:rtl/>
        </w:rPr>
        <w:t xml:space="preserve"> הפנים אברהם פורז:</w:t>
      </w:r>
    </w:p>
    <w:p w14:paraId="62426255" w14:textId="77777777" w:rsidR="00000000" w:rsidRDefault="003C26CA">
      <w:pPr>
        <w:pStyle w:val="a"/>
        <w:rPr>
          <w:rFonts w:hint="cs"/>
          <w:rtl/>
        </w:rPr>
      </w:pPr>
    </w:p>
    <w:p w14:paraId="27C331D8" w14:textId="77777777" w:rsidR="00000000" w:rsidRDefault="003C26CA">
      <w:pPr>
        <w:pStyle w:val="a"/>
        <w:rPr>
          <w:rFonts w:hint="cs"/>
          <w:rtl/>
        </w:rPr>
      </w:pPr>
      <w:r>
        <w:rPr>
          <w:rFonts w:hint="cs"/>
          <w:rtl/>
        </w:rPr>
        <w:t>אדוני היושב-ראש, חברי הכנסת, עוד בהיותי חבר הכנסת, לפני למעלה מעשור, הצלחתי להעביר בכנסת הצעת חוק המגבילה את האפש</w:t>
      </w:r>
      <w:r>
        <w:rPr>
          <w:rFonts w:hint="cs"/>
          <w:rtl/>
        </w:rPr>
        <w:t>רות לשנות שמות של רחובות. לפעמים רוב מקרי במועצת עירייה יכול לקחת רחוב שנקרא על שם דמות לאומית, נניח לצורך העניין הרצל, ז'בוטינסקי או ביאליק, ולקרוא אותו על שם איזה מישהו שיש לו מהלכים באותה עת בעירייה. וזה גם בלי לשאול את תושבי הרחוב, דבר שמחייב אותם לפעמ</w:t>
      </w:r>
      <w:r>
        <w:rPr>
          <w:rFonts w:hint="cs"/>
          <w:rtl/>
        </w:rPr>
        <w:t xml:space="preserve">ים גם להוציא כסף על נייר מכתבים, על כרטיסי ביקור. לכן, אני חושב שהעניין של שינוי שמות רחובות וגם אתרים אחרים צריך להיות קשה יותר. זה לא צריך להיות דבר שבשגרה. </w:t>
      </w:r>
    </w:p>
    <w:p w14:paraId="065BF294" w14:textId="77777777" w:rsidR="00000000" w:rsidRDefault="003C26CA">
      <w:pPr>
        <w:pStyle w:val="a"/>
        <w:rPr>
          <w:rFonts w:hint="cs"/>
          <w:rtl/>
        </w:rPr>
      </w:pPr>
    </w:p>
    <w:p w14:paraId="1075D9B5" w14:textId="77777777" w:rsidR="00000000" w:rsidRDefault="003C26CA">
      <w:pPr>
        <w:pStyle w:val="a"/>
        <w:rPr>
          <w:rFonts w:hint="cs"/>
          <w:rtl/>
        </w:rPr>
      </w:pPr>
      <w:r>
        <w:rPr>
          <w:rFonts w:hint="cs"/>
          <w:rtl/>
        </w:rPr>
        <w:t>אנחנו מדינה מתפתחת. מדי פעם יש שכונות חדשות, יש רחובות חדשים, ומן הראוי להנציח את שמותיהם של אל</w:t>
      </w:r>
      <w:r>
        <w:rPr>
          <w:rFonts w:hint="cs"/>
          <w:rtl/>
        </w:rPr>
        <w:t xml:space="preserve">ה שהם חשובים במקומות החדשים, ולא על חשבון מישהו אחר. </w:t>
      </w:r>
    </w:p>
    <w:p w14:paraId="142DA23D" w14:textId="77777777" w:rsidR="00000000" w:rsidRDefault="003C26CA">
      <w:pPr>
        <w:pStyle w:val="a"/>
        <w:rPr>
          <w:rFonts w:hint="cs"/>
          <w:rtl/>
        </w:rPr>
      </w:pPr>
    </w:p>
    <w:p w14:paraId="35B5BB74" w14:textId="77777777" w:rsidR="00000000" w:rsidRDefault="003C26CA">
      <w:pPr>
        <w:pStyle w:val="a"/>
        <w:rPr>
          <w:rFonts w:hint="cs"/>
          <w:rtl/>
        </w:rPr>
      </w:pPr>
      <w:r>
        <w:rPr>
          <w:rFonts w:hint="cs"/>
          <w:rtl/>
        </w:rPr>
        <w:t xml:space="preserve">הצעת החוק שלפנינו מוגשת על-ידי חבר הכנסת גפני פעם נוספת, לאחר שהצעה דומה אושרה בכנסת הקודמת בקריאה מוקדמת, אך לא הגיעה לשלב חקיקה. </w:t>
      </w:r>
    </w:p>
    <w:p w14:paraId="17E51AF3" w14:textId="77777777" w:rsidR="00000000" w:rsidRDefault="003C26CA">
      <w:pPr>
        <w:pStyle w:val="a"/>
        <w:rPr>
          <w:rFonts w:hint="cs"/>
          <w:rtl/>
        </w:rPr>
      </w:pPr>
    </w:p>
    <w:p w14:paraId="4B478C88" w14:textId="77777777" w:rsidR="00000000" w:rsidRDefault="003C26CA">
      <w:pPr>
        <w:pStyle w:val="a"/>
        <w:rPr>
          <w:rFonts w:hint="cs"/>
          <w:rtl/>
        </w:rPr>
      </w:pPr>
      <w:r>
        <w:rPr>
          <w:rFonts w:hint="cs"/>
          <w:rtl/>
        </w:rPr>
        <w:t>ועדת השרים לענייני חקיקה ואכיפת החוק החליטה בישיבתה ביום ראשון האחרו</w:t>
      </w:r>
      <w:r>
        <w:rPr>
          <w:rFonts w:hint="cs"/>
          <w:rtl/>
        </w:rPr>
        <w:t xml:space="preserve">ן להתנגד להצעת החוק. ההחלטה באה אף שבכנסת הקודמת, כאמור, אושרה הצעת חוק זהה. </w:t>
      </w:r>
    </w:p>
    <w:p w14:paraId="12E71659" w14:textId="77777777" w:rsidR="00000000" w:rsidRDefault="003C26CA">
      <w:pPr>
        <w:pStyle w:val="a"/>
        <w:rPr>
          <w:rFonts w:hint="cs"/>
          <w:rtl/>
        </w:rPr>
      </w:pPr>
    </w:p>
    <w:p w14:paraId="46511F1C" w14:textId="77777777" w:rsidR="00000000" w:rsidRDefault="003C26CA">
      <w:pPr>
        <w:pStyle w:val="a"/>
        <w:rPr>
          <w:rFonts w:hint="cs"/>
          <w:rtl/>
        </w:rPr>
      </w:pPr>
      <w:r>
        <w:rPr>
          <w:rFonts w:hint="cs"/>
          <w:rtl/>
        </w:rPr>
        <w:t>עניינה של ההצעה, תקיפת חוק שנחקק בשעתו בכנסת בעקבות הצעת חוק פרטית של כמה חברי הכנסת. בכל רשות מקומית קיימת ועדת שמות המעניקה שמות לרחובות ולמוסדות ציבור שבתחומי היישוב. פקודת ה</w:t>
      </w:r>
      <w:r>
        <w:rPr>
          <w:rFonts w:hint="cs"/>
          <w:rtl/>
        </w:rPr>
        <w:t>עיריות בסעיף 235(א)(ג)(3) מחייבת להזמין את בני המשפחה של מי שמקום ציבורי נקרא על שמו. סעיף 1(2) להצעה המוגשת היום בא להקל על הרשות המקומית. אני חושב שההוראה הזאת קצת בעייתית, למשל, בעיר כמו פריס. אפשר לאתר את קרוביו של "האוזמן" או אפילו של "נפוליאון".</w:t>
      </w:r>
    </w:p>
    <w:p w14:paraId="312359A7" w14:textId="77777777" w:rsidR="00000000" w:rsidRDefault="003C26CA">
      <w:pPr>
        <w:pStyle w:val="a"/>
        <w:ind w:firstLine="0"/>
        <w:rPr>
          <w:rFonts w:hint="cs"/>
          <w:rtl/>
        </w:rPr>
      </w:pPr>
    </w:p>
    <w:p w14:paraId="34332566" w14:textId="77777777" w:rsidR="00000000" w:rsidRDefault="003C26CA">
      <w:pPr>
        <w:pStyle w:val="a"/>
        <w:ind w:firstLine="0"/>
        <w:rPr>
          <w:rFonts w:hint="cs"/>
          <w:rtl/>
        </w:rPr>
      </w:pPr>
      <w:r>
        <w:rPr>
          <w:rFonts w:hint="cs"/>
          <w:rtl/>
        </w:rPr>
        <w:tab/>
        <w:t>סע</w:t>
      </w:r>
      <w:r>
        <w:rPr>
          <w:rFonts w:hint="cs"/>
          <w:rtl/>
        </w:rPr>
        <w:t>יף 1(2) להצעת החוק המוגשת היום בא להקל על הרשות המקומית בעת שתרצה לשנות את שמו של מקום או רחוב בקביעה של "מאמץ סביר". על-ידי כך יוכלו רשויות מקומיות להתחמק בניסיונן לאתר את קרובי המשפחה.</w:t>
      </w:r>
    </w:p>
    <w:p w14:paraId="292E89B5" w14:textId="77777777" w:rsidR="00000000" w:rsidRDefault="003C26CA">
      <w:pPr>
        <w:pStyle w:val="a"/>
        <w:ind w:firstLine="0"/>
        <w:rPr>
          <w:rFonts w:hint="cs"/>
          <w:rtl/>
        </w:rPr>
      </w:pPr>
    </w:p>
    <w:p w14:paraId="79659B73" w14:textId="77777777" w:rsidR="00000000" w:rsidRDefault="003C26CA">
      <w:pPr>
        <w:pStyle w:val="a"/>
        <w:ind w:firstLine="0"/>
        <w:rPr>
          <w:rFonts w:hint="cs"/>
          <w:rtl/>
        </w:rPr>
      </w:pPr>
      <w:r>
        <w:rPr>
          <w:rFonts w:hint="cs"/>
          <w:rtl/>
        </w:rPr>
        <w:tab/>
        <w:t>מאידך גיסא, קיימת בעייתיות בעובדה שאנו מנסים לתת עצמאות לשלטון המקו</w:t>
      </w:r>
      <w:r>
        <w:rPr>
          <w:rFonts w:hint="cs"/>
          <w:rtl/>
        </w:rPr>
        <w:t>מי, והממשלה לא תתערב בהחלטותיו שאינן קשורות לצרכים תקציביים.</w:t>
      </w:r>
    </w:p>
    <w:p w14:paraId="4A097B8B" w14:textId="77777777" w:rsidR="00000000" w:rsidRDefault="003C26CA">
      <w:pPr>
        <w:pStyle w:val="a"/>
        <w:ind w:firstLine="0"/>
        <w:rPr>
          <w:rFonts w:hint="cs"/>
          <w:rtl/>
        </w:rPr>
      </w:pPr>
    </w:p>
    <w:p w14:paraId="68D56B92" w14:textId="77777777" w:rsidR="00000000" w:rsidRDefault="003C26CA">
      <w:pPr>
        <w:pStyle w:val="a"/>
        <w:ind w:firstLine="0"/>
        <w:rPr>
          <w:rFonts w:hint="cs"/>
          <w:rtl/>
        </w:rPr>
      </w:pPr>
      <w:r>
        <w:rPr>
          <w:rFonts w:hint="cs"/>
          <w:rtl/>
        </w:rPr>
        <w:tab/>
        <w:t>כאמור, ועדת השרים החליטה, לדעתי בצדק, להתנגד להצעת החוק, אך לאור ההסכמה כאן שזה יידחה - אינני יודע מי הסכים ולמה - - -</w:t>
      </w:r>
    </w:p>
    <w:p w14:paraId="5E8CA557" w14:textId="77777777" w:rsidR="00000000" w:rsidRDefault="003C26CA">
      <w:pPr>
        <w:pStyle w:val="a"/>
        <w:ind w:firstLine="0"/>
        <w:rPr>
          <w:rFonts w:hint="cs"/>
          <w:rtl/>
        </w:rPr>
      </w:pPr>
    </w:p>
    <w:p w14:paraId="54AFEA9F" w14:textId="77777777" w:rsidR="00000000" w:rsidRDefault="003C26CA">
      <w:pPr>
        <w:pStyle w:val="ac"/>
        <w:rPr>
          <w:rtl/>
        </w:rPr>
      </w:pPr>
      <w:r>
        <w:rPr>
          <w:rtl/>
        </w:rPr>
        <w:t>גדעון סער (הליכוד):</w:t>
      </w:r>
    </w:p>
    <w:p w14:paraId="7BC8C4CD" w14:textId="77777777" w:rsidR="00000000" w:rsidRDefault="003C26CA">
      <w:pPr>
        <w:pStyle w:val="a"/>
        <w:rPr>
          <w:rtl/>
        </w:rPr>
      </w:pPr>
    </w:p>
    <w:p w14:paraId="6032F404" w14:textId="77777777" w:rsidR="00000000" w:rsidRDefault="003C26CA">
      <w:pPr>
        <w:pStyle w:val="a"/>
        <w:rPr>
          <w:rFonts w:hint="cs"/>
          <w:rtl/>
        </w:rPr>
      </w:pPr>
      <w:r>
        <w:rPr>
          <w:rFonts w:hint="cs"/>
          <w:rtl/>
        </w:rPr>
        <w:t>אני הגשתי ערעור, לפי תקנון הקואליציה, וההצעה חוזרת ל</w:t>
      </w:r>
      <w:r>
        <w:rPr>
          <w:rFonts w:hint="cs"/>
          <w:rtl/>
        </w:rPr>
        <w:t>וועדת השרים לענייני חקיקה.</w:t>
      </w:r>
    </w:p>
    <w:p w14:paraId="1DC82DEC" w14:textId="77777777" w:rsidR="00000000" w:rsidRDefault="003C26CA">
      <w:pPr>
        <w:pStyle w:val="a"/>
        <w:rPr>
          <w:rFonts w:hint="cs"/>
          <w:rtl/>
        </w:rPr>
      </w:pPr>
    </w:p>
    <w:p w14:paraId="239682DD" w14:textId="77777777" w:rsidR="00000000" w:rsidRDefault="003C26CA">
      <w:pPr>
        <w:pStyle w:val="SpeakerCon"/>
        <w:rPr>
          <w:rtl/>
        </w:rPr>
      </w:pPr>
      <w:bookmarkStart w:id="93" w:name="FS000000519T11_06_2003_12_08_13"/>
      <w:bookmarkEnd w:id="93"/>
      <w:r>
        <w:rPr>
          <w:rFonts w:hint="eastAsia"/>
          <w:rtl/>
        </w:rPr>
        <w:t>שר</w:t>
      </w:r>
      <w:r>
        <w:rPr>
          <w:rtl/>
        </w:rPr>
        <w:t xml:space="preserve"> הפנים אברהם פורז:</w:t>
      </w:r>
    </w:p>
    <w:p w14:paraId="602720BD" w14:textId="77777777" w:rsidR="00000000" w:rsidRDefault="003C26CA">
      <w:pPr>
        <w:pStyle w:val="a"/>
        <w:rPr>
          <w:rFonts w:hint="cs"/>
          <w:rtl/>
        </w:rPr>
      </w:pPr>
    </w:p>
    <w:p w14:paraId="581FE54D" w14:textId="77777777" w:rsidR="00000000" w:rsidRDefault="003C26CA">
      <w:pPr>
        <w:pStyle w:val="a"/>
        <w:rPr>
          <w:rFonts w:hint="cs"/>
          <w:rtl/>
        </w:rPr>
      </w:pPr>
      <w:r>
        <w:rPr>
          <w:rFonts w:hint="cs"/>
          <w:rtl/>
        </w:rPr>
        <w:t>אני רק רוצה לומר לך, אדוני יושב-ראש הקואליציה, אסור שיהיה מצב שבו רוב מקרי משנה שם של רחוב. כמי שמכיר כמה מקרים כאלה, היו כמה מקרים של פעילים פוליטיים שהיו להם, למשל, קרובי משפחה מדרגה ראשונה, והם, בלחצים ע</w:t>
      </w:r>
      <w:r>
        <w:rPr>
          <w:rFonts w:hint="cs"/>
          <w:rtl/>
        </w:rPr>
        <w:t xml:space="preserve">צומים, הצליחו לשנות שמות של רחובות, של כיכרות ושל יישובים, וזאת בקלות בלתי נסבלת. לא בגלל העובדה שזו פגיעה בהנצחה של שמו של מישהו, אלא גם בעצם העובדה שזה מטריח את תושבי הרחוב, פתאום הם עוברים כתובת. זה צריך להיעשות לאט לאט, ותמיד מתוך שיקול מעמיק. לכן אני </w:t>
      </w:r>
      <w:r>
        <w:rPr>
          <w:rFonts w:hint="cs"/>
          <w:rtl/>
        </w:rPr>
        <w:t>לא בטוח שמן הראוי לתמוך בהצעה.</w:t>
      </w:r>
    </w:p>
    <w:p w14:paraId="5AAC915D" w14:textId="77777777" w:rsidR="00000000" w:rsidRDefault="003C26CA">
      <w:pPr>
        <w:pStyle w:val="a"/>
        <w:rPr>
          <w:rFonts w:hint="cs"/>
          <w:rtl/>
        </w:rPr>
      </w:pPr>
    </w:p>
    <w:p w14:paraId="2951872F" w14:textId="77777777" w:rsidR="00000000" w:rsidRDefault="003C26CA">
      <w:pPr>
        <w:pStyle w:val="ac"/>
        <w:rPr>
          <w:rtl/>
        </w:rPr>
      </w:pPr>
      <w:r>
        <w:rPr>
          <w:rFonts w:hint="eastAsia"/>
          <w:rtl/>
        </w:rPr>
        <w:t>גדעון</w:t>
      </w:r>
      <w:r>
        <w:rPr>
          <w:rtl/>
        </w:rPr>
        <w:t xml:space="preserve"> סער (הליכוד):</w:t>
      </w:r>
    </w:p>
    <w:p w14:paraId="37BBED37" w14:textId="77777777" w:rsidR="00000000" w:rsidRDefault="003C26CA">
      <w:pPr>
        <w:pStyle w:val="a"/>
        <w:rPr>
          <w:rFonts w:hint="cs"/>
          <w:rtl/>
        </w:rPr>
      </w:pPr>
    </w:p>
    <w:p w14:paraId="3F883A56" w14:textId="77777777" w:rsidR="00000000" w:rsidRDefault="003C26CA">
      <w:pPr>
        <w:pStyle w:val="a"/>
        <w:rPr>
          <w:rFonts w:hint="cs"/>
          <w:rtl/>
        </w:rPr>
      </w:pPr>
      <w:r>
        <w:rPr>
          <w:rFonts w:hint="cs"/>
          <w:rtl/>
        </w:rPr>
        <w:t>לפי המצב החוקי הקיים, כשוועדת השרים לסמלים וטקסים - - -</w:t>
      </w:r>
    </w:p>
    <w:p w14:paraId="6832C989" w14:textId="77777777" w:rsidR="00000000" w:rsidRDefault="003C26CA">
      <w:pPr>
        <w:pStyle w:val="a"/>
        <w:rPr>
          <w:rFonts w:hint="cs"/>
          <w:rtl/>
        </w:rPr>
      </w:pPr>
    </w:p>
    <w:p w14:paraId="7F6A73DE" w14:textId="77777777" w:rsidR="00000000" w:rsidRDefault="003C26CA">
      <w:pPr>
        <w:pStyle w:val="ad"/>
        <w:rPr>
          <w:rtl/>
        </w:rPr>
      </w:pPr>
      <w:r>
        <w:rPr>
          <w:rtl/>
        </w:rPr>
        <w:t>היו"ר אלי בן-מנחם:</w:t>
      </w:r>
    </w:p>
    <w:p w14:paraId="31EC0974" w14:textId="77777777" w:rsidR="00000000" w:rsidRDefault="003C26CA">
      <w:pPr>
        <w:pStyle w:val="a"/>
        <w:rPr>
          <w:rtl/>
        </w:rPr>
      </w:pPr>
    </w:p>
    <w:p w14:paraId="47338015" w14:textId="77777777" w:rsidR="00000000" w:rsidRDefault="003C26CA">
      <w:pPr>
        <w:pStyle w:val="a"/>
        <w:rPr>
          <w:rFonts w:hint="cs"/>
          <w:rtl/>
        </w:rPr>
      </w:pPr>
      <w:r>
        <w:rPr>
          <w:rFonts w:hint="cs"/>
          <w:rtl/>
        </w:rPr>
        <w:t>חבר הכנסת גדעון סער, ההצעה תשוב אליכם לדיון נוסף.</w:t>
      </w:r>
    </w:p>
    <w:p w14:paraId="1DC57069" w14:textId="77777777" w:rsidR="00000000" w:rsidRDefault="003C26CA">
      <w:pPr>
        <w:pStyle w:val="a"/>
        <w:rPr>
          <w:rFonts w:hint="cs"/>
          <w:rtl/>
        </w:rPr>
      </w:pPr>
    </w:p>
    <w:p w14:paraId="3A762A43" w14:textId="77777777" w:rsidR="00000000" w:rsidRDefault="003C26CA">
      <w:pPr>
        <w:pStyle w:val="SpeakerCon"/>
        <w:rPr>
          <w:rtl/>
        </w:rPr>
      </w:pPr>
      <w:bookmarkStart w:id="94" w:name="FS000000519T11_06_2003_12_12_08C"/>
      <w:bookmarkEnd w:id="94"/>
      <w:r>
        <w:rPr>
          <w:rtl/>
        </w:rPr>
        <w:t>שר הפנים אברהם פורז:</w:t>
      </w:r>
    </w:p>
    <w:p w14:paraId="62401611" w14:textId="77777777" w:rsidR="00000000" w:rsidRDefault="003C26CA">
      <w:pPr>
        <w:pStyle w:val="a"/>
        <w:rPr>
          <w:rtl/>
        </w:rPr>
      </w:pPr>
    </w:p>
    <w:p w14:paraId="4F9B8030" w14:textId="77777777" w:rsidR="00000000" w:rsidRDefault="003C26CA">
      <w:pPr>
        <w:pStyle w:val="a"/>
        <w:rPr>
          <w:rFonts w:hint="cs"/>
          <w:rtl/>
        </w:rPr>
      </w:pPr>
      <w:r>
        <w:rPr>
          <w:rFonts w:hint="cs"/>
          <w:rtl/>
        </w:rPr>
        <w:t>בכל מקרה, לאור ההסכמה, גם אני מסכים לדחיית ההצבעה.</w:t>
      </w:r>
    </w:p>
    <w:p w14:paraId="1B918E80" w14:textId="77777777" w:rsidR="00000000" w:rsidRDefault="003C26CA">
      <w:pPr>
        <w:pStyle w:val="a"/>
        <w:rPr>
          <w:rFonts w:hint="cs"/>
          <w:rtl/>
        </w:rPr>
      </w:pPr>
    </w:p>
    <w:p w14:paraId="3A148EE8" w14:textId="77777777" w:rsidR="00000000" w:rsidRDefault="003C26CA">
      <w:pPr>
        <w:pStyle w:val="ad"/>
        <w:rPr>
          <w:rtl/>
        </w:rPr>
      </w:pPr>
      <w:r>
        <w:rPr>
          <w:rtl/>
        </w:rPr>
        <w:t>ה</w:t>
      </w:r>
      <w:r>
        <w:rPr>
          <w:rtl/>
        </w:rPr>
        <w:t>יו"ר אלי בן-מנחם:</w:t>
      </w:r>
    </w:p>
    <w:p w14:paraId="41BB1BEB" w14:textId="77777777" w:rsidR="00000000" w:rsidRDefault="003C26CA">
      <w:pPr>
        <w:pStyle w:val="a"/>
        <w:rPr>
          <w:rtl/>
        </w:rPr>
      </w:pPr>
    </w:p>
    <w:p w14:paraId="422AE4B5" w14:textId="77777777" w:rsidR="00000000" w:rsidRDefault="003C26CA">
      <w:pPr>
        <w:pStyle w:val="a"/>
        <w:rPr>
          <w:rFonts w:hint="cs"/>
          <w:rtl/>
        </w:rPr>
      </w:pPr>
      <w:r>
        <w:rPr>
          <w:rFonts w:hint="cs"/>
          <w:rtl/>
        </w:rPr>
        <w:t>תודה לשר הפנים. ההצבעה במועד אחר.</w:t>
      </w:r>
    </w:p>
    <w:p w14:paraId="0294C189" w14:textId="77777777" w:rsidR="00000000" w:rsidRDefault="003C26CA">
      <w:pPr>
        <w:pStyle w:val="a"/>
        <w:rPr>
          <w:rFonts w:hint="cs"/>
          <w:rtl/>
        </w:rPr>
      </w:pPr>
    </w:p>
    <w:p w14:paraId="1FD146B7" w14:textId="77777777" w:rsidR="00000000" w:rsidRDefault="003C26CA">
      <w:pPr>
        <w:pStyle w:val="ac"/>
        <w:rPr>
          <w:rtl/>
        </w:rPr>
      </w:pPr>
      <w:r>
        <w:rPr>
          <w:rFonts w:hint="eastAsia"/>
          <w:rtl/>
        </w:rPr>
        <w:t>משה</w:t>
      </w:r>
      <w:r>
        <w:rPr>
          <w:rtl/>
        </w:rPr>
        <w:t xml:space="preserve"> גפני (יהדות התורה):</w:t>
      </w:r>
    </w:p>
    <w:p w14:paraId="3A9298D3" w14:textId="77777777" w:rsidR="00000000" w:rsidRDefault="003C26CA">
      <w:pPr>
        <w:pStyle w:val="a"/>
        <w:rPr>
          <w:rFonts w:hint="cs"/>
          <w:rtl/>
        </w:rPr>
      </w:pPr>
    </w:p>
    <w:p w14:paraId="24FDA5EE" w14:textId="77777777" w:rsidR="00000000" w:rsidRDefault="003C26CA">
      <w:pPr>
        <w:pStyle w:val="a"/>
        <w:rPr>
          <w:rFonts w:hint="cs"/>
          <w:rtl/>
        </w:rPr>
      </w:pPr>
      <w:r>
        <w:rPr>
          <w:rFonts w:hint="cs"/>
          <w:rtl/>
        </w:rPr>
        <w:t>אני מבקש הבהרה. מותר לי?</w:t>
      </w:r>
    </w:p>
    <w:p w14:paraId="31D355AE" w14:textId="77777777" w:rsidR="00000000" w:rsidRDefault="003C26CA">
      <w:pPr>
        <w:pStyle w:val="a"/>
        <w:rPr>
          <w:rFonts w:hint="cs"/>
          <w:rtl/>
        </w:rPr>
      </w:pPr>
    </w:p>
    <w:p w14:paraId="138AD339" w14:textId="77777777" w:rsidR="00000000" w:rsidRDefault="003C26CA">
      <w:pPr>
        <w:pStyle w:val="ad"/>
        <w:rPr>
          <w:rtl/>
        </w:rPr>
      </w:pPr>
      <w:r>
        <w:rPr>
          <w:rtl/>
        </w:rPr>
        <w:t>היו"ר אלי בן-מנחם:</w:t>
      </w:r>
    </w:p>
    <w:p w14:paraId="4FD5F178" w14:textId="77777777" w:rsidR="00000000" w:rsidRDefault="003C26CA">
      <w:pPr>
        <w:pStyle w:val="a"/>
        <w:rPr>
          <w:rtl/>
        </w:rPr>
      </w:pPr>
    </w:p>
    <w:p w14:paraId="5D9D7889" w14:textId="77777777" w:rsidR="00000000" w:rsidRDefault="003C26CA">
      <w:pPr>
        <w:pStyle w:val="a"/>
        <w:rPr>
          <w:rFonts w:hint="cs"/>
          <w:rtl/>
        </w:rPr>
      </w:pPr>
      <w:r>
        <w:rPr>
          <w:rFonts w:hint="cs"/>
          <w:rtl/>
        </w:rPr>
        <w:t>חבר הכנסת גפני, ביקשת דחייה. אני מבקש שתוותר.</w:t>
      </w:r>
    </w:p>
    <w:p w14:paraId="7D2607D7" w14:textId="77777777" w:rsidR="00000000" w:rsidRDefault="003C26CA">
      <w:pPr>
        <w:pStyle w:val="a"/>
        <w:rPr>
          <w:rFonts w:hint="cs"/>
          <w:rtl/>
        </w:rPr>
      </w:pPr>
    </w:p>
    <w:p w14:paraId="3707CEC6" w14:textId="77777777" w:rsidR="00000000" w:rsidRDefault="003C26CA">
      <w:pPr>
        <w:pStyle w:val="ac"/>
        <w:rPr>
          <w:rtl/>
        </w:rPr>
      </w:pPr>
      <w:r>
        <w:rPr>
          <w:rFonts w:hint="eastAsia"/>
          <w:rtl/>
        </w:rPr>
        <w:t>משה</w:t>
      </w:r>
      <w:r>
        <w:rPr>
          <w:rtl/>
        </w:rPr>
        <w:t xml:space="preserve"> גפני (יהדות התורה):</w:t>
      </w:r>
    </w:p>
    <w:p w14:paraId="41944B96" w14:textId="77777777" w:rsidR="00000000" w:rsidRDefault="003C26CA">
      <w:pPr>
        <w:pStyle w:val="a"/>
        <w:rPr>
          <w:rFonts w:hint="cs"/>
          <w:rtl/>
        </w:rPr>
      </w:pPr>
    </w:p>
    <w:p w14:paraId="7124822C" w14:textId="77777777" w:rsidR="00000000" w:rsidRDefault="003C26CA">
      <w:pPr>
        <w:pStyle w:val="a"/>
        <w:rPr>
          <w:rFonts w:hint="cs"/>
          <w:rtl/>
        </w:rPr>
      </w:pPr>
      <w:r>
        <w:rPr>
          <w:rFonts w:hint="cs"/>
          <w:rtl/>
        </w:rPr>
        <w:t>אני מעוניין לדבר.</w:t>
      </w:r>
    </w:p>
    <w:p w14:paraId="20A2B32B" w14:textId="77777777" w:rsidR="00000000" w:rsidRDefault="003C26CA">
      <w:pPr>
        <w:pStyle w:val="a"/>
        <w:rPr>
          <w:rFonts w:hint="cs"/>
          <w:rtl/>
        </w:rPr>
      </w:pPr>
    </w:p>
    <w:p w14:paraId="1CC042BA" w14:textId="77777777" w:rsidR="00000000" w:rsidRDefault="003C26CA">
      <w:pPr>
        <w:pStyle w:val="ad"/>
        <w:rPr>
          <w:rtl/>
        </w:rPr>
      </w:pPr>
      <w:r>
        <w:rPr>
          <w:rtl/>
        </w:rPr>
        <w:t>היו"ר אלי בן-מנחם:</w:t>
      </w:r>
    </w:p>
    <w:p w14:paraId="16CCA5B3" w14:textId="77777777" w:rsidR="00000000" w:rsidRDefault="003C26CA">
      <w:pPr>
        <w:pStyle w:val="a"/>
        <w:rPr>
          <w:rtl/>
        </w:rPr>
      </w:pPr>
    </w:p>
    <w:p w14:paraId="43FD8C7C" w14:textId="77777777" w:rsidR="00000000" w:rsidRDefault="003C26CA">
      <w:pPr>
        <w:pStyle w:val="a"/>
        <w:rPr>
          <w:rFonts w:hint="cs"/>
          <w:rtl/>
        </w:rPr>
      </w:pPr>
      <w:r>
        <w:rPr>
          <w:rFonts w:hint="cs"/>
          <w:rtl/>
        </w:rPr>
        <w:t>מהמיקרופון בצד. 20 ש</w:t>
      </w:r>
      <w:r>
        <w:rPr>
          <w:rFonts w:hint="cs"/>
          <w:rtl/>
        </w:rPr>
        <w:t>ניות, חבר הכנסת גפני.</w:t>
      </w:r>
    </w:p>
    <w:p w14:paraId="71033D52" w14:textId="77777777" w:rsidR="00000000" w:rsidRDefault="003C26CA">
      <w:pPr>
        <w:pStyle w:val="a"/>
        <w:rPr>
          <w:rFonts w:hint="cs"/>
          <w:rtl/>
        </w:rPr>
      </w:pPr>
    </w:p>
    <w:p w14:paraId="24546F8C" w14:textId="77777777" w:rsidR="00000000" w:rsidRDefault="003C26CA">
      <w:pPr>
        <w:pStyle w:val="Speaker"/>
        <w:rPr>
          <w:rtl/>
        </w:rPr>
      </w:pPr>
      <w:r>
        <w:rPr>
          <w:rFonts w:hint="eastAsia"/>
          <w:rtl/>
        </w:rPr>
        <w:t>משה</w:t>
      </w:r>
      <w:r>
        <w:rPr>
          <w:rtl/>
        </w:rPr>
        <w:t xml:space="preserve"> גפני (יהדות התורה):</w:t>
      </w:r>
    </w:p>
    <w:p w14:paraId="564811F8" w14:textId="77777777" w:rsidR="00000000" w:rsidRDefault="003C26CA">
      <w:pPr>
        <w:pStyle w:val="a"/>
        <w:rPr>
          <w:rFonts w:hint="cs"/>
          <w:rtl/>
        </w:rPr>
      </w:pPr>
    </w:p>
    <w:p w14:paraId="25E63535" w14:textId="77777777" w:rsidR="00000000" w:rsidRDefault="003C26CA">
      <w:pPr>
        <w:pStyle w:val="a"/>
        <w:rPr>
          <w:rFonts w:hint="cs"/>
          <w:rtl/>
        </w:rPr>
      </w:pPr>
      <w:r>
        <w:rPr>
          <w:rFonts w:hint="cs"/>
          <w:rtl/>
        </w:rPr>
        <w:t>אדוני היושב-ראש, אני כמובן מסכים לדחייה, כפי שאמרתי, אני רק רוצה שלא תהיה פה אי-הבנה. אני לא משנה דבר מהדברים שהזכרת בחוק שאני מבקש עכשיו לתקן. לא יכול להיות רוב מקרי במועצת העיר, מדובר על רוב של שני-שלישים מ</w:t>
      </w:r>
      <w:r>
        <w:rPr>
          <w:rFonts w:hint="cs"/>
          <w:rtl/>
        </w:rPr>
        <w:t>חברי מועצת העיר, מדובר על מצב שבו כל הנושא נשאר - צריך הסכמת בני המשפחה, צריך לנסות לאתר אותם. את כל הדברים הללו אני לא משנה בהצעת החוק, אני משאיר אותם כמות שהם.</w:t>
      </w:r>
    </w:p>
    <w:p w14:paraId="0B93EB21" w14:textId="77777777" w:rsidR="00000000" w:rsidRDefault="003C26CA">
      <w:pPr>
        <w:pStyle w:val="a"/>
        <w:rPr>
          <w:rFonts w:hint="cs"/>
          <w:rtl/>
        </w:rPr>
      </w:pPr>
    </w:p>
    <w:p w14:paraId="44AFFF4B" w14:textId="77777777" w:rsidR="00000000" w:rsidRDefault="003C26CA">
      <w:pPr>
        <w:pStyle w:val="ad"/>
        <w:rPr>
          <w:rtl/>
        </w:rPr>
      </w:pPr>
      <w:r>
        <w:rPr>
          <w:rtl/>
        </w:rPr>
        <w:t>היו"ר אלי בן-מנחם:</w:t>
      </w:r>
    </w:p>
    <w:p w14:paraId="2EE1C3D4" w14:textId="77777777" w:rsidR="00000000" w:rsidRDefault="003C26CA">
      <w:pPr>
        <w:pStyle w:val="a"/>
        <w:rPr>
          <w:rtl/>
        </w:rPr>
      </w:pPr>
    </w:p>
    <w:p w14:paraId="26225EDB" w14:textId="77777777" w:rsidR="00000000" w:rsidRDefault="003C26CA">
      <w:pPr>
        <w:pStyle w:val="a"/>
        <w:rPr>
          <w:rFonts w:hint="cs"/>
          <w:rtl/>
        </w:rPr>
      </w:pPr>
      <w:r>
        <w:rPr>
          <w:rFonts w:hint="cs"/>
          <w:rtl/>
        </w:rPr>
        <w:t>חבר הכנסת גפני, אל תנהל את המשא-ומתן שלך כאן.</w:t>
      </w:r>
    </w:p>
    <w:p w14:paraId="0F9DABF0" w14:textId="77777777" w:rsidR="00000000" w:rsidRDefault="003C26CA">
      <w:pPr>
        <w:pStyle w:val="a"/>
        <w:rPr>
          <w:rFonts w:hint="cs"/>
          <w:rtl/>
        </w:rPr>
      </w:pPr>
    </w:p>
    <w:p w14:paraId="2ED9C864" w14:textId="77777777" w:rsidR="00000000" w:rsidRDefault="003C26CA">
      <w:pPr>
        <w:pStyle w:val="SpeakerCon"/>
        <w:rPr>
          <w:rtl/>
        </w:rPr>
      </w:pPr>
      <w:r>
        <w:rPr>
          <w:rFonts w:hint="eastAsia"/>
          <w:rtl/>
        </w:rPr>
        <w:t>משה</w:t>
      </w:r>
      <w:r>
        <w:rPr>
          <w:rtl/>
        </w:rPr>
        <w:t xml:space="preserve"> גפני (יהדות התורה):</w:t>
      </w:r>
    </w:p>
    <w:p w14:paraId="73E972A0" w14:textId="77777777" w:rsidR="00000000" w:rsidRDefault="003C26CA">
      <w:pPr>
        <w:pStyle w:val="a"/>
        <w:rPr>
          <w:rFonts w:hint="cs"/>
          <w:rtl/>
        </w:rPr>
      </w:pPr>
    </w:p>
    <w:p w14:paraId="5DDF5D35" w14:textId="77777777" w:rsidR="00000000" w:rsidRDefault="003C26CA">
      <w:pPr>
        <w:pStyle w:val="a"/>
        <w:rPr>
          <w:rFonts w:hint="cs"/>
          <w:rtl/>
        </w:rPr>
      </w:pPr>
      <w:r>
        <w:rPr>
          <w:rFonts w:hint="cs"/>
          <w:rtl/>
        </w:rPr>
        <w:t>ה</w:t>
      </w:r>
      <w:r>
        <w:rPr>
          <w:rFonts w:hint="cs"/>
          <w:rtl/>
        </w:rPr>
        <w:t>סמכות של ועדת השרים לסמלים וטקסים, זה מגוחך להעביר אותה למועצת העיר, ברוב של שני-שלישים. תודה.</w:t>
      </w:r>
    </w:p>
    <w:p w14:paraId="5D07A879" w14:textId="77777777" w:rsidR="00000000" w:rsidRDefault="003C26CA">
      <w:pPr>
        <w:pStyle w:val="a"/>
        <w:rPr>
          <w:rFonts w:hint="cs"/>
          <w:rtl/>
        </w:rPr>
      </w:pPr>
    </w:p>
    <w:p w14:paraId="09D70B38" w14:textId="77777777" w:rsidR="00000000" w:rsidRDefault="003C26CA">
      <w:pPr>
        <w:pStyle w:val="ad"/>
        <w:rPr>
          <w:rtl/>
        </w:rPr>
      </w:pPr>
      <w:r>
        <w:rPr>
          <w:rtl/>
        </w:rPr>
        <w:t>היו"ר אלי בן-מנחם:</w:t>
      </w:r>
    </w:p>
    <w:p w14:paraId="19D60DFB" w14:textId="77777777" w:rsidR="00000000" w:rsidRDefault="003C26CA">
      <w:pPr>
        <w:pStyle w:val="a"/>
        <w:rPr>
          <w:rtl/>
        </w:rPr>
      </w:pPr>
    </w:p>
    <w:p w14:paraId="43E31739" w14:textId="77777777" w:rsidR="00000000" w:rsidRDefault="003C26CA">
      <w:pPr>
        <w:pStyle w:val="a"/>
        <w:rPr>
          <w:rFonts w:hint="cs"/>
          <w:rtl/>
        </w:rPr>
      </w:pPr>
      <w:r>
        <w:rPr>
          <w:rFonts w:hint="cs"/>
          <w:rtl/>
        </w:rPr>
        <w:t>תודה, חבר הכנסת גפני. כפי שאמרתי, ההצבעה במועד אחר.</w:t>
      </w:r>
    </w:p>
    <w:p w14:paraId="79FEB2A8" w14:textId="77777777" w:rsidR="00000000" w:rsidRDefault="003C26CA">
      <w:pPr>
        <w:pStyle w:val="a"/>
        <w:rPr>
          <w:rFonts w:hint="cs"/>
          <w:rtl/>
        </w:rPr>
      </w:pPr>
    </w:p>
    <w:p w14:paraId="3B18C5C7" w14:textId="77777777" w:rsidR="00000000" w:rsidRDefault="003C26CA">
      <w:pPr>
        <w:pStyle w:val="a"/>
        <w:rPr>
          <w:rFonts w:hint="cs"/>
          <w:rtl/>
        </w:rPr>
      </w:pPr>
    </w:p>
    <w:p w14:paraId="406828C0" w14:textId="77777777" w:rsidR="00000000" w:rsidRDefault="003C26CA">
      <w:pPr>
        <w:pStyle w:val="a"/>
        <w:rPr>
          <w:rFonts w:hint="cs"/>
          <w:rtl/>
        </w:rPr>
      </w:pPr>
    </w:p>
    <w:p w14:paraId="76F03632" w14:textId="77777777" w:rsidR="00000000" w:rsidRDefault="003C26CA">
      <w:pPr>
        <w:pStyle w:val="Subject"/>
        <w:rPr>
          <w:rFonts w:hint="cs"/>
          <w:rtl/>
        </w:rPr>
      </w:pPr>
      <w:bookmarkStart w:id="95" w:name="CS12578FI0012578T11_06_2003_12_25_11"/>
      <w:bookmarkEnd w:id="95"/>
      <w:r>
        <w:rPr>
          <w:rtl/>
        </w:rPr>
        <w:t>הצ</w:t>
      </w:r>
      <w:r>
        <w:rPr>
          <w:rFonts w:hint="cs"/>
          <w:rtl/>
        </w:rPr>
        <w:t>עת חוק</w:t>
      </w:r>
      <w:r>
        <w:rPr>
          <w:rtl/>
        </w:rPr>
        <w:t xml:space="preserve"> הכניסה  לישראל (תיקון - זכויות מעוכב), התשס"ג-2003 </w:t>
      </w:r>
    </w:p>
    <w:p w14:paraId="785C244E" w14:textId="77777777" w:rsidR="00000000" w:rsidRDefault="003C26CA">
      <w:pPr>
        <w:pStyle w:val="a"/>
        <w:ind w:firstLine="0"/>
        <w:rPr>
          <w:rFonts w:hint="cs"/>
          <w:rtl/>
        </w:rPr>
      </w:pPr>
      <w:r>
        <w:rPr>
          <w:rtl/>
        </w:rPr>
        <w:t>[נספחות.]</w:t>
      </w:r>
    </w:p>
    <w:p w14:paraId="01E9C631" w14:textId="77777777" w:rsidR="00000000" w:rsidRDefault="003C26CA">
      <w:pPr>
        <w:pStyle w:val="SubjectSub"/>
        <w:rPr>
          <w:rFonts w:hint="cs"/>
          <w:rtl/>
        </w:rPr>
      </w:pPr>
      <w:r>
        <w:rPr>
          <w:rFonts w:hint="cs"/>
          <w:rtl/>
        </w:rPr>
        <w:t>(הצעת קבוצת חב</w:t>
      </w:r>
      <w:r>
        <w:rPr>
          <w:rFonts w:hint="cs"/>
          <w:rtl/>
        </w:rPr>
        <w:t>רי הכנסת)</w:t>
      </w:r>
    </w:p>
    <w:p w14:paraId="0064F10A" w14:textId="77777777" w:rsidR="00000000" w:rsidRDefault="003C26CA">
      <w:pPr>
        <w:pStyle w:val="a"/>
        <w:rPr>
          <w:rFonts w:hint="cs"/>
          <w:rtl/>
        </w:rPr>
      </w:pPr>
    </w:p>
    <w:p w14:paraId="3B7FB8B2" w14:textId="77777777" w:rsidR="00000000" w:rsidRDefault="003C26CA">
      <w:pPr>
        <w:pStyle w:val="a"/>
        <w:rPr>
          <w:rFonts w:hint="cs"/>
          <w:rtl/>
        </w:rPr>
      </w:pPr>
    </w:p>
    <w:p w14:paraId="2DDD47A5" w14:textId="77777777" w:rsidR="00000000" w:rsidRDefault="003C26CA">
      <w:pPr>
        <w:pStyle w:val="a"/>
        <w:rPr>
          <w:rFonts w:hint="cs"/>
          <w:rtl/>
        </w:rPr>
      </w:pPr>
    </w:p>
    <w:p w14:paraId="1D125D5C" w14:textId="77777777" w:rsidR="00000000" w:rsidRDefault="003C26CA">
      <w:pPr>
        <w:pStyle w:val="ad"/>
        <w:rPr>
          <w:rtl/>
        </w:rPr>
      </w:pPr>
      <w:r>
        <w:rPr>
          <w:rtl/>
        </w:rPr>
        <w:t>היו"ר אלי בן-מנחם:</w:t>
      </w:r>
    </w:p>
    <w:p w14:paraId="649452C9" w14:textId="77777777" w:rsidR="00000000" w:rsidRDefault="003C26CA">
      <w:pPr>
        <w:pStyle w:val="a"/>
        <w:rPr>
          <w:rtl/>
        </w:rPr>
      </w:pPr>
    </w:p>
    <w:p w14:paraId="2938C3FC" w14:textId="77777777" w:rsidR="00000000" w:rsidRDefault="003C26CA">
      <w:pPr>
        <w:pStyle w:val="a"/>
        <w:rPr>
          <w:rFonts w:hint="cs"/>
          <w:rtl/>
        </w:rPr>
      </w:pPr>
      <w:r>
        <w:rPr>
          <w:rFonts w:hint="cs"/>
          <w:rtl/>
        </w:rPr>
        <w:t>רבותי, אנחנו עוברים להצעת חוק מס' פ/271, הצעת חוק הכניסה לישראל (תיקון - זכויות מעוכב), התשס"ג-2003. ינמק את הצעת החוק חבר הכנסת יורי שטרן. בבקשה.</w:t>
      </w:r>
    </w:p>
    <w:p w14:paraId="01C361A8" w14:textId="77777777" w:rsidR="00000000" w:rsidRDefault="003C26CA">
      <w:pPr>
        <w:pStyle w:val="a"/>
        <w:rPr>
          <w:rFonts w:hint="cs"/>
          <w:rtl/>
        </w:rPr>
      </w:pPr>
    </w:p>
    <w:p w14:paraId="3F862BF8" w14:textId="77777777" w:rsidR="00000000" w:rsidRDefault="003C26CA">
      <w:pPr>
        <w:pStyle w:val="Speaker"/>
        <w:rPr>
          <w:rtl/>
        </w:rPr>
      </w:pPr>
      <w:bookmarkStart w:id="96" w:name="FS000000430T11_06_2003_12_27_30"/>
      <w:bookmarkEnd w:id="96"/>
      <w:r>
        <w:rPr>
          <w:rFonts w:hint="eastAsia"/>
          <w:rtl/>
        </w:rPr>
        <w:t>יורי</w:t>
      </w:r>
      <w:r>
        <w:rPr>
          <w:rtl/>
        </w:rPr>
        <w:t xml:space="preserve"> שטרן (האיחוד הלאומי - ישראל ביתנו):</w:t>
      </w:r>
    </w:p>
    <w:p w14:paraId="19519CF2" w14:textId="77777777" w:rsidR="00000000" w:rsidRDefault="003C26CA">
      <w:pPr>
        <w:pStyle w:val="a"/>
        <w:rPr>
          <w:rFonts w:hint="cs"/>
          <w:rtl/>
        </w:rPr>
      </w:pPr>
    </w:p>
    <w:p w14:paraId="6AFE9DD8" w14:textId="77777777" w:rsidR="00000000" w:rsidRDefault="003C26CA">
      <w:pPr>
        <w:pStyle w:val="a"/>
        <w:rPr>
          <w:rFonts w:hint="cs"/>
          <w:rtl/>
        </w:rPr>
      </w:pPr>
      <w:r>
        <w:rPr>
          <w:rFonts w:hint="cs"/>
          <w:rtl/>
        </w:rPr>
        <w:t>כבוד היושב-ראש, כבוד ראש הממשלה ו</w:t>
      </w:r>
      <w:r>
        <w:rPr>
          <w:rFonts w:hint="cs"/>
          <w:rtl/>
        </w:rPr>
        <w:t>השרים, ביקשתי להפוך את הצעת החוק להצעה רגילה לסדר-היום, כי ועדת השרים לענייני חקיקה הביעה התנגדות להצעת החקיקה שלי, ומצד שני, נאמר כי בנוהל משנים את הדברים, וחלק כבר שונה לטובת הנושא שבגללו הגשתי הצעת חוק עוד בכנסת הקודמת.</w:t>
      </w:r>
    </w:p>
    <w:p w14:paraId="44FA4E92" w14:textId="77777777" w:rsidR="00000000" w:rsidRDefault="003C26CA">
      <w:pPr>
        <w:pStyle w:val="a"/>
        <w:rPr>
          <w:rFonts w:hint="cs"/>
          <w:rtl/>
        </w:rPr>
      </w:pPr>
    </w:p>
    <w:p w14:paraId="51A50E7B" w14:textId="77777777" w:rsidR="00000000" w:rsidRDefault="003C26CA">
      <w:pPr>
        <w:pStyle w:val="a"/>
        <w:rPr>
          <w:rFonts w:hint="cs"/>
          <w:rtl/>
        </w:rPr>
      </w:pPr>
      <w:r>
        <w:rPr>
          <w:rFonts w:hint="cs"/>
          <w:rtl/>
        </w:rPr>
        <w:t>אני מבקש את תשומת לבו של כבוד שר</w:t>
      </w:r>
      <w:r>
        <w:rPr>
          <w:rFonts w:hint="cs"/>
          <w:rtl/>
        </w:rPr>
        <w:t xml:space="preserve"> הפנים. שר הפנים - - -</w:t>
      </w:r>
    </w:p>
    <w:p w14:paraId="44295D8C" w14:textId="77777777" w:rsidR="00000000" w:rsidRDefault="003C26CA">
      <w:pPr>
        <w:pStyle w:val="a"/>
        <w:rPr>
          <w:rFonts w:hint="cs"/>
          <w:rtl/>
        </w:rPr>
      </w:pPr>
    </w:p>
    <w:p w14:paraId="01F6AE09" w14:textId="77777777" w:rsidR="00000000" w:rsidRDefault="003C26CA">
      <w:pPr>
        <w:pStyle w:val="ac"/>
        <w:rPr>
          <w:rtl/>
        </w:rPr>
      </w:pPr>
      <w:r>
        <w:rPr>
          <w:rFonts w:hint="eastAsia"/>
          <w:rtl/>
        </w:rPr>
        <w:t>שר</w:t>
      </w:r>
      <w:r>
        <w:rPr>
          <w:rtl/>
        </w:rPr>
        <w:t xml:space="preserve"> הפנים אברהם פורז:</w:t>
      </w:r>
    </w:p>
    <w:p w14:paraId="6F7F5181" w14:textId="77777777" w:rsidR="00000000" w:rsidRDefault="003C26CA">
      <w:pPr>
        <w:pStyle w:val="a"/>
        <w:rPr>
          <w:rFonts w:hint="cs"/>
          <w:rtl/>
        </w:rPr>
      </w:pPr>
    </w:p>
    <w:p w14:paraId="0266B196" w14:textId="77777777" w:rsidR="00000000" w:rsidRDefault="003C26CA">
      <w:pPr>
        <w:pStyle w:val="a"/>
        <w:rPr>
          <w:rFonts w:hint="cs"/>
          <w:rtl/>
        </w:rPr>
      </w:pPr>
      <w:r>
        <w:rPr>
          <w:rFonts w:hint="cs"/>
          <w:rtl/>
        </w:rPr>
        <w:t>אני יושב וקורא את ההצעה שלך.</w:t>
      </w:r>
    </w:p>
    <w:p w14:paraId="38B78B4E" w14:textId="77777777" w:rsidR="00000000" w:rsidRDefault="003C26CA">
      <w:pPr>
        <w:pStyle w:val="a"/>
        <w:rPr>
          <w:rFonts w:hint="cs"/>
          <w:rtl/>
        </w:rPr>
      </w:pPr>
    </w:p>
    <w:p w14:paraId="7467F192" w14:textId="77777777" w:rsidR="00000000" w:rsidRDefault="003C26CA">
      <w:pPr>
        <w:pStyle w:val="SpeakerCon"/>
        <w:rPr>
          <w:rtl/>
        </w:rPr>
      </w:pPr>
      <w:bookmarkStart w:id="97" w:name="FS000000430T11_06_2003_12_31_56C"/>
      <w:bookmarkEnd w:id="97"/>
      <w:r>
        <w:rPr>
          <w:rtl/>
        </w:rPr>
        <w:t>יורי שטרן (האיחוד הלאומי - ישראל ביתנו):</w:t>
      </w:r>
    </w:p>
    <w:p w14:paraId="52AB74C2" w14:textId="77777777" w:rsidR="00000000" w:rsidRDefault="003C26CA">
      <w:pPr>
        <w:pStyle w:val="a"/>
        <w:rPr>
          <w:rtl/>
        </w:rPr>
      </w:pPr>
    </w:p>
    <w:p w14:paraId="16AB2719" w14:textId="77777777" w:rsidR="00000000" w:rsidRDefault="003C26CA">
      <w:pPr>
        <w:pStyle w:val="a"/>
        <w:rPr>
          <w:rFonts w:hint="cs"/>
          <w:rtl/>
        </w:rPr>
      </w:pPr>
      <w:r>
        <w:rPr>
          <w:rFonts w:hint="cs"/>
          <w:rtl/>
        </w:rPr>
        <w:t>הצעת החוק שלי, שהפכה להיות הצעה רגילה לסדר-היום, באה לתקן מצב שבו בנקודות הכניסה למדינת ישראל, קודם כול בנמל התעופה בן-גוריון, מעכבים אנשי</w:t>
      </w:r>
      <w:r>
        <w:rPr>
          <w:rFonts w:hint="cs"/>
          <w:rtl/>
        </w:rPr>
        <w:t>ם שקיבלו אישור כניסה במדינות שמהן הם הגיעו, לפי טביעת עין של איש משטרת הגבולות, או איש משרד הפנים שמופקד על ביקורת הגבולות, ללא שימוע, ללא אפשרות להגן על עצמם וללא בדיקה נוספת.</w:t>
      </w:r>
    </w:p>
    <w:p w14:paraId="3F079DC8" w14:textId="77777777" w:rsidR="00000000" w:rsidRDefault="003C26CA">
      <w:pPr>
        <w:pStyle w:val="a"/>
        <w:rPr>
          <w:rFonts w:hint="cs"/>
          <w:rtl/>
        </w:rPr>
      </w:pPr>
    </w:p>
    <w:p w14:paraId="223CE83C" w14:textId="77777777" w:rsidR="00000000" w:rsidRDefault="003C26CA">
      <w:pPr>
        <w:pStyle w:val="a"/>
        <w:rPr>
          <w:rFonts w:hint="cs"/>
          <w:rtl/>
        </w:rPr>
      </w:pPr>
      <w:r>
        <w:rPr>
          <w:rFonts w:hint="cs"/>
          <w:rtl/>
        </w:rPr>
        <w:t xml:space="preserve">האנשים האלה במקרים רבים נשלחים חזרה לאותה מדינה, ורק לאחר מכן מתברר שזאת היתה </w:t>
      </w:r>
      <w:r>
        <w:rPr>
          <w:rFonts w:hint="cs"/>
          <w:rtl/>
        </w:rPr>
        <w:t>טעות, שהאשה שבאה היא נכדה של חסידי אומות העולם, שהצילו חיים של משפחה יהודייה, היא באה לבקר את המשפחה הזאת, היא לא באה כעובדת בלתי חוקית או כזונה, חס וחלילה, אלא באמת בהזמנת המשפחה; הילד שבא לבקר אצל אמא שלו, שחיה בארץ, והוא ילד מהנישואים הקודמים שלה, וגר ב</w:t>
      </w:r>
      <w:r>
        <w:rPr>
          <w:rFonts w:hint="cs"/>
          <w:rtl/>
        </w:rPr>
        <w:t>בלרוס, הוא לא בא בשביל להסתנן אחר כך ולהיות שוהה בלתי חוקי, אלא בא לבקר אצל אמא שלו; אשה צעירה ויפה, שהגיעה מחבר המדינות, אומנם היא יפה והיא צעירה, אבל היא מנכ"לית של איגוד תעשיינים באותה מדינה ובאה בהזמנת גוף ישראלי רציני מאוד. כששולחים אותה חזרה לאוקראינ</w:t>
      </w:r>
      <w:r>
        <w:rPr>
          <w:rFonts w:hint="cs"/>
          <w:rtl/>
        </w:rPr>
        <w:t>ה, כי היא חשודה כאחת שבאה לעסוק בזנות, זה יוצר מתח בין-לאומי ויוצר תקרית לא רצויה.</w:t>
      </w:r>
    </w:p>
    <w:p w14:paraId="15A612D3" w14:textId="77777777" w:rsidR="00000000" w:rsidRDefault="003C26CA">
      <w:pPr>
        <w:pStyle w:val="a"/>
        <w:rPr>
          <w:rFonts w:hint="cs"/>
          <w:rtl/>
        </w:rPr>
      </w:pPr>
    </w:p>
    <w:p w14:paraId="1F2CF801" w14:textId="77777777" w:rsidR="00000000" w:rsidRDefault="003C26CA">
      <w:pPr>
        <w:pStyle w:val="a"/>
        <w:rPr>
          <w:rFonts w:hint="cs"/>
          <w:rtl/>
        </w:rPr>
      </w:pPr>
      <w:r>
        <w:rPr>
          <w:rFonts w:hint="cs"/>
          <w:rtl/>
        </w:rPr>
        <w:t>אין ספק שגבולות המדינה לא יכולים להיות פרוצים, גם אין ספק שביקורת הגבולות עושה עבודה חשובה מאוד, אבל יש ספק  אם הנוהל הקיים מאפשר בדיקת כל מקרה ומקרה בצורה יסודית מספיק בשב</w:t>
      </w:r>
      <w:r>
        <w:rPr>
          <w:rFonts w:hint="cs"/>
          <w:rtl/>
        </w:rPr>
        <w:t>יל למנוע טעויות. גם יש לי ספק אם המדינה יודעת להכיר באחריותה ולפצות על הנזקים שנגרמו לאנשים שנשלחו חזרה הביתה. אנשים שבאו לבקר בישראל והיו צריכים כעבור כמה שעות לחזור הביתה ולאבד את החופש שלהם ואת כרטיס הטיסה, ואני כבר לא מדבר על הנזק האמוציונלי והמוסרי, א</w:t>
      </w:r>
      <w:r>
        <w:rPr>
          <w:rFonts w:hint="cs"/>
          <w:rtl/>
        </w:rPr>
        <w:t xml:space="preserve">ו אנשים שלפעמים ישבו יממה בחדר הסגור, מעין בית-כלא בשדה התעופה, והתברר שזה לא היה בצדק, שהנימוקים היו לא מוצדקים - את האנשים האלה המדינה חייבת לפצות. </w:t>
      </w:r>
    </w:p>
    <w:p w14:paraId="1B32FF8E" w14:textId="77777777" w:rsidR="00000000" w:rsidRDefault="003C26CA">
      <w:pPr>
        <w:pStyle w:val="a"/>
        <w:rPr>
          <w:rFonts w:hint="cs"/>
          <w:rtl/>
        </w:rPr>
      </w:pPr>
    </w:p>
    <w:p w14:paraId="0E829F1D" w14:textId="77777777" w:rsidR="00000000" w:rsidRDefault="003C26CA">
      <w:pPr>
        <w:pStyle w:val="a"/>
        <w:rPr>
          <w:rFonts w:hint="cs"/>
          <w:rtl/>
        </w:rPr>
      </w:pPr>
      <w:r>
        <w:rPr>
          <w:rFonts w:hint="cs"/>
          <w:rtl/>
        </w:rPr>
        <w:t>הפקיד האחראי לקבלת החלטה מוטעית, הוא לפחות צריך לתת הסבר מסוים איך הוא קיבל את ההחלטה הזאת.</w:t>
      </w:r>
    </w:p>
    <w:p w14:paraId="441EDBAD" w14:textId="77777777" w:rsidR="00000000" w:rsidRDefault="003C26CA">
      <w:pPr>
        <w:pStyle w:val="a"/>
        <w:rPr>
          <w:rFonts w:hint="cs"/>
          <w:rtl/>
        </w:rPr>
      </w:pPr>
    </w:p>
    <w:p w14:paraId="6EDE41E7" w14:textId="77777777" w:rsidR="00000000" w:rsidRDefault="003C26CA">
      <w:pPr>
        <w:pStyle w:val="a"/>
        <w:rPr>
          <w:rFonts w:hint="cs"/>
          <w:rtl/>
        </w:rPr>
      </w:pPr>
      <w:r>
        <w:rPr>
          <w:rFonts w:hint="cs"/>
          <w:rtl/>
        </w:rPr>
        <w:t>כבוד שר הפנ</w:t>
      </w:r>
      <w:r>
        <w:rPr>
          <w:rFonts w:hint="cs"/>
          <w:rtl/>
        </w:rPr>
        <w:t>ים, טיפלתי במקרים רבים. לפעמים הוצאתי אנשים משדה התעופה. הילד שסיפרתי עליו היה לילה שלם בשדה התעופה, אמא שלו היתה בהיסטריה, היא לא ראתה אותו שנתיים. הגעתי לכל הפקידים של משרד הפנים באישון לילה, והם לא רצו לשחרר את הילד, אף-על-פי שדיברתי אתם. הם דרשו פיקדון</w:t>
      </w:r>
      <w:r>
        <w:rPr>
          <w:rFonts w:hint="cs"/>
          <w:rtl/>
        </w:rPr>
        <w:t xml:space="preserve"> של 50,000 שקל מאם חד-הורית מובטלת. כשאמרתי להם שאין שום חוק שמאפשר להם לעשות את זה, שיקבלו את עורכת-הדין של אותה משפחה, שיאזינו לנימוקים שלה, ואולי הם ישתכנעו שהיא צודקת, הם סירבו לעשות את זה. רק למחרת היום, כששלחתי כתב של אחד העיתונים לשדה התעופה, פתאום,</w:t>
      </w:r>
      <w:r>
        <w:rPr>
          <w:rFonts w:hint="cs"/>
          <w:rtl/>
        </w:rPr>
        <w:t xml:space="preserve"> בתוך חצי שעה, העסק הסתדר. אמרו להם להתייצב במשרד הפנים, כי יש חשדות כביכול. לאחר מכן חודש ימים הם ביקשו להתייצב במשרד הפנים, ולא קבעו להם שום פגישה שם, כי הכול היה בלוף אחד גדול.</w:t>
      </w:r>
    </w:p>
    <w:p w14:paraId="5F9334C0" w14:textId="77777777" w:rsidR="00000000" w:rsidRDefault="003C26CA">
      <w:pPr>
        <w:pStyle w:val="a"/>
        <w:rPr>
          <w:rFonts w:hint="cs"/>
          <w:rtl/>
        </w:rPr>
      </w:pPr>
    </w:p>
    <w:p w14:paraId="2D5B9114" w14:textId="77777777" w:rsidR="00000000" w:rsidRDefault="003C26CA">
      <w:pPr>
        <w:pStyle w:val="a"/>
        <w:rPr>
          <w:rFonts w:hint="cs"/>
          <w:rtl/>
        </w:rPr>
      </w:pPr>
      <w:r>
        <w:rPr>
          <w:rFonts w:hint="cs"/>
          <w:rtl/>
        </w:rPr>
        <w:t>מדינת ישראל משלמת על זה בתחום התיירות. מדינת ישראל משלמת על זה בתחום התדמית</w:t>
      </w:r>
      <w:r>
        <w:rPr>
          <w:rFonts w:hint="cs"/>
          <w:rtl/>
        </w:rPr>
        <w:t xml:space="preserve"> ובתחום יחסי חוץ. אזרחי ישראל משלמים על זה בכך שאם הם יוצאי מזרח-אירופה - פולין, בולגריה, ברית-המועצות לשעבר - הם מופלים לרעה לעומת האזרחים האחרים, כי מרחב המחיה הקודם שלהם, הקשרים שלהם, חבריהם וידידיהם מילדותם ושותפיהם לעסקים או למחקר וקרוביהם נמצאים במדי</w:t>
      </w:r>
      <w:r>
        <w:rPr>
          <w:rFonts w:hint="cs"/>
          <w:rtl/>
        </w:rPr>
        <w:t>נות האלה שמהן יש חובת ויזה, שמשם מגיעים גם עובדים בלתי חוקיים, ואז יש סיכון מאוד גבוה שאו שהקונסוליה הישראלית במקום לא תיתן כלל אישור כניסה לישראל לחבריהם או לקרוביהם, או שגם אחרי שיהיה להם אישור ויבואו לשדה התעופה ישלחו אותם חזרה בבושת פנים ולפעמים עם קלל</w:t>
      </w:r>
      <w:r>
        <w:rPr>
          <w:rFonts w:hint="cs"/>
          <w:rtl/>
        </w:rPr>
        <w:t>ות והם יאבדו את חופשתם והנזק הוא גם לצד הישראלי.</w:t>
      </w:r>
    </w:p>
    <w:p w14:paraId="2CD97240" w14:textId="77777777" w:rsidR="00000000" w:rsidRDefault="003C26CA">
      <w:pPr>
        <w:pStyle w:val="a"/>
        <w:rPr>
          <w:rFonts w:hint="cs"/>
          <w:rtl/>
        </w:rPr>
      </w:pPr>
    </w:p>
    <w:p w14:paraId="2D00CDC1" w14:textId="77777777" w:rsidR="00000000" w:rsidRDefault="003C26CA">
      <w:pPr>
        <w:pStyle w:val="a"/>
        <w:rPr>
          <w:rFonts w:hint="cs"/>
          <w:rtl/>
        </w:rPr>
      </w:pPr>
      <w:r>
        <w:rPr>
          <w:rFonts w:hint="cs"/>
          <w:rtl/>
        </w:rPr>
        <w:t>לכן, ביקשתי לעגן בחוק את זכויות המעוכב בנקודות כניסה לישראל - זה לא רק שדה התעופה, אבל כעיקרון זה שדה התעופה - על מנת שתהיה לו אפשרות מינימלית לבירורים ולשימוע. הרי יש זכות שימוע לכל אחד. בנוסף, תהיה אחריות</w:t>
      </w:r>
      <w:r>
        <w:rPr>
          <w:rFonts w:hint="cs"/>
          <w:rtl/>
        </w:rPr>
        <w:t xml:space="preserve"> על המדינה לפצות את מי שעוכב או נשלח חזרה שלא כדין, בדיעבד לפחות.</w:t>
      </w:r>
    </w:p>
    <w:p w14:paraId="12E22A0D" w14:textId="77777777" w:rsidR="00000000" w:rsidRDefault="003C26CA">
      <w:pPr>
        <w:pStyle w:val="a"/>
        <w:rPr>
          <w:rFonts w:hint="cs"/>
          <w:rtl/>
        </w:rPr>
      </w:pPr>
    </w:p>
    <w:p w14:paraId="0973EC66" w14:textId="77777777" w:rsidR="00000000" w:rsidRDefault="003C26CA">
      <w:pPr>
        <w:pStyle w:val="ad"/>
        <w:rPr>
          <w:rtl/>
        </w:rPr>
      </w:pPr>
      <w:r>
        <w:rPr>
          <w:rtl/>
        </w:rPr>
        <w:t>היו"ר אלי בן-מנחם:</w:t>
      </w:r>
    </w:p>
    <w:p w14:paraId="3F40B6F5" w14:textId="77777777" w:rsidR="00000000" w:rsidRDefault="003C26CA">
      <w:pPr>
        <w:pStyle w:val="a"/>
        <w:rPr>
          <w:rtl/>
        </w:rPr>
      </w:pPr>
    </w:p>
    <w:p w14:paraId="30B7ADCC" w14:textId="77777777" w:rsidR="00000000" w:rsidRDefault="003C26CA">
      <w:pPr>
        <w:pStyle w:val="a"/>
        <w:rPr>
          <w:rFonts w:hint="cs"/>
          <w:rtl/>
        </w:rPr>
      </w:pPr>
      <w:r>
        <w:rPr>
          <w:rFonts w:hint="cs"/>
          <w:rtl/>
        </w:rPr>
        <w:t>חבר הכנסת יורי שטרן, תשתדל להגיע לסיום.</w:t>
      </w:r>
    </w:p>
    <w:p w14:paraId="119327F4" w14:textId="77777777" w:rsidR="00000000" w:rsidRDefault="003C26CA">
      <w:pPr>
        <w:pStyle w:val="a"/>
        <w:rPr>
          <w:rFonts w:hint="cs"/>
          <w:rtl/>
        </w:rPr>
      </w:pPr>
    </w:p>
    <w:p w14:paraId="557081FF" w14:textId="77777777" w:rsidR="00000000" w:rsidRDefault="003C26CA">
      <w:pPr>
        <w:pStyle w:val="SpeakerCon"/>
        <w:rPr>
          <w:rtl/>
        </w:rPr>
      </w:pPr>
      <w:bookmarkStart w:id="98" w:name="FS000000430T11_06_2003_12_49_06C"/>
      <w:bookmarkEnd w:id="98"/>
      <w:r>
        <w:rPr>
          <w:rtl/>
        </w:rPr>
        <w:t>יורי שטרן (האיחוד הלאומי - ישראל ביתנו):</w:t>
      </w:r>
    </w:p>
    <w:p w14:paraId="583802FB" w14:textId="77777777" w:rsidR="00000000" w:rsidRDefault="003C26CA">
      <w:pPr>
        <w:pStyle w:val="a"/>
        <w:rPr>
          <w:rtl/>
        </w:rPr>
      </w:pPr>
    </w:p>
    <w:p w14:paraId="77D72DDF" w14:textId="77777777" w:rsidR="00000000" w:rsidRDefault="003C26CA">
      <w:pPr>
        <w:pStyle w:val="a"/>
        <w:rPr>
          <w:rFonts w:hint="cs"/>
          <w:rtl/>
        </w:rPr>
      </w:pPr>
      <w:r>
        <w:rPr>
          <w:rFonts w:hint="cs"/>
          <w:rtl/>
        </w:rPr>
        <w:t>ההצעה שלי היא של עשר דקות.</w:t>
      </w:r>
    </w:p>
    <w:p w14:paraId="1507CA49" w14:textId="77777777" w:rsidR="00000000" w:rsidRDefault="003C26CA">
      <w:pPr>
        <w:pStyle w:val="a"/>
        <w:rPr>
          <w:rFonts w:hint="cs"/>
          <w:rtl/>
        </w:rPr>
      </w:pPr>
    </w:p>
    <w:p w14:paraId="66E8192D" w14:textId="77777777" w:rsidR="00000000" w:rsidRDefault="003C26CA">
      <w:pPr>
        <w:pStyle w:val="ad"/>
        <w:rPr>
          <w:rtl/>
        </w:rPr>
      </w:pPr>
      <w:r>
        <w:rPr>
          <w:rtl/>
        </w:rPr>
        <w:t>היו"ר אלי בן-מנחם:</w:t>
      </w:r>
    </w:p>
    <w:p w14:paraId="711AB833" w14:textId="77777777" w:rsidR="00000000" w:rsidRDefault="003C26CA">
      <w:pPr>
        <w:pStyle w:val="a"/>
        <w:rPr>
          <w:rtl/>
        </w:rPr>
      </w:pPr>
    </w:p>
    <w:p w14:paraId="2919691A" w14:textId="77777777" w:rsidR="00000000" w:rsidRDefault="003C26CA">
      <w:pPr>
        <w:pStyle w:val="a"/>
        <w:rPr>
          <w:rFonts w:hint="cs"/>
          <w:rtl/>
        </w:rPr>
      </w:pPr>
      <w:r>
        <w:rPr>
          <w:rFonts w:hint="cs"/>
          <w:rtl/>
        </w:rPr>
        <w:t>אני יודע. הזמן מצוין לפני.</w:t>
      </w:r>
    </w:p>
    <w:p w14:paraId="4EE1C590" w14:textId="77777777" w:rsidR="00000000" w:rsidRDefault="003C26CA">
      <w:pPr>
        <w:pStyle w:val="a"/>
        <w:rPr>
          <w:rFonts w:hint="cs"/>
          <w:rtl/>
        </w:rPr>
      </w:pPr>
    </w:p>
    <w:p w14:paraId="46650B37" w14:textId="77777777" w:rsidR="00000000" w:rsidRDefault="003C26CA">
      <w:pPr>
        <w:pStyle w:val="SpeakerCon"/>
        <w:rPr>
          <w:rtl/>
        </w:rPr>
      </w:pPr>
      <w:bookmarkStart w:id="99" w:name="FS000000430T11_06_2003_12_49_37C"/>
      <w:bookmarkEnd w:id="99"/>
      <w:r>
        <w:rPr>
          <w:rtl/>
        </w:rPr>
        <w:t xml:space="preserve">יורי שטרן </w:t>
      </w:r>
      <w:r>
        <w:rPr>
          <w:rtl/>
        </w:rPr>
        <w:t>(האיחוד הלאומי - ישראל ביתנו):</w:t>
      </w:r>
    </w:p>
    <w:p w14:paraId="2D6C1805" w14:textId="77777777" w:rsidR="00000000" w:rsidRDefault="003C26CA">
      <w:pPr>
        <w:pStyle w:val="a"/>
        <w:rPr>
          <w:rtl/>
        </w:rPr>
      </w:pPr>
    </w:p>
    <w:p w14:paraId="26E245E5" w14:textId="77777777" w:rsidR="00000000" w:rsidRDefault="003C26CA">
      <w:pPr>
        <w:pStyle w:val="a"/>
        <w:rPr>
          <w:rFonts w:hint="cs"/>
          <w:rtl/>
        </w:rPr>
      </w:pPr>
      <w:r>
        <w:rPr>
          <w:rFonts w:hint="cs"/>
          <w:rtl/>
        </w:rPr>
        <w:t>שוכנעתי על-ידי עובדי המערכת, שאולי אני מציע פה לתת זכויות יתר שינוצלו לרעה על-ידי עבריינים שרוצים להיכנס שלא כחוק למדינת ישראל ולעבוד פה בצורה בלתי חוקית וכן הלאה. זה יכול להיות. יכול להיות גם ששונה הנוהל, אלא שהוא לא תמיד מ</w:t>
      </w:r>
      <w:r>
        <w:rPr>
          <w:rFonts w:hint="cs"/>
          <w:rtl/>
        </w:rPr>
        <w:t>תבצע, כי גם לאחרונה היו מקרים דומים.</w:t>
      </w:r>
    </w:p>
    <w:p w14:paraId="51A02002" w14:textId="77777777" w:rsidR="00000000" w:rsidRDefault="003C26CA">
      <w:pPr>
        <w:pStyle w:val="a"/>
        <w:rPr>
          <w:rFonts w:hint="cs"/>
          <w:rtl/>
        </w:rPr>
      </w:pPr>
    </w:p>
    <w:p w14:paraId="06F8C0F3" w14:textId="77777777" w:rsidR="00000000" w:rsidRDefault="003C26CA">
      <w:pPr>
        <w:pStyle w:val="a"/>
        <w:rPr>
          <w:rFonts w:hint="cs"/>
          <w:rtl/>
        </w:rPr>
      </w:pPr>
      <w:r>
        <w:rPr>
          <w:rFonts w:hint="cs"/>
          <w:rtl/>
        </w:rPr>
        <w:t>אני מבקש מכבוד שר הפנים לערוך דיון בנושא הזה. מה שרציתי לעשות בחוק, ולאו  דווקא בצורה שהצעתי, הוא לקבוע נוהל ברור, שמגן על האיש החשוד, שאולי חשוד בצדק ברוב המקרים ואולי לא, וגם  מבטיח פיצוי כמה שיותר אוטומטי במקרים שית</w:t>
      </w:r>
      <w:r>
        <w:rPr>
          <w:rFonts w:hint="cs"/>
          <w:rtl/>
        </w:rPr>
        <w:t>בררו כטעויות. יש דברים לא ברורים ורק בית-הדין יכול להכריע בהם, אבל איך אדם שיצא לחו"ל חזרה ונמצא אי שם בסיביריה יתבע את משרד הפנים הישראלי, את  ממשלת ישראל, את ביקורת הגבולות או את הפקיד הספציפי? אנחנו צריכים, כמדינה, לדאוג לכך שהטעויות האלה תהיינה מעטות ע</w:t>
      </w:r>
      <w:r>
        <w:rPr>
          <w:rFonts w:hint="cs"/>
          <w:rtl/>
        </w:rPr>
        <w:t>ד כמה שאפשר, וכשיש טעות כזאת - להכיר בה, למצוא את האחראי, ואם הטעות הזאת נעשתה באילוצים של העבודה - אין מה לעשות וזה פשוט להבהיר, ואם הטעות היתה ברשלנות - להעניש וכמובן לתת פיצוי מלא למי שהיה קורבן למצב כזה ולטעות כזאת.</w:t>
      </w:r>
    </w:p>
    <w:p w14:paraId="100EE40D" w14:textId="77777777" w:rsidR="00000000" w:rsidRDefault="003C26CA">
      <w:pPr>
        <w:pStyle w:val="a"/>
        <w:rPr>
          <w:rFonts w:hint="cs"/>
          <w:rtl/>
        </w:rPr>
      </w:pPr>
    </w:p>
    <w:p w14:paraId="264F7BEC" w14:textId="77777777" w:rsidR="00000000" w:rsidRDefault="003C26CA">
      <w:pPr>
        <w:pStyle w:val="ad"/>
        <w:rPr>
          <w:rtl/>
        </w:rPr>
      </w:pPr>
      <w:r>
        <w:rPr>
          <w:rtl/>
        </w:rPr>
        <w:t>היו"ר אלי בן-מנחם:</w:t>
      </w:r>
    </w:p>
    <w:p w14:paraId="5251E539" w14:textId="77777777" w:rsidR="00000000" w:rsidRDefault="003C26CA">
      <w:pPr>
        <w:pStyle w:val="a"/>
        <w:rPr>
          <w:rtl/>
        </w:rPr>
      </w:pPr>
    </w:p>
    <w:p w14:paraId="2AD3A967" w14:textId="77777777" w:rsidR="00000000" w:rsidRDefault="003C26CA">
      <w:pPr>
        <w:pStyle w:val="a"/>
        <w:rPr>
          <w:rFonts w:hint="cs"/>
          <w:rtl/>
        </w:rPr>
      </w:pPr>
      <w:r>
        <w:rPr>
          <w:rFonts w:hint="cs"/>
          <w:rtl/>
        </w:rPr>
        <w:t>תודה לחבר הכנסת</w:t>
      </w:r>
      <w:r>
        <w:rPr>
          <w:rFonts w:hint="cs"/>
          <w:rtl/>
        </w:rPr>
        <w:t xml:space="preserve"> יורי שטרן. שר הפנים, חבר הכנסת פורז, בבקשה.</w:t>
      </w:r>
    </w:p>
    <w:p w14:paraId="1516AB43" w14:textId="77777777" w:rsidR="00000000" w:rsidRDefault="003C26CA">
      <w:pPr>
        <w:pStyle w:val="a"/>
        <w:rPr>
          <w:rFonts w:hint="cs"/>
          <w:rtl/>
        </w:rPr>
      </w:pPr>
    </w:p>
    <w:p w14:paraId="21B4F0D3" w14:textId="77777777" w:rsidR="00000000" w:rsidRDefault="003C26CA">
      <w:pPr>
        <w:pStyle w:val="a"/>
        <w:rPr>
          <w:rFonts w:hint="cs"/>
          <w:rtl/>
        </w:rPr>
      </w:pPr>
      <w:r>
        <w:rPr>
          <w:rFonts w:hint="cs"/>
          <w:rtl/>
        </w:rPr>
        <w:t>חבר הכנסת עמרי שרון. חבר הכנסת אליעזר כהן, שב, בבקשה.</w:t>
      </w:r>
    </w:p>
    <w:p w14:paraId="35878D12" w14:textId="77777777" w:rsidR="00000000" w:rsidRDefault="003C26CA">
      <w:pPr>
        <w:pStyle w:val="a"/>
        <w:rPr>
          <w:rFonts w:hint="cs"/>
          <w:rtl/>
        </w:rPr>
      </w:pPr>
    </w:p>
    <w:p w14:paraId="2C3BAAC8" w14:textId="77777777" w:rsidR="00000000" w:rsidRDefault="003C26CA">
      <w:pPr>
        <w:pStyle w:val="Speaker"/>
        <w:rPr>
          <w:rtl/>
        </w:rPr>
      </w:pPr>
      <w:bookmarkStart w:id="100" w:name="FS000000519T11_06_2003_12_53_30"/>
      <w:bookmarkEnd w:id="100"/>
      <w:r>
        <w:rPr>
          <w:rFonts w:hint="eastAsia"/>
          <w:rtl/>
        </w:rPr>
        <w:t>שר</w:t>
      </w:r>
      <w:r>
        <w:rPr>
          <w:rtl/>
        </w:rPr>
        <w:t xml:space="preserve"> הפנים אברהם פורז:</w:t>
      </w:r>
    </w:p>
    <w:p w14:paraId="081379D3" w14:textId="77777777" w:rsidR="00000000" w:rsidRDefault="003C26CA">
      <w:pPr>
        <w:pStyle w:val="a"/>
        <w:rPr>
          <w:rFonts w:hint="cs"/>
          <w:rtl/>
        </w:rPr>
      </w:pPr>
    </w:p>
    <w:p w14:paraId="6E354BD9" w14:textId="77777777" w:rsidR="00000000" w:rsidRDefault="003C26CA">
      <w:pPr>
        <w:pStyle w:val="a"/>
        <w:rPr>
          <w:rFonts w:hint="cs"/>
          <w:rtl/>
        </w:rPr>
      </w:pPr>
      <w:r>
        <w:rPr>
          <w:rFonts w:hint="cs"/>
          <w:rtl/>
        </w:rPr>
        <w:t>אדוני היושב-ראש, חברי הכנסת, אני רוצה להודות לחבר הכנסת יורי שטרן על כך שהעלה את העניין על סדר-יום הכנסת. חבר הכנסת שטרן, בסוף דברי א</w:t>
      </w:r>
      <w:r>
        <w:rPr>
          <w:rFonts w:hint="cs"/>
          <w:rtl/>
        </w:rPr>
        <w:t>ציע לך לוותר על זה כהצעת חוק ולהפוך זאת להצעה לסדר-היום, שתידון בוועדה, משום שאני מוטרד בדיוק כמוך מהתופעות השליליות שמתגלות בכניסה לישראל וגם אני מתבייש כשאנחנו נוהגים, לפעמים, באופן מחפיר באנשים שנכנסים לארץ. במהלך התקופה אעשה מאמץ כדי לשנות את הגישה במש</w:t>
      </w:r>
      <w:r>
        <w:rPr>
          <w:rFonts w:hint="cs"/>
          <w:rtl/>
        </w:rPr>
        <w:t>רד הפנים, לא רק בנתב"ג, אלא גם במקומות אחרים, אבל זה אולי חלק מאיזו גישה קודמת שהשתרשה שם במשך שנים, וצריך לשנות מגמה.</w:t>
      </w:r>
    </w:p>
    <w:p w14:paraId="0DABA684" w14:textId="77777777" w:rsidR="00000000" w:rsidRDefault="003C26CA">
      <w:pPr>
        <w:pStyle w:val="a"/>
        <w:rPr>
          <w:rFonts w:hint="cs"/>
          <w:rtl/>
        </w:rPr>
      </w:pPr>
    </w:p>
    <w:p w14:paraId="0D1FD1F9" w14:textId="77777777" w:rsidR="00000000" w:rsidRDefault="003C26CA">
      <w:pPr>
        <w:pStyle w:val="a"/>
        <w:rPr>
          <w:rFonts w:hint="cs"/>
          <w:rtl/>
        </w:rPr>
      </w:pPr>
      <w:r>
        <w:rPr>
          <w:rFonts w:hint="cs"/>
          <w:rtl/>
        </w:rPr>
        <w:t>אני רוצה לתת לכם את הנתונים. כולכם יודעים שבארץ יש כ=200,000 עובדים זרים בלתי חוקיים, נוסף על כ=100,000 חוקיים. משטרת ההגירה התחילה, במח</w:t>
      </w:r>
      <w:r>
        <w:rPr>
          <w:rFonts w:hint="cs"/>
          <w:rtl/>
        </w:rPr>
        <w:t xml:space="preserve">צית השנה האחרונה, לגרש באופן מסיבי ולהוציא מהארץ. יש פה נתון שאולי אינכם יודעים: מתוך אלה שהוצאו מהארץ, כמעט 40,000, שני-שלישים הם כאלה שהגיעו לארץ כתיירים ונשארו פה. רק שליש הם אנשים שנכנסו לפה כעובדים זרים ובתום תקופת העסקתם נשארו כאן. כלומר, באיזה מקום </w:t>
      </w:r>
      <w:r>
        <w:rPr>
          <w:rFonts w:hint="cs"/>
          <w:rtl/>
        </w:rPr>
        <w:t>כן צריך להקפיד שלא ייכנסו לכאן  אנשים במסווה של תיירים, כשכל מטרתם היא בעצם לבוא לכאן  ולתפוס מקומות עבודה של ישראלים.</w:t>
      </w:r>
    </w:p>
    <w:p w14:paraId="18C703E4" w14:textId="77777777" w:rsidR="00000000" w:rsidRDefault="003C26CA">
      <w:pPr>
        <w:pStyle w:val="a"/>
        <w:rPr>
          <w:rFonts w:hint="cs"/>
          <w:rtl/>
        </w:rPr>
      </w:pPr>
    </w:p>
    <w:p w14:paraId="25ED11C7" w14:textId="77777777" w:rsidR="00000000" w:rsidRDefault="003C26CA">
      <w:pPr>
        <w:pStyle w:val="a"/>
        <w:rPr>
          <w:rFonts w:hint="cs"/>
          <w:rtl/>
        </w:rPr>
      </w:pPr>
      <w:r>
        <w:rPr>
          <w:rFonts w:hint="cs"/>
          <w:rtl/>
        </w:rPr>
        <w:t>הבעיה העיקרית היא:  מה דינו של אדם שבא ממדינה שבה צריך אשרת כניסה לישראל, שהולך לקונסוליה של ישראל ומקבל אשרה בחתימת המדינה, וכשהוא מגיע</w:t>
      </w:r>
      <w:r>
        <w:rPr>
          <w:rFonts w:hint="cs"/>
          <w:rtl/>
        </w:rPr>
        <w:t xml:space="preserve"> לנמל התעופה בן-גוריון ואף שיש לו אשרה מוטבעת בדרכונו לא נותנים לו להיכנס? זהו הכישלון של הקונסולים שלנו בחוץ-לארץ, שלא מקפידים לתת למי שצריך וסומכים על זה שפה בארץ ייעשה מיון נוסף. מי שכבר קנה כרטיס והגיע לכאן, שינה את מצבו לרעה, ואתה אולי צודק שצריך למצו</w:t>
      </w:r>
      <w:r>
        <w:rPr>
          <w:rFonts w:hint="cs"/>
          <w:rtl/>
        </w:rPr>
        <w:t xml:space="preserve">א דרך לפיצוי, אף שאני לא יודע מאיפה אני לוקח את הכסף, אבל זה כבר קטע אחר. </w:t>
      </w:r>
    </w:p>
    <w:p w14:paraId="12CFD1DE" w14:textId="77777777" w:rsidR="00000000" w:rsidRDefault="003C26CA">
      <w:pPr>
        <w:pStyle w:val="a"/>
        <w:rPr>
          <w:rFonts w:hint="cs"/>
          <w:rtl/>
        </w:rPr>
      </w:pPr>
    </w:p>
    <w:p w14:paraId="49B2EB91" w14:textId="77777777" w:rsidR="00000000" w:rsidRDefault="003C26CA">
      <w:pPr>
        <w:pStyle w:val="a"/>
        <w:rPr>
          <w:rFonts w:hint="cs"/>
          <w:rtl/>
        </w:rPr>
      </w:pPr>
      <w:r>
        <w:rPr>
          <w:rFonts w:hint="cs"/>
          <w:rtl/>
        </w:rPr>
        <w:t>לכן, קודם כול, צריכה להינתן הנחיה חד-משמעית. דרך אגב, כל המדינות שאתה מציין, לרבות מדינות מזרח-אירופה, שמהן באים אנשים שאתה בוודאי קרוב אליהם, הן מדינות שמהן צריך אשרה לישראל. הם ל</w:t>
      </w:r>
      <w:r>
        <w:rPr>
          <w:rFonts w:hint="cs"/>
          <w:rtl/>
        </w:rPr>
        <w:t>א באים לפה כמו כל צרפתי או גרמני שתופסים אותם בשדה התעופה. הם באים עם אשרה מוטבעת בדרכון. אם כך, זה כישלון של הקונסולים שלנו, שלא יודעים להבחין. אני אומר, שב=99% מהמקרים, כשאדם בא עם אשרה מוטבעת על-ידי קונסוליה של ישראל בחו"ל, צריך לתת לו להיכנס, אלא אם כן</w:t>
      </w:r>
      <w:r>
        <w:rPr>
          <w:rFonts w:hint="cs"/>
          <w:rtl/>
        </w:rPr>
        <w:t xml:space="preserve"> ברגע האחרון מתברר משהו לפקיד.</w:t>
      </w:r>
    </w:p>
    <w:p w14:paraId="7004032C" w14:textId="77777777" w:rsidR="00000000" w:rsidRDefault="003C26CA">
      <w:pPr>
        <w:pStyle w:val="a"/>
        <w:rPr>
          <w:rFonts w:hint="cs"/>
          <w:rtl/>
        </w:rPr>
      </w:pPr>
    </w:p>
    <w:p w14:paraId="64FAA598" w14:textId="77777777" w:rsidR="00000000" w:rsidRDefault="003C26CA">
      <w:pPr>
        <w:pStyle w:val="a"/>
        <w:rPr>
          <w:rFonts w:hint="cs"/>
          <w:rtl/>
        </w:rPr>
      </w:pPr>
      <w:r>
        <w:rPr>
          <w:rFonts w:hint="cs"/>
          <w:rtl/>
        </w:rPr>
        <w:t>בסך הכול, אלה פקידים של משרד הפנים, והם לא יותר טובים או רעים מכל אדם אחר בחברה הישראלית, אף שכפי שאמרתי, צריך להעבירם איזו סדנת חינוך קטנה. לפעמים הם רואים שלפניהם ניצב מישהו שיש להם חשש שהוא הולך להיות מהגר בלתי חוקי לכאן,</w:t>
      </w:r>
      <w:r>
        <w:rPr>
          <w:rFonts w:hint="cs"/>
          <w:rtl/>
        </w:rPr>
        <w:t xml:space="preserve"> והם עוצרים אותו. ההנחיות, שיינתנו על-ידי במשך הזמן, ואני חושב שחלקן גם מיושמות, הן כן לאפשר להתקשר וכן לאפשר פגישה עם מי שצריך. גם התנאים שיש היום באותו מקום, באותו חדר מעוכבים בשדה התעופה, הם סבירים מאוד. זה לא בית-סוהר.</w:t>
      </w:r>
    </w:p>
    <w:p w14:paraId="7EAFA6BC" w14:textId="77777777" w:rsidR="00000000" w:rsidRDefault="003C26CA">
      <w:pPr>
        <w:pStyle w:val="a"/>
        <w:rPr>
          <w:rFonts w:hint="cs"/>
          <w:rtl/>
        </w:rPr>
      </w:pPr>
    </w:p>
    <w:p w14:paraId="339C776E" w14:textId="77777777" w:rsidR="00000000" w:rsidRDefault="003C26CA">
      <w:pPr>
        <w:pStyle w:val="a"/>
        <w:rPr>
          <w:rFonts w:hint="cs"/>
          <w:rtl/>
        </w:rPr>
      </w:pPr>
      <w:r>
        <w:rPr>
          <w:rFonts w:hint="cs"/>
          <w:rtl/>
        </w:rPr>
        <w:t>לכן, אני שב ומודה לך על עצם העלא</w:t>
      </w:r>
      <w:r>
        <w:rPr>
          <w:rFonts w:hint="cs"/>
          <w:rtl/>
        </w:rPr>
        <w:t>ת הנושא. אנחנו נדון בו בוועדה. אני רוצה ללכת כמה שיותר רחוק לפי הגישה שלך. אני לא רוצה להשפיל אנשים שבאים לכאן. דרך אגב, אספר אנקדוטה: היתה לי שיחה עם סגן ראש הממשלה טומי לפיד בהיותו בהונגריה. הוא צלצל אלי ואמר: מתקיפים אותי פה על כך שאנחנו מגלים יחס נוקשה</w:t>
      </w:r>
      <w:r>
        <w:rPr>
          <w:rFonts w:hint="cs"/>
          <w:rtl/>
        </w:rPr>
        <w:t xml:space="preserve"> להונגרים. מעשה בזוג צעיר שהחליט בירח הדבש לבוא לארץ, וכשבאו לפה אמרו להם שהם לא ייכנסו. אמרתי לו בטלפון: תודיע להונגרים - ואני אומר זאת לא רק להונגרים אלא גם לאחרים - שאנחנו ננהג בצורה נאותה, ליברלית ופתוחה, וגם אם פה ושם יסתנן אחד, אז יסתנן. אבל, צריך לד</w:t>
      </w:r>
      <w:r>
        <w:rPr>
          <w:rFonts w:hint="cs"/>
          <w:rtl/>
        </w:rPr>
        <w:t>עת את התופעה: רוב השוהים הבלתי-חוקיים בארץ הם תיירים שעברו את כל המחסומים ובסוף באו לכאן לעבוד.</w:t>
      </w:r>
    </w:p>
    <w:p w14:paraId="149E77A1" w14:textId="77777777" w:rsidR="00000000" w:rsidRDefault="003C26CA">
      <w:pPr>
        <w:pStyle w:val="a"/>
        <w:rPr>
          <w:rFonts w:hint="cs"/>
          <w:rtl/>
        </w:rPr>
      </w:pPr>
    </w:p>
    <w:p w14:paraId="1E60059A" w14:textId="77777777" w:rsidR="00000000" w:rsidRDefault="003C26CA">
      <w:pPr>
        <w:pStyle w:val="a"/>
        <w:rPr>
          <w:rFonts w:hint="cs"/>
          <w:rtl/>
        </w:rPr>
      </w:pPr>
      <w:r>
        <w:rPr>
          <w:rFonts w:hint="cs"/>
          <w:rtl/>
        </w:rPr>
        <w:t>אני מציע להעביר את הנושא לוועדת הפנים, שחברי הוא במקרה גם היושב-ראש שלה.</w:t>
      </w:r>
    </w:p>
    <w:p w14:paraId="64C39B91" w14:textId="77777777" w:rsidR="00000000" w:rsidRDefault="003C26CA">
      <w:pPr>
        <w:pStyle w:val="a"/>
        <w:rPr>
          <w:rFonts w:hint="cs"/>
          <w:rtl/>
        </w:rPr>
      </w:pPr>
    </w:p>
    <w:p w14:paraId="3F33F37A" w14:textId="77777777" w:rsidR="00000000" w:rsidRDefault="003C26CA">
      <w:pPr>
        <w:pStyle w:val="ad"/>
        <w:rPr>
          <w:rtl/>
        </w:rPr>
      </w:pPr>
      <w:r>
        <w:rPr>
          <w:rtl/>
        </w:rPr>
        <w:t>היו"ר אלי בן-מנחם:</w:t>
      </w:r>
    </w:p>
    <w:p w14:paraId="47105514" w14:textId="77777777" w:rsidR="00000000" w:rsidRDefault="003C26CA">
      <w:pPr>
        <w:pStyle w:val="a"/>
        <w:rPr>
          <w:rtl/>
        </w:rPr>
      </w:pPr>
    </w:p>
    <w:p w14:paraId="589CBE39" w14:textId="77777777" w:rsidR="00000000" w:rsidRDefault="003C26CA">
      <w:pPr>
        <w:pStyle w:val="a"/>
        <w:rPr>
          <w:rFonts w:hint="cs"/>
          <w:rtl/>
        </w:rPr>
      </w:pPr>
      <w:r>
        <w:rPr>
          <w:rFonts w:hint="cs"/>
          <w:rtl/>
        </w:rPr>
        <w:t>אני מבין שאדוני השר מציע להעביר את הנושא לוועדת הפנים ואיכות הסבי</w:t>
      </w:r>
      <w:r>
        <w:rPr>
          <w:rFonts w:hint="cs"/>
          <w:rtl/>
        </w:rPr>
        <w:t>בה. חבר הכנסת יורי שטרן, אתה מסכים להעברת הנושא לוועדת הפנים?</w:t>
      </w:r>
    </w:p>
    <w:p w14:paraId="103A885F" w14:textId="77777777" w:rsidR="00000000" w:rsidRDefault="003C26CA">
      <w:pPr>
        <w:pStyle w:val="a"/>
        <w:jc w:val="left"/>
        <w:rPr>
          <w:rFonts w:hint="cs"/>
          <w:rtl/>
        </w:rPr>
      </w:pPr>
    </w:p>
    <w:p w14:paraId="308E5B10" w14:textId="77777777" w:rsidR="00000000" w:rsidRDefault="003C26CA">
      <w:pPr>
        <w:pStyle w:val="ac"/>
        <w:rPr>
          <w:rtl/>
        </w:rPr>
      </w:pPr>
      <w:r>
        <w:rPr>
          <w:rFonts w:hint="eastAsia"/>
          <w:rtl/>
        </w:rPr>
        <w:t>יורי</w:t>
      </w:r>
      <w:r>
        <w:rPr>
          <w:rtl/>
        </w:rPr>
        <w:t xml:space="preserve"> שטרן (האיחוד הלאומי - ישראל ביתנו):</w:t>
      </w:r>
    </w:p>
    <w:p w14:paraId="60483147" w14:textId="77777777" w:rsidR="00000000" w:rsidRDefault="003C26CA">
      <w:pPr>
        <w:pStyle w:val="a"/>
        <w:rPr>
          <w:rFonts w:hint="cs"/>
          <w:rtl/>
        </w:rPr>
      </w:pPr>
    </w:p>
    <w:p w14:paraId="4C976109" w14:textId="77777777" w:rsidR="00000000" w:rsidRDefault="003C26CA">
      <w:pPr>
        <w:pStyle w:val="a"/>
        <w:rPr>
          <w:rFonts w:hint="cs"/>
          <w:rtl/>
        </w:rPr>
      </w:pPr>
      <w:r>
        <w:rPr>
          <w:rFonts w:hint="cs"/>
          <w:rtl/>
        </w:rPr>
        <w:t>אני רוצה להגיד משפט אחד.</w:t>
      </w:r>
    </w:p>
    <w:p w14:paraId="667273DA" w14:textId="77777777" w:rsidR="00000000" w:rsidRDefault="003C26CA">
      <w:pPr>
        <w:pStyle w:val="a"/>
        <w:rPr>
          <w:rFonts w:hint="cs"/>
          <w:rtl/>
        </w:rPr>
      </w:pPr>
    </w:p>
    <w:p w14:paraId="4FD36D60" w14:textId="77777777" w:rsidR="00000000" w:rsidRDefault="003C26CA">
      <w:pPr>
        <w:pStyle w:val="ad"/>
        <w:rPr>
          <w:rtl/>
        </w:rPr>
      </w:pPr>
      <w:r>
        <w:rPr>
          <w:rtl/>
        </w:rPr>
        <w:t>היו"ר אלי בן-מנחם:</w:t>
      </w:r>
    </w:p>
    <w:p w14:paraId="7D17ED63" w14:textId="77777777" w:rsidR="00000000" w:rsidRDefault="003C26CA">
      <w:pPr>
        <w:pStyle w:val="a"/>
        <w:rPr>
          <w:rtl/>
        </w:rPr>
      </w:pPr>
    </w:p>
    <w:p w14:paraId="19FAF64A" w14:textId="77777777" w:rsidR="00000000" w:rsidRDefault="003C26CA">
      <w:pPr>
        <w:pStyle w:val="a"/>
        <w:rPr>
          <w:rFonts w:hint="cs"/>
          <w:rtl/>
        </w:rPr>
      </w:pPr>
      <w:r>
        <w:rPr>
          <w:rFonts w:hint="cs"/>
          <w:rtl/>
        </w:rPr>
        <w:t xml:space="preserve">אתה לא יכול, כי הפכת את זה להצעה לסדר-היום. </w:t>
      </w:r>
    </w:p>
    <w:p w14:paraId="4BC72A28" w14:textId="77777777" w:rsidR="00000000" w:rsidRDefault="003C26CA">
      <w:pPr>
        <w:pStyle w:val="a"/>
        <w:rPr>
          <w:rtl/>
        </w:rPr>
      </w:pPr>
    </w:p>
    <w:p w14:paraId="32A91FFE" w14:textId="77777777" w:rsidR="00000000" w:rsidRDefault="003C26CA">
      <w:pPr>
        <w:pStyle w:val="a"/>
        <w:rPr>
          <w:rFonts w:hint="cs"/>
          <w:rtl/>
        </w:rPr>
      </w:pPr>
      <w:r>
        <w:rPr>
          <w:rFonts w:hint="cs"/>
          <w:rtl/>
        </w:rPr>
        <w:t>רבותי, אני עובר להצבעה. מי שמצביע בעד, זה בעד העברת ההצעה ל</w:t>
      </w:r>
      <w:r>
        <w:rPr>
          <w:rFonts w:hint="cs"/>
          <w:rtl/>
        </w:rPr>
        <w:t>סדר-היום לוועדת הפנים, כפי שהציע השר.</w:t>
      </w:r>
    </w:p>
    <w:p w14:paraId="1D3D167D" w14:textId="77777777" w:rsidR="00000000" w:rsidRDefault="003C26CA">
      <w:pPr>
        <w:bidi/>
        <w:jc w:val="both"/>
        <w:rPr>
          <w:rFonts w:hint="cs"/>
          <w:rtl/>
        </w:rPr>
      </w:pPr>
    </w:p>
    <w:p w14:paraId="4B946A43" w14:textId="77777777" w:rsidR="00000000" w:rsidRDefault="003C26CA">
      <w:pPr>
        <w:pStyle w:val="a7"/>
        <w:bidi/>
        <w:rPr>
          <w:rFonts w:hint="cs"/>
          <w:rtl/>
        </w:rPr>
      </w:pPr>
      <w:r>
        <w:rPr>
          <w:rFonts w:hint="cs"/>
          <w:rtl/>
        </w:rPr>
        <w:t>הצבעה מס' 2</w:t>
      </w:r>
    </w:p>
    <w:p w14:paraId="17BD76AA" w14:textId="77777777" w:rsidR="00000000" w:rsidRDefault="003C26CA">
      <w:pPr>
        <w:bidi/>
        <w:jc w:val="both"/>
        <w:rPr>
          <w:rFonts w:hint="cs"/>
          <w:rtl/>
        </w:rPr>
      </w:pPr>
    </w:p>
    <w:p w14:paraId="5A7E27EE" w14:textId="77777777" w:rsidR="00000000" w:rsidRDefault="003C26CA">
      <w:pPr>
        <w:pStyle w:val="a8"/>
        <w:bidi/>
        <w:rPr>
          <w:rFonts w:hint="cs"/>
          <w:rtl/>
        </w:rPr>
      </w:pPr>
      <w:r>
        <w:rPr>
          <w:rFonts w:hint="cs"/>
          <w:rtl/>
        </w:rPr>
        <w:t>בעד ההצעה להעביר את הנושא לוועדה - 49</w:t>
      </w:r>
    </w:p>
    <w:p w14:paraId="34CEBCF0" w14:textId="77777777" w:rsidR="00000000" w:rsidRDefault="003C26CA">
      <w:pPr>
        <w:pStyle w:val="a8"/>
        <w:bidi/>
        <w:rPr>
          <w:rFonts w:hint="cs"/>
          <w:rtl/>
        </w:rPr>
      </w:pPr>
      <w:r>
        <w:rPr>
          <w:rFonts w:hint="cs"/>
          <w:rtl/>
        </w:rPr>
        <w:t>נגד - אין</w:t>
      </w:r>
    </w:p>
    <w:p w14:paraId="7A33171B" w14:textId="77777777" w:rsidR="00000000" w:rsidRDefault="003C26CA">
      <w:pPr>
        <w:pStyle w:val="a8"/>
        <w:bidi/>
        <w:rPr>
          <w:rFonts w:hint="cs"/>
          <w:rtl/>
        </w:rPr>
      </w:pPr>
      <w:r>
        <w:rPr>
          <w:rFonts w:hint="cs"/>
          <w:rtl/>
        </w:rPr>
        <w:t>נמנעים - 1</w:t>
      </w:r>
    </w:p>
    <w:p w14:paraId="150A516F" w14:textId="77777777" w:rsidR="00000000" w:rsidRDefault="003C26CA">
      <w:pPr>
        <w:pStyle w:val="a9"/>
        <w:bidi/>
        <w:rPr>
          <w:rFonts w:hint="cs"/>
          <w:rtl/>
        </w:rPr>
      </w:pPr>
      <w:r>
        <w:rPr>
          <w:rFonts w:hint="cs"/>
          <w:rtl/>
        </w:rPr>
        <w:t>ההצעה להעביר את הנושא לוועדת הפנים ואיכות הסביבה נתקבלה.</w:t>
      </w:r>
    </w:p>
    <w:p w14:paraId="47E2D515" w14:textId="77777777" w:rsidR="00000000" w:rsidRDefault="003C26CA">
      <w:pPr>
        <w:pStyle w:val="a"/>
        <w:rPr>
          <w:rFonts w:hint="cs"/>
          <w:rtl/>
        </w:rPr>
      </w:pPr>
    </w:p>
    <w:p w14:paraId="64156496" w14:textId="77777777" w:rsidR="00000000" w:rsidRDefault="003C26CA">
      <w:pPr>
        <w:pStyle w:val="ad"/>
        <w:rPr>
          <w:rtl/>
        </w:rPr>
      </w:pPr>
      <w:r>
        <w:rPr>
          <w:rtl/>
        </w:rPr>
        <w:t>היו"ר אלי בן-מנחם:</w:t>
      </w:r>
    </w:p>
    <w:p w14:paraId="23C0C628" w14:textId="77777777" w:rsidR="00000000" w:rsidRDefault="003C26CA">
      <w:pPr>
        <w:pStyle w:val="a"/>
        <w:rPr>
          <w:rtl/>
        </w:rPr>
      </w:pPr>
    </w:p>
    <w:p w14:paraId="357EA314" w14:textId="77777777" w:rsidR="00000000" w:rsidRDefault="003C26CA">
      <w:pPr>
        <w:pStyle w:val="a"/>
        <w:rPr>
          <w:rFonts w:hint="cs"/>
          <w:rtl/>
        </w:rPr>
      </w:pPr>
      <w:r>
        <w:rPr>
          <w:rFonts w:hint="cs"/>
          <w:rtl/>
        </w:rPr>
        <w:t xml:space="preserve">49 - בעד, נגד </w:t>
      </w:r>
      <w:r>
        <w:rPr>
          <w:rtl/>
        </w:rPr>
        <w:t>–</w:t>
      </w:r>
      <w:r>
        <w:rPr>
          <w:rFonts w:hint="cs"/>
          <w:rtl/>
        </w:rPr>
        <w:t xml:space="preserve"> אין  ונמנע אחד. ההצעה לסדר-היום של חבר הכנסת יורי ש</w:t>
      </w:r>
      <w:r>
        <w:rPr>
          <w:rFonts w:hint="cs"/>
          <w:rtl/>
        </w:rPr>
        <w:t>טרן תועבר לוועדת הפנים ואיכות הסביבה.</w:t>
      </w:r>
    </w:p>
    <w:p w14:paraId="56431918" w14:textId="77777777" w:rsidR="00000000" w:rsidRDefault="003C26CA">
      <w:pPr>
        <w:pStyle w:val="Subject"/>
        <w:rPr>
          <w:rFonts w:hint="cs"/>
          <w:rtl/>
        </w:rPr>
      </w:pPr>
    </w:p>
    <w:p w14:paraId="67269DF6" w14:textId="77777777" w:rsidR="00000000" w:rsidRDefault="003C26CA">
      <w:pPr>
        <w:pStyle w:val="a"/>
        <w:rPr>
          <w:rFonts w:hint="cs"/>
          <w:rtl/>
        </w:rPr>
      </w:pPr>
    </w:p>
    <w:p w14:paraId="4F86C3F4" w14:textId="77777777" w:rsidR="00000000" w:rsidRDefault="003C26CA">
      <w:pPr>
        <w:pStyle w:val="a"/>
        <w:rPr>
          <w:rFonts w:hint="cs"/>
          <w:rtl/>
        </w:rPr>
      </w:pPr>
    </w:p>
    <w:p w14:paraId="00183C77" w14:textId="77777777" w:rsidR="00000000" w:rsidRDefault="003C26CA">
      <w:pPr>
        <w:pStyle w:val="a"/>
        <w:rPr>
          <w:rFonts w:hint="cs"/>
          <w:rtl/>
        </w:rPr>
      </w:pPr>
    </w:p>
    <w:p w14:paraId="3CD44605" w14:textId="77777777" w:rsidR="00000000" w:rsidRDefault="003C26CA">
      <w:pPr>
        <w:pStyle w:val="a"/>
        <w:rPr>
          <w:rFonts w:hint="cs"/>
          <w:rtl/>
        </w:rPr>
      </w:pPr>
    </w:p>
    <w:p w14:paraId="368F0EC7" w14:textId="77777777" w:rsidR="00000000" w:rsidRDefault="003C26CA">
      <w:pPr>
        <w:pStyle w:val="Subject"/>
        <w:rPr>
          <w:rFonts w:hint="cs"/>
          <w:rtl/>
        </w:rPr>
      </w:pPr>
      <w:bookmarkStart w:id="101" w:name="CS12579FI0012579T11_06_2003_13_08_55"/>
      <w:bookmarkEnd w:id="101"/>
      <w:r>
        <w:rPr>
          <w:rtl/>
        </w:rPr>
        <w:t>הצ</w:t>
      </w:r>
      <w:r>
        <w:rPr>
          <w:rFonts w:hint="cs"/>
          <w:rtl/>
        </w:rPr>
        <w:t>עת חוק</w:t>
      </w:r>
      <w:r>
        <w:rPr>
          <w:rtl/>
        </w:rPr>
        <w:t xml:space="preserve"> לשכת עורכי</w:t>
      </w:r>
      <w:r>
        <w:rPr>
          <w:rFonts w:hint="cs"/>
          <w:rtl/>
        </w:rPr>
        <w:t>-</w:t>
      </w:r>
      <w:r>
        <w:rPr>
          <w:rtl/>
        </w:rPr>
        <w:t xml:space="preserve">הדין (תיקון - שכר הטרחה עבור </w:t>
      </w:r>
      <w:r>
        <w:rPr>
          <w:rFonts w:hint="cs"/>
          <w:rtl/>
        </w:rPr>
        <w:br/>
      </w:r>
      <w:r>
        <w:rPr>
          <w:rtl/>
        </w:rPr>
        <w:t>תשלומי חובה), התשס"ג-2003</w:t>
      </w:r>
    </w:p>
    <w:p w14:paraId="2936AB0E" w14:textId="77777777" w:rsidR="00000000" w:rsidRDefault="003C26CA">
      <w:pPr>
        <w:pStyle w:val="a"/>
        <w:rPr>
          <w:rFonts w:hint="cs"/>
          <w:rtl/>
        </w:rPr>
      </w:pPr>
      <w:r>
        <w:rPr>
          <w:rtl/>
        </w:rPr>
        <w:t>[נספחות.]</w:t>
      </w:r>
    </w:p>
    <w:p w14:paraId="314D0BDB" w14:textId="77777777" w:rsidR="00000000" w:rsidRDefault="003C26CA">
      <w:pPr>
        <w:pStyle w:val="SubjectSub"/>
        <w:rPr>
          <w:rFonts w:hint="cs"/>
          <w:rtl/>
        </w:rPr>
      </w:pPr>
      <w:r>
        <w:rPr>
          <w:rFonts w:hint="cs"/>
          <w:rtl/>
        </w:rPr>
        <w:t xml:space="preserve">(הצעת חבר הכנסת </w:t>
      </w:r>
      <w:r>
        <w:rPr>
          <w:rtl/>
        </w:rPr>
        <w:t>אמנון כהן</w:t>
      </w:r>
      <w:r>
        <w:rPr>
          <w:rFonts w:hint="cs"/>
          <w:rtl/>
        </w:rPr>
        <w:t>)</w:t>
      </w:r>
    </w:p>
    <w:p w14:paraId="73CCAD3E" w14:textId="77777777" w:rsidR="00000000" w:rsidRDefault="003C26CA">
      <w:pPr>
        <w:pStyle w:val="a"/>
        <w:rPr>
          <w:rFonts w:hint="cs"/>
          <w:rtl/>
        </w:rPr>
      </w:pPr>
    </w:p>
    <w:p w14:paraId="0E1F17D1" w14:textId="77777777" w:rsidR="00000000" w:rsidRDefault="003C26CA">
      <w:pPr>
        <w:pStyle w:val="SubjectSub"/>
        <w:rPr>
          <w:rFonts w:hint="cs"/>
          <w:rtl/>
        </w:rPr>
      </w:pPr>
    </w:p>
    <w:p w14:paraId="59E15CCE" w14:textId="77777777" w:rsidR="00000000" w:rsidRDefault="003C26CA">
      <w:pPr>
        <w:pStyle w:val="a"/>
        <w:rPr>
          <w:rFonts w:hint="cs"/>
          <w:rtl/>
        </w:rPr>
      </w:pPr>
    </w:p>
    <w:p w14:paraId="35B2274C" w14:textId="77777777" w:rsidR="00000000" w:rsidRDefault="003C26CA">
      <w:pPr>
        <w:pStyle w:val="ad"/>
        <w:rPr>
          <w:rtl/>
        </w:rPr>
      </w:pPr>
      <w:r>
        <w:rPr>
          <w:rtl/>
        </w:rPr>
        <w:t>היו"ר אלי בן-מנחם:</w:t>
      </w:r>
    </w:p>
    <w:p w14:paraId="0E9A6DFF" w14:textId="77777777" w:rsidR="00000000" w:rsidRDefault="003C26CA">
      <w:pPr>
        <w:pStyle w:val="a"/>
        <w:rPr>
          <w:rtl/>
        </w:rPr>
      </w:pPr>
    </w:p>
    <w:p w14:paraId="557A8BE1" w14:textId="77777777" w:rsidR="00000000" w:rsidRDefault="003C26CA">
      <w:pPr>
        <w:pStyle w:val="a"/>
        <w:rPr>
          <w:rFonts w:hint="cs"/>
          <w:rtl/>
        </w:rPr>
      </w:pPr>
      <w:r>
        <w:rPr>
          <w:rFonts w:hint="cs"/>
          <w:rtl/>
        </w:rPr>
        <w:t xml:space="preserve">אנו עוברים להצעת חוק פ/298, הצעת חוק לשכת עורכי-הדין (תיקון - שכר הטרחה עבור </w:t>
      </w:r>
      <w:r>
        <w:rPr>
          <w:rFonts w:hint="cs"/>
          <w:rtl/>
        </w:rPr>
        <w:t>תשלומי חובה), התשס"ג-2003 - מאת חבר הכנסת אמנון כהן.</w:t>
      </w:r>
    </w:p>
    <w:p w14:paraId="59551213" w14:textId="77777777" w:rsidR="00000000" w:rsidRDefault="003C26CA">
      <w:pPr>
        <w:pStyle w:val="a"/>
        <w:rPr>
          <w:rFonts w:hint="cs"/>
          <w:rtl/>
        </w:rPr>
      </w:pPr>
    </w:p>
    <w:p w14:paraId="2FA34CDA" w14:textId="77777777" w:rsidR="00000000" w:rsidRDefault="003C26CA">
      <w:pPr>
        <w:pStyle w:val="ad"/>
        <w:rPr>
          <w:rtl/>
        </w:rPr>
      </w:pPr>
      <w:r>
        <w:rPr>
          <w:rtl/>
        </w:rPr>
        <w:t>היו"ר נסים דהן:</w:t>
      </w:r>
    </w:p>
    <w:p w14:paraId="26C81AE4" w14:textId="77777777" w:rsidR="00000000" w:rsidRDefault="003C26CA">
      <w:pPr>
        <w:pStyle w:val="a"/>
        <w:rPr>
          <w:rtl/>
        </w:rPr>
      </w:pPr>
    </w:p>
    <w:p w14:paraId="65BC728B" w14:textId="77777777" w:rsidR="00000000" w:rsidRDefault="003C26CA">
      <w:pPr>
        <w:pStyle w:val="a"/>
        <w:rPr>
          <w:rFonts w:hint="cs"/>
          <w:rtl/>
        </w:rPr>
      </w:pPr>
      <w:r>
        <w:rPr>
          <w:rFonts w:hint="cs"/>
          <w:rtl/>
        </w:rPr>
        <w:t>חבר הכנסת כהן, בבקשה.</w:t>
      </w:r>
    </w:p>
    <w:p w14:paraId="098336E9" w14:textId="77777777" w:rsidR="00000000" w:rsidRDefault="003C26CA">
      <w:pPr>
        <w:pStyle w:val="a"/>
        <w:rPr>
          <w:rFonts w:hint="cs"/>
          <w:rtl/>
        </w:rPr>
      </w:pPr>
    </w:p>
    <w:p w14:paraId="09DE3827" w14:textId="77777777" w:rsidR="00000000" w:rsidRDefault="003C26CA">
      <w:pPr>
        <w:pStyle w:val="Speaker"/>
        <w:rPr>
          <w:rtl/>
        </w:rPr>
      </w:pPr>
      <w:bookmarkStart w:id="102" w:name="FS000000495T11_06_2003_13_10_12"/>
      <w:bookmarkEnd w:id="102"/>
      <w:r>
        <w:rPr>
          <w:rFonts w:hint="eastAsia"/>
          <w:rtl/>
        </w:rPr>
        <w:t>אמנון</w:t>
      </w:r>
      <w:r>
        <w:rPr>
          <w:rtl/>
        </w:rPr>
        <w:t xml:space="preserve"> כהן (ש"ס):</w:t>
      </w:r>
    </w:p>
    <w:p w14:paraId="2D1CE9CA" w14:textId="77777777" w:rsidR="00000000" w:rsidRDefault="003C26CA">
      <w:pPr>
        <w:pStyle w:val="a"/>
        <w:rPr>
          <w:rFonts w:hint="cs"/>
          <w:rtl/>
        </w:rPr>
      </w:pPr>
    </w:p>
    <w:p w14:paraId="4941B802" w14:textId="77777777" w:rsidR="00000000" w:rsidRDefault="003C26CA">
      <w:pPr>
        <w:pStyle w:val="a"/>
        <w:rPr>
          <w:rFonts w:hint="cs"/>
          <w:rtl/>
        </w:rPr>
      </w:pPr>
      <w:r>
        <w:rPr>
          <w:rFonts w:hint="cs"/>
          <w:rtl/>
        </w:rPr>
        <w:t>אדוני היושב-ראש, אדוני ראש הממשלה, השרים, חברי הכנסת, הצעת חוק זו, מטרתה להסדיר את שכר טרחתו של עורך-הדין במקרים של תשלומי חובה. במצב החוקי השור</w:t>
      </w:r>
      <w:r>
        <w:rPr>
          <w:rFonts w:hint="cs"/>
          <w:rtl/>
        </w:rPr>
        <w:t xml:space="preserve">ר היום, בעת פיגור בתשלומי החובה, שכר טרחתו של עורך-הדין המסדיר את ענייני הגבייה, איננו מוגבל, והחייב בתשלום  צריך לשאת גם בהוצאות שכר טרחתו של עורך-הדין של הרשות המקומית, כשברוב המקרים שכר הטרחה הזה גבוה מתשלום החובה המקורי. מצב זה הוא בלתי נסבל, והחייבים </w:t>
      </w:r>
      <w:r>
        <w:rPr>
          <w:rFonts w:hint="cs"/>
          <w:rtl/>
        </w:rPr>
        <w:t>בתשלומי החובה כורעים  מעומס שכר טרחת עורכי-הדין, ללא כל יכולת אמיתית לשלם את הסכומים הנדרשים.</w:t>
      </w:r>
    </w:p>
    <w:p w14:paraId="793D0575" w14:textId="77777777" w:rsidR="00000000" w:rsidRDefault="003C26CA">
      <w:pPr>
        <w:pStyle w:val="a"/>
        <w:rPr>
          <w:rFonts w:hint="cs"/>
          <w:rtl/>
        </w:rPr>
      </w:pPr>
    </w:p>
    <w:p w14:paraId="35074673" w14:textId="77777777" w:rsidR="00000000" w:rsidRDefault="003C26CA">
      <w:pPr>
        <w:pStyle w:val="a"/>
        <w:rPr>
          <w:rFonts w:hint="cs"/>
          <w:rtl/>
        </w:rPr>
      </w:pPr>
      <w:r>
        <w:rPr>
          <w:rFonts w:hint="cs"/>
          <w:rtl/>
        </w:rPr>
        <w:t xml:space="preserve">השפעתם הרבה של עורכי-הדין על מלאכת החקיקה ועל סדרי החוב בארצנו גרמה לכך, שפעולות רבות שניתן לבצען ללא עורכי-הדין, הנוטלים לעתים שכר מופקע בגין שירותיהם, מבוצעות </w:t>
      </w:r>
      <w:r>
        <w:rPr>
          <w:rFonts w:hint="cs"/>
          <w:rtl/>
        </w:rPr>
        <w:t>מכוח חובה או הרגל בידי עורכי-הדין. בארצות-הברית, למשל, יש כבר כמה שירותים משפטיים הניתנים באמצעות טפסים שאפשר לרוכשם בכל בית-מרקחת ובמחיר זעום ושווה לכל נפש, ואילו בארצנו הם מבוצעים על-ידי עורכי-הדין ובתמורה גבוהה.</w:t>
      </w:r>
    </w:p>
    <w:p w14:paraId="732687CF" w14:textId="77777777" w:rsidR="00000000" w:rsidRDefault="003C26CA">
      <w:pPr>
        <w:pStyle w:val="a"/>
        <w:rPr>
          <w:rFonts w:hint="cs"/>
          <w:rtl/>
        </w:rPr>
      </w:pPr>
    </w:p>
    <w:p w14:paraId="28350ED4" w14:textId="77777777" w:rsidR="00000000" w:rsidRDefault="003C26CA">
      <w:pPr>
        <w:pStyle w:val="a"/>
        <w:rPr>
          <w:rFonts w:hint="cs"/>
          <w:rtl/>
        </w:rPr>
      </w:pPr>
      <w:r>
        <w:rPr>
          <w:rFonts w:hint="cs"/>
          <w:rtl/>
        </w:rPr>
        <w:t>צועקים פה יותר מדי.</w:t>
      </w:r>
    </w:p>
    <w:p w14:paraId="1686B3F5" w14:textId="77777777" w:rsidR="00000000" w:rsidRDefault="003C26CA">
      <w:pPr>
        <w:pStyle w:val="a"/>
        <w:rPr>
          <w:rFonts w:hint="cs"/>
          <w:rtl/>
        </w:rPr>
      </w:pPr>
    </w:p>
    <w:p w14:paraId="48B288C8" w14:textId="77777777" w:rsidR="00000000" w:rsidRDefault="003C26CA">
      <w:pPr>
        <w:pStyle w:val="ad"/>
        <w:rPr>
          <w:rtl/>
        </w:rPr>
      </w:pPr>
      <w:r>
        <w:rPr>
          <w:rtl/>
        </w:rPr>
        <w:t>היו"ר נסים דהן:</w:t>
      </w:r>
    </w:p>
    <w:p w14:paraId="04364524" w14:textId="77777777" w:rsidR="00000000" w:rsidRDefault="003C26CA">
      <w:pPr>
        <w:pStyle w:val="a"/>
        <w:rPr>
          <w:rtl/>
        </w:rPr>
      </w:pPr>
    </w:p>
    <w:p w14:paraId="31071972" w14:textId="77777777" w:rsidR="00000000" w:rsidRDefault="003C26CA">
      <w:pPr>
        <w:pStyle w:val="a"/>
        <w:rPr>
          <w:rFonts w:hint="cs"/>
          <w:rtl/>
        </w:rPr>
      </w:pPr>
      <w:r>
        <w:rPr>
          <w:rFonts w:hint="cs"/>
          <w:rtl/>
        </w:rPr>
        <w:t>מו</w:t>
      </w:r>
      <w:r>
        <w:rPr>
          <w:rFonts w:hint="cs"/>
          <w:rtl/>
        </w:rPr>
        <w:t>רי ורבותי, חברי הכנסת והשרים, חבר הכנסת אמנון כהן מציע הצעת חוק ותצטרכו להצביע עליה. יש לי הרגשה שלא כולם יודעים על מה מדובר, כיוון שהם עסוקים עכשיו בדברים אחרים. אם זה מיותר, אולי נוותר על המוסד הזה של חקיקת חוקים. נא להקשיב.</w:t>
      </w:r>
    </w:p>
    <w:p w14:paraId="7867FA0F" w14:textId="77777777" w:rsidR="00000000" w:rsidRDefault="003C26CA">
      <w:pPr>
        <w:pStyle w:val="a"/>
        <w:rPr>
          <w:rtl/>
        </w:rPr>
      </w:pPr>
    </w:p>
    <w:p w14:paraId="47F114E0" w14:textId="77777777" w:rsidR="00000000" w:rsidRDefault="003C26CA">
      <w:pPr>
        <w:pStyle w:val="a"/>
        <w:rPr>
          <w:rFonts w:hint="cs"/>
          <w:rtl/>
        </w:rPr>
      </w:pPr>
    </w:p>
    <w:p w14:paraId="06BA9FEF" w14:textId="77777777" w:rsidR="00000000" w:rsidRDefault="003C26CA">
      <w:pPr>
        <w:pStyle w:val="ac"/>
        <w:rPr>
          <w:rtl/>
        </w:rPr>
      </w:pPr>
      <w:r>
        <w:rPr>
          <w:rFonts w:hint="eastAsia"/>
          <w:rtl/>
        </w:rPr>
        <w:t>אברהם</w:t>
      </w:r>
      <w:r>
        <w:rPr>
          <w:rtl/>
        </w:rPr>
        <w:t xml:space="preserve"> בייגה שוחט (העבודה-מי</w:t>
      </w:r>
      <w:r>
        <w:rPr>
          <w:rtl/>
        </w:rPr>
        <w:t>מד):</w:t>
      </w:r>
    </w:p>
    <w:p w14:paraId="40963D09" w14:textId="77777777" w:rsidR="00000000" w:rsidRDefault="003C26CA">
      <w:pPr>
        <w:pStyle w:val="a"/>
        <w:rPr>
          <w:rFonts w:hint="cs"/>
          <w:rtl/>
        </w:rPr>
      </w:pPr>
    </w:p>
    <w:p w14:paraId="5EB0585C" w14:textId="77777777" w:rsidR="00000000" w:rsidRDefault="003C26CA">
      <w:pPr>
        <w:pStyle w:val="a"/>
        <w:rPr>
          <w:rFonts w:hint="cs"/>
          <w:rtl/>
        </w:rPr>
      </w:pPr>
      <w:r>
        <w:rPr>
          <w:rFonts w:hint="cs"/>
          <w:rtl/>
        </w:rPr>
        <w:t>דרך אגב, זו הצעה טובה.</w:t>
      </w:r>
    </w:p>
    <w:p w14:paraId="2E3AB650" w14:textId="77777777" w:rsidR="00000000" w:rsidRDefault="003C26CA">
      <w:pPr>
        <w:pStyle w:val="a"/>
        <w:rPr>
          <w:rFonts w:hint="cs"/>
          <w:rtl/>
        </w:rPr>
      </w:pPr>
    </w:p>
    <w:p w14:paraId="1D70DC54" w14:textId="77777777" w:rsidR="00000000" w:rsidRDefault="003C26CA">
      <w:pPr>
        <w:pStyle w:val="SpeakerCon"/>
        <w:rPr>
          <w:rtl/>
        </w:rPr>
      </w:pPr>
      <w:bookmarkStart w:id="103" w:name="FS000000495T11_06_2003_13_14_03C"/>
      <w:bookmarkEnd w:id="103"/>
      <w:r>
        <w:rPr>
          <w:rtl/>
        </w:rPr>
        <w:t>אמנון כהן (ש"ס):</w:t>
      </w:r>
    </w:p>
    <w:p w14:paraId="0DC13E03" w14:textId="77777777" w:rsidR="00000000" w:rsidRDefault="003C26CA">
      <w:pPr>
        <w:pStyle w:val="a"/>
        <w:rPr>
          <w:rtl/>
        </w:rPr>
      </w:pPr>
    </w:p>
    <w:p w14:paraId="4974B51B" w14:textId="77777777" w:rsidR="00000000" w:rsidRDefault="003C26CA">
      <w:pPr>
        <w:pStyle w:val="a"/>
        <w:rPr>
          <w:rFonts w:hint="cs"/>
          <w:rtl/>
        </w:rPr>
      </w:pPr>
      <w:r>
        <w:rPr>
          <w:rFonts w:hint="cs"/>
          <w:rtl/>
        </w:rPr>
        <w:t>אם האזרח האמריקני מבקש בכל זאת לקבל טיפול משפטי, עומדות בפניו הדרכים אשר באמצעותן  הוא יכול לשלם רק כמה עשרות דולרים.</w:t>
      </w:r>
    </w:p>
    <w:p w14:paraId="1D54B99B" w14:textId="77777777" w:rsidR="00000000" w:rsidRDefault="003C26CA">
      <w:pPr>
        <w:pStyle w:val="a"/>
        <w:rPr>
          <w:rFonts w:hint="cs"/>
          <w:rtl/>
        </w:rPr>
      </w:pPr>
    </w:p>
    <w:p w14:paraId="56613F42" w14:textId="77777777" w:rsidR="00000000" w:rsidRDefault="003C26CA">
      <w:pPr>
        <w:pStyle w:val="a"/>
        <w:rPr>
          <w:rFonts w:hint="cs"/>
          <w:rtl/>
        </w:rPr>
      </w:pPr>
      <w:r>
        <w:rPr>
          <w:rFonts w:hint="cs"/>
          <w:rtl/>
        </w:rPr>
        <w:t>כידוע, אצלנו בישראל המצב שונה. הצורך לפנות לעורך-דין על כל צעד ושעל ולשלם שכר גבוה, ולעתי</w:t>
      </w:r>
      <w:r>
        <w:rPr>
          <w:rFonts w:hint="cs"/>
          <w:rtl/>
        </w:rPr>
        <w:t>ם מופקע וחסר פרופורציה לזמן שהושקע - כל אלה יוצרים ובצדק תחושת זעם ומיאוס כלפי עורכי-הדין. אומנם התחרות בתחום זה גרמה באחרונה להפחתת דמי השירות, אך עדיין רבים-רבים משלמים בלית ברירה שכר טרחה גבוה יחסית. הדברים באים לידי ביטוי במיוחד כאשר מדובר בתשלום חוב ש</w:t>
      </w:r>
      <w:r>
        <w:rPr>
          <w:rFonts w:hint="cs"/>
          <w:rtl/>
        </w:rPr>
        <w:t>ל היחיד המגיע לרשות מקומית על-פי דין.</w:t>
      </w:r>
    </w:p>
    <w:p w14:paraId="6BC4998C" w14:textId="77777777" w:rsidR="00000000" w:rsidRDefault="003C26CA">
      <w:pPr>
        <w:pStyle w:val="a"/>
        <w:rPr>
          <w:rFonts w:hint="cs"/>
          <w:rtl/>
        </w:rPr>
      </w:pPr>
    </w:p>
    <w:p w14:paraId="70437024" w14:textId="77777777" w:rsidR="00000000" w:rsidRDefault="003C26CA">
      <w:pPr>
        <w:pStyle w:val="a"/>
        <w:rPr>
          <w:rFonts w:hint="cs"/>
          <w:rtl/>
        </w:rPr>
      </w:pPr>
      <w:r>
        <w:rPr>
          <w:rFonts w:hint="cs"/>
          <w:rtl/>
        </w:rPr>
        <w:t>אדוני שר המשפטים, תצטרך להשיב לי.</w:t>
      </w:r>
    </w:p>
    <w:p w14:paraId="6631FEA6" w14:textId="77777777" w:rsidR="00000000" w:rsidRDefault="003C26CA">
      <w:pPr>
        <w:pStyle w:val="a"/>
        <w:rPr>
          <w:rFonts w:hint="cs"/>
          <w:rtl/>
        </w:rPr>
      </w:pPr>
    </w:p>
    <w:p w14:paraId="270323F6" w14:textId="77777777" w:rsidR="00000000" w:rsidRDefault="003C26CA">
      <w:pPr>
        <w:pStyle w:val="ad"/>
        <w:rPr>
          <w:rtl/>
        </w:rPr>
      </w:pPr>
      <w:r>
        <w:rPr>
          <w:rtl/>
        </w:rPr>
        <w:t>היו"ר נסים דהן:</w:t>
      </w:r>
    </w:p>
    <w:p w14:paraId="3E875F4C" w14:textId="77777777" w:rsidR="00000000" w:rsidRDefault="003C26CA">
      <w:pPr>
        <w:pStyle w:val="a"/>
        <w:rPr>
          <w:rtl/>
        </w:rPr>
      </w:pPr>
    </w:p>
    <w:p w14:paraId="6A5FB2A9" w14:textId="77777777" w:rsidR="00000000" w:rsidRDefault="003C26CA">
      <w:pPr>
        <w:pStyle w:val="a"/>
        <w:rPr>
          <w:rFonts w:hint="cs"/>
          <w:rtl/>
        </w:rPr>
      </w:pPr>
      <w:r>
        <w:rPr>
          <w:rFonts w:hint="cs"/>
          <w:rtl/>
        </w:rPr>
        <w:t>כבוד שר המשפטים, אותך הוא מנסה לשכנע יותר מכולם, ואתה לא מקשיב לו. חבל.</w:t>
      </w:r>
    </w:p>
    <w:p w14:paraId="7455E53E" w14:textId="77777777" w:rsidR="00000000" w:rsidRDefault="003C26CA">
      <w:pPr>
        <w:pStyle w:val="a"/>
        <w:rPr>
          <w:rFonts w:hint="cs"/>
          <w:rtl/>
        </w:rPr>
      </w:pPr>
    </w:p>
    <w:p w14:paraId="1E48724A" w14:textId="77777777" w:rsidR="00000000" w:rsidRDefault="003C26CA">
      <w:pPr>
        <w:pStyle w:val="SpeakerCon"/>
        <w:rPr>
          <w:rtl/>
        </w:rPr>
      </w:pPr>
      <w:bookmarkStart w:id="104" w:name="FS000000495T11_06_2003_13_17_31C"/>
      <w:bookmarkEnd w:id="104"/>
      <w:r>
        <w:rPr>
          <w:rtl/>
        </w:rPr>
        <w:t>אמנון כהן (ש"ס):</w:t>
      </w:r>
    </w:p>
    <w:p w14:paraId="5C55309C" w14:textId="77777777" w:rsidR="00000000" w:rsidRDefault="003C26CA">
      <w:pPr>
        <w:pStyle w:val="a"/>
        <w:rPr>
          <w:rtl/>
        </w:rPr>
      </w:pPr>
    </w:p>
    <w:p w14:paraId="4B36C58F" w14:textId="77777777" w:rsidR="00000000" w:rsidRDefault="003C26CA">
      <w:pPr>
        <w:pStyle w:val="a"/>
        <w:rPr>
          <w:rFonts w:hint="cs"/>
          <w:rtl/>
        </w:rPr>
      </w:pPr>
      <w:r>
        <w:rPr>
          <w:rFonts w:hint="cs"/>
          <w:rtl/>
        </w:rPr>
        <w:t>כאשר מדובר בתשלומי חוב של היחיד המגיע לרשות המקומית על-פי דין, כגון ארנונה</w:t>
      </w:r>
      <w:r>
        <w:rPr>
          <w:rFonts w:hint="cs"/>
          <w:rtl/>
        </w:rPr>
        <w:t>, היטל, אגרה או דמי השתתפות; כאן, אם האזרח חייב לדוגמה 100 שקלים לרשות המקומית עצמה, שכר עורך-הדין יכול להגיע ל=1,000 שקל. זה דבר אבסורדי, ש=100 שקלים הופכים ל=1,100 שקלים. מדוע צריך להגיע לממדים כאלה עצומים? התשובה פשוטה: התשלום כעת כולל שכר טרחת עורכי-די</w:t>
      </w:r>
      <w:r>
        <w:rPr>
          <w:rFonts w:hint="cs"/>
          <w:rtl/>
        </w:rPr>
        <w:t xml:space="preserve">ן, והוא מעל ומעבר לחוב הקרן שבו האזרח חייב. </w:t>
      </w:r>
    </w:p>
    <w:p w14:paraId="0F45E694" w14:textId="77777777" w:rsidR="00000000" w:rsidRDefault="003C26CA">
      <w:pPr>
        <w:pStyle w:val="a"/>
        <w:rPr>
          <w:rFonts w:hint="cs"/>
          <w:rtl/>
        </w:rPr>
      </w:pPr>
    </w:p>
    <w:p w14:paraId="07AB7743" w14:textId="77777777" w:rsidR="00000000" w:rsidRDefault="003C26CA">
      <w:pPr>
        <w:pStyle w:val="a"/>
        <w:rPr>
          <w:rFonts w:hint="cs"/>
          <w:rtl/>
        </w:rPr>
      </w:pPr>
      <w:r>
        <w:rPr>
          <w:rFonts w:hint="cs"/>
          <w:rtl/>
        </w:rPr>
        <w:t>חלק גדול מהתביעות המשפטיות בארצנו הן תביעות בגין חוב לבנק, חוב לארנונה, חוב בגין שיק ללא כיסוי, ובקיצור, שכר טרחה בטיפול בתביעה שעילתה תשלום או פיגור בתשלומים. במסגרות אלה מוגשות מדי שנה מאות אלפי תביעות כספיות</w:t>
      </w:r>
      <w:r>
        <w:rPr>
          <w:rFonts w:hint="cs"/>
          <w:rtl/>
        </w:rPr>
        <w:t>, אשר רובן שבלוניות ואינן מחייבות חשיבה מעמיקה והכנה יתירה.</w:t>
      </w:r>
    </w:p>
    <w:p w14:paraId="580B015B" w14:textId="77777777" w:rsidR="00000000" w:rsidRDefault="003C26CA">
      <w:pPr>
        <w:pStyle w:val="a"/>
        <w:rPr>
          <w:rFonts w:hint="cs"/>
          <w:rtl/>
        </w:rPr>
      </w:pPr>
    </w:p>
    <w:p w14:paraId="393FECDB" w14:textId="77777777" w:rsidR="00000000" w:rsidRDefault="003C26CA">
      <w:pPr>
        <w:pStyle w:val="a"/>
        <w:rPr>
          <w:rFonts w:hint="cs"/>
          <w:rtl/>
        </w:rPr>
      </w:pPr>
      <w:r>
        <w:rPr>
          <w:rFonts w:hint="cs"/>
          <w:rtl/>
        </w:rPr>
        <w:t xml:space="preserve">זאת ועוד, חוקי ההוצאה לפועל בארצנו מעניקים שכר נדיב לעורכי-הדין של התובעים, כאשר בגין כל פעולה שננקטת מחייב מחשב ההוצאה לפועל את החייב בשכר נוסף של טרחת עורך-דין. </w:t>
      </w:r>
    </w:p>
    <w:p w14:paraId="646E5D81" w14:textId="77777777" w:rsidR="00000000" w:rsidRDefault="003C26CA">
      <w:pPr>
        <w:pStyle w:val="a"/>
        <w:rPr>
          <w:rtl/>
        </w:rPr>
      </w:pPr>
    </w:p>
    <w:p w14:paraId="790616CB" w14:textId="77777777" w:rsidR="00000000" w:rsidRDefault="003C26CA">
      <w:pPr>
        <w:pStyle w:val="a"/>
        <w:rPr>
          <w:rFonts w:hint="cs"/>
          <w:rtl/>
        </w:rPr>
      </w:pPr>
    </w:p>
    <w:p w14:paraId="79A57064" w14:textId="77777777" w:rsidR="00000000" w:rsidRDefault="003C26CA">
      <w:pPr>
        <w:pStyle w:val="ad"/>
        <w:rPr>
          <w:rtl/>
        </w:rPr>
      </w:pPr>
      <w:r>
        <w:rPr>
          <w:rtl/>
        </w:rPr>
        <w:t>היו"ר נסים דהן:</w:t>
      </w:r>
    </w:p>
    <w:p w14:paraId="5AD595E7" w14:textId="77777777" w:rsidR="00000000" w:rsidRDefault="003C26CA">
      <w:pPr>
        <w:pStyle w:val="a"/>
        <w:rPr>
          <w:rtl/>
        </w:rPr>
      </w:pPr>
    </w:p>
    <w:p w14:paraId="4EE49635" w14:textId="77777777" w:rsidR="00000000" w:rsidRDefault="003C26CA">
      <w:pPr>
        <w:pStyle w:val="a"/>
        <w:rPr>
          <w:rFonts w:hint="cs"/>
          <w:rtl/>
        </w:rPr>
      </w:pPr>
      <w:r>
        <w:rPr>
          <w:rFonts w:hint="cs"/>
          <w:rtl/>
        </w:rPr>
        <w:t>חברי הכנסת ש</w:t>
      </w:r>
      <w:r>
        <w:rPr>
          <w:rFonts w:hint="cs"/>
          <w:rtl/>
        </w:rPr>
        <w:t>לגי ושוחט.</w:t>
      </w:r>
    </w:p>
    <w:p w14:paraId="3263608C" w14:textId="77777777" w:rsidR="00000000" w:rsidRDefault="003C26CA">
      <w:pPr>
        <w:pStyle w:val="a"/>
        <w:rPr>
          <w:rFonts w:hint="cs"/>
          <w:rtl/>
        </w:rPr>
      </w:pPr>
    </w:p>
    <w:p w14:paraId="297BA6EA" w14:textId="77777777" w:rsidR="00000000" w:rsidRDefault="003C26CA">
      <w:pPr>
        <w:pStyle w:val="SpeakerCon"/>
        <w:rPr>
          <w:rtl/>
        </w:rPr>
      </w:pPr>
      <w:bookmarkStart w:id="105" w:name="FS000000495T11_06_2003_13_21_37C"/>
      <w:bookmarkEnd w:id="105"/>
      <w:r>
        <w:rPr>
          <w:rtl/>
        </w:rPr>
        <w:t>אמנון כהן (ש"ס):</w:t>
      </w:r>
    </w:p>
    <w:p w14:paraId="07BF2080" w14:textId="77777777" w:rsidR="00000000" w:rsidRDefault="003C26CA">
      <w:pPr>
        <w:pStyle w:val="a"/>
        <w:rPr>
          <w:rtl/>
        </w:rPr>
      </w:pPr>
    </w:p>
    <w:p w14:paraId="4A4E7889" w14:textId="77777777" w:rsidR="00000000" w:rsidRDefault="003C26CA">
      <w:pPr>
        <w:pStyle w:val="a"/>
        <w:rPr>
          <w:rFonts w:hint="cs"/>
          <w:rtl/>
        </w:rPr>
      </w:pPr>
      <w:r>
        <w:rPr>
          <w:rFonts w:hint="cs"/>
          <w:rtl/>
        </w:rPr>
        <w:t>באופן זה, אנו מבינים את השטנה שרוחשים המוני בית ישראל השקועים בחובות לעורך-הדין בפועל בחזית הגבייה, כשהוא מגדיל את החוב וגורף חלק גדול לכיסו. האזרח הקטן עומד מול המערכת חסר אונים. גם אם רצה לשלם, כעת אינו יכול לעמוד בנטל הכספי</w:t>
      </w:r>
      <w:r>
        <w:rPr>
          <w:rFonts w:hint="cs"/>
          <w:rtl/>
        </w:rPr>
        <w:t xml:space="preserve"> המונח לפתחו.</w:t>
      </w:r>
    </w:p>
    <w:p w14:paraId="3F72F5CA" w14:textId="77777777" w:rsidR="00000000" w:rsidRDefault="003C26CA">
      <w:pPr>
        <w:pStyle w:val="a"/>
        <w:rPr>
          <w:rFonts w:hint="cs"/>
          <w:rtl/>
        </w:rPr>
      </w:pPr>
    </w:p>
    <w:p w14:paraId="384C0DF1" w14:textId="77777777" w:rsidR="00000000" w:rsidRDefault="003C26CA">
      <w:pPr>
        <w:pStyle w:val="ad"/>
        <w:rPr>
          <w:rtl/>
        </w:rPr>
      </w:pPr>
      <w:r>
        <w:rPr>
          <w:rtl/>
        </w:rPr>
        <w:t>היו"ר נסים דהן:</w:t>
      </w:r>
    </w:p>
    <w:p w14:paraId="58BF9BEF" w14:textId="77777777" w:rsidR="00000000" w:rsidRDefault="003C26CA">
      <w:pPr>
        <w:pStyle w:val="a"/>
        <w:rPr>
          <w:rtl/>
        </w:rPr>
      </w:pPr>
    </w:p>
    <w:p w14:paraId="49CE014E" w14:textId="77777777" w:rsidR="00000000" w:rsidRDefault="003C26CA">
      <w:pPr>
        <w:pStyle w:val="a"/>
        <w:rPr>
          <w:rFonts w:hint="cs"/>
          <w:rtl/>
        </w:rPr>
      </w:pPr>
      <w:r>
        <w:rPr>
          <w:rFonts w:hint="cs"/>
          <w:rtl/>
        </w:rPr>
        <w:t>חברי הכנסת איתן ורצאבי, אפשר לדבר אבל מחוץ למליאה.</w:t>
      </w:r>
    </w:p>
    <w:p w14:paraId="7F14F33C" w14:textId="77777777" w:rsidR="00000000" w:rsidRDefault="003C26CA">
      <w:pPr>
        <w:pStyle w:val="a"/>
        <w:rPr>
          <w:rFonts w:hint="cs"/>
          <w:rtl/>
        </w:rPr>
      </w:pPr>
    </w:p>
    <w:p w14:paraId="61C44632" w14:textId="77777777" w:rsidR="00000000" w:rsidRDefault="003C26CA">
      <w:pPr>
        <w:pStyle w:val="SpeakerCon"/>
        <w:rPr>
          <w:rtl/>
        </w:rPr>
      </w:pPr>
      <w:bookmarkStart w:id="106" w:name="FS000000495T11_06_2003_13_22_45C"/>
      <w:bookmarkEnd w:id="106"/>
      <w:r>
        <w:rPr>
          <w:rtl/>
        </w:rPr>
        <w:t>אמנון כהן (ש"ס):</w:t>
      </w:r>
    </w:p>
    <w:p w14:paraId="41C5E0AE" w14:textId="77777777" w:rsidR="00000000" w:rsidRDefault="003C26CA">
      <w:pPr>
        <w:pStyle w:val="a"/>
        <w:rPr>
          <w:rtl/>
        </w:rPr>
      </w:pPr>
    </w:p>
    <w:p w14:paraId="5F4937FE" w14:textId="77777777" w:rsidR="00000000" w:rsidRDefault="003C26CA">
      <w:pPr>
        <w:pStyle w:val="a"/>
        <w:rPr>
          <w:rFonts w:hint="cs"/>
          <w:rtl/>
        </w:rPr>
      </w:pPr>
      <w:r>
        <w:rPr>
          <w:rFonts w:hint="cs"/>
          <w:rtl/>
        </w:rPr>
        <w:t>אדוני השר, רבותי חברי הכנסת, אדוני היושב-ראש, לאור הדברים שאמרתי, הגבלת אחוזי שכר הטרחה של עורכי-הדין, כפי שמציעה הצעה זו, היא פתרון הולם וראוי, המאזן במי</w:t>
      </w:r>
      <w:r>
        <w:rPr>
          <w:rFonts w:hint="cs"/>
          <w:rtl/>
        </w:rPr>
        <w:t>דה נכונה את שכרם של עורכי-הדין לנוכח מצוקתו של הפרט.</w:t>
      </w:r>
    </w:p>
    <w:p w14:paraId="16F601BD" w14:textId="77777777" w:rsidR="00000000" w:rsidRDefault="003C26CA">
      <w:pPr>
        <w:pStyle w:val="a"/>
        <w:rPr>
          <w:rFonts w:hint="cs"/>
          <w:rtl/>
        </w:rPr>
      </w:pPr>
    </w:p>
    <w:p w14:paraId="76AD69CD" w14:textId="77777777" w:rsidR="00000000" w:rsidRDefault="003C26CA">
      <w:pPr>
        <w:pStyle w:val="a"/>
        <w:rPr>
          <w:rFonts w:hint="cs"/>
          <w:rtl/>
        </w:rPr>
      </w:pPr>
      <w:r>
        <w:rPr>
          <w:rFonts w:hint="cs"/>
          <w:rtl/>
        </w:rPr>
        <w:t>אבקש את תמיכתכם בהצעת החוק המוצעת.</w:t>
      </w:r>
    </w:p>
    <w:p w14:paraId="75C0DBE0" w14:textId="77777777" w:rsidR="00000000" w:rsidRDefault="003C26CA">
      <w:pPr>
        <w:pStyle w:val="a"/>
        <w:rPr>
          <w:rFonts w:hint="cs"/>
          <w:rtl/>
        </w:rPr>
      </w:pPr>
    </w:p>
    <w:p w14:paraId="02C00AB4" w14:textId="77777777" w:rsidR="00000000" w:rsidRDefault="003C26CA">
      <w:pPr>
        <w:pStyle w:val="ad"/>
        <w:rPr>
          <w:rtl/>
        </w:rPr>
      </w:pPr>
      <w:r>
        <w:rPr>
          <w:rFonts w:hint="eastAsia"/>
          <w:rtl/>
        </w:rPr>
        <w:t>היו</w:t>
      </w:r>
      <w:r>
        <w:rPr>
          <w:rtl/>
        </w:rPr>
        <w:t>"ר נסים דהן:</w:t>
      </w:r>
    </w:p>
    <w:p w14:paraId="1C674547" w14:textId="77777777" w:rsidR="00000000" w:rsidRDefault="003C26CA">
      <w:pPr>
        <w:pStyle w:val="a"/>
        <w:rPr>
          <w:rFonts w:hint="cs"/>
          <w:rtl/>
        </w:rPr>
      </w:pPr>
    </w:p>
    <w:p w14:paraId="40D97CE0" w14:textId="77777777" w:rsidR="00000000" w:rsidRDefault="003C26CA">
      <w:pPr>
        <w:pStyle w:val="a"/>
        <w:rPr>
          <w:rFonts w:hint="cs"/>
          <w:rtl/>
        </w:rPr>
      </w:pPr>
      <w:r>
        <w:rPr>
          <w:rFonts w:hint="cs"/>
          <w:rtl/>
        </w:rPr>
        <w:t xml:space="preserve">חבר הכנסת אמנון כהן, תודה רבה. כבוד שר המשפטים, חבר הכנסת טומי לפיד, בבקשה. </w:t>
      </w:r>
    </w:p>
    <w:p w14:paraId="7298842D" w14:textId="77777777" w:rsidR="00000000" w:rsidRDefault="003C26CA">
      <w:pPr>
        <w:pStyle w:val="a"/>
        <w:rPr>
          <w:rFonts w:hint="cs"/>
          <w:rtl/>
        </w:rPr>
      </w:pPr>
    </w:p>
    <w:p w14:paraId="60139447" w14:textId="77777777" w:rsidR="00000000" w:rsidRDefault="003C26CA">
      <w:pPr>
        <w:pStyle w:val="a"/>
        <w:rPr>
          <w:rFonts w:hint="cs"/>
          <w:rtl/>
        </w:rPr>
      </w:pPr>
      <w:r>
        <w:rPr>
          <w:rFonts w:hint="cs"/>
          <w:rtl/>
        </w:rPr>
        <w:t>חברי הכנסת איתן ורצאבי, לפחות אל תדברו עם הגב לדוברים. חבר הכנסת גפני.</w:t>
      </w:r>
    </w:p>
    <w:p w14:paraId="6A2C5137" w14:textId="77777777" w:rsidR="00000000" w:rsidRDefault="003C26CA">
      <w:pPr>
        <w:pStyle w:val="a"/>
        <w:rPr>
          <w:rFonts w:hint="cs"/>
          <w:rtl/>
        </w:rPr>
      </w:pPr>
    </w:p>
    <w:p w14:paraId="41349AA0" w14:textId="77777777" w:rsidR="00000000" w:rsidRDefault="003C26CA">
      <w:pPr>
        <w:pStyle w:val="Speaker"/>
        <w:rPr>
          <w:rtl/>
        </w:rPr>
      </w:pPr>
      <w:bookmarkStart w:id="107" w:name="FS000000517T11_06_2003_13_24_41"/>
      <w:bookmarkEnd w:id="107"/>
      <w:r>
        <w:rPr>
          <w:rFonts w:hint="eastAsia"/>
          <w:rtl/>
        </w:rPr>
        <w:t>שר</w:t>
      </w:r>
      <w:r>
        <w:rPr>
          <w:rtl/>
        </w:rPr>
        <w:t xml:space="preserve"> המשפטים יוסף לפיד:</w:t>
      </w:r>
    </w:p>
    <w:p w14:paraId="1A1CB854" w14:textId="77777777" w:rsidR="00000000" w:rsidRDefault="003C26CA">
      <w:pPr>
        <w:pStyle w:val="a"/>
        <w:rPr>
          <w:rFonts w:hint="cs"/>
          <w:rtl/>
        </w:rPr>
      </w:pPr>
    </w:p>
    <w:p w14:paraId="5AD83DF0" w14:textId="77777777" w:rsidR="00000000" w:rsidRDefault="003C26CA">
      <w:pPr>
        <w:pStyle w:val="a"/>
        <w:rPr>
          <w:rFonts w:hint="cs"/>
          <w:rtl/>
        </w:rPr>
      </w:pPr>
      <w:r>
        <w:rPr>
          <w:rFonts w:hint="cs"/>
          <w:rtl/>
        </w:rPr>
        <w:t>אדוני היושב-ראש, חבר הכנסת אמנון כהן העלה פה נושא נכבד וראוי לשיקול הדעת, כי אכן כיוון  שעורכי-הדין, שעוסקים בשיגור התראות לחייבים לרשויות המקומיות, למשל, בהתקשרות חוזית עם הרשות המקומית ולא עם החייב, הם יכולים להטיל על החייב תביעות</w:t>
      </w:r>
      <w:r>
        <w:rPr>
          <w:rFonts w:hint="cs"/>
          <w:rtl/>
        </w:rPr>
        <w:t xml:space="preserve"> שלא עומדות בשום פרופורציה לחוב שלו - זה צד אחד של הנושא. יש גם צד שני, והוא שהצעת חבר הכנסת אמנון כהן פוגעת באופן גורף בזכות החוזית של התקשרות, שהיא אחד האלמנטים החשובים ביותר בספר החוקים שלנו. צריך להיזהר מאוד מזה. שהכנסת תבוא ותקבע כמה יכול מישהו להרווי</w:t>
      </w:r>
      <w:r>
        <w:rPr>
          <w:rFonts w:hint="cs"/>
          <w:rtl/>
        </w:rPr>
        <w:t>ח מעסקה שהוא עשה עם מישהו אחר - זו התערבות כוחנית מדי. לכן, צריך למצוא איזו פשרה בין אי-צדק סוציאלי מצד אחד לבין זכות ההתקשרות החוזית החופשית מצד שני.</w:t>
      </w:r>
    </w:p>
    <w:p w14:paraId="34CD0EB5" w14:textId="77777777" w:rsidR="00000000" w:rsidRDefault="003C26CA">
      <w:pPr>
        <w:pStyle w:val="a"/>
        <w:rPr>
          <w:rFonts w:hint="cs"/>
          <w:rtl/>
        </w:rPr>
      </w:pPr>
    </w:p>
    <w:p w14:paraId="39BA0C86" w14:textId="77777777" w:rsidR="00000000" w:rsidRDefault="003C26CA">
      <w:pPr>
        <w:pStyle w:val="a"/>
        <w:rPr>
          <w:rFonts w:hint="cs"/>
          <w:rtl/>
        </w:rPr>
      </w:pPr>
      <w:r>
        <w:rPr>
          <w:rFonts w:hint="cs"/>
          <w:rtl/>
        </w:rPr>
        <w:t>בוועדת השרים לענייני חקיקה החלטנו, שאנחנו נקים ועדה שחברים בה משרדי האוצר, הפנים והמשפטים, מתוך כוונה למ</w:t>
      </w:r>
      <w:r>
        <w:rPr>
          <w:rFonts w:hint="cs"/>
          <w:rtl/>
        </w:rPr>
        <w:t>צוא פה פשרה, שמצד אחד  עושה צדק סוציאלי, ומצד שני - שומרת על זכות ההתקשרות.</w:t>
      </w:r>
    </w:p>
    <w:p w14:paraId="317F3132" w14:textId="77777777" w:rsidR="00000000" w:rsidRDefault="003C26CA">
      <w:pPr>
        <w:pStyle w:val="a"/>
        <w:rPr>
          <w:rFonts w:hint="cs"/>
          <w:rtl/>
        </w:rPr>
      </w:pPr>
    </w:p>
    <w:p w14:paraId="778F0DB3" w14:textId="77777777" w:rsidR="00000000" w:rsidRDefault="003C26CA">
      <w:pPr>
        <w:pStyle w:val="a"/>
        <w:rPr>
          <w:rFonts w:hint="cs"/>
          <w:rtl/>
        </w:rPr>
      </w:pPr>
      <w:r>
        <w:rPr>
          <w:rFonts w:hint="cs"/>
          <w:rtl/>
        </w:rPr>
        <w:t>חבר הכנסת אמנון כהן דיבר אתי ואמר שהוא מבין שהחוק הזה, שהוא יוזם אותו, כפי שהוא מציע אותו, טעון תיקון, והוא מוכן להשאיר זאת בהמתנה בקריאה טרומית ולחכות לחקיקה שתבוא מצד הממשלה, וא</w:t>
      </w:r>
      <w:r>
        <w:rPr>
          <w:rFonts w:hint="cs"/>
          <w:rtl/>
        </w:rPr>
        <w:t>ז הוא גם ישמור על הקרדיט של היוזמה וגם יקבל את דין הרוב שיתגבש סביב הנושא הזה. לכן, אם הוא יודיע שהוא ישמור זאת בהמתנה בקריאה טרומית, אני מוכן להמליץ להצביע בעד ההצעה שלו.</w:t>
      </w:r>
    </w:p>
    <w:p w14:paraId="460D7141" w14:textId="77777777" w:rsidR="00000000" w:rsidRDefault="003C26CA">
      <w:pPr>
        <w:pStyle w:val="a"/>
        <w:rPr>
          <w:rFonts w:hint="cs"/>
          <w:rtl/>
        </w:rPr>
      </w:pPr>
    </w:p>
    <w:p w14:paraId="0CBEB3BE" w14:textId="77777777" w:rsidR="00000000" w:rsidRDefault="003C26CA">
      <w:pPr>
        <w:pStyle w:val="ad"/>
        <w:rPr>
          <w:rtl/>
        </w:rPr>
      </w:pPr>
      <w:r>
        <w:rPr>
          <w:rtl/>
        </w:rPr>
        <w:t>היו"ר נסים דהן:</w:t>
      </w:r>
    </w:p>
    <w:p w14:paraId="0B022D6F" w14:textId="77777777" w:rsidR="00000000" w:rsidRDefault="003C26CA">
      <w:pPr>
        <w:pStyle w:val="a"/>
        <w:rPr>
          <w:rtl/>
        </w:rPr>
      </w:pPr>
    </w:p>
    <w:p w14:paraId="6D95B1A5" w14:textId="77777777" w:rsidR="00000000" w:rsidRDefault="003C26CA">
      <w:pPr>
        <w:pStyle w:val="a"/>
        <w:rPr>
          <w:rFonts w:hint="cs"/>
          <w:rtl/>
        </w:rPr>
      </w:pPr>
      <w:r>
        <w:rPr>
          <w:rFonts w:hint="cs"/>
          <w:rtl/>
        </w:rPr>
        <w:t>חבר הכנסת אמנון כהן, שמעת את הצעת השר.</w:t>
      </w:r>
    </w:p>
    <w:p w14:paraId="22CCFB3B" w14:textId="77777777" w:rsidR="00000000" w:rsidRDefault="003C26CA">
      <w:pPr>
        <w:pStyle w:val="a"/>
        <w:rPr>
          <w:rFonts w:hint="cs"/>
          <w:rtl/>
        </w:rPr>
      </w:pPr>
    </w:p>
    <w:p w14:paraId="2CCEDCAD" w14:textId="77777777" w:rsidR="00000000" w:rsidRDefault="003C26CA">
      <w:pPr>
        <w:pStyle w:val="ac"/>
        <w:rPr>
          <w:rtl/>
        </w:rPr>
      </w:pPr>
      <w:r>
        <w:rPr>
          <w:rFonts w:hint="eastAsia"/>
          <w:rtl/>
        </w:rPr>
        <w:t>אמנון</w:t>
      </w:r>
      <w:r>
        <w:rPr>
          <w:rtl/>
        </w:rPr>
        <w:t xml:space="preserve"> כהן (ש"ס):</w:t>
      </w:r>
    </w:p>
    <w:p w14:paraId="16F4B550" w14:textId="77777777" w:rsidR="00000000" w:rsidRDefault="003C26CA">
      <w:pPr>
        <w:pStyle w:val="a"/>
        <w:rPr>
          <w:rFonts w:hint="cs"/>
          <w:rtl/>
        </w:rPr>
      </w:pPr>
    </w:p>
    <w:p w14:paraId="44DC7715" w14:textId="77777777" w:rsidR="00000000" w:rsidRDefault="003C26CA">
      <w:pPr>
        <w:pStyle w:val="a"/>
        <w:rPr>
          <w:rFonts w:hint="cs"/>
          <w:rtl/>
        </w:rPr>
      </w:pPr>
      <w:r>
        <w:rPr>
          <w:rFonts w:hint="cs"/>
          <w:rtl/>
        </w:rPr>
        <w:t>אני מקבל</w:t>
      </w:r>
      <w:r>
        <w:rPr>
          <w:rFonts w:hint="cs"/>
          <w:rtl/>
        </w:rPr>
        <w:t xml:space="preserve"> את הצעת השר, שאנחנו נעביר את זה בקריאה טרומית ותוקם ועדה. אדוני השר, אם אפשר - לתחום בזמן את עבודת הוועדה, כדי שלא יקרה מצב, כמו שאנו יודעים שקורה  בוועדות, שהדברים יתמסמסו. אני סומך על אדוני, שאם יהיה יושב-ראש הוועדה הזאת - - -</w:t>
      </w:r>
    </w:p>
    <w:p w14:paraId="58D1433C" w14:textId="77777777" w:rsidR="00000000" w:rsidRDefault="003C26CA">
      <w:pPr>
        <w:pStyle w:val="a"/>
        <w:rPr>
          <w:rFonts w:hint="cs"/>
          <w:rtl/>
        </w:rPr>
      </w:pPr>
    </w:p>
    <w:p w14:paraId="6F0D3022" w14:textId="77777777" w:rsidR="00000000" w:rsidRDefault="003C26CA">
      <w:pPr>
        <w:pStyle w:val="ad"/>
        <w:rPr>
          <w:rtl/>
        </w:rPr>
      </w:pPr>
      <w:r>
        <w:rPr>
          <w:rtl/>
        </w:rPr>
        <w:t>היו"ר נסים דהן:</w:t>
      </w:r>
    </w:p>
    <w:p w14:paraId="67FC724C" w14:textId="77777777" w:rsidR="00000000" w:rsidRDefault="003C26CA">
      <w:pPr>
        <w:pStyle w:val="a"/>
        <w:rPr>
          <w:rtl/>
        </w:rPr>
      </w:pPr>
    </w:p>
    <w:p w14:paraId="5AB9C7D1" w14:textId="77777777" w:rsidR="00000000" w:rsidRDefault="003C26CA">
      <w:pPr>
        <w:pStyle w:val="a"/>
        <w:rPr>
          <w:rFonts w:hint="cs"/>
          <w:rtl/>
        </w:rPr>
      </w:pPr>
      <w:r>
        <w:rPr>
          <w:rFonts w:hint="cs"/>
          <w:rtl/>
        </w:rPr>
        <w:t>אדוני הש</w:t>
      </w:r>
      <w:r>
        <w:rPr>
          <w:rFonts w:hint="cs"/>
          <w:rtl/>
        </w:rPr>
        <w:t>ר, כבר קיבלת קרדיט שהוא סומך עליך.</w:t>
      </w:r>
    </w:p>
    <w:p w14:paraId="24338095" w14:textId="77777777" w:rsidR="00000000" w:rsidRDefault="003C26CA">
      <w:pPr>
        <w:pStyle w:val="a"/>
        <w:rPr>
          <w:rFonts w:hint="cs"/>
          <w:rtl/>
        </w:rPr>
      </w:pPr>
    </w:p>
    <w:p w14:paraId="66D89DEE" w14:textId="77777777" w:rsidR="00000000" w:rsidRDefault="003C26CA">
      <w:pPr>
        <w:pStyle w:val="SpeakerCon"/>
        <w:rPr>
          <w:rtl/>
        </w:rPr>
      </w:pPr>
      <w:bookmarkStart w:id="108" w:name="FS000000517T11_06_2003_13_30_25C"/>
      <w:bookmarkEnd w:id="108"/>
      <w:r>
        <w:rPr>
          <w:rtl/>
        </w:rPr>
        <w:t>שר המשפטים יוסף לפיד:</w:t>
      </w:r>
    </w:p>
    <w:p w14:paraId="1F2FB072" w14:textId="77777777" w:rsidR="00000000" w:rsidRDefault="003C26CA">
      <w:pPr>
        <w:pStyle w:val="a"/>
        <w:rPr>
          <w:rtl/>
        </w:rPr>
      </w:pPr>
    </w:p>
    <w:p w14:paraId="0390B7FF" w14:textId="77777777" w:rsidR="00000000" w:rsidRDefault="003C26CA">
      <w:pPr>
        <w:pStyle w:val="a"/>
        <w:rPr>
          <w:rFonts w:hint="cs"/>
          <w:rtl/>
        </w:rPr>
      </w:pPr>
      <w:r>
        <w:rPr>
          <w:rFonts w:hint="cs"/>
          <w:rtl/>
        </w:rPr>
        <w:t>אני לא רוצה להתחייב בתאריך, אבל גם אנחנו מעוניינים בזה, כך שאין לך עם זה בעיה.</w:t>
      </w:r>
    </w:p>
    <w:p w14:paraId="61EF560D" w14:textId="77777777" w:rsidR="00000000" w:rsidRDefault="003C26CA">
      <w:pPr>
        <w:pStyle w:val="a"/>
        <w:rPr>
          <w:rFonts w:hint="cs"/>
          <w:rtl/>
        </w:rPr>
      </w:pPr>
    </w:p>
    <w:p w14:paraId="35C51534" w14:textId="77777777" w:rsidR="00000000" w:rsidRDefault="003C26CA">
      <w:pPr>
        <w:pStyle w:val="ac"/>
        <w:rPr>
          <w:rtl/>
        </w:rPr>
      </w:pPr>
      <w:r>
        <w:rPr>
          <w:rFonts w:hint="eastAsia"/>
          <w:rtl/>
        </w:rPr>
        <w:t>אמנון</w:t>
      </w:r>
      <w:r>
        <w:rPr>
          <w:rtl/>
        </w:rPr>
        <w:t xml:space="preserve"> כהן (ש"ס):</w:t>
      </w:r>
    </w:p>
    <w:p w14:paraId="64CB359E" w14:textId="77777777" w:rsidR="00000000" w:rsidRDefault="003C26CA">
      <w:pPr>
        <w:pStyle w:val="a"/>
        <w:rPr>
          <w:rFonts w:hint="cs"/>
          <w:rtl/>
        </w:rPr>
      </w:pPr>
    </w:p>
    <w:p w14:paraId="62D4E469" w14:textId="77777777" w:rsidR="00000000" w:rsidRDefault="003C26CA">
      <w:pPr>
        <w:pStyle w:val="a"/>
        <w:rPr>
          <w:rFonts w:hint="cs"/>
          <w:rtl/>
        </w:rPr>
      </w:pPr>
      <w:r>
        <w:rPr>
          <w:rFonts w:hint="cs"/>
          <w:rtl/>
        </w:rPr>
        <w:t>אני מסכים.</w:t>
      </w:r>
    </w:p>
    <w:p w14:paraId="1C4B6D35" w14:textId="77777777" w:rsidR="00000000" w:rsidRDefault="003C26CA">
      <w:pPr>
        <w:pStyle w:val="a"/>
        <w:rPr>
          <w:rtl/>
        </w:rPr>
      </w:pPr>
    </w:p>
    <w:p w14:paraId="14A954A9" w14:textId="77777777" w:rsidR="00000000" w:rsidRDefault="003C26CA">
      <w:pPr>
        <w:pStyle w:val="a"/>
        <w:rPr>
          <w:rFonts w:hint="cs"/>
          <w:rtl/>
        </w:rPr>
      </w:pPr>
    </w:p>
    <w:p w14:paraId="3F219908" w14:textId="77777777" w:rsidR="00000000" w:rsidRDefault="003C26CA">
      <w:pPr>
        <w:pStyle w:val="ad"/>
        <w:rPr>
          <w:rtl/>
        </w:rPr>
      </w:pPr>
      <w:r>
        <w:rPr>
          <w:rtl/>
        </w:rPr>
        <w:t>היו"ר נסים דהן:</w:t>
      </w:r>
    </w:p>
    <w:p w14:paraId="06F8A63F" w14:textId="77777777" w:rsidR="00000000" w:rsidRDefault="003C26CA">
      <w:pPr>
        <w:pStyle w:val="a"/>
        <w:rPr>
          <w:rtl/>
        </w:rPr>
      </w:pPr>
    </w:p>
    <w:p w14:paraId="0C0E664D" w14:textId="77777777" w:rsidR="00000000" w:rsidRDefault="003C26CA">
      <w:pPr>
        <w:pStyle w:val="a"/>
        <w:rPr>
          <w:rFonts w:hint="cs"/>
          <w:rtl/>
        </w:rPr>
      </w:pPr>
      <w:r>
        <w:rPr>
          <w:rFonts w:hint="cs"/>
          <w:rtl/>
        </w:rPr>
        <w:t>אנחנו עוברים להצבעה.</w:t>
      </w:r>
    </w:p>
    <w:p w14:paraId="1F776048" w14:textId="77777777" w:rsidR="00000000" w:rsidRDefault="003C26CA">
      <w:pPr>
        <w:pStyle w:val="a"/>
        <w:rPr>
          <w:rFonts w:hint="cs"/>
          <w:rtl/>
        </w:rPr>
      </w:pPr>
    </w:p>
    <w:p w14:paraId="41B5687F" w14:textId="77777777" w:rsidR="00000000" w:rsidRDefault="003C26CA">
      <w:pPr>
        <w:pStyle w:val="ac"/>
        <w:rPr>
          <w:rtl/>
        </w:rPr>
      </w:pPr>
      <w:r>
        <w:rPr>
          <w:rFonts w:hint="eastAsia"/>
          <w:rtl/>
        </w:rPr>
        <w:t>משה</w:t>
      </w:r>
      <w:r>
        <w:rPr>
          <w:rtl/>
        </w:rPr>
        <w:t xml:space="preserve"> גפני (יהדות התורה):</w:t>
      </w:r>
    </w:p>
    <w:p w14:paraId="6776AEC5" w14:textId="77777777" w:rsidR="00000000" w:rsidRDefault="003C26CA">
      <w:pPr>
        <w:pStyle w:val="a"/>
        <w:rPr>
          <w:rFonts w:hint="cs"/>
          <w:rtl/>
        </w:rPr>
      </w:pPr>
    </w:p>
    <w:p w14:paraId="4F1BA537" w14:textId="77777777" w:rsidR="00000000" w:rsidRDefault="003C26CA">
      <w:pPr>
        <w:pStyle w:val="a"/>
        <w:rPr>
          <w:rFonts w:hint="cs"/>
          <w:rtl/>
        </w:rPr>
      </w:pPr>
      <w:r>
        <w:rPr>
          <w:rFonts w:hint="cs"/>
          <w:rtl/>
        </w:rPr>
        <w:t>אדוני היושב-ראש, אני מ</w:t>
      </w:r>
      <w:r>
        <w:rPr>
          <w:rFonts w:hint="cs"/>
          <w:rtl/>
        </w:rPr>
        <w:t>בקש להציע הצעה לסדר לפני ההצבעה.</w:t>
      </w:r>
    </w:p>
    <w:p w14:paraId="729E0D2A" w14:textId="77777777" w:rsidR="00000000" w:rsidRDefault="003C26CA">
      <w:pPr>
        <w:pStyle w:val="a"/>
        <w:rPr>
          <w:rFonts w:hint="cs"/>
          <w:rtl/>
        </w:rPr>
      </w:pPr>
    </w:p>
    <w:p w14:paraId="346BEA76" w14:textId="77777777" w:rsidR="00000000" w:rsidRDefault="003C26CA">
      <w:pPr>
        <w:pStyle w:val="ad"/>
        <w:rPr>
          <w:rtl/>
        </w:rPr>
      </w:pPr>
      <w:r>
        <w:rPr>
          <w:rtl/>
        </w:rPr>
        <w:t>היו"ר נסים דהן:</w:t>
      </w:r>
    </w:p>
    <w:p w14:paraId="2B0E816B" w14:textId="77777777" w:rsidR="00000000" w:rsidRDefault="003C26CA">
      <w:pPr>
        <w:pStyle w:val="a"/>
        <w:rPr>
          <w:rtl/>
        </w:rPr>
      </w:pPr>
    </w:p>
    <w:p w14:paraId="6687A376" w14:textId="77777777" w:rsidR="00000000" w:rsidRDefault="003C26CA">
      <w:pPr>
        <w:pStyle w:val="a"/>
        <w:rPr>
          <w:rFonts w:hint="cs"/>
          <w:rtl/>
        </w:rPr>
      </w:pPr>
      <w:r>
        <w:rPr>
          <w:rFonts w:hint="cs"/>
          <w:rtl/>
        </w:rPr>
        <w:t>הצעה לסדר הדיון? בבקשה. עתה, הצעה לסדר הדיון מאת חבר הכנסת גפני לפני הצבעה.</w:t>
      </w:r>
    </w:p>
    <w:p w14:paraId="7C96CB8B" w14:textId="77777777" w:rsidR="00000000" w:rsidRDefault="003C26CA">
      <w:pPr>
        <w:pStyle w:val="a"/>
        <w:rPr>
          <w:rFonts w:hint="cs"/>
          <w:rtl/>
        </w:rPr>
      </w:pPr>
    </w:p>
    <w:p w14:paraId="400B7FFE" w14:textId="77777777" w:rsidR="00000000" w:rsidRDefault="003C26CA">
      <w:pPr>
        <w:pStyle w:val="Speaker"/>
        <w:rPr>
          <w:rtl/>
        </w:rPr>
      </w:pPr>
      <w:bookmarkStart w:id="109" w:name="FS000000526T11_06_2003_13_31_56"/>
      <w:bookmarkEnd w:id="109"/>
      <w:r>
        <w:rPr>
          <w:rFonts w:hint="eastAsia"/>
          <w:rtl/>
        </w:rPr>
        <w:t>משה</w:t>
      </w:r>
      <w:r>
        <w:rPr>
          <w:rtl/>
        </w:rPr>
        <w:t xml:space="preserve"> גפני (יהדות התורה):</w:t>
      </w:r>
    </w:p>
    <w:p w14:paraId="143A0DB7" w14:textId="77777777" w:rsidR="00000000" w:rsidRDefault="003C26CA">
      <w:pPr>
        <w:pStyle w:val="a"/>
        <w:rPr>
          <w:rFonts w:hint="cs"/>
          <w:rtl/>
        </w:rPr>
      </w:pPr>
    </w:p>
    <w:p w14:paraId="122CE22D" w14:textId="77777777" w:rsidR="00000000" w:rsidRDefault="003C26CA">
      <w:pPr>
        <w:pStyle w:val="a"/>
        <w:rPr>
          <w:rFonts w:hint="cs"/>
          <w:rtl/>
        </w:rPr>
      </w:pPr>
      <w:r>
        <w:rPr>
          <w:rFonts w:hint="cs"/>
          <w:rtl/>
        </w:rPr>
        <w:t>אדוני היושב-ראש, מכיוון שעניינה של הצעת החוק הזאת הוא דאגה לציבור - - -</w:t>
      </w:r>
    </w:p>
    <w:p w14:paraId="5EED90C4" w14:textId="77777777" w:rsidR="00000000" w:rsidRDefault="003C26CA">
      <w:pPr>
        <w:pStyle w:val="a"/>
        <w:rPr>
          <w:rFonts w:hint="cs"/>
          <w:rtl/>
        </w:rPr>
      </w:pPr>
    </w:p>
    <w:p w14:paraId="5AD7A6CA" w14:textId="77777777" w:rsidR="00000000" w:rsidRDefault="003C26CA">
      <w:pPr>
        <w:pStyle w:val="ad"/>
        <w:rPr>
          <w:rtl/>
        </w:rPr>
      </w:pPr>
      <w:r>
        <w:rPr>
          <w:rFonts w:hint="eastAsia"/>
          <w:rtl/>
        </w:rPr>
        <w:t>היו</w:t>
      </w:r>
      <w:r>
        <w:rPr>
          <w:rtl/>
        </w:rPr>
        <w:t>"ר נסים דהן:</w:t>
      </w:r>
    </w:p>
    <w:p w14:paraId="1E266954" w14:textId="77777777" w:rsidR="00000000" w:rsidRDefault="003C26CA">
      <w:pPr>
        <w:pStyle w:val="a"/>
        <w:rPr>
          <w:rFonts w:hint="cs"/>
          <w:rtl/>
        </w:rPr>
      </w:pPr>
    </w:p>
    <w:p w14:paraId="42A37C1B" w14:textId="77777777" w:rsidR="00000000" w:rsidRDefault="003C26CA">
      <w:pPr>
        <w:pStyle w:val="a"/>
        <w:rPr>
          <w:rFonts w:hint="cs"/>
          <w:rtl/>
        </w:rPr>
      </w:pPr>
      <w:r>
        <w:rPr>
          <w:rFonts w:hint="cs"/>
          <w:rtl/>
        </w:rPr>
        <w:t>אדוני חבר הכנ</w:t>
      </w:r>
      <w:r>
        <w:rPr>
          <w:rFonts w:hint="cs"/>
          <w:rtl/>
        </w:rPr>
        <w:t>סת גפני, אני מבקש הצעה לסדר הדיון והצבעה.</w:t>
      </w:r>
    </w:p>
    <w:p w14:paraId="14DCE151" w14:textId="77777777" w:rsidR="00000000" w:rsidRDefault="003C26CA">
      <w:pPr>
        <w:pStyle w:val="a"/>
        <w:rPr>
          <w:rFonts w:hint="cs"/>
          <w:rtl/>
        </w:rPr>
      </w:pPr>
    </w:p>
    <w:p w14:paraId="78BC9B2B" w14:textId="77777777" w:rsidR="00000000" w:rsidRDefault="003C26CA">
      <w:pPr>
        <w:pStyle w:val="SpeakerCon"/>
        <w:rPr>
          <w:rtl/>
        </w:rPr>
      </w:pPr>
      <w:bookmarkStart w:id="110" w:name="FS000000526T11_06_2003_13_32_34C"/>
      <w:bookmarkEnd w:id="110"/>
      <w:r>
        <w:rPr>
          <w:rtl/>
        </w:rPr>
        <w:t>משה גפני (יהדות התורה):</w:t>
      </w:r>
    </w:p>
    <w:p w14:paraId="7699AA0B" w14:textId="77777777" w:rsidR="00000000" w:rsidRDefault="003C26CA">
      <w:pPr>
        <w:pStyle w:val="a"/>
        <w:rPr>
          <w:rtl/>
        </w:rPr>
      </w:pPr>
    </w:p>
    <w:p w14:paraId="001D57B8" w14:textId="77777777" w:rsidR="00000000" w:rsidRDefault="003C26CA">
      <w:pPr>
        <w:pStyle w:val="a"/>
        <w:rPr>
          <w:rFonts w:hint="cs"/>
          <w:rtl/>
        </w:rPr>
      </w:pPr>
      <w:r>
        <w:rPr>
          <w:rFonts w:hint="cs"/>
          <w:rtl/>
        </w:rPr>
        <w:t>מכיוון שעניינה של ההצעה הוא עורכי-הדין, אני מבקש שסיעה שרוב חבריה הם עורכי-דין - הם לא יוכלו להצביע.</w:t>
      </w:r>
    </w:p>
    <w:p w14:paraId="00BADABB" w14:textId="77777777" w:rsidR="00000000" w:rsidRDefault="003C26CA">
      <w:pPr>
        <w:pStyle w:val="a"/>
        <w:rPr>
          <w:rFonts w:hint="cs"/>
          <w:rtl/>
        </w:rPr>
      </w:pPr>
    </w:p>
    <w:p w14:paraId="1B65E3D8" w14:textId="77777777" w:rsidR="00000000" w:rsidRDefault="003C26CA">
      <w:pPr>
        <w:pStyle w:val="ad"/>
        <w:rPr>
          <w:rtl/>
        </w:rPr>
      </w:pPr>
      <w:r>
        <w:rPr>
          <w:rFonts w:hint="eastAsia"/>
          <w:rtl/>
        </w:rPr>
        <w:t>היו</w:t>
      </w:r>
      <w:r>
        <w:rPr>
          <w:rtl/>
        </w:rPr>
        <w:t>"ר נסים דהן:</w:t>
      </w:r>
    </w:p>
    <w:p w14:paraId="2EE2A841" w14:textId="77777777" w:rsidR="00000000" w:rsidRDefault="003C26CA">
      <w:pPr>
        <w:pStyle w:val="a"/>
        <w:rPr>
          <w:rFonts w:hint="cs"/>
          <w:rtl/>
        </w:rPr>
      </w:pPr>
    </w:p>
    <w:p w14:paraId="485D890C" w14:textId="77777777" w:rsidR="00000000" w:rsidRDefault="003C26CA">
      <w:pPr>
        <w:pStyle w:val="a"/>
        <w:rPr>
          <w:rFonts w:hint="cs"/>
          <w:rtl/>
        </w:rPr>
      </w:pPr>
      <w:r>
        <w:rPr>
          <w:rFonts w:hint="cs"/>
          <w:rtl/>
        </w:rPr>
        <w:t>זה לא נוגע לעצם הדיון.</w:t>
      </w:r>
    </w:p>
    <w:p w14:paraId="475F7D7B" w14:textId="77777777" w:rsidR="00000000" w:rsidRDefault="003C26CA">
      <w:pPr>
        <w:pStyle w:val="a"/>
        <w:rPr>
          <w:rFonts w:hint="cs"/>
          <w:rtl/>
        </w:rPr>
      </w:pPr>
    </w:p>
    <w:p w14:paraId="355DB5A5" w14:textId="77777777" w:rsidR="00000000" w:rsidRDefault="003C26CA">
      <w:pPr>
        <w:pStyle w:val="a"/>
        <w:rPr>
          <w:rFonts w:hint="cs"/>
          <w:rtl/>
        </w:rPr>
      </w:pPr>
      <w:r>
        <w:rPr>
          <w:rFonts w:hint="cs"/>
          <w:rtl/>
        </w:rPr>
        <w:t>אנחנו עוברים להצבעה. מי בעד הצעת החוק? מי נגד</w:t>
      </w:r>
      <w:r>
        <w:rPr>
          <w:rFonts w:hint="cs"/>
          <w:rtl/>
        </w:rPr>
        <w:t>ה? להזכירכם, הממשלה בעד. הממשלה הציעה: בעד.</w:t>
      </w:r>
    </w:p>
    <w:p w14:paraId="670E4C3D" w14:textId="77777777" w:rsidR="00000000" w:rsidRDefault="003C26CA">
      <w:pPr>
        <w:pStyle w:val="a"/>
        <w:rPr>
          <w:rtl/>
        </w:rPr>
      </w:pPr>
    </w:p>
    <w:p w14:paraId="2A8F9D13" w14:textId="77777777" w:rsidR="00000000" w:rsidRDefault="003C26CA">
      <w:pPr>
        <w:pStyle w:val="a"/>
        <w:rPr>
          <w:rFonts w:hint="cs"/>
          <w:rtl/>
        </w:rPr>
      </w:pPr>
    </w:p>
    <w:p w14:paraId="62899E5E" w14:textId="77777777" w:rsidR="00000000" w:rsidRDefault="003C26CA">
      <w:pPr>
        <w:pStyle w:val="a7"/>
        <w:bidi/>
        <w:rPr>
          <w:rFonts w:hint="cs"/>
          <w:rtl/>
        </w:rPr>
      </w:pPr>
      <w:r>
        <w:rPr>
          <w:rFonts w:hint="cs"/>
          <w:rtl/>
        </w:rPr>
        <w:t>הצבעה מס' 3</w:t>
      </w:r>
    </w:p>
    <w:p w14:paraId="548D6C64" w14:textId="77777777" w:rsidR="00000000" w:rsidRDefault="003C26CA">
      <w:pPr>
        <w:pStyle w:val="a"/>
        <w:rPr>
          <w:rFonts w:hint="cs"/>
          <w:rtl/>
        </w:rPr>
      </w:pPr>
    </w:p>
    <w:p w14:paraId="508415EA" w14:textId="77777777" w:rsidR="00000000" w:rsidRDefault="003C26CA">
      <w:pPr>
        <w:pStyle w:val="a8"/>
        <w:bidi/>
        <w:rPr>
          <w:rFonts w:hint="cs"/>
          <w:rtl/>
        </w:rPr>
      </w:pPr>
      <w:r>
        <w:rPr>
          <w:rFonts w:hint="cs"/>
          <w:rtl/>
        </w:rPr>
        <w:t>בעד ההצעה להעביר את הצעת החוק לדיון מוקדם בוועדה - 28</w:t>
      </w:r>
    </w:p>
    <w:p w14:paraId="764986D3" w14:textId="77777777" w:rsidR="00000000" w:rsidRDefault="003C26CA">
      <w:pPr>
        <w:pStyle w:val="a8"/>
        <w:bidi/>
        <w:rPr>
          <w:rFonts w:hint="cs"/>
          <w:rtl/>
        </w:rPr>
      </w:pPr>
      <w:r>
        <w:rPr>
          <w:rFonts w:hint="cs"/>
          <w:rtl/>
        </w:rPr>
        <w:t>נגד - 13</w:t>
      </w:r>
    </w:p>
    <w:p w14:paraId="7DC63E2A" w14:textId="77777777" w:rsidR="00000000" w:rsidRDefault="003C26CA">
      <w:pPr>
        <w:pStyle w:val="a8"/>
        <w:bidi/>
        <w:rPr>
          <w:rFonts w:hint="cs"/>
          <w:rtl/>
        </w:rPr>
      </w:pPr>
      <w:r>
        <w:rPr>
          <w:rFonts w:hint="cs"/>
          <w:rtl/>
        </w:rPr>
        <w:t>נמנעים - 2</w:t>
      </w:r>
    </w:p>
    <w:p w14:paraId="394BD8A7" w14:textId="77777777" w:rsidR="00000000" w:rsidRDefault="003C26CA">
      <w:pPr>
        <w:pStyle w:val="a9"/>
        <w:bidi/>
        <w:rPr>
          <w:rFonts w:hint="cs"/>
          <w:rtl/>
        </w:rPr>
      </w:pPr>
      <w:r>
        <w:rPr>
          <w:rFonts w:hint="cs"/>
          <w:rtl/>
        </w:rPr>
        <w:t>ההצעה להעביר את הצעת חוק לשכת עורכי-הדין (תיקון - שכר הטרחה עבור תשלומי חובה), התשס"ג-2003, לדיון מוקדם בוועדת החוקה, חוק ו</w:t>
      </w:r>
      <w:r>
        <w:rPr>
          <w:rFonts w:hint="cs"/>
          <w:rtl/>
        </w:rPr>
        <w:t xml:space="preserve">משפט נתקבלה. </w:t>
      </w:r>
    </w:p>
    <w:p w14:paraId="2DC36133" w14:textId="77777777" w:rsidR="00000000" w:rsidRDefault="003C26CA">
      <w:pPr>
        <w:pStyle w:val="ac"/>
        <w:rPr>
          <w:rFonts w:hint="cs"/>
          <w:rtl/>
        </w:rPr>
      </w:pPr>
      <w:bookmarkStart w:id="111" w:name="FS000000526T11_06_2003_13_35_28C"/>
      <w:bookmarkEnd w:id="111"/>
    </w:p>
    <w:p w14:paraId="3B74B5E6" w14:textId="77777777" w:rsidR="00000000" w:rsidRDefault="003C26CA">
      <w:pPr>
        <w:pStyle w:val="ac"/>
        <w:rPr>
          <w:rtl/>
        </w:rPr>
      </w:pPr>
      <w:r>
        <w:rPr>
          <w:rtl/>
        </w:rPr>
        <w:t>אמנון כהן (ש"ס):</w:t>
      </w:r>
    </w:p>
    <w:p w14:paraId="07730044" w14:textId="77777777" w:rsidR="00000000" w:rsidRDefault="003C26CA">
      <w:pPr>
        <w:pStyle w:val="a"/>
        <w:rPr>
          <w:rtl/>
        </w:rPr>
      </w:pPr>
    </w:p>
    <w:p w14:paraId="61DDDDA9" w14:textId="77777777" w:rsidR="00000000" w:rsidRDefault="003C26CA">
      <w:pPr>
        <w:pStyle w:val="a"/>
        <w:rPr>
          <w:rFonts w:hint="cs"/>
          <w:rtl/>
        </w:rPr>
      </w:pPr>
      <w:r>
        <w:rPr>
          <w:rFonts w:hint="cs"/>
          <w:rtl/>
        </w:rPr>
        <w:t>תוסיף את הקול שלי.</w:t>
      </w:r>
    </w:p>
    <w:p w14:paraId="178D75A3" w14:textId="77777777" w:rsidR="00000000" w:rsidRDefault="003C26CA">
      <w:pPr>
        <w:pStyle w:val="a"/>
        <w:rPr>
          <w:rFonts w:hint="cs"/>
          <w:rtl/>
        </w:rPr>
      </w:pPr>
    </w:p>
    <w:p w14:paraId="28E6AE81" w14:textId="77777777" w:rsidR="00000000" w:rsidRDefault="003C26CA">
      <w:pPr>
        <w:pStyle w:val="ad"/>
        <w:rPr>
          <w:rtl/>
        </w:rPr>
      </w:pPr>
      <w:r>
        <w:rPr>
          <w:rtl/>
        </w:rPr>
        <w:t>היו"ר נסים דהן:</w:t>
      </w:r>
    </w:p>
    <w:p w14:paraId="34C15EDC" w14:textId="77777777" w:rsidR="00000000" w:rsidRDefault="003C26CA">
      <w:pPr>
        <w:pStyle w:val="a"/>
        <w:rPr>
          <w:rtl/>
        </w:rPr>
      </w:pPr>
    </w:p>
    <w:p w14:paraId="7960E926" w14:textId="77777777" w:rsidR="00000000" w:rsidRDefault="003C26CA">
      <w:pPr>
        <w:pStyle w:val="a"/>
        <w:rPr>
          <w:rFonts w:hint="cs"/>
          <w:rtl/>
        </w:rPr>
      </w:pPr>
      <w:r>
        <w:rPr>
          <w:rFonts w:hint="cs"/>
          <w:rtl/>
        </w:rPr>
        <w:t>29  בעד, 13  נגד. ההצעה תעבור לוועדת החוקה, חוק ומשפט להכנה לקריאה ראשונה. כמובן, על-פי ההסכם עם השר, ההצעה תמתין שם עד שהממשלה תגיש הצעה דומה. תודה רבה.</w:t>
      </w:r>
    </w:p>
    <w:p w14:paraId="15DD3EBC" w14:textId="77777777" w:rsidR="00000000" w:rsidRDefault="003C26CA">
      <w:pPr>
        <w:pStyle w:val="a"/>
        <w:rPr>
          <w:rFonts w:hint="cs"/>
          <w:rtl/>
        </w:rPr>
      </w:pPr>
    </w:p>
    <w:p w14:paraId="63BC6360" w14:textId="77777777" w:rsidR="00000000" w:rsidRDefault="003C26CA">
      <w:pPr>
        <w:pStyle w:val="a"/>
        <w:rPr>
          <w:rFonts w:hint="cs"/>
          <w:rtl/>
        </w:rPr>
      </w:pPr>
    </w:p>
    <w:p w14:paraId="4D3D32BD" w14:textId="77777777" w:rsidR="00000000" w:rsidRDefault="003C26CA">
      <w:pPr>
        <w:pStyle w:val="a"/>
        <w:rPr>
          <w:rFonts w:hint="cs"/>
          <w:rtl/>
        </w:rPr>
      </w:pPr>
    </w:p>
    <w:p w14:paraId="3FD066D5" w14:textId="77777777" w:rsidR="00000000" w:rsidRDefault="003C26CA">
      <w:pPr>
        <w:pStyle w:val="SubjectSub"/>
        <w:rPr>
          <w:rFonts w:hint="cs"/>
          <w:rtl/>
        </w:rPr>
      </w:pPr>
      <w:r>
        <w:rPr>
          <w:rFonts w:hint="cs"/>
          <w:rtl/>
        </w:rPr>
        <w:t>הצעת חוק-יסוד: כבוד האדם וחיר</w:t>
      </w:r>
      <w:r>
        <w:rPr>
          <w:rFonts w:hint="cs"/>
          <w:rtl/>
        </w:rPr>
        <w:t>ותו (תיקון - יציבות החוק)</w:t>
      </w:r>
    </w:p>
    <w:p w14:paraId="3905E1FB" w14:textId="77777777" w:rsidR="00000000" w:rsidRDefault="003C26CA">
      <w:pPr>
        <w:pStyle w:val="a"/>
        <w:ind w:firstLine="0"/>
        <w:rPr>
          <w:rFonts w:hint="cs"/>
          <w:rtl/>
        </w:rPr>
      </w:pPr>
      <w:r>
        <w:rPr>
          <w:rFonts w:hint="cs"/>
          <w:rtl/>
        </w:rPr>
        <w:t>[נספחות.]</w:t>
      </w:r>
    </w:p>
    <w:p w14:paraId="31BB238A" w14:textId="77777777" w:rsidR="00000000" w:rsidRDefault="003C26CA">
      <w:pPr>
        <w:pStyle w:val="SubjectSub"/>
        <w:rPr>
          <w:rFonts w:hint="cs"/>
          <w:rtl/>
        </w:rPr>
      </w:pPr>
      <w:r>
        <w:rPr>
          <w:rFonts w:hint="cs"/>
          <w:rtl/>
        </w:rPr>
        <w:t>(הצעת חבר הכנסת אבשלום וילן)</w:t>
      </w:r>
    </w:p>
    <w:p w14:paraId="734F384D" w14:textId="77777777" w:rsidR="00000000" w:rsidRDefault="003C26CA">
      <w:pPr>
        <w:pStyle w:val="a"/>
        <w:ind w:firstLine="0"/>
        <w:jc w:val="center"/>
        <w:rPr>
          <w:rFonts w:hint="cs"/>
          <w:b/>
          <w:bCs/>
          <w:rtl/>
        </w:rPr>
      </w:pPr>
    </w:p>
    <w:p w14:paraId="412FD3A4" w14:textId="77777777" w:rsidR="00000000" w:rsidRDefault="003C26CA">
      <w:pPr>
        <w:pStyle w:val="a"/>
        <w:ind w:firstLine="0"/>
        <w:jc w:val="center"/>
        <w:rPr>
          <w:rFonts w:hint="cs"/>
          <w:b/>
          <w:bCs/>
          <w:rtl/>
        </w:rPr>
      </w:pPr>
    </w:p>
    <w:p w14:paraId="62D7032F" w14:textId="77777777" w:rsidR="00000000" w:rsidRDefault="003C26CA">
      <w:pPr>
        <w:pStyle w:val="a"/>
        <w:ind w:firstLine="0"/>
        <w:jc w:val="center"/>
        <w:rPr>
          <w:rFonts w:hint="cs"/>
          <w:rtl/>
        </w:rPr>
      </w:pPr>
    </w:p>
    <w:p w14:paraId="6DA1FC49" w14:textId="77777777" w:rsidR="00000000" w:rsidRDefault="003C26CA">
      <w:pPr>
        <w:pStyle w:val="ad"/>
        <w:rPr>
          <w:rtl/>
        </w:rPr>
      </w:pPr>
      <w:r>
        <w:rPr>
          <w:rtl/>
        </w:rPr>
        <w:t>היו"ר נסים דהן:</w:t>
      </w:r>
    </w:p>
    <w:p w14:paraId="7A587108" w14:textId="77777777" w:rsidR="00000000" w:rsidRDefault="003C26CA">
      <w:pPr>
        <w:pStyle w:val="a"/>
        <w:rPr>
          <w:rtl/>
        </w:rPr>
      </w:pPr>
    </w:p>
    <w:p w14:paraId="2DF52B21" w14:textId="77777777" w:rsidR="00000000" w:rsidRDefault="003C26CA">
      <w:pPr>
        <w:pStyle w:val="a"/>
        <w:rPr>
          <w:rFonts w:hint="cs"/>
          <w:rtl/>
        </w:rPr>
      </w:pPr>
      <w:r>
        <w:rPr>
          <w:rFonts w:hint="cs"/>
          <w:rtl/>
        </w:rPr>
        <w:t>אנחנו ממשיכים בסדר-היום: הצעת חוק-יסוד: כבוד האדם וחירותו (תיקון - יציבות החוק), שמספרה פ/16. חבר הכנסת אבשלום וילן, בבקשה.</w:t>
      </w:r>
    </w:p>
    <w:p w14:paraId="31846822" w14:textId="77777777" w:rsidR="00000000" w:rsidRDefault="003C26CA">
      <w:pPr>
        <w:pStyle w:val="a"/>
        <w:ind w:firstLine="0"/>
        <w:rPr>
          <w:rFonts w:hint="cs"/>
          <w:rtl/>
        </w:rPr>
      </w:pPr>
    </w:p>
    <w:p w14:paraId="3F9B9D58" w14:textId="77777777" w:rsidR="00000000" w:rsidRDefault="003C26CA">
      <w:pPr>
        <w:pStyle w:val="Speaker"/>
        <w:rPr>
          <w:rtl/>
        </w:rPr>
      </w:pPr>
      <w:bookmarkStart w:id="112" w:name="FS000000505T11_06_2003_12_34_02"/>
      <w:bookmarkEnd w:id="112"/>
      <w:r>
        <w:rPr>
          <w:rFonts w:hint="eastAsia"/>
          <w:rtl/>
        </w:rPr>
        <w:t>אבשלום</w:t>
      </w:r>
      <w:r>
        <w:rPr>
          <w:rtl/>
        </w:rPr>
        <w:t xml:space="preserve"> וילן (מרצ):</w:t>
      </w:r>
    </w:p>
    <w:p w14:paraId="4FF00D43" w14:textId="77777777" w:rsidR="00000000" w:rsidRDefault="003C26CA">
      <w:pPr>
        <w:pStyle w:val="a"/>
        <w:rPr>
          <w:rFonts w:hint="cs"/>
          <w:rtl/>
        </w:rPr>
      </w:pPr>
    </w:p>
    <w:p w14:paraId="4739AA71" w14:textId="77777777" w:rsidR="00000000" w:rsidRDefault="003C26CA">
      <w:pPr>
        <w:pStyle w:val="a"/>
        <w:rPr>
          <w:rFonts w:hint="cs"/>
          <w:rtl/>
        </w:rPr>
      </w:pPr>
      <w:r>
        <w:rPr>
          <w:rFonts w:hint="cs"/>
          <w:rtl/>
        </w:rPr>
        <w:t>אדוני היושב-ראש, רבותי חבר</w:t>
      </w:r>
      <w:r>
        <w:rPr>
          <w:rFonts w:hint="cs"/>
          <w:rtl/>
        </w:rPr>
        <w:t>י הכנסת -  - -</w:t>
      </w:r>
    </w:p>
    <w:p w14:paraId="0A4C887F" w14:textId="77777777" w:rsidR="00000000" w:rsidRDefault="003C26CA">
      <w:pPr>
        <w:pStyle w:val="a"/>
        <w:ind w:firstLine="0"/>
        <w:rPr>
          <w:rFonts w:hint="cs"/>
          <w:rtl/>
        </w:rPr>
      </w:pPr>
    </w:p>
    <w:p w14:paraId="351D22A4" w14:textId="77777777" w:rsidR="00000000" w:rsidRDefault="003C26CA">
      <w:pPr>
        <w:pStyle w:val="ad"/>
        <w:rPr>
          <w:rtl/>
        </w:rPr>
      </w:pPr>
      <w:r>
        <w:rPr>
          <w:rtl/>
        </w:rPr>
        <w:t>היו"ר נסים דהן:</w:t>
      </w:r>
    </w:p>
    <w:p w14:paraId="39C6B164" w14:textId="77777777" w:rsidR="00000000" w:rsidRDefault="003C26CA">
      <w:pPr>
        <w:pStyle w:val="a"/>
        <w:rPr>
          <w:rtl/>
        </w:rPr>
      </w:pPr>
    </w:p>
    <w:p w14:paraId="16900B91" w14:textId="77777777" w:rsidR="00000000" w:rsidRDefault="003C26CA">
      <w:pPr>
        <w:pStyle w:val="a"/>
        <w:rPr>
          <w:rFonts w:hint="cs"/>
          <w:rtl/>
        </w:rPr>
      </w:pPr>
      <w:r>
        <w:rPr>
          <w:rFonts w:hint="cs"/>
          <w:rtl/>
        </w:rPr>
        <w:t>חברי הכנסת, אני רוצה להעיר את תשומת לבכם לכך שיש במליאה רעש והסתודדויות שלא מתאימות. כבוד שר המשפטים, חבר הכנסת שטייניץ,  שר הפנים, אולי נכריז על הפסקה עד שתסיימו את הדיונים שלכם במסגרת הקואליציה. חברי הכנסת, יושב-ראש הקואל</w:t>
      </w:r>
      <w:r>
        <w:rPr>
          <w:rFonts w:hint="cs"/>
          <w:rtl/>
        </w:rPr>
        <w:t>יציה, אתה מפריע להמשך הדיון במליאה.</w:t>
      </w:r>
    </w:p>
    <w:p w14:paraId="2F188308" w14:textId="77777777" w:rsidR="00000000" w:rsidRDefault="003C26CA">
      <w:pPr>
        <w:pStyle w:val="a"/>
        <w:ind w:firstLine="0"/>
        <w:rPr>
          <w:rFonts w:hint="cs"/>
          <w:rtl/>
        </w:rPr>
      </w:pPr>
    </w:p>
    <w:p w14:paraId="5A679D13" w14:textId="77777777" w:rsidR="00000000" w:rsidRDefault="003C26CA">
      <w:pPr>
        <w:pStyle w:val="SpeakerCon"/>
        <w:rPr>
          <w:rtl/>
        </w:rPr>
      </w:pPr>
      <w:bookmarkStart w:id="113" w:name="FS000000505T11_06_2003_12_35_28C"/>
      <w:bookmarkEnd w:id="113"/>
      <w:r>
        <w:rPr>
          <w:rtl/>
        </w:rPr>
        <w:t>אבשלום וילן (מרצ):</w:t>
      </w:r>
    </w:p>
    <w:p w14:paraId="5401D391" w14:textId="77777777" w:rsidR="00000000" w:rsidRDefault="003C26CA">
      <w:pPr>
        <w:pStyle w:val="a"/>
        <w:rPr>
          <w:rtl/>
        </w:rPr>
      </w:pPr>
    </w:p>
    <w:p w14:paraId="651E5091" w14:textId="77777777" w:rsidR="00000000" w:rsidRDefault="003C26CA">
      <w:pPr>
        <w:pStyle w:val="a"/>
        <w:rPr>
          <w:rFonts w:hint="cs"/>
          <w:rtl/>
        </w:rPr>
      </w:pPr>
      <w:r>
        <w:rPr>
          <w:rFonts w:hint="cs"/>
          <w:rtl/>
        </w:rPr>
        <w:t>כבוד היושב-ראש, אני מוכן לעבור מייד להצבעה.</w:t>
      </w:r>
    </w:p>
    <w:p w14:paraId="5705C449" w14:textId="77777777" w:rsidR="00000000" w:rsidRDefault="003C26CA">
      <w:pPr>
        <w:pStyle w:val="a"/>
        <w:ind w:firstLine="0"/>
        <w:rPr>
          <w:rFonts w:hint="cs"/>
          <w:rtl/>
        </w:rPr>
      </w:pPr>
    </w:p>
    <w:p w14:paraId="1347F6CB" w14:textId="77777777" w:rsidR="00000000" w:rsidRDefault="003C26CA">
      <w:pPr>
        <w:pStyle w:val="ad"/>
        <w:rPr>
          <w:rtl/>
        </w:rPr>
      </w:pPr>
      <w:r>
        <w:rPr>
          <w:rtl/>
        </w:rPr>
        <w:t>היו"ר נסים דהן:</w:t>
      </w:r>
    </w:p>
    <w:p w14:paraId="4AD38E28" w14:textId="77777777" w:rsidR="00000000" w:rsidRDefault="003C26CA">
      <w:pPr>
        <w:pStyle w:val="a"/>
        <w:rPr>
          <w:rtl/>
        </w:rPr>
      </w:pPr>
    </w:p>
    <w:p w14:paraId="31016827" w14:textId="77777777" w:rsidR="00000000" w:rsidRDefault="003C26CA">
      <w:pPr>
        <w:pStyle w:val="a"/>
        <w:rPr>
          <w:rFonts w:hint="cs"/>
          <w:rtl/>
        </w:rPr>
      </w:pPr>
      <w:r>
        <w:rPr>
          <w:rFonts w:hint="cs"/>
          <w:rtl/>
        </w:rPr>
        <w:t>חברי הכנסת, שרים נכבדים, אתם מפריעים למהלך הדיונים במליאה. אתם רוצים שנכריז על הפסקה? אם לא, אז בבקשה. חבר הכנסת אבשלום וילן.</w:t>
      </w:r>
    </w:p>
    <w:p w14:paraId="1E056EEC" w14:textId="77777777" w:rsidR="00000000" w:rsidRDefault="003C26CA">
      <w:pPr>
        <w:pStyle w:val="a"/>
        <w:ind w:firstLine="0"/>
        <w:rPr>
          <w:rFonts w:hint="cs"/>
          <w:rtl/>
        </w:rPr>
      </w:pPr>
    </w:p>
    <w:p w14:paraId="517D038A" w14:textId="77777777" w:rsidR="00000000" w:rsidRDefault="003C26CA">
      <w:pPr>
        <w:pStyle w:val="SpeakerCon"/>
        <w:rPr>
          <w:rtl/>
        </w:rPr>
      </w:pPr>
      <w:bookmarkStart w:id="114" w:name="FS000000505T11_06_2003_12_36_08C"/>
      <w:bookmarkEnd w:id="114"/>
      <w:r>
        <w:rPr>
          <w:rtl/>
        </w:rPr>
        <w:t>אבשלום ויל</w:t>
      </w:r>
      <w:r>
        <w:rPr>
          <w:rtl/>
        </w:rPr>
        <w:t>ן (מרצ):</w:t>
      </w:r>
    </w:p>
    <w:p w14:paraId="43FD9AA0" w14:textId="77777777" w:rsidR="00000000" w:rsidRDefault="003C26CA">
      <w:pPr>
        <w:pStyle w:val="a"/>
        <w:rPr>
          <w:rtl/>
        </w:rPr>
      </w:pPr>
    </w:p>
    <w:p w14:paraId="7321CFA1" w14:textId="77777777" w:rsidR="00000000" w:rsidRDefault="003C26CA">
      <w:pPr>
        <w:pStyle w:val="a"/>
        <w:tabs>
          <w:tab w:val="left" w:pos="206"/>
        </w:tabs>
        <w:rPr>
          <w:rFonts w:hint="cs"/>
          <w:rtl/>
        </w:rPr>
      </w:pPr>
      <w:r>
        <w:rPr>
          <w:rFonts w:hint="cs"/>
          <w:rtl/>
        </w:rPr>
        <w:t>כבוד היושב-ראש, רבותי חברי הכנסת, בכנסת הקודמת הנחתי את הצעת החוק שמונחת לפניכם, שעיקרה עשיית סדר בנושא חוקי-היסוד, כך ששינוי חוק-יסוד יהיה ברוב של חברי הבית כמקובל, 61 חברים. בכנסת השתים-עשרה, כאשר התקבלו חוק-יסוד: חופש העיסוק וחוק-יסוד: כבוד הא</w:t>
      </w:r>
      <w:r>
        <w:rPr>
          <w:rFonts w:hint="cs"/>
          <w:rtl/>
        </w:rPr>
        <w:t>דם וחירותו,  חוק-יסוד: חופש העיסוק התקבל בדיוק עם התיקון הזה, שלפיו צריך 61 חברי כנסת כדי לשנותו. רק לגבי חוק-יסוד: כבוד האדם וחירותו לא התקבלה ההצעה האלמנטרית הזאת.</w:t>
      </w:r>
    </w:p>
    <w:p w14:paraId="732735B7" w14:textId="77777777" w:rsidR="00000000" w:rsidRDefault="003C26CA">
      <w:pPr>
        <w:pStyle w:val="a"/>
        <w:rPr>
          <w:rFonts w:hint="cs"/>
          <w:rtl/>
        </w:rPr>
      </w:pPr>
    </w:p>
    <w:p w14:paraId="4244B2C7" w14:textId="77777777" w:rsidR="00000000" w:rsidRDefault="003C26CA">
      <w:pPr>
        <w:pStyle w:val="a"/>
        <w:rPr>
          <w:rFonts w:hint="cs"/>
          <w:rtl/>
        </w:rPr>
      </w:pPr>
      <w:r>
        <w:rPr>
          <w:rFonts w:hint="cs"/>
          <w:rtl/>
        </w:rPr>
        <w:t>לתומי הייתי בטוח שסיעת שינוי על 15 חבריה תתמוך בחוק הזה, שהוא חלק מהאג'נדה החברתית, הציבו</w:t>
      </w:r>
      <w:r>
        <w:rPr>
          <w:rFonts w:hint="cs"/>
          <w:rtl/>
        </w:rPr>
        <w:t>רית, הליברלית שלה. לתומי הייתי בטוח שיושב-ראש הקואליציה גדעון סער, שהוא עורך-דין בהשכלתו, יתמוך בכך יחד עם 40 חבריו. לתומי הייתי משוכנע שסיעת המפד"ל, שבמצעה מדברת על דמוקרטיה ליברלית, אף היא תתמוך. אבל אז הסתבר לי, אדוני היושב-ראש, שבהסכם הקואליציוני מופיע</w:t>
      </w:r>
      <w:r>
        <w:rPr>
          <w:rFonts w:hint="cs"/>
          <w:rtl/>
        </w:rPr>
        <w:t xml:space="preserve"> סעיף שאומר כי אסור לשנות את סטטוס חוקי-היסוד. </w:t>
      </w:r>
    </w:p>
    <w:p w14:paraId="608B5B86" w14:textId="77777777" w:rsidR="00000000" w:rsidRDefault="003C26CA">
      <w:pPr>
        <w:pStyle w:val="a"/>
        <w:rPr>
          <w:rFonts w:hint="cs"/>
          <w:rtl/>
        </w:rPr>
      </w:pPr>
    </w:p>
    <w:p w14:paraId="5D431EB6" w14:textId="77777777" w:rsidR="00000000" w:rsidRDefault="003C26CA">
      <w:pPr>
        <w:pStyle w:val="a"/>
        <w:rPr>
          <w:rFonts w:hint="cs"/>
          <w:rtl/>
        </w:rPr>
      </w:pPr>
      <w:r>
        <w:rPr>
          <w:rFonts w:hint="cs"/>
          <w:rtl/>
        </w:rPr>
        <w:t>הלכתי לשאול את שרי וחברי הכנסת של המפד"ל: תגידו לי מה ההבדל. האם משהו נפגע מכך שאת חוק-יסוד: כבוד האדם וחירותו אפשר יהיה לשנות כחוק-יסוד רק ברוב של 61 חברי כנסת, כמו כל חוק-יסוד. הם אמרו לי: עניינית אתה צודק</w:t>
      </w:r>
      <w:r>
        <w:rPr>
          <w:rFonts w:hint="cs"/>
          <w:rtl/>
        </w:rPr>
        <w:t>, אבל מעשית יש לנו תביעה מהממשלה לדיון כולל על כל נושא החוקה, על כל חוקי-היסוד, וכל זמן  שלא יתקיים הדיון הכולל, אנחנו נצביע נגד כל שינוי בחוק-יסוד.</w:t>
      </w:r>
    </w:p>
    <w:p w14:paraId="72FE0FB2" w14:textId="77777777" w:rsidR="00000000" w:rsidRDefault="003C26CA">
      <w:pPr>
        <w:pStyle w:val="a"/>
        <w:rPr>
          <w:rFonts w:hint="cs"/>
          <w:rtl/>
        </w:rPr>
      </w:pPr>
    </w:p>
    <w:p w14:paraId="17AD08DE" w14:textId="77777777" w:rsidR="00000000" w:rsidRDefault="003C26CA">
      <w:pPr>
        <w:pStyle w:val="a"/>
        <w:rPr>
          <w:rFonts w:hint="cs"/>
          <w:rtl/>
        </w:rPr>
      </w:pPr>
      <w:r>
        <w:rPr>
          <w:rFonts w:hint="cs"/>
          <w:rtl/>
        </w:rPr>
        <w:t>יותר מזה, ביקשתי מיושב-ראש סיעת המפד"ל, תנו לי את האפשרות להופיע בפני הסיעה, על מנת לשכנע אתכם. מה זה שייך</w:t>
      </w:r>
      <w:r>
        <w:rPr>
          <w:rFonts w:hint="cs"/>
          <w:rtl/>
        </w:rPr>
        <w:t xml:space="preserve"> להסכם הקואליציוני? הרי אני משוכנע שאם חברי הבית יצביעו על-פי הבנתם, כך יצביעו. אינני בא בתביעות למפלגות החרדיות, יש להן עמדה עקרונית נגד. אני משוכנע שהשר אולמרט, למשל, שהוא ממלא-מקום ראש הממשלה או סגן ראש הממשלה ועורך-דין בהשכלתו, לא ימצא סיבה אחת הגיונית</w:t>
      </w:r>
      <w:r>
        <w:rPr>
          <w:rFonts w:hint="cs"/>
          <w:rtl/>
        </w:rPr>
        <w:t xml:space="preserve"> ללחוץ על הכפתור נגד. אני מודה שאתפלא מאוד אם שר המשפטים של ממשלת ישראל, יושב-ראש סיעת שינוי, יעמוד כאן על הדוכן ויסביר לנו מדוע צריך להתנגד לחוק שהוא כמעט אלמנטרי במדינה מתוקנת, והוא בדיוק, אבל בדיוק ברוח כל מצע שינוי וכל השקפת העולם של שינוי, מרצ, הליכוד</w:t>
      </w:r>
      <w:r>
        <w:rPr>
          <w:rFonts w:hint="cs"/>
          <w:rtl/>
        </w:rPr>
        <w:t>, העבודה ומפלגות נוספות.</w:t>
      </w:r>
    </w:p>
    <w:p w14:paraId="6439E105" w14:textId="77777777" w:rsidR="00000000" w:rsidRDefault="003C26CA">
      <w:pPr>
        <w:pStyle w:val="a"/>
        <w:rPr>
          <w:rFonts w:hint="cs"/>
          <w:rtl/>
        </w:rPr>
      </w:pPr>
    </w:p>
    <w:p w14:paraId="1B7A7BBF" w14:textId="77777777" w:rsidR="00000000" w:rsidRDefault="003C26CA">
      <w:pPr>
        <w:pStyle w:val="a"/>
        <w:rPr>
          <w:rFonts w:hint="cs"/>
          <w:rtl/>
        </w:rPr>
      </w:pPr>
      <w:r>
        <w:rPr>
          <w:rFonts w:hint="cs"/>
          <w:rtl/>
        </w:rPr>
        <w:t>לכן, אדוני היושב-ראש, אני פונה לחברי הבית, אל תעשו כאן משחק של אופוזיציה-קואליציה. לחוק הזה אין שום קשר להסכמים קואליציוניים. אל תקנו את הסיפור הזה.</w:t>
      </w:r>
    </w:p>
    <w:p w14:paraId="44EA1CB0" w14:textId="77777777" w:rsidR="00000000" w:rsidRDefault="003C26CA">
      <w:pPr>
        <w:pStyle w:val="a"/>
        <w:ind w:firstLine="0"/>
        <w:rPr>
          <w:rFonts w:hint="cs"/>
          <w:rtl/>
        </w:rPr>
      </w:pPr>
    </w:p>
    <w:p w14:paraId="645B5EA8" w14:textId="77777777" w:rsidR="00000000" w:rsidRDefault="003C26CA">
      <w:pPr>
        <w:pStyle w:val="ac"/>
        <w:rPr>
          <w:rtl/>
        </w:rPr>
      </w:pPr>
      <w:r>
        <w:rPr>
          <w:rFonts w:hint="eastAsia"/>
          <w:rtl/>
        </w:rPr>
        <w:t>גדעון</w:t>
      </w:r>
      <w:r>
        <w:rPr>
          <w:rtl/>
        </w:rPr>
        <w:t xml:space="preserve"> סער (הליכוד):</w:t>
      </w:r>
    </w:p>
    <w:p w14:paraId="204B4141" w14:textId="77777777" w:rsidR="00000000" w:rsidRDefault="003C26CA">
      <w:pPr>
        <w:pStyle w:val="a"/>
        <w:rPr>
          <w:rFonts w:hint="cs"/>
          <w:rtl/>
        </w:rPr>
      </w:pPr>
    </w:p>
    <w:p w14:paraId="02131583" w14:textId="77777777" w:rsidR="00000000" w:rsidRDefault="003C26CA">
      <w:pPr>
        <w:pStyle w:val="a"/>
        <w:rPr>
          <w:rFonts w:hint="cs"/>
          <w:rtl/>
        </w:rPr>
      </w:pPr>
      <w:r>
        <w:rPr>
          <w:rFonts w:hint="cs"/>
          <w:rtl/>
        </w:rPr>
        <w:t>יש קשר.</w:t>
      </w:r>
    </w:p>
    <w:p w14:paraId="312CED3A" w14:textId="77777777" w:rsidR="00000000" w:rsidRDefault="003C26CA">
      <w:pPr>
        <w:pStyle w:val="a"/>
        <w:ind w:firstLine="0"/>
        <w:rPr>
          <w:rFonts w:hint="cs"/>
          <w:rtl/>
        </w:rPr>
      </w:pPr>
    </w:p>
    <w:p w14:paraId="23958B1D" w14:textId="77777777" w:rsidR="00000000" w:rsidRDefault="003C26CA">
      <w:pPr>
        <w:pStyle w:val="ac"/>
        <w:rPr>
          <w:rtl/>
        </w:rPr>
      </w:pPr>
      <w:r>
        <w:rPr>
          <w:rFonts w:hint="eastAsia"/>
          <w:rtl/>
        </w:rPr>
        <w:t>מיכאל</w:t>
      </w:r>
      <w:r>
        <w:rPr>
          <w:rtl/>
        </w:rPr>
        <w:t xml:space="preserve"> איתן (הליכוד):</w:t>
      </w:r>
    </w:p>
    <w:p w14:paraId="3B069520" w14:textId="77777777" w:rsidR="00000000" w:rsidRDefault="003C26CA">
      <w:pPr>
        <w:pStyle w:val="a"/>
        <w:rPr>
          <w:rFonts w:hint="cs"/>
          <w:rtl/>
        </w:rPr>
      </w:pPr>
    </w:p>
    <w:p w14:paraId="0693D24E" w14:textId="77777777" w:rsidR="00000000" w:rsidRDefault="003C26CA">
      <w:pPr>
        <w:pStyle w:val="a"/>
        <w:rPr>
          <w:rFonts w:hint="cs"/>
          <w:rtl/>
        </w:rPr>
      </w:pPr>
      <w:r>
        <w:rPr>
          <w:rFonts w:hint="cs"/>
          <w:rtl/>
        </w:rPr>
        <w:t>יש לו קשר.</w:t>
      </w:r>
    </w:p>
    <w:p w14:paraId="6FF7C077" w14:textId="77777777" w:rsidR="00000000" w:rsidRDefault="003C26CA">
      <w:pPr>
        <w:pStyle w:val="a"/>
        <w:ind w:firstLine="0"/>
        <w:rPr>
          <w:rFonts w:hint="cs"/>
          <w:rtl/>
        </w:rPr>
      </w:pPr>
    </w:p>
    <w:p w14:paraId="0E9F9609" w14:textId="77777777" w:rsidR="00000000" w:rsidRDefault="003C26CA">
      <w:pPr>
        <w:pStyle w:val="SpeakerCon"/>
        <w:rPr>
          <w:rtl/>
        </w:rPr>
      </w:pPr>
      <w:bookmarkStart w:id="115" w:name="FS000000505T11_06_2003_12_44_41C"/>
      <w:bookmarkEnd w:id="115"/>
      <w:r>
        <w:rPr>
          <w:rtl/>
        </w:rPr>
        <w:t>אבשלום וילן (מרצ</w:t>
      </w:r>
      <w:r>
        <w:rPr>
          <w:rtl/>
        </w:rPr>
        <w:t>):</w:t>
      </w:r>
    </w:p>
    <w:p w14:paraId="1B4B940A" w14:textId="77777777" w:rsidR="00000000" w:rsidRDefault="003C26CA">
      <w:pPr>
        <w:pStyle w:val="a"/>
        <w:rPr>
          <w:rtl/>
        </w:rPr>
      </w:pPr>
    </w:p>
    <w:p w14:paraId="3D7B0306" w14:textId="77777777" w:rsidR="00000000" w:rsidRDefault="003C26CA">
      <w:pPr>
        <w:pStyle w:val="a"/>
        <w:rPr>
          <w:rFonts w:hint="cs"/>
          <w:rtl/>
        </w:rPr>
      </w:pPr>
      <w:r>
        <w:rPr>
          <w:rFonts w:hint="cs"/>
          <w:rtl/>
        </w:rPr>
        <w:t>אין שום קשר. אני מקווה מאוד שההצבעה שלך, חבר הכנסת סער, לא תעמוד בסתירה ל"אני מאמין" המשפטי שלך ולתעודת עורך-הדין שלך, לא ברמה הפורמלית אלא ברמה הציבורית כפי שאתה תופס אותה. תודה, אדוני היושב-ראש.</w:t>
      </w:r>
    </w:p>
    <w:p w14:paraId="332FCA48" w14:textId="77777777" w:rsidR="00000000" w:rsidRDefault="003C26CA">
      <w:pPr>
        <w:pStyle w:val="a"/>
        <w:ind w:firstLine="0"/>
        <w:rPr>
          <w:rFonts w:hint="cs"/>
          <w:rtl/>
        </w:rPr>
      </w:pPr>
    </w:p>
    <w:p w14:paraId="4B700279" w14:textId="77777777" w:rsidR="00000000" w:rsidRDefault="003C26CA">
      <w:pPr>
        <w:pStyle w:val="ad"/>
        <w:rPr>
          <w:rFonts w:hint="cs"/>
          <w:rtl/>
        </w:rPr>
      </w:pPr>
    </w:p>
    <w:p w14:paraId="231BBF64" w14:textId="77777777" w:rsidR="00000000" w:rsidRDefault="003C26CA">
      <w:pPr>
        <w:pStyle w:val="ad"/>
        <w:rPr>
          <w:rtl/>
        </w:rPr>
      </w:pPr>
      <w:r>
        <w:rPr>
          <w:rtl/>
        </w:rPr>
        <w:t>היו"ר נסים דהן:</w:t>
      </w:r>
    </w:p>
    <w:p w14:paraId="7A8A1439" w14:textId="77777777" w:rsidR="00000000" w:rsidRDefault="003C26CA">
      <w:pPr>
        <w:pStyle w:val="a"/>
        <w:rPr>
          <w:rtl/>
        </w:rPr>
      </w:pPr>
    </w:p>
    <w:p w14:paraId="1E36D80E" w14:textId="77777777" w:rsidR="00000000" w:rsidRDefault="003C26CA">
      <w:pPr>
        <w:pStyle w:val="a"/>
        <w:rPr>
          <w:rFonts w:hint="cs"/>
          <w:rtl/>
        </w:rPr>
      </w:pPr>
      <w:r>
        <w:rPr>
          <w:rFonts w:hint="cs"/>
          <w:rtl/>
        </w:rPr>
        <w:t>כבוד שר המשפטים.</w:t>
      </w:r>
    </w:p>
    <w:p w14:paraId="390B429D" w14:textId="77777777" w:rsidR="00000000" w:rsidRDefault="003C26CA">
      <w:pPr>
        <w:pStyle w:val="a"/>
        <w:ind w:firstLine="0"/>
        <w:rPr>
          <w:rFonts w:hint="cs"/>
          <w:rtl/>
        </w:rPr>
      </w:pPr>
    </w:p>
    <w:p w14:paraId="00075D5A" w14:textId="77777777" w:rsidR="00000000" w:rsidRDefault="003C26CA">
      <w:pPr>
        <w:pStyle w:val="Speaker"/>
        <w:rPr>
          <w:rtl/>
        </w:rPr>
      </w:pPr>
      <w:bookmarkStart w:id="116" w:name="FS000000517T11_06_2003_12_45_49"/>
      <w:bookmarkEnd w:id="116"/>
      <w:r>
        <w:rPr>
          <w:rFonts w:hint="eastAsia"/>
          <w:rtl/>
        </w:rPr>
        <w:t>שר</w:t>
      </w:r>
      <w:r>
        <w:rPr>
          <w:rtl/>
        </w:rPr>
        <w:t xml:space="preserve"> המשפטים יוסף לפ</w:t>
      </w:r>
      <w:r>
        <w:rPr>
          <w:rtl/>
        </w:rPr>
        <w:t>יד:</w:t>
      </w:r>
    </w:p>
    <w:p w14:paraId="3594F0C8" w14:textId="77777777" w:rsidR="00000000" w:rsidRDefault="003C26CA">
      <w:pPr>
        <w:pStyle w:val="a"/>
        <w:rPr>
          <w:rFonts w:hint="cs"/>
          <w:rtl/>
        </w:rPr>
      </w:pPr>
    </w:p>
    <w:p w14:paraId="2DE5ED25" w14:textId="77777777" w:rsidR="00000000" w:rsidRDefault="003C26CA">
      <w:pPr>
        <w:pStyle w:val="a"/>
        <w:rPr>
          <w:rFonts w:hint="cs"/>
          <w:rtl/>
        </w:rPr>
      </w:pPr>
      <w:r>
        <w:rPr>
          <w:rFonts w:hint="cs"/>
          <w:rtl/>
        </w:rPr>
        <w:t>לבי לבי לחבר הכנסת וילן, שנזקק להצגה ריקה מתוכן ומיתממת, כמו שהוא עשה עכשיו. הלוא אילו באמת רצה לדאוג לזכויות האדם, הוא לא היה עולה על הדוכן. אבל הוא רוצה לדאוג להצגות תיאטרון.</w:t>
      </w:r>
    </w:p>
    <w:p w14:paraId="68C7664D" w14:textId="77777777" w:rsidR="00000000" w:rsidRDefault="003C26CA">
      <w:pPr>
        <w:pStyle w:val="a"/>
        <w:ind w:firstLine="0"/>
        <w:rPr>
          <w:rFonts w:hint="cs"/>
          <w:rtl/>
        </w:rPr>
      </w:pPr>
    </w:p>
    <w:p w14:paraId="44AC8B36" w14:textId="77777777" w:rsidR="00000000" w:rsidRDefault="003C26CA">
      <w:pPr>
        <w:pStyle w:val="ac"/>
        <w:rPr>
          <w:rtl/>
        </w:rPr>
      </w:pPr>
      <w:r>
        <w:rPr>
          <w:rFonts w:hint="eastAsia"/>
          <w:rtl/>
        </w:rPr>
        <w:t>רן</w:t>
      </w:r>
      <w:r>
        <w:rPr>
          <w:rtl/>
        </w:rPr>
        <w:t xml:space="preserve"> כהן (מרצ):</w:t>
      </w:r>
    </w:p>
    <w:p w14:paraId="2A657E65" w14:textId="77777777" w:rsidR="00000000" w:rsidRDefault="003C26CA">
      <w:pPr>
        <w:pStyle w:val="a"/>
        <w:rPr>
          <w:rFonts w:hint="cs"/>
          <w:rtl/>
        </w:rPr>
      </w:pPr>
    </w:p>
    <w:p w14:paraId="12AEB220" w14:textId="77777777" w:rsidR="00000000" w:rsidRDefault="003C26CA">
      <w:pPr>
        <w:pStyle w:val="a"/>
        <w:rPr>
          <w:rFonts w:hint="cs"/>
          <w:rtl/>
        </w:rPr>
      </w:pPr>
      <w:r>
        <w:rPr>
          <w:rFonts w:hint="cs"/>
          <w:rtl/>
        </w:rPr>
        <w:t>למה לא תענה ברצינות? כבד את עצמך.</w:t>
      </w:r>
    </w:p>
    <w:p w14:paraId="52F42966" w14:textId="77777777" w:rsidR="00000000" w:rsidRDefault="003C26CA">
      <w:pPr>
        <w:pStyle w:val="a"/>
        <w:ind w:firstLine="0"/>
        <w:rPr>
          <w:rFonts w:hint="cs"/>
          <w:rtl/>
        </w:rPr>
      </w:pPr>
    </w:p>
    <w:p w14:paraId="7BE51B99" w14:textId="77777777" w:rsidR="00000000" w:rsidRDefault="003C26CA">
      <w:pPr>
        <w:pStyle w:val="SpeakerCon"/>
        <w:rPr>
          <w:rtl/>
        </w:rPr>
      </w:pPr>
      <w:bookmarkStart w:id="117" w:name="FS000000517T11_06_2003_12_46_58C"/>
      <w:bookmarkEnd w:id="117"/>
      <w:r>
        <w:rPr>
          <w:rtl/>
        </w:rPr>
        <w:t>שר המשפטים יוסף לפיד:</w:t>
      </w:r>
    </w:p>
    <w:p w14:paraId="1F60ABDA" w14:textId="77777777" w:rsidR="00000000" w:rsidRDefault="003C26CA">
      <w:pPr>
        <w:pStyle w:val="a"/>
        <w:rPr>
          <w:rtl/>
        </w:rPr>
      </w:pPr>
    </w:p>
    <w:p w14:paraId="5AAD99FE" w14:textId="77777777" w:rsidR="00000000" w:rsidRDefault="003C26CA">
      <w:pPr>
        <w:pStyle w:val="a"/>
        <w:rPr>
          <w:rFonts w:hint="cs"/>
          <w:rtl/>
        </w:rPr>
      </w:pPr>
      <w:r>
        <w:rPr>
          <w:rFonts w:hint="cs"/>
          <w:rtl/>
        </w:rPr>
        <w:t>אתה יודע היטב שההצעה היא בלתי רצינית בעליל. אם אתה רוצה, אסביר לך.</w:t>
      </w:r>
    </w:p>
    <w:p w14:paraId="50F99045" w14:textId="77777777" w:rsidR="00000000" w:rsidRDefault="003C26CA">
      <w:pPr>
        <w:pStyle w:val="a"/>
        <w:ind w:firstLine="0"/>
        <w:rPr>
          <w:rFonts w:hint="cs"/>
          <w:rtl/>
        </w:rPr>
      </w:pPr>
    </w:p>
    <w:p w14:paraId="11208F98" w14:textId="77777777" w:rsidR="00000000" w:rsidRDefault="003C26CA">
      <w:pPr>
        <w:pStyle w:val="ac"/>
        <w:rPr>
          <w:rtl/>
        </w:rPr>
      </w:pPr>
      <w:r>
        <w:rPr>
          <w:rFonts w:hint="eastAsia"/>
          <w:rtl/>
        </w:rPr>
        <w:t>רן</w:t>
      </w:r>
      <w:r>
        <w:rPr>
          <w:rtl/>
        </w:rPr>
        <w:t xml:space="preserve"> כהן (מרצ):</w:t>
      </w:r>
    </w:p>
    <w:p w14:paraId="29317C9B" w14:textId="77777777" w:rsidR="00000000" w:rsidRDefault="003C26CA">
      <w:pPr>
        <w:pStyle w:val="a"/>
        <w:rPr>
          <w:rFonts w:hint="cs"/>
          <w:rtl/>
        </w:rPr>
      </w:pPr>
    </w:p>
    <w:p w14:paraId="6A861D99" w14:textId="77777777" w:rsidR="00000000" w:rsidRDefault="003C26CA">
      <w:pPr>
        <w:pStyle w:val="a"/>
        <w:rPr>
          <w:rFonts w:hint="cs"/>
          <w:rtl/>
        </w:rPr>
      </w:pPr>
      <w:r>
        <w:rPr>
          <w:rFonts w:hint="cs"/>
          <w:rtl/>
        </w:rPr>
        <w:t>למה אתה עושה הצגות? זו הכנסת.</w:t>
      </w:r>
    </w:p>
    <w:p w14:paraId="362A67E0" w14:textId="77777777" w:rsidR="00000000" w:rsidRDefault="003C26CA">
      <w:pPr>
        <w:pStyle w:val="a"/>
        <w:ind w:firstLine="0"/>
        <w:rPr>
          <w:rFonts w:hint="cs"/>
          <w:rtl/>
        </w:rPr>
      </w:pPr>
    </w:p>
    <w:p w14:paraId="13DFC86E" w14:textId="77777777" w:rsidR="00000000" w:rsidRDefault="003C26CA">
      <w:pPr>
        <w:pStyle w:val="ad"/>
        <w:rPr>
          <w:rtl/>
        </w:rPr>
      </w:pPr>
      <w:r>
        <w:rPr>
          <w:rtl/>
        </w:rPr>
        <w:t>היו"ר נסים דהן:</w:t>
      </w:r>
    </w:p>
    <w:p w14:paraId="0B18E574" w14:textId="77777777" w:rsidR="00000000" w:rsidRDefault="003C26CA">
      <w:pPr>
        <w:pStyle w:val="a"/>
        <w:rPr>
          <w:rtl/>
        </w:rPr>
      </w:pPr>
    </w:p>
    <w:p w14:paraId="55273D2D" w14:textId="77777777" w:rsidR="00000000" w:rsidRDefault="003C26CA">
      <w:pPr>
        <w:pStyle w:val="a"/>
        <w:rPr>
          <w:rFonts w:hint="cs"/>
          <w:rtl/>
        </w:rPr>
      </w:pPr>
      <w:r>
        <w:rPr>
          <w:rFonts w:hint="cs"/>
          <w:rtl/>
        </w:rPr>
        <w:t xml:space="preserve">אמרת את שלך, הוא שמע. </w:t>
      </w:r>
    </w:p>
    <w:p w14:paraId="5D62BD5D" w14:textId="77777777" w:rsidR="00000000" w:rsidRDefault="003C26CA">
      <w:pPr>
        <w:pStyle w:val="a"/>
        <w:ind w:firstLine="0"/>
        <w:rPr>
          <w:rFonts w:hint="cs"/>
          <w:rtl/>
        </w:rPr>
      </w:pPr>
    </w:p>
    <w:p w14:paraId="300786B5" w14:textId="77777777" w:rsidR="00000000" w:rsidRDefault="003C26CA">
      <w:pPr>
        <w:pStyle w:val="SpeakerCon"/>
        <w:rPr>
          <w:rtl/>
        </w:rPr>
      </w:pPr>
      <w:bookmarkStart w:id="118" w:name="FS000000517T11_06_2003_12_48_07C"/>
      <w:bookmarkEnd w:id="118"/>
      <w:r>
        <w:rPr>
          <w:rtl/>
        </w:rPr>
        <w:t>שר המשפטים יוסף לפיד:</w:t>
      </w:r>
    </w:p>
    <w:p w14:paraId="2BC79324" w14:textId="77777777" w:rsidR="00000000" w:rsidRDefault="003C26CA">
      <w:pPr>
        <w:pStyle w:val="a"/>
        <w:rPr>
          <w:rtl/>
        </w:rPr>
      </w:pPr>
    </w:p>
    <w:p w14:paraId="22648733" w14:textId="77777777" w:rsidR="00000000" w:rsidRDefault="003C26CA">
      <w:pPr>
        <w:pStyle w:val="a"/>
        <w:rPr>
          <w:rFonts w:hint="cs"/>
          <w:rtl/>
        </w:rPr>
      </w:pPr>
      <w:r>
        <w:rPr>
          <w:rFonts w:hint="cs"/>
          <w:rtl/>
        </w:rPr>
        <w:t>חבר הכנסת כהן, אני מתייחס בכבוד רב לנציגי סיעות קטנות. אל תדאג. יש פה מחסור גד</w:t>
      </w:r>
      <w:r>
        <w:rPr>
          <w:rFonts w:hint="cs"/>
          <w:rtl/>
        </w:rPr>
        <w:t>ול מאוד בחוקי-יסוד, ואנחנו רוצים לתקן אותו. אחד החוקים החסרים הוא חוק-יסוד: החקיקה. חוק-יסוד: החקיקה היה צריך לקבוע, שרק רוב מוחלט של חברי כנסת יכול לחוקק חוק-יסוד. בא אבו וילן, שהוא כביכול ליברל, ואומר: בואו נעשה עכשיו אימפרוביזציה, לא ברוב מוחלט, אולי ב=</w:t>
      </w:r>
      <w:r>
        <w:rPr>
          <w:rFonts w:hint="cs"/>
          <w:rtl/>
        </w:rPr>
        <w:t>30 קולות נגד 20, נחוקק חוק שמחייב 61 קולות. דהיינו, אנחנו מחליטים כאן, שמי שמצביע כאן היום, שווה פי-שניים ממי שיצביע בעוד שלוש שנים, כי הרי אני עם 30 קולות אקבע שדרושים 61 קולות.</w:t>
      </w:r>
    </w:p>
    <w:p w14:paraId="05A36F12" w14:textId="77777777" w:rsidR="00000000" w:rsidRDefault="003C26CA">
      <w:pPr>
        <w:pStyle w:val="a"/>
        <w:ind w:firstLine="0"/>
        <w:rPr>
          <w:rFonts w:hint="cs"/>
          <w:rtl/>
        </w:rPr>
      </w:pPr>
    </w:p>
    <w:p w14:paraId="69E8BA36" w14:textId="77777777" w:rsidR="00000000" w:rsidRDefault="003C26CA">
      <w:pPr>
        <w:pStyle w:val="ac"/>
        <w:rPr>
          <w:rtl/>
        </w:rPr>
      </w:pPr>
      <w:r>
        <w:rPr>
          <w:rFonts w:hint="eastAsia"/>
          <w:rtl/>
        </w:rPr>
        <w:t>חיים</w:t>
      </w:r>
      <w:r>
        <w:rPr>
          <w:rtl/>
        </w:rPr>
        <w:t xml:space="preserve"> אורון (מרצ):</w:t>
      </w:r>
    </w:p>
    <w:p w14:paraId="203C9E0F" w14:textId="77777777" w:rsidR="00000000" w:rsidRDefault="003C26CA">
      <w:pPr>
        <w:pStyle w:val="a"/>
        <w:rPr>
          <w:rFonts w:hint="cs"/>
          <w:rtl/>
        </w:rPr>
      </w:pPr>
    </w:p>
    <w:p w14:paraId="50886344" w14:textId="77777777" w:rsidR="00000000" w:rsidRDefault="003C26CA">
      <w:pPr>
        <w:pStyle w:val="a"/>
        <w:rPr>
          <w:rFonts w:hint="cs"/>
          <w:rtl/>
        </w:rPr>
      </w:pPr>
      <w:r>
        <w:rPr>
          <w:rFonts w:hint="cs"/>
          <w:rtl/>
        </w:rPr>
        <w:t>זה הפירוש של השלמת חוקי-היסוד.</w:t>
      </w:r>
    </w:p>
    <w:p w14:paraId="1B54FBED" w14:textId="77777777" w:rsidR="00000000" w:rsidRDefault="003C26CA">
      <w:pPr>
        <w:pStyle w:val="a"/>
        <w:ind w:firstLine="0"/>
        <w:rPr>
          <w:rFonts w:hint="cs"/>
          <w:rtl/>
        </w:rPr>
      </w:pPr>
    </w:p>
    <w:p w14:paraId="26516CDF" w14:textId="77777777" w:rsidR="00000000" w:rsidRDefault="003C26CA">
      <w:pPr>
        <w:pStyle w:val="ac"/>
        <w:rPr>
          <w:rtl/>
        </w:rPr>
      </w:pPr>
      <w:r>
        <w:rPr>
          <w:rFonts w:hint="eastAsia"/>
          <w:rtl/>
        </w:rPr>
        <w:t>אבשלום</w:t>
      </w:r>
      <w:r>
        <w:rPr>
          <w:rtl/>
        </w:rPr>
        <w:t xml:space="preserve"> וילן (מרצ):</w:t>
      </w:r>
    </w:p>
    <w:p w14:paraId="1CCA5C37" w14:textId="77777777" w:rsidR="00000000" w:rsidRDefault="003C26CA">
      <w:pPr>
        <w:pStyle w:val="a"/>
        <w:rPr>
          <w:rFonts w:hint="cs"/>
          <w:rtl/>
        </w:rPr>
      </w:pPr>
    </w:p>
    <w:p w14:paraId="1A405C1C" w14:textId="77777777" w:rsidR="00000000" w:rsidRDefault="003C26CA">
      <w:pPr>
        <w:pStyle w:val="a"/>
        <w:rPr>
          <w:rFonts w:hint="cs"/>
          <w:rtl/>
        </w:rPr>
      </w:pPr>
      <w:r>
        <w:rPr>
          <w:rFonts w:hint="cs"/>
          <w:rtl/>
        </w:rPr>
        <w:t xml:space="preserve">איזה </w:t>
      </w:r>
      <w:r>
        <w:rPr>
          <w:rFonts w:hint="cs"/>
          <w:rtl/>
        </w:rPr>
        <w:t>ארגומנט הוא זה?</w:t>
      </w:r>
    </w:p>
    <w:p w14:paraId="321A6581" w14:textId="77777777" w:rsidR="00000000" w:rsidRDefault="003C26CA">
      <w:pPr>
        <w:pStyle w:val="a"/>
        <w:ind w:firstLine="0"/>
        <w:rPr>
          <w:rFonts w:hint="cs"/>
          <w:rtl/>
        </w:rPr>
      </w:pPr>
    </w:p>
    <w:p w14:paraId="39B4DCB5" w14:textId="77777777" w:rsidR="00000000" w:rsidRDefault="003C26CA">
      <w:pPr>
        <w:pStyle w:val="SpeakerCon"/>
        <w:rPr>
          <w:rtl/>
        </w:rPr>
      </w:pPr>
      <w:bookmarkStart w:id="119" w:name="FS000000517T11_06_2003_12_51_00C"/>
      <w:bookmarkEnd w:id="119"/>
      <w:r>
        <w:rPr>
          <w:rtl/>
        </w:rPr>
        <w:t>שר המשפטים יוסף לפיד:</w:t>
      </w:r>
    </w:p>
    <w:p w14:paraId="6A83D33C" w14:textId="77777777" w:rsidR="00000000" w:rsidRDefault="003C26CA">
      <w:pPr>
        <w:pStyle w:val="a"/>
        <w:rPr>
          <w:rtl/>
        </w:rPr>
      </w:pPr>
    </w:p>
    <w:p w14:paraId="5E4B8993" w14:textId="77777777" w:rsidR="00000000" w:rsidRDefault="003C26CA">
      <w:pPr>
        <w:pStyle w:val="a"/>
        <w:rPr>
          <w:rFonts w:hint="cs"/>
          <w:rtl/>
        </w:rPr>
      </w:pPr>
      <w:r>
        <w:rPr>
          <w:rFonts w:hint="cs"/>
          <w:rtl/>
        </w:rPr>
        <w:t xml:space="preserve">זה אנטי-דמוקרטי. </w:t>
      </w:r>
    </w:p>
    <w:p w14:paraId="12E9B202" w14:textId="77777777" w:rsidR="00000000" w:rsidRDefault="003C26CA">
      <w:pPr>
        <w:pStyle w:val="a"/>
        <w:ind w:firstLine="0"/>
        <w:rPr>
          <w:rFonts w:hint="cs"/>
          <w:rtl/>
        </w:rPr>
      </w:pPr>
    </w:p>
    <w:p w14:paraId="2A5EB5E5" w14:textId="77777777" w:rsidR="00000000" w:rsidRDefault="003C26CA">
      <w:pPr>
        <w:pStyle w:val="ad"/>
        <w:rPr>
          <w:rtl/>
        </w:rPr>
      </w:pPr>
      <w:r>
        <w:rPr>
          <w:rtl/>
        </w:rPr>
        <w:t>היו"ר נסים דהן:</w:t>
      </w:r>
    </w:p>
    <w:p w14:paraId="0E74CA64" w14:textId="77777777" w:rsidR="00000000" w:rsidRDefault="003C26CA">
      <w:pPr>
        <w:pStyle w:val="a"/>
        <w:rPr>
          <w:rtl/>
        </w:rPr>
      </w:pPr>
    </w:p>
    <w:p w14:paraId="31851AA6" w14:textId="77777777" w:rsidR="00000000" w:rsidRDefault="003C26CA">
      <w:pPr>
        <w:pStyle w:val="a"/>
        <w:rPr>
          <w:rFonts w:hint="cs"/>
          <w:rtl/>
        </w:rPr>
      </w:pPr>
      <w:r>
        <w:rPr>
          <w:rFonts w:hint="cs"/>
          <w:rtl/>
        </w:rPr>
        <w:t>את הוויכוח הזה עורכים בוועדות, לא במליאה.</w:t>
      </w:r>
    </w:p>
    <w:p w14:paraId="5A5C0E3F" w14:textId="77777777" w:rsidR="00000000" w:rsidRDefault="003C26CA">
      <w:pPr>
        <w:pStyle w:val="a"/>
        <w:ind w:firstLine="0"/>
        <w:rPr>
          <w:rFonts w:hint="cs"/>
          <w:rtl/>
        </w:rPr>
      </w:pPr>
    </w:p>
    <w:p w14:paraId="189B6CB8" w14:textId="77777777" w:rsidR="00000000" w:rsidRDefault="003C26CA">
      <w:pPr>
        <w:pStyle w:val="SpeakerCon"/>
        <w:rPr>
          <w:rtl/>
        </w:rPr>
      </w:pPr>
      <w:bookmarkStart w:id="120" w:name="FS000000517T11_06_2003_12_51_35C"/>
      <w:bookmarkEnd w:id="120"/>
      <w:r>
        <w:rPr>
          <w:rtl/>
        </w:rPr>
        <w:t>שר המשפטים יוסף לפיד:</w:t>
      </w:r>
    </w:p>
    <w:p w14:paraId="1DA67C8D" w14:textId="77777777" w:rsidR="00000000" w:rsidRDefault="003C26CA">
      <w:pPr>
        <w:pStyle w:val="a"/>
        <w:rPr>
          <w:rtl/>
        </w:rPr>
      </w:pPr>
    </w:p>
    <w:p w14:paraId="1704FF6C" w14:textId="77777777" w:rsidR="00000000" w:rsidRDefault="003C26CA">
      <w:pPr>
        <w:pStyle w:val="a"/>
        <w:rPr>
          <w:rFonts w:hint="cs"/>
          <w:rtl/>
        </w:rPr>
      </w:pPr>
      <w:r>
        <w:rPr>
          <w:rFonts w:hint="cs"/>
          <w:rtl/>
        </w:rPr>
        <w:t>חבר הכנסת וילן, אתה יודע טוב מאוד, שמה שאתה מציע הוא דבר אנטי-דמוקרטי מובהק. אתה רוצה שמיעוט יקבע את זכויות הרוב ב</w:t>
      </w:r>
      <w:r>
        <w:rPr>
          <w:rFonts w:hint="cs"/>
          <w:rtl/>
        </w:rPr>
        <w:t>עתיד.</w:t>
      </w:r>
    </w:p>
    <w:p w14:paraId="35C78FAD" w14:textId="77777777" w:rsidR="00000000" w:rsidRDefault="003C26CA">
      <w:pPr>
        <w:pStyle w:val="a"/>
        <w:rPr>
          <w:rFonts w:hint="cs"/>
          <w:rtl/>
        </w:rPr>
      </w:pPr>
    </w:p>
    <w:p w14:paraId="43DFB797" w14:textId="77777777" w:rsidR="00000000" w:rsidRDefault="003C26CA">
      <w:pPr>
        <w:pStyle w:val="a"/>
        <w:rPr>
          <w:rFonts w:hint="cs"/>
          <w:rtl/>
        </w:rPr>
      </w:pPr>
      <w:r>
        <w:rPr>
          <w:rFonts w:hint="cs"/>
          <w:rtl/>
        </w:rPr>
        <w:t xml:space="preserve">אנחנו רוצים חוק-יסוד: חקיקה, שיקבע שחוקי-היסוד הללו ייקבעו על-ידי רוב מוחלט של חברי הכנסת, ונגיע לכך, אבל עד שנגיע לכך, אתם לא יכולים לאלץ את הקואליציה לרקוד על-פי החליל הקיבוצי שלך. אנחנו נחליט על זה, אנחנו נביא את זה, אנחנו נצביע על זה, ויהיה לנו </w:t>
      </w:r>
      <w:r>
        <w:rPr>
          <w:rFonts w:hint="cs"/>
          <w:rtl/>
        </w:rPr>
        <w:t xml:space="preserve">רוב מוחלט. אתם תוכלו להצטרף להצבעה, כאשר נביא אותה, דבר שלא עשיתם כאשר אתם הייתם בשלטון. </w:t>
      </w:r>
    </w:p>
    <w:p w14:paraId="7892EA3A" w14:textId="77777777" w:rsidR="00000000" w:rsidRDefault="003C26CA">
      <w:pPr>
        <w:pStyle w:val="a"/>
        <w:rPr>
          <w:rFonts w:hint="cs"/>
          <w:rtl/>
        </w:rPr>
      </w:pPr>
    </w:p>
    <w:p w14:paraId="3730B320" w14:textId="77777777" w:rsidR="00000000" w:rsidRDefault="003C26CA">
      <w:pPr>
        <w:pStyle w:val="a"/>
        <w:rPr>
          <w:rFonts w:hint="cs"/>
          <w:rtl/>
        </w:rPr>
      </w:pPr>
      <w:r>
        <w:rPr>
          <w:rFonts w:hint="cs"/>
          <w:rtl/>
        </w:rPr>
        <w:t>החוק הזה היה קיים גם אז, ולא ראיתי אותך עומד על דוכן הכנסת ונואם את הנאום המפוצץ שלך, אף שהיה לך רוב בממשלה. למה לא ניצלת אותו? אתה כן רצית להיות ממושמע ולהישמע להור</w:t>
      </w:r>
      <w:r>
        <w:rPr>
          <w:rFonts w:hint="cs"/>
          <w:rtl/>
        </w:rPr>
        <w:t xml:space="preserve">אות הקואליציה, אבל לי אתה אומר לא להישמע לקואליציה. בחייך, זה בלתי רציני, חבל על הזמן. </w:t>
      </w:r>
    </w:p>
    <w:p w14:paraId="6254966F" w14:textId="77777777" w:rsidR="00000000" w:rsidRDefault="003C26CA">
      <w:pPr>
        <w:pStyle w:val="a"/>
        <w:rPr>
          <w:rFonts w:hint="cs"/>
          <w:rtl/>
        </w:rPr>
      </w:pPr>
    </w:p>
    <w:p w14:paraId="621C08EC" w14:textId="77777777" w:rsidR="00000000" w:rsidRDefault="003C26CA">
      <w:pPr>
        <w:pStyle w:val="a"/>
        <w:rPr>
          <w:rFonts w:hint="cs"/>
          <w:rtl/>
        </w:rPr>
      </w:pPr>
      <w:r>
        <w:rPr>
          <w:rFonts w:hint="cs"/>
          <w:rtl/>
        </w:rPr>
        <w:t>אני מבקש מהכנסת לדחות את ההצעה.</w:t>
      </w:r>
    </w:p>
    <w:p w14:paraId="688F3573" w14:textId="77777777" w:rsidR="00000000" w:rsidRDefault="003C26CA">
      <w:pPr>
        <w:pStyle w:val="a"/>
        <w:ind w:firstLine="0"/>
        <w:rPr>
          <w:rFonts w:hint="cs"/>
          <w:rtl/>
        </w:rPr>
      </w:pPr>
    </w:p>
    <w:p w14:paraId="5902764F" w14:textId="77777777" w:rsidR="00000000" w:rsidRDefault="003C26CA">
      <w:pPr>
        <w:pStyle w:val="a"/>
        <w:rPr>
          <w:color w:val="0000FF"/>
          <w:szCs w:val="28"/>
          <w:rtl/>
        </w:rPr>
      </w:pPr>
    </w:p>
    <w:p w14:paraId="4E81A65D" w14:textId="77777777" w:rsidR="00000000" w:rsidRDefault="003C26CA">
      <w:pPr>
        <w:pStyle w:val="ad"/>
        <w:rPr>
          <w:rtl/>
        </w:rPr>
      </w:pPr>
      <w:r>
        <w:rPr>
          <w:rtl/>
        </w:rPr>
        <w:t>היו"ר נסים דהן:</w:t>
      </w:r>
    </w:p>
    <w:p w14:paraId="5ED82CAD" w14:textId="77777777" w:rsidR="00000000" w:rsidRDefault="003C26CA">
      <w:pPr>
        <w:pStyle w:val="a"/>
        <w:rPr>
          <w:rtl/>
        </w:rPr>
      </w:pPr>
    </w:p>
    <w:p w14:paraId="2636E275" w14:textId="77777777" w:rsidR="00000000" w:rsidRDefault="003C26CA">
      <w:pPr>
        <w:pStyle w:val="a"/>
        <w:rPr>
          <w:rFonts w:hint="cs"/>
          <w:rtl/>
        </w:rPr>
      </w:pPr>
      <w:r>
        <w:rPr>
          <w:rFonts w:hint="cs"/>
          <w:rtl/>
        </w:rPr>
        <w:t>תודה. חבר הכנסת אבו וילן, זכות התגובה, חמש דקות. נא לצלצל. מייד לאחר סיום דבריו של חבר הכנסת אבו וילן, אנחנו נעבור ל</w:t>
      </w:r>
      <w:r>
        <w:rPr>
          <w:rFonts w:hint="cs"/>
          <w:rtl/>
        </w:rPr>
        <w:t xml:space="preserve">הצבעה. </w:t>
      </w:r>
    </w:p>
    <w:p w14:paraId="229A74C7" w14:textId="77777777" w:rsidR="00000000" w:rsidRDefault="003C26CA">
      <w:pPr>
        <w:pStyle w:val="a"/>
        <w:rPr>
          <w:rFonts w:hint="cs"/>
          <w:rtl/>
        </w:rPr>
      </w:pPr>
    </w:p>
    <w:p w14:paraId="1A7EBAB5" w14:textId="77777777" w:rsidR="00000000" w:rsidRDefault="003C26CA">
      <w:pPr>
        <w:pStyle w:val="Speaker"/>
        <w:rPr>
          <w:rtl/>
        </w:rPr>
      </w:pPr>
      <w:bookmarkStart w:id="121" w:name="FS000000505T11_06_2003_12_38_15"/>
      <w:bookmarkEnd w:id="121"/>
      <w:r>
        <w:rPr>
          <w:rFonts w:hint="eastAsia"/>
          <w:rtl/>
        </w:rPr>
        <w:t>אבשלום</w:t>
      </w:r>
      <w:r>
        <w:rPr>
          <w:rtl/>
        </w:rPr>
        <w:t xml:space="preserve"> וילן (מרצ):</w:t>
      </w:r>
    </w:p>
    <w:p w14:paraId="0ACD5F04" w14:textId="77777777" w:rsidR="00000000" w:rsidRDefault="003C26CA">
      <w:pPr>
        <w:pStyle w:val="a"/>
        <w:rPr>
          <w:rFonts w:hint="cs"/>
          <w:rtl/>
        </w:rPr>
      </w:pPr>
    </w:p>
    <w:p w14:paraId="03C2C4D8" w14:textId="77777777" w:rsidR="00000000" w:rsidRDefault="003C26CA">
      <w:pPr>
        <w:pStyle w:val="a"/>
        <w:rPr>
          <w:rFonts w:hint="cs"/>
          <w:rtl/>
        </w:rPr>
      </w:pPr>
      <w:r>
        <w:rPr>
          <w:rFonts w:hint="cs"/>
          <w:rtl/>
        </w:rPr>
        <w:t>כבוד היושב-ראש, צר לי, צר למדינת ישראל כאשר שר המשפטים, במקום להתווכח עניינית, קורא להצעת חוק לתיקון חוק-יסוד הצעה לא רצינית, תיאטרון - צר לי עליך, ידידי שר המשפטים טומי לפיד. ליצן. אדוני ראש הממשלה, ליצן עומד כשר המשפטים בממשל</w:t>
      </w:r>
      <w:r>
        <w:rPr>
          <w:rFonts w:hint="cs"/>
          <w:rtl/>
        </w:rPr>
        <w:t>תך.</w:t>
      </w:r>
    </w:p>
    <w:p w14:paraId="62064245" w14:textId="77777777" w:rsidR="00000000" w:rsidRDefault="003C26CA">
      <w:pPr>
        <w:pStyle w:val="a"/>
        <w:rPr>
          <w:rFonts w:hint="cs"/>
          <w:rtl/>
        </w:rPr>
      </w:pPr>
    </w:p>
    <w:p w14:paraId="25294CED" w14:textId="77777777" w:rsidR="00000000" w:rsidRDefault="003C26CA">
      <w:pPr>
        <w:pStyle w:val="ad"/>
        <w:rPr>
          <w:rtl/>
        </w:rPr>
      </w:pPr>
      <w:r>
        <w:rPr>
          <w:rtl/>
        </w:rPr>
        <w:t>היו"ר נסים דהן:</w:t>
      </w:r>
    </w:p>
    <w:p w14:paraId="3C78DD3D" w14:textId="77777777" w:rsidR="00000000" w:rsidRDefault="003C26CA">
      <w:pPr>
        <w:pStyle w:val="a"/>
        <w:rPr>
          <w:rtl/>
        </w:rPr>
      </w:pPr>
    </w:p>
    <w:p w14:paraId="03CC4F65" w14:textId="77777777" w:rsidR="00000000" w:rsidRDefault="003C26CA">
      <w:pPr>
        <w:pStyle w:val="a"/>
        <w:rPr>
          <w:rFonts w:hint="cs"/>
          <w:rtl/>
        </w:rPr>
      </w:pPr>
      <w:r>
        <w:rPr>
          <w:rFonts w:hint="cs"/>
          <w:rtl/>
        </w:rPr>
        <w:t>רק רגע, זה לא ביטוי פרלמנטרי. אני מבקש. לקרוא לשר בישראל ליצן, זה לא ראוי.</w:t>
      </w:r>
    </w:p>
    <w:p w14:paraId="500E8E30" w14:textId="77777777" w:rsidR="00000000" w:rsidRDefault="003C26CA">
      <w:pPr>
        <w:pStyle w:val="a"/>
        <w:rPr>
          <w:rFonts w:hint="cs"/>
          <w:rtl/>
        </w:rPr>
      </w:pPr>
    </w:p>
    <w:p w14:paraId="59719FA0" w14:textId="77777777" w:rsidR="00000000" w:rsidRDefault="003C26CA">
      <w:pPr>
        <w:pStyle w:val="SpeakerCon"/>
        <w:rPr>
          <w:rtl/>
        </w:rPr>
      </w:pPr>
      <w:bookmarkStart w:id="122" w:name="FS000000505T11_06_2003_12_40_27C"/>
      <w:bookmarkEnd w:id="122"/>
      <w:r>
        <w:rPr>
          <w:rtl/>
        </w:rPr>
        <w:t>אבשלום וילן (מרצ):</w:t>
      </w:r>
    </w:p>
    <w:p w14:paraId="7705B54F" w14:textId="77777777" w:rsidR="00000000" w:rsidRDefault="003C26CA">
      <w:pPr>
        <w:pStyle w:val="a"/>
        <w:rPr>
          <w:rtl/>
        </w:rPr>
      </w:pPr>
    </w:p>
    <w:p w14:paraId="31097F07" w14:textId="77777777" w:rsidR="00000000" w:rsidRDefault="003C26CA">
      <w:pPr>
        <w:pStyle w:val="a"/>
        <w:rPr>
          <w:rFonts w:hint="cs"/>
          <w:rtl/>
        </w:rPr>
      </w:pPr>
      <w:r>
        <w:rPr>
          <w:rFonts w:hint="cs"/>
          <w:rtl/>
        </w:rPr>
        <w:t>לא אמרת לשר המשפטים, שכבר אמר שזו הצעה לא רצינית, תיאטרון.</w:t>
      </w:r>
    </w:p>
    <w:p w14:paraId="545AF59A" w14:textId="77777777" w:rsidR="00000000" w:rsidRDefault="003C26CA">
      <w:pPr>
        <w:pStyle w:val="a"/>
        <w:rPr>
          <w:rFonts w:hint="cs"/>
          <w:rtl/>
        </w:rPr>
      </w:pPr>
    </w:p>
    <w:p w14:paraId="408CE86A" w14:textId="77777777" w:rsidR="00000000" w:rsidRDefault="003C26CA">
      <w:pPr>
        <w:pStyle w:val="ad"/>
        <w:rPr>
          <w:rtl/>
        </w:rPr>
      </w:pPr>
      <w:r>
        <w:rPr>
          <w:rtl/>
        </w:rPr>
        <w:t>היו"ר נסים דהן:</w:t>
      </w:r>
    </w:p>
    <w:p w14:paraId="78BD11AE" w14:textId="77777777" w:rsidR="00000000" w:rsidRDefault="003C26CA">
      <w:pPr>
        <w:pStyle w:val="a"/>
        <w:rPr>
          <w:rtl/>
        </w:rPr>
      </w:pPr>
    </w:p>
    <w:p w14:paraId="085C44FD" w14:textId="77777777" w:rsidR="00000000" w:rsidRDefault="003C26CA">
      <w:pPr>
        <w:pStyle w:val="a"/>
        <w:rPr>
          <w:rFonts w:hint="cs"/>
          <w:rtl/>
        </w:rPr>
      </w:pPr>
      <w:r>
        <w:rPr>
          <w:rFonts w:hint="cs"/>
          <w:rtl/>
        </w:rPr>
        <w:t>אפשר לומר הצעה לא רצינית.</w:t>
      </w:r>
    </w:p>
    <w:p w14:paraId="56CF4C4A" w14:textId="77777777" w:rsidR="00000000" w:rsidRDefault="003C26CA">
      <w:pPr>
        <w:pStyle w:val="a"/>
        <w:rPr>
          <w:rFonts w:hint="cs"/>
          <w:rtl/>
        </w:rPr>
      </w:pPr>
    </w:p>
    <w:p w14:paraId="69AE9D6E" w14:textId="77777777" w:rsidR="00000000" w:rsidRDefault="003C26CA">
      <w:pPr>
        <w:pStyle w:val="SpeakerCon"/>
        <w:rPr>
          <w:rtl/>
        </w:rPr>
      </w:pPr>
      <w:bookmarkStart w:id="123" w:name="FS000000505T11_06_2003_12_40_53C"/>
      <w:bookmarkEnd w:id="123"/>
      <w:r>
        <w:rPr>
          <w:rtl/>
        </w:rPr>
        <w:t>אבשלום וילן (מרצ):</w:t>
      </w:r>
    </w:p>
    <w:p w14:paraId="6ADA6A09" w14:textId="77777777" w:rsidR="00000000" w:rsidRDefault="003C26CA">
      <w:pPr>
        <w:pStyle w:val="a"/>
        <w:rPr>
          <w:rtl/>
        </w:rPr>
      </w:pPr>
    </w:p>
    <w:p w14:paraId="5822DCBF" w14:textId="77777777" w:rsidR="00000000" w:rsidRDefault="003C26CA">
      <w:pPr>
        <w:pStyle w:val="a"/>
        <w:rPr>
          <w:rFonts w:hint="cs"/>
          <w:rtl/>
        </w:rPr>
      </w:pPr>
      <w:r>
        <w:rPr>
          <w:rFonts w:hint="cs"/>
          <w:rtl/>
        </w:rPr>
        <w:t xml:space="preserve">אני קובע פה - </w:t>
      </w:r>
      <w:r>
        <w:rPr>
          <w:rFonts w:hint="cs"/>
          <w:rtl/>
        </w:rPr>
        <w:t>- -</w:t>
      </w:r>
    </w:p>
    <w:p w14:paraId="4C7B606E" w14:textId="77777777" w:rsidR="00000000" w:rsidRDefault="003C26CA">
      <w:pPr>
        <w:pStyle w:val="a"/>
        <w:rPr>
          <w:rFonts w:hint="cs"/>
          <w:rtl/>
        </w:rPr>
      </w:pPr>
    </w:p>
    <w:p w14:paraId="342F3C05" w14:textId="77777777" w:rsidR="00000000" w:rsidRDefault="003C26CA">
      <w:pPr>
        <w:pStyle w:val="ac"/>
        <w:rPr>
          <w:rtl/>
        </w:rPr>
      </w:pPr>
      <w:r>
        <w:rPr>
          <w:rFonts w:hint="eastAsia"/>
          <w:rtl/>
        </w:rPr>
        <w:t>קריאות</w:t>
      </w:r>
      <w:r>
        <w:rPr>
          <w:rtl/>
        </w:rPr>
        <w:t>:</w:t>
      </w:r>
    </w:p>
    <w:p w14:paraId="131E606A" w14:textId="77777777" w:rsidR="00000000" w:rsidRDefault="003C26CA">
      <w:pPr>
        <w:pStyle w:val="a"/>
        <w:rPr>
          <w:rFonts w:hint="cs"/>
          <w:rtl/>
        </w:rPr>
      </w:pPr>
    </w:p>
    <w:p w14:paraId="0F6578C2" w14:textId="77777777" w:rsidR="00000000" w:rsidRDefault="003C26CA">
      <w:pPr>
        <w:pStyle w:val="a"/>
        <w:rPr>
          <w:rFonts w:hint="cs"/>
          <w:rtl/>
        </w:rPr>
      </w:pPr>
      <w:r>
        <w:rPr>
          <w:rFonts w:hint="cs"/>
          <w:rtl/>
        </w:rPr>
        <w:t xml:space="preserve">- - - </w:t>
      </w:r>
    </w:p>
    <w:p w14:paraId="42D6716F" w14:textId="77777777" w:rsidR="00000000" w:rsidRDefault="003C26CA">
      <w:pPr>
        <w:pStyle w:val="a"/>
        <w:rPr>
          <w:rFonts w:hint="cs"/>
          <w:rtl/>
        </w:rPr>
      </w:pPr>
    </w:p>
    <w:p w14:paraId="37CA89B0" w14:textId="77777777" w:rsidR="00000000" w:rsidRDefault="003C26CA">
      <w:pPr>
        <w:pStyle w:val="ad"/>
        <w:rPr>
          <w:rtl/>
        </w:rPr>
      </w:pPr>
      <w:r>
        <w:rPr>
          <w:rtl/>
        </w:rPr>
        <w:t>היו"ר נסים דהן:</w:t>
      </w:r>
    </w:p>
    <w:p w14:paraId="70110106" w14:textId="77777777" w:rsidR="00000000" w:rsidRDefault="003C26CA">
      <w:pPr>
        <w:pStyle w:val="a"/>
        <w:rPr>
          <w:rtl/>
        </w:rPr>
      </w:pPr>
    </w:p>
    <w:p w14:paraId="57612615" w14:textId="77777777" w:rsidR="00000000" w:rsidRDefault="003C26CA">
      <w:pPr>
        <w:pStyle w:val="a"/>
        <w:rPr>
          <w:rFonts w:hint="cs"/>
          <w:rtl/>
        </w:rPr>
      </w:pPr>
      <w:r>
        <w:rPr>
          <w:rFonts w:hint="cs"/>
          <w:rtl/>
        </w:rPr>
        <w:t xml:space="preserve">לא להפריע. אתם רק מפריעים עכשיו. </w:t>
      </w:r>
    </w:p>
    <w:p w14:paraId="44FEEAD7" w14:textId="77777777" w:rsidR="00000000" w:rsidRDefault="003C26CA">
      <w:pPr>
        <w:pStyle w:val="a"/>
        <w:rPr>
          <w:rFonts w:hint="cs"/>
          <w:rtl/>
        </w:rPr>
      </w:pPr>
    </w:p>
    <w:p w14:paraId="02841393" w14:textId="77777777" w:rsidR="00000000" w:rsidRDefault="003C26CA">
      <w:pPr>
        <w:pStyle w:val="ac"/>
        <w:rPr>
          <w:rtl/>
        </w:rPr>
      </w:pPr>
      <w:r>
        <w:rPr>
          <w:rFonts w:hint="eastAsia"/>
          <w:rtl/>
        </w:rPr>
        <w:t>מאיר</w:t>
      </w:r>
      <w:r>
        <w:rPr>
          <w:rtl/>
        </w:rPr>
        <w:t xml:space="preserve"> פרוש (יהדות התורה):</w:t>
      </w:r>
    </w:p>
    <w:p w14:paraId="1FEF9D3C" w14:textId="77777777" w:rsidR="00000000" w:rsidRDefault="003C26CA">
      <w:pPr>
        <w:pStyle w:val="a"/>
        <w:rPr>
          <w:rFonts w:hint="cs"/>
          <w:rtl/>
        </w:rPr>
      </w:pPr>
    </w:p>
    <w:p w14:paraId="466FCE6E" w14:textId="77777777" w:rsidR="00000000" w:rsidRDefault="003C26CA">
      <w:pPr>
        <w:pStyle w:val="a"/>
        <w:rPr>
          <w:rFonts w:hint="cs"/>
          <w:rtl/>
        </w:rPr>
      </w:pPr>
      <w:r>
        <w:rPr>
          <w:rFonts w:hint="cs"/>
          <w:rtl/>
        </w:rPr>
        <w:t>היושב-ראש אומר את זה בצער, אבל הוא יודע שהשר  ליצן.</w:t>
      </w:r>
    </w:p>
    <w:p w14:paraId="4A4F3551" w14:textId="77777777" w:rsidR="00000000" w:rsidRDefault="003C26CA">
      <w:pPr>
        <w:pStyle w:val="a"/>
        <w:rPr>
          <w:rFonts w:hint="cs"/>
          <w:rtl/>
        </w:rPr>
      </w:pPr>
    </w:p>
    <w:p w14:paraId="5BBD38B8" w14:textId="77777777" w:rsidR="00000000" w:rsidRDefault="003C26CA">
      <w:pPr>
        <w:pStyle w:val="ad"/>
        <w:rPr>
          <w:rtl/>
        </w:rPr>
      </w:pPr>
      <w:r>
        <w:rPr>
          <w:rtl/>
        </w:rPr>
        <w:t>היו"ר נסים דהן:</w:t>
      </w:r>
    </w:p>
    <w:p w14:paraId="0535D1F3" w14:textId="77777777" w:rsidR="00000000" w:rsidRDefault="003C26CA">
      <w:pPr>
        <w:pStyle w:val="a"/>
        <w:rPr>
          <w:rtl/>
        </w:rPr>
      </w:pPr>
    </w:p>
    <w:p w14:paraId="7CC4085A" w14:textId="77777777" w:rsidR="00000000" w:rsidRDefault="003C26CA">
      <w:pPr>
        <w:pStyle w:val="a"/>
        <w:rPr>
          <w:rFonts w:hint="cs"/>
          <w:rtl/>
        </w:rPr>
      </w:pPr>
      <w:r>
        <w:rPr>
          <w:rFonts w:hint="cs"/>
          <w:rtl/>
        </w:rPr>
        <w:t xml:space="preserve">רבותי, לא ראוי. לא נשתמש בביטויים כאלה. </w:t>
      </w:r>
    </w:p>
    <w:p w14:paraId="078163ED" w14:textId="77777777" w:rsidR="00000000" w:rsidRDefault="003C26CA">
      <w:pPr>
        <w:pStyle w:val="a"/>
        <w:rPr>
          <w:rFonts w:hint="cs"/>
          <w:rtl/>
        </w:rPr>
      </w:pPr>
    </w:p>
    <w:p w14:paraId="09E33F10" w14:textId="77777777" w:rsidR="00000000" w:rsidRDefault="003C26CA">
      <w:pPr>
        <w:pStyle w:val="SpeakerCon"/>
        <w:rPr>
          <w:rtl/>
        </w:rPr>
      </w:pPr>
      <w:bookmarkStart w:id="124" w:name="FS000000505T11_06_2003_12_42_19C"/>
      <w:bookmarkEnd w:id="124"/>
      <w:r>
        <w:rPr>
          <w:rtl/>
        </w:rPr>
        <w:t>אבשלום וילן (מרצ):</w:t>
      </w:r>
    </w:p>
    <w:p w14:paraId="6DF6F29F" w14:textId="77777777" w:rsidR="00000000" w:rsidRDefault="003C26CA">
      <w:pPr>
        <w:pStyle w:val="a"/>
        <w:rPr>
          <w:rtl/>
        </w:rPr>
      </w:pPr>
    </w:p>
    <w:p w14:paraId="35C6A53D" w14:textId="77777777" w:rsidR="00000000" w:rsidRDefault="003C26CA">
      <w:pPr>
        <w:pStyle w:val="a"/>
        <w:rPr>
          <w:rFonts w:hint="cs"/>
          <w:rtl/>
        </w:rPr>
      </w:pPr>
      <w:r>
        <w:rPr>
          <w:rFonts w:hint="cs"/>
          <w:rtl/>
        </w:rPr>
        <w:t>נאמר שעשיתי הצגת תיאטרון</w:t>
      </w:r>
      <w:r>
        <w:rPr>
          <w:rFonts w:hint="cs"/>
          <w:rtl/>
        </w:rPr>
        <w:t xml:space="preserve">, אז את תפקיד הליצן בתיאטרון הזה מילא לצערי שר המשפטים. מה פה לא פרלמנטרי, אדוני היושב-ראש? </w:t>
      </w:r>
    </w:p>
    <w:p w14:paraId="20BDE928" w14:textId="77777777" w:rsidR="00000000" w:rsidRDefault="003C26CA">
      <w:pPr>
        <w:pStyle w:val="a"/>
        <w:rPr>
          <w:rFonts w:hint="cs"/>
          <w:rtl/>
        </w:rPr>
      </w:pPr>
    </w:p>
    <w:p w14:paraId="30A66EC3" w14:textId="77777777" w:rsidR="00000000" w:rsidRDefault="003C26CA">
      <w:pPr>
        <w:pStyle w:val="ad"/>
        <w:rPr>
          <w:rtl/>
        </w:rPr>
      </w:pPr>
      <w:r>
        <w:rPr>
          <w:rtl/>
        </w:rPr>
        <w:t>היו"ר נסים דהן:</w:t>
      </w:r>
    </w:p>
    <w:p w14:paraId="7BF3F066" w14:textId="77777777" w:rsidR="00000000" w:rsidRDefault="003C26CA">
      <w:pPr>
        <w:pStyle w:val="a"/>
        <w:rPr>
          <w:rtl/>
        </w:rPr>
      </w:pPr>
    </w:p>
    <w:p w14:paraId="585A76C9" w14:textId="77777777" w:rsidR="00000000" w:rsidRDefault="003C26CA">
      <w:pPr>
        <w:pStyle w:val="a"/>
        <w:rPr>
          <w:rFonts w:hint="cs"/>
          <w:rtl/>
        </w:rPr>
      </w:pPr>
      <w:r>
        <w:rPr>
          <w:rFonts w:hint="cs"/>
          <w:rtl/>
        </w:rPr>
        <w:t>אם אתה רוצה, תמשיך, אבל אני חושב שזה לא ראוי. תגיד מה שאתה רוצה.</w:t>
      </w:r>
    </w:p>
    <w:p w14:paraId="218BCF11" w14:textId="77777777" w:rsidR="00000000" w:rsidRDefault="003C26CA">
      <w:pPr>
        <w:pStyle w:val="a"/>
        <w:rPr>
          <w:rFonts w:hint="cs"/>
          <w:rtl/>
        </w:rPr>
      </w:pPr>
    </w:p>
    <w:p w14:paraId="0B93950C" w14:textId="77777777" w:rsidR="00000000" w:rsidRDefault="003C26CA">
      <w:pPr>
        <w:pStyle w:val="SpeakerCon"/>
        <w:rPr>
          <w:rtl/>
        </w:rPr>
      </w:pPr>
      <w:bookmarkStart w:id="125" w:name="FS000000505T11_06_2003_12_43_19C"/>
      <w:bookmarkEnd w:id="125"/>
      <w:r>
        <w:rPr>
          <w:rtl/>
        </w:rPr>
        <w:t>אבשלום וילן (מרצ):</w:t>
      </w:r>
    </w:p>
    <w:p w14:paraId="37C9A6FB" w14:textId="77777777" w:rsidR="00000000" w:rsidRDefault="003C26CA">
      <w:pPr>
        <w:pStyle w:val="a"/>
        <w:rPr>
          <w:rtl/>
        </w:rPr>
      </w:pPr>
    </w:p>
    <w:p w14:paraId="4E17B8CF" w14:textId="77777777" w:rsidR="00000000" w:rsidRDefault="003C26CA">
      <w:pPr>
        <w:pStyle w:val="a"/>
        <w:rPr>
          <w:rFonts w:hint="cs"/>
          <w:rtl/>
        </w:rPr>
      </w:pPr>
      <w:r>
        <w:rPr>
          <w:rFonts w:hint="cs"/>
          <w:rtl/>
        </w:rPr>
        <w:t xml:space="preserve">כאשר שר המשפטים יגמור עם הגימיקים - - </w:t>
      </w:r>
    </w:p>
    <w:p w14:paraId="7F19BDEE" w14:textId="77777777" w:rsidR="00000000" w:rsidRDefault="003C26CA">
      <w:pPr>
        <w:pStyle w:val="a"/>
        <w:rPr>
          <w:rFonts w:hint="cs"/>
          <w:rtl/>
        </w:rPr>
      </w:pPr>
    </w:p>
    <w:p w14:paraId="19984069" w14:textId="77777777" w:rsidR="00000000" w:rsidRDefault="003C26CA">
      <w:pPr>
        <w:pStyle w:val="ad"/>
        <w:rPr>
          <w:rtl/>
        </w:rPr>
      </w:pPr>
      <w:r>
        <w:rPr>
          <w:rtl/>
        </w:rPr>
        <w:t>היו"ר נסים דהן:</w:t>
      </w:r>
    </w:p>
    <w:p w14:paraId="00EBB3D2" w14:textId="77777777" w:rsidR="00000000" w:rsidRDefault="003C26CA">
      <w:pPr>
        <w:pStyle w:val="a"/>
        <w:rPr>
          <w:rtl/>
        </w:rPr>
      </w:pPr>
    </w:p>
    <w:p w14:paraId="6D5E3130" w14:textId="77777777" w:rsidR="00000000" w:rsidRDefault="003C26CA">
      <w:pPr>
        <w:pStyle w:val="a"/>
        <w:rPr>
          <w:rFonts w:hint="cs"/>
          <w:rtl/>
        </w:rPr>
      </w:pPr>
      <w:r>
        <w:rPr>
          <w:rFonts w:hint="cs"/>
          <w:rtl/>
        </w:rPr>
        <w:t>גי</w:t>
      </w:r>
      <w:r>
        <w:rPr>
          <w:rFonts w:hint="cs"/>
          <w:rtl/>
        </w:rPr>
        <w:t>מיק אתה יכול לומר.</w:t>
      </w:r>
    </w:p>
    <w:p w14:paraId="5191FD97" w14:textId="77777777" w:rsidR="00000000" w:rsidRDefault="003C26CA">
      <w:pPr>
        <w:pStyle w:val="a"/>
        <w:rPr>
          <w:rFonts w:hint="cs"/>
          <w:rtl/>
        </w:rPr>
      </w:pPr>
    </w:p>
    <w:p w14:paraId="68BA78AC" w14:textId="77777777" w:rsidR="00000000" w:rsidRDefault="003C26CA">
      <w:pPr>
        <w:pStyle w:val="SpeakerCon"/>
        <w:rPr>
          <w:rtl/>
        </w:rPr>
      </w:pPr>
      <w:bookmarkStart w:id="126" w:name="FS000000505T11_06_2003_12_43_55C"/>
      <w:bookmarkEnd w:id="126"/>
      <w:r>
        <w:rPr>
          <w:rtl/>
        </w:rPr>
        <w:t>אבשלום וילן (מרצ):</w:t>
      </w:r>
    </w:p>
    <w:p w14:paraId="54B45120" w14:textId="77777777" w:rsidR="00000000" w:rsidRDefault="003C26CA">
      <w:pPr>
        <w:pStyle w:val="a"/>
        <w:ind w:firstLine="0"/>
        <w:rPr>
          <w:rFonts w:hint="cs"/>
          <w:rtl/>
        </w:rPr>
      </w:pPr>
    </w:p>
    <w:p w14:paraId="24990F05" w14:textId="77777777" w:rsidR="00000000" w:rsidRDefault="003C26CA">
      <w:pPr>
        <w:pStyle w:val="a"/>
        <w:ind w:firstLine="720"/>
        <w:rPr>
          <w:rFonts w:hint="cs"/>
          <w:rtl/>
        </w:rPr>
      </w:pPr>
      <w:r>
        <w:rPr>
          <w:rFonts w:hint="cs"/>
          <w:rtl/>
        </w:rPr>
        <w:t>- - יגמור עם דברי הליצנות ויתחיל להתייחס עניינית, אני אעבור גם לטיעונים ענייניים. לא יכולה להיות הסימטריה הזאת, שפעם אחר פעם עולה שר המשפטים במדינת ישראל, עורך-דין בהשכלתו, והופך את הבימה הזאת לחוכא ואטלולא, לתיאטרון</w:t>
      </w:r>
      <w:r>
        <w:rPr>
          <w:rFonts w:hint="cs"/>
          <w:rtl/>
        </w:rPr>
        <w:t xml:space="preserve">. הוא ממלא פה את תפקיד הליצן. אתה אחראי על כבוד הכנסת, נא לשמור. </w:t>
      </w:r>
    </w:p>
    <w:p w14:paraId="1EE1F6DB" w14:textId="77777777" w:rsidR="00000000" w:rsidRDefault="003C26CA">
      <w:pPr>
        <w:pStyle w:val="a"/>
        <w:ind w:firstLine="720"/>
        <w:rPr>
          <w:rFonts w:hint="cs"/>
          <w:rtl/>
        </w:rPr>
      </w:pPr>
    </w:p>
    <w:p w14:paraId="5DC7E056" w14:textId="77777777" w:rsidR="00000000" w:rsidRDefault="003C26CA">
      <w:pPr>
        <w:pStyle w:val="ad"/>
        <w:rPr>
          <w:rtl/>
        </w:rPr>
      </w:pPr>
      <w:r>
        <w:rPr>
          <w:rtl/>
        </w:rPr>
        <w:t>היו"ר נסים דהן:</w:t>
      </w:r>
    </w:p>
    <w:p w14:paraId="57F62699" w14:textId="77777777" w:rsidR="00000000" w:rsidRDefault="003C26CA">
      <w:pPr>
        <w:pStyle w:val="a"/>
        <w:rPr>
          <w:rtl/>
        </w:rPr>
      </w:pPr>
    </w:p>
    <w:p w14:paraId="19338FE1" w14:textId="77777777" w:rsidR="00000000" w:rsidRDefault="003C26CA">
      <w:pPr>
        <w:pStyle w:val="a"/>
        <w:rPr>
          <w:rFonts w:hint="cs"/>
          <w:rtl/>
        </w:rPr>
      </w:pPr>
      <w:r>
        <w:rPr>
          <w:rFonts w:hint="cs"/>
          <w:rtl/>
        </w:rPr>
        <w:t>אתה יכול להמשיך לומר מה שאתה רוצה.</w:t>
      </w:r>
    </w:p>
    <w:p w14:paraId="6A236B79" w14:textId="77777777" w:rsidR="00000000" w:rsidRDefault="003C26CA">
      <w:pPr>
        <w:pStyle w:val="a"/>
        <w:rPr>
          <w:rFonts w:hint="cs"/>
          <w:rtl/>
        </w:rPr>
      </w:pPr>
    </w:p>
    <w:p w14:paraId="6BDEFEC2" w14:textId="77777777" w:rsidR="00000000" w:rsidRDefault="003C26CA">
      <w:pPr>
        <w:pStyle w:val="SpeakerCon"/>
        <w:rPr>
          <w:rtl/>
        </w:rPr>
      </w:pPr>
      <w:bookmarkStart w:id="127" w:name="FS000000505T11_06_2003_12_46_09C"/>
      <w:bookmarkEnd w:id="127"/>
      <w:r>
        <w:rPr>
          <w:rtl/>
        </w:rPr>
        <w:t>אבשלום וילן (מרצ):</w:t>
      </w:r>
    </w:p>
    <w:p w14:paraId="64E057B4" w14:textId="77777777" w:rsidR="00000000" w:rsidRDefault="003C26CA">
      <w:pPr>
        <w:pStyle w:val="a"/>
        <w:rPr>
          <w:rtl/>
        </w:rPr>
      </w:pPr>
    </w:p>
    <w:p w14:paraId="0D917EB8" w14:textId="77777777" w:rsidR="00000000" w:rsidRDefault="003C26CA">
      <w:pPr>
        <w:pStyle w:val="a"/>
        <w:rPr>
          <w:rFonts w:hint="cs"/>
          <w:rtl/>
        </w:rPr>
      </w:pPr>
      <w:r>
        <w:rPr>
          <w:rFonts w:hint="cs"/>
          <w:rtl/>
        </w:rPr>
        <w:t xml:space="preserve">אין לי שום בעיה, אני באמת חושב שכל חוק-יסוד - - - </w:t>
      </w:r>
    </w:p>
    <w:p w14:paraId="21B702A8" w14:textId="77777777" w:rsidR="00000000" w:rsidRDefault="003C26CA">
      <w:pPr>
        <w:pStyle w:val="a"/>
        <w:rPr>
          <w:rFonts w:hint="cs"/>
          <w:rtl/>
        </w:rPr>
      </w:pPr>
    </w:p>
    <w:p w14:paraId="04EDA826" w14:textId="77777777" w:rsidR="00000000" w:rsidRDefault="003C26CA">
      <w:pPr>
        <w:pStyle w:val="ad"/>
        <w:rPr>
          <w:rtl/>
        </w:rPr>
      </w:pPr>
      <w:r>
        <w:rPr>
          <w:rtl/>
        </w:rPr>
        <w:t>היו"ר נסים דהן:</w:t>
      </w:r>
    </w:p>
    <w:p w14:paraId="2C58675D" w14:textId="77777777" w:rsidR="00000000" w:rsidRDefault="003C26CA">
      <w:pPr>
        <w:pStyle w:val="a"/>
        <w:rPr>
          <w:rtl/>
        </w:rPr>
      </w:pPr>
    </w:p>
    <w:p w14:paraId="56821F0B" w14:textId="77777777" w:rsidR="00000000" w:rsidRDefault="003C26CA">
      <w:pPr>
        <w:pStyle w:val="a"/>
        <w:rPr>
          <w:rFonts w:hint="cs"/>
          <w:rtl/>
        </w:rPr>
      </w:pPr>
      <w:r>
        <w:rPr>
          <w:rFonts w:hint="cs"/>
          <w:rtl/>
        </w:rPr>
        <w:t>חברי הכנסת והשרים, אתם לא מקשיבים לטיעונים, ואח</w:t>
      </w:r>
      <w:r>
        <w:rPr>
          <w:rFonts w:hint="cs"/>
          <w:rtl/>
        </w:rPr>
        <w:t xml:space="preserve">ר כך תצביעו אוטומטית כמו תמיד. </w:t>
      </w:r>
    </w:p>
    <w:p w14:paraId="58EDD50B" w14:textId="77777777" w:rsidR="00000000" w:rsidRDefault="003C26CA">
      <w:pPr>
        <w:pStyle w:val="a"/>
        <w:rPr>
          <w:rFonts w:hint="cs"/>
          <w:rtl/>
        </w:rPr>
      </w:pPr>
    </w:p>
    <w:p w14:paraId="3712DDFD" w14:textId="77777777" w:rsidR="00000000" w:rsidRDefault="003C26CA">
      <w:pPr>
        <w:pStyle w:val="ac"/>
        <w:rPr>
          <w:rtl/>
        </w:rPr>
      </w:pPr>
      <w:r>
        <w:rPr>
          <w:rFonts w:hint="eastAsia"/>
          <w:rtl/>
        </w:rPr>
        <w:t>גלעד</w:t>
      </w:r>
      <w:r>
        <w:rPr>
          <w:rtl/>
        </w:rPr>
        <w:t xml:space="preserve"> ארדן (הליכוד):</w:t>
      </w:r>
    </w:p>
    <w:p w14:paraId="69DB0854" w14:textId="77777777" w:rsidR="00000000" w:rsidRDefault="003C26CA">
      <w:pPr>
        <w:pStyle w:val="a"/>
        <w:rPr>
          <w:rFonts w:hint="cs"/>
          <w:rtl/>
        </w:rPr>
      </w:pPr>
    </w:p>
    <w:p w14:paraId="12DB5B0E" w14:textId="77777777" w:rsidR="00000000" w:rsidRDefault="003C26CA">
      <w:pPr>
        <w:pStyle w:val="a"/>
        <w:rPr>
          <w:rFonts w:hint="cs"/>
          <w:rtl/>
        </w:rPr>
      </w:pPr>
      <w:r>
        <w:rPr>
          <w:rFonts w:hint="cs"/>
          <w:rtl/>
        </w:rPr>
        <w:t>שר המשפטים הוא משפטן ולא עורך-דין.</w:t>
      </w:r>
    </w:p>
    <w:p w14:paraId="0440E814" w14:textId="77777777" w:rsidR="00000000" w:rsidRDefault="003C26CA">
      <w:pPr>
        <w:pStyle w:val="a"/>
        <w:rPr>
          <w:rFonts w:hint="cs"/>
          <w:rtl/>
        </w:rPr>
      </w:pPr>
    </w:p>
    <w:p w14:paraId="4913FF63" w14:textId="77777777" w:rsidR="00000000" w:rsidRDefault="003C26CA">
      <w:pPr>
        <w:pStyle w:val="SpeakerCon"/>
        <w:rPr>
          <w:rtl/>
        </w:rPr>
      </w:pPr>
      <w:bookmarkStart w:id="128" w:name="FS000000505T11_06_2003_12_47_00C"/>
      <w:bookmarkEnd w:id="128"/>
      <w:r>
        <w:rPr>
          <w:rtl/>
        </w:rPr>
        <w:t>אבשלום וילן (מרצ):</w:t>
      </w:r>
    </w:p>
    <w:p w14:paraId="1F3954AE" w14:textId="77777777" w:rsidR="00000000" w:rsidRDefault="003C26CA">
      <w:pPr>
        <w:pStyle w:val="a"/>
        <w:rPr>
          <w:rtl/>
        </w:rPr>
      </w:pPr>
    </w:p>
    <w:p w14:paraId="75725746" w14:textId="77777777" w:rsidR="00000000" w:rsidRDefault="003C26CA">
      <w:pPr>
        <w:pStyle w:val="a"/>
        <w:rPr>
          <w:rFonts w:hint="cs"/>
          <w:rtl/>
        </w:rPr>
      </w:pPr>
      <w:r>
        <w:rPr>
          <w:rFonts w:hint="cs"/>
          <w:rtl/>
        </w:rPr>
        <w:t xml:space="preserve">הוא משפטן ולא עורך-דין. תודה על התיקון. </w:t>
      </w:r>
    </w:p>
    <w:p w14:paraId="3E8AFDE2" w14:textId="77777777" w:rsidR="00000000" w:rsidRDefault="003C26CA">
      <w:pPr>
        <w:pStyle w:val="a"/>
        <w:rPr>
          <w:rFonts w:hint="cs"/>
          <w:rtl/>
        </w:rPr>
      </w:pPr>
    </w:p>
    <w:p w14:paraId="753A9ED7" w14:textId="77777777" w:rsidR="00000000" w:rsidRDefault="003C26CA">
      <w:pPr>
        <w:pStyle w:val="a"/>
        <w:rPr>
          <w:rFonts w:hint="cs"/>
          <w:rtl/>
        </w:rPr>
      </w:pPr>
      <w:r>
        <w:rPr>
          <w:rFonts w:hint="cs"/>
          <w:rtl/>
        </w:rPr>
        <w:t>אדוני היושב-ראש, אין לי שום בעיה שכל חוק-יסוד יתקבל ברוב של 61 קולות. הדרישה שהעלה  שר המשפטים היא לגיטי</w:t>
      </w:r>
      <w:r>
        <w:rPr>
          <w:rFonts w:hint="cs"/>
          <w:rtl/>
        </w:rPr>
        <w:t>מית. הוא הרי גם  מתחכם -  הוא הלך לציבור ואמר: אנחנו נקים ממשלה חילונית. יש לו כרגע בממשלה רוב חילוני. יש לו בבית הזה, על בסיס ענייני - גם למפד"ל אין סיבה עניינית אחת להתנגד. למחנה החרדי יש סיבות עמוקות להתנגד, אני לא מסכים אתם, אבל מכבד אותם. אז מה כל ההת</w:t>
      </w:r>
      <w:r>
        <w:rPr>
          <w:rFonts w:hint="cs"/>
          <w:rtl/>
        </w:rPr>
        <w:t xml:space="preserve">חכמות הזאת? </w:t>
      </w:r>
    </w:p>
    <w:p w14:paraId="64EC92D8" w14:textId="77777777" w:rsidR="00000000" w:rsidRDefault="003C26CA">
      <w:pPr>
        <w:pStyle w:val="a"/>
        <w:rPr>
          <w:rFonts w:hint="cs"/>
          <w:rtl/>
        </w:rPr>
      </w:pPr>
    </w:p>
    <w:p w14:paraId="62CA424E" w14:textId="77777777" w:rsidR="00000000" w:rsidRDefault="003C26CA">
      <w:pPr>
        <w:pStyle w:val="a"/>
        <w:ind w:firstLine="720"/>
        <w:rPr>
          <w:rFonts w:hint="cs"/>
          <w:rtl/>
        </w:rPr>
      </w:pPr>
      <w:r>
        <w:rPr>
          <w:rFonts w:hint="cs"/>
          <w:rtl/>
        </w:rPr>
        <w:t xml:space="preserve">אם במקום לומר שבאמת נעשתה פשרה לא הגיונית בכנסת השתים-עשרה ויש סיבה לתקן אותה, היה בא ואומר, נעביר את זה בקריאה טרומית, לאחר מכן ננסה להגיע עם המפד"ל להסכמה, הייתי קונה את זה על המקום, אבל הכול הרי הצגה. </w:t>
      </w:r>
    </w:p>
    <w:p w14:paraId="045EA260" w14:textId="77777777" w:rsidR="00000000" w:rsidRDefault="003C26CA">
      <w:pPr>
        <w:pStyle w:val="a"/>
        <w:ind w:firstLine="720"/>
        <w:rPr>
          <w:rFonts w:hint="cs"/>
          <w:rtl/>
        </w:rPr>
      </w:pPr>
    </w:p>
    <w:p w14:paraId="3D87EFE7" w14:textId="77777777" w:rsidR="00000000" w:rsidRDefault="003C26CA">
      <w:pPr>
        <w:pStyle w:val="a"/>
        <w:ind w:firstLine="720"/>
        <w:rPr>
          <w:rFonts w:hint="cs"/>
          <w:rtl/>
        </w:rPr>
      </w:pPr>
      <w:r>
        <w:rPr>
          <w:rFonts w:hint="cs"/>
          <w:rtl/>
        </w:rPr>
        <w:t xml:space="preserve">אני פונה פה לחברי שינוי - - - </w:t>
      </w:r>
    </w:p>
    <w:p w14:paraId="230B3F25" w14:textId="77777777" w:rsidR="00000000" w:rsidRDefault="003C26CA">
      <w:pPr>
        <w:pStyle w:val="a"/>
        <w:ind w:firstLine="720"/>
        <w:rPr>
          <w:rFonts w:hint="cs"/>
          <w:rtl/>
        </w:rPr>
      </w:pPr>
    </w:p>
    <w:p w14:paraId="01823A33" w14:textId="77777777" w:rsidR="00000000" w:rsidRDefault="003C26CA">
      <w:pPr>
        <w:pStyle w:val="ac"/>
        <w:rPr>
          <w:rtl/>
        </w:rPr>
      </w:pPr>
      <w:r>
        <w:rPr>
          <w:rFonts w:hint="eastAsia"/>
          <w:rtl/>
        </w:rPr>
        <w:t>שאול</w:t>
      </w:r>
      <w:r>
        <w:rPr>
          <w:rtl/>
        </w:rPr>
        <w:t xml:space="preserve"> יהלום (מפד"ל):</w:t>
      </w:r>
    </w:p>
    <w:p w14:paraId="7BFF5C23" w14:textId="77777777" w:rsidR="00000000" w:rsidRDefault="003C26CA">
      <w:pPr>
        <w:pStyle w:val="a"/>
        <w:rPr>
          <w:rFonts w:hint="cs"/>
          <w:rtl/>
        </w:rPr>
      </w:pPr>
    </w:p>
    <w:p w14:paraId="0E7EB1F7" w14:textId="77777777" w:rsidR="00000000" w:rsidRDefault="003C26CA">
      <w:pPr>
        <w:pStyle w:val="a"/>
        <w:rPr>
          <w:rFonts w:hint="cs"/>
          <w:rtl/>
        </w:rPr>
      </w:pPr>
      <w:r>
        <w:rPr>
          <w:rFonts w:hint="cs"/>
          <w:rtl/>
        </w:rPr>
        <w:t xml:space="preserve">למה לא התנגדת בכנסת השלוש-עשרה, הארבע-עשרה, החמש-עשרה? איפה היית? - - -  שלוש כנסות - - - </w:t>
      </w:r>
    </w:p>
    <w:p w14:paraId="2D7E0A80" w14:textId="77777777" w:rsidR="00000000" w:rsidRDefault="003C26CA">
      <w:pPr>
        <w:pStyle w:val="a"/>
        <w:rPr>
          <w:rFonts w:hint="cs"/>
          <w:rtl/>
        </w:rPr>
      </w:pPr>
    </w:p>
    <w:p w14:paraId="5765AC10" w14:textId="77777777" w:rsidR="00000000" w:rsidRDefault="003C26CA">
      <w:pPr>
        <w:pStyle w:val="ad"/>
        <w:rPr>
          <w:rtl/>
        </w:rPr>
      </w:pPr>
      <w:r>
        <w:rPr>
          <w:rtl/>
        </w:rPr>
        <w:t>היו"ר נסים דהן:</w:t>
      </w:r>
    </w:p>
    <w:p w14:paraId="7286BA4D" w14:textId="77777777" w:rsidR="00000000" w:rsidRDefault="003C26CA">
      <w:pPr>
        <w:pStyle w:val="a"/>
        <w:rPr>
          <w:rtl/>
        </w:rPr>
      </w:pPr>
    </w:p>
    <w:p w14:paraId="35A609AB" w14:textId="77777777" w:rsidR="00000000" w:rsidRDefault="003C26CA">
      <w:pPr>
        <w:pStyle w:val="a"/>
        <w:rPr>
          <w:rFonts w:hint="cs"/>
          <w:rtl/>
        </w:rPr>
      </w:pPr>
      <w:r>
        <w:rPr>
          <w:rFonts w:hint="cs"/>
          <w:rtl/>
        </w:rPr>
        <w:t>עד כאן. קריאת ביניים, לא נאום. חבר הכנסת יהלום, אדוני יושב-ראש הוועדה, לא נאום.</w:t>
      </w:r>
    </w:p>
    <w:p w14:paraId="3DCDBBF7" w14:textId="77777777" w:rsidR="00000000" w:rsidRDefault="003C26CA">
      <w:pPr>
        <w:pStyle w:val="a"/>
        <w:rPr>
          <w:rFonts w:hint="cs"/>
          <w:rtl/>
        </w:rPr>
      </w:pPr>
    </w:p>
    <w:p w14:paraId="18B0BA37" w14:textId="77777777" w:rsidR="00000000" w:rsidRDefault="003C26CA">
      <w:pPr>
        <w:pStyle w:val="SpeakerCon"/>
        <w:rPr>
          <w:rtl/>
        </w:rPr>
      </w:pPr>
      <w:bookmarkStart w:id="129" w:name="FS000000505T11_06_2003_12_51_59C"/>
      <w:bookmarkEnd w:id="129"/>
      <w:r>
        <w:rPr>
          <w:rtl/>
        </w:rPr>
        <w:t>אבשלום וילן (מרצ):</w:t>
      </w:r>
    </w:p>
    <w:p w14:paraId="4EE48E65" w14:textId="77777777" w:rsidR="00000000" w:rsidRDefault="003C26CA">
      <w:pPr>
        <w:pStyle w:val="a"/>
        <w:rPr>
          <w:rFonts w:hint="cs"/>
          <w:rtl/>
        </w:rPr>
      </w:pPr>
    </w:p>
    <w:p w14:paraId="31379E4C" w14:textId="77777777" w:rsidR="00000000" w:rsidRDefault="003C26CA">
      <w:pPr>
        <w:pStyle w:val="a"/>
        <w:rPr>
          <w:rFonts w:hint="cs"/>
          <w:rtl/>
        </w:rPr>
      </w:pPr>
      <w:r>
        <w:rPr>
          <w:rFonts w:hint="cs"/>
          <w:rtl/>
        </w:rPr>
        <w:t>לא הייתי חבר בכנסת השלוש-עשרה</w:t>
      </w:r>
      <w:r>
        <w:rPr>
          <w:rFonts w:hint="cs"/>
          <w:rtl/>
        </w:rPr>
        <w:t xml:space="preserve"> והארבע-עשרה. בכנסת החמש-עשרה הנחתי את הצעת החוק, היא לא הגיעה לכלל דיון משום שקוצר זמנה של הכנסת. לכן אמרתי, חבר הכנסת יהלום - אם היית מקשיב, הייתי שומע שאמרתי שהנחתי את ההצעה הזאת כבר בכנסת החמש-עשרה - - - </w:t>
      </w:r>
    </w:p>
    <w:p w14:paraId="3DC088C6" w14:textId="77777777" w:rsidR="00000000" w:rsidRDefault="003C26CA">
      <w:pPr>
        <w:pStyle w:val="a"/>
        <w:rPr>
          <w:rFonts w:hint="cs"/>
          <w:rtl/>
        </w:rPr>
      </w:pPr>
    </w:p>
    <w:p w14:paraId="1E4BF27E" w14:textId="77777777" w:rsidR="00000000" w:rsidRDefault="003C26CA">
      <w:pPr>
        <w:pStyle w:val="ac"/>
        <w:rPr>
          <w:rtl/>
        </w:rPr>
      </w:pPr>
      <w:r>
        <w:rPr>
          <w:rFonts w:hint="eastAsia"/>
          <w:rtl/>
        </w:rPr>
        <w:t>שאול</w:t>
      </w:r>
      <w:r>
        <w:rPr>
          <w:rtl/>
        </w:rPr>
        <w:t xml:space="preserve"> יהלום (מפד"ל):</w:t>
      </w:r>
    </w:p>
    <w:p w14:paraId="62A28817" w14:textId="77777777" w:rsidR="00000000" w:rsidRDefault="003C26CA">
      <w:pPr>
        <w:pStyle w:val="a"/>
        <w:rPr>
          <w:rFonts w:hint="cs"/>
          <w:rtl/>
        </w:rPr>
      </w:pPr>
    </w:p>
    <w:p w14:paraId="104BBCAA" w14:textId="77777777" w:rsidR="00000000" w:rsidRDefault="003C26CA">
      <w:pPr>
        <w:pStyle w:val="a"/>
        <w:rPr>
          <w:rFonts w:hint="cs"/>
          <w:rtl/>
        </w:rPr>
      </w:pPr>
      <w:r>
        <w:rPr>
          <w:rFonts w:hint="cs"/>
          <w:rtl/>
        </w:rPr>
        <w:t xml:space="preserve">- - - </w:t>
      </w:r>
    </w:p>
    <w:p w14:paraId="44918539" w14:textId="77777777" w:rsidR="00000000" w:rsidRDefault="003C26CA">
      <w:pPr>
        <w:pStyle w:val="a"/>
        <w:rPr>
          <w:rFonts w:hint="cs"/>
          <w:rtl/>
        </w:rPr>
      </w:pPr>
    </w:p>
    <w:p w14:paraId="1DB0AFC7" w14:textId="77777777" w:rsidR="00000000" w:rsidRDefault="003C26CA">
      <w:pPr>
        <w:pStyle w:val="SpeakerCon"/>
        <w:rPr>
          <w:rtl/>
        </w:rPr>
      </w:pPr>
      <w:bookmarkStart w:id="130" w:name="FS000000505T11_06_2003_12_55_05C"/>
      <w:bookmarkEnd w:id="130"/>
      <w:r>
        <w:rPr>
          <w:rtl/>
        </w:rPr>
        <w:t>אבשלום וילן (מרצ)</w:t>
      </w:r>
      <w:r>
        <w:rPr>
          <w:rtl/>
        </w:rPr>
        <w:t>:</w:t>
      </w:r>
    </w:p>
    <w:p w14:paraId="1E54377E" w14:textId="77777777" w:rsidR="00000000" w:rsidRDefault="003C26CA">
      <w:pPr>
        <w:pStyle w:val="a"/>
        <w:rPr>
          <w:rtl/>
        </w:rPr>
      </w:pPr>
    </w:p>
    <w:p w14:paraId="1FE19A38" w14:textId="77777777" w:rsidR="00000000" w:rsidRDefault="003C26CA">
      <w:pPr>
        <w:pStyle w:val="a"/>
        <w:rPr>
          <w:rFonts w:hint="cs"/>
          <w:rtl/>
        </w:rPr>
      </w:pPr>
      <w:r>
        <w:rPr>
          <w:rFonts w:hint="cs"/>
          <w:rtl/>
        </w:rPr>
        <w:t>לא הייתי חבר הכנסת, מה אתה רוצה ממני. אתה שאלת אותי איפה היית, איפה היו חברי. תשאל כל אחד והם יענו לך אישית. אתה רק לא עונה עניינית, כי אתה עצמך, כאשר ביקשתי ממך להסביר לי את ההתנגדות העקרונית של המפד"ל, הסברת לי שאתם במין סחר-מכר על כל נושא החוקה, ולכן</w:t>
      </w:r>
      <w:r>
        <w:rPr>
          <w:rFonts w:hint="cs"/>
          <w:rtl/>
        </w:rPr>
        <w:t xml:space="preserve"> עד אז, גם אם אין לכם בעיה עם חוק-יסוד: כבוד האדם וחירותו, ואתם אפילו יכולים להניח שהטיעון הוא ענייני ונכון, אתם לא תיכנסו לדיון כל עוד לא תדברו על כל המכלול. </w:t>
      </w:r>
    </w:p>
    <w:p w14:paraId="2CE607B9" w14:textId="77777777" w:rsidR="00000000" w:rsidRDefault="003C26CA">
      <w:pPr>
        <w:pStyle w:val="a"/>
        <w:rPr>
          <w:rFonts w:hint="cs"/>
          <w:rtl/>
        </w:rPr>
      </w:pPr>
    </w:p>
    <w:p w14:paraId="0FC31296" w14:textId="77777777" w:rsidR="00000000" w:rsidRDefault="003C26CA">
      <w:pPr>
        <w:pStyle w:val="ac"/>
        <w:rPr>
          <w:rtl/>
        </w:rPr>
      </w:pPr>
      <w:r>
        <w:rPr>
          <w:rFonts w:hint="eastAsia"/>
          <w:rtl/>
        </w:rPr>
        <w:t>שאול</w:t>
      </w:r>
      <w:r>
        <w:rPr>
          <w:rtl/>
        </w:rPr>
        <w:t xml:space="preserve"> יהלום (מפד"ל):</w:t>
      </w:r>
    </w:p>
    <w:p w14:paraId="49ACB7D1" w14:textId="77777777" w:rsidR="00000000" w:rsidRDefault="003C26CA">
      <w:pPr>
        <w:pStyle w:val="a"/>
        <w:rPr>
          <w:rFonts w:hint="cs"/>
          <w:rtl/>
        </w:rPr>
      </w:pPr>
    </w:p>
    <w:p w14:paraId="0214B707" w14:textId="77777777" w:rsidR="00000000" w:rsidRDefault="003C26CA">
      <w:pPr>
        <w:pStyle w:val="a"/>
        <w:rPr>
          <w:rFonts w:hint="cs"/>
          <w:rtl/>
        </w:rPr>
      </w:pPr>
      <w:r>
        <w:rPr>
          <w:rFonts w:hint="cs"/>
          <w:rtl/>
        </w:rPr>
        <w:t>נכון מאוד.</w:t>
      </w:r>
    </w:p>
    <w:p w14:paraId="6FBE42CF" w14:textId="77777777" w:rsidR="00000000" w:rsidRDefault="003C26CA">
      <w:pPr>
        <w:pStyle w:val="a"/>
        <w:rPr>
          <w:rFonts w:hint="cs"/>
          <w:rtl/>
        </w:rPr>
      </w:pPr>
    </w:p>
    <w:p w14:paraId="7115F30A" w14:textId="77777777" w:rsidR="00000000" w:rsidRDefault="003C26CA">
      <w:pPr>
        <w:pStyle w:val="SpeakerCon"/>
        <w:rPr>
          <w:rtl/>
        </w:rPr>
      </w:pPr>
      <w:bookmarkStart w:id="131" w:name="FS000000505T11_06_2003_12_57_19C"/>
      <w:bookmarkEnd w:id="131"/>
      <w:r>
        <w:rPr>
          <w:rtl/>
        </w:rPr>
        <w:t>אבשלום וילן (מרצ):</w:t>
      </w:r>
    </w:p>
    <w:p w14:paraId="7219B081" w14:textId="77777777" w:rsidR="00000000" w:rsidRDefault="003C26CA">
      <w:pPr>
        <w:pStyle w:val="a"/>
        <w:rPr>
          <w:rtl/>
        </w:rPr>
      </w:pPr>
    </w:p>
    <w:p w14:paraId="5E953807" w14:textId="77777777" w:rsidR="00000000" w:rsidRDefault="003C26CA">
      <w:pPr>
        <w:pStyle w:val="a"/>
        <w:rPr>
          <w:rFonts w:hint="cs"/>
          <w:rtl/>
        </w:rPr>
      </w:pPr>
      <w:r>
        <w:rPr>
          <w:rFonts w:hint="cs"/>
          <w:rtl/>
        </w:rPr>
        <w:t xml:space="preserve">אני חושב שזו  לא תשובה, אבל זו זכותכם. </w:t>
      </w:r>
    </w:p>
    <w:p w14:paraId="1D93456D" w14:textId="77777777" w:rsidR="00000000" w:rsidRDefault="003C26CA">
      <w:pPr>
        <w:pStyle w:val="a"/>
        <w:rPr>
          <w:rFonts w:hint="cs"/>
          <w:rtl/>
        </w:rPr>
      </w:pPr>
    </w:p>
    <w:p w14:paraId="35DB3B1E" w14:textId="77777777" w:rsidR="00000000" w:rsidRDefault="003C26CA">
      <w:pPr>
        <w:pStyle w:val="a"/>
        <w:rPr>
          <w:rFonts w:hint="cs"/>
          <w:rtl/>
        </w:rPr>
      </w:pPr>
      <w:r>
        <w:rPr>
          <w:rFonts w:hint="cs"/>
          <w:rtl/>
        </w:rPr>
        <w:t>א</w:t>
      </w:r>
      <w:r>
        <w:rPr>
          <w:rFonts w:hint="cs"/>
          <w:rtl/>
        </w:rPr>
        <w:t xml:space="preserve">ני פונה פה לאנשי הליכוד, אני פונה פה לאנשי שינוי, אל תעשו שקר בנפשכם, תצביעו לפי מצפונכם והכרתכם. להזכירכם, אתם ממפלגה ליברלית. זה שיש לכם שר משפטים שמכר את האידיאולוגיה הפוליטית שלו בעבור שותפות בממשלה, זה לא מחייב את מצפונכם. לכן אני פונה לאני המשותף של </w:t>
      </w:r>
      <w:r>
        <w:rPr>
          <w:rFonts w:hint="cs"/>
          <w:rtl/>
        </w:rPr>
        <w:t>80 חברי הבית לתמוך בחוק. תודה, אדוני היושב-ראש.</w:t>
      </w:r>
    </w:p>
    <w:p w14:paraId="3677C38B" w14:textId="77777777" w:rsidR="00000000" w:rsidRDefault="003C26CA">
      <w:pPr>
        <w:pStyle w:val="a"/>
        <w:rPr>
          <w:rFonts w:hint="cs"/>
          <w:rtl/>
        </w:rPr>
      </w:pPr>
    </w:p>
    <w:p w14:paraId="2B957693" w14:textId="77777777" w:rsidR="00000000" w:rsidRDefault="003C26CA">
      <w:pPr>
        <w:pStyle w:val="ad"/>
        <w:rPr>
          <w:rtl/>
        </w:rPr>
      </w:pPr>
      <w:r>
        <w:rPr>
          <w:rtl/>
        </w:rPr>
        <w:t>היו"ר נסים דהן:</w:t>
      </w:r>
    </w:p>
    <w:p w14:paraId="1FF2BF65" w14:textId="77777777" w:rsidR="00000000" w:rsidRDefault="003C26CA">
      <w:pPr>
        <w:pStyle w:val="a"/>
        <w:rPr>
          <w:rtl/>
        </w:rPr>
      </w:pPr>
    </w:p>
    <w:p w14:paraId="3EA53EF0" w14:textId="77777777" w:rsidR="00000000" w:rsidRDefault="003C26CA">
      <w:pPr>
        <w:pStyle w:val="a"/>
        <w:rPr>
          <w:rFonts w:hint="cs"/>
          <w:rtl/>
        </w:rPr>
      </w:pPr>
      <w:r>
        <w:rPr>
          <w:rFonts w:hint="cs"/>
          <w:rtl/>
        </w:rPr>
        <w:t xml:space="preserve">תודה רבה. אני אתן לך זמן להגיע למקום. </w:t>
      </w:r>
    </w:p>
    <w:p w14:paraId="646C4E55" w14:textId="77777777" w:rsidR="00000000" w:rsidRDefault="003C26CA">
      <w:pPr>
        <w:pStyle w:val="a"/>
        <w:rPr>
          <w:rFonts w:hint="cs"/>
          <w:rtl/>
        </w:rPr>
      </w:pPr>
    </w:p>
    <w:p w14:paraId="2A060838" w14:textId="77777777" w:rsidR="00000000" w:rsidRDefault="003C26CA">
      <w:pPr>
        <w:pStyle w:val="a"/>
        <w:rPr>
          <w:rFonts w:hint="cs"/>
          <w:rtl/>
        </w:rPr>
      </w:pPr>
      <w:r>
        <w:rPr>
          <w:rFonts w:hint="cs"/>
          <w:rtl/>
        </w:rPr>
        <w:t xml:space="preserve">חברי חברי הכנסת, אנחנו עוברים להצבעה. בבקשה. </w:t>
      </w:r>
    </w:p>
    <w:p w14:paraId="4476110E" w14:textId="77777777" w:rsidR="00000000" w:rsidRDefault="003C26CA">
      <w:pPr>
        <w:pStyle w:val="a"/>
        <w:rPr>
          <w:rFonts w:hint="cs"/>
          <w:rtl/>
        </w:rPr>
      </w:pPr>
    </w:p>
    <w:p w14:paraId="00790F38" w14:textId="77777777" w:rsidR="00000000" w:rsidRDefault="003C26CA">
      <w:pPr>
        <w:pStyle w:val="a7"/>
        <w:bidi/>
        <w:rPr>
          <w:rFonts w:hint="cs"/>
          <w:rtl/>
        </w:rPr>
      </w:pPr>
      <w:r>
        <w:rPr>
          <w:rFonts w:hint="cs"/>
          <w:rtl/>
        </w:rPr>
        <w:t>הצבעה מס' 4</w:t>
      </w:r>
    </w:p>
    <w:p w14:paraId="3F49959C" w14:textId="77777777" w:rsidR="00000000" w:rsidRDefault="003C26CA">
      <w:pPr>
        <w:pStyle w:val="a8"/>
        <w:bidi/>
        <w:rPr>
          <w:rFonts w:hint="cs"/>
          <w:rtl/>
        </w:rPr>
      </w:pPr>
    </w:p>
    <w:p w14:paraId="04FD5958" w14:textId="77777777" w:rsidR="00000000" w:rsidRDefault="003C26CA">
      <w:pPr>
        <w:pStyle w:val="a8"/>
        <w:bidi/>
        <w:rPr>
          <w:rFonts w:hint="cs"/>
          <w:rtl/>
        </w:rPr>
      </w:pPr>
      <w:r>
        <w:rPr>
          <w:rFonts w:hint="cs"/>
          <w:rtl/>
        </w:rPr>
        <w:t>בעד ההצעה להעביר את הצעת החוק לדיון מוקדם בוועדה - 21</w:t>
      </w:r>
    </w:p>
    <w:p w14:paraId="0659317B" w14:textId="77777777" w:rsidR="00000000" w:rsidRDefault="003C26CA">
      <w:pPr>
        <w:pStyle w:val="a8"/>
        <w:bidi/>
        <w:rPr>
          <w:rFonts w:hint="cs"/>
          <w:rtl/>
        </w:rPr>
      </w:pPr>
      <w:r>
        <w:rPr>
          <w:rFonts w:hint="cs"/>
          <w:rtl/>
        </w:rPr>
        <w:t>בעד ההצעה להסיר מסדר-היום את הצעת הח</w:t>
      </w:r>
      <w:r>
        <w:rPr>
          <w:rFonts w:hint="cs"/>
          <w:rtl/>
        </w:rPr>
        <w:t>וק - 59</w:t>
      </w:r>
    </w:p>
    <w:p w14:paraId="26CBEB1D" w14:textId="77777777" w:rsidR="00000000" w:rsidRDefault="003C26CA">
      <w:pPr>
        <w:pStyle w:val="a8"/>
        <w:bidi/>
        <w:rPr>
          <w:rFonts w:hint="cs"/>
          <w:rtl/>
        </w:rPr>
      </w:pPr>
      <w:r>
        <w:rPr>
          <w:rFonts w:hint="cs"/>
          <w:rtl/>
        </w:rPr>
        <w:t>נמנעים - 1</w:t>
      </w:r>
    </w:p>
    <w:p w14:paraId="7807908C" w14:textId="77777777" w:rsidR="00000000" w:rsidRDefault="003C26CA">
      <w:pPr>
        <w:pStyle w:val="a8"/>
        <w:bidi/>
        <w:rPr>
          <w:rFonts w:hint="cs"/>
          <w:rtl/>
        </w:rPr>
      </w:pPr>
      <w:r>
        <w:rPr>
          <w:rFonts w:hint="cs"/>
          <w:rtl/>
        </w:rPr>
        <w:t>ההצעה להסיר מסדר-היום את הצעת חוק-יסוד: כבוד האדם וחירותו (תיקון - יציבות החוק) נתקבלה.</w:t>
      </w:r>
    </w:p>
    <w:p w14:paraId="554142F8" w14:textId="77777777" w:rsidR="00000000" w:rsidRDefault="003C26CA">
      <w:pPr>
        <w:pStyle w:val="a"/>
        <w:rPr>
          <w:rFonts w:hint="cs"/>
          <w:rtl/>
        </w:rPr>
      </w:pPr>
    </w:p>
    <w:p w14:paraId="43B30487" w14:textId="77777777" w:rsidR="00000000" w:rsidRDefault="003C26CA">
      <w:pPr>
        <w:pStyle w:val="ad"/>
        <w:rPr>
          <w:rtl/>
        </w:rPr>
      </w:pPr>
      <w:r>
        <w:rPr>
          <w:rtl/>
        </w:rPr>
        <w:t>היו"ר נסים דהן:</w:t>
      </w:r>
    </w:p>
    <w:p w14:paraId="45C1801E" w14:textId="77777777" w:rsidR="00000000" w:rsidRDefault="003C26CA">
      <w:pPr>
        <w:pStyle w:val="a"/>
        <w:rPr>
          <w:rtl/>
        </w:rPr>
      </w:pPr>
    </w:p>
    <w:p w14:paraId="2B5CC6E8" w14:textId="77777777" w:rsidR="00000000" w:rsidRDefault="003C26CA">
      <w:pPr>
        <w:pStyle w:val="a"/>
        <w:rPr>
          <w:rFonts w:hint="cs"/>
          <w:rtl/>
        </w:rPr>
      </w:pPr>
      <w:r>
        <w:rPr>
          <w:rFonts w:hint="cs"/>
          <w:rtl/>
        </w:rPr>
        <w:t xml:space="preserve">בעד - 21, נגד - 59, נמנע אחד. הצעת החוק לא התקבלה. </w:t>
      </w:r>
    </w:p>
    <w:p w14:paraId="21477B1D" w14:textId="77777777" w:rsidR="00000000" w:rsidRDefault="003C26CA">
      <w:pPr>
        <w:pStyle w:val="a"/>
        <w:rPr>
          <w:rFonts w:hint="cs"/>
          <w:rtl/>
        </w:rPr>
      </w:pPr>
    </w:p>
    <w:p w14:paraId="4E4AD04A" w14:textId="77777777" w:rsidR="00000000" w:rsidRDefault="003C26CA">
      <w:pPr>
        <w:pStyle w:val="a"/>
        <w:rPr>
          <w:rFonts w:hint="cs"/>
          <w:rtl/>
        </w:rPr>
      </w:pPr>
    </w:p>
    <w:p w14:paraId="27258F09" w14:textId="77777777" w:rsidR="00000000" w:rsidRDefault="003C26CA">
      <w:pPr>
        <w:pStyle w:val="a"/>
        <w:rPr>
          <w:rFonts w:hint="cs"/>
          <w:rtl/>
        </w:rPr>
      </w:pPr>
    </w:p>
    <w:p w14:paraId="66ED122D" w14:textId="77777777" w:rsidR="00000000" w:rsidRDefault="003C26CA">
      <w:pPr>
        <w:pStyle w:val="Subject"/>
        <w:rPr>
          <w:rFonts w:hint="cs"/>
          <w:rtl/>
        </w:rPr>
      </w:pPr>
      <w:r>
        <w:rPr>
          <w:rFonts w:hint="cs"/>
          <w:rtl/>
        </w:rPr>
        <w:t xml:space="preserve">הצעת חוק לתיקון פקודת בריאות הציבור (מזון) </w:t>
      </w:r>
      <w:r>
        <w:rPr>
          <w:rtl/>
        </w:rPr>
        <w:br/>
      </w:r>
      <w:r>
        <w:rPr>
          <w:rFonts w:hint="cs"/>
          <w:rtl/>
        </w:rPr>
        <w:t>(תוקף מוצרים), התשס"ג-‏2003</w:t>
      </w:r>
    </w:p>
    <w:p w14:paraId="2FDF343F" w14:textId="77777777" w:rsidR="00000000" w:rsidRDefault="003C26CA">
      <w:pPr>
        <w:pStyle w:val="a"/>
        <w:ind w:firstLine="0"/>
        <w:rPr>
          <w:rFonts w:hint="cs"/>
          <w:rtl/>
        </w:rPr>
      </w:pPr>
      <w:r>
        <w:rPr>
          <w:rtl/>
        </w:rPr>
        <w:t>[נספ</w:t>
      </w:r>
      <w:r>
        <w:rPr>
          <w:rtl/>
        </w:rPr>
        <w:t>חות.]</w:t>
      </w:r>
    </w:p>
    <w:p w14:paraId="20E41DF2" w14:textId="77777777" w:rsidR="00000000" w:rsidRDefault="003C26CA">
      <w:pPr>
        <w:pStyle w:val="SubjectSub"/>
        <w:rPr>
          <w:rFonts w:hint="cs"/>
          <w:rtl/>
        </w:rPr>
      </w:pPr>
      <w:r>
        <w:rPr>
          <w:rFonts w:hint="cs"/>
          <w:rtl/>
        </w:rPr>
        <w:t>(הצעת חבר הכנסת אמנון כהן)</w:t>
      </w:r>
    </w:p>
    <w:p w14:paraId="6A5D8435" w14:textId="77777777" w:rsidR="00000000" w:rsidRDefault="003C26CA">
      <w:pPr>
        <w:pStyle w:val="a"/>
        <w:rPr>
          <w:rFonts w:hint="cs"/>
          <w:rtl/>
        </w:rPr>
      </w:pPr>
    </w:p>
    <w:p w14:paraId="20A5E768" w14:textId="77777777" w:rsidR="00000000" w:rsidRDefault="003C26CA">
      <w:pPr>
        <w:pStyle w:val="a"/>
        <w:rPr>
          <w:rFonts w:hint="cs"/>
          <w:rtl/>
        </w:rPr>
      </w:pPr>
    </w:p>
    <w:p w14:paraId="17AB47D1" w14:textId="77777777" w:rsidR="00000000" w:rsidRDefault="003C26CA">
      <w:pPr>
        <w:pStyle w:val="ad"/>
        <w:rPr>
          <w:rtl/>
        </w:rPr>
      </w:pPr>
      <w:r>
        <w:rPr>
          <w:rtl/>
        </w:rPr>
        <w:t>היו"ר נסים דהן:</w:t>
      </w:r>
    </w:p>
    <w:p w14:paraId="20EED7E6" w14:textId="77777777" w:rsidR="00000000" w:rsidRDefault="003C26CA">
      <w:pPr>
        <w:pStyle w:val="a"/>
        <w:rPr>
          <w:rtl/>
        </w:rPr>
      </w:pPr>
    </w:p>
    <w:p w14:paraId="05DD4429" w14:textId="77777777" w:rsidR="00000000" w:rsidRDefault="003C26CA">
      <w:pPr>
        <w:pStyle w:val="a"/>
        <w:rPr>
          <w:rFonts w:hint="cs"/>
          <w:rtl/>
        </w:rPr>
      </w:pPr>
      <w:r>
        <w:rPr>
          <w:rFonts w:hint="cs"/>
          <w:rtl/>
        </w:rPr>
        <w:t xml:space="preserve">אנחנו עוברים להצעת החוק הבאה: הצעת חוק לתיקון פקודת בריאות הציבור (מזון) (תוקף מוצרים), שמספרה פ/226. חבר הכנסת אמנון כהן, בבקשה. ישיב שר הבריאות. </w:t>
      </w:r>
    </w:p>
    <w:p w14:paraId="148C95D0" w14:textId="77777777" w:rsidR="00000000" w:rsidRDefault="003C26CA">
      <w:pPr>
        <w:pStyle w:val="a"/>
        <w:rPr>
          <w:rFonts w:hint="cs"/>
          <w:rtl/>
        </w:rPr>
      </w:pPr>
    </w:p>
    <w:p w14:paraId="705C19E3" w14:textId="77777777" w:rsidR="00000000" w:rsidRDefault="003C26CA">
      <w:pPr>
        <w:pStyle w:val="a"/>
        <w:rPr>
          <w:rFonts w:hint="cs"/>
          <w:rtl/>
        </w:rPr>
      </w:pPr>
      <w:r>
        <w:rPr>
          <w:rFonts w:hint="cs"/>
          <w:rtl/>
        </w:rPr>
        <w:t>רבותי, חברי הכנסת, אנחנו מצפים מעצמנו לפחות את מה שאנחנ</w:t>
      </w:r>
      <w:r>
        <w:rPr>
          <w:rFonts w:hint="cs"/>
          <w:rtl/>
        </w:rPr>
        <w:t xml:space="preserve">ו מטיפים כמוסר לתלמידי בתי-הספר, שיושבים כאן ביציע, ואנחנו מבקשים הקשבה. בואו ניישם את מה שאנחנו מבקשים מאחרים. חברי הכנסת, השרים, מותר לעסוק בעניינים אחרים בשעת דיון במליאה, אבל מחוץ למליאה. חבר הכנסת אמנון כהן, בבקשה. </w:t>
      </w:r>
    </w:p>
    <w:p w14:paraId="185A04B1" w14:textId="77777777" w:rsidR="00000000" w:rsidRDefault="003C26CA">
      <w:pPr>
        <w:pStyle w:val="a"/>
        <w:rPr>
          <w:rFonts w:hint="cs"/>
          <w:rtl/>
        </w:rPr>
      </w:pPr>
    </w:p>
    <w:p w14:paraId="5072AB14" w14:textId="77777777" w:rsidR="00000000" w:rsidRDefault="003C26CA">
      <w:pPr>
        <w:pStyle w:val="Speaker"/>
        <w:rPr>
          <w:rtl/>
        </w:rPr>
      </w:pPr>
      <w:bookmarkStart w:id="132" w:name="FS000000495T11_06_2003_13_08_56"/>
      <w:bookmarkEnd w:id="132"/>
      <w:r>
        <w:rPr>
          <w:rFonts w:hint="eastAsia"/>
          <w:rtl/>
        </w:rPr>
        <w:t>אמנון</w:t>
      </w:r>
      <w:r>
        <w:rPr>
          <w:rtl/>
        </w:rPr>
        <w:t xml:space="preserve"> כהן (ש"ס):</w:t>
      </w:r>
    </w:p>
    <w:p w14:paraId="5A1A019F" w14:textId="77777777" w:rsidR="00000000" w:rsidRDefault="003C26CA">
      <w:pPr>
        <w:pStyle w:val="a"/>
        <w:rPr>
          <w:rFonts w:hint="cs"/>
          <w:rtl/>
        </w:rPr>
      </w:pPr>
    </w:p>
    <w:p w14:paraId="32BD050F" w14:textId="77777777" w:rsidR="00000000" w:rsidRDefault="003C26CA">
      <w:pPr>
        <w:pStyle w:val="a"/>
        <w:rPr>
          <w:rFonts w:hint="cs"/>
          <w:rtl/>
        </w:rPr>
      </w:pPr>
      <w:r>
        <w:rPr>
          <w:rFonts w:hint="cs"/>
          <w:rtl/>
        </w:rPr>
        <w:t>אדוני היושב-ראש,</w:t>
      </w:r>
      <w:r>
        <w:rPr>
          <w:rFonts w:hint="cs"/>
          <w:rtl/>
        </w:rPr>
        <w:t xml:space="preserve"> אדוני שר הבריאות, שרים, חברי הכנסת, הצעת החוק לתיקון פקודת בריאות הציבור המונחת לפניכם היא פרי דיוניה של הוועדה לפניות הציבור, אשר היתה לי הזכות לעמוד בראשה בכנסת החמש-עשרה.</w:t>
      </w:r>
    </w:p>
    <w:p w14:paraId="1877D131" w14:textId="77777777" w:rsidR="00000000" w:rsidRDefault="003C26CA">
      <w:pPr>
        <w:pStyle w:val="a"/>
        <w:rPr>
          <w:rFonts w:hint="cs"/>
          <w:rtl/>
        </w:rPr>
      </w:pPr>
    </w:p>
    <w:p w14:paraId="47A0F5E1" w14:textId="77777777" w:rsidR="00000000" w:rsidRDefault="003C26CA">
      <w:pPr>
        <w:pStyle w:val="a"/>
        <w:rPr>
          <w:rFonts w:hint="cs"/>
          <w:rtl/>
        </w:rPr>
      </w:pPr>
      <w:r>
        <w:rPr>
          <w:rFonts w:hint="cs"/>
          <w:rtl/>
        </w:rPr>
        <w:t>למעשה, הוועדה התכנסה בעקבות פנייתם של אזרחים רבים שהתלוננו על הכשלים בהסדרת סימו</w:t>
      </w:r>
      <w:r>
        <w:rPr>
          <w:rFonts w:hint="cs"/>
          <w:rtl/>
        </w:rPr>
        <w:t>ן תאריך ייצור מוצרים ותאריך תפוגת תוקפם, וכן בעקבות פנייתה של נציגות הצרכנים. ואכן, עוד בשנת 2000 קיימנו בוועדה לפניות הציבור דיון ממצה ומקיף בנושא סימון תאריך הייצור ותאריך פגות תוקף, וכן סימון תזונתי על גבי מוצרים הנמכרים בתפזורת. עיקר הדיון נסב סביב השא</w:t>
      </w:r>
      <w:r>
        <w:rPr>
          <w:rFonts w:hint="cs"/>
          <w:rtl/>
        </w:rPr>
        <w:t xml:space="preserve">לה, כיצד ניתן לשפר את השירות לצרכן על-ידי סימון מוצרים ולמנוע את הסיכון לבריאותו על-ידי איסור מכירת מוצרים שפג תוקפם. </w:t>
      </w:r>
    </w:p>
    <w:p w14:paraId="0505919B" w14:textId="77777777" w:rsidR="00000000" w:rsidRDefault="003C26CA">
      <w:pPr>
        <w:pStyle w:val="a"/>
        <w:rPr>
          <w:rFonts w:hint="cs"/>
          <w:rtl/>
        </w:rPr>
      </w:pPr>
    </w:p>
    <w:p w14:paraId="41AFAB1E" w14:textId="77777777" w:rsidR="00000000" w:rsidRDefault="003C26CA">
      <w:pPr>
        <w:pStyle w:val="a"/>
        <w:rPr>
          <w:rFonts w:hint="cs"/>
          <w:rtl/>
        </w:rPr>
      </w:pPr>
      <w:r>
        <w:rPr>
          <w:rFonts w:hint="cs"/>
          <w:rtl/>
        </w:rPr>
        <w:t>כאמור, לפניכם הצעת חוק שעניינה הוספת שני סעיפים עקרוניים שחשיבותם רבה. סעיף 13א קובע פרטים שיש לסמן על-פי חוק הגנת הצרכן, כמו פרטים לגבי</w:t>
      </w:r>
      <w:r>
        <w:rPr>
          <w:rFonts w:hint="cs"/>
          <w:rtl/>
        </w:rPr>
        <w:t xml:space="preserve"> ערכו התזונתי של מוצר, שיסומנו הן על מזון ארוז מראש, דהיינו קופסאות של סלטים, שימורים, מיני מאפה, והן לגבי מזון הנמכר בתפזורת, לאמור, קפואים, קטניות, נקניקים ועוד. סעיף 13ב קובע איסור גורף, ולפיו לא ימכור אדם מוצרי מזון שפג תוקפם. </w:t>
      </w:r>
    </w:p>
    <w:p w14:paraId="0B448680" w14:textId="77777777" w:rsidR="00000000" w:rsidRDefault="003C26CA">
      <w:pPr>
        <w:pStyle w:val="a"/>
        <w:rPr>
          <w:rFonts w:hint="cs"/>
          <w:rtl/>
        </w:rPr>
      </w:pPr>
    </w:p>
    <w:p w14:paraId="5EE8A5DA" w14:textId="77777777" w:rsidR="00000000" w:rsidRDefault="003C26CA">
      <w:pPr>
        <w:pStyle w:val="a"/>
        <w:rPr>
          <w:rFonts w:hint="cs"/>
          <w:rtl/>
        </w:rPr>
      </w:pPr>
      <w:r>
        <w:rPr>
          <w:rFonts w:hint="cs"/>
          <w:rtl/>
        </w:rPr>
        <w:t xml:space="preserve">אדוני שר הבריאות - - - </w:t>
      </w:r>
    </w:p>
    <w:p w14:paraId="1E2F95BB" w14:textId="77777777" w:rsidR="00000000" w:rsidRDefault="003C26CA">
      <w:pPr>
        <w:pStyle w:val="a"/>
        <w:rPr>
          <w:rFonts w:hint="cs"/>
          <w:rtl/>
        </w:rPr>
      </w:pPr>
    </w:p>
    <w:p w14:paraId="228FF23D" w14:textId="77777777" w:rsidR="00000000" w:rsidRDefault="003C26CA">
      <w:pPr>
        <w:pStyle w:val="ad"/>
        <w:rPr>
          <w:rtl/>
        </w:rPr>
      </w:pPr>
      <w:r>
        <w:rPr>
          <w:rtl/>
        </w:rPr>
        <w:t>היו"ר נסים דהן:</w:t>
      </w:r>
    </w:p>
    <w:p w14:paraId="074CD6B2" w14:textId="77777777" w:rsidR="00000000" w:rsidRDefault="003C26CA">
      <w:pPr>
        <w:pStyle w:val="a"/>
        <w:rPr>
          <w:rtl/>
        </w:rPr>
      </w:pPr>
    </w:p>
    <w:p w14:paraId="29D5178C" w14:textId="77777777" w:rsidR="00000000" w:rsidRDefault="003C26CA">
      <w:pPr>
        <w:pStyle w:val="a"/>
        <w:rPr>
          <w:rFonts w:hint="cs"/>
          <w:rtl/>
        </w:rPr>
      </w:pPr>
      <w:r>
        <w:rPr>
          <w:rFonts w:hint="cs"/>
          <w:rtl/>
        </w:rPr>
        <w:t>גברתי, השרה לשעבר, בדיוק שר הבריאות צריך לשמוע את הנקודה הזאת לפני שהוא מחליט מה לענות.</w:t>
      </w:r>
    </w:p>
    <w:p w14:paraId="6EF52821" w14:textId="77777777" w:rsidR="00000000" w:rsidRDefault="003C26CA">
      <w:pPr>
        <w:pStyle w:val="a"/>
        <w:rPr>
          <w:rFonts w:hint="cs"/>
          <w:rtl/>
        </w:rPr>
      </w:pPr>
    </w:p>
    <w:p w14:paraId="4E1164C3" w14:textId="77777777" w:rsidR="00000000" w:rsidRDefault="003C26CA">
      <w:pPr>
        <w:pStyle w:val="SpeakerCon"/>
        <w:rPr>
          <w:rtl/>
        </w:rPr>
      </w:pPr>
      <w:bookmarkStart w:id="133" w:name="FS000000495T11_06_2003_13_14_45C"/>
      <w:bookmarkEnd w:id="133"/>
      <w:r>
        <w:rPr>
          <w:rtl/>
        </w:rPr>
        <w:t>אמנון כהן (ש"ס):</w:t>
      </w:r>
    </w:p>
    <w:p w14:paraId="0C53608A" w14:textId="77777777" w:rsidR="00000000" w:rsidRDefault="003C26CA">
      <w:pPr>
        <w:pStyle w:val="a"/>
        <w:rPr>
          <w:rtl/>
        </w:rPr>
      </w:pPr>
    </w:p>
    <w:p w14:paraId="75AB3D7C" w14:textId="77777777" w:rsidR="00000000" w:rsidRDefault="003C26CA">
      <w:pPr>
        <w:pStyle w:val="a"/>
        <w:rPr>
          <w:rFonts w:hint="cs"/>
          <w:rtl/>
        </w:rPr>
      </w:pPr>
      <w:r>
        <w:rPr>
          <w:rFonts w:hint="cs"/>
          <w:rtl/>
        </w:rPr>
        <w:t>חברי חברי הכנסת, אדוני שר הבריאות, חשיבותם של תיקונים אלה היא משמעותית וחשובה לאין ערוך, באשר הנטייה ההולכת ומסתמנת משנת 2000 ואיל</w:t>
      </w:r>
      <w:r>
        <w:rPr>
          <w:rFonts w:hint="cs"/>
          <w:rtl/>
        </w:rPr>
        <w:t xml:space="preserve">ך היא לספק לצרכנים שקיפות מקסימלית ולמזער עד כמה שניתן את הנזקים התברואתיים והבריאותיים העלולים להיגרם לציבור הרחב עת סועד הוא את לבו במוצרי המזון שקנה ואינו יודע מה טיבם של מוצרים אלה. </w:t>
      </w:r>
    </w:p>
    <w:p w14:paraId="4562B675" w14:textId="77777777" w:rsidR="00000000" w:rsidRDefault="003C26CA">
      <w:pPr>
        <w:pStyle w:val="a"/>
        <w:rPr>
          <w:rFonts w:hint="cs"/>
          <w:rtl/>
        </w:rPr>
      </w:pPr>
    </w:p>
    <w:p w14:paraId="76FE7C72" w14:textId="77777777" w:rsidR="00000000" w:rsidRDefault="003C26CA">
      <w:pPr>
        <w:pStyle w:val="a"/>
        <w:rPr>
          <w:rFonts w:hint="cs"/>
          <w:rtl/>
        </w:rPr>
      </w:pPr>
      <w:r>
        <w:rPr>
          <w:rFonts w:hint="cs"/>
          <w:rtl/>
        </w:rPr>
        <w:t>רבותי חברי הכנסת, הרשו לי לסבר את אוזניכם. הרשות להגנת הצרכן בהסתדרו</w:t>
      </w:r>
      <w:r>
        <w:rPr>
          <w:rFonts w:hint="cs"/>
          <w:rtl/>
        </w:rPr>
        <w:t>ת ערכה סקרים בנושא האוכל המוגש בתפזורת, ואף שלחה דגימות לבדיקות מעבדה. לא נמצא ולו מקרה אחד שלא היתה בו בעיה והבדיקה שלו נמצאה תקינה. מדובר, רבותי, בממצאים חמורים ומסוכנים. עוד עולה מבדיקת המעבדה, כי נשים בהיריון עלולות להפיל את עובריהן בעקבות טוקסין או אח</w:t>
      </w:r>
      <w:r>
        <w:rPr>
          <w:rFonts w:hint="cs"/>
          <w:rtl/>
        </w:rPr>
        <w:t xml:space="preserve">ד הרעלים האחרים או החיידקים המצויים באוכל ונשים בהיריון  רגישות לו יותר מאחרים. </w:t>
      </w:r>
    </w:p>
    <w:p w14:paraId="1BF9085E" w14:textId="77777777" w:rsidR="00000000" w:rsidRDefault="003C26CA">
      <w:pPr>
        <w:pStyle w:val="a"/>
        <w:ind w:firstLine="0"/>
        <w:rPr>
          <w:rFonts w:hint="cs"/>
          <w:rtl/>
        </w:rPr>
      </w:pPr>
    </w:p>
    <w:p w14:paraId="3BC2C7CE" w14:textId="77777777" w:rsidR="00000000" w:rsidRDefault="003C26CA">
      <w:pPr>
        <w:pStyle w:val="a"/>
        <w:rPr>
          <w:rFonts w:hint="cs"/>
          <w:rtl/>
        </w:rPr>
      </w:pPr>
      <w:r>
        <w:rPr>
          <w:rFonts w:hint="cs"/>
          <w:rtl/>
        </w:rPr>
        <w:t>רבותי חברי הכנסת, בטוחני כי חשיבות הנושא הובנה והתיקונים בחוק הקיים מתבקשים ומחויבי המציאות. על-ידי תיקונים אלה נמנע שיווק מזון שפג תוקפו, שאכילתו מסוכנת והרסנית לבריאות על-פ</w:t>
      </w:r>
      <w:r>
        <w:rPr>
          <w:rFonts w:hint="cs"/>
          <w:rtl/>
        </w:rPr>
        <w:t>י כל קנה מידה, ונקבע סטנדרדים אחידים בזיהוי של מזון על-ידי סימון ערכו התזונתי והרכבו.</w:t>
      </w:r>
    </w:p>
    <w:p w14:paraId="3A77F284" w14:textId="77777777" w:rsidR="00000000" w:rsidRDefault="003C26CA">
      <w:pPr>
        <w:pStyle w:val="a"/>
        <w:rPr>
          <w:rFonts w:hint="cs"/>
          <w:rtl/>
        </w:rPr>
      </w:pPr>
    </w:p>
    <w:p w14:paraId="269F9323" w14:textId="77777777" w:rsidR="00000000" w:rsidRDefault="003C26CA">
      <w:pPr>
        <w:pStyle w:val="a"/>
        <w:rPr>
          <w:rFonts w:hint="cs"/>
          <w:rtl/>
        </w:rPr>
      </w:pPr>
      <w:r>
        <w:rPr>
          <w:rFonts w:hint="cs"/>
          <w:rtl/>
        </w:rPr>
        <w:t>על מדינת ישראל לחתור למצב שבו איכות המוצרים הנמכרים תהיה ברמה גבוהה ויימנע סיכון לבריאות הציבור.</w:t>
      </w:r>
    </w:p>
    <w:p w14:paraId="52DC6FBE" w14:textId="77777777" w:rsidR="00000000" w:rsidRDefault="003C26CA">
      <w:pPr>
        <w:pStyle w:val="a"/>
        <w:rPr>
          <w:rFonts w:hint="cs"/>
          <w:rtl/>
        </w:rPr>
      </w:pPr>
    </w:p>
    <w:p w14:paraId="6DB7B78B" w14:textId="77777777" w:rsidR="00000000" w:rsidRDefault="003C26CA">
      <w:pPr>
        <w:pStyle w:val="a"/>
        <w:rPr>
          <w:rFonts w:hint="cs"/>
          <w:rtl/>
        </w:rPr>
      </w:pPr>
      <w:r>
        <w:rPr>
          <w:rFonts w:hint="cs"/>
          <w:rtl/>
        </w:rPr>
        <w:t xml:space="preserve">אני, בכל אופן, מבטיחכם כי אפעיל בנחישות על מנת להכניס תיקונים אלה לספר </w:t>
      </w:r>
      <w:r>
        <w:rPr>
          <w:rFonts w:hint="cs"/>
          <w:rtl/>
        </w:rPr>
        <w:t>החוקים, ובעזרת השם נזכה כי "יאכלו ענווים וישבעו".</w:t>
      </w:r>
    </w:p>
    <w:p w14:paraId="3C094270" w14:textId="77777777" w:rsidR="00000000" w:rsidRDefault="003C26CA">
      <w:pPr>
        <w:pStyle w:val="a"/>
        <w:rPr>
          <w:rFonts w:hint="cs"/>
          <w:rtl/>
        </w:rPr>
      </w:pPr>
    </w:p>
    <w:p w14:paraId="4A468EBD" w14:textId="77777777" w:rsidR="00000000" w:rsidRDefault="003C26CA">
      <w:pPr>
        <w:pStyle w:val="a"/>
        <w:rPr>
          <w:rFonts w:hint="cs"/>
          <w:rtl/>
        </w:rPr>
      </w:pPr>
      <w:r>
        <w:rPr>
          <w:rFonts w:hint="cs"/>
          <w:rtl/>
        </w:rPr>
        <w:t>אני רוצה להזכירכם, כי בכנסת הקודמת הגשתי את הצעת החוק הזאת, היא אף עברה קריאה טרומית והנושא הועבר לוועדת הכלכלה לדיונים ולטיפול, וכמעט הושלמה הכנתה לקריאה ראשונה.</w:t>
      </w:r>
    </w:p>
    <w:p w14:paraId="0FDED084" w14:textId="77777777" w:rsidR="00000000" w:rsidRDefault="003C26CA">
      <w:pPr>
        <w:pStyle w:val="a"/>
        <w:rPr>
          <w:rFonts w:hint="cs"/>
          <w:rtl/>
        </w:rPr>
      </w:pPr>
    </w:p>
    <w:p w14:paraId="71F201FC" w14:textId="77777777" w:rsidR="00000000" w:rsidRDefault="003C26CA">
      <w:pPr>
        <w:pStyle w:val="a"/>
      </w:pPr>
      <w:r>
        <w:rPr>
          <w:rFonts w:hint="cs"/>
          <w:rtl/>
        </w:rPr>
        <w:t xml:space="preserve">לכן אני מבקש את תמיכתכם בחוק. </w:t>
      </w:r>
    </w:p>
    <w:p w14:paraId="6C431CED" w14:textId="77777777" w:rsidR="00000000" w:rsidRDefault="003C26CA">
      <w:pPr>
        <w:pStyle w:val="a"/>
      </w:pPr>
    </w:p>
    <w:p w14:paraId="65B99E04" w14:textId="77777777" w:rsidR="00000000" w:rsidRDefault="003C26CA">
      <w:pPr>
        <w:pStyle w:val="ad"/>
        <w:rPr>
          <w:rtl/>
        </w:rPr>
      </w:pPr>
      <w:r>
        <w:rPr>
          <w:rtl/>
        </w:rPr>
        <w:t>היו"ר נסי</w:t>
      </w:r>
      <w:r>
        <w:rPr>
          <w:rtl/>
        </w:rPr>
        <w:t>ם דהן:</w:t>
      </w:r>
    </w:p>
    <w:p w14:paraId="1CEFEB47" w14:textId="77777777" w:rsidR="00000000" w:rsidRDefault="003C26CA">
      <w:pPr>
        <w:pStyle w:val="a"/>
        <w:rPr>
          <w:rtl/>
        </w:rPr>
      </w:pPr>
    </w:p>
    <w:p w14:paraId="3B21C4E1" w14:textId="77777777" w:rsidR="00000000" w:rsidRDefault="003C26CA">
      <w:pPr>
        <w:pStyle w:val="a"/>
        <w:rPr>
          <w:rFonts w:hint="cs"/>
          <w:rtl/>
        </w:rPr>
      </w:pPr>
      <w:r>
        <w:rPr>
          <w:rFonts w:hint="cs"/>
          <w:rtl/>
        </w:rPr>
        <w:t>תודה רבה. כבוד שר הבריאות ישיב על הצעת החוק.</w:t>
      </w:r>
    </w:p>
    <w:p w14:paraId="198ACD86" w14:textId="77777777" w:rsidR="00000000" w:rsidRDefault="003C26CA">
      <w:pPr>
        <w:pStyle w:val="a"/>
        <w:rPr>
          <w:rFonts w:hint="cs"/>
          <w:rtl/>
        </w:rPr>
      </w:pPr>
    </w:p>
    <w:p w14:paraId="7CFB42BA" w14:textId="77777777" w:rsidR="00000000" w:rsidRDefault="003C26CA">
      <w:pPr>
        <w:pStyle w:val="Speaker"/>
        <w:rPr>
          <w:rtl/>
        </w:rPr>
      </w:pPr>
      <w:bookmarkStart w:id="134" w:name="FS000000473T11_06_2003_13_02_31"/>
      <w:bookmarkEnd w:id="134"/>
      <w:r>
        <w:rPr>
          <w:rFonts w:hint="eastAsia"/>
          <w:rtl/>
        </w:rPr>
        <w:t>שר</w:t>
      </w:r>
      <w:r>
        <w:rPr>
          <w:rtl/>
        </w:rPr>
        <w:t xml:space="preserve"> הבריאות דני נוה:</w:t>
      </w:r>
    </w:p>
    <w:p w14:paraId="4E3BCA7D" w14:textId="77777777" w:rsidR="00000000" w:rsidRDefault="003C26CA">
      <w:pPr>
        <w:pStyle w:val="a"/>
        <w:rPr>
          <w:rFonts w:hint="cs"/>
          <w:rtl/>
        </w:rPr>
      </w:pPr>
    </w:p>
    <w:p w14:paraId="66D3ED0F" w14:textId="77777777" w:rsidR="00000000" w:rsidRDefault="003C26CA">
      <w:pPr>
        <w:pStyle w:val="a"/>
        <w:rPr>
          <w:rFonts w:hint="cs"/>
          <w:rtl/>
        </w:rPr>
      </w:pPr>
      <w:r>
        <w:rPr>
          <w:rFonts w:hint="cs"/>
          <w:rtl/>
        </w:rPr>
        <w:t>אדוני היושב-ראש, שר הבריאות לשעבר, חברי הכנסת - -</w:t>
      </w:r>
    </w:p>
    <w:p w14:paraId="6B3A3582" w14:textId="77777777" w:rsidR="00000000" w:rsidRDefault="003C26CA">
      <w:pPr>
        <w:pStyle w:val="a"/>
        <w:rPr>
          <w:rFonts w:hint="cs"/>
          <w:rtl/>
        </w:rPr>
      </w:pPr>
    </w:p>
    <w:p w14:paraId="3323ACFF" w14:textId="77777777" w:rsidR="00000000" w:rsidRDefault="003C26CA">
      <w:pPr>
        <w:pStyle w:val="ad"/>
        <w:rPr>
          <w:rtl/>
        </w:rPr>
      </w:pPr>
      <w:r>
        <w:rPr>
          <w:rtl/>
        </w:rPr>
        <w:t>היו"ר נסים דהן:</w:t>
      </w:r>
    </w:p>
    <w:p w14:paraId="7AB07458" w14:textId="77777777" w:rsidR="00000000" w:rsidRDefault="003C26CA">
      <w:pPr>
        <w:pStyle w:val="a"/>
        <w:rPr>
          <w:rtl/>
        </w:rPr>
      </w:pPr>
    </w:p>
    <w:p w14:paraId="5E6C5FA2" w14:textId="77777777" w:rsidR="00000000" w:rsidRDefault="003C26CA">
      <w:pPr>
        <w:pStyle w:val="a"/>
        <w:rPr>
          <w:rFonts w:hint="cs"/>
          <w:rtl/>
        </w:rPr>
      </w:pPr>
      <w:r>
        <w:rPr>
          <w:rFonts w:hint="cs"/>
          <w:rtl/>
        </w:rPr>
        <w:t>חן, חן.</w:t>
      </w:r>
    </w:p>
    <w:p w14:paraId="7E9DB9DE" w14:textId="77777777" w:rsidR="00000000" w:rsidRDefault="003C26CA">
      <w:pPr>
        <w:pStyle w:val="a"/>
        <w:rPr>
          <w:rFonts w:hint="cs"/>
          <w:rtl/>
        </w:rPr>
      </w:pPr>
    </w:p>
    <w:p w14:paraId="03F068B2" w14:textId="77777777" w:rsidR="00000000" w:rsidRDefault="003C26CA">
      <w:pPr>
        <w:pStyle w:val="SpeakerCon"/>
        <w:rPr>
          <w:rtl/>
        </w:rPr>
      </w:pPr>
      <w:bookmarkStart w:id="135" w:name="FS000000473T11_06_2003_13_03_21C"/>
      <w:bookmarkEnd w:id="135"/>
      <w:r>
        <w:rPr>
          <w:rtl/>
        </w:rPr>
        <w:t>שר הבריאות דני נוה:</w:t>
      </w:r>
    </w:p>
    <w:p w14:paraId="38ED2FA2" w14:textId="77777777" w:rsidR="00000000" w:rsidRDefault="003C26CA">
      <w:pPr>
        <w:pStyle w:val="a"/>
        <w:rPr>
          <w:rtl/>
        </w:rPr>
      </w:pPr>
    </w:p>
    <w:p w14:paraId="7E4931D0" w14:textId="77777777" w:rsidR="00000000" w:rsidRDefault="003C26CA">
      <w:pPr>
        <w:pStyle w:val="a"/>
        <w:rPr>
          <w:rFonts w:hint="cs"/>
          <w:rtl/>
        </w:rPr>
      </w:pPr>
      <w:r>
        <w:rPr>
          <w:rFonts w:hint="cs"/>
          <w:rtl/>
        </w:rPr>
        <w:t>- - חבר הכנסת אמנון כהן קלקל לנו את התיאבון עכשיו לארוחת הצהריים. כל התיאורים האלה.</w:t>
      </w:r>
    </w:p>
    <w:p w14:paraId="59090234" w14:textId="77777777" w:rsidR="00000000" w:rsidRDefault="003C26CA">
      <w:pPr>
        <w:pStyle w:val="a"/>
        <w:rPr>
          <w:rFonts w:hint="cs"/>
          <w:rtl/>
        </w:rPr>
      </w:pPr>
    </w:p>
    <w:p w14:paraId="49A678A8" w14:textId="77777777" w:rsidR="00000000" w:rsidRDefault="003C26CA">
      <w:pPr>
        <w:pStyle w:val="ac"/>
        <w:rPr>
          <w:rtl/>
        </w:rPr>
      </w:pPr>
    </w:p>
    <w:p w14:paraId="126F90DD" w14:textId="77777777" w:rsidR="00000000" w:rsidRDefault="003C26CA">
      <w:pPr>
        <w:pStyle w:val="ac"/>
        <w:rPr>
          <w:rtl/>
        </w:rPr>
      </w:pPr>
      <w:r>
        <w:rPr>
          <w:rFonts w:hint="eastAsia"/>
          <w:rtl/>
        </w:rPr>
        <w:t>אמנון</w:t>
      </w:r>
      <w:r>
        <w:rPr>
          <w:rtl/>
        </w:rPr>
        <w:t xml:space="preserve"> כהן (ש"ס):</w:t>
      </w:r>
    </w:p>
    <w:p w14:paraId="5D151ADE" w14:textId="77777777" w:rsidR="00000000" w:rsidRDefault="003C26CA">
      <w:pPr>
        <w:pStyle w:val="a"/>
        <w:rPr>
          <w:rFonts w:hint="cs"/>
          <w:rtl/>
        </w:rPr>
      </w:pPr>
    </w:p>
    <w:p w14:paraId="0DB4936A" w14:textId="77777777" w:rsidR="00000000" w:rsidRDefault="003C26CA">
      <w:pPr>
        <w:pStyle w:val="a"/>
        <w:rPr>
          <w:rFonts w:hint="cs"/>
          <w:rtl/>
        </w:rPr>
      </w:pPr>
      <w:r>
        <w:rPr>
          <w:rFonts w:hint="cs"/>
          <w:rtl/>
        </w:rPr>
        <w:t>צריך להיזהר.</w:t>
      </w:r>
    </w:p>
    <w:p w14:paraId="6387F809" w14:textId="77777777" w:rsidR="00000000" w:rsidRDefault="003C26CA">
      <w:pPr>
        <w:pStyle w:val="SpeakerCon"/>
        <w:rPr>
          <w:rFonts w:hint="cs"/>
          <w:rtl/>
        </w:rPr>
      </w:pPr>
      <w:bookmarkStart w:id="136" w:name="FS000000473T11_06_2003_13_04_11C"/>
      <w:bookmarkEnd w:id="136"/>
    </w:p>
    <w:p w14:paraId="724369C0" w14:textId="77777777" w:rsidR="00000000" w:rsidRDefault="003C26CA">
      <w:pPr>
        <w:pStyle w:val="SpeakerCon"/>
        <w:rPr>
          <w:rtl/>
        </w:rPr>
      </w:pPr>
      <w:r>
        <w:rPr>
          <w:rtl/>
        </w:rPr>
        <w:t>שר הבריאות דני נוה:</w:t>
      </w:r>
    </w:p>
    <w:p w14:paraId="1F3CEDF4" w14:textId="77777777" w:rsidR="00000000" w:rsidRDefault="003C26CA">
      <w:pPr>
        <w:pStyle w:val="a"/>
        <w:rPr>
          <w:rtl/>
        </w:rPr>
      </w:pPr>
    </w:p>
    <w:p w14:paraId="7F815F36" w14:textId="77777777" w:rsidR="00000000" w:rsidRDefault="003C26CA">
      <w:pPr>
        <w:pStyle w:val="a"/>
        <w:rPr>
          <w:rFonts w:hint="cs"/>
          <w:rtl/>
        </w:rPr>
      </w:pPr>
      <w:r>
        <w:rPr>
          <w:rFonts w:hint="cs"/>
          <w:rtl/>
        </w:rPr>
        <w:t>אדוני היושב-ראש, ראשית, הנושא שמעלה חבר הכנסת כהן הוא בהחלט נושא ראוי, גם הנושא של חובת סימון מוצרי מזון שנמכרים בתפזורת מבחינת הצורך לפקח על הדבר הזה, וגם מבחינת איסור מכירת מזון שפגה התקופה שבה המוצ</w:t>
      </w:r>
      <w:r>
        <w:rPr>
          <w:rFonts w:hint="cs"/>
          <w:rtl/>
        </w:rPr>
        <w:t>ר הזה ראוי לשיווק. אלו שני נושאים שבהחלט ראוי להסדיר אותם. אלא מאי? אנחנו בשלב מאוד מתקדם, כפי שגם אדוני היושב-ראש יודע מתפקידו הקודם, של הסדרת הנושא הזה במסגרת תקנות, משום שפקודת בריאות הציבור (מזון) מקנה למנכ"ל משרד הבריאות סמכות להתקין תקנות בדיוק בתחומ</w:t>
      </w:r>
      <w:r>
        <w:rPr>
          <w:rFonts w:hint="cs"/>
          <w:rtl/>
        </w:rPr>
        <w:t>ים האלה שהחוק עוסק בהם.</w:t>
      </w:r>
    </w:p>
    <w:p w14:paraId="212E95F4" w14:textId="77777777" w:rsidR="00000000" w:rsidRDefault="003C26CA">
      <w:pPr>
        <w:pStyle w:val="a"/>
        <w:rPr>
          <w:rFonts w:hint="cs"/>
          <w:rtl/>
        </w:rPr>
      </w:pPr>
    </w:p>
    <w:p w14:paraId="133B6485" w14:textId="77777777" w:rsidR="00000000" w:rsidRDefault="003C26CA">
      <w:pPr>
        <w:pStyle w:val="a"/>
        <w:rPr>
          <w:rFonts w:hint="cs"/>
          <w:rtl/>
        </w:rPr>
      </w:pPr>
      <w:r>
        <w:rPr>
          <w:rFonts w:hint="cs"/>
          <w:rtl/>
        </w:rPr>
        <w:t>לכן, מצד אחד אני משבח את חבר הכנסת כהן, שבהתמדה ובמסירות הוא שב ומעלה את הסוגיה הזאת מעל דוכן הכנסת, משום שהיא באמת נוגעת לבריאות שלנו ויש פה הרבה מקום לשיפור, אגב, אדוני היושב-ראש, כפי שאתה יודע, בכל מה שנוגע לפיקוח על המזון שאנחנ</w:t>
      </w:r>
      <w:r>
        <w:rPr>
          <w:rFonts w:hint="cs"/>
          <w:rtl/>
        </w:rPr>
        <w:t>ו אוכלים, על המזון שהילדים שלנו אוכלים במעונות-היום ובמקומות אחרים. עם זאת, אני באמת מאוד מקווה שנשלים בקרוב את התקנות ונוכל להביא אותן לוועדת העבודה, הרווחה והבריאות של הכנסת בראשות חבר הכנסת יהלום.</w:t>
      </w:r>
    </w:p>
    <w:p w14:paraId="688C029A" w14:textId="77777777" w:rsidR="00000000" w:rsidRDefault="003C26CA">
      <w:pPr>
        <w:pStyle w:val="a"/>
        <w:rPr>
          <w:rFonts w:hint="cs"/>
          <w:rtl/>
        </w:rPr>
      </w:pPr>
    </w:p>
    <w:p w14:paraId="5E4CC84D" w14:textId="77777777" w:rsidR="00000000" w:rsidRDefault="003C26CA">
      <w:pPr>
        <w:pStyle w:val="a"/>
        <w:rPr>
          <w:rFonts w:hint="cs"/>
          <w:rtl/>
        </w:rPr>
      </w:pPr>
      <w:r>
        <w:rPr>
          <w:rFonts w:hint="cs"/>
          <w:rtl/>
        </w:rPr>
        <w:t>אני מבין שחבר הכנסת אמנון כהן הפך קצת קטן-אמונה בשנים ה</w:t>
      </w:r>
      <w:r>
        <w:rPr>
          <w:rFonts w:hint="cs"/>
          <w:rtl/>
        </w:rPr>
        <w:t>אחרונות, אחרי שהובטח לו בעבר שהדבר הזה יוסדר בתקנות והוא עדיין לא הוסדר בתקנות. הסכמתי על דעת יושב-ראש ועדת השרים לחקיקה, חבר הכנסת יוסף לפיד, שאנחנו נעביר את הצעת החוק בקריאה טרומית, אבל המציע ימתין ולא יעביר אותה לקריאה ראשונה. אני מקווה שבקרוב נוכל להסד</w:t>
      </w:r>
      <w:r>
        <w:rPr>
          <w:rFonts w:hint="cs"/>
          <w:rtl/>
        </w:rPr>
        <w:t xml:space="preserve">יר את הנושא הזה בתקנות. תן לנו חודש ימים. אני מקווה שבחודש הימים הזה נוכל באמת להשלים את התקנות הנדרשות. </w:t>
      </w:r>
    </w:p>
    <w:p w14:paraId="42AD2390" w14:textId="77777777" w:rsidR="00000000" w:rsidRDefault="003C26CA">
      <w:pPr>
        <w:pStyle w:val="a"/>
        <w:rPr>
          <w:rFonts w:hint="cs"/>
          <w:rtl/>
        </w:rPr>
      </w:pPr>
    </w:p>
    <w:p w14:paraId="073A333E" w14:textId="77777777" w:rsidR="00000000" w:rsidRDefault="003C26CA">
      <w:pPr>
        <w:pStyle w:val="a"/>
        <w:ind w:firstLine="720"/>
        <w:rPr>
          <w:rFonts w:hint="cs"/>
          <w:rtl/>
        </w:rPr>
      </w:pPr>
      <w:r>
        <w:rPr>
          <w:rFonts w:hint="cs"/>
          <w:rtl/>
        </w:rPr>
        <w:t>לכן, אין לנו התנגדות שהצעת החוק תאושר בקריאה טרומית, בכפוף להסכמה שציינתי עם חבר הכנסת אמנון כהן.</w:t>
      </w:r>
    </w:p>
    <w:p w14:paraId="5ECC8286" w14:textId="77777777" w:rsidR="00000000" w:rsidRDefault="003C26CA">
      <w:pPr>
        <w:pStyle w:val="a"/>
        <w:ind w:firstLine="720"/>
        <w:rPr>
          <w:rFonts w:hint="cs"/>
          <w:rtl/>
        </w:rPr>
      </w:pPr>
    </w:p>
    <w:p w14:paraId="66B846F0" w14:textId="77777777" w:rsidR="00000000" w:rsidRDefault="003C26CA">
      <w:pPr>
        <w:pStyle w:val="ad"/>
        <w:rPr>
          <w:rtl/>
        </w:rPr>
      </w:pPr>
      <w:r>
        <w:rPr>
          <w:rFonts w:hint="eastAsia"/>
          <w:rtl/>
        </w:rPr>
        <w:t>היו</w:t>
      </w:r>
      <w:r>
        <w:rPr>
          <w:rtl/>
        </w:rPr>
        <w:t>"ר נסים דהן:</w:t>
      </w:r>
    </w:p>
    <w:p w14:paraId="4686537B" w14:textId="77777777" w:rsidR="00000000" w:rsidRDefault="003C26CA">
      <w:pPr>
        <w:pStyle w:val="a"/>
        <w:rPr>
          <w:rFonts w:hint="cs"/>
          <w:rtl/>
        </w:rPr>
      </w:pPr>
    </w:p>
    <w:p w14:paraId="2A3D7DE9" w14:textId="77777777" w:rsidR="00000000" w:rsidRDefault="003C26CA">
      <w:pPr>
        <w:pStyle w:val="a"/>
        <w:rPr>
          <w:rFonts w:hint="cs"/>
          <w:rtl/>
        </w:rPr>
      </w:pPr>
      <w:r>
        <w:rPr>
          <w:rFonts w:hint="cs"/>
          <w:rtl/>
        </w:rPr>
        <w:t>חבר הכנסת אמנון כהן, בבקשה.</w:t>
      </w:r>
    </w:p>
    <w:p w14:paraId="14142086" w14:textId="77777777" w:rsidR="00000000" w:rsidRDefault="003C26CA">
      <w:pPr>
        <w:pStyle w:val="a"/>
        <w:rPr>
          <w:rFonts w:hint="cs"/>
          <w:rtl/>
        </w:rPr>
      </w:pPr>
    </w:p>
    <w:p w14:paraId="63307617" w14:textId="77777777" w:rsidR="00000000" w:rsidRDefault="003C26CA">
      <w:pPr>
        <w:pStyle w:val="ac"/>
        <w:rPr>
          <w:rtl/>
        </w:rPr>
      </w:pPr>
      <w:bookmarkStart w:id="137" w:name="FS000000495T11_06_2003_13_11_26"/>
      <w:bookmarkEnd w:id="137"/>
    </w:p>
    <w:p w14:paraId="552F4026" w14:textId="77777777" w:rsidR="00000000" w:rsidRDefault="003C26CA">
      <w:pPr>
        <w:pStyle w:val="ac"/>
        <w:rPr>
          <w:rtl/>
        </w:rPr>
      </w:pPr>
      <w:r>
        <w:rPr>
          <w:rFonts w:hint="eastAsia"/>
          <w:rtl/>
        </w:rPr>
        <w:t>אמנ</w:t>
      </w:r>
      <w:r>
        <w:rPr>
          <w:rFonts w:hint="eastAsia"/>
          <w:rtl/>
        </w:rPr>
        <w:t>ון</w:t>
      </w:r>
      <w:r>
        <w:rPr>
          <w:rtl/>
        </w:rPr>
        <w:t xml:space="preserve"> כהן (ש"ס):</w:t>
      </w:r>
    </w:p>
    <w:p w14:paraId="10BCCBF2" w14:textId="77777777" w:rsidR="00000000" w:rsidRDefault="003C26CA">
      <w:pPr>
        <w:pStyle w:val="a"/>
        <w:rPr>
          <w:rFonts w:hint="cs"/>
          <w:rtl/>
        </w:rPr>
      </w:pPr>
    </w:p>
    <w:p w14:paraId="35E8CA19" w14:textId="77777777" w:rsidR="00000000" w:rsidRDefault="003C26CA">
      <w:pPr>
        <w:pStyle w:val="a"/>
        <w:rPr>
          <w:rFonts w:hint="cs"/>
          <w:rtl/>
        </w:rPr>
      </w:pPr>
      <w:r>
        <w:rPr>
          <w:rFonts w:hint="cs"/>
          <w:rtl/>
        </w:rPr>
        <w:t>אדוני היושב-ראש, אני מסכים להצעתו של השר להמתין חודש ימים עד שכל התקנות יאושרו ויעברו.</w:t>
      </w:r>
    </w:p>
    <w:p w14:paraId="3E9DE9FD" w14:textId="77777777" w:rsidR="00000000" w:rsidRDefault="003C26CA">
      <w:pPr>
        <w:pStyle w:val="a"/>
        <w:rPr>
          <w:rFonts w:hint="cs"/>
          <w:rtl/>
        </w:rPr>
      </w:pPr>
    </w:p>
    <w:p w14:paraId="4B265EA2" w14:textId="77777777" w:rsidR="00000000" w:rsidRDefault="003C26CA">
      <w:pPr>
        <w:pStyle w:val="ad"/>
        <w:rPr>
          <w:rtl/>
        </w:rPr>
      </w:pPr>
      <w:r>
        <w:rPr>
          <w:rtl/>
        </w:rPr>
        <w:t>היו"ר נסים דהן:</w:t>
      </w:r>
    </w:p>
    <w:p w14:paraId="1A0950E2" w14:textId="77777777" w:rsidR="00000000" w:rsidRDefault="003C26CA">
      <w:pPr>
        <w:pStyle w:val="a"/>
        <w:rPr>
          <w:rtl/>
        </w:rPr>
      </w:pPr>
    </w:p>
    <w:p w14:paraId="7270B462" w14:textId="77777777" w:rsidR="00000000" w:rsidRDefault="003C26CA">
      <w:pPr>
        <w:pStyle w:val="a"/>
        <w:rPr>
          <w:rFonts w:hint="cs"/>
          <w:rtl/>
        </w:rPr>
      </w:pPr>
      <w:r>
        <w:rPr>
          <w:rFonts w:hint="cs"/>
          <w:rtl/>
        </w:rPr>
        <w:t>אנחנו עוברים להצבעה. מי בעד? מי נגד? להזכירכם, הממשלה בעד בתנאי שהחוק ימתין עד שתוגש הצעה דומה מצד הממשלה.</w:t>
      </w:r>
    </w:p>
    <w:p w14:paraId="68C4FBF9" w14:textId="77777777" w:rsidR="00000000" w:rsidRDefault="003C26CA">
      <w:pPr>
        <w:pStyle w:val="a"/>
        <w:rPr>
          <w:rFonts w:hint="cs"/>
          <w:rtl/>
        </w:rPr>
      </w:pPr>
    </w:p>
    <w:p w14:paraId="680380B5" w14:textId="77777777" w:rsidR="00000000" w:rsidRDefault="003C26CA">
      <w:pPr>
        <w:pStyle w:val="a7"/>
        <w:bidi/>
        <w:rPr>
          <w:rFonts w:hint="cs"/>
          <w:rtl/>
        </w:rPr>
      </w:pPr>
      <w:r>
        <w:rPr>
          <w:rFonts w:hint="cs"/>
          <w:rtl/>
        </w:rPr>
        <w:t xml:space="preserve">הצבעה מס' 5 </w:t>
      </w:r>
    </w:p>
    <w:p w14:paraId="696D8641" w14:textId="77777777" w:rsidR="00000000" w:rsidRDefault="003C26CA">
      <w:pPr>
        <w:pStyle w:val="a"/>
        <w:rPr>
          <w:rFonts w:hint="cs"/>
          <w:rtl/>
        </w:rPr>
      </w:pPr>
    </w:p>
    <w:p w14:paraId="29C45809" w14:textId="77777777" w:rsidR="00000000" w:rsidRDefault="003C26CA">
      <w:pPr>
        <w:pStyle w:val="a8"/>
        <w:bidi/>
        <w:rPr>
          <w:rFonts w:hint="cs"/>
          <w:rtl/>
        </w:rPr>
      </w:pPr>
      <w:r>
        <w:rPr>
          <w:rFonts w:hint="cs"/>
          <w:rtl/>
        </w:rPr>
        <w:t xml:space="preserve"> בעד ההצעה להע</w:t>
      </w:r>
      <w:r>
        <w:rPr>
          <w:rFonts w:hint="cs"/>
          <w:rtl/>
        </w:rPr>
        <w:t xml:space="preserve">ביר את הצעת החוק לדיון מוקדם בוועדה </w:t>
      </w:r>
      <w:r>
        <w:rPr>
          <w:rtl/>
        </w:rPr>
        <w:t>–</w:t>
      </w:r>
      <w:r>
        <w:rPr>
          <w:rFonts w:hint="cs"/>
          <w:rtl/>
        </w:rPr>
        <w:t xml:space="preserve"> 48</w:t>
      </w:r>
    </w:p>
    <w:p w14:paraId="6C7224BD" w14:textId="77777777" w:rsidR="00000000" w:rsidRDefault="003C26CA">
      <w:pPr>
        <w:pStyle w:val="a8"/>
        <w:bidi/>
        <w:rPr>
          <w:rFonts w:hint="cs"/>
          <w:rtl/>
        </w:rPr>
      </w:pPr>
      <w:r>
        <w:rPr>
          <w:rFonts w:hint="cs"/>
          <w:rtl/>
        </w:rPr>
        <w:t xml:space="preserve">נגד </w:t>
      </w:r>
      <w:r>
        <w:rPr>
          <w:rtl/>
        </w:rPr>
        <w:t>–</w:t>
      </w:r>
      <w:r>
        <w:rPr>
          <w:rFonts w:hint="cs"/>
          <w:rtl/>
        </w:rPr>
        <w:t xml:space="preserve"> אין</w:t>
      </w:r>
    </w:p>
    <w:p w14:paraId="71F84DD5" w14:textId="77777777" w:rsidR="00000000" w:rsidRDefault="003C26CA">
      <w:pPr>
        <w:pStyle w:val="a8"/>
        <w:bidi/>
        <w:rPr>
          <w:rFonts w:hint="cs"/>
          <w:rtl/>
        </w:rPr>
      </w:pPr>
      <w:r>
        <w:rPr>
          <w:rFonts w:hint="cs"/>
          <w:rtl/>
        </w:rPr>
        <w:t xml:space="preserve">נמנעים </w:t>
      </w:r>
      <w:r>
        <w:rPr>
          <w:rtl/>
        </w:rPr>
        <w:t>–</w:t>
      </w:r>
      <w:r>
        <w:rPr>
          <w:rFonts w:hint="cs"/>
          <w:rtl/>
        </w:rPr>
        <w:t xml:space="preserve"> אין</w:t>
      </w:r>
    </w:p>
    <w:p w14:paraId="5DCEE93A" w14:textId="77777777" w:rsidR="00000000" w:rsidRDefault="003C26CA">
      <w:pPr>
        <w:pStyle w:val="a8"/>
        <w:bidi/>
        <w:rPr>
          <w:rFonts w:hint="cs"/>
          <w:rtl/>
        </w:rPr>
      </w:pPr>
      <w:r>
        <w:rPr>
          <w:rFonts w:hint="cs"/>
          <w:rtl/>
        </w:rPr>
        <w:t xml:space="preserve">ההצעה להעביר את הצעת חוק לתיקון פקודת בריאות הציבור (מזון) (תוקף מוצרים), </w:t>
      </w:r>
      <w:r>
        <w:rPr>
          <w:rtl/>
        </w:rPr>
        <w:br/>
      </w:r>
      <w:r>
        <w:rPr>
          <w:rFonts w:hint="cs"/>
          <w:rtl/>
        </w:rPr>
        <w:t>התשס"ג-2003, לדיון מוקדם בוועדת העבודה, הרווחה והבריאות נתקבלה.</w:t>
      </w:r>
    </w:p>
    <w:p w14:paraId="65D631DB" w14:textId="77777777" w:rsidR="00000000" w:rsidRDefault="003C26CA">
      <w:pPr>
        <w:pStyle w:val="ad"/>
        <w:rPr>
          <w:rFonts w:hint="cs"/>
          <w:rtl/>
        </w:rPr>
      </w:pPr>
    </w:p>
    <w:p w14:paraId="65438BF4" w14:textId="77777777" w:rsidR="00000000" w:rsidRDefault="003C26CA">
      <w:pPr>
        <w:pStyle w:val="ad"/>
        <w:rPr>
          <w:rtl/>
        </w:rPr>
      </w:pPr>
      <w:r>
        <w:rPr>
          <w:rtl/>
        </w:rPr>
        <w:t>היו"ר נסים דהן:</w:t>
      </w:r>
    </w:p>
    <w:p w14:paraId="6B5CF0F8" w14:textId="77777777" w:rsidR="00000000" w:rsidRDefault="003C26CA">
      <w:pPr>
        <w:pStyle w:val="a"/>
        <w:rPr>
          <w:rtl/>
        </w:rPr>
      </w:pPr>
    </w:p>
    <w:p w14:paraId="6795586C" w14:textId="77777777" w:rsidR="00000000" w:rsidRDefault="003C26CA">
      <w:pPr>
        <w:pStyle w:val="a"/>
        <w:rPr>
          <w:rFonts w:hint="cs"/>
          <w:rtl/>
        </w:rPr>
      </w:pPr>
      <w:r>
        <w:rPr>
          <w:rFonts w:hint="cs"/>
          <w:rtl/>
        </w:rPr>
        <w:t>48 בעד, אין מתנגדים, אין נמנעים. הצ</w:t>
      </w:r>
      <w:r>
        <w:rPr>
          <w:rFonts w:hint="cs"/>
          <w:rtl/>
        </w:rPr>
        <w:t xml:space="preserve">עת החוק עוברת להכנה לקריאה ראשונה לוועדת העבודה, הרווחה והבריאות. </w:t>
      </w:r>
    </w:p>
    <w:p w14:paraId="676E0AAA" w14:textId="77777777" w:rsidR="00000000" w:rsidRDefault="003C26CA">
      <w:pPr>
        <w:pStyle w:val="a"/>
        <w:rPr>
          <w:rFonts w:hint="cs"/>
          <w:rtl/>
        </w:rPr>
      </w:pPr>
    </w:p>
    <w:p w14:paraId="039BF706" w14:textId="77777777" w:rsidR="00000000" w:rsidRDefault="003C26CA">
      <w:pPr>
        <w:pStyle w:val="a"/>
        <w:jc w:val="center"/>
        <w:rPr>
          <w:b/>
          <w:bCs/>
          <w:rtl/>
        </w:rPr>
      </w:pPr>
    </w:p>
    <w:p w14:paraId="11605DCD" w14:textId="77777777" w:rsidR="00000000" w:rsidRDefault="003C26CA">
      <w:pPr>
        <w:pStyle w:val="a"/>
        <w:jc w:val="center"/>
        <w:rPr>
          <w:rFonts w:hint="cs"/>
          <w:b/>
          <w:bCs/>
          <w:rtl/>
        </w:rPr>
      </w:pPr>
    </w:p>
    <w:p w14:paraId="38FB32ED" w14:textId="77777777" w:rsidR="00000000" w:rsidRDefault="003C26CA">
      <w:pPr>
        <w:pStyle w:val="Subject"/>
        <w:rPr>
          <w:rFonts w:hint="cs"/>
          <w:rtl/>
        </w:rPr>
      </w:pPr>
      <w:r>
        <w:rPr>
          <w:rFonts w:hint="cs"/>
          <w:rtl/>
        </w:rPr>
        <w:t xml:space="preserve">הצעת חוק נכי רדיפות הנאצים (תיקון </w:t>
      </w:r>
      <w:r>
        <w:rPr>
          <w:rtl/>
        </w:rPr>
        <w:t>–</w:t>
      </w:r>
      <w:r>
        <w:rPr>
          <w:rFonts w:hint="cs"/>
          <w:rtl/>
        </w:rPr>
        <w:t xml:space="preserve"> נכה רדיפות הנאצים </w:t>
      </w:r>
      <w:r>
        <w:rPr>
          <w:rtl/>
        </w:rPr>
        <w:br/>
      </w:r>
      <w:r>
        <w:rPr>
          <w:rFonts w:hint="cs"/>
          <w:rtl/>
        </w:rPr>
        <w:t xml:space="preserve">השוהה בחו"ל),   התשס"ג-2003 </w:t>
      </w:r>
    </w:p>
    <w:p w14:paraId="17DD8372" w14:textId="77777777" w:rsidR="00000000" w:rsidRDefault="003C26CA">
      <w:pPr>
        <w:pStyle w:val="a"/>
        <w:ind w:firstLine="0"/>
        <w:rPr>
          <w:rFonts w:hint="cs"/>
          <w:rtl/>
        </w:rPr>
      </w:pPr>
      <w:r>
        <w:rPr>
          <w:rtl/>
        </w:rPr>
        <w:t>[נספחות.]</w:t>
      </w:r>
    </w:p>
    <w:p w14:paraId="28085B9F" w14:textId="77777777" w:rsidR="00000000" w:rsidRDefault="003C26CA">
      <w:pPr>
        <w:pStyle w:val="SubjectSub"/>
        <w:rPr>
          <w:rFonts w:hint="cs"/>
          <w:rtl/>
        </w:rPr>
      </w:pPr>
      <w:r>
        <w:rPr>
          <w:rFonts w:hint="cs"/>
          <w:rtl/>
        </w:rPr>
        <w:t>(הצעת חברת הכנסת קולט אביטל)</w:t>
      </w:r>
    </w:p>
    <w:p w14:paraId="63AFA6DF" w14:textId="77777777" w:rsidR="00000000" w:rsidRDefault="003C26CA">
      <w:pPr>
        <w:pStyle w:val="a"/>
        <w:rPr>
          <w:rFonts w:hint="cs"/>
          <w:rtl/>
        </w:rPr>
      </w:pPr>
    </w:p>
    <w:p w14:paraId="64A1971F" w14:textId="77777777" w:rsidR="00000000" w:rsidRDefault="003C26CA">
      <w:pPr>
        <w:pStyle w:val="a"/>
        <w:jc w:val="center"/>
        <w:rPr>
          <w:rFonts w:hint="cs"/>
          <w:b/>
          <w:bCs/>
          <w:rtl/>
        </w:rPr>
      </w:pPr>
    </w:p>
    <w:p w14:paraId="262F5F7F" w14:textId="77777777" w:rsidR="00000000" w:rsidRDefault="003C26CA">
      <w:pPr>
        <w:pStyle w:val="ad"/>
        <w:rPr>
          <w:rtl/>
        </w:rPr>
      </w:pPr>
      <w:r>
        <w:rPr>
          <w:rtl/>
        </w:rPr>
        <w:t>היו"ר נסים דהן:</w:t>
      </w:r>
    </w:p>
    <w:p w14:paraId="026F5FCF" w14:textId="77777777" w:rsidR="00000000" w:rsidRDefault="003C26CA">
      <w:pPr>
        <w:pStyle w:val="a"/>
        <w:rPr>
          <w:rtl/>
        </w:rPr>
      </w:pPr>
    </w:p>
    <w:p w14:paraId="05BB456B" w14:textId="77777777" w:rsidR="00000000" w:rsidRDefault="003C26CA">
      <w:pPr>
        <w:pStyle w:val="a"/>
        <w:rPr>
          <w:rFonts w:hint="cs"/>
          <w:rtl/>
        </w:rPr>
      </w:pPr>
      <w:r>
        <w:rPr>
          <w:rFonts w:hint="cs"/>
          <w:rtl/>
        </w:rPr>
        <w:t xml:space="preserve">חברי הכנסת, אנחנו עוברים לחוק הבא: הצעת חוק </w:t>
      </w:r>
      <w:r>
        <w:rPr>
          <w:rFonts w:hint="cs"/>
          <w:rtl/>
        </w:rPr>
        <w:t xml:space="preserve">נכי רדיפות הנאצים (תיקון </w:t>
      </w:r>
      <w:r>
        <w:rPr>
          <w:rtl/>
        </w:rPr>
        <w:t>–</w:t>
      </w:r>
      <w:r>
        <w:rPr>
          <w:rFonts w:hint="cs"/>
          <w:rtl/>
        </w:rPr>
        <w:t xml:space="preserve"> נכה רדיפות הנאצים השוהה בחו"ל), התשס"ג-2003, מס' פ/144. חברת הכנסת קולט אביטל, בבקשה. ישיב השר מאיר שטרית.</w:t>
      </w:r>
    </w:p>
    <w:p w14:paraId="7C62DCB5" w14:textId="77777777" w:rsidR="00000000" w:rsidRDefault="003C26CA">
      <w:pPr>
        <w:pStyle w:val="a"/>
        <w:rPr>
          <w:rFonts w:hint="cs"/>
          <w:rtl/>
        </w:rPr>
      </w:pPr>
    </w:p>
    <w:p w14:paraId="77B9FD7C" w14:textId="77777777" w:rsidR="00000000" w:rsidRDefault="003C26CA">
      <w:pPr>
        <w:pStyle w:val="Speaker"/>
        <w:rPr>
          <w:rtl/>
        </w:rPr>
      </w:pPr>
      <w:bookmarkStart w:id="138" w:name="FS000000431T11_06_2003_13_21_30"/>
      <w:bookmarkEnd w:id="138"/>
      <w:r>
        <w:rPr>
          <w:rFonts w:hint="eastAsia"/>
          <w:rtl/>
        </w:rPr>
        <w:t>קולט</w:t>
      </w:r>
      <w:r>
        <w:rPr>
          <w:rtl/>
        </w:rPr>
        <w:t xml:space="preserve"> אביטל (העבודה-מימד):</w:t>
      </w:r>
    </w:p>
    <w:p w14:paraId="353E64C6" w14:textId="77777777" w:rsidR="00000000" w:rsidRDefault="003C26CA">
      <w:pPr>
        <w:pStyle w:val="a"/>
        <w:rPr>
          <w:rFonts w:hint="cs"/>
          <w:rtl/>
        </w:rPr>
      </w:pPr>
    </w:p>
    <w:p w14:paraId="35ACDAF8" w14:textId="77777777" w:rsidR="00000000" w:rsidRDefault="003C26CA">
      <w:pPr>
        <w:pStyle w:val="a"/>
        <w:rPr>
          <w:rFonts w:hint="cs"/>
          <w:rtl/>
        </w:rPr>
      </w:pPr>
      <w:r>
        <w:rPr>
          <w:rFonts w:hint="cs"/>
          <w:rtl/>
        </w:rPr>
        <w:t>אדוני היושב-ראש, חברי חברי הכנסת, רבותי השרים, הצעת החוק הזאת באה לתקן עוול שנעשה לניצולי שואה</w:t>
      </w:r>
      <w:r>
        <w:rPr>
          <w:rFonts w:hint="cs"/>
          <w:rtl/>
        </w:rPr>
        <w:t>. היא בעצם הוגשה בכנסת הקודמת, עברה קריאה טרומית והועברה לוועדת הכספים, שם הוכנה לקריאה ראשונה,  ובעצם שם נתקעה, כאשר עמדת האוצר היתה חיובית.</w:t>
      </w:r>
    </w:p>
    <w:p w14:paraId="43592A2B" w14:textId="77777777" w:rsidR="00000000" w:rsidRDefault="003C26CA">
      <w:pPr>
        <w:pStyle w:val="a"/>
        <w:rPr>
          <w:rFonts w:hint="cs"/>
          <w:rtl/>
        </w:rPr>
      </w:pPr>
    </w:p>
    <w:p w14:paraId="4EB397CD" w14:textId="77777777" w:rsidR="00000000" w:rsidRDefault="003C26CA">
      <w:pPr>
        <w:pStyle w:val="a"/>
        <w:rPr>
          <w:rFonts w:hint="cs"/>
          <w:rtl/>
        </w:rPr>
      </w:pPr>
      <w:r>
        <w:rPr>
          <w:rFonts w:hint="cs"/>
          <w:rtl/>
        </w:rPr>
        <w:t>אנחנו מדברים על ניצולי שואה שעד עכשיו קיבלו את הרנטה רק כאשר היו בארץ. הם יכלו לקבל רנטה אם יצאו לחוץ-לארץ לתקופה</w:t>
      </w:r>
      <w:r>
        <w:rPr>
          <w:rFonts w:hint="cs"/>
          <w:rtl/>
        </w:rPr>
        <w:t xml:space="preserve"> מאוד קצרה, לצורכי ריפוי בלבד. אנחנו מדברים על ציבור שלצערנו הולך ונעלם; אנחנו מדברים על ציבור שהולך ומזדקן, ובסך הכול חלק מהאנשים האלה רוצים לפעמים לנסוע לחו"ל ולחיות בקרבת ילדיהם. את הכסף הזה, את הרנטות הצנועות שהם מקבלים, אנחנו ממילא קיבלנו מממשלת גרמני</w:t>
      </w:r>
      <w:r>
        <w:rPr>
          <w:rFonts w:hint="cs"/>
          <w:rtl/>
        </w:rPr>
        <w:t>ה, ואם הם היו בארץ הם היו מקבלים את הרנטה הצנועה. אני מבקשת, כדי לאפשר להם קיום לצד ילדיהם, לאשר להם לקבל את הרנטה אם הם נמצאים בחו"ל.</w:t>
      </w:r>
    </w:p>
    <w:p w14:paraId="5AD367B1" w14:textId="77777777" w:rsidR="00000000" w:rsidRDefault="003C26CA">
      <w:pPr>
        <w:pStyle w:val="a"/>
        <w:rPr>
          <w:rFonts w:hint="cs"/>
          <w:rtl/>
        </w:rPr>
      </w:pPr>
    </w:p>
    <w:p w14:paraId="7B3DD16E" w14:textId="77777777" w:rsidR="00000000" w:rsidRDefault="003C26CA">
      <w:pPr>
        <w:pStyle w:val="a"/>
        <w:rPr>
          <w:rFonts w:hint="cs"/>
          <w:rtl/>
        </w:rPr>
      </w:pPr>
      <w:r>
        <w:rPr>
          <w:rFonts w:hint="cs"/>
          <w:rtl/>
        </w:rPr>
        <w:t>אני רוצה להגיד, שעל הצעת החוק המתוקנת עבדתי יחד עם האוצר, והגענו להסכמה על פרק הזמן הנדרש.</w:t>
      </w:r>
    </w:p>
    <w:p w14:paraId="0D986AE4" w14:textId="77777777" w:rsidR="00000000" w:rsidRDefault="003C26CA">
      <w:pPr>
        <w:pStyle w:val="a"/>
        <w:rPr>
          <w:rFonts w:hint="cs"/>
          <w:rtl/>
        </w:rPr>
      </w:pPr>
    </w:p>
    <w:p w14:paraId="2B495F1B" w14:textId="77777777" w:rsidR="00000000" w:rsidRDefault="003C26CA">
      <w:pPr>
        <w:pStyle w:val="a"/>
        <w:rPr>
          <w:rFonts w:hint="cs"/>
          <w:rtl/>
        </w:rPr>
      </w:pPr>
      <w:r>
        <w:rPr>
          <w:rFonts w:hint="cs"/>
          <w:rtl/>
        </w:rPr>
        <w:t xml:space="preserve">אני מקווה שחברי הכנסת יאשרו </w:t>
      </w:r>
      <w:r>
        <w:rPr>
          <w:rFonts w:hint="cs"/>
          <w:rtl/>
        </w:rPr>
        <w:t>את הצעת החוק. תודה רבה.</w:t>
      </w:r>
    </w:p>
    <w:p w14:paraId="38D26414" w14:textId="77777777" w:rsidR="00000000" w:rsidRDefault="003C26CA">
      <w:pPr>
        <w:pStyle w:val="a"/>
        <w:rPr>
          <w:rFonts w:hint="cs"/>
          <w:rtl/>
        </w:rPr>
      </w:pPr>
    </w:p>
    <w:p w14:paraId="7A5621DD" w14:textId="77777777" w:rsidR="00000000" w:rsidRDefault="003C26CA">
      <w:pPr>
        <w:pStyle w:val="ad"/>
        <w:rPr>
          <w:rtl/>
        </w:rPr>
      </w:pPr>
      <w:r>
        <w:rPr>
          <w:rtl/>
        </w:rPr>
        <w:t>היו"ר נסים דהן:</w:t>
      </w:r>
    </w:p>
    <w:p w14:paraId="555E09E1" w14:textId="77777777" w:rsidR="00000000" w:rsidRDefault="003C26CA">
      <w:pPr>
        <w:pStyle w:val="a"/>
        <w:rPr>
          <w:rtl/>
        </w:rPr>
      </w:pPr>
    </w:p>
    <w:p w14:paraId="13ADDA7A" w14:textId="77777777" w:rsidR="00000000" w:rsidRDefault="003C26CA">
      <w:pPr>
        <w:pStyle w:val="a"/>
        <w:rPr>
          <w:rFonts w:hint="cs"/>
          <w:rtl/>
        </w:rPr>
      </w:pPr>
      <w:r>
        <w:rPr>
          <w:rFonts w:hint="cs"/>
          <w:rtl/>
        </w:rPr>
        <w:t xml:space="preserve">כבוד השר מאיר שטרית, בבקשה. אני מבין שאין הסכמת ממשלה. </w:t>
      </w:r>
    </w:p>
    <w:p w14:paraId="0FA336B7" w14:textId="77777777" w:rsidR="00000000" w:rsidRDefault="003C26CA">
      <w:pPr>
        <w:pStyle w:val="a"/>
        <w:rPr>
          <w:rFonts w:hint="cs"/>
          <w:rtl/>
        </w:rPr>
      </w:pPr>
    </w:p>
    <w:p w14:paraId="0376CD65" w14:textId="77777777" w:rsidR="00000000" w:rsidRDefault="003C26CA">
      <w:pPr>
        <w:pStyle w:val="SpeakerCon"/>
        <w:rPr>
          <w:rtl/>
        </w:rPr>
      </w:pPr>
      <w:bookmarkStart w:id="139" w:name="FS000000431T11_06_2003_13_26_41C"/>
      <w:bookmarkEnd w:id="139"/>
      <w:r>
        <w:rPr>
          <w:rFonts w:hint="eastAsia"/>
          <w:rtl/>
        </w:rPr>
        <w:t>קולט</w:t>
      </w:r>
      <w:r>
        <w:rPr>
          <w:rtl/>
        </w:rPr>
        <w:t xml:space="preserve"> אביטל (העבודה-מימד):</w:t>
      </w:r>
    </w:p>
    <w:p w14:paraId="7FB25708" w14:textId="77777777" w:rsidR="00000000" w:rsidRDefault="003C26CA">
      <w:pPr>
        <w:pStyle w:val="a"/>
        <w:rPr>
          <w:rFonts w:hint="cs"/>
          <w:rtl/>
        </w:rPr>
      </w:pPr>
    </w:p>
    <w:p w14:paraId="77C1C8B6" w14:textId="77777777" w:rsidR="00000000" w:rsidRDefault="003C26CA">
      <w:pPr>
        <w:pStyle w:val="a"/>
        <w:rPr>
          <w:rFonts w:hint="cs"/>
          <w:rtl/>
        </w:rPr>
      </w:pPr>
      <w:r>
        <w:rPr>
          <w:rFonts w:hint="cs"/>
          <w:rtl/>
        </w:rPr>
        <w:t>יש הסכמה.</w:t>
      </w:r>
    </w:p>
    <w:p w14:paraId="603DE33A" w14:textId="77777777" w:rsidR="00000000" w:rsidRDefault="003C26CA">
      <w:pPr>
        <w:pStyle w:val="a"/>
        <w:rPr>
          <w:rFonts w:hint="cs"/>
          <w:rtl/>
        </w:rPr>
      </w:pPr>
    </w:p>
    <w:p w14:paraId="414324AD" w14:textId="77777777" w:rsidR="00000000" w:rsidRDefault="003C26CA">
      <w:pPr>
        <w:pStyle w:val="ad"/>
        <w:rPr>
          <w:rtl/>
        </w:rPr>
      </w:pPr>
      <w:r>
        <w:rPr>
          <w:rFonts w:hint="eastAsia"/>
          <w:rtl/>
        </w:rPr>
        <w:t>היו</w:t>
      </w:r>
      <w:r>
        <w:rPr>
          <w:rtl/>
        </w:rPr>
        <w:t>"ר נסים דהן:</w:t>
      </w:r>
    </w:p>
    <w:p w14:paraId="47E2DD4F" w14:textId="77777777" w:rsidR="00000000" w:rsidRDefault="003C26CA">
      <w:pPr>
        <w:pStyle w:val="a"/>
        <w:rPr>
          <w:rFonts w:hint="cs"/>
          <w:rtl/>
        </w:rPr>
      </w:pPr>
    </w:p>
    <w:p w14:paraId="6550FF15" w14:textId="77777777" w:rsidR="00000000" w:rsidRDefault="003C26CA">
      <w:pPr>
        <w:pStyle w:val="a"/>
        <w:rPr>
          <w:rFonts w:hint="cs"/>
          <w:rtl/>
        </w:rPr>
      </w:pPr>
      <w:r>
        <w:rPr>
          <w:rFonts w:hint="cs"/>
          <w:rtl/>
        </w:rPr>
        <w:t>אז למה זה לא הנמקה מהמקום? יש הסכמה או אין הסכמה?</w:t>
      </w:r>
    </w:p>
    <w:p w14:paraId="6F56AB3B" w14:textId="77777777" w:rsidR="00000000" w:rsidRDefault="003C26CA">
      <w:pPr>
        <w:pStyle w:val="a"/>
        <w:rPr>
          <w:rFonts w:hint="cs"/>
          <w:rtl/>
        </w:rPr>
      </w:pPr>
    </w:p>
    <w:p w14:paraId="6AF3F822" w14:textId="77777777" w:rsidR="00000000" w:rsidRDefault="003C26CA">
      <w:pPr>
        <w:pStyle w:val="Speaker"/>
        <w:rPr>
          <w:rtl/>
        </w:rPr>
      </w:pPr>
      <w:bookmarkStart w:id="140" w:name="FS000000478T11_06_2003_13_27_08"/>
      <w:bookmarkEnd w:id="140"/>
      <w:r>
        <w:rPr>
          <w:rFonts w:hint="eastAsia"/>
          <w:rtl/>
        </w:rPr>
        <w:t>השר</w:t>
      </w:r>
      <w:r>
        <w:rPr>
          <w:rtl/>
        </w:rPr>
        <w:t xml:space="preserve"> מאיר שטרית:</w:t>
      </w:r>
    </w:p>
    <w:p w14:paraId="2C831A60" w14:textId="77777777" w:rsidR="00000000" w:rsidRDefault="003C26CA">
      <w:pPr>
        <w:pStyle w:val="a"/>
        <w:rPr>
          <w:rFonts w:hint="cs"/>
          <w:rtl/>
        </w:rPr>
      </w:pPr>
    </w:p>
    <w:p w14:paraId="3C97AF9D" w14:textId="77777777" w:rsidR="00000000" w:rsidRDefault="003C26CA">
      <w:pPr>
        <w:pStyle w:val="a"/>
        <w:rPr>
          <w:rFonts w:hint="cs"/>
          <w:rtl/>
        </w:rPr>
      </w:pPr>
      <w:r>
        <w:rPr>
          <w:rFonts w:hint="cs"/>
          <w:rtl/>
        </w:rPr>
        <w:t xml:space="preserve"> אדוני היושב-ראש, רבותי חברי הכנסת</w:t>
      </w:r>
      <w:r>
        <w:rPr>
          <w:rFonts w:hint="cs"/>
          <w:rtl/>
        </w:rPr>
        <w:t>, הצעת החוק של חברת הכנסת קולט אביטל באה לתקן עניין שהוא באמת חשוב ורגיש לגבי נכי רדיפות הנאצים שזכאים בארץ לגמלה.</w:t>
      </w:r>
    </w:p>
    <w:p w14:paraId="2238F29A" w14:textId="77777777" w:rsidR="00000000" w:rsidRDefault="003C26CA">
      <w:pPr>
        <w:pStyle w:val="a"/>
        <w:rPr>
          <w:rFonts w:hint="cs"/>
          <w:rtl/>
        </w:rPr>
      </w:pPr>
    </w:p>
    <w:p w14:paraId="7DBFCC3E" w14:textId="77777777" w:rsidR="00000000" w:rsidRDefault="003C26CA">
      <w:pPr>
        <w:pStyle w:val="a"/>
        <w:rPr>
          <w:rFonts w:hint="cs"/>
          <w:rtl/>
        </w:rPr>
      </w:pPr>
      <w:r>
        <w:rPr>
          <w:rFonts w:hint="cs"/>
          <w:rtl/>
        </w:rPr>
        <w:t xml:space="preserve">במצב הנוכחי, כאשר נכי רדיפות הנאצים יוצאים לחוץ-לארץ, אפילו למטרת ריפוי או מסיבה אחרת כלשהי ושוהים מחוץ לישראל, הם אינם זכאים לקבל את הרנטה </w:t>
      </w:r>
      <w:r>
        <w:rPr>
          <w:rFonts w:hint="cs"/>
          <w:rtl/>
        </w:rPr>
        <w:t>הזאת. הצעת החוק של קולט אביטל מציעה לקבוע, כי אם קורה אחד מהמקרים הבאים, הרנטה הזאת תשולם גם לאנשים שיצאו לחוץ-לארץ: 1. שלא חלפו שנתיים מיום שעזבו את ישראל; 2. הם יצאו מישראל למטרת ריפוי; 3 הם קיבלו תגמולים לפי חוק זה לפחות תקופה של 30 חודש. מדובר בעצם באנ</w:t>
      </w:r>
      <w:r>
        <w:rPr>
          <w:rFonts w:hint="cs"/>
          <w:rtl/>
        </w:rPr>
        <w:t>שים שמגיעה להם רנטה, ומציעים בעצם לא לבטל את תשלום הרנטה בגין העובדה שהם יצאו לחוץ-לארץ.</w:t>
      </w:r>
    </w:p>
    <w:p w14:paraId="420B5F9C" w14:textId="77777777" w:rsidR="00000000" w:rsidRDefault="003C26CA">
      <w:pPr>
        <w:pStyle w:val="a"/>
        <w:rPr>
          <w:rFonts w:hint="cs"/>
          <w:rtl/>
        </w:rPr>
      </w:pPr>
    </w:p>
    <w:p w14:paraId="495FAB87" w14:textId="77777777" w:rsidR="00000000" w:rsidRDefault="003C26CA">
      <w:pPr>
        <w:pStyle w:val="a"/>
        <w:rPr>
          <w:rFonts w:hint="cs"/>
          <w:rtl/>
        </w:rPr>
      </w:pPr>
      <w:r>
        <w:rPr>
          <w:rFonts w:hint="cs"/>
          <w:rtl/>
        </w:rPr>
        <w:t>אנחנו תומכים בהצעת החוק הזאת. סוכם עם חברת הכנסת קולט אביטל שהחוק יוגש לקריאה ראשונה רק בתיאום נוסח עם משרד האוצר, והיא מסכימה להצעה הזאת. לכן אני מציע, אדוני היושב-ר</w:t>
      </w:r>
      <w:r>
        <w:rPr>
          <w:rFonts w:hint="cs"/>
          <w:rtl/>
        </w:rPr>
        <w:t xml:space="preserve">אש, לאשר את הצעת החוק ולהעבירה להכנה לקריאה ראשונה, כמובן בתיאום הנוסח עם משרד האוצר. </w:t>
      </w:r>
    </w:p>
    <w:p w14:paraId="76443B4C" w14:textId="77777777" w:rsidR="00000000" w:rsidRDefault="003C26CA">
      <w:pPr>
        <w:pStyle w:val="a"/>
        <w:rPr>
          <w:rFonts w:hint="cs"/>
          <w:rtl/>
        </w:rPr>
      </w:pPr>
    </w:p>
    <w:p w14:paraId="32A3C9F9" w14:textId="77777777" w:rsidR="00000000" w:rsidRDefault="003C26CA">
      <w:pPr>
        <w:pStyle w:val="ad"/>
        <w:rPr>
          <w:rtl/>
        </w:rPr>
      </w:pPr>
      <w:r>
        <w:rPr>
          <w:rFonts w:hint="eastAsia"/>
          <w:rtl/>
        </w:rPr>
        <w:t>היו</w:t>
      </w:r>
      <w:r>
        <w:rPr>
          <w:rtl/>
        </w:rPr>
        <w:t>"ר נסים דהן:</w:t>
      </w:r>
    </w:p>
    <w:p w14:paraId="50881692" w14:textId="77777777" w:rsidR="00000000" w:rsidRDefault="003C26CA">
      <w:pPr>
        <w:pStyle w:val="a"/>
        <w:rPr>
          <w:rFonts w:hint="cs"/>
          <w:rtl/>
        </w:rPr>
      </w:pPr>
    </w:p>
    <w:p w14:paraId="0FD6B2F6" w14:textId="77777777" w:rsidR="00000000" w:rsidRDefault="003C26CA">
      <w:pPr>
        <w:pStyle w:val="a"/>
        <w:rPr>
          <w:rFonts w:hint="cs"/>
          <w:rtl/>
        </w:rPr>
      </w:pPr>
      <w:r>
        <w:rPr>
          <w:rFonts w:hint="cs"/>
          <w:rtl/>
        </w:rPr>
        <w:t>תודה רבה. כבוד שר המשפטים, בבקשה. השר יכול להתערב בדיון בכל שלב.</w:t>
      </w:r>
    </w:p>
    <w:p w14:paraId="3A9C4BA1" w14:textId="77777777" w:rsidR="00000000" w:rsidRDefault="003C26CA">
      <w:pPr>
        <w:pStyle w:val="a"/>
        <w:rPr>
          <w:rFonts w:hint="cs"/>
          <w:rtl/>
        </w:rPr>
      </w:pPr>
    </w:p>
    <w:p w14:paraId="190E252D" w14:textId="77777777" w:rsidR="00000000" w:rsidRDefault="003C26CA">
      <w:pPr>
        <w:pStyle w:val="Speaker"/>
        <w:rPr>
          <w:rtl/>
        </w:rPr>
      </w:pPr>
      <w:bookmarkStart w:id="141" w:name="FS000000517T11_06_2003_13_32_10"/>
      <w:bookmarkEnd w:id="141"/>
      <w:r>
        <w:rPr>
          <w:rFonts w:hint="eastAsia"/>
          <w:rtl/>
        </w:rPr>
        <w:t>שר</w:t>
      </w:r>
      <w:r>
        <w:rPr>
          <w:rtl/>
        </w:rPr>
        <w:t xml:space="preserve"> המשפטים יוסף לפיד:</w:t>
      </w:r>
    </w:p>
    <w:p w14:paraId="4EB4DFFA" w14:textId="77777777" w:rsidR="00000000" w:rsidRDefault="003C26CA">
      <w:pPr>
        <w:pStyle w:val="a"/>
        <w:rPr>
          <w:rFonts w:hint="cs"/>
          <w:rtl/>
        </w:rPr>
      </w:pPr>
    </w:p>
    <w:p w14:paraId="0C014F3E" w14:textId="77777777" w:rsidR="00000000" w:rsidRDefault="003C26CA">
      <w:pPr>
        <w:pStyle w:val="a"/>
        <w:rPr>
          <w:rFonts w:hint="cs"/>
          <w:rtl/>
        </w:rPr>
      </w:pPr>
      <w:r>
        <w:rPr>
          <w:rFonts w:hint="cs"/>
          <w:rtl/>
        </w:rPr>
        <w:t>אני רוצה לברך את חברת הכנסת קולט אביטל על יוזמתה, ולומר שלצערי</w:t>
      </w:r>
      <w:r>
        <w:rPr>
          <w:rFonts w:hint="cs"/>
          <w:rtl/>
        </w:rPr>
        <w:t xml:space="preserve"> מספרם של אלה שנהנים מהחוקים האלה הולך וקטן מיום ליום, והמדינה הזאת קיפחה אותם לאורך שנים רבות. כל מה שאנחנו יכולים לעשות למענם, הרי זה לא רק הומני ולא רק יהודי, אלא גם ישראלי מאוד.</w:t>
      </w:r>
    </w:p>
    <w:p w14:paraId="2949B3B3" w14:textId="77777777" w:rsidR="00000000" w:rsidRDefault="003C26CA">
      <w:pPr>
        <w:pStyle w:val="a"/>
        <w:rPr>
          <w:rFonts w:hint="cs"/>
          <w:rtl/>
        </w:rPr>
      </w:pPr>
    </w:p>
    <w:p w14:paraId="0B7F9A05" w14:textId="77777777" w:rsidR="00000000" w:rsidRDefault="003C26CA">
      <w:pPr>
        <w:pStyle w:val="a"/>
        <w:rPr>
          <w:rFonts w:hint="cs"/>
          <w:rtl/>
        </w:rPr>
      </w:pPr>
      <w:r>
        <w:rPr>
          <w:rFonts w:hint="cs"/>
          <w:rtl/>
        </w:rPr>
        <w:t xml:space="preserve">אני מבקש שתהיה פה הצבעה פה-אחד. </w:t>
      </w:r>
    </w:p>
    <w:p w14:paraId="394469F0" w14:textId="77777777" w:rsidR="00000000" w:rsidRDefault="003C26CA">
      <w:pPr>
        <w:pStyle w:val="a"/>
        <w:rPr>
          <w:rFonts w:hint="cs"/>
          <w:rtl/>
        </w:rPr>
      </w:pPr>
    </w:p>
    <w:p w14:paraId="10A0F7E7" w14:textId="77777777" w:rsidR="00000000" w:rsidRDefault="003C26CA">
      <w:pPr>
        <w:pStyle w:val="ad"/>
        <w:rPr>
          <w:rtl/>
        </w:rPr>
      </w:pPr>
      <w:r>
        <w:rPr>
          <w:rFonts w:hint="eastAsia"/>
          <w:rtl/>
        </w:rPr>
        <w:t>היו</w:t>
      </w:r>
      <w:r>
        <w:rPr>
          <w:rtl/>
        </w:rPr>
        <w:t>"ר נסים דהן:</w:t>
      </w:r>
    </w:p>
    <w:p w14:paraId="0A5318FC" w14:textId="77777777" w:rsidR="00000000" w:rsidRDefault="003C26CA">
      <w:pPr>
        <w:pStyle w:val="a"/>
        <w:rPr>
          <w:rFonts w:hint="cs"/>
          <w:rtl/>
        </w:rPr>
      </w:pPr>
    </w:p>
    <w:p w14:paraId="30F23AA3" w14:textId="77777777" w:rsidR="00000000" w:rsidRDefault="003C26CA">
      <w:pPr>
        <w:pStyle w:val="a"/>
        <w:rPr>
          <w:rFonts w:hint="cs"/>
          <w:rtl/>
        </w:rPr>
      </w:pPr>
      <w:r>
        <w:rPr>
          <w:rFonts w:hint="cs"/>
          <w:rtl/>
        </w:rPr>
        <w:t>תודה, אדוני השר.</w:t>
      </w:r>
    </w:p>
    <w:p w14:paraId="57C056CE" w14:textId="77777777" w:rsidR="00000000" w:rsidRDefault="003C26CA">
      <w:pPr>
        <w:pStyle w:val="a"/>
        <w:rPr>
          <w:rFonts w:hint="cs"/>
          <w:rtl/>
        </w:rPr>
      </w:pPr>
    </w:p>
    <w:p w14:paraId="08CF03A4" w14:textId="77777777" w:rsidR="00000000" w:rsidRDefault="003C26CA">
      <w:pPr>
        <w:pStyle w:val="a"/>
        <w:rPr>
          <w:rFonts w:hint="cs"/>
          <w:rtl/>
        </w:rPr>
      </w:pPr>
      <w:r>
        <w:rPr>
          <w:rFonts w:hint="cs"/>
          <w:rtl/>
        </w:rPr>
        <w:t>רבות</w:t>
      </w:r>
      <w:r>
        <w:rPr>
          <w:rFonts w:hint="cs"/>
          <w:rtl/>
        </w:rPr>
        <w:t xml:space="preserve">י חברי הכנסת, אנחנו ניגשים להצבעה. להזכירכם, הממשלה לא מתנגדת. </w:t>
      </w:r>
    </w:p>
    <w:p w14:paraId="08CB6626" w14:textId="77777777" w:rsidR="00000000" w:rsidRDefault="003C26CA">
      <w:pPr>
        <w:pStyle w:val="a"/>
        <w:rPr>
          <w:rFonts w:hint="cs"/>
          <w:rtl/>
        </w:rPr>
      </w:pPr>
    </w:p>
    <w:p w14:paraId="7E1A82CA" w14:textId="77777777" w:rsidR="00000000" w:rsidRDefault="003C26CA">
      <w:pPr>
        <w:pStyle w:val="a7"/>
        <w:bidi/>
        <w:rPr>
          <w:rFonts w:hint="cs"/>
          <w:rtl/>
        </w:rPr>
      </w:pPr>
      <w:r>
        <w:rPr>
          <w:rFonts w:hint="cs"/>
          <w:rtl/>
        </w:rPr>
        <w:t>הצבעה מס' 6</w:t>
      </w:r>
    </w:p>
    <w:p w14:paraId="5A18680E" w14:textId="77777777" w:rsidR="00000000" w:rsidRDefault="003C26CA">
      <w:pPr>
        <w:pStyle w:val="a7"/>
        <w:bidi/>
        <w:rPr>
          <w:rFonts w:hint="cs"/>
          <w:rtl/>
        </w:rPr>
      </w:pPr>
    </w:p>
    <w:p w14:paraId="755CD7D8" w14:textId="77777777" w:rsidR="00000000" w:rsidRDefault="003C26CA">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48</w:t>
      </w:r>
    </w:p>
    <w:p w14:paraId="05D175DB" w14:textId="77777777" w:rsidR="00000000" w:rsidRDefault="003C26CA">
      <w:pPr>
        <w:pStyle w:val="a8"/>
        <w:bidi/>
        <w:rPr>
          <w:rFonts w:hint="cs"/>
          <w:rtl/>
        </w:rPr>
      </w:pPr>
      <w:r>
        <w:rPr>
          <w:rFonts w:hint="cs"/>
          <w:rtl/>
        </w:rPr>
        <w:t xml:space="preserve">נגד </w:t>
      </w:r>
      <w:r>
        <w:rPr>
          <w:rtl/>
        </w:rPr>
        <w:t>–</w:t>
      </w:r>
      <w:r>
        <w:rPr>
          <w:rFonts w:hint="cs"/>
          <w:rtl/>
        </w:rPr>
        <w:t xml:space="preserve"> אין</w:t>
      </w:r>
    </w:p>
    <w:p w14:paraId="4FA2F3C0" w14:textId="77777777" w:rsidR="00000000" w:rsidRDefault="003C26CA">
      <w:pPr>
        <w:pStyle w:val="a8"/>
        <w:bidi/>
        <w:rPr>
          <w:rFonts w:hint="cs"/>
          <w:rtl/>
        </w:rPr>
      </w:pPr>
      <w:r>
        <w:rPr>
          <w:rFonts w:hint="cs"/>
          <w:rtl/>
        </w:rPr>
        <w:t xml:space="preserve">נמנעים </w:t>
      </w:r>
      <w:r>
        <w:rPr>
          <w:rtl/>
        </w:rPr>
        <w:t>–</w:t>
      </w:r>
      <w:r>
        <w:rPr>
          <w:rFonts w:hint="cs"/>
          <w:rtl/>
        </w:rPr>
        <w:t xml:space="preserve"> אין</w:t>
      </w:r>
    </w:p>
    <w:p w14:paraId="396DF87F" w14:textId="77777777" w:rsidR="00000000" w:rsidRDefault="003C26CA">
      <w:pPr>
        <w:pStyle w:val="a9"/>
        <w:bidi/>
        <w:rPr>
          <w:rFonts w:hint="cs"/>
          <w:rtl/>
        </w:rPr>
      </w:pPr>
      <w:r>
        <w:rPr>
          <w:rFonts w:hint="cs"/>
          <w:rtl/>
        </w:rPr>
        <w:t xml:space="preserve">ההצעה להעביר את הצעת חוק נכי רדיפות הנאצים (תיקון </w:t>
      </w:r>
      <w:r>
        <w:rPr>
          <w:rtl/>
        </w:rPr>
        <w:t>–</w:t>
      </w:r>
      <w:r>
        <w:rPr>
          <w:rFonts w:hint="cs"/>
          <w:rtl/>
        </w:rPr>
        <w:t xml:space="preserve"> נכה רדיפות הנאצים השוהה בחו"ל), התשס"ג-2003, לדיו</w:t>
      </w:r>
      <w:r>
        <w:rPr>
          <w:rFonts w:hint="cs"/>
          <w:rtl/>
        </w:rPr>
        <w:t xml:space="preserve">ן מוקדם בוועדת הכספים נתקבלה.    </w:t>
      </w:r>
    </w:p>
    <w:p w14:paraId="4AE3019E" w14:textId="77777777" w:rsidR="00000000" w:rsidRDefault="003C26CA">
      <w:pPr>
        <w:pStyle w:val="a"/>
        <w:rPr>
          <w:rFonts w:hint="cs"/>
          <w:rtl/>
        </w:rPr>
      </w:pPr>
    </w:p>
    <w:p w14:paraId="01C1F04E" w14:textId="77777777" w:rsidR="00000000" w:rsidRDefault="003C26CA">
      <w:pPr>
        <w:pStyle w:val="ad"/>
        <w:rPr>
          <w:rtl/>
        </w:rPr>
      </w:pPr>
      <w:r>
        <w:rPr>
          <w:rtl/>
        </w:rPr>
        <w:t>היו"ר נסים דהן:</w:t>
      </w:r>
    </w:p>
    <w:p w14:paraId="082C9504" w14:textId="77777777" w:rsidR="00000000" w:rsidRDefault="003C26CA">
      <w:pPr>
        <w:pStyle w:val="a"/>
        <w:rPr>
          <w:rtl/>
        </w:rPr>
      </w:pPr>
    </w:p>
    <w:p w14:paraId="315D622B" w14:textId="77777777" w:rsidR="00000000" w:rsidRDefault="003C26CA">
      <w:pPr>
        <w:pStyle w:val="a"/>
        <w:rPr>
          <w:rFonts w:hint="cs"/>
          <w:rtl/>
        </w:rPr>
      </w:pPr>
      <w:r>
        <w:rPr>
          <w:rFonts w:hint="cs"/>
          <w:rtl/>
        </w:rPr>
        <w:t>אם כן, פה-אחד, 48 בעד, אין מתנגדים, אין נמנעים. הצעת החוק עוברת להכנה לקריאה ראשונה לוועדת הכספים.</w:t>
      </w:r>
    </w:p>
    <w:p w14:paraId="668BE06E" w14:textId="77777777" w:rsidR="00000000" w:rsidRDefault="003C26CA">
      <w:pPr>
        <w:pStyle w:val="a"/>
        <w:rPr>
          <w:rFonts w:hint="cs"/>
          <w:rtl/>
        </w:rPr>
      </w:pPr>
    </w:p>
    <w:p w14:paraId="1F2DBE3B" w14:textId="77777777" w:rsidR="00000000" w:rsidRDefault="003C26CA">
      <w:pPr>
        <w:pStyle w:val="a"/>
        <w:rPr>
          <w:rFonts w:hint="cs"/>
          <w:rtl/>
        </w:rPr>
      </w:pPr>
    </w:p>
    <w:p w14:paraId="38E7AC8F" w14:textId="77777777" w:rsidR="00000000" w:rsidRDefault="003C26CA">
      <w:pPr>
        <w:pStyle w:val="a"/>
        <w:rPr>
          <w:rFonts w:hint="cs"/>
          <w:rtl/>
        </w:rPr>
      </w:pPr>
    </w:p>
    <w:p w14:paraId="2AD3BC99" w14:textId="77777777" w:rsidR="00000000" w:rsidRDefault="003C26CA">
      <w:pPr>
        <w:pStyle w:val="Subject"/>
        <w:rPr>
          <w:u w:val="none"/>
          <w:rtl/>
        </w:rPr>
      </w:pPr>
    </w:p>
    <w:p w14:paraId="17F6FA79" w14:textId="77777777" w:rsidR="00000000" w:rsidRDefault="003C26CA">
      <w:pPr>
        <w:pStyle w:val="Subject"/>
        <w:rPr>
          <w:rFonts w:hint="cs"/>
          <w:rtl/>
        </w:rPr>
      </w:pPr>
      <w:r>
        <w:rPr>
          <w:rFonts w:hint="cs"/>
          <w:rtl/>
        </w:rPr>
        <w:t xml:space="preserve"> הצעת חוק מיסוי מקרקעין (שבח, מכירה ורכישה) (תיקון </w:t>
      </w:r>
      <w:r>
        <w:rPr>
          <w:rtl/>
        </w:rPr>
        <w:t>–</w:t>
      </w:r>
      <w:r>
        <w:rPr>
          <w:rFonts w:hint="cs"/>
          <w:rtl/>
        </w:rPr>
        <w:t xml:space="preserve"> ייצוג נישום </w:t>
      </w:r>
      <w:r>
        <w:rPr>
          <w:rtl/>
        </w:rPr>
        <w:br/>
      </w:r>
      <w:r>
        <w:rPr>
          <w:rFonts w:hint="cs"/>
          <w:rtl/>
        </w:rPr>
        <w:t>בידי רואה-חשבון), התשס"ג-‏2003</w:t>
      </w:r>
    </w:p>
    <w:p w14:paraId="78F3B2F8" w14:textId="77777777" w:rsidR="00000000" w:rsidRDefault="003C26CA">
      <w:pPr>
        <w:pStyle w:val="a"/>
        <w:ind w:firstLine="0"/>
        <w:rPr>
          <w:rFonts w:hint="cs"/>
          <w:rtl/>
        </w:rPr>
      </w:pPr>
      <w:r>
        <w:rPr>
          <w:rtl/>
        </w:rPr>
        <w:t>[נספ</w:t>
      </w:r>
      <w:r>
        <w:rPr>
          <w:rtl/>
        </w:rPr>
        <w:t>חות.]</w:t>
      </w:r>
    </w:p>
    <w:p w14:paraId="3825CB15" w14:textId="77777777" w:rsidR="00000000" w:rsidRDefault="003C26CA">
      <w:pPr>
        <w:pStyle w:val="SubjectSub"/>
        <w:rPr>
          <w:rFonts w:hint="cs"/>
          <w:rtl/>
        </w:rPr>
      </w:pPr>
      <w:r>
        <w:rPr>
          <w:rFonts w:hint="cs"/>
          <w:rtl/>
        </w:rPr>
        <w:t>(הצעת קבוצת חברי הכנסת)</w:t>
      </w:r>
    </w:p>
    <w:p w14:paraId="1CECA931" w14:textId="77777777" w:rsidR="00000000" w:rsidRDefault="003C26CA">
      <w:pPr>
        <w:pStyle w:val="a"/>
        <w:rPr>
          <w:rFonts w:hint="cs"/>
          <w:rtl/>
        </w:rPr>
      </w:pPr>
    </w:p>
    <w:p w14:paraId="3E2377FF" w14:textId="77777777" w:rsidR="00000000" w:rsidRDefault="003C26CA">
      <w:pPr>
        <w:pStyle w:val="a"/>
        <w:jc w:val="center"/>
        <w:rPr>
          <w:rFonts w:hint="cs"/>
          <w:b/>
          <w:bCs/>
          <w:rtl/>
        </w:rPr>
      </w:pPr>
    </w:p>
    <w:p w14:paraId="71BF3824" w14:textId="77777777" w:rsidR="00000000" w:rsidRDefault="003C26CA">
      <w:pPr>
        <w:pStyle w:val="ad"/>
        <w:rPr>
          <w:rtl/>
        </w:rPr>
      </w:pPr>
      <w:r>
        <w:rPr>
          <w:rtl/>
        </w:rPr>
        <w:t>היו"ר נסים דהן:</w:t>
      </w:r>
    </w:p>
    <w:p w14:paraId="4FD9BA5C" w14:textId="77777777" w:rsidR="00000000" w:rsidRDefault="003C26CA">
      <w:pPr>
        <w:pStyle w:val="a"/>
        <w:rPr>
          <w:rtl/>
        </w:rPr>
      </w:pPr>
    </w:p>
    <w:p w14:paraId="6ECF29DF" w14:textId="77777777" w:rsidR="00000000" w:rsidRDefault="003C26CA">
      <w:pPr>
        <w:pStyle w:val="a"/>
        <w:rPr>
          <w:rFonts w:hint="cs"/>
          <w:rtl/>
        </w:rPr>
      </w:pPr>
      <w:r>
        <w:rPr>
          <w:rFonts w:hint="cs"/>
          <w:rtl/>
        </w:rPr>
        <w:t xml:space="preserve">אנחנו עוברים להצעת החוק הבאה: הצעת חוק מיסוי מקרקעין (שבח, מכירה ורכישה) (תיקון </w:t>
      </w:r>
      <w:r>
        <w:rPr>
          <w:rtl/>
        </w:rPr>
        <w:t>–</w:t>
      </w:r>
      <w:r>
        <w:rPr>
          <w:rFonts w:hint="cs"/>
          <w:rtl/>
        </w:rPr>
        <w:t xml:space="preserve"> ייצוג נישום בידי רואה-חשבון), התשס"ג-2003, שמספרה פ/251. ינמק חבר הכנסת אהוד רצאבי. משיב השר מאיר שטרית. חבר הכנסת רצאבי, בבק</w:t>
      </w:r>
      <w:r>
        <w:rPr>
          <w:rFonts w:hint="cs"/>
          <w:rtl/>
        </w:rPr>
        <w:t>שה.</w:t>
      </w:r>
    </w:p>
    <w:p w14:paraId="1C8630AC" w14:textId="77777777" w:rsidR="00000000" w:rsidRDefault="003C26CA">
      <w:pPr>
        <w:pStyle w:val="a"/>
        <w:rPr>
          <w:rFonts w:hint="cs"/>
          <w:rtl/>
        </w:rPr>
      </w:pPr>
    </w:p>
    <w:p w14:paraId="6305F63F" w14:textId="77777777" w:rsidR="00000000" w:rsidRDefault="003C26CA">
      <w:pPr>
        <w:pStyle w:val="a"/>
        <w:rPr>
          <w:rFonts w:hint="cs"/>
          <w:rtl/>
        </w:rPr>
      </w:pPr>
      <w:r>
        <w:rPr>
          <w:rFonts w:hint="cs"/>
          <w:rtl/>
        </w:rPr>
        <w:t xml:space="preserve">אני מבין שאם זה לא הנמקה מהמקום הממשלה מתנגדת. </w:t>
      </w:r>
    </w:p>
    <w:p w14:paraId="76C4BED4" w14:textId="77777777" w:rsidR="00000000" w:rsidRDefault="003C26CA">
      <w:pPr>
        <w:pStyle w:val="a"/>
        <w:rPr>
          <w:rFonts w:hint="cs"/>
          <w:rtl/>
        </w:rPr>
      </w:pPr>
    </w:p>
    <w:p w14:paraId="74D9B317" w14:textId="77777777" w:rsidR="00000000" w:rsidRDefault="003C26CA">
      <w:pPr>
        <w:pStyle w:val="ac"/>
        <w:rPr>
          <w:rtl/>
        </w:rPr>
      </w:pPr>
      <w:r>
        <w:rPr>
          <w:rFonts w:hint="eastAsia"/>
          <w:rtl/>
        </w:rPr>
        <w:t>השר</w:t>
      </w:r>
      <w:r>
        <w:rPr>
          <w:rtl/>
        </w:rPr>
        <w:t xml:space="preserve"> מאיר שטרית:</w:t>
      </w:r>
    </w:p>
    <w:p w14:paraId="5EB85EBB" w14:textId="77777777" w:rsidR="00000000" w:rsidRDefault="003C26CA">
      <w:pPr>
        <w:pStyle w:val="a"/>
        <w:rPr>
          <w:rFonts w:hint="cs"/>
          <w:rtl/>
        </w:rPr>
      </w:pPr>
    </w:p>
    <w:p w14:paraId="621722FE" w14:textId="77777777" w:rsidR="00000000" w:rsidRDefault="003C26CA">
      <w:pPr>
        <w:pStyle w:val="a"/>
        <w:rPr>
          <w:rFonts w:hint="cs"/>
          <w:rtl/>
        </w:rPr>
      </w:pPr>
      <w:r>
        <w:rPr>
          <w:rFonts w:hint="cs"/>
          <w:rtl/>
        </w:rPr>
        <w:t>לא.</w:t>
      </w:r>
    </w:p>
    <w:p w14:paraId="2CA65C2A" w14:textId="77777777" w:rsidR="00000000" w:rsidRDefault="003C26CA">
      <w:pPr>
        <w:pStyle w:val="a"/>
        <w:rPr>
          <w:rFonts w:hint="cs"/>
          <w:rtl/>
        </w:rPr>
      </w:pPr>
    </w:p>
    <w:p w14:paraId="052A94B3" w14:textId="77777777" w:rsidR="00000000" w:rsidRDefault="003C26CA">
      <w:pPr>
        <w:pStyle w:val="ad"/>
        <w:rPr>
          <w:rtl/>
        </w:rPr>
      </w:pPr>
      <w:r>
        <w:rPr>
          <w:rtl/>
        </w:rPr>
        <w:t>היו"ר נסים דהן:</w:t>
      </w:r>
    </w:p>
    <w:p w14:paraId="4D97378C" w14:textId="77777777" w:rsidR="00000000" w:rsidRDefault="003C26CA">
      <w:pPr>
        <w:pStyle w:val="a"/>
        <w:rPr>
          <w:rtl/>
        </w:rPr>
      </w:pPr>
    </w:p>
    <w:p w14:paraId="3D3AC941" w14:textId="77777777" w:rsidR="00000000" w:rsidRDefault="003C26CA">
      <w:pPr>
        <w:pStyle w:val="a"/>
        <w:rPr>
          <w:rFonts w:hint="cs"/>
          <w:rtl/>
        </w:rPr>
      </w:pPr>
      <w:r>
        <w:rPr>
          <w:rFonts w:hint="cs"/>
          <w:rtl/>
        </w:rPr>
        <w:t>אז למה אתם לא מנצלים את מוסד ההנמקה מהמקום? אני חושב שהזמן של הכנסת הזאת חשוב מאוד. בבקשה, אדוני.</w:t>
      </w:r>
    </w:p>
    <w:p w14:paraId="1347A2D3" w14:textId="77777777" w:rsidR="00000000" w:rsidRDefault="003C26CA">
      <w:pPr>
        <w:pStyle w:val="a"/>
        <w:rPr>
          <w:rFonts w:hint="cs"/>
          <w:rtl/>
        </w:rPr>
      </w:pPr>
    </w:p>
    <w:p w14:paraId="3E3E34D2" w14:textId="77777777" w:rsidR="00000000" w:rsidRDefault="003C26CA">
      <w:pPr>
        <w:pStyle w:val="Speaker"/>
        <w:rPr>
          <w:rtl/>
        </w:rPr>
      </w:pPr>
      <w:bookmarkStart w:id="142" w:name="FS000001050T11_06_2003_13_01_13"/>
      <w:bookmarkEnd w:id="142"/>
      <w:r>
        <w:rPr>
          <w:rtl/>
        </w:rPr>
        <w:t>אהוד רצאבי (שינוי):</w:t>
      </w:r>
    </w:p>
    <w:p w14:paraId="737D30A8" w14:textId="77777777" w:rsidR="00000000" w:rsidRDefault="003C26CA">
      <w:pPr>
        <w:pStyle w:val="a"/>
        <w:rPr>
          <w:rtl/>
        </w:rPr>
      </w:pPr>
    </w:p>
    <w:p w14:paraId="24C08B1A" w14:textId="77777777" w:rsidR="00000000" w:rsidRDefault="003C26CA">
      <w:pPr>
        <w:pStyle w:val="a"/>
        <w:rPr>
          <w:rFonts w:hint="cs"/>
          <w:rtl/>
        </w:rPr>
      </w:pPr>
      <w:r>
        <w:rPr>
          <w:rFonts w:hint="cs"/>
          <w:rtl/>
        </w:rPr>
        <w:t>כבוד היושב-ראש, חברים נכבדים, לפני שאנמק את</w:t>
      </w:r>
      <w:r>
        <w:rPr>
          <w:rFonts w:hint="cs"/>
          <w:rtl/>
        </w:rPr>
        <w:t xml:space="preserve"> הצעת החוק הזאת אני חייב להתייחס לשני דברים: 1. אני רואה-חשבון, ועד למינויי לחבר הכנסת הייתי בעל משרד רואי-חשבון. מובן מאליו שכיום אינני עוסק בזה; 2. הצעת החוק הזאת הונחה בכנסת החמש-עשרה על-ידי חבר הכנסת יורי שטרן ועברה את הקריאה הטרומית. עקב פיזור הכנסת ה</w:t>
      </w:r>
      <w:r>
        <w:rPr>
          <w:rFonts w:hint="cs"/>
          <w:rtl/>
        </w:rPr>
        <w:t xml:space="preserve">חמש-עשרה הנושא הזה עולה שנית. </w:t>
      </w:r>
    </w:p>
    <w:p w14:paraId="09A537D8" w14:textId="77777777" w:rsidR="00000000" w:rsidRDefault="003C26CA">
      <w:pPr>
        <w:pStyle w:val="a"/>
        <w:rPr>
          <w:rFonts w:hint="cs"/>
          <w:rtl/>
        </w:rPr>
      </w:pPr>
    </w:p>
    <w:p w14:paraId="225C1351" w14:textId="77777777" w:rsidR="00000000" w:rsidRDefault="003C26CA">
      <w:pPr>
        <w:pStyle w:val="a"/>
        <w:rPr>
          <w:rFonts w:hint="cs"/>
          <w:rtl/>
        </w:rPr>
      </w:pPr>
      <w:r>
        <w:rPr>
          <w:rFonts w:hint="cs"/>
          <w:rtl/>
        </w:rPr>
        <w:t xml:space="preserve">על מה אני מדבר? לפי החוק הקיים היום, רשאים לייצג נישומים בפני שלטונות מס הכנסה רואי-חשבון, עורכי-דין ויועצי מס. לטעמי, עקב טעות היסטורית, חוק מס שבח דאז או חוק מקרקעין דהיום מייחד את הייצוג של הנישומים רק לעורכי-דין. </w:t>
      </w:r>
    </w:p>
    <w:p w14:paraId="415DC698" w14:textId="77777777" w:rsidR="00000000" w:rsidRDefault="003C26CA">
      <w:pPr>
        <w:pStyle w:val="a"/>
        <w:rPr>
          <w:rFonts w:hint="cs"/>
          <w:rtl/>
        </w:rPr>
      </w:pPr>
    </w:p>
    <w:p w14:paraId="45988997" w14:textId="77777777" w:rsidR="00000000" w:rsidRDefault="003C26CA">
      <w:pPr>
        <w:pStyle w:val="a"/>
        <w:rPr>
          <w:rFonts w:hint="cs"/>
          <w:rtl/>
        </w:rPr>
      </w:pPr>
      <w:r>
        <w:rPr>
          <w:rFonts w:hint="cs"/>
          <w:rtl/>
        </w:rPr>
        <w:t>ההתמח</w:t>
      </w:r>
      <w:r>
        <w:rPr>
          <w:rFonts w:hint="cs"/>
          <w:rtl/>
        </w:rPr>
        <w:t>ות במס היא חלקתו של רואה-החשבון, שבשלבי הסמכתו כרואה-חשבון חייב לעבור בחינות של מועצת רואי-חשבון, שהיא גוף של משרד המשפטים, והוא חייב לגלות בקיאות רבה במס שבח ובמס הכנסה. עורך-הדין מקומו מובטח כיוון שהתמחותו על-פי רוב היא בתחום המסחרי, ולאו דווקא בנושאי מס</w:t>
      </w:r>
      <w:r>
        <w:rPr>
          <w:rFonts w:hint="cs"/>
          <w:rtl/>
        </w:rPr>
        <w:t xml:space="preserve">ים. </w:t>
      </w:r>
    </w:p>
    <w:p w14:paraId="07E32D91" w14:textId="77777777" w:rsidR="00000000" w:rsidRDefault="003C26CA">
      <w:pPr>
        <w:pStyle w:val="a"/>
        <w:rPr>
          <w:rFonts w:hint="cs"/>
          <w:rtl/>
        </w:rPr>
      </w:pPr>
    </w:p>
    <w:p w14:paraId="3157C0A2" w14:textId="77777777" w:rsidR="00000000" w:rsidRDefault="003C26CA">
      <w:pPr>
        <w:pStyle w:val="ac"/>
        <w:rPr>
          <w:rtl/>
        </w:rPr>
      </w:pPr>
      <w:r>
        <w:rPr>
          <w:rFonts w:hint="eastAsia"/>
          <w:rtl/>
        </w:rPr>
        <w:t>רוני</w:t>
      </w:r>
      <w:r>
        <w:rPr>
          <w:rtl/>
        </w:rPr>
        <w:t xml:space="preserve"> בר-און (הליכוד):</w:t>
      </w:r>
    </w:p>
    <w:p w14:paraId="0E85E018" w14:textId="77777777" w:rsidR="00000000" w:rsidRDefault="003C26CA">
      <w:pPr>
        <w:pStyle w:val="a"/>
        <w:rPr>
          <w:rFonts w:hint="cs"/>
          <w:rtl/>
        </w:rPr>
      </w:pPr>
    </w:p>
    <w:p w14:paraId="40F2B902" w14:textId="77777777" w:rsidR="00000000" w:rsidRDefault="003C26CA">
      <w:pPr>
        <w:pStyle w:val="a"/>
        <w:rPr>
          <w:rFonts w:hint="cs"/>
          <w:rtl/>
        </w:rPr>
      </w:pPr>
      <w:r>
        <w:rPr>
          <w:rFonts w:hint="cs"/>
          <w:rtl/>
        </w:rPr>
        <w:t>תציע גם כן - - -</w:t>
      </w:r>
    </w:p>
    <w:p w14:paraId="3AB055B9" w14:textId="77777777" w:rsidR="00000000" w:rsidRDefault="003C26CA">
      <w:pPr>
        <w:pStyle w:val="a"/>
        <w:rPr>
          <w:rFonts w:hint="cs"/>
          <w:rtl/>
        </w:rPr>
      </w:pPr>
    </w:p>
    <w:p w14:paraId="19D56570" w14:textId="77777777" w:rsidR="00000000" w:rsidRDefault="003C26CA">
      <w:pPr>
        <w:pStyle w:val="SpeakerCon"/>
        <w:rPr>
          <w:rtl/>
        </w:rPr>
      </w:pPr>
      <w:bookmarkStart w:id="143" w:name="FS000001050T11_06_2003_13_07_24C"/>
      <w:bookmarkEnd w:id="143"/>
      <w:r>
        <w:rPr>
          <w:rtl/>
        </w:rPr>
        <w:t>אהוד רצאבי (שינוי):</w:t>
      </w:r>
    </w:p>
    <w:p w14:paraId="2AA13B40" w14:textId="77777777" w:rsidR="00000000" w:rsidRDefault="003C26CA">
      <w:pPr>
        <w:pStyle w:val="a"/>
        <w:rPr>
          <w:rtl/>
        </w:rPr>
      </w:pPr>
    </w:p>
    <w:p w14:paraId="066ADD9F" w14:textId="77777777" w:rsidR="00000000" w:rsidRDefault="003C26CA">
      <w:pPr>
        <w:pStyle w:val="a"/>
        <w:rPr>
          <w:rFonts w:hint="cs"/>
          <w:rtl/>
        </w:rPr>
      </w:pPr>
      <w:r>
        <w:rPr>
          <w:rFonts w:hint="cs"/>
          <w:rtl/>
        </w:rPr>
        <w:t>כפי שאמרתי, עורך-דין עוסק בתחום המסחרי כאשר אין לו בהכרח התמחות בנושאי המסים. לא אחת קורה, שכאשר נישום נקלע לבעיות מול שלטונות מס שבח, עורך-הדין פונה אל רואה-החשבון שיבוא אתו, כדי לנמק ולה</w:t>
      </w:r>
      <w:r>
        <w:rPr>
          <w:rFonts w:hint="cs"/>
          <w:rtl/>
        </w:rPr>
        <w:t xml:space="preserve">סביר מדוע צריך לעשות כך או אחרת. </w:t>
      </w:r>
    </w:p>
    <w:p w14:paraId="4CC4C84B" w14:textId="77777777" w:rsidR="00000000" w:rsidRDefault="003C26CA">
      <w:pPr>
        <w:pStyle w:val="a"/>
        <w:rPr>
          <w:rFonts w:hint="cs"/>
          <w:rtl/>
        </w:rPr>
      </w:pPr>
    </w:p>
    <w:p w14:paraId="3444D38B" w14:textId="77777777" w:rsidR="00000000" w:rsidRDefault="003C26CA">
      <w:pPr>
        <w:pStyle w:val="a"/>
        <w:rPr>
          <w:rFonts w:hint="cs"/>
          <w:rtl/>
        </w:rPr>
      </w:pPr>
      <w:r>
        <w:rPr>
          <w:rFonts w:hint="cs"/>
          <w:rtl/>
        </w:rPr>
        <w:t>אני חייב לציין שני דברים: 1. הצעת החוק הזאת לא לוקחת את מקומו של עורך-הדין, אלא רק מוסיפה אותו במקום אחד, וזה כאשר מייצגים בפני שלטונות מס שבח אצל פקיד המס. הייצוג בפני ועדות הערר או בפני בית-המשפט נשאר נחלתו של עורך-הדין</w:t>
      </w:r>
      <w:r>
        <w:rPr>
          <w:rFonts w:hint="cs"/>
          <w:rtl/>
        </w:rPr>
        <w:t xml:space="preserve">, ואין כאן כל כוונה לקחת את פרנסתו של אדם כזה או אחר, אלא לאפשר את חופש העיסוק ואת חופש הבחירה, ולא לקפח שום אדם. </w:t>
      </w:r>
    </w:p>
    <w:p w14:paraId="4F743D5C" w14:textId="77777777" w:rsidR="00000000" w:rsidRDefault="003C26CA">
      <w:pPr>
        <w:pStyle w:val="a"/>
        <w:rPr>
          <w:rFonts w:hint="cs"/>
          <w:rtl/>
        </w:rPr>
      </w:pPr>
    </w:p>
    <w:p w14:paraId="3962BF4D" w14:textId="77777777" w:rsidR="00000000" w:rsidRDefault="003C26CA">
      <w:pPr>
        <w:pStyle w:val="a"/>
        <w:rPr>
          <w:rFonts w:hint="cs"/>
          <w:rtl/>
        </w:rPr>
      </w:pPr>
      <w:r>
        <w:rPr>
          <w:rFonts w:hint="cs"/>
          <w:rtl/>
        </w:rPr>
        <w:t xml:space="preserve">2. מס שבח הוא על חשבון מס הכנסה וחלק ממנו. כל מי שעושה עסקת מקרקעין כזאת או אחרת חייב לדווח על עסקה זו במסגרת הדוח השנתי שלו, וכולכם יודעים </w:t>
      </w:r>
      <w:r>
        <w:rPr>
          <w:rFonts w:hint="cs"/>
          <w:rtl/>
        </w:rPr>
        <w:t xml:space="preserve">בוודאי שאת הדוח השנתי מגיש רואה-חשבון. לא אחת עורך-הדין איננו מודע לכך ונגרמים נזקים ללקוח שלו. </w:t>
      </w:r>
    </w:p>
    <w:p w14:paraId="1C51AE63" w14:textId="77777777" w:rsidR="00000000" w:rsidRDefault="003C26CA">
      <w:pPr>
        <w:pStyle w:val="a"/>
        <w:rPr>
          <w:rFonts w:hint="cs"/>
          <w:rtl/>
        </w:rPr>
      </w:pPr>
    </w:p>
    <w:p w14:paraId="049BD566" w14:textId="77777777" w:rsidR="00000000" w:rsidRDefault="003C26CA">
      <w:pPr>
        <w:pStyle w:val="a"/>
        <w:rPr>
          <w:rFonts w:hint="cs"/>
          <w:rtl/>
        </w:rPr>
      </w:pPr>
      <w:r>
        <w:rPr>
          <w:rFonts w:hint="cs"/>
          <w:rtl/>
        </w:rPr>
        <w:t>להצעתך, חבר הכנסת בר-און, אינני מציע שעורך-דין לא יוכל לייצג נישומים. אני חייב להזכיר לכם, שבקרוב יש בחירות ללשכת עורכי-הדין, ואותו אדם שרוצה לרוץ יצטרך להראו</w:t>
      </w:r>
      <w:r>
        <w:rPr>
          <w:rFonts w:hint="cs"/>
          <w:rtl/>
        </w:rPr>
        <w:t xml:space="preserve">ת שלא לוקחים מעורכי-הדין סמכויות. ודאי שזו איננה הכוונה שלי. תודה רבה. </w:t>
      </w:r>
    </w:p>
    <w:p w14:paraId="69565DD4" w14:textId="77777777" w:rsidR="00000000" w:rsidRDefault="003C26CA">
      <w:pPr>
        <w:pStyle w:val="a"/>
        <w:rPr>
          <w:rFonts w:hint="cs"/>
          <w:rtl/>
        </w:rPr>
      </w:pPr>
    </w:p>
    <w:p w14:paraId="315A7B90" w14:textId="77777777" w:rsidR="00000000" w:rsidRDefault="003C26CA">
      <w:pPr>
        <w:pStyle w:val="ad"/>
        <w:rPr>
          <w:rtl/>
        </w:rPr>
      </w:pPr>
      <w:r>
        <w:rPr>
          <w:rtl/>
        </w:rPr>
        <w:t>היו"ר נסים דהן:</w:t>
      </w:r>
    </w:p>
    <w:p w14:paraId="77430C37" w14:textId="77777777" w:rsidR="00000000" w:rsidRDefault="003C26CA">
      <w:pPr>
        <w:pStyle w:val="a"/>
        <w:rPr>
          <w:rtl/>
        </w:rPr>
      </w:pPr>
    </w:p>
    <w:p w14:paraId="62389011" w14:textId="77777777" w:rsidR="00000000" w:rsidRDefault="003C26CA">
      <w:pPr>
        <w:pStyle w:val="a"/>
        <w:rPr>
          <w:rFonts w:hint="cs"/>
          <w:rtl/>
        </w:rPr>
      </w:pPr>
      <w:r>
        <w:rPr>
          <w:rFonts w:hint="cs"/>
          <w:rtl/>
        </w:rPr>
        <w:t xml:space="preserve">אדוני השר מאיר שטרית. </w:t>
      </w:r>
    </w:p>
    <w:p w14:paraId="2EFBC035" w14:textId="77777777" w:rsidR="00000000" w:rsidRDefault="003C26CA">
      <w:pPr>
        <w:pStyle w:val="a"/>
        <w:rPr>
          <w:rFonts w:hint="cs"/>
          <w:rtl/>
        </w:rPr>
      </w:pPr>
    </w:p>
    <w:p w14:paraId="0B09778A" w14:textId="77777777" w:rsidR="00000000" w:rsidRDefault="003C26CA">
      <w:pPr>
        <w:pStyle w:val="ac"/>
        <w:rPr>
          <w:rtl/>
        </w:rPr>
      </w:pPr>
      <w:r>
        <w:rPr>
          <w:rFonts w:hint="eastAsia"/>
          <w:rtl/>
        </w:rPr>
        <w:t>רוני</w:t>
      </w:r>
      <w:r>
        <w:rPr>
          <w:rtl/>
        </w:rPr>
        <w:t xml:space="preserve"> בר-און (הליכוד):</w:t>
      </w:r>
    </w:p>
    <w:p w14:paraId="053BAB26" w14:textId="77777777" w:rsidR="00000000" w:rsidRDefault="003C26CA">
      <w:pPr>
        <w:pStyle w:val="a"/>
        <w:ind w:firstLine="0"/>
        <w:rPr>
          <w:rFonts w:hint="cs"/>
          <w:rtl/>
        </w:rPr>
      </w:pPr>
    </w:p>
    <w:p w14:paraId="5D218541" w14:textId="77777777" w:rsidR="00000000" w:rsidRDefault="003C26CA">
      <w:pPr>
        <w:pStyle w:val="a"/>
        <w:rPr>
          <w:rFonts w:hint="cs"/>
          <w:rtl/>
        </w:rPr>
      </w:pPr>
      <w:r>
        <w:rPr>
          <w:rFonts w:hint="cs"/>
          <w:rtl/>
        </w:rPr>
        <w:t>- - -</w:t>
      </w:r>
    </w:p>
    <w:p w14:paraId="6A01EE25" w14:textId="77777777" w:rsidR="00000000" w:rsidRDefault="003C26CA">
      <w:pPr>
        <w:pStyle w:val="a"/>
        <w:rPr>
          <w:rFonts w:hint="cs"/>
          <w:rtl/>
        </w:rPr>
      </w:pPr>
    </w:p>
    <w:p w14:paraId="6719F1FB" w14:textId="77777777" w:rsidR="00000000" w:rsidRDefault="003C26CA">
      <w:pPr>
        <w:pStyle w:val="ad"/>
        <w:rPr>
          <w:rtl/>
        </w:rPr>
      </w:pPr>
      <w:r>
        <w:rPr>
          <w:rtl/>
        </w:rPr>
        <w:t>היו"ר נסים דהן:</w:t>
      </w:r>
    </w:p>
    <w:p w14:paraId="696523A4" w14:textId="77777777" w:rsidR="00000000" w:rsidRDefault="003C26CA">
      <w:pPr>
        <w:pStyle w:val="a"/>
        <w:rPr>
          <w:rtl/>
        </w:rPr>
      </w:pPr>
    </w:p>
    <w:p w14:paraId="68153546" w14:textId="77777777" w:rsidR="00000000" w:rsidRDefault="003C26CA">
      <w:pPr>
        <w:pStyle w:val="a"/>
        <w:rPr>
          <w:rFonts w:hint="cs"/>
          <w:rtl/>
        </w:rPr>
      </w:pPr>
      <w:r>
        <w:rPr>
          <w:rFonts w:hint="cs"/>
          <w:rtl/>
        </w:rPr>
        <w:t>אם הממשלה תתנגד, אפשר יהיה לתת לך להגיב. מצטער, לא לפי מה שכתוב אצלי בסדר-היום. אם תהיה התנגדות</w:t>
      </w:r>
      <w:r>
        <w:rPr>
          <w:rFonts w:hint="cs"/>
          <w:rtl/>
        </w:rPr>
        <w:t xml:space="preserve"> ממשלה, יהיה מותר לך לענות. </w:t>
      </w:r>
    </w:p>
    <w:p w14:paraId="10A9B173" w14:textId="77777777" w:rsidR="00000000" w:rsidRDefault="003C26CA">
      <w:pPr>
        <w:pStyle w:val="a"/>
        <w:rPr>
          <w:rFonts w:hint="cs"/>
          <w:rtl/>
        </w:rPr>
      </w:pPr>
    </w:p>
    <w:p w14:paraId="59093549" w14:textId="77777777" w:rsidR="00000000" w:rsidRDefault="003C26CA">
      <w:pPr>
        <w:pStyle w:val="Speaker"/>
        <w:rPr>
          <w:rtl/>
        </w:rPr>
      </w:pPr>
      <w:bookmarkStart w:id="144" w:name="FS000000478T11_06_2003_13_16_04"/>
      <w:bookmarkEnd w:id="144"/>
      <w:r>
        <w:rPr>
          <w:rFonts w:hint="eastAsia"/>
          <w:rtl/>
        </w:rPr>
        <w:t>השר</w:t>
      </w:r>
      <w:r>
        <w:rPr>
          <w:rtl/>
        </w:rPr>
        <w:t xml:space="preserve"> מאיר שטרית:</w:t>
      </w:r>
    </w:p>
    <w:p w14:paraId="514E0750" w14:textId="77777777" w:rsidR="00000000" w:rsidRDefault="003C26CA">
      <w:pPr>
        <w:pStyle w:val="a"/>
        <w:rPr>
          <w:rFonts w:hint="cs"/>
          <w:rtl/>
        </w:rPr>
      </w:pPr>
    </w:p>
    <w:p w14:paraId="397B6114" w14:textId="77777777" w:rsidR="00000000" w:rsidRDefault="003C26CA">
      <w:pPr>
        <w:pStyle w:val="a"/>
        <w:rPr>
          <w:rFonts w:hint="cs"/>
          <w:rtl/>
        </w:rPr>
      </w:pPr>
      <w:r>
        <w:rPr>
          <w:rFonts w:hint="cs"/>
          <w:rtl/>
        </w:rPr>
        <w:t xml:space="preserve">אדוני היושב-ראש, רבותי חברי הכנסת, הצעת החוק שהעלה חבר הכנסת אהוד רצאבי כבר אושרה בכנסת הקודמת, ולמיטב זיכרוני - גם על-ידי ועדת השרים לענייני חקיקה. </w:t>
      </w:r>
    </w:p>
    <w:p w14:paraId="4D480E03" w14:textId="77777777" w:rsidR="00000000" w:rsidRDefault="003C26CA">
      <w:pPr>
        <w:pStyle w:val="a"/>
        <w:rPr>
          <w:rFonts w:hint="cs"/>
          <w:rtl/>
        </w:rPr>
      </w:pPr>
    </w:p>
    <w:p w14:paraId="604E6972" w14:textId="77777777" w:rsidR="00000000" w:rsidRDefault="003C26CA">
      <w:pPr>
        <w:pStyle w:val="a"/>
        <w:rPr>
          <w:rFonts w:hint="cs"/>
          <w:rtl/>
        </w:rPr>
      </w:pPr>
      <w:r>
        <w:rPr>
          <w:rFonts w:hint="cs"/>
          <w:rtl/>
        </w:rPr>
        <w:t>הרעיון הוא לאפשר לרואה-חשבון לייצג נישום בפני המנהל. לפי ה</w:t>
      </w:r>
      <w:r>
        <w:rPr>
          <w:rFonts w:hint="cs"/>
          <w:rtl/>
        </w:rPr>
        <w:t xml:space="preserve">הצעה של חבר הכנסת רצאבי, אני מדגיש שמדובר על ייצוג נישום בפני המנהל אצל שלטונות מס הכנסה בענייני מסים.  </w:t>
      </w:r>
    </w:p>
    <w:p w14:paraId="3B302AE2" w14:textId="77777777" w:rsidR="00000000" w:rsidRDefault="003C26CA">
      <w:pPr>
        <w:pStyle w:val="a"/>
        <w:rPr>
          <w:rFonts w:hint="cs"/>
          <w:rtl/>
        </w:rPr>
      </w:pPr>
    </w:p>
    <w:p w14:paraId="41E9EC3B" w14:textId="77777777" w:rsidR="00000000" w:rsidRDefault="003C26CA">
      <w:pPr>
        <w:pStyle w:val="ac"/>
        <w:rPr>
          <w:rtl/>
        </w:rPr>
      </w:pPr>
      <w:r>
        <w:rPr>
          <w:rFonts w:hint="eastAsia"/>
          <w:rtl/>
        </w:rPr>
        <w:t>רוני</w:t>
      </w:r>
      <w:r>
        <w:rPr>
          <w:rtl/>
        </w:rPr>
        <w:t xml:space="preserve"> בר-און (הליכוד):</w:t>
      </w:r>
    </w:p>
    <w:p w14:paraId="46185BE4" w14:textId="77777777" w:rsidR="00000000" w:rsidRDefault="003C26CA">
      <w:pPr>
        <w:pStyle w:val="a"/>
        <w:rPr>
          <w:rFonts w:hint="cs"/>
          <w:rtl/>
        </w:rPr>
      </w:pPr>
    </w:p>
    <w:p w14:paraId="2F8A061B" w14:textId="77777777" w:rsidR="00000000" w:rsidRDefault="003C26CA">
      <w:pPr>
        <w:pStyle w:val="a"/>
        <w:rPr>
          <w:rFonts w:hint="cs"/>
          <w:rtl/>
        </w:rPr>
      </w:pPr>
      <w:r>
        <w:rPr>
          <w:rFonts w:hint="cs"/>
          <w:rtl/>
        </w:rPr>
        <w:t xml:space="preserve">זה לא כתוב בהצעה. </w:t>
      </w:r>
    </w:p>
    <w:p w14:paraId="5D191033" w14:textId="77777777" w:rsidR="00000000" w:rsidRDefault="003C26CA">
      <w:pPr>
        <w:pStyle w:val="a"/>
        <w:rPr>
          <w:rFonts w:hint="cs"/>
          <w:rtl/>
        </w:rPr>
      </w:pPr>
    </w:p>
    <w:p w14:paraId="258F5EED" w14:textId="77777777" w:rsidR="00000000" w:rsidRDefault="003C26CA">
      <w:pPr>
        <w:pStyle w:val="SpeakerCon"/>
        <w:rPr>
          <w:rtl/>
        </w:rPr>
      </w:pPr>
      <w:bookmarkStart w:id="145" w:name="FS000000478T11_06_2003_13_19_20C"/>
      <w:bookmarkEnd w:id="145"/>
      <w:r>
        <w:rPr>
          <w:rtl/>
        </w:rPr>
        <w:t>השר מאיר שטרית:</w:t>
      </w:r>
    </w:p>
    <w:p w14:paraId="0839813E" w14:textId="77777777" w:rsidR="00000000" w:rsidRDefault="003C26CA">
      <w:pPr>
        <w:pStyle w:val="a"/>
        <w:rPr>
          <w:rtl/>
        </w:rPr>
      </w:pPr>
    </w:p>
    <w:p w14:paraId="211FE484" w14:textId="77777777" w:rsidR="00000000" w:rsidRDefault="003C26CA">
      <w:pPr>
        <w:pStyle w:val="a"/>
        <w:rPr>
          <w:rFonts w:hint="cs"/>
          <w:rtl/>
        </w:rPr>
      </w:pPr>
      <w:r>
        <w:rPr>
          <w:rFonts w:hint="cs"/>
          <w:rtl/>
        </w:rPr>
        <w:t xml:space="preserve">כתוב. כתוב "בפני המנהל". אני מציע שתקרא את הצעת החוק עצמה. </w:t>
      </w:r>
    </w:p>
    <w:p w14:paraId="5F8E703F" w14:textId="77777777" w:rsidR="00000000" w:rsidRDefault="003C26CA">
      <w:pPr>
        <w:pStyle w:val="a"/>
        <w:rPr>
          <w:rFonts w:hint="cs"/>
          <w:rtl/>
        </w:rPr>
      </w:pPr>
    </w:p>
    <w:p w14:paraId="767507FC" w14:textId="77777777" w:rsidR="00000000" w:rsidRDefault="003C26CA">
      <w:pPr>
        <w:pStyle w:val="ad"/>
        <w:rPr>
          <w:rtl/>
        </w:rPr>
      </w:pPr>
      <w:r>
        <w:rPr>
          <w:rtl/>
        </w:rPr>
        <w:t>היו"ר נסים דהן:</w:t>
      </w:r>
    </w:p>
    <w:p w14:paraId="02C04C5B" w14:textId="77777777" w:rsidR="00000000" w:rsidRDefault="003C26CA">
      <w:pPr>
        <w:pStyle w:val="a"/>
        <w:rPr>
          <w:rtl/>
        </w:rPr>
      </w:pPr>
    </w:p>
    <w:p w14:paraId="263DF1A3" w14:textId="77777777" w:rsidR="00000000" w:rsidRDefault="003C26CA">
      <w:pPr>
        <w:pStyle w:val="a"/>
        <w:rPr>
          <w:rFonts w:hint="cs"/>
          <w:rtl/>
        </w:rPr>
      </w:pPr>
      <w:r>
        <w:rPr>
          <w:rFonts w:hint="cs"/>
          <w:rtl/>
        </w:rPr>
        <w:t>חבר הכנסת בר</w:t>
      </w:r>
      <w:r>
        <w:rPr>
          <w:rFonts w:hint="cs"/>
          <w:rtl/>
        </w:rPr>
        <w:t xml:space="preserve">-און, תיכף ניתן לך רשות להתנגד, אם תרצה. </w:t>
      </w:r>
    </w:p>
    <w:p w14:paraId="316BC4FF" w14:textId="77777777" w:rsidR="00000000" w:rsidRDefault="003C26CA">
      <w:pPr>
        <w:pStyle w:val="a"/>
        <w:rPr>
          <w:rFonts w:hint="cs"/>
          <w:rtl/>
        </w:rPr>
      </w:pPr>
    </w:p>
    <w:p w14:paraId="0E713FC2" w14:textId="77777777" w:rsidR="00000000" w:rsidRDefault="003C26CA">
      <w:pPr>
        <w:pStyle w:val="SpeakerCon"/>
        <w:rPr>
          <w:rtl/>
        </w:rPr>
      </w:pPr>
      <w:bookmarkStart w:id="146" w:name="FS000000478T11_06_2003_13_20_06C"/>
      <w:bookmarkEnd w:id="146"/>
      <w:r>
        <w:rPr>
          <w:rtl/>
        </w:rPr>
        <w:t>השר מאיר שטרית:</w:t>
      </w:r>
    </w:p>
    <w:p w14:paraId="29A7B624" w14:textId="77777777" w:rsidR="00000000" w:rsidRDefault="003C26CA">
      <w:pPr>
        <w:pStyle w:val="a"/>
        <w:rPr>
          <w:rtl/>
        </w:rPr>
      </w:pPr>
    </w:p>
    <w:p w14:paraId="2203538E" w14:textId="77777777" w:rsidR="00000000" w:rsidRDefault="003C26CA">
      <w:pPr>
        <w:pStyle w:val="a"/>
        <w:rPr>
          <w:rFonts w:hint="cs"/>
          <w:rtl/>
        </w:rPr>
      </w:pPr>
      <w:r>
        <w:rPr>
          <w:rFonts w:hint="cs"/>
          <w:rtl/>
        </w:rPr>
        <w:t xml:space="preserve">לאור זאת, נראה לנו שיש מקום לאפשר את העניין הזה. לכן ועדת השרים לענייני חקיקה אישרה את הצעת החוק. אנחנו תומכים בכך. </w:t>
      </w:r>
    </w:p>
    <w:p w14:paraId="74A92535" w14:textId="77777777" w:rsidR="00000000" w:rsidRDefault="003C26CA">
      <w:pPr>
        <w:pStyle w:val="a"/>
        <w:rPr>
          <w:rFonts w:hint="cs"/>
          <w:rtl/>
        </w:rPr>
      </w:pPr>
    </w:p>
    <w:p w14:paraId="18054C0E" w14:textId="77777777" w:rsidR="00000000" w:rsidRDefault="003C26CA">
      <w:pPr>
        <w:pStyle w:val="a"/>
        <w:rPr>
          <w:rFonts w:hint="cs"/>
          <w:rtl/>
        </w:rPr>
      </w:pPr>
      <w:r>
        <w:rPr>
          <w:rFonts w:hint="cs"/>
          <w:rtl/>
        </w:rPr>
        <w:t>חבר הכנסת רצאבי, לדעתי, צריך ליצור דו-שיח בין לשכת רואי-החשבון לבין לשכת עורכי</w:t>
      </w:r>
      <w:r>
        <w:rPr>
          <w:rFonts w:hint="cs"/>
          <w:rtl/>
        </w:rPr>
        <w:t xml:space="preserve">-הדין ולנסות לתאם ביניהן את הפעולות. יש היום הרבה פעולות שעורכי-דין יכולים לעשות בתחום ראיית חשבון, ולהיפך. </w:t>
      </w:r>
    </w:p>
    <w:p w14:paraId="1E437AD9" w14:textId="77777777" w:rsidR="00000000" w:rsidRDefault="003C26CA">
      <w:pPr>
        <w:pStyle w:val="a"/>
        <w:rPr>
          <w:rFonts w:hint="cs"/>
          <w:rtl/>
        </w:rPr>
      </w:pPr>
    </w:p>
    <w:p w14:paraId="1DCC8E6E" w14:textId="77777777" w:rsidR="00000000" w:rsidRDefault="003C26CA">
      <w:pPr>
        <w:pStyle w:val="ac"/>
        <w:rPr>
          <w:rtl/>
        </w:rPr>
      </w:pPr>
      <w:r>
        <w:rPr>
          <w:rFonts w:hint="eastAsia"/>
          <w:rtl/>
        </w:rPr>
        <w:t>חיים</w:t>
      </w:r>
      <w:r>
        <w:rPr>
          <w:rtl/>
        </w:rPr>
        <w:t xml:space="preserve"> אורון (מרצ):</w:t>
      </w:r>
    </w:p>
    <w:p w14:paraId="4B80E342" w14:textId="77777777" w:rsidR="00000000" w:rsidRDefault="003C26CA">
      <w:pPr>
        <w:pStyle w:val="a"/>
        <w:rPr>
          <w:rFonts w:hint="cs"/>
          <w:rtl/>
        </w:rPr>
      </w:pPr>
    </w:p>
    <w:p w14:paraId="2A9B37E4" w14:textId="77777777" w:rsidR="00000000" w:rsidRDefault="003C26CA">
      <w:pPr>
        <w:pStyle w:val="a"/>
        <w:rPr>
          <w:rFonts w:hint="cs"/>
          <w:rtl/>
        </w:rPr>
      </w:pPr>
      <w:r>
        <w:rPr>
          <w:rFonts w:hint="cs"/>
          <w:rtl/>
        </w:rPr>
        <w:t>זה אחרי סיום הסכסוך עם הפלסטינים.</w:t>
      </w:r>
    </w:p>
    <w:p w14:paraId="1FBBE24C" w14:textId="77777777" w:rsidR="00000000" w:rsidRDefault="003C26CA">
      <w:pPr>
        <w:pStyle w:val="a"/>
        <w:rPr>
          <w:rFonts w:hint="cs"/>
          <w:rtl/>
        </w:rPr>
      </w:pPr>
    </w:p>
    <w:p w14:paraId="05E5477E" w14:textId="77777777" w:rsidR="00000000" w:rsidRDefault="003C26CA">
      <w:pPr>
        <w:pStyle w:val="SpeakerCon"/>
        <w:rPr>
          <w:rFonts w:hint="cs"/>
          <w:rtl/>
        </w:rPr>
      </w:pPr>
      <w:bookmarkStart w:id="147" w:name="FS000000478T11_06_2003_13_27_32C"/>
      <w:bookmarkEnd w:id="147"/>
      <w:r>
        <w:rPr>
          <w:rtl/>
        </w:rPr>
        <w:t>השר מאיר שטרית:</w:t>
      </w:r>
    </w:p>
    <w:p w14:paraId="47F463FF" w14:textId="77777777" w:rsidR="00000000" w:rsidRDefault="003C26CA">
      <w:pPr>
        <w:pStyle w:val="a"/>
        <w:ind w:firstLine="0"/>
        <w:rPr>
          <w:rFonts w:hint="cs"/>
          <w:rtl/>
        </w:rPr>
      </w:pPr>
    </w:p>
    <w:p w14:paraId="05AD0276" w14:textId="77777777" w:rsidR="00000000" w:rsidRDefault="003C26CA">
      <w:pPr>
        <w:pStyle w:val="a"/>
        <w:rPr>
          <w:rFonts w:hint="cs"/>
          <w:rtl/>
        </w:rPr>
      </w:pPr>
      <w:r>
        <w:rPr>
          <w:rFonts w:hint="cs"/>
          <w:rtl/>
        </w:rPr>
        <w:t>כידוע לכם, בכנסת הקודמת שינינו את החוק לגבי לשכת רואי-החשבון, ואפשרנו להם ל</w:t>
      </w:r>
      <w:r>
        <w:rPr>
          <w:rFonts w:hint="cs"/>
          <w:rtl/>
        </w:rPr>
        <w:t>עסוק גם בעריכת-דין חוץ מאשר בראיית חשבון, כך שמי שהוא גם רואה-חשבון וגם עורך-דין, יכול לעסוק בשני התחומים. לדעתי, יש שטחי ביניים שהחוק שלך מייצג רק נקודה אחת בהם, יש עוד הרבה נקודות. עדיף להגיע להידברות בין לשכת עורכי-הדין לבין לשכת רואי-החשבון, להגיע להסכ</w:t>
      </w:r>
      <w:r>
        <w:rPr>
          <w:rFonts w:hint="cs"/>
          <w:rtl/>
        </w:rPr>
        <w:t xml:space="preserve">מות, איך מתאמים עבודה בין שני הגופים האלה ואיך הולכים זה לקראת זה. הדבר הזה היה פותר הרבה בעיות להרבה נישומים, שנאלצים היום ללכת גם עם רואה-חשבון וגם עם עורך-דין כדי לטפל באותו עניין, זאת בגלל חוסר היכולת להיות מיוצגים על-ידי אחד מהשניים. </w:t>
      </w:r>
    </w:p>
    <w:p w14:paraId="59440DA8" w14:textId="77777777" w:rsidR="00000000" w:rsidRDefault="003C26CA">
      <w:pPr>
        <w:pStyle w:val="a"/>
        <w:rPr>
          <w:rFonts w:hint="cs"/>
          <w:rtl/>
        </w:rPr>
      </w:pPr>
    </w:p>
    <w:p w14:paraId="22CCC6FE" w14:textId="77777777" w:rsidR="00000000" w:rsidRDefault="003C26CA">
      <w:pPr>
        <w:pStyle w:val="a"/>
        <w:rPr>
          <w:rFonts w:hint="cs"/>
          <w:rtl/>
        </w:rPr>
      </w:pPr>
      <w:r>
        <w:rPr>
          <w:rFonts w:hint="cs"/>
          <w:rtl/>
        </w:rPr>
        <w:t xml:space="preserve">בשלב הזה לפחות </w:t>
      </w:r>
      <w:r>
        <w:rPr>
          <w:rFonts w:hint="cs"/>
          <w:rtl/>
        </w:rPr>
        <w:t>אנחנו תומכים בנקודה המוצעת. אני מציע להעביר את הצעת החוק להכנה לקריאה ראשונה, למיטב ידיעתי בוועדת הכספים.</w:t>
      </w:r>
    </w:p>
    <w:p w14:paraId="24FAB366" w14:textId="77777777" w:rsidR="00000000" w:rsidRDefault="003C26CA">
      <w:pPr>
        <w:pStyle w:val="a"/>
        <w:rPr>
          <w:rFonts w:hint="cs"/>
          <w:rtl/>
        </w:rPr>
      </w:pPr>
    </w:p>
    <w:p w14:paraId="40C12194" w14:textId="77777777" w:rsidR="00000000" w:rsidRDefault="003C26CA">
      <w:pPr>
        <w:pStyle w:val="ad"/>
        <w:rPr>
          <w:rtl/>
        </w:rPr>
      </w:pPr>
      <w:r>
        <w:rPr>
          <w:rtl/>
        </w:rPr>
        <w:t>היו"ר נסים דהן:</w:t>
      </w:r>
    </w:p>
    <w:p w14:paraId="4C31F638" w14:textId="77777777" w:rsidR="00000000" w:rsidRDefault="003C26CA">
      <w:pPr>
        <w:pStyle w:val="a"/>
        <w:rPr>
          <w:rtl/>
        </w:rPr>
      </w:pPr>
    </w:p>
    <w:p w14:paraId="33BF98D0" w14:textId="77777777" w:rsidR="00000000" w:rsidRDefault="003C26CA">
      <w:pPr>
        <w:pStyle w:val="a"/>
        <w:rPr>
          <w:rFonts w:hint="cs"/>
          <w:rtl/>
        </w:rPr>
      </w:pPr>
      <w:r>
        <w:rPr>
          <w:rFonts w:hint="cs"/>
          <w:rtl/>
        </w:rPr>
        <w:t>כיוון שהממשלה תומכת בהצעת החוק, חבר הכנסת רוני בר-און רוצה להתנגד. חבר הכנסת בר-און, אני רוצה להזכיר לך, שעל-פי התקנון ששונה, אתה חי</w:t>
      </w:r>
      <w:r>
        <w:rPr>
          <w:rFonts w:hint="cs"/>
          <w:rtl/>
        </w:rPr>
        <w:t xml:space="preserve">יב אחרי ההנמקה שלך להצביע נגד. חבר הכנסת יורי שטרן, אחרי התנגדותו של חבר הכנסת בר-און, תוכל להשמיע נימוק בעד. </w:t>
      </w:r>
    </w:p>
    <w:p w14:paraId="58562E91" w14:textId="77777777" w:rsidR="00000000" w:rsidRDefault="003C26CA">
      <w:pPr>
        <w:pStyle w:val="a"/>
        <w:rPr>
          <w:rFonts w:hint="cs"/>
          <w:rtl/>
        </w:rPr>
      </w:pPr>
    </w:p>
    <w:p w14:paraId="7D4543B1" w14:textId="77777777" w:rsidR="00000000" w:rsidRDefault="003C26CA">
      <w:pPr>
        <w:pStyle w:val="Speaker"/>
        <w:rPr>
          <w:rtl/>
        </w:rPr>
      </w:pPr>
      <w:bookmarkStart w:id="148" w:name="FS000001038T11_06_2003_13_29_42"/>
      <w:bookmarkEnd w:id="148"/>
      <w:r>
        <w:rPr>
          <w:rFonts w:hint="eastAsia"/>
          <w:rtl/>
        </w:rPr>
        <w:t>רוני</w:t>
      </w:r>
      <w:r>
        <w:rPr>
          <w:rtl/>
        </w:rPr>
        <w:t xml:space="preserve"> בר-און (הליכוד):</w:t>
      </w:r>
    </w:p>
    <w:p w14:paraId="6542E764" w14:textId="77777777" w:rsidR="00000000" w:rsidRDefault="003C26CA">
      <w:pPr>
        <w:pStyle w:val="a"/>
        <w:rPr>
          <w:rFonts w:hint="cs"/>
          <w:rtl/>
        </w:rPr>
      </w:pPr>
    </w:p>
    <w:p w14:paraId="52B3DE8A" w14:textId="77777777" w:rsidR="00000000" w:rsidRDefault="003C26CA">
      <w:pPr>
        <w:pStyle w:val="a"/>
        <w:rPr>
          <w:rFonts w:hint="cs"/>
          <w:rtl/>
        </w:rPr>
      </w:pPr>
      <w:r>
        <w:rPr>
          <w:rFonts w:hint="cs"/>
          <w:rtl/>
        </w:rPr>
        <w:t>אדוני היושב-ראש, אדוני השר שטרית, חברי חברי הכנסת, אני מתנגד להצעת החוק. גם אני חייב בגילוי נאות, אני בא משורות עורכי-הדי</w:t>
      </w:r>
      <w:r>
        <w:rPr>
          <w:rFonts w:hint="cs"/>
          <w:rtl/>
        </w:rPr>
        <w:t xml:space="preserve">ן. </w:t>
      </w:r>
    </w:p>
    <w:p w14:paraId="596D2D99" w14:textId="77777777" w:rsidR="00000000" w:rsidRDefault="003C26CA">
      <w:pPr>
        <w:pStyle w:val="a"/>
        <w:rPr>
          <w:rFonts w:hint="cs"/>
          <w:rtl/>
        </w:rPr>
      </w:pPr>
    </w:p>
    <w:p w14:paraId="4C7B1BC6" w14:textId="77777777" w:rsidR="00000000" w:rsidRDefault="003C26CA">
      <w:pPr>
        <w:pStyle w:val="a"/>
        <w:rPr>
          <w:rFonts w:hint="cs"/>
          <w:rtl/>
        </w:rPr>
      </w:pPr>
      <w:r>
        <w:rPr>
          <w:rFonts w:hint="cs"/>
          <w:rtl/>
        </w:rPr>
        <w:t>הצעת החוק לא טובה משום שהיא סקטוריאלית. להבדיל מחוקים אחרים, שבהם יש יכולת לרואה-החשבון לייצג בחוק מיסוי מקרקעין (שבח, מכירה ורכישה), הרי חוקי מס שבח אלה הם חוקים שהאלמנט החוקי שבהם הוא יותר בעל משקל ובעל השפעה מאשר האלמנט החשבונאי. עד כאן הנימוק הראש</w:t>
      </w:r>
      <w:r>
        <w:rPr>
          <w:rFonts w:hint="cs"/>
          <w:rtl/>
        </w:rPr>
        <w:t>ון.</w:t>
      </w:r>
    </w:p>
    <w:p w14:paraId="29E568ED" w14:textId="77777777" w:rsidR="00000000" w:rsidRDefault="003C26CA">
      <w:pPr>
        <w:pStyle w:val="a"/>
        <w:rPr>
          <w:rFonts w:hint="cs"/>
          <w:rtl/>
        </w:rPr>
      </w:pPr>
    </w:p>
    <w:p w14:paraId="60F71873" w14:textId="77777777" w:rsidR="00000000" w:rsidRDefault="003C26CA">
      <w:pPr>
        <w:pStyle w:val="a"/>
        <w:rPr>
          <w:rFonts w:hint="cs"/>
          <w:rtl/>
        </w:rPr>
      </w:pPr>
      <w:r>
        <w:rPr>
          <w:rFonts w:hint="cs"/>
          <w:rtl/>
        </w:rPr>
        <w:t xml:space="preserve">הנימוק השני, אדוני השר, אני לא רואה בשמה של הצעת החוק כפי שהיא מופיעה בסדר-היום את הדגש שנתת לגבי יכולת ייצוג בפני המנהל. </w:t>
      </w:r>
    </w:p>
    <w:p w14:paraId="0271D124" w14:textId="77777777" w:rsidR="00000000" w:rsidRDefault="003C26CA">
      <w:pPr>
        <w:pStyle w:val="a"/>
        <w:rPr>
          <w:rFonts w:hint="cs"/>
          <w:rtl/>
        </w:rPr>
      </w:pPr>
    </w:p>
    <w:p w14:paraId="637111FD" w14:textId="77777777" w:rsidR="00000000" w:rsidRDefault="003C26CA">
      <w:pPr>
        <w:pStyle w:val="ac"/>
        <w:rPr>
          <w:rtl/>
        </w:rPr>
      </w:pPr>
      <w:r>
        <w:rPr>
          <w:rFonts w:hint="eastAsia"/>
          <w:rtl/>
        </w:rPr>
        <w:t>השר</w:t>
      </w:r>
      <w:r>
        <w:rPr>
          <w:rtl/>
        </w:rPr>
        <w:t xml:space="preserve"> מאיר שטרית:</w:t>
      </w:r>
    </w:p>
    <w:p w14:paraId="03CC14CC" w14:textId="77777777" w:rsidR="00000000" w:rsidRDefault="003C26CA">
      <w:pPr>
        <w:pStyle w:val="a"/>
        <w:rPr>
          <w:rFonts w:hint="cs"/>
          <w:rtl/>
        </w:rPr>
      </w:pPr>
    </w:p>
    <w:p w14:paraId="47468038" w14:textId="77777777" w:rsidR="00000000" w:rsidRDefault="003C26CA">
      <w:pPr>
        <w:pStyle w:val="a"/>
        <w:ind w:left="719" w:firstLine="0"/>
        <w:rPr>
          <w:rFonts w:hint="cs"/>
          <w:rtl/>
        </w:rPr>
      </w:pPr>
      <w:r>
        <w:rPr>
          <w:rFonts w:hint="cs"/>
          <w:rtl/>
        </w:rPr>
        <w:t xml:space="preserve">תקרא בהצעה את סעיף 109א(א). </w:t>
      </w:r>
    </w:p>
    <w:p w14:paraId="76B1C154" w14:textId="77777777" w:rsidR="00000000" w:rsidRDefault="003C26CA">
      <w:pPr>
        <w:pStyle w:val="a"/>
        <w:ind w:left="719" w:firstLine="0"/>
        <w:rPr>
          <w:rFonts w:hint="cs"/>
          <w:rtl/>
        </w:rPr>
      </w:pPr>
    </w:p>
    <w:p w14:paraId="1C529D51" w14:textId="77777777" w:rsidR="00000000" w:rsidRDefault="003C26CA">
      <w:pPr>
        <w:pStyle w:val="SpeakerCon"/>
        <w:rPr>
          <w:rtl/>
        </w:rPr>
      </w:pPr>
      <w:bookmarkStart w:id="149" w:name="FS000001038T11_06_2003_13_34_24C"/>
      <w:bookmarkEnd w:id="149"/>
      <w:r>
        <w:rPr>
          <w:rtl/>
        </w:rPr>
        <w:t>רוני בר-און (הליכוד):</w:t>
      </w:r>
    </w:p>
    <w:p w14:paraId="2869F230" w14:textId="77777777" w:rsidR="00000000" w:rsidRDefault="003C26CA">
      <w:pPr>
        <w:pStyle w:val="a"/>
        <w:rPr>
          <w:rtl/>
        </w:rPr>
      </w:pPr>
    </w:p>
    <w:p w14:paraId="037CD30A" w14:textId="77777777" w:rsidR="00000000" w:rsidRDefault="003C26CA">
      <w:pPr>
        <w:pStyle w:val="a"/>
        <w:rPr>
          <w:rFonts w:hint="cs"/>
          <w:rtl/>
        </w:rPr>
      </w:pPr>
      <w:r>
        <w:rPr>
          <w:rFonts w:hint="cs"/>
          <w:rtl/>
        </w:rPr>
        <w:t>אני קורא את השם: הצעת חוק מיסוי מקרקעין (שבח, מכירה ורכיש</w:t>
      </w:r>
      <w:r>
        <w:rPr>
          <w:rFonts w:hint="cs"/>
          <w:rtl/>
        </w:rPr>
        <w:t xml:space="preserve">ה) (תיקון </w:t>
      </w:r>
      <w:r>
        <w:rPr>
          <w:rtl/>
        </w:rPr>
        <w:t>–</w:t>
      </w:r>
      <w:r>
        <w:rPr>
          <w:rFonts w:hint="cs"/>
          <w:rtl/>
        </w:rPr>
        <w:t xml:space="preserve"> ייצוג נישום בידי רואה-חשבון), התשס"ג-2003. אני קורא ממה שמונח פה: "מוצע לאפשר לרואי-חשבון לייצג את לקוחותיהם" - - - "וניהול הדיונים". </w:t>
      </w:r>
    </w:p>
    <w:p w14:paraId="66B8D191" w14:textId="77777777" w:rsidR="00000000" w:rsidRDefault="003C26CA">
      <w:pPr>
        <w:pStyle w:val="a"/>
        <w:rPr>
          <w:rFonts w:hint="cs"/>
          <w:rtl/>
        </w:rPr>
      </w:pPr>
    </w:p>
    <w:p w14:paraId="5B4C8496" w14:textId="77777777" w:rsidR="00000000" w:rsidRDefault="003C26CA">
      <w:pPr>
        <w:pStyle w:val="ac"/>
        <w:rPr>
          <w:rtl/>
        </w:rPr>
      </w:pPr>
      <w:r>
        <w:rPr>
          <w:rFonts w:hint="eastAsia"/>
          <w:rtl/>
        </w:rPr>
        <w:t>השר</w:t>
      </w:r>
      <w:r>
        <w:rPr>
          <w:rtl/>
        </w:rPr>
        <w:t xml:space="preserve"> מאיר שטרית:</w:t>
      </w:r>
    </w:p>
    <w:p w14:paraId="21875153" w14:textId="77777777" w:rsidR="00000000" w:rsidRDefault="003C26CA">
      <w:pPr>
        <w:pStyle w:val="a"/>
        <w:rPr>
          <w:rFonts w:hint="cs"/>
          <w:rtl/>
        </w:rPr>
      </w:pPr>
    </w:p>
    <w:p w14:paraId="5F47A708" w14:textId="77777777" w:rsidR="00000000" w:rsidRDefault="003C26CA">
      <w:pPr>
        <w:pStyle w:val="a"/>
        <w:rPr>
          <w:rFonts w:hint="cs"/>
          <w:rtl/>
        </w:rPr>
      </w:pPr>
      <w:r>
        <w:rPr>
          <w:rFonts w:hint="cs"/>
          <w:rtl/>
        </w:rPr>
        <w:t xml:space="preserve">זו התמצית. </w:t>
      </w:r>
    </w:p>
    <w:p w14:paraId="5ADFBB7E" w14:textId="77777777" w:rsidR="00000000" w:rsidRDefault="003C26CA">
      <w:pPr>
        <w:pStyle w:val="a"/>
        <w:rPr>
          <w:rFonts w:hint="cs"/>
          <w:rtl/>
        </w:rPr>
      </w:pPr>
    </w:p>
    <w:p w14:paraId="5428A597" w14:textId="77777777" w:rsidR="00000000" w:rsidRDefault="003C26CA">
      <w:pPr>
        <w:pStyle w:val="SpeakerCon"/>
        <w:rPr>
          <w:rtl/>
        </w:rPr>
      </w:pPr>
      <w:bookmarkStart w:id="150" w:name="FS000001038T11_06_2003_13_38_37C"/>
      <w:bookmarkEnd w:id="150"/>
      <w:r>
        <w:rPr>
          <w:rtl/>
        </w:rPr>
        <w:t>רוני בר-און (הליכוד):</w:t>
      </w:r>
    </w:p>
    <w:p w14:paraId="3665835F" w14:textId="77777777" w:rsidR="00000000" w:rsidRDefault="003C26CA">
      <w:pPr>
        <w:pStyle w:val="a"/>
        <w:rPr>
          <w:rtl/>
        </w:rPr>
      </w:pPr>
    </w:p>
    <w:p w14:paraId="6F6DB477" w14:textId="77777777" w:rsidR="00000000" w:rsidRDefault="003C26CA">
      <w:pPr>
        <w:pStyle w:val="a"/>
        <w:rPr>
          <w:rFonts w:hint="cs"/>
          <w:rtl/>
        </w:rPr>
      </w:pPr>
      <w:r>
        <w:rPr>
          <w:rFonts w:hint="cs"/>
          <w:rtl/>
        </w:rPr>
        <w:t xml:space="preserve">זו תמצית, בסדר גמור. </w:t>
      </w:r>
    </w:p>
    <w:p w14:paraId="5EB13B14" w14:textId="77777777" w:rsidR="00000000" w:rsidRDefault="003C26CA">
      <w:pPr>
        <w:pStyle w:val="a"/>
        <w:rPr>
          <w:rFonts w:hint="cs"/>
          <w:rtl/>
        </w:rPr>
      </w:pPr>
    </w:p>
    <w:p w14:paraId="5034663A" w14:textId="77777777" w:rsidR="00000000" w:rsidRDefault="003C26CA">
      <w:pPr>
        <w:pStyle w:val="ac"/>
        <w:rPr>
          <w:rtl/>
        </w:rPr>
      </w:pPr>
      <w:r>
        <w:rPr>
          <w:rFonts w:hint="eastAsia"/>
          <w:rtl/>
        </w:rPr>
        <w:t>השר</w:t>
      </w:r>
      <w:r>
        <w:rPr>
          <w:rtl/>
        </w:rPr>
        <w:t xml:space="preserve"> מאיר שטרית:</w:t>
      </w:r>
    </w:p>
    <w:p w14:paraId="0542917F" w14:textId="77777777" w:rsidR="00000000" w:rsidRDefault="003C26CA">
      <w:pPr>
        <w:pStyle w:val="a"/>
        <w:rPr>
          <w:rFonts w:hint="cs"/>
          <w:rtl/>
        </w:rPr>
      </w:pPr>
    </w:p>
    <w:p w14:paraId="65D4611E" w14:textId="77777777" w:rsidR="00000000" w:rsidRDefault="003C26CA">
      <w:pPr>
        <w:pStyle w:val="a"/>
        <w:rPr>
          <w:rFonts w:hint="cs"/>
          <w:rtl/>
        </w:rPr>
      </w:pPr>
      <w:r>
        <w:rPr>
          <w:rFonts w:hint="cs"/>
          <w:rtl/>
        </w:rPr>
        <w:t>בסעיף קטן (א) כ</w:t>
      </w:r>
      <w:r>
        <w:rPr>
          <w:rFonts w:hint="cs"/>
          <w:rtl/>
        </w:rPr>
        <w:t>תוב: "רשאי לייצג נישום בהליכים המתנהלים לפי חוק זה, לפני המנהל בלבד".</w:t>
      </w:r>
    </w:p>
    <w:p w14:paraId="1F9EADA4" w14:textId="77777777" w:rsidR="00000000" w:rsidRDefault="003C26CA">
      <w:pPr>
        <w:pStyle w:val="a"/>
        <w:rPr>
          <w:rFonts w:hint="cs"/>
          <w:rtl/>
        </w:rPr>
      </w:pPr>
    </w:p>
    <w:p w14:paraId="25783C14" w14:textId="77777777" w:rsidR="00000000" w:rsidRDefault="003C26CA">
      <w:pPr>
        <w:pStyle w:val="SpeakerCon"/>
        <w:rPr>
          <w:rtl/>
        </w:rPr>
      </w:pPr>
      <w:bookmarkStart w:id="151" w:name="FS000001038T11_06_2003_13_40_01C"/>
      <w:bookmarkEnd w:id="151"/>
      <w:r>
        <w:rPr>
          <w:rtl/>
        </w:rPr>
        <w:t>רוני בר-און (הליכוד):</w:t>
      </w:r>
    </w:p>
    <w:p w14:paraId="10A59A65" w14:textId="77777777" w:rsidR="00000000" w:rsidRDefault="003C26CA">
      <w:pPr>
        <w:pStyle w:val="a"/>
        <w:rPr>
          <w:rtl/>
        </w:rPr>
      </w:pPr>
    </w:p>
    <w:p w14:paraId="3C20C0F9" w14:textId="77777777" w:rsidR="00000000" w:rsidRDefault="003C26CA">
      <w:pPr>
        <w:pStyle w:val="a"/>
        <w:rPr>
          <w:rFonts w:hint="cs"/>
          <w:rtl/>
        </w:rPr>
      </w:pPr>
      <w:r>
        <w:rPr>
          <w:rFonts w:hint="cs"/>
          <w:rtl/>
        </w:rPr>
        <w:t xml:space="preserve">או.קיי., זה לא משנה את ההתנגדות שלי מכוח הסעיף הראשון. רק רציתי ליישב בינינו את האי-התאמה בין מה שאתה קראת לבין מה שאני קראתי. </w:t>
      </w:r>
    </w:p>
    <w:p w14:paraId="4F97F7B5" w14:textId="77777777" w:rsidR="00000000" w:rsidRDefault="003C26CA">
      <w:pPr>
        <w:pStyle w:val="a"/>
        <w:rPr>
          <w:rFonts w:hint="cs"/>
          <w:rtl/>
        </w:rPr>
      </w:pPr>
    </w:p>
    <w:p w14:paraId="1406C023" w14:textId="77777777" w:rsidR="00000000" w:rsidRDefault="003C26CA">
      <w:pPr>
        <w:pStyle w:val="a"/>
        <w:rPr>
          <w:rFonts w:hint="cs"/>
          <w:rtl/>
        </w:rPr>
      </w:pPr>
      <w:r>
        <w:rPr>
          <w:rFonts w:hint="cs"/>
          <w:rtl/>
        </w:rPr>
        <w:t>העניין השלישי. אמר חברי חבר הכנסת</w:t>
      </w:r>
      <w:r>
        <w:rPr>
          <w:rFonts w:hint="cs"/>
          <w:rtl/>
        </w:rPr>
        <w:t xml:space="preserve"> רצאבי, שיש דברים אחרים שבהם מותר גם לעורכי-דין, גם לרואי-חשבון וגם ליועצי מס להופיע בפני המנהל. אז למה אתה לא מרחיב את החוק שלך? למה אתה שומר אותו רק לעניינם של רואי-החשבון? יופיעו גם יועצי המס בפני המנהל באותו עניין, פעם אחת. פעם שנייה, למה לא טוענים רבנ</w:t>
      </w:r>
      <w:r>
        <w:rPr>
          <w:rFonts w:hint="cs"/>
          <w:rtl/>
        </w:rPr>
        <w:t xml:space="preserve">יים? פעם שלישית, יש עוד כל מיני "מאכערים" וכל מיני אנשים כאלה שיכולים לעשות את זה. </w:t>
      </w:r>
    </w:p>
    <w:p w14:paraId="6205A8F9" w14:textId="77777777" w:rsidR="00000000" w:rsidRDefault="003C26CA">
      <w:pPr>
        <w:pStyle w:val="a"/>
        <w:rPr>
          <w:rFonts w:hint="cs"/>
          <w:rtl/>
        </w:rPr>
      </w:pPr>
    </w:p>
    <w:p w14:paraId="0E304362" w14:textId="77777777" w:rsidR="00000000" w:rsidRDefault="003C26CA">
      <w:pPr>
        <w:pStyle w:val="a"/>
        <w:rPr>
          <w:rFonts w:hint="cs"/>
          <w:rtl/>
        </w:rPr>
      </w:pPr>
      <w:r>
        <w:rPr>
          <w:rFonts w:hint="cs"/>
          <w:rtl/>
        </w:rPr>
        <w:t xml:space="preserve">זו זילות של החוק, ואני אתנגד לזה. תודה רבה. </w:t>
      </w:r>
    </w:p>
    <w:p w14:paraId="6C95C1CB" w14:textId="77777777" w:rsidR="00000000" w:rsidRDefault="003C26CA">
      <w:pPr>
        <w:pStyle w:val="a"/>
        <w:rPr>
          <w:rFonts w:hint="cs"/>
          <w:rtl/>
        </w:rPr>
      </w:pPr>
    </w:p>
    <w:p w14:paraId="4838759E" w14:textId="77777777" w:rsidR="00000000" w:rsidRDefault="003C26CA">
      <w:pPr>
        <w:pStyle w:val="ad"/>
        <w:rPr>
          <w:rtl/>
        </w:rPr>
      </w:pPr>
      <w:r>
        <w:rPr>
          <w:rtl/>
        </w:rPr>
        <w:t>היו"ר נסים דהן:</w:t>
      </w:r>
    </w:p>
    <w:p w14:paraId="39050564" w14:textId="77777777" w:rsidR="00000000" w:rsidRDefault="003C26CA">
      <w:pPr>
        <w:pStyle w:val="a"/>
        <w:rPr>
          <w:rtl/>
        </w:rPr>
      </w:pPr>
    </w:p>
    <w:p w14:paraId="10ACA2C0" w14:textId="77777777" w:rsidR="00000000" w:rsidRDefault="003C26CA">
      <w:pPr>
        <w:pStyle w:val="a"/>
        <w:rPr>
          <w:rFonts w:hint="cs"/>
          <w:rtl/>
        </w:rPr>
      </w:pPr>
      <w:r>
        <w:rPr>
          <w:rFonts w:hint="cs"/>
          <w:rtl/>
        </w:rPr>
        <w:t xml:space="preserve">תודה רבה. חבר הכנסת יורי שטרן, כאחד ממציעי החוק, זכותך להגיב. חמש דקות, תשתדל לקצר, גם זה יותר מדי. </w:t>
      </w:r>
    </w:p>
    <w:p w14:paraId="49EC55EC" w14:textId="77777777" w:rsidR="00000000" w:rsidRDefault="003C26CA">
      <w:pPr>
        <w:pStyle w:val="a"/>
        <w:rPr>
          <w:rFonts w:hint="cs"/>
          <w:rtl/>
        </w:rPr>
      </w:pPr>
    </w:p>
    <w:p w14:paraId="0AA92517" w14:textId="77777777" w:rsidR="00000000" w:rsidRDefault="003C26CA">
      <w:pPr>
        <w:pStyle w:val="Speaker"/>
        <w:rPr>
          <w:rtl/>
        </w:rPr>
      </w:pPr>
      <w:bookmarkStart w:id="152" w:name="FS000000430T11_06_2003_13_43_09"/>
      <w:bookmarkEnd w:id="152"/>
      <w:r>
        <w:rPr>
          <w:rFonts w:hint="eastAsia"/>
          <w:rtl/>
        </w:rPr>
        <w:t>יורי</w:t>
      </w:r>
      <w:r>
        <w:rPr>
          <w:rtl/>
        </w:rPr>
        <w:t xml:space="preserve"> ש</w:t>
      </w:r>
      <w:r>
        <w:rPr>
          <w:rtl/>
        </w:rPr>
        <w:t>טרן (האיחוד הלאומי - ישראל ביתנו):</w:t>
      </w:r>
    </w:p>
    <w:p w14:paraId="16009B7B" w14:textId="77777777" w:rsidR="00000000" w:rsidRDefault="003C26CA">
      <w:pPr>
        <w:pStyle w:val="a"/>
        <w:rPr>
          <w:rFonts w:hint="cs"/>
          <w:rtl/>
        </w:rPr>
      </w:pPr>
    </w:p>
    <w:p w14:paraId="30597309" w14:textId="77777777" w:rsidR="00000000" w:rsidRDefault="003C26CA">
      <w:pPr>
        <w:pStyle w:val="a"/>
        <w:rPr>
          <w:rFonts w:hint="cs"/>
          <w:rtl/>
        </w:rPr>
      </w:pPr>
      <w:r>
        <w:rPr>
          <w:rFonts w:hint="cs"/>
          <w:rtl/>
        </w:rPr>
        <w:t>כבוד היושב-ראש, כבוד ראש הממשלה, חברי הממשלה, חברי הכנסת, על מנת להסיר כל ספק, הצעת חוק זו, שהוגשה בפעם הראשונה בכנסת הקודמת, לא היתה הצעת חוק של רואי-חשבון. אני אינני רואה-חשבון במקצועי, לכן היא איננה הצעת חוק סקטוריאלי</w:t>
      </w:r>
      <w:r>
        <w:rPr>
          <w:rFonts w:hint="cs"/>
          <w:rtl/>
        </w:rPr>
        <w:t>ת.</w:t>
      </w:r>
    </w:p>
    <w:p w14:paraId="729EE055" w14:textId="77777777" w:rsidR="00000000" w:rsidRDefault="003C26CA">
      <w:pPr>
        <w:pStyle w:val="a"/>
        <w:rPr>
          <w:rFonts w:hint="cs"/>
          <w:rtl/>
        </w:rPr>
      </w:pPr>
    </w:p>
    <w:p w14:paraId="54110255" w14:textId="77777777" w:rsidR="00000000" w:rsidRDefault="003C26CA">
      <w:pPr>
        <w:pStyle w:val="a"/>
        <w:rPr>
          <w:rFonts w:hint="cs"/>
          <w:rtl/>
        </w:rPr>
      </w:pPr>
      <w:r>
        <w:rPr>
          <w:rFonts w:hint="cs"/>
          <w:rtl/>
        </w:rPr>
        <w:t>היא באה יותר כדרישת הלקוחות, כי זה מקל עליהם לקבל שירותים מקצועיים. זה בסופו של דבר מביא להוזלת השירותים האלה, כי זה מרחיב את שוק האנשים המבצעים את הייצוג הזה ולא בבתי-דין. בבתי-דין הייצוג נשאר אך ורק על-ידי עורכי-דין בעסקאות האלה, מול מס שבח בוועדת ער</w:t>
      </w:r>
      <w:r>
        <w:rPr>
          <w:rFonts w:hint="cs"/>
          <w:rtl/>
        </w:rPr>
        <w:t>ר וכו'. לכן, אין בזה שום אלמנט של - - -</w:t>
      </w:r>
    </w:p>
    <w:p w14:paraId="2B934E9F" w14:textId="77777777" w:rsidR="00000000" w:rsidRDefault="003C26CA">
      <w:pPr>
        <w:pStyle w:val="a"/>
        <w:ind w:firstLine="0"/>
        <w:rPr>
          <w:rFonts w:hint="cs"/>
          <w:rtl/>
        </w:rPr>
      </w:pPr>
    </w:p>
    <w:p w14:paraId="4D3BF823" w14:textId="77777777" w:rsidR="00000000" w:rsidRDefault="003C26CA">
      <w:pPr>
        <w:pStyle w:val="ac"/>
        <w:rPr>
          <w:rtl/>
        </w:rPr>
      </w:pPr>
      <w:r>
        <w:rPr>
          <w:rFonts w:hint="eastAsia"/>
          <w:rtl/>
        </w:rPr>
        <w:t>רוני</w:t>
      </w:r>
      <w:r>
        <w:rPr>
          <w:rtl/>
        </w:rPr>
        <w:t xml:space="preserve"> בר-און (הליכוד):</w:t>
      </w:r>
    </w:p>
    <w:p w14:paraId="10AB3068" w14:textId="77777777" w:rsidR="00000000" w:rsidRDefault="003C26CA">
      <w:pPr>
        <w:pStyle w:val="a"/>
        <w:rPr>
          <w:rFonts w:hint="cs"/>
          <w:rtl/>
        </w:rPr>
      </w:pPr>
    </w:p>
    <w:p w14:paraId="126CC985" w14:textId="77777777" w:rsidR="00000000" w:rsidRDefault="003C26CA">
      <w:pPr>
        <w:pStyle w:val="a"/>
        <w:ind w:left="719" w:firstLine="0"/>
        <w:rPr>
          <w:rFonts w:hint="cs"/>
          <w:rtl/>
        </w:rPr>
      </w:pPr>
      <w:r>
        <w:rPr>
          <w:rFonts w:hint="cs"/>
          <w:rtl/>
        </w:rPr>
        <w:t>- - - אצל המנהל.</w:t>
      </w:r>
    </w:p>
    <w:p w14:paraId="727BAE95" w14:textId="77777777" w:rsidR="00000000" w:rsidRDefault="003C26CA">
      <w:pPr>
        <w:pStyle w:val="a"/>
        <w:ind w:left="719" w:firstLine="0"/>
        <w:rPr>
          <w:rFonts w:hint="cs"/>
          <w:rtl/>
        </w:rPr>
      </w:pPr>
    </w:p>
    <w:p w14:paraId="0DE57DF9" w14:textId="77777777" w:rsidR="00000000" w:rsidRDefault="003C26CA">
      <w:pPr>
        <w:pStyle w:val="ac"/>
        <w:rPr>
          <w:rtl/>
        </w:rPr>
      </w:pPr>
      <w:r>
        <w:rPr>
          <w:rFonts w:hint="eastAsia"/>
          <w:rtl/>
        </w:rPr>
        <w:t>השרה</w:t>
      </w:r>
      <w:r>
        <w:rPr>
          <w:rtl/>
        </w:rPr>
        <w:t xml:space="preserve"> לאיכות הסביבה יהודית נאות:</w:t>
      </w:r>
    </w:p>
    <w:p w14:paraId="381E660A" w14:textId="77777777" w:rsidR="00000000" w:rsidRDefault="003C26CA">
      <w:pPr>
        <w:pStyle w:val="a"/>
        <w:rPr>
          <w:rFonts w:hint="cs"/>
          <w:rtl/>
        </w:rPr>
      </w:pPr>
    </w:p>
    <w:p w14:paraId="013D6A66" w14:textId="77777777" w:rsidR="00000000" w:rsidRDefault="003C26CA">
      <w:pPr>
        <w:pStyle w:val="a"/>
        <w:rPr>
          <w:rFonts w:hint="cs"/>
          <w:rtl/>
        </w:rPr>
      </w:pPr>
      <w:r>
        <w:rPr>
          <w:rFonts w:hint="cs"/>
          <w:rtl/>
        </w:rPr>
        <w:t>גם בוועדת ערר לא.</w:t>
      </w:r>
    </w:p>
    <w:p w14:paraId="2C277996" w14:textId="77777777" w:rsidR="00000000" w:rsidRDefault="003C26CA">
      <w:pPr>
        <w:pStyle w:val="a"/>
        <w:ind w:firstLine="0"/>
        <w:rPr>
          <w:rFonts w:hint="cs"/>
          <w:rtl/>
        </w:rPr>
      </w:pPr>
    </w:p>
    <w:p w14:paraId="0170419E" w14:textId="77777777" w:rsidR="00000000" w:rsidRDefault="003C26CA">
      <w:pPr>
        <w:pStyle w:val="SpeakerCon"/>
        <w:rPr>
          <w:rtl/>
        </w:rPr>
      </w:pPr>
      <w:bookmarkStart w:id="153" w:name="FS000000430T11_06_2003_13_37_37"/>
      <w:bookmarkEnd w:id="153"/>
      <w:r>
        <w:rPr>
          <w:rFonts w:hint="eastAsia"/>
          <w:rtl/>
        </w:rPr>
        <w:t>יורי</w:t>
      </w:r>
      <w:r>
        <w:rPr>
          <w:rtl/>
        </w:rPr>
        <w:t xml:space="preserve"> שטרן (האיחוד הלאומי - ישראל ביתנו):</w:t>
      </w:r>
    </w:p>
    <w:p w14:paraId="4A920C5F" w14:textId="77777777" w:rsidR="00000000" w:rsidRDefault="003C26CA">
      <w:pPr>
        <w:pStyle w:val="a"/>
        <w:rPr>
          <w:rFonts w:hint="cs"/>
          <w:rtl/>
        </w:rPr>
      </w:pPr>
    </w:p>
    <w:p w14:paraId="5FF18306" w14:textId="77777777" w:rsidR="00000000" w:rsidRDefault="003C26CA">
      <w:pPr>
        <w:pStyle w:val="a"/>
        <w:ind w:left="720" w:firstLine="0"/>
        <w:rPr>
          <w:rFonts w:hint="cs"/>
          <w:rtl/>
        </w:rPr>
      </w:pPr>
      <w:r>
        <w:rPr>
          <w:rFonts w:hint="cs"/>
          <w:rtl/>
        </w:rPr>
        <w:t>- - - במס שבח, שהוא מערער.</w:t>
      </w:r>
    </w:p>
    <w:p w14:paraId="4F3C5718" w14:textId="77777777" w:rsidR="00000000" w:rsidRDefault="003C26CA">
      <w:pPr>
        <w:pStyle w:val="a"/>
        <w:ind w:left="720" w:firstLine="0"/>
        <w:rPr>
          <w:rFonts w:hint="cs"/>
          <w:rtl/>
        </w:rPr>
      </w:pPr>
      <w:r>
        <w:rPr>
          <w:rFonts w:hint="cs"/>
          <w:rtl/>
        </w:rPr>
        <w:t xml:space="preserve">                                                     </w:t>
      </w:r>
      <w:r>
        <w:rPr>
          <w:rFonts w:hint="cs"/>
          <w:rtl/>
        </w:rPr>
        <w:t xml:space="preserve">                                     </w:t>
      </w:r>
    </w:p>
    <w:p w14:paraId="58E60C5C" w14:textId="77777777" w:rsidR="00000000" w:rsidRDefault="003C26CA">
      <w:pPr>
        <w:pStyle w:val="a"/>
        <w:ind w:firstLine="720"/>
        <w:rPr>
          <w:rFonts w:hint="cs"/>
          <w:rtl/>
        </w:rPr>
      </w:pPr>
      <w:r>
        <w:rPr>
          <w:rFonts w:hint="cs"/>
          <w:rtl/>
        </w:rPr>
        <w:t xml:space="preserve">אני חושב שהדיונים שהיו בכנסת הקודמת, היו דיונים מספיק רציניים בשביל לסמוך עליהם, ואז גם לשכת עורכי-הדין היתה מיוצגת, אחרי שהעברנו את החוק בקריאה טרומית וגם הממשלה קיבלה את דעתנו. עשינו שינויים מצוינים לטובת ההפרדה בין </w:t>
      </w:r>
      <w:r>
        <w:rPr>
          <w:rFonts w:hint="cs"/>
          <w:rtl/>
        </w:rPr>
        <w:t>האינסטנציות שבהן זה עדיין נשאר רק כפריווילגיה של עורכי-דין ותחומם הבלעדי של עורכי-הדין. אני חושב שההצעה הזאת, שקיבלה את הסכמת הממשלה פעמיים, גם בממשלה הקודמת וגם בממשלה הזאת, כדאי לאשר אותה ולהמשיך ולקדם אותה. כי שוב, מי שנהנה מזה - וזה מה שמעניין אותי כחב</w:t>
      </w:r>
      <w:r>
        <w:rPr>
          <w:rFonts w:hint="cs"/>
          <w:rtl/>
        </w:rPr>
        <w:t>ר הכנסת - זה לא עניינם של עורכי-דין ורואי-חשבון. זה עניינם של הלקוחות, שזה מאפשר להם שירותים טובים במחיר מוזל, עם מגוון רחב יותר של מייצגים המייצגים את האינטרסים שלהם.</w:t>
      </w:r>
    </w:p>
    <w:p w14:paraId="0C74FAB2" w14:textId="77777777" w:rsidR="00000000" w:rsidRDefault="003C26CA">
      <w:pPr>
        <w:pStyle w:val="a"/>
        <w:ind w:firstLine="0"/>
        <w:rPr>
          <w:rFonts w:hint="cs"/>
          <w:rtl/>
        </w:rPr>
      </w:pPr>
    </w:p>
    <w:p w14:paraId="7EC226E6" w14:textId="77777777" w:rsidR="00000000" w:rsidRDefault="003C26CA">
      <w:pPr>
        <w:pStyle w:val="ad"/>
        <w:rPr>
          <w:rtl/>
        </w:rPr>
      </w:pPr>
      <w:r>
        <w:rPr>
          <w:rFonts w:hint="eastAsia"/>
          <w:rtl/>
        </w:rPr>
        <w:t>היו</w:t>
      </w:r>
      <w:r>
        <w:rPr>
          <w:rtl/>
        </w:rPr>
        <w:t>"ר נסים דהן:</w:t>
      </w:r>
    </w:p>
    <w:p w14:paraId="795B3425" w14:textId="77777777" w:rsidR="00000000" w:rsidRDefault="003C26CA">
      <w:pPr>
        <w:pStyle w:val="a"/>
        <w:rPr>
          <w:rFonts w:hint="cs"/>
          <w:rtl/>
        </w:rPr>
      </w:pPr>
    </w:p>
    <w:p w14:paraId="3AEC738A" w14:textId="77777777" w:rsidR="00000000" w:rsidRDefault="003C26CA">
      <w:pPr>
        <w:pStyle w:val="a"/>
        <w:rPr>
          <w:rFonts w:hint="cs"/>
          <w:rtl/>
        </w:rPr>
      </w:pPr>
      <w:r>
        <w:rPr>
          <w:rFonts w:hint="cs"/>
          <w:rtl/>
        </w:rPr>
        <w:t xml:space="preserve">תודה רבה. </w:t>
      </w:r>
    </w:p>
    <w:p w14:paraId="1C1957F7" w14:textId="77777777" w:rsidR="00000000" w:rsidRDefault="003C26CA">
      <w:pPr>
        <w:pStyle w:val="a"/>
        <w:rPr>
          <w:rFonts w:hint="cs"/>
          <w:rtl/>
        </w:rPr>
      </w:pPr>
    </w:p>
    <w:p w14:paraId="1350689D" w14:textId="77777777" w:rsidR="00000000" w:rsidRDefault="003C26CA">
      <w:pPr>
        <w:pStyle w:val="a"/>
        <w:rPr>
          <w:rFonts w:hint="cs"/>
          <w:rtl/>
        </w:rPr>
      </w:pPr>
      <w:r>
        <w:rPr>
          <w:rFonts w:hint="cs"/>
          <w:rtl/>
        </w:rPr>
        <w:t>אם כן, אנחנו עוברים להצבעה. לשכת רואי-החשבון נגד לשכת עורכ</w:t>
      </w:r>
      <w:r>
        <w:rPr>
          <w:rFonts w:hint="cs"/>
          <w:rtl/>
        </w:rPr>
        <w:t>י-הדין. מי נגד, מי בעד?</w:t>
      </w:r>
    </w:p>
    <w:p w14:paraId="0ECA0643" w14:textId="77777777" w:rsidR="00000000" w:rsidRDefault="003C26CA">
      <w:pPr>
        <w:pStyle w:val="a"/>
        <w:ind w:firstLine="0"/>
        <w:rPr>
          <w:rFonts w:hint="cs"/>
          <w:rtl/>
        </w:rPr>
      </w:pPr>
    </w:p>
    <w:p w14:paraId="775EE6CB" w14:textId="77777777" w:rsidR="00000000" w:rsidRDefault="003C26CA">
      <w:pPr>
        <w:pStyle w:val="a7"/>
        <w:bidi/>
        <w:rPr>
          <w:rtl/>
        </w:rPr>
      </w:pPr>
    </w:p>
    <w:p w14:paraId="0EC8EB44" w14:textId="77777777" w:rsidR="00000000" w:rsidRDefault="003C26CA">
      <w:pPr>
        <w:pStyle w:val="a7"/>
        <w:bidi/>
        <w:rPr>
          <w:rFonts w:hint="cs"/>
          <w:rtl/>
        </w:rPr>
      </w:pPr>
      <w:r>
        <w:rPr>
          <w:rFonts w:hint="cs"/>
          <w:rtl/>
        </w:rPr>
        <w:t>הצבעה מס' 7</w:t>
      </w:r>
    </w:p>
    <w:p w14:paraId="4CF64A5F" w14:textId="77777777" w:rsidR="00000000" w:rsidRDefault="003C26CA">
      <w:pPr>
        <w:pStyle w:val="a"/>
        <w:ind w:firstLine="0"/>
        <w:jc w:val="center"/>
        <w:rPr>
          <w:rFonts w:hint="cs"/>
          <w:b/>
          <w:bCs/>
          <w:rtl/>
        </w:rPr>
      </w:pPr>
    </w:p>
    <w:p w14:paraId="1F9000F8" w14:textId="77777777" w:rsidR="00000000" w:rsidRDefault="003C26CA">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44</w:t>
      </w:r>
    </w:p>
    <w:p w14:paraId="7281F77E" w14:textId="77777777" w:rsidR="00000000" w:rsidRDefault="003C26CA">
      <w:pPr>
        <w:pStyle w:val="a8"/>
        <w:bidi/>
        <w:rPr>
          <w:rFonts w:hint="cs"/>
          <w:rtl/>
        </w:rPr>
      </w:pPr>
      <w:r>
        <w:rPr>
          <w:rFonts w:hint="cs"/>
          <w:rtl/>
        </w:rPr>
        <w:t xml:space="preserve">בעד ההצעה להסיר מסדר-היום את הצעת החוק </w:t>
      </w:r>
      <w:r>
        <w:rPr>
          <w:rtl/>
        </w:rPr>
        <w:t>–</w:t>
      </w:r>
      <w:r>
        <w:rPr>
          <w:rFonts w:hint="cs"/>
          <w:rtl/>
        </w:rPr>
        <w:t xml:space="preserve"> 1</w:t>
      </w:r>
    </w:p>
    <w:p w14:paraId="7F008EF6" w14:textId="77777777" w:rsidR="00000000" w:rsidRDefault="003C26CA">
      <w:pPr>
        <w:pStyle w:val="a8"/>
        <w:bidi/>
        <w:rPr>
          <w:rFonts w:hint="cs"/>
          <w:rtl/>
        </w:rPr>
      </w:pPr>
      <w:r>
        <w:rPr>
          <w:rFonts w:hint="cs"/>
          <w:rtl/>
        </w:rPr>
        <w:t xml:space="preserve">נמנעים </w:t>
      </w:r>
      <w:r>
        <w:rPr>
          <w:rtl/>
        </w:rPr>
        <w:t>–</w:t>
      </w:r>
      <w:r>
        <w:rPr>
          <w:rFonts w:hint="cs"/>
          <w:rtl/>
        </w:rPr>
        <w:t xml:space="preserve"> 1</w:t>
      </w:r>
    </w:p>
    <w:p w14:paraId="53796CAD" w14:textId="77777777" w:rsidR="00000000" w:rsidRDefault="003C26CA">
      <w:pPr>
        <w:pStyle w:val="a9"/>
        <w:bidi/>
        <w:rPr>
          <w:rFonts w:hint="cs"/>
          <w:rtl/>
        </w:rPr>
      </w:pPr>
      <w:r>
        <w:rPr>
          <w:rFonts w:hint="cs"/>
          <w:rtl/>
        </w:rPr>
        <w:t xml:space="preserve">ההצעה להעביר את הצעת חוק מיסוי מקרקעין (שבח, מכירה ורכישה) (תיקון </w:t>
      </w:r>
      <w:r>
        <w:rPr>
          <w:rtl/>
        </w:rPr>
        <w:t>–</w:t>
      </w:r>
      <w:r>
        <w:rPr>
          <w:rFonts w:hint="cs"/>
          <w:rtl/>
        </w:rPr>
        <w:t xml:space="preserve"> ייצוג נישום </w:t>
      </w:r>
      <w:r>
        <w:rPr>
          <w:rtl/>
        </w:rPr>
        <w:br/>
      </w:r>
      <w:r>
        <w:rPr>
          <w:rFonts w:hint="cs"/>
          <w:rtl/>
        </w:rPr>
        <w:t>בידי רואה-חשבון), התשס"ג-200</w:t>
      </w:r>
      <w:r>
        <w:rPr>
          <w:rFonts w:hint="cs"/>
          <w:rtl/>
        </w:rPr>
        <w:t>3, לדיון מוקדם בוועדת הכספים נתקבלה.</w:t>
      </w:r>
    </w:p>
    <w:p w14:paraId="744B05AE" w14:textId="77777777" w:rsidR="00000000" w:rsidRDefault="003C26CA">
      <w:pPr>
        <w:pStyle w:val="a"/>
        <w:ind w:firstLine="0"/>
        <w:rPr>
          <w:rFonts w:hint="cs"/>
          <w:rtl/>
        </w:rPr>
      </w:pPr>
    </w:p>
    <w:p w14:paraId="7D25E66F" w14:textId="77777777" w:rsidR="00000000" w:rsidRDefault="003C26CA">
      <w:pPr>
        <w:pStyle w:val="ad"/>
        <w:rPr>
          <w:rtl/>
        </w:rPr>
      </w:pPr>
      <w:r>
        <w:rPr>
          <w:rtl/>
        </w:rPr>
        <w:t>היו"ר נסים דהן:</w:t>
      </w:r>
    </w:p>
    <w:p w14:paraId="320624D7" w14:textId="77777777" w:rsidR="00000000" w:rsidRDefault="003C26CA">
      <w:pPr>
        <w:pStyle w:val="a"/>
        <w:rPr>
          <w:rtl/>
        </w:rPr>
      </w:pPr>
    </w:p>
    <w:p w14:paraId="30C010F7" w14:textId="77777777" w:rsidR="00000000" w:rsidRDefault="003C26CA">
      <w:pPr>
        <w:pStyle w:val="a"/>
        <w:rPr>
          <w:rFonts w:hint="cs"/>
          <w:rtl/>
        </w:rPr>
      </w:pPr>
      <w:r>
        <w:rPr>
          <w:rFonts w:hint="cs"/>
          <w:rtl/>
        </w:rPr>
        <w:t>ברוב של 44 בעד, אחד נגד, אחד נמנע, הצעת החוק עוברת לוועדת הכספים להמשך הכנה לקריאה ראשונה.</w:t>
      </w:r>
    </w:p>
    <w:p w14:paraId="5357AACC" w14:textId="77777777" w:rsidR="00000000" w:rsidRDefault="003C26CA">
      <w:pPr>
        <w:pStyle w:val="a"/>
        <w:rPr>
          <w:rFonts w:hint="cs"/>
          <w:rtl/>
        </w:rPr>
      </w:pPr>
    </w:p>
    <w:p w14:paraId="6540307E" w14:textId="77777777" w:rsidR="00000000" w:rsidRDefault="003C26CA">
      <w:pPr>
        <w:pStyle w:val="a"/>
        <w:rPr>
          <w:rtl/>
        </w:rPr>
      </w:pPr>
      <w:r>
        <w:rPr>
          <w:rFonts w:hint="cs"/>
          <w:rtl/>
        </w:rPr>
        <w:tab/>
      </w:r>
    </w:p>
    <w:p w14:paraId="6A91508D" w14:textId="77777777" w:rsidR="00000000" w:rsidRDefault="003C26CA">
      <w:pPr>
        <w:pStyle w:val="Subject"/>
        <w:rPr>
          <w:rtl/>
        </w:rPr>
      </w:pPr>
    </w:p>
    <w:p w14:paraId="63CC17F3" w14:textId="77777777" w:rsidR="00000000" w:rsidRDefault="003C26CA">
      <w:pPr>
        <w:pStyle w:val="Subject"/>
        <w:rPr>
          <w:rFonts w:hint="cs"/>
          <w:rtl/>
        </w:rPr>
      </w:pPr>
      <w:bookmarkStart w:id="154" w:name="CS12596FI0012596T11_06_2003_13_53_40"/>
      <w:bookmarkEnd w:id="154"/>
      <w:r>
        <w:rPr>
          <w:rtl/>
        </w:rPr>
        <w:t xml:space="preserve">המלצת הוועדה המשותפת </w:t>
      </w:r>
      <w:r>
        <w:rPr>
          <w:rFonts w:hint="cs"/>
          <w:rtl/>
        </w:rPr>
        <w:t xml:space="preserve">של ועדת החוץ והביטחון וועדת החוקה, </w:t>
      </w:r>
      <w:r>
        <w:rPr>
          <w:rtl/>
        </w:rPr>
        <w:br/>
      </w:r>
      <w:r>
        <w:rPr>
          <w:rFonts w:hint="cs"/>
          <w:rtl/>
        </w:rPr>
        <w:t>חוק ומשפט להיענות לבקשת הממשלה לחזור ולהכריז על מ</w:t>
      </w:r>
      <w:r>
        <w:rPr>
          <w:rFonts w:hint="cs"/>
          <w:rtl/>
        </w:rPr>
        <w:t>צב חירום</w:t>
      </w:r>
    </w:p>
    <w:p w14:paraId="27BFA03E" w14:textId="77777777" w:rsidR="00000000" w:rsidRDefault="003C26CA">
      <w:pPr>
        <w:pStyle w:val="Subject"/>
        <w:jc w:val="both"/>
        <w:rPr>
          <w:rFonts w:hint="cs"/>
          <w:rtl/>
        </w:rPr>
      </w:pPr>
    </w:p>
    <w:p w14:paraId="7D7331A1" w14:textId="77777777" w:rsidR="00000000" w:rsidRDefault="003C26CA">
      <w:pPr>
        <w:pStyle w:val="ad"/>
        <w:rPr>
          <w:rtl/>
        </w:rPr>
      </w:pPr>
      <w:r>
        <w:rPr>
          <w:rFonts w:hint="eastAsia"/>
          <w:rtl/>
        </w:rPr>
        <w:t>היו</w:t>
      </w:r>
      <w:r>
        <w:rPr>
          <w:rtl/>
        </w:rPr>
        <w:t>"ר נסים דהן:</w:t>
      </w:r>
    </w:p>
    <w:p w14:paraId="4743D5CA" w14:textId="77777777" w:rsidR="00000000" w:rsidRDefault="003C26CA">
      <w:pPr>
        <w:pStyle w:val="a"/>
        <w:rPr>
          <w:rFonts w:hint="cs"/>
          <w:rtl/>
        </w:rPr>
      </w:pPr>
    </w:p>
    <w:p w14:paraId="106D7A3B" w14:textId="77777777" w:rsidR="00000000" w:rsidRDefault="003C26CA">
      <w:pPr>
        <w:pStyle w:val="a"/>
        <w:rPr>
          <w:rFonts w:hint="cs"/>
          <w:rtl/>
        </w:rPr>
      </w:pPr>
      <w:r>
        <w:rPr>
          <w:rFonts w:hint="cs"/>
          <w:rtl/>
        </w:rPr>
        <w:t>חברי הכנסת, אנחנו עוברים להמלצה של הוועדה המשותפת של ועדת החוץ והביטחון וועדת החוקה חוק ומשפט, להאריך את תוקף הכרזת הכנסת על מצב חירום בשנה נוספת. כאמור, הממשלה הגישה בקשה להכריז על מצב חירום עוד לשנה. על-פי החוק, ועדות משותפות ד</w:t>
      </w:r>
      <w:r>
        <w:rPr>
          <w:rFonts w:hint="cs"/>
          <w:rtl/>
        </w:rPr>
        <w:t>נו בזה. זה עובר לדיון בכנסת. הדיון הוא סיעתי. ראשון הדוברים יציג את ההצעה - חבר הכנסת חמי דורון. לאחר מכן, ועדת הכנסת קבעה הודעות סיעות של שלוש דקות לסיעה. מי שלא יהיה כאן ושמו ייקרא, הפסיד את תורו. בבקשה.</w:t>
      </w:r>
    </w:p>
    <w:p w14:paraId="52F6E6B9" w14:textId="77777777" w:rsidR="00000000" w:rsidRDefault="003C26CA">
      <w:pPr>
        <w:pStyle w:val="a"/>
        <w:ind w:firstLine="0"/>
        <w:rPr>
          <w:rFonts w:hint="cs"/>
          <w:rtl/>
        </w:rPr>
      </w:pPr>
    </w:p>
    <w:p w14:paraId="64FE375F" w14:textId="77777777" w:rsidR="00000000" w:rsidRDefault="003C26CA">
      <w:pPr>
        <w:pStyle w:val="Speaker"/>
        <w:rPr>
          <w:rtl/>
        </w:rPr>
      </w:pPr>
      <w:bookmarkStart w:id="155" w:name="FS000001053T11_06_2003_13_56_57"/>
      <w:bookmarkEnd w:id="155"/>
      <w:r>
        <w:rPr>
          <w:rFonts w:hint="eastAsia"/>
          <w:rtl/>
        </w:rPr>
        <w:t>חמי</w:t>
      </w:r>
      <w:r>
        <w:rPr>
          <w:rtl/>
        </w:rPr>
        <w:t xml:space="preserve"> דורון (</w:t>
      </w:r>
      <w:r>
        <w:rPr>
          <w:rFonts w:hint="cs"/>
          <w:rtl/>
        </w:rPr>
        <w:t>יו"ר הוועדה המשותפת</w:t>
      </w:r>
      <w:r>
        <w:rPr>
          <w:rtl/>
        </w:rPr>
        <w:t>):</w:t>
      </w:r>
    </w:p>
    <w:p w14:paraId="079F347F" w14:textId="77777777" w:rsidR="00000000" w:rsidRDefault="003C26CA">
      <w:pPr>
        <w:pStyle w:val="a"/>
        <w:rPr>
          <w:rFonts w:hint="cs"/>
          <w:rtl/>
        </w:rPr>
      </w:pPr>
    </w:p>
    <w:p w14:paraId="01AD9EB8" w14:textId="77777777" w:rsidR="00000000" w:rsidRDefault="003C26CA">
      <w:pPr>
        <w:pStyle w:val="a"/>
        <w:rPr>
          <w:rFonts w:hint="cs"/>
          <w:rtl/>
        </w:rPr>
      </w:pPr>
      <w:r>
        <w:rPr>
          <w:rFonts w:hint="cs"/>
          <w:rtl/>
        </w:rPr>
        <w:t>אדוני היושב-ראש</w:t>
      </w:r>
      <w:r>
        <w:rPr>
          <w:rFonts w:hint="cs"/>
          <w:rtl/>
        </w:rPr>
        <w:t>, חברי חברי הכנסת - - -</w:t>
      </w:r>
    </w:p>
    <w:p w14:paraId="7CAE9D41" w14:textId="77777777" w:rsidR="00000000" w:rsidRDefault="003C26CA">
      <w:pPr>
        <w:pStyle w:val="a"/>
        <w:ind w:firstLine="0"/>
        <w:rPr>
          <w:rFonts w:hint="cs"/>
          <w:rtl/>
        </w:rPr>
      </w:pPr>
    </w:p>
    <w:p w14:paraId="51D3D175" w14:textId="77777777" w:rsidR="00000000" w:rsidRDefault="003C26CA">
      <w:pPr>
        <w:pStyle w:val="ad"/>
        <w:rPr>
          <w:rtl/>
        </w:rPr>
      </w:pPr>
      <w:r>
        <w:rPr>
          <w:rFonts w:hint="eastAsia"/>
          <w:rtl/>
        </w:rPr>
        <w:t>היו</w:t>
      </w:r>
      <w:r>
        <w:rPr>
          <w:rtl/>
        </w:rPr>
        <w:t>"ר נסים דהן:</w:t>
      </w:r>
    </w:p>
    <w:p w14:paraId="4617563C" w14:textId="77777777" w:rsidR="00000000" w:rsidRDefault="003C26CA">
      <w:pPr>
        <w:pStyle w:val="a"/>
        <w:rPr>
          <w:rFonts w:hint="cs"/>
          <w:rtl/>
        </w:rPr>
      </w:pPr>
    </w:p>
    <w:p w14:paraId="085428BF" w14:textId="77777777" w:rsidR="00000000" w:rsidRDefault="003C26CA">
      <w:pPr>
        <w:pStyle w:val="a"/>
        <w:rPr>
          <w:rFonts w:hint="cs"/>
          <w:rtl/>
        </w:rPr>
      </w:pPr>
      <w:r>
        <w:rPr>
          <w:rFonts w:hint="cs"/>
          <w:rtl/>
        </w:rPr>
        <w:t>חברת הכנסת זהבה גלאון, יהיה לך מספיק זמן לומר את דברייך מעל הדוכן ולא תצטרכי קריאות ביניים.</w:t>
      </w:r>
    </w:p>
    <w:p w14:paraId="1FABDEE9" w14:textId="77777777" w:rsidR="00000000" w:rsidRDefault="003C26CA">
      <w:pPr>
        <w:pStyle w:val="a"/>
        <w:ind w:firstLine="0"/>
        <w:rPr>
          <w:rFonts w:hint="cs"/>
          <w:rtl/>
        </w:rPr>
      </w:pPr>
    </w:p>
    <w:p w14:paraId="1F935AFA" w14:textId="77777777" w:rsidR="00000000" w:rsidRDefault="003C26CA">
      <w:pPr>
        <w:pStyle w:val="ad"/>
        <w:rPr>
          <w:rtl/>
        </w:rPr>
      </w:pPr>
      <w:bookmarkStart w:id="156" w:name="FS000001053T11_06_2003_13_58_31C"/>
      <w:bookmarkEnd w:id="156"/>
      <w:r>
        <w:rPr>
          <w:rFonts w:hint="eastAsia"/>
          <w:rtl/>
        </w:rPr>
        <w:t>חמי</w:t>
      </w:r>
      <w:r>
        <w:rPr>
          <w:rtl/>
        </w:rPr>
        <w:t xml:space="preserve"> דורון (</w:t>
      </w:r>
      <w:r>
        <w:rPr>
          <w:rFonts w:hint="cs"/>
          <w:rtl/>
        </w:rPr>
        <w:t>יו"ר הוועדה המשותפת</w:t>
      </w:r>
      <w:r>
        <w:rPr>
          <w:rtl/>
        </w:rPr>
        <w:t>):</w:t>
      </w:r>
    </w:p>
    <w:p w14:paraId="7315E37D" w14:textId="77777777" w:rsidR="00000000" w:rsidRDefault="003C26CA">
      <w:pPr>
        <w:pStyle w:val="a"/>
        <w:rPr>
          <w:rFonts w:hint="cs"/>
          <w:rtl/>
        </w:rPr>
      </w:pPr>
    </w:p>
    <w:p w14:paraId="29C514DE" w14:textId="77777777" w:rsidR="00000000" w:rsidRDefault="003C26CA">
      <w:pPr>
        <w:pStyle w:val="a"/>
        <w:rPr>
          <w:rFonts w:hint="cs"/>
          <w:rtl/>
        </w:rPr>
      </w:pPr>
      <w:r>
        <w:rPr>
          <w:rFonts w:hint="cs"/>
          <w:rtl/>
        </w:rPr>
        <w:t>אני מתכוון להציג את ההמלצות של הוועדה המשותפת של ועדת החוץ והביטחון וועדת החוקה, חוק ומ</w:t>
      </w:r>
      <w:r>
        <w:rPr>
          <w:rFonts w:hint="cs"/>
          <w:rtl/>
        </w:rPr>
        <w:t>שפט להארכת מצב החירום בשנה נוספת. הוועדה הזאת הוקמה כוועדה משותפת מכוח סעיף 133ב לתקנון הכנסת לעניין הכרזה על מצב החירום. מצב החירום כאן, במדינת ישראל, מאז 1948 ומאז 1996, לאחר חקיקת חוק-יסוד: הממשלה, הוא מצב חירום שתוקף ההוראה שלו, תוקף ההכרזה שלו הוא לשנ</w:t>
      </w:r>
      <w:r>
        <w:rPr>
          <w:rFonts w:hint="cs"/>
          <w:rtl/>
        </w:rPr>
        <w:t>ה בלבד ואיננו מתחדש באופן אוטומטי, אלא לאחר שמובא הנושא לדיון בוועדה המשותפת, ועל-פי המלצתה למליאת הכנסת מדי שנה בשנה.</w:t>
      </w:r>
    </w:p>
    <w:p w14:paraId="08BE5634" w14:textId="77777777" w:rsidR="00000000" w:rsidRDefault="003C26CA">
      <w:pPr>
        <w:pStyle w:val="a"/>
        <w:rPr>
          <w:rFonts w:hint="cs"/>
          <w:rtl/>
        </w:rPr>
      </w:pPr>
    </w:p>
    <w:p w14:paraId="08FDBC4C" w14:textId="77777777" w:rsidR="00000000" w:rsidRDefault="003C26CA">
      <w:pPr>
        <w:pStyle w:val="a"/>
        <w:rPr>
          <w:rFonts w:hint="cs"/>
          <w:rtl/>
        </w:rPr>
      </w:pPr>
      <w:r>
        <w:rPr>
          <w:rFonts w:hint="cs"/>
          <w:rtl/>
        </w:rPr>
        <w:t>התוקף של מצב החירום הקיים אמור לפוג ביום 25 ביוני 2003, דהיינו בעוד שבועיים, ועל כן צריכה מליאת הכנסת, על-פי בקשת הממשלה שהונחה לפני יוש</w:t>
      </w:r>
      <w:r>
        <w:rPr>
          <w:rFonts w:hint="cs"/>
          <w:rtl/>
        </w:rPr>
        <w:t>ב-ראש הכנסת ביום 6 באפריל 2003, לאשר היום את הארכת תוקף מצב החירום בשנה נוספת.</w:t>
      </w:r>
    </w:p>
    <w:p w14:paraId="092D53F4" w14:textId="77777777" w:rsidR="00000000" w:rsidRDefault="003C26CA">
      <w:pPr>
        <w:pStyle w:val="a"/>
        <w:ind w:firstLine="0"/>
        <w:rPr>
          <w:rFonts w:hint="cs"/>
          <w:rtl/>
        </w:rPr>
      </w:pPr>
    </w:p>
    <w:p w14:paraId="2AFA6ECA" w14:textId="77777777" w:rsidR="00000000" w:rsidRDefault="003C26CA">
      <w:pPr>
        <w:pStyle w:val="ad"/>
        <w:rPr>
          <w:rtl/>
        </w:rPr>
      </w:pPr>
      <w:r>
        <w:rPr>
          <w:rFonts w:hint="eastAsia"/>
          <w:rtl/>
        </w:rPr>
        <w:t>היו</w:t>
      </w:r>
      <w:r>
        <w:rPr>
          <w:rtl/>
        </w:rPr>
        <w:t>"ר נסים דהן:</w:t>
      </w:r>
    </w:p>
    <w:p w14:paraId="6479093B" w14:textId="77777777" w:rsidR="00000000" w:rsidRDefault="003C26CA">
      <w:pPr>
        <w:pStyle w:val="a"/>
        <w:rPr>
          <w:rFonts w:hint="cs"/>
          <w:rtl/>
        </w:rPr>
      </w:pPr>
    </w:p>
    <w:p w14:paraId="12641213" w14:textId="77777777" w:rsidR="00000000" w:rsidRDefault="003C26CA">
      <w:pPr>
        <w:pStyle w:val="a"/>
        <w:rPr>
          <w:rFonts w:hint="cs"/>
          <w:rtl/>
        </w:rPr>
      </w:pPr>
      <w:r>
        <w:rPr>
          <w:rFonts w:hint="cs"/>
          <w:rtl/>
        </w:rPr>
        <w:t>או שלא לאשר.</w:t>
      </w:r>
    </w:p>
    <w:p w14:paraId="24161D20" w14:textId="77777777" w:rsidR="00000000" w:rsidRDefault="003C26CA">
      <w:pPr>
        <w:pStyle w:val="a"/>
        <w:ind w:firstLine="0"/>
        <w:rPr>
          <w:rFonts w:hint="cs"/>
          <w:rtl/>
        </w:rPr>
      </w:pPr>
    </w:p>
    <w:p w14:paraId="7F680D44" w14:textId="77777777" w:rsidR="00000000" w:rsidRDefault="003C26CA">
      <w:pPr>
        <w:pStyle w:val="SpeakerCon"/>
        <w:rPr>
          <w:rtl/>
        </w:rPr>
      </w:pPr>
      <w:bookmarkStart w:id="157" w:name="FS000001053T11_06_2003_14_01_34C"/>
      <w:bookmarkEnd w:id="157"/>
      <w:r>
        <w:rPr>
          <w:rFonts w:hint="eastAsia"/>
          <w:rtl/>
        </w:rPr>
        <w:t>חמי</w:t>
      </w:r>
      <w:r>
        <w:rPr>
          <w:rtl/>
        </w:rPr>
        <w:t xml:space="preserve"> דורון (</w:t>
      </w:r>
      <w:r>
        <w:rPr>
          <w:rFonts w:hint="cs"/>
          <w:rtl/>
        </w:rPr>
        <w:t>יו"ר הוועדה המשותפת</w:t>
      </w:r>
      <w:r>
        <w:rPr>
          <w:rtl/>
        </w:rPr>
        <w:t>):</w:t>
      </w:r>
    </w:p>
    <w:p w14:paraId="55D1F631" w14:textId="77777777" w:rsidR="00000000" w:rsidRDefault="003C26CA">
      <w:pPr>
        <w:pStyle w:val="a"/>
        <w:rPr>
          <w:rFonts w:hint="cs"/>
          <w:rtl/>
        </w:rPr>
      </w:pPr>
    </w:p>
    <w:p w14:paraId="72DEA5D1" w14:textId="77777777" w:rsidR="00000000" w:rsidRDefault="003C26CA">
      <w:pPr>
        <w:pStyle w:val="a"/>
        <w:rPr>
          <w:rFonts w:hint="cs"/>
          <w:rtl/>
        </w:rPr>
      </w:pPr>
      <w:r>
        <w:rPr>
          <w:rFonts w:hint="cs"/>
          <w:rtl/>
        </w:rPr>
        <w:t>הוועדה ישבה והיו נוכחים בפניה המשנה ליועץ המשפטי לממשלה, עורך-הדין יהושע שופמן ועורך-הדין אייל זנדברג; נציג משר</w:t>
      </w:r>
      <w:r>
        <w:rPr>
          <w:rFonts w:hint="cs"/>
          <w:rtl/>
        </w:rPr>
        <w:t>ד הביטחון, עורך-הדין ישי יודקביץ'; ונציג משרד ראש הממשלה, עורך-הדין דני גבע. על-פי העדכונים שלהם, קיימים חוקים בהכרזה על מצב שעת-חירום, כמו למשל חוק הסדר תפיסת מקרקעין, אשר הופעל למעשה בשנה האחרונה לשם תפיסת מקרקעין באזור קו התפר לבניית גדר הפרדה ותפיסת מק</w:t>
      </w:r>
      <w:r>
        <w:rPr>
          <w:rFonts w:hint="cs"/>
          <w:rtl/>
        </w:rPr>
        <w:t>רקעין לבניית גדר בעוטף-ירושלים.</w:t>
      </w:r>
    </w:p>
    <w:p w14:paraId="628C31F8" w14:textId="77777777" w:rsidR="00000000" w:rsidRDefault="003C26CA">
      <w:pPr>
        <w:pStyle w:val="a"/>
        <w:rPr>
          <w:rFonts w:hint="cs"/>
          <w:rtl/>
        </w:rPr>
      </w:pPr>
    </w:p>
    <w:p w14:paraId="3765D86D" w14:textId="77777777" w:rsidR="00000000" w:rsidRDefault="003C26CA">
      <w:pPr>
        <w:pStyle w:val="a"/>
        <w:rPr>
          <w:rFonts w:hint="cs"/>
          <w:rtl/>
        </w:rPr>
      </w:pPr>
      <w:r>
        <w:rPr>
          <w:rFonts w:hint="cs"/>
          <w:rtl/>
        </w:rPr>
        <w:t xml:space="preserve">על-פי סעיף 39 לחוק-יסוד: הממשלה רשאית הממשלה להתקין תקנות לשעת-חירום, שהן פועלות ומעודכנות כפועל יוצא ושואבות את כוחן מהכרזה על מצב החירום. על-פי הדיווח שקיבלנו בוועדה מנציגי הממשלה, נציג היועץ המשפטי לממשלה, הוכרזו פעמיים </w:t>
      </w:r>
      <w:r>
        <w:rPr>
          <w:rFonts w:hint="cs"/>
          <w:rtl/>
        </w:rPr>
        <w:t>תקנות לשעת-חירום. פעם אחת, במסגרת סכסוך עבודה בקריה למחקר גרעיני בדימונה, והתקנה בוטלה לאחר כחודש וחצי, בסביבות אוקטובר 2002, ובמסגרת השביתה הגדולה הופעלו התקנות. אלה עדיין לא בוטלו, מאחר שסכסוך העבודה שהוכרז אז עדיין קיים.</w:t>
      </w:r>
    </w:p>
    <w:p w14:paraId="592CA590" w14:textId="77777777" w:rsidR="00000000" w:rsidRDefault="003C26CA">
      <w:pPr>
        <w:pStyle w:val="a"/>
        <w:ind w:firstLine="0"/>
        <w:rPr>
          <w:rFonts w:hint="cs"/>
          <w:rtl/>
        </w:rPr>
      </w:pPr>
    </w:p>
    <w:p w14:paraId="20D86898" w14:textId="77777777" w:rsidR="00000000" w:rsidRDefault="003C26CA">
      <w:pPr>
        <w:pStyle w:val="ac"/>
        <w:rPr>
          <w:rtl/>
        </w:rPr>
      </w:pPr>
      <w:r>
        <w:rPr>
          <w:rFonts w:hint="eastAsia"/>
          <w:rtl/>
        </w:rPr>
        <w:t>זהבה</w:t>
      </w:r>
      <w:r>
        <w:rPr>
          <w:rtl/>
        </w:rPr>
        <w:t xml:space="preserve"> גלאון (מרצ):</w:t>
      </w:r>
    </w:p>
    <w:p w14:paraId="29315C8C" w14:textId="77777777" w:rsidR="00000000" w:rsidRDefault="003C26CA">
      <w:pPr>
        <w:pStyle w:val="a"/>
        <w:rPr>
          <w:rFonts w:hint="cs"/>
          <w:rtl/>
        </w:rPr>
      </w:pPr>
    </w:p>
    <w:p w14:paraId="65B82BB7" w14:textId="77777777" w:rsidR="00000000" w:rsidRDefault="003C26CA">
      <w:pPr>
        <w:pStyle w:val="a"/>
        <w:rPr>
          <w:rFonts w:hint="cs"/>
          <w:rtl/>
        </w:rPr>
      </w:pPr>
      <w:r>
        <w:rPr>
          <w:rFonts w:hint="cs"/>
          <w:rtl/>
        </w:rPr>
        <w:t xml:space="preserve">זו שערורייה </w:t>
      </w:r>
      <w:r>
        <w:rPr>
          <w:rFonts w:hint="cs"/>
          <w:rtl/>
        </w:rPr>
        <w:t>שמשתמשים בתקנות לשעת-חירום כדי להפסיק שביתות.</w:t>
      </w:r>
    </w:p>
    <w:p w14:paraId="657208E9" w14:textId="77777777" w:rsidR="00000000" w:rsidRDefault="003C26CA">
      <w:pPr>
        <w:pStyle w:val="a"/>
        <w:ind w:firstLine="0"/>
        <w:rPr>
          <w:rFonts w:hint="cs"/>
          <w:rtl/>
        </w:rPr>
      </w:pPr>
    </w:p>
    <w:p w14:paraId="62CCAF08" w14:textId="77777777" w:rsidR="00000000" w:rsidRDefault="003C26CA">
      <w:pPr>
        <w:pStyle w:val="ac"/>
        <w:rPr>
          <w:rtl/>
        </w:rPr>
      </w:pPr>
      <w:r>
        <w:rPr>
          <w:rFonts w:hint="eastAsia"/>
          <w:rtl/>
        </w:rPr>
        <w:t>עסאם</w:t>
      </w:r>
      <w:r>
        <w:rPr>
          <w:rtl/>
        </w:rPr>
        <w:t xml:space="preserve"> מח'ול (חד"ש-תע"ל):</w:t>
      </w:r>
    </w:p>
    <w:p w14:paraId="61639E52" w14:textId="77777777" w:rsidR="00000000" w:rsidRDefault="003C26CA">
      <w:pPr>
        <w:pStyle w:val="a"/>
        <w:rPr>
          <w:rFonts w:hint="cs"/>
          <w:rtl/>
        </w:rPr>
      </w:pPr>
    </w:p>
    <w:p w14:paraId="45BD9684" w14:textId="77777777" w:rsidR="00000000" w:rsidRDefault="003C26CA">
      <w:pPr>
        <w:pStyle w:val="a"/>
        <w:rPr>
          <w:rFonts w:hint="cs"/>
          <w:rtl/>
        </w:rPr>
      </w:pPr>
      <w:r>
        <w:rPr>
          <w:rFonts w:hint="cs"/>
          <w:rtl/>
        </w:rPr>
        <w:t>אתה צריך להתבייש.</w:t>
      </w:r>
    </w:p>
    <w:p w14:paraId="154420EB" w14:textId="77777777" w:rsidR="00000000" w:rsidRDefault="003C26CA">
      <w:pPr>
        <w:pStyle w:val="a"/>
        <w:ind w:firstLine="0"/>
        <w:rPr>
          <w:rFonts w:hint="cs"/>
          <w:rtl/>
        </w:rPr>
      </w:pPr>
    </w:p>
    <w:p w14:paraId="71AF9E7A" w14:textId="77777777" w:rsidR="00000000" w:rsidRDefault="003C26CA">
      <w:pPr>
        <w:pStyle w:val="ad"/>
        <w:rPr>
          <w:rtl/>
        </w:rPr>
      </w:pPr>
      <w:r>
        <w:rPr>
          <w:rFonts w:hint="eastAsia"/>
          <w:rtl/>
        </w:rPr>
        <w:t>היו</w:t>
      </w:r>
      <w:r>
        <w:rPr>
          <w:rtl/>
        </w:rPr>
        <w:t>"ר נסים דהן:</w:t>
      </w:r>
    </w:p>
    <w:p w14:paraId="795F969E" w14:textId="77777777" w:rsidR="00000000" w:rsidRDefault="003C26CA">
      <w:pPr>
        <w:pStyle w:val="a"/>
        <w:rPr>
          <w:rFonts w:hint="cs"/>
          <w:rtl/>
        </w:rPr>
      </w:pPr>
    </w:p>
    <w:p w14:paraId="6322259B" w14:textId="77777777" w:rsidR="00000000" w:rsidRDefault="003C26CA">
      <w:pPr>
        <w:pStyle w:val="a"/>
        <w:rPr>
          <w:rFonts w:hint="cs"/>
          <w:rtl/>
        </w:rPr>
      </w:pPr>
      <w:r>
        <w:rPr>
          <w:rFonts w:hint="cs"/>
          <w:rtl/>
        </w:rPr>
        <w:t>חברת הכנסת זהבה גלאון, זה במקום רשות הדיבור מעל הדוכן?</w:t>
      </w:r>
    </w:p>
    <w:p w14:paraId="30098F0A" w14:textId="77777777" w:rsidR="00000000" w:rsidRDefault="003C26CA">
      <w:pPr>
        <w:pStyle w:val="a"/>
        <w:ind w:firstLine="0"/>
        <w:rPr>
          <w:rFonts w:hint="cs"/>
          <w:rtl/>
        </w:rPr>
      </w:pPr>
    </w:p>
    <w:p w14:paraId="79C14367" w14:textId="77777777" w:rsidR="00000000" w:rsidRDefault="003C26CA">
      <w:pPr>
        <w:pStyle w:val="ac"/>
        <w:rPr>
          <w:rtl/>
        </w:rPr>
      </w:pPr>
      <w:r>
        <w:rPr>
          <w:rFonts w:hint="eastAsia"/>
          <w:rtl/>
        </w:rPr>
        <w:t>זהבה</w:t>
      </w:r>
      <w:r>
        <w:rPr>
          <w:rtl/>
        </w:rPr>
        <w:t xml:space="preserve"> גלאון (מרצ):</w:t>
      </w:r>
    </w:p>
    <w:p w14:paraId="0643BF48" w14:textId="77777777" w:rsidR="00000000" w:rsidRDefault="003C26CA">
      <w:pPr>
        <w:pStyle w:val="a"/>
        <w:rPr>
          <w:rFonts w:hint="cs"/>
          <w:rtl/>
        </w:rPr>
      </w:pPr>
    </w:p>
    <w:p w14:paraId="700DE02E" w14:textId="77777777" w:rsidR="00000000" w:rsidRDefault="003C26CA">
      <w:pPr>
        <w:pStyle w:val="a"/>
        <w:rPr>
          <w:rFonts w:hint="cs"/>
          <w:rtl/>
        </w:rPr>
      </w:pPr>
      <w:r>
        <w:rPr>
          <w:rFonts w:hint="cs"/>
          <w:rtl/>
        </w:rPr>
        <w:t>לא.</w:t>
      </w:r>
    </w:p>
    <w:p w14:paraId="5F5E394C" w14:textId="77777777" w:rsidR="00000000" w:rsidRDefault="003C26CA">
      <w:pPr>
        <w:pStyle w:val="a"/>
        <w:ind w:firstLine="0"/>
        <w:rPr>
          <w:rFonts w:hint="cs"/>
          <w:rtl/>
        </w:rPr>
      </w:pPr>
    </w:p>
    <w:p w14:paraId="3CC90ABA" w14:textId="77777777" w:rsidR="00000000" w:rsidRDefault="003C26CA">
      <w:pPr>
        <w:pStyle w:val="ad"/>
        <w:rPr>
          <w:rtl/>
        </w:rPr>
      </w:pPr>
      <w:r>
        <w:rPr>
          <w:rFonts w:hint="eastAsia"/>
          <w:rtl/>
        </w:rPr>
        <w:t>היו</w:t>
      </w:r>
      <w:r>
        <w:rPr>
          <w:rtl/>
        </w:rPr>
        <w:t>"ר נסים דהן:</w:t>
      </w:r>
    </w:p>
    <w:p w14:paraId="07AD4D8D" w14:textId="77777777" w:rsidR="00000000" w:rsidRDefault="003C26CA">
      <w:pPr>
        <w:pStyle w:val="a"/>
        <w:rPr>
          <w:rFonts w:hint="cs"/>
          <w:rtl/>
        </w:rPr>
      </w:pPr>
    </w:p>
    <w:p w14:paraId="1E84D4BE" w14:textId="77777777" w:rsidR="00000000" w:rsidRDefault="003C26CA">
      <w:pPr>
        <w:pStyle w:val="a"/>
        <w:rPr>
          <w:rFonts w:hint="cs"/>
          <w:rtl/>
        </w:rPr>
      </w:pPr>
      <w:r>
        <w:rPr>
          <w:rFonts w:hint="cs"/>
          <w:rtl/>
        </w:rPr>
        <w:t>אז אנא, יש לך מספיק זמן לומר את הדברים האלה. עסאם מ</w:t>
      </w:r>
      <w:r>
        <w:rPr>
          <w:rFonts w:hint="cs"/>
          <w:rtl/>
        </w:rPr>
        <w:t xml:space="preserve">ח'ול, גם לך יש זמן מעל הדוכן. אל תיקח אותו  מעכשיו. אתה רוצה לוותר על זכות הדוכן, בבקשה. אתן לך לומר עוד משפט אחד ולא תדבר יותר. אז אנא, אל תפריע לדובר.  </w:t>
      </w:r>
    </w:p>
    <w:p w14:paraId="68E2518A" w14:textId="77777777" w:rsidR="00000000" w:rsidRDefault="003C26CA">
      <w:pPr>
        <w:pStyle w:val="a"/>
        <w:ind w:firstLine="0"/>
        <w:rPr>
          <w:rFonts w:hint="cs"/>
          <w:rtl/>
        </w:rPr>
      </w:pPr>
    </w:p>
    <w:p w14:paraId="4D5F1723" w14:textId="77777777" w:rsidR="00000000" w:rsidRDefault="003C26CA">
      <w:pPr>
        <w:pStyle w:val="ac"/>
        <w:rPr>
          <w:rtl/>
        </w:rPr>
      </w:pPr>
    </w:p>
    <w:p w14:paraId="54078B28" w14:textId="77777777" w:rsidR="00000000" w:rsidRDefault="003C26CA">
      <w:pPr>
        <w:pStyle w:val="ac"/>
        <w:rPr>
          <w:rtl/>
        </w:rPr>
      </w:pPr>
      <w:r>
        <w:rPr>
          <w:rFonts w:hint="eastAsia"/>
          <w:rtl/>
        </w:rPr>
        <w:t>עסאם</w:t>
      </w:r>
      <w:r>
        <w:rPr>
          <w:rtl/>
        </w:rPr>
        <w:t xml:space="preserve"> מח'ול (חד"ש-תע"ל):</w:t>
      </w:r>
    </w:p>
    <w:p w14:paraId="40725785" w14:textId="77777777" w:rsidR="00000000" w:rsidRDefault="003C26CA">
      <w:pPr>
        <w:pStyle w:val="a"/>
        <w:rPr>
          <w:rFonts w:hint="cs"/>
          <w:rtl/>
        </w:rPr>
      </w:pPr>
    </w:p>
    <w:p w14:paraId="7D9468EC" w14:textId="77777777" w:rsidR="00000000" w:rsidRDefault="003C26CA">
      <w:pPr>
        <w:pStyle w:val="a"/>
        <w:rPr>
          <w:rFonts w:hint="cs"/>
          <w:rtl/>
        </w:rPr>
      </w:pPr>
      <w:r>
        <w:rPr>
          <w:rFonts w:hint="cs"/>
          <w:rtl/>
        </w:rPr>
        <w:t>אני לא מפריע, אני אומר שהוא מבייש אותי.</w:t>
      </w:r>
    </w:p>
    <w:p w14:paraId="418A1D3F" w14:textId="77777777" w:rsidR="00000000" w:rsidRDefault="003C26CA">
      <w:pPr>
        <w:pStyle w:val="a"/>
        <w:ind w:firstLine="0"/>
        <w:rPr>
          <w:rFonts w:hint="cs"/>
          <w:rtl/>
        </w:rPr>
      </w:pPr>
    </w:p>
    <w:p w14:paraId="6A90C8EF" w14:textId="77777777" w:rsidR="00000000" w:rsidRDefault="003C26CA">
      <w:pPr>
        <w:pStyle w:val="SpeakerCon"/>
        <w:rPr>
          <w:rtl/>
        </w:rPr>
      </w:pPr>
      <w:bookmarkStart w:id="158" w:name="FS000001053T11_06_2003_14_07_06C"/>
      <w:bookmarkEnd w:id="158"/>
      <w:r>
        <w:rPr>
          <w:rFonts w:hint="eastAsia"/>
          <w:rtl/>
        </w:rPr>
        <w:t>חמי</w:t>
      </w:r>
      <w:r>
        <w:rPr>
          <w:rtl/>
        </w:rPr>
        <w:t xml:space="preserve"> דורון (</w:t>
      </w:r>
      <w:r>
        <w:rPr>
          <w:rFonts w:hint="cs"/>
          <w:rtl/>
        </w:rPr>
        <w:t>יו"ר הוועדה המשותפת</w:t>
      </w:r>
      <w:r>
        <w:rPr>
          <w:rtl/>
        </w:rPr>
        <w:t>):</w:t>
      </w:r>
    </w:p>
    <w:p w14:paraId="4F796ADD" w14:textId="77777777" w:rsidR="00000000" w:rsidRDefault="003C26CA">
      <w:pPr>
        <w:pStyle w:val="a"/>
        <w:rPr>
          <w:rFonts w:hint="cs"/>
          <w:rtl/>
        </w:rPr>
      </w:pPr>
    </w:p>
    <w:p w14:paraId="00058BA9" w14:textId="77777777" w:rsidR="00000000" w:rsidRDefault="003C26CA">
      <w:pPr>
        <w:pStyle w:val="a"/>
        <w:rPr>
          <w:rFonts w:hint="cs"/>
          <w:rtl/>
        </w:rPr>
      </w:pPr>
      <w:r>
        <w:rPr>
          <w:rFonts w:hint="cs"/>
          <w:rtl/>
        </w:rPr>
        <w:t xml:space="preserve">אני מודה לך, אדוני היושב-ראש, על ההגנה. </w:t>
      </w:r>
    </w:p>
    <w:p w14:paraId="6FCB9108" w14:textId="77777777" w:rsidR="00000000" w:rsidRDefault="003C26CA">
      <w:pPr>
        <w:pStyle w:val="a"/>
        <w:rPr>
          <w:rFonts w:hint="cs"/>
          <w:rtl/>
        </w:rPr>
      </w:pPr>
    </w:p>
    <w:p w14:paraId="6F87DA6A" w14:textId="77777777" w:rsidR="00000000" w:rsidRDefault="003C26CA">
      <w:pPr>
        <w:pStyle w:val="a"/>
        <w:rPr>
          <w:rFonts w:hint="cs"/>
          <w:rtl/>
        </w:rPr>
      </w:pPr>
      <w:r>
        <w:rPr>
          <w:rFonts w:hint="cs"/>
          <w:rtl/>
        </w:rPr>
        <w:t>אנחנו קיבלנו נתונים, שיש צורך לשמור על ההכרזה הזאת, עקב המצב הביטחוני שבו אנו שרויים, וכן צריך לזכור, שהפקודה למניעת טרור, חוק למניעת הסתננות, חוק לרישום ציוד וגיוסו לצה"ל - אלה חוקים שתלויים בהכרזה הזאת ושואבים מ</w:t>
      </w:r>
      <w:r>
        <w:rPr>
          <w:rFonts w:hint="cs"/>
          <w:rtl/>
        </w:rPr>
        <w:t>מנה את כוחם, ולכן כרגע אנו חייבים לקבל את הבקשה ולהאריך את מצב החירום בשנה.</w:t>
      </w:r>
    </w:p>
    <w:p w14:paraId="49D2FB89" w14:textId="77777777" w:rsidR="00000000" w:rsidRDefault="003C26CA">
      <w:pPr>
        <w:pStyle w:val="a"/>
        <w:rPr>
          <w:rFonts w:hint="cs"/>
          <w:rtl/>
        </w:rPr>
      </w:pPr>
    </w:p>
    <w:p w14:paraId="3E088751" w14:textId="77777777" w:rsidR="00000000" w:rsidRDefault="003C26CA">
      <w:pPr>
        <w:pStyle w:val="a"/>
        <w:rPr>
          <w:rFonts w:hint="cs"/>
          <w:rtl/>
        </w:rPr>
      </w:pPr>
      <w:r>
        <w:rPr>
          <w:rFonts w:hint="cs"/>
          <w:rtl/>
        </w:rPr>
        <w:t>הוועדה שמעה את נציגי הממשלה, דנה בנושא והחליטה להמליץ בפני הכנסת לקבל את בקשת הממשלה להאריך את מצב החירום בשנה נוספת. למעשה, נוסח ההחלטה שהוועדה מבקשת מהכנסת לאמץ הוא כדלקמן: בהתא</w:t>
      </w:r>
      <w:r>
        <w:rPr>
          <w:rFonts w:hint="cs"/>
          <w:rtl/>
        </w:rPr>
        <w:t>ם לסעיף 133ג לתקנון הכנסת, בחנה הוועדה המשותפת לוועדת החוץ והביטחון ולוועדת החוקה, חוק ומשפט לעניין הכרזת מצב שעת-חירום את בקשת הממשלה ומצאה, כי קיים צורך לחזור ולהכריז על מצב חירום לתקופה של שנה נוספת. לפיכך, הוועדה המשותפת ממליצה לאשר את המלצת הוועדה כלה</w:t>
      </w:r>
      <w:r>
        <w:rPr>
          <w:rFonts w:hint="cs"/>
          <w:rtl/>
        </w:rPr>
        <w:t xml:space="preserve">לן: בהתאם להוראות סעיף 38 לחוק-יסוד: הממשלה ועל-פי הצעת הממשלה, מכריזה הכנסת על מצב חירום לשנה נוספת. </w:t>
      </w:r>
    </w:p>
    <w:p w14:paraId="683C1261" w14:textId="77777777" w:rsidR="00000000" w:rsidRDefault="003C26CA">
      <w:pPr>
        <w:pStyle w:val="a"/>
        <w:rPr>
          <w:rFonts w:hint="cs"/>
          <w:rtl/>
        </w:rPr>
      </w:pPr>
    </w:p>
    <w:p w14:paraId="6399F8EA" w14:textId="77777777" w:rsidR="00000000" w:rsidRDefault="003C26CA">
      <w:pPr>
        <w:pStyle w:val="a"/>
        <w:rPr>
          <w:rFonts w:hint="cs"/>
          <w:rtl/>
        </w:rPr>
      </w:pPr>
      <w:r>
        <w:rPr>
          <w:rFonts w:hint="cs"/>
          <w:rtl/>
        </w:rPr>
        <w:t>אם תקבל הכנסת את המלצת הוועדה המשותפת, יהיה תוקף ההכרזה על מצב החירום לשנה מיום ההכרזה בכנסת. דהיינו, אם הכנסת תאשר את ההחלטה היום, היא תקצר בשבועיים את</w:t>
      </w:r>
      <w:r>
        <w:rPr>
          <w:rFonts w:hint="cs"/>
          <w:rtl/>
        </w:rPr>
        <w:t xml:space="preserve"> מצב החירום, כך שבשנה הבאה מצב החירום יפוג ב=11 ביוני.</w:t>
      </w:r>
    </w:p>
    <w:p w14:paraId="24EF1582" w14:textId="77777777" w:rsidR="00000000" w:rsidRDefault="003C26CA">
      <w:pPr>
        <w:pStyle w:val="a"/>
        <w:rPr>
          <w:rFonts w:hint="cs"/>
          <w:rtl/>
        </w:rPr>
      </w:pPr>
    </w:p>
    <w:p w14:paraId="0318D04E" w14:textId="77777777" w:rsidR="00000000" w:rsidRDefault="003C26CA">
      <w:pPr>
        <w:pStyle w:val="a"/>
        <w:rPr>
          <w:rFonts w:hint="cs"/>
          <w:rtl/>
        </w:rPr>
      </w:pPr>
      <w:r>
        <w:rPr>
          <w:rFonts w:hint="cs"/>
          <w:rtl/>
        </w:rPr>
        <w:t>אני מבקש מהכנסת שתאשר את המלצתנו. תודה.</w:t>
      </w:r>
    </w:p>
    <w:p w14:paraId="69FBFD07" w14:textId="77777777" w:rsidR="00000000" w:rsidRDefault="003C26CA">
      <w:pPr>
        <w:pStyle w:val="a"/>
        <w:ind w:firstLine="0"/>
        <w:rPr>
          <w:rFonts w:hint="cs"/>
          <w:rtl/>
        </w:rPr>
      </w:pPr>
    </w:p>
    <w:p w14:paraId="0326D455" w14:textId="77777777" w:rsidR="00000000" w:rsidRDefault="003C26CA">
      <w:pPr>
        <w:pStyle w:val="ad"/>
        <w:rPr>
          <w:rtl/>
        </w:rPr>
      </w:pPr>
      <w:r>
        <w:rPr>
          <w:rFonts w:hint="eastAsia"/>
          <w:rtl/>
        </w:rPr>
        <w:t>היו</w:t>
      </w:r>
      <w:r>
        <w:rPr>
          <w:rtl/>
        </w:rPr>
        <w:t>"ר נסים דהן:</w:t>
      </w:r>
    </w:p>
    <w:p w14:paraId="03AC82BF" w14:textId="77777777" w:rsidR="00000000" w:rsidRDefault="003C26CA">
      <w:pPr>
        <w:pStyle w:val="a"/>
        <w:rPr>
          <w:rFonts w:hint="cs"/>
          <w:rtl/>
        </w:rPr>
      </w:pPr>
    </w:p>
    <w:p w14:paraId="0C207FE8" w14:textId="77777777" w:rsidR="00000000" w:rsidRDefault="003C26CA">
      <w:pPr>
        <w:pStyle w:val="a"/>
        <w:rPr>
          <w:rFonts w:hint="cs"/>
          <w:rtl/>
        </w:rPr>
      </w:pPr>
      <w:r>
        <w:rPr>
          <w:rFonts w:hint="cs"/>
          <w:rtl/>
        </w:rPr>
        <w:t>תודה. אם כן, זה נפתח לדיון סיעתי. ראשון הדוברים, חבר הכנסת דני יתום - שלוש דקות.</w:t>
      </w:r>
    </w:p>
    <w:p w14:paraId="55D79953" w14:textId="77777777" w:rsidR="00000000" w:rsidRDefault="003C26CA">
      <w:pPr>
        <w:pStyle w:val="a"/>
        <w:ind w:firstLine="0"/>
        <w:rPr>
          <w:rFonts w:hint="cs"/>
          <w:rtl/>
        </w:rPr>
      </w:pPr>
    </w:p>
    <w:p w14:paraId="4B21DC9F" w14:textId="77777777" w:rsidR="00000000" w:rsidRDefault="003C26CA">
      <w:pPr>
        <w:pStyle w:val="Speaker"/>
        <w:rPr>
          <w:rtl/>
        </w:rPr>
      </w:pPr>
      <w:bookmarkStart w:id="159" w:name="FS000001045T11_06_2003_13_20_04"/>
      <w:bookmarkEnd w:id="159"/>
      <w:r>
        <w:rPr>
          <w:rFonts w:hint="eastAsia"/>
          <w:rtl/>
        </w:rPr>
        <w:t>דני</w:t>
      </w:r>
      <w:r>
        <w:rPr>
          <w:rtl/>
        </w:rPr>
        <w:t xml:space="preserve"> יתום (העבודה-מימד):</w:t>
      </w:r>
    </w:p>
    <w:p w14:paraId="6D19A00B" w14:textId="77777777" w:rsidR="00000000" w:rsidRDefault="003C26CA">
      <w:pPr>
        <w:pStyle w:val="a"/>
        <w:rPr>
          <w:rFonts w:hint="cs"/>
          <w:rtl/>
        </w:rPr>
      </w:pPr>
    </w:p>
    <w:p w14:paraId="0B1DAF80" w14:textId="77777777" w:rsidR="00000000" w:rsidRDefault="003C26CA">
      <w:pPr>
        <w:pStyle w:val="a"/>
        <w:rPr>
          <w:rFonts w:hint="cs"/>
          <w:rtl/>
        </w:rPr>
      </w:pPr>
      <w:r>
        <w:rPr>
          <w:rFonts w:hint="cs"/>
          <w:rtl/>
        </w:rPr>
        <w:t>אדוני היושב-ראש, אדוני ראש הממשלה,</w:t>
      </w:r>
      <w:r>
        <w:rPr>
          <w:rtl/>
        </w:rPr>
        <w:t xml:space="preserve"> </w:t>
      </w:r>
      <w:r>
        <w:rPr>
          <w:rFonts w:hint="cs"/>
          <w:rtl/>
        </w:rPr>
        <w:t>כנסת נכבדה, אנחנו נזקקים לדיון בנושא שבמדינה שחיה בגבולות בטוחים ובימים רגילים היה בוודאי נושא שלא עולה כלל על שולחן המליאה. דא עקא, מאז קמה מדינת ישראל לא הצלחנו לחוות אפילו לא ארבעה ימים של שקט. ועל כן אנחנו עדיין נדרשים לכלי שנקרא הכרזה על מצב חירום, אש</w:t>
      </w:r>
      <w:r>
        <w:rPr>
          <w:rFonts w:hint="cs"/>
          <w:rtl/>
        </w:rPr>
        <w:t xml:space="preserve">ר מאפשר פרסום תקנות לשעת-חירום. </w:t>
      </w:r>
    </w:p>
    <w:p w14:paraId="0CE26B63" w14:textId="77777777" w:rsidR="00000000" w:rsidRDefault="003C26CA">
      <w:pPr>
        <w:pStyle w:val="a"/>
        <w:rPr>
          <w:rFonts w:hint="cs"/>
          <w:rtl/>
        </w:rPr>
      </w:pPr>
    </w:p>
    <w:p w14:paraId="653E7D0B" w14:textId="77777777" w:rsidR="00000000" w:rsidRDefault="003C26CA">
      <w:pPr>
        <w:pStyle w:val="a"/>
        <w:rPr>
          <w:rFonts w:hint="cs"/>
          <w:rtl/>
        </w:rPr>
      </w:pPr>
      <w:r>
        <w:rPr>
          <w:rFonts w:hint="cs"/>
          <w:rtl/>
        </w:rPr>
        <w:t>ברור שאנחנו צריכים לשאוף למצב אחר. אנחנו צריכים למצוא דרך, שהתקנות הנדרשות או תתבטלנה בחלקן, או בחלקן תהפוכנה לחוקים שהכנסת תחוקק. בצורה כזאת לא נזדקק עוד להכרזה על מצב חירום. אני מקווה שבכנסת הנוכחית נגיע אכן למצב שלא נזד</w:t>
      </w:r>
      <w:r>
        <w:rPr>
          <w:rFonts w:hint="cs"/>
          <w:rtl/>
        </w:rPr>
        <w:t xml:space="preserve">קק עוד לכלי הזה, לא נצטרך להכריז על מצב חירום, ולא נצטרך  לשאוב מכוח מצב החירום או מכוח ההכרזה על מצב החירום את היכולת לתקן תקנות לשעת-חירום ולפעול על-פיהן. </w:t>
      </w:r>
    </w:p>
    <w:p w14:paraId="29500529" w14:textId="77777777" w:rsidR="00000000" w:rsidRDefault="003C26CA">
      <w:pPr>
        <w:pStyle w:val="a"/>
        <w:rPr>
          <w:rFonts w:hint="cs"/>
          <w:rtl/>
        </w:rPr>
      </w:pPr>
    </w:p>
    <w:p w14:paraId="7DE2BA87" w14:textId="77777777" w:rsidR="00000000" w:rsidRDefault="003C26CA">
      <w:pPr>
        <w:pStyle w:val="a"/>
        <w:rPr>
          <w:rFonts w:hint="cs"/>
          <w:rtl/>
        </w:rPr>
      </w:pPr>
      <w:r>
        <w:rPr>
          <w:rFonts w:hint="cs"/>
          <w:rtl/>
        </w:rPr>
        <w:t>אבל, המציאות היום איננה כזאת שמאפשרת את המצב הקיצוני האחד, שלפיו יבוטל מצב החירום, ולא את המצב הק</w:t>
      </w:r>
      <w:r>
        <w:rPr>
          <w:rFonts w:hint="cs"/>
          <w:rtl/>
        </w:rPr>
        <w:t xml:space="preserve">יצוני האחר, שבו נחוקק חוקים שיתאימו אך ורק לחיי שגרה, שהם בעצם חיים של מצב חירום. על כן, אנחנו עדיין נדרשים, למגינת לבם של רבים, למצוא את שביל הביניים, את דרך הביניים. ודרך הביניים היא הארכה של שנה, ולא הארכה גורפת. </w:t>
      </w:r>
    </w:p>
    <w:p w14:paraId="7E1AB591" w14:textId="77777777" w:rsidR="00000000" w:rsidRDefault="003C26CA">
      <w:pPr>
        <w:pStyle w:val="a"/>
        <w:rPr>
          <w:rFonts w:hint="cs"/>
          <w:rtl/>
        </w:rPr>
      </w:pPr>
    </w:p>
    <w:p w14:paraId="61B46480" w14:textId="77777777" w:rsidR="00000000" w:rsidRDefault="003C26CA">
      <w:pPr>
        <w:pStyle w:val="a"/>
        <w:rPr>
          <w:rFonts w:hint="cs"/>
          <w:rtl/>
        </w:rPr>
      </w:pPr>
      <w:r>
        <w:rPr>
          <w:rFonts w:hint="cs"/>
          <w:rtl/>
        </w:rPr>
        <w:t xml:space="preserve">היעד הוא כמובן השגת שלום. ברגע שנצליח </w:t>
      </w:r>
      <w:r>
        <w:rPr>
          <w:rFonts w:hint="cs"/>
          <w:rtl/>
        </w:rPr>
        <w:t xml:space="preserve">להשיג את השלום המיוחל, לא נזדקק עוד להכרזה על מצב חירום וגם לא לתקנות שמתוקנות מכוח מצב החירום. אני מקווה מאוד שאכן נצליח להגיע עוד בימי הכנסת הזאת למצב של שלום. בעקבה נדמה היה שנפתח סיכוי, אנחנו חייבים למצות את הסיכוי הזה עד תום. אינני בטוח שכולנו מבינים </w:t>
      </w:r>
      <w:r>
        <w:rPr>
          <w:rFonts w:hint="cs"/>
          <w:rtl/>
        </w:rPr>
        <w:t xml:space="preserve">את מחירו של השלום. כולנו מבינים את משמעותו של השלום, אינני בטוח שכולנו מבינים את מחירו של השלום, ואינני בטוח שכולנו מוכנים לשלם את מחירו של השלום. </w:t>
      </w:r>
    </w:p>
    <w:p w14:paraId="608060D5" w14:textId="77777777" w:rsidR="00000000" w:rsidRDefault="003C26CA">
      <w:pPr>
        <w:pStyle w:val="a"/>
        <w:rPr>
          <w:rFonts w:hint="cs"/>
          <w:rtl/>
        </w:rPr>
      </w:pPr>
    </w:p>
    <w:p w14:paraId="380FBF85" w14:textId="77777777" w:rsidR="00000000" w:rsidRDefault="003C26CA">
      <w:pPr>
        <w:pStyle w:val="a"/>
        <w:rPr>
          <w:rFonts w:hint="cs"/>
          <w:rtl/>
        </w:rPr>
      </w:pPr>
      <w:r>
        <w:rPr>
          <w:rFonts w:hint="cs"/>
          <w:rtl/>
        </w:rPr>
        <w:t xml:space="preserve">אני חושב שאנחנו חייבים לעשות כל מאמץ ולהבין את המחיר הכבד, אבל הוא עדיין יהיה מחיר זול הרבה יותר ממחיר מצב </w:t>
      </w:r>
      <w:r>
        <w:rPr>
          <w:rFonts w:hint="cs"/>
          <w:rtl/>
        </w:rPr>
        <w:t xml:space="preserve">החירום וממחיר המלחמה. ועל כן, לקראת סיום דברי אני מכריז בזאת, שסיעת העבודה תצביע בעד ההצעה שהועלתה כאן על-ידי הוועדה שבראשה עומד חבר הכנסת חמי דורון, מתוך תקווה שבמהלך ימיה של הכנסת הזאת יתוקן המצב מיסודו כך שהתקנות תהפוכנה או לבטלות או לחוקים. תודה. </w:t>
      </w:r>
    </w:p>
    <w:p w14:paraId="4F33199F" w14:textId="77777777" w:rsidR="00000000" w:rsidRDefault="003C26CA">
      <w:pPr>
        <w:pStyle w:val="a"/>
        <w:ind w:firstLine="0"/>
        <w:rPr>
          <w:rFonts w:hint="cs"/>
          <w:rtl/>
        </w:rPr>
      </w:pPr>
    </w:p>
    <w:p w14:paraId="766ACD76" w14:textId="77777777" w:rsidR="00000000" w:rsidRDefault="003C26CA">
      <w:pPr>
        <w:pStyle w:val="ad"/>
        <w:rPr>
          <w:rtl/>
        </w:rPr>
      </w:pPr>
      <w:r>
        <w:rPr>
          <w:rtl/>
        </w:rPr>
        <w:t>היו</w:t>
      </w:r>
      <w:r>
        <w:rPr>
          <w:rtl/>
        </w:rPr>
        <w:t>"ר נסים דהן:</w:t>
      </w:r>
    </w:p>
    <w:p w14:paraId="7A592CDD" w14:textId="77777777" w:rsidR="00000000" w:rsidRDefault="003C26CA">
      <w:pPr>
        <w:pStyle w:val="a"/>
        <w:rPr>
          <w:rtl/>
        </w:rPr>
      </w:pPr>
    </w:p>
    <w:p w14:paraId="4A1B0402" w14:textId="77777777" w:rsidR="00000000" w:rsidRDefault="003C26CA">
      <w:pPr>
        <w:pStyle w:val="a"/>
        <w:rPr>
          <w:rFonts w:hint="cs"/>
          <w:rtl/>
        </w:rPr>
      </w:pPr>
      <w:r>
        <w:rPr>
          <w:rFonts w:hint="cs"/>
          <w:rtl/>
        </w:rPr>
        <w:t xml:space="preserve">תודה רבה. חבר הכנסת רשף חן. </w:t>
      </w:r>
    </w:p>
    <w:p w14:paraId="0975A5F5" w14:textId="77777777" w:rsidR="00000000" w:rsidRDefault="003C26CA">
      <w:pPr>
        <w:pStyle w:val="a"/>
        <w:ind w:firstLine="0"/>
        <w:rPr>
          <w:rFonts w:hint="cs"/>
          <w:rtl/>
        </w:rPr>
      </w:pPr>
    </w:p>
    <w:p w14:paraId="016C6AB2" w14:textId="77777777" w:rsidR="00000000" w:rsidRDefault="003C26CA">
      <w:pPr>
        <w:pStyle w:val="ac"/>
        <w:rPr>
          <w:rtl/>
        </w:rPr>
      </w:pPr>
      <w:r>
        <w:rPr>
          <w:rFonts w:hint="eastAsia"/>
          <w:rtl/>
        </w:rPr>
        <w:t>זהבה</w:t>
      </w:r>
      <w:r>
        <w:rPr>
          <w:rtl/>
        </w:rPr>
        <w:t xml:space="preserve"> גלאון (מרצ):</w:t>
      </w:r>
    </w:p>
    <w:p w14:paraId="3745D51A" w14:textId="77777777" w:rsidR="00000000" w:rsidRDefault="003C26CA">
      <w:pPr>
        <w:pStyle w:val="a"/>
        <w:rPr>
          <w:rFonts w:hint="cs"/>
          <w:rtl/>
        </w:rPr>
      </w:pPr>
    </w:p>
    <w:p w14:paraId="0D0D2742" w14:textId="77777777" w:rsidR="00000000" w:rsidRDefault="003C26CA">
      <w:pPr>
        <w:pStyle w:val="a"/>
        <w:rPr>
          <w:rFonts w:hint="cs"/>
          <w:rtl/>
        </w:rPr>
      </w:pPr>
      <w:r>
        <w:rPr>
          <w:rFonts w:hint="cs"/>
          <w:rtl/>
        </w:rPr>
        <w:t xml:space="preserve">כל שנה אומרים את זה. כל שנה מפלגת העבודה אומרת, השנה תהיה לנו תקווה. </w:t>
      </w:r>
    </w:p>
    <w:p w14:paraId="4CA7C1A1" w14:textId="77777777" w:rsidR="00000000" w:rsidRDefault="003C26CA">
      <w:pPr>
        <w:pStyle w:val="a"/>
        <w:ind w:firstLine="0"/>
        <w:rPr>
          <w:rFonts w:hint="cs"/>
          <w:rtl/>
        </w:rPr>
      </w:pPr>
    </w:p>
    <w:p w14:paraId="5ABC0F3C" w14:textId="77777777" w:rsidR="00000000" w:rsidRDefault="003C26CA">
      <w:pPr>
        <w:pStyle w:val="SpeakerCon"/>
        <w:rPr>
          <w:rtl/>
        </w:rPr>
      </w:pPr>
      <w:bookmarkStart w:id="160" w:name="FS000001045T11_06_2003_13_28_01C"/>
      <w:bookmarkEnd w:id="160"/>
      <w:r>
        <w:rPr>
          <w:rtl/>
        </w:rPr>
        <w:t>דני יתום (העבודה-מימד):</w:t>
      </w:r>
    </w:p>
    <w:p w14:paraId="7BA15127" w14:textId="77777777" w:rsidR="00000000" w:rsidRDefault="003C26CA">
      <w:pPr>
        <w:pStyle w:val="a"/>
        <w:rPr>
          <w:rtl/>
        </w:rPr>
      </w:pPr>
    </w:p>
    <w:p w14:paraId="76B335A2" w14:textId="77777777" w:rsidR="00000000" w:rsidRDefault="003C26CA">
      <w:pPr>
        <w:pStyle w:val="a"/>
        <w:rPr>
          <w:rFonts w:hint="cs"/>
          <w:rtl/>
        </w:rPr>
      </w:pPr>
      <w:r>
        <w:rPr>
          <w:rFonts w:hint="cs"/>
          <w:rtl/>
        </w:rPr>
        <w:t xml:space="preserve">אסור לאבד את התקווה, חברת הכנסת גלאון. </w:t>
      </w:r>
    </w:p>
    <w:p w14:paraId="541D7A6B" w14:textId="77777777" w:rsidR="00000000" w:rsidRDefault="003C26CA">
      <w:pPr>
        <w:pStyle w:val="a"/>
        <w:ind w:firstLine="0"/>
        <w:rPr>
          <w:rFonts w:hint="cs"/>
          <w:rtl/>
        </w:rPr>
      </w:pPr>
    </w:p>
    <w:p w14:paraId="09EE2A60" w14:textId="77777777" w:rsidR="00000000" w:rsidRDefault="003C26CA">
      <w:pPr>
        <w:pStyle w:val="ad"/>
        <w:rPr>
          <w:rtl/>
        </w:rPr>
      </w:pPr>
      <w:r>
        <w:rPr>
          <w:rtl/>
        </w:rPr>
        <w:t>היו"ר נסים דהן:</w:t>
      </w:r>
    </w:p>
    <w:p w14:paraId="10DC4DA4" w14:textId="77777777" w:rsidR="00000000" w:rsidRDefault="003C26CA">
      <w:pPr>
        <w:pStyle w:val="a"/>
        <w:rPr>
          <w:rtl/>
        </w:rPr>
      </w:pPr>
    </w:p>
    <w:p w14:paraId="6E9B38DC" w14:textId="77777777" w:rsidR="00000000" w:rsidRDefault="003C26CA">
      <w:pPr>
        <w:pStyle w:val="a"/>
        <w:rPr>
          <w:rFonts w:hint="cs"/>
          <w:rtl/>
        </w:rPr>
      </w:pPr>
      <w:r>
        <w:rPr>
          <w:rFonts w:hint="cs"/>
          <w:rtl/>
        </w:rPr>
        <w:t>חבר הכנסת רשף חן בלבד. מה קורה שם? ממתי</w:t>
      </w:r>
      <w:r>
        <w:rPr>
          <w:rFonts w:hint="cs"/>
          <w:rtl/>
        </w:rPr>
        <w:t xml:space="preserve"> הופכים את המליאה לוועדה? </w:t>
      </w:r>
    </w:p>
    <w:p w14:paraId="53E1372C" w14:textId="77777777" w:rsidR="00000000" w:rsidRDefault="003C26CA">
      <w:pPr>
        <w:pStyle w:val="a"/>
        <w:ind w:firstLine="0"/>
        <w:rPr>
          <w:rFonts w:hint="cs"/>
          <w:rtl/>
        </w:rPr>
      </w:pPr>
    </w:p>
    <w:p w14:paraId="020E7884" w14:textId="77777777" w:rsidR="00000000" w:rsidRDefault="003C26CA">
      <w:pPr>
        <w:pStyle w:val="ac"/>
        <w:rPr>
          <w:rtl/>
        </w:rPr>
      </w:pPr>
      <w:r>
        <w:rPr>
          <w:rFonts w:hint="eastAsia"/>
          <w:rtl/>
        </w:rPr>
        <w:t>זהבה</w:t>
      </w:r>
      <w:r>
        <w:rPr>
          <w:rtl/>
        </w:rPr>
        <w:t xml:space="preserve"> גלאון (מרצ):</w:t>
      </w:r>
    </w:p>
    <w:p w14:paraId="00321827" w14:textId="77777777" w:rsidR="00000000" w:rsidRDefault="003C26CA">
      <w:pPr>
        <w:pStyle w:val="a"/>
        <w:rPr>
          <w:rFonts w:hint="cs"/>
          <w:rtl/>
        </w:rPr>
      </w:pPr>
    </w:p>
    <w:p w14:paraId="1CD54C7D" w14:textId="77777777" w:rsidR="00000000" w:rsidRDefault="003C26CA">
      <w:pPr>
        <w:pStyle w:val="a"/>
        <w:rPr>
          <w:rFonts w:hint="cs"/>
          <w:rtl/>
        </w:rPr>
      </w:pPr>
      <w:r>
        <w:rPr>
          <w:rFonts w:hint="cs"/>
          <w:rtl/>
        </w:rPr>
        <w:t xml:space="preserve">ממתי שאני יושבת במליאה. </w:t>
      </w:r>
    </w:p>
    <w:p w14:paraId="3DE42A5A" w14:textId="77777777" w:rsidR="00000000" w:rsidRDefault="003C26CA">
      <w:pPr>
        <w:pStyle w:val="a"/>
        <w:ind w:firstLine="0"/>
        <w:rPr>
          <w:rFonts w:hint="cs"/>
          <w:rtl/>
        </w:rPr>
      </w:pPr>
    </w:p>
    <w:p w14:paraId="75398B32" w14:textId="77777777" w:rsidR="00000000" w:rsidRDefault="003C26CA">
      <w:pPr>
        <w:pStyle w:val="ad"/>
        <w:rPr>
          <w:rtl/>
        </w:rPr>
      </w:pPr>
      <w:r>
        <w:rPr>
          <w:rtl/>
        </w:rPr>
        <w:t>היו"ר נסים דהן:</w:t>
      </w:r>
    </w:p>
    <w:p w14:paraId="3B9DE876" w14:textId="77777777" w:rsidR="00000000" w:rsidRDefault="003C26CA">
      <w:pPr>
        <w:pStyle w:val="a"/>
        <w:rPr>
          <w:rtl/>
        </w:rPr>
      </w:pPr>
    </w:p>
    <w:p w14:paraId="33EBD4E7" w14:textId="77777777" w:rsidR="00000000" w:rsidRDefault="003C26CA">
      <w:pPr>
        <w:pStyle w:val="a"/>
        <w:rPr>
          <w:rFonts w:hint="cs"/>
          <w:rtl/>
        </w:rPr>
      </w:pPr>
      <w:r>
        <w:rPr>
          <w:rFonts w:hint="cs"/>
          <w:rtl/>
        </w:rPr>
        <w:t xml:space="preserve">לא, אז תצאי בבקשה בחוץ. </w:t>
      </w:r>
    </w:p>
    <w:p w14:paraId="79537A2E" w14:textId="77777777" w:rsidR="00000000" w:rsidRDefault="003C26CA">
      <w:pPr>
        <w:pStyle w:val="a"/>
        <w:ind w:firstLine="0"/>
        <w:rPr>
          <w:rFonts w:hint="cs"/>
          <w:rtl/>
        </w:rPr>
      </w:pPr>
    </w:p>
    <w:p w14:paraId="128335DE" w14:textId="77777777" w:rsidR="00000000" w:rsidRDefault="003C26CA">
      <w:pPr>
        <w:pStyle w:val="ac"/>
        <w:rPr>
          <w:rtl/>
        </w:rPr>
      </w:pPr>
      <w:r>
        <w:rPr>
          <w:rFonts w:hint="eastAsia"/>
          <w:rtl/>
        </w:rPr>
        <w:t>זהבה</w:t>
      </w:r>
      <w:r>
        <w:rPr>
          <w:rtl/>
        </w:rPr>
        <w:t xml:space="preserve"> גלאון (מרצ):</w:t>
      </w:r>
    </w:p>
    <w:p w14:paraId="4EB64291" w14:textId="77777777" w:rsidR="00000000" w:rsidRDefault="003C26CA">
      <w:pPr>
        <w:pStyle w:val="a"/>
        <w:rPr>
          <w:rFonts w:hint="cs"/>
          <w:rtl/>
        </w:rPr>
      </w:pPr>
    </w:p>
    <w:p w14:paraId="41248201" w14:textId="77777777" w:rsidR="00000000" w:rsidRDefault="003C26CA">
      <w:pPr>
        <w:pStyle w:val="a"/>
        <w:rPr>
          <w:rFonts w:hint="cs"/>
          <w:rtl/>
        </w:rPr>
      </w:pPr>
      <w:r>
        <w:rPr>
          <w:rFonts w:hint="cs"/>
          <w:rtl/>
        </w:rPr>
        <w:t xml:space="preserve">לא, לא, לא. </w:t>
      </w:r>
    </w:p>
    <w:p w14:paraId="309C2539" w14:textId="77777777" w:rsidR="00000000" w:rsidRDefault="003C26CA">
      <w:pPr>
        <w:pStyle w:val="a"/>
        <w:ind w:firstLine="0"/>
        <w:rPr>
          <w:rFonts w:hint="cs"/>
          <w:rtl/>
        </w:rPr>
      </w:pPr>
    </w:p>
    <w:p w14:paraId="714CD2C5" w14:textId="77777777" w:rsidR="00000000" w:rsidRDefault="003C26CA">
      <w:pPr>
        <w:pStyle w:val="Speaker"/>
        <w:rPr>
          <w:rtl/>
        </w:rPr>
      </w:pPr>
      <w:bookmarkStart w:id="161" w:name="FS000001048T11_06_2003_13_29_16"/>
      <w:bookmarkEnd w:id="161"/>
      <w:r>
        <w:rPr>
          <w:rFonts w:hint="eastAsia"/>
          <w:rtl/>
        </w:rPr>
        <w:t>רשף</w:t>
      </w:r>
      <w:r>
        <w:rPr>
          <w:rtl/>
        </w:rPr>
        <w:t xml:space="preserve"> חן (שינוי):</w:t>
      </w:r>
    </w:p>
    <w:p w14:paraId="2B3ED251" w14:textId="77777777" w:rsidR="00000000" w:rsidRDefault="003C26CA">
      <w:pPr>
        <w:pStyle w:val="a"/>
        <w:rPr>
          <w:rFonts w:hint="cs"/>
          <w:rtl/>
        </w:rPr>
      </w:pPr>
    </w:p>
    <w:p w14:paraId="241745EB" w14:textId="77777777" w:rsidR="00000000" w:rsidRDefault="003C26CA">
      <w:pPr>
        <w:pStyle w:val="a"/>
        <w:rPr>
          <w:rFonts w:hint="cs"/>
          <w:rtl/>
        </w:rPr>
      </w:pPr>
      <w:r>
        <w:rPr>
          <w:rFonts w:hint="cs"/>
          <w:rtl/>
        </w:rPr>
        <w:t>אדוני היושב-ראש, חברי הכנסת, כידוע, מצב החירום תקף במדינת ישראל מאז 1948, למעשה הוא היה תק</w:t>
      </w:r>
      <w:r>
        <w:rPr>
          <w:rFonts w:hint="cs"/>
          <w:rtl/>
        </w:rPr>
        <w:t>ף לפני 1948, וכעם אנחנו מכירים את מצב החירום גם מצדו השני של המטבע. הסיבה לקיומו של מצב החירום ולהמשך מצב החירום מאז 1948 ועד היום היא, שאנחנו נמצאים במלחמה, מלחמה קשה, אמיתית, על אדמה, בינינו לבין העם הפלסטיני, מלחמה שלא נגמרה עד עצם היום הזה. למיטב הכרתי</w:t>
      </w:r>
      <w:r>
        <w:rPr>
          <w:rFonts w:hint="cs"/>
          <w:rtl/>
        </w:rPr>
        <w:t xml:space="preserve"> ואמונתי, המלחמה לא נגמרה כי העם הפלסטיני עדיין לא מוכן לגמור אותה. אני מאמין ומקווה שאנחנו לקראת סיום המלחמה הזאת. </w:t>
      </w:r>
    </w:p>
    <w:p w14:paraId="2BE20FB4" w14:textId="77777777" w:rsidR="00000000" w:rsidRDefault="003C26CA">
      <w:pPr>
        <w:pStyle w:val="a"/>
        <w:rPr>
          <w:rFonts w:hint="cs"/>
          <w:rtl/>
        </w:rPr>
      </w:pPr>
    </w:p>
    <w:p w14:paraId="1A81433C" w14:textId="77777777" w:rsidR="00000000" w:rsidRDefault="003C26CA">
      <w:pPr>
        <w:pStyle w:val="a"/>
        <w:rPr>
          <w:rFonts w:hint="cs"/>
          <w:rtl/>
        </w:rPr>
      </w:pPr>
      <w:r>
        <w:rPr>
          <w:rFonts w:hint="cs"/>
          <w:rtl/>
        </w:rPr>
        <w:t xml:space="preserve">למרות זאת ואף שמבחינת הזמן, מצב החירום הוא הכלל, למעשה, מבחינת החוק, וכך צריך להיות, מצב החירום הוא החריג והיעדרו של מצב החירום הוא הכלל, </w:t>
      </w:r>
      <w:r>
        <w:rPr>
          <w:rFonts w:hint="cs"/>
          <w:rtl/>
        </w:rPr>
        <w:t xml:space="preserve">הוא הנורמה המשפטית הנכונה והרצויה. מצב החירום איננו טוב, הוא רע, אבל הוא רע הכרחי בנסיבות המיוחדות והקשות שבהן נמצאת מדינת ישראל מאז קומה ועד עצם היום הזה. </w:t>
      </w:r>
    </w:p>
    <w:p w14:paraId="6BFD1C47" w14:textId="77777777" w:rsidR="00000000" w:rsidRDefault="003C26CA">
      <w:pPr>
        <w:pStyle w:val="a"/>
        <w:rPr>
          <w:rFonts w:hint="cs"/>
          <w:rtl/>
        </w:rPr>
      </w:pPr>
    </w:p>
    <w:p w14:paraId="6832B492" w14:textId="77777777" w:rsidR="00000000" w:rsidRDefault="003C26CA">
      <w:pPr>
        <w:pStyle w:val="a"/>
        <w:rPr>
          <w:rFonts w:hint="cs"/>
          <w:rtl/>
        </w:rPr>
      </w:pPr>
      <w:r>
        <w:rPr>
          <w:rFonts w:hint="cs"/>
          <w:rtl/>
        </w:rPr>
        <w:t>החוק הישראלי מכיר בכך שמצב החירום איננו הנורמה ואיננו המצב הרצוי. הוא עושה זאת על-ידי כך שמצב החיר</w:t>
      </w:r>
      <w:r>
        <w:rPr>
          <w:rFonts w:hint="cs"/>
          <w:rtl/>
        </w:rPr>
        <w:t xml:space="preserve">ום בחוק הוא זמני, והוא לא יכול להימשך יותר משנה, וכך צריך להיות. </w:t>
      </w:r>
    </w:p>
    <w:p w14:paraId="7C462AB7" w14:textId="77777777" w:rsidR="00000000" w:rsidRDefault="003C26CA">
      <w:pPr>
        <w:pStyle w:val="a"/>
        <w:ind w:firstLine="0"/>
        <w:rPr>
          <w:rtl/>
        </w:rPr>
      </w:pPr>
    </w:p>
    <w:p w14:paraId="2AE19AFA" w14:textId="77777777" w:rsidR="00000000" w:rsidRDefault="003C26CA">
      <w:pPr>
        <w:pStyle w:val="a"/>
        <w:ind w:firstLine="0"/>
        <w:rPr>
          <w:rFonts w:hint="cs"/>
          <w:rtl/>
        </w:rPr>
      </w:pPr>
    </w:p>
    <w:p w14:paraId="2C034343" w14:textId="77777777" w:rsidR="00000000" w:rsidRDefault="003C26CA">
      <w:pPr>
        <w:pStyle w:val="ac"/>
        <w:rPr>
          <w:rtl/>
        </w:rPr>
      </w:pPr>
      <w:r>
        <w:rPr>
          <w:rFonts w:hint="eastAsia"/>
          <w:rtl/>
        </w:rPr>
        <w:t>זהבה</w:t>
      </w:r>
      <w:r>
        <w:rPr>
          <w:rtl/>
        </w:rPr>
        <w:t xml:space="preserve"> גלאון (מרצ):</w:t>
      </w:r>
    </w:p>
    <w:p w14:paraId="14381E09" w14:textId="77777777" w:rsidR="00000000" w:rsidRDefault="003C26CA">
      <w:pPr>
        <w:pStyle w:val="a"/>
        <w:rPr>
          <w:rFonts w:hint="cs"/>
          <w:rtl/>
        </w:rPr>
      </w:pPr>
    </w:p>
    <w:p w14:paraId="47E4F7B1" w14:textId="77777777" w:rsidR="00000000" w:rsidRDefault="003C26CA">
      <w:pPr>
        <w:pStyle w:val="a"/>
        <w:rPr>
          <w:rFonts w:hint="cs"/>
          <w:rtl/>
        </w:rPr>
      </w:pPr>
      <w:r>
        <w:rPr>
          <w:rFonts w:hint="cs"/>
          <w:rtl/>
        </w:rPr>
        <w:t xml:space="preserve">הוא נמשך רק 50 שנה. </w:t>
      </w:r>
    </w:p>
    <w:p w14:paraId="35FF1286" w14:textId="77777777" w:rsidR="00000000" w:rsidRDefault="003C26CA">
      <w:pPr>
        <w:pStyle w:val="a"/>
        <w:ind w:firstLine="0"/>
        <w:rPr>
          <w:rFonts w:hint="cs"/>
          <w:rtl/>
        </w:rPr>
      </w:pPr>
    </w:p>
    <w:p w14:paraId="157674A0" w14:textId="77777777" w:rsidR="00000000" w:rsidRDefault="003C26CA">
      <w:pPr>
        <w:pStyle w:val="ac"/>
        <w:rPr>
          <w:rtl/>
        </w:rPr>
      </w:pPr>
      <w:r>
        <w:rPr>
          <w:rFonts w:hint="eastAsia"/>
          <w:rtl/>
        </w:rPr>
        <w:t>דני</w:t>
      </w:r>
      <w:r>
        <w:rPr>
          <w:rtl/>
        </w:rPr>
        <w:t xml:space="preserve"> יתום (העבודה-מימד):</w:t>
      </w:r>
    </w:p>
    <w:p w14:paraId="7C64DEB6" w14:textId="77777777" w:rsidR="00000000" w:rsidRDefault="003C26CA">
      <w:pPr>
        <w:pStyle w:val="a"/>
        <w:rPr>
          <w:rFonts w:hint="cs"/>
          <w:rtl/>
        </w:rPr>
      </w:pPr>
    </w:p>
    <w:p w14:paraId="44C0DBFC" w14:textId="77777777" w:rsidR="00000000" w:rsidRDefault="003C26CA">
      <w:pPr>
        <w:pStyle w:val="a"/>
        <w:rPr>
          <w:rFonts w:hint="cs"/>
          <w:rtl/>
        </w:rPr>
      </w:pPr>
      <w:r>
        <w:rPr>
          <w:rFonts w:hint="cs"/>
          <w:rtl/>
        </w:rPr>
        <w:t xml:space="preserve">55 שנה. </w:t>
      </w:r>
    </w:p>
    <w:p w14:paraId="35C433BB" w14:textId="77777777" w:rsidR="00000000" w:rsidRDefault="003C26CA">
      <w:pPr>
        <w:pStyle w:val="a"/>
        <w:ind w:firstLine="0"/>
        <w:rPr>
          <w:rFonts w:hint="cs"/>
          <w:rtl/>
        </w:rPr>
      </w:pPr>
    </w:p>
    <w:p w14:paraId="430156F6" w14:textId="77777777" w:rsidR="00000000" w:rsidRDefault="003C26CA">
      <w:pPr>
        <w:pStyle w:val="SpeakerCon"/>
        <w:rPr>
          <w:rtl/>
        </w:rPr>
      </w:pPr>
      <w:bookmarkStart w:id="162" w:name="FS000001048T11_06_2003_13_32_52C"/>
      <w:bookmarkEnd w:id="162"/>
      <w:r>
        <w:rPr>
          <w:rtl/>
        </w:rPr>
        <w:t>רשף חן (שינוי):</w:t>
      </w:r>
    </w:p>
    <w:p w14:paraId="257206E4" w14:textId="77777777" w:rsidR="00000000" w:rsidRDefault="003C26CA">
      <w:pPr>
        <w:pStyle w:val="a"/>
        <w:rPr>
          <w:rtl/>
        </w:rPr>
      </w:pPr>
    </w:p>
    <w:p w14:paraId="227F2568" w14:textId="77777777" w:rsidR="00000000" w:rsidRDefault="003C26CA">
      <w:pPr>
        <w:pStyle w:val="a"/>
        <w:rPr>
          <w:rFonts w:hint="cs"/>
          <w:rtl/>
        </w:rPr>
      </w:pPr>
      <w:r>
        <w:rPr>
          <w:rFonts w:hint="cs"/>
          <w:rtl/>
        </w:rPr>
        <w:t>חברת הכנסת גלאון, אכן הוא נמשך 55 שנה, מפני ש=55 שנה אנחנו במלחמה. אני מאמין ומקווה, שבשנה הבאה</w:t>
      </w:r>
      <w:r>
        <w:rPr>
          <w:rFonts w:hint="cs"/>
          <w:rtl/>
        </w:rPr>
        <w:t xml:space="preserve"> לא יהיה צורך להאריך אותו. </w:t>
      </w:r>
    </w:p>
    <w:p w14:paraId="02CAD2B0" w14:textId="77777777" w:rsidR="00000000" w:rsidRDefault="003C26CA">
      <w:pPr>
        <w:pStyle w:val="a"/>
        <w:ind w:firstLine="0"/>
        <w:rPr>
          <w:rFonts w:hint="cs"/>
          <w:rtl/>
        </w:rPr>
      </w:pPr>
    </w:p>
    <w:p w14:paraId="3A015D7D" w14:textId="77777777" w:rsidR="00000000" w:rsidRDefault="003C26CA">
      <w:pPr>
        <w:pStyle w:val="ad"/>
        <w:rPr>
          <w:rtl/>
        </w:rPr>
      </w:pPr>
      <w:r>
        <w:rPr>
          <w:rtl/>
        </w:rPr>
        <w:t>היו"ר נסים דהן:</w:t>
      </w:r>
    </w:p>
    <w:p w14:paraId="616C5D0D" w14:textId="77777777" w:rsidR="00000000" w:rsidRDefault="003C26CA">
      <w:pPr>
        <w:pStyle w:val="a"/>
        <w:rPr>
          <w:rtl/>
        </w:rPr>
      </w:pPr>
    </w:p>
    <w:p w14:paraId="153AA7FF" w14:textId="77777777" w:rsidR="00000000" w:rsidRDefault="003C26CA">
      <w:pPr>
        <w:pStyle w:val="a"/>
        <w:rPr>
          <w:rFonts w:hint="cs"/>
          <w:rtl/>
        </w:rPr>
      </w:pPr>
      <w:r>
        <w:rPr>
          <w:rFonts w:hint="cs"/>
          <w:rtl/>
        </w:rPr>
        <w:t xml:space="preserve">תודה רבה. </w:t>
      </w:r>
    </w:p>
    <w:p w14:paraId="064BA72D" w14:textId="77777777" w:rsidR="00000000" w:rsidRDefault="003C26CA">
      <w:pPr>
        <w:pStyle w:val="a"/>
        <w:ind w:firstLine="0"/>
        <w:rPr>
          <w:rFonts w:hint="cs"/>
          <w:rtl/>
        </w:rPr>
      </w:pPr>
    </w:p>
    <w:p w14:paraId="1F590C0B" w14:textId="77777777" w:rsidR="00000000" w:rsidRDefault="003C26CA">
      <w:pPr>
        <w:pStyle w:val="SpeakerCon"/>
        <w:rPr>
          <w:rtl/>
        </w:rPr>
      </w:pPr>
      <w:bookmarkStart w:id="163" w:name="FS000001048T11_06_2003_13_33_29C"/>
      <w:bookmarkEnd w:id="163"/>
      <w:r>
        <w:rPr>
          <w:rtl/>
        </w:rPr>
        <w:t>רשף חן (שינוי):</w:t>
      </w:r>
    </w:p>
    <w:p w14:paraId="362FB94B" w14:textId="77777777" w:rsidR="00000000" w:rsidRDefault="003C26CA">
      <w:pPr>
        <w:pStyle w:val="a"/>
        <w:rPr>
          <w:rtl/>
        </w:rPr>
      </w:pPr>
    </w:p>
    <w:p w14:paraId="5FE44E08" w14:textId="77777777" w:rsidR="00000000" w:rsidRDefault="003C26CA">
      <w:pPr>
        <w:pStyle w:val="a"/>
        <w:rPr>
          <w:rFonts w:hint="cs"/>
          <w:rtl/>
        </w:rPr>
      </w:pPr>
      <w:r>
        <w:rPr>
          <w:rFonts w:hint="cs"/>
          <w:rtl/>
        </w:rPr>
        <w:t xml:space="preserve">לא, לא סיימתי. </w:t>
      </w:r>
    </w:p>
    <w:p w14:paraId="5492764D" w14:textId="77777777" w:rsidR="00000000" w:rsidRDefault="003C26CA">
      <w:pPr>
        <w:pStyle w:val="a"/>
        <w:ind w:firstLine="0"/>
        <w:rPr>
          <w:rFonts w:hint="cs"/>
          <w:rtl/>
        </w:rPr>
      </w:pPr>
    </w:p>
    <w:p w14:paraId="11D1494F" w14:textId="77777777" w:rsidR="00000000" w:rsidRDefault="003C26CA">
      <w:pPr>
        <w:pStyle w:val="ad"/>
        <w:rPr>
          <w:rtl/>
        </w:rPr>
      </w:pPr>
      <w:r>
        <w:rPr>
          <w:rtl/>
        </w:rPr>
        <w:t>היו"ר נסים דהן:</w:t>
      </w:r>
    </w:p>
    <w:p w14:paraId="24F60D4E" w14:textId="77777777" w:rsidR="00000000" w:rsidRDefault="003C26CA">
      <w:pPr>
        <w:pStyle w:val="a"/>
        <w:rPr>
          <w:rtl/>
        </w:rPr>
      </w:pPr>
    </w:p>
    <w:p w14:paraId="0E692642" w14:textId="77777777" w:rsidR="00000000" w:rsidRDefault="003C26CA">
      <w:pPr>
        <w:pStyle w:val="a"/>
        <w:rPr>
          <w:rFonts w:hint="cs"/>
          <w:rtl/>
        </w:rPr>
      </w:pPr>
      <w:r>
        <w:rPr>
          <w:rFonts w:hint="cs"/>
          <w:rtl/>
        </w:rPr>
        <w:t xml:space="preserve">משפט אחרון, חבר הכנסת חן. </w:t>
      </w:r>
    </w:p>
    <w:p w14:paraId="72ED58F0" w14:textId="77777777" w:rsidR="00000000" w:rsidRDefault="003C26CA">
      <w:pPr>
        <w:pStyle w:val="a"/>
        <w:ind w:firstLine="0"/>
        <w:rPr>
          <w:rFonts w:hint="cs"/>
          <w:rtl/>
        </w:rPr>
      </w:pPr>
    </w:p>
    <w:p w14:paraId="1679DA6A" w14:textId="77777777" w:rsidR="00000000" w:rsidRDefault="003C26CA">
      <w:pPr>
        <w:pStyle w:val="SpeakerCon"/>
        <w:rPr>
          <w:rtl/>
        </w:rPr>
      </w:pPr>
      <w:bookmarkStart w:id="164" w:name="FS000001048T11_06_2003_13_33_44C"/>
      <w:bookmarkEnd w:id="164"/>
      <w:r>
        <w:rPr>
          <w:rtl/>
        </w:rPr>
        <w:t>רשף חן (שינוי):</w:t>
      </w:r>
    </w:p>
    <w:p w14:paraId="5BBCC549" w14:textId="77777777" w:rsidR="00000000" w:rsidRDefault="003C26CA">
      <w:pPr>
        <w:pStyle w:val="a"/>
        <w:rPr>
          <w:rtl/>
        </w:rPr>
      </w:pPr>
    </w:p>
    <w:p w14:paraId="73E964DF" w14:textId="77777777" w:rsidR="00000000" w:rsidRDefault="003C26CA">
      <w:pPr>
        <w:pStyle w:val="a"/>
        <w:rPr>
          <w:rFonts w:hint="cs"/>
          <w:rtl/>
        </w:rPr>
      </w:pPr>
      <w:r>
        <w:rPr>
          <w:rFonts w:hint="cs"/>
          <w:rtl/>
        </w:rPr>
        <w:t>השאיפה של הממשלה, של הכנסת, היא להגיע לכך שמצב החירום ייפסק. הדרך היחידה לעשות זאת היא לחתור לשלום. חת</w:t>
      </w:r>
      <w:r>
        <w:rPr>
          <w:rFonts w:hint="cs"/>
          <w:rtl/>
        </w:rPr>
        <w:t xml:space="preserve">ירה אמיתית לשלום היא הדבר שמקנה לממשלה, לכנסת, את הזכות המוסרית להמשיך את מצב החירום. הממשלה הנוכחית מחויבת לשלום ולמפת הדרכים, גם אם יש למי מאתנו אי-אלו השגות על החלטות טקטיות כאלה או אחרות. בשל המחויבות הזאת לשלום יש לממשלה הנוכחית התמיכה והאמון של סיעת </w:t>
      </w:r>
      <w:r>
        <w:rPr>
          <w:rFonts w:hint="cs"/>
          <w:rtl/>
        </w:rPr>
        <w:t xml:space="preserve">שינוי בכנסת, ומאותה סיבה יש לממשלה התמיכה של סיעת שינוי בהארכת מצב החירום. תודה. </w:t>
      </w:r>
    </w:p>
    <w:p w14:paraId="5BCFB9AB" w14:textId="77777777" w:rsidR="00000000" w:rsidRDefault="003C26CA">
      <w:pPr>
        <w:pStyle w:val="a"/>
        <w:ind w:firstLine="0"/>
        <w:rPr>
          <w:rFonts w:hint="cs"/>
          <w:rtl/>
        </w:rPr>
      </w:pPr>
    </w:p>
    <w:p w14:paraId="4B12BC4C" w14:textId="77777777" w:rsidR="00000000" w:rsidRDefault="003C26CA">
      <w:pPr>
        <w:pStyle w:val="ad"/>
        <w:rPr>
          <w:rtl/>
        </w:rPr>
      </w:pPr>
      <w:r>
        <w:rPr>
          <w:rtl/>
        </w:rPr>
        <w:t>היו"ר נסים דהן:</w:t>
      </w:r>
    </w:p>
    <w:p w14:paraId="28CE8E05" w14:textId="77777777" w:rsidR="00000000" w:rsidRDefault="003C26CA">
      <w:pPr>
        <w:pStyle w:val="a"/>
        <w:rPr>
          <w:rtl/>
        </w:rPr>
      </w:pPr>
    </w:p>
    <w:p w14:paraId="172B2A90" w14:textId="77777777" w:rsidR="00000000" w:rsidRDefault="003C26CA">
      <w:pPr>
        <w:pStyle w:val="a"/>
        <w:rPr>
          <w:rFonts w:hint="cs"/>
          <w:rtl/>
        </w:rPr>
      </w:pPr>
      <w:r>
        <w:rPr>
          <w:rFonts w:hint="cs"/>
          <w:rtl/>
        </w:rPr>
        <w:t xml:space="preserve">תודה רבה. חבר הכנסת נסים זאב, ואחריו - חבר הכנסת אריה אלדד. </w:t>
      </w:r>
    </w:p>
    <w:p w14:paraId="6E0C9A7F" w14:textId="77777777" w:rsidR="00000000" w:rsidRDefault="003C26CA">
      <w:pPr>
        <w:pStyle w:val="a"/>
        <w:ind w:firstLine="0"/>
        <w:rPr>
          <w:rFonts w:hint="cs"/>
          <w:rtl/>
        </w:rPr>
      </w:pPr>
    </w:p>
    <w:p w14:paraId="748FDF36" w14:textId="77777777" w:rsidR="00000000" w:rsidRDefault="003C26CA">
      <w:pPr>
        <w:pStyle w:val="Speaker"/>
        <w:rPr>
          <w:rtl/>
        </w:rPr>
      </w:pPr>
      <w:bookmarkStart w:id="165" w:name="FS000000490T11_06_2003_13_35_47"/>
      <w:bookmarkEnd w:id="165"/>
      <w:r>
        <w:rPr>
          <w:rFonts w:hint="eastAsia"/>
          <w:rtl/>
        </w:rPr>
        <w:t>נסים</w:t>
      </w:r>
      <w:r>
        <w:rPr>
          <w:rtl/>
        </w:rPr>
        <w:t xml:space="preserve"> זאב (ש"ס):</w:t>
      </w:r>
    </w:p>
    <w:p w14:paraId="4E731C2B" w14:textId="77777777" w:rsidR="00000000" w:rsidRDefault="003C26CA">
      <w:pPr>
        <w:pStyle w:val="a"/>
        <w:rPr>
          <w:rFonts w:hint="cs"/>
          <w:rtl/>
        </w:rPr>
      </w:pPr>
    </w:p>
    <w:p w14:paraId="310C79B6" w14:textId="77777777" w:rsidR="00000000" w:rsidRDefault="003C26CA">
      <w:pPr>
        <w:pStyle w:val="a"/>
        <w:rPr>
          <w:rFonts w:hint="cs"/>
          <w:rtl/>
        </w:rPr>
      </w:pPr>
      <w:r>
        <w:rPr>
          <w:rFonts w:hint="cs"/>
          <w:rtl/>
        </w:rPr>
        <w:t>אדוני היושב-ראש, כנסת נכבדה, אין ספק שאנחנו עדיין נמצאים במצב חירום. מבחינתי,</w:t>
      </w:r>
      <w:r>
        <w:rPr>
          <w:rFonts w:hint="cs"/>
          <w:rtl/>
        </w:rPr>
        <w:t xml:space="preserve"> אני חושב שהיה נכון להאריך את התקנות כל שנתיים ולא כל שנה, אבל כנראה טוב להביא זאת לכנסת ולחזור על הדברים. אומנם היו מצבים - - - </w:t>
      </w:r>
    </w:p>
    <w:p w14:paraId="46A5F7A9" w14:textId="77777777" w:rsidR="00000000" w:rsidRDefault="003C26CA">
      <w:pPr>
        <w:pStyle w:val="a"/>
        <w:ind w:firstLine="0"/>
        <w:rPr>
          <w:rFonts w:hint="cs"/>
          <w:rtl/>
        </w:rPr>
      </w:pPr>
    </w:p>
    <w:p w14:paraId="681ADF3D" w14:textId="77777777" w:rsidR="00000000" w:rsidRDefault="003C26CA">
      <w:pPr>
        <w:pStyle w:val="ac"/>
        <w:rPr>
          <w:rtl/>
        </w:rPr>
      </w:pPr>
      <w:r>
        <w:rPr>
          <w:rFonts w:hint="eastAsia"/>
          <w:rtl/>
        </w:rPr>
        <w:t>מאיר</w:t>
      </w:r>
      <w:r>
        <w:rPr>
          <w:rtl/>
        </w:rPr>
        <w:t xml:space="preserve"> פרוש (יהדות התורה):</w:t>
      </w:r>
    </w:p>
    <w:p w14:paraId="69F326FC" w14:textId="77777777" w:rsidR="00000000" w:rsidRDefault="003C26CA">
      <w:pPr>
        <w:pStyle w:val="a"/>
        <w:rPr>
          <w:rFonts w:hint="cs"/>
          <w:rtl/>
        </w:rPr>
      </w:pPr>
    </w:p>
    <w:p w14:paraId="302B8D1B" w14:textId="77777777" w:rsidR="00000000" w:rsidRDefault="003C26CA">
      <w:pPr>
        <w:pStyle w:val="a"/>
        <w:rPr>
          <w:rFonts w:hint="cs"/>
          <w:rtl/>
        </w:rPr>
      </w:pPr>
      <w:r>
        <w:rPr>
          <w:rFonts w:hint="cs"/>
          <w:rtl/>
        </w:rPr>
        <w:t xml:space="preserve">אין לו מיקרופון. </w:t>
      </w:r>
    </w:p>
    <w:p w14:paraId="11D10C71" w14:textId="77777777" w:rsidR="00000000" w:rsidRDefault="003C26CA">
      <w:pPr>
        <w:pStyle w:val="a"/>
        <w:ind w:firstLine="0"/>
        <w:rPr>
          <w:rFonts w:hint="cs"/>
          <w:rtl/>
        </w:rPr>
      </w:pPr>
    </w:p>
    <w:p w14:paraId="1BD71768" w14:textId="77777777" w:rsidR="00000000" w:rsidRDefault="003C26CA">
      <w:pPr>
        <w:pStyle w:val="SpeakerCon"/>
        <w:rPr>
          <w:rtl/>
        </w:rPr>
      </w:pPr>
      <w:bookmarkStart w:id="166" w:name="FS000000490T11_06_2003_13_39_18C"/>
      <w:bookmarkEnd w:id="166"/>
      <w:r>
        <w:rPr>
          <w:rtl/>
        </w:rPr>
        <w:t>נסים זאב (ש"ס):</w:t>
      </w:r>
    </w:p>
    <w:p w14:paraId="25A9A7C8" w14:textId="77777777" w:rsidR="00000000" w:rsidRDefault="003C26CA">
      <w:pPr>
        <w:pStyle w:val="a"/>
        <w:rPr>
          <w:rtl/>
        </w:rPr>
      </w:pPr>
    </w:p>
    <w:p w14:paraId="78966391" w14:textId="77777777" w:rsidR="00000000" w:rsidRDefault="003C26CA">
      <w:pPr>
        <w:pStyle w:val="a"/>
        <w:rPr>
          <w:rFonts w:hint="cs"/>
          <w:rtl/>
        </w:rPr>
      </w:pPr>
      <w:r>
        <w:rPr>
          <w:rFonts w:hint="cs"/>
          <w:rtl/>
        </w:rPr>
        <w:t>אולי היו שנים שבהן היינו קרובים לשלום, אבל באופן אמיתי השלום לא</w:t>
      </w:r>
      <w:r>
        <w:rPr>
          <w:rFonts w:hint="cs"/>
          <w:rtl/>
        </w:rPr>
        <w:t xml:space="preserve"> מתקדם. אני רוצה לומר פירוש על: אני שלום וכי אדבר המה למלחמה. החת"ם סופר מסביר, כשמדברים על שלום ולא עושים שלום, השלום צריך לבוא מתוך הלב, מתוך רצון טוב. כשרק מדברים ועושים ועידות שלום, סימן שהמה למלחמה, כי על שלום לא צריך לדבר, שלום צריך לעשות. כשיש טרור </w:t>
      </w:r>
      <w:r>
        <w:rPr>
          <w:rFonts w:hint="cs"/>
          <w:rtl/>
        </w:rPr>
        <w:t xml:space="preserve">במדינה הזאת, אין עם מי לעשות שלום. אפשר לדבר עם אבו-מאזן מהיום ועד להודעה חדשה, האם אבו-מאזן שולט בשטח, הוא יודע בכלל מה קורה סביבו? הוא יכול להבטיח הבטחות, הוא יכול להצהיר הצהרות, אין לו בעיה עם זה. </w:t>
      </w:r>
    </w:p>
    <w:p w14:paraId="3C76AF8E" w14:textId="77777777" w:rsidR="00000000" w:rsidRDefault="003C26CA">
      <w:pPr>
        <w:pStyle w:val="a"/>
        <w:rPr>
          <w:rFonts w:hint="cs"/>
          <w:rtl/>
        </w:rPr>
      </w:pPr>
    </w:p>
    <w:p w14:paraId="3039BA6C" w14:textId="77777777" w:rsidR="00000000" w:rsidRDefault="003C26CA">
      <w:pPr>
        <w:pStyle w:val="a"/>
        <w:rPr>
          <w:rFonts w:hint="cs"/>
          <w:rtl/>
        </w:rPr>
      </w:pPr>
      <w:r>
        <w:rPr>
          <w:rFonts w:hint="cs"/>
          <w:rtl/>
        </w:rPr>
        <w:t>העניין של מצב חירום - אנחנו נמצאים במצב שבו חייבים להא</w:t>
      </w:r>
      <w:r>
        <w:rPr>
          <w:rFonts w:hint="cs"/>
          <w:rtl/>
        </w:rPr>
        <w:t xml:space="preserve">ריך את תוקף הכרזת הכנסת על מצב חירום לא רק בגלל תפיסת מקרקעין, כיוון שהיום קיים עניין הפרדת הגדר - וזה מאוד חשוב - אי-אפשר לעשות דבר כזה בחוק,  ולכן האפשרות רחבה יותר ומאפשרת לממשלה לפעול על-פי תקנות שעת-חירום. </w:t>
      </w:r>
    </w:p>
    <w:p w14:paraId="31B180ED" w14:textId="77777777" w:rsidR="00000000" w:rsidRDefault="003C26CA">
      <w:pPr>
        <w:pStyle w:val="a"/>
        <w:rPr>
          <w:rFonts w:hint="cs"/>
          <w:rtl/>
        </w:rPr>
      </w:pPr>
    </w:p>
    <w:p w14:paraId="01ABC6B7" w14:textId="77777777" w:rsidR="00000000" w:rsidRDefault="003C26CA">
      <w:pPr>
        <w:pStyle w:val="a"/>
        <w:rPr>
          <w:rFonts w:hint="cs"/>
          <w:rtl/>
        </w:rPr>
      </w:pPr>
      <w:r>
        <w:rPr>
          <w:rFonts w:hint="cs"/>
          <w:rtl/>
        </w:rPr>
        <w:t>מעבר לזה, למשל בנושא מעצרים מינהליים, השב"כ</w:t>
      </w:r>
      <w:r>
        <w:rPr>
          <w:rFonts w:hint="cs"/>
          <w:rtl/>
        </w:rPr>
        <w:t xml:space="preserve"> בטוח שאנשים מסוימים שותפים לטרור בצורה כזאת או אחרת, אבל אי-אפשר להוכיח שהם פעלו או שהיו שותפים לטרור. אבל האינדיקציה של השב"כ מספיקה כדי לבצע מעצר מינהלי. על זה יש ויכוח, אנחנו מכירים את זהבה גלאון ויודעים שלכל אורך הדרך היא גם נגד העניין  של מצב חירום ו</w:t>
      </w:r>
      <w:r>
        <w:rPr>
          <w:rFonts w:hint="cs"/>
          <w:rtl/>
        </w:rPr>
        <w:t xml:space="preserve">גם נגד מעצרים מינהליים, כי מי שאשם צריך לבוא למשפט ולעמוד לדין ולקבל את עונשו. אבל מה לעשות, יש דברים שאי-אפשר תמיד להוכיח אותם. </w:t>
      </w:r>
    </w:p>
    <w:p w14:paraId="35F2F9F4" w14:textId="77777777" w:rsidR="00000000" w:rsidRDefault="003C26CA">
      <w:pPr>
        <w:pStyle w:val="a"/>
        <w:rPr>
          <w:rFonts w:hint="cs"/>
          <w:rtl/>
        </w:rPr>
      </w:pPr>
    </w:p>
    <w:p w14:paraId="456BC435" w14:textId="77777777" w:rsidR="00000000" w:rsidRDefault="003C26CA">
      <w:pPr>
        <w:pStyle w:val="a"/>
        <w:rPr>
          <w:rFonts w:hint="cs"/>
          <w:rtl/>
        </w:rPr>
      </w:pPr>
      <w:r>
        <w:rPr>
          <w:rFonts w:hint="cs"/>
          <w:rtl/>
        </w:rPr>
        <w:t xml:space="preserve">לכן, אף שאנחנו באופוזיציה, בעניין הזה אני רוצה להפתיע אתכם, שתנועת ש"ס חושבת בדיוק כמו הממשלה, שהיא לא מסוגלת להביא שלום אבל </w:t>
      </w:r>
      <w:r>
        <w:rPr>
          <w:rFonts w:hint="cs"/>
          <w:rtl/>
        </w:rPr>
        <w:t xml:space="preserve">היא כן מסוגלת לפנות מאחזים, לפנות יישובים, מתוך אשליה שיש עם מי לדבר. </w:t>
      </w:r>
    </w:p>
    <w:p w14:paraId="5253096F" w14:textId="77777777" w:rsidR="00000000" w:rsidRDefault="003C26CA">
      <w:pPr>
        <w:pStyle w:val="a"/>
        <w:ind w:firstLine="0"/>
        <w:rPr>
          <w:rFonts w:hint="cs"/>
          <w:rtl/>
        </w:rPr>
      </w:pPr>
    </w:p>
    <w:p w14:paraId="569DBB8B" w14:textId="77777777" w:rsidR="00000000" w:rsidRDefault="003C26CA">
      <w:pPr>
        <w:pStyle w:val="a"/>
        <w:ind w:firstLine="0"/>
        <w:rPr>
          <w:rFonts w:hint="cs"/>
          <w:rtl/>
        </w:rPr>
      </w:pPr>
    </w:p>
    <w:p w14:paraId="7C30A3A0" w14:textId="77777777" w:rsidR="00000000" w:rsidRDefault="003C26CA">
      <w:pPr>
        <w:pStyle w:val="ad"/>
        <w:rPr>
          <w:rtl/>
        </w:rPr>
      </w:pPr>
      <w:r>
        <w:rPr>
          <w:rFonts w:hint="eastAsia"/>
          <w:rtl/>
        </w:rPr>
        <w:t>היו</w:t>
      </w:r>
      <w:r>
        <w:rPr>
          <w:rtl/>
        </w:rPr>
        <w:t>"ר נסים דהן:</w:t>
      </w:r>
    </w:p>
    <w:p w14:paraId="7102330C" w14:textId="77777777" w:rsidR="00000000" w:rsidRDefault="003C26CA">
      <w:pPr>
        <w:pStyle w:val="a"/>
        <w:rPr>
          <w:rFonts w:hint="cs"/>
          <w:rtl/>
        </w:rPr>
      </w:pPr>
    </w:p>
    <w:p w14:paraId="7C6D525C" w14:textId="77777777" w:rsidR="00000000" w:rsidRDefault="003C26CA">
      <w:pPr>
        <w:pStyle w:val="a"/>
        <w:rPr>
          <w:rFonts w:hint="cs"/>
          <w:rtl/>
        </w:rPr>
      </w:pPr>
      <w:r>
        <w:rPr>
          <w:rFonts w:hint="cs"/>
          <w:rtl/>
        </w:rPr>
        <w:t>חבר הכנסת אריה אלדד, בבקשה, שלוש דקות. אחריו - חברת הכנסת זהבה גלאון.</w:t>
      </w:r>
    </w:p>
    <w:p w14:paraId="08FD8F22" w14:textId="77777777" w:rsidR="00000000" w:rsidRDefault="003C26CA">
      <w:pPr>
        <w:pStyle w:val="Speaker"/>
        <w:rPr>
          <w:rFonts w:hint="cs"/>
          <w:rtl/>
        </w:rPr>
      </w:pPr>
      <w:r>
        <w:rPr>
          <w:rtl/>
        </w:rPr>
        <w:br/>
      </w:r>
      <w:bookmarkStart w:id="167" w:name="FS000001055T11_06_2003_13_26_42"/>
      <w:bookmarkEnd w:id="167"/>
      <w:r>
        <w:rPr>
          <w:rtl/>
        </w:rPr>
        <w:t>אריה אלדד (האיחוד הלאומי - ישראל ביתנו):</w:t>
      </w:r>
    </w:p>
    <w:p w14:paraId="0268BAA3" w14:textId="77777777" w:rsidR="00000000" w:rsidRDefault="003C26CA">
      <w:pPr>
        <w:pStyle w:val="a"/>
        <w:rPr>
          <w:rFonts w:hint="cs"/>
          <w:rtl/>
        </w:rPr>
      </w:pPr>
    </w:p>
    <w:p w14:paraId="06CCA3EF" w14:textId="77777777" w:rsidR="00000000" w:rsidRDefault="003C26CA">
      <w:pPr>
        <w:pStyle w:val="a"/>
        <w:rPr>
          <w:rFonts w:hint="cs"/>
          <w:rtl/>
        </w:rPr>
      </w:pPr>
      <w:r>
        <w:rPr>
          <w:rFonts w:hint="cs"/>
          <w:rtl/>
        </w:rPr>
        <w:t>אדוני היושב-ראש, חברי חברי הכנסת, כל יום מתרסקות פצצו</w:t>
      </w:r>
      <w:r>
        <w:rPr>
          <w:rFonts w:hint="cs"/>
          <w:rtl/>
        </w:rPr>
        <w:t>ת מרגמה על יישובי גוש-קטיף, כל יום עושים דרכם מחבלים מתאבדים לבתינו ולרחובותינו - אז מה זה אם לא שעת-חירום?</w:t>
      </w:r>
    </w:p>
    <w:p w14:paraId="73B9BB73" w14:textId="77777777" w:rsidR="00000000" w:rsidRDefault="003C26CA">
      <w:pPr>
        <w:pStyle w:val="a"/>
        <w:rPr>
          <w:rFonts w:hint="cs"/>
          <w:rtl/>
        </w:rPr>
      </w:pPr>
    </w:p>
    <w:p w14:paraId="37592161" w14:textId="77777777" w:rsidR="00000000" w:rsidRDefault="003C26CA">
      <w:pPr>
        <w:pStyle w:val="a"/>
        <w:rPr>
          <w:rFonts w:hint="cs"/>
          <w:rtl/>
        </w:rPr>
      </w:pPr>
      <w:r>
        <w:rPr>
          <w:rFonts w:hint="cs"/>
          <w:rtl/>
        </w:rPr>
        <w:t>כל יום נוחתים טילי "קסאם" בשדרות, ורק נס גלוי מציל נשים וילדים ותינוקות ממוות נורא; אויבינו מנצלים את מפת הדרכים להמשך הטרור, כי הם יודעים שממשלת י</w:t>
      </w:r>
      <w:r>
        <w:rPr>
          <w:rFonts w:hint="cs"/>
          <w:rtl/>
        </w:rPr>
        <w:t>שראל לא מתכוונת לעמוד בהחלטותיה שהפסקה מוחלטת של הטרור היא תנאי לכל התקדמות, והיא הורסת יישובים ומשחררת מחבלים - אז מה זה אם לא שעת-חירום?</w:t>
      </w:r>
    </w:p>
    <w:p w14:paraId="71626578" w14:textId="77777777" w:rsidR="00000000" w:rsidRDefault="003C26CA">
      <w:pPr>
        <w:pStyle w:val="a"/>
        <w:rPr>
          <w:rFonts w:hint="cs"/>
          <w:rtl/>
        </w:rPr>
      </w:pPr>
    </w:p>
    <w:p w14:paraId="66DBA7A0" w14:textId="77777777" w:rsidR="00000000" w:rsidRDefault="003C26CA">
      <w:pPr>
        <w:pStyle w:val="a"/>
        <w:rPr>
          <w:rFonts w:hint="cs"/>
          <w:rtl/>
        </w:rPr>
      </w:pPr>
      <w:r>
        <w:rPr>
          <w:rFonts w:hint="cs"/>
          <w:rtl/>
        </w:rPr>
        <w:t>קרקעות הלאום והנגב נגזלות בקצב מסחרר, רבבות בתים לא חוקיים נבנים על-ידי ערבים, וממשלת ישראל שולחת דחפורים להרוס מאחז</w:t>
      </w:r>
      <w:r>
        <w:rPr>
          <w:rFonts w:hint="cs"/>
          <w:rtl/>
        </w:rPr>
        <w:t>ים בבנימין ובשומרון בשם שמירת חוק נאצלת - אז מה זה אם לא שעת-חירום?</w:t>
      </w:r>
    </w:p>
    <w:p w14:paraId="13BA88DC" w14:textId="77777777" w:rsidR="00000000" w:rsidRDefault="003C26CA">
      <w:pPr>
        <w:pStyle w:val="a"/>
        <w:rPr>
          <w:rFonts w:hint="cs"/>
          <w:rtl/>
        </w:rPr>
      </w:pPr>
    </w:p>
    <w:p w14:paraId="76210A54" w14:textId="77777777" w:rsidR="00000000" w:rsidRDefault="003C26CA">
      <w:pPr>
        <w:pStyle w:val="a"/>
        <w:rPr>
          <w:rFonts w:hint="cs"/>
          <w:rtl/>
        </w:rPr>
      </w:pPr>
      <w:r>
        <w:rPr>
          <w:rFonts w:hint="cs"/>
          <w:rtl/>
        </w:rPr>
        <w:t>ממשלת ישראל שומטת את הבסיס המוסרי לעצם קיומה של מדינת ישראל, מכירה בזכותו של עם זר ואויב לשלוט בחלק מהארץ ומקבלת עיקרון של טיהור אתני של יהודים מחבלי מולדת - אז מה זה אם לא שעת-חירום?</w:t>
      </w:r>
    </w:p>
    <w:p w14:paraId="6C96315F" w14:textId="77777777" w:rsidR="00000000" w:rsidRDefault="003C26CA">
      <w:pPr>
        <w:pStyle w:val="a"/>
        <w:rPr>
          <w:rFonts w:hint="cs"/>
          <w:rtl/>
        </w:rPr>
      </w:pPr>
    </w:p>
    <w:p w14:paraId="58F10943" w14:textId="77777777" w:rsidR="00000000" w:rsidRDefault="003C26CA">
      <w:pPr>
        <w:pStyle w:val="a"/>
        <w:rPr>
          <w:rFonts w:hint="cs"/>
          <w:rtl/>
        </w:rPr>
      </w:pPr>
      <w:r>
        <w:rPr>
          <w:rFonts w:hint="cs"/>
          <w:rtl/>
        </w:rPr>
        <w:t>30</w:t>
      </w:r>
      <w:r>
        <w:rPr>
          <w:rFonts w:hint="cs"/>
          <w:rtl/>
        </w:rPr>
        <w:t>0,000 מובטלים בקרבנו - אז מה זה אם לא שעת-חירום? הקטל הולך ונמשך בכבישינו, האוויר שאנחנו נושמים הולך ומזדהם, מי התהום שלנו רוויים רעלים - מה זה אם לא שעת-חירום?</w:t>
      </w:r>
    </w:p>
    <w:p w14:paraId="31FD4401" w14:textId="77777777" w:rsidR="00000000" w:rsidRDefault="003C26CA">
      <w:pPr>
        <w:pStyle w:val="a"/>
        <w:rPr>
          <w:rFonts w:hint="cs"/>
          <w:rtl/>
        </w:rPr>
      </w:pPr>
    </w:p>
    <w:p w14:paraId="5C26AD15" w14:textId="77777777" w:rsidR="00000000" w:rsidRDefault="003C26CA">
      <w:pPr>
        <w:pStyle w:val="a"/>
        <w:rPr>
          <w:rFonts w:hint="cs"/>
          <w:rtl/>
        </w:rPr>
      </w:pPr>
      <w:r>
        <w:rPr>
          <w:rFonts w:hint="cs"/>
          <w:rtl/>
        </w:rPr>
        <w:t>חברי חברי הכנסת, מדינת ישראל נמצאת בשעת-חירום, באחת מהגרועות בשעותיה - בשעה שנפתחה סכנה קיומית</w:t>
      </w:r>
      <w:r>
        <w:rPr>
          <w:rFonts w:hint="cs"/>
          <w:rtl/>
        </w:rPr>
        <w:t xml:space="preserve"> אמיתית </w:t>
      </w:r>
      <w:r>
        <w:rPr>
          <w:rtl/>
        </w:rPr>
        <w:t>–</w:t>
      </w:r>
      <w:r>
        <w:rPr>
          <w:rFonts w:hint="cs"/>
          <w:rtl/>
        </w:rPr>
        <w:t xml:space="preserve"> שעת-חירום לא לצורך הגדרת תקפותן של תקנות מנדטוריות כאלה או אחרות, אלא שעת-חירום ככתבה וכלשונה וכפשוטו של מקרא.</w:t>
      </w:r>
    </w:p>
    <w:p w14:paraId="52CAECD9" w14:textId="77777777" w:rsidR="00000000" w:rsidRDefault="003C26CA">
      <w:pPr>
        <w:pStyle w:val="a"/>
        <w:rPr>
          <w:rFonts w:hint="cs"/>
          <w:rtl/>
        </w:rPr>
      </w:pPr>
    </w:p>
    <w:p w14:paraId="4DED2217" w14:textId="77777777" w:rsidR="00000000" w:rsidRDefault="003C26CA">
      <w:pPr>
        <w:pStyle w:val="a"/>
        <w:rPr>
          <w:rFonts w:hint="cs"/>
          <w:rtl/>
        </w:rPr>
      </w:pPr>
      <w:r>
        <w:rPr>
          <w:rFonts w:hint="cs"/>
          <w:rtl/>
        </w:rPr>
        <w:t>אפילו כדי שהמודעות הציבורית לדבר הזה תחלחל לתודעה, ראוי לתמוך בהצעה. תודה רבה.</w:t>
      </w:r>
    </w:p>
    <w:p w14:paraId="1D419D5B" w14:textId="77777777" w:rsidR="00000000" w:rsidRDefault="003C26CA">
      <w:pPr>
        <w:pStyle w:val="ad"/>
        <w:rPr>
          <w:rFonts w:hint="cs"/>
          <w:rtl/>
        </w:rPr>
      </w:pPr>
      <w:r>
        <w:rPr>
          <w:rtl/>
        </w:rPr>
        <w:br/>
        <w:t>היו"ר נסים דהן:</w:t>
      </w:r>
    </w:p>
    <w:p w14:paraId="793E6D18" w14:textId="77777777" w:rsidR="00000000" w:rsidRDefault="003C26CA">
      <w:pPr>
        <w:pStyle w:val="a"/>
        <w:rPr>
          <w:rFonts w:hint="cs"/>
          <w:rtl/>
        </w:rPr>
      </w:pPr>
    </w:p>
    <w:p w14:paraId="6AEC2508" w14:textId="77777777" w:rsidR="00000000" w:rsidRDefault="003C26CA">
      <w:pPr>
        <w:pStyle w:val="a"/>
        <w:rPr>
          <w:rFonts w:hint="cs"/>
          <w:rtl/>
        </w:rPr>
      </w:pPr>
      <w:r>
        <w:rPr>
          <w:rFonts w:hint="cs"/>
          <w:rtl/>
        </w:rPr>
        <w:t>תודה רבה, גם על הקיצור. חברת הכנסת זה</w:t>
      </w:r>
      <w:r>
        <w:rPr>
          <w:rFonts w:hint="cs"/>
          <w:rtl/>
        </w:rPr>
        <w:t>בה גלאון. בינתיים, עד שתגיעי לדוכן ותתחילי לדבר, נשמע את הודעת מזכיר הכנסת.</w:t>
      </w:r>
    </w:p>
    <w:p w14:paraId="005592BB" w14:textId="77777777" w:rsidR="00000000" w:rsidRDefault="003C26CA">
      <w:pPr>
        <w:pStyle w:val="Subject"/>
        <w:rPr>
          <w:rtl/>
        </w:rPr>
      </w:pPr>
    </w:p>
    <w:p w14:paraId="6DEAB5EB" w14:textId="77777777" w:rsidR="00000000" w:rsidRDefault="003C26CA">
      <w:pPr>
        <w:pStyle w:val="Subject"/>
        <w:rPr>
          <w:rFonts w:hint="cs"/>
          <w:rtl/>
        </w:rPr>
      </w:pPr>
      <w:r>
        <w:rPr>
          <w:rtl/>
        </w:rPr>
        <w:br/>
      </w:r>
      <w:r>
        <w:rPr>
          <w:rFonts w:hint="cs"/>
          <w:rtl/>
        </w:rPr>
        <w:t>מסמכים שהונחו על שולחן הכנסת</w:t>
      </w:r>
    </w:p>
    <w:p w14:paraId="6051FC18" w14:textId="77777777" w:rsidR="00000000" w:rsidRDefault="003C26CA">
      <w:pPr>
        <w:pStyle w:val="ad"/>
        <w:rPr>
          <w:rtl/>
        </w:rPr>
      </w:pPr>
      <w:r>
        <w:rPr>
          <w:rFonts w:hint="cs"/>
          <w:rtl/>
        </w:rPr>
        <w:br/>
      </w:r>
      <w:r>
        <w:rPr>
          <w:rFonts w:hint="eastAsia"/>
          <w:rtl/>
        </w:rPr>
        <w:t>היו</w:t>
      </w:r>
      <w:r>
        <w:rPr>
          <w:rtl/>
        </w:rPr>
        <w:t>"ר נסים דהן:</w:t>
      </w:r>
    </w:p>
    <w:p w14:paraId="44411962" w14:textId="77777777" w:rsidR="00000000" w:rsidRDefault="003C26CA">
      <w:pPr>
        <w:pStyle w:val="a"/>
        <w:rPr>
          <w:rtl/>
        </w:rPr>
      </w:pPr>
    </w:p>
    <w:p w14:paraId="10779753" w14:textId="77777777" w:rsidR="00000000" w:rsidRDefault="003C26CA">
      <w:pPr>
        <w:pStyle w:val="a"/>
        <w:rPr>
          <w:rFonts w:hint="cs"/>
          <w:rtl/>
        </w:rPr>
      </w:pPr>
      <w:r>
        <w:rPr>
          <w:rFonts w:hint="cs"/>
          <w:rtl/>
        </w:rPr>
        <w:t xml:space="preserve">הודעה למזכיר הכנסת. </w:t>
      </w:r>
    </w:p>
    <w:p w14:paraId="56F51302" w14:textId="77777777" w:rsidR="00000000" w:rsidRDefault="003C26CA">
      <w:pPr>
        <w:pStyle w:val="Speaker"/>
        <w:rPr>
          <w:rtl/>
        </w:rPr>
      </w:pPr>
      <w:r>
        <w:rPr>
          <w:rtl/>
        </w:rPr>
        <w:br/>
      </w:r>
      <w:bookmarkStart w:id="168" w:name="FS000000661T11_06_2003_13_34_21"/>
      <w:bookmarkEnd w:id="168"/>
      <w:r>
        <w:rPr>
          <w:rtl/>
        </w:rPr>
        <w:t>מזכיר הכנסת אריה האן:</w:t>
      </w:r>
    </w:p>
    <w:p w14:paraId="12E714FD" w14:textId="77777777" w:rsidR="00000000" w:rsidRDefault="003C26CA">
      <w:pPr>
        <w:pStyle w:val="a"/>
        <w:rPr>
          <w:rtl/>
        </w:rPr>
      </w:pPr>
    </w:p>
    <w:p w14:paraId="461CD88B" w14:textId="77777777" w:rsidR="00000000" w:rsidRDefault="003C26CA">
      <w:pPr>
        <w:pStyle w:val="a"/>
        <w:rPr>
          <w:rFonts w:hint="cs"/>
          <w:rtl/>
        </w:rPr>
      </w:pPr>
      <w:r>
        <w:rPr>
          <w:rFonts w:hint="cs"/>
          <w:rtl/>
        </w:rPr>
        <w:t>ברשות יושב-ראש הישיבה, הנני מתכבד להודיע, כי הונחה על שולחן הכנסת החלטה בדבר תיקון טעו</w:t>
      </w:r>
      <w:r>
        <w:rPr>
          <w:rFonts w:hint="cs"/>
          <w:rtl/>
        </w:rPr>
        <w:t>ת בחוק התוכנית להבראת כלכלת ישראל (תיקוני חקיקה להשגת יעדי התקציב והמדיניות הכלכלית לשנות הכספים 2003 ו=2004), התשס"ג-2003. תודה רבה.</w:t>
      </w:r>
    </w:p>
    <w:p w14:paraId="5BAC33E5" w14:textId="77777777" w:rsidR="00000000" w:rsidRDefault="003C26CA">
      <w:pPr>
        <w:pStyle w:val="ad"/>
        <w:rPr>
          <w:rtl/>
        </w:rPr>
      </w:pPr>
      <w:r>
        <w:rPr>
          <w:rtl/>
        </w:rPr>
        <w:br/>
        <w:t>היו"ר נסים דהן:</w:t>
      </w:r>
    </w:p>
    <w:p w14:paraId="784FCB81" w14:textId="77777777" w:rsidR="00000000" w:rsidRDefault="003C26CA">
      <w:pPr>
        <w:pStyle w:val="a"/>
        <w:rPr>
          <w:rtl/>
        </w:rPr>
      </w:pPr>
    </w:p>
    <w:p w14:paraId="283F029C" w14:textId="77777777" w:rsidR="00000000" w:rsidRDefault="003C26CA">
      <w:pPr>
        <w:pStyle w:val="a"/>
        <w:rPr>
          <w:rFonts w:hint="cs"/>
          <w:rtl/>
        </w:rPr>
      </w:pPr>
      <w:r>
        <w:rPr>
          <w:rFonts w:hint="cs"/>
          <w:rtl/>
        </w:rPr>
        <w:t>תודה.</w:t>
      </w:r>
    </w:p>
    <w:p w14:paraId="1453E022" w14:textId="77777777" w:rsidR="00000000" w:rsidRDefault="003C26CA">
      <w:pPr>
        <w:pStyle w:val="a"/>
        <w:rPr>
          <w:rtl/>
        </w:rPr>
      </w:pPr>
      <w:r>
        <w:rPr>
          <w:rtl/>
        </w:rPr>
        <w:br/>
      </w:r>
    </w:p>
    <w:p w14:paraId="70CA3A70" w14:textId="77777777" w:rsidR="00000000" w:rsidRDefault="003C26CA">
      <w:pPr>
        <w:pStyle w:val="Subject"/>
        <w:rPr>
          <w:rtl/>
        </w:rPr>
      </w:pPr>
    </w:p>
    <w:p w14:paraId="1930BC79" w14:textId="77777777" w:rsidR="00000000" w:rsidRDefault="003C26CA">
      <w:pPr>
        <w:pStyle w:val="Subject"/>
        <w:rPr>
          <w:rFonts w:hint="cs"/>
          <w:rtl/>
        </w:rPr>
      </w:pPr>
      <w:r>
        <w:rPr>
          <w:rFonts w:hint="cs"/>
          <w:rtl/>
        </w:rPr>
        <w:t xml:space="preserve">המלצת הוועדה המשותפת של ועדת החוץ והביטחון וועדת החוקה, </w:t>
      </w:r>
      <w:r>
        <w:rPr>
          <w:rtl/>
        </w:rPr>
        <w:br/>
      </w:r>
      <w:r>
        <w:rPr>
          <w:rFonts w:hint="cs"/>
          <w:rtl/>
        </w:rPr>
        <w:t>חוק ומשפט להיענות לבקשת הממשלה לחזור ו</w:t>
      </w:r>
      <w:r>
        <w:rPr>
          <w:rFonts w:hint="cs"/>
          <w:rtl/>
        </w:rPr>
        <w:t>להכריז על מצב חירום</w:t>
      </w:r>
    </w:p>
    <w:p w14:paraId="7DBB2314" w14:textId="77777777" w:rsidR="00000000" w:rsidRDefault="003C26CA">
      <w:pPr>
        <w:pStyle w:val="ad"/>
        <w:rPr>
          <w:rtl/>
        </w:rPr>
      </w:pPr>
      <w:r>
        <w:rPr>
          <w:rFonts w:hint="cs"/>
          <w:rtl/>
        </w:rPr>
        <w:br/>
      </w:r>
      <w:r>
        <w:rPr>
          <w:rFonts w:hint="eastAsia"/>
          <w:rtl/>
        </w:rPr>
        <w:t>היו</w:t>
      </w:r>
      <w:r>
        <w:rPr>
          <w:rtl/>
        </w:rPr>
        <w:t>"ר נסים דהן:</w:t>
      </w:r>
    </w:p>
    <w:p w14:paraId="0F3DAE27" w14:textId="77777777" w:rsidR="00000000" w:rsidRDefault="003C26CA">
      <w:pPr>
        <w:pStyle w:val="a"/>
        <w:rPr>
          <w:rtl/>
        </w:rPr>
      </w:pPr>
    </w:p>
    <w:p w14:paraId="4C4ED99F" w14:textId="77777777" w:rsidR="00000000" w:rsidRDefault="003C26CA">
      <w:pPr>
        <w:pStyle w:val="a"/>
        <w:rPr>
          <w:rFonts w:hint="cs"/>
          <w:rtl/>
        </w:rPr>
      </w:pPr>
      <w:r>
        <w:rPr>
          <w:rFonts w:hint="cs"/>
          <w:rtl/>
        </w:rPr>
        <w:t>גברתי, חברת הכנסת זהבה גלאון.</w:t>
      </w:r>
    </w:p>
    <w:p w14:paraId="07FF7F3C" w14:textId="77777777" w:rsidR="00000000" w:rsidRDefault="003C26CA">
      <w:pPr>
        <w:pStyle w:val="Speaker"/>
        <w:rPr>
          <w:rtl/>
        </w:rPr>
      </w:pPr>
      <w:r>
        <w:rPr>
          <w:rtl/>
        </w:rPr>
        <w:br/>
      </w:r>
      <w:bookmarkStart w:id="169" w:name="FS000000504T11_06_2003_13_37_28"/>
      <w:bookmarkEnd w:id="169"/>
      <w:r>
        <w:rPr>
          <w:rtl/>
        </w:rPr>
        <w:t>זהבה גלאון (מרצ):</w:t>
      </w:r>
    </w:p>
    <w:p w14:paraId="6FC0C56F" w14:textId="77777777" w:rsidR="00000000" w:rsidRDefault="003C26CA">
      <w:pPr>
        <w:pStyle w:val="a"/>
        <w:rPr>
          <w:rFonts w:hint="cs"/>
          <w:rtl/>
        </w:rPr>
      </w:pPr>
    </w:p>
    <w:p w14:paraId="51632CB5" w14:textId="77777777" w:rsidR="00000000" w:rsidRDefault="003C26CA">
      <w:pPr>
        <w:pStyle w:val="a"/>
        <w:rPr>
          <w:rFonts w:hint="cs"/>
          <w:rtl/>
        </w:rPr>
      </w:pPr>
      <w:r>
        <w:rPr>
          <w:rFonts w:hint="cs"/>
          <w:rtl/>
        </w:rPr>
        <w:t>אדוני היושב-ראש, חברי חברי הכנסת, אני חייבת לומר, שמאז שאני חברת הכנסת אני חשה כל שנה אותה אי-נוחות מכך שבשם מה שנקרא החירום - במרכאות או שלא במרכאות - באים לכנסת ישראל</w:t>
      </w:r>
      <w:r>
        <w:rPr>
          <w:rFonts w:hint="cs"/>
          <w:rtl/>
        </w:rPr>
        <w:t>, ובשם החירום הזה מגייסים את כל הכנסת, הייתי אומרת באיזו עורמה - אין לי מלה אחרת אלא לקרוא לזה עורמה - כדי להאריך את תוקפם של חוקי החירום.</w:t>
      </w:r>
    </w:p>
    <w:p w14:paraId="64B6FF7B" w14:textId="77777777" w:rsidR="00000000" w:rsidRDefault="003C26CA">
      <w:pPr>
        <w:pStyle w:val="a"/>
        <w:rPr>
          <w:rFonts w:hint="cs"/>
          <w:rtl/>
        </w:rPr>
      </w:pPr>
    </w:p>
    <w:p w14:paraId="5B7408D1" w14:textId="77777777" w:rsidR="00000000" w:rsidRDefault="003C26CA">
      <w:pPr>
        <w:pStyle w:val="a"/>
        <w:rPr>
          <w:rFonts w:hint="cs"/>
          <w:rtl/>
        </w:rPr>
      </w:pPr>
      <w:r>
        <w:rPr>
          <w:rFonts w:hint="cs"/>
          <w:rtl/>
        </w:rPr>
        <w:t>יכול להיות שעכשיו יש תקופת חירום קשה. מה הקשר בין המצב  - כמו שקרא לזה חבר הכנסת זאב או אני לא זוכרת מי, דני יתום, ש</w:t>
      </w:r>
      <w:r>
        <w:rPr>
          <w:rFonts w:hint="cs"/>
          <w:rtl/>
        </w:rPr>
        <w:t>לצערי איננו כאן - שמדינת ישראל נתונה בו לבין שימוש בחוקים שהתקבלו בשנת 1948, חוקים מנדטוריים שבשום מקום, במדינה שהוציאה את המנדט הבריטי, כבר לא משתמשים בחוקים האלה? מה הקשר בכלל?</w:t>
      </w:r>
    </w:p>
    <w:p w14:paraId="0D8332CA" w14:textId="77777777" w:rsidR="00000000" w:rsidRDefault="003C26CA">
      <w:pPr>
        <w:pStyle w:val="a"/>
        <w:rPr>
          <w:rFonts w:hint="cs"/>
          <w:rtl/>
        </w:rPr>
      </w:pPr>
    </w:p>
    <w:p w14:paraId="7D402255" w14:textId="77777777" w:rsidR="00000000" w:rsidRDefault="003C26CA">
      <w:pPr>
        <w:pStyle w:val="a"/>
        <w:rPr>
          <w:rFonts w:hint="cs"/>
          <w:rtl/>
        </w:rPr>
      </w:pPr>
      <w:r>
        <w:rPr>
          <w:rFonts w:hint="cs"/>
          <w:rtl/>
        </w:rPr>
        <w:t xml:space="preserve">איך כנסת ישראל, שצריכה לדאוג לכך שיהיו לה חוקה וחוקים נאורים, נכונים, נותנת </w:t>
      </w:r>
      <w:r>
        <w:rPr>
          <w:rFonts w:hint="cs"/>
          <w:rtl/>
        </w:rPr>
        <w:t>יד כל שנה מחדש להארכת תוקפם של חוקים, שבשמם של אותם חוקים - ואני רוצה לגעת רק בנקודה אחת, חבר הכנסת יתום, רק בדוגמה קטנה - הייתי אומרת בשם נשיאת שם הביטחון לשווא, משתמשים בחוקי החירום האלה ועושים תקנות לשעת-חירום?</w:t>
      </w:r>
    </w:p>
    <w:p w14:paraId="20720480" w14:textId="77777777" w:rsidR="00000000" w:rsidRDefault="003C26CA">
      <w:pPr>
        <w:pStyle w:val="a"/>
        <w:rPr>
          <w:rFonts w:hint="cs"/>
          <w:rtl/>
        </w:rPr>
      </w:pPr>
    </w:p>
    <w:p w14:paraId="51237273" w14:textId="77777777" w:rsidR="00000000" w:rsidRDefault="003C26CA">
      <w:pPr>
        <w:pStyle w:val="a"/>
        <w:rPr>
          <w:rFonts w:hint="cs"/>
          <w:rtl/>
        </w:rPr>
      </w:pPr>
      <w:r>
        <w:rPr>
          <w:rFonts w:hint="cs"/>
          <w:rtl/>
        </w:rPr>
        <w:t>ולמה משתמשים בתקנות לשעת-חירום האלה? בדבר</w:t>
      </w:r>
      <w:r>
        <w:rPr>
          <w:rFonts w:hint="cs"/>
          <w:rtl/>
        </w:rPr>
        <w:t xml:space="preserve"> הכי קשה שהיה כאן במדינה, אני חושבת - שביתה. אנשים רצו למחות - אני בכוונה לוקחת את הדוגמה הזאת, כי לדעתי היא לא שנויה במחלוקת; אנשים רצו למחות נגד התוכנית הכלכלית האיומה הזאת - וגם אתה חושב כמוני שהיא תוכנית כלכלית איומה - ופתחו בשביתה. בכל מדינה מתוקנת בע</w:t>
      </w:r>
      <w:r>
        <w:rPr>
          <w:rFonts w:hint="cs"/>
          <w:rtl/>
        </w:rPr>
        <w:t>ולם זכות השביתה היא זכות אלמנטרית, והרי בג"ץ אמר עליה שצריך להתייחס אליה כאל פרה קדושה. בא ביבי נתניהו ובאו אחרים והתקינו תקנות לשעת-חירום - ועכשיו בכלל הם גם מביאים חוקים כדי לאסור את זכות השביתה - נשאו את שם הביטחון לשווא, השתמשו בתקנות ההגנה האלה לשעת-ח</w:t>
      </w:r>
      <w:r>
        <w:rPr>
          <w:rFonts w:hint="cs"/>
          <w:rtl/>
        </w:rPr>
        <w:t xml:space="preserve">ירום, הכריזו כאן מצב חירום. מה קרה? </w:t>
      </w:r>
    </w:p>
    <w:p w14:paraId="57EA7859" w14:textId="77777777" w:rsidR="00000000" w:rsidRDefault="003C26CA">
      <w:pPr>
        <w:pStyle w:val="a"/>
        <w:rPr>
          <w:rFonts w:hint="cs"/>
          <w:rtl/>
        </w:rPr>
      </w:pPr>
    </w:p>
    <w:p w14:paraId="5917CE9D" w14:textId="77777777" w:rsidR="00000000" w:rsidRDefault="003C26CA">
      <w:pPr>
        <w:pStyle w:val="a"/>
        <w:rPr>
          <w:rFonts w:hint="cs"/>
          <w:rtl/>
        </w:rPr>
      </w:pPr>
      <w:r>
        <w:rPr>
          <w:rFonts w:hint="cs"/>
          <w:rtl/>
        </w:rPr>
        <w:t xml:space="preserve">יש לנו מצב קשה מאוד מבחינה ביטחונית, אפשר היה לפתור אותו בדרכים אחרות, ובשם הדבר הזה משתמשים בתקנות האלה ואומרים חירום. וכשאומרים חירום, כל הכנסת עוברת לדום - החל מדני יתום ועד לאריה אלדד. כל הכנסת מתייצבת, וש"ס באמצע </w:t>
      </w:r>
      <w:r>
        <w:rPr>
          <w:rFonts w:hint="cs"/>
          <w:rtl/>
        </w:rPr>
        <w:t>- - -</w:t>
      </w:r>
    </w:p>
    <w:p w14:paraId="015E468A" w14:textId="77777777" w:rsidR="00000000" w:rsidRDefault="003C26CA">
      <w:pPr>
        <w:pStyle w:val="ac"/>
        <w:rPr>
          <w:rtl/>
        </w:rPr>
      </w:pPr>
      <w:r>
        <w:rPr>
          <w:rtl/>
        </w:rPr>
        <w:br/>
        <w:t>דני יתום (העבודה-מימד):</w:t>
      </w:r>
    </w:p>
    <w:p w14:paraId="18C4C605" w14:textId="77777777" w:rsidR="00000000" w:rsidRDefault="003C26CA">
      <w:pPr>
        <w:pStyle w:val="a"/>
        <w:rPr>
          <w:rtl/>
        </w:rPr>
      </w:pPr>
    </w:p>
    <w:p w14:paraId="4FED75E6" w14:textId="77777777" w:rsidR="00000000" w:rsidRDefault="003C26CA">
      <w:pPr>
        <w:pStyle w:val="a"/>
        <w:rPr>
          <w:rFonts w:hint="cs"/>
          <w:rtl/>
        </w:rPr>
      </w:pPr>
      <w:r>
        <w:rPr>
          <w:rFonts w:hint="cs"/>
          <w:rtl/>
        </w:rPr>
        <w:t>- - -</w:t>
      </w:r>
    </w:p>
    <w:p w14:paraId="63D0D3DA" w14:textId="77777777" w:rsidR="00000000" w:rsidRDefault="003C26CA">
      <w:pPr>
        <w:pStyle w:val="SpeakerCon"/>
        <w:rPr>
          <w:rtl/>
        </w:rPr>
      </w:pPr>
      <w:r>
        <w:rPr>
          <w:rtl/>
        </w:rPr>
        <w:br/>
      </w:r>
      <w:bookmarkStart w:id="170" w:name="FS000000504T11_06_2003_13_45_07C"/>
      <w:bookmarkEnd w:id="170"/>
      <w:r>
        <w:rPr>
          <w:rtl/>
        </w:rPr>
        <w:t>זהבה גלאון (מרצ):</w:t>
      </w:r>
    </w:p>
    <w:p w14:paraId="5D5C4BE1" w14:textId="77777777" w:rsidR="00000000" w:rsidRDefault="003C26CA">
      <w:pPr>
        <w:pStyle w:val="a"/>
        <w:rPr>
          <w:rtl/>
        </w:rPr>
      </w:pPr>
    </w:p>
    <w:p w14:paraId="38D7CFFB" w14:textId="77777777" w:rsidR="00000000" w:rsidRDefault="003C26CA">
      <w:pPr>
        <w:pStyle w:val="a"/>
        <w:rPr>
          <w:rFonts w:hint="cs"/>
          <w:rtl/>
        </w:rPr>
      </w:pPr>
      <w:r>
        <w:rPr>
          <w:rFonts w:hint="cs"/>
          <w:rtl/>
        </w:rPr>
        <w:t xml:space="preserve">אין לי טענה לאריה אלדד, אבל אתם, דני יתום - מפלגת העבודה - איך כל שנה מאריכים את תוקף התקנות ואתם מתייצבים, עוברים לדום. ואולי השנה לא נצטרך יותר חוקי חירום, אבל כבר משנת 1948 הדבר הזה קורה. </w:t>
      </w:r>
    </w:p>
    <w:p w14:paraId="4A529079" w14:textId="77777777" w:rsidR="00000000" w:rsidRDefault="003C26CA">
      <w:pPr>
        <w:pStyle w:val="a"/>
        <w:rPr>
          <w:rFonts w:hint="cs"/>
          <w:rtl/>
        </w:rPr>
      </w:pPr>
    </w:p>
    <w:p w14:paraId="5C7D45F3" w14:textId="77777777" w:rsidR="00000000" w:rsidRDefault="003C26CA">
      <w:pPr>
        <w:pStyle w:val="a"/>
        <w:rPr>
          <w:rFonts w:hint="cs"/>
          <w:rtl/>
        </w:rPr>
      </w:pPr>
      <w:r>
        <w:rPr>
          <w:rFonts w:hint="cs"/>
          <w:rtl/>
        </w:rPr>
        <w:t>השתגע</w:t>
      </w:r>
      <w:r>
        <w:rPr>
          <w:rFonts w:hint="cs"/>
          <w:rtl/>
        </w:rPr>
        <w:t>נו? כנסת ישראל נותנת יד למצב מעוות שכך החקיקה שלה נראית? זה לא לכבודה של הכנסת אם היא תאשר, אדוני היושב-ראש, גם הפעם את הארכת תוקפם של החוקים האלה.</w:t>
      </w:r>
    </w:p>
    <w:p w14:paraId="4CF16CDE" w14:textId="77777777" w:rsidR="00000000" w:rsidRDefault="003C26CA">
      <w:pPr>
        <w:pStyle w:val="ad"/>
        <w:rPr>
          <w:rtl/>
        </w:rPr>
      </w:pPr>
      <w:r>
        <w:rPr>
          <w:rtl/>
        </w:rPr>
        <w:br/>
        <w:t>היו"ר נסים דהן:</w:t>
      </w:r>
    </w:p>
    <w:p w14:paraId="64EA6892" w14:textId="77777777" w:rsidR="00000000" w:rsidRDefault="003C26CA">
      <w:pPr>
        <w:pStyle w:val="a"/>
        <w:rPr>
          <w:rtl/>
        </w:rPr>
      </w:pPr>
    </w:p>
    <w:p w14:paraId="0FBAA6C6" w14:textId="77777777" w:rsidR="00000000" w:rsidRDefault="003C26CA">
      <w:pPr>
        <w:pStyle w:val="a"/>
        <w:rPr>
          <w:rFonts w:hint="cs"/>
          <w:rtl/>
        </w:rPr>
      </w:pPr>
      <w:r>
        <w:rPr>
          <w:rFonts w:hint="cs"/>
          <w:rtl/>
        </w:rPr>
        <w:t>תודה רבה. חבר הכנסת מנחם פרוש, בבקשה. אחריו - חבר הכנסת עסאם מח'ול, אחריו - נציגה של עם אח</w:t>
      </w:r>
      <w:r>
        <w:rPr>
          <w:rFonts w:hint="cs"/>
          <w:rtl/>
        </w:rPr>
        <w:t>ד. חברת הכנסת אילנה כהן, זו את?</w:t>
      </w:r>
    </w:p>
    <w:p w14:paraId="069CA578" w14:textId="77777777" w:rsidR="00000000" w:rsidRDefault="003C26CA">
      <w:pPr>
        <w:pStyle w:val="ac"/>
        <w:rPr>
          <w:rtl/>
        </w:rPr>
      </w:pPr>
      <w:r>
        <w:rPr>
          <w:rtl/>
        </w:rPr>
        <w:br/>
        <w:t>אילנה כהן (עם אחד):</w:t>
      </w:r>
    </w:p>
    <w:p w14:paraId="42848E29" w14:textId="77777777" w:rsidR="00000000" w:rsidRDefault="003C26CA">
      <w:pPr>
        <w:pStyle w:val="a"/>
        <w:rPr>
          <w:rtl/>
        </w:rPr>
      </w:pPr>
    </w:p>
    <w:p w14:paraId="724EA31E" w14:textId="77777777" w:rsidR="00000000" w:rsidRDefault="003C26CA">
      <w:pPr>
        <w:pStyle w:val="a"/>
        <w:rPr>
          <w:rFonts w:hint="cs"/>
          <w:rtl/>
        </w:rPr>
      </w:pPr>
      <w:r>
        <w:rPr>
          <w:rFonts w:hint="cs"/>
          <w:rtl/>
        </w:rPr>
        <w:t>כן.</w:t>
      </w:r>
    </w:p>
    <w:p w14:paraId="4DD4A923" w14:textId="77777777" w:rsidR="00000000" w:rsidRDefault="003C26CA">
      <w:pPr>
        <w:pStyle w:val="ad"/>
        <w:rPr>
          <w:rtl/>
        </w:rPr>
      </w:pPr>
      <w:r>
        <w:rPr>
          <w:rtl/>
        </w:rPr>
        <w:br/>
        <w:t>היו"ר נסים דהן:</w:t>
      </w:r>
    </w:p>
    <w:p w14:paraId="72698BA3" w14:textId="77777777" w:rsidR="00000000" w:rsidRDefault="003C26CA">
      <w:pPr>
        <w:pStyle w:val="a"/>
        <w:rPr>
          <w:rtl/>
        </w:rPr>
      </w:pPr>
    </w:p>
    <w:p w14:paraId="561EE9F2" w14:textId="77777777" w:rsidR="00000000" w:rsidRDefault="003C26CA">
      <w:pPr>
        <w:pStyle w:val="a"/>
        <w:rPr>
          <w:rFonts w:hint="cs"/>
          <w:rtl/>
        </w:rPr>
      </w:pPr>
      <w:r>
        <w:rPr>
          <w:rFonts w:hint="cs"/>
          <w:rtl/>
        </w:rPr>
        <w:t>בבקשה.</w:t>
      </w:r>
    </w:p>
    <w:p w14:paraId="7B01BAF5" w14:textId="77777777" w:rsidR="00000000" w:rsidRDefault="003C26CA">
      <w:pPr>
        <w:pStyle w:val="Speaker"/>
        <w:rPr>
          <w:rtl/>
        </w:rPr>
      </w:pPr>
      <w:r>
        <w:rPr>
          <w:rtl/>
        </w:rPr>
        <w:br/>
      </w:r>
      <w:bookmarkStart w:id="171" w:name="FS000000563T11_06_2003_13_48_56"/>
      <w:bookmarkEnd w:id="171"/>
      <w:r>
        <w:rPr>
          <w:rtl/>
        </w:rPr>
        <w:t>מאיר פרוש (יהדות התורה):</w:t>
      </w:r>
    </w:p>
    <w:p w14:paraId="0C6E453D" w14:textId="77777777" w:rsidR="00000000" w:rsidRDefault="003C26CA">
      <w:pPr>
        <w:pStyle w:val="a"/>
        <w:rPr>
          <w:rtl/>
        </w:rPr>
      </w:pPr>
    </w:p>
    <w:p w14:paraId="7D62EEED" w14:textId="77777777" w:rsidR="00000000" w:rsidRDefault="003C26CA">
      <w:pPr>
        <w:pStyle w:val="a"/>
        <w:rPr>
          <w:rFonts w:hint="cs"/>
          <w:rtl/>
        </w:rPr>
      </w:pPr>
      <w:r>
        <w:rPr>
          <w:rFonts w:hint="cs"/>
          <w:rtl/>
        </w:rPr>
        <w:t xml:space="preserve">אדוני היושב-ראש, חברי הכנסת, לשם שינוי, לא כמו חברת הכנסת גלאון דווקא, אני כן תומך ואני רוצה שתשמעי למה אני תומך. </w:t>
      </w:r>
    </w:p>
    <w:p w14:paraId="5774FC06" w14:textId="77777777" w:rsidR="00000000" w:rsidRDefault="003C26CA">
      <w:pPr>
        <w:pStyle w:val="ac"/>
        <w:rPr>
          <w:rtl/>
        </w:rPr>
      </w:pPr>
      <w:r>
        <w:rPr>
          <w:rtl/>
        </w:rPr>
        <w:br/>
        <w:t>זהבה גלאון (מרצ):</w:t>
      </w:r>
    </w:p>
    <w:p w14:paraId="3DF54AD2" w14:textId="77777777" w:rsidR="00000000" w:rsidRDefault="003C26CA">
      <w:pPr>
        <w:pStyle w:val="a"/>
        <w:rPr>
          <w:rtl/>
        </w:rPr>
      </w:pPr>
    </w:p>
    <w:p w14:paraId="06442F90" w14:textId="77777777" w:rsidR="00000000" w:rsidRDefault="003C26CA">
      <w:pPr>
        <w:pStyle w:val="a"/>
        <w:rPr>
          <w:rFonts w:hint="cs"/>
          <w:rtl/>
        </w:rPr>
      </w:pPr>
      <w:r>
        <w:rPr>
          <w:rFonts w:hint="cs"/>
          <w:rtl/>
        </w:rPr>
        <w:t>ברור - - -</w:t>
      </w:r>
    </w:p>
    <w:p w14:paraId="00E14F8E" w14:textId="77777777" w:rsidR="00000000" w:rsidRDefault="003C26CA">
      <w:pPr>
        <w:pStyle w:val="SpeakerCon"/>
        <w:rPr>
          <w:rtl/>
        </w:rPr>
      </w:pPr>
      <w:r>
        <w:rPr>
          <w:rtl/>
        </w:rPr>
        <w:br/>
      </w:r>
      <w:bookmarkStart w:id="172" w:name="FS000000563T11_06_2003_13_49_45C"/>
      <w:bookmarkEnd w:id="172"/>
      <w:r>
        <w:rPr>
          <w:rFonts w:hint="cs"/>
          <w:rtl/>
        </w:rPr>
        <w:br/>
      </w:r>
      <w:r>
        <w:rPr>
          <w:rtl/>
        </w:rPr>
        <w:t>מאיר פרוש (יהדות התורה):</w:t>
      </w:r>
    </w:p>
    <w:p w14:paraId="5EB59C74" w14:textId="77777777" w:rsidR="00000000" w:rsidRDefault="003C26CA">
      <w:pPr>
        <w:pStyle w:val="a"/>
        <w:rPr>
          <w:rtl/>
        </w:rPr>
      </w:pPr>
    </w:p>
    <w:p w14:paraId="783FEBE0" w14:textId="77777777" w:rsidR="00000000" w:rsidRDefault="003C26CA">
      <w:pPr>
        <w:pStyle w:val="a"/>
        <w:rPr>
          <w:rFonts w:hint="cs"/>
          <w:rtl/>
        </w:rPr>
      </w:pPr>
      <w:r>
        <w:rPr>
          <w:rFonts w:hint="cs"/>
          <w:rtl/>
        </w:rPr>
        <w:t xml:space="preserve">אני תומך, כי אם ראש הממשלה, שהסתער לפני כמה שנים על מיקרופונים במרכז הליכוד וביקש הצבעה, כדי שלא לנהל משא-ומתן כל עוד מתקיים הטרור, והיום הוא חוזר בו - אנחנו במצב חירום. </w:t>
      </w:r>
    </w:p>
    <w:p w14:paraId="4748DE98" w14:textId="77777777" w:rsidR="00000000" w:rsidRDefault="003C26CA">
      <w:pPr>
        <w:pStyle w:val="a"/>
        <w:rPr>
          <w:rFonts w:hint="cs"/>
          <w:rtl/>
        </w:rPr>
      </w:pPr>
    </w:p>
    <w:p w14:paraId="51904E8D" w14:textId="77777777" w:rsidR="00000000" w:rsidRDefault="003C26CA">
      <w:pPr>
        <w:pStyle w:val="a"/>
        <w:rPr>
          <w:rFonts w:hint="cs"/>
          <w:rtl/>
        </w:rPr>
      </w:pPr>
      <w:r>
        <w:rPr>
          <w:rFonts w:hint="cs"/>
          <w:rtl/>
        </w:rPr>
        <w:t>אני תומך בהכרזה על מצב חירום, כי אם ראש הממשלה - שקבע את</w:t>
      </w:r>
      <w:r>
        <w:rPr>
          <w:rFonts w:hint="cs"/>
          <w:rtl/>
        </w:rPr>
        <w:t xml:space="preserve"> המושג "ייתנו - יקבלו", וזה היה לפני ועידת "וואי-פלנטיישן", ואז הוא דרש שכל עוד לא יעצרו אותם 36 עצירים מינהליים - אם זוכר חבר כנסת אריאל - וכל זמן שלא תופסק ההסתה וכל זמן שלא יאספו את הנשק, לא ניתן להם שום דבר, אם ייתנו - יקבלו, מוותר היום ורק נותן - אנחנ</w:t>
      </w:r>
      <w:r>
        <w:rPr>
          <w:rFonts w:hint="cs"/>
          <w:rtl/>
        </w:rPr>
        <w:t xml:space="preserve">ו לא במצב חירום? לכן אני תומך. </w:t>
      </w:r>
    </w:p>
    <w:p w14:paraId="28224F31" w14:textId="77777777" w:rsidR="00000000" w:rsidRDefault="003C26CA">
      <w:pPr>
        <w:pStyle w:val="a"/>
        <w:rPr>
          <w:rFonts w:hint="cs"/>
          <w:rtl/>
        </w:rPr>
      </w:pPr>
    </w:p>
    <w:p w14:paraId="4744C7B8" w14:textId="77777777" w:rsidR="00000000" w:rsidRDefault="003C26CA">
      <w:pPr>
        <w:pStyle w:val="a"/>
        <w:rPr>
          <w:rFonts w:hint="cs"/>
          <w:rtl/>
        </w:rPr>
      </w:pPr>
      <w:r>
        <w:rPr>
          <w:rFonts w:hint="cs"/>
          <w:rtl/>
        </w:rPr>
        <w:t>אני תומך, כי אם ראש הממשלה - שהיה זה שהעמיד את האמריקנים בכל הזדמנות, במשך 30 שנה, בכל הזדמנות הוא העמיד את האמריקנים בפני עובדות, והעביר קרוונים ממקום למקום כדי ליישב עוד מתיישבים ועוד מתיישבים, ואנחנו זוכרים את בייקר צועק</w:t>
      </w:r>
      <w:r>
        <w:rPr>
          <w:rFonts w:hint="cs"/>
          <w:rtl/>
        </w:rPr>
        <w:t xml:space="preserve"> על שמיר: שקרן, אמרת לי שלא יהיו יותר התנחלויות ולא יעבירו יותר קרוונים, והוא ענה: מה אני אעשה, יש לי יושב-ראש ועדת שרים לענייני התיישבות, קוראים לו אריאל שרון, הוא מעמיד לי קרוונים. והיום הוא עומד בראש מבצע שקוראים לו "גבעה חשופה" ורודף את כל המתיישבים - </w:t>
      </w:r>
      <w:r>
        <w:rPr>
          <w:rFonts w:hint="cs"/>
          <w:rtl/>
        </w:rPr>
        <w:t>אנחנו לא במצב חירום?</w:t>
      </w:r>
    </w:p>
    <w:p w14:paraId="34AEAB2C" w14:textId="77777777" w:rsidR="00000000" w:rsidRDefault="003C26CA">
      <w:pPr>
        <w:pStyle w:val="a"/>
        <w:rPr>
          <w:rFonts w:hint="cs"/>
          <w:rtl/>
        </w:rPr>
      </w:pPr>
    </w:p>
    <w:p w14:paraId="2BE97BD8" w14:textId="77777777" w:rsidR="00000000" w:rsidRDefault="003C26CA">
      <w:pPr>
        <w:pStyle w:val="a"/>
        <w:rPr>
          <w:rFonts w:hint="cs"/>
          <w:rtl/>
        </w:rPr>
      </w:pPr>
      <w:r>
        <w:rPr>
          <w:rFonts w:hint="cs"/>
          <w:rtl/>
        </w:rPr>
        <w:t>ואני רוצה לומר לכם, שאני תומך בהכרזת מצב חירום, כי אם בראשות הממשלה עומד שרון - שרק ב=2003, עד ל=8 ביוני - חבר כנסת אריאל, אני רוצה שתשמע - עד 8 ביוני, לצערנו נהרגו 88 איש ואשה בפיגועי טרור - אנחנו לא במצב חירום?</w:t>
      </w:r>
    </w:p>
    <w:p w14:paraId="3740E489" w14:textId="77777777" w:rsidR="00000000" w:rsidRDefault="003C26CA">
      <w:pPr>
        <w:pStyle w:val="a"/>
        <w:rPr>
          <w:rFonts w:hint="cs"/>
          <w:rtl/>
        </w:rPr>
      </w:pPr>
    </w:p>
    <w:p w14:paraId="4F8C3828" w14:textId="77777777" w:rsidR="00000000" w:rsidRDefault="003C26CA">
      <w:pPr>
        <w:pStyle w:val="a"/>
        <w:rPr>
          <w:rFonts w:hint="cs"/>
          <w:rtl/>
        </w:rPr>
      </w:pPr>
      <w:r>
        <w:rPr>
          <w:rFonts w:hint="cs"/>
          <w:rtl/>
        </w:rPr>
        <w:t>אני תומך, כי אם הממש</w:t>
      </w:r>
      <w:r>
        <w:rPr>
          <w:rFonts w:hint="cs"/>
          <w:rtl/>
        </w:rPr>
        <w:t>לה הזאת גוזלת פת לחם וכוס חלב מחצי מיליון יהודים, והאוזן של ראש הממשלה אטומה מלשמוע - אנחנו לא במצב חירום?</w:t>
      </w:r>
    </w:p>
    <w:p w14:paraId="51532EF2" w14:textId="77777777" w:rsidR="00000000" w:rsidRDefault="003C26CA">
      <w:pPr>
        <w:pStyle w:val="a"/>
        <w:rPr>
          <w:rFonts w:hint="cs"/>
          <w:rtl/>
        </w:rPr>
      </w:pPr>
    </w:p>
    <w:p w14:paraId="7F3CE0A3" w14:textId="77777777" w:rsidR="00000000" w:rsidRDefault="003C26CA">
      <w:pPr>
        <w:pStyle w:val="a"/>
        <w:rPr>
          <w:rFonts w:hint="cs"/>
          <w:rtl/>
        </w:rPr>
      </w:pPr>
      <w:r>
        <w:rPr>
          <w:rFonts w:hint="cs"/>
          <w:rtl/>
        </w:rPr>
        <w:t xml:space="preserve">אני תומך בהכרזת מצב חירום, כי אם הממשלה התכוונה לקצץ כ=70% מתקציבי מוסדות התורה, וראש הממשלה הסכים לכך - אנחנו לא במצב חירום? </w:t>
      </w:r>
    </w:p>
    <w:p w14:paraId="5D82CE8A" w14:textId="77777777" w:rsidR="00000000" w:rsidRDefault="003C26CA">
      <w:pPr>
        <w:pStyle w:val="a"/>
        <w:rPr>
          <w:rFonts w:hint="cs"/>
          <w:rtl/>
        </w:rPr>
      </w:pPr>
    </w:p>
    <w:p w14:paraId="7E3A71C0" w14:textId="77777777" w:rsidR="00000000" w:rsidRDefault="003C26CA">
      <w:pPr>
        <w:pStyle w:val="a"/>
        <w:rPr>
          <w:rFonts w:hint="cs"/>
          <w:rtl/>
        </w:rPr>
      </w:pPr>
      <w:r>
        <w:rPr>
          <w:rFonts w:hint="cs"/>
          <w:rtl/>
        </w:rPr>
        <w:t>אני תומך בהכרזה על מ</w:t>
      </w:r>
      <w:r>
        <w:rPr>
          <w:rFonts w:hint="cs"/>
          <w:rtl/>
        </w:rPr>
        <w:t xml:space="preserve">צב חירום, כי אם הממשלה העבירה פה רק לפני שבועיים תוכנית כלכלית על-ידי הצבעות מזויפות, והיום שוב באה הממשלה לקצץ עוד מיליארד שקל - - </w:t>
      </w:r>
    </w:p>
    <w:p w14:paraId="232AC8FD" w14:textId="77777777" w:rsidR="00000000" w:rsidRDefault="003C26CA">
      <w:pPr>
        <w:pStyle w:val="ac"/>
        <w:rPr>
          <w:rtl/>
        </w:rPr>
      </w:pPr>
      <w:r>
        <w:rPr>
          <w:rtl/>
        </w:rPr>
        <w:br/>
        <w:t>זהבה גלאון (מרצ):</w:t>
      </w:r>
    </w:p>
    <w:p w14:paraId="3B6D5DAA" w14:textId="77777777" w:rsidR="00000000" w:rsidRDefault="003C26CA">
      <w:pPr>
        <w:pStyle w:val="a"/>
        <w:rPr>
          <w:rtl/>
        </w:rPr>
      </w:pPr>
    </w:p>
    <w:p w14:paraId="6DAF0EBC" w14:textId="77777777" w:rsidR="00000000" w:rsidRDefault="003C26CA">
      <w:pPr>
        <w:pStyle w:val="a"/>
        <w:rPr>
          <w:rFonts w:hint="cs"/>
          <w:rtl/>
        </w:rPr>
      </w:pPr>
      <w:r>
        <w:rPr>
          <w:rFonts w:hint="cs"/>
          <w:rtl/>
        </w:rPr>
        <w:t>איזה סטנד-אפ.</w:t>
      </w:r>
    </w:p>
    <w:p w14:paraId="6FD5232D" w14:textId="77777777" w:rsidR="00000000" w:rsidRDefault="003C26CA">
      <w:pPr>
        <w:pStyle w:val="ac"/>
        <w:rPr>
          <w:rtl/>
        </w:rPr>
      </w:pPr>
      <w:r>
        <w:rPr>
          <w:rtl/>
        </w:rPr>
        <w:br/>
        <w:t>אורי יהודה אריאל (האיחוד הלאומי - ישראל ביתנו):</w:t>
      </w:r>
    </w:p>
    <w:p w14:paraId="5EB3704E" w14:textId="77777777" w:rsidR="00000000" w:rsidRDefault="003C26CA">
      <w:pPr>
        <w:pStyle w:val="a"/>
        <w:rPr>
          <w:rtl/>
        </w:rPr>
      </w:pPr>
    </w:p>
    <w:p w14:paraId="24E83D06" w14:textId="77777777" w:rsidR="00000000" w:rsidRDefault="003C26CA">
      <w:pPr>
        <w:pStyle w:val="a"/>
        <w:rPr>
          <w:rFonts w:hint="cs"/>
          <w:rtl/>
        </w:rPr>
      </w:pPr>
      <w:r>
        <w:rPr>
          <w:rFonts w:hint="cs"/>
          <w:rtl/>
        </w:rPr>
        <w:t xml:space="preserve">אני מבקש מהיושב-ראש להוסיף לו עוד שלוש </w:t>
      </w:r>
      <w:r>
        <w:rPr>
          <w:rFonts w:hint="cs"/>
          <w:rtl/>
        </w:rPr>
        <w:t>דקות על חשבוני.</w:t>
      </w:r>
    </w:p>
    <w:p w14:paraId="7C79DD1A" w14:textId="77777777" w:rsidR="00000000" w:rsidRDefault="003C26CA">
      <w:pPr>
        <w:pStyle w:val="SpeakerCon"/>
        <w:rPr>
          <w:rtl/>
        </w:rPr>
      </w:pPr>
      <w:r>
        <w:rPr>
          <w:rtl/>
        </w:rPr>
        <w:br/>
      </w:r>
      <w:bookmarkStart w:id="173" w:name="FS000000563T11_06_2003_13_58_59C"/>
      <w:bookmarkEnd w:id="173"/>
      <w:r>
        <w:rPr>
          <w:rtl/>
        </w:rPr>
        <w:t>מאיר פרוש (יהדות התורה):</w:t>
      </w:r>
    </w:p>
    <w:p w14:paraId="6A242B0C" w14:textId="77777777" w:rsidR="00000000" w:rsidRDefault="003C26CA">
      <w:pPr>
        <w:pStyle w:val="a"/>
        <w:rPr>
          <w:rtl/>
        </w:rPr>
      </w:pPr>
    </w:p>
    <w:p w14:paraId="08946E43" w14:textId="77777777" w:rsidR="00000000" w:rsidRDefault="003C26CA">
      <w:pPr>
        <w:pStyle w:val="a"/>
        <w:rPr>
          <w:rFonts w:hint="cs"/>
          <w:rtl/>
        </w:rPr>
      </w:pPr>
      <w:r>
        <w:rPr>
          <w:rFonts w:hint="cs"/>
          <w:rtl/>
        </w:rPr>
        <w:t xml:space="preserve">- - אנחנו לא במצב חירום? </w:t>
      </w:r>
    </w:p>
    <w:p w14:paraId="4156C054" w14:textId="77777777" w:rsidR="00000000" w:rsidRDefault="003C26CA">
      <w:pPr>
        <w:pStyle w:val="a"/>
        <w:rPr>
          <w:rFonts w:hint="cs"/>
          <w:rtl/>
        </w:rPr>
      </w:pPr>
    </w:p>
    <w:p w14:paraId="381D3500" w14:textId="77777777" w:rsidR="00000000" w:rsidRDefault="003C26CA">
      <w:pPr>
        <w:pStyle w:val="a"/>
        <w:rPr>
          <w:rFonts w:hint="cs"/>
          <w:rtl/>
        </w:rPr>
      </w:pPr>
      <w:r>
        <w:rPr>
          <w:rFonts w:hint="cs"/>
          <w:rtl/>
        </w:rPr>
        <w:t>ממשלה משובשת, הראש שלה משובש, על כל העקרונות הם מוותרים - ואנחנו לא במצב חירום, אדוני היושב-ראש?</w:t>
      </w:r>
    </w:p>
    <w:p w14:paraId="53871CB6" w14:textId="77777777" w:rsidR="00000000" w:rsidRDefault="003C26CA">
      <w:pPr>
        <w:pStyle w:val="ad"/>
        <w:rPr>
          <w:rtl/>
        </w:rPr>
      </w:pPr>
      <w:r>
        <w:rPr>
          <w:rtl/>
        </w:rPr>
        <w:br/>
        <w:t>היו"ר נסים דהן:</w:t>
      </w:r>
    </w:p>
    <w:p w14:paraId="0165588C" w14:textId="77777777" w:rsidR="00000000" w:rsidRDefault="003C26CA">
      <w:pPr>
        <w:pStyle w:val="a"/>
        <w:rPr>
          <w:rtl/>
        </w:rPr>
      </w:pPr>
    </w:p>
    <w:p w14:paraId="2802B1F3" w14:textId="77777777" w:rsidR="00000000" w:rsidRDefault="003C26CA">
      <w:pPr>
        <w:pStyle w:val="a"/>
        <w:rPr>
          <w:rFonts w:hint="cs"/>
          <w:rtl/>
        </w:rPr>
      </w:pPr>
      <w:r>
        <w:rPr>
          <w:rFonts w:hint="cs"/>
          <w:rtl/>
        </w:rPr>
        <w:t xml:space="preserve">אני אף פעם לא ראיתי שבמצב חירום צוחקים. </w:t>
      </w:r>
    </w:p>
    <w:p w14:paraId="0A718EE0" w14:textId="77777777" w:rsidR="00000000" w:rsidRDefault="003C26CA">
      <w:pPr>
        <w:pStyle w:val="SpeakerCon"/>
        <w:rPr>
          <w:rtl/>
        </w:rPr>
      </w:pPr>
      <w:r>
        <w:rPr>
          <w:rtl/>
        </w:rPr>
        <w:br/>
      </w:r>
      <w:bookmarkStart w:id="174" w:name="FS000000563T11_06_2003_13_59_55C"/>
      <w:bookmarkEnd w:id="174"/>
      <w:r>
        <w:rPr>
          <w:rtl/>
        </w:rPr>
        <w:t>מאיר פרוש (יהדות התורה):</w:t>
      </w:r>
    </w:p>
    <w:p w14:paraId="4182CCF4" w14:textId="77777777" w:rsidR="00000000" w:rsidRDefault="003C26CA">
      <w:pPr>
        <w:pStyle w:val="a"/>
        <w:rPr>
          <w:rtl/>
        </w:rPr>
      </w:pPr>
    </w:p>
    <w:p w14:paraId="51FD76DB" w14:textId="77777777" w:rsidR="00000000" w:rsidRDefault="003C26CA">
      <w:pPr>
        <w:pStyle w:val="a"/>
        <w:rPr>
          <w:rFonts w:hint="cs"/>
          <w:rtl/>
        </w:rPr>
      </w:pPr>
      <w:r>
        <w:rPr>
          <w:rFonts w:hint="cs"/>
          <w:rtl/>
        </w:rPr>
        <w:t>אני</w:t>
      </w:r>
      <w:r>
        <w:rPr>
          <w:rFonts w:hint="cs"/>
          <w:rtl/>
        </w:rPr>
        <w:t xml:space="preserve"> תומך בהכרזת מצב חירום לממשלה כזאת משובשת. </w:t>
      </w:r>
    </w:p>
    <w:p w14:paraId="03C5995D" w14:textId="77777777" w:rsidR="00000000" w:rsidRDefault="003C26CA">
      <w:pPr>
        <w:pStyle w:val="ad"/>
        <w:rPr>
          <w:rtl/>
        </w:rPr>
      </w:pPr>
      <w:r>
        <w:rPr>
          <w:rtl/>
        </w:rPr>
        <w:br/>
        <w:t>היו"ר נסים דהן:</w:t>
      </w:r>
    </w:p>
    <w:p w14:paraId="4E99242E" w14:textId="77777777" w:rsidR="00000000" w:rsidRDefault="003C26CA">
      <w:pPr>
        <w:pStyle w:val="a"/>
        <w:rPr>
          <w:rtl/>
        </w:rPr>
      </w:pPr>
    </w:p>
    <w:p w14:paraId="640DD6AB" w14:textId="77777777" w:rsidR="00000000" w:rsidRDefault="003C26CA">
      <w:pPr>
        <w:pStyle w:val="a"/>
        <w:rPr>
          <w:rFonts w:hint="cs"/>
          <w:rtl/>
        </w:rPr>
      </w:pPr>
      <w:r>
        <w:rPr>
          <w:rFonts w:hint="cs"/>
          <w:rtl/>
        </w:rPr>
        <w:t>גם מצב חירום, גם צוחקים. חבר הכנסת עסאם מח'ול, אני מקווה שאתה תוריד את החיוך מעל פניהם של חברי הכנסת. לא יאמינו לנו שאנחנו מכריזים מצב חירום עם הצחוק הזה על הפנים. לא יאמינו לנו שזה מצב חירום.</w:t>
      </w:r>
    </w:p>
    <w:p w14:paraId="01F155C9" w14:textId="77777777" w:rsidR="00000000" w:rsidRDefault="003C26CA">
      <w:pPr>
        <w:pStyle w:val="ac"/>
        <w:rPr>
          <w:rtl/>
        </w:rPr>
      </w:pPr>
      <w:r>
        <w:rPr>
          <w:rtl/>
        </w:rPr>
        <w:br/>
      </w:r>
      <w:r>
        <w:rPr>
          <w:rtl/>
        </w:rPr>
        <w:t>עזמי בשארה (בל"ד):</w:t>
      </w:r>
    </w:p>
    <w:p w14:paraId="2274B692" w14:textId="77777777" w:rsidR="00000000" w:rsidRDefault="003C26CA">
      <w:pPr>
        <w:pStyle w:val="a"/>
        <w:rPr>
          <w:rtl/>
        </w:rPr>
      </w:pPr>
    </w:p>
    <w:p w14:paraId="728CBB81" w14:textId="77777777" w:rsidR="00000000" w:rsidRDefault="003C26CA">
      <w:pPr>
        <w:pStyle w:val="a"/>
        <w:rPr>
          <w:rFonts w:hint="cs"/>
          <w:rtl/>
        </w:rPr>
      </w:pPr>
      <w:r>
        <w:rPr>
          <w:rFonts w:hint="cs"/>
          <w:rtl/>
        </w:rPr>
        <w:t>אתה צודק.</w:t>
      </w:r>
    </w:p>
    <w:p w14:paraId="1C024B1D" w14:textId="77777777" w:rsidR="00000000" w:rsidRDefault="003C26CA">
      <w:pPr>
        <w:pStyle w:val="a"/>
        <w:rPr>
          <w:color w:val="0000FF"/>
          <w:szCs w:val="28"/>
          <w:rtl/>
        </w:rPr>
      </w:pPr>
      <w:r>
        <w:rPr>
          <w:rtl/>
        </w:rPr>
        <w:br/>
      </w:r>
    </w:p>
    <w:p w14:paraId="1F0845C5" w14:textId="77777777" w:rsidR="00000000" w:rsidRDefault="003C26CA">
      <w:pPr>
        <w:pStyle w:val="Speaker"/>
        <w:rPr>
          <w:rtl/>
        </w:rPr>
      </w:pPr>
      <w:bookmarkStart w:id="175" w:name="FS000000542T11_06_2003_13_52_40"/>
      <w:bookmarkEnd w:id="175"/>
      <w:r>
        <w:rPr>
          <w:rFonts w:hint="eastAsia"/>
          <w:rtl/>
        </w:rPr>
        <w:t>עסאם</w:t>
      </w:r>
      <w:r>
        <w:rPr>
          <w:rtl/>
        </w:rPr>
        <w:t xml:space="preserve"> מח'ול (חד"ש-תע"ל):</w:t>
      </w:r>
    </w:p>
    <w:p w14:paraId="1B694CD1" w14:textId="77777777" w:rsidR="00000000" w:rsidRDefault="003C26CA">
      <w:pPr>
        <w:pStyle w:val="a"/>
        <w:rPr>
          <w:rFonts w:hint="cs"/>
          <w:rtl/>
        </w:rPr>
      </w:pPr>
    </w:p>
    <w:p w14:paraId="31B4B4E2" w14:textId="77777777" w:rsidR="00000000" w:rsidRDefault="003C26CA">
      <w:pPr>
        <w:pStyle w:val="a"/>
        <w:ind w:firstLine="0"/>
        <w:rPr>
          <w:rFonts w:hint="cs"/>
          <w:rtl/>
        </w:rPr>
      </w:pPr>
      <w:r>
        <w:rPr>
          <w:rFonts w:hint="cs"/>
          <w:rtl/>
        </w:rPr>
        <w:tab/>
        <w:t>אדוני היושב-ראש, חברי הכנסת, בערבית אומרים: שער אל בלייתי מא יודחיכ. הדבר הכי גרוע שיכול להיות הוא, שמקרה קשה כזה גורם לך לצחוק. ואני מסכים עם חבר הכנסת פרוש, שיש מצב חירום, שהדמוקרטיה בישראל היא במ</w:t>
      </w:r>
      <w:r>
        <w:rPr>
          <w:rFonts w:hint="cs"/>
          <w:rtl/>
        </w:rPr>
        <w:t>צב חירום. עצם קיומה של הממשלה הזאת יוצר מצב חירום, שהוא דבר שצריך להיפטר ממנו, והייתי אומר שזה לא בדיוק מצב חירום - זה מצב חראם: חראם על הדמוקרטיה, חראם על החברה הישראלית, חראם על השכבות החלשות, שנפגעות בכל פינה ובכל כיוון על-ידי הממשלה הזאת, ממשלת הרוע וה</w:t>
      </w:r>
      <w:r>
        <w:rPr>
          <w:rFonts w:hint="cs"/>
          <w:rtl/>
        </w:rPr>
        <w:t xml:space="preserve">רשע. </w:t>
      </w:r>
    </w:p>
    <w:p w14:paraId="7C8C1C76" w14:textId="77777777" w:rsidR="00000000" w:rsidRDefault="003C26CA">
      <w:pPr>
        <w:pStyle w:val="a"/>
        <w:ind w:firstLine="0"/>
        <w:rPr>
          <w:rFonts w:hint="cs"/>
          <w:rtl/>
        </w:rPr>
      </w:pPr>
    </w:p>
    <w:p w14:paraId="262CDD52" w14:textId="77777777" w:rsidR="00000000" w:rsidRDefault="003C26CA">
      <w:pPr>
        <w:pStyle w:val="a"/>
        <w:ind w:firstLine="0"/>
        <w:rPr>
          <w:rFonts w:hint="cs"/>
          <w:rtl/>
        </w:rPr>
      </w:pPr>
      <w:r>
        <w:rPr>
          <w:rFonts w:hint="cs"/>
          <w:rtl/>
        </w:rPr>
        <w:tab/>
        <w:t>והממשלה רוצה לעשות לעצמה חיים קלים, והדבר הכי קל הוא לראות בדמוקרטיה מכשול ולהסיר אותו, לשים אותו על המדף. הממשלה הזאת באה ואומרת, פעם אחר פעם: תנו לנו את האופציה לשים את הדמוקרטיה על המדף, עד שאנחנו נעביר מה שאנחנו רוצים. חברת הכנסת גלאון דיברה על</w:t>
      </w:r>
      <w:r>
        <w:rPr>
          <w:rFonts w:hint="cs"/>
          <w:rtl/>
        </w:rPr>
        <w:t xml:space="preserve"> המצב הכלכלי, על הניסיון של הממשלה לאיים בחקיקת חוק שקשור להסכמי עבודה, לפגוע בזכות הבסיסית של העובדים לשבות או להפגין או להגיד לא למדיניות מסוימת. אני חושב שאנחנו מתקרבים לבעיה שלא רק מעמידה את הדמוקרטיה בסימן שאלה, אלא גם מציבה בפנינו את הסכנה, את האיום </w:t>
      </w:r>
      <w:r>
        <w:rPr>
          <w:rFonts w:hint="cs"/>
          <w:rtl/>
        </w:rPr>
        <w:t>של פאשיזציה בחיים הציבוריים בישראל.</w:t>
      </w:r>
    </w:p>
    <w:p w14:paraId="22334F68" w14:textId="77777777" w:rsidR="00000000" w:rsidRDefault="003C26CA">
      <w:pPr>
        <w:pStyle w:val="a"/>
        <w:ind w:firstLine="0"/>
        <w:rPr>
          <w:rFonts w:hint="cs"/>
          <w:rtl/>
        </w:rPr>
      </w:pPr>
    </w:p>
    <w:p w14:paraId="257A2099" w14:textId="77777777" w:rsidR="00000000" w:rsidRDefault="003C26CA">
      <w:pPr>
        <w:pStyle w:val="ad"/>
        <w:rPr>
          <w:rtl/>
        </w:rPr>
      </w:pPr>
      <w:r>
        <w:rPr>
          <w:rtl/>
        </w:rPr>
        <w:t>היו"ר נסים דהן:</w:t>
      </w:r>
    </w:p>
    <w:p w14:paraId="594162ED" w14:textId="77777777" w:rsidR="00000000" w:rsidRDefault="003C26CA">
      <w:pPr>
        <w:pStyle w:val="a"/>
        <w:rPr>
          <w:rtl/>
        </w:rPr>
      </w:pPr>
    </w:p>
    <w:p w14:paraId="3C7CF3AB" w14:textId="77777777" w:rsidR="00000000" w:rsidRDefault="003C26CA">
      <w:pPr>
        <w:pStyle w:val="a"/>
        <w:rPr>
          <w:rFonts w:hint="cs"/>
          <w:rtl/>
        </w:rPr>
      </w:pPr>
      <w:r>
        <w:rPr>
          <w:rFonts w:hint="cs"/>
          <w:rtl/>
        </w:rPr>
        <w:t>תודה רבה.</w:t>
      </w:r>
    </w:p>
    <w:p w14:paraId="209CAB3C" w14:textId="77777777" w:rsidR="00000000" w:rsidRDefault="003C26CA">
      <w:pPr>
        <w:pStyle w:val="a"/>
        <w:ind w:firstLine="0"/>
        <w:rPr>
          <w:rFonts w:hint="cs"/>
          <w:rtl/>
        </w:rPr>
      </w:pPr>
    </w:p>
    <w:p w14:paraId="3561D48B" w14:textId="77777777" w:rsidR="00000000" w:rsidRDefault="003C26CA">
      <w:pPr>
        <w:pStyle w:val="SpeakerCon"/>
        <w:rPr>
          <w:rtl/>
        </w:rPr>
      </w:pPr>
      <w:bookmarkStart w:id="176" w:name="FS000000542T11_06_2003_14_04_41C"/>
      <w:bookmarkEnd w:id="176"/>
      <w:r>
        <w:rPr>
          <w:rFonts w:hint="eastAsia"/>
          <w:rtl/>
        </w:rPr>
        <w:t>עסאם</w:t>
      </w:r>
      <w:r>
        <w:rPr>
          <w:rtl/>
        </w:rPr>
        <w:t xml:space="preserve"> מח'ול (חד"ש-תע"ל):</w:t>
      </w:r>
    </w:p>
    <w:p w14:paraId="0523B7BC" w14:textId="77777777" w:rsidR="00000000" w:rsidRDefault="003C26CA">
      <w:pPr>
        <w:pStyle w:val="a"/>
        <w:rPr>
          <w:rFonts w:hint="cs"/>
          <w:rtl/>
        </w:rPr>
      </w:pPr>
    </w:p>
    <w:p w14:paraId="464C559A" w14:textId="77777777" w:rsidR="00000000" w:rsidRDefault="003C26CA">
      <w:pPr>
        <w:pStyle w:val="a"/>
        <w:rPr>
          <w:rFonts w:hint="cs"/>
          <w:rtl/>
        </w:rPr>
      </w:pPr>
      <w:r>
        <w:rPr>
          <w:rFonts w:hint="cs"/>
          <w:rtl/>
        </w:rPr>
        <w:t>הממשלה הזאת מתייחסת אל זכויות האדם כאל דבר מיותר, ולכן היא צריכה הכרזה על מצב חירום, ולכן היא צריכה תקנות לשעת-חירום.</w:t>
      </w:r>
    </w:p>
    <w:p w14:paraId="797CD886" w14:textId="77777777" w:rsidR="00000000" w:rsidRDefault="003C26CA">
      <w:pPr>
        <w:pStyle w:val="a"/>
        <w:rPr>
          <w:rFonts w:hint="cs"/>
          <w:rtl/>
        </w:rPr>
      </w:pPr>
    </w:p>
    <w:p w14:paraId="458B75E1" w14:textId="77777777" w:rsidR="00000000" w:rsidRDefault="003C26CA">
      <w:pPr>
        <w:pStyle w:val="a"/>
        <w:rPr>
          <w:rFonts w:hint="cs"/>
          <w:rtl/>
        </w:rPr>
      </w:pPr>
      <w:r>
        <w:rPr>
          <w:rFonts w:hint="cs"/>
          <w:rtl/>
        </w:rPr>
        <w:t>אני חושב שהכנסת הזאת צריכה להגיד הפעם לא להכרזת</w:t>
      </w:r>
      <w:r>
        <w:rPr>
          <w:rFonts w:hint="cs"/>
          <w:rtl/>
        </w:rPr>
        <w:t xml:space="preserve"> מצב החירום, ולהגיד שמה שמבטיח מוצא אמיתי זו שמירה על הדמוקרטיה המאוימת, שנשיא בית-המשפט העליון בישראל קבע שהמשכה אינו מובן מאליו, ואני חושב שהבית הזה ממשיך לרמוס את הדמוקרטיה ואת גבולות הדמוקרטיה ולכרסם בהם, ואנחנו צריכים לצאת ולהגן על הדמוקרטיה, ולא לקבל</w:t>
      </w:r>
      <w:r>
        <w:rPr>
          <w:rFonts w:hint="cs"/>
          <w:rtl/>
        </w:rPr>
        <w:t xml:space="preserve"> תמונת מצב של מפלגת העבודה וימינה, שתומכת במצב הזה.</w:t>
      </w:r>
    </w:p>
    <w:p w14:paraId="1236137B" w14:textId="77777777" w:rsidR="00000000" w:rsidRDefault="003C26CA">
      <w:pPr>
        <w:pStyle w:val="a"/>
        <w:rPr>
          <w:rFonts w:hint="cs"/>
          <w:rtl/>
        </w:rPr>
      </w:pPr>
    </w:p>
    <w:p w14:paraId="3F9607E3" w14:textId="77777777" w:rsidR="00000000" w:rsidRDefault="003C26CA">
      <w:pPr>
        <w:pStyle w:val="ad"/>
        <w:rPr>
          <w:rtl/>
        </w:rPr>
      </w:pPr>
      <w:r>
        <w:rPr>
          <w:rtl/>
        </w:rPr>
        <w:t>היו"ר נסים דהן:</w:t>
      </w:r>
    </w:p>
    <w:p w14:paraId="79B95DC3" w14:textId="77777777" w:rsidR="00000000" w:rsidRDefault="003C26CA">
      <w:pPr>
        <w:pStyle w:val="a"/>
        <w:rPr>
          <w:rtl/>
        </w:rPr>
      </w:pPr>
    </w:p>
    <w:p w14:paraId="574EFAEC" w14:textId="77777777" w:rsidR="00000000" w:rsidRDefault="003C26CA">
      <w:pPr>
        <w:pStyle w:val="a"/>
        <w:rPr>
          <w:rFonts w:hint="cs"/>
          <w:rtl/>
        </w:rPr>
      </w:pPr>
      <w:r>
        <w:rPr>
          <w:rFonts w:hint="cs"/>
          <w:rtl/>
        </w:rPr>
        <w:t xml:space="preserve">תודה.  חברת הכנסת אילנה כהן, בבקשה, ואחריה </w:t>
      </w:r>
      <w:r>
        <w:rPr>
          <w:rtl/>
        </w:rPr>
        <w:t>–</w:t>
      </w:r>
      <w:r>
        <w:rPr>
          <w:rFonts w:hint="cs"/>
          <w:rtl/>
        </w:rPr>
        <w:t xml:space="preserve"> חבר הכנסת עזמי בשארה. אחריו </w:t>
      </w:r>
      <w:r>
        <w:rPr>
          <w:rtl/>
        </w:rPr>
        <w:t>–</w:t>
      </w:r>
      <w:r>
        <w:rPr>
          <w:rFonts w:hint="cs"/>
          <w:rtl/>
        </w:rPr>
        <w:t xml:space="preserve"> נציג ישראל בעלייה, והייתי מציע להם שירשמו את שמו כבר עכשיו, כדי שנוכל לקרוא לו. </w:t>
      </w:r>
    </w:p>
    <w:p w14:paraId="0BFD1DF5" w14:textId="77777777" w:rsidR="00000000" w:rsidRDefault="003C26CA">
      <w:pPr>
        <w:pStyle w:val="a"/>
        <w:rPr>
          <w:rFonts w:hint="cs"/>
          <w:rtl/>
        </w:rPr>
      </w:pPr>
    </w:p>
    <w:p w14:paraId="0872FAE7" w14:textId="77777777" w:rsidR="00000000" w:rsidRDefault="003C26CA">
      <w:pPr>
        <w:pStyle w:val="ac"/>
        <w:rPr>
          <w:rtl/>
        </w:rPr>
      </w:pPr>
      <w:r>
        <w:rPr>
          <w:rFonts w:hint="eastAsia"/>
          <w:rtl/>
        </w:rPr>
        <w:t>מאיר</w:t>
      </w:r>
      <w:r>
        <w:rPr>
          <w:rtl/>
        </w:rPr>
        <w:t xml:space="preserve"> פרוש (יהדות התורה):</w:t>
      </w:r>
    </w:p>
    <w:p w14:paraId="3E101A8D" w14:textId="77777777" w:rsidR="00000000" w:rsidRDefault="003C26CA">
      <w:pPr>
        <w:pStyle w:val="a"/>
        <w:rPr>
          <w:rFonts w:hint="cs"/>
          <w:rtl/>
        </w:rPr>
      </w:pPr>
    </w:p>
    <w:p w14:paraId="0AD77AA1" w14:textId="77777777" w:rsidR="00000000" w:rsidRDefault="003C26CA">
      <w:pPr>
        <w:pStyle w:val="a"/>
        <w:rPr>
          <w:rFonts w:hint="cs"/>
          <w:rtl/>
        </w:rPr>
      </w:pPr>
      <w:r>
        <w:rPr>
          <w:rFonts w:hint="cs"/>
          <w:rtl/>
        </w:rPr>
        <w:t>ישר</w:t>
      </w:r>
      <w:r>
        <w:rPr>
          <w:rFonts w:hint="cs"/>
          <w:rtl/>
        </w:rPr>
        <w:t>אל בעלייה הצטרפה לליכוד.</w:t>
      </w:r>
    </w:p>
    <w:p w14:paraId="07881915" w14:textId="77777777" w:rsidR="00000000" w:rsidRDefault="003C26CA">
      <w:pPr>
        <w:pStyle w:val="a"/>
        <w:rPr>
          <w:rFonts w:hint="cs"/>
          <w:rtl/>
        </w:rPr>
      </w:pPr>
    </w:p>
    <w:p w14:paraId="0B36DCA6" w14:textId="77777777" w:rsidR="00000000" w:rsidRDefault="003C26CA">
      <w:pPr>
        <w:pStyle w:val="ad"/>
        <w:rPr>
          <w:rtl/>
        </w:rPr>
      </w:pPr>
      <w:r>
        <w:rPr>
          <w:rtl/>
        </w:rPr>
        <w:t>היו"ר נסים דהן:</w:t>
      </w:r>
    </w:p>
    <w:p w14:paraId="52BB919D" w14:textId="77777777" w:rsidR="00000000" w:rsidRDefault="003C26CA">
      <w:pPr>
        <w:pStyle w:val="a"/>
        <w:rPr>
          <w:rtl/>
        </w:rPr>
      </w:pPr>
    </w:p>
    <w:p w14:paraId="00CE0E8D" w14:textId="77777777" w:rsidR="00000000" w:rsidRDefault="003C26CA">
      <w:pPr>
        <w:pStyle w:val="a"/>
        <w:rPr>
          <w:rFonts w:hint="cs"/>
          <w:rtl/>
        </w:rPr>
      </w:pPr>
      <w:r>
        <w:rPr>
          <w:rFonts w:hint="cs"/>
          <w:rtl/>
        </w:rPr>
        <w:t xml:space="preserve">אני יכול רק לקרוא ממה שכתוב לפני בנייר. </w:t>
      </w:r>
    </w:p>
    <w:p w14:paraId="7C10FAE1" w14:textId="77777777" w:rsidR="00000000" w:rsidRDefault="003C26CA">
      <w:pPr>
        <w:pStyle w:val="a"/>
        <w:rPr>
          <w:rFonts w:hint="cs"/>
          <w:rtl/>
        </w:rPr>
      </w:pPr>
    </w:p>
    <w:p w14:paraId="32758AC4" w14:textId="77777777" w:rsidR="00000000" w:rsidRDefault="003C26CA">
      <w:pPr>
        <w:pStyle w:val="Speaker"/>
        <w:rPr>
          <w:rtl/>
        </w:rPr>
      </w:pPr>
      <w:bookmarkStart w:id="177" w:name="FS000001063T11_06_2003_14_09_30"/>
      <w:bookmarkEnd w:id="177"/>
      <w:r>
        <w:rPr>
          <w:rFonts w:hint="eastAsia"/>
          <w:rtl/>
        </w:rPr>
        <w:t>אילנה</w:t>
      </w:r>
      <w:r>
        <w:rPr>
          <w:rtl/>
        </w:rPr>
        <w:t xml:space="preserve"> כהן (עם אחד):</w:t>
      </w:r>
    </w:p>
    <w:p w14:paraId="62595E56" w14:textId="77777777" w:rsidR="00000000" w:rsidRDefault="003C26CA">
      <w:pPr>
        <w:pStyle w:val="a"/>
        <w:rPr>
          <w:rFonts w:hint="cs"/>
          <w:rtl/>
        </w:rPr>
      </w:pPr>
    </w:p>
    <w:p w14:paraId="198500FB" w14:textId="77777777" w:rsidR="00000000" w:rsidRDefault="003C26CA">
      <w:pPr>
        <w:pStyle w:val="a"/>
        <w:rPr>
          <w:rFonts w:hint="cs"/>
          <w:rtl/>
        </w:rPr>
      </w:pPr>
      <w:r>
        <w:rPr>
          <w:rFonts w:hint="cs"/>
          <w:rtl/>
        </w:rPr>
        <w:t>כבוד היושב-ראש, חברי הכנסת, אני אמשיך במה שאמר חבר הכנסת פרוש. מבקשים פה את הארכת שעת-החירום, ורק לפני שבוע-שבועיים היינו עדים למה שקרה פה בתוכנית הכל</w:t>
      </w:r>
      <w:r>
        <w:rPr>
          <w:rFonts w:hint="cs"/>
          <w:rtl/>
        </w:rPr>
        <w:t>כלית: ניצול המצב של שעת-חירום להתערב בשביתה כל כך צודקת וכל כך הכרחית, כמו זו שהיתה, וכולנו ראינו מה עשו בוועדת הכספים, כשהחליפו חברי כנסת, וגם אנשים שלא האמינו כל כך בתוכנית הכלכלית, ואפילו בחלקים ממנה, הוכרחו להצביע בעדה, ואם לא, יחליפו אותם.</w:t>
      </w:r>
    </w:p>
    <w:p w14:paraId="1E835AB4" w14:textId="77777777" w:rsidR="00000000" w:rsidRDefault="003C26CA">
      <w:pPr>
        <w:pStyle w:val="a"/>
        <w:rPr>
          <w:rFonts w:hint="cs"/>
          <w:rtl/>
        </w:rPr>
      </w:pPr>
    </w:p>
    <w:p w14:paraId="303B63BD" w14:textId="77777777" w:rsidR="00000000" w:rsidRDefault="003C26CA">
      <w:pPr>
        <w:pStyle w:val="a"/>
        <w:rPr>
          <w:rFonts w:hint="cs"/>
          <w:rtl/>
        </w:rPr>
      </w:pPr>
      <w:r>
        <w:rPr>
          <w:rFonts w:hint="cs"/>
          <w:rtl/>
        </w:rPr>
        <w:t>אני רוצה ל</w:t>
      </w:r>
      <w:r>
        <w:rPr>
          <w:rFonts w:hint="cs"/>
          <w:rtl/>
        </w:rPr>
        <w:t xml:space="preserve">הגיד לכם, להתערב בזכות דמוקרטית כזאת, כפי שקורה היום בכנסת ישראל </w:t>
      </w:r>
      <w:r>
        <w:rPr>
          <w:rtl/>
        </w:rPr>
        <w:t>–</w:t>
      </w:r>
      <w:r>
        <w:rPr>
          <w:rFonts w:hint="cs"/>
          <w:rtl/>
        </w:rPr>
        <w:t xml:space="preserve"> ויותר מאוחר אדבר על בתי-החולים הגריאטריים. כל דבר שזז מפריטים ומעבירים על-ידי חקיקה. אני חושבת שאסור לנצל את זה שרוב חברי הכנסת מביעים את דעתם בעד הארכת שעת-חירום כדי להתערב בהליכים דמוקרטי</w:t>
      </w:r>
      <w:r>
        <w:rPr>
          <w:rFonts w:hint="cs"/>
          <w:rtl/>
        </w:rPr>
        <w:t xml:space="preserve">ים, כמו שביתה חוקית של האזרחים במדינת ישראל. וזה צריך ללמד לקח שלא עושים כל דבר. כשהסתכלתי וראיתי מה קרה, זה מאוד הפריע לי, ותמיד אתן דימוי מתחום הרפואה. תארו לעצמכם מה היה קורה לו נכנס חולה לחדר ניתוח והרופא המרדים שלו היה נרדם. כך היה בהצבעות על התוכנית </w:t>
      </w:r>
      <w:r>
        <w:rPr>
          <w:rFonts w:hint="cs"/>
          <w:rtl/>
        </w:rPr>
        <w:t>הכלכלית, וזה לא יאה לכנסת ישראל. תודה.</w:t>
      </w:r>
    </w:p>
    <w:p w14:paraId="716E13E9" w14:textId="77777777" w:rsidR="00000000" w:rsidRDefault="003C26CA">
      <w:pPr>
        <w:pStyle w:val="a"/>
        <w:rPr>
          <w:rFonts w:hint="cs"/>
          <w:rtl/>
        </w:rPr>
      </w:pPr>
    </w:p>
    <w:p w14:paraId="26FED213" w14:textId="77777777" w:rsidR="00000000" w:rsidRDefault="003C26CA">
      <w:pPr>
        <w:pStyle w:val="ad"/>
        <w:rPr>
          <w:rtl/>
        </w:rPr>
      </w:pPr>
      <w:r>
        <w:rPr>
          <w:rtl/>
        </w:rPr>
        <w:t>היו"ר נסים דהן:</w:t>
      </w:r>
    </w:p>
    <w:p w14:paraId="18CDE345" w14:textId="77777777" w:rsidR="00000000" w:rsidRDefault="003C26CA">
      <w:pPr>
        <w:pStyle w:val="a"/>
        <w:rPr>
          <w:rtl/>
        </w:rPr>
      </w:pPr>
    </w:p>
    <w:p w14:paraId="2D9482AB" w14:textId="77777777" w:rsidR="00000000" w:rsidRDefault="003C26CA">
      <w:pPr>
        <w:pStyle w:val="a"/>
        <w:rPr>
          <w:rFonts w:hint="cs"/>
          <w:rtl/>
        </w:rPr>
      </w:pPr>
      <w:r>
        <w:rPr>
          <w:rFonts w:hint="cs"/>
          <w:rtl/>
        </w:rPr>
        <w:t xml:space="preserve">תודה רבה, גברתי. חבר הכנסת עזמי בשארה, ואחריו </w:t>
      </w:r>
      <w:r>
        <w:rPr>
          <w:rtl/>
        </w:rPr>
        <w:t>–</w:t>
      </w:r>
      <w:r>
        <w:rPr>
          <w:rFonts w:hint="cs"/>
          <w:rtl/>
        </w:rPr>
        <w:t xml:space="preserve"> חבר הכנסת טלב אלסאנע, אחרון הדוברים. אני מבקש לצלצל. </w:t>
      </w:r>
    </w:p>
    <w:p w14:paraId="3565A13B" w14:textId="77777777" w:rsidR="00000000" w:rsidRDefault="003C26CA">
      <w:pPr>
        <w:pStyle w:val="a"/>
        <w:rPr>
          <w:rFonts w:hint="cs"/>
          <w:rtl/>
        </w:rPr>
      </w:pPr>
    </w:p>
    <w:p w14:paraId="16E71660" w14:textId="77777777" w:rsidR="00000000" w:rsidRDefault="003C26CA">
      <w:pPr>
        <w:pStyle w:val="Speaker"/>
        <w:rPr>
          <w:rtl/>
        </w:rPr>
      </w:pPr>
      <w:bookmarkStart w:id="178" w:name="FS000000558T11_06_2003_14_22_06"/>
      <w:bookmarkEnd w:id="178"/>
      <w:r>
        <w:rPr>
          <w:rFonts w:hint="eastAsia"/>
          <w:rtl/>
        </w:rPr>
        <w:t>עזמי</w:t>
      </w:r>
      <w:r>
        <w:rPr>
          <w:rtl/>
        </w:rPr>
        <w:t xml:space="preserve"> בשארה (בל"ד):</w:t>
      </w:r>
    </w:p>
    <w:p w14:paraId="3A520E5B" w14:textId="77777777" w:rsidR="00000000" w:rsidRDefault="003C26CA">
      <w:pPr>
        <w:pStyle w:val="a"/>
        <w:rPr>
          <w:rFonts w:hint="cs"/>
          <w:rtl/>
        </w:rPr>
      </w:pPr>
    </w:p>
    <w:p w14:paraId="78FD9CB6" w14:textId="77777777" w:rsidR="00000000" w:rsidRDefault="003C26CA">
      <w:pPr>
        <w:pStyle w:val="a"/>
        <w:rPr>
          <w:rFonts w:hint="cs"/>
          <w:rtl/>
        </w:rPr>
      </w:pPr>
      <w:r>
        <w:rPr>
          <w:rFonts w:hint="cs"/>
          <w:rtl/>
        </w:rPr>
        <w:t>אדוני היושב-ראש, חברי הכנסת, הקשר בין מצב החירום לבין המצב הביטחוני הוא רק ק</w:t>
      </w:r>
      <w:r>
        <w:rPr>
          <w:rFonts w:hint="cs"/>
          <w:rtl/>
        </w:rPr>
        <w:t xml:space="preserve">שר היסטורי. אני באמת לא מבין את חברי הכנסת. אפילו אלה שהציעו לנו ב=1996 להאריך את מצב החירום  לשנה </w:t>
      </w:r>
      <w:r>
        <w:rPr>
          <w:rtl/>
        </w:rPr>
        <w:t>–</w:t>
      </w:r>
      <w:r>
        <w:rPr>
          <w:rFonts w:hint="cs"/>
          <w:rtl/>
        </w:rPr>
        <w:t xml:space="preserve"> לא אמרו זאת; אמרו שהם שוקדים על עבודת חקיקה כדי שיבוטל הצורך במצב החירום בחוקי מדינת ישראל. אבל זו  כנסת היפר-לאומנית. אתמול אמרנו את המלה "אזרחות", ולו הי</w:t>
      </w:r>
      <w:r>
        <w:rPr>
          <w:rFonts w:hint="cs"/>
          <w:rtl/>
        </w:rPr>
        <w:t xml:space="preserve">ה אקדח לשרת החינוך, היא היתה שולפת אותו. היא אמרה: זו מדינה יהודית, תשננו את זה. </w:t>
      </w:r>
    </w:p>
    <w:p w14:paraId="3471E249" w14:textId="77777777" w:rsidR="00000000" w:rsidRDefault="003C26CA">
      <w:pPr>
        <w:pStyle w:val="a"/>
        <w:rPr>
          <w:rFonts w:hint="cs"/>
          <w:rtl/>
        </w:rPr>
      </w:pPr>
    </w:p>
    <w:p w14:paraId="1002E137" w14:textId="77777777" w:rsidR="00000000" w:rsidRDefault="003C26CA">
      <w:pPr>
        <w:pStyle w:val="a"/>
        <w:rPr>
          <w:rFonts w:hint="cs"/>
          <w:rtl/>
        </w:rPr>
      </w:pPr>
      <w:r>
        <w:rPr>
          <w:rFonts w:hint="cs"/>
          <w:rtl/>
        </w:rPr>
        <w:t xml:space="preserve">עכשיו אומרים שמצב החירום הוא תוצאה של עצלנות חקיקתית של הכנסת, זה הכול. חוק המאפיות מעורב במצב חירום, מצב החירום מתייחס אפילו לאופן הניהול של מאפייה </w:t>
      </w:r>
      <w:r>
        <w:rPr>
          <w:rtl/>
        </w:rPr>
        <w:t>–</w:t>
      </w:r>
      <w:r>
        <w:rPr>
          <w:rFonts w:hint="cs"/>
          <w:rtl/>
        </w:rPr>
        <w:t xml:space="preserve"> אלה תנאים של 1948 -  ו</w:t>
      </w:r>
      <w:r>
        <w:rPr>
          <w:rFonts w:hint="cs"/>
          <w:rtl/>
        </w:rPr>
        <w:t xml:space="preserve">כן למועצת החלב. תסתכלו כמה חוקים מעורבים במצב חירום. זה לא שייך למצב הביטחוני. </w:t>
      </w:r>
    </w:p>
    <w:p w14:paraId="5986B486" w14:textId="77777777" w:rsidR="00000000" w:rsidRDefault="003C26CA">
      <w:pPr>
        <w:pStyle w:val="a"/>
        <w:rPr>
          <w:rFonts w:hint="cs"/>
          <w:rtl/>
        </w:rPr>
      </w:pPr>
    </w:p>
    <w:p w14:paraId="1FC865B4" w14:textId="77777777" w:rsidR="00000000" w:rsidRDefault="003C26CA">
      <w:pPr>
        <w:pStyle w:val="a"/>
        <w:rPr>
          <w:rFonts w:hint="cs"/>
          <w:rtl/>
        </w:rPr>
      </w:pPr>
      <w:r>
        <w:rPr>
          <w:rFonts w:hint="cs"/>
          <w:rtl/>
        </w:rPr>
        <w:t>חברת הכנסת גלאון וחברת הכנסת כהן הזכירו את התערבות התקנות לשעת-חירום, ואגב, תקנות לשעת-חירום הן לא בדיוק חוקי החירום, תקנות לשעת-חירום הן סיפור אחר, אבל משתמשים בהן ביחסי עבוד</w:t>
      </w:r>
      <w:r>
        <w:rPr>
          <w:rFonts w:hint="cs"/>
          <w:rtl/>
        </w:rPr>
        <w:t>ה. לגבי השימוש בהן  גם בעילות ביטחוניות,  לדעתנו, עד עכשיו כשעשו את השימוש הזה בתוך מדינת ישראל, זה היה בעילות פוליטיות: צווי ריתוק, צווי הגבלה, צווי הגבלת תנועה של כל מיני פעילים פוליטיים שלא מצאו חן בעיני השלטון, והדבר הראשון שמנחם בגין, זיכרונו לברכה, ע</w:t>
      </w:r>
      <w:r>
        <w:rPr>
          <w:rFonts w:hint="cs"/>
          <w:rtl/>
        </w:rPr>
        <w:t xml:space="preserve">שה בכנסת - הוא ביקר את הדבר הזה. הוא התנגד לשימוש בתקנות שעת-חירום. אגב, בתקופתו כראש הממשלה לא השתמשו בתקנות לשעת-חירום נגד אזרחי מדינת ישראל, אף שהיה מצב מלחמה, עוד יותר מבימים האלה. </w:t>
      </w:r>
    </w:p>
    <w:p w14:paraId="65F268E1" w14:textId="77777777" w:rsidR="00000000" w:rsidRDefault="003C26CA">
      <w:pPr>
        <w:pStyle w:val="a"/>
        <w:rPr>
          <w:rFonts w:hint="cs"/>
          <w:rtl/>
        </w:rPr>
      </w:pPr>
    </w:p>
    <w:p w14:paraId="1FAE6C50" w14:textId="77777777" w:rsidR="00000000" w:rsidRDefault="003C26CA">
      <w:pPr>
        <w:pStyle w:val="a"/>
        <w:rPr>
          <w:rFonts w:hint="cs"/>
          <w:rtl/>
        </w:rPr>
      </w:pPr>
      <w:r>
        <w:rPr>
          <w:rFonts w:hint="cs"/>
          <w:rtl/>
        </w:rPr>
        <w:t>אז אני לא מבין את חברי הכנסת. יש היפר-לאומנות בכנסת בכך שכאשר מתבטאים</w:t>
      </w:r>
      <w:r>
        <w:rPr>
          <w:rFonts w:hint="cs"/>
          <w:rtl/>
        </w:rPr>
        <w:t xml:space="preserve"> כאן שולפים את המצב הלאומני ואת מצב החירום נגד כל דבר אזרחי. הכנסת צריכה לעשות את עבודתה, לתקן את החוקים כך שלא יהיה צורך במצב החירום, זה הכול. זה לא שייך בכלל למצב המלחמה. </w:t>
      </w:r>
    </w:p>
    <w:p w14:paraId="017DF41C" w14:textId="77777777" w:rsidR="00000000" w:rsidRDefault="003C26CA">
      <w:pPr>
        <w:pStyle w:val="a"/>
        <w:rPr>
          <w:rFonts w:hint="cs"/>
          <w:rtl/>
        </w:rPr>
      </w:pPr>
    </w:p>
    <w:p w14:paraId="580A8EBE" w14:textId="77777777" w:rsidR="00000000" w:rsidRDefault="003C26CA">
      <w:pPr>
        <w:pStyle w:val="a"/>
        <w:rPr>
          <w:rFonts w:hint="cs"/>
          <w:rtl/>
        </w:rPr>
      </w:pPr>
      <w:r>
        <w:rPr>
          <w:rFonts w:hint="cs"/>
          <w:rtl/>
        </w:rPr>
        <w:t>אגב, מצב החירום הוא לא מצב נפשי. כל אחד עלה פה ואמר שאנחנו במצב חירום. גם אני חוש</w:t>
      </w:r>
      <w:r>
        <w:rPr>
          <w:rFonts w:hint="cs"/>
          <w:rtl/>
        </w:rPr>
        <w:t>ב שהכיבוש הוא מצב חירום, וחבר הכנסת פרוש, זה שנהרגו לא 80 אלא 420 פלסטינים מאז תחילת השנה  - זה גם מצב חירום, אבל מצב החירום הוא לא מצב נפשי. מצב החירום הוא מצב חוקי לא תקין שאף אחד במדינת ישראל לא מגן עליו, חוץ מחברי הכנסת שפשוט חייבים לעלות לפה ולעשות לא</w:t>
      </w:r>
      <w:r>
        <w:rPr>
          <w:rFonts w:hint="cs"/>
          <w:rtl/>
        </w:rPr>
        <w:t>ומנות ויותר לאומנות, בלי שום צורך. מצב החירום הוא מצב שצריך לעבור מן העולם. אין צורך בזה.</w:t>
      </w:r>
    </w:p>
    <w:p w14:paraId="2812EE2F" w14:textId="77777777" w:rsidR="00000000" w:rsidRDefault="003C26CA">
      <w:pPr>
        <w:pStyle w:val="a"/>
        <w:rPr>
          <w:rFonts w:hint="cs"/>
          <w:rtl/>
        </w:rPr>
      </w:pPr>
    </w:p>
    <w:p w14:paraId="79485A3C" w14:textId="77777777" w:rsidR="00000000" w:rsidRDefault="003C26CA">
      <w:pPr>
        <w:pStyle w:val="ad"/>
        <w:rPr>
          <w:rtl/>
        </w:rPr>
      </w:pPr>
      <w:r>
        <w:rPr>
          <w:rtl/>
        </w:rPr>
        <w:t>היו"ר נסים דהן:</w:t>
      </w:r>
    </w:p>
    <w:p w14:paraId="67BAB5D7" w14:textId="77777777" w:rsidR="00000000" w:rsidRDefault="003C26CA">
      <w:pPr>
        <w:pStyle w:val="a"/>
        <w:rPr>
          <w:rtl/>
        </w:rPr>
      </w:pPr>
    </w:p>
    <w:p w14:paraId="00DEF7AA" w14:textId="77777777" w:rsidR="00000000" w:rsidRDefault="003C26CA">
      <w:pPr>
        <w:pStyle w:val="a"/>
        <w:rPr>
          <w:rFonts w:hint="cs"/>
          <w:rtl/>
        </w:rPr>
      </w:pPr>
      <w:r>
        <w:rPr>
          <w:rFonts w:hint="cs"/>
          <w:rtl/>
        </w:rPr>
        <w:t>תודה רבה. חבר הכנסת טלב אלסאנע.</w:t>
      </w:r>
    </w:p>
    <w:p w14:paraId="04CFE038" w14:textId="77777777" w:rsidR="00000000" w:rsidRDefault="003C26CA">
      <w:pPr>
        <w:pStyle w:val="a"/>
        <w:rPr>
          <w:rFonts w:hint="cs"/>
          <w:rtl/>
        </w:rPr>
      </w:pPr>
    </w:p>
    <w:p w14:paraId="35D9854F" w14:textId="77777777" w:rsidR="00000000" w:rsidRDefault="003C26CA">
      <w:pPr>
        <w:pStyle w:val="ac"/>
        <w:rPr>
          <w:rtl/>
        </w:rPr>
      </w:pPr>
      <w:r>
        <w:rPr>
          <w:rFonts w:hint="eastAsia"/>
          <w:rtl/>
        </w:rPr>
        <w:t>זהבה</w:t>
      </w:r>
      <w:r>
        <w:rPr>
          <w:rtl/>
        </w:rPr>
        <w:t xml:space="preserve"> גלאון (מרצ):</w:t>
      </w:r>
    </w:p>
    <w:p w14:paraId="74DBF92D" w14:textId="77777777" w:rsidR="00000000" w:rsidRDefault="003C26CA">
      <w:pPr>
        <w:pStyle w:val="a"/>
        <w:rPr>
          <w:rFonts w:hint="cs"/>
          <w:rtl/>
        </w:rPr>
      </w:pPr>
    </w:p>
    <w:p w14:paraId="35F32D42" w14:textId="77777777" w:rsidR="00000000" w:rsidRDefault="003C26CA">
      <w:pPr>
        <w:pStyle w:val="a"/>
        <w:rPr>
          <w:rFonts w:hint="cs"/>
          <w:rtl/>
        </w:rPr>
      </w:pPr>
      <w:r>
        <w:rPr>
          <w:rFonts w:hint="cs"/>
          <w:rtl/>
        </w:rPr>
        <w:t>ואחריו?</w:t>
      </w:r>
    </w:p>
    <w:p w14:paraId="4D1C04D5" w14:textId="77777777" w:rsidR="00000000" w:rsidRDefault="003C26CA">
      <w:pPr>
        <w:pStyle w:val="a"/>
        <w:rPr>
          <w:rFonts w:hint="cs"/>
          <w:rtl/>
        </w:rPr>
      </w:pPr>
    </w:p>
    <w:p w14:paraId="46F240A3" w14:textId="77777777" w:rsidR="00000000" w:rsidRDefault="003C26CA">
      <w:pPr>
        <w:pStyle w:val="ad"/>
        <w:rPr>
          <w:rtl/>
        </w:rPr>
      </w:pPr>
      <w:r>
        <w:rPr>
          <w:rtl/>
        </w:rPr>
        <w:t>היו"ר נסים דהן:</w:t>
      </w:r>
    </w:p>
    <w:p w14:paraId="56A67E36" w14:textId="77777777" w:rsidR="00000000" w:rsidRDefault="003C26CA">
      <w:pPr>
        <w:pStyle w:val="a"/>
        <w:rPr>
          <w:rtl/>
        </w:rPr>
      </w:pPr>
    </w:p>
    <w:p w14:paraId="4C44C505" w14:textId="77777777" w:rsidR="00000000" w:rsidRDefault="003C26CA">
      <w:pPr>
        <w:pStyle w:val="a"/>
        <w:rPr>
          <w:rFonts w:hint="cs"/>
          <w:rtl/>
        </w:rPr>
      </w:pPr>
      <w:r>
        <w:rPr>
          <w:rFonts w:hint="cs"/>
          <w:rtl/>
        </w:rPr>
        <w:t>הצבעה.</w:t>
      </w:r>
    </w:p>
    <w:p w14:paraId="05471DC6" w14:textId="77777777" w:rsidR="00000000" w:rsidRDefault="003C26CA">
      <w:pPr>
        <w:pStyle w:val="a"/>
        <w:rPr>
          <w:rtl/>
        </w:rPr>
      </w:pPr>
    </w:p>
    <w:p w14:paraId="144DD6F3" w14:textId="77777777" w:rsidR="00000000" w:rsidRDefault="003C26CA">
      <w:pPr>
        <w:pStyle w:val="a"/>
        <w:rPr>
          <w:rFonts w:hint="cs"/>
          <w:rtl/>
        </w:rPr>
      </w:pPr>
    </w:p>
    <w:p w14:paraId="093BED97" w14:textId="77777777" w:rsidR="00000000" w:rsidRDefault="003C26CA">
      <w:pPr>
        <w:pStyle w:val="ac"/>
        <w:rPr>
          <w:rtl/>
        </w:rPr>
      </w:pPr>
      <w:r>
        <w:rPr>
          <w:rFonts w:hint="eastAsia"/>
          <w:rtl/>
        </w:rPr>
        <w:t>זהבה</w:t>
      </w:r>
      <w:r>
        <w:rPr>
          <w:rtl/>
        </w:rPr>
        <w:t xml:space="preserve"> גלאון (מרצ):</w:t>
      </w:r>
    </w:p>
    <w:p w14:paraId="5B166E01" w14:textId="77777777" w:rsidR="00000000" w:rsidRDefault="003C26CA">
      <w:pPr>
        <w:pStyle w:val="a"/>
        <w:rPr>
          <w:rFonts w:hint="cs"/>
          <w:rtl/>
        </w:rPr>
      </w:pPr>
    </w:p>
    <w:p w14:paraId="06870664" w14:textId="77777777" w:rsidR="00000000" w:rsidRDefault="003C26CA">
      <w:pPr>
        <w:pStyle w:val="a"/>
        <w:rPr>
          <w:rFonts w:hint="cs"/>
          <w:rtl/>
        </w:rPr>
      </w:pPr>
      <w:r>
        <w:rPr>
          <w:rFonts w:hint="cs"/>
          <w:rtl/>
        </w:rPr>
        <w:t>צריך לצלצל.</w:t>
      </w:r>
    </w:p>
    <w:p w14:paraId="050CDEA2" w14:textId="77777777" w:rsidR="00000000" w:rsidRDefault="003C26CA">
      <w:pPr>
        <w:pStyle w:val="a"/>
        <w:rPr>
          <w:rFonts w:hint="cs"/>
          <w:rtl/>
        </w:rPr>
      </w:pPr>
    </w:p>
    <w:p w14:paraId="59C59815" w14:textId="77777777" w:rsidR="00000000" w:rsidRDefault="003C26CA">
      <w:pPr>
        <w:pStyle w:val="ad"/>
        <w:rPr>
          <w:rtl/>
        </w:rPr>
      </w:pPr>
      <w:r>
        <w:rPr>
          <w:rtl/>
        </w:rPr>
        <w:t>היו"ר נסים דהן:</w:t>
      </w:r>
    </w:p>
    <w:p w14:paraId="0C68566B" w14:textId="77777777" w:rsidR="00000000" w:rsidRDefault="003C26CA">
      <w:pPr>
        <w:pStyle w:val="a"/>
        <w:rPr>
          <w:rtl/>
        </w:rPr>
      </w:pPr>
    </w:p>
    <w:p w14:paraId="19C7F2DB" w14:textId="77777777" w:rsidR="00000000" w:rsidRDefault="003C26CA">
      <w:pPr>
        <w:pStyle w:val="a"/>
        <w:rPr>
          <w:rFonts w:hint="cs"/>
          <w:rtl/>
        </w:rPr>
      </w:pPr>
      <w:r>
        <w:rPr>
          <w:rFonts w:hint="cs"/>
          <w:rtl/>
        </w:rPr>
        <w:t>צלצלנו.</w:t>
      </w:r>
    </w:p>
    <w:p w14:paraId="26BC86F0" w14:textId="77777777" w:rsidR="00000000" w:rsidRDefault="003C26CA">
      <w:pPr>
        <w:pStyle w:val="a"/>
        <w:rPr>
          <w:rFonts w:hint="cs"/>
          <w:rtl/>
        </w:rPr>
      </w:pPr>
    </w:p>
    <w:p w14:paraId="299174B0" w14:textId="77777777" w:rsidR="00000000" w:rsidRDefault="003C26CA">
      <w:pPr>
        <w:pStyle w:val="Speaker"/>
        <w:rPr>
          <w:rtl/>
        </w:rPr>
      </w:pPr>
      <w:bookmarkStart w:id="179" w:name="FS000000549T11_06_2003_14_38_30"/>
      <w:bookmarkEnd w:id="179"/>
      <w:r>
        <w:rPr>
          <w:rFonts w:hint="eastAsia"/>
          <w:rtl/>
        </w:rPr>
        <w:t>טלב</w:t>
      </w:r>
      <w:r>
        <w:rPr>
          <w:rtl/>
        </w:rPr>
        <w:t xml:space="preserve"> אלסאנע (רע"ם):</w:t>
      </w:r>
    </w:p>
    <w:p w14:paraId="4C365310" w14:textId="77777777" w:rsidR="00000000" w:rsidRDefault="003C26CA">
      <w:pPr>
        <w:pStyle w:val="a"/>
        <w:rPr>
          <w:rFonts w:hint="cs"/>
          <w:rtl/>
        </w:rPr>
      </w:pPr>
    </w:p>
    <w:p w14:paraId="5B1D5F75" w14:textId="77777777" w:rsidR="00000000" w:rsidRDefault="003C26CA">
      <w:pPr>
        <w:pStyle w:val="a"/>
        <w:rPr>
          <w:rFonts w:hint="cs"/>
          <w:rtl/>
        </w:rPr>
      </w:pPr>
      <w:r>
        <w:rPr>
          <w:rFonts w:hint="cs"/>
          <w:rtl/>
        </w:rPr>
        <w:t xml:space="preserve">אדוני היושב-ראש, חברי הכנסת, לצערי הרב, מדינת ישראל </w:t>
      </w:r>
      <w:r>
        <w:rPr>
          <w:rtl/>
        </w:rPr>
        <w:t>–</w:t>
      </w:r>
      <w:r>
        <w:rPr>
          <w:rFonts w:hint="cs"/>
          <w:rtl/>
        </w:rPr>
        <w:t xml:space="preserve"> ללא צורך בהכרזה על מצב חירום </w:t>
      </w:r>
      <w:r>
        <w:rPr>
          <w:rtl/>
        </w:rPr>
        <w:t>–</w:t>
      </w:r>
      <w:r>
        <w:rPr>
          <w:rFonts w:hint="cs"/>
          <w:rtl/>
        </w:rPr>
        <w:t xml:space="preserve"> נוהגת כאילו נמצאים במצב חירום בכל מה שנוגע לזכויות אזרחיות, אם  במדיניות שלה כלפי הציבור הערבי, אם  בהרחבת ההגדרה של החוק בעניין הסתה, אם  בהתארגנות במפלג</w:t>
      </w:r>
      <w:r>
        <w:rPr>
          <w:rFonts w:hint="cs"/>
          <w:rtl/>
        </w:rPr>
        <w:t>ות ואם  במעצרים שהיו לאחרונה, של מנהיגי התנועה האסלאמית, שלדעתי הם מעצרים פוליטיים, מאחר שהתנועה הזאת קיימת שנים. ומה השתנה בתקופה האחרונה? לא התנועה האסלאמית ולא מנהיגיה. מה שהשתנה זה המדיניות של הממשלה, או של מי שנמצא בשלטון. מה ששולט היום זה גישה אנטי-ד</w:t>
      </w:r>
      <w:r>
        <w:rPr>
          <w:rFonts w:hint="cs"/>
          <w:rtl/>
        </w:rPr>
        <w:t>מוקרטית, אנטי-אזרחית, יותר לאומנית, שמשתמשת באופן ציני בשיקולי ביטחון על מנת לשלול זכויות אזרחיות.</w:t>
      </w:r>
    </w:p>
    <w:p w14:paraId="10E3F2C2" w14:textId="77777777" w:rsidR="00000000" w:rsidRDefault="003C26CA">
      <w:pPr>
        <w:pStyle w:val="a"/>
        <w:rPr>
          <w:rFonts w:hint="cs"/>
          <w:rtl/>
        </w:rPr>
      </w:pPr>
    </w:p>
    <w:p w14:paraId="13E4BB7F" w14:textId="77777777" w:rsidR="00000000" w:rsidRDefault="003C26CA">
      <w:pPr>
        <w:pStyle w:val="ad"/>
        <w:rPr>
          <w:rtl/>
        </w:rPr>
      </w:pPr>
      <w:r>
        <w:rPr>
          <w:rtl/>
        </w:rPr>
        <w:t>היו"ר נסים דהן:</w:t>
      </w:r>
    </w:p>
    <w:p w14:paraId="48F9A165" w14:textId="77777777" w:rsidR="00000000" w:rsidRDefault="003C26CA">
      <w:pPr>
        <w:pStyle w:val="a"/>
        <w:rPr>
          <w:rtl/>
        </w:rPr>
      </w:pPr>
    </w:p>
    <w:p w14:paraId="2BB18A9E" w14:textId="77777777" w:rsidR="00000000" w:rsidRDefault="003C26CA">
      <w:pPr>
        <w:pStyle w:val="a"/>
        <w:rPr>
          <w:rFonts w:hint="cs"/>
          <w:rtl/>
        </w:rPr>
      </w:pPr>
      <w:r>
        <w:rPr>
          <w:rFonts w:hint="cs"/>
          <w:rtl/>
        </w:rPr>
        <w:t>תודה רבה.</w:t>
      </w:r>
    </w:p>
    <w:p w14:paraId="551F8A97" w14:textId="77777777" w:rsidR="00000000" w:rsidRDefault="003C26CA">
      <w:pPr>
        <w:pStyle w:val="a"/>
        <w:rPr>
          <w:rFonts w:hint="cs"/>
          <w:rtl/>
        </w:rPr>
      </w:pPr>
    </w:p>
    <w:p w14:paraId="3614AFBA" w14:textId="77777777" w:rsidR="00000000" w:rsidRDefault="003C26CA">
      <w:pPr>
        <w:pStyle w:val="SpeakerCon"/>
        <w:rPr>
          <w:rtl/>
        </w:rPr>
      </w:pPr>
      <w:bookmarkStart w:id="180" w:name="FS000000549T11_06_2003_14_47_13C"/>
      <w:bookmarkEnd w:id="180"/>
      <w:r>
        <w:rPr>
          <w:rtl/>
        </w:rPr>
        <w:t>טלב אלסאנע (רע"ם):</w:t>
      </w:r>
    </w:p>
    <w:p w14:paraId="52A6497C" w14:textId="77777777" w:rsidR="00000000" w:rsidRDefault="003C26CA">
      <w:pPr>
        <w:pStyle w:val="a"/>
        <w:rPr>
          <w:rtl/>
        </w:rPr>
      </w:pPr>
    </w:p>
    <w:p w14:paraId="505E0EDC" w14:textId="77777777" w:rsidR="00000000" w:rsidRDefault="003C26CA">
      <w:pPr>
        <w:pStyle w:val="a"/>
        <w:rPr>
          <w:rFonts w:hint="cs"/>
          <w:rtl/>
        </w:rPr>
      </w:pPr>
      <w:r>
        <w:rPr>
          <w:rFonts w:hint="cs"/>
          <w:rtl/>
        </w:rPr>
        <w:t>הכרזת מצב חירום משמעה: אפשר לפרק ולפזר את הכנסת ואת כל המוסדות האזרחיים. כל עוד יש תקנות הגנה, לדעתי אין משט</w:t>
      </w:r>
      <w:r>
        <w:rPr>
          <w:rFonts w:hint="cs"/>
          <w:rtl/>
        </w:rPr>
        <w:t>ר דמוקרטי, כי זו אנטיתזה למשטר דמוקרטי. תודה.</w:t>
      </w:r>
    </w:p>
    <w:p w14:paraId="436CEE94" w14:textId="77777777" w:rsidR="00000000" w:rsidRDefault="003C26CA">
      <w:pPr>
        <w:pStyle w:val="a"/>
        <w:rPr>
          <w:rFonts w:hint="cs"/>
          <w:rtl/>
        </w:rPr>
      </w:pPr>
    </w:p>
    <w:p w14:paraId="450989BE" w14:textId="77777777" w:rsidR="00000000" w:rsidRDefault="003C26CA">
      <w:pPr>
        <w:pStyle w:val="ad"/>
        <w:rPr>
          <w:rtl/>
        </w:rPr>
      </w:pPr>
      <w:r>
        <w:rPr>
          <w:rtl/>
        </w:rPr>
        <w:t>היו"ר נסים דהן:</w:t>
      </w:r>
    </w:p>
    <w:p w14:paraId="19F62008" w14:textId="77777777" w:rsidR="00000000" w:rsidRDefault="003C26CA">
      <w:pPr>
        <w:pStyle w:val="a"/>
        <w:rPr>
          <w:rtl/>
        </w:rPr>
      </w:pPr>
    </w:p>
    <w:p w14:paraId="12379CDD" w14:textId="77777777" w:rsidR="00000000" w:rsidRDefault="003C26CA">
      <w:pPr>
        <w:pStyle w:val="a"/>
        <w:rPr>
          <w:rFonts w:hint="cs"/>
          <w:rtl/>
        </w:rPr>
      </w:pPr>
      <w:r>
        <w:rPr>
          <w:rFonts w:hint="cs"/>
          <w:rtl/>
        </w:rPr>
        <w:t>אנחנו עוברים להצבעה. מי בעד? מי נגד? ההצבעה החלה.</w:t>
      </w:r>
    </w:p>
    <w:p w14:paraId="7A898879" w14:textId="77777777" w:rsidR="00000000" w:rsidRDefault="003C26CA">
      <w:pPr>
        <w:pStyle w:val="a"/>
        <w:rPr>
          <w:rtl/>
        </w:rPr>
      </w:pPr>
    </w:p>
    <w:p w14:paraId="09458106" w14:textId="77777777" w:rsidR="00000000" w:rsidRDefault="003C26CA">
      <w:pPr>
        <w:pStyle w:val="a"/>
        <w:rPr>
          <w:rFonts w:hint="cs"/>
          <w:rtl/>
        </w:rPr>
      </w:pPr>
    </w:p>
    <w:p w14:paraId="4A73686B" w14:textId="77777777" w:rsidR="00000000" w:rsidRDefault="003C26CA">
      <w:pPr>
        <w:pStyle w:val="a7"/>
        <w:bidi/>
        <w:rPr>
          <w:rFonts w:hint="cs"/>
          <w:rtl/>
        </w:rPr>
      </w:pPr>
      <w:r>
        <w:rPr>
          <w:rFonts w:hint="cs"/>
          <w:rtl/>
        </w:rPr>
        <w:t>הצבעה מס' 8</w:t>
      </w:r>
    </w:p>
    <w:p w14:paraId="4879B546" w14:textId="77777777" w:rsidR="00000000" w:rsidRDefault="003C26CA">
      <w:pPr>
        <w:pStyle w:val="a"/>
        <w:rPr>
          <w:rFonts w:hint="cs"/>
          <w:rtl/>
        </w:rPr>
      </w:pPr>
    </w:p>
    <w:p w14:paraId="002C278F" w14:textId="77777777" w:rsidR="00000000" w:rsidRDefault="003C26CA">
      <w:pPr>
        <w:pStyle w:val="a8"/>
        <w:bidi/>
        <w:rPr>
          <w:rFonts w:hint="cs"/>
          <w:rtl/>
        </w:rPr>
      </w:pPr>
      <w:r>
        <w:rPr>
          <w:rFonts w:hint="cs"/>
          <w:rtl/>
        </w:rPr>
        <w:t xml:space="preserve">בעד המלצת הוועדה המשותפת </w:t>
      </w:r>
      <w:r>
        <w:rPr>
          <w:rtl/>
        </w:rPr>
        <w:t>–</w:t>
      </w:r>
      <w:r>
        <w:rPr>
          <w:rFonts w:hint="cs"/>
          <w:rtl/>
        </w:rPr>
        <w:t xml:space="preserve"> 22</w:t>
      </w:r>
    </w:p>
    <w:p w14:paraId="38F6465B" w14:textId="77777777" w:rsidR="00000000" w:rsidRDefault="003C26CA">
      <w:pPr>
        <w:pStyle w:val="a8"/>
        <w:bidi/>
        <w:rPr>
          <w:rFonts w:hint="cs"/>
          <w:rtl/>
        </w:rPr>
      </w:pPr>
      <w:r>
        <w:rPr>
          <w:rFonts w:hint="cs"/>
          <w:rtl/>
        </w:rPr>
        <w:t>נגד - 13</w:t>
      </w:r>
    </w:p>
    <w:p w14:paraId="5AF5EDBF" w14:textId="77777777" w:rsidR="00000000" w:rsidRDefault="003C26CA">
      <w:pPr>
        <w:pStyle w:val="a8"/>
        <w:bidi/>
        <w:rPr>
          <w:rFonts w:hint="cs"/>
          <w:rtl/>
        </w:rPr>
      </w:pPr>
      <w:r>
        <w:rPr>
          <w:rFonts w:hint="cs"/>
          <w:rtl/>
        </w:rPr>
        <w:t>נמנעים - אין</w:t>
      </w:r>
    </w:p>
    <w:p w14:paraId="27AE94B3" w14:textId="77777777" w:rsidR="00000000" w:rsidRDefault="003C26CA">
      <w:pPr>
        <w:pStyle w:val="a9"/>
        <w:bidi/>
        <w:rPr>
          <w:rFonts w:hint="cs"/>
          <w:rtl/>
        </w:rPr>
      </w:pPr>
      <w:r>
        <w:rPr>
          <w:rFonts w:hint="cs"/>
          <w:rtl/>
        </w:rPr>
        <w:t>המלצת הוועדה המשותפת של ועדת החוץ והביטחון וועדת החוקה, חוק ומשפט להיענות ל</w:t>
      </w:r>
      <w:r>
        <w:rPr>
          <w:rFonts w:hint="cs"/>
          <w:rtl/>
        </w:rPr>
        <w:t xml:space="preserve">בקשת הממשלה לחזור ולהכריז על מצב חירום נתקבלה. </w:t>
      </w:r>
    </w:p>
    <w:p w14:paraId="6F8B6879" w14:textId="77777777" w:rsidR="00000000" w:rsidRDefault="003C26CA">
      <w:pPr>
        <w:pStyle w:val="ad"/>
        <w:rPr>
          <w:rFonts w:hint="cs"/>
          <w:rtl/>
        </w:rPr>
      </w:pPr>
    </w:p>
    <w:p w14:paraId="5233D4CE" w14:textId="77777777" w:rsidR="00000000" w:rsidRDefault="003C26CA">
      <w:pPr>
        <w:pStyle w:val="ad"/>
        <w:rPr>
          <w:rtl/>
        </w:rPr>
      </w:pPr>
      <w:r>
        <w:rPr>
          <w:rtl/>
        </w:rPr>
        <w:t>היו"ר נסים דהן:</w:t>
      </w:r>
    </w:p>
    <w:p w14:paraId="2977BD93" w14:textId="77777777" w:rsidR="00000000" w:rsidRDefault="003C26CA">
      <w:pPr>
        <w:pStyle w:val="a"/>
        <w:rPr>
          <w:rtl/>
        </w:rPr>
      </w:pPr>
    </w:p>
    <w:p w14:paraId="71B088F7" w14:textId="77777777" w:rsidR="00000000" w:rsidRDefault="003C26CA">
      <w:pPr>
        <w:pStyle w:val="a"/>
        <w:rPr>
          <w:rFonts w:hint="cs"/>
          <w:rtl/>
        </w:rPr>
      </w:pPr>
      <w:r>
        <w:rPr>
          <w:rFonts w:hint="cs"/>
          <w:rtl/>
        </w:rPr>
        <w:t xml:space="preserve">22 בעד, 13 נגד. המלצת  הוועדה המשותפת של ועדת החוץ והביטחון וועדת החוקה, חוק ומשפט אושרה. הארכת התוקף היא לשנה אחת. </w:t>
      </w:r>
    </w:p>
    <w:p w14:paraId="1C836065" w14:textId="77777777" w:rsidR="00000000" w:rsidRDefault="003C26CA">
      <w:pPr>
        <w:pStyle w:val="a"/>
        <w:rPr>
          <w:rFonts w:hint="cs"/>
          <w:rtl/>
        </w:rPr>
      </w:pPr>
    </w:p>
    <w:p w14:paraId="7715D57C" w14:textId="77777777" w:rsidR="00000000" w:rsidRDefault="003C26CA">
      <w:pPr>
        <w:pStyle w:val="a"/>
        <w:rPr>
          <w:rFonts w:hint="cs"/>
          <w:rtl/>
        </w:rPr>
      </w:pPr>
      <w:r>
        <w:rPr>
          <w:rFonts w:hint="cs"/>
          <w:rtl/>
        </w:rPr>
        <w:t>אנחנו עוברים להצעה לסדר-היום: ציון יום איכות הסביבה הבין-לאומי בנושא המי</w:t>
      </w:r>
      <w:r>
        <w:rPr>
          <w:rFonts w:hint="cs"/>
          <w:rtl/>
        </w:rPr>
        <w:t>ם. יציג את הנושא חבר הכנסת יורי שטרן - אינו נוכח. אם כן, הנושא יורד מסדר-היום.</w:t>
      </w:r>
    </w:p>
    <w:p w14:paraId="1BABEB3D" w14:textId="77777777" w:rsidR="00000000" w:rsidRDefault="003C26CA">
      <w:pPr>
        <w:pStyle w:val="a"/>
        <w:rPr>
          <w:rFonts w:hint="cs"/>
          <w:rtl/>
        </w:rPr>
      </w:pPr>
    </w:p>
    <w:p w14:paraId="2D6C39EF" w14:textId="77777777" w:rsidR="00000000" w:rsidRDefault="003C26CA">
      <w:pPr>
        <w:pStyle w:val="Subject"/>
        <w:rPr>
          <w:rtl/>
        </w:rPr>
      </w:pPr>
    </w:p>
    <w:p w14:paraId="2BF75733" w14:textId="77777777" w:rsidR="00000000" w:rsidRDefault="003C26CA">
      <w:pPr>
        <w:pStyle w:val="Subject"/>
        <w:rPr>
          <w:rFonts w:hint="cs"/>
          <w:rtl/>
        </w:rPr>
      </w:pPr>
      <w:r>
        <w:rPr>
          <w:rFonts w:hint="cs"/>
          <w:rtl/>
        </w:rPr>
        <w:t>הצעות לסדר-היום</w:t>
      </w:r>
    </w:p>
    <w:p w14:paraId="4AD8FD0B" w14:textId="77777777" w:rsidR="00000000" w:rsidRDefault="003C26CA">
      <w:pPr>
        <w:pStyle w:val="Subject"/>
        <w:rPr>
          <w:rFonts w:hint="cs"/>
          <w:rtl/>
        </w:rPr>
      </w:pPr>
      <w:r>
        <w:rPr>
          <w:rFonts w:hint="cs"/>
          <w:rtl/>
        </w:rPr>
        <w:t>האיכות הירודה של מי השתייה בישראל; הזיהום הסביבתי והשלכותיו</w:t>
      </w:r>
    </w:p>
    <w:p w14:paraId="01706DB6" w14:textId="77777777" w:rsidR="00000000" w:rsidRDefault="003C26CA">
      <w:pPr>
        <w:pStyle w:val="a"/>
        <w:rPr>
          <w:rtl/>
        </w:rPr>
      </w:pPr>
    </w:p>
    <w:p w14:paraId="512D8302" w14:textId="77777777" w:rsidR="00000000" w:rsidRDefault="003C26CA">
      <w:pPr>
        <w:pStyle w:val="ad"/>
        <w:rPr>
          <w:rtl/>
        </w:rPr>
      </w:pPr>
      <w:r>
        <w:rPr>
          <w:rtl/>
        </w:rPr>
        <w:t>היו"ר נסים דהן:</w:t>
      </w:r>
    </w:p>
    <w:p w14:paraId="5A07BDCA" w14:textId="77777777" w:rsidR="00000000" w:rsidRDefault="003C26CA">
      <w:pPr>
        <w:pStyle w:val="a"/>
        <w:rPr>
          <w:rtl/>
        </w:rPr>
      </w:pPr>
    </w:p>
    <w:p w14:paraId="7608E06C" w14:textId="77777777" w:rsidR="00000000" w:rsidRDefault="003C26CA">
      <w:pPr>
        <w:pStyle w:val="a"/>
        <w:rPr>
          <w:rFonts w:hint="cs"/>
          <w:rtl/>
        </w:rPr>
      </w:pPr>
      <w:r>
        <w:rPr>
          <w:rFonts w:hint="cs"/>
          <w:rtl/>
        </w:rPr>
        <w:t xml:space="preserve">הנושא הבא </w:t>
      </w:r>
      <w:r>
        <w:rPr>
          <w:rtl/>
        </w:rPr>
        <w:t>–</w:t>
      </w:r>
      <w:r>
        <w:rPr>
          <w:rFonts w:hint="cs"/>
          <w:rtl/>
        </w:rPr>
        <w:t xml:space="preserve"> הצעות לסדר-היום מס' 497, 606, 610, 617 ו=621: האיכות הירודה של מי השת</w:t>
      </w:r>
      <w:r>
        <w:rPr>
          <w:rFonts w:hint="cs"/>
          <w:rtl/>
        </w:rPr>
        <w:t>ייה בישראל; הזיהום הסביבתי והשלכותיו. חברת הכנסת לאה נס, בבקשה, הצעה דחופה לסדר-היום. גברתי, יש לך שלוש דקות להציג את הנושא. אני בטוח שתעשי את זה בכשרון רב.</w:t>
      </w:r>
    </w:p>
    <w:p w14:paraId="4D967A9B" w14:textId="77777777" w:rsidR="00000000" w:rsidRDefault="003C26CA">
      <w:pPr>
        <w:pStyle w:val="a"/>
        <w:rPr>
          <w:rFonts w:hint="cs"/>
          <w:rtl/>
        </w:rPr>
      </w:pPr>
    </w:p>
    <w:p w14:paraId="20EA7164" w14:textId="77777777" w:rsidR="00000000" w:rsidRDefault="003C26CA">
      <w:pPr>
        <w:pStyle w:val="Speaker"/>
        <w:rPr>
          <w:rtl/>
        </w:rPr>
      </w:pPr>
      <w:bookmarkStart w:id="181" w:name="FS000001041T11_06_2003_15_01_39"/>
      <w:bookmarkEnd w:id="181"/>
      <w:r>
        <w:rPr>
          <w:rFonts w:hint="eastAsia"/>
          <w:rtl/>
        </w:rPr>
        <w:t>לאה</w:t>
      </w:r>
      <w:r>
        <w:rPr>
          <w:rtl/>
        </w:rPr>
        <w:t xml:space="preserve"> נס (הליכוד):</w:t>
      </w:r>
    </w:p>
    <w:p w14:paraId="5D0CBE14" w14:textId="77777777" w:rsidR="00000000" w:rsidRDefault="003C26CA">
      <w:pPr>
        <w:pStyle w:val="a"/>
        <w:ind w:firstLine="0"/>
        <w:rPr>
          <w:rFonts w:hint="cs"/>
          <w:rtl/>
        </w:rPr>
      </w:pPr>
    </w:p>
    <w:p w14:paraId="4CE4DA4F" w14:textId="77777777" w:rsidR="00000000" w:rsidRDefault="003C26CA">
      <w:pPr>
        <w:pStyle w:val="a"/>
        <w:ind w:firstLine="0"/>
        <w:rPr>
          <w:rFonts w:hint="cs"/>
          <w:rtl/>
        </w:rPr>
      </w:pPr>
      <w:r>
        <w:rPr>
          <w:rFonts w:hint="cs"/>
          <w:rtl/>
        </w:rPr>
        <w:tab/>
        <w:t>עם הקדמה כזאת, איך אוכל לאכזב אותך?</w:t>
      </w:r>
    </w:p>
    <w:p w14:paraId="0297E8C3" w14:textId="77777777" w:rsidR="00000000" w:rsidRDefault="003C26CA">
      <w:pPr>
        <w:pStyle w:val="a"/>
        <w:ind w:firstLine="0"/>
        <w:rPr>
          <w:rFonts w:hint="cs"/>
          <w:rtl/>
        </w:rPr>
      </w:pPr>
    </w:p>
    <w:p w14:paraId="18C92F13" w14:textId="77777777" w:rsidR="00000000" w:rsidRDefault="003C26CA">
      <w:pPr>
        <w:pStyle w:val="ad"/>
        <w:rPr>
          <w:rtl/>
        </w:rPr>
      </w:pPr>
      <w:r>
        <w:rPr>
          <w:rtl/>
        </w:rPr>
        <w:t>היו"ר נסים דהן:</w:t>
      </w:r>
    </w:p>
    <w:p w14:paraId="791FA226" w14:textId="77777777" w:rsidR="00000000" w:rsidRDefault="003C26CA">
      <w:pPr>
        <w:pStyle w:val="a"/>
        <w:rPr>
          <w:rtl/>
        </w:rPr>
      </w:pPr>
    </w:p>
    <w:p w14:paraId="4D9C9021" w14:textId="77777777" w:rsidR="00000000" w:rsidRDefault="003C26CA">
      <w:pPr>
        <w:pStyle w:val="a"/>
        <w:rPr>
          <w:rFonts w:hint="cs"/>
          <w:rtl/>
        </w:rPr>
      </w:pPr>
      <w:r>
        <w:rPr>
          <w:rFonts w:hint="cs"/>
          <w:rtl/>
        </w:rPr>
        <w:t xml:space="preserve">אני בטוח שלא תצליחי. </w:t>
      </w:r>
    </w:p>
    <w:p w14:paraId="0A521370" w14:textId="77777777" w:rsidR="00000000" w:rsidRDefault="003C26CA">
      <w:pPr>
        <w:pStyle w:val="a"/>
        <w:rPr>
          <w:rFonts w:hint="cs"/>
          <w:rtl/>
        </w:rPr>
      </w:pPr>
    </w:p>
    <w:p w14:paraId="09C0742D" w14:textId="77777777" w:rsidR="00000000" w:rsidRDefault="003C26CA">
      <w:pPr>
        <w:pStyle w:val="SpeakerCon"/>
        <w:rPr>
          <w:rtl/>
        </w:rPr>
      </w:pPr>
      <w:bookmarkStart w:id="182" w:name="FS000001041T11_06_2003_15_02_10C"/>
      <w:bookmarkEnd w:id="182"/>
      <w:r>
        <w:rPr>
          <w:rtl/>
        </w:rPr>
        <w:t>לא</w:t>
      </w:r>
      <w:r>
        <w:rPr>
          <w:rtl/>
        </w:rPr>
        <w:t>ה נס (הליכוד):</w:t>
      </w:r>
    </w:p>
    <w:p w14:paraId="37359693" w14:textId="77777777" w:rsidR="00000000" w:rsidRDefault="003C26CA">
      <w:pPr>
        <w:pStyle w:val="a"/>
        <w:rPr>
          <w:rtl/>
        </w:rPr>
      </w:pPr>
    </w:p>
    <w:p w14:paraId="1DDE5009" w14:textId="77777777" w:rsidR="00000000" w:rsidRDefault="003C26CA">
      <w:pPr>
        <w:pStyle w:val="a"/>
        <w:rPr>
          <w:rFonts w:hint="cs"/>
          <w:rtl/>
        </w:rPr>
      </w:pPr>
      <w:r>
        <w:rPr>
          <w:rFonts w:hint="cs"/>
          <w:rtl/>
        </w:rPr>
        <w:t xml:space="preserve">אדוני היושב-ראש, כבוד השרה לאיכות הסביבה, כבוד השרים, כנסת נכבדה, צר לי כי דווקא ביום איכות הסביבה הבין-לאומי בנושא המים עלי להעלות את הנושא של משק המים בישראל בצד הבעייתי שלו. </w:t>
      </w:r>
    </w:p>
    <w:p w14:paraId="74B11972" w14:textId="77777777" w:rsidR="00000000" w:rsidRDefault="003C26CA">
      <w:pPr>
        <w:pStyle w:val="a"/>
        <w:rPr>
          <w:rFonts w:hint="cs"/>
          <w:rtl/>
        </w:rPr>
      </w:pPr>
    </w:p>
    <w:p w14:paraId="492A22C0" w14:textId="77777777" w:rsidR="00000000" w:rsidRDefault="003C26CA">
      <w:pPr>
        <w:pStyle w:val="a"/>
        <w:rPr>
          <w:rFonts w:hint="cs"/>
          <w:rtl/>
        </w:rPr>
      </w:pPr>
      <w:r>
        <w:rPr>
          <w:rFonts w:hint="cs"/>
          <w:rtl/>
        </w:rPr>
        <w:t>סוגיית משק המים כבר הועלתה מדוכן זה. העובדה שלא מדובר בנושא ש</w:t>
      </w:r>
      <w:r>
        <w:rPr>
          <w:rFonts w:hint="cs"/>
          <w:rtl/>
        </w:rPr>
        <w:t xml:space="preserve">עולה לראשונה אלא שב ועולה פעם אחר פעם מוכיחה, לדעתי, שיש איזה כשל מערכתי בעניין. לפני שנה בדיוק, כשנדון עניין משק המים בישראל, אמר שר החקלאות דאז, כי נושא המים במדינת ישראל הוא בין המטופלים ביותר בעולם, וברמה הכי גבוהה שיש, וכי מדינת ישראל היא דוגמה ומופת </w:t>
      </w:r>
      <w:r>
        <w:rPr>
          <w:rFonts w:hint="cs"/>
          <w:rtl/>
        </w:rPr>
        <w:t xml:space="preserve">להרבה מאוד מדינות בעולם בכל מה שקשור לטיפול במים. </w:t>
      </w:r>
    </w:p>
    <w:p w14:paraId="7083EECC" w14:textId="77777777" w:rsidR="00000000" w:rsidRDefault="003C26CA">
      <w:pPr>
        <w:pStyle w:val="a"/>
        <w:rPr>
          <w:rFonts w:hint="cs"/>
          <w:rtl/>
        </w:rPr>
      </w:pPr>
    </w:p>
    <w:p w14:paraId="106CFA27" w14:textId="77777777" w:rsidR="00000000" w:rsidRDefault="003C26CA">
      <w:pPr>
        <w:pStyle w:val="a"/>
        <w:rPr>
          <w:rFonts w:hint="cs"/>
          <w:rtl/>
        </w:rPr>
      </w:pPr>
      <w:r>
        <w:rPr>
          <w:rFonts w:hint="cs"/>
          <w:rtl/>
        </w:rPr>
        <w:t>אם כך הדבר, כיצד ניתן להסביר את דוח נציבות המים שיצא לאחרונה, הקובע כי רבים ממקורות המים בגוש-דן מזוהמים בחומרים רעילים ובמתכות מסוכנות? ולא נשלה את עצמנו שמדובר בגוש-דן בלבד. גם הגליל, שנתפס בעיני כול כי</w:t>
      </w:r>
      <w:r>
        <w:rPr>
          <w:rFonts w:hint="cs"/>
          <w:rtl/>
        </w:rPr>
        <w:t>רוק-עד ונקי, סובל מזיהומים כגון ביוב תעשייתי המכיל חריגות חמורות של חומרים מסוכנים, חלחול דשנים מזיקים ורעלים מאתרי פסולת למי התהום.</w:t>
      </w:r>
    </w:p>
    <w:p w14:paraId="3FC56F54" w14:textId="77777777" w:rsidR="00000000" w:rsidRDefault="003C26CA">
      <w:pPr>
        <w:pStyle w:val="a"/>
        <w:rPr>
          <w:rFonts w:hint="cs"/>
          <w:rtl/>
        </w:rPr>
      </w:pPr>
    </w:p>
    <w:p w14:paraId="144CB618" w14:textId="77777777" w:rsidR="00000000" w:rsidRDefault="003C26CA">
      <w:pPr>
        <w:pStyle w:val="a"/>
        <w:rPr>
          <w:rFonts w:hint="cs"/>
          <w:rtl/>
        </w:rPr>
      </w:pPr>
      <w:r>
        <w:rPr>
          <w:rFonts w:hint="cs"/>
          <w:rtl/>
        </w:rPr>
        <w:t>כשמנסים לברר מי אחראי למעשה, הכדור עובר ממשרד התשתיות למשרד החקלאות, למשרד לאיכות הסביבה, ומשם למשרד הבריאות. ברור כי למשר</w:t>
      </w:r>
      <w:r>
        <w:rPr>
          <w:rFonts w:hint="cs"/>
          <w:rtl/>
        </w:rPr>
        <w:t>דים השונים אחריות על נושאים שונים: מקורות המים, מכסות המים, התקינה והטיב. אבל, צריכה להיות כתובת אחת שהיא אחראית. במצב הקיים לא ברור איזה משרד אחראי על מה, ולכן כל אחד בורח מאחריות. חייב להיות גוף אחד שירכז את הכול ויהיה אחראי על המים שאנחנו שותים.</w:t>
      </w:r>
    </w:p>
    <w:p w14:paraId="5DF2829F" w14:textId="77777777" w:rsidR="00000000" w:rsidRDefault="003C26CA">
      <w:pPr>
        <w:pStyle w:val="a"/>
        <w:rPr>
          <w:rFonts w:hint="cs"/>
          <w:rtl/>
        </w:rPr>
      </w:pPr>
    </w:p>
    <w:p w14:paraId="3B89E7AD" w14:textId="77777777" w:rsidR="00000000" w:rsidRDefault="003C26CA">
      <w:pPr>
        <w:pStyle w:val="a"/>
        <w:rPr>
          <w:rFonts w:hint="cs"/>
          <w:rtl/>
        </w:rPr>
      </w:pPr>
      <w:r>
        <w:rPr>
          <w:rFonts w:hint="cs"/>
          <w:rtl/>
        </w:rPr>
        <w:t>לעניין</w:t>
      </w:r>
      <w:r>
        <w:rPr>
          <w:rFonts w:hint="cs"/>
          <w:rtl/>
        </w:rPr>
        <w:t xml:space="preserve"> התקנים, כנגד הטענות הקשות שמציג הדוח ומציגות בדיקות אחרות, עונים המשרדים שאחוז הרעלים במים עומד בתקן הנדרש. אבל מה זה "תקן"? כולנו יודעים שהוא גדל וקטן לפי שיקולים שאינם נוגעים בהכרח לבריאות שלנו. חלק מן הרעלים </w:t>
      </w:r>
      <w:r>
        <w:rPr>
          <w:rtl/>
        </w:rPr>
        <w:t>–</w:t>
      </w:r>
      <w:r>
        <w:rPr>
          <w:rFonts w:hint="cs"/>
          <w:rtl/>
        </w:rPr>
        <w:t xml:space="preserve"> יהיה אחוזם במים אשר יהיה </w:t>
      </w:r>
      <w:r>
        <w:rPr>
          <w:rtl/>
        </w:rPr>
        <w:t>–</w:t>
      </w:r>
      <w:r>
        <w:rPr>
          <w:rFonts w:hint="cs"/>
          <w:rtl/>
        </w:rPr>
        <w:t xml:space="preserve"> מצטברים בגוף של</w:t>
      </w:r>
      <w:r>
        <w:rPr>
          <w:rFonts w:hint="cs"/>
          <w:rtl/>
        </w:rPr>
        <w:t>נו -  - -</w:t>
      </w:r>
    </w:p>
    <w:p w14:paraId="3489B07D" w14:textId="77777777" w:rsidR="00000000" w:rsidRDefault="003C26CA">
      <w:pPr>
        <w:pStyle w:val="a"/>
        <w:rPr>
          <w:rFonts w:hint="cs"/>
          <w:rtl/>
        </w:rPr>
      </w:pPr>
    </w:p>
    <w:p w14:paraId="214480AE" w14:textId="77777777" w:rsidR="00000000" w:rsidRDefault="003C26CA">
      <w:pPr>
        <w:pStyle w:val="ad"/>
        <w:rPr>
          <w:rtl/>
        </w:rPr>
      </w:pPr>
      <w:r>
        <w:rPr>
          <w:rtl/>
        </w:rPr>
        <w:t>היו"ר נסים דהן:</w:t>
      </w:r>
    </w:p>
    <w:p w14:paraId="5C0961CF" w14:textId="77777777" w:rsidR="00000000" w:rsidRDefault="003C26CA">
      <w:pPr>
        <w:pStyle w:val="a"/>
        <w:rPr>
          <w:rtl/>
        </w:rPr>
      </w:pPr>
    </w:p>
    <w:p w14:paraId="6EFA30CA" w14:textId="77777777" w:rsidR="00000000" w:rsidRDefault="003C26CA">
      <w:pPr>
        <w:pStyle w:val="a"/>
        <w:rPr>
          <w:rFonts w:hint="cs"/>
          <w:rtl/>
        </w:rPr>
      </w:pPr>
      <w:r>
        <w:rPr>
          <w:rFonts w:hint="cs"/>
          <w:rtl/>
        </w:rPr>
        <w:t xml:space="preserve">גברתי השרה לאיכות הסביבה, דבריה של הדוברת נועדו לשכנע אותך, ואת לא שומעת אותה. </w:t>
      </w:r>
    </w:p>
    <w:p w14:paraId="0F2EB97C" w14:textId="77777777" w:rsidR="00000000" w:rsidRDefault="003C26CA">
      <w:pPr>
        <w:pStyle w:val="a"/>
        <w:rPr>
          <w:rFonts w:hint="cs"/>
          <w:rtl/>
        </w:rPr>
      </w:pPr>
    </w:p>
    <w:p w14:paraId="0E8E8684" w14:textId="77777777" w:rsidR="00000000" w:rsidRDefault="003C26CA">
      <w:pPr>
        <w:pStyle w:val="ac"/>
        <w:rPr>
          <w:rtl/>
        </w:rPr>
      </w:pPr>
      <w:r>
        <w:rPr>
          <w:rFonts w:hint="eastAsia"/>
          <w:rtl/>
        </w:rPr>
        <w:t>השרה</w:t>
      </w:r>
      <w:r>
        <w:rPr>
          <w:rtl/>
        </w:rPr>
        <w:t xml:space="preserve"> לאיכות הסביבה יהודית נאות:</w:t>
      </w:r>
    </w:p>
    <w:p w14:paraId="0CCB3FD6" w14:textId="77777777" w:rsidR="00000000" w:rsidRDefault="003C26CA">
      <w:pPr>
        <w:pStyle w:val="a"/>
        <w:rPr>
          <w:rFonts w:hint="cs"/>
          <w:rtl/>
        </w:rPr>
      </w:pPr>
    </w:p>
    <w:p w14:paraId="6C5CABF6" w14:textId="77777777" w:rsidR="00000000" w:rsidRDefault="003C26CA">
      <w:pPr>
        <w:pStyle w:val="a"/>
        <w:rPr>
          <w:rFonts w:hint="cs"/>
          <w:rtl/>
        </w:rPr>
      </w:pPr>
      <w:r>
        <w:rPr>
          <w:rFonts w:hint="cs"/>
          <w:rtl/>
        </w:rPr>
        <w:t>- - -</w:t>
      </w:r>
    </w:p>
    <w:p w14:paraId="3A3DF78D" w14:textId="77777777" w:rsidR="00000000" w:rsidRDefault="003C26CA">
      <w:pPr>
        <w:pStyle w:val="a"/>
        <w:rPr>
          <w:rFonts w:hint="cs"/>
          <w:rtl/>
        </w:rPr>
      </w:pPr>
    </w:p>
    <w:p w14:paraId="764EA75F" w14:textId="77777777" w:rsidR="00000000" w:rsidRDefault="003C26CA">
      <w:pPr>
        <w:pStyle w:val="ad"/>
        <w:rPr>
          <w:rtl/>
        </w:rPr>
      </w:pPr>
      <w:r>
        <w:rPr>
          <w:rtl/>
        </w:rPr>
        <w:t>היו"ר נסים דהן:</w:t>
      </w:r>
    </w:p>
    <w:p w14:paraId="4277EED5" w14:textId="77777777" w:rsidR="00000000" w:rsidRDefault="003C26CA">
      <w:pPr>
        <w:pStyle w:val="a"/>
        <w:rPr>
          <w:rtl/>
        </w:rPr>
      </w:pPr>
    </w:p>
    <w:p w14:paraId="0E123D05" w14:textId="77777777" w:rsidR="00000000" w:rsidRDefault="003C26CA">
      <w:pPr>
        <w:pStyle w:val="a"/>
        <w:rPr>
          <w:rFonts w:hint="cs"/>
          <w:rtl/>
        </w:rPr>
      </w:pPr>
      <w:r>
        <w:rPr>
          <w:rFonts w:hint="cs"/>
          <w:rtl/>
        </w:rPr>
        <w:t>אבל, לצערי, את גם צריכה לענות. את זו שצריכה לענות. אז בבקשה, תקשיבי לדוברת.</w:t>
      </w:r>
    </w:p>
    <w:p w14:paraId="6CBBA1E9" w14:textId="77777777" w:rsidR="00000000" w:rsidRDefault="003C26CA">
      <w:pPr>
        <w:pStyle w:val="a"/>
        <w:rPr>
          <w:rFonts w:hint="cs"/>
          <w:rtl/>
        </w:rPr>
      </w:pPr>
    </w:p>
    <w:p w14:paraId="753F5137" w14:textId="77777777" w:rsidR="00000000" w:rsidRDefault="003C26CA">
      <w:pPr>
        <w:pStyle w:val="SpeakerCon"/>
        <w:rPr>
          <w:rtl/>
        </w:rPr>
      </w:pPr>
      <w:bookmarkStart w:id="183" w:name="FS000001041T11_06_2003_15_13_42C"/>
      <w:bookmarkEnd w:id="183"/>
      <w:r>
        <w:rPr>
          <w:rtl/>
        </w:rPr>
        <w:t>לאה נס (הליכו</w:t>
      </w:r>
      <w:r>
        <w:rPr>
          <w:rtl/>
        </w:rPr>
        <w:t>ד):</w:t>
      </w:r>
    </w:p>
    <w:p w14:paraId="191BA8A3" w14:textId="77777777" w:rsidR="00000000" w:rsidRDefault="003C26CA">
      <w:pPr>
        <w:pStyle w:val="a"/>
        <w:rPr>
          <w:rtl/>
        </w:rPr>
      </w:pPr>
    </w:p>
    <w:p w14:paraId="55214038" w14:textId="77777777" w:rsidR="00000000" w:rsidRDefault="003C26CA">
      <w:pPr>
        <w:pStyle w:val="a"/>
        <w:rPr>
          <w:rFonts w:hint="cs"/>
          <w:rtl/>
        </w:rPr>
      </w:pPr>
      <w:r>
        <w:rPr>
          <w:rFonts w:hint="cs"/>
          <w:rtl/>
        </w:rPr>
        <w:t xml:space="preserve">חלק מן הרעלים </w:t>
      </w:r>
      <w:r>
        <w:rPr>
          <w:rtl/>
        </w:rPr>
        <w:t>–</w:t>
      </w:r>
      <w:r>
        <w:rPr>
          <w:rFonts w:hint="cs"/>
          <w:rtl/>
        </w:rPr>
        <w:t xml:space="preserve"> יהיה אחוזם במים אשר יהיה </w:t>
      </w:r>
      <w:r>
        <w:rPr>
          <w:rtl/>
        </w:rPr>
        <w:t>–</w:t>
      </w:r>
      <w:r>
        <w:rPr>
          <w:rFonts w:hint="cs"/>
          <w:rtl/>
        </w:rPr>
        <w:t xml:space="preserve"> מצטברים בגוף שלנו, והשפעותיהם הקטלניות יתגלו רק בעוד שנים. האם צריך לחכות עד אז? </w:t>
      </w:r>
    </w:p>
    <w:p w14:paraId="77A9775C" w14:textId="77777777" w:rsidR="00000000" w:rsidRDefault="003C26CA">
      <w:pPr>
        <w:pStyle w:val="a"/>
        <w:rPr>
          <w:rFonts w:hint="cs"/>
          <w:rtl/>
        </w:rPr>
      </w:pPr>
    </w:p>
    <w:p w14:paraId="3B550E84" w14:textId="77777777" w:rsidR="00000000" w:rsidRDefault="003C26CA">
      <w:pPr>
        <w:pStyle w:val="a"/>
        <w:rPr>
          <w:rFonts w:hint="cs"/>
          <w:rtl/>
        </w:rPr>
      </w:pPr>
      <w:r>
        <w:rPr>
          <w:rFonts w:hint="cs"/>
          <w:rtl/>
        </w:rPr>
        <w:t>באיחוד האירופי התקבל "עקרון הזהירות המונעת", שלפיו המחוקק לא צריך להמתין להוכחות ומפגעים, אלא מספיק סיכוי סביר לנזק כדי לפעול</w:t>
      </w:r>
      <w:r>
        <w:rPr>
          <w:rFonts w:hint="cs"/>
          <w:rtl/>
        </w:rPr>
        <w:t xml:space="preserve">. לפי הגילויים האחרונים, מדובר בסיכון כמעט ודאי. ומה קורה למעשה? בישיבה של ועדת הפנים ואיכות הסביבה בשבוע שעבר נתנו המשרדים תשובות מגומגמות ולא מספקות. כבר לפני שנה נדרשו על-ידי הוועדה להגיש הצעה לשינוי תקינה, אך הסבר הגיוני מדוע זה לא נעשה עד היום </w:t>
      </w:r>
      <w:r>
        <w:rPr>
          <w:rtl/>
        </w:rPr>
        <w:t>–</w:t>
      </w:r>
      <w:r>
        <w:rPr>
          <w:rFonts w:hint="cs"/>
          <w:rtl/>
        </w:rPr>
        <w:t xml:space="preserve"> לא ני</w:t>
      </w:r>
      <w:r>
        <w:rPr>
          <w:rFonts w:hint="cs"/>
          <w:rtl/>
        </w:rPr>
        <w:t>תן.</w:t>
      </w:r>
    </w:p>
    <w:p w14:paraId="491AAECD" w14:textId="77777777" w:rsidR="00000000" w:rsidRDefault="003C26CA">
      <w:pPr>
        <w:pStyle w:val="a"/>
        <w:rPr>
          <w:rFonts w:hint="cs"/>
          <w:rtl/>
        </w:rPr>
      </w:pPr>
    </w:p>
    <w:p w14:paraId="1FB0C7F0" w14:textId="77777777" w:rsidR="00000000" w:rsidRDefault="003C26CA">
      <w:pPr>
        <w:pStyle w:val="a"/>
        <w:rPr>
          <w:rFonts w:hint="cs"/>
          <w:rtl/>
        </w:rPr>
      </w:pPr>
      <w:r>
        <w:rPr>
          <w:rFonts w:hint="cs"/>
          <w:rtl/>
        </w:rPr>
        <w:t>אני פונה לשרי ממשלת ישראל: חייבים לעשות סדר ולקבל אחריות על משק המים במדינת ישראל. ולא די בהסדרת התקינה. באותה ישיבה ביום שני,  מנכ"ל אגף המים והנחלים במשרד לאיכות הסביבה הודה כי אין אכיפה מספקת. כך שעם הצפיפות הגוברת של אזורי תעשייה ומגורים ופיתוח הו</w:t>
      </w:r>
      <w:r>
        <w:rPr>
          <w:rFonts w:hint="cs"/>
          <w:rtl/>
        </w:rPr>
        <w:t>לך וגובר של חומרים כימיים חדשים, הזיהומים הולכים וגוברים.</w:t>
      </w:r>
    </w:p>
    <w:p w14:paraId="5BF31761" w14:textId="77777777" w:rsidR="00000000" w:rsidRDefault="003C26CA">
      <w:pPr>
        <w:pStyle w:val="a"/>
        <w:rPr>
          <w:rFonts w:hint="cs"/>
          <w:rtl/>
        </w:rPr>
      </w:pPr>
    </w:p>
    <w:p w14:paraId="17D4D23C" w14:textId="77777777" w:rsidR="00000000" w:rsidRDefault="003C26CA">
      <w:pPr>
        <w:pStyle w:val="a"/>
        <w:rPr>
          <w:rFonts w:hint="cs"/>
          <w:rtl/>
        </w:rPr>
      </w:pPr>
      <w:r>
        <w:rPr>
          <w:rFonts w:hint="cs"/>
          <w:rtl/>
        </w:rPr>
        <w:t xml:space="preserve">האם לא ראויים אזרחי מדינת ישראל לדבר הכי אלמנטרי </w:t>
      </w:r>
      <w:r>
        <w:rPr>
          <w:rtl/>
        </w:rPr>
        <w:t>–</w:t>
      </w:r>
      <w:r>
        <w:rPr>
          <w:rFonts w:hint="cs"/>
          <w:rtl/>
        </w:rPr>
        <w:t xml:space="preserve"> לפתוח את ברז המים, לשתות ממנו, ללגום מים נקיים? מי מוכן לשאת על גבו את האחריות לפגיעה בכליות ולסרטן מהכספית והכרום, לגידולים מסרטנים בעור ובריאות </w:t>
      </w:r>
      <w:r>
        <w:rPr>
          <w:rFonts w:hint="cs"/>
          <w:rtl/>
        </w:rPr>
        <w:t xml:space="preserve">מהארסן ולחסימות העצבים מהבריום? </w:t>
      </w:r>
    </w:p>
    <w:p w14:paraId="5A921426" w14:textId="77777777" w:rsidR="00000000" w:rsidRDefault="003C26CA">
      <w:pPr>
        <w:pStyle w:val="a"/>
        <w:rPr>
          <w:rFonts w:hint="cs"/>
          <w:rtl/>
        </w:rPr>
      </w:pPr>
    </w:p>
    <w:p w14:paraId="311BD32B" w14:textId="77777777" w:rsidR="00000000" w:rsidRDefault="003C26CA">
      <w:pPr>
        <w:pStyle w:val="a"/>
        <w:rPr>
          <w:rFonts w:hint="cs"/>
          <w:rtl/>
        </w:rPr>
      </w:pPr>
      <w:r>
        <w:rPr>
          <w:rFonts w:hint="cs"/>
          <w:rtl/>
        </w:rPr>
        <w:t>ראוי לנו לקבל תשובות אמיתיות, כי אחרת המערכת כולה תקרוס מבחינת האמון של הציבור. תודה רבה.</w:t>
      </w:r>
    </w:p>
    <w:p w14:paraId="1380D88A" w14:textId="77777777" w:rsidR="00000000" w:rsidRDefault="003C26CA">
      <w:pPr>
        <w:pStyle w:val="a"/>
        <w:rPr>
          <w:rFonts w:hint="cs"/>
          <w:rtl/>
        </w:rPr>
      </w:pPr>
    </w:p>
    <w:p w14:paraId="50FFD749" w14:textId="77777777" w:rsidR="00000000" w:rsidRDefault="003C26CA">
      <w:pPr>
        <w:pStyle w:val="ad"/>
        <w:rPr>
          <w:rtl/>
        </w:rPr>
      </w:pPr>
      <w:r>
        <w:rPr>
          <w:rtl/>
        </w:rPr>
        <w:t>היו"ר נסים דהן:</w:t>
      </w:r>
    </w:p>
    <w:p w14:paraId="01F2EB5B" w14:textId="77777777" w:rsidR="00000000" w:rsidRDefault="003C26CA">
      <w:pPr>
        <w:pStyle w:val="a"/>
        <w:rPr>
          <w:rtl/>
        </w:rPr>
      </w:pPr>
    </w:p>
    <w:p w14:paraId="5F3BC1BF" w14:textId="77777777" w:rsidR="00000000" w:rsidRDefault="003C26CA">
      <w:pPr>
        <w:pStyle w:val="a"/>
        <w:rPr>
          <w:rFonts w:hint="cs"/>
          <w:rtl/>
        </w:rPr>
      </w:pPr>
      <w:r>
        <w:rPr>
          <w:rFonts w:hint="cs"/>
          <w:rtl/>
        </w:rPr>
        <w:t xml:space="preserve">תודה רבה. אמרתי לך שתעשי את זה בכשרון רב? חברת הכנסת גילה פינקלשטיין </w:t>
      </w:r>
      <w:r>
        <w:rPr>
          <w:rtl/>
        </w:rPr>
        <w:t>–</w:t>
      </w:r>
      <w:r>
        <w:rPr>
          <w:rFonts w:hint="cs"/>
          <w:rtl/>
        </w:rPr>
        <w:t xml:space="preserve"> גם את, אני בטוח. אחריה </w:t>
      </w:r>
      <w:r>
        <w:rPr>
          <w:rtl/>
        </w:rPr>
        <w:t>–</w:t>
      </w:r>
      <w:r>
        <w:rPr>
          <w:rFonts w:hint="cs"/>
          <w:rtl/>
        </w:rPr>
        <w:t xml:space="preserve"> חברת הכנסת מל פולי</w:t>
      </w:r>
      <w:r>
        <w:rPr>
          <w:rFonts w:hint="cs"/>
          <w:rtl/>
        </w:rPr>
        <w:t>שוק-בלוך. אולי אחד מחבריה יקרא לה, כי היא הדוברת אחרי חברת הכנסת פינקלשטיין. בבקשה.</w:t>
      </w:r>
    </w:p>
    <w:p w14:paraId="1284A55E" w14:textId="77777777" w:rsidR="00000000" w:rsidRDefault="003C26CA">
      <w:pPr>
        <w:pStyle w:val="a"/>
        <w:rPr>
          <w:rFonts w:hint="cs"/>
          <w:rtl/>
        </w:rPr>
      </w:pPr>
    </w:p>
    <w:p w14:paraId="05C8BDA0" w14:textId="77777777" w:rsidR="00000000" w:rsidRDefault="003C26CA">
      <w:pPr>
        <w:pStyle w:val="Speaker"/>
        <w:rPr>
          <w:rtl/>
        </w:rPr>
      </w:pPr>
      <w:bookmarkStart w:id="184" w:name="FS000001059T11_06_2003_15_39_28"/>
      <w:bookmarkEnd w:id="184"/>
      <w:r>
        <w:rPr>
          <w:rFonts w:hint="eastAsia"/>
          <w:rtl/>
        </w:rPr>
        <w:t>גילה</w:t>
      </w:r>
      <w:r>
        <w:rPr>
          <w:rtl/>
        </w:rPr>
        <w:t xml:space="preserve"> פינקלשטיין (מפד"ל):</w:t>
      </w:r>
    </w:p>
    <w:p w14:paraId="011F58A1" w14:textId="77777777" w:rsidR="00000000" w:rsidRDefault="003C26CA">
      <w:pPr>
        <w:pStyle w:val="ac"/>
        <w:rPr>
          <w:rFonts w:hint="cs"/>
          <w:rtl/>
        </w:rPr>
      </w:pPr>
    </w:p>
    <w:p w14:paraId="2A97C021" w14:textId="77777777" w:rsidR="00000000" w:rsidRDefault="003C26CA">
      <w:pPr>
        <w:pStyle w:val="a"/>
        <w:rPr>
          <w:rFonts w:hint="cs"/>
          <w:rtl/>
        </w:rPr>
      </w:pPr>
      <w:r>
        <w:rPr>
          <w:rFonts w:hint="cs"/>
          <w:rtl/>
        </w:rPr>
        <w:t>אדוני היושב-ראש, גברתי השרה, שרים יקרים, כנסת נכבדה, למרבה הצער, לא הותירו לנו האירועים המדיניים, הביטחוניים והכלכליים מספיק זמן כדי לעסוק בלא מע</w:t>
      </w:r>
      <w:r>
        <w:rPr>
          <w:rFonts w:hint="cs"/>
          <w:rtl/>
        </w:rPr>
        <w:t xml:space="preserve">ט נושאים חשובים ובוערים לא פחות, הנוגעים במידה רבה לחיי היום-יום של כל אזרחי המדינה. נושא כזה הוא הבעיה שאנחנו מבקשים להתריע עליה כאן היום: זיהום המים החמור בגוש-דן. </w:t>
      </w:r>
    </w:p>
    <w:p w14:paraId="1AB268D7" w14:textId="77777777" w:rsidR="00000000" w:rsidRDefault="003C26CA">
      <w:pPr>
        <w:pStyle w:val="a"/>
        <w:rPr>
          <w:rFonts w:hint="cs"/>
          <w:rtl/>
        </w:rPr>
      </w:pPr>
    </w:p>
    <w:p w14:paraId="496CBD95" w14:textId="77777777" w:rsidR="00000000" w:rsidRDefault="003C26CA">
      <w:pPr>
        <w:pStyle w:val="a"/>
        <w:rPr>
          <w:rFonts w:hint="cs"/>
          <w:rtl/>
        </w:rPr>
      </w:pPr>
      <w:r>
        <w:rPr>
          <w:rFonts w:hint="cs"/>
          <w:rtl/>
        </w:rPr>
        <w:t>על-פי דין-וחשבון חמור ביותר של נציבות המים שפורסם השבוע, מתברר כי מצבו של משק המים מדאיג</w:t>
      </w:r>
      <w:r>
        <w:rPr>
          <w:rFonts w:hint="cs"/>
          <w:rtl/>
        </w:rPr>
        <w:t xml:space="preserve"> למדי. מהדוח עולה, כי חומרים אורגניים מסוכנים חלחלו לאדמה, התמוססו במים ויצרו שטח מזוהם שממדיו פשוט עצומים </w:t>
      </w:r>
      <w:r>
        <w:rPr>
          <w:rtl/>
        </w:rPr>
        <w:t>–</w:t>
      </w:r>
      <w:r>
        <w:rPr>
          <w:rFonts w:hint="cs"/>
          <w:rtl/>
        </w:rPr>
        <w:t xml:space="preserve"> 200 קילומטרים רבועים. מתוך 90 בארות מים שנבדקו, ב=82% מהן נמצאו מזהמים אורגניים כאלה, ארבעה  אזורים הוגדרו כאזורי רגישות והם נחשבים לבעייתיים במיוח</w:t>
      </w:r>
      <w:r>
        <w:rPr>
          <w:rFonts w:hint="cs"/>
          <w:rtl/>
        </w:rPr>
        <w:t xml:space="preserve">ד, ובאחד מהם אף נמצאו ריכוזים של מזהמים בשיעור של למעלה מ=50% מעל לתקן המותר. אחד החומרים העלולים לפגוע במערכת העצבים נמצא בריכוז הגבוה פי=5,000 מהתקן המרבי המותר לשתייה. </w:t>
      </w:r>
    </w:p>
    <w:p w14:paraId="6BB1EB89" w14:textId="77777777" w:rsidR="00000000" w:rsidRDefault="003C26CA">
      <w:pPr>
        <w:pStyle w:val="a"/>
        <w:rPr>
          <w:rFonts w:hint="cs"/>
          <w:rtl/>
        </w:rPr>
      </w:pPr>
    </w:p>
    <w:p w14:paraId="23A5C63B" w14:textId="77777777" w:rsidR="00000000" w:rsidRDefault="003C26CA">
      <w:pPr>
        <w:pStyle w:val="a"/>
        <w:rPr>
          <w:rFonts w:hint="cs"/>
          <w:rtl/>
        </w:rPr>
      </w:pPr>
      <w:r>
        <w:rPr>
          <w:rFonts w:hint="cs"/>
          <w:rtl/>
        </w:rPr>
        <w:t>נדמה לי שדי בנתונים מזעזעים אלה כדי לסבר את האוזן. האם אנחנו יכולים להיות שאננים לנ</w:t>
      </w:r>
      <w:r>
        <w:rPr>
          <w:rFonts w:hint="cs"/>
          <w:rtl/>
        </w:rPr>
        <w:t xml:space="preserve">וכח המצב החמור הזה? ואולי חלקנו -  ושמא גם רבים מאזרחי המדינה </w:t>
      </w:r>
      <w:r>
        <w:rPr>
          <w:rtl/>
        </w:rPr>
        <w:t>–</w:t>
      </w:r>
      <w:r>
        <w:rPr>
          <w:rFonts w:hint="cs"/>
          <w:rtl/>
        </w:rPr>
        <w:t xml:space="preserve"> הפכנו אדישים במידה מסוימת לתופעות הקשות של הפגיעה באיכות הסביבה, האוכלות בכל פה את מעט החלקות הטובות שעוד נותרו לנו כאן? </w:t>
      </w:r>
    </w:p>
    <w:p w14:paraId="29B288CC" w14:textId="77777777" w:rsidR="00000000" w:rsidRDefault="003C26CA">
      <w:pPr>
        <w:pStyle w:val="a"/>
        <w:rPr>
          <w:rFonts w:hint="cs"/>
          <w:rtl/>
        </w:rPr>
      </w:pPr>
    </w:p>
    <w:p w14:paraId="4136B8E6" w14:textId="77777777" w:rsidR="00000000" w:rsidRDefault="003C26CA">
      <w:pPr>
        <w:pStyle w:val="a"/>
        <w:rPr>
          <w:rFonts w:hint="cs"/>
          <w:rtl/>
        </w:rPr>
      </w:pPr>
      <w:r>
        <w:rPr>
          <w:rFonts w:hint="cs"/>
          <w:rtl/>
        </w:rPr>
        <w:t>כדאי עוד להזכיר, כי לא רק מי השתייה מזוהמים, אלא גם כל מי שמגיע לחניו</w:t>
      </w:r>
      <w:r>
        <w:rPr>
          <w:rFonts w:hint="cs"/>
          <w:rtl/>
        </w:rPr>
        <w:t>נים תת-קרקעיים באזור גוש-דן עלול להיפגע מהתנדפות חומרים רעילים החודרים לבניינים.</w:t>
      </w:r>
    </w:p>
    <w:p w14:paraId="6B6031A2" w14:textId="77777777" w:rsidR="00000000" w:rsidRDefault="003C26CA">
      <w:pPr>
        <w:pStyle w:val="a"/>
        <w:rPr>
          <w:rFonts w:hint="cs"/>
          <w:rtl/>
        </w:rPr>
      </w:pPr>
    </w:p>
    <w:p w14:paraId="645D0B23" w14:textId="77777777" w:rsidR="00000000" w:rsidRDefault="003C26CA">
      <w:pPr>
        <w:pStyle w:val="a"/>
        <w:rPr>
          <w:rFonts w:hint="cs"/>
          <w:rtl/>
        </w:rPr>
      </w:pPr>
      <w:r>
        <w:rPr>
          <w:rFonts w:hint="cs"/>
          <w:rtl/>
        </w:rPr>
        <w:t>אני מוכרחה לומר שנראה לי, לצערי,</w:t>
      </w:r>
      <w:r>
        <w:rPr>
          <w:rtl/>
        </w:rPr>
        <w:t xml:space="preserve"> </w:t>
      </w:r>
      <w:r>
        <w:rPr>
          <w:rFonts w:hint="cs"/>
          <w:rtl/>
        </w:rPr>
        <w:t>כי המצב הזה נגרם, למיטב הכרתי, משתי סיבות: העדר מודעות מספקת לנושא, וכן המצב הכללי המתוח שבו אנו שרויים, לצערנו, כמעט בקביעות. כפי שפתחתי, אנ</w:t>
      </w:r>
      <w:r>
        <w:rPr>
          <w:rFonts w:hint="cs"/>
          <w:rtl/>
        </w:rPr>
        <w:t xml:space="preserve">ו מוטרדים יותר מנושאים אחרים הנתפסים כקיומיים. זו בדיוק אחת הסיבות לכך שבחרתי להעלות היום את הנושא הכואב הזה, שכן הימצאות חומרים מסוכנים ברמות כל כך גבוהות במי השתייה המסופקים לריכוז האוכלוסייה הגדול במדינה </w:t>
      </w:r>
      <w:r>
        <w:rPr>
          <w:rtl/>
        </w:rPr>
        <w:t>–</w:t>
      </w:r>
      <w:r>
        <w:rPr>
          <w:rFonts w:hint="cs"/>
          <w:rtl/>
        </w:rPr>
        <w:t xml:space="preserve"> זו מציאות לא פחות חמורה ומסוכנת ממפגעים רבים אח</w:t>
      </w:r>
      <w:r>
        <w:rPr>
          <w:rFonts w:hint="cs"/>
          <w:rtl/>
        </w:rPr>
        <w:t xml:space="preserve">רים. </w:t>
      </w:r>
    </w:p>
    <w:p w14:paraId="60811E25" w14:textId="77777777" w:rsidR="00000000" w:rsidRDefault="003C26CA">
      <w:pPr>
        <w:pStyle w:val="a"/>
        <w:rPr>
          <w:rFonts w:hint="cs"/>
          <w:rtl/>
        </w:rPr>
      </w:pPr>
    </w:p>
    <w:p w14:paraId="546E68E0" w14:textId="77777777" w:rsidR="00000000" w:rsidRDefault="003C26CA">
      <w:pPr>
        <w:pStyle w:val="a"/>
        <w:rPr>
          <w:rFonts w:hint="cs"/>
          <w:rtl/>
        </w:rPr>
      </w:pPr>
      <w:r>
        <w:rPr>
          <w:rFonts w:hint="cs"/>
          <w:rtl/>
        </w:rPr>
        <w:t>השאלה היא כמובן, האם הרשויות עשו כל שלאל ידן כדי לפקח על המצב הזה, כדי לאכוף בתחום הזה כראוי. על-פי הידוע, תקני המים בישראל אינם מספקים, וכפי שאנו רואים, גם מה שקיים אינו נאכף.</w:t>
      </w:r>
    </w:p>
    <w:p w14:paraId="2ABA47BF" w14:textId="77777777" w:rsidR="00000000" w:rsidRDefault="003C26CA">
      <w:pPr>
        <w:pStyle w:val="a"/>
        <w:rPr>
          <w:rFonts w:hint="cs"/>
          <w:rtl/>
        </w:rPr>
      </w:pPr>
    </w:p>
    <w:p w14:paraId="475F3338" w14:textId="77777777" w:rsidR="00000000" w:rsidRDefault="003C26CA">
      <w:pPr>
        <w:pStyle w:val="ad"/>
        <w:rPr>
          <w:rtl/>
        </w:rPr>
      </w:pPr>
      <w:r>
        <w:rPr>
          <w:rtl/>
        </w:rPr>
        <w:t>היו"ר נסים דהן:</w:t>
      </w:r>
    </w:p>
    <w:p w14:paraId="2A3CB41A" w14:textId="77777777" w:rsidR="00000000" w:rsidRDefault="003C26CA">
      <w:pPr>
        <w:pStyle w:val="a"/>
        <w:rPr>
          <w:rtl/>
        </w:rPr>
      </w:pPr>
    </w:p>
    <w:p w14:paraId="75D60B3B" w14:textId="77777777" w:rsidR="00000000" w:rsidRDefault="003C26CA">
      <w:pPr>
        <w:pStyle w:val="a"/>
        <w:rPr>
          <w:rFonts w:hint="cs"/>
          <w:rtl/>
        </w:rPr>
      </w:pPr>
      <w:r>
        <w:rPr>
          <w:rFonts w:hint="cs"/>
          <w:rtl/>
        </w:rPr>
        <w:t>משפט אחרון.</w:t>
      </w:r>
    </w:p>
    <w:p w14:paraId="2F79C2B5" w14:textId="77777777" w:rsidR="00000000" w:rsidRDefault="003C26CA">
      <w:pPr>
        <w:pStyle w:val="a"/>
        <w:rPr>
          <w:rFonts w:hint="cs"/>
          <w:rtl/>
        </w:rPr>
      </w:pPr>
    </w:p>
    <w:p w14:paraId="6D2F5F5C" w14:textId="77777777" w:rsidR="00000000" w:rsidRDefault="003C26CA">
      <w:pPr>
        <w:pStyle w:val="SpeakerCon"/>
        <w:rPr>
          <w:rtl/>
        </w:rPr>
      </w:pPr>
      <w:bookmarkStart w:id="185" w:name="FS000001059T11_06_2003_15_56_02C"/>
      <w:bookmarkEnd w:id="185"/>
      <w:r>
        <w:rPr>
          <w:rtl/>
        </w:rPr>
        <w:t>גילה פינקלשטיין (מפד"ל):</w:t>
      </w:r>
    </w:p>
    <w:p w14:paraId="4D6A42CF" w14:textId="77777777" w:rsidR="00000000" w:rsidRDefault="003C26CA">
      <w:pPr>
        <w:pStyle w:val="a"/>
        <w:rPr>
          <w:rtl/>
        </w:rPr>
      </w:pPr>
    </w:p>
    <w:p w14:paraId="0091D8BE" w14:textId="77777777" w:rsidR="00000000" w:rsidRDefault="003C26CA">
      <w:pPr>
        <w:pStyle w:val="a"/>
        <w:ind w:firstLine="0"/>
        <w:rPr>
          <w:rFonts w:hint="cs"/>
          <w:rtl/>
        </w:rPr>
      </w:pPr>
      <w:r>
        <w:rPr>
          <w:rFonts w:hint="cs"/>
          <w:rtl/>
        </w:rPr>
        <w:tab/>
        <w:t>מעל במה מכובדת</w:t>
      </w:r>
      <w:r>
        <w:rPr>
          <w:rFonts w:hint="cs"/>
          <w:rtl/>
        </w:rPr>
        <w:t xml:space="preserve"> זו אני דורשת ממשרד התשתיות ומהמשרד לאיכות הסביבה לקחת את הנושא לידיים, להעניק לו מקום ראשון בסדר הקדימות ולתת לו טיפול מערכתי, משום שכפי שהדברים נראים ומתפרסמים מפעם לפעם בכלי התקשורת, יש גם לא מעט מפעלים מזהמים, למשל באזור השרון, באזור החוף. במלים פשוטות</w:t>
      </w:r>
      <w:r>
        <w:rPr>
          <w:rFonts w:hint="cs"/>
          <w:rtl/>
        </w:rPr>
        <w:t>: מצפצפים על תוצרי הלוואי שהם גורמים, ואין מי ומה שירתיעו אותם.</w:t>
      </w:r>
    </w:p>
    <w:p w14:paraId="7634A6D2" w14:textId="77777777" w:rsidR="00000000" w:rsidRDefault="003C26CA">
      <w:pPr>
        <w:pStyle w:val="a"/>
        <w:ind w:firstLine="0"/>
        <w:rPr>
          <w:rFonts w:hint="cs"/>
          <w:rtl/>
        </w:rPr>
      </w:pPr>
    </w:p>
    <w:p w14:paraId="5CF0B02A" w14:textId="77777777" w:rsidR="00000000" w:rsidRDefault="003C26CA">
      <w:pPr>
        <w:pStyle w:val="a"/>
        <w:ind w:firstLine="0"/>
        <w:rPr>
          <w:rFonts w:hint="cs"/>
          <w:rtl/>
        </w:rPr>
      </w:pPr>
      <w:r>
        <w:rPr>
          <w:rFonts w:hint="cs"/>
          <w:rtl/>
        </w:rPr>
        <w:tab/>
        <w:t>אף-על-פי שאין זו הפרוצדורה המקובלת להקמת ועדת חקירה פרלמנטרית, אזכיר רק, כבדרך אגב, כי נראה בעיני שהמהלך הזה יהיה נחוץ לנוכח הנסיבות החמורות המתוארות בדוח האחרון.</w:t>
      </w:r>
    </w:p>
    <w:p w14:paraId="18A3139A" w14:textId="77777777" w:rsidR="00000000" w:rsidRDefault="003C26CA">
      <w:pPr>
        <w:pStyle w:val="a"/>
        <w:ind w:firstLine="0"/>
        <w:rPr>
          <w:rFonts w:hint="cs"/>
          <w:rtl/>
        </w:rPr>
      </w:pPr>
    </w:p>
    <w:p w14:paraId="4333B457" w14:textId="77777777" w:rsidR="00000000" w:rsidRDefault="003C26CA">
      <w:pPr>
        <w:pStyle w:val="a"/>
        <w:ind w:firstLine="0"/>
        <w:rPr>
          <w:rFonts w:hint="cs"/>
          <w:rtl/>
        </w:rPr>
      </w:pPr>
      <w:r>
        <w:rPr>
          <w:rFonts w:hint="cs"/>
          <w:rtl/>
        </w:rPr>
        <w:tab/>
        <w:t>אני מבקשת מחברי וחברותי ש</w:t>
      </w:r>
      <w:r>
        <w:rPr>
          <w:rFonts w:hint="cs"/>
          <w:rtl/>
        </w:rPr>
        <w:t>ניקח את העניין לתשומת לבנו ונעשה הכול כדי שנוכל להביט בעיני האזרחים ולומר להם שאנחנו עושים הכול כדי שלא יחיו בסביבה מזוהמת המסכנת את חייהם. תודה.</w:t>
      </w:r>
    </w:p>
    <w:p w14:paraId="319A4CB1" w14:textId="77777777" w:rsidR="00000000" w:rsidRDefault="003C26CA">
      <w:pPr>
        <w:pStyle w:val="a"/>
        <w:ind w:firstLine="0"/>
        <w:rPr>
          <w:rFonts w:hint="cs"/>
          <w:rtl/>
        </w:rPr>
      </w:pPr>
    </w:p>
    <w:p w14:paraId="077CE909" w14:textId="77777777" w:rsidR="00000000" w:rsidRDefault="003C26CA">
      <w:pPr>
        <w:pStyle w:val="ad"/>
        <w:rPr>
          <w:rtl/>
        </w:rPr>
      </w:pPr>
      <w:r>
        <w:rPr>
          <w:rtl/>
        </w:rPr>
        <w:t>היו"ר נסים דהן:</w:t>
      </w:r>
    </w:p>
    <w:p w14:paraId="5E04C3BA" w14:textId="77777777" w:rsidR="00000000" w:rsidRDefault="003C26CA">
      <w:pPr>
        <w:pStyle w:val="a"/>
        <w:rPr>
          <w:rtl/>
        </w:rPr>
      </w:pPr>
    </w:p>
    <w:p w14:paraId="77D59F04" w14:textId="77777777" w:rsidR="00000000" w:rsidRDefault="003C26CA">
      <w:pPr>
        <w:pStyle w:val="a"/>
        <w:rPr>
          <w:rFonts w:hint="cs"/>
          <w:rtl/>
        </w:rPr>
      </w:pPr>
      <w:r>
        <w:rPr>
          <w:rFonts w:hint="cs"/>
          <w:rtl/>
        </w:rPr>
        <w:t>תודה לך. כיוון שחברת הכנסת פולישוק-בלוך לא נמצאת, חבר הכנסת מיכאל מלכיאור, בבקשה. כבודו, שלו</w:t>
      </w:r>
      <w:r>
        <w:rPr>
          <w:rFonts w:hint="cs"/>
          <w:rtl/>
        </w:rPr>
        <w:t>ש דקות לרשותך.</w:t>
      </w:r>
    </w:p>
    <w:p w14:paraId="59426499" w14:textId="77777777" w:rsidR="00000000" w:rsidRDefault="003C26CA">
      <w:pPr>
        <w:pStyle w:val="a"/>
        <w:ind w:firstLine="0"/>
        <w:rPr>
          <w:rFonts w:hint="cs"/>
          <w:rtl/>
        </w:rPr>
      </w:pPr>
    </w:p>
    <w:p w14:paraId="631A1D11" w14:textId="77777777" w:rsidR="00000000" w:rsidRDefault="003C26CA">
      <w:pPr>
        <w:pStyle w:val="Speaker"/>
        <w:rPr>
          <w:rtl/>
        </w:rPr>
      </w:pPr>
      <w:bookmarkStart w:id="186" w:name="FS000000449T11_06_2003_13_57_30"/>
      <w:bookmarkEnd w:id="186"/>
      <w:r>
        <w:rPr>
          <w:rtl/>
        </w:rPr>
        <w:t>מיכאל מלכיאור (העבודה-מימד):</w:t>
      </w:r>
    </w:p>
    <w:p w14:paraId="7BDA0D0F" w14:textId="77777777" w:rsidR="00000000" w:rsidRDefault="003C26CA">
      <w:pPr>
        <w:pStyle w:val="a"/>
        <w:rPr>
          <w:rtl/>
        </w:rPr>
      </w:pPr>
    </w:p>
    <w:p w14:paraId="7733EA43" w14:textId="77777777" w:rsidR="00000000" w:rsidRDefault="003C26CA">
      <w:pPr>
        <w:pStyle w:val="a"/>
        <w:rPr>
          <w:rFonts w:hint="cs"/>
          <w:rtl/>
        </w:rPr>
      </w:pPr>
      <w:r>
        <w:rPr>
          <w:rFonts w:hint="cs"/>
          <w:rtl/>
        </w:rPr>
        <w:t>כבוד היושב-ראש, עמיתי חברי הכנסת, כבוד השרה, אין מתאים לעיסוק בנושא איכות הסביבה יותר מיום איכות הסביבה הבין-לאומי, שהשנה נפל בערב חג השבועות, אבל אפשר להמשיך ולטפל בזה גם אחרי חג השבועות. היום אני לא אדון בנוש</w:t>
      </w:r>
      <w:r>
        <w:rPr>
          <w:rFonts w:hint="cs"/>
          <w:rtl/>
        </w:rPr>
        <w:t>א איכות הסביבה באופן כללי, אלא על עניין ספציפי מאוד, שאני מאוד מבקש שתשומת הלב של הכנסת ושל הממשלה תופנה אליו.</w:t>
      </w:r>
    </w:p>
    <w:p w14:paraId="1DAF093F" w14:textId="77777777" w:rsidR="00000000" w:rsidRDefault="003C26CA">
      <w:pPr>
        <w:pStyle w:val="a"/>
        <w:rPr>
          <w:rFonts w:hint="cs"/>
          <w:rtl/>
        </w:rPr>
      </w:pPr>
    </w:p>
    <w:p w14:paraId="5F0287EE" w14:textId="77777777" w:rsidR="00000000" w:rsidRDefault="003C26CA">
      <w:pPr>
        <w:pStyle w:val="a"/>
        <w:rPr>
          <w:rFonts w:hint="cs"/>
          <w:rtl/>
        </w:rPr>
      </w:pPr>
      <w:r>
        <w:rPr>
          <w:rFonts w:hint="cs"/>
          <w:rtl/>
        </w:rPr>
        <w:t xml:space="preserve">אנחנו מדברים לא רק על איכות החיים, איכות הסביבה, אלא ממש על פיקוח נפש. פיקוח נפש כידוע דוחה את כל המצוות שבתורה. כשאנחנו באים לדון בבית-הנבחרים </w:t>
      </w:r>
      <w:r>
        <w:rPr>
          <w:rFonts w:hint="cs"/>
          <w:rtl/>
        </w:rPr>
        <w:t>בנושא זיהום האוויר, אנחנו מדברים על תחלואה ותמותה כתוצאה מזיהום אוויר. בעולם כבר עוסקים במחקר, בקשר בין תמותה ותחלואה וזיהום אוויר באינטנסיביות במשך 25 שנה. עם זאת, זה איכשהו לא הגיע אלינו, לחברה שלנו, והטיפול לקוי מאוד וחסר.</w:t>
      </w:r>
    </w:p>
    <w:p w14:paraId="7F25B1B0" w14:textId="77777777" w:rsidR="00000000" w:rsidRDefault="003C26CA">
      <w:pPr>
        <w:pStyle w:val="a"/>
        <w:rPr>
          <w:rFonts w:hint="cs"/>
          <w:rtl/>
        </w:rPr>
      </w:pPr>
    </w:p>
    <w:p w14:paraId="641EB348" w14:textId="77777777" w:rsidR="00000000" w:rsidRDefault="003C26CA">
      <w:pPr>
        <w:pStyle w:val="a"/>
        <w:rPr>
          <w:rFonts w:hint="cs"/>
          <w:rtl/>
        </w:rPr>
      </w:pPr>
      <w:r>
        <w:rPr>
          <w:rFonts w:hint="cs"/>
          <w:rtl/>
        </w:rPr>
        <w:t>אנחנו יודעים שכל שנה אלפי אנש</w:t>
      </w:r>
      <w:r>
        <w:rPr>
          <w:rFonts w:hint="cs"/>
          <w:rtl/>
        </w:rPr>
        <w:t>ים מתים במדינת ישראל כתוצאה ישירה מזיהום האוויר. אני הזדעקתי לנושא הזה בעקבות מחקר שפרסם משרד הבריאות. משום מה משרד הבריאות מפרסם פעם בשלוש שנים דוחות שנותנים לנו את הסטטיסטיקות של מחקרים לגבי תחלואי הסרטן ומחלות אחרות, ועכשיו פרסמו מה שקרה בין שנת 1993 וש</w:t>
      </w:r>
      <w:r>
        <w:rPr>
          <w:rFonts w:hint="cs"/>
          <w:rtl/>
        </w:rPr>
        <w:t>נת 1997. אני לא יודע למה זה צריך להגיע באיחור כל כך רב, אבל אפשר להניח שהדברים לא השתפרו מבחינת איכות האוויר שלנו מאז השנים הללו.</w:t>
      </w:r>
    </w:p>
    <w:p w14:paraId="08D0C539" w14:textId="77777777" w:rsidR="00000000" w:rsidRDefault="003C26CA">
      <w:pPr>
        <w:pStyle w:val="a"/>
        <w:rPr>
          <w:rFonts w:hint="cs"/>
          <w:rtl/>
        </w:rPr>
      </w:pPr>
    </w:p>
    <w:p w14:paraId="4C2ADD0B" w14:textId="77777777" w:rsidR="00000000" w:rsidRDefault="003C26CA">
      <w:pPr>
        <w:pStyle w:val="a"/>
        <w:rPr>
          <w:rFonts w:hint="cs"/>
          <w:rtl/>
        </w:rPr>
      </w:pPr>
      <w:r>
        <w:rPr>
          <w:rFonts w:hint="cs"/>
          <w:rtl/>
        </w:rPr>
        <w:t>אני רוצה להביא בפניכם רק מעט מן המעט שאפשר להביא במסגרת הזמן, כדי שתדעו על מה מדובר. אני אקח פה את כל האזור של חיפה והסביבה ו</w:t>
      </w:r>
      <w:r>
        <w:rPr>
          <w:rFonts w:hint="cs"/>
          <w:rtl/>
        </w:rPr>
        <w:t>נראה מה היחס של חיפה לשאר מדינת ישראל. אני חושב שהשרה יודעת משהו על מה שקורה בחיפה, כי שם היא התחילה לעסוק בנושא הזה, אבל עוד יותר, פורסם ספציפית לגבי מקום אחד - טבעון, והיחס בין טבעון לשאר הארץ. אני אביא בפניכם את הנתונים המחרידים.</w:t>
      </w:r>
    </w:p>
    <w:p w14:paraId="236ED7D3" w14:textId="77777777" w:rsidR="00000000" w:rsidRDefault="003C26CA">
      <w:pPr>
        <w:pStyle w:val="a"/>
        <w:rPr>
          <w:rFonts w:hint="cs"/>
          <w:rtl/>
        </w:rPr>
      </w:pPr>
    </w:p>
    <w:p w14:paraId="6E5A718C" w14:textId="77777777" w:rsidR="00000000" w:rsidRDefault="003C26CA">
      <w:pPr>
        <w:pStyle w:val="a"/>
        <w:rPr>
          <w:rFonts w:hint="cs"/>
          <w:rtl/>
        </w:rPr>
      </w:pPr>
      <w:r>
        <w:rPr>
          <w:rFonts w:hint="cs"/>
          <w:rtl/>
        </w:rPr>
        <w:t>אני אקח קודם מחלות ממא</w:t>
      </w:r>
      <w:r>
        <w:rPr>
          <w:rFonts w:hint="cs"/>
          <w:rtl/>
        </w:rPr>
        <w:t>ירות. 143 אנשים מתוך 1,000 אנשים בכלל הארץ נפטרים ממחלות ממאירות, בטבעון - 184; מחלות לב - בכל הארץ 172 אנשים נפטרים ממחלות לב, בטבעון - 272; מחלות כלי הדם במוח, כלל הארץ - 58 פטירות, בטבעון - 77. זה נוגע גם בהריונות: שוב, בכלל הארץ - 121 מתוך 1,000, בטבעו</w:t>
      </w:r>
      <w:r>
        <w:rPr>
          <w:rFonts w:hint="cs"/>
          <w:rtl/>
        </w:rPr>
        <w:t>ן - 27. בכלל שיעור הפטירה הכללי ל=1,000 תושבים עומד בטבעון על 8.1%, לעומת 6.2%, זאת אומרת, אנחנו מדברים על שליש יותר מהממוצע הארצי. זה המקום הקשה ביותר בארץ.</w:t>
      </w:r>
    </w:p>
    <w:p w14:paraId="1EC2F508" w14:textId="77777777" w:rsidR="00000000" w:rsidRDefault="003C26CA">
      <w:pPr>
        <w:pStyle w:val="a"/>
        <w:rPr>
          <w:rFonts w:hint="cs"/>
          <w:rtl/>
        </w:rPr>
      </w:pPr>
    </w:p>
    <w:p w14:paraId="383F0069" w14:textId="77777777" w:rsidR="00000000" w:rsidRDefault="003C26CA">
      <w:pPr>
        <w:pStyle w:val="a"/>
        <w:rPr>
          <w:rFonts w:hint="cs"/>
          <w:rtl/>
        </w:rPr>
      </w:pPr>
      <w:r>
        <w:rPr>
          <w:rFonts w:hint="cs"/>
          <w:rtl/>
        </w:rPr>
        <w:t>ראוי וטוב שנדחה דברים אחרים מחמת פיקוח נפש. אלפי אנשים ימותו אם לא נטפל בנושא, ויש דרכים לטפל ולפ</w:t>
      </w:r>
      <w:r>
        <w:rPr>
          <w:rFonts w:hint="cs"/>
          <w:rtl/>
        </w:rPr>
        <w:t>תור את הבעיה.</w:t>
      </w:r>
    </w:p>
    <w:p w14:paraId="63FF8114" w14:textId="77777777" w:rsidR="00000000" w:rsidRDefault="003C26CA">
      <w:pPr>
        <w:pStyle w:val="ad"/>
        <w:rPr>
          <w:rtl/>
        </w:rPr>
      </w:pPr>
    </w:p>
    <w:p w14:paraId="5C07BA4D" w14:textId="77777777" w:rsidR="00000000" w:rsidRDefault="003C26CA">
      <w:pPr>
        <w:pStyle w:val="ad"/>
        <w:rPr>
          <w:rtl/>
        </w:rPr>
      </w:pPr>
      <w:r>
        <w:rPr>
          <w:rtl/>
        </w:rPr>
        <w:t>היו"ר נסים דהן:</w:t>
      </w:r>
    </w:p>
    <w:p w14:paraId="2F82F43D" w14:textId="77777777" w:rsidR="00000000" w:rsidRDefault="003C26CA">
      <w:pPr>
        <w:pStyle w:val="a"/>
        <w:rPr>
          <w:rtl/>
        </w:rPr>
      </w:pPr>
    </w:p>
    <w:p w14:paraId="4DE0A0F3" w14:textId="77777777" w:rsidR="00000000" w:rsidRDefault="003C26CA">
      <w:pPr>
        <w:pStyle w:val="a"/>
        <w:rPr>
          <w:rFonts w:hint="cs"/>
          <w:rtl/>
        </w:rPr>
      </w:pPr>
      <w:r>
        <w:rPr>
          <w:rFonts w:hint="cs"/>
          <w:rtl/>
        </w:rPr>
        <w:t>תודה רבה. חבר הכנסת רומן ברונפמן, ואחריו, לפנים משורת הדין - חבר הכנסת יורי שטרן באותו נושא, ואחריו - חברת הכנסת מלי פולישוק.</w:t>
      </w:r>
    </w:p>
    <w:p w14:paraId="3D8B6D7C" w14:textId="77777777" w:rsidR="00000000" w:rsidRDefault="003C26CA">
      <w:pPr>
        <w:pStyle w:val="a"/>
        <w:rPr>
          <w:rFonts w:hint="cs"/>
          <w:rtl/>
        </w:rPr>
      </w:pPr>
    </w:p>
    <w:p w14:paraId="28F3F468" w14:textId="77777777" w:rsidR="00000000" w:rsidRDefault="003C26CA">
      <w:pPr>
        <w:pStyle w:val="Speaker"/>
        <w:rPr>
          <w:rtl/>
        </w:rPr>
      </w:pPr>
      <w:bookmarkStart w:id="187" w:name="FS000000552T11_06_2003_14_22_45"/>
      <w:bookmarkEnd w:id="187"/>
      <w:r>
        <w:rPr>
          <w:rFonts w:hint="eastAsia"/>
          <w:rtl/>
        </w:rPr>
        <w:t>רומן</w:t>
      </w:r>
      <w:r>
        <w:rPr>
          <w:rtl/>
        </w:rPr>
        <w:t xml:space="preserve"> ברונפמן (מרצ):</w:t>
      </w:r>
    </w:p>
    <w:p w14:paraId="31F402C3" w14:textId="77777777" w:rsidR="00000000" w:rsidRDefault="003C26CA">
      <w:pPr>
        <w:pStyle w:val="a"/>
        <w:rPr>
          <w:rFonts w:hint="cs"/>
          <w:rtl/>
        </w:rPr>
      </w:pPr>
    </w:p>
    <w:p w14:paraId="791AC987" w14:textId="77777777" w:rsidR="00000000" w:rsidRDefault="003C26CA">
      <w:pPr>
        <w:pStyle w:val="a"/>
        <w:rPr>
          <w:rFonts w:hint="cs"/>
          <w:rtl/>
        </w:rPr>
      </w:pPr>
      <w:r>
        <w:rPr>
          <w:rFonts w:hint="cs"/>
          <w:rtl/>
        </w:rPr>
        <w:t>אדוני היושב-ראש, גברתי השרה, כנסת נכבדה, הנושא שעולה היום, נושא זיהום האוויר</w:t>
      </w:r>
      <w:r>
        <w:rPr>
          <w:rFonts w:hint="cs"/>
          <w:rtl/>
        </w:rPr>
        <w:t xml:space="preserve"> וזיהום המים, איכשהו לא עולה על סדר-היום הלאומי. כשאנחנו אומרים "איכשהו", אנחנו בדיוק מבינים למה אנחנו מתכוונים.</w:t>
      </w:r>
    </w:p>
    <w:p w14:paraId="13B24651" w14:textId="77777777" w:rsidR="00000000" w:rsidRDefault="003C26CA">
      <w:pPr>
        <w:pStyle w:val="a"/>
        <w:rPr>
          <w:rFonts w:hint="cs"/>
          <w:rtl/>
        </w:rPr>
      </w:pPr>
    </w:p>
    <w:p w14:paraId="39405815" w14:textId="77777777" w:rsidR="00000000" w:rsidRDefault="003C26CA">
      <w:pPr>
        <w:pStyle w:val="a"/>
        <w:rPr>
          <w:rFonts w:hint="cs"/>
          <w:rtl/>
        </w:rPr>
      </w:pPr>
      <w:r>
        <w:rPr>
          <w:rFonts w:hint="cs"/>
          <w:rtl/>
        </w:rPr>
        <w:t>אם הנתונים נכונים, גברתי השרה, שבגוש-דן ובתל-אביב מתים כל שנה בממוצע 1,000-1,500 איש כתוצאה ישירה או עקיפה - אני מאוד זהיר במספרים האלה, כי הם</w:t>
      </w:r>
      <w:r>
        <w:rPr>
          <w:rFonts w:hint="cs"/>
          <w:rtl/>
        </w:rPr>
        <w:t xml:space="preserve"> נשמעים זוועתיים - וכולנו לא מזדעקים על כך, יש לזה סיבה, והסיבה ברורה: תשומת הלב הציבורית מרוכזת בנושאים אחרים. אני מבין כמה קשה לך בממשלה וכמה קשה לנו בכנסת להביא את הנושא הזה לסדר-היום הלאומי בפריוריטי גבוה יותר מזה שהוא נמצא בו. לזה בעצם מיועד היום שבחר</w:t>
      </w:r>
      <w:r>
        <w:rPr>
          <w:rFonts w:hint="cs"/>
          <w:rtl/>
        </w:rPr>
        <w:t>נו להגיש בו הצעות לסדר-היום בתחום זיהום המים וזיהום האוויר.</w:t>
      </w:r>
    </w:p>
    <w:p w14:paraId="7480027B" w14:textId="77777777" w:rsidR="00000000" w:rsidRDefault="003C26CA">
      <w:pPr>
        <w:pStyle w:val="a"/>
        <w:rPr>
          <w:rFonts w:hint="cs"/>
          <w:rtl/>
        </w:rPr>
      </w:pPr>
    </w:p>
    <w:p w14:paraId="6DEC1541" w14:textId="77777777" w:rsidR="00000000" w:rsidRDefault="003C26CA">
      <w:pPr>
        <w:pStyle w:val="a"/>
        <w:rPr>
          <w:rFonts w:hint="cs"/>
          <w:rtl/>
        </w:rPr>
      </w:pPr>
      <w:r>
        <w:rPr>
          <w:rFonts w:hint="cs"/>
          <w:rtl/>
        </w:rPr>
        <w:t>אם המחקר שציטט חבר הכנסת מלכיאור, לגבי תחלואה ותמותה ממחלות זיהומיות בטבעון, ואנטנות בצורן ואסבסט בגליל וזיהום אוויר בחיפה - את טיפלת בו עוד בהיותך חברת מועצת העיר - וזיהום האוויר בגוש-דן ובתל-אב</w:t>
      </w:r>
      <w:r>
        <w:rPr>
          <w:rFonts w:hint="cs"/>
          <w:rtl/>
        </w:rPr>
        <w:t>יב, ואפשר להמשיך ולהמשיך ולהמשיך לסקור את התופעות המדאיגות מאוד שמתרחשות ברחבי הארץ כולה, ואלה לא זוכות לתשומת לב ציבורית מרבית, אז אנחנו חוטאים לתפקידנו כשליחי ציבור בבית הזה.</w:t>
      </w:r>
    </w:p>
    <w:p w14:paraId="14F84019" w14:textId="77777777" w:rsidR="00000000" w:rsidRDefault="003C26CA">
      <w:pPr>
        <w:pStyle w:val="a"/>
        <w:rPr>
          <w:rFonts w:hint="cs"/>
          <w:rtl/>
        </w:rPr>
      </w:pPr>
    </w:p>
    <w:p w14:paraId="12BFBEB3" w14:textId="77777777" w:rsidR="00000000" w:rsidRDefault="003C26CA">
      <w:pPr>
        <w:pStyle w:val="a"/>
        <w:rPr>
          <w:rFonts w:hint="cs"/>
          <w:rtl/>
        </w:rPr>
      </w:pPr>
      <w:r>
        <w:rPr>
          <w:rFonts w:hint="cs"/>
          <w:rtl/>
        </w:rPr>
        <w:t xml:space="preserve">זיהום האוויר, כפי שהוא נמדד גם בחיפה וגם בגוש-דן ובתל-אביב, מטריד אותנו מאוד, </w:t>
      </w:r>
      <w:r>
        <w:rPr>
          <w:rFonts w:hint="cs"/>
          <w:rtl/>
        </w:rPr>
        <w:t>מדאיג אותנו, וגורם, כפי שאמרתי, לפי תחשיבים שונים, לתמותה ותחלואה גבוהות מאוד. אני לא מדבר על אובדן שעות עבודה וימי מחלה ועל תשלומי ביטוח בריאות, אני מדבר על אובדן חיי אדם.</w:t>
      </w:r>
    </w:p>
    <w:p w14:paraId="610394AB" w14:textId="77777777" w:rsidR="00000000" w:rsidRDefault="003C26CA">
      <w:pPr>
        <w:pStyle w:val="a"/>
        <w:rPr>
          <w:rFonts w:hint="cs"/>
          <w:rtl/>
        </w:rPr>
      </w:pPr>
    </w:p>
    <w:p w14:paraId="616B5470" w14:textId="77777777" w:rsidR="00000000" w:rsidRDefault="003C26CA">
      <w:pPr>
        <w:pStyle w:val="a"/>
        <w:rPr>
          <w:rFonts w:hint="cs"/>
          <w:rtl/>
        </w:rPr>
      </w:pPr>
      <w:r>
        <w:rPr>
          <w:rFonts w:hint="cs"/>
          <w:rtl/>
        </w:rPr>
        <w:t>לכן אנחנו פונים לכנסת כולה ומבקשים לרכז את תשומת הלב, לתת תמיכה מרבית לארגונים חבר</w:t>
      </w:r>
      <w:r>
        <w:rPr>
          <w:rFonts w:hint="cs"/>
          <w:rtl/>
        </w:rPr>
        <w:t>תיים שמטפלים באיכות הסביבה, באיכות המים והאוויר, ופונים אלייך, גברתי השרה, להיות לנו, לשליחי הציבור, לפה בתוך הממשלה בתחום החשוב הזה.</w:t>
      </w:r>
    </w:p>
    <w:p w14:paraId="6D93313D" w14:textId="77777777" w:rsidR="00000000" w:rsidRDefault="003C26CA">
      <w:pPr>
        <w:pStyle w:val="a"/>
        <w:rPr>
          <w:rFonts w:hint="cs"/>
          <w:rtl/>
        </w:rPr>
      </w:pPr>
    </w:p>
    <w:p w14:paraId="42D4E839" w14:textId="77777777" w:rsidR="00000000" w:rsidRDefault="003C26CA">
      <w:pPr>
        <w:pStyle w:val="ad"/>
        <w:rPr>
          <w:rtl/>
        </w:rPr>
      </w:pPr>
      <w:r>
        <w:rPr>
          <w:rtl/>
        </w:rPr>
        <w:t>היו"ר נסים דהן:</w:t>
      </w:r>
    </w:p>
    <w:p w14:paraId="7CDD9E4E" w14:textId="77777777" w:rsidR="00000000" w:rsidRDefault="003C26CA">
      <w:pPr>
        <w:pStyle w:val="a"/>
        <w:rPr>
          <w:rtl/>
        </w:rPr>
      </w:pPr>
    </w:p>
    <w:p w14:paraId="5D0F211A" w14:textId="77777777" w:rsidR="00000000" w:rsidRDefault="003C26CA">
      <w:pPr>
        <w:pStyle w:val="a"/>
        <w:rPr>
          <w:rFonts w:hint="cs"/>
          <w:rtl/>
        </w:rPr>
      </w:pPr>
      <w:r>
        <w:rPr>
          <w:rFonts w:hint="cs"/>
          <w:rtl/>
        </w:rPr>
        <w:t>תודה רבה. חבר הכנסת יורי שטרן, בבקשה.</w:t>
      </w:r>
    </w:p>
    <w:p w14:paraId="2875CB92" w14:textId="77777777" w:rsidR="00000000" w:rsidRDefault="003C26CA">
      <w:pPr>
        <w:pStyle w:val="Speaker"/>
        <w:rPr>
          <w:rtl/>
        </w:rPr>
      </w:pPr>
      <w:bookmarkStart w:id="188" w:name="FS000000430T11_06_2003_14_29_02"/>
      <w:bookmarkEnd w:id="188"/>
    </w:p>
    <w:p w14:paraId="4A0F73CF" w14:textId="77777777" w:rsidR="00000000" w:rsidRDefault="003C26CA">
      <w:pPr>
        <w:pStyle w:val="Speaker"/>
        <w:rPr>
          <w:rtl/>
        </w:rPr>
      </w:pPr>
      <w:r>
        <w:rPr>
          <w:rFonts w:hint="eastAsia"/>
          <w:rtl/>
        </w:rPr>
        <w:t>יורי</w:t>
      </w:r>
      <w:r>
        <w:rPr>
          <w:rtl/>
        </w:rPr>
        <w:t xml:space="preserve"> שטרן (האיחוד הלאומי - ישראל ביתנו):</w:t>
      </w:r>
    </w:p>
    <w:p w14:paraId="4DDAA8E3" w14:textId="77777777" w:rsidR="00000000" w:rsidRDefault="003C26CA">
      <w:pPr>
        <w:pStyle w:val="a"/>
        <w:rPr>
          <w:rFonts w:hint="cs"/>
          <w:rtl/>
        </w:rPr>
      </w:pPr>
    </w:p>
    <w:p w14:paraId="588DDA64" w14:textId="77777777" w:rsidR="00000000" w:rsidRDefault="003C26CA">
      <w:pPr>
        <w:pStyle w:val="a"/>
        <w:rPr>
          <w:rFonts w:hint="cs"/>
          <w:rtl/>
        </w:rPr>
      </w:pPr>
      <w:r>
        <w:rPr>
          <w:rFonts w:hint="cs"/>
          <w:rtl/>
        </w:rPr>
        <w:t>ההצעה שלי פשוט היתה הצע</w:t>
      </w:r>
      <w:r>
        <w:rPr>
          <w:rFonts w:hint="cs"/>
          <w:rtl/>
        </w:rPr>
        <w:t>ה רגילה.</w:t>
      </w:r>
    </w:p>
    <w:p w14:paraId="55000492" w14:textId="77777777" w:rsidR="00000000" w:rsidRDefault="003C26CA">
      <w:pPr>
        <w:pStyle w:val="a"/>
        <w:rPr>
          <w:rFonts w:hint="cs"/>
          <w:rtl/>
        </w:rPr>
      </w:pPr>
    </w:p>
    <w:p w14:paraId="7CBC317F" w14:textId="77777777" w:rsidR="00000000" w:rsidRDefault="003C26CA">
      <w:pPr>
        <w:pStyle w:val="ad"/>
        <w:rPr>
          <w:rtl/>
        </w:rPr>
      </w:pPr>
      <w:r>
        <w:rPr>
          <w:rtl/>
        </w:rPr>
        <w:t>היו"ר נסים דהן:</w:t>
      </w:r>
    </w:p>
    <w:p w14:paraId="5AC3DAE2" w14:textId="77777777" w:rsidR="00000000" w:rsidRDefault="003C26CA">
      <w:pPr>
        <w:pStyle w:val="a"/>
        <w:rPr>
          <w:rtl/>
        </w:rPr>
      </w:pPr>
    </w:p>
    <w:p w14:paraId="26B0F2C9" w14:textId="77777777" w:rsidR="00000000" w:rsidRDefault="003C26CA">
      <w:pPr>
        <w:pStyle w:val="a"/>
        <w:rPr>
          <w:rFonts w:hint="cs"/>
          <w:rtl/>
        </w:rPr>
      </w:pPr>
      <w:r>
        <w:rPr>
          <w:rFonts w:hint="cs"/>
          <w:rtl/>
        </w:rPr>
        <w:t>עבר זמנה, ולפנים משורת הדין צירפתי אותך לדיון הנוכחי.</w:t>
      </w:r>
    </w:p>
    <w:p w14:paraId="6D5EC4F6" w14:textId="77777777" w:rsidR="00000000" w:rsidRDefault="003C26CA">
      <w:pPr>
        <w:pStyle w:val="a"/>
        <w:rPr>
          <w:rFonts w:hint="cs"/>
          <w:rtl/>
        </w:rPr>
      </w:pPr>
    </w:p>
    <w:p w14:paraId="67B6F731" w14:textId="77777777" w:rsidR="00000000" w:rsidRDefault="003C26CA">
      <w:pPr>
        <w:pStyle w:val="SpeakerCon"/>
        <w:rPr>
          <w:rtl/>
        </w:rPr>
      </w:pPr>
      <w:bookmarkStart w:id="189" w:name="FS000000430T11_06_2003_14_29_58C"/>
      <w:bookmarkEnd w:id="189"/>
      <w:r>
        <w:rPr>
          <w:rtl/>
        </w:rPr>
        <w:t>יורי שטרן (האיחוד הלאומי - ישראל ביתנו):</w:t>
      </w:r>
    </w:p>
    <w:p w14:paraId="71360D4E" w14:textId="77777777" w:rsidR="00000000" w:rsidRDefault="003C26CA">
      <w:pPr>
        <w:pStyle w:val="a"/>
        <w:rPr>
          <w:rtl/>
        </w:rPr>
      </w:pPr>
    </w:p>
    <w:p w14:paraId="41A968DD" w14:textId="77777777" w:rsidR="00000000" w:rsidRDefault="003C26CA">
      <w:pPr>
        <w:pStyle w:val="a"/>
        <w:rPr>
          <w:rFonts w:hint="cs"/>
          <w:rtl/>
        </w:rPr>
      </w:pPr>
      <w:r>
        <w:rPr>
          <w:rFonts w:hint="cs"/>
          <w:rtl/>
        </w:rPr>
        <w:t>כבוד היושב-ראש, כבוד השרה, קרתה פה פשוט טעות, כי כשתיאמנו את הדיון נאמר שזה יהיה בשעה 16:00 בדיוק, לפי הלוח של השרה, ולא הודיעו לי א</w:t>
      </w:r>
      <w:r>
        <w:rPr>
          <w:rFonts w:hint="cs"/>
          <w:rtl/>
        </w:rPr>
        <w:t>חר כך על שינוי.</w:t>
      </w:r>
    </w:p>
    <w:p w14:paraId="1B28C61F" w14:textId="77777777" w:rsidR="00000000" w:rsidRDefault="003C26CA">
      <w:pPr>
        <w:pStyle w:val="a"/>
        <w:rPr>
          <w:rFonts w:hint="cs"/>
          <w:rtl/>
        </w:rPr>
      </w:pPr>
    </w:p>
    <w:p w14:paraId="064552F4" w14:textId="77777777" w:rsidR="00000000" w:rsidRDefault="003C26CA">
      <w:pPr>
        <w:pStyle w:val="ad"/>
        <w:rPr>
          <w:rtl/>
        </w:rPr>
      </w:pPr>
      <w:r>
        <w:rPr>
          <w:rtl/>
        </w:rPr>
        <w:t>היו"ר נסים דהן:</w:t>
      </w:r>
    </w:p>
    <w:p w14:paraId="2C8C1D41" w14:textId="77777777" w:rsidR="00000000" w:rsidRDefault="003C26CA">
      <w:pPr>
        <w:pStyle w:val="a"/>
        <w:rPr>
          <w:rtl/>
        </w:rPr>
      </w:pPr>
    </w:p>
    <w:p w14:paraId="164B0C73" w14:textId="77777777" w:rsidR="00000000" w:rsidRDefault="003C26CA">
      <w:pPr>
        <w:pStyle w:val="a"/>
        <w:rPr>
          <w:rFonts w:hint="cs"/>
          <w:rtl/>
        </w:rPr>
      </w:pPr>
      <w:r>
        <w:rPr>
          <w:rFonts w:hint="cs"/>
          <w:rtl/>
        </w:rPr>
        <w:t>כמו שאתה יודע, אני יודע מתי הישיבה בכנסת מתחילה, אני אף פעם לא יודע מתי הדיון מגיע, ולכן אין דבר כזה תיאום לשעה 16:00. אני יכול רק לדעת שב=11:00 מתחיל הדיון בכנסת.</w:t>
      </w:r>
    </w:p>
    <w:p w14:paraId="58295657" w14:textId="77777777" w:rsidR="00000000" w:rsidRDefault="003C26CA">
      <w:pPr>
        <w:pStyle w:val="a"/>
        <w:rPr>
          <w:rFonts w:hint="cs"/>
          <w:rtl/>
        </w:rPr>
      </w:pPr>
    </w:p>
    <w:p w14:paraId="44E23B25" w14:textId="77777777" w:rsidR="00000000" w:rsidRDefault="003C26CA">
      <w:pPr>
        <w:pStyle w:val="SpeakerCon"/>
        <w:rPr>
          <w:rtl/>
        </w:rPr>
      </w:pPr>
      <w:bookmarkStart w:id="190" w:name="FS000000430T11_06_2003_14_31_13C"/>
      <w:bookmarkEnd w:id="190"/>
      <w:r>
        <w:rPr>
          <w:rtl/>
        </w:rPr>
        <w:t>יורי שטרן (האיחוד הלאומי - ישראל ביתנו):</w:t>
      </w:r>
    </w:p>
    <w:p w14:paraId="3603D7BA" w14:textId="77777777" w:rsidR="00000000" w:rsidRDefault="003C26CA">
      <w:pPr>
        <w:pStyle w:val="a"/>
        <w:rPr>
          <w:rtl/>
        </w:rPr>
      </w:pPr>
    </w:p>
    <w:p w14:paraId="4C77D9E1" w14:textId="77777777" w:rsidR="00000000" w:rsidRDefault="003C26CA">
      <w:pPr>
        <w:pStyle w:val="a"/>
        <w:rPr>
          <w:rFonts w:hint="cs"/>
          <w:rtl/>
        </w:rPr>
      </w:pPr>
      <w:r>
        <w:rPr>
          <w:rFonts w:hint="cs"/>
          <w:rtl/>
        </w:rPr>
        <w:t>זה הוכח היום פע</w:t>
      </w:r>
      <w:r>
        <w:rPr>
          <w:rFonts w:hint="cs"/>
          <w:rtl/>
        </w:rPr>
        <w:t>ם נוספת.</w:t>
      </w:r>
    </w:p>
    <w:p w14:paraId="2CEE6861" w14:textId="77777777" w:rsidR="00000000" w:rsidRDefault="003C26CA">
      <w:pPr>
        <w:pStyle w:val="a"/>
        <w:rPr>
          <w:rFonts w:hint="cs"/>
          <w:rtl/>
        </w:rPr>
      </w:pPr>
    </w:p>
    <w:p w14:paraId="51270A55" w14:textId="77777777" w:rsidR="00000000" w:rsidRDefault="003C26CA">
      <w:pPr>
        <w:pStyle w:val="a"/>
        <w:rPr>
          <w:rFonts w:hint="cs"/>
          <w:rtl/>
        </w:rPr>
      </w:pPr>
      <w:r>
        <w:rPr>
          <w:rFonts w:hint="cs"/>
          <w:rtl/>
        </w:rPr>
        <w:t>מטבע הדברים, בגלל הלוח העברי לא הצלחנו לחגוג בכנסת בצורה אולי יותר מקיפה וחגיגית את יום איכות הסביבה הבין-לאומי, שהפעם הוקדש בעולם לנושא המים. זה נושא קריטי. אנחנו נמצאים בשורת המדינות שהן במצוקת מים, אבל משום שאנחנו מדינה מפותחת, אנחנו לפחות יוד</w:t>
      </w:r>
      <w:r>
        <w:rPr>
          <w:rFonts w:hint="cs"/>
          <w:rtl/>
        </w:rPr>
        <w:t>עים לנצל את המים שיש לנו. יש מדינות רבות שאצלן המצוקה הזאת מגיעה לממדים הרבה יותר גדולים, ולכן הנושא הוא נושא בין-לאומי.</w:t>
      </w:r>
    </w:p>
    <w:p w14:paraId="61C44873" w14:textId="77777777" w:rsidR="00000000" w:rsidRDefault="003C26CA">
      <w:pPr>
        <w:pStyle w:val="a"/>
        <w:rPr>
          <w:rFonts w:hint="cs"/>
          <w:rtl/>
        </w:rPr>
      </w:pPr>
    </w:p>
    <w:p w14:paraId="421C615B" w14:textId="77777777" w:rsidR="00000000" w:rsidRDefault="003C26CA">
      <w:pPr>
        <w:pStyle w:val="a"/>
        <w:rPr>
          <w:rFonts w:hint="cs"/>
          <w:rtl/>
        </w:rPr>
      </w:pPr>
      <w:r>
        <w:rPr>
          <w:rFonts w:hint="cs"/>
          <w:rtl/>
        </w:rPr>
        <w:t>אנחנו צריכים להתרכז במה שקורה אצלנו, וכמדינה קטנה אנחנו לא יכולים להרשות לעצמנו להתנהג כאילו יש לנו מקורות מים גדולים או בלתי מוגבלים.</w:t>
      </w:r>
    </w:p>
    <w:p w14:paraId="55CFCA61" w14:textId="77777777" w:rsidR="00000000" w:rsidRDefault="003C26CA">
      <w:pPr>
        <w:pStyle w:val="a"/>
        <w:rPr>
          <w:rFonts w:hint="cs"/>
          <w:rtl/>
        </w:rPr>
      </w:pPr>
    </w:p>
    <w:p w14:paraId="1F93E1C7" w14:textId="77777777" w:rsidR="00000000" w:rsidRDefault="003C26CA">
      <w:pPr>
        <w:pStyle w:val="a"/>
        <w:rPr>
          <w:rtl/>
        </w:rPr>
      </w:pPr>
      <w:r>
        <w:rPr>
          <w:rFonts w:hint="cs"/>
          <w:rtl/>
        </w:rPr>
        <w:t>השבוע ערכנו בוועדת הפנים ואיכות הסביבה של הכנסת דיון בנושא איכות מי השתייה במדינת ישראל. יצאתי מהישיבה שלנו גם קצת יותר רגוע וגם מודאג מאוד. קצת יותר רגוע - כי בכל זאת, באופן מיידי, לדעת כל המומחים המים שאנחנו שותים הם עדיין מים סבירים. זאת אומרת, הפחדים</w:t>
      </w:r>
      <w:r>
        <w:rPr>
          <w:rFonts w:hint="cs"/>
          <w:rtl/>
        </w:rPr>
        <w:t xml:space="preserve"> הגדולים שיש לנו בציבור, כנראה כעת לא נכונים. אבל כשאנחנו מגיעים מהשוטף אל העתיד ואל הפוטנציאל, אל המקורות, יש זיהום הולך ומתמשך ומצטבר ומחמיר של מקורות המים לכל סוגיהם, ולכן מה שלא קרה לנו עד היום, יקרה, אולי בעוד שנתיים, אולי בעוד שלוש שנים, אם לא ננקוט </w:t>
      </w:r>
      <w:r>
        <w:rPr>
          <w:rFonts w:hint="cs"/>
          <w:rtl/>
        </w:rPr>
        <w:t xml:space="preserve">מייד את הצעדים הנדרשים.                                                                     </w:t>
      </w:r>
    </w:p>
    <w:p w14:paraId="07495069" w14:textId="77777777" w:rsidR="00000000" w:rsidRDefault="003C26CA">
      <w:pPr>
        <w:pStyle w:val="a"/>
        <w:rPr>
          <w:rFonts w:hint="cs"/>
          <w:color w:val="0000FF"/>
          <w:szCs w:val="28"/>
          <w:rtl/>
        </w:rPr>
      </w:pPr>
    </w:p>
    <w:p w14:paraId="229E79B4" w14:textId="77777777" w:rsidR="00000000" w:rsidRDefault="003C26CA">
      <w:pPr>
        <w:pStyle w:val="a"/>
        <w:ind w:firstLine="0"/>
        <w:rPr>
          <w:rFonts w:hint="cs"/>
          <w:rtl/>
        </w:rPr>
      </w:pPr>
      <w:r>
        <w:rPr>
          <w:rFonts w:hint="cs"/>
          <w:rtl/>
        </w:rPr>
        <w:tab/>
        <w:t xml:space="preserve">ולכן, אנחנו צריכים להתרכז בכמה תחומים: דיברנו על כך בוועדה, וביקשנו ממשרד הבריאות להחמיר באופן מיידי - זה תלוי בהם קודם כול, הם מתחילים את התהליך - את כל התקנים </w:t>
      </w:r>
      <w:r>
        <w:rPr>
          <w:rFonts w:hint="cs"/>
          <w:rtl/>
        </w:rPr>
        <w:t>לזיהום מקורות המים. זה יפתור לנו בעיות לטווח ארוך מאוד, כי בינתיים יש מצבור של חומרים רעילים בקרקע, אשר מטפטפים אל מקורות המים. מה שמצטבר במשך עשרות שנים מתחת למפעלי תעשייה, באזורי מגורים שונים, במחנות הצבא ובמקומות אחרים, ישפיע בשנים הבאות, ואנו נידונים ל</w:t>
      </w:r>
      <w:r>
        <w:rPr>
          <w:rFonts w:hint="cs"/>
          <w:rtl/>
        </w:rPr>
        <w:t>אכול את הפירות המרים.</w:t>
      </w:r>
    </w:p>
    <w:p w14:paraId="34AFB2A7" w14:textId="77777777" w:rsidR="00000000" w:rsidRDefault="003C26CA">
      <w:pPr>
        <w:pStyle w:val="a"/>
        <w:ind w:firstLine="0"/>
        <w:rPr>
          <w:rFonts w:hint="cs"/>
          <w:rtl/>
        </w:rPr>
      </w:pPr>
    </w:p>
    <w:p w14:paraId="5365765A" w14:textId="77777777" w:rsidR="00000000" w:rsidRDefault="003C26CA">
      <w:pPr>
        <w:pStyle w:val="a"/>
        <w:ind w:firstLine="0"/>
        <w:rPr>
          <w:rFonts w:hint="cs"/>
          <w:rtl/>
        </w:rPr>
      </w:pPr>
      <w:r>
        <w:rPr>
          <w:rFonts w:hint="cs"/>
          <w:rtl/>
        </w:rPr>
        <w:tab/>
        <w:t xml:space="preserve">הדבר השני הוא טיפול במקורות המים, שיקום מקורות המים, טיהור מים. זו השקעה לא מבוטלת. אם נפעיל את הטכנולוגיות הנכונות, ויש לנו היום מגוון רחב של טכנולוגיות שאינן מנוצלות - נגיע לפתרונות סבירים יחסית מבחינה כלכלית, וגם הכרחיים ויעילים </w:t>
      </w:r>
      <w:r>
        <w:rPr>
          <w:rFonts w:hint="cs"/>
          <w:rtl/>
        </w:rPr>
        <w:t>מבחינת הבריאות שלנו. יש קשר בין איכות המים לבין הבריאות שלנו, ונגרמים נזקים כלכליים בגלל הבריאות הנפגעת.</w:t>
      </w:r>
    </w:p>
    <w:p w14:paraId="767A31AF" w14:textId="77777777" w:rsidR="00000000" w:rsidRDefault="003C26CA">
      <w:pPr>
        <w:pStyle w:val="a"/>
        <w:ind w:firstLine="0"/>
        <w:rPr>
          <w:rFonts w:hint="cs"/>
          <w:rtl/>
        </w:rPr>
      </w:pPr>
    </w:p>
    <w:p w14:paraId="48D1025B" w14:textId="77777777" w:rsidR="00000000" w:rsidRDefault="003C26CA">
      <w:pPr>
        <w:pStyle w:val="a"/>
        <w:ind w:firstLine="0"/>
        <w:rPr>
          <w:rFonts w:hint="cs"/>
          <w:rtl/>
        </w:rPr>
      </w:pPr>
      <w:r>
        <w:rPr>
          <w:rFonts w:hint="cs"/>
          <w:rtl/>
        </w:rPr>
        <w:tab/>
        <w:t>הדבר השלישי הוא בניית מערכת טיפול במי שתייה, שתהיה מערכת מקיפה. היא אמורה היתה לקום וקמה רק לאחר שלוש החלטות של הממשלה. כוונתי למינהלת מי השתייה בנצי</w:t>
      </w:r>
      <w:r>
        <w:rPr>
          <w:rFonts w:hint="cs"/>
          <w:rtl/>
        </w:rPr>
        <w:t>בות המים, אשר קמה אבל התאיידה. כל פעם קרה לה משהו. הקמנו אותה מחדש, ושנתיים לאחר שהוקמה, התחילה לבנות איזה מערך של מומחים.</w:t>
      </w:r>
    </w:p>
    <w:p w14:paraId="15543999" w14:textId="77777777" w:rsidR="00000000" w:rsidRDefault="003C26CA">
      <w:pPr>
        <w:pStyle w:val="a"/>
        <w:ind w:firstLine="0"/>
        <w:rPr>
          <w:rFonts w:hint="cs"/>
          <w:rtl/>
        </w:rPr>
      </w:pPr>
    </w:p>
    <w:p w14:paraId="5B326292" w14:textId="77777777" w:rsidR="00000000" w:rsidRDefault="003C26CA">
      <w:pPr>
        <w:pStyle w:val="a"/>
        <w:ind w:firstLine="0"/>
        <w:rPr>
          <w:rFonts w:hint="cs"/>
          <w:rtl/>
        </w:rPr>
      </w:pPr>
      <w:r>
        <w:rPr>
          <w:rFonts w:hint="cs"/>
          <w:rtl/>
        </w:rPr>
        <w:tab/>
        <w:t>אנחנו צריכים לבדוק, האם אכן זהו המקום המתאים. נכון להיום לפחות, אין מקום מתאים יותר מנציבות המים, כדי להקים גוף שיהיה אחראי על כל מ</w:t>
      </w:r>
      <w:r>
        <w:rPr>
          <w:rFonts w:hint="cs"/>
          <w:rtl/>
        </w:rPr>
        <w:t>ערך הפקת מי השתייה במדינת ישראל, וזאת עוד לפני שהתחלנו לטפל בזיהום מקורות המים וסוגי המים השונים והמשונים. אני מתרכז במי שתייה, אבל יש גם מי קולחין או מים אחרים המנוצלים בחקלאות. אם מים אלה אינם מטוהרים דיים, הם חוזרים לגופנו בעגבניות, במלפפונים ובפירות שא</w:t>
      </w:r>
      <w:r>
        <w:rPr>
          <w:rFonts w:hint="cs"/>
          <w:rtl/>
        </w:rPr>
        <w:t>נחנו אוכלים.</w:t>
      </w:r>
    </w:p>
    <w:p w14:paraId="36FC5986" w14:textId="77777777" w:rsidR="00000000" w:rsidRDefault="003C26CA">
      <w:pPr>
        <w:pStyle w:val="a"/>
        <w:ind w:firstLine="0"/>
        <w:rPr>
          <w:rFonts w:hint="cs"/>
          <w:rtl/>
        </w:rPr>
      </w:pPr>
    </w:p>
    <w:p w14:paraId="0A034565" w14:textId="77777777" w:rsidR="00000000" w:rsidRDefault="003C26CA">
      <w:pPr>
        <w:pStyle w:val="a"/>
        <w:ind w:firstLine="0"/>
        <w:rPr>
          <w:rFonts w:hint="cs"/>
          <w:rtl/>
        </w:rPr>
      </w:pPr>
      <w:r>
        <w:rPr>
          <w:rFonts w:hint="cs"/>
          <w:rtl/>
        </w:rPr>
        <w:tab/>
        <w:t xml:space="preserve">כמדינה אשר מייצאת ידע חקלאי וגם מוצרים חקלאיים רבים, אנחנו עוד עלולים להיקלע לקשיים הולכים וגדלים בשווקים חיצוניים, כיוון  שהמוצר החקלאי שלנו גדל על מקורות מי קולחין. אם לא נגיע למי קולחין מטוהרים מספיק, יקומו הצרכנים באירופה ובמקומות אחרים </w:t>
      </w:r>
      <w:r>
        <w:rPr>
          <w:rFonts w:hint="cs"/>
          <w:rtl/>
        </w:rPr>
        <w:t>ויאמרו שאנו נותנים להם מוצר שספק אם הוא נקי מבחינה סביבתית וביולוגית, כי הוא מושקה במי קולחין לא מספיק מטוהרים.</w:t>
      </w:r>
    </w:p>
    <w:p w14:paraId="3A89F3C1" w14:textId="77777777" w:rsidR="00000000" w:rsidRDefault="003C26CA">
      <w:pPr>
        <w:pStyle w:val="a"/>
        <w:ind w:firstLine="0"/>
        <w:rPr>
          <w:rFonts w:hint="cs"/>
          <w:rtl/>
        </w:rPr>
      </w:pPr>
    </w:p>
    <w:p w14:paraId="59591891" w14:textId="77777777" w:rsidR="00000000" w:rsidRDefault="003C26CA">
      <w:pPr>
        <w:pStyle w:val="a"/>
        <w:ind w:firstLine="0"/>
        <w:rPr>
          <w:rFonts w:hint="cs"/>
          <w:rtl/>
        </w:rPr>
      </w:pPr>
      <w:r>
        <w:rPr>
          <w:rFonts w:hint="cs"/>
          <w:rtl/>
        </w:rPr>
        <w:tab/>
        <w:t>זהו קומפלקס שלם, שאנחנו כמדינה היינו אמורים לעסוק בו לפני זמן רב, והוא מגיע לכאן באיחור רב. מדינת ישראל היתה חלוצה עולמית בבניית מערכת מים ארצ</w:t>
      </w:r>
      <w:r>
        <w:rPr>
          <w:rFonts w:hint="cs"/>
          <w:rtl/>
        </w:rPr>
        <w:t>ית מקיפה, אשר סיפקה את צורכי התושבים בצורה מעולה, בתנאים של דלות מקורות המים. אנחנו מאבדים את הבכורה שהיתה לנו, ואנחנו חייבים להחזיר לעצמנו גם את המעמד הבין-לאומי וגם את המעמד הלאומי שלנו.</w:t>
      </w:r>
    </w:p>
    <w:p w14:paraId="4A104A44" w14:textId="77777777" w:rsidR="00000000" w:rsidRDefault="003C26CA">
      <w:pPr>
        <w:pStyle w:val="a"/>
        <w:ind w:firstLine="0"/>
        <w:rPr>
          <w:rFonts w:hint="cs"/>
          <w:rtl/>
        </w:rPr>
      </w:pPr>
    </w:p>
    <w:p w14:paraId="6DFDF981" w14:textId="77777777" w:rsidR="00000000" w:rsidRDefault="003C26CA">
      <w:pPr>
        <w:pStyle w:val="ad"/>
        <w:rPr>
          <w:rtl/>
        </w:rPr>
      </w:pPr>
      <w:r>
        <w:rPr>
          <w:rtl/>
        </w:rPr>
        <w:t>היו"ר נסים דהן:</w:t>
      </w:r>
    </w:p>
    <w:p w14:paraId="4359ABCB" w14:textId="77777777" w:rsidR="00000000" w:rsidRDefault="003C26CA">
      <w:pPr>
        <w:pStyle w:val="a"/>
        <w:rPr>
          <w:rtl/>
        </w:rPr>
      </w:pPr>
    </w:p>
    <w:p w14:paraId="6220742B" w14:textId="77777777" w:rsidR="00000000" w:rsidRDefault="003C26CA">
      <w:pPr>
        <w:pStyle w:val="a"/>
        <w:rPr>
          <w:rFonts w:hint="cs"/>
          <w:rtl/>
        </w:rPr>
      </w:pPr>
      <w:r>
        <w:rPr>
          <w:rFonts w:hint="cs"/>
          <w:rtl/>
        </w:rPr>
        <w:t>תודה. חברת הכנסת  מל פולישוק-בלוך.</w:t>
      </w:r>
    </w:p>
    <w:p w14:paraId="12158544" w14:textId="77777777" w:rsidR="00000000" w:rsidRDefault="003C26CA">
      <w:pPr>
        <w:pStyle w:val="a"/>
        <w:rPr>
          <w:rFonts w:hint="cs"/>
          <w:rtl/>
        </w:rPr>
      </w:pPr>
    </w:p>
    <w:p w14:paraId="5EA64DE7" w14:textId="77777777" w:rsidR="00000000" w:rsidRDefault="003C26CA">
      <w:pPr>
        <w:pStyle w:val="Speaker"/>
        <w:rPr>
          <w:rtl/>
        </w:rPr>
      </w:pPr>
      <w:bookmarkStart w:id="191" w:name="FS000001047T11_06_2003_14_39_53"/>
      <w:bookmarkEnd w:id="191"/>
      <w:r>
        <w:rPr>
          <w:rFonts w:hint="eastAsia"/>
          <w:rtl/>
        </w:rPr>
        <w:t>מל</w:t>
      </w:r>
      <w:r>
        <w:rPr>
          <w:rtl/>
        </w:rPr>
        <w:t xml:space="preserve"> פולישוק-בל</w:t>
      </w:r>
      <w:r>
        <w:rPr>
          <w:rtl/>
        </w:rPr>
        <w:t>וך (שינוי):</w:t>
      </w:r>
    </w:p>
    <w:p w14:paraId="2D078CB5" w14:textId="77777777" w:rsidR="00000000" w:rsidRDefault="003C26CA">
      <w:pPr>
        <w:pStyle w:val="a"/>
        <w:rPr>
          <w:rFonts w:hint="cs"/>
          <w:rtl/>
        </w:rPr>
      </w:pPr>
    </w:p>
    <w:p w14:paraId="15ADC3EA" w14:textId="77777777" w:rsidR="00000000" w:rsidRDefault="003C26CA">
      <w:pPr>
        <w:pStyle w:val="a"/>
        <w:rPr>
          <w:rFonts w:hint="cs"/>
          <w:rtl/>
        </w:rPr>
      </w:pPr>
      <w:r>
        <w:rPr>
          <w:rFonts w:hint="cs"/>
          <w:rtl/>
        </w:rPr>
        <w:t>אדוני היושב-ראש, כבוד השרה, לוועדת המדע והטכנולוגיה בכנסת פונים כל שבוע אזרחים וארגונים בנושאים השונים של הזיהום הסביבתי וההשלכות שיש לו על בריאותנו ועל חיינו. עסקנו רבות בוועדה בנושא הקרינה בצורן ובפורת. השבוע קיבלנו את הדוח של  פרופסור מנפרד</w:t>
      </w:r>
      <w:r>
        <w:rPr>
          <w:rFonts w:hint="cs"/>
          <w:rtl/>
        </w:rPr>
        <w:t xml:space="preserve"> גרין בנושא זה, לאחר שאסף את הממצאים, ובשבוע הבא נקיים דיון בנושא. עסקנו בזיהום אוויר בלב תל-אביב, כתוצאה מפעילות תע"ש בעבר. הממצאים מאוד-מאוד מדאיגים, וגם בתחום זה צריך לפעול.</w:t>
      </w:r>
    </w:p>
    <w:p w14:paraId="46419869" w14:textId="77777777" w:rsidR="00000000" w:rsidRDefault="003C26CA">
      <w:pPr>
        <w:pStyle w:val="a"/>
        <w:rPr>
          <w:rFonts w:hint="cs"/>
          <w:rtl/>
        </w:rPr>
      </w:pPr>
      <w:r>
        <w:rPr>
          <w:rFonts w:hint="cs"/>
          <w:rtl/>
        </w:rPr>
        <w:tab/>
      </w:r>
    </w:p>
    <w:p w14:paraId="5D80DB05" w14:textId="77777777" w:rsidR="00000000" w:rsidRDefault="003C26CA">
      <w:pPr>
        <w:pStyle w:val="a"/>
        <w:rPr>
          <w:rFonts w:hint="cs"/>
          <w:rtl/>
        </w:rPr>
      </w:pPr>
      <w:r>
        <w:rPr>
          <w:rFonts w:hint="cs"/>
          <w:rtl/>
        </w:rPr>
        <w:t>הגוף הקובע את הקשר שבין הגורמים המזהמים והפוגעים לבין המחלות הוא משרד הבריאות</w:t>
      </w:r>
      <w:r>
        <w:rPr>
          <w:rFonts w:hint="cs"/>
          <w:rtl/>
        </w:rPr>
        <w:t xml:space="preserve">. יש לו המנגנונים והמוסדות, והם אלה שבודקים ומפרסמים מדי תקופה. לכן נזדעקנו כאשר קיבלנו את הדוח על קריית-טבעון. על-פי הכותרת: בקריית-טבעון מתים יותר. כך נאמר בדוח רשמי של משרד הבריאות, שחשף את הנתונים הקשים האלה. </w:t>
      </w:r>
    </w:p>
    <w:p w14:paraId="335F37B8" w14:textId="77777777" w:rsidR="00000000" w:rsidRDefault="003C26CA">
      <w:pPr>
        <w:pStyle w:val="a"/>
        <w:rPr>
          <w:rFonts w:hint="cs"/>
          <w:rtl/>
        </w:rPr>
      </w:pPr>
    </w:p>
    <w:p w14:paraId="66E94CB5" w14:textId="77777777" w:rsidR="00000000" w:rsidRDefault="003C26CA">
      <w:pPr>
        <w:pStyle w:val="a"/>
        <w:rPr>
          <w:rFonts w:hint="cs"/>
          <w:rtl/>
        </w:rPr>
      </w:pPr>
      <w:r>
        <w:rPr>
          <w:rFonts w:hint="cs"/>
          <w:rtl/>
        </w:rPr>
        <w:t>מאידך גיסא, יש לנו הגורמים המקצועיים של ה</w:t>
      </w:r>
      <w:r>
        <w:rPr>
          <w:rFonts w:hint="cs"/>
          <w:rtl/>
        </w:rPr>
        <w:t xml:space="preserve">משרד לאיכות הסביבה, אשר מתריעים על המפגעים, והחיבור צריך להיות בין שני הגורמים האלה. </w:t>
      </w:r>
    </w:p>
    <w:p w14:paraId="1F30A4CE" w14:textId="77777777" w:rsidR="00000000" w:rsidRDefault="003C26CA">
      <w:pPr>
        <w:pStyle w:val="a"/>
        <w:rPr>
          <w:rFonts w:hint="cs"/>
          <w:rtl/>
        </w:rPr>
      </w:pPr>
    </w:p>
    <w:p w14:paraId="282F3FA4" w14:textId="77777777" w:rsidR="00000000" w:rsidRDefault="003C26CA">
      <w:pPr>
        <w:pStyle w:val="a"/>
        <w:rPr>
          <w:rFonts w:hint="cs"/>
          <w:rtl/>
        </w:rPr>
      </w:pPr>
      <w:r>
        <w:rPr>
          <w:rFonts w:hint="cs"/>
          <w:rtl/>
        </w:rPr>
        <w:t>לא עובר במדינה יום בלי שאנו מתרגשים, בוכים וכועסים על אובדן חיי אדם כתוצאה מהטרור והפיגועים. אנחנו כמעט לא מתרגשים, אבל אנחנו חייבים להתרגש ולהזדעק על אובדן חיי אדם שאנח</w:t>
      </w:r>
      <w:r>
        <w:rPr>
          <w:rFonts w:hint="cs"/>
          <w:rtl/>
        </w:rPr>
        <w:t>נו גורמים לו במו-ידינו. זה הרבה יותר חמור, כי בידינו האפשרות לעשות את השינוי.</w:t>
      </w:r>
    </w:p>
    <w:p w14:paraId="37A93106" w14:textId="77777777" w:rsidR="00000000" w:rsidRDefault="003C26CA">
      <w:pPr>
        <w:pStyle w:val="a"/>
        <w:rPr>
          <w:rFonts w:hint="cs"/>
          <w:rtl/>
        </w:rPr>
      </w:pPr>
    </w:p>
    <w:p w14:paraId="70CA80BA" w14:textId="77777777" w:rsidR="00000000" w:rsidRDefault="003C26CA">
      <w:pPr>
        <w:pStyle w:val="a"/>
        <w:rPr>
          <w:rFonts w:hint="cs"/>
          <w:rtl/>
        </w:rPr>
      </w:pPr>
      <w:r>
        <w:rPr>
          <w:rFonts w:hint="cs"/>
          <w:rtl/>
        </w:rPr>
        <w:t>אני קוראת מכאן לשרה לאיכות הסביבה, שאני יודעת עד כמה היא מחויבת וקשורה לנושא, והיא נלחמת לשיפור איכות הסביבה בכל הארץ, ובוודאי באזור חיפה, ואני פונה גם לשר הבריאות, הממונה על בר</w:t>
      </w:r>
      <w:r>
        <w:rPr>
          <w:rFonts w:hint="cs"/>
          <w:rtl/>
        </w:rPr>
        <w:t>יאותם של תושבי ישראל, לפעול במשותף, לעבוד ביחד, להסיק את המסקנות האופרטיביות מממצאים שכבר קיימים בידינו - לא צריך  להמציא את הגלגל - ולהתחיל לעשות  מעשים, כי כל יום שעובר גורם לכך שיותר אנשים נפגעים, וחובתנו להפסיק זאת. תודה.</w:t>
      </w:r>
    </w:p>
    <w:p w14:paraId="23B95FB3" w14:textId="77777777" w:rsidR="00000000" w:rsidRDefault="003C26CA">
      <w:pPr>
        <w:pStyle w:val="a"/>
        <w:ind w:firstLine="0"/>
        <w:rPr>
          <w:rFonts w:hint="cs"/>
          <w:rtl/>
        </w:rPr>
      </w:pPr>
    </w:p>
    <w:p w14:paraId="199920E2" w14:textId="77777777" w:rsidR="00000000" w:rsidRDefault="003C26CA">
      <w:pPr>
        <w:pStyle w:val="ad"/>
        <w:rPr>
          <w:rtl/>
        </w:rPr>
      </w:pPr>
      <w:r>
        <w:rPr>
          <w:rtl/>
        </w:rPr>
        <w:t>היו"ר נסים דהן:</w:t>
      </w:r>
    </w:p>
    <w:p w14:paraId="228F4330" w14:textId="77777777" w:rsidR="00000000" w:rsidRDefault="003C26CA">
      <w:pPr>
        <w:pStyle w:val="a"/>
        <w:rPr>
          <w:rtl/>
        </w:rPr>
      </w:pPr>
    </w:p>
    <w:p w14:paraId="6D114E0B" w14:textId="77777777" w:rsidR="00000000" w:rsidRDefault="003C26CA">
      <w:pPr>
        <w:pStyle w:val="a"/>
        <w:rPr>
          <w:rFonts w:hint="cs"/>
          <w:rtl/>
        </w:rPr>
      </w:pPr>
      <w:r>
        <w:rPr>
          <w:rFonts w:hint="cs"/>
          <w:rtl/>
        </w:rPr>
        <w:t xml:space="preserve">גברתי השרה, </w:t>
      </w:r>
      <w:r>
        <w:rPr>
          <w:rFonts w:hint="cs"/>
          <w:rtl/>
        </w:rPr>
        <w:t>שתשיב לכל המתדיינים.</w:t>
      </w:r>
    </w:p>
    <w:p w14:paraId="4BEBF262" w14:textId="77777777" w:rsidR="00000000" w:rsidRDefault="003C26CA">
      <w:pPr>
        <w:pStyle w:val="a"/>
        <w:ind w:firstLine="0"/>
        <w:rPr>
          <w:rFonts w:hint="cs"/>
          <w:rtl/>
        </w:rPr>
      </w:pPr>
    </w:p>
    <w:p w14:paraId="35BE7324" w14:textId="77777777" w:rsidR="00000000" w:rsidRDefault="003C26CA">
      <w:pPr>
        <w:pStyle w:val="Speaker"/>
        <w:rPr>
          <w:rtl/>
        </w:rPr>
      </w:pPr>
      <w:bookmarkStart w:id="192" w:name="FS000000518T11_06_2003_14_50_14"/>
      <w:bookmarkEnd w:id="192"/>
      <w:r>
        <w:rPr>
          <w:rFonts w:hint="eastAsia"/>
          <w:rtl/>
        </w:rPr>
        <w:t>השרה</w:t>
      </w:r>
      <w:r>
        <w:rPr>
          <w:rtl/>
        </w:rPr>
        <w:t xml:space="preserve"> לאיכות הסביבה יהודית נאות:</w:t>
      </w:r>
    </w:p>
    <w:p w14:paraId="6654083D" w14:textId="77777777" w:rsidR="00000000" w:rsidRDefault="003C26CA">
      <w:pPr>
        <w:pStyle w:val="a"/>
        <w:rPr>
          <w:rFonts w:hint="cs"/>
          <w:rtl/>
        </w:rPr>
      </w:pPr>
    </w:p>
    <w:p w14:paraId="40CCF609" w14:textId="77777777" w:rsidR="00000000" w:rsidRDefault="003C26CA">
      <w:pPr>
        <w:pStyle w:val="a"/>
        <w:rPr>
          <w:rFonts w:hint="cs"/>
          <w:rtl/>
        </w:rPr>
      </w:pPr>
      <w:r>
        <w:rPr>
          <w:rFonts w:hint="cs"/>
          <w:rtl/>
        </w:rPr>
        <w:t>אדוני היושב-ראש, עמיתי חברי הכנסת. קולי ניחר מעישון ולא מזיהום אוויר.</w:t>
      </w:r>
    </w:p>
    <w:p w14:paraId="12078400" w14:textId="77777777" w:rsidR="00000000" w:rsidRDefault="003C26CA">
      <w:pPr>
        <w:pStyle w:val="a"/>
        <w:ind w:firstLine="0"/>
        <w:rPr>
          <w:rFonts w:hint="cs"/>
          <w:rtl/>
        </w:rPr>
      </w:pPr>
    </w:p>
    <w:p w14:paraId="455FA77A" w14:textId="77777777" w:rsidR="00000000" w:rsidRDefault="003C26CA">
      <w:pPr>
        <w:pStyle w:val="ad"/>
        <w:rPr>
          <w:rtl/>
        </w:rPr>
      </w:pPr>
      <w:r>
        <w:rPr>
          <w:rtl/>
        </w:rPr>
        <w:t>היו"ר נסים דהן:</w:t>
      </w:r>
    </w:p>
    <w:p w14:paraId="01A8C4FF" w14:textId="77777777" w:rsidR="00000000" w:rsidRDefault="003C26CA">
      <w:pPr>
        <w:pStyle w:val="a"/>
        <w:rPr>
          <w:rtl/>
        </w:rPr>
      </w:pPr>
    </w:p>
    <w:p w14:paraId="429A1DAA" w14:textId="77777777" w:rsidR="00000000" w:rsidRDefault="003C26CA">
      <w:pPr>
        <w:pStyle w:val="a"/>
        <w:rPr>
          <w:rFonts w:hint="cs"/>
          <w:rtl/>
        </w:rPr>
      </w:pPr>
      <w:r>
        <w:rPr>
          <w:rFonts w:hint="cs"/>
          <w:rtl/>
        </w:rPr>
        <w:t>עישון ולא זיהום אוויר?</w:t>
      </w:r>
    </w:p>
    <w:p w14:paraId="2D70D0FC" w14:textId="77777777" w:rsidR="00000000" w:rsidRDefault="003C26CA">
      <w:pPr>
        <w:pStyle w:val="a"/>
        <w:ind w:firstLine="0"/>
        <w:rPr>
          <w:rFonts w:hint="cs"/>
          <w:rtl/>
        </w:rPr>
      </w:pPr>
    </w:p>
    <w:p w14:paraId="5C0E2AC3" w14:textId="77777777" w:rsidR="00000000" w:rsidRDefault="003C26CA">
      <w:pPr>
        <w:pStyle w:val="SpeakerCon"/>
        <w:rPr>
          <w:rFonts w:hint="cs"/>
          <w:rtl/>
        </w:rPr>
      </w:pPr>
      <w:bookmarkStart w:id="193" w:name="FS000000518T11_06_2003_14_50_50C"/>
      <w:bookmarkEnd w:id="193"/>
    </w:p>
    <w:p w14:paraId="268B652A" w14:textId="77777777" w:rsidR="00000000" w:rsidRDefault="003C26CA">
      <w:pPr>
        <w:pStyle w:val="SpeakerCon"/>
        <w:rPr>
          <w:rtl/>
        </w:rPr>
      </w:pPr>
      <w:r>
        <w:rPr>
          <w:rtl/>
        </w:rPr>
        <w:t>השרה לאיכות הסביבה יהודית נאות:</w:t>
      </w:r>
    </w:p>
    <w:p w14:paraId="4CB4CC6E" w14:textId="77777777" w:rsidR="00000000" w:rsidRDefault="003C26CA">
      <w:pPr>
        <w:pStyle w:val="a"/>
        <w:rPr>
          <w:rtl/>
        </w:rPr>
      </w:pPr>
    </w:p>
    <w:p w14:paraId="4F137F70" w14:textId="77777777" w:rsidR="00000000" w:rsidRDefault="003C26CA">
      <w:pPr>
        <w:pStyle w:val="a"/>
        <w:rPr>
          <w:rFonts w:hint="cs"/>
          <w:rtl/>
        </w:rPr>
      </w:pPr>
      <w:r>
        <w:rPr>
          <w:rFonts w:hint="cs"/>
          <w:rtl/>
        </w:rPr>
        <w:t>זה זיהום אוויר פנימי אישי.</w:t>
      </w:r>
    </w:p>
    <w:p w14:paraId="3A0CBF9C" w14:textId="77777777" w:rsidR="00000000" w:rsidRDefault="003C26CA">
      <w:pPr>
        <w:pStyle w:val="a"/>
        <w:ind w:firstLine="0"/>
        <w:rPr>
          <w:rFonts w:hint="cs"/>
          <w:rtl/>
        </w:rPr>
      </w:pPr>
    </w:p>
    <w:p w14:paraId="161F87EF" w14:textId="77777777" w:rsidR="00000000" w:rsidRDefault="003C26CA">
      <w:pPr>
        <w:pStyle w:val="ad"/>
        <w:rPr>
          <w:rtl/>
        </w:rPr>
      </w:pPr>
      <w:r>
        <w:rPr>
          <w:rtl/>
        </w:rPr>
        <w:t>היו"ר נסים דהן:</w:t>
      </w:r>
    </w:p>
    <w:p w14:paraId="52AEA182" w14:textId="77777777" w:rsidR="00000000" w:rsidRDefault="003C26CA">
      <w:pPr>
        <w:pStyle w:val="a"/>
        <w:rPr>
          <w:rtl/>
        </w:rPr>
      </w:pPr>
    </w:p>
    <w:p w14:paraId="1076CF39" w14:textId="77777777" w:rsidR="00000000" w:rsidRDefault="003C26CA">
      <w:pPr>
        <w:pStyle w:val="a"/>
        <w:rPr>
          <w:rFonts w:hint="cs"/>
          <w:rtl/>
        </w:rPr>
      </w:pPr>
      <w:r>
        <w:rPr>
          <w:rFonts w:hint="cs"/>
          <w:rtl/>
        </w:rPr>
        <w:t>אני לא חוש</w:t>
      </w:r>
      <w:r>
        <w:rPr>
          <w:rFonts w:hint="cs"/>
          <w:rtl/>
        </w:rPr>
        <w:t>ב שיש זיהום גדול מעישון.</w:t>
      </w:r>
    </w:p>
    <w:p w14:paraId="38F86CC3" w14:textId="77777777" w:rsidR="00000000" w:rsidRDefault="003C26CA">
      <w:pPr>
        <w:pStyle w:val="a"/>
        <w:ind w:firstLine="0"/>
        <w:rPr>
          <w:rFonts w:hint="cs"/>
          <w:rtl/>
        </w:rPr>
      </w:pPr>
    </w:p>
    <w:p w14:paraId="2D715161" w14:textId="77777777" w:rsidR="00000000" w:rsidRDefault="003C26CA">
      <w:pPr>
        <w:pStyle w:val="SpeakerCon"/>
        <w:rPr>
          <w:rtl/>
        </w:rPr>
      </w:pPr>
      <w:bookmarkStart w:id="194" w:name="FS000000518T11_06_2003_14_51_31C"/>
      <w:bookmarkEnd w:id="194"/>
      <w:r>
        <w:rPr>
          <w:rtl/>
        </w:rPr>
        <w:t>השרה לאיכות הסביבה יהודית נאות:</w:t>
      </w:r>
    </w:p>
    <w:p w14:paraId="6F4BB639" w14:textId="77777777" w:rsidR="00000000" w:rsidRDefault="003C26CA">
      <w:pPr>
        <w:pStyle w:val="a"/>
        <w:rPr>
          <w:rtl/>
        </w:rPr>
      </w:pPr>
    </w:p>
    <w:p w14:paraId="469AAD8E" w14:textId="77777777" w:rsidR="00000000" w:rsidRDefault="003C26CA">
      <w:pPr>
        <w:pStyle w:val="a"/>
        <w:rPr>
          <w:rFonts w:hint="cs"/>
          <w:rtl/>
        </w:rPr>
      </w:pPr>
      <w:r>
        <w:rPr>
          <w:rFonts w:hint="cs"/>
          <w:rtl/>
        </w:rPr>
        <w:t>אדוני שר הבריאות לשעבר, ידעתי שאעורר אותך בעניין זה, ואני שמחה שאתה שומר עלי.</w:t>
      </w:r>
    </w:p>
    <w:p w14:paraId="3700FC60" w14:textId="77777777" w:rsidR="00000000" w:rsidRDefault="003C26CA">
      <w:pPr>
        <w:pStyle w:val="a"/>
        <w:ind w:firstLine="0"/>
        <w:rPr>
          <w:rFonts w:hint="cs"/>
          <w:rtl/>
        </w:rPr>
      </w:pPr>
    </w:p>
    <w:p w14:paraId="3BDEB5E8" w14:textId="77777777" w:rsidR="00000000" w:rsidRDefault="003C26CA">
      <w:pPr>
        <w:pStyle w:val="ad"/>
        <w:rPr>
          <w:rtl/>
        </w:rPr>
      </w:pPr>
      <w:r>
        <w:rPr>
          <w:rtl/>
        </w:rPr>
        <w:t>היו"ר נסים דהן:</w:t>
      </w:r>
    </w:p>
    <w:p w14:paraId="69F5669C" w14:textId="77777777" w:rsidR="00000000" w:rsidRDefault="003C26CA">
      <w:pPr>
        <w:pStyle w:val="a"/>
        <w:rPr>
          <w:rtl/>
        </w:rPr>
      </w:pPr>
    </w:p>
    <w:p w14:paraId="066E6D01" w14:textId="77777777" w:rsidR="00000000" w:rsidRDefault="003C26CA">
      <w:pPr>
        <w:pStyle w:val="a"/>
        <w:rPr>
          <w:rFonts w:hint="cs"/>
          <w:rtl/>
        </w:rPr>
      </w:pPr>
      <w:r>
        <w:rPr>
          <w:rFonts w:hint="cs"/>
          <w:rtl/>
        </w:rPr>
        <w:t>שלא תמליצי לנוער ולצופים בבית לעשן, אני מבקש.</w:t>
      </w:r>
    </w:p>
    <w:p w14:paraId="55587C47" w14:textId="77777777" w:rsidR="00000000" w:rsidRDefault="003C26CA">
      <w:pPr>
        <w:pStyle w:val="a"/>
        <w:ind w:firstLine="0"/>
        <w:rPr>
          <w:rFonts w:hint="cs"/>
          <w:rtl/>
        </w:rPr>
      </w:pPr>
    </w:p>
    <w:p w14:paraId="3EA4A37C" w14:textId="77777777" w:rsidR="00000000" w:rsidRDefault="003C26CA">
      <w:pPr>
        <w:pStyle w:val="SpeakerCon"/>
        <w:rPr>
          <w:rtl/>
        </w:rPr>
      </w:pPr>
      <w:bookmarkStart w:id="195" w:name="FS000000518T11_06_2003_14_52_10C"/>
      <w:bookmarkEnd w:id="195"/>
      <w:r>
        <w:rPr>
          <w:rtl/>
        </w:rPr>
        <w:t>השרה לאיכות הסביבה יהודית נאות:</w:t>
      </w:r>
    </w:p>
    <w:p w14:paraId="4D2090E8" w14:textId="77777777" w:rsidR="00000000" w:rsidRDefault="003C26CA">
      <w:pPr>
        <w:pStyle w:val="a"/>
        <w:rPr>
          <w:rtl/>
        </w:rPr>
      </w:pPr>
    </w:p>
    <w:p w14:paraId="7563EB58" w14:textId="77777777" w:rsidR="00000000" w:rsidRDefault="003C26CA">
      <w:pPr>
        <w:pStyle w:val="a"/>
        <w:rPr>
          <w:rFonts w:hint="cs"/>
          <w:rtl/>
        </w:rPr>
      </w:pPr>
      <w:r>
        <w:rPr>
          <w:rFonts w:hint="cs"/>
          <w:rtl/>
        </w:rPr>
        <w:t>ההיפך, אני ממליצה לכו</w:t>
      </w:r>
      <w:r>
        <w:rPr>
          <w:rFonts w:hint="cs"/>
          <w:rtl/>
        </w:rPr>
        <w:t>לם לא לעשן, ואני מראה להם מה קורה אם מעשנים.</w:t>
      </w:r>
    </w:p>
    <w:p w14:paraId="154891B9" w14:textId="77777777" w:rsidR="00000000" w:rsidRDefault="003C26CA">
      <w:pPr>
        <w:pStyle w:val="a"/>
        <w:rPr>
          <w:rFonts w:hint="cs"/>
          <w:rtl/>
        </w:rPr>
      </w:pPr>
    </w:p>
    <w:p w14:paraId="1C0B1856" w14:textId="77777777" w:rsidR="00000000" w:rsidRDefault="003C26CA">
      <w:pPr>
        <w:pStyle w:val="a"/>
        <w:rPr>
          <w:rFonts w:hint="cs"/>
          <w:rtl/>
        </w:rPr>
      </w:pPr>
      <w:r>
        <w:rPr>
          <w:rFonts w:hint="cs"/>
          <w:rtl/>
        </w:rPr>
        <w:t>אני רוצה להודות לחברי הכנסת וליושב-ראש ועדת הפנים ואיכות הסביבה על שראה לנכון לציין את שבוע איכות הסביבה הבין-לאומי, ולמקד את השבוע הזה במדינת ישראל באיכות האוויר ובאיכות המים שלנו.  אני מודה לחברי הכנסת שניאות</w:t>
      </w:r>
      <w:r>
        <w:rPr>
          <w:rFonts w:hint="cs"/>
          <w:rtl/>
        </w:rPr>
        <w:t>ו והגישו הצעות לסדר-היום בעניין, על מנת שהסוגיה תעלה לדיון.</w:t>
      </w:r>
    </w:p>
    <w:p w14:paraId="70B16292" w14:textId="77777777" w:rsidR="00000000" w:rsidRDefault="003C26CA">
      <w:pPr>
        <w:pStyle w:val="a"/>
        <w:rPr>
          <w:rFonts w:hint="cs"/>
          <w:rtl/>
        </w:rPr>
      </w:pPr>
    </w:p>
    <w:p w14:paraId="601F783E" w14:textId="77777777" w:rsidR="00000000" w:rsidRDefault="003C26CA">
      <w:pPr>
        <w:pStyle w:val="a"/>
        <w:rPr>
          <w:rFonts w:hint="cs"/>
          <w:rtl/>
        </w:rPr>
      </w:pPr>
      <w:r>
        <w:rPr>
          <w:rFonts w:hint="cs"/>
          <w:rtl/>
        </w:rPr>
        <w:t>אני סבורה שאיכות מי השתייה בישראל עדיין איננה ירודה, אבל היא תהיה ירודה. אני לא מתכוונת להצטעצע ולטייח כאן. היום היתה ממשלת ישראל אמורה לדון בקיצוץ תקציבי נוסף, ולא הגענו לדיון בקיצוץ הנוסף הצפוי</w:t>
      </w:r>
      <w:r>
        <w:rPr>
          <w:rFonts w:hint="cs"/>
          <w:rtl/>
        </w:rPr>
        <w:t xml:space="preserve"> בתקציב המשרד לאיכות הסביבה, אלא רק למשמעויות הקיצוץ בתקציב משרד החינוך. עוד לא הגענו לדיון במשמעויות הקיצוץ בתקציב משרד הרווחה. אני בטוחה שבסוף הדרך, עשר דקות או עשר שניות לפני ההצבעה, יגיעו גם לדיון בקיצוץ בתקציב המשרד לאיכות הסביבה, ואולי יתאפשר לי לומר</w:t>
      </w:r>
      <w:r>
        <w:rPr>
          <w:rFonts w:hint="cs"/>
          <w:rtl/>
        </w:rPr>
        <w:t xml:space="preserve"> מה תהיה המשמעות של הקיצוץ הנוסף.</w:t>
      </w:r>
    </w:p>
    <w:p w14:paraId="3254D072" w14:textId="77777777" w:rsidR="00000000" w:rsidRDefault="003C26CA">
      <w:pPr>
        <w:pStyle w:val="a"/>
        <w:ind w:firstLine="0"/>
        <w:rPr>
          <w:rFonts w:hint="cs"/>
          <w:rtl/>
        </w:rPr>
      </w:pPr>
    </w:p>
    <w:p w14:paraId="7ACD6ACB" w14:textId="77777777" w:rsidR="00000000" w:rsidRDefault="003C26CA">
      <w:pPr>
        <w:pStyle w:val="ac"/>
        <w:rPr>
          <w:rtl/>
        </w:rPr>
      </w:pPr>
      <w:r>
        <w:rPr>
          <w:rFonts w:hint="eastAsia"/>
          <w:rtl/>
        </w:rPr>
        <w:t>חיים</w:t>
      </w:r>
      <w:r>
        <w:rPr>
          <w:rtl/>
        </w:rPr>
        <w:t xml:space="preserve"> כץ (הליכוד):</w:t>
      </w:r>
    </w:p>
    <w:p w14:paraId="3586F598" w14:textId="77777777" w:rsidR="00000000" w:rsidRDefault="003C26CA">
      <w:pPr>
        <w:pStyle w:val="a"/>
        <w:rPr>
          <w:rFonts w:hint="cs"/>
          <w:rtl/>
        </w:rPr>
      </w:pPr>
    </w:p>
    <w:p w14:paraId="158887D6" w14:textId="77777777" w:rsidR="00000000" w:rsidRDefault="003C26CA">
      <w:pPr>
        <w:pStyle w:val="a"/>
        <w:rPr>
          <w:rFonts w:hint="cs"/>
          <w:rtl/>
        </w:rPr>
      </w:pPr>
      <w:r>
        <w:rPr>
          <w:rFonts w:hint="cs"/>
          <w:rtl/>
        </w:rPr>
        <w:t>ואם המשמעות של הקיצוץ בתקציב משרדך תהיה קשה, תצביעי נגד, תתפטרי מתפקידך?</w:t>
      </w:r>
    </w:p>
    <w:p w14:paraId="31CFD863" w14:textId="77777777" w:rsidR="00000000" w:rsidRDefault="003C26CA">
      <w:pPr>
        <w:pStyle w:val="a"/>
        <w:ind w:firstLine="0"/>
        <w:rPr>
          <w:rFonts w:hint="cs"/>
          <w:rtl/>
        </w:rPr>
      </w:pPr>
    </w:p>
    <w:p w14:paraId="0DAD17EC" w14:textId="77777777" w:rsidR="00000000" w:rsidRDefault="003C26CA">
      <w:pPr>
        <w:pStyle w:val="SpeakerCon"/>
        <w:rPr>
          <w:rtl/>
        </w:rPr>
      </w:pPr>
      <w:bookmarkStart w:id="196" w:name="FS000000518T11_06_2003_15_33_29C"/>
      <w:bookmarkEnd w:id="196"/>
      <w:r>
        <w:rPr>
          <w:rtl/>
        </w:rPr>
        <w:t>השרה לאיכות הסביבה יהודית נאות:</w:t>
      </w:r>
    </w:p>
    <w:p w14:paraId="447B76ED" w14:textId="77777777" w:rsidR="00000000" w:rsidRDefault="003C26CA">
      <w:pPr>
        <w:pStyle w:val="a"/>
        <w:rPr>
          <w:rtl/>
        </w:rPr>
      </w:pPr>
    </w:p>
    <w:p w14:paraId="4F8E32CB" w14:textId="77777777" w:rsidR="00000000" w:rsidRDefault="003C26CA">
      <w:pPr>
        <w:pStyle w:val="a"/>
        <w:rPr>
          <w:rFonts w:hint="cs"/>
          <w:rtl/>
        </w:rPr>
      </w:pPr>
      <w:r>
        <w:rPr>
          <w:rFonts w:hint="cs"/>
          <w:rtl/>
        </w:rPr>
        <w:t>אתה מכיר אותי, אני אף פעם לא אומרת מה יהיה אם.</w:t>
      </w:r>
    </w:p>
    <w:p w14:paraId="1D3F87A4" w14:textId="77777777" w:rsidR="00000000" w:rsidRDefault="003C26CA">
      <w:pPr>
        <w:pStyle w:val="a"/>
        <w:rPr>
          <w:rFonts w:hint="cs"/>
          <w:rtl/>
        </w:rPr>
      </w:pPr>
    </w:p>
    <w:p w14:paraId="294355A7" w14:textId="77777777" w:rsidR="00000000" w:rsidRDefault="003C26CA">
      <w:pPr>
        <w:pStyle w:val="ad"/>
        <w:rPr>
          <w:rtl/>
        </w:rPr>
      </w:pPr>
      <w:r>
        <w:rPr>
          <w:rtl/>
        </w:rPr>
        <w:t>היו"ר נסים דהן:</w:t>
      </w:r>
    </w:p>
    <w:p w14:paraId="1739AE8E" w14:textId="77777777" w:rsidR="00000000" w:rsidRDefault="003C26CA">
      <w:pPr>
        <w:pStyle w:val="a"/>
        <w:rPr>
          <w:rtl/>
        </w:rPr>
      </w:pPr>
    </w:p>
    <w:p w14:paraId="1AEA2A9F" w14:textId="77777777" w:rsidR="00000000" w:rsidRDefault="003C26CA">
      <w:pPr>
        <w:pStyle w:val="a"/>
        <w:rPr>
          <w:rFonts w:hint="cs"/>
          <w:rtl/>
        </w:rPr>
      </w:pPr>
      <w:r>
        <w:rPr>
          <w:rFonts w:hint="cs"/>
          <w:rtl/>
        </w:rPr>
        <w:t>חבר הכנסת כץ, מותר לקרוא קריאת</w:t>
      </w:r>
      <w:r>
        <w:rPr>
          <w:rFonts w:hint="cs"/>
          <w:rtl/>
        </w:rPr>
        <w:t xml:space="preserve"> ביניים, אבל לא לנהל דיון. את לא צריכה לענות לו.</w:t>
      </w:r>
    </w:p>
    <w:p w14:paraId="2471CF9C" w14:textId="77777777" w:rsidR="00000000" w:rsidRDefault="003C26CA">
      <w:pPr>
        <w:pStyle w:val="a"/>
        <w:ind w:firstLine="0"/>
        <w:rPr>
          <w:rFonts w:hint="cs"/>
          <w:rtl/>
        </w:rPr>
      </w:pPr>
    </w:p>
    <w:p w14:paraId="3D364FD7" w14:textId="77777777" w:rsidR="00000000" w:rsidRDefault="003C26CA">
      <w:pPr>
        <w:pStyle w:val="SpeakerCon"/>
        <w:rPr>
          <w:rtl/>
        </w:rPr>
      </w:pPr>
      <w:bookmarkStart w:id="197" w:name="FS000000518T11_06_2003_15_34_19C"/>
      <w:bookmarkEnd w:id="197"/>
      <w:r>
        <w:rPr>
          <w:rtl/>
        </w:rPr>
        <w:t>השרה לאיכות הסביבה יהודית נאות:</w:t>
      </w:r>
    </w:p>
    <w:p w14:paraId="67A1BF79" w14:textId="77777777" w:rsidR="00000000" w:rsidRDefault="003C26CA">
      <w:pPr>
        <w:pStyle w:val="a"/>
        <w:rPr>
          <w:rtl/>
        </w:rPr>
      </w:pPr>
    </w:p>
    <w:p w14:paraId="433B7307" w14:textId="77777777" w:rsidR="00000000" w:rsidRDefault="003C26CA">
      <w:pPr>
        <w:pStyle w:val="a"/>
        <w:rPr>
          <w:rFonts w:hint="cs"/>
          <w:rtl/>
        </w:rPr>
      </w:pPr>
      <w:r>
        <w:rPr>
          <w:rFonts w:hint="cs"/>
          <w:rtl/>
        </w:rPr>
        <w:t xml:space="preserve">בניגוד לך, חבר הכנסת כץ, אני יודעת להבדיל בין היותי באופוזיציה ובין היותי בקואליציה. אני יודעת מה מקומי בכל מקום. אל תמשוך אותי בלשוני. כאשר ארצה להצביע נגד ולהתפטר, אקח את </w:t>
      </w:r>
      <w:r>
        <w:rPr>
          <w:rFonts w:hint="cs"/>
          <w:rtl/>
        </w:rPr>
        <w:t xml:space="preserve">כל האחריות. אבל בואו נדבר על הנושא החשוב באמת. </w:t>
      </w:r>
    </w:p>
    <w:p w14:paraId="5AB8A6DD" w14:textId="77777777" w:rsidR="00000000" w:rsidRDefault="003C26CA">
      <w:pPr>
        <w:pStyle w:val="a"/>
        <w:rPr>
          <w:rFonts w:hint="cs"/>
          <w:rtl/>
        </w:rPr>
      </w:pPr>
    </w:p>
    <w:p w14:paraId="78E64586" w14:textId="77777777" w:rsidR="00000000" w:rsidRDefault="003C26CA">
      <w:pPr>
        <w:pStyle w:val="a"/>
        <w:rPr>
          <w:rFonts w:hint="cs"/>
          <w:rtl/>
        </w:rPr>
      </w:pPr>
      <w:r>
        <w:rPr>
          <w:rFonts w:hint="cs"/>
          <w:rtl/>
        </w:rPr>
        <w:t>אין ספק שיש לקבל שתי החלטות: א. איך מתקנים את הזיהומים שהם תוצאת העבר. אנחנו צריכים השקעות עתירות הון כדי לשקם למשל את זיהום הקרקע בשטח תע"ש. אף אחד לא יכול לומר היום, שמישהו יכול להרשות לעצמו לבנות שם. אף א</w:t>
      </w:r>
      <w:r>
        <w:rPr>
          <w:rFonts w:hint="cs"/>
          <w:rtl/>
        </w:rPr>
        <w:t>חד לא יוכל לומר שחלחול המתכות הכבדות בשטח תע"ש לא יגיע למי התהום. הוא מגיע, אנחנו יודעים את זה. לא צריך להיות חכם גדול כדי לדעת זאת.</w:t>
      </w:r>
    </w:p>
    <w:p w14:paraId="35060C55" w14:textId="77777777" w:rsidR="00000000" w:rsidRDefault="003C26CA">
      <w:pPr>
        <w:pStyle w:val="a"/>
        <w:ind w:firstLine="0"/>
        <w:rPr>
          <w:rFonts w:hint="cs"/>
          <w:rtl/>
        </w:rPr>
      </w:pPr>
    </w:p>
    <w:p w14:paraId="4413ED06" w14:textId="77777777" w:rsidR="00000000" w:rsidRDefault="003C26CA">
      <w:pPr>
        <w:pStyle w:val="ac"/>
        <w:rPr>
          <w:rtl/>
        </w:rPr>
      </w:pPr>
      <w:r>
        <w:rPr>
          <w:rFonts w:hint="eastAsia"/>
          <w:rtl/>
        </w:rPr>
        <w:t>עזמי</w:t>
      </w:r>
      <w:r>
        <w:rPr>
          <w:rtl/>
        </w:rPr>
        <w:t xml:space="preserve"> בשארה (בל"ד):</w:t>
      </w:r>
    </w:p>
    <w:p w14:paraId="4B78D858" w14:textId="77777777" w:rsidR="00000000" w:rsidRDefault="003C26CA">
      <w:pPr>
        <w:pStyle w:val="a"/>
        <w:rPr>
          <w:rFonts w:hint="cs"/>
          <w:rtl/>
        </w:rPr>
      </w:pPr>
    </w:p>
    <w:p w14:paraId="761087A6" w14:textId="77777777" w:rsidR="00000000" w:rsidRDefault="003C26CA">
      <w:pPr>
        <w:pStyle w:val="a"/>
        <w:rPr>
          <w:rFonts w:hint="cs"/>
          <w:rtl/>
        </w:rPr>
      </w:pPr>
      <w:r>
        <w:rPr>
          <w:rFonts w:hint="cs"/>
          <w:rtl/>
        </w:rPr>
        <w:t>למה אתם צריכים לבנות שם?</w:t>
      </w:r>
    </w:p>
    <w:p w14:paraId="7330E9C8" w14:textId="77777777" w:rsidR="00000000" w:rsidRDefault="003C26CA">
      <w:pPr>
        <w:pStyle w:val="a"/>
        <w:ind w:firstLine="0"/>
        <w:rPr>
          <w:rFonts w:hint="cs"/>
          <w:rtl/>
        </w:rPr>
      </w:pPr>
    </w:p>
    <w:p w14:paraId="36858EE0" w14:textId="77777777" w:rsidR="00000000" w:rsidRDefault="003C26CA">
      <w:pPr>
        <w:pStyle w:val="SpeakerCon"/>
        <w:rPr>
          <w:rtl/>
        </w:rPr>
      </w:pPr>
      <w:bookmarkStart w:id="198" w:name="FS000000518T11_06_2003_15_37_15C"/>
      <w:bookmarkEnd w:id="198"/>
      <w:r>
        <w:rPr>
          <w:rtl/>
        </w:rPr>
        <w:t>השרה לאיכות הסביבה יהודית נאות:</w:t>
      </w:r>
    </w:p>
    <w:p w14:paraId="3CC6EC89" w14:textId="77777777" w:rsidR="00000000" w:rsidRDefault="003C26CA">
      <w:pPr>
        <w:pStyle w:val="a"/>
        <w:rPr>
          <w:rtl/>
        </w:rPr>
      </w:pPr>
    </w:p>
    <w:p w14:paraId="366D1059" w14:textId="77777777" w:rsidR="00000000" w:rsidRDefault="003C26CA">
      <w:pPr>
        <w:pStyle w:val="a"/>
        <w:rPr>
          <w:rFonts w:hint="cs"/>
          <w:rtl/>
        </w:rPr>
      </w:pPr>
      <w:r>
        <w:rPr>
          <w:rFonts w:hint="cs"/>
          <w:rtl/>
        </w:rPr>
        <w:t>חבר הכנסת עזמי בשארה, היום אני לא עונה על ק</w:t>
      </w:r>
      <w:r>
        <w:rPr>
          <w:rFonts w:hint="cs"/>
          <w:rtl/>
        </w:rPr>
        <w:t xml:space="preserve">ריאות ביניים. יש לי בקושי קול כדי לדבר. אשיב לך אחר כך בצד. אל תפסיק אותי. </w:t>
      </w:r>
    </w:p>
    <w:p w14:paraId="1118F23D" w14:textId="77777777" w:rsidR="00000000" w:rsidRDefault="003C26CA">
      <w:pPr>
        <w:pStyle w:val="a"/>
        <w:rPr>
          <w:rFonts w:hint="cs"/>
          <w:rtl/>
        </w:rPr>
      </w:pPr>
    </w:p>
    <w:p w14:paraId="0511C1B7" w14:textId="77777777" w:rsidR="00000000" w:rsidRDefault="003C26CA">
      <w:pPr>
        <w:pStyle w:val="a"/>
        <w:rPr>
          <w:rFonts w:hint="cs"/>
          <w:rtl/>
        </w:rPr>
      </w:pPr>
      <w:r>
        <w:rPr>
          <w:rFonts w:hint="cs"/>
          <w:rtl/>
        </w:rPr>
        <w:t xml:space="preserve">אני כבר אומרת, שגם אם יפונה שדה התעופה בהרצלייה, חומרי ההדברה שם כבר מחלחלים למי התהום. תדעו לכם, תושבי האזור, גם לרעננה תגענה המתכות הכבדות. ד"ר לאה נס יכולה למנות את ההשפעות של </w:t>
      </w:r>
      <w:r>
        <w:rPr>
          <w:rFonts w:hint="cs"/>
          <w:rtl/>
        </w:rPr>
        <w:t>כל אחת מהמתכות - קדמיום, ליתיום, ניקל, בריום, צזיום ואבץ. אנחנו יכולים לומר על איזה ממערכות הגוף הן תשפענה.</w:t>
      </w:r>
    </w:p>
    <w:p w14:paraId="15413BC3" w14:textId="77777777" w:rsidR="00000000" w:rsidRDefault="003C26CA">
      <w:pPr>
        <w:pStyle w:val="a"/>
        <w:rPr>
          <w:rFonts w:hint="cs"/>
          <w:rtl/>
        </w:rPr>
      </w:pPr>
    </w:p>
    <w:p w14:paraId="029E56C0" w14:textId="77777777" w:rsidR="00000000" w:rsidRDefault="003C26CA">
      <w:pPr>
        <w:pStyle w:val="a"/>
        <w:rPr>
          <w:rFonts w:hint="cs"/>
          <w:rtl/>
        </w:rPr>
      </w:pPr>
      <w:r>
        <w:rPr>
          <w:rFonts w:hint="cs"/>
          <w:rtl/>
        </w:rPr>
        <w:t>אלה הדברים שאנחנו צריכים להשקיע בהם, כדי לתקן את נזקי העבר. החלטתי שלא את כל העבר ולא את כל ההיסטוריה אצליח למחוק. חלק מההיסטוריה טובה, חלק אצטרך ל</w:t>
      </w:r>
      <w:r>
        <w:rPr>
          <w:rFonts w:hint="cs"/>
          <w:rtl/>
        </w:rPr>
        <w:t>תקן, אבל בואו נאמר שאני רוצה למנוע את הנזקים בעתיד. זאת אומרת שהדור הבא לא יצטרך לדבר על השקעות עוד יותר גדולות בתיקון נזקי העבר. לכן, נשים כאן קו ומכאן נפסיק לזהם. אנחנו מנסים לשכנע את מדינת ישראל להכין תוכנית, ולא לחשוב רק על עשר הדקות הבאות, אלא על 20 ה</w:t>
      </w:r>
      <w:r>
        <w:rPr>
          <w:rFonts w:hint="cs"/>
          <w:rtl/>
        </w:rPr>
        <w:t xml:space="preserve">דקות הבאות. </w:t>
      </w:r>
    </w:p>
    <w:p w14:paraId="0F72ABFD" w14:textId="77777777" w:rsidR="00000000" w:rsidRDefault="003C26CA">
      <w:pPr>
        <w:pStyle w:val="a"/>
        <w:ind w:firstLine="0"/>
        <w:rPr>
          <w:rFonts w:hint="cs"/>
          <w:rtl/>
        </w:rPr>
      </w:pPr>
    </w:p>
    <w:p w14:paraId="3D3CD125" w14:textId="77777777" w:rsidR="00000000" w:rsidRDefault="003C26CA">
      <w:pPr>
        <w:pStyle w:val="ac"/>
        <w:rPr>
          <w:rtl/>
        </w:rPr>
      </w:pPr>
      <w:r>
        <w:rPr>
          <w:rFonts w:hint="eastAsia"/>
          <w:rtl/>
        </w:rPr>
        <w:t>רומן</w:t>
      </w:r>
      <w:r>
        <w:rPr>
          <w:rtl/>
        </w:rPr>
        <w:t xml:space="preserve"> ברונפמן (מרצ):</w:t>
      </w:r>
    </w:p>
    <w:p w14:paraId="613046D1" w14:textId="77777777" w:rsidR="00000000" w:rsidRDefault="003C26CA">
      <w:pPr>
        <w:pStyle w:val="a"/>
        <w:rPr>
          <w:rFonts w:hint="cs"/>
          <w:rtl/>
        </w:rPr>
      </w:pPr>
    </w:p>
    <w:p w14:paraId="1419999E" w14:textId="77777777" w:rsidR="00000000" w:rsidRDefault="003C26CA">
      <w:pPr>
        <w:pStyle w:val="a"/>
        <w:rPr>
          <w:rFonts w:hint="cs"/>
          <w:rtl/>
        </w:rPr>
      </w:pPr>
      <w:r>
        <w:rPr>
          <w:rFonts w:hint="cs"/>
          <w:rtl/>
        </w:rPr>
        <w:t>מי זו המדינה?</w:t>
      </w:r>
    </w:p>
    <w:p w14:paraId="35270622" w14:textId="77777777" w:rsidR="00000000" w:rsidRDefault="003C26CA">
      <w:pPr>
        <w:pStyle w:val="a"/>
        <w:ind w:firstLine="0"/>
        <w:rPr>
          <w:rFonts w:hint="cs"/>
          <w:rtl/>
        </w:rPr>
      </w:pPr>
    </w:p>
    <w:p w14:paraId="352327FC" w14:textId="77777777" w:rsidR="00000000" w:rsidRDefault="003C26CA">
      <w:pPr>
        <w:pStyle w:val="a"/>
        <w:ind w:firstLine="0"/>
        <w:rPr>
          <w:rFonts w:hint="cs"/>
          <w:rtl/>
        </w:rPr>
      </w:pPr>
    </w:p>
    <w:p w14:paraId="20C1BC06" w14:textId="77777777" w:rsidR="00000000" w:rsidRDefault="003C26CA">
      <w:pPr>
        <w:pStyle w:val="a"/>
        <w:ind w:firstLine="0"/>
        <w:rPr>
          <w:rFonts w:hint="cs"/>
          <w:rtl/>
        </w:rPr>
      </w:pPr>
    </w:p>
    <w:p w14:paraId="435704FA" w14:textId="77777777" w:rsidR="00000000" w:rsidRDefault="003C26CA">
      <w:pPr>
        <w:pStyle w:val="SpeakerCon"/>
        <w:rPr>
          <w:rtl/>
        </w:rPr>
      </w:pPr>
      <w:bookmarkStart w:id="199" w:name="FS000000518T11_06_2003_15_42_13C"/>
      <w:bookmarkEnd w:id="199"/>
      <w:r>
        <w:rPr>
          <w:rtl/>
        </w:rPr>
        <w:t>השרה לאיכות הסביבה יהודית נאות:</w:t>
      </w:r>
    </w:p>
    <w:p w14:paraId="7C66B9A4" w14:textId="77777777" w:rsidR="00000000" w:rsidRDefault="003C26CA">
      <w:pPr>
        <w:pStyle w:val="a"/>
        <w:rPr>
          <w:rtl/>
        </w:rPr>
      </w:pPr>
    </w:p>
    <w:p w14:paraId="0BECCC15" w14:textId="77777777" w:rsidR="00000000" w:rsidRDefault="003C26CA">
      <w:pPr>
        <w:pStyle w:val="a"/>
        <w:rPr>
          <w:rFonts w:hint="cs"/>
          <w:rtl/>
        </w:rPr>
      </w:pPr>
      <w:r>
        <w:rPr>
          <w:rFonts w:hint="cs"/>
          <w:rtl/>
        </w:rPr>
        <w:t xml:space="preserve">אני. אני מסבירה לך מה אני הולכת לעשות. </w:t>
      </w:r>
    </w:p>
    <w:p w14:paraId="165DECB7" w14:textId="77777777" w:rsidR="00000000" w:rsidRDefault="003C26CA">
      <w:pPr>
        <w:pStyle w:val="a"/>
        <w:rPr>
          <w:rFonts w:hint="cs"/>
          <w:rtl/>
        </w:rPr>
      </w:pPr>
    </w:p>
    <w:p w14:paraId="2C4EECF7" w14:textId="77777777" w:rsidR="00000000" w:rsidRDefault="003C26CA">
      <w:pPr>
        <w:pStyle w:val="a"/>
        <w:rPr>
          <w:rFonts w:hint="cs"/>
          <w:rtl/>
        </w:rPr>
      </w:pPr>
      <w:r>
        <w:rPr>
          <w:rFonts w:hint="cs"/>
          <w:rtl/>
        </w:rPr>
        <w:t>אנחנו מנסים לומר: רבותי, אין מספיק מים, חלק יצטרך לבוא מהתפלה, וחלק אנחנו מציעים לקבל משדרוג מי הקולחין. אלה מים שכבר בזבזנו ואנחנ</w:t>
      </w:r>
      <w:r>
        <w:rPr>
          <w:rFonts w:hint="cs"/>
          <w:rtl/>
        </w:rPr>
        <w:t>ו רוצים למחזר אותם. שנית, אנחנו יודעים את כל האמצעים לשם כך. כל מה שממשלת ישראל צריכה לעשות זה לאמץ את תקן הקולחין שקבעה ועדת-ענבר, שמונתה על-ידי השרה לאיכות הסביבה דליה איציק. היא זו שהמליצה. במקרה יוסי ענבר הוא הסמנכ"ל, ועד היום הוא עובד המשרד. את ההמלצו</w:t>
      </w:r>
      <w:r>
        <w:rPr>
          <w:rFonts w:hint="cs"/>
          <w:rtl/>
        </w:rPr>
        <w:t>ת האלה צריכה ממשלת ישראל לאמץ.  אנחנו מנסים לשכנע את האוצר בכל האמצעים, שהעלות היום היא חיסכון לעתיד, משום שכל טיפת מים שנשדרג היום ונמחזר לשימוש חוזר,  תביא לכך שבעתיד יהיה צורך להתפיל פחות. אם מסתכלים על מאזן הכלכלי, אנחנו נרוויח.</w:t>
      </w:r>
    </w:p>
    <w:p w14:paraId="6AE59A51" w14:textId="77777777" w:rsidR="00000000" w:rsidRDefault="003C26CA">
      <w:pPr>
        <w:pStyle w:val="a"/>
        <w:rPr>
          <w:rFonts w:hint="cs"/>
          <w:rtl/>
        </w:rPr>
      </w:pPr>
    </w:p>
    <w:p w14:paraId="055E066C" w14:textId="77777777" w:rsidR="00000000" w:rsidRDefault="003C26CA">
      <w:pPr>
        <w:pStyle w:val="a"/>
        <w:rPr>
          <w:rFonts w:hint="cs"/>
          <w:rtl/>
        </w:rPr>
      </w:pPr>
      <w:r>
        <w:rPr>
          <w:rFonts w:hint="cs"/>
          <w:rtl/>
        </w:rPr>
        <w:t>לכן, זהו התפקיד שלנו ה</w:t>
      </w:r>
      <w:r>
        <w:rPr>
          <w:rFonts w:hint="cs"/>
          <w:rtl/>
        </w:rPr>
        <w:t>יום במשרד לאיכות הסביבה: למנוע זיהום נוסף, באמצעות נציבות המים. אנחנו לא נציבות המים, אנחנו לא משרד החקלאות וגם לא המשרד לתשתיות לאומיות, שאחראי על הניקוז ועל הביוב. אין לי גם הכספים להשקיע בכך. התפקיד שלנו הוא לנסות לאגם את החשיבה, להפסיק לזהם מהיום ולהתח</w:t>
      </w:r>
      <w:r>
        <w:rPr>
          <w:rFonts w:hint="cs"/>
          <w:rtl/>
        </w:rPr>
        <w:t>יל לתקן את נזקי העבר.</w:t>
      </w:r>
    </w:p>
    <w:p w14:paraId="03290D6B" w14:textId="77777777" w:rsidR="00000000" w:rsidRDefault="003C26CA">
      <w:pPr>
        <w:pStyle w:val="a"/>
        <w:rPr>
          <w:rFonts w:hint="cs"/>
          <w:rtl/>
        </w:rPr>
      </w:pPr>
    </w:p>
    <w:p w14:paraId="58F46D7A" w14:textId="77777777" w:rsidR="00000000" w:rsidRDefault="003C26CA">
      <w:pPr>
        <w:pStyle w:val="a"/>
        <w:rPr>
          <w:rFonts w:hint="cs"/>
          <w:rtl/>
        </w:rPr>
      </w:pPr>
      <w:r>
        <w:rPr>
          <w:rFonts w:hint="cs"/>
          <w:rtl/>
        </w:rPr>
        <w:t>שכחתי לומר לכם, שאפילו היום אנחנו מנסים, כקלגסים וכשומרים, לאכוף את החוק, להגיש משפטים ולהגדיל את הקנסות על מי שמעז לזהם את הכינרת. אני לא יודעת אם יצא לכם להסתובב לאורכה של הכינרת. יש שם מקומות שהביוב זורם לו בחופשיות. פה יש תקלה וש</w:t>
      </w:r>
      <w:r>
        <w:rPr>
          <w:rFonts w:hint="cs"/>
          <w:rtl/>
        </w:rPr>
        <w:t xml:space="preserve">ם יש אמתלה - והכינרת מזדהמת. כל זה מעשה ידי אדם. זה לא המשרד לאיכות הסביבה. הרשויות המקומיות באות ואומרות: אין לנו כסף, קודם אנחנו מניחות מרצפות "אקרשטיין", זה עניין של סדר עדיפויות. לכן, אנחנו עדיין רודפים ומטילים קנסות. המטרה בקנסות איננה לדלדל את הקופה </w:t>
      </w:r>
      <w:r>
        <w:rPr>
          <w:rFonts w:hint="cs"/>
          <w:rtl/>
        </w:rPr>
        <w:t>הציבורית, אלא לומר להם, שאם לא ישקיעו היום, ישלמו את המחיר בקנס.  ואז יצטרכו גם לשדרג את המערכת, גם לתקן וגם לשלם את הקנס.</w:t>
      </w:r>
    </w:p>
    <w:p w14:paraId="3418D696" w14:textId="77777777" w:rsidR="00000000" w:rsidRDefault="003C26CA">
      <w:pPr>
        <w:pStyle w:val="a"/>
        <w:rPr>
          <w:rFonts w:hint="cs"/>
          <w:rtl/>
        </w:rPr>
      </w:pPr>
    </w:p>
    <w:p w14:paraId="37ED0D3D" w14:textId="77777777" w:rsidR="00000000" w:rsidRDefault="003C26CA">
      <w:pPr>
        <w:pStyle w:val="a"/>
        <w:rPr>
          <w:rFonts w:hint="cs"/>
          <w:rtl/>
        </w:rPr>
      </w:pPr>
      <w:r>
        <w:rPr>
          <w:rFonts w:hint="cs"/>
          <w:rtl/>
        </w:rPr>
        <w:t>איני יודעת אם יש מטרה בפרסום מסקנות הדוח לגבי טבעון. אני יכולה לומר לכם כי הבירור שערכתי מראה, שהנתונים הם ראשוניים, והם דורשים עיבו</w:t>
      </w:r>
      <w:r>
        <w:rPr>
          <w:rFonts w:hint="cs"/>
          <w:rtl/>
        </w:rPr>
        <w:t>ד. אף אחד לא יכול לומר אם תחלואת היתר באזור הקריות היא תוצאה של זיהום אוויר, או שיש כאן גם מאפיינים גנטיים והרגלי חיים של האוכלוסייה. הנתונים לא נותחו לעומק. אני כן יכולה לומר, שאיכות האוויר בטבעון מושפעת מאוד ממזהמים.</w:t>
      </w:r>
    </w:p>
    <w:p w14:paraId="1C21A159" w14:textId="77777777" w:rsidR="00000000" w:rsidRDefault="003C26CA">
      <w:pPr>
        <w:pStyle w:val="a"/>
        <w:ind w:firstLine="0"/>
        <w:rPr>
          <w:rFonts w:hint="cs"/>
          <w:rtl/>
        </w:rPr>
      </w:pPr>
    </w:p>
    <w:p w14:paraId="5137920C" w14:textId="77777777" w:rsidR="00000000" w:rsidRDefault="003C26CA">
      <w:pPr>
        <w:pStyle w:val="ac"/>
        <w:rPr>
          <w:rtl/>
        </w:rPr>
      </w:pPr>
      <w:r>
        <w:rPr>
          <w:rFonts w:hint="eastAsia"/>
          <w:rtl/>
        </w:rPr>
        <w:t>רומן</w:t>
      </w:r>
      <w:r>
        <w:rPr>
          <w:rtl/>
        </w:rPr>
        <w:t xml:space="preserve"> ברונפמן (מרצ):</w:t>
      </w:r>
    </w:p>
    <w:p w14:paraId="5BEAB179" w14:textId="77777777" w:rsidR="00000000" w:rsidRDefault="003C26CA">
      <w:pPr>
        <w:pStyle w:val="a"/>
        <w:rPr>
          <w:rFonts w:hint="cs"/>
          <w:rtl/>
        </w:rPr>
      </w:pPr>
    </w:p>
    <w:p w14:paraId="55A74400" w14:textId="77777777" w:rsidR="00000000" w:rsidRDefault="003C26CA">
      <w:pPr>
        <w:pStyle w:val="a"/>
        <w:rPr>
          <w:rFonts w:hint="cs"/>
          <w:rtl/>
        </w:rPr>
      </w:pPr>
      <w:r>
        <w:rPr>
          <w:rFonts w:hint="cs"/>
          <w:rtl/>
        </w:rPr>
        <w:t>- - -</w:t>
      </w:r>
    </w:p>
    <w:p w14:paraId="0CE89410" w14:textId="77777777" w:rsidR="00000000" w:rsidRDefault="003C26CA">
      <w:pPr>
        <w:pStyle w:val="a"/>
        <w:ind w:firstLine="0"/>
        <w:rPr>
          <w:rFonts w:hint="cs"/>
          <w:rtl/>
        </w:rPr>
      </w:pPr>
    </w:p>
    <w:p w14:paraId="5184D80B" w14:textId="77777777" w:rsidR="00000000" w:rsidRDefault="003C26CA">
      <w:pPr>
        <w:pStyle w:val="SpeakerCon"/>
        <w:rPr>
          <w:rtl/>
        </w:rPr>
      </w:pPr>
      <w:bookmarkStart w:id="200" w:name="FS000000518T11_06_2003_15_52_11C"/>
      <w:bookmarkEnd w:id="200"/>
    </w:p>
    <w:p w14:paraId="7060FA9B" w14:textId="77777777" w:rsidR="00000000" w:rsidRDefault="003C26CA">
      <w:pPr>
        <w:pStyle w:val="SpeakerCon"/>
        <w:rPr>
          <w:rtl/>
        </w:rPr>
      </w:pPr>
      <w:r>
        <w:rPr>
          <w:rtl/>
        </w:rPr>
        <w:t>השרה לא</w:t>
      </w:r>
      <w:r>
        <w:rPr>
          <w:rtl/>
        </w:rPr>
        <w:t>יכות הסביבה יהודית נאות:</w:t>
      </w:r>
    </w:p>
    <w:p w14:paraId="537AF9A1" w14:textId="77777777" w:rsidR="00000000" w:rsidRDefault="003C26CA">
      <w:pPr>
        <w:pStyle w:val="a"/>
        <w:rPr>
          <w:rtl/>
        </w:rPr>
      </w:pPr>
    </w:p>
    <w:p w14:paraId="2FC76FEE" w14:textId="77777777" w:rsidR="00000000" w:rsidRDefault="003C26CA">
      <w:pPr>
        <w:pStyle w:val="a"/>
        <w:rPr>
          <w:rFonts w:hint="cs"/>
          <w:rtl/>
        </w:rPr>
      </w:pPr>
      <w:r>
        <w:rPr>
          <w:rFonts w:hint="cs"/>
          <w:rtl/>
        </w:rPr>
        <w:t>אומר לך למה אני מתקוממת: כי משרד הבריאות עצמו אמר, שהמדען הראשי פרסם קול קורא לביצוע מחקר שיבדוק אם יש גורמים סביבתיים - ואם כן מהם - שעלולים להביא לתחלואת יתר בסרטן באזור הקריות. אתה מבין את זה, הוא הולך לבדוק את זה עכשיו. אבל תא</w:t>
      </w:r>
      <w:r>
        <w:rPr>
          <w:rFonts w:hint="cs"/>
          <w:rtl/>
        </w:rPr>
        <w:t xml:space="preserve">ר לך כמה טלפונים מגיעים בינתיים. אם לוועדת המדע של הכנסת הגיעו טלפונים, הם מגיעים גם למשרד לאיכות הסביבה, וכך גם אי-מיילים. אנשים נכנסים ללחץ נוראי כתוצאה מכך. אני לא יודעת מה היה הטעם בפרסום הזה, אלא אם אוחזים לפחות באמצעים שימנעו את זיהום האוויר. </w:t>
      </w:r>
    </w:p>
    <w:p w14:paraId="111DBA28" w14:textId="77777777" w:rsidR="00000000" w:rsidRDefault="003C26CA">
      <w:pPr>
        <w:pStyle w:val="a"/>
        <w:rPr>
          <w:rFonts w:hint="cs"/>
          <w:rtl/>
        </w:rPr>
      </w:pPr>
    </w:p>
    <w:p w14:paraId="3C7B48F4" w14:textId="77777777" w:rsidR="00000000" w:rsidRDefault="003C26CA">
      <w:pPr>
        <w:pStyle w:val="a"/>
        <w:rPr>
          <w:rFonts w:hint="cs"/>
          <w:rtl/>
        </w:rPr>
      </w:pPr>
      <w:r>
        <w:rPr>
          <w:rFonts w:hint="cs"/>
          <w:rtl/>
        </w:rPr>
        <w:t>אני י</w:t>
      </w:r>
      <w:r>
        <w:rPr>
          <w:rFonts w:hint="cs"/>
          <w:rtl/>
        </w:rPr>
        <w:t>כולה לדווח לכם, שהממצאים של תחנות הניטור שהמשרד לאיכות הסביבה מציב, שבאמצעותן הוא מפקח, קורא ומפענח, מראים שטבעון מושפעת השפעה משמעותית מזיהום האוויר, כתוצאה מפליטת מזהמי אוויר באזור מפרץ חיפה. זה קשור בתנאים המטאורולוגיים: טבעון נמצאת במורד, בכיוון הרוח ש</w:t>
      </w:r>
      <w:r>
        <w:rPr>
          <w:rFonts w:hint="cs"/>
          <w:rtl/>
        </w:rPr>
        <w:t>סוחפת עמה את הזיהום. בתחנת הניטור בטבעון מודדים ריכוזי אוזון ותחמוצות גופרית. בשנת 2001 נמדדו 19 חריגות מהתקן החצי-שנתי, בעוד שנמצאו ארבע חריגות מהתקן השמונה-שנתי של אוזון. מודדים  פרקי זמן שונים. ב=2002, לאחר שהתברר שיש שם חריגות, הוסיפו למדידות גם תחמוצו</w:t>
      </w:r>
      <w:r>
        <w:rPr>
          <w:rFonts w:hint="cs"/>
          <w:rtl/>
        </w:rPr>
        <w:t>ת חנקן, ובשנת 2003 התחילו לנטר גם חומרים חלקיקיים עדינים.</w:t>
      </w:r>
    </w:p>
    <w:p w14:paraId="60AA89DC" w14:textId="77777777" w:rsidR="00000000" w:rsidRDefault="003C26CA">
      <w:pPr>
        <w:pStyle w:val="a"/>
        <w:rPr>
          <w:rFonts w:hint="cs"/>
          <w:rtl/>
        </w:rPr>
      </w:pPr>
    </w:p>
    <w:p w14:paraId="0977B93B" w14:textId="77777777" w:rsidR="00000000" w:rsidRDefault="003C26CA">
      <w:pPr>
        <w:pStyle w:val="a"/>
        <w:rPr>
          <w:rFonts w:hint="cs"/>
          <w:rtl/>
        </w:rPr>
      </w:pPr>
      <w:r>
        <w:rPr>
          <w:rFonts w:hint="cs"/>
          <w:rtl/>
        </w:rPr>
        <w:t>אנחנו יודעים למדוד את זיהום האוויר, אבל השאלה היא מה זה עוזר לנו אם אנחנו יודעים. הבעיה שלנו היא המלחמה במזהמים, וכאן, רבותי, אי-אפשר לעשות את זה לבד.  גם חברי הכנסת צריכים להירתם למאבק ולומר, אנחנ</w:t>
      </w:r>
      <w:r>
        <w:rPr>
          <w:rFonts w:hint="cs"/>
          <w:rtl/>
        </w:rPr>
        <w:t>ו לא מוכנים לזיהום אוויר שמסכן בריאות, גם אם ברגע מסוים אנחנו לא חשים ולא מרגישים זאת.</w:t>
      </w:r>
    </w:p>
    <w:p w14:paraId="5109CD05" w14:textId="77777777" w:rsidR="00000000" w:rsidRDefault="003C26CA">
      <w:pPr>
        <w:pStyle w:val="a"/>
        <w:rPr>
          <w:rFonts w:hint="cs"/>
          <w:rtl/>
        </w:rPr>
      </w:pPr>
    </w:p>
    <w:p w14:paraId="000B28B0" w14:textId="77777777" w:rsidR="00000000" w:rsidRDefault="003C26CA">
      <w:pPr>
        <w:pStyle w:val="a"/>
        <w:rPr>
          <w:rFonts w:hint="cs"/>
          <w:rtl/>
        </w:rPr>
      </w:pPr>
      <w:r>
        <w:rPr>
          <w:rFonts w:hint="cs"/>
          <w:rtl/>
        </w:rPr>
        <w:t>נכון מה שאמרה חברת הכנסת מלי פולישוק, ומה שאמרה לפניה ד"ר נס, אנחנו מייד רואים לנגד עינינו קורבן תאונת דרכים או חלילה קורבן טרור. זה נורא מוחשי. אבל קורבנות הזיהום הם ש</w:t>
      </w:r>
      <w:r>
        <w:rPr>
          <w:rFonts w:hint="cs"/>
          <w:rtl/>
        </w:rPr>
        <w:t>קטים, והממצאים בתל-אביב בעניין זה הם חד-משמעיים. מדובר ב=1,000 איש. תחשבו על כך בפרופורציה למספר קורבנות הטרור ולמספר נפגעי תאונות הדרכים, וגם עם אלה וגם עם אלה אסור להסכים.</w:t>
      </w:r>
    </w:p>
    <w:p w14:paraId="4724A2AE" w14:textId="77777777" w:rsidR="00000000" w:rsidRDefault="003C26CA">
      <w:pPr>
        <w:pStyle w:val="a"/>
        <w:rPr>
          <w:rFonts w:hint="cs"/>
          <w:rtl/>
        </w:rPr>
      </w:pPr>
    </w:p>
    <w:p w14:paraId="6381D6A2" w14:textId="77777777" w:rsidR="00000000" w:rsidRDefault="003C26CA">
      <w:pPr>
        <w:pStyle w:val="a"/>
        <w:rPr>
          <w:rFonts w:hint="cs"/>
          <w:rtl/>
        </w:rPr>
      </w:pPr>
      <w:r>
        <w:rPr>
          <w:rFonts w:hint="cs"/>
          <w:rtl/>
        </w:rPr>
        <w:t>יותר מכך, יש סקר של המשרד לאיכות הסביבה ומשרד הבריאות, המורה על עלייה משמעותית בת</w:t>
      </w:r>
      <w:r>
        <w:rPr>
          <w:rFonts w:hint="cs"/>
          <w:rtl/>
        </w:rPr>
        <w:t>חלואה בדרכי הנשימה של ילדי פרדס-חנה וכרכור. שם הממצאים הם חד-משמעיים. אז הילדים כרגע הם בשלב של מכחכחים, אולי קצת אסתמטים, אולי קצת רגישים, אבל האם אנחנו בכנסת ישראל נסכים שהמודל הזה של תחנת הכוח הפחמית מחדרה יועתק לתחנת כוח פחמית נוספת? התשובה שלי היא שאנ</w:t>
      </w:r>
      <w:r>
        <w:rPr>
          <w:rFonts w:hint="cs"/>
          <w:rtl/>
        </w:rPr>
        <w:t xml:space="preserve">י לא מסכימה. המשרד לאיכות הסביבה עמדתו נחרצת. אבל האם ועדת הפנים ואיכות הסביבה בכנסת, וועדת המשנה, וועדת המדע וחברי הלובי הירוק בכנסת - ולראשונה בתולדות הכנסת יש לובי מאוד רציני ומאוד מסיבי - האם כולם יאמרו די? אם כן, אז אנחנו עשינו את שלנו ואני מודה לכם. </w:t>
      </w:r>
    </w:p>
    <w:p w14:paraId="07140223" w14:textId="77777777" w:rsidR="00000000" w:rsidRDefault="003C26CA">
      <w:pPr>
        <w:pStyle w:val="a"/>
        <w:rPr>
          <w:rFonts w:hint="cs"/>
          <w:rtl/>
        </w:rPr>
      </w:pPr>
    </w:p>
    <w:p w14:paraId="25A2A0CE" w14:textId="77777777" w:rsidR="00000000" w:rsidRDefault="003C26CA">
      <w:pPr>
        <w:pStyle w:val="ad"/>
        <w:rPr>
          <w:rtl/>
        </w:rPr>
      </w:pPr>
      <w:r>
        <w:rPr>
          <w:rtl/>
        </w:rPr>
        <w:t>היו"ר אלי בן-מנחם:</w:t>
      </w:r>
    </w:p>
    <w:p w14:paraId="6AFFB921" w14:textId="77777777" w:rsidR="00000000" w:rsidRDefault="003C26CA">
      <w:pPr>
        <w:pStyle w:val="a"/>
        <w:rPr>
          <w:rtl/>
        </w:rPr>
      </w:pPr>
    </w:p>
    <w:p w14:paraId="6F6E0CF7" w14:textId="77777777" w:rsidR="00000000" w:rsidRDefault="003C26CA">
      <w:pPr>
        <w:pStyle w:val="a"/>
        <w:rPr>
          <w:rFonts w:hint="cs"/>
          <w:rtl/>
        </w:rPr>
      </w:pPr>
      <w:r>
        <w:rPr>
          <w:rFonts w:hint="cs"/>
          <w:rtl/>
        </w:rPr>
        <w:t>מה את מציעה, גברתי השרה?</w:t>
      </w:r>
    </w:p>
    <w:p w14:paraId="6BF441CF" w14:textId="77777777" w:rsidR="00000000" w:rsidRDefault="003C26CA">
      <w:pPr>
        <w:pStyle w:val="a"/>
        <w:rPr>
          <w:rFonts w:hint="cs"/>
          <w:rtl/>
        </w:rPr>
      </w:pPr>
    </w:p>
    <w:p w14:paraId="148D9990" w14:textId="77777777" w:rsidR="00000000" w:rsidRDefault="003C26CA">
      <w:pPr>
        <w:pStyle w:val="SpeakerCon"/>
        <w:rPr>
          <w:rtl/>
        </w:rPr>
      </w:pPr>
      <w:bookmarkStart w:id="201" w:name="FS000000518T11_06_2003_14_40_49"/>
      <w:bookmarkStart w:id="202" w:name="FS000000518T11_06_2003_14_40_58C"/>
      <w:bookmarkEnd w:id="201"/>
      <w:bookmarkEnd w:id="202"/>
      <w:r>
        <w:rPr>
          <w:rtl/>
        </w:rPr>
        <w:t>השרה לאיכות הסביבה יהודית נאות:</w:t>
      </w:r>
    </w:p>
    <w:p w14:paraId="1748EA6E" w14:textId="77777777" w:rsidR="00000000" w:rsidRDefault="003C26CA">
      <w:pPr>
        <w:pStyle w:val="a"/>
        <w:ind w:firstLine="0"/>
        <w:rPr>
          <w:rFonts w:hint="cs"/>
          <w:rtl/>
        </w:rPr>
      </w:pPr>
    </w:p>
    <w:p w14:paraId="63562B84" w14:textId="77777777" w:rsidR="00000000" w:rsidRDefault="003C26CA">
      <w:pPr>
        <w:pStyle w:val="a"/>
        <w:rPr>
          <w:rFonts w:hint="cs"/>
          <w:rtl/>
        </w:rPr>
      </w:pPr>
      <w:r>
        <w:rPr>
          <w:rFonts w:hint="cs"/>
          <w:rtl/>
        </w:rPr>
        <w:t xml:space="preserve">מצדי שיהיה דיון במליאה כל יומיים, בכל שעה פנויה. אני מודה לחברי הכנסת שהעלו את הנושא לסדר-היום, ואני בוודאי אשמח שכל המליאה תדון בזה. </w:t>
      </w:r>
    </w:p>
    <w:p w14:paraId="7BD05193" w14:textId="77777777" w:rsidR="00000000" w:rsidRDefault="003C26CA">
      <w:pPr>
        <w:pStyle w:val="a"/>
        <w:rPr>
          <w:rFonts w:hint="cs"/>
          <w:rtl/>
        </w:rPr>
      </w:pPr>
    </w:p>
    <w:p w14:paraId="01D66074" w14:textId="77777777" w:rsidR="00000000" w:rsidRDefault="003C26CA">
      <w:pPr>
        <w:pStyle w:val="ad"/>
        <w:rPr>
          <w:rtl/>
        </w:rPr>
      </w:pPr>
      <w:r>
        <w:rPr>
          <w:rtl/>
        </w:rPr>
        <w:t>היו"ר אלי בן-מנחם:</w:t>
      </w:r>
    </w:p>
    <w:p w14:paraId="183EF2EC" w14:textId="77777777" w:rsidR="00000000" w:rsidRDefault="003C26CA">
      <w:pPr>
        <w:pStyle w:val="a"/>
        <w:rPr>
          <w:rtl/>
        </w:rPr>
      </w:pPr>
    </w:p>
    <w:p w14:paraId="41FA04BB" w14:textId="77777777" w:rsidR="00000000" w:rsidRDefault="003C26CA">
      <w:pPr>
        <w:pStyle w:val="a"/>
        <w:rPr>
          <w:rFonts w:hint="cs"/>
          <w:rtl/>
        </w:rPr>
      </w:pPr>
      <w:r>
        <w:rPr>
          <w:rFonts w:hint="cs"/>
          <w:rtl/>
        </w:rPr>
        <w:t>תודה לשרה לאיכות הס</w:t>
      </w:r>
      <w:r>
        <w:rPr>
          <w:rFonts w:hint="cs"/>
          <w:rtl/>
        </w:rPr>
        <w:t xml:space="preserve">ביבה. הצעות אחרות. ראשון המציעים, חבר הכנסת מוחמד ברכה, בבקשה. </w:t>
      </w:r>
    </w:p>
    <w:p w14:paraId="2F943EDE" w14:textId="77777777" w:rsidR="00000000" w:rsidRDefault="003C26CA">
      <w:pPr>
        <w:pStyle w:val="a"/>
        <w:rPr>
          <w:rFonts w:hint="cs"/>
          <w:rtl/>
        </w:rPr>
      </w:pPr>
    </w:p>
    <w:p w14:paraId="653CA8AE" w14:textId="77777777" w:rsidR="00000000" w:rsidRDefault="003C26CA">
      <w:pPr>
        <w:pStyle w:val="Speaker"/>
        <w:rPr>
          <w:rtl/>
        </w:rPr>
      </w:pPr>
      <w:bookmarkStart w:id="203" w:name="FS000000540T11_06_2003_14_42_12"/>
      <w:bookmarkEnd w:id="203"/>
      <w:r>
        <w:rPr>
          <w:rFonts w:hint="eastAsia"/>
          <w:rtl/>
        </w:rPr>
        <w:t>מוחמד</w:t>
      </w:r>
      <w:r>
        <w:rPr>
          <w:rtl/>
        </w:rPr>
        <w:t xml:space="preserve"> ברכה (חד"ש-תע"ל):</w:t>
      </w:r>
    </w:p>
    <w:p w14:paraId="632019D7" w14:textId="77777777" w:rsidR="00000000" w:rsidRDefault="003C26CA">
      <w:pPr>
        <w:pStyle w:val="a"/>
        <w:rPr>
          <w:rFonts w:hint="cs"/>
          <w:rtl/>
        </w:rPr>
      </w:pPr>
    </w:p>
    <w:p w14:paraId="618C25E5" w14:textId="77777777" w:rsidR="00000000" w:rsidRDefault="003C26CA">
      <w:pPr>
        <w:pStyle w:val="a"/>
        <w:rPr>
          <w:rFonts w:hint="cs"/>
          <w:rtl/>
        </w:rPr>
      </w:pPr>
      <w:r>
        <w:rPr>
          <w:rFonts w:hint="cs"/>
          <w:rtl/>
        </w:rPr>
        <w:t>אדוני היושב-ראש, רבותי חברי הכנסת, אני חושב שיש כמה דברים שצריכים טיפול חירום. קודם כול מערכת הביוב בשלושה תחומים: בתחום שבו היא לא הושלמה, במיוחד במגזר הערבי. דבר שנ</w:t>
      </w:r>
      <w:r>
        <w:rPr>
          <w:rFonts w:hint="cs"/>
          <w:rtl/>
        </w:rPr>
        <w:t xml:space="preserve">י, יש מערכת ביוב רעועה - הדוגמה שהיתה בחוף תל-אביב - מתחת לקרקע. ראינו את הזיהום של הים, אבל זה קיים גם בתוך האדמה. הדבר השלישי הוא מי הביוב החשופים בכמה מקומות. </w:t>
      </w:r>
    </w:p>
    <w:p w14:paraId="5896A565" w14:textId="77777777" w:rsidR="00000000" w:rsidRDefault="003C26CA">
      <w:pPr>
        <w:pStyle w:val="a"/>
        <w:rPr>
          <w:rFonts w:hint="cs"/>
          <w:rtl/>
        </w:rPr>
      </w:pPr>
    </w:p>
    <w:p w14:paraId="2654006A" w14:textId="77777777" w:rsidR="00000000" w:rsidRDefault="003C26CA">
      <w:pPr>
        <w:pStyle w:val="a"/>
        <w:rPr>
          <w:rFonts w:hint="cs"/>
          <w:rtl/>
        </w:rPr>
      </w:pPr>
      <w:r>
        <w:rPr>
          <w:rFonts w:hint="cs"/>
          <w:rtl/>
        </w:rPr>
        <w:t>הדבר הנוסף, אדוני היושב-ראש, הוא הנושא של פסולת תעשייתית נוזלית. זה דבר שאינו מטופל והוא באח</w:t>
      </w:r>
      <w:r>
        <w:rPr>
          <w:rFonts w:hint="cs"/>
          <w:rtl/>
        </w:rPr>
        <w:t>ריות משרדך. גם זה מחלחל.</w:t>
      </w:r>
    </w:p>
    <w:p w14:paraId="7FA0AB7C" w14:textId="77777777" w:rsidR="00000000" w:rsidRDefault="003C26CA">
      <w:pPr>
        <w:pStyle w:val="a"/>
        <w:rPr>
          <w:rFonts w:hint="cs"/>
          <w:rtl/>
        </w:rPr>
      </w:pPr>
    </w:p>
    <w:p w14:paraId="51DFB11A" w14:textId="77777777" w:rsidR="00000000" w:rsidRDefault="003C26CA">
      <w:pPr>
        <w:pStyle w:val="a"/>
        <w:rPr>
          <w:rFonts w:hint="cs"/>
          <w:rtl/>
        </w:rPr>
      </w:pPr>
      <w:r>
        <w:rPr>
          <w:rFonts w:hint="cs"/>
          <w:rtl/>
        </w:rPr>
        <w:t>הנקודה השלישית, ברשות היושב-ראש, זה הדיבור על הפרטה. אם בימינו, שבהם כאילו יש אחריות של המדינה למשק המים, מדברים על הפרטה, שזה יהיה נושא של שוק חופשי, ואז אנשים ישתו יותר מזוהם ופחות מזוהם על-פי הכנסתם, אני חושב שזה אחד האסונות שמ</w:t>
      </w:r>
      <w:r>
        <w:rPr>
          <w:rFonts w:hint="cs"/>
          <w:rtl/>
        </w:rPr>
        <w:t>דברים עליהם בזמן האחרון. תודה רבה, אדוני.</w:t>
      </w:r>
    </w:p>
    <w:p w14:paraId="0D9A126F" w14:textId="77777777" w:rsidR="00000000" w:rsidRDefault="003C26CA">
      <w:pPr>
        <w:pStyle w:val="a"/>
        <w:rPr>
          <w:rFonts w:hint="cs"/>
          <w:rtl/>
        </w:rPr>
      </w:pPr>
    </w:p>
    <w:p w14:paraId="6AC1D396" w14:textId="77777777" w:rsidR="00000000" w:rsidRDefault="003C26CA">
      <w:pPr>
        <w:pStyle w:val="ad"/>
        <w:rPr>
          <w:rtl/>
        </w:rPr>
      </w:pPr>
      <w:r>
        <w:rPr>
          <w:rtl/>
        </w:rPr>
        <w:t>היו"ר אלי בן-מנחם:</w:t>
      </w:r>
    </w:p>
    <w:p w14:paraId="28DF023A" w14:textId="77777777" w:rsidR="00000000" w:rsidRDefault="003C26CA">
      <w:pPr>
        <w:pStyle w:val="a"/>
        <w:rPr>
          <w:rtl/>
        </w:rPr>
      </w:pPr>
    </w:p>
    <w:p w14:paraId="0E6531A8" w14:textId="77777777" w:rsidR="00000000" w:rsidRDefault="003C26CA">
      <w:pPr>
        <w:pStyle w:val="a"/>
        <w:rPr>
          <w:rFonts w:hint="cs"/>
          <w:rtl/>
        </w:rPr>
      </w:pPr>
      <w:r>
        <w:rPr>
          <w:rFonts w:hint="cs"/>
          <w:rtl/>
        </w:rPr>
        <w:t xml:space="preserve">תודה לחבר הכנסת מוחמד ברכה. אני מזמין את חבר הכנסת עזמי בשארה; הצעה אחרת, בבקשה. </w:t>
      </w:r>
    </w:p>
    <w:p w14:paraId="5B2EB18D" w14:textId="77777777" w:rsidR="00000000" w:rsidRDefault="003C26CA">
      <w:pPr>
        <w:pStyle w:val="a"/>
        <w:rPr>
          <w:rFonts w:hint="cs"/>
          <w:rtl/>
        </w:rPr>
      </w:pPr>
    </w:p>
    <w:p w14:paraId="295E5EEB" w14:textId="77777777" w:rsidR="00000000" w:rsidRDefault="003C26CA">
      <w:pPr>
        <w:pStyle w:val="Speaker"/>
        <w:rPr>
          <w:rtl/>
        </w:rPr>
      </w:pPr>
      <w:bookmarkStart w:id="204" w:name="FS000000558T11_06_2003_14_48_13"/>
      <w:bookmarkEnd w:id="204"/>
      <w:r>
        <w:rPr>
          <w:rFonts w:hint="eastAsia"/>
          <w:rtl/>
        </w:rPr>
        <w:t>עזמי</w:t>
      </w:r>
      <w:r>
        <w:rPr>
          <w:rtl/>
        </w:rPr>
        <w:t xml:space="preserve"> בשארה (בל"ד):</w:t>
      </w:r>
    </w:p>
    <w:p w14:paraId="246C180B" w14:textId="77777777" w:rsidR="00000000" w:rsidRDefault="003C26CA">
      <w:pPr>
        <w:pStyle w:val="a"/>
        <w:rPr>
          <w:rFonts w:hint="cs"/>
          <w:rtl/>
        </w:rPr>
      </w:pPr>
    </w:p>
    <w:p w14:paraId="61E31A16" w14:textId="77777777" w:rsidR="00000000" w:rsidRDefault="003C26CA">
      <w:pPr>
        <w:pStyle w:val="a"/>
        <w:rPr>
          <w:rFonts w:hint="cs"/>
          <w:rtl/>
        </w:rPr>
      </w:pPr>
      <w:r>
        <w:rPr>
          <w:rFonts w:hint="cs"/>
          <w:rtl/>
        </w:rPr>
        <w:t>אדוני היושב-ראש, בחלק שהקשבתי לשרה אני לגמרי מצטרף אליה ולצורה שבה היא טיפלה בנושא, כי לדע</w:t>
      </w:r>
      <w:r>
        <w:rPr>
          <w:rFonts w:hint="cs"/>
          <w:rtl/>
        </w:rPr>
        <w:t xml:space="preserve">תי זה עניין של מזג - לא רציתי לומר עניין של אידיאולוגיה כמעט - של מדינה  לקבוע עובדות, להקים דברים כל הזמן, כאשר כל דבר כפוף לנושאים של בניית עובדות קיימות, כמו המקרה של תע"ש וכו'. שום דבר לא יפסיק את הרצון הזה, את הדחף הזה לבנות ולהקים תעשייה, כאשר דברים </w:t>
      </w:r>
      <w:r>
        <w:rPr>
          <w:rFonts w:hint="cs"/>
          <w:rtl/>
        </w:rPr>
        <w:t xml:space="preserve">כמו איכות סביבה וכו' היו דברים משניים אם לא שוליים בכלל. </w:t>
      </w:r>
    </w:p>
    <w:p w14:paraId="606CB1C1" w14:textId="77777777" w:rsidR="00000000" w:rsidRDefault="003C26CA">
      <w:pPr>
        <w:pStyle w:val="a"/>
        <w:rPr>
          <w:rFonts w:hint="cs"/>
          <w:rtl/>
        </w:rPr>
      </w:pPr>
    </w:p>
    <w:p w14:paraId="44EC2B4E" w14:textId="77777777" w:rsidR="00000000" w:rsidRDefault="003C26CA">
      <w:pPr>
        <w:pStyle w:val="a"/>
        <w:rPr>
          <w:rFonts w:hint="cs"/>
          <w:rtl/>
        </w:rPr>
      </w:pPr>
      <w:r>
        <w:rPr>
          <w:rFonts w:hint="cs"/>
          <w:rtl/>
        </w:rPr>
        <w:t>הדוגמה הזאת, של אין מה לחפש בתע"ש בצורה שהם מזהמים, או שבכלל סקטור המדינה הוא הסקטור שהכי פחות מבוקר לדעתי מבחינת איכות הסביבה והכי קדוש - אני לא רואה בעיה עם הפרטה. יש דברים אידיאולוגיים, כאילו כל</w:t>
      </w:r>
      <w:r>
        <w:rPr>
          <w:rFonts w:hint="cs"/>
          <w:rtl/>
        </w:rPr>
        <w:t xml:space="preserve"> דבר כפוף אליהם, לרבות איכות הסביבה וכו'. </w:t>
      </w:r>
    </w:p>
    <w:p w14:paraId="33462248" w14:textId="77777777" w:rsidR="00000000" w:rsidRDefault="003C26CA">
      <w:pPr>
        <w:pStyle w:val="a"/>
        <w:rPr>
          <w:rFonts w:hint="cs"/>
          <w:rtl/>
        </w:rPr>
      </w:pPr>
    </w:p>
    <w:p w14:paraId="249E00EB" w14:textId="77777777" w:rsidR="00000000" w:rsidRDefault="003C26CA">
      <w:pPr>
        <w:pStyle w:val="a"/>
        <w:rPr>
          <w:rFonts w:hint="cs"/>
          <w:rtl/>
        </w:rPr>
      </w:pPr>
      <w:r>
        <w:rPr>
          <w:rFonts w:hint="cs"/>
          <w:rtl/>
        </w:rPr>
        <w:t>גברתי השרה, בנושא המים אני לא מבין למה נפנפת לגמרי בחצי משפט את העניין של התפלת מים. מדינה מזרח-תיכונית בסך הכול - - -</w:t>
      </w:r>
    </w:p>
    <w:p w14:paraId="5C960C43" w14:textId="77777777" w:rsidR="00000000" w:rsidRDefault="003C26CA">
      <w:pPr>
        <w:pStyle w:val="a"/>
        <w:rPr>
          <w:rFonts w:hint="cs"/>
          <w:rtl/>
        </w:rPr>
      </w:pPr>
    </w:p>
    <w:p w14:paraId="03615ED4" w14:textId="77777777" w:rsidR="00000000" w:rsidRDefault="003C26CA">
      <w:pPr>
        <w:pStyle w:val="ac"/>
        <w:rPr>
          <w:rtl/>
        </w:rPr>
      </w:pPr>
      <w:r>
        <w:rPr>
          <w:rFonts w:hint="eastAsia"/>
          <w:rtl/>
        </w:rPr>
        <w:t>רומן</w:t>
      </w:r>
      <w:r>
        <w:rPr>
          <w:rtl/>
        </w:rPr>
        <w:t xml:space="preserve"> ברונפמן (מרצ):</w:t>
      </w:r>
    </w:p>
    <w:p w14:paraId="497FA17D" w14:textId="77777777" w:rsidR="00000000" w:rsidRDefault="003C26CA">
      <w:pPr>
        <w:pStyle w:val="a"/>
        <w:rPr>
          <w:rFonts w:hint="cs"/>
          <w:rtl/>
        </w:rPr>
      </w:pPr>
    </w:p>
    <w:p w14:paraId="40631446" w14:textId="77777777" w:rsidR="00000000" w:rsidRDefault="003C26CA">
      <w:pPr>
        <w:pStyle w:val="a"/>
        <w:rPr>
          <w:rFonts w:hint="cs"/>
          <w:rtl/>
        </w:rPr>
      </w:pPr>
      <w:r>
        <w:rPr>
          <w:rFonts w:hint="cs"/>
          <w:rtl/>
        </w:rPr>
        <w:t xml:space="preserve">זה לא נכון - - - </w:t>
      </w:r>
    </w:p>
    <w:p w14:paraId="340D8F6E" w14:textId="77777777" w:rsidR="00000000" w:rsidRDefault="003C26CA">
      <w:pPr>
        <w:pStyle w:val="a"/>
        <w:rPr>
          <w:rFonts w:hint="cs"/>
          <w:rtl/>
        </w:rPr>
      </w:pPr>
    </w:p>
    <w:p w14:paraId="07444C2D" w14:textId="77777777" w:rsidR="00000000" w:rsidRDefault="003C26CA">
      <w:pPr>
        <w:pStyle w:val="SpeakerCon"/>
        <w:rPr>
          <w:rtl/>
        </w:rPr>
      </w:pPr>
      <w:bookmarkStart w:id="205" w:name="FS000000558T11_06_2003_14_53_52C"/>
      <w:bookmarkEnd w:id="205"/>
      <w:r>
        <w:rPr>
          <w:rtl/>
        </w:rPr>
        <w:t>עזמי בשארה (בל"ד):</w:t>
      </w:r>
    </w:p>
    <w:p w14:paraId="622B0C53" w14:textId="77777777" w:rsidR="00000000" w:rsidRDefault="003C26CA">
      <w:pPr>
        <w:pStyle w:val="a"/>
        <w:rPr>
          <w:rtl/>
        </w:rPr>
      </w:pPr>
    </w:p>
    <w:p w14:paraId="2884ABEA" w14:textId="77777777" w:rsidR="00000000" w:rsidRDefault="003C26CA">
      <w:pPr>
        <w:pStyle w:val="a"/>
        <w:rPr>
          <w:rFonts w:hint="cs"/>
          <w:rtl/>
        </w:rPr>
      </w:pPr>
      <w:r>
        <w:rPr>
          <w:rFonts w:hint="cs"/>
          <w:rtl/>
        </w:rPr>
        <w:t>לא, כי אין כסף לזה וכו'. הרבה מד</w:t>
      </w:r>
      <w:r>
        <w:rPr>
          <w:rFonts w:hint="cs"/>
          <w:rtl/>
        </w:rPr>
        <w:t>ינות עם אוכלוסייה יותר גדולה מאשר מדינת ישראל חיות רק על התפלת מים. אי-אפשר יותר שמדינת ישראל גם תחפש אצל עצמה, גם תיקח מים מהפלסטינים, גם תסתכסך עם שכנותיה, מפני שהיא לא יכולה להסתגל לעובדה שהיא כבר חייבת להתפיל מים.</w:t>
      </w:r>
    </w:p>
    <w:p w14:paraId="04C3E8BC" w14:textId="77777777" w:rsidR="00000000" w:rsidRDefault="003C26CA">
      <w:pPr>
        <w:pStyle w:val="a"/>
        <w:rPr>
          <w:rFonts w:hint="cs"/>
          <w:rtl/>
        </w:rPr>
      </w:pPr>
    </w:p>
    <w:p w14:paraId="6AC414AA" w14:textId="77777777" w:rsidR="00000000" w:rsidRDefault="003C26CA">
      <w:pPr>
        <w:pStyle w:val="ad"/>
        <w:rPr>
          <w:rtl/>
        </w:rPr>
      </w:pPr>
      <w:r>
        <w:rPr>
          <w:rtl/>
        </w:rPr>
        <w:t>היו"ר אלי בן-מנחם:</w:t>
      </w:r>
    </w:p>
    <w:p w14:paraId="7F59A993" w14:textId="77777777" w:rsidR="00000000" w:rsidRDefault="003C26CA">
      <w:pPr>
        <w:pStyle w:val="a"/>
        <w:rPr>
          <w:rtl/>
        </w:rPr>
      </w:pPr>
    </w:p>
    <w:p w14:paraId="2DCB7B38" w14:textId="77777777" w:rsidR="00000000" w:rsidRDefault="003C26CA">
      <w:pPr>
        <w:pStyle w:val="a"/>
        <w:rPr>
          <w:rFonts w:hint="cs"/>
          <w:rtl/>
        </w:rPr>
      </w:pPr>
      <w:r>
        <w:rPr>
          <w:rFonts w:hint="cs"/>
          <w:rtl/>
        </w:rPr>
        <w:t>תודה לחבר הכנסת ב</w:t>
      </w:r>
      <w:r>
        <w:rPr>
          <w:rFonts w:hint="cs"/>
          <w:rtl/>
        </w:rPr>
        <w:t xml:space="preserve">שארה. חבר הכנסת חיים כץ, ואחריו יבוא חבר הכנסת נסים זאב. </w:t>
      </w:r>
    </w:p>
    <w:p w14:paraId="7242CEE9" w14:textId="77777777" w:rsidR="00000000" w:rsidRDefault="003C26CA">
      <w:pPr>
        <w:pStyle w:val="a"/>
        <w:rPr>
          <w:rFonts w:hint="cs"/>
          <w:rtl/>
        </w:rPr>
      </w:pPr>
    </w:p>
    <w:p w14:paraId="0808A9FF" w14:textId="77777777" w:rsidR="00000000" w:rsidRDefault="003C26CA">
      <w:pPr>
        <w:pStyle w:val="Speaker"/>
        <w:rPr>
          <w:rtl/>
        </w:rPr>
      </w:pPr>
      <w:bookmarkStart w:id="206" w:name="FS000000556T11_06_2003_14_55_48"/>
      <w:bookmarkEnd w:id="206"/>
      <w:r>
        <w:rPr>
          <w:rFonts w:hint="eastAsia"/>
          <w:rtl/>
        </w:rPr>
        <w:t>חיים</w:t>
      </w:r>
      <w:r>
        <w:rPr>
          <w:rtl/>
        </w:rPr>
        <w:t xml:space="preserve"> כץ (הליכוד):</w:t>
      </w:r>
    </w:p>
    <w:p w14:paraId="4F6E5E19" w14:textId="77777777" w:rsidR="00000000" w:rsidRDefault="003C26CA">
      <w:pPr>
        <w:pStyle w:val="a"/>
        <w:rPr>
          <w:rFonts w:hint="cs"/>
          <w:rtl/>
        </w:rPr>
      </w:pPr>
    </w:p>
    <w:p w14:paraId="581CC357" w14:textId="77777777" w:rsidR="00000000" w:rsidRDefault="003C26CA">
      <w:pPr>
        <w:pStyle w:val="a"/>
        <w:rPr>
          <w:rFonts w:hint="cs"/>
          <w:rtl/>
        </w:rPr>
      </w:pPr>
      <w:r>
        <w:rPr>
          <w:rFonts w:hint="cs"/>
          <w:rtl/>
        </w:rPr>
        <w:t>אדוני היושב-ראש, סוף-סוף  אחרי כל כך הרבה שנים שחונות היתה לנו שנה ברוכת גשמים. לפני עשר שנים, כשהיתה שנה ברוכת גשמים ורצו להעשיר את מי התהום, התברר שהמשאבות של "מקורות"  לא עובד</w:t>
      </w:r>
      <w:r>
        <w:rPr>
          <w:rFonts w:hint="cs"/>
          <w:rtl/>
        </w:rPr>
        <w:t>ות. נשאלת השאלה אם עכשיו, בנוסף להתפלה שצריך לעשות, אם המשאבות של "מקורות" עובדות ומנצלים את המים שיש לנו בכינרת - עדיין לא מספיק - להעשרת מי התהום. אז נוכל לכבד את דבריה המלומדים של ד"ר לאה נס שדיברה על זה שהמים רעילים בעקבות הכמות הקטנה שיש לנו במי התהום</w:t>
      </w:r>
      <w:r>
        <w:rPr>
          <w:rFonts w:hint="cs"/>
          <w:rtl/>
        </w:rPr>
        <w:t>. יכול להיות שזה לא כל כך קשור למשרדך, אבל צריך לבדוק את זה. אני מנצל את ההזדמנות הזאת לשאול אם המשאבות של "מקורות" עובדות.</w:t>
      </w:r>
    </w:p>
    <w:p w14:paraId="627ECDC6" w14:textId="77777777" w:rsidR="00000000" w:rsidRDefault="003C26CA">
      <w:pPr>
        <w:pStyle w:val="a"/>
        <w:rPr>
          <w:rFonts w:hint="cs"/>
          <w:rtl/>
        </w:rPr>
      </w:pPr>
    </w:p>
    <w:p w14:paraId="35A917B9" w14:textId="77777777" w:rsidR="00000000" w:rsidRDefault="003C26CA">
      <w:pPr>
        <w:pStyle w:val="ad"/>
        <w:rPr>
          <w:rtl/>
        </w:rPr>
      </w:pPr>
      <w:r>
        <w:rPr>
          <w:rtl/>
        </w:rPr>
        <w:t>היו"ר אלי בן-מנחם:</w:t>
      </w:r>
    </w:p>
    <w:p w14:paraId="32FFD22D" w14:textId="77777777" w:rsidR="00000000" w:rsidRDefault="003C26CA">
      <w:pPr>
        <w:pStyle w:val="a"/>
        <w:rPr>
          <w:rtl/>
        </w:rPr>
      </w:pPr>
    </w:p>
    <w:p w14:paraId="1B2EC425" w14:textId="77777777" w:rsidR="00000000" w:rsidRDefault="003C26CA">
      <w:pPr>
        <w:pStyle w:val="a"/>
        <w:rPr>
          <w:rFonts w:hint="cs"/>
          <w:rtl/>
        </w:rPr>
      </w:pPr>
      <w:r>
        <w:rPr>
          <w:rFonts w:hint="cs"/>
          <w:rtl/>
        </w:rPr>
        <w:t xml:space="preserve">חבר הכנסת נסים זאב, ואחרון המציעים - חבר הכנסת איוב קרא. </w:t>
      </w:r>
    </w:p>
    <w:p w14:paraId="6C2770F7" w14:textId="77777777" w:rsidR="00000000" w:rsidRDefault="003C26CA">
      <w:pPr>
        <w:pStyle w:val="a"/>
        <w:rPr>
          <w:rFonts w:hint="cs"/>
          <w:rtl/>
        </w:rPr>
      </w:pPr>
    </w:p>
    <w:p w14:paraId="4025B668" w14:textId="77777777" w:rsidR="00000000" w:rsidRDefault="003C26CA">
      <w:pPr>
        <w:pStyle w:val="Speaker"/>
        <w:rPr>
          <w:rtl/>
        </w:rPr>
      </w:pPr>
      <w:bookmarkStart w:id="207" w:name="FS000000490T11_06_2003_14_59_06"/>
      <w:bookmarkEnd w:id="207"/>
      <w:r>
        <w:rPr>
          <w:rFonts w:hint="eastAsia"/>
          <w:rtl/>
        </w:rPr>
        <w:t>נסים</w:t>
      </w:r>
      <w:r>
        <w:rPr>
          <w:rtl/>
        </w:rPr>
        <w:t xml:space="preserve"> זאב (ש"ס):</w:t>
      </w:r>
    </w:p>
    <w:p w14:paraId="01D3853C" w14:textId="77777777" w:rsidR="00000000" w:rsidRDefault="003C26CA">
      <w:pPr>
        <w:pStyle w:val="a"/>
        <w:rPr>
          <w:rFonts w:hint="cs"/>
          <w:rtl/>
        </w:rPr>
      </w:pPr>
    </w:p>
    <w:p w14:paraId="2AAAECEB" w14:textId="77777777" w:rsidR="00000000" w:rsidRDefault="003C26CA">
      <w:pPr>
        <w:pStyle w:val="a"/>
        <w:rPr>
          <w:rFonts w:hint="cs"/>
          <w:rtl/>
        </w:rPr>
      </w:pPr>
      <w:r>
        <w:rPr>
          <w:rFonts w:hint="cs"/>
          <w:rtl/>
        </w:rPr>
        <w:t>אדוני היושב-ראש, רק לפני כחצי שנה ה</w:t>
      </w:r>
      <w:r>
        <w:rPr>
          <w:rFonts w:hint="cs"/>
          <w:rtl/>
        </w:rPr>
        <w:t>ספידו פה את הכינרת וברוך השם הכינרת עלתה. אבל היתה בעיה של עקירת העצים, דבר שלא נעשה בכינרת. לדעתי, דבר כזה היה צפוי ולא היינו צריכים להגיע למצב שהעצים באיים הקטנים שנוצרו כתוצאה מירידת המפלס יזהמו את הכינרת. אני מסכים אתך שזה מעשה ידי אדם, אבל אחרי זה כתו</w:t>
      </w:r>
      <w:r>
        <w:rPr>
          <w:rFonts w:hint="cs"/>
          <w:rtl/>
        </w:rPr>
        <w:t xml:space="preserve">ב: עיניים להם ולא יראו אוזניים להם ולא ישמעו. אנחנו לא צריכים להיות כאלה. אנחנו צריכים להיות ערים לבעיה קודם שהבעיה מגיעה ואז אי-אפשר להתמודד אתה. </w:t>
      </w:r>
    </w:p>
    <w:p w14:paraId="7A4FCDF5" w14:textId="77777777" w:rsidR="00000000" w:rsidRDefault="003C26CA">
      <w:pPr>
        <w:pStyle w:val="a"/>
        <w:rPr>
          <w:rFonts w:hint="cs"/>
          <w:rtl/>
        </w:rPr>
      </w:pPr>
    </w:p>
    <w:p w14:paraId="629D37FF" w14:textId="77777777" w:rsidR="00000000" w:rsidRDefault="003C26CA">
      <w:pPr>
        <w:pStyle w:val="ad"/>
        <w:rPr>
          <w:rtl/>
        </w:rPr>
      </w:pPr>
      <w:r>
        <w:rPr>
          <w:rtl/>
        </w:rPr>
        <w:t>היו"ר אלי בן-מנחם:</w:t>
      </w:r>
    </w:p>
    <w:p w14:paraId="447A258D" w14:textId="77777777" w:rsidR="00000000" w:rsidRDefault="003C26CA">
      <w:pPr>
        <w:pStyle w:val="a"/>
        <w:rPr>
          <w:rtl/>
        </w:rPr>
      </w:pPr>
    </w:p>
    <w:p w14:paraId="1CFF6BFD" w14:textId="77777777" w:rsidR="00000000" w:rsidRDefault="003C26CA">
      <w:pPr>
        <w:pStyle w:val="a"/>
        <w:rPr>
          <w:rFonts w:hint="cs"/>
          <w:rtl/>
        </w:rPr>
      </w:pPr>
      <w:r>
        <w:rPr>
          <w:rFonts w:hint="cs"/>
          <w:rtl/>
        </w:rPr>
        <w:t xml:space="preserve">תודה לחבר הכנסת נסים זאב. אחרון המציעים, חבר הכנסת איוב קרא, בבקשה. </w:t>
      </w:r>
    </w:p>
    <w:p w14:paraId="0DDE939E" w14:textId="77777777" w:rsidR="00000000" w:rsidRDefault="003C26CA">
      <w:pPr>
        <w:pStyle w:val="a"/>
        <w:rPr>
          <w:rFonts w:hint="cs"/>
          <w:rtl/>
        </w:rPr>
      </w:pPr>
    </w:p>
    <w:p w14:paraId="2ED1CB8C" w14:textId="77777777" w:rsidR="00000000" w:rsidRDefault="003C26CA">
      <w:pPr>
        <w:pStyle w:val="Speaker"/>
        <w:rPr>
          <w:rtl/>
        </w:rPr>
      </w:pPr>
      <w:bookmarkStart w:id="208" w:name="FS000000475T11_06_2003_15_02_08"/>
      <w:bookmarkEnd w:id="208"/>
      <w:r>
        <w:rPr>
          <w:rFonts w:hint="eastAsia"/>
          <w:rtl/>
        </w:rPr>
        <w:t>איוב</w:t>
      </w:r>
      <w:r>
        <w:rPr>
          <w:rtl/>
        </w:rPr>
        <w:t xml:space="preserve"> קרא (הליכוד)</w:t>
      </w:r>
      <w:r>
        <w:rPr>
          <w:rtl/>
        </w:rPr>
        <w:t>:</w:t>
      </w:r>
    </w:p>
    <w:p w14:paraId="417A87B6" w14:textId="77777777" w:rsidR="00000000" w:rsidRDefault="003C26CA">
      <w:pPr>
        <w:pStyle w:val="a"/>
        <w:rPr>
          <w:rFonts w:hint="cs"/>
          <w:rtl/>
        </w:rPr>
      </w:pPr>
    </w:p>
    <w:p w14:paraId="14B52065" w14:textId="77777777" w:rsidR="00000000" w:rsidRDefault="003C26CA">
      <w:pPr>
        <w:pStyle w:val="a"/>
        <w:rPr>
          <w:rFonts w:hint="cs"/>
          <w:rtl/>
        </w:rPr>
      </w:pPr>
      <w:r>
        <w:rPr>
          <w:rFonts w:hint="cs"/>
          <w:rtl/>
        </w:rPr>
        <w:t xml:space="preserve">אדוני היושב-ראש, גברתי השרה לאיכות הסביבה, אני חושב שצריך להגביר את הרפורמה במים. אני חושב שזה דבר מאוד חשוב. ההתפלה איננה מספיקה לצרכים של המדינה. אני מעריך שכיוון ההתפלה והסיכוי להצלחה של המפעלים הללו יקבעו בסופו של דבר  את איכות המים. </w:t>
      </w:r>
    </w:p>
    <w:p w14:paraId="03A87CEA" w14:textId="77777777" w:rsidR="00000000" w:rsidRDefault="003C26CA">
      <w:pPr>
        <w:pStyle w:val="a"/>
        <w:rPr>
          <w:rtl/>
        </w:rPr>
      </w:pPr>
    </w:p>
    <w:p w14:paraId="71CCD5A7" w14:textId="77777777" w:rsidR="00000000" w:rsidRDefault="003C26CA">
      <w:pPr>
        <w:pStyle w:val="a"/>
        <w:rPr>
          <w:rFonts w:hint="cs"/>
          <w:rtl/>
        </w:rPr>
      </w:pPr>
      <w:r>
        <w:rPr>
          <w:rFonts w:hint="cs"/>
          <w:rtl/>
        </w:rPr>
        <w:t>לכן אני מציע,</w:t>
      </w:r>
      <w:r>
        <w:rPr>
          <w:rFonts w:hint="cs"/>
          <w:rtl/>
        </w:rPr>
        <w:t xml:space="preserve"> מעבר לכך שאני מברך על תחילת ההתפלה ומפעלי ההתפלה בכלל, להגביר את קצב הקמת המפעלים הללו, לרבות הפרטה, בכל כיוון ובכל חשיבה, כי בסופו של דבר, לטווח הרחוק האוכלוסייה גדלה אבל כמות המים נשארת כמו שהיא. גם אם השנה יש כמות גדולה, זה לא אומר שהאוכלוסייה באזור לא</w:t>
      </w:r>
      <w:r>
        <w:rPr>
          <w:rFonts w:hint="cs"/>
          <w:rtl/>
        </w:rPr>
        <w:t xml:space="preserve"> גדלה. אני חושב שהגיע הזמן  שנחשוב על מפעל באזור חדרה שיספק גם מי מותפלים לאזור איו"ש ולרשות הפלסטינית.</w:t>
      </w:r>
    </w:p>
    <w:p w14:paraId="5A2D4DCB" w14:textId="77777777" w:rsidR="00000000" w:rsidRDefault="003C26CA">
      <w:pPr>
        <w:pStyle w:val="a"/>
        <w:rPr>
          <w:rFonts w:hint="cs"/>
          <w:rtl/>
        </w:rPr>
      </w:pPr>
    </w:p>
    <w:p w14:paraId="170E54C4" w14:textId="77777777" w:rsidR="00000000" w:rsidRDefault="003C26CA">
      <w:pPr>
        <w:pStyle w:val="ad"/>
        <w:rPr>
          <w:rtl/>
        </w:rPr>
      </w:pPr>
      <w:r>
        <w:rPr>
          <w:rtl/>
        </w:rPr>
        <w:t>היו"ר אלי בן-מנחם:</w:t>
      </w:r>
    </w:p>
    <w:p w14:paraId="1BD6ABE3" w14:textId="77777777" w:rsidR="00000000" w:rsidRDefault="003C26CA">
      <w:pPr>
        <w:pStyle w:val="a"/>
        <w:rPr>
          <w:rtl/>
        </w:rPr>
      </w:pPr>
    </w:p>
    <w:p w14:paraId="158CDE49" w14:textId="77777777" w:rsidR="00000000" w:rsidRDefault="003C26CA">
      <w:pPr>
        <w:pStyle w:val="a"/>
        <w:rPr>
          <w:rFonts w:hint="cs"/>
          <w:rtl/>
        </w:rPr>
      </w:pPr>
      <w:r>
        <w:rPr>
          <w:rFonts w:hint="cs"/>
          <w:rtl/>
        </w:rPr>
        <w:t xml:space="preserve">תודה לחבר הכנסת איוב קרא. </w:t>
      </w:r>
    </w:p>
    <w:p w14:paraId="5838608C" w14:textId="77777777" w:rsidR="00000000" w:rsidRDefault="003C26CA">
      <w:pPr>
        <w:pStyle w:val="a"/>
        <w:rPr>
          <w:rFonts w:hint="cs"/>
          <w:rtl/>
        </w:rPr>
      </w:pPr>
    </w:p>
    <w:p w14:paraId="05DCC663" w14:textId="77777777" w:rsidR="00000000" w:rsidRDefault="003C26CA">
      <w:pPr>
        <w:pStyle w:val="a"/>
        <w:rPr>
          <w:rFonts w:hint="cs"/>
          <w:rtl/>
        </w:rPr>
      </w:pPr>
      <w:r>
        <w:rPr>
          <w:rFonts w:hint="cs"/>
          <w:rtl/>
        </w:rPr>
        <w:t>רבותי חברי הכנסת, אנחנו עוברים להצבעה. השרה לאיכות הסביבה הציעה לדון במליאה בנושא חשוב זה. אני מקיים הצ</w:t>
      </w:r>
      <w:r>
        <w:rPr>
          <w:rFonts w:hint="cs"/>
          <w:rtl/>
        </w:rPr>
        <w:t xml:space="preserve">בעה אחת על הצעותיהם של חברי הכנסת לאה נס, גילה פינקלשטיין, מלי פולישוק-בלוך, מיכאל מלכיאור, רומן ברונפמן ויורי שטרן. מי שבעד, הוא בעד דיון במליאה. מי שנגד, הוא בעד להסיר. </w:t>
      </w:r>
    </w:p>
    <w:p w14:paraId="01B36A2F" w14:textId="77777777" w:rsidR="00000000" w:rsidRDefault="003C26CA">
      <w:pPr>
        <w:pStyle w:val="a"/>
        <w:rPr>
          <w:rFonts w:hint="cs"/>
          <w:rtl/>
        </w:rPr>
      </w:pPr>
    </w:p>
    <w:p w14:paraId="5AFD329D" w14:textId="77777777" w:rsidR="00000000" w:rsidRDefault="003C26CA">
      <w:pPr>
        <w:pStyle w:val="a7"/>
        <w:bidi/>
        <w:rPr>
          <w:rFonts w:hint="cs"/>
          <w:rtl/>
        </w:rPr>
      </w:pPr>
      <w:r>
        <w:rPr>
          <w:rFonts w:hint="cs"/>
          <w:rtl/>
        </w:rPr>
        <w:t>הצבעה מס' 9</w:t>
      </w:r>
    </w:p>
    <w:p w14:paraId="3E8B8AF4" w14:textId="77777777" w:rsidR="00000000" w:rsidRDefault="003C26CA">
      <w:pPr>
        <w:pStyle w:val="a"/>
        <w:rPr>
          <w:rFonts w:hint="cs"/>
          <w:rtl/>
        </w:rPr>
      </w:pPr>
    </w:p>
    <w:p w14:paraId="0A5E7BED" w14:textId="77777777" w:rsidR="00000000" w:rsidRDefault="003C26CA">
      <w:pPr>
        <w:pStyle w:val="a8"/>
        <w:bidi/>
        <w:rPr>
          <w:rFonts w:hint="cs"/>
          <w:rtl/>
        </w:rPr>
      </w:pPr>
      <w:r>
        <w:rPr>
          <w:rFonts w:hint="cs"/>
          <w:rtl/>
        </w:rPr>
        <w:t>בעד ההצעה לכלול את הנושא בסדר-היום - 18</w:t>
      </w:r>
    </w:p>
    <w:p w14:paraId="65C4D8EF" w14:textId="77777777" w:rsidR="00000000" w:rsidRDefault="003C26CA">
      <w:pPr>
        <w:pStyle w:val="a8"/>
        <w:bidi/>
        <w:rPr>
          <w:rFonts w:hint="cs"/>
          <w:rtl/>
        </w:rPr>
      </w:pPr>
      <w:r>
        <w:rPr>
          <w:rFonts w:hint="cs"/>
          <w:rtl/>
        </w:rPr>
        <w:t>נגד - אין</w:t>
      </w:r>
    </w:p>
    <w:p w14:paraId="4BC33E9C" w14:textId="77777777" w:rsidR="00000000" w:rsidRDefault="003C26CA">
      <w:pPr>
        <w:pStyle w:val="a8"/>
        <w:bidi/>
        <w:rPr>
          <w:rFonts w:hint="cs"/>
          <w:rtl/>
        </w:rPr>
      </w:pPr>
      <w:r>
        <w:rPr>
          <w:rFonts w:hint="cs"/>
          <w:rtl/>
        </w:rPr>
        <w:t>נמנעים - אין</w:t>
      </w:r>
    </w:p>
    <w:p w14:paraId="1C45D532" w14:textId="77777777" w:rsidR="00000000" w:rsidRDefault="003C26CA">
      <w:pPr>
        <w:pStyle w:val="a9"/>
        <w:bidi/>
        <w:rPr>
          <w:rFonts w:hint="cs"/>
          <w:rtl/>
        </w:rPr>
      </w:pPr>
      <w:r>
        <w:rPr>
          <w:rFonts w:hint="cs"/>
          <w:rtl/>
        </w:rPr>
        <w:t>ההצעה ל</w:t>
      </w:r>
      <w:r>
        <w:rPr>
          <w:rFonts w:hint="cs"/>
          <w:rtl/>
        </w:rPr>
        <w:t>כלול את הנושא בסדר-היום של הכנסת נתקבלה.</w:t>
      </w:r>
    </w:p>
    <w:p w14:paraId="3E108F91" w14:textId="77777777" w:rsidR="00000000" w:rsidRDefault="003C26CA">
      <w:pPr>
        <w:pStyle w:val="a"/>
        <w:rPr>
          <w:rFonts w:hint="cs"/>
          <w:rtl/>
        </w:rPr>
      </w:pPr>
    </w:p>
    <w:p w14:paraId="1C60948E" w14:textId="77777777" w:rsidR="00000000" w:rsidRDefault="003C26CA">
      <w:pPr>
        <w:pStyle w:val="ad"/>
        <w:rPr>
          <w:rtl/>
        </w:rPr>
      </w:pPr>
      <w:r>
        <w:rPr>
          <w:rtl/>
        </w:rPr>
        <w:t>היו"ר אלי בן-מנחם:</w:t>
      </w:r>
    </w:p>
    <w:p w14:paraId="402FCE1F" w14:textId="77777777" w:rsidR="00000000" w:rsidRDefault="003C26CA">
      <w:pPr>
        <w:pStyle w:val="a"/>
        <w:rPr>
          <w:rtl/>
        </w:rPr>
      </w:pPr>
    </w:p>
    <w:p w14:paraId="0503607E" w14:textId="77777777" w:rsidR="00000000" w:rsidRDefault="003C26CA">
      <w:pPr>
        <w:pStyle w:val="a"/>
        <w:rPr>
          <w:rFonts w:hint="cs"/>
          <w:rtl/>
        </w:rPr>
      </w:pPr>
      <w:r>
        <w:rPr>
          <w:rFonts w:hint="cs"/>
          <w:rtl/>
        </w:rPr>
        <w:t xml:space="preserve">רבותי חברי הכנסת, 18 הצביעו בעד, אין מתנגדים ואין נמנעים - - </w:t>
      </w:r>
    </w:p>
    <w:p w14:paraId="6D998475" w14:textId="77777777" w:rsidR="00000000" w:rsidRDefault="003C26CA">
      <w:pPr>
        <w:pStyle w:val="a"/>
        <w:rPr>
          <w:rFonts w:hint="cs"/>
          <w:rtl/>
        </w:rPr>
      </w:pPr>
    </w:p>
    <w:p w14:paraId="357B6FAB" w14:textId="77777777" w:rsidR="00000000" w:rsidRDefault="003C26CA">
      <w:pPr>
        <w:pStyle w:val="ac"/>
        <w:rPr>
          <w:rtl/>
        </w:rPr>
      </w:pPr>
      <w:r>
        <w:rPr>
          <w:rFonts w:hint="eastAsia"/>
          <w:rtl/>
        </w:rPr>
        <w:t>מוחמד</w:t>
      </w:r>
      <w:r>
        <w:rPr>
          <w:rtl/>
        </w:rPr>
        <w:t xml:space="preserve"> ברכה (חד"ש-תע"ל):</w:t>
      </w:r>
    </w:p>
    <w:p w14:paraId="5B77D401" w14:textId="77777777" w:rsidR="00000000" w:rsidRDefault="003C26CA">
      <w:pPr>
        <w:pStyle w:val="a"/>
        <w:rPr>
          <w:rFonts w:hint="cs"/>
          <w:rtl/>
        </w:rPr>
      </w:pPr>
    </w:p>
    <w:p w14:paraId="1F0CFEE2" w14:textId="77777777" w:rsidR="00000000" w:rsidRDefault="003C26CA">
      <w:pPr>
        <w:pStyle w:val="a"/>
        <w:rPr>
          <w:rFonts w:hint="cs"/>
          <w:rtl/>
        </w:rPr>
      </w:pPr>
      <w:r>
        <w:rPr>
          <w:rFonts w:hint="cs"/>
          <w:rtl/>
        </w:rPr>
        <w:t xml:space="preserve">אדוני היושב-ראש, למען הפרוטוקול, אני לא השתתפתי בהצבעה ולא הצבעתי בעד, בגלל קיזוז עם יושב-ראש הכנסת. </w:t>
      </w:r>
    </w:p>
    <w:p w14:paraId="509AF9BE" w14:textId="77777777" w:rsidR="00000000" w:rsidRDefault="003C26CA">
      <w:pPr>
        <w:pStyle w:val="a"/>
        <w:rPr>
          <w:rFonts w:hint="cs"/>
          <w:rtl/>
        </w:rPr>
      </w:pPr>
    </w:p>
    <w:p w14:paraId="646BDF77" w14:textId="77777777" w:rsidR="00000000" w:rsidRDefault="003C26CA">
      <w:pPr>
        <w:pStyle w:val="ad"/>
        <w:rPr>
          <w:rtl/>
        </w:rPr>
      </w:pPr>
      <w:r>
        <w:rPr>
          <w:rtl/>
        </w:rPr>
        <w:t>היו</w:t>
      </w:r>
      <w:r>
        <w:rPr>
          <w:rtl/>
        </w:rPr>
        <w:t>"ר אלי בן-מנחם:</w:t>
      </w:r>
    </w:p>
    <w:p w14:paraId="1968B239" w14:textId="77777777" w:rsidR="00000000" w:rsidRDefault="003C26CA">
      <w:pPr>
        <w:pStyle w:val="a"/>
        <w:rPr>
          <w:rtl/>
        </w:rPr>
      </w:pPr>
    </w:p>
    <w:p w14:paraId="6089EDF3" w14:textId="77777777" w:rsidR="00000000" w:rsidRDefault="003C26CA">
      <w:pPr>
        <w:pStyle w:val="a"/>
        <w:rPr>
          <w:rFonts w:hint="cs"/>
          <w:rtl/>
        </w:rPr>
      </w:pPr>
      <w:r>
        <w:rPr>
          <w:rFonts w:hint="cs"/>
          <w:rtl/>
        </w:rPr>
        <w:t xml:space="preserve">או.קיי., אז אתה מקוזז. בלבך אתה אתנו, אתה בעד. </w:t>
      </w:r>
    </w:p>
    <w:p w14:paraId="267A7ACA" w14:textId="77777777" w:rsidR="00000000" w:rsidRDefault="003C26CA">
      <w:pPr>
        <w:pStyle w:val="a"/>
        <w:rPr>
          <w:rFonts w:hint="cs"/>
          <w:rtl/>
        </w:rPr>
      </w:pPr>
    </w:p>
    <w:p w14:paraId="43C5665B" w14:textId="77777777" w:rsidR="00000000" w:rsidRDefault="003C26CA">
      <w:pPr>
        <w:pStyle w:val="a"/>
        <w:rPr>
          <w:rFonts w:hint="cs"/>
          <w:rtl/>
        </w:rPr>
      </w:pPr>
      <w:r>
        <w:rPr>
          <w:rFonts w:hint="cs"/>
          <w:rtl/>
        </w:rPr>
        <w:t xml:space="preserve">הנושא: האיכות הירודה של מי השתייה בישראל והזיהום הסביבתי והשלכותיו -  יידון במליאת הכנסת. </w:t>
      </w:r>
    </w:p>
    <w:p w14:paraId="06F49C23" w14:textId="77777777" w:rsidR="00000000" w:rsidRDefault="003C26CA">
      <w:pPr>
        <w:pStyle w:val="a"/>
        <w:rPr>
          <w:rFonts w:hint="cs"/>
          <w:rtl/>
        </w:rPr>
      </w:pPr>
    </w:p>
    <w:p w14:paraId="71168D7B" w14:textId="77777777" w:rsidR="00000000" w:rsidRDefault="003C26CA">
      <w:pPr>
        <w:pStyle w:val="a"/>
        <w:rPr>
          <w:rFonts w:hint="cs"/>
          <w:rtl/>
        </w:rPr>
      </w:pPr>
    </w:p>
    <w:p w14:paraId="093E8C51" w14:textId="77777777" w:rsidR="00000000" w:rsidRDefault="003C26CA">
      <w:pPr>
        <w:pStyle w:val="Subject"/>
        <w:rPr>
          <w:rFonts w:hint="cs"/>
          <w:rtl/>
        </w:rPr>
      </w:pPr>
      <w:r>
        <w:rPr>
          <w:rFonts w:hint="cs"/>
          <w:rtl/>
        </w:rPr>
        <w:t>הצעה לסדר-היום</w:t>
      </w:r>
    </w:p>
    <w:p w14:paraId="3F99B0CE" w14:textId="77777777" w:rsidR="00000000" w:rsidRDefault="003C26CA">
      <w:pPr>
        <w:pStyle w:val="Subject"/>
        <w:rPr>
          <w:rFonts w:hint="cs"/>
          <w:rtl/>
        </w:rPr>
      </w:pPr>
      <w:r>
        <w:rPr>
          <w:rFonts w:hint="cs"/>
          <w:rtl/>
        </w:rPr>
        <w:t>העלאת שארית יהודי אתיופיה</w:t>
      </w:r>
    </w:p>
    <w:p w14:paraId="06209D37" w14:textId="77777777" w:rsidR="00000000" w:rsidRDefault="003C26CA">
      <w:pPr>
        <w:pStyle w:val="a"/>
        <w:rPr>
          <w:rFonts w:hint="cs"/>
          <w:rtl/>
        </w:rPr>
      </w:pPr>
    </w:p>
    <w:p w14:paraId="2C3BFA4F" w14:textId="77777777" w:rsidR="00000000" w:rsidRDefault="003C26CA">
      <w:pPr>
        <w:pStyle w:val="ad"/>
        <w:rPr>
          <w:rtl/>
        </w:rPr>
      </w:pPr>
      <w:r>
        <w:rPr>
          <w:rtl/>
        </w:rPr>
        <w:t>היו"ר אלי בן-מנחם:</w:t>
      </w:r>
    </w:p>
    <w:p w14:paraId="13FE6C70" w14:textId="77777777" w:rsidR="00000000" w:rsidRDefault="003C26CA">
      <w:pPr>
        <w:pStyle w:val="a"/>
        <w:rPr>
          <w:rtl/>
        </w:rPr>
      </w:pPr>
    </w:p>
    <w:p w14:paraId="2292BFF5" w14:textId="77777777" w:rsidR="00000000" w:rsidRDefault="003C26CA">
      <w:pPr>
        <w:pStyle w:val="a"/>
        <w:rPr>
          <w:rFonts w:hint="cs"/>
          <w:rtl/>
        </w:rPr>
      </w:pPr>
      <w:r>
        <w:rPr>
          <w:rFonts w:hint="cs"/>
          <w:rtl/>
        </w:rPr>
        <w:t>אנחנו עוברים להצעה לסדר-היום מס' 48</w:t>
      </w:r>
      <w:r>
        <w:rPr>
          <w:rFonts w:hint="cs"/>
          <w:rtl/>
        </w:rPr>
        <w:t>4: העלאת שארית יהודי אתיופיה. יעלה ויבוא חבר הכנסת שאול יהלום, בבקשה.  אני מבקש ממזכירות הכנסת לזמן את שר הפנים.</w:t>
      </w:r>
    </w:p>
    <w:p w14:paraId="72DAE77A" w14:textId="77777777" w:rsidR="00000000" w:rsidRDefault="003C26CA">
      <w:pPr>
        <w:pStyle w:val="a"/>
        <w:rPr>
          <w:rFonts w:hint="cs"/>
          <w:rtl/>
        </w:rPr>
      </w:pPr>
    </w:p>
    <w:p w14:paraId="52EF2C7B" w14:textId="77777777" w:rsidR="00000000" w:rsidRDefault="003C26CA">
      <w:pPr>
        <w:pStyle w:val="Speaker"/>
        <w:rPr>
          <w:rtl/>
        </w:rPr>
      </w:pPr>
      <w:bookmarkStart w:id="209" w:name="FS000000524T11_06_2003_15_13_39"/>
      <w:bookmarkEnd w:id="209"/>
      <w:r>
        <w:rPr>
          <w:rFonts w:hint="eastAsia"/>
          <w:rtl/>
        </w:rPr>
        <w:t>שאול</w:t>
      </w:r>
      <w:r>
        <w:rPr>
          <w:rtl/>
        </w:rPr>
        <w:t xml:space="preserve"> יהלום (מפד"ל):</w:t>
      </w:r>
    </w:p>
    <w:p w14:paraId="3C8A3995" w14:textId="77777777" w:rsidR="00000000" w:rsidRDefault="003C26CA">
      <w:pPr>
        <w:pStyle w:val="a"/>
        <w:rPr>
          <w:rFonts w:hint="cs"/>
          <w:rtl/>
        </w:rPr>
      </w:pPr>
    </w:p>
    <w:p w14:paraId="1DCFED3C" w14:textId="77777777" w:rsidR="00000000" w:rsidRDefault="003C26CA">
      <w:pPr>
        <w:pStyle w:val="a"/>
        <w:rPr>
          <w:rFonts w:hint="cs"/>
          <w:rtl/>
        </w:rPr>
      </w:pPr>
      <w:r>
        <w:rPr>
          <w:rFonts w:hint="cs"/>
          <w:rtl/>
        </w:rPr>
        <w:t>אדוני היושב-ראש, ההצעה הזאת היתה אמורה לעלות בשבוע שעבר. המשיב, שר הפנים, ביקש לדחות את העלאת הנושא לשבוע הזה, כי לא היתה</w:t>
      </w:r>
      <w:r>
        <w:rPr>
          <w:rFonts w:hint="cs"/>
          <w:rtl/>
        </w:rPr>
        <w:t xml:space="preserve"> לו אפשרות להשיב, והסכמתי. אבל אני חושב שבשבוע הזה, המינימום הדרוש אחרי הדחייה, שאנחנו לא נדבר לאוויר, שנקבל את תשובתו של שר הפנים. אם אני לא אומר את הדברים באוזני שר הפנים, מה הועילו חכמים? השאלה היא אם שר הפנים נמצא. </w:t>
      </w:r>
    </w:p>
    <w:p w14:paraId="4CCCE40C" w14:textId="77777777" w:rsidR="00000000" w:rsidRDefault="003C26CA">
      <w:pPr>
        <w:pStyle w:val="a"/>
        <w:ind w:firstLine="0"/>
        <w:rPr>
          <w:rFonts w:hint="cs"/>
          <w:rtl/>
        </w:rPr>
      </w:pPr>
    </w:p>
    <w:p w14:paraId="6B55849C" w14:textId="77777777" w:rsidR="00000000" w:rsidRDefault="003C26CA">
      <w:pPr>
        <w:pStyle w:val="ad"/>
        <w:rPr>
          <w:rtl/>
        </w:rPr>
      </w:pPr>
      <w:r>
        <w:rPr>
          <w:rtl/>
        </w:rPr>
        <w:t>היו"ר אלי בן-מנחם:</w:t>
      </w:r>
    </w:p>
    <w:p w14:paraId="4ACD5639" w14:textId="77777777" w:rsidR="00000000" w:rsidRDefault="003C26CA">
      <w:pPr>
        <w:pStyle w:val="a"/>
        <w:rPr>
          <w:rtl/>
        </w:rPr>
      </w:pPr>
    </w:p>
    <w:p w14:paraId="4271A4CB" w14:textId="77777777" w:rsidR="00000000" w:rsidRDefault="003C26CA">
      <w:pPr>
        <w:pStyle w:val="a"/>
        <w:rPr>
          <w:rFonts w:hint="cs"/>
          <w:rtl/>
        </w:rPr>
      </w:pPr>
      <w:r>
        <w:rPr>
          <w:rFonts w:hint="cs"/>
          <w:rtl/>
        </w:rPr>
        <w:t xml:space="preserve">חבר הכנסת שאול </w:t>
      </w:r>
      <w:r>
        <w:rPr>
          <w:rFonts w:hint="cs"/>
          <w:rtl/>
        </w:rPr>
        <w:t xml:space="preserve">יהלום, לדעתי הנושא חשוב מאוד מאוד. לכן ביקשתי ממזכירות הכנסת לאתר את שר הפנים ולהכניסו לאולם המליאה. </w:t>
      </w:r>
    </w:p>
    <w:p w14:paraId="1CCBE2A7" w14:textId="77777777" w:rsidR="00000000" w:rsidRDefault="003C26CA">
      <w:pPr>
        <w:pStyle w:val="a"/>
        <w:rPr>
          <w:rFonts w:hint="cs"/>
          <w:rtl/>
        </w:rPr>
      </w:pPr>
    </w:p>
    <w:p w14:paraId="54C2F184" w14:textId="77777777" w:rsidR="00000000" w:rsidRDefault="003C26CA">
      <w:pPr>
        <w:pStyle w:val="SpeakerCon"/>
        <w:rPr>
          <w:rtl/>
        </w:rPr>
      </w:pPr>
      <w:bookmarkStart w:id="210" w:name="FS000000524T11_06_2003_14_39_02"/>
      <w:bookmarkStart w:id="211" w:name="FS000000524T11_06_2003_14_39_16C"/>
      <w:bookmarkEnd w:id="210"/>
      <w:bookmarkEnd w:id="211"/>
      <w:r>
        <w:rPr>
          <w:rtl/>
        </w:rPr>
        <w:t>שאול יהלום (מפד"ל):</w:t>
      </w:r>
    </w:p>
    <w:p w14:paraId="55B82E6B" w14:textId="77777777" w:rsidR="00000000" w:rsidRDefault="003C26CA">
      <w:pPr>
        <w:pStyle w:val="a"/>
        <w:rPr>
          <w:rtl/>
        </w:rPr>
      </w:pPr>
    </w:p>
    <w:p w14:paraId="15D99411" w14:textId="77777777" w:rsidR="00000000" w:rsidRDefault="003C26CA">
      <w:pPr>
        <w:pStyle w:val="a"/>
        <w:rPr>
          <w:rFonts w:hint="cs"/>
          <w:rtl/>
        </w:rPr>
      </w:pPr>
      <w:r>
        <w:rPr>
          <w:rFonts w:hint="cs"/>
          <w:rtl/>
        </w:rPr>
        <w:t xml:space="preserve">האם אדוני מרשה לי להמתין קמעה? </w:t>
      </w:r>
    </w:p>
    <w:p w14:paraId="571217CE" w14:textId="77777777" w:rsidR="00000000" w:rsidRDefault="003C26CA">
      <w:pPr>
        <w:pStyle w:val="a"/>
        <w:rPr>
          <w:rFonts w:hint="cs"/>
          <w:rtl/>
        </w:rPr>
      </w:pPr>
    </w:p>
    <w:p w14:paraId="6C282C8C" w14:textId="77777777" w:rsidR="00000000" w:rsidRDefault="003C26CA">
      <w:pPr>
        <w:pStyle w:val="ad"/>
        <w:rPr>
          <w:rtl/>
        </w:rPr>
      </w:pPr>
      <w:r>
        <w:rPr>
          <w:rtl/>
        </w:rPr>
        <w:t>היו"ר אלי בן-מנחם:</w:t>
      </w:r>
    </w:p>
    <w:p w14:paraId="5C41FA95" w14:textId="77777777" w:rsidR="00000000" w:rsidRDefault="003C26CA">
      <w:pPr>
        <w:pStyle w:val="a"/>
        <w:rPr>
          <w:rtl/>
        </w:rPr>
      </w:pPr>
    </w:p>
    <w:p w14:paraId="6A370C8E" w14:textId="77777777" w:rsidR="00000000" w:rsidRDefault="003C26CA">
      <w:pPr>
        <w:pStyle w:val="a"/>
        <w:rPr>
          <w:rFonts w:hint="cs"/>
          <w:rtl/>
        </w:rPr>
      </w:pPr>
      <w:r>
        <w:rPr>
          <w:rFonts w:hint="cs"/>
          <w:rtl/>
        </w:rPr>
        <w:t>בבקשה, תמתין דקה, שתיים. אני מקווה שהוא ייכנס.</w:t>
      </w:r>
    </w:p>
    <w:p w14:paraId="5CE9890A" w14:textId="77777777" w:rsidR="00000000" w:rsidRDefault="003C26CA">
      <w:pPr>
        <w:pStyle w:val="a"/>
        <w:rPr>
          <w:rtl/>
        </w:rPr>
      </w:pPr>
    </w:p>
    <w:p w14:paraId="063B1C3A" w14:textId="77777777" w:rsidR="00000000" w:rsidRDefault="003C26CA">
      <w:pPr>
        <w:pStyle w:val="SpeakerCon"/>
        <w:rPr>
          <w:rtl/>
        </w:rPr>
      </w:pPr>
      <w:bookmarkStart w:id="212" w:name="FS000000524T11_06_2003_14_39_58C"/>
      <w:bookmarkEnd w:id="212"/>
      <w:r>
        <w:rPr>
          <w:rtl/>
        </w:rPr>
        <w:t>שאול יהלום (מפד"ל):</w:t>
      </w:r>
    </w:p>
    <w:p w14:paraId="24B69D83" w14:textId="77777777" w:rsidR="00000000" w:rsidRDefault="003C26CA">
      <w:pPr>
        <w:pStyle w:val="a"/>
        <w:rPr>
          <w:rtl/>
        </w:rPr>
      </w:pPr>
    </w:p>
    <w:p w14:paraId="0CC56629" w14:textId="77777777" w:rsidR="00000000" w:rsidRDefault="003C26CA">
      <w:pPr>
        <w:pStyle w:val="a"/>
        <w:rPr>
          <w:rFonts w:hint="cs"/>
          <w:rtl/>
        </w:rPr>
      </w:pPr>
      <w:r>
        <w:rPr>
          <w:rFonts w:hint="cs"/>
          <w:rtl/>
        </w:rPr>
        <w:t>תודה רבה.</w:t>
      </w:r>
    </w:p>
    <w:p w14:paraId="0BECF5E2" w14:textId="77777777" w:rsidR="00000000" w:rsidRDefault="003C26CA">
      <w:pPr>
        <w:pStyle w:val="a"/>
        <w:rPr>
          <w:rFonts w:hint="cs"/>
          <w:rtl/>
        </w:rPr>
      </w:pPr>
    </w:p>
    <w:p w14:paraId="1CA1A16A" w14:textId="77777777" w:rsidR="00000000" w:rsidRDefault="003C26CA">
      <w:pPr>
        <w:pStyle w:val="ac"/>
        <w:rPr>
          <w:rtl/>
        </w:rPr>
      </w:pPr>
      <w:r>
        <w:rPr>
          <w:rFonts w:hint="eastAsia"/>
          <w:rtl/>
        </w:rPr>
        <w:t>מגלי</w:t>
      </w:r>
      <w:r>
        <w:rPr>
          <w:rtl/>
        </w:rPr>
        <w:t xml:space="preserve"> והבה (הליכוד):</w:t>
      </w:r>
    </w:p>
    <w:p w14:paraId="7FBA2FD4" w14:textId="77777777" w:rsidR="00000000" w:rsidRDefault="003C26CA">
      <w:pPr>
        <w:pStyle w:val="a"/>
        <w:rPr>
          <w:rFonts w:hint="cs"/>
          <w:rtl/>
        </w:rPr>
      </w:pPr>
    </w:p>
    <w:p w14:paraId="24C9CD6E" w14:textId="77777777" w:rsidR="00000000" w:rsidRDefault="003C26CA">
      <w:pPr>
        <w:pStyle w:val="a"/>
        <w:rPr>
          <w:rFonts w:hint="cs"/>
          <w:rtl/>
        </w:rPr>
      </w:pPr>
      <w:r>
        <w:rPr>
          <w:rFonts w:hint="cs"/>
          <w:rtl/>
        </w:rPr>
        <w:t>- - -</w:t>
      </w:r>
    </w:p>
    <w:p w14:paraId="6CDAC0B6" w14:textId="77777777" w:rsidR="00000000" w:rsidRDefault="003C26CA">
      <w:pPr>
        <w:pStyle w:val="a"/>
        <w:rPr>
          <w:rFonts w:hint="cs"/>
          <w:rtl/>
        </w:rPr>
      </w:pPr>
    </w:p>
    <w:p w14:paraId="1F1FF876" w14:textId="77777777" w:rsidR="00000000" w:rsidRDefault="003C26CA">
      <w:pPr>
        <w:pStyle w:val="ad"/>
        <w:rPr>
          <w:rtl/>
        </w:rPr>
      </w:pPr>
      <w:r>
        <w:rPr>
          <w:rtl/>
        </w:rPr>
        <w:t>היו"ר אלי בן-מנחם:</w:t>
      </w:r>
    </w:p>
    <w:p w14:paraId="288B818A" w14:textId="77777777" w:rsidR="00000000" w:rsidRDefault="003C26CA">
      <w:pPr>
        <w:pStyle w:val="a"/>
        <w:rPr>
          <w:rtl/>
        </w:rPr>
      </w:pPr>
    </w:p>
    <w:p w14:paraId="0AF5473B" w14:textId="77777777" w:rsidR="00000000" w:rsidRDefault="003C26CA">
      <w:pPr>
        <w:pStyle w:val="a"/>
        <w:rPr>
          <w:rFonts w:hint="cs"/>
          <w:rtl/>
        </w:rPr>
      </w:pPr>
      <w:r>
        <w:rPr>
          <w:rFonts w:hint="cs"/>
          <w:rtl/>
        </w:rPr>
        <w:t>חבר הכנסת מגלי, עשינו הפסקה קטנה כי הנושא מאוד חשוב. הוא נדחה כבר פעם אחת, ואני מצפה משר הפנים שייכנס לאולם.</w:t>
      </w:r>
    </w:p>
    <w:p w14:paraId="7EBA4978" w14:textId="77777777" w:rsidR="00000000" w:rsidRDefault="003C26CA">
      <w:pPr>
        <w:pStyle w:val="a"/>
        <w:rPr>
          <w:rFonts w:hint="cs"/>
          <w:rtl/>
        </w:rPr>
      </w:pPr>
    </w:p>
    <w:p w14:paraId="4BA172C9" w14:textId="77777777" w:rsidR="00000000" w:rsidRDefault="003C26CA">
      <w:pPr>
        <w:pStyle w:val="ac"/>
        <w:rPr>
          <w:rtl/>
        </w:rPr>
      </w:pPr>
      <w:r>
        <w:rPr>
          <w:rFonts w:hint="eastAsia"/>
          <w:rtl/>
        </w:rPr>
        <w:t>מוחמד</w:t>
      </w:r>
      <w:r>
        <w:rPr>
          <w:rtl/>
        </w:rPr>
        <w:t xml:space="preserve"> ברכה (חד"ש-תע"ל):</w:t>
      </w:r>
    </w:p>
    <w:p w14:paraId="0BBD5BF8" w14:textId="77777777" w:rsidR="00000000" w:rsidRDefault="003C26CA">
      <w:pPr>
        <w:pStyle w:val="a"/>
        <w:rPr>
          <w:rFonts w:hint="cs"/>
          <w:rtl/>
        </w:rPr>
      </w:pPr>
    </w:p>
    <w:p w14:paraId="7A7DEF7D" w14:textId="77777777" w:rsidR="00000000" w:rsidRDefault="003C26CA">
      <w:pPr>
        <w:pStyle w:val="a"/>
        <w:rPr>
          <w:rFonts w:hint="cs"/>
          <w:rtl/>
        </w:rPr>
      </w:pPr>
      <w:r>
        <w:rPr>
          <w:rFonts w:hint="cs"/>
          <w:rtl/>
        </w:rPr>
        <w:t>אני חושב שזה סוג של ענישה כלפי חברי הכנסת הנוכחים.</w:t>
      </w:r>
    </w:p>
    <w:p w14:paraId="4C5989AB" w14:textId="77777777" w:rsidR="00000000" w:rsidRDefault="003C26CA">
      <w:pPr>
        <w:pStyle w:val="a"/>
        <w:rPr>
          <w:rFonts w:hint="cs"/>
          <w:rtl/>
        </w:rPr>
      </w:pPr>
    </w:p>
    <w:p w14:paraId="22033752" w14:textId="77777777" w:rsidR="00000000" w:rsidRDefault="003C26CA">
      <w:pPr>
        <w:pStyle w:val="SpeakerCon"/>
        <w:rPr>
          <w:rtl/>
        </w:rPr>
      </w:pPr>
      <w:bookmarkStart w:id="213" w:name="FS000000524T11_06_2003_14_41_39C"/>
      <w:bookmarkEnd w:id="213"/>
      <w:r>
        <w:rPr>
          <w:rFonts w:hint="eastAsia"/>
          <w:rtl/>
        </w:rPr>
        <w:t>שאול</w:t>
      </w:r>
      <w:r>
        <w:rPr>
          <w:rtl/>
        </w:rPr>
        <w:t xml:space="preserve"> יהלום (מפד"ל):</w:t>
      </w:r>
    </w:p>
    <w:p w14:paraId="706E023A" w14:textId="77777777" w:rsidR="00000000" w:rsidRDefault="003C26CA">
      <w:pPr>
        <w:pStyle w:val="a"/>
        <w:rPr>
          <w:rFonts w:hint="cs"/>
          <w:rtl/>
        </w:rPr>
      </w:pPr>
    </w:p>
    <w:p w14:paraId="4758692D" w14:textId="77777777" w:rsidR="00000000" w:rsidRDefault="003C26CA">
      <w:pPr>
        <w:pStyle w:val="a"/>
        <w:rPr>
          <w:rFonts w:hint="cs"/>
          <w:rtl/>
        </w:rPr>
      </w:pPr>
      <w:r>
        <w:rPr>
          <w:rFonts w:hint="cs"/>
          <w:rtl/>
        </w:rPr>
        <w:t xml:space="preserve">המציע מסכים. המציע יוזם אפילו. אין טעם לדון בעניין. הרי כאן מדובר על מדיניותו של שר הפנים. אם שר הפנים לא שומע, כיצד הוא יענה? </w:t>
      </w:r>
    </w:p>
    <w:p w14:paraId="25C7B1CD" w14:textId="77777777" w:rsidR="00000000" w:rsidRDefault="003C26CA">
      <w:pPr>
        <w:pStyle w:val="a"/>
        <w:rPr>
          <w:rFonts w:hint="cs"/>
          <w:rtl/>
        </w:rPr>
      </w:pPr>
    </w:p>
    <w:p w14:paraId="78FCBFC4" w14:textId="77777777" w:rsidR="00000000" w:rsidRDefault="003C26CA">
      <w:pPr>
        <w:pStyle w:val="ac"/>
        <w:rPr>
          <w:rtl/>
        </w:rPr>
      </w:pPr>
      <w:r>
        <w:rPr>
          <w:rFonts w:hint="eastAsia"/>
          <w:rtl/>
        </w:rPr>
        <w:t>מוחמד</w:t>
      </w:r>
      <w:r>
        <w:rPr>
          <w:rtl/>
        </w:rPr>
        <w:t xml:space="preserve"> ברכה (חד"ש-תע"ל):</w:t>
      </w:r>
    </w:p>
    <w:p w14:paraId="1355A82F" w14:textId="77777777" w:rsidR="00000000" w:rsidRDefault="003C26CA">
      <w:pPr>
        <w:pStyle w:val="a"/>
        <w:rPr>
          <w:rFonts w:hint="cs"/>
          <w:rtl/>
        </w:rPr>
      </w:pPr>
    </w:p>
    <w:p w14:paraId="5821CECA" w14:textId="77777777" w:rsidR="00000000" w:rsidRDefault="003C26CA">
      <w:pPr>
        <w:pStyle w:val="a"/>
        <w:rPr>
          <w:rFonts w:hint="cs"/>
          <w:rtl/>
        </w:rPr>
      </w:pPr>
      <w:r>
        <w:rPr>
          <w:rFonts w:hint="cs"/>
          <w:rtl/>
        </w:rPr>
        <w:t xml:space="preserve">הוא יודע מה אתה חושב. </w:t>
      </w:r>
    </w:p>
    <w:p w14:paraId="240712AC" w14:textId="77777777" w:rsidR="00000000" w:rsidRDefault="003C26CA">
      <w:pPr>
        <w:pStyle w:val="a"/>
        <w:rPr>
          <w:rFonts w:hint="cs"/>
          <w:rtl/>
        </w:rPr>
      </w:pPr>
    </w:p>
    <w:p w14:paraId="3E640A8E" w14:textId="77777777" w:rsidR="00000000" w:rsidRDefault="003C26CA">
      <w:pPr>
        <w:pStyle w:val="SpeakerCon"/>
        <w:rPr>
          <w:rtl/>
        </w:rPr>
      </w:pPr>
      <w:bookmarkStart w:id="214" w:name="FS000000524T11_06_2003_14_42_52C"/>
      <w:bookmarkEnd w:id="214"/>
    </w:p>
    <w:p w14:paraId="1EF5BAA9" w14:textId="77777777" w:rsidR="00000000" w:rsidRDefault="003C26CA">
      <w:pPr>
        <w:pStyle w:val="SpeakerCon"/>
        <w:rPr>
          <w:rtl/>
        </w:rPr>
      </w:pPr>
      <w:r>
        <w:rPr>
          <w:rFonts w:hint="eastAsia"/>
          <w:rtl/>
        </w:rPr>
        <w:t>שאול</w:t>
      </w:r>
      <w:r>
        <w:rPr>
          <w:rtl/>
        </w:rPr>
        <w:t xml:space="preserve"> יהלום (מפד"ל):</w:t>
      </w:r>
    </w:p>
    <w:p w14:paraId="5406AD66" w14:textId="77777777" w:rsidR="00000000" w:rsidRDefault="003C26CA">
      <w:pPr>
        <w:pStyle w:val="a"/>
        <w:rPr>
          <w:rFonts w:hint="cs"/>
          <w:rtl/>
        </w:rPr>
      </w:pPr>
    </w:p>
    <w:p w14:paraId="1F371140" w14:textId="77777777" w:rsidR="00000000" w:rsidRDefault="003C26CA">
      <w:pPr>
        <w:pStyle w:val="a"/>
        <w:rPr>
          <w:rFonts w:hint="cs"/>
          <w:rtl/>
        </w:rPr>
      </w:pPr>
      <w:r>
        <w:rPr>
          <w:rFonts w:hint="cs"/>
          <w:rtl/>
        </w:rPr>
        <w:t>הוא יודע מה אני חושב?</w:t>
      </w:r>
    </w:p>
    <w:p w14:paraId="1E9D8D02" w14:textId="77777777" w:rsidR="00000000" w:rsidRDefault="003C26CA">
      <w:pPr>
        <w:pStyle w:val="a"/>
        <w:rPr>
          <w:rFonts w:hint="cs"/>
          <w:rtl/>
        </w:rPr>
      </w:pPr>
    </w:p>
    <w:p w14:paraId="1D374784" w14:textId="77777777" w:rsidR="00000000" w:rsidRDefault="003C26CA">
      <w:pPr>
        <w:pStyle w:val="ac"/>
        <w:rPr>
          <w:rtl/>
        </w:rPr>
      </w:pPr>
      <w:r>
        <w:rPr>
          <w:rFonts w:hint="eastAsia"/>
          <w:rtl/>
        </w:rPr>
        <w:t>עזמי</w:t>
      </w:r>
      <w:r>
        <w:rPr>
          <w:rtl/>
        </w:rPr>
        <w:t xml:space="preserve"> בשארה (בל"ד):</w:t>
      </w:r>
    </w:p>
    <w:p w14:paraId="6CBF58DC" w14:textId="77777777" w:rsidR="00000000" w:rsidRDefault="003C26CA">
      <w:pPr>
        <w:pStyle w:val="a"/>
        <w:rPr>
          <w:rFonts w:hint="cs"/>
          <w:rtl/>
        </w:rPr>
      </w:pPr>
    </w:p>
    <w:p w14:paraId="03C0DBD3" w14:textId="77777777" w:rsidR="00000000" w:rsidRDefault="003C26CA">
      <w:pPr>
        <w:pStyle w:val="a"/>
        <w:rPr>
          <w:rFonts w:hint="cs"/>
          <w:rtl/>
        </w:rPr>
      </w:pPr>
      <w:r>
        <w:rPr>
          <w:rFonts w:hint="cs"/>
          <w:rtl/>
        </w:rPr>
        <w:t xml:space="preserve">אתה יודע מה </w:t>
      </w:r>
      <w:r>
        <w:rPr>
          <w:rFonts w:hint="cs"/>
          <w:rtl/>
        </w:rPr>
        <w:t>הוא יענה.</w:t>
      </w:r>
    </w:p>
    <w:p w14:paraId="18BDD059" w14:textId="77777777" w:rsidR="00000000" w:rsidRDefault="003C26CA">
      <w:pPr>
        <w:pStyle w:val="a"/>
        <w:rPr>
          <w:rFonts w:hint="cs"/>
          <w:rtl/>
        </w:rPr>
      </w:pPr>
    </w:p>
    <w:p w14:paraId="44EE9DA1" w14:textId="77777777" w:rsidR="00000000" w:rsidRDefault="003C26CA">
      <w:pPr>
        <w:pStyle w:val="SpeakerCon"/>
        <w:rPr>
          <w:rtl/>
        </w:rPr>
      </w:pPr>
      <w:bookmarkStart w:id="215" w:name="FS000000524T11_06_2003_14_43_32C"/>
      <w:bookmarkEnd w:id="215"/>
      <w:r>
        <w:rPr>
          <w:rFonts w:hint="eastAsia"/>
          <w:rtl/>
        </w:rPr>
        <w:t>שאול</w:t>
      </w:r>
      <w:r>
        <w:rPr>
          <w:rtl/>
        </w:rPr>
        <w:t xml:space="preserve"> יהלום (מפד"ל):</w:t>
      </w:r>
    </w:p>
    <w:p w14:paraId="11220547" w14:textId="77777777" w:rsidR="00000000" w:rsidRDefault="003C26CA">
      <w:pPr>
        <w:pStyle w:val="a"/>
        <w:rPr>
          <w:rFonts w:hint="cs"/>
          <w:rtl/>
        </w:rPr>
      </w:pPr>
    </w:p>
    <w:p w14:paraId="61313BD3" w14:textId="77777777" w:rsidR="00000000" w:rsidRDefault="003C26CA">
      <w:pPr>
        <w:pStyle w:val="a"/>
        <w:rPr>
          <w:rFonts w:hint="cs"/>
          <w:rtl/>
        </w:rPr>
      </w:pPr>
      <w:r>
        <w:rPr>
          <w:rFonts w:hint="cs"/>
          <w:rtl/>
        </w:rPr>
        <w:t xml:space="preserve">אם אני יודע מה אני אגיד ואני יודע מה הוא יענה, אנחנו יכולים לכתוב את הפרוטוקולים ולהשאיר את הכנסת עם טייפרקורדרים, בהקלטות. כל הרעיון שלנו הוא שיש איזו תקווה ולו גם קטנה שיש דו-שיח. אחרת, בשביל מה אנחנו קיימים.  </w:t>
      </w:r>
    </w:p>
    <w:p w14:paraId="38D0EEFC" w14:textId="77777777" w:rsidR="00000000" w:rsidRDefault="003C26CA">
      <w:pPr>
        <w:pStyle w:val="a"/>
        <w:rPr>
          <w:rFonts w:hint="cs"/>
          <w:rtl/>
        </w:rPr>
      </w:pPr>
    </w:p>
    <w:p w14:paraId="426D1183" w14:textId="77777777" w:rsidR="00000000" w:rsidRDefault="003C26CA">
      <w:pPr>
        <w:pStyle w:val="ad"/>
        <w:rPr>
          <w:rtl/>
        </w:rPr>
      </w:pPr>
      <w:r>
        <w:rPr>
          <w:rtl/>
        </w:rPr>
        <w:t xml:space="preserve">היו"ר אלי </w:t>
      </w:r>
      <w:r>
        <w:rPr>
          <w:rtl/>
        </w:rPr>
        <w:t>בן-מנחם:</w:t>
      </w:r>
    </w:p>
    <w:p w14:paraId="6D45B1DE" w14:textId="77777777" w:rsidR="00000000" w:rsidRDefault="003C26CA">
      <w:pPr>
        <w:pStyle w:val="a"/>
        <w:rPr>
          <w:rtl/>
        </w:rPr>
      </w:pPr>
    </w:p>
    <w:p w14:paraId="25C58557" w14:textId="77777777" w:rsidR="00000000" w:rsidRDefault="003C26CA">
      <w:pPr>
        <w:pStyle w:val="a"/>
        <w:rPr>
          <w:rFonts w:hint="cs"/>
          <w:rtl/>
        </w:rPr>
      </w:pPr>
      <w:r>
        <w:rPr>
          <w:rFonts w:hint="cs"/>
          <w:rtl/>
        </w:rPr>
        <w:t xml:space="preserve">גברתי, סגנית מזכיר הכנסת, האם שר הפנים נמצא בבניין? רותי, תבדקי אם הוא בכלל בבניין. את יכולה לבדוק בלוח? חבר הכנסת ברכה, אני עושה את זה כדי שהשרים ילמדו לכבד את מליאת הכנסת, יהיו כאן בבניין בנושאים חשובים. </w:t>
      </w:r>
    </w:p>
    <w:p w14:paraId="25991F77" w14:textId="77777777" w:rsidR="00000000" w:rsidRDefault="003C26CA">
      <w:pPr>
        <w:pStyle w:val="a"/>
        <w:rPr>
          <w:rFonts w:hint="cs"/>
          <w:rtl/>
        </w:rPr>
      </w:pPr>
    </w:p>
    <w:p w14:paraId="7E58EF4B" w14:textId="77777777" w:rsidR="00000000" w:rsidRDefault="003C26CA">
      <w:pPr>
        <w:pStyle w:val="ac"/>
        <w:rPr>
          <w:rtl/>
        </w:rPr>
      </w:pPr>
      <w:r>
        <w:rPr>
          <w:rFonts w:hint="eastAsia"/>
          <w:rtl/>
        </w:rPr>
        <w:t>רוני</w:t>
      </w:r>
      <w:r>
        <w:rPr>
          <w:rtl/>
        </w:rPr>
        <w:t xml:space="preserve"> בר-און (הליכוד):</w:t>
      </w:r>
    </w:p>
    <w:p w14:paraId="34E112FF" w14:textId="77777777" w:rsidR="00000000" w:rsidRDefault="003C26CA">
      <w:pPr>
        <w:pStyle w:val="a"/>
        <w:rPr>
          <w:rFonts w:hint="cs"/>
          <w:rtl/>
        </w:rPr>
      </w:pPr>
    </w:p>
    <w:p w14:paraId="39A29921" w14:textId="77777777" w:rsidR="00000000" w:rsidRDefault="003C26CA">
      <w:pPr>
        <w:pStyle w:val="a"/>
        <w:rPr>
          <w:rFonts w:hint="cs"/>
          <w:rtl/>
        </w:rPr>
      </w:pPr>
      <w:r>
        <w:rPr>
          <w:rFonts w:hint="cs"/>
          <w:rtl/>
        </w:rPr>
        <w:t>- - -</w:t>
      </w:r>
    </w:p>
    <w:p w14:paraId="2DD94E52" w14:textId="77777777" w:rsidR="00000000" w:rsidRDefault="003C26CA">
      <w:pPr>
        <w:pStyle w:val="a"/>
        <w:rPr>
          <w:rFonts w:hint="cs"/>
          <w:rtl/>
        </w:rPr>
      </w:pPr>
    </w:p>
    <w:p w14:paraId="049E76A3" w14:textId="77777777" w:rsidR="00000000" w:rsidRDefault="003C26CA">
      <w:pPr>
        <w:pStyle w:val="ad"/>
        <w:rPr>
          <w:rtl/>
        </w:rPr>
      </w:pPr>
      <w:r>
        <w:rPr>
          <w:rFonts w:hint="eastAsia"/>
          <w:rtl/>
        </w:rPr>
        <w:t>היו</w:t>
      </w:r>
      <w:r>
        <w:rPr>
          <w:rtl/>
        </w:rPr>
        <w:t>"ר אל</w:t>
      </w:r>
      <w:r>
        <w:rPr>
          <w:rtl/>
        </w:rPr>
        <w:t>י בן-מנחם:</w:t>
      </w:r>
    </w:p>
    <w:p w14:paraId="4E39EC55" w14:textId="77777777" w:rsidR="00000000" w:rsidRDefault="003C26CA">
      <w:pPr>
        <w:pStyle w:val="a"/>
        <w:rPr>
          <w:rFonts w:hint="cs"/>
          <w:rtl/>
        </w:rPr>
      </w:pPr>
    </w:p>
    <w:p w14:paraId="1F2C5DA9" w14:textId="77777777" w:rsidR="00000000" w:rsidRDefault="003C26CA">
      <w:pPr>
        <w:pStyle w:val="a"/>
        <w:rPr>
          <w:rFonts w:hint="cs"/>
          <w:rtl/>
        </w:rPr>
      </w:pPr>
      <w:r>
        <w:rPr>
          <w:rFonts w:hint="cs"/>
          <w:rtl/>
        </w:rPr>
        <w:t>הייתי נותן לך, ידידי רוני בר-און.</w:t>
      </w:r>
    </w:p>
    <w:p w14:paraId="0411DBA3" w14:textId="77777777" w:rsidR="00000000" w:rsidRDefault="003C26CA">
      <w:pPr>
        <w:pStyle w:val="a"/>
        <w:rPr>
          <w:rFonts w:hint="cs"/>
          <w:rtl/>
        </w:rPr>
      </w:pPr>
    </w:p>
    <w:p w14:paraId="3C23BB61" w14:textId="77777777" w:rsidR="00000000" w:rsidRDefault="003C26CA">
      <w:pPr>
        <w:pStyle w:val="ac"/>
        <w:rPr>
          <w:rtl/>
        </w:rPr>
      </w:pPr>
      <w:r>
        <w:rPr>
          <w:rFonts w:hint="eastAsia"/>
          <w:rtl/>
        </w:rPr>
        <w:t>מוחמד</w:t>
      </w:r>
      <w:r>
        <w:rPr>
          <w:rtl/>
        </w:rPr>
        <w:t xml:space="preserve"> ברכה (חד"ש-תע"ל):</w:t>
      </w:r>
    </w:p>
    <w:p w14:paraId="41D856CC" w14:textId="77777777" w:rsidR="00000000" w:rsidRDefault="003C26CA">
      <w:pPr>
        <w:pStyle w:val="a"/>
        <w:rPr>
          <w:rFonts w:hint="cs"/>
          <w:rtl/>
        </w:rPr>
      </w:pPr>
    </w:p>
    <w:p w14:paraId="2386B2CB" w14:textId="77777777" w:rsidR="00000000" w:rsidRDefault="003C26CA">
      <w:pPr>
        <w:pStyle w:val="a"/>
        <w:rPr>
          <w:rFonts w:hint="cs"/>
          <w:rtl/>
        </w:rPr>
      </w:pPr>
      <w:r>
        <w:rPr>
          <w:rFonts w:hint="cs"/>
          <w:rtl/>
        </w:rPr>
        <w:t>היית צריך לעשות משהו אחר - לתת לשאול יהלום לדבר עד שהשר ייכנס ולהתחיל לחשב את הזמן כשהשר נכנס. אז זה היה הוגן אתו.</w:t>
      </w:r>
    </w:p>
    <w:p w14:paraId="0185D1B1" w14:textId="77777777" w:rsidR="00000000" w:rsidRDefault="003C26CA">
      <w:pPr>
        <w:pStyle w:val="a"/>
        <w:rPr>
          <w:rFonts w:hint="cs"/>
          <w:rtl/>
        </w:rPr>
      </w:pPr>
    </w:p>
    <w:p w14:paraId="05CA32C5" w14:textId="77777777" w:rsidR="00000000" w:rsidRDefault="003C26CA">
      <w:pPr>
        <w:pStyle w:val="ad"/>
        <w:rPr>
          <w:rtl/>
        </w:rPr>
      </w:pPr>
      <w:r>
        <w:rPr>
          <w:rtl/>
        </w:rPr>
        <w:t>היו"ר אלי בן-מנחם:</w:t>
      </w:r>
    </w:p>
    <w:p w14:paraId="390A5D46" w14:textId="77777777" w:rsidR="00000000" w:rsidRDefault="003C26CA">
      <w:pPr>
        <w:pStyle w:val="a"/>
        <w:rPr>
          <w:rtl/>
        </w:rPr>
      </w:pPr>
    </w:p>
    <w:p w14:paraId="5DA9241F" w14:textId="77777777" w:rsidR="00000000" w:rsidRDefault="003C26CA">
      <w:pPr>
        <w:pStyle w:val="a"/>
        <w:rPr>
          <w:rFonts w:hint="cs"/>
          <w:rtl/>
        </w:rPr>
      </w:pPr>
      <w:r>
        <w:rPr>
          <w:rFonts w:hint="cs"/>
          <w:rtl/>
        </w:rPr>
        <w:t>אני מקבל את הצעתך. חבר הכנסת שאול יהלום, אתה יכו</w:t>
      </w:r>
      <w:r>
        <w:rPr>
          <w:rFonts w:hint="cs"/>
          <w:rtl/>
        </w:rPr>
        <w:t>ל לדבר. תוכל לחזור על דבריך. איך שנוח לך. השר בדרך.</w:t>
      </w:r>
    </w:p>
    <w:p w14:paraId="3CDBA41C" w14:textId="77777777" w:rsidR="00000000" w:rsidRDefault="003C26CA">
      <w:pPr>
        <w:pStyle w:val="a"/>
        <w:rPr>
          <w:rFonts w:hint="cs"/>
          <w:rtl/>
        </w:rPr>
      </w:pPr>
    </w:p>
    <w:p w14:paraId="5133A0C2" w14:textId="77777777" w:rsidR="00000000" w:rsidRDefault="003C26CA">
      <w:pPr>
        <w:pStyle w:val="SpeakerCon"/>
        <w:rPr>
          <w:rtl/>
        </w:rPr>
      </w:pPr>
      <w:bookmarkStart w:id="216" w:name="FS000000524T11_06_2003_14_50_57C"/>
      <w:bookmarkEnd w:id="216"/>
      <w:r>
        <w:rPr>
          <w:rtl/>
        </w:rPr>
        <w:t>שאול יהלום (מפד"ל):</w:t>
      </w:r>
    </w:p>
    <w:p w14:paraId="44AB2378" w14:textId="77777777" w:rsidR="00000000" w:rsidRDefault="003C26CA">
      <w:pPr>
        <w:pStyle w:val="a"/>
        <w:rPr>
          <w:rtl/>
        </w:rPr>
      </w:pPr>
    </w:p>
    <w:p w14:paraId="747C8922" w14:textId="77777777" w:rsidR="00000000" w:rsidRDefault="003C26CA">
      <w:pPr>
        <w:pStyle w:val="a"/>
        <w:rPr>
          <w:rFonts w:hint="cs"/>
          <w:rtl/>
        </w:rPr>
      </w:pPr>
      <w:r>
        <w:rPr>
          <w:rFonts w:hint="cs"/>
          <w:rtl/>
        </w:rPr>
        <w:t xml:space="preserve">אם הוא בדרך, נכבד את ממשלת ישראל ונמתין לו. </w:t>
      </w:r>
    </w:p>
    <w:p w14:paraId="68A5D5AF" w14:textId="77777777" w:rsidR="00000000" w:rsidRDefault="003C26CA">
      <w:pPr>
        <w:pStyle w:val="a"/>
        <w:rPr>
          <w:rFonts w:hint="cs"/>
          <w:rtl/>
        </w:rPr>
      </w:pPr>
    </w:p>
    <w:p w14:paraId="3D038FFD" w14:textId="77777777" w:rsidR="00000000" w:rsidRDefault="003C26CA">
      <w:pPr>
        <w:pStyle w:val="ac"/>
        <w:rPr>
          <w:rtl/>
        </w:rPr>
      </w:pPr>
      <w:r>
        <w:rPr>
          <w:rFonts w:hint="eastAsia"/>
          <w:rtl/>
        </w:rPr>
        <w:t>עזמי</w:t>
      </w:r>
      <w:r>
        <w:rPr>
          <w:rtl/>
        </w:rPr>
        <w:t xml:space="preserve"> בשארה (בל"ד):</w:t>
      </w:r>
    </w:p>
    <w:p w14:paraId="4CB7A896" w14:textId="77777777" w:rsidR="00000000" w:rsidRDefault="003C26CA">
      <w:pPr>
        <w:pStyle w:val="a"/>
        <w:rPr>
          <w:rFonts w:hint="cs"/>
          <w:rtl/>
        </w:rPr>
      </w:pPr>
    </w:p>
    <w:p w14:paraId="3CCB6DDD" w14:textId="77777777" w:rsidR="00000000" w:rsidRDefault="003C26CA">
      <w:pPr>
        <w:pStyle w:val="a"/>
        <w:rPr>
          <w:rFonts w:hint="cs"/>
          <w:rtl/>
        </w:rPr>
      </w:pPr>
      <w:r>
        <w:rPr>
          <w:rFonts w:hint="cs"/>
          <w:rtl/>
        </w:rPr>
        <w:t xml:space="preserve">אנחנו דרוכים וקשובים לשמוע את הפנינים - - - </w:t>
      </w:r>
    </w:p>
    <w:p w14:paraId="63429C49" w14:textId="77777777" w:rsidR="00000000" w:rsidRDefault="003C26CA">
      <w:pPr>
        <w:pStyle w:val="a"/>
        <w:rPr>
          <w:rFonts w:hint="cs"/>
          <w:rtl/>
        </w:rPr>
      </w:pPr>
    </w:p>
    <w:p w14:paraId="0D729708" w14:textId="77777777" w:rsidR="00000000" w:rsidRDefault="003C26CA">
      <w:pPr>
        <w:pStyle w:val="ad"/>
        <w:rPr>
          <w:rtl/>
        </w:rPr>
      </w:pPr>
      <w:r>
        <w:rPr>
          <w:rtl/>
        </w:rPr>
        <w:t>היו"ר אלי בן-מנחם:</w:t>
      </w:r>
    </w:p>
    <w:p w14:paraId="0018C0B6" w14:textId="77777777" w:rsidR="00000000" w:rsidRDefault="003C26CA">
      <w:pPr>
        <w:pStyle w:val="a"/>
        <w:rPr>
          <w:rtl/>
        </w:rPr>
      </w:pPr>
    </w:p>
    <w:p w14:paraId="50A5BF70" w14:textId="77777777" w:rsidR="00000000" w:rsidRDefault="003C26CA">
      <w:pPr>
        <w:pStyle w:val="a"/>
        <w:rPr>
          <w:rFonts w:hint="cs"/>
          <w:rtl/>
        </w:rPr>
      </w:pPr>
      <w:r>
        <w:rPr>
          <w:rFonts w:hint="cs"/>
          <w:rtl/>
        </w:rPr>
        <w:t>חבר הכנסת בשארה, אני מאוד מעריך ומוקיר את העבודה ה</w:t>
      </w:r>
      <w:r>
        <w:rPr>
          <w:rFonts w:hint="cs"/>
          <w:rtl/>
        </w:rPr>
        <w:t>קשה של השרים. אבל הכול מתוכנן מראש עם הכנסת. הכול נעשה בתיאום עם השר, והשר חייב להיות במליאת הכנסת.</w:t>
      </w:r>
    </w:p>
    <w:p w14:paraId="01AE03CF" w14:textId="77777777" w:rsidR="00000000" w:rsidRDefault="003C26CA">
      <w:pPr>
        <w:pStyle w:val="a"/>
        <w:rPr>
          <w:rFonts w:hint="cs"/>
          <w:rtl/>
        </w:rPr>
      </w:pPr>
    </w:p>
    <w:p w14:paraId="0BD4CE54" w14:textId="77777777" w:rsidR="00000000" w:rsidRDefault="003C26CA">
      <w:pPr>
        <w:pStyle w:val="SpeakerCon"/>
        <w:rPr>
          <w:rtl/>
        </w:rPr>
      </w:pPr>
      <w:bookmarkStart w:id="217" w:name="FS000000524T11_06_2003_14_53_30C"/>
      <w:bookmarkEnd w:id="217"/>
      <w:r>
        <w:rPr>
          <w:rFonts w:hint="eastAsia"/>
          <w:rtl/>
        </w:rPr>
        <w:t>שאול</w:t>
      </w:r>
      <w:r>
        <w:rPr>
          <w:rtl/>
        </w:rPr>
        <w:t xml:space="preserve"> יהלום (מפד"ל):</w:t>
      </w:r>
    </w:p>
    <w:p w14:paraId="7DFC33D9" w14:textId="77777777" w:rsidR="00000000" w:rsidRDefault="003C26CA">
      <w:pPr>
        <w:pStyle w:val="a"/>
        <w:rPr>
          <w:rFonts w:hint="cs"/>
          <w:rtl/>
        </w:rPr>
      </w:pPr>
    </w:p>
    <w:p w14:paraId="4F5DF9AB" w14:textId="77777777" w:rsidR="00000000" w:rsidRDefault="003C26CA">
      <w:pPr>
        <w:pStyle w:val="a"/>
        <w:rPr>
          <w:rFonts w:hint="cs"/>
          <w:rtl/>
        </w:rPr>
      </w:pPr>
      <w:r>
        <w:rPr>
          <w:rFonts w:hint="cs"/>
          <w:rtl/>
        </w:rPr>
        <w:t xml:space="preserve">אתה רואה שאני אפילו ביקשתי את זה. </w:t>
      </w:r>
    </w:p>
    <w:p w14:paraId="633FEAC3" w14:textId="77777777" w:rsidR="00000000" w:rsidRDefault="003C26CA">
      <w:pPr>
        <w:pStyle w:val="a"/>
        <w:rPr>
          <w:rFonts w:hint="cs"/>
          <w:rtl/>
        </w:rPr>
      </w:pPr>
    </w:p>
    <w:p w14:paraId="261E2C48" w14:textId="77777777" w:rsidR="00000000" w:rsidRDefault="003C26CA">
      <w:pPr>
        <w:pStyle w:val="ac"/>
        <w:rPr>
          <w:rtl/>
        </w:rPr>
      </w:pPr>
      <w:r>
        <w:rPr>
          <w:rFonts w:hint="eastAsia"/>
          <w:rtl/>
        </w:rPr>
        <w:t>רוני</w:t>
      </w:r>
      <w:r>
        <w:rPr>
          <w:rtl/>
        </w:rPr>
        <w:t xml:space="preserve"> בר-און (הליכוד):</w:t>
      </w:r>
    </w:p>
    <w:p w14:paraId="6E95A025" w14:textId="77777777" w:rsidR="00000000" w:rsidRDefault="003C26CA">
      <w:pPr>
        <w:pStyle w:val="a"/>
        <w:rPr>
          <w:rFonts w:hint="cs"/>
          <w:rtl/>
        </w:rPr>
      </w:pPr>
    </w:p>
    <w:p w14:paraId="7D2D8B0C" w14:textId="77777777" w:rsidR="00000000" w:rsidRDefault="003C26CA">
      <w:pPr>
        <w:pStyle w:val="a"/>
        <w:rPr>
          <w:rFonts w:hint="cs"/>
          <w:rtl/>
        </w:rPr>
      </w:pPr>
      <w:r>
        <w:rPr>
          <w:rFonts w:hint="cs"/>
          <w:rtl/>
        </w:rPr>
        <w:t>אפשר לעבור להצבעה. אנחנו באנו בשביל להצביע.</w:t>
      </w:r>
    </w:p>
    <w:p w14:paraId="573C42DE" w14:textId="77777777" w:rsidR="00000000" w:rsidRDefault="003C26CA">
      <w:pPr>
        <w:pStyle w:val="a"/>
        <w:rPr>
          <w:rFonts w:hint="cs"/>
          <w:rtl/>
        </w:rPr>
      </w:pPr>
    </w:p>
    <w:p w14:paraId="3DDE3410" w14:textId="77777777" w:rsidR="00000000" w:rsidRDefault="003C26CA">
      <w:pPr>
        <w:pStyle w:val="ad"/>
        <w:rPr>
          <w:rtl/>
        </w:rPr>
      </w:pPr>
      <w:r>
        <w:rPr>
          <w:rFonts w:hint="eastAsia"/>
          <w:rtl/>
        </w:rPr>
        <w:t>היו</w:t>
      </w:r>
      <w:r>
        <w:rPr>
          <w:rtl/>
        </w:rPr>
        <w:t>"ר אלי בן-מנחם:</w:t>
      </w:r>
    </w:p>
    <w:p w14:paraId="1080157E" w14:textId="77777777" w:rsidR="00000000" w:rsidRDefault="003C26CA">
      <w:pPr>
        <w:pStyle w:val="a"/>
        <w:rPr>
          <w:rFonts w:hint="cs"/>
          <w:rtl/>
        </w:rPr>
      </w:pPr>
    </w:p>
    <w:p w14:paraId="1CC547C9" w14:textId="77777777" w:rsidR="00000000" w:rsidRDefault="003C26CA">
      <w:pPr>
        <w:pStyle w:val="a"/>
        <w:rPr>
          <w:rFonts w:hint="cs"/>
          <w:rtl/>
        </w:rPr>
      </w:pPr>
      <w:r>
        <w:rPr>
          <w:rFonts w:hint="cs"/>
          <w:rtl/>
        </w:rPr>
        <w:t xml:space="preserve">חבר הכנסת </w:t>
      </w:r>
      <w:r>
        <w:rPr>
          <w:rFonts w:hint="cs"/>
          <w:rtl/>
        </w:rPr>
        <w:t xml:space="preserve">רוני בר-און, עוד חצי דקה. </w:t>
      </w:r>
    </w:p>
    <w:p w14:paraId="575FA8A9" w14:textId="77777777" w:rsidR="00000000" w:rsidRDefault="003C26CA">
      <w:pPr>
        <w:pStyle w:val="a"/>
        <w:rPr>
          <w:rFonts w:hint="cs"/>
          <w:rtl/>
        </w:rPr>
      </w:pPr>
    </w:p>
    <w:p w14:paraId="0BD62F8B" w14:textId="77777777" w:rsidR="00000000" w:rsidRDefault="003C26CA">
      <w:pPr>
        <w:pStyle w:val="SpeakerCon"/>
        <w:rPr>
          <w:rtl/>
        </w:rPr>
      </w:pPr>
      <w:bookmarkStart w:id="218" w:name="FS000000524T11_06_2003_14_54_18C"/>
      <w:bookmarkEnd w:id="218"/>
      <w:r>
        <w:rPr>
          <w:rFonts w:hint="eastAsia"/>
          <w:rtl/>
        </w:rPr>
        <w:t>שאול</w:t>
      </w:r>
      <w:r>
        <w:rPr>
          <w:rtl/>
        </w:rPr>
        <w:t xml:space="preserve"> יהלום (מפד"ל):</w:t>
      </w:r>
    </w:p>
    <w:p w14:paraId="32EA9A4C" w14:textId="77777777" w:rsidR="00000000" w:rsidRDefault="003C26CA">
      <w:pPr>
        <w:pStyle w:val="a"/>
        <w:rPr>
          <w:rFonts w:hint="cs"/>
          <w:rtl/>
        </w:rPr>
      </w:pPr>
    </w:p>
    <w:p w14:paraId="6D2E354A" w14:textId="77777777" w:rsidR="00000000" w:rsidRDefault="003C26CA">
      <w:pPr>
        <w:pStyle w:val="a"/>
        <w:rPr>
          <w:rFonts w:hint="cs"/>
          <w:rtl/>
        </w:rPr>
      </w:pPr>
      <w:r>
        <w:rPr>
          <w:rFonts w:hint="cs"/>
          <w:rtl/>
        </w:rPr>
        <w:t xml:space="preserve">היום נפתח שבוע הספר העברי. </w:t>
      </w:r>
    </w:p>
    <w:p w14:paraId="20BF565D" w14:textId="77777777" w:rsidR="00000000" w:rsidRDefault="003C26CA">
      <w:pPr>
        <w:pStyle w:val="a"/>
        <w:rPr>
          <w:rFonts w:hint="cs"/>
          <w:rtl/>
        </w:rPr>
      </w:pPr>
    </w:p>
    <w:p w14:paraId="6760F8A3" w14:textId="77777777" w:rsidR="00000000" w:rsidRDefault="003C26CA">
      <w:pPr>
        <w:pStyle w:val="ac"/>
        <w:rPr>
          <w:rtl/>
        </w:rPr>
      </w:pPr>
      <w:r>
        <w:rPr>
          <w:rFonts w:hint="eastAsia"/>
          <w:rtl/>
        </w:rPr>
        <w:t>עזמי</w:t>
      </w:r>
      <w:r>
        <w:rPr>
          <w:rtl/>
        </w:rPr>
        <w:t xml:space="preserve"> בשארה (בל"ד):</w:t>
      </w:r>
    </w:p>
    <w:p w14:paraId="0E2F70AA" w14:textId="77777777" w:rsidR="00000000" w:rsidRDefault="003C26CA">
      <w:pPr>
        <w:pStyle w:val="a"/>
        <w:rPr>
          <w:rFonts w:hint="cs"/>
          <w:rtl/>
        </w:rPr>
      </w:pPr>
    </w:p>
    <w:p w14:paraId="4D01EF5E" w14:textId="77777777" w:rsidR="00000000" w:rsidRDefault="003C26CA">
      <w:pPr>
        <w:pStyle w:val="a"/>
        <w:rPr>
          <w:rFonts w:hint="cs"/>
          <w:rtl/>
        </w:rPr>
      </w:pPr>
      <w:r>
        <w:rPr>
          <w:rFonts w:hint="cs"/>
          <w:rtl/>
        </w:rPr>
        <w:t xml:space="preserve">יכול להיות שפורז שם מכיוון שהוא מהציבור הנכון. </w:t>
      </w:r>
    </w:p>
    <w:p w14:paraId="5E48B92C" w14:textId="77777777" w:rsidR="00000000" w:rsidRDefault="003C26CA">
      <w:pPr>
        <w:pStyle w:val="a"/>
        <w:rPr>
          <w:rFonts w:hint="cs"/>
          <w:rtl/>
        </w:rPr>
      </w:pPr>
    </w:p>
    <w:p w14:paraId="26F4A687" w14:textId="77777777" w:rsidR="00000000" w:rsidRDefault="003C26CA">
      <w:pPr>
        <w:pStyle w:val="ad"/>
        <w:rPr>
          <w:rtl/>
        </w:rPr>
      </w:pPr>
      <w:r>
        <w:rPr>
          <w:rFonts w:hint="eastAsia"/>
          <w:rtl/>
        </w:rPr>
        <w:t>היו</w:t>
      </w:r>
      <w:r>
        <w:rPr>
          <w:rtl/>
        </w:rPr>
        <w:t>"ר אלי בן-מנחם:</w:t>
      </w:r>
    </w:p>
    <w:p w14:paraId="12A53ED8" w14:textId="77777777" w:rsidR="00000000" w:rsidRDefault="003C26CA">
      <w:pPr>
        <w:pStyle w:val="a"/>
        <w:rPr>
          <w:rFonts w:hint="cs"/>
          <w:rtl/>
        </w:rPr>
      </w:pPr>
    </w:p>
    <w:p w14:paraId="6868A7FA" w14:textId="77777777" w:rsidR="00000000" w:rsidRDefault="003C26CA">
      <w:pPr>
        <w:pStyle w:val="a"/>
        <w:rPr>
          <w:rFonts w:hint="cs"/>
          <w:rtl/>
        </w:rPr>
      </w:pPr>
      <w:r>
        <w:rPr>
          <w:rFonts w:hint="cs"/>
          <w:rtl/>
        </w:rPr>
        <w:t>אדוני שר הפנים, שלום וברכה. אני מבקש ממך, כאשר אתה תורן וכאשר אתה צריך להשיב, להיות במליא</w:t>
      </w:r>
      <w:r>
        <w:rPr>
          <w:rFonts w:hint="cs"/>
          <w:rtl/>
        </w:rPr>
        <w:t>ה. זה חלק מהתפקיד שלך.</w:t>
      </w:r>
    </w:p>
    <w:p w14:paraId="120114EA" w14:textId="77777777" w:rsidR="00000000" w:rsidRDefault="003C26CA">
      <w:pPr>
        <w:pStyle w:val="a"/>
        <w:rPr>
          <w:rFonts w:hint="cs"/>
          <w:rtl/>
        </w:rPr>
      </w:pPr>
    </w:p>
    <w:p w14:paraId="4E8C087C" w14:textId="77777777" w:rsidR="00000000" w:rsidRDefault="003C26CA">
      <w:pPr>
        <w:pStyle w:val="ac"/>
        <w:rPr>
          <w:rtl/>
        </w:rPr>
      </w:pPr>
      <w:r>
        <w:rPr>
          <w:rFonts w:hint="eastAsia"/>
          <w:rtl/>
        </w:rPr>
        <w:t>שר</w:t>
      </w:r>
      <w:r>
        <w:rPr>
          <w:rtl/>
        </w:rPr>
        <w:t xml:space="preserve"> הפנים אברהם פורז:</w:t>
      </w:r>
    </w:p>
    <w:p w14:paraId="6D2E4EB7" w14:textId="77777777" w:rsidR="00000000" w:rsidRDefault="003C26CA">
      <w:pPr>
        <w:pStyle w:val="a"/>
        <w:rPr>
          <w:rFonts w:hint="cs"/>
          <w:rtl/>
        </w:rPr>
      </w:pPr>
    </w:p>
    <w:p w14:paraId="248EC23C" w14:textId="77777777" w:rsidR="00000000" w:rsidRDefault="003C26CA">
      <w:pPr>
        <w:pStyle w:val="a"/>
        <w:rPr>
          <w:rFonts w:hint="cs"/>
          <w:rtl/>
        </w:rPr>
      </w:pPr>
      <w:r>
        <w:rPr>
          <w:rFonts w:hint="cs"/>
          <w:rtl/>
        </w:rPr>
        <w:t>אני לא תורן.</w:t>
      </w:r>
    </w:p>
    <w:p w14:paraId="13BE461A" w14:textId="77777777" w:rsidR="00000000" w:rsidRDefault="003C26CA">
      <w:pPr>
        <w:pStyle w:val="a"/>
        <w:rPr>
          <w:rFonts w:hint="cs"/>
          <w:rtl/>
        </w:rPr>
      </w:pPr>
    </w:p>
    <w:p w14:paraId="0593FFCF" w14:textId="77777777" w:rsidR="00000000" w:rsidRDefault="003C26CA">
      <w:pPr>
        <w:pStyle w:val="ad"/>
        <w:rPr>
          <w:rtl/>
        </w:rPr>
      </w:pPr>
      <w:r>
        <w:rPr>
          <w:rFonts w:hint="eastAsia"/>
          <w:rtl/>
        </w:rPr>
        <w:t>היו</w:t>
      </w:r>
      <w:r>
        <w:rPr>
          <w:rtl/>
        </w:rPr>
        <w:t>"ר אלי בן-מנחם:</w:t>
      </w:r>
    </w:p>
    <w:p w14:paraId="19C949B2" w14:textId="77777777" w:rsidR="00000000" w:rsidRDefault="003C26CA">
      <w:pPr>
        <w:pStyle w:val="a"/>
        <w:rPr>
          <w:rFonts w:hint="cs"/>
          <w:rtl/>
        </w:rPr>
      </w:pPr>
    </w:p>
    <w:p w14:paraId="5A1CEC8E" w14:textId="77777777" w:rsidR="00000000" w:rsidRDefault="003C26CA">
      <w:pPr>
        <w:pStyle w:val="a"/>
        <w:rPr>
          <w:rFonts w:hint="cs"/>
          <w:rtl/>
        </w:rPr>
      </w:pPr>
      <w:r>
        <w:rPr>
          <w:rFonts w:hint="cs"/>
          <w:rtl/>
        </w:rPr>
        <w:t>עצרתי את הישיבה בגללך. הנושא הוא נושא מאוד חשוב, וכבר דחינו אותו מהשבוע שעבר על-פי בקשתך. אנא ממך. יש לך צוות מספיק גדול פה, שידאגו לכך שתהיה במליאה. בבקשה, חבר הכנסת שאול יהלו</w:t>
      </w:r>
      <w:r>
        <w:rPr>
          <w:rFonts w:hint="cs"/>
          <w:rtl/>
        </w:rPr>
        <w:t>ם.</w:t>
      </w:r>
    </w:p>
    <w:p w14:paraId="22ABFAF3" w14:textId="77777777" w:rsidR="00000000" w:rsidRDefault="003C26CA">
      <w:pPr>
        <w:pStyle w:val="a"/>
        <w:rPr>
          <w:rFonts w:hint="cs"/>
          <w:rtl/>
        </w:rPr>
      </w:pPr>
    </w:p>
    <w:p w14:paraId="3AC6FD51" w14:textId="77777777" w:rsidR="00000000" w:rsidRDefault="003C26CA">
      <w:pPr>
        <w:pStyle w:val="SpeakerCon"/>
        <w:rPr>
          <w:rtl/>
        </w:rPr>
      </w:pPr>
      <w:bookmarkStart w:id="219" w:name="FS000000524T11_06_2003_14_57_14C"/>
      <w:bookmarkEnd w:id="219"/>
      <w:r>
        <w:rPr>
          <w:rFonts w:hint="eastAsia"/>
          <w:rtl/>
        </w:rPr>
        <w:t>שאול</w:t>
      </w:r>
      <w:r>
        <w:rPr>
          <w:rtl/>
        </w:rPr>
        <w:t xml:space="preserve"> יהלום (מפד"ל):</w:t>
      </w:r>
    </w:p>
    <w:p w14:paraId="7EF0D960" w14:textId="77777777" w:rsidR="00000000" w:rsidRDefault="003C26CA">
      <w:pPr>
        <w:pStyle w:val="a"/>
        <w:rPr>
          <w:rFonts w:hint="cs"/>
          <w:rtl/>
        </w:rPr>
      </w:pPr>
    </w:p>
    <w:p w14:paraId="78D0269E" w14:textId="77777777" w:rsidR="00000000" w:rsidRDefault="003C26CA">
      <w:pPr>
        <w:pStyle w:val="a"/>
        <w:rPr>
          <w:rFonts w:hint="cs"/>
          <w:rtl/>
        </w:rPr>
      </w:pPr>
      <w:r>
        <w:rPr>
          <w:rFonts w:hint="cs"/>
          <w:rtl/>
        </w:rPr>
        <w:t xml:space="preserve">אדוני היושב-ראש, אדוני השר, כנסת נכבדה, העלייה לישראל היא נשמת אפה של המדינה, של הציונות. עליית יהודי אתיופיה היא מעשה יהודי, ציוני והומני מאין כמוהו. </w:t>
      </w:r>
    </w:p>
    <w:p w14:paraId="64666738" w14:textId="77777777" w:rsidR="00000000" w:rsidRDefault="003C26CA">
      <w:pPr>
        <w:pStyle w:val="a"/>
        <w:rPr>
          <w:rFonts w:hint="cs"/>
          <w:rtl/>
        </w:rPr>
      </w:pPr>
    </w:p>
    <w:p w14:paraId="4792B7DE" w14:textId="77777777" w:rsidR="00000000" w:rsidRDefault="003C26CA">
      <w:pPr>
        <w:pStyle w:val="a"/>
        <w:rPr>
          <w:rFonts w:hint="cs"/>
          <w:rtl/>
        </w:rPr>
      </w:pPr>
      <w:r>
        <w:rPr>
          <w:rFonts w:hint="cs"/>
          <w:rtl/>
        </w:rPr>
        <w:t xml:space="preserve">לפני שלושה חודשים, בי"ד באדר א', 16 בפברואר, החליטה הממשלה פה-אחד </w:t>
      </w:r>
      <w:r>
        <w:rPr>
          <w:rtl/>
        </w:rPr>
        <w:t>–</w:t>
      </w:r>
      <w:r>
        <w:rPr>
          <w:rFonts w:hint="cs"/>
          <w:rtl/>
        </w:rPr>
        <w:t xml:space="preserve"> נכון שזה ה</w:t>
      </w:r>
      <w:r>
        <w:rPr>
          <w:rFonts w:hint="cs"/>
          <w:rtl/>
        </w:rPr>
        <w:t xml:space="preserve">יה לפני מינוי השר הנוכחי, אבל יש רציפות ההחלטות וחובת הממשלה הנוכחית, כל עוד היא לא החליטה אחרת, לנהוג על-פי החלטת הממשלה הקודמת </w:t>
      </w:r>
      <w:r>
        <w:rPr>
          <w:rtl/>
        </w:rPr>
        <w:t>–</w:t>
      </w:r>
      <w:r>
        <w:rPr>
          <w:rFonts w:hint="cs"/>
          <w:rtl/>
        </w:rPr>
        <w:t xml:space="preserve"> לפני שלושה חודשים החליטה הממשלה פה-אחד להעלות את שארית היהודים מאתיופיה. והנה תלונתי אליך, שר הפנים אברהם פורז, כי אתה אינך מ</w:t>
      </w:r>
      <w:r>
        <w:rPr>
          <w:rFonts w:hint="cs"/>
          <w:rtl/>
        </w:rPr>
        <w:t xml:space="preserve">בצע החלטה זו. הרי אתה ובוודאי מפלגתך דוגלים בעיקרון של שלטון החוק. ומה יותר חשוב בשלטון החוק מאשר לבצע החלטת ממשלה שהתקבלה לאחרונה ואין החלטה אחרת הסותרת אותה. </w:t>
      </w:r>
    </w:p>
    <w:p w14:paraId="62A4A865" w14:textId="77777777" w:rsidR="00000000" w:rsidRDefault="003C26CA">
      <w:pPr>
        <w:pStyle w:val="a"/>
        <w:rPr>
          <w:rFonts w:hint="cs"/>
          <w:rtl/>
        </w:rPr>
      </w:pPr>
    </w:p>
    <w:p w14:paraId="61DD2858" w14:textId="77777777" w:rsidR="00000000" w:rsidRDefault="003C26CA">
      <w:pPr>
        <w:pStyle w:val="a"/>
        <w:rPr>
          <w:rFonts w:hint="cs"/>
          <w:rtl/>
        </w:rPr>
      </w:pPr>
      <w:r>
        <w:rPr>
          <w:rFonts w:hint="cs"/>
          <w:rtl/>
        </w:rPr>
        <w:t>החלטת הממשלה היא ברורה, היא אינה תלויה בפרשנות, ואין בה שום מקום למשיכת זמן. הממשלה, כאמור, הח</w:t>
      </w:r>
      <w:r>
        <w:rPr>
          <w:rFonts w:hint="cs"/>
          <w:rtl/>
        </w:rPr>
        <w:t xml:space="preserve">ליטה פה-אחד להעלות את שארית יהודי אתיופיה </w:t>
      </w:r>
      <w:r>
        <w:rPr>
          <w:rtl/>
        </w:rPr>
        <w:t>–</w:t>
      </w:r>
      <w:r>
        <w:rPr>
          <w:rFonts w:hint="cs"/>
          <w:rtl/>
        </w:rPr>
        <w:t xml:space="preserve"> נקודה. ואתה, אדוני השר, עובר על ההחלטה ואינך מבצע אותה. </w:t>
      </w:r>
    </w:p>
    <w:p w14:paraId="7C61A942" w14:textId="77777777" w:rsidR="00000000" w:rsidRDefault="003C26CA">
      <w:pPr>
        <w:pStyle w:val="a"/>
        <w:rPr>
          <w:rFonts w:hint="cs"/>
          <w:rtl/>
        </w:rPr>
      </w:pPr>
    </w:p>
    <w:p w14:paraId="49A73B64" w14:textId="77777777" w:rsidR="00000000" w:rsidRDefault="003C26CA">
      <w:pPr>
        <w:pStyle w:val="a"/>
        <w:rPr>
          <w:rFonts w:hint="cs"/>
          <w:rtl/>
        </w:rPr>
      </w:pPr>
      <w:r>
        <w:rPr>
          <w:rFonts w:hint="cs"/>
          <w:rtl/>
        </w:rPr>
        <w:t>ממשלת ישראל החליטה ששר הפנים יבדוק לאלתר, ואני מדגיש, לאלתר את הממתינים לעלייה. כבר לפני שלושה חודשים יצאה הוראה ברורה של שר הפנים הקודם אל ראש מינהל האוכ</w:t>
      </w:r>
      <w:r>
        <w:rPr>
          <w:rFonts w:hint="cs"/>
          <w:rtl/>
        </w:rPr>
        <w:t>לוסין להתחיל מייד את הבדיקות. אולם, למיטב ידיעתנו, עם כניסתך לתפקידך הקפאת את הביצוע. כתוצאה מכך אלפי יהודים, ובהם ילדים רבים, אינם זוכים לסיוע והם נתונים במצבים קשים ומסוכנים, לרבות  רעב, מכיוון שארגוני הסיוע, כמו ה"ג'וינט", מחכים לנציגי משרד הפנים ולבדיק</w:t>
      </w:r>
      <w:r>
        <w:rPr>
          <w:rFonts w:hint="cs"/>
          <w:rtl/>
        </w:rPr>
        <w:t>תם. הם רוצים שהם יזהו את הממתינים ואז הם מבטיחים את הסיוע.</w:t>
      </w:r>
    </w:p>
    <w:p w14:paraId="2F9E5341" w14:textId="77777777" w:rsidR="00000000" w:rsidRDefault="003C26CA">
      <w:pPr>
        <w:pStyle w:val="a"/>
        <w:rPr>
          <w:rFonts w:hint="cs"/>
          <w:rtl/>
        </w:rPr>
      </w:pPr>
    </w:p>
    <w:p w14:paraId="67ECBBFA" w14:textId="77777777" w:rsidR="00000000" w:rsidRDefault="003C26CA">
      <w:pPr>
        <w:pStyle w:val="a"/>
        <w:rPr>
          <w:rFonts w:hint="cs"/>
          <w:rtl/>
        </w:rPr>
      </w:pPr>
      <w:r>
        <w:rPr>
          <w:rFonts w:hint="cs"/>
          <w:rtl/>
        </w:rPr>
        <w:t>בעיתון "ידיעות אחרונות" מיום 3 במרס 2003 נכתבה ידיעה עם ציטוט בשמך, אדוני שר הפנים, שממשלת ישראל קיבלה את החלטתה, ככה אתה אומר, משום שהיא היתה יוזמת שר הפנים הקודם -   "בגלל שהם דתיים והוא חשב שהם</w:t>
      </w:r>
      <w:r>
        <w:rPr>
          <w:rFonts w:hint="cs"/>
          <w:rtl/>
        </w:rPr>
        <w:t xml:space="preserve"> יהוו פוטנציאל בוחרים לש"ס". מצד אחד, אתה טוען לכאורה, אדוני השר, שהם אינם יהודים; מצד שני, אתה טוען שהם לא רק יהודים אלא אפילו חרדים מצביעי ש"ס. הסבר לנו, אדוני שר הפנים, האם אתה יותר מחמיר מהרב הראשי לישראל הראשון לציון, הרב שלמה עמאר, שקבע שהם יהודים גמ</w:t>
      </w:r>
      <w:r>
        <w:rPr>
          <w:rFonts w:hint="cs"/>
          <w:rtl/>
        </w:rPr>
        <w:t xml:space="preserve">ורים? אתה בודק יותר בציציותיהם ובשבילך הדתיים האלה אינם מספיק יהודים? </w:t>
      </w:r>
    </w:p>
    <w:p w14:paraId="7FF45E14" w14:textId="77777777" w:rsidR="00000000" w:rsidRDefault="003C26CA">
      <w:pPr>
        <w:pStyle w:val="a"/>
        <w:rPr>
          <w:rFonts w:hint="cs"/>
          <w:rtl/>
        </w:rPr>
      </w:pPr>
    </w:p>
    <w:p w14:paraId="5CCA138F" w14:textId="77777777" w:rsidR="00000000" w:rsidRDefault="003C26CA">
      <w:pPr>
        <w:pStyle w:val="a"/>
        <w:rPr>
          <w:rFonts w:hint="cs"/>
          <w:rtl/>
        </w:rPr>
      </w:pPr>
      <w:r>
        <w:rPr>
          <w:rFonts w:hint="cs"/>
          <w:rtl/>
        </w:rPr>
        <w:t>המדיניות שלך ביחס ליהודי אתיופיה</w:t>
      </w:r>
      <w:r>
        <w:rPr>
          <w:rtl/>
        </w:rPr>
        <w:t xml:space="preserve"> </w:t>
      </w:r>
      <w:r>
        <w:rPr>
          <w:rFonts w:hint="cs"/>
          <w:rtl/>
        </w:rPr>
        <w:t>משדרת תמיהות. בגישתך נגד שארית יהודי אתיופיה אתה נוקט מדיניות אנטי-ציונית בעליל.</w:t>
      </w:r>
    </w:p>
    <w:p w14:paraId="4F5D3D2D" w14:textId="77777777" w:rsidR="00000000" w:rsidRDefault="003C26CA">
      <w:pPr>
        <w:pStyle w:val="a"/>
        <w:rPr>
          <w:rFonts w:hint="cs"/>
          <w:rtl/>
        </w:rPr>
      </w:pPr>
    </w:p>
    <w:p w14:paraId="4700B439" w14:textId="77777777" w:rsidR="00000000" w:rsidRDefault="003C26CA">
      <w:pPr>
        <w:pStyle w:val="a"/>
        <w:rPr>
          <w:rFonts w:hint="cs"/>
          <w:rtl/>
        </w:rPr>
      </w:pPr>
      <w:r>
        <w:rPr>
          <w:rFonts w:hint="cs"/>
          <w:rtl/>
        </w:rPr>
        <w:t>אמרת -  וצוטטת בתקשורת - שיש להתחשב בעניין התקציבי בנוגע להחלטה לעליי</w:t>
      </w:r>
      <w:r>
        <w:rPr>
          <w:rFonts w:hint="cs"/>
          <w:rtl/>
        </w:rPr>
        <w:t xml:space="preserve">תם. אין לי אלא לצטט את דוד בן-גוריון שאמר: "העלייה איננה תלויה ביכולת הקליטה ואיננה כפופה לה; ויש להעלות יהודים מהארצות המרודות אם יש יכולת קליטה ואם אין, אם יש בתים או אין, אם יש מכונות או אין </w:t>
      </w:r>
      <w:r>
        <w:rPr>
          <w:rtl/>
        </w:rPr>
        <w:t>–</w:t>
      </w:r>
      <w:r>
        <w:rPr>
          <w:rFonts w:hint="cs"/>
          <w:rtl/>
        </w:rPr>
        <w:t xml:space="preserve"> ויש לעשות מאמצים על-אנושיים להשיג את כל הדברים האלה כדי שהעו</w:t>
      </w:r>
      <w:r>
        <w:rPr>
          <w:rFonts w:hint="cs"/>
          <w:rtl/>
        </w:rPr>
        <w:t xml:space="preserve">לים ייקלטו. עד כמה שאני יודע, לא היו מוכנים בתים ותעסוקה לשישים ריבוא יוצאי מצרים" </w:t>
      </w:r>
      <w:r>
        <w:rPr>
          <w:rtl/>
        </w:rPr>
        <w:t>–</w:t>
      </w:r>
      <w:r>
        <w:rPr>
          <w:rFonts w:hint="cs"/>
          <w:rtl/>
        </w:rPr>
        <w:t xml:space="preserve"> כך אמר בן-גוריון </w:t>
      </w:r>
      <w:r>
        <w:rPr>
          <w:rtl/>
        </w:rPr>
        <w:t>–</w:t>
      </w:r>
      <w:r>
        <w:rPr>
          <w:rFonts w:hint="cs"/>
          <w:rtl/>
        </w:rPr>
        <w:t xml:space="preserve"> "ואף-על-פי-כן לא פקפק משה אף לרגע והוציאם". </w:t>
      </w:r>
    </w:p>
    <w:p w14:paraId="010ED67D" w14:textId="77777777" w:rsidR="00000000" w:rsidRDefault="003C26CA">
      <w:pPr>
        <w:pStyle w:val="a"/>
        <w:ind w:firstLine="0"/>
        <w:rPr>
          <w:rFonts w:hint="cs"/>
          <w:rtl/>
        </w:rPr>
      </w:pPr>
    </w:p>
    <w:p w14:paraId="31471C7A" w14:textId="77777777" w:rsidR="00000000" w:rsidRDefault="003C26CA">
      <w:pPr>
        <w:pStyle w:val="a"/>
        <w:rPr>
          <w:rFonts w:hint="cs"/>
          <w:rtl/>
        </w:rPr>
      </w:pPr>
      <w:r>
        <w:rPr>
          <w:rFonts w:hint="cs"/>
          <w:rtl/>
        </w:rPr>
        <w:t xml:space="preserve">אדוני שר הפנים, המצב הכלכלי בשנות ה=50 היה קשה לאין ערוך. יש כיום מספיק תקציבים </w:t>
      </w:r>
      <w:r>
        <w:rPr>
          <w:rtl/>
        </w:rPr>
        <w:t>–</w:t>
      </w:r>
      <w:r>
        <w:rPr>
          <w:rFonts w:hint="cs"/>
          <w:rtl/>
        </w:rPr>
        <w:t xml:space="preserve"> אולי לא כדי לעשות מבצע ח</w:t>
      </w:r>
      <w:r>
        <w:rPr>
          <w:rFonts w:hint="cs"/>
          <w:rtl/>
        </w:rPr>
        <w:t xml:space="preserve">ד-פעמי </w:t>
      </w:r>
      <w:r>
        <w:rPr>
          <w:rtl/>
        </w:rPr>
        <w:t>–</w:t>
      </w:r>
      <w:r>
        <w:rPr>
          <w:rFonts w:hint="cs"/>
          <w:rtl/>
        </w:rPr>
        <w:t xml:space="preserve"> אולם בוודאי ניתן להעלות לפחות 5,000 עולים בשנה ללא שום היערכות מיוחדת. מרכזי הקליטה פתוחים וערוכים לכך ללא שום בעיה, מה גם שלצערנו מספר העולים מיתר הארצות הצטמצם.</w:t>
      </w:r>
    </w:p>
    <w:p w14:paraId="101C4E77" w14:textId="77777777" w:rsidR="00000000" w:rsidRDefault="003C26CA">
      <w:pPr>
        <w:pStyle w:val="a"/>
        <w:rPr>
          <w:rFonts w:hint="cs"/>
          <w:rtl/>
        </w:rPr>
      </w:pPr>
    </w:p>
    <w:p w14:paraId="28FAD78D" w14:textId="77777777" w:rsidR="00000000" w:rsidRDefault="003C26CA">
      <w:pPr>
        <w:pStyle w:val="a"/>
        <w:rPr>
          <w:rFonts w:hint="cs"/>
          <w:rtl/>
        </w:rPr>
      </w:pPr>
      <w:r>
        <w:rPr>
          <w:rFonts w:hint="cs"/>
          <w:rtl/>
        </w:rPr>
        <w:t>אם אכן רק העניין התקציבי היה לנגד עיניך, יכולת לפנות גם ליהדות ארצות-הברית ולארגוני</w:t>
      </w:r>
      <w:r>
        <w:rPr>
          <w:rFonts w:hint="cs"/>
          <w:rtl/>
        </w:rPr>
        <w:t xml:space="preserve"> הסיוע היהודיים. נמסר לי גם שיש אפשרות לגיוס עשרות מיליוני דולרים מן הקונגרס האמריקני </w:t>
      </w:r>
      <w:r>
        <w:rPr>
          <w:rtl/>
        </w:rPr>
        <w:t>–</w:t>
      </w:r>
      <w:r>
        <w:rPr>
          <w:rFonts w:hint="cs"/>
          <w:rtl/>
        </w:rPr>
        <w:t xml:space="preserve"> תקציבים העומדים לצורך זה </w:t>
      </w:r>
      <w:r>
        <w:rPr>
          <w:rtl/>
        </w:rPr>
        <w:t>–</w:t>
      </w:r>
      <w:r>
        <w:rPr>
          <w:rFonts w:hint="cs"/>
          <w:rtl/>
        </w:rPr>
        <w:t xml:space="preserve"> אולם לא פנית כלל לאפיקים אלו; מדוע?</w:t>
      </w:r>
    </w:p>
    <w:p w14:paraId="3A2C13C7" w14:textId="77777777" w:rsidR="00000000" w:rsidRDefault="003C26CA">
      <w:pPr>
        <w:pStyle w:val="a"/>
        <w:rPr>
          <w:rFonts w:hint="cs"/>
          <w:rtl/>
        </w:rPr>
      </w:pPr>
    </w:p>
    <w:p w14:paraId="47FF896E" w14:textId="77777777" w:rsidR="00000000" w:rsidRDefault="003C26CA">
      <w:pPr>
        <w:pStyle w:val="a"/>
        <w:rPr>
          <w:rFonts w:hint="cs"/>
          <w:rtl/>
        </w:rPr>
      </w:pPr>
      <w:r>
        <w:rPr>
          <w:rFonts w:hint="cs"/>
          <w:rtl/>
        </w:rPr>
        <w:t>השר פורז, אתה חוזר ואומר בחודשים האחרונים שלא למדת את הנושא הזה, אולם למעשה נקטת עמדה שלילית מייד כשנכנס</w:t>
      </w:r>
      <w:r>
        <w:rPr>
          <w:rFonts w:hint="cs"/>
          <w:rtl/>
        </w:rPr>
        <w:t xml:space="preserve">ת לתפקיד. לא בדקת כלל את עמדת המחייבים את עליית שארית יהודי אתיופיה; לא פגשת ולא שמעת אנשים מומחים ומנוסים המלווים את העלייה הזאת שנים רבות, ולא אציין את שמותיהם כי רבים הם. אולם אני, שמכיר את חלקם, שאלתים והם אמרו לי: לא נקראנו אל השר לחוות דעתנו. זה דבר </w:t>
      </w:r>
      <w:r>
        <w:rPr>
          <w:rFonts w:hint="cs"/>
          <w:rtl/>
        </w:rPr>
        <w:t xml:space="preserve">שלא ייעשה, ואפילו אפשר לומר שיש בזה רשלנות. </w:t>
      </w:r>
    </w:p>
    <w:p w14:paraId="314811BC" w14:textId="77777777" w:rsidR="00000000" w:rsidRDefault="003C26CA">
      <w:pPr>
        <w:pStyle w:val="a"/>
        <w:rPr>
          <w:rFonts w:hint="cs"/>
          <w:rtl/>
        </w:rPr>
      </w:pPr>
    </w:p>
    <w:p w14:paraId="34DD2BCB" w14:textId="77777777" w:rsidR="00000000" w:rsidRDefault="003C26CA">
      <w:pPr>
        <w:pStyle w:val="ac"/>
        <w:rPr>
          <w:rtl/>
        </w:rPr>
      </w:pPr>
      <w:r>
        <w:rPr>
          <w:rFonts w:hint="eastAsia"/>
          <w:rtl/>
        </w:rPr>
        <w:t>יעקב</w:t>
      </w:r>
      <w:r>
        <w:rPr>
          <w:rtl/>
        </w:rPr>
        <w:t xml:space="preserve"> מרגי (ש"ס):</w:t>
      </w:r>
    </w:p>
    <w:p w14:paraId="23E5E410" w14:textId="77777777" w:rsidR="00000000" w:rsidRDefault="003C26CA">
      <w:pPr>
        <w:pStyle w:val="a"/>
        <w:rPr>
          <w:rFonts w:hint="cs"/>
          <w:rtl/>
        </w:rPr>
      </w:pPr>
    </w:p>
    <w:p w14:paraId="456B0112" w14:textId="77777777" w:rsidR="00000000" w:rsidRDefault="003C26CA">
      <w:pPr>
        <w:pStyle w:val="a"/>
        <w:rPr>
          <w:rFonts w:hint="cs"/>
          <w:rtl/>
        </w:rPr>
      </w:pPr>
      <w:r>
        <w:rPr>
          <w:rFonts w:hint="cs"/>
          <w:rtl/>
        </w:rPr>
        <w:t xml:space="preserve">כנראה זו אידיאולוגיה. </w:t>
      </w:r>
    </w:p>
    <w:p w14:paraId="3514DF6A" w14:textId="77777777" w:rsidR="00000000" w:rsidRDefault="003C26CA">
      <w:pPr>
        <w:pStyle w:val="a"/>
        <w:rPr>
          <w:rFonts w:hint="cs"/>
          <w:rtl/>
        </w:rPr>
      </w:pPr>
    </w:p>
    <w:p w14:paraId="7CCBB11B" w14:textId="77777777" w:rsidR="00000000" w:rsidRDefault="003C26CA">
      <w:pPr>
        <w:pStyle w:val="SpeakerCon"/>
        <w:rPr>
          <w:rtl/>
        </w:rPr>
      </w:pPr>
      <w:bookmarkStart w:id="220" w:name="FS000000524T11_06_2003_14_55_18"/>
      <w:bookmarkEnd w:id="220"/>
      <w:r>
        <w:rPr>
          <w:rFonts w:hint="eastAsia"/>
          <w:rtl/>
        </w:rPr>
        <w:t>שאול</w:t>
      </w:r>
      <w:r>
        <w:rPr>
          <w:rtl/>
        </w:rPr>
        <w:t xml:space="preserve"> יהלום (מפד"ל):</w:t>
      </w:r>
    </w:p>
    <w:p w14:paraId="2D566394" w14:textId="77777777" w:rsidR="00000000" w:rsidRDefault="003C26CA">
      <w:pPr>
        <w:pStyle w:val="a"/>
        <w:rPr>
          <w:rFonts w:hint="cs"/>
          <w:rtl/>
        </w:rPr>
      </w:pPr>
    </w:p>
    <w:p w14:paraId="6636E786" w14:textId="77777777" w:rsidR="00000000" w:rsidRDefault="003C26CA">
      <w:pPr>
        <w:pStyle w:val="a"/>
        <w:rPr>
          <w:rFonts w:hint="cs"/>
          <w:rtl/>
        </w:rPr>
      </w:pPr>
      <w:r>
        <w:rPr>
          <w:rFonts w:hint="cs"/>
          <w:rtl/>
        </w:rPr>
        <w:t>אני רוצה להתמקד ולשאול אותך, שר הפנים: א. מדוע לאחר שממשלת ישראל החליטה לפני שלושה חודשים וחצי שעל שר הפנים להתחיל לבדוק לאלתר את הממתינים לעלייה ו</w:t>
      </w:r>
      <w:r>
        <w:rPr>
          <w:rFonts w:hint="cs"/>
          <w:rtl/>
        </w:rPr>
        <w:t xml:space="preserve">לזהותם לפי הקריטריונים שקבעה הממשלה, ולאחר ששר הפנים הקודם, מר אלי ישי, נתן הוראה מפורשת לראש מינהל האוכלוסין </w:t>
      </w:r>
      <w:r>
        <w:rPr>
          <w:rtl/>
        </w:rPr>
        <w:t>–</w:t>
      </w:r>
      <w:r>
        <w:rPr>
          <w:rFonts w:hint="cs"/>
          <w:rtl/>
        </w:rPr>
        <w:t xml:space="preserve"> במכתב מיום 18 בפברואר 2003 </w:t>
      </w:r>
      <w:r>
        <w:rPr>
          <w:rtl/>
        </w:rPr>
        <w:t>–</w:t>
      </w:r>
      <w:r>
        <w:rPr>
          <w:rFonts w:hint="cs"/>
          <w:rtl/>
        </w:rPr>
        <w:t xml:space="preserve"> להתחיל מייד לבצע, מדוע עד לרגע הזה לא החלו הבדיקות? מה הסיבה לכך? ב. מדוע אתה עצמך לא נתת עד היום</w:t>
      </w:r>
      <w:r>
        <w:rPr>
          <w:rtl/>
        </w:rPr>
        <w:t xml:space="preserve"> </w:t>
      </w:r>
      <w:r>
        <w:rPr>
          <w:rFonts w:hint="cs"/>
          <w:rtl/>
        </w:rPr>
        <w:t xml:space="preserve">הנחיה לראש מינהל </w:t>
      </w:r>
      <w:r>
        <w:rPr>
          <w:rFonts w:hint="cs"/>
          <w:rtl/>
        </w:rPr>
        <w:t xml:space="preserve">האוכלוסין להתחיל מייד בביצוע הבדיקות? אין צורך בשום היערכות מיוחדת ובשום ועדה. צריך רק להרים טלפון או לשלוח פקס.  </w:t>
      </w:r>
    </w:p>
    <w:p w14:paraId="635CF9D0" w14:textId="77777777" w:rsidR="00000000" w:rsidRDefault="003C26CA">
      <w:pPr>
        <w:pStyle w:val="a"/>
        <w:rPr>
          <w:rFonts w:hint="cs"/>
          <w:rtl/>
        </w:rPr>
      </w:pPr>
    </w:p>
    <w:p w14:paraId="00E87D41" w14:textId="77777777" w:rsidR="00000000" w:rsidRDefault="003C26CA">
      <w:pPr>
        <w:pStyle w:val="a"/>
        <w:rPr>
          <w:rFonts w:hint="cs"/>
          <w:rtl/>
        </w:rPr>
      </w:pPr>
      <w:r>
        <w:rPr>
          <w:rFonts w:hint="cs"/>
          <w:rtl/>
        </w:rPr>
        <w:t xml:space="preserve">לפני כשבועיים היו לפניך מפגינים והבטחת שתנחה את ראש מינהל האוכלוסין בעניין. האם הדבר נעשה? </w:t>
      </w:r>
    </w:p>
    <w:p w14:paraId="7219CE2C" w14:textId="77777777" w:rsidR="00000000" w:rsidRDefault="003C26CA">
      <w:pPr>
        <w:pStyle w:val="a"/>
        <w:rPr>
          <w:rFonts w:hint="cs"/>
          <w:rtl/>
        </w:rPr>
      </w:pPr>
    </w:p>
    <w:p w14:paraId="63076A97" w14:textId="77777777" w:rsidR="00000000" w:rsidRDefault="003C26CA">
      <w:pPr>
        <w:pStyle w:val="a"/>
        <w:rPr>
          <w:rFonts w:hint="cs"/>
          <w:rtl/>
        </w:rPr>
      </w:pPr>
      <w:r>
        <w:rPr>
          <w:rFonts w:hint="cs"/>
          <w:rtl/>
        </w:rPr>
        <w:t xml:space="preserve">בשם אותה ישות שנקראת החלטות ממשלה, הכנסת דורשת </w:t>
      </w:r>
      <w:r>
        <w:rPr>
          <w:rFonts w:hint="cs"/>
          <w:rtl/>
        </w:rPr>
        <w:t>ממך לבצע את החלטת הממשלה  כרוחה וכלשונה. תבהיר מייד לכולנו, לכל מליאת הכנסת, שבדעתך לא רק לכנס את ועדת השרים, אלא להוכיח במעשים שהממשלה באמצעותך פועלת בכל דרך להעלות את שארית יהודי אתיופיה בהקדם האפשרי. וכשהם יבואו לכאן נוכל לברך: בשנה הבאה בירושלים הבנויה</w:t>
      </w:r>
      <w:r>
        <w:rPr>
          <w:rFonts w:hint="cs"/>
          <w:rtl/>
        </w:rPr>
        <w:t xml:space="preserve">. תודה רבה. </w:t>
      </w:r>
    </w:p>
    <w:p w14:paraId="2E910AEF" w14:textId="77777777" w:rsidR="00000000" w:rsidRDefault="003C26CA">
      <w:pPr>
        <w:pStyle w:val="a"/>
        <w:rPr>
          <w:rFonts w:hint="cs"/>
          <w:rtl/>
        </w:rPr>
      </w:pPr>
    </w:p>
    <w:p w14:paraId="0D5D31C4" w14:textId="77777777" w:rsidR="00000000" w:rsidRDefault="003C26CA">
      <w:pPr>
        <w:pStyle w:val="ad"/>
        <w:rPr>
          <w:rtl/>
        </w:rPr>
      </w:pPr>
      <w:r>
        <w:rPr>
          <w:rtl/>
        </w:rPr>
        <w:t>היו"ר אלי בן-מנחם:</w:t>
      </w:r>
    </w:p>
    <w:p w14:paraId="4B4AF5DB" w14:textId="77777777" w:rsidR="00000000" w:rsidRDefault="003C26CA">
      <w:pPr>
        <w:pStyle w:val="a"/>
        <w:rPr>
          <w:rtl/>
        </w:rPr>
      </w:pPr>
    </w:p>
    <w:p w14:paraId="15C6C19B" w14:textId="77777777" w:rsidR="00000000" w:rsidRDefault="003C26CA">
      <w:pPr>
        <w:pStyle w:val="a"/>
        <w:rPr>
          <w:rFonts w:hint="cs"/>
          <w:rtl/>
        </w:rPr>
      </w:pPr>
      <w:r>
        <w:rPr>
          <w:rFonts w:hint="cs"/>
          <w:rtl/>
        </w:rPr>
        <w:t xml:space="preserve">תודה לחבר הכנסת שאול יהלום. אני מזמין את שר הפנים להשיב. </w:t>
      </w:r>
    </w:p>
    <w:p w14:paraId="04FE1222" w14:textId="77777777" w:rsidR="00000000" w:rsidRDefault="003C26CA">
      <w:pPr>
        <w:pStyle w:val="a"/>
        <w:rPr>
          <w:rFonts w:hint="cs"/>
          <w:rtl/>
        </w:rPr>
      </w:pPr>
    </w:p>
    <w:p w14:paraId="220A4605" w14:textId="77777777" w:rsidR="00000000" w:rsidRDefault="003C26CA">
      <w:pPr>
        <w:pStyle w:val="Speaker"/>
        <w:rPr>
          <w:rtl/>
        </w:rPr>
      </w:pPr>
      <w:bookmarkStart w:id="221" w:name="FS000000519T11_06_2003_15_02_34"/>
      <w:bookmarkEnd w:id="221"/>
      <w:r>
        <w:rPr>
          <w:rFonts w:hint="eastAsia"/>
          <w:rtl/>
        </w:rPr>
        <w:t>שר</w:t>
      </w:r>
      <w:r>
        <w:rPr>
          <w:rtl/>
        </w:rPr>
        <w:t xml:space="preserve"> הפנים אברהם פורז:</w:t>
      </w:r>
    </w:p>
    <w:p w14:paraId="7F2CF2F9" w14:textId="77777777" w:rsidR="00000000" w:rsidRDefault="003C26CA">
      <w:pPr>
        <w:pStyle w:val="a"/>
        <w:rPr>
          <w:rFonts w:hint="cs"/>
          <w:rtl/>
        </w:rPr>
      </w:pPr>
    </w:p>
    <w:p w14:paraId="7A722D65" w14:textId="77777777" w:rsidR="00000000" w:rsidRDefault="003C26CA">
      <w:pPr>
        <w:pStyle w:val="a"/>
        <w:rPr>
          <w:rFonts w:hint="cs"/>
          <w:rtl/>
        </w:rPr>
      </w:pPr>
      <w:r>
        <w:rPr>
          <w:rFonts w:hint="cs"/>
          <w:rtl/>
        </w:rPr>
        <w:t>אדוני היושב-ראש, חברי הכנסת, זו לא הפעם הראשונה שאני מתבקש להשיב בכנסת בנושא של יהודי אתיופיה. עניתי על הנושא הזה במליאה רק לפני כמה ימים, גם</w:t>
      </w:r>
      <w:r>
        <w:rPr>
          <w:rFonts w:hint="cs"/>
          <w:rtl/>
        </w:rPr>
        <w:t xml:space="preserve"> היה דיון בוועדת הפנים של הכנסת, אבל בכל זאת אפרט את העניין.</w:t>
      </w:r>
    </w:p>
    <w:p w14:paraId="09446E1C" w14:textId="77777777" w:rsidR="00000000" w:rsidRDefault="003C26CA">
      <w:pPr>
        <w:pStyle w:val="a"/>
        <w:rPr>
          <w:rFonts w:hint="cs"/>
          <w:rtl/>
        </w:rPr>
      </w:pPr>
    </w:p>
    <w:p w14:paraId="2140E9BD" w14:textId="77777777" w:rsidR="00000000" w:rsidRDefault="003C26CA">
      <w:pPr>
        <w:pStyle w:val="a"/>
        <w:rPr>
          <w:rFonts w:hint="cs"/>
          <w:rtl/>
        </w:rPr>
      </w:pPr>
      <w:r>
        <w:rPr>
          <w:rFonts w:hint="cs"/>
          <w:rtl/>
        </w:rPr>
        <w:t>אכן החלטת הממשלה התקבלה לאחר הבחירות ולפני שנבחרה הממשלה החדשה, אם אני לא טועה זו היתה הישיבה האחרונה של הממשלה הקודמת. אני  מסכים עם המציע, חבר הכנסת יהלום, שהחלטת הממשלה מחייבת גם אותי, אף שלא</w:t>
      </w:r>
      <w:r>
        <w:rPr>
          <w:rFonts w:hint="cs"/>
          <w:rtl/>
        </w:rPr>
        <w:t xml:space="preserve"> הייתי שותף להחלטה. </w:t>
      </w:r>
    </w:p>
    <w:p w14:paraId="5253A8AA" w14:textId="77777777" w:rsidR="00000000" w:rsidRDefault="003C26CA">
      <w:pPr>
        <w:pStyle w:val="a"/>
        <w:rPr>
          <w:rFonts w:hint="cs"/>
          <w:rtl/>
        </w:rPr>
      </w:pPr>
    </w:p>
    <w:p w14:paraId="6E7A53A7" w14:textId="77777777" w:rsidR="00000000" w:rsidRDefault="003C26CA">
      <w:pPr>
        <w:pStyle w:val="a"/>
        <w:rPr>
          <w:rFonts w:hint="cs"/>
          <w:rtl/>
        </w:rPr>
      </w:pPr>
      <w:r>
        <w:rPr>
          <w:rFonts w:hint="cs"/>
          <w:rtl/>
        </w:rPr>
        <w:t>בהחלטת הממשלה נאמרו כמה דברים, וכדאי שהם יהיו ברורים: א. כשמדובר ביהודי אתיופיה הרוצים לשוב ליהדותם, אין מדובר באנשים הנחשבים ליהודים, משום שהם צריכים לעבור פה תהליך של גיור כדי שיהפכו ליהודים. לפיכך חוק השבות איננו חל עליהם; ב. החלטת</w:t>
      </w:r>
      <w:r>
        <w:rPr>
          <w:rFonts w:hint="cs"/>
          <w:rtl/>
        </w:rPr>
        <w:t xml:space="preserve"> הממשלה גם קבעה שתוקם ועדת שרים בראשות שר הפנים שתקבע את דרכי הקליטה, ובין היתר תביא בחשבון גם את השיקול התקציבי. הדבר נאמר במפורש בהחלטת הממשלה. יכול להיות שלו ניהל בן- גוריון  את ישיבת הממשלה ולא אריאל שרון, הוא היה משמיט את הסעיף התקציבי. </w:t>
      </w:r>
    </w:p>
    <w:p w14:paraId="65E81BF6" w14:textId="77777777" w:rsidR="00000000" w:rsidRDefault="003C26CA">
      <w:pPr>
        <w:pStyle w:val="a"/>
        <w:rPr>
          <w:rFonts w:hint="cs"/>
          <w:rtl/>
        </w:rPr>
      </w:pPr>
    </w:p>
    <w:p w14:paraId="14859498" w14:textId="77777777" w:rsidR="00000000" w:rsidRDefault="003C26CA">
      <w:pPr>
        <w:pStyle w:val="a"/>
        <w:rPr>
          <w:rFonts w:hint="cs"/>
          <w:rtl/>
        </w:rPr>
      </w:pPr>
      <w:r>
        <w:rPr>
          <w:rFonts w:hint="cs"/>
          <w:rtl/>
        </w:rPr>
        <w:t>מבחינת המשרד</w:t>
      </w:r>
      <w:r>
        <w:rPr>
          <w:rFonts w:hint="cs"/>
          <w:rtl/>
        </w:rPr>
        <w:t xml:space="preserve"> שלי, החלק שלי הוא הכי קל. אני יכול לגרום לזה שיונפקו להם ואולי בכלל לשבט מנשה </w:t>
      </w:r>
      <w:r>
        <w:rPr>
          <w:rtl/>
        </w:rPr>
        <w:t>–</w:t>
      </w:r>
      <w:r>
        <w:rPr>
          <w:rFonts w:hint="cs"/>
          <w:rtl/>
        </w:rPr>
        <w:t xml:space="preserve"> ראינו את תחילת הדרך, יכול להיות שיש כמה מיליונים בשבט מנשה בהודו - - -</w:t>
      </w:r>
    </w:p>
    <w:p w14:paraId="63A25818" w14:textId="77777777" w:rsidR="00000000" w:rsidRDefault="003C26CA">
      <w:pPr>
        <w:pStyle w:val="a"/>
        <w:rPr>
          <w:rFonts w:hint="cs"/>
          <w:rtl/>
        </w:rPr>
      </w:pPr>
    </w:p>
    <w:p w14:paraId="661A787E" w14:textId="77777777" w:rsidR="00000000" w:rsidRDefault="003C26CA">
      <w:pPr>
        <w:pStyle w:val="ac"/>
        <w:rPr>
          <w:rtl/>
        </w:rPr>
      </w:pPr>
      <w:r>
        <w:rPr>
          <w:rFonts w:hint="eastAsia"/>
          <w:rtl/>
        </w:rPr>
        <w:t>יעקב</w:t>
      </w:r>
      <w:r>
        <w:rPr>
          <w:rtl/>
        </w:rPr>
        <w:t xml:space="preserve"> מרגי (ש"ס):</w:t>
      </w:r>
    </w:p>
    <w:p w14:paraId="208D6992" w14:textId="77777777" w:rsidR="00000000" w:rsidRDefault="003C26CA">
      <w:pPr>
        <w:pStyle w:val="a"/>
        <w:rPr>
          <w:rFonts w:hint="cs"/>
          <w:rtl/>
        </w:rPr>
      </w:pPr>
    </w:p>
    <w:p w14:paraId="6C17B9D0" w14:textId="77777777" w:rsidR="00000000" w:rsidRDefault="003C26CA">
      <w:pPr>
        <w:pStyle w:val="a"/>
        <w:rPr>
          <w:rFonts w:hint="cs"/>
          <w:rtl/>
        </w:rPr>
      </w:pPr>
      <w:r>
        <w:rPr>
          <w:rFonts w:hint="cs"/>
          <w:rtl/>
        </w:rPr>
        <w:t xml:space="preserve">למה לא? עדיף ממגדלי דגים. </w:t>
      </w:r>
    </w:p>
    <w:p w14:paraId="65404E1B" w14:textId="77777777" w:rsidR="00000000" w:rsidRDefault="003C26CA">
      <w:pPr>
        <w:pStyle w:val="a"/>
        <w:rPr>
          <w:rFonts w:hint="cs"/>
          <w:rtl/>
        </w:rPr>
      </w:pPr>
    </w:p>
    <w:p w14:paraId="6F015139" w14:textId="77777777" w:rsidR="00000000" w:rsidRDefault="003C26CA">
      <w:pPr>
        <w:pStyle w:val="SpeakerCon"/>
        <w:rPr>
          <w:rtl/>
        </w:rPr>
      </w:pPr>
      <w:bookmarkStart w:id="222" w:name="FS000000519T11_06_2003_15_09_27C"/>
      <w:bookmarkEnd w:id="222"/>
      <w:r>
        <w:rPr>
          <w:rtl/>
        </w:rPr>
        <w:t>שר הפנים אברהם פורז:</w:t>
      </w:r>
    </w:p>
    <w:p w14:paraId="2095FBBC" w14:textId="77777777" w:rsidR="00000000" w:rsidRDefault="003C26CA">
      <w:pPr>
        <w:pStyle w:val="a"/>
        <w:rPr>
          <w:rtl/>
        </w:rPr>
      </w:pPr>
    </w:p>
    <w:p w14:paraId="34E710DF" w14:textId="77777777" w:rsidR="00000000" w:rsidRDefault="003C26CA">
      <w:pPr>
        <w:pStyle w:val="a"/>
        <w:rPr>
          <w:rFonts w:hint="cs"/>
          <w:rtl/>
        </w:rPr>
      </w:pPr>
      <w:r>
        <w:rPr>
          <w:rFonts w:hint="cs"/>
          <w:rtl/>
        </w:rPr>
        <w:t>אני אומר כרגע את דעתי, אני מניח שאנ</w:t>
      </w:r>
      <w:r>
        <w:rPr>
          <w:rFonts w:hint="cs"/>
          <w:rtl/>
        </w:rPr>
        <w:t xml:space="preserve">י לא שותף לדעתך. </w:t>
      </w:r>
    </w:p>
    <w:p w14:paraId="1F7F0FFC" w14:textId="77777777" w:rsidR="00000000" w:rsidRDefault="003C26CA">
      <w:pPr>
        <w:pStyle w:val="a"/>
        <w:rPr>
          <w:rFonts w:hint="cs"/>
          <w:rtl/>
        </w:rPr>
      </w:pPr>
    </w:p>
    <w:p w14:paraId="6894E945" w14:textId="77777777" w:rsidR="00000000" w:rsidRDefault="003C26CA">
      <w:pPr>
        <w:pStyle w:val="a"/>
        <w:rPr>
          <w:rFonts w:hint="cs"/>
          <w:rtl/>
        </w:rPr>
      </w:pPr>
      <w:r>
        <w:rPr>
          <w:rFonts w:hint="cs"/>
          <w:rtl/>
        </w:rPr>
        <w:t>כשר בממשלה וכמי שהיה היום בממשלה וראה באילו קשיים נתקלים משרדי הממשלה השונים כשמבקשים לקצץ בין היתר בחינוך, ברווחה, בתקציבי רשויות מקומיות ובפעולות נדרשות חיוניות אחרות כדי שלא לגרום לגירעון, אני יכול לומר: או.קיי., מבחינה זו בכל מקום אח</w:t>
      </w:r>
      <w:r>
        <w:rPr>
          <w:rFonts w:hint="cs"/>
          <w:rtl/>
        </w:rPr>
        <w:t xml:space="preserve">ר אני לא מגלה אחריות. אני חושב שהאחריות מחייבת שהשיקול התקציבי יובא בחשבון, וכך נאמר בהחלטת הממשלה. </w:t>
      </w:r>
    </w:p>
    <w:p w14:paraId="33C5FB25" w14:textId="77777777" w:rsidR="00000000" w:rsidRDefault="003C26CA">
      <w:pPr>
        <w:pStyle w:val="a"/>
        <w:rPr>
          <w:rFonts w:hint="cs"/>
          <w:rtl/>
        </w:rPr>
      </w:pPr>
      <w:r>
        <w:rPr>
          <w:rFonts w:hint="cs"/>
          <w:rtl/>
        </w:rPr>
        <w:t xml:space="preserve"> </w:t>
      </w:r>
    </w:p>
    <w:p w14:paraId="4D4096AD" w14:textId="77777777" w:rsidR="00000000" w:rsidRDefault="003C26CA">
      <w:pPr>
        <w:pStyle w:val="ac"/>
        <w:rPr>
          <w:rtl/>
        </w:rPr>
      </w:pPr>
      <w:r>
        <w:rPr>
          <w:rFonts w:hint="eastAsia"/>
          <w:rtl/>
        </w:rPr>
        <w:t>יעקב</w:t>
      </w:r>
      <w:r>
        <w:rPr>
          <w:rtl/>
        </w:rPr>
        <w:t xml:space="preserve"> מרגי (ש"ס):</w:t>
      </w:r>
    </w:p>
    <w:p w14:paraId="41E15BB1" w14:textId="77777777" w:rsidR="00000000" w:rsidRDefault="003C26CA">
      <w:pPr>
        <w:pStyle w:val="a"/>
        <w:rPr>
          <w:rFonts w:hint="cs"/>
          <w:rtl/>
        </w:rPr>
      </w:pPr>
    </w:p>
    <w:p w14:paraId="7D875DE7" w14:textId="77777777" w:rsidR="00000000" w:rsidRDefault="003C26CA">
      <w:pPr>
        <w:pStyle w:val="a"/>
        <w:rPr>
          <w:rFonts w:hint="cs"/>
          <w:rtl/>
        </w:rPr>
      </w:pPr>
      <w:r>
        <w:rPr>
          <w:rFonts w:hint="cs"/>
          <w:rtl/>
        </w:rPr>
        <w:t xml:space="preserve">עצרו את העלייה מחבר המדינות? </w:t>
      </w:r>
    </w:p>
    <w:p w14:paraId="4D2A677F" w14:textId="77777777" w:rsidR="00000000" w:rsidRDefault="003C26CA">
      <w:pPr>
        <w:pStyle w:val="a"/>
        <w:rPr>
          <w:rFonts w:hint="cs"/>
          <w:rtl/>
        </w:rPr>
      </w:pPr>
    </w:p>
    <w:p w14:paraId="6ED14149" w14:textId="77777777" w:rsidR="00000000" w:rsidRDefault="003C26CA">
      <w:pPr>
        <w:pStyle w:val="SpeakerCon"/>
        <w:rPr>
          <w:rtl/>
        </w:rPr>
      </w:pPr>
      <w:bookmarkStart w:id="223" w:name="FS000000519T11_06_2003_15_13_37C"/>
      <w:bookmarkEnd w:id="223"/>
      <w:r>
        <w:rPr>
          <w:rtl/>
        </w:rPr>
        <w:t>שר הפנים אברהם פורז:</w:t>
      </w:r>
    </w:p>
    <w:p w14:paraId="6CC278AA" w14:textId="77777777" w:rsidR="00000000" w:rsidRDefault="003C26CA">
      <w:pPr>
        <w:pStyle w:val="a"/>
        <w:rPr>
          <w:rtl/>
        </w:rPr>
      </w:pPr>
    </w:p>
    <w:p w14:paraId="7B9C085E" w14:textId="77777777" w:rsidR="00000000" w:rsidRDefault="003C26CA">
      <w:pPr>
        <w:pStyle w:val="a"/>
        <w:rPr>
          <w:rFonts w:hint="cs"/>
          <w:rtl/>
        </w:rPr>
      </w:pPr>
      <w:r>
        <w:rPr>
          <w:rFonts w:hint="cs"/>
          <w:rtl/>
        </w:rPr>
        <w:t>מה אני יכול לעשות? כשאלי ישי היה שר הפנים הוא הצביע בעד ההחלטה שאומרת שהשיקול התקצ</w:t>
      </w:r>
      <w:r>
        <w:rPr>
          <w:rFonts w:hint="cs"/>
          <w:rtl/>
        </w:rPr>
        <w:t xml:space="preserve">יבי יובא בחשבון, אז תבואו אליו בטענות. </w:t>
      </w:r>
    </w:p>
    <w:p w14:paraId="2BF9ECAB" w14:textId="77777777" w:rsidR="00000000" w:rsidRDefault="003C26CA">
      <w:pPr>
        <w:pStyle w:val="a"/>
        <w:rPr>
          <w:rFonts w:hint="cs"/>
          <w:rtl/>
        </w:rPr>
      </w:pPr>
    </w:p>
    <w:p w14:paraId="2DF932F7" w14:textId="77777777" w:rsidR="00000000" w:rsidRDefault="003C26CA">
      <w:pPr>
        <w:pStyle w:val="ac"/>
        <w:rPr>
          <w:rtl/>
        </w:rPr>
      </w:pPr>
      <w:r>
        <w:rPr>
          <w:rFonts w:hint="eastAsia"/>
          <w:rtl/>
        </w:rPr>
        <w:t>יעקב</w:t>
      </w:r>
      <w:r>
        <w:rPr>
          <w:rtl/>
        </w:rPr>
        <w:t xml:space="preserve"> מרגי (ש"ס):</w:t>
      </w:r>
    </w:p>
    <w:p w14:paraId="4C24F536" w14:textId="77777777" w:rsidR="00000000" w:rsidRDefault="003C26CA">
      <w:pPr>
        <w:pStyle w:val="a"/>
        <w:rPr>
          <w:rFonts w:hint="cs"/>
          <w:rtl/>
        </w:rPr>
      </w:pPr>
    </w:p>
    <w:p w14:paraId="40DFFD65" w14:textId="77777777" w:rsidR="00000000" w:rsidRDefault="003C26CA">
      <w:pPr>
        <w:pStyle w:val="a"/>
        <w:rPr>
          <w:rFonts w:hint="cs"/>
          <w:rtl/>
        </w:rPr>
      </w:pPr>
      <w:r>
        <w:rPr>
          <w:rFonts w:hint="cs"/>
          <w:rtl/>
        </w:rPr>
        <w:t xml:space="preserve">כבוד השר, האם בגלל בעיות תקציב עצרו את העלייה מחבר המדינות? </w:t>
      </w:r>
    </w:p>
    <w:p w14:paraId="6C08F14B" w14:textId="77777777" w:rsidR="00000000" w:rsidRDefault="003C26CA">
      <w:pPr>
        <w:pStyle w:val="a"/>
        <w:rPr>
          <w:rFonts w:hint="cs"/>
          <w:rtl/>
        </w:rPr>
      </w:pPr>
    </w:p>
    <w:p w14:paraId="2E1DAFC6" w14:textId="77777777" w:rsidR="00000000" w:rsidRDefault="003C26CA">
      <w:pPr>
        <w:pStyle w:val="SpeakerCon"/>
        <w:rPr>
          <w:rtl/>
        </w:rPr>
      </w:pPr>
      <w:bookmarkStart w:id="224" w:name="FS000000519T11_06_2003_15_14_41C"/>
      <w:bookmarkEnd w:id="224"/>
      <w:r>
        <w:rPr>
          <w:rtl/>
        </w:rPr>
        <w:t>שר הפנים אברהם פורז:</w:t>
      </w:r>
    </w:p>
    <w:p w14:paraId="43ED1D90" w14:textId="77777777" w:rsidR="00000000" w:rsidRDefault="003C26CA">
      <w:pPr>
        <w:pStyle w:val="a"/>
        <w:rPr>
          <w:rtl/>
        </w:rPr>
      </w:pPr>
    </w:p>
    <w:p w14:paraId="7A9406F5" w14:textId="77777777" w:rsidR="00000000" w:rsidRDefault="003C26CA">
      <w:pPr>
        <w:pStyle w:val="a"/>
        <w:rPr>
          <w:rFonts w:hint="cs"/>
          <w:rtl/>
        </w:rPr>
      </w:pPr>
      <w:r>
        <w:rPr>
          <w:rFonts w:hint="cs"/>
          <w:rtl/>
        </w:rPr>
        <w:t>אני לא מדבר על חבר המדינות. לגבי יהודי אתיופיה היתה החלטה שאלי ישי הצביע בעדה, שהעניין התקציבי יובא בחשבון. תבואו</w:t>
      </w:r>
      <w:r>
        <w:rPr>
          <w:rFonts w:hint="cs"/>
          <w:rtl/>
        </w:rPr>
        <w:t xml:space="preserve"> אליו בטענות למה הוא הסכים להכללת הסעיף התקציבי. </w:t>
      </w:r>
    </w:p>
    <w:p w14:paraId="1BDBE98E" w14:textId="77777777" w:rsidR="00000000" w:rsidRDefault="003C26CA">
      <w:pPr>
        <w:pStyle w:val="a"/>
        <w:rPr>
          <w:rFonts w:hint="cs"/>
          <w:rtl/>
        </w:rPr>
      </w:pPr>
    </w:p>
    <w:p w14:paraId="5E9BAC80" w14:textId="77777777" w:rsidR="00000000" w:rsidRDefault="003C26CA">
      <w:pPr>
        <w:pStyle w:val="a"/>
        <w:rPr>
          <w:rFonts w:hint="cs"/>
          <w:rtl/>
        </w:rPr>
      </w:pPr>
      <w:r>
        <w:rPr>
          <w:rFonts w:hint="cs"/>
          <w:rtl/>
        </w:rPr>
        <w:t>רבותי, דבר נוסף, בדיון שהיה בכנסת, וגם מבדיקות שאני עשיתי, נראה שממשלת אתיופיה מתנגדת באופן נחרץ לעלייה המונית ולמבצעים. היא רואה בזה פגיעה בה, בגאווה הלאומית שלה, ולפי דעת מומחים היא עלולה לגרום להפסקת הע</w:t>
      </w:r>
      <w:r>
        <w:rPr>
          <w:rFonts w:hint="cs"/>
          <w:rtl/>
        </w:rPr>
        <w:t>לייה לחלוטין ולסגירת השערים, משום שממשלת אתיופיה לא רוצה לשמוע שאתיופיה היא מדינה נחשלת ומסכנה שאנשים מתים בה ברעב ואין להם טיפול רפואי. אם בעניין הזה לא נלך ברגישות, אנחנו עלולים לגרום שהעלייה משם תיעצר לחלוטין. בכל מקרה, זו עמדת משרד החוץ, שאסור לעשות מב</w:t>
      </w:r>
      <w:r>
        <w:rPr>
          <w:rFonts w:hint="cs"/>
          <w:rtl/>
        </w:rPr>
        <w:t>צע.</w:t>
      </w:r>
    </w:p>
    <w:p w14:paraId="15358205" w14:textId="77777777" w:rsidR="00000000" w:rsidRDefault="003C26CA">
      <w:pPr>
        <w:pStyle w:val="a"/>
        <w:rPr>
          <w:rFonts w:hint="cs"/>
          <w:rtl/>
        </w:rPr>
      </w:pPr>
    </w:p>
    <w:p w14:paraId="40C9B349" w14:textId="77777777" w:rsidR="00000000" w:rsidRDefault="003C26CA">
      <w:pPr>
        <w:pStyle w:val="a"/>
        <w:rPr>
          <w:rFonts w:hint="cs"/>
          <w:rtl/>
        </w:rPr>
      </w:pPr>
      <w:r>
        <w:rPr>
          <w:rFonts w:hint="cs"/>
          <w:rtl/>
        </w:rPr>
        <w:t xml:space="preserve">דבר נוסף, לפי בדיקות שערכתי, ארגוני הסיוע היהודיים אכן פעילים שם וניתן שם טיפול רפואי הומניטרי, כך שהטענות שמתים שם ברעב או מהעדר טיפול רפואי אינן נכונות. </w:t>
      </w:r>
    </w:p>
    <w:p w14:paraId="14EFDD93" w14:textId="77777777" w:rsidR="00000000" w:rsidRDefault="003C26CA">
      <w:pPr>
        <w:pStyle w:val="a"/>
        <w:rPr>
          <w:rFonts w:hint="cs"/>
          <w:rtl/>
        </w:rPr>
      </w:pPr>
    </w:p>
    <w:p w14:paraId="51141303" w14:textId="77777777" w:rsidR="00000000" w:rsidRDefault="003C26CA">
      <w:pPr>
        <w:pStyle w:val="a"/>
        <w:rPr>
          <w:rFonts w:hint="cs"/>
          <w:rtl/>
        </w:rPr>
      </w:pPr>
      <w:r>
        <w:rPr>
          <w:rFonts w:hint="cs"/>
          <w:rtl/>
        </w:rPr>
        <w:t xml:space="preserve">הבטחתי בכנסת, ואקיים. ביקשתי שיזמנו את ועדת השרים כדי שנקבע את שלבי העלייה. תבינו, כל הזמן יש </w:t>
      </w:r>
      <w:r>
        <w:rPr>
          <w:rFonts w:hint="cs"/>
          <w:rtl/>
        </w:rPr>
        <w:t>עלייה מאתיופיה בסדר-גודל של 250-300 נפש לחודש. זה מביא אותנו לתמונה של 3,000-4,000 איש בשנה. אם אתם שואלים אותי, זה קצב העלייה שהמדינה יכולה לעמוד בו כרגע. זה לא סוד שהקליטה של יהודי אתיופיה יותר יקרה מקליטה של יהודים ממקומות אחרים, מהרבה מאוד סיבות. יש אפ</w:t>
      </w:r>
      <w:r>
        <w:rPr>
          <w:rFonts w:hint="cs"/>
          <w:rtl/>
        </w:rPr>
        <w:t>ליה מתקנת לטובת יהודי אתיופיה בגלל הפער הקיים. אני לא יכול להתעלם מהעובדה שבאופן יחסי זו גם קליטה יקרה.</w:t>
      </w:r>
    </w:p>
    <w:p w14:paraId="0A2A464A" w14:textId="77777777" w:rsidR="00000000" w:rsidRDefault="003C26CA">
      <w:pPr>
        <w:pStyle w:val="a"/>
        <w:rPr>
          <w:rFonts w:hint="cs"/>
          <w:rtl/>
        </w:rPr>
      </w:pPr>
    </w:p>
    <w:p w14:paraId="12D74373" w14:textId="77777777" w:rsidR="00000000" w:rsidRDefault="003C26CA">
      <w:pPr>
        <w:pStyle w:val="a"/>
        <w:rPr>
          <w:rFonts w:hint="cs"/>
          <w:rtl/>
        </w:rPr>
      </w:pPr>
      <w:r>
        <w:rPr>
          <w:rFonts w:hint="cs"/>
          <w:rtl/>
        </w:rPr>
        <w:t>אדוני המציע, בשום פנים ואופן לא החלטתי להפסיק את העלייה, גם לא לדחות את החלטת הממשלה וגם לא שום דבר אחר. כמו שנאמר, הנחיתי את מינהל האוכלוסין לעשות מיו</w:t>
      </w:r>
      <w:r>
        <w:rPr>
          <w:rFonts w:hint="cs"/>
          <w:rtl/>
        </w:rPr>
        <w:t>ן באתיופיה ולבדוק מי זכאי ומי בא ממשפחה יהודית. לכאורה, אם זו מדינה כל כך חלשה, כמעט כל אחד ירצה שיעלו אותו לפה. נעשית שם פעולה של בדיקה, זה לא פשוט; זו לא מדינה הכי מודרנית בעולם שיש בה רישומים מדויקים של יוחסין, של לידות ושל פטירות, שם זה נעשה על סמך הצה</w:t>
      </w:r>
      <w:r>
        <w:rPr>
          <w:rFonts w:hint="cs"/>
          <w:rtl/>
        </w:rPr>
        <w:t xml:space="preserve">רות וסיפורים ולפעמים צריך לבדוק מי אומר אמת ומי לא. כל הזמן נעשית בדיקה. </w:t>
      </w:r>
    </w:p>
    <w:p w14:paraId="67435FF4" w14:textId="77777777" w:rsidR="00000000" w:rsidRDefault="003C26CA">
      <w:pPr>
        <w:pStyle w:val="a"/>
        <w:rPr>
          <w:rFonts w:hint="cs"/>
          <w:rtl/>
        </w:rPr>
      </w:pPr>
    </w:p>
    <w:p w14:paraId="1EC4F0EE" w14:textId="77777777" w:rsidR="00000000" w:rsidRDefault="003C26CA">
      <w:pPr>
        <w:pStyle w:val="a"/>
        <w:rPr>
          <w:rFonts w:hint="cs"/>
          <w:rtl/>
        </w:rPr>
      </w:pPr>
      <w:r>
        <w:rPr>
          <w:rFonts w:hint="cs"/>
          <w:rtl/>
        </w:rPr>
        <w:t xml:space="preserve">מבחינתי, אם רוצים לקיים על זה עוד פעם דיון באחת מוועדות הכנסת, בוועדת הפנים, אין לי שום בעיה. </w:t>
      </w:r>
    </w:p>
    <w:p w14:paraId="045B9369" w14:textId="77777777" w:rsidR="00000000" w:rsidRDefault="003C26CA">
      <w:pPr>
        <w:pStyle w:val="a"/>
        <w:rPr>
          <w:rFonts w:hint="cs"/>
          <w:rtl/>
        </w:rPr>
      </w:pPr>
    </w:p>
    <w:p w14:paraId="4832D86B" w14:textId="77777777" w:rsidR="00000000" w:rsidRDefault="003C26CA">
      <w:pPr>
        <w:pStyle w:val="a"/>
        <w:rPr>
          <w:rFonts w:hint="cs"/>
          <w:rtl/>
        </w:rPr>
      </w:pPr>
      <w:r>
        <w:rPr>
          <w:rFonts w:hint="cs"/>
          <w:rtl/>
        </w:rPr>
        <w:t>עוד דבר אחד. היו לי הרבה מאוד טלפונים בעניין הזה ודיברתי עם אנשים. אגב, היתה הפגנה מו</w:t>
      </w:r>
      <w:r>
        <w:rPr>
          <w:rFonts w:hint="cs"/>
          <w:rtl/>
        </w:rPr>
        <w:t xml:space="preserve">ל משרדי, קיבלתי את נציגי המפגינים ודיברתי אתם, ביניהם היה חבר הכנסת לשעבר מאסלה. זה לא נכון שאני לא מדבר אתם, אני אומר רק את עמדתי: העלייה מאתיופיה צריכה להימשך בקצב של יכולת הקליטה של המדינה בעת הזאת. </w:t>
      </w:r>
    </w:p>
    <w:p w14:paraId="61A56054" w14:textId="77777777" w:rsidR="00000000" w:rsidRDefault="003C26CA">
      <w:pPr>
        <w:pStyle w:val="a"/>
        <w:rPr>
          <w:rFonts w:hint="cs"/>
          <w:rtl/>
        </w:rPr>
      </w:pPr>
    </w:p>
    <w:p w14:paraId="206D6018" w14:textId="77777777" w:rsidR="00000000" w:rsidRDefault="003C26CA">
      <w:pPr>
        <w:pStyle w:val="ac"/>
        <w:rPr>
          <w:rtl/>
        </w:rPr>
      </w:pPr>
      <w:r>
        <w:rPr>
          <w:rFonts w:hint="eastAsia"/>
          <w:rtl/>
        </w:rPr>
        <w:t>שאול</w:t>
      </w:r>
      <w:r>
        <w:rPr>
          <w:rtl/>
        </w:rPr>
        <w:t xml:space="preserve"> יהלום (מפד"ל):</w:t>
      </w:r>
    </w:p>
    <w:p w14:paraId="1F0C2993" w14:textId="77777777" w:rsidR="00000000" w:rsidRDefault="003C26CA">
      <w:pPr>
        <w:pStyle w:val="a"/>
        <w:rPr>
          <w:rFonts w:hint="cs"/>
          <w:rtl/>
        </w:rPr>
      </w:pPr>
    </w:p>
    <w:p w14:paraId="30A3B05D" w14:textId="77777777" w:rsidR="00000000" w:rsidRDefault="003C26CA">
      <w:pPr>
        <w:pStyle w:val="a"/>
        <w:rPr>
          <w:rFonts w:hint="cs"/>
          <w:rtl/>
        </w:rPr>
      </w:pPr>
      <w:r>
        <w:rPr>
          <w:rFonts w:hint="cs"/>
          <w:rtl/>
        </w:rPr>
        <w:t>אני יכול לשאול שאלה?</w:t>
      </w:r>
    </w:p>
    <w:p w14:paraId="12B1AFF6" w14:textId="77777777" w:rsidR="00000000" w:rsidRDefault="003C26CA">
      <w:pPr>
        <w:pStyle w:val="a"/>
        <w:rPr>
          <w:rFonts w:hint="cs"/>
          <w:rtl/>
        </w:rPr>
      </w:pPr>
    </w:p>
    <w:p w14:paraId="45B8317B" w14:textId="77777777" w:rsidR="00000000" w:rsidRDefault="003C26CA">
      <w:pPr>
        <w:pStyle w:val="SpeakerCon"/>
        <w:rPr>
          <w:rtl/>
        </w:rPr>
      </w:pPr>
      <w:bookmarkStart w:id="225" w:name="FS000000519T11_06_2003_15_25_52C"/>
      <w:bookmarkEnd w:id="225"/>
      <w:r>
        <w:rPr>
          <w:rtl/>
        </w:rPr>
        <w:t xml:space="preserve">שר הפנים </w:t>
      </w:r>
      <w:r>
        <w:rPr>
          <w:rtl/>
        </w:rPr>
        <w:t>אברהם פורז:</w:t>
      </w:r>
    </w:p>
    <w:p w14:paraId="464F0F9A" w14:textId="77777777" w:rsidR="00000000" w:rsidRDefault="003C26CA">
      <w:pPr>
        <w:pStyle w:val="a"/>
        <w:rPr>
          <w:rtl/>
        </w:rPr>
      </w:pPr>
    </w:p>
    <w:p w14:paraId="62167191" w14:textId="77777777" w:rsidR="00000000" w:rsidRDefault="003C26CA">
      <w:pPr>
        <w:pStyle w:val="a"/>
        <w:rPr>
          <w:rFonts w:hint="cs"/>
          <w:rtl/>
        </w:rPr>
      </w:pPr>
      <w:r>
        <w:rPr>
          <w:rFonts w:hint="cs"/>
          <w:rtl/>
        </w:rPr>
        <w:t>אם היושב-ראש מסכים, אני מוכן.</w:t>
      </w:r>
    </w:p>
    <w:p w14:paraId="120FB3BA" w14:textId="77777777" w:rsidR="00000000" w:rsidRDefault="003C26CA">
      <w:pPr>
        <w:pStyle w:val="a"/>
        <w:rPr>
          <w:rFonts w:hint="cs"/>
          <w:rtl/>
        </w:rPr>
      </w:pPr>
    </w:p>
    <w:p w14:paraId="7F6E9732" w14:textId="77777777" w:rsidR="00000000" w:rsidRDefault="003C26CA">
      <w:pPr>
        <w:pStyle w:val="ad"/>
        <w:rPr>
          <w:rtl/>
        </w:rPr>
      </w:pPr>
      <w:r>
        <w:rPr>
          <w:rtl/>
        </w:rPr>
        <w:t>היו"ר אלי בן-מנחם:</w:t>
      </w:r>
    </w:p>
    <w:p w14:paraId="50AB54F2" w14:textId="77777777" w:rsidR="00000000" w:rsidRDefault="003C26CA">
      <w:pPr>
        <w:pStyle w:val="a"/>
        <w:rPr>
          <w:rtl/>
        </w:rPr>
      </w:pPr>
    </w:p>
    <w:p w14:paraId="57E6A473" w14:textId="77777777" w:rsidR="00000000" w:rsidRDefault="003C26CA">
      <w:pPr>
        <w:pStyle w:val="a"/>
        <w:rPr>
          <w:rFonts w:hint="cs"/>
          <w:rtl/>
        </w:rPr>
      </w:pPr>
      <w:r>
        <w:rPr>
          <w:rFonts w:hint="cs"/>
          <w:rtl/>
        </w:rPr>
        <w:t>בבקשה, חבר הכנסת יהלום.</w:t>
      </w:r>
    </w:p>
    <w:p w14:paraId="463FB621" w14:textId="77777777" w:rsidR="00000000" w:rsidRDefault="003C26CA">
      <w:pPr>
        <w:pStyle w:val="a"/>
        <w:rPr>
          <w:rFonts w:hint="cs"/>
          <w:rtl/>
        </w:rPr>
      </w:pPr>
    </w:p>
    <w:p w14:paraId="153AEE7A" w14:textId="77777777" w:rsidR="00000000" w:rsidRDefault="003C26CA">
      <w:pPr>
        <w:pStyle w:val="ac"/>
        <w:rPr>
          <w:rtl/>
        </w:rPr>
      </w:pPr>
      <w:r>
        <w:rPr>
          <w:rFonts w:hint="eastAsia"/>
          <w:rtl/>
        </w:rPr>
        <w:t>שאול</w:t>
      </w:r>
      <w:r>
        <w:rPr>
          <w:rtl/>
        </w:rPr>
        <w:t xml:space="preserve"> יהלום (מפד"ל):</w:t>
      </w:r>
    </w:p>
    <w:p w14:paraId="10DB73AC" w14:textId="77777777" w:rsidR="00000000" w:rsidRDefault="003C26CA">
      <w:pPr>
        <w:pStyle w:val="a"/>
        <w:rPr>
          <w:rFonts w:hint="cs"/>
          <w:rtl/>
        </w:rPr>
      </w:pPr>
    </w:p>
    <w:p w14:paraId="4DF14D8C" w14:textId="77777777" w:rsidR="00000000" w:rsidRDefault="003C26CA">
      <w:pPr>
        <w:pStyle w:val="a"/>
        <w:rPr>
          <w:rFonts w:hint="cs"/>
          <w:rtl/>
        </w:rPr>
      </w:pPr>
      <w:r>
        <w:rPr>
          <w:rFonts w:hint="cs"/>
          <w:rtl/>
        </w:rPr>
        <w:t xml:space="preserve">אדוני היושב-ראש, אדוני השר, בכל הכבוד, אני מחזיק את החלטת הממשלה. יש גבול איך אפשר לקבוע דברים שלא נאמרו. החובה על שר הפנים היא חובה מיידית. משרד </w:t>
      </w:r>
      <w:r>
        <w:rPr>
          <w:rFonts w:hint="cs"/>
          <w:rtl/>
        </w:rPr>
        <w:t>הפנים ונציג הרבנות הראשית יתחילו לאלתר - - -</w:t>
      </w:r>
    </w:p>
    <w:p w14:paraId="3D38D950" w14:textId="77777777" w:rsidR="00000000" w:rsidRDefault="003C26CA">
      <w:pPr>
        <w:pStyle w:val="a"/>
        <w:rPr>
          <w:rFonts w:hint="cs"/>
          <w:rtl/>
        </w:rPr>
      </w:pPr>
    </w:p>
    <w:p w14:paraId="48F5A9A7" w14:textId="77777777" w:rsidR="00000000" w:rsidRDefault="003C26CA">
      <w:pPr>
        <w:pStyle w:val="a"/>
        <w:rPr>
          <w:rFonts w:hint="cs"/>
          <w:rtl/>
        </w:rPr>
      </w:pPr>
    </w:p>
    <w:p w14:paraId="137A5279" w14:textId="77777777" w:rsidR="00000000" w:rsidRDefault="003C26CA">
      <w:pPr>
        <w:pStyle w:val="Speaker"/>
        <w:rPr>
          <w:rtl/>
        </w:rPr>
      </w:pPr>
      <w:bookmarkStart w:id="226" w:name="FS000000519T11_06_2003_15_00_37"/>
      <w:bookmarkEnd w:id="226"/>
      <w:r>
        <w:rPr>
          <w:rFonts w:hint="eastAsia"/>
          <w:rtl/>
        </w:rPr>
        <w:t>שר</w:t>
      </w:r>
      <w:r>
        <w:rPr>
          <w:rtl/>
        </w:rPr>
        <w:t xml:space="preserve"> הפנים אברהם פורז:</w:t>
      </w:r>
    </w:p>
    <w:p w14:paraId="56BAA786" w14:textId="77777777" w:rsidR="00000000" w:rsidRDefault="003C26CA">
      <w:pPr>
        <w:pStyle w:val="a"/>
        <w:rPr>
          <w:rFonts w:hint="cs"/>
          <w:rtl/>
        </w:rPr>
      </w:pPr>
    </w:p>
    <w:p w14:paraId="51B9A907" w14:textId="77777777" w:rsidR="00000000" w:rsidRDefault="003C26CA">
      <w:pPr>
        <w:pStyle w:val="a"/>
        <w:rPr>
          <w:rFonts w:hint="cs"/>
          <w:rtl/>
        </w:rPr>
      </w:pPr>
      <w:r>
        <w:rPr>
          <w:rFonts w:hint="cs"/>
          <w:rtl/>
        </w:rPr>
        <w:t xml:space="preserve">חבר הכנסת יהלום, אני רוצה להגיד לך, אני מאוד מודה לך על ההערכה שאתה רוחש לי ועל היכולת שאתה חושב שיש לי למצוא תקציבים כשהם אינם. אני לא שר האוצר, ואני יכול לומר לך, מתוך שיחות שניהלתי עם </w:t>
      </w:r>
      <w:r>
        <w:rPr>
          <w:rFonts w:hint="cs"/>
          <w:rtl/>
        </w:rPr>
        <w:t xml:space="preserve">המשרדים הנוגעים בדבר - - </w:t>
      </w:r>
    </w:p>
    <w:p w14:paraId="5A965A37" w14:textId="77777777" w:rsidR="00000000" w:rsidRDefault="003C26CA">
      <w:pPr>
        <w:pStyle w:val="a"/>
        <w:ind w:firstLine="0"/>
        <w:rPr>
          <w:rFonts w:hint="cs"/>
          <w:rtl/>
        </w:rPr>
      </w:pPr>
    </w:p>
    <w:p w14:paraId="550FE6AA" w14:textId="77777777" w:rsidR="00000000" w:rsidRDefault="003C26CA">
      <w:pPr>
        <w:pStyle w:val="ac"/>
        <w:rPr>
          <w:rtl/>
        </w:rPr>
      </w:pPr>
      <w:r>
        <w:rPr>
          <w:rFonts w:hint="eastAsia"/>
          <w:rtl/>
        </w:rPr>
        <w:t>נסים</w:t>
      </w:r>
      <w:r>
        <w:rPr>
          <w:rtl/>
        </w:rPr>
        <w:t xml:space="preserve"> זאב (ש"ס):</w:t>
      </w:r>
    </w:p>
    <w:p w14:paraId="5E10FD2B" w14:textId="77777777" w:rsidR="00000000" w:rsidRDefault="003C26CA">
      <w:pPr>
        <w:pStyle w:val="a"/>
        <w:rPr>
          <w:rFonts w:hint="cs"/>
          <w:rtl/>
        </w:rPr>
      </w:pPr>
    </w:p>
    <w:p w14:paraId="4CCD4CA9" w14:textId="77777777" w:rsidR="00000000" w:rsidRDefault="003C26CA">
      <w:pPr>
        <w:pStyle w:val="a"/>
        <w:ind w:left="719" w:firstLine="0"/>
        <w:rPr>
          <w:rFonts w:hint="cs"/>
          <w:rtl/>
        </w:rPr>
      </w:pPr>
      <w:r>
        <w:rPr>
          <w:rFonts w:hint="cs"/>
          <w:rtl/>
        </w:rPr>
        <w:t>- - -</w:t>
      </w:r>
    </w:p>
    <w:p w14:paraId="7B02DAC3" w14:textId="77777777" w:rsidR="00000000" w:rsidRDefault="003C26CA">
      <w:pPr>
        <w:pStyle w:val="a"/>
        <w:ind w:firstLine="0"/>
        <w:rPr>
          <w:rFonts w:hint="cs"/>
          <w:rtl/>
        </w:rPr>
      </w:pPr>
    </w:p>
    <w:p w14:paraId="378F7635" w14:textId="77777777" w:rsidR="00000000" w:rsidRDefault="003C26CA">
      <w:pPr>
        <w:pStyle w:val="SpeakerCon"/>
        <w:rPr>
          <w:rtl/>
        </w:rPr>
      </w:pPr>
      <w:bookmarkStart w:id="227" w:name="FS000000519T11_06_2003_15_01_41C"/>
      <w:bookmarkEnd w:id="227"/>
      <w:r>
        <w:rPr>
          <w:rFonts w:hint="eastAsia"/>
          <w:rtl/>
        </w:rPr>
        <w:t>שר</w:t>
      </w:r>
      <w:r>
        <w:rPr>
          <w:rtl/>
        </w:rPr>
        <w:t xml:space="preserve"> הפנים אברהם פורז:</w:t>
      </w:r>
    </w:p>
    <w:p w14:paraId="15B6A367" w14:textId="77777777" w:rsidR="00000000" w:rsidRDefault="003C26CA">
      <w:pPr>
        <w:pStyle w:val="a"/>
        <w:rPr>
          <w:rFonts w:hint="cs"/>
          <w:rtl/>
        </w:rPr>
      </w:pPr>
    </w:p>
    <w:p w14:paraId="1AA75939" w14:textId="77777777" w:rsidR="00000000" w:rsidRDefault="003C26CA">
      <w:pPr>
        <w:pStyle w:val="a"/>
        <w:ind w:left="719" w:firstLine="0"/>
        <w:rPr>
          <w:rFonts w:hint="cs"/>
          <w:rtl/>
        </w:rPr>
      </w:pPr>
      <w:r>
        <w:rPr>
          <w:rFonts w:hint="cs"/>
          <w:rtl/>
        </w:rPr>
        <w:t>- - ובכוונה אני לא מפרט, זו לא בעיה תקציבית פשוטה.</w:t>
      </w:r>
    </w:p>
    <w:p w14:paraId="21169908" w14:textId="77777777" w:rsidR="00000000" w:rsidRDefault="003C26CA">
      <w:pPr>
        <w:pStyle w:val="a"/>
        <w:ind w:firstLine="0"/>
        <w:rPr>
          <w:rFonts w:hint="cs"/>
          <w:rtl/>
        </w:rPr>
      </w:pPr>
    </w:p>
    <w:p w14:paraId="7AF979A8" w14:textId="77777777" w:rsidR="00000000" w:rsidRDefault="003C26CA">
      <w:pPr>
        <w:pStyle w:val="ad"/>
        <w:rPr>
          <w:rtl/>
        </w:rPr>
      </w:pPr>
      <w:r>
        <w:rPr>
          <w:rFonts w:hint="eastAsia"/>
          <w:rtl/>
        </w:rPr>
        <w:t>היו</w:t>
      </w:r>
      <w:r>
        <w:rPr>
          <w:rtl/>
        </w:rPr>
        <w:t>"ר אלי בן-מנחם:</w:t>
      </w:r>
    </w:p>
    <w:p w14:paraId="4FBD133F" w14:textId="77777777" w:rsidR="00000000" w:rsidRDefault="003C26CA">
      <w:pPr>
        <w:pStyle w:val="a"/>
        <w:rPr>
          <w:rFonts w:hint="cs"/>
          <w:rtl/>
        </w:rPr>
      </w:pPr>
    </w:p>
    <w:p w14:paraId="23984369" w14:textId="77777777" w:rsidR="00000000" w:rsidRDefault="003C26CA">
      <w:pPr>
        <w:pStyle w:val="a"/>
        <w:rPr>
          <w:rFonts w:hint="cs"/>
          <w:rtl/>
        </w:rPr>
      </w:pPr>
      <w:r>
        <w:rPr>
          <w:rFonts w:hint="cs"/>
          <w:rtl/>
        </w:rPr>
        <w:t>חבר הכנסת נסים זאב.</w:t>
      </w:r>
    </w:p>
    <w:p w14:paraId="235EDFB9" w14:textId="77777777" w:rsidR="00000000" w:rsidRDefault="003C26CA">
      <w:pPr>
        <w:pStyle w:val="a"/>
        <w:ind w:firstLine="0"/>
        <w:rPr>
          <w:rFonts w:hint="cs"/>
          <w:rtl/>
        </w:rPr>
      </w:pPr>
    </w:p>
    <w:p w14:paraId="09B9881D" w14:textId="77777777" w:rsidR="00000000" w:rsidRDefault="003C26CA">
      <w:pPr>
        <w:pStyle w:val="ac"/>
        <w:rPr>
          <w:rtl/>
        </w:rPr>
      </w:pPr>
      <w:r>
        <w:rPr>
          <w:rFonts w:hint="eastAsia"/>
          <w:rtl/>
        </w:rPr>
        <w:t>נסים</w:t>
      </w:r>
      <w:r>
        <w:rPr>
          <w:rtl/>
        </w:rPr>
        <w:t xml:space="preserve"> זאב (ש"ס):</w:t>
      </w:r>
    </w:p>
    <w:p w14:paraId="2DA77416" w14:textId="77777777" w:rsidR="00000000" w:rsidRDefault="003C26CA">
      <w:pPr>
        <w:pStyle w:val="a"/>
        <w:rPr>
          <w:rFonts w:hint="cs"/>
          <w:rtl/>
        </w:rPr>
      </w:pPr>
    </w:p>
    <w:p w14:paraId="0C1D48A3" w14:textId="77777777" w:rsidR="00000000" w:rsidRDefault="003C26CA">
      <w:pPr>
        <w:pStyle w:val="a"/>
        <w:rPr>
          <w:rFonts w:hint="cs"/>
          <w:rtl/>
        </w:rPr>
      </w:pPr>
      <w:r>
        <w:rPr>
          <w:rFonts w:hint="cs"/>
          <w:rtl/>
        </w:rPr>
        <w:t xml:space="preserve">תפסיק לתעתע בציבור. אתה לא רוצה אתיופים, אתה לא רוצה שחורים במדינה. תגיד </w:t>
      </w:r>
      <w:r>
        <w:rPr>
          <w:rFonts w:hint="cs"/>
          <w:rtl/>
        </w:rPr>
        <w:t>את האמת.</w:t>
      </w:r>
    </w:p>
    <w:p w14:paraId="5A78441E" w14:textId="77777777" w:rsidR="00000000" w:rsidRDefault="003C26CA">
      <w:pPr>
        <w:pStyle w:val="a"/>
        <w:ind w:firstLine="0"/>
        <w:rPr>
          <w:rFonts w:hint="cs"/>
          <w:rtl/>
        </w:rPr>
      </w:pPr>
    </w:p>
    <w:p w14:paraId="52DA27DC" w14:textId="77777777" w:rsidR="00000000" w:rsidRDefault="003C26CA">
      <w:pPr>
        <w:pStyle w:val="ad"/>
        <w:rPr>
          <w:rtl/>
        </w:rPr>
      </w:pPr>
      <w:r>
        <w:rPr>
          <w:rFonts w:hint="eastAsia"/>
          <w:rtl/>
        </w:rPr>
        <w:t>היו</w:t>
      </w:r>
      <w:r>
        <w:rPr>
          <w:rtl/>
        </w:rPr>
        <w:t>"ר אלי בן-מנחם:</w:t>
      </w:r>
    </w:p>
    <w:p w14:paraId="16381185" w14:textId="77777777" w:rsidR="00000000" w:rsidRDefault="003C26CA">
      <w:pPr>
        <w:pStyle w:val="a"/>
        <w:rPr>
          <w:rFonts w:hint="cs"/>
          <w:rtl/>
        </w:rPr>
      </w:pPr>
    </w:p>
    <w:p w14:paraId="0004D2B1" w14:textId="77777777" w:rsidR="00000000" w:rsidRDefault="003C26CA">
      <w:pPr>
        <w:pStyle w:val="a"/>
        <w:rPr>
          <w:rFonts w:hint="cs"/>
          <w:rtl/>
        </w:rPr>
      </w:pPr>
      <w:r>
        <w:rPr>
          <w:rFonts w:hint="cs"/>
          <w:rtl/>
        </w:rPr>
        <w:t>תודה לשר הפנים. הצעה אחרת. אדוני השר, אמרת שאין לך התנגדות לדיון במליאה או בוועדה?</w:t>
      </w:r>
    </w:p>
    <w:p w14:paraId="54138CB1" w14:textId="77777777" w:rsidR="00000000" w:rsidRDefault="003C26CA">
      <w:pPr>
        <w:pStyle w:val="a"/>
        <w:ind w:firstLine="0"/>
        <w:rPr>
          <w:rFonts w:hint="cs"/>
          <w:rtl/>
        </w:rPr>
      </w:pPr>
    </w:p>
    <w:p w14:paraId="0D094B94" w14:textId="77777777" w:rsidR="00000000" w:rsidRDefault="003C26CA">
      <w:pPr>
        <w:pStyle w:val="SpeakerCon"/>
        <w:rPr>
          <w:rtl/>
        </w:rPr>
      </w:pPr>
      <w:bookmarkStart w:id="228" w:name="FS000000519T11_06_2003_15_03_25C"/>
      <w:bookmarkEnd w:id="228"/>
      <w:r>
        <w:rPr>
          <w:rFonts w:hint="eastAsia"/>
          <w:rtl/>
        </w:rPr>
        <w:t>שר</w:t>
      </w:r>
      <w:r>
        <w:rPr>
          <w:rtl/>
        </w:rPr>
        <w:t xml:space="preserve"> הפנים אברהם פורז:</w:t>
      </w:r>
    </w:p>
    <w:p w14:paraId="38A535F9" w14:textId="77777777" w:rsidR="00000000" w:rsidRDefault="003C26CA">
      <w:pPr>
        <w:pStyle w:val="a"/>
        <w:rPr>
          <w:rFonts w:hint="cs"/>
          <w:rtl/>
        </w:rPr>
      </w:pPr>
    </w:p>
    <w:p w14:paraId="351456B1" w14:textId="77777777" w:rsidR="00000000" w:rsidRDefault="003C26CA">
      <w:pPr>
        <w:pStyle w:val="a"/>
        <w:ind w:left="719" w:firstLine="0"/>
        <w:rPr>
          <w:rFonts w:hint="cs"/>
          <w:rtl/>
        </w:rPr>
      </w:pPr>
      <w:r>
        <w:rPr>
          <w:rFonts w:hint="cs"/>
          <w:rtl/>
        </w:rPr>
        <w:t>- - -</w:t>
      </w:r>
    </w:p>
    <w:p w14:paraId="684E97D8" w14:textId="77777777" w:rsidR="00000000" w:rsidRDefault="003C26CA">
      <w:pPr>
        <w:pStyle w:val="a"/>
        <w:ind w:firstLine="0"/>
        <w:rPr>
          <w:rFonts w:hint="cs"/>
          <w:rtl/>
        </w:rPr>
      </w:pPr>
    </w:p>
    <w:p w14:paraId="2A24279D" w14:textId="77777777" w:rsidR="00000000" w:rsidRDefault="003C26CA">
      <w:pPr>
        <w:pStyle w:val="ad"/>
        <w:rPr>
          <w:rtl/>
        </w:rPr>
      </w:pPr>
      <w:r>
        <w:rPr>
          <w:rFonts w:hint="eastAsia"/>
          <w:rtl/>
        </w:rPr>
        <w:t>היו</w:t>
      </w:r>
      <w:r>
        <w:rPr>
          <w:rtl/>
        </w:rPr>
        <w:t>"ר אלי בן-מנחם:</w:t>
      </w:r>
    </w:p>
    <w:p w14:paraId="48108C53" w14:textId="77777777" w:rsidR="00000000" w:rsidRDefault="003C26CA">
      <w:pPr>
        <w:pStyle w:val="a"/>
        <w:rPr>
          <w:rFonts w:hint="cs"/>
          <w:rtl/>
        </w:rPr>
      </w:pPr>
    </w:p>
    <w:p w14:paraId="3DE42145" w14:textId="77777777" w:rsidR="00000000" w:rsidRDefault="003C26CA">
      <w:pPr>
        <w:pStyle w:val="a"/>
        <w:rPr>
          <w:rFonts w:hint="cs"/>
          <w:rtl/>
        </w:rPr>
      </w:pPr>
      <w:r>
        <w:rPr>
          <w:rFonts w:hint="cs"/>
          <w:rtl/>
        </w:rPr>
        <w:t>חבר הכנסת חיים כץ, הצעה אחרת, בבקשה.</w:t>
      </w:r>
    </w:p>
    <w:p w14:paraId="73DD3B17" w14:textId="77777777" w:rsidR="00000000" w:rsidRDefault="003C26CA">
      <w:pPr>
        <w:pStyle w:val="a"/>
        <w:ind w:firstLine="0"/>
        <w:rPr>
          <w:rFonts w:hint="cs"/>
          <w:rtl/>
        </w:rPr>
      </w:pPr>
    </w:p>
    <w:p w14:paraId="0930D832" w14:textId="77777777" w:rsidR="00000000" w:rsidRDefault="003C26CA">
      <w:pPr>
        <w:pStyle w:val="Speaker"/>
        <w:rPr>
          <w:rtl/>
        </w:rPr>
      </w:pPr>
      <w:r>
        <w:rPr>
          <w:rFonts w:hint="eastAsia"/>
          <w:rtl/>
        </w:rPr>
        <w:t>חיים</w:t>
      </w:r>
      <w:r>
        <w:rPr>
          <w:rtl/>
        </w:rPr>
        <w:t xml:space="preserve"> כץ (הליכוד):</w:t>
      </w:r>
    </w:p>
    <w:p w14:paraId="31E2ACF0" w14:textId="77777777" w:rsidR="00000000" w:rsidRDefault="003C26CA">
      <w:pPr>
        <w:pStyle w:val="a"/>
        <w:rPr>
          <w:rFonts w:hint="cs"/>
          <w:rtl/>
        </w:rPr>
      </w:pPr>
    </w:p>
    <w:p w14:paraId="6011448F" w14:textId="77777777" w:rsidR="00000000" w:rsidRDefault="003C26CA">
      <w:pPr>
        <w:pStyle w:val="a"/>
        <w:rPr>
          <w:rFonts w:hint="cs"/>
          <w:rtl/>
        </w:rPr>
      </w:pPr>
      <w:r>
        <w:rPr>
          <w:rFonts w:hint="cs"/>
          <w:rtl/>
        </w:rPr>
        <w:t>אדוני היושב-ראש, חברי הכנסת, לאחרונה</w:t>
      </w:r>
      <w:r>
        <w:rPr>
          <w:rFonts w:hint="cs"/>
          <w:rtl/>
        </w:rPr>
        <w:t xml:space="preserve"> קראתי בעיתון על נסיעות השרים לחו"ל. אני לא יודע אם אדוני השר היה באתיופיה וראה את סבלם של האנשים שנמצאים שם, שתחומים בשני מחנות, האחד באדיס והשני בגונדר. יושבים שם 23,000 אנשים בתת-תנאים. זה נכון שהם מקבלים אוכל בארוחות, אבל אוי לאותן ארוחות ואוי לאותם לי</w:t>
      </w:r>
      <w:r>
        <w:rPr>
          <w:rFonts w:hint="cs"/>
          <w:rtl/>
        </w:rPr>
        <w:t>מודים. היהודים האלה אולי לא יצביעו שינוי, אולי הם לא יהיו במעמד הביניים, אבל הם יהודים שצריכים להיות פה, ולא צריך לעשות את ההתחשבנות של השקל. יש גבול לקטע של הכסף. אנחנו צריכים להביא אותם לארץ, אם החלטתם שהם יהודים. ואם החלטתם, אז לא צריך לענות אותם במשך ש</w:t>
      </w:r>
      <w:r>
        <w:rPr>
          <w:rFonts w:hint="cs"/>
          <w:rtl/>
        </w:rPr>
        <w:t>מונה שנים. אם אתה מביא משם 3,000 איש לשנה, ויש שם 23,000, אז אתה הולך לשבע שנים וחצי. צריך לקחת ולמצוא את המשאבים ולהביא אותם לארץ, אם הם יהודים ואם הם ראויים. ואוי לנו, כמדינה ציונית, שאנחנו נותנים להם לסבול בתת-תנאים שם. קח תקציב קטן, סע, תראה, ואולי תשת</w:t>
      </w:r>
      <w:r>
        <w:rPr>
          <w:rFonts w:hint="cs"/>
          <w:rtl/>
        </w:rPr>
        <w:t>כנע. תודה רבה.</w:t>
      </w:r>
    </w:p>
    <w:p w14:paraId="118005D5" w14:textId="77777777" w:rsidR="00000000" w:rsidRDefault="003C26CA">
      <w:pPr>
        <w:pStyle w:val="a"/>
        <w:ind w:firstLine="0"/>
        <w:rPr>
          <w:rFonts w:hint="cs"/>
          <w:rtl/>
        </w:rPr>
      </w:pPr>
    </w:p>
    <w:p w14:paraId="776C74B9" w14:textId="77777777" w:rsidR="00000000" w:rsidRDefault="003C26CA">
      <w:pPr>
        <w:pStyle w:val="ad"/>
        <w:rPr>
          <w:rtl/>
        </w:rPr>
      </w:pPr>
      <w:r>
        <w:rPr>
          <w:rFonts w:hint="eastAsia"/>
          <w:rtl/>
        </w:rPr>
        <w:t>היו</w:t>
      </w:r>
      <w:r>
        <w:rPr>
          <w:rtl/>
        </w:rPr>
        <w:t>"ר אלי בן-מנחם:</w:t>
      </w:r>
    </w:p>
    <w:p w14:paraId="16C6CDD4" w14:textId="77777777" w:rsidR="00000000" w:rsidRDefault="003C26CA">
      <w:pPr>
        <w:pStyle w:val="a"/>
        <w:rPr>
          <w:rFonts w:hint="cs"/>
          <w:rtl/>
        </w:rPr>
      </w:pPr>
    </w:p>
    <w:p w14:paraId="63D2F1CA" w14:textId="77777777" w:rsidR="00000000" w:rsidRDefault="003C26CA">
      <w:pPr>
        <w:pStyle w:val="a"/>
        <w:rPr>
          <w:rFonts w:hint="cs"/>
          <w:rtl/>
        </w:rPr>
      </w:pPr>
      <w:r>
        <w:rPr>
          <w:rFonts w:hint="cs"/>
          <w:rtl/>
        </w:rPr>
        <w:t xml:space="preserve">תודה לחבר הכנסת חיים כץ. </w:t>
      </w:r>
    </w:p>
    <w:p w14:paraId="2E92BFEE" w14:textId="77777777" w:rsidR="00000000" w:rsidRDefault="003C26CA">
      <w:pPr>
        <w:pStyle w:val="a"/>
        <w:rPr>
          <w:rFonts w:hint="cs"/>
          <w:rtl/>
        </w:rPr>
      </w:pPr>
    </w:p>
    <w:p w14:paraId="4ED9D65E" w14:textId="77777777" w:rsidR="00000000" w:rsidRDefault="003C26CA">
      <w:pPr>
        <w:pStyle w:val="a"/>
        <w:rPr>
          <w:rFonts w:hint="cs"/>
          <w:rtl/>
        </w:rPr>
      </w:pPr>
      <w:r>
        <w:rPr>
          <w:rFonts w:hint="cs"/>
          <w:rtl/>
        </w:rPr>
        <w:t>רבותי, אנחנו עוברים להצבעה. מי שמצביע בעד - זה לוועדת הפנים.</w:t>
      </w:r>
    </w:p>
    <w:p w14:paraId="1601A3E0" w14:textId="77777777" w:rsidR="00000000" w:rsidRDefault="003C26CA">
      <w:pPr>
        <w:pStyle w:val="a"/>
        <w:ind w:firstLine="0"/>
        <w:rPr>
          <w:rFonts w:hint="cs"/>
          <w:rtl/>
        </w:rPr>
      </w:pPr>
    </w:p>
    <w:p w14:paraId="57F8860A" w14:textId="77777777" w:rsidR="00000000" w:rsidRDefault="003C26CA">
      <w:pPr>
        <w:pStyle w:val="SpeakerCon"/>
        <w:rPr>
          <w:rtl/>
        </w:rPr>
      </w:pPr>
      <w:bookmarkStart w:id="229" w:name="FS000000519T11_06_2003_15_08_31C"/>
      <w:bookmarkEnd w:id="229"/>
      <w:r>
        <w:rPr>
          <w:rFonts w:hint="eastAsia"/>
          <w:rtl/>
        </w:rPr>
        <w:t>שר</w:t>
      </w:r>
      <w:r>
        <w:rPr>
          <w:rtl/>
        </w:rPr>
        <w:t xml:space="preserve"> הפנים אברהם פורז:</w:t>
      </w:r>
    </w:p>
    <w:p w14:paraId="743B1A47" w14:textId="77777777" w:rsidR="00000000" w:rsidRDefault="003C26CA">
      <w:pPr>
        <w:pStyle w:val="a"/>
        <w:rPr>
          <w:rFonts w:hint="cs"/>
          <w:rtl/>
        </w:rPr>
      </w:pPr>
    </w:p>
    <w:p w14:paraId="1A6BFE2C" w14:textId="77777777" w:rsidR="00000000" w:rsidRDefault="003C26CA">
      <w:pPr>
        <w:pStyle w:val="a"/>
        <w:rPr>
          <w:rFonts w:hint="cs"/>
          <w:rtl/>
        </w:rPr>
      </w:pPr>
      <w:r>
        <w:rPr>
          <w:rFonts w:hint="cs"/>
          <w:rtl/>
        </w:rPr>
        <w:t xml:space="preserve">אני מציע לוועדת העלייה והקליטה.  </w:t>
      </w:r>
    </w:p>
    <w:p w14:paraId="3C029282" w14:textId="77777777" w:rsidR="00000000" w:rsidRDefault="003C26CA">
      <w:pPr>
        <w:pStyle w:val="a"/>
        <w:ind w:firstLine="0"/>
        <w:rPr>
          <w:rFonts w:hint="cs"/>
          <w:rtl/>
        </w:rPr>
      </w:pPr>
    </w:p>
    <w:p w14:paraId="49BB6BBA" w14:textId="77777777" w:rsidR="00000000" w:rsidRDefault="003C26CA">
      <w:pPr>
        <w:pStyle w:val="ad"/>
        <w:rPr>
          <w:rtl/>
        </w:rPr>
      </w:pPr>
      <w:r>
        <w:rPr>
          <w:rtl/>
        </w:rPr>
        <w:t>היו"ר אלי בן-מנחם:</w:t>
      </w:r>
    </w:p>
    <w:p w14:paraId="3620AAFE" w14:textId="77777777" w:rsidR="00000000" w:rsidRDefault="003C26CA">
      <w:pPr>
        <w:pStyle w:val="a"/>
        <w:rPr>
          <w:rtl/>
        </w:rPr>
      </w:pPr>
    </w:p>
    <w:p w14:paraId="1E4CA5BF" w14:textId="77777777" w:rsidR="00000000" w:rsidRDefault="003C26CA">
      <w:pPr>
        <w:pStyle w:val="a"/>
        <w:rPr>
          <w:rFonts w:hint="cs"/>
          <w:rtl/>
        </w:rPr>
      </w:pPr>
      <w:r>
        <w:rPr>
          <w:rFonts w:hint="cs"/>
          <w:rtl/>
        </w:rPr>
        <w:t>בסדר, רבותי, מי שמצביע בעד מצביע בעד העברת הנושא לוועד</w:t>
      </w:r>
      <w:r>
        <w:rPr>
          <w:rFonts w:hint="cs"/>
          <w:rtl/>
        </w:rPr>
        <w:t>ת העלייה והקליטה. מי שמצביע נגד - זה להסיר את הנושא. ההצבעה החלה.</w:t>
      </w:r>
    </w:p>
    <w:p w14:paraId="7D7F5132" w14:textId="77777777" w:rsidR="00000000" w:rsidRDefault="003C26CA">
      <w:pPr>
        <w:pStyle w:val="a"/>
        <w:ind w:firstLine="0"/>
        <w:rPr>
          <w:rFonts w:hint="cs"/>
          <w:rtl/>
        </w:rPr>
      </w:pPr>
    </w:p>
    <w:p w14:paraId="185AEFF1" w14:textId="77777777" w:rsidR="00000000" w:rsidRDefault="003C26CA">
      <w:pPr>
        <w:pStyle w:val="a7"/>
        <w:bidi/>
        <w:rPr>
          <w:rFonts w:hint="cs"/>
          <w:rtl/>
        </w:rPr>
      </w:pPr>
      <w:r>
        <w:rPr>
          <w:rFonts w:hint="cs"/>
          <w:rtl/>
        </w:rPr>
        <w:t>הצבעה מס' 10</w:t>
      </w:r>
    </w:p>
    <w:p w14:paraId="73B39EEE" w14:textId="77777777" w:rsidR="00000000" w:rsidRDefault="003C26CA">
      <w:pPr>
        <w:pStyle w:val="a"/>
        <w:ind w:firstLine="0"/>
        <w:jc w:val="center"/>
        <w:rPr>
          <w:rFonts w:hint="cs"/>
          <w:b/>
          <w:bCs/>
          <w:rtl/>
        </w:rPr>
      </w:pPr>
    </w:p>
    <w:p w14:paraId="4CE4FB02" w14:textId="77777777" w:rsidR="00000000" w:rsidRDefault="003C26CA">
      <w:pPr>
        <w:pStyle w:val="a8"/>
        <w:bidi/>
        <w:rPr>
          <w:rFonts w:hint="cs"/>
          <w:rtl/>
        </w:rPr>
      </w:pPr>
      <w:r>
        <w:rPr>
          <w:rFonts w:hint="cs"/>
          <w:rtl/>
        </w:rPr>
        <w:t xml:space="preserve">בעד ההצעה להעביר את הנושא לוועדה </w:t>
      </w:r>
      <w:r>
        <w:rPr>
          <w:rtl/>
        </w:rPr>
        <w:t>–</w:t>
      </w:r>
      <w:r>
        <w:rPr>
          <w:rFonts w:hint="cs"/>
          <w:rtl/>
        </w:rPr>
        <w:t xml:space="preserve"> 13</w:t>
      </w:r>
    </w:p>
    <w:p w14:paraId="077E60F5" w14:textId="77777777" w:rsidR="00000000" w:rsidRDefault="003C26CA">
      <w:pPr>
        <w:pStyle w:val="a8"/>
        <w:bidi/>
        <w:rPr>
          <w:rFonts w:hint="cs"/>
          <w:rtl/>
        </w:rPr>
      </w:pPr>
      <w:r>
        <w:rPr>
          <w:rFonts w:hint="cs"/>
          <w:rtl/>
        </w:rPr>
        <w:t xml:space="preserve">נגד </w:t>
      </w:r>
      <w:r>
        <w:rPr>
          <w:rtl/>
        </w:rPr>
        <w:t>–</w:t>
      </w:r>
      <w:r>
        <w:rPr>
          <w:rFonts w:hint="cs"/>
          <w:rtl/>
        </w:rPr>
        <w:t xml:space="preserve"> אין</w:t>
      </w:r>
    </w:p>
    <w:p w14:paraId="165A59B1" w14:textId="77777777" w:rsidR="00000000" w:rsidRDefault="003C26CA">
      <w:pPr>
        <w:pStyle w:val="a8"/>
        <w:bidi/>
        <w:rPr>
          <w:rFonts w:hint="cs"/>
          <w:rtl/>
        </w:rPr>
      </w:pPr>
      <w:r>
        <w:rPr>
          <w:rFonts w:hint="cs"/>
          <w:rtl/>
        </w:rPr>
        <w:t xml:space="preserve">נמנעים </w:t>
      </w:r>
      <w:r>
        <w:rPr>
          <w:rtl/>
        </w:rPr>
        <w:t>–</w:t>
      </w:r>
      <w:r>
        <w:rPr>
          <w:rFonts w:hint="cs"/>
          <w:rtl/>
        </w:rPr>
        <w:t xml:space="preserve"> 2</w:t>
      </w:r>
    </w:p>
    <w:p w14:paraId="232FA81B" w14:textId="77777777" w:rsidR="00000000" w:rsidRDefault="003C26CA">
      <w:pPr>
        <w:pStyle w:val="a9"/>
        <w:bidi/>
        <w:rPr>
          <w:rtl/>
        </w:rPr>
      </w:pPr>
      <w:r>
        <w:rPr>
          <w:rFonts w:hint="cs"/>
          <w:rtl/>
        </w:rPr>
        <w:t>ההצעה להעביר את הנושא לוועדת העלייה, הקליטה והתפוצות נתקבלה.</w:t>
      </w:r>
    </w:p>
    <w:p w14:paraId="7650CE40" w14:textId="77777777" w:rsidR="00000000" w:rsidRDefault="003C26CA">
      <w:pPr>
        <w:pStyle w:val="a"/>
        <w:ind w:firstLine="0"/>
        <w:rPr>
          <w:rFonts w:hint="cs"/>
          <w:rtl/>
        </w:rPr>
      </w:pPr>
    </w:p>
    <w:p w14:paraId="1505612B" w14:textId="77777777" w:rsidR="00000000" w:rsidRDefault="003C26CA">
      <w:pPr>
        <w:pStyle w:val="ad"/>
        <w:rPr>
          <w:rtl/>
        </w:rPr>
      </w:pPr>
      <w:r>
        <w:rPr>
          <w:rtl/>
        </w:rPr>
        <w:t>היו"ר אלי בן-מנחם:</w:t>
      </w:r>
    </w:p>
    <w:p w14:paraId="0A6D621A" w14:textId="77777777" w:rsidR="00000000" w:rsidRDefault="003C26CA">
      <w:pPr>
        <w:pStyle w:val="a"/>
        <w:rPr>
          <w:rtl/>
        </w:rPr>
      </w:pPr>
    </w:p>
    <w:p w14:paraId="21592AC2" w14:textId="77777777" w:rsidR="00000000" w:rsidRDefault="003C26CA">
      <w:pPr>
        <w:pStyle w:val="a"/>
        <w:rPr>
          <w:rFonts w:hint="cs"/>
          <w:rtl/>
        </w:rPr>
      </w:pPr>
      <w:r>
        <w:rPr>
          <w:rFonts w:hint="cs"/>
          <w:rtl/>
        </w:rPr>
        <w:t>רבותי חברי הכנסת, 13 חברי כנסת הצב</w:t>
      </w:r>
      <w:r>
        <w:rPr>
          <w:rFonts w:hint="cs"/>
          <w:rtl/>
        </w:rPr>
        <w:t>יעו בעד, אין  מתנגדים ושני נמנעים. ההצעה עברה לוועדת העלייה והקליטה של הכנסת.</w:t>
      </w:r>
    </w:p>
    <w:p w14:paraId="74CA0780" w14:textId="77777777" w:rsidR="00000000" w:rsidRDefault="003C26CA">
      <w:pPr>
        <w:pStyle w:val="Subject"/>
        <w:rPr>
          <w:rFonts w:hint="cs"/>
          <w:rtl/>
        </w:rPr>
      </w:pPr>
    </w:p>
    <w:p w14:paraId="058EAE18" w14:textId="77777777" w:rsidR="00000000" w:rsidRDefault="003C26CA">
      <w:pPr>
        <w:pStyle w:val="a"/>
        <w:rPr>
          <w:rFonts w:hint="cs"/>
          <w:rtl/>
        </w:rPr>
      </w:pPr>
    </w:p>
    <w:p w14:paraId="4DB9741C" w14:textId="77777777" w:rsidR="00000000" w:rsidRDefault="003C26CA">
      <w:pPr>
        <w:pStyle w:val="a"/>
        <w:rPr>
          <w:rFonts w:hint="cs"/>
          <w:rtl/>
        </w:rPr>
      </w:pPr>
    </w:p>
    <w:p w14:paraId="5EA82226" w14:textId="77777777" w:rsidR="00000000" w:rsidRDefault="003C26CA">
      <w:pPr>
        <w:pStyle w:val="Subject"/>
        <w:rPr>
          <w:rFonts w:hint="cs"/>
          <w:rtl/>
        </w:rPr>
      </w:pPr>
      <w:bookmarkStart w:id="230" w:name="CS12064FI0012064T11_06_2003_15_28_19"/>
      <w:bookmarkEnd w:id="230"/>
      <w:r>
        <w:rPr>
          <w:rFonts w:hint="cs"/>
          <w:rtl/>
        </w:rPr>
        <w:t>הצעה לסדר-היום</w:t>
      </w:r>
    </w:p>
    <w:p w14:paraId="7332ECAF" w14:textId="77777777" w:rsidR="00000000" w:rsidRDefault="003C26CA">
      <w:pPr>
        <w:pStyle w:val="Subject"/>
        <w:rPr>
          <w:rtl/>
        </w:rPr>
      </w:pPr>
      <w:r>
        <w:rPr>
          <w:rtl/>
        </w:rPr>
        <w:t>הקמת ועדה קרואה באום</w:t>
      </w:r>
      <w:r>
        <w:rPr>
          <w:rFonts w:hint="cs"/>
          <w:rtl/>
        </w:rPr>
        <w:t>-</w:t>
      </w:r>
      <w:r>
        <w:rPr>
          <w:rtl/>
        </w:rPr>
        <w:t>אל-פחם לאור מעצרו של ראש העירייה</w:t>
      </w:r>
    </w:p>
    <w:p w14:paraId="03AEF076" w14:textId="77777777" w:rsidR="00000000" w:rsidRDefault="003C26CA">
      <w:pPr>
        <w:pStyle w:val="a"/>
        <w:ind w:firstLine="0"/>
        <w:rPr>
          <w:rFonts w:hint="cs"/>
          <w:b/>
          <w:bCs/>
          <w:sz w:val="24"/>
          <w:szCs w:val="24"/>
          <w:u w:val="single"/>
          <w:rtl/>
          <w:lang w:eastAsia="en-US"/>
        </w:rPr>
      </w:pPr>
    </w:p>
    <w:p w14:paraId="694B8E25" w14:textId="77777777" w:rsidR="00000000" w:rsidRDefault="003C26CA">
      <w:pPr>
        <w:pStyle w:val="ad"/>
        <w:rPr>
          <w:rtl/>
        </w:rPr>
      </w:pPr>
      <w:r>
        <w:rPr>
          <w:rtl/>
        </w:rPr>
        <w:t>היו"ר אלי בן-מנחם:</w:t>
      </w:r>
    </w:p>
    <w:p w14:paraId="129912E3" w14:textId="77777777" w:rsidR="00000000" w:rsidRDefault="003C26CA">
      <w:pPr>
        <w:pStyle w:val="a"/>
        <w:rPr>
          <w:rtl/>
        </w:rPr>
      </w:pPr>
    </w:p>
    <w:p w14:paraId="15764218" w14:textId="77777777" w:rsidR="00000000" w:rsidRDefault="003C26CA">
      <w:pPr>
        <w:pStyle w:val="a"/>
        <w:rPr>
          <w:rFonts w:hint="cs"/>
          <w:rtl/>
        </w:rPr>
      </w:pPr>
      <w:r>
        <w:rPr>
          <w:rFonts w:hint="cs"/>
          <w:rtl/>
        </w:rPr>
        <w:t xml:space="preserve">אני עובר לנושא הבא. לפנינו הצעה לסדר-היום מס' 485 בנושא: הקמת ועדה קרואה באום-אל-פחם </w:t>
      </w:r>
      <w:r>
        <w:rPr>
          <w:rFonts w:hint="cs"/>
          <w:rtl/>
        </w:rPr>
        <w:t>לאור מעצרו של ראש העירייה. אני מזמין את המציע, חבר הכנסת סגן יושב-ראש הכנסת משה כחלון. בבקשה.</w:t>
      </w:r>
    </w:p>
    <w:p w14:paraId="74D24BF6" w14:textId="77777777" w:rsidR="00000000" w:rsidRDefault="003C26CA">
      <w:pPr>
        <w:pStyle w:val="a"/>
        <w:ind w:firstLine="0"/>
        <w:rPr>
          <w:rFonts w:hint="cs"/>
          <w:rtl/>
        </w:rPr>
      </w:pPr>
    </w:p>
    <w:p w14:paraId="42B913E1" w14:textId="77777777" w:rsidR="00000000" w:rsidRDefault="003C26CA">
      <w:pPr>
        <w:pStyle w:val="Speaker"/>
        <w:rPr>
          <w:rtl/>
        </w:rPr>
      </w:pPr>
      <w:bookmarkStart w:id="231" w:name="FS000001034T11_06_2003_15_29_31"/>
      <w:bookmarkEnd w:id="231"/>
      <w:r>
        <w:rPr>
          <w:rFonts w:hint="eastAsia"/>
          <w:rtl/>
        </w:rPr>
        <w:t>משה</w:t>
      </w:r>
      <w:r>
        <w:rPr>
          <w:rtl/>
        </w:rPr>
        <w:t xml:space="preserve"> כחלון (הליכוד):</w:t>
      </w:r>
    </w:p>
    <w:p w14:paraId="513C6DC9" w14:textId="77777777" w:rsidR="00000000" w:rsidRDefault="003C26CA">
      <w:pPr>
        <w:pStyle w:val="a"/>
        <w:rPr>
          <w:rFonts w:hint="cs"/>
          <w:rtl/>
        </w:rPr>
      </w:pPr>
    </w:p>
    <w:p w14:paraId="164CAA10" w14:textId="77777777" w:rsidR="00000000" w:rsidRDefault="003C26CA">
      <w:pPr>
        <w:pStyle w:val="a"/>
        <w:rPr>
          <w:rFonts w:hint="cs"/>
          <w:rtl/>
        </w:rPr>
      </w:pPr>
      <w:r>
        <w:rPr>
          <w:rFonts w:hint="cs"/>
          <w:rtl/>
        </w:rPr>
        <w:t>אדוני היושב-ראש, חברי חברי הכנסת, ראש העיר הקודם של אום-אל-פחם, השיח' ראאד סלאח, שהוא מייסד הפלג הצפוני של התנועה האסלאמית, עצור כיום - כמוב</w:t>
      </w:r>
      <w:r>
        <w:rPr>
          <w:rFonts w:hint="cs"/>
          <w:rtl/>
        </w:rPr>
        <w:t>ן כל מה שאני אומר זה חשדות וזה לכאורה - בשל שימוש במשאבים מקומיים לקידום מטרות של התנועה האסלאמית. אחד החשדות הבולטים הוא הקמפיין של "אל-אקצא בסכנה", הקמפיין שכולנו יודעים שגרם לליבוי יצרים ולמתיחות מיותרת, לדעתי, אבל, אף שהוא ידע את זה, זה לא מנע ממנו להפ</w:t>
      </w:r>
      <w:r>
        <w:rPr>
          <w:rFonts w:hint="cs"/>
          <w:rtl/>
        </w:rPr>
        <w:t>יץ את הכזבים האלה ולומר שאל-אקצא בסכנה, אף שכולנו ידענו שמסגד אל-אקצא מעולם לא היה בסכנה.</w:t>
      </w:r>
    </w:p>
    <w:p w14:paraId="1624ECD3" w14:textId="77777777" w:rsidR="00000000" w:rsidRDefault="003C26CA">
      <w:pPr>
        <w:pStyle w:val="a"/>
        <w:ind w:firstLine="0"/>
        <w:rPr>
          <w:rFonts w:hint="cs"/>
          <w:rtl/>
        </w:rPr>
      </w:pPr>
    </w:p>
    <w:p w14:paraId="219E194B" w14:textId="77777777" w:rsidR="00000000" w:rsidRDefault="003C26CA">
      <w:pPr>
        <w:pStyle w:val="ac"/>
        <w:rPr>
          <w:rtl/>
        </w:rPr>
      </w:pPr>
      <w:r>
        <w:rPr>
          <w:rFonts w:hint="eastAsia"/>
          <w:rtl/>
        </w:rPr>
        <w:t>אחמד</w:t>
      </w:r>
      <w:r>
        <w:rPr>
          <w:rtl/>
        </w:rPr>
        <w:t xml:space="preserve"> טיבי (חד"ש-תע"ל):</w:t>
      </w:r>
    </w:p>
    <w:p w14:paraId="493D2664" w14:textId="77777777" w:rsidR="00000000" w:rsidRDefault="003C26CA">
      <w:pPr>
        <w:pStyle w:val="a"/>
        <w:rPr>
          <w:rFonts w:hint="cs"/>
          <w:rtl/>
        </w:rPr>
      </w:pPr>
    </w:p>
    <w:p w14:paraId="49F6A37E" w14:textId="77777777" w:rsidR="00000000" w:rsidRDefault="003C26CA">
      <w:pPr>
        <w:pStyle w:val="a"/>
        <w:rPr>
          <w:rFonts w:hint="cs"/>
          <w:rtl/>
        </w:rPr>
      </w:pPr>
      <w:r>
        <w:rPr>
          <w:rFonts w:hint="cs"/>
          <w:rtl/>
        </w:rPr>
        <w:t>אף פעם לא.</w:t>
      </w:r>
    </w:p>
    <w:p w14:paraId="15EAF876" w14:textId="77777777" w:rsidR="00000000" w:rsidRDefault="003C26CA">
      <w:pPr>
        <w:pStyle w:val="a"/>
        <w:ind w:firstLine="0"/>
        <w:rPr>
          <w:rFonts w:hint="cs"/>
          <w:rtl/>
        </w:rPr>
      </w:pPr>
    </w:p>
    <w:p w14:paraId="724A789E" w14:textId="77777777" w:rsidR="00000000" w:rsidRDefault="003C26CA">
      <w:pPr>
        <w:pStyle w:val="SpeakerCon"/>
        <w:rPr>
          <w:rtl/>
        </w:rPr>
      </w:pPr>
      <w:bookmarkStart w:id="232" w:name="FS000001034T11_06_2003_15_32_37C"/>
      <w:bookmarkEnd w:id="232"/>
      <w:r>
        <w:rPr>
          <w:rFonts w:hint="eastAsia"/>
          <w:rtl/>
        </w:rPr>
        <w:t>משה</w:t>
      </w:r>
      <w:r>
        <w:rPr>
          <w:rtl/>
        </w:rPr>
        <w:t xml:space="preserve"> כחלון (הליכוד):</w:t>
      </w:r>
    </w:p>
    <w:p w14:paraId="2E02369E" w14:textId="77777777" w:rsidR="00000000" w:rsidRDefault="003C26CA">
      <w:pPr>
        <w:pStyle w:val="a"/>
        <w:rPr>
          <w:rFonts w:hint="cs"/>
          <w:rtl/>
        </w:rPr>
      </w:pPr>
    </w:p>
    <w:p w14:paraId="25F6108F" w14:textId="77777777" w:rsidR="00000000" w:rsidRDefault="003C26CA">
      <w:pPr>
        <w:pStyle w:val="a"/>
        <w:rPr>
          <w:rFonts w:hint="cs"/>
          <w:rtl/>
        </w:rPr>
      </w:pPr>
      <w:r>
        <w:rPr>
          <w:rFonts w:hint="cs"/>
          <w:rtl/>
        </w:rPr>
        <w:t xml:space="preserve">אף פעם לא היה בסכנה, ואני אומר לך מעל הבמה הזאת - גם לא יהיה בסכנה. מסגד אל-אקצא בטוח, שריר, קיים אלפי שנים </w:t>
      </w:r>
      <w:r>
        <w:rPr>
          <w:rFonts w:hint="cs"/>
          <w:rtl/>
        </w:rPr>
        <w:t>קודם ויהיה קיים עוד אלפי שנים בהמשך. אבל, זה לא הפריע לו. זה הגביר את המתח, הגביר את השנאה, אבל זה לא הפריע לו.</w:t>
      </w:r>
    </w:p>
    <w:p w14:paraId="6BE60A86" w14:textId="77777777" w:rsidR="00000000" w:rsidRDefault="003C26CA">
      <w:pPr>
        <w:pStyle w:val="a"/>
        <w:ind w:firstLine="0"/>
        <w:rPr>
          <w:rFonts w:hint="cs"/>
          <w:rtl/>
        </w:rPr>
      </w:pPr>
    </w:p>
    <w:p w14:paraId="732EA8F1" w14:textId="77777777" w:rsidR="00000000" w:rsidRDefault="003C26CA">
      <w:pPr>
        <w:pStyle w:val="a"/>
        <w:rPr>
          <w:rFonts w:hint="cs"/>
          <w:rtl/>
        </w:rPr>
      </w:pPr>
      <w:bookmarkStart w:id="233" w:name="FS000001034T11_06_2003_15_34_35C"/>
      <w:bookmarkEnd w:id="233"/>
      <w:r>
        <w:rPr>
          <w:rFonts w:hint="cs"/>
          <w:rtl/>
        </w:rPr>
        <w:t>עוד איזה תעלול - יש העיתון "סאות' אל-חק ואל-חורייה", שאתם בטח מכירים אותו. זה העיתון הרשמי של התנועה האסלאמית. העיתון הזה, בניווטו של השיח' סלא</w:t>
      </w:r>
      <w:r>
        <w:rPr>
          <w:rFonts w:hint="cs"/>
          <w:rtl/>
        </w:rPr>
        <w:t>ח, הסית באופן שיטתי נגד יהודים, נגד הציונות, נגד צה"ל, נגד הממשל, נגד הנוצרים, נגד המערב. כל דבר שקשור לחופש, כל דבר שקשור לציונות, כל דבר שקשור לדמוקרטיה, "חטף" ממנו.</w:t>
      </w:r>
    </w:p>
    <w:p w14:paraId="601425E7" w14:textId="77777777" w:rsidR="00000000" w:rsidRDefault="003C26CA">
      <w:pPr>
        <w:pStyle w:val="a"/>
        <w:ind w:firstLine="0"/>
        <w:rPr>
          <w:rFonts w:hint="cs"/>
          <w:rtl/>
        </w:rPr>
      </w:pPr>
    </w:p>
    <w:p w14:paraId="7FFEEE99" w14:textId="77777777" w:rsidR="00000000" w:rsidRDefault="003C26CA">
      <w:pPr>
        <w:pStyle w:val="ac"/>
        <w:rPr>
          <w:rtl/>
        </w:rPr>
      </w:pPr>
      <w:r>
        <w:rPr>
          <w:rFonts w:hint="eastAsia"/>
          <w:rtl/>
        </w:rPr>
        <w:t>אחמד</w:t>
      </w:r>
      <w:r>
        <w:rPr>
          <w:rtl/>
        </w:rPr>
        <w:t xml:space="preserve"> טיבי (חד"ש-תע"ל):</w:t>
      </w:r>
    </w:p>
    <w:p w14:paraId="7214620F" w14:textId="77777777" w:rsidR="00000000" w:rsidRDefault="003C26CA">
      <w:pPr>
        <w:pStyle w:val="a"/>
        <w:rPr>
          <w:rFonts w:hint="cs"/>
          <w:rtl/>
        </w:rPr>
      </w:pPr>
    </w:p>
    <w:p w14:paraId="1302CAAB" w14:textId="77777777" w:rsidR="00000000" w:rsidRDefault="003C26CA">
      <w:pPr>
        <w:pStyle w:val="a"/>
        <w:rPr>
          <w:rFonts w:hint="cs"/>
          <w:rtl/>
        </w:rPr>
      </w:pPr>
      <w:r>
        <w:rPr>
          <w:rFonts w:hint="cs"/>
          <w:rtl/>
        </w:rPr>
        <w:t>תעלו "אפאצ'י" לאוויר.</w:t>
      </w:r>
    </w:p>
    <w:p w14:paraId="6D25C747" w14:textId="77777777" w:rsidR="00000000" w:rsidRDefault="003C26CA">
      <w:pPr>
        <w:pStyle w:val="a"/>
        <w:ind w:firstLine="0"/>
        <w:rPr>
          <w:rFonts w:hint="cs"/>
          <w:rtl/>
        </w:rPr>
      </w:pPr>
    </w:p>
    <w:p w14:paraId="5D5AE1BB" w14:textId="77777777" w:rsidR="00000000" w:rsidRDefault="003C26CA">
      <w:pPr>
        <w:pStyle w:val="SpeakerCon"/>
        <w:rPr>
          <w:rtl/>
        </w:rPr>
      </w:pPr>
      <w:bookmarkStart w:id="234" w:name="FS000001034T11_06_2003_15_49_34C"/>
      <w:bookmarkEnd w:id="234"/>
    </w:p>
    <w:p w14:paraId="0292B55A" w14:textId="77777777" w:rsidR="00000000" w:rsidRDefault="003C26CA">
      <w:pPr>
        <w:pStyle w:val="SpeakerCon"/>
        <w:rPr>
          <w:rtl/>
        </w:rPr>
      </w:pPr>
      <w:r>
        <w:rPr>
          <w:rtl/>
        </w:rPr>
        <w:t>משה כחלון (הליכוד):</w:t>
      </w:r>
    </w:p>
    <w:p w14:paraId="5143FF2F" w14:textId="77777777" w:rsidR="00000000" w:rsidRDefault="003C26CA">
      <w:pPr>
        <w:pStyle w:val="a"/>
        <w:rPr>
          <w:rtl/>
        </w:rPr>
      </w:pPr>
    </w:p>
    <w:p w14:paraId="38A17E7A" w14:textId="77777777" w:rsidR="00000000" w:rsidRDefault="003C26CA">
      <w:pPr>
        <w:pStyle w:val="a"/>
        <w:rPr>
          <w:rFonts w:hint="cs"/>
          <w:rtl/>
        </w:rPr>
      </w:pPr>
      <w:r>
        <w:rPr>
          <w:rFonts w:hint="cs"/>
          <w:rtl/>
        </w:rPr>
        <w:t>תשמע, תאמין לי שצה</w:t>
      </w:r>
      <w:r>
        <w:rPr>
          <w:rFonts w:hint="cs"/>
          <w:rtl/>
        </w:rPr>
        <w:t>"ל יודע בדיוק מה לעשות. אחמד טיבי, הוא לא צריך ממך עצות. מה שלא נגמר אתמול, ייגמר בעזרת השם מחר.</w:t>
      </w:r>
    </w:p>
    <w:p w14:paraId="267DD4FB" w14:textId="77777777" w:rsidR="00000000" w:rsidRDefault="003C26CA">
      <w:pPr>
        <w:pStyle w:val="a"/>
        <w:ind w:firstLine="0"/>
        <w:rPr>
          <w:rFonts w:hint="cs"/>
          <w:rtl/>
        </w:rPr>
      </w:pPr>
    </w:p>
    <w:p w14:paraId="44605FAD" w14:textId="77777777" w:rsidR="00000000" w:rsidRDefault="003C26CA">
      <w:pPr>
        <w:pStyle w:val="ac"/>
        <w:rPr>
          <w:rtl/>
        </w:rPr>
      </w:pPr>
      <w:r>
        <w:rPr>
          <w:rFonts w:hint="eastAsia"/>
          <w:rtl/>
        </w:rPr>
        <w:t>אחמד</w:t>
      </w:r>
      <w:r>
        <w:rPr>
          <w:rtl/>
        </w:rPr>
        <w:t xml:space="preserve"> טיבי (חד"ש-תע"ל):</w:t>
      </w:r>
    </w:p>
    <w:p w14:paraId="4043360E" w14:textId="77777777" w:rsidR="00000000" w:rsidRDefault="003C26CA">
      <w:pPr>
        <w:pStyle w:val="a"/>
        <w:rPr>
          <w:rFonts w:hint="cs"/>
          <w:rtl/>
        </w:rPr>
      </w:pPr>
    </w:p>
    <w:p w14:paraId="6D7D987E" w14:textId="77777777" w:rsidR="00000000" w:rsidRDefault="003C26CA">
      <w:pPr>
        <w:pStyle w:val="a"/>
        <w:ind w:left="719" w:firstLine="0"/>
        <w:rPr>
          <w:rFonts w:hint="cs"/>
          <w:rtl/>
        </w:rPr>
      </w:pPr>
      <w:r>
        <w:rPr>
          <w:rFonts w:hint="cs"/>
          <w:rtl/>
        </w:rPr>
        <w:t>- - -</w:t>
      </w:r>
    </w:p>
    <w:p w14:paraId="064FF8B6" w14:textId="77777777" w:rsidR="00000000" w:rsidRDefault="003C26CA">
      <w:pPr>
        <w:pStyle w:val="a"/>
        <w:ind w:firstLine="0"/>
        <w:rPr>
          <w:rFonts w:hint="cs"/>
          <w:rtl/>
        </w:rPr>
      </w:pPr>
    </w:p>
    <w:p w14:paraId="450516FD" w14:textId="77777777" w:rsidR="00000000" w:rsidRDefault="003C26CA">
      <w:pPr>
        <w:pStyle w:val="SpeakerCon"/>
        <w:rPr>
          <w:rtl/>
        </w:rPr>
      </w:pPr>
      <w:bookmarkStart w:id="235" w:name="FS000001034T11_06_2003_15_50_20C"/>
      <w:bookmarkEnd w:id="235"/>
      <w:r>
        <w:rPr>
          <w:rtl/>
        </w:rPr>
        <w:t>משה כחלון (הליכוד):</w:t>
      </w:r>
    </w:p>
    <w:p w14:paraId="6F4FBC94" w14:textId="77777777" w:rsidR="00000000" w:rsidRDefault="003C26CA">
      <w:pPr>
        <w:pStyle w:val="a"/>
        <w:rPr>
          <w:rtl/>
        </w:rPr>
      </w:pPr>
    </w:p>
    <w:p w14:paraId="61025D58" w14:textId="77777777" w:rsidR="00000000" w:rsidRDefault="003C26CA">
      <w:pPr>
        <w:pStyle w:val="a"/>
        <w:rPr>
          <w:rFonts w:hint="cs"/>
          <w:rtl/>
        </w:rPr>
      </w:pPr>
      <w:r>
        <w:rPr>
          <w:rFonts w:hint="cs"/>
          <w:rtl/>
        </w:rPr>
        <w:t>אדון טיבי, תאמין לי, צה"ל מסתדר בלעדיך.</w:t>
      </w:r>
    </w:p>
    <w:p w14:paraId="32C3E23E" w14:textId="77777777" w:rsidR="00000000" w:rsidRDefault="003C26CA">
      <w:pPr>
        <w:pStyle w:val="a"/>
        <w:ind w:firstLine="0"/>
        <w:rPr>
          <w:rFonts w:hint="cs"/>
          <w:rtl/>
        </w:rPr>
      </w:pPr>
    </w:p>
    <w:p w14:paraId="1FCB463B" w14:textId="77777777" w:rsidR="00000000" w:rsidRDefault="003C26CA">
      <w:pPr>
        <w:pStyle w:val="ad"/>
        <w:rPr>
          <w:rtl/>
        </w:rPr>
      </w:pPr>
      <w:r>
        <w:rPr>
          <w:rtl/>
        </w:rPr>
        <w:t>היו"ר אלי בן-מנחם:</w:t>
      </w:r>
    </w:p>
    <w:p w14:paraId="545219E0" w14:textId="77777777" w:rsidR="00000000" w:rsidRDefault="003C26CA">
      <w:pPr>
        <w:pStyle w:val="a"/>
        <w:rPr>
          <w:rtl/>
        </w:rPr>
      </w:pPr>
    </w:p>
    <w:p w14:paraId="6CB79B69" w14:textId="77777777" w:rsidR="00000000" w:rsidRDefault="003C26CA">
      <w:pPr>
        <w:pStyle w:val="a"/>
        <w:rPr>
          <w:rFonts w:hint="cs"/>
          <w:rtl/>
        </w:rPr>
      </w:pPr>
      <w:r>
        <w:rPr>
          <w:rFonts w:hint="cs"/>
          <w:rtl/>
        </w:rPr>
        <w:t>חבר הכנסת טיבי, בין כך ובין כך לא שומעים אותך</w:t>
      </w:r>
      <w:r>
        <w:rPr>
          <w:rFonts w:hint="cs"/>
          <w:rtl/>
        </w:rPr>
        <w:t>.</w:t>
      </w:r>
    </w:p>
    <w:p w14:paraId="5AD200B5" w14:textId="77777777" w:rsidR="00000000" w:rsidRDefault="003C26CA">
      <w:pPr>
        <w:pStyle w:val="a"/>
        <w:ind w:firstLine="0"/>
        <w:rPr>
          <w:rFonts w:hint="cs"/>
          <w:rtl/>
        </w:rPr>
      </w:pPr>
    </w:p>
    <w:p w14:paraId="4571F971" w14:textId="77777777" w:rsidR="00000000" w:rsidRDefault="003C26CA">
      <w:pPr>
        <w:pStyle w:val="SpeakerCon"/>
        <w:rPr>
          <w:rtl/>
        </w:rPr>
      </w:pPr>
      <w:bookmarkStart w:id="236" w:name="FS000001034T11_06_2003_15_50_51C"/>
      <w:bookmarkEnd w:id="236"/>
      <w:r>
        <w:rPr>
          <w:rtl/>
        </w:rPr>
        <w:t>משה כחלון (הליכוד):</w:t>
      </w:r>
    </w:p>
    <w:p w14:paraId="407B4E26" w14:textId="77777777" w:rsidR="00000000" w:rsidRDefault="003C26CA">
      <w:pPr>
        <w:pStyle w:val="a"/>
        <w:rPr>
          <w:rtl/>
        </w:rPr>
      </w:pPr>
    </w:p>
    <w:p w14:paraId="5571E96F" w14:textId="77777777" w:rsidR="00000000" w:rsidRDefault="003C26CA">
      <w:pPr>
        <w:pStyle w:val="a"/>
        <w:rPr>
          <w:rFonts w:hint="cs"/>
          <w:rtl/>
        </w:rPr>
      </w:pPr>
      <w:r>
        <w:rPr>
          <w:rFonts w:hint="cs"/>
          <w:rtl/>
        </w:rPr>
        <w:t>צה"ל לא צריך ממך עצות. אתה יעצת לערפאת וראינו לאן  הבאת אותו. הכנסת אותו למוקטעה, מטר על מטר. חבל שלא אפשרנו לך להמשיך לייעץ לו.</w:t>
      </w:r>
    </w:p>
    <w:p w14:paraId="0E153B2B" w14:textId="77777777" w:rsidR="00000000" w:rsidRDefault="003C26CA">
      <w:pPr>
        <w:pStyle w:val="a"/>
        <w:ind w:firstLine="0"/>
        <w:rPr>
          <w:rFonts w:hint="cs"/>
          <w:rtl/>
        </w:rPr>
      </w:pPr>
    </w:p>
    <w:p w14:paraId="5F8B8D0D" w14:textId="77777777" w:rsidR="00000000" w:rsidRDefault="003C26CA">
      <w:pPr>
        <w:pStyle w:val="ac"/>
        <w:rPr>
          <w:rtl/>
        </w:rPr>
      </w:pPr>
      <w:r>
        <w:rPr>
          <w:rFonts w:hint="eastAsia"/>
          <w:rtl/>
        </w:rPr>
        <w:t>אהוד</w:t>
      </w:r>
      <w:r>
        <w:rPr>
          <w:rtl/>
        </w:rPr>
        <w:t xml:space="preserve"> יתום (הליכוד):</w:t>
      </w:r>
    </w:p>
    <w:p w14:paraId="07AF20EA" w14:textId="77777777" w:rsidR="00000000" w:rsidRDefault="003C26CA">
      <w:pPr>
        <w:pStyle w:val="a"/>
        <w:rPr>
          <w:rFonts w:hint="cs"/>
          <w:rtl/>
        </w:rPr>
      </w:pPr>
    </w:p>
    <w:p w14:paraId="648E67C7" w14:textId="77777777" w:rsidR="00000000" w:rsidRDefault="003C26CA">
      <w:pPr>
        <w:pStyle w:val="a"/>
        <w:rPr>
          <w:rFonts w:hint="cs"/>
          <w:rtl/>
        </w:rPr>
      </w:pPr>
      <w:r>
        <w:rPr>
          <w:rFonts w:hint="cs"/>
          <w:rtl/>
        </w:rPr>
        <w:t>רוצים לשחרר אותו משם לחו"ל.</w:t>
      </w:r>
    </w:p>
    <w:p w14:paraId="46303507" w14:textId="77777777" w:rsidR="00000000" w:rsidRDefault="003C26CA">
      <w:pPr>
        <w:pStyle w:val="a"/>
        <w:ind w:firstLine="0"/>
        <w:rPr>
          <w:rFonts w:hint="cs"/>
          <w:rtl/>
        </w:rPr>
      </w:pPr>
    </w:p>
    <w:p w14:paraId="426F316C" w14:textId="77777777" w:rsidR="00000000" w:rsidRDefault="003C26CA">
      <w:pPr>
        <w:pStyle w:val="SpeakerCon"/>
        <w:rPr>
          <w:rtl/>
        </w:rPr>
      </w:pPr>
      <w:bookmarkStart w:id="237" w:name="FS000001034T11_06_2003_15_52_02C"/>
      <w:bookmarkEnd w:id="237"/>
      <w:r>
        <w:rPr>
          <w:rtl/>
        </w:rPr>
        <w:t>משה כחלון (הליכוד):</w:t>
      </w:r>
    </w:p>
    <w:p w14:paraId="3EC7DAF2" w14:textId="77777777" w:rsidR="00000000" w:rsidRDefault="003C26CA">
      <w:pPr>
        <w:pStyle w:val="a"/>
        <w:rPr>
          <w:rtl/>
        </w:rPr>
      </w:pPr>
    </w:p>
    <w:p w14:paraId="1427402C" w14:textId="77777777" w:rsidR="00000000" w:rsidRDefault="003C26CA">
      <w:pPr>
        <w:pStyle w:val="a"/>
        <w:rPr>
          <w:rFonts w:hint="cs"/>
          <w:rtl/>
        </w:rPr>
      </w:pPr>
      <w:r>
        <w:rPr>
          <w:rFonts w:hint="cs"/>
          <w:rtl/>
        </w:rPr>
        <w:t>בוא נראה את ד"ר טיבי שימשיך לתת</w:t>
      </w:r>
      <w:r>
        <w:rPr>
          <w:rFonts w:hint="cs"/>
          <w:rtl/>
        </w:rPr>
        <w:t xml:space="preserve"> לו עצות ולאן הוא יביא אותו. על כל פנים, אם אני הולך על עוד דבר חמור שעשה השיח' ראאד סלאח, זה עוד דבר צורם, ואני עובר לקטע יותר רציני, שאחרי הפיגוע בנהרייה, הרצח ההמוני שהיה אחראי לו חביישי מאבו-סנאן, רצח שקטל עשרות אנשים, ראאד סלאח, בצעד הפגנתי, הלך וביקר</w:t>
      </w:r>
      <w:r>
        <w:rPr>
          <w:rFonts w:hint="cs"/>
          <w:rtl/>
        </w:rPr>
        <w:t xml:space="preserve"> את המשפחה, עם כל מיני מחאות של צעדים הומניטריים, צעדי צדקה. אני באופן אישי ראיתי בזה שידול, ואני לא מבין את מדינת ישראל, למה היא השאירה את הבית שלו קיים. אבל בסדר, זו עוד אחת מהשגיאות שלנו ואין מה לעשות. </w:t>
      </w:r>
    </w:p>
    <w:p w14:paraId="40D58BAF" w14:textId="77777777" w:rsidR="00000000" w:rsidRDefault="003C26CA">
      <w:pPr>
        <w:pStyle w:val="a"/>
        <w:ind w:firstLine="0"/>
        <w:rPr>
          <w:rFonts w:hint="cs"/>
          <w:rtl/>
        </w:rPr>
      </w:pPr>
    </w:p>
    <w:p w14:paraId="5B5C9F26" w14:textId="77777777" w:rsidR="00000000" w:rsidRDefault="003C26CA">
      <w:pPr>
        <w:pStyle w:val="ac"/>
        <w:rPr>
          <w:rtl/>
        </w:rPr>
      </w:pPr>
      <w:r>
        <w:rPr>
          <w:rFonts w:hint="eastAsia"/>
          <w:rtl/>
        </w:rPr>
        <w:t>אהוד</w:t>
      </w:r>
      <w:r>
        <w:rPr>
          <w:rtl/>
        </w:rPr>
        <w:t xml:space="preserve"> יתום (הליכוד):</w:t>
      </w:r>
    </w:p>
    <w:p w14:paraId="0B526833" w14:textId="77777777" w:rsidR="00000000" w:rsidRDefault="003C26CA">
      <w:pPr>
        <w:pStyle w:val="a"/>
        <w:rPr>
          <w:rFonts w:hint="cs"/>
          <w:rtl/>
        </w:rPr>
      </w:pPr>
    </w:p>
    <w:p w14:paraId="73741583" w14:textId="77777777" w:rsidR="00000000" w:rsidRDefault="003C26CA">
      <w:pPr>
        <w:pStyle w:val="a"/>
        <w:rPr>
          <w:rFonts w:hint="cs"/>
          <w:rtl/>
        </w:rPr>
      </w:pPr>
      <w:r>
        <w:rPr>
          <w:rFonts w:hint="cs"/>
          <w:rtl/>
        </w:rPr>
        <w:t>ביטוח לאומי משלמים.</w:t>
      </w:r>
    </w:p>
    <w:p w14:paraId="476A2A24" w14:textId="77777777" w:rsidR="00000000" w:rsidRDefault="003C26CA">
      <w:pPr>
        <w:pStyle w:val="a"/>
        <w:ind w:firstLine="0"/>
        <w:rPr>
          <w:rFonts w:hint="cs"/>
          <w:rtl/>
        </w:rPr>
      </w:pPr>
    </w:p>
    <w:p w14:paraId="4EDF821E" w14:textId="77777777" w:rsidR="00000000" w:rsidRDefault="003C26CA">
      <w:pPr>
        <w:pStyle w:val="SpeakerCon"/>
        <w:rPr>
          <w:rtl/>
        </w:rPr>
      </w:pPr>
      <w:bookmarkStart w:id="238" w:name="FS000001034T11_06_2003_15_54_15C"/>
      <w:bookmarkEnd w:id="238"/>
      <w:r>
        <w:rPr>
          <w:rtl/>
        </w:rPr>
        <w:t>משה כחל</w:t>
      </w:r>
      <w:r>
        <w:rPr>
          <w:rtl/>
        </w:rPr>
        <w:t>ון (הליכוד):</w:t>
      </w:r>
    </w:p>
    <w:p w14:paraId="6F8F86F9" w14:textId="77777777" w:rsidR="00000000" w:rsidRDefault="003C26CA">
      <w:pPr>
        <w:pStyle w:val="a"/>
        <w:rPr>
          <w:rtl/>
        </w:rPr>
      </w:pPr>
    </w:p>
    <w:p w14:paraId="7039E2A2" w14:textId="77777777" w:rsidR="00000000" w:rsidRDefault="003C26CA">
      <w:pPr>
        <w:pStyle w:val="a"/>
        <w:rPr>
          <w:rFonts w:hint="cs"/>
          <w:rtl/>
        </w:rPr>
      </w:pPr>
      <w:r>
        <w:rPr>
          <w:rFonts w:hint="cs"/>
          <w:rtl/>
        </w:rPr>
        <w:t>הבנתי שגם ביטוח לאומי עוד משלמים. בסדר, אבל היום הוא כבר לא ראש עיר, ומי שצריך לטפל בו זה לא ועדת הפנים - - -</w:t>
      </w:r>
    </w:p>
    <w:p w14:paraId="77B85B82" w14:textId="77777777" w:rsidR="00000000" w:rsidRDefault="003C26CA">
      <w:pPr>
        <w:pStyle w:val="a"/>
        <w:ind w:firstLine="0"/>
        <w:rPr>
          <w:rFonts w:hint="cs"/>
          <w:rtl/>
        </w:rPr>
      </w:pPr>
    </w:p>
    <w:p w14:paraId="769B7166" w14:textId="77777777" w:rsidR="00000000" w:rsidRDefault="003C26CA">
      <w:pPr>
        <w:pStyle w:val="ac"/>
        <w:rPr>
          <w:rtl/>
        </w:rPr>
      </w:pPr>
      <w:r>
        <w:rPr>
          <w:rFonts w:hint="eastAsia"/>
          <w:rtl/>
        </w:rPr>
        <w:t>שלום</w:t>
      </w:r>
      <w:r>
        <w:rPr>
          <w:rtl/>
        </w:rPr>
        <w:t xml:space="preserve"> שמחון (העבודה-מימד):</w:t>
      </w:r>
    </w:p>
    <w:p w14:paraId="445A5AE7" w14:textId="77777777" w:rsidR="00000000" w:rsidRDefault="003C26CA">
      <w:pPr>
        <w:pStyle w:val="a"/>
        <w:rPr>
          <w:rFonts w:hint="cs"/>
          <w:rtl/>
        </w:rPr>
      </w:pPr>
    </w:p>
    <w:p w14:paraId="595E2BB4" w14:textId="77777777" w:rsidR="00000000" w:rsidRDefault="003C26CA">
      <w:pPr>
        <w:pStyle w:val="a"/>
        <w:rPr>
          <w:rFonts w:hint="cs"/>
          <w:rtl/>
        </w:rPr>
      </w:pPr>
      <w:r>
        <w:rPr>
          <w:rFonts w:hint="cs"/>
          <w:rtl/>
        </w:rPr>
        <w:t>חברי המרכז רואים ערוץ=33 בצהריים?</w:t>
      </w:r>
    </w:p>
    <w:p w14:paraId="0CBF85CA" w14:textId="77777777" w:rsidR="00000000" w:rsidRDefault="003C26CA">
      <w:pPr>
        <w:pStyle w:val="a"/>
        <w:ind w:firstLine="0"/>
        <w:rPr>
          <w:rFonts w:hint="cs"/>
          <w:rtl/>
        </w:rPr>
      </w:pPr>
    </w:p>
    <w:p w14:paraId="2A7C515A" w14:textId="77777777" w:rsidR="00000000" w:rsidRDefault="003C26CA">
      <w:pPr>
        <w:pStyle w:val="SpeakerCon"/>
        <w:rPr>
          <w:rtl/>
        </w:rPr>
      </w:pPr>
      <w:bookmarkStart w:id="239" w:name="FS000001034T11_06_2003_15_55_07C"/>
      <w:bookmarkEnd w:id="239"/>
      <w:r>
        <w:rPr>
          <w:rtl/>
        </w:rPr>
        <w:t>משה כחלון (הליכוד):</w:t>
      </w:r>
    </w:p>
    <w:p w14:paraId="7E49C1A8" w14:textId="77777777" w:rsidR="00000000" w:rsidRDefault="003C26CA">
      <w:pPr>
        <w:pStyle w:val="a"/>
        <w:rPr>
          <w:rtl/>
        </w:rPr>
      </w:pPr>
    </w:p>
    <w:p w14:paraId="6E9753AC" w14:textId="77777777" w:rsidR="00000000" w:rsidRDefault="003C26CA">
      <w:pPr>
        <w:pStyle w:val="a"/>
        <w:rPr>
          <w:rFonts w:hint="cs"/>
          <w:rtl/>
        </w:rPr>
      </w:pPr>
      <w:r>
        <w:rPr>
          <w:rFonts w:hint="cs"/>
          <w:rtl/>
        </w:rPr>
        <w:t xml:space="preserve">חבר הכנסת שמחון, כל אחד והצרות שלו. כל אחד מדבר </w:t>
      </w:r>
      <w:r>
        <w:rPr>
          <w:rFonts w:hint="cs"/>
          <w:rtl/>
        </w:rPr>
        <w:t>מאיפה שכואב לו. אתה, בשביל מכסה של 12 ביצים תרוץ שבע פעמים לנגב ותדפוק 500 משפחות של חקלאים ותגרום לאנשים להיות אומללים, כדי לשמור על אבן-מנחם. אני נכנסתי פעם לעניינים שלך? אתה מהאנשים - - -</w:t>
      </w:r>
    </w:p>
    <w:p w14:paraId="3E71E140" w14:textId="77777777" w:rsidR="00000000" w:rsidRDefault="003C26CA">
      <w:pPr>
        <w:pStyle w:val="a"/>
        <w:ind w:firstLine="0"/>
        <w:rPr>
          <w:rFonts w:hint="cs"/>
          <w:rtl/>
        </w:rPr>
      </w:pPr>
    </w:p>
    <w:p w14:paraId="31DB2027" w14:textId="77777777" w:rsidR="00000000" w:rsidRDefault="003C26CA">
      <w:pPr>
        <w:pStyle w:val="ad"/>
        <w:rPr>
          <w:rtl/>
        </w:rPr>
      </w:pPr>
      <w:r>
        <w:rPr>
          <w:rtl/>
        </w:rPr>
        <w:t>היו"ר אלי בן-מנחם:</w:t>
      </w:r>
    </w:p>
    <w:p w14:paraId="3E6D5215" w14:textId="77777777" w:rsidR="00000000" w:rsidRDefault="003C26CA">
      <w:pPr>
        <w:pStyle w:val="a"/>
        <w:rPr>
          <w:rtl/>
        </w:rPr>
      </w:pPr>
    </w:p>
    <w:p w14:paraId="02F2C846" w14:textId="77777777" w:rsidR="00000000" w:rsidRDefault="003C26CA">
      <w:pPr>
        <w:pStyle w:val="a"/>
        <w:rPr>
          <w:rFonts w:hint="cs"/>
          <w:rtl/>
        </w:rPr>
      </w:pPr>
      <w:r>
        <w:rPr>
          <w:rFonts w:hint="cs"/>
          <w:rtl/>
        </w:rPr>
        <w:t>חבר הכנסת משה כחלון, אל תהפוך את זה לאישי.</w:t>
      </w:r>
    </w:p>
    <w:p w14:paraId="36F9D456" w14:textId="77777777" w:rsidR="00000000" w:rsidRDefault="003C26CA">
      <w:pPr>
        <w:pStyle w:val="a"/>
        <w:ind w:firstLine="0"/>
        <w:rPr>
          <w:rFonts w:hint="cs"/>
          <w:rtl/>
        </w:rPr>
      </w:pPr>
    </w:p>
    <w:p w14:paraId="2953B5D9" w14:textId="77777777" w:rsidR="00000000" w:rsidRDefault="003C26CA">
      <w:pPr>
        <w:pStyle w:val="ac"/>
        <w:rPr>
          <w:rtl/>
        </w:rPr>
      </w:pPr>
      <w:r>
        <w:rPr>
          <w:rFonts w:hint="eastAsia"/>
          <w:rtl/>
        </w:rPr>
        <w:t>קולט</w:t>
      </w:r>
      <w:r>
        <w:rPr>
          <w:rtl/>
        </w:rPr>
        <w:t xml:space="preserve"> אביטל (העבודה-מימד):</w:t>
      </w:r>
    </w:p>
    <w:p w14:paraId="0B73FEB5" w14:textId="77777777" w:rsidR="00000000" w:rsidRDefault="003C26CA">
      <w:pPr>
        <w:pStyle w:val="a"/>
        <w:rPr>
          <w:rFonts w:hint="cs"/>
          <w:rtl/>
        </w:rPr>
      </w:pPr>
    </w:p>
    <w:p w14:paraId="7BFF140E" w14:textId="77777777" w:rsidR="00000000" w:rsidRDefault="003C26CA">
      <w:pPr>
        <w:pStyle w:val="a"/>
        <w:rPr>
          <w:rFonts w:hint="cs"/>
          <w:rtl/>
        </w:rPr>
      </w:pPr>
      <w:r>
        <w:rPr>
          <w:rFonts w:hint="cs"/>
          <w:rtl/>
        </w:rPr>
        <w:t>אין פה עניינים פרטיים.</w:t>
      </w:r>
    </w:p>
    <w:p w14:paraId="03B16708" w14:textId="77777777" w:rsidR="00000000" w:rsidRDefault="003C26CA">
      <w:pPr>
        <w:pStyle w:val="a"/>
        <w:ind w:firstLine="0"/>
        <w:rPr>
          <w:rFonts w:hint="cs"/>
          <w:rtl/>
        </w:rPr>
      </w:pPr>
    </w:p>
    <w:p w14:paraId="47CA60D1" w14:textId="77777777" w:rsidR="00000000" w:rsidRDefault="003C26CA">
      <w:pPr>
        <w:pStyle w:val="SpeakerCon"/>
        <w:rPr>
          <w:rtl/>
        </w:rPr>
      </w:pPr>
      <w:bookmarkStart w:id="240" w:name="FS000001034T11_06_2003_15_56_34C"/>
      <w:bookmarkEnd w:id="240"/>
      <w:r>
        <w:rPr>
          <w:rtl/>
        </w:rPr>
        <w:t>משה כחלון (הליכוד):</w:t>
      </w:r>
    </w:p>
    <w:p w14:paraId="39F113A2" w14:textId="77777777" w:rsidR="00000000" w:rsidRDefault="003C26CA">
      <w:pPr>
        <w:pStyle w:val="a"/>
        <w:rPr>
          <w:rtl/>
        </w:rPr>
      </w:pPr>
    </w:p>
    <w:p w14:paraId="708B024B" w14:textId="77777777" w:rsidR="00000000" w:rsidRDefault="003C26CA">
      <w:pPr>
        <w:pStyle w:val="a"/>
        <w:rPr>
          <w:rFonts w:hint="cs"/>
          <w:rtl/>
        </w:rPr>
      </w:pPr>
      <w:r>
        <w:rPr>
          <w:rFonts w:hint="cs"/>
          <w:rtl/>
        </w:rPr>
        <w:t xml:space="preserve">אני אמרתי שזה עניין אישי? </w:t>
      </w:r>
    </w:p>
    <w:p w14:paraId="1FE3EC49" w14:textId="77777777" w:rsidR="00000000" w:rsidRDefault="003C26CA">
      <w:pPr>
        <w:pStyle w:val="a"/>
        <w:ind w:firstLine="0"/>
        <w:rPr>
          <w:rFonts w:hint="cs"/>
          <w:rtl/>
        </w:rPr>
      </w:pPr>
    </w:p>
    <w:p w14:paraId="05EC7BDF" w14:textId="77777777" w:rsidR="00000000" w:rsidRDefault="003C26CA">
      <w:pPr>
        <w:pStyle w:val="ad"/>
        <w:rPr>
          <w:rtl/>
        </w:rPr>
      </w:pPr>
      <w:r>
        <w:rPr>
          <w:rtl/>
        </w:rPr>
        <w:t>היו"ר אלי בן-מנחם:</w:t>
      </w:r>
    </w:p>
    <w:p w14:paraId="5C58DB33" w14:textId="77777777" w:rsidR="00000000" w:rsidRDefault="003C26CA">
      <w:pPr>
        <w:pStyle w:val="a"/>
        <w:rPr>
          <w:rtl/>
        </w:rPr>
      </w:pPr>
    </w:p>
    <w:p w14:paraId="57DE0E6A" w14:textId="77777777" w:rsidR="00000000" w:rsidRDefault="003C26CA">
      <w:pPr>
        <w:pStyle w:val="a"/>
        <w:rPr>
          <w:rFonts w:hint="cs"/>
          <w:rtl/>
        </w:rPr>
      </w:pPr>
      <w:r>
        <w:rPr>
          <w:rFonts w:hint="cs"/>
          <w:rtl/>
        </w:rPr>
        <w:t>אני מבקש, הוא היה שר החקלאות. אני מבקש לשמור על החברות פה, במליאה.</w:t>
      </w:r>
    </w:p>
    <w:p w14:paraId="7CDBDF02" w14:textId="77777777" w:rsidR="00000000" w:rsidRDefault="003C26CA">
      <w:pPr>
        <w:pStyle w:val="a"/>
        <w:ind w:firstLine="0"/>
        <w:rPr>
          <w:rFonts w:hint="cs"/>
          <w:rtl/>
        </w:rPr>
      </w:pPr>
    </w:p>
    <w:p w14:paraId="1A073C27" w14:textId="77777777" w:rsidR="00000000" w:rsidRDefault="003C26CA">
      <w:pPr>
        <w:pStyle w:val="SpeakerCon"/>
        <w:rPr>
          <w:rtl/>
        </w:rPr>
      </w:pPr>
      <w:bookmarkStart w:id="241" w:name="FS000001034T11_06_2003_15_57_09C"/>
      <w:bookmarkEnd w:id="241"/>
      <w:r>
        <w:rPr>
          <w:rtl/>
        </w:rPr>
        <w:t>משה כחלון (הליכוד):</w:t>
      </w:r>
    </w:p>
    <w:p w14:paraId="229B515A" w14:textId="77777777" w:rsidR="00000000" w:rsidRDefault="003C26CA">
      <w:pPr>
        <w:pStyle w:val="a"/>
        <w:rPr>
          <w:rtl/>
        </w:rPr>
      </w:pPr>
    </w:p>
    <w:p w14:paraId="3B8CB17A" w14:textId="77777777" w:rsidR="00000000" w:rsidRDefault="003C26CA">
      <w:pPr>
        <w:pStyle w:val="a"/>
        <w:rPr>
          <w:rFonts w:hint="cs"/>
          <w:rtl/>
        </w:rPr>
      </w:pPr>
      <w:r>
        <w:rPr>
          <w:rFonts w:hint="cs"/>
          <w:rtl/>
        </w:rPr>
        <w:t>אדוני, שלשום ביקרתי בלול בדרום, ושמעתי טענות כל</w:t>
      </w:r>
      <w:r>
        <w:rPr>
          <w:rFonts w:hint="cs"/>
          <w:rtl/>
        </w:rPr>
        <w:t xml:space="preserve"> כך קשות על השר לשעבר שמחון, על כל מיני פעולות שלו. שמעתי את זה שלשום, ואם השר ירצה, אני גם אגיד לו מי זה בעל הלול.</w:t>
      </w:r>
    </w:p>
    <w:p w14:paraId="1F816F9C" w14:textId="77777777" w:rsidR="00000000" w:rsidRDefault="003C26CA">
      <w:pPr>
        <w:pStyle w:val="a"/>
        <w:ind w:firstLine="0"/>
        <w:rPr>
          <w:rFonts w:hint="cs"/>
          <w:rtl/>
        </w:rPr>
      </w:pPr>
    </w:p>
    <w:p w14:paraId="43A388CA" w14:textId="77777777" w:rsidR="00000000" w:rsidRDefault="003C26CA">
      <w:pPr>
        <w:pStyle w:val="ac"/>
        <w:rPr>
          <w:rtl/>
        </w:rPr>
      </w:pPr>
      <w:r>
        <w:rPr>
          <w:rFonts w:hint="eastAsia"/>
          <w:rtl/>
        </w:rPr>
        <w:t>קולט</w:t>
      </w:r>
      <w:r>
        <w:rPr>
          <w:rtl/>
        </w:rPr>
        <w:t xml:space="preserve"> אביטל (העבודה-מימד):</w:t>
      </w:r>
    </w:p>
    <w:p w14:paraId="73C39468" w14:textId="77777777" w:rsidR="00000000" w:rsidRDefault="003C26CA">
      <w:pPr>
        <w:pStyle w:val="a"/>
        <w:rPr>
          <w:rFonts w:hint="cs"/>
          <w:rtl/>
        </w:rPr>
      </w:pPr>
    </w:p>
    <w:p w14:paraId="3121509E" w14:textId="77777777" w:rsidR="00000000" w:rsidRDefault="003C26CA">
      <w:pPr>
        <w:pStyle w:val="a"/>
        <w:rPr>
          <w:rFonts w:hint="cs"/>
          <w:rtl/>
        </w:rPr>
      </w:pPr>
      <w:r>
        <w:rPr>
          <w:rFonts w:hint="cs"/>
          <w:rtl/>
        </w:rPr>
        <w:t>מה אתה אומר?</w:t>
      </w:r>
    </w:p>
    <w:p w14:paraId="661E9A88" w14:textId="77777777" w:rsidR="00000000" w:rsidRDefault="003C26CA">
      <w:pPr>
        <w:pStyle w:val="a"/>
        <w:rPr>
          <w:rFonts w:hint="cs"/>
          <w:rtl/>
        </w:rPr>
      </w:pPr>
    </w:p>
    <w:p w14:paraId="3F1B4B24" w14:textId="77777777" w:rsidR="00000000" w:rsidRDefault="003C26CA">
      <w:pPr>
        <w:pStyle w:val="ac"/>
        <w:rPr>
          <w:rtl/>
        </w:rPr>
      </w:pPr>
      <w:r>
        <w:rPr>
          <w:rFonts w:hint="eastAsia"/>
          <w:rtl/>
        </w:rPr>
        <w:t>שלום</w:t>
      </w:r>
      <w:r>
        <w:rPr>
          <w:rtl/>
        </w:rPr>
        <w:t xml:space="preserve"> שמחון (העבודה-מימד):</w:t>
      </w:r>
    </w:p>
    <w:p w14:paraId="151E87F6" w14:textId="77777777" w:rsidR="00000000" w:rsidRDefault="003C26CA">
      <w:pPr>
        <w:pStyle w:val="a"/>
        <w:rPr>
          <w:rFonts w:hint="cs"/>
          <w:rtl/>
        </w:rPr>
      </w:pPr>
    </w:p>
    <w:p w14:paraId="4F52A0B6" w14:textId="77777777" w:rsidR="00000000" w:rsidRDefault="003C26CA">
      <w:pPr>
        <w:pStyle w:val="a"/>
        <w:rPr>
          <w:rFonts w:hint="cs"/>
          <w:rtl/>
        </w:rPr>
      </w:pPr>
      <w:r>
        <w:rPr>
          <w:rFonts w:hint="cs"/>
          <w:rtl/>
        </w:rPr>
        <w:t>אדוני היושב-ראש, אני מבקש הודעה אישית.</w:t>
      </w:r>
    </w:p>
    <w:p w14:paraId="2FEC56BC" w14:textId="77777777" w:rsidR="00000000" w:rsidRDefault="003C26CA">
      <w:pPr>
        <w:pStyle w:val="a"/>
        <w:ind w:firstLine="0"/>
        <w:rPr>
          <w:rFonts w:hint="cs"/>
          <w:rtl/>
        </w:rPr>
      </w:pPr>
    </w:p>
    <w:p w14:paraId="18C8445D" w14:textId="77777777" w:rsidR="00000000" w:rsidRDefault="003C26CA">
      <w:pPr>
        <w:pStyle w:val="SpeakerCon"/>
        <w:rPr>
          <w:rtl/>
        </w:rPr>
      </w:pPr>
      <w:bookmarkStart w:id="242" w:name="FS000001034T11_06_2003_15_58_16C"/>
      <w:bookmarkEnd w:id="242"/>
      <w:r>
        <w:rPr>
          <w:rtl/>
        </w:rPr>
        <w:t>משה כחלון (הליכוד):</w:t>
      </w:r>
    </w:p>
    <w:p w14:paraId="55F363FF" w14:textId="77777777" w:rsidR="00000000" w:rsidRDefault="003C26CA">
      <w:pPr>
        <w:pStyle w:val="a"/>
        <w:rPr>
          <w:rtl/>
        </w:rPr>
      </w:pPr>
    </w:p>
    <w:p w14:paraId="75502106" w14:textId="77777777" w:rsidR="00000000" w:rsidRDefault="003C26CA">
      <w:pPr>
        <w:pStyle w:val="a"/>
        <w:rPr>
          <w:rFonts w:hint="cs"/>
          <w:rtl/>
        </w:rPr>
      </w:pPr>
      <w:r>
        <w:rPr>
          <w:rFonts w:hint="cs"/>
          <w:rtl/>
        </w:rPr>
        <w:t xml:space="preserve">השר לשעבר </w:t>
      </w:r>
      <w:r>
        <w:rPr>
          <w:rFonts w:hint="cs"/>
          <w:rtl/>
        </w:rPr>
        <w:t>שמחון, כל אחד ידבר לקהל שלו, למי שהוא רוצה ולמי שהוא יחליט. אם אתה חושב שביטחון מדינת ישראל והפעולות של התנועה האסלאמית הם עניינו של מרכז הליכוד, אני מודיע לך שיש לך טעות. אתה ביקשת הודעה אישית, ואני מבקש לסיים את הוויכוח.</w:t>
      </w:r>
    </w:p>
    <w:p w14:paraId="1E0FD8E5" w14:textId="77777777" w:rsidR="00000000" w:rsidRDefault="003C26CA">
      <w:pPr>
        <w:pStyle w:val="a"/>
        <w:ind w:firstLine="0"/>
        <w:rPr>
          <w:rFonts w:hint="cs"/>
          <w:rtl/>
        </w:rPr>
      </w:pPr>
    </w:p>
    <w:p w14:paraId="61008A74" w14:textId="77777777" w:rsidR="00000000" w:rsidRDefault="003C26CA">
      <w:pPr>
        <w:pStyle w:val="a"/>
        <w:rPr>
          <w:rtl/>
        </w:rPr>
      </w:pPr>
      <w:bookmarkStart w:id="243" w:name="FS000001034T11_06_2003_15_07_06"/>
      <w:bookmarkEnd w:id="243"/>
    </w:p>
    <w:p w14:paraId="6CCC65FF" w14:textId="77777777" w:rsidR="00000000" w:rsidRDefault="003C26CA">
      <w:pPr>
        <w:pStyle w:val="a"/>
        <w:rPr>
          <w:rFonts w:hint="cs"/>
          <w:rtl/>
        </w:rPr>
      </w:pPr>
      <w:r>
        <w:rPr>
          <w:rFonts w:hint="cs"/>
          <w:rtl/>
        </w:rPr>
        <w:t>רבותי, ראש העיר הנוכחי, ד"ר סלי</w:t>
      </w:r>
      <w:r>
        <w:rPr>
          <w:rFonts w:hint="cs"/>
          <w:rtl/>
        </w:rPr>
        <w:t xml:space="preserve">מאן אגברייה, הוא ממשיך דרכו של הגיס שלו, השיח' ראאד סלאח. </w:t>
      </w:r>
    </w:p>
    <w:p w14:paraId="7871CA04" w14:textId="77777777" w:rsidR="00000000" w:rsidRDefault="003C26CA">
      <w:pPr>
        <w:pStyle w:val="a"/>
        <w:ind w:firstLine="0"/>
        <w:rPr>
          <w:rFonts w:hint="cs"/>
          <w:rtl/>
        </w:rPr>
      </w:pPr>
    </w:p>
    <w:p w14:paraId="405FE853" w14:textId="77777777" w:rsidR="00000000" w:rsidRDefault="003C26CA">
      <w:pPr>
        <w:pStyle w:val="ac"/>
        <w:rPr>
          <w:rtl/>
        </w:rPr>
      </w:pPr>
      <w:r>
        <w:rPr>
          <w:rFonts w:hint="eastAsia"/>
          <w:rtl/>
        </w:rPr>
        <w:t>עבד</w:t>
      </w:r>
      <w:r>
        <w:rPr>
          <w:rtl/>
        </w:rPr>
        <w:t>-אלמאלכ דהאמשה (רע"ם):</w:t>
      </w:r>
    </w:p>
    <w:p w14:paraId="3A608F25" w14:textId="77777777" w:rsidR="00000000" w:rsidRDefault="003C26CA">
      <w:pPr>
        <w:pStyle w:val="a"/>
        <w:rPr>
          <w:rFonts w:hint="cs"/>
          <w:rtl/>
        </w:rPr>
      </w:pPr>
    </w:p>
    <w:p w14:paraId="256053DD" w14:textId="77777777" w:rsidR="00000000" w:rsidRDefault="003C26CA">
      <w:pPr>
        <w:pStyle w:val="a"/>
        <w:rPr>
          <w:rFonts w:hint="cs"/>
          <w:rtl/>
        </w:rPr>
      </w:pPr>
      <w:r>
        <w:rPr>
          <w:rFonts w:hint="cs"/>
          <w:rtl/>
        </w:rPr>
        <w:t xml:space="preserve">נו, מה יש בדרכם? </w:t>
      </w:r>
    </w:p>
    <w:p w14:paraId="7B7DFB74" w14:textId="77777777" w:rsidR="00000000" w:rsidRDefault="003C26CA">
      <w:pPr>
        <w:pStyle w:val="a"/>
        <w:ind w:firstLine="0"/>
        <w:rPr>
          <w:rFonts w:hint="cs"/>
          <w:rtl/>
        </w:rPr>
      </w:pPr>
    </w:p>
    <w:p w14:paraId="2B249DDC" w14:textId="77777777" w:rsidR="00000000" w:rsidRDefault="003C26CA">
      <w:pPr>
        <w:pStyle w:val="ad"/>
        <w:rPr>
          <w:rtl/>
        </w:rPr>
      </w:pPr>
      <w:r>
        <w:rPr>
          <w:rtl/>
        </w:rPr>
        <w:t>היו"ר אלי בן-מנחם:</w:t>
      </w:r>
    </w:p>
    <w:p w14:paraId="36C8B932" w14:textId="77777777" w:rsidR="00000000" w:rsidRDefault="003C26CA">
      <w:pPr>
        <w:pStyle w:val="a"/>
        <w:rPr>
          <w:rtl/>
        </w:rPr>
      </w:pPr>
    </w:p>
    <w:p w14:paraId="4D757673" w14:textId="77777777" w:rsidR="00000000" w:rsidRDefault="003C26CA">
      <w:pPr>
        <w:pStyle w:val="a"/>
        <w:rPr>
          <w:rFonts w:hint="cs"/>
          <w:rtl/>
        </w:rPr>
      </w:pPr>
      <w:r>
        <w:rPr>
          <w:rFonts w:hint="cs"/>
          <w:rtl/>
        </w:rPr>
        <w:t xml:space="preserve">שלום, חבר הכנסת דהאמשה. אתה לא מקשיב לו, תקשיב לו. </w:t>
      </w:r>
    </w:p>
    <w:p w14:paraId="2E4DF7F7" w14:textId="77777777" w:rsidR="00000000" w:rsidRDefault="003C26CA">
      <w:pPr>
        <w:pStyle w:val="a"/>
        <w:ind w:firstLine="0"/>
        <w:rPr>
          <w:rFonts w:hint="cs"/>
          <w:rtl/>
        </w:rPr>
      </w:pPr>
    </w:p>
    <w:p w14:paraId="002E7E93" w14:textId="77777777" w:rsidR="00000000" w:rsidRDefault="003C26CA">
      <w:pPr>
        <w:pStyle w:val="Speaker"/>
        <w:rPr>
          <w:rtl/>
        </w:rPr>
      </w:pPr>
      <w:bookmarkStart w:id="244" w:name="FS000001034T11_06_2003_15_30_29"/>
      <w:bookmarkEnd w:id="244"/>
      <w:r>
        <w:rPr>
          <w:rFonts w:hint="eastAsia"/>
          <w:rtl/>
        </w:rPr>
        <w:t>משה</w:t>
      </w:r>
      <w:r>
        <w:rPr>
          <w:rtl/>
        </w:rPr>
        <w:t xml:space="preserve"> כחלון (הליכוד):</w:t>
      </w:r>
    </w:p>
    <w:p w14:paraId="12BA7797" w14:textId="77777777" w:rsidR="00000000" w:rsidRDefault="003C26CA">
      <w:pPr>
        <w:pStyle w:val="a"/>
        <w:rPr>
          <w:rFonts w:hint="cs"/>
          <w:rtl/>
        </w:rPr>
      </w:pPr>
    </w:p>
    <w:p w14:paraId="168A9973" w14:textId="77777777" w:rsidR="00000000" w:rsidRDefault="003C26CA">
      <w:pPr>
        <w:pStyle w:val="a"/>
        <w:rPr>
          <w:rFonts w:hint="cs"/>
          <w:rtl/>
        </w:rPr>
      </w:pPr>
      <w:r>
        <w:rPr>
          <w:rFonts w:hint="cs"/>
          <w:rtl/>
        </w:rPr>
        <w:t>אני אמרתי קודם מה יש בדרכם ואני אגיד גם בהמשך, "סתנא שוו</w:t>
      </w:r>
      <w:r>
        <w:rPr>
          <w:rFonts w:hint="cs"/>
          <w:rtl/>
        </w:rPr>
        <w:t xml:space="preserve">איה", שמע הכול, מה בוער? </w:t>
      </w:r>
    </w:p>
    <w:p w14:paraId="5E2D9E75" w14:textId="77777777" w:rsidR="00000000" w:rsidRDefault="003C26CA">
      <w:pPr>
        <w:pStyle w:val="a"/>
        <w:ind w:firstLine="0"/>
        <w:rPr>
          <w:rFonts w:hint="cs"/>
          <w:rtl/>
        </w:rPr>
      </w:pPr>
    </w:p>
    <w:p w14:paraId="1724DE0E" w14:textId="77777777" w:rsidR="00000000" w:rsidRDefault="003C26CA">
      <w:pPr>
        <w:pStyle w:val="ac"/>
        <w:rPr>
          <w:rtl/>
        </w:rPr>
      </w:pPr>
      <w:r>
        <w:rPr>
          <w:rFonts w:hint="eastAsia"/>
          <w:rtl/>
        </w:rPr>
        <w:t>נסים</w:t>
      </w:r>
      <w:r>
        <w:rPr>
          <w:rtl/>
        </w:rPr>
        <w:t xml:space="preserve"> זאב (ש"ס):</w:t>
      </w:r>
    </w:p>
    <w:p w14:paraId="7C678C2F" w14:textId="77777777" w:rsidR="00000000" w:rsidRDefault="003C26CA">
      <w:pPr>
        <w:pStyle w:val="a"/>
        <w:rPr>
          <w:rFonts w:hint="cs"/>
          <w:rtl/>
        </w:rPr>
      </w:pPr>
    </w:p>
    <w:p w14:paraId="2B79E3C2" w14:textId="77777777" w:rsidR="00000000" w:rsidRDefault="003C26CA">
      <w:pPr>
        <w:pStyle w:val="a"/>
        <w:rPr>
          <w:rFonts w:hint="cs"/>
          <w:rtl/>
        </w:rPr>
      </w:pPr>
      <w:r>
        <w:rPr>
          <w:rFonts w:hint="cs"/>
          <w:rtl/>
        </w:rPr>
        <w:t xml:space="preserve">הוא צודק - - - </w:t>
      </w:r>
    </w:p>
    <w:p w14:paraId="7E23468A" w14:textId="77777777" w:rsidR="00000000" w:rsidRDefault="003C26CA">
      <w:pPr>
        <w:pStyle w:val="a"/>
        <w:rPr>
          <w:rFonts w:hint="cs"/>
          <w:rtl/>
        </w:rPr>
      </w:pPr>
    </w:p>
    <w:p w14:paraId="2A561DC3" w14:textId="77777777" w:rsidR="00000000" w:rsidRDefault="003C26CA">
      <w:pPr>
        <w:pStyle w:val="SpeakerCon"/>
        <w:rPr>
          <w:rtl/>
        </w:rPr>
      </w:pPr>
      <w:bookmarkStart w:id="245" w:name="FS000001034T11_06_2003_15_30_59C"/>
      <w:bookmarkEnd w:id="245"/>
      <w:r>
        <w:rPr>
          <w:rtl/>
        </w:rPr>
        <w:t>משה כחלון (הליכוד):</w:t>
      </w:r>
    </w:p>
    <w:p w14:paraId="44C07E9B" w14:textId="77777777" w:rsidR="00000000" w:rsidRDefault="003C26CA">
      <w:pPr>
        <w:pStyle w:val="a"/>
        <w:rPr>
          <w:rtl/>
        </w:rPr>
      </w:pPr>
    </w:p>
    <w:p w14:paraId="27C5E610" w14:textId="77777777" w:rsidR="00000000" w:rsidRDefault="003C26CA">
      <w:pPr>
        <w:pStyle w:val="a"/>
        <w:rPr>
          <w:rFonts w:hint="cs"/>
          <w:rtl/>
        </w:rPr>
      </w:pPr>
      <w:r>
        <w:rPr>
          <w:rFonts w:hint="cs"/>
          <w:rtl/>
        </w:rPr>
        <w:t xml:space="preserve">רבותי, אני חוזר ואומר שאלה חשדות לכאורה; ראש העיר חשוד בהעברת כספים ל"חמאס", בפעילות ובחברות בארגונים שהוצאו מחוץ לחוק, בעבירות הקשורות בהתאחדות בלתי מוכרת, במגע עם סוכן זר, </w:t>
      </w:r>
      <w:r>
        <w:rPr>
          <w:rFonts w:hint="cs"/>
          <w:rtl/>
        </w:rPr>
        <w:t xml:space="preserve">ההלבנת הון ובעשיית פעולה ברכוש אסור. </w:t>
      </w:r>
    </w:p>
    <w:p w14:paraId="6E17C0E9" w14:textId="77777777" w:rsidR="00000000" w:rsidRDefault="003C26CA">
      <w:pPr>
        <w:pStyle w:val="a"/>
        <w:rPr>
          <w:rFonts w:hint="cs"/>
          <w:rtl/>
        </w:rPr>
      </w:pPr>
    </w:p>
    <w:p w14:paraId="2050A754" w14:textId="77777777" w:rsidR="00000000" w:rsidRDefault="003C26CA">
      <w:pPr>
        <w:pStyle w:val="a"/>
        <w:ind w:firstLine="720"/>
        <w:rPr>
          <w:rFonts w:hint="cs"/>
          <w:rtl/>
        </w:rPr>
      </w:pPr>
      <w:r>
        <w:rPr>
          <w:rFonts w:hint="cs"/>
          <w:rtl/>
        </w:rPr>
        <w:t xml:space="preserve">ד"ר אגברייה -  בשבילך, חבר הכנסת דהאמשה, אני אומר במה הוא חשוד - בתמיכה וסיוע לעצירים ביטחוניים ולמשפחות מתאבדים, אף שמחבלים מתאבדים לא מבחינים בין דם לדם - - - </w:t>
      </w:r>
    </w:p>
    <w:p w14:paraId="512FFE95" w14:textId="77777777" w:rsidR="00000000" w:rsidRDefault="003C26CA">
      <w:pPr>
        <w:pStyle w:val="a"/>
        <w:ind w:firstLine="0"/>
        <w:rPr>
          <w:rFonts w:hint="cs"/>
          <w:rtl/>
        </w:rPr>
      </w:pPr>
    </w:p>
    <w:p w14:paraId="39467564" w14:textId="77777777" w:rsidR="00000000" w:rsidRDefault="003C26CA">
      <w:pPr>
        <w:pStyle w:val="ac"/>
        <w:rPr>
          <w:rtl/>
        </w:rPr>
      </w:pPr>
      <w:r>
        <w:rPr>
          <w:rFonts w:hint="eastAsia"/>
          <w:rtl/>
        </w:rPr>
        <w:t>עבד</w:t>
      </w:r>
      <w:r>
        <w:rPr>
          <w:rtl/>
        </w:rPr>
        <w:t>-אלמאלכ דהאמשה (רע"ם):</w:t>
      </w:r>
    </w:p>
    <w:p w14:paraId="5F12604F" w14:textId="77777777" w:rsidR="00000000" w:rsidRDefault="003C26CA">
      <w:pPr>
        <w:pStyle w:val="a"/>
        <w:rPr>
          <w:rFonts w:hint="cs"/>
          <w:rtl/>
        </w:rPr>
      </w:pPr>
    </w:p>
    <w:p w14:paraId="5F058E83" w14:textId="77777777" w:rsidR="00000000" w:rsidRDefault="003C26CA">
      <w:pPr>
        <w:pStyle w:val="a"/>
        <w:rPr>
          <w:rFonts w:hint="cs"/>
          <w:rtl/>
        </w:rPr>
      </w:pPr>
      <w:r>
        <w:rPr>
          <w:rFonts w:hint="cs"/>
          <w:rtl/>
        </w:rPr>
        <w:t>לא עם המתאבדים ולא עם אלה ש</w:t>
      </w:r>
      <w:r>
        <w:rPr>
          <w:rFonts w:hint="cs"/>
          <w:rtl/>
        </w:rPr>
        <w:t xml:space="preserve">התאבדו - - - </w:t>
      </w:r>
    </w:p>
    <w:p w14:paraId="7339334B" w14:textId="77777777" w:rsidR="00000000" w:rsidRDefault="003C26CA">
      <w:pPr>
        <w:pStyle w:val="SpeakerCon"/>
        <w:rPr>
          <w:rFonts w:hint="cs"/>
          <w:rtl/>
        </w:rPr>
      </w:pPr>
      <w:bookmarkStart w:id="246" w:name="FS000001034T11_06_2003_15_33_05C"/>
      <w:bookmarkEnd w:id="246"/>
    </w:p>
    <w:p w14:paraId="7471C02D" w14:textId="77777777" w:rsidR="00000000" w:rsidRDefault="003C26CA">
      <w:pPr>
        <w:pStyle w:val="SpeakerCon"/>
        <w:rPr>
          <w:rtl/>
        </w:rPr>
      </w:pPr>
      <w:r>
        <w:rPr>
          <w:rtl/>
        </w:rPr>
        <w:t>משה כחלון (הליכוד):</w:t>
      </w:r>
    </w:p>
    <w:p w14:paraId="4AE668F8" w14:textId="77777777" w:rsidR="00000000" w:rsidRDefault="003C26CA">
      <w:pPr>
        <w:pStyle w:val="a"/>
        <w:rPr>
          <w:rtl/>
        </w:rPr>
      </w:pPr>
    </w:p>
    <w:p w14:paraId="0455DE38" w14:textId="77777777" w:rsidR="00000000" w:rsidRDefault="003C26CA">
      <w:pPr>
        <w:pStyle w:val="a"/>
        <w:rPr>
          <w:rFonts w:hint="cs"/>
          <w:rtl/>
        </w:rPr>
      </w:pPr>
      <w:r>
        <w:rPr>
          <w:rFonts w:hint="cs"/>
          <w:rtl/>
        </w:rPr>
        <w:t xml:space="preserve">תראה, אני אמרתי שאלה חשדות לכאורה. אני אגיד פה כל מה שאני חושב וכל מה שאני יודע. </w:t>
      </w:r>
    </w:p>
    <w:p w14:paraId="6D3AC1F0" w14:textId="77777777" w:rsidR="00000000" w:rsidRDefault="003C26CA">
      <w:pPr>
        <w:pStyle w:val="a"/>
        <w:ind w:firstLine="0"/>
        <w:rPr>
          <w:rFonts w:hint="cs"/>
          <w:rtl/>
        </w:rPr>
      </w:pPr>
    </w:p>
    <w:p w14:paraId="022F0BDA" w14:textId="77777777" w:rsidR="00000000" w:rsidRDefault="003C26CA">
      <w:pPr>
        <w:pStyle w:val="ac"/>
        <w:rPr>
          <w:rtl/>
        </w:rPr>
      </w:pPr>
      <w:r>
        <w:rPr>
          <w:rFonts w:hint="eastAsia"/>
          <w:rtl/>
        </w:rPr>
        <w:t>טלב</w:t>
      </w:r>
      <w:r>
        <w:rPr>
          <w:rtl/>
        </w:rPr>
        <w:t xml:space="preserve"> אלסאנע (רע"ם):</w:t>
      </w:r>
    </w:p>
    <w:p w14:paraId="61E660D1" w14:textId="77777777" w:rsidR="00000000" w:rsidRDefault="003C26CA">
      <w:pPr>
        <w:pStyle w:val="a"/>
        <w:rPr>
          <w:rFonts w:hint="cs"/>
          <w:rtl/>
        </w:rPr>
      </w:pPr>
    </w:p>
    <w:p w14:paraId="5E1D1BBA" w14:textId="77777777" w:rsidR="00000000" w:rsidRDefault="003C26CA">
      <w:pPr>
        <w:pStyle w:val="a"/>
        <w:rPr>
          <w:rFonts w:hint="cs"/>
          <w:rtl/>
        </w:rPr>
      </w:pPr>
      <w:r>
        <w:rPr>
          <w:rFonts w:hint="cs"/>
          <w:rtl/>
        </w:rPr>
        <w:t xml:space="preserve">תשאיר את זה למשטרה ולבית-המשפט, מה אתה מתערב בכלל? שופט, פוסק. </w:t>
      </w:r>
    </w:p>
    <w:p w14:paraId="1DBD8B55" w14:textId="77777777" w:rsidR="00000000" w:rsidRDefault="003C26CA">
      <w:pPr>
        <w:pStyle w:val="a"/>
        <w:ind w:firstLine="0"/>
        <w:rPr>
          <w:rFonts w:hint="cs"/>
          <w:rtl/>
        </w:rPr>
      </w:pPr>
    </w:p>
    <w:p w14:paraId="0B9710C7" w14:textId="77777777" w:rsidR="00000000" w:rsidRDefault="003C26CA">
      <w:pPr>
        <w:pStyle w:val="SpeakerCon"/>
        <w:rPr>
          <w:rtl/>
        </w:rPr>
      </w:pPr>
      <w:bookmarkStart w:id="247" w:name="FS000001034T11_06_2003_15_35_30C"/>
      <w:bookmarkEnd w:id="247"/>
      <w:r>
        <w:rPr>
          <w:rtl/>
        </w:rPr>
        <w:t>משה כחלון (הליכוד):</w:t>
      </w:r>
    </w:p>
    <w:p w14:paraId="3D6B4E0D" w14:textId="77777777" w:rsidR="00000000" w:rsidRDefault="003C26CA">
      <w:pPr>
        <w:pStyle w:val="a"/>
        <w:rPr>
          <w:rtl/>
        </w:rPr>
      </w:pPr>
    </w:p>
    <w:p w14:paraId="589E258F" w14:textId="77777777" w:rsidR="00000000" w:rsidRDefault="003C26CA">
      <w:pPr>
        <w:pStyle w:val="a"/>
        <w:rPr>
          <w:rFonts w:hint="cs"/>
          <w:rtl/>
        </w:rPr>
      </w:pPr>
      <w:r>
        <w:rPr>
          <w:rFonts w:hint="cs"/>
          <w:rtl/>
        </w:rPr>
        <w:t>אדוני, אני לא שופט, שמעת אותי ש</w:t>
      </w:r>
      <w:r>
        <w:rPr>
          <w:rFonts w:hint="cs"/>
          <w:rtl/>
        </w:rPr>
        <w:t xml:space="preserve">ופט? שמעת אותי פוסק? לא נעים לכם לשמוע  - - - </w:t>
      </w:r>
    </w:p>
    <w:p w14:paraId="4613BAD0" w14:textId="77777777" w:rsidR="00000000" w:rsidRDefault="003C26CA">
      <w:pPr>
        <w:pStyle w:val="a"/>
        <w:ind w:firstLine="0"/>
        <w:rPr>
          <w:rFonts w:hint="cs"/>
          <w:rtl/>
        </w:rPr>
      </w:pPr>
    </w:p>
    <w:p w14:paraId="7DF28B8F" w14:textId="77777777" w:rsidR="00000000" w:rsidRDefault="003C26CA">
      <w:pPr>
        <w:pStyle w:val="ac"/>
        <w:rPr>
          <w:rtl/>
        </w:rPr>
      </w:pPr>
      <w:r>
        <w:rPr>
          <w:rFonts w:hint="eastAsia"/>
          <w:rtl/>
        </w:rPr>
        <w:t>טלב</w:t>
      </w:r>
      <w:r>
        <w:rPr>
          <w:rtl/>
        </w:rPr>
        <w:t xml:space="preserve"> אלסאנע (רע"ם):</w:t>
      </w:r>
    </w:p>
    <w:p w14:paraId="5CE0F086" w14:textId="77777777" w:rsidR="00000000" w:rsidRDefault="003C26CA">
      <w:pPr>
        <w:pStyle w:val="a"/>
        <w:rPr>
          <w:rFonts w:hint="cs"/>
          <w:rtl/>
        </w:rPr>
      </w:pPr>
    </w:p>
    <w:p w14:paraId="3C781D05" w14:textId="77777777" w:rsidR="00000000" w:rsidRDefault="003C26CA">
      <w:pPr>
        <w:pStyle w:val="a"/>
        <w:rPr>
          <w:rFonts w:hint="cs"/>
          <w:rtl/>
        </w:rPr>
      </w:pPr>
      <w:r>
        <w:rPr>
          <w:rFonts w:hint="cs"/>
          <w:rtl/>
        </w:rPr>
        <w:t xml:space="preserve">יכול להיות שהוא ישתחרר מחר. </w:t>
      </w:r>
    </w:p>
    <w:p w14:paraId="66FE2893" w14:textId="77777777" w:rsidR="00000000" w:rsidRDefault="003C26CA">
      <w:pPr>
        <w:pStyle w:val="a"/>
        <w:ind w:firstLine="0"/>
        <w:rPr>
          <w:rFonts w:hint="cs"/>
          <w:rtl/>
        </w:rPr>
      </w:pPr>
    </w:p>
    <w:p w14:paraId="3F676E7D" w14:textId="77777777" w:rsidR="00000000" w:rsidRDefault="003C26CA">
      <w:pPr>
        <w:pStyle w:val="SpeakerCon"/>
        <w:rPr>
          <w:rtl/>
        </w:rPr>
      </w:pPr>
      <w:bookmarkStart w:id="248" w:name="FS000001034T11_06_2003_15_36_02C"/>
      <w:bookmarkEnd w:id="248"/>
      <w:r>
        <w:rPr>
          <w:rtl/>
        </w:rPr>
        <w:t>משה כחלון (הליכוד):</w:t>
      </w:r>
    </w:p>
    <w:p w14:paraId="7E067824" w14:textId="77777777" w:rsidR="00000000" w:rsidRDefault="003C26CA">
      <w:pPr>
        <w:pStyle w:val="a"/>
        <w:rPr>
          <w:rtl/>
        </w:rPr>
      </w:pPr>
    </w:p>
    <w:p w14:paraId="593BE8E6" w14:textId="77777777" w:rsidR="00000000" w:rsidRDefault="003C26CA">
      <w:pPr>
        <w:pStyle w:val="a"/>
        <w:rPr>
          <w:rFonts w:hint="cs"/>
          <w:rtl/>
        </w:rPr>
      </w:pPr>
      <w:r>
        <w:rPr>
          <w:rFonts w:hint="cs"/>
          <w:rtl/>
        </w:rPr>
        <w:t xml:space="preserve">ישתחרר מחר, חכה, תשמע עד סוף הנאום. </w:t>
      </w:r>
    </w:p>
    <w:p w14:paraId="6A62A814" w14:textId="77777777" w:rsidR="00000000" w:rsidRDefault="003C26CA">
      <w:pPr>
        <w:pStyle w:val="a"/>
        <w:rPr>
          <w:rFonts w:hint="cs"/>
          <w:rtl/>
        </w:rPr>
      </w:pPr>
    </w:p>
    <w:p w14:paraId="65D6F003" w14:textId="77777777" w:rsidR="00000000" w:rsidRDefault="003C26CA">
      <w:pPr>
        <w:pStyle w:val="a"/>
        <w:rPr>
          <w:rFonts w:hint="cs"/>
          <w:rtl/>
        </w:rPr>
      </w:pPr>
      <w:r>
        <w:rPr>
          <w:rFonts w:hint="cs"/>
          <w:rtl/>
        </w:rPr>
        <w:t>על כל פנים, ד"ר אגברייה, כמו ראאד סלאח, ממשיך לנקוט בקו ה"הומניטרי" ולטעון שהעזרה ניתנת ליתומים וכי</w:t>
      </w:r>
      <w:r>
        <w:rPr>
          <w:rFonts w:hint="cs"/>
          <w:rtl/>
        </w:rPr>
        <w:t xml:space="preserve"> הוא מתכוון להמשיך בעבודתו. על כל מה שנטען נגדו בבית-המשפט הוא נותן את האליבי הכל-כך מוכר: מדובר ב"צדקה". </w:t>
      </w:r>
    </w:p>
    <w:p w14:paraId="01C2A0C0" w14:textId="77777777" w:rsidR="00000000" w:rsidRDefault="003C26CA">
      <w:pPr>
        <w:pStyle w:val="a"/>
        <w:rPr>
          <w:rFonts w:hint="cs"/>
          <w:rtl/>
        </w:rPr>
      </w:pPr>
    </w:p>
    <w:p w14:paraId="229D8A51" w14:textId="77777777" w:rsidR="00000000" w:rsidRDefault="003C26CA">
      <w:pPr>
        <w:pStyle w:val="a"/>
        <w:rPr>
          <w:rFonts w:hint="cs"/>
          <w:rtl/>
        </w:rPr>
      </w:pPr>
      <w:r>
        <w:rPr>
          <w:rFonts w:hint="cs"/>
          <w:rtl/>
        </w:rPr>
        <w:t xml:space="preserve">חבר הכנסת אלסאנע, תקן אותי אם אני טועה, באום-אל-פחם יש רחוב שנקרא עז אל-דין אל-קסאם?  </w:t>
      </w:r>
    </w:p>
    <w:p w14:paraId="10D0117C" w14:textId="77777777" w:rsidR="00000000" w:rsidRDefault="003C26CA">
      <w:pPr>
        <w:pStyle w:val="a"/>
        <w:ind w:firstLine="0"/>
        <w:rPr>
          <w:rFonts w:hint="cs"/>
          <w:rtl/>
        </w:rPr>
      </w:pPr>
    </w:p>
    <w:p w14:paraId="193B742D" w14:textId="77777777" w:rsidR="00000000" w:rsidRDefault="003C26CA">
      <w:pPr>
        <w:pStyle w:val="ac"/>
        <w:rPr>
          <w:rtl/>
        </w:rPr>
      </w:pPr>
      <w:r>
        <w:rPr>
          <w:rFonts w:hint="eastAsia"/>
          <w:rtl/>
        </w:rPr>
        <w:t>טלב</w:t>
      </w:r>
      <w:r>
        <w:rPr>
          <w:rtl/>
        </w:rPr>
        <w:t xml:space="preserve"> אלסאנע (רע"ם):</w:t>
      </w:r>
    </w:p>
    <w:p w14:paraId="18E4A9AF" w14:textId="77777777" w:rsidR="00000000" w:rsidRDefault="003C26CA">
      <w:pPr>
        <w:pStyle w:val="a"/>
        <w:rPr>
          <w:rFonts w:hint="cs"/>
          <w:rtl/>
        </w:rPr>
      </w:pPr>
    </w:p>
    <w:p w14:paraId="174E4F0E" w14:textId="77777777" w:rsidR="00000000" w:rsidRDefault="003C26CA">
      <w:pPr>
        <w:pStyle w:val="a"/>
        <w:rPr>
          <w:rFonts w:hint="cs"/>
          <w:rtl/>
        </w:rPr>
      </w:pPr>
      <w:r>
        <w:rPr>
          <w:rFonts w:hint="cs"/>
          <w:rtl/>
        </w:rPr>
        <w:t xml:space="preserve">אני לא יודע, אבל יש מנהיג כזה בהיסטוריה </w:t>
      </w:r>
      <w:r>
        <w:rPr>
          <w:rFonts w:hint="cs"/>
          <w:rtl/>
        </w:rPr>
        <w:t xml:space="preserve">הפלסטינית. </w:t>
      </w:r>
    </w:p>
    <w:p w14:paraId="323B9392" w14:textId="77777777" w:rsidR="00000000" w:rsidRDefault="003C26CA">
      <w:pPr>
        <w:pStyle w:val="a"/>
        <w:ind w:firstLine="0"/>
        <w:rPr>
          <w:rFonts w:hint="cs"/>
          <w:rtl/>
        </w:rPr>
      </w:pPr>
    </w:p>
    <w:p w14:paraId="32990675" w14:textId="77777777" w:rsidR="00000000" w:rsidRDefault="003C26CA">
      <w:pPr>
        <w:pStyle w:val="SpeakerCon"/>
        <w:rPr>
          <w:rtl/>
        </w:rPr>
      </w:pPr>
      <w:bookmarkStart w:id="249" w:name="FS000001034T11_06_2003_15_38_19C"/>
      <w:bookmarkEnd w:id="249"/>
      <w:r>
        <w:rPr>
          <w:rtl/>
        </w:rPr>
        <w:t>משה כחלון (הליכוד):</w:t>
      </w:r>
    </w:p>
    <w:p w14:paraId="339975BF" w14:textId="77777777" w:rsidR="00000000" w:rsidRDefault="003C26CA">
      <w:pPr>
        <w:pStyle w:val="a"/>
        <w:rPr>
          <w:rtl/>
        </w:rPr>
      </w:pPr>
    </w:p>
    <w:p w14:paraId="2146DF8E" w14:textId="77777777" w:rsidR="00000000" w:rsidRDefault="003C26CA">
      <w:pPr>
        <w:pStyle w:val="a"/>
        <w:rPr>
          <w:rFonts w:hint="cs"/>
          <w:rtl/>
        </w:rPr>
      </w:pPr>
      <w:r>
        <w:rPr>
          <w:rFonts w:hint="cs"/>
          <w:rtl/>
        </w:rPr>
        <w:t xml:space="preserve">אתה לא יודע. מי זה עז אל-דין אל-קסאם? </w:t>
      </w:r>
    </w:p>
    <w:p w14:paraId="36FB02C8" w14:textId="77777777" w:rsidR="00000000" w:rsidRDefault="003C26CA">
      <w:pPr>
        <w:pStyle w:val="a"/>
        <w:ind w:firstLine="0"/>
        <w:rPr>
          <w:rFonts w:hint="cs"/>
          <w:rtl/>
        </w:rPr>
      </w:pPr>
    </w:p>
    <w:p w14:paraId="56A69556" w14:textId="77777777" w:rsidR="00000000" w:rsidRDefault="003C26CA">
      <w:pPr>
        <w:pStyle w:val="ac"/>
        <w:rPr>
          <w:rtl/>
        </w:rPr>
      </w:pPr>
      <w:r>
        <w:rPr>
          <w:rFonts w:hint="eastAsia"/>
          <w:rtl/>
        </w:rPr>
        <w:t>טלב</w:t>
      </w:r>
      <w:r>
        <w:rPr>
          <w:rtl/>
        </w:rPr>
        <w:t xml:space="preserve"> אלסאנע (רע"ם):</w:t>
      </w:r>
    </w:p>
    <w:p w14:paraId="4FBBE68C" w14:textId="77777777" w:rsidR="00000000" w:rsidRDefault="003C26CA">
      <w:pPr>
        <w:pStyle w:val="a"/>
        <w:rPr>
          <w:rFonts w:hint="cs"/>
          <w:rtl/>
        </w:rPr>
      </w:pPr>
    </w:p>
    <w:p w14:paraId="76886EAF" w14:textId="77777777" w:rsidR="00000000" w:rsidRDefault="003C26CA">
      <w:pPr>
        <w:pStyle w:val="a"/>
        <w:rPr>
          <w:rFonts w:hint="cs"/>
          <w:rtl/>
        </w:rPr>
      </w:pPr>
      <w:r>
        <w:rPr>
          <w:rFonts w:hint="cs"/>
          <w:rtl/>
        </w:rPr>
        <w:t xml:space="preserve">הוא נאבק נגד הבריטים, לא נגד ישראל. </w:t>
      </w:r>
    </w:p>
    <w:p w14:paraId="6B0B2A01" w14:textId="77777777" w:rsidR="00000000" w:rsidRDefault="003C26CA">
      <w:pPr>
        <w:pStyle w:val="a"/>
        <w:ind w:firstLine="0"/>
        <w:rPr>
          <w:rFonts w:hint="cs"/>
          <w:rtl/>
        </w:rPr>
      </w:pPr>
    </w:p>
    <w:p w14:paraId="26576113" w14:textId="77777777" w:rsidR="00000000" w:rsidRDefault="003C26CA">
      <w:pPr>
        <w:pStyle w:val="SpeakerCon"/>
        <w:rPr>
          <w:rtl/>
        </w:rPr>
      </w:pPr>
      <w:bookmarkStart w:id="250" w:name="FS000001034T11_06_2003_15_38_55C"/>
      <w:bookmarkEnd w:id="250"/>
      <w:r>
        <w:rPr>
          <w:rtl/>
        </w:rPr>
        <w:t>משה כחלון (הליכוד):</w:t>
      </w:r>
    </w:p>
    <w:p w14:paraId="0133E15C" w14:textId="77777777" w:rsidR="00000000" w:rsidRDefault="003C26CA">
      <w:pPr>
        <w:pStyle w:val="a"/>
        <w:rPr>
          <w:rtl/>
        </w:rPr>
      </w:pPr>
    </w:p>
    <w:p w14:paraId="3E593687" w14:textId="77777777" w:rsidR="00000000" w:rsidRDefault="003C26CA">
      <w:pPr>
        <w:pStyle w:val="a"/>
        <w:rPr>
          <w:rFonts w:hint="cs"/>
          <w:rtl/>
        </w:rPr>
      </w:pPr>
      <w:r>
        <w:rPr>
          <w:rFonts w:hint="cs"/>
          <w:rtl/>
        </w:rPr>
        <w:t>נגד הבריטים, אה? והזרוע הצבאית של ה"חמאס" על שם מי היא? אתה יודע, חבר הכנסת בשארה, בארצות-הברית, תקרא ר</w:t>
      </w:r>
      <w:r>
        <w:rPr>
          <w:rFonts w:hint="cs"/>
          <w:rtl/>
        </w:rPr>
        <w:t xml:space="preserve">חוב על שם בן-לאדן, נראה אותך. </w:t>
      </w:r>
    </w:p>
    <w:p w14:paraId="7F8DA40B" w14:textId="77777777" w:rsidR="00000000" w:rsidRDefault="003C26CA">
      <w:pPr>
        <w:pStyle w:val="a"/>
        <w:rPr>
          <w:rFonts w:hint="cs"/>
          <w:rtl/>
        </w:rPr>
      </w:pPr>
    </w:p>
    <w:p w14:paraId="77DB3ED7" w14:textId="77777777" w:rsidR="00000000" w:rsidRDefault="003C26CA">
      <w:pPr>
        <w:pStyle w:val="ac"/>
        <w:rPr>
          <w:rtl/>
        </w:rPr>
      </w:pPr>
      <w:r>
        <w:rPr>
          <w:rFonts w:hint="eastAsia"/>
          <w:rtl/>
        </w:rPr>
        <w:t>עזמי</w:t>
      </w:r>
      <w:r>
        <w:rPr>
          <w:rtl/>
        </w:rPr>
        <w:t xml:space="preserve"> בשארה (בל"ד):</w:t>
      </w:r>
    </w:p>
    <w:p w14:paraId="3106C042" w14:textId="77777777" w:rsidR="00000000" w:rsidRDefault="003C26CA">
      <w:pPr>
        <w:pStyle w:val="a"/>
        <w:rPr>
          <w:rFonts w:hint="cs"/>
          <w:rtl/>
        </w:rPr>
      </w:pPr>
    </w:p>
    <w:p w14:paraId="6B0A6B15" w14:textId="77777777" w:rsidR="00000000" w:rsidRDefault="003C26CA">
      <w:pPr>
        <w:pStyle w:val="a"/>
        <w:rPr>
          <w:rFonts w:hint="cs"/>
          <w:rtl/>
        </w:rPr>
      </w:pPr>
      <w:r>
        <w:rPr>
          <w:rFonts w:hint="cs"/>
          <w:rtl/>
        </w:rPr>
        <w:t xml:space="preserve">לא, זה לא זה. </w:t>
      </w:r>
    </w:p>
    <w:p w14:paraId="09BAECEF" w14:textId="77777777" w:rsidR="00000000" w:rsidRDefault="003C26CA">
      <w:pPr>
        <w:pStyle w:val="a"/>
        <w:ind w:firstLine="0"/>
        <w:rPr>
          <w:rFonts w:hint="cs"/>
          <w:rtl/>
        </w:rPr>
      </w:pPr>
    </w:p>
    <w:p w14:paraId="63203A4E" w14:textId="77777777" w:rsidR="00000000" w:rsidRDefault="003C26CA">
      <w:pPr>
        <w:pStyle w:val="SpeakerCon"/>
        <w:rPr>
          <w:rtl/>
        </w:rPr>
      </w:pPr>
      <w:bookmarkStart w:id="251" w:name="FS000001034T11_06_2003_15_39_51C"/>
      <w:bookmarkEnd w:id="251"/>
      <w:r>
        <w:rPr>
          <w:rtl/>
        </w:rPr>
        <w:t>משה כחלון (הליכוד):</w:t>
      </w:r>
    </w:p>
    <w:p w14:paraId="6669A5FD" w14:textId="77777777" w:rsidR="00000000" w:rsidRDefault="003C26CA">
      <w:pPr>
        <w:pStyle w:val="a"/>
        <w:rPr>
          <w:rtl/>
        </w:rPr>
      </w:pPr>
    </w:p>
    <w:p w14:paraId="7E11CB13" w14:textId="77777777" w:rsidR="00000000" w:rsidRDefault="003C26CA">
      <w:pPr>
        <w:pStyle w:val="a"/>
        <w:rPr>
          <w:rFonts w:hint="cs"/>
          <w:rtl/>
        </w:rPr>
      </w:pPr>
      <w:r>
        <w:rPr>
          <w:rFonts w:hint="cs"/>
          <w:rtl/>
        </w:rPr>
        <w:t xml:space="preserve">לא יקבלו שקל מהמדינה, אבל לא נורא. </w:t>
      </w:r>
    </w:p>
    <w:p w14:paraId="0BA894E3" w14:textId="77777777" w:rsidR="00000000" w:rsidRDefault="003C26CA">
      <w:pPr>
        <w:pStyle w:val="a"/>
        <w:ind w:firstLine="0"/>
        <w:rPr>
          <w:rFonts w:hint="cs"/>
          <w:rtl/>
        </w:rPr>
      </w:pPr>
    </w:p>
    <w:p w14:paraId="5D647B0A" w14:textId="77777777" w:rsidR="00000000" w:rsidRDefault="003C26CA">
      <w:pPr>
        <w:pStyle w:val="ad"/>
        <w:rPr>
          <w:rtl/>
        </w:rPr>
      </w:pPr>
      <w:r>
        <w:rPr>
          <w:rtl/>
        </w:rPr>
        <w:t>היו"ר אלי בן-מנחם:</w:t>
      </w:r>
    </w:p>
    <w:p w14:paraId="72D11FC6" w14:textId="77777777" w:rsidR="00000000" w:rsidRDefault="003C26CA">
      <w:pPr>
        <w:pStyle w:val="a"/>
        <w:rPr>
          <w:rtl/>
        </w:rPr>
      </w:pPr>
    </w:p>
    <w:p w14:paraId="5BBCD368" w14:textId="77777777" w:rsidR="00000000" w:rsidRDefault="003C26CA">
      <w:pPr>
        <w:pStyle w:val="a"/>
        <w:rPr>
          <w:rFonts w:hint="cs"/>
          <w:rtl/>
        </w:rPr>
      </w:pPr>
      <w:r>
        <w:rPr>
          <w:rFonts w:hint="cs"/>
          <w:rtl/>
        </w:rPr>
        <w:t xml:space="preserve">חבר הכנסת משה כחלון, אנא ממך. </w:t>
      </w:r>
    </w:p>
    <w:p w14:paraId="76072CF2" w14:textId="77777777" w:rsidR="00000000" w:rsidRDefault="003C26CA">
      <w:pPr>
        <w:pStyle w:val="a"/>
        <w:ind w:firstLine="0"/>
        <w:rPr>
          <w:rFonts w:hint="cs"/>
          <w:rtl/>
        </w:rPr>
      </w:pPr>
    </w:p>
    <w:p w14:paraId="0C543CE6" w14:textId="77777777" w:rsidR="00000000" w:rsidRDefault="003C26CA">
      <w:pPr>
        <w:pStyle w:val="SpeakerCon"/>
        <w:rPr>
          <w:rtl/>
        </w:rPr>
      </w:pPr>
      <w:bookmarkStart w:id="252" w:name="FS000001034T11_06_2003_15_40_09C"/>
      <w:bookmarkEnd w:id="252"/>
      <w:r>
        <w:rPr>
          <w:rtl/>
        </w:rPr>
        <w:t>משה כחלון (הליכוד):</w:t>
      </w:r>
    </w:p>
    <w:p w14:paraId="16B0F622" w14:textId="77777777" w:rsidR="00000000" w:rsidRDefault="003C26CA">
      <w:pPr>
        <w:pStyle w:val="a"/>
        <w:rPr>
          <w:rtl/>
        </w:rPr>
      </w:pPr>
    </w:p>
    <w:p w14:paraId="1DDF4122" w14:textId="77777777" w:rsidR="00000000" w:rsidRDefault="003C26CA">
      <w:pPr>
        <w:pStyle w:val="a"/>
        <w:rPr>
          <w:rFonts w:hint="cs"/>
          <w:rtl/>
        </w:rPr>
      </w:pPr>
      <w:r>
        <w:rPr>
          <w:rFonts w:hint="cs"/>
          <w:rtl/>
        </w:rPr>
        <w:t xml:space="preserve">או,קיי. בואו נרוץ. </w:t>
      </w:r>
    </w:p>
    <w:p w14:paraId="18D27378" w14:textId="77777777" w:rsidR="00000000" w:rsidRDefault="003C26CA">
      <w:pPr>
        <w:pStyle w:val="a"/>
        <w:ind w:firstLine="0"/>
        <w:rPr>
          <w:rFonts w:hint="cs"/>
          <w:rtl/>
        </w:rPr>
      </w:pPr>
    </w:p>
    <w:p w14:paraId="5CA48C52" w14:textId="77777777" w:rsidR="00000000" w:rsidRDefault="003C26CA">
      <w:pPr>
        <w:pStyle w:val="ad"/>
        <w:rPr>
          <w:rtl/>
        </w:rPr>
      </w:pPr>
      <w:r>
        <w:rPr>
          <w:rtl/>
        </w:rPr>
        <w:t>היו"ר אלי בן-מנחם:</w:t>
      </w:r>
    </w:p>
    <w:p w14:paraId="2FA81BCD" w14:textId="77777777" w:rsidR="00000000" w:rsidRDefault="003C26CA">
      <w:pPr>
        <w:pStyle w:val="a"/>
        <w:rPr>
          <w:rtl/>
        </w:rPr>
      </w:pPr>
    </w:p>
    <w:p w14:paraId="5F3F6488" w14:textId="77777777" w:rsidR="00000000" w:rsidRDefault="003C26CA">
      <w:pPr>
        <w:pStyle w:val="a"/>
        <w:rPr>
          <w:rFonts w:hint="cs"/>
          <w:rtl/>
        </w:rPr>
      </w:pPr>
      <w:r>
        <w:rPr>
          <w:rFonts w:hint="cs"/>
          <w:rtl/>
        </w:rPr>
        <w:t>אני מבקש לאפשר ל</w:t>
      </w:r>
      <w:r>
        <w:rPr>
          <w:rFonts w:hint="cs"/>
          <w:rtl/>
        </w:rPr>
        <w:t xml:space="preserve">ו לסיים. </w:t>
      </w:r>
    </w:p>
    <w:p w14:paraId="1E00A62D" w14:textId="77777777" w:rsidR="00000000" w:rsidRDefault="003C26CA">
      <w:pPr>
        <w:pStyle w:val="a"/>
        <w:ind w:firstLine="0"/>
        <w:rPr>
          <w:rFonts w:hint="cs"/>
          <w:rtl/>
        </w:rPr>
      </w:pPr>
    </w:p>
    <w:p w14:paraId="19F3CDFD" w14:textId="77777777" w:rsidR="00000000" w:rsidRDefault="003C26CA">
      <w:pPr>
        <w:pStyle w:val="ac"/>
        <w:rPr>
          <w:rtl/>
        </w:rPr>
      </w:pPr>
      <w:r>
        <w:rPr>
          <w:rFonts w:hint="eastAsia"/>
          <w:rtl/>
        </w:rPr>
        <w:t>טלב</w:t>
      </w:r>
      <w:r>
        <w:rPr>
          <w:rtl/>
        </w:rPr>
        <w:t xml:space="preserve"> אלסאנע (רע"ם):</w:t>
      </w:r>
    </w:p>
    <w:p w14:paraId="39321AE2" w14:textId="77777777" w:rsidR="00000000" w:rsidRDefault="003C26CA">
      <w:pPr>
        <w:pStyle w:val="a"/>
        <w:rPr>
          <w:rFonts w:hint="cs"/>
          <w:rtl/>
        </w:rPr>
      </w:pPr>
    </w:p>
    <w:p w14:paraId="523E1DE0" w14:textId="77777777" w:rsidR="00000000" w:rsidRDefault="003C26CA">
      <w:pPr>
        <w:pStyle w:val="a"/>
        <w:rPr>
          <w:rFonts w:hint="cs"/>
          <w:rtl/>
        </w:rPr>
      </w:pPr>
      <w:r>
        <w:rPr>
          <w:rFonts w:hint="cs"/>
          <w:rtl/>
        </w:rPr>
        <w:t xml:space="preserve">אתה רוצה ועדת חקירה בגלל שם הרחוב? אני רוצה להבין. </w:t>
      </w:r>
    </w:p>
    <w:p w14:paraId="340D090C" w14:textId="77777777" w:rsidR="00000000" w:rsidRDefault="003C26CA">
      <w:pPr>
        <w:pStyle w:val="a"/>
        <w:ind w:firstLine="0"/>
        <w:rPr>
          <w:rFonts w:hint="cs"/>
          <w:rtl/>
        </w:rPr>
      </w:pPr>
    </w:p>
    <w:p w14:paraId="7320CFB2" w14:textId="77777777" w:rsidR="00000000" w:rsidRDefault="003C26CA">
      <w:pPr>
        <w:pStyle w:val="ad"/>
        <w:rPr>
          <w:rtl/>
        </w:rPr>
      </w:pPr>
      <w:r>
        <w:rPr>
          <w:rtl/>
        </w:rPr>
        <w:t>היו"ר אלי בן-מנחם:</w:t>
      </w:r>
    </w:p>
    <w:p w14:paraId="4CCCE4A9" w14:textId="77777777" w:rsidR="00000000" w:rsidRDefault="003C26CA">
      <w:pPr>
        <w:pStyle w:val="a"/>
        <w:rPr>
          <w:rtl/>
        </w:rPr>
      </w:pPr>
    </w:p>
    <w:p w14:paraId="6B6D111E" w14:textId="77777777" w:rsidR="00000000" w:rsidRDefault="003C26CA">
      <w:pPr>
        <w:pStyle w:val="a"/>
        <w:rPr>
          <w:rFonts w:hint="cs"/>
          <w:rtl/>
        </w:rPr>
      </w:pPr>
      <w:r>
        <w:rPr>
          <w:rFonts w:hint="cs"/>
          <w:rtl/>
        </w:rPr>
        <w:t xml:space="preserve">חבר הכנסת טלב אלסאנע. חבר הכנסת טאהא, אני מבקש להירגע. </w:t>
      </w:r>
    </w:p>
    <w:p w14:paraId="5236910D" w14:textId="77777777" w:rsidR="00000000" w:rsidRDefault="003C26CA">
      <w:pPr>
        <w:pStyle w:val="a"/>
        <w:ind w:firstLine="0"/>
        <w:rPr>
          <w:rFonts w:hint="cs"/>
          <w:rtl/>
        </w:rPr>
      </w:pPr>
    </w:p>
    <w:p w14:paraId="126781F5" w14:textId="77777777" w:rsidR="00000000" w:rsidRDefault="003C26CA">
      <w:pPr>
        <w:pStyle w:val="SpeakerCon"/>
        <w:rPr>
          <w:rtl/>
        </w:rPr>
      </w:pPr>
      <w:bookmarkStart w:id="253" w:name="FS000001034T11_06_2003_15_41_23C"/>
      <w:bookmarkEnd w:id="253"/>
      <w:r>
        <w:rPr>
          <w:rtl/>
        </w:rPr>
        <w:t>משה כחלון (הליכוד):</w:t>
      </w:r>
    </w:p>
    <w:p w14:paraId="27F14C80" w14:textId="77777777" w:rsidR="00000000" w:rsidRDefault="003C26CA">
      <w:pPr>
        <w:pStyle w:val="a"/>
        <w:rPr>
          <w:rtl/>
        </w:rPr>
      </w:pPr>
    </w:p>
    <w:p w14:paraId="6F10A2B0" w14:textId="77777777" w:rsidR="00000000" w:rsidRDefault="003C26CA">
      <w:pPr>
        <w:pStyle w:val="a"/>
        <w:rPr>
          <w:rFonts w:hint="cs"/>
          <w:rtl/>
        </w:rPr>
      </w:pPr>
      <w:r>
        <w:rPr>
          <w:rFonts w:hint="cs"/>
          <w:rtl/>
        </w:rPr>
        <w:t>קודם כול אמרתי ועדה קרואה, לא ועדת חקירה. אני רוצה ועדה קרואה, מפני שראש ה</w:t>
      </w:r>
      <w:r>
        <w:rPr>
          <w:rFonts w:hint="cs"/>
          <w:rtl/>
        </w:rPr>
        <w:t xml:space="preserve">עיר לא מתפקד והוא מתעסק בפעולות - - - </w:t>
      </w:r>
    </w:p>
    <w:p w14:paraId="6C3E321F" w14:textId="77777777" w:rsidR="00000000" w:rsidRDefault="003C26CA">
      <w:pPr>
        <w:pStyle w:val="a"/>
        <w:ind w:firstLine="0"/>
        <w:rPr>
          <w:rFonts w:hint="cs"/>
          <w:rtl/>
        </w:rPr>
      </w:pPr>
    </w:p>
    <w:p w14:paraId="2915B697" w14:textId="77777777" w:rsidR="00000000" w:rsidRDefault="003C26CA">
      <w:pPr>
        <w:pStyle w:val="ac"/>
        <w:rPr>
          <w:rtl/>
        </w:rPr>
      </w:pPr>
      <w:r>
        <w:rPr>
          <w:rFonts w:hint="eastAsia"/>
          <w:rtl/>
        </w:rPr>
        <w:t>ואסל</w:t>
      </w:r>
      <w:r>
        <w:rPr>
          <w:rtl/>
        </w:rPr>
        <w:t xml:space="preserve"> טאהא (בל"ד):</w:t>
      </w:r>
    </w:p>
    <w:p w14:paraId="410A84EA" w14:textId="77777777" w:rsidR="00000000" w:rsidRDefault="003C26CA">
      <w:pPr>
        <w:pStyle w:val="a"/>
        <w:rPr>
          <w:rFonts w:hint="cs"/>
          <w:rtl/>
        </w:rPr>
      </w:pPr>
    </w:p>
    <w:p w14:paraId="4B99D87A" w14:textId="77777777" w:rsidR="00000000" w:rsidRDefault="003C26CA">
      <w:pPr>
        <w:pStyle w:val="a"/>
        <w:rPr>
          <w:rFonts w:hint="cs"/>
          <w:rtl/>
        </w:rPr>
      </w:pPr>
      <w:r>
        <w:rPr>
          <w:rFonts w:hint="cs"/>
          <w:rtl/>
        </w:rPr>
        <w:t xml:space="preserve">אלה חשדות. </w:t>
      </w:r>
    </w:p>
    <w:p w14:paraId="6812A77F" w14:textId="77777777" w:rsidR="00000000" w:rsidRDefault="003C26CA">
      <w:pPr>
        <w:pStyle w:val="a"/>
        <w:ind w:firstLine="0"/>
        <w:rPr>
          <w:rFonts w:hint="cs"/>
          <w:rtl/>
        </w:rPr>
      </w:pPr>
    </w:p>
    <w:p w14:paraId="2EB0918C" w14:textId="77777777" w:rsidR="00000000" w:rsidRDefault="003C26CA">
      <w:pPr>
        <w:pStyle w:val="SpeakerCon"/>
        <w:rPr>
          <w:rtl/>
        </w:rPr>
      </w:pPr>
      <w:bookmarkStart w:id="254" w:name="FS000001034T11_06_2003_15_42_04C"/>
      <w:bookmarkEnd w:id="254"/>
      <w:r>
        <w:rPr>
          <w:rtl/>
        </w:rPr>
        <w:t>משה כחלון (הליכוד):</w:t>
      </w:r>
    </w:p>
    <w:p w14:paraId="46CC7C9A" w14:textId="77777777" w:rsidR="00000000" w:rsidRDefault="003C26CA">
      <w:pPr>
        <w:pStyle w:val="a"/>
        <w:rPr>
          <w:rtl/>
        </w:rPr>
      </w:pPr>
    </w:p>
    <w:p w14:paraId="2DD50A7F" w14:textId="77777777" w:rsidR="00000000" w:rsidRDefault="003C26CA">
      <w:pPr>
        <w:pStyle w:val="a"/>
        <w:rPr>
          <w:rFonts w:hint="cs"/>
          <w:rtl/>
        </w:rPr>
      </w:pPr>
      <w:r>
        <w:rPr>
          <w:rFonts w:hint="cs"/>
          <w:rtl/>
        </w:rPr>
        <w:t xml:space="preserve">לכן נעביר את הנושא לוועדת הפנים של הכנסת. </w:t>
      </w:r>
    </w:p>
    <w:p w14:paraId="610068DA" w14:textId="77777777" w:rsidR="00000000" w:rsidRDefault="003C26CA">
      <w:pPr>
        <w:pStyle w:val="a"/>
        <w:ind w:firstLine="0"/>
        <w:rPr>
          <w:rFonts w:hint="cs"/>
          <w:rtl/>
        </w:rPr>
      </w:pPr>
    </w:p>
    <w:p w14:paraId="67C34E4E" w14:textId="77777777" w:rsidR="00000000" w:rsidRDefault="003C26CA">
      <w:pPr>
        <w:pStyle w:val="ac"/>
        <w:rPr>
          <w:rtl/>
        </w:rPr>
      </w:pPr>
      <w:r>
        <w:rPr>
          <w:rFonts w:hint="eastAsia"/>
          <w:rtl/>
        </w:rPr>
        <w:t>עבד</w:t>
      </w:r>
      <w:r>
        <w:rPr>
          <w:rtl/>
        </w:rPr>
        <w:t>-אלמאלכ דהאמשה (רע"ם):</w:t>
      </w:r>
    </w:p>
    <w:p w14:paraId="4AA001BE" w14:textId="77777777" w:rsidR="00000000" w:rsidRDefault="003C26CA">
      <w:pPr>
        <w:pStyle w:val="a"/>
        <w:rPr>
          <w:rFonts w:hint="cs"/>
          <w:rtl/>
        </w:rPr>
      </w:pPr>
    </w:p>
    <w:p w14:paraId="776FB614" w14:textId="77777777" w:rsidR="00000000" w:rsidRDefault="003C26CA">
      <w:pPr>
        <w:pStyle w:val="a"/>
        <w:rPr>
          <w:rFonts w:hint="cs"/>
          <w:rtl/>
        </w:rPr>
      </w:pPr>
      <w:r>
        <w:rPr>
          <w:rFonts w:hint="cs"/>
          <w:rtl/>
        </w:rPr>
        <w:t xml:space="preserve">העירייה שמתפקדת הכי טוב בארץ היא עיריית אום-אל-פחם. </w:t>
      </w:r>
    </w:p>
    <w:p w14:paraId="13A9183A" w14:textId="77777777" w:rsidR="00000000" w:rsidRDefault="003C26CA">
      <w:pPr>
        <w:pStyle w:val="a"/>
        <w:ind w:firstLine="0"/>
        <w:rPr>
          <w:rFonts w:hint="cs"/>
          <w:rtl/>
        </w:rPr>
      </w:pPr>
    </w:p>
    <w:p w14:paraId="59131F64" w14:textId="77777777" w:rsidR="00000000" w:rsidRDefault="003C26CA">
      <w:pPr>
        <w:pStyle w:val="SpeakerCon"/>
        <w:rPr>
          <w:rtl/>
        </w:rPr>
      </w:pPr>
      <w:bookmarkStart w:id="255" w:name="FS000001034T11_06_2003_15_43_16C"/>
      <w:bookmarkEnd w:id="255"/>
      <w:r>
        <w:rPr>
          <w:rtl/>
        </w:rPr>
        <w:t>משה כחלון (הליכוד):</w:t>
      </w:r>
    </w:p>
    <w:p w14:paraId="4DA8339E" w14:textId="77777777" w:rsidR="00000000" w:rsidRDefault="003C26CA">
      <w:pPr>
        <w:pStyle w:val="a"/>
        <w:rPr>
          <w:rtl/>
        </w:rPr>
      </w:pPr>
    </w:p>
    <w:p w14:paraId="48D10AA4" w14:textId="77777777" w:rsidR="00000000" w:rsidRDefault="003C26CA">
      <w:pPr>
        <w:pStyle w:val="a"/>
        <w:rPr>
          <w:rFonts w:hint="cs"/>
          <w:rtl/>
        </w:rPr>
      </w:pPr>
      <w:r>
        <w:rPr>
          <w:rFonts w:hint="cs"/>
          <w:rtl/>
        </w:rPr>
        <w:t>יש לי פה גם דוחות</w:t>
      </w:r>
      <w:r>
        <w:rPr>
          <w:rFonts w:hint="cs"/>
          <w:rtl/>
        </w:rPr>
        <w:t xml:space="preserve"> של גביית ארנונה ודוחות של אכיפת חוקים באום-אל-פחם. אם תרצה אני אתן לך ותבין למה הוא לא מתפקד הכי טוב. אבל זה לא העניין, אני לא נוגע בזה, משום שיש עוד הרבה רשויות שלא מתפקדות טוב. </w:t>
      </w:r>
    </w:p>
    <w:p w14:paraId="1692120B" w14:textId="77777777" w:rsidR="00000000" w:rsidRDefault="003C26CA">
      <w:pPr>
        <w:pStyle w:val="a"/>
        <w:ind w:firstLine="0"/>
        <w:rPr>
          <w:rFonts w:hint="cs"/>
          <w:rtl/>
        </w:rPr>
      </w:pPr>
    </w:p>
    <w:p w14:paraId="7CCAE903" w14:textId="77777777" w:rsidR="00000000" w:rsidRDefault="003C26CA">
      <w:pPr>
        <w:pStyle w:val="ad"/>
        <w:rPr>
          <w:rtl/>
        </w:rPr>
      </w:pPr>
      <w:r>
        <w:rPr>
          <w:rtl/>
        </w:rPr>
        <w:t>היו"ר אלי בן-מנחם:</w:t>
      </w:r>
    </w:p>
    <w:p w14:paraId="0F5A2110" w14:textId="77777777" w:rsidR="00000000" w:rsidRDefault="003C26CA">
      <w:pPr>
        <w:pStyle w:val="a"/>
        <w:rPr>
          <w:rtl/>
        </w:rPr>
      </w:pPr>
    </w:p>
    <w:p w14:paraId="0FB317CA" w14:textId="77777777" w:rsidR="00000000" w:rsidRDefault="003C26CA">
      <w:pPr>
        <w:pStyle w:val="a"/>
        <w:rPr>
          <w:rFonts w:hint="cs"/>
          <w:rtl/>
        </w:rPr>
      </w:pPr>
      <w:r>
        <w:rPr>
          <w:rFonts w:hint="cs"/>
          <w:rtl/>
        </w:rPr>
        <w:t xml:space="preserve">מה אתה מציע, חבר הכנסת כחלון? </w:t>
      </w:r>
    </w:p>
    <w:p w14:paraId="64A463F7" w14:textId="77777777" w:rsidR="00000000" w:rsidRDefault="003C26CA">
      <w:pPr>
        <w:pStyle w:val="a"/>
        <w:ind w:firstLine="0"/>
        <w:rPr>
          <w:rFonts w:hint="cs"/>
          <w:rtl/>
        </w:rPr>
      </w:pPr>
    </w:p>
    <w:p w14:paraId="119BF4CB" w14:textId="77777777" w:rsidR="00000000" w:rsidRDefault="003C26CA">
      <w:pPr>
        <w:pStyle w:val="SpeakerCon"/>
        <w:rPr>
          <w:rtl/>
        </w:rPr>
      </w:pPr>
      <w:bookmarkStart w:id="256" w:name="FS000001034T11_06_2003_15_44_10C"/>
      <w:bookmarkEnd w:id="256"/>
      <w:r>
        <w:rPr>
          <w:rtl/>
        </w:rPr>
        <w:t>משה כחלון (הליכוד):</w:t>
      </w:r>
    </w:p>
    <w:p w14:paraId="270ABF1A" w14:textId="77777777" w:rsidR="00000000" w:rsidRDefault="003C26CA">
      <w:pPr>
        <w:pStyle w:val="a"/>
        <w:rPr>
          <w:rtl/>
        </w:rPr>
      </w:pPr>
    </w:p>
    <w:p w14:paraId="62521A7D" w14:textId="77777777" w:rsidR="00000000" w:rsidRDefault="003C26CA">
      <w:pPr>
        <w:pStyle w:val="a"/>
        <w:rPr>
          <w:rFonts w:hint="cs"/>
          <w:rtl/>
        </w:rPr>
      </w:pPr>
      <w:r>
        <w:rPr>
          <w:rFonts w:hint="cs"/>
          <w:rtl/>
        </w:rPr>
        <w:t>א</w:t>
      </w:r>
      <w:r>
        <w:rPr>
          <w:rFonts w:hint="cs"/>
          <w:rtl/>
        </w:rPr>
        <w:t xml:space="preserve">ני מציע להעביר את הנושא לוועדה. רבותי, פספסתם, רציתי לאחל לו שיצא נקי, אבל אתם לא מאפשרים לי. </w:t>
      </w:r>
    </w:p>
    <w:p w14:paraId="02CF29A5" w14:textId="77777777" w:rsidR="00000000" w:rsidRDefault="003C26CA">
      <w:pPr>
        <w:pStyle w:val="a"/>
        <w:ind w:firstLine="0"/>
        <w:rPr>
          <w:rFonts w:hint="cs"/>
          <w:rtl/>
        </w:rPr>
      </w:pPr>
    </w:p>
    <w:p w14:paraId="607D588F" w14:textId="77777777" w:rsidR="00000000" w:rsidRDefault="003C26CA">
      <w:pPr>
        <w:pStyle w:val="ac"/>
        <w:rPr>
          <w:rtl/>
        </w:rPr>
      </w:pPr>
      <w:r>
        <w:rPr>
          <w:rFonts w:hint="eastAsia"/>
          <w:rtl/>
        </w:rPr>
        <w:t>טלב</w:t>
      </w:r>
      <w:r>
        <w:rPr>
          <w:rtl/>
        </w:rPr>
        <w:t xml:space="preserve"> אלסאנע (רע"ם):</w:t>
      </w:r>
    </w:p>
    <w:p w14:paraId="43BB59F1" w14:textId="77777777" w:rsidR="00000000" w:rsidRDefault="003C26CA">
      <w:pPr>
        <w:pStyle w:val="a"/>
        <w:rPr>
          <w:rFonts w:hint="cs"/>
          <w:rtl/>
        </w:rPr>
      </w:pPr>
    </w:p>
    <w:p w14:paraId="057643ED" w14:textId="77777777" w:rsidR="00000000" w:rsidRDefault="003C26CA">
      <w:pPr>
        <w:pStyle w:val="a"/>
        <w:rPr>
          <w:rFonts w:hint="cs"/>
          <w:rtl/>
        </w:rPr>
      </w:pPr>
      <w:r>
        <w:rPr>
          <w:rFonts w:hint="cs"/>
          <w:rtl/>
        </w:rPr>
        <w:t xml:space="preserve">היית צריך להתחיל עם זה. </w:t>
      </w:r>
    </w:p>
    <w:p w14:paraId="2518989E" w14:textId="77777777" w:rsidR="00000000" w:rsidRDefault="003C26CA">
      <w:pPr>
        <w:pStyle w:val="a"/>
        <w:ind w:firstLine="0"/>
        <w:rPr>
          <w:rFonts w:hint="cs"/>
          <w:rtl/>
        </w:rPr>
      </w:pPr>
    </w:p>
    <w:p w14:paraId="3BA39DBF" w14:textId="77777777" w:rsidR="00000000" w:rsidRDefault="003C26CA">
      <w:pPr>
        <w:pStyle w:val="SpeakerCon"/>
        <w:rPr>
          <w:rtl/>
        </w:rPr>
      </w:pPr>
      <w:bookmarkStart w:id="257" w:name="FS000001034T11_06_2003_15_44_48C"/>
      <w:bookmarkEnd w:id="257"/>
      <w:r>
        <w:rPr>
          <w:rtl/>
        </w:rPr>
        <w:t>משה כחלון (הליכוד):</w:t>
      </w:r>
    </w:p>
    <w:p w14:paraId="0EE772A5" w14:textId="77777777" w:rsidR="00000000" w:rsidRDefault="003C26CA">
      <w:pPr>
        <w:pStyle w:val="a"/>
        <w:rPr>
          <w:rtl/>
        </w:rPr>
      </w:pPr>
    </w:p>
    <w:p w14:paraId="6025D7A4" w14:textId="77777777" w:rsidR="00000000" w:rsidRDefault="003C26CA">
      <w:pPr>
        <w:pStyle w:val="a"/>
        <w:rPr>
          <w:rFonts w:hint="cs"/>
          <w:rtl/>
        </w:rPr>
      </w:pPr>
      <w:r>
        <w:rPr>
          <w:rFonts w:hint="cs"/>
          <w:rtl/>
        </w:rPr>
        <w:t>כנראה אתם לא כל כך רוצים שהוא יצא נקי, כנראה יש הפוליטיקות הפנימיות. על כל פנים, אני מציע להע</w:t>
      </w:r>
      <w:r>
        <w:rPr>
          <w:rFonts w:hint="cs"/>
          <w:rtl/>
        </w:rPr>
        <w:t xml:space="preserve">ביר את הנושא לוועדה ולדון בהקמת ועדה קרואה לאום-אל-פחם. </w:t>
      </w:r>
    </w:p>
    <w:p w14:paraId="26CE9528" w14:textId="77777777" w:rsidR="00000000" w:rsidRDefault="003C26CA">
      <w:pPr>
        <w:pStyle w:val="a"/>
        <w:ind w:firstLine="0"/>
        <w:rPr>
          <w:rFonts w:hint="cs"/>
          <w:rtl/>
        </w:rPr>
      </w:pPr>
    </w:p>
    <w:p w14:paraId="5E3CEC8E" w14:textId="77777777" w:rsidR="00000000" w:rsidRDefault="003C26CA">
      <w:pPr>
        <w:pStyle w:val="ad"/>
        <w:rPr>
          <w:rtl/>
        </w:rPr>
      </w:pPr>
      <w:r>
        <w:rPr>
          <w:rtl/>
        </w:rPr>
        <w:t>היו"ר אלי בן-מנחם:</w:t>
      </w:r>
    </w:p>
    <w:p w14:paraId="624BF94C" w14:textId="77777777" w:rsidR="00000000" w:rsidRDefault="003C26CA">
      <w:pPr>
        <w:pStyle w:val="a"/>
        <w:rPr>
          <w:rtl/>
        </w:rPr>
      </w:pPr>
    </w:p>
    <w:p w14:paraId="17A7C02A" w14:textId="77777777" w:rsidR="00000000" w:rsidRDefault="003C26CA">
      <w:pPr>
        <w:pStyle w:val="a"/>
        <w:rPr>
          <w:rFonts w:hint="cs"/>
          <w:rtl/>
        </w:rPr>
      </w:pPr>
      <w:r>
        <w:rPr>
          <w:rFonts w:hint="cs"/>
          <w:rtl/>
        </w:rPr>
        <w:t xml:space="preserve">תודה לחבר הכנסת משה כחלון. אני מזמין את שר הפנים להשיב. </w:t>
      </w:r>
    </w:p>
    <w:p w14:paraId="1983BFC9" w14:textId="77777777" w:rsidR="00000000" w:rsidRDefault="003C26CA">
      <w:pPr>
        <w:pStyle w:val="a"/>
        <w:ind w:firstLine="0"/>
        <w:rPr>
          <w:rFonts w:hint="cs"/>
          <w:rtl/>
        </w:rPr>
      </w:pPr>
    </w:p>
    <w:p w14:paraId="6E614228" w14:textId="77777777" w:rsidR="00000000" w:rsidRDefault="003C26CA">
      <w:pPr>
        <w:pStyle w:val="Speaker"/>
        <w:rPr>
          <w:rtl/>
        </w:rPr>
      </w:pPr>
      <w:bookmarkStart w:id="258" w:name="FS000000519T11_06_2003_15_45_52"/>
      <w:bookmarkEnd w:id="258"/>
      <w:r>
        <w:rPr>
          <w:rFonts w:hint="eastAsia"/>
          <w:rtl/>
        </w:rPr>
        <w:t>שר</w:t>
      </w:r>
      <w:r>
        <w:rPr>
          <w:rtl/>
        </w:rPr>
        <w:t xml:space="preserve"> הפנים אברהם פורז:</w:t>
      </w:r>
    </w:p>
    <w:p w14:paraId="2433E4F4" w14:textId="77777777" w:rsidR="00000000" w:rsidRDefault="003C26CA">
      <w:pPr>
        <w:pStyle w:val="a"/>
        <w:rPr>
          <w:rFonts w:hint="cs"/>
          <w:rtl/>
        </w:rPr>
      </w:pPr>
    </w:p>
    <w:p w14:paraId="75E3382F" w14:textId="77777777" w:rsidR="00000000" w:rsidRDefault="003C26CA">
      <w:pPr>
        <w:pStyle w:val="a"/>
        <w:rPr>
          <w:rFonts w:hint="cs"/>
          <w:rtl/>
        </w:rPr>
      </w:pPr>
      <w:r>
        <w:rPr>
          <w:rFonts w:hint="cs"/>
          <w:rtl/>
        </w:rPr>
        <w:t xml:space="preserve">אדוני היושב-ראש, חברי הכנסת, יש בדיחה שאינני יודע אם היא נכונה או לא, שבתקופת האימפריה העות'מאנית </w:t>
      </w:r>
      <w:r>
        <w:rPr>
          <w:rFonts w:hint="cs"/>
          <w:rtl/>
        </w:rPr>
        <w:t>נכנסה שייטת בריטית לאחד הנמלים של האימפריה העות'מאנית, לצורך העניין נניח לנמל איסטנבול. כשנכנס האדמירל הבריטי עם הספינות, לא ירו לכבודו מטחי תותחים כמקובל. וכשהוא ירד לחוף, הוא פנה אל מפקד הצי הטורקי ושאל אותו, למה לא יריתם מטחי כבוד? הוא אמר לו, יש לי כמה</w:t>
      </w:r>
      <w:r>
        <w:rPr>
          <w:rFonts w:hint="cs"/>
          <w:rtl/>
        </w:rPr>
        <w:t xml:space="preserve"> סיבות - הסיבה הראשונה, אין לי תותחים. הוא אמר: תודה רבה, את יתר הסיבות אני לא צריך. זו התשובה. </w:t>
      </w:r>
    </w:p>
    <w:p w14:paraId="28EF5138" w14:textId="77777777" w:rsidR="00000000" w:rsidRDefault="003C26CA">
      <w:pPr>
        <w:pStyle w:val="a"/>
        <w:rPr>
          <w:rFonts w:hint="cs"/>
          <w:rtl/>
        </w:rPr>
      </w:pPr>
    </w:p>
    <w:p w14:paraId="000BABC9" w14:textId="77777777" w:rsidR="00000000" w:rsidRDefault="003C26CA">
      <w:pPr>
        <w:pStyle w:val="a"/>
        <w:rPr>
          <w:rFonts w:hint="cs"/>
          <w:rtl/>
        </w:rPr>
      </w:pPr>
      <w:r>
        <w:rPr>
          <w:rFonts w:hint="cs"/>
          <w:rtl/>
        </w:rPr>
        <w:t>א. אין סמכות לפי החוק למנות ועדה קרואה בשנה האחרונה לכהונתה של מועצת עירייה. אז גם אם הייתי רוצה, זה לא יוצא; ב. ואני חושב שאנחנו בכל זאת צריכים להקפיד - אנחנ</w:t>
      </w:r>
      <w:r>
        <w:rPr>
          <w:rFonts w:hint="cs"/>
          <w:rtl/>
        </w:rPr>
        <w:t xml:space="preserve">ו לא יכולים להיות במשטר שבו רואים סוף פסוק, פסק-דין והרשאה בעצם העובדה שמישהו נעצר ומתנהלת נגדו חקירה. זה לא מספיק לאחל. לאחל, כל אחד יכול. אחד יכול לאחד שיצא זכאי, אחד יכול לאחל שיצא חייב, אבל כל עוד אדם לא הורשע בפסק-דין של בית-משפט, לא ניתן להעביר אותו </w:t>
      </w:r>
      <w:r>
        <w:rPr>
          <w:rFonts w:hint="cs"/>
          <w:rtl/>
        </w:rPr>
        <w:t xml:space="preserve">מכהונתו גם אם זה היה בתקופה שכן אפשר למנות ועדה קרואה. </w:t>
      </w:r>
    </w:p>
    <w:p w14:paraId="5AC9FAB6" w14:textId="77777777" w:rsidR="00000000" w:rsidRDefault="003C26CA">
      <w:pPr>
        <w:pStyle w:val="a"/>
        <w:rPr>
          <w:rFonts w:hint="cs"/>
          <w:rtl/>
        </w:rPr>
      </w:pPr>
    </w:p>
    <w:p w14:paraId="11A3F6E8" w14:textId="77777777" w:rsidR="00000000" w:rsidRDefault="003C26CA">
      <w:pPr>
        <w:pStyle w:val="a"/>
        <w:rPr>
          <w:rFonts w:hint="cs"/>
          <w:rtl/>
        </w:rPr>
      </w:pPr>
      <w:r>
        <w:rPr>
          <w:rFonts w:hint="cs"/>
          <w:rtl/>
        </w:rPr>
        <w:t>לגבי התנועה האסלאמית, מה היא עושה ומה היא לא עושה. עם כל הכבוד, אלה בעיות שחורגות בהרבה הרבה מהיכולת שלי בתחום המוניציפלי, יש לי מספיק צרות גם בלי זה ואין לי יומרה לטפל בבעיות שהן הרבה מעבר ליכולת לט</w:t>
      </w:r>
      <w:r>
        <w:rPr>
          <w:rFonts w:hint="cs"/>
          <w:rtl/>
        </w:rPr>
        <w:t xml:space="preserve">פל בהן במסגרת הרשויות המקומיות. </w:t>
      </w:r>
    </w:p>
    <w:p w14:paraId="5A43DAC7" w14:textId="77777777" w:rsidR="00000000" w:rsidRDefault="003C26CA">
      <w:pPr>
        <w:pStyle w:val="a"/>
        <w:rPr>
          <w:rFonts w:hint="cs"/>
          <w:rtl/>
        </w:rPr>
      </w:pPr>
    </w:p>
    <w:p w14:paraId="782CDC7B" w14:textId="77777777" w:rsidR="00000000" w:rsidRDefault="003C26CA">
      <w:pPr>
        <w:pStyle w:val="a"/>
        <w:rPr>
          <w:rFonts w:hint="cs"/>
          <w:rtl/>
        </w:rPr>
      </w:pPr>
      <w:r>
        <w:rPr>
          <w:rFonts w:hint="cs"/>
          <w:rtl/>
        </w:rPr>
        <w:t>באופן כללי, כל מעצר של ראש רשות מקומית וכל חקירה שמתנהלת גורמים לעוגמת נפש. היו לנו גם ראשי רשויות שאפילו ישבו בבתי-סוהר, היה אפילו אחד שהיה חבר כנסת וראש רשות מקומית, ובאותם ימים לא היה אפשר לבטל את חברותו בכנסת - אלמלא ה</w:t>
      </w:r>
      <w:r>
        <w:rPr>
          <w:rFonts w:hint="cs"/>
          <w:rtl/>
        </w:rPr>
        <w:t>לכה משלחת של חברי כנסת לבית-הסוהר, והם התחננו לפניו שיסכים לוותר על מקומו בכנסת, היה לנו גם מצב שאותו ראש רשות גם מכהן בכנסת וגם נמצא בכלא. מעניין איך הוא היה מצביע; אולי היה בא לפה עם סוהרים לכל הצבעה, זה היה יכול להיות מעניין. בכל מקרה, הדבר הזה נחסך מאת</w:t>
      </w:r>
      <w:r>
        <w:rPr>
          <w:rFonts w:hint="cs"/>
          <w:rtl/>
        </w:rPr>
        <w:t xml:space="preserve">נו, כי הוא הסכים להתפטר. </w:t>
      </w:r>
    </w:p>
    <w:p w14:paraId="6C1352DE" w14:textId="77777777" w:rsidR="00000000" w:rsidRDefault="003C26CA">
      <w:pPr>
        <w:pStyle w:val="a"/>
        <w:rPr>
          <w:rFonts w:hint="cs"/>
          <w:rtl/>
        </w:rPr>
      </w:pPr>
    </w:p>
    <w:p w14:paraId="3C5EF5FA" w14:textId="77777777" w:rsidR="00000000" w:rsidRDefault="003C26CA">
      <w:pPr>
        <w:pStyle w:val="a"/>
        <w:rPr>
          <w:rFonts w:hint="cs"/>
          <w:rtl/>
        </w:rPr>
      </w:pPr>
      <w:r>
        <w:rPr>
          <w:rFonts w:hint="cs"/>
          <w:rtl/>
        </w:rPr>
        <w:t xml:space="preserve">אני מבין את עמדתו של המציע. אני לא מציע לדון בעניין עצמו בוועדה, כי לי אין כוחות, ואני מציע שתסתפק בתשובתי. בואו נמתין כולנו ונראה מה יהיו תוצאות החקירה. לכן אני מציע לך להסיר. תודה רבה. תסתפק בתשובתי. </w:t>
      </w:r>
    </w:p>
    <w:p w14:paraId="220F3DE1" w14:textId="77777777" w:rsidR="00000000" w:rsidRDefault="003C26CA">
      <w:pPr>
        <w:pStyle w:val="a"/>
        <w:ind w:firstLine="0"/>
        <w:rPr>
          <w:rFonts w:hint="cs"/>
          <w:rtl/>
        </w:rPr>
      </w:pPr>
    </w:p>
    <w:p w14:paraId="3DC5B435" w14:textId="77777777" w:rsidR="00000000" w:rsidRDefault="003C26CA">
      <w:pPr>
        <w:pStyle w:val="ad"/>
        <w:rPr>
          <w:rtl/>
        </w:rPr>
      </w:pPr>
      <w:r>
        <w:rPr>
          <w:rtl/>
        </w:rPr>
        <w:t>היו"ר אלי בן-מנחם:</w:t>
      </w:r>
    </w:p>
    <w:p w14:paraId="649F3C6E" w14:textId="77777777" w:rsidR="00000000" w:rsidRDefault="003C26CA">
      <w:pPr>
        <w:pStyle w:val="a"/>
        <w:rPr>
          <w:rtl/>
        </w:rPr>
      </w:pPr>
    </w:p>
    <w:p w14:paraId="4BDE265F" w14:textId="77777777" w:rsidR="00000000" w:rsidRDefault="003C26CA">
      <w:pPr>
        <w:pStyle w:val="a"/>
        <w:rPr>
          <w:rFonts w:hint="cs"/>
          <w:rtl/>
        </w:rPr>
      </w:pPr>
      <w:r>
        <w:rPr>
          <w:rFonts w:hint="cs"/>
          <w:rtl/>
        </w:rPr>
        <w:t>השר פ</w:t>
      </w:r>
      <w:r>
        <w:rPr>
          <w:rFonts w:hint="cs"/>
          <w:rtl/>
        </w:rPr>
        <w:t xml:space="preserve">ורז, אתה הצעת - - </w:t>
      </w:r>
    </w:p>
    <w:p w14:paraId="2472DF42" w14:textId="77777777" w:rsidR="00000000" w:rsidRDefault="003C26CA">
      <w:pPr>
        <w:pStyle w:val="a"/>
        <w:ind w:firstLine="0"/>
        <w:rPr>
          <w:rFonts w:hint="cs"/>
          <w:rtl/>
        </w:rPr>
      </w:pPr>
    </w:p>
    <w:p w14:paraId="65EBAB29" w14:textId="77777777" w:rsidR="00000000" w:rsidRDefault="003C26CA">
      <w:pPr>
        <w:pStyle w:val="SpeakerCon"/>
        <w:rPr>
          <w:rtl/>
        </w:rPr>
      </w:pPr>
      <w:bookmarkStart w:id="259" w:name="FS000000519T11_06_2003_15_58_47C"/>
      <w:bookmarkEnd w:id="259"/>
      <w:r>
        <w:rPr>
          <w:rtl/>
        </w:rPr>
        <w:t>שר הפנים אברהם פורז:</w:t>
      </w:r>
    </w:p>
    <w:p w14:paraId="1D1228FA" w14:textId="77777777" w:rsidR="00000000" w:rsidRDefault="003C26CA">
      <w:pPr>
        <w:pStyle w:val="a"/>
        <w:rPr>
          <w:rtl/>
        </w:rPr>
      </w:pPr>
    </w:p>
    <w:p w14:paraId="5CBAB392" w14:textId="77777777" w:rsidR="00000000" w:rsidRDefault="003C26CA">
      <w:pPr>
        <w:pStyle w:val="a"/>
        <w:rPr>
          <w:rFonts w:hint="cs"/>
          <w:rtl/>
        </w:rPr>
      </w:pPr>
      <w:r>
        <w:rPr>
          <w:rFonts w:hint="cs"/>
          <w:rtl/>
        </w:rPr>
        <w:t xml:space="preserve">הצעתי שיסתפק בתשובתי. אם לא, אני מסכים להעביר לוועדה, אבל אין טעם. </w:t>
      </w:r>
    </w:p>
    <w:p w14:paraId="0187BD16" w14:textId="77777777" w:rsidR="00000000" w:rsidRDefault="003C26CA">
      <w:pPr>
        <w:pStyle w:val="a"/>
        <w:ind w:firstLine="0"/>
        <w:rPr>
          <w:rFonts w:hint="cs"/>
          <w:rtl/>
        </w:rPr>
      </w:pPr>
    </w:p>
    <w:p w14:paraId="4F6DAEB0" w14:textId="77777777" w:rsidR="00000000" w:rsidRDefault="003C26CA">
      <w:pPr>
        <w:pStyle w:val="ad"/>
        <w:rPr>
          <w:rtl/>
        </w:rPr>
      </w:pPr>
      <w:bookmarkStart w:id="260" w:name="FS000000519T11_06_2003_15_59_12C"/>
      <w:bookmarkEnd w:id="260"/>
      <w:r>
        <w:rPr>
          <w:rtl/>
        </w:rPr>
        <w:t>היו"ר אלי בן-מנחם:</w:t>
      </w:r>
    </w:p>
    <w:p w14:paraId="3DD36A88" w14:textId="77777777" w:rsidR="00000000" w:rsidRDefault="003C26CA">
      <w:pPr>
        <w:pStyle w:val="a"/>
        <w:rPr>
          <w:rtl/>
        </w:rPr>
      </w:pPr>
    </w:p>
    <w:p w14:paraId="72AACB7B" w14:textId="77777777" w:rsidR="00000000" w:rsidRDefault="003C26CA">
      <w:pPr>
        <w:pStyle w:val="a"/>
        <w:rPr>
          <w:rFonts w:hint="cs"/>
          <w:rtl/>
        </w:rPr>
      </w:pPr>
      <w:r>
        <w:rPr>
          <w:rFonts w:hint="cs"/>
          <w:rtl/>
        </w:rPr>
        <w:t>- - להסתפק בתשובת השר. אתה מסכים להעביר לוועדה? חבר הכנסת כחלון, אתה מסתפק בתשובת השר?</w:t>
      </w:r>
      <w:bookmarkStart w:id="261" w:name="FS000000519T11_06_2003_16_00_10C"/>
      <w:bookmarkEnd w:id="261"/>
    </w:p>
    <w:p w14:paraId="1D4D12FD" w14:textId="77777777" w:rsidR="00000000" w:rsidRDefault="003C26CA">
      <w:pPr>
        <w:pStyle w:val="a"/>
        <w:ind w:firstLine="0"/>
        <w:rPr>
          <w:rFonts w:hint="cs"/>
          <w:rtl/>
        </w:rPr>
      </w:pPr>
    </w:p>
    <w:p w14:paraId="30DE3D91" w14:textId="77777777" w:rsidR="00000000" w:rsidRDefault="003C26CA">
      <w:pPr>
        <w:pStyle w:val="ac"/>
        <w:rPr>
          <w:rtl/>
        </w:rPr>
      </w:pPr>
      <w:r>
        <w:rPr>
          <w:rFonts w:hint="eastAsia"/>
          <w:rtl/>
        </w:rPr>
        <w:t>משה</w:t>
      </w:r>
      <w:r>
        <w:rPr>
          <w:rtl/>
        </w:rPr>
        <w:t xml:space="preserve"> כחלון (הליכוד):</w:t>
      </w:r>
    </w:p>
    <w:p w14:paraId="58ECAC5B" w14:textId="77777777" w:rsidR="00000000" w:rsidRDefault="003C26CA">
      <w:pPr>
        <w:pStyle w:val="a"/>
        <w:rPr>
          <w:rFonts w:hint="cs"/>
          <w:rtl/>
        </w:rPr>
      </w:pPr>
    </w:p>
    <w:p w14:paraId="0A9D003F" w14:textId="77777777" w:rsidR="00000000" w:rsidRDefault="003C26CA">
      <w:pPr>
        <w:pStyle w:val="a"/>
        <w:rPr>
          <w:rFonts w:hint="cs"/>
          <w:rtl/>
        </w:rPr>
      </w:pPr>
      <w:r>
        <w:rPr>
          <w:rFonts w:hint="cs"/>
          <w:rtl/>
        </w:rPr>
        <w:t>מסתפק בתשובת השר</w:t>
      </w:r>
      <w:r>
        <w:rPr>
          <w:rFonts w:hint="cs"/>
          <w:rtl/>
        </w:rPr>
        <w:t xml:space="preserve">. </w:t>
      </w:r>
    </w:p>
    <w:p w14:paraId="441F148D" w14:textId="77777777" w:rsidR="00000000" w:rsidRDefault="003C26CA">
      <w:pPr>
        <w:pStyle w:val="a"/>
        <w:ind w:firstLine="0"/>
        <w:rPr>
          <w:rFonts w:hint="cs"/>
          <w:rtl/>
        </w:rPr>
      </w:pPr>
    </w:p>
    <w:p w14:paraId="776450BE" w14:textId="77777777" w:rsidR="00000000" w:rsidRDefault="003C26CA">
      <w:pPr>
        <w:pStyle w:val="ad"/>
        <w:rPr>
          <w:rtl/>
        </w:rPr>
      </w:pPr>
      <w:r>
        <w:rPr>
          <w:rtl/>
        </w:rPr>
        <w:t>היו"ר אלי בן-מנחם:</w:t>
      </w:r>
    </w:p>
    <w:p w14:paraId="5E7A7BF6" w14:textId="77777777" w:rsidR="00000000" w:rsidRDefault="003C26CA">
      <w:pPr>
        <w:pStyle w:val="a"/>
        <w:rPr>
          <w:rtl/>
        </w:rPr>
      </w:pPr>
    </w:p>
    <w:p w14:paraId="1BF27EC9" w14:textId="77777777" w:rsidR="00000000" w:rsidRDefault="003C26CA">
      <w:pPr>
        <w:pStyle w:val="a"/>
        <w:rPr>
          <w:rFonts w:hint="cs"/>
          <w:rtl/>
        </w:rPr>
      </w:pPr>
      <w:r>
        <w:rPr>
          <w:rFonts w:hint="cs"/>
          <w:rtl/>
        </w:rPr>
        <w:t xml:space="preserve">רבותי, אין הצעות אחרות. </w:t>
      </w:r>
    </w:p>
    <w:p w14:paraId="40F6A682" w14:textId="77777777" w:rsidR="00000000" w:rsidRDefault="003C26CA">
      <w:pPr>
        <w:pStyle w:val="a"/>
        <w:ind w:firstLine="0"/>
        <w:rPr>
          <w:rFonts w:hint="cs"/>
          <w:rtl/>
        </w:rPr>
      </w:pPr>
    </w:p>
    <w:p w14:paraId="515E99A0" w14:textId="77777777" w:rsidR="00000000" w:rsidRDefault="003C26CA">
      <w:pPr>
        <w:pStyle w:val="ac"/>
        <w:rPr>
          <w:rtl/>
        </w:rPr>
      </w:pPr>
      <w:r>
        <w:rPr>
          <w:rFonts w:hint="eastAsia"/>
          <w:rtl/>
        </w:rPr>
        <w:t>עבד</w:t>
      </w:r>
      <w:r>
        <w:rPr>
          <w:rtl/>
        </w:rPr>
        <w:t>-אלמאלכ דהאמשה (רע"ם):</w:t>
      </w:r>
    </w:p>
    <w:p w14:paraId="35386525" w14:textId="77777777" w:rsidR="00000000" w:rsidRDefault="003C26CA">
      <w:pPr>
        <w:pStyle w:val="a"/>
        <w:rPr>
          <w:rFonts w:hint="cs"/>
          <w:rtl/>
        </w:rPr>
      </w:pPr>
    </w:p>
    <w:p w14:paraId="4F8D03FF" w14:textId="77777777" w:rsidR="00000000" w:rsidRDefault="003C26CA">
      <w:pPr>
        <w:pStyle w:val="a"/>
        <w:rPr>
          <w:rFonts w:hint="cs"/>
          <w:rtl/>
        </w:rPr>
      </w:pPr>
      <w:r>
        <w:rPr>
          <w:rFonts w:hint="cs"/>
          <w:rtl/>
        </w:rPr>
        <w:t xml:space="preserve">למה אין? </w:t>
      </w:r>
    </w:p>
    <w:p w14:paraId="6FDF3962" w14:textId="77777777" w:rsidR="00000000" w:rsidRDefault="003C26CA">
      <w:pPr>
        <w:pStyle w:val="a"/>
        <w:ind w:firstLine="0"/>
        <w:rPr>
          <w:rFonts w:hint="cs"/>
          <w:rtl/>
        </w:rPr>
      </w:pPr>
    </w:p>
    <w:p w14:paraId="61A94615" w14:textId="77777777" w:rsidR="00000000" w:rsidRDefault="003C26CA">
      <w:pPr>
        <w:pStyle w:val="ad"/>
        <w:rPr>
          <w:rtl/>
        </w:rPr>
      </w:pPr>
      <w:r>
        <w:rPr>
          <w:rtl/>
        </w:rPr>
        <w:t>היו"ר אלי בן-מנחם:</w:t>
      </w:r>
    </w:p>
    <w:p w14:paraId="35F2799B" w14:textId="77777777" w:rsidR="00000000" w:rsidRDefault="003C26CA">
      <w:pPr>
        <w:pStyle w:val="a"/>
        <w:rPr>
          <w:rtl/>
        </w:rPr>
      </w:pPr>
    </w:p>
    <w:p w14:paraId="32301151" w14:textId="77777777" w:rsidR="00000000" w:rsidRDefault="003C26CA">
      <w:pPr>
        <w:pStyle w:val="a"/>
        <w:rPr>
          <w:rFonts w:hint="cs"/>
          <w:rtl/>
        </w:rPr>
      </w:pPr>
      <w:r>
        <w:rPr>
          <w:rFonts w:hint="cs"/>
          <w:rtl/>
        </w:rPr>
        <w:t xml:space="preserve">מה לעשות, זה התקנון. אנחנו פועלים על-פי התקנון של הכנסת - חבר הכנסת כחלון קיבל את המלצת השר, ואין הצעות אחרות. </w:t>
      </w:r>
    </w:p>
    <w:p w14:paraId="79151A60" w14:textId="77777777" w:rsidR="00000000" w:rsidRDefault="003C26CA">
      <w:pPr>
        <w:pStyle w:val="a"/>
        <w:ind w:firstLine="0"/>
        <w:rPr>
          <w:rFonts w:hint="cs"/>
          <w:rtl/>
        </w:rPr>
      </w:pPr>
    </w:p>
    <w:p w14:paraId="39A1DFCB" w14:textId="77777777" w:rsidR="00000000" w:rsidRDefault="003C26CA">
      <w:pPr>
        <w:pStyle w:val="Subject"/>
        <w:rPr>
          <w:rFonts w:hint="cs"/>
          <w:rtl/>
        </w:rPr>
      </w:pPr>
    </w:p>
    <w:p w14:paraId="12133F99" w14:textId="77777777" w:rsidR="00000000" w:rsidRDefault="003C26CA">
      <w:pPr>
        <w:pStyle w:val="a"/>
        <w:rPr>
          <w:rFonts w:hint="cs"/>
          <w:rtl/>
        </w:rPr>
      </w:pPr>
    </w:p>
    <w:p w14:paraId="077B83B0" w14:textId="77777777" w:rsidR="00000000" w:rsidRDefault="003C26CA">
      <w:pPr>
        <w:pStyle w:val="Subject"/>
        <w:rPr>
          <w:rFonts w:hint="cs"/>
          <w:rtl/>
        </w:rPr>
      </w:pPr>
      <w:r>
        <w:rPr>
          <w:rFonts w:hint="cs"/>
          <w:rtl/>
        </w:rPr>
        <w:t>הצעה לסדר-היום</w:t>
      </w:r>
    </w:p>
    <w:p w14:paraId="2877A5C5" w14:textId="77777777" w:rsidR="00000000" w:rsidRDefault="003C26CA">
      <w:pPr>
        <w:pStyle w:val="Subject"/>
        <w:rPr>
          <w:rFonts w:hint="cs"/>
          <w:rtl/>
        </w:rPr>
      </w:pPr>
      <w:r>
        <w:rPr>
          <w:rFonts w:hint="cs"/>
          <w:rtl/>
        </w:rPr>
        <w:t>שביתת הרשויות הדרו</w:t>
      </w:r>
      <w:r>
        <w:rPr>
          <w:rFonts w:hint="cs"/>
          <w:rtl/>
        </w:rPr>
        <w:t>זיות והצ'רקסיות</w:t>
      </w:r>
    </w:p>
    <w:p w14:paraId="111F3E33" w14:textId="77777777" w:rsidR="00000000" w:rsidRDefault="003C26CA">
      <w:pPr>
        <w:pStyle w:val="a"/>
        <w:ind w:firstLine="0"/>
        <w:rPr>
          <w:rFonts w:hint="cs"/>
          <w:rtl/>
        </w:rPr>
      </w:pPr>
    </w:p>
    <w:p w14:paraId="76A1F6E0" w14:textId="77777777" w:rsidR="00000000" w:rsidRDefault="003C26CA">
      <w:pPr>
        <w:pStyle w:val="ad"/>
        <w:rPr>
          <w:rtl/>
        </w:rPr>
      </w:pPr>
      <w:r>
        <w:rPr>
          <w:rtl/>
        </w:rPr>
        <w:t>היו"ר אלי בן-מנחם:</w:t>
      </w:r>
    </w:p>
    <w:p w14:paraId="3E88F319" w14:textId="77777777" w:rsidR="00000000" w:rsidRDefault="003C26CA">
      <w:pPr>
        <w:pStyle w:val="a"/>
        <w:rPr>
          <w:rtl/>
        </w:rPr>
      </w:pPr>
    </w:p>
    <w:p w14:paraId="26E2EC83" w14:textId="77777777" w:rsidR="00000000" w:rsidRDefault="003C26CA">
      <w:pPr>
        <w:pStyle w:val="a"/>
        <w:rPr>
          <w:rFonts w:hint="cs"/>
          <w:rtl/>
        </w:rPr>
      </w:pPr>
      <w:r>
        <w:rPr>
          <w:rFonts w:hint="cs"/>
          <w:rtl/>
        </w:rPr>
        <w:t>אני עובר לנושא הבא, רבותי, הצעה לסדר-היום מס' 618: שביתת הרשויות הדרוזיות והצ'רקסיות.  חבר הכנסת מגלי והבה, בבקשה.</w:t>
      </w:r>
    </w:p>
    <w:p w14:paraId="6A981CAD" w14:textId="77777777" w:rsidR="00000000" w:rsidRDefault="003C26CA">
      <w:pPr>
        <w:pStyle w:val="a"/>
        <w:ind w:firstLine="0"/>
        <w:rPr>
          <w:rFonts w:hint="cs"/>
          <w:rtl/>
        </w:rPr>
      </w:pPr>
    </w:p>
    <w:p w14:paraId="689116CD" w14:textId="77777777" w:rsidR="00000000" w:rsidRDefault="003C26CA">
      <w:pPr>
        <w:pStyle w:val="Speaker"/>
        <w:rPr>
          <w:rtl/>
        </w:rPr>
      </w:pPr>
      <w:bookmarkStart w:id="262" w:name="FS000001030T11_06_2003_16_04_22"/>
      <w:bookmarkEnd w:id="262"/>
      <w:r>
        <w:rPr>
          <w:rFonts w:hint="eastAsia"/>
          <w:rtl/>
        </w:rPr>
        <w:t>מגלי</w:t>
      </w:r>
      <w:r>
        <w:rPr>
          <w:rtl/>
        </w:rPr>
        <w:t xml:space="preserve"> והבה (הליכוד):</w:t>
      </w:r>
    </w:p>
    <w:p w14:paraId="21249D47" w14:textId="77777777" w:rsidR="00000000" w:rsidRDefault="003C26CA">
      <w:pPr>
        <w:pStyle w:val="a"/>
        <w:rPr>
          <w:rFonts w:hint="cs"/>
          <w:rtl/>
        </w:rPr>
      </w:pPr>
    </w:p>
    <w:p w14:paraId="14B2685D" w14:textId="77777777" w:rsidR="00000000" w:rsidRDefault="003C26CA">
      <w:pPr>
        <w:pStyle w:val="a"/>
        <w:rPr>
          <w:rFonts w:hint="cs"/>
          <w:rtl/>
        </w:rPr>
      </w:pPr>
      <w:r>
        <w:rPr>
          <w:rFonts w:hint="cs"/>
          <w:rtl/>
        </w:rPr>
        <w:t xml:space="preserve">אדוני היושב-ראש, אדוני השר, שר הפנים עסוק, בטח יחזור בתוך דקה או שתיים. חברי חברי </w:t>
      </w:r>
      <w:r>
        <w:rPr>
          <w:rFonts w:hint="cs"/>
          <w:rtl/>
        </w:rPr>
        <w:t xml:space="preserve">הכנסת, ראשי הרשויות הדרוזיות שובתים כבר למעלה מחודש, והאחראים במדינה הזאת ממשיכים להתעלם משביתתם. </w:t>
      </w:r>
    </w:p>
    <w:p w14:paraId="1B5A7AC6" w14:textId="77777777" w:rsidR="00000000" w:rsidRDefault="003C26CA">
      <w:pPr>
        <w:pStyle w:val="a"/>
        <w:rPr>
          <w:rFonts w:hint="cs"/>
          <w:rtl/>
        </w:rPr>
      </w:pPr>
    </w:p>
    <w:p w14:paraId="7924C03D" w14:textId="77777777" w:rsidR="00000000" w:rsidRDefault="003C26CA">
      <w:pPr>
        <w:pStyle w:val="a"/>
        <w:rPr>
          <w:rFonts w:hint="cs"/>
          <w:rtl/>
        </w:rPr>
      </w:pPr>
      <w:r>
        <w:rPr>
          <w:rFonts w:hint="cs"/>
          <w:rtl/>
        </w:rPr>
        <w:t>למה הגיעו למצב הזה? המצב הכספי הקשה של הרשויות הדרוזיות והצ'רקסיות, רק אם ניקח את המצב הכספי נכון לסוף 2002, כפי שעולה מדוחות משרד הפנים, סך ההתחייבויות נטו</w:t>
      </w:r>
      <w:r>
        <w:rPr>
          <w:rFonts w:hint="cs"/>
          <w:rtl/>
        </w:rPr>
        <w:t xml:space="preserve"> של 13 הרשויות הדרוזיות והצ'רקסיות מסתכם ב=211 מיליון שקל. בחלוקה, כמובן על-פי גירעונות, הרי שסך הגירעון מתחלק בתקציב הרגיל בסך 113 מיליון שקל, וגירעונות הפיתוח, שהם 98 מיליון שקלים. </w:t>
      </w:r>
    </w:p>
    <w:p w14:paraId="11EFDADA" w14:textId="77777777" w:rsidR="00000000" w:rsidRDefault="003C26CA">
      <w:pPr>
        <w:pStyle w:val="a"/>
        <w:rPr>
          <w:rFonts w:hint="cs"/>
          <w:rtl/>
        </w:rPr>
      </w:pPr>
    </w:p>
    <w:p w14:paraId="39AB85E2" w14:textId="77777777" w:rsidR="00000000" w:rsidRDefault="003C26CA">
      <w:pPr>
        <w:pStyle w:val="a"/>
        <w:rPr>
          <w:rFonts w:hint="cs"/>
          <w:rtl/>
        </w:rPr>
      </w:pPr>
      <w:r>
        <w:rPr>
          <w:rFonts w:hint="cs"/>
          <w:rtl/>
        </w:rPr>
        <w:t xml:space="preserve">בחודשים דצמבר 2002 וינואר 2003 נעשו הסדרים עם הרשויות לכיסוי גירעונות, </w:t>
      </w:r>
      <w:r>
        <w:rPr>
          <w:rFonts w:hint="cs"/>
          <w:rtl/>
        </w:rPr>
        <w:t>כמובן בכפוף לתוכניות ההתייעלות שראשי הרשויות הגישו וביצעו לבקשת משרד הפנים. הפתרון הכספי שהוצע על-ידי משרד ראש הממשלה ומשרד הפנים היה 60 מיליון שקל. זאת אומרת, הצעה לפתרון של 30% מהבעיה. הציעו להם 60 מיליון שקל ואמרו להם: תסתדרו עם זה. הגירעונות המשיכו לתפ</w:t>
      </w:r>
      <w:r>
        <w:rPr>
          <w:rFonts w:hint="cs"/>
          <w:rtl/>
        </w:rPr>
        <w:t xml:space="preserve">וח והגיעו למצב של 150 מיליון שקלים, נכון לסוף שנת 2002. </w:t>
      </w:r>
    </w:p>
    <w:p w14:paraId="043BFAC8" w14:textId="77777777" w:rsidR="00000000" w:rsidRDefault="003C26CA">
      <w:pPr>
        <w:pStyle w:val="a"/>
        <w:rPr>
          <w:rFonts w:hint="cs"/>
          <w:rtl/>
        </w:rPr>
      </w:pPr>
    </w:p>
    <w:p w14:paraId="0C108FAB" w14:textId="77777777" w:rsidR="00000000" w:rsidRDefault="003C26CA">
      <w:pPr>
        <w:pStyle w:val="a"/>
        <w:rPr>
          <w:rFonts w:hint="cs"/>
          <w:rtl/>
        </w:rPr>
      </w:pPr>
      <w:r>
        <w:rPr>
          <w:rFonts w:hint="cs"/>
          <w:rtl/>
        </w:rPr>
        <w:t>כמובן אפשר להגיד שהגירעונות במגזר הדרוזי ובמגזר הצ'רקסי נוצרו לאורך השנים, אבל אני אומר שהסיבה האמיתית היא קיפוח ועיוותים במענקי האיזון שקיבל המגזר הזה. בסך הכול, רבותי, על-פי הדוחות שמצאנו, ראשי הר</w:t>
      </w:r>
      <w:r>
        <w:rPr>
          <w:rFonts w:hint="cs"/>
          <w:rtl/>
        </w:rPr>
        <w:t xml:space="preserve">שויות הביאו לשר הפנים והוכיחו שקיים הפרש במענקי איזון בין יישוב ליישוב, בין היישובים היהודיים ליישובים הדרוזיים, ואלה מסמכים של משרד הפנים שאני מחזיק כאן. </w:t>
      </w:r>
    </w:p>
    <w:p w14:paraId="726451C2" w14:textId="77777777" w:rsidR="00000000" w:rsidRDefault="003C26CA">
      <w:pPr>
        <w:pStyle w:val="a"/>
        <w:rPr>
          <w:rFonts w:hint="cs"/>
          <w:rtl/>
        </w:rPr>
      </w:pPr>
    </w:p>
    <w:p w14:paraId="0DA179FD" w14:textId="77777777" w:rsidR="00000000" w:rsidRDefault="003C26CA">
      <w:pPr>
        <w:pStyle w:val="a"/>
        <w:rPr>
          <w:rFonts w:hint="cs"/>
          <w:rtl/>
        </w:rPr>
      </w:pPr>
      <w:r>
        <w:rPr>
          <w:rFonts w:hint="cs"/>
          <w:rtl/>
        </w:rPr>
        <w:t>ניקח כמה יישובים לדוגמה: אנו מדברים, למשל, על יישוב כמו בית-שאן, שמספר תושביו זהה למספר תושבי כפר מ</w:t>
      </w:r>
      <w:r>
        <w:rPr>
          <w:rFonts w:hint="cs"/>
          <w:rtl/>
        </w:rPr>
        <w:t xml:space="preserve">ע'אר </w:t>
      </w:r>
      <w:r>
        <w:rPr>
          <w:rtl/>
        </w:rPr>
        <w:t>–</w:t>
      </w:r>
      <w:r>
        <w:rPr>
          <w:rFonts w:hint="cs"/>
          <w:rtl/>
        </w:rPr>
        <w:t xml:space="preserve"> ובית-שאן היא עיר ומע'אר ממשיך להיות כפר; מוכנים לקבל את זה - אבל להגיע במענקי האיזון להבדל של 9 מיליוני שקלים בשנה? איפה נשמע כדבר הזה? משום שהדרוזים והצ'רקסים הם אזרחים נחמדים, שממלאים את כל חובותיהם? שהדוחות האלה יימצאו בתוך משרד ממשלתי ושרים גם ב</w:t>
      </w:r>
      <w:r>
        <w:rPr>
          <w:rFonts w:hint="cs"/>
          <w:rtl/>
        </w:rPr>
        <w:t xml:space="preserve">ממשלה הקודמת לא פתחו את הדוחות האלה ולא ניסו לתקן אותם? לא רוצים להגיע לשוויון אחרי כל השנים האלה? </w:t>
      </w:r>
    </w:p>
    <w:p w14:paraId="06D191CA" w14:textId="77777777" w:rsidR="00000000" w:rsidRDefault="003C26CA">
      <w:pPr>
        <w:pStyle w:val="a"/>
        <w:rPr>
          <w:rFonts w:hint="cs"/>
          <w:rtl/>
        </w:rPr>
      </w:pPr>
    </w:p>
    <w:p w14:paraId="30D2B2AC" w14:textId="77777777" w:rsidR="00000000" w:rsidRDefault="003C26CA">
      <w:pPr>
        <w:pStyle w:val="a"/>
        <w:rPr>
          <w:rFonts w:hint="cs"/>
          <w:rtl/>
        </w:rPr>
      </w:pPr>
      <w:r>
        <w:rPr>
          <w:rFonts w:hint="cs"/>
          <w:rtl/>
        </w:rPr>
        <w:t xml:space="preserve">ניקח יישובים אחרים: את ירוחם ואת בית-ג'ן. להזכירכם, גם אני תושב בית-ג'ן. כדי לסבר את האוזן של אלה הטוענים לשוויון, אומר שבית-ג'ן שילמו, מבחינת מספר החללים </w:t>
      </w:r>
      <w:r>
        <w:rPr>
          <w:rFonts w:hint="cs"/>
          <w:rtl/>
        </w:rPr>
        <w:t>- ואינני אוהב להשתמש בדוגמאות האלה - יותר מכל יישוב אחר ביחס למספר התושבים. מה אנחנו מגלים? אדוני השר גדעון עזרא, מסמך שנמצא במשרד הפנים - שיש הפרשים והבדלים משמעותיים במענקי האיזון. הבדל של 8.8 מיליוני ש"ח בשנה.</w:t>
      </w:r>
    </w:p>
    <w:p w14:paraId="1E1D447B" w14:textId="77777777" w:rsidR="00000000" w:rsidRDefault="003C26CA">
      <w:pPr>
        <w:pStyle w:val="a"/>
        <w:rPr>
          <w:rFonts w:hint="cs"/>
          <w:rtl/>
        </w:rPr>
      </w:pPr>
    </w:p>
    <w:p w14:paraId="63D8EDE9" w14:textId="77777777" w:rsidR="00000000" w:rsidRDefault="003C26CA">
      <w:pPr>
        <w:pStyle w:val="ac"/>
        <w:rPr>
          <w:rtl/>
        </w:rPr>
      </w:pPr>
      <w:r>
        <w:rPr>
          <w:rFonts w:hint="eastAsia"/>
          <w:rtl/>
        </w:rPr>
        <w:t>ואסל</w:t>
      </w:r>
      <w:r>
        <w:rPr>
          <w:rtl/>
        </w:rPr>
        <w:t xml:space="preserve"> טאהא (בל"ד):</w:t>
      </w:r>
    </w:p>
    <w:p w14:paraId="142BEB93" w14:textId="77777777" w:rsidR="00000000" w:rsidRDefault="003C26CA">
      <w:pPr>
        <w:pStyle w:val="a"/>
        <w:rPr>
          <w:rFonts w:hint="cs"/>
          <w:rtl/>
        </w:rPr>
      </w:pPr>
    </w:p>
    <w:p w14:paraId="73F91767" w14:textId="77777777" w:rsidR="00000000" w:rsidRDefault="003C26CA">
      <w:pPr>
        <w:pStyle w:val="a"/>
        <w:rPr>
          <w:rFonts w:hint="cs"/>
          <w:rtl/>
        </w:rPr>
      </w:pPr>
      <w:r>
        <w:rPr>
          <w:rFonts w:hint="cs"/>
          <w:rtl/>
        </w:rPr>
        <w:t>מה חשבת?</w:t>
      </w:r>
    </w:p>
    <w:p w14:paraId="3603C2AE" w14:textId="77777777" w:rsidR="00000000" w:rsidRDefault="003C26CA">
      <w:pPr>
        <w:pStyle w:val="a"/>
        <w:rPr>
          <w:rFonts w:hint="cs"/>
          <w:rtl/>
        </w:rPr>
      </w:pPr>
    </w:p>
    <w:p w14:paraId="49505537" w14:textId="77777777" w:rsidR="00000000" w:rsidRDefault="003C26CA">
      <w:pPr>
        <w:pStyle w:val="SpeakerCon"/>
        <w:rPr>
          <w:rtl/>
        </w:rPr>
      </w:pPr>
      <w:bookmarkStart w:id="263" w:name="FS000001030T11_06_2003_15_58_05C"/>
      <w:bookmarkEnd w:id="263"/>
      <w:r>
        <w:rPr>
          <w:rtl/>
        </w:rPr>
        <w:t>מגלי והבה (הל</w:t>
      </w:r>
      <w:r>
        <w:rPr>
          <w:rtl/>
        </w:rPr>
        <w:t>יכוד):</w:t>
      </w:r>
    </w:p>
    <w:p w14:paraId="29E20E2D" w14:textId="77777777" w:rsidR="00000000" w:rsidRDefault="003C26CA">
      <w:pPr>
        <w:pStyle w:val="a"/>
        <w:rPr>
          <w:rtl/>
        </w:rPr>
      </w:pPr>
    </w:p>
    <w:p w14:paraId="60469D1A" w14:textId="77777777" w:rsidR="00000000" w:rsidRDefault="003C26CA">
      <w:pPr>
        <w:pStyle w:val="a"/>
        <w:rPr>
          <w:rFonts w:hint="cs"/>
          <w:rtl/>
        </w:rPr>
      </w:pPr>
      <w:r>
        <w:rPr>
          <w:rFonts w:hint="cs"/>
          <w:rtl/>
        </w:rPr>
        <w:t>חשבתי לתומי שהגענו במדינה לעידן של שוויון, שכל האזרחים שווים, אבל כנראה יש שווים רק על הנייר, שווים בחובות, ולא שווים בזכויות. לפעמים אני בוש ונכלם לראות דברים כאלה ולקבל על כך אישורים. בהתחלה באו בטענות לראשי הרשויות, שיש שם חוסר ארגון ומינהל לא ת</w:t>
      </w:r>
      <w:r>
        <w:rPr>
          <w:rFonts w:hint="cs"/>
          <w:rtl/>
        </w:rPr>
        <w:t>קין. יכול להיות שפה ושם יש כאלה דברים. אבל בין זה לבין חוסר שוויון - זה לא יכול לעבוד ולא יכול להיות במדינה. אנחנו כל הזמן מדברים על שוויון. כנראה השוויון הוא רק על הנייר. כמה תושבים דרוזים יש במדינה? 120,000 נפש. 50 שנה המדינה מנסה לקלוט אותם ולתת להם זכו</w:t>
      </w:r>
      <w:r>
        <w:rPr>
          <w:rFonts w:hint="cs"/>
          <w:rtl/>
        </w:rPr>
        <w:t>יות שוות כמו לכל האזרחים. אני גם בעד שוויון לכל המיעוטים, לכל המיעוט הערבי. זה מאחורינו. אדוני שר הפנים, אנחנו צריכים להגיע למצב שיהיה שוויון.</w:t>
      </w:r>
    </w:p>
    <w:p w14:paraId="1005D699" w14:textId="77777777" w:rsidR="00000000" w:rsidRDefault="003C26CA">
      <w:pPr>
        <w:pStyle w:val="a"/>
        <w:rPr>
          <w:rFonts w:hint="cs"/>
          <w:rtl/>
        </w:rPr>
      </w:pPr>
    </w:p>
    <w:p w14:paraId="4B06717D" w14:textId="77777777" w:rsidR="00000000" w:rsidRDefault="003C26CA">
      <w:pPr>
        <w:pStyle w:val="a"/>
        <w:rPr>
          <w:rFonts w:hint="cs"/>
          <w:rtl/>
        </w:rPr>
      </w:pPr>
      <w:r>
        <w:rPr>
          <w:rFonts w:hint="cs"/>
          <w:rtl/>
        </w:rPr>
        <w:t xml:space="preserve"> מה שכרגע לוחץ על היישובים הדרוזיים, ששובתים כבר למעלה מחודש, הוא שניסו להציע להם פתרון של הלוואות: תיקחו הלוואה</w:t>
      </w:r>
      <w:r>
        <w:rPr>
          <w:rFonts w:hint="cs"/>
          <w:rtl/>
        </w:rPr>
        <w:t>. ממילא אתם בבוץ - תהיו עוד יותר עמוק בבוץ. בתוך שלושה חודשים צריך להחזיר את ההלוואות האלה, והן בריבית של 18%. לא מעניין את משרד הפנים שייתקל באותה בעיה בעוד כמה זמן, ועוד הבחירות בפתח, ואז הוא יגיד לתושבים: מה קרה? הסתבכתם עוד יותר.</w:t>
      </w:r>
    </w:p>
    <w:p w14:paraId="513CB44E" w14:textId="77777777" w:rsidR="00000000" w:rsidRDefault="003C26CA">
      <w:pPr>
        <w:pStyle w:val="a"/>
        <w:rPr>
          <w:rtl/>
        </w:rPr>
      </w:pPr>
    </w:p>
    <w:p w14:paraId="20DE03C2" w14:textId="77777777" w:rsidR="00000000" w:rsidRDefault="003C26CA">
      <w:pPr>
        <w:pStyle w:val="a"/>
        <w:rPr>
          <w:rFonts w:hint="cs"/>
          <w:rtl/>
        </w:rPr>
      </w:pPr>
      <w:r>
        <w:rPr>
          <w:rFonts w:hint="cs"/>
          <w:rtl/>
        </w:rPr>
        <w:t>אדוני שר הפנים, אני מ</w:t>
      </w:r>
      <w:r>
        <w:rPr>
          <w:rFonts w:hint="cs"/>
          <w:rtl/>
        </w:rPr>
        <w:t>בקש ממך: ישבנו אצלך במשרד על ההבטחות, והבטחת לתת תיקון מיידי  לפערים במענקי האיזון. אני אומר לך ולכם, חברי חברי הכנסת, שאם הפער במענקים ישולם לראשי הרשויות הדרוזיות, הם יפסיקו את השביתה, והכסף יהיה להם בעודף, כי אנחנו מדברים על 400 מיליון ש"ח של ההפרש במענ</w:t>
      </w:r>
      <w:r>
        <w:rPr>
          <w:rFonts w:hint="cs"/>
          <w:rtl/>
        </w:rPr>
        <w:t xml:space="preserve">קי האיזון בחמש השנים האחרונות, והחובות שלהם הם בסך 211 מיליון ש"ח. לפחות אם אין פתרון כללי - לתת פתרון שהאנשים האלה יחזרו ליישוביהם, ילכו לטפל באוכלוסייה שלהם, ולא ישבו כאן כאשר לא משלמים משכורות ולא מטפלים באוכלוסייה שאמורה לקבל שירות מרשויות המדינה. </w:t>
      </w:r>
    </w:p>
    <w:p w14:paraId="0042E0C7" w14:textId="77777777" w:rsidR="00000000" w:rsidRDefault="003C26CA">
      <w:pPr>
        <w:pStyle w:val="a"/>
        <w:rPr>
          <w:rFonts w:hint="cs"/>
          <w:rtl/>
        </w:rPr>
      </w:pPr>
    </w:p>
    <w:p w14:paraId="20B5E7B8" w14:textId="77777777" w:rsidR="00000000" w:rsidRDefault="003C26CA">
      <w:pPr>
        <w:pStyle w:val="a"/>
        <w:rPr>
          <w:rFonts w:hint="cs"/>
          <w:rtl/>
        </w:rPr>
      </w:pPr>
      <w:r>
        <w:rPr>
          <w:rFonts w:hint="cs"/>
          <w:rtl/>
        </w:rPr>
        <w:t>אד</w:t>
      </w:r>
      <w:r>
        <w:rPr>
          <w:rFonts w:hint="cs"/>
          <w:rtl/>
        </w:rPr>
        <w:t>וני שר הפנים, אני מצפה לשמוע ממך כאן היום שאתה נותן פתרון שמשמעותו שהשביתה הזאת תופסק. ולא - אנחנו נגרום להחרפת השביתה הזאת, ואנחנו נילחם בכל כוחנו, כי לא נרשה שיהיה מצב של חוסר שוויון.</w:t>
      </w:r>
    </w:p>
    <w:p w14:paraId="7D8744E0" w14:textId="77777777" w:rsidR="00000000" w:rsidRDefault="003C26CA">
      <w:pPr>
        <w:pStyle w:val="a"/>
        <w:rPr>
          <w:rFonts w:hint="cs"/>
          <w:rtl/>
        </w:rPr>
      </w:pPr>
    </w:p>
    <w:p w14:paraId="496A3518" w14:textId="77777777" w:rsidR="00000000" w:rsidRDefault="003C26CA">
      <w:pPr>
        <w:pStyle w:val="ac"/>
        <w:rPr>
          <w:rtl/>
        </w:rPr>
      </w:pPr>
      <w:r>
        <w:rPr>
          <w:rFonts w:hint="eastAsia"/>
          <w:rtl/>
        </w:rPr>
        <w:t>ואסל</w:t>
      </w:r>
      <w:r>
        <w:rPr>
          <w:rtl/>
        </w:rPr>
        <w:t xml:space="preserve"> טאהא (בל"ד):</w:t>
      </w:r>
    </w:p>
    <w:p w14:paraId="0A83ACF8" w14:textId="77777777" w:rsidR="00000000" w:rsidRDefault="003C26CA">
      <w:pPr>
        <w:pStyle w:val="a"/>
        <w:rPr>
          <w:rFonts w:hint="cs"/>
          <w:rtl/>
        </w:rPr>
      </w:pPr>
    </w:p>
    <w:p w14:paraId="788F5200" w14:textId="77777777" w:rsidR="00000000" w:rsidRDefault="003C26CA">
      <w:pPr>
        <w:pStyle w:val="a"/>
        <w:rPr>
          <w:rFonts w:hint="cs"/>
          <w:rtl/>
        </w:rPr>
      </w:pPr>
      <w:r>
        <w:rPr>
          <w:rFonts w:hint="cs"/>
          <w:rtl/>
        </w:rPr>
        <w:t>מה הן החלטות הממשלה מימי השביתה הקודמת? היתה החלטה</w:t>
      </w:r>
      <w:r>
        <w:rPr>
          <w:rFonts w:hint="cs"/>
          <w:rtl/>
        </w:rPr>
        <w:t xml:space="preserve"> לפטור את כל המועצות. זו היתה החלטת ממשלה. האם הממשלה ביצעה?</w:t>
      </w:r>
    </w:p>
    <w:p w14:paraId="2D49B4C6" w14:textId="77777777" w:rsidR="00000000" w:rsidRDefault="003C26CA">
      <w:pPr>
        <w:pStyle w:val="a"/>
        <w:rPr>
          <w:rFonts w:hint="cs"/>
          <w:rtl/>
        </w:rPr>
      </w:pPr>
    </w:p>
    <w:p w14:paraId="7FA8E39F" w14:textId="77777777" w:rsidR="00000000" w:rsidRDefault="003C26CA">
      <w:pPr>
        <w:pStyle w:val="SpeakerCon"/>
        <w:rPr>
          <w:rtl/>
        </w:rPr>
      </w:pPr>
      <w:r>
        <w:rPr>
          <w:rFonts w:hint="eastAsia"/>
          <w:rtl/>
        </w:rPr>
        <w:t>מגלי</w:t>
      </w:r>
      <w:r>
        <w:rPr>
          <w:rtl/>
        </w:rPr>
        <w:t xml:space="preserve"> והבה (הליכוד):</w:t>
      </w:r>
    </w:p>
    <w:p w14:paraId="0D3146D9" w14:textId="77777777" w:rsidR="00000000" w:rsidRDefault="003C26CA">
      <w:pPr>
        <w:pStyle w:val="a"/>
        <w:rPr>
          <w:rFonts w:hint="cs"/>
          <w:rtl/>
        </w:rPr>
      </w:pPr>
    </w:p>
    <w:p w14:paraId="36779E84" w14:textId="77777777" w:rsidR="00000000" w:rsidRDefault="003C26CA">
      <w:pPr>
        <w:pStyle w:val="a"/>
        <w:rPr>
          <w:rFonts w:hint="cs"/>
          <w:rtl/>
        </w:rPr>
      </w:pPr>
      <w:r>
        <w:rPr>
          <w:rFonts w:hint="cs"/>
          <w:rtl/>
        </w:rPr>
        <w:t>אני מסכים אתך שצריך לעשות שוויון, אבל כרגע הבעיה החריפה ביותר היא, שכבר כמה חודשים הרשויות, במיוחד של הדרוזים והצ'רקסים, לא מתפקדות, לא משלמות משכורות, והם שובתים כאן.</w:t>
      </w:r>
    </w:p>
    <w:p w14:paraId="260903D3" w14:textId="77777777" w:rsidR="00000000" w:rsidRDefault="003C26CA">
      <w:pPr>
        <w:pStyle w:val="a"/>
        <w:rPr>
          <w:rFonts w:hint="cs"/>
          <w:rtl/>
        </w:rPr>
      </w:pPr>
    </w:p>
    <w:p w14:paraId="42E46F46" w14:textId="77777777" w:rsidR="00000000" w:rsidRDefault="003C26CA">
      <w:pPr>
        <w:pStyle w:val="a"/>
        <w:rPr>
          <w:rFonts w:hint="cs"/>
          <w:rtl/>
        </w:rPr>
      </w:pPr>
      <w:r>
        <w:rPr>
          <w:rFonts w:hint="cs"/>
          <w:rtl/>
        </w:rPr>
        <w:t>אדונ</w:t>
      </w:r>
      <w:r>
        <w:rPr>
          <w:rFonts w:hint="cs"/>
          <w:rtl/>
        </w:rPr>
        <w:t>י שר הפנים, אני חושב שהסכמת לבדוק את כל הפערים האלה. לפחות צריך לתת פתרון לבעיה ולסוגיה הזאת.</w:t>
      </w:r>
    </w:p>
    <w:p w14:paraId="508D9E0E" w14:textId="77777777" w:rsidR="00000000" w:rsidRDefault="003C26CA">
      <w:pPr>
        <w:pStyle w:val="a"/>
        <w:rPr>
          <w:rFonts w:hint="cs"/>
          <w:rtl/>
        </w:rPr>
      </w:pPr>
    </w:p>
    <w:p w14:paraId="63F55FD1" w14:textId="77777777" w:rsidR="00000000" w:rsidRDefault="003C26CA">
      <w:pPr>
        <w:pStyle w:val="ac"/>
        <w:rPr>
          <w:rtl/>
        </w:rPr>
      </w:pPr>
      <w:r>
        <w:rPr>
          <w:rFonts w:hint="eastAsia"/>
          <w:rtl/>
        </w:rPr>
        <w:t>ואסל</w:t>
      </w:r>
      <w:r>
        <w:rPr>
          <w:rtl/>
        </w:rPr>
        <w:t xml:space="preserve"> טאהא (בל"ד):</w:t>
      </w:r>
    </w:p>
    <w:p w14:paraId="5769C1DF" w14:textId="77777777" w:rsidR="00000000" w:rsidRDefault="003C26CA">
      <w:pPr>
        <w:pStyle w:val="a"/>
        <w:rPr>
          <w:rFonts w:hint="cs"/>
          <w:rtl/>
        </w:rPr>
      </w:pPr>
    </w:p>
    <w:p w14:paraId="0F3F65E6" w14:textId="77777777" w:rsidR="00000000" w:rsidRDefault="003C26CA">
      <w:pPr>
        <w:pStyle w:val="a"/>
        <w:rPr>
          <w:rFonts w:hint="cs"/>
          <w:rtl/>
        </w:rPr>
      </w:pPr>
      <w:r>
        <w:rPr>
          <w:rFonts w:hint="cs"/>
          <w:rtl/>
        </w:rPr>
        <w:t>תקרא לראש הממשלה שיבצע - - -</w:t>
      </w:r>
    </w:p>
    <w:p w14:paraId="0E34F2E3" w14:textId="77777777" w:rsidR="00000000" w:rsidRDefault="003C26CA">
      <w:pPr>
        <w:pStyle w:val="a"/>
        <w:rPr>
          <w:rFonts w:hint="cs"/>
          <w:rtl/>
        </w:rPr>
      </w:pPr>
    </w:p>
    <w:p w14:paraId="2056A923" w14:textId="77777777" w:rsidR="00000000" w:rsidRDefault="003C26CA">
      <w:pPr>
        <w:pStyle w:val="ad"/>
        <w:rPr>
          <w:rtl/>
        </w:rPr>
      </w:pPr>
      <w:r>
        <w:rPr>
          <w:rtl/>
        </w:rPr>
        <w:t>היו"ר משה כחלון:</w:t>
      </w:r>
    </w:p>
    <w:p w14:paraId="37A35FCF" w14:textId="77777777" w:rsidR="00000000" w:rsidRDefault="003C26CA">
      <w:pPr>
        <w:pStyle w:val="a"/>
        <w:rPr>
          <w:rtl/>
        </w:rPr>
      </w:pPr>
    </w:p>
    <w:p w14:paraId="119F559A" w14:textId="77777777" w:rsidR="00000000" w:rsidRDefault="003C26CA">
      <w:pPr>
        <w:pStyle w:val="a"/>
        <w:rPr>
          <w:rFonts w:hint="cs"/>
          <w:rtl/>
        </w:rPr>
      </w:pPr>
      <w:r>
        <w:rPr>
          <w:rFonts w:hint="cs"/>
          <w:rtl/>
        </w:rPr>
        <w:t>חבר הכנסת טאהא, תן לו לסיים. הוא רוצה לסיים, ואתה לא מאפשר לו.</w:t>
      </w:r>
    </w:p>
    <w:p w14:paraId="28A3C0C6" w14:textId="77777777" w:rsidR="00000000" w:rsidRDefault="003C26CA">
      <w:pPr>
        <w:pStyle w:val="a"/>
        <w:rPr>
          <w:rFonts w:hint="cs"/>
          <w:rtl/>
        </w:rPr>
      </w:pPr>
    </w:p>
    <w:p w14:paraId="2D273EE0" w14:textId="77777777" w:rsidR="00000000" w:rsidRDefault="003C26CA">
      <w:pPr>
        <w:pStyle w:val="ac"/>
        <w:rPr>
          <w:rtl/>
        </w:rPr>
      </w:pPr>
      <w:r>
        <w:rPr>
          <w:rFonts w:hint="eastAsia"/>
          <w:rtl/>
        </w:rPr>
        <w:t>ואסל</w:t>
      </w:r>
      <w:r>
        <w:rPr>
          <w:rtl/>
        </w:rPr>
        <w:t xml:space="preserve"> טאהא (בל"ד):</w:t>
      </w:r>
    </w:p>
    <w:p w14:paraId="55A3F423" w14:textId="77777777" w:rsidR="00000000" w:rsidRDefault="003C26CA">
      <w:pPr>
        <w:pStyle w:val="a"/>
        <w:rPr>
          <w:rFonts w:hint="cs"/>
          <w:rtl/>
        </w:rPr>
      </w:pPr>
    </w:p>
    <w:p w14:paraId="0DD9B79D" w14:textId="77777777" w:rsidR="00000000" w:rsidRDefault="003C26CA">
      <w:pPr>
        <w:pStyle w:val="a"/>
        <w:rPr>
          <w:rFonts w:hint="cs"/>
          <w:rtl/>
        </w:rPr>
      </w:pPr>
      <w:r>
        <w:rPr>
          <w:rFonts w:hint="cs"/>
          <w:rtl/>
        </w:rPr>
        <w:t>- - - עם רא</w:t>
      </w:r>
      <w:r>
        <w:rPr>
          <w:rFonts w:hint="cs"/>
          <w:rtl/>
        </w:rPr>
        <w:t>שי רשויות דרוזיות וצ'רקסיות. הוא חתם אתם - - -</w:t>
      </w:r>
    </w:p>
    <w:p w14:paraId="7465ADCA" w14:textId="77777777" w:rsidR="00000000" w:rsidRDefault="003C26CA">
      <w:pPr>
        <w:pStyle w:val="a"/>
        <w:rPr>
          <w:rtl/>
        </w:rPr>
      </w:pPr>
    </w:p>
    <w:p w14:paraId="7BC92194" w14:textId="77777777" w:rsidR="00000000" w:rsidRDefault="003C26CA">
      <w:pPr>
        <w:pStyle w:val="a"/>
        <w:rPr>
          <w:rFonts w:hint="cs"/>
          <w:rtl/>
        </w:rPr>
      </w:pPr>
    </w:p>
    <w:p w14:paraId="6E1A2D10" w14:textId="77777777" w:rsidR="00000000" w:rsidRDefault="003C26CA">
      <w:pPr>
        <w:pStyle w:val="SpeakerCon"/>
        <w:rPr>
          <w:rtl/>
        </w:rPr>
      </w:pPr>
      <w:bookmarkStart w:id="264" w:name="FS000001030T11_06_2003_16_05_53C"/>
      <w:bookmarkEnd w:id="264"/>
      <w:r>
        <w:rPr>
          <w:rtl/>
        </w:rPr>
        <w:t>מגלי והבה (הליכוד):</w:t>
      </w:r>
    </w:p>
    <w:p w14:paraId="7D3FBA37" w14:textId="77777777" w:rsidR="00000000" w:rsidRDefault="003C26CA">
      <w:pPr>
        <w:pStyle w:val="a"/>
        <w:rPr>
          <w:rtl/>
        </w:rPr>
      </w:pPr>
    </w:p>
    <w:p w14:paraId="10D7D67B" w14:textId="77777777" w:rsidR="00000000" w:rsidRDefault="003C26CA">
      <w:pPr>
        <w:pStyle w:val="a"/>
        <w:rPr>
          <w:rFonts w:hint="cs"/>
          <w:rtl/>
        </w:rPr>
      </w:pPr>
      <w:r>
        <w:rPr>
          <w:rFonts w:hint="cs"/>
          <w:rtl/>
        </w:rPr>
        <w:t>תודה רבה. אני מקבל את מה שאתה אומר. חברי ראשי הרשויות שנמצאים כאן, אני מברך אתכם. אני אתכם במאבקכם. אני מקווה שמכאן תצא היום הבשורה לסיום השביתה. תודה רבה.</w:t>
      </w:r>
    </w:p>
    <w:p w14:paraId="434BE1F5" w14:textId="77777777" w:rsidR="00000000" w:rsidRDefault="003C26CA">
      <w:pPr>
        <w:pStyle w:val="a"/>
        <w:rPr>
          <w:rFonts w:hint="cs"/>
          <w:rtl/>
        </w:rPr>
      </w:pPr>
    </w:p>
    <w:p w14:paraId="51285376" w14:textId="77777777" w:rsidR="00000000" w:rsidRDefault="003C26CA">
      <w:pPr>
        <w:pStyle w:val="ad"/>
        <w:rPr>
          <w:rtl/>
        </w:rPr>
      </w:pPr>
      <w:r>
        <w:rPr>
          <w:rtl/>
        </w:rPr>
        <w:t>היו"ר משה כחלון:</w:t>
      </w:r>
    </w:p>
    <w:p w14:paraId="1316BF72" w14:textId="77777777" w:rsidR="00000000" w:rsidRDefault="003C26CA">
      <w:pPr>
        <w:pStyle w:val="a"/>
        <w:rPr>
          <w:rtl/>
        </w:rPr>
      </w:pPr>
    </w:p>
    <w:p w14:paraId="6ABB2944" w14:textId="77777777" w:rsidR="00000000" w:rsidRDefault="003C26CA">
      <w:pPr>
        <w:pStyle w:val="a"/>
        <w:rPr>
          <w:rFonts w:hint="cs"/>
          <w:rtl/>
        </w:rPr>
      </w:pPr>
      <w:r>
        <w:rPr>
          <w:rFonts w:hint="cs"/>
          <w:rtl/>
        </w:rPr>
        <w:t>תודה לחבר ה</w:t>
      </w:r>
      <w:r>
        <w:rPr>
          <w:rFonts w:hint="cs"/>
          <w:rtl/>
        </w:rPr>
        <w:t>כנסת מגלי והבה. אני מזמין את שר הפנים להשיב.</w:t>
      </w:r>
    </w:p>
    <w:p w14:paraId="292B0007" w14:textId="77777777" w:rsidR="00000000" w:rsidRDefault="003C26CA">
      <w:pPr>
        <w:pStyle w:val="a"/>
        <w:rPr>
          <w:rFonts w:hint="cs"/>
          <w:rtl/>
        </w:rPr>
      </w:pPr>
    </w:p>
    <w:p w14:paraId="71ACDCB7" w14:textId="77777777" w:rsidR="00000000" w:rsidRDefault="003C26CA">
      <w:pPr>
        <w:pStyle w:val="Speaker"/>
        <w:rPr>
          <w:rtl/>
        </w:rPr>
      </w:pPr>
      <w:bookmarkStart w:id="265" w:name="FS000000519T11_06_2003_16_09_27"/>
      <w:bookmarkEnd w:id="265"/>
      <w:r>
        <w:rPr>
          <w:rFonts w:hint="eastAsia"/>
          <w:rtl/>
        </w:rPr>
        <w:t>שר</w:t>
      </w:r>
      <w:r>
        <w:rPr>
          <w:rtl/>
        </w:rPr>
        <w:t xml:space="preserve"> הפנים אברהם פורז:</w:t>
      </w:r>
    </w:p>
    <w:p w14:paraId="0F9C3FF6" w14:textId="77777777" w:rsidR="00000000" w:rsidRDefault="003C26CA">
      <w:pPr>
        <w:pStyle w:val="a"/>
        <w:rPr>
          <w:rFonts w:hint="cs"/>
          <w:rtl/>
        </w:rPr>
      </w:pPr>
    </w:p>
    <w:p w14:paraId="784E6DFF" w14:textId="77777777" w:rsidR="00000000" w:rsidRDefault="003C26CA">
      <w:pPr>
        <w:pStyle w:val="a"/>
        <w:rPr>
          <w:rFonts w:hint="cs"/>
          <w:rtl/>
        </w:rPr>
      </w:pPr>
      <w:r>
        <w:rPr>
          <w:rFonts w:hint="cs"/>
          <w:rtl/>
        </w:rPr>
        <w:t>אדוני היושב-ראש, חברי הכנסת, נושא המגזר הדרוזי והמגזר הצ'רקסי, וגם המגזר הערבי, עולה מדי פעם בפעם, ואף שנעשו פעולות רציניות לשנות את מצבן הכספי של הרשויות שמדובר בהן ולהעלותן לרף סביר, אני</w:t>
      </w:r>
      <w:r>
        <w:rPr>
          <w:rFonts w:hint="cs"/>
          <w:rtl/>
        </w:rPr>
        <w:t xml:space="preserve"> מסכים שיש בעיה לא פשוטה.</w:t>
      </w:r>
    </w:p>
    <w:p w14:paraId="73DEC13A" w14:textId="77777777" w:rsidR="00000000" w:rsidRDefault="003C26CA">
      <w:pPr>
        <w:pStyle w:val="a"/>
        <w:rPr>
          <w:rFonts w:hint="cs"/>
          <w:rtl/>
        </w:rPr>
      </w:pPr>
    </w:p>
    <w:p w14:paraId="43A7B5FF" w14:textId="77777777" w:rsidR="00000000" w:rsidRDefault="003C26CA">
      <w:pPr>
        <w:pStyle w:val="a"/>
        <w:rPr>
          <w:rFonts w:hint="cs"/>
          <w:rtl/>
        </w:rPr>
      </w:pPr>
      <w:r>
        <w:rPr>
          <w:rFonts w:hint="cs"/>
          <w:rtl/>
        </w:rPr>
        <w:t>בחודש אוקטובר 2002 נחתם הסכם עם הרשויות הדרוזיות, ובמסגרתו סוכם כי הרשויות יציגו תוכניות הבראה ויגיעו לדיון במשרד הפנים. בהסדר סוכם, כי לצורך כיסוי הגירעונות המצטברים בתקציב הרגיל של הרשויות בסך 86 מיליון ש"ח, שהיו נכונים  ל=31 ב</w:t>
      </w:r>
      <w:r>
        <w:rPr>
          <w:rFonts w:hint="cs"/>
          <w:rtl/>
        </w:rPr>
        <w:t>דצמבר 2001, יוקצה מענק בסכום של 67.8 מיליון ש"ח. המשתנים שנלקחו לצורך חלוקת המענק לכיסוי הגירעון היו גודל אוכלוסייה וגובה הגירעונות המצטברים של הרשות, ושני המשתנים הללו שוקללו בסולם הסוציו-אקונומי. הסדר זה נעשה בהמשך להסדרים קודמים שנעשו עם המגזר בשנים 199</w:t>
      </w:r>
      <w:r>
        <w:rPr>
          <w:rFonts w:hint="cs"/>
          <w:rtl/>
        </w:rPr>
        <w:t>9, 2000  ו=2000.</w:t>
      </w:r>
    </w:p>
    <w:p w14:paraId="13FDCF15" w14:textId="77777777" w:rsidR="00000000" w:rsidRDefault="003C26CA">
      <w:pPr>
        <w:pStyle w:val="a"/>
        <w:rPr>
          <w:rFonts w:hint="cs"/>
          <w:rtl/>
        </w:rPr>
      </w:pPr>
    </w:p>
    <w:p w14:paraId="0AFE0B22" w14:textId="77777777" w:rsidR="00000000" w:rsidRDefault="003C26CA">
      <w:pPr>
        <w:pStyle w:val="a"/>
        <w:rPr>
          <w:rFonts w:hint="cs"/>
          <w:rtl/>
        </w:rPr>
      </w:pPr>
      <w:r>
        <w:rPr>
          <w:rFonts w:hint="cs"/>
          <w:rtl/>
        </w:rPr>
        <w:t>בשנת 2001 היה הגירעון השוטף בתקציב הרגיל של כלל הרשויות הדרוזיות - 13 במספר - 57 מיליון ש"ח, ואילו הגירעון המצטבר - 86 מיליון ש"ח. בהתאם להסדר, הגישו הרשויות הדרוזיות תוכנית הבראה המביאה לאיזון במרבית הרשויות בשנת 2003 וחלקן ב=2004. זאת ה</w:t>
      </w:r>
      <w:r>
        <w:rPr>
          <w:rFonts w:hint="cs"/>
          <w:rtl/>
        </w:rPr>
        <w:t>תשובה שהכינו לי במשרד.</w:t>
      </w:r>
    </w:p>
    <w:p w14:paraId="4EFDDB29" w14:textId="77777777" w:rsidR="00000000" w:rsidRDefault="003C26CA">
      <w:pPr>
        <w:pStyle w:val="a"/>
        <w:rPr>
          <w:rFonts w:hint="cs"/>
          <w:rtl/>
        </w:rPr>
      </w:pPr>
    </w:p>
    <w:p w14:paraId="7BCD9C7E" w14:textId="77777777" w:rsidR="00000000" w:rsidRDefault="003C26CA">
      <w:pPr>
        <w:pStyle w:val="a"/>
        <w:rPr>
          <w:rFonts w:hint="cs"/>
          <w:rtl/>
        </w:rPr>
      </w:pPr>
      <w:r>
        <w:rPr>
          <w:rFonts w:hint="cs"/>
          <w:rtl/>
        </w:rPr>
        <w:t xml:space="preserve">אני רוצה לומר דברים מעבר לזה. בתקציב משרד הפנים קוצץ בתמיכה ברשויות מקומיות סכום של כמיליארד שקלים. מחצית מתושבי המדינה חיים ברשויות מקומיות שבהן המדינה אינה תומכת בכלל והן נטולות מענק. כל התמיכה של הממשלה הולכת לרשויות החלשות, קרי </w:t>
      </w:r>
      <w:r>
        <w:rPr>
          <w:rFonts w:hint="cs"/>
          <w:rtl/>
        </w:rPr>
        <w:t>אותה מחצית, שמדובר בה בדרך כלל ברשויות חלשות במצב סוציו-אקונומי נמוך, והמגזר הערבי והמגזר הדרוזי בכלל זה. מטבע הדברים, ברגע שיש קיצוץ, אני לא יכול לומר שרק היישובים היהודיים יקוצצו, ואז באופן אוטומטי יש קיצוץ גם במגזר הערבי וגם במגזר הדרוזי. הדברים האלה בר</w:t>
      </w:r>
      <w:r>
        <w:rPr>
          <w:rFonts w:hint="cs"/>
          <w:rtl/>
        </w:rPr>
        <w:t>ורים לחלוטין.</w:t>
      </w:r>
    </w:p>
    <w:p w14:paraId="19F97D7F" w14:textId="77777777" w:rsidR="00000000" w:rsidRDefault="003C26CA">
      <w:pPr>
        <w:pStyle w:val="a"/>
        <w:rPr>
          <w:rFonts w:hint="cs"/>
          <w:rtl/>
        </w:rPr>
      </w:pPr>
    </w:p>
    <w:p w14:paraId="13501E06" w14:textId="77777777" w:rsidR="00000000" w:rsidRDefault="003C26CA">
      <w:pPr>
        <w:pStyle w:val="a"/>
        <w:rPr>
          <w:rFonts w:hint="cs"/>
          <w:rtl/>
        </w:rPr>
      </w:pPr>
      <w:r>
        <w:rPr>
          <w:rFonts w:hint="cs"/>
          <w:rtl/>
        </w:rPr>
        <w:t>נפגשתי פעמים מספר עם ראשי הרשויות הדרוזיות, והטענה היתה שיש פה קיפוח. לפי האינפורמציה שיש בידי - ומייד אומר מה אני מתכוון לעשות - הכסף מחולק על-ידי תוכנית מחשב שמבוססת על דוח-סוארי. בקרוב אנחנו עוברים לדוח-גדיש, לפי דוח-סוארי. אלא מה? בדוח-ס</w:t>
      </w:r>
      <w:r>
        <w:rPr>
          <w:rFonts w:hint="cs"/>
          <w:rtl/>
        </w:rPr>
        <w:t>וארי ובחלוקת המשרד יש מגזר יהודי, מגזר ערבי, דרוזי וצ'רקסי. טענת אנשי משרדי היא, שבעצם המגזר הדרוזי והמגזר הערבי מופלים לטובה יחסית בסכומים, כלומר, פר תושב מקבלים יותר במגזרים האלה מאשר במגזר היהודי. מאחר שמדובר בעסק די מורכב, אני מתכוון להיכנס לעומק ולבדו</w:t>
      </w:r>
      <w:r>
        <w:rPr>
          <w:rFonts w:hint="cs"/>
          <w:rtl/>
        </w:rPr>
        <w:t>ק את כל החישובים. אבל על פני הדברים, כשראיתי את הפער שהציגו לי, שאלתי למה יש פער. אתן לכם דוגמה: יש הבדל בין רשות מקומית ותיקה שיש בה למשל שיעור גבוה של פנסיונרים שמקבלים מקופת הרשות פנסיה תקציבית, לעומת רשות מקומית שאין בה נטל כזה. גם דברים כאלה מובאים בח</w:t>
      </w:r>
      <w:r>
        <w:rPr>
          <w:rFonts w:hint="cs"/>
          <w:rtl/>
        </w:rPr>
        <w:t>שבון. אני לא בטוח שגם זה הדבר הכי צודק. אני מתכוון להיכנס לבדיקת הנוסחאות.</w:t>
      </w:r>
    </w:p>
    <w:p w14:paraId="039C7817" w14:textId="77777777" w:rsidR="00000000" w:rsidRDefault="003C26CA">
      <w:pPr>
        <w:pStyle w:val="a"/>
        <w:rPr>
          <w:rFonts w:hint="cs"/>
          <w:rtl/>
        </w:rPr>
      </w:pPr>
    </w:p>
    <w:p w14:paraId="24B7CEC4" w14:textId="77777777" w:rsidR="00000000" w:rsidRDefault="003C26CA">
      <w:pPr>
        <w:pStyle w:val="a"/>
        <w:rPr>
          <w:rFonts w:hint="cs"/>
          <w:rtl/>
        </w:rPr>
      </w:pPr>
      <w:r>
        <w:rPr>
          <w:rFonts w:hint="cs"/>
          <w:rtl/>
        </w:rPr>
        <w:t>השביתה הנוכחית - אני יודע שמנכ"ל המשרד נפגש אתמול עם ראשי הרשויות והציע הסדרים כלשהם במסגרת לקיחת הלוואות בבנקים. אדוני המציע, חבר הכנסת והבה, מה לעשות? אין לי מכונה להדפסת כסף. אנ</w:t>
      </w:r>
      <w:r>
        <w:rPr>
          <w:rFonts w:hint="cs"/>
          <w:rtl/>
        </w:rPr>
        <w:t>י מוכן שתבוא אתי למשרד ותעבור על כל החדרים, אין מכונה כזאת. אינני יכול לחלק מה שאין. אני גם רוצה להגיד לך, שבישיבת הממשלה היום דובר על קיצוץ של עוד 70 מיליון שקל בתקציבי התמיכה בשלטון המקומי; זה יכול לקרות בישיבת הממשלה שכנראה תימשך מחר. לכן, יכול מאוד להי</w:t>
      </w:r>
      <w:r>
        <w:rPr>
          <w:rFonts w:hint="cs"/>
          <w:rtl/>
        </w:rPr>
        <w:t>ות שבתקופה הקרובה כל מה שנוכל לעשות כדי לעזור לרשויות שהן במצוקה קשה, יהיה דווקא בתחום ההלוואות, כי בזה אנחנו תלויים פחות באוצר ואנחנו יכולים לאפשר לרשות ללכת לבנק. הבעיה היא שצריך להחזיר הלוואות. דרך אגב, זה עצוב לגבי כל אחד מאתנו. כשאני נתקל בזה שאני צרי</w:t>
      </w:r>
      <w:r>
        <w:rPr>
          <w:rFonts w:hint="cs"/>
          <w:rtl/>
        </w:rPr>
        <w:t>ך להחזיר, גם לי כואב הלב. אבל מה לעשות?</w:t>
      </w:r>
    </w:p>
    <w:p w14:paraId="3A8408D3" w14:textId="77777777" w:rsidR="00000000" w:rsidRDefault="003C26CA">
      <w:pPr>
        <w:pStyle w:val="a"/>
        <w:rPr>
          <w:rFonts w:hint="cs"/>
          <w:rtl/>
        </w:rPr>
      </w:pPr>
    </w:p>
    <w:p w14:paraId="76535566" w14:textId="77777777" w:rsidR="00000000" w:rsidRDefault="003C26CA">
      <w:pPr>
        <w:pStyle w:val="a"/>
        <w:rPr>
          <w:rFonts w:hint="cs"/>
          <w:rtl/>
        </w:rPr>
      </w:pPr>
      <w:r>
        <w:rPr>
          <w:rFonts w:hint="cs"/>
          <w:rtl/>
        </w:rPr>
        <w:t>אני יכול להבטיח לך דבר אחד: הרשויות המקומיות הדרוזיות והצ'רקסיות, וגם הערביות, לא יקופחו. יכול להיות שיהיו גזירות ויכול להיות שיהיה קשה, אבל יהיה קשה לכול. אני לא אתן יד לשום קיפוח. לכן אני לא מציע להמשיך בשביתה, כי</w:t>
      </w:r>
      <w:r>
        <w:rPr>
          <w:rFonts w:hint="cs"/>
          <w:rtl/>
        </w:rPr>
        <w:t xml:space="preserve"> אין לי יכולת להתחיל לעשות אפליות. </w:t>
      </w:r>
    </w:p>
    <w:p w14:paraId="76002695" w14:textId="77777777" w:rsidR="00000000" w:rsidRDefault="003C26CA">
      <w:pPr>
        <w:pStyle w:val="a"/>
        <w:rPr>
          <w:rFonts w:hint="cs"/>
          <w:rtl/>
        </w:rPr>
      </w:pPr>
    </w:p>
    <w:p w14:paraId="7ED51E22" w14:textId="77777777" w:rsidR="00000000" w:rsidRDefault="003C26CA">
      <w:pPr>
        <w:pStyle w:val="a"/>
        <w:rPr>
          <w:rFonts w:hint="cs"/>
          <w:rtl/>
        </w:rPr>
      </w:pPr>
      <w:r>
        <w:rPr>
          <w:rFonts w:hint="cs"/>
          <w:rtl/>
        </w:rPr>
        <w:t>דרך אגב, הסכומים שעומדים לרשותי בתור שר לרזרבה, מצומצמים מאוד, וטוב שכך. אני מרגיש לא טוב כשבאים ומבקשים ממני טובות. אני לא רוצה בזה. את מי אני אעדיף ואת מי אני לא אעדיף? עדיף לי שיש מערכת מסודרת וממוחשבת, טייס אוטומטי,</w:t>
      </w:r>
      <w:r>
        <w:rPr>
          <w:rFonts w:hint="cs"/>
          <w:rtl/>
        </w:rPr>
        <w:t xml:space="preserve"> שהולכת לפי פרמטרים קבועים מראש ומחלקת את הכסף.</w:t>
      </w:r>
    </w:p>
    <w:p w14:paraId="50F1EFDE" w14:textId="77777777" w:rsidR="00000000" w:rsidRDefault="003C26CA">
      <w:pPr>
        <w:pStyle w:val="a"/>
        <w:rPr>
          <w:rFonts w:hint="cs"/>
          <w:rtl/>
        </w:rPr>
      </w:pPr>
    </w:p>
    <w:p w14:paraId="6C8BF8AE" w14:textId="77777777" w:rsidR="00000000" w:rsidRDefault="003C26CA">
      <w:pPr>
        <w:pStyle w:val="a"/>
        <w:rPr>
          <w:rFonts w:hint="cs"/>
          <w:rtl/>
        </w:rPr>
      </w:pPr>
      <w:r>
        <w:rPr>
          <w:rFonts w:hint="cs"/>
          <w:rtl/>
        </w:rPr>
        <w:t>שני חברי הכנסת הדרוזים, שבמקרה שייכים לליכוד, הייתם אצלי יותר מפעם אחת, ואתם יודעים שאני גם ניסיתי לסייע בבעיות של תכנון ובנייה ובבעיות של ניהול ועדה מקומית מסוימת. יש לי מלוא הרצון הטוב ללכת לקראת האנשים ול</w:t>
      </w:r>
      <w:r>
        <w:rPr>
          <w:rFonts w:hint="cs"/>
          <w:rtl/>
        </w:rPr>
        <w:t>מנוע חיכוכים. אבל כולנו באותה סירה ובאותה אונייה, וכרגע האונייה הזאת מיטלטלת בסערה עזה, ואתם צריכים לעזור לי בזה. לכן, מבחינתי, אם אתם רוצים להעביר זאת לוועדה, אין לי התנגדות. אבל אני מבטיח לכם פה: יהיה אשר יהיה - אפליה לא תהיה. תודה.</w:t>
      </w:r>
    </w:p>
    <w:p w14:paraId="50D00DAB" w14:textId="77777777" w:rsidR="00000000" w:rsidRDefault="003C26CA">
      <w:pPr>
        <w:pStyle w:val="a"/>
        <w:rPr>
          <w:rtl/>
        </w:rPr>
      </w:pPr>
    </w:p>
    <w:p w14:paraId="58A926AC" w14:textId="77777777" w:rsidR="00000000" w:rsidRDefault="003C26CA">
      <w:pPr>
        <w:pStyle w:val="a"/>
        <w:rPr>
          <w:rFonts w:hint="cs"/>
          <w:rtl/>
        </w:rPr>
      </w:pPr>
    </w:p>
    <w:p w14:paraId="6C3D6E3F" w14:textId="77777777" w:rsidR="00000000" w:rsidRDefault="003C26CA">
      <w:pPr>
        <w:pStyle w:val="ad"/>
        <w:rPr>
          <w:rtl/>
        </w:rPr>
      </w:pPr>
      <w:r>
        <w:rPr>
          <w:rtl/>
        </w:rPr>
        <w:t>היו"ר משה כחלון:</w:t>
      </w:r>
    </w:p>
    <w:p w14:paraId="0BBB57F5" w14:textId="77777777" w:rsidR="00000000" w:rsidRDefault="003C26CA">
      <w:pPr>
        <w:pStyle w:val="a"/>
        <w:rPr>
          <w:rtl/>
        </w:rPr>
      </w:pPr>
    </w:p>
    <w:p w14:paraId="2D2A093A" w14:textId="77777777" w:rsidR="00000000" w:rsidRDefault="003C26CA">
      <w:pPr>
        <w:pStyle w:val="a"/>
        <w:rPr>
          <w:rFonts w:hint="cs"/>
          <w:rtl/>
        </w:rPr>
      </w:pPr>
      <w:r>
        <w:rPr>
          <w:rFonts w:hint="cs"/>
          <w:rtl/>
        </w:rPr>
        <w:t>ת</w:t>
      </w:r>
      <w:r>
        <w:rPr>
          <w:rFonts w:hint="cs"/>
          <w:rtl/>
        </w:rPr>
        <w:t>ודה לשר הפנים. הצעה אחרת - אני מזמין את חבר הכנסת דהאמשה. חיפשתי אותך.</w:t>
      </w:r>
    </w:p>
    <w:p w14:paraId="40B0CAE4" w14:textId="77777777" w:rsidR="00000000" w:rsidRDefault="003C26CA">
      <w:pPr>
        <w:pStyle w:val="a"/>
        <w:rPr>
          <w:rFonts w:hint="cs"/>
          <w:rtl/>
        </w:rPr>
      </w:pPr>
    </w:p>
    <w:p w14:paraId="596457FB" w14:textId="77777777" w:rsidR="00000000" w:rsidRDefault="003C26CA">
      <w:pPr>
        <w:pStyle w:val="Speaker"/>
        <w:rPr>
          <w:rtl/>
        </w:rPr>
      </w:pPr>
      <w:bookmarkStart w:id="266" w:name="FS000000550T11_06_2003_16_24_30"/>
      <w:bookmarkEnd w:id="266"/>
      <w:r>
        <w:rPr>
          <w:rFonts w:hint="eastAsia"/>
          <w:rtl/>
        </w:rPr>
        <w:t>עבד</w:t>
      </w:r>
      <w:r>
        <w:rPr>
          <w:rtl/>
        </w:rPr>
        <w:t>-אלמאלכ דהאמשה (רע"ם):</w:t>
      </w:r>
    </w:p>
    <w:p w14:paraId="79901923" w14:textId="77777777" w:rsidR="00000000" w:rsidRDefault="003C26CA">
      <w:pPr>
        <w:pStyle w:val="a"/>
        <w:rPr>
          <w:rFonts w:hint="cs"/>
          <w:rtl/>
        </w:rPr>
      </w:pPr>
    </w:p>
    <w:p w14:paraId="28215591" w14:textId="77777777" w:rsidR="00000000" w:rsidRDefault="003C26CA">
      <w:pPr>
        <w:pStyle w:val="a"/>
        <w:rPr>
          <w:rFonts w:hint="cs"/>
          <w:rtl/>
        </w:rPr>
      </w:pPr>
      <w:r>
        <w:rPr>
          <w:rFonts w:hint="cs"/>
          <w:rtl/>
        </w:rPr>
        <w:t>התעכבתי. אני במקום. אל תדאג.</w:t>
      </w:r>
    </w:p>
    <w:p w14:paraId="21DC6D46" w14:textId="77777777" w:rsidR="00000000" w:rsidRDefault="003C26CA">
      <w:pPr>
        <w:pStyle w:val="a"/>
        <w:rPr>
          <w:rFonts w:hint="cs"/>
          <w:rtl/>
        </w:rPr>
      </w:pPr>
    </w:p>
    <w:p w14:paraId="2058E8DA" w14:textId="77777777" w:rsidR="00000000" w:rsidRDefault="003C26CA">
      <w:pPr>
        <w:pStyle w:val="ac"/>
        <w:rPr>
          <w:rtl/>
        </w:rPr>
      </w:pPr>
      <w:r>
        <w:rPr>
          <w:rFonts w:hint="eastAsia"/>
          <w:rtl/>
        </w:rPr>
        <w:t>נסים</w:t>
      </w:r>
      <w:r>
        <w:rPr>
          <w:rtl/>
        </w:rPr>
        <w:t xml:space="preserve"> דהן (ש"ס):</w:t>
      </w:r>
    </w:p>
    <w:p w14:paraId="0DE9C58B" w14:textId="77777777" w:rsidR="00000000" w:rsidRDefault="003C26CA">
      <w:pPr>
        <w:pStyle w:val="a"/>
        <w:rPr>
          <w:rFonts w:hint="cs"/>
          <w:rtl/>
        </w:rPr>
      </w:pPr>
    </w:p>
    <w:p w14:paraId="5C4C30DF" w14:textId="77777777" w:rsidR="00000000" w:rsidRDefault="003C26CA">
      <w:pPr>
        <w:pStyle w:val="a"/>
        <w:rPr>
          <w:rFonts w:hint="cs"/>
          <w:rtl/>
        </w:rPr>
      </w:pPr>
      <w:r>
        <w:rPr>
          <w:rFonts w:hint="cs"/>
          <w:rtl/>
        </w:rPr>
        <w:t>חבר הכנסת דהאמשה, פעם ראשונה שאתה מחזיק מיקרופון ביד.</w:t>
      </w:r>
    </w:p>
    <w:p w14:paraId="71FBD0DF" w14:textId="77777777" w:rsidR="00000000" w:rsidRDefault="003C26CA">
      <w:pPr>
        <w:pStyle w:val="a"/>
        <w:rPr>
          <w:rFonts w:hint="cs"/>
          <w:rtl/>
        </w:rPr>
      </w:pPr>
    </w:p>
    <w:p w14:paraId="6488F07F" w14:textId="77777777" w:rsidR="00000000" w:rsidRDefault="003C26CA">
      <w:pPr>
        <w:pStyle w:val="SpeakerCon"/>
        <w:rPr>
          <w:rtl/>
        </w:rPr>
      </w:pPr>
      <w:bookmarkStart w:id="267" w:name="FS000000550T11_06_2003_16_25_02C"/>
      <w:bookmarkEnd w:id="267"/>
      <w:r>
        <w:rPr>
          <w:rtl/>
        </w:rPr>
        <w:t>עבד-אלמאלכ דהאמשה (רע"ם):</w:t>
      </w:r>
    </w:p>
    <w:p w14:paraId="747F3125" w14:textId="77777777" w:rsidR="00000000" w:rsidRDefault="003C26CA">
      <w:pPr>
        <w:pStyle w:val="a"/>
        <w:rPr>
          <w:rtl/>
        </w:rPr>
      </w:pPr>
    </w:p>
    <w:p w14:paraId="4E8D3FB1" w14:textId="77777777" w:rsidR="00000000" w:rsidRDefault="003C26CA">
      <w:pPr>
        <w:pStyle w:val="a"/>
        <w:rPr>
          <w:rFonts w:hint="cs"/>
          <w:rtl/>
        </w:rPr>
      </w:pPr>
      <w:r>
        <w:rPr>
          <w:rFonts w:hint="cs"/>
          <w:rtl/>
        </w:rPr>
        <w:t>אתה רואה? אני רוצה להנמיך או</w:t>
      </w:r>
      <w:r>
        <w:rPr>
          <w:rFonts w:hint="cs"/>
          <w:rtl/>
        </w:rPr>
        <w:t>תו קצת.</w:t>
      </w:r>
    </w:p>
    <w:p w14:paraId="1BD14ED5" w14:textId="77777777" w:rsidR="00000000" w:rsidRDefault="003C26CA">
      <w:pPr>
        <w:pStyle w:val="a"/>
        <w:rPr>
          <w:rFonts w:hint="cs"/>
          <w:rtl/>
        </w:rPr>
      </w:pPr>
    </w:p>
    <w:p w14:paraId="47C9F993" w14:textId="77777777" w:rsidR="00000000" w:rsidRDefault="003C26CA">
      <w:pPr>
        <w:pStyle w:val="a"/>
        <w:rPr>
          <w:rFonts w:hint="cs"/>
          <w:rtl/>
        </w:rPr>
      </w:pPr>
      <w:r>
        <w:rPr>
          <w:rFonts w:hint="cs"/>
          <w:rtl/>
        </w:rPr>
        <w:t xml:space="preserve">כבוד היושב-ראש, מכובדי השר, חברי חברי הכנסת, כבוד השר אומר שהוא לא רוצה לעשות טובות. מישהו ביקש טובות? אתה אומר שוב שהרשויות הערביות, לרבות הדרוזיות והצ'רקסיות, מקבלות יחסית, פר-פרסונה, יותר מהרשויות המקומיות האחרות. לכאורה, גם זה נכון. אבל השאלה </w:t>
      </w:r>
      <w:r>
        <w:rPr>
          <w:rFonts w:hint="cs"/>
          <w:rtl/>
        </w:rPr>
        <w:t xml:space="preserve">היא למה אין לרשויות האלה תעשייה, מסחר, כסף או אפשרויות כדי שיגבו ארנונה וישתוו לרשויות היהודיות. מצד אחד, עושקים אותן ומפלים נגדן, ואין להן שום אמצעים ושום אפשרות לגבות ארנונה כמו שהרשויות היהודיות גובות. מצד שני, אתה כאילו  רוצה לעשות להם טובה. </w:t>
      </w:r>
    </w:p>
    <w:p w14:paraId="2A785F16" w14:textId="77777777" w:rsidR="00000000" w:rsidRDefault="003C26CA">
      <w:pPr>
        <w:pStyle w:val="a"/>
        <w:rPr>
          <w:rFonts w:hint="cs"/>
          <w:rtl/>
        </w:rPr>
      </w:pPr>
    </w:p>
    <w:p w14:paraId="66E48AEF" w14:textId="77777777" w:rsidR="00000000" w:rsidRDefault="003C26CA">
      <w:pPr>
        <w:pStyle w:val="a"/>
        <w:rPr>
          <w:rFonts w:hint="cs"/>
          <w:rtl/>
        </w:rPr>
      </w:pPr>
      <w:r>
        <w:rPr>
          <w:rFonts w:hint="cs"/>
          <w:rtl/>
        </w:rPr>
        <w:t xml:space="preserve">אל תעשה </w:t>
      </w:r>
      <w:r>
        <w:rPr>
          <w:rFonts w:hint="cs"/>
          <w:rtl/>
        </w:rPr>
        <w:t>להם טובה. תן להם לחיות כמו כל הרשויות האחרות. תן להם את מה שהתחייבת לתת ואת מה שהתחייבו קודמיך לתת. שרי הפנים הקודמים התחייבו לתת לרשויות האלה, הערביות והדרוזיות, בעקבות שביתות שהיינו בהן והיינו עדים להן ושותפים להן, מענקי איזון ומענקי השלמה כך שיוכלו לחיו</w:t>
      </w:r>
      <w:r>
        <w:rPr>
          <w:rFonts w:hint="cs"/>
          <w:rtl/>
        </w:rPr>
        <w:t>ת. ההתחייבויות האלה לא קוימו. השאלה היא: האם אתה תקיים את ההתחייבויות? לפחות את זה חובתך לעשות. אל תעשה טובות לאף אחד. תקיים את ההתחייבויות של משרדי הפנים ושל השרים הקודמים. מי כמוך יודע לנהוג בהגינות, אם אתה רוצה. אני מודה לך  מאוד.</w:t>
      </w:r>
    </w:p>
    <w:p w14:paraId="68B2D8A6" w14:textId="77777777" w:rsidR="00000000" w:rsidRDefault="003C26CA">
      <w:pPr>
        <w:pStyle w:val="a"/>
        <w:rPr>
          <w:rFonts w:hint="cs"/>
          <w:rtl/>
        </w:rPr>
      </w:pPr>
    </w:p>
    <w:p w14:paraId="302E52BD" w14:textId="77777777" w:rsidR="00000000" w:rsidRDefault="003C26CA">
      <w:pPr>
        <w:pStyle w:val="ad"/>
        <w:rPr>
          <w:rtl/>
        </w:rPr>
      </w:pPr>
      <w:r>
        <w:rPr>
          <w:rtl/>
        </w:rPr>
        <w:t>היו"ר משה כחלון:</w:t>
      </w:r>
    </w:p>
    <w:p w14:paraId="7C28EEDA" w14:textId="77777777" w:rsidR="00000000" w:rsidRDefault="003C26CA">
      <w:pPr>
        <w:pStyle w:val="a"/>
        <w:rPr>
          <w:rtl/>
        </w:rPr>
      </w:pPr>
    </w:p>
    <w:p w14:paraId="49602B5D" w14:textId="77777777" w:rsidR="00000000" w:rsidRDefault="003C26CA">
      <w:pPr>
        <w:pStyle w:val="a"/>
        <w:rPr>
          <w:rFonts w:hint="cs"/>
          <w:rtl/>
        </w:rPr>
      </w:pPr>
      <w:r>
        <w:rPr>
          <w:rFonts w:hint="cs"/>
          <w:rtl/>
        </w:rPr>
        <w:t>תוד</w:t>
      </w:r>
      <w:r>
        <w:rPr>
          <w:rFonts w:hint="cs"/>
          <w:rtl/>
        </w:rPr>
        <w:t>ה לחבר הכנסת דהאמשה.</w:t>
      </w:r>
    </w:p>
    <w:p w14:paraId="096C6688" w14:textId="77777777" w:rsidR="00000000" w:rsidRDefault="003C26CA">
      <w:pPr>
        <w:pStyle w:val="a"/>
        <w:rPr>
          <w:rFonts w:hint="cs"/>
          <w:rtl/>
        </w:rPr>
      </w:pPr>
    </w:p>
    <w:p w14:paraId="1EA6176C" w14:textId="77777777" w:rsidR="00000000" w:rsidRDefault="003C26CA">
      <w:pPr>
        <w:pStyle w:val="ac"/>
        <w:rPr>
          <w:rtl/>
        </w:rPr>
      </w:pPr>
      <w:r>
        <w:rPr>
          <w:rFonts w:hint="cs"/>
          <w:rtl/>
        </w:rPr>
        <w:t>א</w:t>
      </w:r>
      <w:r>
        <w:rPr>
          <w:rFonts w:hint="eastAsia"/>
          <w:rtl/>
        </w:rPr>
        <w:t>יוב</w:t>
      </w:r>
      <w:r>
        <w:rPr>
          <w:rtl/>
        </w:rPr>
        <w:t xml:space="preserve"> קרא (הליכוד):</w:t>
      </w:r>
    </w:p>
    <w:p w14:paraId="64DD3D8F" w14:textId="77777777" w:rsidR="00000000" w:rsidRDefault="003C26CA">
      <w:pPr>
        <w:pStyle w:val="a"/>
        <w:rPr>
          <w:rFonts w:hint="cs"/>
          <w:rtl/>
        </w:rPr>
      </w:pPr>
    </w:p>
    <w:p w14:paraId="168F810D" w14:textId="77777777" w:rsidR="00000000" w:rsidRDefault="003C26CA">
      <w:pPr>
        <w:pStyle w:val="a"/>
        <w:rPr>
          <w:rFonts w:hint="cs"/>
          <w:rtl/>
        </w:rPr>
      </w:pPr>
      <w:r>
        <w:rPr>
          <w:rFonts w:hint="cs"/>
          <w:rtl/>
        </w:rPr>
        <w:t>יש לי הודעה אישית.</w:t>
      </w:r>
    </w:p>
    <w:p w14:paraId="1A568AFE" w14:textId="77777777" w:rsidR="00000000" w:rsidRDefault="003C26CA">
      <w:pPr>
        <w:pStyle w:val="a"/>
        <w:rPr>
          <w:rFonts w:hint="cs"/>
          <w:rtl/>
        </w:rPr>
      </w:pPr>
    </w:p>
    <w:p w14:paraId="051EFFC1" w14:textId="77777777" w:rsidR="00000000" w:rsidRDefault="003C26CA">
      <w:pPr>
        <w:pStyle w:val="ad"/>
        <w:rPr>
          <w:rtl/>
        </w:rPr>
      </w:pPr>
      <w:r>
        <w:rPr>
          <w:rtl/>
        </w:rPr>
        <w:t>היו"ר משה כחלון:</w:t>
      </w:r>
    </w:p>
    <w:p w14:paraId="11463B8D" w14:textId="77777777" w:rsidR="00000000" w:rsidRDefault="003C26CA">
      <w:pPr>
        <w:pStyle w:val="a"/>
        <w:rPr>
          <w:rtl/>
        </w:rPr>
      </w:pPr>
    </w:p>
    <w:p w14:paraId="4E6738AF" w14:textId="77777777" w:rsidR="00000000" w:rsidRDefault="003C26CA">
      <w:pPr>
        <w:pStyle w:val="a"/>
        <w:rPr>
          <w:rFonts w:hint="cs"/>
          <w:rtl/>
        </w:rPr>
      </w:pPr>
      <w:r>
        <w:rPr>
          <w:rFonts w:hint="cs"/>
          <w:rtl/>
        </w:rPr>
        <w:t>חבר הכנסת מגלי והבה, האם אתה מקבל את המלצת השר להעביר את הנושא לוועדה?</w:t>
      </w:r>
    </w:p>
    <w:p w14:paraId="68F66EB5" w14:textId="77777777" w:rsidR="00000000" w:rsidRDefault="003C26CA">
      <w:pPr>
        <w:pStyle w:val="a"/>
        <w:rPr>
          <w:rFonts w:hint="cs"/>
          <w:rtl/>
        </w:rPr>
      </w:pPr>
    </w:p>
    <w:p w14:paraId="51020D7D" w14:textId="77777777" w:rsidR="00000000" w:rsidRDefault="003C26CA">
      <w:pPr>
        <w:pStyle w:val="ac"/>
        <w:rPr>
          <w:rtl/>
        </w:rPr>
      </w:pPr>
      <w:r>
        <w:rPr>
          <w:rFonts w:hint="eastAsia"/>
          <w:rtl/>
        </w:rPr>
        <w:t>מגלי</w:t>
      </w:r>
      <w:r>
        <w:rPr>
          <w:rtl/>
        </w:rPr>
        <w:t xml:space="preserve"> והבה (הליכוד):</w:t>
      </w:r>
    </w:p>
    <w:p w14:paraId="56CC584A" w14:textId="77777777" w:rsidR="00000000" w:rsidRDefault="003C26CA">
      <w:pPr>
        <w:pStyle w:val="a"/>
        <w:rPr>
          <w:rFonts w:hint="cs"/>
          <w:rtl/>
        </w:rPr>
      </w:pPr>
    </w:p>
    <w:p w14:paraId="7863ED97" w14:textId="77777777" w:rsidR="00000000" w:rsidRDefault="003C26CA">
      <w:pPr>
        <w:pStyle w:val="a"/>
        <w:rPr>
          <w:rFonts w:hint="cs"/>
          <w:rtl/>
        </w:rPr>
      </w:pPr>
      <w:r>
        <w:rPr>
          <w:rFonts w:hint="cs"/>
          <w:rtl/>
        </w:rPr>
        <w:t>לוועדת הכספים.</w:t>
      </w:r>
    </w:p>
    <w:p w14:paraId="2C9EAA79" w14:textId="77777777" w:rsidR="00000000" w:rsidRDefault="003C26CA">
      <w:pPr>
        <w:pStyle w:val="a"/>
        <w:rPr>
          <w:rFonts w:hint="cs"/>
          <w:rtl/>
        </w:rPr>
      </w:pPr>
    </w:p>
    <w:p w14:paraId="5DFEBE18" w14:textId="77777777" w:rsidR="00000000" w:rsidRDefault="003C26CA">
      <w:pPr>
        <w:pStyle w:val="ac"/>
        <w:rPr>
          <w:rtl/>
        </w:rPr>
      </w:pPr>
      <w:r>
        <w:rPr>
          <w:rFonts w:hint="eastAsia"/>
          <w:rtl/>
        </w:rPr>
        <w:t>שר</w:t>
      </w:r>
      <w:r>
        <w:rPr>
          <w:rtl/>
        </w:rPr>
        <w:t xml:space="preserve"> הפנים אברהם פורז:</w:t>
      </w:r>
    </w:p>
    <w:p w14:paraId="10CF8C44" w14:textId="77777777" w:rsidR="00000000" w:rsidRDefault="003C26CA">
      <w:pPr>
        <w:pStyle w:val="a"/>
        <w:rPr>
          <w:rFonts w:hint="cs"/>
          <w:rtl/>
        </w:rPr>
      </w:pPr>
    </w:p>
    <w:p w14:paraId="0544D59D" w14:textId="77777777" w:rsidR="00000000" w:rsidRDefault="003C26CA">
      <w:pPr>
        <w:pStyle w:val="a"/>
        <w:rPr>
          <w:rFonts w:hint="cs"/>
          <w:rtl/>
        </w:rPr>
      </w:pPr>
      <w:r>
        <w:rPr>
          <w:rFonts w:hint="cs"/>
          <w:rtl/>
        </w:rPr>
        <w:t>לוועדת הפנים.</w:t>
      </w:r>
    </w:p>
    <w:p w14:paraId="3CC39165" w14:textId="77777777" w:rsidR="00000000" w:rsidRDefault="003C26CA">
      <w:pPr>
        <w:pStyle w:val="a"/>
        <w:rPr>
          <w:rFonts w:hint="cs"/>
          <w:rtl/>
        </w:rPr>
      </w:pPr>
    </w:p>
    <w:p w14:paraId="35ADB3B9" w14:textId="77777777" w:rsidR="00000000" w:rsidRDefault="003C26CA">
      <w:pPr>
        <w:pStyle w:val="ad"/>
        <w:rPr>
          <w:rtl/>
        </w:rPr>
      </w:pPr>
      <w:r>
        <w:rPr>
          <w:rtl/>
        </w:rPr>
        <w:t>היו"ר משה כחלון:</w:t>
      </w:r>
    </w:p>
    <w:p w14:paraId="63D4867D" w14:textId="77777777" w:rsidR="00000000" w:rsidRDefault="003C26CA">
      <w:pPr>
        <w:pStyle w:val="a"/>
        <w:rPr>
          <w:rtl/>
        </w:rPr>
      </w:pPr>
    </w:p>
    <w:p w14:paraId="6B3851C8" w14:textId="77777777" w:rsidR="00000000" w:rsidRDefault="003C26CA">
      <w:pPr>
        <w:pStyle w:val="a"/>
        <w:rPr>
          <w:rFonts w:hint="cs"/>
          <w:rtl/>
        </w:rPr>
      </w:pPr>
      <w:r>
        <w:rPr>
          <w:rFonts w:hint="cs"/>
          <w:rtl/>
        </w:rPr>
        <w:t>לוועדת הכספי</w:t>
      </w:r>
      <w:r>
        <w:rPr>
          <w:rFonts w:hint="cs"/>
          <w:rtl/>
        </w:rPr>
        <w:t>ם? למה לא לוועדת הפנים?</w:t>
      </w:r>
    </w:p>
    <w:p w14:paraId="6AA666D5" w14:textId="77777777" w:rsidR="00000000" w:rsidRDefault="003C26CA">
      <w:pPr>
        <w:pStyle w:val="a"/>
        <w:rPr>
          <w:rFonts w:hint="cs"/>
          <w:rtl/>
        </w:rPr>
      </w:pPr>
    </w:p>
    <w:p w14:paraId="0CC3D8EA" w14:textId="77777777" w:rsidR="00000000" w:rsidRDefault="003C26CA">
      <w:pPr>
        <w:pStyle w:val="ac"/>
        <w:rPr>
          <w:rtl/>
        </w:rPr>
      </w:pPr>
      <w:r>
        <w:rPr>
          <w:rFonts w:hint="eastAsia"/>
          <w:rtl/>
        </w:rPr>
        <w:t>מגלי</w:t>
      </w:r>
      <w:r>
        <w:rPr>
          <w:rtl/>
        </w:rPr>
        <w:t xml:space="preserve"> והבה (הליכוד):</w:t>
      </w:r>
    </w:p>
    <w:p w14:paraId="50655330" w14:textId="77777777" w:rsidR="00000000" w:rsidRDefault="003C26CA">
      <w:pPr>
        <w:pStyle w:val="a"/>
        <w:rPr>
          <w:rFonts w:hint="cs"/>
          <w:rtl/>
        </w:rPr>
      </w:pPr>
    </w:p>
    <w:p w14:paraId="5A352B88" w14:textId="77777777" w:rsidR="00000000" w:rsidRDefault="003C26CA">
      <w:pPr>
        <w:pStyle w:val="a"/>
        <w:rPr>
          <w:rFonts w:hint="cs"/>
          <w:rtl/>
        </w:rPr>
      </w:pPr>
      <w:r>
        <w:rPr>
          <w:rFonts w:hint="cs"/>
          <w:rtl/>
        </w:rPr>
        <w:t>שיראו את הדוחות - - -</w:t>
      </w:r>
    </w:p>
    <w:p w14:paraId="44D3EB1B" w14:textId="77777777" w:rsidR="00000000" w:rsidRDefault="003C26CA">
      <w:pPr>
        <w:pStyle w:val="a"/>
        <w:rPr>
          <w:rFonts w:hint="cs"/>
          <w:rtl/>
        </w:rPr>
      </w:pPr>
    </w:p>
    <w:p w14:paraId="10EF3777" w14:textId="77777777" w:rsidR="00000000" w:rsidRDefault="003C26CA">
      <w:pPr>
        <w:pStyle w:val="ac"/>
        <w:rPr>
          <w:rtl/>
        </w:rPr>
      </w:pPr>
      <w:r>
        <w:rPr>
          <w:rFonts w:hint="eastAsia"/>
          <w:rtl/>
        </w:rPr>
        <w:t>שר</w:t>
      </w:r>
      <w:r>
        <w:rPr>
          <w:rtl/>
        </w:rPr>
        <w:t xml:space="preserve"> הפנים אברהם פורז:</w:t>
      </w:r>
    </w:p>
    <w:p w14:paraId="442F7CBD" w14:textId="77777777" w:rsidR="00000000" w:rsidRDefault="003C26CA">
      <w:pPr>
        <w:pStyle w:val="a"/>
        <w:rPr>
          <w:rFonts w:hint="cs"/>
          <w:rtl/>
        </w:rPr>
      </w:pPr>
    </w:p>
    <w:p w14:paraId="6CD13473" w14:textId="77777777" w:rsidR="00000000" w:rsidRDefault="003C26CA">
      <w:pPr>
        <w:pStyle w:val="a"/>
        <w:rPr>
          <w:rFonts w:hint="cs"/>
          <w:rtl/>
        </w:rPr>
      </w:pPr>
      <w:r>
        <w:rPr>
          <w:rFonts w:hint="cs"/>
          <w:rtl/>
        </w:rPr>
        <w:t>זה מתאים לוועדת הפנים.</w:t>
      </w:r>
    </w:p>
    <w:p w14:paraId="30D61F28" w14:textId="77777777" w:rsidR="00000000" w:rsidRDefault="003C26CA">
      <w:pPr>
        <w:pStyle w:val="a"/>
        <w:rPr>
          <w:rFonts w:hint="cs"/>
          <w:rtl/>
        </w:rPr>
      </w:pPr>
    </w:p>
    <w:p w14:paraId="21761348" w14:textId="77777777" w:rsidR="00000000" w:rsidRDefault="003C26CA">
      <w:pPr>
        <w:pStyle w:val="ac"/>
        <w:rPr>
          <w:rtl/>
        </w:rPr>
      </w:pPr>
      <w:r>
        <w:rPr>
          <w:rFonts w:hint="eastAsia"/>
          <w:rtl/>
        </w:rPr>
        <w:t>נסים</w:t>
      </w:r>
      <w:r>
        <w:rPr>
          <w:rtl/>
        </w:rPr>
        <w:t xml:space="preserve"> דהן (ש"ס):</w:t>
      </w:r>
    </w:p>
    <w:p w14:paraId="49CE6B27" w14:textId="77777777" w:rsidR="00000000" w:rsidRDefault="003C26CA">
      <w:pPr>
        <w:pStyle w:val="a"/>
        <w:rPr>
          <w:rFonts w:hint="cs"/>
          <w:rtl/>
        </w:rPr>
      </w:pPr>
    </w:p>
    <w:p w14:paraId="0EF18146" w14:textId="77777777" w:rsidR="00000000" w:rsidRDefault="003C26CA">
      <w:pPr>
        <w:pStyle w:val="a"/>
        <w:rPr>
          <w:rFonts w:hint="cs"/>
          <w:rtl/>
        </w:rPr>
      </w:pPr>
      <w:r>
        <w:rPr>
          <w:rFonts w:hint="cs"/>
          <w:rtl/>
        </w:rPr>
        <w:t>ועדת הכנסת תחליט.</w:t>
      </w:r>
    </w:p>
    <w:p w14:paraId="61F9268E" w14:textId="77777777" w:rsidR="00000000" w:rsidRDefault="003C26CA">
      <w:pPr>
        <w:pStyle w:val="a"/>
        <w:rPr>
          <w:rFonts w:hint="cs"/>
          <w:rtl/>
        </w:rPr>
      </w:pPr>
    </w:p>
    <w:p w14:paraId="2E490468" w14:textId="77777777" w:rsidR="00000000" w:rsidRDefault="003C26CA">
      <w:pPr>
        <w:pStyle w:val="ad"/>
        <w:rPr>
          <w:rtl/>
        </w:rPr>
      </w:pPr>
      <w:r>
        <w:rPr>
          <w:rtl/>
        </w:rPr>
        <w:t>היו"ר משה כחלון:</w:t>
      </w:r>
    </w:p>
    <w:p w14:paraId="423AD60F" w14:textId="77777777" w:rsidR="00000000" w:rsidRDefault="003C26CA">
      <w:pPr>
        <w:pStyle w:val="a"/>
        <w:rPr>
          <w:rtl/>
        </w:rPr>
      </w:pPr>
    </w:p>
    <w:p w14:paraId="6632D3D7" w14:textId="77777777" w:rsidR="00000000" w:rsidRDefault="003C26CA">
      <w:pPr>
        <w:pStyle w:val="a"/>
        <w:rPr>
          <w:rFonts w:hint="cs"/>
          <w:rtl/>
        </w:rPr>
      </w:pPr>
      <w:r>
        <w:rPr>
          <w:rFonts w:hint="cs"/>
          <w:rtl/>
        </w:rPr>
        <w:t>אם ההצעה תתקבל, ועדת הכנסת תחליט.</w:t>
      </w:r>
    </w:p>
    <w:p w14:paraId="46F5C981" w14:textId="77777777" w:rsidR="00000000" w:rsidRDefault="003C26CA">
      <w:pPr>
        <w:pStyle w:val="a"/>
        <w:rPr>
          <w:rFonts w:hint="cs"/>
          <w:rtl/>
        </w:rPr>
      </w:pPr>
    </w:p>
    <w:p w14:paraId="5E403101" w14:textId="77777777" w:rsidR="00000000" w:rsidRDefault="003C26CA">
      <w:pPr>
        <w:pStyle w:val="ac"/>
        <w:rPr>
          <w:rtl/>
        </w:rPr>
      </w:pPr>
      <w:r>
        <w:rPr>
          <w:rFonts w:hint="eastAsia"/>
          <w:rtl/>
        </w:rPr>
        <w:t>איוב</w:t>
      </w:r>
      <w:r>
        <w:rPr>
          <w:rtl/>
        </w:rPr>
        <w:t xml:space="preserve"> קרא (הליכוד):</w:t>
      </w:r>
    </w:p>
    <w:p w14:paraId="5FA4D6B7" w14:textId="77777777" w:rsidR="00000000" w:rsidRDefault="003C26CA">
      <w:pPr>
        <w:pStyle w:val="a"/>
        <w:rPr>
          <w:rFonts w:hint="cs"/>
          <w:rtl/>
        </w:rPr>
      </w:pPr>
    </w:p>
    <w:p w14:paraId="51CE2523" w14:textId="77777777" w:rsidR="00000000" w:rsidRDefault="003C26CA">
      <w:pPr>
        <w:pStyle w:val="a"/>
        <w:rPr>
          <w:rFonts w:hint="cs"/>
          <w:rtl/>
        </w:rPr>
      </w:pPr>
      <w:r>
        <w:rPr>
          <w:rFonts w:hint="cs"/>
          <w:rtl/>
        </w:rPr>
        <w:t>הודעה אישית.</w:t>
      </w:r>
    </w:p>
    <w:p w14:paraId="6C7396D0" w14:textId="77777777" w:rsidR="00000000" w:rsidRDefault="003C26CA">
      <w:pPr>
        <w:pStyle w:val="a"/>
        <w:rPr>
          <w:rFonts w:hint="cs"/>
          <w:rtl/>
        </w:rPr>
      </w:pPr>
    </w:p>
    <w:p w14:paraId="296DA75E" w14:textId="77777777" w:rsidR="00000000" w:rsidRDefault="003C26CA">
      <w:pPr>
        <w:pStyle w:val="ad"/>
        <w:rPr>
          <w:rtl/>
        </w:rPr>
      </w:pPr>
      <w:r>
        <w:rPr>
          <w:rtl/>
        </w:rPr>
        <w:t>היו"ר משה כחלון:</w:t>
      </w:r>
    </w:p>
    <w:p w14:paraId="6EBA9A16" w14:textId="77777777" w:rsidR="00000000" w:rsidRDefault="003C26CA">
      <w:pPr>
        <w:pStyle w:val="a"/>
        <w:rPr>
          <w:rtl/>
        </w:rPr>
      </w:pPr>
    </w:p>
    <w:p w14:paraId="07B62F23" w14:textId="77777777" w:rsidR="00000000" w:rsidRDefault="003C26CA">
      <w:pPr>
        <w:pStyle w:val="a"/>
        <w:rPr>
          <w:rFonts w:hint="cs"/>
          <w:rtl/>
        </w:rPr>
      </w:pPr>
      <w:r>
        <w:rPr>
          <w:rFonts w:hint="cs"/>
          <w:rtl/>
        </w:rPr>
        <w:t>חבר הכנסת איוב קרא, אני מצטער. אין הודעה אישית. אני פועל על-פי התקנון. אי-אפשר, ואין הודעה אישית. גם השר לשעבר שלום שמחון ביקש הודעה אישית.</w:t>
      </w:r>
    </w:p>
    <w:p w14:paraId="733B0FFA" w14:textId="77777777" w:rsidR="00000000" w:rsidRDefault="003C26CA">
      <w:pPr>
        <w:pStyle w:val="a"/>
        <w:rPr>
          <w:rFonts w:hint="cs"/>
          <w:rtl/>
        </w:rPr>
      </w:pPr>
    </w:p>
    <w:p w14:paraId="3BE0E7DA" w14:textId="77777777" w:rsidR="00000000" w:rsidRDefault="003C26CA">
      <w:pPr>
        <w:pStyle w:val="ac"/>
        <w:rPr>
          <w:rtl/>
        </w:rPr>
      </w:pPr>
      <w:r>
        <w:rPr>
          <w:rFonts w:hint="eastAsia"/>
          <w:rtl/>
        </w:rPr>
        <w:t>איוב</w:t>
      </w:r>
      <w:r>
        <w:rPr>
          <w:rtl/>
        </w:rPr>
        <w:t xml:space="preserve"> קרא (הליכוד):</w:t>
      </w:r>
    </w:p>
    <w:p w14:paraId="3E2B5DC1" w14:textId="77777777" w:rsidR="00000000" w:rsidRDefault="003C26CA">
      <w:pPr>
        <w:pStyle w:val="a"/>
        <w:rPr>
          <w:rFonts w:hint="cs"/>
          <w:rtl/>
        </w:rPr>
      </w:pPr>
    </w:p>
    <w:p w14:paraId="20B87A80" w14:textId="77777777" w:rsidR="00000000" w:rsidRDefault="003C26CA">
      <w:pPr>
        <w:pStyle w:val="a"/>
        <w:rPr>
          <w:rFonts w:hint="cs"/>
          <w:rtl/>
        </w:rPr>
      </w:pPr>
      <w:r>
        <w:rPr>
          <w:rFonts w:hint="cs"/>
          <w:rtl/>
        </w:rPr>
        <w:t>נאמרו פה דברים לא מדויקים.</w:t>
      </w:r>
    </w:p>
    <w:p w14:paraId="60403B9E" w14:textId="77777777" w:rsidR="00000000" w:rsidRDefault="003C26CA">
      <w:pPr>
        <w:pStyle w:val="a"/>
        <w:rPr>
          <w:rFonts w:hint="cs"/>
          <w:rtl/>
        </w:rPr>
      </w:pPr>
    </w:p>
    <w:p w14:paraId="1B3C024E" w14:textId="77777777" w:rsidR="00000000" w:rsidRDefault="003C26CA">
      <w:pPr>
        <w:pStyle w:val="ad"/>
        <w:rPr>
          <w:rtl/>
        </w:rPr>
      </w:pPr>
      <w:r>
        <w:rPr>
          <w:rtl/>
        </w:rPr>
        <w:t>היו"ר משה כחלון:</w:t>
      </w:r>
    </w:p>
    <w:p w14:paraId="68311F02" w14:textId="77777777" w:rsidR="00000000" w:rsidRDefault="003C26CA">
      <w:pPr>
        <w:pStyle w:val="a"/>
        <w:rPr>
          <w:rtl/>
        </w:rPr>
      </w:pPr>
    </w:p>
    <w:p w14:paraId="3F7F842A" w14:textId="77777777" w:rsidR="00000000" w:rsidRDefault="003C26CA">
      <w:pPr>
        <w:pStyle w:val="a"/>
        <w:rPr>
          <w:rFonts w:hint="cs"/>
          <w:rtl/>
        </w:rPr>
      </w:pPr>
      <w:r>
        <w:rPr>
          <w:rFonts w:hint="cs"/>
          <w:rtl/>
        </w:rPr>
        <w:t>בוועדה תתקן אותם. תוכל להשתתף בישיבת הוועדה ותוכל</w:t>
      </w:r>
      <w:r>
        <w:rPr>
          <w:rFonts w:hint="cs"/>
          <w:rtl/>
        </w:rPr>
        <w:t xml:space="preserve"> לתקן אותם.</w:t>
      </w:r>
    </w:p>
    <w:p w14:paraId="19FE2371" w14:textId="77777777" w:rsidR="00000000" w:rsidRDefault="003C26CA">
      <w:pPr>
        <w:pStyle w:val="a"/>
        <w:rPr>
          <w:rFonts w:hint="cs"/>
          <w:rtl/>
        </w:rPr>
      </w:pPr>
    </w:p>
    <w:p w14:paraId="45A253E8" w14:textId="77777777" w:rsidR="00000000" w:rsidRDefault="003C26CA">
      <w:pPr>
        <w:pStyle w:val="a"/>
        <w:rPr>
          <w:rFonts w:hint="cs"/>
          <w:rtl/>
        </w:rPr>
      </w:pPr>
      <w:r>
        <w:rPr>
          <w:rFonts w:hint="cs"/>
          <w:rtl/>
        </w:rPr>
        <w:t>רבותי, אנחנו עוברים להצבעה. בעד - זה בעד ועדה, ונגד - זה להסיר.</w:t>
      </w:r>
    </w:p>
    <w:p w14:paraId="7F79CB69" w14:textId="77777777" w:rsidR="00000000" w:rsidRDefault="003C26CA">
      <w:pPr>
        <w:pStyle w:val="a"/>
        <w:rPr>
          <w:rFonts w:hint="cs"/>
          <w:rtl/>
        </w:rPr>
      </w:pPr>
    </w:p>
    <w:p w14:paraId="7E7D7D11" w14:textId="77777777" w:rsidR="00000000" w:rsidRDefault="003C26CA">
      <w:pPr>
        <w:pStyle w:val="a7"/>
        <w:bidi/>
        <w:rPr>
          <w:rFonts w:hint="cs"/>
          <w:rtl/>
        </w:rPr>
      </w:pPr>
      <w:r>
        <w:rPr>
          <w:rFonts w:hint="cs"/>
          <w:rtl/>
        </w:rPr>
        <w:t>הצבעה מס' 11</w:t>
      </w:r>
    </w:p>
    <w:p w14:paraId="2F33F42E" w14:textId="77777777" w:rsidR="00000000" w:rsidRDefault="003C26CA">
      <w:pPr>
        <w:pStyle w:val="a"/>
        <w:rPr>
          <w:rFonts w:hint="cs"/>
          <w:rtl/>
        </w:rPr>
      </w:pPr>
    </w:p>
    <w:p w14:paraId="772B5E0D" w14:textId="77777777" w:rsidR="00000000" w:rsidRDefault="003C26CA">
      <w:pPr>
        <w:pStyle w:val="a8"/>
        <w:bidi/>
        <w:rPr>
          <w:rFonts w:hint="cs"/>
          <w:rtl/>
        </w:rPr>
      </w:pPr>
      <w:r>
        <w:rPr>
          <w:rFonts w:hint="cs"/>
          <w:rtl/>
        </w:rPr>
        <w:t>בעד ההצעה להעביר את הנושא לוועדה - 17</w:t>
      </w:r>
    </w:p>
    <w:p w14:paraId="55C414A7" w14:textId="77777777" w:rsidR="00000000" w:rsidRDefault="003C26CA">
      <w:pPr>
        <w:pStyle w:val="a8"/>
        <w:bidi/>
        <w:rPr>
          <w:rFonts w:hint="cs"/>
          <w:rtl/>
        </w:rPr>
      </w:pPr>
      <w:r>
        <w:rPr>
          <w:rFonts w:hint="cs"/>
          <w:rtl/>
        </w:rPr>
        <w:t>בעד ההצעה שלא לכלול את הנושא בסדר-היום - אין</w:t>
      </w:r>
    </w:p>
    <w:p w14:paraId="5E59354A" w14:textId="77777777" w:rsidR="00000000" w:rsidRDefault="003C26CA">
      <w:pPr>
        <w:pStyle w:val="a8"/>
        <w:bidi/>
        <w:rPr>
          <w:rFonts w:hint="cs"/>
          <w:rtl/>
        </w:rPr>
      </w:pPr>
      <w:r>
        <w:rPr>
          <w:rFonts w:hint="cs"/>
          <w:rtl/>
        </w:rPr>
        <w:t>נמנעים - אין</w:t>
      </w:r>
    </w:p>
    <w:p w14:paraId="1F5E43EF" w14:textId="77777777" w:rsidR="00000000" w:rsidRDefault="003C26CA">
      <w:pPr>
        <w:pStyle w:val="a9"/>
        <w:bidi/>
        <w:rPr>
          <w:rFonts w:hint="cs"/>
          <w:rtl/>
        </w:rPr>
      </w:pPr>
      <w:r>
        <w:rPr>
          <w:rFonts w:hint="cs"/>
          <w:rtl/>
        </w:rPr>
        <w:t>ההצעה להעביר את הנושא לוועדה שתקבע ועדת הכנסת נתקבלה.</w:t>
      </w:r>
    </w:p>
    <w:p w14:paraId="7E60D873" w14:textId="77777777" w:rsidR="00000000" w:rsidRDefault="003C26CA">
      <w:pPr>
        <w:pStyle w:val="a"/>
        <w:rPr>
          <w:rFonts w:hint="cs"/>
          <w:rtl/>
        </w:rPr>
      </w:pPr>
    </w:p>
    <w:p w14:paraId="645CAF8F" w14:textId="77777777" w:rsidR="00000000" w:rsidRDefault="003C26CA">
      <w:pPr>
        <w:pStyle w:val="ad"/>
        <w:rPr>
          <w:rtl/>
        </w:rPr>
      </w:pPr>
      <w:r>
        <w:rPr>
          <w:rtl/>
        </w:rPr>
        <w:t>היו"ר משה כחל</w:t>
      </w:r>
      <w:r>
        <w:rPr>
          <w:rtl/>
        </w:rPr>
        <w:t>ון:</w:t>
      </w:r>
    </w:p>
    <w:p w14:paraId="52C7DD7C" w14:textId="77777777" w:rsidR="00000000" w:rsidRDefault="003C26CA">
      <w:pPr>
        <w:pStyle w:val="a"/>
        <w:rPr>
          <w:rFonts w:hint="cs"/>
          <w:rtl/>
        </w:rPr>
      </w:pPr>
    </w:p>
    <w:p w14:paraId="5888C466" w14:textId="77777777" w:rsidR="00000000" w:rsidRDefault="003C26CA">
      <w:pPr>
        <w:pStyle w:val="a"/>
        <w:rPr>
          <w:rFonts w:hint="cs"/>
          <w:rtl/>
        </w:rPr>
      </w:pPr>
      <w:r>
        <w:rPr>
          <w:rFonts w:hint="cs"/>
          <w:rtl/>
        </w:rPr>
        <w:t>תוצאות ההצבעה: בעד - 17, נגד - אפס, נמנעים - אפס. ההצעה, שביתת הרשויות הדרוזיות והצ'רקסיות, תועבר לוועדת הכנסת שתחליט באיזו ועדה ידונו בה.</w:t>
      </w:r>
    </w:p>
    <w:p w14:paraId="11E35B8B" w14:textId="77777777" w:rsidR="00000000" w:rsidRDefault="003C26CA">
      <w:pPr>
        <w:pStyle w:val="a"/>
        <w:rPr>
          <w:rFonts w:hint="cs"/>
          <w:rtl/>
        </w:rPr>
      </w:pPr>
    </w:p>
    <w:p w14:paraId="5A3B98D8" w14:textId="77777777" w:rsidR="00000000" w:rsidRDefault="003C26CA">
      <w:pPr>
        <w:pStyle w:val="ac"/>
        <w:rPr>
          <w:rtl/>
        </w:rPr>
      </w:pPr>
      <w:r>
        <w:rPr>
          <w:rFonts w:hint="eastAsia"/>
          <w:rtl/>
        </w:rPr>
        <w:t>איוב</w:t>
      </w:r>
      <w:r>
        <w:rPr>
          <w:rtl/>
        </w:rPr>
        <w:t xml:space="preserve"> קרא (הליכוד):</w:t>
      </w:r>
    </w:p>
    <w:p w14:paraId="3B637CE5" w14:textId="77777777" w:rsidR="00000000" w:rsidRDefault="003C26CA">
      <w:pPr>
        <w:pStyle w:val="a"/>
        <w:rPr>
          <w:rFonts w:hint="cs"/>
          <w:rtl/>
        </w:rPr>
      </w:pPr>
    </w:p>
    <w:p w14:paraId="72BB42A4" w14:textId="77777777" w:rsidR="00000000" w:rsidRDefault="003C26CA">
      <w:pPr>
        <w:pStyle w:val="a"/>
        <w:rPr>
          <w:rFonts w:hint="cs"/>
          <w:rtl/>
        </w:rPr>
      </w:pPr>
      <w:r>
        <w:rPr>
          <w:rFonts w:hint="cs"/>
          <w:rtl/>
        </w:rPr>
        <w:t>ביקשנו את ועדת הכספים.</w:t>
      </w:r>
    </w:p>
    <w:p w14:paraId="14F88B89" w14:textId="77777777" w:rsidR="00000000" w:rsidRDefault="003C26CA">
      <w:pPr>
        <w:pStyle w:val="a"/>
        <w:rPr>
          <w:rFonts w:hint="cs"/>
          <w:rtl/>
        </w:rPr>
      </w:pPr>
    </w:p>
    <w:p w14:paraId="1E0DC749" w14:textId="77777777" w:rsidR="00000000" w:rsidRDefault="003C26CA">
      <w:pPr>
        <w:pStyle w:val="ad"/>
        <w:rPr>
          <w:rtl/>
        </w:rPr>
      </w:pPr>
      <w:r>
        <w:rPr>
          <w:rtl/>
        </w:rPr>
        <w:t>היו"ר משה כחלון:</w:t>
      </w:r>
    </w:p>
    <w:p w14:paraId="11A2FE0F" w14:textId="77777777" w:rsidR="00000000" w:rsidRDefault="003C26CA">
      <w:pPr>
        <w:pStyle w:val="a"/>
        <w:rPr>
          <w:rtl/>
        </w:rPr>
      </w:pPr>
    </w:p>
    <w:p w14:paraId="34F94451" w14:textId="77777777" w:rsidR="00000000" w:rsidRDefault="003C26CA">
      <w:pPr>
        <w:pStyle w:val="a"/>
        <w:rPr>
          <w:rFonts w:hint="cs"/>
          <w:rtl/>
        </w:rPr>
      </w:pPr>
      <w:r>
        <w:rPr>
          <w:rFonts w:hint="cs"/>
          <w:rtl/>
        </w:rPr>
        <w:t>הנושא יועבר לוועדת הכנסת, שתחליט באיזו ועדה יידון</w:t>
      </w:r>
      <w:r>
        <w:rPr>
          <w:rFonts w:hint="cs"/>
          <w:rtl/>
        </w:rPr>
        <w:t xml:space="preserve"> הנושא.</w:t>
      </w:r>
    </w:p>
    <w:p w14:paraId="59BE9A1C" w14:textId="77777777" w:rsidR="00000000" w:rsidRDefault="003C26CA">
      <w:pPr>
        <w:pStyle w:val="a"/>
        <w:rPr>
          <w:rFonts w:hint="cs"/>
          <w:rtl/>
        </w:rPr>
      </w:pPr>
    </w:p>
    <w:p w14:paraId="002B1757" w14:textId="77777777" w:rsidR="00000000" w:rsidRDefault="003C26CA">
      <w:pPr>
        <w:pStyle w:val="Subject"/>
        <w:rPr>
          <w:rtl/>
        </w:rPr>
      </w:pPr>
    </w:p>
    <w:p w14:paraId="102B1F0E" w14:textId="77777777" w:rsidR="00000000" w:rsidRDefault="003C26CA">
      <w:pPr>
        <w:pStyle w:val="Subject"/>
        <w:rPr>
          <w:rtl/>
        </w:rPr>
      </w:pPr>
      <w:bookmarkStart w:id="268" w:name="CS12599FI0012599T11_06_2003_16_37_24"/>
      <w:bookmarkEnd w:id="268"/>
      <w:r>
        <w:rPr>
          <w:rtl/>
        </w:rPr>
        <w:t>שאילתות ותשובות</w:t>
      </w:r>
    </w:p>
    <w:p w14:paraId="61530346" w14:textId="77777777" w:rsidR="00000000" w:rsidRDefault="003C26CA">
      <w:pPr>
        <w:pStyle w:val="SubjectSub"/>
        <w:rPr>
          <w:rFonts w:hint="cs"/>
          <w:rtl/>
        </w:rPr>
      </w:pPr>
    </w:p>
    <w:p w14:paraId="48B17C90" w14:textId="77777777" w:rsidR="00000000" w:rsidRDefault="003C26CA">
      <w:pPr>
        <w:pStyle w:val="ad"/>
        <w:rPr>
          <w:rtl/>
        </w:rPr>
      </w:pPr>
      <w:r>
        <w:rPr>
          <w:rtl/>
        </w:rPr>
        <w:t>היו"ר משה כחלון:</w:t>
      </w:r>
    </w:p>
    <w:p w14:paraId="5C046E16" w14:textId="77777777" w:rsidR="00000000" w:rsidRDefault="003C26CA">
      <w:pPr>
        <w:pStyle w:val="a"/>
        <w:rPr>
          <w:rtl/>
        </w:rPr>
      </w:pPr>
    </w:p>
    <w:p w14:paraId="310030AA" w14:textId="77777777" w:rsidR="00000000" w:rsidRDefault="003C26CA">
      <w:pPr>
        <w:pStyle w:val="a"/>
        <w:rPr>
          <w:rFonts w:hint="cs"/>
          <w:rtl/>
        </w:rPr>
      </w:pPr>
      <w:r>
        <w:rPr>
          <w:rFonts w:hint="cs"/>
          <w:rtl/>
        </w:rPr>
        <w:t>הנושא הבא: שאילתות ותשובות לשר הפנים. אני מזמין את שר הפנים לדוכן.</w:t>
      </w:r>
    </w:p>
    <w:p w14:paraId="6F57A818" w14:textId="77777777" w:rsidR="00000000" w:rsidRDefault="003C26CA">
      <w:pPr>
        <w:pStyle w:val="a"/>
        <w:rPr>
          <w:rFonts w:hint="cs"/>
          <w:rtl/>
        </w:rPr>
      </w:pPr>
    </w:p>
    <w:p w14:paraId="10D8A5B8" w14:textId="77777777" w:rsidR="00000000" w:rsidRDefault="003C26CA">
      <w:pPr>
        <w:pStyle w:val="a"/>
        <w:rPr>
          <w:rFonts w:hint="cs"/>
          <w:rtl/>
        </w:rPr>
      </w:pPr>
      <w:r>
        <w:rPr>
          <w:rFonts w:hint="cs"/>
          <w:rtl/>
        </w:rPr>
        <w:tab/>
        <w:t xml:space="preserve">שאילתא מס' 6, של חבר הכנסת אורי אריאל: עמותת </w:t>
      </w:r>
      <w:r>
        <w:rPr>
          <w:rFonts w:hint="cs"/>
        </w:rPr>
        <w:t>ECF</w:t>
      </w:r>
      <w:r>
        <w:rPr>
          <w:rFonts w:hint="cs"/>
          <w:rtl/>
        </w:rPr>
        <w:t>; לא נמצא - לפרוטוקול.</w:t>
      </w:r>
    </w:p>
    <w:p w14:paraId="625A4734" w14:textId="77777777" w:rsidR="00000000" w:rsidRDefault="003C26CA">
      <w:pPr>
        <w:pStyle w:val="a"/>
        <w:rPr>
          <w:rtl/>
        </w:rPr>
      </w:pPr>
    </w:p>
    <w:p w14:paraId="3C6A7B0B" w14:textId="77777777" w:rsidR="00000000" w:rsidRDefault="003C26CA">
      <w:pPr>
        <w:pStyle w:val="Query"/>
        <w:jc w:val="center"/>
      </w:pPr>
      <w:bookmarkStart w:id="269" w:name="CQ9678FI0009678T11_06_2003_16_58_07"/>
      <w:bookmarkEnd w:id="269"/>
      <w:r>
        <w:rPr>
          <w:rtl/>
        </w:rPr>
        <w:t xml:space="preserve">6. עמותת </w:t>
      </w:r>
      <w:r>
        <w:t>ECF</w:t>
      </w:r>
    </w:p>
    <w:p w14:paraId="5BFF3713" w14:textId="77777777" w:rsidR="00000000" w:rsidRDefault="003C26CA">
      <w:pPr>
        <w:pStyle w:val="a"/>
        <w:rPr>
          <w:rtl/>
        </w:rPr>
      </w:pPr>
    </w:p>
    <w:p w14:paraId="68F0CB30" w14:textId="77777777" w:rsidR="00000000" w:rsidRDefault="003C26CA">
      <w:pPr>
        <w:pStyle w:val="SpeakerCon"/>
      </w:pPr>
      <w:bookmarkStart w:id="270" w:name="ESQ9678"/>
      <w:bookmarkEnd w:id="270"/>
      <w:r>
        <w:rPr>
          <w:rtl/>
        </w:rPr>
        <w:t>חבר</w:t>
      </w:r>
      <w:r>
        <w:rPr>
          <w:rFonts w:hint="cs"/>
          <w:rtl/>
        </w:rPr>
        <w:t xml:space="preserve"> הכנסת </w:t>
      </w:r>
      <w:r>
        <w:rPr>
          <w:rtl/>
        </w:rPr>
        <w:t>אורי יהודה אריאל</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78AFD0DE" w14:textId="77777777" w:rsidR="00000000" w:rsidRDefault="003C26CA">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w:t>
      </w:r>
      <w:r>
        <w:rPr>
          <w:rFonts w:cs="Arial"/>
          <w:sz w:val="28"/>
          <w:szCs w:val="22"/>
          <w:rtl/>
        </w:rPr>
        <w:t>ב' התשס"ג (12 במרס 2003):</w:t>
      </w:r>
    </w:p>
    <w:p w14:paraId="0BECCC16" w14:textId="77777777" w:rsidR="00000000" w:rsidRDefault="003C26CA">
      <w:pPr>
        <w:bidi/>
        <w:spacing w:line="360" w:lineRule="auto"/>
        <w:ind w:firstLine="523"/>
        <w:jc w:val="both"/>
        <w:rPr>
          <w:rFonts w:cs="Arial" w:hint="cs"/>
          <w:sz w:val="28"/>
          <w:szCs w:val="22"/>
          <w:rtl/>
        </w:rPr>
      </w:pPr>
    </w:p>
    <w:p w14:paraId="165E3027" w14:textId="77777777" w:rsidR="00000000" w:rsidRDefault="003C26CA">
      <w:pPr>
        <w:bidi/>
        <w:spacing w:line="360" w:lineRule="auto"/>
        <w:ind w:firstLine="720"/>
        <w:jc w:val="both"/>
        <w:rPr>
          <w:rFonts w:cs="Arial"/>
          <w:sz w:val="28"/>
          <w:szCs w:val="22"/>
        </w:rPr>
      </w:pPr>
      <w:r>
        <w:rPr>
          <w:rFonts w:cs="Arial" w:hint="cs"/>
          <w:sz w:val="28"/>
          <w:szCs w:val="22"/>
          <w:rtl/>
        </w:rPr>
        <w:t>ב=22 באוקטובר 2002</w:t>
      </w:r>
      <w:r>
        <w:rPr>
          <w:rFonts w:cs="Arial"/>
          <w:sz w:val="28"/>
          <w:szCs w:val="22"/>
          <w:rtl/>
        </w:rPr>
        <w:t xml:space="preserve"> </w:t>
      </w:r>
      <w:r>
        <w:rPr>
          <w:rFonts w:cs="Arial" w:hint="cs"/>
          <w:sz w:val="28"/>
          <w:szCs w:val="22"/>
          <w:rtl/>
        </w:rPr>
        <w:t xml:space="preserve">ענה </w:t>
      </w:r>
      <w:r>
        <w:rPr>
          <w:rFonts w:cs="Arial"/>
          <w:sz w:val="28"/>
          <w:szCs w:val="22"/>
          <w:rtl/>
        </w:rPr>
        <w:t xml:space="preserve">לי </w:t>
      </w:r>
      <w:r>
        <w:rPr>
          <w:rFonts w:cs="Arial" w:hint="cs"/>
          <w:sz w:val="28"/>
          <w:szCs w:val="22"/>
          <w:rtl/>
        </w:rPr>
        <w:t xml:space="preserve">סגן שר הפנים דאז, חבר הכנסת דוד אזולאי, </w:t>
      </w:r>
      <w:r>
        <w:rPr>
          <w:rFonts w:cs="Arial"/>
          <w:sz w:val="28"/>
          <w:szCs w:val="22"/>
          <w:rtl/>
        </w:rPr>
        <w:t>כי עמות</w:t>
      </w:r>
      <w:r>
        <w:rPr>
          <w:rFonts w:cs="Arial" w:hint="cs"/>
          <w:sz w:val="28"/>
          <w:szCs w:val="22"/>
          <w:rtl/>
        </w:rPr>
        <w:t xml:space="preserve">ת </w:t>
      </w:r>
      <w:r>
        <w:rPr>
          <w:rFonts w:cs="Arial" w:hint="cs"/>
        </w:rPr>
        <w:t>ECF</w:t>
      </w:r>
      <w:r>
        <w:rPr>
          <w:rFonts w:cs="Arial"/>
          <w:sz w:val="28"/>
          <w:szCs w:val="22"/>
          <w:rtl/>
        </w:rPr>
        <w:t xml:space="preserve"> מקבלת כספים </w:t>
      </w:r>
      <w:r>
        <w:rPr>
          <w:rFonts w:cs="Arial" w:hint="cs"/>
          <w:sz w:val="28"/>
          <w:szCs w:val="22"/>
          <w:rtl/>
        </w:rPr>
        <w:t>מחוץ-לארץ,</w:t>
      </w:r>
      <w:r>
        <w:rPr>
          <w:rFonts w:cs="Arial"/>
          <w:sz w:val="28"/>
          <w:szCs w:val="22"/>
          <w:rtl/>
        </w:rPr>
        <w:t xml:space="preserve"> אך לא צוי</w:t>
      </w:r>
      <w:r>
        <w:rPr>
          <w:rFonts w:cs="Arial" w:hint="cs"/>
          <w:sz w:val="28"/>
          <w:szCs w:val="22"/>
          <w:rtl/>
        </w:rPr>
        <w:t>ן</w:t>
      </w:r>
      <w:r>
        <w:rPr>
          <w:rFonts w:cs="Arial"/>
          <w:sz w:val="28"/>
          <w:szCs w:val="22"/>
          <w:rtl/>
        </w:rPr>
        <w:t xml:space="preserve"> מאין. כמו כן </w:t>
      </w:r>
      <w:r>
        <w:rPr>
          <w:rFonts w:cs="Arial" w:hint="cs"/>
          <w:sz w:val="28"/>
          <w:szCs w:val="22"/>
          <w:rtl/>
        </w:rPr>
        <w:t>נמסר,</w:t>
      </w:r>
      <w:r>
        <w:rPr>
          <w:rFonts w:cs="Arial"/>
          <w:sz w:val="28"/>
          <w:szCs w:val="22"/>
          <w:rtl/>
        </w:rPr>
        <w:t xml:space="preserve"> כי מונה רואה</w:t>
      </w:r>
      <w:r>
        <w:rPr>
          <w:rFonts w:cs="Arial" w:hint="cs"/>
          <w:sz w:val="28"/>
          <w:szCs w:val="22"/>
          <w:rtl/>
        </w:rPr>
        <w:t>-</w:t>
      </w:r>
      <w:r>
        <w:rPr>
          <w:rFonts w:cs="Arial"/>
          <w:sz w:val="28"/>
          <w:szCs w:val="22"/>
          <w:rtl/>
        </w:rPr>
        <w:t xml:space="preserve">חשבון מטעם רשם העמותות כדי לבדוק </w:t>
      </w:r>
      <w:r>
        <w:rPr>
          <w:rFonts w:cs="Arial" w:hint="cs"/>
          <w:sz w:val="28"/>
          <w:szCs w:val="22"/>
          <w:rtl/>
        </w:rPr>
        <w:t xml:space="preserve">את </w:t>
      </w:r>
      <w:r>
        <w:rPr>
          <w:rFonts w:cs="Arial"/>
          <w:sz w:val="28"/>
          <w:szCs w:val="22"/>
          <w:rtl/>
        </w:rPr>
        <w:t>חוקיותה, ו</w:t>
      </w:r>
      <w:r>
        <w:rPr>
          <w:rFonts w:cs="Arial" w:hint="cs"/>
          <w:sz w:val="28"/>
          <w:szCs w:val="22"/>
          <w:rtl/>
        </w:rPr>
        <w:t xml:space="preserve">כי </w:t>
      </w:r>
      <w:r>
        <w:rPr>
          <w:rFonts w:cs="Arial"/>
          <w:sz w:val="28"/>
          <w:szCs w:val="22"/>
          <w:rtl/>
        </w:rPr>
        <w:t>נשקלת האפשרות לפרקה או למנות חוקר ע</w:t>
      </w:r>
      <w:r>
        <w:rPr>
          <w:rFonts w:cs="Arial"/>
          <w:sz w:val="28"/>
          <w:szCs w:val="22"/>
          <w:rtl/>
        </w:rPr>
        <w:t>בורה.</w:t>
      </w:r>
    </w:p>
    <w:p w14:paraId="3669F893" w14:textId="77777777" w:rsidR="00000000" w:rsidRDefault="003C26CA">
      <w:pPr>
        <w:bidi/>
        <w:spacing w:line="360" w:lineRule="auto"/>
        <w:ind w:firstLine="720"/>
        <w:jc w:val="both"/>
        <w:rPr>
          <w:rFonts w:cs="Arial"/>
          <w:sz w:val="28"/>
          <w:szCs w:val="22"/>
        </w:rPr>
      </w:pPr>
    </w:p>
    <w:p w14:paraId="1A71DFEB"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DA7FCE9" w14:textId="77777777" w:rsidR="00000000" w:rsidRDefault="003C26CA">
      <w:pPr>
        <w:bidi/>
        <w:spacing w:line="360" w:lineRule="auto"/>
        <w:ind w:firstLine="720"/>
        <w:jc w:val="both"/>
        <w:rPr>
          <w:rFonts w:cs="Arial" w:hint="cs"/>
          <w:sz w:val="28"/>
          <w:szCs w:val="22"/>
          <w:rtl/>
        </w:rPr>
      </w:pPr>
    </w:p>
    <w:p w14:paraId="509E3582" w14:textId="77777777" w:rsidR="00000000" w:rsidRDefault="003C26CA">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מה העל</w:t>
      </w:r>
      <w:r>
        <w:rPr>
          <w:rFonts w:cs="Arial" w:hint="cs"/>
          <w:sz w:val="28"/>
          <w:szCs w:val="22"/>
          <w:rtl/>
        </w:rPr>
        <w:t>ת</w:t>
      </w:r>
      <w:r>
        <w:rPr>
          <w:rFonts w:cs="Arial"/>
          <w:sz w:val="28"/>
          <w:szCs w:val="22"/>
          <w:rtl/>
        </w:rPr>
        <w:t xml:space="preserve">ה </w:t>
      </w:r>
      <w:r>
        <w:rPr>
          <w:rFonts w:cs="Arial" w:hint="cs"/>
          <w:sz w:val="28"/>
          <w:szCs w:val="22"/>
          <w:rtl/>
        </w:rPr>
        <w:t xml:space="preserve">בדיקת </w:t>
      </w:r>
      <w:r>
        <w:rPr>
          <w:rFonts w:cs="Arial"/>
          <w:sz w:val="28"/>
          <w:szCs w:val="22"/>
          <w:rtl/>
        </w:rPr>
        <w:t>רואה</w:t>
      </w:r>
      <w:r>
        <w:rPr>
          <w:rFonts w:cs="Arial" w:hint="cs"/>
          <w:sz w:val="28"/>
          <w:szCs w:val="22"/>
          <w:rtl/>
        </w:rPr>
        <w:t>-</w:t>
      </w:r>
      <w:r>
        <w:rPr>
          <w:rFonts w:cs="Arial"/>
          <w:sz w:val="28"/>
          <w:szCs w:val="22"/>
          <w:rtl/>
        </w:rPr>
        <w:t xml:space="preserve">החשבון? </w:t>
      </w:r>
    </w:p>
    <w:p w14:paraId="6077A546" w14:textId="77777777" w:rsidR="00000000" w:rsidRDefault="003C26CA">
      <w:pPr>
        <w:bidi/>
        <w:spacing w:line="360" w:lineRule="auto"/>
        <w:ind w:firstLine="720"/>
        <w:jc w:val="both"/>
        <w:rPr>
          <w:rFonts w:cs="Arial" w:hint="cs"/>
          <w:sz w:val="28"/>
          <w:szCs w:val="22"/>
          <w:rtl/>
        </w:rPr>
      </w:pPr>
    </w:p>
    <w:p w14:paraId="690C6198" w14:textId="77777777" w:rsidR="00000000" w:rsidRDefault="003C26CA">
      <w:pPr>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מי העביר כספים לעמותה?</w:t>
      </w:r>
    </w:p>
    <w:p w14:paraId="1B08E507" w14:textId="77777777" w:rsidR="00000000" w:rsidRDefault="003C26CA">
      <w:pPr>
        <w:bidi/>
        <w:spacing w:line="360" w:lineRule="auto"/>
        <w:ind w:firstLine="720"/>
        <w:jc w:val="both"/>
        <w:rPr>
          <w:rFonts w:cs="Arial" w:hint="cs"/>
          <w:sz w:val="28"/>
          <w:szCs w:val="22"/>
          <w:rtl/>
        </w:rPr>
      </w:pPr>
    </w:p>
    <w:p w14:paraId="3F470B18" w14:textId="77777777" w:rsidR="00000000" w:rsidRDefault="003C26CA">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לאן הופנה הכסף?</w:t>
      </w:r>
    </w:p>
    <w:p w14:paraId="2381717C" w14:textId="77777777" w:rsidR="00000000" w:rsidRDefault="003C26CA">
      <w:pPr>
        <w:bidi/>
        <w:spacing w:line="360" w:lineRule="auto"/>
        <w:ind w:firstLine="720"/>
        <w:jc w:val="both"/>
        <w:rPr>
          <w:rFonts w:cs="Arial" w:hint="cs"/>
          <w:sz w:val="28"/>
          <w:szCs w:val="22"/>
          <w:rtl/>
        </w:rPr>
      </w:pPr>
    </w:p>
    <w:p w14:paraId="37EB6CC0" w14:textId="77777777" w:rsidR="00000000" w:rsidRDefault="003C26CA">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 xml:space="preserve">האם העמותה פועלת בכפוף לחוק? </w:t>
      </w:r>
    </w:p>
    <w:p w14:paraId="5DB7DF42" w14:textId="77777777" w:rsidR="00000000" w:rsidRDefault="003C26CA">
      <w:pPr>
        <w:spacing w:line="360" w:lineRule="auto"/>
        <w:jc w:val="both"/>
        <w:rPr>
          <w:rFonts w:cs="Arial"/>
          <w:szCs w:val="22"/>
          <w:rtl/>
        </w:rPr>
      </w:pPr>
    </w:p>
    <w:p w14:paraId="71FCDB30" w14:textId="77777777" w:rsidR="00000000" w:rsidRDefault="003C26CA">
      <w:pPr>
        <w:pStyle w:val="SpeakerCon"/>
        <w:rPr>
          <w:rtl/>
        </w:rPr>
      </w:pPr>
      <w:r>
        <w:rPr>
          <w:rFonts w:hint="cs"/>
          <w:rtl/>
        </w:rPr>
        <w:t>תשובת שר הפנים אברהם פורז:</w:t>
      </w:r>
    </w:p>
    <w:p w14:paraId="0C71B614" w14:textId="77777777" w:rsidR="00000000" w:rsidRDefault="003C26CA">
      <w:pPr>
        <w:pStyle w:val="a"/>
        <w:ind w:firstLine="0"/>
        <w:rPr>
          <w:rFonts w:hint="cs"/>
          <w:rtl/>
        </w:rPr>
      </w:pPr>
      <w:r>
        <w:rPr>
          <w:rFonts w:hint="cs"/>
          <w:rtl/>
        </w:rPr>
        <w:t>(לא נקראה, נמסרה לפרוטוקול)</w:t>
      </w:r>
    </w:p>
    <w:p w14:paraId="0162D7A4" w14:textId="77777777" w:rsidR="00000000" w:rsidRDefault="003C26CA">
      <w:pPr>
        <w:pStyle w:val="a"/>
        <w:ind w:firstLine="0"/>
        <w:rPr>
          <w:rFonts w:hint="cs"/>
          <w:rtl/>
        </w:rPr>
      </w:pPr>
    </w:p>
    <w:p w14:paraId="47F74ECC" w14:textId="77777777" w:rsidR="00000000" w:rsidRDefault="003C26CA">
      <w:pPr>
        <w:pStyle w:val="a"/>
        <w:rPr>
          <w:rFonts w:hint="cs"/>
          <w:rtl/>
        </w:rPr>
      </w:pPr>
      <w:r>
        <w:rPr>
          <w:rFonts w:hint="cs"/>
          <w:rtl/>
        </w:rPr>
        <w:t xml:space="preserve">1. הבדיקה של רואה-החשבון הופסקה והועברה לבדיקת עובדי רשם העמותות </w:t>
      </w:r>
      <w:r>
        <w:rPr>
          <w:rFonts w:hint="cs"/>
          <w:rtl/>
        </w:rPr>
        <w:t>כדי שתיבדקנה השאלות אם העמותה עומדת בדרישות חוק העמותות.</w:t>
      </w:r>
    </w:p>
    <w:p w14:paraId="7596C5FE" w14:textId="77777777" w:rsidR="00000000" w:rsidRDefault="003C26CA">
      <w:pPr>
        <w:pStyle w:val="a"/>
        <w:rPr>
          <w:rFonts w:hint="cs"/>
          <w:rtl/>
        </w:rPr>
      </w:pPr>
    </w:p>
    <w:p w14:paraId="34369D6E" w14:textId="77777777" w:rsidR="00000000" w:rsidRDefault="003C26CA">
      <w:pPr>
        <w:pStyle w:val="a"/>
        <w:rPr>
          <w:rFonts w:hint="cs"/>
          <w:rtl/>
        </w:rPr>
      </w:pPr>
      <w:r>
        <w:rPr>
          <w:rFonts w:hint="cs"/>
          <w:rtl/>
        </w:rPr>
        <w:t>2-3. שאלות אלו נענו בזמנן, עוד בכנסת הקודמת, על שאילתא מס' 3490 שאתה הגשת.</w:t>
      </w:r>
    </w:p>
    <w:p w14:paraId="2E425E0D" w14:textId="77777777" w:rsidR="00000000" w:rsidRDefault="003C26CA">
      <w:pPr>
        <w:pStyle w:val="a"/>
        <w:rPr>
          <w:rtl/>
        </w:rPr>
      </w:pPr>
    </w:p>
    <w:p w14:paraId="431EF170" w14:textId="77777777" w:rsidR="00000000" w:rsidRDefault="003C26CA">
      <w:pPr>
        <w:pStyle w:val="a"/>
        <w:rPr>
          <w:rFonts w:hint="cs"/>
          <w:rtl/>
        </w:rPr>
      </w:pPr>
      <w:r>
        <w:rPr>
          <w:rFonts w:hint="cs"/>
          <w:rtl/>
        </w:rPr>
        <w:t>4. אכן העמותה נענתה לפניית רשם העמותות, הגישה מסמכים שבהם פורטו הוצאותיה על שכר חמשת הבכירים כמו גם פירוט מקבלי מלגות ממנה</w:t>
      </w:r>
      <w:r>
        <w:rPr>
          <w:rFonts w:hint="cs"/>
          <w:rtl/>
        </w:rPr>
        <w:t>.</w:t>
      </w:r>
    </w:p>
    <w:p w14:paraId="152131ED" w14:textId="77777777" w:rsidR="00000000" w:rsidRDefault="003C26CA">
      <w:pPr>
        <w:pStyle w:val="a"/>
        <w:rPr>
          <w:rFonts w:hint="cs"/>
          <w:rtl/>
        </w:rPr>
      </w:pPr>
    </w:p>
    <w:p w14:paraId="35851B94" w14:textId="77777777" w:rsidR="00000000" w:rsidRDefault="003C26CA">
      <w:pPr>
        <w:pStyle w:val="ad"/>
        <w:rPr>
          <w:rtl/>
        </w:rPr>
      </w:pPr>
      <w:r>
        <w:rPr>
          <w:rtl/>
        </w:rPr>
        <w:t>היו"ר משה כחלון:</w:t>
      </w:r>
    </w:p>
    <w:p w14:paraId="4E7FC55F" w14:textId="77777777" w:rsidR="00000000" w:rsidRDefault="003C26CA">
      <w:pPr>
        <w:pStyle w:val="a"/>
        <w:rPr>
          <w:rFonts w:hint="cs"/>
          <w:rtl/>
        </w:rPr>
      </w:pPr>
    </w:p>
    <w:p w14:paraId="16C3A7BA" w14:textId="77777777" w:rsidR="00000000" w:rsidRDefault="003C26CA">
      <w:pPr>
        <w:pStyle w:val="a"/>
        <w:rPr>
          <w:rFonts w:hint="cs"/>
          <w:rtl/>
        </w:rPr>
      </w:pPr>
      <w:r>
        <w:rPr>
          <w:rFonts w:hint="cs"/>
          <w:rtl/>
        </w:rPr>
        <w:t>שר הפנים ישיב על שאילתא מס' 18, של חבר הכנסת טלב אלסאנע: תקנה 6 לחוק מרשם האוכלוסין.</w:t>
      </w:r>
    </w:p>
    <w:p w14:paraId="6B0658B8" w14:textId="77777777" w:rsidR="00000000" w:rsidRDefault="003C26CA">
      <w:pPr>
        <w:pStyle w:val="a"/>
        <w:rPr>
          <w:rFonts w:hint="cs"/>
          <w:rtl/>
        </w:rPr>
      </w:pPr>
    </w:p>
    <w:p w14:paraId="6D8675FD" w14:textId="77777777" w:rsidR="00000000" w:rsidRDefault="003C26CA">
      <w:pPr>
        <w:pStyle w:val="Query"/>
        <w:jc w:val="center"/>
        <w:rPr>
          <w:rtl/>
        </w:rPr>
      </w:pPr>
      <w:bookmarkStart w:id="271" w:name="CQ10012FI0010012T11_06_2003_17_04_36"/>
      <w:bookmarkEnd w:id="271"/>
      <w:r>
        <w:rPr>
          <w:rtl/>
        </w:rPr>
        <w:t>18. תקנה 6 לחוק מרשם האוכלוסין</w:t>
      </w:r>
    </w:p>
    <w:p w14:paraId="5A696185" w14:textId="77777777" w:rsidR="00000000" w:rsidRDefault="003C26CA">
      <w:pPr>
        <w:pStyle w:val="a"/>
        <w:rPr>
          <w:rFonts w:hint="cs"/>
          <w:rtl/>
        </w:rPr>
      </w:pPr>
    </w:p>
    <w:p w14:paraId="17CF19D7" w14:textId="77777777" w:rsidR="00000000" w:rsidRDefault="003C26CA">
      <w:pPr>
        <w:pStyle w:val="SpeakerCon"/>
      </w:pPr>
      <w:bookmarkStart w:id="272" w:name="ESQ10012"/>
      <w:bookmarkEnd w:id="272"/>
      <w:r>
        <w:rPr>
          <w:rtl/>
        </w:rPr>
        <w:t>חבר</w:t>
      </w:r>
      <w:r>
        <w:rPr>
          <w:rFonts w:hint="cs"/>
          <w:rtl/>
        </w:rPr>
        <w:t xml:space="preserve"> הכנסת </w:t>
      </w:r>
      <w:r>
        <w:rPr>
          <w:rtl/>
        </w:rPr>
        <w:t>טלב אלסאנע</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7F1EFD81" w14:textId="77777777" w:rsidR="00000000" w:rsidRDefault="003C26CA">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ב' התשס"ג (12 במרס 2003):</w:t>
      </w:r>
    </w:p>
    <w:p w14:paraId="62F04B1A" w14:textId="77777777" w:rsidR="00000000" w:rsidRDefault="003C26CA">
      <w:pPr>
        <w:bidi/>
        <w:spacing w:line="360" w:lineRule="auto"/>
        <w:ind w:firstLine="523"/>
        <w:jc w:val="both"/>
        <w:rPr>
          <w:rFonts w:cs="Arial" w:hint="cs"/>
          <w:sz w:val="28"/>
          <w:szCs w:val="22"/>
          <w:rtl/>
        </w:rPr>
      </w:pPr>
    </w:p>
    <w:p w14:paraId="377E0D6C" w14:textId="77777777" w:rsidR="00000000" w:rsidRDefault="003C26CA">
      <w:pPr>
        <w:bidi/>
        <w:spacing w:line="360" w:lineRule="auto"/>
        <w:ind w:firstLine="720"/>
        <w:jc w:val="both"/>
        <w:rPr>
          <w:rFonts w:cs="Arial"/>
          <w:sz w:val="28"/>
          <w:szCs w:val="22"/>
        </w:rPr>
      </w:pPr>
      <w:r>
        <w:rPr>
          <w:rFonts w:cs="Arial"/>
          <w:sz w:val="28"/>
          <w:szCs w:val="22"/>
          <w:rtl/>
        </w:rPr>
        <w:t>באופן הי</w:t>
      </w:r>
      <w:r>
        <w:rPr>
          <w:rFonts w:cs="Arial" w:hint="cs"/>
          <w:sz w:val="28"/>
          <w:szCs w:val="22"/>
          <w:rtl/>
        </w:rPr>
        <w:t>ס</w:t>
      </w:r>
      <w:r>
        <w:rPr>
          <w:rFonts w:cs="Arial"/>
          <w:sz w:val="28"/>
          <w:szCs w:val="22"/>
          <w:rtl/>
        </w:rPr>
        <w:t>טורי</w:t>
      </w:r>
      <w:r>
        <w:rPr>
          <w:rFonts w:cs="Arial" w:hint="cs"/>
          <w:sz w:val="28"/>
          <w:szCs w:val="22"/>
          <w:rtl/>
        </w:rPr>
        <w:t xml:space="preserve"> נקבעה</w:t>
      </w:r>
      <w:r>
        <w:rPr>
          <w:rFonts w:cs="Arial"/>
          <w:sz w:val="28"/>
          <w:szCs w:val="22"/>
          <w:rtl/>
        </w:rPr>
        <w:t xml:space="preserve"> כתובת הבדואים לפי שי</w:t>
      </w:r>
      <w:r>
        <w:rPr>
          <w:rFonts w:cs="Arial"/>
          <w:sz w:val="28"/>
          <w:szCs w:val="22"/>
          <w:rtl/>
        </w:rPr>
        <w:t>יכות שבטי</w:t>
      </w:r>
      <w:r>
        <w:rPr>
          <w:rFonts w:cs="Arial" w:hint="cs"/>
          <w:sz w:val="28"/>
          <w:szCs w:val="22"/>
          <w:rtl/>
        </w:rPr>
        <w:t>ת</w:t>
      </w:r>
      <w:r>
        <w:rPr>
          <w:rFonts w:cs="Arial"/>
          <w:sz w:val="28"/>
          <w:szCs w:val="22"/>
          <w:rtl/>
        </w:rPr>
        <w:t>, אולם במרוצת השנים חל שינוי</w:t>
      </w:r>
      <w:r>
        <w:rPr>
          <w:rFonts w:cs="Arial" w:hint="cs"/>
          <w:sz w:val="28"/>
          <w:szCs w:val="22"/>
          <w:rtl/>
        </w:rPr>
        <w:t>,</w:t>
      </w:r>
      <w:r>
        <w:rPr>
          <w:rFonts w:cs="Arial"/>
          <w:sz w:val="28"/>
          <w:szCs w:val="22"/>
          <w:rtl/>
        </w:rPr>
        <w:t xml:space="preserve"> שבטים התפצלו </w:t>
      </w:r>
      <w:r>
        <w:rPr>
          <w:rFonts w:cs="Arial" w:hint="cs"/>
          <w:sz w:val="28"/>
          <w:szCs w:val="22"/>
          <w:rtl/>
        </w:rPr>
        <w:t>ו</w:t>
      </w:r>
      <w:r>
        <w:rPr>
          <w:rFonts w:cs="Arial"/>
          <w:sz w:val="28"/>
          <w:szCs w:val="22"/>
          <w:rtl/>
        </w:rPr>
        <w:t>חלקם עבר</w:t>
      </w:r>
      <w:r>
        <w:rPr>
          <w:rFonts w:cs="Arial" w:hint="cs"/>
          <w:sz w:val="28"/>
          <w:szCs w:val="22"/>
          <w:rtl/>
        </w:rPr>
        <w:t>ו</w:t>
      </w:r>
      <w:r>
        <w:rPr>
          <w:rFonts w:cs="Arial"/>
          <w:sz w:val="28"/>
          <w:szCs w:val="22"/>
          <w:rtl/>
        </w:rPr>
        <w:t xml:space="preserve"> ל</w:t>
      </w:r>
      <w:r>
        <w:rPr>
          <w:rFonts w:cs="Arial" w:hint="cs"/>
          <w:sz w:val="28"/>
          <w:szCs w:val="22"/>
          <w:rtl/>
        </w:rPr>
        <w:t>י</w:t>
      </w:r>
      <w:r>
        <w:rPr>
          <w:rFonts w:cs="Arial"/>
          <w:sz w:val="28"/>
          <w:szCs w:val="22"/>
          <w:rtl/>
        </w:rPr>
        <w:t>ישובי קבע ו</w:t>
      </w:r>
      <w:r>
        <w:rPr>
          <w:rFonts w:cs="Arial" w:hint="cs"/>
          <w:sz w:val="28"/>
          <w:szCs w:val="22"/>
          <w:rtl/>
        </w:rPr>
        <w:t>חלקם</w:t>
      </w:r>
      <w:r>
        <w:rPr>
          <w:rFonts w:cs="Arial"/>
          <w:sz w:val="28"/>
          <w:szCs w:val="22"/>
          <w:rtl/>
        </w:rPr>
        <w:t xml:space="preserve"> נותרו במקום מ</w:t>
      </w:r>
      <w:r>
        <w:rPr>
          <w:rFonts w:cs="Arial" w:hint="cs"/>
          <w:sz w:val="28"/>
          <w:szCs w:val="22"/>
          <w:rtl/>
        </w:rPr>
        <w:t>ו</w:t>
      </w:r>
      <w:r>
        <w:rPr>
          <w:rFonts w:cs="Arial"/>
          <w:sz w:val="28"/>
          <w:szCs w:val="22"/>
          <w:rtl/>
        </w:rPr>
        <w:t xml:space="preserve">שבם, דבר היוצר </w:t>
      </w:r>
      <w:r>
        <w:rPr>
          <w:rFonts w:cs="Arial" w:hint="cs"/>
          <w:sz w:val="28"/>
          <w:szCs w:val="22"/>
          <w:rtl/>
        </w:rPr>
        <w:t>בלבול</w:t>
      </w:r>
      <w:r>
        <w:rPr>
          <w:rFonts w:cs="Arial"/>
          <w:sz w:val="28"/>
          <w:szCs w:val="22"/>
          <w:rtl/>
        </w:rPr>
        <w:t xml:space="preserve"> באיתור ה</w:t>
      </w:r>
      <w:r>
        <w:rPr>
          <w:rFonts w:cs="Arial" w:hint="cs"/>
          <w:sz w:val="28"/>
          <w:szCs w:val="22"/>
          <w:rtl/>
        </w:rPr>
        <w:t>כת</w:t>
      </w:r>
      <w:r>
        <w:rPr>
          <w:rFonts w:cs="Arial"/>
          <w:sz w:val="28"/>
          <w:szCs w:val="22"/>
          <w:rtl/>
        </w:rPr>
        <w:t>ובות.</w:t>
      </w:r>
    </w:p>
    <w:p w14:paraId="79D5AE10" w14:textId="77777777" w:rsidR="00000000" w:rsidRDefault="003C26CA">
      <w:pPr>
        <w:bidi/>
        <w:spacing w:line="360" w:lineRule="auto"/>
        <w:ind w:firstLine="720"/>
        <w:jc w:val="both"/>
        <w:rPr>
          <w:rFonts w:cs="Arial"/>
          <w:sz w:val="28"/>
          <w:szCs w:val="22"/>
        </w:rPr>
      </w:pPr>
    </w:p>
    <w:p w14:paraId="1583A71B"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6AE840F" w14:textId="77777777" w:rsidR="00000000" w:rsidRDefault="003C26CA">
      <w:pPr>
        <w:bidi/>
        <w:spacing w:line="360" w:lineRule="auto"/>
        <w:ind w:firstLine="720"/>
        <w:jc w:val="both"/>
        <w:rPr>
          <w:rFonts w:cs="Arial"/>
          <w:sz w:val="28"/>
          <w:szCs w:val="22"/>
        </w:rPr>
      </w:pPr>
    </w:p>
    <w:p w14:paraId="200D17B5" w14:textId="77777777" w:rsidR="00000000" w:rsidRDefault="003C26CA">
      <w:pPr>
        <w:tabs>
          <w:tab w:val="num" w:pos="926"/>
        </w:tabs>
        <w:bidi/>
        <w:spacing w:line="360" w:lineRule="auto"/>
        <w:ind w:firstLine="720"/>
        <w:jc w:val="both"/>
        <w:rPr>
          <w:rFonts w:cs="Arial"/>
          <w:sz w:val="28"/>
          <w:szCs w:val="22"/>
          <w:rtl/>
        </w:rPr>
      </w:pPr>
      <w:r>
        <w:rPr>
          <w:rFonts w:cs="Arial" w:hint="cs"/>
          <w:sz w:val="28"/>
          <w:szCs w:val="22"/>
          <w:rtl/>
        </w:rPr>
        <w:t>1. האם נשקל לשנות את המדיניות ולקבוע</w:t>
      </w:r>
      <w:r>
        <w:rPr>
          <w:rFonts w:cs="Arial"/>
          <w:sz w:val="28"/>
          <w:szCs w:val="22"/>
          <w:rtl/>
        </w:rPr>
        <w:t xml:space="preserve"> את הכ</w:t>
      </w:r>
      <w:r>
        <w:rPr>
          <w:rFonts w:cs="Arial" w:hint="cs"/>
          <w:sz w:val="28"/>
          <w:szCs w:val="22"/>
          <w:rtl/>
        </w:rPr>
        <w:t>תו</w:t>
      </w:r>
      <w:r>
        <w:rPr>
          <w:rFonts w:cs="Arial"/>
          <w:sz w:val="28"/>
          <w:szCs w:val="22"/>
          <w:rtl/>
        </w:rPr>
        <w:t>בות לפי מקום המגורים הג</w:t>
      </w:r>
      <w:r>
        <w:rPr>
          <w:rFonts w:cs="Arial" w:hint="cs"/>
          <w:sz w:val="28"/>
          <w:szCs w:val="22"/>
          <w:rtl/>
        </w:rPr>
        <w:t>י</w:t>
      </w:r>
      <w:r>
        <w:rPr>
          <w:rFonts w:cs="Arial"/>
          <w:sz w:val="28"/>
          <w:szCs w:val="22"/>
          <w:rtl/>
        </w:rPr>
        <w:t>אוגרפי</w:t>
      </w:r>
      <w:r>
        <w:rPr>
          <w:rFonts w:cs="Arial" w:hint="cs"/>
          <w:sz w:val="28"/>
          <w:szCs w:val="22"/>
          <w:rtl/>
        </w:rPr>
        <w:t>,</w:t>
      </w:r>
      <w:r>
        <w:rPr>
          <w:rFonts w:cs="Arial"/>
          <w:sz w:val="28"/>
          <w:szCs w:val="22"/>
          <w:rtl/>
        </w:rPr>
        <w:t xml:space="preserve"> ולא לפי שם השבט</w:t>
      </w:r>
      <w:r>
        <w:rPr>
          <w:rFonts w:cs="Arial" w:hint="cs"/>
          <w:sz w:val="28"/>
          <w:szCs w:val="22"/>
          <w:rtl/>
        </w:rPr>
        <w:t>,</w:t>
      </w:r>
      <w:r>
        <w:rPr>
          <w:rFonts w:cs="Arial"/>
          <w:sz w:val="28"/>
          <w:szCs w:val="22"/>
          <w:rtl/>
        </w:rPr>
        <w:t xml:space="preserve"> כמפורט בתקנה </w:t>
      </w:r>
      <w:r>
        <w:rPr>
          <w:rFonts w:cs="Arial" w:hint="cs"/>
          <w:sz w:val="28"/>
          <w:szCs w:val="22"/>
          <w:rtl/>
        </w:rPr>
        <w:t>6</w:t>
      </w:r>
      <w:r>
        <w:rPr>
          <w:rFonts w:cs="Arial"/>
          <w:sz w:val="28"/>
          <w:szCs w:val="22"/>
          <w:rtl/>
        </w:rPr>
        <w:t xml:space="preserve"> </w:t>
      </w:r>
      <w:r>
        <w:rPr>
          <w:rFonts w:cs="Arial" w:hint="cs"/>
          <w:sz w:val="28"/>
          <w:szCs w:val="22"/>
          <w:rtl/>
        </w:rPr>
        <w:t>לחוק</w:t>
      </w:r>
      <w:r>
        <w:rPr>
          <w:rFonts w:cs="Arial"/>
          <w:sz w:val="28"/>
          <w:szCs w:val="22"/>
          <w:rtl/>
        </w:rPr>
        <w:t xml:space="preserve"> מרשם האוכלוסין</w:t>
      </w:r>
      <w:r>
        <w:rPr>
          <w:rFonts w:cs="Arial" w:hint="cs"/>
          <w:sz w:val="28"/>
          <w:szCs w:val="22"/>
          <w:rtl/>
        </w:rPr>
        <w:t xml:space="preserve">, ואם לא </w:t>
      </w:r>
      <w:r>
        <w:rPr>
          <w:rFonts w:cs="Arial" w:hint="eastAsia"/>
          <w:sz w:val="28"/>
          <w:szCs w:val="22"/>
          <w:rtl/>
        </w:rPr>
        <w:t>–</w:t>
      </w:r>
      <w:r>
        <w:rPr>
          <w:rFonts w:cs="Arial" w:hint="cs"/>
          <w:sz w:val="28"/>
          <w:szCs w:val="22"/>
          <w:rtl/>
        </w:rPr>
        <w:t xml:space="preserve"> מדוע</w:t>
      </w:r>
      <w:r>
        <w:rPr>
          <w:rFonts w:cs="Arial"/>
          <w:sz w:val="28"/>
          <w:szCs w:val="22"/>
          <w:rtl/>
        </w:rPr>
        <w:t>?</w:t>
      </w:r>
    </w:p>
    <w:p w14:paraId="31532FBB" w14:textId="77777777" w:rsidR="00000000" w:rsidRDefault="003C26CA">
      <w:pPr>
        <w:bidi/>
        <w:spacing w:line="360" w:lineRule="auto"/>
        <w:ind w:firstLine="720"/>
        <w:jc w:val="both"/>
        <w:rPr>
          <w:rFonts w:cs="Arial"/>
          <w:sz w:val="28"/>
          <w:szCs w:val="22"/>
          <w:rtl/>
        </w:rPr>
      </w:pPr>
    </w:p>
    <w:p w14:paraId="5F5ADC84" w14:textId="77777777" w:rsidR="00000000" w:rsidRDefault="003C26CA">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מה </w:t>
      </w:r>
      <w:r>
        <w:rPr>
          <w:rFonts w:cs="Arial" w:hint="cs"/>
          <w:sz w:val="28"/>
          <w:szCs w:val="22"/>
          <w:rtl/>
        </w:rPr>
        <w:t>ייעשה</w:t>
      </w:r>
      <w:r>
        <w:rPr>
          <w:rFonts w:cs="Arial"/>
          <w:sz w:val="28"/>
          <w:szCs w:val="22"/>
          <w:rtl/>
        </w:rPr>
        <w:t xml:space="preserve"> על מנת להתאים את הרישום במרשם האוכלוסין למציאות </w:t>
      </w:r>
      <w:r>
        <w:rPr>
          <w:rFonts w:cs="Arial" w:hint="cs"/>
          <w:sz w:val="28"/>
          <w:szCs w:val="22"/>
          <w:rtl/>
        </w:rPr>
        <w:t>ו</w:t>
      </w:r>
      <w:r>
        <w:rPr>
          <w:rFonts w:cs="Arial"/>
          <w:sz w:val="28"/>
          <w:szCs w:val="22"/>
          <w:rtl/>
        </w:rPr>
        <w:t xml:space="preserve">להקל </w:t>
      </w:r>
      <w:r>
        <w:rPr>
          <w:rFonts w:cs="Arial" w:hint="cs"/>
          <w:sz w:val="28"/>
          <w:szCs w:val="22"/>
          <w:rtl/>
        </w:rPr>
        <w:t>את חלוקת</w:t>
      </w:r>
      <w:r>
        <w:rPr>
          <w:rFonts w:cs="Arial"/>
          <w:sz w:val="28"/>
          <w:szCs w:val="22"/>
          <w:rtl/>
        </w:rPr>
        <w:t xml:space="preserve"> דברי </w:t>
      </w:r>
      <w:r>
        <w:rPr>
          <w:rFonts w:cs="Arial" w:hint="cs"/>
          <w:sz w:val="28"/>
          <w:szCs w:val="22"/>
          <w:rtl/>
        </w:rPr>
        <w:t>ה</w:t>
      </w:r>
      <w:r>
        <w:rPr>
          <w:rFonts w:cs="Arial"/>
          <w:sz w:val="28"/>
          <w:szCs w:val="22"/>
          <w:rtl/>
        </w:rPr>
        <w:t>דואר?</w:t>
      </w:r>
    </w:p>
    <w:p w14:paraId="3BCAAE03" w14:textId="77777777" w:rsidR="00000000" w:rsidRDefault="003C26CA">
      <w:pPr>
        <w:tabs>
          <w:tab w:val="num" w:pos="926"/>
        </w:tabs>
        <w:bidi/>
        <w:spacing w:line="360" w:lineRule="auto"/>
        <w:ind w:firstLine="720"/>
        <w:jc w:val="both"/>
        <w:rPr>
          <w:rFonts w:cs="Arial" w:hint="cs"/>
          <w:sz w:val="28"/>
          <w:szCs w:val="22"/>
          <w:rtl/>
        </w:rPr>
      </w:pPr>
    </w:p>
    <w:p w14:paraId="69827ECE" w14:textId="77777777" w:rsidR="00000000" w:rsidRDefault="003C26CA">
      <w:pPr>
        <w:pStyle w:val="SpeakerCon"/>
        <w:rPr>
          <w:rtl/>
        </w:rPr>
      </w:pPr>
      <w:bookmarkStart w:id="273" w:name="FS000000519T11_06_2003_17_05_57"/>
      <w:bookmarkEnd w:id="273"/>
      <w:r>
        <w:rPr>
          <w:rFonts w:hint="eastAsia"/>
          <w:rtl/>
        </w:rPr>
        <w:t>שר</w:t>
      </w:r>
      <w:r>
        <w:rPr>
          <w:rtl/>
        </w:rPr>
        <w:t xml:space="preserve"> הפנים אברהם פורז:</w:t>
      </w:r>
    </w:p>
    <w:p w14:paraId="4E479D3F" w14:textId="77777777" w:rsidR="00000000" w:rsidRDefault="003C26CA">
      <w:pPr>
        <w:pStyle w:val="a"/>
        <w:rPr>
          <w:rFonts w:hint="cs"/>
          <w:rtl/>
        </w:rPr>
      </w:pPr>
    </w:p>
    <w:p w14:paraId="2C684FC2" w14:textId="77777777" w:rsidR="00000000" w:rsidRDefault="003C26CA">
      <w:pPr>
        <w:pStyle w:val="a"/>
        <w:rPr>
          <w:rFonts w:hint="cs"/>
          <w:rtl/>
        </w:rPr>
      </w:pPr>
      <w:r>
        <w:rPr>
          <w:rFonts w:hint="cs"/>
          <w:rtl/>
        </w:rPr>
        <w:t>הנני מתכבד להשיב על שאילתא מס' 18, של חבר הכנסת טלב אלאסנע:</w:t>
      </w:r>
    </w:p>
    <w:p w14:paraId="38C87F19" w14:textId="77777777" w:rsidR="00000000" w:rsidRDefault="003C26CA">
      <w:pPr>
        <w:pStyle w:val="a"/>
        <w:rPr>
          <w:rFonts w:hint="cs"/>
          <w:rtl/>
        </w:rPr>
      </w:pPr>
    </w:p>
    <w:p w14:paraId="7EC0AFB4" w14:textId="77777777" w:rsidR="00000000" w:rsidRDefault="003C26CA">
      <w:pPr>
        <w:pStyle w:val="a"/>
        <w:rPr>
          <w:rFonts w:hint="cs"/>
          <w:rtl/>
        </w:rPr>
      </w:pPr>
      <w:r>
        <w:rPr>
          <w:rFonts w:hint="cs"/>
          <w:rtl/>
        </w:rPr>
        <w:t>1-2. נושא קביעת הכתובות לשבטי הבדואים הועלה על-י</w:t>
      </w:r>
      <w:r>
        <w:rPr>
          <w:rFonts w:hint="cs"/>
          <w:rtl/>
        </w:rPr>
        <w:t>די חבר הכנסת אלסאנע במשך שנים, וגם בהיותו ראש ועדת משנה של ועדת הפנים של הכנסת הוא קיים דיונים רבים בנושא זה. כעת הוא הגיש הצעת חוק פרטית.</w:t>
      </w:r>
    </w:p>
    <w:p w14:paraId="4121937D" w14:textId="77777777" w:rsidR="00000000" w:rsidRDefault="003C26CA">
      <w:pPr>
        <w:pStyle w:val="a"/>
        <w:rPr>
          <w:rtl/>
        </w:rPr>
      </w:pPr>
    </w:p>
    <w:p w14:paraId="4023E911" w14:textId="77777777" w:rsidR="00000000" w:rsidRDefault="003C26CA">
      <w:pPr>
        <w:pStyle w:val="a"/>
        <w:rPr>
          <w:rFonts w:hint="cs"/>
          <w:rtl/>
        </w:rPr>
      </w:pPr>
      <w:r>
        <w:rPr>
          <w:rFonts w:hint="cs"/>
          <w:rtl/>
        </w:rPr>
        <w:t>כידוע, ממשלת ישראל מנסה זה שנים לקבוע מקומות יישוב קבועים ומוסדרים לחלקים באוכלוסייה האמורה. בין היתר אותרו כמה מקומ</w:t>
      </w:r>
      <w:r>
        <w:rPr>
          <w:rFonts w:hint="cs"/>
          <w:rtl/>
        </w:rPr>
        <w:t>ות, ונעשים מאמצים להסדיר במקומות הללו את כל התוכניות, אם כי קיימת התנגדות של חלק מהתושבים. אני מקווה כי עם הקמת היישובים אכן ימצא העניין את פתרונו החלקי.</w:t>
      </w:r>
    </w:p>
    <w:p w14:paraId="3CB11608" w14:textId="77777777" w:rsidR="00000000" w:rsidRDefault="003C26CA">
      <w:pPr>
        <w:pStyle w:val="a"/>
        <w:rPr>
          <w:rFonts w:hint="cs"/>
          <w:rtl/>
        </w:rPr>
      </w:pPr>
    </w:p>
    <w:p w14:paraId="70A6F71D" w14:textId="77777777" w:rsidR="00000000" w:rsidRDefault="003C26CA">
      <w:pPr>
        <w:pStyle w:val="ad"/>
        <w:rPr>
          <w:rtl/>
        </w:rPr>
      </w:pPr>
      <w:r>
        <w:rPr>
          <w:rFonts w:hint="eastAsia"/>
          <w:rtl/>
        </w:rPr>
        <w:t>היו</w:t>
      </w:r>
      <w:r>
        <w:rPr>
          <w:rtl/>
        </w:rPr>
        <w:t>"ר משה כחלון:</w:t>
      </w:r>
    </w:p>
    <w:p w14:paraId="5062F4F1" w14:textId="77777777" w:rsidR="00000000" w:rsidRDefault="003C26CA">
      <w:pPr>
        <w:pStyle w:val="a"/>
        <w:rPr>
          <w:rFonts w:hint="cs"/>
          <w:rtl/>
        </w:rPr>
      </w:pPr>
    </w:p>
    <w:p w14:paraId="7F5BA07B" w14:textId="77777777" w:rsidR="00000000" w:rsidRDefault="003C26CA">
      <w:pPr>
        <w:pStyle w:val="a"/>
        <w:rPr>
          <w:rFonts w:hint="cs"/>
          <w:rtl/>
        </w:rPr>
      </w:pPr>
      <w:r>
        <w:rPr>
          <w:rFonts w:hint="cs"/>
          <w:rtl/>
        </w:rPr>
        <w:t>שאלה נוספת לחבר הכנסת טלב אלסאנע.</w:t>
      </w:r>
    </w:p>
    <w:p w14:paraId="79289434" w14:textId="77777777" w:rsidR="00000000" w:rsidRDefault="003C26CA">
      <w:pPr>
        <w:pStyle w:val="a"/>
        <w:rPr>
          <w:rFonts w:hint="cs"/>
          <w:rtl/>
        </w:rPr>
      </w:pPr>
    </w:p>
    <w:p w14:paraId="24CA831B" w14:textId="77777777" w:rsidR="00000000" w:rsidRDefault="003C26CA">
      <w:pPr>
        <w:pStyle w:val="SpeakerCon"/>
        <w:rPr>
          <w:rtl/>
        </w:rPr>
      </w:pPr>
      <w:bookmarkStart w:id="274" w:name="FS000000549T11_06_2003_17_08_30"/>
      <w:bookmarkEnd w:id="274"/>
      <w:r>
        <w:rPr>
          <w:rFonts w:hint="eastAsia"/>
          <w:rtl/>
        </w:rPr>
        <w:t>טלב</w:t>
      </w:r>
      <w:r>
        <w:rPr>
          <w:rtl/>
        </w:rPr>
        <w:t xml:space="preserve"> אלסאנע (רע"ם):</w:t>
      </w:r>
    </w:p>
    <w:p w14:paraId="08147229" w14:textId="77777777" w:rsidR="00000000" w:rsidRDefault="003C26CA">
      <w:pPr>
        <w:pStyle w:val="a"/>
        <w:rPr>
          <w:rFonts w:hint="cs"/>
          <w:rtl/>
        </w:rPr>
      </w:pPr>
    </w:p>
    <w:p w14:paraId="136C5016" w14:textId="77777777" w:rsidR="00000000" w:rsidRDefault="003C26CA">
      <w:pPr>
        <w:pStyle w:val="a"/>
        <w:rPr>
          <w:rFonts w:hint="cs"/>
          <w:rtl/>
        </w:rPr>
      </w:pPr>
      <w:r>
        <w:rPr>
          <w:rFonts w:hint="cs"/>
          <w:rtl/>
        </w:rPr>
        <w:t>אדוני היושב-ראש, חברי הכנסת,</w:t>
      </w:r>
      <w:r>
        <w:rPr>
          <w:rFonts w:hint="cs"/>
          <w:rtl/>
        </w:rPr>
        <w:t xml:space="preserve"> כבוד השר, לדעתי, במציאות שלנו היום קביעת מיקום או כתובת לפי שם שבט היא לא רלוונטית. זה לא מסייע באיתור מענו של אדם. לכן, מבחינה מעשית, מי צריך היום להגדיר את הכתובת לפי שם שבט? בן שבט יכול להתגורר היום בארצות-הברית. יגידו שהשבט הוא פלוני והדואר יגיע לארצו</w:t>
      </w:r>
      <w:r>
        <w:rPr>
          <w:rFonts w:hint="cs"/>
          <w:rtl/>
        </w:rPr>
        <w:t>ת-הברית? צריך לקבוע את הכתובת לפי המיקום הגיאוגרפי.</w:t>
      </w:r>
    </w:p>
    <w:p w14:paraId="3D491084" w14:textId="77777777" w:rsidR="00000000" w:rsidRDefault="003C26CA">
      <w:pPr>
        <w:pStyle w:val="a"/>
        <w:rPr>
          <w:rFonts w:hint="cs"/>
          <w:rtl/>
        </w:rPr>
      </w:pPr>
    </w:p>
    <w:p w14:paraId="370B7E75" w14:textId="77777777" w:rsidR="00000000" w:rsidRDefault="003C26CA">
      <w:pPr>
        <w:pStyle w:val="ad"/>
        <w:rPr>
          <w:rtl/>
        </w:rPr>
      </w:pPr>
      <w:r>
        <w:rPr>
          <w:rFonts w:hint="eastAsia"/>
          <w:rtl/>
        </w:rPr>
        <w:t>היו</w:t>
      </w:r>
      <w:r>
        <w:rPr>
          <w:rtl/>
        </w:rPr>
        <w:t>"ר משה כחלון:</w:t>
      </w:r>
    </w:p>
    <w:p w14:paraId="4EFF1490" w14:textId="77777777" w:rsidR="00000000" w:rsidRDefault="003C26CA">
      <w:pPr>
        <w:pStyle w:val="a"/>
        <w:rPr>
          <w:rFonts w:hint="cs"/>
          <w:rtl/>
        </w:rPr>
      </w:pPr>
    </w:p>
    <w:p w14:paraId="2AC4ABC9" w14:textId="77777777" w:rsidR="00000000" w:rsidRDefault="003C26CA">
      <w:pPr>
        <w:pStyle w:val="a"/>
        <w:rPr>
          <w:rFonts w:hint="cs"/>
          <w:rtl/>
        </w:rPr>
      </w:pPr>
      <w:r>
        <w:rPr>
          <w:rFonts w:hint="cs"/>
          <w:rtl/>
        </w:rPr>
        <w:t>חבר הכנסת אלסאנע, הגעתם גם לשם? הגעתם גם לארצות-הברית? יש לכם שם שבטים?</w:t>
      </w:r>
    </w:p>
    <w:p w14:paraId="55FEFED5" w14:textId="77777777" w:rsidR="00000000" w:rsidRDefault="003C26CA">
      <w:pPr>
        <w:pStyle w:val="a"/>
        <w:rPr>
          <w:rFonts w:hint="cs"/>
          <w:rtl/>
        </w:rPr>
      </w:pPr>
    </w:p>
    <w:p w14:paraId="32830FCA" w14:textId="77777777" w:rsidR="00000000" w:rsidRDefault="003C26CA">
      <w:pPr>
        <w:pStyle w:val="SpeakerCon"/>
        <w:rPr>
          <w:rtl/>
        </w:rPr>
      </w:pPr>
      <w:bookmarkStart w:id="275" w:name="FS000000549T11_06_2003_17_10_53C"/>
      <w:bookmarkEnd w:id="275"/>
      <w:r>
        <w:rPr>
          <w:rtl/>
        </w:rPr>
        <w:t>טלב אלסאנע (רע"ם):</w:t>
      </w:r>
    </w:p>
    <w:p w14:paraId="69018D20" w14:textId="77777777" w:rsidR="00000000" w:rsidRDefault="003C26CA">
      <w:pPr>
        <w:pStyle w:val="a"/>
        <w:rPr>
          <w:rtl/>
        </w:rPr>
      </w:pPr>
    </w:p>
    <w:p w14:paraId="7B8FEF2B" w14:textId="77777777" w:rsidR="00000000" w:rsidRDefault="003C26CA">
      <w:pPr>
        <w:pStyle w:val="a"/>
        <w:rPr>
          <w:rFonts w:hint="cs"/>
          <w:rtl/>
        </w:rPr>
      </w:pPr>
      <w:r>
        <w:rPr>
          <w:rFonts w:hint="cs"/>
          <w:rtl/>
        </w:rPr>
        <w:t>כן, זה בדרך.</w:t>
      </w:r>
    </w:p>
    <w:p w14:paraId="5BD75010" w14:textId="77777777" w:rsidR="00000000" w:rsidRDefault="003C26CA">
      <w:pPr>
        <w:pStyle w:val="a"/>
        <w:rPr>
          <w:rFonts w:hint="cs"/>
          <w:rtl/>
        </w:rPr>
      </w:pPr>
    </w:p>
    <w:p w14:paraId="6E2750FF" w14:textId="77777777" w:rsidR="00000000" w:rsidRDefault="003C26CA">
      <w:pPr>
        <w:pStyle w:val="ac"/>
        <w:rPr>
          <w:rtl/>
        </w:rPr>
      </w:pPr>
      <w:r>
        <w:rPr>
          <w:rFonts w:hint="eastAsia"/>
          <w:rtl/>
        </w:rPr>
        <w:t>עזמי</w:t>
      </w:r>
      <w:r>
        <w:rPr>
          <w:rtl/>
        </w:rPr>
        <w:t xml:space="preserve"> בשארה (בל"ד):</w:t>
      </w:r>
    </w:p>
    <w:p w14:paraId="755B4902" w14:textId="77777777" w:rsidR="00000000" w:rsidRDefault="003C26CA">
      <w:pPr>
        <w:pStyle w:val="a"/>
        <w:rPr>
          <w:rFonts w:hint="cs"/>
          <w:rtl/>
        </w:rPr>
      </w:pPr>
    </w:p>
    <w:p w14:paraId="4A0CD407" w14:textId="77777777" w:rsidR="00000000" w:rsidRDefault="003C26CA">
      <w:pPr>
        <w:pStyle w:val="a"/>
        <w:rPr>
          <w:rFonts w:hint="cs"/>
          <w:rtl/>
        </w:rPr>
      </w:pPr>
      <w:r>
        <w:rPr>
          <w:rFonts w:hint="cs"/>
          <w:rtl/>
        </w:rPr>
        <w:t>האינדיאנים.</w:t>
      </w:r>
    </w:p>
    <w:p w14:paraId="692EE596" w14:textId="77777777" w:rsidR="00000000" w:rsidRDefault="003C26CA">
      <w:pPr>
        <w:pStyle w:val="a"/>
        <w:rPr>
          <w:rFonts w:hint="cs"/>
          <w:rtl/>
        </w:rPr>
      </w:pPr>
    </w:p>
    <w:p w14:paraId="472A8B8D" w14:textId="77777777" w:rsidR="00000000" w:rsidRDefault="003C26CA">
      <w:pPr>
        <w:pStyle w:val="SpeakerCon"/>
        <w:rPr>
          <w:rtl/>
        </w:rPr>
      </w:pPr>
      <w:bookmarkStart w:id="276" w:name="FS000000549T11_06_2003_17_09_27C"/>
      <w:bookmarkEnd w:id="276"/>
      <w:r>
        <w:rPr>
          <w:rFonts w:hint="eastAsia"/>
          <w:rtl/>
        </w:rPr>
        <w:t>טלב</w:t>
      </w:r>
      <w:r>
        <w:rPr>
          <w:rtl/>
        </w:rPr>
        <w:t xml:space="preserve"> אלסאנע (רע"ם):</w:t>
      </w:r>
    </w:p>
    <w:p w14:paraId="463874D1" w14:textId="77777777" w:rsidR="00000000" w:rsidRDefault="003C26CA">
      <w:pPr>
        <w:pStyle w:val="a"/>
        <w:rPr>
          <w:rFonts w:hint="cs"/>
          <w:rtl/>
        </w:rPr>
      </w:pPr>
    </w:p>
    <w:p w14:paraId="7EE65289" w14:textId="77777777" w:rsidR="00000000" w:rsidRDefault="003C26CA">
      <w:pPr>
        <w:pStyle w:val="a"/>
        <w:rPr>
          <w:rFonts w:hint="cs"/>
          <w:rtl/>
        </w:rPr>
      </w:pPr>
      <w:r>
        <w:rPr>
          <w:rFonts w:hint="cs"/>
          <w:rtl/>
        </w:rPr>
        <w:t>יש הקשר גם עם התושבים המק</w:t>
      </w:r>
      <w:r>
        <w:rPr>
          <w:rFonts w:hint="cs"/>
          <w:rtl/>
        </w:rPr>
        <w:t>וריים בארצות-הברית.</w:t>
      </w:r>
    </w:p>
    <w:p w14:paraId="64F93F17" w14:textId="77777777" w:rsidR="00000000" w:rsidRDefault="003C26CA">
      <w:pPr>
        <w:pStyle w:val="a"/>
        <w:rPr>
          <w:rFonts w:hint="cs"/>
          <w:rtl/>
        </w:rPr>
      </w:pPr>
    </w:p>
    <w:p w14:paraId="48F62FCB" w14:textId="77777777" w:rsidR="00000000" w:rsidRDefault="003C26CA">
      <w:pPr>
        <w:pStyle w:val="a"/>
        <w:rPr>
          <w:rFonts w:hint="cs"/>
          <w:rtl/>
        </w:rPr>
      </w:pPr>
      <w:r>
        <w:rPr>
          <w:rFonts w:hint="cs"/>
          <w:rtl/>
        </w:rPr>
        <w:t>ההגדרה של "שבט" היא לא הגדרה מדויקת. היא לא נכונה, לא מציאותית ולא מסייעת באיתור כתובות. קיימת היום תקנה 4 לחוק מרשם האוכלוסין; כלומר, בלי לתקן את החוק, ניתן לבטל את ההגדרה או את הכתובת לפי שם שבט, וללכת לפי תקנה 4 לחוק מרשם האוכלוסין,</w:t>
      </w:r>
      <w:r>
        <w:rPr>
          <w:rFonts w:hint="cs"/>
          <w:rtl/>
        </w:rPr>
        <w:t xml:space="preserve"> שקובע את המיקום לפי שם היישוב המוכר הנמצא. אומרים, למשל, שהוא מתגורר בסמוך ליישוב הזה, בנקודת ציון זו או אחרת, כפי שנהוג במועצות אזוריות יהודיות. יש מועצות אזוריות שבהן מגדירים את הכתובות לפי המיקום בסמוך ליישוב אחר, על-פי תקנה 4. ולדעתי, לא צריך להינעל. </w:t>
      </w:r>
    </w:p>
    <w:p w14:paraId="279461CE" w14:textId="77777777" w:rsidR="00000000" w:rsidRDefault="003C26CA">
      <w:pPr>
        <w:pStyle w:val="a"/>
        <w:rPr>
          <w:rFonts w:hint="cs"/>
          <w:rtl/>
        </w:rPr>
      </w:pPr>
    </w:p>
    <w:p w14:paraId="0278D443" w14:textId="77777777" w:rsidR="00000000" w:rsidRDefault="003C26CA">
      <w:pPr>
        <w:pStyle w:val="a"/>
        <w:rPr>
          <w:rFonts w:hint="cs"/>
          <w:rtl/>
        </w:rPr>
      </w:pPr>
      <w:r>
        <w:rPr>
          <w:rFonts w:hint="cs"/>
          <w:rtl/>
        </w:rPr>
        <w:t xml:space="preserve">גם בוועדת המשנה המשותפת היו דיונים, ופעם אחת משרד הפנים אמר כן, ופעם אחרת אמר לא, כי הוא אמר - בדרך הזאת אני לא רוצה לזכות בהכרה יישובים לא-מוכרים. זאת לא המטרה. </w:t>
      </w:r>
    </w:p>
    <w:p w14:paraId="7073B932" w14:textId="77777777" w:rsidR="00000000" w:rsidRDefault="003C26CA">
      <w:pPr>
        <w:pStyle w:val="a"/>
        <w:ind w:firstLine="0"/>
        <w:rPr>
          <w:rFonts w:hint="cs"/>
          <w:rtl/>
        </w:rPr>
      </w:pPr>
    </w:p>
    <w:p w14:paraId="2294AF79" w14:textId="77777777" w:rsidR="00000000" w:rsidRDefault="003C26CA">
      <w:pPr>
        <w:pStyle w:val="SpeakerCon"/>
        <w:rPr>
          <w:rtl/>
        </w:rPr>
      </w:pPr>
      <w:bookmarkStart w:id="277" w:name="FS000000519T11_06_2003_16_09_02"/>
      <w:bookmarkStart w:id="278" w:name="FS000000519T11_06_2003_16_09_32C"/>
      <w:bookmarkEnd w:id="277"/>
      <w:bookmarkEnd w:id="278"/>
      <w:r>
        <w:rPr>
          <w:rtl/>
        </w:rPr>
        <w:t>שר הפנים אברהם פורז:</w:t>
      </w:r>
    </w:p>
    <w:p w14:paraId="3D1C8C8C" w14:textId="77777777" w:rsidR="00000000" w:rsidRDefault="003C26CA">
      <w:pPr>
        <w:pStyle w:val="a"/>
        <w:rPr>
          <w:rtl/>
        </w:rPr>
      </w:pPr>
    </w:p>
    <w:p w14:paraId="0B48BDAA" w14:textId="77777777" w:rsidR="00000000" w:rsidRDefault="003C26CA">
      <w:pPr>
        <w:pStyle w:val="a"/>
        <w:rPr>
          <w:rFonts w:hint="cs"/>
          <w:rtl/>
        </w:rPr>
      </w:pPr>
      <w:r>
        <w:rPr>
          <w:rFonts w:hint="cs"/>
          <w:rtl/>
        </w:rPr>
        <w:t>חבר הכנסת אלסאנע, בדרך כלל אתה שואל, ואני צריך להשיב. פה אני עושה את</w:t>
      </w:r>
      <w:r>
        <w:rPr>
          <w:rFonts w:hint="cs"/>
          <w:rtl/>
        </w:rPr>
        <w:t xml:space="preserve"> ההיפך. </w:t>
      </w:r>
    </w:p>
    <w:p w14:paraId="00A0DE54" w14:textId="77777777" w:rsidR="00000000" w:rsidRDefault="003C26CA">
      <w:pPr>
        <w:pStyle w:val="a"/>
        <w:rPr>
          <w:rFonts w:hint="cs"/>
          <w:rtl/>
        </w:rPr>
      </w:pPr>
    </w:p>
    <w:p w14:paraId="367DFF81" w14:textId="77777777" w:rsidR="00000000" w:rsidRDefault="003C26CA">
      <w:pPr>
        <w:pStyle w:val="ad"/>
        <w:rPr>
          <w:rtl/>
        </w:rPr>
      </w:pPr>
      <w:r>
        <w:rPr>
          <w:rtl/>
        </w:rPr>
        <w:t>היו"ר אלי בן-מנחם:</w:t>
      </w:r>
    </w:p>
    <w:p w14:paraId="1ABFBA2E" w14:textId="77777777" w:rsidR="00000000" w:rsidRDefault="003C26CA">
      <w:pPr>
        <w:pStyle w:val="a"/>
        <w:rPr>
          <w:rtl/>
        </w:rPr>
      </w:pPr>
    </w:p>
    <w:p w14:paraId="48562C22" w14:textId="77777777" w:rsidR="00000000" w:rsidRDefault="003C26CA">
      <w:pPr>
        <w:pStyle w:val="a"/>
        <w:rPr>
          <w:rFonts w:hint="cs"/>
          <w:rtl/>
        </w:rPr>
      </w:pPr>
      <w:r>
        <w:rPr>
          <w:rFonts w:hint="cs"/>
          <w:rtl/>
        </w:rPr>
        <w:t>חבר הכנסת אלסאנע, אתה סיימת.</w:t>
      </w:r>
    </w:p>
    <w:p w14:paraId="2CE801C0" w14:textId="77777777" w:rsidR="00000000" w:rsidRDefault="003C26CA">
      <w:pPr>
        <w:pStyle w:val="a"/>
        <w:rPr>
          <w:rFonts w:hint="cs"/>
          <w:rtl/>
        </w:rPr>
      </w:pPr>
    </w:p>
    <w:p w14:paraId="5B97DDB8" w14:textId="77777777" w:rsidR="00000000" w:rsidRDefault="003C26CA">
      <w:pPr>
        <w:pStyle w:val="SpeakerCon"/>
        <w:rPr>
          <w:rtl/>
        </w:rPr>
      </w:pPr>
      <w:r>
        <w:rPr>
          <w:rFonts w:hint="eastAsia"/>
          <w:rtl/>
        </w:rPr>
        <w:t>טלב</w:t>
      </w:r>
      <w:r>
        <w:rPr>
          <w:rtl/>
        </w:rPr>
        <w:t xml:space="preserve"> אלסאנע (רע"ם):</w:t>
      </w:r>
    </w:p>
    <w:p w14:paraId="6C21B3CF" w14:textId="77777777" w:rsidR="00000000" w:rsidRDefault="003C26CA">
      <w:pPr>
        <w:pStyle w:val="a"/>
        <w:rPr>
          <w:rFonts w:hint="cs"/>
          <w:rtl/>
        </w:rPr>
      </w:pPr>
    </w:p>
    <w:p w14:paraId="63FBEF7A" w14:textId="77777777" w:rsidR="00000000" w:rsidRDefault="003C26CA">
      <w:pPr>
        <w:pStyle w:val="a"/>
        <w:ind w:firstLine="0"/>
        <w:rPr>
          <w:rFonts w:hint="cs"/>
          <w:rtl/>
        </w:rPr>
      </w:pPr>
      <w:r>
        <w:rPr>
          <w:rFonts w:hint="cs"/>
          <w:rtl/>
        </w:rPr>
        <w:tab/>
        <w:t xml:space="preserve">אולי צריך לבחון את זה. אני מבין שהשר קיבל תשובה מהפקידים במשרד הפנים ולא בחן את התשובה לעומק. אני מבקש שהשר יחזור ויגיד להם: מה הבעיה לבטל את ההכרה לפי שם השבט וללכת לפי תקנה </w:t>
      </w:r>
      <w:r>
        <w:rPr>
          <w:rFonts w:hint="cs"/>
          <w:rtl/>
        </w:rPr>
        <w:t xml:space="preserve">4? </w:t>
      </w:r>
    </w:p>
    <w:p w14:paraId="531F0F15" w14:textId="77777777" w:rsidR="00000000" w:rsidRDefault="003C26CA">
      <w:pPr>
        <w:pStyle w:val="a"/>
        <w:ind w:firstLine="0"/>
        <w:rPr>
          <w:rFonts w:hint="cs"/>
          <w:rtl/>
        </w:rPr>
      </w:pPr>
    </w:p>
    <w:p w14:paraId="69928AD1" w14:textId="77777777" w:rsidR="00000000" w:rsidRDefault="003C26CA">
      <w:pPr>
        <w:pStyle w:val="SpeakerCon"/>
        <w:rPr>
          <w:rtl/>
        </w:rPr>
      </w:pPr>
      <w:bookmarkStart w:id="279" w:name="FS000000519T11_06_2003_16_12_30C"/>
      <w:bookmarkEnd w:id="279"/>
      <w:r>
        <w:rPr>
          <w:rtl/>
        </w:rPr>
        <w:t>שר הפנים אברהם פורז:</w:t>
      </w:r>
    </w:p>
    <w:p w14:paraId="35E46D3C" w14:textId="77777777" w:rsidR="00000000" w:rsidRDefault="003C26CA">
      <w:pPr>
        <w:pStyle w:val="a"/>
        <w:rPr>
          <w:rtl/>
        </w:rPr>
      </w:pPr>
    </w:p>
    <w:p w14:paraId="173F7390" w14:textId="77777777" w:rsidR="00000000" w:rsidRDefault="003C26CA">
      <w:pPr>
        <w:pStyle w:val="a"/>
        <w:rPr>
          <w:rFonts w:hint="cs"/>
          <w:rtl/>
        </w:rPr>
      </w:pPr>
      <w:r>
        <w:rPr>
          <w:rFonts w:hint="cs"/>
          <w:rtl/>
        </w:rPr>
        <w:t>אני רוצה לשאול אותך משהו. מי שגר, למשל, ברהט או בלקיה או בערוער, לא כותבים את שם היישוב שבו הוא גר? או שמדובר רק ביישובים לא-מוכרים?</w:t>
      </w:r>
    </w:p>
    <w:p w14:paraId="784109D7" w14:textId="77777777" w:rsidR="00000000" w:rsidRDefault="003C26CA">
      <w:pPr>
        <w:pStyle w:val="a"/>
        <w:rPr>
          <w:rFonts w:hint="cs"/>
          <w:rtl/>
        </w:rPr>
      </w:pPr>
    </w:p>
    <w:p w14:paraId="72237596" w14:textId="77777777" w:rsidR="00000000" w:rsidRDefault="003C26CA">
      <w:pPr>
        <w:pStyle w:val="ac"/>
        <w:rPr>
          <w:rtl/>
        </w:rPr>
      </w:pPr>
      <w:r>
        <w:rPr>
          <w:rFonts w:hint="eastAsia"/>
          <w:rtl/>
        </w:rPr>
        <w:t>טלב</w:t>
      </w:r>
      <w:r>
        <w:rPr>
          <w:rtl/>
        </w:rPr>
        <w:t xml:space="preserve"> אלסאנע (רע"ם):</w:t>
      </w:r>
    </w:p>
    <w:p w14:paraId="5562FEB1" w14:textId="77777777" w:rsidR="00000000" w:rsidRDefault="003C26CA">
      <w:pPr>
        <w:pStyle w:val="a"/>
        <w:rPr>
          <w:rFonts w:hint="cs"/>
          <w:rtl/>
        </w:rPr>
      </w:pPr>
    </w:p>
    <w:p w14:paraId="51D1A83D" w14:textId="77777777" w:rsidR="00000000" w:rsidRDefault="003C26CA">
      <w:pPr>
        <w:pStyle w:val="a"/>
        <w:rPr>
          <w:rFonts w:hint="cs"/>
          <w:rtl/>
        </w:rPr>
      </w:pPr>
      <w:r>
        <w:rPr>
          <w:rFonts w:hint="cs"/>
          <w:rtl/>
        </w:rPr>
        <w:t xml:space="preserve">למשל, שבט אלסאנע </w:t>
      </w:r>
      <w:r>
        <w:rPr>
          <w:rtl/>
        </w:rPr>
        <w:t>–</w:t>
      </w:r>
      <w:r>
        <w:rPr>
          <w:rFonts w:hint="cs"/>
          <w:rtl/>
        </w:rPr>
        <w:t xml:space="preserve"> זה השבט שלי. השבט הזה בחלקו - - -</w:t>
      </w:r>
    </w:p>
    <w:p w14:paraId="73300120" w14:textId="77777777" w:rsidR="00000000" w:rsidRDefault="003C26CA">
      <w:pPr>
        <w:pStyle w:val="a"/>
        <w:rPr>
          <w:rFonts w:hint="cs"/>
          <w:rtl/>
        </w:rPr>
      </w:pPr>
    </w:p>
    <w:p w14:paraId="13A82815" w14:textId="77777777" w:rsidR="00000000" w:rsidRDefault="003C26CA">
      <w:pPr>
        <w:pStyle w:val="SpeakerCon"/>
        <w:rPr>
          <w:rtl/>
        </w:rPr>
      </w:pPr>
      <w:bookmarkStart w:id="280" w:name="FS000000519T11_06_2003_16_13_34C"/>
      <w:bookmarkEnd w:id="280"/>
      <w:r>
        <w:rPr>
          <w:rtl/>
        </w:rPr>
        <w:t>שר הפנים אברהם פורז:</w:t>
      </w:r>
    </w:p>
    <w:p w14:paraId="3516600F" w14:textId="77777777" w:rsidR="00000000" w:rsidRDefault="003C26CA">
      <w:pPr>
        <w:pStyle w:val="a"/>
        <w:rPr>
          <w:rtl/>
        </w:rPr>
      </w:pPr>
    </w:p>
    <w:p w14:paraId="366FDC4B" w14:textId="77777777" w:rsidR="00000000" w:rsidRDefault="003C26CA">
      <w:pPr>
        <w:pStyle w:val="a"/>
        <w:rPr>
          <w:rFonts w:hint="cs"/>
          <w:rtl/>
        </w:rPr>
      </w:pPr>
      <w:r>
        <w:rPr>
          <w:rFonts w:hint="cs"/>
          <w:rtl/>
        </w:rPr>
        <w:t>היכן אתה גר?</w:t>
      </w:r>
    </w:p>
    <w:p w14:paraId="7C62EF9A" w14:textId="77777777" w:rsidR="00000000" w:rsidRDefault="003C26CA">
      <w:pPr>
        <w:pStyle w:val="a"/>
        <w:rPr>
          <w:rFonts w:hint="cs"/>
          <w:rtl/>
        </w:rPr>
      </w:pPr>
    </w:p>
    <w:p w14:paraId="7A8ED649" w14:textId="77777777" w:rsidR="00000000" w:rsidRDefault="003C26CA">
      <w:pPr>
        <w:pStyle w:val="ac"/>
        <w:rPr>
          <w:rtl/>
        </w:rPr>
      </w:pPr>
      <w:r>
        <w:rPr>
          <w:rFonts w:hint="eastAsia"/>
          <w:rtl/>
        </w:rPr>
        <w:t>טלב</w:t>
      </w:r>
      <w:r>
        <w:rPr>
          <w:rtl/>
        </w:rPr>
        <w:t xml:space="preserve"> אלסאנע (רע"ם):</w:t>
      </w:r>
    </w:p>
    <w:p w14:paraId="54BFABB9" w14:textId="77777777" w:rsidR="00000000" w:rsidRDefault="003C26CA">
      <w:pPr>
        <w:pStyle w:val="a"/>
        <w:rPr>
          <w:rFonts w:hint="cs"/>
          <w:rtl/>
        </w:rPr>
      </w:pPr>
    </w:p>
    <w:p w14:paraId="582BC620" w14:textId="77777777" w:rsidR="00000000" w:rsidRDefault="003C26CA">
      <w:pPr>
        <w:pStyle w:val="a"/>
        <w:ind w:firstLine="0"/>
        <w:rPr>
          <w:rFonts w:hint="cs"/>
          <w:rtl/>
        </w:rPr>
      </w:pPr>
      <w:r>
        <w:rPr>
          <w:rFonts w:hint="cs"/>
          <w:rtl/>
        </w:rPr>
        <w:tab/>
        <w:t>אני גר ביישוב לקיה.</w:t>
      </w:r>
    </w:p>
    <w:p w14:paraId="225CA560" w14:textId="77777777" w:rsidR="00000000" w:rsidRDefault="003C26CA">
      <w:pPr>
        <w:pStyle w:val="a"/>
        <w:ind w:firstLine="0"/>
        <w:rPr>
          <w:rtl/>
        </w:rPr>
      </w:pPr>
    </w:p>
    <w:p w14:paraId="57410EFE" w14:textId="77777777" w:rsidR="00000000" w:rsidRDefault="003C26CA">
      <w:pPr>
        <w:pStyle w:val="a"/>
        <w:ind w:firstLine="0"/>
        <w:rPr>
          <w:rFonts w:hint="cs"/>
          <w:rtl/>
        </w:rPr>
      </w:pPr>
    </w:p>
    <w:p w14:paraId="75E90C2C" w14:textId="77777777" w:rsidR="00000000" w:rsidRDefault="003C26CA">
      <w:pPr>
        <w:pStyle w:val="SpeakerCon"/>
        <w:rPr>
          <w:rtl/>
        </w:rPr>
      </w:pPr>
      <w:bookmarkStart w:id="281" w:name="FS000000519T11_06_2003_16_14_45C"/>
      <w:bookmarkEnd w:id="281"/>
      <w:r>
        <w:rPr>
          <w:rtl/>
        </w:rPr>
        <w:t>שר הפנים אברהם פורז:</w:t>
      </w:r>
    </w:p>
    <w:p w14:paraId="0884F564" w14:textId="77777777" w:rsidR="00000000" w:rsidRDefault="003C26CA">
      <w:pPr>
        <w:pStyle w:val="a"/>
        <w:rPr>
          <w:rtl/>
        </w:rPr>
      </w:pPr>
    </w:p>
    <w:p w14:paraId="6FC6A51D" w14:textId="77777777" w:rsidR="00000000" w:rsidRDefault="003C26CA">
      <w:pPr>
        <w:pStyle w:val="a"/>
        <w:rPr>
          <w:rFonts w:hint="cs"/>
          <w:rtl/>
        </w:rPr>
      </w:pPr>
      <w:r>
        <w:rPr>
          <w:rFonts w:hint="cs"/>
          <w:rtl/>
        </w:rPr>
        <w:t>אם אתה גר בלקיה, כותבים לקיה או כותבים שבט אלסאנע?</w:t>
      </w:r>
    </w:p>
    <w:p w14:paraId="32B934AF" w14:textId="77777777" w:rsidR="00000000" w:rsidRDefault="003C26CA">
      <w:pPr>
        <w:pStyle w:val="a"/>
        <w:rPr>
          <w:rFonts w:hint="cs"/>
          <w:rtl/>
        </w:rPr>
      </w:pPr>
    </w:p>
    <w:p w14:paraId="0626EDD4" w14:textId="77777777" w:rsidR="00000000" w:rsidRDefault="003C26CA">
      <w:pPr>
        <w:pStyle w:val="ac"/>
        <w:rPr>
          <w:rtl/>
        </w:rPr>
      </w:pPr>
      <w:r>
        <w:rPr>
          <w:rFonts w:hint="eastAsia"/>
          <w:rtl/>
        </w:rPr>
        <w:t>טלב</w:t>
      </w:r>
      <w:r>
        <w:rPr>
          <w:rtl/>
        </w:rPr>
        <w:t xml:space="preserve"> אלסאנע (רע"ם):</w:t>
      </w:r>
    </w:p>
    <w:p w14:paraId="1E7E7FBC" w14:textId="77777777" w:rsidR="00000000" w:rsidRDefault="003C26CA">
      <w:pPr>
        <w:pStyle w:val="a"/>
        <w:rPr>
          <w:rFonts w:hint="cs"/>
          <w:rtl/>
        </w:rPr>
      </w:pPr>
    </w:p>
    <w:p w14:paraId="75F71F18" w14:textId="77777777" w:rsidR="00000000" w:rsidRDefault="003C26CA">
      <w:pPr>
        <w:pStyle w:val="a"/>
        <w:rPr>
          <w:rFonts w:hint="cs"/>
          <w:rtl/>
        </w:rPr>
      </w:pPr>
      <w:r>
        <w:rPr>
          <w:rFonts w:hint="cs"/>
          <w:rtl/>
        </w:rPr>
        <w:t xml:space="preserve">יש כאלה שכותבים שבט אלסאנע, כי לא שינו את הכתובת שלהם, ויש כאלה שרושמים לקיה. השבט הזה חלקו נמצא בלקיה, </w:t>
      </w:r>
      <w:r>
        <w:rPr>
          <w:rFonts w:hint="cs"/>
          <w:rtl/>
        </w:rPr>
        <w:t>חלק אחר נמצא ברהט, חלק שלישי נמצא בתל-שבע. כשאתה אומר שבט אלסאנע, איפה השבט הזה? צריך להגדיר את המיקום הגיאוגרפי. אם מדובר, למשל, בשבט פורז, איפה האנשים מתגוררים, בתל-אביב, ברמת-גן? מה זאת אומרת? צריך לציין כתובת, רחוב ומספר דירה. מה זאת אומרת שם של שבט?</w:t>
      </w:r>
    </w:p>
    <w:p w14:paraId="2470C6B8" w14:textId="77777777" w:rsidR="00000000" w:rsidRDefault="003C26CA">
      <w:pPr>
        <w:pStyle w:val="a"/>
        <w:rPr>
          <w:rFonts w:hint="cs"/>
          <w:rtl/>
        </w:rPr>
      </w:pPr>
    </w:p>
    <w:p w14:paraId="15844302" w14:textId="77777777" w:rsidR="00000000" w:rsidRDefault="003C26CA">
      <w:pPr>
        <w:pStyle w:val="SpeakerCon"/>
        <w:rPr>
          <w:rtl/>
        </w:rPr>
      </w:pPr>
      <w:bookmarkStart w:id="282" w:name="FS000000519T11_06_2003_16_17_31C"/>
      <w:bookmarkEnd w:id="282"/>
      <w:r>
        <w:rPr>
          <w:rtl/>
        </w:rPr>
        <w:t>שר הפנים אברהם פורז:</w:t>
      </w:r>
    </w:p>
    <w:p w14:paraId="0E0B661E" w14:textId="77777777" w:rsidR="00000000" w:rsidRDefault="003C26CA">
      <w:pPr>
        <w:pStyle w:val="a"/>
        <w:rPr>
          <w:rtl/>
        </w:rPr>
      </w:pPr>
    </w:p>
    <w:p w14:paraId="66593DD3" w14:textId="77777777" w:rsidR="00000000" w:rsidRDefault="003C26CA">
      <w:pPr>
        <w:pStyle w:val="a"/>
        <w:rPr>
          <w:rFonts w:hint="cs"/>
          <w:rtl/>
        </w:rPr>
      </w:pPr>
      <w:r>
        <w:rPr>
          <w:rFonts w:hint="cs"/>
          <w:rtl/>
        </w:rPr>
        <w:t>ברור. חבר הכנסת אלסאנע, מתוך תשובתך הבנתי שמדובר כנראה בכאלה שגרים ביישובים לא-מוכרים, כי ביישובים המוכרים הכתובת היא כנראה לפי מקום היישוב. אני אבדוק את העניין, רק שיש פה בעיה, כי על-ידי זה, לכאורה, המדינה נותנת הכרה ליישובים לא-מוכר</w:t>
      </w:r>
      <w:r>
        <w:rPr>
          <w:rFonts w:hint="cs"/>
          <w:rtl/>
        </w:rPr>
        <w:t xml:space="preserve">ים. אבל אתה יודע שלפי תוכנית הממשלה צריכים לקום בנגב עוד מספר די גדול של יישובים לאוכלוסייה הבדואית. אני מניח שכל מי שיעבור לאחד מהיישובים האלה </w:t>
      </w:r>
      <w:r>
        <w:rPr>
          <w:rtl/>
        </w:rPr>
        <w:t>–</w:t>
      </w:r>
      <w:r>
        <w:rPr>
          <w:rFonts w:hint="cs"/>
          <w:rtl/>
        </w:rPr>
        <w:t xml:space="preserve"> כתובתו תהיה בוודאי באותו מקום. אני מוכן לבדוק גם הלאה, אבל באיזה מקום זה ברור, שאם מישהו נמצא במקום שאינו מקום</w:t>
      </w:r>
      <w:r>
        <w:rPr>
          <w:rFonts w:hint="cs"/>
          <w:rtl/>
        </w:rPr>
        <w:t xml:space="preserve"> יישוב, קשה מאוד להגדיר היכן הוא, והמדינה לא יכולה להכיר ביישוב בלתי מוכר על-ידי שינוי הכתובת למקום שלמעשה כאילו לא קיים.</w:t>
      </w:r>
    </w:p>
    <w:p w14:paraId="08A5B8F3" w14:textId="77777777" w:rsidR="00000000" w:rsidRDefault="003C26CA">
      <w:pPr>
        <w:pStyle w:val="a"/>
        <w:rPr>
          <w:rFonts w:hint="cs"/>
          <w:rtl/>
        </w:rPr>
      </w:pPr>
    </w:p>
    <w:p w14:paraId="58B4E7F7" w14:textId="77777777" w:rsidR="00000000" w:rsidRDefault="003C26CA">
      <w:pPr>
        <w:pStyle w:val="ac"/>
        <w:rPr>
          <w:rtl/>
        </w:rPr>
      </w:pPr>
      <w:r>
        <w:rPr>
          <w:rFonts w:hint="eastAsia"/>
          <w:rtl/>
        </w:rPr>
        <w:t>טלב</w:t>
      </w:r>
      <w:r>
        <w:rPr>
          <w:rtl/>
        </w:rPr>
        <w:t xml:space="preserve"> אלסאנע (רע"ם):</w:t>
      </w:r>
    </w:p>
    <w:p w14:paraId="2F33D695" w14:textId="77777777" w:rsidR="00000000" w:rsidRDefault="003C26CA">
      <w:pPr>
        <w:pStyle w:val="a"/>
        <w:rPr>
          <w:rFonts w:hint="cs"/>
          <w:rtl/>
        </w:rPr>
      </w:pPr>
    </w:p>
    <w:p w14:paraId="72BBE286" w14:textId="77777777" w:rsidR="00000000" w:rsidRDefault="003C26CA">
      <w:pPr>
        <w:pStyle w:val="a"/>
        <w:rPr>
          <w:rFonts w:hint="cs"/>
          <w:rtl/>
        </w:rPr>
      </w:pPr>
      <w:r>
        <w:rPr>
          <w:rFonts w:hint="cs"/>
          <w:rtl/>
        </w:rPr>
        <w:t>יש תקנה 4.</w:t>
      </w:r>
    </w:p>
    <w:p w14:paraId="2CEE2B10" w14:textId="77777777" w:rsidR="00000000" w:rsidRDefault="003C26CA">
      <w:pPr>
        <w:pStyle w:val="a"/>
        <w:rPr>
          <w:rFonts w:hint="cs"/>
          <w:rtl/>
        </w:rPr>
      </w:pPr>
    </w:p>
    <w:p w14:paraId="47F6CC5E" w14:textId="77777777" w:rsidR="00000000" w:rsidRDefault="003C26CA">
      <w:pPr>
        <w:pStyle w:val="ad"/>
        <w:rPr>
          <w:rtl/>
        </w:rPr>
      </w:pPr>
      <w:r>
        <w:rPr>
          <w:rtl/>
        </w:rPr>
        <w:t>היו"ר אלי בן-מנחם:</w:t>
      </w:r>
    </w:p>
    <w:p w14:paraId="620B1DE5" w14:textId="77777777" w:rsidR="00000000" w:rsidRDefault="003C26CA">
      <w:pPr>
        <w:pStyle w:val="a"/>
        <w:rPr>
          <w:rtl/>
        </w:rPr>
      </w:pPr>
    </w:p>
    <w:p w14:paraId="5F86BBAC" w14:textId="77777777" w:rsidR="00000000" w:rsidRDefault="003C26CA">
      <w:pPr>
        <w:pStyle w:val="a"/>
        <w:rPr>
          <w:rFonts w:hint="cs"/>
          <w:rtl/>
        </w:rPr>
      </w:pPr>
      <w:r>
        <w:rPr>
          <w:rFonts w:hint="cs"/>
          <w:rtl/>
        </w:rPr>
        <w:t xml:space="preserve">חבר הכנסת טלב אלסאנע, הוא סיים. אחרי זה תוכלו להבהיר ביניכם את העניינים. </w:t>
      </w:r>
    </w:p>
    <w:p w14:paraId="4EDA9B63" w14:textId="77777777" w:rsidR="00000000" w:rsidRDefault="003C26CA">
      <w:pPr>
        <w:pStyle w:val="a"/>
        <w:rPr>
          <w:rFonts w:hint="cs"/>
          <w:rtl/>
        </w:rPr>
      </w:pPr>
    </w:p>
    <w:p w14:paraId="33880001" w14:textId="77777777" w:rsidR="00000000" w:rsidRDefault="003C26CA">
      <w:pPr>
        <w:pStyle w:val="a"/>
        <w:rPr>
          <w:rFonts w:hint="cs"/>
          <w:rtl/>
        </w:rPr>
      </w:pPr>
      <w:r>
        <w:rPr>
          <w:rFonts w:hint="cs"/>
          <w:rtl/>
        </w:rPr>
        <w:t xml:space="preserve">אנחנו </w:t>
      </w:r>
      <w:r>
        <w:rPr>
          <w:rFonts w:hint="cs"/>
          <w:rtl/>
        </w:rPr>
        <w:t xml:space="preserve">עוברים לשאילתא הבאה, שאילתא מס' 19, של חבר הכנסת עזמי בשארה: מועד הבחירות במועצה המקומית כפר-כאבול. בבקשה, אדוני השר. </w:t>
      </w:r>
    </w:p>
    <w:p w14:paraId="0374F471" w14:textId="77777777" w:rsidR="00000000" w:rsidRDefault="003C26CA">
      <w:pPr>
        <w:pStyle w:val="a"/>
        <w:ind w:firstLine="0"/>
        <w:rPr>
          <w:rtl/>
        </w:rPr>
      </w:pPr>
    </w:p>
    <w:p w14:paraId="38D250DE" w14:textId="77777777" w:rsidR="00000000" w:rsidRDefault="003C26CA">
      <w:pPr>
        <w:pStyle w:val="a"/>
        <w:ind w:firstLine="0"/>
        <w:rPr>
          <w:rFonts w:hint="cs"/>
          <w:rtl/>
        </w:rPr>
      </w:pPr>
    </w:p>
    <w:p w14:paraId="777528DD" w14:textId="77777777" w:rsidR="00000000" w:rsidRDefault="003C26CA">
      <w:pPr>
        <w:pStyle w:val="Query"/>
        <w:jc w:val="center"/>
        <w:rPr>
          <w:rtl/>
        </w:rPr>
      </w:pPr>
      <w:bookmarkStart w:id="283" w:name="CQ10015FI0010015T11_06_2003_16_23_35"/>
      <w:bookmarkEnd w:id="283"/>
      <w:r>
        <w:rPr>
          <w:rtl/>
        </w:rPr>
        <w:t>19. מועד הבחירות במועצה המקומית כאבול</w:t>
      </w:r>
    </w:p>
    <w:p w14:paraId="64ADACC8" w14:textId="77777777" w:rsidR="00000000" w:rsidRDefault="003C26CA">
      <w:pPr>
        <w:pStyle w:val="a"/>
        <w:rPr>
          <w:rFonts w:hint="cs"/>
          <w:rtl/>
        </w:rPr>
      </w:pPr>
    </w:p>
    <w:p w14:paraId="75CA504A" w14:textId="77777777" w:rsidR="00000000" w:rsidRDefault="003C26CA">
      <w:pPr>
        <w:pStyle w:val="SpeakerCon"/>
      </w:pPr>
      <w:bookmarkStart w:id="284" w:name="ESQ10015"/>
      <w:bookmarkEnd w:id="284"/>
      <w:r>
        <w:rPr>
          <w:rtl/>
        </w:rPr>
        <w:t>חבר</w:t>
      </w:r>
      <w:r>
        <w:rPr>
          <w:rFonts w:hint="cs"/>
          <w:rtl/>
        </w:rPr>
        <w:t xml:space="preserve"> הכנסת </w:t>
      </w:r>
      <w:r>
        <w:rPr>
          <w:rtl/>
        </w:rPr>
        <w:t>עזמי בשארה</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6D772CB4" w14:textId="77777777" w:rsidR="00000000" w:rsidRDefault="003C26CA">
      <w:pPr>
        <w:bidi/>
        <w:spacing w:line="360" w:lineRule="auto"/>
        <w:ind w:firstLine="720"/>
        <w:jc w:val="both"/>
        <w:rPr>
          <w:rFonts w:cs="Arial" w:hint="cs"/>
          <w:sz w:val="28"/>
          <w:szCs w:val="22"/>
          <w:rtl/>
        </w:rPr>
      </w:pPr>
      <w:r>
        <w:rPr>
          <w:rFonts w:cs="Arial"/>
          <w:sz w:val="28"/>
          <w:szCs w:val="22"/>
          <w:rtl/>
        </w:rPr>
        <w:t xml:space="preserve">ביום ח' </w:t>
      </w:r>
      <w:r>
        <w:rPr>
          <w:rFonts w:cs="Arial" w:hint="cs"/>
          <w:sz w:val="28"/>
          <w:szCs w:val="22"/>
          <w:rtl/>
        </w:rPr>
        <w:t>ב</w:t>
      </w:r>
      <w:r>
        <w:rPr>
          <w:rFonts w:cs="Arial"/>
          <w:sz w:val="28"/>
          <w:szCs w:val="22"/>
          <w:rtl/>
        </w:rPr>
        <w:t>אדר ב</w:t>
      </w:r>
      <w:r>
        <w:rPr>
          <w:rFonts w:cs="Arial" w:hint="cs"/>
          <w:sz w:val="28"/>
          <w:szCs w:val="22"/>
          <w:rtl/>
        </w:rPr>
        <w:t>'</w:t>
      </w:r>
      <w:r>
        <w:rPr>
          <w:rFonts w:cs="Arial"/>
          <w:sz w:val="28"/>
          <w:szCs w:val="22"/>
          <w:rtl/>
        </w:rPr>
        <w:t xml:space="preserve"> התשס"ג (12 במר</w:t>
      </w:r>
      <w:r>
        <w:rPr>
          <w:rFonts w:cs="Arial" w:hint="cs"/>
          <w:sz w:val="28"/>
          <w:szCs w:val="22"/>
          <w:rtl/>
        </w:rPr>
        <w:t>ס</w:t>
      </w:r>
      <w:r>
        <w:rPr>
          <w:rFonts w:cs="Arial"/>
          <w:sz w:val="28"/>
          <w:szCs w:val="22"/>
          <w:rtl/>
        </w:rPr>
        <w:t xml:space="preserve"> 2003):</w:t>
      </w:r>
    </w:p>
    <w:p w14:paraId="0FFADF1E" w14:textId="77777777" w:rsidR="00000000" w:rsidRDefault="003C26CA">
      <w:pPr>
        <w:bidi/>
        <w:spacing w:line="360" w:lineRule="auto"/>
        <w:ind w:firstLine="523"/>
        <w:jc w:val="both"/>
        <w:rPr>
          <w:rFonts w:cs="Arial" w:hint="cs"/>
          <w:sz w:val="28"/>
          <w:szCs w:val="22"/>
          <w:rtl/>
        </w:rPr>
      </w:pPr>
    </w:p>
    <w:p w14:paraId="264E40C4" w14:textId="77777777" w:rsidR="00000000" w:rsidRDefault="003C26CA">
      <w:pPr>
        <w:bidi/>
        <w:spacing w:line="360" w:lineRule="auto"/>
        <w:ind w:firstLine="523"/>
        <w:jc w:val="both"/>
        <w:rPr>
          <w:rFonts w:cs="Arial" w:hint="cs"/>
          <w:sz w:val="28"/>
          <w:szCs w:val="22"/>
        </w:rPr>
      </w:pPr>
    </w:p>
    <w:p w14:paraId="231761E4" w14:textId="77777777" w:rsidR="00000000" w:rsidRDefault="003C26CA">
      <w:pPr>
        <w:bidi/>
        <w:spacing w:line="360" w:lineRule="auto"/>
        <w:ind w:firstLine="720"/>
        <w:jc w:val="both"/>
        <w:rPr>
          <w:rFonts w:cs="Arial"/>
          <w:sz w:val="28"/>
          <w:szCs w:val="22"/>
        </w:rPr>
      </w:pPr>
      <w:r>
        <w:rPr>
          <w:rFonts w:cs="Arial"/>
          <w:sz w:val="28"/>
          <w:szCs w:val="22"/>
          <w:rtl/>
        </w:rPr>
        <w:t>זה שנים רבות הבחיר</w:t>
      </w:r>
      <w:r>
        <w:rPr>
          <w:rFonts w:cs="Arial"/>
          <w:sz w:val="28"/>
          <w:szCs w:val="22"/>
          <w:rtl/>
        </w:rPr>
        <w:t xml:space="preserve">ות למועצה המקומית בכאבול שבגליל אינן מתקיימות באותו מועד של הבחירות </w:t>
      </w:r>
      <w:r>
        <w:rPr>
          <w:rFonts w:cs="Arial" w:hint="cs"/>
          <w:sz w:val="28"/>
          <w:szCs w:val="22"/>
          <w:rtl/>
        </w:rPr>
        <w:t>ב</w:t>
      </w:r>
      <w:r>
        <w:rPr>
          <w:rFonts w:cs="Arial"/>
          <w:sz w:val="28"/>
          <w:szCs w:val="22"/>
          <w:rtl/>
        </w:rPr>
        <w:t xml:space="preserve">שאר המועצות המקומיות. גם השנה לא נקבעו הבחירות יחד עם שאר המועצות המקומיות. </w:t>
      </w:r>
    </w:p>
    <w:p w14:paraId="531334A1" w14:textId="77777777" w:rsidR="00000000" w:rsidRDefault="003C26CA">
      <w:pPr>
        <w:bidi/>
        <w:spacing w:line="360" w:lineRule="auto"/>
        <w:ind w:firstLine="720"/>
        <w:jc w:val="both"/>
        <w:rPr>
          <w:rFonts w:cs="Arial"/>
          <w:sz w:val="28"/>
          <w:szCs w:val="22"/>
        </w:rPr>
      </w:pPr>
    </w:p>
    <w:p w14:paraId="22D6E54C"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9276229" w14:textId="77777777" w:rsidR="00000000" w:rsidRDefault="003C26CA">
      <w:pPr>
        <w:bidi/>
        <w:spacing w:line="360" w:lineRule="auto"/>
        <w:ind w:firstLine="720"/>
        <w:jc w:val="both"/>
        <w:rPr>
          <w:rFonts w:cs="Arial"/>
          <w:sz w:val="28"/>
          <w:szCs w:val="22"/>
        </w:rPr>
      </w:pPr>
    </w:p>
    <w:p w14:paraId="66ED98A8" w14:textId="77777777" w:rsidR="00000000" w:rsidRDefault="003C26CA">
      <w:pPr>
        <w:bidi/>
        <w:spacing w:line="360" w:lineRule="auto"/>
        <w:ind w:firstLine="720"/>
        <w:jc w:val="both"/>
        <w:rPr>
          <w:rFonts w:cs="Arial"/>
          <w:sz w:val="28"/>
          <w:szCs w:val="22"/>
          <w:rtl/>
        </w:rPr>
      </w:pPr>
      <w:r>
        <w:rPr>
          <w:rFonts w:cs="Arial"/>
          <w:sz w:val="28"/>
          <w:szCs w:val="22"/>
          <w:rtl/>
        </w:rPr>
        <w:t>1</w:t>
      </w:r>
      <w:r>
        <w:rPr>
          <w:rFonts w:cs="Arial" w:hint="cs"/>
          <w:sz w:val="28"/>
          <w:szCs w:val="22"/>
          <w:rtl/>
        </w:rPr>
        <w:t>.</w:t>
      </w:r>
      <w:r>
        <w:rPr>
          <w:rFonts w:cs="Arial"/>
          <w:sz w:val="28"/>
          <w:szCs w:val="22"/>
          <w:rtl/>
        </w:rPr>
        <w:t xml:space="preserve"> מה הן הסיבות </w:t>
      </w:r>
      <w:r>
        <w:rPr>
          <w:rFonts w:cs="Arial" w:hint="cs"/>
          <w:sz w:val="28"/>
          <w:szCs w:val="22"/>
          <w:rtl/>
        </w:rPr>
        <w:t xml:space="preserve">לכך </w:t>
      </w:r>
      <w:r>
        <w:rPr>
          <w:rFonts w:cs="Arial"/>
          <w:sz w:val="28"/>
          <w:szCs w:val="22"/>
          <w:rtl/>
        </w:rPr>
        <w:t>שעוד לא נקבע מועד לבחירות במועצה המקומית כאבול?</w:t>
      </w:r>
    </w:p>
    <w:p w14:paraId="44065619" w14:textId="77777777" w:rsidR="00000000" w:rsidRDefault="003C26CA">
      <w:pPr>
        <w:bidi/>
        <w:spacing w:line="360" w:lineRule="auto"/>
        <w:ind w:firstLine="720"/>
        <w:jc w:val="both"/>
        <w:rPr>
          <w:rFonts w:cs="Arial"/>
          <w:sz w:val="28"/>
          <w:szCs w:val="22"/>
          <w:rtl/>
        </w:rPr>
      </w:pPr>
    </w:p>
    <w:p w14:paraId="4221DA98" w14:textId="77777777" w:rsidR="00000000" w:rsidRDefault="003C26CA">
      <w:pPr>
        <w:bidi/>
        <w:spacing w:line="360" w:lineRule="auto"/>
        <w:ind w:firstLine="720"/>
        <w:jc w:val="both"/>
        <w:rPr>
          <w:rFonts w:cs="Arial"/>
          <w:sz w:val="28"/>
          <w:szCs w:val="22"/>
          <w:rtl/>
        </w:rPr>
      </w:pPr>
      <w:r>
        <w:rPr>
          <w:rFonts w:cs="Arial"/>
          <w:sz w:val="28"/>
          <w:szCs w:val="22"/>
          <w:rtl/>
        </w:rPr>
        <w:t>2</w:t>
      </w:r>
      <w:r>
        <w:rPr>
          <w:rFonts w:cs="Arial" w:hint="cs"/>
          <w:sz w:val="28"/>
          <w:szCs w:val="22"/>
          <w:rtl/>
        </w:rPr>
        <w:t>.</w:t>
      </w:r>
      <w:r>
        <w:rPr>
          <w:rFonts w:cs="Arial"/>
          <w:sz w:val="28"/>
          <w:szCs w:val="22"/>
          <w:rtl/>
        </w:rPr>
        <w:t xml:space="preserve"> מה</w:t>
      </w:r>
      <w:r>
        <w:rPr>
          <w:rFonts w:cs="Arial" w:hint="cs"/>
          <w:sz w:val="28"/>
          <w:szCs w:val="22"/>
          <w:rtl/>
        </w:rPr>
        <w:t xml:space="preserve"> הוא</w:t>
      </w:r>
      <w:r>
        <w:rPr>
          <w:rFonts w:cs="Arial"/>
          <w:sz w:val="28"/>
          <w:szCs w:val="22"/>
          <w:rtl/>
        </w:rPr>
        <w:t xml:space="preserve"> מועד הבחירות למו</w:t>
      </w:r>
      <w:r>
        <w:rPr>
          <w:rFonts w:cs="Arial"/>
          <w:sz w:val="28"/>
          <w:szCs w:val="22"/>
          <w:rtl/>
        </w:rPr>
        <w:t>עצה המקומית כאבול?</w:t>
      </w:r>
    </w:p>
    <w:p w14:paraId="27CBC712" w14:textId="77777777" w:rsidR="00000000" w:rsidRDefault="003C26CA">
      <w:pPr>
        <w:bidi/>
        <w:spacing w:line="360" w:lineRule="auto"/>
        <w:ind w:firstLine="720"/>
        <w:jc w:val="both"/>
        <w:rPr>
          <w:rFonts w:cs="Arial"/>
          <w:sz w:val="28"/>
          <w:szCs w:val="22"/>
          <w:rtl/>
        </w:rPr>
      </w:pPr>
    </w:p>
    <w:p w14:paraId="4FA0CCD0" w14:textId="77777777" w:rsidR="00000000" w:rsidRDefault="003C26CA">
      <w:pPr>
        <w:pStyle w:val="SpeakerCon"/>
        <w:rPr>
          <w:rtl/>
        </w:rPr>
      </w:pPr>
      <w:bookmarkStart w:id="285" w:name="FS000000519T11_06_2003_16_25_46C"/>
      <w:bookmarkEnd w:id="285"/>
      <w:r>
        <w:rPr>
          <w:rtl/>
        </w:rPr>
        <w:t>שר הפנים אברהם פורז:</w:t>
      </w:r>
    </w:p>
    <w:p w14:paraId="66DE2825" w14:textId="77777777" w:rsidR="00000000" w:rsidRDefault="003C26CA">
      <w:pPr>
        <w:pStyle w:val="a"/>
        <w:rPr>
          <w:rtl/>
        </w:rPr>
      </w:pPr>
    </w:p>
    <w:p w14:paraId="73B6F273" w14:textId="77777777" w:rsidR="00000000" w:rsidRDefault="003C26CA">
      <w:pPr>
        <w:pStyle w:val="a"/>
        <w:rPr>
          <w:rFonts w:hint="cs"/>
          <w:rtl/>
        </w:rPr>
      </w:pPr>
      <w:r>
        <w:rPr>
          <w:rFonts w:hint="cs"/>
          <w:rtl/>
        </w:rPr>
        <w:t xml:space="preserve">הנני מתכבד להשיב על השאילתא: </w:t>
      </w:r>
    </w:p>
    <w:p w14:paraId="4C800BE7" w14:textId="77777777" w:rsidR="00000000" w:rsidRDefault="003C26CA">
      <w:pPr>
        <w:pStyle w:val="a"/>
        <w:rPr>
          <w:rFonts w:hint="cs"/>
          <w:rtl/>
        </w:rPr>
      </w:pPr>
    </w:p>
    <w:p w14:paraId="67558CEF" w14:textId="77777777" w:rsidR="00000000" w:rsidRDefault="003C26CA">
      <w:pPr>
        <w:pStyle w:val="a"/>
        <w:rPr>
          <w:rFonts w:hint="cs"/>
          <w:rtl/>
        </w:rPr>
      </w:pPr>
      <w:r>
        <w:rPr>
          <w:rFonts w:hint="cs"/>
          <w:rtl/>
        </w:rPr>
        <w:t xml:space="preserve">1-2. אני מפנה את תשומת לבו של חבר הכנסת הנכבד לפרסום ברשומות מיום 10 במאי 1999 - ילקוט הפרסומים 4749, עמוד 3077 </w:t>
      </w:r>
      <w:r>
        <w:rPr>
          <w:rtl/>
        </w:rPr>
        <w:t>–</w:t>
      </w:r>
      <w:r>
        <w:rPr>
          <w:rFonts w:hint="cs"/>
          <w:rtl/>
        </w:rPr>
        <w:t xml:space="preserve"> שבו פורסמה קביעת המועד לבחירות. קביעה זו נעשתה משום הצורך לקבוע אורך </w:t>
      </w:r>
      <w:r>
        <w:rPr>
          <w:rFonts w:hint="cs"/>
          <w:rtl/>
        </w:rPr>
        <w:t>קדנציה סביר למועצת הרשות והתאמה עם המועד שבו תתקיימנה בחירות בכלל הרשויות המקומיות. אשר על כן ובשל העובדה שהבחירות למועצה המקומית בכאבול התקיימו ביום 31 באוקטובר 2000, נקבע מועד הבחירות, כפי שפורסם, ליום הבחירות הכלליות בשנת 2008. קביעה זו נעשתה בהתאם לסמכ</w:t>
      </w:r>
      <w:r>
        <w:rPr>
          <w:rFonts w:hint="cs"/>
          <w:rtl/>
        </w:rPr>
        <w:t>ות השר כאמור בסעיף 5(ב) לחוק הרשויות המקומיות (בחירות), התשכ"ה-1965.</w:t>
      </w:r>
    </w:p>
    <w:p w14:paraId="580C9BDE" w14:textId="77777777" w:rsidR="00000000" w:rsidRDefault="003C26CA">
      <w:pPr>
        <w:pStyle w:val="a"/>
        <w:rPr>
          <w:rFonts w:hint="cs"/>
          <w:rtl/>
        </w:rPr>
      </w:pPr>
    </w:p>
    <w:p w14:paraId="76C474D4" w14:textId="77777777" w:rsidR="00000000" w:rsidRDefault="003C26CA">
      <w:pPr>
        <w:pStyle w:val="ad"/>
        <w:rPr>
          <w:rtl/>
        </w:rPr>
      </w:pPr>
      <w:r>
        <w:rPr>
          <w:rtl/>
        </w:rPr>
        <w:t>היו"ר אלי בן-מנחם:</w:t>
      </w:r>
    </w:p>
    <w:p w14:paraId="69C2D968" w14:textId="77777777" w:rsidR="00000000" w:rsidRDefault="003C26CA">
      <w:pPr>
        <w:pStyle w:val="a"/>
        <w:rPr>
          <w:rtl/>
        </w:rPr>
      </w:pPr>
    </w:p>
    <w:p w14:paraId="731B564D" w14:textId="77777777" w:rsidR="00000000" w:rsidRDefault="003C26CA">
      <w:pPr>
        <w:pStyle w:val="a"/>
        <w:rPr>
          <w:rFonts w:hint="cs"/>
          <w:rtl/>
        </w:rPr>
      </w:pPr>
      <w:r>
        <w:rPr>
          <w:rFonts w:hint="cs"/>
          <w:rtl/>
        </w:rPr>
        <w:t>תודה. שאלה נוספת לחבר הכנסת בשארה. מהמיקרופון, בבקשה.</w:t>
      </w:r>
    </w:p>
    <w:p w14:paraId="7ACABAE9" w14:textId="77777777" w:rsidR="00000000" w:rsidRDefault="003C26CA">
      <w:pPr>
        <w:pStyle w:val="a"/>
        <w:rPr>
          <w:rFonts w:hint="cs"/>
          <w:rtl/>
        </w:rPr>
      </w:pPr>
    </w:p>
    <w:p w14:paraId="4E716F0F" w14:textId="77777777" w:rsidR="00000000" w:rsidRDefault="003C26CA">
      <w:pPr>
        <w:pStyle w:val="SpeakerCon"/>
        <w:rPr>
          <w:rtl/>
        </w:rPr>
      </w:pPr>
      <w:bookmarkStart w:id="286" w:name="FS000000519T11_06_2003_16_30_24C"/>
      <w:bookmarkEnd w:id="286"/>
      <w:r>
        <w:rPr>
          <w:rtl/>
        </w:rPr>
        <w:t>שר הפנים אברהם פורז:</w:t>
      </w:r>
    </w:p>
    <w:p w14:paraId="70BE7A5F" w14:textId="77777777" w:rsidR="00000000" w:rsidRDefault="003C26CA">
      <w:pPr>
        <w:pStyle w:val="a"/>
        <w:rPr>
          <w:rtl/>
        </w:rPr>
      </w:pPr>
    </w:p>
    <w:p w14:paraId="56698C3E" w14:textId="77777777" w:rsidR="00000000" w:rsidRDefault="003C26CA">
      <w:pPr>
        <w:pStyle w:val="a"/>
        <w:rPr>
          <w:rFonts w:hint="cs"/>
          <w:rtl/>
        </w:rPr>
      </w:pPr>
      <w:r>
        <w:rPr>
          <w:rFonts w:hint="cs"/>
          <w:rtl/>
        </w:rPr>
        <w:t>תשאל שאלה נוספת, ואז אולי יהיה לי קל - - -</w:t>
      </w:r>
    </w:p>
    <w:p w14:paraId="2A35F892" w14:textId="77777777" w:rsidR="00000000" w:rsidRDefault="003C26CA">
      <w:pPr>
        <w:pStyle w:val="a"/>
        <w:rPr>
          <w:rFonts w:hint="cs"/>
          <w:rtl/>
        </w:rPr>
      </w:pPr>
    </w:p>
    <w:p w14:paraId="738DCEE7" w14:textId="77777777" w:rsidR="00000000" w:rsidRDefault="003C26CA">
      <w:pPr>
        <w:pStyle w:val="ac"/>
        <w:rPr>
          <w:rtl/>
        </w:rPr>
      </w:pPr>
      <w:r>
        <w:rPr>
          <w:rFonts w:hint="eastAsia"/>
          <w:rtl/>
        </w:rPr>
        <w:t>עזמי</w:t>
      </w:r>
      <w:r>
        <w:rPr>
          <w:rtl/>
        </w:rPr>
        <w:t xml:space="preserve"> בשארה (בל"ד):</w:t>
      </w:r>
    </w:p>
    <w:p w14:paraId="22477A44" w14:textId="77777777" w:rsidR="00000000" w:rsidRDefault="003C26CA">
      <w:pPr>
        <w:pStyle w:val="a"/>
        <w:rPr>
          <w:rFonts w:hint="cs"/>
          <w:rtl/>
        </w:rPr>
      </w:pPr>
    </w:p>
    <w:p w14:paraId="2B2A5068" w14:textId="77777777" w:rsidR="00000000" w:rsidRDefault="003C26CA">
      <w:pPr>
        <w:pStyle w:val="a"/>
        <w:ind w:firstLine="0"/>
        <w:rPr>
          <w:rFonts w:hint="cs"/>
          <w:rtl/>
        </w:rPr>
      </w:pPr>
      <w:r>
        <w:rPr>
          <w:rFonts w:hint="cs"/>
          <w:rtl/>
        </w:rPr>
        <w:tab/>
        <w:t>השאלה הנוספת שלי היא שתח</w:t>
      </w:r>
      <w:r>
        <w:rPr>
          <w:rFonts w:hint="cs"/>
          <w:rtl/>
        </w:rPr>
        <w:t>זור על התשובה.</w:t>
      </w:r>
    </w:p>
    <w:p w14:paraId="115B671F" w14:textId="77777777" w:rsidR="00000000" w:rsidRDefault="003C26CA">
      <w:pPr>
        <w:pStyle w:val="a"/>
        <w:ind w:firstLine="0"/>
        <w:rPr>
          <w:rFonts w:hint="cs"/>
          <w:rtl/>
        </w:rPr>
      </w:pPr>
    </w:p>
    <w:p w14:paraId="7A8FD2B8" w14:textId="77777777" w:rsidR="00000000" w:rsidRDefault="003C26CA">
      <w:pPr>
        <w:pStyle w:val="SpeakerCon"/>
        <w:rPr>
          <w:rtl/>
        </w:rPr>
      </w:pPr>
      <w:bookmarkStart w:id="287" w:name="FS000000519T11_06_2003_16_31_01C"/>
      <w:bookmarkEnd w:id="287"/>
      <w:r>
        <w:rPr>
          <w:rtl/>
        </w:rPr>
        <w:t>שר הפנים אברהם פורז:</w:t>
      </w:r>
    </w:p>
    <w:p w14:paraId="7A93E177" w14:textId="77777777" w:rsidR="00000000" w:rsidRDefault="003C26CA">
      <w:pPr>
        <w:pStyle w:val="a"/>
        <w:rPr>
          <w:rtl/>
        </w:rPr>
      </w:pPr>
    </w:p>
    <w:p w14:paraId="163D7F8E" w14:textId="77777777" w:rsidR="00000000" w:rsidRDefault="003C26CA">
      <w:pPr>
        <w:pStyle w:val="a"/>
        <w:rPr>
          <w:rFonts w:hint="cs"/>
          <w:rtl/>
        </w:rPr>
      </w:pPr>
      <w:r>
        <w:rPr>
          <w:rFonts w:hint="cs"/>
          <w:rtl/>
        </w:rPr>
        <w:t xml:space="preserve">- - - בעל פה. אתה אומר שאני אחזור על התשובה בלי לקרוא מה שכתוב. </w:t>
      </w:r>
    </w:p>
    <w:p w14:paraId="50531EA9" w14:textId="77777777" w:rsidR="00000000" w:rsidRDefault="003C26CA">
      <w:pPr>
        <w:pStyle w:val="a"/>
        <w:rPr>
          <w:rFonts w:hint="cs"/>
          <w:rtl/>
        </w:rPr>
      </w:pPr>
    </w:p>
    <w:p w14:paraId="1FCC1C74" w14:textId="77777777" w:rsidR="00000000" w:rsidRDefault="003C26CA">
      <w:pPr>
        <w:pStyle w:val="ac"/>
        <w:rPr>
          <w:rtl/>
        </w:rPr>
      </w:pPr>
      <w:r>
        <w:rPr>
          <w:rFonts w:hint="eastAsia"/>
          <w:rtl/>
        </w:rPr>
        <w:t>עזמי</w:t>
      </w:r>
      <w:r>
        <w:rPr>
          <w:rtl/>
        </w:rPr>
        <w:t xml:space="preserve"> בשארה (בל"ד):</w:t>
      </w:r>
    </w:p>
    <w:p w14:paraId="746C468F" w14:textId="77777777" w:rsidR="00000000" w:rsidRDefault="003C26CA">
      <w:pPr>
        <w:pStyle w:val="a"/>
        <w:rPr>
          <w:rFonts w:hint="cs"/>
          <w:rtl/>
        </w:rPr>
      </w:pPr>
    </w:p>
    <w:p w14:paraId="78DBD388" w14:textId="77777777" w:rsidR="00000000" w:rsidRDefault="003C26CA">
      <w:pPr>
        <w:pStyle w:val="a"/>
        <w:rPr>
          <w:rFonts w:hint="cs"/>
          <w:rtl/>
        </w:rPr>
      </w:pPr>
      <w:r>
        <w:rPr>
          <w:rFonts w:hint="cs"/>
          <w:rtl/>
        </w:rPr>
        <w:t>לא הבנתי כל כך. קראת מהר.</w:t>
      </w:r>
    </w:p>
    <w:p w14:paraId="244F04B7" w14:textId="77777777" w:rsidR="00000000" w:rsidRDefault="003C26CA">
      <w:pPr>
        <w:pStyle w:val="a"/>
        <w:rPr>
          <w:rFonts w:hint="cs"/>
          <w:rtl/>
        </w:rPr>
      </w:pPr>
    </w:p>
    <w:p w14:paraId="0674A126" w14:textId="77777777" w:rsidR="00000000" w:rsidRDefault="003C26CA">
      <w:pPr>
        <w:pStyle w:val="SpeakerCon"/>
        <w:rPr>
          <w:rtl/>
        </w:rPr>
      </w:pPr>
      <w:bookmarkStart w:id="288" w:name="FS000000519T11_06_2003_16_31_35C"/>
      <w:bookmarkEnd w:id="288"/>
      <w:r>
        <w:rPr>
          <w:rtl/>
        </w:rPr>
        <w:t>שר הפנים אברהם פורז:</w:t>
      </w:r>
    </w:p>
    <w:p w14:paraId="4356D8EA" w14:textId="77777777" w:rsidR="00000000" w:rsidRDefault="003C26CA">
      <w:pPr>
        <w:pStyle w:val="a"/>
        <w:rPr>
          <w:rtl/>
        </w:rPr>
      </w:pPr>
    </w:p>
    <w:p w14:paraId="75CC65FE" w14:textId="77777777" w:rsidR="00000000" w:rsidRDefault="003C26CA">
      <w:pPr>
        <w:pStyle w:val="a"/>
        <w:rPr>
          <w:rFonts w:hint="cs"/>
          <w:rtl/>
        </w:rPr>
      </w:pPr>
      <w:r>
        <w:rPr>
          <w:rFonts w:hint="cs"/>
          <w:rtl/>
        </w:rPr>
        <w:t>מועד הבחירות הוא אוקטובר 2008.</w:t>
      </w:r>
    </w:p>
    <w:p w14:paraId="3D71AB13" w14:textId="77777777" w:rsidR="00000000" w:rsidRDefault="003C26CA">
      <w:pPr>
        <w:pStyle w:val="a"/>
        <w:rPr>
          <w:rFonts w:hint="cs"/>
          <w:rtl/>
        </w:rPr>
      </w:pPr>
    </w:p>
    <w:p w14:paraId="4CBCBDA9" w14:textId="77777777" w:rsidR="00000000" w:rsidRDefault="003C26CA">
      <w:pPr>
        <w:pStyle w:val="ac"/>
        <w:rPr>
          <w:rtl/>
        </w:rPr>
      </w:pPr>
      <w:r>
        <w:rPr>
          <w:rFonts w:hint="eastAsia"/>
          <w:rtl/>
        </w:rPr>
        <w:t>עזמי</w:t>
      </w:r>
      <w:r>
        <w:rPr>
          <w:rtl/>
        </w:rPr>
        <w:t xml:space="preserve"> בשארה (בל"ד):</w:t>
      </w:r>
    </w:p>
    <w:p w14:paraId="7FC4DA5A" w14:textId="77777777" w:rsidR="00000000" w:rsidRDefault="003C26CA">
      <w:pPr>
        <w:pStyle w:val="a"/>
        <w:rPr>
          <w:rFonts w:hint="cs"/>
          <w:rtl/>
        </w:rPr>
      </w:pPr>
    </w:p>
    <w:p w14:paraId="3DF9A65B" w14:textId="77777777" w:rsidR="00000000" w:rsidRDefault="003C26CA">
      <w:pPr>
        <w:pStyle w:val="a"/>
        <w:rPr>
          <w:rFonts w:hint="cs"/>
          <w:rtl/>
        </w:rPr>
      </w:pPr>
      <w:r>
        <w:rPr>
          <w:rFonts w:hint="cs"/>
          <w:rtl/>
        </w:rPr>
        <w:t>אני רוצה שתגיד לי מתי יתקיימו ה</w:t>
      </w:r>
      <w:r>
        <w:rPr>
          <w:rFonts w:hint="cs"/>
          <w:rtl/>
        </w:rPr>
        <w:t>בחירות הבאות, לא ב=2008. הבחירות הבאות.</w:t>
      </w:r>
    </w:p>
    <w:p w14:paraId="2D6FCE0C" w14:textId="77777777" w:rsidR="00000000" w:rsidRDefault="003C26CA">
      <w:pPr>
        <w:pStyle w:val="a"/>
        <w:rPr>
          <w:rFonts w:hint="cs"/>
          <w:rtl/>
        </w:rPr>
      </w:pPr>
    </w:p>
    <w:p w14:paraId="354065CC" w14:textId="77777777" w:rsidR="00000000" w:rsidRDefault="003C26CA">
      <w:pPr>
        <w:pStyle w:val="SpeakerCon"/>
        <w:rPr>
          <w:rtl/>
        </w:rPr>
      </w:pPr>
      <w:bookmarkStart w:id="289" w:name="FS000000519T11_06_2003_16_32_29C"/>
      <w:bookmarkEnd w:id="289"/>
      <w:r>
        <w:rPr>
          <w:rtl/>
        </w:rPr>
        <w:t>שר הפנים אברהם פורז:</w:t>
      </w:r>
    </w:p>
    <w:p w14:paraId="028E08DF" w14:textId="77777777" w:rsidR="00000000" w:rsidRDefault="003C26CA">
      <w:pPr>
        <w:pStyle w:val="a"/>
        <w:rPr>
          <w:rtl/>
        </w:rPr>
      </w:pPr>
    </w:p>
    <w:p w14:paraId="1DF70A9C" w14:textId="77777777" w:rsidR="00000000" w:rsidRDefault="003C26CA">
      <w:pPr>
        <w:pStyle w:val="a"/>
        <w:rPr>
          <w:rFonts w:hint="cs"/>
          <w:rtl/>
        </w:rPr>
      </w:pPr>
      <w:r>
        <w:rPr>
          <w:rFonts w:hint="cs"/>
          <w:rtl/>
        </w:rPr>
        <w:t xml:space="preserve">אתה אומר, בדורנו. </w:t>
      </w:r>
    </w:p>
    <w:p w14:paraId="295ED3F9" w14:textId="77777777" w:rsidR="00000000" w:rsidRDefault="003C26CA">
      <w:pPr>
        <w:pStyle w:val="a"/>
        <w:rPr>
          <w:rFonts w:hint="cs"/>
          <w:rtl/>
        </w:rPr>
      </w:pPr>
    </w:p>
    <w:p w14:paraId="35F6C502" w14:textId="77777777" w:rsidR="00000000" w:rsidRDefault="003C26CA">
      <w:pPr>
        <w:pStyle w:val="ac"/>
        <w:rPr>
          <w:rtl/>
        </w:rPr>
      </w:pPr>
      <w:r>
        <w:rPr>
          <w:rFonts w:hint="eastAsia"/>
          <w:rtl/>
        </w:rPr>
        <w:t>עזמי</w:t>
      </w:r>
      <w:r>
        <w:rPr>
          <w:rtl/>
        </w:rPr>
        <w:t xml:space="preserve"> בשארה (בל"ד):</w:t>
      </w:r>
    </w:p>
    <w:p w14:paraId="56F0B77D" w14:textId="77777777" w:rsidR="00000000" w:rsidRDefault="003C26CA">
      <w:pPr>
        <w:pStyle w:val="a"/>
        <w:rPr>
          <w:rFonts w:hint="cs"/>
          <w:rtl/>
        </w:rPr>
      </w:pPr>
    </w:p>
    <w:p w14:paraId="6BBC2779" w14:textId="77777777" w:rsidR="00000000" w:rsidRDefault="003C26CA">
      <w:pPr>
        <w:pStyle w:val="a"/>
        <w:rPr>
          <w:rFonts w:hint="cs"/>
          <w:rtl/>
        </w:rPr>
      </w:pPr>
      <w:r>
        <w:rPr>
          <w:rFonts w:hint="cs"/>
          <w:rtl/>
        </w:rPr>
        <w:t xml:space="preserve">מתי יתקיימו הבחירות הבאות למועצת הכפר כאבול </w:t>
      </w:r>
      <w:r>
        <w:rPr>
          <w:rtl/>
        </w:rPr>
        <w:t>–</w:t>
      </w:r>
      <w:r>
        <w:rPr>
          <w:rFonts w:hint="cs"/>
          <w:rtl/>
        </w:rPr>
        <w:t xml:space="preserve"> זו השאלה שלי.</w:t>
      </w:r>
    </w:p>
    <w:p w14:paraId="2C4350D5" w14:textId="77777777" w:rsidR="00000000" w:rsidRDefault="003C26CA">
      <w:pPr>
        <w:pStyle w:val="a"/>
        <w:rPr>
          <w:rFonts w:hint="cs"/>
          <w:rtl/>
        </w:rPr>
      </w:pPr>
    </w:p>
    <w:p w14:paraId="2D80C93B" w14:textId="77777777" w:rsidR="00000000" w:rsidRDefault="003C26CA">
      <w:pPr>
        <w:pStyle w:val="ad"/>
        <w:rPr>
          <w:rtl/>
        </w:rPr>
      </w:pPr>
      <w:r>
        <w:rPr>
          <w:rtl/>
        </w:rPr>
        <w:t>היו"ר אלי בן-מנחם:</w:t>
      </w:r>
    </w:p>
    <w:p w14:paraId="40B4ABB5" w14:textId="77777777" w:rsidR="00000000" w:rsidRDefault="003C26CA">
      <w:pPr>
        <w:pStyle w:val="a"/>
        <w:rPr>
          <w:rtl/>
        </w:rPr>
      </w:pPr>
    </w:p>
    <w:p w14:paraId="6E2C1F55" w14:textId="77777777" w:rsidR="00000000" w:rsidRDefault="003C26CA">
      <w:pPr>
        <w:pStyle w:val="a"/>
        <w:rPr>
          <w:rFonts w:hint="cs"/>
          <w:rtl/>
        </w:rPr>
      </w:pPr>
      <w:r>
        <w:rPr>
          <w:rFonts w:hint="cs"/>
          <w:rtl/>
        </w:rPr>
        <w:t>הוא ענה לך, ב=2008.</w:t>
      </w:r>
    </w:p>
    <w:p w14:paraId="2DBB0541" w14:textId="77777777" w:rsidR="00000000" w:rsidRDefault="003C26CA">
      <w:pPr>
        <w:pStyle w:val="a"/>
        <w:rPr>
          <w:rFonts w:hint="cs"/>
          <w:rtl/>
        </w:rPr>
      </w:pPr>
    </w:p>
    <w:p w14:paraId="7AC54E60" w14:textId="77777777" w:rsidR="00000000" w:rsidRDefault="003C26CA">
      <w:pPr>
        <w:pStyle w:val="SpeakerCon"/>
        <w:rPr>
          <w:rtl/>
        </w:rPr>
      </w:pPr>
      <w:bookmarkStart w:id="290" w:name="FS000000519T11_06_2003_16_33_11C"/>
      <w:bookmarkEnd w:id="290"/>
      <w:r>
        <w:rPr>
          <w:rtl/>
        </w:rPr>
        <w:t>שר הפנים אברהם פורז:</w:t>
      </w:r>
    </w:p>
    <w:p w14:paraId="7E5CA8D0" w14:textId="77777777" w:rsidR="00000000" w:rsidRDefault="003C26CA">
      <w:pPr>
        <w:pStyle w:val="a"/>
        <w:rPr>
          <w:rtl/>
        </w:rPr>
      </w:pPr>
    </w:p>
    <w:p w14:paraId="43C54227" w14:textId="77777777" w:rsidR="00000000" w:rsidRDefault="003C26CA">
      <w:pPr>
        <w:pStyle w:val="a"/>
        <w:rPr>
          <w:rFonts w:hint="cs"/>
          <w:rtl/>
        </w:rPr>
      </w:pPr>
      <w:r>
        <w:rPr>
          <w:rFonts w:hint="cs"/>
          <w:rtl/>
        </w:rPr>
        <w:t>חבר הכנסת בשארה, הן יתקיימו ב</w:t>
      </w:r>
      <w:r>
        <w:rPr>
          <w:rFonts w:hint="cs"/>
          <w:rtl/>
        </w:rPr>
        <w:t xml:space="preserve">=2008. אם אתה רוצה לומר שמשהו פגום בהחלטה לגבי 2008 - היא התקבלה על-ידי קודמי. אתה רוצה שאני אבדוק אותה מחדש? אני מוכן לבדוק אותה מחדש. אני כרגע ציטטתי לך החלטה שהתקבלה כדת וכדין, כחוק, על-ידי קודמי. זה לא אומר שכל מה שעשו קודמי היה נכון, כי אחרת בשביל מה </w:t>
      </w:r>
      <w:r>
        <w:rPr>
          <w:rFonts w:hint="cs"/>
          <w:rtl/>
        </w:rPr>
        <w:t>אני פה, אבל אני מוכן לבדוק את זה ולראות אם זה סביר שהבחירות יהיו ב=2008.</w:t>
      </w:r>
    </w:p>
    <w:p w14:paraId="01879F20" w14:textId="77777777" w:rsidR="00000000" w:rsidRDefault="003C26CA">
      <w:pPr>
        <w:pStyle w:val="a"/>
        <w:rPr>
          <w:rFonts w:hint="cs"/>
          <w:rtl/>
        </w:rPr>
      </w:pPr>
    </w:p>
    <w:p w14:paraId="4AF030A4" w14:textId="77777777" w:rsidR="00000000" w:rsidRDefault="003C26CA">
      <w:pPr>
        <w:pStyle w:val="ac"/>
        <w:rPr>
          <w:rtl/>
        </w:rPr>
      </w:pPr>
      <w:r>
        <w:rPr>
          <w:rtl/>
        </w:rPr>
        <w:t>עזמי בשארה (בל"ד):</w:t>
      </w:r>
    </w:p>
    <w:p w14:paraId="7B86EF3F" w14:textId="77777777" w:rsidR="00000000" w:rsidRDefault="003C26CA">
      <w:pPr>
        <w:pStyle w:val="a"/>
        <w:rPr>
          <w:rFonts w:hint="cs"/>
          <w:rtl/>
        </w:rPr>
      </w:pPr>
    </w:p>
    <w:p w14:paraId="0295503B" w14:textId="77777777" w:rsidR="00000000" w:rsidRDefault="003C26CA">
      <w:pPr>
        <w:pStyle w:val="a"/>
        <w:rPr>
          <w:rFonts w:hint="cs"/>
          <w:rtl/>
        </w:rPr>
      </w:pPr>
      <w:r>
        <w:rPr>
          <w:rFonts w:hint="cs"/>
          <w:rtl/>
        </w:rPr>
        <w:t>אדוני השר, אנחנו נצטרך שאילתא נוספת - - -</w:t>
      </w:r>
    </w:p>
    <w:p w14:paraId="3533A327" w14:textId="77777777" w:rsidR="00000000" w:rsidRDefault="003C26CA">
      <w:pPr>
        <w:pStyle w:val="a"/>
        <w:rPr>
          <w:rFonts w:hint="cs"/>
          <w:rtl/>
        </w:rPr>
      </w:pPr>
    </w:p>
    <w:p w14:paraId="1906E018" w14:textId="77777777" w:rsidR="00000000" w:rsidRDefault="003C26CA">
      <w:pPr>
        <w:pStyle w:val="SpeakerCon"/>
        <w:rPr>
          <w:rtl/>
        </w:rPr>
      </w:pPr>
      <w:bookmarkStart w:id="291" w:name="FS000000519T11_06_2003_16_39_03C"/>
      <w:bookmarkEnd w:id="291"/>
      <w:r>
        <w:rPr>
          <w:rtl/>
        </w:rPr>
        <w:t>שר הפנים אברהם פורז:</w:t>
      </w:r>
    </w:p>
    <w:p w14:paraId="37CFC9CB" w14:textId="77777777" w:rsidR="00000000" w:rsidRDefault="003C26CA">
      <w:pPr>
        <w:pStyle w:val="a"/>
        <w:rPr>
          <w:rFonts w:hint="cs"/>
          <w:rtl/>
        </w:rPr>
      </w:pPr>
    </w:p>
    <w:p w14:paraId="397D38C1" w14:textId="77777777" w:rsidR="00000000" w:rsidRDefault="003C26CA">
      <w:pPr>
        <w:pStyle w:val="a"/>
        <w:rPr>
          <w:rFonts w:hint="cs"/>
          <w:rtl/>
        </w:rPr>
      </w:pPr>
      <w:r>
        <w:rPr>
          <w:rFonts w:hint="cs"/>
          <w:rtl/>
        </w:rPr>
        <w:t xml:space="preserve">לא, אני אעביר לך בדרך אחרת. </w:t>
      </w:r>
    </w:p>
    <w:p w14:paraId="13F70CF2" w14:textId="77777777" w:rsidR="00000000" w:rsidRDefault="003C26CA">
      <w:pPr>
        <w:pStyle w:val="a"/>
        <w:rPr>
          <w:rtl/>
        </w:rPr>
      </w:pPr>
    </w:p>
    <w:p w14:paraId="07B868AC" w14:textId="77777777" w:rsidR="00000000" w:rsidRDefault="003C26CA">
      <w:pPr>
        <w:pStyle w:val="ad"/>
        <w:rPr>
          <w:rtl/>
        </w:rPr>
      </w:pPr>
      <w:r>
        <w:rPr>
          <w:rtl/>
        </w:rPr>
        <w:t>היו"ר אלי בן-מנחם:</w:t>
      </w:r>
    </w:p>
    <w:p w14:paraId="48945045" w14:textId="77777777" w:rsidR="00000000" w:rsidRDefault="003C26CA">
      <w:pPr>
        <w:pStyle w:val="a"/>
        <w:rPr>
          <w:rtl/>
        </w:rPr>
      </w:pPr>
    </w:p>
    <w:p w14:paraId="7CD85356" w14:textId="77777777" w:rsidR="00000000" w:rsidRDefault="003C26CA">
      <w:pPr>
        <w:pStyle w:val="a"/>
        <w:ind w:firstLine="0"/>
        <w:rPr>
          <w:rFonts w:hint="cs"/>
          <w:rtl/>
        </w:rPr>
      </w:pPr>
      <w:r>
        <w:rPr>
          <w:rFonts w:hint="cs"/>
          <w:rtl/>
        </w:rPr>
        <w:tab/>
        <w:t>תודה לשר. שר הפנים ישיב על שאילתא מס' 31, של ח</w:t>
      </w:r>
      <w:r>
        <w:rPr>
          <w:rFonts w:hint="cs"/>
          <w:rtl/>
        </w:rPr>
        <w:t>בר הכנסת נסים זאב, בנושא: הקמת יחידות דיור בהר-חרת וברכס-לבן.</w:t>
      </w:r>
    </w:p>
    <w:p w14:paraId="1201F624" w14:textId="77777777" w:rsidR="00000000" w:rsidRDefault="003C26CA">
      <w:pPr>
        <w:pStyle w:val="a"/>
        <w:ind w:firstLine="0"/>
        <w:rPr>
          <w:rFonts w:hint="cs"/>
          <w:rtl/>
        </w:rPr>
      </w:pPr>
    </w:p>
    <w:p w14:paraId="704C8C21" w14:textId="77777777" w:rsidR="00000000" w:rsidRDefault="003C26CA">
      <w:pPr>
        <w:pStyle w:val="Query"/>
        <w:jc w:val="center"/>
        <w:rPr>
          <w:rFonts w:hint="cs"/>
          <w:rtl/>
        </w:rPr>
      </w:pPr>
      <w:bookmarkStart w:id="292" w:name="CQ10265FI0010265T11_06_2003_16_36_02"/>
      <w:bookmarkEnd w:id="292"/>
      <w:r>
        <w:rPr>
          <w:rtl/>
        </w:rPr>
        <w:t>31. הקמת יחידות דיור בהר-חרת וברכס-לבן</w:t>
      </w:r>
    </w:p>
    <w:p w14:paraId="43A8D203" w14:textId="77777777" w:rsidR="00000000" w:rsidRDefault="003C26CA">
      <w:pPr>
        <w:pStyle w:val="a"/>
        <w:rPr>
          <w:rFonts w:hint="cs"/>
          <w:rtl/>
        </w:rPr>
      </w:pPr>
    </w:p>
    <w:p w14:paraId="3E8D9907" w14:textId="77777777" w:rsidR="00000000" w:rsidRDefault="003C26CA">
      <w:pPr>
        <w:pStyle w:val="SpeakerCon"/>
      </w:pPr>
      <w:bookmarkStart w:id="293" w:name="CQ10265FI0010265T11_06_2003_16_42_12"/>
      <w:bookmarkStart w:id="294" w:name="ESQ10265"/>
      <w:bookmarkEnd w:id="293"/>
      <w:bookmarkEnd w:id="294"/>
      <w:r>
        <w:rPr>
          <w:rtl/>
        </w:rPr>
        <w:t>חבר</w:t>
      </w:r>
      <w:r>
        <w:rPr>
          <w:rFonts w:hint="cs"/>
          <w:rtl/>
        </w:rPr>
        <w:t xml:space="preserve"> הכנסת </w:t>
      </w:r>
      <w:r>
        <w:rPr>
          <w:rtl/>
        </w:rPr>
        <w:t>נסים זאב</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59347683" w14:textId="77777777" w:rsidR="00000000" w:rsidRDefault="003C26CA">
      <w:pPr>
        <w:bidi/>
        <w:spacing w:line="360" w:lineRule="auto"/>
        <w:ind w:firstLine="523"/>
        <w:jc w:val="both"/>
        <w:rPr>
          <w:rFonts w:cs="Arial" w:hint="cs"/>
          <w:sz w:val="28"/>
          <w:szCs w:val="22"/>
          <w:rtl/>
        </w:rPr>
      </w:pPr>
      <w:r>
        <w:rPr>
          <w:rFonts w:cs="Arial"/>
          <w:sz w:val="28"/>
          <w:szCs w:val="22"/>
          <w:rtl/>
        </w:rPr>
        <w:t>ביום כ"ט באדר ב</w:t>
      </w:r>
      <w:r>
        <w:rPr>
          <w:rFonts w:cs="Arial" w:hint="cs"/>
          <w:sz w:val="28"/>
          <w:szCs w:val="22"/>
          <w:rtl/>
        </w:rPr>
        <w:t>'</w:t>
      </w:r>
      <w:r>
        <w:rPr>
          <w:rFonts w:cs="Arial"/>
          <w:sz w:val="28"/>
          <w:szCs w:val="22"/>
          <w:rtl/>
        </w:rPr>
        <w:t xml:space="preserve"> התשס"ג (2 באפריל 2003):</w:t>
      </w:r>
    </w:p>
    <w:p w14:paraId="4CB358AE" w14:textId="77777777" w:rsidR="00000000" w:rsidRDefault="003C26CA">
      <w:pPr>
        <w:bidi/>
        <w:spacing w:line="360" w:lineRule="auto"/>
        <w:ind w:firstLine="523"/>
        <w:jc w:val="both"/>
        <w:rPr>
          <w:rFonts w:cs="Arial" w:hint="cs"/>
          <w:sz w:val="28"/>
          <w:szCs w:val="22"/>
          <w:rtl/>
        </w:rPr>
      </w:pPr>
    </w:p>
    <w:p w14:paraId="175DE3EE" w14:textId="77777777" w:rsidR="00000000" w:rsidRDefault="003C26CA">
      <w:pPr>
        <w:bidi/>
        <w:spacing w:line="360" w:lineRule="auto"/>
        <w:ind w:firstLine="523"/>
        <w:jc w:val="both"/>
        <w:rPr>
          <w:rFonts w:cs="Arial" w:hint="cs"/>
          <w:sz w:val="28"/>
          <w:szCs w:val="22"/>
        </w:rPr>
      </w:pPr>
    </w:p>
    <w:p w14:paraId="07FDD757" w14:textId="77777777" w:rsidR="00000000" w:rsidRDefault="003C26CA">
      <w:pPr>
        <w:bidi/>
        <w:spacing w:line="360" w:lineRule="auto"/>
        <w:ind w:firstLine="720"/>
        <w:jc w:val="both"/>
        <w:rPr>
          <w:rFonts w:cs="Arial" w:hint="cs"/>
          <w:sz w:val="28"/>
          <w:szCs w:val="22"/>
          <w:rtl/>
        </w:rPr>
      </w:pPr>
      <w:r>
        <w:rPr>
          <w:rFonts w:cs="Arial" w:hint="cs"/>
          <w:sz w:val="28"/>
          <w:szCs w:val="22"/>
          <w:rtl/>
        </w:rPr>
        <w:t xml:space="preserve">פורסם כי </w:t>
      </w:r>
      <w:r>
        <w:rPr>
          <w:rFonts w:cs="Arial"/>
          <w:sz w:val="28"/>
          <w:szCs w:val="22"/>
          <w:rtl/>
        </w:rPr>
        <w:t>המועצה הארצית לתכנון ובנייה אישרה הקמת עשרות</w:t>
      </w:r>
      <w:r>
        <w:rPr>
          <w:rFonts w:cs="Arial" w:hint="cs"/>
          <w:sz w:val="28"/>
          <w:szCs w:val="22"/>
          <w:rtl/>
        </w:rPr>
        <w:t>-</w:t>
      </w:r>
      <w:r>
        <w:rPr>
          <w:rFonts w:cs="Arial"/>
          <w:sz w:val="28"/>
          <w:szCs w:val="22"/>
          <w:rtl/>
        </w:rPr>
        <w:t>אלפי יחידות דיור ממער</w:t>
      </w:r>
      <w:r>
        <w:rPr>
          <w:rFonts w:cs="Arial"/>
          <w:sz w:val="28"/>
          <w:szCs w:val="22"/>
          <w:rtl/>
        </w:rPr>
        <w:t>ב לעיר ירושלים, בהר</w:t>
      </w:r>
      <w:r>
        <w:rPr>
          <w:rFonts w:cs="Arial" w:hint="cs"/>
          <w:sz w:val="28"/>
          <w:szCs w:val="22"/>
          <w:rtl/>
        </w:rPr>
        <w:t>-</w:t>
      </w:r>
      <w:r>
        <w:rPr>
          <w:rFonts w:cs="Arial"/>
          <w:sz w:val="28"/>
          <w:szCs w:val="22"/>
          <w:rtl/>
        </w:rPr>
        <w:t>חרת וברכס</w:t>
      </w:r>
      <w:r>
        <w:rPr>
          <w:rFonts w:cs="Arial" w:hint="cs"/>
          <w:sz w:val="28"/>
          <w:szCs w:val="22"/>
          <w:rtl/>
        </w:rPr>
        <w:t>-</w:t>
      </w:r>
      <w:r>
        <w:rPr>
          <w:rFonts w:cs="Arial"/>
          <w:sz w:val="28"/>
          <w:szCs w:val="22"/>
          <w:rtl/>
        </w:rPr>
        <w:t xml:space="preserve">לבן, </w:t>
      </w:r>
      <w:r>
        <w:rPr>
          <w:rFonts w:cs="Arial" w:hint="cs"/>
          <w:sz w:val="28"/>
          <w:szCs w:val="22"/>
          <w:rtl/>
        </w:rPr>
        <w:t>ב</w:t>
      </w:r>
      <w:r>
        <w:rPr>
          <w:rFonts w:cs="Arial"/>
          <w:sz w:val="28"/>
          <w:szCs w:val="22"/>
          <w:rtl/>
        </w:rPr>
        <w:t xml:space="preserve">הסכמה עם ארגוני הירוקים. </w:t>
      </w:r>
    </w:p>
    <w:p w14:paraId="303AC8B9" w14:textId="77777777" w:rsidR="00000000" w:rsidRDefault="003C26CA">
      <w:pPr>
        <w:bidi/>
        <w:spacing w:line="360" w:lineRule="auto"/>
        <w:ind w:firstLine="720"/>
        <w:jc w:val="both"/>
        <w:rPr>
          <w:rFonts w:cs="Arial" w:hint="cs"/>
          <w:sz w:val="28"/>
          <w:szCs w:val="22"/>
        </w:rPr>
      </w:pPr>
    </w:p>
    <w:p w14:paraId="5A3329D0"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7D7EAC6" w14:textId="77777777" w:rsidR="00000000" w:rsidRDefault="003C26CA">
      <w:pPr>
        <w:bidi/>
        <w:spacing w:line="360" w:lineRule="auto"/>
        <w:ind w:firstLine="720"/>
        <w:jc w:val="both"/>
        <w:rPr>
          <w:rFonts w:cs="Arial"/>
          <w:sz w:val="28"/>
          <w:szCs w:val="22"/>
        </w:rPr>
      </w:pPr>
    </w:p>
    <w:p w14:paraId="3156A272" w14:textId="77777777" w:rsidR="00000000" w:rsidRDefault="003C26CA">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מה</w:t>
      </w:r>
      <w:r>
        <w:rPr>
          <w:rFonts w:cs="Arial" w:hint="cs"/>
          <w:sz w:val="28"/>
          <w:szCs w:val="22"/>
          <w:rtl/>
        </w:rPr>
        <w:t xml:space="preserve"> ה</w:t>
      </w:r>
      <w:r>
        <w:rPr>
          <w:rFonts w:cs="Arial"/>
          <w:sz w:val="28"/>
          <w:szCs w:val="22"/>
          <w:rtl/>
        </w:rPr>
        <w:t>ם הפרטים המדויקים?</w:t>
      </w:r>
    </w:p>
    <w:p w14:paraId="63A2B445" w14:textId="77777777" w:rsidR="00000000" w:rsidRDefault="003C26CA">
      <w:pPr>
        <w:bidi/>
        <w:spacing w:line="360" w:lineRule="auto"/>
        <w:ind w:firstLine="720"/>
        <w:jc w:val="both"/>
        <w:rPr>
          <w:rFonts w:cs="Arial"/>
          <w:sz w:val="28"/>
          <w:szCs w:val="22"/>
          <w:rtl/>
        </w:rPr>
      </w:pPr>
    </w:p>
    <w:p w14:paraId="73EAB87E" w14:textId="77777777" w:rsidR="00000000" w:rsidRDefault="003C26CA">
      <w:pPr>
        <w:bidi/>
        <w:spacing w:line="360" w:lineRule="auto"/>
        <w:ind w:firstLine="720"/>
        <w:jc w:val="both"/>
        <w:rPr>
          <w:rFonts w:cs="Arial"/>
          <w:sz w:val="28"/>
          <w:szCs w:val="22"/>
          <w:rtl/>
        </w:rPr>
      </w:pPr>
      <w:r>
        <w:rPr>
          <w:rFonts w:cs="Arial" w:hint="cs"/>
          <w:sz w:val="28"/>
          <w:szCs w:val="22"/>
          <w:rtl/>
        </w:rPr>
        <w:t>2. האם הושגה פשרה</w:t>
      </w:r>
      <w:r>
        <w:rPr>
          <w:rFonts w:cs="Arial"/>
          <w:sz w:val="28"/>
          <w:szCs w:val="22"/>
          <w:rtl/>
        </w:rPr>
        <w:t xml:space="preserve"> בין העיר</w:t>
      </w:r>
      <w:r>
        <w:rPr>
          <w:rFonts w:cs="Arial" w:hint="cs"/>
          <w:sz w:val="28"/>
          <w:szCs w:val="22"/>
          <w:rtl/>
        </w:rPr>
        <w:t>י</w:t>
      </w:r>
      <w:r>
        <w:rPr>
          <w:rFonts w:cs="Arial"/>
          <w:sz w:val="28"/>
          <w:szCs w:val="22"/>
          <w:rtl/>
        </w:rPr>
        <w:t>יה לירוקים</w:t>
      </w:r>
      <w:r>
        <w:rPr>
          <w:rFonts w:cs="Arial" w:hint="cs"/>
          <w:sz w:val="28"/>
          <w:szCs w:val="22"/>
          <w:rtl/>
        </w:rPr>
        <w:t xml:space="preserve">, ואם כן </w:t>
      </w:r>
      <w:r>
        <w:rPr>
          <w:rFonts w:cs="Arial"/>
          <w:sz w:val="28"/>
          <w:szCs w:val="22"/>
          <w:rtl/>
        </w:rPr>
        <w:t>–</w:t>
      </w:r>
      <w:r>
        <w:rPr>
          <w:rFonts w:cs="Arial" w:hint="cs"/>
          <w:sz w:val="28"/>
          <w:szCs w:val="22"/>
          <w:rtl/>
        </w:rPr>
        <w:t xml:space="preserve"> מה הם פרטיה</w:t>
      </w:r>
      <w:r>
        <w:rPr>
          <w:rFonts w:cs="Arial"/>
          <w:sz w:val="28"/>
          <w:szCs w:val="22"/>
          <w:rtl/>
        </w:rPr>
        <w:t>?</w:t>
      </w:r>
    </w:p>
    <w:p w14:paraId="0EB4BC87" w14:textId="77777777" w:rsidR="00000000" w:rsidRDefault="003C26CA">
      <w:pPr>
        <w:bidi/>
        <w:spacing w:line="360" w:lineRule="auto"/>
        <w:ind w:firstLine="720"/>
        <w:jc w:val="both"/>
        <w:rPr>
          <w:rFonts w:cs="Arial"/>
          <w:sz w:val="28"/>
          <w:szCs w:val="22"/>
          <w:rtl/>
        </w:rPr>
      </w:pPr>
    </w:p>
    <w:p w14:paraId="46B1392B" w14:textId="77777777" w:rsidR="00000000" w:rsidRDefault="003C26CA">
      <w:pPr>
        <w:pStyle w:val="SpeakerCon"/>
        <w:rPr>
          <w:rtl/>
        </w:rPr>
      </w:pPr>
      <w:r>
        <w:rPr>
          <w:rFonts w:hint="cs"/>
          <w:rtl/>
        </w:rPr>
        <w:t>שר הפנים אברהם פורז:</w:t>
      </w:r>
    </w:p>
    <w:p w14:paraId="17EB1452" w14:textId="77777777" w:rsidR="00000000" w:rsidRDefault="003C26CA">
      <w:pPr>
        <w:pStyle w:val="SpeakerCon"/>
        <w:bidi w:val="0"/>
        <w:rPr>
          <w:rtl/>
        </w:rPr>
      </w:pPr>
    </w:p>
    <w:p w14:paraId="30773E45" w14:textId="77777777" w:rsidR="00000000" w:rsidRDefault="003C26CA">
      <w:pPr>
        <w:pStyle w:val="a"/>
        <w:rPr>
          <w:rFonts w:hint="cs"/>
          <w:rtl/>
        </w:rPr>
      </w:pPr>
      <w:r>
        <w:rPr>
          <w:rFonts w:hint="cs"/>
          <w:rtl/>
        </w:rPr>
        <w:t>1-2. אכן, הושגה פשרה בין הארגונים הירוקים לבין יזמי התוכנית. פשרה זו</w:t>
      </w:r>
      <w:r>
        <w:rPr>
          <w:rFonts w:hint="cs"/>
          <w:rtl/>
        </w:rPr>
        <w:t xml:space="preserve"> הוצגה במועצה הארצית לתכנון ולבנייה. בשל אורכם של המסמכים ובהתאם לתקנון הכנסת, אני משאיר  את החומר לפרוטוקול, וחבר הכנסת הנכבד יוכל לעיין בחומר. יש לי פה התוכניות וכל החומר. הוא עומד לרשותך - ראה בנספחות.</w:t>
      </w:r>
    </w:p>
    <w:p w14:paraId="699CA48C" w14:textId="77777777" w:rsidR="00000000" w:rsidRDefault="003C26CA">
      <w:pPr>
        <w:pStyle w:val="a"/>
        <w:ind w:firstLine="0"/>
        <w:rPr>
          <w:rFonts w:hint="cs"/>
          <w:rtl/>
        </w:rPr>
      </w:pPr>
    </w:p>
    <w:p w14:paraId="396173A3" w14:textId="77777777" w:rsidR="00000000" w:rsidRDefault="003C26CA">
      <w:pPr>
        <w:pStyle w:val="ad"/>
        <w:rPr>
          <w:rtl/>
        </w:rPr>
      </w:pPr>
      <w:r>
        <w:rPr>
          <w:rtl/>
        </w:rPr>
        <w:t>היו"ר אלי בן-מנחם:</w:t>
      </w:r>
    </w:p>
    <w:p w14:paraId="6A9E19D1" w14:textId="77777777" w:rsidR="00000000" w:rsidRDefault="003C26CA">
      <w:pPr>
        <w:pStyle w:val="a"/>
        <w:rPr>
          <w:rtl/>
        </w:rPr>
      </w:pPr>
    </w:p>
    <w:p w14:paraId="4E514C74" w14:textId="77777777" w:rsidR="00000000" w:rsidRDefault="003C26CA">
      <w:pPr>
        <w:pStyle w:val="a"/>
        <w:rPr>
          <w:rFonts w:hint="cs"/>
          <w:rtl/>
        </w:rPr>
      </w:pPr>
      <w:r>
        <w:rPr>
          <w:rFonts w:hint="cs"/>
          <w:rtl/>
        </w:rPr>
        <w:t>שאלה נוספת לחבר הכנסת נסים זאב</w:t>
      </w:r>
      <w:r>
        <w:rPr>
          <w:rFonts w:hint="cs"/>
          <w:rtl/>
        </w:rPr>
        <w:t>.</w:t>
      </w:r>
    </w:p>
    <w:p w14:paraId="1FEEDCB4" w14:textId="77777777" w:rsidR="00000000" w:rsidRDefault="003C26CA">
      <w:pPr>
        <w:pStyle w:val="a"/>
        <w:rPr>
          <w:rFonts w:hint="cs"/>
          <w:rtl/>
        </w:rPr>
      </w:pPr>
    </w:p>
    <w:p w14:paraId="2995A1B6" w14:textId="77777777" w:rsidR="00000000" w:rsidRDefault="003C26CA">
      <w:pPr>
        <w:pStyle w:val="ac"/>
        <w:rPr>
          <w:rtl/>
        </w:rPr>
      </w:pPr>
      <w:r>
        <w:rPr>
          <w:rFonts w:hint="eastAsia"/>
          <w:rtl/>
        </w:rPr>
        <w:t>נסים</w:t>
      </w:r>
      <w:r>
        <w:rPr>
          <w:rtl/>
        </w:rPr>
        <w:t xml:space="preserve"> זאב (ש"ס):</w:t>
      </w:r>
    </w:p>
    <w:p w14:paraId="6C697F0F" w14:textId="77777777" w:rsidR="00000000" w:rsidRDefault="003C26CA">
      <w:pPr>
        <w:pStyle w:val="a"/>
        <w:rPr>
          <w:rFonts w:hint="cs"/>
          <w:rtl/>
        </w:rPr>
      </w:pPr>
    </w:p>
    <w:p w14:paraId="263C4847" w14:textId="77777777" w:rsidR="00000000" w:rsidRDefault="003C26CA">
      <w:pPr>
        <w:pStyle w:val="a"/>
        <w:rPr>
          <w:rFonts w:hint="cs"/>
          <w:rtl/>
        </w:rPr>
      </w:pPr>
      <w:r>
        <w:rPr>
          <w:rFonts w:hint="cs"/>
          <w:rtl/>
        </w:rPr>
        <w:t>אם החומר עומד לרשותי, אני מוותר על שאלה נוספת.</w:t>
      </w:r>
    </w:p>
    <w:p w14:paraId="71AD9FEF" w14:textId="77777777" w:rsidR="00000000" w:rsidRDefault="003C26CA">
      <w:pPr>
        <w:pStyle w:val="a"/>
        <w:rPr>
          <w:rFonts w:hint="cs"/>
          <w:rtl/>
        </w:rPr>
      </w:pPr>
    </w:p>
    <w:p w14:paraId="2CDD935B" w14:textId="77777777" w:rsidR="00000000" w:rsidRDefault="003C26CA">
      <w:pPr>
        <w:pStyle w:val="SpeakerCon"/>
        <w:rPr>
          <w:rtl/>
        </w:rPr>
      </w:pPr>
      <w:bookmarkStart w:id="295" w:name="FS000000519T11_06_2003_16_52_55C"/>
      <w:bookmarkEnd w:id="295"/>
      <w:r>
        <w:rPr>
          <w:rtl/>
        </w:rPr>
        <w:t>שר הפנים אברהם פורז:</w:t>
      </w:r>
    </w:p>
    <w:p w14:paraId="4B6AC387" w14:textId="77777777" w:rsidR="00000000" w:rsidRDefault="003C26CA">
      <w:pPr>
        <w:pStyle w:val="a"/>
        <w:rPr>
          <w:rtl/>
        </w:rPr>
      </w:pPr>
    </w:p>
    <w:p w14:paraId="59DBF818" w14:textId="77777777" w:rsidR="00000000" w:rsidRDefault="003C26CA">
      <w:pPr>
        <w:pStyle w:val="a"/>
        <w:rPr>
          <w:rFonts w:hint="cs"/>
          <w:rtl/>
        </w:rPr>
      </w:pPr>
      <w:r>
        <w:rPr>
          <w:rFonts w:hint="cs"/>
          <w:rtl/>
        </w:rPr>
        <w:t>כן, כל החומר פה. אתה יכול לקחת את זה מכאן אפילו עכשיו.</w:t>
      </w:r>
    </w:p>
    <w:p w14:paraId="66C999B1" w14:textId="77777777" w:rsidR="00000000" w:rsidRDefault="003C26CA">
      <w:pPr>
        <w:pStyle w:val="a"/>
        <w:rPr>
          <w:rFonts w:hint="cs"/>
          <w:rtl/>
        </w:rPr>
      </w:pPr>
    </w:p>
    <w:p w14:paraId="5F1A077F" w14:textId="77777777" w:rsidR="00000000" w:rsidRDefault="003C26CA">
      <w:pPr>
        <w:pStyle w:val="ad"/>
        <w:rPr>
          <w:rtl/>
        </w:rPr>
      </w:pPr>
      <w:r>
        <w:rPr>
          <w:rtl/>
        </w:rPr>
        <w:t>היו"ר אלי בן-מנחם:</w:t>
      </w:r>
    </w:p>
    <w:p w14:paraId="049E7812" w14:textId="77777777" w:rsidR="00000000" w:rsidRDefault="003C26CA">
      <w:pPr>
        <w:pStyle w:val="a"/>
        <w:rPr>
          <w:rtl/>
        </w:rPr>
      </w:pPr>
    </w:p>
    <w:p w14:paraId="4E70F15A" w14:textId="77777777" w:rsidR="00000000" w:rsidRDefault="003C26CA">
      <w:pPr>
        <w:pStyle w:val="a"/>
        <w:rPr>
          <w:rFonts w:hint="cs"/>
          <w:rtl/>
        </w:rPr>
      </w:pPr>
      <w:r>
        <w:rPr>
          <w:rFonts w:hint="cs"/>
          <w:rtl/>
        </w:rPr>
        <w:t xml:space="preserve">שר הפנים ישיב על שאילתא מס' 34, של חבר הכנסת משולם נהרי; אינו נוכח - לפרוטוקול. </w:t>
      </w:r>
    </w:p>
    <w:p w14:paraId="5DE7E6FB" w14:textId="77777777" w:rsidR="00000000" w:rsidRDefault="003C26CA">
      <w:pPr>
        <w:pStyle w:val="Query"/>
        <w:jc w:val="center"/>
        <w:rPr>
          <w:rFonts w:hint="cs"/>
          <w:rtl/>
        </w:rPr>
      </w:pPr>
      <w:bookmarkStart w:id="296" w:name="CQ10267FI0010267T11_06_2003_16_45_45"/>
      <w:bookmarkEnd w:id="296"/>
    </w:p>
    <w:p w14:paraId="24950A7F" w14:textId="77777777" w:rsidR="00000000" w:rsidRDefault="003C26CA">
      <w:pPr>
        <w:pStyle w:val="Query"/>
        <w:jc w:val="center"/>
        <w:rPr>
          <w:rtl/>
        </w:rPr>
      </w:pPr>
      <w:r>
        <w:rPr>
          <w:rtl/>
        </w:rPr>
        <w:t>34. כת "</w:t>
      </w:r>
      <w:r>
        <w:rPr>
          <w:rtl/>
        </w:rPr>
        <w:t>עדי השם" בחיפה</w:t>
      </w:r>
    </w:p>
    <w:p w14:paraId="04C05F6A" w14:textId="77777777" w:rsidR="00000000" w:rsidRDefault="003C26CA">
      <w:pPr>
        <w:pStyle w:val="a"/>
        <w:rPr>
          <w:rFonts w:hint="cs"/>
          <w:rtl/>
        </w:rPr>
      </w:pPr>
    </w:p>
    <w:p w14:paraId="63191E9A" w14:textId="77777777" w:rsidR="00000000" w:rsidRDefault="003C26CA">
      <w:pPr>
        <w:pStyle w:val="SpeakerCon"/>
      </w:pPr>
      <w:bookmarkStart w:id="297" w:name="ESQ10267"/>
      <w:bookmarkEnd w:id="297"/>
      <w:r>
        <w:rPr>
          <w:rtl/>
        </w:rPr>
        <w:t>חבר</w:t>
      </w:r>
      <w:r>
        <w:rPr>
          <w:rFonts w:hint="cs"/>
          <w:rtl/>
        </w:rPr>
        <w:t xml:space="preserve"> הכנסת </w:t>
      </w:r>
      <w:r>
        <w:rPr>
          <w:rtl/>
        </w:rPr>
        <w:t>משולם נהרי</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55B7E385" w14:textId="77777777" w:rsidR="00000000" w:rsidRDefault="003C26CA">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ו</w:t>
      </w:r>
      <w:r>
        <w:rPr>
          <w:rFonts w:cs="Arial"/>
          <w:sz w:val="28"/>
          <w:szCs w:val="22"/>
          <w:rtl/>
        </w:rPr>
        <w:t xml:space="preserve"> באדר ב' התשס"ג (19 במרס 2003):</w:t>
      </w:r>
    </w:p>
    <w:p w14:paraId="0AA03C89" w14:textId="77777777" w:rsidR="00000000" w:rsidRDefault="003C26CA">
      <w:pPr>
        <w:bidi/>
        <w:spacing w:line="360" w:lineRule="auto"/>
        <w:ind w:firstLine="523"/>
        <w:jc w:val="both"/>
        <w:rPr>
          <w:rFonts w:cs="Arial" w:hint="cs"/>
          <w:sz w:val="28"/>
          <w:szCs w:val="22"/>
          <w:rtl/>
        </w:rPr>
      </w:pPr>
    </w:p>
    <w:p w14:paraId="403F17BB" w14:textId="77777777" w:rsidR="00000000" w:rsidRDefault="003C26CA">
      <w:pPr>
        <w:bidi/>
        <w:spacing w:line="360" w:lineRule="auto"/>
        <w:ind w:firstLine="523"/>
        <w:jc w:val="both"/>
        <w:rPr>
          <w:rFonts w:cs="Arial" w:hint="cs"/>
          <w:sz w:val="28"/>
          <w:szCs w:val="22"/>
        </w:rPr>
      </w:pPr>
    </w:p>
    <w:p w14:paraId="4F7E311B" w14:textId="77777777" w:rsidR="00000000" w:rsidRDefault="003C26CA">
      <w:pPr>
        <w:bidi/>
        <w:spacing w:line="360" w:lineRule="auto"/>
        <w:ind w:firstLine="720"/>
        <w:jc w:val="both"/>
        <w:rPr>
          <w:rFonts w:cs="Arial"/>
          <w:sz w:val="28"/>
          <w:szCs w:val="22"/>
        </w:rPr>
      </w:pPr>
      <w:r>
        <w:rPr>
          <w:rFonts w:cs="Arial" w:hint="cs"/>
          <w:sz w:val="28"/>
          <w:szCs w:val="22"/>
          <w:rtl/>
        </w:rPr>
        <w:t>ב</w:t>
      </w:r>
      <w:r>
        <w:rPr>
          <w:rFonts w:cs="Arial"/>
          <w:sz w:val="28"/>
          <w:szCs w:val="22"/>
          <w:rtl/>
        </w:rPr>
        <w:t xml:space="preserve">שבועון "חדשודתי" </w:t>
      </w:r>
      <w:r>
        <w:rPr>
          <w:rFonts w:cs="Arial" w:hint="cs"/>
          <w:sz w:val="28"/>
          <w:szCs w:val="22"/>
          <w:rtl/>
        </w:rPr>
        <w:t>נטען,</w:t>
      </w:r>
      <w:r>
        <w:rPr>
          <w:rFonts w:cs="Arial"/>
          <w:sz w:val="28"/>
          <w:szCs w:val="22"/>
          <w:rtl/>
        </w:rPr>
        <w:t xml:space="preserve"> כי כת "עדי השם", המטיפה</w:t>
      </w:r>
      <w:r>
        <w:rPr>
          <w:rFonts w:cs="Arial" w:hint="cs"/>
          <w:sz w:val="28"/>
          <w:szCs w:val="22"/>
          <w:rtl/>
        </w:rPr>
        <w:t>, בין היתר, לאי-שירות</w:t>
      </w:r>
      <w:r>
        <w:rPr>
          <w:rFonts w:cs="Arial"/>
          <w:sz w:val="28"/>
          <w:szCs w:val="22"/>
          <w:rtl/>
        </w:rPr>
        <w:t xml:space="preserve"> </w:t>
      </w:r>
      <w:r>
        <w:rPr>
          <w:rFonts w:cs="Arial" w:hint="cs"/>
          <w:sz w:val="28"/>
          <w:szCs w:val="22"/>
          <w:rtl/>
        </w:rPr>
        <w:t>ב</w:t>
      </w:r>
      <w:r>
        <w:rPr>
          <w:rFonts w:cs="Arial"/>
          <w:sz w:val="28"/>
          <w:szCs w:val="22"/>
          <w:rtl/>
        </w:rPr>
        <w:t xml:space="preserve">צה"ל, </w:t>
      </w:r>
      <w:r>
        <w:rPr>
          <w:rFonts w:cs="Arial" w:hint="cs"/>
          <w:sz w:val="28"/>
          <w:szCs w:val="22"/>
          <w:rtl/>
        </w:rPr>
        <w:t>מטבילה בוגרים וקטינים לנצרות</w:t>
      </w:r>
      <w:r>
        <w:rPr>
          <w:rFonts w:cs="Arial"/>
          <w:sz w:val="28"/>
          <w:szCs w:val="22"/>
          <w:rtl/>
        </w:rPr>
        <w:t xml:space="preserve"> בחיפה</w:t>
      </w:r>
      <w:r>
        <w:rPr>
          <w:rFonts w:cs="Arial" w:hint="cs"/>
          <w:sz w:val="28"/>
          <w:szCs w:val="22"/>
          <w:rtl/>
        </w:rPr>
        <w:t>, וכי</w:t>
      </w:r>
      <w:r>
        <w:rPr>
          <w:rFonts w:cs="Arial"/>
          <w:sz w:val="28"/>
          <w:szCs w:val="22"/>
          <w:rtl/>
        </w:rPr>
        <w:t xml:space="preserve"> היא קשורה ל</w:t>
      </w:r>
      <w:r>
        <w:rPr>
          <w:rFonts w:cs="Arial" w:hint="cs"/>
          <w:sz w:val="28"/>
          <w:szCs w:val="22"/>
          <w:rtl/>
        </w:rPr>
        <w:t>"</w:t>
      </w:r>
      <w:r>
        <w:rPr>
          <w:rFonts w:cs="Arial"/>
          <w:sz w:val="28"/>
          <w:szCs w:val="22"/>
          <w:rtl/>
        </w:rPr>
        <w:t>חברה הכלכלית</w:t>
      </w:r>
      <w:r>
        <w:rPr>
          <w:rFonts w:cs="Arial" w:hint="cs"/>
          <w:sz w:val="28"/>
          <w:szCs w:val="22"/>
          <w:rtl/>
        </w:rPr>
        <w:t>"</w:t>
      </w:r>
      <w:r>
        <w:rPr>
          <w:rFonts w:cs="Arial"/>
          <w:sz w:val="28"/>
          <w:szCs w:val="22"/>
          <w:rtl/>
        </w:rPr>
        <w:t xml:space="preserve"> בחיפה </w:t>
      </w:r>
      <w:r>
        <w:rPr>
          <w:rFonts w:cs="Arial" w:hint="cs"/>
          <w:sz w:val="28"/>
          <w:szCs w:val="22"/>
          <w:rtl/>
        </w:rPr>
        <w:t>האחראית לפעיל</w:t>
      </w:r>
      <w:r>
        <w:rPr>
          <w:rFonts w:cs="Arial" w:hint="cs"/>
          <w:sz w:val="28"/>
          <w:szCs w:val="22"/>
          <w:rtl/>
        </w:rPr>
        <w:t>ות</w:t>
      </w:r>
      <w:r>
        <w:rPr>
          <w:rFonts w:cs="Arial"/>
          <w:sz w:val="28"/>
          <w:szCs w:val="22"/>
          <w:rtl/>
        </w:rPr>
        <w:t xml:space="preserve"> מרכז הקונגרסים.</w:t>
      </w:r>
    </w:p>
    <w:p w14:paraId="372EC049" w14:textId="77777777" w:rsidR="00000000" w:rsidRDefault="003C26CA">
      <w:pPr>
        <w:bidi/>
        <w:spacing w:line="360" w:lineRule="auto"/>
        <w:ind w:firstLine="720"/>
        <w:jc w:val="both"/>
        <w:rPr>
          <w:rFonts w:cs="Arial"/>
          <w:sz w:val="28"/>
          <w:szCs w:val="22"/>
        </w:rPr>
      </w:pPr>
    </w:p>
    <w:p w14:paraId="17938471"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14CA750" w14:textId="77777777" w:rsidR="00000000" w:rsidRDefault="003C26CA">
      <w:pPr>
        <w:bidi/>
        <w:spacing w:line="360" w:lineRule="auto"/>
        <w:ind w:firstLine="720"/>
        <w:jc w:val="both"/>
        <w:rPr>
          <w:rFonts w:cs="Arial"/>
          <w:sz w:val="28"/>
          <w:szCs w:val="22"/>
        </w:rPr>
      </w:pPr>
    </w:p>
    <w:p w14:paraId="44BB6DBF" w14:textId="77777777" w:rsidR="00000000" w:rsidRDefault="003C26CA">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עירי</w:t>
      </w:r>
      <w:r>
        <w:rPr>
          <w:rFonts w:cs="Arial" w:hint="cs"/>
          <w:sz w:val="28"/>
          <w:szCs w:val="22"/>
          <w:rtl/>
        </w:rPr>
        <w:t>י</w:t>
      </w:r>
      <w:r>
        <w:rPr>
          <w:rFonts w:cs="Arial"/>
          <w:sz w:val="28"/>
          <w:szCs w:val="22"/>
          <w:rtl/>
        </w:rPr>
        <w:t xml:space="preserve">ת חיפה מסייעת לכת זו, ואם כן </w:t>
      </w:r>
      <w:r>
        <w:rPr>
          <w:rFonts w:cs="Arial" w:hint="eastAsia"/>
          <w:sz w:val="28"/>
          <w:szCs w:val="22"/>
          <w:rtl/>
        </w:rPr>
        <w:t>–</w:t>
      </w:r>
      <w:r>
        <w:rPr>
          <w:rFonts w:cs="Arial" w:hint="cs"/>
          <w:sz w:val="28"/>
          <w:szCs w:val="22"/>
          <w:rtl/>
        </w:rPr>
        <w:t xml:space="preserve"> </w:t>
      </w:r>
      <w:r>
        <w:rPr>
          <w:rFonts w:cs="Arial"/>
          <w:sz w:val="28"/>
          <w:szCs w:val="22"/>
          <w:rtl/>
        </w:rPr>
        <w:t>בא</w:t>
      </w:r>
      <w:r>
        <w:rPr>
          <w:rFonts w:cs="Arial" w:hint="cs"/>
          <w:sz w:val="28"/>
          <w:szCs w:val="22"/>
          <w:rtl/>
        </w:rPr>
        <w:t>י</w:t>
      </w:r>
      <w:r>
        <w:rPr>
          <w:rFonts w:cs="Arial"/>
          <w:sz w:val="28"/>
          <w:szCs w:val="22"/>
          <w:rtl/>
        </w:rPr>
        <w:t>לו סכומים ואופנים?</w:t>
      </w:r>
    </w:p>
    <w:p w14:paraId="656E0F60" w14:textId="77777777" w:rsidR="00000000" w:rsidRDefault="003C26CA">
      <w:pPr>
        <w:bidi/>
        <w:spacing w:line="360" w:lineRule="auto"/>
        <w:ind w:firstLine="720"/>
        <w:jc w:val="both"/>
        <w:rPr>
          <w:rFonts w:cs="Arial"/>
          <w:sz w:val="28"/>
          <w:szCs w:val="22"/>
          <w:rtl/>
        </w:rPr>
      </w:pPr>
    </w:p>
    <w:p w14:paraId="4A50D1A8" w14:textId="77777777" w:rsidR="00000000" w:rsidRDefault="003C26CA">
      <w:pPr>
        <w:bidi/>
        <w:spacing w:line="360" w:lineRule="auto"/>
        <w:ind w:firstLine="720"/>
        <w:jc w:val="both"/>
        <w:rPr>
          <w:rFonts w:cs="Arial" w:hint="cs"/>
          <w:sz w:val="28"/>
          <w:szCs w:val="22"/>
          <w:rtl/>
        </w:rPr>
      </w:pPr>
      <w:r>
        <w:rPr>
          <w:rFonts w:cs="Arial" w:hint="cs"/>
          <w:sz w:val="28"/>
          <w:szCs w:val="22"/>
          <w:rtl/>
        </w:rPr>
        <w:t>2. האם תיבדק</w:t>
      </w:r>
      <w:r>
        <w:rPr>
          <w:rFonts w:cs="Arial"/>
          <w:sz w:val="28"/>
          <w:szCs w:val="22"/>
          <w:rtl/>
        </w:rPr>
        <w:t xml:space="preserve"> חוקיות </w:t>
      </w:r>
      <w:r>
        <w:rPr>
          <w:rFonts w:cs="Arial" w:hint="cs"/>
          <w:sz w:val="28"/>
          <w:szCs w:val="22"/>
          <w:rtl/>
        </w:rPr>
        <w:t>ארגון זה?</w:t>
      </w:r>
    </w:p>
    <w:p w14:paraId="1987F692" w14:textId="77777777" w:rsidR="00000000" w:rsidRDefault="003C26CA">
      <w:pPr>
        <w:bidi/>
        <w:spacing w:line="360" w:lineRule="auto"/>
        <w:ind w:firstLine="720"/>
        <w:jc w:val="both"/>
        <w:rPr>
          <w:rFonts w:cs="Arial" w:hint="cs"/>
          <w:sz w:val="28"/>
          <w:szCs w:val="22"/>
          <w:rtl/>
        </w:rPr>
      </w:pPr>
    </w:p>
    <w:p w14:paraId="100AFF08" w14:textId="77777777" w:rsidR="00000000" w:rsidRDefault="003C26CA">
      <w:pPr>
        <w:pStyle w:val="SpeakerCon"/>
        <w:rPr>
          <w:rFonts w:hint="cs"/>
          <w:rtl/>
        </w:rPr>
      </w:pPr>
      <w:r>
        <w:rPr>
          <w:rFonts w:hint="cs"/>
          <w:rtl/>
        </w:rPr>
        <w:t>תשובת שר הפנים אברהם פורז:</w:t>
      </w:r>
    </w:p>
    <w:p w14:paraId="10E68E08" w14:textId="77777777" w:rsidR="00000000" w:rsidRDefault="003C26CA">
      <w:pPr>
        <w:pStyle w:val="a"/>
        <w:ind w:firstLine="0"/>
        <w:rPr>
          <w:rFonts w:hint="cs"/>
          <w:rtl/>
        </w:rPr>
      </w:pPr>
      <w:r>
        <w:rPr>
          <w:rFonts w:hint="cs"/>
          <w:rtl/>
        </w:rPr>
        <w:t>(לא נקראה, נמסרה לפרוטוקול)</w:t>
      </w:r>
    </w:p>
    <w:p w14:paraId="77E37E41" w14:textId="77777777" w:rsidR="00000000" w:rsidRDefault="003C26CA">
      <w:pPr>
        <w:pStyle w:val="a"/>
        <w:ind w:firstLine="0"/>
        <w:rPr>
          <w:rFonts w:hint="cs"/>
          <w:rtl/>
        </w:rPr>
      </w:pPr>
    </w:p>
    <w:p w14:paraId="6D6F6A0A" w14:textId="77777777" w:rsidR="00000000" w:rsidRDefault="003C26CA">
      <w:pPr>
        <w:pStyle w:val="a"/>
        <w:rPr>
          <w:rFonts w:hint="cs"/>
          <w:rtl/>
        </w:rPr>
      </w:pPr>
      <w:r>
        <w:rPr>
          <w:rFonts w:hint="cs"/>
          <w:rtl/>
        </w:rPr>
        <w:t>1. מעיריית חיפה נמסר לנו, כי העירייה אינה מסייעת לגוף המתואר בכתבה.</w:t>
      </w:r>
    </w:p>
    <w:p w14:paraId="6643E729" w14:textId="77777777" w:rsidR="00000000" w:rsidRDefault="003C26CA">
      <w:pPr>
        <w:pStyle w:val="a"/>
        <w:rPr>
          <w:rFonts w:hint="cs"/>
          <w:rtl/>
        </w:rPr>
      </w:pPr>
    </w:p>
    <w:p w14:paraId="5607EE87" w14:textId="77777777" w:rsidR="00000000" w:rsidRDefault="003C26CA">
      <w:pPr>
        <w:pStyle w:val="a"/>
        <w:rPr>
          <w:rFonts w:hint="cs"/>
          <w:rtl/>
        </w:rPr>
      </w:pPr>
      <w:r>
        <w:rPr>
          <w:rFonts w:hint="cs"/>
          <w:rtl/>
        </w:rPr>
        <w:t>2. העניין אינו מתחומי האחריות של שר הפנים.</w:t>
      </w:r>
    </w:p>
    <w:p w14:paraId="09569AB2" w14:textId="77777777" w:rsidR="00000000" w:rsidRDefault="003C26CA">
      <w:pPr>
        <w:pStyle w:val="a"/>
        <w:ind w:firstLine="0"/>
        <w:rPr>
          <w:rFonts w:hint="cs"/>
          <w:rtl/>
        </w:rPr>
      </w:pPr>
    </w:p>
    <w:p w14:paraId="5A79567C" w14:textId="77777777" w:rsidR="00000000" w:rsidRDefault="003C26CA">
      <w:pPr>
        <w:pStyle w:val="ad"/>
        <w:rPr>
          <w:rtl/>
        </w:rPr>
      </w:pPr>
    </w:p>
    <w:p w14:paraId="7BF7B93F" w14:textId="77777777" w:rsidR="00000000" w:rsidRDefault="003C26CA">
      <w:pPr>
        <w:pStyle w:val="ad"/>
        <w:rPr>
          <w:rtl/>
        </w:rPr>
      </w:pPr>
      <w:r>
        <w:rPr>
          <w:rtl/>
        </w:rPr>
        <w:t>היו"ר אלי בן-מנחם:</w:t>
      </w:r>
    </w:p>
    <w:p w14:paraId="698A9CCC" w14:textId="77777777" w:rsidR="00000000" w:rsidRDefault="003C26CA">
      <w:pPr>
        <w:pStyle w:val="a"/>
        <w:rPr>
          <w:rtl/>
        </w:rPr>
      </w:pPr>
    </w:p>
    <w:p w14:paraId="05AE2224" w14:textId="77777777" w:rsidR="00000000" w:rsidRDefault="003C26CA">
      <w:pPr>
        <w:pStyle w:val="a"/>
        <w:rPr>
          <w:rFonts w:hint="cs"/>
          <w:rtl/>
        </w:rPr>
      </w:pPr>
      <w:r>
        <w:rPr>
          <w:rFonts w:hint="cs"/>
          <w:rtl/>
        </w:rPr>
        <w:t>השר ישיב על שאילתא מס' 51, של חבר הכנסת רומן ברונפמן; אינו נוכח - לפרוטוקול.</w:t>
      </w:r>
    </w:p>
    <w:p w14:paraId="0460855D" w14:textId="77777777" w:rsidR="00000000" w:rsidRDefault="003C26CA">
      <w:pPr>
        <w:pStyle w:val="a"/>
        <w:rPr>
          <w:rFonts w:hint="cs"/>
          <w:rtl/>
        </w:rPr>
      </w:pPr>
    </w:p>
    <w:p w14:paraId="05E902CD" w14:textId="77777777" w:rsidR="00000000" w:rsidRDefault="003C26CA">
      <w:pPr>
        <w:pStyle w:val="a"/>
        <w:rPr>
          <w:rFonts w:hint="cs"/>
          <w:rtl/>
        </w:rPr>
      </w:pPr>
    </w:p>
    <w:p w14:paraId="571D26EC" w14:textId="77777777" w:rsidR="00000000" w:rsidRDefault="003C26CA">
      <w:pPr>
        <w:pStyle w:val="Query"/>
        <w:jc w:val="center"/>
        <w:rPr>
          <w:rtl/>
        </w:rPr>
      </w:pPr>
      <w:bookmarkStart w:id="298" w:name="CQ10369FI0010369T11_06_2003_16_46_21"/>
      <w:bookmarkEnd w:id="298"/>
      <w:r>
        <w:rPr>
          <w:rtl/>
        </w:rPr>
        <w:t>51. הריסת בתים בכפר</w:t>
      </w:r>
      <w:r>
        <w:rPr>
          <w:rFonts w:hint="cs"/>
          <w:rtl/>
        </w:rPr>
        <w:t>-</w:t>
      </w:r>
      <w:r>
        <w:rPr>
          <w:rtl/>
        </w:rPr>
        <w:t>קאסם</w:t>
      </w:r>
    </w:p>
    <w:p w14:paraId="146B0B45" w14:textId="77777777" w:rsidR="00000000" w:rsidRDefault="003C26CA">
      <w:pPr>
        <w:pStyle w:val="a"/>
        <w:rPr>
          <w:rFonts w:hint="cs"/>
          <w:rtl/>
        </w:rPr>
      </w:pPr>
    </w:p>
    <w:p w14:paraId="699C203E" w14:textId="77777777" w:rsidR="00000000" w:rsidRDefault="003C26CA">
      <w:pPr>
        <w:pStyle w:val="SpeakerCon"/>
      </w:pPr>
      <w:bookmarkStart w:id="299" w:name="ESQ10369"/>
      <w:bookmarkEnd w:id="299"/>
      <w:r>
        <w:rPr>
          <w:rtl/>
        </w:rPr>
        <w:t>חבר</w:t>
      </w:r>
      <w:r>
        <w:rPr>
          <w:rFonts w:hint="cs"/>
          <w:rtl/>
        </w:rPr>
        <w:t xml:space="preserve"> הכנסת </w:t>
      </w:r>
      <w:r>
        <w:rPr>
          <w:rtl/>
        </w:rPr>
        <w:t>רומן ברונפמן</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258DE3FC" w14:textId="77777777" w:rsidR="00000000" w:rsidRDefault="003C26CA">
      <w:pPr>
        <w:bidi/>
        <w:spacing w:line="360" w:lineRule="auto"/>
        <w:ind w:firstLine="720"/>
        <w:jc w:val="both"/>
        <w:rPr>
          <w:rFonts w:cs="Arial"/>
          <w:sz w:val="28"/>
          <w:szCs w:val="22"/>
        </w:rPr>
      </w:pPr>
      <w:r>
        <w:rPr>
          <w:rFonts w:cs="Arial"/>
          <w:sz w:val="28"/>
          <w:szCs w:val="22"/>
          <w:rtl/>
        </w:rPr>
        <w:t>ביום ט"ו באדר ב</w:t>
      </w:r>
      <w:r>
        <w:rPr>
          <w:rFonts w:cs="Arial" w:hint="cs"/>
          <w:sz w:val="28"/>
          <w:szCs w:val="22"/>
          <w:rtl/>
        </w:rPr>
        <w:t>'</w:t>
      </w:r>
      <w:r>
        <w:rPr>
          <w:rFonts w:cs="Arial"/>
          <w:sz w:val="28"/>
          <w:szCs w:val="22"/>
          <w:rtl/>
        </w:rPr>
        <w:t xml:space="preserve"> התשס"ג (19 במר</w:t>
      </w:r>
      <w:r>
        <w:rPr>
          <w:rFonts w:cs="Arial" w:hint="cs"/>
          <w:sz w:val="28"/>
          <w:szCs w:val="22"/>
          <w:rtl/>
        </w:rPr>
        <w:t>ס</w:t>
      </w:r>
      <w:r>
        <w:rPr>
          <w:rFonts w:cs="Arial"/>
          <w:sz w:val="28"/>
          <w:szCs w:val="22"/>
          <w:rtl/>
        </w:rPr>
        <w:t xml:space="preserve"> 2003):</w:t>
      </w:r>
    </w:p>
    <w:p w14:paraId="4F6FFEE2" w14:textId="77777777" w:rsidR="00000000" w:rsidRDefault="003C26CA">
      <w:pPr>
        <w:bidi/>
        <w:spacing w:line="360" w:lineRule="auto"/>
        <w:ind w:firstLine="523"/>
        <w:jc w:val="both"/>
        <w:rPr>
          <w:rFonts w:cs="Arial" w:hint="cs"/>
          <w:sz w:val="28"/>
          <w:szCs w:val="22"/>
          <w:rtl/>
        </w:rPr>
      </w:pPr>
    </w:p>
    <w:p w14:paraId="1691F0C2" w14:textId="77777777" w:rsidR="00000000" w:rsidRDefault="003C26CA">
      <w:pPr>
        <w:bidi/>
        <w:spacing w:line="360" w:lineRule="auto"/>
        <w:ind w:firstLine="523"/>
        <w:jc w:val="both"/>
        <w:rPr>
          <w:rFonts w:cs="Arial" w:hint="cs"/>
          <w:sz w:val="28"/>
          <w:szCs w:val="22"/>
        </w:rPr>
      </w:pPr>
    </w:p>
    <w:p w14:paraId="77CDEEFB" w14:textId="77777777" w:rsidR="00000000" w:rsidRDefault="003C26CA">
      <w:pPr>
        <w:bidi/>
        <w:spacing w:line="360" w:lineRule="auto"/>
        <w:ind w:firstLine="720"/>
        <w:jc w:val="both"/>
        <w:rPr>
          <w:rFonts w:cs="Arial"/>
          <w:sz w:val="28"/>
          <w:szCs w:val="22"/>
          <w:rtl/>
        </w:rPr>
      </w:pPr>
      <w:r>
        <w:rPr>
          <w:rFonts w:cs="Arial" w:hint="cs"/>
          <w:sz w:val="28"/>
          <w:szCs w:val="22"/>
          <w:rtl/>
        </w:rPr>
        <w:t>ב=2 ב</w:t>
      </w:r>
      <w:r>
        <w:rPr>
          <w:rFonts w:cs="Arial" w:hint="cs"/>
          <w:sz w:val="28"/>
          <w:szCs w:val="22"/>
          <w:rtl/>
        </w:rPr>
        <w:t>מרס 2003</w:t>
      </w:r>
      <w:r>
        <w:rPr>
          <w:rFonts w:cs="Arial"/>
          <w:sz w:val="28"/>
          <w:szCs w:val="22"/>
          <w:rtl/>
        </w:rPr>
        <w:t xml:space="preserve"> נהרסו בכפר</w:t>
      </w:r>
      <w:r>
        <w:rPr>
          <w:rFonts w:cs="Arial" w:hint="cs"/>
          <w:sz w:val="28"/>
          <w:szCs w:val="22"/>
          <w:rtl/>
        </w:rPr>
        <w:t>-</w:t>
      </w:r>
      <w:r>
        <w:rPr>
          <w:rFonts w:cs="Arial"/>
          <w:sz w:val="28"/>
          <w:szCs w:val="22"/>
          <w:rtl/>
        </w:rPr>
        <w:t>קאסם 17 מבנים בלתי</w:t>
      </w:r>
      <w:r>
        <w:rPr>
          <w:rFonts w:cs="Arial" w:hint="cs"/>
          <w:sz w:val="28"/>
          <w:szCs w:val="22"/>
          <w:rtl/>
        </w:rPr>
        <w:t xml:space="preserve"> </w:t>
      </w:r>
      <w:r>
        <w:rPr>
          <w:rFonts w:cs="Arial"/>
          <w:sz w:val="28"/>
          <w:szCs w:val="22"/>
          <w:rtl/>
        </w:rPr>
        <w:t>חוקיים</w:t>
      </w:r>
      <w:r>
        <w:rPr>
          <w:rFonts w:cs="Arial" w:hint="cs"/>
          <w:sz w:val="28"/>
          <w:szCs w:val="22"/>
          <w:rtl/>
        </w:rPr>
        <w:t>,</w:t>
      </w:r>
      <w:r>
        <w:rPr>
          <w:rFonts w:cs="Arial"/>
          <w:sz w:val="28"/>
          <w:szCs w:val="22"/>
          <w:rtl/>
        </w:rPr>
        <w:t xml:space="preserve"> למרות פסיקת בית</w:t>
      </w:r>
      <w:r>
        <w:rPr>
          <w:rFonts w:cs="Arial" w:hint="cs"/>
          <w:sz w:val="28"/>
          <w:szCs w:val="22"/>
          <w:rtl/>
        </w:rPr>
        <w:t>-</w:t>
      </w:r>
      <w:r>
        <w:rPr>
          <w:rFonts w:cs="Arial"/>
          <w:sz w:val="28"/>
          <w:szCs w:val="22"/>
          <w:rtl/>
        </w:rPr>
        <w:t xml:space="preserve">משפט </w:t>
      </w:r>
      <w:r>
        <w:rPr>
          <w:rFonts w:cs="Arial" w:hint="cs"/>
          <w:sz w:val="28"/>
          <w:szCs w:val="22"/>
          <w:rtl/>
        </w:rPr>
        <w:t>ה</w:t>
      </w:r>
      <w:r>
        <w:rPr>
          <w:rFonts w:cs="Arial"/>
          <w:sz w:val="28"/>
          <w:szCs w:val="22"/>
          <w:rtl/>
        </w:rPr>
        <w:t>שלום בפתח</w:t>
      </w:r>
      <w:r>
        <w:rPr>
          <w:rFonts w:cs="Arial" w:hint="cs"/>
          <w:sz w:val="28"/>
          <w:szCs w:val="22"/>
          <w:rtl/>
        </w:rPr>
        <w:t>-</w:t>
      </w:r>
      <w:r>
        <w:rPr>
          <w:rFonts w:cs="Arial"/>
          <w:sz w:val="28"/>
          <w:szCs w:val="22"/>
          <w:rtl/>
        </w:rPr>
        <w:t xml:space="preserve">תקווה </w:t>
      </w:r>
      <w:r>
        <w:rPr>
          <w:rFonts w:cs="Arial" w:hint="cs"/>
          <w:sz w:val="28"/>
          <w:szCs w:val="22"/>
          <w:rtl/>
        </w:rPr>
        <w:t>מ=29 בדצמבר 2003,</w:t>
      </w:r>
      <w:r>
        <w:rPr>
          <w:rFonts w:cs="Arial"/>
          <w:sz w:val="28"/>
          <w:szCs w:val="22"/>
          <w:rtl/>
        </w:rPr>
        <w:t xml:space="preserve"> כי צו ההריסה ימומש </w:t>
      </w:r>
      <w:r>
        <w:rPr>
          <w:rFonts w:cs="Arial" w:hint="cs"/>
          <w:sz w:val="28"/>
          <w:szCs w:val="22"/>
          <w:rtl/>
        </w:rPr>
        <w:t>ב=1 בספטמבר אם לא</w:t>
      </w:r>
      <w:r>
        <w:rPr>
          <w:rFonts w:cs="Arial"/>
          <w:sz w:val="28"/>
          <w:szCs w:val="22"/>
          <w:rtl/>
        </w:rPr>
        <w:t xml:space="preserve"> </w:t>
      </w:r>
      <w:r>
        <w:rPr>
          <w:rFonts w:cs="Arial" w:hint="cs"/>
          <w:sz w:val="28"/>
          <w:szCs w:val="22"/>
          <w:rtl/>
        </w:rPr>
        <w:t>יגיעו</w:t>
      </w:r>
      <w:r>
        <w:rPr>
          <w:rFonts w:cs="Arial"/>
          <w:sz w:val="28"/>
          <w:szCs w:val="22"/>
          <w:rtl/>
        </w:rPr>
        <w:t xml:space="preserve"> הצדדים להסדר.</w:t>
      </w:r>
      <w:r>
        <w:rPr>
          <w:rFonts w:cs="Arial" w:hint="cs"/>
          <w:sz w:val="28"/>
          <w:szCs w:val="22"/>
          <w:rtl/>
        </w:rPr>
        <w:t xml:space="preserve"> התושבים טוענים כי נמנע</w:t>
      </w:r>
      <w:r>
        <w:rPr>
          <w:rFonts w:cs="Arial"/>
          <w:sz w:val="28"/>
          <w:szCs w:val="22"/>
          <w:rtl/>
        </w:rPr>
        <w:t xml:space="preserve"> </w:t>
      </w:r>
      <w:r>
        <w:rPr>
          <w:rFonts w:cs="Arial" w:hint="cs"/>
          <w:sz w:val="28"/>
          <w:szCs w:val="22"/>
          <w:rtl/>
        </w:rPr>
        <w:t>מהם</w:t>
      </w:r>
      <w:r>
        <w:rPr>
          <w:rFonts w:cs="Arial"/>
          <w:sz w:val="28"/>
          <w:szCs w:val="22"/>
          <w:rtl/>
        </w:rPr>
        <w:t xml:space="preserve"> להציג בפני ההורסים את צו בית</w:t>
      </w:r>
      <w:r>
        <w:rPr>
          <w:rFonts w:cs="Arial" w:hint="cs"/>
          <w:sz w:val="28"/>
          <w:szCs w:val="22"/>
          <w:rtl/>
        </w:rPr>
        <w:t>-</w:t>
      </w:r>
      <w:r>
        <w:rPr>
          <w:rFonts w:cs="Arial"/>
          <w:sz w:val="28"/>
          <w:szCs w:val="22"/>
          <w:rtl/>
        </w:rPr>
        <w:t>המשפט.</w:t>
      </w:r>
    </w:p>
    <w:p w14:paraId="32560F57" w14:textId="77777777" w:rsidR="00000000" w:rsidRDefault="003C26CA">
      <w:pPr>
        <w:bidi/>
        <w:spacing w:line="360" w:lineRule="auto"/>
        <w:ind w:firstLine="720"/>
        <w:jc w:val="both"/>
        <w:rPr>
          <w:rFonts w:cs="Arial"/>
          <w:sz w:val="28"/>
          <w:szCs w:val="22"/>
          <w:rtl/>
        </w:rPr>
      </w:pPr>
    </w:p>
    <w:p w14:paraId="2A9755B2"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0ABF6662" w14:textId="77777777" w:rsidR="00000000" w:rsidRDefault="003C26CA">
      <w:pPr>
        <w:bidi/>
        <w:spacing w:line="360" w:lineRule="auto"/>
        <w:ind w:firstLine="720"/>
        <w:jc w:val="both"/>
        <w:rPr>
          <w:rFonts w:cs="Arial" w:hint="cs"/>
          <w:sz w:val="28"/>
          <w:szCs w:val="22"/>
          <w:rtl/>
        </w:rPr>
      </w:pPr>
    </w:p>
    <w:p w14:paraId="6BC77379" w14:textId="77777777" w:rsidR="00000000" w:rsidRDefault="003C26CA">
      <w:pPr>
        <w:numPr>
          <w:ilvl w:val="0"/>
          <w:numId w:val="4"/>
        </w:numPr>
        <w:bidi/>
        <w:spacing w:line="360" w:lineRule="auto"/>
        <w:ind w:right="0"/>
        <w:jc w:val="both"/>
        <w:rPr>
          <w:rFonts w:cs="Arial" w:hint="cs"/>
          <w:sz w:val="28"/>
          <w:szCs w:val="22"/>
          <w:rtl/>
        </w:rPr>
      </w:pPr>
      <w:r>
        <w:rPr>
          <w:rFonts w:cs="Arial" w:hint="cs"/>
          <w:sz w:val="28"/>
          <w:szCs w:val="22"/>
          <w:rtl/>
        </w:rPr>
        <w:t xml:space="preserve">האם הידיעה נכונה? </w:t>
      </w:r>
    </w:p>
    <w:p w14:paraId="5DA5D9CC" w14:textId="77777777" w:rsidR="00000000" w:rsidRDefault="003C26CA">
      <w:pPr>
        <w:bidi/>
        <w:spacing w:line="360" w:lineRule="auto"/>
        <w:ind w:left="720"/>
        <w:jc w:val="both"/>
        <w:rPr>
          <w:rFonts w:cs="Arial" w:hint="cs"/>
          <w:sz w:val="28"/>
          <w:szCs w:val="22"/>
        </w:rPr>
      </w:pPr>
    </w:p>
    <w:p w14:paraId="3EA1563A" w14:textId="77777777" w:rsidR="00000000" w:rsidRDefault="003C26CA">
      <w:pPr>
        <w:bidi/>
        <w:spacing w:line="360" w:lineRule="auto"/>
        <w:ind w:firstLine="720"/>
        <w:jc w:val="both"/>
        <w:rPr>
          <w:rFonts w:cs="Arial" w:hint="cs"/>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w:t>
      </w:r>
      <w:r>
        <w:rPr>
          <w:rFonts w:cs="Arial"/>
          <w:sz w:val="28"/>
          <w:szCs w:val="22"/>
          <w:rtl/>
        </w:rPr>
        <w:t>מדוע בוצעה ההריסה בניגוד לצו בית</w:t>
      </w:r>
      <w:r>
        <w:rPr>
          <w:rFonts w:cs="Arial" w:hint="cs"/>
          <w:sz w:val="28"/>
          <w:szCs w:val="22"/>
          <w:rtl/>
        </w:rPr>
        <w:t>-</w:t>
      </w:r>
      <w:r>
        <w:rPr>
          <w:rFonts w:cs="Arial"/>
          <w:sz w:val="28"/>
          <w:szCs w:val="22"/>
          <w:rtl/>
        </w:rPr>
        <w:t>המשפט</w:t>
      </w:r>
      <w:r>
        <w:rPr>
          <w:rFonts w:cs="Arial" w:hint="cs"/>
          <w:sz w:val="28"/>
          <w:szCs w:val="22"/>
          <w:rtl/>
        </w:rPr>
        <w:t>?</w:t>
      </w:r>
    </w:p>
    <w:p w14:paraId="4E75D738" w14:textId="77777777" w:rsidR="00000000" w:rsidRDefault="003C26CA">
      <w:pPr>
        <w:bidi/>
        <w:spacing w:line="360" w:lineRule="auto"/>
        <w:ind w:firstLine="720"/>
        <w:jc w:val="both"/>
        <w:rPr>
          <w:rFonts w:cs="Arial"/>
          <w:sz w:val="28"/>
          <w:szCs w:val="22"/>
          <w:rtl/>
        </w:rPr>
      </w:pPr>
    </w:p>
    <w:p w14:paraId="19CE6B9E" w14:textId="77777777" w:rsidR="00000000" w:rsidRDefault="003C26CA">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 xml:space="preserve">מדוע </w:t>
      </w:r>
      <w:r>
        <w:rPr>
          <w:rFonts w:cs="Arial" w:hint="cs"/>
          <w:sz w:val="28"/>
          <w:szCs w:val="22"/>
          <w:rtl/>
        </w:rPr>
        <w:t>נמנע</w:t>
      </w:r>
      <w:r>
        <w:rPr>
          <w:rFonts w:cs="Arial"/>
          <w:sz w:val="28"/>
          <w:szCs w:val="22"/>
          <w:rtl/>
        </w:rPr>
        <w:t xml:space="preserve"> מהתושבים להציג בפני ההורסים את צו בית</w:t>
      </w:r>
      <w:r>
        <w:rPr>
          <w:rFonts w:cs="Arial" w:hint="cs"/>
          <w:sz w:val="28"/>
          <w:szCs w:val="22"/>
          <w:rtl/>
        </w:rPr>
        <w:t>-</w:t>
      </w:r>
      <w:r>
        <w:rPr>
          <w:rFonts w:cs="Arial"/>
          <w:sz w:val="28"/>
          <w:szCs w:val="22"/>
          <w:rtl/>
        </w:rPr>
        <w:t>המשפט</w:t>
      </w:r>
      <w:r>
        <w:rPr>
          <w:rFonts w:cs="Arial" w:hint="cs"/>
          <w:sz w:val="28"/>
          <w:szCs w:val="22"/>
          <w:rtl/>
        </w:rPr>
        <w:t>?</w:t>
      </w:r>
    </w:p>
    <w:p w14:paraId="1F0351EF" w14:textId="77777777" w:rsidR="00000000" w:rsidRDefault="003C26CA">
      <w:pPr>
        <w:bidi/>
        <w:spacing w:line="360" w:lineRule="auto"/>
        <w:ind w:firstLine="720"/>
        <w:jc w:val="both"/>
        <w:rPr>
          <w:rFonts w:cs="Arial" w:hint="cs"/>
          <w:sz w:val="28"/>
          <w:szCs w:val="22"/>
          <w:rtl/>
        </w:rPr>
      </w:pPr>
    </w:p>
    <w:p w14:paraId="5D6B06E1" w14:textId="77777777" w:rsidR="00000000" w:rsidRDefault="003C26CA">
      <w:pPr>
        <w:pStyle w:val="SpeakerCon"/>
        <w:rPr>
          <w:rFonts w:hint="cs"/>
          <w:rtl/>
        </w:rPr>
      </w:pPr>
      <w:r>
        <w:rPr>
          <w:rFonts w:hint="cs"/>
          <w:rtl/>
        </w:rPr>
        <w:t>תשובת שר הפנים אברהם פורז:</w:t>
      </w:r>
    </w:p>
    <w:p w14:paraId="6DF3C365" w14:textId="77777777" w:rsidR="00000000" w:rsidRDefault="003C26CA">
      <w:pPr>
        <w:pStyle w:val="a"/>
        <w:ind w:firstLine="0"/>
        <w:rPr>
          <w:rFonts w:hint="cs"/>
          <w:rtl/>
        </w:rPr>
      </w:pPr>
      <w:r>
        <w:rPr>
          <w:rFonts w:hint="cs"/>
          <w:rtl/>
        </w:rPr>
        <w:t>(לא נקראה, נמסרה לפרוטוקול)</w:t>
      </w:r>
    </w:p>
    <w:p w14:paraId="3B9BFBD8" w14:textId="77777777" w:rsidR="00000000" w:rsidRDefault="003C26CA">
      <w:pPr>
        <w:pStyle w:val="a"/>
        <w:ind w:firstLine="0"/>
        <w:rPr>
          <w:rFonts w:hint="cs"/>
          <w:rtl/>
        </w:rPr>
      </w:pPr>
    </w:p>
    <w:p w14:paraId="6A195493" w14:textId="77777777" w:rsidR="00000000" w:rsidRDefault="003C26CA">
      <w:pPr>
        <w:pStyle w:val="a"/>
        <w:rPr>
          <w:rFonts w:hint="cs"/>
          <w:rtl/>
        </w:rPr>
      </w:pPr>
      <w:r>
        <w:rPr>
          <w:rFonts w:hint="cs"/>
          <w:rtl/>
        </w:rPr>
        <w:t>ההריסה בוצעה על-ידי מינהל מקרקעי ישראל ולא על-ידי יחידת הפיקוח של משרד הפנים.</w:t>
      </w:r>
    </w:p>
    <w:p w14:paraId="68CE73B3" w14:textId="77777777" w:rsidR="00000000" w:rsidRDefault="003C26CA">
      <w:pPr>
        <w:pStyle w:val="a"/>
        <w:rPr>
          <w:rFonts w:hint="cs"/>
          <w:rtl/>
        </w:rPr>
      </w:pPr>
    </w:p>
    <w:p w14:paraId="5339943C" w14:textId="77777777" w:rsidR="00000000" w:rsidRDefault="003C26CA">
      <w:pPr>
        <w:pStyle w:val="ad"/>
        <w:rPr>
          <w:rtl/>
        </w:rPr>
      </w:pPr>
      <w:r>
        <w:rPr>
          <w:rtl/>
        </w:rPr>
        <w:t>היו"ר אל</w:t>
      </w:r>
      <w:r>
        <w:rPr>
          <w:rtl/>
        </w:rPr>
        <w:t>י בן-מנחם:</w:t>
      </w:r>
    </w:p>
    <w:p w14:paraId="62F8A573" w14:textId="77777777" w:rsidR="00000000" w:rsidRDefault="003C26CA">
      <w:pPr>
        <w:pStyle w:val="a"/>
        <w:rPr>
          <w:rtl/>
        </w:rPr>
      </w:pPr>
    </w:p>
    <w:p w14:paraId="77F01CF1" w14:textId="77777777" w:rsidR="00000000" w:rsidRDefault="003C26CA">
      <w:pPr>
        <w:pStyle w:val="a"/>
        <w:rPr>
          <w:rFonts w:hint="cs"/>
          <w:rtl/>
        </w:rPr>
      </w:pPr>
      <w:r>
        <w:rPr>
          <w:rFonts w:hint="cs"/>
          <w:rtl/>
        </w:rPr>
        <w:t>שר הפנים ישיב על שאילתא מס' 71, של חבר הכנסת אחמד טיבי: לשכת משרד הפנים במזרח-ירושלים. בבקשה.</w:t>
      </w:r>
    </w:p>
    <w:p w14:paraId="51934688" w14:textId="77777777" w:rsidR="00000000" w:rsidRDefault="003C26CA">
      <w:pPr>
        <w:pStyle w:val="a"/>
        <w:rPr>
          <w:rFonts w:hint="cs"/>
          <w:rtl/>
        </w:rPr>
      </w:pPr>
    </w:p>
    <w:p w14:paraId="1A05A859" w14:textId="77777777" w:rsidR="00000000" w:rsidRDefault="003C26CA">
      <w:pPr>
        <w:pStyle w:val="Query"/>
        <w:jc w:val="center"/>
        <w:rPr>
          <w:rtl/>
        </w:rPr>
      </w:pPr>
      <w:bookmarkStart w:id="300" w:name="CQ10526FI0010526T11_06_2003_16_47_11"/>
      <w:bookmarkEnd w:id="300"/>
      <w:r>
        <w:rPr>
          <w:rtl/>
        </w:rPr>
        <w:t>71. לשכת משרד הפנים במזרח</w:t>
      </w:r>
      <w:r>
        <w:rPr>
          <w:rFonts w:hint="cs"/>
          <w:rtl/>
        </w:rPr>
        <w:t>-</w:t>
      </w:r>
      <w:r>
        <w:rPr>
          <w:rtl/>
        </w:rPr>
        <w:t xml:space="preserve">ירושלים </w:t>
      </w:r>
    </w:p>
    <w:p w14:paraId="6618291C" w14:textId="77777777" w:rsidR="00000000" w:rsidRDefault="003C26CA">
      <w:pPr>
        <w:pStyle w:val="a"/>
        <w:rPr>
          <w:rFonts w:hint="cs"/>
          <w:rtl/>
        </w:rPr>
      </w:pPr>
    </w:p>
    <w:p w14:paraId="47EDFBA7" w14:textId="77777777" w:rsidR="00000000" w:rsidRDefault="003C26CA">
      <w:pPr>
        <w:pStyle w:val="SpeakerCon"/>
      </w:pPr>
      <w:bookmarkStart w:id="301" w:name="ESQ10526"/>
      <w:bookmarkEnd w:id="301"/>
      <w:r>
        <w:rPr>
          <w:rtl/>
        </w:rPr>
        <w:t>חבר</w:t>
      </w:r>
      <w:r>
        <w:rPr>
          <w:rFonts w:hint="cs"/>
          <w:rtl/>
        </w:rPr>
        <w:t xml:space="preserve"> הכנסת </w:t>
      </w:r>
      <w:r>
        <w:rPr>
          <w:rtl/>
        </w:rPr>
        <w:t>אחמד טיבי</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0FDBFF67" w14:textId="77777777" w:rsidR="00000000" w:rsidRDefault="003C26CA">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ב</w:t>
      </w:r>
      <w:r>
        <w:rPr>
          <w:rFonts w:cs="Arial"/>
          <w:sz w:val="28"/>
          <w:szCs w:val="22"/>
          <w:rtl/>
        </w:rPr>
        <w:t xml:space="preserve"> באדר ב' התשס"ג (26 במרס 2003):</w:t>
      </w:r>
    </w:p>
    <w:p w14:paraId="05E1BBB5" w14:textId="77777777" w:rsidR="00000000" w:rsidRDefault="003C26CA">
      <w:pPr>
        <w:bidi/>
        <w:spacing w:line="360" w:lineRule="auto"/>
        <w:ind w:firstLine="523"/>
        <w:jc w:val="both"/>
        <w:rPr>
          <w:rFonts w:cs="Arial" w:hint="cs"/>
          <w:sz w:val="28"/>
          <w:szCs w:val="22"/>
          <w:rtl/>
        </w:rPr>
      </w:pPr>
    </w:p>
    <w:p w14:paraId="3FEAC574" w14:textId="77777777" w:rsidR="00000000" w:rsidRDefault="003C26CA">
      <w:pPr>
        <w:bidi/>
        <w:spacing w:line="360" w:lineRule="auto"/>
        <w:ind w:firstLine="523"/>
        <w:jc w:val="both"/>
        <w:rPr>
          <w:rFonts w:cs="Arial" w:hint="cs"/>
          <w:sz w:val="28"/>
          <w:szCs w:val="22"/>
        </w:rPr>
      </w:pPr>
    </w:p>
    <w:p w14:paraId="2CA5BD8C" w14:textId="77777777" w:rsidR="00000000" w:rsidRDefault="003C26CA">
      <w:pPr>
        <w:bidi/>
        <w:spacing w:line="360" w:lineRule="auto"/>
        <w:ind w:firstLine="720"/>
        <w:jc w:val="both"/>
        <w:rPr>
          <w:rFonts w:cs="Arial" w:hint="cs"/>
          <w:sz w:val="28"/>
          <w:szCs w:val="22"/>
        </w:rPr>
      </w:pPr>
      <w:r>
        <w:rPr>
          <w:rFonts w:cs="Arial"/>
          <w:sz w:val="28"/>
          <w:szCs w:val="22"/>
          <w:rtl/>
        </w:rPr>
        <w:t>קיב</w:t>
      </w:r>
      <w:r>
        <w:rPr>
          <w:rFonts w:cs="Arial" w:hint="cs"/>
          <w:sz w:val="28"/>
          <w:szCs w:val="22"/>
          <w:rtl/>
        </w:rPr>
        <w:t>ל</w:t>
      </w:r>
      <w:r>
        <w:rPr>
          <w:rFonts w:cs="Arial"/>
          <w:sz w:val="28"/>
          <w:szCs w:val="22"/>
          <w:rtl/>
        </w:rPr>
        <w:t>תי בתקופה האחרונה תלונות רבות ע</w:t>
      </w:r>
      <w:r>
        <w:rPr>
          <w:rFonts w:cs="Arial"/>
          <w:sz w:val="28"/>
          <w:szCs w:val="22"/>
          <w:rtl/>
        </w:rPr>
        <w:t xml:space="preserve">ל תפקודה של לשכת </w:t>
      </w:r>
      <w:r>
        <w:rPr>
          <w:rFonts w:cs="Arial" w:hint="cs"/>
          <w:sz w:val="28"/>
          <w:szCs w:val="22"/>
          <w:rtl/>
        </w:rPr>
        <w:t xml:space="preserve">משרד </w:t>
      </w:r>
      <w:r>
        <w:rPr>
          <w:rFonts w:cs="Arial"/>
          <w:sz w:val="28"/>
          <w:szCs w:val="22"/>
          <w:rtl/>
        </w:rPr>
        <w:t>הפנים ב</w:t>
      </w:r>
      <w:r>
        <w:rPr>
          <w:rFonts w:cs="Arial" w:hint="cs"/>
          <w:sz w:val="28"/>
          <w:szCs w:val="22"/>
          <w:rtl/>
        </w:rPr>
        <w:t>מזרח-</w:t>
      </w:r>
      <w:r>
        <w:rPr>
          <w:rFonts w:cs="Arial"/>
          <w:sz w:val="28"/>
          <w:szCs w:val="22"/>
          <w:rtl/>
        </w:rPr>
        <w:t>ירושלים</w:t>
      </w:r>
      <w:r>
        <w:rPr>
          <w:rFonts w:cs="Arial" w:hint="cs"/>
          <w:sz w:val="28"/>
          <w:szCs w:val="22"/>
          <w:rtl/>
        </w:rPr>
        <w:t>:</w:t>
      </w:r>
      <w:r>
        <w:rPr>
          <w:rFonts w:cs="Arial"/>
          <w:sz w:val="28"/>
          <w:szCs w:val="22"/>
          <w:rtl/>
        </w:rPr>
        <w:t xml:space="preserve"> תפקוד אטי, אנשים מחכים בתור משעות הבוקר, ואף </w:t>
      </w:r>
      <w:r>
        <w:rPr>
          <w:rFonts w:cs="Arial" w:hint="cs"/>
          <w:sz w:val="28"/>
          <w:szCs w:val="22"/>
          <w:rtl/>
        </w:rPr>
        <w:t>מערבו של יום קודם, "פרוטקשן" וקניית "תור" בכסף.</w:t>
      </w:r>
    </w:p>
    <w:p w14:paraId="6D65657E" w14:textId="77777777" w:rsidR="00000000" w:rsidRDefault="003C26CA">
      <w:pPr>
        <w:bidi/>
        <w:spacing w:line="360" w:lineRule="auto"/>
        <w:ind w:firstLine="720"/>
        <w:jc w:val="both"/>
        <w:rPr>
          <w:rFonts w:cs="Arial"/>
          <w:sz w:val="28"/>
          <w:szCs w:val="22"/>
        </w:rPr>
      </w:pPr>
    </w:p>
    <w:p w14:paraId="65F39778"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D06CACF" w14:textId="77777777" w:rsidR="00000000" w:rsidRDefault="003C26CA">
      <w:pPr>
        <w:bidi/>
        <w:spacing w:line="360" w:lineRule="auto"/>
        <w:ind w:firstLine="720"/>
        <w:jc w:val="both"/>
        <w:rPr>
          <w:rFonts w:cs="Arial"/>
          <w:sz w:val="28"/>
          <w:szCs w:val="22"/>
        </w:rPr>
      </w:pPr>
    </w:p>
    <w:p w14:paraId="189F367A" w14:textId="77777777" w:rsidR="00000000" w:rsidRDefault="003C26CA">
      <w:pPr>
        <w:bidi/>
        <w:spacing w:line="360" w:lineRule="auto"/>
        <w:ind w:firstLine="720"/>
        <w:jc w:val="both"/>
        <w:rPr>
          <w:rFonts w:cs="Arial" w:hint="cs"/>
          <w:sz w:val="28"/>
          <w:szCs w:val="22"/>
        </w:rPr>
      </w:pPr>
      <w:r>
        <w:rPr>
          <w:rFonts w:cs="Arial" w:hint="cs"/>
          <w:sz w:val="28"/>
          <w:szCs w:val="22"/>
          <w:rtl/>
        </w:rPr>
        <w:t>1. האם נבדקו התלונות ונמצאו נכונות</w:t>
      </w:r>
      <w:r>
        <w:rPr>
          <w:rFonts w:cs="Arial"/>
          <w:sz w:val="28"/>
          <w:szCs w:val="22"/>
          <w:rtl/>
        </w:rPr>
        <w:t>?</w:t>
      </w:r>
      <w:r>
        <w:rPr>
          <w:rFonts w:cs="Arial" w:hint="cs"/>
          <w:sz w:val="28"/>
          <w:szCs w:val="22"/>
          <w:rtl/>
        </w:rPr>
        <w:t xml:space="preserve"> </w:t>
      </w:r>
    </w:p>
    <w:p w14:paraId="2EF9A08A" w14:textId="77777777" w:rsidR="00000000" w:rsidRDefault="003C26CA">
      <w:pPr>
        <w:bidi/>
        <w:spacing w:line="360" w:lineRule="auto"/>
        <w:ind w:firstLine="720"/>
        <w:jc w:val="both"/>
        <w:rPr>
          <w:rFonts w:cs="Arial" w:hint="cs"/>
          <w:sz w:val="28"/>
          <w:szCs w:val="22"/>
          <w:rtl/>
        </w:rPr>
      </w:pPr>
    </w:p>
    <w:p w14:paraId="3990AD25" w14:textId="77777777" w:rsidR="00000000" w:rsidRDefault="003C26CA">
      <w:pPr>
        <w:bidi/>
        <w:spacing w:line="360" w:lineRule="auto"/>
        <w:ind w:firstLine="720"/>
        <w:jc w:val="both"/>
        <w:rPr>
          <w:rFonts w:cs="Arial" w:hint="cs"/>
          <w:sz w:val="28"/>
          <w:szCs w:val="22"/>
        </w:rPr>
      </w:pPr>
      <w:r>
        <w:rPr>
          <w:rFonts w:cs="Arial" w:hint="cs"/>
          <w:sz w:val="28"/>
          <w:szCs w:val="22"/>
          <w:rtl/>
        </w:rPr>
        <w:t xml:space="preserve">2. אם כן </w:t>
      </w:r>
      <w:r>
        <w:rPr>
          <w:rFonts w:cs="Arial"/>
          <w:sz w:val="28"/>
          <w:szCs w:val="22"/>
          <w:rtl/>
        </w:rPr>
        <w:t>–</w:t>
      </w:r>
      <w:r>
        <w:rPr>
          <w:rFonts w:cs="Arial" w:hint="cs"/>
          <w:sz w:val="28"/>
          <w:szCs w:val="22"/>
          <w:rtl/>
        </w:rPr>
        <w:t xml:space="preserve"> האם מתגבשת במשרד הפנים תוכנית לשיפור תפקודה של הלשכה?</w:t>
      </w:r>
    </w:p>
    <w:p w14:paraId="7E4F2434" w14:textId="77777777" w:rsidR="00000000" w:rsidRDefault="003C26CA">
      <w:pPr>
        <w:bidi/>
        <w:spacing w:line="360" w:lineRule="auto"/>
        <w:ind w:firstLine="720"/>
        <w:jc w:val="both"/>
        <w:rPr>
          <w:rFonts w:cs="Arial" w:hint="cs"/>
          <w:sz w:val="28"/>
          <w:szCs w:val="22"/>
        </w:rPr>
      </w:pPr>
    </w:p>
    <w:p w14:paraId="3D2CCED6" w14:textId="77777777" w:rsidR="00000000" w:rsidRDefault="003C26CA">
      <w:pPr>
        <w:bidi/>
        <w:spacing w:line="360" w:lineRule="auto"/>
        <w:ind w:firstLine="720"/>
        <w:jc w:val="both"/>
        <w:rPr>
          <w:rFonts w:cs="Arial" w:hint="cs"/>
          <w:sz w:val="28"/>
          <w:szCs w:val="22"/>
          <w:rtl/>
        </w:rPr>
      </w:pPr>
      <w:r>
        <w:rPr>
          <w:rFonts w:cs="Arial" w:hint="cs"/>
          <w:sz w:val="28"/>
          <w:szCs w:val="22"/>
          <w:rtl/>
        </w:rPr>
        <w:t>3</w:t>
      </w:r>
      <w:r>
        <w:rPr>
          <w:rFonts w:cs="Arial" w:hint="cs"/>
          <w:sz w:val="28"/>
          <w:szCs w:val="22"/>
          <w:rtl/>
        </w:rPr>
        <w:t>. האם תועבר הלשכה למבנה חדש?</w:t>
      </w:r>
    </w:p>
    <w:p w14:paraId="7B07A99A" w14:textId="77777777" w:rsidR="00000000" w:rsidRDefault="003C26CA">
      <w:pPr>
        <w:bidi/>
        <w:spacing w:line="360" w:lineRule="auto"/>
        <w:ind w:firstLine="720"/>
        <w:jc w:val="both"/>
        <w:rPr>
          <w:rFonts w:cs="Arial" w:hint="cs"/>
          <w:sz w:val="28"/>
          <w:szCs w:val="22"/>
          <w:rtl/>
        </w:rPr>
      </w:pPr>
    </w:p>
    <w:p w14:paraId="70026C2F" w14:textId="77777777" w:rsidR="00000000" w:rsidRDefault="003C26CA">
      <w:pPr>
        <w:pStyle w:val="SpeakerCon"/>
        <w:rPr>
          <w:rFonts w:hint="cs"/>
          <w:rtl/>
        </w:rPr>
      </w:pPr>
      <w:r>
        <w:rPr>
          <w:rFonts w:hint="cs"/>
          <w:rtl/>
        </w:rPr>
        <w:t>שר הפנים אברהם פורז:</w:t>
      </w:r>
    </w:p>
    <w:p w14:paraId="27FD2F00" w14:textId="77777777" w:rsidR="00000000" w:rsidRDefault="003C26CA">
      <w:pPr>
        <w:pStyle w:val="a"/>
        <w:rPr>
          <w:rFonts w:hint="cs"/>
          <w:rtl/>
        </w:rPr>
      </w:pPr>
    </w:p>
    <w:p w14:paraId="3700EA71" w14:textId="77777777" w:rsidR="00000000" w:rsidRDefault="003C26CA">
      <w:pPr>
        <w:pStyle w:val="a"/>
        <w:rPr>
          <w:rFonts w:hint="cs"/>
          <w:rtl/>
        </w:rPr>
      </w:pPr>
      <w:r>
        <w:rPr>
          <w:rFonts w:hint="cs"/>
          <w:rtl/>
        </w:rPr>
        <w:t>1-3. אני חושב שמה שקורה בלשכת משרד הפנים במזרח-ירושלים הוא שערורייה, הוא מביש, ואינני מוכן בשום פנים ואופן להסכים עם מצב זה.</w:t>
      </w:r>
    </w:p>
    <w:p w14:paraId="392EC9EB" w14:textId="77777777" w:rsidR="00000000" w:rsidRDefault="003C26CA">
      <w:pPr>
        <w:pStyle w:val="a"/>
        <w:rPr>
          <w:rFonts w:hint="cs"/>
          <w:rtl/>
        </w:rPr>
      </w:pPr>
    </w:p>
    <w:p w14:paraId="5305002E" w14:textId="77777777" w:rsidR="00000000" w:rsidRDefault="003C26CA">
      <w:pPr>
        <w:pStyle w:val="a"/>
        <w:rPr>
          <w:rFonts w:hint="cs"/>
          <w:rtl/>
        </w:rPr>
      </w:pPr>
      <w:r>
        <w:rPr>
          <w:rFonts w:hint="cs"/>
          <w:rtl/>
        </w:rPr>
        <w:t>אכן, נתתי הוראות לנקוט צעדים שיסייעו לקיצור התורים, הגדלת מספר העמדות ומספר שע</w:t>
      </w:r>
      <w:r>
        <w:rPr>
          <w:rFonts w:hint="cs"/>
          <w:rtl/>
        </w:rPr>
        <w:t xml:space="preserve">ות קבלת הקהל, אבל לדאבוננו היו שביתות ועיצומים בשירות הציבורי, ובכלל זה במשרד הפנים, כך שכל מה שהצלחנו להשיג על-ידי פתיחת עמדות נוספות ועל-ידי הארכת שעות קבלת הקהל </w:t>
      </w:r>
      <w:r>
        <w:rPr>
          <w:rtl/>
        </w:rPr>
        <w:t>–</w:t>
      </w:r>
      <w:r>
        <w:rPr>
          <w:rFonts w:hint="cs"/>
          <w:rtl/>
        </w:rPr>
        <w:t xml:space="preserve"> בעצם לא הועיל הרבה. </w:t>
      </w:r>
    </w:p>
    <w:p w14:paraId="01E4CD51" w14:textId="77777777" w:rsidR="00000000" w:rsidRDefault="003C26CA">
      <w:pPr>
        <w:pStyle w:val="a"/>
        <w:rPr>
          <w:rFonts w:hint="cs"/>
          <w:rtl/>
        </w:rPr>
      </w:pPr>
    </w:p>
    <w:p w14:paraId="41A53F6B" w14:textId="77777777" w:rsidR="00000000" w:rsidRDefault="003C26CA">
      <w:pPr>
        <w:pStyle w:val="a"/>
        <w:rPr>
          <w:rFonts w:hint="cs"/>
          <w:rtl/>
        </w:rPr>
      </w:pPr>
      <w:r>
        <w:rPr>
          <w:rFonts w:hint="cs"/>
          <w:rtl/>
        </w:rPr>
        <w:t>אנחנו מעבירים את לשכת מרשם האוכלוסין מהמקום הצר הנוכחי לבניין מאמוני</w:t>
      </w:r>
      <w:r>
        <w:rPr>
          <w:rFonts w:hint="cs"/>
          <w:rtl/>
        </w:rPr>
        <w:t>ה, הנמצא בשיח'-ג'ראח. הבניין כבר נרכש על-ידי המדינה, ועכשיו גם השגתי את התקציב לשיפוץ, כך שאני רוצה לקוות שבתוך שנה וחצי תיפתח שם לשכה חדשה.</w:t>
      </w:r>
    </w:p>
    <w:p w14:paraId="7B7EBF0A" w14:textId="77777777" w:rsidR="00000000" w:rsidRDefault="003C26CA">
      <w:pPr>
        <w:pStyle w:val="a"/>
        <w:rPr>
          <w:rFonts w:hint="cs"/>
          <w:rtl/>
        </w:rPr>
      </w:pPr>
    </w:p>
    <w:p w14:paraId="4873EB4D" w14:textId="77777777" w:rsidR="00000000" w:rsidRDefault="003C26CA">
      <w:pPr>
        <w:pStyle w:val="a"/>
        <w:rPr>
          <w:rFonts w:hint="cs"/>
          <w:rtl/>
        </w:rPr>
      </w:pPr>
      <w:r>
        <w:rPr>
          <w:rFonts w:hint="cs"/>
          <w:rtl/>
        </w:rPr>
        <w:t>אני מודע לזה שיש שם דברים איומים, כמו סחר בתורים. ויש עוד דבר, כדי למנוע את הסחר, אני שוקל כרגע שהאפשרות להזמין תו</w:t>
      </w:r>
      <w:r>
        <w:rPr>
          <w:rFonts w:hint="cs"/>
          <w:rtl/>
        </w:rPr>
        <w:t>ר תהיה רק בדואר, לפי שם, כדי למנוע מה"מאכערים" לעשות מה שהם עושים. במקביל, הקצינו כסף לעיריית ירושלים כדי להקים שם סככה. ויש עוד דבר שאנחנו בודקים. אנחנו בודקים את האפשרות לפתוח בבית-הדואר במזרח-ירושלים, ברחוב סלאח א-דין, עוד כמה עמדות של משרד הפנים כדי לה</w:t>
      </w:r>
      <w:r>
        <w:rPr>
          <w:rFonts w:hint="cs"/>
          <w:rtl/>
        </w:rPr>
        <w:t xml:space="preserve">קל את הלחץ. </w:t>
      </w:r>
    </w:p>
    <w:p w14:paraId="2216CECD" w14:textId="77777777" w:rsidR="00000000" w:rsidRDefault="003C26CA">
      <w:pPr>
        <w:pStyle w:val="a"/>
        <w:rPr>
          <w:rFonts w:hint="cs"/>
          <w:rtl/>
        </w:rPr>
      </w:pPr>
    </w:p>
    <w:p w14:paraId="6008628A" w14:textId="77777777" w:rsidR="00000000" w:rsidRDefault="003C26CA">
      <w:pPr>
        <w:pStyle w:val="a"/>
        <w:rPr>
          <w:rFonts w:hint="cs"/>
          <w:rtl/>
        </w:rPr>
      </w:pPr>
      <w:r>
        <w:rPr>
          <w:rFonts w:hint="cs"/>
          <w:rtl/>
        </w:rPr>
        <w:t xml:space="preserve">אין לי אלא להצטער על עוגמת הנפש ועל הביזוי שעוברים אותם אזרחים במזרח-ירושלים </w:t>
      </w:r>
      <w:r>
        <w:rPr>
          <w:rtl/>
        </w:rPr>
        <w:t>–</w:t>
      </w:r>
      <w:r>
        <w:rPr>
          <w:rFonts w:hint="cs"/>
          <w:rtl/>
        </w:rPr>
        <w:t xml:space="preserve"> אני לא יודע אם הם אזרחים, יכול להיות שהם רק תושבים </w:t>
      </w:r>
      <w:r>
        <w:rPr>
          <w:rtl/>
        </w:rPr>
        <w:t>–</w:t>
      </w:r>
      <w:r>
        <w:rPr>
          <w:rFonts w:hint="cs"/>
          <w:rtl/>
        </w:rPr>
        <w:t xml:space="preserve"> כשהם באים ללשכת משרד הפנים שם.</w:t>
      </w:r>
    </w:p>
    <w:p w14:paraId="3CB940B1" w14:textId="77777777" w:rsidR="00000000" w:rsidRDefault="003C26CA">
      <w:pPr>
        <w:pStyle w:val="a"/>
        <w:rPr>
          <w:rFonts w:hint="cs"/>
          <w:rtl/>
        </w:rPr>
      </w:pPr>
    </w:p>
    <w:p w14:paraId="29F3AA1B" w14:textId="77777777" w:rsidR="00000000" w:rsidRDefault="003C26CA">
      <w:pPr>
        <w:pStyle w:val="ad"/>
        <w:rPr>
          <w:rtl/>
        </w:rPr>
      </w:pPr>
    </w:p>
    <w:p w14:paraId="03D1A58E" w14:textId="77777777" w:rsidR="00000000" w:rsidRDefault="003C26CA">
      <w:pPr>
        <w:pStyle w:val="ad"/>
        <w:rPr>
          <w:rtl/>
        </w:rPr>
      </w:pPr>
      <w:r>
        <w:rPr>
          <w:rtl/>
        </w:rPr>
        <w:t>היו"ר אלי בן-מנחם:</w:t>
      </w:r>
    </w:p>
    <w:p w14:paraId="1CC8E09A" w14:textId="77777777" w:rsidR="00000000" w:rsidRDefault="003C26CA">
      <w:pPr>
        <w:pStyle w:val="a"/>
        <w:rPr>
          <w:rtl/>
        </w:rPr>
      </w:pPr>
    </w:p>
    <w:p w14:paraId="615D2745" w14:textId="77777777" w:rsidR="00000000" w:rsidRDefault="003C26CA">
      <w:pPr>
        <w:pStyle w:val="a"/>
        <w:rPr>
          <w:rFonts w:hint="cs"/>
          <w:rtl/>
        </w:rPr>
      </w:pPr>
      <w:r>
        <w:rPr>
          <w:rFonts w:hint="cs"/>
          <w:rtl/>
        </w:rPr>
        <w:t>שאלה נוספת לחבר הכנסת אחמד טיבי.</w:t>
      </w:r>
    </w:p>
    <w:p w14:paraId="4DB86C2A" w14:textId="77777777" w:rsidR="00000000" w:rsidRDefault="003C26CA">
      <w:pPr>
        <w:pStyle w:val="a"/>
        <w:rPr>
          <w:rFonts w:hint="cs"/>
          <w:rtl/>
        </w:rPr>
      </w:pPr>
    </w:p>
    <w:p w14:paraId="371A68E4" w14:textId="77777777" w:rsidR="00000000" w:rsidRDefault="003C26CA">
      <w:pPr>
        <w:pStyle w:val="SpeakerCon"/>
        <w:rPr>
          <w:rtl/>
        </w:rPr>
      </w:pPr>
      <w:r>
        <w:rPr>
          <w:rFonts w:hint="eastAsia"/>
          <w:rtl/>
        </w:rPr>
        <w:t>אחמד</w:t>
      </w:r>
      <w:r>
        <w:rPr>
          <w:rtl/>
        </w:rPr>
        <w:t xml:space="preserve"> טיבי (חד"ש-תע"ל):</w:t>
      </w:r>
    </w:p>
    <w:p w14:paraId="0B36C04F" w14:textId="77777777" w:rsidR="00000000" w:rsidRDefault="003C26CA">
      <w:pPr>
        <w:pStyle w:val="a"/>
        <w:rPr>
          <w:rFonts w:hint="cs"/>
          <w:rtl/>
        </w:rPr>
      </w:pPr>
    </w:p>
    <w:p w14:paraId="4E7C4322" w14:textId="77777777" w:rsidR="00000000" w:rsidRDefault="003C26CA">
      <w:pPr>
        <w:pStyle w:val="a"/>
        <w:rPr>
          <w:rFonts w:hint="cs"/>
          <w:rtl/>
        </w:rPr>
      </w:pPr>
      <w:r>
        <w:rPr>
          <w:rFonts w:hint="cs"/>
          <w:rtl/>
        </w:rPr>
        <w:t xml:space="preserve">אדוני השר, אינני יודע אם ביקרת במקום, אבל לפני חודש, בתשובה על שאילתא זהה שהיתה לי, הבטחת שבשבוע הבא </w:t>
      </w:r>
      <w:r>
        <w:rPr>
          <w:rtl/>
        </w:rPr>
        <w:t>–</w:t>
      </w:r>
      <w:r>
        <w:rPr>
          <w:rFonts w:hint="cs"/>
          <w:rtl/>
        </w:rPr>
        <w:t xml:space="preserve"> זה היה אז, לפני חודש כמעט </w:t>
      </w:r>
      <w:r>
        <w:rPr>
          <w:rtl/>
        </w:rPr>
        <w:t>–</w:t>
      </w:r>
      <w:r>
        <w:rPr>
          <w:rFonts w:hint="cs"/>
          <w:rtl/>
        </w:rPr>
        <w:t xml:space="preserve"> תבקר במקום. אני ער לקושי הנפשי של כל שרי ממשלת ישראל לבקר במקום כאוב ומביש - ההתנהלות שם לא מתאימה לא רק למדינה מהעולם השליש</w:t>
      </w:r>
      <w:r>
        <w:rPr>
          <w:rFonts w:hint="cs"/>
          <w:rtl/>
        </w:rPr>
        <w:t>י, אלא לשום מקום. השאלה היא, האם הטווח הזה של שנה וחצי, שהוא ארוך יותר מהטווח של הבטחות שרים אחרים, יתממש, או שמא שוב נגזר על תושבי ירושלים המזרחית להיות מושפלים, רק בשל העובדה שהם נאלצים לבקש את שירותי משרד הפנים.</w:t>
      </w:r>
    </w:p>
    <w:p w14:paraId="10283E2E" w14:textId="77777777" w:rsidR="00000000" w:rsidRDefault="003C26CA">
      <w:pPr>
        <w:pStyle w:val="a"/>
        <w:rPr>
          <w:rFonts w:hint="cs"/>
          <w:rtl/>
        </w:rPr>
      </w:pPr>
    </w:p>
    <w:p w14:paraId="72E6217B" w14:textId="77777777" w:rsidR="00000000" w:rsidRDefault="003C26CA">
      <w:pPr>
        <w:pStyle w:val="ad"/>
        <w:rPr>
          <w:rtl/>
        </w:rPr>
      </w:pPr>
      <w:r>
        <w:rPr>
          <w:rtl/>
        </w:rPr>
        <w:t>היו"ר אלי בן-מנחם:</w:t>
      </w:r>
    </w:p>
    <w:p w14:paraId="019F636C" w14:textId="77777777" w:rsidR="00000000" w:rsidRDefault="003C26CA">
      <w:pPr>
        <w:pStyle w:val="a"/>
        <w:rPr>
          <w:rtl/>
        </w:rPr>
      </w:pPr>
    </w:p>
    <w:p w14:paraId="5AB5E3E6" w14:textId="77777777" w:rsidR="00000000" w:rsidRDefault="003C26CA">
      <w:pPr>
        <w:pStyle w:val="a"/>
        <w:rPr>
          <w:rFonts w:hint="cs"/>
          <w:rtl/>
        </w:rPr>
      </w:pPr>
      <w:r>
        <w:rPr>
          <w:rFonts w:hint="cs"/>
          <w:rtl/>
        </w:rPr>
        <w:t>תודה לחבר הכנסת טיבי</w:t>
      </w:r>
      <w:r>
        <w:rPr>
          <w:rFonts w:hint="cs"/>
          <w:rtl/>
        </w:rPr>
        <w:t>. בבקשה, אדוני השר.</w:t>
      </w:r>
    </w:p>
    <w:p w14:paraId="0EF4DB35" w14:textId="77777777" w:rsidR="00000000" w:rsidRDefault="003C26CA">
      <w:pPr>
        <w:pStyle w:val="a"/>
        <w:rPr>
          <w:rFonts w:hint="cs"/>
          <w:rtl/>
        </w:rPr>
      </w:pPr>
    </w:p>
    <w:p w14:paraId="628A275D" w14:textId="77777777" w:rsidR="00000000" w:rsidRDefault="003C26CA">
      <w:pPr>
        <w:pStyle w:val="SpeakerCon"/>
        <w:rPr>
          <w:rtl/>
        </w:rPr>
      </w:pPr>
      <w:bookmarkStart w:id="302" w:name="FS000000519T11_06_2003_17_20_29C"/>
      <w:bookmarkEnd w:id="302"/>
      <w:r>
        <w:rPr>
          <w:rtl/>
        </w:rPr>
        <w:t>שר הפנים אברהם פורז:</w:t>
      </w:r>
    </w:p>
    <w:p w14:paraId="691513F1" w14:textId="77777777" w:rsidR="00000000" w:rsidRDefault="003C26CA">
      <w:pPr>
        <w:pStyle w:val="a"/>
        <w:rPr>
          <w:rtl/>
        </w:rPr>
      </w:pPr>
    </w:p>
    <w:p w14:paraId="68AAF9BD" w14:textId="77777777" w:rsidR="00000000" w:rsidRDefault="003C26CA">
      <w:pPr>
        <w:pStyle w:val="a"/>
        <w:rPr>
          <w:rFonts w:hint="cs"/>
          <w:rtl/>
        </w:rPr>
      </w:pPr>
      <w:r>
        <w:rPr>
          <w:rFonts w:hint="cs"/>
          <w:rtl/>
        </w:rPr>
        <w:t>הדבר הראשון, אני מאוד מקווה שהגדלת מספר שעות קבלת הקהל ומספר העמדות תביא לשיפור כבר בטווח המיידי. אבל יש, כנראה, דבר יוצא דופן שאנחנו הולכים לעשות. יש עתירה נגד משרד הפנים בקשר לעניין הזה, וכנראה אני אמליץ בפני הי</w:t>
      </w:r>
      <w:r>
        <w:rPr>
          <w:rFonts w:hint="cs"/>
          <w:rtl/>
        </w:rPr>
        <w:t xml:space="preserve">ועץ המשפטי לממשלה שאכן יינתן נגדנו צו מוחלט בבית-המשפט, כדי שבשום מקרה לא נוכל לסטות. אני מעוניין שיכבלו את ידי, משום שאני לא חושב שהמצב הזה יכול להימשך. אין מה לעשות, שיפוץ הבניין, השלמתו והעברת הציוד </w:t>
      </w:r>
      <w:r>
        <w:rPr>
          <w:rtl/>
        </w:rPr>
        <w:t>–</w:t>
      </w:r>
      <w:r>
        <w:rPr>
          <w:rFonts w:hint="cs"/>
          <w:rtl/>
        </w:rPr>
        <w:t xml:space="preserve"> זה עניין של לא פחות משנה וחצי, אבל גם בתקופה הזאת של</w:t>
      </w:r>
      <w:r>
        <w:rPr>
          <w:rFonts w:hint="cs"/>
          <w:rtl/>
        </w:rPr>
        <w:t xml:space="preserve"> שנה וחצי יוכנסו שיפורים בלשכה הזאת.</w:t>
      </w:r>
    </w:p>
    <w:p w14:paraId="023BA4CD" w14:textId="77777777" w:rsidR="00000000" w:rsidRDefault="003C26CA">
      <w:pPr>
        <w:pStyle w:val="a"/>
        <w:rPr>
          <w:rFonts w:hint="cs"/>
          <w:rtl/>
        </w:rPr>
      </w:pPr>
    </w:p>
    <w:p w14:paraId="452DF77B" w14:textId="77777777" w:rsidR="00000000" w:rsidRDefault="003C26CA">
      <w:pPr>
        <w:pStyle w:val="a"/>
        <w:rPr>
          <w:rFonts w:hint="cs"/>
          <w:rtl/>
        </w:rPr>
      </w:pPr>
      <w:r>
        <w:rPr>
          <w:rFonts w:hint="cs"/>
          <w:rtl/>
        </w:rPr>
        <w:t>כמובן, אני מצטער על המצב. הוא עגום, הוא מביש, ונצטרך לתקן. אני רואה בעניין הזה עדיפות עליונה. אם בעוד שנה וחצי עדיין אהיה שר הפנים ולא יהיה שם בניין  - אוי ואבוי.</w:t>
      </w:r>
    </w:p>
    <w:p w14:paraId="0F7C0D92" w14:textId="77777777" w:rsidR="00000000" w:rsidRDefault="003C26CA">
      <w:pPr>
        <w:pStyle w:val="a"/>
        <w:rPr>
          <w:rFonts w:hint="cs"/>
          <w:rtl/>
        </w:rPr>
      </w:pPr>
    </w:p>
    <w:p w14:paraId="25214307" w14:textId="77777777" w:rsidR="00000000" w:rsidRDefault="003C26CA">
      <w:pPr>
        <w:pStyle w:val="ac"/>
        <w:rPr>
          <w:rtl/>
        </w:rPr>
      </w:pPr>
      <w:r>
        <w:rPr>
          <w:rFonts w:hint="eastAsia"/>
          <w:rtl/>
        </w:rPr>
        <w:t>אחמד</w:t>
      </w:r>
      <w:r>
        <w:rPr>
          <w:rtl/>
        </w:rPr>
        <w:t xml:space="preserve"> טיבי (חד"ש-תע"ל):</w:t>
      </w:r>
    </w:p>
    <w:p w14:paraId="081524BC" w14:textId="77777777" w:rsidR="00000000" w:rsidRDefault="003C26CA">
      <w:pPr>
        <w:pStyle w:val="a"/>
        <w:rPr>
          <w:rFonts w:hint="cs"/>
          <w:rtl/>
        </w:rPr>
      </w:pPr>
    </w:p>
    <w:p w14:paraId="2E2EF4D3" w14:textId="77777777" w:rsidR="00000000" w:rsidRDefault="003C26CA">
      <w:pPr>
        <w:pStyle w:val="a"/>
        <w:rPr>
          <w:rFonts w:hint="cs"/>
          <w:rtl/>
        </w:rPr>
      </w:pPr>
      <w:r>
        <w:rPr>
          <w:rFonts w:hint="cs"/>
          <w:rtl/>
        </w:rPr>
        <w:t>מתי אתה מתכוון לבקר שם?</w:t>
      </w:r>
    </w:p>
    <w:p w14:paraId="5A7302CA" w14:textId="77777777" w:rsidR="00000000" w:rsidRDefault="003C26CA">
      <w:pPr>
        <w:pStyle w:val="a"/>
        <w:rPr>
          <w:rFonts w:hint="cs"/>
          <w:rtl/>
        </w:rPr>
      </w:pPr>
    </w:p>
    <w:p w14:paraId="093EEBCF" w14:textId="77777777" w:rsidR="00000000" w:rsidRDefault="003C26CA">
      <w:pPr>
        <w:pStyle w:val="SpeakerCon"/>
        <w:rPr>
          <w:rtl/>
        </w:rPr>
      </w:pPr>
      <w:bookmarkStart w:id="303" w:name="FS000000519T11_06_2003_17_23_41C"/>
      <w:bookmarkEnd w:id="303"/>
      <w:r>
        <w:rPr>
          <w:rtl/>
        </w:rPr>
        <w:t>שר הפ</w:t>
      </w:r>
      <w:r>
        <w:rPr>
          <w:rtl/>
        </w:rPr>
        <w:t>נים אברהם פורז:</w:t>
      </w:r>
    </w:p>
    <w:p w14:paraId="4DE9114E" w14:textId="77777777" w:rsidR="00000000" w:rsidRDefault="003C26CA">
      <w:pPr>
        <w:pStyle w:val="a"/>
        <w:rPr>
          <w:rtl/>
        </w:rPr>
      </w:pPr>
    </w:p>
    <w:p w14:paraId="0149C484" w14:textId="77777777" w:rsidR="00000000" w:rsidRDefault="003C26CA">
      <w:pPr>
        <w:pStyle w:val="a"/>
        <w:rPr>
          <w:rFonts w:hint="cs"/>
          <w:rtl/>
        </w:rPr>
      </w:pPr>
      <w:r>
        <w:rPr>
          <w:rFonts w:hint="cs"/>
          <w:rtl/>
        </w:rPr>
        <w:t>אני אבקר שם בקרוב.</w:t>
      </w:r>
    </w:p>
    <w:p w14:paraId="0604B401" w14:textId="77777777" w:rsidR="00000000" w:rsidRDefault="003C26CA">
      <w:pPr>
        <w:pStyle w:val="a"/>
        <w:ind w:firstLine="0"/>
        <w:rPr>
          <w:rFonts w:hint="cs"/>
          <w:rtl/>
        </w:rPr>
      </w:pPr>
    </w:p>
    <w:p w14:paraId="7D7A38BE" w14:textId="77777777" w:rsidR="00000000" w:rsidRDefault="003C26CA">
      <w:pPr>
        <w:pStyle w:val="a"/>
        <w:rPr>
          <w:rFonts w:hint="cs"/>
          <w:rtl/>
        </w:rPr>
      </w:pPr>
      <w:r>
        <w:rPr>
          <w:rFonts w:hint="cs"/>
          <w:rtl/>
        </w:rPr>
        <w:t xml:space="preserve"> אציין כי הניסיונות לשנות את מיקומה של הלשכה נתקלו לא אחת בחוסר רצון מצד תושבי מזרח העיר להשכיר דיור חלופי שישמש כלשכה. אני מקווה כי בזמן הקרוב יוסדר החוזה, וישופץ המבנה שאליו תעבור הלשכה, ותיפתרנה רוב הבעיות שנוצרו במק</w:t>
      </w:r>
      <w:r>
        <w:rPr>
          <w:rFonts w:hint="cs"/>
          <w:rtl/>
        </w:rPr>
        <w:t>ום, לרבות התופעה המחליאה של "מאכערים".</w:t>
      </w:r>
    </w:p>
    <w:p w14:paraId="54DFC711" w14:textId="77777777" w:rsidR="00000000" w:rsidRDefault="003C26CA">
      <w:pPr>
        <w:pStyle w:val="a"/>
        <w:rPr>
          <w:rFonts w:hint="cs"/>
          <w:rtl/>
        </w:rPr>
      </w:pPr>
    </w:p>
    <w:p w14:paraId="27E4C34D" w14:textId="77777777" w:rsidR="00000000" w:rsidRDefault="003C26CA">
      <w:pPr>
        <w:pStyle w:val="ad"/>
        <w:rPr>
          <w:rtl/>
        </w:rPr>
      </w:pPr>
      <w:r>
        <w:rPr>
          <w:rtl/>
        </w:rPr>
        <w:t>היו"ר אלי בן-מנחם:</w:t>
      </w:r>
    </w:p>
    <w:p w14:paraId="0E251893" w14:textId="77777777" w:rsidR="00000000" w:rsidRDefault="003C26CA">
      <w:pPr>
        <w:pStyle w:val="a"/>
        <w:rPr>
          <w:rtl/>
        </w:rPr>
      </w:pPr>
    </w:p>
    <w:p w14:paraId="402C6A56" w14:textId="77777777" w:rsidR="00000000" w:rsidRDefault="003C26CA">
      <w:pPr>
        <w:pStyle w:val="a"/>
        <w:rPr>
          <w:rFonts w:hint="cs"/>
          <w:rtl/>
        </w:rPr>
      </w:pPr>
      <w:r>
        <w:rPr>
          <w:rFonts w:hint="cs"/>
          <w:rtl/>
        </w:rPr>
        <w:t xml:space="preserve">שר הפנים ישיב על שאילתא מס' 75, של חברת הכנסת קולט אביטל: תנאיהם של מכבי האש. </w:t>
      </w:r>
    </w:p>
    <w:p w14:paraId="02F84228" w14:textId="77777777" w:rsidR="00000000" w:rsidRDefault="003C26CA">
      <w:pPr>
        <w:pStyle w:val="Query"/>
        <w:jc w:val="center"/>
        <w:rPr>
          <w:rFonts w:hint="cs"/>
          <w:rtl/>
        </w:rPr>
      </w:pPr>
      <w:bookmarkStart w:id="304" w:name="CQ10512FI0010512T11_06_2003_15_58_18"/>
      <w:bookmarkEnd w:id="304"/>
    </w:p>
    <w:p w14:paraId="090EB501" w14:textId="77777777" w:rsidR="00000000" w:rsidRDefault="003C26CA">
      <w:pPr>
        <w:pStyle w:val="Query"/>
        <w:jc w:val="center"/>
        <w:rPr>
          <w:rtl/>
        </w:rPr>
      </w:pPr>
      <w:r>
        <w:rPr>
          <w:rtl/>
        </w:rPr>
        <w:t>75. תנאיהם של מכבי האש</w:t>
      </w:r>
    </w:p>
    <w:p w14:paraId="14428AE2" w14:textId="77777777" w:rsidR="00000000" w:rsidRDefault="003C26CA">
      <w:pPr>
        <w:pStyle w:val="a"/>
        <w:rPr>
          <w:rFonts w:hint="cs"/>
          <w:rtl/>
        </w:rPr>
      </w:pPr>
    </w:p>
    <w:p w14:paraId="57D6CE51" w14:textId="77777777" w:rsidR="00000000" w:rsidRDefault="003C26CA">
      <w:pPr>
        <w:pStyle w:val="SpeakerCon"/>
      </w:pPr>
      <w:bookmarkStart w:id="305" w:name="ESQ10512"/>
      <w:bookmarkEnd w:id="305"/>
      <w:r>
        <w:rPr>
          <w:rtl/>
        </w:rPr>
        <w:t>חברת</w:t>
      </w:r>
      <w:r>
        <w:rPr>
          <w:rFonts w:hint="cs"/>
          <w:rtl/>
        </w:rPr>
        <w:t xml:space="preserve"> הכנסת </w:t>
      </w:r>
      <w:r>
        <w:rPr>
          <w:rtl/>
        </w:rPr>
        <w:t>קולט אביטל</w:t>
      </w:r>
      <w:r>
        <w:rPr>
          <w:rFonts w:hint="cs"/>
          <w:rtl/>
        </w:rPr>
        <w:t xml:space="preserve"> </w:t>
      </w:r>
      <w:r>
        <w:rPr>
          <w:rtl/>
        </w:rPr>
        <w:t>שאלה</w:t>
      </w:r>
      <w:r>
        <w:rPr>
          <w:rFonts w:hint="cs"/>
          <w:rtl/>
        </w:rPr>
        <w:t xml:space="preserve"> את</w:t>
      </w:r>
      <w:r>
        <w:rPr>
          <w:rtl/>
        </w:rPr>
        <w:t xml:space="preserve"> שר</w:t>
      </w:r>
      <w:r>
        <w:rPr>
          <w:rFonts w:hint="cs"/>
          <w:rtl/>
        </w:rPr>
        <w:t xml:space="preserve"> </w:t>
      </w:r>
      <w:r>
        <w:rPr>
          <w:rtl/>
        </w:rPr>
        <w:t>הפנים</w:t>
      </w:r>
    </w:p>
    <w:p w14:paraId="66B5DC4B" w14:textId="77777777" w:rsidR="00000000" w:rsidRDefault="003C26CA">
      <w:pPr>
        <w:bidi/>
        <w:spacing w:line="360" w:lineRule="auto"/>
        <w:ind w:firstLine="720"/>
        <w:jc w:val="both"/>
        <w:rPr>
          <w:rFonts w:cs="Arial"/>
          <w:sz w:val="28"/>
          <w:szCs w:val="22"/>
        </w:rPr>
      </w:pPr>
      <w:r>
        <w:rPr>
          <w:rFonts w:cs="Arial"/>
          <w:sz w:val="28"/>
          <w:szCs w:val="22"/>
          <w:rtl/>
        </w:rPr>
        <w:t>ביום כ"ב באדר ב</w:t>
      </w:r>
      <w:r>
        <w:rPr>
          <w:rFonts w:cs="Arial" w:hint="cs"/>
          <w:sz w:val="28"/>
          <w:szCs w:val="22"/>
          <w:rtl/>
        </w:rPr>
        <w:t>'</w:t>
      </w:r>
      <w:r>
        <w:rPr>
          <w:rFonts w:cs="Arial"/>
          <w:sz w:val="28"/>
          <w:szCs w:val="22"/>
          <w:rtl/>
        </w:rPr>
        <w:t xml:space="preserve"> התשס"ג (26 במרץ 2003):</w:t>
      </w:r>
    </w:p>
    <w:p w14:paraId="69D109C0" w14:textId="77777777" w:rsidR="00000000" w:rsidRDefault="003C26CA">
      <w:pPr>
        <w:bidi/>
        <w:spacing w:line="360" w:lineRule="auto"/>
        <w:ind w:firstLine="523"/>
        <w:jc w:val="both"/>
        <w:rPr>
          <w:rFonts w:cs="Arial"/>
          <w:sz w:val="28"/>
          <w:szCs w:val="22"/>
        </w:rPr>
      </w:pPr>
    </w:p>
    <w:p w14:paraId="13700928" w14:textId="77777777" w:rsidR="00000000" w:rsidRDefault="003C26CA">
      <w:pPr>
        <w:bidi/>
        <w:spacing w:line="360" w:lineRule="auto"/>
        <w:ind w:firstLine="720"/>
        <w:jc w:val="both"/>
        <w:rPr>
          <w:rFonts w:cs="Arial"/>
          <w:sz w:val="28"/>
          <w:szCs w:val="22"/>
          <w:rtl/>
        </w:rPr>
      </w:pPr>
      <w:r>
        <w:rPr>
          <w:rFonts w:cs="Arial"/>
          <w:sz w:val="28"/>
          <w:szCs w:val="22"/>
          <w:rtl/>
        </w:rPr>
        <w:t>ב"יומן השבוע</w:t>
      </w:r>
      <w:r>
        <w:rPr>
          <w:rFonts w:cs="Arial"/>
          <w:sz w:val="28"/>
          <w:szCs w:val="22"/>
          <w:rtl/>
        </w:rPr>
        <w:t xml:space="preserve">" </w:t>
      </w:r>
      <w:r>
        <w:rPr>
          <w:rFonts w:cs="Arial" w:hint="cs"/>
          <w:sz w:val="28"/>
          <w:szCs w:val="22"/>
          <w:rtl/>
        </w:rPr>
        <w:t xml:space="preserve">ב=14 במרס 2003 שודרה </w:t>
      </w:r>
      <w:r>
        <w:rPr>
          <w:rFonts w:cs="Arial"/>
          <w:sz w:val="28"/>
          <w:szCs w:val="22"/>
          <w:rtl/>
        </w:rPr>
        <w:t xml:space="preserve"> כתבה נרחבת על מצבם הבלתי</w:t>
      </w:r>
      <w:r>
        <w:rPr>
          <w:rFonts w:cs="Arial" w:hint="cs"/>
          <w:sz w:val="28"/>
          <w:szCs w:val="22"/>
          <w:rtl/>
        </w:rPr>
        <w:t>-</w:t>
      </w:r>
      <w:r>
        <w:rPr>
          <w:rFonts w:cs="Arial"/>
          <w:sz w:val="28"/>
          <w:szCs w:val="22"/>
          <w:rtl/>
        </w:rPr>
        <w:t>נסבל של מכבי האש:  אי</w:t>
      </w:r>
      <w:r>
        <w:rPr>
          <w:rFonts w:cs="Arial" w:hint="cs"/>
          <w:sz w:val="28"/>
          <w:szCs w:val="22"/>
          <w:rtl/>
        </w:rPr>
        <w:t>-</w:t>
      </w:r>
      <w:r>
        <w:rPr>
          <w:rFonts w:cs="Arial"/>
          <w:sz w:val="28"/>
          <w:szCs w:val="22"/>
          <w:rtl/>
        </w:rPr>
        <w:t xml:space="preserve">קבלת משכורת זה שלושה חודשים; אחוז גבוה של </w:t>
      </w:r>
      <w:r>
        <w:rPr>
          <w:rFonts w:cs="Arial" w:hint="cs"/>
          <w:sz w:val="28"/>
          <w:szCs w:val="22"/>
          <w:rtl/>
        </w:rPr>
        <w:t xml:space="preserve">מקרי </w:t>
      </w:r>
      <w:r>
        <w:rPr>
          <w:rFonts w:cs="Arial"/>
          <w:sz w:val="28"/>
          <w:szCs w:val="22"/>
          <w:rtl/>
        </w:rPr>
        <w:t xml:space="preserve">מוות או מחלה בשל חשיפה לחומרים מסוכנים </w:t>
      </w:r>
      <w:r>
        <w:rPr>
          <w:rFonts w:cs="Arial" w:hint="cs"/>
          <w:sz w:val="28"/>
          <w:szCs w:val="22"/>
          <w:rtl/>
        </w:rPr>
        <w:t xml:space="preserve">- </w:t>
      </w:r>
      <w:r>
        <w:rPr>
          <w:rFonts w:cs="Arial"/>
          <w:sz w:val="28"/>
          <w:szCs w:val="22"/>
          <w:rtl/>
        </w:rPr>
        <w:t>מחקרים בי</w:t>
      </w:r>
      <w:r>
        <w:rPr>
          <w:rFonts w:cs="Arial" w:hint="cs"/>
          <w:sz w:val="28"/>
          <w:szCs w:val="22"/>
          <w:rtl/>
        </w:rPr>
        <w:t>ן=</w:t>
      </w:r>
      <w:r>
        <w:rPr>
          <w:rFonts w:cs="Arial"/>
          <w:sz w:val="28"/>
          <w:szCs w:val="22"/>
          <w:rtl/>
        </w:rPr>
        <w:t>ל</w:t>
      </w:r>
      <w:r>
        <w:rPr>
          <w:rFonts w:cs="Arial" w:hint="cs"/>
          <w:sz w:val="28"/>
          <w:szCs w:val="22"/>
          <w:rtl/>
        </w:rPr>
        <w:t>אומיים</w:t>
      </w:r>
      <w:r>
        <w:rPr>
          <w:rFonts w:cs="Arial"/>
          <w:sz w:val="28"/>
          <w:szCs w:val="22"/>
          <w:rtl/>
        </w:rPr>
        <w:t xml:space="preserve"> מחזקים את </w:t>
      </w:r>
      <w:r>
        <w:rPr>
          <w:rFonts w:cs="Arial" w:hint="cs"/>
          <w:sz w:val="28"/>
          <w:szCs w:val="22"/>
          <w:rtl/>
        </w:rPr>
        <w:t xml:space="preserve">דבר </w:t>
      </w:r>
      <w:r>
        <w:rPr>
          <w:rFonts w:cs="Arial"/>
          <w:sz w:val="28"/>
          <w:szCs w:val="22"/>
          <w:rtl/>
        </w:rPr>
        <w:t>הקשר בין עבודתם למחלותיהם של הכבאים.</w:t>
      </w:r>
    </w:p>
    <w:p w14:paraId="4C1C076A" w14:textId="77777777" w:rsidR="00000000" w:rsidRDefault="003C26CA">
      <w:pPr>
        <w:bidi/>
        <w:spacing w:line="360" w:lineRule="auto"/>
        <w:jc w:val="both"/>
        <w:rPr>
          <w:rFonts w:cs="Arial" w:hint="cs"/>
          <w:sz w:val="28"/>
          <w:szCs w:val="22"/>
        </w:rPr>
      </w:pPr>
    </w:p>
    <w:p w14:paraId="6A555D13"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7E08D7F" w14:textId="77777777" w:rsidR="00000000" w:rsidRDefault="003C26CA">
      <w:pPr>
        <w:bidi/>
        <w:spacing w:line="360" w:lineRule="auto"/>
        <w:ind w:firstLine="720"/>
        <w:jc w:val="both"/>
        <w:rPr>
          <w:rFonts w:cs="Arial"/>
          <w:sz w:val="28"/>
          <w:szCs w:val="22"/>
        </w:rPr>
      </w:pPr>
    </w:p>
    <w:p w14:paraId="2CA13B0C" w14:textId="77777777" w:rsidR="00000000" w:rsidRDefault="003C26CA">
      <w:pPr>
        <w:bidi/>
        <w:spacing w:line="360" w:lineRule="auto"/>
        <w:ind w:firstLine="720"/>
        <w:jc w:val="both"/>
        <w:rPr>
          <w:rFonts w:cs="Arial"/>
          <w:sz w:val="28"/>
          <w:szCs w:val="22"/>
          <w:rtl/>
        </w:rPr>
      </w:pPr>
      <w:r>
        <w:rPr>
          <w:rFonts w:cs="Arial"/>
          <w:sz w:val="28"/>
          <w:szCs w:val="22"/>
          <w:rtl/>
        </w:rPr>
        <w:t>1. מה</w:t>
      </w:r>
      <w:r>
        <w:rPr>
          <w:rFonts w:cs="Arial" w:hint="cs"/>
          <w:sz w:val="28"/>
          <w:szCs w:val="22"/>
          <w:rtl/>
        </w:rPr>
        <w:t xml:space="preserve"> ה</w:t>
      </w:r>
      <w:r>
        <w:rPr>
          <w:rFonts w:cs="Arial"/>
          <w:sz w:val="28"/>
          <w:szCs w:val="22"/>
          <w:rtl/>
        </w:rPr>
        <w:t>ו</w:t>
      </w:r>
      <w:r>
        <w:rPr>
          <w:rFonts w:cs="Arial" w:hint="cs"/>
          <w:sz w:val="28"/>
          <w:szCs w:val="22"/>
          <w:rtl/>
        </w:rPr>
        <w:t>א</w:t>
      </w:r>
      <w:r>
        <w:rPr>
          <w:rFonts w:cs="Arial"/>
          <w:sz w:val="28"/>
          <w:szCs w:val="22"/>
          <w:rtl/>
        </w:rPr>
        <w:t xml:space="preserve"> אח</w:t>
      </w:r>
      <w:r>
        <w:rPr>
          <w:rFonts w:cs="Arial"/>
          <w:sz w:val="28"/>
          <w:szCs w:val="22"/>
          <w:rtl/>
        </w:rPr>
        <w:t>וז הכבאים המגיעים לפנסיה?</w:t>
      </w:r>
    </w:p>
    <w:p w14:paraId="40630324" w14:textId="77777777" w:rsidR="00000000" w:rsidRDefault="003C26CA">
      <w:pPr>
        <w:bidi/>
        <w:spacing w:line="360" w:lineRule="auto"/>
        <w:ind w:firstLine="720"/>
        <w:jc w:val="both"/>
        <w:rPr>
          <w:rFonts w:cs="Arial"/>
          <w:sz w:val="28"/>
          <w:szCs w:val="22"/>
          <w:rtl/>
        </w:rPr>
      </w:pPr>
    </w:p>
    <w:p w14:paraId="317C565E" w14:textId="77777777" w:rsidR="00000000" w:rsidRDefault="003C26CA">
      <w:pPr>
        <w:bidi/>
        <w:spacing w:line="360" w:lineRule="auto"/>
        <w:ind w:firstLine="720"/>
        <w:jc w:val="both"/>
        <w:rPr>
          <w:rFonts w:cs="Arial"/>
          <w:sz w:val="28"/>
          <w:szCs w:val="22"/>
          <w:rtl/>
        </w:rPr>
      </w:pPr>
      <w:r>
        <w:rPr>
          <w:rFonts w:cs="Arial"/>
          <w:sz w:val="28"/>
          <w:szCs w:val="22"/>
          <w:rtl/>
        </w:rPr>
        <w:t xml:space="preserve">2. האם </w:t>
      </w:r>
      <w:r>
        <w:rPr>
          <w:rFonts w:cs="Arial" w:hint="cs"/>
          <w:sz w:val="28"/>
          <w:szCs w:val="22"/>
          <w:rtl/>
        </w:rPr>
        <w:t>נעש</w:t>
      </w:r>
      <w:r>
        <w:rPr>
          <w:rFonts w:cs="Arial"/>
          <w:sz w:val="28"/>
          <w:szCs w:val="22"/>
          <w:rtl/>
        </w:rPr>
        <w:t>ות בדיקות רפואיות תקופתיות? מתי?</w:t>
      </w:r>
    </w:p>
    <w:p w14:paraId="0A0A2945" w14:textId="77777777" w:rsidR="00000000" w:rsidRDefault="003C26CA">
      <w:pPr>
        <w:bidi/>
        <w:spacing w:line="360" w:lineRule="auto"/>
        <w:ind w:firstLine="720"/>
        <w:jc w:val="both"/>
        <w:rPr>
          <w:rFonts w:cs="Arial"/>
          <w:sz w:val="28"/>
          <w:szCs w:val="22"/>
          <w:rtl/>
        </w:rPr>
      </w:pPr>
    </w:p>
    <w:p w14:paraId="42DDFCBB" w14:textId="77777777" w:rsidR="00000000" w:rsidRDefault="003C26CA">
      <w:pPr>
        <w:bidi/>
        <w:spacing w:line="360" w:lineRule="auto"/>
        <w:ind w:firstLine="720"/>
        <w:jc w:val="both"/>
        <w:rPr>
          <w:rFonts w:cs="Arial"/>
          <w:sz w:val="28"/>
          <w:szCs w:val="22"/>
          <w:rtl/>
        </w:rPr>
      </w:pPr>
      <w:r>
        <w:rPr>
          <w:rFonts w:cs="Arial"/>
          <w:sz w:val="28"/>
          <w:szCs w:val="22"/>
          <w:rtl/>
        </w:rPr>
        <w:t>3. מה עושה משרדך על מנת להבטיח את בריאותם  של הכבאים?</w:t>
      </w:r>
    </w:p>
    <w:p w14:paraId="59356268" w14:textId="77777777" w:rsidR="00000000" w:rsidRDefault="003C26CA">
      <w:pPr>
        <w:bidi/>
        <w:spacing w:line="360" w:lineRule="auto"/>
        <w:ind w:firstLine="720"/>
        <w:jc w:val="both"/>
        <w:rPr>
          <w:rFonts w:cs="Arial"/>
          <w:sz w:val="28"/>
          <w:szCs w:val="22"/>
          <w:rtl/>
        </w:rPr>
      </w:pPr>
    </w:p>
    <w:p w14:paraId="700D0CC4" w14:textId="77777777" w:rsidR="00000000" w:rsidRDefault="003C26CA">
      <w:pPr>
        <w:bidi/>
        <w:spacing w:line="360" w:lineRule="auto"/>
        <w:ind w:firstLine="720"/>
        <w:jc w:val="both"/>
        <w:rPr>
          <w:rFonts w:cs="Arial" w:hint="cs"/>
          <w:sz w:val="28"/>
          <w:szCs w:val="22"/>
          <w:rtl/>
        </w:rPr>
      </w:pPr>
      <w:r>
        <w:rPr>
          <w:rFonts w:cs="Arial"/>
          <w:sz w:val="28"/>
          <w:szCs w:val="22"/>
          <w:rtl/>
        </w:rPr>
        <w:t>4. מתי יקבלו הכבאים את שכרם המגיע להם</w:t>
      </w:r>
      <w:r>
        <w:rPr>
          <w:rFonts w:cs="Arial" w:hint="cs"/>
          <w:sz w:val="28"/>
          <w:szCs w:val="22"/>
          <w:rtl/>
        </w:rPr>
        <w:t>?</w:t>
      </w:r>
    </w:p>
    <w:p w14:paraId="3FAFA501" w14:textId="77777777" w:rsidR="00000000" w:rsidRDefault="003C26CA">
      <w:pPr>
        <w:pStyle w:val="a"/>
        <w:ind w:firstLine="0"/>
        <w:rPr>
          <w:rFonts w:hint="cs"/>
          <w:bCs/>
          <w:rtl/>
        </w:rPr>
      </w:pPr>
    </w:p>
    <w:p w14:paraId="5059DD1F" w14:textId="77777777" w:rsidR="00000000" w:rsidRDefault="003C26CA">
      <w:pPr>
        <w:pStyle w:val="SpeakerCon"/>
        <w:rPr>
          <w:rtl/>
        </w:rPr>
      </w:pPr>
      <w:bookmarkStart w:id="306" w:name="FS000000519T11_06_2003_15_57_54"/>
      <w:bookmarkEnd w:id="306"/>
      <w:r>
        <w:rPr>
          <w:rFonts w:hint="eastAsia"/>
          <w:rtl/>
        </w:rPr>
        <w:t>שר</w:t>
      </w:r>
      <w:r>
        <w:rPr>
          <w:rtl/>
        </w:rPr>
        <w:t xml:space="preserve"> הפנים אברהם פורז:</w:t>
      </w:r>
    </w:p>
    <w:p w14:paraId="2284CC39" w14:textId="77777777" w:rsidR="00000000" w:rsidRDefault="003C26CA">
      <w:pPr>
        <w:pStyle w:val="a"/>
        <w:rPr>
          <w:rFonts w:hint="cs"/>
          <w:rtl/>
        </w:rPr>
      </w:pPr>
    </w:p>
    <w:p w14:paraId="5B9B7801" w14:textId="77777777" w:rsidR="00000000" w:rsidRDefault="003C26CA">
      <w:pPr>
        <w:pStyle w:val="a"/>
        <w:rPr>
          <w:rFonts w:hint="cs"/>
          <w:rtl/>
        </w:rPr>
      </w:pPr>
      <w:r>
        <w:rPr>
          <w:rFonts w:hint="cs"/>
          <w:rtl/>
        </w:rPr>
        <w:t xml:space="preserve">אני מתכוון להשיב על השאילתא של חברת הכנסת קולט אביטל. </w:t>
      </w:r>
    </w:p>
    <w:p w14:paraId="76579B45" w14:textId="77777777" w:rsidR="00000000" w:rsidRDefault="003C26CA">
      <w:pPr>
        <w:pStyle w:val="a"/>
        <w:rPr>
          <w:rFonts w:hint="cs"/>
          <w:rtl/>
        </w:rPr>
      </w:pPr>
    </w:p>
    <w:p w14:paraId="19ECAF43" w14:textId="77777777" w:rsidR="00000000" w:rsidRDefault="003C26CA">
      <w:pPr>
        <w:pStyle w:val="a"/>
        <w:rPr>
          <w:rFonts w:hint="cs"/>
          <w:rtl/>
        </w:rPr>
      </w:pPr>
      <w:r>
        <w:rPr>
          <w:rFonts w:hint="cs"/>
          <w:rtl/>
        </w:rPr>
        <w:t>1. הכבאים אי</w:t>
      </w:r>
      <w:r>
        <w:rPr>
          <w:rFonts w:hint="cs"/>
          <w:rtl/>
        </w:rPr>
        <w:t>נם מועסקים על-ידי  משרד הפנים, ועל כן אין בידי המשרד הסטטיסטיקה שביקשת.</w:t>
      </w:r>
    </w:p>
    <w:p w14:paraId="280C674C" w14:textId="77777777" w:rsidR="00000000" w:rsidRDefault="003C26CA">
      <w:pPr>
        <w:pStyle w:val="a"/>
        <w:rPr>
          <w:rFonts w:hint="cs"/>
          <w:rtl/>
        </w:rPr>
      </w:pPr>
    </w:p>
    <w:p w14:paraId="7EE38CCC" w14:textId="77777777" w:rsidR="00000000" w:rsidRDefault="003C26CA">
      <w:pPr>
        <w:pStyle w:val="a"/>
        <w:rPr>
          <w:rFonts w:hint="cs"/>
          <w:rtl/>
        </w:rPr>
      </w:pPr>
      <w:r>
        <w:rPr>
          <w:rFonts w:hint="cs"/>
          <w:rtl/>
        </w:rPr>
        <w:t xml:space="preserve"> 2-3. לגבי יתר השאלות, לא נעשות בדיקות תקופתיות לכבאים. בכל מקרה, נושא מחלות מקצוע מסור על-פי החוק לסמכותו של מפקח עבודה ראשי, שאינו כפוף לשר הפנים, כי אם לשר העבודה. עם זאת, ידוע ללש</w:t>
      </w:r>
      <w:r>
        <w:rPr>
          <w:rFonts w:hint="cs"/>
          <w:rtl/>
        </w:rPr>
        <w:t>כת מפקח כבאות ראשי כי משרד העבודה מינה ועדה מקצועית. נוסף על הנאמר עלי לציין, כי נציבות כבאות והצלה מממנת רכישת ציוד מיגון עבור הכבאים בהתאם לצרכים.</w:t>
      </w:r>
    </w:p>
    <w:p w14:paraId="7A9D652B" w14:textId="77777777" w:rsidR="00000000" w:rsidRDefault="003C26CA">
      <w:pPr>
        <w:pStyle w:val="a"/>
        <w:rPr>
          <w:rFonts w:hint="cs"/>
          <w:rtl/>
        </w:rPr>
      </w:pPr>
    </w:p>
    <w:p w14:paraId="033F1497" w14:textId="77777777" w:rsidR="00000000" w:rsidRDefault="003C26CA">
      <w:pPr>
        <w:pStyle w:val="a"/>
        <w:rPr>
          <w:rFonts w:hint="cs"/>
          <w:rtl/>
        </w:rPr>
      </w:pPr>
      <w:r>
        <w:rPr>
          <w:rFonts w:hint="cs"/>
          <w:rtl/>
        </w:rPr>
        <w:t>לשאלה האחרונה: מדובר בבעיה קשה הקשורה למצבן התקציבי של כלל הרשויות המקומיות, ואין הדבר אחיד בכלל איגודי הע</w:t>
      </w:r>
      <w:r>
        <w:rPr>
          <w:rFonts w:hint="cs"/>
          <w:rtl/>
        </w:rPr>
        <w:t>רים ורשויות הכבאות.</w:t>
      </w:r>
    </w:p>
    <w:p w14:paraId="2605A2F9" w14:textId="77777777" w:rsidR="00000000" w:rsidRDefault="003C26CA">
      <w:pPr>
        <w:pStyle w:val="a"/>
        <w:rPr>
          <w:rFonts w:hint="cs"/>
          <w:rtl/>
        </w:rPr>
      </w:pPr>
    </w:p>
    <w:p w14:paraId="4149F430" w14:textId="77777777" w:rsidR="00000000" w:rsidRDefault="003C26CA">
      <w:pPr>
        <w:pStyle w:val="a"/>
        <w:rPr>
          <w:rFonts w:hint="cs"/>
          <w:rtl/>
        </w:rPr>
      </w:pPr>
      <w:r>
        <w:rPr>
          <w:rFonts w:hint="cs"/>
          <w:rtl/>
        </w:rPr>
        <w:t>אני רוצה להוסיף, ששירותי הכבאות במדינת ישראל נמצאים במצב קשה מאוד.אנחנו הגענו לאחרונה למצב שבו אנחנו אוספים תרומות בחוץ-לארץ, באמצעות קרן היסוד,</w:t>
      </w:r>
      <w:r>
        <w:rPr>
          <w:rtl/>
        </w:rPr>
        <w:t xml:space="preserve"> </w:t>
      </w:r>
      <w:r>
        <w:rPr>
          <w:rFonts w:hint="cs"/>
          <w:rtl/>
        </w:rPr>
        <w:t xml:space="preserve">בדומה למה שעושה מגן-דוד-אדום לגבי אמבולנסים, כדי להביא כסף לכבאיות ולציוד כיבוי. </w:t>
      </w:r>
    </w:p>
    <w:p w14:paraId="4D29BC17" w14:textId="77777777" w:rsidR="00000000" w:rsidRDefault="003C26CA">
      <w:pPr>
        <w:pStyle w:val="a"/>
        <w:rPr>
          <w:rFonts w:hint="cs"/>
          <w:rtl/>
        </w:rPr>
      </w:pPr>
    </w:p>
    <w:p w14:paraId="55219259" w14:textId="77777777" w:rsidR="00000000" w:rsidRDefault="003C26CA">
      <w:pPr>
        <w:pStyle w:val="a"/>
        <w:rPr>
          <w:rFonts w:hint="cs"/>
          <w:rtl/>
        </w:rPr>
      </w:pPr>
      <w:r>
        <w:rPr>
          <w:rFonts w:hint="cs"/>
          <w:rtl/>
        </w:rPr>
        <w:t>תלויה ו</w:t>
      </w:r>
      <w:r>
        <w:rPr>
          <w:rFonts w:hint="cs"/>
          <w:rtl/>
        </w:rPr>
        <w:t>עומדת בפני הממשלה הצעה להוציא את נציבות הכבאות ממשרד הפנים ולהעביר אותה למשרד לביטחון פנים. אני מתנגד לכך מהסיבה שכל נושא התקצוב של מערך הכבאות מצוי בידי משרד הפנים באמצעות הרשויות המקומיות. אינני מסכים למצב שבו הניהול התפעולי יהיה בידי משרד אחד ואילו כל ה</w:t>
      </w:r>
      <w:r>
        <w:rPr>
          <w:rFonts w:hint="cs"/>
          <w:rtl/>
        </w:rPr>
        <w:t>נושא הכספי, הדאגה לכך שגם יהיו אמצעים תיפול על משרד הפנים. בכל מקרה, אני רואה במערך הכבאות דבר חשוב, וככל שזה יישאר במשרד הפנים - וכך אני מקווה שיהיה - אפעל כדי לקדם אותו.</w:t>
      </w:r>
    </w:p>
    <w:p w14:paraId="03F851ED" w14:textId="77777777" w:rsidR="00000000" w:rsidRDefault="003C26CA">
      <w:pPr>
        <w:pStyle w:val="a"/>
        <w:rPr>
          <w:rFonts w:hint="cs"/>
          <w:rtl/>
        </w:rPr>
      </w:pPr>
    </w:p>
    <w:p w14:paraId="686BB2A8" w14:textId="77777777" w:rsidR="00000000" w:rsidRDefault="003C26CA">
      <w:pPr>
        <w:pStyle w:val="a"/>
        <w:rPr>
          <w:rFonts w:hint="cs"/>
          <w:rtl/>
        </w:rPr>
      </w:pPr>
      <w:r>
        <w:rPr>
          <w:rFonts w:hint="cs"/>
          <w:rtl/>
        </w:rPr>
        <w:t xml:space="preserve">יש הצעה של ועדת-גינוסר, שהציעה להפוך את הכבאות לשירות ארצי בדומה למשטרת ישראל. לזה </w:t>
      </w:r>
      <w:r>
        <w:rPr>
          <w:rFonts w:hint="cs"/>
          <w:rtl/>
        </w:rPr>
        <w:t xml:space="preserve">אינני מתנגד. אינני מתנגד שהמדינה, אם היא רוצה, תלאים את שירותי הכבאות על הציוד, על המבנים ועל העובדים. שייקחו הכול. אבל מצב שבו רוצים לקחת את מפקדת הכבאים ולהשאיר למשרד הפנים רק את הצרות והגירעונות, לזה אינני יכול להסכים. </w:t>
      </w:r>
    </w:p>
    <w:p w14:paraId="06B1D4C4" w14:textId="77777777" w:rsidR="00000000" w:rsidRDefault="003C26CA">
      <w:pPr>
        <w:pStyle w:val="a"/>
        <w:rPr>
          <w:rFonts w:hint="cs"/>
          <w:rtl/>
        </w:rPr>
      </w:pPr>
    </w:p>
    <w:p w14:paraId="6F3C0EBC" w14:textId="77777777" w:rsidR="00000000" w:rsidRDefault="003C26CA">
      <w:pPr>
        <w:pStyle w:val="ad"/>
        <w:rPr>
          <w:rtl/>
        </w:rPr>
      </w:pPr>
      <w:r>
        <w:rPr>
          <w:rtl/>
        </w:rPr>
        <w:t>היו"ר אלי בן-מנחם:</w:t>
      </w:r>
    </w:p>
    <w:p w14:paraId="6E0E3097" w14:textId="77777777" w:rsidR="00000000" w:rsidRDefault="003C26CA">
      <w:pPr>
        <w:pStyle w:val="a"/>
        <w:rPr>
          <w:rtl/>
        </w:rPr>
      </w:pPr>
    </w:p>
    <w:p w14:paraId="316AF915" w14:textId="77777777" w:rsidR="00000000" w:rsidRDefault="003C26CA">
      <w:pPr>
        <w:pStyle w:val="a"/>
        <w:rPr>
          <w:rFonts w:hint="cs"/>
          <w:rtl/>
        </w:rPr>
      </w:pPr>
      <w:r>
        <w:rPr>
          <w:rFonts w:hint="cs"/>
          <w:rtl/>
        </w:rPr>
        <w:t>שאלה נוספת ל</w:t>
      </w:r>
      <w:r>
        <w:rPr>
          <w:rFonts w:hint="cs"/>
          <w:rtl/>
        </w:rPr>
        <w:t xml:space="preserve">חברת הכנסת קולט אביטל, בבקשה. </w:t>
      </w:r>
    </w:p>
    <w:p w14:paraId="6FE26794" w14:textId="77777777" w:rsidR="00000000" w:rsidRDefault="003C26CA">
      <w:pPr>
        <w:pStyle w:val="a"/>
        <w:rPr>
          <w:rFonts w:hint="cs"/>
          <w:rtl/>
        </w:rPr>
      </w:pPr>
    </w:p>
    <w:p w14:paraId="5BAC8782" w14:textId="77777777" w:rsidR="00000000" w:rsidRDefault="003C26CA">
      <w:pPr>
        <w:pStyle w:val="ac"/>
        <w:rPr>
          <w:rtl/>
        </w:rPr>
      </w:pPr>
      <w:bookmarkStart w:id="307" w:name="FS000000431T11_06_2003_16_15_28"/>
      <w:bookmarkEnd w:id="307"/>
      <w:r>
        <w:rPr>
          <w:rFonts w:hint="eastAsia"/>
          <w:rtl/>
        </w:rPr>
        <w:t>קולט</w:t>
      </w:r>
      <w:r>
        <w:rPr>
          <w:rtl/>
        </w:rPr>
        <w:t xml:space="preserve"> אביטל (העבודה-מימד):</w:t>
      </w:r>
    </w:p>
    <w:p w14:paraId="04D7720D" w14:textId="77777777" w:rsidR="00000000" w:rsidRDefault="003C26CA">
      <w:pPr>
        <w:pStyle w:val="a"/>
        <w:rPr>
          <w:rFonts w:hint="cs"/>
          <w:rtl/>
        </w:rPr>
      </w:pPr>
    </w:p>
    <w:p w14:paraId="583F1ECF" w14:textId="77777777" w:rsidR="00000000" w:rsidRDefault="003C26CA">
      <w:pPr>
        <w:pStyle w:val="a"/>
        <w:rPr>
          <w:rFonts w:hint="cs"/>
          <w:rtl/>
        </w:rPr>
      </w:pPr>
      <w:r>
        <w:rPr>
          <w:rFonts w:hint="cs"/>
          <w:rtl/>
        </w:rPr>
        <w:t>אדוני השר, כל המצב שאתה מתאר מדאיג הרבה יותר ממה שהתכוונתי לו מלכתחילה, כי לא ברור לגמרי מי מטפל בסופו של דבר בכבאים. רק לפני יומיים קיבלתי אי-מייל מיהודי בשם קמחי אורון מבאר-שבע, שמסביר לי, כמו ית</w:t>
      </w:r>
      <w:r>
        <w:rPr>
          <w:rFonts w:hint="cs"/>
          <w:rtl/>
        </w:rPr>
        <w:t>ר הכבאים, שזה שלושה חודשים הוא לא מקבל שכר. זה המצב הרגיל לגבי כבאים. אנחנו כבר לא מדברים על ציוד, אנחנו לא מדברים על הרחבת השירותים. אנחנו מדברים על כך שהכבאים אינם מקבלים משכורת - אז לא ברור לי בין אילו כיסאות זה נופל, אם  במשרד העבודה, אם אצלך. אנחנו מד</w:t>
      </w:r>
      <w:r>
        <w:rPr>
          <w:rFonts w:hint="cs"/>
          <w:rtl/>
        </w:rPr>
        <w:t>ברים על זה ש=60% מהכבאים אינם מגיעים אפילו לגיל הפנסיה, כי רובם מתים לפני גיל 60.</w:t>
      </w:r>
    </w:p>
    <w:p w14:paraId="088DCCFC" w14:textId="77777777" w:rsidR="00000000" w:rsidRDefault="003C26CA">
      <w:pPr>
        <w:pStyle w:val="a"/>
        <w:rPr>
          <w:rFonts w:hint="cs"/>
          <w:rtl/>
        </w:rPr>
      </w:pPr>
    </w:p>
    <w:p w14:paraId="42FD9499" w14:textId="77777777" w:rsidR="00000000" w:rsidRDefault="003C26CA">
      <w:pPr>
        <w:pStyle w:val="SpeakerCon"/>
        <w:rPr>
          <w:rtl/>
        </w:rPr>
      </w:pPr>
      <w:bookmarkStart w:id="308" w:name="FS000000431T11_06_2003_16_18_31C"/>
      <w:bookmarkStart w:id="309" w:name="FS000000519T11_06_2003_16_18_39"/>
      <w:bookmarkEnd w:id="308"/>
      <w:bookmarkEnd w:id="309"/>
      <w:r>
        <w:rPr>
          <w:rtl/>
        </w:rPr>
        <w:t>שר הפנים אברהם פורז:</w:t>
      </w:r>
    </w:p>
    <w:p w14:paraId="153A7C23" w14:textId="77777777" w:rsidR="00000000" w:rsidRDefault="003C26CA">
      <w:pPr>
        <w:pStyle w:val="a"/>
        <w:rPr>
          <w:rtl/>
        </w:rPr>
      </w:pPr>
    </w:p>
    <w:p w14:paraId="7FB91A49" w14:textId="77777777" w:rsidR="00000000" w:rsidRDefault="003C26CA">
      <w:pPr>
        <w:pStyle w:val="a"/>
        <w:rPr>
          <w:rFonts w:hint="cs"/>
          <w:rtl/>
        </w:rPr>
      </w:pPr>
      <w:r>
        <w:rPr>
          <w:rFonts w:hint="cs"/>
          <w:rtl/>
        </w:rPr>
        <w:t xml:space="preserve">לא, זה לא נכון. </w:t>
      </w:r>
    </w:p>
    <w:p w14:paraId="7B325EF9" w14:textId="77777777" w:rsidR="00000000" w:rsidRDefault="003C26CA">
      <w:pPr>
        <w:pStyle w:val="a"/>
        <w:rPr>
          <w:rtl/>
        </w:rPr>
      </w:pPr>
    </w:p>
    <w:p w14:paraId="56726B6B" w14:textId="77777777" w:rsidR="00000000" w:rsidRDefault="003C26CA">
      <w:pPr>
        <w:pStyle w:val="a"/>
        <w:rPr>
          <w:rFonts w:hint="cs"/>
          <w:rtl/>
        </w:rPr>
      </w:pPr>
    </w:p>
    <w:p w14:paraId="7E8FD689" w14:textId="77777777" w:rsidR="00000000" w:rsidRDefault="003C26CA">
      <w:pPr>
        <w:pStyle w:val="ac"/>
        <w:rPr>
          <w:rtl/>
        </w:rPr>
      </w:pPr>
      <w:bookmarkStart w:id="310" w:name="FS000000431T11_06_2003_16_18_46"/>
      <w:bookmarkEnd w:id="310"/>
      <w:r>
        <w:rPr>
          <w:rFonts w:hint="eastAsia"/>
          <w:rtl/>
        </w:rPr>
        <w:t>קולט</w:t>
      </w:r>
      <w:r>
        <w:rPr>
          <w:rtl/>
        </w:rPr>
        <w:t xml:space="preserve"> אביטל (העבודה-מימד):</w:t>
      </w:r>
    </w:p>
    <w:p w14:paraId="6F2650D5" w14:textId="77777777" w:rsidR="00000000" w:rsidRDefault="003C26CA">
      <w:pPr>
        <w:pStyle w:val="a"/>
        <w:rPr>
          <w:rFonts w:hint="cs"/>
          <w:rtl/>
        </w:rPr>
      </w:pPr>
    </w:p>
    <w:p w14:paraId="2BF80061" w14:textId="77777777" w:rsidR="00000000" w:rsidRDefault="003C26CA">
      <w:pPr>
        <w:pStyle w:val="a"/>
        <w:rPr>
          <w:rFonts w:hint="cs"/>
          <w:rtl/>
        </w:rPr>
      </w:pPr>
      <w:r>
        <w:rPr>
          <w:rFonts w:hint="cs"/>
          <w:rtl/>
        </w:rPr>
        <w:t xml:space="preserve">יש לנו סטטיסטיקות, ואני אשמח להעביר לך אותן. בכל זאת אספתי קצת חומר. מדובר על זה שבמדינת ישראל הם יוצאים </w:t>
      </w:r>
      <w:r>
        <w:rPr>
          <w:rFonts w:hint="cs"/>
          <w:rtl/>
        </w:rPr>
        <w:t xml:space="preserve">לגמלאות 20 שנים אחרי שהם יוצאים לגמלאות במדינות אחרות בעולם. מדובר על זה שבארצות-הברית למשל מכירים במחלותיהם כתוצאה משאיפת עשן, ובארץ לא. אז אולי צריכה לקום איזו ועדת חקירה ממלכתית בנושא הכבאים, כדי שהממשלה תזוז ותעשה משהו. </w:t>
      </w:r>
    </w:p>
    <w:p w14:paraId="64334C99" w14:textId="77777777" w:rsidR="00000000" w:rsidRDefault="003C26CA">
      <w:pPr>
        <w:pStyle w:val="a"/>
        <w:rPr>
          <w:rFonts w:hint="cs"/>
          <w:rtl/>
        </w:rPr>
      </w:pPr>
    </w:p>
    <w:p w14:paraId="1F0E6EBD" w14:textId="77777777" w:rsidR="00000000" w:rsidRDefault="003C26CA">
      <w:pPr>
        <w:pStyle w:val="a"/>
        <w:rPr>
          <w:rFonts w:hint="cs"/>
          <w:rtl/>
        </w:rPr>
      </w:pPr>
      <w:r>
        <w:rPr>
          <w:rFonts w:hint="cs"/>
          <w:rtl/>
        </w:rPr>
        <w:t>אני מבינה שאתה שר חדש ואי-אפשר</w:t>
      </w:r>
      <w:r>
        <w:rPr>
          <w:rFonts w:hint="cs"/>
          <w:rtl/>
        </w:rPr>
        <w:t xml:space="preserve"> להפיל את האחריות לכל מה שקרה כל השנים עליך. בכל זאת, צריך לטפל בנושא הזה פעם אחת ובאופן יסודי. אני שואלת: מה בכוונתך לעשות?</w:t>
      </w:r>
    </w:p>
    <w:p w14:paraId="07BB0462" w14:textId="77777777" w:rsidR="00000000" w:rsidRDefault="003C26CA">
      <w:pPr>
        <w:pStyle w:val="a"/>
        <w:rPr>
          <w:rFonts w:hint="cs"/>
          <w:rtl/>
        </w:rPr>
      </w:pPr>
    </w:p>
    <w:p w14:paraId="2CA3CE2A" w14:textId="77777777" w:rsidR="00000000" w:rsidRDefault="003C26CA">
      <w:pPr>
        <w:pStyle w:val="ad"/>
        <w:rPr>
          <w:rtl/>
        </w:rPr>
      </w:pPr>
      <w:r>
        <w:rPr>
          <w:rtl/>
        </w:rPr>
        <w:t>היו"ר אלי בן-מנחם:</w:t>
      </w:r>
    </w:p>
    <w:p w14:paraId="2328DB54" w14:textId="77777777" w:rsidR="00000000" w:rsidRDefault="003C26CA">
      <w:pPr>
        <w:pStyle w:val="a"/>
        <w:rPr>
          <w:rtl/>
        </w:rPr>
      </w:pPr>
    </w:p>
    <w:p w14:paraId="7172F696" w14:textId="77777777" w:rsidR="00000000" w:rsidRDefault="003C26CA">
      <w:pPr>
        <w:pStyle w:val="a"/>
        <w:rPr>
          <w:rFonts w:hint="cs"/>
          <w:rtl/>
        </w:rPr>
      </w:pPr>
      <w:r>
        <w:rPr>
          <w:rFonts w:hint="cs"/>
          <w:rtl/>
        </w:rPr>
        <w:t xml:space="preserve">תודה לחברת הכנסת קולט אביטל. </w:t>
      </w:r>
    </w:p>
    <w:p w14:paraId="626AC6DC" w14:textId="77777777" w:rsidR="00000000" w:rsidRDefault="003C26CA">
      <w:pPr>
        <w:pStyle w:val="a"/>
        <w:rPr>
          <w:rFonts w:hint="cs"/>
          <w:rtl/>
        </w:rPr>
      </w:pPr>
    </w:p>
    <w:p w14:paraId="355BD531" w14:textId="77777777" w:rsidR="00000000" w:rsidRDefault="003C26CA">
      <w:pPr>
        <w:pStyle w:val="SpeakerCon"/>
        <w:rPr>
          <w:rtl/>
        </w:rPr>
      </w:pPr>
      <w:bookmarkStart w:id="311" w:name="FS000000519T11_06_2003_16_21_05"/>
      <w:bookmarkEnd w:id="311"/>
      <w:r>
        <w:rPr>
          <w:rFonts w:hint="eastAsia"/>
          <w:rtl/>
        </w:rPr>
        <w:t>שר</w:t>
      </w:r>
      <w:r>
        <w:rPr>
          <w:rtl/>
        </w:rPr>
        <w:t xml:space="preserve"> הפנים אברהם פורז:</w:t>
      </w:r>
    </w:p>
    <w:p w14:paraId="1F0E8887" w14:textId="77777777" w:rsidR="00000000" w:rsidRDefault="003C26CA">
      <w:pPr>
        <w:pStyle w:val="a"/>
        <w:rPr>
          <w:rFonts w:hint="cs"/>
          <w:rtl/>
        </w:rPr>
      </w:pPr>
    </w:p>
    <w:p w14:paraId="0B9860B6" w14:textId="77777777" w:rsidR="00000000" w:rsidRDefault="003C26CA">
      <w:pPr>
        <w:pStyle w:val="a"/>
        <w:rPr>
          <w:rFonts w:hint="cs"/>
          <w:rtl/>
        </w:rPr>
      </w:pPr>
      <w:r>
        <w:rPr>
          <w:rFonts w:hint="cs"/>
          <w:rtl/>
        </w:rPr>
        <w:t>קודם כול התקצוב. המצב הוא כך: למעט ארבע עיריות שבהן הכבאו</w:t>
      </w:r>
      <w:r>
        <w:rPr>
          <w:rFonts w:hint="cs"/>
          <w:rtl/>
        </w:rPr>
        <w:t>ת היא מחלקה עירונית, בדומה למחלקת התברואה, והעובדים מועסקים על-ידי העירייה, כל יתר הכבאים בישראל מועסקים על-ידי איגודי ערים. איגוד ערים הוא גוף עצמאי שרשויות מקומיות החברות באיגוד אמורות להעביר אליו את המימון. מה לעשות שברגע שרשות מקומית בבעיה והיא צריכה ל</w:t>
      </w:r>
      <w:r>
        <w:rPr>
          <w:rFonts w:hint="cs"/>
          <w:rtl/>
        </w:rPr>
        <w:t xml:space="preserve">החליט מה היא תעשה קודם - אם לשלם את המשכורת לעובדים שלה או להעביר כסף לאיגוד הכבאות, הם קודם כול משלמים את המשכורות לעובדים שלהם, הכסף לא מגיע לאיגוד הכבאות, וכתוצאה מזה בחלק מהאיגודים האלה לא משלמים משכורות. בחלק מאיגודי הכבאות נעשו תוכניות הבראה. </w:t>
      </w:r>
    </w:p>
    <w:p w14:paraId="6FC2EC66" w14:textId="77777777" w:rsidR="00000000" w:rsidRDefault="003C26CA">
      <w:pPr>
        <w:pStyle w:val="a"/>
        <w:rPr>
          <w:rFonts w:hint="cs"/>
          <w:rtl/>
        </w:rPr>
      </w:pPr>
    </w:p>
    <w:p w14:paraId="23F3ED6F" w14:textId="77777777" w:rsidR="00000000" w:rsidRDefault="003C26CA">
      <w:pPr>
        <w:pStyle w:val="a"/>
        <w:rPr>
          <w:rFonts w:hint="cs"/>
          <w:rtl/>
        </w:rPr>
      </w:pPr>
      <w:r>
        <w:rPr>
          <w:rFonts w:hint="cs"/>
          <w:rtl/>
        </w:rPr>
        <w:t>בגדול</w:t>
      </w:r>
      <w:r>
        <w:rPr>
          <w:rFonts w:hint="cs"/>
          <w:rtl/>
        </w:rPr>
        <w:t xml:space="preserve"> אני יכול לומר לך, שלגבי הכבאים הוותיקים השכר הוא לא רע - אם תרצי, אני אגיד לך אחר כך - חלקם משתכרים יותר משר הפנים, כך שבאיזה מקום לא צריך לראות אותם כעם עבדים מזי רעב. </w:t>
      </w:r>
    </w:p>
    <w:p w14:paraId="5FE86FD9" w14:textId="77777777" w:rsidR="00000000" w:rsidRDefault="003C26CA">
      <w:pPr>
        <w:pStyle w:val="a"/>
        <w:rPr>
          <w:rFonts w:hint="cs"/>
          <w:rtl/>
        </w:rPr>
      </w:pPr>
    </w:p>
    <w:p w14:paraId="7317BE55" w14:textId="77777777" w:rsidR="00000000" w:rsidRDefault="003C26CA">
      <w:pPr>
        <w:pStyle w:val="a"/>
        <w:rPr>
          <w:rFonts w:hint="cs"/>
          <w:rtl/>
        </w:rPr>
      </w:pPr>
      <w:r>
        <w:rPr>
          <w:rFonts w:hint="cs"/>
          <w:rtl/>
        </w:rPr>
        <w:t xml:space="preserve">זהו בהחלט  מקצוע שדורש גם כוח פיזי והוא לגמרי לא פשוט. לפי האינפורמציה שלי, הם מתים </w:t>
      </w:r>
      <w:r>
        <w:rPr>
          <w:rFonts w:hint="cs"/>
          <w:rtl/>
        </w:rPr>
        <w:t xml:space="preserve">יותר מוקדם. לשמחתנו זה לא נכון. </w:t>
      </w:r>
    </w:p>
    <w:p w14:paraId="70EDAF4C" w14:textId="77777777" w:rsidR="00000000" w:rsidRDefault="003C26CA">
      <w:pPr>
        <w:pStyle w:val="a"/>
        <w:rPr>
          <w:rFonts w:hint="cs"/>
          <w:rtl/>
        </w:rPr>
      </w:pPr>
    </w:p>
    <w:p w14:paraId="696AF084" w14:textId="77777777" w:rsidR="00000000" w:rsidRDefault="003C26CA">
      <w:pPr>
        <w:pStyle w:val="a"/>
        <w:rPr>
          <w:rFonts w:hint="cs"/>
          <w:rtl/>
        </w:rPr>
      </w:pPr>
      <w:r>
        <w:rPr>
          <w:rFonts w:hint="cs"/>
          <w:rtl/>
        </w:rPr>
        <w:t>אני ארצה להציע במשך הזמן למערכת הביטחון ולכנסת לראות בשירות הכבאות מעין שירות צבאי ולאפשר לגייס אנשים לשירותי הכבאות גם בשירות חובה. זה יכול אולי גם לפתור בעיה של הציבור החרדי שלא רוצה להיות באווירה בעייתית. זה אולי יכול ל</w:t>
      </w:r>
      <w:r>
        <w:rPr>
          <w:rFonts w:hint="cs"/>
          <w:rtl/>
        </w:rPr>
        <w:t xml:space="preserve">שמש גם מוצא לעניין הזה. </w:t>
      </w:r>
    </w:p>
    <w:p w14:paraId="4699E62C" w14:textId="77777777" w:rsidR="00000000" w:rsidRDefault="003C26CA">
      <w:pPr>
        <w:pStyle w:val="a"/>
        <w:rPr>
          <w:rtl/>
        </w:rPr>
      </w:pPr>
    </w:p>
    <w:p w14:paraId="1920073E" w14:textId="77777777" w:rsidR="00000000" w:rsidRDefault="003C26CA">
      <w:pPr>
        <w:pStyle w:val="a"/>
        <w:rPr>
          <w:rFonts w:hint="cs"/>
          <w:rtl/>
        </w:rPr>
      </w:pPr>
    </w:p>
    <w:p w14:paraId="7CC2A684" w14:textId="77777777" w:rsidR="00000000" w:rsidRDefault="003C26CA">
      <w:pPr>
        <w:pStyle w:val="ac"/>
        <w:rPr>
          <w:rtl/>
        </w:rPr>
      </w:pPr>
      <w:r>
        <w:rPr>
          <w:rFonts w:hint="eastAsia"/>
          <w:rtl/>
        </w:rPr>
        <w:t>יצחק</w:t>
      </w:r>
      <w:r>
        <w:rPr>
          <w:rtl/>
        </w:rPr>
        <w:t xml:space="preserve"> כהן (ש"ס):</w:t>
      </w:r>
    </w:p>
    <w:p w14:paraId="527B23B7" w14:textId="77777777" w:rsidR="00000000" w:rsidRDefault="003C26CA">
      <w:pPr>
        <w:pStyle w:val="a"/>
        <w:rPr>
          <w:rFonts w:hint="cs"/>
          <w:rtl/>
        </w:rPr>
      </w:pPr>
    </w:p>
    <w:p w14:paraId="591616CB" w14:textId="77777777" w:rsidR="00000000" w:rsidRDefault="003C26CA">
      <w:pPr>
        <w:pStyle w:val="a"/>
        <w:rPr>
          <w:rFonts w:hint="cs"/>
          <w:rtl/>
        </w:rPr>
      </w:pPr>
      <w:r>
        <w:rPr>
          <w:rFonts w:hint="cs"/>
          <w:rtl/>
        </w:rPr>
        <w:t>מה  זה אווירה בעייתית?</w:t>
      </w:r>
    </w:p>
    <w:p w14:paraId="3F75587E" w14:textId="77777777" w:rsidR="00000000" w:rsidRDefault="003C26CA">
      <w:pPr>
        <w:pStyle w:val="a"/>
        <w:rPr>
          <w:rFonts w:hint="cs"/>
          <w:rtl/>
        </w:rPr>
      </w:pPr>
    </w:p>
    <w:p w14:paraId="13D09F16" w14:textId="77777777" w:rsidR="00000000" w:rsidRDefault="003C26CA">
      <w:pPr>
        <w:pStyle w:val="SpeakerCon"/>
        <w:rPr>
          <w:rtl/>
        </w:rPr>
      </w:pPr>
      <w:bookmarkStart w:id="312" w:name="FS000000519T11_06_2003_16_26_09C"/>
      <w:bookmarkEnd w:id="312"/>
      <w:r>
        <w:rPr>
          <w:rtl/>
        </w:rPr>
        <w:t>שר הפנים אברהם פורז:</w:t>
      </w:r>
    </w:p>
    <w:p w14:paraId="4573C324" w14:textId="77777777" w:rsidR="00000000" w:rsidRDefault="003C26CA">
      <w:pPr>
        <w:pStyle w:val="a"/>
        <w:rPr>
          <w:rtl/>
        </w:rPr>
      </w:pPr>
    </w:p>
    <w:p w14:paraId="0512261B" w14:textId="77777777" w:rsidR="00000000" w:rsidRDefault="003C26CA">
      <w:pPr>
        <w:pStyle w:val="a"/>
        <w:rPr>
          <w:rFonts w:hint="cs"/>
          <w:rtl/>
        </w:rPr>
      </w:pPr>
      <w:r>
        <w:rPr>
          <w:rFonts w:hint="cs"/>
          <w:rtl/>
        </w:rPr>
        <w:t xml:space="preserve">בעייתי במובן הזה שלא רוצים להיות בחברת נשים וכדומה. אנחנו נעשה כבאית שכל הכבאים בה יהיו גברים, וגם כשרות תישמר. לא התכוונתי לשום דבר אחר. אם אתה חשבת על דבר אחר. </w:t>
      </w:r>
    </w:p>
    <w:p w14:paraId="244C8E1C" w14:textId="77777777" w:rsidR="00000000" w:rsidRDefault="003C26CA">
      <w:pPr>
        <w:pStyle w:val="a"/>
        <w:rPr>
          <w:rFonts w:hint="cs"/>
          <w:rtl/>
        </w:rPr>
      </w:pPr>
    </w:p>
    <w:p w14:paraId="27F499C5" w14:textId="77777777" w:rsidR="00000000" w:rsidRDefault="003C26CA">
      <w:pPr>
        <w:pStyle w:val="ac"/>
        <w:rPr>
          <w:rtl/>
        </w:rPr>
      </w:pPr>
      <w:r>
        <w:rPr>
          <w:rFonts w:hint="eastAsia"/>
          <w:rtl/>
        </w:rPr>
        <w:t>יצ</w:t>
      </w:r>
      <w:r>
        <w:rPr>
          <w:rFonts w:hint="eastAsia"/>
          <w:rtl/>
        </w:rPr>
        <w:t>חק</w:t>
      </w:r>
      <w:r>
        <w:rPr>
          <w:rtl/>
        </w:rPr>
        <w:t xml:space="preserve"> כהן (ש"ס):</w:t>
      </w:r>
    </w:p>
    <w:p w14:paraId="6DBBECFC" w14:textId="77777777" w:rsidR="00000000" w:rsidRDefault="003C26CA">
      <w:pPr>
        <w:pStyle w:val="a"/>
        <w:rPr>
          <w:rFonts w:hint="cs"/>
          <w:rtl/>
        </w:rPr>
      </w:pPr>
    </w:p>
    <w:p w14:paraId="5D7F7841" w14:textId="77777777" w:rsidR="00000000" w:rsidRDefault="003C26CA">
      <w:pPr>
        <w:pStyle w:val="a"/>
        <w:rPr>
          <w:rFonts w:hint="cs"/>
          <w:rtl/>
        </w:rPr>
      </w:pPr>
      <w:r>
        <w:rPr>
          <w:rFonts w:hint="cs"/>
          <w:rtl/>
        </w:rPr>
        <w:t xml:space="preserve">שמעתי על חברת - - - </w:t>
      </w:r>
    </w:p>
    <w:p w14:paraId="7E35476D" w14:textId="77777777" w:rsidR="00000000" w:rsidRDefault="003C26CA">
      <w:pPr>
        <w:pStyle w:val="a"/>
        <w:rPr>
          <w:rFonts w:hint="cs"/>
          <w:rtl/>
        </w:rPr>
      </w:pPr>
    </w:p>
    <w:p w14:paraId="5D021D6D" w14:textId="77777777" w:rsidR="00000000" w:rsidRDefault="003C26CA">
      <w:pPr>
        <w:pStyle w:val="ad"/>
        <w:rPr>
          <w:rtl/>
        </w:rPr>
      </w:pPr>
      <w:r>
        <w:rPr>
          <w:rtl/>
        </w:rPr>
        <w:t>היו"ר אלי בן-מנחם:</w:t>
      </w:r>
    </w:p>
    <w:p w14:paraId="352FD01D" w14:textId="77777777" w:rsidR="00000000" w:rsidRDefault="003C26CA">
      <w:pPr>
        <w:pStyle w:val="a"/>
        <w:rPr>
          <w:rtl/>
        </w:rPr>
      </w:pPr>
    </w:p>
    <w:p w14:paraId="064FC97F" w14:textId="77777777" w:rsidR="00000000" w:rsidRDefault="003C26CA">
      <w:pPr>
        <w:pStyle w:val="a"/>
        <w:rPr>
          <w:rFonts w:hint="cs"/>
          <w:rtl/>
        </w:rPr>
      </w:pPr>
      <w:r>
        <w:rPr>
          <w:rFonts w:hint="cs"/>
          <w:rtl/>
        </w:rPr>
        <w:t xml:space="preserve">חבר הכנסת איציק כהן, אני לא מאפשר לך לשאול שאלה. </w:t>
      </w:r>
    </w:p>
    <w:p w14:paraId="3DF1C243" w14:textId="77777777" w:rsidR="00000000" w:rsidRDefault="003C26CA">
      <w:pPr>
        <w:pStyle w:val="a"/>
        <w:rPr>
          <w:rFonts w:hint="cs"/>
          <w:rtl/>
        </w:rPr>
      </w:pPr>
    </w:p>
    <w:p w14:paraId="7EB655DC" w14:textId="77777777" w:rsidR="00000000" w:rsidRDefault="003C26CA">
      <w:pPr>
        <w:pStyle w:val="a"/>
        <w:rPr>
          <w:rFonts w:hint="cs"/>
          <w:rtl/>
        </w:rPr>
      </w:pPr>
      <w:r>
        <w:rPr>
          <w:rFonts w:hint="cs"/>
          <w:rtl/>
        </w:rPr>
        <w:t xml:space="preserve">אני מבקש משר הפנים להשיב על שאילתא מס' 79, של חברת הכנסת מרינה סולודקין: הפקדת ערבות כספית למבקשי ויזת תייר לישראל. </w:t>
      </w:r>
    </w:p>
    <w:p w14:paraId="3408CABD" w14:textId="77777777" w:rsidR="00000000" w:rsidRDefault="003C26CA">
      <w:pPr>
        <w:pStyle w:val="a"/>
        <w:rPr>
          <w:rFonts w:hint="cs"/>
          <w:rtl/>
        </w:rPr>
      </w:pPr>
    </w:p>
    <w:p w14:paraId="50568B34" w14:textId="77777777" w:rsidR="00000000" w:rsidRDefault="003C26CA">
      <w:pPr>
        <w:pStyle w:val="Query"/>
        <w:jc w:val="center"/>
        <w:rPr>
          <w:rtl/>
        </w:rPr>
      </w:pPr>
      <w:bookmarkStart w:id="313" w:name="CQ10510FI0010510T11_06_2003_16_28_22"/>
      <w:bookmarkEnd w:id="313"/>
      <w:r>
        <w:rPr>
          <w:rtl/>
        </w:rPr>
        <w:t xml:space="preserve">79. </w:t>
      </w:r>
      <w:r>
        <w:rPr>
          <w:rFonts w:hint="cs"/>
          <w:rtl/>
        </w:rPr>
        <w:t>דרישה ל</w:t>
      </w:r>
      <w:r>
        <w:rPr>
          <w:rtl/>
        </w:rPr>
        <w:t xml:space="preserve">הפקדת ערבות כספית </w:t>
      </w:r>
      <w:r>
        <w:rPr>
          <w:rFonts w:hint="cs"/>
          <w:rtl/>
        </w:rPr>
        <w:t>מ</w:t>
      </w:r>
      <w:r>
        <w:rPr>
          <w:rtl/>
        </w:rPr>
        <w:t>מבקשי ויזת תייר לישראל</w:t>
      </w:r>
    </w:p>
    <w:p w14:paraId="23271BDD" w14:textId="77777777" w:rsidR="00000000" w:rsidRDefault="003C26CA">
      <w:pPr>
        <w:pStyle w:val="a"/>
        <w:rPr>
          <w:rFonts w:hint="cs"/>
          <w:rtl/>
        </w:rPr>
      </w:pPr>
    </w:p>
    <w:p w14:paraId="2E64BC30" w14:textId="77777777" w:rsidR="00000000" w:rsidRDefault="003C26CA">
      <w:pPr>
        <w:pStyle w:val="SpeakerCon"/>
      </w:pPr>
      <w:bookmarkStart w:id="314" w:name="ESQ10510"/>
      <w:bookmarkEnd w:id="314"/>
      <w:r>
        <w:rPr>
          <w:rtl/>
        </w:rPr>
        <w:t>חברת</w:t>
      </w:r>
      <w:r>
        <w:rPr>
          <w:rFonts w:hint="cs"/>
          <w:rtl/>
        </w:rPr>
        <w:t xml:space="preserve"> הכנסת </w:t>
      </w:r>
      <w:r>
        <w:rPr>
          <w:rtl/>
        </w:rPr>
        <w:t>מרינה סולודקין</w:t>
      </w:r>
      <w:r>
        <w:rPr>
          <w:rFonts w:hint="cs"/>
          <w:rtl/>
        </w:rPr>
        <w:t xml:space="preserve"> </w:t>
      </w:r>
      <w:r>
        <w:rPr>
          <w:rtl/>
        </w:rPr>
        <w:t>שאלה</w:t>
      </w:r>
      <w:r>
        <w:rPr>
          <w:rFonts w:hint="cs"/>
          <w:rtl/>
        </w:rPr>
        <w:t xml:space="preserve"> את</w:t>
      </w:r>
      <w:r>
        <w:rPr>
          <w:rtl/>
        </w:rPr>
        <w:t xml:space="preserve"> שר</w:t>
      </w:r>
      <w:r>
        <w:rPr>
          <w:rFonts w:hint="cs"/>
          <w:rtl/>
        </w:rPr>
        <w:t xml:space="preserve"> </w:t>
      </w:r>
      <w:r>
        <w:rPr>
          <w:rtl/>
        </w:rPr>
        <w:t>הפנים</w:t>
      </w:r>
    </w:p>
    <w:p w14:paraId="69943B2D" w14:textId="77777777" w:rsidR="00000000" w:rsidRDefault="003C26CA">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ב</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(26 במרס 2003):</w:t>
      </w:r>
    </w:p>
    <w:p w14:paraId="76AF20F6" w14:textId="77777777" w:rsidR="00000000" w:rsidRDefault="003C26CA">
      <w:pPr>
        <w:bidi/>
        <w:spacing w:line="360" w:lineRule="auto"/>
        <w:jc w:val="both"/>
        <w:rPr>
          <w:rFonts w:cs="Arial" w:hint="cs"/>
          <w:sz w:val="28"/>
          <w:szCs w:val="22"/>
        </w:rPr>
      </w:pPr>
    </w:p>
    <w:p w14:paraId="3790619F" w14:textId="77777777" w:rsidR="00000000" w:rsidRDefault="003C26CA">
      <w:pPr>
        <w:bidi/>
        <w:spacing w:line="360" w:lineRule="auto"/>
        <w:ind w:firstLine="720"/>
        <w:jc w:val="both"/>
        <w:rPr>
          <w:rFonts w:cs="Arial"/>
          <w:sz w:val="28"/>
          <w:szCs w:val="22"/>
        </w:rPr>
      </w:pPr>
      <w:r>
        <w:rPr>
          <w:rFonts w:cs="Arial"/>
          <w:sz w:val="28"/>
          <w:szCs w:val="22"/>
          <w:rtl/>
        </w:rPr>
        <w:t xml:space="preserve">משרדך נוהג לדרוש באופן קבוע הפקדת ערבות כספית לשנה בסך 10,000 </w:t>
      </w:r>
      <w:r>
        <w:rPr>
          <w:rFonts w:cs="Arial" w:hint="cs"/>
          <w:sz w:val="28"/>
          <w:szCs w:val="22"/>
          <w:rtl/>
        </w:rPr>
        <w:t xml:space="preserve">ש"ח </w:t>
      </w:r>
      <w:r>
        <w:rPr>
          <w:rFonts w:cs="Arial"/>
          <w:sz w:val="28"/>
          <w:szCs w:val="22"/>
          <w:rtl/>
        </w:rPr>
        <w:t>מאזרחים המבקשים לקבל ביקורים של אורחים כתיירים בארץ.</w:t>
      </w:r>
    </w:p>
    <w:p w14:paraId="38FDEC1A" w14:textId="77777777" w:rsidR="00000000" w:rsidRDefault="003C26CA">
      <w:pPr>
        <w:bidi/>
        <w:spacing w:line="360" w:lineRule="auto"/>
        <w:ind w:firstLine="720"/>
        <w:jc w:val="both"/>
        <w:rPr>
          <w:rFonts w:cs="Arial"/>
          <w:sz w:val="28"/>
          <w:szCs w:val="22"/>
        </w:rPr>
      </w:pPr>
    </w:p>
    <w:p w14:paraId="00576509"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3CBB79A" w14:textId="77777777" w:rsidR="00000000" w:rsidRDefault="003C26CA">
      <w:pPr>
        <w:bidi/>
        <w:spacing w:line="360" w:lineRule="auto"/>
        <w:ind w:firstLine="720"/>
        <w:jc w:val="both"/>
        <w:rPr>
          <w:rFonts w:cs="Arial"/>
          <w:sz w:val="28"/>
          <w:szCs w:val="22"/>
        </w:rPr>
      </w:pPr>
    </w:p>
    <w:p w14:paraId="294F64AB" w14:textId="77777777" w:rsidR="00000000" w:rsidRDefault="003C26CA">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האם </w:t>
      </w:r>
      <w:r>
        <w:rPr>
          <w:rFonts w:cs="Arial" w:hint="cs"/>
          <w:sz w:val="28"/>
          <w:szCs w:val="22"/>
          <w:rtl/>
        </w:rPr>
        <w:t>יבוטל</w:t>
      </w:r>
      <w:r>
        <w:rPr>
          <w:rFonts w:cs="Arial"/>
          <w:sz w:val="28"/>
          <w:szCs w:val="22"/>
          <w:rtl/>
        </w:rPr>
        <w:t xml:space="preserve"> נ</w:t>
      </w:r>
      <w:r>
        <w:rPr>
          <w:rFonts w:cs="Arial"/>
          <w:sz w:val="28"/>
          <w:szCs w:val="22"/>
          <w:rtl/>
        </w:rPr>
        <w:t>והג זה?</w:t>
      </w:r>
    </w:p>
    <w:p w14:paraId="65D5AE30" w14:textId="77777777" w:rsidR="00000000" w:rsidRDefault="003C26CA">
      <w:pPr>
        <w:bidi/>
        <w:spacing w:line="360" w:lineRule="auto"/>
        <w:ind w:firstLine="720"/>
        <w:jc w:val="both"/>
        <w:rPr>
          <w:rFonts w:cs="Arial"/>
          <w:sz w:val="28"/>
          <w:szCs w:val="22"/>
          <w:rtl/>
        </w:rPr>
      </w:pPr>
    </w:p>
    <w:p w14:paraId="51885EDF" w14:textId="77777777" w:rsidR="00000000" w:rsidRDefault="003C26CA">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האם יוקם מנגנון חלופי לשיטה זו, ו</w:t>
      </w:r>
      <w:r>
        <w:rPr>
          <w:rFonts w:cs="Arial" w:hint="cs"/>
          <w:sz w:val="28"/>
          <w:szCs w:val="22"/>
          <w:rtl/>
        </w:rPr>
        <w:t xml:space="preserve">אם כן </w:t>
      </w:r>
      <w:r>
        <w:rPr>
          <w:rFonts w:cs="Arial" w:hint="eastAsia"/>
          <w:sz w:val="28"/>
          <w:szCs w:val="22"/>
          <w:rtl/>
        </w:rPr>
        <w:t>–</w:t>
      </w:r>
      <w:r>
        <w:rPr>
          <w:rFonts w:cs="Arial" w:hint="cs"/>
          <w:sz w:val="28"/>
          <w:szCs w:val="22"/>
          <w:rtl/>
        </w:rPr>
        <w:t xml:space="preserve"> ב</w:t>
      </w:r>
      <w:r>
        <w:rPr>
          <w:rFonts w:cs="Arial"/>
          <w:sz w:val="28"/>
          <w:szCs w:val="22"/>
          <w:rtl/>
        </w:rPr>
        <w:t>תוך כמה זמן?</w:t>
      </w:r>
    </w:p>
    <w:p w14:paraId="77AC7F61" w14:textId="77777777" w:rsidR="00000000" w:rsidRDefault="003C26CA">
      <w:pPr>
        <w:bidi/>
        <w:spacing w:line="360" w:lineRule="auto"/>
        <w:ind w:firstLine="720"/>
        <w:jc w:val="both"/>
        <w:rPr>
          <w:rFonts w:cs="Arial"/>
          <w:sz w:val="28"/>
          <w:szCs w:val="22"/>
          <w:rtl/>
        </w:rPr>
      </w:pPr>
    </w:p>
    <w:p w14:paraId="2F9F9B6F" w14:textId="77777777" w:rsidR="00000000" w:rsidRDefault="003C26CA">
      <w:pPr>
        <w:pStyle w:val="a"/>
        <w:rPr>
          <w:bCs/>
          <w:rtl/>
        </w:rPr>
      </w:pPr>
    </w:p>
    <w:p w14:paraId="191ABA15" w14:textId="77777777" w:rsidR="00000000" w:rsidRDefault="003C26CA">
      <w:pPr>
        <w:pStyle w:val="a"/>
        <w:rPr>
          <w:rFonts w:hint="cs"/>
          <w:bCs/>
          <w:rtl/>
        </w:rPr>
      </w:pPr>
    </w:p>
    <w:p w14:paraId="3161796B" w14:textId="77777777" w:rsidR="00000000" w:rsidRDefault="003C26CA">
      <w:pPr>
        <w:pStyle w:val="SpeakerCon"/>
        <w:rPr>
          <w:rtl/>
        </w:rPr>
      </w:pPr>
      <w:bookmarkStart w:id="315" w:name="FS000000519T11_06_2003_16_28_37C"/>
      <w:bookmarkEnd w:id="315"/>
      <w:r>
        <w:rPr>
          <w:rtl/>
        </w:rPr>
        <w:t>שר הפנים אברהם פורז:</w:t>
      </w:r>
    </w:p>
    <w:p w14:paraId="037BC3C9" w14:textId="77777777" w:rsidR="00000000" w:rsidRDefault="003C26CA">
      <w:pPr>
        <w:pStyle w:val="a"/>
        <w:rPr>
          <w:rtl/>
        </w:rPr>
      </w:pPr>
    </w:p>
    <w:p w14:paraId="3E129531" w14:textId="77777777" w:rsidR="00000000" w:rsidRDefault="003C26CA">
      <w:pPr>
        <w:pStyle w:val="a"/>
        <w:rPr>
          <w:rFonts w:hint="cs"/>
          <w:rtl/>
        </w:rPr>
      </w:pPr>
      <w:r>
        <w:rPr>
          <w:rFonts w:hint="cs"/>
          <w:rtl/>
        </w:rPr>
        <w:t xml:space="preserve">1-2. הדרישה לערבות כספית איננה גורפת והיא באה בגלל המקרים הרבים שבהם יש חשש שהמוזמן לא יעזוב את גבולות הארץ עם תום מועד האשרה שקיבל. נוהל זה ממשיך להיות מופעל נוכח </w:t>
      </w:r>
      <w:r>
        <w:rPr>
          <w:rFonts w:hint="cs"/>
          <w:rtl/>
        </w:rPr>
        <w:t xml:space="preserve">הזליגה של עובדים זרים בלתי חוקיים לתוך המדינה. </w:t>
      </w:r>
    </w:p>
    <w:p w14:paraId="69F241DB" w14:textId="77777777" w:rsidR="00000000" w:rsidRDefault="003C26CA">
      <w:pPr>
        <w:pStyle w:val="a"/>
        <w:rPr>
          <w:rFonts w:hint="cs"/>
          <w:rtl/>
        </w:rPr>
      </w:pPr>
    </w:p>
    <w:p w14:paraId="0DD54C39" w14:textId="77777777" w:rsidR="00000000" w:rsidRDefault="003C26CA">
      <w:pPr>
        <w:pStyle w:val="a"/>
        <w:rPr>
          <w:rFonts w:hint="cs"/>
          <w:rtl/>
        </w:rPr>
      </w:pPr>
      <w:r>
        <w:rPr>
          <w:rFonts w:hint="cs"/>
          <w:rtl/>
        </w:rPr>
        <w:t>מתוך כ=40,000 עובדים זרים שגורשו מישראל בחצי השנה האחרונה, שני=שלישים הגיעו לארץ באשרות תייר והפכו מתיירים לעובדים זרים בלתי חוקיים. רק שליש מהם היו עובדים זרים מלכתחילה. אז  לפעמים זה מעליב, לפעמים זה פוגע,</w:t>
      </w:r>
      <w:r>
        <w:rPr>
          <w:rFonts w:hint="cs"/>
          <w:rtl/>
        </w:rPr>
        <w:t xml:space="preserve"> אבל אם אנחנו רוצים להבטיח שהתיירים הם תיירים, לפעמים אין מנוס מלבקש ערבויות. </w:t>
      </w:r>
    </w:p>
    <w:p w14:paraId="4AD9DC21" w14:textId="77777777" w:rsidR="00000000" w:rsidRDefault="003C26CA">
      <w:pPr>
        <w:pStyle w:val="a"/>
        <w:rPr>
          <w:rFonts w:hint="cs"/>
          <w:rtl/>
        </w:rPr>
      </w:pPr>
    </w:p>
    <w:p w14:paraId="22DECB63" w14:textId="77777777" w:rsidR="00000000" w:rsidRDefault="003C26CA">
      <w:pPr>
        <w:pStyle w:val="ad"/>
        <w:rPr>
          <w:rtl/>
        </w:rPr>
      </w:pPr>
      <w:r>
        <w:rPr>
          <w:rtl/>
        </w:rPr>
        <w:t>היו"ר אלי בן-מנחם:</w:t>
      </w:r>
    </w:p>
    <w:p w14:paraId="582D4FEF" w14:textId="77777777" w:rsidR="00000000" w:rsidRDefault="003C26CA">
      <w:pPr>
        <w:pStyle w:val="a"/>
        <w:rPr>
          <w:rtl/>
        </w:rPr>
      </w:pPr>
    </w:p>
    <w:p w14:paraId="5D605BCA" w14:textId="77777777" w:rsidR="00000000" w:rsidRDefault="003C26CA">
      <w:pPr>
        <w:pStyle w:val="a"/>
        <w:rPr>
          <w:rFonts w:hint="cs"/>
          <w:rtl/>
        </w:rPr>
      </w:pPr>
      <w:r>
        <w:rPr>
          <w:rFonts w:hint="cs"/>
          <w:rtl/>
        </w:rPr>
        <w:t xml:space="preserve">שאלה נוספת לחברת הכנסת מרינה סולודקין, בבקשה. </w:t>
      </w:r>
    </w:p>
    <w:p w14:paraId="54AE37A9" w14:textId="77777777" w:rsidR="00000000" w:rsidRDefault="003C26CA">
      <w:pPr>
        <w:pStyle w:val="a"/>
        <w:rPr>
          <w:rFonts w:hint="cs"/>
          <w:rtl/>
        </w:rPr>
      </w:pPr>
    </w:p>
    <w:p w14:paraId="3A9A4216" w14:textId="77777777" w:rsidR="00000000" w:rsidRDefault="003C26CA">
      <w:pPr>
        <w:pStyle w:val="ac"/>
        <w:rPr>
          <w:rtl/>
        </w:rPr>
      </w:pPr>
      <w:bookmarkStart w:id="316" w:name="FS000000533T11_06_2003_16_31_15"/>
      <w:bookmarkEnd w:id="316"/>
      <w:r>
        <w:rPr>
          <w:rFonts w:hint="eastAsia"/>
          <w:rtl/>
        </w:rPr>
        <w:t>מרינה</w:t>
      </w:r>
      <w:r>
        <w:rPr>
          <w:rtl/>
        </w:rPr>
        <w:t xml:space="preserve"> סולודקין (הליכוד):</w:t>
      </w:r>
    </w:p>
    <w:p w14:paraId="4AE60ADA" w14:textId="77777777" w:rsidR="00000000" w:rsidRDefault="003C26CA">
      <w:pPr>
        <w:pStyle w:val="a"/>
        <w:rPr>
          <w:rFonts w:hint="cs"/>
          <w:rtl/>
        </w:rPr>
      </w:pPr>
    </w:p>
    <w:p w14:paraId="763B2442" w14:textId="77777777" w:rsidR="00000000" w:rsidRDefault="003C26CA">
      <w:pPr>
        <w:pStyle w:val="a"/>
        <w:rPr>
          <w:rFonts w:hint="cs"/>
          <w:rtl/>
        </w:rPr>
      </w:pPr>
      <w:r>
        <w:rPr>
          <w:rFonts w:hint="cs"/>
          <w:rtl/>
        </w:rPr>
        <w:t>אדוני השר, אני רוצה לומר שאני לא מרוצה מהתשובה שלך. למה? אפילו בזמנים של השר סויסה</w:t>
      </w:r>
      <w:r>
        <w:rPr>
          <w:rFonts w:hint="cs"/>
          <w:rtl/>
        </w:rPr>
        <w:t xml:space="preserve"> הערבות היתה רק 5,000 שקל, ועכשיו אתה דורש ממשפחות של עולים יותר. כשבן מנישואים ראשונים של אב לא יהודי רוצה לבקר בארץ, הוא צריך להפקיד 10,000 שקל, דבר שהוא בלתי אפשרי למשפחות עולים. </w:t>
      </w:r>
    </w:p>
    <w:p w14:paraId="55EAFABA" w14:textId="77777777" w:rsidR="00000000" w:rsidRDefault="003C26CA">
      <w:pPr>
        <w:pStyle w:val="a"/>
        <w:rPr>
          <w:rFonts w:hint="cs"/>
          <w:rtl/>
        </w:rPr>
      </w:pPr>
    </w:p>
    <w:p w14:paraId="32A18A10" w14:textId="77777777" w:rsidR="00000000" w:rsidRDefault="003C26CA">
      <w:pPr>
        <w:pStyle w:val="a"/>
        <w:rPr>
          <w:rFonts w:hint="cs"/>
          <w:rtl/>
        </w:rPr>
      </w:pPr>
      <w:r>
        <w:rPr>
          <w:rFonts w:hint="cs"/>
          <w:rtl/>
        </w:rPr>
        <w:t>אתה גם לא מבין על מה אנחנו מדברים - אנחנו לא מדברים על עובדים זרים -  וא</w:t>
      </w:r>
      <w:r>
        <w:rPr>
          <w:rFonts w:hint="cs"/>
          <w:rtl/>
        </w:rPr>
        <w:t>תה רק שומע לדברים שהפקידות הבכירה אומרת לך. הם לא נותנים את הנתונים הנכונים והמסקנות שלהם לא נכונות.</w:t>
      </w:r>
    </w:p>
    <w:p w14:paraId="7A3A4F24" w14:textId="77777777" w:rsidR="00000000" w:rsidRDefault="003C26CA">
      <w:pPr>
        <w:pStyle w:val="a"/>
        <w:rPr>
          <w:rFonts w:hint="cs"/>
          <w:rtl/>
        </w:rPr>
      </w:pPr>
    </w:p>
    <w:p w14:paraId="29FB1549" w14:textId="77777777" w:rsidR="00000000" w:rsidRDefault="003C26CA">
      <w:pPr>
        <w:pStyle w:val="ad"/>
        <w:rPr>
          <w:rtl/>
        </w:rPr>
      </w:pPr>
      <w:r>
        <w:rPr>
          <w:rtl/>
        </w:rPr>
        <w:t>היו"ר אלי בן-מנחם:</w:t>
      </w:r>
    </w:p>
    <w:p w14:paraId="206C5914" w14:textId="77777777" w:rsidR="00000000" w:rsidRDefault="003C26CA">
      <w:pPr>
        <w:pStyle w:val="a"/>
        <w:rPr>
          <w:rtl/>
        </w:rPr>
      </w:pPr>
    </w:p>
    <w:p w14:paraId="77A219A5" w14:textId="77777777" w:rsidR="00000000" w:rsidRDefault="003C26CA">
      <w:pPr>
        <w:pStyle w:val="a"/>
        <w:rPr>
          <w:rFonts w:hint="cs"/>
          <w:rtl/>
        </w:rPr>
      </w:pPr>
      <w:r>
        <w:rPr>
          <w:rFonts w:hint="cs"/>
          <w:rtl/>
        </w:rPr>
        <w:t>תודה לחברת הכנסת מרינה סולודקין.</w:t>
      </w:r>
    </w:p>
    <w:p w14:paraId="20BED6CA" w14:textId="77777777" w:rsidR="00000000" w:rsidRDefault="003C26CA">
      <w:pPr>
        <w:pStyle w:val="a"/>
        <w:rPr>
          <w:rFonts w:hint="cs"/>
          <w:rtl/>
        </w:rPr>
      </w:pPr>
    </w:p>
    <w:p w14:paraId="5442C2FF" w14:textId="77777777" w:rsidR="00000000" w:rsidRDefault="003C26CA">
      <w:pPr>
        <w:pStyle w:val="SpeakerCon"/>
        <w:rPr>
          <w:rtl/>
        </w:rPr>
      </w:pPr>
      <w:bookmarkStart w:id="317" w:name="FS000000519T11_06_2003_16_34_11"/>
      <w:bookmarkEnd w:id="317"/>
      <w:r>
        <w:rPr>
          <w:rFonts w:hint="eastAsia"/>
          <w:rtl/>
        </w:rPr>
        <w:t>שר</w:t>
      </w:r>
      <w:r>
        <w:rPr>
          <w:rtl/>
        </w:rPr>
        <w:t xml:space="preserve"> הפנים אברהם פורז:</w:t>
      </w:r>
    </w:p>
    <w:p w14:paraId="203F92A5" w14:textId="77777777" w:rsidR="00000000" w:rsidRDefault="003C26CA">
      <w:pPr>
        <w:pStyle w:val="a"/>
        <w:rPr>
          <w:rFonts w:hint="cs"/>
          <w:rtl/>
        </w:rPr>
      </w:pPr>
    </w:p>
    <w:p w14:paraId="41E98DE5" w14:textId="77777777" w:rsidR="00000000" w:rsidRDefault="003C26CA">
      <w:pPr>
        <w:pStyle w:val="a"/>
        <w:rPr>
          <w:rFonts w:hint="cs"/>
          <w:rtl/>
        </w:rPr>
      </w:pPr>
      <w:r>
        <w:rPr>
          <w:rFonts w:hint="cs"/>
          <w:rtl/>
        </w:rPr>
        <w:t>ההערה במקומה. אני חושב שלפעמים הבקשה לערבות היא לא במקום ומוגזמת. אנחנו צריכים</w:t>
      </w:r>
      <w:r>
        <w:rPr>
          <w:rFonts w:hint="cs"/>
          <w:rtl/>
        </w:rPr>
        <w:t xml:space="preserve"> לעשות תבחינים, קריטריונים יותר נוחים. לא דין אב שמזמין את בנו כדין עובד זר שבא בתור תייר. ולכן צריך בהחלט להגמיש. תראי, זה לא פשוט. משרד הפנים במשך שנים היה באווירה אחרת, ועד שאני אצליח לשנות את האווירה במשרד ולהביא אותם ליחס קצת יותר הומני, זה לוקח זמן. </w:t>
      </w:r>
      <w:r>
        <w:rPr>
          <w:rFonts w:hint="cs"/>
          <w:rtl/>
        </w:rPr>
        <w:t xml:space="preserve">אני בכיוון שלך. </w:t>
      </w:r>
    </w:p>
    <w:p w14:paraId="37F56EBF" w14:textId="77777777" w:rsidR="00000000" w:rsidRDefault="003C26CA">
      <w:pPr>
        <w:pStyle w:val="a"/>
        <w:rPr>
          <w:rFonts w:hint="cs"/>
          <w:rtl/>
        </w:rPr>
      </w:pPr>
    </w:p>
    <w:p w14:paraId="5DA66615" w14:textId="77777777" w:rsidR="00000000" w:rsidRDefault="003C26CA">
      <w:pPr>
        <w:pStyle w:val="ad"/>
        <w:rPr>
          <w:rtl/>
        </w:rPr>
      </w:pPr>
      <w:r>
        <w:rPr>
          <w:rtl/>
        </w:rPr>
        <w:t>היו"ר אלי בן-מנחם:</w:t>
      </w:r>
    </w:p>
    <w:p w14:paraId="53A72585" w14:textId="77777777" w:rsidR="00000000" w:rsidRDefault="003C26CA">
      <w:pPr>
        <w:pStyle w:val="a"/>
        <w:rPr>
          <w:rtl/>
        </w:rPr>
      </w:pPr>
    </w:p>
    <w:p w14:paraId="4E573CC0" w14:textId="77777777" w:rsidR="00000000" w:rsidRDefault="003C26CA">
      <w:pPr>
        <w:pStyle w:val="a"/>
        <w:rPr>
          <w:rFonts w:hint="cs"/>
          <w:rtl/>
        </w:rPr>
      </w:pPr>
      <w:r>
        <w:rPr>
          <w:rFonts w:hint="cs"/>
          <w:rtl/>
        </w:rPr>
        <w:t xml:space="preserve">שר הפנים ישיב על שאילתא מס' 93, של חבר הכנסת נסים דהן: מתן מעמד לאמו של חייל. </w:t>
      </w:r>
    </w:p>
    <w:p w14:paraId="03C27F00" w14:textId="77777777" w:rsidR="00000000" w:rsidRDefault="003C26CA">
      <w:pPr>
        <w:pStyle w:val="a"/>
        <w:rPr>
          <w:rFonts w:hint="cs"/>
          <w:rtl/>
        </w:rPr>
      </w:pPr>
    </w:p>
    <w:p w14:paraId="578ED008" w14:textId="77777777" w:rsidR="00000000" w:rsidRDefault="003C26CA">
      <w:pPr>
        <w:pStyle w:val="Query"/>
        <w:jc w:val="center"/>
        <w:rPr>
          <w:rtl/>
        </w:rPr>
      </w:pPr>
      <w:bookmarkStart w:id="318" w:name="CQ10737FI0010737T11_06_2003_16_36_21"/>
      <w:bookmarkEnd w:id="318"/>
      <w:r>
        <w:rPr>
          <w:rtl/>
        </w:rPr>
        <w:t>93. מתן מעמד לא</w:t>
      </w:r>
      <w:r>
        <w:rPr>
          <w:rFonts w:hint="cs"/>
          <w:rtl/>
        </w:rPr>
        <w:t>ם של</w:t>
      </w:r>
      <w:r>
        <w:rPr>
          <w:rtl/>
        </w:rPr>
        <w:t xml:space="preserve"> חייל</w:t>
      </w:r>
    </w:p>
    <w:p w14:paraId="1CCFA31E" w14:textId="77777777" w:rsidR="00000000" w:rsidRDefault="003C26CA">
      <w:pPr>
        <w:pStyle w:val="a"/>
        <w:rPr>
          <w:rFonts w:hint="cs"/>
          <w:rtl/>
        </w:rPr>
      </w:pPr>
    </w:p>
    <w:p w14:paraId="64B17210" w14:textId="77777777" w:rsidR="00000000" w:rsidRDefault="003C26CA">
      <w:pPr>
        <w:pStyle w:val="SpeakerCon"/>
      </w:pPr>
      <w:bookmarkStart w:id="319" w:name="ESQ10737"/>
      <w:bookmarkEnd w:id="319"/>
      <w:r>
        <w:rPr>
          <w:rtl/>
        </w:rPr>
        <w:t>חבר</w:t>
      </w:r>
      <w:r>
        <w:rPr>
          <w:rFonts w:hint="cs"/>
          <w:rtl/>
        </w:rPr>
        <w:t xml:space="preserve"> הכנסת </w:t>
      </w:r>
      <w:r>
        <w:rPr>
          <w:rtl/>
        </w:rPr>
        <w:t>נסים דהן</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0671CA8D" w14:textId="77777777" w:rsidR="00000000" w:rsidRDefault="003C26CA">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56742491" w14:textId="77777777" w:rsidR="00000000" w:rsidRDefault="003C26CA">
      <w:pPr>
        <w:bidi/>
        <w:spacing w:line="360" w:lineRule="auto"/>
        <w:jc w:val="both"/>
        <w:rPr>
          <w:rFonts w:cs="Arial" w:hint="cs"/>
          <w:sz w:val="28"/>
          <w:szCs w:val="22"/>
        </w:rPr>
      </w:pPr>
    </w:p>
    <w:p w14:paraId="40ABA1FF" w14:textId="77777777" w:rsidR="00000000" w:rsidRDefault="003C26CA">
      <w:pPr>
        <w:bidi/>
        <w:spacing w:line="360" w:lineRule="auto"/>
        <w:ind w:firstLine="720"/>
        <w:jc w:val="both"/>
        <w:rPr>
          <w:rFonts w:cs="Arial"/>
          <w:sz w:val="28"/>
          <w:szCs w:val="22"/>
        </w:rPr>
      </w:pPr>
      <w:r>
        <w:rPr>
          <w:rFonts w:cs="Arial" w:hint="cs"/>
          <w:sz w:val="28"/>
          <w:szCs w:val="22"/>
          <w:rtl/>
        </w:rPr>
        <w:t xml:space="preserve">פורסם, כי </w:t>
      </w:r>
      <w:r>
        <w:rPr>
          <w:rFonts w:cs="Arial"/>
          <w:sz w:val="28"/>
          <w:szCs w:val="22"/>
          <w:rtl/>
        </w:rPr>
        <w:t xml:space="preserve">אמו </w:t>
      </w:r>
      <w:r>
        <w:rPr>
          <w:rFonts w:cs="Arial" w:hint="cs"/>
          <w:sz w:val="28"/>
          <w:szCs w:val="22"/>
          <w:rtl/>
        </w:rPr>
        <w:t xml:space="preserve">של </w:t>
      </w:r>
      <w:r>
        <w:rPr>
          <w:rFonts w:cs="Arial"/>
          <w:sz w:val="28"/>
          <w:szCs w:val="22"/>
          <w:rtl/>
        </w:rPr>
        <w:t>עולה שהתגייס עומדת</w:t>
      </w:r>
      <w:r>
        <w:rPr>
          <w:rFonts w:cs="Arial"/>
          <w:sz w:val="28"/>
          <w:szCs w:val="22"/>
          <w:rtl/>
        </w:rPr>
        <w:t xml:space="preserve"> בפני גירוש</w:t>
      </w:r>
      <w:r>
        <w:rPr>
          <w:rFonts w:cs="Arial" w:hint="cs"/>
          <w:sz w:val="28"/>
          <w:szCs w:val="22"/>
          <w:rtl/>
        </w:rPr>
        <w:t>,</w:t>
      </w:r>
      <w:r>
        <w:rPr>
          <w:rFonts w:cs="Arial"/>
          <w:sz w:val="28"/>
          <w:szCs w:val="22"/>
          <w:rtl/>
        </w:rPr>
        <w:t xml:space="preserve"> ולטענת משרד הפנים</w:t>
      </w:r>
      <w:r>
        <w:rPr>
          <w:rFonts w:cs="Arial" w:hint="cs"/>
          <w:sz w:val="28"/>
          <w:szCs w:val="22"/>
          <w:rtl/>
        </w:rPr>
        <w:t xml:space="preserve"> </w:t>
      </w:r>
      <w:r>
        <w:rPr>
          <w:rFonts w:cs="Arial"/>
          <w:sz w:val="28"/>
          <w:szCs w:val="22"/>
          <w:rtl/>
        </w:rPr>
        <w:t>היא לא זכאית לשום מעמד</w:t>
      </w:r>
      <w:r>
        <w:rPr>
          <w:rFonts w:cs="Arial" w:hint="cs"/>
          <w:sz w:val="28"/>
          <w:szCs w:val="22"/>
          <w:rtl/>
        </w:rPr>
        <w:t>, וכי</w:t>
      </w:r>
      <w:r>
        <w:rPr>
          <w:rFonts w:cs="Arial"/>
          <w:sz w:val="28"/>
          <w:szCs w:val="22"/>
          <w:rtl/>
        </w:rPr>
        <w:t xml:space="preserve"> אתה בודק את המקרה.</w:t>
      </w:r>
    </w:p>
    <w:p w14:paraId="13728CE1" w14:textId="77777777" w:rsidR="00000000" w:rsidRDefault="003C26CA">
      <w:pPr>
        <w:bidi/>
        <w:spacing w:line="360" w:lineRule="auto"/>
        <w:ind w:firstLine="720"/>
        <w:jc w:val="both"/>
        <w:rPr>
          <w:rFonts w:cs="Arial"/>
          <w:sz w:val="28"/>
          <w:szCs w:val="22"/>
        </w:rPr>
      </w:pPr>
    </w:p>
    <w:p w14:paraId="2C935407"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B0B648A" w14:textId="77777777" w:rsidR="00000000" w:rsidRDefault="003C26CA">
      <w:pPr>
        <w:bidi/>
        <w:spacing w:line="360" w:lineRule="auto"/>
        <w:ind w:firstLine="720"/>
        <w:jc w:val="both"/>
        <w:rPr>
          <w:rFonts w:cs="Arial"/>
          <w:sz w:val="28"/>
          <w:szCs w:val="22"/>
        </w:rPr>
      </w:pPr>
    </w:p>
    <w:p w14:paraId="6F1CCD5C" w14:textId="77777777" w:rsidR="00000000" w:rsidRDefault="003C26CA">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בדקת את הנושא?</w:t>
      </w:r>
    </w:p>
    <w:p w14:paraId="3EFF2A59" w14:textId="77777777" w:rsidR="00000000" w:rsidRDefault="003C26CA">
      <w:pPr>
        <w:bidi/>
        <w:spacing w:line="360" w:lineRule="auto"/>
        <w:ind w:firstLine="720"/>
        <w:jc w:val="both"/>
        <w:rPr>
          <w:rFonts w:cs="Arial"/>
          <w:sz w:val="28"/>
          <w:szCs w:val="22"/>
          <w:rtl/>
        </w:rPr>
      </w:pPr>
    </w:p>
    <w:p w14:paraId="5E086FC6" w14:textId="77777777" w:rsidR="00000000" w:rsidRDefault="003C26CA">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האם הור</w:t>
      </w:r>
      <w:r>
        <w:rPr>
          <w:rFonts w:cs="Arial" w:hint="cs"/>
          <w:sz w:val="28"/>
          <w:szCs w:val="22"/>
          <w:rtl/>
        </w:rPr>
        <w:t>י</w:t>
      </w:r>
      <w:r>
        <w:rPr>
          <w:rFonts w:cs="Arial"/>
          <w:sz w:val="28"/>
          <w:szCs w:val="22"/>
          <w:rtl/>
        </w:rPr>
        <w:t>ת לתת לה מעמד?</w:t>
      </w:r>
    </w:p>
    <w:p w14:paraId="04B4D7CC" w14:textId="77777777" w:rsidR="00000000" w:rsidRDefault="003C26CA">
      <w:pPr>
        <w:bidi/>
        <w:spacing w:line="360" w:lineRule="auto"/>
        <w:ind w:firstLine="720"/>
        <w:jc w:val="both"/>
        <w:rPr>
          <w:rFonts w:cs="Arial"/>
          <w:sz w:val="28"/>
          <w:szCs w:val="22"/>
          <w:rtl/>
        </w:rPr>
      </w:pPr>
    </w:p>
    <w:p w14:paraId="28C770EC" w14:textId="77777777" w:rsidR="00000000" w:rsidRDefault="003C26CA">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אם כן </w:t>
      </w:r>
      <w:r>
        <w:rPr>
          <w:rFonts w:cs="Arial" w:hint="cs"/>
          <w:sz w:val="28"/>
          <w:szCs w:val="22"/>
          <w:rtl/>
        </w:rPr>
        <w:t>–</w:t>
      </w:r>
      <w:r>
        <w:rPr>
          <w:rFonts w:cs="Arial"/>
          <w:sz w:val="28"/>
          <w:szCs w:val="22"/>
          <w:rtl/>
        </w:rPr>
        <w:t xml:space="preserve"> איזה</w:t>
      </w:r>
      <w:r>
        <w:rPr>
          <w:rFonts w:cs="Arial" w:hint="cs"/>
          <w:sz w:val="28"/>
          <w:szCs w:val="22"/>
          <w:rtl/>
        </w:rPr>
        <w:t>,</w:t>
      </w:r>
      <w:r>
        <w:rPr>
          <w:rFonts w:cs="Arial"/>
          <w:sz w:val="28"/>
          <w:szCs w:val="22"/>
          <w:rtl/>
        </w:rPr>
        <w:t xml:space="preserve"> ומכ</w:t>
      </w:r>
      <w:r>
        <w:rPr>
          <w:rFonts w:cs="Arial" w:hint="cs"/>
          <w:sz w:val="28"/>
          <w:szCs w:val="22"/>
          <w:rtl/>
        </w:rPr>
        <w:t>ו</w:t>
      </w:r>
      <w:r>
        <w:rPr>
          <w:rFonts w:cs="Arial"/>
          <w:sz w:val="28"/>
          <w:szCs w:val="22"/>
          <w:rtl/>
        </w:rPr>
        <w:t xml:space="preserve">ח </w:t>
      </w:r>
      <w:r>
        <w:rPr>
          <w:rFonts w:cs="Arial" w:hint="cs"/>
          <w:sz w:val="28"/>
          <w:szCs w:val="22"/>
          <w:rtl/>
        </w:rPr>
        <w:t>איזה סעיף</w:t>
      </w:r>
      <w:r>
        <w:rPr>
          <w:rFonts w:cs="Arial"/>
          <w:sz w:val="28"/>
          <w:szCs w:val="22"/>
          <w:rtl/>
        </w:rPr>
        <w:t>?</w:t>
      </w:r>
    </w:p>
    <w:p w14:paraId="0643CFFA" w14:textId="77777777" w:rsidR="00000000" w:rsidRDefault="003C26CA">
      <w:pPr>
        <w:bidi/>
        <w:spacing w:line="360" w:lineRule="auto"/>
        <w:ind w:firstLine="720"/>
        <w:jc w:val="both"/>
        <w:rPr>
          <w:rFonts w:cs="Arial"/>
          <w:sz w:val="28"/>
          <w:szCs w:val="22"/>
          <w:rtl/>
        </w:rPr>
      </w:pPr>
    </w:p>
    <w:p w14:paraId="728E4CCF" w14:textId="77777777" w:rsidR="00000000" w:rsidRDefault="003C26CA">
      <w:pPr>
        <w:bidi/>
        <w:spacing w:line="360" w:lineRule="auto"/>
        <w:ind w:firstLine="720"/>
        <w:jc w:val="both"/>
        <w:rPr>
          <w:rFonts w:cs="Arial"/>
          <w:sz w:val="28"/>
          <w:szCs w:val="22"/>
          <w:rtl/>
        </w:rPr>
      </w:pPr>
      <w:r>
        <w:rPr>
          <w:rFonts w:cs="Arial" w:hint="cs"/>
          <w:sz w:val="28"/>
          <w:szCs w:val="22"/>
          <w:rtl/>
        </w:rPr>
        <w:t>4. מה הם הקריטריונים למתן מעמד לקרובים של חיילים</w:t>
      </w:r>
      <w:r>
        <w:rPr>
          <w:rFonts w:cs="Arial"/>
          <w:sz w:val="28"/>
          <w:szCs w:val="22"/>
          <w:rtl/>
        </w:rPr>
        <w:t>?</w:t>
      </w:r>
    </w:p>
    <w:p w14:paraId="58259ABB" w14:textId="77777777" w:rsidR="00000000" w:rsidRDefault="003C26CA">
      <w:pPr>
        <w:bidi/>
        <w:spacing w:line="360" w:lineRule="auto"/>
        <w:ind w:firstLine="720"/>
        <w:jc w:val="both"/>
        <w:rPr>
          <w:rFonts w:cs="Arial"/>
          <w:sz w:val="28"/>
          <w:szCs w:val="22"/>
          <w:rtl/>
        </w:rPr>
      </w:pPr>
    </w:p>
    <w:p w14:paraId="35ADE9C0" w14:textId="77777777" w:rsidR="00000000" w:rsidRDefault="003C26CA">
      <w:pPr>
        <w:pStyle w:val="SpeakerCon"/>
        <w:rPr>
          <w:rtl/>
        </w:rPr>
      </w:pPr>
      <w:bookmarkStart w:id="320" w:name="FS000000519T11_06_2003_16_36_39C"/>
      <w:bookmarkEnd w:id="320"/>
      <w:r>
        <w:rPr>
          <w:rtl/>
        </w:rPr>
        <w:t>שר הפנים אברהם פורז:</w:t>
      </w:r>
    </w:p>
    <w:p w14:paraId="6BED4137" w14:textId="77777777" w:rsidR="00000000" w:rsidRDefault="003C26CA">
      <w:pPr>
        <w:pStyle w:val="a"/>
        <w:rPr>
          <w:rtl/>
        </w:rPr>
      </w:pPr>
    </w:p>
    <w:p w14:paraId="07EBCC5A" w14:textId="77777777" w:rsidR="00000000" w:rsidRDefault="003C26CA">
      <w:pPr>
        <w:pStyle w:val="a"/>
        <w:rPr>
          <w:rFonts w:hint="cs"/>
          <w:rtl/>
        </w:rPr>
      </w:pPr>
      <w:r>
        <w:rPr>
          <w:rFonts w:hint="cs"/>
          <w:rtl/>
        </w:rPr>
        <w:t xml:space="preserve">1-4. </w:t>
      </w:r>
      <w:r>
        <w:rPr>
          <w:rFonts w:hint="cs"/>
          <w:rtl/>
        </w:rPr>
        <w:t xml:space="preserve">אכן, בדקתי את הנושא, ובתוקף סמכותי החלטתי לאשר לגברת הזאת מעמד מסוג ב/1 לתקופה של חמש שנים. פעולתי בעניין הזה היתה בהתאם לנהלים, הקריטריונים והוראות החוק. אני שמח שאתה שואל אותי, כי היא לא יהודייה. אז אם אתה מרוצה מהתשובה שלי, גם אני מרוצה מהתשובה שלי. </w:t>
      </w:r>
    </w:p>
    <w:p w14:paraId="7C0B456D" w14:textId="77777777" w:rsidR="00000000" w:rsidRDefault="003C26CA">
      <w:pPr>
        <w:pStyle w:val="a"/>
        <w:rPr>
          <w:rFonts w:hint="cs"/>
          <w:rtl/>
        </w:rPr>
      </w:pPr>
    </w:p>
    <w:p w14:paraId="5773514B" w14:textId="77777777" w:rsidR="00000000" w:rsidRDefault="003C26CA">
      <w:pPr>
        <w:pStyle w:val="ad"/>
        <w:rPr>
          <w:rtl/>
        </w:rPr>
      </w:pPr>
      <w:r>
        <w:rPr>
          <w:rtl/>
        </w:rPr>
        <w:t>ה</w:t>
      </w:r>
      <w:r>
        <w:rPr>
          <w:rtl/>
        </w:rPr>
        <w:t>יו"ר אלי בן-מנחם:</w:t>
      </w:r>
    </w:p>
    <w:p w14:paraId="7E029D42" w14:textId="77777777" w:rsidR="00000000" w:rsidRDefault="003C26CA">
      <w:pPr>
        <w:pStyle w:val="a"/>
        <w:rPr>
          <w:rtl/>
        </w:rPr>
      </w:pPr>
    </w:p>
    <w:p w14:paraId="4557E636" w14:textId="77777777" w:rsidR="00000000" w:rsidRDefault="003C26CA">
      <w:pPr>
        <w:pStyle w:val="a"/>
        <w:rPr>
          <w:rFonts w:hint="cs"/>
          <w:rtl/>
        </w:rPr>
      </w:pPr>
      <w:r>
        <w:rPr>
          <w:rFonts w:hint="cs"/>
          <w:rtl/>
        </w:rPr>
        <w:t>חבר הכנסת דהן, יש לך שאלה נוספת?</w:t>
      </w:r>
    </w:p>
    <w:p w14:paraId="58277B8F" w14:textId="77777777" w:rsidR="00000000" w:rsidRDefault="003C26CA">
      <w:pPr>
        <w:pStyle w:val="a"/>
        <w:rPr>
          <w:rFonts w:hint="cs"/>
          <w:rtl/>
        </w:rPr>
      </w:pPr>
    </w:p>
    <w:p w14:paraId="7DBC03E6" w14:textId="77777777" w:rsidR="00000000" w:rsidRDefault="003C26CA">
      <w:pPr>
        <w:pStyle w:val="ac"/>
        <w:rPr>
          <w:rtl/>
        </w:rPr>
      </w:pPr>
      <w:r>
        <w:rPr>
          <w:rFonts w:hint="eastAsia"/>
          <w:rtl/>
        </w:rPr>
        <w:t>נסים</w:t>
      </w:r>
      <w:r>
        <w:rPr>
          <w:rtl/>
        </w:rPr>
        <w:t xml:space="preserve"> דהן (ש"ס):</w:t>
      </w:r>
    </w:p>
    <w:p w14:paraId="30EE7E6D" w14:textId="77777777" w:rsidR="00000000" w:rsidRDefault="003C26CA">
      <w:pPr>
        <w:pStyle w:val="a"/>
        <w:rPr>
          <w:rFonts w:hint="cs"/>
          <w:rtl/>
        </w:rPr>
      </w:pPr>
    </w:p>
    <w:p w14:paraId="4874D66B" w14:textId="77777777" w:rsidR="00000000" w:rsidRDefault="003C26CA">
      <w:pPr>
        <w:pStyle w:val="a"/>
        <w:rPr>
          <w:rFonts w:hint="cs"/>
          <w:rtl/>
        </w:rPr>
      </w:pPr>
      <w:r>
        <w:rPr>
          <w:rFonts w:hint="cs"/>
          <w:rtl/>
        </w:rPr>
        <w:t>לא.</w:t>
      </w:r>
    </w:p>
    <w:p w14:paraId="455290E6" w14:textId="77777777" w:rsidR="00000000" w:rsidRDefault="003C26CA">
      <w:pPr>
        <w:pStyle w:val="a"/>
        <w:rPr>
          <w:rFonts w:hint="cs"/>
          <w:rtl/>
        </w:rPr>
      </w:pPr>
    </w:p>
    <w:p w14:paraId="0B8DB315" w14:textId="77777777" w:rsidR="00000000" w:rsidRDefault="003C26CA">
      <w:pPr>
        <w:pStyle w:val="ad"/>
        <w:rPr>
          <w:rtl/>
        </w:rPr>
      </w:pPr>
      <w:r>
        <w:rPr>
          <w:rtl/>
        </w:rPr>
        <w:t>היו"ר אלי בן-מנחם:</w:t>
      </w:r>
    </w:p>
    <w:p w14:paraId="561BD2D7" w14:textId="77777777" w:rsidR="00000000" w:rsidRDefault="003C26CA">
      <w:pPr>
        <w:pStyle w:val="a"/>
        <w:rPr>
          <w:rtl/>
        </w:rPr>
      </w:pPr>
    </w:p>
    <w:p w14:paraId="04747460" w14:textId="77777777" w:rsidR="00000000" w:rsidRDefault="003C26CA">
      <w:pPr>
        <w:pStyle w:val="a"/>
        <w:rPr>
          <w:rFonts w:hint="cs"/>
          <w:rtl/>
        </w:rPr>
      </w:pPr>
      <w:r>
        <w:rPr>
          <w:rFonts w:hint="cs"/>
          <w:rtl/>
        </w:rPr>
        <w:t xml:space="preserve">נעבור לשאילתא מס' 120, של חבר הכנסת גלעד ארדן: עיריית קרית-ים. </w:t>
      </w:r>
    </w:p>
    <w:p w14:paraId="02A13A6E" w14:textId="77777777" w:rsidR="00000000" w:rsidRDefault="003C26CA">
      <w:pPr>
        <w:pStyle w:val="a"/>
        <w:rPr>
          <w:rFonts w:hint="cs"/>
          <w:rtl/>
        </w:rPr>
      </w:pPr>
    </w:p>
    <w:p w14:paraId="7E4B403C" w14:textId="77777777" w:rsidR="00000000" w:rsidRDefault="003C26CA">
      <w:pPr>
        <w:pStyle w:val="Query"/>
        <w:jc w:val="center"/>
        <w:rPr>
          <w:rtl/>
        </w:rPr>
      </w:pPr>
      <w:bookmarkStart w:id="321" w:name="CQ10928FI0010928T11_06_2003_16_38_55"/>
      <w:bookmarkEnd w:id="321"/>
      <w:r>
        <w:rPr>
          <w:rtl/>
        </w:rPr>
        <w:t xml:space="preserve">120. </w:t>
      </w:r>
      <w:r>
        <w:rPr>
          <w:rFonts w:hint="cs"/>
          <w:rtl/>
        </w:rPr>
        <w:t xml:space="preserve">השבתת </w:t>
      </w:r>
      <w:r>
        <w:rPr>
          <w:rtl/>
        </w:rPr>
        <w:t>עיריית קריית-ים</w:t>
      </w:r>
    </w:p>
    <w:p w14:paraId="27EC396F" w14:textId="77777777" w:rsidR="00000000" w:rsidRDefault="003C26CA">
      <w:pPr>
        <w:pStyle w:val="a"/>
        <w:rPr>
          <w:rFonts w:hint="cs"/>
          <w:rtl/>
        </w:rPr>
      </w:pPr>
    </w:p>
    <w:p w14:paraId="2C6416A4" w14:textId="77777777" w:rsidR="00000000" w:rsidRDefault="003C26CA">
      <w:pPr>
        <w:pStyle w:val="SpeakerCon"/>
      </w:pPr>
      <w:bookmarkStart w:id="322" w:name="ESQ10928"/>
      <w:bookmarkEnd w:id="322"/>
      <w:r>
        <w:rPr>
          <w:rtl/>
        </w:rPr>
        <w:t>חבר</w:t>
      </w:r>
      <w:r>
        <w:rPr>
          <w:rFonts w:hint="cs"/>
          <w:rtl/>
        </w:rPr>
        <w:t xml:space="preserve"> הכנסת </w:t>
      </w:r>
      <w:r>
        <w:rPr>
          <w:rtl/>
        </w:rPr>
        <w:t>גלעד ארדן</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16C557B7" w14:textId="77777777" w:rsidR="00000000" w:rsidRDefault="003C26CA">
      <w:pPr>
        <w:bidi/>
        <w:spacing w:line="360" w:lineRule="auto"/>
        <w:ind w:firstLine="720"/>
        <w:jc w:val="both"/>
        <w:rPr>
          <w:rFonts w:cs="Arial"/>
          <w:sz w:val="28"/>
          <w:szCs w:val="22"/>
        </w:rPr>
      </w:pPr>
      <w:r>
        <w:rPr>
          <w:rFonts w:cs="Arial"/>
          <w:sz w:val="28"/>
          <w:szCs w:val="22"/>
          <w:rtl/>
        </w:rPr>
        <w:t>ביום י"ד בניסן התשס"ג (16 באפריל</w:t>
      </w:r>
      <w:r>
        <w:rPr>
          <w:rFonts w:cs="Arial"/>
          <w:sz w:val="28"/>
          <w:szCs w:val="22"/>
          <w:rtl/>
        </w:rPr>
        <w:t xml:space="preserve"> 2003):</w:t>
      </w:r>
    </w:p>
    <w:p w14:paraId="2BC2BB8F" w14:textId="77777777" w:rsidR="00000000" w:rsidRDefault="003C26CA">
      <w:pPr>
        <w:bidi/>
        <w:spacing w:line="360" w:lineRule="auto"/>
        <w:jc w:val="both"/>
        <w:rPr>
          <w:rFonts w:cs="Arial" w:hint="cs"/>
          <w:sz w:val="28"/>
          <w:szCs w:val="22"/>
        </w:rPr>
      </w:pPr>
    </w:p>
    <w:p w14:paraId="68A219A4" w14:textId="77777777" w:rsidR="00000000" w:rsidRDefault="003C26CA">
      <w:pPr>
        <w:bidi/>
        <w:spacing w:line="360" w:lineRule="auto"/>
        <w:ind w:firstLine="720"/>
        <w:jc w:val="both"/>
        <w:rPr>
          <w:rFonts w:cs="Arial"/>
          <w:sz w:val="28"/>
          <w:szCs w:val="22"/>
          <w:rtl/>
        </w:rPr>
      </w:pPr>
      <w:r>
        <w:rPr>
          <w:rFonts w:cs="Arial"/>
          <w:sz w:val="28"/>
          <w:szCs w:val="22"/>
          <w:rtl/>
        </w:rPr>
        <w:t>ע</w:t>
      </w:r>
      <w:r>
        <w:rPr>
          <w:rFonts w:cs="Arial" w:hint="cs"/>
          <w:sz w:val="28"/>
          <w:szCs w:val="22"/>
          <w:rtl/>
        </w:rPr>
        <w:t>י</w:t>
      </w:r>
      <w:r>
        <w:rPr>
          <w:rFonts w:cs="Arial"/>
          <w:sz w:val="28"/>
          <w:szCs w:val="22"/>
          <w:rtl/>
        </w:rPr>
        <w:t>ריית קרי</w:t>
      </w:r>
      <w:r>
        <w:rPr>
          <w:rFonts w:cs="Arial" w:hint="cs"/>
          <w:sz w:val="28"/>
          <w:szCs w:val="22"/>
          <w:rtl/>
        </w:rPr>
        <w:t>י</w:t>
      </w:r>
      <w:r>
        <w:rPr>
          <w:rFonts w:cs="Arial"/>
          <w:sz w:val="28"/>
          <w:szCs w:val="22"/>
          <w:rtl/>
        </w:rPr>
        <w:t>ת</w:t>
      </w:r>
      <w:r>
        <w:rPr>
          <w:rFonts w:cs="Arial" w:hint="cs"/>
          <w:sz w:val="28"/>
          <w:szCs w:val="22"/>
          <w:rtl/>
        </w:rPr>
        <w:t>-</w:t>
      </w:r>
      <w:r>
        <w:rPr>
          <w:rFonts w:cs="Arial"/>
          <w:sz w:val="28"/>
          <w:szCs w:val="22"/>
          <w:rtl/>
        </w:rPr>
        <w:t>ים מושבתת בתקופה האחרונה לס</w:t>
      </w:r>
      <w:r>
        <w:rPr>
          <w:rFonts w:cs="Arial" w:hint="cs"/>
          <w:sz w:val="28"/>
          <w:szCs w:val="22"/>
          <w:rtl/>
        </w:rPr>
        <w:t>י</w:t>
      </w:r>
      <w:r>
        <w:rPr>
          <w:rFonts w:cs="Arial"/>
          <w:sz w:val="28"/>
          <w:szCs w:val="22"/>
          <w:rtl/>
        </w:rPr>
        <w:t>רוגין, עקב אי</w:t>
      </w:r>
      <w:r>
        <w:rPr>
          <w:rFonts w:cs="Arial" w:hint="cs"/>
          <w:sz w:val="28"/>
          <w:szCs w:val="22"/>
          <w:rtl/>
        </w:rPr>
        <w:t>-</w:t>
      </w:r>
      <w:r>
        <w:rPr>
          <w:rFonts w:cs="Arial"/>
          <w:sz w:val="28"/>
          <w:szCs w:val="22"/>
          <w:rtl/>
        </w:rPr>
        <w:t>יכולת לשלם משכורות לעובדי</w:t>
      </w:r>
      <w:r>
        <w:rPr>
          <w:rFonts w:cs="Arial" w:hint="cs"/>
          <w:sz w:val="28"/>
          <w:szCs w:val="22"/>
          <w:rtl/>
        </w:rPr>
        <w:t>ה</w:t>
      </w:r>
      <w:r>
        <w:rPr>
          <w:rFonts w:cs="Arial"/>
          <w:sz w:val="28"/>
          <w:szCs w:val="22"/>
          <w:rtl/>
        </w:rPr>
        <w:t>. הדבר גורם נזק רב לתושבי העיר ו</w:t>
      </w:r>
      <w:r>
        <w:rPr>
          <w:rFonts w:cs="Arial" w:hint="cs"/>
          <w:sz w:val="28"/>
          <w:szCs w:val="22"/>
          <w:rtl/>
        </w:rPr>
        <w:t>ל</w:t>
      </w:r>
      <w:r>
        <w:rPr>
          <w:rFonts w:cs="Arial"/>
          <w:sz w:val="28"/>
          <w:szCs w:val="22"/>
          <w:rtl/>
        </w:rPr>
        <w:t>רווחתם ואף סיכון ביטחוני עקב אי</w:t>
      </w:r>
      <w:r>
        <w:rPr>
          <w:rFonts w:cs="Arial" w:hint="cs"/>
          <w:sz w:val="28"/>
          <w:szCs w:val="22"/>
          <w:rtl/>
        </w:rPr>
        <w:t>-</w:t>
      </w:r>
      <w:r>
        <w:rPr>
          <w:rFonts w:cs="Arial"/>
          <w:sz w:val="28"/>
          <w:szCs w:val="22"/>
          <w:rtl/>
        </w:rPr>
        <w:t>פינוי זבל מהרחובות.</w:t>
      </w:r>
    </w:p>
    <w:p w14:paraId="2DBE875D" w14:textId="77777777" w:rsidR="00000000" w:rsidRDefault="003C26CA">
      <w:pPr>
        <w:bidi/>
        <w:spacing w:line="360" w:lineRule="auto"/>
        <w:jc w:val="both"/>
        <w:rPr>
          <w:rFonts w:cs="Arial" w:hint="cs"/>
          <w:sz w:val="28"/>
          <w:szCs w:val="22"/>
        </w:rPr>
      </w:pPr>
    </w:p>
    <w:p w14:paraId="015BCC03"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9AE3EAC" w14:textId="77777777" w:rsidR="00000000" w:rsidRDefault="003C26CA">
      <w:pPr>
        <w:bidi/>
        <w:spacing w:line="360" w:lineRule="auto"/>
        <w:ind w:firstLine="720"/>
        <w:jc w:val="both"/>
        <w:rPr>
          <w:rFonts w:cs="Arial"/>
          <w:sz w:val="28"/>
          <w:szCs w:val="22"/>
        </w:rPr>
      </w:pPr>
    </w:p>
    <w:p w14:paraId="6CA70D12" w14:textId="77777777" w:rsidR="00000000" w:rsidRDefault="003C26CA">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האם </w:t>
      </w:r>
      <w:r>
        <w:rPr>
          <w:rFonts w:cs="Arial" w:hint="cs"/>
          <w:sz w:val="28"/>
          <w:szCs w:val="22"/>
          <w:rtl/>
        </w:rPr>
        <w:t>משרדך</w:t>
      </w:r>
      <w:r>
        <w:rPr>
          <w:rFonts w:cs="Arial"/>
          <w:sz w:val="28"/>
          <w:szCs w:val="22"/>
          <w:rtl/>
        </w:rPr>
        <w:t xml:space="preserve"> מודע למצבה הכספי של הע</w:t>
      </w:r>
      <w:r>
        <w:rPr>
          <w:rFonts w:cs="Arial" w:hint="cs"/>
          <w:sz w:val="28"/>
          <w:szCs w:val="22"/>
          <w:rtl/>
        </w:rPr>
        <w:t>י</w:t>
      </w:r>
      <w:r>
        <w:rPr>
          <w:rFonts w:cs="Arial"/>
          <w:sz w:val="28"/>
          <w:szCs w:val="22"/>
          <w:rtl/>
        </w:rPr>
        <w:t>רייה והשלכותיו?</w:t>
      </w:r>
    </w:p>
    <w:p w14:paraId="5FAD66DF" w14:textId="77777777" w:rsidR="00000000" w:rsidRDefault="003C26CA">
      <w:pPr>
        <w:bidi/>
        <w:spacing w:line="360" w:lineRule="auto"/>
        <w:ind w:firstLine="720"/>
        <w:jc w:val="both"/>
        <w:rPr>
          <w:rFonts w:cs="Arial"/>
          <w:sz w:val="28"/>
          <w:szCs w:val="22"/>
          <w:rtl/>
        </w:rPr>
      </w:pPr>
    </w:p>
    <w:p w14:paraId="1A505241" w14:textId="77777777" w:rsidR="00000000" w:rsidRDefault="003C26CA">
      <w:pPr>
        <w:bidi/>
        <w:spacing w:line="360" w:lineRule="auto"/>
        <w:ind w:firstLine="720"/>
        <w:jc w:val="both"/>
        <w:rPr>
          <w:rFonts w:cs="Arial"/>
          <w:sz w:val="28"/>
          <w:szCs w:val="22"/>
          <w:rtl/>
        </w:rPr>
      </w:pPr>
      <w:r>
        <w:rPr>
          <w:rFonts w:cs="Arial" w:hint="cs"/>
          <w:sz w:val="28"/>
          <w:szCs w:val="22"/>
          <w:rtl/>
        </w:rPr>
        <w:t>2. האם ימנו</w:t>
      </w:r>
      <w:r>
        <w:rPr>
          <w:rFonts w:cs="Arial"/>
          <w:sz w:val="28"/>
          <w:szCs w:val="22"/>
          <w:rtl/>
        </w:rPr>
        <w:t xml:space="preserve"> ו</w:t>
      </w:r>
      <w:r>
        <w:rPr>
          <w:rFonts w:cs="Arial"/>
          <w:sz w:val="28"/>
          <w:szCs w:val="22"/>
          <w:rtl/>
        </w:rPr>
        <w:t>עדה קרואה</w:t>
      </w:r>
      <w:r>
        <w:rPr>
          <w:rFonts w:cs="Arial" w:hint="cs"/>
          <w:sz w:val="28"/>
          <w:szCs w:val="22"/>
          <w:rtl/>
        </w:rPr>
        <w:t xml:space="preserve"> או לחלופין </w:t>
      </w:r>
      <w:r>
        <w:rPr>
          <w:rFonts w:cs="Arial"/>
          <w:sz w:val="28"/>
          <w:szCs w:val="22"/>
          <w:rtl/>
        </w:rPr>
        <w:t>חשב מלווה</w:t>
      </w:r>
      <w:r>
        <w:rPr>
          <w:rFonts w:cs="Arial" w:hint="cs"/>
          <w:sz w:val="28"/>
          <w:szCs w:val="22"/>
          <w:rtl/>
        </w:rPr>
        <w:t>?</w:t>
      </w:r>
    </w:p>
    <w:p w14:paraId="167047E8" w14:textId="77777777" w:rsidR="00000000" w:rsidRDefault="003C26CA">
      <w:pPr>
        <w:bidi/>
        <w:spacing w:line="360" w:lineRule="auto"/>
        <w:ind w:firstLine="720"/>
        <w:jc w:val="both"/>
        <w:rPr>
          <w:rFonts w:cs="Arial"/>
          <w:sz w:val="28"/>
          <w:szCs w:val="22"/>
          <w:rtl/>
        </w:rPr>
      </w:pPr>
    </w:p>
    <w:p w14:paraId="6C833CE9" w14:textId="77777777" w:rsidR="00000000" w:rsidRDefault="003C26CA">
      <w:pPr>
        <w:bidi/>
        <w:spacing w:line="360" w:lineRule="auto"/>
        <w:ind w:firstLine="720"/>
        <w:jc w:val="both"/>
        <w:rPr>
          <w:rFonts w:cs="Arial"/>
          <w:sz w:val="28"/>
          <w:szCs w:val="22"/>
          <w:rtl/>
        </w:rPr>
      </w:pPr>
      <w:r>
        <w:rPr>
          <w:rFonts w:cs="Arial" w:hint="cs"/>
          <w:sz w:val="28"/>
          <w:szCs w:val="22"/>
          <w:rtl/>
        </w:rPr>
        <w:t xml:space="preserve">3. אם לא </w:t>
      </w:r>
      <w:r>
        <w:rPr>
          <w:rFonts w:cs="Arial" w:hint="eastAsia"/>
          <w:sz w:val="28"/>
          <w:szCs w:val="22"/>
          <w:rtl/>
        </w:rPr>
        <w:t>–</w:t>
      </w:r>
      <w:r>
        <w:rPr>
          <w:rFonts w:cs="Arial" w:hint="cs"/>
          <w:sz w:val="28"/>
          <w:szCs w:val="22"/>
          <w:rtl/>
        </w:rPr>
        <w:t xml:space="preserve"> מדוע</w:t>
      </w:r>
      <w:r>
        <w:rPr>
          <w:rFonts w:cs="Arial"/>
          <w:sz w:val="28"/>
          <w:szCs w:val="22"/>
          <w:rtl/>
        </w:rPr>
        <w:t>?</w:t>
      </w:r>
    </w:p>
    <w:p w14:paraId="01C4A83D" w14:textId="77777777" w:rsidR="00000000" w:rsidRDefault="003C26CA">
      <w:pPr>
        <w:bidi/>
        <w:spacing w:line="360" w:lineRule="auto"/>
        <w:ind w:firstLine="720"/>
        <w:jc w:val="both"/>
        <w:rPr>
          <w:rFonts w:cs="Arial"/>
          <w:sz w:val="28"/>
          <w:szCs w:val="22"/>
          <w:rtl/>
        </w:rPr>
      </w:pPr>
    </w:p>
    <w:p w14:paraId="7076EDB8" w14:textId="77777777" w:rsidR="00000000" w:rsidRDefault="003C26CA">
      <w:pPr>
        <w:pStyle w:val="SpeakerCon"/>
        <w:rPr>
          <w:rtl/>
        </w:rPr>
      </w:pPr>
      <w:bookmarkStart w:id="323" w:name="FS000000519T11_06_2003_16_39_12C"/>
      <w:bookmarkEnd w:id="323"/>
      <w:r>
        <w:rPr>
          <w:rtl/>
        </w:rPr>
        <w:t>שר הפנים אברהם פורז:</w:t>
      </w:r>
    </w:p>
    <w:p w14:paraId="1D8AA994" w14:textId="77777777" w:rsidR="00000000" w:rsidRDefault="003C26CA">
      <w:pPr>
        <w:pStyle w:val="a"/>
        <w:rPr>
          <w:rtl/>
        </w:rPr>
      </w:pPr>
    </w:p>
    <w:p w14:paraId="6B985560" w14:textId="77777777" w:rsidR="00000000" w:rsidRDefault="003C26CA">
      <w:pPr>
        <w:pStyle w:val="a"/>
        <w:rPr>
          <w:rFonts w:hint="cs"/>
          <w:rtl/>
        </w:rPr>
      </w:pPr>
      <w:r>
        <w:rPr>
          <w:rFonts w:hint="cs"/>
          <w:rtl/>
        </w:rPr>
        <w:t>1. משרד הפנים מודע למצבה הכספי של עיריית קריית-ים. העירייה נמצאת בתהליך הבראה שבו נבחנה יכולתה לעמוד בתנאי התוכנית.</w:t>
      </w:r>
    </w:p>
    <w:p w14:paraId="4E103012" w14:textId="77777777" w:rsidR="00000000" w:rsidRDefault="003C26CA">
      <w:pPr>
        <w:pStyle w:val="a"/>
        <w:rPr>
          <w:rFonts w:hint="cs"/>
          <w:rtl/>
        </w:rPr>
      </w:pPr>
    </w:p>
    <w:p w14:paraId="5E110777" w14:textId="77777777" w:rsidR="00000000" w:rsidRDefault="003C26CA">
      <w:pPr>
        <w:pStyle w:val="a"/>
        <w:rPr>
          <w:rFonts w:hint="cs"/>
          <w:rtl/>
        </w:rPr>
      </w:pPr>
      <w:r>
        <w:rPr>
          <w:rFonts w:hint="cs"/>
          <w:rtl/>
        </w:rPr>
        <w:t>לגבי השאלות הנוספות: נקיטת צעד דרסטי כפיזור מועצה ומינוי ועדה קרוא</w:t>
      </w:r>
      <w:r>
        <w:rPr>
          <w:rFonts w:hint="cs"/>
          <w:rtl/>
        </w:rPr>
        <w:t>ה תחתיה הם תהליך בלתי דמוקרטי, ואנחנו עושים זאת רק כשאין שום ברירה. לפני שנוקטים צעד כזה צריך להשתכנע שנבחרי הציבור אינם מסוגלים להוציא את העגלה מהבוץ. בכל מקרה, בשנה האחרונה לפני הבחירות אי-אפשר למנות ועדות קרואות. דרך אגב, לדעתי זה טעון תיקון, כי יש מקרי</w:t>
      </w:r>
      <w:r>
        <w:rPr>
          <w:rFonts w:hint="cs"/>
          <w:rtl/>
        </w:rPr>
        <w:t xml:space="preserve">ם שבהם השנה האחרונה היא קטסטרופלית. אני מקווה שנצליח להביא לכנסת - - - </w:t>
      </w:r>
    </w:p>
    <w:p w14:paraId="4E5853C5" w14:textId="77777777" w:rsidR="00000000" w:rsidRDefault="003C26CA">
      <w:pPr>
        <w:pStyle w:val="a"/>
        <w:rPr>
          <w:rFonts w:hint="cs"/>
          <w:rtl/>
        </w:rPr>
      </w:pPr>
    </w:p>
    <w:p w14:paraId="2D9289DB" w14:textId="77777777" w:rsidR="00000000" w:rsidRDefault="003C26CA">
      <w:pPr>
        <w:pStyle w:val="ac"/>
        <w:rPr>
          <w:rtl/>
        </w:rPr>
      </w:pPr>
      <w:r>
        <w:rPr>
          <w:rFonts w:hint="eastAsia"/>
          <w:rtl/>
        </w:rPr>
        <w:t>שלום</w:t>
      </w:r>
      <w:r>
        <w:rPr>
          <w:rtl/>
        </w:rPr>
        <w:t xml:space="preserve"> שמחון (העבודה-מימד):</w:t>
      </w:r>
    </w:p>
    <w:p w14:paraId="69BF4F80" w14:textId="77777777" w:rsidR="00000000" w:rsidRDefault="003C26CA">
      <w:pPr>
        <w:pStyle w:val="a"/>
        <w:rPr>
          <w:rFonts w:hint="cs"/>
          <w:rtl/>
        </w:rPr>
      </w:pPr>
    </w:p>
    <w:p w14:paraId="6B59E380" w14:textId="77777777" w:rsidR="00000000" w:rsidRDefault="003C26CA">
      <w:pPr>
        <w:pStyle w:val="a"/>
        <w:rPr>
          <w:rFonts w:hint="cs"/>
          <w:rtl/>
        </w:rPr>
      </w:pPr>
      <w:r>
        <w:rPr>
          <w:rFonts w:hint="cs"/>
          <w:rtl/>
        </w:rPr>
        <w:t xml:space="preserve">צריך למנות לכולם ועדה קרואה. </w:t>
      </w:r>
    </w:p>
    <w:p w14:paraId="727984F5" w14:textId="77777777" w:rsidR="00000000" w:rsidRDefault="003C26CA">
      <w:pPr>
        <w:pStyle w:val="a"/>
        <w:rPr>
          <w:rtl/>
        </w:rPr>
      </w:pPr>
    </w:p>
    <w:p w14:paraId="3AEE94BA" w14:textId="77777777" w:rsidR="00000000" w:rsidRDefault="003C26CA">
      <w:pPr>
        <w:pStyle w:val="a"/>
        <w:rPr>
          <w:rFonts w:hint="cs"/>
          <w:rtl/>
        </w:rPr>
      </w:pPr>
    </w:p>
    <w:p w14:paraId="6DCC88CC" w14:textId="77777777" w:rsidR="00000000" w:rsidRDefault="003C26CA">
      <w:pPr>
        <w:pStyle w:val="SpeakerCon"/>
        <w:rPr>
          <w:rtl/>
        </w:rPr>
      </w:pPr>
      <w:bookmarkStart w:id="324" w:name="FS000000519T11_06_2003_16_41_58C"/>
      <w:bookmarkEnd w:id="324"/>
      <w:r>
        <w:rPr>
          <w:rtl/>
        </w:rPr>
        <w:t>שר הפנים אברהם פורז:</w:t>
      </w:r>
    </w:p>
    <w:p w14:paraId="5AA8E328" w14:textId="77777777" w:rsidR="00000000" w:rsidRDefault="003C26CA">
      <w:pPr>
        <w:pStyle w:val="a"/>
        <w:rPr>
          <w:rtl/>
        </w:rPr>
      </w:pPr>
    </w:p>
    <w:p w14:paraId="1C1F68D9" w14:textId="77777777" w:rsidR="00000000" w:rsidRDefault="003C26CA">
      <w:pPr>
        <w:pStyle w:val="a"/>
        <w:rPr>
          <w:rFonts w:hint="cs"/>
          <w:rtl/>
        </w:rPr>
      </w:pPr>
      <w:r>
        <w:rPr>
          <w:rFonts w:hint="cs"/>
          <w:rtl/>
        </w:rPr>
        <w:t xml:space="preserve">אוי ואבוי. תאר לך שאני צריך לנהל את כל המדינה. גם ככה קשה לי. </w:t>
      </w:r>
    </w:p>
    <w:p w14:paraId="7C061536" w14:textId="77777777" w:rsidR="00000000" w:rsidRDefault="003C26CA">
      <w:pPr>
        <w:pStyle w:val="a"/>
        <w:rPr>
          <w:rFonts w:hint="cs"/>
          <w:rtl/>
        </w:rPr>
      </w:pPr>
    </w:p>
    <w:p w14:paraId="1068A44B" w14:textId="77777777" w:rsidR="00000000" w:rsidRDefault="003C26CA">
      <w:pPr>
        <w:pStyle w:val="a"/>
        <w:rPr>
          <w:rFonts w:hint="cs"/>
          <w:rtl/>
        </w:rPr>
      </w:pPr>
      <w:r>
        <w:rPr>
          <w:rFonts w:hint="cs"/>
          <w:rtl/>
        </w:rPr>
        <w:t>בעתיד, לכשיתוקן החוק - מבחינתי, גם בשנ</w:t>
      </w:r>
      <w:r>
        <w:rPr>
          <w:rFonts w:hint="cs"/>
          <w:rtl/>
        </w:rPr>
        <w:t xml:space="preserve">ה האחרונה, מי שמתפקד לא טוב, נצטרך למנות ועדות קרואות. </w:t>
      </w:r>
    </w:p>
    <w:p w14:paraId="19738579" w14:textId="77777777" w:rsidR="00000000" w:rsidRDefault="003C26CA">
      <w:pPr>
        <w:pStyle w:val="a"/>
        <w:ind w:firstLine="0"/>
        <w:rPr>
          <w:rFonts w:hint="cs"/>
          <w:rtl/>
        </w:rPr>
      </w:pPr>
    </w:p>
    <w:p w14:paraId="7FD43D95" w14:textId="77777777" w:rsidR="00000000" w:rsidRDefault="003C26CA">
      <w:pPr>
        <w:pStyle w:val="ad"/>
        <w:rPr>
          <w:rtl/>
        </w:rPr>
      </w:pPr>
      <w:r>
        <w:rPr>
          <w:rtl/>
        </w:rPr>
        <w:t>היו"ר אלי בן-מנחם:</w:t>
      </w:r>
    </w:p>
    <w:p w14:paraId="0C4B7A0A" w14:textId="77777777" w:rsidR="00000000" w:rsidRDefault="003C26CA">
      <w:pPr>
        <w:pStyle w:val="a"/>
        <w:rPr>
          <w:rtl/>
        </w:rPr>
      </w:pPr>
    </w:p>
    <w:p w14:paraId="46957D51" w14:textId="77777777" w:rsidR="00000000" w:rsidRDefault="003C26CA">
      <w:pPr>
        <w:pStyle w:val="a"/>
        <w:rPr>
          <w:rFonts w:hint="cs"/>
          <w:rtl/>
        </w:rPr>
      </w:pPr>
      <w:r>
        <w:rPr>
          <w:rFonts w:hint="cs"/>
          <w:rtl/>
        </w:rPr>
        <w:t>שאלה נוספת לחבר הכנסת גלעד ארדן, בבקשה.</w:t>
      </w:r>
    </w:p>
    <w:p w14:paraId="6FF5624A" w14:textId="77777777" w:rsidR="00000000" w:rsidRDefault="003C26CA">
      <w:pPr>
        <w:pStyle w:val="a"/>
        <w:rPr>
          <w:rFonts w:hint="cs"/>
          <w:rtl/>
        </w:rPr>
      </w:pPr>
    </w:p>
    <w:p w14:paraId="33C8B73B" w14:textId="77777777" w:rsidR="00000000" w:rsidRDefault="003C26CA">
      <w:pPr>
        <w:pStyle w:val="ac"/>
        <w:rPr>
          <w:rtl/>
        </w:rPr>
      </w:pPr>
      <w:r>
        <w:rPr>
          <w:rFonts w:hint="eastAsia"/>
          <w:rtl/>
        </w:rPr>
        <w:t>גלעד</w:t>
      </w:r>
      <w:r>
        <w:rPr>
          <w:rtl/>
        </w:rPr>
        <w:t xml:space="preserve"> ארדן (הליכוד):</w:t>
      </w:r>
    </w:p>
    <w:p w14:paraId="362A2023" w14:textId="77777777" w:rsidR="00000000" w:rsidRDefault="003C26CA">
      <w:pPr>
        <w:pStyle w:val="a"/>
        <w:rPr>
          <w:rFonts w:hint="cs"/>
          <w:rtl/>
        </w:rPr>
      </w:pPr>
    </w:p>
    <w:p w14:paraId="091FA00E" w14:textId="77777777" w:rsidR="00000000" w:rsidRDefault="003C26CA">
      <w:pPr>
        <w:pStyle w:val="a"/>
        <w:ind w:firstLine="0"/>
        <w:rPr>
          <w:rFonts w:hint="cs"/>
          <w:rtl/>
        </w:rPr>
      </w:pPr>
      <w:r>
        <w:rPr>
          <w:rFonts w:hint="cs"/>
          <w:rtl/>
        </w:rPr>
        <w:tab/>
        <w:t>רציתי ליידע את כבוד השר, שראש העיר הנוכחי הודיע בכמה מקומות, שבכוונתו לפרוש מהפוליטיקה, והמצב שנוצר בעיר הוא גם שהעו</w:t>
      </w:r>
      <w:r>
        <w:rPr>
          <w:rFonts w:hint="cs"/>
          <w:rtl/>
        </w:rPr>
        <w:t>בדים לא מקבלים משכורות. עם זאת, יש שלושה סגנים בשכר בעיריית קריית-ים, מה שאין בקריה אחרת.</w:t>
      </w:r>
    </w:p>
    <w:p w14:paraId="1D4BFB8D" w14:textId="77777777" w:rsidR="00000000" w:rsidRDefault="003C26CA">
      <w:pPr>
        <w:pStyle w:val="a"/>
        <w:ind w:firstLine="0"/>
        <w:rPr>
          <w:rFonts w:hint="cs"/>
          <w:rtl/>
        </w:rPr>
      </w:pPr>
    </w:p>
    <w:p w14:paraId="06FE081F" w14:textId="77777777" w:rsidR="00000000" w:rsidRDefault="003C26CA">
      <w:pPr>
        <w:pStyle w:val="a"/>
        <w:ind w:firstLine="0"/>
        <w:rPr>
          <w:rFonts w:hint="cs"/>
          <w:rtl/>
        </w:rPr>
      </w:pPr>
      <w:r>
        <w:rPr>
          <w:rFonts w:hint="cs"/>
          <w:rtl/>
        </w:rPr>
        <w:tab/>
        <w:t>השאלה היא, בהמשך למה שהודעת כאן: האם אתה מתכוון להגיש תיקון לחוק בנושא של מינוי ועדות גם בשנת הבחירות, או שאתה משאיר זאת ליוזמה של אחד מחברי הכנסת, ואתה תתמוך בה?</w:t>
      </w:r>
    </w:p>
    <w:p w14:paraId="5A8A5411" w14:textId="77777777" w:rsidR="00000000" w:rsidRDefault="003C26CA">
      <w:pPr>
        <w:pStyle w:val="a"/>
        <w:ind w:firstLine="0"/>
        <w:rPr>
          <w:rFonts w:hint="cs"/>
          <w:rtl/>
        </w:rPr>
      </w:pPr>
    </w:p>
    <w:p w14:paraId="07C802F8" w14:textId="77777777" w:rsidR="00000000" w:rsidRDefault="003C26CA">
      <w:pPr>
        <w:pStyle w:val="SpeakerCon"/>
        <w:rPr>
          <w:rtl/>
        </w:rPr>
      </w:pPr>
      <w:bookmarkStart w:id="325" w:name="FS000000519T11_06_2003_16_02_36"/>
      <w:bookmarkStart w:id="326" w:name="FS000000519T11_06_2003_16_02_46C"/>
      <w:bookmarkEnd w:id="325"/>
      <w:bookmarkEnd w:id="326"/>
      <w:r>
        <w:rPr>
          <w:rtl/>
        </w:rPr>
        <w:t>שר הפנים אברהם פורז:</w:t>
      </w:r>
    </w:p>
    <w:p w14:paraId="1F26A210" w14:textId="77777777" w:rsidR="00000000" w:rsidRDefault="003C26CA">
      <w:pPr>
        <w:pStyle w:val="a"/>
        <w:rPr>
          <w:rtl/>
        </w:rPr>
      </w:pPr>
    </w:p>
    <w:p w14:paraId="2823FB9B" w14:textId="77777777" w:rsidR="00000000" w:rsidRDefault="003C26CA">
      <w:pPr>
        <w:pStyle w:val="a"/>
        <w:rPr>
          <w:rFonts w:hint="cs"/>
          <w:rtl/>
        </w:rPr>
      </w:pPr>
      <w:r>
        <w:rPr>
          <w:rFonts w:hint="cs"/>
          <w:rtl/>
        </w:rPr>
        <w:t>אני הנחיתי את גורמי משרדי להגיש הצעת חוק. אני לא יודע אם אתה מודע, אבל הליכי החקיקה בממשלה הם הליכים מסורבלים עוד יותר מאשר ההליכים בהצעות חוק פרטיות. אין לי שום התנגדות שקבוצה של חברי כנסת שרוצה ליזום מהלך כזה, תיזום. אולי זה גם ידרב</w:t>
      </w:r>
      <w:r>
        <w:rPr>
          <w:rFonts w:hint="cs"/>
          <w:rtl/>
        </w:rPr>
        <w:t>ן את הליך החקיקה של הממשלה.</w:t>
      </w:r>
    </w:p>
    <w:p w14:paraId="07784134" w14:textId="77777777" w:rsidR="00000000" w:rsidRDefault="003C26CA">
      <w:pPr>
        <w:pStyle w:val="a"/>
        <w:rPr>
          <w:rFonts w:hint="cs"/>
          <w:rtl/>
        </w:rPr>
      </w:pPr>
    </w:p>
    <w:p w14:paraId="2B6A1DD7" w14:textId="77777777" w:rsidR="00000000" w:rsidRDefault="003C26CA">
      <w:pPr>
        <w:pStyle w:val="a"/>
        <w:rPr>
          <w:rFonts w:hint="cs"/>
          <w:rtl/>
        </w:rPr>
      </w:pPr>
      <w:r>
        <w:rPr>
          <w:rFonts w:hint="cs"/>
          <w:rtl/>
        </w:rPr>
        <w:t>לעניין הסגנים, לא התכוננתי לתשובה בדיוק, אבל בעיקרון אני בעד הקטנת מספר סגני ראשי העיר. רק שלשום שלחתי לשני ראשי הערים הנבחרים בחיפה ובירושלים, אף שלפי החוק הנוכחי בירושלים אפשר למנות שמונה סגנים ובחיפה חמישה - - -</w:t>
      </w:r>
    </w:p>
    <w:p w14:paraId="2107928E" w14:textId="77777777" w:rsidR="00000000" w:rsidRDefault="003C26CA">
      <w:pPr>
        <w:pStyle w:val="a"/>
        <w:rPr>
          <w:rFonts w:hint="cs"/>
          <w:rtl/>
        </w:rPr>
      </w:pPr>
    </w:p>
    <w:p w14:paraId="3A8E1612" w14:textId="77777777" w:rsidR="00000000" w:rsidRDefault="003C26CA">
      <w:pPr>
        <w:pStyle w:val="ac"/>
        <w:rPr>
          <w:rtl/>
        </w:rPr>
      </w:pPr>
      <w:r>
        <w:rPr>
          <w:rFonts w:hint="eastAsia"/>
          <w:rtl/>
        </w:rPr>
        <w:t>נסים</w:t>
      </w:r>
      <w:r>
        <w:rPr>
          <w:rtl/>
        </w:rPr>
        <w:t xml:space="preserve"> דהן (ש</w:t>
      </w:r>
      <w:r>
        <w:rPr>
          <w:rtl/>
        </w:rPr>
        <w:t>"ס):</w:t>
      </w:r>
    </w:p>
    <w:p w14:paraId="77F18B20" w14:textId="77777777" w:rsidR="00000000" w:rsidRDefault="003C26CA">
      <w:pPr>
        <w:pStyle w:val="a"/>
        <w:rPr>
          <w:rFonts w:hint="cs"/>
          <w:rtl/>
        </w:rPr>
      </w:pPr>
    </w:p>
    <w:p w14:paraId="08733B9F" w14:textId="77777777" w:rsidR="00000000" w:rsidRDefault="003C26CA">
      <w:pPr>
        <w:pStyle w:val="a"/>
        <w:rPr>
          <w:rFonts w:hint="cs"/>
          <w:rtl/>
        </w:rPr>
      </w:pPr>
      <w:r>
        <w:rPr>
          <w:rFonts w:hint="cs"/>
          <w:rtl/>
        </w:rPr>
        <w:t>שבעה.</w:t>
      </w:r>
    </w:p>
    <w:p w14:paraId="47C2F2F1" w14:textId="77777777" w:rsidR="00000000" w:rsidRDefault="003C26CA">
      <w:pPr>
        <w:pStyle w:val="a"/>
        <w:rPr>
          <w:rFonts w:hint="cs"/>
          <w:rtl/>
        </w:rPr>
      </w:pPr>
    </w:p>
    <w:p w14:paraId="1CEED986" w14:textId="77777777" w:rsidR="00000000" w:rsidRDefault="003C26CA">
      <w:pPr>
        <w:pStyle w:val="SpeakerCon"/>
        <w:rPr>
          <w:rtl/>
        </w:rPr>
      </w:pPr>
      <w:bookmarkStart w:id="327" w:name="FS000000519T11_06_2003_16_04_58C"/>
      <w:bookmarkEnd w:id="327"/>
      <w:r>
        <w:rPr>
          <w:rFonts w:hint="eastAsia"/>
          <w:rtl/>
        </w:rPr>
        <w:t>שר</w:t>
      </w:r>
      <w:r>
        <w:rPr>
          <w:rtl/>
        </w:rPr>
        <w:t xml:space="preserve"> הפנים אברהם פורז:</w:t>
      </w:r>
    </w:p>
    <w:p w14:paraId="121BB895" w14:textId="77777777" w:rsidR="00000000" w:rsidRDefault="003C26CA">
      <w:pPr>
        <w:pStyle w:val="a"/>
        <w:rPr>
          <w:rFonts w:hint="cs"/>
          <w:rtl/>
        </w:rPr>
      </w:pPr>
    </w:p>
    <w:p w14:paraId="4C84E9DF" w14:textId="77777777" w:rsidR="00000000" w:rsidRDefault="003C26CA">
      <w:pPr>
        <w:pStyle w:val="a"/>
        <w:rPr>
          <w:rFonts w:hint="cs"/>
          <w:rtl/>
        </w:rPr>
      </w:pPr>
      <w:r>
        <w:rPr>
          <w:rFonts w:hint="cs"/>
          <w:rtl/>
        </w:rPr>
        <w:t xml:space="preserve">יש חוק מיוחד לירושלים, עוד מימי טדי קולק. </w:t>
      </w:r>
    </w:p>
    <w:p w14:paraId="220CDD44" w14:textId="77777777" w:rsidR="00000000" w:rsidRDefault="003C26CA">
      <w:pPr>
        <w:pStyle w:val="a"/>
        <w:rPr>
          <w:rFonts w:hint="cs"/>
          <w:rtl/>
        </w:rPr>
      </w:pPr>
    </w:p>
    <w:p w14:paraId="62913798" w14:textId="77777777" w:rsidR="00000000" w:rsidRDefault="003C26CA">
      <w:pPr>
        <w:pStyle w:val="ac"/>
        <w:rPr>
          <w:rtl/>
        </w:rPr>
      </w:pPr>
      <w:r>
        <w:rPr>
          <w:rFonts w:hint="eastAsia"/>
          <w:rtl/>
        </w:rPr>
        <w:t>נסים</w:t>
      </w:r>
      <w:r>
        <w:rPr>
          <w:rtl/>
        </w:rPr>
        <w:t xml:space="preserve"> דהן (ש"ס):</w:t>
      </w:r>
    </w:p>
    <w:p w14:paraId="780E9D67" w14:textId="77777777" w:rsidR="00000000" w:rsidRDefault="003C26CA">
      <w:pPr>
        <w:pStyle w:val="a"/>
        <w:rPr>
          <w:rFonts w:hint="cs"/>
          <w:rtl/>
        </w:rPr>
      </w:pPr>
    </w:p>
    <w:p w14:paraId="63B97ACB" w14:textId="77777777" w:rsidR="00000000" w:rsidRDefault="003C26CA">
      <w:pPr>
        <w:pStyle w:val="a"/>
        <w:rPr>
          <w:rFonts w:hint="cs"/>
          <w:rtl/>
        </w:rPr>
      </w:pPr>
      <w:r>
        <w:rPr>
          <w:rFonts w:hint="cs"/>
          <w:rtl/>
        </w:rPr>
        <w:t>שבעה.</w:t>
      </w:r>
    </w:p>
    <w:p w14:paraId="5DA899AE" w14:textId="77777777" w:rsidR="00000000" w:rsidRDefault="003C26CA">
      <w:pPr>
        <w:pStyle w:val="a"/>
        <w:rPr>
          <w:rFonts w:hint="cs"/>
          <w:rtl/>
        </w:rPr>
      </w:pPr>
    </w:p>
    <w:p w14:paraId="281CA38B" w14:textId="77777777" w:rsidR="00000000" w:rsidRDefault="003C26CA">
      <w:pPr>
        <w:pStyle w:val="SpeakerCon"/>
        <w:rPr>
          <w:rtl/>
        </w:rPr>
      </w:pPr>
      <w:bookmarkStart w:id="328" w:name="FS000000519T11_06_2003_16_05_26C"/>
      <w:bookmarkEnd w:id="328"/>
    </w:p>
    <w:p w14:paraId="6DBAE495" w14:textId="77777777" w:rsidR="00000000" w:rsidRDefault="003C26CA">
      <w:pPr>
        <w:pStyle w:val="SpeakerCon"/>
        <w:rPr>
          <w:rtl/>
        </w:rPr>
      </w:pPr>
      <w:r>
        <w:rPr>
          <w:rFonts w:hint="eastAsia"/>
          <w:rtl/>
        </w:rPr>
        <w:t>שר</w:t>
      </w:r>
      <w:r>
        <w:rPr>
          <w:rtl/>
        </w:rPr>
        <w:t xml:space="preserve"> הפנים אברהם פורז:</w:t>
      </w:r>
    </w:p>
    <w:p w14:paraId="35E02735" w14:textId="77777777" w:rsidR="00000000" w:rsidRDefault="003C26CA">
      <w:pPr>
        <w:pStyle w:val="a"/>
        <w:rPr>
          <w:rFonts w:hint="cs"/>
          <w:rtl/>
        </w:rPr>
      </w:pPr>
    </w:p>
    <w:p w14:paraId="734CF87D" w14:textId="77777777" w:rsidR="00000000" w:rsidRDefault="003C26CA">
      <w:pPr>
        <w:pStyle w:val="a"/>
        <w:rPr>
          <w:rFonts w:hint="cs"/>
          <w:rtl/>
        </w:rPr>
      </w:pPr>
      <w:r>
        <w:rPr>
          <w:rFonts w:hint="cs"/>
          <w:rtl/>
        </w:rPr>
        <w:t>או שבעה או שמונה, אבל אולי שבעה. בחיפה חמישה. כתבתי להם שאני מבקש מהם לא למנות יותר משלושה. זה נראה לי מספר סביר.</w:t>
      </w:r>
    </w:p>
    <w:p w14:paraId="6AE5C440" w14:textId="77777777" w:rsidR="00000000" w:rsidRDefault="003C26CA">
      <w:pPr>
        <w:pStyle w:val="a"/>
        <w:rPr>
          <w:rFonts w:hint="cs"/>
          <w:rtl/>
        </w:rPr>
      </w:pPr>
      <w:r>
        <w:rPr>
          <w:rFonts w:hint="cs"/>
          <w:rtl/>
        </w:rPr>
        <w:t xml:space="preserve">   </w:t>
      </w:r>
    </w:p>
    <w:p w14:paraId="0BA6BA5F" w14:textId="77777777" w:rsidR="00000000" w:rsidRDefault="003C26CA">
      <w:pPr>
        <w:pStyle w:val="ac"/>
        <w:rPr>
          <w:rtl/>
        </w:rPr>
      </w:pPr>
      <w:r>
        <w:rPr>
          <w:rFonts w:hint="eastAsia"/>
          <w:rtl/>
        </w:rPr>
        <w:t>חמי</w:t>
      </w:r>
      <w:r>
        <w:rPr>
          <w:rtl/>
        </w:rPr>
        <w:t xml:space="preserve"> דורון (ש</w:t>
      </w:r>
      <w:r>
        <w:rPr>
          <w:rtl/>
        </w:rPr>
        <w:t>ינוי):</w:t>
      </w:r>
    </w:p>
    <w:p w14:paraId="16489060" w14:textId="77777777" w:rsidR="00000000" w:rsidRDefault="003C26CA">
      <w:pPr>
        <w:pStyle w:val="a"/>
        <w:rPr>
          <w:rFonts w:hint="cs"/>
          <w:rtl/>
        </w:rPr>
      </w:pPr>
    </w:p>
    <w:p w14:paraId="78D77FC0" w14:textId="77777777" w:rsidR="00000000" w:rsidRDefault="003C26CA">
      <w:pPr>
        <w:pStyle w:val="a"/>
        <w:rPr>
          <w:rFonts w:hint="cs"/>
          <w:rtl/>
        </w:rPr>
      </w:pPr>
      <w:r>
        <w:rPr>
          <w:rFonts w:hint="cs"/>
          <w:rtl/>
        </w:rPr>
        <w:t>- - -</w:t>
      </w:r>
    </w:p>
    <w:p w14:paraId="7E4CD086" w14:textId="77777777" w:rsidR="00000000" w:rsidRDefault="003C26CA">
      <w:pPr>
        <w:pStyle w:val="a"/>
        <w:rPr>
          <w:rFonts w:hint="cs"/>
          <w:rtl/>
        </w:rPr>
      </w:pPr>
    </w:p>
    <w:p w14:paraId="63E8948C" w14:textId="77777777" w:rsidR="00000000" w:rsidRDefault="003C26CA">
      <w:pPr>
        <w:pStyle w:val="SpeakerCon"/>
        <w:rPr>
          <w:rtl/>
        </w:rPr>
      </w:pPr>
      <w:bookmarkStart w:id="329" w:name="FS000000519T11_06_2003_16_07_10C"/>
      <w:bookmarkEnd w:id="329"/>
      <w:r>
        <w:rPr>
          <w:rtl/>
        </w:rPr>
        <w:t>שר הפנים אברהם פורז:</w:t>
      </w:r>
    </w:p>
    <w:p w14:paraId="6C97A00A" w14:textId="77777777" w:rsidR="00000000" w:rsidRDefault="003C26CA">
      <w:pPr>
        <w:pStyle w:val="a"/>
        <w:rPr>
          <w:rtl/>
        </w:rPr>
      </w:pPr>
    </w:p>
    <w:p w14:paraId="0FE39007" w14:textId="77777777" w:rsidR="00000000" w:rsidRDefault="003C26CA">
      <w:pPr>
        <w:pStyle w:val="a"/>
        <w:rPr>
          <w:rFonts w:hint="cs"/>
          <w:rtl/>
        </w:rPr>
      </w:pPr>
      <w:r>
        <w:rPr>
          <w:rFonts w:hint="cs"/>
          <w:rtl/>
        </w:rPr>
        <w:t>גם ללא שכר זה עולה לפעמים כסף.</w:t>
      </w:r>
    </w:p>
    <w:p w14:paraId="281921B4" w14:textId="77777777" w:rsidR="00000000" w:rsidRDefault="003C26CA">
      <w:pPr>
        <w:pStyle w:val="a"/>
        <w:rPr>
          <w:rFonts w:hint="cs"/>
          <w:rtl/>
        </w:rPr>
      </w:pPr>
    </w:p>
    <w:p w14:paraId="672EC2F7" w14:textId="77777777" w:rsidR="00000000" w:rsidRDefault="003C26CA">
      <w:pPr>
        <w:pStyle w:val="ad"/>
        <w:rPr>
          <w:rtl/>
        </w:rPr>
      </w:pPr>
      <w:r>
        <w:rPr>
          <w:rtl/>
        </w:rPr>
        <w:t>היו"ר אלי בן-מנחם:</w:t>
      </w:r>
    </w:p>
    <w:p w14:paraId="07FA7000" w14:textId="77777777" w:rsidR="00000000" w:rsidRDefault="003C26CA">
      <w:pPr>
        <w:pStyle w:val="a"/>
        <w:rPr>
          <w:rtl/>
        </w:rPr>
      </w:pPr>
    </w:p>
    <w:p w14:paraId="2DA7638D" w14:textId="77777777" w:rsidR="00000000" w:rsidRDefault="003C26CA">
      <w:pPr>
        <w:pStyle w:val="a"/>
        <w:rPr>
          <w:rFonts w:hint="cs"/>
          <w:rtl/>
        </w:rPr>
      </w:pPr>
      <w:r>
        <w:rPr>
          <w:rFonts w:hint="cs"/>
          <w:rtl/>
        </w:rPr>
        <w:t>שר הפנים ישיב על שאילתא מס' 121, של חברת הכנסת זהבה גלאון; אינה נוכחת - לפרוטוקול.</w:t>
      </w:r>
    </w:p>
    <w:p w14:paraId="09A2F0DE" w14:textId="77777777" w:rsidR="00000000" w:rsidRDefault="003C26CA">
      <w:pPr>
        <w:pStyle w:val="a"/>
        <w:rPr>
          <w:rFonts w:hint="cs"/>
          <w:rtl/>
        </w:rPr>
      </w:pPr>
    </w:p>
    <w:p w14:paraId="4AFF238E" w14:textId="77777777" w:rsidR="00000000" w:rsidRDefault="003C26CA">
      <w:pPr>
        <w:pStyle w:val="Query"/>
        <w:jc w:val="center"/>
        <w:rPr>
          <w:rtl/>
        </w:rPr>
      </w:pPr>
      <w:bookmarkStart w:id="330" w:name="CQ10988FI0010988T11_06_2003_16_08_29"/>
      <w:bookmarkEnd w:id="330"/>
      <w:r>
        <w:rPr>
          <w:rtl/>
        </w:rPr>
        <w:t xml:space="preserve">121. </w:t>
      </w:r>
      <w:r>
        <w:rPr>
          <w:rFonts w:hint="cs"/>
          <w:rtl/>
        </w:rPr>
        <w:t>אי-מתן אשרות שהייה ל</w:t>
      </w:r>
      <w:r>
        <w:rPr>
          <w:rtl/>
        </w:rPr>
        <w:t>הומוסקסואלים פלסטינים</w:t>
      </w:r>
    </w:p>
    <w:p w14:paraId="3903CD30" w14:textId="77777777" w:rsidR="00000000" w:rsidRDefault="003C26CA">
      <w:pPr>
        <w:pStyle w:val="a"/>
        <w:rPr>
          <w:rFonts w:hint="cs"/>
          <w:rtl/>
        </w:rPr>
      </w:pPr>
    </w:p>
    <w:p w14:paraId="61E372AB" w14:textId="77777777" w:rsidR="00000000" w:rsidRDefault="003C26CA">
      <w:pPr>
        <w:pStyle w:val="SpeakerCon"/>
      </w:pPr>
      <w:bookmarkStart w:id="331" w:name="ESQ10988"/>
      <w:bookmarkEnd w:id="331"/>
      <w:r>
        <w:rPr>
          <w:rtl/>
        </w:rPr>
        <w:t>חברת</w:t>
      </w:r>
      <w:r>
        <w:rPr>
          <w:rFonts w:hint="cs"/>
          <w:rtl/>
        </w:rPr>
        <w:t xml:space="preserve"> הכנסת </w:t>
      </w:r>
      <w:r>
        <w:rPr>
          <w:rtl/>
        </w:rPr>
        <w:t>זהבה גלאון</w:t>
      </w:r>
      <w:r>
        <w:rPr>
          <w:rFonts w:hint="cs"/>
          <w:rtl/>
        </w:rPr>
        <w:t xml:space="preserve"> </w:t>
      </w:r>
      <w:r>
        <w:rPr>
          <w:rtl/>
        </w:rPr>
        <w:t>שאלה</w:t>
      </w:r>
      <w:r>
        <w:rPr>
          <w:rFonts w:hint="cs"/>
          <w:rtl/>
        </w:rPr>
        <w:t xml:space="preserve"> את</w:t>
      </w:r>
      <w:r>
        <w:rPr>
          <w:rtl/>
        </w:rPr>
        <w:t xml:space="preserve"> שר</w:t>
      </w:r>
      <w:r>
        <w:rPr>
          <w:rFonts w:hint="cs"/>
          <w:rtl/>
        </w:rPr>
        <w:t xml:space="preserve"> </w:t>
      </w:r>
      <w:r>
        <w:rPr>
          <w:rtl/>
        </w:rPr>
        <w:t>הפ</w:t>
      </w:r>
      <w:r>
        <w:rPr>
          <w:rtl/>
        </w:rPr>
        <w:t>נים</w:t>
      </w:r>
    </w:p>
    <w:p w14:paraId="6DB2E7DB" w14:textId="77777777" w:rsidR="00000000" w:rsidRDefault="003C26CA">
      <w:pPr>
        <w:bidi/>
        <w:spacing w:line="360" w:lineRule="auto"/>
        <w:ind w:firstLine="720"/>
        <w:jc w:val="both"/>
        <w:rPr>
          <w:rFonts w:cs="Arial"/>
          <w:sz w:val="28"/>
          <w:szCs w:val="22"/>
        </w:rPr>
      </w:pPr>
      <w:r>
        <w:rPr>
          <w:rFonts w:cs="Arial"/>
          <w:sz w:val="28"/>
          <w:szCs w:val="22"/>
          <w:rtl/>
        </w:rPr>
        <w:t>ביום י"ד בניסן התשס"ג (16 באפריל 2003):</w:t>
      </w:r>
    </w:p>
    <w:p w14:paraId="03759F51" w14:textId="77777777" w:rsidR="00000000" w:rsidRDefault="003C26CA">
      <w:pPr>
        <w:bidi/>
        <w:spacing w:line="360" w:lineRule="auto"/>
        <w:ind w:firstLine="523"/>
        <w:jc w:val="both"/>
        <w:rPr>
          <w:rFonts w:cs="Arial" w:hint="cs"/>
          <w:sz w:val="28"/>
          <w:szCs w:val="22"/>
          <w:rtl/>
        </w:rPr>
      </w:pPr>
    </w:p>
    <w:p w14:paraId="526DA97C" w14:textId="77777777" w:rsidR="00000000" w:rsidRDefault="003C26CA">
      <w:pPr>
        <w:bidi/>
        <w:spacing w:line="360" w:lineRule="auto"/>
        <w:ind w:firstLine="523"/>
        <w:jc w:val="both"/>
        <w:rPr>
          <w:rFonts w:cs="Arial" w:hint="cs"/>
          <w:sz w:val="28"/>
          <w:szCs w:val="22"/>
        </w:rPr>
      </w:pPr>
    </w:p>
    <w:p w14:paraId="540BE9B0" w14:textId="77777777" w:rsidR="00000000" w:rsidRDefault="003C26CA">
      <w:pPr>
        <w:bidi/>
        <w:spacing w:line="360" w:lineRule="auto"/>
        <w:ind w:firstLine="720"/>
        <w:jc w:val="both"/>
        <w:rPr>
          <w:rFonts w:cs="Arial" w:hint="cs"/>
          <w:sz w:val="28"/>
          <w:szCs w:val="22"/>
        </w:rPr>
      </w:pPr>
      <w:r>
        <w:rPr>
          <w:rFonts w:cs="Arial" w:hint="cs"/>
          <w:sz w:val="28"/>
          <w:szCs w:val="22"/>
          <w:rtl/>
        </w:rPr>
        <w:t xml:space="preserve">נודע לי, כי </w:t>
      </w:r>
      <w:r>
        <w:rPr>
          <w:rFonts w:cs="Arial"/>
          <w:sz w:val="28"/>
          <w:szCs w:val="22"/>
          <w:rtl/>
        </w:rPr>
        <w:t>משרד הפנים מסרב להעניק אשרות שהייה לפלסטינים הומוסקסואלים המחכים למדינת מקלט בחו</w:t>
      </w:r>
      <w:r>
        <w:rPr>
          <w:rFonts w:cs="Arial" w:hint="cs"/>
          <w:sz w:val="28"/>
          <w:szCs w:val="22"/>
          <w:rtl/>
        </w:rPr>
        <w:t>ץ-לארץ, ובשל נטייתם המינית</w:t>
      </w:r>
      <w:r>
        <w:rPr>
          <w:rFonts w:cs="Arial"/>
          <w:sz w:val="28"/>
          <w:szCs w:val="22"/>
          <w:rtl/>
        </w:rPr>
        <w:t xml:space="preserve"> קיים חשש לחייהם אם יועברו לרשות הפלסטינית</w:t>
      </w:r>
      <w:r>
        <w:rPr>
          <w:rFonts w:cs="Arial" w:hint="cs"/>
          <w:sz w:val="28"/>
          <w:szCs w:val="22"/>
          <w:rtl/>
        </w:rPr>
        <w:t>.</w:t>
      </w:r>
    </w:p>
    <w:p w14:paraId="6810F780" w14:textId="77777777" w:rsidR="00000000" w:rsidRDefault="003C26CA">
      <w:pPr>
        <w:bidi/>
        <w:spacing w:line="360" w:lineRule="auto"/>
        <w:ind w:firstLine="720"/>
        <w:jc w:val="both"/>
        <w:rPr>
          <w:rFonts w:cs="Arial"/>
          <w:sz w:val="28"/>
          <w:szCs w:val="22"/>
        </w:rPr>
      </w:pPr>
    </w:p>
    <w:p w14:paraId="6DF3DF49"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FC9E20A" w14:textId="77777777" w:rsidR="00000000" w:rsidRDefault="003C26CA">
      <w:pPr>
        <w:bidi/>
        <w:spacing w:line="360" w:lineRule="auto"/>
        <w:ind w:firstLine="720"/>
        <w:jc w:val="both"/>
        <w:rPr>
          <w:rFonts w:cs="Arial" w:hint="cs"/>
          <w:sz w:val="28"/>
          <w:szCs w:val="22"/>
          <w:rtl/>
        </w:rPr>
      </w:pPr>
    </w:p>
    <w:p w14:paraId="3EF1707A" w14:textId="77777777" w:rsidR="00000000" w:rsidRDefault="003C26CA">
      <w:pPr>
        <w:tabs>
          <w:tab w:val="num" w:pos="926"/>
        </w:tabs>
        <w:bidi/>
        <w:spacing w:line="360" w:lineRule="auto"/>
        <w:ind w:firstLine="720"/>
        <w:jc w:val="both"/>
        <w:rPr>
          <w:rFonts w:cs="Arial" w:hint="cs"/>
          <w:sz w:val="28"/>
          <w:szCs w:val="22"/>
          <w:rtl/>
        </w:rPr>
      </w:pPr>
      <w:r>
        <w:rPr>
          <w:rFonts w:cs="Arial" w:hint="cs"/>
          <w:sz w:val="28"/>
          <w:szCs w:val="22"/>
          <w:rtl/>
        </w:rPr>
        <w:t xml:space="preserve">1. האם הידיעה נכונה? </w:t>
      </w:r>
    </w:p>
    <w:p w14:paraId="4F74BFCD" w14:textId="77777777" w:rsidR="00000000" w:rsidRDefault="003C26CA">
      <w:pPr>
        <w:bidi/>
        <w:spacing w:line="360" w:lineRule="auto"/>
        <w:ind w:firstLine="720"/>
        <w:jc w:val="both"/>
        <w:rPr>
          <w:rFonts w:cs="Arial" w:hint="cs"/>
          <w:sz w:val="28"/>
          <w:szCs w:val="22"/>
        </w:rPr>
      </w:pPr>
    </w:p>
    <w:p w14:paraId="4CEF0040" w14:textId="77777777" w:rsidR="00000000" w:rsidRDefault="003C26CA">
      <w:pPr>
        <w:tabs>
          <w:tab w:val="num" w:pos="926"/>
        </w:tabs>
        <w:bidi/>
        <w:spacing w:line="360" w:lineRule="auto"/>
        <w:ind w:firstLine="720"/>
        <w:jc w:val="both"/>
        <w:rPr>
          <w:rFonts w:cs="Arial" w:hint="cs"/>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האם</w:t>
      </w:r>
      <w:r>
        <w:rPr>
          <w:rFonts w:cs="Arial"/>
          <w:sz w:val="28"/>
          <w:szCs w:val="22"/>
          <w:rtl/>
        </w:rPr>
        <w:t xml:space="preserve"> </w:t>
      </w:r>
      <w:r>
        <w:rPr>
          <w:rFonts w:cs="Arial" w:hint="cs"/>
          <w:sz w:val="28"/>
          <w:szCs w:val="22"/>
          <w:rtl/>
        </w:rPr>
        <w:t>ת</w:t>
      </w:r>
      <w:r>
        <w:rPr>
          <w:rFonts w:cs="Arial"/>
          <w:sz w:val="28"/>
          <w:szCs w:val="22"/>
          <w:rtl/>
        </w:rPr>
        <w:t>שתמש בסמכותך לאפשר שהייתם עד למציאת פתרון הומנ</w:t>
      </w:r>
      <w:r>
        <w:rPr>
          <w:rFonts w:cs="Arial" w:hint="cs"/>
          <w:sz w:val="28"/>
          <w:szCs w:val="22"/>
          <w:rtl/>
        </w:rPr>
        <w:t>י</w:t>
      </w:r>
      <w:r>
        <w:rPr>
          <w:rFonts w:cs="Arial"/>
          <w:sz w:val="28"/>
          <w:szCs w:val="22"/>
          <w:rtl/>
        </w:rPr>
        <w:t>טרי עבורם</w:t>
      </w:r>
      <w:r>
        <w:rPr>
          <w:rFonts w:cs="Arial" w:hint="cs"/>
          <w:sz w:val="28"/>
          <w:szCs w:val="22"/>
          <w:rtl/>
        </w:rPr>
        <w:t xml:space="preserve">, ואם לא </w:t>
      </w:r>
      <w:r>
        <w:rPr>
          <w:rFonts w:cs="Arial" w:hint="eastAsia"/>
          <w:sz w:val="28"/>
          <w:szCs w:val="22"/>
          <w:rtl/>
        </w:rPr>
        <w:t>–</w:t>
      </w:r>
      <w:r>
        <w:rPr>
          <w:rFonts w:cs="Arial" w:hint="cs"/>
          <w:sz w:val="28"/>
          <w:szCs w:val="22"/>
          <w:rtl/>
        </w:rPr>
        <w:t xml:space="preserve"> מדוע</w:t>
      </w:r>
      <w:r>
        <w:rPr>
          <w:rFonts w:cs="Arial"/>
          <w:sz w:val="28"/>
          <w:szCs w:val="22"/>
          <w:rtl/>
        </w:rPr>
        <w:t>?</w:t>
      </w:r>
    </w:p>
    <w:p w14:paraId="07E97CDB" w14:textId="77777777" w:rsidR="00000000" w:rsidRDefault="003C26CA">
      <w:pPr>
        <w:tabs>
          <w:tab w:val="num" w:pos="926"/>
        </w:tabs>
        <w:bidi/>
        <w:spacing w:line="360" w:lineRule="auto"/>
        <w:ind w:firstLine="720"/>
        <w:jc w:val="both"/>
        <w:rPr>
          <w:rFonts w:cs="Arial" w:hint="cs"/>
          <w:sz w:val="28"/>
          <w:szCs w:val="22"/>
          <w:rtl/>
        </w:rPr>
      </w:pPr>
    </w:p>
    <w:p w14:paraId="23679CBA" w14:textId="77777777" w:rsidR="00000000" w:rsidRDefault="003C26CA">
      <w:pPr>
        <w:pStyle w:val="SpeakerCon"/>
        <w:rPr>
          <w:rFonts w:hint="cs"/>
          <w:rtl/>
        </w:rPr>
      </w:pPr>
      <w:r>
        <w:rPr>
          <w:rFonts w:hint="cs"/>
          <w:rtl/>
        </w:rPr>
        <w:t>תשובת שר הפנים אברהם פורז:</w:t>
      </w:r>
    </w:p>
    <w:p w14:paraId="58F443C4" w14:textId="77777777" w:rsidR="00000000" w:rsidRDefault="003C26CA">
      <w:pPr>
        <w:pStyle w:val="SpeakerCon"/>
        <w:rPr>
          <w:rFonts w:hint="cs"/>
          <w:b w:val="0"/>
          <w:bCs w:val="0"/>
          <w:u w:val="none"/>
          <w:rtl/>
        </w:rPr>
      </w:pPr>
      <w:r>
        <w:rPr>
          <w:rFonts w:hint="cs"/>
          <w:b w:val="0"/>
          <w:bCs w:val="0"/>
          <w:u w:val="none"/>
          <w:rtl/>
        </w:rPr>
        <w:t>(לא נקראה, נמסרה לפרוטוקול)</w:t>
      </w:r>
    </w:p>
    <w:p w14:paraId="2DD898E3" w14:textId="77777777" w:rsidR="00000000" w:rsidRDefault="003C26CA">
      <w:pPr>
        <w:pStyle w:val="a"/>
        <w:rPr>
          <w:rtl/>
        </w:rPr>
      </w:pPr>
    </w:p>
    <w:p w14:paraId="696DF868" w14:textId="77777777" w:rsidR="00000000" w:rsidRDefault="003C26CA">
      <w:pPr>
        <w:pStyle w:val="a"/>
      </w:pPr>
      <w:r>
        <w:rPr>
          <w:rFonts w:hint="cs"/>
          <w:rtl/>
        </w:rPr>
        <w:t>משרד הפנים אינו מטפל במתן אישורי כניסה לישראל לתושבי הרשות הפלסטינית. אישורים כמדובר מטופלים על-ידי תיאום הפעולה בשטחים.</w:t>
      </w:r>
    </w:p>
    <w:p w14:paraId="3ADF939C" w14:textId="77777777" w:rsidR="00000000" w:rsidRDefault="003C26CA">
      <w:pPr>
        <w:pStyle w:val="a"/>
        <w:rPr>
          <w:rtl/>
        </w:rPr>
      </w:pPr>
    </w:p>
    <w:p w14:paraId="2E2E9BBE" w14:textId="77777777" w:rsidR="00000000" w:rsidRDefault="003C26CA">
      <w:pPr>
        <w:pStyle w:val="a"/>
        <w:rPr>
          <w:rFonts w:hint="cs"/>
          <w:sz w:val="28"/>
          <w:rtl/>
        </w:rPr>
      </w:pPr>
    </w:p>
    <w:p w14:paraId="4D199A38" w14:textId="77777777" w:rsidR="00000000" w:rsidRDefault="003C26CA">
      <w:pPr>
        <w:pStyle w:val="ad"/>
        <w:rPr>
          <w:rtl/>
        </w:rPr>
      </w:pPr>
      <w:r>
        <w:rPr>
          <w:rtl/>
        </w:rPr>
        <w:t>היו"ר אלי בן-מנחם:</w:t>
      </w:r>
    </w:p>
    <w:p w14:paraId="6A3E3A25" w14:textId="77777777" w:rsidR="00000000" w:rsidRDefault="003C26CA">
      <w:pPr>
        <w:pStyle w:val="a"/>
        <w:rPr>
          <w:rtl/>
        </w:rPr>
      </w:pPr>
    </w:p>
    <w:p w14:paraId="70499B8B" w14:textId="77777777" w:rsidR="00000000" w:rsidRDefault="003C26CA">
      <w:pPr>
        <w:pStyle w:val="a"/>
        <w:rPr>
          <w:rFonts w:hint="cs"/>
          <w:rtl/>
        </w:rPr>
      </w:pPr>
      <w:r>
        <w:rPr>
          <w:rFonts w:hint="cs"/>
          <w:rtl/>
        </w:rPr>
        <w:t xml:space="preserve">שר הפנים ישיב על שאילתא מס' 146, של חבר הכנסת יאיר פרץ; אינו נוכח - לפרוטוקול. </w:t>
      </w:r>
    </w:p>
    <w:p w14:paraId="52E1183C" w14:textId="77777777" w:rsidR="00000000" w:rsidRDefault="003C26CA">
      <w:pPr>
        <w:pStyle w:val="a"/>
        <w:rPr>
          <w:rFonts w:hint="cs"/>
          <w:rtl/>
        </w:rPr>
      </w:pPr>
    </w:p>
    <w:p w14:paraId="206B8FA3" w14:textId="77777777" w:rsidR="00000000" w:rsidRDefault="003C26CA">
      <w:pPr>
        <w:pStyle w:val="Query"/>
        <w:jc w:val="center"/>
        <w:rPr>
          <w:rtl/>
        </w:rPr>
      </w:pPr>
      <w:bookmarkStart w:id="332" w:name="CQ11375FI0011375T11_06_2003_16_12_13"/>
      <w:bookmarkEnd w:id="332"/>
      <w:r>
        <w:rPr>
          <w:rtl/>
        </w:rPr>
        <w:t xml:space="preserve">146. </w:t>
      </w:r>
      <w:r>
        <w:rPr>
          <w:rFonts w:hint="cs"/>
          <w:rtl/>
        </w:rPr>
        <w:t xml:space="preserve">המצב הכספי של </w:t>
      </w:r>
      <w:r>
        <w:rPr>
          <w:rtl/>
        </w:rPr>
        <w:t>עיריית באר-שבע</w:t>
      </w:r>
    </w:p>
    <w:p w14:paraId="597231E3" w14:textId="77777777" w:rsidR="00000000" w:rsidRDefault="003C26CA">
      <w:pPr>
        <w:pStyle w:val="a"/>
        <w:rPr>
          <w:rFonts w:hint="cs"/>
          <w:rtl/>
        </w:rPr>
      </w:pPr>
    </w:p>
    <w:p w14:paraId="0CF0AADC" w14:textId="77777777" w:rsidR="00000000" w:rsidRDefault="003C26CA">
      <w:pPr>
        <w:pStyle w:val="SpeakerCon"/>
      </w:pPr>
      <w:bookmarkStart w:id="333" w:name="ESQ11375"/>
      <w:bookmarkEnd w:id="333"/>
      <w:r>
        <w:rPr>
          <w:rtl/>
        </w:rPr>
        <w:t>חבר</w:t>
      </w:r>
      <w:r>
        <w:rPr>
          <w:rFonts w:hint="cs"/>
          <w:rtl/>
        </w:rPr>
        <w:t xml:space="preserve"> הכנסת </w:t>
      </w:r>
      <w:r>
        <w:rPr>
          <w:rtl/>
        </w:rPr>
        <w:t>יאיר פרץ</w:t>
      </w:r>
      <w:r>
        <w:rPr>
          <w:rFonts w:hint="cs"/>
          <w:rtl/>
        </w:rPr>
        <w:t xml:space="preserve"> </w:t>
      </w:r>
      <w:r>
        <w:rPr>
          <w:rtl/>
        </w:rPr>
        <w:t>שאל</w:t>
      </w:r>
      <w:r>
        <w:rPr>
          <w:rFonts w:hint="cs"/>
          <w:rtl/>
        </w:rPr>
        <w:t xml:space="preserve"> את</w:t>
      </w:r>
      <w:r>
        <w:rPr>
          <w:rtl/>
        </w:rPr>
        <w:t xml:space="preserve"> שר</w:t>
      </w:r>
      <w:r>
        <w:rPr>
          <w:rFonts w:hint="cs"/>
          <w:rtl/>
        </w:rPr>
        <w:t xml:space="preserve"> </w:t>
      </w:r>
      <w:r>
        <w:rPr>
          <w:rtl/>
        </w:rPr>
        <w:t>הפנים</w:t>
      </w:r>
    </w:p>
    <w:p w14:paraId="07D761CA" w14:textId="77777777" w:rsidR="00000000" w:rsidRDefault="003C26CA">
      <w:pPr>
        <w:bidi/>
        <w:spacing w:line="360" w:lineRule="auto"/>
        <w:ind w:firstLine="720"/>
        <w:jc w:val="both"/>
        <w:rPr>
          <w:rFonts w:cs="Arial"/>
          <w:sz w:val="28"/>
          <w:szCs w:val="22"/>
        </w:rPr>
      </w:pPr>
      <w:r>
        <w:rPr>
          <w:rFonts w:cs="Arial"/>
          <w:sz w:val="28"/>
          <w:szCs w:val="22"/>
          <w:rtl/>
        </w:rPr>
        <w:t>ביום י"ט באייר התשס"ג (21 במאי 2003):</w:t>
      </w:r>
    </w:p>
    <w:p w14:paraId="6CCF27C5" w14:textId="77777777" w:rsidR="00000000" w:rsidRDefault="003C26CA">
      <w:pPr>
        <w:bidi/>
        <w:spacing w:line="360" w:lineRule="auto"/>
        <w:ind w:firstLine="523"/>
        <w:jc w:val="both"/>
        <w:rPr>
          <w:rFonts w:cs="Arial" w:hint="cs"/>
          <w:sz w:val="28"/>
          <w:szCs w:val="22"/>
          <w:rtl/>
        </w:rPr>
      </w:pPr>
    </w:p>
    <w:p w14:paraId="6235A2E8" w14:textId="77777777" w:rsidR="00000000" w:rsidRDefault="003C26CA">
      <w:pPr>
        <w:bidi/>
        <w:spacing w:line="360" w:lineRule="auto"/>
        <w:ind w:firstLine="523"/>
        <w:jc w:val="both"/>
        <w:rPr>
          <w:rFonts w:cs="Arial" w:hint="cs"/>
          <w:sz w:val="28"/>
          <w:szCs w:val="22"/>
        </w:rPr>
      </w:pPr>
    </w:p>
    <w:p w14:paraId="3EB77F50" w14:textId="77777777" w:rsidR="00000000" w:rsidRDefault="003C26CA">
      <w:pPr>
        <w:bidi/>
        <w:spacing w:line="360" w:lineRule="auto"/>
        <w:ind w:firstLine="720"/>
        <w:jc w:val="both"/>
        <w:rPr>
          <w:rFonts w:cs="Arial"/>
          <w:sz w:val="28"/>
          <w:szCs w:val="22"/>
        </w:rPr>
      </w:pPr>
      <w:r>
        <w:rPr>
          <w:rFonts w:cs="Arial"/>
          <w:sz w:val="28"/>
          <w:szCs w:val="22"/>
          <w:rtl/>
        </w:rPr>
        <w:t xml:space="preserve">"הארץ" </w:t>
      </w:r>
      <w:r>
        <w:rPr>
          <w:rFonts w:cs="Arial" w:hint="cs"/>
          <w:sz w:val="28"/>
          <w:szCs w:val="22"/>
          <w:rtl/>
        </w:rPr>
        <w:t xml:space="preserve">מיום </w:t>
      </w:r>
      <w:r>
        <w:rPr>
          <w:rFonts w:cs="Arial"/>
          <w:sz w:val="28"/>
          <w:szCs w:val="22"/>
          <w:rtl/>
        </w:rPr>
        <w:t xml:space="preserve">ט' באייר </w:t>
      </w:r>
      <w:r>
        <w:rPr>
          <w:rFonts w:cs="Arial" w:hint="cs"/>
          <w:sz w:val="28"/>
          <w:szCs w:val="22"/>
          <w:rtl/>
        </w:rPr>
        <w:t>ה</w:t>
      </w:r>
      <w:r>
        <w:rPr>
          <w:rFonts w:cs="Arial"/>
          <w:sz w:val="28"/>
          <w:szCs w:val="22"/>
          <w:rtl/>
        </w:rPr>
        <w:t>תשס"ג</w:t>
      </w:r>
      <w:r>
        <w:rPr>
          <w:rFonts w:cs="Arial" w:hint="cs"/>
          <w:sz w:val="28"/>
          <w:szCs w:val="22"/>
          <w:rtl/>
        </w:rPr>
        <w:t xml:space="preserve">, </w:t>
      </w:r>
      <w:r>
        <w:rPr>
          <w:rFonts w:cs="Arial"/>
          <w:sz w:val="28"/>
          <w:szCs w:val="22"/>
          <w:rtl/>
        </w:rPr>
        <w:t>11 במאי 2003</w:t>
      </w:r>
      <w:r>
        <w:rPr>
          <w:rFonts w:cs="Arial" w:hint="cs"/>
          <w:sz w:val="28"/>
          <w:szCs w:val="22"/>
          <w:rtl/>
        </w:rPr>
        <w:t>,</w:t>
      </w:r>
      <w:r>
        <w:rPr>
          <w:rFonts w:cs="Arial" w:hint="cs"/>
          <w:sz w:val="28"/>
          <w:szCs w:val="22"/>
          <w:rtl/>
        </w:rPr>
        <w:t xml:space="preserve"> </w:t>
      </w:r>
      <w:r>
        <w:rPr>
          <w:rFonts w:cs="Arial"/>
          <w:sz w:val="28"/>
          <w:szCs w:val="22"/>
          <w:rtl/>
        </w:rPr>
        <w:t xml:space="preserve"> מדווח על הגירעון בעיריית באר-שבע, המאיים על שירותי העירייה ועל מוסדות התרבות ואף מחייב פיטורי כ</w:t>
      </w:r>
      <w:r>
        <w:rPr>
          <w:rFonts w:cs="Arial" w:hint="cs"/>
          <w:sz w:val="28"/>
          <w:szCs w:val="22"/>
          <w:rtl/>
        </w:rPr>
        <w:t xml:space="preserve">=100 </w:t>
      </w:r>
      <w:r>
        <w:rPr>
          <w:rFonts w:cs="Arial"/>
          <w:sz w:val="28"/>
          <w:szCs w:val="22"/>
          <w:rtl/>
        </w:rPr>
        <w:t>עובדים.</w:t>
      </w:r>
    </w:p>
    <w:p w14:paraId="209C0285" w14:textId="77777777" w:rsidR="00000000" w:rsidRDefault="003C26CA">
      <w:pPr>
        <w:bidi/>
        <w:spacing w:line="360" w:lineRule="auto"/>
        <w:ind w:firstLine="720"/>
        <w:jc w:val="both"/>
        <w:rPr>
          <w:rFonts w:cs="Arial"/>
          <w:sz w:val="28"/>
          <w:szCs w:val="22"/>
        </w:rPr>
      </w:pPr>
    </w:p>
    <w:p w14:paraId="1C1975B8" w14:textId="77777777" w:rsidR="00000000" w:rsidRDefault="003C26CA">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7C5DFAD" w14:textId="77777777" w:rsidR="00000000" w:rsidRDefault="003C26CA">
      <w:pPr>
        <w:bidi/>
        <w:spacing w:line="360" w:lineRule="auto"/>
        <w:ind w:firstLine="720"/>
        <w:jc w:val="both"/>
        <w:rPr>
          <w:rFonts w:cs="Arial"/>
          <w:sz w:val="28"/>
          <w:szCs w:val="22"/>
        </w:rPr>
      </w:pPr>
    </w:p>
    <w:p w14:paraId="1D229C6F" w14:textId="77777777" w:rsidR="00000000" w:rsidRDefault="003C26CA">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האם הידיעה נכונה? </w:t>
      </w:r>
    </w:p>
    <w:p w14:paraId="53D804B9" w14:textId="77777777" w:rsidR="00000000" w:rsidRDefault="003C26CA">
      <w:pPr>
        <w:bidi/>
        <w:spacing w:line="360" w:lineRule="auto"/>
        <w:ind w:firstLine="720"/>
        <w:jc w:val="both"/>
        <w:rPr>
          <w:rFonts w:cs="Arial"/>
          <w:sz w:val="28"/>
          <w:szCs w:val="22"/>
          <w:rtl/>
        </w:rPr>
      </w:pPr>
    </w:p>
    <w:p w14:paraId="213A021A" w14:textId="77777777" w:rsidR="00000000" w:rsidRDefault="003C26CA">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אם כן </w:t>
      </w:r>
      <w:r>
        <w:rPr>
          <w:rFonts w:cs="Arial" w:hint="cs"/>
          <w:sz w:val="28"/>
          <w:szCs w:val="22"/>
          <w:rtl/>
        </w:rPr>
        <w:t xml:space="preserve">– </w:t>
      </w:r>
      <w:r>
        <w:rPr>
          <w:rFonts w:cs="Arial"/>
          <w:sz w:val="28"/>
          <w:szCs w:val="22"/>
          <w:rtl/>
        </w:rPr>
        <w:t xml:space="preserve">מה יעשה משרדך </w:t>
      </w:r>
      <w:r>
        <w:rPr>
          <w:rFonts w:cs="Arial" w:hint="cs"/>
          <w:sz w:val="28"/>
          <w:szCs w:val="22"/>
          <w:rtl/>
        </w:rPr>
        <w:t xml:space="preserve">כדי </w:t>
      </w:r>
      <w:r>
        <w:rPr>
          <w:rFonts w:cs="Arial"/>
          <w:sz w:val="28"/>
          <w:szCs w:val="22"/>
          <w:rtl/>
        </w:rPr>
        <w:t>למנוע קריסת העירייה ובעיקר פיטורי העובדים?</w:t>
      </w:r>
    </w:p>
    <w:p w14:paraId="496F7191" w14:textId="77777777" w:rsidR="00000000" w:rsidRDefault="003C26CA">
      <w:pPr>
        <w:bidi/>
        <w:spacing w:line="360" w:lineRule="auto"/>
        <w:ind w:firstLine="720"/>
        <w:jc w:val="both"/>
        <w:rPr>
          <w:rFonts w:cs="Arial"/>
          <w:sz w:val="28"/>
          <w:szCs w:val="22"/>
          <w:rtl/>
        </w:rPr>
      </w:pPr>
    </w:p>
    <w:p w14:paraId="5364A483" w14:textId="77777777" w:rsidR="00000000" w:rsidRDefault="003C26CA">
      <w:pPr>
        <w:pStyle w:val="SpeakerCon"/>
        <w:rPr>
          <w:rtl/>
        </w:rPr>
      </w:pPr>
      <w:r>
        <w:rPr>
          <w:rFonts w:hint="cs"/>
          <w:rtl/>
        </w:rPr>
        <w:t>תשובת שר הפנים אברהם פורז:</w:t>
      </w:r>
    </w:p>
    <w:p w14:paraId="57081173" w14:textId="77777777" w:rsidR="00000000" w:rsidRDefault="003C26CA">
      <w:pPr>
        <w:pStyle w:val="a"/>
        <w:ind w:firstLine="0"/>
        <w:rPr>
          <w:rFonts w:hint="cs"/>
          <w:rtl/>
        </w:rPr>
      </w:pPr>
      <w:r>
        <w:rPr>
          <w:rFonts w:hint="cs"/>
          <w:rtl/>
        </w:rPr>
        <w:t>(לא נקרא</w:t>
      </w:r>
      <w:r>
        <w:rPr>
          <w:rFonts w:hint="cs"/>
          <w:rtl/>
        </w:rPr>
        <w:t>ה, נמסרה לפרוטוקול)</w:t>
      </w:r>
    </w:p>
    <w:p w14:paraId="6B925D23" w14:textId="77777777" w:rsidR="00000000" w:rsidRDefault="003C26CA">
      <w:pPr>
        <w:pStyle w:val="a"/>
        <w:ind w:firstLine="0"/>
        <w:rPr>
          <w:rFonts w:hint="cs"/>
          <w:rtl/>
        </w:rPr>
      </w:pPr>
      <w:r>
        <w:rPr>
          <w:rFonts w:hint="cs"/>
          <w:rtl/>
        </w:rPr>
        <w:t xml:space="preserve"> </w:t>
      </w:r>
    </w:p>
    <w:p w14:paraId="690C0B49" w14:textId="77777777" w:rsidR="00000000" w:rsidRDefault="003C26CA">
      <w:pPr>
        <w:pStyle w:val="a"/>
        <w:rPr>
          <w:rtl/>
        </w:rPr>
      </w:pPr>
    </w:p>
    <w:p w14:paraId="0E19EE3A" w14:textId="77777777" w:rsidR="00000000" w:rsidRDefault="003C26CA">
      <w:pPr>
        <w:pStyle w:val="a"/>
      </w:pPr>
      <w:r>
        <w:rPr>
          <w:rFonts w:hint="cs"/>
          <w:rtl/>
        </w:rPr>
        <w:t>1. הידיעה נכונה.</w:t>
      </w:r>
    </w:p>
    <w:p w14:paraId="13D4E078" w14:textId="77777777" w:rsidR="00000000" w:rsidRDefault="003C26CA">
      <w:pPr>
        <w:pStyle w:val="a"/>
        <w:rPr>
          <w:rFonts w:hint="cs"/>
          <w:rtl/>
        </w:rPr>
      </w:pPr>
    </w:p>
    <w:p w14:paraId="68B41450" w14:textId="77777777" w:rsidR="00000000" w:rsidRDefault="003C26CA">
      <w:pPr>
        <w:pStyle w:val="a"/>
        <w:rPr>
          <w:rFonts w:hint="cs"/>
          <w:u w:val="single"/>
          <w:rtl/>
        </w:rPr>
      </w:pPr>
      <w:r>
        <w:rPr>
          <w:rFonts w:hint="cs"/>
          <w:rtl/>
        </w:rPr>
        <w:t>2. המשרד סיכם עם עיריית באר-שבע על תוכנית הבראה. במסגרת תוכנית זו יפוטרו או יפרשו עובדים בהיקף של 180 משרות, והיא עשויה להוביל את העירייה לירידה בגירעון המצטבר שלה בהיקף של כ=320 מיליון שקל, והגירעון השוטף שהיה בשנת</w:t>
      </w:r>
      <w:r>
        <w:rPr>
          <w:rFonts w:hint="cs"/>
          <w:rtl/>
        </w:rPr>
        <w:t xml:space="preserve"> 2002, בהיקף של כ=55 מיליון שקל. אי-ביצוע תוכנית ההבראה עלול להביא לקריסתה המוחלטת של העירייה.</w:t>
      </w:r>
    </w:p>
    <w:p w14:paraId="5F7C2E28" w14:textId="77777777" w:rsidR="00000000" w:rsidRDefault="003C26CA">
      <w:pPr>
        <w:pStyle w:val="a"/>
        <w:rPr>
          <w:rFonts w:hint="cs"/>
          <w:sz w:val="28"/>
        </w:rPr>
      </w:pPr>
    </w:p>
    <w:p w14:paraId="3A03A05B" w14:textId="77777777" w:rsidR="00000000" w:rsidRDefault="003C26CA">
      <w:pPr>
        <w:pStyle w:val="ad"/>
        <w:rPr>
          <w:rtl/>
        </w:rPr>
      </w:pPr>
      <w:r>
        <w:rPr>
          <w:rtl/>
        </w:rPr>
        <w:t>היו"ר אלי בן-מנחם:</w:t>
      </w:r>
    </w:p>
    <w:p w14:paraId="382B8525" w14:textId="77777777" w:rsidR="00000000" w:rsidRDefault="003C26CA">
      <w:pPr>
        <w:pStyle w:val="a"/>
        <w:rPr>
          <w:rtl/>
        </w:rPr>
      </w:pPr>
    </w:p>
    <w:p w14:paraId="789FBE38" w14:textId="77777777" w:rsidR="00000000" w:rsidRDefault="003C26CA">
      <w:pPr>
        <w:pStyle w:val="a"/>
        <w:rPr>
          <w:rFonts w:hint="cs"/>
          <w:rtl/>
        </w:rPr>
      </w:pPr>
      <w:r>
        <w:rPr>
          <w:rFonts w:hint="cs"/>
          <w:rtl/>
        </w:rPr>
        <w:t>תודה לשר הפנים.</w:t>
      </w:r>
    </w:p>
    <w:p w14:paraId="23516C1F" w14:textId="77777777" w:rsidR="00000000" w:rsidRDefault="003C26CA">
      <w:pPr>
        <w:pStyle w:val="a"/>
        <w:rPr>
          <w:rtl/>
        </w:rPr>
      </w:pPr>
    </w:p>
    <w:p w14:paraId="05ADABD2" w14:textId="77777777" w:rsidR="00000000" w:rsidRDefault="003C26CA">
      <w:pPr>
        <w:pStyle w:val="a"/>
        <w:rPr>
          <w:rFonts w:hint="cs"/>
          <w:rtl/>
        </w:rPr>
      </w:pPr>
    </w:p>
    <w:p w14:paraId="72A5407F" w14:textId="77777777" w:rsidR="00000000" w:rsidRDefault="003C26CA">
      <w:pPr>
        <w:pStyle w:val="Subject"/>
        <w:rPr>
          <w:rFonts w:hint="cs"/>
          <w:rtl/>
        </w:rPr>
      </w:pPr>
      <w:r>
        <w:rPr>
          <w:rFonts w:hint="cs"/>
          <w:rtl/>
        </w:rPr>
        <w:t>הצעות לסדר-היום</w:t>
      </w:r>
    </w:p>
    <w:p w14:paraId="48A84498" w14:textId="77777777" w:rsidR="00000000" w:rsidRDefault="003C26CA">
      <w:pPr>
        <w:pStyle w:val="Subject"/>
        <w:rPr>
          <w:rFonts w:hint="cs"/>
          <w:rtl/>
        </w:rPr>
      </w:pPr>
      <w:r>
        <w:rPr>
          <w:rFonts w:hint="cs"/>
          <w:rtl/>
        </w:rPr>
        <w:t xml:space="preserve">המחסור בציוד בבתי-החולים הממשלתיים; </w:t>
      </w:r>
      <w:r>
        <w:rPr>
          <w:rtl/>
        </w:rPr>
        <w:br/>
      </w:r>
      <w:r>
        <w:rPr>
          <w:rFonts w:hint="cs"/>
          <w:rtl/>
        </w:rPr>
        <w:t xml:space="preserve">הפרטת בתי-החולים הגריאטריים ומצוקת החולים הסיעודיים  </w:t>
      </w:r>
    </w:p>
    <w:p w14:paraId="7A5C49D1" w14:textId="77777777" w:rsidR="00000000" w:rsidRDefault="003C26CA">
      <w:pPr>
        <w:bidi/>
        <w:spacing w:line="360" w:lineRule="auto"/>
        <w:jc w:val="both"/>
        <w:rPr>
          <w:rFonts w:cs="Arial" w:hint="cs"/>
          <w:sz w:val="28"/>
          <w:szCs w:val="22"/>
          <w:rtl/>
        </w:rPr>
      </w:pPr>
    </w:p>
    <w:p w14:paraId="4188C585" w14:textId="77777777" w:rsidR="00000000" w:rsidRDefault="003C26CA">
      <w:pPr>
        <w:pStyle w:val="ad"/>
        <w:rPr>
          <w:rtl/>
        </w:rPr>
      </w:pPr>
      <w:r>
        <w:rPr>
          <w:rtl/>
        </w:rPr>
        <w:t>היו"ר אלי בן-מ</w:t>
      </w:r>
      <w:r>
        <w:rPr>
          <w:rtl/>
        </w:rPr>
        <w:t>נחם:</w:t>
      </w:r>
    </w:p>
    <w:p w14:paraId="370E5D0D" w14:textId="77777777" w:rsidR="00000000" w:rsidRDefault="003C26CA">
      <w:pPr>
        <w:pStyle w:val="a"/>
        <w:rPr>
          <w:rtl/>
        </w:rPr>
      </w:pPr>
    </w:p>
    <w:p w14:paraId="3D149E7B" w14:textId="77777777" w:rsidR="00000000" w:rsidRDefault="003C26CA">
      <w:pPr>
        <w:pStyle w:val="a"/>
        <w:rPr>
          <w:rFonts w:hint="cs"/>
          <w:rtl/>
        </w:rPr>
      </w:pPr>
      <w:r>
        <w:rPr>
          <w:rFonts w:hint="cs"/>
          <w:rtl/>
        </w:rPr>
        <w:t xml:space="preserve">רבותי, אנחנו עוברים לנושא הבא. לפנינו הצעות לסדר-היום מס' 599, 620 ו=633 בנושא: המחסור בציוד בבתי-החולים הממשלתיים; הפרטת בתי-החולים הגריאטריים ומצוקת החולים הסיעודיים. ראשון המציעים - חבר הכנסת נסים דהן, בבקשה. אחריו </w:t>
      </w:r>
      <w:r>
        <w:rPr>
          <w:rtl/>
        </w:rPr>
        <w:t>–</w:t>
      </w:r>
      <w:r>
        <w:rPr>
          <w:rFonts w:hint="cs"/>
          <w:rtl/>
        </w:rPr>
        <w:t xml:space="preserve"> חברת הכנסת אילנה כהן.</w:t>
      </w:r>
    </w:p>
    <w:p w14:paraId="5B109798" w14:textId="77777777" w:rsidR="00000000" w:rsidRDefault="003C26CA">
      <w:pPr>
        <w:pStyle w:val="a"/>
        <w:rPr>
          <w:rFonts w:hint="cs"/>
          <w:rtl/>
        </w:rPr>
      </w:pPr>
    </w:p>
    <w:p w14:paraId="269483ED" w14:textId="77777777" w:rsidR="00000000" w:rsidRDefault="003C26CA">
      <w:pPr>
        <w:pStyle w:val="Speaker"/>
        <w:rPr>
          <w:rtl/>
        </w:rPr>
      </w:pPr>
      <w:bookmarkStart w:id="334" w:name="FS000000487T11_06_2003_16_18_38"/>
      <w:bookmarkEnd w:id="334"/>
      <w:r>
        <w:rPr>
          <w:rFonts w:hint="eastAsia"/>
          <w:rtl/>
        </w:rPr>
        <w:t>נסים</w:t>
      </w:r>
      <w:r>
        <w:rPr>
          <w:rtl/>
        </w:rPr>
        <w:t xml:space="preserve"> דה</w:t>
      </w:r>
      <w:r>
        <w:rPr>
          <w:rtl/>
        </w:rPr>
        <w:t>ן (ש"ס):</w:t>
      </w:r>
    </w:p>
    <w:p w14:paraId="2A95EF8B" w14:textId="77777777" w:rsidR="00000000" w:rsidRDefault="003C26CA">
      <w:pPr>
        <w:pStyle w:val="a"/>
        <w:rPr>
          <w:rFonts w:hint="cs"/>
          <w:rtl/>
        </w:rPr>
      </w:pPr>
    </w:p>
    <w:p w14:paraId="5513762B" w14:textId="77777777" w:rsidR="00000000" w:rsidRDefault="003C26CA">
      <w:pPr>
        <w:pStyle w:val="a"/>
        <w:rPr>
          <w:rFonts w:hint="cs"/>
          <w:rtl/>
        </w:rPr>
      </w:pPr>
      <w:r>
        <w:rPr>
          <w:rFonts w:hint="cs"/>
          <w:rtl/>
        </w:rPr>
        <w:t>אדוני היושב-ראש, כבוד השר, ידידי היקר שר הבריאות, חברי חברי הכנסת, אני נמצא כאן בתוקף הבטחתי לא להיות אופוזיציה לממשלה, אף שאנחנו באופוזיציה, אבל למערכת הבריאות אני בקואליציה. אדוני, אני לא אומר את זה כאן כתוכחה אלא כעצה של חבר וידיד.</w:t>
      </w:r>
    </w:p>
    <w:p w14:paraId="66A9452E" w14:textId="77777777" w:rsidR="00000000" w:rsidRDefault="003C26CA">
      <w:pPr>
        <w:pStyle w:val="a"/>
        <w:rPr>
          <w:rFonts w:hint="cs"/>
          <w:rtl/>
        </w:rPr>
      </w:pPr>
    </w:p>
    <w:p w14:paraId="06CFF5B1" w14:textId="77777777" w:rsidR="00000000" w:rsidRDefault="003C26CA">
      <w:pPr>
        <w:pStyle w:val="a"/>
        <w:rPr>
          <w:rFonts w:hint="cs"/>
          <w:rtl/>
        </w:rPr>
      </w:pPr>
      <w:r>
        <w:rPr>
          <w:rFonts w:hint="cs"/>
          <w:rtl/>
        </w:rPr>
        <w:t xml:space="preserve">המצוקה של </w:t>
      </w:r>
      <w:r>
        <w:rPr>
          <w:rFonts w:hint="cs"/>
          <w:rtl/>
        </w:rPr>
        <w:t>בתי-החולים הממשלתיים, כידוע לך, אדוני השר, ידועה לכם, חברי הכנסת, אולי פחות, אבל אני יכול לומר לכם שהמצוקה בבתי-החולים הממשלתיים היא כל כך נוראה, שהיא מאיימת על המשך תפקודם ועל המשך השירות לציבור הרחב. משום מה? לא משום שלא יהיו משכורות לרופאים, זה כנראה מו</w:t>
      </w:r>
      <w:r>
        <w:rPr>
          <w:rFonts w:hint="cs"/>
          <w:rtl/>
        </w:rPr>
        <w:t xml:space="preserve">סדר ומסודר, המשכורות לרופאים ולאחיות, גם אם יקוצצו במסגרת התוכנית הכלכלית, יינתנו בזמן, והרופאים יוכלו להמשיך לעבוד ולתת שירות. </w:t>
      </w:r>
    </w:p>
    <w:p w14:paraId="73114411" w14:textId="77777777" w:rsidR="00000000" w:rsidRDefault="003C26CA">
      <w:pPr>
        <w:pStyle w:val="a"/>
        <w:rPr>
          <w:rFonts w:hint="cs"/>
          <w:rtl/>
        </w:rPr>
      </w:pPr>
    </w:p>
    <w:p w14:paraId="786D25ED" w14:textId="77777777" w:rsidR="00000000" w:rsidRDefault="003C26CA">
      <w:pPr>
        <w:pStyle w:val="a"/>
        <w:rPr>
          <w:rFonts w:hint="cs"/>
          <w:rtl/>
        </w:rPr>
      </w:pPr>
      <w:r>
        <w:rPr>
          <w:rFonts w:hint="cs"/>
          <w:rtl/>
        </w:rPr>
        <w:t>אלא מאי? אותם רופאים יקרים, ויש לנו רופאים מצוינים ואחיות נפלאות במדינת ישראל, וגם שאר עובדי המינהל והמשק הם מצוינים - עם כל ה</w:t>
      </w:r>
      <w:r>
        <w:rPr>
          <w:rFonts w:hint="cs"/>
          <w:rtl/>
        </w:rPr>
        <w:t xml:space="preserve">רצון הטוב שלהם להמשיך לעבוד ולשרת את האזרח, הכלים העומדים לרשותם, כמו מכשור נכון, מכשור תקין, תרופות וכמובן שאר הכלים שנועדו לשרת את החולים בבתי-החולים, לצערי הרב עומדים בסכנה שהם לא יהיו זמינים, לא יהיו נגישים ולא יהיו תקינים. משום מה? היות שהחברה שמספקת </w:t>
      </w:r>
      <w:r>
        <w:rPr>
          <w:rFonts w:hint="cs"/>
          <w:rtl/>
        </w:rPr>
        <w:t>אותם לבתי-החולים הממשלתיים, חברת "שראל", וגם חברות תרופות אחרות וחברות אספקה אחרות לא מקבלות כבר זמן רב את שכרן ואת מה שמגיע להן, והן כמובן יפסיקו לשרת את בתי-החולים הממשלתיים. הם יפסיקו לספק תרופות. בתי-חולים ששולחים את הכביסה לחברות חיצוניות, החברות יפסי</w:t>
      </w:r>
      <w:r>
        <w:rPr>
          <w:rFonts w:hint="cs"/>
          <w:rtl/>
        </w:rPr>
        <w:t>קו לקבל מהם את הכביסה. חברות שמספקות מזון, יפסיקו לספק את המזון. כל זה היות שיש לבתי-החולים הממשלתיים קשיים עצומים, הם אינם מסוגלים לשלם את חובותיהם, וצריכים למצוא פתרון.</w:t>
      </w:r>
    </w:p>
    <w:p w14:paraId="0E54E8B7" w14:textId="77777777" w:rsidR="00000000" w:rsidRDefault="003C26CA">
      <w:pPr>
        <w:pStyle w:val="a"/>
        <w:rPr>
          <w:rFonts w:hint="cs"/>
          <w:rtl/>
        </w:rPr>
      </w:pPr>
    </w:p>
    <w:p w14:paraId="6A707272" w14:textId="77777777" w:rsidR="00000000" w:rsidRDefault="003C26CA">
      <w:pPr>
        <w:pStyle w:val="a"/>
        <w:rPr>
          <w:rFonts w:hint="cs"/>
          <w:rtl/>
        </w:rPr>
      </w:pPr>
      <w:r>
        <w:rPr>
          <w:rFonts w:hint="cs"/>
          <w:rtl/>
        </w:rPr>
        <w:t>הפתרון הוא כמובן בכמה תחומים - גם באיזון התקציבי, גם בהתייעלות וגם במציאת פתרון לחבר</w:t>
      </w:r>
      <w:r>
        <w:rPr>
          <w:rFonts w:hint="cs"/>
          <w:rtl/>
        </w:rPr>
        <w:t xml:space="preserve">ה שתספק את כל הדברים האלה. בעבר ובהווה יש חברת "שראל", שהיא חברה טובה, חברה שמנוהלת נכון. האוצר משום מה לא אוהב אותה, אני יודע את זה מניסיון, אדוני השר. היתרון של הגודל הוא יתרון חשוב. לחברת "שראל" יש יתרון הגודל. היא יכולה להיות הקניין עבור כל בתי-החולים </w:t>
      </w:r>
      <w:r>
        <w:rPr>
          <w:rFonts w:hint="cs"/>
          <w:rtl/>
        </w:rPr>
        <w:t>בארץ. יתרון הגודל נותן אפקט משמעותי להוזלת מחירים. אם יש בעיות כאלה ואחרות בניהול, ואני לא חושב שיש - אבל גם אם לפי האוצר יש בעיה כזאת או אחרת והיא ניתנת לפתרון בלי להרוג את החברה, בלי לחסל את החברה, אפשר להמשיך עם החברה הזאת, במיוחד שכל בתי-החולים הממשלתי</w:t>
      </w:r>
      <w:r>
        <w:rPr>
          <w:rFonts w:hint="cs"/>
          <w:rtl/>
        </w:rPr>
        <w:t xml:space="preserve">ים משתמשים בחברה הזאת כבבנק. </w:t>
      </w:r>
    </w:p>
    <w:p w14:paraId="76E36191" w14:textId="77777777" w:rsidR="00000000" w:rsidRDefault="003C26CA">
      <w:pPr>
        <w:pStyle w:val="a"/>
        <w:rPr>
          <w:rFonts w:hint="cs"/>
          <w:rtl/>
        </w:rPr>
      </w:pPr>
    </w:p>
    <w:p w14:paraId="0C22F5EF" w14:textId="77777777" w:rsidR="00000000" w:rsidRDefault="003C26CA">
      <w:pPr>
        <w:pStyle w:val="a"/>
        <w:rPr>
          <w:rFonts w:hint="cs"/>
          <w:rtl/>
        </w:rPr>
      </w:pPr>
      <w:r>
        <w:rPr>
          <w:rFonts w:hint="cs"/>
          <w:rtl/>
        </w:rPr>
        <w:t>בתי-החולים פשוט לא משלמים לחברה הזאת בזמן את מה שהאוצר לא משלם לבתי-החולים בזמן, את מה שקופות-החולים לא משלמות לבתי-החולים בזמן, ואת האשראי הזה שמגיע להם והם לא יכולים לקחת מהבנקים, הם לוקחים אצל אותה חברה. לא רצוי לבנות מערכ</w:t>
      </w:r>
      <w:r>
        <w:rPr>
          <w:rFonts w:hint="cs"/>
          <w:rtl/>
        </w:rPr>
        <w:t>ת שכל הזמן בנויה רק על אשראי ועל משיכות יתר. בניהול נכון וניהול כלכלי נכון, צריך שכל אחד ישלם את חובו בזמן. אבל בימים של מצוקה נוראה כזאת, זה אחד הפתרונות שבתי-החולים הממשלתיים מוצאים. האשראי הוא לא לאורך זמן ולא לכל סכום, כי גם חברה כמו "שראל" לא יכולה לע</w:t>
      </w:r>
      <w:r>
        <w:rPr>
          <w:rFonts w:hint="cs"/>
          <w:rtl/>
        </w:rPr>
        <w:t>מוד בכל אשראי ובכל סכום, וגם היא יכולה להתמוטט, מה שיביא להתמוטטות של כל המערכת.</w:t>
      </w:r>
    </w:p>
    <w:p w14:paraId="344187D9" w14:textId="77777777" w:rsidR="00000000" w:rsidRDefault="003C26CA">
      <w:pPr>
        <w:pStyle w:val="a"/>
        <w:rPr>
          <w:rFonts w:hint="cs"/>
          <w:rtl/>
        </w:rPr>
      </w:pPr>
    </w:p>
    <w:p w14:paraId="5105683F" w14:textId="77777777" w:rsidR="00000000" w:rsidRDefault="003C26CA">
      <w:pPr>
        <w:pStyle w:val="a"/>
        <w:rPr>
          <w:rFonts w:hint="cs"/>
          <w:rtl/>
        </w:rPr>
      </w:pPr>
      <w:r>
        <w:rPr>
          <w:rFonts w:hint="cs"/>
          <w:rtl/>
        </w:rPr>
        <w:t>לכן, אדוני השר, אני בטוח שהדברים האלה ידועים לך. אני אומר כאן רק כדי לסבר את האוזן ולהיות שותף. אנחנו מעמידים את עצמנו, כל חברי הכנסת, לרשותך, אדוני השר, כדי לעזור לך למצוא פ</w:t>
      </w:r>
      <w:r>
        <w:rPr>
          <w:rFonts w:hint="cs"/>
          <w:rtl/>
        </w:rPr>
        <w:t xml:space="preserve">תרון שחס ושלום בתי-החולים הממשלתיים לא יעמדו בפני שוקת שבורה ולא יוכלו לספק את המוצר הבסיסי שהוא בריאות לעם לתושבי מדינת ישראל. תודה רבה.      </w:t>
      </w:r>
    </w:p>
    <w:p w14:paraId="577D1F9D" w14:textId="77777777" w:rsidR="00000000" w:rsidRDefault="003C26CA">
      <w:pPr>
        <w:pStyle w:val="a"/>
        <w:rPr>
          <w:rFonts w:hint="cs"/>
          <w:rtl/>
        </w:rPr>
      </w:pPr>
    </w:p>
    <w:p w14:paraId="7632A4FF" w14:textId="77777777" w:rsidR="00000000" w:rsidRDefault="003C26CA">
      <w:pPr>
        <w:pStyle w:val="ad"/>
        <w:rPr>
          <w:rtl/>
        </w:rPr>
      </w:pPr>
      <w:r>
        <w:rPr>
          <w:rtl/>
        </w:rPr>
        <w:t>היו"ר אלי בן-מנחם:</w:t>
      </w:r>
    </w:p>
    <w:p w14:paraId="0FF0B81C" w14:textId="77777777" w:rsidR="00000000" w:rsidRDefault="003C26CA">
      <w:pPr>
        <w:pStyle w:val="a"/>
        <w:rPr>
          <w:rtl/>
        </w:rPr>
      </w:pPr>
    </w:p>
    <w:p w14:paraId="20D3CC30" w14:textId="77777777" w:rsidR="00000000" w:rsidRDefault="003C26CA">
      <w:pPr>
        <w:pStyle w:val="a"/>
        <w:rPr>
          <w:rFonts w:hint="cs"/>
          <w:rtl/>
        </w:rPr>
      </w:pPr>
      <w:r>
        <w:rPr>
          <w:rFonts w:hint="cs"/>
          <w:rtl/>
        </w:rPr>
        <w:t xml:space="preserve">תודה לחבר הכנסת נסים דהן. אני מזמין את חברת הכנסת אילנה כהן. בבקשה. שלוש דקות. אחריה </w:t>
      </w:r>
      <w:r>
        <w:rPr>
          <w:rtl/>
        </w:rPr>
        <w:t>–</w:t>
      </w:r>
      <w:r>
        <w:rPr>
          <w:rFonts w:hint="cs"/>
          <w:rtl/>
        </w:rPr>
        <w:t xml:space="preserve"> חבר </w:t>
      </w:r>
      <w:r>
        <w:rPr>
          <w:rFonts w:hint="cs"/>
          <w:rtl/>
        </w:rPr>
        <w:t>הכנסת איוב קרא.</w:t>
      </w:r>
    </w:p>
    <w:p w14:paraId="784D01E2" w14:textId="77777777" w:rsidR="00000000" w:rsidRDefault="003C26CA">
      <w:pPr>
        <w:pStyle w:val="a"/>
        <w:rPr>
          <w:rFonts w:hint="cs"/>
          <w:rtl/>
        </w:rPr>
      </w:pPr>
    </w:p>
    <w:p w14:paraId="3D4E4100" w14:textId="77777777" w:rsidR="00000000" w:rsidRDefault="003C26CA">
      <w:pPr>
        <w:pStyle w:val="Speaker"/>
        <w:rPr>
          <w:rtl/>
        </w:rPr>
      </w:pPr>
      <w:bookmarkStart w:id="335" w:name="FS000001063T11_06_2003_16_37_16"/>
      <w:bookmarkEnd w:id="335"/>
      <w:r>
        <w:rPr>
          <w:rFonts w:hint="eastAsia"/>
          <w:rtl/>
        </w:rPr>
        <w:t>אילנה</w:t>
      </w:r>
      <w:r>
        <w:rPr>
          <w:rtl/>
        </w:rPr>
        <w:t xml:space="preserve"> כהן (עם אחד):</w:t>
      </w:r>
    </w:p>
    <w:p w14:paraId="7E206740" w14:textId="77777777" w:rsidR="00000000" w:rsidRDefault="003C26CA">
      <w:pPr>
        <w:pStyle w:val="a"/>
        <w:rPr>
          <w:rFonts w:hint="cs"/>
          <w:rtl/>
        </w:rPr>
      </w:pPr>
    </w:p>
    <w:p w14:paraId="3C2602AD" w14:textId="77777777" w:rsidR="00000000" w:rsidRDefault="003C26CA">
      <w:pPr>
        <w:pStyle w:val="a"/>
        <w:rPr>
          <w:rFonts w:hint="cs"/>
          <w:rtl/>
        </w:rPr>
      </w:pPr>
      <w:r>
        <w:rPr>
          <w:rFonts w:hint="cs"/>
          <w:rtl/>
        </w:rPr>
        <w:t xml:space="preserve">כבוד היושב-ראש, שר הבריאות, חברי הכנסת, דובר קודם על הציוד, ואני רוצה לדבר על ההון האנושי. אני רוצה לפנות לכל חברי הכנסת, במיוחד לשר הבריאות ולשר האוצר ולראש הממשלה. רבותי, אף אחד לא יכול להתעלם מזה שאנחנו מזדקנים. אם </w:t>
      </w:r>
      <w:r>
        <w:rPr>
          <w:rFonts w:hint="cs"/>
          <w:rtl/>
        </w:rPr>
        <w:t>תוחלת החיים עלתה והטכנולוגיה אפשרה לאזרחי מדינת ישראל לחיות יותר, אז תנו להם לחיות בכבוד.</w:t>
      </w:r>
    </w:p>
    <w:p w14:paraId="19418D94" w14:textId="77777777" w:rsidR="00000000" w:rsidRDefault="003C26CA">
      <w:pPr>
        <w:pStyle w:val="a"/>
        <w:rPr>
          <w:rFonts w:hint="cs"/>
          <w:rtl/>
        </w:rPr>
      </w:pPr>
    </w:p>
    <w:p w14:paraId="02E11B5F" w14:textId="77777777" w:rsidR="00000000" w:rsidRDefault="003C26CA">
      <w:pPr>
        <w:pStyle w:val="a"/>
        <w:rPr>
          <w:rFonts w:hint="cs"/>
          <w:rtl/>
        </w:rPr>
      </w:pPr>
      <w:r>
        <w:rPr>
          <w:rFonts w:hint="cs"/>
          <w:rtl/>
        </w:rPr>
        <w:t>ראה איזה פלא. כל פעם כשממשלה מתחלפת, אנשי אגף התקציבים מייד מגישים את כל ההצעות שהם חלמו עליהן, ותראו מה הם רצו לעשות במערכת הבריאות. קודם כול הם רצו להעביר את טיפות</w:t>
      </w:r>
      <w:r>
        <w:rPr>
          <w:rFonts w:hint="cs"/>
          <w:rtl/>
        </w:rPr>
        <w:t xml:space="preserve">-החלב, ואני שמחה שזה לא עבר. אחר כך - תאגוד בתי-החולים; אבל אני לא רוצה לדבר על זה היום, כי היום יותר חשוב לדבר על הפרטת בתי-החולים הגריאטריים במדינת ישראל. </w:t>
      </w:r>
    </w:p>
    <w:p w14:paraId="10E3AC42" w14:textId="77777777" w:rsidR="00000000" w:rsidRDefault="003C26CA">
      <w:pPr>
        <w:pStyle w:val="a"/>
        <w:rPr>
          <w:rFonts w:hint="cs"/>
          <w:rtl/>
        </w:rPr>
      </w:pPr>
    </w:p>
    <w:p w14:paraId="095421EB" w14:textId="77777777" w:rsidR="00000000" w:rsidRDefault="003C26CA">
      <w:pPr>
        <w:pStyle w:val="a"/>
        <w:rPr>
          <w:rFonts w:hint="cs"/>
          <w:rtl/>
        </w:rPr>
      </w:pPr>
      <w:r>
        <w:rPr>
          <w:rFonts w:hint="cs"/>
          <w:rtl/>
        </w:rPr>
        <w:t xml:space="preserve">אפשר לחשוב כמה בתי-חולים גריאטריים יש לנו. מדובר בבתי-חולים גריאטריים של הממשלה, כי תפקיד הממשלה </w:t>
      </w:r>
      <w:r>
        <w:rPr>
          <w:rFonts w:hint="cs"/>
          <w:rtl/>
        </w:rPr>
        <w:t>לדאוג לבריאות העם. בתי-חולים גריאטריים כאלה, שיש בהם אנשים מקצועיים, רופאים מקצועיים, אחיות לתפארת מדינת ישראל, שעושים נפלאות -  אנחנו רואים היום את המצוקה במחלקות הפנימיות בבתי-החולים הכלליים, את כל המסדרונות המלאים, שיש אפשרות להעביר לבתי-חולים מקצועיים;</w:t>
      </w:r>
      <w:r>
        <w:rPr>
          <w:rFonts w:hint="cs"/>
          <w:rtl/>
        </w:rPr>
        <w:t xml:space="preserve"> כי להפריט זו לא חוכמה, כל דבר שזז היום מפריטים. זה לא מפעל, יש אנשים שחיים בו, אנשים שלא יכולים לשבות ולזעוק - והיום אני מרשה לעצמי לדבר במקומם.</w:t>
      </w:r>
    </w:p>
    <w:p w14:paraId="7BA5F8DA" w14:textId="77777777" w:rsidR="00000000" w:rsidRDefault="003C26CA">
      <w:pPr>
        <w:pStyle w:val="a"/>
        <w:rPr>
          <w:rFonts w:hint="cs"/>
          <w:rtl/>
        </w:rPr>
      </w:pPr>
    </w:p>
    <w:p w14:paraId="2948C426" w14:textId="77777777" w:rsidR="00000000" w:rsidRDefault="003C26CA">
      <w:pPr>
        <w:pStyle w:val="a"/>
        <w:rPr>
          <w:rFonts w:hint="cs"/>
          <w:rtl/>
        </w:rPr>
      </w:pPr>
      <w:r>
        <w:rPr>
          <w:rFonts w:hint="cs"/>
          <w:rtl/>
        </w:rPr>
        <w:t>אני חושבת שחולים כאלה - אנשי האוצר אפילו לא ביקרו בבתי-החולים האלה, הגריאטריים, ומה אנחנו רואים שם למעשה? אנש</w:t>
      </w:r>
      <w:r>
        <w:rPr>
          <w:rFonts w:hint="cs"/>
          <w:rtl/>
        </w:rPr>
        <w:t>ים חולים כל כך מורכבים, חולים מונשמים עם פצעי לחץ, אנשים קשי יום שבסך הכול מה הם רוצים? לקבל טיפול נאות. ולמה רוצים פתאום להעביר אותם? כי אומרים: אולי זה יהיה יותר זול. אני אגיד לכם - אתם יודעים מה הכי זול? שלא יטפלו בהם, אז באמת לא צריך להוציא שום הוצאה.</w:t>
      </w:r>
    </w:p>
    <w:p w14:paraId="6799B082" w14:textId="77777777" w:rsidR="00000000" w:rsidRDefault="003C26CA">
      <w:pPr>
        <w:pStyle w:val="a"/>
        <w:rPr>
          <w:rFonts w:hint="cs"/>
          <w:rtl/>
        </w:rPr>
      </w:pPr>
    </w:p>
    <w:p w14:paraId="0E1548BE" w14:textId="77777777" w:rsidR="00000000" w:rsidRDefault="003C26CA">
      <w:pPr>
        <w:pStyle w:val="a"/>
        <w:rPr>
          <w:rFonts w:hint="cs"/>
          <w:rtl/>
        </w:rPr>
      </w:pPr>
      <w:r>
        <w:rPr>
          <w:rFonts w:hint="cs"/>
          <w:rtl/>
        </w:rPr>
        <w:t>ואנחנו רואים את ההכשרה המקצועית הכי טובה בבתי-החולים הגריאטריים האלה - את ההתמחות של הרופאים, של האחיות - אלה אנשים שעברו הכשרה מיוחדת, למשל האחיות שעברו את הקורסים העל-בסיסיים, וכן הלאה. הם נותנים, וכל בתי-החולים הפרטיים שואבים משם.</w:t>
      </w:r>
    </w:p>
    <w:p w14:paraId="61944882" w14:textId="77777777" w:rsidR="00000000" w:rsidRDefault="003C26CA">
      <w:pPr>
        <w:pStyle w:val="a"/>
        <w:rPr>
          <w:rFonts w:hint="cs"/>
          <w:rtl/>
        </w:rPr>
      </w:pPr>
    </w:p>
    <w:p w14:paraId="10AE98DE" w14:textId="77777777" w:rsidR="00000000" w:rsidRDefault="003C26CA">
      <w:pPr>
        <w:pStyle w:val="a"/>
        <w:rPr>
          <w:rFonts w:hint="cs"/>
          <w:rtl/>
        </w:rPr>
      </w:pPr>
      <w:r>
        <w:rPr>
          <w:rFonts w:hint="cs"/>
          <w:rtl/>
        </w:rPr>
        <w:t xml:space="preserve">בתי-החולים הפרטיים, </w:t>
      </w:r>
      <w:r>
        <w:rPr>
          <w:rFonts w:hint="cs"/>
          <w:rtl/>
        </w:rPr>
        <w:t>לצערי הרב, לא מקדישים לחינוך, כי את כל הקורסים ואת הכול עושים בבתי-החולים הממשלתיים, הם לוקחים מן המוכן. ואין ספק, כשזה יעבור לבתי-החולים הפרטיים, לידיים פרטיות - זה רווח והפסד, ולא תמיד עושים רווח והפסד בחיי אנוש.</w:t>
      </w:r>
    </w:p>
    <w:p w14:paraId="152B36DF" w14:textId="77777777" w:rsidR="00000000" w:rsidRDefault="003C26CA">
      <w:pPr>
        <w:pStyle w:val="a"/>
        <w:rPr>
          <w:rFonts w:hint="cs"/>
          <w:rtl/>
        </w:rPr>
      </w:pPr>
    </w:p>
    <w:p w14:paraId="35E4C1A9" w14:textId="77777777" w:rsidR="00000000" w:rsidRDefault="003C26CA">
      <w:pPr>
        <w:pStyle w:val="a"/>
        <w:rPr>
          <w:rFonts w:hint="cs"/>
          <w:rtl/>
        </w:rPr>
      </w:pPr>
      <w:r>
        <w:rPr>
          <w:rFonts w:hint="cs"/>
          <w:rtl/>
        </w:rPr>
        <w:t>ומה יהיה הרווח הגדול מזה? הרי אנחנו יודע</w:t>
      </w:r>
      <w:r>
        <w:rPr>
          <w:rFonts w:hint="cs"/>
          <w:rtl/>
        </w:rPr>
        <w:t>ים - בכל פיגוע, מישהו עושה חס וחלילה את חשבון הרווח וההפסד? הרי אנחנו מקדישים הכול להצלת חיים.</w:t>
      </w:r>
    </w:p>
    <w:p w14:paraId="23E63029" w14:textId="77777777" w:rsidR="00000000" w:rsidRDefault="003C26CA">
      <w:pPr>
        <w:pStyle w:val="a"/>
        <w:rPr>
          <w:rFonts w:hint="cs"/>
          <w:rtl/>
        </w:rPr>
      </w:pPr>
    </w:p>
    <w:p w14:paraId="50D25E79" w14:textId="77777777" w:rsidR="00000000" w:rsidRDefault="003C26CA">
      <w:pPr>
        <w:pStyle w:val="a"/>
        <w:rPr>
          <w:rFonts w:hint="cs"/>
          <w:rtl/>
        </w:rPr>
      </w:pPr>
      <w:r>
        <w:rPr>
          <w:rFonts w:hint="cs"/>
          <w:rtl/>
        </w:rPr>
        <w:t>ופתאום אנחנו רואים ששוב הולכים לפגוע בשכבות החלשות. בהתחלה רצו להוריד להם את שעות הסיעוד - ואני שמחה שזה לא הורד, שהורידו בסוף שלושת-רבעי שעה ולא למחצית - רצו ל</w:t>
      </w:r>
      <w:r>
        <w:rPr>
          <w:rFonts w:hint="cs"/>
          <w:rtl/>
        </w:rPr>
        <w:t>הקפיא להם את קצבאות הזיקנה, גם זה הורד. אז הם אשמים שהם חולים? ולכן רוצים להעביר אותם.</w:t>
      </w:r>
    </w:p>
    <w:p w14:paraId="317F3009" w14:textId="77777777" w:rsidR="00000000" w:rsidRDefault="003C26CA">
      <w:pPr>
        <w:pStyle w:val="a"/>
        <w:rPr>
          <w:rFonts w:hint="cs"/>
          <w:rtl/>
        </w:rPr>
      </w:pPr>
    </w:p>
    <w:p w14:paraId="77628835" w14:textId="77777777" w:rsidR="00000000" w:rsidRDefault="003C26CA">
      <w:pPr>
        <w:pStyle w:val="a"/>
        <w:rPr>
          <w:rFonts w:hint="cs"/>
          <w:rtl/>
        </w:rPr>
      </w:pPr>
      <w:r>
        <w:rPr>
          <w:rFonts w:hint="cs"/>
          <w:rtl/>
        </w:rPr>
        <w:t xml:space="preserve">אני רוצה לפנות אליך, שר הבריאות. אני יודעת שגם לא נתנו לך את הזמן, כי ההצעה הזאת הועלתה בהחלטת הממשלה, כשבקושי היית שבוע בתפקיד שר הבריאות. אני חושבת שמן הראוי לתת לשר </w:t>
      </w:r>
      <w:r>
        <w:rPr>
          <w:rFonts w:hint="cs"/>
          <w:rtl/>
        </w:rPr>
        <w:t>הבריאות ללמוד את הנושא, לראות, לבקר, לשמוע את האנשים המקצועיים ולא את האנשים שעוסקים רק בשאלה איפה יהיה להם יותר זול.</w:t>
      </w:r>
    </w:p>
    <w:p w14:paraId="1A104946" w14:textId="77777777" w:rsidR="00000000" w:rsidRDefault="003C26CA">
      <w:pPr>
        <w:pStyle w:val="a"/>
        <w:rPr>
          <w:rFonts w:hint="cs"/>
          <w:rtl/>
        </w:rPr>
      </w:pPr>
    </w:p>
    <w:p w14:paraId="7DD7CB2E" w14:textId="77777777" w:rsidR="00000000" w:rsidRDefault="003C26CA">
      <w:pPr>
        <w:pStyle w:val="a"/>
        <w:rPr>
          <w:rFonts w:hint="cs"/>
          <w:rtl/>
        </w:rPr>
      </w:pPr>
      <w:r>
        <w:rPr>
          <w:rFonts w:hint="cs"/>
          <w:rtl/>
        </w:rPr>
        <w:t xml:space="preserve">אני רוצה להגיד לכם, שלמי שיש כסף היום לשלם 10,000,  13,000 שקל - אין לו הבעיה הזאת, הוא בוחר את המקום הכי טוב שיכול להיות. </w:t>
      </w:r>
    </w:p>
    <w:p w14:paraId="5A9AB239" w14:textId="77777777" w:rsidR="00000000" w:rsidRDefault="003C26CA">
      <w:pPr>
        <w:pStyle w:val="a"/>
        <w:rPr>
          <w:rFonts w:hint="cs"/>
          <w:rtl/>
        </w:rPr>
      </w:pPr>
    </w:p>
    <w:p w14:paraId="7BB42120" w14:textId="77777777" w:rsidR="00000000" w:rsidRDefault="003C26CA">
      <w:pPr>
        <w:pStyle w:val="a"/>
        <w:rPr>
          <w:rFonts w:hint="cs"/>
          <w:rtl/>
        </w:rPr>
      </w:pPr>
      <w:r>
        <w:rPr>
          <w:rFonts w:hint="cs"/>
          <w:rtl/>
        </w:rPr>
        <w:t>אז אם יש ארב</w:t>
      </w:r>
      <w:r>
        <w:rPr>
          <w:rFonts w:hint="cs"/>
          <w:rtl/>
        </w:rPr>
        <w:t>עה בתי-חולים - הרי אנחנו מדברים על בית-החולים הגריאטרי בראשון-לציון, שם הקרקע היא לא של המדינה, ואני כבר שמעתי שכשייסגר בית-החולים, שרוצים לסגור אותו, רוצים להקים שם כפר נופש, אני לא יודעת מה.</w:t>
      </w:r>
    </w:p>
    <w:p w14:paraId="4867C275" w14:textId="77777777" w:rsidR="00000000" w:rsidRDefault="003C26CA">
      <w:pPr>
        <w:pStyle w:val="a"/>
        <w:rPr>
          <w:rFonts w:hint="cs"/>
          <w:rtl/>
        </w:rPr>
      </w:pPr>
    </w:p>
    <w:p w14:paraId="4F9BE9D4" w14:textId="77777777" w:rsidR="00000000" w:rsidRDefault="003C26CA">
      <w:pPr>
        <w:pStyle w:val="a"/>
        <w:rPr>
          <w:rFonts w:hint="cs"/>
          <w:rtl/>
        </w:rPr>
      </w:pPr>
      <w:r>
        <w:rPr>
          <w:rFonts w:hint="cs"/>
          <w:rtl/>
        </w:rPr>
        <w:t>אז זה לא חבל? רבותי, החיפזון בא מהשטן, ואני אומרת לכם - בתור א</w:t>
      </w:r>
      <w:r>
        <w:rPr>
          <w:rFonts w:hint="cs"/>
          <w:rtl/>
        </w:rPr>
        <w:t>חות ותיקה שעבדה 37 שנים במחלקה פנימית - אני יודעת כמה עוברים החולים האלה עד שהם מתקבלים לבתי-החולים האלה לקבל את הטיפול הטוב. אז בואו לא נמהר עם זה, ואני רוצה להגיד לכם - אנחנו מדברים על ההורים שלנו, ולא ירחק היום - על אלה שיושבים פה, ועל הרבה אזרחים במדינ</w:t>
      </w:r>
      <w:r>
        <w:rPr>
          <w:rFonts w:hint="cs"/>
          <w:rtl/>
        </w:rPr>
        <w:t xml:space="preserve">ת ישראל. </w:t>
      </w:r>
    </w:p>
    <w:p w14:paraId="2B66565D" w14:textId="77777777" w:rsidR="00000000" w:rsidRDefault="003C26CA">
      <w:pPr>
        <w:pStyle w:val="a"/>
        <w:rPr>
          <w:rFonts w:hint="cs"/>
          <w:rtl/>
        </w:rPr>
      </w:pPr>
    </w:p>
    <w:p w14:paraId="100BFA4A" w14:textId="77777777" w:rsidR="00000000" w:rsidRDefault="003C26CA">
      <w:pPr>
        <w:pStyle w:val="a"/>
        <w:rPr>
          <w:rFonts w:hint="cs"/>
          <w:rtl/>
        </w:rPr>
      </w:pPr>
      <w:r>
        <w:rPr>
          <w:rFonts w:hint="cs"/>
          <w:rtl/>
        </w:rPr>
        <w:t>אני רוצה לקרוא לשר הבריאות שלא ייתן לנהל את מערכת הבריאות על-ידי אגף התקציבים, כי הם בחיים שלהם עוד לא ראו. אני מודיעה לך דבר אחד - - -</w:t>
      </w:r>
    </w:p>
    <w:p w14:paraId="368DADD1" w14:textId="77777777" w:rsidR="00000000" w:rsidRDefault="003C26CA">
      <w:pPr>
        <w:pStyle w:val="ad"/>
        <w:rPr>
          <w:rtl/>
        </w:rPr>
      </w:pPr>
      <w:r>
        <w:rPr>
          <w:rtl/>
        </w:rPr>
        <w:br/>
        <w:t>היו"ר אלי בן-מנחם:</w:t>
      </w:r>
    </w:p>
    <w:p w14:paraId="745208F5" w14:textId="77777777" w:rsidR="00000000" w:rsidRDefault="003C26CA">
      <w:pPr>
        <w:pStyle w:val="a"/>
        <w:rPr>
          <w:rFonts w:hint="cs"/>
          <w:rtl/>
        </w:rPr>
      </w:pPr>
    </w:p>
    <w:p w14:paraId="0A2E9DA3" w14:textId="77777777" w:rsidR="00000000" w:rsidRDefault="003C26CA">
      <w:pPr>
        <w:pStyle w:val="a"/>
        <w:rPr>
          <w:rFonts w:hint="cs"/>
          <w:rtl/>
        </w:rPr>
      </w:pPr>
      <w:r>
        <w:rPr>
          <w:rFonts w:hint="cs"/>
          <w:rtl/>
        </w:rPr>
        <w:t>חברת הכנסת אילנה כהן.</w:t>
      </w:r>
    </w:p>
    <w:p w14:paraId="396228CB" w14:textId="77777777" w:rsidR="00000000" w:rsidRDefault="003C26CA">
      <w:pPr>
        <w:pStyle w:val="SpeakerCon"/>
        <w:rPr>
          <w:rtl/>
        </w:rPr>
      </w:pPr>
      <w:r>
        <w:rPr>
          <w:rtl/>
        </w:rPr>
        <w:br/>
      </w:r>
      <w:bookmarkStart w:id="336" w:name="FS000001063T11_06_2003_16_27_52"/>
      <w:bookmarkStart w:id="337" w:name="FS000001063T11_06_2003_16_27_56C"/>
      <w:bookmarkEnd w:id="336"/>
      <w:bookmarkEnd w:id="337"/>
      <w:r>
        <w:rPr>
          <w:rtl/>
        </w:rPr>
        <w:t>אילנה כהן (עם אחד):</w:t>
      </w:r>
    </w:p>
    <w:p w14:paraId="05C3BE87" w14:textId="77777777" w:rsidR="00000000" w:rsidRDefault="003C26CA">
      <w:pPr>
        <w:pStyle w:val="a"/>
        <w:rPr>
          <w:rFonts w:hint="cs"/>
          <w:rtl/>
        </w:rPr>
      </w:pPr>
    </w:p>
    <w:p w14:paraId="4170FF29" w14:textId="77777777" w:rsidR="00000000" w:rsidRDefault="003C26CA">
      <w:pPr>
        <w:pStyle w:val="a"/>
        <w:rPr>
          <w:rFonts w:hint="cs"/>
          <w:rtl/>
        </w:rPr>
      </w:pPr>
      <w:r>
        <w:rPr>
          <w:rFonts w:hint="cs"/>
          <w:rtl/>
        </w:rPr>
        <w:t xml:space="preserve">עוד דקה אחת. תן לי דקה אחת - - </w:t>
      </w:r>
    </w:p>
    <w:p w14:paraId="26F991A0" w14:textId="77777777" w:rsidR="00000000" w:rsidRDefault="003C26CA">
      <w:pPr>
        <w:pStyle w:val="ad"/>
        <w:rPr>
          <w:rtl/>
        </w:rPr>
      </w:pPr>
      <w:r>
        <w:rPr>
          <w:rtl/>
        </w:rPr>
        <w:br/>
        <w:t>היו"ר אלי ב</w:t>
      </w:r>
      <w:r>
        <w:rPr>
          <w:rtl/>
        </w:rPr>
        <w:t>ן-מנחם:</w:t>
      </w:r>
    </w:p>
    <w:p w14:paraId="4F5476C6" w14:textId="77777777" w:rsidR="00000000" w:rsidRDefault="003C26CA">
      <w:pPr>
        <w:pStyle w:val="a"/>
        <w:rPr>
          <w:rtl/>
        </w:rPr>
      </w:pPr>
    </w:p>
    <w:p w14:paraId="765D66FD" w14:textId="77777777" w:rsidR="00000000" w:rsidRDefault="003C26CA">
      <w:pPr>
        <w:pStyle w:val="a"/>
        <w:rPr>
          <w:rFonts w:hint="cs"/>
          <w:rtl/>
        </w:rPr>
      </w:pPr>
      <w:r>
        <w:rPr>
          <w:rFonts w:hint="cs"/>
          <w:rtl/>
        </w:rPr>
        <w:t>נתתי לך עוד הרבה דקות - -</w:t>
      </w:r>
    </w:p>
    <w:p w14:paraId="7844E8AD" w14:textId="77777777" w:rsidR="00000000" w:rsidRDefault="003C26CA">
      <w:pPr>
        <w:pStyle w:val="SpeakerCon"/>
        <w:rPr>
          <w:rFonts w:hint="cs"/>
          <w:rtl/>
        </w:rPr>
      </w:pPr>
      <w:r>
        <w:rPr>
          <w:rtl/>
        </w:rPr>
        <w:br/>
      </w:r>
      <w:bookmarkStart w:id="338" w:name="FS000001063T11_06_2003_16_28_16C"/>
      <w:bookmarkEnd w:id="338"/>
      <w:r>
        <w:rPr>
          <w:rtl/>
        </w:rPr>
        <w:t>אילנה כהן (עם אחד):</w:t>
      </w:r>
    </w:p>
    <w:p w14:paraId="069F1CED" w14:textId="77777777" w:rsidR="00000000" w:rsidRDefault="003C26CA">
      <w:pPr>
        <w:pStyle w:val="SpeakerCon"/>
        <w:rPr>
          <w:rFonts w:hint="cs"/>
          <w:rtl/>
        </w:rPr>
      </w:pPr>
    </w:p>
    <w:p w14:paraId="21256F1D" w14:textId="77777777" w:rsidR="00000000" w:rsidRDefault="003C26CA">
      <w:pPr>
        <w:pStyle w:val="SpeakerCon"/>
        <w:rPr>
          <w:rFonts w:hint="cs"/>
          <w:b w:val="0"/>
          <w:bCs w:val="0"/>
          <w:u w:val="none"/>
          <w:rtl/>
        </w:rPr>
      </w:pPr>
      <w:r>
        <w:rPr>
          <w:rFonts w:hint="cs"/>
          <w:u w:val="none"/>
          <w:rtl/>
        </w:rPr>
        <w:tab/>
      </w:r>
      <w:r>
        <w:rPr>
          <w:rFonts w:hint="cs"/>
          <w:b w:val="0"/>
          <w:bCs w:val="0"/>
          <w:u w:val="none"/>
          <w:rtl/>
        </w:rPr>
        <w:t xml:space="preserve">- - בשם אזרחי מדינת ישראל - - - </w:t>
      </w:r>
    </w:p>
    <w:p w14:paraId="34247C29" w14:textId="77777777" w:rsidR="00000000" w:rsidRDefault="003C26CA">
      <w:pPr>
        <w:pStyle w:val="ad"/>
        <w:rPr>
          <w:rtl/>
        </w:rPr>
      </w:pPr>
      <w:r>
        <w:rPr>
          <w:rtl/>
        </w:rPr>
        <w:br/>
        <w:t>היו"ר אלי בן-מנחם:</w:t>
      </w:r>
    </w:p>
    <w:p w14:paraId="76BBF573" w14:textId="77777777" w:rsidR="00000000" w:rsidRDefault="003C26CA">
      <w:pPr>
        <w:pStyle w:val="a"/>
        <w:rPr>
          <w:rtl/>
        </w:rPr>
      </w:pPr>
    </w:p>
    <w:p w14:paraId="23C444B3" w14:textId="77777777" w:rsidR="00000000" w:rsidRDefault="003C26CA">
      <w:pPr>
        <w:pStyle w:val="a"/>
        <w:rPr>
          <w:rFonts w:hint="cs"/>
          <w:rtl/>
        </w:rPr>
      </w:pPr>
      <w:r>
        <w:rPr>
          <w:rFonts w:hint="cs"/>
          <w:rtl/>
        </w:rPr>
        <w:t>- - כי הנושא הוא מאוד כואב וחשוב.</w:t>
      </w:r>
    </w:p>
    <w:p w14:paraId="3B8C4DAF" w14:textId="77777777" w:rsidR="00000000" w:rsidRDefault="003C26CA">
      <w:pPr>
        <w:pStyle w:val="SpeakerCon"/>
        <w:rPr>
          <w:rtl/>
        </w:rPr>
      </w:pPr>
      <w:r>
        <w:rPr>
          <w:rtl/>
        </w:rPr>
        <w:br/>
      </w:r>
      <w:bookmarkStart w:id="339" w:name="FS000001063T11_06_2003_16_29_13C"/>
      <w:bookmarkEnd w:id="339"/>
      <w:r>
        <w:rPr>
          <w:rtl/>
        </w:rPr>
        <w:t>אילנה כהן (עם אחד):</w:t>
      </w:r>
    </w:p>
    <w:p w14:paraId="108D176E" w14:textId="77777777" w:rsidR="00000000" w:rsidRDefault="003C26CA">
      <w:pPr>
        <w:pStyle w:val="a"/>
        <w:rPr>
          <w:rtl/>
        </w:rPr>
      </w:pPr>
    </w:p>
    <w:p w14:paraId="0FC89D2C" w14:textId="77777777" w:rsidR="00000000" w:rsidRDefault="003C26CA">
      <w:pPr>
        <w:pStyle w:val="a"/>
        <w:rPr>
          <w:rFonts w:hint="cs"/>
          <w:rtl/>
        </w:rPr>
      </w:pPr>
      <w:r>
        <w:rPr>
          <w:rFonts w:hint="cs"/>
          <w:rtl/>
        </w:rPr>
        <w:t>עוד משפט אחד. אני רוצה להגיד לכם, אם אנשי אגף התקציבים היו יושבים, לא שבוע ימים, אלא יום</w:t>
      </w:r>
      <w:r>
        <w:rPr>
          <w:rFonts w:hint="cs"/>
          <w:rtl/>
        </w:rPr>
        <w:t xml:space="preserve"> אחד בבית-החולים הגריאטרי, אני יכולה להבטיח לכם שמזמן הם היו משנים את ההחלטות שלהם. הם אנשים צעירים שלא רואים את זה, והגיע הזמן שקודם כול הם ילמדו, ואחר כך יעבירו במחטף על-ידי החלטות ממשלה. </w:t>
      </w:r>
    </w:p>
    <w:p w14:paraId="1E425C08" w14:textId="77777777" w:rsidR="00000000" w:rsidRDefault="003C26CA">
      <w:pPr>
        <w:pStyle w:val="a"/>
        <w:rPr>
          <w:rFonts w:hint="cs"/>
          <w:rtl/>
        </w:rPr>
      </w:pPr>
    </w:p>
    <w:p w14:paraId="72D15779" w14:textId="77777777" w:rsidR="00000000" w:rsidRDefault="003C26CA">
      <w:pPr>
        <w:pStyle w:val="a"/>
        <w:rPr>
          <w:rFonts w:hint="cs"/>
          <w:rtl/>
        </w:rPr>
      </w:pPr>
      <w:r>
        <w:rPr>
          <w:rFonts w:hint="cs"/>
          <w:rtl/>
        </w:rPr>
        <w:t>אני כולי תקווה שגם שר הבריאות, גם שר האוצר, ואני קוראת גם לראש ה</w:t>
      </w:r>
      <w:r>
        <w:rPr>
          <w:rFonts w:hint="cs"/>
          <w:rtl/>
        </w:rPr>
        <w:t>ממשלה - להתעשת כולם ולא לעשות את הדברים האלה, ולו רק למען ההורים שלנו. תודה.</w:t>
      </w:r>
    </w:p>
    <w:p w14:paraId="6415C27A" w14:textId="77777777" w:rsidR="00000000" w:rsidRDefault="003C26CA">
      <w:pPr>
        <w:pStyle w:val="ad"/>
        <w:rPr>
          <w:rtl/>
        </w:rPr>
      </w:pPr>
      <w:r>
        <w:rPr>
          <w:rtl/>
        </w:rPr>
        <w:br/>
        <w:t>היו"ר אלי בן-מנחם:</w:t>
      </w:r>
    </w:p>
    <w:p w14:paraId="31D2B689" w14:textId="77777777" w:rsidR="00000000" w:rsidRDefault="003C26CA">
      <w:pPr>
        <w:pStyle w:val="a"/>
        <w:rPr>
          <w:rtl/>
        </w:rPr>
      </w:pPr>
    </w:p>
    <w:p w14:paraId="7BB1750A" w14:textId="77777777" w:rsidR="00000000" w:rsidRDefault="003C26CA">
      <w:pPr>
        <w:pStyle w:val="a"/>
        <w:rPr>
          <w:rFonts w:hint="cs"/>
          <w:rtl/>
        </w:rPr>
      </w:pPr>
      <w:r>
        <w:rPr>
          <w:rFonts w:hint="cs"/>
          <w:rtl/>
        </w:rPr>
        <w:t>תודה לחברת הכנסת אילנה כהן. אני מזמין את חבר הכנסת איוב קרא, בבקשה. תשתדל לשמור על הזמן המוקצב.</w:t>
      </w:r>
    </w:p>
    <w:p w14:paraId="61E40794" w14:textId="77777777" w:rsidR="00000000" w:rsidRDefault="003C26CA">
      <w:pPr>
        <w:pStyle w:val="Speaker"/>
        <w:rPr>
          <w:rtl/>
        </w:rPr>
      </w:pPr>
      <w:r>
        <w:rPr>
          <w:rtl/>
        </w:rPr>
        <w:br/>
      </w:r>
      <w:bookmarkStart w:id="340" w:name="FS000000475T11_06_2003_16_31_32"/>
      <w:bookmarkEnd w:id="340"/>
      <w:r>
        <w:rPr>
          <w:rtl/>
        </w:rPr>
        <w:t>איוב קרא (הליכוד):</w:t>
      </w:r>
    </w:p>
    <w:p w14:paraId="040397DB" w14:textId="77777777" w:rsidR="00000000" w:rsidRDefault="003C26CA">
      <w:pPr>
        <w:pStyle w:val="a"/>
        <w:rPr>
          <w:rFonts w:hint="cs"/>
          <w:rtl/>
        </w:rPr>
      </w:pPr>
    </w:p>
    <w:p w14:paraId="18E54CEE" w14:textId="77777777" w:rsidR="00000000" w:rsidRDefault="003C26CA">
      <w:pPr>
        <w:pStyle w:val="a"/>
        <w:rPr>
          <w:rFonts w:hint="cs"/>
          <w:rtl/>
        </w:rPr>
      </w:pPr>
      <w:r>
        <w:rPr>
          <w:rFonts w:hint="cs"/>
          <w:rtl/>
        </w:rPr>
        <w:t xml:space="preserve">אדוני היושב-ראש, כנסת נכבדה, שר הבריאות, </w:t>
      </w:r>
      <w:r>
        <w:rPr>
          <w:rFonts w:hint="cs"/>
          <w:rtl/>
        </w:rPr>
        <w:t xml:space="preserve">השר גדעון עזרא, אני, בנאומי זה, רוצה להזדהות קודם כול עם החולים הסיעודיים, עם הקשישים. אני ראיתי בתקופה האחרונה מצב אבסורדי, שחולים סיעודיים שזכאים לעובדים זרים, נופלים בין הכיסאות - ומלחמות של העברת סמכויות ממשרד התמ"ס והתעסוקה, אולי להיפך, העברת סמכויות </w:t>
      </w:r>
      <w:r>
        <w:rPr>
          <w:rFonts w:hint="cs"/>
          <w:rtl/>
        </w:rPr>
        <w:t>ממשרד העבודה והרווחה למשרד התמ"ס והתעסוקה - גורמים לאיחור במתן היתרים לעובדים זרים לאותם קשישים ולאותם נכים.</w:t>
      </w:r>
    </w:p>
    <w:p w14:paraId="2FC50BEC" w14:textId="77777777" w:rsidR="00000000" w:rsidRDefault="003C26CA">
      <w:pPr>
        <w:pStyle w:val="a"/>
        <w:rPr>
          <w:rFonts w:hint="cs"/>
          <w:rtl/>
        </w:rPr>
      </w:pPr>
    </w:p>
    <w:p w14:paraId="35671ED2" w14:textId="77777777" w:rsidR="00000000" w:rsidRDefault="003C26CA">
      <w:pPr>
        <w:pStyle w:val="a"/>
        <w:rPr>
          <w:rFonts w:hint="cs"/>
          <w:rtl/>
        </w:rPr>
      </w:pPr>
      <w:r>
        <w:rPr>
          <w:rFonts w:hint="cs"/>
          <w:rtl/>
        </w:rPr>
        <w:t>את הדבר הזה אי-אפשר להעלות על הדעת - שאותם נכים, אותם קשישים, יחכו חודשים רבים כדי לקבל היתר, כאשר הם הופכים להיות עול על המשפחות שלהם. זה דבר שלא</w:t>
      </w:r>
      <w:r>
        <w:rPr>
          <w:rFonts w:hint="cs"/>
          <w:rtl/>
        </w:rPr>
        <w:t xml:space="preserve"> יעלה על הדעת במדינת ישראל. אני חושב שאנחנו חוטאים למטרה כשאנחנו גורמים למצב הזה.</w:t>
      </w:r>
    </w:p>
    <w:p w14:paraId="50164012" w14:textId="77777777" w:rsidR="00000000" w:rsidRDefault="003C26CA">
      <w:pPr>
        <w:pStyle w:val="a"/>
        <w:rPr>
          <w:rFonts w:hint="cs"/>
          <w:rtl/>
        </w:rPr>
      </w:pPr>
    </w:p>
    <w:p w14:paraId="00A4CDF5" w14:textId="77777777" w:rsidR="00000000" w:rsidRDefault="003C26CA">
      <w:pPr>
        <w:pStyle w:val="a"/>
        <w:rPr>
          <w:rFonts w:hint="cs"/>
          <w:rtl/>
        </w:rPr>
      </w:pPr>
      <w:r>
        <w:rPr>
          <w:rFonts w:hint="cs"/>
          <w:rtl/>
        </w:rPr>
        <w:t>אני לא חושב שהסוגיה הזאת היא רק בקשר לעובדים הזרים, אלא בקונספציה הכוללת של הזרים. אנחנו מוצאים את עצמנו בעצם ללא הארכת תוקף אשרת כניסה לישראל, ומשמעות העניין - כל אותם עובד</w:t>
      </w:r>
      <w:r>
        <w:rPr>
          <w:rFonts w:hint="cs"/>
          <w:rtl/>
        </w:rPr>
        <w:t>ים זרים שיש להם אישור לעבוד בישראל, ברגע שלא מאריכים להם את האשרה שלהם, הם הופכים להיות בלתי ליגליים. משמעות העניין, שאנחנו מעודדים וגורמים לכך שעובדים כאלה יסתובבו ללא אישור שהייה בישראל ובעצם אנחנו עוברים על החוק, כממשלה.</w:t>
      </w:r>
    </w:p>
    <w:p w14:paraId="4D7DD432" w14:textId="77777777" w:rsidR="00000000" w:rsidRDefault="003C26CA">
      <w:pPr>
        <w:pStyle w:val="a"/>
        <w:rPr>
          <w:rFonts w:hint="cs"/>
          <w:rtl/>
        </w:rPr>
      </w:pPr>
    </w:p>
    <w:p w14:paraId="6F4251BD" w14:textId="77777777" w:rsidR="00000000" w:rsidRDefault="003C26CA">
      <w:pPr>
        <w:pStyle w:val="a"/>
        <w:rPr>
          <w:rFonts w:hint="cs"/>
          <w:rtl/>
        </w:rPr>
      </w:pPr>
      <w:r>
        <w:rPr>
          <w:rFonts w:hint="cs"/>
          <w:rtl/>
        </w:rPr>
        <w:t>יש גם הביורוקרטיה של שירות התעס</w:t>
      </w:r>
      <w:r>
        <w:rPr>
          <w:rFonts w:hint="cs"/>
          <w:rtl/>
        </w:rPr>
        <w:t>וקה - שלא יספרו סיפורים של פיטורי עובדים, לא פיטורי עובדים. אותו נכה, אותו קשיש - לא מעניין אותו מה קורה בארגון של שירות התעסוקה או ממשלת ישראל. אותו קשיש אומלל רוצה לראות את עצמו מטופל נכון.</w:t>
      </w:r>
    </w:p>
    <w:p w14:paraId="5E46A137" w14:textId="77777777" w:rsidR="00000000" w:rsidRDefault="003C26CA">
      <w:pPr>
        <w:pStyle w:val="a"/>
        <w:rPr>
          <w:rFonts w:hint="cs"/>
          <w:rtl/>
        </w:rPr>
      </w:pPr>
    </w:p>
    <w:p w14:paraId="56A3A800" w14:textId="77777777" w:rsidR="00000000" w:rsidRDefault="003C26CA">
      <w:pPr>
        <w:pStyle w:val="a"/>
        <w:rPr>
          <w:rFonts w:hint="cs"/>
          <w:rtl/>
        </w:rPr>
      </w:pPr>
      <w:r>
        <w:rPr>
          <w:rFonts w:hint="cs"/>
          <w:rtl/>
        </w:rPr>
        <w:t>אני הייתי רוצה לראות מישהו שיהיה לו, חלילה, אבא שהוא בחזקת חולה</w:t>
      </w:r>
      <w:r>
        <w:rPr>
          <w:rFonts w:hint="cs"/>
          <w:rtl/>
        </w:rPr>
        <w:t xml:space="preserve"> סיעודי, שפתאום אין מי שיטפל בו, ואז הוא היה מבין את הסיטואציה הקשה הזאת שאנחנו נמצאים בה.</w:t>
      </w:r>
    </w:p>
    <w:p w14:paraId="5F70ECDA" w14:textId="77777777" w:rsidR="00000000" w:rsidRDefault="003C26CA">
      <w:pPr>
        <w:pStyle w:val="a"/>
        <w:rPr>
          <w:rFonts w:hint="cs"/>
          <w:rtl/>
        </w:rPr>
      </w:pPr>
    </w:p>
    <w:p w14:paraId="0A3B53C5" w14:textId="77777777" w:rsidR="00000000" w:rsidRDefault="003C26CA">
      <w:pPr>
        <w:pStyle w:val="a"/>
        <w:rPr>
          <w:rFonts w:hint="cs"/>
          <w:rtl/>
        </w:rPr>
      </w:pPr>
      <w:r>
        <w:rPr>
          <w:rFonts w:hint="cs"/>
          <w:rtl/>
        </w:rPr>
        <w:t xml:space="preserve">אני לא מקבל את זה שצריך להביא למצב שיאושרו רק חריגים. מי שזכאי לעובד זר - צריך לאפשר לו זאת. </w:t>
      </w:r>
    </w:p>
    <w:p w14:paraId="2109679D" w14:textId="77777777" w:rsidR="00000000" w:rsidRDefault="003C26CA">
      <w:pPr>
        <w:pStyle w:val="a"/>
        <w:rPr>
          <w:rFonts w:hint="cs"/>
          <w:rtl/>
        </w:rPr>
      </w:pPr>
    </w:p>
    <w:p w14:paraId="00D8AA9C" w14:textId="77777777" w:rsidR="00000000" w:rsidRDefault="003C26CA">
      <w:pPr>
        <w:pStyle w:val="a"/>
        <w:rPr>
          <w:rFonts w:hint="cs"/>
          <w:rtl/>
        </w:rPr>
      </w:pPr>
      <w:r>
        <w:rPr>
          <w:rFonts w:hint="cs"/>
          <w:rtl/>
        </w:rPr>
        <w:t>מובן שאם הייתי יכול - כמו רבים - להכניס ישראלים למעגל העבודה בכוח הסי</w:t>
      </w:r>
      <w:r>
        <w:rPr>
          <w:rFonts w:hint="cs"/>
          <w:rtl/>
        </w:rPr>
        <w:t xml:space="preserve">עודי, לא הייתי מהסס לרגע, אבל אנחנו יודעים שהדרך ארוכה עד שישראלים יעבדו 24 שעות ב=500 דולר או ב=700 דולר, וזה דבר שלא יקרה כנראה. יש כאלה שמאמינים שאפשר להביא למצב שעובדים ישראלים יעבדו שמונה שעות ואחרי כן יהיו בכוננות. האשליה הזאת וההזיה הזאת מלוות הרבה </w:t>
      </w:r>
      <w:r>
        <w:rPr>
          <w:rFonts w:hint="cs"/>
          <w:rtl/>
        </w:rPr>
        <w:t xml:space="preserve">מפרנסי המשרדים השונים. </w:t>
      </w:r>
    </w:p>
    <w:p w14:paraId="1315DB78" w14:textId="77777777" w:rsidR="00000000" w:rsidRDefault="003C26CA">
      <w:pPr>
        <w:pStyle w:val="a"/>
        <w:rPr>
          <w:rFonts w:hint="cs"/>
          <w:rtl/>
        </w:rPr>
      </w:pPr>
    </w:p>
    <w:p w14:paraId="4891584C" w14:textId="77777777" w:rsidR="00000000" w:rsidRDefault="003C26CA">
      <w:pPr>
        <w:pStyle w:val="a"/>
        <w:rPr>
          <w:rFonts w:hint="cs"/>
          <w:rtl/>
        </w:rPr>
      </w:pPr>
      <w:r>
        <w:rPr>
          <w:rFonts w:hint="cs"/>
          <w:rtl/>
        </w:rPr>
        <w:t xml:space="preserve">יש לנו כרגע כ=40,000 עובדים זרים בסיעוד בלבד, והמספר גדל משנת 2000 מ=11,000 ומשהו ל=40,000, והוא יכול להמשיך לגדול. זה אסון מבחינה זו שאנחנו מכניסים לישראל זרים כאשר יש לנו פה 300,000 מובטלים, אבל כנראה את העבודה הזאת לא ששים לקחת </w:t>
      </w:r>
      <w:r>
        <w:rPr>
          <w:rFonts w:hint="cs"/>
          <w:rtl/>
        </w:rPr>
        <w:t>וצריך להתמודד עם הסוגיה הזאת.</w:t>
      </w:r>
    </w:p>
    <w:p w14:paraId="0AF52874" w14:textId="77777777" w:rsidR="00000000" w:rsidRDefault="003C26CA">
      <w:pPr>
        <w:pStyle w:val="a"/>
        <w:rPr>
          <w:rFonts w:hint="cs"/>
          <w:rtl/>
        </w:rPr>
      </w:pPr>
    </w:p>
    <w:p w14:paraId="7A1D94D9" w14:textId="77777777" w:rsidR="00000000" w:rsidRDefault="003C26CA">
      <w:pPr>
        <w:pStyle w:val="a"/>
        <w:rPr>
          <w:rFonts w:hint="cs"/>
          <w:rtl/>
        </w:rPr>
      </w:pPr>
      <w:r>
        <w:rPr>
          <w:rFonts w:hint="cs"/>
          <w:rtl/>
        </w:rPr>
        <w:t>אל תשכחו ש=40,000 העובדים הסיעודיים הזרים הללו גם מוציאים הון עתק לחוץ-לארץ, כי הכסף שהם מקבלים פה מועבר לארץ המוצא שלהם, ולכן זה הפסד פעמיים - גם לא מוציאים את הכסף הזה בתוך מדינת ישראל ולא נהנים ממנו הצרכן וגם היצרן, וגם יו</w:t>
      </w:r>
      <w:r>
        <w:rPr>
          <w:rFonts w:hint="cs"/>
          <w:rtl/>
        </w:rPr>
        <w:t>צא הון עתק מחוץ לגבולות המדינה.</w:t>
      </w:r>
    </w:p>
    <w:p w14:paraId="5BE43733" w14:textId="77777777" w:rsidR="00000000" w:rsidRDefault="003C26CA">
      <w:pPr>
        <w:pStyle w:val="a"/>
        <w:rPr>
          <w:rFonts w:hint="cs"/>
          <w:rtl/>
        </w:rPr>
      </w:pPr>
    </w:p>
    <w:p w14:paraId="5D268ECB" w14:textId="77777777" w:rsidR="00000000" w:rsidRDefault="003C26CA">
      <w:pPr>
        <w:pStyle w:val="a"/>
        <w:rPr>
          <w:rFonts w:hint="cs"/>
          <w:rtl/>
        </w:rPr>
      </w:pPr>
      <w:r>
        <w:rPr>
          <w:rFonts w:hint="cs"/>
          <w:rtl/>
        </w:rPr>
        <w:t>אני רוצה לקוות שהוועדה בין-משרדית שמתכוונים להקים במשרד העבודה והרווחה כדי למזער את הנזק הזה, תביא את המסקנות מהר ככל האפשר, כי כבר היינו בהצגה הזאת. לא נמצאה שום ישועה, כדי שישראלים יוכלו להיכנס למעגל העבודה במקום אותם זרי</w:t>
      </w:r>
      <w:r>
        <w:rPr>
          <w:rFonts w:hint="cs"/>
          <w:rtl/>
        </w:rPr>
        <w:t>ם שנמצאים פה, אף שהייתי אני מאוד רוצה לראות את זה.</w:t>
      </w:r>
    </w:p>
    <w:p w14:paraId="2B40F7D6" w14:textId="77777777" w:rsidR="00000000" w:rsidRDefault="003C26CA">
      <w:pPr>
        <w:pStyle w:val="a"/>
        <w:rPr>
          <w:rFonts w:hint="cs"/>
          <w:rtl/>
        </w:rPr>
      </w:pPr>
    </w:p>
    <w:p w14:paraId="76708A68" w14:textId="77777777" w:rsidR="00000000" w:rsidRDefault="003C26CA">
      <w:pPr>
        <w:pStyle w:val="a"/>
        <w:rPr>
          <w:rFonts w:hint="cs"/>
          <w:rtl/>
        </w:rPr>
      </w:pPr>
      <w:r>
        <w:rPr>
          <w:rFonts w:hint="cs"/>
          <w:rtl/>
        </w:rPr>
        <w:t>גם הניסיון להכניס חיילים משוחררים לענף הזה לא יצלח לדעתי, כי הצעירים הללו לא ילכו לשבת 24 שעות עבור שכר מינימום, וזו גם עבירה על החוק, אוטומטית, ולכן צריך למצוא פתרון לאותם קשישים ונכים. אותם לא צריכים לע</w:t>
      </w:r>
      <w:r>
        <w:rPr>
          <w:rFonts w:hint="cs"/>
          <w:rtl/>
        </w:rPr>
        <w:t xml:space="preserve">ניין המאבקים והניסיונות. כבר למדנו שמהניסיונות הללו בסופו של דבר יוצא רק דבר שהוא לא ממשי, לא מוחשי. </w:t>
      </w:r>
    </w:p>
    <w:p w14:paraId="567AA46D" w14:textId="77777777" w:rsidR="00000000" w:rsidRDefault="003C26CA">
      <w:pPr>
        <w:pStyle w:val="a"/>
        <w:rPr>
          <w:rFonts w:hint="cs"/>
          <w:rtl/>
        </w:rPr>
      </w:pPr>
    </w:p>
    <w:p w14:paraId="3A02D220" w14:textId="77777777" w:rsidR="00000000" w:rsidRDefault="003C26CA">
      <w:pPr>
        <w:pStyle w:val="a"/>
        <w:rPr>
          <w:rFonts w:hint="cs"/>
          <w:rtl/>
        </w:rPr>
      </w:pPr>
      <w:r>
        <w:rPr>
          <w:rFonts w:hint="cs"/>
          <w:rtl/>
        </w:rPr>
        <w:t>ולכן, אני קורא לנציג הממשלה ולנציגי הממשלה שנמצאים פה - גם בתוכנית הכלכלית הנוכחית השתדלנו שלא לפגוע בנושא הסיעודי,</w:t>
      </w:r>
      <w:r>
        <w:rPr>
          <w:rtl/>
        </w:rPr>
        <w:t xml:space="preserve"> </w:t>
      </w:r>
      <w:r>
        <w:rPr>
          <w:rFonts w:hint="cs"/>
          <w:rtl/>
        </w:rPr>
        <w:t>כי באמת מבחינה הומנית זה דבר שלא ייעש</w:t>
      </w:r>
      <w:r>
        <w:rPr>
          <w:rFonts w:hint="cs"/>
          <w:rtl/>
        </w:rPr>
        <w:t>ה. דבר שני, אני חושב שצריך באמת ללחוץ על כל המערכת לאפשר לאותם קשישים ולאותם נכים לקבל את ההיתרים מהר ככל האפשר, כדי להוריד עול כבד מהמשפחות שלהם, שלכל הדעות קשה להן להתמודד עם המצב הזה. הם התרגלו למצב אחר ואי-אפשר לכפות עליהם מצב שהם יהפכו, על כורחם, לעול</w:t>
      </w:r>
      <w:r>
        <w:rPr>
          <w:rFonts w:hint="cs"/>
          <w:rtl/>
        </w:rPr>
        <w:t xml:space="preserve"> על החברה בגלל ביורוקרטיה בין משרדים או ביורוקרטיה בתוך המשרדים.</w:t>
      </w:r>
    </w:p>
    <w:p w14:paraId="1943D804" w14:textId="77777777" w:rsidR="00000000" w:rsidRDefault="003C26CA">
      <w:pPr>
        <w:pStyle w:val="a"/>
        <w:rPr>
          <w:rFonts w:hint="cs"/>
          <w:rtl/>
        </w:rPr>
      </w:pPr>
    </w:p>
    <w:p w14:paraId="5AC2C261" w14:textId="77777777" w:rsidR="00000000" w:rsidRDefault="003C26CA">
      <w:pPr>
        <w:pStyle w:val="a"/>
        <w:rPr>
          <w:rFonts w:hint="cs"/>
          <w:rtl/>
        </w:rPr>
      </w:pPr>
      <w:r>
        <w:rPr>
          <w:rFonts w:hint="cs"/>
          <w:rtl/>
        </w:rPr>
        <w:t xml:space="preserve">אני קורא לך, שר הבריאות, לקחת את הנושא לתשומת לבך בישיבות הממשלה. זה נושא הומני ממדרגה ראשונה. </w:t>
      </w:r>
    </w:p>
    <w:p w14:paraId="7CA7F487" w14:textId="77777777" w:rsidR="00000000" w:rsidRDefault="003C26CA">
      <w:pPr>
        <w:pStyle w:val="Speaker"/>
        <w:rPr>
          <w:rtl/>
        </w:rPr>
      </w:pPr>
      <w:r>
        <w:rPr>
          <w:rtl/>
        </w:rPr>
        <w:br/>
        <w:t>היו"ר אלי בן-מנחם:</w:t>
      </w:r>
    </w:p>
    <w:p w14:paraId="525CD175" w14:textId="77777777" w:rsidR="00000000" w:rsidRDefault="003C26CA">
      <w:pPr>
        <w:pStyle w:val="a"/>
        <w:rPr>
          <w:rtl/>
        </w:rPr>
      </w:pPr>
    </w:p>
    <w:p w14:paraId="4DDC5D6E" w14:textId="77777777" w:rsidR="00000000" w:rsidRDefault="003C26CA">
      <w:pPr>
        <w:pStyle w:val="a"/>
        <w:rPr>
          <w:rFonts w:hint="cs"/>
          <w:rtl/>
        </w:rPr>
      </w:pPr>
      <w:r>
        <w:rPr>
          <w:rFonts w:hint="cs"/>
          <w:rtl/>
        </w:rPr>
        <w:t>תודה לחבר הכנסת איוב קרא. אני מזמין את שר הבריאות, חבר הכנסת דני נוה, להש</w:t>
      </w:r>
      <w:r>
        <w:rPr>
          <w:rFonts w:hint="cs"/>
          <w:rtl/>
        </w:rPr>
        <w:t>יב על ההצעות לסדר-היום.</w:t>
      </w:r>
    </w:p>
    <w:p w14:paraId="19F91C54" w14:textId="77777777" w:rsidR="00000000" w:rsidRDefault="003C26CA">
      <w:pPr>
        <w:pStyle w:val="a"/>
        <w:ind w:firstLine="0"/>
        <w:rPr>
          <w:rFonts w:hint="cs"/>
          <w:rtl/>
        </w:rPr>
      </w:pPr>
    </w:p>
    <w:p w14:paraId="04C0946B" w14:textId="77777777" w:rsidR="00000000" w:rsidRDefault="003C26CA">
      <w:pPr>
        <w:pStyle w:val="Speaker"/>
        <w:rPr>
          <w:rtl/>
        </w:rPr>
      </w:pPr>
      <w:bookmarkStart w:id="341" w:name="FS000000473T11_06_2003_16_39_11"/>
      <w:bookmarkEnd w:id="341"/>
      <w:r>
        <w:rPr>
          <w:rFonts w:hint="eastAsia"/>
          <w:rtl/>
        </w:rPr>
        <w:t>שר</w:t>
      </w:r>
      <w:r>
        <w:rPr>
          <w:rtl/>
        </w:rPr>
        <w:t xml:space="preserve"> הבריאות דני נוה:</w:t>
      </w:r>
    </w:p>
    <w:p w14:paraId="6B0A6E70" w14:textId="77777777" w:rsidR="00000000" w:rsidRDefault="003C26CA">
      <w:pPr>
        <w:pStyle w:val="a"/>
        <w:rPr>
          <w:rFonts w:hint="cs"/>
          <w:rtl/>
        </w:rPr>
      </w:pPr>
    </w:p>
    <w:p w14:paraId="0A3BA6EB" w14:textId="77777777" w:rsidR="00000000" w:rsidRDefault="003C26CA">
      <w:pPr>
        <w:pStyle w:val="a"/>
        <w:rPr>
          <w:rFonts w:hint="cs"/>
          <w:rtl/>
        </w:rPr>
      </w:pPr>
      <w:r>
        <w:rPr>
          <w:rFonts w:hint="cs"/>
          <w:rtl/>
        </w:rPr>
        <w:t>אדוני היושב-ראש, חברי הכנסת, ראשית, אני בהחלט מברך על העלאת הנושאים הללו על סדר-יומה של הכנסת. הנושאים האלה לא תמיד זוכים לכותרות, אבל הם משפיעים על החיים שלנו יותר מהרבה מאוד נושאים אחרים שנמצאים כל הזמן בכותר</w:t>
      </w:r>
      <w:r>
        <w:rPr>
          <w:rFonts w:hint="cs"/>
          <w:rtl/>
        </w:rPr>
        <w:t>ות. בשורה התחתונה מדובר בחיים שלנו, באיכות החיים שלנו ובחיים עצמם.</w:t>
      </w:r>
    </w:p>
    <w:p w14:paraId="2D7F2BF6" w14:textId="77777777" w:rsidR="00000000" w:rsidRDefault="003C26CA">
      <w:pPr>
        <w:pStyle w:val="a"/>
        <w:rPr>
          <w:rFonts w:hint="cs"/>
          <w:rtl/>
        </w:rPr>
      </w:pPr>
    </w:p>
    <w:p w14:paraId="02C644C1" w14:textId="77777777" w:rsidR="00000000" w:rsidRDefault="003C26CA">
      <w:pPr>
        <w:pStyle w:val="a"/>
        <w:rPr>
          <w:rFonts w:hint="cs"/>
          <w:rtl/>
        </w:rPr>
      </w:pPr>
      <w:r>
        <w:rPr>
          <w:rFonts w:hint="cs"/>
          <w:rtl/>
        </w:rPr>
        <w:t xml:space="preserve">אדוני היושב-ראש, חברי חברי הכנסת, מערכת הבריאות הממשלתית נמצאת היום במצוקה כלכלית קשה ביותר. בתחומים רבים היא נמצאת על סף קריסה. מה שקורה הוא, שאם ניקח, למשל, את בתי-החולים הממשלתיים, הרי </w:t>
      </w:r>
      <w:r>
        <w:rPr>
          <w:rFonts w:hint="cs"/>
          <w:rtl/>
        </w:rPr>
        <w:t>שבתי-החולים הממשלתיים צברו גירעון כבד מאוד בשנים האחרונות. אנחנו נמצאים במצב, שאם לא תהיה התערבות ופעולה כלשהי, אנחנו נסיים את שנת 2003 בגירעון צפוי של כ=170 מיליון שקל בבתי-החולים הממשלתיים. אם לא די בזה, גם לבתי-החולים הפסיכיאטריים יש גירעון כבד. הגירעון</w:t>
      </w:r>
      <w:r>
        <w:rPr>
          <w:rFonts w:hint="cs"/>
          <w:rtl/>
        </w:rPr>
        <w:t xml:space="preserve"> המצטבר של בתי-החולים הפסיכיאטריים והגריאטריים </w:t>
      </w:r>
      <w:r>
        <w:rPr>
          <w:rtl/>
        </w:rPr>
        <w:t>–</w:t>
      </w:r>
      <w:r>
        <w:rPr>
          <w:rFonts w:hint="cs"/>
          <w:rtl/>
        </w:rPr>
        <w:t xml:space="preserve"> ותיכף אתייחס לנושא הגריאטרי </w:t>
      </w:r>
      <w:r>
        <w:rPr>
          <w:rtl/>
        </w:rPr>
        <w:t>–</w:t>
      </w:r>
      <w:r>
        <w:rPr>
          <w:rFonts w:hint="cs"/>
          <w:rtl/>
        </w:rPr>
        <w:t xml:space="preserve"> מגיע ל=87 מיליון שקל. הגירעון המצטבר בשירותי בריאות הציבור יגיע בסוף 2003, בסוף השנה הזאת, ל=65 מיליון שקל. בסך הכול הגירעון במערכת הבריאות הממשלתית צפוי להגיע בסוף שנת 2003 לכ=</w:t>
      </w:r>
      <w:r>
        <w:rPr>
          <w:rFonts w:hint="cs"/>
          <w:rtl/>
        </w:rPr>
        <w:t xml:space="preserve">400 מיליון שקל. </w:t>
      </w:r>
    </w:p>
    <w:p w14:paraId="0B483F10" w14:textId="77777777" w:rsidR="00000000" w:rsidRDefault="003C26CA">
      <w:pPr>
        <w:pStyle w:val="a"/>
        <w:rPr>
          <w:rFonts w:hint="cs"/>
          <w:rtl/>
        </w:rPr>
      </w:pPr>
    </w:p>
    <w:p w14:paraId="6DA7FCF6" w14:textId="77777777" w:rsidR="00000000" w:rsidRDefault="003C26CA">
      <w:pPr>
        <w:pStyle w:val="a"/>
        <w:rPr>
          <w:rFonts w:hint="cs"/>
          <w:rtl/>
        </w:rPr>
      </w:pPr>
      <w:r>
        <w:rPr>
          <w:rFonts w:hint="cs"/>
          <w:rtl/>
        </w:rPr>
        <w:t>אם לא די בבעיה הזאת של הגירעון התקציבי החריף והקשה במערכת הזאת, יש נושא נוסף שהעלה ידידי, חבר הכנסת נסים דהן, שר הבריאות הקודם, והוא בעיית התזרים בבתי-החולים, שמאיימת ממש בימים האלה על היכולת של בתי-החולים לספק שירות רפואי לחולים. הסיבה ל</w:t>
      </w:r>
      <w:r>
        <w:rPr>
          <w:rFonts w:hint="cs"/>
          <w:rtl/>
        </w:rPr>
        <w:t>כך פשוטה מאוד: קופות-החולים גם הן נמצאות ב"ברוך" כלכלי לא קטן, והן לא משלמות בזמן את חובותיהן לבתי-החולים. כתוצאה מזה לבתי-החולים אין כסף לשלם לספקים. מי הם הספקים? והזכיר זאת פה חבר הכנסת דהן. למשל, חברה שמוכרת את רוב התרופות והציוד הרפואי לרוב בתי-החולים</w:t>
      </w:r>
      <w:r>
        <w:rPr>
          <w:rFonts w:hint="cs"/>
          <w:rtl/>
        </w:rPr>
        <w:t xml:space="preserve"> הממשלתיים, חברת "שראל". ואז נוצר מצב שבאה החברה הזאת, נותנת לבתי-החולים, כפי שצוין פה, אשראי של שישה-שבעה חודשים, כשאין חיה כזאת במשק בשום מקום אחר, אבל בסוף אתה מגיע לאיזה קו אדום.</w:t>
      </w:r>
    </w:p>
    <w:p w14:paraId="60A06A62" w14:textId="77777777" w:rsidR="00000000" w:rsidRDefault="003C26CA">
      <w:pPr>
        <w:pStyle w:val="a"/>
        <w:rPr>
          <w:rFonts w:hint="cs"/>
          <w:rtl/>
        </w:rPr>
      </w:pPr>
    </w:p>
    <w:p w14:paraId="051E1A6E" w14:textId="77777777" w:rsidR="00000000" w:rsidRDefault="003C26CA">
      <w:pPr>
        <w:pStyle w:val="a"/>
        <w:rPr>
          <w:rFonts w:hint="cs"/>
          <w:rtl/>
        </w:rPr>
      </w:pPr>
      <w:r>
        <w:rPr>
          <w:rFonts w:hint="cs"/>
          <w:rtl/>
        </w:rPr>
        <w:t>אנחנו נמצאים ערב קטסטרופה בעניין הזה. אנחנו נמצאים ערב מצב שאם לא תהיה פ</w:t>
      </w:r>
      <w:r>
        <w:rPr>
          <w:rFonts w:hint="cs"/>
          <w:rtl/>
        </w:rPr>
        <w:t>ה התערבות כלכלית לעזור לבתי-החולים לפתור קודם כול את הבעיה התזרימית הזאת, בימים הקרובים ממש יהיו בתי-חולים במדינת ישראל שלא יהיו להם תרופות, לא יהיו להם אמצעים רפואיים, הם לא יוכלו לעשות ניתוחים והם לא יוכלו לטפל בחולים. זו האמת המרה שאנחנו מתמודדים אתה בי</w:t>
      </w:r>
      <w:r>
        <w:rPr>
          <w:rFonts w:hint="cs"/>
          <w:rtl/>
        </w:rPr>
        <w:t>מים האלה, בשעות האלה, במערכת הבריאות שלנו.</w:t>
      </w:r>
    </w:p>
    <w:p w14:paraId="6EE8A5DB" w14:textId="77777777" w:rsidR="00000000" w:rsidRDefault="003C26CA">
      <w:pPr>
        <w:pStyle w:val="a"/>
        <w:rPr>
          <w:rFonts w:hint="cs"/>
          <w:rtl/>
        </w:rPr>
      </w:pPr>
    </w:p>
    <w:p w14:paraId="6E2FAFBA" w14:textId="77777777" w:rsidR="00000000" w:rsidRDefault="003C26CA">
      <w:pPr>
        <w:pStyle w:val="a"/>
        <w:rPr>
          <w:rFonts w:hint="cs"/>
          <w:rtl/>
        </w:rPr>
      </w:pPr>
      <w:r>
        <w:rPr>
          <w:rFonts w:hint="cs"/>
          <w:rtl/>
        </w:rPr>
        <w:t>אתמול קראתי לכל מנהלי בתי-החולים הממשלתיים ואמרתי להם: תראו, מצד אחד, אתם צריכים להבין שמבחינה כלכלית שנת 2003 היא שנה קשה, שלא היתה כמוה. לכן, אנחנו בוודאי לא יכולים לצפות שהתשועה והישועה יבואו מצד האוצר, כמו שה</w:t>
      </w:r>
      <w:r>
        <w:rPr>
          <w:rFonts w:hint="cs"/>
          <w:rtl/>
        </w:rPr>
        <w:t>יה בשנים קודמות, וזה מחייב אותנו כמערכת להתייעלות. אבל ההתייעלות מבחינתי חייבת להיעצר בקו אדום אחד, והוא: שלא תהיה פגיעה בחיי אדם ובחובה שלנו כמערכת בריאות ושל מנהלי בתי-החולים, הרופאים והאחיות בבתי-החולים, לתת את הטיפול הרפואי לחולים.</w:t>
      </w:r>
    </w:p>
    <w:p w14:paraId="36756570" w14:textId="77777777" w:rsidR="00000000" w:rsidRDefault="003C26CA">
      <w:pPr>
        <w:pStyle w:val="a"/>
        <w:rPr>
          <w:rFonts w:hint="cs"/>
          <w:rtl/>
        </w:rPr>
      </w:pPr>
    </w:p>
    <w:p w14:paraId="50C13EB2" w14:textId="77777777" w:rsidR="00000000" w:rsidRDefault="003C26CA">
      <w:pPr>
        <w:pStyle w:val="a"/>
        <w:rPr>
          <w:rFonts w:hint="cs"/>
          <w:rtl/>
        </w:rPr>
      </w:pPr>
      <w:r>
        <w:rPr>
          <w:rFonts w:hint="cs"/>
          <w:rtl/>
        </w:rPr>
        <w:t>לכן, עם כל המאמץ שנ</w:t>
      </w:r>
      <w:r>
        <w:rPr>
          <w:rFonts w:hint="cs"/>
          <w:rtl/>
        </w:rPr>
        <w:t xml:space="preserve">עשה במערכת הבריאות, במשרד הבריאות ובבתי-החולים, להתייעלות ולצמצומים, בסופו של דבר הפתרון למצוקה הזאת, לצערי הרב, לא מצוי במשרד הבריאות. רק לפני רגע סיפרתי באילו גירעונות כבדים אנחנו נמצאים. עם כל המציאות הכלכלית הקשה </w:t>
      </w:r>
      <w:r>
        <w:rPr>
          <w:rtl/>
        </w:rPr>
        <w:t>–</w:t>
      </w:r>
      <w:r>
        <w:rPr>
          <w:rFonts w:hint="cs"/>
          <w:rtl/>
        </w:rPr>
        <w:t xml:space="preserve"> ואנחנו נמצאים בעיצומו של דיון בממשלה </w:t>
      </w:r>
      <w:r>
        <w:rPr>
          <w:rFonts w:hint="cs"/>
          <w:rtl/>
        </w:rPr>
        <w:t xml:space="preserve">על קיצוץ נוסף בתקציב </w:t>
      </w:r>
      <w:r>
        <w:rPr>
          <w:rtl/>
        </w:rPr>
        <w:t>–</w:t>
      </w:r>
      <w:r>
        <w:rPr>
          <w:rFonts w:hint="cs"/>
          <w:rtl/>
        </w:rPr>
        <w:t xml:space="preserve"> עם כל המציאות הזאת, אנחנו נמצאים במצב שאם לא תינתן תוספת תקציב מיידית לבתי-החולים הממשלתיים, הכלליים, למערך של בתי-החולים הפסיכיאטריים, לבריאות הנפש ולבתי-החולים הגריאטריים, אנחנו עומדים בפני שוקת שבורה, בפני אסון במערכת האשפוז במדינ</w:t>
      </w:r>
      <w:r>
        <w:rPr>
          <w:rFonts w:hint="cs"/>
          <w:rtl/>
        </w:rPr>
        <w:t xml:space="preserve">ת ישראל. </w:t>
      </w:r>
    </w:p>
    <w:p w14:paraId="208F17AB" w14:textId="77777777" w:rsidR="00000000" w:rsidRDefault="003C26CA">
      <w:pPr>
        <w:pStyle w:val="a"/>
        <w:rPr>
          <w:rFonts w:hint="cs"/>
          <w:rtl/>
        </w:rPr>
      </w:pPr>
    </w:p>
    <w:p w14:paraId="2C8BCF44" w14:textId="77777777" w:rsidR="00000000" w:rsidRDefault="003C26CA">
      <w:pPr>
        <w:pStyle w:val="a"/>
        <w:rPr>
          <w:rFonts w:hint="cs"/>
          <w:rtl/>
        </w:rPr>
      </w:pPr>
      <w:r>
        <w:rPr>
          <w:rFonts w:hint="cs"/>
          <w:rtl/>
        </w:rPr>
        <w:t xml:space="preserve">שלא לדבר על שירותים בתחום בריאות הציבור, שבהם אנחנו נמצאים במצב, שאם לא תינתן תוספת תקציב כתוצאה מגירעון שמתגלגל כבר כמה שנים, אנחנו בפני איום אמיתי על היכולת שלנו לספק שירותי בריאות לתלמיד ב=1 בספטמבר, בשנת הלימודים הבאה. </w:t>
      </w:r>
    </w:p>
    <w:p w14:paraId="0A9B3CDF" w14:textId="77777777" w:rsidR="00000000" w:rsidRDefault="003C26CA">
      <w:pPr>
        <w:pStyle w:val="a"/>
        <w:rPr>
          <w:rFonts w:hint="cs"/>
          <w:rtl/>
        </w:rPr>
      </w:pPr>
    </w:p>
    <w:p w14:paraId="007AF056" w14:textId="77777777" w:rsidR="00000000" w:rsidRDefault="003C26CA">
      <w:pPr>
        <w:pStyle w:val="a"/>
        <w:rPr>
          <w:rFonts w:hint="cs"/>
          <w:rtl/>
        </w:rPr>
      </w:pPr>
      <w:r>
        <w:rPr>
          <w:rFonts w:hint="cs"/>
          <w:rtl/>
        </w:rPr>
        <w:t xml:space="preserve">למצב הזה יש כל מיני </w:t>
      </w:r>
      <w:r>
        <w:rPr>
          <w:rFonts w:hint="cs"/>
          <w:rtl/>
        </w:rPr>
        <w:t>סיבות. אם אתם שואלים אותי, זה נובע קודם כול מכך שכל המערכת הזאת סובלת מתת-תקצוב ומתמחור לא נכון של השירותים שהיא נותנת לציבור. אם אנחנו נדרשים לתת חיסונים לילדים, ומשרד הבריאות נותן את החיסונים האלה, לרבות חיסונים חדשים, בשנים האחרונות, אבל מעולם איש לא חש</w:t>
      </w:r>
      <w:r>
        <w:rPr>
          <w:rFonts w:hint="cs"/>
          <w:rtl/>
        </w:rPr>
        <w:t xml:space="preserve">ב שהוא צריך לתקצב את משרד הבריאות על החיסונים האלה </w:t>
      </w:r>
      <w:r>
        <w:rPr>
          <w:rtl/>
        </w:rPr>
        <w:t>–</w:t>
      </w:r>
      <w:r>
        <w:rPr>
          <w:rFonts w:hint="cs"/>
          <w:rtl/>
        </w:rPr>
        <w:t xml:space="preserve"> אז אין זה פלא שאנחנו מגיעים בסוף למצב שנגמר התקציב לשירותי בריאות לתלמיד ואנחנו מחויבים בתוספת תקציב כדי לתקן את העיוות הזה. </w:t>
      </w:r>
    </w:p>
    <w:p w14:paraId="0762C500" w14:textId="77777777" w:rsidR="00000000" w:rsidRDefault="003C26CA">
      <w:pPr>
        <w:pStyle w:val="a"/>
        <w:rPr>
          <w:rFonts w:hint="cs"/>
          <w:rtl/>
        </w:rPr>
      </w:pPr>
    </w:p>
    <w:p w14:paraId="732C357D" w14:textId="77777777" w:rsidR="00000000" w:rsidRDefault="003C26CA">
      <w:pPr>
        <w:pStyle w:val="a"/>
        <w:rPr>
          <w:rFonts w:hint="cs"/>
          <w:rtl/>
        </w:rPr>
      </w:pPr>
      <w:r>
        <w:rPr>
          <w:rFonts w:hint="cs"/>
          <w:rtl/>
        </w:rPr>
        <w:t xml:space="preserve">בתי-החולים הממשלתיים בונים תקציב על סמך זה שמצמידים אותם למדד יוקר הבריאות, </w:t>
      </w:r>
      <w:r>
        <w:rPr>
          <w:rFonts w:hint="cs"/>
          <w:rtl/>
        </w:rPr>
        <w:t>ומדד יוקר הבריאות גם הוא איזה דבר מעוות שלא נותן שום ביטוי אמיתי למה שקורה במערכת; שלא לדבר על זה שאומרים לבתי-החולים בתחילת השנה: תבנו על מדד מסוים, בשיעור מסוים, ובסוף מסתבר שהמדד הרבה יותר נמוך. אז בתי-החולים הממשלתיים, פרופסור רווח מ"רמב"ם", או ד"ר דוי</w:t>
      </w:r>
      <w:r>
        <w:rPr>
          <w:rFonts w:hint="cs"/>
          <w:rtl/>
        </w:rPr>
        <w:t>דסון מ"אסף הרופא", קובעים את המדדים? הם בוודאי לא קובעים את המדדים. הם רק נאלצים להתמודד עם מצב, שמדד יוקר הבריאות הרבה יותר נמוך ממה שאמרו להם כשהם התחילו את שנת התקציב שלהם. ומן הצד השני, עיקר התקציב שלהם, תקציב הקניות שלהם, למה הוא צמוד? הוא צמוד למט"ח,</w:t>
      </w:r>
      <w:r>
        <w:rPr>
          <w:rFonts w:hint="cs"/>
          <w:rtl/>
        </w:rPr>
        <w:t xml:space="preserve"> הוא צמוד ליורו, וכולנו יודעים מה קרה ליורו בשנה האחרונה. כך שמעמידים גם את מערכת האשפוז הממשלתית בפני מציאות קשה ביותר.</w:t>
      </w:r>
    </w:p>
    <w:p w14:paraId="020CF35D" w14:textId="77777777" w:rsidR="00000000" w:rsidRDefault="003C26CA">
      <w:pPr>
        <w:pStyle w:val="a"/>
        <w:rPr>
          <w:rFonts w:hint="cs"/>
          <w:rtl/>
        </w:rPr>
      </w:pPr>
    </w:p>
    <w:p w14:paraId="45E0E4B7" w14:textId="77777777" w:rsidR="00000000" w:rsidRDefault="003C26CA">
      <w:pPr>
        <w:pStyle w:val="a"/>
        <w:rPr>
          <w:rFonts w:hint="cs"/>
          <w:rtl/>
        </w:rPr>
      </w:pPr>
      <w:r>
        <w:rPr>
          <w:rFonts w:hint="cs"/>
          <w:rtl/>
        </w:rPr>
        <w:t>אנחנו נמצאים כרגע ממש בעיצומם של דיונים עם משרד האוצר בנושאים הללו. לא ציינתי, ואולי גם כדאי להזכיר, הוצאות נוספות שנגרמו למערכת הבריא</w:t>
      </w:r>
      <w:r>
        <w:rPr>
          <w:rFonts w:hint="cs"/>
          <w:rtl/>
        </w:rPr>
        <w:t>ות בשנה האחרונה. מייד כשנכנסתי לתפקידי הייתי צריך להתמודד עם היערכות שעת-החירום בבתי-החולים מול המלחמה בעירק. הדבר הזה עלה כסף, עולה כסף. אף אחד עדיין לא תקצב אותנו על זה. אני נאלצתי להתמודד עם הצורך לתת מענה על מחלת ה"סארס" וההיערכות שלנו בבתי-החולים, במר</w:t>
      </w:r>
      <w:r>
        <w:rPr>
          <w:rFonts w:hint="cs"/>
          <w:rtl/>
        </w:rPr>
        <w:t>פאות של קופות-החולים, בשדה התעופה ובמקומות אחרים, כדי להגן על אזרחי המדינה ועל בריאות הציבור פה מפני האיום הזה של מחלת ה"סארס". נגרמו לנו הוצאות של מיליוני שקלים כתוצאה מהדבר הזה. עדיין אף אחד לא תקצב אותנו על הדבר הזה. כך שהמצוקה גדולה.</w:t>
      </w:r>
    </w:p>
    <w:p w14:paraId="5FB32795" w14:textId="77777777" w:rsidR="00000000" w:rsidRDefault="003C26CA">
      <w:pPr>
        <w:pStyle w:val="a"/>
        <w:rPr>
          <w:rFonts w:hint="cs"/>
          <w:rtl/>
        </w:rPr>
      </w:pPr>
    </w:p>
    <w:p w14:paraId="77026D92" w14:textId="77777777" w:rsidR="00000000" w:rsidRDefault="003C26CA">
      <w:pPr>
        <w:pStyle w:val="a"/>
        <w:rPr>
          <w:rFonts w:hint="cs"/>
          <w:rtl/>
        </w:rPr>
      </w:pPr>
      <w:r>
        <w:rPr>
          <w:rFonts w:hint="cs"/>
          <w:rtl/>
        </w:rPr>
        <w:t>אומר עוד משפט אחד</w:t>
      </w:r>
      <w:r>
        <w:rPr>
          <w:rFonts w:hint="cs"/>
          <w:rtl/>
        </w:rPr>
        <w:t xml:space="preserve"> בנושא בתי-החולים הגריאטריים. נכון, יש החלטת ממשלה במסגרת התוכנית הכלכלית, שגם אושרה בכנסת לפני זמן קצר, שמדברת על כך ששניים מארבעת המרכזים הגריאטריים שנותרו באחריות משרד הבריאות אמורים לצאת להפרטה. צריך להבין דבר אחד לגבי מצבם של המרכזים הגריאטריים: אין ס</w:t>
      </w:r>
      <w:r>
        <w:rPr>
          <w:rFonts w:hint="cs"/>
          <w:rtl/>
        </w:rPr>
        <w:t>פק שהמרכזים הגריאטריים הממשלתיים הם הטובים ביותר מבחינת איכות השירות הרפואי שניתן לאנשים בשלב הכי קשה של חייהם - אנשים קשישים, אנשים סיעודיים במצב קשה, אנשים תשושי נפש, אנשים באמת חסרי אונים. הבעיה העיקרית שקיימת כאן היא, שגם המערכת הזאת סובלת מגירעון קשה.</w:t>
      </w:r>
      <w:r>
        <w:rPr>
          <w:rFonts w:hint="cs"/>
          <w:rtl/>
        </w:rPr>
        <w:t xml:space="preserve"> רוב בתי-החולים הגריאטריים במדינת ישראל, כמו שאנחנו יודעים, הם לא ממשלתיים, אלא פרטיים. למשל, בשנה-שנתיים האחרונות, ובעיקר בשנה האחרונה, התחילה להתפתח תופעה שקופות-חולים מפנות מאושפזים שלהן למקום שעולה להן פחות. ניקח לדוגמה בית-חולים כמו בית-החולים "פלימן"</w:t>
      </w:r>
      <w:r>
        <w:rPr>
          <w:rFonts w:hint="cs"/>
          <w:rtl/>
        </w:rPr>
        <w:t xml:space="preserve"> באזור חיפה. בית-החולים "פלימן" נכנס למצוקה כספית קשה ביותר, משום שקופת-חולים מפנה את החולים למקומות אחרים, זולים יותר. ולממשלה אין שום סיכוי להתמודד עם בתי-החולים הפרטיים כשמדובר במחיר; באיכות </w:t>
      </w:r>
      <w:r>
        <w:rPr>
          <w:rtl/>
        </w:rPr>
        <w:t>–</w:t>
      </w:r>
      <w:r>
        <w:rPr>
          <w:rFonts w:hint="cs"/>
          <w:rtl/>
        </w:rPr>
        <w:t xml:space="preserve"> בוודאי. במחיר </w:t>
      </w:r>
      <w:r>
        <w:rPr>
          <w:rtl/>
        </w:rPr>
        <w:t>–</w:t>
      </w:r>
      <w:r>
        <w:rPr>
          <w:rFonts w:hint="cs"/>
          <w:rtl/>
        </w:rPr>
        <w:t xml:space="preserve"> זה בלתי אפשרי.</w:t>
      </w:r>
    </w:p>
    <w:p w14:paraId="33327034" w14:textId="77777777" w:rsidR="00000000" w:rsidRDefault="003C26CA">
      <w:pPr>
        <w:pStyle w:val="a"/>
        <w:rPr>
          <w:rFonts w:hint="cs"/>
          <w:rtl/>
        </w:rPr>
      </w:pPr>
    </w:p>
    <w:p w14:paraId="31073F9A" w14:textId="77777777" w:rsidR="00000000" w:rsidRDefault="003C26CA">
      <w:pPr>
        <w:pStyle w:val="a"/>
        <w:rPr>
          <w:rFonts w:hint="cs"/>
          <w:rtl/>
        </w:rPr>
      </w:pPr>
      <w:r>
        <w:rPr>
          <w:rFonts w:hint="cs"/>
          <w:rtl/>
        </w:rPr>
        <w:t>לכן, אין ספק שאנחנו נמצאים ב</w:t>
      </w:r>
      <w:r>
        <w:rPr>
          <w:rFonts w:hint="cs"/>
          <w:rtl/>
        </w:rPr>
        <w:t>משבר עמוק גם במערך הזה של בתי-החולים הגריאטריים. אני בהחלט מבטיח לחברת הכנסת כהן שאני מתכוון לבחון את הדבר הזה בזהירות רבה מאוד. היד פה לא תהיה קלה על ההדק, כי אני יודע שהחובה שלנו והאחריות שלנו הן להבטיח באמת את מרכזי האיכות האלה בתחום הגריאטרי, גם אם היו</w:t>
      </w:r>
      <w:r>
        <w:rPr>
          <w:rFonts w:hint="cs"/>
          <w:rtl/>
        </w:rPr>
        <w:t>ם רוב השוק הוא עדיין בתחום הפרטי, ולשמור על המרכזים האלה של איכות, של ידע, של דוגמה ושל סמן ימני, הייתי אומר, לכל המערכת הגריאטרית במדינת ישראל.</w:t>
      </w:r>
    </w:p>
    <w:p w14:paraId="7E1FC012" w14:textId="77777777" w:rsidR="00000000" w:rsidRDefault="003C26CA">
      <w:pPr>
        <w:pStyle w:val="a"/>
        <w:rPr>
          <w:rFonts w:hint="cs"/>
          <w:rtl/>
        </w:rPr>
      </w:pPr>
    </w:p>
    <w:p w14:paraId="23187D88" w14:textId="77777777" w:rsidR="00000000" w:rsidRDefault="003C26CA">
      <w:pPr>
        <w:pStyle w:val="a"/>
        <w:rPr>
          <w:rFonts w:hint="cs"/>
          <w:rtl/>
        </w:rPr>
      </w:pPr>
      <w:r>
        <w:rPr>
          <w:rFonts w:hint="cs"/>
          <w:rtl/>
        </w:rPr>
        <w:t>לכן, אדוני היושב-ראש, חברי חברי הכנסת, אני מברך על העלאת הנושאים האלה על סדר-יומה של הכנסת. אני שמח שבהתמודדות</w:t>
      </w:r>
      <w:r>
        <w:rPr>
          <w:rFonts w:hint="cs"/>
          <w:rtl/>
        </w:rPr>
        <w:t xml:space="preserve"> הזאת יש לנו בכנסת</w:t>
      </w:r>
      <w:r>
        <w:rPr>
          <w:rtl/>
        </w:rPr>
        <w:t xml:space="preserve"> </w:t>
      </w:r>
      <w:r>
        <w:rPr>
          <w:rFonts w:hint="cs"/>
          <w:rtl/>
        </w:rPr>
        <w:t>גיבוי, כדי לשמור באמת על מערכת הבריאות שלנו.</w:t>
      </w:r>
    </w:p>
    <w:p w14:paraId="7D94A225" w14:textId="77777777" w:rsidR="00000000" w:rsidRDefault="003C26CA">
      <w:pPr>
        <w:pStyle w:val="a"/>
        <w:rPr>
          <w:rFonts w:hint="cs"/>
          <w:rtl/>
        </w:rPr>
      </w:pPr>
    </w:p>
    <w:p w14:paraId="4A1D5A2E" w14:textId="77777777" w:rsidR="00000000" w:rsidRDefault="003C26CA">
      <w:pPr>
        <w:pStyle w:val="a"/>
        <w:rPr>
          <w:rFonts w:hint="cs"/>
          <w:rtl/>
        </w:rPr>
      </w:pPr>
      <w:r>
        <w:rPr>
          <w:rFonts w:hint="cs"/>
          <w:rtl/>
        </w:rPr>
        <w:t>אומר עוד מלה אחת. תראו, במציאות כלכלית כל כך קשה כמו זו שאנחנו נמצאים בה, הבעיה היא לא הרפואה הפרטית. מי שיש לו כסף בכיס, מי שהפרוטה מצויה בכיסו, כמו שאומרים, יכול להסתייע בשירותי רפואה פרטית</w:t>
      </w:r>
      <w:r>
        <w:rPr>
          <w:rFonts w:hint="cs"/>
          <w:rtl/>
        </w:rPr>
        <w:t xml:space="preserve">, ללכת לניתוח בבית-חולים פרטי, ללכת לרופא פרטי ולשלם מכיסו. האחריות שלנו כממשלה, ככנסת, כאנשי ציבור, היא לראות איך למרות המשבר הכלכלי החמור שהמדינה נמצאת בו אנחנו שומרים על הרפואה הציבורית במדינת ישראל, וקודם כול, כמובן, על איכות הרפואה שלנו, שעדיין נהנית </w:t>
      </w:r>
      <w:r>
        <w:rPr>
          <w:rFonts w:hint="cs"/>
          <w:rtl/>
        </w:rPr>
        <w:t xml:space="preserve">מיוקרה רבה לא רק בארץ, אלא גם בעולם. </w:t>
      </w:r>
    </w:p>
    <w:p w14:paraId="6319708C" w14:textId="77777777" w:rsidR="00000000" w:rsidRDefault="003C26CA">
      <w:pPr>
        <w:pStyle w:val="a"/>
        <w:rPr>
          <w:rFonts w:hint="cs"/>
          <w:rtl/>
        </w:rPr>
      </w:pPr>
    </w:p>
    <w:p w14:paraId="61FFA2E5" w14:textId="77777777" w:rsidR="00000000" w:rsidRDefault="003C26CA">
      <w:pPr>
        <w:pStyle w:val="a"/>
        <w:rPr>
          <w:rFonts w:hint="cs"/>
          <w:rtl/>
        </w:rPr>
      </w:pPr>
      <w:r>
        <w:rPr>
          <w:rFonts w:hint="cs"/>
          <w:rtl/>
        </w:rPr>
        <w:t>כשאומרים לי את זה אני אומר: אני מאוד שמח על כך. כשאני הולך לארגון הבריאות העולמי וכולם משבחים את מערכת הבריאות הישראלית, אני, כמובן, מברך על כך. אבל כשאומרים לי את זה כאן, לרבות פקידים במשרד האוצר, אני אומר להם: אתם י</w:t>
      </w:r>
      <w:r>
        <w:rPr>
          <w:rFonts w:hint="cs"/>
          <w:rtl/>
        </w:rPr>
        <w:t xml:space="preserve">ודעים מה? אתם שכחתם לומר עוד מלה אחת </w:t>
      </w:r>
      <w:r>
        <w:rPr>
          <w:rtl/>
        </w:rPr>
        <w:t>–</w:t>
      </w:r>
      <w:r>
        <w:rPr>
          <w:rFonts w:hint="cs"/>
          <w:rtl/>
        </w:rPr>
        <w:t xml:space="preserve"> עדיין; משום שאם תימשך המגמה שדיברתי עליה בראשית דברי, של שחיקה ריאלית, אמיתית, בסל השירותים הרפואיים שאנחנו מקבלים במדינת ישראל, שמדי שנה יורד מבחינה ריאלית </w:t>
      </w:r>
      <w:r>
        <w:rPr>
          <w:rtl/>
        </w:rPr>
        <w:t>–</w:t>
      </w:r>
      <w:r>
        <w:rPr>
          <w:rFonts w:hint="cs"/>
          <w:rtl/>
        </w:rPr>
        <w:t xml:space="preserve"> כשהציבור משלם יותר והוא מקבל פחות, אז בסופו של דבר בעוד כמ</w:t>
      </w:r>
      <w:r>
        <w:rPr>
          <w:rFonts w:hint="cs"/>
          <w:rtl/>
        </w:rPr>
        <w:t>ה שנים כבר לא נוכל, חס וחלילה, להתגאות במה שאנחנו מתגאים בו עכשיו, או במה שאנחנו מתגאים בו מבחינת רמת הרפואה הציבורית במדינת ישראל.</w:t>
      </w:r>
    </w:p>
    <w:p w14:paraId="27190495" w14:textId="77777777" w:rsidR="00000000" w:rsidRDefault="003C26CA">
      <w:pPr>
        <w:pStyle w:val="a"/>
        <w:rPr>
          <w:rFonts w:hint="cs"/>
          <w:rtl/>
        </w:rPr>
      </w:pPr>
    </w:p>
    <w:p w14:paraId="05D1965C" w14:textId="77777777" w:rsidR="00000000" w:rsidRDefault="003C26CA">
      <w:pPr>
        <w:pStyle w:val="a"/>
        <w:rPr>
          <w:rFonts w:hint="cs"/>
          <w:rtl/>
        </w:rPr>
      </w:pPr>
      <w:r>
        <w:rPr>
          <w:rFonts w:hint="cs"/>
          <w:rtl/>
        </w:rPr>
        <w:t>לכן, אדוני היושב-ראש, חברי חברי הכנסת, אני מאוד מקווה שבדיונים שאנחנו מקיימים ממש ממש בשעות האלה עם משרד האוצר, נמצא תשובות</w:t>
      </w:r>
      <w:r>
        <w:rPr>
          <w:rFonts w:hint="cs"/>
          <w:rtl/>
        </w:rPr>
        <w:t xml:space="preserve"> ונמצא פתרונות, עם כל הצורך ועם כל המצוקה הכלכלית, כדי למנוע פגיעה אנושה במערכת הבריאות, וזה אומר במלים פשוטות - כדי למנוע פגיעה בחיים, כדי למנוע פגיעה בחולים במדינת ישראל.</w:t>
      </w:r>
    </w:p>
    <w:p w14:paraId="5481ECCF" w14:textId="77777777" w:rsidR="00000000" w:rsidRDefault="003C26CA">
      <w:pPr>
        <w:pStyle w:val="a"/>
        <w:rPr>
          <w:rFonts w:hint="cs"/>
          <w:rtl/>
        </w:rPr>
      </w:pPr>
    </w:p>
    <w:p w14:paraId="1766B38B" w14:textId="77777777" w:rsidR="00000000" w:rsidRDefault="003C26CA">
      <w:pPr>
        <w:pStyle w:val="a"/>
        <w:rPr>
          <w:rFonts w:hint="cs"/>
          <w:rtl/>
        </w:rPr>
      </w:pPr>
      <w:r>
        <w:rPr>
          <w:rFonts w:hint="cs"/>
          <w:rtl/>
        </w:rPr>
        <w:t>אין לי התנגדות ואני מסכים, אדוני היושב-ראש, שההצעות הללו תועברנה לוועדת העבודה, הר</w:t>
      </w:r>
      <w:r>
        <w:rPr>
          <w:rFonts w:hint="cs"/>
          <w:rtl/>
        </w:rPr>
        <w:t>ווחה והבריאות של הכנסת. יש עוד הצעה לסדר-היום של חבר הכנסת איוב קרא, שעליה ישיב השר גדעון עזרא בשם שר התעשייה, המסחר והתעסוקה, כי היא נוגעת יותר למשרד התעסוקה ופחות למשרד הבריאות.</w:t>
      </w:r>
    </w:p>
    <w:p w14:paraId="5A029604" w14:textId="77777777" w:rsidR="00000000" w:rsidRDefault="003C26CA">
      <w:pPr>
        <w:pStyle w:val="a"/>
        <w:ind w:firstLine="0"/>
        <w:rPr>
          <w:rFonts w:hint="cs"/>
          <w:rtl/>
        </w:rPr>
      </w:pPr>
    </w:p>
    <w:p w14:paraId="3041EBF9" w14:textId="77777777" w:rsidR="00000000" w:rsidRDefault="003C26CA">
      <w:pPr>
        <w:pStyle w:val="ad"/>
        <w:rPr>
          <w:rtl/>
        </w:rPr>
      </w:pPr>
      <w:r>
        <w:rPr>
          <w:rtl/>
        </w:rPr>
        <w:t>היו"ר משה כחלון:</w:t>
      </w:r>
    </w:p>
    <w:p w14:paraId="6C068519" w14:textId="77777777" w:rsidR="00000000" w:rsidRDefault="003C26CA">
      <w:pPr>
        <w:pStyle w:val="a"/>
        <w:rPr>
          <w:rtl/>
        </w:rPr>
      </w:pPr>
    </w:p>
    <w:p w14:paraId="512D0186" w14:textId="77777777" w:rsidR="00000000" w:rsidRDefault="003C26CA">
      <w:pPr>
        <w:pStyle w:val="a"/>
        <w:rPr>
          <w:rFonts w:hint="cs"/>
          <w:rtl/>
        </w:rPr>
      </w:pPr>
      <w:r>
        <w:rPr>
          <w:rFonts w:hint="cs"/>
          <w:rtl/>
        </w:rPr>
        <w:t>תודה רבה. השר גדעון עזרא, בבקשה.</w:t>
      </w:r>
    </w:p>
    <w:p w14:paraId="46A04BD1" w14:textId="77777777" w:rsidR="00000000" w:rsidRDefault="003C26CA">
      <w:pPr>
        <w:pStyle w:val="a"/>
        <w:ind w:firstLine="0"/>
        <w:rPr>
          <w:rFonts w:hint="cs"/>
          <w:rtl/>
        </w:rPr>
      </w:pPr>
    </w:p>
    <w:p w14:paraId="0E897E79" w14:textId="77777777" w:rsidR="00000000" w:rsidRDefault="003C26CA">
      <w:pPr>
        <w:pStyle w:val="Speaker"/>
        <w:rPr>
          <w:rtl/>
        </w:rPr>
      </w:pPr>
      <w:bookmarkStart w:id="342" w:name="FS000000474T11_06_2003_17_05_33"/>
      <w:bookmarkEnd w:id="342"/>
      <w:r>
        <w:rPr>
          <w:rFonts w:hint="eastAsia"/>
          <w:rtl/>
        </w:rPr>
        <w:t>השר</w:t>
      </w:r>
      <w:r>
        <w:rPr>
          <w:rtl/>
        </w:rPr>
        <w:t xml:space="preserve"> גדעון עזרא:</w:t>
      </w:r>
    </w:p>
    <w:p w14:paraId="4BC5B0DD" w14:textId="77777777" w:rsidR="00000000" w:rsidRDefault="003C26CA">
      <w:pPr>
        <w:pStyle w:val="a"/>
        <w:rPr>
          <w:rFonts w:hint="cs"/>
          <w:rtl/>
        </w:rPr>
      </w:pPr>
    </w:p>
    <w:p w14:paraId="7A1EDE01" w14:textId="77777777" w:rsidR="00000000" w:rsidRDefault="003C26CA">
      <w:pPr>
        <w:pStyle w:val="a"/>
        <w:rPr>
          <w:rFonts w:hint="cs"/>
          <w:rtl/>
        </w:rPr>
      </w:pPr>
      <w:r>
        <w:rPr>
          <w:rFonts w:hint="cs"/>
          <w:rtl/>
        </w:rPr>
        <w:t xml:space="preserve">אדוני </w:t>
      </w:r>
      <w:r>
        <w:rPr>
          <w:rFonts w:hint="cs"/>
          <w:rtl/>
        </w:rPr>
        <w:t>היושב-ראש, חברי הכנסת, חבר הכנסת איוב קרא, אתה העלית את הנושא הזה ממש בזמן. תשובת משרד התעשייה, המסחר והתעסוקה היא, ש"שמחים להודיע כי נמצא פתרון לבעיית העובדים הזרים בתחום הסיעוד, והחל ממחר תתחיל יחידת הסמך בהנפקת היתרי העסקה לעובדים זרים בתחום רגיש זה". א</w:t>
      </w:r>
      <w:r>
        <w:rPr>
          <w:rFonts w:hint="cs"/>
          <w:rtl/>
        </w:rPr>
        <w:t>ני בהחלט מסכים אתך לגבי המצוקה הגדולה שיש לחולה סיעודי כשאין לו עזרה בבית.</w:t>
      </w:r>
    </w:p>
    <w:p w14:paraId="0D37D6C2" w14:textId="77777777" w:rsidR="00000000" w:rsidRDefault="003C26CA">
      <w:pPr>
        <w:pStyle w:val="a"/>
        <w:rPr>
          <w:rFonts w:hint="cs"/>
          <w:rtl/>
        </w:rPr>
      </w:pPr>
    </w:p>
    <w:p w14:paraId="323696D6" w14:textId="77777777" w:rsidR="00000000" w:rsidRDefault="003C26CA">
      <w:pPr>
        <w:pStyle w:val="a"/>
        <w:rPr>
          <w:rFonts w:hint="cs"/>
          <w:rtl/>
        </w:rPr>
      </w:pPr>
      <w:r>
        <w:rPr>
          <w:rFonts w:hint="cs"/>
          <w:rtl/>
        </w:rPr>
        <w:t xml:space="preserve">דבר שני </w:t>
      </w:r>
      <w:r>
        <w:rPr>
          <w:rtl/>
        </w:rPr>
        <w:t>–</w:t>
      </w:r>
      <w:r>
        <w:rPr>
          <w:rFonts w:hint="cs"/>
          <w:rtl/>
        </w:rPr>
        <w:t xml:space="preserve"> צריך לציין גם את הצעת החוק שעברה היום בקריאה טרומית, הצעת החוק של חברת הכנסת אורית נוקד, שמאפשרת עבודה מועדפת לחיילים שירצו לעבוד בנושא הסיעוד. ללא כל ספק, הדבר יסייע.  ח</w:t>
      </w:r>
      <w:r>
        <w:rPr>
          <w:rFonts w:hint="cs"/>
          <w:rtl/>
        </w:rPr>
        <w:t xml:space="preserve">שוב שהעלית את הנושא הזה. תודה. </w:t>
      </w:r>
    </w:p>
    <w:p w14:paraId="734558B8" w14:textId="77777777" w:rsidR="00000000" w:rsidRDefault="003C26CA">
      <w:pPr>
        <w:pStyle w:val="a"/>
        <w:rPr>
          <w:rFonts w:hint="cs"/>
          <w:rtl/>
        </w:rPr>
      </w:pPr>
    </w:p>
    <w:p w14:paraId="466987E6" w14:textId="77777777" w:rsidR="00000000" w:rsidRDefault="003C26CA">
      <w:pPr>
        <w:pStyle w:val="a"/>
        <w:rPr>
          <w:rFonts w:hint="cs"/>
          <w:rtl/>
        </w:rPr>
      </w:pPr>
      <w:r>
        <w:rPr>
          <w:rFonts w:hint="cs"/>
          <w:rtl/>
        </w:rPr>
        <w:t>גם אני מצטרף להצעה של שר הבריאות.</w:t>
      </w:r>
    </w:p>
    <w:p w14:paraId="598F6289" w14:textId="77777777" w:rsidR="00000000" w:rsidRDefault="003C26CA">
      <w:pPr>
        <w:pStyle w:val="a"/>
        <w:ind w:firstLine="0"/>
        <w:rPr>
          <w:rFonts w:hint="cs"/>
          <w:rtl/>
        </w:rPr>
      </w:pPr>
    </w:p>
    <w:p w14:paraId="6CC415C2" w14:textId="77777777" w:rsidR="00000000" w:rsidRDefault="003C26CA">
      <w:pPr>
        <w:pStyle w:val="ad"/>
        <w:rPr>
          <w:rtl/>
        </w:rPr>
      </w:pPr>
      <w:r>
        <w:rPr>
          <w:rtl/>
        </w:rPr>
        <w:t>היו"ר משה כחלון:</w:t>
      </w:r>
    </w:p>
    <w:p w14:paraId="39839436" w14:textId="77777777" w:rsidR="00000000" w:rsidRDefault="003C26CA">
      <w:pPr>
        <w:pStyle w:val="a"/>
        <w:rPr>
          <w:rtl/>
        </w:rPr>
      </w:pPr>
    </w:p>
    <w:p w14:paraId="07D9A247" w14:textId="77777777" w:rsidR="00000000" w:rsidRDefault="003C26CA">
      <w:pPr>
        <w:pStyle w:val="a"/>
        <w:rPr>
          <w:rFonts w:hint="cs"/>
          <w:rtl/>
        </w:rPr>
      </w:pPr>
      <w:r>
        <w:rPr>
          <w:rFonts w:hint="cs"/>
          <w:rtl/>
        </w:rPr>
        <w:t>לוועדה?</w:t>
      </w:r>
    </w:p>
    <w:p w14:paraId="43333C49" w14:textId="77777777" w:rsidR="00000000" w:rsidRDefault="003C26CA">
      <w:pPr>
        <w:pStyle w:val="a"/>
        <w:ind w:firstLine="0"/>
        <w:rPr>
          <w:rFonts w:hint="cs"/>
          <w:rtl/>
        </w:rPr>
      </w:pPr>
    </w:p>
    <w:p w14:paraId="1F9C82BB" w14:textId="77777777" w:rsidR="00000000" w:rsidRDefault="003C26CA">
      <w:pPr>
        <w:pStyle w:val="SpeakerCon"/>
        <w:rPr>
          <w:rtl/>
        </w:rPr>
      </w:pPr>
      <w:bookmarkStart w:id="343" w:name="FS000000474T11_06_2003_17_09_13C"/>
      <w:bookmarkEnd w:id="343"/>
      <w:r>
        <w:rPr>
          <w:rtl/>
        </w:rPr>
        <w:t>השר גדעון עזרא:</w:t>
      </w:r>
    </w:p>
    <w:p w14:paraId="524FFAFA" w14:textId="77777777" w:rsidR="00000000" w:rsidRDefault="003C26CA">
      <w:pPr>
        <w:pStyle w:val="a"/>
        <w:rPr>
          <w:rtl/>
        </w:rPr>
      </w:pPr>
    </w:p>
    <w:p w14:paraId="615C27C1" w14:textId="77777777" w:rsidR="00000000" w:rsidRDefault="003C26CA">
      <w:pPr>
        <w:pStyle w:val="a"/>
        <w:rPr>
          <w:rFonts w:hint="cs"/>
          <w:rtl/>
        </w:rPr>
      </w:pPr>
      <w:r>
        <w:rPr>
          <w:rFonts w:hint="cs"/>
          <w:rtl/>
        </w:rPr>
        <w:t xml:space="preserve">כן.  </w:t>
      </w:r>
    </w:p>
    <w:p w14:paraId="276DF646" w14:textId="77777777" w:rsidR="00000000" w:rsidRDefault="003C26CA">
      <w:pPr>
        <w:pStyle w:val="a"/>
        <w:rPr>
          <w:rFonts w:hint="cs"/>
          <w:rtl/>
        </w:rPr>
      </w:pPr>
    </w:p>
    <w:p w14:paraId="408DA921" w14:textId="77777777" w:rsidR="00000000" w:rsidRDefault="003C26CA">
      <w:pPr>
        <w:pStyle w:val="ad"/>
        <w:rPr>
          <w:rFonts w:hint="cs"/>
          <w:rtl/>
        </w:rPr>
      </w:pPr>
      <w:r>
        <w:rPr>
          <w:rtl/>
        </w:rPr>
        <w:t>היו"ר משה כחלון:</w:t>
      </w:r>
    </w:p>
    <w:p w14:paraId="159E3EB1" w14:textId="77777777" w:rsidR="00000000" w:rsidRDefault="003C26CA">
      <w:pPr>
        <w:pStyle w:val="a"/>
        <w:rPr>
          <w:rFonts w:hint="cs"/>
          <w:rtl/>
        </w:rPr>
      </w:pPr>
    </w:p>
    <w:p w14:paraId="72D7CEC2" w14:textId="77777777" w:rsidR="00000000" w:rsidRDefault="003C26CA">
      <w:pPr>
        <w:pStyle w:val="a"/>
        <w:rPr>
          <w:rFonts w:hint="cs"/>
          <w:rtl/>
        </w:rPr>
      </w:pPr>
      <w:r>
        <w:rPr>
          <w:rFonts w:hint="cs"/>
          <w:rtl/>
        </w:rPr>
        <w:t>הצעה אחרת לחבר הכנסת טלב אלסאנע.</w:t>
      </w:r>
    </w:p>
    <w:p w14:paraId="5C23ED19" w14:textId="77777777" w:rsidR="00000000" w:rsidRDefault="003C26CA">
      <w:pPr>
        <w:pStyle w:val="a"/>
        <w:ind w:firstLine="0"/>
        <w:rPr>
          <w:rFonts w:hint="cs"/>
          <w:rtl/>
        </w:rPr>
      </w:pPr>
    </w:p>
    <w:p w14:paraId="694BC566" w14:textId="77777777" w:rsidR="00000000" w:rsidRDefault="003C26CA">
      <w:pPr>
        <w:pStyle w:val="ac"/>
        <w:rPr>
          <w:rtl/>
        </w:rPr>
      </w:pPr>
      <w:r>
        <w:rPr>
          <w:rFonts w:hint="eastAsia"/>
          <w:rtl/>
        </w:rPr>
        <w:t>קריאה</w:t>
      </w:r>
      <w:r>
        <w:rPr>
          <w:rtl/>
        </w:rPr>
        <w:t>:</w:t>
      </w:r>
    </w:p>
    <w:p w14:paraId="1AE0DAC9" w14:textId="77777777" w:rsidR="00000000" w:rsidRDefault="003C26CA">
      <w:pPr>
        <w:pStyle w:val="a"/>
        <w:rPr>
          <w:rFonts w:hint="cs"/>
          <w:rtl/>
        </w:rPr>
      </w:pPr>
    </w:p>
    <w:p w14:paraId="3F3606BE" w14:textId="77777777" w:rsidR="00000000" w:rsidRDefault="003C26CA">
      <w:pPr>
        <w:pStyle w:val="a"/>
        <w:rPr>
          <w:rFonts w:hint="cs"/>
          <w:rtl/>
        </w:rPr>
      </w:pPr>
      <w:r>
        <w:rPr>
          <w:rFonts w:hint="cs"/>
          <w:rtl/>
        </w:rPr>
        <w:t>הוא לא נמצא.</w:t>
      </w:r>
    </w:p>
    <w:p w14:paraId="16AD89EE" w14:textId="77777777" w:rsidR="00000000" w:rsidRDefault="003C26CA">
      <w:pPr>
        <w:pStyle w:val="a"/>
        <w:ind w:firstLine="0"/>
        <w:rPr>
          <w:rFonts w:hint="cs"/>
          <w:rtl/>
        </w:rPr>
      </w:pPr>
    </w:p>
    <w:p w14:paraId="1A914050" w14:textId="77777777" w:rsidR="00000000" w:rsidRDefault="003C26CA">
      <w:pPr>
        <w:pStyle w:val="ad"/>
        <w:rPr>
          <w:rtl/>
        </w:rPr>
      </w:pPr>
      <w:r>
        <w:rPr>
          <w:rtl/>
        </w:rPr>
        <w:t>היו"ר משה כחלון:</w:t>
      </w:r>
    </w:p>
    <w:p w14:paraId="515CF02A" w14:textId="77777777" w:rsidR="00000000" w:rsidRDefault="003C26CA">
      <w:pPr>
        <w:pStyle w:val="a"/>
        <w:rPr>
          <w:rtl/>
        </w:rPr>
      </w:pPr>
    </w:p>
    <w:p w14:paraId="75765073" w14:textId="77777777" w:rsidR="00000000" w:rsidRDefault="003C26CA">
      <w:pPr>
        <w:pStyle w:val="a"/>
        <w:rPr>
          <w:rFonts w:hint="cs"/>
          <w:rtl/>
        </w:rPr>
      </w:pPr>
      <w:r>
        <w:rPr>
          <w:rFonts w:hint="cs"/>
          <w:rtl/>
        </w:rPr>
        <w:t xml:space="preserve">נעבור להצבעה. חבר הכנסת ברכה, אתה רוצה להציע </w:t>
      </w:r>
      <w:r>
        <w:rPr>
          <w:rFonts w:hint="cs"/>
          <w:rtl/>
        </w:rPr>
        <w:t>הצעה אחרת?</w:t>
      </w:r>
    </w:p>
    <w:p w14:paraId="56F939C5" w14:textId="77777777" w:rsidR="00000000" w:rsidRDefault="003C26CA">
      <w:pPr>
        <w:pStyle w:val="a"/>
        <w:ind w:firstLine="0"/>
        <w:rPr>
          <w:rFonts w:hint="cs"/>
          <w:rtl/>
        </w:rPr>
      </w:pPr>
    </w:p>
    <w:p w14:paraId="322A2D48" w14:textId="77777777" w:rsidR="00000000" w:rsidRDefault="003C26CA">
      <w:pPr>
        <w:pStyle w:val="ac"/>
        <w:rPr>
          <w:rtl/>
        </w:rPr>
      </w:pPr>
      <w:r>
        <w:rPr>
          <w:rFonts w:hint="eastAsia"/>
          <w:rtl/>
        </w:rPr>
        <w:t>מוחמד</w:t>
      </w:r>
      <w:r>
        <w:rPr>
          <w:rtl/>
        </w:rPr>
        <w:t xml:space="preserve"> ברכה (חד"ש-תע"ל):</w:t>
      </w:r>
    </w:p>
    <w:p w14:paraId="17180085" w14:textId="77777777" w:rsidR="00000000" w:rsidRDefault="003C26CA">
      <w:pPr>
        <w:pStyle w:val="a"/>
        <w:rPr>
          <w:rFonts w:hint="cs"/>
          <w:rtl/>
        </w:rPr>
      </w:pPr>
    </w:p>
    <w:p w14:paraId="0ED8AE3C" w14:textId="77777777" w:rsidR="00000000" w:rsidRDefault="003C26CA">
      <w:pPr>
        <w:pStyle w:val="a"/>
        <w:rPr>
          <w:rFonts w:hint="cs"/>
          <w:rtl/>
        </w:rPr>
      </w:pPr>
      <w:r>
        <w:rPr>
          <w:rFonts w:hint="cs"/>
          <w:rtl/>
        </w:rPr>
        <w:t>כן.</w:t>
      </w:r>
    </w:p>
    <w:p w14:paraId="29A0E4F4" w14:textId="77777777" w:rsidR="00000000" w:rsidRDefault="003C26CA">
      <w:pPr>
        <w:pStyle w:val="a"/>
        <w:ind w:firstLine="0"/>
        <w:rPr>
          <w:rFonts w:hint="cs"/>
          <w:rtl/>
        </w:rPr>
      </w:pPr>
    </w:p>
    <w:p w14:paraId="1C7C1E1D" w14:textId="77777777" w:rsidR="00000000" w:rsidRDefault="003C26CA">
      <w:pPr>
        <w:pStyle w:val="ad"/>
        <w:rPr>
          <w:rtl/>
        </w:rPr>
      </w:pPr>
      <w:r>
        <w:rPr>
          <w:rtl/>
        </w:rPr>
        <w:t>היו"ר משה כחלון:</w:t>
      </w:r>
    </w:p>
    <w:p w14:paraId="609BFE39" w14:textId="77777777" w:rsidR="00000000" w:rsidRDefault="003C26CA">
      <w:pPr>
        <w:pStyle w:val="a"/>
        <w:rPr>
          <w:rtl/>
        </w:rPr>
      </w:pPr>
    </w:p>
    <w:p w14:paraId="5B74B9AE" w14:textId="77777777" w:rsidR="00000000" w:rsidRDefault="003C26CA">
      <w:pPr>
        <w:pStyle w:val="a"/>
        <w:rPr>
          <w:rFonts w:hint="cs"/>
          <w:rtl/>
        </w:rPr>
      </w:pPr>
      <w:r>
        <w:rPr>
          <w:rFonts w:hint="cs"/>
          <w:rtl/>
        </w:rPr>
        <w:t>בבקשה. דקה להצעה אחרת.</w:t>
      </w:r>
    </w:p>
    <w:p w14:paraId="28043469" w14:textId="77777777" w:rsidR="00000000" w:rsidRDefault="003C26CA">
      <w:pPr>
        <w:pStyle w:val="a"/>
        <w:ind w:firstLine="0"/>
        <w:rPr>
          <w:rFonts w:hint="cs"/>
          <w:rtl/>
        </w:rPr>
      </w:pPr>
    </w:p>
    <w:p w14:paraId="445B5EB6" w14:textId="77777777" w:rsidR="00000000" w:rsidRDefault="003C26CA">
      <w:pPr>
        <w:pStyle w:val="Speaker"/>
        <w:rPr>
          <w:rFonts w:hint="cs"/>
          <w:rtl/>
        </w:rPr>
      </w:pPr>
      <w:bookmarkStart w:id="344" w:name="FS000000540T11_06_2003_17_10_02"/>
      <w:bookmarkEnd w:id="344"/>
      <w:r>
        <w:rPr>
          <w:rFonts w:hint="eastAsia"/>
          <w:rtl/>
        </w:rPr>
        <w:t>מוחמד</w:t>
      </w:r>
      <w:r>
        <w:rPr>
          <w:rtl/>
        </w:rPr>
        <w:t xml:space="preserve"> ברכה (חד"ש-תע"ל):</w:t>
      </w:r>
    </w:p>
    <w:p w14:paraId="004D394C" w14:textId="77777777" w:rsidR="00000000" w:rsidRDefault="003C26CA">
      <w:pPr>
        <w:pStyle w:val="a"/>
        <w:rPr>
          <w:rFonts w:hint="cs"/>
          <w:rtl/>
        </w:rPr>
      </w:pPr>
    </w:p>
    <w:p w14:paraId="2D9BCF89" w14:textId="77777777" w:rsidR="00000000" w:rsidRDefault="003C26CA">
      <w:pPr>
        <w:pStyle w:val="a"/>
        <w:rPr>
          <w:rFonts w:hint="cs"/>
          <w:rtl/>
        </w:rPr>
      </w:pPr>
      <w:r>
        <w:rPr>
          <w:rFonts w:hint="cs"/>
          <w:rtl/>
        </w:rPr>
        <w:t>אדוני היושב-ראש, רבותי חברי הכנסת, מאתמול אני שם לב לתופעה, והיא כדלקמן: אתמול ענתה שרת החינוך ושטחה את מצוקותיה מול הקיצוצים. הבוקר היינו בישיבה ש</w:t>
      </w:r>
      <w:r>
        <w:rPr>
          <w:rFonts w:hint="cs"/>
          <w:rtl/>
        </w:rPr>
        <w:t>ל ועדת הכלכלה בנושא תאונות הדרכים. ועכשיו גם שר הבריאות שטח את מצוקותיו התקציביות. אני רואה שבעניינים האלה אין פה קואליציה ואופוזיציה. במקום שהשרים ייתנו תשובות, הם שוטחים מצוקות, כאילו הם באופוזיציה והם באים לטעון. אני חושב שזה דבר לא בריא. אם השרים צריכי</w:t>
      </w:r>
      <w:r>
        <w:rPr>
          <w:rFonts w:hint="cs"/>
          <w:rtl/>
        </w:rPr>
        <w:t xml:space="preserve">ם סיוע וסעד של חברי הכנסת </w:t>
      </w:r>
      <w:r>
        <w:rPr>
          <w:rtl/>
        </w:rPr>
        <w:t>–</w:t>
      </w:r>
      <w:r>
        <w:rPr>
          <w:rFonts w:hint="cs"/>
          <w:rtl/>
        </w:rPr>
        <w:t xml:space="preserve"> בבקשה, אנחנו נהיה מוכנים כולנו. אני חושב שיש פה קואליציה אחת.</w:t>
      </w:r>
    </w:p>
    <w:p w14:paraId="4D7573B7" w14:textId="77777777" w:rsidR="00000000" w:rsidRDefault="003C26CA">
      <w:pPr>
        <w:pStyle w:val="a"/>
        <w:rPr>
          <w:rFonts w:hint="cs"/>
          <w:rtl/>
        </w:rPr>
      </w:pPr>
    </w:p>
    <w:p w14:paraId="2DE51D81" w14:textId="77777777" w:rsidR="00000000" w:rsidRDefault="003C26CA">
      <w:pPr>
        <w:pStyle w:val="a"/>
        <w:rPr>
          <w:rFonts w:hint="cs"/>
          <w:rtl/>
        </w:rPr>
      </w:pPr>
      <w:r>
        <w:rPr>
          <w:rFonts w:hint="cs"/>
          <w:rtl/>
        </w:rPr>
        <w:t xml:space="preserve">לפני הישיבה פניתי בנושא אחר לשר הבריאות. פניתי אליו בנושא בתי-החולים בנצרת, שהם לא בתי-חולים ממשלתיים, אבל מצבם קשה מאוד, ועכשיו הם נתקלים בבעיה נוספת, שאני לא רוצה </w:t>
      </w:r>
      <w:r>
        <w:rPr>
          <w:rFonts w:hint="cs"/>
          <w:rtl/>
        </w:rPr>
        <w:t>להזכיר אותה, אבל שר הבריאות הביע נכונות להיכנס בעובי הקורה. אני חושב שגם בתי-חולים שהם לא ממשלתיים, עדיין הם באחריות של משרד הבריאות וגם תפקודם התקין הוא באחריות של משרד הבריאות, לרבות בתי-החולים בנצרת. תודה רבה, אדוני.</w:t>
      </w:r>
    </w:p>
    <w:p w14:paraId="49A9B887" w14:textId="77777777" w:rsidR="00000000" w:rsidRDefault="003C26CA">
      <w:pPr>
        <w:pStyle w:val="a"/>
        <w:ind w:firstLine="0"/>
        <w:rPr>
          <w:rFonts w:hint="cs"/>
          <w:rtl/>
        </w:rPr>
      </w:pPr>
    </w:p>
    <w:p w14:paraId="0F18E4A5" w14:textId="77777777" w:rsidR="00000000" w:rsidRDefault="003C26CA">
      <w:pPr>
        <w:pStyle w:val="ad"/>
        <w:rPr>
          <w:rtl/>
        </w:rPr>
      </w:pPr>
      <w:r>
        <w:rPr>
          <w:rtl/>
        </w:rPr>
        <w:t>היו"ר משה כחלון:</w:t>
      </w:r>
    </w:p>
    <w:p w14:paraId="49083A00" w14:textId="77777777" w:rsidR="00000000" w:rsidRDefault="003C26CA">
      <w:pPr>
        <w:pStyle w:val="a"/>
        <w:rPr>
          <w:rtl/>
        </w:rPr>
      </w:pPr>
    </w:p>
    <w:p w14:paraId="5BA5E458" w14:textId="77777777" w:rsidR="00000000" w:rsidRDefault="003C26CA">
      <w:pPr>
        <w:pStyle w:val="a"/>
        <w:rPr>
          <w:rFonts w:hint="cs"/>
          <w:rtl/>
        </w:rPr>
      </w:pPr>
      <w:r>
        <w:rPr>
          <w:rFonts w:hint="cs"/>
          <w:rtl/>
        </w:rPr>
        <w:t>תודה רבה. הצעה אח</w:t>
      </w:r>
      <w:r>
        <w:rPr>
          <w:rFonts w:hint="cs"/>
          <w:rtl/>
        </w:rPr>
        <w:t>רת לחבר הכנסת טלב אלסאנע. אחר כך נעבור להצבעה.</w:t>
      </w:r>
    </w:p>
    <w:p w14:paraId="0635F5B7" w14:textId="77777777" w:rsidR="00000000" w:rsidRDefault="003C26CA">
      <w:pPr>
        <w:pStyle w:val="a"/>
        <w:ind w:firstLine="0"/>
        <w:rPr>
          <w:rFonts w:hint="cs"/>
          <w:rtl/>
        </w:rPr>
      </w:pPr>
    </w:p>
    <w:p w14:paraId="5F20169D" w14:textId="77777777" w:rsidR="00000000" w:rsidRDefault="003C26CA">
      <w:pPr>
        <w:pStyle w:val="Speaker"/>
        <w:rPr>
          <w:rtl/>
        </w:rPr>
      </w:pPr>
      <w:bookmarkStart w:id="345" w:name="FS000000549T11_06_2003_17_12_27"/>
      <w:bookmarkEnd w:id="345"/>
      <w:r>
        <w:rPr>
          <w:rFonts w:hint="eastAsia"/>
          <w:rtl/>
        </w:rPr>
        <w:t>טלב</w:t>
      </w:r>
      <w:r>
        <w:rPr>
          <w:rtl/>
        </w:rPr>
        <w:t xml:space="preserve"> אלסאנע (רע"ם):</w:t>
      </w:r>
    </w:p>
    <w:p w14:paraId="6D107A85" w14:textId="77777777" w:rsidR="00000000" w:rsidRDefault="003C26CA">
      <w:pPr>
        <w:pStyle w:val="a"/>
        <w:rPr>
          <w:rFonts w:hint="cs"/>
          <w:rtl/>
        </w:rPr>
      </w:pPr>
    </w:p>
    <w:p w14:paraId="2C393954" w14:textId="77777777" w:rsidR="00000000" w:rsidRDefault="003C26CA">
      <w:pPr>
        <w:pStyle w:val="a"/>
        <w:rPr>
          <w:rFonts w:hint="cs"/>
          <w:rtl/>
        </w:rPr>
      </w:pPr>
      <w:r>
        <w:rPr>
          <w:rFonts w:hint="cs"/>
          <w:rtl/>
        </w:rPr>
        <w:t>אדוני היושב-ראש, חברי הכנסת, כבוד השר, לא אחת פניתי בבקשה לשקול הקמת בית-חולים לשירות האוכלוסייה הערבית בגליל. יש אוכלוסייה של 800,000 נפש, ואין בית-חולים ממשלתי שישרת את האוכלוסייה. היו ה</w:t>
      </w:r>
      <w:r>
        <w:rPr>
          <w:rFonts w:hint="cs"/>
          <w:rtl/>
        </w:rPr>
        <w:t xml:space="preserve">צעות לגבי המיקום. </w:t>
      </w:r>
    </w:p>
    <w:p w14:paraId="2A590C7B" w14:textId="77777777" w:rsidR="00000000" w:rsidRDefault="003C26CA">
      <w:pPr>
        <w:pStyle w:val="a"/>
        <w:rPr>
          <w:rFonts w:hint="cs"/>
          <w:rtl/>
        </w:rPr>
      </w:pPr>
    </w:p>
    <w:p w14:paraId="354090AB" w14:textId="77777777" w:rsidR="00000000" w:rsidRDefault="003C26CA">
      <w:pPr>
        <w:pStyle w:val="a"/>
        <w:rPr>
          <w:rFonts w:hint="cs"/>
          <w:rtl/>
        </w:rPr>
      </w:pPr>
      <w:r>
        <w:rPr>
          <w:rFonts w:hint="cs"/>
          <w:rtl/>
        </w:rPr>
        <w:t xml:space="preserve">נוסף על זה, גם בתי-חולים פרטיים שקיימים אינם זכאים או זוכים בתמיכה, במיוחד בתי-החולים שהזכיר חברי מוחמד ברכה, בנצרת. </w:t>
      </w:r>
    </w:p>
    <w:p w14:paraId="08FABCA0" w14:textId="77777777" w:rsidR="00000000" w:rsidRDefault="003C26CA">
      <w:pPr>
        <w:pStyle w:val="a"/>
        <w:rPr>
          <w:rFonts w:hint="cs"/>
          <w:rtl/>
        </w:rPr>
      </w:pPr>
    </w:p>
    <w:p w14:paraId="16230B10" w14:textId="77777777" w:rsidR="00000000" w:rsidRDefault="003C26CA">
      <w:pPr>
        <w:pStyle w:val="a"/>
        <w:rPr>
          <w:rFonts w:hint="cs"/>
          <w:rtl/>
        </w:rPr>
      </w:pPr>
      <w:r>
        <w:rPr>
          <w:rFonts w:hint="cs"/>
          <w:rtl/>
        </w:rPr>
        <w:t>בית-חולים נוסף הוא בית-החולים "סורוקה", שמשרת את כל האוכלוסייה בדרום. גם הוא זקוק לסיוע ולתמיכה מיוחדים במחלקת היולדו</w:t>
      </w:r>
      <w:r>
        <w:rPr>
          <w:rFonts w:hint="cs"/>
          <w:rtl/>
        </w:rPr>
        <w:t>ת. הנושא הזה הועלה כמה פעמים, אבל הוא איננו זוכה לטיפול הולם מצד הממשלה. תודה רבה.</w:t>
      </w:r>
    </w:p>
    <w:p w14:paraId="596C1C7C" w14:textId="77777777" w:rsidR="00000000" w:rsidRDefault="003C26CA">
      <w:pPr>
        <w:pStyle w:val="a"/>
        <w:ind w:firstLine="0"/>
        <w:rPr>
          <w:rFonts w:hint="cs"/>
          <w:rtl/>
        </w:rPr>
      </w:pPr>
    </w:p>
    <w:p w14:paraId="238D9951" w14:textId="77777777" w:rsidR="00000000" w:rsidRDefault="003C26CA">
      <w:pPr>
        <w:pStyle w:val="ad"/>
        <w:rPr>
          <w:rtl/>
        </w:rPr>
      </w:pPr>
      <w:r>
        <w:rPr>
          <w:rtl/>
        </w:rPr>
        <w:t>היו"ר משה כחלון:</w:t>
      </w:r>
    </w:p>
    <w:p w14:paraId="0A3F6ADB" w14:textId="77777777" w:rsidR="00000000" w:rsidRDefault="003C26CA">
      <w:pPr>
        <w:pStyle w:val="a"/>
        <w:rPr>
          <w:rtl/>
        </w:rPr>
      </w:pPr>
    </w:p>
    <w:p w14:paraId="3DF31067" w14:textId="77777777" w:rsidR="00000000" w:rsidRDefault="003C26CA">
      <w:pPr>
        <w:pStyle w:val="a"/>
        <w:rPr>
          <w:rFonts w:hint="cs"/>
          <w:rtl/>
        </w:rPr>
      </w:pPr>
      <w:r>
        <w:rPr>
          <w:rFonts w:hint="cs"/>
          <w:rtl/>
        </w:rPr>
        <w:t xml:space="preserve">תודה רבה. </w:t>
      </w:r>
    </w:p>
    <w:p w14:paraId="30C905C7" w14:textId="77777777" w:rsidR="00000000" w:rsidRDefault="003C26CA">
      <w:pPr>
        <w:pStyle w:val="a"/>
        <w:rPr>
          <w:rFonts w:hint="cs"/>
          <w:rtl/>
        </w:rPr>
      </w:pPr>
    </w:p>
    <w:p w14:paraId="2AEF6C46" w14:textId="77777777" w:rsidR="00000000" w:rsidRDefault="003C26CA">
      <w:pPr>
        <w:pStyle w:val="a"/>
        <w:rPr>
          <w:rFonts w:hint="cs"/>
          <w:rtl/>
        </w:rPr>
      </w:pPr>
      <w:r>
        <w:rPr>
          <w:rFonts w:hint="cs"/>
          <w:rtl/>
        </w:rPr>
        <w:t>אנחנו עוברים להצבעה. ההצבעה היא - או לוועדה, או להסיר. מי שמצביע בעד מצביע בעד ועדה, ומי שמצביע נגד מצביע על הסרת הנושא מסדר-היום.</w:t>
      </w:r>
    </w:p>
    <w:p w14:paraId="3E19901F" w14:textId="77777777" w:rsidR="00000000" w:rsidRDefault="003C26CA">
      <w:pPr>
        <w:pStyle w:val="a"/>
        <w:ind w:firstLine="0"/>
        <w:rPr>
          <w:rFonts w:hint="cs"/>
          <w:rtl/>
        </w:rPr>
      </w:pPr>
    </w:p>
    <w:p w14:paraId="75BAD52B" w14:textId="77777777" w:rsidR="00000000" w:rsidRDefault="003C26CA">
      <w:pPr>
        <w:pStyle w:val="a7"/>
        <w:bidi/>
        <w:rPr>
          <w:rFonts w:hint="cs"/>
          <w:rtl/>
        </w:rPr>
      </w:pPr>
      <w:r>
        <w:rPr>
          <w:rFonts w:hint="cs"/>
          <w:rtl/>
        </w:rPr>
        <w:t xml:space="preserve">הצבעה מס' </w:t>
      </w:r>
      <w:r>
        <w:rPr>
          <w:rFonts w:hint="cs"/>
          <w:rtl/>
        </w:rPr>
        <w:t>12</w:t>
      </w:r>
    </w:p>
    <w:p w14:paraId="1B90BFA5" w14:textId="77777777" w:rsidR="00000000" w:rsidRDefault="003C26CA">
      <w:pPr>
        <w:pStyle w:val="a"/>
        <w:rPr>
          <w:rFonts w:hint="cs"/>
          <w:rtl/>
        </w:rPr>
      </w:pPr>
    </w:p>
    <w:p w14:paraId="1B14DB82" w14:textId="77777777" w:rsidR="00000000" w:rsidRDefault="003C26CA">
      <w:pPr>
        <w:pStyle w:val="a8"/>
        <w:bidi/>
        <w:rPr>
          <w:rFonts w:hint="cs"/>
          <w:rtl/>
        </w:rPr>
      </w:pPr>
      <w:r>
        <w:rPr>
          <w:rFonts w:hint="cs"/>
          <w:rtl/>
        </w:rPr>
        <w:t xml:space="preserve">בעד ההצעה להעביר את הנושא לוועדה </w:t>
      </w:r>
      <w:r>
        <w:rPr>
          <w:rtl/>
        </w:rPr>
        <w:t>–</w:t>
      </w:r>
      <w:r>
        <w:rPr>
          <w:rFonts w:hint="cs"/>
          <w:rtl/>
        </w:rPr>
        <w:t xml:space="preserve"> 12</w:t>
      </w:r>
    </w:p>
    <w:p w14:paraId="0A35D768" w14:textId="77777777" w:rsidR="00000000" w:rsidRDefault="003C26CA">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4E9567B4" w14:textId="77777777" w:rsidR="00000000" w:rsidRDefault="003C26CA">
      <w:pPr>
        <w:pStyle w:val="a8"/>
        <w:bidi/>
        <w:rPr>
          <w:rFonts w:hint="cs"/>
          <w:rtl/>
        </w:rPr>
      </w:pPr>
      <w:r>
        <w:rPr>
          <w:rFonts w:hint="cs"/>
          <w:rtl/>
        </w:rPr>
        <w:t xml:space="preserve">נמנעים </w:t>
      </w:r>
      <w:r>
        <w:rPr>
          <w:rtl/>
        </w:rPr>
        <w:t>–</w:t>
      </w:r>
      <w:r>
        <w:rPr>
          <w:rFonts w:hint="cs"/>
          <w:rtl/>
        </w:rPr>
        <w:t xml:space="preserve"> אין</w:t>
      </w:r>
    </w:p>
    <w:p w14:paraId="54B843B3" w14:textId="77777777" w:rsidR="00000000" w:rsidRDefault="003C26CA">
      <w:pPr>
        <w:pStyle w:val="a9"/>
        <w:bidi/>
        <w:rPr>
          <w:rFonts w:hint="cs"/>
          <w:rtl/>
        </w:rPr>
      </w:pPr>
      <w:r>
        <w:rPr>
          <w:rFonts w:hint="cs"/>
          <w:rtl/>
        </w:rPr>
        <w:t>ההצעה להעביר את הנושא לוועדת העבודה, הרווחה והבריאות נתקבלה.</w:t>
      </w:r>
    </w:p>
    <w:p w14:paraId="3C0A05AA" w14:textId="77777777" w:rsidR="00000000" w:rsidRDefault="003C26CA">
      <w:pPr>
        <w:pStyle w:val="a"/>
        <w:ind w:firstLine="0"/>
        <w:rPr>
          <w:rFonts w:hint="cs"/>
          <w:rtl/>
        </w:rPr>
      </w:pPr>
    </w:p>
    <w:p w14:paraId="67882A37" w14:textId="77777777" w:rsidR="00000000" w:rsidRDefault="003C26CA">
      <w:pPr>
        <w:pStyle w:val="ac"/>
        <w:rPr>
          <w:rtl/>
        </w:rPr>
      </w:pPr>
      <w:r>
        <w:rPr>
          <w:rFonts w:hint="eastAsia"/>
          <w:rtl/>
        </w:rPr>
        <w:t>שלום</w:t>
      </w:r>
      <w:r>
        <w:rPr>
          <w:rtl/>
        </w:rPr>
        <w:t xml:space="preserve"> שמחון (העבודה-מימד):</w:t>
      </w:r>
    </w:p>
    <w:p w14:paraId="6DC8698D" w14:textId="77777777" w:rsidR="00000000" w:rsidRDefault="003C26CA">
      <w:pPr>
        <w:pStyle w:val="a"/>
        <w:rPr>
          <w:rFonts w:hint="cs"/>
          <w:rtl/>
        </w:rPr>
      </w:pPr>
    </w:p>
    <w:p w14:paraId="3C8643CE" w14:textId="77777777" w:rsidR="00000000" w:rsidRDefault="003C26CA">
      <w:pPr>
        <w:pStyle w:val="a"/>
        <w:rPr>
          <w:rFonts w:hint="cs"/>
          <w:rtl/>
        </w:rPr>
      </w:pPr>
      <w:r>
        <w:rPr>
          <w:rFonts w:hint="cs"/>
          <w:rtl/>
        </w:rPr>
        <w:t>אדוני היושב-ראש, טעיתי בהצבעה. ישבתי פה והצבעתי מפה. ישבתי בכיסא לי</w:t>
      </w:r>
      <w:r>
        <w:rPr>
          <w:rFonts w:hint="cs"/>
          <w:rtl/>
        </w:rPr>
        <w:t xml:space="preserve">ד הכיסא שלי, שהוא הכיסא של חברת הכנסת אורית נוקד. </w:t>
      </w:r>
    </w:p>
    <w:p w14:paraId="05E3F9CD" w14:textId="77777777" w:rsidR="00000000" w:rsidRDefault="003C26CA">
      <w:pPr>
        <w:pStyle w:val="a"/>
        <w:rPr>
          <w:rFonts w:hint="cs"/>
          <w:rtl/>
        </w:rPr>
      </w:pPr>
    </w:p>
    <w:p w14:paraId="15F2D749" w14:textId="77777777" w:rsidR="00000000" w:rsidRDefault="003C26CA">
      <w:pPr>
        <w:pStyle w:val="ac"/>
        <w:rPr>
          <w:rtl/>
        </w:rPr>
      </w:pPr>
      <w:r>
        <w:rPr>
          <w:rFonts w:hint="eastAsia"/>
          <w:rtl/>
        </w:rPr>
        <w:t>מוחמד</w:t>
      </w:r>
      <w:r>
        <w:rPr>
          <w:rtl/>
        </w:rPr>
        <w:t xml:space="preserve"> ברכה (חד"ש-תע"ל):</w:t>
      </w:r>
    </w:p>
    <w:p w14:paraId="2039CCA2" w14:textId="77777777" w:rsidR="00000000" w:rsidRDefault="003C26CA">
      <w:pPr>
        <w:pStyle w:val="a"/>
        <w:rPr>
          <w:rFonts w:hint="cs"/>
          <w:rtl/>
        </w:rPr>
      </w:pPr>
    </w:p>
    <w:p w14:paraId="646C36C5" w14:textId="77777777" w:rsidR="00000000" w:rsidRDefault="003C26CA">
      <w:pPr>
        <w:pStyle w:val="a"/>
        <w:rPr>
          <w:rFonts w:hint="cs"/>
          <w:rtl/>
        </w:rPr>
      </w:pPr>
      <w:r>
        <w:rPr>
          <w:rFonts w:hint="cs"/>
          <w:rtl/>
        </w:rPr>
        <w:t>זה מה שחסר לך עכשיו. לך לוועדת האתיקה.</w:t>
      </w:r>
    </w:p>
    <w:p w14:paraId="267E0E31" w14:textId="77777777" w:rsidR="00000000" w:rsidRDefault="003C26CA">
      <w:pPr>
        <w:pStyle w:val="a"/>
        <w:ind w:firstLine="0"/>
        <w:rPr>
          <w:rFonts w:hint="cs"/>
          <w:rtl/>
        </w:rPr>
      </w:pPr>
    </w:p>
    <w:p w14:paraId="4CF3337C" w14:textId="77777777" w:rsidR="00000000" w:rsidRDefault="003C26CA">
      <w:pPr>
        <w:pStyle w:val="ad"/>
        <w:rPr>
          <w:rtl/>
        </w:rPr>
      </w:pPr>
      <w:r>
        <w:rPr>
          <w:rtl/>
        </w:rPr>
        <w:t>היו"ר משה כחלון:</w:t>
      </w:r>
    </w:p>
    <w:p w14:paraId="290AF30A" w14:textId="77777777" w:rsidR="00000000" w:rsidRDefault="003C26CA">
      <w:pPr>
        <w:pStyle w:val="a"/>
        <w:rPr>
          <w:rtl/>
        </w:rPr>
      </w:pPr>
    </w:p>
    <w:p w14:paraId="241A9C0E" w14:textId="77777777" w:rsidR="00000000" w:rsidRDefault="003C26CA">
      <w:pPr>
        <w:pStyle w:val="a"/>
        <w:rPr>
          <w:rFonts w:hint="cs"/>
          <w:rtl/>
        </w:rPr>
      </w:pPr>
      <w:r>
        <w:rPr>
          <w:rFonts w:hint="cs"/>
          <w:rtl/>
        </w:rPr>
        <w:t>אבל הצבעת בעד? אבל ההצבעה היא נכונה?</w:t>
      </w:r>
    </w:p>
    <w:p w14:paraId="2BE17B43" w14:textId="77777777" w:rsidR="00000000" w:rsidRDefault="003C26CA">
      <w:pPr>
        <w:pStyle w:val="a"/>
        <w:ind w:firstLine="0"/>
        <w:rPr>
          <w:rFonts w:hint="cs"/>
          <w:rtl/>
        </w:rPr>
      </w:pPr>
    </w:p>
    <w:p w14:paraId="04427955" w14:textId="77777777" w:rsidR="00000000" w:rsidRDefault="003C26CA">
      <w:pPr>
        <w:pStyle w:val="ac"/>
        <w:rPr>
          <w:rtl/>
        </w:rPr>
      </w:pPr>
      <w:r>
        <w:rPr>
          <w:rFonts w:hint="eastAsia"/>
          <w:rtl/>
        </w:rPr>
        <w:t>שלום</w:t>
      </w:r>
      <w:r>
        <w:rPr>
          <w:rtl/>
        </w:rPr>
        <w:t xml:space="preserve"> שמחון (העבודה-מימד):</w:t>
      </w:r>
    </w:p>
    <w:p w14:paraId="05356A01" w14:textId="77777777" w:rsidR="00000000" w:rsidRDefault="003C26CA">
      <w:pPr>
        <w:pStyle w:val="a"/>
        <w:rPr>
          <w:rFonts w:hint="cs"/>
          <w:rtl/>
        </w:rPr>
      </w:pPr>
    </w:p>
    <w:p w14:paraId="6D305DB6" w14:textId="77777777" w:rsidR="00000000" w:rsidRDefault="003C26CA">
      <w:pPr>
        <w:pStyle w:val="a"/>
        <w:rPr>
          <w:rFonts w:hint="cs"/>
          <w:rtl/>
        </w:rPr>
      </w:pPr>
      <w:r>
        <w:rPr>
          <w:rFonts w:hint="cs"/>
          <w:rtl/>
        </w:rPr>
        <w:t>חבר הכנסת רצאבי ישב במקומי ואני ישבתי במקום אחד ליד המקו</w:t>
      </w:r>
      <w:r>
        <w:rPr>
          <w:rFonts w:hint="cs"/>
          <w:rtl/>
        </w:rPr>
        <w:t>ם שלי. בטעות ישבתי שם והצבעתי משם.</w:t>
      </w:r>
    </w:p>
    <w:p w14:paraId="7387F58B" w14:textId="77777777" w:rsidR="00000000" w:rsidRDefault="003C26CA">
      <w:pPr>
        <w:pStyle w:val="a"/>
        <w:ind w:firstLine="0"/>
        <w:rPr>
          <w:rFonts w:hint="cs"/>
          <w:rtl/>
        </w:rPr>
      </w:pPr>
    </w:p>
    <w:p w14:paraId="41E3BB06" w14:textId="77777777" w:rsidR="00000000" w:rsidRDefault="003C26CA">
      <w:pPr>
        <w:pStyle w:val="ad"/>
        <w:rPr>
          <w:rtl/>
        </w:rPr>
      </w:pPr>
      <w:r>
        <w:rPr>
          <w:rtl/>
        </w:rPr>
        <w:t>היו"ר משה כחלון:</w:t>
      </w:r>
    </w:p>
    <w:p w14:paraId="588AB3D0" w14:textId="77777777" w:rsidR="00000000" w:rsidRDefault="003C26CA">
      <w:pPr>
        <w:pStyle w:val="a"/>
        <w:rPr>
          <w:rtl/>
        </w:rPr>
      </w:pPr>
    </w:p>
    <w:p w14:paraId="5C211C36" w14:textId="77777777" w:rsidR="00000000" w:rsidRDefault="003C26CA">
      <w:pPr>
        <w:pStyle w:val="a"/>
        <w:rPr>
          <w:rFonts w:hint="cs"/>
          <w:rtl/>
        </w:rPr>
      </w:pPr>
      <w:r>
        <w:rPr>
          <w:rFonts w:hint="cs"/>
          <w:rtl/>
        </w:rPr>
        <w:t xml:space="preserve">לפרוטוקול </w:t>
      </w:r>
      <w:r>
        <w:rPr>
          <w:rtl/>
        </w:rPr>
        <w:t>–</w:t>
      </w:r>
      <w:r>
        <w:rPr>
          <w:rFonts w:hint="cs"/>
          <w:rtl/>
        </w:rPr>
        <w:t xml:space="preserve"> ההצבעה ממקום מושבה של חברת הכנסת אורית נוקד מבוטלת. חבר הכנסת שלום שמחון, זה בסדר. התוצאה היא - 11 בעד, אין נגד, אין נמנעים. </w:t>
      </w:r>
    </w:p>
    <w:p w14:paraId="7D4421CC" w14:textId="77777777" w:rsidR="00000000" w:rsidRDefault="003C26CA">
      <w:pPr>
        <w:pStyle w:val="a"/>
        <w:ind w:firstLine="0"/>
        <w:rPr>
          <w:rFonts w:hint="cs"/>
          <w:rtl/>
        </w:rPr>
      </w:pPr>
    </w:p>
    <w:p w14:paraId="39D19BAD" w14:textId="77777777" w:rsidR="00000000" w:rsidRDefault="003C26CA">
      <w:pPr>
        <w:pStyle w:val="ac"/>
        <w:rPr>
          <w:rtl/>
        </w:rPr>
      </w:pPr>
      <w:r>
        <w:rPr>
          <w:rFonts w:hint="eastAsia"/>
          <w:rtl/>
        </w:rPr>
        <w:t>מוחמד</w:t>
      </w:r>
      <w:r>
        <w:rPr>
          <w:rtl/>
        </w:rPr>
        <w:t xml:space="preserve"> ברכה (חד"ש-תע"ל):</w:t>
      </w:r>
    </w:p>
    <w:p w14:paraId="394E0C65" w14:textId="77777777" w:rsidR="00000000" w:rsidRDefault="003C26CA">
      <w:pPr>
        <w:pStyle w:val="a"/>
        <w:rPr>
          <w:rFonts w:hint="cs"/>
          <w:rtl/>
        </w:rPr>
      </w:pPr>
    </w:p>
    <w:p w14:paraId="023E62A6" w14:textId="77777777" w:rsidR="00000000" w:rsidRDefault="003C26CA">
      <w:pPr>
        <w:pStyle w:val="a"/>
        <w:rPr>
          <w:rFonts w:hint="cs"/>
          <w:rtl/>
        </w:rPr>
      </w:pPr>
      <w:r>
        <w:rPr>
          <w:rFonts w:hint="cs"/>
          <w:rtl/>
        </w:rPr>
        <w:t>זה 12 בעד.</w:t>
      </w:r>
    </w:p>
    <w:p w14:paraId="2E5B399F" w14:textId="77777777" w:rsidR="00000000" w:rsidRDefault="003C26CA">
      <w:pPr>
        <w:pStyle w:val="a"/>
        <w:ind w:firstLine="0"/>
        <w:rPr>
          <w:rFonts w:hint="cs"/>
          <w:rtl/>
        </w:rPr>
      </w:pPr>
    </w:p>
    <w:p w14:paraId="7CBE4EE5" w14:textId="77777777" w:rsidR="00000000" w:rsidRDefault="003C26CA">
      <w:pPr>
        <w:pStyle w:val="ad"/>
        <w:rPr>
          <w:rtl/>
        </w:rPr>
      </w:pPr>
      <w:r>
        <w:rPr>
          <w:rtl/>
        </w:rPr>
        <w:t>היו"ר משה כחלון:</w:t>
      </w:r>
    </w:p>
    <w:p w14:paraId="2BE598A2" w14:textId="77777777" w:rsidR="00000000" w:rsidRDefault="003C26CA">
      <w:pPr>
        <w:pStyle w:val="a"/>
        <w:rPr>
          <w:rtl/>
        </w:rPr>
      </w:pPr>
    </w:p>
    <w:p w14:paraId="221D58FE" w14:textId="77777777" w:rsidR="00000000" w:rsidRDefault="003C26CA">
      <w:pPr>
        <w:pStyle w:val="a"/>
        <w:rPr>
          <w:rFonts w:hint="cs"/>
          <w:rtl/>
        </w:rPr>
      </w:pPr>
      <w:r>
        <w:rPr>
          <w:rFonts w:hint="cs"/>
          <w:rtl/>
        </w:rPr>
        <w:t xml:space="preserve">אבל הוא </w:t>
      </w:r>
      <w:r>
        <w:rPr>
          <w:rFonts w:hint="cs"/>
          <w:rtl/>
        </w:rPr>
        <w:t xml:space="preserve">אומר שההצבעה מהמקום של חברת הכנסת נוקד מבוטלת. הוא הצביע. אני חוזר: 11 בעד, נגד </w:t>
      </w:r>
      <w:r>
        <w:rPr>
          <w:rtl/>
        </w:rPr>
        <w:t>–</w:t>
      </w:r>
      <w:r>
        <w:rPr>
          <w:rFonts w:hint="cs"/>
          <w:rtl/>
        </w:rPr>
        <w:t xml:space="preserve"> אפס, נמנעים </w:t>
      </w:r>
      <w:r>
        <w:rPr>
          <w:rtl/>
        </w:rPr>
        <w:t>–</w:t>
      </w:r>
      <w:r>
        <w:rPr>
          <w:rFonts w:hint="cs"/>
          <w:rtl/>
        </w:rPr>
        <w:t xml:space="preserve"> אפס. ההצעה עוברת לוועדה. </w:t>
      </w:r>
    </w:p>
    <w:p w14:paraId="5AEBCF74" w14:textId="77777777" w:rsidR="00000000" w:rsidRDefault="003C26CA">
      <w:pPr>
        <w:pStyle w:val="a"/>
        <w:ind w:firstLine="0"/>
        <w:rPr>
          <w:rFonts w:hint="cs"/>
          <w:rtl/>
        </w:rPr>
      </w:pPr>
    </w:p>
    <w:p w14:paraId="23828469" w14:textId="77777777" w:rsidR="00000000" w:rsidRDefault="003C26CA">
      <w:pPr>
        <w:pStyle w:val="ac"/>
        <w:rPr>
          <w:rtl/>
        </w:rPr>
      </w:pPr>
      <w:r>
        <w:rPr>
          <w:rFonts w:hint="eastAsia"/>
          <w:rtl/>
        </w:rPr>
        <w:t>מוחמד</w:t>
      </w:r>
      <w:r>
        <w:rPr>
          <w:rtl/>
        </w:rPr>
        <w:t xml:space="preserve"> ברכה (חד"ש-תע"ל):</w:t>
      </w:r>
    </w:p>
    <w:p w14:paraId="611E7FDE" w14:textId="77777777" w:rsidR="00000000" w:rsidRDefault="003C26CA">
      <w:pPr>
        <w:pStyle w:val="a"/>
        <w:rPr>
          <w:rFonts w:hint="cs"/>
          <w:rtl/>
        </w:rPr>
      </w:pPr>
    </w:p>
    <w:p w14:paraId="6A1C4BAD" w14:textId="77777777" w:rsidR="00000000" w:rsidRDefault="003C26CA">
      <w:pPr>
        <w:pStyle w:val="a"/>
        <w:rPr>
          <w:rFonts w:hint="cs"/>
          <w:rtl/>
        </w:rPr>
      </w:pPr>
      <w:r>
        <w:rPr>
          <w:rFonts w:hint="cs"/>
          <w:rtl/>
        </w:rPr>
        <w:t xml:space="preserve">אדוני היושב-ראש, אני מבקש שיירשם בפרוטוקול שאני בעד, אבל אני לא יכול להצביע בעד משום שאני מקוזז עם חבר כנסת </w:t>
      </w:r>
      <w:r>
        <w:rPr>
          <w:rFonts w:hint="cs"/>
          <w:rtl/>
        </w:rPr>
        <w:t>אחר.</w:t>
      </w:r>
    </w:p>
    <w:p w14:paraId="5A90187E" w14:textId="77777777" w:rsidR="00000000" w:rsidRDefault="003C26CA">
      <w:pPr>
        <w:pStyle w:val="a"/>
        <w:ind w:firstLine="0"/>
        <w:rPr>
          <w:rFonts w:hint="cs"/>
          <w:rtl/>
        </w:rPr>
      </w:pPr>
    </w:p>
    <w:p w14:paraId="65088226" w14:textId="77777777" w:rsidR="00000000" w:rsidRDefault="003C26CA">
      <w:pPr>
        <w:pStyle w:val="ad"/>
        <w:rPr>
          <w:rtl/>
        </w:rPr>
      </w:pPr>
      <w:r>
        <w:rPr>
          <w:rtl/>
        </w:rPr>
        <w:t>היו"ר משה כחלון:</w:t>
      </w:r>
    </w:p>
    <w:p w14:paraId="1275C69F" w14:textId="77777777" w:rsidR="00000000" w:rsidRDefault="003C26CA">
      <w:pPr>
        <w:pStyle w:val="a"/>
        <w:rPr>
          <w:rtl/>
        </w:rPr>
      </w:pPr>
    </w:p>
    <w:p w14:paraId="4B517AEF" w14:textId="77777777" w:rsidR="00000000" w:rsidRDefault="003C26CA">
      <w:pPr>
        <w:pStyle w:val="a"/>
        <w:rPr>
          <w:rFonts w:hint="cs"/>
          <w:rtl/>
        </w:rPr>
      </w:pPr>
      <w:r>
        <w:rPr>
          <w:rFonts w:hint="cs"/>
          <w:rtl/>
        </w:rPr>
        <w:t xml:space="preserve">אתה מקוזז. אני רוצה לומר שבלבי גם אני בעד, אבל אני מקוזז עם פואד. יש לך עוד אחד בין המקוזזים. </w:t>
      </w:r>
    </w:p>
    <w:p w14:paraId="0FE5ED02" w14:textId="77777777" w:rsidR="00000000" w:rsidRDefault="003C26CA">
      <w:pPr>
        <w:pStyle w:val="a"/>
        <w:ind w:firstLine="0"/>
        <w:rPr>
          <w:rFonts w:hint="cs"/>
          <w:rtl/>
        </w:rPr>
      </w:pPr>
    </w:p>
    <w:p w14:paraId="02C21276" w14:textId="77777777" w:rsidR="00000000" w:rsidRDefault="003C26CA">
      <w:pPr>
        <w:pStyle w:val="a"/>
        <w:ind w:firstLine="0"/>
        <w:rPr>
          <w:rFonts w:hint="cs"/>
          <w:rtl/>
        </w:rPr>
      </w:pPr>
    </w:p>
    <w:p w14:paraId="6A4AFD33" w14:textId="77777777" w:rsidR="00000000" w:rsidRDefault="003C26CA">
      <w:pPr>
        <w:pStyle w:val="a"/>
        <w:rPr>
          <w:rFonts w:hint="cs"/>
          <w:rtl/>
        </w:rPr>
      </w:pPr>
    </w:p>
    <w:p w14:paraId="59E0808B" w14:textId="77777777" w:rsidR="00000000" w:rsidRDefault="003C26CA">
      <w:pPr>
        <w:pStyle w:val="Subject"/>
        <w:rPr>
          <w:rFonts w:hint="cs"/>
          <w:rtl/>
        </w:rPr>
      </w:pPr>
      <w:r>
        <w:rPr>
          <w:rFonts w:hint="cs"/>
          <w:rtl/>
        </w:rPr>
        <w:t>הצעות לסדר-היום</w:t>
      </w:r>
    </w:p>
    <w:p w14:paraId="14B03E5F" w14:textId="77777777" w:rsidR="00000000" w:rsidRDefault="003C26CA">
      <w:pPr>
        <w:pStyle w:val="Subject"/>
        <w:rPr>
          <w:rFonts w:hint="cs"/>
          <w:rtl/>
        </w:rPr>
      </w:pPr>
      <w:r>
        <w:rPr>
          <w:rFonts w:hint="cs"/>
          <w:rtl/>
        </w:rPr>
        <w:t>כוונת מינהל מקרקעי ישראל להפשיר קרקע לבנייה</w:t>
      </w:r>
    </w:p>
    <w:p w14:paraId="48558F3D" w14:textId="77777777" w:rsidR="00000000" w:rsidRDefault="003C26CA">
      <w:pPr>
        <w:pStyle w:val="Subject"/>
        <w:rPr>
          <w:rFonts w:hint="cs"/>
          <w:rtl/>
        </w:rPr>
      </w:pPr>
    </w:p>
    <w:p w14:paraId="1564F101" w14:textId="77777777" w:rsidR="00000000" w:rsidRDefault="003C26CA">
      <w:pPr>
        <w:pStyle w:val="ad"/>
        <w:rPr>
          <w:rtl/>
        </w:rPr>
      </w:pPr>
      <w:r>
        <w:rPr>
          <w:rFonts w:hint="eastAsia"/>
          <w:rtl/>
        </w:rPr>
        <w:t>היו</w:t>
      </w:r>
      <w:r>
        <w:rPr>
          <w:rtl/>
        </w:rPr>
        <w:t>"ר משה כחלון:</w:t>
      </w:r>
    </w:p>
    <w:p w14:paraId="5C7E5EAC" w14:textId="77777777" w:rsidR="00000000" w:rsidRDefault="003C26CA">
      <w:pPr>
        <w:pStyle w:val="a"/>
        <w:rPr>
          <w:rFonts w:hint="cs"/>
          <w:rtl/>
        </w:rPr>
      </w:pPr>
    </w:p>
    <w:p w14:paraId="7702C5DF" w14:textId="77777777" w:rsidR="00000000" w:rsidRDefault="003C26CA">
      <w:pPr>
        <w:pStyle w:val="a"/>
        <w:rPr>
          <w:rFonts w:hint="cs"/>
          <w:rtl/>
        </w:rPr>
      </w:pPr>
      <w:r>
        <w:rPr>
          <w:rFonts w:hint="cs"/>
          <w:rtl/>
        </w:rPr>
        <w:t>חבר הכנסת ברכה, מגיע הנושא שלך: כוונת מינהל מקרקעי ישרא</w:t>
      </w:r>
      <w:r>
        <w:rPr>
          <w:rFonts w:hint="cs"/>
          <w:rtl/>
        </w:rPr>
        <w:t xml:space="preserve">ל להפשיר קרקע לבנייה </w:t>
      </w:r>
      <w:r>
        <w:rPr>
          <w:rtl/>
        </w:rPr>
        <w:t>–</w:t>
      </w:r>
      <w:r>
        <w:rPr>
          <w:rFonts w:hint="cs"/>
          <w:rtl/>
        </w:rPr>
        <w:t xml:space="preserve"> הצעות לסדר-היום מס' 586, 612 ו=629. חבר הכנסת מוחמד ברכה, בבקשה.</w:t>
      </w:r>
    </w:p>
    <w:p w14:paraId="406DF09A" w14:textId="77777777" w:rsidR="00000000" w:rsidRDefault="003C26CA">
      <w:pPr>
        <w:pStyle w:val="a"/>
        <w:ind w:firstLine="0"/>
        <w:rPr>
          <w:rFonts w:hint="cs"/>
          <w:rtl/>
        </w:rPr>
      </w:pPr>
    </w:p>
    <w:p w14:paraId="54B40FB2" w14:textId="77777777" w:rsidR="00000000" w:rsidRDefault="003C26CA">
      <w:pPr>
        <w:pStyle w:val="Speaker"/>
        <w:rPr>
          <w:rtl/>
        </w:rPr>
      </w:pPr>
      <w:bookmarkStart w:id="346" w:name="FS000000540T11_06_2003_17_24_46"/>
      <w:bookmarkEnd w:id="346"/>
      <w:r>
        <w:rPr>
          <w:rFonts w:hint="eastAsia"/>
          <w:rtl/>
        </w:rPr>
        <w:t>מוחמד</w:t>
      </w:r>
      <w:r>
        <w:rPr>
          <w:rtl/>
        </w:rPr>
        <w:t xml:space="preserve"> ברכה (חד"ש-תע"ל):</w:t>
      </w:r>
    </w:p>
    <w:p w14:paraId="1ACB1202" w14:textId="77777777" w:rsidR="00000000" w:rsidRDefault="003C26CA">
      <w:pPr>
        <w:pStyle w:val="a"/>
        <w:rPr>
          <w:rFonts w:hint="cs"/>
          <w:rtl/>
        </w:rPr>
      </w:pPr>
    </w:p>
    <w:p w14:paraId="7B7E913E" w14:textId="77777777" w:rsidR="00000000" w:rsidRDefault="003C26CA">
      <w:pPr>
        <w:pStyle w:val="a"/>
        <w:rPr>
          <w:rFonts w:hint="cs"/>
          <w:rtl/>
        </w:rPr>
      </w:pPr>
      <w:r>
        <w:rPr>
          <w:rFonts w:hint="cs"/>
          <w:rtl/>
        </w:rPr>
        <w:t xml:space="preserve">אדוני היושב-ראש, רבותי חברי הכנסת, בקדנציה הקודמת תפס החוק הקרוי חוק עיגון זכויות חקלאים תשומת לב, והרבה זמן, בעבודת ועדת הכספים. אחד המציעים </w:t>
      </w:r>
      <w:r>
        <w:rPr>
          <w:rFonts w:hint="cs"/>
          <w:rtl/>
        </w:rPr>
        <w:t>היה חבר הכנסת שלום שמחון. היתה קואליציה מאוד מוזרה, כשהצעת החוק הוגשה על-ידי שלושה ואפילו ארבעה חברי הכנסת - שלום שמחון, ישראל כץ, אבשלום וילן וענת מאור. זו קואליציה שלא מזדמנת לעתים קרובות.</w:t>
      </w:r>
    </w:p>
    <w:p w14:paraId="4196F268" w14:textId="77777777" w:rsidR="00000000" w:rsidRDefault="003C26CA">
      <w:pPr>
        <w:pStyle w:val="a"/>
        <w:ind w:firstLine="0"/>
        <w:rPr>
          <w:rFonts w:hint="cs"/>
          <w:rtl/>
        </w:rPr>
      </w:pPr>
    </w:p>
    <w:p w14:paraId="56DE556C" w14:textId="77777777" w:rsidR="00000000" w:rsidRDefault="003C26CA">
      <w:pPr>
        <w:pStyle w:val="ac"/>
        <w:rPr>
          <w:rtl/>
        </w:rPr>
      </w:pPr>
      <w:r>
        <w:rPr>
          <w:rFonts w:hint="eastAsia"/>
          <w:rtl/>
        </w:rPr>
        <w:t>שלום</w:t>
      </w:r>
      <w:r>
        <w:rPr>
          <w:rtl/>
        </w:rPr>
        <w:t xml:space="preserve"> שמחון (העבודה-מימד):</w:t>
      </w:r>
    </w:p>
    <w:p w14:paraId="2A8001AD" w14:textId="77777777" w:rsidR="00000000" w:rsidRDefault="003C26CA">
      <w:pPr>
        <w:pStyle w:val="a"/>
        <w:rPr>
          <w:rFonts w:hint="cs"/>
          <w:rtl/>
        </w:rPr>
      </w:pPr>
    </w:p>
    <w:p w14:paraId="0BCD23D7" w14:textId="77777777" w:rsidR="00000000" w:rsidRDefault="003C26CA">
      <w:pPr>
        <w:pStyle w:val="a"/>
        <w:rPr>
          <w:rFonts w:hint="cs"/>
          <w:rtl/>
        </w:rPr>
      </w:pPr>
      <w:r>
        <w:rPr>
          <w:rFonts w:hint="cs"/>
          <w:rtl/>
        </w:rPr>
        <w:t>וצבי הנדל.</w:t>
      </w:r>
    </w:p>
    <w:p w14:paraId="57E4A859" w14:textId="77777777" w:rsidR="00000000" w:rsidRDefault="003C26CA">
      <w:pPr>
        <w:pStyle w:val="a"/>
        <w:ind w:firstLine="0"/>
        <w:rPr>
          <w:rFonts w:hint="cs"/>
          <w:rtl/>
        </w:rPr>
      </w:pPr>
    </w:p>
    <w:p w14:paraId="7A1B55D7" w14:textId="77777777" w:rsidR="00000000" w:rsidRDefault="003C26CA">
      <w:pPr>
        <w:pStyle w:val="SpeakerCon"/>
        <w:rPr>
          <w:rtl/>
        </w:rPr>
      </w:pPr>
      <w:bookmarkStart w:id="347" w:name="FS000000540T11_06_2003_17_26_06C"/>
      <w:bookmarkEnd w:id="347"/>
      <w:r>
        <w:rPr>
          <w:rtl/>
        </w:rPr>
        <w:t>מוחמד ברכה (חד"ש-תע"ל):</w:t>
      </w:r>
    </w:p>
    <w:p w14:paraId="05B90E72" w14:textId="77777777" w:rsidR="00000000" w:rsidRDefault="003C26CA">
      <w:pPr>
        <w:pStyle w:val="a"/>
        <w:rPr>
          <w:rtl/>
        </w:rPr>
      </w:pPr>
    </w:p>
    <w:p w14:paraId="276BF046" w14:textId="77777777" w:rsidR="00000000" w:rsidRDefault="003C26CA">
      <w:pPr>
        <w:pStyle w:val="a"/>
        <w:rPr>
          <w:rFonts w:hint="cs"/>
          <w:rtl/>
        </w:rPr>
      </w:pPr>
      <w:r>
        <w:rPr>
          <w:rFonts w:hint="cs"/>
          <w:rtl/>
        </w:rPr>
        <w:t>זו קואליציה שלא מזדמנת לעתים קרובות. אחר כך בא היועץ המשפטי לממשלה ואמר שיש טעם לפגם בכל הנושא הזה של חלוקת שלל של קרקעות המדינה, שניתנו לרשות הקיבוצים והמושבים, עכשיו, כשהם מקבלים ערך מסחרי ונדל"ני. מי שהשתמש בהם חינם במשך עשרות שנים, מקבל זכויות נדל"ניות</w:t>
      </w:r>
      <w:r>
        <w:rPr>
          <w:rFonts w:hint="cs"/>
          <w:rtl/>
        </w:rPr>
        <w:t xml:space="preserve"> וזכויות שהן מעבר לכל כוונת המדינה כשהועמדה הקרקע הזאת לרשותם.</w:t>
      </w:r>
    </w:p>
    <w:p w14:paraId="72ED847E" w14:textId="77777777" w:rsidR="00000000" w:rsidRDefault="003C26CA">
      <w:pPr>
        <w:pStyle w:val="a"/>
        <w:rPr>
          <w:rFonts w:hint="cs"/>
          <w:rtl/>
        </w:rPr>
      </w:pPr>
    </w:p>
    <w:p w14:paraId="1D00D887" w14:textId="77777777" w:rsidR="00000000" w:rsidRDefault="003C26CA">
      <w:pPr>
        <w:pStyle w:val="a"/>
        <w:rPr>
          <w:rtl/>
        </w:rPr>
      </w:pPr>
    </w:p>
    <w:p w14:paraId="447F652C" w14:textId="77777777" w:rsidR="00000000" w:rsidRDefault="003C26CA">
      <w:pPr>
        <w:pStyle w:val="a"/>
        <w:rPr>
          <w:rFonts w:hint="cs"/>
          <w:rtl/>
        </w:rPr>
      </w:pPr>
      <w:r>
        <w:rPr>
          <w:rFonts w:hint="cs"/>
          <w:rtl/>
        </w:rPr>
        <w:t>בכל זאת ועדת הכספים החליטה להמשיך בתהליך החקיקה, ו"הקשת המזרחית" פנתה לבית-המשפט העליון. בית-המשפט העליון החליט שההליך הזה אינו תקין, ודווקא דיבר על הצורך בהגשמת צדק חלוקתי בהקצאת מקרקעין. וה</w:t>
      </w:r>
      <w:r>
        <w:rPr>
          <w:rFonts w:hint="cs"/>
          <w:rtl/>
        </w:rPr>
        <w:t xml:space="preserve">נה, מועצת מינהל מקרקעי ישראל באה לפני יומיים ורוצה לעקוף את החלטת בג"ץ אחרי שהדברים הובררו חד-משמעית - היא רוצה לעשות כביש שיעקוף את החלטת בג"ץ ולחלק את השלל. </w:t>
      </w:r>
    </w:p>
    <w:p w14:paraId="66591050" w14:textId="77777777" w:rsidR="00000000" w:rsidRDefault="003C26CA">
      <w:pPr>
        <w:pStyle w:val="a"/>
        <w:rPr>
          <w:rFonts w:hint="cs"/>
          <w:rtl/>
        </w:rPr>
      </w:pPr>
    </w:p>
    <w:p w14:paraId="01D3CA46" w14:textId="77777777" w:rsidR="00000000" w:rsidRDefault="003C26CA">
      <w:pPr>
        <w:pStyle w:val="a"/>
        <w:rPr>
          <w:rFonts w:hint="cs"/>
          <w:rtl/>
        </w:rPr>
      </w:pPr>
      <w:r>
        <w:rPr>
          <w:rFonts w:hint="cs"/>
          <w:rtl/>
        </w:rPr>
        <w:t>זו לא חלוקת קרקעות, אדוני חבר הכנסת שמחון, זה שוד הקרקעות של מדינת ישראל. אם אנחנו מוציאים את ה</w:t>
      </w:r>
      <w:r>
        <w:rPr>
          <w:rFonts w:hint="cs"/>
          <w:rtl/>
        </w:rPr>
        <w:t>נגב, 12 מיליון דונם שהם כ=60% משטח המדינה, ומתייחסים ל=40% שנותרו ומוציאים את האזור הבנוי, אז כל עתודות הקרקע נמצאות ברשותם של הקיבוצים והמושבים. זה יוצר מצב שכל עתודות הקרקע של מדינת ישראל הן פיקטיביות, הן יהיו רכוש נדל"ני בידי קבוצה שמספר תושביה איננו עו</w:t>
      </w:r>
      <w:r>
        <w:rPr>
          <w:rFonts w:hint="cs"/>
          <w:rtl/>
        </w:rPr>
        <w:t xml:space="preserve">לה על 2.5% מתושבי המדינה - הקבוצה של המושבים והקיבוצים. </w:t>
      </w:r>
    </w:p>
    <w:p w14:paraId="3503808D" w14:textId="77777777" w:rsidR="00000000" w:rsidRDefault="003C26CA">
      <w:pPr>
        <w:pStyle w:val="a"/>
        <w:rPr>
          <w:rFonts w:hint="cs"/>
          <w:rtl/>
        </w:rPr>
      </w:pPr>
    </w:p>
    <w:p w14:paraId="62675FA3" w14:textId="77777777" w:rsidR="00000000" w:rsidRDefault="003C26CA">
      <w:pPr>
        <w:pStyle w:val="a"/>
        <w:rPr>
          <w:rFonts w:hint="cs"/>
          <w:rtl/>
        </w:rPr>
      </w:pPr>
      <w:r>
        <w:rPr>
          <w:rFonts w:hint="cs"/>
          <w:rtl/>
        </w:rPr>
        <w:t>זה דבר שיכול לקעקע כל אפשרות של התפתחות של יישובים קיימים ושל אוכלוסיות שלמות. לכן לא מקרה הוא ש"הקשת המזרחית" נזעקה אז, לא מקרה הוא שהאוכלוסייה הערבית נזעקה, לא מקרה הוא שעיירות הפיתוח נזעקו אז. זה</w:t>
      </w:r>
      <w:r>
        <w:rPr>
          <w:rFonts w:hint="cs"/>
          <w:rtl/>
        </w:rPr>
        <w:t xml:space="preserve"> פשוט להפוך את עתודות הקרקע במדינת ישראל לערך נדל"ני שיעמוד לרשות החברות הגדולות - הקיבוצים והמושבים יפוצו או ירחיבו את מה שקרוי השטח הקהילתי הבנוי, או שילכו לכיוון של שימוש מסחרי, או של שינוי ייעוד מאדמה חקלאית לאדמה שמיועדת לבנייה. </w:t>
      </w:r>
    </w:p>
    <w:p w14:paraId="32CCECD2" w14:textId="77777777" w:rsidR="00000000" w:rsidRDefault="003C26CA">
      <w:pPr>
        <w:pStyle w:val="a"/>
        <w:rPr>
          <w:rFonts w:hint="cs"/>
          <w:rtl/>
        </w:rPr>
      </w:pPr>
    </w:p>
    <w:p w14:paraId="7AA610BF" w14:textId="77777777" w:rsidR="00000000" w:rsidRDefault="003C26CA">
      <w:pPr>
        <w:pStyle w:val="ac"/>
        <w:rPr>
          <w:rtl/>
        </w:rPr>
      </w:pPr>
      <w:r>
        <w:rPr>
          <w:rFonts w:hint="eastAsia"/>
          <w:rtl/>
        </w:rPr>
        <w:t>יצחק</w:t>
      </w:r>
      <w:r>
        <w:rPr>
          <w:rtl/>
        </w:rPr>
        <w:t xml:space="preserve"> כהן (ש"ס):</w:t>
      </w:r>
    </w:p>
    <w:p w14:paraId="4FDD7522" w14:textId="77777777" w:rsidR="00000000" w:rsidRDefault="003C26CA">
      <w:pPr>
        <w:pStyle w:val="a"/>
        <w:rPr>
          <w:rFonts w:hint="cs"/>
          <w:rtl/>
        </w:rPr>
      </w:pPr>
    </w:p>
    <w:p w14:paraId="7DE37C07" w14:textId="77777777" w:rsidR="00000000" w:rsidRDefault="003C26CA">
      <w:pPr>
        <w:pStyle w:val="a"/>
        <w:rPr>
          <w:rFonts w:hint="cs"/>
          <w:rtl/>
        </w:rPr>
      </w:pPr>
      <w:r>
        <w:rPr>
          <w:rFonts w:hint="cs"/>
          <w:rtl/>
        </w:rPr>
        <w:t>לרא</w:t>
      </w:r>
      <w:r>
        <w:rPr>
          <w:rFonts w:hint="cs"/>
          <w:rtl/>
        </w:rPr>
        <w:t xml:space="preserve">ש הממשלה אין ניגוד עניינים. </w:t>
      </w:r>
    </w:p>
    <w:p w14:paraId="1B1A2137" w14:textId="77777777" w:rsidR="00000000" w:rsidRDefault="003C26CA">
      <w:pPr>
        <w:pStyle w:val="a"/>
        <w:rPr>
          <w:rFonts w:hint="cs"/>
          <w:rtl/>
        </w:rPr>
      </w:pPr>
    </w:p>
    <w:p w14:paraId="5478FA72" w14:textId="77777777" w:rsidR="00000000" w:rsidRDefault="003C26CA">
      <w:pPr>
        <w:pStyle w:val="Speaker"/>
        <w:rPr>
          <w:rtl/>
        </w:rPr>
      </w:pPr>
      <w:bookmarkStart w:id="348" w:name="FS000000540T11_06_2003_16_44_26"/>
      <w:bookmarkEnd w:id="348"/>
      <w:r>
        <w:rPr>
          <w:rFonts w:hint="eastAsia"/>
          <w:rtl/>
        </w:rPr>
        <w:t>מוחמד</w:t>
      </w:r>
      <w:r>
        <w:rPr>
          <w:rtl/>
        </w:rPr>
        <w:t xml:space="preserve"> ברכה (חד"ש-תע"ל):</w:t>
      </w:r>
    </w:p>
    <w:p w14:paraId="402CBB7C" w14:textId="77777777" w:rsidR="00000000" w:rsidRDefault="003C26CA">
      <w:pPr>
        <w:pStyle w:val="a"/>
        <w:rPr>
          <w:rFonts w:hint="cs"/>
          <w:rtl/>
        </w:rPr>
      </w:pPr>
    </w:p>
    <w:p w14:paraId="0F21563F" w14:textId="77777777" w:rsidR="00000000" w:rsidRDefault="003C26CA">
      <w:pPr>
        <w:pStyle w:val="a"/>
        <w:rPr>
          <w:rFonts w:hint="cs"/>
          <w:rtl/>
        </w:rPr>
      </w:pPr>
      <w:r>
        <w:rPr>
          <w:rFonts w:hint="cs"/>
          <w:rtl/>
        </w:rPr>
        <w:t xml:space="preserve">אתמול הוא אמר שאין ניגוד עניינים. </w:t>
      </w:r>
    </w:p>
    <w:p w14:paraId="0CF66C55" w14:textId="77777777" w:rsidR="00000000" w:rsidRDefault="003C26CA">
      <w:pPr>
        <w:pStyle w:val="a"/>
        <w:rPr>
          <w:rFonts w:hint="cs"/>
          <w:rtl/>
        </w:rPr>
      </w:pPr>
    </w:p>
    <w:p w14:paraId="64A6AA41" w14:textId="77777777" w:rsidR="00000000" w:rsidRDefault="003C26CA">
      <w:pPr>
        <w:pStyle w:val="ac"/>
        <w:rPr>
          <w:rtl/>
        </w:rPr>
      </w:pPr>
      <w:r>
        <w:rPr>
          <w:rFonts w:hint="eastAsia"/>
          <w:rtl/>
        </w:rPr>
        <w:t>יצחק</w:t>
      </w:r>
      <w:r>
        <w:rPr>
          <w:rtl/>
        </w:rPr>
        <w:t xml:space="preserve"> כהן (ש"ס):</w:t>
      </w:r>
    </w:p>
    <w:p w14:paraId="68DE7459" w14:textId="77777777" w:rsidR="00000000" w:rsidRDefault="003C26CA">
      <w:pPr>
        <w:pStyle w:val="a"/>
        <w:rPr>
          <w:rFonts w:hint="cs"/>
          <w:rtl/>
        </w:rPr>
      </w:pPr>
    </w:p>
    <w:p w14:paraId="39227A63" w14:textId="77777777" w:rsidR="00000000" w:rsidRDefault="003C26CA">
      <w:pPr>
        <w:pStyle w:val="a"/>
        <w:rPr>
          <w:rFonts w:hint="cs"/>
          <w:rtl/>
        </w:rPr>
      </w:pPr>
      <w:r>
        <w:rPr>
          <w:rFonts w:hint="cs"/>
          <w:rtl/>
        </w:rPr>
        <w:t xml:space="preserve">גם בעתיד לא יהיה. </w:t>
      </w:r>
    </w:p>
    <w:p w14:paraId="7ABDEBB2" w14:textId="77777777" w:rsidR="00000000" w:rsidRDefault="003C26CA">
      <w:pPr>
        <w:pStyle w:val="a"/>
        <w:rPr>
          <w:rFonts w:hint="cs"/>
          <w:rtl/>
        </w:rPr>
      </w:pPr>
    </w:p>
    <w:p w14:paraId="630813A8" w14:textId="77777777" w:rsidR="00000000" w:rsidRDefault="003C26CA">
      <w:pPr>
        <w:pStyle w:val="SpeakerCon"/>
        <w:rPr>
          <w:rtl/>
        </w:rPr>
      </w:pPr>
      <w:bookmarkStart w:id="349" w:name="FS000000540T11_06_2003_16_45_01C"/>
      <w:bookmarkEnd w:id="349"/>
      <w:r>
        <w:rPr>
          <w:rtl/>
        </w:rPr>
        <w:t>מוחמד ברכה (חד"ש-תע"ל):</w:t>
      </w:r>
    </w:p>
    <w:p w14:paraId="47E707F2" w14:textId="77777777" w:rsidR="00000000" w:rsidRDefault="003C26CA">
      <w:pPr>
        <w:pStyle w:val="a"/>
        <w:rPr>
          <w:rtl/>
        </w:rPr>
      </w:pPr>
    </w:p>
    <w:p w14:paraId="0528A8AF" w14:textId="77777777" w:rsidR="00000000" w:rsidRDefault="003C26CA">
      <w:pPr>
        <w:pStyle w:val="a"/>
        <w:rPr>
          <w:rFonts w:hint="cs"/>
          <w:rtl/>
        </w:rPr>
      </w:pPr>
      <w:r>
        <w:rPr>
          <w:rFonts w:hint="cs"/>
          <w:rtl/>
        </w:rPr>
        <w:t>אפילו מבקר המדינה, השופט גולדברג, איש נעים הליכות בדרך כלל, הרגיש מאוד נבוך שראש הממשלה מעמיד אותו בפני</w:t>
      </w:r>
      <w:r>
        <w:rPr>
          <w:rFonts w:hint="cs"/>
          <w:rtl/>
        </w:rPr>
        <w:t xml:space="preserve"> עובדות שלא היו ברשותו קודם. </w:t>
      </w:r>
    </w:p>
    <w:p w14:paraId="03DBE5EB" w14:textId="77777777" w:rsidR="00000000" w:rsidRDefault="003C26CA">
      <w:pPr>
        <w:pStyle w:val="a"/>
        <w:rPr>
          <w:rFonts w:hint="cs"/>
          <w:rtl/>
        </w:rPr>
      </w:pPr>
    </w:p>
    <w:p w14:paraId="26101F85" w14:textId="77777777" w:rsidR="00000000" w:rsidRDefault="003C26CA">
      <w:pPr>
        <w:pStyle w:val="a"/>
        <w:rPr>
          <w:rFonts w:hint="cs"/>
          <w:rtl/>
        </w:rPr>
      </w:pPr>
      <w:r>
        <w:rPr>
          <w:rFonts w:hint="cs"/>
          <w:rtl/>
        </w:rPr>
        <w:t xml:space="preserve">יש פה קואליציה מוזרה, לא, לא קואליציה מוזרה אלא קואליציה שיש לה אינטרסים מאוד ברורים. יש פה ניגוד אינטרסים מובהק בעצם העובדה שאנשים שמעורבים ויכולים להפיק מזה תועלת וטובת הנאה הם הם שיחליטו מה יקרה ומה לא יקרה. </w:t>
      </w:r>
    </w:p>
    <w:p w14:paraId="5395FF2B" w14:textId="77777777" w:rsidR="00000000" w:rsidRDefault="003C26CA">
      <w:pPr>
        <w:pStyle w:val="a"/>
        <w:rPr>
          <w:rFonts w:hint="cs"/>
          <w:rtl/>
        </w:rPr>
      </w:pPr>
    </w:p>
    <w:p w14:paraId="3C6AE3E5" w14:textId="77777777" w:rsidR="00000000" w:rsidRDefault="003C26CA">
      <w:pPr>
        <w:pStyle w:val="a"/>
        <w:rPr>
          <w:rFonts w:hint="cs"/>
          <w:rtl/>
        </w:rPr>
      </w:pPr>
      <w:r>
        <w:rPr>
          <w:rFonts w:hint="cs"/>
          <w:rtl/>
        </w:rPr>
        <w:t>אדוני היושב-</w:t>
      </w:r>
      <w:r>
        <w:rPr>
          <w:rFonts w:hint="cs"/>
          <w:rtl/>
        </w:rPr>
        <w:t>ראש, יש פה מעשה פסול, שעומד בניגוד לדעתו של היועץ המשפטי לממשלה. אגב, גם לפני כמה ימים הוא הודיע למועצת מינהל מקרקעי ישראל שאסור ללכת בדרך של עקיפת החלטות בג"ץ. היועץ המשפטי לממשלה הפעם, היועץ המשפטי לממשלה קודם לכן, כאשר ועדת הכספים דנה בעניין הזה, בג"ץ ה</w:t>
      </w:r>
      <w:r>
        <w:rPr>
          <w:rFonts w:hint="cs"/>
          <w:rtl/>
        </w:rPr>
        <w:t xml:space="preserve">חליט שלא, הצדק הטבעי אומר שלא, ובכל זאת יש חבורה שהריר שלה נוזל מהשפתיים, כי היא רוצה לנגוס במה שנותר מאדמות המדינה ועתודות הקרקע במדינת ישראל. </w:t>
      </w:r>
    </w:p>
    <w:p w14:paraId="6BB5A8C6" w14:textId="77777777" w:rsidR="00000000" w:rsidRDefault="003C26CA">
      <w:pPr>
        <w:pStyle w:val="a"/>
        <w:rPr>
          <w:rFonts w:hint="cs"/>
          <w:rtl/>
        </w:rPr>
      </w:pPr>
    </w:p>
    <w:p w14:paraId="331892F1" w14:textId="77777777" w:rsidR="00000000" w:rsidRDefault="003C26CA">
      <w:pPr>
        <w:pStyle w:val="a"/>
        <w:rPr>
          <w:rFonts w:hint="cs"/>
          <w:rtl/>
        </w:rPr>
      </w:pPr>
      <w:r>
        <w:rPr>
          <w:rFonts w:hint="cs"/>
          <w:rtl/>
        </w:rPr>
        <w:t>הדבר הזה יהיה גזר-דין מוות להרבה יישובים והרבה אוכלוסיות, אני לא מדבר רק על ערבים, אבל גם לערבים זה גזר-דין מו</w:t>
      </w:r>
      <w:r>
        <w:rPr>
          <w:rFonts w:hint="cs"/>
          <w:rtl/>
        </w:rPr>
        <w:t xml:space="preserve">ות בכל מה שקשור להתפתחות יישובים שלמים. תודה רבה. </w:t>
      </w:r>
    </w:p>
    <w:p w14:paraId="50C9E750" w14:textId="77777777" w:rsidR="00000000" w:rsidRDefault="003C26CA">
      <w:pPr>
        <w:pStyle w:val="a"/>
        <w:rPr>
          <w:rFonts w:hint="cs"/>
          <w:rtl/>
        </w:rPr>
      </w:pPr>
    </w:p>
    <w:p w14:paraId="6CBBD801" w14:textId="77777777" w:rsidR="00000000" w:rsidRDefault="003C26CA">
      <w:pPr>
        <w:pStyle w:val="ad"/>
        <w:rPr>
          <w:rtl/>
        </w:rPr>
      </w:pPr>
      <w:r>
        <w:rPr>
          <w:rtl/>
        </w:rPr>
        <w:t>היו"ר משה כחלון:</w:t>
      </w:r>
    </w:p>
    <w:p w14:paraId="7D5A866F" w14:textId="77777777" w:rsidR="00000000" w:rsidRDefault="003C26CA">
      <w:pPr>
        <w:pStyle w:val="a"/>
        <w:rPr>
          <w:rtl/>
        </w:rPr>
      </w:pPr>
    </w:p>
    <w:p w14:paraId="14E45C12" w14:textId="77777777" w:rsidR="00000000" w:rsidRDefault="003C26CA">
      <w:pPr>
        <w:pStyle w:val="a"/>
        <w:rPr>
          <w:rFonts w:hint="cs"/>
          <w:rtl/>
        </w:rPr>
      </w:pPr>
      <w:r>
        <w:rPr>
          <w:rFonts w:hint="cs"/>
          <w:rtl/>
        </w:rPr>
        <w:t xml:space="preserve">תודה רבה. חבר הכנסת שלום שמחון, בבקשה. </w:t>
      </w:r>
    </w:p>
    <w:p w14:paraId="17ACC8E0" w14:textId="77777777" w:rsidR="00000000" w:rsidRDefault="003C26CA">
      <w:pPr>
        <w:pStyle w:val="a"/>
        <w:rPr>
          <w:rFonts w:hint="cs"/>
          <w:rtl/>
        </w:rPr>
      </w:pPr>
    </w:p>
    <w:p w14:paraId="5AA304E7" w14:textId="77777777" w:rsidR="00000000" w:rsidRDefault="003C26CA">
      <w:pPr>
        <w:pStyle w:val="Speaker"/>
        <w:rPr>
          <w:rtl/>
        </w:rPr>
      </w:pPr>
      <w:bookmarkStart w:id="350" w:name="FS000000461T11_06_2003_16_51_25"/>
      <w:bookmarkEnd w:id="350"/>
      <w:r>
        <w:rPr>
          <w:rFonts w:hint="eastAsia"/>
          <w:rtl/>
        </w:rPr>
        <w:t>שלום</w:t>
      </w:r>
      <w:r>
        <w:rPr>
          <w:rtl/>
        </w:rPr>
        <w:t xml:space="preserve"> שמחון (העבודה-מימד):</w:t>
      </w:r>
    </w:p>
    <w:p w14:paraId="3AFFEF5B" w14:textId="77777777" w:rsidR="00000000" w:rsidRDefault="003C26CA">
      <w:pPr>
        <w:pStyle w:val="a"/>
        <w:rPr>
          <w:rFonts w:hint="cs"/>
          <w:rtl/>
        </w:rPr>
      </w:pPr>
    </w:p>
    <w:p w14:paraId="078E3CF2" w14:textId="77777777" w:rsidR="00000000" w:rsidRDefault="003C26CA">
      <w:pPr>
        <w:pStyle w:val="a"/>
        <w:rPr>
          <w:rFonts w:hint="cs"/>
          <w:rtl/>
        </w:rPr>
      </w:pPr>
      <w:r>
        <w:rPr>
          <w:rFonts w:hint="cs"/>
          <w:rtl/>
        </w:rPr>
        <w:t>אדוני היושב-ראש, חברי חברי הכנסת, אדוני השר המתאם, חבר הכנסת ברכה, אומנם אני לא נמצא פה כדי להשיב מטעם הממשלה, אבל אני</w:t>
      </w:r>
      <w:r>
        <w:rPr>
          <w:rFonts w:hint="cs"/>
          <w:rtl/>
        </w:rPr>
        <w:t xml:space="preserve"> משוכנע לחלוטין שתקבל תשובה גם מטעם הממשלה כאשר יושב פה השר המתאם. </w:t>
      </w:r>
    </w:p>
    <w:p w14:paraId="76C4BCF1" w14:textId="77777777" w:rsidR="00000000" w:rsidRDefault="003C26CA">
      <w:pPr>
        <w:pStyle w:val="a"/>
        <w:rPr>
          <w:rFonts w:hint="cs"/>
          <w:rtl/>
        </w:rPr>
      </w:pPr>
    </w:p>
    <w:p w14:paraId="7491701E" w14:textId="77777777" w:rsidR="00000000" w:rsidRDefault="003C26CA">
      <w:pPr>
        <w:pStyle w:val="a"/>
        <w:rPr>
          <w:rFonts w:hint="cs"/>
          <w:rtl/>
        </w:rPr>
      </w:pPr>
      <w:r>
        <w:rPr>
          <w:rFonts w:hint="cs"/>
          <w:rtl/>
        </w:rPr>
        <w:t xml:space="preserve">עם זאת, נדמה לי שאתה מפריז בעובדות. יש הפרזה גדולה גם לגבי היכולת העתידית של שינוי ייעוד. להצעה שלי לסדר-היום קראתי "צדק היסטורי", ואגיד לך למה. </w:t>
      </w:r>
    </w:p>
    <w:p w14:paraId="0A8737CC" w14:textId="77777777" w:rsidR="00000000" w:rsidRDefault="003C26CA">
      <w:pPr>
        <w:pStyle w:val="a"/>
        <w:rPr>
          <w:rFonts w:hint="cs"/>
          <w:rtl/>
        </w:rPr>
      </w:pPr>
    </w:p>
    <w:p w14:paraId="00743B32" w14:textId="77777777" w:rsidR="00000000" w:rsidRDefault="003C26CA">
      <w:pPr>
        <w:pStyle w:val="ac"/>
        <w:rPr>
          <w:rtl/>
        </w:rPr>
      </w:pPr>
      <w:r>
        <w:rPr>
          <w:rFonts w:hint="eastAsia"/>
          <w:rtl/>
        </w:rPr>
        <w:t>עזמי</w:t>
      </w:r>
      <w:r>
        <w:rPr>
          <w:rtl/>
        </w:rPr>
        <w:t xml:space="preserve"> בשארה (בל"ד):</w:t>
      </w:r>
    </w:p>
    <w:p w14:paraId="060F957B" w14:textId="77777777" w:rsidR="00000000" w:rsidRDefault="003C26CA">
      <w:pPr>
        <w:pStyle w:val="a"/>
        <w:rPr>
          <w:rFonts w:hint="cs"/>
          <w:rtl/>
        </w:rPr>
      </w:pPr>
    </w:p>
    <w:p w14:paraId="1EE63886" w14:textId="77777777" w:rsidR="00000000" w:rsidRDefault="003C26CA">
      <w:pPr>
        <w:pStyle w:val="a"/>
        <w:rPr>
          <w:rFonts w:hint="cs"/>
          <w:rtl/>
        </w:rPr>
      </w:pPr>
      <w:r>
        <w:rPr>
          <w:rFonts w:hint="cs"/>
          <w:rtl/>
        </w:rPr>
        <w:t>צדק היסטורי - - - לפ</w:t>
      </w:r>
      <w:r>
        <w:rPr>
          <w:rFonts w:hint="cs"/>
          <w:rtl/>
        </w:rPr>
        <w:t xml:space="preserve">חות בעניינים הפנימיים - - - </w:t>
      </w:r>
    </w:p>
    <w:p w14:paraId="01132B6E" w14:textId="77777777" w:rsidR="00000000" w:rsidRDefault="003C26CA">
      <w:pPr>
        <w:pStyle w:val="a"/>
        <w:rPr>
          <w:rFonts w:hint="cs"/>
          <w:rtl/>
        </w:rPr>
      </w:pPr>
    </w:p>
    <w:p w14:paraId="5775DEBC" w14:textId="77777777" w:rsidR="00000000" w:rsidRDefault="003C26CA">
      <w:pPr>
        <w:pStyle w:val="SpeakerCon"/>
        <w:rPr>
          <w:rtl/>
        </w:rPr>
      </w:pPr>
      <w:bookmarkStart w:id="351" w:name="FS000000461T11_06_2003_16_54_39C"/>
      <w:bookmarkEnd w:id="351"/>
      <w:r>
        <w:rPr>
          <w:rtl/>
        </w:rPr>
        <w:t>שלום שמחון (העבודה-מימד):</w:t>
      </w:r>
    </w:p>
    <w:p w14:paraId="5FEEA43B" w14:textId="77777777" w:rsidR="00000000" w:rsidRDefault="003C26CA">
      <w:pPr>
        <w:pStyle w:val="a"/>
        <w:rPr>
          <w:rtl/>
        </w:rPr>
      </w:pPr>
    </w:p>
    <w:p w14:paraId="611F5588" w14:textId="77777777" w:rsidR="00000000" w:rsidRDefault="003C26CA">
      <w:pPr>
        <w:pStyle w:val="a"/>
        <w:rPr>
          <w:rFonts w:hint="cs"/>
          <w:rtl/>
        </w:rPr>
      </w:pPr>
      <w:r>
        <w:rPr>
          <w:rFonts w:hint="cs"/>
          <w:rtl/>
        </w:rPr>
        <w:t>חבר הכנסת בשארה, נדמה לי שגם אתה יודע, שכאשר הייתי שר חקלאות, עשיתי צדק היסטורי בהרבה מובנים במקומות שאתה מדבר עליהם בדרך כלל, והיה צריך לעשות אותו. עכשיו אני מדבר על חלקים שאני עוסק בהם. מדובר פה בה</w:t>
      </w:r>
      <w:r>
        <w:rPr>
          <w:rFonts w:hint="cs"/>
          <w:rtl/>
        </w:rPr>
        <w:t xml:space="preserve">סדר שנוגע לשלושה מרכיבים ואינו סותר את החלטת בג"ץ. </w:t>
      </w:r>
    </w:p>
    <w:p w14:paraId="0A21240B" w14:textId="77777777" w:rsidR="00000000" w:rsidRDefault="003C26CA">
      <w:pPr>
        <w:pStyle w:val="a"/>
        <w:rPr>
          <w:rFonts w:hint="cs"/>
          <w:rtl/>
        </w:rPr>
      </w:pPr>
    </w:p>
    <w:p w14:paraId="3470611C" w14:textId="77777777" w:rsidR="00000000" w:rsidRDefault="003C26CA">
      <w:pPr>
        <w:pStyle w:val="a"/>
        <w:rPr>
          <w:rFonts w:hint="cs"/>
          <w:rtl/>
        </w:rPr>
      </w:pPr>
      <w:r>
        <w:rPr>
          <w:rFonts w:hint="cs"/>
          <w:rtl/>
        </w:rPr>
        <w:t xml:space="preserve">המרכיב הראשון קשור לחלקת המגורים. כפי שאתה זכאי לבית שיהיה רשום על שמך ואתה בנית אותו מכספך ולא מכספי המדינה, כך גם אני. </w:t>
      </w:r>
    </w:p>
    <w:p w14:paraId="564A41F7" w14:textId="77777777" w:rsidR="00000000" w:rsidRDefault="003C26CA">
      <w:pPr>
        <w:pStyle w:val="a"/>
        <w:rPr>
          <w:rFonts w:hint="cs"/>
          <w:rtl/>
        </w:rPr>
      </w:pPr>
    </w:p>
    <w:p w14:paraId="79D195EA" w14:textId="77777777" w:rsidR="00000000" w:rsidRDefault="003C26CA">
      <w:pPr>
        <w:pStyle w:val="ac"/>
        <w:rPr>
          <w:rtl/>
        </w:rPr>
      </w:pPr>
      <w:r>
        <w:rPr>
          <w:rFonts w:hint="eastAsia"/>
          <w:rtl/>
        </w:rPr>
        <w:t>מוחמד</w:t>
      </w:r>
      <w:r>
        <w:rPr>
          <w:rtl/>
        </w:rPr>
        <w:t xml:space="preserve"> ברכה (חד"ש-תע"ל):</w:t>
      </w:r>
    </w:p>
    <w:p w14:paraId="78713581" w14:textId="77777777" w:rsidR="00000000" w:rsidRDefault="003C26CA">
      <w:pPr>
        <w:pStyle w:val="a"/>
        <w:rPr>
          <w:rFonts w:hint="cs"/>
          <w:rtl/>
        </w:rPr>
      </w:pPr>
    </w:p>
    <w:p w14:paraId="2A1E8DAD" w14:textId="77777777" w:rsidR="00000000" w:rsidRDefault="003C26CA">
      <w:pPr>
        <w:pStyle w:val="a"/>
        <w:rPr>
          <w:rFonts w:hint="cs"/>
          <w:rtl/>
        </w:rPr>
      </w:pPr>
      <w:r>
        <w:rPr>
          <w:rFonts w:hint="cs"/>
          <w:rtl/>
        </w:rPr>
        <w:t xml:space="preserve">זאת קרקע שלי. </w:t>
      </w:r>
    </w:p>
    <w:p w14:paraId="712DEA68" w14:textId="77777777" w:rsidR="00000000" w:rsidRDefault="003C26CA">
      <w:pPr>
        <w:pStyle w:val="a"/>
        <w:rPr>
          <w:rFonts w:hint="cs"/>
          <w:rtl/>
        </w:rPr>
      </w:pPr>
    </w:p>
    <w:p w14:paraId="09867957" w14:textId="77777777" w:rsidR="00000000" w:rsidRDefault="003C26CA">
      <w:pPr>
        <w:pStyle w:val="SpeakerCon"/>
        <w:rPr>
          <w:rtl/>
        </w:rPr>
      </w:pPr>
      <w:bookmarkStart w:id="352" w:name="FS000000461T11_06_2003_16_56_41C"/>
      <w:bookmarkEnd w:id="352"/>
      <w:r>
        <w:rPr>
          <w:rtl/>
        </w:rPr>
        <w:t>שלום שמחון (העבודה-מימד):</w:t>
      </w:r>
    </w:p>
    <w:p w14:paraId="06E9C544" w14:textId="77777777" w:rsidR="00000000" w:rsidRDefault="003C26CA">
      <w:pPr>
        <w:pStyle w:val="a"/>
        <w:rPr>
          <w:rtl/>
        </w:rPr>
      </w:pPr>
    </w:p>
    <w:p w14:paraId="51418031" w14:textId="77777777" w:rsidR="00000000" w:rsidRDefault="003C26CA">
      <w:pPr>
        <w:pStyle w:val="a"/>
        <w:rPr>
          <w:rFonts w:hint="cs"/>
          <w:rtl/>
        </w:rPr>
      </w:pPr>
      <w:r>
        <w:rPr>
          <w:rFonts w:hint="cs"/>
          <w:rtl/>
        </w:rPr>
        <w:t xml:space="preserve">כך גם אני. </w:t>
      </w:r>
    </w:p>
    <w:p w14:paraId="58DFC45F" w14:textId="77777777" w:rsidR="00000000" w:rsidRDefault="003C26CA">
      <w:pPr>
        <w:pStyle w:val="a"/>
        <w:rPr>
          <w:rFonts w:hint="cs"/>
          <w:rtl/>
        </w:rPr>
      </w:pPr>
    </w:p>
    <w:p w14:paraId="1B7D51EC" w14:textId="77777777" w:rsidR="00000000" w:rsidRDefault="003C26CA">
      <w:pPr>
        <w:pStyle w:val="ac"/>
        <w:rPr>
          <w:rtl/>
        </w:rPr>
      </w:pPr>
      <w:r>
        <w:rPr>
          <w:rFonts w:hint="eastAsia"/>
          <w:rtl/>
        </w:rPr>
        <w:t>מוחמד</w:t>
      </w:r>
      <w:r>
        <w:rPr>
          <w:rtl/>
        </w:rPr>
        <w:t xml:space="preserve"> ברכה (חד"ש-תע"ל):</w:t>
      </w:r>
    </w:p>
    <w:p w14:paraId="31BC834E" w14:textId="77777777" w:rsidR="00000000" w:rsidRDefault="003C26CA">
      <w:pPr>
        <w:pStyle w:val="a"/>
        <w:rPr>
          <w:rFonts w:hint="cs"/>
          <w:rtl/>
        </w:rPr>
      </w:pPr>
    </w:p>
    <w:p w14:paraId="2806267F" w14:textId="77777777" w:rsidR="00000000" w:rsidRDefault="003C26CA">
      <w:pPr>
        <w:pStyle w:val="a"/>
        <w:rPr>
          <w:rFonts w:hint="cs"/>
          <w:rtl/>
        </w:rPr>
      </w:pPr>
      <w:r>
        <w:rPr>
          <w:rFonts w:hint="cs"/>
          <w:rtl/>
        </w:rPr>
        <w:t xml:space="preserve">זו לא קרקע שלך. </w:t>
      </w:r>
    </w:p>
    <w:p w14:paraId="0EFFA3D7" w14:textId="77777777" w:rsidR="00000000" w:rsidRDefault="003C26CA">
      <w:pPr>
        <w:pStyle w:val="a"/>
        <w:rPr>
          <w:rFonts w:hint="cs"/>
          <w:rtl/>
        </w:rPr>
      </w:pPr>
    </w:p>
    <w:p w14:paraId="003D3072" w14:textId="77777777" w:rsidR="00000000" w:rsidRDefault="003C26CA">
      <w:pPr>
        <w:pStyle w:val="SpeakerCon"/>
        <w:rPr>
          <w:rtl/>
        </w:rPr>
      </w:pPr>
      <w:bookmarkStart w:id="353" w:name="FS000000461T11_06_2003_16_56_57C"/>
      <w:bookmarkEnd w:id="353"/>
      <w:r>
        <w:rPr>
          <w:rtl/>
        </w:rPr>
        <w:t>שלום שמחון (העבודה-מימד):</w:t>
      </w:r>
    </w:p>
    <w:p w14:paraId="467847E0" w14:textId="77777777" w:rsidR="00000000" w:rsidRDefault="003C26CA">
      <w:pPr>
        <w:pStyle w:val="a"/>
        <w:rPr>
          <w:rtl/>
        </w:rPr>
      </w:pPr>
    </w:p>
    <w:p w14:paraId="0F6A3AA4" w14:textId="77777777" w:rsidR="00000000" w:rsidRDefault="003C26CA">
      <w:pPr>
        <w:pStyle w:val="a"/>
        <w:rPr>
          <w:rFonts w:hint="cs"/>
          <w:rtl/>
        </w:rPr>
      </w:pPr>
      <w:r>
        <w:rPr>
          <w:rFonts w:hint="cs"/>
          <w:rtl/>
        </w:rPr>
        <w:t>כך גם אני, ואם תהיה בשקט אוכל גם לענות לך. את הבית שלי אני בניתי במו-ידי. כשמדובר על ההסדר, מדובר בסופו של דבר על היכולת להוון את בית-המגורים, כפי שהיה בכל המגזר העירוני לפני שנים מספר.</w:t>
      </w:r>
      <w:r>
        <w:rPr>
          <w:rFonts w:hint="cs"/>
          <w:rtl/>
        </w:rPr>
        <w:t xml:space="preserve"> לא מכל דבר צריך לעשות ניגוד עניינים ולחשוב שמישהו עושה פה קומבינציה. הבית נבנה על-ידינו וזכותנו לעשות בו את אשר אנחנו חושבים כאשר צריך לעמוד בכללים שקבעה המדינה. זה לא בניגוד לעמדת בג"ץ, בג"ץ לא קבע את זה. זו נקודה אחת. אני מדבר כרגע על חלקת המגורים. </w:t>
      </w:r>
    </w:p>
    <w:p w14:paraId="79585468" w14:textId="77777777" w:rsidR="00000000" w:rsidRDefault="003C26CA">
      <w:pPr>
        <w:pStyle w:val="a"/>
        <w:rPr>
          <w:rFonts w:hint="cs"/>
          <w:rtl/>
        </w:rPr>
      </w:pPr>
    </w:p>
    <w:p w14:paraId="4CAB07C7" w14:textId="77777777" w:rsidR="00000000" w:rsidRDefault="003C26CA">
      <w:pPr>
        <w:pStyle w:val="a"/>
        <w:rPr>
          <w:rFonts w:hint="cs"/>
          <w:rtl/>
        </w:rPr>
      </w:pPr>
      <w:r>
        <w:rPr>
          <w:rFonts w:hint="cs"/>
          <w:rtl/>
        </w:rPr>
        <w:t>המ</w:t>
      </w:r>
      <w:r>
        <w:rPr>
          <w:rFonts w:hint="cs"/>
          <w:rtl/>
        </w:rPr>
        <w:t xml:space="preserve">רכיב השני שאי-אפשר להתעלם ממנו הוא נושא התעסוקה. כאשר אתה מחליט להעביר אוכלוסייה שלמה, או חלק גדול ממנה, מעיסוק בחקלאות לעיסוק בפרנסות אחרות </w:t>
      </w:r>
      <w:r>
        <w:rPr>
          <w:rtl/>
        </w:rPr>
        <w:t>–</w:t>
      </w:r>
      <w:r>
        <w:rPr>
          <w:rFonts w:hint="cs"/>
          <w:rtl/>
        </w:rPr>
        <w:t xml:space="preserve"> על כך ניסה לרמוז חבר הכנסת כהן, וזה גם עלה אתמול בישיבה של הוועדה לביקורת המדינה </w:t>
      </w:r>
      <w:r>
        <w:rPr>
          <w:rtl/>
        </w:rPr>
        <w:t>–</w:t>
      </w:r>
      <w:r>
        <w:rPr>
          <w:rFonts w:hint="cs"/>
          <w:rtl/>
        </w:rPr>
        <w:t xml:space="preserve"> אתה מבין שאתה עושה להם שינוי. </w:t>
      </w:r>
      <w:r>
        <w:rPr>
          <w:rFonts w:hint="cs"/>
          <w:rtl/>
        </w:rPr>
        <w:t>כאשר אתה עושה שינוי אתה צריך לאפשר להם להתפרנס ממשהו אחר. אם בלול הזה לא ניתן יותר לגדל עופות, או בחלקה הזאת לא ניתן יותר לגדל גידול אחר, או לעשות בית-אריזה או חממה או כל דבר אחר, ואתה מגביל את זה בגבולות מסוימים ואומר שבתחום של 500 מטר אתה יכול לעשות תעסו</w:t>
      </w:r>
      <w:r>
        <w:rPr>
          <w:rFonts w:hint="cs"/>
          <w:rtl/>
        </w:rPr>
        <w:t>קה אחרת - אף אחד לא אומר שלא לשלם למינהל מקרקעי ישראל. נהפוך הוא, ישלמו למינהל - - -</w:t>
      </w:r>
    </w:p>
    <w:p w14:paraId="585629A5" w14:textId="77777777" w:rsidR="00000000" w:rsidRDefault="003C26CA">
      <w:pPr>
        <w:pStyle w:val="a"/>
        <w:rPr>
          <w:rFonts w:hint="cs"/>
          <w:rtl/>
        </w:rPr>
      </w:pPr>
    </w:p>
    <w:p w14:paraId="7C887C4C" w14:textId="77777777" w:rsidR="00000000" w:rsidRDefault="003C26CA">
      <w:pPr>
        <w:pStyle w:val="ac"/>
        <w:rPr>
          <w:rtl/>
        </w:rPr>
      </w:pPr>
      <w:r>
        <w:rPr>
          <w:rFonts w:hint="eastAsia"/>
          <w:rtl/>
        </w:rPr>
        <w:t>טלב</w:t>
      </w:r>
      <w:r>
        <w:rPr>
          <w:rtl/>
        </w:rPr>
        <w:t xml:space="preserve"> אלסאנע (רע"ם):</w:t>
      </w:r>
    </w:p>
    <w:p w14:paraId="1B157C41" w14:textId="77777777" w:rsidR="00000000" w:rsidRDefault="003C26CA">
      <w:pPr>
        <w:pStyle w:val="a"/>
        <w:rPr>
          <w:rFonts w:hint="cs"/>
          <w:rtl/>
        </w:rPr>
      </w:pPr>
    </w:p>
    <w:p w14:paraId="224C7AD8" w14:textId="77777777" w:rsidR="00000000" w:rsidRDefault="003C26CA">
      <w:pPr>
        <w:pStyle w:val="a"/>
        <w:rPr>
          <w:rFonts w:hint="cs"/>
          <w:rtl/>
        </w:rPr>
      </w:pPr>
      <w:r>
        <w:rPr>
          <w:rFonts w:hint="cs"/>
          <w:rtl/>
        </w:rPr>
        <w:t xml:space="preserve">זה לכל אזרחי המדינה? </w:t>
      </w:r>
    </w:p>
    <w:p w14:paraId="6B1170E8" w14:textId="77777777" w:rsidR="00000000" w:rsidRDefault="003C26CA">
      <w:pPr>
        <w:pStyle w:val="a"/>
        <w:rPr>
          <w:rFonts w:hint="cs"/>
          <w:rtl/>
        </w:rPr>
      </w:pPr>
    </w:p>
    <w:p w14:paraId="17255637" w14:textId="77777777" w:rsidR="00000000" w:rsidRDefault="003C26CA">
      <w:pPr>
        <w:pStyle w:val="SpeakerCon"/>
        <w:rPr>
          <w:rtl/>
        </w:rPr>
      </w:pPr>
      <w:bookmarkStart w:id="354" w:name="FS000000461T11_06_2003_17_01_58C"/>
      <w:bookmarkEnd w:id="354"/>
    </w:p>
    <w:p w14:paraId="0E693F0B" w14:textId="77777777" w:rsidR="00000000" w:rsidRDefault="003C26CA">
      <w:pPr>
        <w:pStyle w:val="SpeakerCon"/>
        <w:rPr>
          <w:rtl/>
        </w:rPr>
      </w:pPr>
      <w:r>
        <w:rPr>
          <w:rtl/>
        </w:rPr>
        <w:t>שלום שמחון (העבודה-מימד):</w:t>
      </w:r>
    </w:p>
    <w:p w14:paraId="76A45246" w14:textId="77777777" w:rsidR="00000000" w:rsidRDefault="003C26CA">
      <w:pPr>
        <w:pStyle w:val="a"/>
        <w:rPr>
          <w:rtl/>
        </w:rPr>
      </w:pPr>
    </w:p>
    <w:p w14:paraId="18F539FF" w14:textId="77777777" w:rsidR="00000000" w:rsidRDefault="003C26CA">
      <w:pPr>
        <w:pStyle w:val="a"/>
        <w:rPr>
          <w:rFonts w:hint="cs"/>
          <w:rtl/>
        </w:rPr>
      </w:pPr>
      <w:r>
        <w:rPr>
          <w:rFonts w:hint="cs"/>
          <w:rtl/>
        </w:rPr>
        <w:t>אני מדבר על הסדר שקיים כרגע בין ההתיישבות לבין מדינת ישראל. חבר הכנסת ברכה היה בכנסת הקודמת חבר בוו</w:t>
      </w:r>
      <w:r>
        <w:rPr>
          <w:rFonts w:hint="cs"/>
          <w:rtl/>
        </w:rPr>
        <w:t xml:space="preserve">עדת הכספים. כאשר נתנו ל=3,000 חברי "אגד" מיליארד שקל על הפרטת 25 קווים שוליים לחלוטין, למה אז הוא לא שאל דבר? </w:t>
      </w:r>
    </w:p>
    <w:p w14:paraId="12BEBB24" w14:textId="77777777" w:rsidR="00000000" w:rsidRDefault="003C26CA">
      <w:pPr>
        <w:pStyle w:val="a"/>
        <w:rPr>
          <w:rFonts w:hint="cs"/>
          <w:rtl/>
        </w:rPr>
      </w:pPr>
    </w:p>
    <w:p w14:paraId="3A1DFCD7" w14:textId="77777777" w:rsidR="00000000" w:rsidRDefault="003C26CA">
      <w:pPr>
        <w:pStyle w:val="ac"/>
        <w:rPr>
          <w:rtl/>
        </w:rPr>
      </w:pPr>
      <w:r>
        <w:rPr>
          <w:rFonts w:hint="eastAsia"/>
          <w:rtl/>
        </w:rPr>
        <w:t>מוחמד</w:t>
      </w:r>
      <w:r>
        <w:rPr>
          <w:rtl/>
        </w:rPr>
        <w:t xml:space="preserve"> ברכה (חד"ש-תע"ל):</w:t>
      </w:r>
    </w:p>
    <w:p w14:paraId="2B7996C1" w14:textId="77777777" w:rsidR="00000000" w:rsidRDefault="003C26CA">
      <w:pPr>
        <w:pStyle w:val="a"/>
        <w:rPr>
          <w:rFonts w:hint="cs"/>
          <w:rtl/>
        </w:rPr>
      </w:pPr>
    </w:p>
    <w:p w14:paraId="72992B00" w14:textId="77777777" w:rsidR="00000000" w:rsidRDefault="003C26CA">
      <w:pPr>
        <w:pStyle w:val="a"/>
        <w:rPr>
          <w:rFonts w:hint="cs"/>
          <w:rtl/>
        </w:rPr>
      </w:pPr>
      <w:r>
        <w:rPr>
          <w:rFonts w:hint="cs"/>
          <w:rtl/>
        </w:rPr>
        <w:t xml:space="preserve">כי הם חברים. </w:t>
      </w:r>
    </w:p>
    <w:p w14:paraId="79138460" w14:textId="77777777" w:rsidR="00000000" w:rsidRDefault="003C26CA">
      <w:pPr>
        <w:pStyle w:val="a"/>
        <w:rPr>
          <w:rFonts w:hint="cs"/>
          <w:rtl/>
        </w:rPr>
      </w:pPr>
    </w:p>
    <w:p w14:paraId="7CCA4DEF" w14:textId="77777777" w:rsidR="00000000" w:rsidRDefault="003C26CA">
      <w:pPr>
        <w:pStyle w:val="SpeakerCon"/>
        <w:rPr>
          <w:rtl/>
        </w:rPr>
      </w:pPr>
      <w:bookmarkStart w:id="355" w:name="FS000000461T11_06_2003_17_03_42C"/>
      <w:bookmarkEnd w:id="355"/>
      <w:r>
        <w:rPr>
          <w:rtl/>
        </w:rPr>
        <w:t>שלום שמחון (העבודה-מימד):</w:t>
      </w:r>
    </w:p>
    <w:p w14:paraId="781CBBC9" w14:textId="77777777" w:rsidR="00000000" w:rsidRDefault="003C26CA">
      <w:pPr>
        <w:pStyle w:val="a"/>
        <w:rPr>
          <w:rtl/>
        </w:rPr>
      </w:pPr>
    </w:p>
    <w:p w14:paraId="015D18DE" w14:textId="77777777" w:rsidR="00000000" w:rsidRDefault="003C26CA">
      <w:pPr>
        <w:pStyle w:val="a"/>
        <w:rPr>
          <w:rFonts w:hint="cs"/>
          <w:rtl/>
        </w:rPr>
      </w:pPr>
      <w:r>
        <w:rPr>
          <w:rFonts w:hint="cs"/>
          <w:rtl/>
        </w:rPr>
        <w:t xml:space="preserve">חברים במה? מי נתן להם את הזכות על הקו הזה? </w:t>
      </w:r>
    </w:p>
    <w:p w14:paraId="6B8FA016" w14:textId="77777777" w:rsidR="00000000" w:rsidRDefault="003C26CA">
      <w:pPr>
        <w:pStyle w:val="a"/>
        <w:rPr>
          <w:rFonts w:hint="cs"/>
          <w:rtl/>
        </w:rPr>
      </w:pPr>
    </w:p>
    <w:p w14:paraId="7FFD68F8" w14:textId="77777777" w:rsidR="00000000" w:rsidRDefault="003C26CA">
      <w:pPr>
        <w:pStyle w:val="ac"/>
        <w:rPr>
          <w:rtl/>
        </w:rPr>
      </w:pPr>
      <w:r>
        <w:rPr>
          <w:rFonts w:hint="eastAsia"/>
          <w:rtl/>
        </w:rPr>
        <w:t>מוחמד</w:t>
      </w:r>
      <w:r>
        <w:rPr>
          <w:rtl/>
        </w:rPr>
        <w:t xml:space="preserve"> ברכה (חד"ש-תע"ל):</w:t>
      </w:r>
    </w:p>
    <w:p w14:paraId="37B0FCF0" w14:textId="77777777" w:rsidR="00000000" w:rsidRDefault="003C26CA">
      <w:pPr>
        <w:pStyle w:val="a"/>
        <w:rPr>
          <w:rFonts w:hint="cs"/>
          <w:rtl/>
        </w:rPr>
      </w:pPr>
    </w:p>
    <w:p w14:paraId="1BE44CFF" w14:textId="77777777" w:rsidR="00000000" w:rsidRDefault="003C26CA">
      <w:pPr>
        <w:pStyle w:val="a"/>
        <w:rPr>
          <w:rFonts w:hint="cs"/>
          <w:rtl/>
        </w:rPr>
      </w:pPr>
      <w:r>
        <w:rPr>
          <w:rFonts w:hint="cs"/>
          <w:rtl/>
        </w:rPr>
        <w:t xml:space="preserve">יש להם </w:t>
      </w:r>
      <w:r>
        <w:rPr>
          <w:rFonts w:hint="cs"/>
          <w:rtl/>
        </w:rPr>
        <w:t xml:space="preserve">מניות. </w:t>
      </w:r>
    </w:p>
    <w:p w14:paraId="206A82E5" w14:textId="77777777" w:rsidR="00000000" w:rsidRDefault="003C26CA">
      <w:pPr>
        <w:pStyle w:val="a"/>
        <w:rPr>
          <w:rFonts w:hint="cs"/>
          <w:rtl/>
        </w:rPr>
      </w:pPr>
    </w:p>
    <w:p w14:paraId="312C3DC5" w14:textId="77777777" w:rsidR="00000000" w:rsidRDefault="003C26CA">
      <w:pPr>
        <w:pStyle w:val="SpeakerCon"/>
        <w:rPr>
          <w:rtl/>
        </w:rPr>
      </w:pPr>
      <w:bookmarkStart w:id="356" w:name="FS000000461T11_06_2003_17_04_04C"/>
      <w:bookmarkEnd w:id="356"/>
      <w:r>
        <w:rPr>
          <w:rtl/>
        </w:rPr>
        <w:t>שלום שמחון (העבודה-מימד):</w:t>
      </w:r>
    </w:p>
    <w:p w14:paraId="094A7959" w14:textId="77777777" w:rsidR="00000000" w:rsidRDefault="003C26CA">
      <w:pPr>
        <w:pStyle w:val="a"/>
        <w:rPr>
          <w:rtl/>
        </w:rPr>
      </w:pPr>
    </w:p>
    <w:p w14:paraId="091E0974" w14:textId="77777777" w:rsidR="00000000" w:rsidRDefault="003C26CA">
      <w:pPr>
        <w:pStyle w:val="a"/>
        <w:rPr>
          <w:rFonts w:hint="cs"/>
          <w:rtl/>
        </w:rPr>
      </w:pPr>
      <w:r>
        <w:rPr>
          <w:rFonts w:hint="cs"/>
          <w:rtl/>
        </w:rPr>
        <w:t xml:space="preserve">סליחה, החקלאים לא עובדים? החקלאים לא עיבדו את אדמתם? </w:t>
      </w:r>
    </w:p>
    <w:p w14:paraId="605D4A81" w14:textId="77777777" w:rsidR="00000000" w:rsidRDefault="003C26CA">
      <w:pPr>
        <w:pStyle w:val="a"/>
        <w:rPr>
          <w:rFonts w:hint="cs"/>
          <w:rtl/>
        </w:rPr>
      </w:pPr>
    </w:p>
    <w:p w14:paraId="76002CDF" w14:textId="77777777" w:rsidR="00000000" w:rsidRDefault="003C26CA">
      <w:pPr>
        <w:pStyle w:val="ac"/>
        <w:rPr>
          <w:rtl/>
        </w:rPr>
      </w:pPr>
      <w:r>
        <w:rPr>
          <w:rFonts w:hint="eastAsia"/>
          <w:rtl/>
        </w:rPr>
        <w:t>מוחמד</w:t>
      </w:r>
      <w:r>
        <w:rPr>
          <w:rtl/>
        </w:rPr>
        <w:t xml:space="preserve"> ברכה (חד"ש-תע"ל):</w:t>
      </w:r>
    </w:p>
    <w:p w14:paraId="7FC66A6F" w14:textId="77777777" w:rsidR="00000000" w:rsidRDefault="003C26CA">
      <w:pPr>
        <w:pStyle w:val="a"/>
        <w:rPr>
          <w:rFonts w:hint="cs"/>
          <w:rtl/>
        </w:rPr>
      </w:pPr>
    </w:p>
    <w:p w14:paraId="79EE153D" w14:textId="77777777" w:rsidR="00000000" w:rsidRDefault="003C26CA">
      <w:pPr>
        <w:pStyle w:val="a"/>
        <w:rPr>
          <w:rFonts w:hint="cs"/>
          <w:rtl/>
        </w:rPr>
      </w:pPr>
      <w:r>
        <w:rPr>
          <w:rFonts w:hint="cs"/>
          <w:rtl/>
        </w:rPr>
        <w:t xml:space="preserve">זה סוג של קואופרציה. אתה לא קואופרציה. </w:t>
      </w:r>
    </w:p>
    <w:p w14:paraId="3DB1BB2C" w14:textId="77777777" w:rsidR="00000000" w:rsidRDefault="003C26CA">
      <w:pPr>
        <w:pStyle w:val="a"/>
        <w:rPr>
          <w:rFonts w:hint="cs"/>
          <w:rtl/>
        </w:rPr>
      </w:pPr>
    </w:p>
    <w:p w14:paraId="6666641E" w14:textId="77777777" w:rsidR="00000000" w:rsidRDefault="003C26CA">
      <w:pPr>
        <w:pStyle w:val="SpeakerCon"/>
        <w:rPr>
          <w:rtl/>
        </w:rPr>
      </w:pPr>
      <w:bookmarkStart w:id="357" w:name="FS000000461T11_06_2003_17_04_52C"/>
      <w:bookmarkEnd w:id="357"/>
      <w:r>
        <w:rPr>
          <w:rtl/>
        </w:rPr>
        <w:t>שלום שמחון (העבודה-מימד):</w:t>
      </w:r>
    </w:p>
    <w:p w14:paraId="011BCAA3" w14:textId="77777777" w:rsidR="00000000" w:rsidRDefault="003C26CA">
      <w:pPr>
        <w:pStyle w:val="a"/>
        <w:rPr>
          <w:rtl/>
        </w:rPr>
      </w:pPr>
    </w:p>
    <w:p w14:paraId="22398CBC" w14:textId="77777777" w:rsidR="00000000" w:rsidRDefault="003C26CA">
      <w:pPr>
        <w:pStyle w:val="a"/>
        <w:rPr>
          <w:rFonts w:hint="cs"/>
          <w:rtl/>
        </w:rPr>
      </w:pPr>
      <w:r>
        <w:rPr>
          <w:rFonts w:hint="cs"/>
          <w:rtl/>
        </w:rPr>
        <w:t>סלח לי, כשאבא שלי בא לגליל לא היה שם שום דבר. הוא חרץ את האדמה במו-ידיו.</w:t>
      </w:r>
      <w:r>
        <w:rPr>
          <w:rFonts w:hint="cs"/>
          <w:rtl/>
        </w:rPr>
        <w:t xml:space="preserve"> על מה אתה מדבר? מה, הוא לא השקיע באדמה הזאת? </w:t>
      </w:r>
    </w:p>
    <w:p w14:paraId="14D8C0A6" w14:textId="77777777" w:rsidR="00000000" w:rsidRDefault="003C26CA">
      <w:pPr>
        <w:pStyle w:val="a"/>
        <w:rPr>
          <w:rFonts w:hint="cs"/>
          <w:rtl/>
        </w:rPr>
      </w:pPr>
    </w:p>
    <w:p w14:paraId="5A634FB2" w14:textId="77777777" w:rsidR="00000000" w:rsidRDefault="003C26CA">
      <w:pPr>
        <w:pStyle w:val="ac"/>
        <w:rPr>
          <w:rtl/>
        </w:rPr>
      </w:pPr>
      <w:r>
        <w:rPr>
          <w:rFonts w:hint="eastAsia"/>
          <w:rtl/>
        </w:rPr>
        <w:t>מוחמד</w:t>
      </w:r>
      <w:r>
        <w:rPr>
          <w:rtl/>
        </w:rPr>
        <w:t xml:space="preserve"> ברכה (חד"ש-תע"ל):</w:t>
      </w:r>
    </w:p>
    <w:p w14:paraId="2EF54861" w14:textId="77777777" w:rsidR="00000000" w:rsidRDefault="003C26CA">
      <w:pPr>
        <w:pStyle w:val="a"/>
        <w:rPr>
          <w:rFonts w:hint="cs"/>
          <w:rtl/>
        </w:rPr>
      </w:pPr>
    </w:p>
    <w:p w14:paraId="12E671D4" w14:textId="77777777" w:rsidR="00000000" w:rsidRDefault="003C26CA">
      <w:pPr>
        <w:pStyle w:val="a"/>
        <w:rPr>
          <w:rFonts w:hint="cs"/>
          <w:rtl/>
        </w:rPr>
      </w:pPr>
      <w:r>
        <w:rPr>
          <w:rFonts w:hint="cs"/>
          <w:rtl/>
        </w:rPr>
        <w:t xml:space="preserve">אל תיכנס לסוגיה הזאת. </w:t>
      </w:r>
    </w:p>
    <w:p w14:paraId="2DA99B86" w14:textId="77777777" w:rsidR="00000000" w:rsidRDefault="003C26CA">
      <w:pPr>
        <w:pStyle w:val="a"/>
        <w:rPr>
          <w:rFonts w:hint="cs"/>
          <w:rtl/>
        </w:rPr>
      </w:pPr>
    </w:p>
    <w:p w14:paraId="5EC01E6C" w14:textId="77777777" w:rsidR="00000000" w:rsidRDefault="003C26CA">
      <w:pPr>
        <w:pStyle w:val="SpeakerCon"/>
        <w:rPr>
          <w:rtl/>
        </w:rPr>
      </w:pPr>
      <w:bookmarkStart w:id="358" w:name="FS000000461T11_06_2003_17_05_54C"/>
      <w:bookmarkEnd w:id="358"/>
      <w:r>
        <w:rPr>
          <w:rtl/>
        </w:rPr>
        <w:t>שלום שמחון (העבודה-מימד):</w:t>
      </w:r>
    </w:p>
    <w:p w14:paraId="0B5BFEA9" w14:textId="77777777" w:rsidR="00000000" w:rsidRDefault="003C26CA">
      <w:pPr>
        <w:pStyle w:val="a"/>
        <w:rPr>
          <w:rtl/>
        </w:rPr>
      </w:pPr>
    </w:p>
    <w:p w14:paraId="634562AC" w14:textId="77777777" w:rsidR="00000000" w:rsidRDefault="003C26CA">
      <w:pPr>
        <w:pStyle w:val="a"/>
        <w:rPr>
          <w:rFonts w:hint="cs"/>
          <w:rtl/>
        </w:rPr>
      </w:pPr>
      <w:r>
        <w:rPr>
          <w:rFonts w:hint="cs"/>
          <w:rtl/>
        </w:rPr>
        <w:t xml:space="preserve">למה לא להיכנס לסוגיה הזאת? זו סוגיה אחרת? זו סוגיה שלא קיימת? </w:t>
      </w:r>
    </w:p>
    <w:p w14:paraId="77E7530C" w14:textId="77777777" w:rsidR="00000000" w:rsidRDefault="003C26CA">
      <w:pPr>
        <w:pStyle w:val="a"/>
        <w:rPr>
          <w:rFonts w:hint="cs"/>
          <w:rtl/>
        </w:rPr>
      </w:pPr>
    </w:p>
    <w:p w14:paraId="0069E927" w14:textId="77777777" w:rsidR="00000000" w:rsidRDefault="003C26CA">
      <w:pPr>
        <w:pStyle w:val="ad"/>
        <w:rPr>
          <w:rtl/>
        </w:rPr>
      </w:pPr>
    </w:p>
    <w:p w14:paraId="7A221EF5" w14:textId="77777777" w:rsidR="00000000" w:rsidRDefault="003C26CA">
      <w:pPr>
        <w:pStyle w:val="ad"/>
        <w:rPr>
          <w:rtl/>
        </w:rPr>
      </w:pPr>
      <w:r>
        <w:rPr>
          <w:rtl/>
        </w:rPr>
        <w:t>היו"ר משה כחלון:</w:t>
      </w:r>
    </w:p>
    <w:p w14:paraId="0A0A9A24" w14:textId="77777777" w:rsidR="00000000" w:rsidRDefault="003C26CA">
      <w:pPr>
        <w:pStyle w:val="a"/>
        <w:rPr>
          <w:rtl/>
        </w:rPr>
      </w:pPr>
    </w:p>
    <w:p w14:paraId="53C7FF9D" w14:textId="77777777" w:rsidR="00000000" w:rsidRDefault="003C26CA">
      <w:pPr>
        <w:pStyle w:val="a"/>
        <w:rPr>
          <w:rFonts w:hint="cs"/>
          <w:rtl/>
        </w:rPr>
      </w:pPr>
      <w:r>
        <w:rPr>
          <w:rFonts w:hint="cs"/>
          <w:rtl/>
        </w:rPr>
        <w:t xml:space="preserve">חבר הכנסת ברכה, אתה צודק, לא כדאי להיכנס לזה. </w:t>
      </w:r>
    </w:p>
    <w:p w14:paraId="3AA60E24" w14:textId="77777777" w:rsidR="00000000" w:rsidRDefault="003C26CA">
      <w:pPr>
        <w:pStyle w:val="a"/>
        <w:rPr>
          <w:rFonts w:hint="cs"/>
          <w:rtl/>
        </w:rPr>
      </w:pPr>
    </w:p>
    <w:p w14:paraId="0F794855" w14:textId="77777777" w:rsidR="00000000" w:rsidRDefault="003C26CA">
      <w:pPr>
        <w:pStyle w:val="SpeakerCon"/>
        <w:rPr>
          <w:rtl/>
        </w:rPr>
      </w:pPr>
      <w:bookmarkStart w:id="359" w:name="FS000000461T11_06_2003_17_06_48C"/>
      <w:bookmarkEnd w:id="359"/>
      <w:r>
        <w:rPr>
          <w:rtl/>
        </w:rPr>
        <w:t>ש</w:t>
      </w:r>
      <w:r>
        <w:rPr>
          <w:rtl/>
        </w:rPr>
        <w:t>לום שמחון (העבודה-מימד):</w:t>
      </w:r>
    </w:p>
    <w:p w14:paraId="3AD8A2C5" w14:textId="77777777" w:rsidR="00000000" w:rsidRDefault="003C26CA">
      <w:pPr>
        <w:pStyle w:val="a"/>
        <w:rPr>
          <w:rtl/>
        </w:rPr>
      </w:pPr>
    </w:p>
    <w:p w14:paraId="23E93AC2" w14:textId="77777777" w:rsidR="00000000" w:rsidRDefault="003C26CA">
      <w:pPr>
        <w:pStyle w:val="a"/>
        <w:rPr>
          <w:rFonts w:hint="cs"/>
          <w:rtl/>
        </w:rPr>
      </w:pPr>
      <w:r>
        <w:rPr>
          <w:rFonts w:hint="cs"/>
          <w:rtl/>
        </w:rPr>
        <w:t xml:space="preserve">זו הרי דמגוגיה וגם אתה יודע שזאת דמגוגיה. מי השביח את הקרקע, אתה השבחת אותה? מי השביח אותה הקרקע? מי השקיע באותה קרקע? </w:t>
      </w:r>
    </w:p>
    <w:p w14:paraId="457FDA20" w14:textId="77777777" w:rsidR="00000000" w:rsidRDefault="003C26CA">
      <w:pPr>
        <w:pStyle w:val="a"/>
        <w:rPr>
          <w:rFonts w:hint="cs"/>
          <w:rtl/>
        </w:rPr>
      </w:pPr>
    </w:p>
    <w:p w14:paraId="54DFD990" w14:textId="77777777" w:rsidR="00000000" w:rsidRDefault="003C26CA">
      <w:pPr>
        <w:pStyle w:val="ac"/>
        <w:rPr>
          <w:rtl/>
        </w:rPr>
      </w:pPr>
      <w:r>
        <w:rPr>
          <w:rFonts w:hint="eastAsia"/>
          <w:rtl/>
        </w:rPr>
        <w:t>מוחמד</w:t>
      </w:r>
      <w:r>
        <w:rPr>
          <w:rtl/>
        </w:rPr>
        <w:t xml:space="preserve"> ברכה (חד"ש-תע"ל):</w:t>
      </w:r>
    </w:p>
    <w:p w14:paraId="2AAA3E48" w14:textId="77777777" w:rsidR="00000000" w:rsidRDefault="003C26CA">
      <w:pPr>
        <w:pStyle w:val="a"/>
        <w:rPr>
          <w:rFonts w:hint="cs"/>
          <w:rtl/>
        </w:rPr>
      </w:pPr>
    </w:p>
    <w:p w14:paraId="6024293F" w14:textId="77777777" w:rsidR="00000000" w:rsidRDefault="003C26CA">
      <w:pPr>
        <w:pStyle w:val="a"/>
        <w:rPr>
          <w:rFonts w:hint="cs"/>
          <w:rtl/>
        </w:rPr>
      </w:pPr>
      <w:r>
        <w:rPr>
          <w:rFonts w:hint="cs"/>
          <w:rtl/>
        </w:rPr>
        <w:t>מה השקיע? שם זבל?</w:t>
      </w:r>
    </w:p>
    <w:p w14:paraId="664F2E9A" w14:textId="77777777" w:rsidR="00000000" w:rsidRDefault="003C26CA">
      <w:pPr>
        <w:pStyle w:val="a"/>
        <w:rPr>
          <w:rFonts w:hint="cs"/>
          <w:rtl/>
        </w:rPr>
      </w:pPr>
    </w:p>
    <w:p w14:paraId="06BBA630" w14:textId="77777777" w:rsidR="00000000" w:rsidRDefault="003C26CA">
      <w:pPr>
        <w:pStyle w:val="SpeakerCon"/>
        <w:rPr>
          <w:rtl/>
        </w:rPr>
      </w:pPr>
      <w:bookmarkStart w:id="360" w:name="FS000000461T11_06_2003_17_09_02C"/>
      <w:bookmarkEnd w:id="360"/>
      <w:r>
        <w:rPr>
          <w:rtl/>
        </w:rPr>
        <w:t>שלום שמחון (העבודה-מימד):</w:t>
      </w:r>
    </w:p>
    <w:p w14:paraId="67E3238D" w14:textId="77777777" w:rsidR="00000000" w:rsidRDefault="003C26CA">
      <w:pPr>
        <w:pStyle w:val="a"/>
        <w:ind w:firstLine="0"/>
        <w:rPr>
          <w:rFonts w:hint="cs"/>
          <w:rtl/>
        </w:rPr>
      </w:pPr>
    </w:p>
    <w:p w14:paraId="0FD7C732" w14:textId="77777777" w:rsidR="00000000" w:rsidRDefault="003C26CA">
      <w:pPr>
        <w:pStyle w:val="a"/>
        <w:rPr>
          <w:rFonts w:hint="cs"/>
          <w:rtl/>
        </w:rPr>
      </w:pPr>
      <w:r>
        <w:rPr>
          <w:rFonts w:hint="cs"/>
          <w:rtl/>
        </w:rPr>
        <w:t xml:space="preserve">מי נטע באותה קרקע את העצים? </w:t>
      </w:r>
    </w:p>
    <w:p w14:paraId="64017D03" w14:textId="77777777" w:rsidR="00000000" w:rsidRDefault="003C26CA">
      <w:pPr>
        <w:pStyle w:val="ac"/>
        <w:rPr>
          <w:rFonts w:hint="cs"/>
          <w:rtl/>
        </w:rPr>
      </w:pPr>
    </w:p>
    <w:p w14:paraId="2825D09B" w14:textId="77777777" w:rsidR="00000000" w:rsidRDefault="003C26CA">
      <w:pPr>
        <w:pStyle w:val="ac"/>
        <w:rPr>
          <w:rtl/>
        </w:rPr>
      </w:pPr>
      <w:r>
        <w:rPr>
          <w:rtl/>
        </w:rPr>
        <w:t>מוחמד בר</w:t>
      </w:r>
      <w:r>
        <w:rPr>
          <w:rtl/>
        </w:rPr>
        <w:t>כה (חד"ש-תע"ל):</w:t>
      </w:r>
    </w:p>
    <w:p w14:paraId="4DC08F18" w14:textId="77777777" w:rsidR="00000000" w:rsidRDefault="003C26CA">
      <w:pPr>
        <w:pStyle w:val="a"/>
        <w:rPr>
          <w:rtl/>
        </w:rPr>
      </w:pPr>
    </w:p>
    <w:p w14:paraId="6F3E5BD1" w14:textId="77777777" w:rsidR="00000000" w:rsidRDefault="003C26CA">
      <w:pPr>
        <w:pStyle w:val="a"/>
        <w:rPr>
          <w:rFonts w:hint="cs"/>
          <w:rtl/>
        </w:rPr>
      </w:pPr>
      <w:r>
        <w:rPr>
          <w:rFonts w:hint="cs"/>
          <w:rtl/>
        </w:rPr>
        <w:t xml:space="preserve">בשבילי? בשבילך עשית את זה. </w:t>
      </w:r>
    </w:p>
    <w:p w14:paraId="4655416F" w14:textId="77777777" w:rsidR="00000000" w:rsidRDefault="003C26CA">
      <w:pPr>
        <w:pStyle w:val="a"/>
        <w:rPr>
          <w:rFonts w:hint="cs"/>
          <w:rtl/>
        </w:rPr>
      </w:pPr>
    </w:p>
    <w:p w14:paraId="4FBC175D" w14:textId="77777777" w:rsidR="00000000" w:rsidRDefault="003C26CA">
      <w:pPr>
        <w:pStyle w:val="SpeakerCon"/>
        <w:rPr>
          <w:rtl/>
        </w:rPr>
      </w:pPr>
      <w:bookmarkStart w:id="361" w:name="FS000000461T11_06_2003_17_09_31C"/>
      <w:bookmarkEnd w:id="361"/>
      <w:r>
        <w:rPr>
          <w:rtl/>
        </w:rPr>
        <w:t>שלום שמחון (העבודה-מימד):</w:t>
      </w:r>
    </w:p>
    <w:p w14:paraId="7DD93508" w14:textId="77777777" w:rsidR="00000000" w:rsidRDefault="003C26CA">
      <w:pPr>
        <w:pStyle w:val="a"/>
        <w:rPr>
          <w:rtl/>
        </w:rPr>
      </w:pPr>
    </w:p>
    <w:p w14:paraId="10D4637A" w14:textId="77777777" w:rsidR="00000000" w:rsidRDefault="003C26CA">
      <w:pPr>
        <w:pStyle w:val="a"/>
        <w:rPr>
          <w:rFonts w:hint="cs"/>
          <w:rtl/>
        </w:rPr>
      </w:pPr>
      <w:r>
        <w:rPr>
          <w:rFonts w:hint="cs"/>
          <w:rtl/>
        </w:rPr>
        <w:t xml:space="preserve">אלא מה, בשבילך? </w:t>
      </w:r>
    </w:p>
    <w:p w14:paraId="3EF904A1" w14:textId="77777777" w:rsidR="00000000" w:rsidRDefault="003C26CA">
      <w:pPr>
        <w:pStyle w:val="a"/>
        <w:rPr>
          <w:rFonts w:hint="cs"/>
          <w:rtl/>
        </w:rPr>
      </w:pPr>
    </w:p>
    <w:p w14:paraId="72336F00" w14:textId="77777777" w:rsidR="00000000" w:rsidRDefault="003C26CA">
      <w:pPr>
        <w:pStyle w:val="ac"/>
        <w:rPr>
          <w:rtl/>
        </w:rPr>
      </w:pPr>
      <w:r>
        <w:rPr>
          <w:rFonts w:hint="eastAsia"/>
          <w:rtl/>
        </w:rPr>
        <w:t>מוחמד</w:t>
      </w:r>
      <w:r>
        <w:rPr>
          <w:rtl/>
        </w:rPr>
        <w:t xml:space="preserve"> ברכה (חד"ש-תע"ל):</w:t>
      </w:r>
    </w:p>
    <w:p w14:paraId="3A363D06" w14:textId="77777777" w:rsidR="00000000" w:rsidRDefault="003C26CA">
      <w:pPr>
        <w:pStyle w:val="a"/>
        <w:rPr>
          <w:rFonts w:hint="cs"/>
          <w:rtl/>
        </w:rPr>
      </w:pPr>
    </w:p>
    <w:p w14:paraId="4DCFE9EB" w14:textId="77777777" w:rsidR="00000000" w:rsidRDefault="003C26CA">
      <w:pPr>
        <w:pStyle w:val="a"/>
        <w:rPr>
          <w:rFonts w:hint="cs"/>
          <w:rtl/>
        </w:rPr>
      </w:pPr>
      <w:r>
        <w:rPr>
          <w:rFonts w:hint="cs"/>
          <w:rtl/>
        </w:rPr>
        <w:t xml:space="preserve">הפקת מזה תועלת. </w:t>
      </w:r>
    </w:p>
    <w:p w14:paraId="3C4DB4F0" w14:textId="77777777" w:rsidR="00000000" w:rsidRDefault="003C26CA">
      <w:pPr>
        <w:pStyle w:val="SpeakerCon"/>
        <w:rPr>
          <w:rFonts w:hint="cs"/>
          <w:rtl/>
        </w:rPr>
      </w:pPr>
    </w:p>
    <w:p w14:paraId="0C23297E" w14:textId="77777777" w:rsidR="00000000" w:rsidRDefault="003C26CA">
      <w:pPr>
        <w:pStyle w:val="SpeakerCon"/>
        <w:rPr>
          <w:rtl/>
        </w:rPr>
      </w:pPr>
      <w:r>
        <w:rPr>
          <w:rtl/>
        </w:rPr>
        <w:t>שלום שמחון (העבודה-מימד):</w:t>
      </w:r>
    </w:p>
    <w:p w14:paraId="3BFB7322" w14:textId="77777777" w:rsidR="00000000" w:rsidRDefault="003C26CA">
      <w:pPr>
        <w:pStyle w:val="a"/>
        <w:rPr>
          <w:rtl/>
        </w:rPr>
      </w:pPr>
    </w:p>
    <w:p w14:paraId="387CA735" w14:textId="77777777" w:rsidR="00000000" w:rsidRDefault="003C26CA">
      <w:pPr>
        <w:pStyle w:val="a"/>
        <w:rPr>
          <w:rFonts w:hint="cs"/>
          <w:rtl/>
        </w:rPr>
      </w:pPr>
      <w:r>
        <w:rPr>
          <w:rFonts w:hint="cs"/>
          <w:rtl/>
        </w:rPr>
        <w:t xml:space="preserve">מי התיישב שם? על מה אתה מדבר? </w:t>
      </w:r>
    </w:p>
    <w:p w14:paraId="21277D83" w14:textId="77777777" w:rsidR="00000000" w:rsidRDefault="003C26CA">
      <w:pPr>
        <w:pStyle w:val="a"/>
        <w:rPr>
          <w:rFonts w:hint="cs"/>
          <w:rtl/>
        </w:rPr>
      </w:pPr>
    </w:p>
    <w:p w14:paraId="0306DB97" w14:textId="77777777" w:rsidR="00000000" w:rsidRDefault="003C26CA">
      <w:pPr>
        <w:pStyle w:val="ad"/>
        <w:rPr>
          <w:rtl/>
        </w:rPr>
      </w:pPr>
      <w:r>
        <w:rPr>
          <w:rtl/>
        </w:rPr>
        <w:t>היו"ר משה כחלון:</w:t>
      </w:r>
    </w:p>
    <w:p w14:paraId="3922F0E5" w14:textId="77777777" w:rsidR="00000000" w:rsidRDefault="003C26CA">
      <w:pPr>
        <w:pStyle w:val="a"/>
        <w:rPr>
          <w:rtl/>
        </w:rPr>
      </w:pPr>
    </w:p>
    <w:p w14:paraId="0C804E26" w14:textId="77777777" w:rsidR="00000000" w:rsidRDefault="003C26CA">
      <w:pPr>
        <w:pStyle w:val="a"/>
        <w:rPr>
          <w:rFonts w:hint="cs"/>
          <w:rtl/>
        </w:rPr>
      </w:pPr>
      <w:r>
        <w:rPr>
          <w:rFonts w:hint="cs"/>
          <w:rtl/>
        </w:rPr>
        <w:t xml:space="preserve">חבר הכנסת ברכה, אני מבקש לאפשר לו לדבר. </w:t>
      </w:r>
    </w:p>
    <w:p w14:paraId="3142C0D4" w14:textId="77777777" w:rsidR="00000000" w:rsidRDefault="003C26CA">
      <w:pPr>
        <w:pStyle w:val="a"/>
        <w:rPr>
          <w:rFonts w:hint="cs"/>
          <w:rtl/>
        </w:rPr>
      </w:pPr>
    </w:p>
    <w:p w14:paraId="68EC4141" w14:textId="77777777" w:rsidR="00000000" w:rsidRDefault="003C26CA">
      <w:pPr>
        <w:pStyle w:val="SpeakerCon"/>
        <w:rPr>
          <w:rtl/>
        </w:rPr>
      </w:pPr>
      <w:bookmarkStart w:id="362" w:name="FS000000461T11_06_2003_17_10_44C"/>
      <w:bookmarkEnd w:id="362"/>
      <w:r>
        <w:rPr>
          <w:rtl/>
        </w:rPr>
        <w:t>שלו</w:t>
      </w:r>
      <w:r>
        <w:rPr>
          <w:rtl/>
        </w:rPr>
        <w:t>ם שמחון (העבודה-מימד):</w:t>
      </w:r>
    </w:p>
    <w:p w14:paraId="4A905C50" w14:textId="77777777" w:rsidR="00000000" w:rsidRDefault="003C26CA">
      <w:pPr>
        <w:pStyle w:val="a"/>
        <w:rPr>
          <w:rtl/>
        </w:rPr>
      </w:pPr>
    </w:p>
    <w:p w14:paraId="1F325303" w14:textId="77777777" w:rsidR="00000000" w:rsidRDefault="003C26CA">
      <w:pPr>
        <w:pStyle w:val="a"/>
        <w:rPr>
          <w:rFonts w:hint="cs"/>
          <w:rtl/>
        </w:rPr>
      </w:pPr>
      <w:r>
        <w:rPr>
          <w:rFonts w:hint="cs"/>
          <w:rtl/>
        </w:rPr>
        <w:t xml:space="preserve">תודה, אדוני היושב-ראש.  לפחות אגיד לך היום תודה פעם אחת. </w:t>
      </w:r>
    </w:p>
    <w:p w14:paraId="68A76DC8" w14:textId="77777777" w:rsidR="00000000" w:rsidRDefault="003C26CA">
      <w:pPr>
        <w:pStyle w:val="a"/>
        <w:rPr>
          <w:rFonts w:hint="cs"/>
          <w:rtl/>
        </w:rPr>
      </w:pPr>
    </w:p>
    <w:p w14:paraId="7A2B8DBC" w14:textId="77777777" w:rsidR="00000000" w:rsidRDefault="003C26CA">
      <w:pPr>
        <w:pStyle w:val="a"/>
        <w:rPr>
          <w:rFonts w:hint="cs"/>
          <w:rtl/>
        </w:rPr>
      </w:pPr>
      <w:r>
        <w:rPr>
          <w:rFonts w:hint="cs"/>
          <w:rtl/>
        </w:rPr>
        <w:t>המרכיב השלישי, שגם עליו מדובר כרגע בהסדר הקרקעות, נוגע למצב שבו אדמה ניתנה לך בחוזה חכירה עם המינהל, ומיועדת כרגע לחקלאות ויש עליה עצים - מה קורה כאשר המדינה אומרת: אדוני, ת</w:t>
      </w:r>
      <w:r>
        <w:rPr>
          <w:rFonts w:hint="cs"/>
          <w:rtl/>
        </w:rPr>
        <w:t xml:space="preserve">פנה את עצמך מהאדמה הזאת ותעשה משהו אחר. אני שואל אותך: האם כאשר מפנים אדם שמתפרנס מאותה הקרקע, אתה מסכים שהוא יתפנה ללא פיצוי? </w:t>
      </w:r>
    </w:p>
    <w:p w14:paraId="73E95DB4" w14:textId="77777777" w:rsidR="00000000" w:rsidRDefault="003C26CA">
      <w:pPr>
        <w:pStyle w:val="a"/>
        <w:rPr>
          <w:rFonts w:hint="cs"/>
          <w:rtl/>
        </w:rPr>
      </w:pPr>
    </w:p>
    <w:p w14:paraId="5ABCBEB2" w14:textId="77777777" w:rsidR="00000000" w:rsidRDefault="003C26CA">
      <w:pPr>
        <w:pStyle w:val="ac"/>
        <w:rPr>
          <w:rtl/>
        </w:rPr>
      </w:pPr>
      <w:r>
        <w:rPr>
          <w:rFonts w:hint="eastAsia"/>
          <w:rtl/>
        </w:rPr>
        <w:t>מוחמד</w:t>
      </w:r>
      <w:r>
        <w:rPr>
          <w:rtl/>
        </w:rPr>
        <w:t xml:space="preserve"> ברכה (חד"ש-תע"ל):</w:t>
      </w:r>
    </w:p>
    <w:p w14:paraId="15EC99B1" w14:textId="77777777" w:rsidR="00000000" w:rsidRDefault="003C26CA">
      <w:pPr>
        <w:pStyle w:val="a"/>
        <w:rPr>
          <w:rFonts w:hint="cs"/>
          <w:rtl/>
        </w:rPr>
      </w:pPr>
    </w:p>
    <w:p w14:paraId="30D0EBC6" w14:textId="77777777" w:rsidR="00000000" w:rsidRDefault="003C26CA">
      <w:pPr>
        <w:pStyle w:val="a"/>
        <w:rPr>
          <w:rFonts w:hint="cs"/>
          <w:rtl/>
        </w:rPr>
      </w:pPr>
      <w:r>
        <w:rPr>
          <w:rFonts w:hint="cs"/>
          <w:rtl/>
        </w:rPr>
        <w:t xml:space="preserve">אתה שואל אותי שאלה, אז אני רוצה לענות לך. </w:t>
      </w:r>
    </w:p>
    <w:p w14:paraId="59F1E7EA" w14:textId="77777777" w:rsidR="00000000" w:rsidRDefault="003C26CA">
      <w:pPr>
        <w:pStyle w:val="a"/>
        <w:rPr>
          <w:rFonts w:hint="cs"/>
          <w:rtl/>
        </w:rPr>
      </w:pPr>
    </w:p>
    <w:p w14:paraId="305AE5CF" w14:textId="77777777" w:rsidR="00000000" w:rsidRDefault="003C26CA">
      <w:pPr>
        <w:pStyle w:val="ad"/>
        <w:rPr>
          <w:rtl/>
        </w:rPr>
      </w:pPr>
      <w:r>
        <w:rPr>
          <w:rtl/>
        </w:rPr>
        <w:t>היו"ר משה כחלון:</w:t>
      </w:r>
    </w:p>
    <w:p w14:paraId="2A2EFBF6" w14:textId="77777777" w:rsidR="00000000" w:rsidRDefault="003C26CA">
      <w:pPr>
        <w:pStyle w:val="a"/>
        <w:rPr>
          <w:rtl/>
        </w:rPr>
      </w:pPr>
    </w:p>
    <w:p w14:paraId="6784C3F6" w14:textId="77777777" w:rsidR="00000000" w:rsidRDefault="003C26CA">
      <w:pPr>
        <w:pStyle w:val="a"/>
        <w:rPr>
          <w:rFonts w:hint="cs"/>
          <w:rtl/>
        </w:rPr>
      </w:pPr>
      <w:r>
        <w:rPr>
          <w:rFonts w:hint="cs"/>
          <w:rtl/>
        </w:rPr>
        <w:t>חבר הכנסת ברכה, זו הצעה דחופה, שלוש דקות</w:t>
      </w:r>
      <w:r>
        <w:rPr>
          <w:rFonts w:hint="cs"/>
          <w:rtl/>
        </w:rPr>
        <w:t xml:space="preserve">, ועכשיו אני חייב לתת לו עוד שתי דקות. </w:t>
      </w:r>
    </w:p>
    <w:p w14:paraId="6B5EAC06" w14:textId="77777777" w:rsidR="00000000" w:rsidRDefault="003C26CA">
      <w:pPr>
        <w:pStyle w:val="a"/>
        <w:rPr>
          <w:rFonts w:hint="cs"/>
          <w:rtl/>
        </w:rPr>
      </w:pPr>
    </w:p>
    <w:p w14:paraId="29FA6575" w14:textId="77777777" w:rsidR="00000000" w:rsidRDefault="003C26CA">
      <w:pPr>
        <w:pStyle w:val="SpeakerCon"/>
        <w:rPr>
          <w:rtl/>
        </w:rPr>
      </w:pPr>
      <w:bookmarkStart w:id="363" w:name="FS000000461T11_06_2003_17_13_42C"/>
      <w:bookmarkEnd w:id="363"/>
      <w:r>
        <w:rPr>
          <w:rtl/>
        </w:rPr>
        <w:t>שלום שמחון (העבודה-מימד):</w:t>
      </w:r>
    </w:p>
    <w:p w14:paraId="0612F5FA" w14:textId="77777777" w:rsidR="00000000" w:rsidRDefault="003C26CA">
      <w:pPr>
        <w:pStyle w:val="a"/>
        <w:rPr>
          <w:rtl/>
        </w:rPr>
      </w:pPr>
    </w:p>
    <w:p w14:paraId="20731B57" w14:textId="77777777" w:rsidR="00000000" w:rsidRDefault="003C26CA">
      <w:pPr>
        <w:pStyle w:val="a"/>
        <w:rPr>
          <w:rFonts w:hint="cs"/>
          <w:rtl/>
        </w:rPr>
      </w:pPr>
      <w:r>
        <w:rPr>
          <w:rFonts w:hint="cs"/>
          <w:rtl/>
        </w:rPr>
        <w:t xml:space="preserve">אתה יכול לענות לי אחר כך, אתה יכול לענות לי גם בוועדה, כשנרד אליה. </w:t>
      </w:r>
    </w:p>
    <w:p w14:paraId="7AEC8FD3" w14:textId="77777777" w:rsidR="00000000" w:rsidRDefault="003C26CA">
      <w:pPr>
        <w:pStyle w:val="a"/>
        <w:rPr>
          <w:rFonts w:hint="cs"/>
          <w:rtl/>
        </w:rPr>
      </w:pPr>
    </w:p>
    <w:p w14:paraId="60568CD5" w14:textId="77777777" w:rsidR="00000000" w:rsidRDefault="003C26CA">
      <w:pPr>
        <w:pStyle w:val="a"/>
        <w:rPr>
          <w:rFonts w:hint="cs"/>
          <w:rtl/>
        </w:rPr>
      </w:pPr>
      <w:r>
        <w:rPr>
          <w:rFonts w:hint="cs"/>
          <w:rtl/>
        </w:rPr>
        <w:t>אני אומר שכאשר אתה מפנה מישהו - - -</w:t>
      </w:r>
    </w:p>
    <w:p w14:paraId="7365B8E4" w14:textId="77777777" w:rsidR="00000000" w:rsidRDefault="003C26CA">
      <w:pPr>
        <w:pStyle w:val="a"/>
        <w:rPr>
          <w:rFonts w:hint="cs"/>
          <w:rtl/>
        </w:rPr>
      </w:pPr>
    </w:p>
    <w:p w14:paraId="20730A27" w14:textId="77777777" w:rsidR="00000000" w:rsidRDefault="003C26CA">
      <w:pPr>
        <w:pStyle w:val="ac"/>
        <w:rPr>
          <w:rtl/>
        </w:rPr>
      </w:pPr>
      <w:r>
        <w:rPr>
          <w:rFonts w:hint="eastAsia"/>
          <w:rtl/>
        </w:rPr>
        <w:t>מוחמד</w:t>
      </w:r>
      <w:r>
        <w:rPr>
          <w:rtl/>
        </w:rPr>
        <w:t xml:space="preserve"> ברכה (חד"ש-תע"ל):</w:t>
      </w:r>
    </w:p>
    <w:p w14:paraId="78592F70" w14:textId="77777777" w:rsidR="00000000" w:rsidRDefault="003C26CA">
      <w:pPr>
        <w:pStyle w:val="a"/>
        <w:rPr>
          <w:rFonts w:hint="cs"/>
          <w:rtl/>
        </w:rPr>
      </w:pPr>
    </w:p>
    <w:p w14:paraId="107DE183" w14:textId="77777777" w:rsidR="00000000" w:rsidRDefault="003C26CA">
      <w:pPr>
        <w:pStyle w:val="a"/>
        <w:rPr>
          <w:rFonts w:hint="cs"/>
          <w:rtl/>
        </w:rPr>
      </w:pPr>
      <w:r>
        <w:rPr>
          <w:rFonts w:hint="cs"/>
          <w:rtl/>
        </w:rPr>
        <w:t xml:space="preserve">פיצויים על חכירה </w:t>
      </w:r>
      <w:r>
        <w:rPr>
          <w:rtl/>
        </w:rPr>
        <w:t>–</w:t>
      </w:r>
      <w:r>
        <w:rPr>
          <w:rFonts w:hint="cs"/>
          <w:rtl/>
        </w:rPr>
        <w:t xml:space="preserve"> כן, על ערך נדל"ני </w:t>
      </w:r>
      <w:r>
        <w:rPr>
          <w:rtl/>
        </w:rPr>
        <w:t>–</w:t>
      </w:r>
      <w:r>
        <w:rPr>
          <w:rFonts w:hint="cs"/>
          <w:rtl/>
        </w:rPr>
        <w:t xml:space="preserve"> לא. </w:t>
      </w:r>
    </w:p>
    <w:p w14:paraId="484121F3" w14:textId="77777777" w:rsidR="00000000" w:rsidRDefault="003C26CA">
      <w:pPr>
        <w:pStyle w:val="a"/>
        <w:rPr>
          <w:rFonts w:hint="cs"/>
          <w:rtl/>
        </w:rPr>
      </w:pPr>
    </w:p>
    <w:p w14:paraId="05C04C6F" w14:textId="77777777" w:rsidR="00000000" w:rsidRDefault="003C26CA">
      <w:pPr>
        <w:pStyle w:val="SpeakerCon"/>
        <w:rPr>
          <w:rtl/>
        </w:rPr>
      </w:pPr>
      <w:bookmarkStart w:id="364" w:name="FS000000461T11_06_2003_16_53_16"/>
      <w:bookmarkEnd w:id="364"/>
      <w:r>
        <w:rPr>
          <w:rFonts w:hint="eastAsia"/>
          <w:rtl/>
        </w:rPr>
        <w:t>שלום</w:t>
      </w:r>
      <w:r>
        <w:rPr>
          <w:rtl/>
        </w:rPr>
        <w:t xml:space="preserve"> שמחון (</w:t>
      </w:r>
      <w:r>
        <w:rPr>
          <w:rtl/>
        </w:rPr>
        <w:t>העבודה-מימד):</w:t>
      </w:r>
    </w:p>
    <w:p w14:paraId="3D40FA0B" w14:textId="77777777" w:rsidR="00000000" w:rsidRDefault="003C26CA">
      <w:pPr>
        <w:pStyle w:val="a"/>
        <w:rPr>
          <w:rFonts w:hint="cs"/>
          <w:rtl/>
        </w:rPr>
      </w:pPr>
    </w:p>
    <w:p w14:paraId="00C548EC" w14:textId="77777777" w:rsidR="00000000" w:rsidRDefault="003C26CA">
      <w:pPr>
        <w:pStyle w:val="a"/>
        <w:rPr>
          <w:rFonts w:hint="cs"/>
          <w:rtl/>
        </w:rPr>
      </w:pPr>
      <w:r>
        <w:rPr>
          <w:rFonts w:hint="cs"/>
          <w:rtl/>
        </w:rPr>
        <w:t>אני מדבר על חכירה חקלאית. לא דיברתי על משהו אחר. אני רוצה להסביר לך, שכאשר אתה מדבר על צדק חלוקתי, גם כאשר בית-המשפט קבע צדק חלוקתי, הוא קבע דבר נוסף: הוותק והמאמץ והדמעות של אבא שלי, הוא לא התכוון לא לתת פיצוי. הוא אמר שעל ותק ומאמץ צריך לת</w:t>
      </w:r>
      <w:r>
        <w:rPr>
          <w:rFonts w:hint="cs"/>
          <w:rtl/>
        </w:rPr>
        <w:t>ת פיצוי. על השקעה באותה קרקע, צריך לתת פיצוי. אל תבלבל בין שני המושגים. אלה שני מושגים שאינם חופפים זה את זה, וגם לך ברור שהדבר הזה מגיע.</w:t>
      </w:r>
    </w:p>
    <w:p w14:paraId="2B8B3FCE" w14:textId="77777777" w:rsidR="00000000" w:rsidRDefault="003C26CA">
      <w:pPr>
        <w:pStyle w:val="a"/>
        <w:ind w:firstLine="0"/>
        <w:rPr>
          <w:rFonts w:hint="cs"/>
          <w:rtl/>
        </w:rPr>
      </w:pPr>
    </w:p>
    <w:p w14:paraId="181B92EA" w14:textId="77777777" w:rsidR="00000000" w:rsidRDefault="003C26CA">
      <w:pPr>
        <w:pStyle w:val="ac"/>
        <w:rPr>
          <w:rtl/>
        </w:rPr>
      </w:pPr>
      <w:r>
        <w:rPr>
          <w:rFonts w:hint="eastAsia"/>
          <w:rtl/>
        </w:rPr>
        <w:t>טלב</w:t>
      </w:r>
      <w:r>
        <w:rPr>
          <w:rtl/>
        </w:rPr>
        <w:t xml:space="preserve"> אלסאנע (רע"ם):</w:t>
      </w:r>
    </w:p>
    <w:p w14:paraId="74DFC826" w14:textId="77777777" w:rsidR="00000000" w:rsidRDefault="003C26CA">
      <w:pPr>
        <w:pStyle w:val="a"/>
        <w:rPr>
          <w:rFonts w:hint="cs"/>
          <w:rtl/>
        </w:rPr>
      </w:pPr>
    </w:p>
    <w:p w14:paraId="480E57A6" w14:textId="77777777" w:rsidR="00000000" w:rsidRDefault="003C26CA">
      <w:pPr>
        <w:pStyle w:val="a"/>
        <w:rPr>
          <w:rFonts w:hint="cs"/>
          <w:rtl/>
        </w:rPr>
      </w:pPr>
      <w:r>
        <w:rPr>
          <w:rFonts w:hint="cs"/>
          <w:rtl/>
        </w:rPr>
        <w:t>יש פיצוי ויש זכות קניין.</w:t>
      </w:r>
    </w:p>
    <w:p w14:paraId="69454482" w14:textId="77777777" w:rsidR="00000000" w:rsidRDefault="003C26CA">
      <w:pPr>
        <w:pStyle w:val="a"/>
        <w:ind w:firstLine="0"/>
        <w:rPr>
          <w:rFonts w:hint="cs"/>
          <w:rtl/>
        </w:rPr>
      </w:pPr>
    </w:p>
    <w:p w14:paraId="21621AD3" w14:textId="77777777" w:rsidR="00000000" w:rsidRDefault="003C26CA">
      <w:pPr>
        <w:pStyle w:val="SpeakerCon"/>
        <w:rPr>
          <w:rtl/>
        </w:rPr>
      </w:pPr>
      <w:bookmarkStart w:id="365" w:name="FS000000461T11_06_2003_16_56_10C"/>
      <w:bookmarkEnd w:id="365"/>
      <w:r>
        <w:rPr>
          <w:rtl/>
        </w:rPr>
        <w:t>שלום שמחון (העבודה-מימד):</w:t>
      </w:r>
    </w:p>
    <w:p w14:paraId="4BABE432" w14:textId="77777777" w:rsidR="00000000" w:rsidRDefault="003C26CA">
      <w:pPr>
        <w:pStyle w:val="a"/>
        <w:rPr>
          <w:rtl/>
        </w:rPr>
      </w:pPr>
    </w:p>
    <w:p w14:paraId="1C5E4050" w14:textId="77777777" w:rsidR="00000000" w:rsidRDefault="003C26CA">
      <w:pPr>
        <w:pStyle w:val="a"/>
        <w:rPr>
          <w:rFonts w:hint="cs"/>
          <w:rtl/>
        </w:rPr>
      </w:pPr>
      <w:r>
        <w:rPr>
          <w:rFonts w:hint="cs"/>
          <w:rtl/>
        </w:rPr>
        <w:t xml:space="preserve">לכן, בוא לא נתעלם מהעובדה שצריך להגיע להסדר </w:t>
      </w:r>
      <w:r>
        <w:rPr>
          <w:rFonts w:hint="cs"/>
          <w:rtl/>
        </w:rPr>
        <w:t>שיקנה זכויות לאלה שיושבים על הקרקע עשרות שנים. אני מקווה שהעניין מגיע לתהליך הסופי שלו, ובסוף החודש מועצת מינהל מקרקעי ישראל תכריע בעניין ותסיים פרשייה כאובה, כי אחרת הכנסת תצטרך לחוקק חוק. אני רוצה להזכיר לך, שלמרות הציניות בדברים שלך לגבי ההרכב המאוד מוז</w:t>
      </w:r>
      <w:r>
        <w:rPr>
          <w:rFonts w:hint="cs"/>
          <w:rtl/>
        </w:rPr>
        <w:t>ר של מי שהגיש את הצעת החוק בכנסת הקודמת, חבר הכנסת הנדל, ישראל כץ ואנוכי ביחד - - -</w:t>
      </w:r>
    </w:p>
    <w:p w14:paraId="66D5F0FC" w14:textId="77777777" w:rsidR="00000000" w:rsidRDefault="003C26CA">
      <w:pPr>
        <w:pStyle w:val="a"/>
        <w:ind w:firstLine="0"/>
        <w:rPr>
          <w:rFonts w:hint="cs"/>
          <w:rtl/>
        </w:rPr>
      </w:pPr>
    </w:p>
    <w:p w14:paraId="388AEF08" w14:textId="77777777" w:rsidR="00000000" w:rsidRDefault="003C26CA">
      <w:pPr>
        <w:pStyle w:val="ac"/>
        <w:rPr>
          <w:rtl/>
        </w:rPr>
      </w:pPr>
      <w:r>
        <w:rPr>
          <w:rFonts w:hint="eastAsia"/>
          <w:rtl/>
        </w:rPr>
        <w:t>מוחמד</w:t>
      </w:r>
      <w:r>
        <w:rPr>
          <w:rtl/>
        </w:rPr>
        <w:t xml:space="preserve"> ברכה (חד"ש-תע"ל):</w:t>
      </w:r>
    </w:p>
    <w:p w14:paraId="4500C692" w14:textId="77777777" w:rsidR="00000000" w:rsidRDefault="003C26CA">
      <w:pPr>
        <w:pStyle w:val="a"/>
        <w:rPr>
          <w:rFonts w:hint="cs"/>
          <w:rtl/>
        </w:rPr>
      </w:pPr>
    </w:p>
    <w:p w14:paraId="49CE9F83" w14:textId="77777777" w:rsidR="00000000" w:rsidRDefault="003C26CA">
      <w:pPr>
        <w:pStyle w:val="a"/>
        <w:rPr>
          <w:rFonts w:hint="cs"/>
          <w:rtl/>
        </w:rPr>
      </w:pPr>
      <w:r>
        <w:rPr>
          <w:rFonts w:hint="cs"/>
          <w:rtl/>
        </w:rPr>
        <w:t>כולם בעלי אינטרסים.</w:t>
      </w:r>
    </w:p>
    <w:p w14:paraId="16CA4194" w14:textId="77777777" w:rsidR="00000000" w:rsidRDefault="003C26CA">
      <w:pPr>
        <w:pStyle w:val="a"/>
        <w:ind w:firstLine="0"/>
        <w:rPr>
          <w:rFonts w:hint="cs"/>
          <w:rtl/>
        </w:rPr>
      </w:pPr>
    </w:p>
    <w:p w14:paraId="68428E33" w14:textId="77777777" w:rsidR="00000000" w:rsidRDefault="003C26CA">
      <w:pPr>
        <w:pStyle w:val="SpeakerCon"/>
        <w:rPr>
          <w:rtl/>
        </w:rPr>
      </w:pPr>
      <w:bookmarkStart w:id="366" w:name="FS000000461T11_06_2003_16_57_37C"/>
      <w:bookmarkEnd w:id="366"/>
      <w:r>
        <w:rPr>
          <w:rtl/>
        </w:rPr>
        <w:t>שלום שמחון (העבודה-מימד):</w:t>
      </w:r>
    </w:p>
    <w:p w14:paraId="5C5626A6" w14:textId="77777777" w:rsidR="00000000" w:rsidRDefault="003C26CA">
      <w:pPr>
        <w:pStyle w:val="a"/>
        <w:rPr>
          <w:rtl/>
        </w:rPr>
      </w:pPr>
    </w:p>
    <w:p w14:paraId="70158C43" w14:textId="77777777" w:rsidR="00000000" w:rsidRDefault="003C26CA">
      <w:pPr>
        <w:pStyle w:val="a"/>
        <w:rPr>
          <w:rFonts w:hint="cs"/>
          <w:rtl/>
        </w:rPr>
      </w:pPr>
      <w:r>
        <w:rPr>
          <w:rFonts w:hint="cs"/>
          <w:rtl/>
        </w:rPr>
        <w:t>כן, אבל על הדבר הזה הצביעו בקריאה ראשונה 51 חברי כנסת מול אפס מתנגדים. אל תשכח את המספר הזה. זה דב</w:t>
      </w:r>
      <w:r>
        <w:rPr>
          <w:rFonts w:hint="cs"/>
          <w:rtl/>
        </w:rPr>
        <w:t>ר שהיה עליו קונסנזוס בבית הזה ויכולנו גם להעביר אותו בקריאה שנייה ושלישית, אבל כיבדנו את עמדת היועץ המשפטי לממשלה ואת עמדת בג"ץ. על כן, אני מאוד מקווה שלפני שייקבע דיון המשך להצעה הדחופה הזאת, הממשלה תסיים את הסדר הקרקעות ואת הצדק ההיסטורי מול המתיישבים, ב</w:t>
      </w:r>
      <w:r>
        <w:rPr>
          <w:rFonts w:hint="cs"/>
          <w:rtl/>
        </w:rPr>
        <w:t>הצבעה במינהל מקרקעי ישראל בסוף החודש. תודה רבה.</w:t>
      </w:r>
    </w:p>
    <w:p w14:paraId="05B2DE01" w14:textId="77777777" w:rsidR="00000000" w:rsidRDefault="003C26CA">
      <w:pPr>
        <w:pStyle w:val="a"/>
        <w:ind w:firstLine="0"/>
        <w:rPr>
          <w:rFonts w:hint="cs"/>
          <w:rtl/>
        </w:rPr>
      </w:pPr>
    </w:p>
    <w:p w14:paraId="39FB82FD" w14:textId="77777777" w:rsidR="00000000" w:rsidRDefault="003C26CA">
      <w:pPr>
        <w:pStyle w:val="ad"/>
        <w:rPr>
          <w:rtl/>
        </w:rPr>
      </w:pPr>
      <w:r>
        <w:rPr>
          <w:rFonts w:hint="eastAsia"/>
          <w:rtl/>
        </w:rPr>
        <w:t>היו</w:t>
      </w:r>
      <w:r>
        <w:rPr>
          <w:rtl/>
        </w:rPr>
        <w:t>"ר משה כחלון:</w:t>
      </w:r>
    </w:p>
    <w:p w14:paraId="00DCE75A" w14:textId="77777777" w:rsidR="00000000" w:rsidRDefault="003C26CA">
      <w:pPr>
        <w:pStyle w:val="a"/>
        <w:rPr>
          <w:rFonts w:hint="cs"/>
          <w:rtl/>
        </w:rPr>
      </w:pPr>
    </w:p>
    <w:p w14:paraId="35A40717" w14:textId="77777777" w:rsidR="00000000" w:rsidRDefault="003C26CA">
      <w:pPr>
        <w:pStyle w:val="a"/>
        <w:rPr>
          <w:rFonts w:hint="cs"/>
          <w:rtl/>
        </w:rPr>
      </w:pPr>
      <w:r>
        <w:rPr>
          <w:rFonts w:hint="cs"/>
          <w:rtl/>
        </w:rPr>
        <w:t>תודה רבה. חבר הכנסת ואסל טאהא, בבקשה.</w:t>
      </w:r>
    </w:p>
    <w:p w14:paraId="70B0DB50" w14:textId="77777777" w:rsidR="00000000" w:rsidRDefault="003C26CA">
      <w:pPr>
        <w:pStyle w:val="a"/>
        <w:ind w:firstLine="0"/>
        <w:rPr>
          <w:rFonts w:hint="cs"/>
          <w:rtl/>
        </w:rPr>
      </w:pPr>
    </w:p>
    <w:p w14:paraId="4BDA8F30" w14:textId="77777777" w:rsidR="00000000" w:rsidRDefault="003C26CA">
      <w:pPr>
        <w:pStyle w:val="Speaker"/>
        <w:rPr>
          <w:rtl/>
        </w:rPr>
      </w:pPr>
      <w:bookmarkStart w:id="367" w:name="FS000001062T11_06_2003_16_59_16"/>
      <w:bookmarkEnd w:id="367"/>
    </w:p>
    <w:p w14:paraId="1AB3F97C" w14:textId="77777777" w:rsidR="00000000" w:rsidRDefault="003C26CA">
      <w:pPr>
        <w:pStyle w:val="Speaker"/>
        <w:rPr>
          <w:rtl/>
        </w:rPr>
      </w:pPr>
      <w:r>
        <w:rPr>
          <w:rFonts w:hint="eastAsia"/>
          <w:rtl/>
        </w:rPr>
        <w:t>ואסל</w:t>
      </w:r>
      <w:r>
        <w:rPr>
          <w:rtl/>
        </w:rPr>
        <w:t xml:space="preserve"> טאהא (בל"ד):</w:t>
      </w:r>
    </w:p>
    <w:p w14:paraId="0576C3BF" w14:textId="77777777" w:rsidR="00000000" w:rsidRDefault="003C26CA">
      <w:pPr>
        <w:pStyle w:val="a"/>
        <w:rPr>
          <w:rFonts w:hint="cs"/>
          <w:rtl/>
        </w:rPr>
      </w:pPr>
    </w:p>
    <w:p w14:paraId="3840249E" w14:textId="77777777" w:rsidR="00000000" w:rsidRDefault="003C26CA">
      <w:pPr>
        <w:pStyle w:val="a"/>
        <w:rPr>
          <w:rFonts w:hint="cs"/>
          <w:rtl/>
        </w:rPr>
      </w:pPr>
      <w:r>
        <w:rPr>
          <w:rFonts w:hint="cs"/>
          <w:rtl/>
        </w:rPr>
        <w:t>אדוני היושב-ראש, ביום שני שעבר התכנסה מועצת מינהל מקרקעי ישראל, שעמד בראשה השר אולמרט. התכנסות זו באה להטביע חותמת עסקית-רווחית על</w:t>
      </w:r>
      <w:r>
        <w:rPr>
          <w:rFonts w:hint="cs"/>
          <w:rtl/>
        </w:rPr>
        <w:t xml:space="preserve"> אדמות המדינה.</w:t>
      </w:r>
    </w:p>
    <w:p w14:paraId="0FC99E03" w14:textId="77777777" w:rsidR="00000000" w:rsidRDefault="003C26CA">
      <w:pPr>
        <w:pStyle w:val="a"/>
        <w:ind w:firstLine="0"/>
        <w:rPr>
          <w:rFonts w:hint="cs"/>
          <w:rtl/>
        </w:rPr>
      </w:pPr>
    </w:p>
    <w:p w14:paraId="44BFA00C" w14:textId="77777777" w:rsidR="00000000" w:rsidRDefault="003C26CA">
      <w:pPr>
        <w:pStyle w:val="ac"/>
        <w:rPr>
          <w:rtl/>
        </w:rPr>
      </w:pPr>
      <w:r>
        <w:rPr>
          <w:rFonts w:hint="cs"/>
          <w:rtl/>
        </w:rPr>
        <w:t>קריאות</w:t>
      </w:r>
      <w:r>
        <w:rPr>
          <w:rtl/>
        </w:rPr>
        <w:t>:</w:t>
      </w:r>
    </w:p>
    <w:p w14:paraId="066BC6BA" w14:textId="77777777" w:rsidR="00000000" w:rsidRDefault="003C26CA">
      <w:pPr>
        <w:pStyle w:val="a"/>
        <w:rPr>
          <w:rFonts w:hint="cs"/>
          <w:rtl/>
        </w:rPr>
      </w:pPr>
    </w:p>
    <w:p w14:paraId="6FB3834B" w14:textId="77777777" w:rsidR="00000000" w:rsidRDefault="003C26CA">
      <w:pPr>
        <w:pStyle w:val="a"/>
        <w:rPr>
          <w:rFonts w:hint="cs"/>
          <w:rtl/>
        </w:rPr>
      </w:pPr>
      <w:r>
        <w:rPr>
          <w:rFonts w:hint="cs"/>
          <w:rtl/>
        </w:rPr>
        <w:t>איפה אולמרט?</w:t>
      </w:r>
    </w:p>
    <w:p w14:paraId="54C0B727" w14:textId="77777777" w:rsidR="00000000" w:rsidRDefault="003C26CA">
      <w:pPr>
        <w:pStyle w:val="a"/>
        <w:ind w:firstLine="0"/>
        <w:rPr>
          <w:rFonts w:hint="cs"/>
          <w:rtl/>
        </w:rPr>
      </w:pPr>
    </w:p>
    <w:p w14:paraId="003F2405" w14:textId="77777777" w:rsidR="00000000" w:rsidRDefault="003C26CA">
      <w:pPr>
        <w:pStyle w:val="ad"/>
        <w:rPr>
          <w:rtl/>
        </w:rPr>
      </w:pPr>
      <w:bookmarkStart w:id="368" w:name="FS000001062T11_06_2003_17_00_44C"/>
      <w:bookmarkEnd w:id="368"/>
      <w:r>
        <w:rPr>
          <w:rtl/>
        </w:rPr>
        <w:t>היו"ר משה כחלון:</w:t>
      </w:r>
    </w:p>
    <w:p w14:paraId="115586EC" w14:textId="77777777" w:rsidR="00000000" w:rsidRDefault="003C26CA">
      <w:pPr>
        <w:pStyle w:val="a"/>
        <w:rPr>
          <w:rtl/>
        </w:rPr>
      </w:pPr>
    </w:p>
    <w:p w14:paraId="1925BA92" w14:textId="77777777" w:rsidR="00000000" w:rsidRDefault="003C26CA">
      <w:pPr>
        <w:pStyle w:val="a"/>
        <w:rPr>
          <w:rFonts w:hint="cs"/>
          <w:rtl/>
        </w:rPr>
      </w:pPr>
      <w:r>
        <w:rPr>
          <w:rFonts w:hint="cs"/>
          <w:rtl/>
        </w:rPr>
        <w:t>אינו נוכח.</w:t>
      </w:r>
    </w:p>
    <w:p w14:paraId="577322AC" w14:textId="77777777" w:rsidR="00000000" w:rsidRDefault="003C26CA">
      <w:pPr>
        <w:pStyle w:val="a"/>
        <w:ind w:firstLine="0"/>
        <w:rPr>
          <w:rFonts w:hint="cs"/>
          <w:rtl/>
        </w:rPr>
      </w:pPr>
    </w:p>
    <w:p w14:paraId="77061640" w14:textId="77777777" w:rsidR="00000000" w:rsidRDefault="003C26CA">
      <w:pPr>
        <w:pStyle w:val="SpeakerCon"/>
        <w:rPr>
          <w:rtl/>
        </w:rPr>
      </w:pPr>
      <w:bookmarkStart w:id="369" w:name="FS000001062T11_06_2003_17_01_02C"/>
      <w:bookmarkEnd w:id="369"/>
      <w:r>
        <w:rPr>
          <w:rtl/>
        </w:rPr>
        <w:t>ואסל טאהא (בל"ד):</w:t>
      </w:r>
    </w:p>
    <w:p w14:paraId="3F908BA3" w14:textId="77777777" w:rsidR="00000000" w:rsidRDefault="003C26CA">
      <w:pPr>
        <w:pStyle w:val="a"/>
        <w:rPr>
          <w:rtl/>
        </w:rPr>
      </w:pPr>
    </w:p>
    <w:p w14:paraId="2749C5C2" w14:textId="77777777" w:rsidR="00000000" w:rsidRDefault="003C26CA">
      <w:pPr>
        <w:pStyle w:val="a"/>
        <w:rPr>
          <w:rFonts w:hint="cs"/>
          <w:rtl/>
        </w:rPr>
      </w:pPr>
      <w:r>
        <w:rPr>
          <w:rFonts w:hint="cs"/>
          <w:rtl/>
        </w:rPr>
        <w:t xml:space="preserve">קול צעקה נשמע מכל הכיוונים, בעיקר מצד המושבים, וכאן אני רוצה להשמיע גם את זעקתם של 20% מאזרחי מדינת ישראל, הערבים, משום ש=20% הופלו לרעה כל הזמן, עשרות בשנים. אם אנחנו </w:t>
      </w:r>
      <w:r>
        <w:rPr>
          <w:rFonts w:hint="cs"/>
          <w:rtl/>
        </w:rPr>
        <w:t xml:space="preserve">ניקח דוגמאות ונדגיש שהפליטים, אזרחי מדינת ישראל, שהוגרו מכפריהם, מפראדי, מאקרית, מבירעם, מרואס מדאמון, כולם מתגוררים היום בכפרים רמה, תמרה, כאבול. כולם סובלים ממצוקת דיור. </w:t>
      </w:r>
    </w:p>
    <w:p w14:paraId="54345946" w14:textId="77777777" w:rsidR="00000000" w:rsidRDefault="003C26CA">
      <w:pPr>
        <w:pStyle w:val="a"/>
        <w:ind w:firstLine="0"/>
        <w:rPr>
          <w:rFonts w:hint="cs"/>
          <w:rtl/>
        </w:rPr>
      </w:pPr>
    </w:p>
    <w:p w14:paraId="7751BC4D" w14:textId="77777777" w:rsidR="00000000" w:rsidRDefault="003C26CA">
      <w:pPr>
        <w:pStyle w:val="ac"/>
        <w:rPr>
          <w:rtl/>
        </w:rPr>
      </w:pPr>
      <w:r>
        <w:rPr>
          <w:rFonts w:hint="eastAsia"/>
          <w:rtl/>
        </w:rPr>
        <w:t>מוחמד</w:t>
      </w:r>
      <w:r>
        <w:rPr>
          <w:rtl/>
        </w:rPr>
        <w:t xml:space="preserve"> ברכה (חד"ש-תע"ל):</w:t>
      </w:r>
    </w:p>
    <w:p w14:paraId="15B1C911" w14:textId="77777777" w:rsidR="00000000" w:rsidRDefault="003C26CA">
      <w:pPr>
        <w:pStyle w:val="a"/>
        <w:rPr>
          <w:rFonts w:hint="cs"/>
          <w:rtl/>
        </w:rPr>
      </w:pPr>
    </w:p>
    <w:p w14:paraId="607B44A6" w14:textId="77777777" w:rsidR="00000000" w:rsidRDefault="003C26CA">
      <w:pPr>
        <w:pStyle w:val="a"/>
        <w:ind w:left="719" w:firstLine="0"/>
        <w:rPr>
          <w:rFonts w:hint="cs"/>
          <w:rtl/>
        </w:rPr>
      </w:pPr>
      <w:r>
        <w:rPr>
          <w:rFonts w:hint="cs"/>
          <w:rtl/>
        </w:rPr>
        <w:t>- - -</w:t>
      </w:r>
    </w:p>
    <w:p w14:paraId="74058C56" w14:textId="77777777" w:rsidR="00000000" w:rsidRDefault="003C26CA">
      <w:pPr>
        <w:pStyle w:val="a"/>
        <w:ind w:firstLine="0"/>
        <w:rPr>
          <w:rFonts w:hint="cs"/>
          <w:rtl/>
        </w:rPr>
      </w:pPr>
    </w:p>
    <w:p w14:paraId="13E5BEFF" w14:textId="77777777" w:rsidR="00000000" w:rsidRDefault="003C26CA">
      <w:pPr>
        <w:pStyle w:val="SpeakerCon"/>
        <w:rPr>
          <w:rtl/>
        </w:rPr>
      </w:pPr>
      <w:bookmarkStart w:id="370" w:name="FS000001062T11_06_2003_17_10_40C"/>
      <w:bookmarkEnd w:id="370"/>
      <w:r>
        <w:rPr>
          <w:rFonts w:hint="eastAsia"/>
          <w:rtl/>
        </w:rPr>
        <w:t>ואסל</w:t>
      </w:r>
      <w:r>
        <w:rPr>
          <w:rtl/>
        </w:rPr>
        <w:t xml:space="preserve"> טאהא (בל"ד):</w:t>
      </w:r>
    </w:p>
    <w:p w14:paraId="6FDD0AEF" w14:textId="77777777" w:rsidR="00000000" w:rsidRDefault="003C26CA">
      <w:pPr>
        <w:pStyle w:val="a"/>
        <w:rPr>
          <w:rFonts w:hint="cs"/>
          <w:rtl/>
        </w:rPr>
      </w:pPr>
    </w:p>
    <w:p w14:paraId="0DF96BE9" w14:textId="77777777" w:rsidR="00000000" w:rsidRDefault="003C26CA">
      <w:pPr>
        <w:pStyle w:val="a"/>
        <w:rPr>
          <w:rFonts w:hint="cs"/>
          <w:rtl/>
        </w:rPr>
      </w:pPr>
      <w:r>
        <w:rPr>
          <w:rFonts w:hint="cs"/>
          <w:rtl/>
        </w:rPr>
        <w:t>גם סאפורי.</w:t>
      </w:r>
    </w:p>
    <w:p w14:paraId="34AD9180" w14:textId="77777777" w:rsidR="00000000" w:rsidRDefault="003C26CA">
      <w:pPr>
        <w:pStyle w:val="ac"/>
        <w:rPr>
          <w:rFonts w:hint="cs"/>
          <w:rtl/>
        </w:rPr>
      </w:pPr>
    </w:p>
    <w:p w14:paraId="01B3BCC3" w14:textId="77777777" w:rsidR="00000000" w:rsidRDefault="003C26CA">
      <w:pPr>
        <w:pStyle w:val="ac"/>
        <w:rPr>
          <w:rtl/>
        </w:rPr>
      </w:pPr>
      <w:r>
        <w:rPr>
          <w:rFonts w:hint="eastAsia"/>
          <w:rtl/>
        </w:rPr>
        <w:t>שלום</w:t>
      </w:r>
      <w:r>
        <w:rPr>
          <w:rtl/>
        </w:rPr>
        <w:t xml:space="preserve"> שמחון (העבודה-</w:t>
      </w:r>
      <w:r>
        <w:rPr>
          <w:rtl/>
        </w:rPr>
        <w:t>מימד):</w:t>
      </w:r>
    </w:p>
    <w:p w14:paraId="675D2F79" w14:textId="77777777" w:rsidR="00000000" w:rsidRDefault="003C26CA">
      <w:pPr>
        <w:pStyle w:val="a"/>
        <w:rPr>
          <w:rFonts w:hint="cs"/>
          <w:rtl/>
        </w:rPr>
      </w:pPr>
    </w:p>
    <w:p w14:paraId="7CF31C5B" w14:textId="77777777" w:rsidR="00000000" w:rsidRDefault="003C26CA">
      <w:pPr>
        <w:pStyle w:val="a"/>
        <w:rPr>
          <w:rFonts w:hint="cs"/>
          <w:rtl/>
        </w:rPr>
      </w:pPr>
      <w:r>
        <w:rPr>
          <w:rFonts w:hint="cs"/>
          <w:rtl/>
        </w:rPr>
        <w:t>ציפורי, ציפורי. מושב ציפורי.</w:t>
      </w:r>
    </w:p>
    <w:p w14:paraId="1593D961" w14:textId="77777777" w:rsidR="00000000" w:rsidRDefault="003C26CA">
      <w:pPr>
        <w:pStyle w:val="a"/>
        <w:ind w:firstLine="0"/>
        <w:rPr>
          <w:rFonts w:hint="cs"/>
          <w:rtl/>
        </w:rPr>
      </w:pPr>
    </w:p>
    <w:p w14:paraId="64071DB3" w14:textId="77777777" w:rsidR="00000000" w:rsidRDefault="003C26CA">
      <w:pPr>
        <w:pStyle w:val="SpeakerCon"/>
        <w:rPr>
          <w:rtl/>
        </w:rPr>
      </w:pPr>
      <w:bookmarkStart w:id="371" w:name="FS000001062T11_06_2003_17_11_27C"/>
      <w:bookmarkEnd w:id="371"/>
      <w:r>
        <w:rPr>
          <w:rtl/>
        </w:rPr>
        <w:t>ואסל טאהא (בל"ד):</w:t>
      </w:r>
    </w:p>
    <w:p w14:paraId="000B5677" w14:textId="77777777" w:rsidR="00000000" w:rsidRDefault="003C26CA">
      <w:pPr>
        <w:pStyle w:val="a"/>
        <w:rPr>
          <w:rtl/>
        </w:rPr>
      </w:pPr>
    </w:p>
    <w:p w14:paraId="4E00BF10" w14:textId="77777777" w:rsidR="00000000" w:rsidRDefault="003C26CA">
      <w:pPr>
        <w:pStyle w:val="a"/>
        <w:rPr>
          <w:rFonts w:hint="cs"/>
          <w:rtl/>
        </w:rPr>
      </w:pPr>
      <w:r>
        <w:rPr>
          <w:rFonts w:hint="cs"/>
          <w:rtl/>
        </w:rPr>
        <w:t>סאפוריה. לכן, צריך להעלות כאן גם את זעקתם של אלה שסובלים ממצוקת דיור זה שנים. אני ביקרתי במקומות האלה ואני יודע שאנשים כאלה ראויים להפשרות קרקע המדינה, כדי לאפשר להם לבנות ולפתור את מצוקות הדיור שלהם</w:t>
      </w:r>
      <w:r>
        <w:rPr>
          <w:rFonts w:hint="cs"/>
          <w:rtl/>
        </w:rPr>
        <w:t>.</w:t>
      </w:r>
    </w:p>
    <w:p w14:paraId="0DAEAC9F" w14:textId="77777777" w:rsidR="00000000" w:rsidRDefault="003C26CA">
      <w:pPr>
        <w:pStyle w:val="a"/>
        <w:rPr>
          <w:rFonts w:hint="cs"/>
          <w:rtl/>
        </w:rPr>
      </w:pPr>
    </w:p>
    <w:p w14:paraId="01210EC8" w14:textId="77777777" w:rsidR="00000000" w:rsidRDefault="003C26CA">
      <w:pPr>
        <w:pStyle w:val="a"/>
        <w:rPr>
          <w:rFonts w:hint="cs"/>
          <w:rtl/>
        </w:rPr>
      </w:pPr>
      <w:r>
        <w:rPr>
          <w:rFonts w:hint="cs"/>
          <w:rtl/>
        </w:rPr>
        <w:t>משטר הקרקעות והתכנון בישראל מפלה בעקביות את האוכלוסייה הערבית. הוא הגורם לכרסום המתמשך בעתודות הקרקע הערביות, אלה שנותרו, והוא מקשה על מילוי צורכי הפיתוח והשירותים של היישובים הערביים. גם שופטי העליון יכולים להעיד על מצב קשה זה באומרם בבג"ץ כעדאן: מדיני</w:t>
      </w:r>
      <w:r>
        <w:rPr>
          <w:rFonts w:hint="cs"/>
          <w:rtl/>
        </w:rPr>
        <w:t xml:space="preserve">ות ההפרדה הנהוגה במקרקעי המדינה היא מפלה. </w:t>
      </w:r>
    </w:p>
    <w:p w14:paraId="6C40B8EA" w14:textId="77777777" w:rsidR="00000000" w:rsidRDefault="003C26CA">
      <w:pPr>
        <w:pStyle w:val="a"/>
        <w:rPr>
          <w:rFonts w:hint="cs"/>
          <w:rtl/>
        </w:rPr>
      </w:pPr>
    </w:p>
    <w:p w14:paraId="0A02D3EF" w14:textId="77777777" w:rsidR="00000000" w:rsidRDefault="003C26CA">
      <w:pPr>
        <w:pStyle w:val="a"/>
        <w:rPr>
          <w:rFonts w:hint="cs"/>
          <w:rtl/>
        </w:rPr>
      </w:pPr>
      <w:r>
        <w:rPr>
          <w:rFonts w:hint="cs"/>
          <w:rtl/>
        </w:rPr>
        <w:t>לכן, אדוני היושב-ראש, יש לנקוט צעדים, אם כבר הנושא בדיון, ויש לבקש ולתבוע שאוכלוסייה זו תוכל לקבל תשובות על שאלותיה, על מצוקת הדיור שהיא סובלת ממנה. אם כבר מפשירים כמה חלקות פה ושם, עשרות חלקות בכפרים שונים, אז ב</w:t>
      </w:r>
      <w:r>
        <w:rPr>
          <w:rFonts w:hint="cs"/>
          <w:rtl/>
        </w:rPr>
        <w:t>ואו נבדוק איך מפשירים ומה הם המחירים. המחירים גבוהים מאוד - - -</w:t>
      </w:r>
    </w:p>
    <w:p w14:paraId="29893EA2" w14:textId="77777777" w:rsidR="00000000" w:rsidRDefault="003C26CA">
      <w:pPr>
        <w:pStyle w:val="a"/>
        <w:ind w:firstLine="0"/>
        <w:rPr>
          <w:rFonts w:hint="cs"/>
          <w:rtl/>
        </w:rPr>
      </w:pPr>
    </w:p>
    <w:p w14:paraId="11349948" w14:textId="77777777" w:rsidR="00000000" w:rsidRDefault="003C26CA">
      <w:pPr>
        <w:pStyle w:val="ad"/>
        <w:rPr>
          <w:rtl/>
        </w:rPr>
      </w:pPr>
      <w:r>
        <w:rPr>
          <w:rFonts w:hint="eastAsia"/>
          <w:rtl/>
        </w:rPr>
        <w:t>היו</w:t>
      </w:r>
      <w:r>
        <w:rPr>
          <w:rtl/>
        </w:rPr>
        <w:t>"ר משה כחלון:</w:t>
      </w:r>
    </w:p>
    <w:p w14:paraId="29E91D20" w14:textId="77777777" w:rsidR="00000000" w:rsidRDefault="003C26CA">
      <w:pPr>
        <w:pStyle w:val="a"/>
        <w:rPr>
          <w:rFonts w:hint="cs"/>
          <w:rtl/>
        </w:rPr>
      </w:pPr>
    </w:p>
    <w:p w14:paraId="6F0F106A" w14:textId="77777777" w:rsidR="00000000" w:rsidRDefault="003C26CA">
      <w:pPr>
        <w:pStyle w:val="a"/>
        <w:rPr>
          <w:rFonts w:hint="cs"/>
          <w:rtl/>
        </w:rPr>
      </w:pPr>
      <w:r>
        <w:rPr>
          <w:rFonts w:hint="cs"/>
          <w:rtl/>
        </w:rPr>
        <w:t>חבר הכנסת טאהא, זמנך תם. אני מבקש לסיים.</w:t>
      </w:r>
    </w:p>
    <w:p w14:paraId="2FF5B0C3" w14:textId="77777777" w:rsidR="00000000" w:rsidRDefault="003C26CA">
      <w:pPr>
        <w:pStyle w:val="a"/>
        <w:ind w:firstLine="0"/>
        <w:rPr>
          <w:rFonts w:hint="cs"/>
          <w:rtl/>
        </w:rPr>
      </w:pPr>
    </w:p>
    <w:p w14:paraId="7F8B0539" w14:textId="77777777" w:rsidR="00000000" w:rsidRDefault="003C26CA">
      <w:pPr>
        <w:pStyle w:val="SpeakerCon"/>
        <w:rPr>
          <w:rtl/>
        </w:rPr>
      </w:pPr>
      <w:bookmarkStart w:id="372" w:name="FS000001062T11_06_2003_17_16_01C"/>
      <w:bookmarkEnd w:id="372"/>
      <w:r>
        <w:rPr>
          <w:rFonts w:hint="eastAsia"/>
          <w:rtl/>
        </w:rPr>
        <w:t>ואסל</w:t>
      </w:r>
      <w:r>
        <w:rPr>
          <w:rtl/>
        </w:rPr>
        <w:t xml:space="preserve"> טאהא (בל"ד):</w:t>
      </w:r>
    </w:p>
    <w:p w14:paraId="13545A7D" w14:textId="77777777" w:rsidR="00000000" w:rsidRDefault="003C26CA">
      <w:pPr>
        <w:pStyle w:val="a"/>
        <w:rPr>
          <w:rFonts w:hint="cs"/>
          <w:rtl/>
        </w:rPr>
      </w:pPr>
    </w:p>
    <w:p w14:paraId="26202DC7" w14:textId="77777777" w:rsidR="00000000" w:rsidRDefault="003C26CA">
      <w:pPr>
        <w:pStyle w:val="a"/>
        <w:rPr>
          <w:rFonts w:hint="cs"/>
          <w:rtl/>
        </w:rPr>
      </w:pPr>
      <w:r>
        <w:rPr>
          <w:rFonts w:hint="cs"/>
          <w:rtl/>
        </w:rPr>
        <w:t xml:space="preserve">אני מסיים. </w:t>
      </w:r>
    </w:p>
    <w:p w14:paraId="3B88DFE5" w14:textId="77777777" w:rsidR="00000000" w:rsidRDefault="003C26CA">
      <w:pPr>
        <w:pStyle w:val="a"/>
        <w:rPr>
          <w:rFonts w:hint="cs"/>
          <w:rtl/>
        </w:rPr>
      </w:pPr>
    </w:p>
    <w:p w14:paraId="0D021B4D" w14:textId="77777777" w:rsidR="00000000" w:rsidRDefault="003C26CA">
      <w:pPr>
        <w:pStyle w:val="a"/>
        <w:rPr>
          <w:rFonts w:hint="cs"/>
          <w:rtl/>
        </w:rPr>
      </w:pPr>
      <w:r>
        <w:rPr>
          <w:rFonts w:hint="cs"/>
          <w:rtl/>
        </w:rPr>
        <w:t>המחירים גבוהים מאוד, לכן אנחנו בונים. כאשר מפשירים ואם יש היום כוונות, כפי ששמעתי שיש כוונות להפשיר</w:t>
      </w:r>
      <w:r>
        <w:rPr>
          <w:rFonts w:hint="cs"/>
          <w:rtl/>
        </w:rPr>
        <w:t xml:space="preserve"> חלקות לבנייה בכמה כפרים ערביים, אנחנו מבקשים שמספר החלקות יענה באמת על הדרישות ויפתור את מצוקת הדיור. כמו כן, מחיר החלקות האלה יהיה קשור במצב הסוציו-אקונומי של הכפר, מפני שהמחירים שהם קובעים מאוד יקרים ואנשים רבים, חלשים במיוחד, מהשכבות החלשות, לא יכולים </w:t>
      </w:r>
      <w:r>
        <w:rPr>
          <w:rFonts w:hint="cs"/>
          <w:rtl/>
        </w:rPr>
        <w:t>לקנות ולבנות קורת גג. תודה.</w:t>
      </w:r>
    </w:p>
    <w:p w14:paraId="24DE1AE9" w14:textId="77777777" w:rsidR="00000000" w:rsidRDefault="003C26CA">
      <w:pPr>
        <w:pStyle w:val="a"/>
        <w:ind w:firstLine="0"/>
        <w:rPr>
          <w:rFonts w:hint="cs"/>
          <w:rtl/>
        </w:rPr>
      </w:pPr>
    </w:p>
    <w:p w14:paraId="77BB307C" w14:textId="77777777" w:rsidR="00000000" w:rsidRDefault="003C26CA">
      <w:pPr>
        <w:pStyle w:val="ad"/>
        <w:rPr>
          <w:rtl/>
        </w:rPr>
      </w:pPr>
      <w:r>
        <w:rPr>
          <w:rFonts w:hint="eastAsia"/>
          <w:rtl/>
        </w:rPr>
        <w:t>היו</w:t>
      </w:r>
      <w:r>
        <w:rPr>
          <w:rtl/>
        </w:rPr>
        <w:t>"ר משה כחלון:</w:t>
      </w:r>
    </w:p>
    <w:p w14:paraId="63400F10" w14:textId="77777777" w:rsidR="00000000" w:rsidRDefault="003C26CA">
      <w:pPr>
        <w:pStyle w:val="a"/>
        <w:rPr>
          <w:rFonts w:hint="cs"/>
          <w:rtl/>
        </w:rPr>
      </w:pPr>
    </w:p>
    <w:p w14:paraId="2B8EC922" w14:textId="77777777" w:rsidR="00000000" w:rsidRDefault="003C26CA">
      <w:pPr>
        <w:pStyle w:val="a"/>
        <w:rPr>
          <w:rFonts w:hint="cs"/>
          <w:rtl/>
        </w:rPr>
      </w:pPr>
      <w:r>
        <w:rPr>
          <w:rFonts w:hint="cs"/>
          <w:rtl/>
        </w:rPr>
        <w:t>תודה רבה. משיב השר גדעון עזרא. בבקשה.</w:t>
      </w:r>
    </w:p>
    <w:p w14:paraId="1FC6DB8B" w14:textId="77777777" w:rsidR="00000000" w:rsidRDefault="003C26CA">
      <w:pPr>
        <w:pStyle w:val="a"/>
        <w:ind w:firstLine="0"/>
        <w:rPr>
          <w:rFonts w:hint="cs"/>
          <w:rtl/>
        </w:rPr>
      </w:pPr>
    </w:p>
    <w:p w14:paraId="2AE13432" w14:textId="77777777" w:rsidR="00000000" w:rsidRDefault="003C26CA">
      <w:pPr>
        <w:pStyle w:val="Speaker"/>
        <w:rPr>
          <w:rtl/>
        </w:rPr>
      </w:pPr>
      <w:bookmarkStart w:id="373" w:name="FS000000474T11_06_2003_17_17_49"/>
      <w:bookmarkEnd w:id="373"/>
      <w:r>
        <w:rPr>
          <w:rFonts w:hint="eastAsia"/>
          <w:rtl/>
        </w:rPr>
        <w:t>השר</w:t>
      </w:r>
      <w:r>
        <w:rPr>
          <w:rtl/>
        </w:rPr>
        <w:t xml:space="preserve"> גדעון עזרא:</w:t>
      </w:r>
    </w:p>
    <w:p w14:paraId="1C9C2DB2" w14:textId="77777777" w:rsidR="00000000" w:rsidRDefault="003C26CA">
      <w:pPr>
        <w:pStyle w:val="a"/>
        <w:rPr>
          <w:rFonts w:hint="cs"/>
          <w:rtl/>
        </w:rPr>
      </w:pPr>
    </w:p>
    <w:p w14:paraId="2E91BCBD" w14:textId="77777777" w:rsidR="00000000" w:rsidRDefault="003C26CA">
      <w:pPr>
        <w:pStyle w:val="a"/>
        <w:rPr>
          <w:rFonts w:hint="cs"/>
          <w:rtl/>
        </w:rPr>
      </w:pPr>
      <w:r>
        <w:rPr>
          <w:rFonts w:hint="cs"/>
          <w:rtl/>
        </w:rPr>
        <w:t>אדוני היושב-ראש, חברי חברי הכנסת, אני ממלא כאן את מקומו של שר התעשייה, המסחר והתעסוקה.</w:t>
      </w:r>
    </w:p>
    <w:p w14:paraId="2802658B" w14:textId="77777777" w:rsidR="00000000" w:rsidRDefault="003C26CA">
      <w:pPr>
        <w:pStyle w:val="a"/>
        <w:ind w:firstLine="0"/>
        <w:rPr>
          <w:rFonts w:hint="cs"/>
          <w:rtl/>
        </w:rPr>
      </w:pPr>
    </w:p>
    <w:p w14:paraId="7EFE58E3" w14:textId="77777777" w:rsidR="00000000" w:rsidRDefault="003C26CA">
      <w:pPr>
        <w:pStyle w:val="ac"/>
        <w:rPr>
          <w:rtl/>
        </w:rPr>
      </w:pPr>
      <w:r>
        <w:rPr>
          <w:rFonts w:hint="cs"/>
          <w:rtl/>
        </w:rPr>
        <w:t>קריאות</w:t>
      </w:r>
      <w:r>
        <w:rPr>
          <w:rtl/>
        </w:rPr>
        <w:t>:</w:t>
      </w:r>
    </w:p>
    <w:p w14:paraId="7EA50308" w14:textId="77777777" w:rsidR="00000000" w:rsidRDefault="003C26CA">
      <w:pPr>
        <w:pStyle w:val="a"/>
        <w:rPr>
          <w:rFonts w:hint="cs"/>
          <w:rtl/>
        </w:rPr>
      </w:pPr>
    </w:p>
    <w:p w14:paraId="1B7252CE" w14:textId="77777777" w:rsidR="00000000" w:rsidRDefault="003C26CA">
      <w:pPr>
        <w:pStyle w:val="a"/>
        <w:rPr>
          <w:rFonts w:hint="cs"/>
          <w:rtl/>
        </w:rPr>
      </w:pPr>
      <w:r>
        <w:rPr>
          <w:rFonts w:hint="cs"/>
          <w:rtl/>
        </w:rPr>
        <w:t>איפה אולמרט?</w:t>
      </w:r>
    </w:p>
    <w:p w14:paraId="0BDF56EC" w14:textId="77777777" w:rsidR="00000000" w:rsidRDefault="003C26CA">
      <w:pPr>
        <w:pStyle w:val="a"/>
        <w:ind w:firstLine="0"/>
        <w:rPr>
          <w:rFonts w:hint="cs"/>
          <w:rtl/>
        </w:rPr>
      </w:pPr>
    </w:p>
    <w:p w14:paraId="1216440D" w14:textId="77777777" w:rsidR="00000000" w:rsidRDefault="003C26CA">
      <w:pPr>
        <w:pStyle w:val="SpeakerCon"/>
        <w:rPr>
          <w:rtl/>
        </w:rPr>
      </w:pPr>
      <w:bookmarkStart w:id="374" w:name="FS000000474T11_06_2003_17_19_20C"/>
      <w:bookmarkEnd w:id="374"/>
      <w:r>
        <w:rPr>
          <w:rFonts w:hint="eastAsia"/>
          <w:rtl/>
        </w:rPr>
        <w:t>השר</w:t>
      </w:r>
      <w:r>
        <w:rPr>
          <w:rtl/>
        </w:rPr>
        <w:t xml:space="preserve"> גדעון עזרא:</w:t>
      </w:r>
    </w:p>
    <w:p w14:paraId="7B3D4F8E" w14:textId="77777777" w:rsidR="00000000" w:rsidRDefault="003C26CA">
      <w:pPr>
        <w:pStyle w:val="a"/>
        <w:rPr>
          <w:rFonts w:hint="cs"/>
          <w:rtl/>
        </w:rPr>
      </w:pPr>
    </w:p>
    <w:p w14:paraId="7A21FA8F" w14:textId="77777777" w:rsidR="00000000" w:rsidRDefault="003C26CA">
      <w:pPr>
        <w:pStyle w:val="a"/>
        <w:rPr>
          <w:rFonts w:hint="cs"/>
          <w:rtl/>
        </w:rPr>
      </w:pPr>
      <w:r>
        <w:rPr>
          <w:rFonts w:hint="cs"/>
          <w:rtl/>
        </w:rPr>
        <w:t>ידידי, לפי הנהלים, אני יכ</w:t>
      </w:r>
      <w:r>
        <w:rPr>
          <w:rFonts w:hint="cs"/>
          <w:rtl/>
        </w:rPr>
        <w:t>ול למלא את מקומו. ראש הממשלה, אנוכי וסגן שר שלו.</w:t>
      </w:r>
    </w:p>
    <w:p w14:paraId="04964972" w14:textId="77777777" w:rsidR="00000000" w:rsidRDefault="003C26CA">
      <w:pPr>
        <w:pStyle w:val="a"/>
        <w:ind w:firstLine="0"/>
        <w:rPr>
          <w:rFonts w:hint="cs"/>
          <w:rtl/>
        </w:rPr>
      </w:pPr>
    </w:p>
    <w:p w14:paraId="148C59E2" w14:textId="77777777" w:rsidR="00000000" w:rsidRDefault="003C26CA">
      <w:pPr>
        <w:pStyle w:val="ac"/>
        <w:rPr>
          <w:rtl/>
        </w:rPr>
      </w:pPr>
    </w:p>
    <w:p w14:paraId="6760E0CE" w14:textId="77777777" w:rsidR="00000000" w:rsidRDefault="003C26CA">
      <w:pPr>
        <w:pStyle w:val="ac"/>
        <w:rPr>
          <w:rtl/>
        </w:rPr>
      </w:pPr>
      <w:r>
        <w:rPr>
          <w:rFonts w:hint="eastAsia"/>
          <w:rtl/>
        </w:rPr>
        <w:t>יצחק</w:t>
      </w:r>
      <w:r>
        <w:rPr>
          <w:rtl/>
        </w:rPr>
        <w:t xml:space="preserve"> כהן (ש"ס):</w:t>
      </w:r>
    </w:p>
    <w:p w14:paraId="0A9D3766" w14:textId="77777777" w:rsidR="00000000" w:rsidRDefault="003C26CA">
      <w:pPr>
        <w:pStyle w:val="a"/>
        <w:rPr>
          <w:rFonts w:hint="cs"/>
          <w:rtl/>
        </w:rPr>
      </w:pPr>
    </w:p>
    <w:p w14:paraId="4C63017F" w14:textId="77777777" w:rsidR="00000000" w:rsidRDefault="003C26CA">
      <w:pPr>
        <w:pStyle w:val="a"/>
        <w:rPr>
          <w:rFonts w:hint="cs"/>
          <w:rtl/>
        </w:rPr>
      </w:pPr>
      <w:r>
        <w:rPr>
          <w:rFonts w:hint="cs"/>
          <w:rtl/>
        </w:rPr>
        <w:t xml:space="preserve">אבל איפה הוא?  </w:t>
      </w:r>
    </w:p>
    <w:p w14:paraId="0D3D3CE2" w14:textId="77777777" w:rsidR="00000000" w:rsidRDefault="003C26CA">
      <w:pPr>
        <w:pStyle w:val="a"/>
        <w:ind w:firstLine="0"/>
        <w:rPr>
          <w:rFonts w:hint="cs"/>
          <w:rtl/>
        </w:rPr>
      </w:pPr>
    </w:p>
    <w:p w14:paraId="0155521E" w14:textId="77777777" w:rsidR="00000000" w:rsidRDefault="003C26CA">
      <w:pPr>
        <w:pStyle w:val="SpeakerCon"/>
        <w:rPr>
          <w:rtl/>
        </w:rPr>
      </w:pPr>
      <w:bookmarkStart w:id="375" w:name="FS000000474T11_06_2003_17_19_51C"/>
      <w:bookmarkEnd w:id="375"/>
      <w:r>
        <w:rPr>
          <w:rFonts w:hint="eastAsia"/>
          <w:rtl/>
        </w:rPr>
        <w:t>השר</w:t>
      </w:r>
      <w:r>
        <w:rPr>
          <w:rtl/>
        </w:rPr>
        <w:t xml:space="preserve"> גדעון עזרא:</w:t>
      </w:r>
    </w:p>
    <w:p w14:paraId="413BFC39" w14:textId="77777777" w:rsidR="00000000" w:rsidRDefault="003C26CA">
      <w:pPr>
        <w:pStyle w:val="a"/>
        <w:rPr>
          <w:rFonts w:hint="cs"/>
          <w:rtl/>
        </w:rPr>
      </w:pPr>
    </w:p>
    <w:p w14:paraId="354800CF" w14:textId="77777777" w:rsidR="00000000" w:rsidRDefault="003C26CA">
      <w:pPr>
        <w:pStyle w:val="a"/>
        <w:rPr>
          <w:rFonts w:hint="cs"/>
          <w:rtl/>
        </w:rPr>
      </w:pPr>
      <w:r>
        <w:rPr>
          <w:rFonts w:hint="cs"/>
          <w:rtl/>
        </w:rPr>
        <w:t>לא יודע איפה הוא. נסע לעקבה, אני יודע איפה הוא?</w:t>
      </w:r>
    </w:p>
    <w:p w14:paraId="2653CBEF" w14:textId="77777777" w:rsidR="00000000" w:rsidRDefault="003C26CA">
      <w:pPr>
        <w:pStyle w:val="a"/>
        <w:ind w:firstLine="0"/>
        <w:rPr>
          <w:rFonts w:hint="cs"/>
          <w:rtl/>
        </w:rPr>
      </w:pPr>
    </w:p>
    <w:p w14:paraId="77C35548" w14:textId="77777777" w:rsidR="00000000" w:rsidRDefault="003C26CA">
      <w:pPr>
        <w:pStyle w:val="ac"/>
        <w:rPr>
          <w:rtl/>
        </w:rPr>
      </w:pPr>
      <w:r>
        <w:rPr>
          <w:rFonts w:hint="eastAsia"/>
          <w:rtl/>
        </w:rPr>
        <w:t>טלב</w:t>
      </w:r>
      <w:r>
        <w:rPr>
          <w:rtl/>
        </w:rPr>
        <w:t xml:space="preserve"> אלסאנע (רע"ם):</w:t>
      </w:r>
    </w:p>
    <w:p w14:paraId="1BAB939C" w14:textId="77777777" w:rsidR="00000000" w:rsidRDefault="003C26CA">
      <w:pPr>
        <w:pStyle w:val="a"/>
        <w:rPr>
          <w:rFonts w:hint="cs"/>
          <w:rtl/>
        </w:rPr>
      </w:pPr>
    </w:p>
    <w:p w14:paraId="204A833E" w14:textId="77777777" w:rsidR="00000000" w:rsidRDefault="003C26CA">
      <w:pPr>
        <w:pStyle w:val="a"/>
        <w:rPr>
          <w:rFonts w:hint="cs"/>
          <w:rtl/>
        </w:rPr>
      </w:pPr>
      <w:r>
        <w:rPr>
          <w:rFonts w:hint="cs"/>
          <w:rtl/>
        </w:rPr>
        <w:t>כולם חזרו, מה קרה?</w:t>
      </w:r>
    </w:p>
    <w:p w14:paraId="6599A482" w14:textId="77777777" w:rsidR="00000000" w:rsidRDefault="003C26CA">
      <w:pPr>
        <w:pStyle w:val="a"/>
        <w:ind w:firstLine="0"/>
        <w:rPr>
          <w:rFonts w:hint="cs"/>
          <w:rtl/>
        </w:rPr>
      </w:pPr>
    </w:p>
    <w:p w14:paraId="5248F7E7" w14:textId="77777777" w:rsidR="00000000" w:rsidRDefault="003C26CA">
      <w:pPr>
        <w:pStyle w:val="SpeakerCon"/>
        <w:rPr>
          <w:rtl/>
        </w:rPr>
      </w:pPr>
      <w:bookmarkStart w:id="376" w:name="FS000000474T11_06_2003_17_20_22C"/>
      <w:bookmarkEnd w:id="376"/>
      <w:r>
        <w:rPr>
          <w:rFonts w:hint="eastAsia"/>
          <w:rtl/>
        </w:rPr>
        <w:t>השר</w:t>
      </w:r>
      <w:r>
        <w:rPr>
          <w:rtl/>
        </w:rPr>
        <w:t xml:space="preserve"> גדעון עזרא:</w:t>
      </w:r>
    </w:p>
    <w:p w14:paraId="545B293D" w14:textId="77777777" w:rsidR="00000000" w:rsidRDefault="003C26CA">
      <w:pPr>
        <w:pStyle w:val="a"/>
        <w:rPr>
          <w:rFonts w:hint="cs"/>
          <w:rtl/>
        </w:rPr>
      </w:pPr>
    </w:p>
    <w:p w14:paraId="4849FE93" w14:textId="77777777" w:rsidR="00000000" w:rsidRDefault="003C26CA">
      <w:pPr>
        <w:pStyle w:val="a"/>
        <w:rPr>
          <w:rFonts w:hint="cs"/>
          <w:rtl/>
        </w:rPr>
      </w:pPr>
      <w:r>
        <w:rPr>
          <w:rFonts w:hint="cs"/>
          <w:rtl/>
        </w:rPr>
        <w:t>תשאל את אחמד טיבי, הוא בטח יודע.</w:t>
      </w:r>
    </w:p>
    <w:p w14:paraId="59B81914" w14:textId="77777777" w:rsidR="00000000" w:rsidRDefault="003C26CA">
      <w:pPr>
        <w:pStyle w:val="a"/>
        <w:ind w:firstLine="0"/>
        <w:rPr>
          <w:rFonts w:hint="cs"/>
          <w:rtl/>
        </w:rPr>
      </w:pPr>
    </w:p>
    <w:p w14:paraId="06A6FFA4" w14:textId="77777777" w:rsidR="00000000" w:rsidRDefault="003C26CA">
      <w:pPr>
        <w:pStyle w:val="ac"/>
        <w:rPr>
          <w:rtl/>
        </w:rPr>
      </w:pPr>
      <w:r>
        <w:rPr>
          <w:rFonts w:hint="eastAsia"/>
          <w:rtl/>
        </w:rPr>
        <w:t>יצחק</w:t>
      </w:r>
      <w:r>
        <w:rPr>
          <w:rtl/>
        </w:rPr>
        <w:t xml:space="preserve"> כהן (ש"ס)</w:t>
      </w:r>
      <w:r>
        <w:rPr>
          <w:rtl/>
        </w:rPr>
        <w:t>:</w:t>
      </w:r>
    </w:p>
    <w:p w14:paraId="4FA9F538" w14:textId="77777777" w:rsidR="00000000" w:rsidRDefault="003C26CA">
      <w:pPr>
        <w:pStyle w:val="a"/>
        <w:rPr>
          <w:rFonts w:hint="cs"/>
          <w:rtl/>
        </w:rPr>
      </w:pPr>
    </w:p>
    <w:p w14:paraId="4631397D" w14:textId="77777777" w:rsidR="00000000" w:rsidRDefault="003C26CA">
      <w:pPr>
        <w:pStyle w:val="a"/>
        <w:rPr>
          <w:rFonts w:hint="cs"/>
          <w:rtl/>
        </w:rPr>
      </w:pPr>
      <w:r>
        <w:rPr>
          <w:rFonts w:hint="cs"/>
          <w:rtl/>
        </w:rPr>
        <w:t>כל כך הרבה תפקידים הוא לקח על עצמו.</w:t>
      </w:r>
    </w:p>
    <w:p w14:paraId="69774993" w14:textId="77777777" w:rsidR="00000000" w:rsidRDefault="003C26CA">
      <w:pPr>
        <w:pStyle w:val="a"/>
        <w:ind w:firstLine="0"/>
        <w:rPr>
          <w:rFonts w:hint="cs"/>
          <w:rtl/>
        </w:rPr>
      </w:pPr>
    </w:p>
    <w:p w14:paraId="204E6C17" w14:textId="77777777" w:rsidR="00000000" w:rsidRDefault="003C26CA">
      <w:pPr>
        <w:pStyle w:val="SpeakerCon"/>
        <w:rPr>
          <w:rtl/>
        </w:rPr>
      </w:pPr>
      <w:bookmarkStart w:id="377" w:name="FS000000474T11_06_2003_17_20_45C"/>
      <w:bookmarkEnd w:id="377"/>
      <w:r>
        <w:rPr>
          <w:rFonts w:hint="eastAsia"/>
          <w:rtl/>
        </w:rPr>
        <w:t>השר</w:t>
      </w:r>
      <w:r>
        <w:rPr>
          <w:rtl/>
        </w:rPr>
        <w:t xml:space="preserve"> גדעון עזרא:</w:t>
      </w:r>
    </w:p>
    <w:p w14:paraId="7B95601B" w14:textId="77777777" w:rsidR="00000000" w:rsidRDefault="003C26CA">
      <w:pPr>
        <w:pStyle w:val="a"/>
        <w:rPr>
          <w:rFonts w:hint="cs"/>
          <w:rtl/>
        </w:rPr>
      </w:pPr>
    </w:p>
    <w:p w14:paraId="2C94DD07" w14:textId="77777777" w:rsidR="00000000" w:rsidRDefault="003C26CA">
      <w:pPr>
        <w:pStyle w:val="a"/>
        <w:rPr>
          <w:rFonts w:hint="cs"/>
          <w:rtl/>
        </w:rPr>
      </w:pPr>
      <w:r>
        <w:rPr>
          <w:rFonts w:hint="cs"/>
          <w:rtl/>
        </w:rPr>
        <w:t>נדמה לי שהשר לשעבר שלום שמחון - - -</w:t>
      </w:r>
    </w:p>
    <w:p w14:paraId="65F01AB3" w14:textId="77777777" w:rsidR="00000000" w:rsidRDefault="003C26CA">
      <w:pPr>
        <w:pStyle w:val="a"/>
        <w:ind w:firstLine="0"/>
        <w:rPr>
          <w:rFonts w:hint="cs"/>
          <w:rtl/>
        </w:rPr>
      </w:pPr>
    </w:p>
    <w:p w14:paraId="473D37F8" w14:textId="77777777" w:rsidR="00000000" w:rsidRDefault="003C26CA">
      <w:pPr>
        <w:pStyle w:val="ac"/>
        <w:rPr>
          <w:rtl/>
        </w:rPr>
      </w:pPr>
      <w:r>
        <w:rPr>
          <w:rFonts w:hint="eastAsia"/>
          <w:rtl/>
        </w:rPr>
        <w:t>שלום</w:t>
      </w:r>
      <w:r>
        <w:rPr>
          <w:rtl/>
        </w:rPr>
        <w:t xml:space="preserve"> שמחון (העבודה-מימד):</w:t>
      </w:r>
    </w:p>
    <w:p w14:paraId="1298F100" w14:textId="77777777" w:rsidR="00000000" w:rsidRDefault="003C26CA">
      <w:pPr>
        <w:pStyle w:val="a"/>
        <w:rPr>
          <w:rFonts w:hint="cs"/>
          <w:rtl/>
        </w:rPr>
      </w:pPr>
    </w:p>
    <w:p w14:paraId="1062408E" w14:textId="77777777" w:rsidR="00000000" w:rsidRDefault="003C26CA">
      <w:pPr>
        <w:pStyle w:val="a"/>
        <w:rPr>
          <w:rFonts w:hint="cs"/>
          <w:rtl/>
        </w:rPr>
      </w:pPr>
      <w:r>
        <w:rPr>
          <w:rFonts w:hint="cs"/>
          <w:rtl/>
        </w:rPr>
        <w:t>לעתיד.</w:t>
      </w:r>
    </w:p>
    <w:p w14:paraId="245339DD" w14:textId="77777777" w:rsidR="00000000" w:rsidRDefault="003C26CA">
      <w:pPr>
        <w:pStyle w:val="a"/>
        <w:ind w:firstLine="0"/>
        <w:rPr>
          <w:rFonts w:hint="cs"/>
          <w:rtl/>
        </w:rPr>
      </w:pPr>
    </w:p>
    <w:p w14:paraId="27DFA88E" w14:textId="77777777" w:rsidR="00000000" w:rsidRDefault="003C26CA">
      <w:pPr>
        <w:pStyle w:val="SpeakerCon"/>
        <w:rPr>
          <w:rtl/>
        </w:rPr>
      </w:pPr>
      <w:bookmarkStart w:id="378" w:name="FS000000474T11_06_2003_17_21_03C"/>
      <w:bookmarkEnd w:id="378"/>
      <w:r>
        <w:rPr>
          <w:rFonts w:hint="eastAsia"/>
          <w:rtl/>
        </w:rPr>
        <w:t>השר</w:t>
      </w:r>
      <w:r>
        <w:rPr>
          <w:rtl/>
        </w:rPr>
        <w:t xml:space="preserve"> גדעון עזרא:</w:t>
      </w:r>
    </w:p>
    <w:p w14:paraId="4A521E2F" w14:textId="77777777" w:rsidR="00000000" w:rsidRDefault="003C26CA">
      <w:pPr>
        <w:pStyle w:val="a"/>
        <w:rPr>
          <w:rFonts w:hint="cs"/>
          <w:rtl/>
        </w:rPr>
      </w:pPr>
    </w:p>
    <w:p w14:paraId="4B5CDFAB" w14:textId="77777777" w:rsidR="00000000" w:rsidRDefault="003C26CA">
      <w:pPr>
        <w:pStyle w:val="a"/>
        <w:rPr>
          <w:rFonts w:hint="cs"/>
          <w:rtl/>
        </w:rPr>
      </w:pPr>
      <w:r>
        <w:rPr>
          <w:rFonts w:hint="cs"/>
          <w:rtl/>
        </w:rPr>
        <w:t>אינשאללה. השר שמחון היטיב להבהיר את הבעיות של החקלאים ואת הבעייתיות שבהחלטה. אני חושב שטוב שכל הציבור בישראל י</w:t>
      </w:r>
      <w:r>
        <w:rPr>
          <w:rFonts w:hint="cs"/>
          <w:rtl/>
        </w:rPr>
        <w:t xml:space="preserve">דע בדיוק במה מדובר ומה היה במועצת מינהל מקרקעי ישראל השבוע. </w:t>
      </w:r>
    </w:p>
    <w:p w14:paraId="44FD80DB" w14:textId="77777777" w:rsidR="00000000" w:rsidRDefault="003C26CA">
      <w:pPr>
        <w:pStyle w:val="a"/>
        <w:rPr>
          <w:rFonts w:hint="cs"/>
          <w:rtl/>
        </w:rPr>
      </w:pPr>
    </w:p>
    <w:p w14:paraId="4C453450" w14:textId="77777777" w:rsidR="00000000" w:rsidRDefault="003C26CA">
      <w:pPr>
        <w:pStyle w:val="a"/>
        <w:rPr>
          <w:rFonts w:hint="cs"/>
          <w:rtl/>
        </w:rPr>
      </w:pPr>
      <w:r>
        <w:rPr>
          <w:rFonts w:hint="cs"/>
          <w:rtl/>
        </w:rPr>
        <w:t>כידוע לכם, מועצת מינהל מקרקעי ישראל מינתה ועדה בראשות השר לשעבר, עורך-הדין משה נסים, שתגבש המלצות בדבר הוראות מעבר לאור פסיקת הבג"ץ לעניין הפיצוי בגין הפשרת קרקע חקלאית. בישיבה שהיתה ב=9 ביוני ה</w:t>
      </w:r>
      <w:r>
        <w:rPr>
          <w:rFonts w:hint="cs"/>
          <w:rtl/>
        </w:rPr>
        <w:t>ציג יושב-ראש הוועדה</w:t>
      </w:r>
      <w:r>
        <w:rPr>
          <w:rtl/>
        </w:rPr>
        <w:t xml:space="preserve"> </w:t>
      </w:r>
      <w:r>
        <w:rPr>
          <w:rFonts w:hint="cs"/>
          <w:rtl/>
        </w:rPr>
        <w:t>את עיקרי הדוח, ולמיטב הבנתם של יושב-ראש הוועדה וחבריה, בהסתייגות חלקית של חבר הוועדה מטעם משרד האוצר, הדוח תואם - אני חוזר, הדוח תואם את רוח החלטת הבג"ץ. היועץ המשפטי לממשלה ביקש שהות נוספת לעיין בדוח הנ"ל, ועל כן דחתה מועצת המינהל את ה</w:t>
      </w:r>
      <w:r>
        <w:rPr>
          <w:rFonts w:hint="cs"/>
          <w:rtl/>
        </w:rPr>
        <w:t>דיון וידונו פעם נוספת בנושא הזה ב=29 ביוני. מוחמד ברכה, אתה יצאת מנקודת הנחה שההחלטות תתקבלנה ב=9 ביוני, אבל זה יהיה רק בישיבה הבאה, ב=29 ביוני.</w:t>
      </w:r>
    </w:p>
    <w:p w14:paraId="15F4CA57" w14:textId="77777777" w:rsidR="00000000" w:rsidRDefault="003C26CA">
      <w:pPr>
        <w:pStyle w:val="a"/>
        <w:ind w:firstLine="0"/>
        <w:rPr>
          <w:rFonts w:hint="cs"/>
          <w:rtl/>
        </w:rPr>
      </w:pPr>
    </w:p>
    <w:p w14:paraId="6B0326F2" w14:textId="77777777" w:rsidR="00000000" w:rsidRDefault="003C26CA">
      <w:pPr>
        <w:pStyle w:val="ac"/>
        <w:rPr>
          <w:rtl/>
        </w:rPr>
      </w:pPr>
      <w:r>
        <w:rPr>
          <w:rFonts w:hint="eastAsia"/>
          <w:rtl/>
        </w:rPr>
        <w:t>מוחמד</w:t>
      </w:r>
      <w:r>
        <w:rPr>
          <w:rtl/>
        </w:rPr>
        <w:t xml:space="preserve"> ברכה (חד"ש-תע"ל):</w:t>
      </w:r>
    </w:p>
    <w:p w14:paraId="72FA0CB8" w14:textId="77777777" w:rsidR="00000000" w:rsidRDefault="003C26CA">
      <w:pPr>
        <w:pStyle w:val="a"/>
        <w:rPr>
          <w:rFonts w:hint="cs"/>
          <w:rtl/>
        </w:rPr>
      </w:pPr>
    </w:p>
    <w:p w14:paraId="7DC6E3F4" w14:textId="77777777" w:rsidR="00000000" w:rsidRDefault="003C26CA">
      <w:pPr>
        <w:pStyle w:val="a"/>
        <w:rPr>
          <w:rFonts w:hint="cs"/>
          <w:rtl/>
        </w:rPr>
      </w:pPr>
      <w:r>
        <w:rPr>
          <w:rFonts w:hint="cs"/>
          <w:rtl/>
        </w:rPr>
        <w:t>אבל הכיוון מסוכן. הוא בניגוד להחלטת הבג"ץ וחוות הדעת של היועץ המשפטי.</w:t>
      </w:r>
    </w:p>
    <w:p w14:paraId="5224043F" w14:textId="77777777" w:rsidR="00000000" w:rsidRDefault="003C26CA">
      <w:pPr>
        <w:pStyle w:val="a"/>
        <w:ind w:firstLine="0"/>
        <w:rPr>
          <w:rFonts w:hint="cs"/>
          <w:rtl/>
        </w:rPr>
      </w:pPr>
    </w:p>
    <w:p w14:paraId="4AC3C16C" w14:textId="77777777" w:rsidR="00000000" w:rsidRDefault="003C26CA">
      <w:pPr>
        <w:pStyle w:val="SpeakerCon"/>
        <w:rPr>
          <w:rtl/>
        </w:rPr>
      </w:pPr>
      <w:bookmarkStart w:id="379" w:name="FS000000474T11_06_2003_17_24_50C"/>
      <w:bookmarkEnd w:id="379"/>
      <w:r>
        <w:rPr>
          <w:rFonts w:hint="eastAsia"/>
          <w:rtl/>
        </w:rPr>
        <w:t>השר</w:t>
      </w:r>
      <w:r>
        <w:rPr>
          <w:rtl/>
        </w:rPr>
        <w:t xml:space="preserve"> גדעון עזרא</w:t>
      </w:r>
      <w:r>
        <w:rPr>
          <w:rtl/>
        </w:rPr>
        <w:t>:</w:t>
      </w:r>
    </w:p>
    <w:p w14:paraId="52E03296" w14:textId="77777777" w:rsidR="00000000" w:rsidRDefault="003C26CA">
      <w:pPr>
        <w:pStyle w:val="a"/>
        <w:rPr>
          <w:rFonts w:hint="cs"/>
          <w:rtl/>
        </w:rPr>
      </w:pPr>
    </w:p>
    <w:p w14:paraId="7E0182F9" w14:textId="77777777" w:rsidR="00000000" w:rsidRDefault="003C26CA">
      <w:pPr>
        <w:pStyle w:val="a"/>
        <w:rPr>
          <w:rFonts w:hint="cs"/>
          <w:rtl/>
        </w:rPr>
      </w:pPr>
      <w:r>
        <w:rPr>
          <w:rFonts w:hint="cs"/>
          <w:rtl/>
        </w:rPr>
        <w:t xml:space="preserve">אני אומר לך שהיועץ המשפטי לממשלה יעיין בדוח ויעיר את הערותיו. לפי מה שנראה כרגע, בישיבה האחרונה היתה הבנה שהדוח תואם את רוח הבג"ץ. </w:t>
      </w:r>
    </w:p>
    <w:p w14:paraId="1B0A8C89" w14:textId="77777777" w:rsidR="00000000" w:rsidRDefault="003C26CA">
      <w:pPr>
        <w:pStyle w:val="a"/>
        <w:rPr>
          <w:rFonts w:hint="cs"/>
          <w:rtl/>
        </w:rPr>
      </w:pPr>
    </w:p>
    <w:p w14:paraId="7EBE23D4" w14:textId="77777777" w:rsidR="00000000" w:rsidRDefault="003C26CA">
      <w:pPr>
        <w:pStyle w:val="a"/>
        <w:rPr>
          <w:rFonts w:hint="cs"/>
          <w:rtl/>
        </w:rPr>
      </w:pPr>
      <w:r>
        <w:rPr>
          <w:rFonts w:hint="cs"/>
          <w:rtl/>
        </w:rPr>
        <w:t>עם זאת, יש לציין כי משרד התמ"ת אינו עוסק בהפשרת קרקע. פעולה זו נעשית על-ידי מוסדות התכנון, שעתידים לעבור למשרד התמ"ת, אב</w:t>
      </w:r>
      <w:r>
        <w:rPr>
          <w:rFonts w:hint="cs"/>
          <w:rtl/>
        </w:rPr>
        <w:t>ל עדיין לא עברו.</w:t>
      </w:r>
    </w:p>
    <w:p w14:paraId="5F7187D5" w14:textId="77777777" w:rsidR="00000000" w:rsidRDefault="003C26CA">
      <w:pPr>
        <w:pStyle w:val="a"/>
        <w:ind w:firstLine="0"/>
        <w:rPr>
          <w:rFonts w:hint="cs"/>
          <w:rtl/>
        </w:rPr>
      </w:pPr>
    </w:p>
    <w:p w14:paraId="2174CE1F" w14:textId="77777777" w:rsidR="00000000" w:rsidRDefault="003C26CA">
      <w:pPr>
        <w:pStyle w:val="ac"/>
        <w:rPr>
          <w:rtl/>
        </w:rPr>
      </w:pPr>
      <w:r>
        <w:rPr>
          <w:rFonts w:hint="eastAsia"/>
          <w:rtl/>
        </w:rPr>
        <w:t>מוחמד</w:t>
      </w:r>
      <w:r>
        <w:rPr>
          <w:rtl/>
        </w:rPr>
        <w:t xml:space="preserve"> ברכה (חד"ש-תע"ל):</w:t>
      </w:r>
    </w:p>
    <w:p w14:paraId="191449A4" w14:textId="77777777" w:rsidR="00000000" w:rsidRDefault="003C26CA">
      <w:pPr>
        <w:pStyle w:val="a"/>
        <w:rPr>
          <w:rFonts w:hint="cs"/>
          <w:rtl/>
        </w:rPr>
      </w:pPr>
    </w:p>
    <w:p w14:paraId="3A59CBE8" w14:textId="77777777" w:rsidR="00000000" w:rsidRDefault="003C26CA">
      <w:pPr>
        <w:pStyle w:val="a"/>
        <w:rPr>
          <w:rFonts w:hint="cs"/>
          <w:rtl/>
        </w:rPr>
      </w:pPr>
      <w:r>
        <w:rPr>
          <w:rFonts w:hint="cs"/>
          <w:rtl/>
        </w:rPr>
        <w:t xml:space="preserve">מי ראש מועצת המינהל? השר קיבל סמכויות במשרד, הוא לקח את זה.    </w:t>
      </w:r>
    </w:p>
    <w:p w14:paraId="21F04705" w14:textId="77777777" w:rsidR="00000000" w:rsidRDefault="003C26CA">
      <w:pPr>
        <w:pStyle w:val="a"/>
        <w:ind w:firstLine="0"/>
        <w:rPr>
          <w:rFonts w:hint="cs"/>
          <w:rtl/>
        </w:rPr>
      </w:pPr>
    </w:p>
    <w:p w14:paraId="19E14616" w14:textId="77777777" w:rsidR="00000000" w:rsidRDefault="003C26CA">
      <w:pPr>
        <w:pStyle w:val="SpeakerCon"/>
        <w:rPr>
          <w:rtl/>
        </w:rPr>
      </w:pPr>
      <w:bookmarkStart w:id="380" w:name="FS000000474T11_06_2003_17_26_52C"/>
      <w:bookmarkEnd w:id="380"/>
      <w:r>
        <w:rPr>
          <w:rtl/>
        </w:rPr>
        <w:t>השר גדעון עזרא:</w:t>
      </w:r>
    </w:p>
    <w:p w14:paraId="724A8777" w14:textId="77777777" w:rsidR="00000000" w:rsidRDefault="003C26CA">
      <w:pPr>
        <w:pStyle w:val="a"/>
        <w:rPr>
          <w:rtl/>
        </w:rPr>
      </w:pPr>
    </w:p>
    <w:p w14:paraId="303BD964" w14:textId="77777777" w:rsidR="00000000" w:rsidRDefault="003C26CA">
      <w:pPr>
        <w:pStyle w:val="a"/>
        <w:rPr>
          <w:rFonts w:hint="cs"/>
          <w:rtl/>
        </w:rPr>
      </w:pPr>
      <w:r>
        <w:rPr>
          <w:rFonts w:hint="cs"/>
          <w:rtl/>
        </w:rPr>
        <w:t>השר אולמרט. אני מדבר על התכנון. סליחה. התכנון עדיין נמצא במשרד הפנים.</w:t>
      </w:r>
    </w:p>
    <w:p w14:paraId="030FA03B" w14:textId="77777777" w:rsidR="00000000" w:rsidRDefault="003C26CA">
      <w:pPr>
        <w:pStyle w:val="a"/>
        <w:ind w:firstLine="0"/>
        <w:rPr>
          <w:rFonts w:hint="cs"/>
          <w:rtl/>
        </w:rPr>
      </w:pPr>
    </w:p>
    <w:p w14:paraId="0982B52E" w14:textId="77777777" w:rsidR="00000000" w:rsidRDefault="003C26CA">
      <w:pPr>
        <w:pStyle w:val="ac"/>
        <w:rPr>
          <w:rtl/>
        </w:rPr>
      </w:pPr>
      <w:r>
        <w:rPr>
          <w:rFonts w:hint="eastAsia"/>
          <w:rtl/>
        </w:rPr>
        <w:t>שלום</w:t>
      </w:r>
      <w:r>
        <w:rPr>
          <w:rtl/>
        </w:rPr>
        <w:t xml:space="preserve"> שמחון (העבודה-מימד):</w:t>
      </w:r>
    </w:p>
    <w:p w14:paraId="766D4C99" w14:textId="77777777" w:rsidR="00000000" w:rsidRDefault="003C26CA">
      <w:pPr>
        <w:pStyle w:val="a"/>
        <w:rPr>
          <w:rFonts w:hint="cs"/>
          <w:rtl/>
        </w:rPr>
      </w:pPr>
    </w:p>
    <w:p w14:paraId="5A2084D4" w14:textId="77777777" w:rsidR="00000000" w:rsidRDefault="003C26CA">
      <w:pPr>
        <w:pStyle w:val="a"/>
        <w:ind w:left="719" w:firstLine="0"/>
        <w:rPr>
          <w:rFonts w:hint="cs"/>
          <w:rtl/>
        </w:rPr>
      </w:pPr>
      <w:r>
        <w:rPr>
          <w:rFonts w:hint="cs"/>
          <w:rtl/>
        </w:rPr>
        <w:t>- - -</w:t>
      </w:r>
    </w:p>
    <w:p w14:paraId="2C94A24B" w14:textId="77777777" w:rsidR="00000000" w:rsidRDefault="003C26CA">
      <w:pPr>
        <w:pStyle w:val="a"/>
        <w:ind w:firstLine="0"/>
        <w:rPr>
          <w:rFonts w:hint="cs"/>
          <w:rtl/>
        </w:rPr>
      </w:pPr>
    </w:p>
    <w:p w14:paraId="5D22D296" w14:textId="77777777" w:rsidR="00000000" w:rsidRDefault="003C26CA">
      <w:pPr>
        <w:pStyle w:val="ac"/>
        <w:rPr>
          <w:rtl/>
        </w:rPr>
      </w:pPr>
      <w:r>
        <w:rPr>
          <w:rtl/>
        </w:rPr>
        <w:t>מוחמד ברכה (חד"ש-תע"ל):</w:t>
      </w:r>
    </w:p>
    <w:p w14:paraId="1BF5BF4D" w14:textId="77777777" w:rsidR="00000000" w:rsidRDefault="003C26CA">
      <w:pPr>
        <w:pStyle w:val="a"/>
        <w:rPr>
          <w:rtl/>
        </w:rPr>
      </w:pPr>
    </w:p>
    <w:p w14:paraId="3DB8BBA6" w14:textId="77777777" w:rsidR="00000000" w:rsidRDefault="003C26CA">
      <w:pPr>
        <w:pStyle w:val="a"/>
        <w:rPr>
          <w:rFonts w:hint="cs"/>
          <w:rtl/>
        </w:rPr>
      </w:pPr>
      <w:r>
        <w:rPr>
          <w:rFonts w:hint="cs"/>
          <w:rtl/>
        </w:rPr>
        <w:t>ה</w:t>
      </w:r>
      <w:r>
        <w:rPr>
          <w:rFonts w:hint="cs"/>
          <w:rtl/>
        </w:rPr>
        <w:t>שתלטות? על נישול אתה מדבר. מאיפה זה בא לך?</w:t>
      </w:r>
    </w:p>
    <w:p w14:paraId="73039E80" w14:textId="77777777" w:rsidR="00000000" w:rsidRDefault="003C26CA">
      <w:pPr>
        <w:pStyle w:val="a"/>
        <w:rPr>
          <w:rFonts w:hint="cs"/>
          <w:rtl/>
        </w:rPr>
      </w:pPr>
    </w:p>
    <w:p w14:paraId="6CE4947A" w14:textId="77777777" w:rsidR="00000000" w:rsidRDefault="003C26CA">
      <w:pPr>
        <w:pStyle w:val="ac"/>
        <w:rPr>
          <w:rtl/>
        </w:rPr>
      </w:pPr>
      <w:r>
        <w:rPr>
          <w:rFonts w:hint="eastAsia"/>
          <w:rtl/>
        </w:rPr>
        <w:t>שלום</w:t>
      </w:r>
      <w:r>
        <w:rPr>
          <w:rtl/>
        </w:rPr>
        <w:t xml:space="preserve"> שמחון (העבודה-מימד):</w:t>
      </w:r>
    </w:p>
    <w:p w14:paraId="1820EF74" w14:textId="77777777" w:rsidR="00000000" w:rsidRDefault="003C26CA">
      <w:pPr>
        <w:pStyle w:val="a"/>
        <w:rPr>
          <w:rFonts w:hint="cs"/>
          <w:rtl/>
        </w:rPr>
      </w:pPr>
    </w:p>
    <w:p w14:paraId="428EF49B" w14:textId="77777777" w:rsidR="00000000" w:rsidRDefault="003C26CA">
      <w:pPr>
        <w:pStyle w:val="a"/>
        <w:rPr>
          <w:rFonts w:hint="cs"/>
          <w:rtl/>
        </w:rPr>
      </w:pPr>
      <w:r>
        <w:rPr>
          <w:rFonts w:hint="cs"/>
          <w:rtl/>
        </w:rPr>
        <w:t>על אדמות הלאום דיברת.</w:t>
      </w:r>
    </w:p>
    <w:p w14:paraId="014AB262" w14:textId="77777777" w:rsidR="00000000" w:rsidRDefault="003C26CA">
      <w:pPr>
        <w:pStyle w:val="a"/>
        <w:rPr>
          <w:rFonts w:hint="cs"/>
          <w:rtl/>
        </w:rPr>
      </w:pPr>
    </w:p>
    <w:p w14:paraId="29AA0570" w14:textId="77777777" w:rsidR="00000000" w:rsidRDefault="003C26CA">
      <w:pPr>
        <w:pStyle w:val="ac"/>
        <w:rPr>
          <w:rtl/>
        </w:rPr>
      </w:pPr>
      <w:r>
        <w:rPr>
          <w:rFonts w:hint="eastAsia"/>
          <w:rtl/>
        </w:rPr>
        <w:t>מוחמד</w:t>
      </w:r>
      <w:r>
        <w:rPr>
          <w:rtl/>
        </w:rPr>
        <w:t xml:space="preserve"> ברכה (חד"ש-תע"ל):</w:t>
      </w:r>
    </w:p>
    <w:p w14:paraId="7A9F5720" w14:textId="77777777" w:rsidR="00000000" w:rsidRDefault="003C26CA">
      <w:pPr>
        <w:pStyle w:val="a"/>
        <w:rPr>
          <w:rFonts w:hint="cs"/>
          <w:rtl/>
        </w:rPr>
      </w:pPr>
    </w:p>
    <w:p w14:paraId="4DDE703B" w14:textId="77777777" w:rsidR="00000000" w:rsidRDefault="003C26CA">
      <w:pPr>
        <w:pStyle w:val="a"/>
        <w:rPr>
          <w:rFonts w:hint="cs"/>
          <w:rtl/>
        </w:rPr>
      </w:pPr>
      <w:r>
        <w:rPr>
          <w:rFonts w:hint="cs"/>
          <w:rtl/>
        </w:rPr>
        <w:t>- - -</w:t>
      </w:r>
    </w:p>
    <w:p w14:paraId="69846491" w14:textId="77777777" w:rsidR="00000000" w:rsidRDefault="003C26CA">
      <w:pPr>
        <w:pStyle w:val="a"/>
        <w:rPr>
          <w:rFonts w:hint="cs"/>
          <w:rtl/>
        </w:rPr>
      </w:pPr>
    </w:p>
    <w:p w14:paraId="1713066A" w14:textId="77777777" w:rsidR="00000000" w:rsidRDefault="003C26CA">
      <w:pPr>
        <w:pStyle w:val="ad"/>
        <w:rPr>
          <w:rtl/>
        </w:rPr>
      </w:pPr>
      <w:r>
        <w:rPr>
          <w:rFonts w:hint="eastAsia"/>
          <w:rtl/>
        </w:rPr>
        <w:t>היו</w:t>
      </w:r>
      <w:r>
        <w:rPr>
          <w:rtl/>
        </w:rPr>
        <w:t>"ר משה כחלון:</w:t>
      </w:r>
    </w:p>
    <w:p w14:paraId="4FE9CE06" w14:textId="77777777" w:rsidR="00000000" w:rsidRDefault="003C26CA">
      <w:pPr>
        <w:pStyle w:val="a"/>
        <w:rPr>
          <w:rFonts w:hint="cs"/>
          <w:rtl/>
        </w:rPr>
      </w:pPr>
    </w:p>
    <w:p w14:paraId="57919AE3" w14:textId="77777777" w:rsidR="00000000" w:rsidRDefault="003C26CA">
      <w:pPr>
        <w:pStyle w:val="a"/>
        <w:rPr>
          <w:rFonts w:hint="cs"/>
          <w:rtl/>
        </w:rPr>
      </w:pPr>
      <w:r>
        <w:rPr>
          <w:rFonts w:hint="cs"/>
          <w:rtl/>
        </w:rPr>
        <w:t>חברי הכנסת. חבר הכנסת ברכה. חבר הכנסת שמחון. בבקשה.</w:t>
      </w:r>
    </w:p>
    <w:p w14:paraId="07EFE716" w14:textId="77777777" w:rsidR="00000000" w:rsidRDefault="003C26CA">
      <w:pPr>
        <w:pStyle w:val="a"/>
        <w:rPr>
          <w:rFonts w:hint="cs"/>
          <w:rtl/>
        </w:rPr>
      </w:pPr>
    </w:p>
    <w:p w14:paraId="1980EAB2" w14:textId="77777777" w:rsidR="00000000" w:rsidRDefault="003C26CA">
      <w:pPr>
        <w:pStyle w:val="ac"/>
        <w:rPr>
          <w:rtl/>
        </w:rPr>
      </w:pPr>
      <w:r>
        <w:rPr>
          <w:rFonts w:hint="eastAsia"/>
          <w:rtl/>
        </w:rPr>
        <w:t>מוחמד</w:t>
      </w:r>
      <w:r>
        <w:rPr>
          <w:rtl/>
        </w:rPr>
        <w:t xml:space="preserve"> ברכה (חד"ש-תע"ל):</w:t>
      </w:r>
    </w:p>
    <w:p w14:paraId="01B86EE2" w14:textId="77777777" w:rsidR="00000000" w:rsidRDefault="003C26CA">
      <w:pPr>
        <w:pStyle w:val="a"/>
        <w:rPr>
          <w:rFonts w:hint="cs"/>
          <w:rtl/>
        </w:rPr>
      </w:pPr>
    </w:p>
    <w:p w14:paraId="1B827AC4" w14:textId="77777777" w:rsidR="00000000" w:rsidRDefault="003C26CA">
      <w:pPr>
        <w:pStyle w:val="a"/>
        <w:rPr>
          <w:rFonts w:hint="cs"/>
          <w:rtl/>
        </w:rPr>
      </w:pPr>
      <w:r>
        <w:rPr>
          <w:rFonts w:hint="cs"/>
          <w:rtl/>
        </w:rPr>
        <w:t>"פולשים", כך קוראים להם. בושה.</w:t>
      </w:r>
    </w:p>
    <w:p w14:paraId="77AC808D" w14:textId="77777777" w:rsidR="00000000" w:rsidRDefault="003C26CA">
      <w:pPr>
        <w:pStyle w:val="a"/>
        <w:rPr>
          <w:rFonts w:hint="cs"/>
          <w:rtl/>
        </w:rPr>
      </w:pPr>
    </w:p>
    <w:p w14:paraId="2FCC9FC7" w14:textId="77777777" w:rsidR="00000000" w:rsidRDefault="003C26CA">
      <w:pPr>
        <w:pStyle w:val="ad"/>
        <w:rPr>
          <w:rtl/>
        </w:rPr>
      </w:pPr>
      <w:r>
        <w:rPr>
          <w:rtl/>
        </w:rPr>
        <w:t>הי</w:t>
      </w:r>
      <w:r>
        <w:rPr>
          <w:rtl/>
        </w:rPr>
        <w:t>ו"ר משה כחלון:</w:t>
      </w:r>
    </w:p>
    <w:p w14:paraId="581A6730" w14:textId="77777777" w:rsidR="00000000" w:rsidRDefault="003C26CA">
      <w:pPr>
        <w:pStyle w:val="a"/>
        <w:rPr>
          <w:rtl/>
        </w:rPr>
      </w:pPr>
    </w:p>
    <w:p w14:paraId="07F58ABC" w14:textId="77777777" w:rsidR="00000000" w:rsidRDefault="003C26CA">
      <w:pPr>
        <w:pStyle w:val="a"/>
        <w:rPr>
          <w:rFonts w:hint="cs"/>
          <w:rtl/>
        </w:rPr>
      </w:pPr>
      <w:r>
        <w:rPr>
          <w:rFonts w:hint="cs"/>
          <w:rtl/>
        </w:rPr>
        <w:t>חבר הכנסת ברכה, בבקשה.</w:t>
      </w:r>
    </w:p>
    <w:p w14:paraId="71D81028" w14:textId="77777777" w:rsidR="00000000" w:rsidRDefault="003C26CA">
      <w:pPr>
        <w:pStyle w:val="a"/>
        <w:rPr>
          <w:rFonts w:hint="cs"/>
          <w:rtl/>
        </w:rPr>
      </w:pPr>
    </w:p>
    <w:p w14:paraId="08F0C1C6" w14:textId="77777777" w:rsidR="00000000" w:rsidRDefault="003C26CA">
      <w:pPr>
        <w:pStyle w:val="SpeakerCon"/>
        <w:rPr>
          <w:rtl/>
        </w:rPr>
      </w:pPr>
      <w:bookmarkStart w:id="381" w:name="FS000000474T11_06_2003_17_06_37"/>
      <w:bookmarkEnd w:id="381"/>
      <w:r>
        <w:rPr>
          <w:rFonts w:hint="eastAsia"/>
          <w:rtl/>
        </w:rPr>
        <w:t>השר</w:t>
      </w:r>
      <w:r>
        <w:rPr>
          <w:rtl/>
        </w:rPr>
        <w:t xml:space="preserve"> גדעון עזרא:</w:t>
      </w:r>
    </w:p>
    <w:p w14:paraId="17468A7F" w14:textId="77777777" w:rsidR="00000000" w:rsidRDefault="003C26CA">
      <w:pPr>
        <w:pStyle w:val="a"/>
        <w:rPr>
          <w:rFonts w:hint="cs"/>
          <w:rtl/>
        </w:rPr>
      </w:pPr>
    </w:p>
    <w:p w14:paraId="083BDB25" w14:textId="77777777" w:rsidR="00000000" w:rsidRDefault="003C26CA">
      <w:pPr>
        <w:pStyle w:val="a"/>
        <w:rPr>
          <w:rFonts w:hint="cs"/>
          <w:rtl/>
        </w:rPr>
      </w:pPr>
      <w:r>
        <w:rPr>
          <w:rFonts w:hint="cs"/>
          <w:rtl/>
        </w:rPr>
        <w:t>חבר הכנסת שמחון טוען שמתגבש בין המדינה לבין ההתיישבות העובדת הסדר קרקעות, והנושא מונח על שולחנה של הכנסת שנים רבות; הוא תיאר את ההצבעה שעברה בכנסת ב=51 קולות, וכעת יש סיכוי שיגיע לסיומו.</w:t>
      </w:r>
    </w:p>
    <w:p w14:paraId="7B52C5F9" w14:textId="77777777" w:rsidR="00000000" w:rsidRDefault="003C26CA">
      <w:pPr>
        <w:pStyle w:val="a"/>
        <w:rPr>
          <w:rFonts w:hint="cs"/>
          <w:rtl/>
        </w:rPr>
      </w:pPr>
    </w:p>
    <w:p w14:paraId="3181CFC1" w14:textId="77777777" w:rsidR="00000000" w:rsidRDefault="003C26CA">
      <w:pPr>
        <w:pStyle w:val="a"/>
        <w:rPr>
          <w:rFonts w:hint="cs"/>
          <w:rtl/>
        </w:rPr>
      </w:pPr>
      <w:r>
        <w:rPr>
          <w:rFonts w:hint="cs"/>
          <w:rtl/>
        </w:rPr>
        <w:t>יש לציין, כ</w:t>
      </w:r>
      <w:r>
        <w:rPr>
          <w:rFonts w:hint="cs"/>
          <w:rtl/>
        </w:rPr>
        <w:t>י ההצעות שהתגבשו בעניין חלקות המגורים ובעניין הפיצוי בגין הפשרת הקרקע החקלאית נעשו בתיאום עם המגזר החקלאי, ולדעתנו, הן משקפות את החלטת הממשלה, שאימצה את דוח-מילגרום, ומהוות את יישום הדוח.</w:t>
      </w:r>
    </w:p>
    <w:p w14:paraId="5C0BE0F9" w14:textId="77777777" w:rsidR="00000000" w:rsidRDefault="003C26CA">
      <w:pPr>
        <w:pStyle w:val="a"/>
        <w:rPr>
          <w:rFonts w:hint="cs"/>
          <w:rtl/>
        </w:rPr>
      </w:pPr>
    </w:p>
    <w:p w14:paraId="4EC2A3B2" w14:textId="77777777" w:rsidR="00000000" w:rsidRDefault="003C26CA">
      <w:pPr>
        <w:pStyle w:val="a"/>
        <w:rPr>
          <w:rFonts w:hint="cs"/>
          <w:rtl/>
        </w:rPr>
      </w:pPr>
      <w:r>
        <w:rPr>
          <w:rFonts w:hint="cs"/>
          <w:rtl/>
        </w:rPr>
        <w:t>מלה אחרונה לחבר הכנסת ואסל טאהא. הנושא שהעלית חשוב, אבל לא נוגע לנו</w:t>
      </w:r>
      <w:r>
        <w:rPr>
          <w:rFonts w:hint="cs"/>
          <w:rtl/>
        </w:rPr>
        <w:t>שא של הוועדה הזאת.</w:t>
      </w:r>
    </w:p>
    <w:p w14:paraId="1C0ECB71" w14:textId="77777777" w:rsidR="00000000" w:rsidRDefault="003C26CA">
      <w:pPr>
        <w:pStyle w:val="a"/>
        <w:rPr>
          <w:rFonts w:hint="cs"/>
          <w:rtl/>
        </w:rPr>
      </w:pPr>
    </w:p>
    <w:p w14:paraId="7E9F777A" w14:textId="77777777" w:rsidR="00000000" w:rsidRDefault="003C26CA">
      <w:pPr>
        <w:pStyle w:val="a"/>
        <w:rPr>
          <w:rFonts w:hint="cs"/>
          <w:rtl/>
        </w:rPr>
      </w:pPr>
      <w:r>
        <w:rPr>
          <w:rFonts w:hint="cs"/>
          <w:rtl/>
        </w:rPr>
        <w:t>לעצם העניין, אני מציע להעביר את הנושא לדיון בוועדת הכלכלה.</w:t>
      </w:r>
    </w:p>
    <w:p w14:paraId="46B783D2" w14:textId="77777777" w:rsidR="00000000" w:rsidRDefault="003C26CA">
      <w:pPr>
        <w:pStyle w:val="a"/>
        <w:rPr>
          <w:rFonts w:hint="cs"/>
          <w:rtl/>
        </w:rPr>
      </w:pPr>
    </w:p>
    <w:p w14:paraId="0948FCEA" w14:textId="77777777" w:rsidR="00000000" w:rsidRDefault="003C26CA">
      <w:pPr>
        <w:pStyle w:val="ad"/>
        <w:rPr>
          <w:rtl/>
        </w:rPr>
      </w:pPr>
      <w:r>
        <w:rPr>
          <w:rtl/>
        </w:rPr>
        <w:t>היו"ר משה כחלון:</w:t>
      </w:r>
    </w:p>
    <w:p w14:paraId="501B4684" w14:textId="77777777" w:rsidR="00000000" w:rsidRDefault="003C26CA">
      <w:pPr>
        <w:pStyle w:val="a"/>
        <w:rPr>
          <w:rtl/>
        </w:rPr>
      </w:pPr>
    </w:p>
    <w:p w14:paraId="416D27EB" w14:textId="77777777" w:rsidR="00000000" w:rsidRDefault="003C26CA">
      <w:pPr>
        <w:pStyle w:val="a"/>
        <w:rPr>
          <w:rFonts w:hint="cs"/>
          <w:rtl/>
        </w:rPr>
      </w:pPr>
      <w:r>
        <w:rPr>
          <w:rFonts w:hint="cs"/>
          <w:rtl/>
        </w:rPr>
        <w:t>תודה רבה. חבר הכנסת עזמי בשארה, הצעה אחרת.</w:t>
      </w:r>
    </w:p>
    <w:p w14:paraId="13A146C7" w14:textId="77777777" w:rsidR="00000000" w:rsidRDefault="003C26CA">
      <w:pPr>
        <w:pStyle w:val="a"/>
        <w:rPr>
          <w:rFonts w:hint="cs"/>
          <w:rtl/>
        </w:rPr>
      </w:pPr>
      <w:r>
        <w:rPr>
          <w:rtl/>
        </w:rPr>
        <w:tab/>
      </w:r>
    </w:p>
    <w:p w14:paraId="2D25030E" w14:textId="77777777" w:rsidR="00000000" w:rsidRDefault="003C26CA">
      <w:pPr>
        <w:pStyle w:val="Speaker"/>
        <w:rPr>
          <w:rtl/>
        </w:rPr>
      </w:pPr>
      <w:bookmarkStart w:id="382" w:name="FS000000558T11_06_2003_17_11_32"/>
      <w:bookmarkEnd w:id="382"/>
      <w:r>
        <w:rPr>
          <w:rFonts w:hint="eastAsia"/>
          <w:rtl/>
        </w:rPr>
        <w:t>עזמי</w:t>
      </w:r>
      <w:r>
        <w:rPr>
          <w:rtl/>
        </w:rPr>
        <w:t xml:space="preserve"> בשארה (בל"ד):</w:t>
      </w:r>
    </w:p>
    <w:p w14:paraId="7FF303DA" w14:textId="77777777" w:rsidR="00000000" w:rsidRDefault="003C26CA">
      <w:pPr>
        <w:pStyle w:val="a"/>
        <w:rPr>
          <w:rFonts w:hint="cs"/>
          <w:rtl/>
        </w:rPr>
      </w:pPr>
    </w:p>
    <w:p w14:paraId="28E7C53F" w14:textId="77777777" w:rsidR="00000000" w:rsidRDefault="003C26CA">
      <w:pPr>
        <w:pStyle w:val="a"/>
        <w:rPr>
          <w:rFonts w:hint="cs"/>
          <w:rtl/>
        </w:rPr>
      </w:pPr>
      <w:r>
        <w:rPr>
          <w:rFonts w:hint="cs"/>
          <w:rtl/>
        </w:rPr>
        <w:t>אדוני היושב-ראש, הנקודה הנעלמת כאן מאז ועדת-רונן והצעותיו של אריק שרון עם המושבים וכן הלאה, ל</w:t>
      </w:r>
      <w:r>
        <w:rPr>
          <w:rFonts w:hint="cs"/>
          <w:rtl/>
        </w:rPr>
        <w:t>עשות את מה שהוא עושה באדמה שהיא אדמת מדינה, היא שחלק גדול מהאדמה הזאת היא אדמה של אנשים - חלק גדול ממנה, לא כולה - שהוגלו כפליטים. חלקם פליטים בתוך מדינת ישראל, כ=300,000 בני אדם, שגרים בכפרים ליד כפריהם שננטשו, או שהוגלו מהם, ואסור להם לחזור לאדמתם. אם יש</w:t>
      </w:r>
      <w:r>
        <w:rPr>
          <w:rFonts w:hint="cs"/>
          <w:rtl/>
        </w:rPr>
        <w:t xml:space="preserve"> למישהו איזו זכות היסטורית על האדמה הזאת, זה להם. אני לא מדבר על סידור בעיית הפליטים ופתרון הקבע, אלא על אזרחי מדינת ישראל הערבים שהוגלו מכפריהם וכן הלאה. עכשיו האדמה הזאת תופשר כאדמה פרטית לבני אדם, לאנשים, כשהאנשים האלה חיים לידם ולא יכולים לחזור לאדמתם?</w:t>
      </w:r>
    </w:p>
    <w:p w14:paraId="5E86CFE3" w14:textId="77777777" w:rsidR="00000000" w:rsidRDefault="003C26CA">
      <w:pPr>
        <w:pStyle w:val="a"/>
        <w:rPr>
          <w:rFonts w:hint="cs"/>
          <w:rtl/>
        </w:rPr>
      </w:pPr>
    </w:p>
    <w:p w14:paraId="74E214AC" w14:textId="77777777" w:rsidR="00000000" w:rsidRDefault="003C26CA">
      <w:pPr>
        <w:pStyle w:val="a"/>
        <w:rPr>
          <w:rFonts w:hint="cs"/>
          <w:rtl/>
        </w:rPr>
      </w:pPr>
      <w:r>
        <w:rPr>
          <w:rFonts w:hint="cs"/>
          <w:rtl/>
        </w:rPr>
        <w:t>האוכלוסייה הערבית, לא צרכיה ולא ההיסטוריה שלה בנושא האדמה הובאו בחשבון כאשר נפתרה הבעיה הזאת בצורה שהיא נפתרה. לא רק לעדות המזרח ו"הקשת המזרחית" היה מה להגיד, לכל האוכלוסייה העירונית, אלא לנו, כבעלי זיקה היסטורית, לא רק זיקה היסטורית, אלא כבעלי הקרקע הזא</w:t>
      </w:r>
      <w:r>
        <w:rPr>
          <w:rFonts w:hint="cs"/>
          <w:rtl/>
        </w:rPr>
        <w:t>ת. לא הובאנו בחשבון, לא התייעצו אתנו. מבחינתנו כל הפעולה הזאת לא לגיטימית.</w:t>
      </w:r>
    </w:p>
    <w:p w14:paraId="20400931" w14:textId="77777777" w:rsidR="00000000" w:rsidRDefault="003C26CA">
      <w:pPr>
        <w:pStyle w:val="a"/>
        <w:rPr>
          <w:rFonts w:hint="cs"/>
          <w:rtl/>
        </w:rPr>
      </w:pPr>
    </w:p>
    <w:p w14:paraId="53AD5645" w14:textId="77777777" w:rsidR="00000000" w:rsidRDefault="003C26CA">
      <w:pPr>
        <w:pStyle w:val="ad"/>
        <w:rPr>
          <w:rtl/>
        </w:rPr>
      </w:pPr>
      <w:r>
        <w:rPr>
          <w:rtl/>
        </w:rPr>
        <w:t>היו"ר משה כחלון:</w:t>
      </w:r>
    </w:p>
    <w:p w14:paraId="3BD37B1F" w14:textId="77777777" w:rsidR="00000000" w:rsidRDefault="003C26CA">
      <w:pPr>
        <w:pStyle w:val="a"/>
        <w:rPr>
          <w:rtl/>
        </w:rPr>
      </w:pPr>
    </w:p>
    <w:p w14:paraId="3B2716E0" w14:textId="77777777" w:rsidR="00000000" w:rsidRDefault="003C26CA">
      <w:pPr>
        <w:pStyle w:val="a"/>
        <w:rPr>
          <w:rFonts w:hint="cs"/>
          <w:rtl/>
        </w:rPr>
      </w:pPr>
      <w:r>
        <w:rPr>
          <w:rFonts w:hint="cs"/>
          <w:rtl/>
        </w:rPr>
        <w:t>תודה רבה. חבר הכנסת טלב אלסאנע, בבקשה. לאחר מכן עוברים להצבעה.</w:t>
      </w:r>
    </w:p>
    <w:p w14:paraId="65A55535" w14:textId="77777777" w:rsidR="00000000" w:rsidRDefault="003C26CA">
      <w:pPr>
        <w:pStyle w:val="a"/>
        <w:rPr>
          <w:rFonts w:hint="cs"/>
          <w:rtl/>
        </w:rPr>
      </w:pPr>
    </w:p>
    <w:p w14:paraId="12C2B72F" w14:textId="77777777" w:rsidR="00000000" w:rsidRDefault="003C26CA">
      <w:pPr>
        <w:pStyle w:val="Speaker"/>
        <w:rPr>
          <w:rtl/>
        </w:rPr>
      </w:pPr>
      <w:bookmarkStart w:id="383" w:name="FS000000549T11_06_2003_17_16_52"/>
      <w:bookmarkEnd w:id="383"/>
      <w:r>
        <w:rPr>
          <w:rFonts w:hint="eastAsia"/>
          <w:rtl/>
        </w:rPr>
        <w:t>טלב</w:t>
      </w:r>
      <w:r>
        <w:rPr>
          <w:rtl/>
        </w:rPr>
        <w:t xml:space="preserve"> אלסאנע (רע"ם):</w:t>
      </w:r>
    </w:p>
    <w:p w14:paraId="52FA5340" w14:textId="77777777" w:rsidR="00000000" w:rsidRDefault="003C26CA">
      <w:pPr>
        <w:pStyle w:val="a"/>
        <w:rPr>
          <w:rFonts w:hint="cs"/>
          <w:rtl/>
        </w:rPr>
      </w:pPr>
    </w:p>
    <w:p w14:paraId="68589B89" w14:textId="77777777" w:rsidR="00000000" w:rsidRDefault="003C26CA">
      <w:pPr>
        <w:pStyle w:val="a"/>
        <w:rPr>
          <w:rFonts w:hint="cs"/>
          <w:rtl/>
        </w:rPr>
      </w:pPr>
      <w:r>
        <w:rPr>
          <w:rFonts w:hint="cs"/>
          <w:rtl/>
        </w:rPr>
        <w:t>אדוני היושב-ראש, חברי הכנסת, כבוד השר, בכל מה שנוגע לנושא של מינהל מקרקעי ישרא</w:t>
      </w:r>
      <w:r>
        <w:rPr>
          <w:rFonts w:hint="cs"/>
          <w:rtl/>
        </w:rPr>
        <w:t>ל, האוכלוסייה הערבית במדינה היא בגדר נוכחים-נפקדים. אין לנו ייצוג במועצת המינהל, ולכן גם האינטרסים של האוכלוסייה הערבית אינם מיוצגים במינהל. הקיבוצים שקיבלו אדמות בחכירה עכשיו רוצים לקבל זכויות קנייניות, כשמאות אלפי דונמים, אם לא יותר, של הציבור הערבי נמצא</w:t>
      </w:r>
      <w:r>
        <w:rPr>
          <w:rFonts w:hint="cs"/>
          <w:rtl/>
        </w:rPr>
        <w:t xml:space="preserve">ים בחזקה של אותם קיבוצים. הציבור הערבי תובע זכויות, אבל לא מקבל חזקה, לא משתמש באותם מקרקעין. </w:t>
      </w:r>
    </w:p>
    <w:p w14:paraId="2A53B614" w14:textId="77777777" w:rsidR="00000000" w:rsidRDefault="003C26CA">
      <w:pPr>
        <w:pStyle w:val="a"/>
        <w:rPr>
          <w:rFonts w:hint="cs"/>
          <w:rtl/>
        </w:rPr>
      </w:pPr>
    </w:p>
    <w:p w14:paraId="687CF8E7" w14:textId="77777777" w:rsidR="00000000" w:rsidRDefault="003C26CA">
      <w:pPr>
        <w:pStyle w:val="a"/>
        <w:rPr>
          <w:rFonts w:hint="cs"/>
          <w:rtl/>
        </w:rPr>
      </w:pPr>
      <w:r>
        <w:rPr>
          <w:rFonts w:hint="cs"/>
          <w:rtl/>
        </w:rPr>
        <w:t>אפילו בהנחה שלציבור הערבי אין אדמות, שזה דבר לא נכון, הרי אנחנו מהווים 20% מאוכלוסיית המדינה. האדמה היא קניין של אזרחי המדינה, ולא יכול להיות שציבור אחד יקבל פי</w:t>
      </w:r>
      <w:r>
        <w:rPr>
          <w:rFonts w:hint="cs"/>
          <w:rtl/>
        </w:rPr>
        <w:t xml:space="preserve"> כמה וכמה מהשיעור שלו באוכלוסייה, ואוכלוסייה אחרת שהיא 20% תקבל פחות מ=3%. זו חלוקה לא שוויונית של קניין המדינה. צריכה להיות חלוקה שוויונית וצריך לעשות צדק חברתי.</w:t>
      </w:r>
    </w:p>
    <w:p w14:paraId="1D659561" w14:textId="77777777" w:rsidR="00000000" w:rsidRDefault="003C26CA">
      <w:pPr>
        <w:pStyle w:val="ad"/>
        <w:rPr>
          <w:rtl/>
        </w:rPr>
      </w:pPr>
    </w:p>
    <w:p w14:paraId="5D206D73" w14:textId="77777777" w:rsidR="00000000" w:rsidRDefault="003C26CA">
      <w:pPr>
        <w:pStyle w:val="ad"/>
        <w:rPr>
          <w:rtl/>
        </w:rPr>
      </w:pPr>
      <w:r>
        <w:rPr>
          <w:rtl/>
        </w:rPr>
        <w:t>היו"ר משה כחלון:</w:t>
      </w:r>
    </w:p>
    <w:p w14:paraId="4013ABFF" w14:textId="77777777" w:rsidR="00000000" w:rsidRDefault="003C26CA">
      <w:pPr>
        <w:pStyle w:val="a"/>
        <w:rPr>
          <w:rtl/>
        </w:rPr>
      </w:pPr>
    </w:p>
    <w:p w14:paraId="4DBA1999" w14:textId="77777777" w:rsidR="00000000" w:rsidRDefault="003C26CA">
      <w:pPr>
        <w:pStyle w:val="a"/>
        <w:rPr>
          <w:rFonts w:hint="cs"/>
          <w:rtl/>
        </w:rPr>
      </w:pPr>
      <w:r>
        <w:rPr>
          <w:rFonts w:hint="cs"/>
          <w:rtl/>
        </w:rPr>
        <w:t>תודה רבה. חבר הכנסת אחמד טיבי, בבקשה.</w:t>
      </w:r>
    </w:p>
    <w:p w14:paraId="7774D2C1" w14:textId="77777777" w:rsidR="00000000" w:rsidRDefault="003C26CA">
      <w:pPr>
        <w:pStyle w:val="a"/>
        <w:rPr>
          <w:rFonts w:hint="cs"/>
          <w:rtl/>
        </w:rPr>
      </w:pPr>
    </w:p>
    <w:p w14:paraId="57C61D97" w14:textId="77777777" w:rsidR="00000000" w:rsidRDefault="003C26CA">
      <w:pPr>
        <w:pStyle w:val="Speaker"/>
        <w:rPr>
          <w:rtl/>
        </w:rPr>
      </w:pPr>
      <w:bookmarkStart w:id="384" w:name="FS000000560T11_06_2003_17_19_49"/>
      <w:bookmarkEnd w:id="384"/>
      <w:r>
        <w:rPr>
          <w:rFonts w:hint="eastAsia"/>
          <w:rtl/>
        </w:rPr>
        <w:t>אחמד</w:t>
      </w:r>
      <w:r>
        <w:rPr>
          <w:rtl/>
        </w:rPr>
        <w:t xml:space="preserve"> טיבי (חד"ש-תע"ל):</w:t>
      </w:r>
    </w:p>
    <w:p w14:paraId="6669FDD9" w14:textId="77777777" w:rsidR="00000000" w:rsidRDefault="003C26CA">
      <w:pPr>
        <w:pStyle w:val="a"/>
        <w:rPr>
          <w:rFonts w:hint="cs"/>
          <w:rtl/>
        </w:rPr>
      </w:pPr>
    </w:p>
    <w:p w14:paraId="0B3C5F6D" w14:textId="77777777" w:rsidR="00000000" w:rsidRDefault="003C26CA">
      <w:pPr>
        <w:pStyle w:val="a"/>
        <w:rPr>
          <w:rFonts w:hint="cs"/>
          <w:rtl/>
        </w:rPr>
      </w:pPr>
      <w:r>
        <w:rPr>
          <w:rFonts w:hint="cs"/>
          <w:rtl/>
        </w:rPr>
        <w:t>אחת מהסיבות</w:t>
      </w:r>
      <w:r>
        <w:rPr>
          <w:rFonts w:hint="cs"/>
          <w:rtl/>
        </w:rPr>
        <w:t xml:space="preserve"> לכך שאנחנו תובעים להכיר במיעוט הערבי כמיעוט לאומי היא בדיוק הסיבה הזאת. כאשר אתם אומרים "קרקע הלאום", בשלב זה מוכר במדינת ישראל רק לאום אחד. לכן, בחלוקת קרקע יש אי-צדק חלוקתי קיצוני ביותר. מה זה קיצוני? אנחנו לא קיימים שם - נוכחים-נפקדים. על כן, אפילו לפנ</w:t>
      </w:r>
      <w:r>
        <w:rPr>
          <w:rFonts w:hint="cs"/>
          <w:rtl/>
        </w:rPr>
        <w:t>י ההכרה באוכלוסייה הערבית כמיעוט לאומי, כביטוי לצדק חברתי, כביטוי של ערך השוויון, שעדיין לא קיים בחוקי-היסוד של המדינה, יש להתחשב ב=20% מהאוכלוסייה האזרחית, שהם הם אזרחי המדינה גם בחלוקת משאבי קרקע.</w:t>
      </w:r>
    </w:p>
    <w:p w14:paraId="26259A29" w14:textId="77777777" w:rsidR="00000000" w:rsidRDefault="003C26CA">
      <w:pPr>
        <w:pStyle w:val="a"/>
        <w:rPr>
          <w:rFonts w:hint="cs"/>
          <w:rtl/>
        </w:rPr>
      </w:pPr>
    </w:p>
    <w:p w14:paraId="0B97EE44" w14:textId="77777777" w:rsidR="00000000" w:rsidRDefault="003C26CA">
      <w:pPr>
        <w:pStyle w:val="ad"/>
        <w:rPr>
          <w:rtl/>
        </w:rPr>
      </w:pPr>
      <w:r>
        <w:rPr>
          <w:rtl/>
        </w:rPr>
        <w:t>היו"ר משה כחלון:</w:t>
      </w:r>
    </w:p>
    <w:p w14:paraId="5E9C523C" w14:textId="77777777" w:rsidR="00000000" w:rsidRDefault="003C26CA">
      <w:pPr>
        <w:pStyle w:val="a"/>
        <w:rPr>
          <w:rtl/>
        </w:rPr>
      </w:pPr>
    </w:p>
    <w:p w14:paraId="2E0BB618" w14:textId="77777777" w:rsidR="00000000" w:rsidRDefault="003C26CA">
      <w:pPr>
        <w:pStyle w:val="a"/>
        <w:rPr>
          <w:rFonts w:hint="cs"/>
          <w:rtl/>
        </w:rPr>
      </w:pPr>
      <w:r>
        <w:rPr>
          <w:rFonts w:hint="cs"/>
          <w:rtl/>
        </w:rPr>
        <w:t xml:space="preserve">תודה רבה. </w:t>
      </w:r>
    </w:p>
    <w:p w14:paraId="12557895" w14:textId="77777777" w:rsidR="00000000" w:rsidRDefault="003C26CA">
      <w:pPr>
        <w:pStyle w:val="a"/>
        <w:rPr>
          <w:rFonts w:hint="cs"/>
          <w:rtl/>
        </w:rPr>
      </w:pPr>
    </w:p>
    <w:p w14:paraId="73FFB901" w14:textId="77777777" w:rsidR="00000000" w:rsidRDefault="003C26CA">
      <w:pPr>
        <w:pStyle w:val="a"/>
        <w:rPr>
          <w:rFonts w:hint="cs"/>
          <w:rtl/>
        </w:rPr>
      </w:pPr>
      <w:r>
        <w:rPr>
          <w:rFonts w:hint="cs"/>
          <w:rtl/>
        </w:rPr>
        <w:t>אנחנו עוברים להצבעה. מי שב</w:t>
      </w:r>
      <w:r>
        <w:rPr>
          <w:rFonts w:hint="cs"/>
          <w:rtl/>
        </w:rPr>
        <w:t>עד - לוועדה, נגד - זה להסיר.</w:t>
      </w:r>
    </w:p>
    <w:p w14:paraId="34694324" w14:textId="77777777" w:rsidR="00000000" w:rsidRDefault="003C26CA">
      <w:pPr>
        <w:pStyle w:val="a"/>
        <w:rPr>
          <w:rFonts w:hint="cs"/>
          <w:rtl/>
        </w:rPr>
      </w:pPr>
    </w:p>
    <w:p w14:paraId="45418595" w14:textId="77777777" w:rsidR="00000000" w:rsidRDefault="003C26CA">
      <w:pPr>
        <w:pStyle w:val="ac"/>
        <w:rPr>
          <w:rtl/>
        </w:rPr>
      </w:pPr>
      <w:r>
        <w:rPr>
          <w:rFonts w:hint="eastAsia"/>
          <w:rtl/>
        </w:rPr>
        <w:t>שלום</w:t>
      </w:r>
      <w:r>
        <w:rPr>
          <w:rtl/>
        </w:rPr>
        <w:t xml:space="preserve"> שמחון (העבודה-מימד):</w:t>
      </w:r>
    </w:p>
    <w:p w14:paraId="7DAE863C" w14:textId="77777777" w:rsidR="00000000" w:rsidRDefault="003C26CA">
      <w:pPr>
        <w:pStyle w:val="a"/>
        <w:rPr>
          <w:rFonts w:hint="cs"/>
          <w:rtl/>
        </w:rPr>
      </w:pPr>
    </w:p>
    <w:p w14:paraId="2B609539" w14:textId="77777777" w:rsidR="00000000" w:rsidRDefault="003C26CA">
      <w:pPr>
        <w:pStyle w:val="a"/>
        <w:rPr>
          <w:rFonts w:hint="cs"/>
          <w:rtl/>
        </w:rPr>
      </w:pPr>
      <w:r>
        <w:rPr>
          <w:rFonts w:hint="cs"/>
          <w:rtl/>
        </w:rPr>
        <w:t>ועדת הכלכלה.</w:t>
      </w:r>
    </w:p>
    <w:p w14:paraId="33497510" w14:textId="77777777" w:rsidR="00000000" w:rsidRDefault="003C26CA">
      <w:pPr>
        <w:pStyle w:val="a"/>
        <w:rPr>
          <w:rFonts w:hint="cs"/>
          <w:rtl/>
        </w:rPr>
      </w:pPr>
    </w:p>
    <w:p w14:paraId="241CB9FC" w14:textId="77777777" w:rsidR="00000000" w:rsidRDefault="003C26CA">
      <w:pPr>
        <w:pStyle w:val="ad"/>
        <w:rPr>
          <w:rtl/>
        </w:rPr>
      </w:pPr>
      <w:r>
        <w:rPr>
          <w:rtl/>
        </w:rPr>
        <w:t>היו"ר משה כחלון:</w:t>
      </w:r>
    </w:p>
    <w:p w14:paraId="7D17C3D9" w14:textId="77777777" w:rsidR="00000000" w:rsidRDefault="003C26CA">
      <w:pPr>
        <w:pStyle w:val="a"/>
        <w:rPr>
          <w:rtl/>
        </w:rPr>
      </w:pPr>
    </w:p>
    <w:p w14:paraId="13C14ABB" w14:textId="77777777" w:rsidR="00000000" w:rsidRDefault="003C26CA">
      <w:pPr>
        <w:pStyle w:val="a"/>
        <w:rPr>
          <w:rFonts w:hint="cs"/>
          <w:rtl/>
        </w:rPr>
      </w:pPr>
      <w:r>
        <w:rPr>
          <w:rFonts w:hint="cs"/>
          <w:rtl/>
        </w:rPr>
        <w:t>ועדת הכלכלה. זה ברור.</w:t>
      </w:r>
    </w:p>
    <w:p w14:paraId="795C94D0" w14:textId="77777777" w:rsidR="00000000" w:rsidRDefault="003C26CA">
      <w:pPr>
        <w:pStyle w:val="a"/>
        <w:rPr>
          <w:rFonts w:hint="cs"/>
          <w:rtl/>
        </w:rPr>
      </w:pPr>
    </w:p>
    <w:p w14:paraId="6FC5E832" w14:textId="77777777" w:rsidR="00000000" w:rsidRDefault="003C26CA">
      <w:pPr>
        <w:pStyle w:val="a7"/>
        <w:bidi/>
        <w:rPr>
          <w:rFonts w:hint="cs"/>
          <w:rtl/>
        </w:rPr>
      </w:pPr>
      <w:r>
        <w:rPr>
          <w:rFonts w:hint="cs"/>
          <w:rtl/>
        </w:rPr>
        <w:t>הצבעה מס' 13</w:t>
      </w:r>
    </w:p>
    <w:p w14:paraId="1669B117" w14:textId="77777777" w:rsidR="00000000" w:rsidRDefault="003C26CA">
      <w:pPr>
        <w:pStyle w:val="a"/>
        <w:rPr>
          <w:rFonts w:hint="cs"/>
          <w:rtl/>
        </w:rPr>
      </w:pPr>
    </w:p>
    <w:p w14:paraId="6FBB7A9F" w14:textId="77777777" w:rsidR="00000000" w:rsidRDefault="003C26CA">
      <w:pPr>
        <w:pStyle w:val="a8"/>
        <w:bidi/>
        <w:rPr>
          <w:rFonts w:hint="cs"/>
          <w:rtl/>
        </w:rPr>
      </w:pPr>
      <w:r>
        <w:rPr>
          <w:rFonts w:hint="cs"/>
          <w:rtl/>
        </w:rPr>
        <w:t>בעד ההצעה להעביר את הנושא לוועדה - 11</w:t>
      </w:r>
    </w:p>
    <w:p w14:paraId="065C199B" w14:textId="77777777" w:rsidR="00000000" w:rsidRDefault="003C26CA">
      <w:pPr>
        <w:pStyle w:val="a8"/>
        <w:bidi/>
        <w:rPr>
          <w:rFonts w:hint="cs"/>
          <w:rtl/>
        </w:rPr>
      </w:pPr>
      <w:r>
        <w:rPr>
          <w:rFonts w:hint="cs"/>
          <w:rtl/>
        </w:rPr>
        <w:t>בעד ההצעה שלא לכלול את הנושא בסדר-היום - אין</w:t>
      </w:r>
    </w:p>
    <w:p w14:paraId="164EFBE5" w14:textId="77777777" w:rsidR="00000000" w:rsidRDefault="003C26CA">
      <w:pPr>
        <w:pStyle w:val="a8"/>
        <w:bidi/>
        <w:rPr>
          <w:rFonts w:hint="cs"/>
          <w:rtl/>
        </w:rPr>
      </w:pPr>
      <w:r>
        <w:rPr>
          <w:rFonts w:hint="cs"/>
          <w:rtl/>
        </w:rPr>
        <w:t>נמנעים - אין</w:t>
      </w:r>
    </w:p>
    <w:p w14:paraId="6F223696" w14:textId="77777777" w:rsidR="00000000" w:rsidRDefault="003C26CA">
      <w:pPr>
        <w:pStyle w:val="a9"/>
        <w:bidi/>
        <w:rPr>
          <w:rFonts w:hint="cs"/>
          <w:rtl/>
        </w:rPr>
      </w:pPr>
      <w:r>
        <w:rPr>
          <w:rFonts w:hint="cs"/>
          <w:rtl/>
        </w:rPr>
        <w:t>ההצעה להעביר את הנושא לוועדת הכלכל</w:t>
      </w:r>
      <w:r>
        <w:rPr>
          <w:rFonts w:hint="cs"/>
          <w:rtl/>
        </w:rPr>
        <w:t>ה נתקבלה.</w:t>
      </w:r>
    </w:p>
    <w:p w14:paraId="0E9513C1" w14:textId="77777777" w:rsidR="00000000" w:rsidRDefault="003C26CA">
      <w:pPr>
        <w:pStyle w:val="a"/>
        <w:rPr>
          <w:rFonts w:hint="cs"/>
          <w:rtl/>
        </w:rPr>
      </w:pPr>
    </w:p>
    <w:p w14:paraId="08237EF3" w14:textId="77777777" w:rsidR="00000000" w:rsidRDefault="003C26CA">
      <w:pPr>
        <w:pStyle w:val="ad"/>
        <w:rPr>
          <w:rtl/>
        </w:rPr>
      </w:pPr>
      <w:r>
        <w:rPr>
          <w:rtl/>
        </w:rPr>
        <w:t>היו"ר משה כחלון:</w:t>
      </w:r>
    </w:p>
    <w:p w14:paraId="54C9EDB8" w14:textId="77777777" w:rsidR="00000000" w:rsidRDefault="003C26CA">
      <w:pPr>
        <w:pStyle w:val="a"/>
        <w:rPr>
          <w:rtl/>
        </w:rPr>
      </w:pPr>
    </w:p>
    <w:p w14:paraId="61B18395" w14:textId="77777777" w:rsidR="00000000" w:rsidRDefault="003C26CA">
      <w:pPr>
        <w:pStyle w:val="a"/>
        <w:rPr>
          <w:rFonts w:hint="cs"/>
          <w:rtl/>
        </w:rPr>
      </w:pPr>
      <w:r>
        <w:rPr>
          <w:rFonts w:hint="cs"/>
          <w:rtl/>
        </w:rPr>
        <w:t xml:space="preserve">11 בעד העברה לוועדה, אפס נגד, אפס נמנעים. הנושא עובר לוועדת הכלכלה. </w:t>
      </w:r>
    </w:p>
    <w:p w14:paraId="7211DFDD" w14:textId="77777777" w:rsidR="00000000" w:rsidRDefault="003C26CA">
      <w:pPr>
        <w:pStyle w:val="Subject"/>
        <w:rPr>
          <w:rFonts w:hint="cs"/>
          <w:rtl/>
        </w:rPr>
      </w:pPr>
    </w:p>
    <w:p w14:paraId="32C62157" w14:textId="77777777" w:rsidR="00000000" w:rsidRDefault="003C26CA">
      <w:pPr>
        <w:pStyle w:val="a"/>
        <w:rPr>
          <w:rFonts w:hint="cs"/>
          <w:rtl/>
        </w:rPr>
      </w:pPr>
    </w:p>
    <w:p w14:paraId="75F9CA6A" w14:textId="77777777" w:rsidR="00000000" w:rsidRDefault="003C26CA">
      <w:pPr>
        <w:pStyle w:val="a"/>
        <w:rPr>
          <w:rFonts w:hint="cs"/>
          <w:rtl/>
        </w:rPr>
      </w:pPr>
    </w:p>
    <w:p w14:paraId="0AD72D1C" w14:textId="77777777" w:rsidR="00000000" w:rsidRDefault="003C26CA">
      <w:pPr>
        <w:pStyle w:val="Subject"/>
        <w:rPr>
          <w:rFonts w:hint="cs"/>
          <w:rtl/>
        </w:rPr>
      </w:pPr>
      <w:bookmarkStart w:id="385" w:name="CS12387FI0012387T11_06_2003_17_26_13"/>
      <w:bookmarkEnd w:id="385"/>
      <w:r>
        <w:rPr>
          <w:rFonts w:hint="cs"/>
          <w:rtl/>
        </w:rPr>
        <w:t>הצעה לסדר-היום</w:t>
      </w:r>
    </w:p>
    <w:p w14:paraId="7BEA5486" w14:textId="77777777" w:rsidR="00000000" w:rsidRDefault="003C26CA">
      <w:pPr>
        <w:pStyle w:val="Subject"/>
        <w:rPr>
          <w:rtl/>
        </w:rPr>
      </w:pPr>
      <w:r>
        <w:rPr>
          <w:rtl/>
        </w:rPr>
        <w:t>העברתם של ביתני משרד החוץ למתנחלים</w:t>
      </w:r>
    </w:p>
    <w:p w14:paraId="67B99236" w14:textId="77777777" w:rsidR="00000000" w:rsidRDefault="003C26CA">
      <w:pPr>
        <w:pStyle w:val="a"/>
        <w:rPr>
          <w:rFonts w:hint="cs"/>
          <w:rtl/>
        </w:rPr>
      </w:pPr>
    </w:p>
    <w:p w14:paraId="552B136F" w14:textId="77777777" w:rsidR="00000000" w:rsidRDefault="003C26CA">
      <w:pPr>
        <w:pStyle w:val="ad"/>
        <w:rPr>
          <w:rtl/>
        </w:rPr>
      </w:pPr>
      <w:r>
        <w:rPr>
          <w:rtl/>
        </w:rPr>
        <w:t>היו"ר משה כחלון:</w:t>
      </w:r>
    </w:p>
    <w:p w14:paraId="70955FCA" w14:textId="77777777" w:rsidR="00000000" w:rsidRDefault="003C26CA">
      <w:pPr>
        <w:pStyle w:val="a"/>
        <w:rPr>
          <w:rtl/>
        </w:rPr>
      </w:pPr>
    </w:p>
    <w:p w14:paraId="2D88B9C0" w14:textId="77777777" w:rsidR="00000000" w:rsidRDefault="003C26CA">
      <w:pPr>
        <w:pStyle w:val="a"/>
        <w:rPr>
          <w:rFonts w:hint="cs"/>
          <w:rtl/>
        </w:rPr>
      </w:pPr>
      <w:r>
        <w:rPr>
          <w:rFonts w:hint="cs"/>
          <w:rtl/>
        </w:rPr>
        <w:t>ההצעה הבאה היא הצעה של חברת הכנסת קולט אביטל: העברתם של ביתני משרד החוץ למתנחלים, שמספ</w:t>
      </w:r>
      <w:r>
        <w:rPr>
          <w:rFonts w:hint="cs"/>
          <w:rtl/>
        </w:rPr>
        <w:t>רה 587. הקדמנו לה את ההצעה בצוק העתים.</w:t>
      </w:r>
    </w:p>
    <w:p w14:paraId="714ACDD8" w14:textId="77777777" w:rsidR="00000000" w:rsidRDefault="003C26CA">
      <w:pPr>
        <w:pStyle w:val="a"/>
        <w:rPr>
          <w:rFonts w:hint="cs"/>
          <w:rtl/>
        </w:rPr>
      </w:pPr>
    </w:p>
    <w:p w14:paraId="5DC7C22A" w14:textId="77777777" w:rsidR="00000000" w:rsidRDefault="003C26CA">
      <w:pPr>
        <w:pStyle w:val="ac"/>
        <w:rPr>
          <w:rtl/>
        </w:rPr>
      </w:pPr>
      <w:r>
        <w:rPr>
          <w:rFonts w:hint="eastAsia"/>
          <w:rtl/>
        </w:rPr>
        <w:t>שאול</w:t>
      </w:r>
      <w:r>
        <w:rPr>
          <w:rtl/>
        </w:rPr>
        <w:t xml:space="preserve"> יהלום (מפד"ל):</w:t>
      </w:r>
    </w:p>
    <w:p w14:paraId="5370B846" w14:textId="77777777" w:rsidR="00000000" w:rsidRDefault="003C26CA">
      <w:pPr>
        <w:pStyle w:val="a"/>
        <w:rPr>
          <w:rFonts w:hint="cs"/>
          <w:rtl/>
        </w:rPr>
      </w:pPr>
    </w:p>
    <w:p w14:paraId="265A284D" w14:textId="77777777" w:rsidR="00000000" w:rsidRDefault="003C26CA">
      <w:pPr>
        <w:pStyle w:val="a"/>
        <w:rPr>
          <w:rFonts w:hint="cs"/>
          <w:rtl/>
        </w:rPr>
      </w:pPr>
      <w:r>
        <w:rPr>
          <w:rFonts w:hint="cs"/>
          <w:rtl/>
        </w:rPr>
        <w:t>בצוק העתים ורצון טוב של המתנחלים.</w:t>
      </w:r>
    </w:p>
    <w:p w14:paraId="6BC8E7C3" w14:textId="77777777" w:rsidR="00000000" w:rsidRDefault="003C26CA">
      <w:pPr>
        <w:pStyle w:val="a"/>
        <w:rPr>
          <w:rFonts w:hint="cs"/>
          <w:rtl/>
        </w:rPr>
      </w:pPr>
    </w:p>
    <w:p w14:paraId="15702339" w14:textId="77777777" w:rsidR="00000000" w:rsidRDefault="003C26CA">
      <w:pPr>
        <w:pStyle w:val="Speaker"/>
        <w:rPr>
          <w:rtl/>
        </w:rPr>
      </w:pPr>
      <w:bookmarkStart w:id="386" w:name="FS000000431T11_06_2003_17_28_05"/>
      <w:bookmarkEnd w:id="386"/>
      <w:r>
        <w:rPr>
          <w:rFonts w:hint="eastAsia"/>
          <w:rtl/>
        </w:rPr>
        <w:t>קולט</w:t>
      </w:r>
      <w:r>
        <w:rPr>
          <w:rtl/>
        </w:rPr>
        <w:t xml:space="preserve"> אביטל (העבודה-מימד):</w:t>
      </w:r>
    </w:p>
    <w:p w14:paraId="0A03ED18" w14:textId="77777777" w:rsidR="00000000" w:rsidRDefault="003C26CA">
      <w:pPr>
        <w:pStyle w:val="a"/>
        <w:rPr>
          <w:rFonts w:hint="cs"/>
          <w:rtl/>
        </w:rPr>
      </w:pPr>
    </w:p>
    <w:p w14:paraId="53AB6BB6" w14:textId="77777777" w:rsidR="00000000" w:rsidRDefault="003C26CA">
      <w:pPr>
        <w:pStyle w:val="a"/>
        <w:rPr>
          <w:rFonts w:hint="cs"/>
          <w:rtl/>
        </w:rPr>
      </w:pPr>
      <w:r>
        <w:rPr>
          <w:rFonts w:hint="cs"/>
          <w:rtl/>
        </w:rPr>
        <w:t>תודה רבה. האמת היא שאני מקבלת משלחת מחוץ-לארץ, לכן אני באמת מודה לכם.</w:t>
      </w:r>
    </w:p>
    <w:p w14:paraId="72501595" w14:textId="77777777" w:rsidR="00000000" w:rsidRDefault="003C26CA">
      <w:pPr>
        <w:pStyle w:val="a"/>
        <w:rPr>
          <w:rFonts w:hint="cs"/>
          <w:rtl/>
        </w:rPr>
      </w:pPr>
    </w:p>
    <w:p w14:paraId="0558E7A0" w14:textId="77777777" w:rsidR="00000000" w:rsidRDefault="003C26CA">
      <w:pPr>
        <w:pStyle w:val="a"/>
        <w:rPr>
          <w:rFonts w:hint="cs"/>
          <w:rtl/>
        </w:rPr>
      </w:pPr>
      <w:r>
        <w:rPr>
          <w:rFonts w:hint="cs"/>
          <w:rtl/>
        </w:rPr>
        <w:t xml:space="preserve">אדוני היושב-ראש, חברי חברי הכנסת, לפני שבועיים-שלושה פתחתי את </w:t>
      </w:r>
      <w:r>
        <w:rPr>
          <w:rFonts w:hint="cs"/>
          <w:rtl/>
        </w:rPr>
        <w:t>עיתון "ידיעות אחרונות", ומה גילו עיני? שצריפי משרד החוץ חצו את "הקו הירוק", דהיינו, בעצם לא מדובר בצריפים, מדובר בבניינים אמיתיים, שמשרד החוץ ישב בהם 50 שנה, עד שהוא עבר לבניין יפה, חדש, מפואר, שחבר הכנסת יהלום ואני ביקרנו בו יחד לפני כמה ימים ויכולנו להתר</w:t>
      </w:r>
      <w:r>
        <w:rPr>
          <w:rFonts w:hint="cs"/>
          <w:rtl/>
        </w:rPr>
        <w:t xml:space="preserve">שם ממנו. </w:t>
      </w:r>
    </w:p>
    <w:p w14:paraId="3EBA8738" w14:textId="77777777" w:rsidR="00000000" w:rsidRDefault="003C26CA">
      <w:pPr>
        <w:pStyle w:val="a"/>
        <w:rPr>
          <w:rFonts w:hint="cs"/>
          <w:rtl/>
        </w:rPr>
      </w:pPr>
    </w:p>
    <w:p w14:paraId="14E23BA0" w14:textId="77777777" w:rsidR="00000000" w:rsidRDefault="003C26CA">
      <w:pPr>
        <w:pStyle w:val="a"/>
        <w:rPr>
          <w:rFonts w:hint="cs"/>
          <w:rtl/>
        </w:rPr>
      </w:pPr>
      <w:r>
        <w:rPr>
          <w:rFonts w:hint="cs"/>
          <w:rtl/>
        </w:rPr>
        <w:t>משרד החוץ ישב בקמפוס מאוד יפה, עם ביתנים מסודרים, עם מיזוג אוויר. והנה, כאשר הממשלה החליטה שמשרד החוץ עובר לבניין חדש, המגרש נמכר, ואילו את הביתנים החליטו במשרד החוץ או אולי במשרד האוצר לתרום למתנחלים.</w:t>
      </w:r>
    </w:p>
    <w:p w14:paraId="46161927" w14:textId="77777777" w:rsidR="00000000" w:rsidRDefault="003C26CA">
      <w:pPr>
        <w:pStyle w:val="a"/>
        <w:rPr>
          <w:rFonts w:hint="cs"/>
          <w:rtl/>
        </w:rPr>
      </w:pPr>
    </w:p>
    <w:p w14:paraId="58CFD791" w14:textId="77777777" w:rsidR="00000000" w:rsidRDefault="003C26CA">
      <w:pPr>
        <w:pStyle w:val="a"/>
        <w:rPr>
          <w:rFonts w:hint="cs"/>
          <w:rtl/>
        </w:rPr>
      </w:pPr>
      <w:r>
        <w:rPr>
          <w:rFonts w:hint="cs"/>
          <w:rtl/>
        </w:rPr>
        <w:t>אני באה לשאול כאן שתי שאלות. באיזו רשות, ב</w:t>
      </w:r>
      <w:r>
        <w:rPr>
          <w:rFonts w:hint="cs"/>
          <w:rtl/>
        </w:rPr>
        <w:t>איזו זכות, נתרם רכוש ציבור למטרה בלי לשאול, בלי לעשות מכרז, מבלי לבדוק? זאת שאלה ראשונה, שהיא שאלה סידורית, שהיא שאלת  "מי שמך" - מי נתן לך אישור.</w:t>
      </w:r>
    </w:p>
    <w:p w14:paraId="388DACD1" w14:textId="77777777" w:rsidR="00000000" w:rsidRDefault="003C26CA">
      <w:pPr>
        <w:pStyle w:val="a"/>
        <w:rPr>
          <w:rFonts w:hint="cs"/>
          <w:rtl/>
        </w:rPr>
      </w:pPr>
    </w:p>
    <w:p w14:paraId="2E2BB148" w14:textId="77777777" w:rsidR="00000000" w:rsidRDefault="003C26CA">
      <w:pPr>
        <w:pStyle w:val="a"/>
        <w:rPr>
          <w:rFonts w:hint="cs"/>
          <w:rtl/>
        </w:rPr>
      </w:pPr>
      <w:r>
        <w:rPr>
          <w:rFonts w:hint="cs"/>
          <w:rtl/>
        </w:rPr>
        <w:t xml:space="preserve">השאלה השנייה שאני רוצה לשאול היא, כמובן, שאלה פוליטית. מה קרה? אנחנו היום הולכים ומנסים לפרק היאחזויות בלתי </w:t>
      </w:r>
      <w:r>
        <w:rPr>
          <w:rFonts w:hint="cs"/>
          <w:rtl/>
        </w:rPr>
        <w:t xml:space="preserve">חוקיות, אני כבר לא יודעת איך קוראים להן, </w:t>
      </w:r>
      <w:r>
        <w:t>unauthorized</w:t>
      </w:r>
      <w:r>
        <w:rPr>
          <w:rFonts w:hint="cs"/>
          <w:rtl/>
        </w:rPr>
        <w:t xml:space="preserve">, שלא קיבלו אישור. אנחנו על סף תקופה שבה הולכים להקפיא התנחלויות, ודווקא עכשיו, דווקא בזמן הזה, ודווקא משרד החוץ לא מצא שימוש אחר לביתנים אלא לתת אותם למתנחלים? </w:t>
      </w:r>
    </w:p>
    <w:p w14:paraId="5D3CEB73" w14:textId="77777777" w:rsidR="00000000" w:rsidRDefault="003C26CA">
      <w:pPr>
        <w:pStyle w:val="a"/>
        <w:rPr>
          <w:rFonts w:hint="cs"/>
          <w:rtl/>
        </w:rPr>
      </w:pPr>
    </w:p>
    <w:p w14:paraId="052181E2" w14:textId="77777777" w:rsidR="00000000" w:rsidRDefault="003C26CA">
      <w:pPr>
        <w:pStyle w:val="a"/>
        <w:rPr>
          <w:rFonts w:hint="cs"/>
          <w:rtl/>
        </w:rPr>
      </w:pPr>
      <w:r>
        <w:rPr>
          <w:rFonts w:hint="cs"/>
          <w:rtl/>
        </w:rPr>
        <w:t>יש, כמובן, שאלה שלישית: האם באמת נגמרו כ</w:t>
      </w:r>
      <w:r>
        <w:rPr>
          <w:rFonts w:hint="cs"/>
          <w:rtl/>
        </w:rPr>
        <w:t>ל הצרכים בארץ? האם אין צרכים דחופים לאוכלוסייה, למשל, במוסדות החינוך, למשל, במוסדות של ש"ס, שלומדים בביתנים רעועים, במקלטים דולפים? האם אין בתי-חולים שזקוקים לביתנים? האם אין צורך, למשל, למקלטי נשים? האם אין צורך, למשל, לעולים חדשים שמחכים לדיור? אנחנו מדב</w:t>
      </w:r>
      <w:r>
        <w:rPr>
          <w:rFonts w:hint="cs"/>
          <w:rtl/>
        </w:rPr>
        <w:t>רים על ביתנים שאכלסו 450 איש בחדרים יפים ומסודרים, עם מיזוג אוויר, עם הסקה מרכזית לחורף, עם שירותים משופצים ונהדרים? האם לא היה אפשר לתרום את הביתנים האלה לכל אותן אוכלוסיות שהן במצוקה במדינת ישראל? האם כל האוכלוסיות האלה, שמחכות שנים בתור, למשל, העולים הח</w:t>
      </w:r>
      <w:r>
        <w:rPr>
          <w:rFonts w:hint="cs"/>
          <w:rtl/>
        </w:rPr>
        <w:t xml:space="preserve">דשים - 50,000 עולים חדשים מחכים בתור לדיור </w:t>
      </w:r>
      <w:r>
        <w:rPr>
          <w:rtl/>
        </w:rPr>
        <w:t>–</w:t>
      </w:r>
      <w:r>
        <w:rPr>
          <w:rFonts w:hint="cs"/>
          <w:rtl/>
        </w:rPr>
        <w:t xml:space="preserve"> לא היה אפשר לתרום את הביתנים האלה להם?</w:t>
      </w:r>
    </w:p>
    <w:p w14:paraId="71806C2D" w14:textId="77777777" w:rsidR="00000000" w:rsidRDefault="003C26CA">
      <w:pPr>
        <w:pStyle w:val="a"/>
        <w:rPr>
          <w:rFonts w:hint="cs"/>
          <w:rtl/>
        </w:rPr>
      </w:pPr>
    </w:p>
    <w:p w14:paraId="66C2F993" w14:textId="77777777" w:rsidR="00000000" w:rsidRDefault="003C26CA">
      <w:pPr>
        <w:pStyle w:val="ac"/>
        <w:rPr>
          <w:rtl/>
        </w:rPr>
      </w:pPr>
      <w:r>
        <w:rPr>
          <w:rFonts w:hint="eastAsia"/>
          <w:rtl/>
        </w:rPr>
        <w:t>שאול</w:t>
      </w:r>
      <w:r>
        <w:rPr>
          <w:rtl/>
        </w:rPr>
        <w:t xml:space="preserve"> יהלום (מפד"ל):</w:t>
      </w:r>
    </w:p>
    <w:p w14:paraId="60ED66B9" w14:textId="77777777" w:rsidR="00000000" w:rsidRDefault="003C26CA">
      <w:pPr>
        <w:pStyle w:val="a"/>
        <w:rPr>
          <w:rFonts w:hint="cs"/>
          <w:rtl/>
        </w:rPr>
      </w:pPr>
    </w:p>
    <w:p w14:paraId="0E8ABDBF" w14:textId="77777777" w:rsidR="00000000" w:rsidRDefault="003C26CA">
      <w:pPr>
        <w:pStyle w:val="a"/>
        <w:rPr>
          <w:rFonts w:hint="cs"/>
          <w:rtl/>
        </w:rPr>
      </w:pPr>
      <w:r>
        <w:rPr>
          <w:rFonts w:hint="cs"/>
          <w:rtl/>
        </w:rPr>
        <w:t>אבל גם בהתנחלויות יש עולים חדשים.</w:t>
      </w:r>
    </w:p>
    <w:p w14:paraId="7B9E097F" w14:textId="77777777" w:rsidR="00000000" w:rsidRDefault="003C26CA">
      <w:pPr>
        <w:pStyle w:val="a"/>
        <w:rPr>
          <w:rFonts w:hint="cs"/>
          <w:rtl/>
        </w:rPr>
      </w:pPr>
    </w:p>
    <w:p w14:paraId="78DF476B" w14:textId="77777777" w:rsidR="00000000" w:rsidRDefault="003C26CA">
      <w:pPr>
        <w:pStyle w:val="SpeakerCon"/>
        <w:rPr>
          <w:rtl/>
        </w:rPr>
      </w:pPr>
      <w:bookmarkStart w:id="387" w:name="FS000000431T11_06_2003_17_45_54C"/>
      <w:bookmarkEnd w:id="387"/>
      <w:r>
        <w:rPr>
          <w:rtl/>
        </w:rPr>
        <w:t>קולט אביטל (העבודה-מימד):</w:t>
      </w:r>
    </w:p>
    <w:p w14:paraId="28C3BE7F" w14:textId="77777777" w:rsidR="00000000" w:rsidRDefault="003C26CA">
      <w:pPr>
        <w:pStyle w:val="a"/>
        <w:rPr>
          <w:rtl/>
        </w:rPr>
      </w:pPr>
    </w:p>
    <w:p w14:paraId="786FD3E4" w14:textId="77777777" w:rsidR="00000000" w:rsidRDefault="003C26CA">
      <w:pPr>
        <w:pStyle w:val="a"/>
        <w:rPr>
          <w:rFonts w:hint="cs"/>
          <w:rtl/>
        </w:rPr>
      </w:pPr>
      <w:r>
        <w:rPr>
          <w:rFonts w:hint="cs"/>
          <w:rtl/>
        </w:rPr>
        <w:t>רק בהתנחלויות יש עולים חדשים?</w:t>
      </w:r>
    </w:p>
    <w:p w14:paraId="7520D626" w14:textId="77777777" w:rsidR="00000000" w:rsidRDefault="003C26CA">
      <w:pPr>
        <w:pStyle w:val="a"/>
        <w:rPr>
          <w:rFonts w:hint="cs"/>
          <w:rtl/>
        </w:rPr>
      </w:pPr>
    </w:p>
    <w:p w14:paraId="07C4679E" w14:textId="77777777" w:rsidR="00000000" w:rsidRDefault="003C26CA">
      <w:pPr>
        <w:pStyle w:val="ac"/>
        <w:rPr>
          <w:rtl/>
        </w:rPr>
      </w:pPr>
      <w:r>
        <w:rPr>
          <w:rFonts w:hint="eastAsia"/>
          <w:rtl/>
        </w:rPr>
        <w:t>שאול</w:t>
      </w:r>
      <w:r>
        <w:rPr>
          <w:rtl/>
        </w:rPr>
        <w:t xml:space="preserve"> יהלום (מפד"ל):</w:t>
      </w:r>
    </w:p>
    <w:p w14:paraId="14C7DCF6" w14:textId="77777777" w:rsidR="00000000" w:rsidRDefault="003C26CA">
      <w:pPr>
        <w:pStyle w:val="a"/>
        <w:rPr>
          <w:rFonts w:hint="cs"/>
          <w:rtl/>
        </w:rPr>
      </w:pPr>
    </w:p>
    <w:p w14:paraId="5274848F" w14:textId="77777777" w:rsidR="00000000" w:rsidRDefault="003C26CA">
      <w:pPr>
        <w:pStyle w:val="a"/>
        <w:rPr>
          <w:rFonts w:hint="cs"/>
          <w:rtl/>
        </w:rPr>
      </w:pPr>
      <w:r>
        <w:rPr>
          <w:rFonts w:hint="cs"/>
          <w:rtl/>
        </w:rPr>
        <w:t>להם נתנו.</w:t>
      </w:r>
    </w:p>
    <w:p w14:paraId="5B0E4ED2" w14:textId="77777777" w:rsidR="00000000" w:rsidRDefault="003C26CA">
      <w:pPr>
        <w:pStyle w:val="a"/>
        <w:rPr>
          <w:rFonts w:hint="cs"/>
          <w:rtl/>
        </w:rPr>
      </w:pPr>
    </w:p>
    <w:p w14:paraId="4EF2A535" w14:textId="77777777" w:rsidR="00000000" w:rsidRDefault="003C26CA">
      <w:pPr>
        <w:pStyle w:val="SpeakerCon"/>
        <w:rPr>
          <w:rtl/>
        </w:rPr>
      </w:pPr>
      <w:bookmarkStart w:id="388" w:name="FS000000431T11_06_2003_17_46_11C"/>
      <w:bookmarkEnd w:id="388"/>
      <w:r>
        <w:rPr>
          <w:rtl/>
        </w:rPr>
        <w:t>קולט אביטל (העבודה-מימד):</w:t>
      </w:r>
    </w:p>
    <w:p w14:paraId="4DB8B0B4" w14:textId="77777777" w:rsidR="00000000" w:rsidRDefault="003C26CA">
      <w:pPr>
        <w:pStyle w:val="a"/>
        <w:rPr>
          <w:rtl/>
        </w:rPr>
      </w:pPr>
    </w:p>
    <w:p w14:paraId="415FCA0C" w14:textId="77777777" w:rsidR="00000000" w:rsidRDefault="003C26CA">
      <w:pPr>
        <w:pStyle w:val="a"/>
        <w:rPr>
          <w:rFonts w:hint="cs"/>
          <w:rtl/>
        </w:rPr>
      </w:pPr>
      <w:r>
        <w:rPr>
          <w:rFonts w:hint="cs"/>
          <w:rtl/>
        </w:rPr>
        <w:t xml:space="preserve">אתה לא מכיר תור של 50,000 איש, ביניהם זקנים בחולון ובכל מיני מקומות? האם באמת זה מה שהיה צריך לעשות עם אותם הביתנים? </w:t>
      </w:r>
    </w:p>
    <w:p w14:paraId="12D71457" w14:textId="77777777" w:rsidR="00000000" w:rsidRDefault="003C26CA">
      <w:pPr>
        <w:pStyle w:val="a"/>
        <w:rPr>
          <w:rFonts w:hint="cs"/>
          <w:rtl/>
        </w:rPr>
      </w:pPr>
    </w:p>
    <w:p w14:paraId="6034093F" w14:textId="77777777" w:rsidR="00000000" w:rsidRDefault="003C26CA">
      <w:pPr>
        <w:pStyle w:val="a"/>
        <w:rPr>
          <w:rFonts w:hint="cs"/>
          <w:rtl/>
        </w:rPr>
      </w:pPr>
      <w:r>
        <w:rPr>
          <w:rFonts w:hint="cs"/>
          <w:rtl/>
        </w:rPr>
        <w:t>אני חושבת שזה מעשה אווילי, לא מוצדק, לא חוקי, ואני מבקשת לשמוע מהממשלה על זה, ובינתיים אני אבקש שיתקיים על כך דיון בוועדת החוץ והביטחון</w:t>
      </w:r>
      <w:r>
        <w:rPr>
          <w:rFonts w:hint="cs"/>
          <w:rtl/>
        </w:rPr>
        <w:t>. תודה רבה.</w:t>
      </w:r>
    </w:p>
    <w:p w14:paraId="4753A634" w14:textId="77777777" w:rsidR="00000000" w:rsidRDefault="003C26CA">
      <w:pPr>
        <w:pStyle w:val="a"/>
        <w:rPr>
          <w:rFonts w:hint="cs"/>
          <w:rtl/>
        </w:rPr>
      </w:pPr>
    </w:p>
    <w:p w14:paraId="6F1BFD71" w14:textId="77777777" w:rsidR="00000000" w:rsidRDefault="003C26CA">
      <w:pPr>
        <w:pStyle w:val="ad"/>
        <w:rPr>
          <w:rtl/>
        </w:rPr>
      </w:pPr>
      <w:r>
        <w:rPr>
          <w:rtl/>
        </w:rPr>
        <w:t>היו"ר משה כחלון:</w:t>
      </w:r>
    </w:p>
    <w:p w14:paraId="1FD6CF1D" w14:textId="77777777" w:rsidR="00000000" w:rsidRDefault="003C26CA">
      <w:pPr>
        <w:pStyle w:val="a"/>
        <w:rPr>
          <w:rtl/>
        </w:rPr>
      </w:pPr>
    </w:p>
    <w:p w14:paraId="0ED45724" w14:textId="77777777" w:rsidR="00000000" w:rsidRDefault="003C26CA">
      <w:pPr>
        <w:pStyle w:val="a"/>
        <w:rPr>
          <w:rFonts w:hint="cs"/>
          <w:rtl/>
        </w:rPr>
      </w:pPr>
      <w:r>
        <w:rPr>
          <w:rFonts w:hint="cs"/>
          <w:rtl/>
        </w:rPr>
        <w:t>תודה רבה.</w:t>
      </w:r>
    </w:p>
    <w:p w14:paraId="031FBE1F" w14:textId="77777777" w:rsidR="00000000" w:rsidRDefault="003C26CA">
      <w:pPr>
        <w:pStyle w:val="a"/>
        <w:rPr>
          <w:rFonts w:hint="cs"/>
          <w:rtl/>
        </w:rPr>
      </w:pPr>
    </w:p>
    <w:p w14:paraId="73CD6E05" w14:textId="77777777" w:rsidR="00000000" w:rsidRDefault="003C26CA">
      <w:pPr>
        <w:pStyle w:val="a"/>
        <w:rPr>
          <w:rFonts w:hint="cs"/>
          <w:color w:val="0000FF"/>
          <w:szCs w:val="28"/>
          <w:rtl/>
        </w:rPr>
      </w:pPr>
    </w:p>
    <w:p w14:paraId="2B02AFF4" w14:textId="77777777" w:rsidR="00000000" w:rsidRDefault="003C26CA">
      <w:pPr>
        <w:pStyle w:val="ac"/>
        <w:rPr>
          <w:rtl/>
        </w:rPr>
      </w:pPr>
    </w:p>
    <w:p w14:paraId="2124F10B" w14:textId="77777777" w:rsidR="00000000" w:rsidRDefault="003C26CA">
      <w:pPr>
        <w:pStyle w:val="ac"/>
        <w:rPr>
          <w:rtl/>
        </w:rPr>
      </w:pPr>
      <w:r>
        <w:rPr>
          <w:rtl/>
        </w:rPr>
        <w:t>זאב בוים</w:t>
      </w:r>
      <w:r>
        <w:rPr>
          <w:rFonts w:hint="cs"/>
          <w:rtl/>
        </w:rPr>
        <w:t xml:space="preserve"> (הליכוד)</w:t>
      </w:r>
      <w:r>
        <w:rPr>
          <w:rtl/>
        </w:rPr>
        <w:t>:</w:t>
      </w:r>
    </w:p>
    <w:p w14:paraId="213FFED3" w14:textId="77777777" w:rsidR="00000000" w:rsidRDefault="003C26CA">
      <w:pPr>
        <w:pStyle w:val="a"/>
        <w:rPr>
          <w:rFonts w:hint="cs"/>
          <w:rtl/>
        </w:rPr>
      </w:pPr>
    </w:p>
    <w:p w14:paraId="2F1FB799" w14:textId="77777777" w:rsidR="00000000" w:rsidRDefault="003C26CA">
      <w:pPr>
        <w:pStyle w:val="a"/>
        <w:rPr>
          <w:rFonts w:hint="cs"/>
          <w:rtl/>
        </w:rPr>
      </w:pPr>
      <w:r>
        <w:rPr>
          <w:rFonts w:hint="cs"/>
          <w:rtl/>
        </w:rPr>
        <w:t xml:space="preserve">אפשר לשאול משהו את חברת הכנסת קולט אביטל? </w:t>
      </w:r>
    </w:p>
    <w:p w14:paraId="6ED34557" w14:textId="77777777" w:rsidR="00000000" w:rsidRDefault="003C26CA">
      <w:pPr>
        <w:pStyle w:val="a"/>
        <w:rPr>
          <w:rFonts w:hint="cs"/>
          <w:rtl/>
        </w:rPr>
      </w:pPr>
    </w:p>
    <w:p w14:paraId="3A1815DD" w14:textId="77777777" w:rsidR="00000000" w:rsidRDefault="003C26CA">
      <w:pPr>
        <w:pStyle w:val="ad"/>
        <w:rPr>
          <w:rtl/>
        </w:rPr>
      </w:pPr>
      <w:r>
        <w:rPr>
          <w:rtl/>
        </w:rPr>
        <w:t>היו"ר משה כחלון:</w:t>
      </w:r>
    </w:p>
    <w:p w14:paraId="490B917B" w14:textId="77777777" w:rsidR="00000000" w:rsidRDefault="003C26CA">
      <w:pPr>
        <w:pStyle w:val="a"/>
        <w:rPr>
          <w:rtl/>
        </w:rPr>
      </w:pPr>
    </w:p>
    <w:p w14:paraId="5BD8FF7D" w14:textId="77777777" w:rsidR="00000000" w:rsidRDefault="003C26CA">
      <w:pPr>
        <w:pStyle w:val="a"/>
        <w:rPr>
          <w:rFonts w:hint="cs"/>
          <w:rtl/>
        </w:rPr>
      </w:pPr>
      <w:r>
        <w:rPr>
          <w:rFonts w:hint="cs"/>
          <w:rtl/>
        </w:rPr>
        <w:t>אם היא מוכנה.</w:t>
      </w:r>
    </w:p>
    <w:p w14:paraId="2ECE3627" w14:textId="77777777" w:rsidR="00000000" w:rsidRDefault="003C26CA">
      <w:pPr>
        <w:pStyle w:val="a"/>
        <w:rPr>
          <w:rFonts w:hint="cs"/>
          <w:rtl/>
        </w:rPr>
      </w:pPr>
    </w:p>
    <w:p w14:paraId="3800448B" w14:textId="77777777" w:rsidR="00000000" w:rsidRDefault="003C26CA">
      <w:pPr>
        <w:pStyle w:val="ac"/>
        <w:rPr>
          <w:rtl/>
        </w:rPr>
      </w:pPr>
      <w:r>
        <w:rPr>
          <w:rFonts w:hint="cs"/>
          <w:rtl/>
        </w:rPr>
        <w:t>זאב ב</w:t>
      </w:r>
      <w:r>
        <w:rPr>
          <w:rtl/>
        </w:rPr>
        <w:t>וים</w:t>
      </w:r>
      <w:r>
        <w:rPr>
          <w:rFonts w:hint="cs"/>
          <w:rtl/>
        </w:rPr>
        <w:t xml:space="preserve"> (הליכוד)</w:t>
      </w:r>
      <w:r>
        <w:rPr>
          <w:rtl/>
        </w:rPr>
        <w:t>:</w:t>
      </w:r>
    </w:p>
    <w:p w14:paraId="7D52622F" w14:textId="77777777" w:rsidR="00000000" w:rsidRDefault="003C26CA">
      <w:pPr>
        <w:pStyle w:val="a"/>
        <w:rPr>
          <w:rFonts w:hint="cs"/>
          <w:rtl/>
        </w:rPr>
      </w:pPr>
    </w:p>
    <w:p w14:paraId="5C8D8F2C" w14:textId="77777777" w:rsidR="00000000" w:rsidRDefault="003C26CA">
      <w:pPr>
        <w:pStyle w:val="a"/>
        <w:rPr>
          <w:rFonts w:hint="cs"/>
          <w:rtl/>
        </w:rPr>
      </w:pPr>
      <w:r>
        <w:rPr>
          <w:rFonts w:hint="cs"/>
          <w:rtl/>
        </w:rPr>
        <w:t>חברת הכנסת אביטל, אני חושב ששר החוץ הראשון של מדינת ישראל, משה שרת, דווקא הרעיון הזה היה נראה ב</w:t>
      </w:r>
      <w:r>
        <w:rPr>
          <w:rFonts w:hint="cs"/>
          <w:rtl/>
        </w:rPr>
        <w:t>עיניו - - -</w:t>
      </w:r>
    </w:p>
    <w:p w14:paraId="3DBA6C9E" w14:textId="77777777" w:rsidR="00000000" w:rsidRDefault="003C26CA">
      <w:pPr>
        <w:pStyle w:val="a"/>
        <w:rPr>
          <w:rFonts w:hint="cs"/>
          <w:rtl/>
        </w:rPr>
      </w:pPr>
    </w:p>
    <w:p w14:paraId="33E5B6E0" w14:textId="77777777" w:rsidR="00000000" w:rsidRDefault="003C26CA">
      <w:pPr>
        <w:pStyle w:val="ac"/>
        <w:rPr>
          <w:rtl/>
        </w:rPr>
      </w:pPr>
      <w:r>
        <w:rPr>
          <w:rFonts w:hint="eastAsia"/>
          <w:rtl/>
        </w:rPr>
        <w:t>קולט</w:t>
      </w:r>
      <w:r>
        <w:rPr>
          <w:rtl/>
        </w:rPr>
        <w:t xml:space="preserve"> אביטל (העבודה-מימד):</w:t>
      </w:r>
    </w:p>
    <w:p w14:paraId="0EA5822D" w14:textId="77777777" w:rsidR="00000000" w:rsidRDefault="003C26CA">
      <w:pPr>
        <w:pStyle w:val="a"/>
        <w:rPr>
          <w:rFonts w:hint="cs"/>
          <w:rtl/>
        </w:rPr>
      </w:pPr>
    </w:p>
    <w:p w14:paraId="7E7FA0CE" w14:textId="77777777" w:rsidR="00000000" w:rsidRDefault="003C26CA">
      <w:pPr>
        <w:pStyle w:val="a"/>
        <w:rPr>
          <w:rFonts w:hint="cs"/>
          <w:rtl/>
        </w:rPr>
      </w:pPr>
      <w:r>
        <w:rPr>
          <w:rFonts w:hint="cs"/>
          <w:rtl/>
        </w:rPr>
        <w:t>לא היו אז התנחלויות, אנחנו מדברים על 1948.</w:t>
      </w:r>
    </w:p>
    <w:p w14:paraId="01490257" w14:textId="77777777" w:rsidR="00000000" w:rsidRDefault="003C26CA">
      <w:pPr>
        <w:pStyle w:val="a"/>
        <w:rPr>
          <w:rFonts w:hint="cs"/>
          <w:rtl/>
        </w:rPr>
      </w:pPr>
    </w:p>
    <w:p w14:paraId="68EB6EB0" w14:textId="77777777" w:rsidR="00000000" w:rsidRDefault="003C26CA">
      <w:pPr>
        <w:pStyle w:val="a"/>
        <w:ind w:firstLine="0"/>
        <w:rPr>
          <w:rFonts w:hint="cs"/>
          <w:b/>
          <w:bCs/>
          <w:rtl/>
        </w:rPr>
      </w:pPr>
      <w:r>
        <w:rPr>
          <w:rFonts w:hint="cs"/>
          <w:b/>
          <w:bCs/>
          <w:u w:val="single"/>
          <w:rtl/>
        </w:rPr>
        <w:t>זאב בוים (הליכוד):</w:t>
      </w:r>
    </w:p>
    <w:p w14:paraId="2B0240CA" w14:textId="77777777" w:rsidR="00000000" w:rsidRDefault="003C26CA">
      <w:pPr>
        <w:pStyle w:val="a"/>
        <w:ind w:firstLine="0"/>
        <w:rPr>
          <w:rFonts w:hint="cs"/>
          <w:b/>
          <w:bCs/>
          <w:rtl/>
        </w:rPr>
      </w:pPr>
    </w:p>
    <w:p w14:paraId="107C4513" w14:textId="77777777" w:rsidR="00000000" w:rsidRDefault="003C26CA">
      <w:pPr>
        <w:pStyle w:val="a"/>
        <w:ind w:firstLine="0"/>
        <w:rPr>
          <w:rFonts w:hint="cs"/>
          <w:rtl/>
        </w:rPr>
      </w:pPr>
      <w:r>
        <w:rPr>
          <w:rFonts w:hint="cs"/>
          <w:b/>
          <w:bCs/>
          <w:rtl/>
        </w:rPr>
        <w:tab/>
      </w:r>
      <w:r>
        <w:rPr>
          <w:rFonts w:hint="cs"/>
          <w:rtl/>
        </w:rPr>
        <w:t xml:space="preserve"> אם מחזירים את המבנים שהוא ישב שם, מהמקום שבו הוא נולד, כידוע. הוא נאלץ לעזוב את מקום הולדתו בגלל פרעות ב=1929.</w:t>
      </w:r>
    </w:p>
    <w:p w14:paraId="0A72AC84" w14:textId="77777777" w:rsidR="00000000" w:rsidRDefault="003C26CA">
      <w:pPr>
        <w:pStyle w:val="a"/>
        <w:ind w:firstLine="0"/>
        <w:rPr>
          <w:rFonts w:hint="cs"/>
          <w:rtl/>
        </w:rPr>
      </w:pPr>
    </w:p>
    <w:p w14:paraId="6C5109C9" w14:textId="77777777" w:rsidR="00000000" w:rsidRDefault="003C26CA">
      <w:pPr>
        <w:pStyle w:val="ac"/>
        <w:rPr>
          <w:rtl/>
        </w:rPr>
      </w:pPr>
      <w:r>
        <w:rPr>
          <w:rFonts w:hint="eastAsia"/>
          <w:rtl/>
        </w:rPr>
        <w:t>קולט</w:t>
      </w:r>
      <w:r>
        <w:rPr>
          <w:rtl/>
        </w:rPr>
        <w:t xml:space="preserve"> אביטל (העבודה-מימד):</w:t>
      </w:r>
    </w:p>
    <w:p w14:paraId="7BF148F2" w14:textId="77777777" w:rsidR="00000000" w:rsidRDefault="003C26CA">
      <w:pPr>
        <w:pStyle w:val="a"/>
        <w:rPr>
          <w:rFonts w:hint="cs"/>
          <w:rtl/>
        </w:rPr>
      </w:pPr>
    </w:p>
    <w:p w14:paraId="72885F87" w14:textId="77777777" w:rsidR="00000000" w:rsidRDefault="003C26CA">
      <w:pPr>
        <w:pStyle w:val="a"/>
        <w:rPr>
          <w:rFonts w:hint="cs"/>
          <w:rtl/>
        </w:rPr>
      </w:pPr>
      <w:r>
        <w:rPr>
          <w:rFonts w:hint="cs"/>
          <w:rtl/>
        </w:rPr>
        <w:t xml:space="preserve">מה זה שייך </w:t>
      </w:r>
      <w:r>
        <w:rPr>
          <w:rFonts w:hint="cs"/>
          <w:rtl/>
        </w:rPr>
        <w:t>לעניין?</w:t>
      </w:r>
    </w:p>
    <w:p w14:paraId="74C5A25E" w14:textId="77777777" w:rsidR="00000000" w:rsidRDefault="003C26CA">
      <w:pPr>
        <w:pStyle w:val="a"/>
        <w:rPr>
          <w:rFonts w:hint="cs"/>
          <w:rtl/>
        </w:rPr>
      </w:pPr>
    </w:p>
    <w:p w14:paraId="5CF2F8BE" w14:textId="77777777" w:rsidR="00000000" w:rsidRDefault="003C26CA">
      <w:pPr>
        <w:pStyle w:val="ad"/>
        <w:rPr>
          <w:rtl/>
        </w:rPr>
      </w:pPr>
      <w:r>
        <w:rPr>
          <w:rtl/>
        </w:rPr>
        <w:t>היו"ר משה כחלון:</w:t>
      </w:r>
    </w:p>
    <w:p w14:paraId="703D6FF4" w14:textId="77777777" w:rsidR="00000000" w:rsidRDefault="003C26CA">
      <w:pPr>
        <w:pStyle w:val="a"/>
        <w:rPr>
          <w:rtl/>
        </w:rPr>
      </w:pPr>
    </w:p>
    <w:p w14:paraId="7FFCE929" w14:textId="77777777" w:rsidR="00000000" w:rsidRDefault="003C26CA">
      <w:pPr>
        <w:pStyle w:val="a"/>
        <w:rPr>
          <w:rFonts w:hint="cs"/>
          <w:rtl/>
        </w:rPr>
      </w:pPr>
      <w:r>
        <w:rPr>
          <w:rFonts w:hint="cs"/>
          <w:rtl/>
        </w:rPr>
        <w:t xml:space="preserve">חברת הכנסת אביטל, זאת קריאה עוקפת תקנון משום שהוא לא יכול להציע הצעה אחרת. בבקשה, השר גדעון עזרא. </w:t>
      </w:r>
    </w:p>
    <w:p w14:paraId="2489BE1C" w14:textId="77777777" w:rsidR="00000000" w:rsidRDefault="003C26CA">
      <w:pPr>
        <w:pStyle w:val="a"/>
        <w:rPr>
          <w:rFonts w:hint="cs"/>
          <w:rtl/>
        </w:rPr>
      </w:pPr>
    </w:p>
    <w:p w14:paraId="534F0785" w14:textId="77777777" w:rsidR="00000000" w:rsidRDefault="003C26CA">
      <w:pPr>
        <w:pStyle w:val="Speaker"/>
        <w:rPr>
          <w:rFonts w:hint="cs"/>
          <w:rtl/>
        </w:rPr>
      </w:pPr>
      <w:bookmarkStart w:id="389" w:name="FS000000474T11_06_2003_17_45_08C"/>
      <w:bookmarkEnd w:id="389"/>
      <w:r>
        <w:rPr>
          <w:rFonts w:hint="cs"/>
          <w:rtl/>
        </w:rPr>
        <w:t>השר גדעון עזרא:</w:t>
      </w:r>
    </w:p>
    <w:p w14:paraId="19E060DF" w14:textId="77777777" w:rsidR="00000000" w:rsidRDefault="003C26CA">
      <w:pPr>
        <w:pStyle w:val="a"/>
        <w:rPr>
          <w:rFonts w:hint="cs"/>
          <w:rtl/>
        </w:rPr>
      </w:pPr>
    </w:p>
    <w:p w14:paraId="4FF0FF89" w14:textId="77777777" w:rsidR="00000000" w:rsidRDefault="003C26CA">
      <w:pPr>
        <w:pStyle w:val="a"/>
        <w:rPr>
          <w:rtl/>
        </w:rPr>
      </w:pPr>
      <w:r>
        <w:rPr>
          <w:rFonts w:hint="cs"/>
          <w:rtl/>
        </w:rPr>
        <w:t>תשובה על הצעה לסדר-היום של חברת הכנסת קולט אביטל: מתחם משרד החוץ הישן הכיל כמה מבנים יבילים וצריפים. הסדר הפינוי</w:t>
      </w:r>
      <w:r>
        <w:rPr>
          <w:rFonts w:hint="cs"/>
          <w:rtl/>
        </w:rPr>
        <w:t xml:space="preserve"> נערך בין מינהל מקרקעי ישראל למינהל הדיור הממשלתי. משרד החוץ אינו צד בעניין כלל. </w:t>
      </w:r>
    </w:p>
    <w:p w14:paraId="6B881145" w14:textId="77777777" w:rsidR="00000000" w:rsidRDefault="003C26CA">
      <w:pPr>
        <w:pStyle w:val="a"/>
        <w:rPr>
          <w:rtl/>
        </w:rPr>
      </w:pPr>
    </w:p>
    <w:p w14:paraId="5E0B707C" w14:textId="77777777" w:rsidR="00000000" w:rsidRDefault="003C26CA">
      <w:pPr>
        <w:pStyle w:val="a"/>
        <w:rPr>
          <w:rFonts w:hint="cs"/>
          <w:rtl/>
        </w:rPr>
      </w:pPr>
      <w:r>
        <w:rPr>
          <w:rFonts w:hint="cs"/>
          <w:rtl/>
        </w:rPr>
        <w:t>לפני שנים מספר הוחלט על פינוי הקרקע לטובת שיווקה במסגרת הפעילות של מינהל מקרקעי ישראל. עם מסירת השטח ממשרד החוץ למינהל הדיור הממשלתי, הועברו ארבעה מבנים יבילים למועצה האזורי</w:t>
      </w:r>
      <w:r>
        <w:rPr>
          <w:rFonts w:hint="cs"/>
          <w:rtl/>
        </w:rPr>
        <w:t>ת מטה-בנימין, באמצעות הוראת שעה המאפשרת זאת.</w:t>
      </w:r>
    </w:p>
    <w:p w14:paraId="77E73EF4" w14:textId="77777777" w:rsidR="00000000" w:rsidRDefault="003C26CA">
      <w:pPr>
        <w:pStyle w:val="a"/>
        <w:rPr>
          <w:rFonts w:hint="cs"/>
          <w:rtl/>
        </w:rPr>
      </w:pPr>
    </w:p>
    <w:p w14:paraId="7D6704C8" w14:textId="77777777" w:rsidR="00000000" w:rsidRDefault="003C26CA">
      <w:pPr>
        <w:pStyle w:val="ac"/>
        <w:rPr>
          <w:rtl/>
        </w:rPr>
      </w:pPr>
      <w:r>
        <w:rPr>
          <w:rFonts w:hint="eastAsia"/>
          <w:rtl/>
        </w:rPr>
        <w:t>קולט</w:t>
      </w:r>
      <w:r>
        <w:rPr>
          <w:rtl/>
        </w:rPr>
        <w:t xml:space="preserve"> אביטל (העבודה-מימד):</w:t>
      </w:r>
    </w:p>
    <w:p w14:paraId="742F6D75" w14:textId="77777777" w:rsidR="00000000" w:rsidRDefault="003C26CA">
      <w:pPr>
        <w:pStyle w:val="a"/>
        <w:rPr>
          <w:rFonts w:hint="cs"/>
          <w:rtl/>
        </w:rPr>
      </w:pPr>
    </w:p>
    <w:p w14:paraId="5A8704A2" w14:textId="77777777" w:rsidR="00000000" w:rsidRDefault="003C26CA">
      <w:pPr>
        <w:pStyle w:val="a"/>
        <w:rPr>
          <w:rFonts w:hint="cs"/>
          <w:rtl/>
        </w:rPr>
      </w:pPr>
      <w:r>
        <w:rPr>
          <w:rFonts w:hint="cs"/>
          <w:rtl/>
        </w:rPr>
        <w:t>מי החליט?</w:t>
      </w:r>
    </w:p>
    <w:p w14:paraId="08C9A0AF" w14:textId="77777777" w:rsidR="00000000" w:rsidRDefault="003C26CA">
      <w:pPr>
        <w:pStyle w:val="a"/>
        <w:rPr>
          <w:rFonts w:hint="cs"/>
          <w:rtl/>
        </w:rPr>
      </w:pPr>
    </w:p>
    <w:p w14:paraId="3A260748" w14:textId="77777777" w:rsidR="00000000" w:rsidRDefault="003C26CA">
      <w:pPr>
        <w:pStyle w:val="SpeakerCon"/>
        <w:rPr>
          <w:rFonts w:hint="cs"/>
          <w:rtl/>
        </w:rPr>
      </w:pPr>
      <w:bookmarkStart w:id="390" w:name="FS000000474T11_06_2003_17_34_12"/>
      <w:bookmarkEnd w:id="390"/>
      <w:r>
        <w:rPr>
          <w:rFonts w:hint="cs"/>
          <w:rtl/>
        </w:rPr>
        <w:t>השר גדעון עזרא:</w:t>
      </w:r>
    </w:p>
    <w:p w14:paraId="5FF2275A" w14:textId="77777777" w:rsidR="00000000" w:rsidRDefault="003C26CA">
      <w:pPr>
        <w:pStyle w:val="a"/>
        <w:rPr>
          <w:rFonts w:hint="cs"/>
          <w:rtl/>
        </w:rPr>
      </w:pPr>
    </w:p>
    <w:p w14:paraId="67DC8B7F" w14:textId="77777777" w:rsidR="00000000" w:rsidRDefault="003C26CA">
      <w:pPr>
        <w:pStyle w:val="a"/>
        <w:rPr>
          <w:rFonts w:hint="cs"/>
          <w:rtl/>
        </w:rPr>
      </w:pPr>
      <w:r>
        <w:rPr>
          <w:rFonts w:hint="cs"/>
          <w:rtl/>
        </w:rPr>
        <w:t>אראה לך את הוראת השעה ומי שהחליט.</w:t>
      </w:r>
    </w:p>
    <w:p w14:paraId="12E0853E" w14:textId="77777777" w:rsidR="00000000" w:rsidRDefault="003C26CA">
      <w:pPr>
        <w:pStyle w:val="a"/>
        <w:rPr>
          <w:rFonts w:hint="cs"/>
          <w:rtl/>
        </w:rPr>
      </w:pPr>
    </w:p>
    <w:p w14:paraId="4A6469E6" w14:textId="77777777" w:rsidR="00000000" w:rsidRDefault="003C26CA">
      <w:pPr>
        <w:pStyle w:val="ac"/>
        <w:rPr>
          <w:rtl/>
        </w:rPr>
      </w:pPr>
      <w:r>
        <w:rPr>
          <w:rFonts w:hint="eastAsia"/>
          <w:rtl/>
        </w:rPr>
        <w:t>יצחק</w:t>
      </w:r>
      <w:r>
        <w:rPr>
          <w:rtl/>
        </w:rPr>
        <w:t xml:space="preserve"> כהן (ש"ס):</w:t>
      </w:r>
    </w:p>
    <w:p w14:paraId="093F763F" w14:textId="77777777" w:rsidR="00000000" w:rsidRDefault="003C26CA">
      <w:pPr>
        <w:pStyle w:val="a"/>
        <w:rPr>
          <w:rFonts w:hint="cs"/>
          <w:rtl/>
        </w:rPr>
      </w:pPr>
    </w:p>
    <w:p w14:paraId="62A8129F" w14:textId="77777777" w:rsidR="00000000" w:rsidRDefault="003C26CA">
      <w:pPr>
        <w:pStyle w:val="a"/>
        <w:rPr>
          <w:rFonts w:hint="cs"/>
          <w:rtl/>
        </w:rPr>
      </w:pPr>
      <w:r>
        <w:rPr>
          <w:rFonts w:hint="cs"/>
          <w:rtl/>
        </w:rPr>
        <w:t xml:space="preserve">לא צריך מכרז? </w:t>
      </w:r>
    </w:p>
    <w:p w14:paraId="64DF3F64" w14:textId="77777777" w:rsidR="00000000" w:rsidRDefault="003C26CA">
      <w:pPr>
        <w:pStyle w:val="a"/>
        <w:rPr>
          <w:rFonts w:hint="cs"/>
          <w:rtl/>
        </w:rPr>
      </w:pPr>
    </w:p>
    <w:p w14:paraId="638FD32A" w14:textId="77777777" w:rsidR="00000000" w:rsidRDefault="003C26CA">
      <w:pPr>
        <w:pStyle w:val="SpeakerCon"/>
        <w:rPr>
          <w:rFonts w:hint="cs"/>
          <w:rtl/>
        </w:rPr>
      </w:pPr>
      <w:r>
        <w:rPr>
          <w:rFonts w:hint="cs"/>
          <w:rtl/>
        </w:rPr>
        <w:t>השר גדעון עזרא:</w:t>
      </w:r>
    </w:p>
    <w:p w14:paraId="1FA4EB6B" w14:textId="77777777" w:rsidR="00000000" w:rsidRDefault="003C26CA">
      <w:pPr>
        <w:pStyle w:val="a"/>
        <w:ind w:firstLine="0"/>
        <w:rPr>
          <w:rFonts w:hint="cs"/>
          <w:rtl/>
        </w:rPr>
      </w:pPr>
    </w:p>
    <w:p w14:paraId="14E836B3" w14:textId="77777777" w:rsidR="00000000" w:rsidRDefault="003C26CA">
      <w:pPr>
        <w:pStyle w:val="a"/>
        <w:ind w:firstLine="0"/>
        <w:rPr>
          <w:rFonts w:hint="cs"/>
          <w:rtl/>
        </w:rPr>
      </w:pPr>
      <w:r>
        <w:rPr>
          <w:rFonts w:hint="cs"/>
          <w:rtl/>
        </w:rPr>
        <w:tab/>
        <w:t xml:space="preserve">לא, אקרא קטע מהוראת השעה הזאת. </w:t>
      </w:r>
    </w:p>
    <w:p w14:paraId="2B8727CD" w14:textId="77777777" w:rsidR="00000000" w:rsidRDefault="003C26CA">
      <w:pPr>
        <w:pStyle w:val="a"/>
        <w:ind w:firstLine="0"/>
        <w:rPr>
          <w:rFonts w:hint="cs"/>
          <w:rtl/>
        </w:rPr>
      </w:pPr>
    </w:p>
    <w:p w14:paraId="7B0EB4D7" w14:textId="77777777" w:rsidR="00000000" w:rsidRDefault="003C26CA">
      <w:pPr>
        <w:pStyle w:val="a"/>
        <w:ind w:firstLine="0"/>
        <w:rPr>
          <w:rFonts w:hint="cs"/>
          <w:rtl/>
        </w:rPr>
      </w:pPr>
      <w:r>
        <w:rPr>
          <w:rFonts w:hint="cs"/>
          <w:rtl/>
        </w:rPr>
        <w:tab/>
        <w:t>המועצה האזורית מטה-בנימין משתמשת בא</w:t>
      </w:r>
      <w:r>
        <w:rPr>
          <w:rFonts w:hint="cs"/>
          <w:rtl/>
        </w:rPr>
        <w:t xml:space="preserve">רבעת המבנים היבילים לכיתות לימוד. יש לציין כי בבדיקה שנערכה עם המועצה האזורית מטה-בנימין נמצא כי כל המבנים הועברו ליישובים שאין עליהם ערעור ולא למאחזים. </w:t>
      </w:r>
    </w:p>
    <w:p w14:paraId="7E3CA658" w14:textId="77777777" w:rsidR="00000000" w:rsidRDefault="003C26CA">
      <w:pPr>
        <w:pStyle w:val="a"/>
        <w:ind w:firstLine="0"/>
        <w:rPr>
          <w:rFonts w:hint="cs"/>
          <w:rtl/>
        </w:rPr>
      </w:pPr>
    </w:p>
    <w:p w14:paraId="77C6831D" w14:textId="77777777" w:rsidR="00000000" w:rsidRDefault="003C26CA">
      <w:pPr>
        <w:pStyle w:val="a"/>
        <w:ind w:firstLine="0"/>
        <w:rPr>
          <w:rFonts w:hint="cs"/>
          <w:rtl/>
        </w:rPr>
      </w:pPr>
      <w:r>
        <w:rPr>
          <w:rFonts w:hint="cs"/>
          <w:rtl/>
        </w:rPr>
        <w:tab/>
        <w:t>הוראת השעה, שאני מדבר בה, חתומה על-ידי נחמן רטנר, סגן בכיר לחשב הכללי, ובסעיף הראשון שלה כתוב: "להלן</w:t>
      </w:r>
      <w:r>
        <w:rPr>
          <w:rFonts w:hint="cs"/>
          <w:rtl/>
        </w:rPr>
        <w:t xml:space="preserve"> הנחיות להעברת טובין ממשלתיים למוסדות העוסקים בקליטת העלייה. משרדי הממשלה יהיו רשאים להעביר טובין לטובת קליטת העלייה, למחלקות הקליטה ברשויות ובמועצות מקומיות, על-פי הרשימה בנספח א'" </w:t>
      </w:r>
      <w:r>
        <w:rPr>
          <w:rtl/>
        </w:rPr>
        <w:t>–</w:t>
      </w:r>
      <w:r>
        <w:rPr>
          <w:rFonts w:hint="cs"/>
          <w:rtl/>
        </w:rPr>
        <w:t xml:space="preserve"> ובנספח א', מועצה אזורית מטה-בנימין מופיעה בסעיף 19- - -</w:t>
      </w:r>
    </w:p>
    <w:p w14:paraId="15A0E733" w14:textId="77777777" w:rsidR="00000000" w:rsidRDefault="003C26CA">
      <w:pPr>
        <w:pStyle w:val="a"/>
        <w:ind w:firstLine="0"/>
        <w:rPr>
          <w:rFonts w:hint="cs"/>
          <w:rtl/>
        </w:rPr>
      </w:pPr>
    </w:p>
    <w:p w14:paraId="58D24626" w14:textId="77777777" w:rsidR="00000000" w:rsidRDefault="003C26CA">
      <w:pPr>
        <w:pStyle w:val="ac"/>
        <w:rPr>
          <w:rtl/>
        </w:rPr>
      </w:pPr>
      <w:r>
        <w:rPr>
          <w:rFonts w:hint="eastAsia"/>
          <w:rtl/>
        </w:rPr>
        <w:t>קולט</w:t>
      </w:r>
      <w:r>
        <w:rPr>
          <w:rtl/>
        </w:rPr>
        <w:t xml:space="preserve"> אביטל (העב</w:t>
      </w:r>
      <w:r>
        <w:rPr>
          <w:rtl/>
        </w:rPr>
        <w:t>ודה-מימד):</w:t>
      </w:r>
    </w:p>
    <w:p w14:paraId="15DA099B" w14:textId="77777777" w:rsidR="00000000" w:rsidRDefault="003C26CA">
      <w:pPr>
        <w:pStyle w:val="a"/>
        <w:rPr>
          <w:rFonts w:hint="cs"/>
          <w:rtl/>
        </w:rPr>
      </w:pPr>
    </w:p>
    <w:p w14:paraId="68AF4511" w14:textId="77777777" w:rsidR="00000000" w:rsidRDefault="003C26CA">
      <w:pPr>
        <w:pStyle w:val="a"/>
        <w:rPr>
          <w:rFonts w:hint="cs"/>
          <w:rtl/>
        </w:rPr>
      </w:pPr>
      <w:r>
        <w:rPr>
          <w:rFonts w:hint="cs"/>
          <w:rtl/>
        </w:rPr>
        <w:t>ומה ב=18 הסעיפים הקודמים?</w:t>
      </w:r>
    </w:p>
    <w:p w14:paraId="26F97B23" w14:textId="77777777" w:rsidR="00000000" w:rsidRDefault="003C26CA">
      <w:pPr>
        <w:pStyle w:val="a"/>
        <w:rPr>
          <w:rFonts w:hint="cs"/>
          <w:rtl/>
        </w:rPr>
      </w:pPr>
    </w:p>
    <w:p w14:paraId="4BF5BF03" w14:textId="77777777" w:rsidR="00000000" w:rsidRDefault="003C26CA">
      <w:pPr>
        <w:pStyle w:val="SpeakerCon"/>
        <w:rPr>
          <w:rFonts w:hint="cs"/>
          <w:u w:val="none"/>
          <w:rtl/>
        </w:rPr>
      </w:pPr>
      <w:r>
        <w:rPr>
          <w:rFonts w:hint="cs"/>
          <w:rtl/>
        </w:rPr>
        <w:t>השר גדעון עזרא:</w:t>
      </w:r>
    </w:p>
    <w:p w14:paraId="2DADB301" w14:textId="77777777" w:rsidR="00000000" w:rsidRDefault="003C26CA">
      <w:pPr>
        <w:pStyle w:val="ac"/>
        <w:rPr>
          <w:rFonts w:hint="cs"/>
          <w:u w:val="none"/>
          <w:rtl/>
        </w:rPr>
      </w:pPr>
    </w:p>
    <w:p w14:paraId="7BB8E9D4" w14:textId="77777777" w:rsidR="00000000" w:rsidRDefault="003C26CA">
      <w:pPr>
        <w:pStyle w:val="ac"/>
        <w:rPr>
          <w:rFonts w:hint="cs"/>
          <w:b w:val="0"/>
          <w:bCs w:val="0"/>
          <w:u w:val="none"/>
          <w:rtl/>
        </w:rPr>
      </w:pPr>
      <w:r>
        <w:rPr>
          <w:rFonts w:hint="cs"/>
          <w:u w:val="none"/>
          <w:rtl/>
        </w:rPr>
        <w:tab/>
      </w:r>
      <w:r>
        <w:rPr>
          <w:rFonts w:hint="cs"/>
          <w:b w:val="0"/>
          <w:bCs w:val="0"/>
          <w:u w:val="none"/>
          <w:rtl/>
        </w:rPr>
        <w:t xml:space="preserve">זה מועצות אחרות. </w:t>
      </w:r>
    </w:p>
    <w:p w14:paraId="7FEF5A41" w14:textId="77777777" w:rsidR="00000000" w:rsidRDefault="003C26CA">
      <w:pPr>
        <w:pStyle w:val="ac"/>
        <w:rPr>
          <w:rFonts w:hint="cs"/>
          <w:b w:val="0"/>
          <w:bCs w:val="0"/>
          <w:u w:val="none"/>
          <w:rtl/>
        </w:rPr>
      </w:pPr>
    </w:p>
    <w:p w14:paraId="1C6673B7" w14:textId="77777777" w:rsidR="00000000" w:rsidRDefault="003C26CA">
      <w:pPr>
        <w:pStyle w:val="ac"/>
        <w:rPr>
          <w:rFonts w:hint="cs"/>
          <w:b w:val="0"/>
          <w:bCs w:val="0"/>
          <w:u w:val="none"/>
          <w:rtl/>
        </w:rPr>
      </w:pPr>
    </w:p>
    <w:p w14:paraId="2171EFF3" w14:textId="77777777" w:rsidR="00000000" w:rsidRDefault="003C26CA">
      <w:pPr>
        <w:pStyle w:val="ac"/>
        <w:rPr>
          <w:b w:val="0"/>
          <w:bCs w:val="0"/>
          <w:u w:val="none"/>
          <w:rtl/>
        </w:rPr>
      </w:pPr>
    </w:p>
    <w:p w14:paraId="2B0F0729" w14:textId="77777777" w:rsidR="00000000" w:rsidRDefault="003C26CA">
      <w:pPr>
        <w:pStyle w:val="ac"/>
        <w:rPr>
          <w:rtl/>
        </w:rPr>
      </w:pPr>
      <w:r>
        <w:rPr>
          <w:rFonts w:hint="eastAsia"/>
          <w:rtl/>
        </w:rPr>
        <w:t>שאול</w:t>
      </w:r>
      <w:r>
        <w:rPr>
          <w:rtl/>
        </w:rPr>
        <w:t xml:space="preserve"> יהלום (מפד"ל):</w:t>
      </w:r>
    </w:p>
    <w:p w14:paraId="7A92671D" w14:textId="77777777" w:rsidR="00000000" w:rsidRDefault="003C26CA">
      <w:pPr>
        <w:pStyle w:val="a"/>
        <w:rPr>
          <w:rFonts w:hint="cs"/>
          <w:rtl/>
        </w:rPr>
      </w:pPr>
    </w:p>
    <w:p w14:paraId="5D8ABEB7" w14:textId="77777777" w:rsidR="00000000" w:rsidRDefault="003C26CA">
      <w:pPr>
        <w:pStyle w:val="a"/>
        <w:rPr>
          <w:rFonts w:hint="cs"/>
          <w:rtl/>
        </w:rPr>
      </w:pPr>
      <w:r>
        <w:rPr>
          <w:rFonts w:hint="cs"/>
          <w:rtl/>
        </w:rPr>
        <w:t>פתחו בית-ספר.</w:t>
      </w:r>
    </w:p>
    <w:p w14:paraId="2EC36400" w14:textId="77777777" w:rsidR="00000000" w:rsidRDefault="003C26CA">
      <w:pPr>
        <w:pStyle w:val="a"/>
        <w:rPr>
          <w:rFonts w:hint="cs"/>
          <w:rtl/>
        </w:rPr>
      </w:pPr>
    </w:p>
    <w:p w14:paraId="18E00E99" w14:textId="77777777" w:rsidR="00000000" w:rsidRDefault="003C26CA">
      <w:pPr>
        <w:pStyle w:val="SpeakerCon"/>
        <w:rPr>
          <w:rFonts w:hint="cs"/>
          <w:rtl/>
        </w:rPr>
      </w:pPr>
      <w:r>
        <w:rPr>
          <w:rFonts w:hint="cs"/>
          <w:rtl/>
        </w:rPr>
        <w:t>השר גדעון עזרא:</w:t>
      </w:r>
    </w:p>
    <w:p w14:paraId="669CB8B4" w14:textId="77777777" w:rsidR="00000000" w:rsidRDefault="003C26CA">
      <w:pPr>
        <w:pStyle w:val="a"/>
        <w:ind w:firstLine="0"/>
        <w:rPr>
          <w:rFonts w:hint="cs"/>
          <w:b/>
          <w:bCs/>
          <w:rtl/>
        </w:rPr>
      </w:pPr>
    </w:p>
    <w:p w14:paraId="2566C947" w14:textId="77777777" w:rsidR="00000000" w:rsidRDefault="003C26CA">
      <w:pPr>
        <w:pStyle w:val="a"/>
        <w:ind w:firstLine="0"/>
        <w:rPr>
          <w:rFonts w:hint="cs"/>
          <w:rtl/>
        </w:rPr>
      </w:pPr>
      <w:r>
        <w:rPr>
          <w:rFonts w:hint="cs"/>
          <w:b/>
          <w:bCs/>
          <w:rtl/>
        </w:rPr>
        <w:tab/>
      </w:r>
      <w:r>
        <w:rPr>
          <w:rFonts w:hint="cs"/>
          <w:rtl/>
        </w:rPr>
        <w:t xml:space="preserve">אני קורא לך: "העברת הטובין תיעשה רק באמצעות עובדים שהרשויות המקומיות הנ"ל מינו לצורך זה ואשר צוידו באישור מתאים" </w:t>
      </w:r>
      <w:r>
        <w:rPr>
          <w:rtl/>
        </w:rPr>
        <w:t>–</w:t>
      </w:r>
      <w:r>
        <w:rPr>
          <w:rFonts w:hint="cs"/>
          <w:rtl/>
        </w:rPr>
        <w:t xml:space="preserve"> וכאן יש ל</w:t>
      </w:r>
      <w:r>
        <w:rPr>
          <w:rFonts w:hint="cs"/>
          <w:rtl/>
        </w:rPr>
        <w:t xml:space="preserve">י גם שם האיש שיש לו האישור המתאים לעניין הזה, ואין פה שום מלה לא על מכרז ולא שום דבר, וזה שיקול דעת של סגן בכיר לחשב הכללי, ולשם הועברו ארבעת המבנים. </w:t>
      </w:r>
    </w:p>
    <w:p w14:paraId="7344743E" w14:textId="77777777" w:rsidR="00000000" w:rsidRDefault="003C26CA">
      <w:pPr>
        <w:pStyle w:val="a"/>
        <w:ind w:firstLine="0"/>
        <w:rPr>
          <w:rFonts w:hint="cs"/>
          <w:rtl/>
        </w:rPr>
      </w:pPr>
    </w:p>
    <w:p w14:paraId="242C6B5B" w14:textId="77777777" w:rsidR="00000000" w:rsidRDefault="003C26CA">
      <w:pPr>
        <w:pStyle w:val="a"/>
        <w:ind w:firstLine="0"/>
        <w:rPr>
          <w:rFonts w:hint="cs"/>
          <w:rtl/>
        </w:rPr>
      </w:pPr>
      <w:r>
        <w:rPr>
          <w:rFonts w:hint="cs"/>
          <w:rtl/>
        </w:rPr>
        <w:tab/>
        <w:t>לעצם העניין, אני מציע להסתפק בהודעתי. אני לא אתנגד גם להצעה אחרת. אני רק לא יודע אם כדאי להעסיק את עצמנ</w:t>
      </w:r>
      <w:r>
        <w:rPr>
          <w:rFonts w:hint="cs"/>
          <w:rtl/>
        </w:rPr>
        <w:t xml:space="preserve">ו בנושא שמטופל כדת וכדין. אני רוצה להגיע אתך להסכמה בעניין הזה. </w:t>
      </w:r>
    </w:p>
    <w:p w14:paraId="571F4D36" w14:textId="77777777" w:rsidR="00000000" w:rsidRDefault="003C26CA">
      <w:pPr>
        <w:pStyle w:val="a"/>
        <w:ind w:firstLine="0"/>
        <w:rPr>
          <w:rFonts w:hint="cs"/>
          <w:rtl/>
        </w:rPr>
      </w:pPr>
    </w:p>
    <w:p w14:paraId="66E1F193" w14:textId="77777777" w:rsidR="00000000" w:rsidRDefault="003C26CA">
      <w:pPr>
        <w:pStyle w:val="ac"/>
        <w:rPr>
          <w:rtl/>
        </w:rPr>
      </w:pPr>
      <w:r>
        <w:rPr>
          <w:rFonts w:hint="eastAsia"/>
          <w:rtl/>
        </w:rPr>
        <w:t>קולט</w:t>
      </w:r>
      <w:r>
        <w:rPr>
          <w:rtl/>
        </w:rPr>
        <w:t xml:space="preserve"> אביטל (העבודה-מימד):</w:t>
      </w:r>
    </w:p>
    <w:p w14:paraId="04FD6FE5" w14:textId="77777777" w:rsidR="00000000" w:rsidRDefault="003C26CA">
      <w:pPr>
        <w:pStyle w:val="a"/>
        <w:rPr>
          <w:rFonts w:hint="cs"/>
          <w:rtl/>
        </w:rPr>
      </w:pPr>
    </w:p>
    <w:p w14:paraId="09BA4F5B" w14:textId="77777777" w:rsidR="00000000" w:rsidRDefault="003C26CA">
      <w:pPr>
        <w:pStyle w:val="a"/>
        <w:rPr>
          <w:rFonts w:hint="cs"/>
          <w:rtl/>
        </w:rPr>
      </w:pPr>
      <w:r>
        <w:rPr>
          <w:rFonts w:hint="cs"/>
          <w:rtl/>
        </w:rPr>
        <w:t xml:space="preserve">אדוני השר, הבעיה היא שפה אתה לוקח פקיד במשרד ממשלתי ונותן לו את כל הסמכויות להחליט על עניין שהוא רכוש המדינה והוא גם עניין מאוד עדין, מאוד עדין, כי באמת משרד החוץ </w:t>
      </w:r>
      <w:r>
        <w:rPr>
          <w:rFonts w:hint="cs"/>
          <w:rtl/>
        </w:rPr>
        <w:t>לא צריך היום להסתבך עם כל מיני דברים.</w:t>
      </w:r>
    </w:p>
    <w:p w14:paraId="4B82FB26" w14:textId="77777777" w:rsidR="00000000" w:rsidRDefault="003C26CA">
      <w:pPr>
        <w:pStyle w:val="a"/>
        <w:rPr>
          <w:rFonts w:hint="cs"/>
          <w:rtl/>
        </w:rPr>
      </w:pPr>
    </w:p>
    <w:p w14:paraId="7AE9B745" w14:textId="77777777" w:rsidR="00000000" w:rsidRDefault="003C26CA">
      <w:pPr>
        <w:pStyle w:val="SpeakerCon"/>
        <w:rPr>
          <w:rFonts w:hint="cs"/>
          <w:rtl/>
        </w:rPr>
      </w:pPr>
      <w:r>
        <w:rPr>
          <w:rFonts w:hint="cs"/>
          <w:rtl/>
        </w:rPr>
        <w:t>השר גדעון עזרא:</w:t>
      </w:r>
    </w:p>
    <w:p w14:paraId="7328C36E" w14:textId="77777777" w:rsidR="00000000" w:rsidRDefault="003C26CA">
      <w:pPr>
        <w:pStyle w:val="a"/>
        <w:ind w:firstLine="0"/>
        <w:rPr>
          <w:rFonts w:hint="cs"/>
          <w:b/>
          <w:bCs/>
          <w:rtl/>
        </w:rPr>
      </w:pPr>
    </w:p>
    <w:p w14:paraId="7DDE4C6B" w14:textId="77777777" w:rsidR="00000000" w:rsidRDefault="003C26CA">
      <w:pPr>
        <w:pStyle w:val="a"/>
        <w:ind w:firstLine="0"/>
        <w:rPr>
          <w:rFonts w:hint="cs"/>
          <w:rtl/>
        </w:rPr>
      </w:pPr>
      <w:r>
        <w:rPr>
          <w:rFonts w:hint="cs"/>
          <w:b/>
          <w:bCs/>
          <w:rtl/>
        </w:rPr>
        <w:tab/>
      </w:r>
      <w:r>
        <w:rPr>
          <w:rFonts w:hint="cs"/>
          <w:rtl/>
        </w:rPr>
        <w:t>לא, לא, זה מינהל הדיור הממשלתי, בכלל לא משרד החוץ.</w:t>
      </w:r>
    </w:p>
    <w:p w14:paraId="54268FA5" w14:textId="77777777" w:rsidR="00000000" w:rsidRDefault="003C26CA">
      <w:pPr>
        <w:pStyle w:val="a"/>
        <w:ind w:firstLine="0"/>
        <w:rPr>
          <w:rFonts w:hint="cs"/>
          <w:rtl/>
        </w:rPr>
      </w:pPr>
    </w:p>
    <w:p w14:paraId="666180A2" w14:textId="77777777" w:rsidR="00000000" w:rsidRDefault="003C26CA">
      <w:pPr>
        <w:pStyle w:val="ac"/>
        <w:rPr>
          <w:rtl/>
        </w:rPr>
      </w:pPr>
      <w:r>
        <w:rPr>
          <w:rFonts w:hint="eastAsia"/>
          <w:rtl/>
        </w:rPr>
        <w:t>קולט</w:t>
      </w:r>
      <w:r>
        <w:rPr>
          <w:rtl/>
        </w:rPr>
        <w:t xml:space="preserve"> אביטל (העבודה-מימד):</w:t>
      </w:r>
    </w:p>
    <w:p w14:paraId="4590C2EF" w14:textId="77777777" w:rsidR="00000000" w:rsidRDefault="003C26CA">
      <w:pPr>
        <w:pStyle w:val="a"/>
        <w:rPr>
          <w:rFonts w:hint="cs"/>
          <w:rtl/>
        </w:rPr>
      </w:pPr>
    </w:p>
    <w:p w14:paraId="5D931CDF" w14:textId="77777777" w:rsidR="00000000" w:rsidRDefault="003C26CA">
      <w:pPr>
        <w:pStyle w:val="a"/>
        <w:rPr>
          <w:rFonts w:hint="cs"/>
          <w:rtl/>
        </w:rPr>
      </w:pPr>
      <w:r>
        <w:rPr>
          <w:rFonts w:hint="cs"/>
          <w:rtl/>
        </w:rPr>
        <w:t>לא משרד החוץ, פקיד באוצר.</w:t>
      </w:r>
    </w:p>
    <w:p w14:paraId="6FC76CE0" w14:textId="77777777" w:rsidR="00000000" w:rsidRDefault="003C26CA">
      <w:pPr>
        <w:pStyle w:val="a"/>
        <w:rPr>
          <w:rFonts w:hint="cs"/>
          <w:rtl/>
        </w:rPr>
      </w:pPr>
    </w:p>
    <w:p w14:paraId="50A8D3B9" w14:textId="77777777" w:rsidR="00000000" w:rsidRDefault="003C26CA">
      <w:pPr>
        <w:pStyle w:val="SpeakerCon"/>
        <w:rPr>
          <w:rFonts w:hint="cs"/>
          <w:rtl/>
        </w:rPr>
      </w:pPr>
      <w:r>
        <w:rPr>
          <w:rFonts w:hint="cs"/>
          <w:rtl/>
        </w:rPr>
        <w:t>השר גדעון עזרא:</w:t>
      </w:r>
    </w:p>
    <w:p w14:paraId="77CF2DE8" w14:textId="77777777" w:rsidR="00000000" w:rsidRDefault="003C26CA">
      <w:pPr>
        <w:pStyle w:val="a"/>
        <w:ind w:firstLine="0"/>
        <w:rPr>
          <w:rFonts w:hint="cs"/>
          <w:rtl/>
        </w:rPr>
      </w:pPr>
    </w:p>
    <w:p w14:paraId="622104FB" w14:textId="77777777" w:rsidR="00000000" w:rsidRDefault="003C26CA">
      <w:pPr>
        <w:pStyle w:val="a"/>
        <w:ind w:firstLine="0"/>
        <w:rPr>
          <w:rFonts w:hint="cs"/>
          <w:rtl/>
        </w:rPr>
      </w:pPr>
      <w:r>
        <w:rPr>
          <w:rFonts w:hint="cs"/>
          <w:rtl/>
        </w:rPr>
        <w:tab/>
        <w:t>אני אומר, שנתנו את הסמכות לאיש הזה, והוא החליט כפי שהחליט בעניין הזה לפי שי</w:t>
      </w:r>
      <w:r>
        <w:rPr>
          <w:rFonts w:hint="cs"/>
          <w:rtl/>
        </w:rPr>
        <w:t>קול דעתו המותרת. זה נעשה בהתאם לכללים.</w:t>
      </w:r>
    </w:p>
    <w:p w14:paraId="27C8FA03" w14:textId="77777777" w:rsidR="00000000" w:rsidRDefault="003C26CA">
      <w:pPr>
        <w:pStyle w:val="a"/>
        <w:ind w:firstLine="0"/>
        <w:rPr>
          <w:rFonts w:hint="cs"/>
          <w:rtl/>
        </w:rPr>
      </w:pPr>
    </w:p>
    <w:p w14:paraId="642BFCFC" w14:textId="77777777" w:rsidR="00000000" w:rsidRDefault="003C26CA">
      <w:pPr>
        <w:pStyle w:val="ac"/>
        <w:rPr>
          <w:rtl/>
        </w:rPr>
      </w:pPr>
      <w:r>
        <w:rPr>
          <w:rFonts w:hint="eastAsia"/>
          <w:rtl/>
        </w:rPr>
        <w:t>קולט</w:t>
      </w:r>
      <w:r>
        <w:rPr>
          <w:rtl/>
        </w:rPr>
        <w:t xml:space="preserve"> אביטל (העבודה-מימד):</w:t>
      </w:r>
    </w:p>
    <w:p w14:paraId="06953CB9" w14:textId="77777777" w:rsidR="00000000" w:rsidRDefault="003C26CA">
      <w:pPr>
        <w:pStyle w:val="a"/>
        <w:rPr>
          <w:rFonts w:hint="cs"/>
          <w:rtl/>
        </w:rPr>
      </w:pPr>
    </w:p>
    <w:p w14:paraId="26472B46" w14:textId="77777777" w:rsidR="00000000" w:rsidRDefault="003C26CA">
      <w:pPr>
        <w:pStyle w:val="a"/>
        <w:rPr>
          <w:rFonts w:hint="cs"/>
          <w:rtl/>
        </w:rPr>
      </w:pPr>
      <w:r>
        <w:rPr>
          <w:rFonts w:hint="cs"/>
          <w:rtl/>
        </w:rPr>
        <w:t xml:space="preserve">אני מציעה להעביר את ההצעה לוועדה לענייני ביקורת המדינה. </w:t>
      </w:r>
    </w:p>
    <w:p w14:paraId="1353DA66" w14:textId="77777777" w:rsidR="00000000" w:rsidRDefault="003C26CA">
      <w:pPr>
        <w:pStyle w:val="SpeakerCon"/>
        <w:rPr>
          <w:rtl/>
        </w:rPr>
      </w:pPr>
    </w:p>
    <w:p w14:paraId="12EE36DA" w14:textId="77777777" w:rsidR="00000000" w:rsidRDefault="003C26CA">
      <w:pPr>
        <w:pStyle w:val="SpeakerCon"/>
        <w:rPr>
          <w:rFonts w:hint="cs"/>
          <w:rtl/>
        </w:rPr>
      </w:pPr>
      <w:r>
        <w:rPr>
          <w:rFonts w:hint="cs"/>
          <w:rtl/>
        </w:rPr>
        <w:t>השר גדעון עזרא:</w:t>
      </w:r>
    </w:p>
    <w:p w14:paraId="57BAFAB9" w14:textId="77777777" w:rsidR="00000000" w:rsidRDefault="003C26CA">
      <w:pPr>
        <w:pStyle w:val="a"/>
        <w:ind w:firstLine="0"/>
        <w:rPr>
          <w:rFonts w:hint="cs"/>
          <w:rtl/>
        </w:rPr>
      </w:pPr>
    </w:p>
    <w:p w14:paraId="3B316785" w14:textId="77777777" w:rsidR="00000000" w:rsidRDefault="003C26CA">
      <w:pPr>
        <w:pStyle w:val="a"/>
        <w:ind w:firstLine="0"/>
        <w:rPr>
          <w:rFonts w:hint="cs"/>
          <w:rtl/>
        </w:rPr>
      </w:pPr>
      <w:r>
        <w:rPr>
          <w:rFonts w:hint="cs"/>
          <w:rtl/>
        </w:rPr>
        <w:tab/>
        <w:t>אני חושב שצריך להעביר את ההצעה לדיון בוועדת הכספים, מאחר שמינהל הדיור שייך למשרד האוצר. מאחר שיש חילוקי דעות ביני</w:t>
      </w:r>
      <w:r>
        <w:rPr>
          <w:rFonts w:hint="cs"/>
          <w:rtl/>
        </w:rPr>
        <w:t xml:space="preserve">נו, ועדת הכנסת תקבע. תודה. </w:t>
      </w:r>
    </w:p>
    <w:p w14:paraId="715D2AC3" w14:textId="77777777" w:rsidR="00000000" w:rsidRDefault="003C26CA">
      <w:pPr>
        <w:pStyle w:val="a"/>
        <w:ind w:firstLine="0"/>
        <w:rPr>
          <w:rFonts w:hint="cs"/>
          <w:rtl/>
        </w:rPr>
      </w:pPr>
    </w:p>
    <w:p w14:paraId="1E3E65B1" w14:textId="77777777" w:rsidR="00000000" w:rsidRDefault="003C26CA">
      <w:pPr>
        <w:pStyle w:val="ad"/>
        <w:rPr>
          <w:rtl/>
        </w:rPr>
      </w:pPr>
      <w:r>
        <w:rPr>
          <w:rtl/>
        </w:rPr>
        <w:t>היו"ר משה כחלון:</w:t>
      </w:r>
    </w:p>
    <w:p w14:paraId="5ACFEBAD" w14:textId="77777777" w:rsidR="00000000" w:rsidRDefault="003C26CA">
      <w:pPr>
        <w:pStyle w:val="a"/>
        <w:rPr>
          <w:rtl/>
        </w:rPr>
      </w:pPr>
    </w:p>
    <w:p w14:paraId="75912469" w14:textId="77777777" w:rsidR="00000000" w:rsidRDefault="003C26CA">
      <w:pPr>
        <w:pStyle w:val="a"/>
        <w:rPr>
          <w:rFonts w:hint="cs"/>
          <w:rtl/>
        </w:rPr>
      </w:pPr>
      <w:r>
        <w:rPr>
          <w:rFonts w:hint="cs"/>
          <w:rtl/>
        </w:rPr>
        <w:t>בעקבות חילוקי הדעות שבין המציעה לשר המשיב תועבר ההצעה לוועדת הכנסת, והיא תקבע לאיזו ועדה תועבר ההצעה.</w:t>
      </w:r>
    </w:p>
    <w:p w14:paraId="5C2EC4CE" w14:textId="77777777" w:rsidR="00000000" w:rsidRDefault="003C26CA">
      <w:pPr>
        <w:pStyle w:val="a"/>
        <w:rPr>
          <w:rFonts w:hint="cs"/>
          <w:rtl/>
        </w:rPr>
      </w:pPr>
    </w:p>
    <w:p w14:paraId="09410C00" w14:textId="77777777" w:rsidR="00000000" w:rsidRDefault="003C26CA">
      <w:pPr>
        <w:pStyle w:val="ac"/>
        <w:rPr>
          <w:rtl/>
        </w:rPr>
      </w:pPr>
      <w:r>
        <w:rPr>
          <w:rFonts w:hint="eastAsia"/>
          <w:rtl/>
        </w:rPr>
        <w:t>שאול</w:t>
      </w:r>
      <w:r>
        <w:rPr>
          <w:rtl/>
        </w:rPr>
        <w:t xml:space="preserve"> יהלום (מפד"ל):</w:t>
      </w:r>
    </w:p>
    <w:p w14:paraId="1F760477" w14:textId="77777777" w:rsidR="00000000" w:rsidRDefault="003C26CA">
      <w:pPr>
        <w:pStyle w:val="a"/>
        <w:rPr>
          <w:rFonts w:hint="cs"/>
          <w:rtl/>
        </w:rPr>
      </w:pPr>
    </w:p>
    <w:p w14:paraId="0D960002" w14:textId="77777777" w:rsidR="00000000" w:rsidRDefault="003C26CA">
      <w:pPr>
        <w:pStyle w:val="a"/>
        <w:rPr>
          <w:rFonts w:hint="cs"/>
          <w:rtl/>
        </w:rPr>
      </w:pPr>
      <w:r>
        <w:rPr>
          <w:rFonts w:hint="cs"/>
          <w:rtl/>
        </w:rPr>
        <w:t>אלא אם חברת הכנסת אביטל מוכנה להעביר לוועדת הכספים.</w:t>
      </w:r>
    </w:p>
    <w:p w14:paraId="4E8AF7BC" w14:textId="77777777" w:rsidR="00000000" w:rsidRDefault="003C26CA">
      <w:pPr>
        <w:pStyle w:val="a"/>
        <w:rPr>
          <w:rFonts w:hint="cs"/>
          <w:rtl/>
        </w:rPr>
      </w:pPr>
    </w:p>
    <w:p w14:paraId="444ECB2D" w14:textId="77777777" w:rsidR="00000000" w:rsidRDefault="003C26CA">
      <w:pPr>
        <w:pStyle w:val="ac"/>
        <w:rPr>
          <w:rtl/>
        </w:rPr>
      </w:pPr>
      <w:r>
        <w:rPr>
          <w:rFonts w:hint="eastAsia"/>
          <w:rtl/>
        </w:rPr>
        <w:t>קולט</w:t>
      </w:r>
      <w:r>
        <w:rPr>
          <w:rtl/>
        </w:rPr>
        <w:t xml:space="preserve"> אביטל (העבודה-מימד):</w:t>
      </w:r>
    </w:p>
    <w:p w14:paraId="1DD55C0F" w14:textId="77777777" w:rsidR="00000000" w:rsidRDefault="003C26CA">
      <w:pPr>
        <w:pStyle w:val="a"/>
        <w:rPr>
          <w:rFonts w:hint="cs"/>
          <w:rtl/>
        </w:rPr>
      </w:pPr>
    </w:p>
    <w:p w14:paraId="1D3975B5" w14:textId="77777777" w:rsidR="00000000" w:rsidRDefault="003C26CA">
      <w:pPr>
        <w:pStyle w:val="a"/>
        <w:rPr>
          <w:rFonts w:hint="cs"/>
          <w:rtl/>
        </w:rPr>
      </w:pPr>
      <w:r>
        <w:rPr>
          <w:rFonts w:hint="cs"/>
          <w:rtl/>
        </w:rPr>
        <w:t>אני מ</w:t>
      </w:r>
      <w:r>
        <w:rPr>
          <w:rFonts w:hint="cs"/>
          <w:rtl/>
        </w:rPr>
        <w:t xml:space="preserve">עדיפה את הוועדה לביקורת המדינה. ועדת הכנסת תחליט. </w:t>
      </w:r>
    </w:p>
    <w:p w14:paraId="40655474" w14:textId="77777777" w:rsidR="00000000" w:rsidRDefault="003C26CA">
      <w:pPr>
        <w:pStyle w:val="a"/>
        <w:rPr>
          <w:rFonts w:hint="cs"/>
          <w:rtl/>
        </w:rPr>
      </w:pPr>
    </w:p>
    <w:p w14:paraId="0A65CCB9" w14:textId="77777777" w:rsidR="00000000" w:rsidRDefault="003C26CA">
      <w:pPr>
        <w:pStyle w:val="SpeakerCon"/>
        <w:rPr>
          <w:rFonts w:hint="cs"/>
          <w:rtl/>
        </w:rPr>
      </w:pPr>
      <w:r>
        <w:rPr>
          <w:rFonts w:hint="cs"/>
          <w:rtl/>
        </w:rPr>
        <w:t>השר גדעון עזרא:</w:t>
      </w:r>
    </w:p>
    <w:p w14:paraId="7E6B7BDE" w14:textId="77777777" w:rsidR="00000000" w:rsidRDefault="003C26CA">
      <w:pPr>
        <w:pStyle w:val="a"/>
        <w:ind w:firstLine="0"/>
        <w:rPr>
          <w:rFonts w:hint="cs"/>
          <w:b/>
          <w:bCs/>
          <w:rtl/>
        </w:rPr>
      </w:pPr>
    </w:p>
    <w:p w14:paraId="7C7BE95C" w14:textId="77777777" w:rsidR="00000000" w:rsidRDefault="003C26CA">
      <w:pPr>
        <w:pStyle w:val="a"/>
        <w:ind w:firstLine="0"/>
        <w:rPr>
          <w:rFonts w:hint="cs"/>
          <w:rtl/>
        </w:rPr>
      </w:pPr>
      <w:r>
        <w:rPr>
          <w:rFonts w:hint="cs"/>
          <w:b/>
          <w:bCs/>
          <w:rtl/>
        </w:rPr>
        <w:tab/>
      </w:r>
      <w:r>
        <w:rPr>
          <w:rFonts w:hint="cs"/>
          <w:rtl/>
        </w:rPr>
        <w:t>את מחליטה מראש שיש פה דבר שהוא לא ישר?</w:t>
      </w:r>
    </w:p>
    <w:p w14:paraId="38B4560C" w14:textId="77777777" w:rsidR="00000000" w:rsidRDefault="003C26CA">
      <w:pPr>
        <w:pStyle w:val="a"/>
        <w:ind w:firstLine="0"/>
        <w:rPr>
          <w:rFonts w:hint="cs"/>
          <w:rtl/>
        </w:rPr>
      </w:pPr>
    </w:p>
    <w:p w14:paraId="7955EC4A" w14:textId="77777777" w:rsidR="00000000" w:rsidRDefault="003C26CA">
      <w:pPr>
        <w:pStyle w:val="ad"/>
        <w:rPr>
          <w:rtl/>
        </w:rPr>
      </w:pPr>
      <w:r>
        <w:rPr>
          <w:rtl/>
        </w:rPr>
        <w:t>היו"ר משה כחלון:</w:t>
      </w:r>
    </w:p>
    <w:p w14:paraId="7056BC3B" w14:textId="77777777" w:rsidR="00000000" w:rsidRDefault="003C26CA">
      <w:pPr>
        <w:pStyle w:val="a"/>
        <w:rPr>
          <w:rtl/>
        </w:rPr>
      </w:pPr>
    </w:p>
    <w:p w14:paraId="4A800C42" w14:textId="77777777" w:rsidR="00000000" w:rsidRDefault="003C26CA">
      <w:pPr>
        <w:pStyle w:val="a"/>
        <w:rPr>
          <w:rFonts w:hint="cs"/>
          <w:rtl/>
        </w:rPr>
      </w:pPr>
      <w:r>
        <w:rPr>
          <w:rFonts w:hint="cs"/>
          <w:rtl/>
        </w:rPr>
        <w:t>אנחנו עוברים להצבעה. מי שבעד, מצביע בעד העברת ההצעה לוועדת הכנסת שתקבע לאיזו ועדה להעביר את ההצעה; מי שמצביע נגד, מצביע בעד הסרת</w:t>
      </w:r>
      <w:r>
        <w:rPr>
          <w:rFonts w:hint="cs"/>
          <w:rtl/>
        </w:rPr>
        <w:t xml:space="preserve"> הנושא מסדר-היום.  נא להצביע.</w:t>
      </w:r>
    </w:p>
    <w:p w14:paraId="2D631E50" w14:textId="77777777" w:rsidR="00000000" w:rsidRDefault="003C26CA">
      <w:pPr>
        <w:pStyle w:val="a"/>
        <w:rPr>
          <w:rFonts w:hint="cs"/>
          <w:rtl/>
        </w:rPr>
      </w:pPr>
    </w:p>
    <w:p w14:paraId="4E8EB0D6" w14:textId="77777777" w:rsidR="00000000" w:rsidRDefault="003C26CA">
      <w:pPr>
        <w:pStyle w:val="a7"/>
        <w:bidi/>
        <w:rPr>
          <w:rFonts w:hint="cs"/>
          <w:rtl/>
        </w:rPr>
      </w:pPr>
      <w:r>
        <w:rPr>
          <w:rFonts w:hint="cs"/>
          <w:rtl/>
        </w:rPr>
        <w:t>הצבעה מס' 14</w:t>
      </w:r>
    </w:p>
    <w:p w14:paraId="5322F069" w14:textId="77777777" w:rsidR="00000000" w:rsidRDefault="003C26CA">
      <w:pPr>
        <w:pStyle w:val="a"/>
        <w:rPr>
          <w:rFonts w:hint="cs"/>
          <w:rtl/>
        </w:rPr>
      </w:pPr>
    </w:p>
    <w:p w14:paraId="7E6DD0D8" w14:textId="77777777" w:rsidR="00000000" w:rsidRDefault="003C26CA">
      <w:pPr>
        <w:pStyle w:val="a8"/>
        <w:bidi/>
        <w:rPr>
          <w:rFonts w:hint="cs"/>
          <w:rtl/>
        </w:rPr>
      </w:pPr>
      <w:r>
        <w:rPr>
          <w:rFonts w:hint="cs"/>
          <w:rtl/>
        </w:rPr>
        <w:t xml:space="preserve">בעד ההצעה להעביר את הנושא לוועדה </w:t>
      </w:r>
      <w:r>
        <w:rPr>
          <w:rtl/>
        </w:rPr>
        <w:t>–</w:t>
      </w:r>
      <w:r>
        <w:rPr>
          <w:rFonts w:hint="cs"/>
          <w:rtl/>
        </w:rPr>
        <w:t xml:space="preserve"> 8</w:t>
      </w:r>
    </w:p>
    <w:p w14:paraId="55F1F377" w14:textId="77777777" w:rsidR="00000000" w:rsidRDefault="003C26CA">
      <w:pPr>
        <w:pStyle w:val="a8"/>
        <w:bidi/>
        <w:rPr>
          <w:rFonts w:hint="cs"/>
          <w:rtl/>
        </w:rPr>
      </w:pPr>
      <w:r>
        <w:rPr>
          <w:rFonts w:hint="cs"/>
          <w:rtl/>
        </w:rPr>
        <w:t xml:space="preserve">נגד </w:t>
      </w:r>
      <w:r>
        <w:rPr>
          <w:rtl/>
        </w:rPr>
        <w:t>–</w:t>
      </w:r>
      <w:r>
        <w:rPr>
          <w:rFonts w:hint="cs"/>
          <w:rtl/>
        </w:rPr>
        <w:t xml:space="preserve"> אין</w:t>
      </w:r>
    </w:p>
    <w:p w14:paraId="3E1605F4" w14:textId="77777777" w:rsidR="00000000" w:rsidRDefault="003C26CA">
      <w:pPr>
        <w:pStyle w:val="a8"/>
        <w:bidi/>
        <w:rPr>
          <w:rFonts w:hint="cs"/>
          <w:rtl/>
        </w:rPr>
      </w:pPr>
      <w:r>
        <w:rPr>
          <w:rFonts w:hint="cs"/>
          <w:rtl/>
        </w:rPr>
        <w:t xml:space="preserve">נמנעים </w:t>
      </w:r>
      <w:r>
        <w:rPr>
          <w:rtl/>
        </w:rPr>
        <w:t>–</w:t>
      </w:r>
      <w:r>
        <w:rPr>
          <w:rFonts w:hint="cs"/>
          <w:rtl/>
        </w:rPr>
        <w:t xml:space="preserve"> אין</w:t>
      </w:r>
    </w:p>
    <w:p w14:paraId="6DEF46CB" w14:textId="77777777" w:rsidR="00000000" w:rsidRDefault="003C26CA">
      <w:pPr>
        <w:pStyle w:val="a9"/>
        <w:bidi/>
        <w:rPr>
          <w:rFonts w:hint="cs"/>
          <w:rtl/>
        </w:rPr>
      </w:pPr>
      <w:r>
        <w:rPr>
          <w:rFonts w:hint="cs"/>
          <w:rtl/>
        </w:rPr>
        <w:t>ההצעה להעביר את הנושא לוועדה שתקבע ועדת הכנסת נתקבלה.</w:t>
      </w:r>
    </w:p>
    <w:p w14:paraId="0F7BBBD5" w14:textId="77777777" w:rsidR="00000000" w:rsidRDefault="003C26CA">
      <w:pPr>
        <w:pStyle w:val="a"/>
        <w:jc w:val="center"/>
        <w:rPr>
          <w:rFonts w:hint="cs"/>
          <w:rtl/>
        </w:rPr>
      </w:pPr>
    </w:p>
    <w:p w14:paraId="18E18504" w14:textId="77777777" w:rsidR="00000000" w:rsidRDefault="003C26CA">
      <w:pPr>
        <w:pStyle w:val="ad"/>
        <w:rPr>
          <w:rtl/>
        </w:rPr>
      </w:pPr>
      <w:r>
        <w:rPr>
          <w:rtl/>
        </w:rPr>
        <w:t>היו"ר משה כחלון:</w:t>
      </w:r>
    </w:p>
    <w:p w14:paraId="1EB8AB7E" w14:textId="77777777" w:rsidR="00000000" w:rsidRDefault="003C26CA">
      <w:pPr>
        <w:pStyle w:val="a"/>
        <w:rPr>
          <w:rtl/>
        </w:rPr>
      </w:pPr>
    </w:p>
    <w:p w14:paraId="2D97CDBA" w14:textId="77777777" w:rsidR="00000000" w:rsidRDefault="003C26CA">
      <w:pPr>
        <w:pStyle w:val="a"/>
        <w:rPr>
          <w:rFonts w:hint="cs"/>
          <w:rtl/>
        </w:rPr>
      </w:pPr>
      <w:r>
        <w:rPr>
          <w:rFonts w:hint="cs"/>
          <w:rtl/>
        </w:rPr>
        <w:t xml:space="preserve">שמונה בעד, אין מתנגדים ואין נמנעים. ההצעה תועבר לוועדת הכנסת שתקבע לאיזו ועדה </w:t>
      </w:r>
      <w:r>
        <w:rPr>
          <w:rFonts w:hint="cs"/>
          <w:rtl/>
        </w:rPr>
        <w:t>להעבירה.</w:t>
      </w:r>
    </w:p>
    <w:p w14:paraId="33BC20F4" w14:textId="77777777" w:rsidR="00000000" w:rsidRDefault="003C26CA">
      <w:pPr>
        <w:pStyle w:val="Subject"/>
        <w:rPr>
          <w:rFonts w:hint="cs"/>
          <w:rtl/>
        </w:rPr>
      </w:pPr>
    </w:p>
    <w:p w14:paraId="5348F5F3" w14:textId="77777777" w:rsidR="00000000" w:rsidRDefault="003C26CA">
      <w:pPr>
        <w:pStyle w:val="a"/>
        <w:rPr>
          <w:rFonts w:hint="cs"/>
          <w:rtl/>
        </w:rPr>
      </w:pPr>
    </w:p>
    <w:p w14:paraId="311045CB" w14:textId="77777777" w:rsidR="00000000" w:rsidRDefault="003C26CA">
      <w:pPr>
        <w:pStyle w:val="a"/>
        <w:rPr>
          <w:rFonts w:hint="cs"/>
          <w:rtl/>
        </w:rPr>
      </w:pPr>
    </w:p>
    <w:p w14:paraId="58524068" w14:textId="77777777" w:rsidR="00000000" w:rsidRDefault="003C26CA">
      <w:pPr>
        <w:pStyle w:val="Subject"/>
        <w:rPr>
          <w:rFonts w:hint="cs"/>
          <w:rtl/>
        </w:rPr>
      </w:pPr>
      <w:r>
        <w:rPr>
          <w:rFonts w:hint="cs"/>
          <w:rtl/>
        </w:rPr>
        <w:t>הצעות לסדר-היום</w:t>
      </w:r>
    </w:p>
    <w:p w14:paraId="667DB071" w14:textId="77777777" w:rsidR="00000000" w:rsidRDefault="003C26CA">
      <w:pPr>
        <w:pStyle w:val="Subject"/>
        <w:rPr>
          <w:rFonts w:hint="cs"/>
          <w:rtl/>
        </w:rPr>
      </w:pPr>
      <w:r>
        <w:rPr>
          <w:rFonts w:hint="cs"/>
          <w:rtl/>
        </w:rPr>
        <w:t>כוונת הממשלה להקים קזינו באילת ובמצפה-רמון</w:t>
      </w:r>
    </w:p>
    <w:p w14:paraId="7EE6D702" w14:textId="77777777" w:rsidR="00000000" w:rsidRDefault="003C26CA">
      <w:pPr>
        <w:pStyle w:val="a"/>
        <w:rPr>
          <w:rFonts w:hint="cs"/>
          <w:rtl/>
        </w:rPr>
      </w:pPr>
    </w:p>
    <w:p w14:paraId="78D36082" w14:textId="77777777" w:rsidR="00000000" w:rsidRDefault="003C26CA">
      <w:pPr>
        <w:pStyle w:val="ad"/>
        <w:rPr>
          <w:rtl/>
        </w:rPr>
      </w:pPr>
      <w:r>
        <w:rPr>
          <w:rtl/>
        </w:rPr>
        <w:t>היו"ר משה כחלון:</w:t>
      </w:r>
    </w:p>
    <w:p w14:paraId="602A53EF" w14:textId="77777777" w:rsidR="00000000" w:rsidRDefault="003C26CA">
      <w:pPr>
        <w:pStyle w:val="a"/>
        <w:rPr>
          <w:rtl/>
        </w:rPr>
      </w:pPr>
    </w:p>
    <w:p w14:paraId="52E2E9A4" w14:textId="77777777" w:rsidR="00000000" w:rsidRDefault="003C26CA">
      <w:pPr>
        <w:pStyle w:val="a"/>
        <w:rPr>
          <w:rFonts w:hint="cs"/>
          <w:rtl/>
        </w:rPr>
      </w:pPr>
      <w:r>
        <w:rPr>
          <w:rFonts w:hint="cs"/>
          <w:rtl/>
        </w:rPr>
        <w:t>חברי הכנסת, אנחנו עוברים להצעות  לסדר-היום מס' 574, 608, 614 ו=639: כוונת הממשלה להקים קזינו באילת ובמצפה-רמון - מאת חברי הכנסת שאול יהלום, יצחק כהן, אהוד רצאבי ואנוכ</w:t>
      </w:r>
      <w:r>
        <w:rPr>
          <w:rFonts w:hint="cs"/>
          <w:rtl/>
        </w:rPr>
        <w:t xml:space="preserve">י. חבר הכנסת שאול יהלום, בבקשה. </w:t>
      </w:r>
    </w:p>
    <w:p w14:paraId="662A0F0B" w14:textId="77777777" w:rsidR="00000000" w:rsidRDefault="003C26CA">
      <w:pPr>
        <w:pStyle w:val="a"/>
        <w:rPr>
          <w:rFonts w:hint="cs"/>
          <w:rtl/>
        </w:rPr>
      </w:pPr>
    </w:p>
    <w:p w14:paraId="76900A5C" w14:textId="77777777" w:rsidR="00000000" w:rsidRDefault="003C26CA">
      <w:pPr>
        <w:pStyle w:val="Speaker"/>
        <w:rPr>
          <w:rtl/>
        </w:rPr>
      </w:pPr>
      <w:bookmarkStart w:id="391" w:name="FS000000524T11_06_2003_18_27_48"/>
      <w:bookmarkEnd w:id="391"/>
      <w:r>
        <w:rPr>
          <w:rFonts w:hint="eastAsia"/>
          <w:rtl/>
        </w:rPr>
        <w:t>שאול</w:t>
      </w:r>
      <w:r>
        <w:rPr>
          <w:rtl/>
        </w:rPr>
        <w:t xml:space="preserve"> יהלום (מפד"ל):</w:t>
      </w:r>
    </w:p>
    <w:p w14:paraId="0EEA64CF" w14:textId="77777777" w:rsidR="00000000" w:rsidRDefault="003C26CA">
      <w:pPr>
        <w:pStyle w:val="a"/>
        <w:rPr>
          <w:rFonts w:hint="cs"/>
          <w:rtl/>
        </w:rPr>
      </w:pPr>
    </w:p>
    <w:p w14:paraId="512A1691" w14:textId="77777777" w:rsidR="00000000" w:rsidRDefault="003C26CA">
      <w:pPr>
        <w:pStyle w:val="a"/>
        <w:rPr>
          <w:rFonts w:hint="cs"/>
          <w:rtl/>
        </w:rPr>
      </w:pPr>
      <w:r>
        <w:rPr>
          <w:rFonts w:hint="cs"/>
          <w:rtl/>
        </w:rPr>
        <w:t xml:space="preserve"> אדוני היושב-ראש, אנשים שפתחו את העיתונים לפני שבוע, אני חושב שקצת נדהמו: "במשרד ראש הממשלה נשלמה לאחרונה הכנתה של תוכנית מפורטת להקמת שלושה בתי-קזינו בישראל. מנכ"ל המשרד, אביגדור יצחקי, אמור להציג את </w:t>
      </w:r>
      <w:r>
        <w:rPr>
          <w:rFonts w:hint="cs"/>
          <w:rtl/>
        </w:rPr>
        <w:t>התוכנית לאישורו של ראש הממשלה בשבועות הקרובים. בינתיים מעריכים במשרד ראש הממשלה ובמשרד האוצר כי הנסיבות הפוליטיות הנוכחיות הן חלון הזדמנויות פוליטי שיאפשר אישור הקמת קזינו".</w:t>
      </w:r>
    </w:p>
    <w:p w14:paraId="56B08973" w14:textId="77777777" w:rsidR="00000000" w:rsidRDefault="003C26CA">
      <w:pPr>
        <w:pStyle w:val="a"/>
        <w:rPr>
          <w:rFonts w:hint="cs"/>
          <w:rtl/>
        </w:rPr>
      </w:pPr>
    </w:p>
    <w:p w14:paraId="4D95D346" w14:textId="77777777" w:rsidR="00000000" w:rsidRDefault="003C26CA">
      <w:pPr>
        <w:pStyle w:val="a"/>
        <w:rPr>
          <w:rFonts w:hint="cs"/>
          <w:rtl/>
        </w:rPr>
      </w:pPr>
      <w:r>
        <w:rPr>
          <w:rFonts w:hint="cs"/>
          <w:rtl/>
        </w:rPr>
        <w:t>עכשיו, אדוני היושב-ראש, נראה. על-פי התוכנית, המדינה תקים שלושה בתי-קזינו - אחד בא</w:t>
      </w:r>
      <w:r>
        <w:rPr>
          <w:rFonts w:hint="cs"/>
          <w:rtl/>
        </w:rPr>
        <w:t xml:space="preserve">ילת ושניים בנגב. בתי-הקזינו ינוהלו על-ידי מפעל הפיס, ותהיה כאן תוכנית ממשלתית ומפעיל ממשלתי. מכספי הקזינו </w:t>
      </w:r>
      <w:r>
        <w:rPr>
          <w:rtl/>
        </w:rPr>
        <w:t>–</w:t>
      </w:r>
      <w:r>
        <w:rPr>
          <w:rFonts w:hint="cs"/>
          <w:rtl/>
        </w:rPr>
        <w:t xml:space="preserve"> מעניין מאוד </w:t>
      </w:r>
      <w:r>
        <w:rPr>
          <w:rtl/>
        </w:rPr>
        <w:t>–</w:t>
      </w:r>
      <w:r>
        <w:rPr>
          <w:rFonts w:hint="cs"/>
          <w:rtl/>
        </w:rPr>
        <w:t xml:space="preserve"> יופרשו סכומים קבועים לשתי מטרות </w:t>
      </w:r>
      <w:r>
        <w:rPr>
          <w:rtl/>
        </w:rPr>
        <w:t>–</w:t>
      </w:r>
      <w:r>
        <w:rPr>
          <w:rFonts w:hint="cs"/>
          <w:rtl/>
        </w:rPr>
        <w:t xml:space="preserve"> מה יעשו עם הרווחים בקזינו? </w:t>
      </w:r>
      <w:r>
        <w:rPr>
          <w:rtl/>
        </w:rPr>
        <w:t>–</w:t>
      </w:r>
      <w:r>
        <w:rPr>
          <w:rFonts w:hint="cs"/>
          <w:rtl/>
        </w:rPr>
        <w:t xml:space="preserve"> מטרה אחת היא מלחמת חורמה בבתי-ההימורים הלא-חוקיים שהתרבו בשנים האחרונות</w:t>
      </w:r>
      <w:r>
        <w:rPr>
          <w:rFonts w:hint="cs"/>
          <w:rtl/>
        </w:rPr>
        <w:t xml:space="preserve"> בגוש-דן ומושכים אליהם מהמרים מחתרתיים. המטרה השנייה עוד יותר חשובה: שיקום אנשים המכורים להימורים. </w:t>
      </w:r>
    </w:p>
    <w:p w14:paraId="07D6FDBF" w14:textId="77777777" w:rsidR="00000000" w:rsidRDefault="003C26CA">
      <w:pPr>
        <w:pStyle w:val="a"/>
        <w:rPr>
          <w:rFonts w:hint="cs"/>
          <w:rtl/>
        </w:rPr>
      </w:pPr>
    </w:p>
    <w:p w14:paraId="5DD14FA4" w14:textId="77777777" w:rsidR="00000000" w:rsidRDefault="003C26CA">
      <w:pPr>
        <w:pStyle w:val="a"/>
        <w:rPr>
          <w:rFonts w:hint="cs"/>
          <w:rtl/>
        </w:rPr>
      </w:pPr>
      <w:r>
        <w:rPr>
          <w:rFonts w:hint="cs"/>
          <w:rtl/>
        </w:rPr>
        <w:t xml:space="preserve">זאת אומרת, יש אנשים המכורים להימורים, לא עובדים, מהווים נטל על החברה - איך נשקם אותם? נקים שלושה בתי-הימורים </w:t>
      </w:r>
      <w:r>
        <w:rPr>
          <w:rtl/>
        </w:rPr>
        <w:t>–</w:t>
      </w:r>
      <w:r>
        <w:rPr>
          <w:rFonts w:hint="cs"/>
          <w:rtl/>
        </w:rPr>
        <w:t xml:space="preserve"> אומרת הממשלה </w:t>
      </w:r>
      <w:r>
        <w:rPr>
          <w:rtl/>
        </w:rPr>
        <w:t>–</w:t>
      </w:r>
      <w:r>
        <w:rPr>
          <w:rFonts w:hint="cs"/>
          <w:rtl/>
        </w:rPr>
        <w:t xml:space="preserve"> ובשלושת בתי-ההימורים האלה נגד</w:t>
      </w:r>
      <w:r>
        <w:rPr>
          <w:rFonts w:hint="cs"/>
          <w:rtl/>
        </w:rPr>
        <w:t xml:space="preserve">ל עוד דור של מהמרים, ואחר כך שוב נצטרך לשקם אותם. </w:t>
      </w:r>
    </w:p>
    <w:p w14:paraId="41E93CD1" w14:textId="77777777" w:rsidR="00000000" w:rsidRDefault="003C26CA">
      <w:pPr>
        <w:pStyle w:val="a"/>
        <w:rPr>
          <w:rFonts w:hint="cs"/>
          <w:rtl/>
        </w:rPr>
      </w:pPr>
    </w:p>
    <w:p w14:paraId="2BCEE988" w14:textId="77777777" w:rsidR="00000000" w:rsidRDefault="003C26CA">
      <w:pPr>
        <w:pStyle w:val="ac"/>
        <w:rPr>
          <w:rtl/>
        </w:rPr>
      </w:pPr>
      <w:r>
        <w:rPr>
          <w:rFonts w:hint="eastAsia"/>
          <w:rtl/>
        </w:rPr>
        <w:t>יצחק</w:t>
      </w:r>
      <w:r>
        <w:rPr>
          <w:rtl/>
        </w:rPr>
        <w:t xml:space="preserve"> כהן (ש"ס):</w:t>
      </w:r>
    </w:p>
    <w:p w14:paraId="3BE1C473" w14:textId="77777777" w:rsidR="00000000" w:rsidRDefault="003C26CA">
      <w:pPr>
        <w:pStyle w:val="a"/>
        <w:rPr>
          <w:rFonts w:hint="cs"/>
          <w:rtl/>
        </w:rPr>
      </w:pPr>
    </w:p>
    <w:p w14:paraId="5F3A3289" w14:textId="77777777" w:rsidR="00000000" w:rsidRDefault="003C26CA">
      <w:pPr>
        <w:pStyle w:val="a"/>
        <w:rPr>
          <w:rFonts w:hint="cs"/>
          <w:rtl/>
        </w:rPr>
      </w:pPr>
      <w:r>
        <w:rPr>
          <w:rFonts w:hint="cs"/>
          <w:rtl/>
        </w:rPr>
        <w:t>- - -</w:t>
      </w:r>
    </w:p>
    <w:p w14:paraId="56B1ABE7" w14:textId="77777777" w:rsidR="00000000" w:rsidRDefault="003C26CA">
      <w:pPr>
        <w:pStyle w:val="a"/>
        <w:rPr>
          <w:rFonts w:hint="cs"/>
          <w:rtl/>
        </w:rPr>
      </w:pPr>
    </w:p>
    <w:p w14:paraId="791C999A" w14:textId="77777777" w:rsidR="00000000" w:rsidRDefault="003C26CA">
      <w:pPr>
        <w:pStyle w:val="SpeakerCon"/>
        <w:rPr>
          <w:rtl/>
        </w:rPr>
      </w:pPr>
      <w:bookmarkStart w:id="392" w:name="FS000000524T11_06_2003_18_34_41C"/>
      <w:bookmarkStart w:id="393" w:name="FS000000524T11_06_2003_18_35_29C"/>
      <w:bookmarkEnd w:id="392"/>
      <w:bookmarkEnd w:id="393"/>
      <w:r>
        <w:rPr>
          <w:rtl/>
        </w:rPr>
        <w:t>שאול יהלום (מפד"ל):</w:t>
      </w:r>
    </w:p>
    <w:p w14:paraId="593D9D3C" w14:textId="77777777" w:rsidR="00000000" w:rsidRDefault="003C26CA">
      <w:pPr>
        <w:pStyle w:val="a"/>
        <w:rPr>
          <w:rtl/>
        </w:rPr>
      </w:pPr>
    </w:p>
    <w:p w14:paraId="2BC5DD0A" w14:textId="77777777" w:rsidR="00000000" w:rsidRDefault="003C26CA">
      <w:pPr>
        <w:pStyle w:val="a"/>
        <w:rPr>
          <w:rFonts w:hint="cs"/>
          <w:rtl/>
        </w:rPr>
      </w:pPr>
      <w:r>
        <w:rPr>
          <w:rFonts w:hint="cs"/>
          <w:rtl/>
        </w:rPr>
        <w:t>נכון, נכון.</w:t>
      </w:r>
    </w:p>
    <w:p w14:paraId="60BDA518" w14:textId="77777777" w:rsidR="00000000" w:rsidRDefault="003C26CA">
      <w:pPr>
        <w:pStyle w:val="a"/>
        <w:rPr>
          <w:rFonts w:hint="cs"/>
          <w:rtl/>
        </w:rPr>
      </w:pPr>
    </w:p>
    <w:p w14:paraId="6673691A" w14:textId="77777777" w:rsidR="00000000" w:rsidRDefault="003C26CA">
      <w:pPr>
        <w:pStyle w:val="a"/>
        <w:rPr>
          <w:rFonts w:hint="cs"/>
          <w:rtl/>
        </w:rPr>
      </w:pPr>
      <w:r>
        <w:rPr>
          <w:rFonts w:hint="cs"/>
          <w:rtl/>
        </w:rPr>
        <w:t xml:space="preserve">אני חושב שהרעיון הוא רעיון נואל, טיפשי ולא מוסרי, ובעניין הזה אני רוצה לצטט שני משפטים מחוות דעתו של היועץ המשפטי לממשלה אליקים רובינשטיין: "אבקש </w:t>
      </w:r>
      <w:r>
        <w:rPr>
          <w:rFonts w:hint="cs"/>
          <w:rtl/>
        </w:rPr>
        <w:t>להביע הסתייגות גמורה מן הרעיון, וזאת בהמשך לעמדה העקבית שביטאתי גם בעבר. סבורני כי הימורים עלולים להוות יסוד להשחתה, זה כר פורה לעבירות פליליות, סחיטה, הלבנת הון וכדומה. חדשות לבקרים מתפרסמות ידיעות על מי שאיבדו רכושם כתוצאה מהתמכרות להימורים. ראיתי תופעות</w:t>
      </w:r>
      <w:r>
        <w:rPr>
          <w:rFonts w:hint="cs"/>
          <w:rtl/>
        </w:rPr>
        <w:t xml:space="preserve"> קשות בתקופת כהונתי בבית-המשפט, הרס משפחות, כמעט אובדן צלם". </w:t>
      </w:r>
    </w:p>
    <w:p w14:paraId="7493ED0C" w14:textId="77777777" w:rsidR="00000000" w:rsidRDefault="003C26CA">
      <w:pPr>
        <w:pStyle w:val="a"/>
        <w:rPr>
          <w:rFonts w:hint="cs"/>
          <w:rtl/>
        </w:rPr>
      </w:pPr>
    </w:p>
    <w:p w14:paraId="69F9E70F" w14:textId="77777777" w:rsidR="00000000" w:rsidRDefault="003C26CA">
      <w:pPr>
        <w:pStyle w:val="a"/>
        <w:rPr>
          <w:rFonts w:hint="cs"/>
          <w:rtl/>
        </w:rPr>
      </w:pPr>
      <w:r>
        <w:rPr>
          <w:rFonts w:hint="cs"/>
          <w:rtl/>
        </w:rPr>
        <w:t>מוסיף ואומר היועץ המשפטי: "קזינו הוא תופעה מדיפה ריח רע, ובחברה בעלת ערכים ישנם נושאים שאינם נמדדים בכסף. מסופקני אם קזינו הוא אח ורע ליסודות החירות, הצדק והשלום, לאור חזונם של נביאי ישראל", וז</w:t>
      </w:r>
      <w:r>
        <w:rPr>
          <w:rFonts w:hint="cs"/>
          <w:rtl/>
        </w:rPr>
        <w:t xml:space="preserve">ה ציטוט מהכרזת העצמאות או מפרשנות חוק-היסוד: כבוד האדם וחירותו. </w:t>
      </w:r>
    </w:p>
    <w:p w14:paraId="33221479" w14:textId="77777777" w:rsidR="00000000" w:rsidRDefault="003C26CA">
      <w:pPr>
        <w:pStyle w:val="a"/>
        <w:rPr>
          <w:rFonts w:hint="cs"/>
          <w:rtl/>
        </w:rPr>
      </w:pPr>
    </w:p>
    <w:p w14:paraId="3D78409F" w14:textId="77777777" w:rsidR="00000000" w:rsidRDefault="003C26CA">
      <w:pPr>
        <w:pStyle w:val="a"/>
        <w:rPr>
          <w:rFonts w:hint="cs"/>
          <w:rtl/>
        </w:rPr>
      </w:pPr>
      <w:r>
        <w:rPr>
          <w:rFonts w:hint="cs"/>
          <w:rtl/>
        </w:rPr>
        <w:t>אדוני היושב-ראש, ממשלה צריכה לחשוב, קודם כול, איך היא מביאה ערכים של מוסר, ערכים של עבודה, ערכים של מאמץ, של יגיעת כפיים, איך היא מביאה ערכים כאלה למדינה. מביאים תוכנית שמטרתה ליצור לאנשים א</w:t>
      </w:r>
      <w:r>
        <w:rPr>
          <w:rFonts w:hint="cs"/>
          <w:rtl/>
        </w:rPr>
        <w:t xml:space="preserve">שליה כאילו אפשר לעשות כסף קל, ולא על-ידי עבודה. </w:t>
      </w:r>
    </w:p>
    <w:p w14:paraId="4953E55C" w14:textId="77777777" w:rsidR="00000000" w:rsidRDefault="003C26CA">
      <w:pPr>
        <w:pStyle w:val="a"/>
        <w:rPr>
          <w:rFonts w:hint="cs"/>
          <w:rtl/>
        </w:rPr>
      </w:pPr>
    </w:p>
    <w:p w14:paraId="3292CCD8" w14:textId="77777777" w:rsidR="00000000" w:rsidRDefault="003C26CA">
      <w:pPr>
        <w:pStyle w:val="a"/>
        <w:ind w:firstLine="0"/>
        <w:rPr>
          <w:rFonts w:hint="cs"/>
          <w:rtl/>
        </w:rPr>
      </w:pPr>
      <w:r>
        <w:rPr>
          <w:rFonts w:hint="cs"/>
          <w:rtl/>
        </w:rPr>
        <w:tab/>
        <w:t xml:space="preserve">אנחנו  יודעים שבכל מקום כזה, כפי שאומר היועץ המשפטי לממשלה, מתרבות התופעות השליליות של פשע, של זנות, של "פרוטקשן". אנשים רצים להימורים, כחולים ומסוממים, ומאבדים כל צלם אנוש. </w:t>
      </w:r>
    </w:p>
    <w:p w14:paraId="44C94CD1" w14:textId="77777777" w:rsidR="00000000" w:rsidRDefault="003C26CA">
      <w:pPr>
        <w:pStyle w:val="a"/>
        <w:ind w:firstLine="0"/>
        <w:rPr>
          <w:rFonts w:hint="cs"/>
          <w:rtl/>
        </w:rPr>
      </w:pPr>
    </w:p>
    <w:p w14:paraId="7994B94D" w14:textId="77777777" w:rsidR="00000000" w:rsidRDefault="003C26CA">
      <w:pPr>
        <w:pStyle w:val="ad"/>
        <w:rPr>
          <w:rtl/>
        </w:rPr>
      </w:pPr>
      <w:r>
        <w:rPr>
          <w:rtl/>
        </w:rPr>
        <w:t>היו"ר משה כחלון:</w:t>
      </w:r>
    </w:p>
    <w:p w14:paraId="5995B4D5" w14:textId="77777777" w:rsidR="00000000" w:rsidRDefault="003C26CA">
      <w:pPr>
        <w:pStyle w:val="a"/>
        <w:rPr>
          <w:rtl/>
        </w:rPr>
      </w:pPr>
    </w:p>
    <w:p w14:paraId="5F4744F1" w14:textId="77777777" w:rsidR="00000000" w:rsidRDefault="003C26CA">
      <w:pPr>
        <w:pStyle w:val="a"/>
        <w:rPr>
          <w:rFonts w:hint="cs"/>
          <w:rtl/>
        </w:rPr>
      </w:pPr>
      <w:r>
        <w:rPr>
          <w:rFonts w:hint="cs"/>
          <w:rtl/>
        </w:rPr>
        <w:t>זמנך תם, אנ</w:t>
      </w:r>
      <w:r>
        <w:rPr>
          <w:rFonts w:hint="cs"/>
          <w:rtl/>
        </w:rPr>
        <w:t xml:space="preserve">י מבקש לסיים. </w:t>
      </w:r>
    </w:p>
    <w:p w14:paraId="4C2CAB2A" w14:textId="77777777" w:rsidR="00000000" w:rsidRDefault="003C26CA">
      <w:pPr>
        <w:pStyle w:val="a"/>
        <w:rPr>
          <w:rtl/>
        </w:rPr>
      </w:pPr>
    </w:p>
    <w:p w14:paraId="68AF4D63" w14:textId="77777777" w:rsidR="00000000" w:rsidRDefault="003C26CA">
      <w:pPr>
        <w:pStyle w:val="SpeakerCon"/>
        <w:rPr>
          <w:rtl/>
        </w:rPr>
      </w:pPr>
      <w:bookmarkStart w:id="394" w:name="FS000000524T11_06_2003_17_37_37"/>
      <w:bookmarkStart w:id="395" w:name="FS000000524T11_06_2003_17_37_48"/>
      <w:bookmarkStart w:id="396" w:name="FS000000524T11_06_2003_17_37_55C"/>
      <w:bookmarkEnd w:id="394"/>
      <w:bookmarkEnd w:id="395"/>
      <w:bookmarkEnd w:id="396"/>
      <w:r>
        <w:rPr>
          <w:rFonts w:hint="eastAsia"/>
          <w:rtl/>
        </w:rPr>
        <w:t>שאול</w:t>
      </w:r>
      <w:r>
        <w:rPr>
          <w:rtl/>
        </w:rPr>
        <w:t xml:space="preserve"> יהלום (מפד"ל):</w:t>
      </w:r>
    </w:p>
    <w:p w14:paraId="2838B4B8" w14:textId="77777777" w:rsidR="00000000" w:rsidRDefault="003C26CA">
      <w:pPr>
        <w:pStyle w:val="a"/>
        <w:rPr>
          <w:rFonts w:hint="cs"/>
          <w:rtl/>
        </w:rPr>
      </w:pPr>
    </w:p>
    <w:p w14:paraId="2279C3F2" w14:textId="77777777" w:rsidR="00000000" w:rsidRDefault="003C26CA">
      <w:pPr>
        <w:pStyle w:val="a"/>
        <w:rPr>
          <w:rFonts w:hint="cs"/>
          <w:rtl/>
        </w:rPr>
      </w:pPr>
      <w:r>
        <w:rPr>
          <w:rFonts w:hint="cs"/>
          <w:rtl/>
        </w:rPr>
        <w:t xml:space="preserve">האם ייתכן שממשלת ישראל היא זו שבתקופה שלנו חושבת שיש כאן חלון הזדמנויות? אני אינני יודע מה זה חלון ההזדמנויות שהיא מתכוונת אליו. אולי הרכב הממשלה </w:t>
      </w:r>
      <w:r>
        <w:rPr>
          <w:rtl/>
        </w:rPr>
        <w:t>–</w:t>
      </w:r>
      <w:r>
        <w:rPr>
          <w:rFonts w:hint="cs"/>
          <w:rtl/>
        </w:rPr>
        <w:t xml:space="preserve"> בוודאי לא המפלגה שלי, אולי מפלגה אחרת תומכת בכך. </w:t>
      </w:r>
    </w:p>
    <w:p w14:paraId="345EF13C" w14:textId="77777777" w:rsidR="00000000" w:rsidRDefault="003C26CA">
      <w:pPr>
        <w:pStyle w:val="a"/>
        <w:rPr>
          <w:rFonts w:hint="cs"/>
          <w:rtl/>
        </w:rPr>
      </w:pPr>
    </w:p>
    <w:p w14:paraId="395947DD" w14:textId="77777777" w:rsidR="00000000" w:rsidRDefault="003C26CA">
      <w:pPr>
        <w:pStyle w:val="a"/>
        <w:rPr>
          <w:rFonts w:hint="cs"/>
          <w:rtl/>
        </w:rPr>
      </w:pPr>
      <w:r>
        <w:rPr>
          <w:rFonts w:hint="cs"/>
          <w:rtl/>
        </w:rPr>
        <w:t>אני פונה מכאן לממשלה</w:t>
      </w:r>
      <w:r>
        <w:rPr>
          <w:rFonts w:hint="cs"/>
          <w:rtl/>
        </w:rPr>
        <w:t xml:space="preserve"> לגנוז את הרעיון, לא לחשוב עליו, לא להביא אותו; להיות דבקים בעמדת היועץ המשפטי לממשלה, שאוסר את העניין מכול וכול, ובוודאי גם מטעמים משפטיים וגם מטעמים מוסריים, ולא להעלות חדשים לבקרים רעיונות הבל ונפל שבאים אולי להוציא אנשים לתרבות רעה, לתרבות שאין מקומה ב</w:t>
      </w:r>
      <w:r>
        <w:rPr>
          <w:rFonts w:hint="cs"/>
          <w:rtl/>
        </w:rPr>
        <w:t>מדינת ישראל, ובוודאי לא במדינה המושתתת על יסודות היהדות. תודה.</w:t>
      </w:r>
    </w:p>
    <w:p w14:paraId="3126C48D" w14:textId="77777777" w:rsidR="00000000" w:rsidRDefault="003C26CA">
      <w:pPr>
        <w:pStyle w:val="a"/>
        <w:rPr>
          <w:rFonts w:hint="cs"/>
          <w:rtl/>
        </w:rPr>
      </w:pPr>
    </w:p>
    <w:p w14:paraId="374F11D7" w14:textId="77777777" w:rsidR="00000000" w:rsidRDefault="003C26CA">
      <w:pPr>
        <w:pStyle w:val="ad"/>
        <w:rPr>
          <w:rtl/>
        </w:rPr>
      </w:pPr>
      <w:r>
        <w:rPr>
          <w:rtl/>
        </w:rPr>
        <w:t>היו"ר משה כחלון:</w:t>
      </w:r>
    </w:p>
    <w:p w14:paraId="6F6C3CEB" w14:textId="77777777" w:rsidR="00000000" w:rsidRDefault="003C26CA">
      <w:pPr>
        <w:pStyle w:val="a"/>
        <w:rPr>
          <w:rtl/>
        </w:rPr>
      </w:pPr>
    </w:p>
    <w:p w14:paraId="2669FF14" w14:textId="77777777" w:rsidR="00000000" w:rsidRDefault="003C26CA">
      <w:pPr>
        <w:pStyle w:val="a"/>
        <w:rPr>
          <w:rFonts w:hint="cs"/>
          <w:rtl/>
        </w:rPr>
      </w:pPr>
      <w:r>
        <w:rPr>
          <w:rFonts w:hint="cs"/>
          <w:rtl/>
        </w:rPr>
        <w:t>תודה רבה. חבר הכנסת יצחק כהן, בבקשה.</w:t>
      </w:r>
    </w:p>
    <w:p w14:paraId="4B6B77E9" w14:textId="77777777" w:rsidR="00000000" w:rsidRDefault="003C26CA">
      <w:pPr>
        <w:pStyle w:val="a"/>
        <w:rPr>
          <w:rFonts w:hint="cs"/>
          <w:rtl/>
        </w:rPr>
      </w:pPr>
    </w:p>
    <w:p w14:paraId="74E3F0B8" w14:textId="77777777" w:rsidR="00000000" w:rsidRDefault="003C26CA">
      <w:pPr>
        <w:pStyle w:val="Speaker"/>
        <w:rPr>
          <w:rtl/>
        </w:rPr>
      </w:pPr>
      <w:bookmarkStart w:id="397" w:name="FS000000580T11_06_2003_17_42_06"/>
      <w:bookmarkEnd w:id="397"/>
      <w:r>
        <w:rPr>
          <w:rFonts w:hint="eastAsia"/>
          <w:rtl/>
        </w:rPr>
        <w:t>יצחק</w:t>
      </w:r>
      <w:r>
        <w:rPr>
          <w:rtl/>
        </w:rPr>
        <w:t xml:space="preserve"> כהן (ש"ס):</w:t>
      </w:r>
    </w:p>
    <w:p w14:paraId="6796C332" w14:textId="77777777" w:rsidR="00000000" w:rsidRDefault="003C26CA">
      <w:pPr>
        <w:pStyle w:val="a"/>
        <w:rPr>
          <w:rFonts w:hint="cs"/>
          <w:rtl/>
        </w:rPr>
      </w:pPr>
    </w:p>
    <w:p w14:paraId="1DCB34DA" w14:textId="77777777" w:rsidR="00000000" w:rsidRDefault="003C26CA">
      <w:pPr>
        <w:pStyle w:val="a"/>
        <w:rPr>
          <w:rFonts w:hint="cs"/>
          <w:rtl/>
        </w:rPr>
      </w:pPr>
      <w:r>
        <w:rPr>
          <w:rFonts w:hint="cs"/>
          <w:rtl/>
        </w:rPr>
        <w:t xml:space="preserve">כבוד היושב-ראש, חברי חברי הכנסת, כבוד השר, בתום ימי החסד של הממשלה </w:t>
      </w:r>
      <w:r>
        <w:rPr>
          <w:rtl/>
        </w:rPr>
        <w:t>–</w:t>
      </w:r>
      <w:r>
        <w:rPr>
          <w:rFonts w:hint="cs"/>
          <w:rtl/>
        </w:rPr>
        <w:t xml:space="preserve"> ממשלת הקזינו, ממשלת הרולטה </w:t>
      </w:r>
      <w:r>
        <w:rPr>
          <w:rtl/>
        </w:rPr>
        <w:t>–</w:t>
      </w:r>
      <w:r>
        <w:rPr>
          <w:rFonts w:hint="cs"/>
          <w:rtl/>
        </w:rPr>
        <w:t xml:space="preserve"> איזו בשורה לעם היושב </w:t>
      </w:r>
      <w:r>
        <w:rPr>
          <w:rFonts w:hint="cs"/>
          <w:rtl/>
        </w:rPr>
        <w:t xml:space="preserve">בציון. נפתרו כל בעיות הביטחון </w:t>
      </w:r>
      <w:r>
        <w:rPr>
          <w:rtl/>
        </w:rPr>
        <w:t>–</w:t>
      </w:r>
      <w:r>
        <w:rPr>
          <w:rFonts w:hint="cs"/>
          <w:rtl/>
        </w:rPr>
        <w:t xml:space="preserve"> אתמול פתרנו את כל בעיית הביטחון </w:t>
      </w:r>
      <w:r>
        <w:rPr>
          <w:rtl/>
        </w:rPr>
        <w:t>–</w:t>
      </w:r>
      <w:r>
        <w:rPr>
          <w:rFonts w:hint="cs"/>
          <w:rtl/>
        </w:rPr>
        <w:t xml:space="preserve"> נפתרו כל בעיות קדחת הנילוס המערבי, מגפת ה"סארס", סמים, ההידרדרות של בני-הנוער, הנשירה, הבעיות הכלכליות, 300,000 מובטלים מול 300,000 עובדים זרים. בתוך 100 ימים, איזו ממשלה מוצלחת. והנה בתום 1</w:t>
      </w:r>
      <w:r>
        <w:rPr>
          <w:rFonts w:hint="cs"/>
          <w:rtl/>
        </w:rPr>
        <w:t>00 ימים, בשורה לעם היושב בציון: קזינו.</w:t>
      </w:r>
    </w:p>
    <w:p w14:paraId="17B740F3" w14:textId="77777777" w:rsidR="00000000" w:rsidRDefault="003C26CA">
      <w:pPr>
        <w:pStyle w:val="a"/>
        <w:rPr>
          <w:rFonts w:hint="cs"/>
          <w:rtl/>
        </w:rPr>
      </w:pPr>
    </w:p>
    <w:p w14:paraId="6C437521" w14:textId="77777777" w:rsidR="00000000" w:rsidRDefault="003C26CA">
      <w:pPr>
        <w:pStyle w:val="a"/>
        <w:rPr>
          <w:rFonts w:hint="cs"/>
          <w:rtl/>
        </w:rPr>
      </w:pPr>
      <w:r>
        <w:rPr>
          <w:rFonts w:hint="cs"/>
          <w:rtl/>
        </w:rPr>
        <w:t xml:space="preserve">אוי לה לאותה בושה, אוי לה לאותה ממשלה. וכי לא יודעים מה זה קזינו? ומעניין, זאת לא הפעם הראשונה שמשרד ראש הממשלה מתעסק בקזינו. שמענו על נסיעה של איזה עורך-דין מפורסם </w:t>
      </w:r>
      <w:r>
        <w:rPr>
          <w:rtl/>
        </w:rPr>
        <w:t>–</w:t>
      </w:r>
      <w:r>
        <w:rPr>
          <w:rFonts w:hint="cs"/>
          <w:rtl/>
        </w:rPr>
        <w:t xml:space="preserve"> גם כן בקשר לאיזה קזינו. מה, הם לא מתביישים להמר? </w:t>
      </w:r>
      <w:r>
        <w:rPr>
          <w:rFonts w:hint="cs"/>
          <w:rtl/>
        </w:rPr>
        <w:t>אני יודע שהתוכנית הכלכלית כולה הימור. אין בה דבר אחד שאפשר לומר עליה שהוא תוכנית. כל מה שהם עושים בנושא החינוך זה הימור. כל מה שהם עושים בנושא המדיני-הביטחוני, מפת הדרכים, זה הימור. כל צעד שהממשלה עושה הוא צעד של רולטה.</w:t>
      </w:r>
    </w:p>
    <w:p w14:paraId="72F15E6F" w14:textId="77777777" w:rsidR="00000000" w:rsidRDefault="003C26CA">
      <w:pPr>
        <w:pStyle w:val="a"/>
        <w:rPr>
          <w:rFonts w:hint="cs"/>
          <w:rtl/>
        </w:rPr>
      </w:pPr>
    </w:p>
    <w:p w14:paraId="30C0B472" w14:textId="77777777" w:rsidR="00000000" w:rsidRDefault="003C26CA">
      <w:pPr>
        <w:pStyle w:val="a"/>
        <w:rPr>
          <w:rFonts w:hint="cs"/>
          <w:rtl/>
        </w:rPr>
      </w:pPr>
      <w:r>
        <w:rPr>
          <w:rFonts w:hint="cs"/>
          <w:rtl/>
        </w:rPr>
        <w:t>והנה יש לנו בעיה של תושבי מצפה-רמון</w:t>
      </w:r>
      <w:r>
        <w:rPr>
          <w:rFonts w:hint="cs"/>
          <w:rtl/>
        </w:rPr>
        <w:t xml:space="preserve">, יש לנו בעיה של תושבי הנגב ואילת. נביא להם קזינו. רבותי, אם רוצים לאפיין התפוררות שלטונית, אין לך דבר יותר חזק שמוכיח את ההתפוררות של הממשלה </w:t>
      </w:r>
      <w:r>
        <w:rPr>
          <w:rtl/>
        </w:rPr>
        <w:t>–</w:t>
      </w:r>
      <w:r>
        <w:rPr>
          <w:rFonts w:hint="cs"/>
          <w:rtl/>
        </w:rPr>
        <w:t xml:space="preserve"> ממשלת הקזינו, הממשלה המהמרת </w:t>
      </w:r>
      <w:r>
        <w:rPr>
          <w:rtl/>
        </w:rPr>
        <w:t>–</w:t>
      </w:r>
      <w:r>
        <w:rPr>
          <w:rFonts w:hint="cs"/>
          <w:rtl/>
        </w:rPr>
        <w:t xml:space="preserve"> מהיציאה שלה בהכרזה להקים שלושה בתי-קזינו: שניים במצפה-רמון או שניים באילת </w:t>
      </w:r>
      <w:r>
        <w:rPr>
          <w:rtl/>
        </w:rPr>
        <w:t>–</w:t>
      </w:r>
      <w:r>
        <w:rPr>
          <w:rFonts w:hint="cs"/>
          <w:rtl/>
        </w:rPr>
        <w:t xml:space="preserve"> אני לא</w:t>
      </w:r>
      <w:r>
        <w:rPr>
          <w:rFonts w:hint="cs"/>
          <w:rtl/>
        </w:rPr>
        <w:t xml:space="preserve"> יודע בדיוק את החלוקה, אני לא יודע גם מה הפרוגרמה הגאונית של אותו משרד ראש הממשלה. אוי לה לאותה בושה.</w:t>
      </w:r>
    </w:p>
    <w:p w14:paraId="6BD75772" w14:textId="77777777" w:rsidR="00000000" w:rsidRDefault="003C26CA">
      <w:pPr>
        <w:pStyle w:val="a"/>
        <w:rPr>
          <w:rFonts w:hint="cs"/>
          <w:rtl/>
        </w:rPr>
      </w:pPr>
    </w:p>
    <w:p w14:paraId="3F42AF0B" w14:textId="77777777" w:rsidR="00000000" w:rsidRDefault="003C26CA">
      <w:pPr>
        <w:pStyle w:val="a"/>
        <w:rPr>
          <w:rFonts w:hint="cs"/>
          <w:rtl/>
        </w:rPr>
      </w:pPr>
      <w:r>
        <w:rPr>
          <w:rFonts w:hint="cs"/>
          <w:rtl/>
        </w:rPr>
        <w:t>אדוני היושב-ראש, כולם יודעים מה זה קזינו, כולם יודעים מה המעטפת סביב הקזינו. המעטפת היא הפשע המאורגן. הזכיר את זה פה קודמי, יושב-ראש ועדת העבודה והרווחה,</w:t>
      </w:r>
      <w:r>
        <w:rPr>
          <w:rFonts w:hint="cs"/>
          <w:rtl/>
        </w:rPr>
        <w:t xml:space="preserve"> ואני מקווה שכאשר זה יגיע לוועדה שלו, הוא יקבור את זה שם קבורת חמור </w:t>
      </w:r>
      <w:r>
        <w:rPr>
          <w:rtl/>
        </w:rPr>
        <w:t>–</w:t>
      </w:r>
      <w:r>
        <w:rPr>
          <w:rFonts w:hint="cs"/>
          <w:rtl/>
        </w:rPr>
        <w:t xml:space="preserve"> סמים, "פרוטקשן", הלבנת הון, דרדור של משפחות, אמלול של אומללים. אין בזה שום דבר טוב. זה לא מזכיר לכם את מה שאמרה מרי אנטואנט?  כאשר באו ואמרו לה שהמצב חמור ומתפורר,  היא אמרה: אם אין לחם,</w:t>
      </w:r>
      <w:r>
        <w:rPr>
          <w:rFonts w:hint="cs"/>
          <w:rtl/>
        </w:rPr>
        <w:t xml:space="preserve"> יאכלו עוגות. אם אין עבודה למובטלים, ילכו לקזינו להמר. זה מה שאומר משרד ראש הממשלה. אוי לה לאותה בושה.</w:t>
      </w:r>
    </w:p>
    <w:p w14:paraId="7C4211EF" w14:textId="77777777" w:rsidR="00000000" w:rsidRDefault="003C26CA">
      <w:pPr>
        <w:pStyle w:val="a"/>
        <w:rPr>
          <w:rFonts w:hint="cs"/>
          <w:rtl/>
        </w:rPr>
      </w:pPr>
    </w:p>
    <w:p w14:paraId="0DB6EEF8" w14:textId="77777777" w:rsidR="00000000" w:rsidRDefault="003C26CA">
      <w:pPr>
        <w:pStyle w:val="a"/>
        <w:rPr>
          <w:rFonts w:hint="cs"/>
          <w:rtl/>
        </w:rPr>
      </w:pPr>
      <w:r>
        <w:rPr>
          <w:rFonts w:hint="cs"/>
          <w:rtl/>
        </w:rPr>
        <w:t>אדוני, זה מספיק חמור כדי להציע אי-אמון בממשלת הקזינו. אין דבר אחד שממשלה זו עשתה שהיא לא מהמרת עליו. אולי אני אציע לחברי הסיעה שלי להגיש הצעת אי-אמון במ</w:t>
      </w:r>
      <w:r>
        <w:rPr>
          <w:rFonts w:hint="cs"/>
          <w:rtl/>
        </w:rPr>
        <w:t>משלה, לא רק בגלל הקזינו הזה, אלא גם בגלל תופעת הקזינו בכללה, אווירת הקזינו של הממשלה הזאת. תודה רבה.</w:t>
      </w:r>
    </w:p>
    <w:p w14:paraId="3DFA5E5C" w14:textId="77777777" w:rsidR="00000000" w:rsidRDefault="003C26CA">
      <w:pPr>
        <w:pStyle w:val="a"/>
        <w:rPr>
          <w:rFonts w:hint="cs"/>
          <w:rtl/>
        </w:rPr>
      </w:pPr>
    </w:p>
    <w:p w14:paraId="4902C716" w14:textId="77777777" w:rsidR="00000000" w:rsidRDefault="003C26CA">
      <w:pPr>
        <w:pStyle w:val="ad"/>
        <w:rPr>
          <w:rtl/>
        </w:rPr>
      </w:pPr>
      <w:r>
        <w:rPr>
          <w:rtl/>
        </w:rPr>
        <w:t>היו"ר משה כחלון:</w:t>
      </w:r>
    </w:p>
    <w:p w14:paraId="0A9C84C4" w14:textId="77777777" w:rsidR="00000000" w:rsidRDefault="003C26CA">
      <w:pPr>
        <w:pStyle w:val="a"/>
        <w:rPr>
          <w:rtl/>
        </w:rPr>
      </w:pPr>
    </w:p>
    <w:p w14:paraId="319E0AA7" w14:textId="77777777" w:rsidR="00000000" w:rsidRDefault="003C26CA">
      <w:pPr>
        <w:pStyle w:val="a"/>
        <w:rPr>
          <w:rFonts w:hint="cs"/>
          <w:rtl/>
        </w:rPr>
      </w:pPr>
      <w:r>
        <w:rPr>
          <w:rFonts w:hint="cs"/>
          <w:rtl/>
        </w:rPr>
        <w:t>תודה רבה. חבר הכנסת אהוד רצאבי, בבקשה. חבר הכנסת בן-מנחם יואיל לבוא להחליף אותי על הדוכן.</w:t>
      </w:r>
    </w:p>
    <w:p w14:paraId="170B6C08" w14:textId="77777777" w:rsidR="00000000" w:rsidRDefault="003C26CA">
      <w:pPr>
        <w:pStyle w:val="Manager"/>
        <w:jc w:val="left"/>
        <w:rPr>
          <w:rFonts w:hint="cs"/>
          <w:rtl/>
        </w:rPr>
      </w:pPr>
    </w:p>
    <w:p w14:paraId="2C3C2DB3" w14:textId="77777777" w:rsidR="00000000" w:rsidRDefault="003C26CA">
      <w:pPr>
        <w:pStyle w:val="ad"/>
        <w:rPr>
          <w:rtl/>
        </w:rPr>
      </w:pPr>
      <w:r>
        <w:rPr>
          <w:rtl/>
        </w:rPr>
        <w:t>היו"ר אלי בן-מנחם:</w:t>
      </w:r>
    </w:p>
    <w:p w14:paraId="1BB1E7BF" w14:textId="77777777" w:rsidR="00000000" w:rsidRDefault="003C26CA">
      <w:pPr>
        <w:pStyle w:val="a"/>
        <w:rPr>
          <w:rtl/>
        </w:rPr>
      </w:pPr>
    </w:p>
    <w:p w14:paraId="13145B50" w14:textId="77777777" w:rsidR="00000000" w:rsidRDefault="003C26CA">
      <w:pPr>
        <w:pStyle w:val="a"/>
        <w:rPr>
          <w:rFonts w:hint="cs"/>
          <w:rtl/>
        </w:rPr>
      </w:pPr>
      <w:r>
        <w:rPr>
          <w:rFonts w:hint="cs"/>
          <w:rtl/>
        </w:rPr>
        <w:t>חבר הכנסת רצאבי, כבר הפעי</w:t>
      </w:r>
      <w:r>
        <w:rPr>
          <w:rFonts w:hint="cs"/>
          <w:rtl/>
        </w:rPr>
        <w:t>לו לך את השעון. אני אוסיף לך 20 שניות.</w:t>
      </w:r>
    </w:p>
    <w:p w14:paraId="0EFFC623" w14:textId="77777777" w:rsidR="00000000" w:rsidRDefault="003C26CA">
      <w:pPr>
        <w:pStyle w:val="a"/>
        <w:rPr>
          <w:rFonts w:hint="cs"/>
          <w:rtl/>
        </w:rPr>
      </w:pPr>
    </w:p>
    <w:p w14:paraId="0560D76E" w14:textId="77777777" w:rsidR="00000000" w:rsidRDefault="003C26CA">
      <w:pPr>
        <w:pStyle w:val="Speaker"/>
        <w:rPr>
          <w:rtl/>
        </w:rPr>
      </w:pPr>
      <w:bookmarkStart w:id="398" w:name="FS000001050T11_06_2003_17_58_03"/>
      <w:bookmarkEnd w:id="398"/>
      <w:r>
        <w:rPr>
          <w:rFonts w:hint="eastAsia"/>
          <w:rtl/>
        </w:rPr>
        <w:t>אהוד</w:t>
      </w:r>
      <w:r>
        <w:rPr>
          <w:rtl/>
        </w:rPr>
        <w:t xml:space="preserve"> רצאבי (שינוי):</w:t>
      </w:r>
    </w:p>
    <w:p w14:paraId="6F35389A" w14:textId="77777777" w:rsidR="00000000" w:rsidRDefault="003C26CA">
      <w:pPr>
        <w:pStyle w:val="a"/>
        <w:rPr>
          <w:rFonts w:hint="cs"/>
          <w:rtl/>
        </w:rPr>
      </w:pPr>
    </w:p>
    <w:p w14:paraId="67C95B23" w14:textId="77777777" w:rsidR="00000000" w:rsidRDefault="003C26CA">
      <w:pPr>
        <w:pStyle w:val="a"/>
        <w:rPr>
          <w:rFonts w:hint="cs"/>
          <w:rtl/>
        </w:rPr>
      </w:pPr>
      <w:r>
        <w:rPr>
          <w:rFonts w:hint="cs"/>
          <w:rtl/>
        </w:rPr>
        <w:t xml:space="preserve">רבותי, כבוד היושב-ראש, חברי הכנסת, לצאת נגד תופעת הקזינו בקונטקסט של ממשלת ישראל </w:t>
      </w:r>
      <w:r>
        <w:rPr>
          <w:rtl/>
        </w:rPr>
        <w:t>–</w:t>
      </w:r>
      <w:r>
        <w:rPr>
          <w:rFonts w:hint="cs"/>
          <w:rtl/>
        </w:rPr>
        <w:t xml:space="preserve"> לטעמי, זו הצטעצעות וזו התייפייפות, ואני אסביר מדוע. לו יכולנו לחיות בעולם שאין בו הימורים, שאין בו הגרלות, שאין </w:t>
      </w:r>
      <w:r>
        <w:rPr>
          <w:rFonts w:hint="cs"/>
          <w:rtl/>
        </w:rPr>
        <w:t>בו זנות, שאין בו עישון, היה מקום לצאת נגד תופעת הקזינו. הרי כל הדברים האלה הם פשע. לטעמי, גם עישון הוא פשע נגד הסביבה, נגד האנשים שאתה חי בקרבם וגם נגד עצמך. הרי בין שיהיה קזינו חוקי ובין שלא יהיה קזינו חוקי, לא נצליח לפעול נגד ההימורים. גם הלוטו, הטוטו וה</w:t>
      </w:r>
      <w:r>
        <w:rPr>
          <w:rFonts w:hint="cs"/>
          <w:rtl/>
        </w:rPr>
        <w:t xml:space="preserve">פיס הם הימורים. לאחרונה, בתוכנית הכלכלית, הוטלו מסים בשיעור של 25% על רווחי הגרלות ופרסים. </w:t>
      </w:r>
    </w:p>
    <w:p w14:paraId="32BA3CD6" w14:textId="77777777" w:rsidR="00000000" w:rsidRDefault="003C26CA">
      <w:pPr>
        <w:pStyle w:val="a"/>
        <w:rPr>
          <w:rFonts w:hint="cs"/>
          <w:rtl/>
        </w:rPr>
      </w:pPr>
    </w:p>
    <w:p w14:paraId="2DBC9F88" w14:textId="77777777" w:rsidR="00000000" w:rsidRDefault="003C26CA">
      <w:pPr>
        <w:pStyle w:val="a"/>
        <w:rPr>
          <w:rFonts w:hint="cs"/>
          <w:rtl/>
        </w:rPr>
      </w:pPr>
      <w:r>
        <w:rPr>
          <w:rFonts w:hint="cs"/>
          <w:rtl/>
        </w:rPr>
        <w:t>לכן, אם הדבר הזה כבר קיים,  בואו ונראה איך אנחנו יכולים לו, ולדעתי, אם נמסד את הנושא הזה, אם נמסד את הנושא של הקזינו, את הנושא של ההגרלות ושל ההימורים ונשים אותם ת</w:t>
      </w:r>
      <w:r>
        <w:rPr>
          <w:rFonts w:hint="cs"/>
          <w:rtl/>
        </w:rPr>
        <w:t xml:space="preserve">חת פיקוח, במקומות מסוימים, תחת תנאים מסוימים ורשיונות, כפי שזה נעשה בנוודה ובלאס-וגאס ובלייק-טאהו ובמקומות אחרים </w:t>
      </w:r>
      <w:r>
        <w:rPr>
          <w:rtl/>
        </w:rPr>
        <w:t>–</w:t>
      </w:r>
      <w:r>
        <w:rPr>
          <w:rFonts w:hint="cs"/>
          <w:rtl/>
        </w:rPr>
        <w:t xml:space="preserve"> נצא רק מרוויחים. מדוע? כיוון שתופעות כמו התופעה של עופר מקסימוב </w:t>
      </w:r>
      <w:r>
        <w:rPr>
          <w:rtl/>
        </w:rPr>
        <w:t>–</w:t>
      </w:r>
      <w:r>
        <w:rPr>
          <w:rFonts w:hint="cs"/>
          <w:rtl/>
        </w:rPr>
        <w:t xml:space="preserve"> אנחנו לא יכולים להן, הן ימשיכו להתקיים. מי שרצה להמר נסע בזמנו ליריחו, ומי </w:t>
      </w:r>
      <w:r>
        <w:rPr>
          <w:rFonts w:hint="cs"/>
          <w:rtl/>
        </w:rPr>
        <w:t xml:space="preserve">שרוצה להמר עולה על אונייה, על איזו ספינת אהבה באילת, ונוסע לו לטיול כלשהו ושם הוא מהמר, בין שהוא עשיר ובין שהוא עני. האנשים האלה ימשיכו להמר, ומי שחולה במחלה האיומה הזאת ימשיך בכך. יש אנשים שנהנים מזה. </w:t>
      </w:r>
    </w:p>
    <w:p w14:paraId="3840EA51" w14:textId="77777777" w:rsidR="00000000" w:rsidRDefault="003C26CA">
      <w:pPr>
        <w:pStyle w:val="a"/>
        <w:rPr>
          <w:rFonts w:hint="cs"/>
          <w:rtl/>
        </w:rPr>
      </w:pPr>
    </w:p>
    <w:p w14:paraId="2D69EAF6" w14:textId="77777777" w:rsidR="00000000" w:rsidRDefault="003C26CA">
      <w:pPr>
        <w:pStyle w:val="a"/>
        <w:rPr>
          <w:rFonts w:hint="cs"/>
          <w:rtl/>
        </w:rPr>
      </w:pPr>
      <w:r>
        <w:rPr>
          <w:rFonts w:hint="cs"/>
          <w:rtl/>
        </w:rPr>
        <w:t>אבל בואו נראה מה קרה בעולם. במקום כמו לאס-וגאס, שהיה</w:t>
      </w:r>
      <w:r>
        <w:rPr>
          <w:rFonts w:hint="cs"/>
          <w:rtl/>
        </w:rPr>
        <w:t xml:space="preserve"> מדבר, קמה עיר לתפארת, העיר הזאת מושכת תיירות, הוקמו בה וסביבה בתי-מלון, מסעדות, עם הכנסות עצומות שהמדינה הזאת יכולה לנצל </w:t>
      </w:r>
      <w:r>
        <w:rPr>
          <w:rtl/>
        </w:rPr>
        <w:t>–</w:t>
      </w:r>
      <w:r>
        <w:rPr>
          <w:rFonts w:hint="cs"/>
          <w:rtl/>
        </w:rPr>
        <w:t xml:space="preserve"> שוב, תחת פיקוח. לטעמי, אם הדבר הזה יהיה בנגב ובאילת, אנחנו נוכל להשתמש בכספים האלה, במקום שהכספים האלה יוצאו ויבוזבזו בחוץ-לארץ על-י</w:t>
      </w:r>
      <w:r>
        <w:rPr>
          <w:rFonts w:hint="cs"/>
          <w:rtl/>
        </w:rPr>
        <w:t>די אותם אנשים שעושים את זה בין כה וכה; נוכל לייבא לכאן תיירות של אנשים שיוכלו לעשות את זה בצורה פיקחית ומפוקחת על-ידי הרשויות.</w:t>
      </w:r>
    </w:p>
    <w:p w14:paraId="5367A86C" w14:textId="77777777" w:rsidR="00000000" w:rsidRDefault="003C26CA">
      <w:pPr>
        <w:pStyle w:val="a"/>
        <w:rPr>
          <w:rFonts w:hint="cs"/>
          <w:rtl/>
        </w:rPr>
      </w:pPr>
    </w:p>
    <w:p w14:paraId="4AB514E5" w14:textId="77777777" w:rsidR="00000000" w:rsidRDefault="003C26CA">
      <w:pPr>
        <w:pStyle w:val="a"/>
        <w:rPr>
          <w:rFonts w:hint="cs"/>
          <w:rtl/>
        </w:rPr>
      </w:pPr>
      <w:r>
        <w:rPr>
          <w:rFonts w:hint="cs"/>
          <w:rtl/>
        </w:rPr>
        <w:t xml:space="preserve">יש דבר אחד שאני כן חייב להגיד, בניגוד לעמדת הממשלה: לא הייתי נותן את הדבר הזה למפעל הפיס -  הרי גם כך זה גוף ממשלתי שמשתמשים בו </w:t>
      </w:r>
      <w:r>
        <w:rPr>
          <w:rFonts w:hint="cs"/>
          <w:rtl/>
        </w:rPr>
        <w:t xml:space="preserve">לכל מיני מינויים פוליטיים ודברים אחרים </w:t>
      </w:r>
      <w:r>
        <w:rPr>
          <w:rtl/>
        </w:rPr>
        <w:t>–</w:t>
      </w:r>
      <w:r>
        <w:rPr>
          <w:rFonts w:hint="cs"/>
          <w:rtl/>
        </w:rPr>
        <w:t xml:space="preserve"> אלא הייתי משתמש בתוכנית הממשלה להפרטה ומעביר גם את הדבר הזה לידיים פרטיות, ואז נראה למעשה איזה מפגש של אינטרסים שממנו יכול לצמוח דבר טוב. יש לנו המהמרים שרוצים להמר - - -</w:t>
      </w:r>
    </w:p>
    <w:p w14:paraId="1FEF70FB" w14:textId="77777777" w:rsidR="00000000" w:rsidRDefault="003C26CA">
      <w:pPr>
        <w:pStyle w:val="a"/>
        <w:rPr>
          <w:rFonts w:hint="cs"/>
          <w:rtl/>
        </w:rPr>
      </w:pPr>
    </w:p>
    <w:p w14:paraId="3FCE1437" w14:textId="77777777" w:rsidR="00000000" w:rsidRDefault="003C26CA">
      <w:pPr>
        <w:pStyle w:val="ac"/>
        <w:rPr>
          <w:rtl/>
        </w:rPr>
      </w:pPr>
      <w:r>
        <w:rPr>
          <w:rFonts w:hint="eastAsia"/>
          <w:rtl/>
        </w:rPr>
        <w:t>יצחק</w:t>
      </w:r>
      <w:r>
        <w:rPr>
          <w:rtl/>
        </w:rPr>
        <w:t xml:space="preserve"> כהן (ש"ס):</w:t>
      </w:r>
    </w:p>
    <w:p w14:paraId="5FEA6350" w14:textId="77777777" w:rsidR="00000000" w:rsidRDefault="003C26CA">
      <w:pPr>
        <w:pStyle w:val="a"/>
        <w:rPr>
          <w:rFonts w:hint="cs"/>
          <w:rtl/>
        </w:rPr>
      </w:pPr>
    </w:p>
    <w:p w14:paraId="3DF0CC07" w14:textId="77777777" w:rsidR="00000000" w:rsidRDefault="003C26CA">
      <w:pPr>
        <w:pStyle w:val="a"/>
        <w:rPr>
          <w:rFonts w:hint="cs"/>
          <w:rtl/>
        </w:rPr>
      </w:pPr>
      <w:r>
        <w:rPr>
          <w:rFonts w:hint="cs"/>
          <w:rtl/>
        </w:rPr>
        <w:t>- - -</w:t>
      </w:r>
    </w:p>
    <w:p w14:paraId="59D00BD2" w14:textId="77777777" w:rsidR="00000000" w:rsidRDefault="003C26CA">
      <w:pPr>
        <w:pStyle w:val="a"/>
        <w:rPr>
          <w:rFonts w:hint="cs"/>
          <w:rtl/>
        </w:rPr>
      </w:pPr>
    </w:p>
    <w:p w14:paraId="1D626AFB" w14:textId="77777777" w:rsidR="00000000" w:rsidRDefault="003C26CA">
      <w:pPr>
        <w:pStyle w:val="ad"/>
        <w:rPr>
          <w:rtl/>
        </w:rPr>
      </w:pPr>
      <w:r>
        <w:rPr>
          <w:rtl/>
        </w:rPr>
        <w:t>היו"ר אלי בן-מנחם:</w:t>
      </w:r>
    </w:p>
    <w:p w14:paraId="63AEE40A" w14:textId="77777777" w:rsidR="00000000" w:rsidRDefault="003C26CA">
      <w:pPr>
        <w:pStyle w:val="a"/>
        <w:rPr>
          <w:rtl/>
        </w:rPr>
      </w:pPr>
    </w:p>
    <w:p w14:paraId="476F5110" w14:textId="77777777" w:rsidR="00000000" w:rsidRDefault="003C26CA">
      <w:pPr>
        <w:pStyle w:val="a"/>
        <w:rPr>
          <w:rFonts w:hint="cs"/>
          <w:rtl/>
        </w:rPr>
      </w:pPr>
      <w:r>
        <w:rPr>
          <w:rFonts w:hint="cs"/>
          <w:rtl/>
        </w:rPr>
        <w:t>חבר הכנסת איציק כהן, דיברת, והקשבנו לך, אף שלא כולם מסכימים אתך.</w:t>
      </w:r>
    </w:p>
    <w:p w14:paraId="1485AF34" w14:textId="77777777" w:rsidR="00000000" w:rsidRDefault="003C26CA">
      <w:pPr>
        <w:pStyle w:val="a"/>
        <w:rPr>
          <w:rFonts w:hint="cs"/>
          <w:rtl/>
        </w:rPr>
      </w:pPr>
    </w:p>
    <w:p w14:paraId="679F0FF1" w14:textId="77777777" w:rsidR="00000000" w:rsidRDefault="003C26CA">
      <w:pPr>
        <w:pStyle w:val="SpeakerCon"/>
        <w:rPr>
          <w:rtl/>
        </w:rPr>
      </w:pPr>
      <w:bookmarkStart w:id="399" w:name="FS000001050T11_06_2003_18_15_07C"/>
      <w:bookmarkEnd w:id="399"/>
      <w:r>
        <w:rPr>
          <w:rtl/>
        </w:rPr>
        <w:t>אהוד רצאבי (שינוי):</w:t>
      </w:r>
    </w:p>
    <w:p w14:paraId="5C337747" w14:textId="77777777" w:rsidR="00000000" w:rsidRDefault="003C26CA">
      <w:pPr>
        <w:pStyle w:val="a"/>
        <w:rPr>
          <w:rtl/>
        </w:rPr>
      </w:pPr>
    </w:p>
    <w:p w14:paraId="3D73B9C2" w14:textId="77777777" w:rsidR="00000000" w:rsidRDefault="003C26CA">
      <w:pPr>
        <w:pStyle w:val="a"/>
        <w:ind w:firstLine="0"/>
        <w:rPr>
          <w:rFonts w:hint="cs"/>
          <w:rtl/>
        </w:rPr>
      </w:pPr>
      <w:r>
        <w:rPr>
          <w:rFonts w:hint="cs"/>
          <w:rtl/>
        </w:rPr>
        <w:tab/>
        <w:t>איציק, אני אשב ואשמע אותך.</w:t>
      </w:r>
    </w:p>
    <w:p w14:paraId="1BAA0E96" w14:textId="77777777" w:rsidR="00000000" w:rsidRDefault="003C26CA">
      <w:pPr>
        <w:pStyle w:val="a"/>
        <w:ind w:firstLine="0"/>
        <w:rPr>
          <w:rFonts w:hint="cs"/>
          <w:rtl/>
        </w:rPr>
      </w:pPr>
    </w:p>
    <w:p w14:paraId="65FE526D" w14:textId="77777777" w:rsidR="00000000" w:rsidRDefault="003C26CA">
      <w:pPr>
        <w:pStyle w:val="ac"/>
        <w:rPr>
          <w:rtl/>
        </w:rPr>
      </w:pPr>
      <w:r>
        <w:rPr>
          <w:rFonts w:hint="eastAsia"/>
          <w:rtl/>
        </w:rPr>
        <w:t>יצחק</w:t>
      </w:r>
      <w:r>
        <w:rPr>
          <w:rtl/>
        </w:rPr>
        <w:t xml:space="preserve"> כהן (ש"ס):</w:t>
      </w:r>
    </w:p>
    <w:p w14:paraId="68AD19CE" w14:textId="77777777" w:rsidR="00000000" w:rsidRDefault="003C26CA">
      <w:pPr>
        <w:pStyle w:val="a"/>
        <w:rPr>
          <w:rFonts w:hint="cs"/>
          <w:rtl/>
        </w:rPr>
      </w:pPr>
    </w:p>
    <w:p w14:paraId="53C3D77D" w14:textId="77777777" w:rsidR="00000000" w:rsidRDefault="003C26CA">
      <w:pPr>
        <w:pStyle w:val="a"/>
        <w:rPr>
          <w:rFonts w:hint="cs"/>
          <w:rtl/>
        </w:rPr>
      </w:pPr>
      <w:r>
        <w:rPr>
          <w:rFonts w:hint="cs"/>
          <w:rtl/>
        </w:rPr>
        <w:t>- - -</w:t>
      </w:r>
      <w:r>
        <w:rPr>
          <w:rFonts w:hint="cs"/>
          <w:rtl/>
        </w:rPr>
        <w:tab/>
      </w:r>
    </w:p>
    <w:p w14:paraId="1B2EC695" w14:textId="77777777" w:rsidR="00000000" w:rsidRDefault="003C26CA">
      <w:pPr>
        <w:pStyle w:val="a"/>
        <w:rPr>
          <w:rFonts w:hint="cs"/>
          <w:rtl/>
        </w:rPr>
      </w:pPr>
    </w:p>
    <w:p w14:paraId="6C84F261" w14:textId="77777777" w:rsidR="00000000" w:rsidRDefault="003C26CA">
      <w:pPr>
        <w:pStyle w:val="SpeakerCon"/>
        <w:rPr>
          <w:rtl/>
        </w:rPr>
      </w:pPr>
      <w:bookmarkStart w:id="400" w:name="FS000001050T11_06_2003_18_15_56C"/>
      <w:bookmarkEnd w:id="400"/>
      <w:r>
        <w:rPr>
          <w:rtl/>
        </w:rPr>
        <w:t>אהוד רצאבי (שינוי):</w:t>
      </w:r>
    </w:p>
    <w:p w14:paraId="4353728B" w14:textId="77777777" w:rsidR="00000000" w:rsidRDefault="003C26CA">
      <w:pPr>
        <w:pStyle w:val="a"/>
        <w:rPr>
          <w:rtl/>
        </w:rPr>
      </w:pPr>
    </w:p>
    <w:p w14:paraId="735E0959" w14:textId="77777777" w:rsidR="00000000" w:rsidRDefault="003C26CA">
      <w:pPr>
        <w:pStyle w:val="a"/>
        <w:rPr>
          <w:rFonts w:hint="cs"/>
          <w:rtl/>
        </w:rPr>
      </w:pPr>
      <w:r>
        <w:rPr>
          <w:rFonts w:hint="cs"/>
          <w:rtl/>
        </w:rPr>
        <w:t xml:space="preserve">אם כבר מדברים על כך, אחוז הפשע בלאס-וגאס  הוא בין הנמוכים בעולם. </w:t>
      </w:r>
    </w:p>
    <w:p w14:paraId="799986C7" w14:textId="77777777" w:rsidR="00000000" w:rsidRDefault="003C26CA">
      <w:pPr>
        <w:pStyle w:val="a"/>
        <w:rPr>
          <w:rFonts w:hint="cs"/>
          <w:rtl/>
        </w:rPr>
      </w:pPr>
    </w:p>
    <w:p w14:paraId="11D46C6B" w14:textId="77777777" w:rsidR="00000000" w:rsidRDefault="003C26CA">
      <w:pPr>
        <w:pStyle w:val="a"/>
        <w:rPr>
          <w:rFonts w:hint="cs"/>
          <w:rtl/>
        </w:rPr>
      </w:pPr>
      <w:r>
        <w:rPr>
          <w:rFonts w:hint="cs"/>
          <w:rtl/>
        </w:rPr>
        <w:t>כמו שאמרתי קודם לכן, אנחנו</w:t>
      </w:r>
      <w:r>
        <w:rPr>
          <w:rFonts w:hint="cs"/>
          <w:rtl/>
        </w:rPr>
        <w:t xml:space="preserve"> נקיים מפגש של אינטרסים בין המהמרים בכוח, בין המשקיעים שיהיו הבעלים של המקום הזה לבין המדינה שתוכל לגרוף מסים, להגביר את התיירות, כפי שציינתי קודם, ולספק הכנסות נוספות לאזורים שאנשים לא כל כך רוצים להגיע אליהם. תודה רבה. </w:t>
      </w:r>
    </w:p>
    <w:p w14:paraId="1D4FFC8C" w14:textId="77777777" w:rsidR="00000000" w:rsidRDefault="003C26CA">
      <w:pPr>
        <w:pStyle w:val="a"/>
        <w:rPr>
          <w:rFonts w:hint="cs"/>
          <w:rtl/>
        </w:rPr>
      </w:pPr>
    </w:p>
    <w:p w14:paraId="209838C4" w14:textId="77777777" w:rsidR="00000000" w:rsidRDefault="003C26CA">
      <w:pPr>
        <w:pStyle w:val="ad"/>
        <w:rPr>
          <w:rtl/>
        </w:rPr>
      </w:pPr>
      <w:r>
        <w:rPr>
          <w:rtl/>
        </w:rPr>
        <w:t>היו"ר אלי בן-מנחם:</w:t>
      </w:r>
    </w:p>
    <w:p w14:paraId="0AC669A2" w14:textId="77777777" w:rsidR="00000000" w:rsidRDefault="003C26CA">
      <w:pPr>
        <w:pStyle w:val="a"/>
        <w:rPr>
          <w:rtl/>
        </w:rPr>
      </w:pPr>
    </w:p>
    <w:p w14:paraId="78CF28B1" w14:textId="77777777" w:rsidR="00000000" w:rsidRDefault="003C26CA">
      <w:pPr>
        <w:pStyle w:val="a"/>
        <w:rPr>
          <w:rFonts w:hint="cs"/>
          <w:rtl/>
        </w:rPr>
      </w:pPr>
      <w:r>
        <w:rPr>
          <w:rFonts w:hint="cs"/>
          <w:rtl/>
        </w:rPr>
        <w:t>תודה לחבר הכנ</w:t>
      </w:r>
      <w:r>
        <w:rPr>
          <w:rFonts w:hint="cs"/>
          <w:rtl/>
        </w:rPr>
        <w:t xml:space="preserve">סת אהוד רצאבי. אני מזמין את חבר הכנסת משה כחלון. בבקשה. </w:t>
      </w:r>
    </w:p>
    <w:p w14:paraId="3E58FB06" w14:textId="77777777" w:rsidR="00000000" w:rsidRDefault="003C26CA">
      <w:pPr>
        <w:pStyle w:val="a"/>
        <w:rPr>
          <w:rFonts w:hint="cs"/>
          <w:rtl/>
        </w:rPr>
      </w:pPr>
    </w:p>
    <w:p w14:paraId="76A2DE3B" w14:textId="77777777" w:rsidR="00000000" w:rsidRDefault="003C26CA">
      <w:pPr>
        <w:pStyle w:val="Speaker"/>
        <w:rPr>
          <w:rtl/>
        </w:rPr>
      </w:pPr>
      <w:bookmarkStart w:id="401" w:name="FS000001034T11_06_2003_17_30_07"/>
      <w:bookmarkEnd w:id="401"/>
      <w:r>
        <w:rPr>
          <w:rFonts w:hint="eastAsia"/>
          <w:rtl/>
        </w:rPr>
        <w:t>משה</w:t>
      </w:r>
      <w:r>
        <w:rPr>
          <w:rtl/>
        </w:rPr>
        <w:t xml:space="preserve"> כחלון (הליכוד):</w:t>
      </w:r>
    </w:p>
    <w:p w14:paraId="61348175" w14:textId="77777777" w:rsidR="00000000" w:rsidRDefault="003C26CA">
      <w:pPr>
        <w:pStyle w:val="a"/>
        <w:rPr>
          <w:rFonts w:hint="cs"/>
          <w:rtl/>
        </w:rPr>
      </w:pPr>
    </w:p>
    <w:p w14:paraId="36574171" w14:textId="77777777" w:rsidR="00000000" w:rsidRDefault="003C26CA">
      <w:pPr>
        <w:pStyle w:val="a"/>
        <w:rPr>
          <w:rFonts w:hint="cs"/>
          <w:rtl/>
        </w:rPr>
      </w:pPr>
      <w:r>
        <w:rPr>
          <w:rFonts w:hint="cs"/>
          <w:rtl/>
        </w:rPr>
        <w:t xml:space="preserve">אדוני היושב-ראש, חברי חברי הכנסת, אגף המודיעין של המשטרה - מר רצאבי, ידידי, חשוב שתשמע את זה </w:t>
      </w:r>
      <w:r>
        <w:rPr>
          <w:rtl/>
        </w:rPr>
        <w:t>–</w:t>
      </w:r>
      <w:r>
        <w:rPr>
          <w:rFonts w:hint="cs"/>
          <w:rtl/>
        </w:rPr>
        <w:t xml:space="preserve"> מדווח, שבשנת 2002 אירעו 14 מקרי רצח על רקע שליטה בשוק ההימורים, וניסיונות לרצח - א</w:t>
      </w:r>
      <w:r>
        <w:rPr>
          <w:rFonts w:hint="cs"/>
          <w:rtl/>
        </w:rPr>
        <w:t>יך אומרים החבר'ה - שאלוהים ישמור.</w:t>
      </w:r>
    </w:p>
    <w:p w14:paraId="4C766105" w14:textId="77777777" w:rsidR="00000000" w:rsidRDefault="003C26CA">
      <w:pPr>
        <w:pStyle w:val="a"/>
        <w:rPr>
          <w:rFonts w:hint="cs"/>
          <w:rtl/>
        </w:rPr>
      </w:pPr>
    </w:p>
    <w:p w14:paraId="7474D5E7" w14:textId="77777777" w:rsidR="00000000" w:rsidRDefault="003C26CA">
      <w:pPr>
        <w:pStyle w:val="a"/>
        <w:rPr>
          <w:rFonts w:hint="cs"/>
          <w:rtl/>
        </w:rPr>
      </w:pPr>
      <w:r>
        <w:rPr>
          <w:rFonts w:hint="cs"/>
          <w:rtl/>
        </w:rPr>
        <w:t>לבוא היום ולהיתמם ולהגיד שהמדינה תפעיל את זה ויהיה פיקוח, זה על אותו משקל שתגיד: אתה יודע מה, בואו תיתנו מריחואנה, או בואו וניתן אישור לסמים קלים עד רמה מסוימת.</w:t>
      </w:r>
    </w:p>
    <w:p w14:paraId="413EFDFF" w14:textId="77777777" w:rsidR="00000000" w:rsidRDefault="003C26CA">
      <w:pPr>
        <w:pStyle w:val="a"/>
        <w:rPr>
          <w:rFonts w:hint="cs"/>
          <w:rtl/>
        </w:rPr>
      </w:pPr>
    </w:p>
    <w:p w14:paraId="28A2FBE0" w14:textId="77777777" w:rsidR="00000000" w:rsidRDefault="003C26CA">
      <w:pPr>
        <w:pStyle w:val="a"/>
        <w:rPr>
          <w:rFonts w:hint="cs"/>
          <w:rtl/>
        </w:rPr>
      </w:pPr>
      <w:r>
        <w:rPr>
          <w:rFonts w:hint="cs"/>
          <w:rtl/>
        </w:rPr>
        <w:t>שמענו אתמול את מפקד מחוז הדרום של המשטרה, ניצב משה קראדי, מ</w:t>
      </w:r>
      <w:r>
        <w:rPr>
          <w:rFonts w:hint="cs"/>
          <w:rtl/>
        </w:rPr>
        <w:t>ה הוא אמר - שעלו על מוקדי סמים בדרום. הוא אמר חד-משמעית - זה מתחיל בסמים קלים, ההורים לא שמים לב, ואחר כך נמשכים, נשאבים לזה.</w:t>
      </w:r>
    </w:p>
    <w:p w14:paraId="0FA58ADB" w14:textId="77777777" w:rsidR="00000000" w:rsidRDefault="003C26CA">
      <w:pPr>
        <w:pStyle w:val="ac"/>
        <w:rPr>
          <w:rtl/>
        </w:rPr>
      </w:pPr>
      <w:r>
        <w:rPr>
          <w:rtl/>
        </w:rPr>
        <w:br/>
        <w:t>אהוד רצאבי (שינוי):</w:t>
      </w:r>
    </w:p>
    <w:p w14:paraId="5CCCBC2A" w14:textId="77777777" w:rsidR="00000000" w:rsidRDefault="003C26CA">
      <w:pPr>
        <w:pStyle w:val="a"/>
        <w:rPr>
          <w:rtl/>
        </w:rPr>
      </w:pPr>
    </w:p>
    <w:p w14:paraId="355B7179" w14:textId="77777777" w:rsidR="00000000" w:rsidRDefault="003C26CA">
      <w:pPr>
        <w:pStyle w:val="a"/>
        <w:rPr>
          <w:rFonts w:hint="cs"/>
          <w:rtl/>
        </w:rPr>
      </w:pPr>
      <w:r>
        <w:rPr>
          <w:rFonts w:hint="cs"/>
          <w:rtl/>
        </w:rPr>
        <w:t>- - -</w:t>
      </w:r>
    </w:p>
    <w:p w14:paraId="101CFD1C" w14:textId="77777777" w:rsidR="00000000" w:rsidRDefault="003C26CA">
      <w:pPr>
        <w:pStyle w:val="SpeakerCon"/>
        <w:rPr>
          <w:rtl/>
        </w:rPr>
      </w:pPr>
      <w:r>
        <w:rPr>
          <w:rtl/>
        </w:rPr>
        <w:br/>
      </w:r>
      <w:bookmarkStart w:id="402" w:name="FS000001034T11_06_2003_17_33_45C"/>
      <w:bookmarkEnd w:id="402"/>
      <w:r>
        <w:rPr>
          <w:rtl/>
        </w:rPr>
        <w:t>משה כחלון (הליכוד):</w:t>
      </w:r>
    </w:p>
    <w:p w14:paraId="4326DFF5" w14:textId="77777777" w:rsidR="00000000" w:rsidRDefault="003C26CA">
      <w:pPr>
        <w:pStyle w:val="a"/>
        <w:rPr>
          <w:rtl/>
        </w:rPr>
      </w:pPr>
    </w:p>
    <w:p w14:paraId="456A8A1A" w14:textId="77777777" w:rsidR="00000000" w:rsidRDefault="003C26CA">
      <w:pPr>
        <w:pStyle w:val="a"/>
        <w:rPr>
          <w:rFonts w:hint="cs"/>
          <w:rtl/>
        </w:rPr>
      </w:pPr>
      <w:r>
        <w:rPr>
          <w:rFonts w:hint="cs"/>
          <w:rtl/>
        </w:rPr>
        <w:t xml:space="preserve">תראה, צריך למגר את זה, לא צריך לעודד את זה. </w:t>
      </w:r>
    </w:p>
    <w:p w14:paraId="2340E7F4" w14:textId="77777777" w:rsidR="00000000" w:rsidRDefault="003C26CA">
      <w:pPr>
        <w:pStyle w:val="a"/>
        <w:rPr>
          <w:rFonts w:hint="cs"/>
          <w:rtl/>
        </w:rPr>
      </w:pPr>
    </w:p>
    <w:p w14:paraId="0C0F53AF" w14:textId="77777777" w:rsidR="00000000" w:rsidRDefault="003C26CA">
      <w:pPr>
        <w:pStyle w:val="a"/>
        <w:rPr>
          <w:rFonts w:hint="cs"/>
          <w:rtl/>
        </w:rPr>
      </w:pPr>
      <w:r>
        <w:rPr>
          <w:rFonts w:hint="cs"/>
          <w:rtl/>
        </w:rPr>
        <w:t xml:space="preserve">ברגע שיאפשרו נגישות למוקדים כאלה, </w:t>
      </w:r>
      <w:r>
        <w:rPr>
          <w:rFonts w:hint="cs"/>
          <w:rtl/>
        </w:rPr>
        <w:t>כמו סמים וכמו הימורים וכמו זנות, זה לא יעזור, כפי שאמר חבר הכנסת יהלום - חבר הכנסת יהלום או חבר הכנסת כהן, אני לא יודע, כי אני משתדל לומר דבר בשם אומרו; אני לא יודע אם אני אצליח הפעם. על כל פנים, אני אומר בשם שניכם, שמישהו אמר שהמעטפת פה היא לא מעטפת תמימה</w:t>
      </w:r>
      <w:r>
        <w:rPr>
          <w:rFonts w:hint="cs"/>
          <w:rtl/>
        </w:rPr>
        <w:t xml:space="preserve">. מי שישתלט על זה, זה העולם התחתון, ומי שיעשה מזה הון, זה העולם התחתון, וההימור הכפייתי הממכר - אפשר להגיע אליו רק דרך התנסות. אם יהיה פה קזינו חוקי והנערים האלה יתנסו - הם יישאבו פנימה, הם יתמכרו. </w:t>
      </w:r>
    </w:p>
    <w:p w14:paraId="430A2476" w14:textId="77777777" w:rsidR="00000000" w:rsidRDefault="003C26CA">
      <w:pPr>
        <w:pStyle w:val="a"/>
        <w:rPr>
          <w:rFonts w:hint="cs"/>
          <w:rtl/>
        </w:rPr>
      </w:pPr>
    </w:p>
    <w:p w14:paraId="77258C12" w14:textId="77777777" w:rsidR="00000000" w:rsidRDefault="003C26CA">
      <w:pPr>
        <w:pStyle w:val="a"/>
        <w:rPr>
          <w:rFonts w:hint="cs"/>
          <w:rtl/>
        </w:rPr>
      </w:pPr>
      <w:r>
        <w:rPr>
          <w:rFonts w:hint="cs"/>
          <w:rtl/>
        </w:rPr>
        <w:t xml:space="preserve">אתם מכירים את הבדיחה ששני חבר'ה אומרים: בוא נשחק שש-בש. </w:t>
      </w:r>
      <w:r>
        <w:rPr>
          <w:rFonts w:hint="cs"/>
          <w:rtl/>
        </w:rPr>
        <w:t>ואז אומר האחד: בשביל מה נשחק? בוא נריב מעכשיו. בשביל מה אני צריך להכניס אותם לקזינו, לגרום להם להתמכר ואחר כך להוציא אותם מזה? אז, בואו לא נכניס אותם, הם לא יתמכרו - - -</w:t>
      </w:r>
    </w:p>
    <w:p w14:paraId="767B7A22" w14:textId="77777777" w:rsidR="00000000" w:rsidRDefault="003C26CA">
      <w:pPr>
        <w:pStyle w:val="ac"/>
        <w:rPr>
          <w:rtl/>
        </w:rPr>
      </w:pPr>
      <w:r>
        <w:rPr>
          <w:rtl/>
        </w:rPr>
        <w:br/>
        <w:t>אהוד רצאבי (שינוי):</w:t>
      </w:r>
    </w:p>
    <w:p w14:paraId="7A096442" w14:textId="77777777" w:rsidR="00000000" w:rsidRDefault="003C26CA">
      <w:pPr>
        <w:pStyle w:val="a"/>
        <w:rPr>
          <w:rtl/>
        </w:rPr>
      </w:pPr>
    </w:p>
    <w:p w14:paraId="55582632" w14:textId="77777777" w:rsidR="00000000" w:rsidRDefault="003C26CA">
      <w:pPr>
        <w:pStyle w:val="a"/>
        <w:rPr>
          <w:rFonts w:hint="cs"/>
          <w:rtl/>
        </w:rPr>
      </w:pPr>
      <w:r>
        <w:rPr>
          <w:rFonts w:hint="cs"/>
          <w:rtl/>
        </w:rPr>
        <w:t>הם שם בין כה וכה.</w:t>
      </w:r>
    </w:p>
    <w:p w14:paraId="31BE2D7F" w14:textId="77777777" w:rsidR="00000000" w:rsidRDefault="003C26CA">
      <w:pPr>
        <w:pStyle w:val="SpeakerCon"/>
        <w:rPr>
          <w:rtl/>
        </w:rPr>
      </w:pPr>
    </w:p>
    <w:p w14:paraId="67E4391A" w14:textId="77777777" w:rsidR="00000000" w:rsidRDefault="003C26CA">
      <w:pPr>
        <w:pStyle w:val="SpeakerCon"/>
        <w:rPr>
          <w:rtl/>
        </w:rPr>
      </w:pPr>
      <w:bookmarkStart w:id="403" w:name="FS000001034T11_06_2003_17_40_21C"/>
      <w:bookmarkEnd w:id="403"/>
      <w:r>
        <w:rPr>
          <w:rtl/>
        </w:rPr>
        <w:br/>
        <w:t>משה כחלון (הליכוד):</w:t>
      </w:r>
    </w:p>
    <w:p w14:paraId="396F7DBA" w14:textId="77777777" w:rsidR="00000000" w:rsidRDefault="003C26CA">
      <w:pPr>
        <w:pStyle w:val="a"/>
        <w:rPr>
          <w:rtl/>
        </w:rPr>
      </w:pPr>
    </w:p>
    <w:p w14:paraId="053715E6" w14:textId="77777777" w:rsidR="00000000" w:rsidRDefault="003C26CA">
      <w:pPr>
        <w:pStyle w:val="a"/>
        <w:rPr>
          <w:rFonts w:hint="cs"/>
          <w:rtl/>
        </w:rPr>
      </w:pPr>
      <w:r>
        <w:rPr>
          <w:rFonts w:hint="cs"/>
          <w:rtl/>
        </w:rPr>
        <w:t>הם לא שם, הם לא שם. צרי</w:t>
      </w:r>
      <w:r>
        <w:rPr>
          <w:rFonts w:hint="cs"/>
          <w:rtl/>
        </w:rPr>
        <w:t xml:space="preserve">ך לדאוג שלא יהיו שם. </w:t>
      </w:r>
    </w:p>
    <w:p w14:paraId="2D4FDD6A" w14:textId="77777777" w:rsidR="00000000" w:rsidRDefault="003C26CA">
      <w:pPr>
        <w:pStyle w:val="ac"/>
        <w:rPr>
          <w:rtl/>
        </w:rPr>
      </w:pPr>
      <w:r>
        <w:rPr>
          <w:rtl/>
        </w:rPr>
        <w:br/>
        <w:t>אהוד רצאבי (שינוי):</w:t>
      </w:r>
    </w:p>
    <w:p w14:paraId="6BEE0292" w14:textId="77777777" w:rsidR="00000000" w:rsidRDefault="003C26CA">
      <w:pPr>
        <w:pStyle w:val="a"/>
        <w:rPr>
          <w:rtl/>
        </w:rPr>
      </w:pPr>
    </w:p>
    <w:p w14:paraId="24E59DCA" w14:textId="77777777" w:rsidR="00000000" w:rsidRDefault="003C26CA">
      <w:pPr>
        <w:pStyle w:val="a"/>
        <w:rPr>
          <w:rFonts w:hint="cs"/>
          <w:rtl/>
        </w:rPr>
      </w:pPr>
      <w:r>
        <w:rPr>
          <w:rFonts w:hint="cs"/>
          <w:rtl/>
        </w:rPr>
        <w:t xml:space="preserve">אבל הם שם. </w:t>
      </w:r>
    </w:p>
    <w:p w14:paraId="17E326E0" w14:textId="77777777" w:rsidR="00000000" w:rsidRDefault="003C26CA">
      <w:pPr>
        <w:pStyle w:val="SpeakerCon"/>
        <w:rPr>
          <w:rtl/>
        </w:rPr>
      </w:pPr>
      <w:r>
        <w:rPr>
          <w:rtl/>
        </w:rPr>
        <w:br/>
      </w:r>
      <w:bookmarkStart w:id="404" w:name="FS000001034T11_06_2003_17_40_49C"/>
      <w:bookmarkEnd w:id="404"/>
      <w:r>
        <w:rPr>
          <w:rtl/>
        </w:rPr>
        <w:t>משה כחלון (הליכוד):</w:t>
      </w:r>
    </w:p>
    <w:p w14:paraId="005726B6" w14:textId="77777777" w:rsidR="00000000" w:rsidRDefault="003C26CA">
      <w:pPr>
        <w:pStyle w:val="a"/>
        <w:rPr>
          <w:rtl/>
        </w:rPr>
      </w:pPr>
    </w:p>
    <w:p w14:paraId="2A74C499" w14:textId="77777777" w:rsidR="00000000" w:rsidRDefault="003C26CA">
      <w:pPr>
        <w:pStyle w:val="a"/>
        <w:rPr>
          <w:rFonts w:hint="cs"/>
          <w:rtl/>
        </w:rPr>
      </w:pPr>
      <w:r>
        <w:rPr>
          <w:rFonts w:hint="cs"/>
          <w:rtl/>
        </w:rPr>
        <w:t>אני יודע שמשטרת ישראל - ביעדים שלה לשנת 2003 - שמה את הנושא הזה בעדיפות מאוד גבוהה, ואנחנו שומעים כל יום על תוצאות ואנחנו שומעים כל יום על מבצעים, על סגירת בתי-קזינו, בתי-הימורים</w:t>
      </w:r>
      <w:r>
        <w:rPr>
          <w:rFonts w:hint="cs"/>
          <w:rtl/>
        </w:rPr>
        <w:t>, כי טוב לא יצא לנו מזה.</w:t>
      </w:r>
    </w:p>
    <w:p w14:paraId="5CA6E910" w14:textId="77777777" w:rsidR="00000000" w:rsidRDefault="003C26CA">
      <w:pPr>
        <w:pStyle w:val="a"/>
        <w:rPr>
          <w:rFonts w:hint="cs"/>
          <w:rtl/>
        </w:rPr>
      </w:pPr>
    </w:p>
    <w:p w14:paraId="0A47FDFB" w14:textId="77777777" w:rsidR="00000000" w:rsidRDefault="003C26CA">
      <w:pPr>
        <w:pStyle w:val="a"/>
        <w:rPr>
          <w:rFonts w:hint="cs"/>
          <w:rtl/>
        </w:rPr>
      </w:pPr>
      <w:r>
        <w:rPr>
          <w:rFonts w:hint="cs"/>
          <w:rtl/>
        </w:rPr>
        <w:t>היושב-ראש, ברשותך, אני יודע שזמני תם, אבל אני רוצה לומר משפט אחד לגבי התיירות. חבר כנסת רצאבי, אם אתה באמת מאמין שהאמריקני יעזוב את לאס-וגאס ויבוא למצפה-רמון לשחק ברולטה, או הצרפתי יעזוב את פריס, את הקזינו שיש לו בפריס ויבוא לאילת</w:t>
      </w:r>
      <w:r>
        <w:rPr>
          <w:rFonts w:hint="cs"/>
          <w:rtl/>
        </w:rPr>
        <w:t xml:space="preserve"> לרולטה - אני חושב שאנחנו צריכים לחפש תיירות במקומות אחרים. </w:t>
      </w:r>
    </w:p>
    <w:p w14:paraId="06E740A2" w14:textId="77777777" w:rsidR="00000000" w:rsidRDefault="003C26CA">
      <w:pPr>
        <w:pStyle w:val="a"/>
        <w:rPr>
          <w:rFonts w:hint="cs"/>
          <w:rtl/>
        </w:rPr>
      </w:pPr>
    </w:p>
    <w:p w14:paraId="70A72E09" w14:textId="77777777" w:rsidR="00000000" w:rsidRDefault="003C26CA">
      <w:pPr>
        <w:pStyle w:val="a"/>
        <w:rPr>
          <w:rFonts w:hint="cs"/>
          <w:rtl/>
        </w:rPr>
      </w:pPr>
      <w:r>
        <w:rPr>
          <w:rFonts w:hint="cs"/>
          <w:rtl/>
        </w:rPr>
        <w:t>במצפה-רמון יש בעיה, באילת יש בעיה - צריך לפתור, אבל לא להכניס בעיה נוספת לאזור הזה, כשהאנשים שנמצאים שם, אתה מכניס להם קזינו הביתה ואתה מסבך אותם בצרות גדולות פי-עשרה מאלה שיש להם היום.</w:t>
      </w:r>
    </w:p>
    <w:p w14:paraId="589E0F65" w14:textId="77777777" w:rsidR="00000000" w:rsidRDefault="003C26CA">
      <w:pPr>
        <w:pStyle w:val="a"/>
        <w:rPr>
          <w:rFonts w:hint="cs"/>
          <w:rtl/>
        </w:rPr>
      </w:pPr>
    </w:p>
    <w:p w14:paraId="42C186E9" w14:textId="77777777" w:rsidR="00000000" w:rsidRDefault="003C26CA">
      <w:pPr>
        <w:pStyle w:val="a"/>
        <w:rPr>
          <w:rFonts w:hint="cs"/>
          <w:rtl/>
        </w:rPr>
      </w:pPr>
      <w:r>
        <w:rPr>
          <w:rFonts w:hint="cs"/>
          <w:rtl/>
        </w:rPr>
        <w:t>לכן אני</w:t>
      </w:r>
      <w:r>
        <w:rPr>
          <w:rFonts w:hint="cs"/>
          <w:rtl/>
        </w:rPr>
        <w:t xml:space="preserve"> חושב שזאת הצעה אווילית. אנחנו לא בני 230. עד שהחברה הזאת תתהווה ועד שהחברה הזאת תתמסד ועד שהחברה הזאת תתמצב - אולי אחר כך נחשוב על קזינו. בינתיים, יש הרבה דברים קודם. לצערי, מה שאנחנו שומעים היום זה שנפתחים בתי-תמחוי, בתי-סיוע לנזקקים - לדעתי, גם זה צריך </w:t>
      </w:r>
      <w:r>
        <w:rPr>
          <w:rFonts w:hint="cs"/>
          <w:rtl/>
        </w:rPr>
        <w:t>להיסגר, אבל איך אומרים, זה לא הדיון שלנו היום.</w:t>
      </w:r>
    </w:p>
    <w:p w14:paraId="15615DBB" w14:textId="77777777" w:rsidR="00000000" w:rsidRDefault="003C26CA">
      <w:pPr>
        <w:pStyle w:val="a"/>
        <w:rPr>
          <w:rFonts w:hint="cs"/>
          <w:rtl/>
        </w:rPr>
      </w:pPr>
    </w:p>
    <w:p w14:paraId="5355948B" w14:textId="77777777" w:rsidR="00000000" w:rsidRDefault="003C26CA">
      <w:pPr>
        <w:pStyle w:val="a"/>
        <w:rPr>
          <w:rFonts w:hint="cs"/>
          <w:rtl/>
        </w:rPr>
      </w:pPr>
      <w:r>
        <w:rPr>
          <w:rFonts w:hint="cs"/>
          <w:rtl/>
        </w:rPr>
        <w:t>על כל פנים, הרעיון הוא רעיון נואל וצריך להסיר אותו מייד. תודה.</w:t>
      </w:r>
    </w:p>
    <w:p w14:paraId="15306886" w14:textId="77777777" w:rsidR="00000000" w:rsidRDefault="003C26CA">
      <w:pPr>
        <w:pStyle w:val="ad"/>
        <w:rPr>
          <w:rtl/>
        </w:rPr>
      </w:pPr>
      <w:r>
        <w:rPr>
          <w:rtl/>
        </w:rPr>
        <w:br/>
        <w:t>היו"ר אלי בן - מנחם:</w:t>
      </w:r>
    </w:p>
    <w:p w14:paraId="7D268FDA" w14:textId="77777777" w:rsidR="00000000" w:rsidRDefault="003C26CA">
      <w:pPr>
        <w:pStyle w:val="a"/>
        <w:rPr>
          <w:rtl/>
        </w:rPr>
      </w:pPr>
    </w:p>
    <w:p w14:paraId="4B69A0B8" w14:textId="77777777" w:rsidR="00000000" w:rsidRDefault="003C26CA">
      <w:pPr>
        <w:pStyle w:val="a"/>
        <w:rPr>
          <w:rFonts w:hint="cs"/>
          <w:rtl/>
        </w:rPr>
      </w:pPr>
      <w:r>
        <w:rPr>
          <w:rFonts w:hint="cs"/>
          <w:rtl/>
        </w:rPr>
        <w:t>תודה לחבר הכנסת משה כחלון. אני מזמין את השר גדעון עזרא להשיב. בבקשה.</w:t>
      </w:r>
    </w:p>
    <w:p w14:paraId="2E479CDE" w14:textId="77777777" w:rsidR="00000000" w:rsidRDefault="003C26CA">
      <w:pPr>
        <w:pStyle w:val="Speaker"/>
        <w:rPr>
          <w:rtl/>
        </w:rPr>
      </w:pPr>
    </w:p>
    <w:p w14:paraId="0C59CB51" w14:textId="77777777" w:rsidR="00000000" w:rsidRDefault="003C26CA">
      <w:pPr>
        <w:pStyle w:val="Speaker"/>
        <w:rPr>
          <w:rtl/>
        </w:rPr>
      </w:pPr>
      <w:r>
        <w:rPr>
          <w:rtl/>
        </w:rPr>
        <w:br/>
      </w:r>
      <w:bookmarkStart w:id="405" w:name="FS000000474T11_06_2003_17_46_12"/>
      <w:bookmarkEnd w:id="405"/>
      <w:r>
        <w:rPr>
          <w:rtl/>
        </w:rPr>
        <w:t>השר גדעון עזרא:</w:t>
      </w:r>
    </w:p>
    <w:p w14:paraId="6BD98DA8" w14:textId="77777777" w:rsidR="00000000" w:rsidRDefault="003C26CA">
      <w:pPr>
        <w:pStyle w:val="a"/>
        <w:rPr>
          <w:rtl/>
        </w:rPr>
      </w:pPr>
    </w:p>
    <w:p w14:paraId="141C5ED2" w14:textId="77777777" w:rsidR="00000000" w:rsidRDefault="003C26CA">
      <w:pPr>
        <w:pStyle w:val="a"/>
        <w:rPr>
          <w:rFonts w:hint="cs"/>
          <w:rtl/>
        </w:rPr>
      </w:pPr>
      <w:r>
        <w:rPr>
          <w:rFonts w:hint="cs"/>
          <w:rtl/>
        </w:rPr>
        <w:t xml:space="preserve">אדוני היושב-ראש, חברי חברי הכנסת, </w:t>
      </w:r>
      <w:r>
        <w:rPr>
          <w:rFonts w:hint="cs"/>
          <w:rtl/>
        </w:rPr>
        <w:t>הנושא בהחלט מורכב. אני מכיר גם דיונים שהיו בכנסת בעבר, ואני אקרא לכם את עמדת הממשלה בנושא הזה ולאחר מכן אציע את הצעתי:</w:t>
      </w:r>
    </w:p>
    <w:p w14:paraId="1F6E4A46" w14:textId="77777777" w:rsidR="00000000" w:rsidRDefault="003C26CA">
      <w:pPr>
        <w:pStyle w:val="a"/>
        <w:rPr>
          <w:rFonts w:hint="cs"/>
          <w:rtl/>
        </w:rPr>
      </w:pPr>
    </w:p>
    <w:p w14:paraId="65242ACE" w14:textId="77777777" w:rsidR="00000000" w:rsidRDefault="003C26CA">
      <w:pPr>
        <w:pStyle w:val="a"/>
        <w:rPr>
          <w:rFonts w:hint="cs"/>
          <w:rtl/>
        </w:rPr>
      </w:pPr>
      <w:r>
        <w:rPr>
          <w:rFonts w:hint="cs"/>
          <w:rtl/>
        </w:rPr>
        <w:t>נושא הקמת קזינו בנגב עלה פעמים מספר בכלי התקשורת בתקופות שונות כתוכנית של הממשלה או של גורמים בתוך הממשלה. אין כרגע החלטת ממשלה להקים קז</w:t>
      </w:r>
      <w:r>
        <w:rPr>
          <w:rFonts w:hint="cs"/>
          <w:rtl/>
        </w:rPr>
        <w:t xml:space="preserve">ינו בישראל, חבר הכנסת כהן, אך הנושא נמצא בדיונים פנימיים בין משרד ראש הממשלה, משרד האוצר ומפעל הפיס. בתום הדיונים תתקבל החלטה אם להמשיך עם ההצעה במתכונת של החלטת ממשלה, או להעבירה לדיון בקבינט כלכלי-חברתי. </w:t>
      </w:r>
    </w:p>
    <w:p w14:paraId="378B16B3" w14:textId="77777777" w:rsidR="00000000" w:rsidRDefault="003C26CA">
      <w:pPr>
        <w:pStyle w:val="a"/>
        <w:rPr>
          <w:rFonts w:hint="cs"/>
          <w:rtl/>
        </w:rPr>
      </w:pPr>
    </w:p>
    <w:p w14:paraId="6DF2A026" w14:textId="77777777" w:rsidR="00000000" w:rsidRDefault="003C26CA">
      <w:pPr>
        <w:pStyle w:val="a"/>
        <w:rPr>
          <w:rFonts w:hint="cs"/>
          <w:rtl/>
        </w:rPr>
      </w:pPr>
      <w:r>
        <w:rPr>
          <w:rFonts w:hint="cs"/>
          <w:rtl/>
        </w:rPr>
        <w:t>אני מציע להעביר את הנושא הזה לוועדת הכספים, לערו</w:t>
      </w:r>
      <w:r>
        <w:rPr>
          <w:rFonts w:hint="cs"/>
          <w:rtl/>
        </w:rPr>
        <w:t>ך שם דיון, ובו יועלו כל הטענות בעד ונגד.</w:t>
      </w:r>
    </w:p>
    <w:p w14:paraId="0FF6CAD1" w14:textId="77777777" w:rsidR="00000000" w:rsidRDefault="003C26CA">
      <w:pPr>
        <w:pStyle w:val="ac"/>
        <w:rPr>
          <w:rtl/>
        </w:rPr>
      </w:pPr>
      <w:r>
        <w:rPr>
          <w:rtl/>
        </w:rPr>
        <w:br/>
        <w:t>יצחק כהן (ש"ס):</w:t>
      </w:r>
    </w:p>
    <w:p w14:paraId="09CF74E4" w14:textId="77777777" w:rsidR="00000000" w:rsidRDefault="003C26CA">
      <w:pPr>
        <w:pStyle w:val="a"/>
        <w:rPr>
          <w:rtl/>
        </w:rPr>
      </w:pPr>
    </w:p>
    <w:p w14:paraId="76C414CF" w14:textId="77777777" w:rsidR="00000000" w:rsidRDefault="003C26CA">
      <w:pPr>
        <w:pStyle w:val="a"/>
        <w:rPr>
          <w:rFonts w:hint="cs"/>
          <w:rtl/>
        </w:rPr>
      </w:pPr>
      <w:r>
        <w:rPr>
          <w:rFonts w:hint="cs"/>
          <w:rtl/>
        </w:rPr>
        <w:t>ועדת האתיקה.</w:t>
      </w:r>
    </w:p>
    <w:p w14:paraId="5B5F3C10" w14:textId="77777777" w:rsidR="00000000" w:rsidRDefault="003C26CA">
      <w:pPr>
        <w:pStyle w:val="SpeakerCon"/>
        <w:rPr>
          <w:rtl/>
        </w:rPr>
      </w:pPr>
      <w:r>
        <w:rPr>
          <w:rtl/>
        </w:rPr>
        <w:br/>
      </w:r>
      <w:bookmarkStart w:id="406" w:name="FS000000474T11_06_2003_17_49_33C"/>
      <w:bookmarkEnd w:id="406"/>
      <w:r>
        <w:rPr>
          <w:rtl/>
        </w:rPr>
        <w:t>השר גדעון עזרא:</w:t>
      </w:r>
    </w:p>
    <w:p w14:paraId="6F901D2F" w14:textId="77777777" w:rsidR="00000000" w:rsidRDefault="003C26CA">
      <w:pPr>
        <w:pStyle w:val="a"/>
        <w:rPr>
          <w:rtl/>
        </w:rPr>
      </w:pPr>
    </w:p>
    <w:p w14:paraId="06BC7915" w14:textId="77777777" w:rsidR="00000000" w:rsidRDefault="003C26CA">
      <w:pPr>
        <w:pStyle w:val="a"/>
        <w:rPr>
          <w:rFonts w:hint="cs"/>
          <w:rtl/>
        </w:rPr>
      </w:pPr>
      <w:r>
        <w:rPr>
          <w:rFonts w:hint="cs"/>
          <w:rtl/>
        </w:rPr>
        <w:t xml:space="preserve">אני לא מציע את ועדת האתיקה. לדעתי, אתה מפליג לכיוונים שלא מתאימים לנושא הזה, ואני חושב שמדינת ישראל והממשלה הזאת התחילו את הדרך בתקופה קשה מאוד מכל הבחינות - ואני לא </w:t>
      </w:r>
      <w:r>
        <w:rPr>
          <w:rFonts w:hint="cs"/>
          <w:rtl/>
        </w:rPr>
        <w:t>יודע מה סיעת ש"ס היתה עושה במצבים הללו.</w:t>
      </w:r>
    </w:p>
    <w:p w14:paraId="077DC86A" w14:textId="77777777" w:rsidR="00000000" w:rsidRDefault="003C26CA">
      <w:pPr>
        <w:pStyle w:val="ac"/>
        <w:rPr>
          <w:rtl/>
        </w:rPr>
      </w:pPr>
      <w:r>
        <w:rPr>
          <w:rtl/>
        </w:rPr>
        <w:br/>
        <w:t>יצחק כהן (ש"ס):</w:t>
      </w:r>
    </w:p>
    <w:p w14:paraId="7F7E3D4E" w14:textId="77777777" w:rsidR="00000000" w:rsidRDefault="003C26CA">
      <w:pPr>
        <w:pStyle w:val="a"/>
        <w:rPr>
          <w:rtl/>
        </w:rPr>
      </w:pPr>
    </w:p>
    <w:p w14:paraId="2902DF62" w14:textId="77777777" w:rsidR="00000000" w:rsidRDefault="003C26CA">
      <w:pPr>
        <w:pStyle w:val="a"/>
        <w:rPr>
          <w:rFonts w:hint="cs"/>
          <w:rtl/>
        </w:rPr>
      </w:pPr>
      <w:r>
        <w:rPr>
          <w:rFonts w:hint="cs"/>
          <w:rtl/>
        </w:rPr>
        <w:t>רק טוב.</w:t>
      </w:r>
    </w:p>
    <w:p w14:paraId="6E408ACA" w14:textId="77777777" w:rsidR="00000000" w:rsidRDefault="003C26CA">
      <w:pPr>
        <w:pStyle w:val="SpeakerCon"/>
        <w:rPr>
          <w:rtl/>
        </w:rPr>
      </w:pPr>
      <w:r>
        <w:rPr>
          <w:rtl/>
        </w:rPr>
        <w:br/>
      </w:r>
      <w:bookmarkStart w:id="407" w:name="FS000000474T11_06_2003_17_50_40C"/>
      <w:bookmarkEnd w:id="407"/>
      <w:r>
        <w:rPr>
          <w:rtl/>
        </w:rPr>
        <w:t>השר גדעון עזרא:</w:t>
      </w:r>
    </w:p>
    <w:p w14:paraId="3D195F91" w14:textId="77777777" w:rsidR="00000000" w:rsidRDefault="003C26CA">
      <w:pPr>
        <w:pStyle w:val="a"/>
        <w:rPr>
          <w:rtl/>
        </w:rPr>
      </w:pPr>
    </w:p>
    <w:p w14:paraId="11742501" w14:textId="77777777" w:rsidR="00000000" w:rsidRDefault="003C26CA">
      <w:pPr>
        <w:pStyle w:val="a"/>
        <w:rPr>
          <w:rFonts w:hint="cs"/>
          <w:rtl/>
        </w:rPr>
      </w:pPr>
      <w:r>
        <w:rPr>
          <w:rFonts w:hint="cs"/>
          <w:rtl/>
        </w:rPr>
        <w:t xml:space="preserve">רק טוב. </w:t>
      </w:r>
    </w:p>
    <w:p w14:paraId="2FBC5D59" w14:textId="77777777" w:rsidR="00000000" w:rsidRDefault="003C26CA">
      <w:pPr>
        <w:pStyle w:val="ac"/>
        <w:rPr>
          <w:rtl/>
        </w:rPr>
      </w:pPr>
      <w:r>
        <w:rPr>
          <w:rtl/>
        </w:rPr>
        <w:br/>
        <w:t>יצחק כהן (ש"ס):</w:t>
      </w:r>
    </w:p>
    <w:p w14:paraId="6855EBD5" w14:textId="77777777" w:rsidR="00000000" w:rsidRDefault="003C26CA">
      <w:pPr>
        <w:pStyle w:val="a"/>
        <w:rPr>
          <w:rtl/>
        </w:rPr>
      </w:pPr>
    </w:p>
    <w:p w14:paraId="434535AD" w14:textId="77777777" w:rsidR="00000000" w:rsidRDefault="003C26CA">
      <w:pPr>
        <w:pStyle w:val="a"/>
        <w:rPr>
          <w:rFonts w:hint="cs"/>
          <w:rtl/>
        </w:rPr>
      </w:pPr>
      <w:r>
        <w:rPr>
          <w:rFonts w:hint="cs"/>
          <w:rtl/>
        </w:rPr>
        <w:t>הרבה יותר טוב מהממשלה הזאת.</w:t>
      </w:r>
    </w:p>
    <w:p w14:paraId="51290BE2" w14:textId="77777777" w:rsidR="00000000" w:rsidRDefault="003C26CA">
      <w:pPr>
        <w:pStyle w:val="SpeakerCon"/>
        <w:rPr>
          <w:rtl/>
        </w:rPr>
      </w:pPr>
      <w:bookmarkStart w:id="408" w:name="FS000000474T11_06_2003_17_50_57C"/>
      <w:bookmarkEnd w:id="408"/>
    </w:p>
    <w:p w14:paraId="2EB9B55E" w14:textId="77777777" w:rsidR="00000000" w:rsidRDefault="003C26CA">
      <w:pPr>
        <w:pStyle w:val="SpeakerCon"/>
        <w:rPr>
          <w:rtl/>
        </w:rPr>
      </w:pPr>
      <w:r>
        <w:rPr>
          <w:rFonts w:hint="cs"/>
          <w:rtl/>
        </w:rPr>
        <w:br/>
      </w:r>
      <w:r>
        <w:rPr>
          <w:rtl/>
        </w:rPr>
        <w:t>השר גדעון עזרא:</w:t>
      </w:r>
    </w:p>
    <w:p w14:paraId="256FAFF1" w14:textId="77777777" w:rsidR="00000000" w:rsidRDefault="003C26CA">
      <w:pPr>
        <w:pStyle w:val="a"/>
        <w:rPr>
          <w:rtl/>
        </w:rPr>
      </w:pPr>
    </w:p>
    <w:p w14:paraId="48BD6D64" w14:textId="77777777" w:rsidR="00000000" w:rsidRDefault="003C26CA">
      <w:pPr>
        <w:pStyle w:val="a"/>
        <w:rPr>
          <w:rFonts w:hint="cs"/>
          <w:rtl/>
        </w:rPr>
      </w:pPr>
      <w:r>
        <w:rPr>
          <w:rFonts w:hint="cs"/>
          <w:rtl/>
        </w:rPr>
        <w:t xml:space="preserve">"עלא עיני". כולם יודעים וכל העם רואה ושומע את הקולות. </w:t>
      </w:r>
    </w:p>
    <w:p w14:paraId="261A820D" w14:textId="77777777" w:rsidR="00000000" w:rsidRDefault="003C26CA">
      <w:pPr>
        <w:pStyle w:val="a"/>
        <w:rPr>
          <w:rFonts w:hint="cs"/>
          <w:rtl/>
        </w:rPr>
      </w:pPr>
    </w:p>
    <w:p w14:paraId="61FBF5B3" w14:textId="77777777" w:rsidR="00000000" w:rsidRDefault="003C26CA">
      <w:pPr>
        <w:pStyle w:val="a"/>
        <w:rPr>
          <w:rFonts w:hint="cs"/>
          <w:rtl/>
        </w:rPr>
      </w:pPr>
      <w:r>
        <w:rPr>
          <w:rFonts w:hint="cs"/>
          <w:rtl/>
        </w:rPr>
        <w:t>לכן, אני מציע - מפני שהנושא הזה שנוי במחלו</w:t>
      </w:r>
      <w:r>
        <w:rPr>
          <w:rFonts w:hint="cs"/>
          <w:rtl/>
        </w:rPr>
        <w:t>קת - להעביר את הנושא לדיון בוועדת הכספים, וזה בהחלט - - -</w:t>
      </w:r>
    </w:p>
    <w:p w14:paraId="1A0DD116" w14:textId="77777777" w:rsidR="00000000" w:rsidRDefault="003C26CA">
      <w:pPr>
        <w:pStyle w:val="ac"/>
        <w:rPr>
          <w:rtl/>
        </w:rPr>
      </w:pPr>
      <w:r>
        <w:rPr>
          <w:rtl/>
        </w:rPr>
        <w:br/>
        <w:t>שאול יהלום (מפד"ל):</w:t>
      </w:r>
    </w:p>
    <w:p w14:paraId="1F1AF28A" w14:textId="77777777" w:rsidR="00000000" w:rsidRDefault="003C26CA">
      <w:pPr>
        <w:pStyle w:val="a"/>
        <w:rPr>
          <w:rtl/>
        </w:rPr>
      </w:pPr>
    </w:p>
    <w:p w14:paraId="67D75ECA" w14:textId="77777777" w:rsidR="00000000" w:rsidRDefault="003C26CA">
      <w:pPr>
        <w:pStyle w:val="a"/>
        <w:rPr>
          <w:rFonts w:hint="cs"/>
          <w:rtl/>
        </w:rPr>
      </w:pPr>
      <w:r>
        <w:rPr>
          <w:rFonts w:hint="cs"/>
          <w:rtl/>
        </w:rPr>
        <w:t>אני מבקש לוועדת העבודה והרווחה.</w:t>
      </w:r>
    </w:p>
    <w:p w14:paraId="4C5C503C" w14:textId="77777777" w:rsidR="00000000" w:rsidRDefault="003C26CA">
      <w:pPr>
        <w:pStyle w:val="SpeakerCon"/>
        <w:rPr>
          <w:rtl/>
        </w:rPr>
      </w:pPr>
      <w:r>
        <w:rPr>
          <w:rtl/>
        </w:rPr>
        <w:br/>
      </w:r>
      <w:bookmarkStart w:id="409" w:name="FS000000474T11_06_2003_17_51_59C"/>
      <w:bookmarkEnd w:id="409"/>
      <w:r>
        <w:rPr>
          <w:rtl/>
        </w:rPr>
        <w:t>השר גדעון עזרא:</w:t>
      </w:r>
    </w:p>
    <w:p w14:paraId="0C7EFA5F" w14:textId="77777777" w:rsidR="00000000" w:rsidRDefault="003C26CA">
      <w:pPr>
        <w:pStyle w:val="a"/>
        <w:rPr>
          <w:rtl/>
        </w:rPr>
      </w:pPr>
    </w:p>
    <w:p w14:paraId="7E57C98D" w14:textId="77777777" w:rsidR="00000000" w:rsidRDefault="003C26CA">
      <w:pPr>
        <w:pStyle w:val="a"/>
        <w:rPr>
          <w:rFonts w:hint="cs"/>
          <w:rtl/>
        </w:rPr>
      </w:pPr>
      <w:r>
        <w:rPr>
          <w:rFonts w:hint="cs"/>
          <w:rtl/>
        </w:rPr>
        <w:t>מה זה נוגע לוועדת העבודה והרווחה?</w:t>
      </w:r>
    </w:p>
    <w:p w14:paraId="08DC2B86" w14:textId="77777777" w:rsidR="00000000" w:rsidRDefault="003C26CA">
      <w:pPr>
        <w:pStyle w:val="ac"/>
        <w:rPr>
          <w:rtl/>
        </w:rPr>
      </w:pPr>
      <w:r>
        <w:rPr>
          <w:rtl/>
        </w:rPr>
        <w:br/>
        <w:t>שאול יהלום (מפד"ל):</w:t>
      </w:r>
    </w:p>
    <w:p w14:paraId="017E6C8E" w14:textId="77777777" w:rsidR="00000000" w:rsidRDefault="003C26CA">
      <w:pPr>
        <w:pStyle w:val="a"/>
        <w:rPr>
          <w:rtl/>
        </w:rPr>
      </w:pPr>
    </w:p>
    <w:p w14:paraId="6A1731E4" w14:textId="77777777" w:rsidR="00000000" w:rsidRDefault="003C26CA">
      <w:pPr>
        <w:pStyle w:val="a"/>
        <w:rPr>
          <w:rFonts w:hint="cs"/>
          <w:rtl/>
        </w:rPr>
      </w:pPr>
      <w:r>
        <w:rPr>
          <w:rFonts w:hint="cs"/>
          <w:rtl/>
        </w:rPr>
        <w:t>קזינו זה ההיפך מעבודה.</w:t>
      </w:r>
    </w:p>
    <w:p w14:paraId="16E1DB69" w14:textId="77777777" w:rsidR="00000000" w:rsidRDefault="003C26CA">
      <w:pPr>
        <w:pStyle w:val="SpeakerCon"/>
        <w:rPr>
          <w:rtl/>
        </w:rPr>
      </w:pPr>
      <w:r>
        <w:rPr>
          <w:rtl/>
        </w:rPr>
        <w:br/>
      </w:r>
      <w:bookmarkStart w:id="410" w:name="FS000000474T11_06_2003_17_52_32C"/>
      <w:bookmarkEnd w:id="410"/>
      <w:r>
        <w:rPr>
          <w:rtl/>
        </w:rPr>
        <w:t>השר גדעון עזרא:</w:t>
      </w:r>
    </w:p>
    <w:p w14:paraId="71AB1971" w14:textId="77777777" w:rsidR="00000000" w:rsidRDefault="003C26CA">
      <w:pPr>
        <w:pStyle w:val="a"/>
        <w:rPr>
          <w:rtl/>
        </w:rPr>
      </w:pPr>
    </w:p>
    <w:p w14:paraId="4BFBFD22" w14:textId="77777777" w:rsidR="00000000" w:rsidRDefault="003C26CA">
      <w:pPr>
        <w:pStyle w:val="a"/>
        <w:rPr>
          <w:rFonts w:hint="cs"/>
          <w:rtl/>
        </w:rPr>
      </w:pPr>
      <w:r>
        <w:rPr>
          <w:rFonts w:hint="cs"/>
          <w:rtl/>
        </w:rPr>
        <w:t>אז ועדת הכנסת תקבע, אבל זו בכ</w:t>
      </w:r>
      <w:r>
        <w:rPr>
          <w:rFonts w:hint="cs"/>
          <w:rtl/>
        </w:rPr>
        <w:t>ל אופן הצעתי. תודה.</w:t>
      </w:r>
    </w:p>
    <w:p w14:paraId="1D2AEF93" w14:textId="77777777" w:rsidR="00000000" w:rsidRDefault="003C26CA">
      <w:pPr>
        <w:pStyle w:val="ad"/>
        <w:rPr>
          <w:rtl/>
        </w:rPr>
      </w:pPr>
      <w:r>
        <w:rPr>
          <w:rtl/>
        </w:rPr>
        <w:br/>
        <w:t>היו"ר משה כחלון:</w:t>
      </w:r>
    </w:p>
    <w:p w14:paraId="1335954D" w14:textId="77777777" w:rsidR="00000000" w:rsidRDefault="003C26CA">
      <w:pPr>
        <w:pStyle w:val="a"/>
        <w:rPr>
          <w:rtl/>
        </w:rPr>
      </w:pPr>
    </w:p>
    <w:p w14:paraId="09AD559C" w14:textId="77777777" w:rsidR="00000000" w:rsidRDefault="003C26CA">
      <w:pPr>
        <w:pStyle w:val="a"/>
        <w:rPr>
          <w:rFonts w:hint="cs"/>
          <w:rtl/>
        </w:rPr>
      </w:pPr>
      <w:r>
        <w:rPr>
          <w:rFonts w:hint="cs"/>
          <w:rtl/>
        </w:rPr>
        <w:t>תודה רבה.</w:t>
      </w:r>
    </w:p>
    <w:p w14:paraId="59BA02B5" w14:textId="77777777" w:rsidR="00000000" w:rsidRDefault="003C26CA">
      <w:pPr>
        <w:pStyle w:val="a"/>
        <w:rPr>
          <w:rFonts w:hint="cs"/>
          <w:rtl/>
        </w:rPr>
      </w:pPr>
    </w:p>
    <w:p w14:paraId="5006CD11" w14:textId="77777777" w:rsidR="00000000" w:rsidRDefault="003C26CA">
      <w:pPr>
        <w:pStyle w:val="a"/>
        <w:rPr>
          <w:rFonts w:hint="cs"/>
          <w:rtl/>
        </w:rPr>
      </w:pPr>
      <w:r>
        <w:rPr>
          <w:rFonts w:hint="cs"/>
          <w:rtl/>
        </w:rPr>
        <w:t>אנחנו עוברים להצבעה. מי שבעד - זה לוועדת הכנסת, נגד זה להסיר. בעד - ועדת הכנסת בגלל הנושא השנוי במחלוקת.</w:t>
      </w:r>
    </w:p>
    <w:p w14:paraId="2FF5F3EC" w14:textId="77777777" w:rsidR="00000000" w:rsidRDefault="003C26CA">
      <w:pPr>
        <w:pStyle w:val="a7"/>
        <w:bidi/>
        <w:rPr>
          <w:rFonts w:hint="cs"/>
          <w:rtl/>
        </w:rPr>
      </w:pPr>
      <w:r>
        <w:rPr>
          <w:rtl/>
        </w:rPr>
        <w:br/>
      </w:r>
      <w:r>
        <w:rPr>
          <w:rFonts w:hint="cs"/>
          <w:rtl/>
        </w:rPr>
        <w:t>הצבעה מס' 15</w:t>
      </w:r>
    </w:p>
    <w:p w14:paraId="099B6A0C" w14:textId="77777777" w:rsidR="00000000" w:rsidRDefault="003C26CA">
      <w:pPr>
        <w:pStyle w:val="a"/>
        <w:rPr>
          <w:rFonts w:hint="cs"/>
          <w:rtl/>
        </w:rPr>
      </w:pPr>
    </w:p>
    <w:p w14:paraId="2A400283" w14:textId="77777777" w:rsidR="00000000" w:rsidRDefault="003C26CA">
      <w:pPr>
        <w:pStyle w:val="a8"/>
        <w:bidi/>
        <w:rPr>
          <w:rFonts w:hint="cs"/>
          <w:rtl/>
        </w:rPr>
      </w:pPr>
      <w:r>
        <w:rPr>
          <w:rFonts w:hint="cs"/>
          <w:rtl/>
        </w:rPr>
        <w:t>בעד ההצעה להעביר את הנושא לוועדה - 6</w:t>
      </w:r>
    </w:p>
    <w:p w14:paraId="74AD1F3F" w14:textId="77777777" w:rsidR="00000000" w:rsidRDefault="003C26CA">
      <w:pPr>
        <w:pStyle w:val="a8"/>
        <w:bidi/>
        <w:rPr>
          <w:rFonts w:hint="cs"/>
          <w:rtl/>
        </w:rPr>
      </w:pPr>
      <w:r>
        <w:rPr>
          <w:rFonts w:hint="cs"/>
          <w:rtl/>
        </w:rPr>
        <w:t>נגד - אין</w:t>
      </w:r>
    </w:p>
    <w:p w14:paraId="3094B4EA" w14:textId="77777777" w:rsidR="00000000" w:rsidRDefault="003C26CA">
      <w:pPr>
        <w:pStyle w:val="a8"/>
        <w:bidi/>
        <w:rPr>
          <w:rFonts w:hint="cs"/>
          <w:rtl/>
        </w:rPr>
      </w:pPr>
      <w:r>
        <w:rPr>
          <w:rFonts w:hint="cs"/>
          <w:rtl/>
        </w:rPr>
        <w:t>נמנעים - אין</w:t>
      </w:r>
    </w:p>
    <w:p w14:paraId="53ED46C1" w14:textId="77777777" w:rsidR="00000000" w:rsidRDefault="003C26CA">
      <w:pPr>
        <w:pStyle w:val="a9"/>
        <w:bidi/>
        <w:rPr>
          <w:rFonts w:hint="cs"/>
          <w:rtl/>
        </w:rPr>
      </w:pPr>
      <w:r>
        <w:rPr>
          <w:rFonts w:hint="cs"/>
          <w:rtl/>
        </w:rPr>
        <w:t>ההצעה להעביר את הנושא לווע</w:t>
      </w:r>
      <w:r>
        <w:rPr>
          <w:rFonts w:hint="cs"/>
          <w:rtl/>
        </w:rPr>
        <w:t>דה שתקבע ועדת הכנסת נתקבלה.</w:t>
      </w:r>
    </w:p>
    <w:p w14:paraId="50C03A78" w14:textId="77777777" w:rsidR="00000000" w:rsidRDefault="003C26CA">
      <w:pPr>
        <w:pStyle w:val="a"/>
        <w:jc w:val="center"/>
        <w:rPr>
          <w:rFonts w:hint="cs"/>
          <w:rtl/>
        </w:rPr>
      </w:pPr>
    </w:p>
    <w:p w14:paraId="798FFE0F" w14:textId="77777777" w:rsidR="00000000" w:rsidRDefault="003C26CA">
      <w:pPr>
        <w:pStyle w:val="ad"/>
        <w:rPr>
          <w:rFonts w:hint="cs"/>
          <w:rtl/>
        </w:rPr>
      </w:pPr>
      <w:r>
        <w:rPr>
          <w:rtl/>
        </w:rPr>
        <w:t>היו"ר משה כחלון:</w:t>
      </w:r>
    </w:p>
    <w:p w14:paraId="241277F1" w14:textId="77777777" w:rsidR="00000000" w:rsidRDefault="003C26CA">
      <w:pPr>
        <w:pStyle w:val="a"/>
        <w:rPr>
          <w:rFonts w:hint="cs"/>
          <w:rtl/>
        </w:rPr>
      </w:pPr>
    </w:p>
    <w:p w14:paraId="73902101" w14:textId="77777777" w:rsidR="00000000" w:rsidRDefault="003C26CA">
      <w:pPr>
        <w:pStyle w:val="a"/>
        <w:rPr>
          <w:rFonts w:hint="cs"/>
          <w:rtl/>
        </w:rPr>
      </w:pPr>
      <w:r>
        <w:rPr>
          <w:rFonts w:hint="cs"/>
          <w:rtl/>
        </w:rPr>
        <w:t>תוצאות: שישה בעד העברה לוועדת הכנסת, נגד - אפס, נמנעים - אפס. הנושא עובר לוועדת הכנסת.</w:t>
      </w:r>
    </w:p>
    <w:p w14:paraId="7B4F1600" w14:textId="77777777" w:rsidR="00000000" w:rsidRDefault="003C26CA">
      <w:pPr>
        <w:pStyle w:val="Subject"/>
        <w:rPr>
          <w:rFonts w:hint="cs"/>
          <w:rtl/>
        </w:rPr>
      </w:pPr>
    </w:p>
    <w:p w14:paraId="240BFAE8" w14:textId="77777777" w:rsidR="00000000" w:rsidRDefault="003C26CA">
      <w:pPr>
        <w:pStyle w:val="Subject"/>
        <w:rPr>
          <w:rFonts w:hint="cs"/>
          <w:rtl/>
        </w:rPr>
      </w:pPr>
    </w:p>
    <w:p w14:paraId="7AA56853" w14:textId="77777777" w:rsidR="00000000" w:rsidRDefault="003C26CA">
      <w:pPr>
        <w:pStyle w:val="Subject"/>
        <w:rPr>
          <w:rFonts w:hint="cs"/>
          <w:rtl/>
        </w:rPr>
      </w:pPr>
      <w:r>
        <w:rPr>
          <w:rFonts w:hint="cs"/>
          <w:rtl/>
        </w:rPr>
        <w:br/>
        <w:t>הצעה לסדר-היום</w:t>
      </w:r>
    </w:p>
    <w:p w14:paraId="36A03462" w14:textId="77777777" w:rsidR="00000000" w:rsidRDefault="003C26CA">
      <w:pPr>
        <w:pStyle w:val="Subject"/>
        <w:rPr>
          <w:rFonts w:hint="cs"/>
          <w:rtl/>
        </w:rPr>
      </w:pPr>
      <w:r>
        <w:rPr>
          <w:rFonts w:hint="cs"/>
          <w:rtl/>
        </w:rPr>
        <w:t>פעולת הממונה על ההגבלים העסקיים בעניין רשתות השיווק וחברות המזון</w:t>
      </w:r>
    </w:p>
    <w:p w14:paraId="3B0673BC" w14:textId="77777777" w:rsidR="00000000" w:rsidRDefault="003C26CA">
      <w:pPr>
        <w:pStyle w:val="Manager"/>
        <w:rPr>
          <w:rFonts w:hint="cs"/>
          <w:rtl/>
        </w:rPr>
      </w:pPr>
    </w:p>
    <w:p w14:paraId="0192CEDD" w14:textId="77777777" w:rsidR="00000000" w:rsidRDefault="003C26CA">
      <w:pPr>
        <w:pStyle w:val="a"/>
        <w:rPr>
          <w:rFonts w:hint="cs"/>
          <w:rtl/>
        </w:rPr>
      </w:pPr>
    </w:p>
    <w:p w14:paraId="7816A669" w14:textId="77777777" w:rsidR="00000000" w:rsidRDefault="003C26CA">
      <w:pPr>
        <w:pStyle w:val="ad"/>
        <w:rPr>
          <w:rtl/>
        </w:rPr>
      </w:pPr>
      <w:r>
        <w:rPr>
          <w:rtl/>
        </w:rPr>
        <w:t>היו"ר משה כחלון:</w:t>
      </w:r>
    </w:p>
    <w:p w14:paraId="17FAF7D8" w14:textId="77777777" w:rsidR="00000000" w:rsidRDefault="003C26CA">
      <w:pPr>
        <w:pStyle w:val="a"/>
        <w:rPr>
          <w:rtl/>
        </w:rPr>
      </w:pPr>
    </w:p>
    <w:p w14:paraId="1202D57D" w14:textId="77777777" w:rsidR="00000000" w:rsidRDefault="003C26CA">
      <w:pPr>
        <w:pStyle w:val="a"/>
        <w:rPr>
          <w:rFonts w:hint="cs"/>
          <w:rtl/>
        </w:rPr>
      </w:pPr>
      <w:r>
        <w:rPr>
          <w:rFonts w:hint="cs"/>
          <w:rtl/>
        </w:rPr>
        <w:t xml:space="preserve">הצעה לסדר-היום מס' </w:t>
      </w:r>
      <w:r>
        <w:rPr>
          <w:rFonts w:hint="cs"/>
          <w:rtl/>
        </w:rPr>
        <w:t>613: פעולת הממונה על ההגבלים העסקיים בעניין רשתות השיווק וחברות המזון - של חבר הכנסת, סגן יושב-ראש הכנסת, אלי בן-מנחם. בבקשה.</w:t>
      </w:r>
    </w:p>
    <w:p w14:paraId="11C4E2D9" w14:textId="77777777" w:rsidR="00000000" w:rsidRDefault="003C26CA">
      <w:pPr>
        <w:pStyle w:val="ac"/>
        <w:rPr>
          <w:rtl/>
        </w:rPr>
      </w:pPr>
      <w:r>
        <w:rPr>
          <w:rtl/>
        </w:rPr>
        <w:br/>
        <w:t>יצחק כהן (ש"ס):</w:t>
      </w:r>
    </w:p>
    <w:p w14:paraId="493F486B" w14:textId="77777777" w:rsidR="00000000" w:rsidRDefault="003C26CA">
      <w:pPr>
        <w:pStyle w:val="a"/>
        <w:rPr>
          <w:rtl/>
        </w:rPr>
      </w:pPr>
    </w:p>
    <w:p w14:paraId="1BCA0372" w14:textId="77777777" w:rsidR="00000000" w:rsidRDefault="003C26CA">
      <w:pPr>
        <w:pStyle w:val="a"/>
        <w:rPr>
          <w:rFonts w:hint="cs"/>
          <w:rtl/>
        </w:rPr>
      </w:pPr>
      <w:r>
        <w:rPr>
          <w:rFonts w:hint="cs"/>
          <w:rtl/>
        </w:rPr>
        <w:t>מי צריך להשיב לך?</w:t>
      </w:r>
    </w:p>
    <w:p w14:paraId="2FF2E656" w14:textId="77777777" w:rsidR="00000000" w:rsidRDefault="003C26CA">
      <w:pPr>
        <w:pStyle w:val="ac"/>
        <w:rPr>
          <w:rtl/>
        </w:rPr>
      </w:pPr>
      <w:r>
        <w:rPr>
          <w:rtl/>
        </w:rPr>
        <w:br/>
        <w:t>השר גדעון עזרא:</w:t>
      </w:r>
    </w:p>
    <w:p w14:paraId="147B3462" w14:textId="77777777" w:rsidR="00000000" w:rsidRDefault="003C26CA">
      <w:pPr>
        <w:pStyle w:val="a"/>
        <w:rPr>
          <w:rtl/>
        </w:rPr>
      </w:pPr>
    </w:p>
    <w:p w14:paraId="55953D7C" w14:textId="77777777" w:rsidR="00000000" w:rsidRDefault="003C26CA">
      <w:pPr>
        <w:pStyle w:val="a"/>
        <w:rPr>
          <w:rFonts w:hint="cs"/>
          <w:rtl/>
        </w:rPr>
      </w:pPr>
      <w:r>
        <w:rPr>
          <w:rFonts w:hint="cs"/>
          <w:rtl/>
        </w:rPr>
        <w:t xml:space="preserve">אני. </w:t>
      </w:r>
    </w:p>
    <w:p w14:paraId="5964AC7D" w14:textId="77777777" w:rsidR="00000000" w:rsidRDefault="003C26CA">
      <w:pPr>
        <w:pStyle w:val="ad"/>
        <w:rPr>
          <w:rtl/>
        </w:rPr>
      </w:pPr>
      <w:r>
        <w:rPr>
          <w:rtl/>
        </w:rPr>
        <w:br/>
        <w:t>היו"ר משה כחלון:</w:t>
      </w:r>
    </w:p>
    <w:p w14:paraId="063A2D93" w14:textId="77777777" w:rsidR="00000000" w:rsidRDefault="003C26CA">
      <w:pPr>
        <w:pStyle w:val="a"/>
        <w:rPr>
          <w:rtl/>
        </w:rPr>
      </w:pPr>
    </w:p>
    <w:p w14:paraId="00F3250A" w14:textId="77777777" w:rsidR="00000000" w:rsidRDefault="003C26CA">
      <w:pPr>
        <w:pStyle w:val="a"/>
        <w:rPr>
          <w:rFonts w:hint="cs"/>
          <w:rtl/>
        </w:rPr>
      </w:pPr>
      <w:r>
        <w:rPr>
          <w:rFonts w:hint="cs"/>
          <w:rtl/>
        </w:rPr>
        <w:t>המשיב הוא השר גדעון עזרא.</w:t>
      </w:r>
    </w:p>
    <w:p w14:paraId="0AE0B2CC" w14:textId="77777777" w:rsidR="00000000" w:rsidRDefault="003C26CA">
      <w:pPr>
        <w:pStyle w:val="ac"/>
        <w:rPr>
          <w:rtl/>
        </w:rPr>
      </w:pPr>
      <w:r>
        <w:rPr>
          <w:rtl/>
        </w:rPr>
        <w:br/>
        <w:t>יצחק כהן (ש"ס):</w:t>
      </w:r>
    </w:p>
    <w:p w14:paraId="6937FE7F" w14:textId="77777777" w:rsidR="00000000" w:rsidRDefault="003C26CA">
      <w:pPr>
        <w:pStyle w:val="a"/>
        <w:rPr>
          <w:rtl/>
        </w:rPr>
      </w:pPr>
    </w:p>
    <w:p w14:paraId="242B30EF" w14:textId="77777777" w:rsidR="00000000" w:rsidRDefault="003C26CA">
      <w:pPr>
        <w:pStyle w:val="a"/>
        <w:rPr>
          <w:rFonts w:hint="cs"/>
          <w:rtl/>
        </w:rPr>
      </w:pPr>
      <w:r>
        <w:rPr>
          <w:rFonts w:hint="cs"/>
          <w:rtl/>
        </w:rPr>
        <w:t>במקום מ</w:t>
      </w:r>
      <w:r>
        <w:rPr>
          <w:rFonts w:hint="cs"/>
          <w:rtl/>
        </w:rPr>
        <w:t>י?</w:t>
      </w:r>
    </w:p>
    <w:p w14:paraId="2800F414" w14:textId="77777777" w:rsidR="00000000" w:rsidRDefault="003C26CA">
      <w:pPr>
        <w:pStyle w:val="SpeakerCon"/>
        <w:rPr>
          <w:rFonts w:hint="cs"/>
          <w:rtl/>
        </w:rPr>
      </w:pPr>
      <w:bookmarkStart w:id="411" w:name="FS000000437T11_06_2003_17_59_49C"/>
      <w:bookmarkEnd w:id="411"/>
    </w:p>
    <w:p w14:paraId="47A06008" w14:textId="77777777" w:rsidR="00000000" w:rsidRDefault="003C26CA">
      <w:pPr>
        <w:pStyle w:val="Speaker"/>
        <w:rPr>
          <w:rtl/>
        </w:rPr>
      </w:pPr>
      <w:r>
        <w:rPr>
          <w:rtl/>
        </w:rPr>
        <w:t>אלי בן-מנחם (העבודה-מימד):</w:t>
      </w:r>
    </w:p>
    <w:p w14:paraId="6E90F8A8" w14:textId="77777777" w:rsidR="00000000" w:rsidRDefault="003C26CA">
      <w:pPr>
        <w:pStyle w:val="a"/>
        <w:rPr>
          <w:rtl/>
        </w:rPr>
      </w:pPr>
    </w:p>
    <w:p w14:paraId="4AA0387F" w14:textId="77777777" w:rsidR="00000000" w:rsidRDefault="003C26CA">
      <w:pPr>
        <w:pStyle w:val="a"/>
        <w:rPr>
          <w:rFonts w:hint="cs"/>
          <w:rtl/>
        </w:rPr>
      </w:pPr>
      <w:r>
        <w:rPr>
          <w:rFonts w:hint="cs"/>
          <w:rtl/>
        </w:rPr>
        <w:t xml:space="preserve">במקום שר התמ"ת - שבמקרה היה נוכח היום בכנסת. </w:t>
      </w:r>
    </w:p>
    <w:p w14:paraId="7FA43687" w14:textId="77777777" w:rsidR="00000000" w:rsidRDefault="003C26CA">
      <w:pPr>
        <w:pStyle w:val="ac"/>
        <w:rPr>
          <w:rtl/>
        </w:rPr>
      </w:pPr>
      <w:r>
        <w:rPr>
          <w:rtl/>
        </w:rPr>
        <w:br/>
        <w:t>יצחק כהן (ש"ס):</w:t>
      </w:r>
    </w:p>
    <w:p w14:paraId="59CCC371" w14:textId="77777777" w:rsidR="00000000" w:rsidRDefault="003C26CA">
      <w:pPr>
        <w:pStyle w:val="a"/>
        <w:rPr>
          <w:rtl/>
        </w:rPr>
      </w:pPr>
    </w:p>
    <w:p w14:paraId="1F729D32" w14:textId="77777777" w:rsidR="00000000" w:rsidRDefault="003C26CA">
      <w:pPr>
        <w:pStyle w:val="a"/>
        <w:rPr>
          <w:rFonts w:hint="cs"/>
          <w:rtl/>
        </w:rPr>
      </w:pPr>
      <w:r>
        <w:rPr>
          <w:rFonts w:hint="cs"/>
          <w:rtl/>
        </w:rPr>
        <w:t>איפה הוא?</w:t>
      </w:r>
    </w:p>
    <w:p w14:paraId="0B054429" w14:textId="77777777" w:rsidR="00000000" w:rsidRDefault="003C26CA">
      <w:pPr>
        <w:pStyle w:val="SpeakerCon"/>
        <w:rPr>
          <w:rtl/>
        </w:rPr>
      </w:pPr>
      <w:r>
        <w:rPr>
          <w:rtl/>
        </w:rPr>
        <w:br/>
      </w:r>
      <w:bookmarkStart w:id="412" w:name="FS000000437T11_06_2003_18_00_13C"/>
      <w:bookmarkEnd w:id="412"/>
      <w:r>
        <w:rPr>
          <w:rtl/>
        </w:rPr>
        <w:t>אלי בן-מנחם (העבודה-מימד):</w:t>
      </w:r>
    </w:p>
    <w:p w14:paraId="641486D3" w14:textId="77777777" w:rsidR="00000000" w:rsidRDefault="003C26CA">
      <w:pPr>
        <w:pStyle w:val="a"/>
        <w:rPr>
          <w:rtl/>
        </w:rPr>
      </w:pPr>
    </w:p>
    <w:p w14:paraId="028533C2" w14:textId="77777777" w:rsidR="00000000" w:rsidRDefault="003C26CA">
      <w:pPr>
        <w:pStyle w:val="a"/>
        <w:rPr>
          <w:rFonts w:hint="cs"/>
          <w:rtl/>
        </w:rPr>
      </w:pPr>
      <w:r>
        <w:rPr>
          <w:rFonts w:hint="cs"/>
          <w:rtl/>
        </w:rPr>
        <w:t xml:space="preserve">הוא היה היום. </w:t>
      </w:r>
    </w:p>
    <w:p w14:paraId="4B1F4A8E" w14:textId="77777777" w:rsidR="00000000" w:rsidRDefault="003C26CA">
      <w:pPr>
        <w:pStyle w:val="a"/>
        <w:rPr>
          <w:rFonts w:hint="cs"/>
          <w:rtl/>
        </w:rPr>
      </w:pPr>
    </w:p>
    <w:p w14:paraId="0A7C0275" w14:textId="77777777" w:rsidR="00000000" w:rsidRDefault="003C26CA">
      <w:pPr>
        <w:pStyle w:val="a"/>
        <w:rPr>
          <w:rFonts w:hint="cs"/>
          <w:rtl/>
        </w:rPr>
      </w:pPr>
      <w:r>
        <w:rPr>
          <w:rFonts w:hint="cs"/>
          <w:rtl/>
        </w:rPr>
        <w:t>אדוני היושב-ראש, אדוני השר, חברי הכנסת, אני לא אגזים אם אומר שבשבוע שעבר התפרסמה הידיעה הכלכלית החשובה בי</w:t>
      </w:r>
      <w:r>
        <w:rPr>
          <w:rFonts w:hint="cs"/>
          <w:rtl/>
        </w:rPr>
        <w:t xml:space="preserve">ותר לדעתי בשנה האחרונה עבור הצרכן הקטן או האזרח. </w:t>
      </w:r>
    </w:p>
    <w:p w14:paraId="5276F6F4" w14:textId="77777777" w:rsidR="00000000" w:rsidRDefault="003C26CA">
      <w:pPr>
        <w:pStyle w:val="a"/>
        <w:rPr>
          <w:rFonts w:hint="cs"/>
          <w:rtl/>
        </w:rPr>
      </w:pPr>
    </w:p>
    <w:p w14:paraId="38ECCE2D" w14:textId="77777777" w:rsidR="00000000" w:rsidRDefault="003C26CA">
      <w:pPr>
        <w:pStyle w:val="a"/>
        <w:rPr>
          <w:rFonts w:hint="cs"/>
          <w:rtl/>
        </w:rPr>
      </w:pPr>
      <w:r>
        <w:rPr>
          <w:rFonts w:hint="cs"/>
          <w:rtl/>
        </w:rPr>
        <w:t>אני מקווה שבקרוב יתחיל עידן חדש לציבור הצרכנים בישראל - עידן חדש שיוביל להגברת התחרות ולהוזלה בעשרות אחוזים של מחיר סל המוצרים שכל משפחה קונה ברשתות השיווק מדי יום ביומו.</w:t>
      </w:r>
    </w:p>
    <w:p w14:paraId="6FAE5E86" w14:textId="77777777" w:rsidR="00000000" w:rsidRDefault="003C26CA">
      <w:pPr>
        <w:pStyle w:val="a"/>
        <w:rPr>
          <w:rFonts w:hint="cs"/>
          <w:rtl/>
        </w:rPr>
      </w:pPr>
    </w:p>
    <w:p w14:paraId="0F6D3424" w14:textId="77777777" w:rsidR="00000000" w:rsidRDefault="003C26CA">
      <w:pPr>
        <w:pStyle w:val="a"/>
        <w:rPr>
          <w:rFonts w:hint="cs"/>
          <w:rtl/>
        </w:rPr>
      </w:pPr>
      <w:r>
        <w:rPr>
          <w:rFonts w:hint="cs"/>
          <w:rtl/>
        </w:rPr>
        <w:t>בשבוע שעבר התפרסמו ממצאי חקירה שנ</w:t>
      </w:r>
      <w:r>
        <w:rPr>
          <w:rFonts w:hint="cs"/>
          <w:rtl/>
        </w:rPr>
        <w:t>והלה בשלוש השנים האחרונות על-ידי הרשות להגבלים עסקיים - הכפופה למשרד התמ"ת - נגד רשתות שיווק כ"שופרסל", "הריבוע הכחול" ו"קלאב-מרקט" וחברות מזון ענקיות כ"עלית", "שטראוס", "תנובה", "אוסם", "סנו", "זוגלובק", "חוגלה", "טמפו", "קוקה-קולה" ואחרות. דוח החקירה חוש</w:t>
      </w:r>
      <w:r>
        <w:rPr>
          <w:rFonts w:hint="cs"/>
          <w:rtl/>
        </w:rPr>
        <w:t>ף הסכמים המהווים הגבל עסקי בין יצרניות גדולות לבין רשתות השיווק, שכתוצאה מהם מספר המוצרים המגיעים בסופו של דבר אל המדפים הוא מצומצם ומוגבל, אדוני היושב-ראש.</w:t>
      </w:r>
    </w:p>
    <w:p w14:paraId="6B760D7C" w14:textId="77777777" w:rsidR="00000000" w:rsidRDefault="003C26CA">
      <w:pPr>
        <w:pStyle w:val="a"/>
        <w:rPr>
          <w:rFonts w:hint="cs"/>
          <w:rtl/>
        </w:rPr>
      </w:pPr>
    </w:p>
    <w:p w14:paraId="2AF04808" w14:textId="77777777" w:rsidR="00000000" w:rsidRDefault="003C26CA">
      <w:pPr>
        <w:pStyle w:val="a"/>
        <w:rPr>
          <w:rFonts w:hint="cs"/>
          <w:rtl/>
        </w:rPr>
      </w:pPr>
      <w:r>
        <w:rPr>
          <w:rFonts w:hint="cs"/>
          <w:rtl/>
        </w:rPr>
        <w:t>כשכיהנתי - - -</w:t>
      </w:r>
    </w:p>
    <w:p w14:paraId="5F0829A8" w14:textId="77777777" w:rsidR="00000000" w:rsidRDefault="003C26CA">
      <w:pPr>
        <w:pStyle w:val="ad"/>
        <w:rPr>
          <w:rtl/>
        </w:rPr>
      </w:pPr>
      <w:r>
        <w:rPr>
          <w:rtl/>
        </w:rPr>
        <w:br/>
        <w:t>היו"ר משה כחלון:</w:t>
      </w:r>
    </w:p>
    <w:p w14:paraId="5732E833" w14:textId="77777777" w:rsidR="00000000" w:rsidRDefault="003C26CA">
      <w:pPr>
        <w:pStyle w:val="a"/>
        <w:rPr>
          <w:rtl/>
        </w:rPr>
      </w:pPr>
    </w:p>
    <w:p w14:paraId="5702C205" w14:textId="77777777" w:rsidR="00000000" w:rsidRDefault="003C26CA">
      <w:pPr>
        <w:pStyle w:val="a"/>
        <w:rPr>
          <w:rFonts w:hint="cs"/>
          <w:rtl/>
        </w:rPr>
      </w:pPr>
      <w:r>
        <w:rPr>
          <w:rFonts w:hint="cs"/>
          <w:rtl/>
        </w:rPr>
        <w:t>רק רגע, סגן השר. ידידי סגן שר הביטחון.</w:t>
      </w:r>
    </w:p>
    <w:p w14:paraId="1FDA1D53" w14:textId="77777777" w:rsidR="00000000" w:rsidRDefault="003C26CA">
      <w:pPr>
        <w:pStyle w:val="ac"/>
        <w:rPr>
          <w:rFonts w:hint="cs"/>
          <w:rtl/>
        </w:rPr>
      </w:pPr>
      <w:r>
        <w:rPr>
          <w:rtl/>
        </w:rPr>
        <w:br/>
        <w:t>עזמי בשארה (בל"ד):</w:t>
      </w:r>
    </w:p>
    <w:p w14:paraId="0DA3B506" w14:textId="77777777" w:rsidR="00000000" w:rsidRDefault="003C26CA">
      <w:pPr>
        <w:pStyle w:val="ac"/>
        <w:rPr>
          <w:rFonts w:hint="cs"/>
          <w:rtl/>
        </w:rPr>
      </w:pPr>
    </w:p>
    <w:p w14:paraId="5C645FAD" w14:textId="77777777" w:rsidR="00000000" w:rsidRDefault="003C26CA">
      <w:pPr>
        <w:pStyle w:val="a"/>
        <w:rPr>
          <w:rFonts w:hint="cs"/>
          <w:rtl/>
        </w:rPr>
      </w:pPr>
      <w:bookmarkStart w:id="413" w:name="FS000000437T11_06_2003_17_59_04"/>
      <w:bookmarkEnd w:id="413"/>
      <w:r>
        <w:rPr>
          <w:rFonts w:hint="cs"/>
          <w:rtl/>
        </w:rPr>
        <w:t>גם כ</w:t>
      </w:r>
      <w:r>
        <w:rPr>
          <w:rFonts w:hint="cs"/>
          <w:rtl/>
        </w:rPr>
        <w:t>שאתה לוחש, זה נשמע - - -</w:t>
      </w:r>
    </w:p>
    <w:p w14:paraId="11B7480B" w14:textId="77777777" w:rsidR="00000000" w:rsidRDefault="003C26CA">
      <w:pPr>
        <w:pStyle w:val="ad"/>
        <w:rPr>
          <w:rtl/>
        </w:rPr>
      </w:pPr>
      <w:r>
        <w:rPr>
          <w:rtl/>
        </w:rPr>
        <w:br/>
        <w:t>היו"ר משה כחלון:</w:t>
      </w:r>
    </w:p>
    <w:p w14:paraId="3F537974" w14:textId="77777777" w:rsidR="00000000" w:rsidRDefault="003C26CA">
      <w:pPr>
        <w:pStyle w:val="a"/>
        <w:rPr>
          <w:rtl/>
        </w:rPr>
      </w:pPr>
    </w:p>
    <w:p w14:paraId="00673E79" w14:textId="77777777" w:rsidR="00000000" w:rsidRDefault="003C26CA">
      <w:pPr>
        <w:pStyle w:val="a"/>
        <w:rPr>
          <w:rFonts w:hint="cs"/>
          <w:rtl/>
        </w:rPr>
      </w:pPr>
      <w:r>
        <w:rPr>
          <w:rFonts w:hint="cs"/>
          <w:rtl/>
        </w:rPr>
        <w:t xml:space="preserve">יש לו </w:t>
      </w:r>
      <w:r>
        <w:rPr>
          <w:rFonts w:hint="cs"/>
        </w:rPr>
        <w:t>loudness</w:t>
      </w:r>
      <w:r>
        <w:rPr>
          <w:rFonts w:hint="cs"/>
          <w:rtl/>
        </w:rPr>
        <w:t>.</w:t>
      </w:r>
    </w:p>
    <w:p w14:paraId="13D44794" w14:textId="77777777" w:rsidR="00000000" w:rsidRDefault="003C26CA">
      <w:pPr>
        <w:pStyle w:val="SpeakerCon"/>
        <w:rPr>
          <w:rtl/>
        </w:rPr>
      </w:pPr>
      <w:r>
        <w:rPr>
          <w:rtl/>
        </w:rPr>
        <w:br/>
      </w:r>
      <w:bookmarkStart w:id="414" w:name="FS000000437T11_06_2003_18_06_50C"/>
      <w:bookmarkEnd w:id="414"/>
      <w:r>
        <w:rPr>
          <w:rtl/>
        </w:rPr>
        <w:t>אלי בן-מנחם (העבודה-מימד):</w:t>
      </w:r>
    </w:p>
    <w:p w14:paraId="51CAC545" w14:textId="77777777" w:rsidR="00000000" w:rsidRDefault="003C26CA">
      <w:pPr>
        <w:pStyle w:val="a"/>
        <w:rPr>
          <w:rtl/>
        </w:rPr>
      </w:pPr>
    </w:p>
    <w:p w14:paraId="6AFEBB5E" w14:textId="77777777" w:rsidR="00000000" w:rsidRDefault="003C26CA">
      <w:pPr>
        <w:pStyle w:val="a"/>
        <w:rPr>
          <w:rFonts w:hint="cs"/>
          <w:rtl/>
        </w:rPr>
      </w:pPr>
      <w:r>
        <w:rPr>
          <w:rFonts w:hint="cs"/>
          <w:rtl/>
        </w:rPr>
        <w:t>אדוני היושב-ראש, חברי הכנסת, כשכיהנתי כסגן שר התעשייה והמסחר, קיבלתי תלונות רבות מספקים ויצרנים קטנים שאינם מצליחים להחדיר את מוצריהם לרשתות השיווק הגדולות, ואם הם מצל</w:t>
      </w:r>
      <w:r>
        <w:rPr>
          <w:rFonts w:hint="cs"/>
          <w:rtl/>
        </w:rPr>
        <w:t>יחים בכך אחרי מסכת ייסורים - מוצריהם נזרקים על-פי רוב למדפים הלא-נגישים, ואת התשלום עבור מוצריהם הם מקבלים אחרי חודשים רבים, לפעמים שמונה חודשים, לפעמים עשרה חודשים, כי הם קטנים, חלשים ואין מי שיגן עליהם. ואז אותו ספק קטן או יצרן קטן צריך ללכת לבנקים, לקבל</w:t>
      </w:r>
      <w:r>
        <w:rPr>
          <w:rFonts w:hint="cs"/>
          <w:rtl/>
        </w:rPr>
        <w:t xml:space="preserve"> הלוואות, כי את המע"מ הוא צריך לשלם מראש, ואז הוא פושט רגל, כפי שקרה לצערי לאלפי עסקים קטנים בשנה האחרונה. </w:t>
      </w:r>
    </w:p>
    <w:p w14:paraId="4966E641" w14:textId="77777777" w:rsidR="00000000" w:rsidRDefault="003C26CA">
      <w:pPr>
        <w:pStyle w:val="a"/>
        <w:rPr>
          <w:rFonts w:hint="cs"/>
          <w:rtl/>
        </w:rPr>
      </w:pPr>
    </w:p>
    <w:p w14:paraId="0B9C350A" w14:textId="77777777" w:rsidR="00000000" w:rsidRDefault="003C26CA">
      <w:pPr>
        <w:pStyle w:val="a"/>
        <w:rPr>
          <w:rFonts w:hint="cs"/>
          <w:rtl/>
        </w:rPr>
      </w:pPr>
      <w:r>
        <w:rPr>
          <w:rFonts w:hint="cs"/>
          <w:rtl/>
        </w:rPr>
        <w:t>מובן שהספקים הגדולים שולטים במדפי הרשתות באמצעות העובדים שלהם, המסדרים את המוצרים במדפים. מה שמבקשים מהם, אדוני היושב-ראש, הוא שהם יסדרו טוב-טוב את</w:t>
      </w:r>
      <w:r>
        <w:rPr>
          <w:rFonts w:hint="cs"/>
          <w:rtl/>
        </w:rPr>
        <w:t xml:space="preserve"> המוצרים של היצרניות הענקיות, ואז, במקרה, אם מישהו מהספקים הקטנים כבר הגיע, המוצרים נמצאים על מדף עליון, מאחור, קשה מאוד למצוא את זה, ולצערי כך זה עובד היום במדינה.</w:t>
      </w:r>
    </w:p>
    <w:p w14:paraId="02AB89EB" w14:textId="77777777" w:rsidR="00000000" w:rsidRDefault="003C26CA">
      <w:pPr>
        <w:pStyle w:val="a"/>
        <w:rPr>
          <w:rFonts w:hint="cs"/>
          <w:rtl/>
        </w:rPr>
      </w:pPr>
    </w:p>
    <w:p w14:paraId="09D6A237" w14:textId="77777777" w:rsidR="00000000" w:rsidRDefault="003C26CA">
      <w:pPr>
        <w:pStyle w:val="a"/>
        <w:rPr>
          <w:rFonts w:hint="cs"/>
          <w:rtl/>
        </w:rPr>
      </w:pPr>
      <w:r>
        <w:rPr>
          <w:rFonts w:hint="cs"/>
          <w:rtl/>
        </w:rPr>
        <w:t>אני פניתי בעבר לעורך-הדין דרור שטרום, שהוא הממונה על ההגבלים העסקיים ועושה עבודה נפלאה. בי</w:t>
      </w:r>
      <w:r>
        <w:rPr>
          <w:rFonts w:hint="cs"/>
          <w:rtl/>
        </w:rPr>
        <w:t>קשתי ממנו להעלות הילוך בבדיקת תקינות ההסכמים והיחסים בין רשתות השיווק וספקי המזון. כך גם ביקשתי מכל המחוזות של המשרד לשים עין על רשתות השיווק הגדולות, כי הבנתי שיש גם איזה מונופוליזם וכל מיני דברים - - -</w:t>
      </w:r>
    </w:p>
    <w:p w14:paraId="0A19C10C" w14:textId="77777777" w:rsidR="00000000" w:rsidRDefault="003C26CA">
      <w:pPr>
        <w:pStyle w:val="a"/>
        <w:rPr>
          <w:rFonts w:hint="cs"/>
          <w:rtl/>
        </w:rPr>
      </w:pPr>
    </w:p>
    <w:p w14:paraId="190FA226" w14:textId="77777777" w:rsidR="00000000" w:rsidRDefault="003C26CA">
      <w:pPr>
        <w:pStyle w:val="ac"/>
        <w:rPr>
          <w:rtl/>
        </w:rPr>
      </w:pPr>
      <w:r>
        <w:rPr>
          <w:rFonts w:hint="eastAsia"/>
          <w:rtl/>
        </w:rPr>
        <w:t>עזמי</w:t>
      </w:r>
      <w:r>
        <w:rPr>
          <w:rtl/>
        </w:rPr>
        <w:t xml:space="preserve"> בשארה (בל"ד):</w:t>
      </w:r>
    </w:p>
    <w:p w14:paraId="07CC4A40" w14:textId="77777777" w:rsidR="00000000" w:rsidRDefault="003C26CA">
      <w:pPr>
        <w:pStyle w:val="a"/>
        <w:rPr>
          <w:rFonts w:hint="cs"/>
          <w:rtl/>
        </w:rPr>
      </w:pPr>
    </w:p>
    <w:p w14:paraId="43493FE8" w14:textId="77777777" w:rsidR="00000000" w:rsidRDefault="003C26CA">
      <w:pPr>
        <w:pStyle w:val="a"/>
        <w:rPr>
          <w:rFonts w:hint="cs"/>
          <w:rtl/>
        </w:rPr>
      </w:pPr>
      <w:r>
        <w:rPr>
          <w:rFonts w:hint="cs"/>
          <w:rtl/>
        </w:rPr>
        <w:t>איזה מונופול?</w:t>
      </w:r>
    </w:p>
    <w:p w14:paraId="6C258C22" w14:textId="77777777" w:rsidR="00000000" w:rsidRDefault="003C26CA">
      <w:pPr>
        <w:pStyle w:val="a"/>
        <w:rPr>
          <w:rFonts w:hint="cs"/>
          <w:rtl/>
        </w:rPr>
      </w:pPr>
    </w:p>
    <w:p w14:paraId="777DE0EB" w14:textId="77777777" w:rsidR="00000000" w:rsidRDefault="003C26CA">
      <w:pPr>
        <w:pStyle w:val="SpeakerCon"/>
        <w:rPr>
          <w:rtl/>
        </w:rPr>
      </w:pPr>
      <w:bookmarkStart w:id="415" w:name="FS000000437T11_06_2003_17_40_48"/>
      <w:bookmarkStart w:id="416" w:name="FS000000437T11_06_2003_17_40_52C"/>
      <w:bookmarkEnd w:id="415"/>
      <w:bookmarkEnd w:id="416"/>
      <w:r>
        <w:rPr>
          <w:rtl/>
        </w:rPr>
        <w:t>אלי בן-מנחם (העב</w:t>
      </w:r>
      <w:r>
        <w:rPr>
          <w:rtl/>
        </w:rPr>
        <w:t>ודה-מימד):</w:t>
      </w:r>
    </w:p>
    <w:p w14:paraId="332A9F38" w14:textId="77777777" w:rsidR="00000000" w:rsidRDefault="003C26CA">
      <w:pPr>
        <w:pStyle w:val="a"/>
        <w:rPr>
          <w:rtl/>
        </w:rPr>
      </w:pPr>
    </w:p>
    <w:p w14:paraId="052AE6F6" w14:textId="77777777" w:rsidR="00000000" w:rsidRDefault="003C26CA">
      <w:pPr>
        <w:pStyle w:val="a"/>
        <w:rPr>
          <w:rFonts w:hint="cs"/>
          <w:rtl/>
        </w:rPr>
      </w:pPr>
      <w:r>
        <w:rPr>
          <w:rFonts w:hint="cs"/>
          <w:rtl/>
        </w:rPr>
        <w:t xml:space="preserve">שותפים. אני אתייחס לזה בהמשך. </w:t>
      </w:r>
    </w:p>
    <w:p w14:paraId="59EB2702" w14:textId="77777777" w:rsidR="00000000" w:rsidRDefault="003C26CA">
      <w:pPr>
        <w:pStyle w:val="a"/>
        <w:rPr>
          <w:rFonts w:hint="cs"/>
          <w:rtl/>
        </w:rPr>
      </w:pPr>
    </w:p>
    <w:p w14:paraId="2D44680C" w14:textId="77777777" w:rsidR="00000000" w:rsidRDefault="003C26CA">
      <w:pPr>
        <w:pStyle w:val="a"/>
        <w:rPr>
          <w:rFonts w:hint="cs"/>
          <w:rtl/>
        </w:rPr>
      </w:pPr>
      <w:r>
        <w:rPr>
          <w:rFonts w:hint="cs"/>
          <w:rtl/>
        </w:rPr>
        <w:t>אני שמח שעתה החליט הממונה לקדם תקנות שיחייבו את התחרות המקומית ויצמצמו את השליטה המוחלטת והבלתי-הוגנת של הספקים הגדולים במדפים. התקנות החדשות יגרמו לכך שסידור המוצרים על המדפים וקביעת מחיר המכירה לצרכן ייעשו אך ו</w:t>
      </w:r>
      <w:r>
        <w:rPr>
          <w:rFonts w:hint="cs"/>
          <w:rtl/>
        </w:rPr>
        <w:t xml:space="preserve">רק על-ידי רשת השיווק ולא על-ידי הספקים. </w:t>
      </w:r>
    </w:p>
    <w:p w14:paraId="3458528D" w14:textId="77777777" w:rsidR="00000000" w:rsidRDefault="003C26CA">
      <w:pPr>
        <w:pStyle w:val="a"/>
        <w:rPr>
          <w:rFonts w:hint="cs"/>
          <w:rtl/>
        </w:rPr>
      </w:pPr>
    </w:p>
    <w:p w14:paraId="3B63BBEC" w14:textId="77777777" w:rsidR="00000000" w:rsidRDefault="003C26CA">
      <w:pPr>
        <w:pStyle w:val="a"/>
        <w:rPr>
          <w:rFonts w:hint="cs"/>
          <w:rtl/>
        </w:rPr>
      </w:pPr>
      <w:r>
        <w:rPr>
          <w:rFonts w:hint="cs"/>
          <w:rtl/>
        </w:rPr>
        <w:t xml:space="preserve">בנוסף, לא יהיו הסכמים ארוכי טווח לרכישת שטחי תצוגה. מובן שאנחנו יודעים שהגדולים הם יותר עשירים ומונעים מהקטנים להגיע לשטח משלהם. כל ספק יוכל לרכוש בלעדיות בתצוגת חוץ מדף לפרק זמן מוגבל. </w:t>
      </w:r>
    </w:p>
    <w:p w14:paraId="7C2D1842" w14:textId="77777777" w:rsidR="00000000" w:rsidRDefault="003C26CA">
      <w:pPr>
        <w:pStyle w:val="a"/>
        <w:rPr>
          <w:rFonts w:hint="cs"/>
          <w:rtl/>
        </w:rPr>
      </w:pPr>
    </w:p>
    <w:p w14:paraId="69089FC6" w14:textId="77777777" w:rsidR="00000000" w:rsidRDefault="003C26CA">
      <w:pPr>
        <w:pStyle w:val="a"/>
        <w:rPr>
          <w:rFonts w:hint="cs"/>
          <w:rtl/>
        </w:rPr>
      </w:pPr>
      <w:r>
        <w:rPr>
          <w:rFonts w:hint="cs"/>
          <w:rtl/>
        </w:rPr>
        <w:t>התקנות החדשות יאפשרו גם מב</w:t>
      </w:r>
      <w:r>
        <w:rPr>
          <w:rFonts w:hint="cs"/>
          <w:rtl/>
        </w:rPr>
        <w:t xml:space="preserve">צעים מתחרים של חברות על אותם מוצרים באותה רשת, ורשת שיווק לא תוכל לקנוס ספקים או לדרוש הוצאת  מוצר מתחרה מהמדף כיוון שהוא עורך מבצע ברשת מתחרה. כלומר, גם היצרנים הגדולים וגם רשתות השיווק מצאו פטנטים משלהם להגן זה על זה. </w:t>
      </w:r>
    </w:p>
    <w:p w14:paraId="0AE65C41" w14:textId="77777777" w:rsidR="00000000" w:rsidRDefault="003C26CA">
      <w:pPr>
        <w:pStyle w:val="a"/>
        <w:rPr>
          <w:rFonts w:hint="cs"/>
          <w:rtl/>
        </w:rPr>
      </w:pPr>
    </w:p>
    <w:p w14:paraId="426DDD9D" w14:textId="77777777" w:rsidR="00000000" w:rsidRDefault="003C26CA">
      <w:pPr>
        <w:pStyle w:val="a"/>
        <w:rPr>
          <w:rFonts w:hint="cs"/>
          <w:rtl/>
        </w:rPr>
      </w:pPr>
      <w:r>
        <w:rPr>
          <w:rFonts w:hint="cs"/>
          <w:rtl/>
        </w:rPr>
        <w:t xml:space="preserve">בדרך כלל אני קונה את המוצרים לבית </w:t>
      </w:r>
      <w:r>
        <w:rPr>
          <w:rFonts w:hint="cs"/>
          <w:rtl/>
        </w:rPr>
        <w:t>פעם בשבוע, ולפעמים פעם בשבועיים. משום-מה, כמעט תמיד המוצרים הזולים יותר של יצרנים קטנים אינם מצויים על המדף, ובמקרה הטוב הם ממוקמים במדפים האחוריים והבלתי-נגישים. לפעמים אני מחפש מוצר מסוים ואני צריך לחפש שעות, לשאול ולהביא אנשים שגם הם לא יודעים בדיוק, כי</w:t>
      </w:r>
      <w:r>
        <w:rPr>
          <w:rFonts w:hint="cs"/>
          <w:rtl/>
        </w:rPr>
        <w:t xml:space="preserve"> אותו עובד של בעל העסק הגדול מסתיר עם המוצרים שלו את המוצרים הזולים יותר של הספקים הקטנים.</w:t>
      </w:r>
    </w:p>
    <w:p w14:paraId="0BDBAC20" w14:textId="77777777" w:rsidR="00000000" w:rsidRDefault="003C26CA">
      <w:pPr>
        <w:pStyle w:val="a"/>
        <w:rPr>
          <w:rFonts w:hint="cs"/>
          <w:rtl/>
        </w:rPr>
      </w:pPr>
    </w:p>
    <w:p w14:paraId="0567042C" w14:textId="77777777" w:rsidR="00000000" w:rsidRDefault="003C26CA">
      <w:pPr>
        <w:pStyle w:val="a"/>
        <w:rPr>
          <w:rFonts w:hint="cs"/>
          <w:rtl/>
        </w:rPr>
      </w:pPr>
      <w:r>
        <w:rPr>
          <w:rFonts w:hint="cs"/>
          <w:rtl/>
        </w:rPr>
        <w:t xml:space="preserve">אין לי כוונה לעשות פרסומת לשום חברה, אדוני היושב-ראש, אבל רק לדוגמה - זו באמת דוגמה ואין לי שום קשר אליה ואני לא מכיר אותם - החומוס הזול יחסית של "סלטי מיקי" על-פי </w:t>
      </w:r>
      <w:r>
        <w:rPr>
          <w:rFonts w:hint="cs"/>
          <w:rtl/>
        </w:rPr>
        <w:t>רוב לא נמצא ברשתות השיווק. הסלטים שלהם טובים והחומוס שלהם טוב, אבל על המדפים אפשר למצוא רק את הסלטים של "צבר" ששייך ל"אוסם" או את סלטי "אחלה" של "שטראוס". אותו דבר לגבי הגלידות של "פלדמן" ביחס ל"שטראוס" או "נסטלה". אפשר להוסיף פה הרבה מאוד דוגמאות לכל מה ש</w:t>
      </w:r>
      <w:r>
        <w:rPr>
          <w:rFonts w:hint="cs"/>
          <w:rtl/>
        </w:rPr>
        <w:t>קורה בשוק הזה של המשווקים הענקיים והיצרנים הענקיים.</w:t>
      </w:r>
    </w:p>
    <w:p w14:paraId="5C17B678" w14:textId="77777777" w:rsidR="00000000" w:rsidRDefault="003C26CA">
      <w:pPr>
        <w:pStyle w:val="a"/>
        <w:rPr>
          <w:rFonts w:hint="cs"/>
          <w:rtl/>
        </w:rPr>
      </w:pPr>
    </w:p>
    <w:p w14:paraId="14BFF310" w14:textId="77777777" w:rsidR="00000000" w:rsidRDefault="003C26CA">
      <w:pPr>
        <w:pStyle w:val="a"/>
        <w:rPr>
          <w:rFonts w:hint="cs"/>
          <w:rtl/>
        </w:rPr>
      </w:pPr>
      <w:r>
        <w:rPr>
          <w:rFonts w:hint="cs"/>
          <w:rtl/>
        </w:rPr>
        <w:t>אני רוצה להביא לך, אדוני השר, אדוני היושב-ראש, דוגמה נוספת. לפני שנה פנו אלי בעלי אטליזים, יומיים לפני ערב חג. אנחנו היהודים קונים בערב חג עופות, זה הבשר הכי זול. אומר לי בעל אטליז מרמת-גן: אלי, יושבים ב</w:t>
      </w:r>
      <w:r>
        <w:rPr>
          <w:rFonts w:hint="cs"/>
          <w:rtl/>
        </w:rPr>
        <w:t>עלי המשחטות - ויש לנו בסך הכול ארבע-חמש משחטות במדינת ישראל - יומיים-שלושה לפני החג ועל כוס קפה מחליטים ביחד על העלאת מחיר העוף בשקל אחד לק"ג. שקל אחד. אדוני היושב-ראש, מדובר במיליוני שקלים שנכנסים לכיס של בעל המשחטה בקלי קלות על חשבון אותו מגדל, אותם חקלא</w:t>
      </w:r>
      <w:r>
        <w:rPr>
          <w:rFonts w:hint="cs"/>
          <w:rtl/>
        </w:rPr>
        <w:t xml:space="preserve">ים שאנחנו שומעים יום-יום שהם מזיעים ויורקים דם על כל שקל שמרוויחים בחקלאות - - - </w:t>
      </w:r>
    </w:p>
    <w:p w14:paraId="22DC5BA5" w14:textId="77777777" w:rsidR="00000000" w:rsidRDefault="003C26CA">
      <w:pPr>
        <w:pStyle w:val="a"/>
        <w:rPr>
          <w:rFonts w:hint="cs"/>
          <w:rtl/>
        </w:rPr>
      </w:pPr>
    </w:p>
    <w:p w14:paraId="7AB49092" w14:textId="77777777" w:rsidR="00000000" w:rsidRDefault="003C26CA">
      <w:pPr>
        <w:pStyle w:val="ac"/>
        <w:rPr>
          <w:rtl/>
        </w:rPr>
      </w:pPr>
      <w:r>
        <w:rPr>
          <w:rFonts w:hint="cs"/>
          <w:rtl/>
        </w:rPr>
        <w:t>ג'מאל זחאלקה (בל"ד):</w:t>
      </w:r>
    </w:p>
    <w:p w14:paraId="7C1B23C0" w14:textId="77777777" w:rsidR="00000000" w:rsidRDefault="003C26CA">
      <w:pPr>
        <w:pStyle w:val="a"/>
        <w:rPr>
          <w:rFonts w:hint="cs"/>
          <w:rtl/>
        </w:rPr>
      </w:pPr>
    </w:p>
    <w:p w14:paraId="3837808D" w14:textId="77777777" w:rsidR="00000000" w:rsidRDefault="003C26CA">
      <w:pPr>
        <w:pStyle w:val="a"/>
        <w:rPr>
          <w:rFonts w:hint="cs"/>
          <w:rtl/>
        </w:rPr>
      </w:pPr>
      <w:r>
        <w:rPr>
          <w:rFonts w:hint="cs"/>
          <w:rtl/>
        </w:rPr>
        <w:t>ומתאבדים.</w:t>
      </w:r>
    </w:p>
    <w:p w14:paraId="444B682E" w14:textId="77777777" w:rsidR="00000000" w:rsidRDefault="003C26CA">
      <w:pPr>
        <w:pStyle w:val="a"/>
        <w:rPr>
          <w:rFonts w:hint="cs"/>
          <w:rtl/>
        </w:rPr>
      </w:pPr>
    </w:p>
    <w:p w14:paraId="1BE88714" w14:textId="77777777" w:rsidR="00000000" w:rsidRDefault="003C26CA">
      <w:pPr>
        <w:pStyle w:val="SpeakerCon"/>
        <w:rPr>
          <w:rtl/>
        </w:rPr>
      </w:pPr>
      <w:bookmarkStart w:id="417" w:name="FS000000437T11_06_2003_17_52_18C"/>
      <w:bookmarkEnd w:id="417"/>
      <w:r>
        <w:rPr>
          <w:rtl/>
        </w:rPr>
        <w:t>אלי בן-מנחם (העבודה-מימד):</w:t>
      </w:r>
    </w:p>
    <w:p w14:paraId="4292BFFD" w14:textId="77777777" w:rsidR="00000000" w:rsidRDefault="003C26CA">
      <w:pPr>
        <w:pStyle w:val="a"/>
        <w:rPr>
          <w:rtl/>
        </w:rPr>
      </w:pPr>
    </w:p>
    <w:p w14:paraId="12DC2FD2" w14:textId="77777777" w:rsidR="00000000" w:rsidRDefault="003C26CA">
      <w:pPr>
        <w:pStyle w:val="a"/>
        <w:rPr>
          <w:rFonts w:hint="cs"/>
          <w:rtl/>
        </w:rPr>
      </w:pPr>
      <w:r>
        <w:rPr>
          <w:rFonts w:hint="cs"/>
          <w:rtl/>
        </w:rPr>
        <w:t xml:space="preserve">ומתאבדים, כאשר הגדולים באים ובדקות מרוויחים מיליונים לכיסם. זה הפך להיות מין מונופול ענק שפוגע בחלשים וגם באותם </w:t>
      </w:r>
      <w:r>
        <w:rPr>
          <w:rFonts w:hint="cs"/>
          <w:rtl/>
        </w:rPr>
        <w:t xml:space="preserve">חקלאים קטנים. </w:t>
      </w:r>
    </w:p>
    <w:p w14:paraId="242335C7" w14:textId="77777777" w:rsidR="00000000" w:rsidRDefault="003C26CA">
      <w:pPr>
        <w:pStyle w:val="a"/>
        <w:rPr>
          <w:rFonts w:hint="cs"/>
          <w:rtl/>
        </w:rPr>
      </w:pPr>
    </w:p>
    <w:p w14:paraId="75D2C664" w14:textId="77777777" w:rsidR="00000000" w:rsidRDefault="003C26CA">
      <w:pPr>
        <w:pStyle w:val="a"/>
        <w:rPr>
          <w:rFonts w:hint="cs"/>
          <w:rtl/>
        </w:rPr>
      </w:pPr>
      <w:r>
        <w:rPr>
          <w:rFonts w:hint="cs"/>
          <w:rtl/>
        </w:rPr>
        <w:t xml:space="preserve">דוח החקירה מאשר את מה שכולנו הרגשנו בזמן הקניות הביתיות, שהתחרות האמיתית נחנקה בשנים האחרונות בגלל המהלכים הדורסניים שהפעילו החברות הגדולות ומאזן האימה שהפעילו יצרניות המזון ורשתות השיווק ביניהן. כל זה בזמן שהצרכן משלם את המחיר. למראית עין </w:t>
      </w:r>
      <w:r>
        <w:rPr>
          <w:rFonts w:hint="cs"/>
          <w:rtl/>
        </w:rPr>
        <w:t xml:space="preserve">הם כאילו הוזילו פה משהו, אבל הכול למראית עין, כי אפשר היה להוזיל הרבה יותר אם היו מאפשרים לאנשים אחרים להיכנס לשוק. </w:t>
      </w:r>
    </w:p>
    <w:p w14:paraId="3211E5E3" w14:textId="77777777" w:rsidR="00000000" w:rsidRDefault="003C26CA">
      <w:pPr>
        <w:pStyle w:val="a"/>
        <w:rPr>
          <w:rFonts w:hint="cs"/>
          <w:rtl/>
        </w:rPr>
      </w:pPr>
    </w:p>
    <w:p w14:paraId="73ACFD2B" w14:textId="77777777" w:rsidR="00000000" w:rsidRDefault="003C26CA">
      <w:pPr>
        <w:pStyle w:val="a"/>
        <w:rPr>
          <w:rFonts w:hint="cs"/>
          <w:rtl/>
        </w:rPr>
      </w:pPr>
      <w:r>
        <w:rPr>
          <w:rFonts w:hint="cs"/>
          <w:rtl/>
        </w:rPr>
        <w:t xml:space="preserve">בשבועות הקרובים יעמוד דוח החקירה פתוח לעיון והערות הציבור. רק לאחר שיחלפו 45 יום מעת פרסומו הוא יגובש סופית ויעוגן בחוק. </w:t>
      </w:r>
    </w:p>
    <w:p w14:paraId="4E79544E" w14:textId="77777777" w:rsidR="00000000" w:rsidRDefault="003C26CA">
      <w:pPr>
        <w:pStyle w:val="a"/>
        <w:rPr>
          <w:rFonts w:hint="cs"/>
          <w:rtl/>
        </w:rPr>
      </w:pPr>
    </w:p>
    <w:p w14:paraId="1FA40D94" w14:textId="77777777" w:rsidR="00000000" w:rsidRDefault="003C26CA">
      <w:pPr>
        <w:pStyle w:val="a"/>
        <w:rPr>
          <w:rFonts w:hint="cs"/>
          <w:rtl/>
        </w:rPr>
      </w:pPr>
      <w:r>
        <w:rPr>
          <w:rFonts w:hint="cs"/>
          <w:rtl/>
        </w:rPr>
        <w:t>אני מחזק את ידי</w:t>
      </w:r>
      <w:r>
        <w:rPr>
          <w:rFonts w:hint="cs"/>
          <w:rtl/>
        </w:rPr>
        <w:t xml:space="preserve">ו של הממונה על ההגבלים העסקיים, דרור שטרום, ומבקש ממנו להמשיך ולפעול ולהיאבק באותם מונופולים, באותן חברות ענק ורשתות הענק, שלא יירתע ולא יתקפל מול הכוח של הרשתות והספקים שינסו לקבור את השלכות הדוח באמצעות הררי ניירת ומסמכים. </w:t>
      </w:r>
    </w:p>
    <w:p w14:paraId="73A9A70D" w14:textId="77777777" w:rsidR="00000000" w:rsidRDefault="003C26CA">
      <w:pPr>
        <w:pStyle w:val="a"/>
        <w:rPr>
          <w:rFonts w:hint="cs"/>
          <w:rtl/>
        </w:rPr>
      </w:pPr>
    </w:p>
    <w:p w14:paraId="4E7A9814" w14:textId="77777777" w:rsidR="00000000" w:rsidRDefault="003C26CA">
      <w:pPr>
        <w:pStyle w:val="a"/>
        <w:rPr>
          <w:rFonts w:hint="cs"/>
          <w:rtl/>
        </w:rPr>
      </w:pPr>
      <w:r>
        <w:rPr>
          <w:rFonts w:hint="cs"/>
          <w:rtl/>
        </w:rPr>
        <w:t>לסיכום, משפט אחרון, אדוני היו</w:t>
      </w:r>
      <w:r>
        <w:rPr>
          <w:rFonts w:hint="cs"/>
          <w:rtl/>
        </w:rPr>
        <w:t>שב-ראש, שהרי רק אם המסקנות של החקירה וההמלצות יעוגנו בחוק, ניתן יהיה להעניש משפטית על כל הפרה ולגרום לכניסתם של יותר ספקים לרשתות. כשזה יקרה, יוכלו הצרכנים בישראל לרשום לפחות הישג אחד לטובתם בשנה הזאת - שהיא שנה קשה מאוד מבחינה כלכלית - התחרות תגבר, המחירי</w:t>
      </w:r>
      <w:r>
        <w:rPr>
          <w:rFonts w:hint="cs"/>
          <w:rtl/>
        </w:rPr>
        <w:t xml:space="preserve">ם ירדו וכל עם ישראל והצרכנים ירוויחו סוף-סוף ויהיה צדק ושוויון בכל מה שקורה במדינה. תודה, אדוני היושב-ראש. </w:t>
      </w:r>
    </w:p>
    <w:p w14:paraId="502928EE" w14:textId="77777777" w:rsidR="00000000" w:rsidRDefault="003C26CA">
      <w:pPr>
        <w:pStyle w:val="a"/>
        <w:rPr>
          <w:rFonts w:hint="cs"/>
          <w:rtl/>
        </w:rPr>
      </w:pPr>
    </w:p>
    <w:p w14:paraId="5614215B" w14:textId="77777777" w:rsidR="00000000" w:rsidRDefault="003C26CA">
      <w:pPr>
        <w:pStyle w:val="ad"/>
        <w:rPr>
          <w:rtl/>
        </w:rPr>
      </w:pPr>
      <w:r>
        <w:rPr>
          <w:rtl/>
        </w:rPr>
        <w:t>היו"ר משה כחלון:</w:t>
      </w:r>
    </w:p>
    <w:p w14:paraId="5D50734D" w14:textId="77777777" w:rsidR="00000000" w:rsidRDefault="003C26CA">
      <w:pPr>
        <w:pStyle w:val="a"/>
        <w:rPr>
          <w:rtl/>
        </w:rPr>
      </w:pPr>
    </w:p>
    <w:p w14:paraId="7264499B" w14:textId="77777777" w:rsidR="00000000" w:rsidRDefault="003C26CA">
      <w:pPr>
        <w:pStyle w:val="a"/>
        <w:rPr>
          <w:rFonts w:hint="cs"/>
          <w:rtl/>
        </w:rPr>
      </w:pPr>
      <w:r>
        <w:rPr>
          <w:rFonts w:hint="cs"/>
          <w:rtl/>
        </w:rPr>
        <w:t xml:space="preserve">תודה רבה. השר גדעון עזרא, בבקשה. </w:t>
      </w:r>
    </w:p>
    <w:p w14:paraId="0C68AA16" w14:textId="77777777" w:rsidR="00000000" w:rsidRDefault="003C26CA">
      <w:pPr>
        <w:pStyle w:val="a"/>
        <w:rPr>
          <w:rFonts w:hint="cs"/>
          <w:rtl/>
        </w:rPr>
      </w:pPr>
    </w:p>
    <w:p w14:paraId="2651BB53" w14:textId="77777777" w:rsidR="00000000" w:rsidRDefault="003C26CA">
      <w:pPr>
        <w:pStyle w:val="Speaker"/>
        <w:rPr>
          <w:rtl/>
        </w:rPr>
      </w:pPr>
      <w:bookmarkStart w:id="418" w:name="FS000000474T11_06_2003_18_00_11"/>
      <w:bookmarkEnd w:id="418"/>
      <w:r>
        <w:rPr>
          <w:rFonts w:hint="eastAsia"/>
          <w:rtl/>
        </w:rPr>
        <w:t>השר</w:t>
      </w:r>
      <w:r>
        <w:rPr>
          <w:rtl/>
        </w:rPr>
        <w:t xml:space="preserve"> גדעון עזרא:</w:t>
      </w:r>
    </w:p>
    <w:p w14:paraId="288C34DF" w14:textId="77777777" w:rsidR="00000000" w:rsidRDefault="003C26CA">
      <w:pPr>
        <w:pStyle w:val="a"/>
        <w:rPr>
          <w:rFonts w:hint="cs"/>
          <w:rtl/>
        </w:rPr>
      </w:pPr>
    </w:p>
    <w:p w14:paraId="25D5210F" w14:textId="77777777" w:rsidR="00000000" w:rsidRDefault="003C26CA">
      <w:pPr>
        <w:pStyle w:val="a"/>
        <w:rPr>
          <w:rFonts w:hint="cs"/>
          <w:rtl/>
        </w:rPr>
      </w:pPr>
      <w:r>
        <w:rPr>
          <w:rFonts w:hint="cs"/>
          <w:rtl/>
        </w:rPr>
        <w:t xml:space="preserve">אדוני היושב-ראש, חברי חברי הכנסת, חבר הכנסת אלי בן-מנחם, אני חושב שחבר הכנסת </w:t>
      </w:r>
      <w:r>
        <w:rPr>
          <w:rFonts w:hint="cs"/>
          <w:rtl/>
        </w:rPr>
        <w:t xml:space="preserve">אלי בן-מנחם העלה את הנושא הזה משום שהיה בעבר סגן שר התעשייה והמסחר. אני חושש מאוד, שכאשר יש העברות שלטון תכופות, דברים הולכים לאיבוד, וטוב שיש להם המשכיות כמו במקרה הזה. </w:t>
      </w:r>
    </w:p>
    <w:p w14:paraId="7C621250" w14:textId="77777777" w:rsidR="00000000" w:rsidRDefault="003C26CA">
      <w:pPr>
        <w:pStyle w:val="a"/>
        <w:rPr>
          <w:rFonts w:hint="cs"/>
          <w:rtl/>
        </w:rPr>
      </w:pPr>
    </w:p>
    <w:p w14:paraId="59658D68" w14:textId="77777777" w:rsidR="00000000" w:rsidRDefault="003C26CA">
      <w:pPr>
        <w:pStyle w:val="a"/>
        <w:rPr>
          <w:rFonts w:hint="cs"/>
          <w:rtl/>
        </w:rPr>
      </w:pPr>
      <w:r>
        <w:rPr>
          <w:rFonts w:hint="cs"/>
          <w:rtl/>
        </w:rPr>
        <w:t>בעקבות הראיות שמצאה הרשות, הוחלט להיכנס לחקירה מעמיקה, בין היתר מהשיקול שמרבית הצריכ</w:t>
      </w:r>
      <w:r>
        <w:rPr>
          <w:rFonts w:hint="cs"/>
          <w:rtl/>
        </w:rPr>
        <w:t xml:space="preserve">ה של אזרחי ישראל, על כל מגוון הקהלים השונים, מרוכזת בתחום המזון, השתייה ומוצרים רבים אחרים הנמכרים ברשתות. </w:t>
      </w:r>
    </w:p>
    <w:p w14:paraId="27EEC2D9" w14:textId="77777777" w:rsidR="00000000" w:rsidRDefault="003C26CA">
      <w:pPr>
        <w:pStyle w:val="a"/>
        <w:rPr>
          <w:rFonts w:hint="cs"/>
          <w:rtl/>
        </w:rPr>
      </w:pPr>
    </w:p>
    <w:p w14:paraId="0DB5C02C" w14:textId="77777777" w:rsidR="00000000" w:rsidRDefault="003C26CA">
      <w:pPr>
        <w:pStyle w:val="a"/>
        <w:rPr>
          <w:rFonts w:hint="cs"/>
          <w:rtl/>
        </w:rPr>
      </w:pPr>
      <w:r>
        <w:rPr>
          <w:rFonts w:hint="cs"/>
          <w:rtl/>
        </w:rPr>
        <w:t>ממצאי החקירה כפי שהובאו מעמדת הממונה מגלים כי אכן קיימים ליקויים במבנה התחרות על המדף ברשתות השיווק. הרעיון המרכזי שגלום בליקויים אלה הוא שיתוף פעו</w:t>
      </w:r>
      <w:r>
        <w:rPr>
          <w:rFonts w:hint="cs"/>
          <w:rtl/>
        </w:rPr>
        <w:t>לה בין ספקי המזון הגדולים לבין הרשתות הגדולות, שבמסגרתו מקבלות הרשתות הטבות כספיות משמעותיות, ומנגד מתחייבות להגביל את הספקים המתחרים בשטח מדף תצוגה, ולפעמים גם להוריד מתחרה מהמדף. הממונה הודיע בעמדתו שהתנהגויות מסוג ממצאים אלה הן בלתי חוקיות ומעתה הן אסור</w:t>
      </w:r>
      <w:r>
        <w:rPr>
          <w:rFonts w:hint="cs"/>
          <w:rtl/>
        </w:rPr>
        <w:t xml:space="preserve">ות על הרשתות והספקים הגדולים. </w:t>
      </w:r>
    </w:p>
    <w:p w14:paraId="109A1A73" w14:textId="77777777" w:rsidR="00000000" w:rsidRDefault="003C26CA">
      <w:pPr>
        <w:pStyle w:val="a"/>
        <w:rPr>
          <w:rFonts w:hint="cs"/>
          <w:rtl/>
        </w:rPr>
      </w:pPr>
    </w:p>
    <w:p w14:paraId="02F565AE" w14:textId="77777777" w:rsidR="00000000" w:rsidRDefault="003C26CA">
      <w:pPr>
        <w:pStyle w:val="a"/>
        <w:rPr>
          <w:rFonts w:hint="cs"/>
          <w:rtl/>
        </w:rPr>
      </w:pPr>
      <w:r>
        <w:rPr>
          <w:rFonts w:hint="cs"/>
          <w:rtl/>
        </w:rPr>
        <w:t xml:space="preserve">אני מציע להעביר את הנושא לדיון בוועדת הכלכלה. תודה. </w:t>
      </w:r>
    </w:p>
    <w:p w14:paraId="1B4A64A8" w14:textId="77777777" w:rsidR="00000000" w:rsidRDefault="003C26CA">
      <w:pPr>
        <w:pStyle w:val="a"/>
        <w:rPr>
          <w:rFonts w:hint="cs"/>
          <w:rtl/>
        </w:rPr>
      </w:pPr>
    </w:p>
    <w:p w14:paraId="10044D77" w14:textId="77777777" w:rsidR="00000000" w:rsidRDefault="003C26CA">
      <w:pPr>
        <w:pStyle w:val="ad"/>
        <w:rPr>
          <w:rtl/>
        </w:rPr>
      </w:pPr>
      <w:r>
        <w:rPr>
          <w:rtl/>
        </w:rPr>
        <w:t>היו"ר משה כחלון:</w:t>
      </w:r>
    </w:p>
    <w:p w14:paraId="101C7CD7" w14:textId="77777777" w:rsidR="00000000" w:rsidRDefault="003C26CA">
      <w:pPr>
        <w:pStyle w:val="a"/>
        <w:rPr>
          <w:rtl/>
        </w:rPr>
      </w:pPr>
    </w:p>
    <w:p w14:paraId="2FEDF6D5" w14:textId="77777777" w:rsidR="00000000" w:rsidRDefault="003C26CA">
      <w:pPr>
        <w:pStyle w:val="a"/>
        <w:rPr>
          <w:rFonts w:hint="cs"/>
          <w:rtl/>
        </w:rPr>
      </w:pPr>
      <w:r>
        <w:rPr>
          <w:rFonts w:hint="cs"/>
          <w:rtl/>
        </w:rPr>
        <w:t>תודה רבה. חבר הכנסת עזמי בשארה, הצעה אחרת.</w:t>
      </w:r>
    </w:p>
    <w:p w14:paraId="57232218" w14:textId="77777777" w:rsidR="00000000" w:rsidRDefault="003C26CA">
      <w:pPr>
        <w:pStyle w:val="a"/>
        <w:rPr>
          <w:rtl/>
        </w:rPr>
      </w:pPr>
    </w:p>
    <w:p w14:paraId="79DFCEF4" w14:textId="77777777" w:rsidR="00000000" w:rsidRDefault="003C26CA">
      <w:pPr>
        <w:pStyle w:val="a"/>
        <w:rPr>
          <w:rFonts w:hint="cs"/>
          <w:rtl/>
        </w:rPr>
      </w:pPr>
    </w:p>
    <w:p w14:paraId="1A13577C" w14:textId="77777777" w:rsidR="00000000" w:rsidRDefault="003C26CA">
      <w:pPr>
        <w:pStyle w:val="Speaker"/>
        <w:rPr>
          <w:rtl/>
        </w:rPr>
      </w:pPr>
      <w:bookmarkStart w:id="419" w:name="FS000000558T11_06_2003_18_05_28"/>
      <w:bookmarkEnd w:id="419"/>
      <w:r>
        <w:rPr>
          <w:rFonts w:hint="eastAsia"/>
          <w:rtl/>
        </w:rPr>
        <w:t>עזמי</w:t>
      </w:r>
      <w:r>
        <w:rPr>
          <w:rtl/>
        </w:rPr>
        <w:t xml:space="preserve"> בשארה (בל"ד):</w:t>
      </w:r>
    </w:p>
    <w:p w14:paraId="730FF8CD" w14:textId="77777777" w:rsidR="00000000" w:rsidRDefault="003C26CA">
      <w:pPr>
        <w:pStyle w:val="a"/>
        <w:rPr>
          <w:rFonts w:hint="cs"/>
          <w:rtl/>
        </w:rPr>
      </w:pPr>
    </w:p>
    <w:p w14:paraId="46C8B89F" w14:textId="77777777" w:rsidR="00000000" w:rsidRDefault="003C26CA">
      <w:pPr>
        <w:pStyle w:val="a"/>
        <w:rPr>
          <w:rFonts w:hint="cs"/>
          <w:rtl/>
        </w:rPr>
      </w:pPr>
      <w:r>
        <w:rPr>
          <w:rFonts w:hint="cs"/>
          <w:rtl/>
        </w:rPr>
        <w:t>אדוני היושב-ראש, ההסרה היא רק טכנית. אני רוצה לברך את חבר הכנסת אלי בן-מנחם על העלאת הנ</w:t>
      </w:r>
      <w:r>
        <w:rPr>
          <w:rFonts w:hint="cs"/>
          <w:rtl/>
        </w:rPr>
        <w:t>ושא. גם תשובת השר לגמרי מקובלת עלי, על כך שחודרים לנושא.</w:t>
      </w:r>
    </w:p>
    <w:p w14:paraId="1D5F982F" w14:textId="77777777" w:rsidR="00000000" w:rsidRDefault="003C26CA">
      <w:pPr>
        <w:pStyle w:val="a"/>
        <w:rPr>
          <w:rFonts w:hint="cs"/>
          <w:rtl/>
        </w:rPr>
      </w:pPr>
    </w:p>
    <w:p w14:paraId="775E168B" w14:textId="77777777" w:rsidR="00000000" w:rsidRDefault="003C26CA">
      <w:pPr>
        <w:pStyle w:val="a"/>
        <w:rPr>
          <w:rFonts w:hint="cs"/>
          <w:rtl/>
        </w:rPr>
      </w:pPr>
      <w:r>
        <w:rPr>
          <w:rFonts w:hint="cs"/>
          <w:rtl/>
        </w:rPr>
        <w:t xml:space="preserve">אני רק רוצה שייבדק אם יש פה מקום לא לתיקון חקיקה, אלא לחקיקה נוספת שתתייחס ספציפית ליחס בין ספקים גדולים ורשתות שיווק גדולות. כמו כן, אנחנו צריכים לחשוב, כנציגים, על האפשרות לעודד את היצרנים הקטנים </w:t>
      </w:r>
      <w:r>
        <w:rPr>
          <w:rFonts w:hint="cs"/>
          <w:rtl/>
        </w:rPr>
        <w:t xml:space="preserve">להקים תאגידים, כלומר, שהם יקימו תאגיד של יצרנים קטנים מול התאגידים הגדולים. זה מה שעשו בארצות-הברית. דרך אגב, זה מה שעושים באירופה מול התאגידים הגדולים ורשתות השיווק. לא מדובר על כך שהם יהפכו להיות חברה כלכלית אחת, אלא שיקימו תאגידים שיווקיים גדולים שלהם. </w:t>
      </w:r>
      <w:r>
        <w:rPr>
          <w:rFonts w:hint="cs"/>
          <w:rtl/>
        </w:rPr>
        <w:t>דרך אגב, זה מה שעושים בהרבה מקרים באירופה בתחום המוצרים הסביבתיים - מה שנקרא</w:t>
      </w:r>
      <w:r>
        <w:t xml:space="preserve">friendly </w:t>
      </w:r>
      <w:r>
        <w:rPr>
          <w:rFonts w:hint="cs"/>
        </w:rPr>
        <w:t xml:space="preserve">  </w:t>
      </w:r>
      <w:r>
        <w:rPr>
          <w:rFonts w:hint="cs"/>
          <w:rtl/>
        </w:rPr>
        <w:t xml:space="preserve"> -  ידידותיים לאיכות הסביבה. תודה רבה. </w:t>
      </w:r>
    </w:p>
    <w:p w14:paraId="6F93B9AB" w14:textId="77777777" w:rsidR="00000000" w:rsidRDefault="003C26CA">
      <w:pPr>
        <w:pStyle w:val="ad"/>
        <w:rPr>
          <w:rtl/>
        </w:rPr>
      </w:pPr>
    </w:p>
    <w:p w14:paraId="1146D9F9" w14:textId="77777777" w:rsidR="00000000" w:rsidRDefault="003C26CA">
      <w:pPr>
        <w:pStyle w:val="ad"/>
        <w:rPr>
          <w:rtl/>
        </w:rPr>
      </w:pPr>
      <w:r>
        <w:rPr>
          <w:rFonts w:hint="eastAsia"/>
          <w:rtl/>
        </w:rPr>
        <w:t>היו</w:t>
      </w:r>
      <w:r>
        <w:rPr>
          <w:rtl/>
        </w:rPr>
        <w:t>"ר משה כחלון:</w:t>
      </w:r>
    </w:p>
    <w:p w14:paraId="6624DAE1" w14:textId="77777777" w:rsidR="00000000" w:rsidRDefault="003C26CA">
      <w:pPr>
        <w:pStyle w:val="a"/>
        <w:rPr>
          <w:rFonts w:hint="cs"/>
          <w:rtl/>
        </w:rPr>
      </w:pPr>
    </w:p>
    <w:p w14:paraId="2EEDD723" w14:textId="77777777" w:rsidR="00000000" w:rsidRDefault="003C26CA">
      <w:pPr>
        <w:pStyle w:val="a"/>
        <w:rPr>
          <w:rFonts w:hint="cs"/>
          <w:rtl/>
        </w:rPr>
      </w:pPr>
      <w:r>
        <w:rPr>
          <w:rFonts w:hint="cs"/>
          <w:rtl/>
        </w:rPr>
        <w:t>תודה רבה.</w:t>
      </w:r>
    </w:p>
    <w:p w14:paraId="756314AE" w14:textId="77777777" w:rsidR="00000000" w:rsidRDefault="003C26CA">
      <w:pPr>
        <w:pStyle w:val="a"/>
        <w:rPr>
          <w:rFonts w:hint="cs"/>
          <w:rtl/>
        </w:rPr>
      </w:pPr>
    </w:p>
    <w:p w14:paraId="751D558A" w14:textId="77777777" w:rsidR="00000000" w:rsidRDefault="003C26CA">
      <w:pPr>
        <w:pStyle w:val="a"/>
        <w:rPr>
          <w:rFonts w:hint="cs"/>
          <w:rtl/>
        </w:rPr>
      </w:pPr>
      <w:r>
        <w:rPr>
          <w:rFonts w:hint="cs"/>
          <w:rtl/>
        </w:rPr>
        <w:t xml:space="preserve">אנחנו עוברים להצבעה. בעד זה להעביר לוועדת הכלכלה, נגד - להסיר. ההצבעה החלה. </w:t>
      </w:r>
    </w:p>
    <w:p w14:paraId="01677291" w14:textId="77777777" w:rsidR="00000000" w:rsidRDefault="003C26CA">
      <w:pPr>
        <w:pStyle w:val="a"/>
        <w:rPr>
          <w:rFonts w:hint="cs"/>
          <w:rtl/>
        </w:rPr>
      </w:pPr>
    </w:p>
    <w:p w14:paraId="78A2D9A6" w14:textId="77777777" w:rsidR="00000000" w:rsidRDefault="003C26CA">
      <w:pPr>
        <w:pStyle w:val="a7"/>
        <w:bidi/>
        <w:rPr>
          <w:rFonts w:hint="cs"/>
          <w:rtl/>
        </w:rPr>
      </w:pPr>
      <w:r>
        <w:rPr>
          <w:rFonts w:hint="cs"/>
          <w:rtl/>
        </w:rPr>
        <w:t>הצבעה מס' 16</w:t>
      </w:r>
    </w:p>
    <w:p w14:paraId="1A849F42" w14:textId="77777777" w:rsidR="00000000" w:rsidRDefault="003C26CA">
      <w:pPr>
        <w:pStyle w:val="a"/>
        <w:rPr>
          <w:rFonts w:hint="cs"/>
          <w:rtl/>
        </w:rPr>
      </w:pPr>
    </w:p>
    <w:p w14:paraId="6CDE5FD8" w14:textId="77777777" w:rsidR="00000000" w:rsidRDefault="003C26CA">
      <w:pPr>
        <w:pStyle w:val="a8"/>
        <w:bidi/>
        <w:rPr>
          <w:rFonts w:hint="cs"/>
          <w:rtl/>
        </w:rPr>
      </w:pPr>
      <w:r>
        <w:rPr>
          <w:rFonts w:hint="cs"/>
          <w:rtl/>
        </w:rPr>
        <w:t>בעד ההצ</w:t>
      </w:r>
      <w:r>
        <w:rPr>
          <w:rFonts w:hint="cs"/>
          <w:rtl/>
        </w:rPr>
        <w:t>עה להעביר את הנושא לוועדה - 5</w:t>
      </w:r>
    </w:p>
    <w:p w14:paraId="2A0FDC81" w14:textId="77777777" w:rsidR="00000000" w:rsidRDefault="003C26CA">
      <w:pPr>
        <w:pStyle w:val="a8"/>
        <w:bidi/>
        <w:rPr>
          <w:rFonts w:hint="cs"/>
          <w:rtl/>
        </w:rPr>
      </w:pPr>
      <w:r>
        <w:rPr>
          <w:rFonts w:hint="cs"/>
          <w:rtl/>
        </w:rPr>
        <w:t>בעד ההצעה שלא לכלול את הנושא בסדר-היום - אין</w:t>
      </w:r>
    </w:p>
    <w:p w14:paraId="3D8AFE3B" w14:textId="77777777" w:rsidR="00000000" w:rsidRDefault="003C26CA">
      <w:pPr>
        <w:pStyle w:val="a8"/>
        <w:bidi/>
        <w:rPr>
          <w:rFonts w:hint="cs"/>
          <w:rtl/>
        </w:rPr>
      </w:pPr>
      <w:r>
        <w:rPr>
          <w:rFonts w:hint="cs"/>
          <w:rtl/>
        </w:rPr>
        <w:t>נמנעים - אין</w:t>
      </w:r>
    </w:p>
    <w:p w14:paraId="1847EE36" w14:textId="77777777" w:rsidR="00000000" w:rsidRDefault="003C26CA">
      <w:pPr>
        <w:pStyle w:val="a9"/>
        <w:bidi/>
        <w:rPr>
          <w:rFonts w:hint="cs"/>
          <w:rtl/>
        </w:rPr>
      </w:pPr>
      <w:r>
        <w:rPr>
          <w:rFonts w:hint="cs"/>
          <w:rtl/>
        </w:rPr>
        <w:t xml:space="preserve">ההצעה להעביר את הנושא לוועדת הכלכלה נתקבלה. </w:t>
      </w:r>
    </w:p>
    <w:p w14:paraId="1A8A39C1" w14:textId="77777777" w:rsidR="00000000" w:rsidRDefault="003C26CA">
      <w:pPr>
        <w:pStyle w:val="a"/>
        <w:rPr>
          <w:rFonts w:hint="cs"/>
          <w:rtl/>
        </w:rPr>
      </w:pPr>
    </w:p>
    <w:p w14:paraId="43D65411" w14:textId="77777777" w:rsidR="00000000" w:rsidRDefault="003C26CA">
      <w:pPr>
        <w:pStyle w:val="ad"/>
        <w:rPr>
          <w:rtl/>
        </w:rPr>
      </w:pPr>
      <w:r>
        <w:rPr>
          <w:rtl/>
        </w:rPr>
        <w:t>היו"ר משה כחלון:</w:t>
      </w:r>
    </w:p>
    <w:p w14:paraId="1063D770" w14:textId="77777777" w:rsidR="00000000" w:rsidRDefault="003C26CA">
      <w:pPr>
        <w:pStyle w:val="a"/>
        <w:rPr>
          <w:rtl/>
        </w:rPr>
      </w:pPr>
    </w:p>
    <w:p w14:paraId="614C8D32" w14:textId="77777777" w:rsidR="00000000" w:rsidRDefault="003C26CA">
      <w:pPr>
        <w:pStyle w:val="a"/>
        <w:rPr>
          <w:rFonts w:hint="cs"/>
          <w:rtl/>
        </w:rPr>
      </w:pPr>
      <w:r>
        <w:rPr>
          <w:rFonts w:hint="cs"/>
          <w:rtl/>
        </w:rPr>
        <w:t xml:space="preserve">חמישה בעד העברה לוועדת הכלכלה, אין מתנגדים ואין נמנעים. הנושא יועבר לוועדת הכלכלה. </w:t>
      </w:r>
    </w:p>
    <w:p w14:paraId="50D1A921" w14:textId="77777777" w:rsidR="00000000" w:rsidRDefault="003C26CA">
      <w:pPr>
        <w:pStyle w:val="a"/>
        <w:rPr>
          <w:rFonts w:hint="cs"/>
          <w:rtl/>
        </w:rPr>
      </w:pPr>
    </w:p>
    <w:p w14:paraId="16523B65" w14:textId="77777777" w:rsidR="00000000" w:rsidRDefault="003C26CA">
      <w:pPr>
        <w:pStyle w:val="ac"/>
        <w:rPr>
          <w:rtl/>
        </w:rPr>
      </w:pPr>
      <w:r>
        <w:rPr>
          <w:rFonts w:hint="eastAsia"/>
          <w:rtl/>
        </w:rPr>
        <w:t>השר</w:t>
      </w:r>
      <w:r>
        <w:rPr>
          <w:rtl/>
        </w:rPr>
        <w:t xml:space="preserve"> גדעון עזרא:</w:t>
      </w:r>
    </w:p>
    <w:p w14:paraId="6BBD5473" w14:textId="77777777" w:rsidR="00000000" w:rsidRDefault="003C26CA">
      <w:pPr>
        <w:pStyle w:val="a"/>
        <w:rPr>
          <w:rFonts w:hint="cs"/>
          <w:rtl/>
        </w:rPr>
      </w:pPr>
    </w:p>
    <w:p w14:paraId="595DB9E9" w14:textId="77777777" w:rsidR="00000000" w:rsidRDefault="003C26CA">
      <w:pPr>
        <w:pStyle w:val="a"/>
        <w:rPr>
          <w:rFonts w:hint="cs"/>
          <w:rtl/>
        </w:rPr>
      </w:pPr>
      <w:r>
        <w:rPr>
          <w:rFonts w:hint="cs"/>
          <w:rtl/>
        </w:rPr>
        <w:t>את</w:t>
      </w:r>
      <w:r>
        <w:rPr>
          <w:rFonts w:hint="cs"/>
          <w:rtl/>
        </w:rPr>
        <w:t>ה לא מצביע?</w:t>
      </w:r>
    </w:p>
    <w:p w14:paraId="7BB1FC7A" w14:textId="77777777" w:rsidR="00000000" w:rsidRDefault="003C26CA">
      <w:pPr>
        <w:pStyle w:val="a"/>
        <w:rPr>
          <w:rFonts w:hint="cs"/>
          <w:rtl/>
        </w:rPr>
      </w:pPr>
    </w:p>
    <w:p w14:paraId="762FD68B" w14:textId="77777777" w:rsidR="00000000" w:rsidRDefault="003C26CA">
      <w:pPr>
        <w:pStyle w:val="ad"/>
        <w:rPr>
          <w:rtl/>
        </w:rPr>
      </w:pPr>
      <w:r>
        <w:rPr>
          <w:rtl/>
        </w:rPr>
        <w:t>היו"ר משה כחלון:</w:t>
      </w:r>
    </w:p>
    <w:p w14:paraId="24468703" w14:textId="77777777" w:rsidR="00000000" w:rsidRDefault="003C26CA">
      <w:pPr>
        <w:pStyle w:val="a"/>
        <w:rPr>
          <w:rtl/>
        </w:rPr>
      </w:pPr>
    </w:p>
    <w:p w14:paraId="40B642F3" w14:textId="77777777" w:rsidR="00000000" w:rsidRDefault="003C26CA">
      <w:pPr>
        <w:pStyle w:val="a"/>
        <w:rPr>
          <w:rFonts w:hint="cs"/>
          <w:rtl/>
        </w:rPr>
      </w:pPr>
      <w:r>
        <w:rPr>
          <w:rFonts w:hint="cs"/>
          <w:rtl/>
        </w:rPr>
        <w:t>אני יכול להצביע, אבל אני מקוזז.</w:t>
      </w:r>
    </w:p>
    <w:p w14:paraId="2B333B58" w14:textId="77777777" w:rsidR="00000000" w:rsidRDefault="003C26CA">
      <w:pPr>
        <w:pStyle w:val="a"/>
        <w:rPr>
          <w:rFonts w:hint="cs"/>
          <w:rtl/>
        </w:rPr>
      </w:pPr>
    </w:p>
    <w:p w14:paraId="67787B5A" w14:textId="77777777" w:rsidR="00000000" w:rsidRDefault="003C26CA">
      <w:pPr>
        <w:pStyle w:val="a"/>
        <w:rPr>
          <w:rFonts w:hint="cs"/>
          <w:rtl/>
        </w:rPr>
      </w:pPr>
    </w:p>
    <w:p w14:paraId="14212A7A" w14:textId="77777777" w:rsidR="00000000" w:rsidRDefault="003C26CA">
      <w:pPr>
        <w:pStyle w:val="a"/>
        <w:rPr>
          <w:rFonts w:hint="cs"/>
          <w:rtl/>
        </w:rPr>
      </w:pPr>
    </w:p>
    <w:p w14:paraId="57674AAF" w14:textId="77777777" w:rsidR="00000000" w:rsidRDefault="003C26CA">
      <w:pPr>
        <w:pStyle w:val="Subject"/>
        <w:rPr>
          <w:rFonts w:hint="cs"/>
          <w:rtl/>
        </w:rPr>
      </w:pPr>
      <w:r>
        <w:rPr>
          <w:rFonts w:hint="cs"/>
          <w:rtl/>
        </w:rPr>
        <w:t>הצעה לסדר-היום</w:t>
      </w:r>
    </w:p>
    <w:p w14:paraId="30A8F68A" w14:textId="77777777" w:rsidR="00000000" w:rsidRDefault="003C26CA">
      <w:pPr>
        <w:pStyle w:val="Subject"/>
        <w:rPr>
          <w:rFonts w:hint="cs"/>
          <w:rtl/>
        </w:rPr>
      </w:pPr>
      <w:r>
        <w:rPr>
          <w:rFonts w:hint="cs"/>
          <w:rtl/>
        </w:rPr>
        <w:t>הדוח התקופתי של ועדת האו"ם לזכויות כלכליות, חברתיות ותרבותיות</w:t>
      </w:r>
    </w:p>
    <w:p w14:paraId="5D06D33D" w14:textId="77777777" w:rsidR="00000000" w:rsidRDefault="003C26CA">
      <w:pPr>
        <w:pStyle w:val="a"/>
        <w:rPr>
          <w:rFonts w:hint="cs"/>
          <w:rtl/>
        </w:rPr>
      </w:pPr>
    </w:p>
    <w:p w14:paraId="69E2B375" w14:textId="77777777" w:rsidR="00000000" w:rsidRDefault="003C26CA">
      <w:pPr>
        <w:pStyle w:val="ad"/>
        <w:rPr>
          <w:rtl/>
        </w:rPr>
      </w:pPr>
      <w:r>
        <w:rPr>
          <w:rtl/>
        </w:rPr>
        <w:t>היו"ר משה כחלון:</w:t>
      </w:r>
    </w:p>
    <w:p w14:paraId="390B89B6" w14:textId="77777777" w:rsidR="00000000" w:rsidRDefault="003C26CA">
      <w:pPr>
        <w:pStyle w:val="a"/>
        <w:rPr>
          <w:rtl/>
        </w:rPr>
      </w:pPr>
    </w:p>
    <w:p w14:paraId="0AAEEEC7" w14:textId="77777777" w:rsidR="00000000" w:rsidRDefault="003C26CA">
      <w:pPr>
        <w:pStyle w:val="a"/>
        <w:rPr>
          <w:rFonts w:hint="cs"/>
          <w:rtl/>
        </w:rPr>
      </w:pPr>
      <w:r>
        <w:rPr>
          <w:rFonts w:hint="cs"/>
          <w:rtl/>
        </w:rPr>
        <w:t>אנחנו עוברים להצעה לסדר-היום מס' 589: הדוח התקופתי של ועדת האו"ם לזכויות כלכליות, חברתיות ותרב</w:t>
      </w:r>
      <w:r>
        <w:rPr>
          <w:rFonts w:hint="cs"/>
          <w:rtl/>
        </w:rPr>
        <w:t xml:space="preserve">ותיות - של חבר הכנסת ג'מאל זחאלקה. בבקשה. </w:t>
      </w:r>
    </w:p>
    <w:p w14:paraId="740AEBBB" w14:textId="77777777" w:rsidR="00000000" w:rsidRDefault="003C26CA">
      <w:pPr>
        <w:pStyle w:val="a"/>
        <w:rPr>
          <w:rFonts w:hint="cs"/>
          <w:rtl/>
        </w:rPr>
      </w:pPr>
    </w:p>
    <w:p w14:paraId="620261EA" w14:textId="77777777" w:rsidR="00000000" w:rsidRDefault="003C26CA">
      <w:pPr>
        <w:pStyle w:val="Speaker"/>
        <w:rPr>
          <w:rtl/>
        </w:rPr>
      </w:pPr>
      <w:bookmarkStart w:id="420" w:name="FS000001061T11_06_2003_18_19_26"/>
      <w:bookmarkEnd w:id="420"/>
      <w:r>
        <w:rPr>
          <w:rFonts w:hint="eastAsia"/>
          <w:rtl/>
        </w:rPr>
        <w:t>ג</w:t>
      </w:r>
      <w:r>
        <w:rPr>
          <w:rtl/>
        </w:rPr>
        <w:t>'מאל זחאלקה (בל"ד):</w:t>
      </w:r>
    </w:p>
    <w:p w14:paraId="107326F3" w14:textId="77777777" w:rsidR="00000000" w:rsidRDefault="003C26CA">
      <w:pPr>
        <w:pStyle w:val="a"/>
        <w:rPr>
          <w:rFonts w:hint="cs"/>
          <w:rtl/>
        </w:rPr>
      </w:pPr>
    </w:p>
    <w:p w14:paraId="2CAA030F" w14:textId="77777777" w:rsidR="00000000" w:rsidRDefault="003C26CA">
      <w:pPr>
        <w:pStyle w:val="a"/>
        <w:rPr>
          <w:rFonts w:hint="cs"/>
          <w:rtl/>
        </w:rPr>
      </w:pPr>
      <w:r>
        <w:rPr>
          <w:rFonts w:hint="cs"/>
          <w:rtl/>
        </w:rPr>
        <w:t>אדוני היושב-ראש, רבותי חברי הכנסת, אני מעלה הצעה לסדר-היום שראוי שהכנסת תתייחס אליה ברצינות גמורה.</w:t>
      </w:r>
    </w:p>
    <w:p w14:paraId="11441491" w14:textId="77777777" w:rsidR="00000000" w:rsidRDefault="003C26CA">
      <w:pPr>
        <w:pStyle w:val="a"/>
        <w:rPr>
          <w:rFonts w:hint="cs"/>
          <w:rtl/>
        </w:rPr>
      </w:pPr>
    </w:p>
    <w:p w14:paraId="7BD5C867" w14:textId="77777777" w:rsidR="00000000" w:rsidRDefault="003C26CA">
      <w:pPr>
        <w:pStyle w:val="a"/>
        <w:rPr>
          <w:color w:val="0000FF"/>
          <w:szCs w:val="28"/>
          <w:rtl/>
        </w:rPr>
      </w:pPr>
    </w:p>
    <w:p w14:paraId="53760D6E" w14:textId="77777777" w:rsidR="00000000" w:rsidRDefault="003C26CA">
      <w:pPr>
        <w:pStyle w:val="a"/>
        <w:rPr>
          <w:rFonts w:hint="cs"/>
          <w:rtl/>
        </w:rPr>
      </w:pPr>
      <w:bookmarkStart w:id="421" w:name="FS000001061T11_06_2003_18_11_52"/>
      <w:bookmarkEnd w:id="421"/>
      <w:r>
        <w:rPr>
          <w:rFonts w:hint="cs"/>
          <w:rtl/>
        </w:rPr>
        <w:t>מדינת ישראל חתמה על האמנה הבינלאומית לזכויות כלכליות, חברתיות ותרבותיות בשנת 1991. לפי תק</w:t>
      </w:r>
      <w:r>
        <w:rPr>
          <w:rFonts w:hint="cs"/>
          <w:rtl/>
        </w:rPr>
        <w:t>נון נציבות זכויות האדם של האו"ם בז'נבה, ישראל מגישה כל חמש שנים דוח תקופתי כשאר המדינות החברות או החתומות על האמנה. אני חושב שחתימות צריך לכבד. לא יכול להיות שיתעלמו מהדוח לאחר שיצא, במיוחד כשלפי הליך הוצאת הדוח - והכוונה היא לדוח של האו"ם - ישראל הגישה את</w:t>
      </w:r>
      <w:r>
        <w:rPr>
          <w:rFonts w:hint="cs"/>
          <w:rtl/>
        </w:rPr>
        <w:t xml:space="preserve"> הדוח התקופתי שלה, נשלחו שאלות בכתב לממשלת ישראל, וממשלת ישראל השיבה עליהן בכתב, ובמקביל נשלחו דוחות של ארגונים לא-ממשלתיים. כולם הוזמנו לז'נבה ליומיים של דיונים בדוח הזה או בדוח הממשלתי, והיו שאלות, תשובות ודיונים. ישראל שלחה נציגות מדרג גבוה, וזה אף צוין</w:t>
      </w:r>
      <w:r>
        <w:rPr>
          <w:rFonts w:hint="cs"/>
          <w:rtl/>
        </w:rPr>
        <w:t xml:space="preserve"> בהקדמה לדוח של הוועדה, בראשות מר יעקב לוי, הממונה ונציג ישראל במוסדות האו"ם בז'נבה, וגברת אסנת מנדל, האחראית על הבג"צים בפרקליטות. לאחר שנשמעו דברי כולם ונקראו כל הדוחות, הוועדה הוציאה את מסקנותיה. </w:t>
      </w:r>
    </w:p>
    <w:p w14:paraId="72EE1218" w14:textId="77777777" w:rsidR="00000000" w:rsidRDefault="003C26CA">
      <w:pPr>
        <w:pStyle w:val="a"/>
        <w:rPr>
          <w:rFonts w:hint="cs"/>
          <w:rtl/>
        </w:rPr>
      </w:pPr>
    </w:p>
    <w:p w14:paraId="32391A75" w14:textId="77777777" w:rsidR="00000000" w:rsidRDefault="003C26CA">
      <w:pPr>
        <w:pStyle w:val="a"/>
        <w:rPr>
          <w:rFonts w:hint="cs"/>
          <w:rtl/>
        </w:rPr>
      </w:pPr>
      <w:r>
        <w:rPr>
          <w:rFonts w:hint="cs"/>
          <w:rtl/>
        </w:rPr>
        <w:t>הדוח היה דוח מאוזן מאוד. הוא נפתח בציון לשבח של ישראל ב</w:t>
      </w:r>
      <w:r>
        <w:rPr>
          <w:rFonts w:hint="cs"/>
          <w:rtl/>
        </w:rPr>
        <w:t>כל מיני נושאים, ואחר כך הציג ביקורת בכמה תחומים והמליץ המלצות. אני קורא לכנסת לאמץ את הדוח - לאמץ לפחות את ההמלצות שיש בדוח. לא יכול להיות שאזרחים נקראים לשמור על חוק, וכל אזרח הפורע חוק נענש ומדינת ישראל תהיה פורעת חוק בין-לאומי. לדעתי, זה מצב שהכנסת צריכ</w:t>
      </w:r>
      <w:r>
        <w:rPr>
          <w:rFonts w:hint="cs"/>
          <w:rtl/>
        </w:rPr>
        <w:t>ה להתייחס אליו בכובד ראש ובמיוחד בנושא שהדוח של האו"ם העלה - זכויות כלכליות וחברתיות.</w:t>
      </w:r>
    </w:p>
    <w:p w14:paraId="53B8B82B" w14:textId="77777777" w:rsidR="00000000" w:rsidRDefault="003C26CA">
      <w:pPr>
        <w:pStyle w:val="a"/>
        <w:rPr>
          <w:rFonts w:hint="cs"/>
          <w:rtl/>
        </w:rPr>
      </w:pPr>
    </w:p>
    <w:p w14:paraId="707E3644" w14:textId="77777777" w:rsidR="00000000" w:rsidRDefault="003C26CA">
      <w:pPr>
        <w:pStyle w:val="a"/>
        <w:rPr>
          <w:rFonts w:hint="cs"/>
          <w:rtl/>
        </w:rPr>
      </w:pPr>
      <w:r>
        <w:rPr>
          <w:rFonts w:hint="cs"/>
          <w:rtl/>
        </w:rPr>
        <w:t xml:space="preserve">אישית, יש לי כמה דברי ביקורת על הדוח הזה. למשל, הדוח מציין לשבח את תוכנית 4 המיליארדים המפורסמת שיצאה בשנת 2000. כנראה לא היתה אינפורמציה מספקת לפי הדוח של ממשלת ישראל, </w:t>
      </w:r>
      <w:r>
        <w:rPr>
          <w:rFonts w:hint="cs"/>
          <w:rtl/>
        </w:rPr>
        <w:t>למשל על מה שקרה לפחות בתוכנית הכלכלית, כשתוכנית 4 המיליארדים נעלמה כליל לפי התוכנית הכלכלית החדשה של ממשלת ישראל. הם לא ידעו על התוכנית הכלכלית. גם לפני כן ההצעה הזאת לא יושמה.</w:t>
      </w:r>
    </w:p>
    <w:p w14:paraId="34F4B714" w14:textId="77777777" w:rsidR="00000000" w:rsidRDefault="003C26CA">
      <w:pPr>
        <w:pStyle w:val="a"/>
        <w:rPr>
          <w:rFonts w:hint="cs"/>
          <w:rtl/>
        </w:rPr>
      </w:pPr>
    </w:p>
    <w:p w14:paraId="2B205528" w14:textId="77777777" w:rsidR="00000000" w:rsidRDefault="003C26CA">
      <w:pPr>
        <w:pStyle w:val="a"/>
        <w:rPr>
          <w:rFonts w:hint="cs"/>
          <w:rtl/>
        </w:rPr>
      </w:pPr>
      <w:r>
        <w:rPr>
          <w:rFonts w:hint="cs"/>
          <w:rtl/>
        </w:rPr>
        <w:t>אדוני היושב-ראש, אם אנחנו קוראים את הדוח בעיון ואם יהיה דיון במליאת הכנסת, אמצ</w:t>
      </w:r>
      <w:r>
        <w:rPr>
          <w:rFonts w:hint="cs"/>
          <w:rtl/>
        </w:rPr>
        <w:t xml:space="preserve">יא לכל חברי הכנסת את הדוח כדי שיקראו אותו, יעיינו בו בכובד ראש ויוכלו להתדיין עליו. </w:t>
      </w:r>
    </w:p>
    <w:p w14:paraId="126F9FAC" w14:textId="77777777" w:rsidR="00000000" w:rsidRDefault="003C26CA">
      <w:pPr>
        <w:pStyle w:val="a"/>
        <w:rPr>
          <w:rFonts w:hint="cs"/>
          <w:rtl/>
        </w:rPr>
      </w:pPr>
    </w:p>
    <w:p w14:paraId="5F4D4F8A" w14:textId="77777777" w:rsidR="00000000" w:rsidRDefault="003C26CA">
      <w:pPr>
        <w:pStyle w:val="a"/>
        <w:rPr>
          <w:rFonts w:hint="cs"/>
          <w:rtl/>
        </w:rPr>
      </w:pPr>
      <w:r>
        <w:rPr>
          <w:rFonts w:hint="cs"/>
          <w:rtl/>
        </w:rPr>
        <w:t>הביקורת הקשה ביותר היא בנושא: יחס המדינה כלפי האזרחים הערבים. אני  יכול לקרוא כאן קטע מהדוח. בסעיף 16 כתוב: "הוועדה" - הכוונה לוועדה לזכויות כלכליות, חברתיות ותרבותיות של</w:t>
      </w:r>
      <w:r>
        <w:rPr>
          <w:rFonts w:hint="cs"/>
          <w:rtl/>
        </w:rPr>
        <w:t xml:space="preserve"> האו"ם - "מודאגת עמוקות מההבדל המתמשך ביחס המדינה כלפי אזרחיה היהודים לעומת הלא-יהודים, במיוחד האוכלוסייה הערבית והבדואית, וזאת בקשר לזכויותיהם הכלכליות, החברתיות והתרבותיות. הוועדה מביעה את דאגתה שההדגשה היתירה על המדינה כמדינה יהודית מעודדת אפליה כלפי הא</w:t>
      </w:r>
      <w:r>
        <w:rPr>
          <w:rFonts w:hint="cs"/>
          <w:rtl/>
        </w:rPr>
        <w:t xml:space="preserve">זרחים הלא-יהודים ודוחקת אותם למעמד של אזרחים מדרגה שנייה". כתוב במפורש, שהאבחנה של האו"ם היא שהיחס כלפי האוכלוסייה הערבית, כלפי האזרחים הערבים, הוא של אזרחים מדרגה שנייה. המסקנה הזאת לא נתקבלה בקלות אלא לאחר שורה ארוכה מאוד של עניינים שנבדקו. </w:t>
      </w:r>
    </w:p>
    <w:p w14:paraId="33F15AF8" w14:textId="77777777" w:rsidR="00000000" w:rsidRDefault="003C26CA">
      <w:pPr>
        <w:pStyle w:val="a"/>
        <w:rPr>
          <w:rFonts w:hint="cs"/>
          <w:rtl/>
        </w:rPr>
      </w:pPr>
    </w:p>
    <w:p w14:paraId="4D3B9CE8" w14:textId="77777777" w:rsidR="00000000" w:rsidRDefault="003C26CA">
      <w:pPr>
        <w:pStyle w:val="a"/>
        <w:rPr>
          <w:rFonts w:hint="cs"/>
          <w:rtl/>
        </w:rPr>
      </w:pPr>
      <w:r>
        <w:rPr>
          <w:rFonts w:hint="cs"/>
          <w:rtl/>
        </w:rPr>
        <w:t>עוד נאמר: "</w:t>
      </w:r>
      <w:r>
        <w:rPr>
          <w:rFonts w:hint="cs"/>
          <w:rtl/>
        </w:rPr>
        <w:t>גישה מפלה זו משתקפת ברמת החיים הנמוכה והמתמשכת של הערבים בישראל כתוצאה משיעור אבטלה גבוה, נגישות מוגבלת לחברות באיגודים מקצועיים ותעסוקה, מחסור והגבלות בנגישות לדיור, מים, חשמל, שירותי בריאות וכן רמת חינוך נמוכה, וזאת למרות ניסיון המדינה, החברה באמנה" - הכ</w:t>
      </w:r>
      <w:r>
        <w:rPr>
          <w:rFonts w:hint="cs"/>
          <w:rtl/>
        </w:rPr>
        <w:t>וונה לישראל - "לסגור פערים אלה. בהקשר זה, הוועדה מביעה את דאגתה" - וזה חשוב במיוחד לכנסת - "שהחוק המקומי של המדינה החברה" - הכוונה לישראל - "לא מאמץ את העקרונות הכלליים של שוויון ואיסור אפליה". יש כאן המלצה ברורה של האו"ם, שעקרונות השוויון ואיסור האפליה יי</w:t>
      </w:r>
      <w:r>
        <w:rPr>
          <w:rFonts w:hint="cs"/>
          <w:rtl/>
        </w:rPr>
        <w:t xml:space="preserve">כללו בחוקים הבסיסיים או בחוקי-היסוד. </w:t>
      </w:r>
      <w:r>
        <w:rPr>
          <w:rFonts w:hint="cs"/>
          <w:rtl/>
        </w:rPr>
        <w:tab/>
      </w:r>
    </w:p>
    <w:p w14:paraId="02FF4EB2" w14:textId="77777777" w:rsidR="00000000" w:rsidRDefault="003C26CA">
      <w:pPr>
        <w:pStyle w:val="a"/>
        <w:rPr>
          <w:rFonts w:hint="cs"/>
          <w:rtl/>
        </w:rPr>
      </w:pPr>
      <w:r>
        <w:rPr>
          <w:rFonts w:hint="cs"/>
          <w:rtl/>
        </w:rPr>
        <w:t>יש כאן אבחנה ברורה של הוועדה של יחס מפלה מתמשך וסיסטמתי כלפי האוכלוסייה הערבית, שדוחק אותם למצב של אזרחים מדרגה שנייה. אני מדבר על לשון האו"ם, ולאעל מה שאנחנו טוענים כל הזמן. אנחנו טוענים כך, אבל זו אבחנה של ועדה אובי</w:t>
      </w:r>
      <w:r>
        <w:rPr>
          <w:rFonts w:hint="cs"/>
          <w:rtl/>
        </w:rPr>
        <w:t>יקטיבית ונייטרלית ששמעה בפרוטרוט מהדרגים הכי גבוהים בישראל את טענות הממשלה ושמעה כמה ארגונים לא-ממשלתיים שהציגו נתונים. דרך אגב, רוב הנתונים שהוצגו על-ידי הארגונים הלא-ממשלתיים, הם נתונים ממשלתיים מהלשכה המרכזית לסטטיסטיקה, שמראים שחור על גבי  לבן את הא</w:t>
      </w:r>
      <w:r>
        <w:rPr>
          <w:rFonts w:hint="cs"/>
          <w:rtl/>
        </w:rPr>
        <w:tab/>
        <w:t>פל</w:t>
      </w:r>
      <w:r>
        <w:rPr>
          <w:rFonts w:hint="cs"/>
          <w:rtl/>
        </w:rPr>
        <w:t>יה הבוטה, המתמשכת והעמוקה בישראל בין אזרחים יהודים וערבים.</w:t>
      </w:r>
    </w:p>
    <w:p w14:paraId="177AB10C" w14:textId="77777777" w:rsidR="00000000" w:rsidRDefault="003C26CA">
      <w:pPr>
        <w:pStyle w:val="a"/>
        <w:rPr>
          <w:rFonts w:hint="cs"/>
          <w:rtl/>
        </w:rPr>
      </w:pPr>
    </w:p>
    <w:p w14:paraId="58E6DD8C" w14:textId="77777777" w:rsidR="00000000" w:rsidRDefault="003C26CA">
      <w:pPr>
        <w:pStyle w:val="a"/>
        <w:rPr>
          <w:rFonts w:hint="cs"/>
          <w:rtl/>
        </w:rPr>
      </w:pPr>
      <w:r>
        <w:rPr>
          <w:rFonts w:hint="cs"/>
          <w:rtl/>
        </w:rPr>
        <w:t>אני רוצה להתייחס לנושא כאוב אחד,</w:t>
      </w:r>
      <w:r>
        <w:rPr>
          <w:rtl/>
        </w:rPr>
        <w:t xml:space="preserve"> </w:t>
      </w:r>
      <w:r>
        <w:rPr>
          <w:rFonts w:hint="cs"/>
          <w:rtl/>
        </w:rPr>
        <w:t>אני רוצה לקרוא עוד פרק, ולדעתי הוא חשוב מאוד - בקשר לאוכלוסייה הערבית הבדואית בנגב ותושבי היישובים הלא-מוכרים בנגב. נאמר כך: "הוועדה ממשיכה לגלות דאגה לגבי מצבם של</w:t>
      </w:r>
      <w:r>
        <w:rPr>
          <w:rFonts w:hint="cs"/>
          <w:rtl/>
        </w:rPr>
        <w:t xml:space="preserve"> הבדואים תושבי ישראל, במיוחד אלו הגרים בכפרים שעדיין לא הוכרו. למרות הצעדים הננקטים על-ידי המדינה החברה באמנה להביא לסגירת פערים בתנאי החיים של הבדואים והיהודים בנגב, איכות החיים ותנאי הדיור של הבדואים ממשיכים להיות נמוכים באופן משמעותי, בלי נגישות או עם נ</w:t>
      </w:r>
      <w:r>
        <w:rPr>
          <w:rFonts w:hint="cs"/>
          <w:rtl/>
        </w:rPr>
        <w:t>גישות מוגבלת למים, חשמל ותברואה. ועוד, האוכלוסייה הבדואית עדיין סובלת, באופן מתמשך, מהפקעת קרקעות, הריסת בתים, קנסות על בנייה 'לא חוקית', השמדת יבולים חקלאיים, שדות ועצים, והתעללות סיסטמתית ורדיפה של 'הסיירת הירוקה', כדי להכריח אותם להתיישב בעיירות. הוועדה</w:t>
      </w:r>
      <w:r>
        <w:rPr>
          <w:rFonts w:hint="cs"/>
          <w:rtl/>
        </w:rPr>
        <w:t xml:space="preserve"> גם  מודאגת מתוכנית הפיצויים הנוכחית המוצעת לבדואים שרוצים לעבור לעיירות אלה, ורואה אותה כלא-מתאימה". הוועדה בהמשך קוראת לממשלה "להכיר ביישובים הלא-מוכרים בנגב, להקים בהם תשתיות, לחדול מהריסת בתים וריסוס יבולים ולספק להם שירותים נאותים".</w:t>
      </w:r>
    </w:p>
    <w:p w14:paraId="2BCE1994" w14:textId="77777777" w:rsidR="00000000" w:rsidRDefault="003C26CA">
      <w:pPr>
        <w:pStyle w:val="a"/>
        <w:rPr>
          <w:rFonts w:hint="cs"/>
          <w:rtl/>
        </w:rPr>
      </w:pPr>
    </w:p>
    <w:p w14:paraId="1CB814D1" w14:textId="77777777" w:rsidR="00000000" w:rsidRDefault="003C26CA">
      <w:pPr>
        <w:pStyle w:val="a"/>
        <w:rPr>
          <w:rFonts w:hint="cs"/>
          <w:rtl/>
        </w:rPr>
      </w:pPr>
      <w:r>
        <w:rPr>
          <w:rFonts w:hint="cs"/>
          <w:rtl/>
        </w:rPr>
        <w:t>אם יאומצו ההמלצות</w:t>
      </w:r>
      <w:r>
        <w:rPr>
          <w:rFonts w:hint="cs"/>
          <w:rtl/>
        </w:rPr>
        <w:t xml:space="preserve"> על-ידי הכנסת, אני חושב שהן יביאו לשינוי משמעותי בחיי האנשים. מדינת ישראל צריכה לשמוע לא רק לזעקת התושבים, אלא גם להתחשב בהחלטות או"ם שנעשו או נתקבלו, כאמור, לאחר דיון מעמיק בהשתתפות כל הצדדים הנוגעים בדבר.</w:t>
      </w:r>
    </w:p>
    <w:p w14:paraId="5D03456E" w14:textId="77777777" w:rsidR="00000000" w:rsidRDefault="003C26CA">
      <w:pPr>
        <w:pStyle w:val="a"/>
        <w:rPr>
          <w:rFonts w:hint="cs"/>
          <w:rtl/>
        </w:rPr>
      </w:pPr>
    </w:p>
    <w:p w14:paraId="618B6CF1" w14:textId="77777777" w:rsidR="00000000" w:rsidRDefault="003C26CA">
      <w:pPr>
        <w:pStyle w:val="a"/>
        <w:rPr>
          <w:rFonts w:hint="cs"/>
          <w:rtl/>
        </w:rPr>
      </w:pPr>
      <w:r>
        <w:rPr>
          <w:rFonts w:hint="cs"/>
          <w:rtl/>
        </w:rPr>
        <w:t>דוח הוועדה מונה לפחות עשרה סעיפים שמתייחסים לאפל</w:t>
      </w:r>
      <w:r>
        <w:rPr>
          <w:rFonts w:hint="cs"/>
          <w:rtl/>
        </w:rPr>
        <w:t>יה המתמשכת כלפי האוכלוסייה הערבית.</w:t>
      </w:r>
    </w:p>
    <w:p w14:paraId="3CDF4D8A" w14:textId="77777777" w:rsidR="00000000" w:rsidRDefault="003C26CA">
      <w:pPr>
        <w:pStyle w:val="a"/>
        <w:ind w:firstLine="0"/>
        <w:rPr>
          <w:rFonts w:hint="cs"/>
          <w:rtl/>
        </w:rPr>
      </w:pPr>
    </w:p>
    <w:p w14:paraId="5DAE87DD" w14:textId="77777777" w:rsidR="00000000" w:rsidRDefault="003C26CA">
      <w:pPr>
        <w:pStyle w:val="ad"/>
        <w:rPr>
          <w:rtl/>
        </w:rPr>
      </w:pPr>
      <w:r>
        <w:rPr>
          <w:rtl/>
        </w:rPr>
        <w:t>היו"ר משה כחלון:</w:t>
      </w:r>
    </w:p>
    <w:p w14:paraId="0B9F163C" w14:textId="77777777" w:rsidR="00000000" w:rsidRDefault="003C26CA">
      <w:pPr>
        <w:pStyle w:val="a"/>
        <w:rPr>
          <w:rtl/>
        </w:rPr>
      </w:pPr>
    </w:p>
    <w:p w14:paraId="7124B351" w14:textId="77777777" w:rsidR="00000000" w:rsidRDefault="003C26CA">
      <w:pPr>
        <w:pStyle w:val="a"/>
        <w:rPr>
          <w:rFonts w:hint="cs"/>
          <w:rtl/>
        </w:rPr>
      </w:pPr>
      <w:r>
        <w:rPr>
          <w:rFonts w:hint="cs"/>
          <w:rtl/>
        </w:rPr>
        <w:t>זמנך תם. תסיים, אבל תדע שאתה כבר מעבר לזמן.</w:t>
      </w:r>
    </w:p>
    <w:p w14:paraId="28001B1F" w14:textId="77777777" w:rsidR="00000000" w:rsidRDefault="003C26CA">
      <w:pPr>
        <w:pStyle w:val="a"/>
        <w:rPr>
          <w:rFonts w:hint="cs"/>
          <w:rtl/>
        </w:rPr>
      </w:pPr>
    </w:p>
    <w:p w14:paraId="271D2EEF" w14:textId="77777777" w:rsidR="00000000" w:rsidRDefault="003C26CA">
      <w:pPr>
        <w:pStyle w:val="SpeakerCon"/>
        <w:rPr>
          <w:rtl/>
        </w:rPr>
      </w:pPr>
      <w:bookmarkStart w:id="422" w:name="FS000001061T11_06_2003_18_34_21C"/>
      <w:bookmarkEnd w:id="422"/>
      <w:r>
        <w:rPr>
          <w:rtl/>
        </w:rPr>
        <w:t>ג'מאל זחאלקה (בל"ד):</w:t>
      </w:r>
    </w:p>
    <w:p w14:paraId="259E42EB" w14:textId="77777777" w:rsidR="00000000" w:rsidRDefault="003C26CA">
      <w:pPr>
        <w:pStyle w:val="a"/>
        <w:rPr>
          <w:rtl/>
        </w:rPr>
      </w:pPr>
    </w:p>
    <w:p w14:paraId="4379FEC6" w14:textId="77777777" w:rsidR="00000000" w:rsidRDefault="003C26CA">
      <w:pPr>
        <w:pStyle w:val="a"/>
        <w:rPr>
          <w:rFonts w:hint="cs"/>
          <w:rtl/>
        </w:rPr>
      </w:pPr>
      <w:r>
        <w:rPr>
          <w:rFonts w:hint="cs"/>
          <w:rtl/>
        </w:rPr>
        <w:t>אדוני, אסיים.</w:t>
      </w:r>
    </w:p>
    <w:p w14:paraId="3A2FBDC2" w14:textId="77777777" w:rsidR="00000000" w:rsidRDefault="003C26CA">
      <w:pPr>
        <w:pStyle w:val="a"/>
        <w:rPr>
          <w:rFonts w:hint="cs"/>
          <w:rtl/>
        </w:rPr>
      </w:pPr>
    </w:p>
    <w:p w14:paraId="548F8E6C" w14:textId="77777777" w:rsidR="00000000" w:rsidRDefault="003C26CA">
      <w:pPr>
        <w:pStyle w:val="ac"/>
        <w:rPr>
          <w:rtl/>
        </w:rPr>
      </w:pPr>
      <w:r>
        <w:rPr>
          <w:rFonts w:hint="eastAsia"/>
          <w:rtl/>
        </w:rPr>
        <w:t>נסים</w:t>
      </w:r>
      <w:r>
        <w:rPr>
          <w:rtl/>
        </w:rPr>
        <w:t xml:space="preserve"> זאב (ש"ס):</w:t>
      </w:r>
    </w:p>
    <w:p w14:paraId="2257A1FF" w14:textId="77777777" w:rsidR="00000000" w:rsidRDefault="003C26CA">
      <w:pPr>
        <w:pStyle w:val="a"/>
        <w:rPr>
          <w:rFonts w:hint="cs"/>
          <w:rtl/>
        </w:rPr>
      </w:pPr>
    </w:p>
    <w:p w14:paraId="16EE8889" w14:textId="77777777" w:rsidR="00000000" w:rsidRDefault="003C26CA">
      <w:pPr>
        <w:pStyle w:val="a"/>
        <w:rPr>
          <w:rFonts w:hint="cs"/>
          <w:rtl/>
        </w:rPr>
      </w:pPr>
      <w:r>
        <w:rPr>
          <w:rFonts w:hint="cs"/>
          <w:rtl/>
        </w:rPr>
        <w:t>תגיד דבר טוב אחד שעשתה מדינת ישראל למען הערבים בישראל. כל כך מסכנים. תגיד מה עשו מ=1967 עד היום.</w:t>
      </w:r>
    </w:p>
    <w:p w14:paraId="57F89B87" w14:textId="77777777" w:rsidR="00000000" w:rsidRDefault="003C26CA">
      <w:pPr>
        <w:pStyle w:val="a"/>
        <w:rPr>
          <w:rFonts w:hint="cs"/>
          <w:rtl/>
        </w:rPr>
      </w:pPr>
    </w:p>
    <w:p w14:paraId="777366E0" w14:textId="77777777" w:rsidR="00000000" w:rsidRDefault="003C26CA">
      <w:pPr>
        <w:pStyle w:val="ad"/>
        <w:rPr>
          <w:rtl/>
        </w:rPr>
      </w:pPr>
      <w:bookmarkStart w:id="423" w:name="FS000001061T11_06_2003_18_34_31C"/>
      <w:bookmarkEnd w:id="423"/>
      <w:r>
        <w:rPr>
          <w:rtl/>
        </w:rPr>
        <w:t>היו"ר</w:t>
      </w:r>
      <w:r>
        <w:rPr>
          <w:rtl/>
        </w:rPr>
        <w:t xml:space="preserve"> משה כחלון:</w:t>
      </w:r>
    </w:p>
    <w:p w14:paraId="213EA19A" w14:textId="77777777" w:rsidR="00000000" w:rsidRDefault="003C26CA">
      <w:pPr>
        <w:pStyle w:val="a"/>
        <w:rPr>
          <w:rtl/>
        </w:rPr>
      </w:pPr>
    </w:p>
    <w:p w14:paraId="7ACA5F18" w14:textId="77777777" w:rsidR="00000000" w:rsidRDefault="003C26CA">
      <w:pPr>
        <w:pStyle w:val="a"/>
        <w:rPr>
          <w:rFonts w:hint="cs"/>
          <w:rtl/>
        </w:rPr>
      </w:pPr>
      <w:r>
        <w:rPr>
          <w:rFonts w:hint="cs"/>
          <w:rtl/>
        </w:rPr>
        <w:t>חבר הכנסת זאב, תודה רבה.</w:t>
      </w:r>
    </w:p>
    <w:p w14:paraId="40AF06DE" w14:textId="77777777" w:rsidR="00000000" w:rsidRDefault="003C26CA">
      <w:pPr>
        <w:pStyle w:val="a"/>
        <w:rPr>
          <w:rFonts w:hint="cs"/>
          <w:rtl/>
        </w:rPr>
      </w:pPr>
    </w:p>
    <w:p w14:paraId="15A742E6" w14:textId="77777777" w:rsidR="00000000" w:rsidRDefault="003C26CA">
      <w:pPr>
        <w:pStyle w:val="SpeakerCon"/>
        <w:rPr>
          <w:rtl/>
        </w:rPr>
      </w:pPr>
      <w:bookmarkStart w:id="424" w:name="FS000001061T11_06_2003_18_35_43C"/>
      <w:bookmarkEnd w:id="424"/>
      <w:r>
        <w:rPr>
          <w:rtl/>
        </w:rPr>
        <w:t>ג'מאל זחאלקה (בל"ד):</w:t>
      </w:r>
    </w:p>
    <w:p w14:paraId="4CBE39A3" w14:textId="77777777" w:rsidR="00000000" w:rsidRDefault="003C26CA">
      <w:pPr>
        <w:pStyle w:val="a"/>
        <w:rPr>
          <w:rtl/>
        </w:rPr>
      </w:pPr>
    </w:p>
    <w:p w14:paraId="38B5F204" w14:textId="77777777" w:rsidR="00000000" w:rsidRDefault="003C26CA">
      <w:pPr>
        <w:pStyle w:val="a"/>
        <w:rPr>
          <w:rFonts w:hint="cs"/>
          <w:rtl/>
        </w:rPr>
      </w:pPr>
      <w:r>
        <w:rPr>
          <w:rFonts w:hint="cs"/>
          <w:rtl/>
        </w:rPr>
        <w:t>שמעתי אותך. אני אמציא לך את הדוח. הוא כתוב באנגלית, ואם יהיו לך קשיים - אני מקווה שהוא יתורגם לעברית.</w:t>
      </w:r>
    </w:p>
    <w:p w14:paraId="37124817" w14:textId="77777777" w:rsidR="00000000" w:rsidRDefault="003C26CA">
      <w:pPr>
        <w:pStyle w:val="a"/>
        <w:rPr>
          <w:rFonts w:hint="cs"/>
          <w:rtl/>
        </w:rPr>
      </w:pPr>
    </w:p>
    <w:p w14:paraId="53645C84" w14:textId="77777777" w:rsidR="00000000" w:rsidRDefault="003C26CA">
      <w:pPr>
        <w:pStyle w:val="ac"/>
        <w:rPr>
          <w:rtl/>
        </w:rPr>
      </w:pPr>
      <w:r>
        <w:rPr>
          <w:rFonts w:hint="eastAsia"/>
          <w:rtl/>
        </w:rPr>
        <w:t>נסים</w:t>
      </w:r>
      <w:r>
        <w:rPr>
          <w:rtl/>
        </w:rPr>
        <w:t xml:space="preserve"> זאב (ש"ס):</w:t>
      </w:r>
    </w:p>
    <w:p w14:paraId="4C3E1CB4" w14:textId="77777777" w:rsidR="00000000" w:rsidRDefault="003C26CA">
      <w:pPr>
        <w:pStyle w:val="a"/>
        <w:rPr>
          <w:rFonts w:hint="cs"/>
          <w:rtl/>
        </w:rPr>
      </w:pPr>
    </w:p>
    <w:p w14:paraId="05DFFCB0" w14:textId="77777777" w:rsidR="00000000" w:rsidRDefault="003C26CA">
      <w:pPr>
        <w:pStyle w:val="a"/>
        <w:rPr>
          <w:rFonts w:hint="cs"/>
          <w:rtl/>
        </w:rPr>
      </w:pPr>
      <w:r>
        <w:rPr>
          <w:rFonts w:hint="cs"/>
          <w:rtl/>
        </w:rPr>
        <w:t>תתרגם את זה.</w:t>
      </w:r>
    </w:p>
    <w:p w14:paraId="7CED9080" w14:textId="77777777" w:rsidR="00000000" w:rsidRDefault="003C26CA">
      <w:pPr>
        <w:pStyle w:val="a"/>
        <w:rPr>
          <w:rFonts w:hint="cs"/>
          <w:rtl/>
        </w:rPr>
      </w:pPr>
    </w:p>
    <w:p w14:paraId="40CD70EA" w14:textId="77777777" w:rsidR="00000000" w:rsidRDefault="003C26CA">
      <w:pPr>
        <w:pStyle w:val="SpeakerCon"/>
        <w:rPr>
          <w:rtl/>
        </w:rPr>
      </w:pPr>
      <w:bookmarkStart w:id="425" w:name="FS000001061T11_06_2003_18_34_35C"/>
      <w:bookmarkEnd w:id="425"/>
      <w:r>
        <w:rPr>
          <w:rtl/>
        </w:rPr>
        <w:t>ג'מאל זחאלקה (בל"ד):</w:t>
      </w:r>
    </w:p>
    <w:p w14:paraId="2471A8EF" w14:textId="77777777" w:rsidR="00000000" w:rsidRDefault="003C26CA">
      <w:pPr>
        <w:pStyle w:val="a"/>
        <w:rPr>
          <w:rFonts w:hint="cs"/>
          <w:rtl/>
        </w:rPr>
      </w:pPr>
    </w:p>
    <w:p w14:paraId="376AB031" w14:textId="77777777" w:rsidR="00000000" w:rsidRDefault="003C26CA">
      <w:pPr>
        <w:pStyle w:val="a"/>
        <w:rPr>
          <w:rFonts w:hint="cs"/>
          <w:rtl/>
        </w:rPr>
      </w:pPr>
      <w:r>
        <w:rPr>
          <w:rFonts w:hint="cs"/>
          <w:rtl/>
        </w:rPr>
        <w:t>אתה יכול לקרוא בו ותראה שהדוח מאוזן וגם</w:t>
      </w:r>
      <w:r>
        <w:rPr>
          <w:rFonts w:hint="cs"/>
          <w:rtl/>
        </w:rPr>
        <w:t xml:space="preserve"> מתייחס לפעילות הממשלתית בנושא הזה שלא הצליחה. היו טענות, והממשלה הביאה נתונים, והוצגו כל הנתונים על-ידי הדרגים הכי גבוהים והכי מקצועיים. עשרה נציגים של משרדים ממשלתיים היו בז'נבה, והם הביאו מחקרים של משרדיהם והם הוצגו שם. ישבו שם שמונה-עשרה מומחים בין-לאו</w:t>
      </w:r>
      <w:r>
        <w:rPr>
          <w:rFonts w:hint="cs"/>
          <w:rtl/>
        </w:rPr>
        <w:t>מיים שלא מתעסקים רק עם ישראל אלא עם כל המדינות בעולם. הפעילו קריטריונים שוויוניים כלפי כל מדינות העולם, והדוח הוא מה שיצא מכך.</w:t>
      </w:r>
    </w:p>
    <w:p w14:paraId="12F619B3" w14:textId="77777777" w:rsidR="00000000" w:rsidRDefault="003C26CA">
      <w:pPr>
        <w:pStyle w:val="a"/>
        <w:rPr>
          <w:rFonts w:hint="cs"/>
          <w:rtl/>
        </w:rPr>
      </w:pPr>
    </w:p>
    <w:p w14:paraId="0644AFF6" w14:textId="77777777" w:rsidR="00000000" w:rsidRDefault="003C26CA">
      <w:pPr>
        <w:pStyle w:val="ad"/>
        <w:rPr>
          <w:rtl/>
        </w:rPr>
      </w:pPr>
      <w:r>
        <w:rPr>
          <w:rtl/>
        </w:rPr>
        <w:t>היו"ר משה כחלון:</w:t>
      </w:r>
    </w:p>
    <w:p w14:paraId="141F323B" w14:textId="77777777" w:rsidR="00000000" w:rsidRDefault="003C26CA">
      <w:pPr>
        <w:pStyle w:val="a"/>
        <w:rPr>
          <w:rtl/>
        </w:rPr>
      </w:pPr>
    </w:p>
    <w:p w14:paraId="0BD6CE50" w14:textId="77777777" w:rsidR="00000000" w:rsidRDefault="003C26CA">
      <w:pPr>
        <w:pStyle w:val="a"/>
        <w:rPr>
          <w:rFonts w:hint="cs"/>
          <w:rtl/>
        </w:rPr>
      </w:pPr>
      <w:r>
        <w:rPr>
          <w:rFonts w:hint="cs"/>
          <w:rtl/>
        </w:rPr>
        <w:t>חבר הכנסת זחאלקה, אני מבקש שתאמר ממש משפט לסיום.</w:t>
      </w:r>
    </w:p>
    <w:p w14:paraId="4AB59479" w14:textId="77777777" w:rsidR="00000000" w:rsidRDefault="003C26CA">
      <w:pPr>
        <w:pStyle w:val="a"/>
        <w:rPr>
          <w:rFonts w:hint="cs"/>
          <w:rtl/>
        </w:rPr>
      </w:pPr>
    </w:p>
    <w:p w14:paraId="330DD5C0" w14:textId="77777777" w:rsidR="00000000" w:rsidRDefault="003C26CA">
      <w:pPr>
        <w:pStyle w:val="SpeakerCon"/>
        <w:rPr>
          <w:rtl/>
        </w:rPr>
      </w:pPr>
      <w:bookmarkStart w:id="426" w:name="FS000001061T11_06_2003_18_36_24C"/>
      <w:bookmarkEnd w:id="426"/>
      <w:r>
        <w:rPr>
          <w:rtl/>
        </w:rPr>
        <w:t>ג'מאל זחאלקה (בל"ד):</w:t>
      </w:r>
    </w:p>
    <w:p w14:paraId="34CE00E4" w14:textId="77777777" w:rsidR="00000000" w:rsidRDefault="003C26CA">
      <w:pPr>
        <w:pStyle w:val="a"/>
        <w:rPr>
          <w:rtl/>
        </w:rPr>
      </w:pPr>
    </w:p>
    <w:p w14:paraId="5E04F202" w14:textId="77777777" w:rsidR="00000000" w:rsidRDefault="003C26CA">
      <w:pPr>
        <w:pStyle w:val="a"/>
        <w:rPr>
          <w:rFonts w:hint="cs"/>
          <w:rtl/>
        </w:rPr>
      </w:pPr>
      <w:r>
        <w:rPr>
          <w:rFonts w:hint="cs"/>
          <w:rtl/>
        </w:rPr>
        <w:t>אני קורא לאמץ את הדוח ולדון בו במליאה.</w:t>
      </w:r>
      <w:r>
        <w:rPr>
          <w:rFonts w:hint="cs"/>
          <w:rtl/>
        </w:rPr>
        <w:t xml:space="preserve"> אני חושב שהכנסת צריכה לתת תשובה. אני  חושב שלא יכול להיות מצב שבו העולם מתייחס לשאלות של כל המיעוטים - אירופה, האו"ם וארצות-הברית מתייחסים לבעיות כל המיעוטים - וההתייחסות לשאלות הכרוכות או הקשורות לאוכלוסייה הערבית בישראל מעטה, וזה אחד הדוחות הנדירים בעני</w:t>
      </w:r>
      <w:r>
        <w:rPr>
          <w:rFonts w:hint="cs"/>
          <w:rtl/>
        </w:rPr>
        <w:t>ין הזה. אני מקווה שדוחות כאלה ירבו, כך שזה יהווה לחץ על ממשלת ישראל לשנות את מדיניותה.</w:t>
      </w:r>
    </w:p>
    <w:p w14:paraId="7EC525FE" w14:textId="77777777" w:rsidR="00000000" w:rsidRDefault="003C26CA">
      <w:pPr>
        <w:pStyle w:val="a"/>
        <w:rPr>
          <w:rtl/>
        </w:rPr>
      </w:pPr>
    </w:p>
    <w:p w14:paraId="6C4F775C" w14:textId="77777777" w:rsidR="00000000" w:rsidRDefault="003C26CA">
      <w:pPr>
        <w:pStyle w:val="a"/>
        <w:rPr>
          <w:rFonts w:hint="cs"/>
          <w:rtl/>
        </w:rPr>
      </w:pPr>
    </w:p>
    <w:p w14:paraId="3FA2E874" w14:textId="77777777" w:rsidR="00000000" w:rsidRDefault="003C26CA">
      <w:pPr>
        <w:pStyle w:val="ad"/>
        <w:rPr>
          <w:rtl/>
        </w:rPr>
      </w:pPr>
      <w:r>
        <w:rPr>
          <w:rtl/>
        </w:rPr>
        <w:t>היו"ר משה כחלון:</w:t>
      </w:r>
    </w:p>
    <w:p w14:paraId="67BC707F" w14:textId="77777777" w:rsidR="00000000" w:rsidRDefault="003C26CA">
      <w:pPr>
        <w:pStyle w:val="a"/>
        <w:rPr>
          <w:rtl/>
        </w:rPr>
      </w:pPr>
    </w:p>
    <w:p w14:paraId="4334A77B" w14:textId="77777777" w:rsidR="00000000" w:rsidRDefault="003C26CA">
      <w:pPr>
        <w:pStyle w:val="a"/>
        <w:rPr>
          <w:rFonts w:hint="cs"/>
          <w:rtl/>
        </w:rPr>
      </w:pPr>
      <w:r>
        <w:rPr>
          <w:rFonts w:hint="cs"/>
          <w:rtl/>
        </w:rPr>
        <w:t>תודה רבה.</w:t>
      </w:r>
    </w:p>
    <w:p w14:paraId="5609F060" w14:textId="77777777" w:rsidR="00000000" w:rsidRDefault="003C26CA">
      <w:pPr>
        <w:pStyle w:val="a"/>
        <w:rPr>
          <w:rFonts w:hint="cs"/>
          <w:rtl/>
        </w:rPr>
      </w:pPr>
    </w:p>
    <w:p w14:paraId="565772C8" w14:textId="77777777" w:rsidR="00000000" w:rsidRDefault="003C26CA">
      <w:pPr>
        <w:pStyle w:val="SpeakerCon"/>
        <w:rPr>
          <w:rtl/>
        </w:rPr>
      </w:pPr>
      <w:bookmarkStart w:id="427" w:name="FS000001061T11_06_2003_18_40_02C"/>
      <w:bookmarkEnd w:id="427"/>
      <w:r>
        <w:rPr>
          <w:rtl/>
        </w:rPr>
        <w:t>ג'מאל זחאלקה (בל"ד):</w:t>
      </w:r>
    </w:p>
    <w:p w14:paraId="73DB4FAD" w14:textId="77777777" w:rsidR="00000000" w:rsidRDefault="003C26CA">
      <w:pPr>
        <w:pStyle w:val="a"/>
        <w:rPr>
          <w:rFonts w:hint="cs"/>
          <w:rtl/>
        </w:rPr>
      </w:pPr>
    </w:p>
    <w:p w14:paraId="3F8C84B4" w14:textId="77777777" w:rsidR="00000000" w:rsidRDefault="003C26CA">
      <w:pPr>
        <w:pStyle w:val="a"/>
        <w:rPr>
          <w:rFonts w:hint="cs"/>
          <w:rtl/>
        </w:rPr>
      </w:pPr>
      <w:r>
        <w:rPr>
          <w:rFonts w:hint="cs"/>
          <w:rtl/>
        </w:rPr>
        <w:t>אדוני היושב-ראש, יש באירופה בית-דין לזכויות האדם, שמכריח את מדינות אירופה לכבד את זכויות האדם. טורקיה מתדפקת על דלתו</w:t>
      </w:r>
      <w:r>
        <w:rPr>
          <w:rFonts w:hint="cs"/>
          <w:rtl/>
        </w:rPr>
        <w:t>ת האיחוד האירופי כבר 20 שנה, וכל פעם מחזירים אותם: תחזרו לטורקיה ותבטיחו שוויון מהותי לכורדים. אני חושב שמעמדה הבין-לאומי של ישראל יתערער. אני מבטיח. אנחנו נדאג לכך שלא יכול להיות שאנחנו נבוא, נציע הצעות וננסה לשפר את המצב וניתקל בקיר אטום. אנחנו ניאלץ לפנ</w:t>
      </w:r>
      <w:r>
        <w:rPr>
          <w:rFonts w:hint="cs"/>
          <w:rtl/>
        </w:rPr>
        <w:t>ות לעולם, ואנחנו נמשיך לעשות זאת. אם תשובות הממשלה יהיו כאלה כמו של השרה לבנת אתמול, שהגיבה בגזענות בוטה ובאטימות גמורה, אין לנו ברירה אלא לפנות לעולם כדי לשנות את מצבנו. תודה רבה.</w:t>
      </w:r>
    </w:p>
    <w:p w14:paraId="0CCBB3C0" w14:textId="77777777" w:rsidR="00000000" w:rsidRDefault="003C26CA">
      <w:pPr>
        <w:pStyle w:val="a"/>
        <w:rPr>
          <w:rFonts w:hint="cs"/>
          <w:rtl/>
        </w:rPr>
      </w:pPr>
    </w:p>
    <w:p w14:paraId="7DBB95BA" w14:textId="77777777" w:rsidR="00000000" w:rsidRDefault="003C26CA">
      <w:pPr>
        <w:pStyle w:val="ad"/>
        <w:rPr>
          <w:rtl/>
        </w:rPr>
      </w:pPr>
      <w:r>
        <w:rPr>
          <w:rtl/>
        </w:rPr>
        <w:t>היו"ר משה כחלון:</w:t>
      </w:r>
    </w:p>
    <w:p w14:paraId="206BFDA1" w14:textId="77777777" w:rsidR="00000000" w:rsidRDefault="003C26CA">
      <w:pPr>
        <w:pStyle w:val="a"/>
        <w:rPr>
          <w:rtl/>
        </w:rPr>
      </w:pPr>
    </w:p>
    <w:p w14:paraId="69EDC31B" w14:textId="77777777" w:rsidR="00000000" w:rsidRDefault="003C26CA">
      <w:pPr>
        <w:pStyle w:val="a"/>
        <w:rPr>
          <w:rFonts w:hint="cs"/>
          <w:rtl/>
        </w:rPr>
      </w:pPr>
      <w:r>
        <w:rPr>
          <w:rFonts w:hint="cs"/>
          <w:rtl/>
        </w:rPr>
        <w:t>תודה רבה. השר גדעון עזרא, בבקשה.</w:t>
      </w:r>
    </w:p>
    <w:p w14:paraId="6162D6CC" w14:textId="77777777" w:rsidR="00000000" w:rsidRDefault="003C26CA">
      <w:pPr>
        <w:pStyle w:val="a"/>
        <w:rPr>
          <w:rFonts w:hint="cs"/>
          <w:rtl/>
        </w:rPr>
      </w:pPr>
    </w:p>
    <w:p w14:paraId="27D730D8" w14:textId="77777777" w:rsidR="00000000" w:rsidRDefault="003C26CA">
      <w:pPr>
        <w:pStyle w:val="Speaker"/>
        <w:rPr>
          <w:rtl/>
        </w:rPr>
      </w:pPr>
      <w:bookmarkStart w:id="428" w:name="FS000000474T11_06_2003_18_42_18"/>
      <w:bookmarkEnd w:id="428"/>
      <w:r>
        <w:rPr>
          <w:rFonts w:hint="eastAsia"/>
          <w:rtl/>
        </w:rPr>
        <w:t>השר</w:t>
      </w:r>
      <w:r>
        <w:rPr>
          <w:rtl/>
        </w:rPr>
        <w:t xml:space="preserve"> גדעון עזרא:</w:t>
      </w:r>
    </w:p>
    <w:p w14:paraId="0579950E" w14:textId="77777777" w:rsidR="00000000" w:rsidRDefault="003C26CA">
      <w:pPr>
        <w:pStyle w:val="a"/>
        <w:rPr>
          <w:rFonts w:hint="cs"/>
          <w:rtl/>
        </w:rPr>
      </w:pPr>
    </w:p>
    <w:p w14:paraId="2457F19C" w14:textId="77777777" w:rsidR="00000000" w:rsidRDefault="003C26CA">
      <w:pPr>
        <w:pStyle w:val="a"/>
        <w:rPr>
          <w:rFonts w:hint="cs"/>
          <w:rtl/>
        </w:rPr>
      </w:pPr>
      <w:r>
        <w:rPr>
          <w:rFonts w:hint="cs"/>
          <w:rtl/>
        </w:rPr>
        <w:t>אדוני</w:t>
      </w:r>
      <w:r>
        <w:rPr>
          <w:rFonts w:hint="cs"/>
          <w:rtl/>
        </w:rPr>
        <w:t xml:space="preserve"> היושב-ראש, חברי חברי הכנסת, הסיכום לדוח התקופתי, כפי שציין חבר הכנסת זחאלקה, שישראל מגישה לוועדת האו"ם לזכויות כלכליות, חברתיות ותרבותיות, כפי שפורסם בסוף חודש מאי השנה, מעביר ביקורת על מצב הזכויות ביחס למתרחש בגבולותיה של מדינת ישראל, ומשום מה הוא התעסק </w:t>
      </w:r>
      <w:r>
        <w:rPr>
          <w:rFonts w:hint="cs"/>
          <w:rtl/>
        </w:rPr>
        <w:t>גם באוכלוסייה הפלסטינית ב"שטחים הכבושים" כהגדרתו. הם אפילו לא יודעים איפה מתחילה ישראל ואיפה היא נגמרת.</w:t>
      </w:r>
    </w:p>
    <w:p w14:paraId="5CDCB800" w14:textId="77777777" w:rsidR="00000000" w:rsidRDefault="003C26CA">
      <w:pPr>
        <w:pStyle w:val="a"/>
        <w:rPr>
          <w:rFonts w:hint="cs"/>
          <w:rtl/>
        </w:rPr>
      </w:pPr>
    </w:p>
    <w:p w14:paraId="1A8BB909" w14:textId="77777777" w:rsidR="00000000" w:rsidRDefault="003C26CA">
      <w:pPr>
        <w:pStyle w:val="ac"/>
        <w:rPr>
          <w:rtl/>
        </w:rPr>
      </w:pPr>
      <w:r>
        <w:rPr>
          <w:rFonts w:hint="eastAsia"/>
          <w:rtl/>
        </w:rPr>
        <w:t>ג</w:t>
      </w:r>
      <w:r>
        <w:rPr>
          <w:rtl/>
        </w:rPr>
        <w:t>'מאל זחאלקה (בל"ד):</w:t>
      </w:r>
    </w:p>
    <w:p w14:paraId="7D464A5C" w14:textId="77777777" w:rsidR="00000000" w:rsidRDefault="003C26CA">
      <w:pPr>
        <w:pStyle w:val="a"/>
        <w:rPr>
          <w:rFonts w:hint="cs"/>
          <w:rtl/>
        </w:rPr>
      </w:pPr>
    </w:p>
    <w:p w14:paraId="0C9F9F31" w14:textId="77777777" w:rsidR="00000000" w:rsidRDefault="003C26CA">
      <w:pPr>
        <w:pStyle w:val="a"/>
        <w:rPr>
          <w:rFonts w:hint="cs"/>
          <w:rtl/>
        </w:rPr>
      </w:pPr>
      <w:r>
        <w:rPr>
          <w:rFonts w:hint="cs"/>
          <w:rtl/>
        </w:rPr>
        <w:t>לא נכון.</w:t>
      </w:r>
    </w:p>
    <w:p w14:paraId="62AAC057" w14:textId="77777777" w:rsidR="00000000" w:rsidRDefault="003C26CA">
      <w:pPr>
        <w:pStyle w:val="a"/>
        <w:rPr>
          <w:rFonts w:hint="cs"/>
          <w:rtl/>
        </w:rPr>
      </w:pPr>
    </w:p>
    <w:p w14:paraId="4BA1A385" w14:textId="77777777" w:rsidR="00000000" w:rsidRDefault="003C26CA">
      <w:pPr>
        <w:pStyle w:val="SpeakerCon"/>
        <w:rPr>
          <w:rtl/>
        </w:rPr>
      </w:pPr>
      <w:bookmarkStart w:id="429" w:name="FS000000474T11_06_2003_18_45_07C"/>
      <w:bookmarkEnd w:id="429"/>
      <w:r>
        <w:rPr>
          <w:rtl/>
        </w:rPr>
        <w:t>השר גדעון עזרא:</w:t>
      </w:r>
    </w:p>
    <w:p w14:paraId="130AFDF6" w14:textId="77777777" w:rsidR="00000000" w:rsidRDefault="003C26CA">
      <w:pPr>
        <w:pStyle w:val="a"/>
        <w:rPr>
          <w:rtl/>
        </w:rPr>
      </w:pPr>
    </w:p>
    <w:p w14:paraId="27BD7546" w14:textId="77777777" w:rsidR="00000000" w:rsidRDefault="003C26CA">
      <w:pPr>
        <w:pStyle w:val="a"/>
        <w:rPr>
          <w:rFonts w:hint="cs"/>
          <w:rtl/>
        </w:rPr>
      </w:pPr>
      <w:r>
        <w:rPr>
          <w:rFonts w:hint="cs"/>
          <w:rtl/>
        </w:rPr>
        <w:t>אגיד לך עוד כמה דברים שכתובים בדוח.</w:t>
      </w:r>
    </w:p>
    <w:p w14:paraId="2A48CD08" w14:textId="77777777" w:rsidR="00000000" w:rsidRDefault="003C26CA">
      <w:pPr>
        <w:pStyle w:val="a"/>
        <w:rPr>
          <w:rtl/>
        </w:rPr>
      </w:pPr>
    </w:p>
    <w:p w14:paraId="45EE7423" w14:textId="77777777" w:rsidR="00000000" w:rsidRDefault="003C26CA">
      <w:pPr>
        <w:pStyle w:val="a"/>
        <w:rPr>
          <w:rFonts w:hint="cs"/>
          <w:rtl/>
        </w:rPr>
      </w:pPr>
    </w:p>
    <w:p w14:paraId="67EA4073" w14:textId="77777777" w:rsidR="00000000" w:rsidRDefault="003C26CA">
      <w:pPr>
        <w:pStyle w:val="ac"/>
        <w:rPr>
          <w:rtl/>
        </w:rPr>
      </w:pPr>
      <w:r>
        <w:rPr>
          <w:rFonts w:hint="eastAsia"/>
          <w:rtl/>
        </w:rPr>
        <w:t>ג</w:t>
      </w:r>
      <w:r>
        <w:rPr>
          <w:rtl/>
        </w:rPr>
        <w:t>'מאל זחאלקה (בל"ד):</w:t>
      </w:r>
    </w:p>
    <w:p w14:paraId="20B75E89" w14:textId="77777777" w:rsidR="00000000" w:rsidRDefault="003C26CA">
      <w:pPr>
        <w:pStyle w:val="a"/>
        <w:rPr>
          <w:rFonts w:hint="cs"/>
          <w:rtl/>
        </w:rPr>
      </w:pPr>
    </w:p>
    <w:p w14:paraId="35B270AE" w14:textId="77777777" w:rsidR="00000000" w:rsidRDefault="003C26CA">
      <w:pPr>
        <w:pStyle w:val="a"/>
        <w:rPr>
          <w:rFonts w:hint="cs"/>
          <w:rtl/>
        </w:rPr>
      </w:pPr>
      <w:r>
        <w:rPr>
          <w:rFonts w:hint="cs"/>
          <w:rtl/>
        </w:rPr>
        <w:t>אתה לא קורא. אדוני, יש לי הדוח.</w:t>
      </w:r>
    </w:p>
    <w:p w14:paraId="1999A4EC" w14:textId="77777777" w:rsidR="00000000" w:rsidRDefault="003C26CA">
      <w:pPr>
        <w:pStyle w:val="a"/>
        <w:rPr>
          <w:rFonts w:hint="cs"/>
          <w:rtl/>
        </w:rPr>
      </w:pPr>
    </w:p>
    <w:p w14:paraId="36589FD1" w14:textId="77777777" w:rsidR="00000000" w:rsidRDefault="003C26CA">
      <w:pPr>
        <w:pStyle w:val="SpeakerCon"/>
        <w:rPr>
          <w:rtl/>
        </w:rPr>
      </w:pPr>
      <w:bookmarkStart w:id="430" w:name="FS000000474T11_06_2003_18_47_03C"/>
      <w:bookmarkEnd w:id="430"/>
      <w:r>
        <w:rPr>
          <w:rtl/>
        </w:rPr>
        <w:t>השר גדעון</w:t>
      </w:r>
      <w:r>
        <w:rPr>
          <w:rtl/>
        </w:rPr>
        <w:t xml:space="preserve"> עזרא:</w:t>
      </w:r>
    </w:p>
    <w:p w14:paraId="00F7E39B" w14:textId="77777777" w:rsidR="00000000" w:rsidRDefault="003C26CA">
      <w:pPr>
        <w:pStyle w:val="a"/>
        <w:rPr>
          <w:rtl/>
        </w:rPr>
      </w:pPr>
    </w:p>
    <w:p w14:paraId="40E35A25" w14:textId="77777777" w:rsidR="00000000" w:rsidRDefault="003C26CA">
      <w:pPr>
        <w:pStyle w:val="a"/>
        <w:rPr>
          <w:rFonts w:hint="cs"/>
          <w:rtl/>
        </w:rPr>
      </w:pPr>
      <w:r>
        <w:rPr>
          <w:rFonts w:hint="cs"/>
          <w:rtl/>
        </w:rPr>
        <w:t>לא הפרעתי לך במלה.</w:t>
      </w:r>
    </w:p>
    <w:p w14:paraId="6D06170E" w14:textId="77777777" w:rsidR="00000000" w:rsidRDefault="003C26CA">
      <w:pPr>
        <w:pStyle w:val="a"/>
        <w:rPr>
          <w:rFonts w:hint="cs"/>
          <w:rtl/>
        </w:rPr>
      </w:pPr>
    </w:p>
    <w:p w14:paraId="1DAF62AF" w14:textId="77777777" w:rsidR="00000000" w:rsidRDefault="003C26CA">
      <w:pPr>
        <w:pStyle w:val="ad"/>
        <w:rPr>
          <w:rtl/>
        </w:rPr>
      </w:pPr>
      <w:r>
        <w:rPr>
          <w:rtl/>
        </w:rPr>
        <w:t>היו"ר משה כחלון:</w:t>
      </w:r>
    </w:p>
    <w:p w14:paraId="6C698AF2" w14:textId="77777777" w:rsidR="00000000" w:rsidRDefault="003C26CA">
      <w:pPr>
        <w:pStyle w:val="a"/>
        <w:rPr>
          <w:rtl/>
        </w:rPr>
      </w:pPr>
    </w:p>
    <w:p w14:paraId="280448AC" w14:textId="77777777" w:rsidR="00000000" w:rsidRDefault="003C26CA">
      <w:pPr>
        <w:pStyle w:val="a"/>
        <w:rPr>
          <w:rFonts w:hint="cs"/>
          <w:rtl/>
        </w:rPr>
      </w:pPr>
      <w:r>
        <w:rPr>
          <w:rFonts w:hint="cs"/>
          <w:rtl/>
        </w:rPr>
        <w:t>חבר הכנסת זחאלקה.</w:t>
      </w:r>
    </w:p>
    <w:p w14:paraId="4764B18C" w14:textId="77777777" w:rsidR="00000000" w:rsidRDefault="003C26CA">
      <w:pPr>
        <w:pStyle w:val="a"/>
        <w:rPr>
          <w:rFonts w:hint="cs"/>
          <w:rtl/>
        </w:rPr>
      </w:pPr>
    </w:p>
    <w:p w14:paraId="7CFC1123" w14:textId="77777777" w:rsidR="00000000" w:rsidRDefault="003C26CA">
      <w:pPr>
        <w:pStyle w:val="SpeakerCon"/>
        <w:rPr>
          <w:rtl/>
        </w:rPr>
      </w:pPr>
      <w:bookmarkStart w:id="431" w:name="FS000000474T11_06_2003_18_47_11C"/>
      <w:bookmarkEnd w:id="431"/>
      <w:r>
        <w:rPr>
          <w:rtl/>
        </w:rPr>
        <w:t>השר גדעון עזרא:</w:t>
      </w:r>
    </w:p>
    <w:p w14:paraId="6D2A5E47" w14:textId="77777777" w:rsidR="00000000" w:rsidRDefault="003C26CA">
      <w:pPr>
        <w:pStyle w:val="a"/>
        <w:rPr>
          <w:rtl/>
        </w:rPr>
      </w:pPr>
    </w:p>
    <w:p w14:paraId="0D6FBFA9" w14:textId="77777777" w:rsidR="00000000" w:rsidRDefault="003C26CA">
      <w:pPr>
        <w:pStyle w:val="a"/>
        <w:rPr>
          <w:rFonts w:hint="cs"/>
          <w:rtl/>
        </w:rPr>
      </w:pPr>
      <w:r>
        <w:rPr>
          <w:rFonts w:hint="cs"/>
          <w:rtl/>
        </w:rPr>
        <w:t>המצב בשטחי יש"ע ביחס לאוכלוסייה הפלסטינית איננו, לדעתי, מעניינו של הדוח. מדובר בשטח הנמצא במצב של לוחמה. מתקיים היום תהליך מדיני, שאמור לפתור, בתנאים מסוימים, את המצב השורר ב</w:t>
      </w:r>
      <w:r>
        <w:rPr>
          <w:rFonts w:hint="cs"/>
          <w:rtl/>
        </w:rPr>
        <w:t>ין יהודים לערבים.</w:t>
      </w:r>
    </w:p>
    <w:p w14:paraId="13185F3C" w14:textId="77777777" w:rsidR="00000000" w:rsidRDefault="003C26CA">
      <w:pPr>
        <w:pStyle w:val="a"/>
        <w:rPr>
          <w:rFonts w:hint="cs"/>
          <w:rtl/>
        </w:rPr>
      </w:pPr>
    </w:p>
    <w:p w14:paraId="290A340D" w14:textId="77777777" w:rsidR="00000000" w:rsidRDefault="003C26CA">
      <w:pPr>
        <w:pStyle w:val="a"/>
        <w:rPr>
          <w:rFonts w:hint="cs"/>
          <w:rtl/>
        </w:rPr>
      </w:pPr>
      <w:r>
        <w:rPr>
          <w:rFonts w:hint="cs"/>
          <w:rtl/>
        </w:rPr>
        <w:t>זה נכון, אמר חבר הכנסת זחאלקה, שהוועדה מתייחסת למידע שישראל מספקת לוועדה ולמידע מגורמים בלתי-ממשלתיים. מידע זה הגיע מארגונים חוץ-ממשלתיים בעלי אוריינטציה פוליטית מובהקת, שהציגו בפני הוועדה תמונה בלתי מאוזנת ובלתי מציאותית. אני רוצה לתת ל</w:t>
      </w:r>
      <w:r>
        <w:rPr>
          <w:rFonts w:hint="cs"/>
          <w:rtl/>
        </w:rPr>
        <w:t>דוגמה את נושא חוק השבות. הדוח יוצא כנגד חוק השבות וטוען שהוא חוק המפלה לא-יהודים. האם חבר הכנסת זחאלקה חושב שלדוח של האו"ם שמבקר את חוקי מדינת ישראל שאיננה מאפשרת חזרת פליטים פלסטינים אלא רק פליטים יהודים, מדינת ישראל יכולה להתייחס בכובד ראש? היום, נושא זכ</w:t>
      </w:r>
      <w:r>
        <w:rPr>
          <w:rFonts w:hint="cs"/>
          <w:rtl/>
        </w:rPr>
        <w:t>ות השיבה הוא לב לבו של הסכסוך הישראלי-הפלסטיני, ומה שמבדיל את ישראל מכל מדינה אחרת בעולם הוא שהיא קודם כול מדינתו של העם היהודי ומפלטו ממוראות האנטישמיות.</w:t>
      </w:r>
    </w:p>
    <w:p w14:paraId="077B937E" w14:textId="77777777" w:rsidR="00000000" w:rsidRDefault="003C26CA">
      <w:pPr>
        <w:pStyle w:val="a"/>
        <w:rPr>
          <w:rFonts w:hint="cs"/>
          <w:rtl/>
        </w:rPr>
      </w:pPr>
    </w:p>
    <w:p w14:paraId="2AD6082A" w14:textId="77777777" w:rsidR="00000000" w:rsidRDefault="003C26CA">
      <w:pPr>
        <w:pStyle w:val="a"/>
        <w:rPr>
          <w:rFonts w:hint="cs"/>
          <w:rtl/>
        </w:rPr>
      </w:pPr>
      <w:r>
        <w:rPr>
          <w:rFonts w:hint="cs"/>
          <w:rtl/>
        </w:rPr>
        <w:t>אחוזי האבטלה הגבוהים שמוזכרים בדוח - ישראל, כמו כל העולם, סובלת ממיתון כלכלי קשה זה שנים מספר, המובי</w:t>
      </w:r>
      <w:r>
        <w:rPr>
          <w:rFonts w:hint="cs"/>
          <w:rtl/>
        </w:rPr>
        <w:t>ל לאחוזי אבטלה גבוהים. יש כמה סיבות לכך שהאוכלוסייה הערבית בישראל סובלת מאחוזים גבוהים במעט בהשוואה לאוכלוסייה היהודית, חבר הכנסת זחאלקה, אך הן לא תוצאה ממדיניות הממשלה. לממשלה יש עניין לצמצם את האבטלה בכל המגזרים.</w:t>
      </w:r>
    </w:p>
    <w:p w14:paraId="7004005B" w14:textId="77777777" w:rsidR="00000000" w:rsidRDefault="003C26CA">
      <w:pPr>
        <w:pStyle w:val="a"/>
        <w:rPr>
          <w:rFonts w:hint="cs"/>
          <w:rtl/>
        </w:rPr>
      </w:pPr>
    </w:p>
    <w:p w14:paraId="648E9FBD" w14:textId="77777777" w:rsidR="00000000" w:rsidRDefault="003C26CA">
      <w:pPr>
        <w:pStyle w:val="a"/>
        <w:rPr>
          <w:rFonts w:hint="cs"/>
          <w:rtl/>
        </w:rPr>
      </w:pPr>
      <w:r>
        <w:rPr>
          <w:rFonts w:hint="cs"/>
          <w:rtl/>
        </w:rPr>
        <w:t xml:space="preserve">אשר לגורמים שאתה נגעת בהם לגבי הבדואים, </w:t>
      </w:r>
      <w:r>
        <w:rPr>
          <w:rFonts w:hint="cs"/>
          <w:rtl/>
        </w:rPr>
        <w:t>בדוח נטען כי מצב הבדואים בארץ, בעיקר אלו שגרים בכפרים שאינם מוכרים, ירוד. אף שננקטו על-ידי המדינה צעדים לצמצם את הפער בין תנאי החיים של היהודים והבדואים בנגב, איכות החיים ותנאי המגורים אינם טובים והגישה למים ולחשמל מוגבלת, הפקעת האדמות נמשכת, והם מוגדרים כ</w:t>
      </w:r>
      <w:r>
        <w:rPr>
          <w:rFonts w:hint="cs"/>
          <w:rtl/>
        </w:rPr>
        <w:t>מתגוררים ב"דיור בלתי חוקי", וכל זאת על מנת לדחוף את האוכלוסייה הזאת לעבור להתגורר ביישובי הקבע, אף שגם אלה שמוכנים לעבור אינם מפוצים כראוי.</w:t>
      </w:r>
    </w:p>
    <w:p w14:paraId="4E92F917" w14:textId="77777777" w:rsidR="00000000" w:rsidRDefault="003C26CA">
      <w:pPr>
        <w:pStyle w:val="a"/>
        <w:rPr>
          <w:rFonts w:hint="cs"/>
          <w:rtl/>
        </w:rPr>
      </w:pPr>
    </w:p>
    <w:p w14:paraId="776AC29D" w14:textId="77777777" w:rsidR="00000000" w:rsidRDefault="003C26CA">
      <w:pPr>
        <w:pStyle w:val="ac"/>
        <w:rPr>
          <w:rtl/>
        </w:rPr>
      </w:pPr>
      <w:r>
        <w:rPr>
          <w:rFonts w:hint="eastAsia"/>
          <w:rtl/>
        </w:rPr>
        <w:t>ג</w:t>
      </w:r>
      <w:r>
        <w:rPr>
          <w:rtl/>
        </w:rPr>
        <w:t>'מאל זחאלקה (בל"ד):</w:t>
      </w:r>
    </w:p>
    <w:p w14:paraId="55B90A61" w14:textId="77777777" w:rsidR="00000000" w:rsidRDefault="003C26CA">
      <w:pPr>
        <w:pStyle w:val="a"/>
        <w:rPr>
          <w:rFonts w:hint="cs"/>
          <w:rtl/>
        </w:rPr>
      </w:pPr>
    </w:p>
    <w:p w14:paraId="36D00321" w14:textId="77777777" w:rsidR="00000000" w:rsidRDefault="003C26CA">
      <w:pPr>
        <w:pStyle w:val="a"/>
        <w:rPr>
          <w:rFonts w:hint="cs"/>
          <w:rtl/>
        </w:rPr>
      </w:pPr>
      <w:r>
        <w:rPr>
          <w:rFonts w:hint="cs"/>
          <w:rtl/>
        </w:rPr>
        <w:t>- - - "הסיירת הירוקה".</w:t>
      </w:r>
    </w:p>
    <w:p w14:paraId="6514E54C" w14:textId="77777777" w:rsidR="00000000" w:rsidRDefault="003C26CA">
      <w:pPr>
        <w:pStyle w:val="a"/>
        <w:rPr>
          <w:rFonts w:hint="cs"/>
          <w:rtl/>
        </w:rPr>
      </w:pPr>
    </w:p>
    <w:p w14:paraId="6DAD8C6B" w14:textId="77777777" w:rsidR="00000000" w:rsidRDefault="003C26CA">
      <w:pPr>
        <w:pStyle w:val="SpeakerCon"/>
        <w:rPr>
          <w:rtl/>
        </w:rPr>
      </w:pPr>
      <w:bookmarkStart w:id="432" w:name="FS000000474T11_06_2003_18_57_28C"/>
      <w:bookmarkEnd w:id="432"/>
      <w:r>
        <w:rPr>
          <w:rtl/>
        </w:rPr>
        <w:t>השר גדעון עזרא:</w:t>
      </w:r>
    </w:p>
    <w:p w14:paraId="35F0CFB8" w14:textId="77777777" w:rsidR="00000000" w:rsidRDefault="003C26CA">
      <w:pPr>
        <w:pStyle w:val="a"/>
        <w:rPr>
          <w:rtl/>
        </w:rPr>
      </w:pPr>
    </w:p>
    <w:p w14:paraId="725DA094" w14:textId="77777777" w:rsidR="00000000" w:rsidRDefault="003C26CA">
      <w:pPr>
        <w:pStyle w:val="a"/>
        <w:rPr>
          <w:rFonts w:hint="cs"/>
          <w:rtl/>
        </w:rPr>
      </w:pPr>
      <w:r>
        <w:rPr>
          <w:rFonts w:hint="cs"/>
          <w:rtl/>
        </w:rPr>
        <w:t>על כך תגובתנו: בארבע השנים האחרונות הוצאו 140 מיליון</w:t>
      </w:r>
      <w:r>
        <w:rPr>
          <w:rFonts w:hint="cs"/>
          <w:rtl/>
        </w:rPr>
        <w:t xml:space="preserve"> ש"ח לפיתוח המגזר הבדואי בצפון, וזהו בוודאי לא סכום מבוטל ואיננו משקף אפליה אלא תיקון אפליה. לגבי הבדואים בדרום, תוכנית החומש של הממשלה בנושא הבדואים, החלטה מס' 4464 משנת 1998, מבוצעת במלואה מאז 1999 ועד היום ומסתיימת בסוף השנה הנוכחית.</w:t>
      </w:r>
    </w:p>
    <w:p w14:paraId="0CE64CB3" w14:textId="77777777" w:rsidR="00000000" w:rsidRDefault="003C26CA">
      <w:pPr>
        <w:pStyle w:val="a"/>
        <w:rPr>
          <w:rFonts w:hint="cs"/>
          <w:rtl/>
        </w:rPr>
      </w:pPr>
    </w:p>
    <w:p w14:paraId="7A19171C" w14:textId="77777777" w:rsidR="00000000" w:rsidRDefault="003C26CA">
      <w:pPr>
        <w:pStyle w:val="a"/>
        <w:rPr>
          <w:rFonts w:hint="cs"/>
          <w:rtl/>
        </w:rPr>
      </w:pPr>
      <w:r>
        <w:rPr>
          <w:rFonts w:hint="cs"/>
          <w:rtl/>
        </w:rPr>
        <w:t>בנוסף, הוועדה לעני</w:t>
      </w:r>
      <w:r>
        <w:rPr>
          <w:rFonts w:hint="cs"/>
          <w:rtl/>
        </w:rPr>
        <w:t>יני המגזר הלא-יהודי, שבראשה עומד ראש הממשלה אריאל שרון, דנה בהתכנסויותיה בעיקר בטיפול בסוגיית המגזר הבדואי בנגב, ובהחלטותיה נקבע כי "הממשלה תפעל במסגרת זו לקביעת קווי מדיניות מנחים לטיפול משולב וכולל בסוגיות הכרוכות במגזר הבדואי בנגב, לעידוד מעבר הפזורה לי</w:t>
      </w:r>
      <w:r>
        <w:rPr>
          <w:rFonts w:hint="cs"/>
          <w:rtl/>
        </w:rPr>
        <w:t>ישובי הקבע, ובכלל זה לקידום שבעת היישובים הבדואיים החדשים שעליהם החליטה הממשלה בעבר, לשיפור רמת השירותים והתשתיות ביישובי הקבע". מיליארד ו=85 מיליון ש"ח לתוכנית השש-שנתית יחולקו בהתאם להחלטה זו של הממשלה.</w:t>
      </w:r>
    </w:p>
    <w:p w14:paraId="2F989432" w14:textId="77777777" w:rsidR="00000000" w:rsidRDefault="003C26CA">
      <w:pPr>
        <w:pStyle w:val="a"/>
        <w:rPr>
          <w:rFonts w:hint="cs"/>
          <w:rtl/>
        </w:rPr>
      </w:pPr>
    </w:p>
    <w:p w14:paraId="0B7A01EE" w14:textId="77777777" w:rsidR="00000000" w:rsidRDefault="003C26CA">
      <w:pPr>
        <w:pStyle w:val="a"/>
        <w:rPr>
          <w:rFonts w:hint="cs"/>
          <w:rtl/>
        </w:rPr>
      </w:pPr>
      <w:r>
        <w:rPr>
          <w:rFonts w:hint="cs"/>
          <w:rtl/>
        </w:rPr>
        <w:t>מדינת ישראל רואה הכרח בפיתוח היישובים הבדואיים. עם</w:t>
      </w:r>
      <w:r>
        <w:rPr>
          <w:rFonts w:hint="cs"/>
          <w:rtl/>
        </w:rPr>
        <w:t xml:space="preserve"> זאת, גופי התכנון והפיתוח יקפידו כי כל נושא קידום היישובים ייעשה על-פי החוק ולא ייקבעו עובדות בשטח שאינן בהתאם לתוכניות מיתאר. במידת הצורך ייאכף החוק ויבוצעו הריסות בתים לא חוקיים. בתקופה שבה קיימת תוכנית מיתאר ליישוב, אין שום הצדקה או תירוץ לבנות שלא על-פ</w:t>
      </w:r>
      <w:r>
        <w:rPr>
          <w:rFonts w:hint="cs"/>
          <w:rtl/>
        </w:rPr>
        <w:t>י אישורים המבוססים על תכנון ואישור של תוכניות מקומיות.</w:t>
      </w:r>
    </w:p>
    <w:p w14:paraId="62A8D10A" w14:textId="77777777" w:rsidR="00000000" w:rsidRDefault="003C26CA">
      <w:pPr>
        <w:pStyle w:val="a"/>
        <w:rPr>
          <w:rFonts w:hint="cs"/>
          <w:rtl/>
        </w:rPr>
      </w:pPr>
    </w:p>
    <w:p w14:paraId="016854B6" w14:textId="77777777" w:rsidR="00000000" w:rsidRDefault="003C26CA">
      <w:pPr>
        <w:pStyle w:val="a"/>
        <w:rPr>
          <w:rFonts w:hint="cs"/>
          <w:rtl/>
        </w:rPr>
      </w:pPr>
      <w:r>
        <w:rPr>
          <w:rFonts w:hint="cs"/>
          <w:rtl/>
        </w:rPr>
        <w:t>אחת מהחלטותיה של ועדת השרים למגזר הלא-יהודי מציינת במפורש, כי היא "תפעל בנחרצות לשמירת זכויותיה במקרקעי הנגב ולתגבור אכיפת הדין". במגזר הבדואי יש תופעה קשה של השתלטות מסיבית על אדמות מדינה בהיקף של מא</w:t>
      </w:r>
      <w:r>
        <w:rPr>
          <w:rFonts w:hint="cs"/>
          <w:rtl/>
        </w:rPr>
        <w:t>ות-אלפי דונם בלי חוק, בכוח ומתוך תביעות בעלות שאין להן אסמכתות בכתובים - - -</w:t>
      </w:r>
    </w:p>
    <w:p w14:paraId="1A86890F" w14:textId="77777777" w:rsidR="00000000" w:rsidRDefault="003C26CA">
      <w:pPr>
        <w:pStyle w:val="a"/>
        <w:ind w:firstLine="0"/>
        <w:rPr>
          <w:rFonts w:hint="cs"/>
          <w:rtl/>
        </w:rPr>
      </w:pPr>
    </w:p>
    <w:p w14:paraId="3644CE1B" w14:textId="77777777" w:rsidR="00000000" w:rsidRDefault="003C26CA">
      <w:pPr>
        <w:pStyle w:val="Speaker"/>
        <w:rPr>
          <w:rtl/>
        </w:rPr>
      </w:pPr>
      <w:r>
        <w:rPr>
          <w:rFonts w:hint="eastAsia"/>
          <w:rtl/>
        </w:rPr>
        <w:t>טלב</w:t>
      </w:r>
      <w:r>
        <w:rPr>
          <w:rtl/>
        </w:rPr>
        <w:t xml:space="preserve"> אלסאנע (רע"ם):</w:t>
      </w:r>
    </w:p>
    <w:p w14:paraId="08A3B5FF" w14:textId="77777777" w:rsidR="00000000" w:rsidRDefault="003C26CA">
      <w:pPr>
        <w:pStyle w:val="a"/>
        <w:rPr>
          <w:rFonts w:hint="cs"/>
          <w:rtl/>
        </w:rPr>
      </w:pPr>
    </w:p>
    <w:p w14:paraId="0B899AB5" w14:textId="77777777" w:rsidR="00000000" w:rsidRDefault="003C26CA">
      <w:pPr>
        <w:pStyle w:val="a"/>
        <w:rPr>
          <w:rFonts w:hint="cs"/>
          <w:rtl/>
        </w:rPr>
      </w:pPr>
      <w:r>
        <w:rPr>
          <w:rFonts w:hint="cs"/>
          <w:rtl/>
        </w:rPr>
        <w:t>אתה מדבר על  מדינה אחרת שפלשה למדינת ישראל וכבשה שטח.</w:t>
      </w:r>
    </w:p>
    <w:p w14:paraId="3900C588" w14:textId="77777777" w:rsidR="00000000" w:rsidRDefault="003C26CA">
      <w:pPr>
        <w:pStyle w:val="a"/>
        <w:rPr>
          <w:rFonts w:hint="cs"/>
          <w:rtl/>
        </w:rPr>
      </w:pPr>
    </w:p>
    <w:p w14:paraId="6DA6B996" w14:textId="77777777" w:rsidR="00000000" w:rsidRDefault="003C26CA">
      <w:pPr>
        <w:pStyle w:val="SpeakerCon"/>
        <w:rPr>
          <w:rtl/>
        </w:rPr>
      </w:pPr>
      <w:bookmarkStart w:id="433" w:name="FS000000474T11_06_2003_18_13_33"/>
      <w:bookmarkStart w:id="434" w:name="FS000000474T11_06_2003_18_13_44C"/>
      <w:bookmarkEnd w:id="433"/>
      <w:bookmarkEnd w:id="434"/>
      <w:r>
        <w:rPr>
          <w:rtl/>
        </w:rPr>
        <w:t>השר גדעון עזרא:</w:t>
      </w:r>
    </w:p>
    <w:p w14:paraId="302A9EC3" w14:textId="77777777" w:rsidR="00000000" w:rsidRDefault="003C26CA">
      <w:pPr>
        <w:pStyle w:val="a"/>
        <w:rPr>
          <w:rtl/>
        </w:rPr>
      </w:pPr>
    </w:p>
    <w:p w14:paraId="6E196EA3" w14:textId="77777777" w:rsidR="00000000" w:rsidRDefault="003C26CA">
      <w:pPr>
        <w:pStyle w:val="a"/>
        <w:rPr>
          <w:rFonts w:hint="cs"/>
          <w:rtl/>
        </w:rPr>
      </w:pPr>
      <w:r>
        <w:rPr>
          <w:rFonts w:hint="cs"/>
          <w:rtl/>
        </w:rPr>
        <w:t>אלה דרישות לא מבוססות של שבטים ומשפחות. ישראל הגיעה לפשרה עם חלק מהתובעים ושילמה להם מ</w:t>
      </w:r>
      <w:r>
        <w:rPr>
          <w:rFonts w:hint="cs"/>
          <w:rtl/>
        </w:rPr>
        <w:t xml:space="preserve">מון רב כדי שיפנו אדמות מדינה שתפסו בכוח. לעתים גם חזרו התובעים לשטח והשתלטו עליו מחדש. </w:t>
      </w:r>
    </w:p>
    <w:p w14:paraId="60B64E36" w14:textId="77777777" w:rsidR="00000000" w:rsidRDefault="003C26CA">
      <w:pPr>
        <w:pStyle w:val="a"/>
        <w:rPr>
          <w:rFonts w:hint="cs"/>
          <w:rtl/>
        </w:rPr>
      </w:pPr>
    </w:p>
    <w:p w14:paraId="4CE35624" w14:textId="77777777" w:rsidR="00000000" w:rsidRDefault="003C26CA">
      <w:pPr>
        <w:pStyle w:val="a"/>
        <w:ind w:firstLine="720"/>
        <w:rPr>
          <w:rFonts w:hint="cs"/>
          <w:rtl/>
        </w:rPr>
      </w:pPr>
      <w:r>
        <w:rPr>
          <w:rFonts w:hint="cs"/>
          <w:rtl/>
        </w:rPr>
        <w:t>שוויון בזכויות לא יכול לבוא בלי שוויון בחובות, גם בחובה לקיים את החוק.</w:t>
      </w:r>
    </w:p>
    <w:p w14:paraId="486C8BD4" w14:textId="77777777" w:rsidR="00000000" w:rsidRDefault="003C26CA">
      <w:pPr>
        <w:pStyle w:val="a"/>
        <w:ind w:firstLine="720"/>
        <w:rPr>
          <w:rFonts w:hint="cs"/>
          <w:rtl/>
        </w:rPr>
      </w:pPr>
    </w:p>
    <w:p w14:paraId="073D1B50" w14:textId="77777777" w:rsidR="00000000" w:rsidRDefault="003C26CA">
      <w:pPr>
        <w:pStyle w:val="ac"/>
        <w:rPr>
          <w:rtl/>
        </w:rPr>
      </w:pPr>
      <w:r>
        <w:rPr>
          <w:rFonts w:hint="eastAsia"/>
          <w:rtl/>
        </w:rPr>
        <w:t>טלב</w:t>
      </w:r>
      <w:r>
        <w:rPr>
          <w:rtl/>
        </w:rPr>
        <w:t xml:space="preserve"> אלסאנע (רע"ם):</w:t>
      </w:r>
    </w:p>
    <w:p w14:paraId="4E4D70A1" w14:textId="77777777" w:rsidR="00000000" w:rsidRDefault="003C26CA">
      <w:pPr>
        <w:pStyle w:val="a"/>
        <w:rPr>
          <w:rFonts w:hint="cs"/>
          <w:rtl/>
        </w:rPr>
      </w:pPr>
    </w:p>
    <w:p w14:paraId="0BE69C8B" w14:textId="77777777" w:rsidR="00000000" w:rsidRDefault="003C26CA">
      <w:pPr>
        <w:pStyle w:val="a"/>
        <w:rPr>
          <w:rFonts w:hint="cs"/>
          <w:rtl/>
        </w:rPr>
      </w:pPr>
      <w:r>
        <w:rPr>
          <w:rFonts w:hint="cs"/>
          <w:rtl/>
        </w:rPr>
        <w:t>כבוד השר, אלה ססמאות שכל הזמן חוזרים עליהן, במקום לקיים דיון מעמיק ולפתור ב</w:t>
      </w:r>
      <w:r>
        <w:rPr>
          <w:rFonts w:hint="cs"/>
          <w:rtl/>
        </w:rPr>
        <w:t>עיה.</w:t>
      </w:r>
    </w:p>
    <w:p w14:paraId="291041FC" w14:textId="77777777" w:rsidR="00000000" w:rsidRDefault="003C26CA">
      <w:pPr>
        <w:pStyle w:val="a"/>
        <w:rPr>
          <w:rFonts w:hint="cs"/>
          <w:rtl/>
        </w:rPr>
      </w:pPr>
    </w:p>
    <w:p w14:paraId="6FC030F1" w14:textId="77777777" w:rsidR="00000000" w:rsidRDefault="003C26CA">
      <w:pPr>
        <w:pStyle w:val="ad"/>
        <w:rPr>
          <w:rtl/>
        </w:rPr>
      </w:pPr>
      <w:r>
        <w:rPr>
          <w:rtl/>
        </w:rPr>
        <w:t>היו"ר משה כחלון:</w:t>
      </w:r>
    </w:p>
    <w:p w14:paraId="3B2289EF" w14:textId="77777777" w:rsidR="00000000" w:rsidRDefault="003C26CA">
      <w:pPr>
        <w:pStyle w:val="a"/>
        <w:rPr>
          <w:rtl/>
        </w:rPr>
      </w:pPr>
    </w:p>
    <w:p w14:paraId="37125D62" w14:textId="77777777" w:rsidR="00000000" w:rsidRDefault="003C26CA">
      <w:pPr>
        <w:pStyle w:val="a"/>
        <w:rPr>
          <w:rFonts w:hint="cs"/>
          <w:rtl/>
        </w:rPr>
      </w:pPr>
      <w:r>
        <w:rPr>
          <w:rFonts w:hint="cs"/>
          <w:rtl/>
        </w:rPr>
        <w:t>קריאת הביניים שלך נשמעה. אני מבקש לאפשר לשר לסיים. אדוני השר, בבקשה.</w:t>
      </w:r>
    </w:p>
    <w:p w14:paraId="56953DFC" w14:textId="77777777" w:rsidR="00000000" w:rsidRDefault="003C26CA">
      <w:pPr>
        <w:pStyle w:val="a"/>
        <w:rPr>
          <w:rFonts w:hint="cs"/>
          <w:rtl/>
        </w:rPr>
      </w:pPr>
    </w:p>
    <w:p w14:paraId="3677CE08" w14:textId="77777777" w:rsidR="00000000" w:rsidRDefault="003C26CA">
      <w:pPr>
        <w:pStyle w:val="SpeakerCon"/>
        <w:rPr>
          <w:rtl/>
        </w:rPr>
      </w:pPr>
      <w:bookmarkStart w:id="435" w:name="FS000000474T11_06_2003_18_18_08C"/>
      <w:bookmarkEnd w:id="435"/>
      <w:r>
        <w:rPr>
          <w:rtl/>
        </w:rPr>
        <w:t>השר גדעון עזרא:</w:t>
      </w:r>
    </w:p>
    <w:p w14:paraId="2D27C872" w14:textId="77777777" w:rsidR="00000000" w:rsidRDefault="003C26CA">
      <w:pPr>
        <w:pStyle w:val="a"/>
        <w:rPr>
          <w:rtl/>
        </w:rPr>
      </w:pPr>
    </w:p>
    <w:p w14:paraId="6A419873" w14:textId="77777777" w:rsidR="00000000" w:rsidRDefault="003C26CA">
      <w:pPr>
        <w:pStyle w:val="a"/>
        <w:rPr>
          <w:rFonts w:hint="cs"/>
          <w:rtl/>
        </w:rPr>
      </w:pPr>
      <w:r>
        <w:rPr>
          <w:rFonts w:hint="cs"/>
          <w:rtl/>
        </w:rPr>
        <w:t>לדוח, להפתעתי, יש גם צד חיובי. ישראל מקבלת שם, ואת זה גם ציינת, ציון עובר בכמה נושאים, וישראל מקבלת הערכה לגבי ניסיונות צמצום הפער בין האוכלוסייה</w:t>
      </w:r>
      <w:r>
        <w:rPr>
          <w:rFonts w:hint="cs"/>
          <w:rtl/>
        </w:rPr>
        <w:t xml:space="preserve"> הלא-יהודית ליהודית, והיא מקדמת שוויון בנושאי כלכלה וחברה. מצוינת לטובה הגישה לערכאות משפטיות ולקבלת סעד משפטי מהיר גם לתושבי השטחים.</w:t>
      </w:r>
    </w:p>
    <w:p w14:paraId="71826837" w14:textId="77777777" w:rsidR="00000000" w:rsidRDefault="003C26CA">
      <w:pPr>
        <w:pStyle w:val="a"/>
        <w:rPr>
          <w:rFonts w:hint="cs"/>
          <w:rtl/>
        </w:rPr>
      </w:pPr>
    </w:p>
    <w:p w14:paraId="32E4EA29" w14:textId="77777777" w:rsidR="00000000" w:rsidRDefault="003C26CA">
      <w:pPr>
        <w:pStyle w:val="ac"/>
        <w:rPr>
          <w:rtl/>
        </w:rPr>
      </w:pPr>
      <w:r>
        <w:rPr>
          <w:rFonts w:hint="eastAsia"/>
          <w:rtl/>
        </w:rPr>
        <w:t>ג</w:t>
      </w:r>
      <w:r>
        <w:rPr>
          <w:rtl/>
        </w:rPr>
        <w:t>'מאל זחאלקה (בל"ד):</w:t>
      </w:r>
    </w:p>
    <w:p w14:paraId="12F7FB31" w14:textId="77777777" w:rsidR="00000000" w:rsidRDefault="003C26CA">
      <w:pPr>
        <w:pStyle w:val="a"/>
        <w:rPr>
          <w:rFonts w:hint="cs"/>
          <w:rtl/>
        </w:rPr>
      </w:pPr>
    </w:p>
    <w:p w14:paraId="4E6C478A" w14:textId="77777777" w:rsidR="00000000" w:rsidRDefault="003C26CA">
      <w:pPr>
        <w:pStyle w:val="a"/>
        <w:rPr>
          <w:rFonts w:hint="cs"/>
          <w:rtl/>
        </w:rPr>
      </w:pPr>
      <w:r>
        <w:rPr>
          <w:rFonts w:hint="cs"/>
          <w:rtl/>
        </w:rPr>
        <w:t xml:space="preserve">אדוני השר, כל מה שאמרת, עמדתי עליו. יצא דוח שמציין את כל הדברים. אפילו  היה הישג והיתה התקדמות - - </w:t>
      </w:r>
      <w:r>
        <w:rPr>
          <w:rFonts w:hint="cs"/>
          <w:rtl/>
        </w:rPr>
        <w:t xml:space="preserve">- </w:t>
      </w:r>
    </w:p>
    <w:p w14:paraId="2B015093" w14:textId="77777777" w:rsidR="00000000" w:rsidRDefault="003C26CA">
      <w:pPr>
        <w:pStyle w:val="Manager"/>
        <w:jc w:val="both"/>
        <w:rPr>
          <w:rFonts w:hint="cs"/>
          <w:rtl/>
        </w:rPr>
      </w:pPr>
      <w:r>
        <w:rPr>
          <w:rFonts w:hint="cs"/>
          <w:rtl/>
        </w:rPr>
        <w:t xml:space="preserve">  </w:t>
      </w:r>
    </w:p>
    <w:p w14:paraId="6C7CF044" w14:textId="77777777" w:rsidR="00000000" w:rsidRDefault="003C26CA">
      <w:pPr>
        <w:pStyle w:val="SpeakerCon"/>
        <w:rPr>
          <w:rtl/>
        </w:rPr>
      </w:pPr>
      <w:bookmarkStart w:id="436" w:name="FS000000474T11_06_2003_18_21_17C"/>
      <w:bookmarkEnd w:id="436"/>
    </w:p>
    <w:p w14:paraId="101A4AE1" w14:textId="77777777" w:rsidR="00000000" w:rsidRDefault="003C26CA">
      <w:pPr>
        <w:pStyle w:val="SpeakerCon"/>
        <w:rPr>
          <w:rtl/>
        </w:rPr>
      </w:pPr>
      <w:r>
        <w:rPr>
          <w:rtl/>
        </w:rPr>
        <w:t>השר גדעון עזרא:</w:t>
      </w:r>
    </w:p>
    <w:p w14:paraId="5BB75C0C" w14:textId="77777777" w:rsidR="00000000" w:rsidRDefault="003C26CA">
      <w:pPr>
        <w:pStyle w:val="a"/>
        <w:rPr>
          <w:rtl/>
        </w:rPr>
      </w:pPr>
    </w:p>
    <w:p w14:paraId="24532F0C" w14:textId="77777777" w:rsidR="00000000" w:rsidRDefault="003C26CA">
      <w:pPr>
        <w:pStyle w:val="a"/>
        <w:rPr>
          <w:rFonts w:hint="cs"/>
          <w:rtl/>
        </w:rPr>
      </w:pPr>
      <w:r>
        <w:rPr>
          <w:rFonts w:hint="cs"/>
          <w:rtl/>
        </w:rPr>
        <w:t xml:space="preserve">אם ועדה של האו"ם כותבת שזכות השיבה לא קיימת רק ליהודים, מבחינתי מי שמחבר דוח כזה פסול בעיני מראש. </w:t>
      </w:r>
    </w:p>
    <w:p w14:paraId="2640AE69" w14:textId="77777777" w:rsidR="00000000" w:rsidRDefault="003C26CA">
      <w:pPr>
        <w:pStyle w:val="a"/>
        <w:rPr>
          <w:rFonts w:hint="cs"/>
          <w:rtl/>
        </w:rPr>
      </w:pPr>
      <w:r>
        <w:rPr>
          <w:rFonts w:hint="cs"/>
          <w:rtl/>
        </w:rPr>
        <w:t xml:space="preserve">  </w:t>
      </w:r>
    </w:p>
    <w:p w14:paraId="1A6FBDD3" w14:textId="77777777" w:rsidR="00000000" w:rsidRDefault="003C26CA">
      <w:pPr>
        <w:pStyle w:val="ac"/>
        <w:rPr>
          <w:rtl/>
        </w:rPr>
      </w:pPr>
      <w:r>
        <w:rPr>
          <w:rFonts w:hint="eastAsia"/>
          <w:rtl/>
        </w:rPr>
        <w:t>ג</w:t>
      </w:r>
      <w:r>
        <w:rPr>
          <w:rtl/>
        </w:rPr>
        <w:t>'מאל זחאלקה (בל"ד):</w:t>
      </w:r>
    </w:p>
    <w:p w14:paraId="4BD20CA9" w14:textId="77777777" w:rsidR="00000000" w:rsidRDefault="003C26CA">
      <w:pPr>
        <w:pStyle w:val="a"/>
        <w:rPr>
          <w:rFonts w:hint="cs"/>
          <w:rtl/>
        </w:rPr>
      </w:pPr>
    </w:p>
    <w:p w14:paraId="543C9466" w14:textId="77777777" w:rsidR="00000000" w:rsidRDefault="003C26CA">
      <w:pPr>
        <w:pStyle w:val="a"/>
        <w:rPr>
          <w:rFonts w:hint="cs"/>
          <w:rtl/>
        </w:rPr>
      </w:pPr>
      <w:r>
        <w:rPr>
          <w:rFonts w:hint="cs"/>
          <w:rtl/>
        </w:rPr>
        <w:t>- - -</w:t>
      </w:r>
    </w:p>
    <w:p w14:paraId="3315E133" w14:textId="77777777" w:rsidR="00000000" w:rsidRDefault="003C26CA">
      <w:pPr>
        <w:pStyle w:val="a"/>
        <w:rPr>
          <w:rFonts w:hint="cs"/>
          <w:rtl/>
        </w:rPr>
      </w:pPr>
    </w:p>
    <w:p w14:paraId="696D3AB1" w14:textId="77777777" w:rsidR="00000000" w:rsidRDefault="003C26CA">
      <w:pPr>
        <w:pStyle w:val="SpeakerCon"/>
        <w:rPr>
          <w:rtl/>
        </w:rPr>
      </w:pPr>
      <w:bookmarkStart w:id="437" w:name="FS000000474T11_06_2003_18_22_21C"/>
      <w:bookmarkEnd w:id="437"/>
      <w:r>
        <w:rPr>
          <w:rtl/>
        </w:rPr>
        <w:t>השר גדעון עזרא:</w:t>
      </w:r>
    </w:p>
    <w:p w14:paraId="1E7177FD" w14:textId="77777777" w:rsidR="00000000" w:rsidRDefault="003C26CA">
      <w:pPr>
        <w:pStyle w:val="a"/>
        <w:rPr>
          <w:rtl/>
        </w:rPr>
      </w:pPr>
    </w:p>
    <w:p w14:paraId="0214D6AB" w14:textId="77777777" w:rsidR="00000000" w:rsidRDefault="003C26CA">
      <w:pPr>
        <w:pStyle w:val="a"/>
        <w:rPr>
          <w:rFonts w:hint="cs"/>
          <w:rtl/>
        </w:rPr>
      </w:pPr>
      <w:r>
        <w:rPr>
          <w:rFonts w:hint="cs"/>
          <w:rtl/>
        </w:rPr>
        <w:t>ישראל מקבלת חיזוק חיובי על התקציבים הגדולים שמושקעים לצמצום פערי התשתיות במגזר הלא-י</w:t>
      </w:r>
      <w:r>
        <w:rPr>
          <w:rFonts w:hint="cs"/>
          <w:rtl/>
        </w:rPr>
        <w:t>הודי; טיפול חיובי באוכלוסייה הדרוזית והצ'רקסית באופן של אפליה מתקנת; חקיקת חוק שוויון זכויות הנשים בשנת 2000; שיפור בתנאים ובטיפול בעובדים זרים; נושא אחרון, הרחבת חינוך בסיסי וחינוך מיוחד לסקטור הלא-יהודי.</w:t>
      </w:r>
    </w:p>
    <w:p w14:paraId="747C029C" w14:textId="77777777" w:rsidR="00000000" w:rsidRDefault="003C26CA">
      <w:pPr>
        <w:pStyle w:val="a"/>
        <w:rPr>
          <w:rFonts w:hint="cs"/>
          <w:rtl/>
        </w:rPr>
      </w:pPr>
    </w:p>
    <w:p w14:paraId="547D061F" w14:textId="77777777" w:rsidR="00000000" w:rsidRDefault="003C26CA">
      <w:pPr>
        <w:pStyle w:val="a"/>
        <w:rPr>
          <w:rFonts w:hint="cs"/>
          <w:rtl/>
        </w:rPr>
      </w:pPr>
      <w:r>
        <w:rPr>
          <w:rFonts w:hint="cs"/>
          <w:rtl/>
        </w:rPr>
        <w:t>לסיום, חלק ניכר מהביקורת בסיכום על הדוח אינו משקף</w:t>
      </w:r>
      <w:r>
        <w:rPr>
          <w:rFonts w:hint="cs"/>
          <w:rtl/>
        </w:rPr>
        <w:t xml:space="preserve"> נכוחה את המצב בישראל ביחס לנושאים שהועלו בו. במצבנו כיום, שבו יהודים חיים לצד ערבים, שהם מיעוט לאומי גדול בישראל, המדינה עושה מאמצים כנים לתקן קיפוח של שנים בתקציבים ולהתייחס בכבוד, עם שמירה על זכויותיו של המיעוט הלא-יהודי בארץ. </w:t>
      </w:r>
    </w:p>
    <w:p w14:paraId="5B60AFF2" w14:textId="77777777" w:rsidR="00000000" w:rsidRDefault="003C26CA">
      <w:pPr>
        <w:pStyle w:val="a"/>
        <w:rPr>
          <w:rFonts w:hint="cs"/>
          <w:rtl/>
        </w:rPr>
      </w:pPr>
    </w:p>
    <w:p w14:paraId="274ACB34" w14:textId="77777777" w:rsidR="00000000" w:rsidRDefault="003C26CA">
      <w:pPr>
        <w:pStyle w:val="a"/>
        <w:rPr>
          <w:rFonts w:hint="cs"/>
          <w:rtl/>
        </w:rPr>
      </w:pPr>
      <w:r>
        <w:rPr>
          <w:rFonts w:hint="cs"/>
          <w:rtl/>
        </w:rPr>
        <w:t>ישראל, על-פי הדוח, מקבלת</w:t>
      </w:r>
      <w:r>
        <w:rPr>
          <w:rFonts w:hint="cs"/>
          <w:rtl/>
        </w:rPr>
        <w:t xml:space="preserve"> הערכה על המטרה ועל הניסיונות לצמצם פערים בין האוכלוסייה היהודית לאוכלוסייה הלא-יהודית, דבר שמתיישב עם קווי היסוד של ממשלה זו. עם זאת, יש לציין שוב שהדוח מתבסס גם על מקורות חוץ-ממשלתיים, ולכן יש עיוותים רבים הכלולים במסקנות הדוח.</w:t>
      </w:r>
    </w:p>
    <w:p w14:paraId="7B626021" w14:textId="77777777" w:rsidR="00000000" w:rsidRDefault="003C26CA">
      <w:pPr>
        <w:pStyle w:val="a"/>
        <w:rPr>
          <w:rFonts w:hint="cs"/>
          <w:rtl/>
        </w:rPr>
      </w:pPr>
    </w:p>
    <w:p w14:paraId="080ED4D1" w14:textId="77777777" w:rsidR="00000000" w:rsidRDefault="003C26CA">
      <w:pPr>
        <w:pStyle w:val="a"/>
        <w:rPr>
          <w:rFonts w:hint="cs"/>
          <w:rtl/>
        </w:rPr>
      </w:pPr>
      <w:r>
        <w:rPr>
          <w:rFonts w:hint="cs"/>
          <w:rtl/>
        </w:rPr>
        <w:t>על-פי כמות הנוכחים פה ועל</w:t>
      </w:r>
      <w:r>
        <w:rPr>
          <w:rFonts w:hint="cs"/>
          <w:rtl/>
        </w:rPr>
        <w:t>-פי רצונכם לדיון במליאה, לא נותר לי אלא להצטרף להצעה הזאת מחוסר ברירה.</w:t>
      </w:r>
    </w:p>
    <w:p w14:paraId="3C070F19" w14:textId="77777777" w:rsidR="00000000" w:rsidRDefault="003C26CA">
      <w:pPr>
        <w:pStyle w:val="ad"/>
        <w:rPr>
          <w:rFonts w:hint="cs"/>
          <w:rtl/>
        </w:rPr>
      </w:pPr>
    </w:p>
    <w:p w14:paraId="75DAFC42" w14:textId="77777777" w:rsidR="00000000" w:rsidRDefault="003C26CA">
      <w:pPr>
        <w:pStyle w:val="ad"/>
        <w:rPr>
          <w:rtl/>
        </w:rPr>
      </w:pPr>
      <w:r>
        <w:rPr>
          <w:rFonts w:hint="eastAsia"/>
          <w:rtl/>
        </w:rPr>
        <w:t>היו</w:t>
      </w:r>
      <w:r>
        <w:rPr>
          <w:rtl/>
        </w:rPr>
        <w:t>"ר משה כחלון:</w:t>
      </w:r>
    </w:p>
    <w:p w14:paraId="6D0C696F" w14:textId="77777777" w:rsidR="00000000" w:rsidRDefault="003C26CA">
      <w:pPr>
        <w:pStyle w:val="a"/>
        <w:rPr>
          <w:rFonts w:hint="cs"/>
          <w:rtl/>
        </w:rPr>
      </w:pPr>
    </w:p>
    <w:p w14:paraId="1035B21A" w14:textId="77777777" w:rsidR="00000000" w:rsidRDefault="003C26CA">
      <w:pPr>
        <w:pStyle w:val="a"/>
        <w:rPr>
          <w:rFonts w:hint="cs"/>
          <w:rtl/>
        </w:rPr>
      </w:pPr>
      <w:r>
        <w:rPr>
          <w:rFonts w:hint="cs"/>
          <w:rtl/>
        </w:rPr>
        <w:t>תודה רבה. הצעה אחרת לחבר הכנסת נסים זאב, בבקשה.</w:t>
      </w:r>
    </w:p>
    <w:p w14:paraId="76FE3CC6" w14:textId="77777777" w:rsidR="00000000" w:rsidRDefault="003C26CA">
      <w:pPr>
        <w:pStyle w:val="a"/>
        <w:rPr>
          <w:rFonts w:hint="cs"/>
          <w:rtl/>
        </w:rPr>
      </w:pPr>
    </w:p>
    <w:p w14:paraId="126E7404" w14:textId="77777777" w:rsidR="00000000" w:rsidRDefault="003C26CA">
      <w:pPr>
        <w:pStyle w:val="Speaker"/>
        <w:rPr>
          <w:rtl/>
        </w:rPr>
      </w:pPr>
      <w:bookmarkStart w:id="438" w:name="FS000000490T11_06_2003_18_27_18"/>
      <w:bookmarkEnd w:id="438"/>
    </w:p>
    <w:p w14:paraId="32656923" w14:textId="77777777" w:rsidR="00000000" w:rsidRDefault="003C26CA">
      <w:pPr>
        <w:pStyle w:val="Speaker"/>
        <w:rPr>
          <w:rtl/>
        </w:rPr>
      </w:pPr>
      <w:r>
        <w:rPr>
          <w:rtl/>
        </w:rPr>
        <w:t>נסים זאב (ש"ס):</w:t>
      </w:r>
    </w:p>
    <w:p w14:paraId="777F3994" w14:textId="77777777" w:rsidR="00000000" w:rsidRDefault="003C26CA">
      <w:pPr>
        <w:pStyle w:val="a"/>
        <w:rPr>
          <w:rtl/>
        </w:rPr>
      </w:pPr>
    </w:p>
    <w:p w14:paraId="66D0E91C" w14:textId="77777777" w:rsidR="00000000" w:rsidRDefault="003C26CA">
      <w:pPr>
        <w:pStyle w:val="a"/>
        <w:rPr>
          <w:rFonts w:hint="cs"/>
          <w:rtl/>
        </w:rPr>
      </w:pPr>
      <w:r>
        <w:rPr>
          <w:rFonts w:hint="cs"/>
          <w:rtl/>
        </w:rPr>
        <w:t xml:space="preserve">אדוני השר, היתה לך ברירה, כי יש פה שישה מול שישה. חבל שאתה לא יודע לספור אותם. </w:t>
      </w:r>
    </w:p>
    <w:p w14:paraId="778BCB3C" w14:textId="77777777" w:rsidR="00000000" w:rsidRDefault="003C26CA">
      <w:pPr>
        <w:pStyle w:val="a"/>
        <w:rPr>
          <w:rFonts w:hint="cs"/>
          <w:rtl/>
        </w:rPr>
      </w:pPr>
    </w:p>
    <w:p w14:paraId="4900A47F" w14:textId="77777777" w:rsidR="00000000" w:rsidRDefault="003C26CA">
      <w:pPr>
        <w:pStyle w:val="a"/>
        <w:rPr>
          <w:rFonts w:hint="cs"/>
          <w:rtl/>
        </w:rPr>
      </w:pPr>
      <w:r>
        <w:rPr>
          <w:rFonts w:hint="cs"/>
          <w:rtl/>
        </w:rPr>
        <w:t>אדוני היושב-ראש, א</w:t>
      </w:r>
      <w:r>
        <w:rPr>
          <w:rFonts w:hint="cs"/>
          <w:rtl/>
        </w:rPr>
        <w:t>ני לא רואה מקום לדיון במליאה, אין שום תוכן לדיון במליאה. אם רוצים לדון בזה ברמה המקצועית, המקום הוא ועדת הפנים.</w:t>
      </w:r>
    </w:p>
    <w:p w14:paraId="38B384F6" w14:textId="77777777" w:rsidR="00000000" w:rsidRDefault="003C26CA">
      <w:pPr>
        <w:pStyle w:val="a"/>
        <w:rPr>
          <w:rFonts w:hint="cs"/>
          <w:rtl/>
        </w:rPr>
      </w:pPr>
    </w:p>
    <w:p w14:paraId="5A00AFA0" w14:textId="77777777" w:rsidR="00000000" w:rsidRDefault="003C26CA">
      <w:pPr>
        <w:pStyle w:val="a"/>
        <w:rPr>
          <w:rFonts w:hint="cs"/>
          <w:rtl/>
        </w:rPr>
      </w:pPr>
      <w:r>
        <w:rPr>
          <w:rFonts w:hint="cs"/>
          <w:rtl/>
        </w:rPr>
        <w:t xml:space="preserve">אני לא חושב שצריכים להפוך את הכנסת הזאת במה להסתה. זה מה שנעשה פה. </w:t>
      </w:r>
    </w:p>
    <w:p w14:paraId="675E7A4B" w14:textId="77777777" w:rsidR="00000000" w:rsidRDefault="003C26CA">
      <w:pPr>
        <w:pStyle w:val="a"/>
        <w:rPr>
          <w:rFonts w:hint="cs"/>
          <w:rtl/>
        </w:rPr>
      </w:pPr>
    </w:p>
    <w:p w14:paraId="2E86820A" w14:textId="77777777" w:rsidR="00000000" w:rsidRDefault="003C26CA">
      <w:pPr>
        <w:pStyle w:val="a"/>
        <w:rPr>
          <w:rFonts w:hint="cs"/>
          <w:rtl/>
        </w:rPr>
      </w:pPr>
      <w:r>
        <w:rPr>
          <w:rFonts w:hint="cs"/>
          <w:rtl/>
        </w:rPr>
        <w:t>אני מבקש שהדיון יהיה אך ורק בוועדת הפנים. אני מבקש על זה הצבעה.</w:t>
      </w:r>
    </w:p>
    <w:p w14:paraId="79377798" w14:textId="77777777" w:rsidR="00000000" w:rsidRDefault="003C26CA">
      <w:pPr>
        <w:pStyle w:val="a"/>
        <w:rPr>
          <w:rFonts w:hint="cs"/>
          <w:rtl/>
        </w:rPr>
      </w:pPr>
    </w:p>
    <w:p w14:paraId="5FF40ABD" w14:textId="77777777" w:rsidR="00000000" w:rsidRDefault="003C26CA">
      <w:pPr>
        <w:pStyle w:val="ad"/>
        <w:rPr>
          <w:rtl/>
        </w:rPr>
      </w:pPr>
      <w:r>
        <w:rPr>
          <w:rFonts w:hint="eastAsia"/>
          <w:rtl/>
        </w:rPr>
        <w:t>היו</w:t>
      </w:r>
      <w:r>
        <w:rPr>
          <w:rtl/>
        </w:rPr>
        <w:t>"ר משה</w:t>
      </w:r>
      <w:r>
        <w:rPr>
          <w:rtl/>
        </w:rPr>
        <w:t xml:space="preserve"> כחלון:</w:t>
      </w:r>
    </w:p>
    <w:p w14:paraId="304CCCB4" w14:textId="77777777" w:rsidR="00000000" w:rsidRDefault="003C26CA">
      <w:pPr>
        <w:pStyle w:val="a"/>
        <w:rPr>
          <w:rFonts w:hint="cs"/>
          <w:rtl/>
        </w:rPr>
      </w:pPr>
    </w:p>
    <w:p w14:paraId="0D55D947" w14:textId="77777777" w:rsidR="00000000" w:rsidRDefault="003C26CA">
      <w:pPr>
        <w:pStyle w:val="a"/>
        <w:rPr>
          <w:rFonts w:hint="cs"/>
          <w:rtl/>
        </w:rPr>
      </w:pPr>
      <w:r>
        <w:rPr>
          <w:rFonts w:hint="cs"/>
          <w:rtl/>
        </w:rPr>
        <w:t xml:space="preserve">אנחנו נביא  את זה להצבעה. </w:t>
      </w:r>
    </w:p>
    <w:p w14:paraId="317D4200" w14:textId="77777777" w:rsidR="00000000" w:rsidRDefault="003C26CA">
      <w:pPr>
        <w:pStyle w:val="a"/>
        <w:rPr>
          <w:rFonts w:hint="cs"/>
          <w:rtl/>
        </w:rPr>
      </w:pPr>
    </w:p>
    <w:p w14:paraId="2D59BF3C" w14:textId="77777777" w:rsidR="00000000" w:rsidRDefault="003C26CA">
      <w:pPr>
        <w:pStyle w:val="a7"/>
        <w:bidi/>
        <w:rPr>
          <w:rFonts w:hint="cs"/>
          <w:rtl/>
        </w:rPr>
      </w:pPr>
      <w:r>
        <w:rPr>
          <w:rFonts w:hint="cs"/>
          <w:rtl/>
        </w:rPr>
        <w:t xml:space="preserve">הצבעה מס' 17 </w:t>
      </w:r>
    </w:p>
    <w:p w14:paraId="670A3457" w14:textId="77777777" w:rsidR="00000000" w:rsidRDefault="003C26CA">
      <w:pPr>
        <w:pStyle w:val="a8"/>
        <w:bidi/>
        <w:rPr>
          <w:rFonts w:hint="cs"/>
          <w:rtl/>
        </w:rPr>
      </w:pPr>
    </w:p>
    <w:p w14:paraId="0D86DBC1" w14:textId="77777777" w:rsidR="00000000" w:rsidRDefault="003C26CA">
      <w:pPr>
        <w:pStyle w:val="a8"/>
        <w:bidi/>
        <w:rPr>
          <w:rFonts w:hint="cs"/>
          <w:rtl/>
        </w:rPr>
      </w:pPr>
      <w:r>
        <w:rPr>
          <w:rFonts w:hint="cs"/>
          <w:rtl/>
        </w:rPr>
        <w:t xml:space="preserve">בעד ההצעה לכלול את הנושא בסדר-היום </w:t>
      </w:r>
      <w:r>
        <w:rPr>
          <w:rtl/>
        </w:rPr>
        <w:t>–</w:t>
      </w:r>
      <w:r>
        <w:rPr>
          <w:rFonts w:hint="cs"/>
          <w:rtl/>
        </w:rPr>
        <w:t xml:space="preserve"> 8</w:t>
      </w:r>
    </w:p>
    <w:p w14:paraId="09A92F0B" w14:textId="77777777" w:rsidR="00000000" w:rsidRDefault="003C26CA">
      <w:pPr>
        <w:pStyle w:val="a8"/>
        <w:bidi/>
        <w:rPr>
          <w:rFonts w:hint="cs"/>
          <w:rtl/>
        </w:rPr>
      </w:pPr>
      <w:r>
        <w:rPr>
          <w:rFonts w:hint="cs"/>
          <w:rtl/>
        </w:rPr>
        <w:t>נגד - 2</w:t>
      </w:r>
    </w:p>
    <w:p w14:paraId="3A7E67C1" w14:textId="77777777" w:rsidR="00000000" w:rsidRDefault="003C26CA">
      <w:pPr>
        <w:pStyle w:val="a8"/>
        <w:bidi/>
        <w:rPr>
          <w:rFonts w:hint="cs"/>
          <w:rtl/>
        </w:rPr>
      </w:pPr>
      <w:r>
        <w:rPr>
          <w:rFonts w:hint="cs"/>
          <w:rtl/>
        </w:rPr>
        <w:t xml:space="preserve">נמנעים </w:t>
      </w:r>
      <w:r>
        <w:rPr>
          <w:rtl/>
        </w:rPr>
        <w:t>–</w:t>
      </w:r>
      <w:r>
        <w:rPr>
          <w:rFonts w:hint="cs"/>
          <w:rtl/>
        </w:rPr>
        <w:t xml:space="preserve"> אין</w:t>
      </w:r>
    </w:p>
    <w:p w14:paraId="1E5F17C7" w14:textId="77777777" w:rsidR="00000000" w:rsidRDefault="003C26CA">
      <w:pPr>
        <w:pStyle w:val="a9"/>
        <w:bidi/>
        <w:rPr>
          <w:rFonts w:hint="cs"/>
          <w:rtl/>
        </w:rPr>
      </w:pPr>
      <w:r>
        <w:rPr>
          <w:rFonts w:hint="cs"/>
          <w:rtl/>
        </w:rPr>
        <w:t>ההצעה לכלול את הנושא בסדר-היום של הכנסת נתקבלה.</w:t>
      </w:r>
    </w:p>
    <w:p w14:paraId="411FFDC4" w14:textId="77777777" w:rsidR="00000000" w:rsidRDefault="003C26CA">
      <w:pPr>
        <w:pStyle w:val="a"/>
        <w:jc w:val="center"/>
        <w:rPr>
          <w:rFonts w:hint="cs"/>
          <w:rtl/>
        </w:rPr>
      </w:pPr>
    </w:p>
    <w:p w14:paraId="03572531" w14:textId="77777777" w:rsidR="00000000" w:rsidRDefault="003C26CA">
      <w:pPr>
        <w:pStyle w:val="ad"/>
        <w:rPr>
          <w:rtl/>
        </w:rPr>
      </w:pPr>
      <w:r>
        <w:rPr>
          <w:rtl/>
        </w:rPr>
        <w:t>היו"ר משה כחלון:</w:t>
      </w:r>
    </w:p>
    <w:p w14:paraId="413A8C3D" w14:textId="77777777" w:rsidR="00000000" w:rsidRDefault="003C26CA">
      <w:pPr>
        <w:pStyle w:val="a"/>
        <w:rPr>
          <w:rtl/>
        </w:rPr>
      </w:pPr>
    </w:p>
    <w:p w14:paraId="7E22C5EA" w14:textId="77777777" w:rsidR="00000000" w:rsidRDefault="003C26CA">
      <w:pPr>
        <w:pStyle w:val="a"/>
        <w:rPr>
          <w:rFonts w:hint="cs"/>
          <w:rtl/>
        </w:rPr>
      </w:pPr>
      <w:r>
        <w:rPr>
          <w:rFonts w:hint="cs"/>
          <w:rtl/>
        </w:rPr>
        <w:t>שמונה בעד לכלול את הנושא בסדר-היום, שניים  נגד, אין נמנעים. הוחלט להעביר את ה</w:t>
      </w:r>
      <w:r>
        <w:rPr>
          <w:rFonts w:hint="cs"/>
          <w:rtl/>
        </w:rPr>
        <w:t xml:space="preserve">נושא למליאה. </w:t>
      </w:r>
    </w:p>
    <w:p w14:paraId="170FA656" w14:textId="77777777" w:rsidR="00000000" w:rsidRDefault="003C26CA">
      <w:pPr>
        <w:pStyle w:val="a"/>
        <w:rPr>
          <w:rFonts w:hint="cs"/>
          <w:rtl/>
        </w:rPr>
      </w:pPr>
    </w:p>
    <w:p w14:paraId="4E6CDC53" w14:textId="77777777" w:rsidR="00000000" w:rsidRDefault="003C26CA">
      <w:pPr>
        <w:pStyle w:val="Subject"/>
        <w:rPr>
          <w:rtl/>
        </w:rPr>
      </w:pPr>
    </w:p>
    <w:p w14:paraId="414D4700" w14:textId="77777777" w:rsidR="00000000" w:rsidRDefault="003C26CA">
      <w:pPr>
        <w:pStyle w:val="Subject"/>
        <w:rPr>
          <w:rFonts w:hint="cs"/>
          <w:rtl/>
        </w:rPr>
      </w:pPr>
      <w:r>
        <w:rPr>
          <w:rFonts w:hint="cs"/>
          <w:rtl/>
        </w:rPr>
        <w:t>הצעה לסדר-היום</w:t>
      </w:r>
    </w:p>
    <w:p w14:paraId="4CA9A596" w14:textId="77777777" w:rsidR="00000000" w:rsidRDefault="003C26CA">
      <w:pPr>
        <w:pStyle w:val="Subject"/>
        <w:rPr>
          <w:rFonts w:hint="cs"/>
          <w:rtl/>
        </w:rPr>
      </w:pPr>
      <w:r>
        <w:rPr>
          <w:rFonts w:hint="cs"/>
          <w:rtl/>
        </w:rPr>
        <w:t>יחסי הגומלין בין המיעוט הערבי לבין המדינה, בעיקר</w:t>
      </w:r>
    </w:p>
    <w:p w14:paraId="23425C7C" w14:textId="77777777" w:rsidR="00000000" w:rsidRDefault="003C26CA">
      <w:pPr>
        <w:pStyle w:val="Subject"/>
        <w:rPr>
          <w:rFonts w:hint="cs"/>
          <w:rtl/>
        </w:rPr>
      </w:pPr>
      <w:r>
        <w:rPr>
          <w:rFonts w:hint="cs"/>
          <w:rtl/>
        </w:rPr>
        <w:t xml:space="preserve">ביחס לגורמי אכיפת החוק - המשטרה, הפרקליטות, משרדי הממשלה </w:t>
      </w:r>
    </w:p>
    <w:p w14:paraId="43E2D797" w14:textId="77777777" w:rsidR="00000000" w:rsidRDefault="003C26CA">
      <w:pPr>
        <w:pStyle w:val="a"/>
        <w:rPr>
          <w:rFonts w:hint="cs"/>
          <w:rtl/>
        </w:rPr>
      </w:pPr>
    </w:p>
    <w:p w14:paraId="70758DD3" w14:textId="77777777" w:rsidR="00000000" w:rsidRDefault="003C26CA">
      <w:pPr>
        <w:pStyle w:val="ad"/>
        <w:rPr>
          <w:rtl/>
        </w:rPr>
      </w:pPr>
      <w:r>
        <w:rPr>
          <w:rtl/>
        </w:rPr>
        <w:t>היו"ר משה כחלון:</w:t>
      </w:r>
    </w:p>
    <w:p w14:paraId="68CECCEA" w14:textId="77777777" w:rsidR="00000000" w:rsidRDefault="003C26CA">
      <w:pPr>
        <w:pStyle w:val="a"/>
        <w:rPr>
          <w:rtl/>
        </w:rPr>
      </w:pPr>
    </w:p>
    <w:p w14:paraId="6098112F" w14:textId="77777777" w:rsidR="00000000" w:rsidRDefault="003C26CA">
      <w:pPr>
        <w:pStyle w:val="a"/>
        <w:rPr>
          <w:rFonts w:hint="cs"/>
          <w:rtl/>
        </w:rPr>
      </w:pPr>
      <w:r>
        <w:rPr>
          <w:rFonts w:hint="cs"/>
          <w:rtl/>
        </w:rPr>
        <w:t>אנחנו עוברים להצעה לסדר-היום מס' 619, בנושא: יחסי הגומלין בין המיעוט הערבי לבין גורמי אכיפת החוק במ</w:t>
      </w:r>
      <w:r>
        <w:rPr>
          <w:rFonts w:hint="cs"/>
          <w:rtl/>
        </w:rPr>
        <w:t>דינה - המשטרה, הפרקליטות, משרדי הממשלה. חבר הכנסת אחמד טיבי, בבקשה.</w:t>
      </w:r>
    </w:p>
    <w:p w14:paraId="44D832A8" w14:textId="77777777" w:rsidR="00000000" w:rsidRDefault="003C26CA">
      <w:pPr>
        <w:pStyle w:val="a"/>
        <w:rPr>
          <w:rFonts w:hint="cs"/>
          <w:rtl/>
        </w:rPr>
      </w:pPr>
    </w:p>
    <w:p w14:paraId="351C372A" w14:textId="77777777" w:rsidR="00000000" w:rsidRDefault="003C26CA">
      <w:pPr>
        <w:pStyle w:val="Speaker"/>
        <w:rPr>
          <w:rFonts w:hint="cs"/>
          <w:rtl/>
        </w:rPr>
      </w:pPr>
      <w:bookmarkStart w:id="439" w:name="FS000000560T11_06_2003_18_42_29"/>
      <w:bookmarkEnd w:id="439"/>
      <w:r>
        <w:rPr>
          <w:rFonts w:hint="eastAsia"/>
          <w:rtl/>
        </w:rPr>
        <w:t>אחמד</w:t>
      </w:r>
      <w:r>
        <w:rPr>
          <w:rtl/>
        </w:rPr>
        <w:t xml:space="preserve"> טיבי (חד"ש-תע"ל):</w:t>
      </w:r>
    </w:p>
    <w:p w14:paraId="167D21D3" w14:textId="77777777" w:rsidR="00000000" w:rsidRDefault="003C26CA">
      <w:pPr>
        <w:pStyle w:val="a"/>
        <w:rPr>
          <w:rFonts w:hint="cs"/>
          <w:rtl/>
        </w:rPr>
      </w:pPr>
    </w:p>
    <w:p w14:paraId="59874DC7" w14:textId="77777777" w:rsidR="00000000" w:rsidRDefault="003C26CA">
      <w:pPr>
        <w:pStyle w:val="a"/>
        <w:rPr>
          <w:rFonts w:hint="cs"/>
          <w:rtl/>
        </w:rPr>
      </w:pPr>
      <w:r>
        <w:rPr>
          <w:rFonts w:hint="cs"/>
          <w:rtl/>
        </w:rPr>
        <w:t>אדוני היושב-ראש, רבותי חברי הכנסת, בפתח דברי אני רוצה להתייחס לפיגוע באוטובוס בירושלים ולהוקיע פגיעה באזרחים. אני משתתף בצער המשפחות, אני שומע על נפגעים רבים, ואני</w:t>
      </w:r>
      <w:r>
        <w:rPr>
          <w:rFonts w:hint="cs"/>
          <w:rtl/>
        </w:rPr>
        <w:t xml:space="preserve"> מאחל החלמה לנפגעים.</w:t>
      </w:r>
    </w:p>
    <w:p w14:paraId="36BFB8FD" w14:textId="77777777" w:rsidR="00000000" w:rsidRDefault="003C26CA">
      <w:pPr>
        <w:pStyle w:val="a"/>
        <w:rPr>
          <w:rFonts w:hint="cs"/>
          <w:rtl/>
        </w:rPr>
      </w:pPr>
    </w:p>
    <w:p w14:paraId="742898C0" w14:textId="77777777" w:rsidR="00000000" w:rsidRDefault="003C26CA">
      <w:pPr>
        <w:pStyle w:val="a"/>
        <w:rPr>
          <w:rFonts w:hint="cs"/>
          <w:rtl/>
        </w:rPr>
      </w:pPr>
      <w:r>
        <w:rPr>
          <w:rFonts w:hint="cs"/>
          <w:rtl/>
        </w:rPr>
        <w:t xml:space="preserve">אדוני היושב-ראש, רבותי חברי הכנסת, אין ספק שמעגל הדמים הזה צריך להסתיים. הוא יסתיים כאשר כולנו נלך בדרך שהיא דרך של שכלתנות, שכל ישר, פחות דורסנות והיצמדות למפת הדרכים, למרות תחלואיה. </w:t>
      </w:r>
    </w:p>
    <w:p w14:paraId="5478EB98" w14:textId="77777777" w:rsidR="00000000" w:rsidRDefault="003C26CA">
      <w:pPr>
        <w:pStyle w:val="a"/>
        <w:rPr>
          <w:rFonts w:hint="cs"/>
          <w:rtl/>
        </w:rPr>
      </w:pPr>
    </w:p>
    <w:p w14:paraId="3DF30B26" w14:textId="77777777" w:rsidR="00000000" w:rsidRDefault="003C26CA">
      <w:pPr>
        <w:pStyle w:val="a"/>
        <w:rPr>
          <w:rFonts w:hint="cs"/>
          <w:rtl/>
        </w:rPr>
      </w:pPr>
      <w:r>
        <w:rPr>
          <w:rFonts w:hint="cs"/>
          <w:rtl/>
        </w:rPr>
        <w:t xml:space="preserve">ומכאן אני רוצה לעבור לגוף ההצעה. ההצעה מדברת על </w:t>
      </w:r>
      <w:r>
        <w:rPr>
          <w:rFonts w:hint="cs"/>
          <w:rtl/>
        </w:rPr>
        <w:t xml:space="preserve">יחסי הגומלין בין המיעוט הערבי לבין המדינה, בעיקר בכל מה שקשור בנושא אכיפת החוק וגופי שלטון: פרקליטות, משטרה וכדומה. </w:t>
      </w:r>
    </w:p>
    <w:p w14:paraId="2FFF7DFB" w14:textId="77777777" w:rsidR="00000000" w:rsidRDefault="003C26CA">
      <w:pPr>
        <w:pStyle w:val="a"/>
        <w:rPr>
          <w:rFonts w:hint="cs"/>
          <w:rtl/>
        </w:rPr>
      </w:pPr>
    </w:p>
    <w:p w14:paraId="7790E377" w14:textId="77777777" w:rsidR="00000000" w:rsidRDefault="003C26CA">
      <w:pPr>
        <w:pStyle w:val="a"/>
        <w:rPr>
          <w:rFonts w:hint="cs"/>
          <w:rtl/>
        </w:rPr>
      </w:pPr>
      <w:r>
        <w:rPr>
          <w:rFonts w:hint="cs"/>
          <w:rtl/>
        </w:rPr>
        <w:t>אני רוצה להציג בפני הבית, אולי לא אצליח למנות את כל הרדיפות הפוליטיות שהיו נגד נבחרי ציבור ומפלגות במגזר הערבי, כאשר זה עומד באופן בלתי פר</w:t>
      </w:r>
      <w:r>
        <w:rPr>
          <w:rFonts w:hint="cs"/>
          <w:rtl/>
        </w:rPr>
        <w:t xml:space="preserve">ופורציוני להתנהגותה של התביעה, בעיקר מי שעומד בראשה - היועץ המשפטי לממשלה </w:t>
      </w:r>
      <w:r>
        <w:rPr>
          <w:rtl/>
        </w:rPr>
        <w:t>–</w:t>
      </w:r>
      <w:r>
        <w:rPr>
          <w:rFonts w:hint="cs"/>
          <w:rtl/>
        </w:rPr>
        <w:t xml:space="preserve"> כלפי כל מה שקשור בצד האחר, למשל אנשי ימין, רבנים. </w:t>
      </w:r>
    </w:p>
    <w:p w14:paraId="0C7351E8" w14:textId="77777777" w:rsidR="00000000" w:rsidRDefault="003C26CA">
      <w:pPr>
        <w:pStyle w:val="a"/>
        <w:rPr>
          <w:rFonts w:hint="cs"/>
          <w:rtl/>
        </w:rPr>
      </w:pPr>
    </w:p>
    <w:p w14:paraId="3F19E68E" w14:textId="77777777" w:rsidR="00000000" w:rsidRDefault="003C26CA">
      <w:pPr>
        <w:pStyle w:val="a"/>
        <w:rPr>
          <w:rFonts w:hint="cs"/>
          <w:rtl/>
        </w:rPr>
      </w:pPr>
      <w:r>
        <w:rPr>
          <w:rFonts w:hint="cs"/>
          <w:rtl/>
        </w:rPr>
        <w:t xml:space="preserve">כאשר המשטרה </w:t>
      </w:r>
      <w:r>
        <w:rPr>
          <w:rtl/>
        </w:rPr>
        <w:t>–</w:t>
      </w:r>
      <w:r>
        <w:rPr>
          <w:rFonts w:hint="cs"/>
          <w:rtl/>
        </w:rPr>
        <w:t xml:space="preserve"> אני מדבר על הקדנציה הקודמת </w:t>
      </w:r>
      <w:r>
        <w:rPr>
          <w:rtl/>
        </w:rPr>
        <w:t>–</w:t>
      </w:r>
      <w:r>
        <w:rPr>
          <w:rFonts w:hint="cs"/>
          <w:rtl/>
        </w:rPr>
        <w:t xml:space="preserve"> הזמינה לחקירה פעם אחר פעם כמעט את כל חברי הכנסת הערבים על דברים סופר-טריוויאליים, הפך</w:t>
      </w:r>
      <w:r>
        <w:rPr>
          <w:rFonts w:hint="cs"/>
          <w:rtl/>
        </w:rPr>
        <w:t xml:space="preserve"> כלי הזימון לחקירה משטרתית לעונש, להרתעה, לניסיון לחנך מחדש את נבחרי הציבור הערבים. נושא הסרת החסינות הפך לכלי שלא חושבים עליו פעמיים, לא סופרים עד עשר אפילו כאשר משתמשים בו נגד נבחרי ציבור. </w:t>
      </w:r>
    </w:p>
    <w:p w14:paraId="5FAEB50B" w14:textId="77777777" w:rsidR="00000000" w:rsidRDefault="003C26CA">
      <w:pPr>
        <w:pStyle w:val="a"/>
        <w:ind w:firstLine="0"/>
        <w:rPr>
          <w:rFonts w:hint="cs"/>
          <w:rtl/>
        </w:rPr>
      </w:pPr>
    </w:p>
    <w:p w14:paraId="4C645092" w14:textId="77777777" w:rsidR="00000000" w:rsidRDefault="003C26CA">
      <w:pPr>
        <w:pStyle w:val="a"/>
        <w:rPr>
          <w:rFonts w:hint="cs"/>
          <w:rtl/>
        </w:rPr>
      </w:pPr>
      <w:r>
        <w:rPr>
          <w:rFonts w:hint="cs"/>
          <w:rtl/>
        </w:rPr>
        <w:t xml:space="preserve">מייד עם כניסתי לכנסת בקדנציה הקודמת ביקש היועץ המשפטי להסיר את </w:t>
      </w:r>
      <w:r>
        <w:rPr>
          <w:rFonts w:hint="cs"/>
          <w:rtl/>
        </w:rPr>
        <w:t>חסינותי. הוא בא לוועדה וביקש זאת. היו שתי ישיבות. אחר כך התברר שהוא טועה והוא חזר בו. הוכחתי שהוא טועה, הוכחנו שהוא טועה. הוא חזר בו. אחר כך הוא ביקש להסיר את החסינות של מוחמד ברכה, והוא גם כן חזר בו. התברר שהוא טעה. מישהו חזר בו גם בחקירה. אחר כך הוסרה חס</w:t>
      </w:r>
      <w:r>
        <w:rPr>
          <w:rFonts w:hint="cs"/>
          <w:rtl/>
        </w:rPr>
        <w:t>ינותו של חבר הכנסת בשארה. אחר כך הוא הועמד לדין.</w:t>
      </w:r>
    </w:p>
    <w:p w14:paraId="3F73C842" w14:textId="77777777" w:rsidR="00000000" w:rsidRDefault="003C26CA">
      <w:pPr>
        <w:pStyle w:val="a"/>
        <w:rPr>
          <w:rFonts w:hint="cs"/>
          <w:rtl/>
        </w:rPr>
      </w:pPr>
    </w:p>
    <w:p w14:paraId="57D64FEF" w14:textId="77777777" w:rsidR="00000000" w:rsidRDefault="003C26CA">
      <w:pPr>
        <w:pStyle w:val="a"/>
        <w:rPr>
          <w:rFonts w:hint="cs"/>
          <w:rtl/>
        </w:rPr>
      </w:pPr>
      <w:r>
        <w:rPr>
          <w:rFonts w:hint="cs"/>
          <w:rtl/>
        </w:rPr>
        <w:t>מלבד התייחסות המשטרה, אני יודע שהתביעה עכשיו, כאשר היא רואה חבר כנסת ערבי, במקום להגן עליו היא לא עושה כן. נדמה לי שאנשי ציבור זכאים להגנה, אלא אם הם ערבים, ואז יש מין קלות - דבר שהיה בקדנציה הקודמת, זה עוד</w:t>
      </w:r>
      <w:r>
        <w:rPr>
          <w:rFonts w:hint="cs"/>
          <w:rtl/>
        </w:rPr>
        <w:t xml:space="preserve"> לא קרה בקדנציה הזאת, ואני מקווה שזה לא יקרה - שבה אנשי משטרה, אנשי מג"ב, תוקפים את חברי הכנסת הערבים. הם רואים חבר כנסת ערבי, והתוצאה תמיד היא משהו שבור, חבר כנסת זה או אחר בבית-חולים. זה לא מקובל במשטרים דמוקרטיים, אבל זה מה שקרה.</w:t>
      </w:r>
    </w:p>
    <w:p w14:paraId="53C57A5C" w14:textId="77777777" w:rsidR="00000000" w:rsidRDefault="003C26CA">
      <w:pPr>
        <w:pStyle w:val="a"/>
        <w:rPr>
          <w:rFonts w:hint="cs"/>
          <w:rtl/>
        </w:rPr>
      </w:pPr>
    </w:p>
    <w:p w14:paraId="59F402E6" w14:textId="77777777" w:rsidR="00000000" w:rsidRDefault="003C26CA">
      <w:pPr>
        <w:pStyle w:val="a"/>
        <w:rPr>
          <w:rFonts w:hint="cs"/>
          <w:rtl/>
        </w:rPr>
      </w:pPr>
      <w:r>
        <w:rPr>
          <w:rFonts w:hint="cs"/>
          <w:rtl/>
        </w:rPr>
        <w:t xml:space="preserve">אחר כך היו הפסילות גם </w:t>
      </w:r>
      <w:r>
        <w:rPr>
          <w:rFonts w:hint="cs"/>
          <w:rtl/>
        </w:rPr>
        <w:t xml:space="preserve">של אישים וגם של מפלגות. היתה הפסילה של מפלגה, הפסילה של בל"ד והפסילה של חבר הכנסת בשארה, ביוזמת היועץ המשפטי והתביעה. היתה פסילתי כהחלטה פוליטית, של ועדה פוליטית, ועדת הבחירות. </w:t>
      </w:r>
    </w:p>
    <w:p w14:paraId="0120057B" w14:textId="77777777" w:rsidR="00000000" w:rsidRDefault="003C26CA">
      <w:pPr>
        <w:pStyle w:val="a"/>
        <w:rPr>
          <w:rFonts w:hint="cs"/>
          <w:rtl/>
        </w:rPr>
      </w:pPr>
    </w:p>
    <w:p w14:paraId="447EDD94" w14:textId="77777777" w:rsidR="00000000" w:rsidRDefault="003C26CA">
      <w:pPr>
        <w:pStyle w:val="a"/>
        <w:rPr>
          <w:rFonts w:hint="cs"/>
          <w:rtl/>
        </w:rPr>
      </w:pPr>
      <w:r>
        <w:rPr>
          <w:rFonts w:hint="cs"/>
          <w:rtl/>
        </w:rPr>
        <w:t xml:space="preserve">ויש בעיקר מה שמתרחש לאחרונה, וזה הדבר החמור ביותר </w:t>
      </w:r>
      <w:r>
        <w:rPr>
          <w:rtl/>
        </w:rPr>
        <w:t>–</w:t>
      </w:r>
      <w:r>
        <w:rPr>
          <w:rFonts w:hint="cs"/>
          <w:rtl/>
        </w:rPr>
        <w:t xml:space="preserve"> מעצרים המוניים של הנהגת ת</w:t>
      </w:r>
      <w:r>
        <w:rPr>
          <w:rFonts w:hint="cs"/>
          <w:rtl/>
        </w:rPr>
        <w:t xml:space="preserve">נועה שלמה, התנועה האסלאמית, בניסיון להדרה פוליטית, בניסיון לחינוך מחדש, בניסיון להפחיד את הציבור ולהציג תנועה שלמה כתנועה לא לגיטימית, כתנועה מסיתה. </w:t>
      </w:r>
    </w:p>
    <w:p w14:paraId="520762D0" w14:textId="77777777" w:rsidR="00000000" w:rsidRDefault="003C26CA">
      <w:pPr>
        <w:pStyle w:val="a"/>
        <w:rPr>
          <w:rFonts w:hint="cs"/>
          <w:rtl/>
        </w:rPr>
      </w:pPr>
    </w:p>
    <w:p w14:paraId="0066A806" w14:textId="77777777" w:rsidR="00000000" w:rsidRDefault="003C26CA">
      <w:pPr>
        <w:pStyle w:val="a"/>
        <w:rPr>
          <w:rFonts w:hint="cs"/>
          <w:rtl/>
        </w:rPr>
      </w:pPr>
      <w:r>
        <w:rPr>
          <w:rFonts w:hint="cs"/>
          <w:rtl/>
        </w:rPr>
        <w:t>אדוני השר, המספרים האלה והמקרים האלה צריכים להעלות שאלות נוקבות: מה היחס של השלטון אל המיעוט הערבי? האם ה</w:t>
      </w:r>
      <w:r>
        <w:rPr>
          <w:rFonts w:hint="cs"/>
          <w:rtl/>
        </w:rPr>
        <w:t>וא יחס שוויוני? האם הוא יחס סביר של יחסי רוב ומיעוט, של שלטון מרכזי מול נציגי המיעוט במדינה, שלפי חוק-יסוד, חצי חוק-היסוד אומר שהיא מדינה דמוקרטית?</w:t>
      </w:r>
    </w:p>
    <w:p w14:paraId="7D489537" w14:textId="77777777" w:rsidR="00000000" w:rsidRDefault="003C26CA">
      <w:pPr>
        <w:pStyle w:val="a"/>
        <w:ind w:firstLine="0"/>
        <w:rPr>
          <w:rFonts w:hint="cs"/>
          <w:rtl/>
        </w:rPr>
      </w:pPr>
    </w:p>
    <w:p w14:paraId="6491512C" w14:textId="77777777" w:rsidR="00000000" w:rsidRDefault="003C26CA">
      <w:pPr>
        <w:pStyle w:val="ac"/>
        <w:rPr>
          <w:rtl/>
        </w:rPr>
      </w:pPr>
      <w:r>
        <w:rPr>
          <w:rFonts w:hint="eastAsia"/>
          <w:rtl/>
        </w:rPr>
        <w:t>משולם</w:t>
      </w:r>
      <w:r>
        <w:rPr>
          <w:rtl/>
        </w:rPr>
        <w:t xml:space="preserve"> נהרי (ש"ס):</w:t>
      </w:r>
    </w:p>
    <w:p w14:paraId="35E3E651" w14:textId="77777777" w:rsidR="00000000" w:rsidRDefault="003C26CA">
      <w:pPr>
        <w:pStyle w:val="a"/>
        <w:rPr>
          <w:rFonts w:hint="cs"/>
          <w:rtl/>
        </w:rPr>
      </w:pPr>
    </w:p>
    <w:p w14:paraId="03078965" w14:textId="77777777" w:rsidR="00000000" w:rsidRDefault="003C26CA">
      <w:pPr>
        <w:pStyle w:val="a"/>
        <w:rPr>
          <w:rFonts w:hint="cs"/>
          <w:rtl/>
        </w:rPr>
      </w:pPr>
      <w:r>
        <w:rPr>
          <w:rFonts w:hint="cs"/>
          <w:rtl/>
        </w:rPr>
        <w:t>אל מי אתה מדבר? הם לא נמצאים פה.</w:t>
      </w:r>
    </w:p>
    <w:p w14:paraId="532EA49B" w14:textId="77777777" w:rsidR="00000000" w:rsidRDefault="003C26CA">
      <w:pPr>
        <w:pStyle w:val="a"/>
        <w:ind w:firstLine="0"/>
        <w:rPr>
          <w:rFonts w:hint="cs"/>
          <w:rtl/>
        </w:rPr>
      </w:pPr>
    </w:p>
    <w:p w14:paraId="3F6DC200" w14:textId="77777777" w:rsidR="00000000" w:rsidRDefault="003C26CA">
      <w:pPr>
        <w:pStyle w:val="ac"/>
        <w:rPr>
          <w:rtl/>
        </w:rPr>
      </w:pPr>
      <w:bookmarkStart w:id="440" w:name="FS000000540T11_06_2003_18_33_30C"/>
      <w:bookmarkStart w:id="441" w:name="FS000000540T11_06_2003_18_33_43"/>
      <w:bookmarkEnd w:id="440"/>
      <w:bookmarkEnd w:id="441"/>
      <w:r>
        <w:rPr>
          <w:rFonts w:hint="eastAsia"/>
          <w:rtl/>
        </w:rPr>
        <w:t>אחמד</w:t>
      </w:r>
      <w:r>
        <w:rPr>
          <w:rtl/>
        </w:rPr>
        <w:t xml:space="preserve"> טיבי (חד"ש-תע"ל):</w:t>
      </w:r>
    </w:p>
    <w:p w14:paraId="70B855DC" w14:textId="77777777" w:rsidR="00000000" w:rsidRDefault="003C26CA">
      <w:pPr>
        <w:pStyle w:val="a"/>
        <w:rPr>
          <w:rFonts w:hint="cs"/>
          <w:rtl/>
        </w:rPr>
      </w:pPr>
    </w:p>
    <w:p w14:paraId="6AC2CD49" w14:textId="77777777" w:rsidR="00000000" w:rsidRDefault="003C26CA">
      <w:pPr>
        <w:pStyle w:val="a"/>
        <w:rPr>
          <w:rFonts w:hint="cs"/>
          <w:rtl/>
        </w:rPr>
      </w:pPr>
      <w:r>
        <w:rPr>
          <w:rFonts w:hint="cs"/>
          <w:rtl/>
        </w:rPr>
        <w:t>אני מדבר אל השר, אני מדבר אל ח</w:t>
      </w:r>
      <w:r>
        <w:rPr>
          <w:rFonts w:hint="cs"/>
          <w:rtl/>
        </w:rPr>
        <w:t xml:space="preserve">ברי כנסת משני הקצוות, אני מדבר אל הציבור ואני מדבר אל הפרוטוקול. </w:t>
      </w:r>
    </w:p>
    <w:p w14:paraId="4E4A46CE" w14:textId="77777777" w:rsidR="00000000" w:rsidRDefault="003C26CA">
      <w:pPr>
        <w:pStyle w:val="a"/>
        <w:rPr>
          <w:rFonts w:hint="cs"/>
          <w:rtl/>
        </w:rPr>
      </w:pPr>
    </w:p>
    <w:p w14:paraId="128B2C26" w14:textId="77777777" w:rsidR="00000000" w:rsidRDefault="003C26CA">
      <w:pPr>
        <w:pStyle w:val="a"/>
        <w:rPr>
          <w:rFonts w:hint="cs"/>
          <w:rtl/>
        </w:rPr>
      </w:pPr>
      <w:r>
        <w:rPr>
          <w:rFonts w:hint="cs"/>
          <w:rtl/>
        </w:rPr>
        <w:t>שאלות נוקבות עולות כאשר כל פעם, במיוחד בוועידות בין-לאומיות, אני שומע דוברי ממשלה ומסבירנים שבתעמולת כזב מדברים על השוויון האבסולוטי, על גן-עדן לאוכלוסייה הערבית במדינה. אני יודע מה יגידו ל</w:t>
      </w:r>
      <w:r>
        <w:rPr>
          <w:rFonts w:hint="cs"/>
          <w:rtl/>
        </w:rPr>
        <w:t>י. חבר הכנסת ארדן, אני מודה, מצבי פחות גרוע ממצב האוכלוסייה בקונגו-ברזוויל.</w:t>
      </w:r>
    </w:p>
    <w:p w14:paraId="00296315" w14:textId="77777777" w:rsidR="00000000" w:rsidRDefault="003C26CA">
      <w:pPr>
        <w:pStyle w:val="a"/>
        <w:ind w:firstLine="0"/>
        <w:rPr>
          <w:rFonts w:hint="cs"/>
          <w:rtl/>
        </w:rPr>
      </w:pPr>
    </w:p>
    <w:p w14:paraId="4ECAD5B9" w14:textId="77777777" w:rsidR="00000000" w:rsidRDefault="003C26CA">
      <w:pPr>
        <w:pStyle w:val="ac"/>
        <w:rPr>
          <w:rtl/>
        </w:rPr>
      </w:pPr>
      <w:r>
        <w:rPr>
          <w:rFonts w:hint="eastAsia"/>
          <w:rtl/>
        </w:rPr>
        <w:t>השר</w:t>
      </w:r>
      <w:r>
        <w:rPr>
          <w:rtl/>
        </w:rPr>
        <w:t xml:space="preserve"> גדעון עזרא:</w:t>
      </w:r>
    </w:p>
    <w:p w14:paraId="567603C8" w14:textId="77777777" w:rsidR="00000000" w:rsidRDefault="003C26CA">
      <w:pPr>
        <w:pStyle w:val="a"/>
        <w:rPr>
          <w:rFonts w:hint="cs"/>
          <w:rtl/>
        </w:rPr>
      </w:pPr>
    </w:p>
    <w:p w14:paraId="087BF543" w14:textId="77777777" w:rsidR="00000000" w:rsidRDefault="003C26CA">
      <w:pPr>
        <w:pStyle w:val="a"/>
        <w:rPr>
          <w:rFonts w:hint="cs"/>
          <w:rtl/>
        </w:rPr>
      </w:pPr>
      <w:r>
        <w:rPr>
          <w:rFonts w:hint="cs"/>
          <w:rtl/>
        </w:rPr>
        <w:t>או בשכם.</w:t>
      </w:r>
    </w:p>
    <w:p w14:paraId="167CCA82" w14:textId="77777777" w:rsidR="00000000" w:rsidRDefault="003C26CA">
      <w:pPr>
        <w:pStyle w:val="a"/>
        <w:ind w:firstLine="0"/>
        <w:rPr>
          <w:rFonts w:hint="cs"/>
          <w:rtl/>
        </w:rPr>
      </w:pPr>
    </w:p>
    <w:p w14:paraId="4C71956C" w14:textId="77777777" w:rsidR="00000000" w:rsidRDefault="003C26CA">
      <w:pPr>
        <w:pStyle w:val="ac"/>
        <w:rPr>
          <w:rtl/>
        </w:rPr>
      </w:pPr>
      <w:r>
        <w:rPr>
          <w:rFonts w:hint="eastAsia"/>
          <w:rtl/>
        </w:rPr>
        <w:t>גלעד</w:t>
      </w:r>
      <w:r>
        <w:rPr>
          <w:rtl/>
        </w:rPr>
        <w:t xml:space="preserve"> ארדן (הליכוד):</w:t>
      </w:r>
    </w:p>
    <w:p w14:paraId="3C7E32EA" w14:textId="77777777" w:rsidR="00000000" w:rsidRDefault="003C26CA">
      <w:pPr>
        <w:pStyle w:val="a"/>
        <w:rPr>
          <w:rFonts w:hint="cs"/>
          <w:rtl/>
        </w:rPr>
      </w:pPr>
    </w:p>
    <w:p w14:paraId="50741D50" w14:textId="77777777" w:rsidR="00000000" w:rsidRDefault="003C26CA">
      <w:pPr>
        <w:pStyle w:val="a"/>
        <w:rPr>
          <w:rFonts w:hint="cs"/>
          <w:rtl/>
        </w:rPr>
      </w:pPr>
      <w:r>
        <w:rPr>
          <w:rFonts w:hint="cs"/>
          <w:rtl/>
        </w:rPr>
        <w:t>או בכל מדינה ערבית אחרת.</w:t>
      </w:r>
    </w:p>
    <w:p w14:paraId="11956BE5" w14:textId="77777777" w:rsidR="00000000" w:rsidRDefault="003C26CA">
      <w:pPr>
        <w:pStyle w:val="a"/>
        <w:ind w:firstLine="0"/>
        <w:rPr>
          <w:rFonts w:hint="cs"/>
          <w:rtl/>
        </w:rPr>
      </w:pPr>
    </w:p>
    <w:p w14:paraId="2C58DDE6" w14:textId="77777777" w:rsidR="00000000" w:rsidRDefault="003C26CA">
      <w:pPr>
        <w:pStyle w:val="SpeakerCon"/>
        <w:rPr>
          <w:rtl/>
        </w:rPr>
      </w:pPr>
      <w:bookmarkStart w:id="442" w:name="FS000000560T11_06_2003_18_55_53C"/>
      <w:bookmarkEnd w:id="442"/>
      <w:r>
        <w:rPr>
          <w:rtl/>
        </w:rPr>
        <w:t>אחמד טיבי (חד"ש-תע"ל):</w:t>
      </w:r>
    </w:p>
    <w:p w14:paraId="684592C0" w14:textId="77777777" w:rsidR="00000000" w:rsidRDefault="003C26CA">
      <w:pPr>
        <w:pStyle w:val="a"/>
        <w:rPr>
          <w:rtl/>
        </w:rPr>
      </w:pPr>
    </w:p>
    <w:p w14:paraId="501BB38E" w14:textId="77777777" w:rsidR="00000000" w:rsidRDefault="003C26CA">
      <w:pPr>
        <w:pStyle w:val="a"/>
        <w:rPr>
          <w:rFonts w:hint="cs"/>
          <w:rtl/>
        </w:rPr>
      </w:pPr>
      <w:bookmarkStart w:id="443" w:name="FS000000540T11_06_2003_18_47_20C"/>
      <w:bookmarkEnd w:id="443"/>
      <w:r>
        <w:rPr>
          <w:rFonts w:hint="cs"/>
          <w:rtl/>
        </w:rPr>
        <w:t>אתה יודע מה? גם בלוב, גם בלוב.</w:t>
      </w:r>
    </w:p>
    <w:p w14:paraId="51C42654" w14:textId="77777777" w:rsidR="00000000" w:rsidRDefault="003C26CA">
      <w:pPr>
        <w:pStyle w:val="a"/>
        <w:ind w:firstLine="0"/>
        <w:rPr>
          <w:rFonts w:hint="cs"/>
          <w:rtl/>
        </w:rPr>
      </w:pPr>
    </w:p>
    <w:p w14:paraId="6CFF32E3" w14:textId="77777777" w:rsidR="00000000" w:rsidRDefault="003C26CA">
      <w:pPr>
        <w:pStyle w:val="ac"/>
        <w:rPr>
          <w:rtl/>
        </w:rPr>
      </w:pPr>
      <w:r>
        <w:rPr>
          <w:rFonts w:hint="eastAsia"/>
          <w:rtl/>
        </w:rPr>
        <w:t>גלעד</w:t>
      </w:r>
      <w:r>
        <w:rPr>
          <w:rtl/>
        </w:rPr>
        <w:t xml:space="preserve"> ארדן (הליכוד):</w:t>
      </w:r>
    </w:p>
    <w:p w14:paraId="15502E85" w14:textId="77777777" w:rsidR="00000000" w:rsidRDefault="003C26CA">
      <w:pPr>
        <w:pStyle w:val="a"/>
        <w:rPr>
          <w:rFonts w:hint="cs"/>
          <w:rtl/>
        </w:rPr>
      </w:pPr>
    </w:p>
    <w:p w14:paraId="40156820" w14:textId="77777777" w:rsidR="00000000" w:rsidRDefault="003C26CA">
      <w:pPr>
        <w:pStyle w:val="a"/>
        <w:rPr>
          <w:rFonts w:hint="cs"/>
          <w:rtl/>
        </w:rPr>
      </w:pPr>
      <w:r>
        <w:rPr>
          <w:rFonts w:hint="cs"/>
          <w:rtl/>
        </w:rPr>
        <w:t>אין לך סיבה.</w:t>
      </w:r>
    </w:p>
    <w:p w14:paraId="10487C3A" w14:textId="77777777" w:rsidR="00000000" w:rsidRDefault="003C26CA">
      <w:pPr>
        <w:pStyle w:val="a"/>
        <w:ind w:firstLine="0"/>
        <w:rPr>
          <w:rFonts w:hint="cs"/>
          <w:rtl/>
        </w:rPr>
      </w:pPr>
    </w:p>
    <w:p w14:paraId="47D2866D" w14:textId="77777777" w:rsidR="00000000" w:rsidRDefault="003C26CA">
      <w:pPr>
        <w:pStyle w:val="SpeakerCon"/>
        <w:rPr>
          <w:rtl/>
        </w:rPr>
      </w:pPr>
      <w:bookmarkStart w:id="444" w:name="FS000000540T11_06_2003_18_47_51C"/>
      <w:bookmarkStart w:id="445" w:name="FS000000560T11_06_2003_18_55_39C"/>
      <w:bookmarkEnd w:id="444"/>
      <w:bookmarkEnd w:id="445"/>
      <w:r>
        <w:rPr>
          <w:rtl/>
        </w:rPr>
        <w:t>אחמד טיבי (חד"</w:t>
      </w:r>
      <w:r>
        <w:rPr>
          <w:rtl/>
        </w:rPr>
        <w:t>ש-תע"ל):</w:t>
      </w:r>
    </w:p>
    <w:p w14:paraId="727BD6C4" w14:textId="77777777" w:rsidR="00000000" w:rsidRDefault="003C26CA">
      <w:pPr>
        <w:pStyle w:val="a"/>
        <w:rPr>
          <w:rtl/>
        </w:rPr>
      </w:pPr>
    </w:p>
    <w:p w14:paraId="13EB0EDF" w14:textId="77777777" w:rsidR="00000000" w:rsidRDefault="003C26CA">
      <w:pPr>
        <w:pStyle w:val="a"/>
        <w:rPr>
          <w:rFonts w:hint="cs"/>
          <w:rtl/>
        </w:rPr>
      </w:pPr>
      <w:r>
        <w:rPr>
          <w:rFonts w:hint="cs"/>
          <w:rtl/>
        </w:rPr>
        <w:t xml:space="preserve">אני לא אכנס למגננה. </w:t>
      </w:r>
    </w:p>
    <w:p w14:paraId="3BA6499E" w14:textId="77777777" w:rsidR="00000000" w:rsidRDefault="003C26CA">
      <w:pPr>
        <w:pStyle w:val="a"/>
        <w:ind w:firstLine="0"/>
        <w:rPr>
          <w:rFonts w:hint="cs"/>
          <w:rtl/>
        </w:rPr>
      </w:pPr>
    </w:p>
    <w:p w14:paraId="75630C9C" w14:textId="77777777" w:rsidR="00000000" w:rsidRDefault="003C26CA">
      <w:pPr>
        <w:pStyle w:val="ac"/>
        <w:rPr>
          <w:rtl/>
        </w:rPr>
      </w:pPr>
      <w:r>
        <w:rPr>
          <w:rFonts w:hint="eastAsia"/>
          <w:rtl/>
        </w:rPr>
        <w:t>גלעד</w:t>
      </w:r>
      <w:r>
        <w:rPr>
          <w:rtl/>
        </w:rPr>
        <w:t xml:space="preserve"> ארדן (הליכוד):</w:t>
      </w:r>
    </w:p>
    <w:p w14:paraId="73E7B12F" w14:textId="77777777" w:rsidR="00000000" w:rsidRDefault="003C26CA">
      <w:pPr>
        <w:pStyle w:val="a"/>
        <w:rPr>
          <w:rFonts w:hint="cs"/>
          <w:rtl/>
        </w:rPr>
      </w:pPr>
    </w:p>
    <w:p w14:paraId="1A85434D" w14:textId="77777777" w:rsidR="00000000" w:rsidRDefault="003C26CA">
      <w:pPr>
        <w:pStyle w:val="a"/>
        <w:rPr>
          <w:rFonts w:hint="cs"/>
          <w:rtl/>
        </w:rPr>
      </w:pPr>
      <w:r>
        <w:rPr>
          <w:rFonts w:hint="cs"/>
          <w:rtl/>
        </w:rPr>
        <w:t>אין לך סיבה.</w:t>
      </w:r>
    </w:p>
    <w:p w14:paraId="057391C1" w14:textId="77777777" w:rsidR="00000000" w:rsidRDefault="003C26CA">
      <w:pPr>
        <w:pStyle w:val="a"/>
        <w:rPr>
          <w:rFonts w:hint="cs"/>
          <w:rtl/>
        </w:rPr>
      </w:pPr>
    </w:p>
    <w:p w14:paraId="3DAB561B" w14:textId="77777777" w:rsidR="00000000" w:rsidRDefault="003C26CA">
      <w:pPr>
        <w:pStyle w:val="SpeakerCon"/>
        <w:rPr>
          <w:rtl/>
        </w:rPr>
      </w:pPr>
      <w:bookmarkStart w:id="446" w:name="FS000000560T11_06_2003_18_55_28C"/>
      <w:bookmarkEnd w:id="446"/>
      <w:r>
        <w:rPr>
          <w:rtl/>
        </w:rPr>
        <w:t>אחמד טיבי (חד"ש-תע"ל):</w:t>
      </w:r>
    </w:p>
    <w:p w14:paraId="71131E1A" w14:textId="77777777" w:rsidR="00000000" w:rsidRDefault="003C26CA">
      <w:pPr>
        <w:pStyle w:val="a"/>
        <w:rPr>
          <w:rtl/>
        </w:rPr>
      </w:pPr>
    </w:p>
    <w:p w14:paraId="0576B28D" w14:textId="77777777" w:rsidR="00000000" w:rsidRDefault="003C26CA">
      <w:pPr>
        <w:pStyle w:val="a"/>
        <w:rPr>
          <w:rFonts w:hint="cs"/>
          <w:rtl/>
        </w:rPr>
      </w:pPr>
      <w:bookmarkStart w:id="447" w:name="FS000000540T11_06_2003_18_48_38C"/>
      <w:bookmarkEnd w:id="447"/>
      <w:r>
        <w:rPr>
          <w:rFonts w:hint="cs"/>
          <w:rtl/>
        </w:rPr>
        <w:t>אבל לוב מעולם לא טענה שהיא דמוקרטיה ליברלית, מעולם לא התגאתה מול העולם שהיא ורק היא, היא הדמוקרטיה במזרח התיכון, גן-עדן של דמוקרטיה.</w:t>
      </w:r>
    </w:p>
    <w:p w14:paraId="35AC7C4D" w14:textId="77777777" w:rsidR="00000000" w:rsidRDefault="003C26CA">
      <w:pPr>
        <w:pStyle w:val="a"/>
        <w:rPr>
          <w:rFonts w:hint="cs"/>
          <w:rtl/>
        </w:rPr>
      </w:pPr>
    </w:p>
    <w:p w14:paraId="35296ED7" w14:textId="77777777" w:rsidR="00000000" w:rsidRDefault="003C26CA">
      <w:pPr>
        <w:pStyle w:val="a"/>
        <w:rPr>
          <w:rFonts w:hint="cs"/>
          <w:rtl/>
        </w:rPr>
      </w:pPr>
      <w:r>
        <w:rPr>
          <w:rFonts w:hint="cs"/>
          <w:rtl/>
        </w:rPr>
        <w:t>כפי שאמרתי תמיד, ואני חוזר על כ</w:t>
      </w:r>
      <w:r>
        <w:rPr>
          <w:rFonts w:hint="cs"/>
          <w:rtl/>
        </w:rPr>
        <w:t xml:space="preserve">ך, נכון, מדינת ישראל היא מדינה יהודית ודמוקרטית; יהודית לפני דמוקרטית. היא דמוקרטית כלפי יהודים, כלפיך, והיא יהודית כלפי, כלפינו. </w:t>
      </w:r>
    </w:p>
    <w:p w14:paraId="118DF1EB" w14:textId="77777777" w:rsidR="00000000" w:rsidRDefault="003C26CA">
      <w:pPr>
        <w:pStyle w:val="a"/>
        <w:ind w:firstLine="0"/>
        <w:rPr>
          <w:rtl/>
        </w:rPr>
      </w:pPr>
    </w:p>
    <w:p w14:paraId="0D86869C" w14:textId="77777777" w:rsidR="00000000" w:rsidRDefault="003C26CA">
      <w:pPr>
        <w:pStyle w:val="a"/>
        <w:ind w:firstLine="0"/>
        <w:rPr>
          <w:rFonts w:hint="cs"/>
          <w:rtl/>
        </w:rPr>
      </w:pPr>
    </w:p>
    <w:p w14:paraId="7CE6D806" w14:textId="77777777" w:rsidR="00000000" w:rsidRDefault="003C26CA">
      <w:pPr>
        <w:pStyle w:val="ac"/>
        <w:rPr>
          <w:rtl/>
        </w:rPr>
      </w:pPr>
      <w:r>
        <w:rPr>
          <w:rFonts w:hint="eastAsia"/>
          <w:rtl/>
        </w:rPr>
        <w:t>גלעד</w:t>
      </w:r>
      <w:r>
        <w:rPr>
          <w:rtl/>
        </w:rPr>
        <w:t xml:space="preserve"> ארדן (הליכוד):</w:t>
      </w:r>
    </w:p>
    <w:p w14:paraId="3EFA57B7" w14:textId="77777777" w:rsidR="00000000" w:rsidRDefault="003C26CA">
      <w:pPr>
        <w:pStyle w:val="a"/>
        <w:rPr>
          <w:rFonts w:hint="cs"/>
          <w:rtl/>
        </w:rPr>
      </w:pPr>
    </w:p>
    <w:p w14:paraId="2503D2EF" w14:textId="77777777" w:rsidR="00000000" w:rsidRDefault="003C26CA">
      <w:pPr>
        <w:pStyle w:val="a"/>
        <w:rPr>
          <w:rFonts w:hint="cs"/>
          <w:rtl/>
        </w:rPr>
      </w:pPr>
      <w:r>
        <w:rPr>
          <w:rFonts w:hint="cs"/>
          <w:rtl/>
        </w:rPr>
        <w:t>אם כך, מה אתה עושה על הדוכן אם היא לא דמוקרטית כלפיך?</w:t>
      </w:r>
    </w:p>
    <w:p w14:paraId="1EBFF14B" w14:textId="77777777" w:rsidR="00000000" w:rsidRDefault="003C26CA">
      <w:pPr>
        <w:pStyle w:val="a"/>
        <w:rPr>
          <w:rFonts w:hint="cs"/>
          <w:rtl/>
        </w:rPr>
      </w:pPr>
    </w:p>
    <w:p w14:paraId="44989540" w14:textId="77777777" w:rsidR="00000000" w:rsidRDefault="003C26CA">
      <w:pPr>
        <w:pStyle w:val="SpeakerCon"/>
        <w:rPr>
          <w:rtl/>
        </w:rPr>
      </w:pPr>
      <w:bookmarkStart w:id="448" w:name="FS000000540T11_06_2003_18_50_02C"/>
      <w:bookmarkStart w:id="449" w:name="FS000000560T11_06_2003_18_55_02"/>
      <w:bookmarkEnd w:id="448"/>
      <w:bookmarkEnd w:id="449"/>
      <w:r>
        <w:rPr>
          <w:rtl/>
        </w:rPr>
        <w:t>אחמד טיבי (חד"ש-תע"ל):</w:t>
      </w:r>
    </w:p>
    <w:p w14:paraId="2CA28B46" w14:textId="77777777" w:rsidR="00000000" w:rsidRDefault="003C26CA">
      <w:pPr>
        <w:pStyle w:val="a"/>
        <w:rPr>
          <w:rtl/>
        </w:rPr>
      </w:pPr>
    </w:p>
    <w:p w14:paraId="72C5B9CB" w14:textId="77777777" w:rsidR="00000000" w:rsidRDefault="003C26CA">
      <w:pPr>
        <w:pStyle w:val="a"/>
        <w:rPr>
          <w:rFonts w:hint="cs"/>
          <w:rtl/>
        </w:rPr>
      </w:pPr>
      <w:r>
        <w:rPr>
          <w:rFonts w:hint="cs"/>
          <w:rtl/>
        </w:rPr>
        <w:t xml:space="preserve">מה זה? </w:t>
      </w:r>
      <w:r>
        <w:rPr>
          <w:rFonts w:hint="cs"/>
        </w:rPr>
        <w:t>CBM</w:t>
      </w:r>
      <w:r>
        <w:rPr>
          <w:rFonts w:hint="cs"/>
          <w:rtl/>
        </w:rPr>
        <w:t>? זה צעד בונה</w:t>
      </w:r>
      <w:r>
        <w:rPr>
          <w:rFonts w:hint="cs"/>
          <w:rtl/>
        </w:rPr>
        <w:t xml:space="preserve"> אמון שאתה נותן לי לדבר באופן חופשי? </w:t>
      </w:r>
    </w:p>
    <w:p w14:paraId="267597E2" w14:textId="77777777" w:rsidR="00000000" w:rsidRDefault="003C26CA">
      <w:pPr>
        <w:pStyle w:val="a"/>
        <w:ind w:firstLine="0"/>
        <w:rPr>
          <w:rtl/>
        </w:rPr>
      </w:pPr>
    </w:p>
    <w:p w14:paraId="08508BC0" w14:textId="77777777" w:rsidR="00000000" w:rsidRDefault="003C26CA">
      <w:pPr>
        <w:pStyle w:val="ac"/>
        <w:rPr>
          <w:rtl/>
        </w:rPr>
      </w:pPr>
      <w:r>
        <w:rPr>
          <w:rFonts w:hint="eastAsia"/>
          <w:rtl/>
        </w:rPr>
        <w:t>גלעד</w:t>
      </w:r>
      <w:r>
        <w:rPr>
          <w:rtl/>
        </w:rPr>
        <w:t xml:space="preserve"> ארדן (הליכוד):</w:t>
      </w:r>
    </w:p>
    <w:p w14:paraId="150E05A4" w14:textId="77777777" w:rsidR="00000000" w:rsidRDefault="003C26CA">
      <w:pPr>
        <w:pStyle w:val="a"/>
        <w:rPr>
          <w:rFonts w:hint="cs"/>
          <w:rtl/>
        </w:rPr>
      </w:pPr>
    </w:p>
    <w:p w14:paraId="55FB2398" w14:textId="77777777" w:rsidR="00000000" w:rsidRDefault="003C26CA">
      <w:pPr>
        <w:pStyle w:val="a"/>
        <w:rPr>
          <w:rFonts w:hint="cs"/>
          <w:rtl/>
        </w:rPr>
      </w:pPr>
      <w:r>
        <w:rPr>
          <w:rFonts w:hint="cs"/>
          <w:rtl/>
        </w:rPr>
        <w:t xml:space="preserve">לא, זאת הדמוקרטיה בישראל. וגם אתה יכול לעמוד על הדוכן ולעשות הסתה של התנועה האסלאמית ולהסביר עוד שאנחנו רודפים אותה. </w:t>
      </w:r>
    </w:p>
    <w:p w14:paraId="1E914ED8" w14:textId="77777777" w:rsidR="00000000" w:rsidRDefault="003C26CA">
      <w:pPr>
        <w:pStyle w:val="a"/>
        <w:rPr>
          <w:rFonts w:hint="cs"/>
          <w:rtl/>
        </w:rPr>
      </w:pPr>
    </w:p>
    <w:p w14:paraId="478A7907" w14:textId="77777777" w:rsidR="00000000" w:rsidRDefault="003C26CA">
      <w:pPr>
        <w:pStyle w:val="SpeakerCon"/>
        <w:rPr>
          <w:rtl/>
        </w:rPr>
      </w:pPr>
      <w:bookmarkStart w:id="450" w:name="FS000000560T11_06_2003_18_55_11C"/>
      <w:bookmarkEnd w:id="450"/>
      <w:r>
        <w:rPr>
          <w:rtl/>
        </w:rPr>
        <w:t>אחמד טיבי (חד"ש-תע"ל):</w:t>
      </w:r>
    </w:p>
    <w:p w14:paraId="2651E31A" w14:textId="77777777" w:rsidR="00000000" w:rsidRDefault="003C26CA">
      <w:pPr>
        <w:pStyle w:val="a"/>
        <w:rPr>
          <w:rtl/>
        </w:rPr>
      </w:pPr>
    </w:p>
    <w:p w14:paraId="2E8222F4" w14:textId="77777777" w:rsidR="00000000" w:rsidRDefault="003C26CA">
      <w:pPr>
        <w:pStyle w:val="a"/>
        <w:rPr>
          <w:rFonts w:hint="cs"/>
          <w:rtl/>
        </w:rPr>
      </w:pPr>
      <w:r>
        <w:rPr>
          <w:rFonts w:hint="cs"/>
          <w:rtl/>
        </w:rPr>
        <w:t xml:space="preserve">אני פה כיוון  שהציבור שלי שלח אותי, כיוון  שלא רציתם </w:t>
      </w:r>
      <w:r>
        <w:rPr>
          <w:rFonts w:hint="cs"/>
          <w:rtl/>
        </w:rPr>
        <w:t xml:space="preserve">שאגיע לכאן. </w:t>
      </w:r>
    </w:p>
    <w:p w14:paraId="5183C18F" w14:textId="77777777" w:rsidR="00000000" w:rsidRDefault="003C26CA">
      <w:pPr>
        <w:pStyle w:val="a"/>
        <w:ind w:firstLine="0"/>
        <w:rPr>
          <w:rFonts w:hint="cs"/>
          <w:rtl/>
        </w:rPr>
      </w:pPr>
    </w:p>
    <w:p w14:paraId="46A55966" w14:textId="77777777" w:rsidR="00000000" w:rsidRDefault="003C26CA">
      <w:pPr>
        <w:pStyle w:val="ac"/>
        <w:rPr>
          <w:rtl/>
        </w:rPr>
      </w:pPr>
      <w:r>
        <w:rPr>
          <w:rFonts w:hint="eastAsia"/>
          <w:rtl/>
        </w:rPr>
        <w:t>גלעד</w:t>
      </w:r>
      <w:r>
        <w:rPr>
          <w:rtl/>
        </w:rPr>
        <w:t xml:space="preserve"> ארדן (הליכוד):</w:t>
      </w:r>
    </w:p>
    <w:p w14:paraId="50637EB6" w14:textId="77777777" w:rsidR="00000000" w:rsidRDefault="003C26CA">
      <w:pPr>
        <w:pStyle w:val="a"/>
        <w:rPr>
          <w:rFonts w:hint="cs"/>
          <w:rtl/>
        </w:rPr>
      </w:pPr>
    </w:p>
    <w:p w14:paraId="1400F219" w14:textId="77777777" w:rsidR="00000000" w:rsidRDefault="003C26CA">
      <w:pPr>
        <w:pStyle w:val="a"/>
        <w:rPr>
          <w:rFonts w:hint="cs"/>
          <w:rtl/>
        </w:rPr>
      </w:pPr>
      <w:r>
        <w:rPr>
          <w:rFonts w:hint="cs"/>
          <w:rtl/>
        </w:rPr>
        <w:t>ולהסביר עוד שאנחנו רודפים אותה. זאת הדמוקרטיה.</w:t>
      </w:r>
    </w:p>
    <w:p w14:paraId="035464BB" w14:textId="77777777" w:rsidR="00000000" w:rsidRDefault="003C26CA">
      <w:pPr>
        <w:pStyle w:val="a"/>
        <w:ind w:firstLine="0"/>
        <w:rPr>
          <w:rFonts w:hint="cs"/>
          <w:rtl/>
        </w:rPr>
      </w:pPr>
    </w:p>
    <w:p w14:paraId="57A8FD86" w14:textId="77777777" w:rsidR="00000000" w:rsidRDefault="003C26CA">
      <w:pPr>
        <w:pStyle w:val="SpeakerCon"/>
        <w:rPr>
          <w:rtl/>
        </w:rPr>
      </w:pPr>
      <w:bookmarkStart w:id="451" w:name="FS000000560T11_06_2003_18_57_30C"/>
      <w:bookmarkEnd w:id="451"/>
      <w:r>
        <w:rPr>
          <w:rtl/>
        </w:rPr>
        <w:t>אחמד טיבי (חד"ש-תע"ל):</w:t>
      </w:r>
    </w:p>
    <w:p w14:paraId="0912E23D" w14:textId="77777777" w:rsidR="00000000" w:rsidRDefault="003C26CA">
      <w:pPr>
        <w:pStyle w:val="a"/>
        <w:rPr>
          <w:rtl/>
        </w:rPr>
      </w:pPr>
    </w:p>
    <w:p w14:paraId="347DFF80" w14:textId="77777777" w:rsidR="00000000" w:rsidRDefault="003C26CA">
      <w:pPr>
        <w:pStyle w:val="a"/>
        <w:rPr>
          <w:rFonts w:hint="cs"/>
          <w:rtl/>
        </w:rPr>
      </w:pPr>
      <w:r>
        <w:rPr>
          <w:rFonts w:hint="cs"/>
          <w:rtl/>
        </w:rPr>
        <w:t xml:space="preserve">עזוב, עזוב. אין דמוקרטיה שמוציאה מחוץ לחוק אוכלוסייה. תשמע,  במשך שנתיים </w:t>
      </w:r>
      <w:r>
        <w:rPr>
          <w:rtl/>
        </w:rPr>
        <w:t>–</w:t>
      </w:r>
      <w:r>
        <w:rPr>
          <w:rFonts w:hint="cs"/>
          <w:rtl/>
        </w:rPr>
        <w:t xml:space="preserve"> ואתה לא היית בקדנציה הקודמת </w:t>
      </w:r>
      <w:r>
        <w:rPr>
          <w:rtl/>
        </w:rPr>
        <w:t>–</w:t>
      </w:r>
      <w:r>
        <w:rPr>
          <w:rFonts w:hint="cs"/>
          <w:rtl/>
        </w:rPr>
        <w:t xml:space="preserve"> ה=</w:t>
      </w:r>
      <w:r>
        <w:rPr>
          <w:rFonts w:hint="cs"/>
        </w:rPr>
        <w:t>TICKET</w:t>
      </w:r>
      <w:r>
        <w:rPr>
          <w:rFonts w:hint="cs"/>
          <w:rtl/>
        </w:rPr>
        <w:t xml:space="preserve"> המנצח בימין היה להתגולל על חברי הכנ</w:t>
      </w:r>
      <w:r>
        <w:rPr>
          <w:rFonts w:hint="cs"/>
          <w:rtl/>
        </w:rPr>
        <w:t>סת הערבים ועל הציבור הערבי בכלל. נכון, היה עימות קשה בין יהודים לערבים. היה עימות קשה. היו הפגנות. אבל תראה מה התוצאה של ההפגנות. אנשים נהרגו.</w:t>
      </w:r>
    </w:p>
    <w:p w14:paraId="60BF93F6" w14:textId="77777777" w:rsidR="00000000" w:rsidRDefault="003C26CA">
      <w:pPr>
        <w:pStyle w:val="a"/>
        <w:rPr>
          <w:rFonts w:hint="cs"/>
          <w:rtl/>
        </w:rPr>
      </w:pPr>
    </w:p>
    <w:p w14:paraId="309C22A1" w14:textId="77777777" w:rsidR="00000000" w:rsidRDefault="003C26CA">
      <w:pPr>
        <w:pStyle w:val="a"/>
        <w:rPr>
          <w:rFonts w:hint="cs"/>
          <w:rtl/>
        </w:rPr>
      </w:pPr>
      <w:r>
        <w:rPr>
          <w:rFonts w:hint="cs"/>
          <w:rtl/>
        </w:rPr>
        <w:t>על כן, ניסיון ה"עליהום" הזה, על הנהגת התנועה האסלאמית והעומד בראשה - - -</w:t>
      </w:r>
    </w:p>
    <w:p w14:paraId="70E9414B" w14:textId="77777777" w:rsidR="00000000" w:rsidRDefault="003C26CA">
      <w:pPr>
        <w:pStyle w:val="a"/>
        <w:ind w:firstLine="0"/>
        <w:rPr>
          <w:rFonts w:hint="cs"/>
          <w:rtl/>
        </w:rPr>
      </w:pPr>
    </w:p>
    <w:p w14:paraId="3F7ACD09" w14:textId="77777777" w:rsidR="00000000" w:rsidRDefault="003C26CA">
      <w:pPr>
        <w:pStyle w:val="ac"/>
        <w:rPr>
          <w:rtl/>
        </w:rPr>
      </w:pPr>
      <w:r>
        <w:rPr>
          <w:rFonts w:hint="eastAsia"/>
          <w:rtl/>
        </w:rPr>
        <w:t>גלעד</w:t>
      </w:r>
      <w:r>
        <w:rPr>
          <w:rtl/>
        </w:rPr>
        <w:t xml:space="preserve"> ארדן (הליכוד):</w:t>
      </w:r>
    </w:p>
    <w:p w14:paraId="6518B699" w14:textId="77777777" w:rsidR="00000000" w:rsidRDefault="003C26CA">
      <w:pPr>
        <w:pStyle w:val="a"/>
        <w:rPr>
          <w:rFonts w:hint="cs"/>
          <w:rtl/>
        </w:rPr>
      </w:pPr>
    </w:p>
    <w:p w14:paraId="0021EDBE" w14:textId="77777777" w:rsidR="00000000" w:rsidRDefault="003C26CA">
      <w:pPr>
        <w:pStyle w:val="a"/>
        <w:rPr>
          <w:rFonts w:hint="cs"/>
          <w:rtl/>
        </w:rPr>
      </w:pPr>
      <w:r>
        <w:rPr>
          <w:rFonts w:hint="cs"/>
          <w:rtl/>
        </w:rPr>
        <w:t>היו גם ישראלים שש</w:t>
      </w:r>
      <w:r>
        <w:rPr>
          <w:rFonts w:hint="cs"/>
          <w:rtl/>
        </w:rPr>
        <w:t>יתפו פעולה עם הערבים.</w:t>
      </w:r>
    </w:p>
    <w:p w14:paraId="30AA438D" w14:textId="77777777" w:rsidR="00000000" w:rsidRDefault="003C26CA">
      <w:pPr>
        <w:pStyle w:val="a"/>
        <w:ind w:firstLine="0"/>
        <w:rPr>
          <w:rFonts w:hint="cs"/>
          <w:rtl/>
        </w:rPr>
      </w:pPr>
    </w:p>
    <w:p w14:paraId="0EEE548A" w14:textId="77777777" w:rsidR="00000000" w:rsidRDefault="003C26CA">
      <w:pPr>
        <w:pStyle w:val="SpeakerCon"/>
        <w:rPr>
          <w:rtl/>
        </w:rPr>
      </w:pPr>
      <w:bookmarkStart w:id="452" w:name="FS000000560T11_06_2003_18_59_14C"/>
      <w:bookmarkEnd w:id="452"/>
      <w:r>
        <w:rPr>
          <w:rtl/>
        </w:rPr>
        <w:t>אחמד טיבי (חד"ש-תע"ל):</w:t>
      </w:r>
    </w:p>
    <w:p w14:paraId="682DEB9A" w14:textId="77777777" w:rsidR="00000000" w:rsidRDefault="003C26CA">
      <w:pPr>
        <w:pStyle w:val="a"/>
        <w:rPr>
          <w:rtl/>
        </w:rPr>
      </w:pPr>
    </w:p>
    <w:p w14:paraId="44B458FF" w14:textId="77777777" w:rsidR="00000000" w:rsidRDefault="003C26CA">
      <w:pPr>
        <w:pStyle w:val="a"/>
        <w:rPr>
          <w:rFonts w:hint="cs"/>
          <w:rtl/>
        </w:rPr>
      </w:pPr>
      <w:r>
        <w:rPr>
          <w:rFonts w:hint="cs"/>
          <w:rtl/>
        </w:rPr>
        <w:t>יש בתי-משפט. אלה אנשים שלא רק שאנחנו לא מסכימים עם מה שהם עושים, אלא אנחנו פונים אל כל האזרחים הערבים, אגב לכל אזרח, שישמרו על החוק וילכו אך ורק לפי החוק גם כשהחוק מקפח אותנו; גם כשהחוק מקפח אותנו. הדרכים האלה</w:t>
      </w:r>
      <w:r>
        <w:rPr>
          <w:rFonts w:hint="cs"/>
          <w:rtl/>
        </w:rPr>
        <w:t xml:space="preserve"> הן לא הדרכים שלנו. </w:t>
      </w:r>
    </w:p>
    <w:p w14:paraId="55C7179C" w14:textId="77777777" w:rsidR="00000000" w:rsidRDefault="003C26CA">
      <w:pPr>
        <w:pStyle w:val="a"/>
        <w:rPr>
          <w:rFonts w:hint="cs"/>
          <w:rtl/>
        </w:rPr>
      </w:pPr>
    </w:p>
    <w:p w14:paraId="51E1A7DE" w14:textId="77777777" w:rsidR="00000000" w:rsidRDefault="003C26CA">
      <w:pPr>
        <w:pStyle w:val="a"/>
        <w:rPr>
          <w:rFonts w:hint="cs"/>
          <w:rtl/>
        </w:rPr>
      </w:pPr>
      <w:r>
        <w:rPr>
          <w:rFonts w:hint="cs"/>
          <w:rtl/>
        </w:rPr>
        <w:t>אתה יודע, המיעוט הערבי בישראל במשך 50 שנה הוא מיעוט דה-לוקס מבחינתך, דה-לוקס, בניגוד לכל התיאוריות של כל הסוציולוגים, בעיקר בכל מה שקשור לסוציולוגיה פוליטית. ההתנהגות של המיעוט היא מעל ומעבר למצופה מהתנהגות תחת עימות.</w:t>
      </w:r>
    </w:p>
    <w:p w14:paraId="58F1D493" w14:textId="77777777" w:rsidR="00000000" w:rsidRDefault="003C26CA">
      <w:pPr>
        <w:pStyle w:val="a"/>
        <w:ind w:firstLine="0"/>
        <w:rPr>
          <w:rFonts w:hint="cs"/>
          <w:rtl/>
        </w:rPr>
      </w:pPr>
    </w:p>
    <w:p w14:paraId="5074FEF1" w14:textId="77777777" w:rsidR="00000000" w:rsidRDefault="003C26CA">
      <w:pPr>
        <w:pStyle w:val="ac"/>
        <w:rPr>
          <w:rtl/>
        </w:rPr>
      </w:pPr>
      <w:r>
        <w:rPr>
          <w:rFonts w:hint="eastAsia"/>
          <w:rtl/>
        </w:rPr>
        <w:t>גלעד</w:t>
      </w:r>
      <w:r>
        <w:rPr>
          <w:rtl/>
        </w:rPr>
        <w:t xml:space="preserve"> ארדן (הליכ</w:t>
      </w:r>
      <w:r>
        <w:rPr>
          <w:rtl/>
        </w:rPr>
        <w:t>וד):</w:t>
      </w:r>
    </w:p>
    <w:p w14:paraId="336540D6" w14:textId="77777777" w:rsidR="00000000" w:rsidRDefault="003C26CA">
      <w:pPr>
        <w:pStyle w:val="a"/>
        <w:rPr>
          <w:rFonts w:hint="cs"/>
          <w:rtl/>
        </w:rPr>
      </w:pPr>
    </w:p>
    <w:p w14:paraId="4E75310D" w14:textId="77777777" w:rsidR="00000000" w:rsidRDefault="003C26CA">
      <w:pPr>
        <w:pStyle w:val="a"/>
        <w:rPr>
          <w:rFonts w:hint="cs"/>
          <w:rtl/>
        </w:rPr>
      </w:pPr>
      <w:r>
        <w:rPr>
          <w:rFonts w:hint="cs"/>
          <w:rtl/>
        </w:rPr>
        <w:t>איפה יהיו לך תנאים כאלה בארצות ערב? אתם הולכים על הגבול.</w:t>
      </w:r>
    </w:p>
    <w:p w14:paraId="00E79B5D" w14:textId="77777777" w:rsidR="00000000" w:rsidRDefault="003C26CA">
      <w:pPr>
        <w:pStyle w:val="a"/>
        <w:ind w:firstLine="0"/>
        <w:rPr>
          <w:rFonts w:hint="cs"/>
          <w:rtl/>
        </w:rPr>
      </w:pPr>
    </w:p>
    <w:p w14:paraId="503FF7E1" w14:textId="77777777" w:rsidR="00000000" w:rsidRDefault="003C26CA">
      <w:pPr>
        <w:pStyle w:val="SpeakerCon"/>
        <w:rPr>
          <w:rtl/>
        </w:rPr>
      </w:pPr>
      <w:bookmarkStart w:id="453" w:name="FS000000560T11_06_2003_19_00_49C"/>
      <w:bookmarkEnd w:id="453"/>
      <w:r>
        <w:rPr>
          <w:rtl/>
        </w:rPr>
        <w:t>אחמד טיבי (חד"ש-תע"ל):</w:t>
      </w:r>
    </w:p>
    <w:p w14:paraId="41155C50" w14:textId="77777777" w:rsidR="00000000" w:rsidRDefault="003C26CA">
      <w:pPr>
        <w:pStyle w:val="a"/>
        <w:rPr>
          <w:rtl/>
        </w:rPr>
      </w:pPr>
    </w:p>
    <w:p w14:paraId="6B834BBE" w14:textId="77777777" w:rsidR="00000000" w:rsidRDefault="003C26CA">
      <w:pPr>
        <w:pStyle w:val="a"/>
        <w:rPr>
          <w:rFonts w:hint="cs"/>
          <w:rtl/>
        </w:rPr>
      </w:pPr>
      <w:r>
        <w:rPr>
          <w:rFonts w:hint="cs"/>
          <w:rtl/>
        </w:rPr>
        <w:t>לכן, יש השיטה הזאת של המקל, המקל, והמקל, והתכתיבים, והניסיון לרמוס ולבטל זכויות יסוד. תגיד לי, באיזה מקום באפריקה יש דבר שנקרא כפר לא-מוכר? אתה יודע מה זה כפר לא- מוכר?</w:t>
      </w:r>
      <w:r>
        <w:rPr>
          <w:rFonts w:hint="cs"/>
          <w:rtl/>
        </w:rPr>
        <w:t xml:space="preserve"> אתה יודע מהי התוצאה של ההכרזה הזאת של כפר לא-מוכר? ביקרת פעם בכפרים - - -</w:t>
      </w:r>
    </w:p>
    <w:p w14:paraId="26FD9A55" w14:textId="77777777" w:rsidR="00000000" w:rsidRDefault="003C26CA">
      <w:pPr>
        <w:pStyle w:val="a"/>
        <w:ind w:firstLine="0"/>
        <w:rPr>
          <w:rFonts w:hint="cs"/>
          <w:rtl/>
        </w:rPr>
      </w:pPr>
    </w:p>
    <w:p w14:paraId="6A166E57" w14:textId="77777777" w:rsidR="00000000" w:rsidRDefault="003C26CA">
      <w:pPr>
        <w:pStyle w:val="ac"/>
        <w:rPr>
          <w:rtl/>
        </w:rPr>
      </w:pPr>
      <w:r>
        <w:rPr>
          <w:rFonts w:hint="eastAsia"/>
          <w:rtl/>
        </w:rPr>
        <w:t>גלעד</w:t>
      </w:r>
      <w:r>
        <w:rPr>
          <w:rtl/>
        </w:rPr>
        <w:t xml:space="preserve"> ארדן (הליכוד):</w:t>
      </w:r>
    </w:p>
    <w:p w14:paraId="7993FA09" w14:textId="77777777" w:rsidR="00000000" w:rsidRDefault="003C26CA">
      <w:pPr>
        <w:pStyle w:val="a"/>
        <w:rPr>
          <w:rFonts w:hint="cs"/>
          <w:rtl/>
        </w:rPr>
      </w:pPr>
    </w:p>
    <w:p w14:paraId="3CEC23D4" w14:textId="77777777" w:rsidR="00000000" w:rsidRDefault="003C26CA">
      <w:pPr>
        <w:pStyle w:val="a"/>
        <w:rPr>
          <w:rFonts w:hint="cs"/>
          <w:rtl/>
        </w:rPr>
      </w:pPr>
      <w:r>
        <w:rPr>
          <w:rFonts w:hint="cs"/>
          <w:rtl/>
        </w:rPr>
        <w:t>הוא לא משלם אגרת רשות השידור.</w:t>
      </w:r>
    </w:p>
    <w:p w14:paraId="4A275FE5" w14:textId="77777777" w:rsidR="00000000" w:rsidRDefault="003C26CA">
      <w:pPr>
        <w:pStyle w:val="a"/>
        <w:ind w:firstLine="0"/>
        <w:rPr>
          <w:rFonts w:hint="cs"/>
          <w:rtl/>
        </w:rPr>
      </w:pPr>
    </w:p>
    <w:p w14:paraId="6396B2E6" w14:textId="77777777" w:rsidR="00000000" w:rsidRDefault="003C26CA">
      <w:pPr>
        <w:pStyle w:val="SpeakerCon"/>
        <w:rPr>
          <w:rtl/>
        </w:rPr>
      </w:pPr>
      <w:bookmarkStart w:id="454" w:name="FS000000560T11_06_2003_19_02_13C"/>
      <w:bookmarkEnd w:id="454"/>
      <w:r>
        <w:rPr>
          <w:rtl/>
        </w:rPr>
        <w:t>אחמד טיבי (חד"ש-תע"ל):</w:t>
      </w:r>
    </w:p>
    <w:p w14:paraId="275A122C" w14:textId="77777777" w:rsidR="00000000" w:rsidRDefault="003C26CA">
      <w:pPr>
        <w:pStyle w:val="a"/>
        <w:rPr>
          <w:rtl/>
        </w:rPr>
      </w:pPr>
    </w:p>
    <w:p w14:paraId="4577FC0C" w14:textId="77777777" w:rsidR="00000000" w:rsidRDefault="003C26CA">
      <w:pPr>
        <w:pStyle w:val="a"/>
        <w:rPr>
          <w:rFonts w:hint="cs"/>
          <w:rtl/>
        </w:rPr>
      </w:pPr>
      <w:r>
        <w:rPr>
          <w:rFonts w:hint="cs"/>
          <w:rtl/>
        </w:rPr>
        <w:t xml:space="preserve">ראשית, היא לא ראויה לתשלום, במיוחד בשנתיים האחרונות. היא לא ראויה לאגרה, כי אנחנו לא מקבלים תמורה תמורת </w:t>
      </w:r>
      <w:r>
        <w:rPr>
          <w:rFonts w:hint="cs"/>
          <w:rtl/>
        </w:rPr>
        <w:t xml:space="preserve">האגרה. רשות השידור מדירה את רגליהם של הערבים. מדובר בהתנהגות גזענית, שזכתה לתמיכה של ימין ושמאל, אגב, אבל זה לא הנושא. גם זה נושא לדיון, לדיון נוקב. טוב שאתה מעלה את זה. </w:t>
      </w:r>
    </w:p>
    <w:p w14:paraId="270D3EF0" w14:textId="77777777" w:rsidR="00000000" w:rsidRDefault="003C26CA">
      <w:pPr>
        <w:pStyle w:val="a"/>
        <w:ind w:firstLine="0"/>
        <w:rPr>
          <w:rFonts w:hint="cs"/>
          <w:rtl/>
        </w:rPr>
      </w:pPr>
    </w:p>
    <w:p w14:paraId="42344A37" w14:textId="77777777" w:rsidR="00000000" w:rsidRDefault="003C26CA">
      <w:pPr>
        <w:pStyle w:val="ad"/>
        <w:rPr>
          <w:rtl/>
        </w:rPr>
      </w:pPr>
      <w:r>
        <w:rPr>
          <w:rtl/>
        </w:rPr>
        <w:t>היו"ר משה כחלון:</w:t>
      </w:r>
    </w:p>
    <w:p w14:paraId="6B0FEF54" w14:textId="77777777" w:rsidR="00000000" w:rsidRDefault="003C26CA">
      <w:pPr>
        <w:pStyle w:val="a"/>
        <w:rPr>
          <w:rtl/>
        </w:rPr>
      </w:pPr>
    </w:p>
    <w:p w14:paraId="5D5D5111" w14:textId="77777777" w:rsidR="00000000" w:rsidRDefault="003C26CA">
      <w:pPr>
        <w:pStyle w:val="a"/>
        <w:rPr>
          <w:rFonts w:hint="cs"/>
          <w:rtl/>
        </w:rPr>
      </w:pPr>
      <w:r>
        <w:rPr>
          <w:rFonts w:hint="cs"/>
          <w:rtl/>
        </w:rPr>
        <w:t>אני מבקש להתחיל לסיים.</w:t>
      </w:r>
    </w:p>
    <w:p w14:paraId="5FFBD436" w14:textId="77777777" w:rsidR="00000000" w:rsidRDefault="003C26CA">
      <w:pPr>
        <w:pStyle w:val="a"/>
        <w:ind w:firstLine="0"/>
        <w:rPr>
          <w:rFonts w:hint="cs"/>
          <w:rtl/>
        </w:rPr>
      </w:pPr>
    </w:p>
    <w:p w14:paraId="5B09100E" w14:textId="77777777" w:rsidR="00000000" w:rsidRDefault="003C26CA">
      <w:pPr>
        <w:pStyle w:val="SpeakerCon"/>
        <w:rPr>
          <w:rtl/>
        </w:rPr>
      </w:pPr>
      <w:bookmarkStart w:id="455" w:name="FS000000560T11_06_2003_19_03_22C"/>
      <w:bookmarkEnd w:id="455"/>
      <w:r>
        <w:rPr>
          <w:rtl/>
        </w:rPr>
        <w:t>אחמד טיבי (חד"ש-תע"ל):</w:t>
      </w:r>
    </w:p>
    <w:p w14:paraId="05B9CD45" w14:textId="77777777" w:rsidR="00000000" w:rsidRDefault="003C26CA">
      <w:pPr>
        <w:pStyle w:val="a"/>
        <w:rPr>
          <w:rtl/>
        </w:rPr>
      </w:pPr>
    </w:p>
    <w:p w14:paraId="44047DEC" w14:textId="77777777" w:rsidR="00000000" w:rsidRDefault="003C26CA">
      <w:pPr>
        <w:pStyle w:val="a"/>
        <w:rPr>
          <w:rFonts w:hint="cs"/>
          <w:rtl/>
        </w:rPr>
      </w:pPr>
      <w:r>
        <w:rPr>
          <w:rFonts w:hint="cs"/>
          <w:rtl/>
        </w:rPr>
        <w:t>או.קיי., כפר לא-מו</w:t>
      </w:r>
      <w:r>
        <w:rPr>
          <w:rFonts w:hint="cs"/>
          <w:rtl/>
        </w:rPr>
        <w:t>כר זה כפר שלא נותנים לו שירותים חיוניים, כמו טיפת-חלב, שירותי בריאות, בית-ספר, כבישים, תשתית. אתה יודע מה? אני מוכן שייתנו לכפרים הלא-מוכרים 30% מהתנאים שיש להתנחלות תפוח, רק 30% בשלב ראשון.</w:t>
      </w:r>
    </w:p>
    <w:p w14:paraId="7B5FA6DD" w14:textId="77777777" w:rsidR="00000000" w:rsidRDefault="003C26CA">
      <w:pPr>
        <w:pStyle w:val="a"/>
        <w:ind w:firstLine="0"/>
        <w:rPr>
          <w:rFonts w:hint="cs"/>
          <w:rtl/>
        </w:rPr>
      </w:pPr>
    </w:p>
    <w:p w14:paraId="1F916E37" w14:textId="77777777" w:rsidR="00000000" w:rsidRDefault="003C26CA">
      <w:pPr>
        <w:pStyle w:val="ac"/>
        <w:rPr>
          <w:rtl/>
        </w:rPr>
      </w:pPr>
      <w:r>
        <w:rPr>
          <w:rFonts w:hint="eastAsia"/>
          <w:rtl/>
        </w:rPr>
        <w:t>גלעד</w:t>
      </w:r>
      <w:r>
        <w:rPr>
          <w:rtl/>
        </w:rPr>
        <w:t xml:space="preserve"> ארדן (הליכוד):</w:t>
      </w:r>
    </w:p>
    <w:p w14:paraId="293DE642" w14:textId="77777777" w:rsidR="00000000" w:rsidRDefault="003C26CA">
      <w:pPr>
        <w:pStyle w:val="a"/>
        <w:rPr>
          <w:rFonts w:hint="cs"/>
          <w:rtl/>
        </w:rPr>
      </w:pPr>
    </w:p>
    <w:p w14:paraId="46B7473F" w14:textId="77777777" w:rsidR="00000000" w:rsidRDefault="003C26CA">
      <w:pPr>
        <w:pStyle w:val="a"/>
        <w:rPr>
          <w:rFonts w:hint="cs"/>
          <w:rtl/>
        </w:rPr>
      </w:pPr>
      <w:r>
        <w:rPr>
          <w:rFonts w:hint="cs"/>
          <w:rtl/>
        </w:rPr>
        <w:t>תעשו בגיל 18-21 שירות לאומי ותקבלו הכרה.</w:t>
      </w:r>
    </w:p>
    <w:p w14:paraId="00350A7E" w14:textId="77777777" w:rsidR="00000000" w:rsidRDefault="003C26CA">
      <w:pPr>
        <w:pStyle w:val="a"/>
        <w:ind w:firstLine="0"/>
        <w:rPr>
          <w:rtl/>
        </w:rPr>
      </w:pPr>
    </w:p>
    <w:p w14:paraId="0DE025A5" w14:textId="77777777" w:rsidR="00000000" w:rsidRDefault="003C26CA">
      <w:pPr>
        <w:pStyle w:val="a"/>
        <w:ind w:firstLine="0"/>
        <w:rPr>
          <w:rFonts w:hint="cs"/>
          <w:rtl/>
        </w:rPr>
      </w:pPr>
    </w:p>
    <w:p w14:paraId="6B10E250" w14:textId="77777777" w:rsidR="00000000" w:rsidRDefault="003C26CA">
      <w:pPr>
        <w:pStyle w:val="SpeakerCon"/>
        <w:rPr>
          <w:rtl/>
        </w:rPr>
      </w:pPr>
      <w:bookmarkStart w:id="456" w:name="FS000000560T11_06_2003_19_04_17C"/>
      <w:bookmarkEnd w:id="456"/>
      <w:r>
        <w:rPr>
          <w:rtl/>
        </w:rPr>
        <w:t>אחמד טיבי (חד"ש-תע"ל):</w:t>
      </w:r>
    </w:p>
    <w:p w14:paraId="01C70831" w14:textId="77777777" w:rsidR="00000000" w:rsidRDefault="003C26CA">
      <w:pPr>
        <w:pStyle w:val="a"/>
        <w:rPr>
          <w:rtl/>
        </w:rPr>
      </w:pPr>
    </w:p>
    <w:p w14:paraId="4B91DF7F" w14:textId="77777777" w:rsidR="00000000" w:rsidRDefault="003C26CA">
      <w:pPr>
        <w:pStyle w:val="a"/>
        <w:rPr>
          <w:rFonts w:hint="cs"/>
          <w:rtl/>
        </w:rPr>
      </w:pPr>
      <w:r>
        <w:rPr>
          <w:rFonts w:hint="cs"/>
          <w:rtl/>
        </w:rPr>
        <w:t>אגב, זה ארגומנט חלש במקרה הזה, כי יש חיילים בדואים שם, ואתם רומסים גם אותם. גם אותם. כך שהארגומנט הזה של שירות צבאי, שלא אנחנו ולא אתם מעוניינים בו, הוא ארגומנט נבוב. הוא לא לעניין. הם עושים מעבר למה שאתה מבקש.</w:t>
      </w:r>
    </w:p>
    <w:p w14:paraId="3637DE9C" w14:textId="77777777" w:rsidR="00000000" w:rsidRDefault="003C26CA">
      <w:pPr>
        <w:pStyle w:val="a"/>
        <w:ind w:firstLine="0"/>
        <w:rPr>
          <w:rFonts w:hint="cs"/>
          <w:rtl/>
        </w:rPr>
      </w:pPr>
    </w:p>
    <w:p w14:paraId="1863DE7E" w14:textId="77777777" w:rsidR="00000000" w:rsidRDefault="003C26CA">
      <w:pPr>
        <w:pStyle w:val="ac"/>
        <w:rPr>
          <w:rtl/>
        </w:rPr>
      </w:pPr>
      <w:r>
        <w:rPr>
          <w:rFonts w:hint="eastAsia"/>
          <w:rtl/>
        </w:rPr>
        <w:t>גלעד</w:t>
      </w:r>
      <w:r>
        <w:rPr>
          <w:rtl/>
        </w:rPr>
        <w:t xml:space="preserve"> ארדן (הליכוד):</w:t>
      </w:r>
    </w:p>
    <w:p w14:paraId="4A5B36C1" w14:textId="77777777" w:rsidR="00000000" w:rsidRDefault="003C26CA">
      <w:pPr>
        <w:pStyle w:val="a"/>
        <w:rPr>
          <w:rFonts w:hint="cs"/>
          <w:rtl/>
        </w:rPr>
      </w:pPr>
    </w:p>
    <w:p w14:paraId="28505FAF" w14:textId="77777777" w:rsidR="00000000" w:rsidRDefault="003C26CA">
      <w:pPr>
        <w:pStyle w:val="a"/>
        <w:rPr>
          <w:rFonts w:hint="cs"/>
          <w:rtl/>
        </w:rPr>
      </w:pPr>
      <w:r>
        <w:rPr>
          <w:rFonts w:hint="cs"/>
          <w:rtl/>
        </w:rPr>
        <w:t>לא אמרתי שירות צבאי.</w:t>
      </w:r>
    </w:p>
    <w:p w14:paraId="2E7380AF" w14:textId="77777777" w:rsidR="00000000" w:rsidRDefault="003C26CA">
      <w:pPr>
        <w:pStyle w:val="a"/>
        <w:ind w:firstLine="0"/>
        <w:rPr>
          <w:rFonts w:hint="cs"/>
          <w:rtl/>
        </w:rPr>
      </w:pPr>
    </w:p>
    <w:p w14:paraId="201C97B0" w14:textId="77777777" w:rsidR="00000000" w:rsidRDefault="003C26CA">
      <w:pPr>
        <w:pStyle w:val="SpeakerCon"/>
        <w:rPr>
          <w:rtl/>
        </w:rPr>
      </w:pPr>
      <w:bookmarkStart w:id="457" w:name="FS000000560T11_06_2003_19_05_17C"/>
      <w:bookmarkEnd w:id="457"/>
      <w:r>
        <w:rPr>
          <w:rtl/>
        </w:rPr>
        <w:t>אחמד טיבי (חד"ש-תע"ל):</w:t>
      </w:r>
    </w:p>
    <w:p w14:paraId="03F3F3D0" w14:textId="77777777" w:rsidR="00000000" w:rsidRDefault="003C26CA">
      <w:pPr>
        <w:pStyle w:val="a"/>
        <w:rPr>
          <w:rtl/>
        </w:rPr>
      </w:pPr>
    </w:p>
    <w:p w14:paraId="40DD20DE" w14:textId="77777777" w:rsidR="00000000" w:rsidRDefault="003C26CA">
      <w:pPr>
        <w:pStyle w:val="a"/>
        <w:rPr>
          <w:rFonts w:hint="cs"/>
          <w:rtl/>
        </w:rPr>
      </w:pPr>
      <w:r>
        <w:rPr>
          <w:rFonts w:hint="cs"/>
          <w:rtl/>
        </w:rPr>
        <w:t>חלקם עושים מעבר למה שאתה מבקש. אגב, הכפרים הדרוזיים מקבלים את הזכויות? יש שוויון בין כפרים דרוזיים לכפרים יהודיים?</w:t>
      </w:r>
    </w:p>
    <w:p w14:paraId="7E42C83A" w14:textId="77777777" w:rsidR="00000000" w:rsidRDefault="003C26CA">
      <w:pPr>
        <w:pStyle w:val="a"/>
        <w:ind w:firstLine="0"/>
        <w:rPr>
          <w:rFonts w:hint="cs"/>
          <w:rtl/>
        </w:rPr>
      </w:pPr>
    </w:p>
    <w:p w14:paraId="63084245" w14:textId="77777777" w:rsidR="00000000" w:rsidRDefault="003C26CA">
      <w:pPr>
        <w:pStyle w:val="ad"/>
        <w:rPr>
          <w:rtl/>
        </w:rPr>
      </w:pPr>
      <w:r>
        <w:rPr>
          <w:rtl/>
        </w:rPr>
        <w:t>היו"ר משה כחלון:</w:t>
      </w:r>
    </w:p>
    <w:p w14:paraId="4EE32BCE" w14:textId="77777777" w:rsidR="00000000" w:rsidRDefault="003C26CA">
      <w:pPr>
        <w:pStyle w:val="a"/>
        <w:rPr>
          <w:rtl/>
        </w:rPr>
      </w:pPr>
    </w:p>
    <w:p w14:paraId="7C145666" w14:textId="77777777" w:rsidR="00000000" w:rsidRDefault="003C26CA">
      <w:pPr>
        <w:pStyle w:val="a"/>
        <w:rPr>
          <w:rFonts w:hint="cs"/>
          <w:rtl/>
        </w:rPr>
      </w:pPr>
      <w:r>
        <w:rPr>
          <w:rFonts w:hint="cs"/>
          <w:rtl/>
        </w:rPr>
        <w:t>חבר הכנסת טיבי, האם אתה רוצה לפתור את כל הבעיות עכשיו? בוא נסיים, בבקשה.</w:t>
      </w:r>
    </w:p>
    <w:p w14:paraId="33437BB8" w14:textId="77777777" w:rsidR="00000000" w:rsidRDefault="003C26CA">
      <w:pPr>
        <w:pStyle w:val="a"/>
        <w:ind w:firstLine="0"/>
        <w:rPr>
          <w:rFonts w:hint="cs"/>
          <w:rtl/>
        </w:rPr>
      </w:pPr>
    </w:p>
    <w:p w14:paraId="3EEE14A4" w14:textId="77777777" w:rsidR="00000000" w:rsidRDefault="003C26CA">
      <w:pPr>
        <w:pStyle w:val="SpeakerCon"/>
        <w:rPr>
          <w:rtl/>
        </w:rPr>
      </w:pPr>
      <w:bookmarkStart w:id="458" w:name="FS000000560T11_06_2003_19_05_51C"/>
      <w:bookmarkEnd w:id="458"/>
      <w:r>
        <w:rPr>
          <w:rtl/>
        </w:rPr>
        <w:t>א</w:t>
      </w:r>
      <w:r>
        <w:rPr>
          <w:rtl/>
        </w:rPr>
        <w:t>חמד טיבי (חד"ש-תע"ל):</w:t>
      </w:r>
    </w:p>
    <w:p w14:paraId="4E9AA667" w14:textId="77777777" w:rsidR="00000000" w:rsidRDefault="003C26CA">
      <w:pPr>
        <w:pStyle w:val="a"/>
        <w:rPr>
          <w:rtl/>
        </w:rPr>
      </w:pPr>
    </w:p>
    <w:p w14:paraId="1DEE9A8E" w14:textId="77777777" w:rsidR="00000000" w:rsidRDefault="003C26CA">
      <w:pPr>
        <w:pStyle w:val="a"/>
        <w:rPr>
          <w:rFonts w:hint="cs"/>
          <w:rtl/>
        </w:rPr>
      </w:pPr>
      <w:r>
        <w:rPr>
          <w:rFonts w:hint="cs"/>
          <w:rtl/>
        </w:rPr>
        <w:t>נכון. האי-שוויון הוא רוחבי, אופקי ועמודי, מה שאתה רוצה.</w:t>
      </w:r>
    </w:p>
    <w:p w14:paraId="65AC0AF5" w14:textId="77777777" w:rsidR="00000000" w:rsidRDefault="003C26CA">
      <w:pPr>
        <w:pStyle w:val="a"/>
        <w:ind w:firstLine="0"/>
        <w:rPr>
          <w:rFonts w:hint="cs"/>
          <w:rtl/>
        </w:rPr>
      </w:pPr>
    </w:p>
    <w:p w14:paraId="142D3CE3" w14:textId="77777777" w:rsidR="00000000" w:rsidRDefault="003C26CA">
      <w:pPr>
        <w:pStyle w:val="ad"/>
        <w:rPr>
          <w:rtl/>
        </w:rPr>
      </w:pPr>
      <w:bookmarkStart w:id="459" w:name="FS000000560T11_06_2003_19_06_01C"/>
      <w:bookmarkEnd w:id="459"/>
      <w:r>
        <w:rPr>
          <w:rFonts w:hint="eastAsia"/>
          <w:rtl/>
        </w:rPr>
        <w:t>היו</w:t>
      </w:r>
      <w:r>
        <w:rPr>
          <w:rtl/>
        </w:rPr>
        <w:t>"ר משה כחלון:</w:t>
      </w:r>
    </w:p>
    <w:p w14:paraId="268588D0" w14:textId="77777777" w:rsidR="00000000" w:rsidRDefault="003C26CA">
      <w:pPr>
        <w:pStyle w:val="a"/>
        <w:rPr>
          <w:rFonts w:hint="cs"/>
          <w:rtl/>
        </w:rPr>
      </w:pPr>
    </w:p>
    <w:p w14:paraId="6BDE5DD0" w14:textId="77777777" w:rsidR="00000000" w:rsidRDefault="003C26CA">
      <w:pPr>
        <w:pStyle w:val="a"/>
        <w:rPr>
          <w:rFonts w:hint="cs"/>
          <w:rtl/>
        </w:rPr>
      </w:pPr>
      <w:r>
        <w:rPr>
          <w:rFonts w:hint="cs"/>
          <w:rtl/>
        </w:rPr>
        <w:t>בבקשה, אני מבקש שתסיים.</w:t>
      </w:r>
    </w:p>
    <w:p w14:paraId="4CC1F4FD" w14:textId="77777777" w:rsidR="00000000" w:rsidRDefault="003C26CA">
      <w:pPr>
        <w:pStyle w:val="a"/>
        <w:ind w:firstLine="0"/>
        <w:rPr>
          <w:rFonts w:hint="cs"/>
          <w:rtl/>
        </w:rPr>
      </w:pPr>
    </w:p>
    <w:p w14:paraId="47E074A3" w14:textId="77777777" w:rsidR="00000000" w:rsidRDefault="003C26CA">
      <w:pPr>
        <w:pStyle w:val="SpeakerCon"/>
        <w:rPr>
          <w:rtl/>
        </w:rPr>
      </w:pPr>
      <w:bookmarkStart w:id="460" w:name="FS000000560T11_06_2003_19_07_50C"/>
      <w:bookmarkEnd w:id="460"/>
      <w:r>
        <w:rPr>
          <w:rtl/>
        </w:rPr>
        <w:t>אחמד טיבי (חד"ש-תע"ל):</w:t>
      </w:r>
    </w:p>
    <w:p w14:paraId="08E76C2E" w14:textId="77777777" w:rsidR="00000000" w:rsidRDefault="003C26CA">
      <w:pPr>
        <w:pStyle w:val="a"/>
        <w:rPr>
          <w:rtl/>
        </w:rPr>
      </w:pPr>
    </w:p>
    <w:p w14:paraId="312DE7D2" w14:textId="77777777" w:rsidR="00000000" w:rsidRDefault="003C26CA">
      <w:pPr>
        <w:pStyle w:val="a"/>
        <w:rPr>
          <w:rFonts w:hint="cs"/>
          <w:rtl/>
        </w:rPr>
      </w:pPr>
      <w:r>
        <w:rPr>
          <w:rFonts w:hint="cs"/>
          <w:rtl/>
        </w:rPr>
        <w:t>על כן, אדוני היושב-ראש, אני חושב שהססמאות לא יספיקו כדי לפתור את הבעיות. אני אומנם לא רוצה להזכיר את האי-שווי</w:t>
      </w:r>
      <w:r>
        <w:rPr>
          <w:rFonts w:hint="cs"/>
          <w:rtl/>
        </w:rPr>
        <w:t xml:space="preserve">ון הכלכלי, את תוכנית 4 המיליארדים, שהיא לעג לרש, אבל גם היא לא מתקיימת. </w:t>
      </w:r>
    </w:p>
    <w:p w14:paraId="4923253A" w14:textId="77777777" w:rsidR="00000000" w:rsidRDefault="003C26CA">
      <w:pPr>
        <w:pStyle w:val="a"/>
        <w:rPr>
          <w:rFonts w:hint="cs"/>
          <w:rtl/>
        </w:rPr>
      </w:pPr>
    </w:p>
    <w:p w14:paraId="6457F5EA" w14:textId="77777777" w:rsidR="00000000" w:rsidRDefault="003C26CA">
      <w:pPr>
        <w:pStyle w:val="a"/>
        <w:rPr>
          <w:rFonts w:hint="cs"/>
          <w:rtl/>
        </w:rPr>
      </w:pPr>
      <w:r>
        <w:rPr>
          <w:rFonts w:hint="cs"/>
          <w:rtl/>
        </w:rPr>
        <w:t>אם כבר דיברנו על גורמים באכיפה, בתי-המשפט והפרקליטות, אסיים בציטוט מעבודתו של פרופסור רטנר מאוניברסיטת חיפה. הוא השווה 100,000 תיקים אזרחיים - לא עבירות ביטחוניות, השר עזרא - במשך שנ</w:t>
      </w:r>
      <w:r>
        <w:rPr>
          <w:rFonts w:hint="cs"/>
          <w:rtl/>
        </w:rPr>
        <w:t>ים, בבתי-המשפט המחוזיים ובבתי-משפט השלום. הוא השווה בין יהודים לערבים. אני מדבר על אותו אדם שמגיע אל שופט, על אותה עבירה, נגיד עבירות רכוש. התברר שגזר-הדין קשה יותר ב=32% לערבי מאשר ליהודי.</w:t>
      </w:r>
    </w:p>
    <w:p w14:paraId="1D81F5AA" w14:textId="77777777" w:rsidR="00000000" w:rsidRDefault="003C26CA">
      <w:pPr>
        <w:pStyle w:val="a"/>
        <w:ind w:firstLine="0"/>
        <w:rPr>
          <w:rFonts w:hint="cs"/>
          <w:rtl/>
        </w:rPr>
      </w:pPr>
    </w:p>
    <w:p w14:paraId="1DBA4491" w14:textId="77777777" w:rsidR="00000000" w:rsidRDefault="003C26CA">
      <w:pPr>
        <w:pStyle w:val="ad"/>
        <w:rPr>
          <w:rtl/>
        </w:rPr>
      </w:pPr>
      <w:r>
        <w:rPr>
          <w:rtl/>
        </w:rPr>
        <w:t>היו"ר משה כחלון:</w:t>
      </w:r>
    </w:p>
    <w:p w14:paraId="0DE51EEF" w14:textId="77777777" w:rsidR="00000000" w:rsidRDefault="003C26CA">
      <w:pPr>
        <w:pStyle w:val="a"/>
        <w:rPr>
          <w:rtl/>
        </w:rPr>
      </w:pPr>
    </w:p>
    <w:p w14:paraId="29E06967" w14:textId="77777777" w:rsidR="00000000" w:rsidRDefault="003C26CA">
      <w:pPr>
        <w:pStyle w:val="a"/>
        <w:rPr>
          <w:rFonts w:hint="cs"/>
          <w:rtl/>
        </w:rPr>
      </w:pPr>
      <w:r>
        <w:rPr>
          <w:rFonts w:hint="cs"/>
          <w:rtl/>
        </w:rPr>
        <w:t>תודה רבה. אני ממש מבקש.</w:t>
      </w:r>
    </w:p>
    <w:p w14:paraId="21385F33" w14:textId="77777777" w:rsidR="00000000" w:rsidRDefault="003C26CA">
      <w:pPr>
        <w:pStyle w:val="a"/>
        <w:ind w:firstLine="0"/>
        <w:rPr>
          <w:rFonts w:hint="cs"/>
          <w:rtl/>
        </w:rPr>
      </w:pPr>
    </w:p>
    <w:p w14:paraId="0AA8E5A5" w14:textId="77777777" w:rsidR="00000000" w:rsidRDefault="003C26CA">
      <w:pPr>
        <w:pStyle w:val="SpeakerCon"/>
        <w:rPr>
          <w:rtl/>
        </w:rPr>
      </w:pPr>
      <w:bookmarkStart w:id="461" w:name="FS000000560T11_06_2003_19_10_32C"/>
      <w:bookmarkEnd w:id="461"/>
      <w:r>
        <w:rPr>
          <w:rtl/>
        </w:rPr>
        <w:t>אחמד טיבי (חד"ש-תע"ל):</w:t>
      </w:r>
    </w:p>
    <w:p w14:paraId="0C7EB4AD" w14:textId="77777777" w:rsidR="00000000" w:rsidRDefault="003C26CA">
      <w:pPr>
        <w:pStyle w:val="a"/>
        <w:rPr>
          <w:rtl/>
        </w:rPr>
      </w:pPr>
    </w:p>
    <w:p w14:paraId="73E5FA21" w14:textId="77777777" w:rsidR="00000000" w:rsidRDefault="003C26CA">
      <w:pPr>
        <w:pStyle w:val="a"/>
        <w:rPr>
          <w:rFonts w:hint="cs"/>
          <w:rtl/>
        </w:rPr>
      </w:pPr>
      <w:r>
        <w:rPr>
          <w:rFonts w:hint="cs"/>
          <w:rtl/>
        </w:rPr>
        <w:t>אני מסיים. כדאי לסבר את האוזן גם בנתונים האלה.</w:t>
      </w:r>
    </w:p>
    <w:p w14:paraId="58B9C769" w14:textId="77777777" w:rsidR="00000000" w:rsidRDefault="003C26CA">
      <w:pPr>
        <w:pStyle w:val="a"/>
        <w:ind w:firstLine="0"/>
        <w:rPr>
          <w:rFonts w:hint="cs"/>
          <w:rtl/>
        </w:rPr>
      </w:pPr>
    </w:p>
    <w:p w14:paraId="6A23F80F" w14:textId="77777777" w:rsidR="00000000" w:rsidRDefault="003C26CA">
      <w:pPr>
        <w:pStyle w:val="ad"/>
        <w:rPr>
          <w:rtl/>
        </w:rPr>
      </w:pPr>
      <w:r>
        <w:rPr>
          <w:rtl/>
        </w:rPr>
        <w:t>היו"ר משה כחלון:</w:t>
      </w:r>
    </w:p>
    <w:p w14:paraId="00F04D64" w14:textId="77777777" w:rsidR="00000000" w:rsidRDefault="003C26CA">
      <w:pPr>
        <w:pStyle w:val="a"/>
        <w:rPr>
          <w:rtl/>
        </w:rPr>
      </w:pPr>
    </w:p>
    <w:p w14:paraId="1DD5A50F" w14:textId="77777777" w:rsidR="00000000" w:rsidRDefault="003C26CA">
      <w:pPr>
        <w:pStyle w:val="a"/>
        <w:rPr>
          <w:rFonts w:hint="cs"/>
          <w:rtl/>
        </w:rPr>
      </w:pPr>
      <w:r>
        <w:rPr>
          <w:rFonts w:hint="cs"/>
          <w:rtl/>
        </w:rPr>
        <w:t>סיברת לנו מספיק.</w:t>
      </w:r>
    </w:p>
    <w:p w14:paraId="2829FEFA" w14:textId="77777777" w:rsidR="00000000" w:rsidRDefault="003C26CA">
      <w:pPr>
        <w:pStyle w:val="a"/>
        <w:ind w:firstLine="0"/>
        <w:rPr>
          <w:rFonts w:hint="cs"/>
          <w:rtl/>
        </w:rPr>
      </w:pPr>
    </w:p>
    <w:p w14:paraId="6E278995" w14:textId="77777777" w:rsidR="00000000" w:rsidRDefault="003C26CA">
      <w:pPr>
        <w:pStyle w:val="SpeakerCon"/>
        <w:rPr>
          <w:rtl/>
        </w:rPr>
      </w:pPr>
      <w:bookmarkStart w:id="462" w:name="FS000000560T11_06_2003_19_10_51C"/>
      <w:bookmarkEnd w:id="462"/>
      <w:r>
        <w:rPr>
          <w:rtl/>
        </w:rPr>
        <w:t>אחמד טיבי (חד"ש-תע"ל):</w:t>
      </w:r>
    </w:p>
    <w:p w14:paraId="7DD609A1" w14:textId="77777777" w:rsidR="00000000" w:rsidRDefault="003C26CA">
      <w:pPr>
        <w:pStyle w:val="a"/>
        <w:rPr>
          <w:rtl/>
        </w:rPr>
      </w:pPr>
    </w:p>
    <w:p w14:paraId="173C6EAF" w14:textId="77777777" w:rsidR="00000000" w:rsidRDefault="003C26CA">
      <w:pPr>
        <w:pStyle w:val="a"/>
        <w:rPr>
          <w:rFonts w:hint="cs"/>
          <w:rtl/>
        </w:rPr>
      </w:pPr>
      <w:r>
        <w:rPr>
          <w:rFonts w:hint="cs"/>
          <w:rtl/>
        </w:rPr>
        <w:t>שולחים  לכלא על עבירה ראשונה 40% ערבים יותר</w:t>
      </w:r>
      <w:r>
        <w:rPr>
          <w:rtl/>
        </w:rPr>
        <w:t xml:space="preserve"> </w:t>
      </w:r>
      <w:r>
        <w:rPr>
          <w:rFonts w:hint="cs"/>
          <w:rtl/>
        </w:rPr>
        <w:t xml:space="preserve">מיהודים, על אותה עבירה. </w:t>
      </w:r>
    </w:p>
    <w:p w14:paraId="046EF988" w14:textId="77777777" w:rsidR="00000000" w:rsidRDefault="003C26CA">
      <w:pPr>
        <w:pStyle w:val="a"/>
        <w:ind w:firstLine="0"/>
        <w:rPr>
          <w:rFonts w:hint="cs"/>
          <w:rtl/>
        </w:rPr>
      </w:pPr>
    </w:p>
    <w:p w14:paraId="30679499" w14:textId="77777777" w:rsidR="00000000" w:rsidRDefault="003C26CA">
      <w:pPr>
        <w:pStyle w:val="ad"/>
        <w:rPr>
          <w:rtl/>
        </w:rPr>
      </w:pPr>
      <w:r>
        <w:rPr>
          <w:rtl/>
        </w:rPr>
        <w:t>היו"ר משה כחלון:</w:t>
      </w:r>
    </w:p>
    <w:p w14:paraId="10BC8248" w14:textId="77777777" w:rsidR="00000000" w:rsidRDefault="003C26CA">
      <w:pPr>
        <w:pStyle w:val="a"/>
        <w:rPr>
          <w:rtl/>
        </w:rPr>
      </w:pPr>
    </w:p>
    <w:p w14:paraId="2ADECFB0" w14:textId="77777777" w:rsidR="00000000" w:rsidRDefault="003C26CA">
      <w:pPr>
        <w:pStyle w:val="a"/>
        <w:rPr>
          <w:rFonts w:hint="cs"/>
          <w:rtl/>
        </w:rPr>
      </w:pPr>
      <w:r>
        <w:rPr>
          <w:rFonts w:hint="cs"/>
          <w:rtl/>
        </w:rPr>
        <w:t xml:space="preserve">תודה רבה. אנחנו לא נעבור על כל סדר הדין הפלילי עכשיו, חבר </w:t>
      </w:r>
      <w:r>
        <w:rPr>
          <w:rFonts w:hint="cs"/>
          <w:rtl/>
        </w:rPr>
        <w:t>הכנסת טיבי.</w:t>
      </w:r>
    </w:p>
    <w:p w14:paraId="40D24A03" w14:textId="77777777" w:rsidR="00000000" w:rsidRDefault="003C26CA">
      <w:pPr>
        <w:pStyle w:val="a"/>
        <w:ind w:firstLine="0"/>
        <w:rPr>
          <w:rFonts w:hint="cs"/>
          <w:rtl/>
        </w:rPr>
      </w:pPr>
    </w:p>
    <w:p w14:paraId="5E6E1BF8" w14:textId="77777777" w:rsidR="00000000" w:rsidRDefault="003C26CA">
      <w:pPr>
        <w:pStyle w:val="SpeakerCon"/>
        <w:rPr>
          <w:rtl/>
        </w:rPr>
      </w:pPr>
      <w:bookmarkStart w:id="463" w:name="FS000000560T11_06_2003_19_11_41C"/>
      <w:bookmarkEnd w:id="463"/>
      <w:r>
        <w:rPr>
          <w:rtl/>
        </w:rPr>
        <w:t>אחמד טיבי (חד"ש-תע"ל):</w:t>
      </w:r>
    </w:p>
    <w:p w14:paraId="4133F2DA" w14:textId="77777777" w:rsidR="00000000" w:rsidRDefault="003C26CA">
      <w:pPr>
        <w:pStyle w:val="a"/>
        <w:rPr>
          <w:rtl/>
        </w:rPr>
      </w:pPr>
    </w:p>
    <w:p w14:paraId="00F87568" w14:textId="77777777" w:rsidR="00000000" w:rsidRDefault="003C26CA">
      <w:pPr>
        <w:pStyle w:val="a"/>
        <w:rPr>
          <w:rFonts w:hint="cs"/>
          <w:rtl/>
        </w:rPr>
      </w:pPr>
      <w:r>
        <w:rPr>
          <w:rFonts w:hint="cs"/>
          <w:rtl/>
        </w:rPr>
        <w:t>לא, אני דיברתי על גורמי אכיפה, בעיקר הפרקליטות ובתי-המשפט. זה אומנם לא נעים.</w:t>
      </w:r>
    </w:p>
    <w:p w14:paraId="56BCD2F3" w14:textId="77777777" w:rsidR="00000000" w:rsidRDefault="003C26CA">
      <w:pPr>
        <w:pStyle w:val="a"/>
        <w:ind w:firstLine="0"/>
        <w:rPr>
          <w:rFonts w:hint="cs"/>
          <w:rtl/>
        </w:rPr>
      </w:pPr>
    </w:p>
    <w:p w14:paraId="24F588A6" w14:textId="77777777" w:rsidR="00000000" w:rsidRDefault="003C26CA">
      <w:pPr>
        <w:pStyle w:val="ad"/>
        <w:rPr>
          <w:rtl/>
        </w:rPr>
      </w:pPr>
      <w:r>
        <w:rPr>
          <w:rtl/>
        </w:rPr>
        <w:t>היו"ר משה כחלון:</w:t>
      </w:r>
    </w:p>
    <w:p w14:paraId="7A881B79" w14:textId="77777777" w:rsidR="00000000" w:rsidRDefault="003C26CA">
      <w:pPr>
        <w:pStyle w:val="a"/>
        <w:rPr>
          <w:rtl/>
        </w:rPr>
      </w:pPr>
    </w:p>
    <w:p w14:paraId="5292E29F" w14:textId="77777777" w:rsidR="00000000" w:rsidRDefault="003C26CA">
      <w:pPr>
        <w:pStyle w:val="a"/>
        <w:rPr>
          <w:rFonts w:hint="cs"/>
          <w:rtl/>
        </w:rPr>
      </w:pPr>
      <w:r>
        <w:rPr>
          <w:rFonts w:hint="cs"/>
          <w:rtl/>
        </w:rPr>
        <w:t>אני ממש מבקש. אתה ב=40% מעבר לזמן שלך.</w:t>
      </w:r>
    </w:p>
    <w:p w14:paraId="680CDCBA" w14:textId="77777777" w:rsidR="00000000" w:rsidRDefault="003C26CA">
      <w:pPr>
        <w:pStyle w:val="a"/>
        <w:ind w:firstLine="0"/>
        <w:rPr>
          <w:rFonts w:hint="cs"/>
          <w:rtl/>
        </w:rPr>
      </w:pPr>
    </w:p>
    <w:p w14:paraId="507CCC26" w14:textId="77777777" w:rsidR="00000000" w:rsidRDefault="003C26CA">
      <w:pPr>
        <w:pStyle w:val="SpeakerCon"/>
        <w:rPr>
          <w:rtl/>
        </w:rPr>
      </w:pPr>
      <w:bookmarkStart w:id="464" w:name="FS000000560T11_06_2003_19_12_16C"/>
      <w:bookmarkEnd w:id="464"/>
      <w:r>
        <w:rPr>
          <w:rtl/>
        </w:rPr>
        <w:t>אחמד טיבי (חד"ש-תע"ל):</w:t>
      </w:r>
    </w:p>
    <w:p w14:paraId="5EB09BF4" w14:textId="77777777" w:rsidR="00000000" w:rsidRDefault="003C26CA">
      <w:pPr>
        <w:pStyle w:val="a"/>
        <w:rPr>
          <w:rtl/>
        </w:rPr>
      </w:pPr>
    </w:p>
    <w:p w14:paraId="385BCACA" w14:textId="77777777" w:rsidR="00000000" w:rsidRDefault="003C26CA">
      <w:pPr>
        <w:pStyle w:val="a"/>
        <w:rPr>
          <w:rFonts w:hint="cs"/>
          <w:rtl/>
        </w:rPr>
      </w:pPr>
      <w:r>
        <w:rPr>
          <w:rFonts w:hint="cs"/>
          <w:rtl/>
        </w:rPr>
        <w:t>14 דקות?</w:t>
      </w:r>
    </w:p>
    <w:p w14:paraId="347F777B" w14:textId="77777777" w:rsidR="00000000" w:rsidRDefault="003C26CA">
      <w:pPr>
        <w:pStyle w:val="a"/>
        <w:ind w:firstLine="0"/>
        <w:rPr>
          <w:rFonts w:hint="cs"/>
          <w:rtl/>
        </w:rPr>
      </w:pPr>
    </w:p>
    <w:p w14:paraId="19178A32" w14:textId="77777777" w:rsidR="00000000" w:rsidRDefault="003C26CA">
      <w:pPr>
        <w:pStyle w:val="ad"/>
        <w:rPr>
          <w:rtl/>
        </w:rPr>
      </w:pPr>
      <w:bookmarkStart w:id="465" w:name="FS000000560T11_06_2003_19_12_19C"/>
      <w:bookmarkEnd w:id="465"/>
      <w:r>
        <w:rPr>
          <w:rtl/>
        </w:rPr>
        <w:t>היו"ר משה כחלון:</w:t>
      </w:r>
    </w:p>
    <w:p w14:paraId="371D51D8" w14:textId="77777777" w:rsidR="00000000" w:rsidRDefault="003C26CA">
      <w:pPr>
        <w:pStyle w:val="a"/>
        <w:rPr>
          <w:rtl/>
        </w:rPr>
      </w:pPr>
    </w:p>
    <w:p w14:paraId="7AD98F5A" w14:textId="77777777" w:rsidR="00000000" w:rsidRDefault="003C26CA">
      <w:pPr>
        <w:pStyle w:val="a"/>
        <w:rPr>
          <w:rFonts w:hint="cs"/>
          <w:rtl/>
        </w:rPr>
      </w:pPr>
      <w:r>
        <w:rPr>
          <w:rFonts w:hint="cs"/>
          <w:rtl/>
        </w:rPr>
        <w:t>אתה מדבר 14 דקות. כן. אני ממש מ</w:t>
      </w:r>
      <w:r>
        <w:rPr>
          <w:rFonts w:hint="cs"/>
          <w:rtl/>
        </w:rPr>
        <w:t>בקש. פה לפחות אין אפליה.</w:t>
      </w:r>
    </w:p>
    <w:p w14:paraId="075D5F44" w14:textId="77777777" w:rsidR="00000000" w:rsidRDefault="003C26CA">
      <w:pPr>
        <w:pStyle w:val="a"/>
        <w:ind w:firstLine="0"/>
        <w:rPr>
          <w:rtl/>
        </w:rPr>
      </w:pPr>
    </w:p>
    <w:p w14:paraId="241C7904" w14:textId="77777777" w:rsidR="00000000" w:rsidRDefault="003C26CA">
      <w:pPr>
        <w:pStyle w:val="a"/>
        <w:ind w:firstLine="0"/>
        <w:rPr>
          <w:rFonts w:hint="cs"/>
          <w:rtl/>
        </w:rPr>
      </w:pPr>
    </w:p>
    <w:p w14:paraId="735B429A" w14:textId="77777777" w:rsidR="00000000" w:rsidRDefault="003C26CA">
      <w:pPr>
        <w:pStyle w:val="SpeakerCon"/>
        <w:rPr>
          <w:rtl/>
        </w:rPr>
      </w:pPr>
      <w:bookmarkStart w:id="466" w:name="FS000000560T11_06_2003_19_12_35C"/>
      <w:bookmarkEnd w:id="466"/>
      <w:r>
        <w:rPr>
          <w:rtl/>
        </w:rPr>
        <w:t>אחמד טיבי (חד"ש-תע"ל):</w:t>
      </w:r>
    </w:p>
    <w:p w14:paraId="0F16F7F9" w14:textId="77777777" w:rsidR="00000000" w:rsidRDefault="003C26CA">
      <w:pPr>
        <w:pStyle w:val="a"/>
        <w:rPr>
          <w:rtl/>
        </w:rPr>
      </w:pPr>
    </w:p>
    <w:p w14:paraId="7F33BFD4" w14:textId="77777777" w:rsidR="00000000" w:rsidRDefault="003C26CA">
      <w:pPr>
        <w:pStyle w:val="a"/>
        <w:rPr>
          <w:rFonts w:hint="cs"/>
          <w:rtl/>
        </w:rPr>
      </w:pPr>
      <w:r>
        <w:rPr>
          <w:rFonts w:hint="cs"/>
          <w:rtl/>
        </w:rPr>
        <w:t>אני מסיים באומרי שטוב תעשה המדינה אם לפחות תתייחס אל החוק כלשונו, גם כשהוא קשה, ותתייחס אלינו באופן שוויוני, גם כשבחוקי-יסוד המלה שוויון אינה מופיעה.</w:t>
      </w:r>
    </w:p>
    <w:p w14:paraId="7F5326F1" w14:textId="77777777" w:rsidR="00000000" w:rsidRDefault="003C26CA">
      <w:pPr>
        <w:pStyle w:val="a"/>
        <w:ind w:firstLine="0"/>
        <w:rPr>
          <w:rFonts w:hint="cs"/>
          <w:rtl/>
        </w:rPr>
      </w:pPr>
    </w:p>
    <w:p w14:paraId="3409E05D" w14:textId="77777777" w:rsidR="00000000" w:rsidRDefault="003C26CA">
      <w:pPr>
        <w:pStyle w:val="ad"/>
        <w:rPr>
          <w:rtl/>
        </w:rPr>
      </w:pPr>
      <w:r>
        <w:rPr>
          <w:rtl/>
        </w:rPr>
        <w:t>היו"ר משה כחלון:</w:t>
      </w:r>
    </w:p>
    <w:p w14:paraId="79F13084" w14:textId="77777777" w:rsidR="00000000" w:rsidRDefault="003C26CA">
      <w:pPr>
        <w:pStyle w:val="a"/>
        <w:rPr>
          <w:rtl/>
        </w:rPr>
      </w:pPr>
    </w:p>
    <w:p w14:paraId="34DF24E6" w14:textId="77777777" w:rsidR="00000000" w:rsidRDefault="003C26CA">
      <w:pPr>
        <w:pStyle w:val="a"/>
        <w:rPr>
          <w:rFonts w:hint="cs"/>
          <w:rtl/>
        </w:rPr>
      </w:pPr>
      <w:r>
        <w:rPr>
          <w:rFonts w:hint="cs"/>
          <w:rtl/>
        </w:rPr>
        <w:t>אני מודה לך. תודה רבה. בבקשה, השר גד</w:t>
      </w:r>
      <w:r>
        <w:rPr>
          <w:rFonts w:hint="cs"/>
          <w:rtl/>
        </w:rPr>
        <w:t>עון עזרא.</w:t>
      </w:r>
    </w:p>
    <w:p w14:paraId="6F976996" w14:textId="77777777" w:rsidR="00000000" w:rsidRDefault="003C26CA">
      <w:pPr>
        <w:pStyle w:val="a"/>
        <w:ind w:firstLine="0"/>
        <w:rPr>
          <w:rFonts w:hint="cs"/>
          <w:rtl/>
        </w:rPr>
      </w:pPr>
    </w:p>
    <w:p w14:paraId="1EBA9E20" w14:textId="77777777" w:rsidR="00000000" w:rsidRDefault="003C26CA">
      <w:pPr>
        <w:pStyle w:val="Speaker"/>
        <w:rPr>
          <w:rtl/>
        </w:rPr>
      </w:pPr>
      <w:bookmarkStart w:id="467" w:name="FS000000474T11_06_2003_18_28_32"/>
      <w:bookmarkEnd w:id="467"/>
      <w:r>
        <w:rPr>
          <w:rFonts w:hint="eastAsia"/>
          <w:rtl/>
        </w:rPr>
        <w:t>השר</w:t>
      </w:r>
      <w:r>
        <w:rPr>
          <w:rtl/>
        </w:rPr>
        <w:t xml:space="preserve"> גדעון עזרא:</w:t>
      </w:r>
    </w:p>
    <w:p w14:paraId="7850E433" w14:textId="77777777" w:rsidR="00000000" w:rsidRDefault="003C26CA">
      <w:pPr>
        <w:pStyle w:val="a"/>
        <w:rPr>
          <w:rFonts w:hint="cs"/>
          <w:rtl/>
        </w:rPr>
      </w:pPr>
    </w:p>
    <w:p w14:paraId="524F69AB" w14:textId="77777777" w:rsidR="00000000" w:rsidRDefault="003C26CA">
      <w:pPr>
        <w:pStyle w:val="a"/>
        <w:rPr>
          <w:rFonts w:hint="cs"/>
          <w:rtl/>
        </w:rPr>
      </w:pPr>
      <w:r>
        <w:rPr>
          <w:rFonts w:hint="cs"/>
          <w:rtl/>
        </w:rPr>
        <w:t xml:space="preserve">אדוני היושב-ראש, חברי חברי הכנסת, לאחר שאתה שומע על הפיגוע מסוג הפיגוע שקרה היום, אני חושב שהרבה דברים הופכים לטפלים. </w:t>
      </w:r>
    </w:p>
    <w:p w14:paraId="4B95A9C0" w14:textId="77777777" w:rsidR="00000000" w:rsidRDefault="003C26CA">
      <w:pPr>
        <w:pStyle w:val="a"/>
        <w:rPr>
          <w:rFonts w:hint="cs"/>
          <w:rtl/>
        </w:rPr>
      </w:pPr>
    </w:p>
    <w:p w14:paraId="479E026A" w14:textId="77777777" w:rsidR="00000000" w:rsidRDefault="003C26CA">
      <w:pPr>
        <w:pStyle w:val="a"/>
        <w:rPr>
          <w:rFonts w:hint="cs"/>
          <w:rtl/>
        </w:rPr>
      </w:pPr>
      <w:r>
        <w:rPr>
          <w:rFonts w:hint="cs"/>
          <w:rtl/>
        </w:rPr>
        <w:t>ביחס לנושא שהעלית. דיברתי על כך כמה פעמים, ואדבר על כך גם הפעם. לא מספיק להוקיע אלא צריך לסייע במיגור התופעה</w:t>
      </w:r>
      <w:r>
        <w:rPr>
          <w:rFonts w:hint="cs"/>
          <w:rtl/>
        </w:rPr>
        <w:t xml:space="preserve">. אם אני יכול להצביע על מגמה, אני לא רואה מגמה של סיוע לחיסול הטרור בשום תחום. כשאני רואה את ההתייחסות שלכם למאבק, לאבו-מאזן או לטובתו של ערפאת, אני לא בטוח שאבו-מאזן זוכה מכם לעדנה רבה מול ערפאת. אני אומר את זה בשולי הדברים, כשאני אמור לענות על ההצעה שלך </w:t>
      </w:r>
      <w:r>
        <w:rPr>
          <w:rFonts w:hint="cs"/>
          <w:rtl/>
        </w:rPr>
        <w:t>לסדר-היום, שהיא בהחלט לגיטימית, רק שהיא צריכה להביא בחשבון את כל התמונה.</w:t>
      </w:r>
    </w:p>
    <w:p w14:paraId="13CF8A48" w14:textId="77777777" w:rsidR="00000000" w:rsidRDefault="003C26CA">
      <w:pPr>
        <w:pStyle w:val="a"/>
        <w:rPr>
          <w:rFonts w:hint="cs"/>
          <w:rtl/>
        </w:rPr>
      </w:pPr>
    </w:p>
    <w:p w14:paraId="1BF8A39B" w14:textId="77777777" w:rsidR="00000000" w:rsidRDefault="003C26CA">
      <w:pPr>
        <w:pStyle w:val="a"/>
        <w:rPr>
          <w:rFonts w:hint="cs"/>
          <w:rtl/>
        </w:rPr>
      </w:pPr>
      <w:r>
        <w:rPr>
          <w:rFonts w:hint="cs"/>
          <w:rtl/>
        </w:rPr>
        <w:t xml:space="preserve">חבר הכנסת טיבי טוען בהצעה שלו לסדר-היום, שיש ניסיונות פסילה של חברי כנסת ערבים, מעצר של מנהיגי התנועה האסלאמית ואפליה ביחסן של הפרקליטות והמשטרה לאזרחים, וכי זה מחייב דיון מעמיק. </w:t>
      </w:r>
    </w:p>
    <w:p w14:paraId="2CA934AC" w14:textId="77777777" w:rsidR="00000000" w:rsidRDefault="003C26CA">
      <w:pPr>
        <w:pStyle w:val="a"/>
        <w:rPr>
          <w:rFonts w:hint="cs"/>
          <w:rtl/>
        </w:rPr>
      </w:pPr>
    </w:p>
    <w:p w14:paraId="72566946" w14:textId="77777777" w:rsidR="00000000" w:rsidRDefault="003C26CA">
      <w:pPr>
        <w:pStyle w:val="a"/>
        <w:rPr>
          <w:rFonts w:hint="cs"/>
          <w:rtl/>
        </w:rPr>
      </w:pPr>
      <w:r>
        <w:rPr>
          <w:rFonts w:hint="cs"/>
          <w:rtl/>
        </w:rPr>
        <w:t>ה</w:t>
      </w:r>
      <w:r>
        <w:rPr>
          <w:rFonts w:hint="cs"/>
          <w:rtl/>
        </w:rPr>
        <w:t xml:space="preserve">יה מצד הממסד תהליך למנוע ממועמדים מסוימים להיבחר לכנסת, זאת לאור פעילותם והתבטאויותיהם נגד המדינה. הליך זה עמד בביקורת שיפוטית של בית-המשפט הגבוה לצדק, אשר אמר את דברו כשהחליט שמועמדים אלה ראויים להתמודד כנבחרי הציבור. הליך זה היה דמוקרטי וחוקי, שבו הזרוע </w:t>
      </w:r>
      <w:r>
        <w:rPr>
          <w:rFonts w:hint="cs"/>
          <w:rtl/>
        </w:rPr>
        <w:t xml:space="preserve">השיפוטית פסקה בנושא והמדינה פעלה על-פיו. היחיד שנפסל היה דווקא יהודי.  </w:t>
      </w:r>
    </w:p>
    <w:p w14:paraId="78118482" w14:textId="77777777" w:rsidR="00000000" w:rsidRDefault="003C26CA">
      <w:pPr>
        <w:pStyle w:val="a"/>
        <w:rPr>
          <w:rFonts w:hint="cs"/>
          <w:rtl/>
        </w:rPr>
      </w:pPr>
    </w:p>
    <w:p w14:paraId="53156696" w14:textId="77777777" w:rsidR="00000000" w:rsidRDefault="003C26CA">
      <w:pPr>
        <w:pStyle w:val="a"/>
        <w:rPr>
          <w:rFonts w:hint="cs"/>
          <w:rtl/>
        </w:rPr>
      </w:pPr>
      <w:r>
        <w:rPr>
          <w:rFonts w:hint="cs"/>
          <w:rtl/>
        </w:rPr>
        <w:t xml:space="preserve">אשר למעצר אזרחים מראשי התנועה האסלאמית. מעצרם של חמישה מחברי התנועה האסלאמית, ובהם השיח' ראאד סלאח וגיסו, ראש עיריית אום-אל-פחם, סלימאן אגברייה, הוארך שלשום, בשלישית, בבית-משפט השלום </w:t>
      </w:r>
      <w:r>
        <w:rPr>
          <w:rFonts w:hint="cs"/>
          <w:rtl/>
        </w:rPr>
        <w:t>ב=12 ימים עד ל=19 ביוני.</w:t>
      </w:r>
    </w:p>
    <w:p w14:paraId="770D6FF7" w14:textId="77777777" w:rsidR="00000000" w:rsidRDefault="003C26CA">
      <w:pPr>
        <w:pStyle w:val="a"/>
        <w:rPr>
          <w:rFonts w:hint="cs"/>
          <w:rtl/>
        </w:rPr>
      </w:pPr>
    </w:p>
    <w:p w14:paraId="598D5103" w14:textId="77777777" w:rsidR="00000000" w:rsidRDefault="003C26CA">
      <w:pPr>
        <w:pStyle w:val="ac"/>
        <w:rPr>
          <w:rtl/>
        </w:rPr>
      </w:pPr>
      <w:r>
        <w:rPr>
          <w:rFonts w:hint="eastAsia"/>
          <w:rtl/>
        </w:rPr>
        <w:t>ג</w:t>
      </w:r>
      <w:r>
        <w:rPr>
          <w:rtl/>
        </w:rPr>
        <w:t>'מאל זחאלקה (בל"ד):</w:t>
      </w:r>
    </w:p>
    <w:p w14:paraId="1D69CAB7" w14:textId="77777777" w:rsidR="00000000" w:rsidRDefault="003C26CA">
      <w:pPr>
        <w:pStyle w:val="a"/>
        <w:rPr>
          <w:rFonts w:hint="cs"/>
          <w:rtl/>
        </w:rPr>
      </w:pPr>
    </w:p>
    <w:p w14:paraId="7E929429" w14:textId="77777777" w:rsidR="00000000" w:rsidRDefault="003C26CA">
      <w:pPr>
        <w:pStyle w:val="a"/>
        <w:rPr>
          <w:rFonts w:hint="cs"/>
          <w:rtl/>
        </w:rPr>
      </w:pPr>
      <w:r>
        <w:rPr>
          <w:rFonts w:hint="cs"/>
          <w:rtl/>
        </w:rPr>
        <w:t>הוא בבית-חולים, אתה יודע.</w:t>
      </w:r>
    </w:p>
    <w:p w14:paraId="584AE640" w14:textId="77777777" w:rsidR="00000000" w:rsidRDefault="003C26CA">
      <w:pPr>
        <w:pStyle w:val="a"/>
        <w:rPr>
          <w:rFonts w:hint="cs"/>
          <w:rtl/>
        </w:rPr>
      </w:pPr>
    </w:p>
    <w:p w14:paraId="4C6FFABE" w14:textId="77777777" w:rsidR="00000000" w:rsidRDefault="003C26CA">
      <w:pPr>
        <w:pStyle w:val="SpeakerCon"/>
        <w:rPr>
          <w:rFonts w:hint="cs"/>
          <w:rtl/>
        </w:rPr>
      </w:pPr>
      <w:bookmarkStart w:id="468" w:name="FS000001057T11_06_2003_19_09_41C"/>
      <w:bookmarkStart w:id="469" w:name="FS000000474T11_06_2003_19_09_54"/>
      <w:bookmarkEnd w:id="468"/>
      <w:bookmarkEnd w:id="469"/>
      <w:r>
        <w:rPr>
          <w:rtl/>
        </w:rPr>
        <w:t>השר גדעון עזרא:</w:t>
      </w:r>
    </w:p>
    <w:p w14:paraId="7EF32E86" w14:textId="77777777" w:rsidR="00000000" w:rsidRDefault="003C26CA">
      <w:pPr>
        <w:pStyle w:val="a"/>
        <w:rPr>
          <w:rFonts w:hint="cs"/>
          <w:rtl/>
        </w:rPr>
      </w:pPr>
    </w:p>
    <w:p w14:paraId="524CD346" w14:textId="77777777" w:rsidR="00000000" w:rsidRDefault="003C26CA">
      <w:pPr>
        <w:pStyle w:val="a"/>
        <w:rPr>
          <w:rFonts w:hint="cs"/>
          <w:rtl/>
        </w:rPr>
      </w:pPr>
      <w:r>
        <w:rPr>
          <w:rFonts w:hint="cs"/>
          <w:rtl/>
        </w:rPr>
        <w:t xml:space="preserve"> השופטת עדנה בקנשטיין אמרה בהחלטתה: "מדובר בתמיכה במשפחות מחבלים שנהרגו בעת פעילותם נגד אזרחי המדינה" </w:t>
      </w:r>
      <w:r>
        <w:rPr>
          <w:rtl/>
        </w:rPr>
        <w:t>–</w:t>
      </w:r>
      <w:r>
        <w:rPr>
          <w:rFonts w:hint="cs"/>
          <w:rtl/>
        </w:rPr>
        <w:t xml:space="preserve"> כמו המתאבד שפעל היום, אני אומר את זה בסוגריים </w:t>
      </w:r>
      <w:r>
        <w:rPr>
          <w:rtl/>
        </w:rPr>
        <w:t>–</w:t>
      </w:r>
      <w:r>
        <w:rPr>
          <w:rFonts w:hint="cs"/>
          <w:rtl/>
        </w:rPr>
        <w:t xml:space="preserve"> "חומר הראיות</w:t>
      </w:r>
      <w:r>
        <w:rPr>
          <w:rFonts w:hint="cs"/>
          <w:rtl/>
        </w:rPr>
        <w:t xml:space="preserve"> עב הכרס לכאורה מאושש את החשדות המיוחסים לכל אחד מהחשודים".</w:t>
      </w:r>
    </w:p>
    <w:p w14:paraId="6852035D" w14:textId="77777777" w:rsidR="00000000" w:rsidRDefault="003C26CA">
      <w:pPr>
        <w:pStyle w:val="a"/>
        <w:rPr>
          <w:rFonts w:hint="cs"/>
          <w:rtl/>
        </w:rPr>
      </w:pPr>
    </w:p>
    <w:p w14:paraId="2D57E5F2" w14:textId="77777777" w:rsidR="00000000" w:rsidRDefault="003C26CA">
      <w:pPr>
        <w:pStyle w:val="a"/>
        <w:rPr>
          <w:rFonts w:hint="cs"/>
          <w:rtl/>
        </w:rPr>
      </w:pPr>
      <w:r>
        <w:rPr>
          <w:rFonts w:hint="cs"/>
          <w:rtl/>
        </w:rPr>
        <w:t xml:space="preserve">אני רוצה לקוות, שנוכח חשדות כה כבדים וחמורים חבר הכנסת טיבי וחברי כנסת אחרים מכל הסיעות יתמכו בניסיון להגיע לחקר האמת, כפי שעושים בימים אלה הפרקליטות, משטרת ישראל ובתי-המשפט. </w:t>
      </w:r>
    </w:p>
    <w:p w14:paraId="201D429E" w14:textId="77777777" w:rsidR="00000000" w:rsidRDefault="003C26CA">
      <w:pPr>
        <w:pStyle w:val="a"/>
        <w:rPr>
          <w:rFonts w:hint="cs"/>
          <w:rtl/>
        </w:rPr>
      </w:pPr>
    </w:p>
    <w:p w14:paraId="1D9168BD" w14:textId="77777777" w:rsidR="00000000" w:rsidRDefault="003C26CA">
      <w:pPr>
        <w:pStyle w:val="a"/>
        <w:rPr>
          <w:rFonts w:hint="cs"/>
          <w:rtl/>
        </w:rPr>
      </w:pPr>
      <w:r>
        <w:rPr>
          <w:rFonts w:hint="cs"/>
          <w:rtl/>
        </w:rPr>
        <w:t>כבר הוכח שהפצצות ו</w:t>
      </w:r>
      <w:r>
        <w:rPr>
          <w:rFonts w:hint="cs"/>
          <w:rtl/>
        </w:rPr>
        <w:t xml:space="preserve">המפגעים המתאבדים אינם מבחינים בין דם לדם, ובכמה מקרים היו בין הנפגעים גם מוסלמים, שקרוביהם בוודאי ירצו לדעת אם יש אמת בחשדות המיוחסים לעצורים מהתנועה האסלאמית. </w:t>
      </w:r>
    </w:p>
    <w:p w14:paraId="6E6BDD1E" w14:textId="77777777" w:rsidR="00000000" w:rsidRDefault="003C26CA">
      <w:pPr>
        <w:pStyle w:val="a"/>
        <w:rPr>
          <w:rFonts w:hint="cs"/>
          <w:rtl/>
        </w:rPr>
      </w:pPr>
    </w:p>
    <w:p w14:paraId="3B0ECC86" w14:textId="77777777" w:rsidR="00000000" w:rsidRDefault="003C26CA">
      <w:pPr>
        <w:pStyle w:val="a"/>
        <w:rPr>
          <w:rFonts w:hint="cs"/>
          <w:rtl/>
        </w:rPr>
      </w:pPr>
      <w:r>
        <w:rPr>
          <w:rFonts w:hint="cs"/>
          <w:rtl/>
        </w:rPr>
        <w:t xml:space="preserve">על כל פנים, אין כל קשר ליחסים שבין ערביי ישראל לבין הממסד, שכן ערביי ישראל אינם עומדים למשפט, </w:t>
      </w:r>
      <w:r>
        <w:rPr>
          <w:rFonts w:hint="cs"/>
          <w:rtl/>
        </w:rPr>
        <w:t>אין זה משפט או חקירה נגד קהילה שלמה, אלא נגד בודדים.</w:t>
      </w:r>
    </w:p>
    <w:p w14:paraId="41C8F7A3" w14:textId="77777777" w:rsidR="00000000" w:rsidRDefault="003C26CA">
      <w:pPr>
        <w:pStyle w:val="a"/>
        <w:rPr>
          <w:rFonts w:hint="cs"/>
          <w:rtl/>
        </w:rPr>
      </w:pPr>
    </w:p>
    <w:p w14:paraId="55D10294" w14:textId="77777777" w:rsidR="00000000" w:rsidRDefault="003C26CA">
      <w:pPr>
        <w:pStyle w:val="a"/>
        <w:rPr>
          <w:rFonts w:hint="cs"/>
          <w:rtl/>
        </w:rPr>
      </w:pPr>
      <w:r>
        <w:rPr>
          <w:rFonts w:hint="cs"/>
          <w:rtl/>
        </w:rPr>
        <w:t xml:space="preserve">אשר לאפליה ביחסה של הפרקליטות לאזרחים הערבים </w:t>
      </w:r>
      <w:r>
        <w:rPr>
          <w:rtl/>
        </w:rPr>
        <w:t>–</w:t>
      </w:r>
      <w:r>
        <w:rPr>
          <w:rFonts w:hint="cs"/>
          <w:rtl/>
        </w:rPr>
        <w:t xml:space="preserve"> הפרקליטות בוחנת כל תיק לגופו, ובוודאי אינה מתייחסת או מושפעת מהדת או מהלאום של חשוד זה או אחר. </w:t>
      </w:r>
    </w:p>
    <w:p w14:paraId="4E5CC3DA" w14:textId="77777777" w:rsidR="00000000" w:rsidRDefault="003C26CA">
      <w:pPr>
        <w:pStyle w:val="a"/>
        <w:rPr>
          <w:rFonts w:hint="cs"/>
          <w:rtl/>
        </w:rPr>
      </w:pPr>
    </w:p>
    <w:p w14:paraId="57D26519" w14:textId="77777777" w:rsidR="00000000" w:rsidRDefault="003C26CA">
      <w:pPr>
        <w:pStyle w:val="a"/>
        <w:rPr>
          <w:rFonts w:hint="cs"/>
          <w:rtl/>
        </w:rPr>
      </w:pPr>
      <w:r>
        <w:rPr>
          <w:rFonts w:hint="cs"/>
          <w:rtl/>
        </w:rPr>
        <w:t>כאן אני פותח סוגריים ורוצה לומר לך, אני לא יודע איפה יש למ</w:t>
      </w:r>
      <w:r>
        <w:rPr>
          <w:rFonts w:hint="cs"/>
          <w:rtl/>
        </w:rPr>
        <w:t xml:space="preserve">שטרה מידע יותר טוב </w:t>
      </w:r>
      <w:r>
        <w:rPr>
          <w:rtl/>
        </w:rPr>
        <w:t>–</w:t>
      </w:r>
      <w:r>
        <w:rPr>
          <w:rFonts w:hint="cs"/>
          <w:rtl/>
        </w:rPr>
        <w:t xml:space="preserve"> במגזר היהודי או במגזר הערבי. אני חושב שבמדינה מתוקנת ודמוקרטית היה רצוי שהמידע במגזר הערבי יהיה שווה לזה שבמגזר היהודי. כאמור, זה חלק מהנושא של שיתוף פעולה נדרש בין האוכלוסייה לבין השלטון, אבל כאשר ערבי מוסר אינפורמציה כלשהי למשטרה, הו</w:t>
      </w:r>
      <w:r>
        <w:rPr>
          <w:rFonts w:hint="cs"/>
          <w:rtl/>
        </w:rPr>
        <w:t xml:space="preserve">א זוכה לגנאי. </w:t>
      </w:r>
    </w:p>
    <w:p w14:paraId="3D7D674B" w14:textId="77777777" w:rsidR="00000000" w:rsidRDefault="003C26CA">
      <w:pPr>
        <w:pStyle w:val="a"/>
        <w:rPr>
          <w:rFonts w:hint="cs"/>
          <w:rtl/>
        </w:rPr>
      </w:pPr>
    </w:p>
    <w:p w14:paraId="0EF081B7" w14:textId="77777777" w:rsidR="00000000" w:rsidRDefault="003C26CA">
      <w:pPr>
        <w:pStyle w:val="ac"/>
        <w:rPr>
          <w:rtl/>
        </w:rPr>
      </w:pPr>
      <w:r>
        <w:rPr>
          <w:rFonts w:hint="eastAsia"/>
          <w:rtl/>
        </w:rPr>
        <w:t>אחמד</w:t>
      </w:r>
      <w:r>
        <w:rPr>
          <w:rtl/>
        </w:rPr>
        <w:t xml:space="preserve"> טיבי (חד"ש-תע"ל):</w:t>
      </w:r>
    </w:p>
    <w:p w14:paraId="3BACF850" w14:textId="77777777" w:rsidR="00000000" w:rsidRDefault="003C26CA">
      <w:pPr>
        <w:pStyle w:val="a"/>
        <w:rPr>
          <w:rFonts w:hint="cs"/>
          <w:rtl/>
        </w:rPr>
      </w:pPr>
    </w:p>
    <w:p w14:paraId="75BEDCB1" w14:textId="77777777" w:rsidR="00000000" w:rsidRDefault="003C26CA">
      <w:pPr>
        <w:pStyle w:val="a"/>
        <w:rPr>
          <w:rFonts w:hint="cs"/>
          <w:rtl/>
        </w:rPr>
      </w:pPr>
      <w:r>
        <w:rPr>
          <w:rFonts w:hint="cs"/>
          <w:rtl/>
        </w:rPr>
        <w:t>מה דעתך על המחקר מאוניברסיטת חיפה שהצגתי?</w:t>
      </w:r>
    </w:p>
    <w:p w14:paraId="36256504" w14:textId="77777777" w:rsidR="00000000" w:rsidRDefault="003C26CA">
      <w:pPr>
        <w:pStyle w:val="a"/>
        <w:rPr>
          <w:rFonts w:hint="cs"/>
          <w:rtl/>
        </w:rPr>
      </w:pPr>
    </w:p>
    <w:p w14:paraId="53A127E3" w14:textId="77777777" w:rsidR="00000000" w:rsidRDefault="003C26CA">
      <w:pPr>
        <w:pStyle w:val="SpeakerCon"/>
        <w:rPr>
          <w:rtl/>
        </w:rPr>
      </w:pPr>
      <w:bookmarkStart w:id="470" w:name="FS000000474T11_06_2003_18_42_16C"/>
      <w:bookmarkEnd w:id="470"/>
      <w:r>
        <w:rPr>
          <w:rtl/>
        </w:rPr>
        <w:t>השר גדעון עזרא:</w:t>
      </w:r>
    </w:p>
    <w:p w14:paraId="68841CB5" w14:textId="77777777" w:rsidR="00000000" w:rsidRDefault="003C26CA">
      <w:pPr>
        <w:pStyle w:val="a"/>
        <w:rPr>
          <w:rtl/>
        </w:rPr>
      </w:pPr>
    </w:p>
    <w:p w14:paraId="2F4E4584" w14:textId="77777777" w:rsidR="00000000" w:rsidRDefault="003C26CA">
      <w:pPr>
        <w:pStyle w:val="a"/>
        <w:rPr>
          <w:rFonts w:hint="cs"/>
          <w:rtl/>
        </w:rPr>
      </w:pPr>
      <w:r>
        <w:rPr>
          <w:rFonts w:hint="cs"/>
          <w:rtl/>
        </w:rPr>
        <w:t>תראה, אני לא יכול לפסול את הדברים שאמרת, אני רק לא יודע כמה עבריינים קיימים בשטח ומשטרת ישראל לא מצליחה להגיע אליהם. יש עבירות בשטח, כמו בנייה בלתי חוקית. ב</w:t>
      </w:r>
      <w:r>
        <w:rPr>
          <w:rFonts w:hint="cs"/>
          <w:rtl/>
        </w:rPr>
        <w:t xml:space="preserve">תל-אביב כאשר מישהו פורץ חלון עושים לו משפט, אבל בנגב, רק עם 400 שוטרים אתה יכול ללכת ולבצע החלטות של בית-משפט. </w:t>
      </w:r>
    </w:p>
    <w:p w14:paraId="68CD92CC" w14:textId="77777777" w:rsidR="00000000" w:rsidRDefault="003C26CA">
      <w:pPr>
        <w:pStyle w:val="a"/>
        <w:rPr>
          <w:rFonts w:hint="cs"/>
          <w:rtl/>
        </w:rPr>
      </w:pPr>
    </w:p>
    <w:p w14:paraId="31857EA4" w14:textId="77777777" w:rsidR="00000000" w:rsidRDefault="003C26CA">
      <w:pPr>
        <w:pStyle w:val="a"/>
        <w:rPr>
          <w:rFonts w:hint="cs"/>
          <w:rtl/>
        </w:rPr>
      </w:pPr>
      <w:r>
        <w:rPr>
          <w:rFonts w:hint="cs"/>
          <w:rtl/>
        </w:rPr>
        <w:t>בכל הנוגע למשטרת ישראל, אחת המטרות המרכזיות שלה בשנים האחרונות היא לשפר את הקשר עם האזרחים תוך אימוץ מודלים של קשרי משטרה-קהילה. יש תוכנית בהנח</w:t>
      </w:r>
      <w:r>
        <w:rPr>
          <w:rFonts w:hint="cs"/>
          <w:rtl/>
        </w:rPr>
        <w:t xml:space="preserve">ייתו של אגף קהילה-משטרה, והיא משלבת אלפי מתנדבים במסגרת המשמר האזרחי, המסייעים למשטרה להעניק שירותים לאזרחים הערבים בישראל ומשפרים עמם את הקשר, כדי להתמודד טוב יותר עם תופעות פשיעה שונות. חל גידול במספר המתנדבים הערבים, והוא עומד כיום על 5,445. </w:t>
      </w:r>
    </w:p>
    <w:p w14:paraId="69582DF2" w14:textId="77777777" w:rsidR="00000000" w:rsidRDefault="003C26CA">
      <w:pPr>
        <w:pStyle w:val="a"/>
        <w:rPr>
          <w:rFonts w:hint="cs"/>
          <w:rtl/>
        </w:rPr>
      </w:pPr>
    </w:p>
    <w:p w14:paraId="76E78AFB" w14:textId="77777777" w:rsidR="00000000" w:rsidRDefault="003C26CA">
      <w:pPr>
        <w:pStyle w:val="a"/>
        <w:rPr>
          <w:rFonts w:hint="cs"/>
          <w:rtl/>
        </w:rPr>
      </w:pPr>
      <w:r>
        <w:rPr>
          <w:rFonts w:hint="cs"/>
          <w:rtl/>
        </w:rPr>
        <w:t>כאן אני פ</w:t>
      </w:r>
      <w:r>
        <w:rPr>
          <w:rFonts w:hint="cs"/>
          <w:rtl/>
        </w:rPr>
        <w:t xml:space="preserve">ותח סוגריים - עיקר המתנדבים הם בתחום התנועה, לא במלחמה בטרור. רמת ההתנדבות הגבוהה, ולו בנושא התנועה, בקרב האזרחים הערבים, מלמדת על אינטרס משותף של המשטרה ושל הציבור להילחם בתופעות פשיעה הפוגעות באזרח הפרטי ובחברה הישראלית כולה. </w:t>
      </w:r>
    </w:p>
    <w:p w14:paraId="2BCBB8DE" w14:textId="77777777" w:rsidR="00000000" w:rsidRDefault="003C26CA">
      <w:pPr>
        <w:pStyle w:val="a"/>
        <w:rPr>
          <w:rFonts w:hint="cs"/>
          <w:rtl/>
        </w:rPr>
      </w:pPr>
    </w:p>
    <w:p w14:paraId="417FF5E3" w14:textId="77777777" w:rsidR="00000000" w:rsidRDefault="003C26CA">
      <w:pPr>
        <w:pStyle w:val="a"/>
        <w:rPr>
          <w:rFonts w:hint="cs"/>
          <w:rtl/>
        </w:rPr>
      </w:pPr>
      <w:r>
        <w:rPr>
          <w:rFonts w:hint="cs"/>
          <w:rtl/>
        </w:rPr>
        <w:t xml:space="preserve">למשטרת ישראל אף יש תוכנית </w:t>
      </w:r>
      <w:r>
        <w:rPr>
          <w:rFonts w:hint="cs"/>
          <w:rtl/>
        </w:rPr>
        <w:t xml:space="preserve">לפריסה מחודשת ולהוספה של נקודות משטרה, תחנות ואזורי סיור במגזר הערבי, וכן לתגבור משמעותי של מספר השוטרים מתוך אוריינטציה של שיפור איכות החיים ביישובים הערביים והקטנת היקף תופעות הפשיעה והאלימות. </w:t>
      </w:r>
    </w:p>
    <w:p w14:paraId="6508EC1D" w14:textId="77777777" w:rsidR="00000000" w:rsidRDefault="003C26CA">
      <w:pPr>
        <w:pStyle w:val="a"/>
        <w:rPr>
          <w:rFonts w:hint="cs"/>
          <w:rtl/>
        </w:rPr>
      </w:pPr>
    </w:p>
    <w:p w14:paraId="22570EE5" w14:textId="77777777" w:rsidR="00000000" w:rsidRDefault="003C26CA">
      <w:pPr>
        <w:pStyle w:val="a"/>
        <w:rPr>
          <w:rFonts w:hint="cs"/>
          <w:rtl/>
        </w:rPr>
      </w:pPr>
      <w:r>
        <w:rPr>
          <w:rFonts w:hint="cs"/>
          <w:rtl/>
        </w:rPr>
        <w:t>אין לראות במיעוט הערבי בישראל מקשה אחת. חלקים ממנו, הדרוזים</w:t>
      </w:r>
      <w:r>
        <w:rPr>
          <w:rFonts w:hint="cs"/>
          <w:rtl/>
        </w:rPr>
        <w:t xml:space="preserve">, הצ'רקסים והבדואים, קשרו את גורלם בגורל המדינה, התנדבו לכוחות הביטחון, ורבים מהם אף קיפחו את חייהם למען ביטחונה של מדינת ישראל. אני מצפה שגם שאר ערביי ישראל ימצאו דרך להתנדב ולסייע למדינה. </w:t>
      </w:r>
    </w:p>
    <w:p w14:paraId="00E3326C" w14:textId="77777777" w:rsidR="00000000" w:rsidRDefault="003C26CA">
      <w:pPr>
        <w:pStyle w:val="a"/>
        <w:rPr>
          <w:rFonts w:hint="cs"/>
          <w:rtl/>
        </w:rPr>
      </w:pPr>
    </w:p>
    <w:p w14:paraId="27121ACC" w14:textId="77777777" w:rsidR="00000000" w:rsidRDefault="003C26CA">
      <w:pPr>
        <w:pStyle w:val="a"/>
        <w:rPr>
          <w:rFonts w:hint="cs"/>
          <w:rtl/>
        </w:rPr>
      </w:pPr>
      <w:r>
        <w:rPr>
          <w:rFonts w:hint="cs"/>
          <w:rtl/>
        </w:rPr>
        <w:t xml:space="preserve">לעצם העניין, אני מציע להסיר את ההצעה מסדר-היום. לפי דעתי,  מרוב </w:t>
      </w:r>
      <w:r>
        <w:rPr>
          <w:rFonts w:hint="cs"/>
          <w:rtl/>
        </w:rPr>
        <w:t xml:space="preserve">כל ההצעות הללו  אנחנו מחטיאים את המטרה שלשמה הכנסת קיימת, כי לא צריך לתת עדיפות לכל בעיה כזאת. תודה. </w:t>
      </w:r>
    </w:p>
    <w:p w14:paraId="7C9ADB79" w14:textId="77777777" w:rsidR="00000000" w:rsidRDefault="003C26CA">
      <w:pPr>
        <w:pStyle w:val="a"/>
        <w:rPr>
          <w:rFonts w:hint="cs"/>
          <w:rtl/>
        </w:rPr>
      </w:pPr>
    </w:p>
    <w:p w14:paraId="5BE2B4B8" w14:textId="77777777" w:rsidR="00000000" w:rsidRDefault="003C26CA">
      <w:pPr>
        <w:pStyle w:val="ad"/>
        <w:rPr>
          <w:rtl/>
        </w:rPr>
      </w:pPr>
      <w:r>
        <w:rPr>
          <w:rtl/>
        </w:rPr>
        <w:t>היו"ר משה כחלון:</w:t>
      </w:r>
    </w:p>
    <w:p w14:paraId="233BCD8A" w14:textId="77777777" w:rsidR="00000000" w:rsidRDefault="003C26CA">
      <w:pPr>
        <w:pStyle w:val="a"/>
        <w:rPr>
          <w:rtl/>
        </w:rPr>
      </w:pPr>
    </w:p>
    <w:p w14:paraId="4848E0AD" w14:textId="77777777" w:rsidR="00000000" w:rsidRDefault="003C26CA">
      <w:pPr>
        <w:pStyle w:val="a"/>
        <w:rPr>
          <w:rFonts w:hint="cs"/>
          <w:rtl/>
        </w:rPr>
      </w:pPr>
      <w:r>
        <w:rPr>
          <w:rFonts w:hint="cs"/>
          <w:rtl/>
        </w:rPr>
        <w:t xml:space="preserve">תודה רבה. הצעה אחרת לחבר הכנסת אייכלר. </w:t>
      </w:r>
    </w:p>
    <w:p w14:paraId="2EE039DF" w14:textId="77777777" w:rsidR="00000000" w:rsidRDefault="003C26CA">
      <w:pPr>
        <w:pStyle w:val="a"/>
        <w:rPr>
          <w:rFonts w:hint="cs"/>
          <w:rtl/>
        </w:rPr>
      </w:pPr>
    </w:p>
    <w:p w14:paraId="6B18DE80" w14:textId="77777777" w:rsidR="00000000" w:rsidRDefault="003C26CA">
      <w:pPr>
        <w:pStyle w:val="Speaker"/>
        <w:rPr>
          <w:rtl/>
        </w:rPr>
      </w:pPr>
      <w:bookmarkStart w:id="471" w:name="FS000001057T11_06_2003_18_55_38"/>
      <w:bookmarkEnd w:id="471"/>
      <w:r>
        <w:rPr>
          <w:rFonts w:hint="eastAsia"/>
          <w:rtl/>
        </w:rPr>
        <w:t>ישראל</w:t>
      </w:r>
      <w:r>
        <w:rPr>
          <w:rtl/>
        </w:rPr>
        <w:t xml:space="preserve"> אייכלר (יהדות התורה):</w:t>
      </w:r>
    </w:p>
    <w:p w14:paraId="341CC112" w14:textId="77777777" w:rsidR="00000000" w:rsidRDefault="003C26CA">
      <w:pPr>
        <w:pStyle w:val="a"/>
        <w:rPr>
          <w:rFonts w:hint="cs"/>
          <w:rtl/>
        </w:rPr>
      </w:pPr>
    </w:p>
    <w:p w14:paraId="4E27B105" w14:textId="77777777" w:rsidR="00000000" w:rsidRDefault="003C26CA">
      <w:pPr>
        <w:pStyle w:val="a"/>
        <w:rPr>
          <w:rFonts w:hint="cs"/>
          <w:rtl/>
        </w:rPr>
      </w:pPr>
      <w:r>
        <w:rPr>
          <w:rFonts w:hint="cs"/>
          <w:rtl/>
        </w:rPr>
        <w:t xml:space="preserve">אדוני היושב-ראש, בשעה קשה זאת אוספים אנשי ההצלה </w:t>
      </w:r>
      <w:r>
        <w:rPr>
          <w:rtl/>
        </w:rPr>
        <w:t>–</w:t>
      </w:r>
      <w:r>
        <w:rPr>
          <w:rFonts w:hint="cs"/>
          <w:rtl/>
        </w:rPr>
        <w:t xml:space="preserve"> מגן-דוד-אדום, ה</w:t>
      </w:r>
      <w:r>
        <w:rPr>
          <w:rFonts w:hint="cs"/>
          <w:rtl/>
        </w:rPr>
        <w:t xml:space="preserve">משטרה, זק"א </w:t>
      </w:r>
      <w:r>
        <w:rPr>
          <w:rtl/>
        </w:rPr>
        <w:t>–</w:t>
      </w:r>
      <w:r>
        <w:rPr>
          <w:rFonts w:hint="cs"/>
          <w:rtl/>
        </w:rPr>
        <w:t xml:space="preserve"> את הניצולים ואת אלה שלא ניצלו מהפיגוע הנורא שהיה במרכז ירושלים. דווקא בתקופה שבה אנשים רוצים כל כך שיהיה שלום, שיהיה שקט, ותולים תקוות שאולי זה יהיה בכל זאת, באה המציאות וטופחת על פנינו. </w:t>
      </w:r>
    </w:p>
    <w:p w14:paraId="63BEF2B8" w14:textId="77777777" w:rsidR="00000000" w:rsidRDefault="003C26CA">
      <w:pPr>
        <w:pStyle w:val="a"/>
        <w:rPr>
          <w:rFonts w:hint="cs"/>
          <w:rtl/>
        </w:rPr>
      </w:pPr>
    </w:p>
    <w:p w14:paraId="2F7257E2" w14:textId="77777777" w:rsidR="00000000" w:rsidRDefault="003C26CA">
      <w:pPr>
        <w:pStyle w:val="a"/>
        <w:rPr>
          <w:rFonts w:hint="cs"/>
          <w:rtl/>
        </w:rPr>
      </w:pPr>
      <w:r>
        <w:rPr>
          <w:rFonts w:hint="cs"/>
          <w:rtl/>
        </w:rPr>
        <w:t>זה הזמן קודם כול לעודד ולחזק את תושבי ירושלים, לאחל ר</w:t>
      </w:r>
      <w:r>
        <w:rPr>
          <w:rFonts w:hint="cs"/>
          <w:rtl/>
        </w:rPr>
        <w:t xml:space="preserve">פואה לפצועים, ואין ניחומים למשפחות ההרוגים. המקום ינחם אותם בתוך שאר אבלי ציון וירושלים. </w:t>
      </w:r>
    </w:p>
    <w:p w14:paraId="50A2472D" w14:textId="77777777" w:rsidR="00000000" w:rsidRDefault="003C26CA">
      <w:pPr>
        <w:pStyle w:val="a"/>
        <w:rPr>
          <w:rFonts w:hint="cs"/>
          <w:rtl/>
        </w:rPr>
      </w:pPr>
    </w:p>
    <w:p w14:paraId="7C916D86" w14:textId="77777777" w:rsidR="00000000" w:rsidRDefault="003C26CA">
      <w:pPr>
        <w:pStyle w:val="a"/>
        <w:rPr>
          <w:rFonts w:hint="cs"/>
          <w:rtl/>
        </w:rPr>
      </w:pPr>
      <w:r>
        <w:rPr>
          <w:rFonts w:hint="cs"/>
          <w:rtl/>
        </w:rPr>
        <w:t>אנחנו חייבים לחזור אל דברי הנביא ירמיהו, שאומר: על זאת חגרו שקים ספדו והילילו כי לא שב חרון אף השם ממנו. והיה ביום ההוא נאום השם יאבד לב המלך ולב השרים ונשמו הכוהנים</w:t>
      </w:r>
      <w:r>
        <w:rPr>
          <w:rFonts w:hint="cs"/>
          <w:rtl/>
        </w:rPr>
        <w:t xml:space="preserve"> והנביאים יתמהו. ואומר אהה השם אלוקים אכן השא השאת לעם הזה ולירושלים לאמור שלום יהיה לכם ונגעה חרב עד הנפש. אומרים שיהיה שלום, ובינתיים יש חרב. אומר הנביא: כבסי מרעה לבך ירושלים למען תיוושעי - - - מעי מעי אוחילה קירות לבי הומה לי, לבי לא אחריש כי קול שופר </w:t>
      </w:r>
      <w:r>
        <w:rPr>
          <w:rFonts w:hint="cs"/>
          <w:rtl/>
        </w:rPr>
        <w:t>שמעתי נפשי תרועת מלחמה. שבר על שבר נקרא כי שודדה כל הארץ - - - עד מתי אראה נס אשמעה קול שופר. כי אוויל עמי - - -</w:t>
      </w:r>
    </w:p>
    <w:p w14:paraId="7223A842" w14:textId="77777777" w:rsidR="00000000" w:rsidRDefault="003C26CA">
      <w:pPr>
        <w:pStyle w:val="a"/>
        <w:rPr>
          <w:rFonts w:hint="cs"/>
          <w:rtl/>
        </w:rPr>
      </w:pPr>
    </w:p>
    <w:p w14:paraId="5CFAF279" w14:textId="77777777" w:rsidR="00000000" w:rsidRDefault="003C26CA">
      <w:pPr>
        <w:pStyle w:val="ad"/>
        <w:rPr>
          <w:rtl/>
        </w:rPr>
      </w:pPr>
      <w:r>
        <w:rPr>
          <w:rtl/>
        </w:rPr>
        <w:t>היו"ר משה כחלון:</w:t>
      </w:r>
    </w:p>
    <w:p w14:paraId="2234E799" w14:textId="77777777" w:rsidR="00000000" w:rsidRDefault="003C26CA">
      <w:pPr>
        <w:pStyle w:val="a"/>
        <w:rPr>
          <w:rtl/>
        </w:rPr>
      </w:pPr>
    </w:p>
    <w:p w14:paraId="62A591AD" w14:textId="77777777" w:rsidR="00000000" w:rsidRDefault="003C26CA">
      <w:pPr>
        <w:pStyle w:val="a"/>
        <w:rPr>
          <w:rFonts w:hint="cs"/>
          <w:rtl/>
        </w:rPr>
      </w:pPr>
      <w:r>
        <w:rPr>
          <w:rFonts w:hint="cs"/>
          <w:rtl/>
        </w:rPr>
        <w:t xml:space="preserve">חבר הכנסת אייכלר, זה מעריב שלם. </w:t>
      </w:r>
    </w:p>
    <w:p w14:paraId="04D2836D" w14:textId="77777777" w:rsidR="00000000" w:rsidRDefault="003C26CA">
      <w:pPr>
        <w:pStyle w:val="a"/>
        <w:rPr>
          <w:rFonts w:hint="cs"/>
          <w:rtl/>
        </w:rPr>
      </w:pPr>
    </w:p>
    <w:p w14:paraId="1B089D74" w14:textId="77777777" w:rsidR="00000000" w:rsidRDefault="003C26CA">
      <w:pPr>
        <w:pStyle w:val="SpeakerCon"/>
        <w:rPr>
          <w:rtl/>
        </w:rPr>
      </w:pPr>
      <w:bookmarkStart w:id="472" w:name="FS000001057T11_06_2003_19_02_38C"/>
      <w:bookmarkEnd w:id="472"/>
      <w:r>
        <w:rPr>
          <w:rtl/>
        </w:rPr>
        <w:t>ישראל אייכלר (יהדות התורה):</w:t>
      </w:r>
    </w:p>
    <w:p w14:paraId="348D2F1A" w14:textId="77777777" w:rsidR="00000000" w:rsidRDefault="003C26CA">
      <w:pPr>
        <w:pStyle w:val="a"/>
        <w:rPr>
          <w:rtl/>
        </w:rPr>
      </w:pPr>
    </w:p>
    <w:p w14:paraId="2754C89F" w14:textId="77777777" w:rsidR="00000000" w:rsidRDefault="003C26CA">
      <w:pPr>
        <w:pStyle w:val="a"/>
        <w:rPr>
          <w:rFonts w:hint="cs"/>
          <w:rtl/>
        </w:rPr>
      </w:pPr>
      <w:r>
        <w:rPr>
          <w:rFonts w:hint="cs"/>
          <w:rtl/>
        </w:rPr>
        <w:t>אני רק רוצה להביא את הנקודה המרכזית ומה שאנחנו כן יכולים לעשו</w:t>
      </w:r>
      <w:r>
        <w:rPr>
          <w:rFonts w:hint="cs"/>
          <w:rtl/>
        </w:rPr>
        <w:t xml:space="preserve">ת. </w:t>
      </w:r>
    </w:p>
    <w:p w14:paraId="7AA13CDF" w14:textId="77777777" w:rsidR="00000000" w:rsidRDefault="003C26CA">
      <w:pPr>
        <w:pStyle w:val="a"/>
        <w:rPr>
          <w:rFonts w:hint="cs"/>
          <w:rtl/>
        </w:rPr>
      </w:pPr>
    </w:p>
    <w:p w14:paraId="16A9314C" w14:textId="77777777" w:rsidR="00000000" w:rsidRDefault="003C26CA">
      <w:pPr>
        <w:pStyle w:val="ad"/>
        <w:rPr>
          <w:rtl/>
        </w:rPr>
      </w:pPr>
      <w:r>
        <w:rPr>
          <w:rtl/>
        </w:rPr>
        <w:t>היו"ר משה כחלון:</w:t>
      </w:r>
    </w:p>
    <w:p w14:paraId="73D4F4DE" w14:textId="77777777" w:rsidR="00000000" w:rsidRDefault="003C26CA">
      <w:pPr>
        <w:pStyle w:val="a"/>
        <w:rPr>
          <w:rtl/>
        </w:rPr>
      </w:pPr>
    </w:p>
    <w:p w14:paraId="4BC2D4B2" w14:textId="77777777" w:rsidR="00000000" w:rsidRDefault="003C26CA">
      <w:pPr>
        <w:pStyle w:val="a"/>
        <w:rPr>
          <w:rFonts w:hint="cs"/>
          <w:rtl/>
        </w:rPr>
      </w:pPr>
      <w:r>
        <w:rPr>
          <w:rFonts w:hint="cs"/>
          <w:rtl/>
        </w:rPr>
        <w:t xml:space="preserve">אני מבקש, חרגת. משפט לסיום. </w:t>
      </w:r>
    </w:p>
    <w:p w14:paraId="0C6687CF" w14:textId="77777777" w:rsidR="00000000" w:rsidRDefault="003C26CA">
      <w:pPr>
        <w:pStyle w:val="a"/>
        <w:rPr>
          <w:rFonts w:hint="cs"/>
          <w:rtl/>
        </w:rPr>
      </w:pPr>
    </w:p>
    <w:p w14:paraId="5474CD31" w14:textId="77777777" w:rsidR="00000000" w:rsidRDefault="003C26CA">
      <w:pPr>
        <w:pStyle w:val="SpeakerCon"/>
        <w:rPr>
          <w:rtl/>
        </w:rPr>
      </w:pPr>
      <w:bookmarkStart w:id="473" w:name="FS000001057T11_06_2003_19_03_07C"/>
      <w:bookmarkEnd w:id="473"/>
      <w:r>
        <w:rPr>
          <w:rtl/>
        </w:rPr>
        <w:t>ישראל אייכלר (יהדות התורה):</w:t>
      </w:r>
    </w:p>
    <w:p w14:paraId="1FF0A519" w14:textId="77777777" w:rsidR="00000000" w:rsidRDefault="003C26CA">
      <w:pPr>
        <w:pStyle w:val="a"/>
        <w:rPr>
          <w:rtl/>
        </w:rPr>
      </w:pPr>
    </w:p>
    <w:p w14:paraId="6DFA70D1" w14:textId="77777777" w:rsidR="00000000" w:rsidRDefault="003C26CA">
      <w:pPr>
        <w:pStyle w:val="a"/>
        <w:rPr>
          <w:rFonts w:hint="cs"/>
          <w:rtl/>
        </w:rPr>
      </w:pPr>
      <w:r>
        <w:rPr>
          <w:rFonts w:hint="cs"/>
          <w:rtl/>
        </w:rPr>
        <w:t>הנביא אומר משפט לסיום: כי כה אמר השם צבאות אלוקי ישראל היטיבו דרכיכם ומעלליכם ואשכנה אתכם במקום הזה. אל תבטחו לכם אל דברי השקר - - - כי אם היטיב תיטיבו את דרכיכם - - -  גר ית</w:t>
      </w:r>
      <w:r>
        <w:rPr>
          <w:rFonts w:hint="cs"/>
          <w:rtl/>
        </w:rPr>
        <w:t>ום ואלמנה לא תעשוקו ודם נקי אל תשפכו במקום הזה - -</w:t>
      </w:r>
    </w:p>
    <w:p w14:paraId="3BC6FFBB" w14:textId="77777777" w:rsidR="00000000" w:rsidRDefault="003C26CA">
      <w:pPr>
        <w:pStyle w:val="a"/>
        <w:rPr>
          <w:rFonts w:hint="cs"/>
          <w:rtl/>
        </w:rPr>
      </w:pPr>
    </w:p>
    <w:p w14:paraId="5C4D81DF" w14:textId="77777777" w:rsidR="00000000" w:rsidRDefault="003C26CA">
      <w:pPr>
        <w:pStyle w:val="ad"/>
        <w:rPr>
          <w:rtl/>
        </w:rPr>
      </w:pPr>
      <w:r>
        <w:rPr>
          <w:rtl/>
        </w:rPr>
        <w:t>היו"ר משה כחלון:</w:t>
      </w:r>
    </w:p>
    <w:p w14:paraId="247C3928" w14:textId="77777777" w:rsidR="00000000" w:rsidRDefault="003C26CA">
      <w:pPr>
        <w:pStyle w:val="a"/>
        <w:rPr>
          <w:rtl/>
        </w:rPr>
      </w:pPr>
    </w:p>
    <w:p w14:paraId="4CA971A5" w14:textId="77777777" w:rsidR="00000000" w:rsidRDefault="003C26CA">
      <w:pPr>
        <w:pStyle w:val="a"/>
        <w:rPr>
          <w:rFonts w:hint="cs"/>
          <w:rtl/>
        </w:rPr>
      </w:pPr>
      <w:r>
        <w:rPr>
          <w:rFonts w:hint="cs"/>
          <w:rtl/>
        </w:rPr>
        <w:t>חבר הכנסת אייכלר, אתה מאלץ אותנו לעשות דברים שאנחנו לא רגילים. באמצע דברי תורה להפסיק אותך - - -</w:t>
      </w:r>
    </w:p>
    <w:p w14:paraId="1B79B709" w14:textId="77777777" w:rsidR="00000000" w:rsidRDefault="003C26CA">
      <w:pPr>
        <w:pStyle w:val="a"/>
        <w:ind w:firstLine="0"/>
        <w:rPr>
          <w:rFonts w:hint="cs"/>
          <w:rtl/>
        </w:rPr>
      </w:pPr>
    </w:p>
    <w:p w14:paraId="276FA3EC" w14:textId="77777777" w:rsidR="00000000" w:rsidRDefault="003C26CA">
      <w:pPr>
        <w:pStyle w:val="SpeakerCon"/>
        <w:rPr>
          <w:rtl/>
        </w:rPr>
      </w:pPr>
      <w:bookmarkStart w:id="474" w:name="FS000001057T11_06_2003_19_05_59"/>
      <w:bookmarkEnd w:id="474"/>
      <w:r>
        <w:rPr>
          <w:rFonts w:hint="eastAsia"/>
          <w:rtl/>
        </w:rPr>
        <w:t>ישראל</w:t>
      </w:r>
      <w:r>
        <w:rPr>
          <w:rtl/>
        </w:rPr>
        <w:t xml:space="preserve"> אייכלר (יהדות התורה):</w:t>
      </w:r>
    </w:p>
    <w:p w14:paraId="00F04B70" w14:textId="77777777" w:rsidR="00000000" w:rsidRDefault="003C26CA">
      <w:pPr>
        <w:pStyle w:val="a"/>
        <w:rPr>
          <w:rFonts w:hint="cs"/>
          <w:rtl/>
        </w:rPr>
      </w:pPr>
    </w:p>
    <w:p w14:paraId="1D8AABBB" w14:textId="77777777" w:rsidR="00000000" w:rsidRDefault="003C26CA">
      <w:pPr>
        <w:pStyle w:val="a"/>
        <w:rPr>
          <w:rFonts w:hint="cs"/>
          <w:rtl/>
        </w:rPr>
      </w:pPr>
      <w:r>
        <w:rPr>
          <w:rFonts w:hint="cs"/>
          <w:rtl/>
        </w:rPr>
        <w:t>תן לי להשלים.</w:t>
      </w:r>
    </w:p>
    <w:p w14:paraId="6BEAE692" w14:textId="77777777" w:rsidR="00000000" w:rsidRDefault="003C26CA">
      <w:pPr>
        <w:pStyle w:val="a"/>
        <w:ind w:firstLine="0"/>
        <w:rPr>
          <w:rFonts w:hint="cs"/>
          <w:rtl/>
        </w:rPr>
      </w:pPr>
    </w:p>
    <w:p w14:paraId="2D9C58E0" w14:textId="77777777" w:rsidR="00000000" w:rsidRDefault="003C26CA">
      <w:pPr>
        <w:pStyle w:val="ad"/>
        <w:rPr>
          <w:rtl/>
        </w:rPr>
      </w:pPr>
      <w:r>
        <w:rPr>
          <w:rtl/>
        </w:rPr>
        <w:t>היו"ר משה כחלון:</w:t>
      </w:r>
    </w:p>
    <w:p w14:paraId="620A65E9" w14:textId="77777777" w:rsidR="00000000" w:rsidRDefault="003C26CA">
      <w:pPr>
        <w:pStyle w:val="a"/>
        <w:rPr>
          <w:rtl/>
        </w:rPr>
      </w:pPr>
    </w:p>
    <w:p w14:paraId="43F481FF" w14:textId="77777777" w:rsidR="00000000" w:rsidRDefault="003C26CA">
      <w:pPr>
        <w:pStyle w:val="a"/>
        <w:rPr>
          <w:rFonts w:hint="cs"/>
          <w:rtl/>
        </w:rPr>
      </w:pPr>
      <w:r>
        <w:rPr>
          <w:rFonts w:hint="cs"/>
          <w:rtl/>
        </w:rPr>
        <w:t>אני מבקש לומר פסוק שלא עול</w:t>
      </w:r>
      <w:r>
        <w:rPr>
          <w:rFonts w:hint="cs"/>
          <w:rtl/>
        </w:rPr>
        <w:t>ה על חמש מלים.</w:t>
      </w:r>
    </w:p>
    <w:p w14:paraId="162BF220" w14:textId="77777777" w:rsidR="00000000" w:rsidRDefault="003C26CA">
      <w:pPr>
        <w:pStyle w:val="a"/>
        <w:ind w:firstLine="0"/>
        <w:rPr>
          <w:rFonts w:hint="cs"/>
          <w:rtl/>
        </w:rPr>
      </w:pPr>
    </w:p>
    <w:p w14:paraId="2EF46AFA" w14:textId="77777777" w:rsidR="00000000" w:rsidRDefault="003C26CA">
      <w:pPr>
        <w:pStyle w:val="SpeakerCon"/>
        <w:rPr>
          <w:rtl/>
        </w:rPr>
      </w:pPr>
      <w:bookmarkStart w:id="475" w:name="FS000001057T11_06_2003_19_06_16C"/>
      <w:bookmarkEnd w:id="475"/>
      <w:r>
        <w:rPr>
          <w:rtl/>
        </w:rPr>
        <w:t>ישראל אייכלר (יהדות התורה):</w:t>
      </w:r>
    </w:p>
    <w:p w14:paraId="71B8B8E2" w14:textId="77777777" w:rsidR="00000000" w:rsidRDefault="003C26CA">
      <w:pPr>
        <w:pStyle w:val="a"/>
        <w:rPr>
          <w:rtl/>
        </w:rPr>
      </w:pPr>
    </w:p>
    <w:p w14:paraId="56999B8E" w14:textId="77777777" w:rsidR="00000000" w:rsidRDefault="003C26CA">
      <w:pPr>
        <w:pStyle w:val="a"/>
        <w:rPr>
          <w:rFonts w:hint="cs"/>
          <w:rtl/>
        </w:rPr>
      </w:pPr>
      <w:r>
        <w:rPr>
          <w:rFonts w:hint="cs"/>
          <w:rtl/>
        </w:rPr>
        <w:t xml:space="preserve">בסדר. </w:t>
      </w:r>
    </w:p>
    <w:p w14:paraId="5DF16E53" w14:textId="77777777" w:rsidR="00000000" w:rsidRDefault="003C26CA">
      <w:pPr>
        <w:pStyle w:val="a"/>
        <w:rPr>
          <w:rFonts w:hint="cs"/>
          <w:rtl/>
        </w:rPr>
      </w:pPr>
    </w:p>
    <w:p w14:paraId="12225AE5" w14:textId="77777777" w:rsidR="00000000" w:rsidRDefault="003C26CA">
      <w:pPr>
        <w:pStyle w:val="a"/>
        <w:rPr>
          <w:rFonts w:hint="cs"/>
          <w:rtl/>
        </w:rPr>
      </w:pPr>
      <w:r>
        <w:rPr>
          <w:rFonts w:hint="cs"/>
          <w:rtl/>
        </w:rPr>
        <w:t xml:space="preserve">- - ושיכנתי אתכם במקום הזה בארץ אשר נתתי לאבותיכם למן עולם ועד עולם. </w:t>
      </w:r>
    </w:p>
    <w:p w14:paraId="4B05B684" w14:textId="77777777" w:rsidR="00000000" w:rsidRDefault="003C26CA">
      <w:pPr>
        <w:pStyle w:val="a"/>
        <w:rPr>
          <w:rFonts w:hint="cs"/>
          <w:rtl/>
        </w:rPr>
      </w:pPr>
    </w:p>
    <w:p w14:paraId="3537D00D" w14:textId="77777777" w:rsidR="00000000" w:rsidRDefault="003C26CA">
      <w:pPr>
        <w:pStyle w:val="a"/>
        <w:rPr>
          <w:rFonts w:hint="cs"/>
          <w:rtl/>
        </w:rPr>
      </w:pPr>
      <w:r>
        <w:rPr>
          <w:rFonts w:hint="cs"/>
          <w:rtl/>
        </w:rPr>
        <w:t xml:space="preserve">בזמן קשה כזה, אתה לא צריך לעמוד כל כך על חצי דקה.  </w:t>
      </w:r>
    </w:p>
    <w:p w14:paraId="3935645B" w14:textId="77777777" w:rsidR="00000000" w:rsidRDefault="003C26CA">
      <w:pPr>
        <w:pStyle w:val="a"/>
        <w:ind w:firstLine="0"/>
        <w:rPr>
          <w:rFonts w:hint="cs"/>
          <w:rtl/>
        </w:rPr>
      </w:pPr>
    </w:p>
    <w:p w14:paraId="5057C489" w14:textId="77777777" w:rsidR="00000000" w:rsidRDefault="003C26CA">
      <w:pPr>
        <w:pStyle w:val="ad"/>
        <w:rPr>
          <w:rtl/>
        </w:rPr>
      </w:pPr>
      <w:r>
        <w:rPr>
          <w:rtl/>
        </w:rPr>
        <w:t>היו"ר משה כחלון:</w:t>
      </w:r>
    </w:p>
    <w:p w14:paraId="521B8E91" w14:textId="77777777" w:rsidR="00000000" w:rsidRDefault="003C26CA">
      <w:pPr>
        <w:pStyle w:val="a"/>
        <w:rPr>
          <w:rtl/>
        </w:rPr>
      </w:pPr>
    </w:p>
    <w:p w14:paraId="06391F81" w14:textId="77777777" w:rsidR="00000000" w:rsidRDefault="003C26CA">
      <w:pPr>
        <w:pStyle w:val="a"/>
        <w:rPr>
          <w:rFonts w:hint="cs"/>
          <w:rtl/>
        </w:rPr>
      </w:pPr>
      <w:r>
        <w:rPr>
          <w:rFonts w:hint="cs"/>
          <w:rtl/>
        </w:rPr>
        <w:t>תודה רבה, הרב אייכלר. הזמן הוא קשה לכולנו, ולא רק לך, אבל צרי</w:t>
      </w:r>
      <w:r>
        <w:rPr>
          <w:rFonts w:hint="cs"/>
          <w:rtl/>
        </w:rPr>
        <w:t>ך לעמוד במסגרת הזמנים.</w:t>
      </w:r>
    </w:p>
    <w:p w14:paraId="587A4EA2" w14:textId="77777777" w:rsidR="00000000" w:rsidRDefault="003C26CA">
      <w:pPr>
        <w:pStyle w:val="a"/>
        <w:rPr>
          <w:rFonts w:hint="cs"/>
          <w:rtl/>
        </w:rPr>
      </w:pPr>
    </w:p>
    <w:p w14:paraId="67279496" w14:textId="77777777" w:rsidR="00000000" w:rsidRDefault="003C26CA">
      <w:pPr>
        <w:pStyle w:val="a"/>
        <w:rPr>
          <w:rFonts w:hint="cs"/>
          <w:rtl/>
        </w:rPr>
      </w:pPr>
      <w:r>
        <w:rPr>
          <w:rFonts w:hint="cs"/>
          <w:rtl/>
        </w:rPr>
        <w:t>אנחנו עוברים להצבעה. בעד - להעביר לוועדת הפנים. נגד - הסרה מסדר-היום.</w:t>
      </w:r>
    </w:p>
    <w:p w14:paraId="747C225E" w14:textId="77777777" w:rsidR="00000000" w:rsidRDefault="003C26CA">
      <w:pPr>
        <w:pStyle w:val="a"/>
        <w:ind w:firstLine="0"/>
        <w:rPr>
          <w:rFonts w:hint="cs"/>
          <w:rtl/>
        </w:rPr>
      </w:pPr>
    </w:p>
    <w:p w14:paraId="593F7538" w14:textId="77777777" w:rsidR="00000000" w:rsidRDefault="003C26CA">
      <w:pPr>
        <w:pStyle w:val="a7"/>
        <w:bidi/>
        <w:rPr>
          <w:rFonts w:hint="cs"/>
          <w:rtl/>
        </w:rPr>
      </w:pPr>
      <w:r>
        <w:rPr>
          <w:rFonts w:hint="cs"/>
          <w:rtl/>
        </w:rPr>
        <w:t>הצבעה מס' 18</w:t>
      </w:r>
    </w:p>
    <w:p w14:paraId="7280D5F5" w14:textId="77777777" w:rsidR="00000000" w:rsidRDefault="003C26CA">
      <w:pPr>
        <w:pStyle w:val="a"/>
        <w:ind w:firstLine="0"/>
        <w:jc w:val="center"/>
        <w:rPr>
          <w:rFonts w:hint="cs"/>
          <w:b/>
          <w:bCs/>
          <w:rtl/>
        </w:rPr>
      </w:pPr>
    </w:p>
    <w:p w14:paraId="539D186E" w14:textId="77777777" w:rsidR="00000000" w:rsidRDefault="003C26CA">
      <w:pPr>
        <w:pStyle w:val="a8"/>
        <w:bidi/>
        <w:rPr>
          <w:rFonts w:hint="cs"/>
          <w:rtl/>
        </w:rPr>
      </w:pPr>
      <w:r>
        <w:rPr>
          <w:rFonts w:hint="cs"/>
          <w:rtl/>
        </w:rPr>
        <w:t>בעד ההצעה להעביר את הנושא לוועדה - 3</w:t>
      </w:r>
    </w:p>
    <w:p w14:paraId="4CBF1AB0" w14:textId="77777777" w:rsidR="00000000" w:rsidRDefault="003C26CA">
      <w:pPr>
        <w:pStyle w:val="a8"/>
        <w:bidi/>
        <w:rPr>
          <w:rFonts w:hint="cs"/>
          <w:rtl/>
        </w:rPr>
      </w:pPr>
      <w:r>
        <w:rPr>
          <w:rFonts w:hint="cs"/>
          <w:rtl/>
        </w:rPr>
        <w:t>בעד ההצעה שלא לכלול את הנושא בסדר-היום - 5</w:t>
      </w:r>
    </w:p>
    <w:p w14:paraId="5A6FACE6" w14:textId="77777777" w:rsidR="00000000" w:rsidRDefault="003C26CA">
      <w:pPr>
        <w:pStyle w:val="a8"/>
        <w:bidi/>
        <w:rPr>
          <w:rFonts w:hint="cs"/>
          <w:rtl/>
        </w:rPr>
      </w:pPr>
      <w:r>
        <w:rPr>
          <w:rFonts w:hint="cs"/>
          <w:rtl/>
        </w:rPr>
        <w:t>נמנעים - אין</w:t>
      </w:r>
    </w:p>
    <w:p w14:paraId="0948E107" w14:textId="77777777" w:rsidR="00000000" w:rsidRDefault="003C26CA">
      <w:pPr>
        <w:pStyle w:val="a9"/>
        <w:bidi/>
        <w:rPr>
          <w:rFonts w:hint="cs"/>
          <w:rtl/>
        </w:rPr>
      </w:pPr>
      <w:r>
        <w:rPr>
          <w:rFonts w:hint="cs"/>
          <w:rtl/>
        </w:rPr>
        <w:t>ההצעה שלא לכלול את הנושא בסדר-היום של הכנסת נתקבלה.</w:t>
      </w:r>
    </w:p>
    <w:p w14:paraId="4BED8B7B" w14:textId="77777777" w:rsidR="00000000" w:rsidRDefault="003C26CA">
      <w:pPr>
        <w:pStyle w:val="a"/>
        <w:ind w:firstLine="0"/>
        <w:rPr>
          <w:rFonts w:hint="cs"/>
          <w:rtl/>
        </w:rPr>
      </w:pPr>
    </w:p>
    <w:p w14:paraId="730CC187" w14:textId="77777777" w:rsidR="00000000" w:rsidRDefault="003C26CA">
      <w:pPr>
        <w:pStyle w:val="ad"/>
        <w:rPr>
          <w:rtl/>
        </w:rPr>
      </w:pPr>
      <w:r>
        <w:rPr>
          <w:rtl/>
        </w:rPr>
        <w:t>ה</w:t>
      </w:r>
      <w:r>
        <w:rPr>
          <w:rtl/>
        </w:rPr>
        <w:t>יו"ר משה כחלון:</w:t>
      </w:r>
    </w:p>
    <w:p w14:paraId="4B693BB2" w14:textId="77777777" w:rsidR="00000000" w:rsidRDefault="003C26CA">
      <w:pPr>
        <w:pStyle w:val="a"/>
        <w:rPr>
          <w:rtl/>
        </w:rPr>
      </w:pPr>
    </w:p>
    <w:p w14:paraId="1F240BFC" w14:textId="77777777" w:rsidR="00000000" w:rsidRDefault="003C26CA">
      <w:pPr>
        <w:pStyle w:val="a"/>
        <w:rPr>
          <w:rFonts w:hint="cs"/>
          <w:rtl/>
        </w:rPr>
      </w:pPr>
      <w:r>
        <w:rPr>
          <w:rFonts w:hint="cs"/>
          <w:rtl/>
        </w:rPr>
        <w:t xml:space="preserve">בעד - 3, נגד- 5, נמנעים - אפס. ההצעה הוסרה מסדר-היום. </w:t>
      </w:r>
    </w:p>
    <w:p w14:paraId="44EC80BD" w14:textId="77777777" w:rsidR="00000000" w:rsidRDefault="003C26CA">
      <w:pPr>
        <w:pStyle w:val="Subject"/>
        <w:rPr>
          <w:rFonts w:hint="cs"/>
          <w:rtl/>
        </w:rPr>
      </w:pPr>
    </w:p>
    <w:p w14:paraId="4013A35C" w14:textId="77777777" w:rsidR="00000000" w:rsidRDefault="003C26CA">
      <w:pPr>
        <w:pStyle w:val="a"/>
        <w:rPr>
          <w:rFonts w:hint="cs"/>
          <w:rtl/>
        </w:rPr>
      </w:pPr>
    </w:p>
    <w:p w14:paraId="4C6ECBF3" w14:textId="77777777" w:rsidR="00000000" w:rsidRDefault="003C26CA">
      <w:pPr>
        <w:pStyle w:val="a"/>
        <w:rPr>
          <w:rFonts w:hint="cs"/>
          <w:rtl/>
        </w:rPr>
      </w:pPr>
    </w:p>
    <w:p w14:paraId="519306B6" w14:textId="77777777" w:rsidR="00000000" w:rsidRDefault="003C26CA">
      <w:pPr>
        <w:pStyle w:val="Subject"/>
        <w:rPr>
          <w:rFonts w:hint="cs"/>
          <w:rtl/>
        </w:rPr>
      </w:pPr>
      <w:bookmarkStart w:id="476" w:name="CS12467FI0012467T11_06_2003_18_46_22"/>
      <w:bookmarkEnd w:id="476"/>
      <w:r>
        <w:rPr>
          <w:rFonts w:hint="cs"/>
          <w:rtl/>
        </w:rPr>
        <w:t>הצעה לסדר-היום</w:t>
      </w:r>
    </w:p>
    <w:p w14:paraId="1075615E" w14:textId="77777777" w:rsidR="00000000" w:rsidRDefault="003C26CA">
      <w:pPr>
        <w:pStyle w:val="Subject"/>
        <w:rPr>
          <w:rtl/>
        </w:rPr>
      </w:pPr>
      <w:r>
        <w:rPr>
          <w:rFonts w:hint="cs"/>
          <w:rtl/>
        </w:rPr>
        <w:t>מדיניות</w:t>
      </w:r>
      <w:r>
        <w:rPr>
          <w:rtl/>
        </w:rPr>
        <w:t xml:space="preserve"> הממשלה כלפי האוכלוסי</w:t>
      </w:r>
      <w:r>
        <w:rPr>
          <w:rFonts w:hint="cs"/>
          <w:rtl/>
        </w:rPr>
        <w:t>י</w:t>
      </w:r>
      <w:r>
        <w:rPr>
          <w:rtl/>
        </w:rPr>
        <w:t>ה הערבית בישראל</w:t>
      </w:r>
    </w:p>
    <w:p w14:paraId="0225002F" w14:textId="77777777" w:rsidR="00000000" w:rsidRDefault="003C26CA">
      <w:pPr>
        <w:pStyle w:val="a"/>
        <w:ind w:firstLine="0"/>
        <w:rPr>
          <w:rFonts w:hint="cs"/>
          <w:b/>
          <w:bCs/>
          <w:sz w:val="24"/>
          <w:szCs w:val="24"/>
          <w:u w:val="single"/>
          <w:rtl/>
          <w:lang w:eastAsia="en-US"/>
        </w:rPr>
      </w:pPr>
    </w:p>
    <w:p w14:paraId="6084C4EB" w14:textId="77777777" w:rsidR="00000000" w:rsidRDefault="003C26CA">
      <w:pPr>
        <w:pStyle w:val="ad"/>
        <w:rPr>
          <w:rtl/>
        </w:rPr>
      </w:pPr>
      <w:r>
        <w:rPr>
          <w:rtl/>
        </w:rPr>
        <w:t>היו"ר משה כחלון:</w:t>
      </w:r>
    </w:p>
    <w:p w14:paraId="60834DE7" w14:textId="77777777" w:rsidR="00000000" w:rsidRDefault="003C26CA">
      <w:pPr>
        <w:pStyle w:val="a"/>
        <w:rPr>
          <w:rtl/>
        </w:rPr>
      </w:pPr>
    </w:p>
    <w:p w14:paraId="2850824B" w14:textId="77777777" w:rsidR="00000000" w:rsidRDefault="003C26CA">
      <w:pPr>
        <w:pStyle w:val="a"/>
        <w:rPr>
          <w:rFonts w:hint="cs"/>
          <w:rtl/>
        </w:rPr>
      </w:pPr>
      <w:r>
        <w:rPr>
          <w:rFonts w:hint="cs"/>
          <w:rtl/>
        </w:rPr>
        <w:t>אני עובר להצעה הבאה, שמספרה 628: מדיניות הממשלה כלפי האוכלוסייה הערבית בישראל. חבר הכנסת טלב אלסאנע, ב</w:t>
      </w:r>
      <w:r>
        <w:rPr>
          <w:rFonts w:hint="cs"/>
          <w:rtl/>
        </w:rPr>
        <w:t>בקשה.</w:t>
      </w:r>
    </w:p>
    <w:p w14:paraId="33A335E3" w14:textId="77777777" w:rsidR="00000000" w:rsidRDefault="003C26CA">
      <w:pPr>
        <w:pStyle w:val="a"/>
        <w:ind w:firstLine="0"/>
        <w:rPr>
          <w:rFonts w:hint="cs"/>
          <w:rtl/>
        </w:rPr>
      </w:pPr>
    </w:p>
    <w:p w14:paraId="1757199D" w14:textId="77777777" w:rsidR="00000000" w:rsidRDefault="003C26CA">
      <w:pPr>
        <w:pStyle w:val="Speaker"/>
        <w:rPr>
          <w:rtl/>
        </w:rPr>
      </w:pPr>
      <w:bookmarkStart w:id="477" w:name="FS000000549T11_06_2003_18_46_52"/>
      <w:bookmarkEnd w:id="477"/>
      <w:r>
        <w:rPr>
          <w:rFonts w:hint="eastAsia"/>
          <w:rtl/>
        </w:rPr>
        <w:t>טלב</w:t>
      </w:r>
      <w:r>
        <w:rPr>
          <w:rtl/>
        </w:rPr>
        <w:t xml:space="preserve"> אלסאנע (רע"ם):</w:t>
      </w:r>
    </w:p>
    <w:p w14:paraId="037E4ED7" w14:textId="77777777" w:rsidR="00000000" w:rsidRDefault="003C26CA">
      <w:pPr>
        <w:pStyle w:val="a"/>
        <w:rPr>
          <w:rFonts w:hint="cs"/>
          <w:rtl/>
        </w:rPr>
      </w:pPr>
    </w:p>
    <w:p w14:paraId="1FA3476E" w14:textId="77777777" w:rsidR="00000000" w:rsidRDefault="003C26CA">
      <w:pPr>
        <w:pStyle w:val="a"/>
        <w:rPr>
          <w:rFonts w:hint="cs"/>
          <w:rtl/>
        </w:rPr>
      </w:pPr>
      <w:r>
        <w:rPr>
          <w:rFonts w:hint="cs"/>
          <w:rtl/>
        </w:rPr>
        <w:t xml:space="preserve">כבוד היושב-ראש, חברי הכנסת, כבוד השר, אני רוצה להביע צער ותנחומים למשפחות של ההרוגים ואיחולי החלמה לפצועים. </w:t>
      </w:r>
    </w:p>
    <w:p w14:paraId="55F7F8B6" w14:textId="77777777" w:rsidR="00000000" w:rsidRDefault="003C26CA">
      <w:pPr>
        <w:pStyle w:val="a"/>
        <w:rPr>
          <w:rFonts w:hint="cs"/>
          <w:rtl/>
        </w:rPr>
      </w:pPr>
    </w:p>
    <w:p w14:paraId="250D4F56" w14:textId="77777777" w:rsidR="00000000" w:rsidRDefault="003C26CA">
      <w:pPr>
        <w:pStyle w:val="a"/>
        <w:rPr>
          <w:rFonts w:hint="cs"/>
          <w:rtl/>
        </w:rPr>
      </w:pPr>
      <w:r>
        <w:rPr>
          <w:rFonts w:hint="cs"/>
          <w:rtl/>
        </w:rPr>
        <w:t xml:space="preserve">לדעתי, גם ברגעים קשים כאלה צריך לתת להיגיון ולא לרגש לשלוט ולהגיע למסקנה שכוח מזמין כוח ואין פתרון אלא דרך הידברות. </w:t>
      </w:r>
    </w:p>
    <w:p w14:paraId="0AA95B54" w14:textId="77777777" w:rsidR="00000000" w:rsidRDefault="003C26CA">
      <w:pPr>
        <w:pStyle w:val="a"/>
        <w:rPr>
          <w:rFonts w:hint="cs"/>
          <w:rtl/>
        </w:rPr>
      </w:pPr>
    </w:p>
    <w:p w14:paraId="1E216B20" w14:textId="77777777" w:rsidR="00000000" w:rsidRDefault="003C26CA">
      <w:pPr>
        <w:pStyle w:val="a"/>
        <w:rPr>
          <w:rFonts w:hint="cs"/>
          <w:rtl/>
        </w:rPr>
      </w:pPr>
      <w:r>
        <w:rPr>
          <w:rFonts w:hint="cs"/>
          <w:rtl/>
        </w:rPr>
        <w:t>כ</w:t>
      </w:r>
      <w:r>
        <w:rPr>
          <w:rFonts w:hint="cs"/>
          <w:rtl/>
        </w:rPr>
        <w:t xml:space="preserve">בוד היושב-ראש, השבוע הזה, ביום ראשון, הרסו הפקחים של אגף התכנון והבנייה של מחוז הדרום עשרה בתים ביישוב שנקרא אום-מתנאן. זה אחד מתוך שישה יישובים שממשלת ישראל החליטה שהיא הולכת להכיר בהם ולתכנן אותם כיישוב מוכר. אבל, עצם ההחלטה לא מנעה את הריסת הבתים. </w:t>
      </w:r>
    </w:p>
    <w:p w14:paraId="03177AA7" w14:textId="77777777" w:rsidR="00000000" w:rsidRDefault="003C26CA">
      <w:pPr>
        <w:pStyle w:val="a"/>
        <w:ind w:firstLine="0"/>
        <w:rPr>
          <w:rFonts w:hint="cs"/>
          <w:rtl/>
        </w:rPr>
      </w:pPr>
    </w:p>
    <w:p w14:paraId="36C90BD8" w14:textId="77777777" w:rsidR="00000000" w:rsidRDefault="003C26CA">
      <w:pPr>
        <w:pStyle w:val="ac"/>
        <w:rPr>
          <w:rtl/>
        </w:rPr>
      </w:pPr>
      <w:r>
        <w:rPr>
          <w:rFonts w:hint="eastAsia"/>
          <w:rtl/>
        </w:rPr>
        <w:t>השר</w:t>
      </w:r>
      <w:r>
        <w:rPr>
          <w:rtl/>
        </w:rPr>
        <w:t xml:space="preserve"> גדעון עזרא:</w:t>
      </w:r>
    </w:p>
    <w:p w14:paraId="59D839A2" w14:textId="77777777" w:rsidR="00000000" w:rsidRDefault="003C26CA">
      <w:pPr>
        <w:pStyle w:val="a"/>
        <w:rPr>
          <w:rFonts w:hint="cs"/>
          <w:rtl/>
        </w:rPr>
      </w:pPr>
    </w:p>
    <w:p w14:paraId="5727D65D" w14:textId="77777777" w:rsidR="00000000" w:rsidRDefault="003C26CA">
      <w:pPr>
        <w:pStyle w:val="a"/>
        <w:rPr>
          <w:rFonts w:hint="cs"/>
          <w:rtl/>
        </w:rPr>
      </w:pPr>
      <w:r>
        <w:rPr>
          <w:rFonts w:hint="cs"/>
          <w:rtl/>
        </w:rPr>
        <w:t>איזה יישוב זה צריך להיות?</w:t>
      </w:r>
    </w:p>
    <w:p w14:paraId="2E5797CF" w14:textId="77777777" w:rsidR="00000000" w:rsidRDefault="003C26CA">
      <w:pPr>
        <w:pStyle w:val="a"/>
        <w:ind w:firstLine="0"/>
        <w:rPr>
          <w:rFonts w:hint="cs"/>
          <w:rtl/>
        </w:rPr>
      </w:pPr>
    </w:p>
    <w:p w14:paraId="7167BADC" w14:textId="77777777" w:rsidR="00000000" w:rsidRDefault="003C26CA">
      <w:pPr>
        <w:pStyle w:val="SpeakerCon"/>
        <w:rPr>
          <w:rtl/>
        </w:rPr>
      </w:pPr>
      <w:bookmarkStart w:id="478" w:name="FS000000549T11_06_2003_18_52_34C"/>
      <w:bookmarkEnd w:id="478"/>
      <w:r>
        <w:rPr>
          <w:rFonts w:hint="eastAsia"/>
          <w:rtl/>
        </w:rPr>
        <w:t>טלב</w:t>
      </w:r>
      <w:r>
        <w:rPr>
          <w:rtl/>
        </w:rPr>
        <w:t xml:space="preserve"> אלסאנע (רע"ם):</w:t>
      </w:r>
    </w:p>
    <w:p w14:paraId="337881E2" w14:textId="77777777" w:rsidR="00000000" w:rsidRDefault="003C26CA">
      <w:pPr>
        <w:pStyle w:val="a"/>
        <w:rPr>
          <w:rFonts w:hint="cs"/>
          <w:rtl/>
        </w:rPr>
      </w:pPr>
    </w:p>
    <w:p w14:paraId="311B8D99" w14:textId="77777777" w:rsidR="00000000" w:rsidRDefault="003C26CA">
      <w:pPr>
        <w:pStyle w:val="a"/>
        <w:rPr>
          <w:rFonts w:hint="cs"/>
          <w:rtl/>
        </w:rPr>
      </w:pPr>
      <w:r>
        <w:rPr>
          <w:rFonts w:hint="cs"/>
          <w:rtl/>
        </w:rPr>
        <w:t>אום-מתנאן בנגב, שאמור להיקרא בית-פלט. הרי לכל היישובים המתוכננים והעתידיים לא קוראים בשמות ערביים. יישוב אחד נקרא באר-חיל, שאנחנו קוראים לו ביר-הדאג'. יישוב שני נקרא בית-פלט, שאנחנו קוראים לו אום</w:t>
      </w:r>
      <w:r>
        <w:rPr>
          <w:rFonts w:hint="cs"/>
          <w:rtl/>
        </w:rPr>
        <w:t xml:space="preserve">-מתנאן, שורר זה ראס-קסר-א-סר, מרעית זה כחלה, זה ממש יישובים עם שמות זרים כביכול, שמתוכננים לאוכלוסייה הערבית. אבל עצם בחירת השמות אומרת הרבה. </w:t>
      </w:r>
    </w:p>
    <w:p w14:paraId="0913FFE6" w14:textId="77777777" w:rsidR="00000000" w:rsidRDefault="003C26CA">
      <w:pPr>
        <w:pStyle w:val="a"/>
        <w:rPr>
          <w:rFonts w:hint="cs"/>
          <w:rtl/>
        </w:rPr>
      </w:pPr>
    </w:p>
    <w:p w14:paraId="5F4CE1CF" w14:textId="77777777" w:rsidR="00000000" w:rsidRDefault="003C26CA">
      <w:pPr>
        <w:pStyle w:val="a"/>
        <w:rPr>
          <w:rFonts w:hint="cs"/>
          <w:rtl/>
        </w:rPr>
      </w:pPr>
      <w:r>
        <w:rPr>
          <w:rFonts w:hint="cs"/>
          <w:rtl/>
        </w:rPr>
        <w:t>השבוע הזה נהרסו גם שלושה בתים בעיר לוד. השאלה הנשאלת היא, מדוע תופעת הריסת הבתים היא מנת חלקה של האוכלוסייה הערב</w:t>
      </w:r>
      <w:r>
        <w:rPr>
          <w:rFonts w:hint="cs"/>
          <w:rtl/>
        </w:rPr>
        <w:t>ית, אם זה בנגב או בלוד או בצפון?</w:t>
      </w:r>
    </w:p>
    <w:p w14:paraId="237FB870" w14:textId="77777777" w:rsidR="00000000" w:rsidRDefault="003C26CA">
      <w:pPr>
        <w:pStyle w:val="a"/>
        <w:ind w:firstLine="0"/>
        <w:rPr>
          <w:rFonts w:hint="cs"/>
          <w:rtl/>
        </w:rPr>
      </w:pPr>
    </w:p>
    <w:p w14:paraId="75D36C4A" w14:textId="77777777" w:rsidR="00000000" w:rsidRDefault="003C26CA">
      <w:pPr>
        <w:pStyle w:val="ac"/>
        <w:rPr>
          <w:rFonts w:hint="cs"/>
          <w:rtl/>
        </w:rPr>
      </w:pPr>
      <w:r>
        <w:rPr>
          <w:rFonts w:hint="eastAsia"/>
          <w:rtl/>
        </w:rPr>
        <w:t>גלעד</w:t>
      </w:r>
      <w:r>
        <w:rPr>
          <w:rtl/>
        </w:rPr>
        <w:t xml:space="preserve"> ארדן (הליכוד):</w:t>
      </w:r>
    </w:p>
    <w:p w14:paraId="4AEE3749" w14:textId="77777777" w:rsidR="00000000" w:rsidRDefault="003C26CA">
      <w:pPr>
        <w:pStyle w:val="ac"/>
        <w:rPr>
          <w:rFonts w:hint="cs"/>
          <w:rtl/>
        </w:rPr>
      </w:pPr>
    </w:p>
    <w:p w14:paraId="2FCBD4A5" w14:textId="77777777" w:rsidR="00000000" w:rsidRDefault="003C26CA">
      <w:pPr>
        <w:pStyle w:val="a"/>
        <w:rPr>
          <w:rFonts w:hint="cs"/>
          <w:rtl/>
        </w:rPr>
      </w:pPr>
      <w:r>
        <w:rPr>
          <w:rFonts w:hint="cs"/>
          <w:rtl/>
        </w:rPr>
        <w:t>או בעמונה.</w:t>
      </w:r>
    </w:p>
    <w:p w14:paraId="39A991B6" w14:textId="77777777" w:rsidR="00000000" w:rsidRDefault="003C26CA">
      <w:pPr>
        <w:pStyle w:val="a"/>
        <w:ind w:firstLine="0"/>
        <w:rPr>
          <w:rFonts w:hint="cs"/>
          <w:rtl/>
        </w:rPr>
      </w:pPr>
    </w:p>
    <w:p w14:paraId="3947CFCE" w14:textId="77777777" w:rsidR="00000000" w:rsidRDefault="003C26CA">
      <w:pPr>
        <w:pStyle w:val="SpeakerCon"/>
        <w:rPr>
          <w:rtl/>
        </w:rPr>
      </w:pPr>
      <w:bookmarkStart w:id="479" w:name="FS000000549T11_06_2003_18_55_11C"/>
      <w:bookmarkEnd w:id="479"/>
      <w:r>
        <w:rPr>
          <w:rFonts w:hint="eastAsia"/>
          <w:rtl/>
        </w:rPr>
        <w:t>טלב</w:t>
      </w:r>
      <w:r>
        <w:rPr>
          <w:rtl/>
        </w:rPr>
        <w:t xml:space="preserve"> אלסאנע (רע"ם):</w:t>
      </w:r>
    </w:p>
    <w:p w14:paraId="12FBDFC4" w14:textId="77777777" w:rsidR="00000000" w:rsidRDefault="003C26CA">
      <w:pPr>
        <w:pStyle w:val="a"/>
        <w:rPr>
          <w:rFonts w:hint="cs"/>
          <w:rtl/>
        </w:rPr>
      </w:pPr>
    </w:p>
    <w:p w14:paraId="63C41215" w14:textId="77777777" w:rsidR="00000000" w:rsidRDefault="003C26CA">
      <w:pPr>
        <w:pStyle w:val="a"/>
        <w:rPr>
          <w:rFonts w:hint="cs"/>
          <w:rtl/>
        </w:rPr>
      </w:pPr>
      <w:r>
        <w:rPr>
          <w:rFonts w:hint="cs"/>
          <w:rtl/>
        </w:rPr>
        <w:t>עמונה - זו התנחלות של אנשים שעלו שלשום על שטח לא להם. הם יודעים שזה שטח כבוש, ולא הבינו  את המסר מימית.</w:t>
      </w:r>
    </w:p>
    <w:p w14:paraId="73F68C16" w14:textId="77777777" w:rsidR="00000000" w:rsidRDefault="003C26CA">
      <w:pPr>
        <w:pStyle w:val="a"/>
        <w:rPr>
          <w:rFonts w:hint="cs"/>
          <w:rtl/>
        </w:rPr>
      </w:pPr>
    </w:p>
    <w:p w14:paraId="54692DBD" w14:textId="77777777" w:rsidR="00000000" w:rsidRDefault="003C26CA">
      <w:pPr>
        <w:pStyle w:val="ac"/>
        <w:rPr>
          <w:rtl/>
        </w:rPr>
      </w:pPr>
      <w:r>
        <w:rPr>
          <w:rFonts w:hint="eastAsia"/>
          <w:rtl/>
        </w:rPr>
        <w:t>גלעד</w:t>
      </w:r>
      <w:r>
        <w:rPr>
          <w:rtl/>
        </w:rPr>
        <w:t xml:space="preserve"> ארדן (הליכוד):</w:t>
      </w:r>
    </w:p>
    <w:p w14:paraId="620C8E57" w14:textId="77777777" w:rsidR="00000000" w:rsidRDefault="003C26CA">
      <w:pPr>
        <w:pStyle w:val="a"/>
        <w:rPr>
          <w:rFonts w:hint="cs"/>
          <w:rtl/>
        </w:rPr>
      </w:pPr>
    </w:p>
    <w:p w14:paraId="16BD81EA" w14:textId="77777777" w:rsidR="00000000" w:rsidRDefault="003C26CA">
      <w:pPr>
        <w:pStyle w:val="a"/>
        <w:rPr>
          <w:rFonts w:hint="cs"/>
          <w:rtl/>
        </w:rPr>
      </w:pPr>
      <w:r>
        <w:rPr>
          <w:rFonts w:hint="cs"/>
          <w:rtl/>
        </w:rPr>
        <w:t>- - -</w:t>
      </w:r>
    </w:p>
    <w:p w14:paraId="7F2DAD78" w14:textId="77777777" w:rsidR="00000000" w:rsidRDefault="003C26CA">
      <w:pPr>
        <w:pStyle w:val="a"/>
        <w:ind w:firstLine="0"/>
        <w:rPr>
          <w:rFonts w:hint="cs"/>
          <w:rtl/>
        </w:rPr>
      </w:pPr>
    </w:p>
    <w:p w14:paraId="1664CF08" w14:textId="77777777" w:rsidR="00000000" w:rsidRDefault="003C26CA">
      <w:pPr>
        <w:pStyle w:val="SpeakerCon"/>
        <w:rPr>
          <w:rtl/>
        </w:rPr>
      </w:pPr>
      <w:bookmarkStart w:id="480" w:name="FS000000549T11_06_2003_18_56_25C"/>
      <w:bookmarkEnd w:id="480"/>
      <w:r>
        <w:rPr>
          <w:rFonts w:hint="eastAsia"/>
          <w:rtl/>
        </w:rPr>
        <w:t>טלב</w:t>
      </w:r>
      <w:r>
        <w:rPr>
          <w:rtl/>
        </w:rPr>
        <w:t xml:space="preserve"> אלסאנע (רע"ם):</w:t>
      </w:r>
    </w:p>
    <w:p w14:paraId="346711E4" w14:textId="77777777" w:rsidR="00000000" w:rsidRDefault="003C26CA">
      <w:pPr>
        <w:pStyle w:val="a"/>
        <w:rPr>
          <w:rFonts w:hint="cs"/>
          <w:rtl/>
        </w:rPr>
      </w:pPr>
    </w:p>
    <w:p w14:paraId="71262334" w14:textId="77777777" w:rsidR="00000000" w:rsidRDefault="003C26CA">
      <w:pPr>
        <w:pStyle w:val="a"/>
        <w:rPr>
          <w:rFonts w:hint="cs"/>
          <w:rtl/>
        </w:rPr>
      </w:pPr>
      <w:r>
        <w:rPr>
          <w:rFonts w:hint="cs"/>
          <w:rtl/>
        </w:rPr>
        <w:t>כן, אבל אנחנו מד</w:t>
      </w:r>
      <w:r>
        <w:rPr>
          <w:rFonts w:hint="cs"/>
          <w:rtl/>
        </w:rPr>
        <w:t>ברים על אזרחי המדינה, על העיר לוד. חבר הכנסת ארדן, על מנת שאולי נגיע להסכמה - כפי שראינו לפני דקה, שהשר אפילו לא מוכן לקיים דיון בנושא ורואה הישג בהסרה שלו. הרי יש תופעה. אנחנו מבקשים פתרון, אבל על מנת שיינתן פתרון צריך לקיים דיון; לעשות דיאגנוזה, אבחון לב</w:t>
      </w:r>
      <w:r>
        <w:rPr>
          <w:rFonts w:hint="cs"/>
          <w:rtl/>
        </w:rPr>
        <w:t>עיה, כדי לתת לה את התרופה. אבל, אפילו את הדיון הזה מונעים על-ידי הסרה ורואים בזה הישג. לא צריך לעשות גיוס של הליכוד. זו לא הצבעת אי-אמון בממשלה.</w:t>
      </w:r>
    </w:p>
    <w:p w14:paraId="5F2177C0" w14:textId="77777777" w:rsidR="00000000" w:rsidRDefault="003C26CA">
      <w:pPr>
        <w:pStyle w:val="a"/>
        <w:ind w:firstLine="0"/>
        <w:rPr>
          <w:rFonts w:hint="cs"/>
          <w:rtl/>
        </w:rPr>
      </w:pPr>
    </w:p>
    <w:p w14:paraId="21FBF651" w14:textId="77777777" w:rsidR="00000000" w:rsidRDefault="003C26CA">
      <w:pPr>
        <w:pStyle w:val="ac"/>
        <w:rPr>
          <w:rtl/>
        </w:rPr>
      </w:pPr>
      <w:r>
        <w:rPr>
          <w:rFonts w:hint="eastAsia"/>
          <w:rtl/>
        </w:rPr>
        <w:t>גלעד</w:t>
      </w:r>
      <w:r>
        <w:rPr>
          <w:rtl/>
        </w:rPr>
        <w:t xml:space="preserve"> ארדן (הליכוד):</w:t>
      </w:r>
    </w:p>
    <w:p w14:paraId="5A2534AD" w14:textId="77777777" w:rsidR="00000000" w:rsidRDefault="003C26CA">
      <w:pPr>
        <w:pStyle w:val="a"/>
        <w:rPr>
          <w:rFonts w:hint="cs"/>
          <w:rtl/>
        </w:rPr>
      </w:pPr>
    </w:p>
    <w:p w14:paraId="6062B3FA" w14:textId="77777777" w:rsidR="00000000" w:rsidRDefault="003C26CA">
      <w:pPr>
        <w:pStyle w:val="a"/>
        <w:rPr>
          <w:rFonts w:hint="cs"/>
          <w:rtl/>
        </w:rPr>
      </w:pPr>
      <w:r>
        <w:rPr>
          <w:rFonts w:hint="cs"/>
          <w:rtl/>
        </w:rPr>
        <w:t xml:space="preserve">זה לא בתוך המדינה שלכם, זה בתוך המדינה שלנו. </w:t>
      </w:r>
    </w:p>
    <w:p w14:paraId="459F6393" w14:textId="77777777" w:rsidR="00000000" w:rsidRDefault="003C26CA">
      <w:pPr>
        <w:pStyle w:val="a"/>
        <w:ind w:firstLine="0"/>
        <w:rPr>
          <w:rFonts w:hint="cs"/>
          <w:rtl/>
        </w:rPr>
      </w:pPr>
    </w:p>
    <w:p w14:paraId="0EBBCB82" w14:textId="77777777" w:rsidR="00000000" w:rsidRDefault="003C26CA">
      <w:pPr>
        <w:pStyle w:val="SpeakerCon"/>
        <w:rPr>
          <w:rtl/>
        </w:rPr>
      </w:pPr>
      <w:bookmarkStart w:id="481" w:name="FS000000549T11_06_2003_18_58_25C"/>
      <w:bookmarkEnd w:id="481"/>
      <w:r>
        <w:rPr>
          <w:rtl/>
        </w:rPr>
        <w:t>טלב אלסאנע (רע"ם):</w:t>
      </w:r>
    </w:p>
    <w:p w14:paraId="557AEA2E" w14:textId="77777777" w:rsidR="00000000" w:rsidRDefault="003C26CA">
      <w:pPr>
        <w:pStyle w:val="a"/>
        <w:rPr>
          <w:rtl/>
        </w:rPr>
      </w:pPr>
    </w:p>
    <w:p w14:paraId="6776CA24" w14:textId="77777777" w:rsidR="00000000" w:rsidRDefault="003C26CA">
      <w:pPr>
        <w:pStyle w:val="a"/>
        <w:rPr>
          <w:rFonts w:hint="cs"/>
          <w:rtl/>
        </w:rPr>
      </w:pPr>
      <w:r>
        <w:rPr>
          <w:rFonts w:hint="cs"/>
          <w:rtl/>
        </w:rPr>
        <w:t>אבל, מה שאני רוצה לומר</w:t>
      </w:r>
      <w:r>
        <w:rPr>
          <w:rFonts w:hint="cs"/>
          <w:rtl/>
        </w:rPr>
        <w:t>, בעיר לוד למשל, זה 30 שנה מתכננים שכונות חדשות. יש אוכלוסייה ערבית שמתגוררת בלוד, אבל אין תכנון שיענה על הצרכים של האוכלוסייה. הבטיחו שכונות חדשות, אבל לא מפתחים אותן. האם זה מקרי? לדעתי, הדבר איננו מקרי, כי אין תפיסה אזרחית בקרב מעצבי המדיניות לגבי האוכל</w:t>
      </w:r>
      <w:r>
        <w:rPr>
          <w:rFonts w:hint="cs"/>
          <w:rtl/>
        </w:rPr>
        <w:t xml:space="preserve">וסייה הערבית. מה ששולט בקבלת ההחלטות, בעיצוב המדיניות, אלה מושגים זרים לכל דבר שנקרא אזרחות. בעצם ההגדרה של מדינה יהודית, מייד מוציאים 20% מחוץ להגדרה של המדינה. הם מחוץ למדינה בכלל. </w:t>
      </w:r>
    </w:p>
    <w:p w14:paraId="5335A257" w14:textId="77777777" w:rsidR="00000000" w:rsidRDefault="003C26CA">
      <w:pPr>
        <w:pStyle w:val="a"/>
        <w:rPr>
          <w:rFonts w:hint="cs"/>
          <w:rtl/>
        </w:rPr>
      </w:pPr>
    </w:p>
    <w:p w14:paraId="4BA1C696" w14:textId="77777777" w:rsidR="00000000" w:rsidRDefault="003C26CA">
      <w:pPr>
        <w:pStyle w:val="a"/>
        <w:rPr>
          <w:rFonts w:hint="cs"/>
          <w:rtl/>
        </w:rPr>
      </w:pPr>
      <w:r>
        <w:rPr>
          <w:rFonts w:hint="cs"/>
          <w:rtl/>
        </w:rPr>
        <w:t>זכותנו לשאול, אם אנחנו לא יהודים וזו מדינה יהודית, אז איפה המדינה שלנו?</w:t>
      </w:r>
      <w:r>
        <w:rPr>
          <w:rFonts w:hint="cs"/>
          <w:rtl/>
        </w:rPr>
        <w:t xml:space="preserve"> מה מעמדנו כאן? אילו היה העניין שלטוני, אז היינו אומרים, שעם חילופי השלטון המדיניות כלפי האוכלוסייה הערבית משתנה. הרי היה שלטון של מפא"י, אחר כך היה שלטון של הליכוד, אחר כך ממשלת אחדות. למרות שינויי השלטון, הגישה והמדיניות כלפי האוכלוסייה הערבית לא השתנו. </w:t>
      </w:r>
      <w:r>
        <w:rPr>
          <w:rFonts w:hint="cs"/>
          <w:rtl/>
        </w:rPr>
        <w:t xml:space="preserve">פרק הזמן הקצר היחיד של שינוי משמעותי היה בשנים 1992-1996. אפשר לומר שהשינוי אז לא היה שינוי דרסטי, לא היה שינוי בתפיסה, אלא אולי שינוי פוליטי, עקב המעמד הפוליטי של האוכלוסייה הערבית. אז נזקקו לתמיכה של חברי הכנסת הערבים והיתה מגמת שינוי, אבל אפשר להגיד גם </w:t>
      </w:r>
      <w:r>
        <w:rPr>
          <w:rFonts w:hint="cs"/>
          <w:rtl/>
        </w:rPr>
        <w:t>שהיה ראש ממשלה שהיה מעוניין בשינוי.</w:t>
      </w:r>
    </w:p>
    <w:p w14:paraId="184C4050" w14:textId="77777777" w:rsidR="00000000" w:rsidRDefault="003C26CA">
      <w:pPr>
        <w:pStyle w:val="a"/>
        <w:rPr>
          <w:rFonts w:hint="cs"/>
          <w:rtl/>
        </w:rPr>
      </w:pPr>
    </w:p>
    <w:p w14:paraId="404BEC0B" w14:textId="77777777" w:rsidR="00000000" w:rsidRDefault="003C26CA">
      <w:pPr>
        <w:pStyle w:val="a"/>
        <w:rPr>
          <w:rFonts w:hint="cs"/>
          <w:rtl/>
        </w:rPr>
      </w:pPr>
      <w:r>
        <w:rPr>
          <w:rFonts w:hint="cs"/>
          <w:rtl/>
        </w:rPr>
        <w:t xml:space="preserve">השאלה הנשאלת היא, מדוע עם שינויי השלטון לא משתנה המדיניות כלפי הציבור הערבי? לדעתי, בגלל תפיסה מהותית של ממשלות ושל המדינה כלפי הציבור הערבי. לא מפנימים שהם אזרחי המדינה. לא מפנימים שיש להם זכויות אזרחיות, שאינן קשורות </w:t>
      </w:r>
      <w:r>
        <w:rPr>
          <w:rFonts w:hint="cs"/>
          <w:rtl/>
        </w:rPr>
        <w:t xml:space="preserve">לממד הפוליטי ולשאלה אם יש לנו ייצוג או אין לנו ייצוג. זה דבר בסיסי. </w:t>
      </w:r>
    </w:p>
    <w:p w14:paraId="3BAB3791" w14:textId="77777777" w:rsidR="00000000" w:rsidRDefault="003C26CA">
      <w:pPr>
        <w:pStyle w:val="a"/>
        <w:rPr>
          <w:rFonts w:hint="cs"/>
          <w:rtl/>
        </w:rPr>
      </w:pPr>
    </w:p>
    <w:p w14:paraId="327F79C9" w14:textId="77777777" w:rsidR="00000000" w:rsidRDefault="003C26CA">
      <w:pPr>
        <w:pStyle w:val="a"/>
        <w:rPr>
          <w:rFonts w:hint="cs"/>
          <w:rtl/>
        </w:rPr>
      </w:pPr>
      <w:r>
        <w:rPr>
          <w:rFonts w:hint="cs"/>
          <w:rtl/>
        </w:rPr>
        <w:t>אם אנחנו בוחנים את כל הדבר הזה, מכל היבט שהוא, אנחנו רואים את האפליה הגורפת, הקשה, בכל תחום ותחום. לא יכול להיות שהאוכלוסייה הערבית, המונה 20% מאזרחי המדינה, סך כל השטח שנמצא בשליטתה הוא</w:t>
      </w:r>
      <w:r>
        <w:rPr>
          <w:rFonts w:hint="cs"/>
          <w:rtl/>
        </w:rPr>
        <w:t xml:space="preserve"> פחות מ=3%. באופן שיטתי, באופן עקבי, היתה מדיניות של הפקעה, של נישול, שממשיכה עד היום, והיום היא מקבלת צורה אחרת, של תוכניות מיתאר. האם יעלה על הדעת שמשנת 1948 ועד היום לא הקימו אפילו יישוב ערבי אחד? מה, האוכלוסייה הערבית לא גדלה, לא מתרבה?</w:t>
      </w:r>
    </w:p>
    <w:p w14:paraId="5F6FF221" w14:textId="77777777" w:rsidR="00000000" w:rsidRDefault="003C26CA">
      <w:pPr>
        <w:pStyle w:val="ac"/>
        <w:rPr>
          <w:rFonts w:hint="cs"/>
          <w:rtl/>
        </w:rPr>
      </w:pPr>
    </w:p>
    <w:p w14:paraId="64A8BB38" w14:textId="77777777" w:rsidR="00000000" w:rsidRDefault="003C26CA">
      <w:pPr>
        <w:pStyle w:val="ac"/>
        <w:rPr>
          <w:rtl/>
        </w:rPr>
      </w:pPr>
      <w:r>
        <w:rPr>
          <w:rFonts w:hint="eastAsia"/>
          <w:rtl/>
        </w:rPr>
        <w:t>זאב</w:t>
      </w:r>
      <w:r>
        <w:rPr>
          <w:rtl/>
        </w:rPr>
        <w:t xml:space="preserve"> בוים (הליכ</w:t>
      </w:r>
      <w:r>
        <w:rPr>
          <w:rtl/>
        </w:rPr>
        <w:t>וד):</w:t>
      </w:r>
    </w:p>
    <w:p w14:paraId="38234E60" w14:textId="77777777" w:rsidR="00000000" w:rsidRDefault="003C26CA">
      <w:pPr>
        <w:pStyle w:val="a"/>
        <w:rPr>
          <w:rFonts w:hint="cs"/>
          <w:rtl/>
        </w:rPr>
      </w:pPr>
    </w:p>
    <w:p w14:paraId="3D829C75" w14:textId="77777777" w:rsidR="00000000" w:rsidRDefault="003C26CA">
      <w:pPr>
        <w:pStyle w:val="a"/>
        <w:rPr>
          <w:rFonts w:hint="cs"/>
          <w:rtl/>
        </w:rPr>
      </w:pPr>
      <w:r>
        <w:rPr>
          <w:rFonts w:hint="cs"/>
          <w:rtl/>
        </w:rPr>
        <w:t>- - -</w:t>
      </w:r>
    </w:p>
    <w:p w14:paraId="56B8F757" w14:textId="77777777" w:rsidR="00000000" w:rsidRDefault="003C26CA">
      <w:pPr>
        <w:pStyle w:val="SpeakerCon"/>
        <w:rPr>
          <w:rFonts w:hint="cs"/>
          <w:rtl/>
        </w:rPr>
      </w:pPr>
      <w:bookmarkStart w:id="482" w:name="FS000001057T11_06_2003_19_08_42C"/>
      <w:bookmarkEnd w:id="482"/>
    </w:p>
    <w:p w14:paraId="10F59F59" w14:textId="77777777" w:rsidR="00000000" w:rsidRDefault="003C26CA">
      <w:pPr>
        <w:pStyle w:val="SpeakerCon"/>
        <w:rPr>
          <w:rtl/>
        </w:rPr>
      </w:pPr>
      <w:bookmarkStart w:id="483" w:name="FS000000549T11_06_2003_19_08_56"/>
      <w:bookmarkEnd w:id="483"/>
      <w:r>
        <w:rPr>
          <w:rFonts w:hint="eastAsia"/>
          <w:rtl/>
        </w:rPr>
        <w:t>טלב</w:t>
      </w:r>
      <w:r>
        <w:rPr>
          <w:rtl/>
        </w:rPr>
        <w:t xml:space="preserve"> אלסאנע (רע"ם):</w:t>
      </w:r>
    </w:p>
    <w:p w14:paraId="39EECB89" w14:textId="77777777" w:rsidR="00000000" w:rsidRDefault="003C26CA">
      <w:pPr>
        <w:pStyle w:val="a"/>
        <w:rPr>
          <w:rFonts w:hint="cs"/>
          <w:rtl/>
        </w:rPr>
      </w:pPr>
    </w:p>
    <w:p w14:paraId="19031513" w14:textId="77777777" w:rsidR="00000000" w:rsidRDefault="003C26CA">
      <w:pPr>
        <w:pStyle w:val="a"/>
        <w:rPr>
          <w:rFonts w:hint="cs"/>
          <w:rtl/>
        </w:rPr>
      </w:pPr>
      <w:r>
        <w:rPr>
          <w:rFonts w:hint="cs"/>
          <w:rtl/>
        </w:rPr>
        <w:t>היישובים הבדואיים, סגן השר זאב בוים, הם קיימים. אנחנו מבקשים לא להקים יישובים, אנחנו מבקשים להכיר ביישובים הקיימים. אני רוצה לשאול אותך: כמה יישובים לא-מוכרים יהודיים יש במדינה? אין אף יישוב לא-מוכר במדינה. אז מדוע יש יישוב</w:t>
      </w:r>
      <w:r>
        <w:rPr>
          <w:rFonts w:hint="cs"/>
          <w:rtl/>
        </w:rPr>
        <w:t>ים ערביים לא-מוכרים?</w:t>
      </w:r>
    </w:p>
    <w:p w14:paraId="264C2643" w14:textId="77777777" w:rsidR="00000000" w:rsidRDefault="003C26CA">
      <w:pPr>
        <w:pStyle w:val="a"/>
        <w:ind w:firstLine="0"/>
        <w:rPr>
          <w:rFonts w:hint="cs"/>
          <w:rtl/>
        </w:rPr>
      </w:pPr>
    </w:p>
    <w:p w14:paraId="5264A032" w14:textId="77777777" w:rsidR="00000000" w:rsidRDefault="003C26CA">
      <w:pPr>
        <w:pStyle w:val="ac"/>
        <w:rPr>
          <w:rtl/>
        </w:rPr>
      </w:pPr>
      <w:r>
        <w:rPr>
          <w:rFonts w:hint="eastAsia"/>
          <w:rtl/>
        </w:rPr>
        <w:t>זאב</w:t>
      </w:r>
      <w:r>
        <w:rPr>
          <w:rtl/>
        </w:rPr>
        <w:t xml:space="preserve"> בוים (הליכוד):</w:t>
      </w:r>
    </w:p>
    <w:p w14:paraId="79627F6B" w14:textId="77777777" w:rsidR="00000000" w:rsidRDefault="003C26CA">
      <w:pPr>
        <w:pStyle w:val="a"/>
        <w:rPr>
          <w:rFonts w:hint="cs"/>
          <w:rtl/>
        </w:rPr>
      </w:pPr>
    </w:p>
    <w:p w14:paraId="52BF233B" w14:textId="77777777" w:rsidR="00000000" w:rsidRDefault="003C26CA">
      <w:pPr>
        <w:pStyle w:val="a"/>
        <w:rPr>
          <w:rFonts w:hint="cs"/>
          <w:rtl/>
        </w:rPr>
      </w:pPr>
      <w:r>
        <w:rPr>
          <w:rFonts w:hint="cs"/>
          <w:rtl/>
        </w:rPr>
        <w:t>- - -</w:t>
      </w:r>
    </w:p>
    <w:p w14:paraId="09B775EA" w14:textId="77777777" w:rsidR="00000000" w:rsidRDefault="003C26CA">
      <w:pPr>
        <w:pStyle w:val="a"/>
        <w:ind w:firstLine="0"/>
        <w:rPr>
          <w:rFonts w:hint="cs"/>
          <w:rtl/>
        </w:rPr>
      </w:pPr>
    </w:p>
    <w:p w14:paraId="5E333F90" w14:textId="77777777" w:rsidR="00000000" w:rsidRDefault="003C26CA">
      <w:pPr>
        <w:pStyle w:val="SpeakerCon"/>
        <w:rPr>
          <w:rtl/>
        </w:rPr>
      </w:pPr>
      <w:bookmarkStart w:id="484" w:name="FS000000549T11_06_2003_19_09_55C"/>
      <w:bookmarkEnd w:id="484"/>
      <w:r>
        <w:rPr>
          <w:rtl/>
        </w:rPr>
        <w:t>טלב אלסאנע (רע"ם):</w:t>
      </w:r>
    </w:p>
    <w:p w14:paraId="6F1A61EF" w14:textId="77777777" w:rsidR="00000000" w:rsidRDefault="003C26CA">
      <w:pPr>
        <w:pStyle w:val="a"/>
        <w:rPr>
          <w:rtl/>
        </w:rPr>
      </w:pPr>
    </w:p>
    <w:p w14:paraId="622BF9DE" w14:textId="77777777" w:rsidR="00000000" w:rsidRDefault="003C26CA">
      <w:pPr>
        <w:pStyle w:val="a"/>
        <w:rPr>
          <w:rFonts w:hint="cs"/>
          <w:rtl/>
        </w:rPr>
      </w:pPr>
      <w:r>
        <w:rPr>
          <w:rFonts w:hint="cs"/>
          <w:rtl/>
        </w:rPr>
        <w:t xml:space="preserve">איפה ייכנסו? למה ייכנסו? למה לא להכיר בהם? למה לעשות להם טרנספר, למה להגלות אותם? כשמעבירים אותם מהאדמות שלהם, מהשטחים שלהם, שבהם הם חיים עשרות שנים? זה לא יישוב אחד ולא שניים. זה לא כמו </w:t>
      </w:r>
      <w:r>
        <w:rPr>
          <w:rFonts w:hint="cs"/>
          <w:rtl/>
        </w:rPr>
        <w:t>המאחזים הריקים, או אלה עם שלוש משפחות. יש יישובים עם 5,000 איש. יש יישוב, אבו-תלול, עם 4,000 נפשות. יש שם יישובים עם 5,000 נפשות. אלה יישובים גדולים מאוד, וההחלטה לא להכיר בהם היא החלטה פוליטית. על-ידי זה שלא מכירים בהם, לא מעניקים שירותים והמטרה להעניש את</w:t>
      </w:r>
      <w:r>
        <w:rPr>
          <w:rFonts w:hint="cs"/>
          <w:rtl/>
        </w:rPr>
        <w:t xml:space="preserve"> האנשים ולאלץ אותם בכוח לעזוב את האדמות שלהם ולעבור לאחד משבעת היישובים. </w:t>
      </w:r>
    </w:p>
    <w:p w14:paraId="4C1DB727" w14:textId="77777777" w:rsidR="00000000" w:rsidRDefault="003C26CA">
      <w:pPr>
        <w:pStyle w:val="a"/>
        <w:rPr>
          <w:rFonts w:hint="cs"/>
          <w:rtl/>
        </w:rPr>
      </w:pPr>
    </w:p>
    <w:p w14:paraId="2B083686" w14:textId="77777777" w:rsidR="00000000" w:rsidRDefault="003C26CA">
      <w:pPr>
        <w:pStyle w:val="a"/>
        <w:rPr>
          <w:rFonts w:hint="cs"/>
          <w:rtl/>
        </w:rPr>
      </w:pPr>
      <w:r>
        <w:rPr>
          <w:rFonts w:hint="cs"/>
          <w:rtl/>
        </w:rPr>
        <w:t>אבל, שבעת היישובים האלה אפילו לא מספקים ולא עונים על הדרישות של התושבים שמתגוררים בתוכם. היום שבעת היישובים שעליהם מדברים, אומנם הם תופסים מקום ראשון, אבל - מקום ראשון באבטלה במדינת</w:t>
      </w:r>
      <w:r>
        <w:rPr>
          <w:rFonts w:hint="cs"/>
          <w:rtl/>
        </w:rPr>
        <w:t xml:space="preserve"> ישראל, בעוני במדינת ישראל. ובכלל, היישובים הערביים במדינה תופסים מקום ראשון באבטלה, אם זה בגליל, במשולש או בנגב. לכן, יש מדיניות שיטתית. </w:t>
      </w:r>
    </w:p>
    <w:p w14:paraId="752086F9" w14:textId="77777777" w:rsidR="00000000" w:rsidRDefault="003C26CA">
      <w:pPr>
        <w:pStyle w:val="a"/>
        <w:rPr>
          <w:rFonts w:hint="cs"/>
          <w:rtl/>
        </w:rPr>
      </w:pPr>
    </w:p>
    <w:p w14:paraId="7BE6E58E" w14:textId="77777777" w:rsidR="00000000" w:rsidRDefault="003C26CA">
      <w:pPr>
        <w:pStyle w:val="a"/>
        <w:rPr>
          <w:rFonts w:hint="cs"/>
          <w:rtl/>
        </w:rPr>
      </w:pPr>
      <w:r>
        <w:rPr>
          <w:rFonts w:hint="cs"/>
          <w:rtl/>
        </w:rPr>
        <w:t xml:space="preserve">אומנם מדינת ישראל לא מכירה בציבור הערבי כמיעוט לאומי, אבל על-ידי ההתעלמות היא מתייחסת אלינו כאל קולקטיב. כולם כאחד, </w:t>
      </w:r>
      <w:r>
        <w:rPr>
          <w:rFonts w:hint="cs"/>
          <w:rtl/>
        </w:rPr>
        <w:t xml:space="preserve">מבחינת אפליה, קיפוח. לכן, הסיטואציה הזאת איננה עניין של מדיניות, אלא עניין הרבה יותר מובנה מבחינת התפיסה, מבחינת הגישה. </w:t>
      </w:r>
    </w:p>
    <w:p w14:paraId="64017663" w14:textId="77777777" w:rsidR="00000000" w:rsidRDefault="003C26CA">
      <w:pPr>
        <w:pStyle w:val="a"/>
        <w:rPr>
          <w:rFonts w:hint="cs"/>
          <w:rtl/>
        </w:rPr>
      </w:pPr>
    </w:p>
    <w:p w14:paraId="2727B345" w14:textId="77777777" w:rsidR="00000000" w:rsidRDefault="003C26CA">
      <w:pPr>
        <w:pStyle w:val="a"/>
        <w:rPr>
          <w:rFonts w:hint="cs"/>
          <w:rtl/>
        </w:rPr>
      </w:pPr>
      <w:r>
        <w:rPr>
          <w:rFonts w:hint="cs"/>
          <w:rtl/>
        </w:rPr>
        <w:t xml:space="preserve">לא יכול להיות שמדינת ישראל היא המדינה היחידה בעולם שמפקיעה את נכסי ההקדש והווקף של אזרחיה - מסגדים, בתי-קברות. איזו מדינה אחרת, אפילו </w:t>
      </w:r>
      <w:r>
        <w:rPr>
          <w:rFonts w:hint="cs"/>
          <w:rtl/>
        </w:rPr>
        <w:t>לא המדינות המתיימרות להיות דמוקרטיות? בתימן לא עושים דבר כזה. מפקיעים מסגדים, מפקיעים בתי-קברות של אזרחים בטענה שהם נפקדים. הרי אנחנו אומרים שהמסגדים הם לא הנכס הפרטי של אדם זה או אחר. זה בית של אלוהים ואלוהים נמצא בו. מה זה נפקד? אם יש דבר שהוא נפקד זה הצ</w:t>
      </w:r>
      <w:r>
        <w:rPr>
          <w:rFonts w:hint="cs"/>
          <w:rtl/>
        </w:rPr>
        <w:t>דק.</w:t>
      </w:r>
    </w:p>
    <w:p w14:paraId="391528D8" w14:textId="77777777" w:rsidR="00000000" w:rsidRDefault="003C26CA">
      <w:pPr>
        <w:pStyle w:val="a"/>
        <w:ind w:firstLine="0"/>
        <w:rPr>
          <w:rFonts w:hint="cs"/>
          <w:rtl/>
        </w:rPr>
      </w:pPr>
    </w:p>
    <w:p w14:paraId="7BCCCAF2" w14:textId="77777777" w:rsidR="00000000" w:rsidRDefault="003C26CA">
      <w:pPr>
        <w:pStyle w:val="a"/>
        <w:rPr>
          <w:rFonts w:hint="cs"/>
          <w:rtl/>
        </w:rPr>
      </w:pPr>
      <w:r>
        <w:rPr>
          <w:rFonts w:hint="cs"/>
          <w:rtl/>
        </w:rPr>
        <w:t>יש חוק שאומר שהמדינה צריכה לשאוף, בשירות המדינה, לייצוג הולם של הציבור הערבי והאקדמאים הערבים, והשוויון נגזר מהדמוקרטיה, כי לא יכולה להיות דמוקרטיה ללא שוויון. אבל, היתה דמוקרטיה? יש דמוקרטיה? לא מגשימים את השוויון. הכנסת חוקקה כאן חוק להבטחת ייצוג הו</w:t>
      </w:r>
      <w:r>
        <w:rPr>
          <w:rFonts w:hint="cs"/>
          <w:rtl/>
        </w:rPr>
        <w:t>לם בשירות המדינה. מה השתנה מאז? מתברר שאחרי חקיקת החוק שיעור הערבים בשירות המדינה הלך וירד, לא הלך ועלה. אפילו החוק של הכנסת לא מבטיח דבר שצריך להיות מובן מאליו. ואם מקבלים את הערבים, כולנו מתארים לעצמנו באיזו רמה של תפקידים הם מתקבלים.</w:t>
      </w:r>
    </w:p>
    <w:p w14:paraId="7A929601" w14:textId="77777777" w:rsidR="00000000" w:rsidRDefault="003C26CA">
      <w:pPr>
        <w:pStyle w:val="a"/>
        <w:rPr>
          <w:rFonts w:hint="cs"/>
          <w:rtl/>
        </w:rPr>
      </w:pPr>
    </w:p>
    <w:p w14:paraId="64919A60" w14:textId="77777777" w:rsidR="00000000" w:rsidRDefault="003C26CA">
      <w:pPr>
        <w:pStyle w:val="a"/>
        <w:rPr>
          <w:rFonts w:hint="cs"/>
          <w:rtl/>
        </w:rPr>
      </w:pPr>
      <w:r>
        <w:rPr>
          <w:rFonts w:hint="cs"/>
          <w:rtl/>
        </w:rPr>
        <w:t>בחברות ממשלתיות הי</w:t>
      </w:r>
      <w:r>
        <w:rPr>
          <w:rFonts w:hint="cs"/>
          <w:rtl/>
        </w:rPr>
        <w:t>ום ממנים, ממנים חברי מרכז של הליכוד, במקום ללכת ולהבטיח ייצוג הולם במועצת ההנהלה של החברות הממשלתיות. מתוך 103 חברות ממשלתיות, יש 87 חברות ממשלתיות שאין בהן שום נציג ערבי במועצת ההנהלה. זה שוויון? זה יישום של חוק החברות הממשלתיות (תיקון מס' 11)? זה מקרי? ז</w:t>
      </w:r>
      <w:r>
        <w:rPr>
          <w:rFonts w:hint="cs"/>
          <w:rtl/>
        </w:rPr>
        <w:t>ה נעשה באופן שיטתי,  באופן עקבי, זה דבר שחוצה ממשלות. אצל כל הממשלות המגמה לא משתנה.</w:t>
      </w:r>
    </w:p>
    <w:p w14:paraId="40DC3203" w14:textId="77777777" w:rsidR="00000000" w:rsidRDefault="003C26CA">
      <w:pPr>
        <w:pStyle w:val="a"/>
        <w:rPr>
          <w:rFonts w:hint="cs"/>
          <w:rtl/>
        </w:rPr>
      </w:pPr>
    </w:p>
    <w:p w14:paraId="5A776E76" w14:textId="77777777" w:rsidR="00000000" w:rsidRDefault="003C26CA">
      <w:pPr>
        <w:pStyle w:val="a"/>
        <w:rPr>
          <w:rFonts w:hint="cs"/>
          <w:rtl/>
        </w:rPr>
      </w:pPr>
      <w:r>
        <w:rPr>
          <w:rFonts w:hint="cs"/>
          <w:rtl/>
        </w:rPr>
        <w:t>בעניין מצוקת הדיור, תופעת הבנייה ללא היתר. אם בסח'נין היתה אפשרות לבנות על-פי היתר, אם תוכנית המיתאר היתה מאפשרת לאנשים לבנות, האם הם היו הולכים מתוך תחביב, כי כיף להם, מ</w:t>
      </w:r>
      <w:r>
        <w:rPr>
          <w:rFonts w:hint="cs"/>
          <w:rtl/>
        </w:rPr>
        <w:t>שקיעים בבניית בתים ללא היתר?</w:t>
      </w:r>
    </w:p>
    <w:p w14:paraId="32D588BF" w14:textId="77777777" w:rsidR="00000000" w:rsidRDefault="003C26CA">
      <w:pPr>
        <w:pStyle w:val="a"/>
        <w:rPr>
          <w:rFonts w:hint="cs"/>
          <w:rtl/>
        </w:rPr>
      </w:pPr>
    </w:p>
    <w:p w14:paraId="44EBE619" w14:textId="77777777" w:rsidR="00000000" w:rsidRDefault="003C26CA">
      <w:pPr>
        <w:pStyle w:val="ad"/>
        <w:rPr>
          <w:rtl/>
        </w:rPr>
      </w:pPr>
      <w:r>
        <w:rPr>
          <w:rtl/>
        </w:rPr>
        <w:t>היו"ר משה כחלון:</w:t>
      </w:r>
    </w:p>
    <w:p w14:paraId="28E71756" w14:textId="77777777" w:rsidR="00000000" w:rsidRDefault="003C26CA">
      <w:pPr>
        <w:pStyle w:val="a"/>
        <w:rPr>
          <w:rtl/>
        </w:rPr>
      </w:pPr>
    </w:p>
    <w:p w14:paraId="4477184E" w14:textId="77777777" w:rsidR="00000000" w:rsidRDefault="003C26CA">
      <w:pPr>
        <w:pStyle w:val="a"/>
        <w:rPr>
          <w:rFonts w:hint="cs"/>
          <w:rtl/>
        </w:rPr>
      </w:pPr>
      <w:r>
        <w:rPr>
          <w:rFonts w:hint="cs"/>
          <w:rtl/>
        </w:rPr>
        <w:t>אני מבקש לסיים, חבר הכנסת אלסאנע.</w:t>
      </w:r>
    </w:p>
    <w:p w14:paraId="27EC4EEA" w14:textId="77777777" w:rsidR="00000000" w:rsidRDefault="003C26CA">
      <w:pPr>
        <w:pStyle w:val="a"/>
        <w:rPr>
          <w:rFonts w:hint="cs"/>
          <w:rtl/>
        </w:rPr>
      </w:pPr>
    </w:p>
    <w:p w14:paraId="2F9C3409" w14:textId="77777777" w:rsidR="00000000" w:rsidRDefault="003C26CA">
      <w:pPr>
        <w:pStyle w:val="Speaker"/>
        <w:rPr>
          <w:rtl/>
        </w:rPr>
      </w:pPr>
      <w:bookmarkStart w:id="485" w:name="FS000000549T11_06_2003_18_57_59"/>
      <w:bookmarkEnd w:id="485"/>
      <w:r>
        <w:rPr>
          <w:rFonts w:hint="eastAsia"/>
          <w:rtl/>
        </w:rPr>
        <w:t>טלב</w:t>
      </w:r>
      <w:r>
        <w:rPr>
          <w:rtl/>
        </w:rPr>
        <w:t xml:space="preserve"> אלסאנע (רע"ם):</w:t>
      </w:r>
    </w:p>
    <w:p w14:paraId="16850C9F" w14:textId="77777777" w:rsidR="00000000" w:rsidRDefault="003C26CA">
      <w:pPr>
        <w:pStyle w:val="a"/>
        <w:rPr>
          <w:rFonts w:hint="cs"/>
          <w:rtl/>
        </w:rPr>
      </w:pPr>
    </w:p>
    <w:p w14:paraId="0941F0F4" w14:textId="77777777" w:rsidR="00000000" w:rsidRDefault="003C26CA">
      <w:pPr>
        <w:pStyle w:val="a"/>
        <w:rPr>
          <w:rFonts w:hint="cs"/>
          <w:rtl/>
        </w:rPr>
      </w:pPr>
      <w:r>
        <w:rPr>
          <w:rFonts w:hint="cs"/>
          <w:rtl/>
        </w:rPr>
        <w:t>תוכניות המיתאר, כבוד היושב-ראש, מבוססות בצורה הזאת שתוכנית המיתאר תהיה מסביב לבתים של היישוב. לא יאפשרו לאנשים להתפתח. היישוב עין-מאהל הפך להיות מובלעת ב</w:t>
      </w:r>
      <w:r>
        <w:rPr>
          <w:rFonts w:hint="cs"/>
          <w:rtl/>
        </w:rPr>
        <w:t xml:space="preserve">תוך נצרת-עילית. אנשים לא יכולים לבנות בית-ספר, אז איך אפשר לתכנן לשנת 2020? איך אפשר להבטיח תעסוקה ופרנסה ומוסדות ציבור? </w:t>
      </w:r>
    </w:p>
    <w:p w14:paraId="41C5752A" w14:textId="77777777" w:rsidR="00000000" w:rsidRDefault="003C26CA">
      <w:pPr>
        <w:pStyle w:val="a"/>
        <w:ind w:firstLine="0"/>
        <w:rPr>
          <w:rFonts w:hint="cs"/>
          <w:rtl/>
        </w:rPr>
      </w:pPr>
    </w:p>
    <w:p w14:paraId="4F2CB2C2" w14:textId="77777777" w:rsidR="00000000" w:rsidRDefault="003C26CA">
      <w:pPr>
        <w:pStyle w:val="a"/>
        <w:ind w:firstLine="0"/>
        <w:rPr>
          <w:rFonts w:hint="cs"/>
          <w:rtl/>
        </w:rPr>
      </w:pPr>
      <w:r>
        <w:rPr>
          <w:rFonts w:hint="cs"/>
          <w:rtl/>
        </w:rPr>
        <w:tab/>
        <w:t>זה דבר שחייב להשתנות. מדינה לא יכולה לנהוג כקהילה. הגיע הזמן לשנות את הגישה, לבסס אותה על אזרחות, אזרחות שוויונית, מדינה שתדאג לכל א</w:t>
      </w:r>
      <w:r>
        <w:rPr>
          <w:rFonts w:hint="cs"/>
          <w:rtl/>
        </w:rPr>
        <w:t>זרחיה מבחינת הזכויות, ולדעתי, זה גם אינטרס של הרוב להבטיח זכויות - - -</w:t>
      </w:r>
    </w:p>
    <w:p w14:paraId="00D2A8E7" w14:textId="77777777" w:rsidR="00000000" w:rsidRDefault="003C26CA">
      <w:pPr>
        <w:pStyle w:val="a"/>
        <w:ind w:firstLine="0"/>
        <w:rPr>
          <w:rFonts w:hint="cs"/>
          <w:rtl/>
        </w:rPr>
      </w:pPr>
    </w:p>
    <w:p w14:paraId="2CA65307" w14:textId="77777777" w:rsidR="00000000" w:rsidRDefault="003C26CA">
      <w:pPr>
        <w:pStyle w:val="ac"/>
        <w:rPr>
          <w:rtl/>
        </w:rPr>
      </w:pPr>
      <w:r>
        <w:rPr>
          <w:rFonts w:hint="eastAsia"/>
          <w:rtl/>
        </w:rPr>
        <w:t>אחמד</w:t>
      </w:r>
      <w:r>
        <w:rPr>
          <w:rtl/>
        </w:rPr>
        <w:t xml:space="preserve"> טיבי (חד"ש-תע"ל):</w:t>
      </w:r>
    </w:p>
    <w:p w14:paraId="03CBF45C" w14:textId="77777777" w:rsidR="00000000" w:rsidRDefault="003C26CA">
      <w:pPr>
        <w:pStyle w:val="a"/>
        <w:rPr>
          <w:rFonts w:hint="cs"/>
          <w:rtl/>
        </w:rPr>
      </w:pPr>
    </w:p>
    <w:p w14:paraId="426A30F8" w14:textId="77777777" w:rsidR="00000000" w:rsidRDefault="003C26CA">
      <w:pPr>
        <w:pStyle w:val="a"/>
        <w:rPr>
          <w:rFonts w:hint="cs"/>
          <w:rtl/>
        </w:rPr>
      </w:pPr>
      <w:r>
        <w:rPr>
          <w:rFonts w:hint="cs"/>
          <w:rtl/>
        </w:rPr>
        <w:t>צה"ל הרג שישה פלסטינים בעזה.</w:t>
      </w:r>
    </w:p>
    <w:p w14:paraId="7EE57D7C" w14:textId="77777777" w:rsidR="00000000" w:rsidRDefault="003C26CA">
      <w:pPr>
        <w:pStyle w:val="SpeakerCon"/>
        <w:rPr>
          <w:rtl/>
        </w:rPr>
      </w:pPr>
      <w:bookmarkStart w:id="486" w:name="FS000000549T11_06_2003_19_00_59C"/>
      <w:bookmarkEnd w:id="486"/>
    </w:p>
    <w:p w14:paraId="450BE90B" w14:textId="77777777" w:rsidR="00000000" w:rsidRDefault="003C26CA">
      <w:pPr>
        <w:pStyle w:val="SpeakerCon"/>
        <w:rPr>
          <w:rtl/>
        </w:rPr>
      </w:pPr>
      <w:r>
        <w:rPr>
          <w:rtl/>
        </w:rPr>
        <w:t>טלב אלסאנע (רע"ם):</w:t>
      </w:r>
    </w:p>
    <w:p w14:paraId="74F83385" w14:textId="77777777" w:rsidR="00000000" w:rsidRDefault="003C26CA">
      <w:pPr>
        <w:pStyle w:val="a"/>
        <w:rPr>
          <w:rtl/>
        </w:rPr>
      </w:pPr>
    </w:p>
    <w:p w14:paraId="70DD5E10" w14:textId="77777777" w:rsidR="00000000" w:rsidRDefault="003C26CA">
      <w:pPr>
        <w:pStyle w:val="a"/>
        <w:rPr>
          <w:rFonts w:hint="cs"/>
          <w:rtl/>
        </w:rPr>
      </w:pPr>
      <w:r>
        <w:rPr>
          <w:rFonts w:hint="cs"/>
          <w:rtl/>
        </w:rPr>
        <w:t>חבר הכנסת טיבי, לצערנו הרב, התחרות מי יקיז דם ואיך, והתגובות והפעולה, בין הפעולה לבין התגובה הרבה חפים מפשע נה</w:t>
      </w:r>
      <w:r>
        <w:rPr>
          <w:rFonts w:hint="cs"/>
          <w:rtl/>
        </w:rPr>
        <w:t>רגים - -</w:t>
      </w:r>
    </w:p>
    <w:p w14:paraId="776E899D" w14:textId="77777777" w:rsidR="00000000" w:rsidRDefault="003C26CA">
      <w:pPr>
        <w:pStyle w:val="a"/>
        <w:rPr>
          <w:rFonts w:hint="cs"/>
          <w:rtl/>
        </w:rPr>
      </w:pPr>
    </w:p>
    <w:p w14:paraId="66A24B56" w14:textId="77777777" w:rsidR="00000000" w:rsidRDefault="003C26CA">
      <w:pPr>
        <w:pStyle w:val="ad"/>
        <w:rPr>
          <w:rtl/>
        </w:rPr>
      </w:pPr>
      <w:r>
        <w:rPr>
          <w:rtl/>
        </w:rPr>
        <w:t>היו"ר משה כחלון:</w:t>
      </w:r>
    </w:p>
    <w:p w14:paraId="7B311375" w14:textId="77777777" w:rsidR="00000000" w:rsidRDefault="003C26CA">
      <w:pPr>
        <w:pStyle w:val="a"/>
        <w:rPr>
          <w:rtl/>
        </w:rPr>
      </w:pPr>
    </w:p>
    <w:p w14:paraId="24C45AF4" w14:textId="77777777" w:rsidR="00000000" w:rsidRDefault="003C26CA">
      <w:pPr>
        <w:pStyle w:val="a"/>
        <w:rPr>
          <w:rFonts w:hint="cs"/>
          <w:rtl/>
        </w:rPr>
      </w:pPr>
      <w:r>
        <w:rPr>
          <w:rFonts w:hint="cs"/>
          <w:rtl/>
        </w:rPr>
        <w:t>חבר הכנסת אלסאנע, אני מבקש משפט לסיום.</w:t>
      </w:r>
    </w:p>
    <w:p w14:paraId="1BE20867" w14:textId="77777777" w:rsidR="00000000" w:rsidRDefault="003C26CA">
      <w:pPr>
        <w:pStyle w:val="a"/>
        <w:rPr>
          <w:rFonts w:hint="cs"/>
          <w:rtl/>
        </w:rPr>
      </w:pPr>
    </w:p>
    <w:p w14:paraId="49690F04" w14:textId="77777777" w:rsidR="00000000" w:rsidRDefault="003C26CA">
      <w:pPr>
        <w:pStyle w:val="SpeakerCon"/>
        <w:rPr>
          <w:rtl/>
        </w:rPr>
      </w:pPr>
      <w:bookmarkStart w:id="487" w:name="FS000000549T11_06_2003_19_01_48C"/>
      <w:bookmarkEnd w:id="487"/>
      <w:r>
        <w:rPr>
          <w:rtl/>
        </w:rPr>
        <w:t>טלב אלסאנע (רע"ם):</w:t>
      </w:r>
    </w:p>
    <w:p w14:paraId="5E71DDC0" w14:textId="77777777" w:rsidR="00000000" w:rsidRDefault="003C26CA">
      <w:pPr>
        <w:pStyle w:val="a"/>
        <w:rPr>
          <w:rtl/>
        </w:rPr>
      </w:pPr>
    </w:p>
    <w:p w14:paraId="5154EBA9" w14:textId="77777777" w:rsidR="00000000" w:rsidRDefault="003C26CA">
      <w:pPr>
        <w:pStyle w:val="a"/>
        <w:rPr>
          <w:rFonts w:hint="cs"/>
          <w:rtl/>
        </w:rPr>
      </w:pPr>
      <w:r>
        <w:rPr>
          <w:rFonts w:hint="cs"/>
          <w:rtl/>
        </w:rPr>
        <w:t>- - ומטביעים את כל הסיכויים בים של דמים.</w:t>
      </w:r>
    </w:p>
    <w:p w14:paraId="41E1953A" w14:textId="77777777" w:rsidR="00000000" w:rsidRDefault="003C26CA">
      <w:pPr>
        <w:pStyle w:val="a"/>
        <w:rPr>
          <w:rFonts w:hint="cs"/>
          <w:rtl/>
        </w:rPr>
      </w:pPr>
    </w:p>
    <w:p w14:paraId="06269BF4" w14:textId="77777777" w:rsidR="00000000" w:rsidRDefault="003C26CA">
      <w:pPr>
        <w:pStyle w:val="a"/>
        <w:rPr>
          <w:rFonts w:hint="cs"/>
          <w:rtl/>
        </w:rPr>
      </w:pPr>
      <w:r>
        <w:rPr>
          <w:rFonts w:hint="cs"/>
          <w:rtl/>
        </w:rPr>
        <w:t>משפט אחרון, אדוני היושב-ראש.</w:t>
      </w:r>
    </w:p>
    <w:p w14:paraId="123996DE" w14:textId="77777777" w:rsidR="00000000" w:rsidRDefault="003C26CA">
      <w:pPr>
        <w:pStyle w:val="a"/>
        <w:rPr>
          <w:rFonts w:hint="cs"/>
          <w:rtl/>
        </w:rPr>
      </w:pPr>
    </w:p>
    <w:p w14:paraId="465D711B" w14:textId="77777777" w:rsidR="00000000" w:rsidRDefault="003C26CA">
      <w:pPr>
        <w:pStyle w:val="ad"/>
        <w:rPr>
          <w:rtl/>
        </w:rPr>
      </w:pPr>
      <w:r>
        <w:rPr>
          <w:rtl/>
        </w:rPr>
        <w:t>היו"ר משה כחלון:</w:t>
      </w:r>
    </w:p>
    <w:p w14:paraId="09C8E3F7" w14:textId="77777777" w:rsidR="00000000" w:rsidRDefault="003C26CA">
      <w:pPr>
        <w:pStyle w:val="a"/>
        <w:rPr>
          <w:rtl/>
        </w:rPr>
      </w:pPr>
    </w:p>
    <w:p w14:paraId="7ADE3552" w14:textId="77777777" w:rsidR="00000000" w:rsidRDefault="003C26CA">
      <w:pPr>
        <w:pStyle w:val="a"/>
        <w:rPr>
          <w:rFonts w:hint="cs"/>
          <w:rtl/>
        </w:rPr>
      </w:pPr>
      <w:r>
        <w:rPr>
          <w:rFonts w:hint="cs"/>
          <w:rtl/>
        </w:rPr>
        <w:t>בבקשה, אבל אחרון.</w:t>
      </w:r>
    </w:p>
    <w:p w14:paraId="39B08CA4" w14:textId="77777777" w:rsidR="00000000" w:rsidRDefault="003C26CA">
      <w:pPr>
        <w:pStyle w:val="a"/>
        <w:rPr>
          <w:rFonts w:hint="cs"/>
          <w:rtl/>
        </w:rPr>
      </w:pPr>
    </w:p>
    <w:p w14:paraId="4510412D" w14:textId="77777777" w:rsidR="00000000" w:rsidRDefault="003C26CA">
      <w:pPr>
        <w:pStyle w:val="SpeakerCon"/>
        <w:rPr>
          <w:rtl/>
        </w:rPr>
      </w:pPr>
      <w:bookmarkStart w:id="488" w:name="FS000000549T11_06_2003_19_02_17C"/>
      <w:bookmarkEnd w:id="488"/>
      <w:r>
        <w:rPr>
          <w:rtl/>
        </w:rPr>
        <w:t>טלב אלסאנע (רע"ם):</w:t>
      </w:r>
    </w:p>
    <w:p w14:paraId="1BA12DC5" w14:textId="77777777" w:rsidR="00000000" w:rsidRDefault="003C26CA">
      <w:pPr>
        <w:pStyle w:val="a"/>
        <w:rPr>
          <w:rtl/>
        </w:rPr>
      </w:pPr>
    </w:p>
    <w:p w14:paraId="1165B0EA" w14:textId="77777777" w:rsidR="00000000" w:rsidRDefault="003C26CA">
      <w:pPr>
        <w:pStyle w:val="a"/>
        <w:rPr>
          <w:rFonts w:hint="cs"/>
          <w:rtl/>
        </w:rPr>
      </w:pPr>
      <w:r>
        <w:rPr>
          <w:rFonts w:hint="cs"/>
          <w:rtl/>
        </w:rPr>
        <w:t>אני סבור שהמדיניות הזאת תשתנה גם כשיתחי</w:t>
      </w:r>
      <w:r>
        <w:rPr>
          <w:rFonts w:hint="cs"/>
          <w:rtl/>
        </w:rPr>
        <w:t xml:space="preserve">לו לשלב ערבים בהוויה של המשטר, כשנראה מנהלי מחוזות מהציבור הערבי, כשנראה במשרדי הממשלה מנכ"לים מהציבור הערבי. אז אפשר יהיה לומר שיש שינוי מגמה. </w:t>
      </w:r>
    </w:p>
    <w:p w14:paraId="0540CC64" w14:textId="77777777" w:rsidR="00000000" w:rsidRDefault="003C26CA">
      <w:pPr>
        <w:pStyle w:val="a"/>
        <w:rPr>
          <w:rFonts w:hint="cs"/>
          <w:rtl/>
        </w:rPr>
      </w:pPr>
    </w:p>
    <w:p w14:paraId="21EDC177" w14:textId="77777777" w:rsidR="00000000" w:rsidRDefault="003C26CA">
      <w:pPr>
        <w:pStyle w:val="a"/>
        <w:rPr>
          <w:rFonts w:hint="cs"/>
          <w:rtl/>
        </w:rPr>
      </w:pPr>
      <w:r>
        <w:rPr>
          <w:rFonts w:hint="cs"/>
          <w:rtl/>
        </w:rPr>
        <w:t>מנסים לרצות את הציבור הערבי בהצהרות, בהכרזות, "פותחים פרק חדש" ו"מקצים  4 מיליארדים",  אבל המציאות מבחינת האוכ</w:t>
      </w:r>
      <w:r>
        <w:rPr>
          <w:rFonts w:hint="cs"/>
          <w:rtl/>
        </w:rPr>
        <w:t>לוסייה הערבית הולכת ומידרדרת בכל התחומים. לדעתי, הדבר הזה חמור, מסוכן ומיותר, והגיע הזמן לתקן את העוול הזה על-ידי מדיניות אחרת, שוויונית יותר. תודה רבה.</w:t>
      </w:r>
    </w:p>
    <w:p w14:paraId="3923C15B" w14:textId="77777777" w:rsidR="00000000" w:rsidRDefault="003C26CA">
      <w:pPr>
        <w:pStyle w:val="a"/>
        <w:rPr>
          <w:rFonts w:hint="cs"/>
          <w:rtl/>
        </w:rPr>
      </w:pPr>
    </w:p>
    <w:p w14:paraId="2BBD92B5" w14:textId="77777777" w:rsidR="00000000" w:rsidRDefault="003C26CA">
      <w:pPr>
        <w:pStyle w:val="ad"/>
        <w:rPr>
          <w:rtl/>
        </w:rPr>
      </w:pPr>
      <w:r>
        <w:rPr>
          <w:rtl/>
        </w:rPr>
        <w:t>היו"ר משה כחלון:</w:t>
      </w:r>
    </w:p>
    <w:p w14:paraId="22B1EAA5" w14:textId="77777777" w:rsidR="00000000" w:rsidRDefault="003C26CA">
      <w:pPr>
        <w:pStyle w:val="a"/>
        <w:rPr>
          <w:rtl/>
        </w:rPr>
      </w:pPr>
    </w:p>
    <w:p w14:paraId="1E837AF5" w14:textId="77777777" w:rsidR="00000000" w:rsidRDefault="003C26CA">
      <w:pPr>
        <w:pStyle w:val="a"/>
        <w:rPr>
          <w:rFonts w:hint="cs"/>
          <w:rtl/>
        </w:rPr>
      </w:pPr>
      <w:r>
        <w:rPr>
          <w:rFonts w:hint="cs"/>
          <w:rtl/>
        </w:rPr>
        <w:t>תודה רבה. השר גדעון עזרא, בבקשה.</w:t>
      </w:r>
    </w:p>
    <w:p w14:paraId="3510D9A1" w14:textId="77777777" w:rsidR="00000000" w:rsidRDefault="003C26CA">
      <w:pPr>
        <w:pStyle w:val="a"/>
        <w:rPr>
          <w:rFonts w:hint="cs"/>
          <w:rtl/>
        </w:rPr>
      </w:pPr>
    </w:p>
    <w:p w14:paraId="6279BA0C" w14:textId="77777777" w:rsidR="00000000" w:rsidRDefault="003C26CA">
      <w:pPr>
        <w:pStyle w:val="ac"/>
        <w:rPr>
          <w:rtl/>
        </w:rPr>
      </w:pPr>
      <w:r>
        <w:rPr>
          <w:rFonts w:hint="eastAsia"/>
          <w:rtl/>
        </w:rPr>
        <w:t>טלב</w:t>
      </w:r>
      <w:r>
        <w:rPr>
          <w:rtl/>
        </w:rPr>
        <w:t xml:space="preserve"> אלסאנע (רע"ם):</w:t>
      </w:r>
    </w:p>
    <w:p w14:paraId="72E33FEA" w14:textId="77777777" w:rsidR="00000000" w:rsidRDefault="003C26CA">
      <w:pPr>
        <w:pStyle w:val="a"/>
        <w:rPr>
          <w:rFonts w:hint="cs"/>
          <w:rtl/>
        </w:rPr>
      </w:pPr>
    </w:p>
    <w:p w14:paraId="1317E0E2" w14:textId="77777777" w:rsidR="00000000" w:rsidRDefault="003C26CA">
      <w:pPr>
        <w:pStyle w:val="a"/>
        <w:rPr>
          <w:rFonts w:hint="cs"/>
          <w:rtl/>
        </w:rPr>
      </w:pPr>
      <w:r>
        <w:rPr>
          <w:rFonts w:hint="cs"/>
          <w:rtl/>
        </w:rPr>
        <w:t xml:space="preserve">אתה רוצה להתייחס לעובדה ששישה </w:t>
      </w:r>
      <w:r>
        <w:rPr>
          <w:rFonts w:hint="cs"/>
          <w:rtl/>
        </w:rPr>
        <w:t>פלסטינים חוסלו עכשיו בעזה?</w:t>
      </w:r>
    </w:p>
    <w:p w14:paraId="161AEEBC" w14:textId="77777777" w:rsidR="00000000" w:rsidRDefault="003C26CA">
      <w:pPr>
        <w:pStyle w:val="ad"/>
        <w:rPr>
          <w:rtl/>
        </w:rPr>
      </w:pPr>
    </w:p>
    <w:p w14:paraId="2245515B" w14:textId="77777777" w:rsidR="00000000" w:rsidRDefault="003C26CA">
      <w:pPr>
        <w:pStyle w:val="ad"/>
        <w:rPr>
          <w:rtl/>
        </w:rPr>
      </w:pPr>
      <w:r>
        <w:rPr>
          <w:rtl/>
        </w:rPr>
        <w:t>היו"ר משה כחלון:</w:t>
      </w:r>
    </w:p>
    <w:p w14:paraId="584EC63B" w14:textId="77777777" w:rsidR="00000000" w:rsidRDefault="003C26CA">
      <w:pPr>
        <w:pStyle w:val="a"/>
        <w:rPr>
          <w:rtl/>
        </w:rPr>
      </w:pPr>
    </w:p>
    <w:p w14:paraId="6117ABC9" w14:textId="77777777" w:rsidR="00000000" w:rsidRDefault="003C26CA">
      <w:pPr>
        <w:pStyle w:val="a"/>
        <w:rPr>
          <w:rFonts w:hint="cs"/>
          <w:rtl/>
        </w:rPr>
      </w:pPr>
      <w:r>
        <w:rPr>
          <w:rFonts w:hint="cs"/>
          <w:rtl/>
        </w:rPr>
        <w:t>חבר הכנסת טיבי.</w:t>
      </w:r>
    </w:p>
    <w:p w14:paraId="64261C81" w14:textId="77777777" w:rsidR="00000000" w:rsidRDefault="003C26CA">
      <w:pPr>
        <w:pStyle w:val="Speaker"/>
        <w:rPr>
          <w:rFonts w:hint="cs"/>
          <w:rtl/>
        </w:rPr>
      </w:pPr>
      <w:bookmarkStart w:id="489" w:name="FS000000474T11_06_2003_19_06_01"/>
      <w:bookmarkEnd w:id="489"/>
    </w:p>
    <w:p w14:paraId="25205C94" w14:textId="77777777" w:rsidR="00000000" w:rsidRDefault="003C26CA">
      <w:pPr>
        <w:pStyle w:val="Speaker"/>
        <w:rPr>
          <w:rtl/>
        </w:rPr>
      </w:pPr>
      <w:r>
        <w:rPr>
          <w:rFonts w:hint="eastAsia"/>
          <w:rtl/>
        </w:rPr>
        <w:t>השר</w:t>
      </w:r>
      <w:r>
        <w:rPr>
          <w:rtl/>
        </w:rPr>
        <w:t xml:space="preserve"> גדעון עזרא:</w:t>
      </w:r>
    </w:p>
    <w:p w14:paraId="658C59D4" w14:textId="77777777" w:rsidR="00000000" w:rsidRDefault="003C26CA">
      <w:pPr>
        <w:pStyle w:val="a"/>
        <w:rPr>
          <w:rFonts w:hint="cs"/>
          <w:rtl/>
        </w:rPr>
      </w:pPr>
    </w:p>
    <w:p w14:paraId="545EFF78" w14:textId="77777777" w:rsidR="00000000" w:rsidRDefault="003C26CA">
      <w:pPr>
        <w:pStyle w:val="a"/>
        <w:rPr>
          <w:rFonts w:hint="cs"/>
          <w:rtl/>
        </w:rPr>
      </w:pPr>
      <w:r>
        <w:rPr>
          <w:rFonts w:hint="cs"/>
          <w:rtl/>
        </w:rPr>
        <w:t>אנחנו יושבים כאן למעלה משעה, פה במליאה, ומדברים על אותן בעיות שעולות כל שבוע, ואני יודע שמותר לכל חבר כנסת להציע הצעה רגילה בכל נושא שהוא חפץ בו.</w:t>
      </w:r>
    </w:p>
    <w:p w14:paraId="5B7B762F" w14:textId="77777777" w:rsidR="00000000" w:rsidRDefault="003C26CA">
      <w:pPr>
        <w:pStyle w:val="a"/>
        <w:rPr>
          <w:rFonts w:hint="cs"/>
          <w:rtl/>
        </w:rPr>
      </w:pPr>
    </w:p>
    <w:p w14:paraId="2A71CFE1" w14:textId="77777777" w:rsidR="00000000" w:rsidRDefault="003C26CA">
      <w:pPr>
        <w:pStyle w:val="ac"/>
        <w:rPr>
          <w:rtl/>
        </w:rPr>
      </w:pPr>
      <w:r>
        <w:rPr>
          <w:rFonts w:hint="eastAsia"/>
          <w:rtl/>
        </w:rPr>
        <w:t>טלב</w:t>
      </w:r>
      <w:r>
        <w:rPr>
          <w:rtl/>
        </w:rPr>
        <w:t xml:space="preserve"> אלסאנע (רע"ם):</w:t>
      </w:r>
    </w:p>
    <w:p w14:paraId="6B40A64E" w14:textId="77777777" w:rsidR="00000000" w:rsidRDefault="003C26CA">
      <w:pPr>
        <w:pStyle w:val="a"/>
        <w:rPr>
          <w:rFonts w:hint="cs"/>
          <w:rtl/>
        </w:rPr>
      </w:pPr>
    </w:p>
    <w:p w14:paraId="2A38E7B0" w14:textId="77777777" w:rsidR="00000000" w:rsidRDefault="003C26CA">
      <w:pPr>
        <w:pStyle w:val="a"/>
        <w:rPr>
          <w:rFonts w:hint="cs"/>
          <w:rtl/>
        </w:rPr>
      </w:pPr>
      <w:r>
        <w:rPr>
          <w:rFonts w:hint="cs"/>
          <w:rtl/>
        </w:rPr>
        <w:t>כל עוד המ</w:t>
      </w:r>
      <w:r>
        <w:rPr>
          <w:rFonts w:hint="cs"/>
          <w:rtl/>
        </w:rPr>
        <w:t>צב הזה קיים, נמשיך לדבר גם 20 שעות.</w:t>
      </w:r>
    </w:p>
    <w:p w14:paraId="641D0D66" w14:textId="77777777" w:rsidR="00000000" w:rsidRDefault="003C26CA">
      <w:pPr>
        <w:pStyle w:val="a"/>
        <w:rPr>
          <w:rFonts w:hint="cs"/>
          <w:rtl/>
        </w:rPr>
      </w:pPr>
    </w:p>
    <w:p w14:paraId="4997E050" w14:textId="77777777" w:rsidR="00000000" w:rsidRDefault="003C26CA">
      <w:pPr>
        <w:pStyle w:val="SpeakerCon"/>
        <w:rPr>
          <w:rtl/>
        </w:rPr>
      </w:pPr>
      <w:bookmarkStart w:id="490" w:name="FS000000474T11_06_2003_19_06_49C"/>
      <w:bookmarkEnd w:id="490"/>
      <w:r>
        <w:rPr>
          <w:rtl/>
        </w:rPr>
        <w:t>השר גדעון עזרא:</w:t>
      </w:r>
    </w:p>
    <w:p w14:paraId="62854A3B" w14:textId="77777777" w:rsidR="00000000" w:rsidRDefault="003C26CA">
      <w:pPr>
        <w:pStyle w:val="a"/>
        <w:rPr>
          <w:rtl/>
        </w:rPr>
      </w:pPr>
    </w:p>
    <w:p w14:paraId="2E7DAC3A" w14:textId="77777777" w:rsidR="00000000" w:rsidRDefault="003C26CA">
      <w:pPr>
        <w:pStyle w:val="a"/>
        <w:rPr>
          <w:rFonts w:hint="cs"/>
          <w:rtl/>
        </w:rPr>
      </w:pPr>
      <w:r>
        <w:rPr>
          <w:rFonts w:hint="cs"/>
          <w:rtl/>
        </w:rPr>
        <w:t>אני מציע מאוד לכל אחד מהמציעים בנושאים השונים להיות קצת יותר מאוזן בדרישות שלו מהמדינה ובדרישות שלו מהצד - - -</w:t>
      </w:r>
    </w:p>
    <w:p w14:paraId="2644EB0A" w14:textId="77777777" w:rsidR="00000000" w:rsidRDefault="003C26CA">
      <w:pPr>
        <w:pStyle w:val="a"/>
        <w:rPr>
          <w:rFonts w:hint="cs"/>
          <w:rtl/>
        </w:rPr>
      </w:pPr>
    </w:p>
    <w:p w14:paraId="3CF99A6D" w14:textId="77777777" w:rsidR="00000000" w:rsidRDefault="003C26CA">
      <w:pPr>
        <w:pStyle w:val="ac"/>
        <w:rPr>
          <w:rtl/>
        </w:rPr>
      </w:pPr>
      <w:r>
        <w:rPr>
          <w:rFonts w:hint="eastAsia"/>
          <w:rtl/>
        </w:rPr>
        <w:t>טלב</w:t>
      </w:r>
      <w:r>
        <w:rPr>
          <w:rtl/>
        </w:rPr>
        <w:t xml:space="preserve"> אלסאנע (רע"ם):</w:t>
      </w:r>
    </w:p>
    <w:p w14:paraId="4EA61F7D" w14:textId="77777777" w:rsidR="00000000" w:rsidRDefault="003C26CA">
      <w:pPr>
        <w:pStyle w:val="a"/>
        <w:rPr>
          <w:rFonts w:hint="cs"/>
          <w:rtl/>
        </w:rPr>
      </w:pPr>
    </w:p>
    <w:p w14:paraId="5612DAB9" w14:textId="77777777" w:rsidR="00000000" w:rsidRDefault="003C26CA">
      <w:pPr>
        <w:pStyle w:val="a"/>
        <w:rPr>
          <w:rFonts w:hint="cs"/>
          <w:rtl/>
        </w:rPr>
      </w:pPr>
      <w:r>
        <w:rPr>
          <w:rFonts w:hint="cs"/>
          <w:rtl/>
        </w:rPr>
        <w:t>כאשר אנחנו מדברים על הרשות הפלסטינית, אתם אומרים: תדברו על העניינים של</w:t>
      </w:r>
      <w:r>
        <w:rPr>
          <w:rFonts w:hint="cs"/>
          <w:rtl/>
        </w:rPr>
        <w:t xml:space="preserve"> הציבור הערבי - -</w:t>
      </w:r>
    </w:p>
    <w:p w14:paraId="2C5DBCA8" w14:textId="77777777" w:rsidR="00000000" w:rsidRDefault="003C26CA">
      <w:pPr>
        <w:pStyle w:val="a"/>
        <w:rPr>
          <w:rFonts w:hint="cs"/>
          <w:rtl/>
        </w:rPr>
      </w:pPr>
    </w:p>
    <w:p w14:paraId="231B3D85" w14:textId="77777777" w:rsidR="00000000" w:rsidRDefault="003C26CA">
      <w:pPr>
        <w:pStyle w:val="SpeakerCon"/>
        <w:rPr>
          <w:rtl/>
        </w:rPr>
      </w:pPr>
      <w:bookmarkStart w:id="491" w:name="FS000000474T11_06_2003_19_09_09C"/>
      <w:bookmarkEnd w:id="491"/>
      <w:r>
        <w:rPr>
          <w:rtl/>
        </w:rPr>
        <w:t>השר גדעון עזרא:</w:t>
      </w:r>
    </w:p>
    <w:p w14:paraId="6713CB8A" w14:textId="77777777" w:rsidR="00000000" w:rsidRDefault="003C26CA">
      <w:pPr>
        <w:pStyle w:val="a"/>
        <w:rPr>
          <w:rtl/>
        </w:rPr>
      </w:pPr>
    </w:p>
    <w:p w14:paraId="7D745E1F" w14:textId="77777777" w:rsidR="00000000" w:rsidRDefault="003C26CA">
      <w:pPr>
        <w:pStyle w:val="a"/>
        <w:rPr>
          <w:rFonts w:hint="cs"/>
          <w:rtl/>
        </w:rPr>
      </w:pPr>
      <w:r>
        <w:rPr>
          <w:rFonts w:hint="cs"/>
          <w:rtl/>
        </w:rPr>
        <w:t>לא הפרעתי לך, אל תפריע לי.</w:t>
      </w:r>
    </w:p>
    <w:p w14:paraId="744BC82A" w14:textId="77777777" w:rsidR="00000000" w:rsidRDefault="003C26CA">
      <w:pPr>
        <w:pStyle w:val="a"/>
        <w:rPr>
          <w:rFonts w:hint="cs"/>
          <w:rtl/>
        </w:rPr>
      </w:pPr>
    </w:p>
    <w:p w14:paraId="1A4AEBAC" w14:textId="77777777" w:rsidR="00000000" w:rsidRDefault="003C26CA">
      <w:pPr>
        <w:pStyle w:val="ac"/>
        <w:rPr>
          <w:rtl/>
        </w:rPr>
      </w:pPr>
      <w:r>
        <w:rPr>
          <w:rFonts w:hint="eastAsia"/>
          <w:rtl/>
        </w:rPr>
        <w:t>טלב</w:t>
      </w:r>
      <w:r>
        <w:rPr>
          <w:rtl/>
        </w:rPr>
        <w:t xml:space="preserve"> אלסאנע (רע"ם):</w:t>
      </w:r>
    </w:p>
    <w:p w14:paraId="473FD510" w14:textId="77777777" w:rsidR="00000000" w:rsidRDefault="003C26CA">
      <w:pPr>
        <w:pStyle w:val="a"/>
        <w:rPr>
          <w:rFonts w:hint="cs"/>
          <w:rtl/>
        </w:rPr>
      </w:pPr>
    </w:p>
    <w:p w14:paraId="76DDADC3" w14:textId="77777777" w:rsidR="00000000" w:rsidRDefault="003C26CA">
      <w:pPr>
        <w:pStyle w:val="a"/>
        <w:rPr>
          <w:rFonts w:hint="cs"/>
          <w:rtl/>
        </w:rPr>
      </w:pPr>
      <w:r>
        <w:rPr>
          <w:rFonts w:hint="cs"/>
          <w:rtl/>
        </w:rPr>
        <w:t>- - וכאשר אנחנו מדברים על העניינים של הציבור הערבי, אתם אומרים: תדברו על הרשות הפלסטינית.</w:t>
      </w:r>
    </w:p>
    <w:p w14:paraId="316001B6" w14:textId="77777777" w:rsidR="00000000" w:rsidRDefault="003C26CA">
      <w:pPr>
        <w:pStyle w:val="a"/>
        <w:rPr>
          <w:rFonts w:hint="cs"/>
          <w:rtl/>
        </w:rPr>
      </w:pPr>
    </w:p>
    <w:p w14:paraId="4B2E5DEF" w14:textId="77777777" w:rsidR="00000000" w:rsidRDefault="003C26CA">
      <w:pPr>
        <w:pStyle w:val="ad"/>
        <w:rPr>
          <w:rtl/>
        </w:rPr>
      </w:pPr>
      <w:r>
        <w:rPr>
          <w:rtl/>
        </w:rPr>
        <w:t>היו"ר משה כחלון:</w:t>
      </w:r>
    </w:p>
    <w:p w14:paraId="4CD68A37" w14:textId="77777777" w:rsidR="00000000" w:rsidRDefault="003C26CA">
      <w:pPr>
        <w:pStyle w:val="a"/>
        <w:rPr>
          <w:rtl/>
        </w:rPr>
      </w:pPr>
    </w:p>
    <w:p w14:paraId="5D814B80" w14:textId="77777777" w:rsidR="00000000" w:rsidRDefault="003C26CA">
      <w:pPr>
        <w:pStyle w:val="a"/>
        <w:rPr>
          <w:rFonts w:hint="cs"/>
          <w:rtl/>
        </w:rPr>
      </w:pPr>
      <w:r>
        <w:rPr>
          <w:rFonts w:hint="cs"/>
          <w:rtl/>
        </w:rPr>
        <w:t>חבר הכנסת אלסאנע, אני מבקש. אני מאפשר קריאות ביניים, כאשר הדובר</w:t>
      </w:r>
      <w:r>
        <w:rPr>
          <w:rFonts w:hint="cs"/>
          <w:rtl/>
        </w:rPr>
        <w:t xml:space="preserve"> מאשר. אני מבקש לאפשר לשר להשיב. בבקשה.</w:t>
      </w:r>
    </w:p>
    <w:p w14:paraId="443A6071" w14:textId="77777777" w:rsidR="00000000" w:rsidRDefault="003C26CA">
      <w:pPr>
        <w:pStyle w:val="SpeakerCon"/>
        <w:rPr>
          <w:rtl/>
        </w:rPr>
      </w:pPr>
      <w:bookmarkStart w:id="492" w:name="FS000000474T11_06_2003_19_10_06C"/>
      <w:bookmarkEnd w:id="492"/>
    </w:p>
    <w:p w14:paraId="0E929AF5" w14:textId="77777777" w:rsidR="00000000" w:rsidRDefault="003C26CA">
      <w:pPr>
        <w:pStyle w:val="SpeakerCon"/>
        <w:rPr>
          <w:rtl/>
        </w:rPr>
      </w:pPr>
      <w:r>
        <w:rPr>
          <w:rtl/>
        </w:rPr>
        <w:t>השר גדעון עזרא:</w:t>
      </w:r>
    </w:p>
    <w:p w14:paraId="294F5C8E" w14:textId="77777777" w:rsidR="00000000" w:rsidRDefault="003C26CA">
      <w:pPr>
        <w:pStyle w:val="a"/>
        <w:rPr>
          <w:rtl/>
        </w:rPr>
      </w:pPr>
    </w:p>
    <w:p w14:paraId="649E8C39" w14:textId="77777777" w:rsidR="00000000" w:rsidRDefault="003C26CA">
      <w:pPr>
        <w:pStyle w:val="a"/>
        <w:rPr>
          <w:rFonts w:hint="cs"/>
          <w:rtl/>
        </w:rPr>
      </w:pPr>
      <w:r>
        <w:rPr>
          <w:rFonts w:hint="cs"/>
          <w:rtl/>
        </w:rPr>
        <w:t xml:space="preserve">תהיו קצת יותר מאוזנים, בעיקר ביום קשה, ביום קשה מאוד. שכל אחד ואחד מכם ישאל, מה אני עושה בשביל מדינה כשאני דורש ממנה כל כך הרבה. כל אחד ישאל את עצמו. ישאל את עצמו בבוקר, בצהריים ובערב: מה אני עשיתי </w:t>
      </w:r>
      <w:r>
        <w:rPr>
          <w:rFonts w:hint="cs"/>
          <w:rtl/>
        </w:rPr>
        <w:t>על מנת לסייע להגיע לשלום באזור.</w:t>
      </w:r>
    </w:p>
    <w:p w14:paraId="31766257" w14:textId="77777777" w:rsidR="00000000" w:rsidRDefault="003C26CA">
      <w:pPr>
        <w:pStyle w:val="ac"/>
        <w:rPr>
          <w:rFonts w:hint="cs"/>
          <w:rtl/>
        </w:rPr>
      </w:pPr>
    </w:p>
    <w:p w14:paraId="25A77235" w14:textId="77777777" w:rsidR="00000000" w:rsidRDefault="003C26CA">
      <w:pPr>
        <w:pStyle w:val="ac"/>
        <w:rPr>
          <w:rtl/>
        </w:rPr>
      </w:pPr>
      <w:r>
        <w:rPr>
          <w:rFonts w:hint="eastAsia"/>
          <w:rtl/>
        </w:rPr>
        <w:t>ואסל</w:t>
      </w:r>
      <w:r>
        <w:rPr>
          <w:rtl/>
        </w:rPr>
        <w:t xml:space="preserve"> טאהא (בל"ד):</w:t>
      </w:r>
    </w:p>
    <w:p w14:paraId="23D5237D" w14:textId="77777777" w:rsidR="00000000" w:rsidRDefault="003C26CA">
      <w:pPr>
        <w:pStyle w:val="a"/>
        <w:rPr>
          <w:rFonts w:hint="cs"/>
          <w:rtl/>
        </w:rPr>
      </w:pPr>
    </w:p>
    <w:p w14:paraId="42BF29C8" w14:textId="77777777" w:rsidR="00000000" w:rsidRDefault="003C26CA">
      <w:pPr>
        <w:pStyle w:val="a"/>
        <w:rPr>
          <w:rFonts w:hint="cs"/>
          <w:rtl/>
        </w:rPr>
      </w:pPr>
      <w:r>
        <w:rPr>
          <w:rFonts w:hint="cs"/>
          <w:rtl/>
        </w:rPr>
        <w:t>התבקשתם להפסיק את ההתנחלויות, את הכיבוש - - -</w:t>
      </w:r>
    </w:p>
    <w:p w14:paraId="3AB2C06A" w14:textId="77777777" w:rsidR="00000000" w:rsidRDefault="003C26CA">
      <w:pPr>
        <w:pStyle w:val="a"/>
        <w:rPr>
          <w:rFonts w:hint="cs"/>
          <w:rtl/>
        </w:rPr>
      </w:pPr>
    </w:p>
    <w:p w14:paraId="768C656A" w14:textId="77777777" w:rsidR="00000000" w:rsidRDefault="003C26CA">
      <w:pPr>
        <w:pStyle w:val="SpeakerCon"/>
        <w:rPr>
          <w:rtl/>
        </w:rPr>
      </w:pPr>
      <w:bookmarkStart w:id="493" w:name="FS000000474T11_06_2003_19_11_45C"/>
      <w:bookmarkEnd w:id="493"/>
      <w:r>
        <w:rPr>
          <w:rtl/>
        </w:rPr>
        <w:t>השר גדעון עזרא:</w:t>
      </w:r>
    </w:p>
    <w:p w14:paraId="031B9B95" w14:textId="77777777" w:rsidR="00000000" w:rsidRDefault="003C26CA">
      <w:pPr>
        <w:pStyle w:val="a"/>
        <w:rPr>
          <w:rtl/>
        </w:rPr>
      </w:pPr>
    </w:p>
    <w:p w14:paraId="552C5135" w14:textId="77777777" w:rsidR="00000000" w:rsidRDefault="003C26CA">
      <w:pPr>
        <w:pStyle w:val="a"/>
        <w:rPr>
          <w:rFonts w:hint="cs"/>
          <w:rtl/>
        </w:rPr>
      </w:pPr>
      <w:r>
        <w:rPr>
          <w:rFonts w:hint="cs"/>
          <w:rtl/>
        </w:rPr>
        <w:t>לא ביקשתי תשובות.</w:t>
      </w:r>
    </w:p>
    <w:p w14:paraId="2034534C" w14:textId="77777777" w:rsidR="00000000" w:rsidRDefault="003C26CA">
      <w:pPr>
        <w:pStyle w:val="a"/>
        <w:rPr>
          <w:rFonts w:hint="cs"/>
          <w:rtl/>
        </w:rPr>
      </w:pPr>
    </w:p>
    <w:p w14:paraId="126C4A74" w14:textId="77777777" w:rsidR="00000000" w:rsidRDefault="003C26CA">
      <w:pPr>
        <w:pStyle w:val="ad"/>
        <w:rPr>
          <w:rtl/>
        </w:rPr>
      </w:pPr>
      <w:r>
        <w:rPr>
          <w:rtl/>
        </w:rPr>
        <w:t>היו"ר משה כחלון:</w:t>
      </w:r>
    </w:p>
    <w:p w14:paraId="5F70EE53" w14:textId="77777777" w:rsidR="00000000" w:rsidRDefault="003C26CA">
      <w:pPr>
        <w:pStyle w:val="a"/>
        <w:rPr>
          <w:rtl/>
        </w:rPr>
      </w:pPr>
    </w:p>
    <w:p w14:paraId="0A73CA1C" w14:textId="77777777" w:rsidR="00000000" w:rsidRDefault="003C26CA">
      <w:pPr>
        <w:pStyle w:val="a"/>
        <w:rPr>
          <w:rFonts w:hint="cs"/>
          <w:rtl/>
        </w:rPr>
      </w:pPr>
      <w:r>
        <w:rPr>
          <w:rFonts w:hint="cs"/>
          <w:rtl/>
        </w:rPr>
        <w:t>חבר הכנסת טאהא.</w:t>
      </w:r>
    </w:p>
    <w:p w14:paraId="171D537D" w14:textId="77777777" w:rsidR="00000000" w:rsidRDefault="003C26CA">
      <w:pPr>
        <w:pStyle w:val="a"/>
        <w:rPr>
          <w:rFonts w:hint="cs"/>
          <w:rtl/>
        </w:rPr>
      </w:pPr>
    </w:p>
    <w:p w14:paraId="5B18A88B" w14:textId="77777777" w:rsidR="00000000" w:rsidRDefault="003C26CA">
      <w:pPr>
        <w:pStyle w:val="SpeakerCon"/>
        <w:rPr>
          <w:rtl/>
        </w:rPr>
      </w:pPr>
      <w:bookmarkStart w:id="494" w:name="FS000000474T11_06_2003_19_11_35C"/>
      <w:bookmarkEnd w:id="494"/>
      <w:r>
        <w:rPr>
          <w:rtl/>
        </w:rPr>
        <w:t>השר גדעון עזרא:</w:t>
      </w:r>
    </w:p>
    <w:p w14:paraId="5C06B6EF" w14:textId="77777777" w:rsidR="00000000" w:rsidRDefault="003C26CA">
      <w:pPr>
        <w:pStyle w:val="a"/>
        <w:rPr>
          <w:rtl/>
        </w:rPr>
      </w:pPr>
    </w:p>
    <w:p w14:paraId="08A4D1E2" w14:textId="77777777" w:rsidR="00000000" w:rsidRDefault="003C26CA">
      <w:pPr>
        <w:pStyle w:val="a"/>
        <w:rPr>
          <w:rFonts w:hint="cs"/>
          <w:rtl/>
        </w:rPr>
      </w:pPr>
      <w:r>
        <w:rPr>
          <w:rFonts w:hint="cs"/>
          <w:rtl/>
        </w:rPr>
        <w:t>אני כבר מכיר את התשובות כמעט בעל-פה.</w:t>
      </w:r>
    </w:p>
    <w:p w14:paraId="36148386" w14:textId="77777777" w:rsidR="00000000" w:rsidRDefault="003C26CA">
      <w:pPr>
        <w:pStyle w:val="a"/>
        <w:rPr>
          <w:rFonts w:hint="cs"/>
          <w:rtl/>
        </w:rPr>
      </w:pPr>
    </w:p>
    <w:p w14:paraId="4C067CE7" w14:textId="77777777" w:rsidR="00000000" w:rsidRDefault="003C26CA">
      <w:pPr>
        <w:pStyle w:val="ac"/>
        <w:rPr>
          <w:rtl/>
        </w:rPr>
      </w:pPr>
      <w:r>
        <w:rPr>
          <w:rFonts w:hint="eastAsia"/>
          <w:rtl/>
        </w:rPr>
        <w:t>טלב</w:t>
      </w:r>
      <w:r>
        <w:rPr>
          <w:rtl/>
        </w:rPr>
        <w:t xml:space="preserve"> אלסאנע (רע"ם):</w:t>
      </w:r>
    </w:p>
    <w:p w14:paraId="2FF27FDD" w14:textId="77777777" w:rsidR="00000000" w:rsidRDefault="003C26CA">
      <w:pPr>
        <w:pStyle w:val="a"/>
        <w:rPr>
          <w:rFonts w:hint="cs"/>
          <w:rtl/>
        </w:rPr>
      </w:pPr>
    </w:p>
    <w:p w14:paraId="052001E1" w14:textId="77777777" w:rsidR="00000000" w:rsidRDefault="003C26CA">
      <w:pPr>
        <w:pStyle w:val="a"/>
        <w:rPr>
          <w:rFonts w:hint="cs"/>
          <w:rtl/>
        </w:rPr>
      </w:pPr>
      <w:r>
        <w:rPr>
          <w:rFonts w:hint="cs"/>
          <w:rtl/>
        </w:rPr>
        <w:t>אנחנו בשלטו</w:t>
      </w:r>
      <w:r>
        <w:rPr>
          <w:rFonts w:hint="cs"/>
          <w:rtl/>
        </w:rPr>
        <w:t>ן? אנחנו בממשלה?</w:t>
      </w:r>
    </w:p>
    <w:p w14:paraId="37F4B7E1" w14:textId="77777777" w:rsidR="00000000" w:rsidRDefault="003C26CA">
      <w:pPr>
        <w:pStyle w:val="a"/>
        <w:rPr>
          <w:rFonts w:hint="cs"/>
          <w:rtl/>
        </w:rPr>
      </w:pPr>
    </w:p>
    <w:p w14:paraId="423F13D8" w14:textId="77777777" w:rsidR="00000000" w:rsidRDefault="003C26CA">
      <w:pPr>
        <w:pStyle w:val="ad"/>
        <w:rPr>
          <w:rtl/>
        </w:rPr>
      </w:pPr>
      <w:r>
        <w:rPr>
          <w:rtl/>
        </w:rPr>
        <w:t>היו"ר משה כחלון:</w:t>
      </w:r>
    </w:p>
    <w:p w14:paraId="08E92EE6" w14:textId="77777777" w:rsidR="00000000" w:rsidRDefault="003C26CA">
      <w:pPr>
        <w:pStyle w:val="a"/>
        <w:rPr>
          <w:rtl/>
        </w:rPr>
      </w:pPr>
    </w:p>
    <w:p w14:paraId="74B8D078" w14:textId="77777777" w:rsidR="00000000" w:rsidRDefault="003C26CA">
      <w:pPr>
        <w:pStyle w:val="a"/>
        <w:rPr>
          <w:rFonts w:hint="cs"/>
          <w:rtl/>
        </w:rPr>
      </w:pPr>
      <w:r>
        <w:rPr>
          <w:rFonts w:hint="cs"/>
          <w:rtl/>
        </w:rPr>
        <w:t>חברי הכנסת, זה יום קשה.</w:t>
      </w:r>
    </w:p>
    <w:p w14:paraId="71227E28" w14:textId="77777777" w:rsidR="00000000" w:rsidRDefault="003C26CA">
      <w:pPr>
        <w:pStyle w:val="a"/>
        <w:rPr>
          <w:rFonts w:hint="cs"/>
          <w:rtl/>
        </w:rPr>
      </w:pPr>
    </w:p>
    <w:p w14:paraId="534EBA65" w14:textId="77777777" w:rsidR="00000000" w:rsidRDefault="003C26CA">
      <w:pPr>
        <w:pStyle w:val="ac"/>
        <w:rPr>
          <w:rtl/>
        </w:rPr>
      </w:pPr>
      <w:r>
        <w:rPr>
          <w:rFonts w:hint="eastAsia"/>
          <w:rtl/>
        </w:rPr>
        <w:t>טלב</w:t>
      </w:r>
      <w:r>
        <w:rPr>
          <w:rtl/>
        </w:rPr>
        <w:t xml:space="preserve"> אלסאנע (רע"ם):</w:t>
      </w:r>
    </w:p>
    <w:p w14:paraId="0E5183E5" w14:textId="77777777" w:rsidR="00000000" w:rsidRDefault="003C26CA">
      <w:pPr>
        <w:pStyle w:val="a"/>
        <w:rPr>
          <w:rFonts w:hint="cs"/>
          <w:rtl/>
        </w:rPr>
      </w:pPr>
    </w:p>
    <w:p w14:paraId="683D9B71" w14:textId="77777777" w:rsidR="00000000" w:rsidRDefault="003C26CA">
      <w:pPr>
        <w:pStyle w:val="a"/>
        <w:rPr>
          <w:rFonts w:hint="cs"/>
          <w:rtl/>
        </w:rPr>
      </w:pPr>
      <w:r>
        <w:rPr>
          <w:rFonts w:hint="cs"/>
          <w:rtl/>
        </w:rPr>
        <w:t>אדוני מטיח בנו אחריות על מה שהממשלה עושה.</w:t>
      </w:r>
    </w:p>
    <w:p w14:paraId="1E81212F" w14:textId="77777777" w:rsidR="00000000" w:rsidRDefault="003C26CA">
      <w:pPr>
        <w:pStyle w:val="a"/>
        <w:rPr>
          <w:rFonts w:hint="cs"/>
          <w:rtl/>
        </w:rPr>
      </w:pPr>
    </w:p>
    <w:p w14:paraId="5AE2C776" w14:textId="77777777" w:rsidR="00000000" w:rsidRDefault="003C26CA">
      <w:pPr>
        <w:pStyle w:val="ad"/>
        <w:rPr>
          <w:rtl/>
        </w:rPr>
      </w:pPr>
      <w:r>
        <w:rPr>
          <w:rtl/>
        </w:rPr>
        <w:t>היו"ר משה כחלון:</w:t>
      </w:r>
    </w:p>
    <w:p w14:paraId="490AED55" w14:textId="77777777" w:rsidR="00000000" w:rsidRDefault="003C26CA">
      <w:pPr>
        <w:pStyle w:val="a"/>
        <w:rPr>
          <w:rtl/>
        </w:rPr>
      </w:pPr>
    </w:p>
    <w:p w14:paraId="433FAC32" w14:textId="77777777" w:rsidR="00000000" w:rsidRDefault="003C26CA">
      <w:pPr>
        <w:pStyle w:val="a"/>
        <w:rPr>
          <w:rFonts w:hint="cs"/>
          <w:rtl/>
        </w:rPr>
      </w:pPr>
      <w:r>
        <w:rPr>
          <w:rFonts w:hint="cs"/>
          <w:rtl/>
        </w:rPr>
        <w:t>אני מבקש לאפשר לשר להשיב. כל אחד קיבל זמן בנדיבות רבה.</w:t>
      </w:r>
    </w:p>
    <w:p w14:paraId="7CBDDD97" w14:textId="77777777" w:rsidR="00000000" w:rsidRDefault="003C26CA">
      <w:pPr>
        <w:pStyle w:val="ac"/>
        <w:rPr>
          <w:rtl/>
        </w:rPr>
      </w:pPr>
    </w:p>
    <w:p w14:paraId="1AEAEB7C" w14:textId="77777777" w:rsidR="00000000" w:rsidRDefault="003C26CA">
      <w:pPr>
        <w:pStyle w:val="ac"/>
        <w:rPr>
          <w:rtl/>
        </w:rPr>
      </w:pPr>
      <w:r>
        <w:rPr>
          <w:rFonts w:hint="eastAsia"/>
          <w:rtl/>
        </w:rPr>
        <w:t>עזמי</w:t>
      </w:r>
      <w:r>
        <w:rPr>
          <w:rtl/>
        </w:rPr>
        <w:t xml:space="preserve"> בשארה (בל"ד):</w:t>
      </w:r>
    </w:p>
    <w:p w14:paraId="4158B0D0" w14:textId="77777777" w:rsidR="00000000" w:rsidRDefault="003C26CA">
      <w:pPr>
        <w:pStyle w:val="a"/>
        <w:rPr>
          <w:rFonts w:hint="cs"/>
          <w:rtl/>
        </w:rPr>
      </w:pPr>
    </w:p>
    <w:p w14:paraId="02840152" w14:textId="77777777" w:rsidR="00000000" w:rsidRDefault="003C26CA">
      <w:pPr>
        <w:pStyle w:val="a"/>
        <w:rPr>
          <w:rFonts w:hint="cs"/>
          <w:rtl/>
        </w:rPr>
      </w:pPr>
      <w:r>
        <w:rPr>
          <w:rFonts w:hint="cs"/>
          <w:rtl/>
        </w:rPr>
        <w:t>- - -</w:t>
      </w:r>
    </w:p>
    <w:p w14:paraId="1D334D88" w14:textId="77777777" w:rsidR="00000000" w:rsidRDefault="003C26CA">
      <w:pPr>
        <w:pStyle w:val="a"/>
        <w:rPr>
          <w:rFonts w:hint="cs"/>
          <w:rtl/>
        </w:rPr>
      </w:pPr>
    </w:p>
    <w:p w14:paraId="54320A5D" w14:textId="77777777" w:rsidR="00000000" w:rsidRDefault="003C26CA">
      <w:pPr>
        <w:pStyle w:val="ad"/>
        <w:rPr>
          <w:rtl/>
        </w:rPr>
      </w:pPr>
      <w:r>
        <w:rPr>
          <w:rtl/>
        </w:rPr>
        <w:t>היו"ר משה כחלון:</w:t>
      </w:r>
    </w:p>
    <w:p w14:paraId="1EC465DB" w14:textId="77777777" w:rsidR="00000000" w:rsidRDefault="003C26CA">
      <w:pPr>
        <w:pStyle w:val="a"/>
        <w:rPr>
          <w:rtl/>
        </w:rPr>
      </w:pPr>
    </w:p>
    <w:p w14:paraId="6F8454C1" w14:textId="77777777" w:rsidR="00000000" w:rsidRDefault="003C26CA">
      <w:pPr>
        <w:pStyle w:val="a"/>
        <w:rPr>
          <w:rFonts w:hint="cs"/>
          <w:rtl/>
        </w:rPr>
      </w:pPr>
      <w:r>
        <w:rPr>
          <w:rFonts w:hint="cs"/>
          <w:rtl/>
        </w:rPr>
        <w:t>חבר הכנסת בשא</w:t>
      </w:r>
      <w:r>
        <w:rPr>
          <w:rFonts w:hint="cs"/>
          <w:rtl/>
        </w:rPr>
        <w:t>רה, אני מבקש לאפשר לשר לדבר.</w:t>
      </w:r>
    </w:p>
    <w:p w14:paraId="42B453EB" w14:textId="77777777" w:rsidR="00000000" w:rsidRDefault="003C26CA">
      <w:pPr>
        <w:pStyle w:val="a"/>
        <w:rPr>
          <w:rFonts w:hint="cs"/>
          <w:rtl/>
        </w:rPr>
      </w:pPr>
    </w:p>
    <w:p w14:paraId="1B04361D" w14:textId="77777777" w:rsidR="00000000" w:rsidRDefault="003C26CA">
      <w:pPr>
        <w:pStyle w:val="ac"/>
        <w:rPr>
          <w:rtl/>
        </w:rPr>
      </w:pPr>
      <w:r>
        <w:rPr>
          <w:rtl/>
        </w:rPr>
        <w:t>גלעד ארדן (הליכוד):</w:t>
      </w:r>
    </w:p>
    <w:p w14:paraId="0B9CC4EA" w14:textId="77777777" w:rsidR="00000000" w:rsidRDefault="003C26CA">
      <w:pPr>
        <w:pStyle w:val="a"/>
        <w:rPr>
          <w:rtl/>
        </w:rPr>
      </w:pPr>
    </w:p>
    <w:p w14:paraId="183AF856" w14:textId="77777777" w:rsidR="00000000" w:rsidRDefault="003C26CA">
      <w:pPr>
        <w:pStyle w:val="a"/>
        <w:rPr>
          <w:rFonts w:hint="cs"/>
          <w:rtl/>
        </w:rPr>
      </w:pPr>
      <w:r>
        <w:rPr>
          <w:rFonts w:hint="cs"/>
          <w:rtl/>
        </w:rPr>
        <w:t>האחריות שלכם היא על ההסתה של הציבור הערבי-הישראלי, שמשתתף גם הוא בפיגועים.</w:t>
      </w:r>
    </w:p>
    <w:p w14:paraId="2955BEFB" w14:textId="77777777" w:rsidR="00000000" w:rsidRDefault="003C26CA">
      <w:pPr>
        <w:pStyle w:val="a"/>
        <w:rPr>
          <w:rFonts w:hint="cs"/>
          <w:rtl/>
        </w:rPr>
      </w:pPr>
    </w:p>
    <w:p w14:paraId="598C5E73" w14:textId="77777777" w:rsidR="00000000" w:rsidRDefault="003C26CA">
      <w:pPr>
        <w:pStyle w:val="ad"/>
        <w:rPr>
          <w:rtl/>
        </w:rPr>
      </w:pPr>
      <w:r>
        <w:rPr>
          <w:rtl/>
        </w:rPr>
        <w:t>היו"ר משה כחלון:</w:t>
      </w:r>
    </w:p>
    <w:p w14:paraId="7910559D" w14:textId="77777777" w:rsidR="00000000" w:rsidRDefault="003C26CA">
      <w:pPr>
        <w:pStyle w:val="a"/>
        <w:rPr>
          <w:rtl/>
        </w:rPr>
      </w:pPr>
    </w:p>
    <w:p w14:paraId="02B16133" w14:textId="77777777" w:rsidR="00000000" w:rsidRDefault="003C26CA">
      <w:pPr>
        <w:pStyle w:val="a"/>
        <w:rPr>
          <w:rFonts w:hint="cs"/>
          <w:rtl/>
        </w:rPr>
      </w:pPr>
      <w:r>
        <w:rPr>
          <w:rFonts w:hint="cs"/>
          <w:rtl/>
        </w:rPr>
        <w:t>חבר הכנסת ארדן. חבר הכנסת ארדן, אני מבקש לאפשר לשר להשיב.</w:t>
      </w:r>
    </w:p>
    <w:p w14:paraId="69EA8A10" w14:textId="77777777" w:rsidR="00000000" w:rsidRDefault="003C26CA">
      <w:pPr>
        <w:pStyle w:val="a"/>
        <w:rPr>
          <w:rFonts w:hint="cs"/>
          <w:rtl/>
        </w:rPr>
      </w:pPr>
    </w:p>
    <w:p w14:paraId="65BF6BEB" w14:textId="77777777" w:rsidR="00000000" w:rsidRDefault="003C26CA">
      <w:pPr>
        <w:pStyle w:val="ac"/>
        <w:rPr>
          <w:rtl/>
        </w:rPr>
      </w:pPr>
      <w:r>
        <w:rPr>
          <w:rFonts w:hint="eastAsia"/>
          <w:rtl/>
        </w:rPr>
        <w:t>ג</w:t>
      </w:r>
      <w:r>
        <w:rPr>
          <w:rtl/>
        </w:rPr>
        <w:t>'מאל זחאלקה (בל"ד):</w:t>
      </w:r>
    </w:p>
    <w:p w14:paraId="7B9BFA9F" w14:textId="77777777" w:rsidR="00000000" w:rsidRDefault="003C26CA">
      <w:pPr>
        <w:pStyle w:val="a"/>
        <w:rPr>
          <w:rFonts w:hint="cs"/>
          <w:rtl/>
        </w:rPr>
      </w:pPr>
    </w:p>
    <w:p w14:paraId="29EAA750" w14:textId="77777777" w:rsidR="00000000" w:rsidRDefault="003C26CA">
      <w:pPr>
        <w:pStyle w:val="a"/>
        <w:rPr>
          <w:rFonts w:hint="cs"/>
          <w:rtl/>
        </w:rPr>
      </w:pPr>
      <w:r>
        <w:rPr>
          <w:rFonts w:hint="cs"/>
          <w:rtl/>
        </w:rPr>
        <w:t>דבריך אפילו לא ראויים לתשובה.</w:t>
      </w:r>
    </w:p>
    <w:p w14:paraId="2A218427" w14:textId="77777777" w:rsidR="00000000" w:rsidRDefault="003C26CA">
      <w:pPr>
        <w:pStyle w:val="a"/>
        <w:rPr>
          <w:rFonts w:hint="cs"/>
          <w:rtl/>
        </w:rPr>
      </w:pPr>
    </w:p>
    <w:p w14:paraId="62D788B5" w14:textId="77777777" w:rsidR="00000000" w:rsidRDefault="003C26CA">
      <w:pPr>
        <w:pStyle w:val="ad"/>
        <w:rPr>
          <w:rtl/>
        </w:rPr>
      </w:pPr>
      <w:r>
        <w:rPr>
          <w:rtl/>
        </w:rPr>
        <w:t>היו"ר משה כחלון:</w:t>
      </w:r>
    </w:p>
    <w:p w14:paraId="01A47EF8" w14:textId="77777777" w:rsidR="00000000" w:rsidRDefault="003C26CA">
      <w:pPr>
        <w:pStyle w:val="a"/>
        <w:rPr>
          <w:rtl/>
        </w:rPr>
      </w:pPr>
    </w:p>
    <w:p w14:paraId="1EA7A332" w14:textId="77777777" w:rsidR="00000000" w:rsidRDefault="003C26CA">
      <w:pPr>
        <w:pStyle w:val="a"/>
        <w:rPr>
          <w:rFonts w:hint="cs"/>
          <w:rtl/>
        </w:rPr>
      </w:pPr>
      <w:r>
        <w:rPr>
          <w:rFonts w:hint="cs"/>
          <w:rtl/>
        </w:rPr>
        <w:t>חבר הכנסת זחאלקה, לא ראויים, אל תשיב. מה יותר פשוט?</w:t>
      </w:r>
    </w:p>
    <w:p w14:paraId="202C8A5C" w14:textId="77777777" w:rsidR="00000000" w:rsidRDefault="003C26CA">
      <w:pPr>
        <w:pStyle w:val="a"/>
        <w:rPr>
          <w:rFonts w:hint="cs"/>
          <w:rtl/>
        </w:rPr>
      </w:pPr>
    </w:p>
    <w:p w14:paraId="67C4BE8D" w14:textId="77777777" w:rsidR="00000000" w:rsidRDefault="003C26CA">
      <w:pPr>
        <w:pStyle w:val="SpeakerCon"/>
        <w:rPr>
          <w:rtl/>
        </w:rPr>
      </w:pPr>
      <w:bookmarkStart w:id="495" w:name="FS000000474T11_06_2003_19_14_36C"/>
      <w:bookmarkEnd w:id="495"/>
      <w:r>
        <w:rPr>
          <w:rtl/>
        </w:rPr>
        <w:t>השר גדעון עזרא:</w:t>
      </w:r>
    </w:p>
    <w:p w14:paraId="01CF2897" w14:textId="77777777" w:rsidR="00000000" w:rsidRDefault="003C26CA">
      <w:pPr>
        <w:pStyle w:val="a"/>
        <w:rPr>
          <w:rtl/>
        </w:rPr>
      </w:pPr>
    </w:p>
    <w:p w14:paraId="0354E04E" w14:textId="77777777" w:rsidR="00000000" w:rsidRDefault="003C26CA">
      <w:pPr>
        <w:pStyle w:val="a"/>
        <w:rPr>
          <w:rFonts w:hint="cs"/>
          <w:rtl/>
        </w:rPr>
      </w:pPr>
      <w:r>
        <w:rPr>
          <w:rFonts w:hint="cs"/>
          <w:rtl/>
        </w:rPr>
        <w:t>מלה נוספת בנושא הבדואים בנגב. אין בדואי בנגב שאין לו מקום לגור בו ולחיות בו, ולא יבנו לו שם תשתיות הולמות, לרבות ביישובים - - -</w:t>
      </w:r>
    </w:p>
    <w:p w14:paraId="6A2DD3B2" w14:textId="77777777" w:rsidR="00000000" w:rsidRDefault="003C26CA">
      <w:pPr>
        <w:pStyle w:val="a"/>
        <w:rPr>
          <w:rFonts w:hint="cs"/>
          <w:rtl/>
        </w:rPr>
      </w:pPr>
    </w:p>
    <w:p w14:paraId="7B1F4FD0" w14:textId="77777777" w:rsidR="00000000" w:rsidRDefault="003C26CA">
      <w:pPr>
        <w:pStyle w:val="ac"/>
        <w:rPr>
          <w:rtl/>
        </w:rPr>
      </w:pPr>
      <w:r>
        <w:rPr>
          <w:rFonts w:hint="eastAsia"/>
          <w:rtl/>
        </w:rPr>
        <w:t>חיים</w:t>
      </w:r>
      <w:r>
        <w:rPr>
          <w:rtl/>
        </w:rPr>
        <w:t xml:space="preserve"> אורון (מרצ):</w:t>
      </w:r>
    </w:p>
    <w:p w14:paraId="7B45D64B" w14:textId="77777777" w:rsidR="00000000" w:rsidRDefault="003C26CA">
      <w:pPr>
        <w:pStyle w:val="a"/>
        <w:rPr>
          <w:rFonts w:hint="cs"/>
          <w:rtl/>
        </w:rPr>
      </w:pPr>
    </w:p>
    <w:p w14:paraId="413B05A4" w14:textId="77777777" w:rsidR="00000000" w:rsidRDefault="003C26CA">
      <w:pPr>
        <w:pStyle w:val="a"/>
        <w:rPr>
          <w:rFonts w:hint="cs"/>
          <w:rtl/>
        </w:rPr>
      </w:pPr>
      <w:r>
        <w:rPr>
          <w:rFonts w:hint="cs"/>
          <w:rtl/>
        </w:rPr>
        <w:t>אדוני השר, אתם מדבר</w:t>
      </w:r>
      <w:r>
        <w:rPr>
          <w:rFonts w:hint="cs"/>
          <w:rtl/>
        </w:rPr>
        <w:t>ים על הדוכן, ואתם לא יודעים על מה אתם מדברים. אני אביא לך 1,000. לא אחד, לא שניים - 1,000.</w:t>
      </w:r>
    </w:p>
    <w:p w14:paraId="10542AF0" w14:textId="77777777" w:rsidR="00000000" w:rsidRDefault="003C26CA">
      <w:pPr>
        <w:pStyle w:val="a"/>
        <w:rPr>
          <w:rFonts w:hint="cs"/>
          <w:rtl/>
        </w:rPr>
      </w:pPr>
    </w:p>
    <w:p w14:paraId="0800022C" w14:textId="77777777" w:rsidR="00000000" w:rsidRDefault="003C26CA">
      <w:pPr>
        <w:pStyle w:val="SpeakerCon"/>
        <w:rPr>
          <w:rtl/>
        </w:rPr>
      </w:pPr>
      <w:bookmarkStart w:id="496" w:name="FS000000474T11_06_2003_19_15_39C"/>
      <w:bookmarkEnd w:id="496"/>
      <w:r>
        <w:rPr>
          <w:rtl/>
        </w:rPr>
        <w:t>השר גדעון עזרא:</w:t>
      </w:r>
    </w:p>
    <w:p w14:paraId="03600251" w14:textId="77777777" w:rsidR="00000000" w:rsidRDefault="003C26CA">
      <w:pPr>
        <w:pStyle w:val="a"/>
        <w:rPr>
          <w:rtl/>
        </w:rPr>
      </w:pPr>
    </w:p>
    <w:p w14:paraId="154596F9" w14:textId="77777777" w:rsidR="00000000" w:rsidRDefault="003C26CA">
      <w:pPr>
        <w:pStyle w:val="a"/>
        <w:rPr>
          <w:rFonts w:hint="cs"/>
          <w:rtl/>
        </w:rPr>
      </w:pPr>
      <w:r>
        <w:rPr>
          <w:rFonts w:hint="cs"/>
          <w:rtl/>
        </w:rPr>
        <w:t>1,000 מה?</w:t>
      </w:r>
    </w:p>
    <w:p w14:paraId="29BD951E" w14:textId="77777777" w:rsidR="00000000" w:rsidRDefault="003C26CA">
      <w:pPr>
        <w:pStyle w:val="ac"/>
        <w:rPr>
          <w:rtl/>
        </w:rPr>
      </w:pPr>
    </w:p>
    <w:p w14:paraId="690E5E63" w14:textId="77777777" w:rsidR="00000000" w:rsidRDefault="003C26CA">
      <w:pPr>
        <w:pStyle w:val="ac"/>
        <w:rPr>
          <w:rtl/>
        </w:rPr>
      </w:pPr>
      <w:r>
        <w:rPr>
          <w:rFonts w:hint="eastAsia"/>
          <w:rtl/>
        </w:rPr>
        <w:t>חיים</w:t>
      </w:r>
      <w:r>
        <w:rPr>
          <w:rtl/>
        </w:rPr>
        <w:t xml:space="preserve"> אורון (מרצ):</w:t>
      </w:r>
    </w:p>
    <w:p w14:paraId="6747E889" w14:textId="77777777" w:rsidR="00000000" w:rsidRDefault="003C26CA">
      <w:pPr>
        <w:pStyle w:val="a"/>
        <w:rPr>
          <w:rFonts w:hint="cs"/>
          <w:rtl/>
        </w:rPr>
      </w:pPr>
    </w:p>
    <w:p w14:paraId="4CB0B12D" w14:textId="77777777" w:rsidR="00000000" w:rsidRDefault="003C26CA">
      <w:pPr>
        <w:pStyle w:val="a"/>
        <w:rPr>
          <w:rFonts w:hint="cs"/>
          <w:rtl/>
        </w:rPr>
      </w:pPr>
      <w:r>
        <w:rPr>
          <w:rFonts w:hint="cs"/>
          <w:rtl/>
        </w:rPr>
        <w:t xml:space="preserve">בדואים שאין להם איפה לגור. </w:t>
      </w:r>
    </w:p>
    <w:p w14:paraId="3189EA48" w14:textId="77777777" w:rsidR="00000000" w:rsidRDefault="003C26CA">
      <w:pPr>
        <w:pStyle w:val="a"/>
        <w:rPr>
          <w:rFonts w:hint="cs"/>
          <w:rtl/>
        </w:rPr>
      </w:pPr>
    </w:p>
    <w:p w14:paraId="12EDAB51" w14:textId="77777777" w:rsidR="00000000" w:rsidRDefault="003C26CA">
      <w:pPr>
        <w:pStyle w:val="ad"/>
        <w:rPr>
          <w:rtl/>
        </w:rPr>
      </w:pPr>
      <w:r>
        <w:rPr>
          <w:rtl/>
        </w:rPr>
        <w:t>היו"ר משה כחלון:</w:t>
      </w:r>
    </w:p>
    <w:p w14:paraId="42D21020" w14:textId="77777777" w:rsidR="00000000" w:rsidRDefault="003C26CA">
      <w:pPr>
        <w:pStyle w:val="a"/>
        <w:rPr>
          <w:rtl/>
        </w:rPr>
      </w:pPr>
    </w:p>
    <w:p w14:paraId="0FC18354" w14:textId="77777777" w:rsidR="00000000" w:rsidRDefault="003C26CA">
      <w:pPr>
        <w:pStyle w:val="a"/>
        <w:rPr>
          <w:rFonts w:hint="cs"/>
          <w:rtl/>
        </w:rPr>
      </w:pPr>
      <w:r>
        <w:rPr>
          <w:rFonts w:hint="cs"/>
          <w:rtl/>
        </w:rPr>
        <w:t>חבר הכנסת אורון, אתה היחיד שלא הפרעת. נכנסת גם כן לטבלה.</w:t>
      </w:r>
    </w:p>
    <w:p w14:paraId="0DD7EFFB" w14:textId="77777777" w:rsidR="00000000" w:rsidRDefault="003C26CA">
      <w:pPr>
        <w:pStyle w:val="a"/>
        <w:rPr>
          <w:rFonts w:hint="cs"/>
          <w:rtl/>
        </w:rPr>
      </w:pPr>
    </w:p>
    <w:p w14:paraId="301E2815" w14:textId="77777777" w:rsidR="00000000" w:rsidRDefault="003C26CA">
      <w:pPr>
        <w:pStyle w:val="SpeakerCon"/>
        <w:rPr>
          <w:rtl/>
        </w:rPr>
      </w:pPr>
      <w:bookmarkStart w:id="497" w:name="FS000000474T11_06_2003_19_17_18C"/>
      <w:bookmarkEnd w:id="497"/>
      <w:r>
        <w:rPr>
          <w:rtl/>
        </w:rPr>
        <w:t>השר גדעון עז</w:t>
      </w:r>
      <w:r>
        <w:rPr>
          <w:rtl/>
        </w:rPr>
        <w:t>רא:</w:t>
      </w:r>
    </w:p>
    <w:p w14:paraId="0FF47470" w14:textId="77777777" w:rsidR="00000000" w:rsidRDefault="003C26CA">
      <w:pPr>
        <w:pStyle w:val="a"/>
        <w:rPr>
          <w:rtl/>
        </w:rPr>
      </w:pPr>
    </w:p>
    <w:p w14:paraId="3023B91E" w14:textId="77777777" w:rsidR="00000000" w:rsidRDefault="003C26CA">
      <w:pPr>
        <w:pStyle w:val="a"/>
        <w:rPr>
          <w:rFonts w:hint="cs"/>
          <w:rtl/>
        </w:rPr>
      </w:pPr>
      <w:r>
        <w:rPr>
          <w:rFonts w:hint="cs"/>
          <w:rtl/>
        </w:rPr>
        <w:t>בעיירות הקיימות ובעיירות המתוכננות - - -</w:t>
      </w:r>
    </w:p>
    <w:p w14:paraId="658171DD" w14:textId="77777777" w:rsidR="00000000" w:rsidRDefault="003C26CA">
      <w:pPr>
        <w:pStyle w:val="a"/>
        <w:rPr>
          <w:rFonts w:hint="cs"/>
          <w:rtl/>
        </w:rPr>
      </w:pPr>
    </w:p>
    <w:p w14:paraId="31FA0D71" w14:textId="77777777" w:rsidR="00000000" w:rsidRDefault="003C26CA">
      <w:pPr>
        <w:pStyle w:val="ac"/>
        <w:rPr>
          <w:rtl/>
        </w:rPr>
      </w:pPr>
      <w:r>
        <w:rPr>
          <w:rFonts w:hint="eastAsia"/>
          <w:rtl/>
        </w:rPr>
        <w:t>טלב</w:t>
      </w:r>
      <w:r>
        <w:rPr>
          <w:rtl/>
        </w:rPr>
        <w:t xml:space="preserve"> אלסאנע (רע"ם):</w:t>
      </w:r>
    </w:p>
    <w:p w14:paraId="60E27FF1" w14:textId="77777777" w:rsidR="00000000" w:rsidRDefault="003C26CA">
      <w:pPr>
        <w:pStyle w:val="a"/>
        <w:rPr>
          <w:rFonts w:hint="cs"/>
          <w:rtl/>
        </w:rPr>
      </w:pPr>
    </w:p>
    <w:p w14:paraId="6C531CDC" w14:textId="77777777" w:rsidR="00000000" w:rsidRDefault="003C26CA">
      <w:pPr>
        <w:pStyle w:val="a"/>
        <w:rPr>
          <w:rFonts w:hint="cs"/>
          <w:rtl/>
        </w:rPr>
      </w:pPr>
      <w:r>
        <w:rPr>
          <w:rFonts w:hint="cs"/>
          <w:rtl/>
        </w:rPr>
        <w:t>הוא מדבר על המציאות, הוא מכיר את המציאות יותר מהשר.</w:t>
      </w:r>
    </w:p>
    <w:p w14:paraId="4B871BBB" w14:textId="77777777" w:rsidR="00000000" w:rsidRDefault="003C26CA">
      <w:pPr>
        <w:pStyle w:val="a"/>
        <w:rPr>
          <w:rFonts w:hint="cs"/>
          <w:rtl/>
        </w:rPr>
      </w:pPr>
    </w:p>
    <w:p w14:paraId="193FBFDC" w14:textId="77777777" w:rsidR="00000000" w:rsidRDefault="003C26CA">
      <w:pPr>
        <w:pStyle w:val="ad"/>
        <w:rPr>
          <w:rtl/>
        </w:rPr>
      </w:pPr>
      <w:r>
        <w:rPr>
          <w:rtl/>
        </w:rPr>
        <w:t>היו"ר משה כחלון:</w:t>
      </w:r>
    </w:p>
    <w:p w14:paraId="3DB0161E" w14:textId="77777777" w:rsidR="00000000" w:rsidRDefault="003C26CA">
      <w:pPr>
        <w:pStyle w:val="a"/>
        <w:rPr>
          <w:rtl/>
        </w:rPr>
      </w:pPr>
    </w:p>
    <w:p w14:paraId="274D4368" w14:textId="77777777" w:rsidR="00000000" w:rsidRDefault="003C26CA">
      <w:pPr>
        <w:pStyle w:val="a"/>
        <w:rPr>
          <w:rFonts w:hint="cs"/>
          <w:rtl/>
        </w:rPr>
      </w:pPr>
      <w:r>
        <w:rPr>
          <w:rFonts w:hint="cs"/>
          <w:rtl/>
        </w:rPr>
        <w:t xml:space="preserve">מספיק. הרי צריך לסיים את הדיון הזה. אני לא מתווכח על המציאות, אני מתווכח על הסדר. אנחנו צריכים להמשיך לרוץ בדיון הזה. </w:t>
      </w:r>
      <w:r>
        <w:rPr>
          <w:rFonts w:hint="cs"/>
          <w:rtl/>
        </w:rPr>
        <w:t>אי-אפשר כל רגע לעצור את השר.</w:t>
      </w:r>
    </w:p>
    <w:p w14:paraId="5A1FC3B2" w14:textId="77777777" w:rsidR="00000000" w:rsidRDefault="003C26CA">
      <w:pPr>
        <w:pStyle w:val="a"/>
        <w:rPr>
          <w:rFonts w:hint="cs"/>
          <w:rtl/>
        </w:rPr>
      </w:pPr>
    </w:p>
    <w:p w14:paraId="0FA3787B" w14:textId="77777777" w:rsidR="00000000" w:rsidRDefault="003C26CA">
      <w:pPr>
        <w:pStyle w:val="SpeakerCon"/>
        <w:rPr>
          <w:rtl/>
        </w:rPr>
      </w:pPr>
      <w:bookmarkStart w:id="498" w:name="FS000000474T11_06_2003_19_18_11C"/>
      <w:bookmarkEnd w:id="498"/>
      <w:r>
        <w:rPr>
          <w:rtl/>
        </w:rPr>
        <w:t>השר גדעון עזרא:</w:t>
      </w:r>
    </w:p>
    <w:p w14:paraId="0D51C0FB" w14:textId="77777777" w:rsidR="00000000" w:rsidRDefault="003C26CA">
      <w:pPr>
        <w:pStyle w:val="a"/>
        <w:rPr>
          <w:rtl/>
        </w:rPr>
      </w:pPr>
    </w:p>
    <w:p w14:paraId="14651CCD" w14:textId="77777777" w:rsidR="00000000" w:rsidRDefault="003C26CA">
      <w:pPr>
        <w:pStyle w:val="a"/>
        <w:rPr>
          <w:rFonts w:hint="cs"/>
          <w:rtl/>
        </w:rPr>
      </w:pPr>
      <w:r>
        <w:rPr>
          <w:rFonts w:hint="cs"/>
          <w:rtl/>
        </w:rPr>
        <w:t>לכל אחד ואחד שגר בנגב יש מקום לגור בו.</w:t>
      </w:r>
    </w:p>
    <w:p w14:paraId="060EA01F" w14:textId="77777777" w:rsidR="00000000" w:rsidRDefault="003C26CA">
      <w:pPr>
        <w:pStyle w:val="a"/>
        <w:rPr>
          <w:rFonts w:hint="cs"/>
          <w:rtl/>
        </w:rPr>
      </w:pPr>
    </w:p>
    <w:p w14:paraId="7A2168D9" w14:textId="77777777" w:rsidR="00000000" w:rsidRDefault="003C26CA">
      <w:pPr>
        <w:pStyle w:val="a"/>
        <w:rPr>
          <w:rFonts w:hint="cs"/>
          <w:rtl/>
        </w:rPr>
      </w:pPr>
      <w:r>
        <w:rPr>
          <w:rFonts w:hint="cs"/>
          <w:rtl/>
        </w:rPr>
        <w:t>לדעתי, ממשלת ישראל, בהשקעה של המיליארד ו=85 מיליון שקלים שמיועדים לעניין הזה, תשקיע בתשתיות, ביישובים שכבר קמו וביישובים המתוכננים, ואין מקום להשקיע ביישובים שאין בכוונת</w:t>
      </w:r>
      <w:r>
        <w:rPr>
          <w:rFonts w:hint="cs"/>
          <w:rtl/>
        </w:rPr>
        <w:t xml:space="preserve"> מדינת ישראל שיישארו שם לעד.</w:t>
      </w:r>
    </w:p>
    <w:p w14:paraId="6EC057BF" w14:textId="77777777" w:rsidR="00000000" w:rsidRDefault="003C26CA">
      <w:pPr>
        <w:pStyle w:val="a"/>
        <w:rPr>
          <w:rFonts w:hint="cs"/>
          <w:rtl/>
        </w:rPr>
      </w:pPr>
    </w:p>
    <w:p w14:paraId="63F33199" w14:textId="77777777" w:rsidR="00000000" w:rsidRDefault="003C26CA">
      <w:pPr>
        <w:pStyle w:val="a"/>
        <w:rPr>
          <w:rFonts w:hint="cs"/>
          <w:rtl/>
        </w:rPr>
      </w:pPr>
      <w:r>
        <w:rPr>
          <w:rFonts w:hint="cs"/>
          <w:rtl/>
        </w:rPr>
        <w:t xml:space="preserve">100 ימים לממשלת שרון מצביעים על עמידה בהבטחות, הן בתחום המדיני, לאור ההתפתחויות בזירה, והן בכל הקשור לטיפול במגזר הלא-יהודי במדינה. </w:t>
      </w:r>
    </w:p>
    <w:p w14:paraId="03C29420" w14:textId="77777777" w:rsidR="00000000" w:rsidRDefault="003C26CA">
      <w:pPr>
        <w:pStyle w:val="a"/>
        <w:rPr>
          <w:rFonts w:hint="cs"/>
          <w:rtl/>
        </w:rPr>
      </w:pPr>
    </w:p>
    <w:p w14:paraId="5AB9456C" w14:textId="77777777" w:rsidR="00000000" w:rsidRDefault="003C26CA">
      <w:pPr>
        <w:pStyle w:val="a"/>
        <w:rPr>
          <w:rFonts w:hint="cs"/>
          <w:rtl/>
        </w:rPr>
      </w:pPr>
      <w:r>
        <w:rPr>
          <w:rFonts w:hint="cs"/>
          <w:rtl/>
        </w:rPr>
        <w:t>כפי שציינתי כבר בעבר, כשהנושא עלה לדיון במסגרת אי-אמון, במסגרת הצעה לסדר-היום, לפני פחות מחו</w:t>
      </w:r>
      <w:r>
        <w:rPr>
          <w:rFonts w:hint="cs"/>
          <w:rtl/>
        </w:rPr>
        <w:t xml:space="preserve">דש, ב=21 במאי, ממשלת ישראל שמה לעצמה למטרה לפתח את המגזר הלא-יהודי במדינת ישראל, תוך מתן תקציבים רב-שנתיים. </w:t>
      </w:r>
    </w:p>
    <w:p w14:paraId="10A92A1C" w14:textId="77777777" w:rsidR="00000000" w:rsidRDefault="003C26CA">
      <w:pPr>
        <w:pStyle w:val="a"/>
        <w:rPr>
          <w:rFonts w:hint="cs"/>
          <w:rtl/>
        </w:rPr>
      </w:pPr>
    </w:p>
    <w:p w14:paraId="44C140E6" w14:textId="77777777" w:rsidR="00000000" w:rsidRDefault="003C26CA">
      <w:pPr>
        <w:pStyle w:val="a"/>
        <w:rPr>
          <w:rFonts w:hint="cs"/>
          <w:rtl/>
        </w:rPr>
      </w:pPr>
      <w:r>
        <w:rPr>
          <w:rFonts w:hint="cs"/>
          <w:rtl/>
        </w:rPr>
        <w:t>יצוין כי במספר החודשים המועט של פעילות ממשלה זו נעשו כמה פעולות לא מבוטלות, אשר מצביעות על מגמות חיוביות.</w:t>
      </w:r>
    </w:p>
    <w:p w14:paraId="44E39165" w14:textId="77777777" w:rsidR="00000000" w:rsidRDefault="003C26CA">
      <w:pPr>
        <w:pStyle w:val="a"/>
        <w:rPr>
          <w:rFonts w:hint="cs"/>
          <w:rtl/>
        </w:rPr>
      </w:pPr>
    </w:p>
    <w:p w14:paraId="694DA15C" w14:textId="77777777" w:rsidR="00000000" w:rsidRDefault="003C26CA">
      <w:pPr>
        <w:pStyle w:val="a"/>
        <w:rPr>
          <w:rFonts w:hint="cs"/>
          <w:rtl/>
        </w:rPr>
      </w:pPr>
      <w:r>
        <w:rPr>
          <w:rFonts w:hint="cs"/>
          <w:rtl/>
        </w:rPr>
        <w:t>ראש הממשלה חזר ואמר, כפי שטוען חבר הכנס</w:t>
      </w:r>
      <w:r>
        <w:rPr>
          <w:rFonts w:hint="cs"/>
          <w:rtl/>
        </w:rPr>
        <w:t>ת טלב אלסאנע, כי אכן נפתח פרק חדש ביחס לאוכלוסייה הערבית, וכי המשימה החברתית העיקרית של הממשלה הנכנסת היא שילובם של הערבים, אזרחי ישראל, בחיי המדינה.</w:t>
      </w:r>
    </w:p>
    <w:p w14:paraId="6234462C" w14:textId="77777777" w:rsidR="00000000" w:rsidRDefault="003C26CA">
      <w:pPr>
        <w:pStyle w:val="a"/>
        <w:rPr>
          <w:rFonts w:hint="cs"/>
          <w:rtl/>
        </w:rPr>
      </w:pPr>
    </w:p>
    <w:p w14:paraId="0A74FA94" w14:textId="77777777" w:rsidR="00000000" w:rsidRDefault="003C26CA">
      <w:pPr>
        <w:pStyle w:val="a"/>
        <w:rPr>
          <w:rFonts w:hint="cs"/>
          <w:rtl/>
        </w:rPr>
      </w:pPr>
      <w:r>
        <w:rPr>
          <w:rFonts w:hint="cs"/>
          <w:rtl/>
        </w:rPr>
        <w:t>בתוכנית הרב-שנתית - שימו לב לנתונים, אף שגם את הנתונים האלה כבר קראתי פה בעבר - להשלמת הפיתוח במגזר הערבי</w:t>
      </w:r>
      <w:r>
        <w:rPr>
          <w:rFonts w:hint="cs"/>
          <w:rtl/>
        </w:rPr>
        <w:t xml:space="preserve"> משתלבים תקציבים שונים. מנתוני משרד הפנים עולה, כי היישובים הערביים מקבלים בתקציבי האיזון ובתקציבי הפיתוח כמעט פי=2.5 ממה שמקבלים שאר היישובים בהשוואה לגודל היחסי באוכלוסייה. מבחינת משרד השיכון, יישובי הערבים מקבלים כמעט פי-שישה בתקציב השלמת פיתוח שכונות ו</w:t>
      </w:r>
      <w:r>
        <w:rPr>
          <w:rFonts w:hint="cs"/>
          <w:rtl/>
        </w:rPr>
        <w:t>תיקות ביחס ליישובים אחרים. יישובי ערבים מקבלים פי=5.5 השתתפות בהקמת מוסדות ציבור לעומת היישובים האחרים. במפעלי הביוב מקבלים היישובים הערביים פי=1.6 מיישובים אחרים. מנתוני משרד התחבורה - משרד זה משקיע בתחבורה עירונית ביישובים הערביים פי=1.5  מביישובים אחרים</w:t>
      </w:r>
      <w:r>
        <w:rPr>
          <w:rFonts w:hint="cs"/>
          <w:rtl/>
        </w:rPr>
        <w:t>. משרד החינוך - התלמידים הערבים מהווים 16.6% מכלל התלמידים בישראל; ממשלת ישראל הקימה באופן יחסי פי=1.5 כיתות לימוד חדשות עבור המגזר הערבי.</w:t>
      </w:r>
    </w:p>
    <w:p w14:paraId="44BDA528" w14:textId="77777777" w:rsidR="00000000" w:rsidRDefault="003C26CA">
      <w:pPr>
        <w:pStyle w:val="a"/>
        <w:rPr>
          <w:rFonts w:hint="cs"/>
          <w:rtl/>
        </w:rPr>
      </w:pPr>
    </w:p>
    <w:p w14:paraId="3A75BB82" w14:textId="77777777" w:rsidR="00000000" w:rsidRDefault="003C26CA">
      <w:pPr>
        <w:pStyle w:val="a"/>
        <w:rPr>
          <w:rFonts w:hint="cs"/>
          <w:rtl/>
        </w:rPr>
      </w:pPr>
      <w:r>
        <w:rPr>
          <w:rFonts w:hint="cs"/>
          <w:rtl/>
        </w:rPr>
        <w:t>נכון להדגיש שהנקודה שבה התחילו התוכניות היתה נמוכה יותר מנקודת ההתחלה ביישובים היהודיים, אבל מנסים כל הזמן להדביק את</w:t>
      </w:r>
      <w:r>
        <w:rPr>
          <w:rFonts w:hint="cs"/>
          <w:rtl/>
        </w:rPr>
        <w:t xml:space="preserve"> הפיגור.</w:t>
      </w:r>
    </w:p>
    <w:p w14:paraId="51A74B1C" w14:textId="77777777" w:rsidR="00000000" w:rsidRDefault="003C26CA">
      <w:pPr>
        <w:pStyle w:val="a"/>
        <w:rPr>
          <w:rFonts w:hint="cs"/>
          <w:rtl/>
        </w:rPr>
      </w:pPr>
    </w:p>
    <w:p w14:paraId="19F945B2" w14:textId="77777777" w:rsidR="00000000" w:rsidRDefault="003C26CA">
      <w:pPr>
        <w:pStyle w:val="a"/>
        <w:rPr>
          <w:rFonts w:hint="cs"/>
          <w:rtl/>
        </w:rPr>
      </w:pPr>
      <w:r>
        <w:rPr>
          <w:rFonts w:hint="cs"/>
          <w:rtl/>
        </w:rPr>
        <w:t>כבר בממשלתו הראשונה נטל ראש הממשלה שרון על עצמו להביא ליישום מלא של התוכנית הרב-שנתית למגזר הערבי. התקציבים הללו ניתנים ללא תנאי, מתוך ראייה שהשקעה ביישובים שבהם מתגורר הציבור הערבי מסמלת את הכוונה האמיתית של המנהיגות הישראלית לשלב את הערבים אזרח</w:t>
      </w:r>
      <w:r>
        <w:rPr>
          <w:rFonts w:hint="cs"/>
          <w:rtl/>
        </w:rPr>
        <w:t xml:space="preserve">י המדינה. ראש הממשלה רואה חשיבות בפיתוח המגזר הלא-יהודי במדינת ישראל, ולראיה - מינה את עצמו ליושב-ראש ועדת שרים לענייני המגזר הלא-יהודי, וזאת על מנת לעקוב מקרוב אחר יישום ההחלטות במגזרים אלו. </w:t>
      </w:r>
    </w:p>
    <w:p w14:paraId="0AF36CF3" w14:textId="77777777" w:rsidR="00000000" w:rsidRDefault="003C26CA">
      <w:pPr>
        <w:pStyle w:val="a"/>
        <w:rPr>
          <w:rFonts w:hint="cs"/>
          <w:rtl/>
        </w:rPr>
      </w:pPr>
    </w:p>
    <w:p w14:paraId="37A74AFE" w14:textId="77777777" w:rsidR="00000000" w:rsidRDefault="003C26CA">
      <w:pPr>
        <w:pStyle w:val="a"/>
        <w:rPr>
          <w:rFonts w:hint="cs"/>
          <w:rtl/>
        </w:rPr>
      </w:pPr>
      <w:r>
        <w:rPr>
          <w:rFonts w:hint="cs"/>
          <w:rtl/>
        </w:rPr>
        <w:t xml:space="preserve">ואם עדיין יש צורך להוסיף לגבי רצינות כוונותיה של הממשלה לדאוג </w:t>
      </w:r>
      <w:r>
        <w:rPr>
          <w:rFonts w:hint="cs"/>
          <w:rtl/>
        </w:rPr>
        <w:t>ולקדם את המגזר הלא-יהודי, אני חוזר לקווי היסוד של הממשלה ולהתייחסות למעמד ערביי ישראל, וכך נאמר: "הממשלה תלמד את הבעיות המטרידות את ערביי ישראל ותפעל לקדם פתרונות לבעיות", ואף צוין במפורש, כי "הממשלה תדאג לשוויון זכויות מלא לכל אזרחי ישראל הערבים, הבדואים,</w:t>
      </w:r>
      <w:r>
        <w:rPr>
          <w:rFonts w:hint="cs"/>
          <w:rtl/>
        </w:rPr>
        <w:t xml:space="preserve"> הדרוזים, הצ'רקסים, ולכל אזרח אחר. היא תפעל למען שוויון בחינוך, בתעסוקה, בדיור ובתשתיות, ולתיקון עיוותים בהקצאת משאבים ובמתן שירותים ציבוריים". אני מציע לתת לממשלה לעשות את מה שתכננה, לבחון את הנושא מדי תקופה מסוימת, ולא באופן סדיר, כמה  פעמים בחודש במהלך </w:t>
      </w:r>
      <w:r>
        <w:rPr>
          <w:rFonts w:hint="cs"/>
          <w:rtl/>
        </w:rPr>
        <w:t>100 הימים לפעילותה.</w:t>
      </w:r>
    </w:p>
    <w:p w14:paraId="27F4CC44" w14:textId="77777777" w:rsidR="00000000" w:rsidRDefault="003C26CA">
      <w:pPr>
        <w:pStyle w:val="a"/>
        <w:rPr>
          <w:rFonts w:hint="cs"/>
          <w:rtl/>
        </w:rPr>
      </w:pPr>
    </w:p>
    <w:p w14:paraId="754D05F2" w14:textId="77777777" w:rsidR="00000000" w:rsidRDefault="003C26CA">
      <w:pPr>
        <w:pStyle w:val="a"/>
        <w:rPr>
          <w:rFonts w:hint="cs"/>
          <w:rtl/>
        </w:rPr>
      </w:pPr>
      <w:r>
        <w:rPr>
          <w:rFonts w:hint="cs"/>
          <w:rtl/>
        </w:rPr>
        <w:t>ולכן, בגלל הדברים שאמרתי, אני מציע, רבותי, לתת לממשלה לעבוד. ביום ראשון הקרוב - -</w:t>
      </w:r>
    </w:p>
    <w:p w14:paraId="26EA0C6D" w14:textId="77777777" w:rsidR="00000000" w:rsidRDefault="003C26CA">
      <w:pPr>
        <w:pStyle w:val="ac"/>
        <w:rPr>
          <w:rtl/>
        </w:rPr>
      </w:pPr>
      <w:r>
        <w:rPr>
          <w:rtl/>
        </w:rPr>
        <w:br/>
        <w:t>טלב אלסאנע (רע"ם):</w:t>
      </w:r>
    </w:p>
    <w:p w14:paraId="7BEB80A5" w14:textId="77777777" w:rsidR="00000000" w:rsidRDefault="003C26CA">
      <w:pPr>
        <w:pStyle w:val="a"/>
        <w:rPr>
          <w:rtl/>
        </w:rPr>
      </w:pPr>
    </w:p>
    <w:p w14:paraId="14B32BFC" w14:textId="77777777" w:rsidR="00000000" w:rsidRDefault="003C26CA">
      <w:pPr>
        <w:pStyle w:val="a"/>
        <w:rPr>
          <w:rFonts w:hint="cs"/>
          <w:rtl/>
        </w:rPr>
      </w:pPr>
      <w:r>
        <w:rPr>
          <w:rFonts w:hint="cs"/>
          <w:rtl/>
        </w:rPr>
        <w:t>אני מציע להעביר לוועדה.</w:t>
      </w:r>
    </w:p>
    <w:p w14:paraId="38AB27B5" w14:textId="77777777" w:rsidR="00000000" w:rsidRDefault="003C26CA">
      <w:pPr>
        <w:pStyle w:val="SpeakerCon"/>
        <w:rPr>
          <w:rtl/>
        </w:rPr>
      </w:pPr>
      <w:r>
        <w:rPr>
          <w:rtl/>
        </w:rPr>
        <w:br/>
      </w:r>
      <w:bookmarkStart w:id="499" w:name="FS000000474T11_06_2003_19_11_54"/>
      <w:bookmarkStart w:id="500" w:name="FS000000474T11_06_2003_19_11_57C"/>
      <w:bookmarkEnd w:id="499"/>
      <w:bookmarkEnd w:id="500"/>
      <w:r>
        <w:rPr>
          <w:rtl/>
        </w:rPr>
        <w:t>השר גדעון עזרא:</w:t>
      </w:r>
    </w:p>
    <w:p w14:paraId="191F1755" w14:textId="77777777" w:rsidR="00000000" w:rsidRDefault="003C26CA">
      <w:pPr>
        <w:pStyle w:val="a"/>
        <w:rPr>
          <w:rFonts w:hint="cs"/>
          <w:rtl/>
        </w:rPr>
      </w:pPr>
    </w:p>
    <w:p w14:paraId="58CEE3C8" w14:textId="77777777" w:rsidR="00000000" w:rsidRDefault="003C26CA">
      <w:pPr>
        <w:pStyle w:val="a"/>
        <w:rPr>
          <w:rFonts w:hint="cs"/>
          <w:rtl/>
        </w:rPr>
      </w:pPr>
      <w:r>
        <w:rPr>
          <w:rFonts w:hint="cs"/>
          <w:rtl/>
        </w:rPr>
        <w:t>- - יש ישיבה של הוועדה, בראשותו של ראש הממשלה, לענייני המגזר הלא-יהודי. בגלל ריבוי ההצעות,</w:t>
      </w:r>
      <w:r>
        <w:rPr>
          <w:rFonts w:hint="cs"/>
          <w:rtl/>
        </w:rPr>
        <w:t xml:space="preserve"> אני מציע להוריד את ההצעה מסדר-היום. </w:t>
      </w:r>
    </w:p>
    <w:p w14:paraId="14054993" w14:textId="77777777" w:rsidR="00000000" w:rsidRDefault="003C26CA">
      <w:pPr>
        <w:pStyle w:val="ad"/>
        <w:rPr>
          <w:rtl/>
        </w:rPr>
      </w:pPr>
      <w:r>
        <w:rPr>
          <w:rtl/>
        </w:rPr>
        <w:br/>
        <w:t>היו"ר משה כחלון:</w:t>
      </w:r>
    </w:p>
    <w:p w14:paraId="29E43EAE" w14:textId="77777777" w:rsidR="00000000" w:rsidRDefault="003C26CA">
      <w:pPr>
        <w:pStyle w:val="a"/>
        <w:rPr>
          <w:rFonts w:hint="cs"/>
          <w:rtl/>
        </w:rPr>
      </w:pPr>
    </w:p>
    <w:p w14:paraId="34456E7B" w14:textId="77777777" w:rsidR="00000000" w:rsidRDefault="003C26CA">
      <w:pPr>
        <w:pStyle w:val="a"/>
        <w:rPr>
          <w:rFonts w:hint="cs"/>
          <w:rtl/>
        </w:rPr>
      </w:pPr>
      <w:r>
        <w:rPr>
          <w:rFonts w:hint="cs"/>
          <w:rtl/>
        </w:rPr>
        <w:t>תודה רבה.</w:t>
      </w:r>
    </w:p>
    <w:p w14:paraId="66AC3348" w14:textId="77777777" w:rsidR="00000000" w:rsidRDefault="003C26CA">
      <w:pPr>
        <w:pStyle w:val="a"/>
        <w:rPr>
          <w:rFonts w:hint="cs"/>
          <w:rtl/>
        </w:rPr>
      </w:pPr>
    </w:p>
    <w:p w14:paraId="77383FBF" w14:textId="77777777" w:rsidR="00000000" w:rsidRDefault="003C26CA">
      <w:pPr>
        <w:pStyle w:val="a"/>
        <w:rPr>
          <w:rFonts w:hint="cs"/>
          <w:rtl/>
        </w:rPr>
      </w:pPr>
      <w:r>
        <w:rPr>
          <w:rFonts w:hint="cs"/>
          <w:rtl/>
        </w:rPr>
        <w:t xml:space="preserve">אני עובר להצבעה. </w:t>
      </w:r>
    </w:p>
    <w:p w14:paraId="43F2867C" w14:textId="77777777" w:rsidR="00000000" w:rsidRDefault="003C26CA">
      <w:pPr>
        <w:pStyle w:val="ac"/>
        <w:rPr>
          <w:rtl/>
        </w:rPr>
      </w:pPr>
      <w:r>
        <w:rPr>
          <w:rtl/>
        </w:rPr>
        <w:br/>
      </w:r>
      <w:r>
        <w:rPr>
          <w:rFonts w:hint="cs"/>
          <w:rtl/>
        </w:rPr>
        <w:br/>
      </w:r>
      <w:r>
        <w:rPr>
          <w:rtl/>
        </w:rPr>
        <w:br/>
      </w:r>
      <w:r>
        <w:rPr>
          <w:rtl/>
        </w:rPr>
        <w:br/>
        <w:t>גדעון סער (הליכוד):</w:t>
      </w:r>
    </w:p>
    <w:p w14:paraId="4A1E25E1" w14:textId="77777777" w:rsidR="00000000" w:rsidRDefault="003C26CA">
      <w:pPr>
        <w:pStyle w:val="a"/>
        <w:rPr>
          <w:rtl/>
        </w:rPr>
      </w:pPr>
    </w:p>
    <w:p w14:paraId="019FF29F" w14:textId="77777777" w:rsidR="00000000" w:rsidRDefault="003C26CA">
      <w:pPr>
        <w:pStyle w:val="a"/>
        <w:rPr>
          <w:rFonts w:hint="cs"/>
          <w:rtl/>
        </w:rPr>
      </w:pPr>
      <w:r>
        <w:rPr>
          <w:rFonts w:hint="cs"/>
          <w:rtl/>
        </w:rPr>
        <w:t>נגד זה להסיר?</w:t>
      </w:r>
    </w:p>
    <w:p w14:paraId="702B74FB" w14:textId="77777777" w:rsidR="00000000" w:rsidRDefault="003C26CA">
      <w:pPr>
        <w:pStyle w:val="ad"/>
        <w:rPr>
          <w:rtl/>
        </w:rPr>
      </w:pPr>
      <w:r>
        <w:rPr>
          <w:rtl/>
        </w:rPr>
        <w:br/>
        <w:t>היו"ר משה כחלון:</w:t>
      </w:r>
    </w:p>
    <w:p w14:paraId="4E33BC5E" w14:textId="77777777" w:rsidR="00000000" w:rsidRDefault="003C26CA">
      <w:pPr>
        <w:pStyle w:val="a"/>
        <w:rPr>
          <w:rtl/>
        </w:rPr>
      </w:pPr>
    </w:p>
    <w:p w14:paraId="31CE38D7" w14:textId="77777777" w:rsidR="00000000" w:rsidRDefault="003C26CA">
      <w:pPr>
        <w:pStyle w:val="a"/>
        <w:rPr>
          <w:rFonts w:hint="cs"/>
          <w:rtl/>
        </w:rPr>
      </w:pPr>
      <w:r>
        <w:rPr>
          <w:rFonts w:hint="cs"/>
          <w:rtl/>
        </w:rPr>
        <w:t>בעד זה לוועדה, נגד זה להסיר.</w:t>
      </w:r>
    </w:p>
    <w:p w14:paraId="4F677003" w14:textId="77777777" w:rsidR="00000000" w:rsidRDefault="003C26CA">
      <w:pPr>
        <w:pStyle w:val="a7"/>
        <w:bidi/>
        <w:rPr>
          <w:rFonts w:hint="cs"/>
          <w:rtl/>
        </w:rPr>
      </w:pPr>
      <w:r>
        <w:rPr>
          <w:rtl/>
        </w:rPr>
        <w:br/>
      </w:r>
      <w:r>
        <w:rPr>
          <w:rFonts w:hint="cs"/>
          <w:rtl/>
        </w:rPr>
        <w:t>הצבעה מס' 19</w:t>
      </w:r>
    </w:p>
    <w:p w14:paraId="4E41101C" w14:textId="77777777" w:rsidR="00000000" w:rsidRDefault="003C26CA">
      <w:pPr>
        <w:pStyle w:val="a"/>
        <w:jc w:val="center"/>
        <w:rPr>
          <w:rFonts w:hint="cs"/>
          <w:b/>
          <w:bCs/>
          <w:rtl/>
        </w:rPr>
      </w:pPr>
    </w:p>
    <w:p w14:paraId="3113E707" w14:textId="77777777" w:rsidR="00000000" w:rsidRDefault="003C26CA">
      <w:pPr>
        <w:pStyle w:val="a8"/>
        <w:bidi/>
        <w:rPr>
          <w:rFonts w:hint="cs"/>
          <w:rtl/>
        </w:rPr>
      </w:pPr>
      <w:r>
        <w:rPr>
          <w:rFonts w:hint="cs"/>
          <w:rtl/>
        </w:rPr>
        <w:t>בעד ההצעה לכלול את הנושא בסדר-היום - 5</w:t>
      </w:r>
    </w:p>
    <w:p w14:paraId="6392BDC0" w14:textId="77777777" w:rsidR="00000000" w:rsidRDefault="003C26CA">
      <w:pPr>
        <w:pStyle w:val="a8"/>
        <w:bidi/>
        <w:rPr>
          <w:rFonts w:hint="cs"/>
          <w:rtl/>
        </w:rPr>
      </w:pPr>
      <w:r>
        <w:rPr>
          <w:rFonts w:hint="cs"/>
          <w:rtl/>
        </w:rPr>
        <w:t xml:space="preserve">בעד ההצעה שלא לכלול את הנושא </w:t>
      </w:r>
      <w:r>
        <w:rPr>
          <w:rFonts w:hint="cs"/>
          <w:rtl/>
        </w:rPr>
        <w:t>בסדר-היום - 5</w:t>
      </w:r>
    </w:p>
    <w:p w14:paraId="0F865029" w14:textId="77777777" w:rsidR="00000000" w:rsidRDefault="003C26CA">
      <w:pPr>
        <w:pStyle w:val="a8"/>
        <w:bidi/>
        <w:rPr>
          <w:rFonts w:hint="cs"/>
          <w:rtl/>
        </w:rPr>
      </w:pPr>
      <w:r>
        <w:rPr>
          <w:rFonts w:hint="cs"/>
          <w:rtl/>
        </w:rPr>
        <w:t>נמנעים - אין</w:t>
      </w:r>
    </w:p>
    <w:p w14:paraId="2EBDED77" w14:textId="77777777" w:rsidR="00000000" w:rsidRDefault="003C26CA">
      <w:pPr>
        <w:pStyle w:val="a"/>
        <w:jc w:val="center"/>
        <w:rPr>
          <w:rFonts w:hint="cs"/>
          <w:rtl/>
        </w:rPr>
      </w:pPr>
    </w:p>
    <w:p w14:paraId="474BCD64" w14:textId="77777777" w:rsidR="00000000" w:rsidRDefault="003C26CA">
      <w:pPr>
        <w:pStyle w:val="ad"/>
        <w:rPr>
          <w:rtl/>
        </w:rPr>
      </w:pPr>
      <w:r>
        <w:rPr>
          <w:rtl/>
        </w:rPr>
        <w:t>היו"ר משה כחלון:</w:t>
      </w:r>
    </w:p>
    <w:p w14:paraId="42134307" w14:textId="77777777" w:rsidR="00000000" w:rsidRDefault="003C26CA">
      <w:pPr>
        <w:pStyle w:val="a"/>
        <w:rPr>
          <w:rtl/>
        </w:rPr>
      </w:pPr>
    </w:p>
    <w:p w14:paraId="77FF4B3E" w14:textId="77777777" w:rsidR="00000000" w:rsidRDefault="003C26CA">
      <w:pPr>
        <w:pStyle w:val="a"/>
        <w:rPr>
          <w:rFonts w:hint="cs"/>
          <w:rtl/>
        </w:rPr>
      </w:pPr>
      <w:r>
        <w:rPr>
          <w:rFonts w:hint="cs"/>
          <w:rtl/>
        </w:rPr>
        <w:t>חמישה בעד ועדה, חמישה  נגד - שוויון, מה שנקרא, ההצעה יורדת מסדר-היום.</w:t>
      </w:r>
    </w:p>
    <w:p w14:paraId="17F6725A" w14:textId="77777777" w:rsidR="00000000" w:rsidRDefault="003C26CA">
      <w:pPr>
        <w:pStyle w:val="ac"/>
        <w:rPr>
          <w:rtl/>
        </w:rPr>
      </w:pPr>
      <w:r>
        <w:rPr>
          <w:rtl/>
        </w:rPr>
        <w:br/>
        <w:t>טלב אלסאנע (רע"ם):</w:t>
      </w:r>
    </w:p>
    <w:p w14:paraId="648D9EAA" w14:textId="77777777" w:rsidR="00000000" w:rsidRDefault="003C26CA">
      <w:pPr>
        <w:pStyle w:val="a"/>
        <w:rPr>
          <w:rtl/>
        </w:rPr>
      </w:pPr>
    </w:p>
    <w:p w14:paraId="280CD3E6" w14:textId="77777777" w:rsidR="00000000" w:rsidRDefault="003C26CA">
      <w:pPr>
        <w:pStyle w:val="a"/>
        <w:rPr>
          <w:rFonts w:hint="cs"/>
          <w:rtl/>
        </w:rPr>
      </w:pPr>
      <w:r>
        <w:rPr>
          <w:rFonts w:hint="cs"/>
          <w:rtl/>
        </w:rPr>
        <w:t>אני רק רוצה שיירשם בפרוטוקול שאני לא הצבעתי כיוון שאני מקוזז. ביקש ממני סגן השר מיכאל רצון, לכן לא הצבעתי, אבל זה - - -</w:t>
      </w:r>
      <w:r>
        <w:rPr>
          <w:rFonts w:hint="cs"/>
          <w:rtl/>
        </w:rPr>
        <w:t xml:space="preserve"> לא לעזור לאף אחד - גם כשמבקשים קיזוז. אז אני פונה ליושב-ראש ואומר - ההצעה שלי נפלה בחמישה מול חמישה, ואני לא הצבעתי כיוון שאני מקוזז עם הנציג שלך - - -</w:t>
      </w:r>
    </w:p>
    <w:p w14:paraId="0F29E6DD" w14:textId="77777777" w:rsidR="00000000" w:rsidRDefault="003C26CA">
      <w:pPr>
        <w:pStyle w:val="ad"/>
        <w:rPr>
          <w:rtl/>
        </w:rPr>
      </w:pPr>
      <w:r>
        <w:rPr>
          <w:rtl/>
        </w:rPr>
        <w:br/>
        <w:t>היו"ר משה כחלון:</w:t>
      </w:r>
    </w:p>
    <w:p w14:paraId="558A6AA0" w14:textId="77777777" w:rsidR="00000000" w:rsidRDefault="003C26CA">
      <w:pPr>
        <w:pStyle w:val="a"/>
        <w:rPr>
          <w:rtl/>
        </w:rPr>
      </w:pPr>
    </w:p>
    <w:p w14:paraId="3A295AC3" w14:textId="77777777" w:rsidR="00000000" w:rsidRDefault="003C26CA">
      <w:pPr>
        <w:pStyle w:val="a"/>
        <w:rPr>
          <w:rFonts w:hint="cs"/>
          <w:rtl/>
        </w:rPr>
      </w:pPr>
      <w:r>
        <w:rPr>
          <w:rFonts w:hint="cs"/>
          <w:rtl/>
        </w:rPr>
        <w:t>גם אני מקוזז, עם פואד.</w:t>
      </w:r>
    </w:p>
    <w:p w14:paraId="5F8BAE20" w14:textId="77777777" w:rsidR="00000000" w:rsidRDefault="003C26CA">
      <w:pPr>
        <w:pStyle w:val="ac"/>
        <w:rPr>
          <w:rtl/>
        </w:rPr>
      </w:pPr>
      <w:r>
        <w:rPr>
          <w:rtl/>
        </w:rPr>
        <w:br/>
        <w:t>טלב אלסאנע (רע"ם):</w:t>
      </w:r>
    </w:p>
    <w:p w14:paraId="0CA3DFD0" w14:textId="77777777" w:rsidR="00000000" w:rsidRDefault="003C26CA">
      <w:pPr>
        <w:pStyle w:val="a"/>
        <w:rPr>
          <w:rtl/>
        </w:rPr>
      </w:pPr>
    </w:p>
    <w:p w14:paraId="05CDEE68" w14:textId="77777777" w:rsidR="00000000" w:rsidRDefault="003C26CA">
      <w:pPr>
        <w:pStyle w:val="a"/>
        <w:rPr>
          <w:rFonts w:hint="cs"/>
          <w:rtl/>
        </w:rPr>
      </w:pPr>
      <w:r>
        <w:rPr>
          <w:rFonts w:hint="cs"/>
          <w:rtl/>
        </w:rPr>
        <w:t xml:space="preserve">לא חשוב, אנחנו נעלה את זה עוד הפעם, אבל </w:t>
      </w:r>
      <w:r>
        <w:rPr>
          <w:rFonts w:hint="cs"/>
          <w:rtl/>
        </w:rPr>
        <w:t>זו ההתנהגות שלכם,  טוב שתזכרו את זה.</w:t>
      </w:r>
    </w:p>
    <w:p w14:paraId="483FB5F7" w14:textId="77777777" w:rsidR="00000000" w:rsidRDefault="003C26CA">
      <w:pPr>
        <w:pStyle w:val="ac"/>
        <w:rPr>
          <w:rtl/>
        </w:rPr>
      </w:pPr>
      <w:r>
        <w:rPr>
          <w:rtl/>
        </w:rPr>
        <w:br/>
        <w:t>זאב בוים (הליכוד):</w:t>
      </w:r>
    </w:p>
    <w:p w14:paraId="4F34A8AF" w14:textId="77777777" w:rsidR="00000000" w:rsidRDefault="003C26CA">
      <w:pPr>
        <w:pStyle w:val="a"/>
        <w:rPr>
          <w:rtl/>
        </w:rPr>
      </w:pPr>
    </w:p>
    <w:p w14:paraId="32382741" w14:textId="77777777" w:rsidR="00000000" w:rsidRDefault="003C26CA">
      <w:pPr>
        <w:pStyle w:val="a"/>
        <w:rPr>
          <w:rFonts w:hint="cs"/>
          <w:rtl/>
        </w:rPr>
      </w:pPr>
      <w:r>
        <w:rPr>
          <w:rFonts w:hint="cs"/>
          <w:rtl/>
        </w:rPr>
        <w:t>מה אתה רוצה?</w:t>
      </w:r>
    </w:p>
    <w:p w14:paraId="2F46AEBF" w14:textId="77777777" w:rsidR="00000000" w:rsidRDefault="003C26CA">
      <w:pPr>
        <w:pStyle w:val="ac"/>
        <w:rPr>
          <w:rtl/>
        </w:rPr>
      </w:pPr>
      <w:r>
        <w:rPr>
          <w:rtl/>
        </w:rPr>
        <w:br/>
      </w:r>
      <w:r>
        <w:rPr>
          <w:rFonts w:hint="cs"/>
          <w:rtl/>
        </w:rPr>
        <w:br/>
      </w:r>
      <w:r>
        <w:rPr>
          <w:rtl/>
        </w:rPr>
        <w:br/>
        <w:t>קריאות:</w:t>
      </w:r>
    </w:p>
    <w:p w14:paraId="45AAAFD3" w14:textId="77777777" w:rsidR="00000000" w:rsidRDefault="003C26CA">
      <w:pPr>
        <w:pStyle w:val="a"/>
        <w:rPr>
          <w:rtl/>
        </w:rPr>
      </w:pPr>
    </w:p>
    <w:p w14:paraId="402814B5" w14:textId="77777777" w:rsidR="00000000" w:rsidRDefault="003C26CA">
      <w:pPr>
        <w:pStyle w:val="a"/>
        <w:rPr>
          <w:rFonts w:hint="cs"/>
          <w:rtl/>
        </w:rPr>
      </w:pPr>
      <w:r>
        <w:rPr>
          <w:rFonts w:hint="cs"/>
          <w:rtl/>
        </w:rPr>
        <w:t>- - -</w:t>
      </w:r>
    </w:p>
    <w:p w14:paraId="5CAF4289" w14:textId="77777777" w:rsidR="00000000" w:rsidRDefault="003C26CA">
      <w:pPr>
        <w:pStyle w:val="ad"/>
        <w:rPr>
          <w:rtl/>
        </w:rPr>
      </w:pPr>
      <w:r>
        <w:rPr>
          <w:rtl/>
        </w:rPr>
        <w:br/>
        <w:t>היו"ר משה כחלון:</w:t>
      </w:r>
    </w:p>
    <w:p w14:paraId="4A98795B" w14:textId="77777777" w:rsidR="00000000" w:rsidRDefault="003C26CA">
      <w:pPr>
        <w:pStyle w:val="a"/>
        <w:rPr>
          <w:rtl/>
        </w:rPr>
      </w:pPr>
    </w:p>
    <w:p w14:paraId="56746E00" w14:textId="77777777" w:rsidR="00000000" w:rsidRDefault="003C26CA">
      <w:pPr>
        <w:pStyle w:val="a"/>
        <w:rPr>
          <w:rFonts w:hint="cs"/>
          <w:rtl/>
        </w:rPr>
      </w:pPr>
      <w:r>
        <w:rPr>
          <w:rFonts w:hint="cs"/>
          <w:rtl/>
        </w:rPr>
        <w:t xml:space="preserve">אני לא הבנתי. חבר הכנסת אלסאנע, רק בשביל החשבון הפשוט - אם סגן השר מיכאל רצון היה, הוא לא היה מצביע אתך, אז אני לא מבין מה ה"גליק" הגדול פה. אם חבר </w:t>
      </w:r>
      <w:r>
        <w:rPr>
          <w:rFonts w:hint="cs"/>
          <w:rtl/>
        </w:rPr>
        <w:t xml:space="preserve">הכנסת רצון היה - הוא היה מצביע נגד, זאת אומרת לא היה קיזוז, אז מה. </w:t>
      </w:r>
    </w:p>
    <w:p w14:paraId="4BACDCF3" w14:textId="77777777" w:rsidR="00000000" w:rsidRDefault="003C26CA">
      <w:pPr>
        <w:pStyle w:val="ac"/>
        <w:rPr>
          <w:rtl/>
        </w:rPr>
      </w:pPr>
      <w:r>
        <w:rPr>
          <w:rtl/>
        </w:rPr>
        <w:br/>
        <w:t>טלב אלסאנע (רע"ם):</w:t>
      </w:r>
    </w:p>
    <w:p w14:paraId="41A54625" w14:textId="77777777" w:rsidR="00000000" w:rsidRDefault="003C26CA">
      <w:pPr>
        <w:pStyle w:val="a"/>
        <w:rPr>
          <w:rtl/>
        </w:rPr>
      </w:pPr>
    </w:p>
    <w:p w14:paraId="7C80DA8C" w14:textId="77777777" w:rsidR="00000000" w:rsidRDefault="003C26CA">
      <w:pPr>
        <w:pStyle w:val="a"/>
        <w:rPr>
          <w:rFonts w:hint="cs"/>
          <w:rtl/>
        </w:rPr>
      </w:pPr>
      <w:r>
        <w:rPr>
          <w:rFonts w:hint="cs"/>
          <w:rtl/>
        </w:rPr>
        <w:t>אתה יודע שהוא לא יהיה.</w:t>
      </w:r>
    </w:p>
    <w:p w14:paraId="764D1648" w14:textId="77777777" w:rsidR="00000000" w:rsidRDefault="003C26CA">
      <w:pPr>
        <w:pStyle w:val="ac"/>
        <w:rPr>
          <w:rtl/>
        </w:rPr>
      </w:pPr>
      <w:r>
        <w:rPr>
          <w:rtl/>
        </w:rPr>
        <w:br/>
        <w:t>חיים אורון (מרצ):</w:t>
      </w:r>
    </w:p>
    <w:p w14:paraId="065CB7E1" w14:textId="77777777" w:rsidR="00000000" w:rsidRDefault="003C26CA">
      <w:pPr>
        <w:pStyle w:val="a"/>
        <w:rPr>
          <w:rtl/>
        </w:rPr>
      </w:pPr>
    </w:p>
    <w:p w14:paraId="2E06DF9F" w14:textId="77777777" w:rsidR="00000000" w:rsidRDefault="003C26CA">
      <w:pPr>
        <w:pStyle w:val="a"/>
        <w:rPr>
          <w:rFonts w:hint="cs"/>
          <w:rtl/>
        </w:rPr>
      </w:pPr>
      <w:r>
        <w:rPr>
          <w:rFonts w:hint="cs"/>
          <w:rtl/>
        </w:rPr>
        <w:t>הוא מניח את ההנחה שהוא לא היה בא.</w:t>
      </w:r>
    </w:p>
    <w:p w14:paraId="58BDA908" w14:textId="77777777" w:rsidR="00000000" w:rsidRDefault="003C26CA">
      <w:pPr>
        <w:pStyle w:val="ad"/>
        <w:rPr>
          <w:rtl/>
        </w:rPr>
      </w:pPr>
      <w:r>
        <w:rPr>
          <w:rtl/>
        </w:rPr>
        <w:br/>
        <w:t>היו"ר משה כחלון:</w:t>
      </w:r>
    </w:p>
    <w:p w14:paraId="7F0A82AD" w14:textId="77777777" w:rsidR="00000000" w:rsidRDefault="003C26CA">
      <w:pPr>
        <w:pStyle w:val="a"/>
        <w:rPr>
          <w:rtl/>
        </w:rPr>
      </w:pPr>
    </w:p>
    <w:p w14:paraId="514420D5" w14:textId="77777777" w:rsidR="00000000" w:rsidRDefault="003C26CA">
      <w:pPr>
        <w:pStyle w:val="a"/>
        <w:rPr>
          <w:rFonts w:hint="cs"/>
          <w:rtl/>
        </w:rPr>
      </w:pPr>
      <w:r>
        <w:rPr>
          <w:rFonts w:hint="cs"/>
          <w:rtl/>
        </w:rPr>
        <w:t>שמע, הסבירות שפואד לא יהיה הרבה יותר גדולה - ואני התקזזתי עם פואד.</w:t>
      </w:r>
    </w:p>
    <w:p w14:paraId="3DAC5A21" w14:textId="77777777" w:rsidR="00000000" w:rsidRDefault="003C26CA">
      <w:pPr>
        <w:pStyle w:val="a"/>
        <w:rPr>
          <w:rtl/>
        </w:rPr>
      </w:pPr>
      <w:r>
        <w:rPr>
          <w:rtl/>
        </w:rPr>
        <w:br/>
      </w:r>
    </w:p>
    <w:p w14:paraId="180A7A29" w14:textId="77777777" w:rsidR="00000000" w:rsidRDefault="003C26CA">
      <w:pPr>
        <w:pStyle w:val="Subject"/>
        <w:rPr>
          <w:rtl/>
        </w:rPr>
      </w:pPr>
    </w:p>
    <w:p w14:paraId="64FD2606" w14:textId="77777777" w:rsidR="00000000" w:rsidRDefault="003C26CA">
      <w:pPr>
        <w:pStyle w:val="Subject"/>
        <w:rPr>
          <w:rFonts w:hint="cs"/>
          <w:rtl/>
        </w:rPr>
      </w:pPr>
      <w:r>
        <w:rPr>
          <w:rFonts w:hint="cs"/>
          <w:rtl/>
        </w:rPr>
        <w:t>ה</w:t>
      </w:r>
      <w:r>
        <w:rPr>
          <w:rFonts w:hint="cs"/>
          <w:rtl/>
        </w:rPr>
        <w:t>צעות לסדר-היום</w:t>
      </w:r>
    </w:p>
    <w:p w14:paraId="5EA897AF" w14:textId="77777777" w:rsidR="00000000" w:rsidRDefault="003C26CA">
      <w:pPr>
        <w:pStyle w:val="Subject"/>
        <w:rPr>
          <w:rFonts w:hint="cs"/>
          <w:rtl/>
        </w:rPr>
      </w:pPr>
      <w:r>
        <w:rPr>
          <w:rFonts w:hint="cs"/>
          <w:rtl/>
        </w:rPr>
        <w:t>ניסיון ההתנקשות בחייו של עבד-אלעזיז רנתיסי</w:t>
      </w:r>
    </w:p>
    <w:p w14:paraId="04CFF6CF" w14:textId="77777777" w:rsidR="00000000" w:rsidRDefault="003C26CA">
      <w:pPr>
        <w:pStyle w:val="ad"/>
        <w:rPr>
          <w:rFonts w:hint="cs"/>
          <w:rtl/>
        </w:rPr>
      </w:pPr>
    </w:p>
    <w:p w14:paraId="393C1BB2" w14:textId="77777777" w:rsidR="00000000" w:rsidRDefault="003C26CA">
      <w:pPr>
        <w:pStyle w:val="ad"/>
        <w:rPr>
          <w:rtl/>
        </w:rPr>
      </w:pPr>
      <w:r>
        <w:rPr>
          <w:rtl/>
        </w:rPr>
        <w:t>היו"ר משה כחלון:</w:t>
      </w:r>
    </w:p>
    <w:p w14:paraId="51FF53DB" w14:textId="77777777" w:rsidR="00000000" w:rsidRDefault="003C26CA">
      <w:pPr>
        <w:pStyle w:val="a"/>
        <w:rPr>
          <w:rtl/>
        </w:rPr>
      </w:pPr>
    </w:p>
    <w:p w14:paraId="4B40CA61" w14:textId="77777777" w:rsidR="00000000" w:rsidRDefault="003C26CA">
      <w:pPr>
        <w:pStyle w:val="a"/>
        <w:rPr>
          <w:rFonts w:hint="cs"/>
          <w:rtl/>
        </w:rPr>
      </w:pPr>
      <w:r>
        <w:rPr>
          <w:rFonts w:hint="cs"/>
          <w:rtl/>
        </w:rPr>
        <w:t>אני עובר לנושא הבא - הצעות לסדר-היום מס' 637, 638, 640, 641 ו=642 - ניסיון התנקשות בחייו של עבד-אלעזיז רנתיסי. חבר הכנסת אחמד טיבי, בבקשה. משיב סגן שר הביטחון. חבר הכנסת טיבי, בהצ</w:t>
      </w:r>
      <w:r>
        <w:rPr>
          <w:rFonts w:hint="cs"/>
          <w:rtl/>
        </w:rPr>
        <w:t>עה הזאת אנחנו שומרים על מסגרת זמן, אז תתמקד וקדימה.</w:t>
      </w:r>
    </w:p>
    <w:p w14:paraId="0FA0D291" w14:textId="77777777" w:rsidR="00000000" w:rsidRDefault="003C26CA">
      <w:pPr>
        <w:pStyle w:val="Speaker"/>
        <w:rPr>
          <w:rtl/>
        </w:rPr>
      </w:pPr>
      <w:r>
        <w:rPr>
          <w:rtl/>
        </w:rPr>
        <w:br/>
      </w:r>
      <w:bookmarkStart w:id="501" w:name="FS000000560T11_06_2003_19_26_53"/>
      <w:bookmarkEnd w:id="501"/>
      <w:r>
        <w:rPr>
          <w:rtl/>
        </w:rPr>
        <w:t>אחמד טיבי (חד"ש-תע"ל):</w:t>
      </w:r>
    </w:p>
    <w:p w14:paraId="27BACAA9" w14:textId="77777777" w:rsidR="00000000" w:rsidRDefault="003C26CA">
      <w:pPr>
        <w:pStyle w:val="a"/>
        <w:rPr>
          <w:rtl/>
        </w:rPr>
      </w:pPr>
    </w:p>
    <w:p w14:paraId="43FD81E5" w14:textId="77777777" w:rsidR="00000000" w:rsidRDefault="003C26CA">
      <w:pPr>
        <w:pStyle w:val="a"/>
        <w:rPr>
          <w:rFonts w:hint="cs"/>
          <w:rtl/>
        </w:rPr>
      </w:pPr>
      <w:r>
        <w:rPr>
          <w:rFonts w:hint="cs"/>
          <w:rtl/>
        </w:rPr>
        <w:t>אדוני היושב-ראש, ההצעה הדחופה הזאת לסדר-היום מקבלת משנה תוקף עובדתי בגלל שפיכות הדמים שאנחנו עדים לה ברגעים אלה ממש - כאשר לפי הדיווחים כמעט 50 נפגעים, בהם 15 הרוגים באוטובוס בירו</w:t>
      </w:r>
      <w:r>
        <w:rPr>
          <w:rFonts w:hint="cs"/>
          <w:rtl/>
        </w:rPr>
        <w:t xml:space="preserve">שלים, שישה הרוגים מעשה חיסול בעזה לפני שעה קלה, ומעגל הדמים הזה מקבל סחרור שהתרענו מפניו. כל מי שחוזר אחורה להיסטוריה, אמור - בגלל שיקול דעת, ולו הקטן ביותר - ללמוד את המספרים האלה, שבאים לאחר כל מעשה חיסול של בכירים פלסטינים, בעיקר מנהיגים פוליטיים. </w:t>
      </w:r>
    </w:p>
    <w:p w14:paraId="6F6D197C" w14:textId="77777777" w:rsidR="00000000" w:rsidRDefault="003C26CA">
      <w:pPr>
        <w:pStyle w:val="a"/>
        <w:rPr>
          <w:rFonts w:hint="cs"/>
          <w:rtl/>
        </w:rPr>
      </w:pPr>
    </w:p>
    <w:p w14:paraId="4777AE72" w14:textId="77777777" w:rsidR="00000000" w:rsidRDefault="003C26CA">
      <w:pPr>
        <w:pStyle w:val="a"/>
        <w:rPr>
          <w:rFonts w:hint="cs"/>
          <w:rtl/>
        </w:rPr>
      </w:pPr>
      <w:r>
        <w:rPr>
          <w:rFonts w:hint="cs"/>
          <w:rtl/>
        </w:rPr>
        <w:t>תמי</w:t>
      </w:r>
      <w:r>
        <w:rPr>
          <w:rFonts w:hint="cs"/>
          <w:rtl/>
        </w:rPr>
        <w:t>ד בצמתים חשובים בא מעשה חיסול, קטע תקופה של שקט, או קטע אופציה של רגיעה ושקט - ראאד כרמי, סאלח שחאדה, רנתיסי מייד אחרי עקבה. אגב, כל אלה שניסו אתמול להסביר שזה בגלל הפיגוע שהיה במחסום ארז - - -</w:t>
      </w:r>
    </w:p>
    <w:p w14:paraId="556C23C1" w14:textId="77777777" w:rsidR="00000000" w:rsidRDefault="003C26CA">
      <w:pPr>
        <w:pStyle w:val="ac"/>
        <w:rPr>
          <w:rtl/>
        </w:rPr>
      </w:pPr>
      <w:r>
        <w:rPr>
          <w:rtl/>
        </w:rPr>
        <w:br/>
        <w:t>גלעד ארדן (הליכוד):</w:t>
      </w:r>
    </w:p>
    <w:p w14:paraId="30A482DF" w14:textId="77777777" w:rsidR="00000000" w:rsidRDefault="003C26CA">
      <w:pPr>
        <w:pStyle w:val="a"/>
        <w:rPr>
          <w:rtl/>
        </w:rPr>
      </w:pPr>
    </w:p>
    <w:p w14:paraId="323D8419" w14:textId="77777777" w:rsidR="00000000" w:rsidRDefault="003C26CA">
      <w:pPr>
        <w:pStyle w:val="a"/>
        <w:rPr>
          <w:rFonts w:hint="cs"/>
          <w:rtl/>
        </w:rPr>
      </w:pPr>
      <w:r>
        <w:rPr>
          <w:rFonts w:hint="cs"/>
          <w:rtl/>
        </w:rPr>
        <w:t>על איזה תקופה של שקט אתה מדבר? נהרגו חמי</w:t>
      </w:r>
      <w:r>
        <w:rPr>
          <w:rFonts w:hint="cs"/>
          <w:rtl/>
        </w:rPr>
        <w:t>שה ישראלים ביום ראשון.</w:t>
      </w:r>
    </w:p>
    <w:p w14:paraId="7D0179D0" w14:textId="77777777" w:rsidR="00000000" w:rsidRDefault="003C26CA">
      <w:pPr>
        <w:pStyle w:val="SpeakerCon"/>
        <w:rPr>
          <w:rtl/>
        </w:rPr>
      </w:pPr>
      <w:r>
        <w:rPr>
          <w:rtl/>
        </w:rPr>
        <w:br/>
      </w:r>
      <w:bookmarkStart w:id="502" w:name="FS000000560T11_06_2003_19_32_09C"/>
      <w:bookmarkEnd w:id="502"/>
      <w:r>
        <w:rPr>
          <w:rtl/>
        </w:rPr>
        <w:t>אחמד טיבי (חד"ש-תע"ל):</w:t>
      </w:r>
    </w:p>
    <w:p w14:paraId="3CAB0C63" w14:textId="77777777" w:rsidR="00000000" w:rsidRDefault="003C26CA">
      <w:pPr>
        <w:pStyle w:val="a"/>
        <w:rPr>
          <w:rtl/>
        </w:rPr>
      </w:pPr>
    </w:p>
    <w:p w14:paraId="0906F421" w14:textId="77777777" w:rsidR="00000000" w:rsidRDefault="003C26CA">
      <w:pPr>
        <w:pStyle w:val="a"/>
        <w:rPr>
          <w:rFonts w:hint="cs"/>
          <w:rtl/>
        </w:rPr>
      </w:pPr>
      <w:r>
        <w:rPr>
          <w:rFonts w:hint="cs"/>
          <w:rtl/>
        </w:rPr>
        <w:t>אני מדבר בדיוק על זה.</w:t>
      </w:r>
    </w:p>
    <w:p w14:paraId="6AD0585F" w14:textId="77777777" w:rsidR="00000000" w:rsidRDefault="003C26CA">
      <w:pPr>
        <w:pStyle w:val="ac"/>
        <w:rPr>
          <w:rtl/>
        </w:rPr>
      </w:pPr>
      <w:r>
        <w:rPr>
          <w:rtl/>
        </w:rPr>
        <w:br/>
        <w:t>ענבל גבריאלי (הליכוד):</w:t>
      </w:r>
    </w:p>
    <w:p w14:paraId="55DB322A" w14:textId="77777777" w:rsidR="00000000" w:rsidRDefault="003C26CA">
      <w:pPr>
        <w:pStyle w:val="a"/>
        <w:rPr>
          <w:rtl/>
        </w:rPr>
      </w:pPr>
    </w:p>
    <w:p w14:paraId="552066A0" w14:textId="77777777" w:rsidR="00000000" w:rsidRDefault="003C26CA">
      <w:pPr>
        <w:pStyle w:val="a"/>
        <w:rPr>
          <w:rFonts w:hint="cs"/>
          <w:rtl/>
        </w:rPr>
      </w:pPr>
      <w:r>
        <w:rPr>
          <w:rFonts w:hint="cs"/>
          <w:rtl/>
        </w:rPr>
        <w:t xml:space="preserve">והיום עוד עשרה, בינתיים. </w:t>
      </w:r>
    </w:p>
    <w:p w14:paraId="570DDB25" w14:textId="77777777" w:rsidR="00000000" w:rsidRDefault="003C26CA">
      <w:pPr>
        <w:pStyle w:val="a"/>
        <w:rPr>
          <w:rFonts w:hint="cs"/>
          <w:rtl/>
        </w:rPr>
      </w:pPr>
    </w:p>
    <w:p w14:paraId="499CFE2C" w14:textId="77777777" w:rsidR="00000000" w:rsidRDefault="003C26CA">
      <w:pPr>
        <w:pStyle w:val="SpeakerCon"/>
        <w:rPr>
          <w:rtl/>
        </w:rPr>
      </w:pPr>
      <w:bookmarkStart w:id="503" w:name="FS000000560T11_06_2003_19_32_28C"/>
      <w:bookmarkEnd w:id="503"/>
    </w:p>
    <w:p w14:paraId="26CFAEC2" w14:textId="77777777" w:rsidR="00000000" w:rsidRDefault="003C26CA">
      <w:pPr>
        <w:pStyle w:val="SpeakerCon"/>
        <w:rPr>
          <w:rtl/>
        </w:rPr>
      </w:pPr>
      <w:r>
        <w:rPr>
          <w:rtl/>
        </w:rPr>
        <w:t>אחמד טיבי (חד"ש-תע"ל):</w:t>
      </w:r>
    </w:p>
    <w:p w14:paraId="08701AFA" w14:textId="77777777" w:rsidR="00000000" w:rsidRDefault="003C26CA">
      <w:pPr>
        <w:pStyle w:val="a"/>
        <w:rPr>
          <w:rtl/>
        </w:rPr>
      </w:pPr>
    </w:p>
    <w:p w14:paraId="4FC79BC5" w14:textId="77777777" w:rsidR="00000000" w:rsidRDefault="003C26CA">
      <w:pPr>
        <w:pStyle w:val="a"/>
        <w:rPr>
          <w:rFonts w:hint="cs"/>
          <w:rtl/>
        </w:rPr>
      </w:pPr>
      <w:r>
        <w:rPr>
          <w:rFonts w:hint="cs"/>
          <w:rtl/>
        </w:rPr>
        <w:t xml:space="preserve">15, לצערי הרב. אני אומר כך - מייד לאחר עקבה חוסלו שני פלסטינים בעתיל - שעות אחרי. </w:t>
      </w:r>
    </w:p>
    <w:p w14:paraId="37AFC230" w14:textId="77777777" w:rsidR="00000000" w:rsidRDefault="003C26CA">
      <w:pPr>
        <w:pStyle w:val="a"/>
        <w:rPr>
          <w:rFonts w:hint="cs"/>
          <w:rtl/>
        </w:rPr>
      </w:pPr>
    </w:p>
    <w:p w14:paraId="6CB97B4F" w14:textId="77777777" w:rsidR="00000000" w:rsidRDefault="003C26CA">
      <w:pPr>
        <w:pStyle w:val="a"/>
        <w:rPr>
          <w:rFonts w:hint="cs"/>
          <w:rtl/>
        </w:rPr>
      </w:pPr>
      <w:r>
        <w:rPr>
          <w:rFonts w:hint="cs"/>
          <w:rtl/>
        </w:rPr>
        <w:t>כל מי שאמרו שהניסיון להתנ</w:t>
      </w:r>
      <w:r>
        <w:rPr>
          <w:rFonts w:hint="cs"/>
          <w:rtl/>
        </w:rPr>
        <w:t>קש ברנתיסי היה בגלל הפיגוע ובגלל מה שהיה במחסום ארז, מטעים את הציבור, כי אחרים - שכנראה לא היו מתואמים עם הדוברים הראשונים - אמרו: בכלל, ההחלטה להתנקש בחייו התקבלה לפני כמה שבועות, חיכו לזמן מתאים כדי לבצע.</w:t>
      </w:r>
    </w:p>
    <w:p w14:paraId="22BC77AB" w14:textId="77777777" w:rsidR="00000000" w:rsidRDefault="003C26CA">
      <w:pPr>
        <w:pStyle w:val="a"/>
        <w:rPr>
          <w:rFonts w:hint="cs"/>
          <w:rtl/>
        </w:rPr>
      </w:pPr>
    </w:p>
    <w:p w14:paraId="3347993D" w14:textId="77777777" w:rsidR="00000000" w:rsidRDefault="003C26CA">
      <w:pPr>
        <w:pStyle w:val="a"/>
        <w:rPr>
          <w:rFonts w:hint="cs"/>
          <w:rtl/>
        </w:rPr>
      </w:pPr>
      <w:r>
        <w:rPr>
          <w:rFonts w:hint="cs"/>
          <w:rtl/>
        </w:rPr>
        <w:t>אני אומר שעל מנת לקטוע את מעגל הדמים הזה ועל מנת</w:t>
      </w:r>
      <w:r>
        <w:rPr>
          <w:rFonts w:hint="cs"/>
          <w:rtl/>
        </w:rPr>
        <w:t xml:space="preserve"> שאנשים לא יקפחו את חייהם - בעיקר אזרחים חפים מפשע, משני הצדדים - צריך לשים קץ למעגל הזה.</w:t>
      </w:r>
    </w:p>
    <w:p w14:paraId="5CCE82E3" w14:textId="77777777" w:rsidR="00000000" w:rsidRDefault="003C26CA">
      <w:pPr>
        <w:pStyle w:val="a"/>
        <w:rPr>
          <w:rFonts w:hint="cs"/>
          <w:rtl/>
        </w:rPr>
      </w:pPr>
    </w:p>
    <w:p w14:paraId="79803479" w14:textId="77777777" w:rsidR="00000000" w:rsidRDefault="003C26CA">
      <w:pPr>
        <w:pStyle w:val="a"/>
        <w:rPr>
          <w:rFonts w:hint="cs"/>
          <w:rtl/>
        </w:rPr>
      </w:pPr>
      <w:r>
        <w:rPr>
          <w:rFonts w:hint="cs"/>
          <w:rtl/>
        </w:rPr>
        <w:t>נכון, המצב הבסיסי שצריך לסיים כדי שהתקווה תהיה אמיתית, זה מצב הכיבוש. סוף-סוף הכיר ראש הממשלה במציאות העגומה הזאת. הוא תיאר את זה באופן ורבלי, אבל לא הסיק את המסקנות</w:t>
      </w:r>
      <w:r>
        <w:rPr>
          <w:rFonts w:hint="cs"/>
          <w:rtl/>
        </w:rPr>
        <w:t xml:space="preserve"> הנכונות. </w:t>
      </w:r>
    </w:p>
    <w:p w14:paraId="466A0962" w14:textId="77777777" w:rsidR="00000000" w:rsidRDefault="003C26CA">
      <w:pPr>
        <w:pStyle w:val="a"/>
        <w:rPr>
          <w:rFonts w:hint="cs"/>
          <w:rtl/>
        </w:rPr>
      </w:pPr>
    </w:p>
    <w:p w14:paraId="6CF6BF27" w14:textId="77777777" w:rsidR="00000000" w:rsidRDefault="003C26CA">
      <w:pPr>
        <w:pStyle w:val="a"/>
        <w:rPr>
          <w:rFonts w:hint="cs"/>
          <w:rtl/>
        </w:rPr>
      </w:pPr>
      <w:r>
        <w:rPr>
          <w:rFonts w:hint="cs"/>
          <w:rtl/>
        </w:rPr>
        <w:t xml:space="preserve">כאשר אתה אומר כיבוש, אז א. מותר למי שנמצא תחת כיבוש להגיד לא לכיבוש, ולפעול לסיום הכיבוש. </w:t>
      </w:r>
    </w:p>
    <w:p w14:paraId="5110311B" w14:textId="77777777" w:rsidR="00000000" w:rsidRDefault="003C26CA">
      <w:pPr>
        <w:pStyle w:val="a"/>
        <w:rPr>
          <w:rFonts w:hint="cs"/>
          <w:rtl/>
        </w:rPr>
      </w:pPr>
    </w:p>
    <w:p w14:paraId="7538AF0C" w14:textId="77777777" w:rsidR="00000000" w:rsidRDefault="003C26CA">
      <w:pPr>
        <w:pStyle w:val="a"/>
        <w:rPr>
          <w:rFonts w:hint="cs"/>
          <w:rtl/>
        </w:rPr>
      </w:pPr>
      <w:r>
        <w:rPr>
          <w:rFonts w:hint="cs"/>
          <w:rtl/>
        </w:rPr>
        <w:t>החליטה הממשלה הפלסטינית החדשה, בראשות אבו-מאזן - -</w:t>
      </w:r>
    </w:p>
    <w:p w14:paraId="1AA06230" w14:textId="77777777" w:rsidR="00000000" w:rsidRDefault="003C26CA">
      <w:pPr>
        <w:pStyle w:val="ad"/>
        <w:rPr>
          <w:rtl/>
        </w:rPr>
      </w:pPr>
      <w:r>
        <w:rPr>
          <w:rtl/>
        </w:rPr>
        <w:br/>
        <w:t>היו"ר משה כחלון:</w:t>
      </w:r>
    </w:p>
    <w:p w14:paraId="15E3849C" w14:textId="77777777" w:rsidR="00000000" w:rsidRDefault="003C26CA">
      <w:pPr>
        <w:pStyle w:val="a"/>
        <w:rPr>
          <w:rtl/>
        </w:rPr>
      </w:pPr>
    </w:p>
    <w:p w14:paraId="54631EDA" w14:textId="77777777" w:rsidR="00000000" w:rsidRDefault="003C26CA">
      <w:pPr>
        <w:pStyle w:val="a"/>
        <w:rPr>
          <w:rFonts w:hint="cs"/>
          <w:rtl/>
        </w:rPr>
      </w:pPr>
      <w:r>
        <w:rPr>
          <w:rFonts w:hint="cs"/>
          <w:rtl/>
        </w:rPr>
        <w:t>אני מבקש לסיים.</w:t>
      </w:r>
    </w:p>
    <w:p w14:paraId="79A3644A" w14:textId="77777777" w:rsidR="00000000" w:rsidRDefault="003C26CA">
      <w:pPr>
        <w:pStyle w:val="SpeakerCon"/>
        <w:rPr>
          <w:rtl/>
        </w:rPr>
      </w:pPr>
      <w:r>
        <w:rPr>
          <w:rtl/>
        </w:rPr>
        <w:br/>
      </w:r>
      <w:bookmarkStart w:id="504" w:name="FS000000560T11_06_2003_19_37_59C"/>
      <w:bookmarkEnd w:id="504"/>
      <w:r>
        <w:rPr>
          <w:rtl/>
        </w:rPr>
        <w:t>אחמד טיבי (חד"ש-תע"ל):</w:t>
      </w:r>
    </w:p>
    <w:p w14:paraId="0C4B5596" w14:textId="77777777" w:rsidR="00000000" w:rsidRDefault="003C26CA">
      <w:pPr>
        <w:pStyle w:val="a"/>
        <w:rPr>
          <w:rtl/>
        </w:rPr>
      </w:pPr>
    </w:p>
    <w:p w14:paraId="411F01C8" w14:textId="77777777" w:rsidR="00000000" w:rsidRDefault="003C26CA">
      <w:pPr>
        <w:pStyle w:val="a"/>
        <w:rPr>
          <w:rFonts w:hint="cs"/>
          <w:rtl/>
        </w:rPr>
      </w:pPr>
      <w:r>
        <w:rPr>
          <w:rFonts w:hint="cs"/>
          <w:rtl/>
        </w:rPr>
        <w:t>- - לסיים את הכיבוש הזה באמצעות משא-ומתן.</w:t>
      </w:r>
      <w:r>
        <w:rPr>
          <w:rFonts w:hint="cs"/>
          <w:rtl/>
        </w:rPr>
        <w:t xml:space="preserve"> היו הבנות מסוימות - לא יודע עד כמה ההבנות האלה היו מוצקות - בעקבה. האמריקנים אמרו משהו, הישראלים אמרו משהו, לא במקרה התחמק ראש הממשלה מקיום המחויבות שלו בשלב הראשון של מפת הדרכים, ובניגוד לסיכום הוא לא אמר את המשפט - להפסיק את האלימות נגד פלסטינים. ולכן, </w:t>
      </w:r>
      <w:r>
        <w:rPr>
          <w:rFonts w:hint="cs"/>
          <w:rtl/>
        </w:rPr>
        <w:t>הוא השאיר לעצמו פרצה של חיסולים והתנקשויות, ואת התוצאה אנחנו רואים היום בירושלים, מייד לאחר ניסיון ההתנקשות.</w:t>
      </w:r>
    </w:p>
    <w:p w14:paraId="5D942887" w14:textId="77777777" w:rsidR="00000000" w:rsidRDefault="003C26CA">
      <w:pPr>
        <w:pStyle w:val="a"/>
        <w:rPr>
          <w:rFonts w:hint="cs"/>
          <w:rtl/>
        </w:rPr>
      </w:pPr>
    </w:p>
    <w:p w14:paraId="17E398D7" w14:textId="77777777" w:rsidR="00000000" w:rsidRDefault="003C26CA">
      <w:pPr>
        <w:pStyle w:val="a"/>
        <w:rPr>
          <w:rFonts w:hint="cs"/>
          <w:rtl/>
        </w:rPr>
      </w:pPr>
      <w:r>
        <w:rPr>
          <w:rFonts w:hint="cs"/>
          <w:rtl/>
        </w:rPr>
        <w:t>היום קראתי, ובזה אני אסיים - - -</w:t>
      </w:r>
    </w:p>
    <w:p w14:paraId="116B22C3" w14:textId="77777777" w:rsidR="00000000" w:rsidRDefault="003C26CA">
      <w:pPr>
        <w:pStyle w:val="ac"/>
        <w:rPr>
          <w:rtl/>
        </w:rPr>
      </w:pPr>
      <w:r>
        <w:rPr>
          <w:rtl/>
        </w:rPr>
        <w:br/>
      </w:r>
      <w:r>
        <w:rPr>
          <w:rFonts w:hint="cs"/>
          <w:rtl/>
        </w:rPr>
        <w:br/>
      </w:r>
    </w:p>
    <w:p w14:paraId="56213E39" w14:textId="77777777" w:rsidR="00000000" w:rsidRDefault="003C26CA">
      <w:pPr>
        <w:pStyle w:val="ac"/>
        <w:rPr>
          <w:rtl/>
        </w:rPr>
      </w:pPr>
    </w:p>
    <w:p w14:paraId="545CF110" w14:textId="77777777" w:rsidR="00000000" w:rsidRDefault="003C26CA">
      <w:pPr>
        <w:pStyle w:val="ac"/>
        <w:rPr>
          <w:rtl/>
        </w:rPr>
      </w:pPr>
      <w:r>
        <w:rPr>
          <w:rtl/>
        </w:rPr>
        <w:t>ענבל גבריאלי (הליכוד):</w:t>
      </w:r>
    </w:p>
    <w:p w14:paraId="0C98E349" w14:textId="77777777" w:rsidR="00000000" w:rsidRDefault="003C26CA">
      <w:pPr>
        <w:pStyle w:val="a"/>
        <w:rPr>
          <w:rtl/>
        </w:rPr>
      </w:pPr>
    </w:p>
    <w:p w14:paraId="60540D48" w14:textId="77777777" w:rsidR="00000000" w:rsidRDefault="003C26CA">
      <w:pPr>
        <w:pStyle w:val="a"/>
        <w:rPr>
          <w:rFonts w:hint="cs"/>
          <w:rtl/>
        </w:rPr>
      </w:pPr>
      <w:r>
        <w:rPr>
          <w:rFonts w:hint="cs"/>
          <w:rtl/>
        </w:rPr>
        <w:t>זו לא תוצאה של ניסיון ההתנקשות - - -</w:t>
      </w:r>
    </w:p>
    <w:p w14:paraId="138E71FA" w14:textId="77777777" w:rsidR="00000000" w:rsidRDefault="003C26CA">
      <w:pPr>
        <w:pStyle w:val="SpeakerCon"/>
        <w:rPr>
          <w:rtl/>
        </w:rPr>
      </w:pPr>
      <w:r>
        <w:rPr>
          <w:rtl/>
        </w:rPr>
        <w:br/>
      </w:r>
      <w:bookmarkStart w:id="505" w:name="FS000000560T11_06_2003_19_40_22C"/>
      <w:bookmarkEnd w:id="505"/>
      <w:r>
        <w:rPr>
          <w:rtl/>
        </w:rPr>
        <w:t>אחמד טיבי (חד"ש-תע"ל):</w:t>
      </w:r>
    </w:p>
    <w:p w14:paraId="5AB75019" w14:textId="77777777" w:rsidR="00000000" w:rsidRDefault="003C26CA">
      <w:pPr>
        <w:pStyle w:val="a"/>
        <w:rPr>
          <w:rtl/>
        </w:rPr>
      </w:pPr>
    </w:p>
    <w:p w14:paraId="4588A579" w14:textId="77777777" w:rsidR="00000000" w:rsidRDefault="003C26CA">
      <w:pPr>
        <w:pStyle w:val="a"/>
        <w:rPr>
          <w:rFonts w:hint="cs"/>
          <w:rtl/>
        </w:rPr>
      </w:pPr>
      <w:r>
        <w:rPr>
          <w:rFonts w:hint="cs"/>
          <w:rtl/>
        </w:rPr>
        <w:t>- - - אני קראתי היום מא</w:t>
      </w:r>
      <w:r>
        <w:rPr>
          <w:rFonts w:hint="cs"/>
          <w:rtl/>
        </w:rPr>
        <w:t>מר ב=</w:t>
      </w:r>
      <w:r>
        <w:rPr>
          <w:rFonts w:hint="cs"/>
        </w:rPr>
        <w:t>YNET</w:t>
      </w:r>
      <w:r>
        <w:rPr>
          <w:rFonts w:hint="cs"/>
          <w:rtl/>
        </w:rPr>
        <w:t>, של אמא ישראלית, שאומרת שהיא לא יכולה להגיש תלונה במשטרה נגד ראש הממשלה אריק שרון, אף  שהיא יודעת שהוא באופן אישי מאיים על חיי בניה באמצעות המעשים שלו - - -</w:t>
      </w:r>
    </w:p>
    <w:p w14:paraId="2640FD5B" w14:textId="77777777" w:rsidR="00000000" w:rsidRDefault="003C26CA">
      <w:pPr>
        <w:pStyle w:val="ad"/>
        <w:rPr>
          <w:rtl/>
        </w:rPr>
      </w:pPr>
      <w:r>
        <w:rPr>
          <w:rtl/>
        </w:rPr>
        <w:br/>
        <w:t>היו"ר משה כחלון:</w:t>
      </w:r>
    </w:p>
    <w:p w14:paraId="26446334" w14:textId="77777777" w:rsidR="00000000" w:rsidRDefault="003C26CA">
      <w:pPr>
        <w:pStyle w:val="a"/>
        <w:rPr>
          <w:rtl/>
        </w:rPr>
      </w:pPr>
    </w:p>
    <w:p w14:paraId="289E7EE2" w14:textId="77777777" w:rsidR="00000000" w:rsidRDefault="003C26CA">
      <w:pPr>
        <w:pStyle w:val="a"/>
        <w:rPr>
          <w:rFonts w:hint="cs"/>
          <w:rtl/>
        </w:rPr>
      </w:pPr>
      <w:r>
        <w:rPr>
          <w:rFonts w:hint="cs"/>
          <w:rtl/>
        </w:rPr>
        <w:t>תודה רבה.</w:t>
      </w:r>
    </w:p>
    <w:p w14:paraId="63767865" w14:textId="77777777" w:rsidR="00000000" w:rsidRDefault="003C26CA">
      <w:pPr>
        <w:pStyle w:val="SpeakerCon"/>
        <w:rPr>
          <w:rtl/>
        </w:rPr>
      </w:pPr>
      <w:r>
        <w:rPr>
          <w:rtl/>
        </w:rPr>
        <w:br/>
      </w:r>
      <w:bookmarkStart w:id="506" w:name="FS000000560T11_06_2003_19_41_46C"/>
      <w:bookmarkEnd w:id="506"/>
      <w:r>
        <w:rPr>
          <w:rtl/>
        </w:rPr>
        <w:t>אחמד טיבי (חד"ש-תע"ל):</w:t>
      </w:r>
    </w:p>
    <w:p w14:paraId="52F5A1CB" w14:textId="77777777" w:rsidR="00000000" w:rsidRDefault="003C26CA">
      <w:pPr>
        <w:pStyle w:val="a"/>
        <w:rPr>
          <w:rtl/>
        </w:rPr>
      </w:pPr>
    </w:p>
    <w:p w14:paraId="344CC030" w14:textId="77777777" w:rsidR="00000000" w:rsidRDefault="003C26CA">
      <w:pPr>
        <w:pStyle w:val="a"/>
        <w:rPr>
          <w:rFonts w:hint="cs"/>
          <w:rtl/>
        </w:rPr>
      </w:pPr>
      <w:r>
        <w:rPr>
          <w:rFonts w:hint="cs"/>
          <w:rtl/>
        </w:rPr>
        <w:t>- - - מאמר חשוב, שכדאי שכל אזרח ישר</w:t>
      </w:r>
      <w:r>
        <w:rPr>
          <w:rFonts w:hint="cs"/>
          <w:rtl/>
        </w:rPr>
        <w:t>אלי יקרא אותו. תודה רבה.</w:t>
      </w:r>
    </w:p>
    <w:p w14:paraId="7F75CA4D" w14:textId="77777777" w:rsidR="00000000" w:rsidRDefault="003C26CA">
      <w:pPr>
        <w:pStyle w:val="ad"/>
        <w:rPr>
          <w:rtl/>
        </w:rPr>
      </w:pPr>
      <w:r>
        <w:rPr>
          <w:rtl/>
        </w:rPr>
        <w:br/>
        <w:t>היו"ר משה כחלון:</w:t>
      </w:r>
    </w:p>
    <w:p w14:paraId="64DED625" w14:textId="77777777" w:rsidR="00000000" w:rsidRDefault="003C26CA">
      <w:pPr>
        <w:pStyle w:val="a"/>
        <w:rPr>
          <w:rtl/>
        </w:rPr>
      </w:pPr>
    </w:p>
    <w:p w14:paraId="53CA321E" w14:textId="77777777" w:rsidR="00000000" w:rsidRDefault="003C26CA">
      <w:pPr>
        <w:pStyle w:val="a"/>
        <w:rPr>
          <w:rFonts w:hint="cs"/>
          <w:rtl/>
        </w:rPr>
      </w:pPr>
      <w:r>
        <w:rPr>
          <w:rFonts w:hint="cs"/>
          <w:rtl/>
        </w:rPr>
        <w:t>תודה רבה, חבר כנסת טיבי. חבר כנסת חיים אורון, בבקשה.</w:t>
      </w:r>
    </w:p>
    <w:p w14:paraId="0EF1793A" w14:textId="77777777" w:rsidR="00000000" w:rsidRDefault="003C26CA">
      <w:pPr>
        <w:pStyle w:val="Speaker"/>
        <w:rPr>
          <w:rtl/>
        </w:rPr>
      </w:pPr>
      <w:r>
        <w:rPr>
          <w:rtl/>
        </w:rPr>
        <w:br/>
      </w:r>
      <w:bookmarkStart w:id="507" w:name="FS000001065T11_06_2003_19_43_06"/>
      <w:bookmarkEnd w:id="507"/>
      <w:r>
        <w:rPr>
          <w:rtl/>
        </w:rPr>
        <w:t>חיים אורון (מרצ):</w:t>
      </w:r>
    </w:p>
    <w:p w14:paraId="60C44EC1" w14:textId="77777777" w:rsidR="00000000" w:rsidRDefault="003C26CA">
      <w:pPr>
        <w:pStyle w:val="a"/>
        <w:rPr>
          <w:rFonts w:hint="cs"/>
          <w:rtl/>
        </w:rPr>
      </w:pPr>
    </w:p>
    <w:p w14:paraId="660E3427" w14:textId="77777777" w:rsidR="00000000" w:rsidRDefault="003C26CA">
      <w:pPr>
        <w:pStyle w:val="a"/>
        <w:rPr>
          <w:rFonts w:hint="cs"/>
          <w:rtl/>
        </w:rPr>
      </w:pPr>
      <w:r>
        <w:rPr>
          <w:rFonts w:hint="cs"/>
          <w:rtl/>
        </w:rPr>
        <w:t>אדוני היושב-ראש, חברי הכנסת, מאות מטרים מכאן התרחש לפני שעה, שעה וחצי פיגוע קשה, עם הרוגים רבים ועשרות פצועים, ואני לא עושה שום סימטריה, אד</w:t>
      </w:r>
      <w:r>
        <w:rPr>
          <w:rFonts w:hint="cs"/>
          <w:rtl/>
        </w:rPr>
        <w:t>וני היושב-ראש, בין הפיגוע הזה, הנורא, ובין הניסיון להתנקש ברנתיסי. אבל אני זוכר, וחשוב שכולנו נזכור, שגם בניסיון הזה נהרגו שלושה חפים מפשע, וטוב שנאמר את זה ונחזור ונאמר את זה כל פעם. גם מי שחושב כמוני שאין פה סימטריה - ואני מדבר עכשיו על מעשה הטרור שהתרחש</w:t>
      </w:r>
      <w:r>
        <w:rPr>
          <w:rFonts w:hint="cs"/>
          <w:rtl/>
        </w:rPr>
        <w:t xml:space="preserve"> כאן עכשיו - אני לא יכול להשתחרר מההרגשה הקשה ומהכעס הרב על העובדה שנהרגים חפים מפשע רבים גם בקרב הפלסטינים. </w:t>
      </w:r>
    </w:p>
    <w:p w14:paraId="49F3A78A" w14:textId="77777777" w:rsidR="00000000" w:rsidRDefault="003C26CA">
      <w:pPr>
        <w:pStyle w:val="a"/>
        <w:rPr>
          <w:rFonts w:hint="cs"/>
          <w:rtl/>
        </w:rPr>
      </w:pPr>
    </w:p>
    <w:p w14:paraId="236F3E23" w14:textId="77777777" w:rsidR="00000000" w:rsidRDefault="003C26CA">
      <w:pPr>
        <w:pStyle w:val="a"/>
        <w:rPr>
          <w:rFonts w:hint="cs"/>
          <w:rtl/>
        </w:rPr>
      </w:pPr>
      <w:r>
        <w:rPr>
          <w:rFonts w:hint="cs"/>
          <w:rtl/>
        </w:rPr>
        <w:t>זה יומיים אני שואל את עצמי, בעצם מה קרה כאשר הוחלט לחסל את רנתיסי, ואני מודה, אני מתלבט בין שתי אפשרויות, ואני לא מצליח, אדוני סגן השר, להכריע אי</w:t>
      </w:r>
      <w:r>
        <w:rPr>
          <w:rFonts w:hint="cs"/>
          <w:rtl/>
        </w:rPr>
        <w:t xml:space="preserve">זו משתי האפשרויות הללו קשה יותר. האפשרות האחת, שמי שקיבל את ההחלטה, ומי שקיבל את ההחלטה זה ראש הממשלה ושר הביטחון - ואני לא מכיר שום כתובת אחרת </w:t>
      </w:r>
      <w:r>
        <w:rPr>
          <w:rtl/>
        </w:rPr>
        <w:t>–</w:t>
      </w:r>
      <w:r>
        <w:rPr>
          <w:rFonts w:hint="cs"/>
          <w:rtl/>
        </w:rPr>
        <w:t xml:space="preserve"> לוקה בחוסר שיקול דעת מאוד מהותי כאשר סוג כזה של החלטות עומד בפניו; לא מבין את העיתוי, לא מבין את המשמעות. כל ה</w:t>
      </w:r>
      <w:r>
        <w:rPr>
          <w:rFonts w:hint="cs"/>
          <w:rtl/>
        </w:rPr>
        <w:t>סיפור הזה שזה קשור לכך שיומיים קודם נהרגו ארבעה חיילים - כל אחד יודע שההחלטה נתקבלה הרבה הרבה קודם. האפשרות השנייה, שמי שהחליט לחסל אתמול - - -</w:t>
      </w:r>
    </w:p>
    <w:p w14:paraId="7DAF98DB" w14:textId="77777777" w:rsidR="00000000" w:rsidRDefault="003C26CA">
      <w:pPr>
        <w:pStyle w:val="Speaker"/>
        <w:rPr>
          <w:rFonts w:hint="cs"/>
          <w:rtl/>
        </w:rPr>
      </w:pPr>
    </w:p>
    <w:p w14:paraId="54880916" w14:textId="77777777" w:rsidR="00000000" w:rsidRDefault="003C26CA">
      <w:pPr>
        <w:pStyle w:val="ac"/>
        <w:rPr>
          <w:rtl/>
        </w:rPr>
      </w:pPr>
      <w:r>
        <w:rPr>
          <w:rFonts w:hint="eastAsia"/>
          <w:rtl/>
        </w:rPr>
        <w:t>נסים</w:t>
      </w:r>
      <w:r>
        <w:rPr>
          <w:rtl/>
        </w:rPr>
        <w:t xml:space="preserve"> זאב (ש"ס):</w:t>
      </w:r>
    </w:p>
    <w:p w14:paraId="01D170D4" w14:textId="77777777" w:rsidR="00000000" w:rsidRDefault="003C26CA">
      <w:pPr>
        <w:pStyle w:val="a"/>
        <w:rPr>
          <w:rFonts w:hint="cs"/>
          <w:rtl/>
        </w:rPr>
      </w:pPr>
    </w:p>
    <w:p w14:paraId="5AE234B4" w14:textId="77777777" w:rsidR="00000000" w:rsidRDefault="003C26CA">
      <w:pPr>
        <w:pStyle w:val="a"/>
        <w:rPr>
          <w:rFonts w:hint="cs"/>
          <w:rtl/>
        </w:rPr>
      </w:pPr>
      <w:r>
        <w:rPr>
          <w:rFonts w:hint="cs"/>
          <w:rtl/>
        </w:rPr>
        <w:t>אין תוכנית מגירה לצה"ל?</w:t>
      </w:r>
    </w:p>
    <w:p w14:paraId="330CC65E" w14:textId="77777777" w:rsidR="00000000" w:rsidRDefault="003C26CA">
      <w:pPr>
        <w:pStyle w:val="a"/>
        <w:rPr>
          <w:rFonts w:hint="cs"/>
          <w:rtl/>
        </w:rPr>
      </w:pPr>
    </w:p>
    <w:p w14:paraId="0C22E0FD" w14:textId="77777777" w:rsidR="00000000" w:rsidRDefault="003C26CA">
      <w:pPr>
        <w:pStyle w:val="ac"/>
        <w:rPr>
          <w:rtl/>
        </w:rPr>
      </w:pPr>
      <w:r>
        <w:rPr>
          <w:rFonts w:hint="eastAsia"/>
          <w:rtl/>
        </w:rPr>
        <w:t>גדעון</w:t>
      </w:r>
      <w:r>
        <w:rPr>
          <w:rtl/>
        </w:rPr>
        <w:t xml:space="preserve"> סער (הליכוד):</w:t>
      </w:r>
    </w:p>
    <w:p w14:paraId="311DFF69" w14:textId="77777777" w:rsidR="00000000" w:rsidRDefault="003C26CA">
      <w:pPr>
        <w:pStyle w:val="a"/>
        <w:rPr>
          <w:rFonts w:hint="cs"/>
          <w:rtl/>
        </w:rPr>
      </w:pPr>
    </w:p>
    <w:p w14:paraId="66DC2D25" w14:textId="77777777" w:rsidR="00000000" w:rsidRDefault="003C26CA">
      <w:pPr>
        <w:pStyle w:val="a"/>
        <w:rPr>
          <w:rFonts w:hint="cs"/>
          <w:rtl/>
        </w:rPr>
      </w:pPr>
      <w:r>
        <w:rPr>
          <w:rFonts w:hint="cs"/>
          <w:rtl/>
        </w:rPr>
        <w:t>זה מה שאתה לא מביא בחשבון, אני מתפלא אם אתה לא ח</w:t>
      </w:r>
      <w:r>
        <w:rPr>
          <w:rFonts w:hint="cs"/>
          <w:rtl/>
        </w:rPr>
        <w:t>ושב שיש אפשרות - - -</w:t>
      </w:r>
    </w:p>
    <w:p w14:paraId="27BCC1A7" w14:textId="77777777" w:rsidR="00000000" w:rsidRDefault="003C26CA">
      <w:pPr>
        <w:pStyle w:val="a"/>
        <w:rPr>
          <w:rFonts w:hint="cs"/>
          <w:rtl/>
        </w:rPr>
      </w:pPr>
    </w:p>
    <w:p w14:paraId="0F5DFC03" w14:textId="77777777" w:rsidR="00000000" w:rsidRDefault="003C26CA">
      <w:pPr>
        <w:pStyle w:val="SpeakerCon"/>
        <w:rPr>
          <w:rtl/>
        </w:rPr>
      </w:pPr>
      <w:bookmarkStart w:id="508" w:name="FS000001065T11_06_2003_19_31_19C"/>
      <w:bookmarkEnd w:id="508"/>
      <w:r>
        <w:rPr>
          <w:rtl/>
        </w:rPr>
        <w:t>חיים אורון (מרצ):</w:t>
      </w:r>
    </w:p>
    <w:p w14:paraId="2399B87D" w14:textId="77777777" w:rsidR="00000000" w:rsidRDefault="003C26CA">
      <w:pPr>
        <w:pStyle w:val="a"/>
        <w:rPr>
          <w:rtl/>
        </w:rPr>
      </w:pPr>
    </w:p>
    <w:p w14:paraId="5B474C21" w14:textId="77777777" w:rsidR="00000000" w:rsidRDefault="003C26CA">
      <w:pPr>
        <w:pStyle w:val="a"/>
        <w:rPr>
          <w:rFonts w:hint="cs"/>
          <w:rtl/>
        </w:rPr>
      </w:pPr>
      <w:r>
        <w:rPr>
          <w:rFonts w:hint="cs"/>
          <w:rtl/>
        </w:rPr>
        <w:t>סגן השר יגיד לך אחר כך שאני גם מביא בחשבון וגם אפילו קצת יודע, ולא חוזר בי ממה שאמרתי קודם.</w:t>
      </w:r>
    </w:p>
    <w:p w14:paraId="59407B15" w14:textId="77777777" w:rsidR="00000000" w:rsidRDefault="003C26CA">
      <w:pPr>
        <w:pStyle w:val="a"/>
        <w:rPr>
          <w:rFonts w:hint="cs"/>
          <w:rtl/>
        </w:rPr>
      </w:pPr>
    </w:p>
    <w:p w14:paraId="19BEC074" w14:textId="77777777" w:rsidR="00000000" w:rsidRDefault="003C26CA">
      <w:pPr>
        <w:pStyle w:val="ac"/>
        <w:rPr>
          <w:rtl/>
        </w:rPr>
      </w:pPr>
      <w:r>
        <w:rPr>
          <w:rFonts w:hint="eastAsia"/>
          <w:rtl/>
        </w:rPr>
        <w:t>גדעון</w:t>
      </w:r>
      <w:r>
        <w:rPr>
          <w:rtl/>
        </w:rPr>
        <w:t xml:space="preserve"> סער (הליכוד):</w:t>
      </w:r>
    </w:p>
    <w:p w14:paraId="45E9E43A" w14:textId="77777777" w:rsidR="00000000" w:rsidRDefault="003C26CA">
      <w:pPr>
        <w:pStyle w:val="a"/>
        <w:rPr>
          <w:rFonts w:hint="cs"/>
          <w:rtl/>
        </w:rPr>
      </w:pPr>
    </w:p>
    <w:p w14:paraId="38E566DA" w14:textId="77777777" w:rsidR="00000000" w:rsidRDefault="003C26CA">
      <w:pPr>
        <w:pStyle w:val="a"/>
        <w:rPr>
          <w:rFonts w:hint="cs"/>
          <w:rtl/>
        </w:rPr>
      </w:pPr>
      <w:r>
        <w:rPr>
          <w:rFonts w:hint="cs"/>
          <w:rtl/>
        </w:rPr>
        <w:t>הרבה מאוד מקרים - - -</w:t>
      </w:r>
    </w:p>
    <w:p w14:paraId="53A7949B" w14:textId="77777777" w:rsidR="00000000" w:rsidRDefault="003C26CA">
      <w:pPr>
        <w:pStyle w:val="a"/>
        <w:rPr>
          <w:rFonts w:hint="cs"/>
          <w:rtl/>
        </w:rPr>
      </w:pPr>
    </w:p>
    <w:p w14:paraId="5EFCEF39" w14:textId="77777777" w:rsidR="00000000" w:rsidRDefault="003C26CA">
      <w:pPr>
        <w:pStyle w:val="SpeakerCon"/>
        <w:rPr>
          <w:rtl/>
        </w:rPr>
      </w:pPr>
      <w:bookmarkStart w:id="509" w:name="FS000001065T11_06_2003_19_32_55C"/>
      <w:bookmarkEnd w:id="509"/>
      <w:r>
        <w:rPr>
          <w:rtl/>
        </w:rPr>
        <w:t>חיים אורון (מרצ):</w:t>
      </w:r>
    </w:p>
    <w:p w14:paraId="287253A5" w14:textId="77777777" w:rsidR="00000000" w:rsidRDefault="003C26CA">
      <w:pPr>
        <w:pStyle w:val="a"/>
        <w:rPr>
          <w:rtl/>
        </w:rPr>
      </w:pPr>
    </w:p>
    <w:p w14:paraId="44FFB709" w14:textId="77777777" w:rsidR="00000000" w:rsidRDefault="003C26CA">
      <w:pPr>
        <w:pStyle w:val="a"/>
        <w:rPr>
          <w:rFonts w:hint="cs"/>
          <w:rtl/>
        </w:rPr>
      </w:pPr>
      <w:r>
        <w:rPr>
          <w:rFonts w:hint="cs"/>
          <w:rtl/>
        </w:rPr>
        <w:t>ולא חוזר בי ממה שאמרתי קודם.</w:t>
      </w:r>
    </w:p>
    <w:p w14:paraId="211DA2CC" w14:textId="77777777" w:rsidR="00000000" w:rsidRDefault="003C26CA">
      <w:pPr>
        <w:pStyle w:val="a"/>
        <w:rPr>
          <w:rFonts w:hint="cs"/>
          <w:rtl/>
        </w:rPr>
      </w:pPr>
    </w:p>
    <w:p w14:paraId="08FB2D60" w14:textId="77777777" w:rsidR="00000000" w:rsidRDefault="003C26CA">
      <w:pPr>
        <w:pStyle w:val="a"/>
        <w:rPr>
          <w:rFonts w:hint="cs"/>
          <w:rtl/>
        </w:rPr>
      </w:pPr>
      <w:r>
        <w:rPr>
          <w:rFonts w:hint="cs"/>
          <w:rtl/>
        </w:rPr>
        <w:t xml:space="preserve">והאפשרות השנייה </w:t>
      </w:r>
      <w:r>
        <w:rPr>
          <w:rtl/>
        </w:rPr>
        <w:t>–</w:t>
      </w:r>
      <w:r>
        <w:rPr>
          <w:rFonts w:hint="cs"/>
          <w:rtl/>
        </w:rPr>
        <w:t xml:space="preserve"> ואני לא הכר</w:t>
      </w:r>
      <w:r>
        <w:rPr>
          <w:rFonts w:hint="cs"/>
          <w:rtl/>
        </w:rPr>
        <w:t xml:space="preserve">עתי איזו משתיהן יותר חמורה </w:t>
      </w:r>
      <w:r>
        <w:rPr>
          <w:rtl/>
        </w:rPr>
        <w:t>–</w:t>
      </w:r>
      <w:r>
        <w:rPr>
          <w:rFonts w:hint="cs"/>
          <w:rtl/>
        </w:rPr>
        <w:t xml:space="preserve"> שבעצם ראש הממשלה, כאשר נאם את הנאום בעקבה, כאשר הסביר לכם בישיבת סיעת הליכוד שדי לכיבוש - - </w:t>
      </w:r>
    </w:p>
    <w:p w14:paraId="2708775F" w14:textId="77777777" w:rsidR="00000000" w:rsidRDefault="003C26CA">
      <w:pPr>
        <w:pStyle w:val="a"/>
        <w:rPr>
          <w:rFonts w:hint="cs"/>
          <w:rtl/>
        </w:rPr>
      </w:pPr>
    </w:p>
    <w:p w14:paraId="0AD83388" w14:textId="77777777" w:rsidR="00000000" w:rsidRDefault="003C26CA">
      <w:pPr>
        <w:pStyle w:val="ac"/>
        <w:rPr>
          <w:rtl/>
        </w:rPr>
      </w:pPr>
      <w:r>
        <w:rPr>
          <w:rFonts w:hint="eastAsia"/>
          <w:rtl/>
        </w:rPr>
        <w:t>גדעון</w:t>
      </w:r>
      <w:r>
        <w:rPr>
          <w:rtl/>
        </w:rPr>
        <w:t xml:space="preserve"> סער (הליכוד):</w:t>
      </w:r>
    </w:p>
    <w:p w14:paraId="233DAED7" w14:textId="77777777" w:rsidR="00000000" w:rsidRDefault="003C26CA">
      <w:pPr>
        <w:pStyle w:val="a"/>
        <w:rPr>
          <w:rFonts w:hint="cs"/>
          <w:rtl/>
        </w:rPr>
      </w:pPr>
    </w:p>
    <w:p w14:paraId="10693E0F" w14:textId="77777777" w:rsidR="00000000" w:rsidRDefault="003C26CA">
      <w:pPr>
        <w:pStyle w:val="a"/>
        <w:rPr>
          <w:rFonts w:hint="cs"/>
          <w:rtl/>
        </w:rPr>
      </w:pPr>
      <w:r>
        <w:rPr>
          <w:rFonts w:hint="cs"/>
          <w:rtl/>
        </w:rPr>
        <w:t>זה כבר מלים - - -</w:t>
      </w:r>
    </w:p>
    <w:p w14:paraId="307E71A8" w14:textId="77777777" w:rsidR="00000000" w:rsidRDefault="003C26CA">
      <w:pPr>
        <w:pStyle w:val="SpeakerCon"/>
        <w:rPr>
          <w:rtl/>
        </w:rPr>
      </w:pPr>
    </w:p>
    <w:p w14:paraId="7DDB1A50" w14:textId="77777777" w:rsidR="00000000" w:rsidRDefault="003C26CA">
      <w:pPr>
        <w:pStyle w:val="SpeakerCon"/>
        <w:rPr>
          <w:rtl/>
        </w:rPr>
      </w:pPr>
      <w:bookmarkStart w:id="510" w:name="FS000001065T11_06_2003_19_35_19C"/>
      <w:bookmarkStart w:id="511" w:name="FS000001065T11_06_2003_19_35_33C"/>
      <w:bookmarkEnd w:id="510"/>
      <w:bookmarkEnd w:id="511"/>
      <w:r>
        <w:rPr>
          <w:rtl/>
        </w:rPr>
        <w:t>חיים אורון (מרצ):</w:t>
      </w:r>
    </w:p>
    <w:p w14:paraId="598D588F" w14:textId="77777777" w:rsidR="00000000" w:rsidRDefault="003C26CA">
      <w:pPr>
        <w:pStyle w:val="a"/>
        <w:rPr>
          <w:rFonts w:hint="cs"/>
          <w:rtl/>
        </w:rPr>
      </w:pPr>
    </w:p>
    <w:p w14:paraId="1E8B5C90" w14:textId="77777777" w:rsidR="00000000" w:rsidRDefault="003C26CA">
      <w:pPr>
        <w:pStyle w:val="a"/>
        <w:rPr>
          <w:rFonts w:hint="cs"/>
          <w:rtl/>
        </w:rPr>
      </w:pPr>
      <w:r>
        <w:rPr>
          <w:rFonts w:hint="cs"/>
          <w:rtl/>
        </w:rPr>
        <w:t>- - כאשר אמר את המלים הללו וניסה לחזור בו אחר כך, אבל אמר אותן - אי-אפשר ל</w:t>
      </w:r>
      <w:r>
        <w:rPr>
          <w:rFonts w:hint="cs"/>
          <w:rtl/>
        </w:rPr>
        <w:t>בלוע אותן חזרה, אי-אפשר לחזור מהן אחר כך, אמר שלא ניתן להמשיך לשלוט על עם אחר - -</w:t>
      </w:r>
    </w:p>
    <w:p w14:paraId="636AC864" w14:textId="77777777" w:rsidR="00000000" w:rsidRDefault="003C26CA">
      <w:pPr>
        <w:pStyle w:val="a"/>
        <w:rPr>
          <w:rFonts w:hint="cs"/>
          <w:rtl/>
        </w:rPr>
      </w:pPr>
    </w:p>
    <w:p w14:paraId="12969A7E" w14:textId="77777777" w:rsidR="00000000" w:rsidRDefault="003C26CA">
      <w:pPr>
        <w:pStyle w:val="ac"/>
        <w:rPr>
          <w:rtl/>
        </w:rPr>
      </w:pPr>
      <w:r>
        <w:rPr>
          <w:rFonts w:hint="eastAsia"/>
          <w:rtl/>
        </w:rPr>
        <w:t>גדעון</w:t>
      </w:r>
      <w:r>
        <w:rPr>
          <w:rtl/>
        </w:rPr>
        <w:t xml:space="preserve"> סער (הליכוד):</w:t>
      </w:r>
    </w:p>
    <w:p w14:paraId="36B19869" w14:textId="77777777" w:rsidR="00000000" w:rsidRDefault="003C26CA">
      <w:pPr>
        <w:pStyle w:val="a"/>
        <w:rPr>
          <w:rFonts w:hint="cs"/>
          <w:rtl/>
        </w:rPr>
      </w:pPr>
    </w:p>
    <w:p w14:paraId="5630B64E" w14:textId="77777777" w:rsidR="00000000" w:rsidRDefault="003C26CA">
      <w:pPr>
        <w:pStyle w:val="a"/>
        <w:rPr>
          <w:rFonts w:hint="cs"/>
          <w:rtl/>
        </w:rPr>
      </w:pPr>
      <w:r>
        <w:rPr>
          <w:rFonts w:hint="cs"/>
          <w:rtl/>
        </w:rPr>
        <w:t>- - -</w:t>
      </w:r>
    </w:p>
    <w:p w14:paraId="25CEB716" w14:textId="77777777" w:rsidR="00000000" w:rsidRDefault="003C26CA">
      <w:pPr>
        <w:pStyle w:val="a"/>
        <w:rPr>
          <w:rFonts w:hint="cs"/>
          <w:rtl/>
        </w:rPr>
      </w:pPr>
    </w:p>
    <w:p w14:paraId="06529E4A" w14:textId="77777777" w:rsidR="00000000" w:rsidRDefault="003C26CA">
      <w:pPr>
        <w:pStyle w:val="SpeakerCon"/>
        <w:rPr>
          <w:rtl/>
        </w:rPr>
      </w:pPr>
      <w:bookmarkStart w:id="512" w:name="FS000001065T11_06_2003_19_39_53C"/>
      <w:bookmarkEnd w:id="512"/>
      <w:r>
        <w:rPr>
          <w:rtl/>
        </w:rPr>
        <w:t>חיים אורון (מרצ):</w:t>
      </w:r>
    </w:p>
    <w:p w14:paraId="2A8F2173" w14:textId="77777777" w:rsidR="00000000" w:rsidRDefault="003C26CA">
      <w:pPr>
        <w:pStyle w:val="a"/>
        <w:rPr>
          <w:rtl/>
        </w:rPr>
      </w:pPr>
    </w:p>
    <w:p w14:paraId="500304D4" w14:textId="77777777" w:rsidR="00000000" w:rsidRDefault="003C26CA">
      <w:pPr>
        <w:pStyle w:val="a"/>
        <w:rPr>
          <w:rFonts w:hint="cs"/>
          <w:rtl/>
        </w:rPr>
      </w:pPr>
      <w:r>
        <w:rPr>
          <w:rFonts w:hint="cs"/>
          <w:rtl/>
        </w:rPr>
        <w:t xml:space="preserve">- - והכיבוש מזיק - ואני אומר שהכיבוש משחית - אבל כשהוא אמר, אני עולה על דרך של מפת דרכים, שאני לא שלם אתה, הוא בעצם לא התכוון </w:t>
      </w:r>
      <w:r>
        <w:rPr>
          <w:rFonts w:hint="cs"/>
          <w:rtl/>
        </w:rPr>
        <w:t>לכך. אחרת מה המשמעות של המעשה הזה אתמול? לחזק את אבו-מאזן? לאפשר לו להתמודד?</w:t>
      </w:r>
    </w:p>
    <w:p w14:paraId="1EDD20DE" w14:textId="77777777" w:rsidR="00000000" w:rsidRDefault="003C26CA">
      <w:pPr>
        <w:pStyle w:val="a"/>
        <w:rPr>
          <w:rFonts w:hint="cs"/>
          <w:rtl/>
        </w:rPr>
      </w:pPr>
    </w:p>
    <w:p w14:paraId="2442B50C" w14:textId="77777777" w:rsidR="00000000" w:rsidRDefault="003C26CA">
      <w:pPr>
        <w:pStyle w:val="ac"/>
        <w:rPr>
          <w:rtl/>
        </w:rPr>
      </w:pPr>
      <w:r>
        <w:rPr>
          <w:rFonts w:hint="eastAsia"/>
          <w:rtl/>
        </w:rPr>
        <w:t>גדעון</w:t>
      </w:r>
      <w:r>
        <w:rPr>
          <w:rtl/>
        </w:rPr>
        <w:t xml:space="preserve"> סער (הליכוד):</w:t>
      </w:r>
    </w:p>
    <w:p w14:paraId="2E286361" w14:textId="77777777" w:rsidR="00000000" w:rsidRDefault="003C26CA">
      <w:pPr>
        <w:pStyle w:val="a"/>
        <w:rPr>
          <w:rFonts w:hint="cs"/>
          <w:rtl/>
        </w:rPr>
      </w:pPr>
    </w:p>
    <w:p w14:paraId="5E7947CB" w14:textId="77777777" w:rsidR="00000000" w:rsidRDefault="003C26CA">
      <w:pPr>
        <w:pStyle w:val="a"/>
        <w:rPr>
          <w:rFonts w:hint="cs"/>
          <w:rtl/>
        </w:rPr>
      </w:pPr>
      <w:r>
        <w:rPr>
          <w:rFonts w:hint="cs"/>
          <w:rtl/>
        </w:rPr>
        <w:t xml:space="preserve">למה אבו-מאזן לא שם אותו בכלא? למה הוא לא היה בכלא? </w:t>
      </w:r>
    </w:p>
    <w:p w14:paraId="6DC4227E" w14:textId="77777777" w:rsidR="00000000" w:rsidRDefault="003C26CA">
      <w:pPr>
        <w:pStyle w:val="a"/>
        <w:rPr>
          <w:rFonts w:hint="cs"/>
          <w:rtl/>
        </w:rPr>
      </w:pPr>
    </w:p>
    <w:p w14:paraId="186C1D42" w14:textId="77777777" w:rsidR="00000000" w:rsidRDefault="003C26CA">
      <w:pPr>
        <w:pStyle w:val="SpeakerCon"/>
        <w:rPr>
          <w:rtl/>
        </w:rPr>
      </w:pPr>
      <w:bookmarkStart w:id="513" w:name="FS000001065T11_06_2003_19_41_41C"/>
      <w:bookmarkEnd w:id="513"/>
      <w:r>
        <w:rPr>
          <w:rtl/>
        </w:rPr>
        <w:t>חיים אורון (מרצ):</w:t>
      </w:r>
    </w:p>
    <w:p w14:paraId="06AB2C98" w14:textId="77777777" w:rsidR="00000000" w:rsidRDefault="003C26CA">
      <w:pPr>
        <w:pStyle w:val="a"/>
        <w:rPr>
          <w:rtl/>
        </w:rPr>
      </w:pPr>
    </w:p>
    <w:p w14:paraId="6FDA7EDC" w14:textId="77777777" w:rsidR="00000000" w:rsidRDefault="003C26CA">
      <w:pPr>
        <w:pStyle w:val="a"/>
        <w:rPr>
          <w:rFonts w:hint="cs"/>
          <w:rtl/>
        </w:rPr>
      </w:pPr>
      <w:r>
        <w:rPr>
          <w:rFonts w:hint="cs"/>
          <w:rtl/>
        </w:rPr>
        <w:t>חבר הכנסת גדעון סער, אני לא עומד פה ומדבר בשם אבו-מאזן. את כל השאלות האלה אתם תשאלו ע</w:t>
      </w:r>
      <w:r>
        <w:rPr>
          <w:rFonts w:hint="cs"/>
          <w:rtl/>
        </w:rPr>
        <w:t>כשיו את ראש הממשלה, כי הוא החליט לדבר עם אבו-מאזן. אבל אני גם לא שואל אותך - - -</w:t>
      </w:r>
    </w:p>
    <w:p w14:paraId="2C41AE3E" w14:textId="77777777" w:rsidR="00000000" w:rsidRDefault="003C26CA">
      <w:pPr>
        <w:pStyle w:val="a"/>
        <w:rPr>
          <w:rFonts w:hint="cs"/>
          <w:rtl/>
        </w:rPr>
      </w:pPr>
    </w:p>
    <w:p w14:paraId="6EC63EC9" w14:textId="77777777" w:rsidR="00000000" w:rsidRDefault="003C26CA">
      <w:pPr>
        <w:pStyle w:val="ac"/>
        <w:rPr>
          <w:rtl/>
        </w:rPr>
      </w:pPr>
      <w:r>
        <w:rPr>
          <w:rFonts w:hint="eastAsia"/>
          <w:rtl/>
        </w:rPr>
        <w:t>גדעון</w:t>
      </w:r>
      <w:r>
        <w:rPr>
          <w:rtl/>
        </w:rPr>
        <w:t xml:space="preserve"> סער (הליכוד):</w:t>
      </w:r>
    </w:p>
    <w:p w14:paraId="4663A30D" w14:textId="77777777" w:rsidR="00000000" w:rsidRDefault="003C26CA">
      <w:pPr>
        <w:pStyle w:val="a"/>
        <w:rPr>
          <w:rFonts w:hint="cs"/>
          <w:rtl/>
        </w:rPr>
      </w:pPr>
    </w:p>
    <w:p w14:paraId="7772F147" w14:textId="77777777" w:rsidR="00000000" w:rsidRDefault="003C26CA">
      <w:pPr>
        <w:pStyle w:val="a"/>
        <w:rPr>
          <w:rFonts w:hint="cs"/>
          <w:rtl/>
        </w:rPr>
      </w:pPr>
      <w:r>
        <w:rPr>
          <w:rFonts w:hint="cs"/>
          <w:rtl/>
        </w:rPr>
        <w:t xml:space="preserve">אני שואל אותך. </w:t>
      </w:r>
    </w:p>
    <w:p w14:paraId="0F9F1C8B" w14:textId="77777777" w:rsidR="00000000" w:rsidRDefault="003C26CA">
      <w:pPr>
        <w:pStyle w:val="a"/>
        <w:rPr>
          <w:rFonts w:hint="cs"/>
          <w:rtl/>
        </w:rPr>
      </w:pPr>
    </w:p>
    <w:p w14:paraId="6616BBC3" w14:textId="77777777" w:rsidR="00000000" w:rsidRDefault="003C26CA">
      <w:pPr>
        <w:pStyle w:val="SpeakerCon"/>
        <w:rPr>
          <w:rtl/>
        </w:rPr>
      </w:pPr>
      <w:bookmarkStart w:id="514" w:name="FS000001065T11_06_2003_19_43_17C"/>
      <w:bookmarkEnd w:id="514"/>
      <w:r>
        <w:rPr>
          <w:rtl/>
        </w:rPr>
        <w:t>חיים אורון (מרצ):</w:t>
      </w:r>
    </w:p>
    <w:p w14:paraId="112E1BAF" w14:textId="77777777" w:rsidR="00000000" w:rsidRDefault="003C26CA">
      <w:pPr>
        <w:pStyle w:val="a"/>
        <w:rPr>
          <w:rtl/>
        </w:rPr>
      </w:pPr>
    </w:p>
    <w:p w14:paraId="30E8B502" w14:textId="77777777" w:rsidR="00000000" w:rsidRDefault="003C26CA">
      <w:pPr>
        <w:pStyle w:val="a"/>
        <w:rPr>
          <w:rFonts w:hint="cs"/>
          <w:rtl/>
        </w:rPr>
      </w:pPr>
      <w:r>
        <w:rPr>
          <w:rFonts w:hint="cs"/>
          <w:rtl/>
        </w:rPr>
        <w:t xml:space="preserve">אבל אני לא שואל אותך למה ראש הממשלה לא שם בבית-סוהר את כל אלה שהוא אומר עליהם שהם עושים מעשים בלתי חוקיים. </w:t>
      </w:r>
    </w:p>
    <w:p w14:paraId="6A74DC8D" w14:textId="77777777" w:rsidR="00000000" w:rsidRDefault="003C26CA">
      <w:pPr>
        <w:pStyle w:val="a"/>
        <w:rPr>
          <w:rFonts w:hint="cs"/>
          <w:rtl/>
        </w:rPr>
      </w:pPr>
    </w:p>
    <w:p w14:paraId="203DEA5C" w14:textId="77777777" w:rsidR="00000000" w:rsidRDefault="003C26CA">
      <w:pPr>
        <w:pStyle w:val="ad"/>
        <w:rPr>
          <w:rtl/>
        </w:rPr>
      </w:pPr>
      <w:r>
        <w:rPr>
          <w:rtl/>
        </w:rPr>
        <w:t>היו"ר מש</w:t>
      </w:r>
      <w:r>
        <w:rPr>
          <w:rtl/>
        </w:rPr>
        <w:t>ה כחלון:</w:t>
      </w:r>
    </w:p>
    <w:p w14:paraId="02549CCC" w14:textId="77777777" w:rsidR="00000000" w:rsidRDefault="003C26CA">
      <w:pPr>
        <w:pStyle w:val="a"/>
        <w:rPr>
          <w:rtl/>
        </w:rPr>
      </w:pPr>
    </w:p>
    <w:p w14:paraId="030FFBA1" w14:textId="77777777" w:rsidR="00000000" w:rsidRDefault="003C26CA">
      <w:pPr>
        <w:pStyle w:val="a"/>
        <w:rPr>
          <w:rFonts w:hint="cs"/>
          <w:rtl/>
        </w:rPr>
      </w:pPr>
      <w:r>
        <w:rPr>
          <w:rFonts w:hint="cs"/>
          <w:rtl/>
        </w:rPr>
        <w:t>תודה רבה, חבר הכנסת אורון.</w:t>
      </w:r>
    </w:p>
    <w:p w14:paraId="173507D7" w14:textId="77777777" w:rsidR="00000000" w:rsidRDefault="003C26CA">
      <w:pPr>
        <w:pStyle w:val="SpeakerCon"/>
        <w:rPr>
          <w:rtl/>
        </w:rPr>
      </w:pPr>
    </w:p>
    <w:p w14:paraId="687A7DFE" w14:textId="77777777" w:rsidR="00000000" w:rsidRDefault="003C26CA">
      <w:pPr>
        <w:pStyle w:val="SpeakerCon"/>
        <w:rPr>
          <w:rtl/>
        </w:rPr>
      </w:pPr>
      <w:bookmarkStart w:id="515" w:name="FS000001065T11_06_2003_19_43_57C"/>
      <w:bookmarkStart w:id="516" w:name="FS000001065T11_06_2003_19_44_20C"/>
      <w:bookmarkEnd w:id="515"/>
      <w:bookmarkEnd w:id="516"/>
      <w:r>
        <w:rPr>
          <w:rtl/>
        </w:rPr>
        <w:t>חיים אורון (מרצ):</w:t>
      </w:r>
    </w:p>
    <w:p w14:paraId="3E406903" w14:textId="77777777" w:rsidR="00000000" w:rsidRDefault="003C26CA">
      <w:pPr>
        <w:pStyle w:val="a"/>
        <w:rPr>
          <w:rtl/>
        </w:rPr>
      </w:pPr>
    </w:p>
    <w:p w14:paraId="48096365" w14:textId="77777777" w:rsidR="00000000" w:rsidRDefault="003C26CA">
      <w:pPr>
        <w:pStyle w:val="a"/>
        <w:rPr>
          <w:rFonts w:hint="cs"/>
          <w:rtl/>
        </w:rPr>
      </w:pPr>
      <w:r>
        <w:rPr>
          <w:rFonts w:hint="cs"/>
          <w:rtl/>
        </w:rPr>
        <w:t>לכן, בדילמה הזאת בין שתי האפשרויות, ששתיהן, אדוני סגן השר, קשות מאוד, והמחיר שאנחנו משלמים עליהן הוא חמור מאוד, בין חוסר שיקול הדעת במקרה האחד או החלטה מודעת, בעצם ללכת בדרך שסותרת את מה שהוא הכריז ב</w:t>
      </w:r>
      <w:r>
        <w:rPr>
          <w:rFonts w:hint="cs"/>
          <w:rtl/>
        </w:rPr>
        <w:t xml:space="preserve">עקבה. </w:t>
      </w:r>
    </w:p>
    <w:p w14:paraId="2B36E239" w14:textId="77777777" w:rsidR="00000000" w:rsidRDefault="003C26CA">
      <w:pPr>
        <w:pStyle w:val="a"/>
        <w:rPr>
          <w:rFonts w:hint="cs"/>
          <w:rtl/>
        </w:rPr>
      </w:pPr>
    </w:p>
    <w:p w14:paraId="739177F3" w14:textId="77777777" w:rsidR="00000000" w:rsidRDefault="003C26CA">
      <w:pPr>
        <w:pStyle w:val="ad"/>
        <w:rPr>
          <w:rtl/>
        </w:rPr>
      </w:pPr>
      <w:r>
        <w:rPr>
          <w:rtl/>
        </w:rPr>
        <w:t>היו"ר משה כחלון:</w:t>
      </w:r>
    </w:p>
    <w:p w14:paraId="2EB39DEA" w14:textId="77777777" w:rsidR="00000000" w:rsidRDefault="003C26CA">
      <w:pPr>
        <w:pStyle w:val="a"/>
        <w:rPr>
          <w:rtl/>
        </w:rPr>
      </w:pPr>
    </w:p>
    <w:p w14:paraId="3BBDDE91" w14:textId="77777777" w:rsidR="00000000" w:rsidRDefault="003C26CA">
      <w:pPr>
        <w:pStyle w:val="a"/>
        <w:rPr>
          <w:rFonts w:hint="cs"/>
          <w:rtl/>
        </w:rPr>
      </w:pPr>
      <w:r>
        <w:rPr>
          <w:rFonts w:hint="cs"/>
          <w:rtl/>
        </w:rPr>
        <w:t xml:space="preserve">תודה רבה לחבר הכנסת חיים אורון. חבר הכנסת ג'מאל זחאלקה, בבקשה. </w:t>
      </w:r>
    </w:p>
    <w:p w14:paraId="7E10423B" w14:textId="77777777" w:rsidR="00000000" w:rsidRDefault="003C26CA">
      <w:pPr>
        <w:pStyle w:val="a"/>
        <w:rPr>
          <w:rFonts w:hint="cs"/>
          <w:rtl/>
        </w:rPr>
      </w:pPr>
    </w:p>
    <w:p w14:paraId="50C9BE4E" w14:textId="77777777" w:rsidR="00000000" w:rsidRDefault="003C26CA">
      <w:pPr>
        <w:pStyle w:val="Speaker"/>
        <w:rPr>
          <w:rtl/>
        </w:rPr>
      </w:pPr>
      <w:bookmarkStart w:id="517" w:name="FS000001061T11_06_2003_19_46_06"/>
      <w:bookmarkEnd w:id="517"/>
      <w:r>
        <w:rPr>
          <w:rFonts w:hint="eastAsia"/>
          <w:rtl/>
        </w:rPr>
        <w:t>ג</w:t>
      </w:r>
      <w:r>
        <w:rPr>
          <w:rtl/>
        </w:rPr>
        <w:t>'מאל זחאלקה (בל"ד):</w:t>
      </w:r>
    </w:p>
    <w:p w14:paraId="66968D53" w14:textId="77777777" w:rsidR="00000000" w:rsidRDefault="003C26CA">
      <w:pPr>
        <w:pStyle w:val="a"/>
        <w:rPr>
          <w:rFonts w:hint="cs"/>
          <w:rtl/>
        </w:rPr>
      </w:pPr>
    </w:p>
    <w:p w14:paraId="38B8A4EF" w14:textId="77777777" w:rsidR="00000000" w:rsidRDefault="003C26CA">
      <w:pPr>
        <w:pStyle w:val="a"/>
        <w:rPr>
          <w:rFonts w:hint="cs"/>
          <w:rtl/>
        </w:rPr>
      </w:pPr>
      <w:r>
        <w:rPr>
          <w:rFonts w:hint="cs"/>
          <w:rtl/>
        </w:rPr>
        <w:t>אדוני היושב-ראש, חברי הכנסת, אנו חיים במציאות עגומה ועקובה מדם. אני רוצה להתייחס לפיגוע הנוראי שקרה היום בירושלים, גם כמי שהשתמש בחייו שנים רבו</w:t>
      </w:r>
      <w:r>
        <w:rPr>
          <w:rFonts w:hint="cs"/>
          <w:rtl/>
        </w:rPr>
        <w:t>ת בתחבורה הציבורית בעיר. אני רוצה, בשמי ובשם תנועת בל"ד, להביע צער עמוק על קורבנות הפיגוע בירושלים, אני רוצה לאחל החלמה מהירה לפצועים. אני, בתור נציג תנועת בל"ד, רוצה להביע התנגדות חד-משמעית לפגיעה באזרחים, תהיה הסיבה אשר תהיה. אנחנו דוחים שיטה זו מבחינה מ</w:t>
      </w:r>
      <w:r>
        <w:rPr>
          <w:rFonts w:hint="cs"/>
          <w:rtl/>
        </w:rPr>
        <w:t xml:space="preserve">וסרית ולא מקבלים אותה פוליטית. לא ייתכן שמאבק צודק נגד הכיבוש יהפוך למעגל של נקמות דם. </w:t>
      </w:r>
    </w:p>
    <w:p w14:paraId="1E9C415D" w14:textId="77777777" w:rsidR="00000000" w:rsidRDefault="003C26CA">
      <w:pPr>
        <w:pStyle w:val="a"/>
        <w:rPr>
          <w:rFonts w:hint="cs"/>
          <w:rtl/>
        </w:rPr>
      </w:pPr>
    </w:p>
    <w:p w14:paraId="6B844CC6" w14:textId="77777777" w:rsidR="00000000" w:rsidRDefault="003C26CA">
      <w:pPr>
        <w:pStyle w:val="a"/>
        <w:rPr>
          <w:rFonts w:hint="cs"/>
          <w:rtl/>
        </w:rPr>
      </w:pPr>
      <w:r>
        <w:rPr>
          <w:rFonts w:hint="cs"/>
          <w:rtl/>
        </w:rPr>
        <w:t>הכיבוש, אדוני ורבותי חברי הכנסת, הוא מקור האלימות. מיליוני אנשים חיים במצב של השפלה יומיומית, של דיכוי מתמשך, של ירידה לפרטי החיים שלהם. מעבר ממקום למקום הופך למשימה ש</w:t>
      </w:r>
      <w:r>
        <w:rPr>
          <w:rFonts w:hint="cs"/>
          <w:rtl/>
        </w:rPr>
        <w:t>לפעמים לוקחת יום שלם - בשביל לעבור 50 ק"מ. מציאות שבה עד עכשיו, בשנתיים האחרונות, נהרגו אלפי פלסטינים, בהם מאות ילדים ונשים. מציאות של שלטון קולוניאלי, כשהממשלה - וכולם בבית יודעים שבכל מקום בעולם שהיה בו כיבוש, היתה התנגדות לכיבוש. בכל מקום בעולם, אדוני ה</w:t>
      </w:r>
      <w:r>
        <w:rPr>
          <w:rFonts w:hint="cs"/>
          <w:rtl/>
        </w:rPr>
        <w:t>יושב-ראש, לפחות במאה ה=20, אני לא רוצה לחזור אחורה, ובמאה ה=21 בוודאי, שום צבא לא יכול להכריעם. אפשר לנצח צבא סדיר, אבל עם שנמצא תחת כיבוש לא ניתן להכניעו. בשנתיים האחרונות נעשה כאן ניסיון, והוא ייכשל, כולנו יודעים שהוא ייכשל. אבל אנשים מיתממים ונגררים אחר</w:t>
      </w:r>
      <w:r>
        <w:rPr>
          <w:rFonts w:hint="cs"/>
          <w:rtl/>
        </w:rPr>
        <w:t xml:space="preserve">י חלומות שווא של אפשרות לדכא, להכניע עם הנאבק למען חירותו. </w:t>
      </w:r>
    </w:p>
    <w:p w14:paraId="4D82266A" w14:textId="77777777" w:rsidR="00000000" w:rsidRDefault="003C26CA">
      <w:pPr>
        <w:pStyle w:val="a"/>
        <w:rPr>
          <w:rFonts w:hint="cs"/>
          <w:rtl/>
        </w:rPr>
      </w:pPr>
    </w:p>
    <w:p w14:paraId="15088C4C" w14:textId="77777777" w:rsidR="00000000" w:rsidRDefault="003C26CA">
      <w:pPr>
        <w:pStyle w:val="ad"/>
        <w:rPr>
          <w:rtl/>
        </w:rPr>
      </w:pPr>
      <w:r>
        <w:rPr>
          <w:rtl/>
        </w:rPr>
        <w:t>היו"ר משה כחלון:</w:t>
      </w:r>
    </w:p>
    <w:p w14:paraId="03FB06A5" w14:textId="77777777" w:rsidR="00000000" w:rsidRDefault="003C26CA">
      <w:pPr>
        <w:pStyle w:val="a"/>
        <w:rPr>
          <w:rtl/>
        </w:rPr>
      </w:pPr>
    </w:p>
    <w:p w14:paraId="503AA2E9" w14:textId="77777777" w:rsidR="00000000" w:rsidRDefault="003C26CA">
      <w:pPr>
        <w:pStyle w:val="a"/>
        <w:rPr>
          <w:rFonts w:hint="cs"/>
          <w:rtl/>
        </w:rPr>
      </w:pPr>
      <w:r>
        <w:rPr>
          <w:rFonts w:hint="cs"/>
          <w:rtl/>
        </w:rPr>
        <w:t>אדוני, אני מבקש לסיים.</w:t>
      </w:r>
    </w:p>
    <w:p w14:paraId="74889C9C" w14:textId="77777777" w:rsidR="00000000" w:rsidRDefault="003C26CA">
      <w:pPr>
        <w:pStyle w:val="SpeakerCon"/>
        <w:rPr>
          <w:rtl/>
        </w:rPr>
      </w:pPr>
    </w:p>
    <w:p w14:paraId="37ECEFF4" w14:textId="77777777" w:rsidR="00000000" w:rsidRDefault="003C26CA">
      <w:pPr>
        <w:pStyle w:val="SpeakerCon"/>
        <w:rPr>
          <w:rtl/>
        </w:rPr>
      </w:pPr>
      <w:bookmarkStart w:id="518" w:name="FS000001061T11_06_2003_19_53_55C"/>
      <w:bookmarkStart w:id="519" w:name="FS000001061T11_06_2003_19_54_09C"/>
      <w:bookmarkEnd w:id="518"/>
      <w:bookmarkEnd w:id="519"/>
      <w:r>
        <w:rPr>
          <w:rtl/>
        </w:rPr>
        <w:t>ג'מאל זחאלקה (בל"ד):</w:t>
      </w:r>
    </w:p>
    <w:p w14:paraId="17BE310B" w14:textId="77777777" w:rsidR="00000000" w:rsidRDefault="003C26CA">
      <w:pPr>
        <w:pStyle w:val="a"/>
        <w:rPr>
          <w:rtl/>
        </w:rPr>
      </w:pPr>
    </w:p>
    <w:p w14:paraId="766C3ED2" w14:textId="77777777" w:rsidR="00000000" w:rsidRDefault="003C26CA">
      <w:pPr>
        <w:pStyle w:val="a"/>
        <w:rPr>
          <w:rFonts w:hint="cs"/>
          <w:rtl/>
        </w:rPr>
      </w:pPr>
      <w:r>
        <w:rPr>
          <w:rFonts w:hint="cs"/>
          <w:rtl/>
        </w:rPr>
        <w:t>אדוני, אני רוצה לציין שביומיים האחרונים קרו דברים נוראיים, 12 פלסטינים נהרגו, 15 אזרחים ישראלים נהרגו, ויוצא לנו עכשיו מעגל של נקמו</w:t>
      </w:r>
      <w:r>
        <w:rPr>
          <w:rFonts w:hint="cs"/>
          <w:rtl/>
        </w:rPr>
        <w:t xml:space="preserve">ת דם. ואני חושב שאפשר לצאת מזה; זו לא גזירה משמים, זה מצב שאפשר לצאת ממנו, והדרך ליציאה מהמצב הזה היא עלייה על מסלול של תהליך שלום רציני, שבנוי על סיום הכיבוש, על מדינה פלסטינית עצמאית ועל שלום בין העמים. אבל את זה צריך לעשות, כלומר, יודעים את הדרך אבל לא </w:t>
      </w:r>
      <w:r>
        <w:rPr>
          <w:rFonts w:hint="cs"/>
          <w:rtl/>
        </w:rPr>
        <w:t>בוחרים בה. ואני חושב שמבחינה זו, אחריות כבדה נופלת על ממשלת ישראל. צריך להפסיק את האלימות וצריך להפסיק את הכיבוש. תודה.</w:t>
      </w:r>
    </w:p>
    <w:p w14:paraId="31B2F799" w14:textId="77777777" w:rsidR="00000000" w:rsidRDefault="003C26CA">
      <w:pPr>
        <w:pStyle w:val="a"/>
        <w:rPr>
          <w:rFonts w:hint="cs"/>
          <w:rtl/>
        </w:rPr>
      </w:pPr>
    </w:p>
    <w:p w14:paraId="39D1856B" w14:textId="77777777" w:rsidR="00000000" w:rsidRDefault="003C26CA">
      <w:pPr>
        <w:pStyle w:val="ad"/>
        <w:rPr>
          <w:rtl/>
        </w:rPr>
      </w:pPr>
      <w:r>
        <w:rPr>
          <w:rtl/>
        </w:rPr>
        <w:t>היו"ר משה כחלון:</w:t>
      </w:r>
    </w:p>
    <w:p w14:paraId="35F835BC" w14:textId="77777777" w:rsidR="00000000" w:rsidRDefault="003C26CA">
      <w:pPr>
        <w:pStyle w:val="a"/>
        <w:rPr>
          <w:rtl/>
        </w:rPr>
      </w:pPr>
    </w:p>
    <w:p w14:paraId="0E323B4D" w14:textId="77777777" w:rsidR="00000000" w:rsidRDefault="003C26CA">
      <w:pPr>
        <w:pStyle w:val="a"/>
        <w:rPr>
          <w:rFonts w:hint="cs"/>
          <w:rtl/>
        </w:rPr>
      </w:pPr>
      <w:r>
        <w:rPr>
          <w:rFonts w:hint="cs"/>
          <w:rtl/>
        </w:rPr>
        <w:t xml:space="preserve">תודה רבה. חבר הכנסת גלעד ארדן, בבקשה. </w:t>
      </w:r>
    </w:p>
    <w:p w14:paraId="3819AFD2" w14:textId="77777777" w:rsidR="00000000" w:rsidRDefault="003C26CA">
      <w:pPr>
        <w:pStyle w:val="a"/>
        <w:rPr>
          <w:rFonts w:hint="cs"/>
          <w:rtl/>
        </w:rPr>
      </w:pPr>
    </w:p>
    <w:p w14:paraId="4C7AE3A1" w14:textId="77777777" w:rsidR="00000000" w:rsidRDefault="003C26CA">
      <w:pPr>
        <w:pStyle w:val="Speaker"/>
        <w:rPr>
          <w:rtl/>
        </w:rPr>
      </w:pPr>
      <w:bookmarkStart w:id="520" w:name="FS000001037T11_06_2003_19_56_11"/>
      <w:bookmarkEnd w:id="520"/>
      <w:r>
        <w:rPr>
          <w:rFonts w:hint="eastAsia"/>
          <w:rtl/>
        </w:rPr>
        <w:t>גלעד</w:t>
      </w:r>
      <w:r>
        <w:rPr>
          <w:rtl/>
        </w:rPr>
        <w:t xml:space="preserve"> ארדן (הליכוד):</w:t>
      </w:r>
    </w:p>
    <w:p w14:paraId="217B7740" w14:textId="77777777" w:rsidR="00000000" w:rsidRDefault="003C26CA">
      <w:pPr>
        <w:pStyle w:val="a"/>
        <w:rPr>
          <w:rFonts w:hint="cs"/>
          <w:rtl/>
        </w:rPr>
      </w:pPr>
    </w:p>
    <w:p w14:paraId="189A8AF9" w14:textId="77777777" w:rsidR="00000000" w:rsidRDefault="003C26CA">
      <w:pPr>
        <w:pStyle w:val="a"/>
        <w:rPr>
          <w:rFonts w:hint="cs"/>
          <w:rtl/>
        </w:rPr>
      </w:pPr>
      <w:r>
        <w:rPr>
          <w:rFonts w:hint="cs"/>
          <w:rtl/>
        </w:rPr>
        <w:t>אדוני היושב-ראש, חברי הכנסת, דם ההרוגים בפיגוע שהתרחש לפ</w:t>
      </w:r>
      <w:r>
        <w:rPr>
          <w:rFonts w:hint="cs"/>
          <w:rtl/>
        </w:rPr>
        <w:t xml:space="preserve">ני שעה קלה במרכז ירושלים עדיין זורם ברחוב יפו, וזעקות הפצועים עדיין נשמעות בחלל האוויר וכאבם מפלח את לבנו. אני רוצה מכאן להביע את השתתפותי בצער משפחות ההרוגים ולאחל החלמה לפצועים. </w:t>
      </w:r>
    </w:p>
    <w:p w14:paraId="7BD23930" w14:textId="77777777" w:rsidR="00000000" w:rsidRDefault="003C26CA">
      <w:pPr>
        <w:pStyle w:val="a"/>
        <w:rPr>
          <w:rFonts w:hint="cs"/>
          <w:rtl/>
        </w:rPr>
      </w:pPr>
    </w:p>
    <w:p w14:paraId="4AE8D242" w14:textId="77777777" w:rsidR="00000000" w:rsidRDefault="003C26CA">
      <w:pPr>
        <w:pStyle w:val="a"/>
        <w:rPr>
          <w:rFonts w:hint="cs"/>
          <w:rtl/>
        </w:rPr>
      </w:pPr>
      <w:r>
        <w:rPr>
          <w:rFonts w:hint="cs"/>
          <w:rtl/>
        </w:rPr>
        <w:t>היום הבנו שוב, שלמלחמה בטרור אין עיתוי, ולא יהיה ספק לאף אחד מאתנו, הפיגוע</w:t>
      </w:r>
      <w:r>
        <w:rPr>
          <w:rFonts w:hint="cs"/>
          <w:rtl/>
        </w:rPr>
        <w:t xml:space="preserve"> שראינו כולנו היום היה מוכן לפני זמן רב. אני מניח שאם הדוקטור הרוצח רנתיסי היה מחוסל כבר אתמול, יכול להיות שלא היו לנו הרוגי הפיגוע של היום. </w:t>
      </w:r>
    </w:p>
    <w:p w14:paraId="60D71680" w14:textId="77777777" w:rsidR="00000000" w:rsidRDefault="003C26CA">
      <w:pPr>
        <w:pStyle w:val="a"/>
        <w:rPr>
          <w:rFonts w:hint="cs"/>
          <w:rtl/>
        </w:rPr>
      </w:pPr>
    </w:p>
    <w:p w14:paraId="36871540" w14:textId="77777777" w:rsidR="00000000" w:rsidRDefault="003C26CA">
      <w:pPr>
        <w:pStyle w:val="a"/>
        <w:rPr>
          <w:rFonts w:hint="cs"/>
          <w:rtl/>
        </w:rPr>
      </w:pPr>
      <w:r>
        <w:rPr>
          <w:rFonts w:hint="cs"/>
          <w:rtl/>
        </w:rPr>
        <w:t xml:space="preserve">אני מצטער מאוד שהרוצח רנתיסי עדיין מסתובב חופשי וממשיך לתכנן פעולות טרור ורצח של חפים מפשע, והייתי רוצה אולי קצת </w:t>
      </w:r>
      <w:r>
        <w:rPr>
          <w:rFonts w:hint="cs"/>
          <w:rtl/>
        </w:rPr>
        <w:t>להזכיר מיהו עבד-אלעזיז רנתיסי. עבד-אלעזיז רנתיסי הוא רופא שהפר את שבועת הרופאים, ובמקום לטפל ולרפא חולים ופצועים, הוא שולח ילדים ונערים פלסטינים להתפוצץ ולהרוג ילדים ואזרחים ישראלים, כפי שאירע היום ברחוב יפו.</w:t>
      </w:r>
    </w:p>
    <w:p w14:paraId="77470F8A" w14:textId="77777777" w:rsidR="00000000" w:rsidRDefault="003C26CA">
      <w:pPr>
        <w:pStyle w:val="a"/>
        <w:rPr>
          <w:rFonts w:hint="cs"/>
          <w:rtl/>
        </w:rPr>
      </w:pPr>
    </w:p>
    <w:p w14:paraId="7C2C126C" w14:textId="77777777" w:rsidR="00000000" w:rsidRDefault="003C26CA">
      <w:pPr>
        <w:pStyle w:val="a"/>
        <w:rPr>
          <w:rFonts w:hint="cs"/>
          <w:rtl/>
        </w:rPr>
      </w:pPr>
      <w:r>
        <w:rPr>
          <w:rFonts w:hint="cs"/>
          <w:rtl/>
        </w:rPr>
        <w:t>ד"ר רנתיסי הפר את שבועת הרופאים, לשם מה? כדי ל</w:t>
      </w:r>
      <w:r>
        <w:rPr>
          <w:rFonts w:hint="cs"/>
          <w:rtl/>
        </w:rPr>
        <w:t>הקים את ארגון הרצח והטרור של ה"חמאס". מאז חיסולם הצודק של מקאדמה ושחאדה ונטרולו של מוחמד דיף, נטל רנתיסי סמכויות רבות ב"חמאס" וטשטש את האבחנה בין הדרג הפוליטי לדרג המבצעי. שלא יהיה ספק לאף אחד, רנתיסי הוא בן מוות, וטוב יהיה אם מי שיצא אתמול לפעולה, יצא שוב</w:t>
      </w:r>
      <w:r>
        <w:rPr>
          <w:rFonts w:hint="cs"/>
          <w:rtl/>
        </w:rPr>
        <w:t xml:space="preserve"> ויגשים את חלומו של רנתיסי כפי שהוא עצמו הביע בכלי התקשורת, להפוך לשהיד. </w:t>
      </w:r>
    </w:p>
    <w:p w14:paraId="41CBABA6" w14:textId="77777777" w:rsidR="00000000" w:rsidRDefault="003C26CA">
      <w:pPr>
        <w:pStyle w:val="a"/>
        <w:ind w:firstLine="0"/>
        <w:rPr>
          <w:rFonts w:hint="cs"/>
          <w:rtl/>
        </w:rPr>
      </w:pPr>
    </w:p>
    <w:p w14:paraId="3D84E73B" w14:textId="77777777" w:rsidR="00000000" w:rsidRDefault="003C26CA">
      <w:pPr>
        <w:pStyle w:val="a"/>
        <w:rPr>
          <w:rFonts w:hint="cs"/>
          <w:rtl/>
        </w:rPr>
      </w:pPr>
      <w:r>
        <w:rPr>
          <w:rFonts w:hint="cs"/>
          <w:rtl/>
        </w:rPr>
        <w:t xml:space="preserve">בהנחה שאכן מדובר בפעולה של ישראל, אני רוצה לברך את ראש הממשלה על כך שגם בשעה שהוא מושיט יד </w:t>
      </w:r>
      <w:r>
        <w:rPr>
          <w:rtl/>
        </w:rPr>
        <w:t>–</w:t>
      </w:r>
      <w:r>
        <w:rPr>
          <w:rFonts w:hint="cs"/>
          <w:rtl/>
        </w:rPr>
        <w:t xml:space="preserve"> לטעמי האישי, ארוכה מדי </w:t>
      </w:r>
      <w:r>
        <w:rPr>
          <w:rtl/>
        </w:rPr>
        <w:t>–</w:t>
      </w:r>
      <w:r>
        <w:rPr>
          <w:rFonts w:hint="cs"/>
          <w:rtl/>
        </w:rPr>
        <w:t xml:space="preserve"> לשלום, הוא ממשיך במקביל להכות בטרור ללא הפסק. בכך הוא מבדיל את </w:t>
      </w:r>
      <w:r>
        <w:rPr>
          <w:rFonts w:hint="cs"/>
          <w:rtl/>
        </w:rPr>
        <w:t xml:space="preserve">ממשלתו מממשלות השמאל, שהיו מוותרות ומוותרות, ובתמורה לכך מקבלות רק יותר ויותר הרוגים ופצועים ישראלים. </w:t>
      </w:r>
    </w:p>
    <w:p w14:paraId="2EA799CD" w14:textId="77777777" w:rsidR="00000000" w:rsidRDefault="003C26CA">
      <w:pPr>
        <w:pStyle w:val="a"/>
        <w:rPr>
          <w:rFonts w:hint="cs"/>
          <w:rtl/>
        </w:rPr>
      </w:pPr>
    </w:p>
    <w:p w14:paraId="6EC41F5E" w14:textId="77777777" w:rsidR="00000000" w:rsidRDefault="003C26CA">
      <w:pPr>
        <w:pStyle w:val="a"/>
        <w:rPr>
          <w:rFonts w:hint="cs"/>
          <w:rtl/>
        </w:rPr>
      </w:pPr>
      <w:r>
        <w:rPr>
          <w:rFonts w:hint="cs"/>
          <w:rtl/>
        </w:rPr>
        <w:t xml:space="preserve">ואני שואל אתכם, כל יפי הנפש והצבועים, למה ציפיתם? האם אתם באמת חושבים שהעם בישראל ימשיך ליהרג וליהרג בלי סוף, עד שמר אבו-מאזן יואיל בטובו להתחיל להילחם </w:t>
      </w:r>
      <w:r>
        <w:rPr>
          <w:rFonts w:hint="cs"/>
          <w:rtl/>
        </w:rPr>
        <w:t xml:space="preserve">בטרור ויודיע שהוא בשל לקחת אחריות על אזורו? אולי תחשבו בעצם שמי שניסה אתמול למנוע מרנתיסי להמשיך בפעולות הרצח </w:t>
      </w:r>
      <w:r>
        <w:rPr>
          <w:rtl/>
        </w:rPr>
        <w:t>–</w:t>
      </w:r>
      <w:r>
        <w:rPr>
          <w:rFonts w:hint="cs"/>
          <w:rtl/>
        </w:rPr>
        <w:t xml:space="preserve"> רק עוזר בעצם לאבו-מאזן?</w:t>
      </w:r>
    </w:p>
    <w:p w14:paraId="74F44771" w14:textId="77777777" w:rsidR="00000000" w:rsidRDefault="003C26CA">
      <w:pPr>
        <w:pStyle w:val="a"/>
        <w:rPr>
          <w:rFonts w:hint="cs"/>
          <w:rtl/>
        </w:rPr>
      </w:pPr>
    </w:p>
    <w:p w14:paraId="5A65A246" w14:textId="77777777" w:rsidR="00000000" w:rsidRDefault="003C26CA">
      <w:pPr>
        <w:pStyle w:val="ac"/>
        <w:rPr>
          <w:rtl/>
        </w:rPr>
      </w:pPr>
      <w:r>
        <w:rPr>
          <w:rFonts w:hint="eastAsia"/>
          <w:rtl/>
        </w:rPr>
        <w:t>אחמד</w:t>
      </w:r>
      <w:r>
        <w:rPr>
          <w:rtl/>
        </w:rPr>
        <w:t xml:space="preserve"> טיבי (חד"ש-תע"ל):</w:t>
      </w:r>
    </w:p>
    <w:p w14:paraId="080F4AC0" w14:textId="77777777" w:rsidR="00000000" w:rsidRDefault="003C26CA">
      <w:pPr>
        <w:pStyle w:val="a"/>
        <w:rPr>
          <w:rFonts w:hint="cs"/>
          <w:rtl/>
        </w:rPr>
      </w:pPr>
    </w:p>
    <w:p w14:paraId="4DB349C4" w14:textId="77777777" w:rsidR="00000000" w:rsidRDefault="003C26CA">
      <w:pPr>
        <w:pStyle w:val="a"/>
        <w:rPr>
          <w:rFonts w:hint="cs"/>
          <w:rtl/>
        </w:rPr>
      </w:pPr>
      <w:r>
        <w:rPr>
          <w:rFonts w:hint="cs"/>
          <w:rtl/>
        </w:rPr>
        <w:t>תודה.</w:t>
      </w:r>
    </w:p>
    <w:p w14:paraId="7221CFDF" w14:textId="77777777" w:rsidR="00000000" w:rsidRDefault="003C26CA">
      <w:pPr>
        <w:pStyle w:val="a"/>
        <w:rPr>
          <w:rFonts w:hint="cs"/>
          <w:rtl/>
        </w:rPr>
      </w:pPr>
    </w:p>
    <w:p w14:paraId="16309EE4" w14:textId="77777777" w:rsidR="00000000" w:rsidRDefault="003C26CA">
      <w:pPr>
        <w:pStyle w:val="SpeakerCon"/>
        <w:rPr>
          <w:rtl/>
        </w:rPr>
      </w:pPr>
      <w:bookmarkStart w:id="521" w:name="FS000001037T11_06_2003_19_26_34C"/>
      <w:bookmarkEnd w:id="521"/>
      <w:r>
        <w:rPr>
          <w:rtl/>
        </w:rPr>
        <w:t>גלעד ארדן (הליכוד):</w:t>
      </w:r>
    </w:p>
    <w:p w14:paraId="624C547D" w14:textId="77777777" w:rsidR="00000000" w:rsidRDefault="003C26CA">
      <w:pPr>
        <w:pStyle w:val="a"/>
        <w:rPr>
          <w:rtl/>
        </w:rPr>
      </w:pPr>
    </w:p>
    <w:p w14:paraId="25521A13" w14:textId="77777777" w:rsidR="00000000" w:rsidRDefault="003C26CA">
      <w:pPr>
        <w:pStyle w:val="a"/>
        <w:rPr>
          <w:rFonts w:hint="cs"/>
          <w:rtl/>
        </w:rPr>
      </w:pPr>
      <w:r>
        <w:rPr>
          <w:rFonts w:hint="cs"/>
          <w:rtl/>
        </w:rPr>
        <w:t>כן, תודה. תודה, אחמד טיבי, תודה. אם אתה לא מסכים, זה לא אומר שזה לא</w:t>
      </w:r>
      <w:r>
        <w:rPr>
          <w:rFonts w:hint="cs"/>
          <w:rtl/>
        </w:rPr>
        <w:t xml:space="preserve"> נכון.</w:t>
      </w:r>
    </w:p>
    <w:p w14:paraId="59BF1C7F" w14:textId="77777777" w:rsidR="00000000" w:rsidRDefault="003C26CA">
      <w:pPr>
        <w:pStyle w:val="a"/>
        <w:rPr>
          <w:rFonts w:hint="cs"/>
          <w:rtl/>
        </w:rPr>
      </w:pPr>
    </w:p>
    <w:p w14:paraId="13B52CED" w14:textId="77777777" w:rsidR="00000000" w:rsidRDefault="003C26CA">
      <w:pPr>
        <w:pStyle w:val="ad"/>
        <w:rPr>
          <w:rtl/>
        </w:rPr>
      </w:pPr>
      <w:r>
        <w:rPr>
          <w:rtl/>
        </w:rPr>
        <w:t>היו"ר משה כחלון:</w:t>
      </w:r>
    </w:p>
    <w:p w14:paraId="28892C15" w14:textId="77777777" w:rsidR="00000000" w:rsidRDefault="003C26CA">
      <w:pPr>
        <w:pStyle w:val="a"/>
        <w:rPr>
          <w:rtl/>
        </w:rPr>
      </w:pPr>
    </w:p>
    <w:p w14:paraId="316CED02" w14:textId="77777777" w:rsidR="00000000" w:rsidRDefault="003C26CA">
      <w:pPr>
        <w:pStyle w:val="a"/>
        <w:rPr>
          <w:rFonts w:hint="cs"/>
          <w:rtl/>
        </w:rPr>
      </w:pPr>
      <w:r>
        <w:rPr>
          <w:rFonts w:hint="cs"/>
          <w:rtl/>
        </w:rPr>
        <w:t>חבר הכנסת ארדן, אני רואה שיש לך נאום כתוב. תרוץ, כי הזמן לרעתך.</w:t>
      </w:r>
    </w:p>
    <w:p w14:paraId="3ACD353A" w14:textId="77777777" w:rsidR="00000000" w:rsidRDefault="003C26CA">
      <w:pPr>
        <w:pStyle w:val="a"/>
        <w:rPr>
          <w:rFonts w:hint="cs"/>
          <w:rtl/>
        </w:rPr>
      </w:pPr>
    </w:p>
    <w:p w14:paraId="6D7FC131" w14:textId="77777777" w:rsidR="00000000" w:rsidRDefault="003C26CA">
      <w:pPr>
        <w:pStyle w:val="SpeakerCon"/>
        <w:rPr>
          <w:rtl/>
        </w:rPr>
      </w:pPr>
      <w:bookmarkStart w:id="522" w:name="FS000001037T11_06_2003_19_27_26C"/>
      <w:bookmarkEnd w:id="522"/>
      <w:r>
        <w:rPr>
          <w:rtl/>
        </w:rPr>
        <w:t>גלעד ארדן (הליכוד):</w:t>
      </w:r>
    </w:p>
    <w:p w14:paraId="59236DCF" w14:textId="77777777" w:rsidR="00000000" w:rsidRDefault="003C26CA">
      <w:pPr>
        <w:pStyle w:val="a"/>
        <w:rPr>
          <w:rtl/>
        </w:rPr>
      </w:pPr>
    </w:p>
    <w:p w14:paraId="3F388587" w14:textId="77777777" w:rsidR="00000000" w:rsidRDefault="003C26CA">
      <w:pPr>
        <w:pStyle w:val="a"/>
        <w:rPr>
          <w:rFonts w:hint="cs"/>
          <w:rtl/>
        </w:rPr>
      </w:pPr>
      <w:r>
        <w:rPr>
          <w:rFonts w:hint="cs"/>
          <w:rtl/>
        </w:rPr>
        <w:t xml:space="preserve">הרי רנתיסי עצמו הודיע שדרכו של אבו-מאזן שגויה וישראל היא מדינה בת חלוף. ומדוע זה צריך להפריע לך כל כך, אחמד טיבי, ולפלסטינים שוחרי השלום, שפחות </w:t>
      </w:r>
      <w:r>
        <w:rPr>
          <w:rFonts w:hint="cs"/>
          <w:rtl/>
        </w:rPr>
        <w:t xml:space="preserve">רוצחים יסתובבו בקרבכם? הרי כ=70% מהפלסטינים עדיין תומכים בפיגועי התאבדות בתוך ישראל. אתם לא חושבים אולי שאבו-מאזן זקוק לעזרה כדי להחליש את מנהיגי המפגעים? </w:t>
      </w:r>
    </w:p>
    <w:p w14:paraId="76675206" w14:textId="77777777" w:rsidR="00000000" w:rsidRDefault="003C26CA">
      <w:pPr>
        <w:pStyle w:val="a"/>
        <w:rPr>
          <w:rFonts w:hint="cs"/>
          <w:rtl/>
        </w:rPr>
      </w:pPr>
    </w:p>
    <w:p w14:paraId="74C2A30B" w14:textId="77777777" w:rsidR="00000000" w:rsidRDefault="003C26CA">
      <w:pPr>
        <w:pStyle w:val="a"/>
        <w:rPr>
          <w:rFonts w:hint="cs"/>
          <w:rtl/>
        </w:rPr>
      </w:pPr>
      <w:r>
        <w:rPr>
          <w:rFonts w:hint="cs"/>
          <w:rtl/>
        </w:rPr>
        <w:t xml:space="preserve">אבל העיתוי </w:t>
      </w:r>
      <w:r>
        <w:rPr>
          <w:rtl/>
        </w:rPr>
        <w:t>–</w:t>
      </w:r>
      <w:r>
        <w:rPr>
          <w:rFonts w:hint="cs"/>
          <w:rtl/>
        </w:rPr>
        <w:t xml:space="preserve"> יפי הנפש ודאי יגידו </w:t>
      </w:r>
      <w:r>
        <w:rPr>
          <w:rtl/>
        </w:rPr>
        <w:t>–</w:t>
      </w:r>
      <w:r>
        <w:rPr>
          <w:rFonts w:hint="cs"/>
          <w:rtl/>
        </w:rPr>
        <w:t xml:space="preserve"> העיתוי לא טוב. ואני שואל אתכם, אתם לא חושבים שהעיתוי לפעולה קשור</w:t>
      </w:r>
      <w:r>
        <w:rPr>
          <w:rFonts w:hint="cs"/>
          <w:rtl/>
        </w:rPr>
        <w:t xml:space="preserve"> אולי גם אלינו, גם לרצח המתגבר של הישראלים? אין לי ספק שנושא העיתוי לא הפריע לאף אחד מכם כאשר ביום שבו נהרגו חמישה ישראלים מפונים מתיישבים יהודים מבתיהם. כדי לפנות יישובים יהודיים, לצערי, כל עיתוי הוא טוב.</w:t>
      </w:r>
    </w:p>
    <w:p w14:paraId="69F5C85E" w14:textId="77777777" w:rsidR="00000000" w:rsidRDefault="003C26CA">
      <w:pPr>
        <w:pStyle w:val="a"/>
        <w:rPr>
          <w:rFonts w:hint="cs"/>
          <w:rtl/>
        </w:rPr>
      </w:pPr>
    </w:p>
    <w:p w14:paraId="1514A33B" w14:textId="77777777" w:rsidR="00000000" w:rsidRDefault="003C26CA">
      <w:pPr>
        <w:pStyle w:val="a"/>
        <w:rPr>
          <w:rFonts w:hint="cs"/>
          <w:rtl/>
        </w:rPr>
      </w:pPr>
      <w:r>
        <w:rPr>
          <w:rFonts w:hint="cs"/>
          <w:rtl/>
        </w:rPr>
        <w:t>אני רוצה להגיד לכם, למלחמה בטרור אין עיתוי. במחבל</w:t>
      </w:r>
      <w:r>
        <w:rPr>
          <w:rFonts w:hint="cs"/>
          <w:rtl/>
        </w:rPr>
        <w:t>ים יש להכות בכל מקום ובכל זמן אפשרי, ולא לפספס שום הזדמנות.</w:t>
      </w:r>
    </w:p>
    <w:p w14:paraId="53C6C32F" w14:textId="77777777" w:rsidR="00000000" w:rsidRDefault="003C26CA">
      <w:pPr>
        <w:pStyle w:val="a"/>
        <w:rPr>
          <w:rFonts w:hint="cs"/>
          <w:rtl/>
        </w:rPr>
      </w:pPr>
    </w:p>
    <w:p w14:paraId="0B3AB71F" w14:textId="77777777" w:rsidR="00000000" w:rsidRDefault="003C26CA">
      <w:pPr>
        <w:pStyle w:val="a"/>
        <w:rPr>
          <w:rFonts w:hint="cs"/>
          <w:rtl/>
        </w:rPr>
      </w:pPr>
      <w:r>
        <w:rPr>
          <w:rFonts w:hint="cs"/>
          <w:rtl/>
        </w:rPr>
        <w:t>אני גם רוצה לומר, שאני קצת מתפלא על תגובתה של ידידתנו ארצות-הברית. אין לי ספק שצרפת, גרמניה ועוד מדינות רבות סברו שגם למתקפה על עירק היה יכול להיות עיתוי טוב יותר, אבל ארצות-הברית, שמבינה היום הי</w:t>
      </w:r>
      <w:r>
        <w:rPr>
          <w:rFonts w:hint="cs"/>
          <w:rtl/>
        </w:rPr>
        <w:t xml:space="preserve">טב, מאז הפיגוע במגדלי התאומים, את החשיבות של המלחמה נגד המחבלים בכל זמן ומקום </w:t>
      </w:r>
      <w:r>
        <w:rPr>
          <w:rtl/>
        </w:rPr>
        <w:t>–</w:t>
      </w:r>
      <w:r>
        <w:rPr>
          <w:rFonts w:hint="cs"/>
          <w:rtl/>
        </w:rPr>
        <w:t xml:space="preserve"> לא התחשבה בדעתם ויצאה לשחרר את עירק מידי שלטון הרצח.</w:t>
      </w:r>
    </w:p>
    <w:p w14:paraId="668FD9F4" w14:textId="77777777" w:rsidR="00000000" w:rsidRDefault="003C26CA">
      <w:pPr>
        <w:pStyle w:val="a"/>
        <w:rPr>
          <w:rFonts w:hint="cs"/>
          <w:rtl/>
        </w:rPr>
      </w:pPr>
    </w:p>
    <w:p w14:paraId="37A96099" w14:textId="77777777" w:rsidR="00000000" w:rsidRDefault="003C26CA">
      <w:pPr>
        <w:pStyle w:val="ad"/>
        <w:rPr>
          <w:rtl/>
        </w:rPr>
      </w:pPr>
      <w:r>
        <w:rPr>
          <w:rtl/>
        </w:rPr>
        <w:t>היו"ר משה כחלון:</w:t>
      </w:r>
    </w:p>
    <w:p w14:paraId="77EBAA31" w14:textId="77777777" w:rsidR="00000000" w:rsidRDefault="003C26CA">
      <w:pPr>
        <w:pStyle w:val="a"/>
        <w:rPr>
          <w:rtl/>
        </w:rPr>
      </w:pPr>
    </w:p>
    <w:p w14:paraId="26ED071F" w14:textId="77777777" w:rsidR="00000000" w:rsidRDefault="003C26CA">
      <w:pPr>
        <w:pStyle w:val="a"/>
        <w:rPr>
          <w:rFonts w:hint="cs"/>
          <w:rtl/>
        </w:rPr>
      </w:pPr>
      <w:r>
        <w:rPr>
          <w:rFonts w:hint="cs"/>
          <w:rtl/>
        </w:rPr>
        <w:t>חבר הכנסת ארדן, אני מבקש לסיים.</w:t>
      </w:r>
    </w:p>
    <w:p w14:paraId="6E370AB3" w14:textId="77777777" w:rsidR="00000000" w:rsidRDefault="003C26CA">
      <w:pPr>
        <w:pStyle w:val="a"/>
        <w:rPr>
          <w:rFonts w:hint="cs"/>
          <w:rtl/>
        </w:rPr>
      </w:pPr>
    </w:p>
    <w:p w14:paraId="50A25815" w14:textId="77777777" w:rsidR="00000000" w:rsidRDefault="003C26CA">
      <w:pPr>
        <w:pStyle w:val="SpeakerCon"/>
        <w:rPr>
          <w:rtl/>
        </w:rPr>
      </w:pPr>
      <w:bookmarkStart w:id="523" w:name="FS000001037T11_06_2003_19_33_29C"/>
      <w:bookmarkEnd w:id="523"/>
      <w:r>
        <w:rPr>
          <w:rtl/>
        </w:rPr>
        <w:t>גלעד ארדן (הליכוד):</w:t>
      </w:r>
    </w:p>
    <w:p w14:paraId="7F19FC8F" w14:textId="77777777" w:rsidR="00000000" w:rsidRDefault="003C26CA">
      <w:pPr>
        <w:pStyle w:val="a"/>
        <w:rPr>
          <w:rtl/>
        </w:rPr>
      </w:pPr>
    </w:p>
    <w:p w14:paraId="22FAFF79" w14:textId="77777777" w:rsidR="00000000" w:rsidRDefault="003C26CA">
      <w:pPr>
        <w:pStyle w:val="a"/>
        <w:rPr>
          <w:rFonts w:hint="cs"/>
          <w:rtl/>
        </w:rPr>
      </w:pPr>
      <w:r>
        <w:rPr>
          <w:rFonts w:hint="cs"/>
          <w:rtl/>
        </w:rPr>
        <w:t>ולכן, לא כל כך ברורה לי הביקורת האמריקנית על ניסיו</w:t>
      </w:r>
      <w:r>
        <w:rPr>
          <w:rFonts w:hint="cs"/>
          <w:rtl/>
        </w:rPr>
        <w:t>ן הסיכול הממוקד של רנתיסי.</w:t>
      </w:r>
    </w:p>
    <w:p w14:paraId="122792D0" w14:textId="77777777" w:rsidR="00000000" w:rsidRDefault="003C26CA">
      <w:pPr>
        <w:pStyle w:val="a"/>
        <w:rPr>
          <w:rFonts w:hint="cs"/>
          <w:rtl/>
        </w:rPr>
      </w:pPr>
    </w:p>
    <w:p w14:paraId="1337DE7A" w14:textId="77777777" w:rsidR="00000000" w:rsidRDefault="003C26CA">
      <w:pPr>
        <w:pStyle w:val="ad"/>
        <w:rPr>
          <w:rtl/>
        </w:rPr>
      </w:pPr>
      <w:r>
        <w:rPr>
          <w:rtl/>
        </w:rPr>
        <w:t>היו"ר משה כחלון:</w:t>
      </w:r>
    </w:p>
    <w:p w14:paraId="615EA88A" w14:textId="77777777" w:rsidR="00000000" w:rsidRDefault="003C26CA">
      <w:pPr>
        <w:pStyle w:val="a"/>
        <w:rPr>
          <w:rtl/>
        </w:rPr>
      </w:pPr>
    </w:p>
    <w:p w14:paraId="07749525" w14:textId="77777777" w:rsidR="00000000" w:rsidRDefault="003C26CA">
      <w:pPr>
        <w:pStyle w:val="a"/>
        <w:rPr>
          <w:rFonts w:hint="cs"/>
          <w:rtl/>
        </w:rPr>
      </w:pPr>
      <w:r>
        <w:rPr>
          <w:rFonts w:hint="cs"/>
          <w:rtl/>
        </w:rPr>
        <w:t>אני מבקש לסיים.</w:t>
      </w:r>
    </w:p>
    <w:p w14:paraId="1E8A6C35" w14:textId="77777777" w:rsidR="00000000" w:rsidRDefault="003C26CA">
      <w:pPr>
        <w:pStyle w:val="a"/>
        <w:rPr>
          <w:rFonts w:hint="cs"/>
          <w:rtl/>
        </w:rPr>
      </w:pPr>
    </w:p>
    <w:p w14:paraId="3F65F6D5" w14:textId="77777777" w:rsidR="00000000" w:rsidRDefault="003C26CA">
      <w:pPr>
        <w:pStyle w:val="SpeakerCon"/>
        <w:rPr>
          <w:rtl/>
        </w:rPr>
      </w:pPr>
      <w:bookmarkStart w:id="524" w:name="FS000001037T11_06_2003_19_33_50C"/>
      <w:bookmarkEnd w:id="524"/>
      <w:r>
        <w:rPr>
          <w:rtl/>
        </w:rPr>
        <w:t>גלעד ארדן (הליכוד):</w:t>
      </w:r>
    </w:p>
    <w:p w14:paraId="45BB3174" w14:textId="77777777" w:rsidR="00000000" w:rsidRDefault="003C26CA">
      <w:pPr>
        <w:pStyle w:val="a"/>
        <w:rPr>
          <w:rtl/>
        </w:rPr>
      </w:pPr>
    </w:p>
    <w:p w14:paraId="39651472" w14:textId="77777777" w:rsidR="00000000" w:rsidRDefault="003C26CA">
      <w:pPr>
        <w:pStyle w:val="a"/>
        <w:rPr>
          <w:rFonts w:hint="cs"/>
          <w:rtl/>
        </w:rPr>
      </w:pPr>
      <w:r>
        <w:rPr>
          <w:rFonts w:hint="cs"/>
          <w:rtl/>
        </w:rPr>
        <w:t xml:space="preserve">אני מניח שאם רנתיסי היה מחוסל, והיינו מגלים שהוא התכוון לבצע בימים הקרובים פיגוע ראווה ענק </w:t>
      </w:r>
      <w:r>
        <w:rPr>
          <w:rtl/>
        </w:rPr>
        <w:t>–</w:t>
      </w:r>
      <w:r>
        <w:rPr>
          <w:rFonts w:hint="cs"/>
          <w:rtl/>
        </w:rPr>
        <w:t xml:space="preserve"> לצערי, הנאום שלי לא כל כך מעודכן, כי הפיגוע הזה למעשה כבר התקיים, אבל לו היינו </w:t>
      </w:r>
      <w:r>
        <w:rPr>
          <w:rFonts w:hint="cs"/>
          <w:rtl/>
        </w:rPr>
        <w:t xml:space="preserve">מגלים שהוא התכוון לבצע את הפיגוע הזה </w:t>
      </w:r>
      <w:r>
        <w:rPr>
          <w:rtl/>
        </w:rPr>
        <w:t>–</w:t>
      </w:r>
      <w:r>
        <w:rPr>
          <w:rFonts w:hint="cs"/>
          <w:rtl/>
        </w:rPr>
        <w:t xml:space="preserve"> הביקורת שלכם על העיתוי היתה משתתקת מייד, והיא באמת ירדה משמעותית מאז קרה הפיגוע, לפני שעה.</w:t>
      </w:r>
    </w:p>
    <w:p w14:paraId="75CE2311" w14:textId="77777777" w:rsidR="00000000" w:rsidRDefault="003C26CA">
      <w:pPr>
        <w:pStyle w:val="a"/>
        <w:rPr>
          <w:rFonts w:hint="cs"/>
          <w:rtl/>
        </w:rPr>
      </w:pPr>
    </w:p>
    <w:p w14:paraId="00243239" w14:textId="77777777" w:rsidR="00000000" w:rsidRDefault="003C26CA">
      <w:pPr>
        <w:pStyle w:val="ad"/>
        <w:rPr>
          <w:rtl/>
        </w:rPr>
      </w:pPr>
      <w:r>
        <w:rPr>
          <w:rtl/>
        </w:rPr>
        <w:t>היו"ר משה כחלון:</w:t>
      </w:r>
    </w:p>
    <w:p w14:paraId="07A76FAE" w14:textId="77777777" w:rsidR="00000000" w:rsidRDefault="003C26CA">
      <w:pPr>
        <w:pStyle w:val="a"/>
        <w:rPr>
          <w:rtl/>
        </w:rPr>
      </w:pPr>
    </w:p>
    <w:p w14:paraId="3D7417D1" w14:textId="77777777" w:rsidR="00000000" w:rsidRDefault="003C26CA">
      <w:pPr>
        <w:pStyle w:val="a"/>
        <w:ind w:firstLine="0"/>
        <w:rPr>
          <w:rFonts w:hint="cs"/>
          <w:rtl/>
        </w:rPr>
      </w:pPr>
      <w:r>
        <w:rPr>
          <w:rFonts w:hint="cs"/>
          <w:rtl/>
        </w:rPr>
        <w:tab/>
        <w:t>משפט לסיום, חבר הכנסת ארדן.</w:t>
      </w:r>
    </w:p>
    <w:p w14:paraId="29C27839" w14:textId="77777777" w:rsidR="00000000" w:rsidRDefault="003C26CA">
      <w:pPr>
        <w:pStyle w:val="a"/>
        <w:ind w:firstLine="0"/>
        <w:rPr>
          <w:rFonts w:hint="cs"/>
          <w:rtl/>
        </w:rPr>
      </w:pPr>
    </w:p>
    <w:p w14:paraId="248ADBF4" w14:textId="77777777" w:rsidR="00000000" w:rsidRDefault="003C26CA">
      <w:pPr>
        <w:pStyle w:val="SpeakerCon"/>
        <w:rPr>
          <w:rtl/>
        </w:rPr>
      </w:pPr>
      <w:bookmarkStart w:id="525" w:name="FS000001037T11_06_2003_19_36_26C"/>
      <w:bookmarkEnd w:id="525"/>
      <w:r>
        <w:rPr>
          <w:rtl/>
        </w:rPr>
        <w:t>גלעד ארדן (הליכוד):</w:t>
      </w:r>
    </w:p>
    <w:p w14:paraId="7E24F0C9" w14:textId="77777777" w:rsidR="00000000" w:rsidRDefault="003C26CA">
      <w:pPr>
        <w:pStyle w:val="a"/>
        <w:rPr>
          <w:rtl/>
        </w:rPr>
      </w:pPr>
    </w:p>
    <w:p w14:paraId="6A36445B" w14:textId="77777777" w:rsidR="00000000" w:rsidRDefault="003C26CA">
      <w:pPr>
        <w:pStyle w:val="a"/>
        <w:rPr>
          <w:rFonts w:hint="cs"/>
          <w:rtl/>
        </w:rPr>
      </w:pPr>
      <w:r>
        <w:rPr>
          <w:rFonts w:hint="cs"/>
          <w:rtl/>
        </w:rPr>
        <w:t>בכל אופן, חברי חברי הכנסת, גם ביום עצוב זה אני מברך את מ</w:t>
      </w:r>
      <w:r>
        <w:rPr>
          <w:rFonts w:hint="cs"/>
          <w:rtl/>
        </w:rPr>
        <w:t xml:space="preserve">משלת ישראל על המשך המלחמה בטרור. רק התמקדות בחיסול המרצחים תגרום אולי יום אחד לעם הפלסטיני להכיר בכך שהטרור אינו משתלם ולפנות סוף-סוף באמת לדרך השלום. </w:t>
      </w:r>
    </w:p>
    <w:p w14:paraId="3EE94248" w14:textId="77777777" w:rsidR="00000000" w:rsidRDefault="003C26CA">
      <w:pPr>
        <w:pStyle w:val="a"/>
        <w:rPr>
          <w:rFonts w:hint="cs"/>
          <w:rtl/>
        </w:rPr>
      </w:pPr>
    </w:p>
    <w:p w14:paraId="15A09B3A" w14:textId="77777777" w:rsidR="00000000" w:rsidRDefault="003C26CA">
      <w:pPr>
        <w:pStyle w:val="ad"/>
        <w:rPr>
          <w:rtl/>
        </w:rPr>
      </w:pPr>
      <w:r>
        <w:rPr>
          <w:rtl/>
        </w:rPr>
        <w:t>היו"ר משה כחלון:</w:t>
      </w:r>
    </w:p>
    <w:p w14:paraId="4D6FB618" w14:textId="77777777" w:rsidR="00000000" w:rsidRDefault="003C26CA">
      <w:pPr>
        <w:pStyle w:val="a"/>
        <w:rPr>
          <w:rtl/>
        </w:rPr>
      </w:pPr>
    </w:p>
    <w:p w14:paraId="51A98F22" w14:textId="77777777" w:rsidR="00000000" w:rsidRDefault="003C26CA">
      <w:pPr>
        <w:pStyle w:val="a"/>
        <w:rPr>
          <w:rFonts w:hint="cs"/>
          <w:rtl/>
        </w:rPr>
      </w:pPr>
      <w:r>
        <w:rPr>
          <w:rFonts w:hint="cs"/>
          <w:rtl/>
        </w:rPr>
        <w:t>תודה רבה.</w:t>
      </w:r>
    </w:p>
    <w:p w14:paraId="70E4F213" w14:textId="77777777" w:rsidR="00000000" w:rsidRDefault="003C26CA">
      <w:pPr>
        <w:pStyle w:val="a"/>
        <w:rPr>
          <w:rtl/>
        </w:rPr>
      </w:pPr>
    </w:p>
    <w:p w14:paraId="1A27C43B" w14:textId="77777777" w:rsidR="00000000" w:rsidRDefault="003C26CA">
      <w:pPr>
        <w:pStyle w:val="a"/>
        <w:rPr>
          <w:rFonts w:hint="cs"/>
          <w:rtl/>
        </w:rPr>
      </w:pPr>
    </w:p>
    <w:p w14:paraId="029FD2B2" w14:textId="77777777" w:rsidR="00000000" w:rsidRDefault="003C26CA">
      <w:pPr>
        <w:pStyle w:val="SpeakerCon"/>
        <w:rPr>
          <w:rtl/>
        </w:rPr>
      </w:pPr>
      <w:bookmarkStart w:id="526" w:name="FS000001037T11_06_2003_19_37_25C"/>
      <w:bookmarkEnd w:id="526"/>
      <w:r>
        <w:rPr>
          <w:rtl/>
        </w:rPr>
        <w:t>גלעד ארדן (הליכוד):</w:t>
      </w:r>
    </w:p>
    <w:p w14:paraId="4862A02D" w14:textId="77777777" w:rsidR="00000000" w:rsidRDefault="003C26CA">
      <w:pPr>
        <w:pStyle w:val="a"/>
        <w:rPr>
          <w:rtl/>
        </w:rPr>
      </w:pPr>
    </w:p>
    <w:p w14:paraId="0AA7A9F5" w14:textId="77777777" w:rsidR="00000000" w:rsidRDefault="003C26CA">
      <w:pPr>
        <w:pStyle w:val="a"/>
        <w:rPr>
          <w:rFonts w:hint="cs"/>
          <w:rtl/>
        </w:rPr>
      </w:pPr>
      <w:r>
        <w:rPr>
          <w:rFonts w:hint="cs"/>
          <w:rtl/>
        </w:rPr>
        <w:t>אני מבקש מראש הממשלה להפסיק לאלתר כל צעד של פינוי יי</w:t>
      </w:r>
      <w:r>
        <w:rPr>
          <w:rFonts w:hint="cs"/>
          <w:rtl/>
        </w:rPr>
        <w:t xml:space="preserve">שובים או צעד אחר שמעביר, לצערי, לפלסטינים מסר שהטרור לפעמים משתלם. </w:t>
      </w:r>
    </w:p>
    <w:p w14:paraId="5D2FCAAF" w14:textId="77777777" w:rsidR="00000000" w:rsidRDefault="003C26CA">
      <w:pPr>
        <w:pStyle w:val="a"/>
        <w:rPr>
          <w:rFonts w:hint="cs"/>
          <w:rtl/>
        </w:rPr>
      </w:pPr>
    </w:p>
    <w:p w14:paraId="0D7F7BA3" w14:textId="77777777" w:rsidR="00000000" w:rsidRDefault="003C26CA">
      <w:pPr>
        <w:pStyle w:val="ad"/>
        <w:rPr>
          <w:rtl/>
        </w:rPr>
      </w:pPr>
      <w:r>
        <w:rPr>
          <w:rtl/>
        </w:rPr>
        <w:t>היו"ר משה כחלון:</w:t>
      </w:r>
    </w:p>
    <w:p w14:paraId="6EB6CA71" w14:textId="77777777" w:rsidR="00000000" w:rsidRDefault="003C26CA">
      <w:pPr>
        <w:pStyle w:val="a"/>
        <w:rPr>
          <w:rtl/>
        </w:rPr>
      </w:pPr>
    </w:p>
    <w:p w14:paraId="75815406" w14:textId="77777777" w:rsidR="00000000" w:rsidRDefault="003C26CA">
      <w:pPr>
        <w:pStyle w:val="a"/>
        <w:rPr>
          <w:rFonts w:hint="cs"/>
          <w:rtl/>
        </w:rPr>
      </w:pPr>
      <w:r>
        <w:rPr>
          <w:rFonts w:hint="cs"/>
          <w:rtl/>
        </w:rPr>
        <w:t>תודה רבה. סגן שר הביטחון, בבקשה.</w:t>
      </w:r>
    </w:p>
    <w:p w14:paraId="7D81577F" w14:textId="77777777" w:rsidR="00000000" w:rsidRDefault="003C26CA">
      <w:pPr>
        <w:pStyle w:val="a"/>
        <w:rPr>
          <w:rFonts w:hint="cs"/>
          <w:rtl/>
        </w:rPr>
      </w:pPr>
    </w:p>
    <w:p w14:paraId="6606A3F0" w14:textId="77777777" w:rsidR="00000000" w:rsidRDefault="003C26CA">
      <w:pPr>
        <w:pStyle w:val="ac"/>
        <w:rPr>
          <w:rtl/>
        </w:rPr>
      </w:pPr>
      <w:r>
        <w:rPr>
          <w:rFonts w:hint="eastAsia"/>
          <w:rtl/>
        </w:rPr>
        <w:t>חיים</w:t>
      </w:r>
      <w:r>
        <w:rPr>
          <w:rtl/>
        </w:rPr>
        <w:t xml:space="preserve"> אורון (מרצ):</w:t>
      </w:r>
    </w:p>
    <w:p w14:paraId="27CC1152" w14:textId="77777777" w:rsidR="00000000" w:rsidRDefault="003C26CA">
      <w:pPr>
        <w:pStyle w:val="a"/>
        <w:rPr>
          <w:rFonts w:hint="cs"/>
          <w:rtl/>
        </w:rPr>
      </w:pPr>
    </w:p>
    <w:p w14:paraId="5AC1362D" w14:textId="77777777" w:rsidR="00000000" w:rsidRDefault="003C26CA">
      <w:pPr>
        <w:pStyle w:val="a"/>
        <w:rPr>
          <w:rFonts w:hint="cs"/>
          <w:rtl/>
        </w:rPr>
      </w:pPr>
      <w:r>
        <w:rPr>
          <w:rFonts w:hint="cs"/>
          <w:rtl/>
        </w:rPr>
        <w:t xml:space="preserve">- - - היד הארוכה לשלום. </w:t>
      </w:r>
    </w:p>
    <w:p w14:paraId="41484FD0" w14:textId="77777777" w:rsidR="00000000" w:rsidRDefault="003C26CA">
      <w:pPr>
        <w:pStyle w:val="a"/>
        <w:rPr>
          <w:rFonts w:hint="cs"/>
          <w:rtl/>
        </w:rPr>
      </w:pPr>
    </w:p>
    <w:p w14:paraId="0E2AB4E2" w14:textId="77777777" w:rsidR="00000000" w:rsidRDefault="003C26CA">
      <w:pPr>
        <w:pStyle w:val="Speaker"/>
        <w:rPr>
          <w:rtl/>
        </w:rPr>
      </w:pPr>
      <w:bookmarkStart w:id="527" w:name="FS000000464T11_06_2003_19_39_05"/>
      <w:bookmarkEnd w:id="527"/>
      <w:r>
        <w:rPr>
          <w:rFonts w:hint="eastAsia"/>
          <w:rtl/>
        </w:rPr>
        <w:t>סגן</w:t>
      </w:r>
      <w:r>
        <w:rPr>
          <w:rtl/>
        </w:rPr>
        <w:t xml:space="preserve"> שר הביטחון זאב בוים:</w:t>
      </w:r>
    </w:p>
    <w:p w14:paraId="1769FF2C" w14:textId="77777777" w:rsidR="00000000" w:rsidRDefault="003C26CA">
      <w:pPr>
        <w:pStyle w:val="a"/>
        <w:rPr>
          <w:rFonts w:hint="cs"/>
          <w:rtl/>
        </w:rPr>
      </w:pPr>
    </w:p>
    <w:p w14:paraId="586EEFE2" w14:textId="77777777" w:rsidR="00000000" w:rsidRDefault="003C26CA">
      <w:pPr>
        <w:pStyle w:val="a"/>
        <w:rPr>
          <w:rFonts w:hint="cs"/>
          <w:rtl/>
        </w:rPr>
      </w:pPr>
      <w:r>
        <w:rPr>
          <w:rFonts w:hint="cs"/>
          <w:rtl/>
        </w:rPr>
        <w:t>אדוני היושב-ראש, חברי הכנסת, שמענו על הפיגוע הרצחני הזה בירושלים</w:t>
      </w:r>
      <w:r>
        <w:rPr>
          <w:rFonts w:hint="cs"/>
          <w:rtl/>
        </w:rPr>
        <w:t xml:space="preserve">, ליד בניין "כלל", ואנחנו שולחים מפה תנחומים למשפחות השכולות, 15 משפחות שכולות </w:t>
      </w:r>
      <w:r>
        <w:rPr>
          <w:rtl/>
        </w:rPr>
        <w:t>–</w:t>
      </w:r>
      <w:r>
        <w:rPr>
          <w:rFonts w:hint="cs"/>
          <w:rtl/>
        </w:rPr>
        <w:t xml:space="preserve"> נתפלל שלא תהיינה יותר משפחות שכולות </w:t>
      </w:r>
      <w:r>
        <w:rPr>
          <w:rtl/>
        </w:rPr>
        <w:t>–</w:t>
      </w:r>
      <w:r>
        <w:rPr>
          <w:rFonts w:hint="cs"/>
          <w:rtl/>
        </w:rPr>
        <w:t xml:space="preserve"> ואיחולים להחלמת הפצועים, בהם פצועים קשה, בתקווה שיצאו מהפציעה הזאת. </w:t>
      </w:r>
    </w:p>
    <w:p w14:paraId="32F59415" w14:textId="77777777" w:rsidR="00000000" w:rsidRDefault="003C26CA">
      <w:pPr>
        <w:pStyle w:val="a"/>
        <w:rPr>
          <w:rFonts w:hint="cs"/>
          <w:rtl/>
        </w:rPr>
      </w:pPr>
    </w:p>
    <w:p w14:paraId="123EC173" w14:textId="77777777" w:rsidR="00000000" w:rsidRDefault="003C26CA">
      <w:pPr>
        <w:pStyle w:val="a"/>
        <w:rPr>
          <w:rFonts w:hint="cs"/>
          <w:rtl/>
        </w:rPr>
      </w:pPr>
      <w:r>
        <w:rPr>
          <w:rFonts w:hint="cs"/>
          <w:rtl/>
        </w:rPr>
        <w:t xml:space="preserve">למי שרוצה בכך  </w:t>
      </w:r>
      <w:r>
        <w:rPr>
          <w:rtl/>
        </w:rPr>
        <w:t>–</w:t>
      </w:r>
      <w:r>
        <w:rPr>
          <w:rFonts w:hint="cs"/>
          <w:rtl/>
        </w:rPr>
        <w:t xml:space="preserve"> ויש כאלה שרוצים </w:t>
      </w:r>
      <w:r>
        <w:rPr>
          <w:rtl/>
        </w:rPr>
        <w:t>–</w:t>
      </w:r>
      <w:r>
        <w:rPr>
          <w:rFonts w:hint="cs"/>
          <w:rtl/>
        </w:rPr>
        <w:t xml:space="preserve"> קל לחבר בין הפיגוע הזה לבין הסיכ</w:t>
      </w:r>
      <w:r>
        <w:rPr>
          <w:rFonts w:hint="cs"/>
          <w:rtl/>
        </w:rPr>
        <w:t xml:space="preserve">ול הממוקד כלפי רנתיסי, שלצערנו, לא הצליח, כי יש מעגל דמים. חבר הכנסת טיבי, מה זה מעגל דמים? זה לא מעגל דמים. למעגל, לעיגול הזה, אין התחלה ואין סוף. ואני אומר לך, שאתם לא תספרו לנו על מעגל הדמים, כי לפחות התחלה יש פה. אני מאוד מקווה </w:t>
      </w:r>
      <w:r>
        <w:rPr>
          <w:rtl/>
        </w:rPr>
        <w:t>–</w:t>
      </w:r>
      <w:r>
        <w:rPr>
          <w:rFonts w:hint="cs"/>
          <w:rtl/>
        </w:rPr>
        <w:t xml:space="preserve"> אני חושב שכולנו מקווים</w:t>
      </w:r>
      <w:r>
        <w:rPr>
          <w:rFonts w:hint="cs"/>
          <w:rtl/>
        </w:rPr>
        <w:t xml:space="preserve"> </w:t>
      </w:r>
      <w:r>
        <w:rPr>
          <w:rtl/>
        </w:rPr>
        <w:t>–</w:t>
      </w:r>
      <w:r>
        <w:rPr>
          <w:rFonts w:hint="cs"/>
          <w:rtl/>
        </w:rPr>
        <w:t xml:space="preserve"> שיהיה לזה סוף, אבל התחלה יש, וצריך כל הזמן להושיט  את האצבע ולומר: מי התחיל? מי התחיל? </w:t>
      </w:r>
    </w:p>
    <w:p w14:paraId="0C9007C3" w14:textId="77777777" w:rsidR="00000000" w:rsidRDefault="003C26CA">
      <w:pPr>
        <w:pStyle w:val="a"/>
        <w:rPr>
          <w:rFonts w:hint="cs"/>
          <w:rtl/>
        </w:rPr>
      </w:pPr>
    </w:p>
    <w:p w14:paraId="0C86730C" w14:textId="77777777" w:rsidR="00000000" w:rsidRDefault="003C26CA">
      <w:pPr>
        <w:pStyle w:val="ac"/>
        <w:rPr>
          <w:rtl/>
        </w:rPr>
      </w:pPr>
      <w:r>
        <w:rPr>
          <w:rFonts w:hint="eastAsia"/>
          <w:rtl/>
        </w:rPr>
        <w:t>אחמד</w:t>
      </w:r>
      <w:r>
        <w:rPr>
          <w:rtl/>
        </w:rPr>
        <w:t xml:space="preserve"> טיבי (חד"ש-תע"ל):</w:t>
      </w:r>
    </w:p>
    <w:p w14:paraId="1CF85779" w14:textId="77777777" w:rsidR="00000000" w:rsidRDefault="003C26CA">
      <w:pPr>
        <w:pStyle w:val="a"/>
        <w:rPr>
          <w:rFonts w:hint="cs"/>
          <w:rtl/>
        </w:rPr>
      </w:pPr>
    </w:p>
    <w:p w14:paraId="7E4074B3" w14:textId="77777777" w:rsidR="00000000" w:rsidRDefault="003C26CA">
      <w:pPr>
        <w:pStyle w:val="a"/>
        <w:rPr>
          <w:rFonts w:hint="cs"/>
          <w:rtl/>
        </w:rPr>
      </w:pPr>
      <w:r>
        <w:rPr>
          <w:rFonts w:hint="cs"/>
          <w:rtl/>
        </w:rPr>
        <w:t xml:space="preserve">13 נהרגו במסגד אל-אקצא ביום הראשון לאינתיפאדה. </w:t>
      </w:r>
    </w:p>
    <w:p w14:paraId="09C9FCA1" w14:textId="77777777" w:rsidR="00000000" w:rsidRDefault="003C26CA">
      <w:pPr>
        <w:pStyle w:val="a"/>
        <w:rPr>
          <w:rFonts w:hint="cs"/>
          <w:rtl/>
        </w:rPr>
      </w:pPr>
    </w:p>
    <w:p w14:paraId="24ED5ADF" w14:textId="77777777" w:rsidR="00000000" w:rsidRDefault="003C26CA">
      <w:pPr>
        <w:pStyle w:val="SpeakerCon"/>
        <w:rPr>
          <w:rtl/>
        </w:rPr>
      </w:pPr>
      <w:bookmarkStart w:id="528" w:name="FS000000464T11_06_2003_19_48_13C"/>
      <w:bookmarkEnd w:id="528"/>
      <w:r>
        <w:rPr>
          <w:rtl/>
        </w:rPr>
        <w:t>סגן שר הביטחון זאב בוים:</w:t>
      </w:r>
    </w:p>
    <w:p w14:paraId="40C3E132" w14:textId="77777777" w:rsidR="00000000" w:rsidRDefault="003C26CA">
      <w:pPr>
        <w:pStyle w:val="a"/>
        <w:rPr>
          <w:rtl/>
        </w:rPr>
      </w:pPr>
    </w:p>
    <w:p w14:paraId="35A3203E" w14:textId="77777777" w:rsidR="00000000" w:rsidRDefault="003C26CA">
      <w:pPr>
        <w:pStyle w:val="a"/>
        <w:rPr>
          <w:rFonts w:hint="cs"/>
          <w:rtl/>
        </w:rPr>
      </w:pPr>
      <w:r>
        <w:rPr>
          <w:rFonts w:hint="cs"/>
          <w:rtl/>
        </w:rPr>
        <w:t>כן, כן, אני יודע בדיוק מי התחיל, ואנחנו נזכיר כל הזמן, לעצמנו ולע</w:t>
      </w:r>
      <w:r>
        <w:rPr>
          <w:rFonts w:hint="cs"/>
          <w:rtl/>
        </w:rPr>
        <w:t xml:space="preserve">ולם, מי החליט את ההחלטה האסטרטגית הזאת: החבר שלך, הארכי-טרוריסט ערפאת, לפני שנתיים וחצי ומעלה, בכוח האלימות והטרור הרצחני, בניגוד לכל התחייבויותיו באוסלו, החליט לנסות לכפות עלינו את תפיסתו על מה שהם מכנים "זכות השיבה". אז זה לא מעגל. יש התחלה, וברור לגמרי </w:t>
      </w:r>
      <w:r>
        <w:rPr>
          <w:rFonts w:hint="cs"/>
          <w:rtl/>
        </w:rPr>
        <w:t>מי התחיל בעניין הזה.</w:t>
      </w:r>
    </w:p>
    <w:p w14:paraId="4E18C5A3" w14:textId="77777777" w:rsidR="00000000" w:rsidRDefault="003C26CA">
      <w:pPr>
        <w:pStyle w:val="a"/>
        <w:rPr>
          <w:rFonts w:hint="cs"/>
          <w:rtl/>
        </w:rPr>
      </w:pPr>
    </w:p>
    <w:p w14:paraId="2762D343" w14:textId="77777777" w:rsidR="00000000" w:rsidRDefault="003C26CA">
      <w:pPr>
        <w:pStyle w:val="a"/>
        <w:ind w:firstLine="0"/>
        <w:rPr>
          <w:rFonts w:hint="cs"/>
          <w:rtl/>
        </w:rPr>
      </w:pPr>
      <w:r>
        <w:rPr>
          <w:rFonts w:hint="cs"/>
          <w:rtl/>
        </w:rPr>
        <w:tab/>
        <w:t>עכשיו השאלה היא איך מפסיקים את העניין הזה. ג'ומס, חבר הכנסת אורון, לא מבין את ראש הממשלה. ג'ומס, למה אתה לא מבין את ראש הממשלה? מה אתה כן מבין? אתה מבין שהוא מוכן לפנות ומפנה ומוריד התנחלויות. את זה אתה מבין.</w:t>
      </w:r>
    </w:p>
    <w:p w14:paraId="154F6B0A" w14:textId="77777777" w:rsidR="00000000" w:rsidRDefault="003C26CA">
      <w:pPr>
        <w:pStyle w:val="a"/>
        <w:ind w:firstLine="0"/>
        <w:rPr>
          <w:rFonts w:hint="cs"/>
          <w:rtl/>
        </w:rPr>
      </w:pPr>
    </w:p>
    <w:p w14:paraId="22CA0CDE" w14:textId="77777777" w:rsidR="00000000" w:rsidRDefault="003C26CA">
      <w:pPr>
        <w:pStyle w:val="ac"/>
        <w:rPr>
          <w:rtl/>
        </w:rPr>
      </w:pPr>
      <w:r>
        <w:rPr>
          <w:rFonts w:hint="eastAsia"/>
          <w:rtl/>
        </w:rPr>
        <w:t>חיים</w:t>
      </w:r>
      <w:r>
        <w:rPr>
          <w:rtl/>
        </w:rPr>
        <w:t xml:space="preserve"> אורון (מרצ):</w:t>
      </w:r>
    </w:p>
    <w:p w14:paraId="3C5C56E6" w14:textId="77777777" w:rsidR="00000000" w:rsidRDefault="003C26CA">
      <w:pPr>
        <w:pStyle w:val="a"/>
        <w:rPr>
          <w:rFonts w:hint="cs"/>
          <w:rtl/>
        </w:rPr>
      </w:pPr>
    </w:p>
    <w:p w14:paraId="3D7E7C83" w14:textId="77777777" w:rsidR="00000000" w:rsidRDefault="003C26CA">
      <w:pPr>
        <w:pStyle w:val="a"/>
        <w:rPr>
          <w:rFonts w:hint="cs"/>
          <w:rtl/>
        </w:rPr>
      </w:pPr>
      <w:r>
        <w:rPr>
          <w:rFonts w:hint="cs"/>
          <w:rtl/>
        </w:rPr>
        <w:t xml:space="preserve">לא, </w:t>
      </w:r>
      <w:r>
        <w:rPr>
          <w:rFonts w:hint="cs"/>
          <w:rtl/>
        </w:rPr>
        <w:t>אני מבין שהוא לא מבין מה הוא עושה - - -</w:t>
      </w:r>
    </w:p>
    <w:p w14:paraId="387B87F4" w14:textId="77777777" w:rsidR="00000000" w:rsidRDefault="003C26CA">
      <w:pPr>
        <w:pStyle w:val="a"/>
        <w:rPr>
          <w:rFonts w:hint="cs"/>
          <w:rtl/>
        </w:rPr>
      </w:pPr>
    </w:p>
    <w:p w14:paraId="761B77B9" w14:textId="77777777" w:rsidR="00000000" w:rsidRDefault="003C26CA">
      <w:pPr>
        <w:pStyle w:val="SpeakerCon"/>
        <w:rPr>
          <w:rtl/>
        </w:rPr>
      </w:pPr>
      <w:bookmarkStart w:id="529" w:name="FS000000464T11_06_2003_19_53_22C"/>
      <w:bookmarkEnd w:id="529"/>
      <w:r>
        <w:rPr>
          <w:rtl/>
        </w:rPr>
        <w:t>סגן שר הביטחון זאב בוים:</w:t>
      </w:r>
    </w:p>
    <w:p w14:paraId="16CCFD7A" w14:textId="77777777" w:rsidR="00000000" w:rsidRDefault="003C26CA">
      <w:pPr>
        <w:pStyle w:val="a"/>
        <w:rPr>
          <w:rtl/>
        </w:rPr>
      </w:pPr>
    </w:p>
    <w:p w14:paraId="5125022B" w14:textId="77777777" w:rsidR="00000000" w:rsidRDefault="003C26CA">
      <w:pPr>
        <w:pStyle w:val="a"/>
        <w:rPr>
          <w:rFonts w:hint="cs"/>
          <w:rtl/>
        </w:rPr>
      </w:pPr>
      <w:r>
        <w:rPr>
          <w:rFonts w:hint="cs"/>
          <w:rtl/>
        </w:rPr>
        <w:t xml:space="preserve">אתה מתעלם בכוונה -  או שאתה עושה עצמך, מיתמם </w:t>
      </w:r>
      <w:r>
        <w:rPr>
          <w:rtl/>
        </w:rPr>
        <w:t>–</w:t>
      </w:r>
      <w:r>
        <w:rPr>
          <w:rFonts w:hint="cs"/>
          <w:rtl/>
        </w:rPr>
        <w:t xml:space="preserve"> מכך שבאותה נשימה, באותו מעמד של הפסגה בעקבה אמר ראש הממשלה - הוא אמר לפני כן וחזר על זה בפסגה </w:t>
      </w:r>
      <w:r>
        <w:rPr>
          <w:rtl/>
        </w:rPr>
        <w:t>–</w:t>
      </w:r>
      <w:r>
        <w:rPr>
          <w:rFonts w:hint="cs"/>
          <w:rtl/>
        </w:rPr>
        <w:t xml:space="preserve"> שבענייני הביטחון זו חובתה של מדינת ישראל כלפי </w:t>
      </w:r>
      <w:r>
        <w:rPr>
          <w:rFonts w:hint="cs"/>
          <w:rtl/>
        </w:rPr>
        <w:t>אזרחיה, כמו חובתה של כל מדינה, להגן - - -</w:t>
      </w:r>
    </w:p>
    <w:p w14:paraId="13D10517" w14:textId="77777777" w:rsidR="00000000" w:rsidRDefault="003C26CA">
      <w:pPr>
        <w:pStyle w:val="a"/>
        <w:rPr>
          <w:rFonts w:hint="cs"/>
          <w:rtl/>
        </w:rPr>
      </w:pPr>
    </w:p>
    <w:p w14:paraId="54BCF22F" w14:textId="77777777" w:rsidR="00000000" w:rsidRDefault="003C26CA">
      <w:pPr>
        <w:pStyle w:val="ac"/>
        <w:rPr>
          <w:rtl/>
        </w:rPr>
      </w:pPr>
      <w:r>
        <w:rPr>
          <w:rFonts w:hint="eastAsia"/>
          <w:rtl/>
        </w:rPr>
        <w:t>חיים</w:t>
      </w:r>
      <w:r>
        <w:rPr>
          <w:rtl/>
        </w:rPr>
        <w:t xml:space="preserve"> אורון (מרצ):</w:t>
      </w:r>
    </w:p>
    <w:p w14:paraId="6FA3E311" w14:textId="77777777" w:rsidR="00000000" w:rsidRDefault="003C26CA">
      <w:pPr>
        <w:pStyle w:val="a"/>
        <w:rPr>
          <w:rFonts w:hint="cs"/>
          <w:rtl/>
        </w:rPr>
      </w:pPr>
    </w:p>
    <w:p w14:paraId="7D4AF5E3" w14:textId="77777777" w:rsidR="00000000" w:rsidRDefault="003C26CA">
      <w:pPr>
        <w:pStyle w:val="a"/>
        <w:rPr>
          <w:rFonts w:hint="cs"/>
          <w:rtl/>
        </w:rPr>
      </w:pPr>
      <w:r>
        <w:rPr>
          <w:rFonts w:hint="cs"/>
          <w:rtl/>
        </w:rPr>
        <w:t>עזוב - - - מה זה שייך?</w:t>
      </w:r>
    </w:p>
    <w:p w14:paraId="3FC80944" w14:textId="77777777" w:rsidR="00000000" w:rsidRDefault="003C26CA">
      <w:pPr>
        <w:pStyle w:val="a"/>
        <w:rPr>
          <w:rFonts w:hint="cs"/>
          <w:rtl/>
        </w:rPr>
      </w:pPr>
    </w:p>
    <w:p w14:paraId="78183CA8" w14:textId="77777777" w:rsidR="00000000" w:rsidRDefault="003C26CA">
      <w:pPr>
        <w:pStyle w:val="SpeakerCon"/>
        <w:rPr>
          <w:rtl/>
        </w:rPr>
      </w:pPr>
      <w:bookmarkStart w:id="530" w:name="FS000000464T11_06_2003_19_56_03C"/>
      <w:bookmarkEnd w:id="530"/>
      <w:r>
        <w:rPr>
          <w:rtl/>
        </w:rPr>
        <w:t>סגן שר הביטחון זאב בוים:</w:t>
      </w:r>
    </w:p>
    <w:p w14:paraId="54DBF9C2" w14:textId="77777777" w:rsidR="00000000" w:rsidRDefault="003C26CA">
      <w:pPr>
        <w:pStyle w:val="a"/>
        <w:rPr>
          <w:rtl/>
        </w:rPr>
      </w:pPr>
    </w:p>
    <w:p w14:paraId="160963B7" w14:textId="77777777" w:rsidR="00000000" w:rsidRDefault="003C26CA">
      <w:pPr>
        <w:pStyle w:val="a"/>
        <w:rPr>
          <w:rFonts w:hint="cs"/>
          <w:rtl/>
        </w:rPr>
      </w:pPr>
      <w:r>
        <w:rPr>
          <w:rFonts w:hint="cs"/>
          <w:rtl/>
        </w:rPr>
        <w:t>אני לא אעזוב אותך.</w:t>
      </w:r>
    </w:p>
    <w:p w14:paraId="01432DF7" w14:textId="77777777" w:rsidR="00000000" w:rsidRDefault="003C26CA">
      <w:pPr>
        <w:pStyle w:val="a"/>
        <w:rPr>
          <w:rFonts w:hint="cs"/>
          <w:rtl/>
        </w:rPr>
      </w:pPr>
    </w:p>
    <w:p w14:paraId="0946FEFA" w14:textId="77777777" w:rsidR="00000000" w:rsidRDefault="003C26CA">
      <w:pPr>
        <w:pStyle w:val="ac"/>
        <w:rPr>
          <w:rtl/>
        </w:rPr>
      </w:pPr>
      <w:r>
        <w:rPr>
          <w:rFonts w:hint="eastAsia"/>
          <w:rtl/>
        </w:rPr>
        <w:t>חיים</w:t>
      </w:r>
      <w:r>
        <w:rPr>
          <w:rtl/>
        </w:rPr>
        <w:t xml:space="preserve"> אורון (מרצ):</w:t>
      </w:r>
    </w:p>
    <w:p w14:paraId="03B070AD" w14:textId="77777777" w:rsidR="00000000" w:rsidRDefault="003C26CA">
      <w:pPr>
        <w:pStyle w:val="a"/>
        <w:rPr>
          <w:rFonts w:hint="cs"/>
          <w:rtl/>
        </w:rPr>
      </w:pPr>
    </w:p>
    <w:p w14:paraId="22DF5023" w14:textId="77777777" w:rsidR="00000000" w:rsidRDefault="003C26CA">
      <w:pPr>
        <w:pStyle w:val="a"/>
        <w:rPr>
          <w:rFonts w:hint="cs"/>
          <w:rtl/>
        </w:rPr>
      </w:pPr>
      <w:r>
        <w:rPr>
          <w:rFonts w:hint="cs"/>
          <w:rtl/>
        </w:rPr>
        <w:t>אבל איפה השכל? עזוב אותי עם זה. איפה השכל? איפה השכל?</w:t>
      </w:r>
    </w:p>
    <w:p w14:paraId="6C122225" w14:textId="77777777" w:rsidR="00000000" w:rsidRDefault="003C26CA">
      <w:pPr>
        <w:pStyle w:val="a"/>
        <w:rPr>
          <w:rFonts w:hint="cs"/>
          <w:rtl/>
        </w:rPr>
      </w:pPr>
    </w:p>
    <w:p w14:paraId="0EB4DC52" w14:textId="77777777" w:rsidR="00000000" w:rsidRDefault="003C26CA">
      <w:pPr>
        <w:pStyle w:val="ad"/>
        <w:rPr>
          <w:rtl/>
        </w:rPr>
      </w:pPr>
      <w:r>
        <w:rPr>
          <w:rtl/>
        </w:rPr>
        <w:t>היו"ר משה כחלון:</w:t>
      </w:r>
    </w:p>
    <w:p w14:paraId="4B74DCD4" w14:textId="77777777" w:rsidR="00000000" w:rsidRDefault="003C26CA">
      <w:pPr>
        <w:pStyle w:val="a"/>
        <w:rPr>
          <w:rtl/>
        </w:rPr>
      </w:pPr>
    </w:p>
    <w:p w14:paraId="5D487CD7" w14:textId="77777777" w:rsidR="00000000" w:rsidRDefault="003C26CA">
      <w:pPr>
        <w:pStyle w:val="a"/>
        <w:rPr>
          <w:rFonts w:hint="cs"/>
          <w:rtl/>
        </w:rPr>
      </w:pPr>
      <w:r>
        <w:rPr>
          <w:rFonts w:hint="cs"/>
          <w:rtl/>
        </w:rPr>
        <w:t>חבר הכנסת אורון, חבר הכנסת אורון</w:t>
      </w:r>
      <w:r>
        <w:rPr>
          <w:rFonts w:hint="cs"/>
          <w:rtl/>
        </w:rPr>
        <w:t>.</w:t>
      </w:r>
    </w:p>
    <w:p w14:paraId="40EA3D6A" w14:textId="77777777" w:rsidR="00000000" w:rsidRDefault="003C26CA">
      <w:pPr>
        <w:pStyle w:val="a"/>
        <w:rPr>
          <w:rFonts w:hint="cs"/>
          <w:rtl/>
        </w:rPr>
      </w:pPr>
    </w:p>
    <w:p w14:paraId="7542E844" w14:textId="77777777" w:rsidR="00000000" w:rsidRDefault="003C26CA">
      <w:pPr>
        <w:pStyle w:val="ac"/>
        <w:rPr>
          <w:rtl/>
        </w:rPr>
      </w:pPr>
      <w:r>
        <w:rPr>
          <w:rFonts w:hint="eastAsia"/>
          <w:rtl/>
        </w:rPr>
        <w:t>חיים</w:t>
      </w:r>
      <w:r>
        <w:rPr>
          <w:rtl/>
        </w:rPr>
        <w:t xml:space="preserve"> אורון (מרצ):</w:t>
      </w:r>
    </w:p>
    <w:p w14:paraId="22D573F6" w14:textId="77777777" w:rsidR="00000000" w:rsidRDefault="003C26CA">
      <w:pPr>
        <w:pStyle w:val="a"/>
        <w:rPr>
          <w:rFonts w:hint="cs"/>
          <w:rtl/>
        </w:rPr>
      </w:pPr>
    </w:p>
    <w:p w14:paraId="71CE7690" w14:textId="77777777" w:rsidR="00000000" w:rsidRDefault="003C26CA">
      <w:pPr>
        <w:pStyle w:val="a"/>
        <w:rPr>
          <w:rFonts w:hint="cs"/>
          <w:rtl/>
        </w:rPr>
      </w:pPr>
      <w:r>
        <w:rPr>
          <w:rFonts w:hint="cs"/>
          <w:rtl/>
        </w:rPr>
        <w:t>- - - באוסלו, נכון?</w:t>
      </w:r>
    </w:p>
    <w:p w14:paraId="18A7561F" w14:textId="77777777" w:rsidR="00000000" w:rsidRDefault="003C26CA">
      <w:pPr>
        <w:pStyle w:val="a"/>
        <w:rPr>
          <w:rFonts w:hint="cs"/>
          <w:rtl/>
        </w:rPr>
      </w:pPr>
    </w:p>
    <w:p w14:paraId="669F94A3" w14:textId="77777777" w:rsidR="00000000" w:rsidRDefault="003C26CA">
      <w:pPr>
        <w:pStyle w:val="ac"/>
        <w:rPr>
          <w:rtl/>
        </w:rPr>
      </w:pPr>
      <w:r>
        <w:rPr>
          <w:rFonts w:hint="eastAsia"/>
          <w:rtl/>
        </w:rPr>
        <w:t>גלעד</w:t>
      </w:r>
      <w:r>
        <w:rPr>
          <w:rtl/>
        </w:rPr>
        <w:t xml:space="preserve"> ארדן (הליכוד):</w:t>
      </w:r>
    </w:p>
    <w:p w14:paraId="131625F5" w14:textId="77777777" w:rsidR="00000000" w:rsidRDefault="003C26CA">
      <w:pPr>
        <w:pStyle w:val="a"/>
        <w:rPr>
          <w:rFonts w:hint="cs"/>
          <w:rtl/>
        </w:rPr>
      </w:pPr>
    </w:p>
    <w:p w14:paraId="53BADB54" w14:textId="77777777" w:rsidR="00000000" w:rsidRDefault="003C26CA">
      <w:pPr>
        <w:pStyle w:val="a"/>
        <w:rPr>
          <w:rFonts w:hint="cs"/>
          <w:rtl/>
        </w:rPr>
      </w:pPr>
      <w:r>
        <w:rPr>
          <w:rFonts w:hint="cs"/>
          <w:rtl/>
        </w:rPr>
        <w:t>- - -</w:t>
      </w:r>
    </w:p>
    <w:p w14:paraId="427D0F9D" w14:textId="77777777" w:rsidR="00000000" w:rsidRDefault="003C26CA">
      <w:pPr>
        <w:pStyle w:val="a"/>
        <w:rPr>
          <w:rFonts w:hint="cs"/>
          <w:rtl/>
        </w:rPr>
      </w:pPr>
    </w:p>
    <w:p w14:paraId="52CCDBAA" w14:textId="77777777" w:rsidR="00000000" w:rsidRDefault="003C26CA">
      <w:pPr>
        <w:pStyle w:val="SpeakerCon"/>
        <w:rPr>
          <w:rtl/>
        </w:rPr>
      </w:pPr>
      <w:bookmarkStart w:id="531" w:name="FS000000464T11_06_2003_19_56_46C"/>
      <w:bookmarkEnd w:id="531"/>
      <w:r>
        <w:rPr>
          <w:rtl/>
        </w:rPr>
        <w:t>סגן שר הביטחון זאב בוים:</w:t>
      </w:r>
    </w:p>
    <w:p w14:paraId="1813FC9A" w14:textId="77777777" w:rsidR="00000000" w:rsidRDefault="003C26CA">
      <w:pPr>
        <w:pStyle w:val="a"/>
        <w:rPr>
          <w:rtl/>
        </w:rPr>
      </w:pPr>
    </w:p>
    <w:p w14:paraId="51CE4C61" w14:textId="77777777" w:rsidR="00000000" w:rsidRDefault="003C26CA">
      <w:pPr>
        <w:pStyle w:val="a"/>
        <w:ind w:firstLine="0"/>
        <w:rPr>
          <w:rFonts w:hint="cs"/>
          <w:rtl/>
        </w:rPr>
      </w:pPr>
      <w:r>
        <w:rPr>
          <w:rFonts w:hint="cs"/>
          <w:rtl/>
        </w:rPr>
        <w:tab/>
        <w:t xml:space="preserve">אני לא אעזוב אותך, כיוון שהיכן שיש טרור והיכן שיש טרוריסטים, יש המשלחים שלהם והמממנים שלהם והמסיתים שלהם, והיכן שהם נמצאים צריך להכות בהם בכל הזדמנות, וזה מה </w:t>
      </w:r>
      <w:r>
        <w:rPr>
          <w:rFonts w:hint="cs"/>
          <w:rtl/>
        </w:rPr>
        <w:t>שאנחנו עושים, וזה מה שאנחנו נעשה.</w:t>
      </w:r>
    </w:p>
    <w:p w14:paraId="7254F40F" w14:textId="77777777" w:rsidR="00000000" w:rsidRDefault="003C26CA">
      <w:pPr>
        <w:pStyle w:val="a"/>
        <w:ind w:firstLine="0"/>
        <w:rPr>
          <w:rtl/>
        </w:rPr>
      </w:pPr>
    </w:p>
    <w:p w14:paraId="4023E6F3" w14:textId="77777777" w:rsidR="00000000" w:rsidRDefault="003C26CA">
      <w:pPr>
        <w:pStyle w:val="a"/>
        <w:ind w:firstLine="0"/>
        <w:rPr>
          <w:rFonts w:hint="cs"/>
          <w:rtl/>
        </w:rPr>
      </w:pPr>
    </w:p>
    <w:p w14:paraId="3C5FC9BA" w14:textId="77777777" w:rsidR="00000000" w:rsidRDefault="003C26CA">
      <w:pPr>
        <w:pStyle w:val="ac"/>
        <w:rPr>
          <w:rtl/>
        </w:rPr>
      </w:pPr>
      <w:r>
        <w:rPr>
          <w:rFonts w:hint="eastAsia"/>
          <w:rtl/>
        </w:rPr>
        <w:t>חיים</w:t>
      </w:r>
      <w:r>
        <w:rPr>
          <w:rtl/>
        </w:rPr>
        <w:t xml:space="preserve"> אורון (מרצ):</w:t>
      </w:r>
    </w:p>
    <w:p w14:paraId="41CAA90E" w14:textId="77777777" w:rsidR="00000000" w:rsidRDefault="003C26CA">
      <w:pPr>
        <w:pStyle w:val="a"/>
        <w:rPr>
          <w:rFonts w:hint="cs"/>
          <w:rtl/>
        </w:rPr>
      </w:pPr>
    </w:p>
    <w:p w14:paraId="16C458AD" w14:textId="77777777" w:rsidR="00000000" w:rsidRDefault="003C26CA">
      <w:pPr>
        <w:pStyle w:val="a"/>
        <w:rPr>
          <w:rFonts w:hint="cs"/>
          <w:rtl/>
        </w:rPr>
      </w:pPr>
      <w:r>
        <w:rPr>
          <w:rFonts w:hint="cs"/>
          <w:rtl/>
        </w:rPr>
        <w:t>מאה אחוז. אז קיבלתם.</w:t>
      </w:r>
    </w:p>
    <w:p w14:paraId="058AAF7B" w14:textId="77777777" w:rsidR="00000000" w:rsidRDefault="003C26CA">
      <w:pPr>
        <w:pStyle w:val="a"/>
        <w:rPr>
          <w:rFonts w:hint="cs"/>
          <w:rtl/>
        </w:rPr>
      </w:pPr>
    </w:p>
    <w:p w14:paraId="347AB1DD" w14:textId="77777777" w:rsidR="00000000" w:rsidRDefault="003C26CA">
      <w:pPr>
        <w:pStyle w:val="SpeakerCon"/>
        <w:rPr>
          <w:rtl/>
        </w:rPr>
      </w:pPr>
      <w:bookmarkStart w:id="532" w:name="FS000000464T11_06_2003_20_00_00C"/>
      <w:bookmarkEnd w:id="532"/>
      <w:r>
        <w:rPr>
          <w:rtl/>
        </w:rPr>
        <w:t>סגן שר הביטחון זאב בוים:</w:t>
      </w:r>
    </w:p>
    <w:p w14:paraId="62063D41" w14:textId="77777777" w:rsidR="00000000" w:rsidRDefault="003C26CA">
      <w:pPr>
        <w:pStyle w:val="a"/>
        <w:rPr>
          <w:rtl/>
        </w:rPr>
      </w:pPr>
    </w:p>
    <w:p w14:paraId="2468DBE1" w14:textId="77777777" w:rsidR="00000000" w:rsidRDefault="003C26CA">
      <w:pPr>
        <w:pStyle w:val="a"/>
        <w:rPr>
          <w:rFonts w:hint="cs"/>
          <w:rtl/>
        </w:rPr>
      </w:pPr>
      <w:r>
        <w:rPr>
          <w:rFonts w:hint="cs"/>
          <w:rtl/>
        </w:rPr>
        <w:t>לא, זה בדיוק העניין. זה לא שאנחנו קיבלנו, כי הפיגוע הזה הוא לא איזו פעולת תגמול.</w:t>
      </w:r>
    </w:p>
    <w:p w14:paraId="65C8047A" w14:textId="77777777" w:rsidR="00000000" w:rsidRDefault="003C26CA">
      <w:pPr>
        <w:pStyle w:val="a"/>
        <w:rPr>
          <w:rFonts w:hint="cs"/>
          <w:rtl/>
        </w:rPr>
      </w:pPr>
    </w:p>
    <w:p w14:paraId="4560AFEF" w14:textId="77777777" w:rsidR="00000000" w:rsidRDefault="003C26CA">
      <w:pPr>
        <w:pStyle w:val="ac"/>
        <w:rPr>
          <w:rtl/>
        </w:rPr>
      </w:pPr>
      <w:r>
        <w:rPr>
          <w:rFonts w:hint="eastAsia"/>
          <w:rtl/>
        </w:rPr>
        <w:t>גלעד</w:t>
      </w:r>
      <w:r>
        <w:rPr>
          <w:rtl/>
        </w:rPr>
        <w:t xml:space="preserve"> ארדן (הליכוד):</w:t>
      </w:r>
    </w:p>
    <w:p w14:paraId="294A4814" w14:textId="77777777" w:rsidR="00000000" w:rsidRDefault="003C26CA">
      <w:pPr>
        <w:pStyle w:val="a"/>
        <w:rPr>
          <w:rFonts w:hint="cs"/>
          <w:rtl/>
        </w:rPr>
      </w:pPr>
    </w:p>
    <w:p w14:paraId="21BC0275" w14:textId="77777777" w:rsidR="00000000" w:rsidRDefault="003C26CA">
      <w:pPr>
        <w:pStyle w:val="a"/>
        <w:ind w:firstLine="720"/>
        <w:rPr>
          <w:rFonts w:hint="cs"/>
          <w:rtl/>
        </w:rPr>
      </w:pPr>
      <w:r>
        <w:rPr>
          <w:rFonts w:hint="cs"/>
          <w:rtl/>
        </w:rPr>
        <w:t xml:space="preserve">מה זה "קיבלתם"? </w:t>
      </w:r>
    </w:p>
    <w:p w14:paraId="44B6F827" w14:textId="77777777" w:rsidR="00000000" w:rsidRDefault="003C26CA">
      <w:pPr>
        <w:pStyle w:val="a"/>
        <w:rPr>
          <w:rFonts w:hint="cs"/>
          <w:rtl/>
        </w:rPr>
      </w:pPr>
    </w:p>
    <w:p w14:paraId="3A5ACC1B" w14:textId="77777777" w:rsidR="00000000" w:rsidRDefault="003C26CA">
      <w:pPr>
        <w:pStyle w:val="ac"/>
        <w:rPr>
          <w:rtl/>
        </w:rPr>
      </w:pPr>
      <w:r>
        <w:rPr>
          <w:rFonts w:hint="eastAsia"/>
          <w:rtl/>
        </w:rPr>
        <w:t>ענבל</w:t>
      </w:r>
      <w:r>
        <w:rPr>
          <w:rtl/>
        </w:rPr>
        <w:t xml:space="preserve"> גבריאלי (הליכוד):</w:t>
      </w:r>
    </w:p>
    <w:p w14:paraId="4854FCC7" w14:textId="77777777" w:rsidR="00000000" w:rsidRDefault="003C26CA">
      <w:pPr>
        <w:pStyle w:val="a"/>
        <w:rPr>
          <w:rFonts w:hint="cs"/>
          <w:rtl/>
        </w:rPr>
      </w:pPr>
    </w:p>
    <w:p w14:paraId="7F723761" w14:textId="77777777" w:rsidR="00000000" w:rsidRDefault="003C26CA">
      <w:pPr>
        <w:pStyle w:val="a"/>
        <w:rPr>
          <w:rFonts w:hint="cs"/>
          <w:rtl/>
        </w:rPr>
      </w:pPr>
      <w:r>
        <w:rPr>
          <w:rFonts w:hint="cs"/>
          <w:rtl/>
        </w:rPr>
        <w:t>- - -</w:t>
      </w:r>
    </w:p>
    <w:p w14:paraId="5BC38351" w14:textId="77777777" w:rsidR="00000000" w:rsidRDefault="003C26CA">
      <w:pPr>
        <w:pStyle w:val="a"/>
        <w:rPr>
          <w:rFonts w:hint="cs"/>
          <w:rtl/>
        </w:rPr>
      </w:pPr>
    </w:p>
    <w:p w14:paraId="769196A9" w14:textId="77777777" w:rsidR="00000000" w:rsidRDefault="003C26CA">
      <w:pPr>
        <w:pStyle w:val="ac"/>
        <w:rPr>
          <w:rtl/>
        </w:rPr>
      </w:pPr>
      <w:r>
        <w:rPr>
          <w:rFonts w:hint="eastAsia"/>
          <w:rtl/>
        </w:rPr>
        <w:t>ג</w:t>
      </w:r>
      <w:r>
        <w:rPr>
          <w:rFonts w:hint="eastAsia"/>
          <w:rtl/>
        </w:rPr>
        <w:t>לעד</w:t>
      </w:r>
      <w:r>
        <w:rPr>
          <w:rtl/>
        </w:rPr>
        <w:t xml:space="preserve"> ארדן (הליכוד):</w:t>
      </w:r>
    </w:p>
    <w:p w14:paraId="4A4DC23C" w14:textId="77777777" w:rsidR="00000000" w:rsidRDefault="003C26CA">
      <w:pPr>
        <w:pStyle w:val="a"/>
        <w:rPr>
          <w:rFonts w:hint="cs"/>
          <w:rtl/>
        </w:rPr>
      </w:pPr>
    </w:p>
    <w:p w14:paraId="242166EB" w14:textId="77777777" w:rsidR="00000000" w:rsidRDefault="003C26CA">
      <w:pPr>
        <w:pStyle w:val="a"/>
        <w:rPr>
          <w:rFonts w:hint="cs"/>
          <w:rtl/>
        </w:rPr>
      </w:pPr>
      <w:r>
        <w:rPr>
          <w:rFonts w:hint="cs"/>
          <w:rtl/>
        </w:rPr>
        <w:t>מה זה "קיבלתם"? - - -</w:t>
      </w:r>
    </w:p>
    <w:p w14:paraId="30760729" w14:textId="77777777" w:rsidR="00000000" w:rsidRDefault="003C26CA">
      <w:pPr>
        <w:pStyle w:val="a"/>
        <w:rPr>
          <w:rFonts w:hint="cs"/>
          <w:rtl/>
        </w:rPr>
      </w:pPr>
    </w:p>
    <w:p w14:paraId="3AFD75CE" w14:textId="77777777" w:rsidR="00000000" w:rsidRDefault="003C26CA">
      <w:pPr>
        <w:pStyle w:val="ac"/>
        <w:rPr>
          <w:rtl/>
        </w:rPr>
      </w:pPr>
      <w:r>
        <w:rPr>
          <w:rFonts w:hint="eastAsia"/>
          <w:rtl/>
        </w:rPr>
        <w:t>חיים</w:t>
      </w:r>
      <w:r>
        <w:rPr>
          <w:rtl/>
        </w:rPr>
        <w:t xml:space="preserve"> אורון (מרצ):</w:t>
      </w:r>
    </w:p>
    <w:p w14:paraId="289D255F" w14:textId="77777777" w:rsidR="00000000" w:rsidRDefault="003C26CA">
      <w:pPr>
        <w:pStyle w:val="a"/>
        <w:rPr>
          <w:rFonts w:hint="cs"/>
          <w:rtl/>
        </w:rPr>
      </w:pPr>
    </w:p>
    <w:p w14:paraId="2FAF7691" w14:textId="77777777" w:rsidR="00000000" w:rsidRDefault="003C26CA">
      <w:pPr>
        <w:pStyle w:val="a"/>
        <w:rPr>
          <w:rFonts w:hint="cs"/>
          <w:rtl/>
        </w:rPr>
      </w:pPr>
      <w:r>
        <w:rPr>
          <w:rFonts w:hint="cs"/>
          <w:rtl/>
        </w:rPr>
        <w:t>- - -</w:t>
      </w:r>
    </w:p>
    <w:p w14:paraId="79647655" w14:textId="77777777" w:rsidR="00000000" w:rsidRDefault="003C26CA">
      <w:pPr>
        <w:pStyle w:val="a"/>
        <w:rPr>
          <w:rFonts w:hint="cs"/>
          <w:rtl/>
        </w:rPr>
      </w:pPr>
    </w:p>
    <w:p w14:paraId="1E1C9D08" w14:textId="77777777" w:rsidR="00000000" w:rsidRDefault="003C26CA">
      <w:pPr>
        <w:pStyle w:val="SpeakerCon"/>
        <w:rPr>
          <w:rtl/>
        </w:rPr>
      </w:pPr>
      <w:bookmarkStart w:id="533" w:name="FS000000464T11_06_2003_20_07_54C"/>
      <w:bookmarkEnd w:id="533"/>
      <w:r>
        <w:rPr>
          <w:rtl/>
        </w:rPr>
        <w:t>סגן שר הביטחון זאב בוים:</w:t>
      </w:r>
    </w:p>
    <w:p w14:paraId="4AC10303" w14:textId="77777777" w:rsidR="00000000" w:rsidRDefault="003C26CA">
      <w:pPr>
        <w:pStyle w:val="a"/>
        <w:rPr>
          <w:rtl/>
        </w:rPr>
      </w:pPr>
      <w:bookmarkStart w:id="534" w:name="FS000000464T11_06_2003_20_01_16C"/>
      <w:bookmarkEnd w:id="534"/>
    </w:p>
    <w:p w14:paraId="699D7263" w14:textId="77777777" w:rsidR="00000000" w:rsidRDefault="003C26CA">
      <w:pPr>
        <w:pStyle w:val="a"/>
        <w:ind w:firstLine="0"/>
        <w:rPr>
          <w:rFonts w:hint="cs"/>
          <w:rtl/>
        </w:rPr>
      </w:pPr>
      <w:r>
        <w:rPr>
          <w:rFonts w:hint="cs"/>
          <w:rtl/>
        </w:rPr>
        <w:tab/>
        <w:t xml:space="preserve">חבר הכנסת אורון, יש התרעות על גל פיגועים </w:t>
      </w:r>
      <w:r>
        <w:rPr>
          <w:rtl/>
        </w:rPr>
        <w:t>–</w:t>
      </w:r>
      <w:r>
        <w:rPr>
          <w:rFonts w:hint="cs"/>
          <w:rtl/>
        </w:rPr>
        <w:t xml:space="preserve"> לפני עקבה, בתוך עקבה, אחרי עקבה. יש התרעות על גל של פיגועים כדי לטרפד את העניין הזה, וזאת מצד כל הארגונים הקיצוניים ש</w:t>
      </w:r>
      <w:r>
        <w:rPr>
          <w:rFonts w:hint="cs"/>
          <w:rtl/>
        </w:rPr>
        <w:t>חוברים ביחד.</w:t>
      </w:r>
    </w:p>
    <w:p w14:paraId="583A3A2C" w14:textId="77777777" w:rsidR="00000000" w:rsidRDefault="003C26CA">
      <w:pPr>
        <w:pStyle w:val="a"/>
        <w:ind w:firstLine="0"/>
        <w:rPr>
          <w:rFonts w:hint="cs"/>
          <w:rtl/>
        </w:rPr>
      </w:pPr>
    </w:p>
    <w:p w14:paraId="4CD68DA3" w14:textId="77777777" w:rsidR="00000000" w:rsidRDefault="003C26CA">
      <w:pPr>
        <w:pStyle w:val="ac"/>
        <w:rPr>
          <w:rtl/>
        </w:rPr>
      </w:pPr>
      <w:r>
        <w:rPr>
          <w:rFonts w:hint="eastAsia"/>
          <w:rtl/>
        </w:rPr>
        <w:t>חיים</w:t>
      </w:r>
      <w:r>
        <w:rPr>
          <w:rtl/>
        </w:rPr>
        <w:t xml:space="preserve"> אורון (מרצ):</w:t>
      </w:r>
    </w:p>
    <w:p w14:paraId="5E049662" w14:textId="77777777" w:rsidR="00000000" w:rsidRDefault="003C26CA">
      <w:pPr>
        <w:pStyle w:val="a"/>
        <w:rPr>
          <w:rFonts w:hint="cs"/>
          <w:rtl/>
        </w:rPr>
      </w:pPr>
    </w:p>
    <w:p w14:paraId="710A0437" w14:textId="77777777" w:rsidR="00000000" w:rsidRDefault="003C26CA">
      <w:pPr>
        <w:pStyle w:val="a"/>
        <w:rPr>
          <w:rFonts w:hint="cs"/>
          <w:rtl/>
        </w:rPr>
      </w:pPr>
      <w:r>
        <w:rPr>
          <w:rFonts w:hint="cs"/>
          <w:rtl/>
        </w:rPr>
        <w:t xml:space="preserve">אבל אתם עוזרים להם בזה. </w:t>
      </w:r>
    </w:p>
    <w:p w14:paraId="2850B149" w14:textId="77777777" w:rsidR="00000000" w:rsidRDefault="003C26CA">
      <w:pPr>
        <w:pStyle w:val="a"/>
        <w:rPr>
          <w:rFonts w:hint="cs"/>
          <w:rtl/>
        </w:rPr>
      </w:pPr>
    </w:p>
    <w:p w14:paraId="3AAE0860" w14:textId="77777777" w:rsidR="00000000" w:rsidRDefault="003C26CA">
      <w:pPr>
        <w:pStyle w:val="SpeakerCon"/>
        <w:rPr>
          <w:rtl/>
        </w:rPr>
      </w:pPr>
      <w:bookmarkStart w:id="535" w:name="FS000000464T11_06_2003_20_09_15C"/>
      <w:bookmarkEnd w:id="535"/>
      <w:r>
        <w:rPr>
          <w:rtl/>
        </w:rPr>
        <w:t>סגן שר הביטחון זאב בוים:</w:t>
      </w:r>
    </w:p>
    <w:p w14:paraId="41840FF6" w14:textId="77777777" w:rsidR="00000000" w:rsidRDefault="003C26CA">
      <w:pPr>
        <w:pStyle w:val="a"/>
        <w:rPr>
          <w:rtl/>
        </w:rPr>
      </w:pPr>
    </w:p>
    <w:p w14:paraId="026515FB" w14:textId="77777777" w:rsidR="00000000" w:rsidRDefault="003C26CA">
      <w:pPr>
        <w:pStyle w:val="a"/>
        <w:rPr>
          <w:rFonts w:hint="cs"/>
          <w:rtl/>
        </w:rPr>
      </w:pPr>
      <w:r>
        <w:rPr>
          <w:rFonts w:hint="cs"/>
          <w:rtl/>
        </w:rPr>
        <w:t>אנחנו לא עוזרים.</w:t>
      </w:r>
    </w:p>
    <w:p w14:paraId="7B08E7D7" w14:textId="77777777" w:rsidR="00000000" w:rsidRDefault="003C26CA">
      <w:pPr>
        <w:pStyle w:val="a"/>
        <w:rPr>
          <w:rtl/>
        </w:rPr>
      </w:pPr>
    </w:p>
    <w:p w14:paraId="1FB32303" w14:textId="77777777" w:rsidR="00000000" w:rsidRDefault="003C26CA">
      <w:pPr>
        <w:pStyle w:val="a"/>
        <w:rPr>
          <w:rFonts w:hint="cs"/>
          <w:rtl/>
        </w:rPr>
      </w:pPr>
    </w:p>
    <w:p w14:paraId="3652F6E4" w14:textId="77777777" w:rsidR="00000000" w:rsidRDefault="003C26CA">
      <w:pPr>
        <w:pStyle w:val="ac"/>
        <w:rPr>
          <w:rtl/>
        </w:rPr>
      </w:pPr>
      <w:r>
        <w:rPr>
          <w:rFonts w:hint="eastAsia"/>
          <w:rtl/>
        </w:rPr>
        <w:t>חיים</w:t>
      </w:r>
      <w:r>
        <w:rPr>
          <w:rtl/>
        </w:rPr>
        <w:t xml:space="preserve"> אורון (מרצ):</w:t>
      </w:r>
    </w:p>
    <w:p w14:paraId="27D669A3" w14:textId="77777777" w:rsidR="00000000" w:rsidRDefault="003C26CA">
      <w:pPr>
        <w:pStyle w:val="a"/>
        <w:rPr>
          <w:rFonts w:hint="cs"/>
          <w:rtl/>
        </w:rPr>
      </w:pPr>
    </w:p>
    <w:p w14:paraId="679F5FC3" w14:textId="77777777" w:rsidR="00000000" w:rsidRDefault="003C26CA">
      <w:pPr>
        <w:pStyle w:val="a"/>
        <w:rPr>
          <w:rFonts w:hint="cs"/>
          <w:rtl/>
        </w:rPr>
      </w:pPr>
      <w:r>
        <w:rPr>
          <w:rFonts w:hint="cs"/>
          <w:rtl/>
        </w:rPr>
        <w:t>אתם עוזרים להם.</w:t>
      </w:r>
    </w:p>
    <w:p w14:paraId="6829BBF7" w14:textId="77777777" w:rsidR="00000000" w:rsidRDefault="003C26CA">
      <w:pPr>
        <w:pStyle w:val="a"/>
        <w:rPr>
          <w:rFonts w:hint="cs"/>
          <w:rtl/>
        </w:rPr>
      </w:pPr>
    </w:p>
    <w:p w14:paraId="241CE3CD" w14:textId="77777777" w:rsidR="00000000" w:rsidRDefault="003C26CA">
      <w:pPr>
        <w:pStyle w:val="SpeakerCon"/>
        <w:rPr>
          <w:rtl/>
        </w:rPr>
      </w:pPr>
      <w:bookmarkStart w:id="536" w:name="FS000000464T11_06_2003_20_09_42C"/>
      <w:bookmarkEnd w:id="536"/>
      <w:r>
        <w:rPr>
          <w:rtl/>
        </w:rPr>
        <w:t>סגן שר הביטחון זאב בוים:</w:t>
      </w:r>
    </w:p>
    <w:p w14:paraId="035BE6A0" w14:textId="77777777" w:rsidR="00000000" w:rsidRDefault="003C26CA">
      <w:pPr>
        <w:pStyle w:val="a"/>
        <w:rPr>
          <w:rtl/>
        </w:rPr>
      </w:pPr>
    </w:p>
    <w:p w14:paraId="77AB2F9C" w14:textId="77777777" w:rsidR="00000000" w:rsidRDefault="003C26CA">
      <w:pPr>
        <w:pStyle w:val="a"/>
        <w:rPr>
          <w:rFonts w:hint="cs"/>
          <w:rtl/>
        </w:rPr>
      </w:pPr>
      <w:r>
        <w:rPr>
          <w:rFonts w:hint="cs"/>
          <w:rtl/>
        </w:rPr>
        <w:t>לא, תסלח לי. המשוואה הזאת שבה אתה מנסה לקשור בין הסיכול הממוקד כלפי רנתיסי לבין הפיגוע היו</w:t>
      </w:r>
      <w:r>
        <w:rPr>
          <w:rFonts w:hint="cs"/>
          <w:rtl/>
        </w:rPr>
        <w:t>ם בירושלים, היא משוואה נואלת, כי גם בלי זה הפיגוע הזה היה יוצא לפועל.</w:t>
      </w:r>
    </w:p>
    <w:p w14:paraId="7D4E694E" w14:textId="77777777" w:rsidR="00000000" w:rsidRDefault="003C26CA">
      <w:pPr>
        <w:pStyle w:val="a"/>
        <w:rPr>
          <w:rFonts w:hint="cs"/>
          <w:rtl/>
        </w:rPr>
      </w:pPr>
    </w:p>
    <w:p w14:paraId="442ADC6F" w14:textId="77777777" w:rsidR="00000000" w:rsidRDefault="003C26CA">
      <w:pPr>
        <w:pStyle w:val="ad"/>
        <w:rPr>
          <w:rtl/>
        </w:rPr>
      </w:pPr>
      <w:r>
        <w:rPr>
          <w:rtl/>
        </w:rPr>
        <w:t>היו"ר משה כחלון:</w:t>
      </w:r>
    </w:p>
    <w:p w14:paraId="3B5754FB" w14:textId="77777777" w:rsidR="00000000" w:rsidRDefault="003C26CA">
      <w:pPr>
        <w:pStyle w:val="a"/>
        <w:rPr>
          <w:rtl/>
        </w:rPr>
      </w:pPr>
    </w:p>
    <w:p w14:paraId="2064060A" w14:textId="77777777" w:rsidR="00000000" w:rsidRDefault="003C26CA">
      <w:pPr>
        <w:pStyle w:val="a"/>
        <w:rPr>
          <w:rFonts w:hint="cs"/>
          <w:rtl/>
        </w:rPr>
      </w:pPr>
      <w:r>
        <w:rPr>
          <w:rFonts w:hint="cs"/>
          <w:rtl/>
        </w:rPr>
        <w:t>סגן השר, סגן השר - - -</w:t>
      </w:r>
    </w:p>
    <w:p w14:paraId="384873D7" w14:textId="77777777" w:rsidR="00000000" w:rsidRDefault="003C26CA">
      <w:pPr>
        <w:pStyle w:val="a"/>
        <w:rPr>
          <w:rFonts w:hint="cs"/>
          <w:rtl/>
        </w:rPr>
      </w:pPr>
    </w:p>
    <w:p w14:paraId="4E90E083" w14:textId="77777777" w:rsidR="00000000" w:rsidRDefault="003C26CA">
      <w:pPr>
        <w:pStyle w:val="ac"/>
        <w:rPr>
          <w:rtl/>
        </w:rPr>
      </w:pPr>
      <w:r>
        <w:rPr>
          <w:rFonts w:hint="eastAsia"/>
          <w:rtl/>
        </w:rPr>
        <w:t>חיים</w:t>
      </w:r>
      <w:r>
        <w:rPr>
          <w:rtl/>
        </w:rPr>
        <w:t xml:space="preserve"> אורון (מרצ):</w:t>
      </w:r>
    </w:p>
    <w:p w14:paraId="2701E087" w14:textId="77777777" w:rsidR="00000000" w:rsidRDefault="003C26CA">
      <w:pPr>
        <w:pStyle w:val="a"/>
        <w:rPr>
          <w:rFonts w:hint="cs"/>
          <w:rtl/>
        </w:rPr>
      </w:pPr>
    </w:p>
    <w:p w14:paraId="0E0F53D8" w14:textId="77777777" w:rsidR="00000000" w:rsidRDefault="003C26CA">
      <w:pPr>
        <w:pStyle w:val="a"/>
        <w:rPr>
          <w:rFonts w:hint="cs"/>
          <w:rtl/>
        </w:rPr>
      </w:pPr>
      <w:r>
        <w:rPr>
          <w:rFonts w:hint="cs"/>
          <w:rtl/>
        </w:rPr>
        <w:t>הם רוצים לחסל את התהליך, ואתם עוזרים להם.</w:t>
      </w:r>
    </w:p>
    <w:p w14:paraId="7D102CCD" w14:textId="77777777" w:rsidR="00000000" w:rsidRDefault="003C26CA">
      <w:pPr>
        <w:pStyle w:val="a"/>
        <w:rPr>
          <w:rFonts w:hint="cs"/>
          <w:rtl/>
        </w:rPr>
      </w:pPr>
    </w:p>
    <w:p w14:paraId="7093C289" w14:textId="77777777" w:rsidR="00000000" w:rsidRDefault="003C26CA">
      <w:pPr>
        <w:pStyle w:val="ad"/>
        <w:rPr>
          <w:rtl/>
        </w:rPr>
      </w:pPr>
      <w:r>
        <w:rPr>
          <w:rtl/>
        </w:rPr>
        <w:t>היו"ר משה כחלון:</w:t>
      </w:r>
    </w:p>
    <w:p w14:paraId="6F9AEA97" w14:textId="77777777" w:rsidR="00000000" w:rsidRDefault="003C26CA">
      <w:pPr>
        <w:pStyle w:val="a"/>
        <w:rPr>
          <w:rtl/>
        </w:rPr>
      </w:pPr>
    </w:p>
    <w:p w14:paraId="2526A78E" w14:textId="77777777" w:rsidR="00000000" w:rsidRDefault="003C26CA">
      <w:pPr>
        <w:pStyle w:val="a"/>
        <w:rPr>
          <w:rFonts w:hint="cs"/>
          <w:rtl/>
        </w:rPr>
      </w:pPr>
      <w:r>
        <w:rPr>
          <w:rFonts w:hint="cs"/>
          <w:rtl/>
        </w:rPr>
        <w:t xml:space="preserve">סגן השר בוים, סליחה. קטונתי, חבר הכנסת אורון, גם מבחינת הוותק, </w:t>
      </w:r>
      <w:r>
        <w:rPr>
          <w:rFonts w:hint="cs"/>
          <w:rtl/>
        </w:rPr>
        <w:t>אבל אני חושב שאתה צריך לשקול ולחשוב פעם נוספת על המלה שלך "קיבלתם". אני פשוט אבדוק - - -</w:t>
      </w:r>
    </w:p>
    <w:p w14:paraId="56F6C06F" w14:textId="77777777" w:rsidR="00000000" w:rsidRDefault="003C26CA">
      <w:pPr>
        <w:pStyle w:val="a"/>
        <w:rPr>
          <w:rFonts w:hint="cs"/>
          <w:rtl/>
        </w:rPr>
      </w:pPr>
    </w:p>
    <w:p w14:paraId="534157F6" w14:textId="77777777" w:rsidR="00000000" w:rsidRDefault="003C26CA">
      <w:pPr>
        <w:pStyle w:val="ac"/>
        <w:rPr>
          <w:rtl/>
        </w:rPr>
      </w:pPr>
      <w:r>
        <w:rPr>
          <w:rFonts w:hint="eastAsia"/>
          <w:rtl/>
        </w:rPr>
        <w:t>חיים</w:t>
      </w:r>
      <w:r>
        <w:rPr>
          <w:rtl/>
        </w:rPr>
        <w:t xml:space="preserve"> אורון (מרצ):</w:t>
      </w:r>
    </w:p>
    <w:p w14:paraId="0CD858F4" w14:textId="77777777" w:rsidR="00000000" w:rsidRDefault="003C26CA">
      <w:pPr>
        <w:pStyle w:val="a"/>
        <w:rPr>
          <w:rFonts w:hint="cs"/>
          <w:rtl/>
        </w:rPr>
      </w:pPr>
    </w:p>
    <w:p w14:paraId="62D94149" w14:textId="77777777" w:rsidR="00000000" w:rsidRDefault="003C26CA">
      <w:pPr>
        <w:pStyle w:val="a"/>
        <w:rPr>
          <w:rFonts w:hint="cs"/>
          <w:rtl/>
        </w:rPr>
      </w:pPr>
      <w:r>
        <w:rPr>
          <w:rFonts w:hint="cs"/>
          <w:rtl/>
        </w:rPr>
        <w:t>לא, אני אמרתי - - -</w:t>
      </w:r>
    </w:p>
    <w:p w14:paraId="43AA73A6" w14:textId="77777777" w:rsidR="00000000" w:rsidRDefault="003C26CA">
      <w:pPr>
        <w:pStyle w:val="a"/>
        <w:rPr>
          <w:rFonts w:hint="cs"/>
          <w:rtl/>
        </w:rPr>
      </w:pPr>
    </w:p>
    <w:p w14:paraId="7D2370E2" w14:textId="77777777" w:rsidR="00000000" w:rsidRDefault="003C26CA">
      <w:pPr>
        <w:pStyle w:val="ad"/>
        <w:rPr>
          <w:rtl/>
        </w:rPr>
      </w:pPr>
      <w:r>
        <w:rPr>
          <w:rtl/>
        </w:rPr>
        <w:t>היו"ר משה כחלון:</w:t>
      </w:r>
    </w:p>
    <w:p w14:paraId="53AE762D" w14:textId="77777777" w:rsidR="00000000" w:rsidRDefault="003C26CA">
      <w:pPr>
        <w:pStyle w:val="a"/>
        <w:rPr>
          <w:rtl/>
        </w:rPr>
      </w:pPr>
    </w:p>
    <w:p w14:paraId="66F881B9" w14:textId="77777777" w:rsidR="00000000" w:rsidRDefault="003C26CA">
      <w:pPr>
        <w:pStyle w:val="a"/>
        <w:rPr>
          <w:rFonts w:hint="cs"/>
          <w:rtl/>
        </w:rPr>
      </w:pPr>
      <w:r>
        <w:rPr>
          <w:rFonts w:hint="cs"/>
          <w:rtl/>
        </w:rPr>
        <w:t>אם לא, אני מוכן לקבל הסברים, אין שום בעיה.</w:t>
      </w:r>
    </w:p>
    <w:p w14:paraId="66958D31" w14:textId="77777777" w:rsidR="00000000" w:rsidRDefault="003C26CA">
      <w:pPr>
        <w:pStyle w:val="a"/>
        <w:rPr>
          <w:rFonts w:hint="cs"/>
          <w:rtl/>
        </w:rPr>
      </w:pPr>
    </w:p>
    <w:p w14:paraId="12567BBA" w14:textId="77777777" w:rsidR="00000000" w:rsidRDefault="003C26CA">
      <w:pPr>
        <w:pStyle w:val="ac"/>
        <w:rPr>
          <w:rtl/>
        </w:rPr>
      </w:pPr>
      <w:r>
        <w:rPr>
          <w:rFonts w:hint="eastAsia"/>
          <w:rtl/>
        </w:rPr>
        <w:t>חיים</w:t>
      </w:r>
      <w:r>
        <w:rPr>
          <w:rtl/>
        </w:rPr>
        <w:t xml:space="preserve"> אורון (מרצ):</w:t>
      </w:r>
    </w:p>
    <w:p w14:paraId="1AD549C4" w14:textId="77777777" w:rsidR="00000000" w:rsidRDefault="003C26CA">
      <w:pPr>
        <w:pStyle w:val="a"/>
        <w:rPr>
          <w:rFonts w:hint="cs"/>
          <w:rtl/>
        </w:rPr>
      </w:pPr>
      <w:r>
        <w:rPr>
          <w:rFonts w:hint="cs"/>
          <w:rtl/>
        </w:rPr>
        <w:tab/>
      </w:r>
    </w:p>
    <w:p w14:paraId="037BAAB7" w14:textId="77777777" w:rsidR="00000000" w:rsidRDefault="003C26CA">
      <w:pPr>
        <w:pStyle w:val="a"/>
        <w:rPr>
          <w:rFonts w:hint="cs"/>
          <w:rtl/>
        </w:rPr>
      </w:pPr>
      <w:r>
        <w:rPr>
          <w:rFonts w:hint="cs"/>
          <w:rtl/>
        </w:rPr>
        <w:t>- - - אני אמרתי קודם מעל הדוכן: אין שום סימט</w:t>
      </w:r>
      <w:r>
        <w:rPr>
          <w:rFonts w:hint="cs"/>
          <w:rtl/>
        </w:rPr>
        <w:t>ריה. אמרתי דברים ברורים ומנוסחים. אמרתי שמי שחושב - - -</w:t>
      </w:r>
    </w:p>
    <w:p w14:paraId="3A50DF09" w14:textId="77777777" w:rsidR="00000000" w:rsidRDefault="003C26CA">
      <w:pPr>
        <w:pStyle w:val="a"/>
        <w:rPr>
          <w:rFonts w:hint="cs"/>
          <w:rtl/>
        </w:rPr>
      </w:pPr>
    </w:p>
    <w:p w14:paraId="4B892AB8" w14:textId="77777777" w:rsidR="00000000" w:rsidRDefault="003C26CA">
      <w:pPr>
        <w:pStyle w:val="ac"/>
        <w:rPr>
          <w:rtl/>
        </w:rPr>
      </w:pPr>
      <w:r>
        <w:rPr>
          <w:rFonts w:hint="eastAsia"/>
          <w:rtl/>
        </w:rPr>
        <w:t>גדעון</w:t>
      </w:r>
      <w:r>
        <w:rPr>
          <w:rtl/>
        </w:rPr>
        <w:t xml:space="preserve"> סער (הליכוד):</w:t>
      </w:r>
    </w:p>
    <w:p w14:paraId="6838B580" w14:textId="77777777" w:rsidR="00000000" w:rsidRDefault="003C26CA">
      <w:pPr>
        <w:pStyle w:val="a"/>
        <w:rPr>
          <w:rFonts w:hint="cs"/>
          <w:rtl/>
        </w:rPr>
      </w:pPr>
    </w:p>
    <w:p w14:paraId="6297D57A" w14:textId="77777777" w:rsidR="00000000" w:rsidRDefault="003C26CA">
      <w:pPr>
        <w:pStyle w:val="a"/>
        <w:rPr>
          <w:rFonts w:hint="cs"/>
          <w:rtl/>
        </w:rPr>
      </w:pPr>
      <w:r>
        <w:rPr>
          <w:rFonts w:hint="cs"/>
          <w:rtl/>
        </w:rPr>
        <w:t xml:space="preserve">תגיד מה שאמרת עכשיו, לא אז. </w:t>
      </w:r>
    </w:p>
    <w:p w14:paraId="75E58B53" w14:textId="77777777" w:rsidR="00000000" w:rsidRDefault="003C26CA">
      <w:pPr>
        <w:pStyle w:val="a"/>
        <w:rPr>
          <w:rFonts w:hint="cs"/>
          <w:rtl/>
        </w:rPr>
      </w:pPr>
    </w:p>
    <w:p w14:paraId="021EDF79" w14:textId="77777777" w:rsidR="00000000" w:rsidRDefault="003C26CA">
      <w:pPr>
        <w:pStyle w:val="ac"/>
        <w:rPr>
          <w:rtl/>
        </w:rPr>
      </w:pPr>
      <w:r>
        <w:rPr>
          <w:rFonts w:hint="eastAsia"/>
          <w:rtl/>
        </w:rPr>
        <w:t>ענבל</w:t>
      </w:r>
      <w:r>
        <w:rPr>
          <w:rtl/>
        </w:rPr>
        <w:t xml:space="preserve"> גבריאלי (הליכוד):</w:t>
      </w:r>
    </w:p>
    <w:p w14:paraId="756FE338" w14:textId="77777777" w:rsidR="00000000" w:rsidRDefault="003C26CA">
      <w:pPr>
        <w:pStyle w:val="a"/>
        <w:rPr>
          <w:rFonts w:hint="cs"/>
          <w:rtl/>
        </w:rPr>
      </w:pPr>
    </w:p>
    <w:p w14:paraId="606CD960" w14:textId="77777777" w:rsidR="00000000" w:rsidRDefault="003C26CA">
      <w:pPr>
        <w:pStyle w:val="a"/>
        <w:rPr>
          <w:rFonts w:hint="cs"/>
          <w:rtl/>
        </w:rPr>
      </w:pPr>
      <w:r>
        <w:rPr>
          <w:rFonts w:hint="cs"/>
          <w:rtl/>
        </w:rPr>
        <w:t>- - -</w:t>
      </w:r>
    </w:p>
    <w:p w14:paraId="4ADC165C" w14:textId="77777777" w:rsidR="00000000" w:rsidRDefault="003C26CA">
      <w:pPr>
        <w:pStyle w:val="a"/>
        <w:rPr>
          <w:rFonts w:hint="cs"/>
          <w:rtl/>
        </w:rPr>
      </w:pPr>
    </w:p>
    <w:p w14:paraId="7852A322" w14:textId="77777777" w:rsidR="00000000" w:rsidRDefault="003C26CA">
      <w:pPr>
        <w:pStyle w:val="ad"/>
        <w:rPr>
          <w:rtl/>
        </w:rPr>
      </w:pPr>
      <w:r>
        <w:rPr>
          <w:rtl/>
        </w:rPr>
        <w:t>היו"ר משה כחלון:</w:t>
      </w:r>
    </w:p>
    <w:p w14:paraId="154935C8" w14:textId="77777777" w:rsidR="00000000" w:rsidRDefault="003C26CA">
      <w:pPr>
        <w:pStyle w:val="a"/>
        <w:rPr>
          <w:rtl/>
        </w:rPr>
      </w:pPr>
    </w:p>
    <w:p w14:paraId="34A0F8D2" w14:textId="77777777" w:rsidR="00000000" w:rsidRDefault="003C26CA">
      <w:pPr>
        <w:pStyle w:val="a"/>
        <w:rPr>
          <w:rFonts w:hint="cs"/>
          <w:rtl/>
        </w:rPr>
      </w:pPr>
      <w:r>
        <w:rPr>
          <w:rFonts w:hint="cs"/>
          <w:rtl/>
        </w:rPr>
        <w:t>סליחה, חבר הכנסת אורון, אתה אמרת בתשובה לשר "אז קיבלתם".</w:t>
      </w:r>
    </w:p>
    <w:p w14:paraId="1E766EDA" w14:textId="77777777" w:rsidR="00000000" w:rsidRDefault="003C26CA">
      <w:pPr>
        <w:pStyle w:val="a"/>
        <w:rPr>
          <w:rFonts w:hint="cs"/>
          <w:rtl/>
        </w:rPr>
      </w:pPr>
    </w:p>
    <w:p w14:paraId="40875D83" w14:textId="77777777" w:rsidR="00000000" w:rsidRDefault="003C26CA">
      <w:pPr>
        <w:pStyle w:val="ac"/>
        <w:rPr>
          <w:rtl/>
        </w:rPr>
      </w:pPr>
      <w:r>
        <w:rPr>
          <w:rFonts w:hint="eastAsia"/>
          <w:rtl/>
        </w:rPr>
        <w:t>חיים</w:t>
      </w:r>
      <w:r>
        <w:rPr>
          <w:rtl/>
        </w:rPr>
        <w:t xml:space="preserve"> אורון (מרצ):</w:t>
      </w:r>
    </w:p>
    <w:p w14:paraId="241B4CE6" w14:textId="77777777" w:rsidR="00000000" w:rsidRDefault="003C26CA">
      <w:pPr>
        <w:pStyle w:val="a"/>
        <w:rPr>
          <w:rFonts w:hint="cs"/>
          <w:rtl/>
        </w:rPr>
      </w:pPr>
    </w:p>
    <w:p w14:paraId="4661D305" w14:textId="77777777" w:rsidR="00000000" w:rsidRDefault="003C26CA">
      <w:pPr>
        <w:pStyle w:val="a"/>
        <w:rPr>
          <w:rFonts w:hint="cs"/>
          <w:rtl/>
        </w:rPr>
      </w:pPr>
      <w:r>
        <w:rPr>
          <w:rFonts w:hint="cs"/>
          <w:rtl/>
        </w:rPr>
        <w:t>- - -</w:t>
      </w:r>
    </w:p>
    <w:p w14:paraId="31E93AE3" w14:textId="77777777" w:rsidR="00000000" w:rsidRDefault="003C26CA">
      <w:pPr>
        <w:pStyle w:val="a"/>
        <w:rPr>
          <w:rFonts w:hint="cs"/>
          <w:rtl/>
        </w:rPr>
      </w:pPr>
    </w:p>
    <w:p w14:paraId="5B84E8A9" w14:textId="77777777" w:rsidR="00000000" w:rsidRDefault="003C26CA">
      <w:pPr>
        <w:pStyle w:val="ad"/>
        <w:rPr>
          <w:rtl/>
        </w:rPr>
      </w:pPr>
      <w:r>
        <w:rPr>
          <w:rtl/>
        </w:rPr>
        <w:t>היו"ר משה כחלון</w:t>
      </w:r>
      <w:r>
        <w:rPr>
          <w:rtl/>
        </w:rPr>
        <w:t>:</w:t>
      </w:r>
    </w:p>
    <w:p w14:paraId="14DE7F34" w14:textId="77777777" w:rsidR="00000000" w:rsidRDefault="003C26CA">
      <w:pPr>
        <w:pStyle w:val="a"/>
        <w:rPr>
          <w:rtl/>
        </w:rPr>
      </w:pPr>
    </w:p>
    <w:p w14:paraId="36C29F45" w14:textId="77777777" w:rsidR="00000000" w:rsidRDefault="003C26CA">
      <w:pPr>
        <w:pStyle w:val="a"/>
        <w:rPr>
          <w:rFonts w:hint="cs"/>
          <w:rtl/>
        </w:rPr>
      </w:pPr>
      <w:r>
        <w:rPr>
          <w:rFonts w:hint="cs"/>
          <w:rtl/>
        </w:rPr>
        <w:t xml:space="preserve">אם לא,  אתה יכול לחזור בך. </w:t>
      </w:r>
    </w:p>
    <w:p w14:paraId="6364E871" w14:textId="77777777" w:rsidR="00000000" w:rsidRDefault="003C26CA">
      <w:pPr>
        <w:pStyle w:val="a"/>
        <w:rPr>
          <w:rFonts w:hint="cs"/>
          <w:rtl/>
        </w:rPr>
      </w:pPr>
    </w:p>
    <w:p w14:paraId="313610BE" w14:textId="77777777" w:rsidR="00000000" w:rsidRDefault="003C26CA">
      <w:pPr>
        <w:pStyle w:val="ac"/>
        <w:rPr>
          <w:rtl/>
        </w:rPr>
      </w:pPr>
      <w:r>
        <w:rPr>
          <w:rFonts w:hint="eastAsia"/>
          <w:rtl/>
        </w:rPr>
        <w:t>חיים</w:t>
      </w:r>
      <w:r>
        <w:rPr>
          <w:rtl/>
        </w:rPr>
        <w:t xml:space="preserve"> אורון (מרצ):</w:t>
      </w:r>
    </w:p>
    <w:p w14:paraId="022D0CC3" w14:textId="77777777" w:rsidR="00000000" w:rsidRDefault="003C26CA">
      <w:pPr>
        <w:pStyle w:val="a"/>
        <w:rPr>
          <w:rFonts w:hint="cs"/>
          <w:rtl/>
        </w:rPr>
      </w:pPr>
    </w:p>
    <w:p w14:paraId="154F501C" w14:textId="77777777" w:rsidR="00000000" w:rsidRDefault="003C26CA">
      <w:pPr>
        <w:pStyle w:val="a"/>
        <w:rPr>
          <w:rFonts w:hint="cs"/>
          <w:rtl/>
        </w:rPr>
      </w:pPr>
      <w:r>
        <w:rPr>
          <w:rFonts w:hint="cs"/>
          <w:rtl/>
        </w:rPr>
        <w:t xml:space="preserve">אם מישהו מבין שבאמירה "קיבלתם" יש איזו הצדקה </w:t>
      </w:r>
      <w:r>
        <w:rPr>
          <w:rtl/>
        </w:rPr>
        <w:t>–</w:t>
      </w:r>
      <w:r>
        <w:rPr>
          <w:rFonts w:hint="cs"/>
          <w:rtl/>
        </w:rPr>
        <w:t xml:space="preserve"> אפילו בדל הצדקה </w:t>
      </w:r>
      <w:r>
        <w:rPr>
          <w:rtl/>
        </w:rPr>
        <w:t>–</w:t>
      </w:r>
      <w:r>
        <w:rPr>
          <w:rFonts w:hint="cs"/>
          <w:rtl/>
        </w:rPr>
        <w:t xml:space="preserve"> אני חוזר בי מהמלה הזאת.</w:t>
      </w:r>
    </w:p>
    <w:p w14:paraId="1EC10FA7" w14:textId="77777777" w:rsidR="00000000" w:rsidRDefault="003C26CA">
      <w:pPr>
        <w:pStyle w:val="a"/>
        <w:rPr>
          <w:rFonts w:hint="cs"/>
          <w:rtl/>
        </w:rPr>
      </w:pPr>
    </w:p>
    <w:p w14:paraId="6F823D1A" w14:textId="77777777" w:rsidR="00000000" w:rsidRDefault="003C26CA">
      <w:pPr>
        <w:pStyle w:val="ad"/>
        <w:rPr>
          <w:rtl/>
        </w:rPr>
      </w:pPr>
      <w:r>
        <w:rPr>
          <w:rtl/>
        </w:rPr>
        <w:t>היו"ר משה כחלון:</w:t>
      </w:r>
    </w:p>
    <w:p w14:paraId="726EFA90" w14:textId="77777777" w:rsidR="00000000" w:rsidRDefault="003C26CA">
      <w:pPr>
        <w:pStyle w:val="a"/>
        <w:rPr>
          <w:rtl/>
        </w:rPr>
      </w:pPr>
    </w:p>
    <w:p w14:paraId="268F6AB6" w14:textId="77777777" w:rsidR="00000000" w:rsidRDefault="003C26CA">
      <w:pPr>
        <w:pStyle w:val="a"/>
        <w:rPr>
          <w:rFonts w:hint="cs"/>
          <w:rtl/>
        </w:rPr>
      </w:pPr>
      <w:r>
        <w:rPr>
          <w:rFonts w:hint="cs"/>
          <w:rtl/>
        </w:rPr>
        <w:t>תודה רבה. אפשר להמשיך.</w:t>
      </w:r>
    </w:p>
    <w:p w14:paraId="66FDA075" w14:textId="77777777" w:rsidR="00000000" w:rsidRDefault="003C26CA">
      <w:pPr>
        <w:pStyle w:val="a"/>
        <w:rPr>
          <w:rFonts w:hint="cs"/>
          <w:rtl/>
        </w:rPr>
      </w:pPr>
    </w:p>
    <w:p w14:paraId="2B018844" w14:textId="77777777" w:rsidR="00000000" w:rsidRDefault="003C26CA">
      <w:pPr>
        <w:pStyle w:val="SpeakerCon"/>
        <w:rPr>
          <w:rtl/>
        </w:rPr>
      </w:pPr>
      <w:bookmarkStart w:id="537" w:name="FS000000464T11_06_2003_20_17_54C"/>
      <w:bookmarkEnd w:id="537"/>
      <w:r>
        <w:rPr>
          <w:rtl/>
        </w:rPr>
        <w:t>סגן שר הביטחון זאב בוים:</w:t>
      </w:r>
    </w:p>
    <w:p w14:paraId="74D5516C" w14:textId="77777777" w:rsidR="00000000" w:rsidRDefault="003C26CA">
      <w:pPr>
        <w:pStyle w:val="a"/>
        <w:rPr>
          <w:rtl/>
        </w:rPr>
      </w:pPr>
    </w:p>
    <w:p w14:paraId="36A18955" w14:textId="77777777" w:rsidR="00000000" w:rsidRDefault="003C26CA">
      <w:pPr>
        <w:pStyle w:val="a"/>
        <w:rPr>
          <w:rFonts w:hint="cs"/>
          <w:rtl/>
        </w:rPr>
      </w:pPr>
      <w:r>
        <w:rPr>
          <w:rFonts w:hint="cs"/>
          <w:rtl/>
        </w:rPr>
        <w:t>אני מקבל את ההבהרה הזאת של חבר הכנסת אורון. אני</w:t>
      </w:r>
      <w:r>
        <w:rPr>
          <w:rFonts w:hint="cs"/>
          <w:rtl/>
        </w:rPr>
        <w:t xml:space="preserve"> חושב שהיא הבהרה נכונה ובמקום, וטוב שעשית כך. </w:t>
      </w:r>
    </w:p>
    <w:p w14:paraId="6E1E4756" w14:textId="77777777" w:rsidR="00000000" w:rsidRDefault="003C26CA">
      <w:pPr>
        <w:pStyle w:val="a"/>
        <w:rPr>
          <w:rFonts w:hint="cs"/>
          <w:rtl/>
        </w:rPr>
      </w:pPr>
    </w:p>
    <w:p w14:paraId="1AA396B2" w14:textId="77777777" w:rsidR="00000000" w:rsidRDefault="003C26CA">
      <w:pPr>
        <w:pStyle w:val="a"/>
        <w:rPr>
          <w:rFonts w:hint="cs"/>
          <w:rtl/>
        </w:rPr>
      </w:pPr>
      <w:r>
        <w:rPr>
          <w:rFonts w:hint="cs"/>
          <w:rtl/>
        </w:rPr>
        <w:t xml:space="preserve">אני רוצה לומר, חברי הכנסת, אדוני היושב-ראש, בניגוד לממשלות קודמות, אשר בחרו לנהל משא-ומתן תחת אש, נוהגת הממשלה הנוכחית להילחם בטרור, ובכלל זה בפגיעה בפצצות מתקתקות במקביל להתקדמות בתהליך המדיני. פצצה מתקתקת, </w:t>
      </w:r>
      <w:r>
        <w:rPr>
          <w:rFonts w:hint="cs"/>
          <w:rtl/>
        </w:rPr>
        <w:t xml:space="preserve">חברי הכנסת, איננה רק המתאבד, כמו זה שעשה היום את הפיגוע בירושלים. זה לא רק זה שנושא עליו את המטען, אלא גם מי ששולח אותו, מי שמכוון אותו לבצע את זממו, כל מי שעומד במעטפת הטרור הזאת שראש החץ שלה הוא המתאבד. אבל הבסיס, התשתית, זו חבורה שמכינה, והם חלק מהפצצה </w:t>
      </w:r>
      <w:r>
        <w:rPr>
          <w:rFonts w:hint="cs"/>
          <w:rtl/>
        </w:rPr>
        <w:t>הזאת.</w:t>
      </w:r>
    </w:p>
    <w:p w14:paraId="10D8E63C" w14:textId="77777777" w:rsidR="00000000" w:rsidRDefault="003C26CA">
      <w:pPr>
        <w:pStyle w:val="a"/>
        <w:rPr>
          <w:rFonts w:hint="cs"/>
          <w:rtl/>
        </w:rPr>
      </w:pPr>
    </w:p>
    <w:p w14:paraId="6C054EC8" w14:textId="77777777" w:rsidR="00000000" w:rsidRDefault="003C26CA">
      <w:pPr>
        <w:pStyle w:val="ac"/>
        <w:rPr>
          <w:rtl/>
        </w:rPr>
      </w:pPr>
      <w:r>
        <w:rPr>
          <w:rFonts w:hint="eastAsia"/>
          <w:rtl/>
        </w:rPr>
        <w:t>טלב</w:t>
      </w:r>
      <w:r>
        <w:rPr>
          <w:rtl/>
        </w:rPr>
        <w:t xml:space="preserve"> אלסאנע (רע"ם):</w:t>
      </w:r>
    </w:p>
    <w:p w14:paraId="22AC3755" w14:textId="77777777" w:rsidR="00000000" w:rsidRDefault="003C26CA">
      <w:pPr>
        <w:pStyle w:val="a"/>
        <w:rPr>
          <w:rFonts w:hint="cs"/>
          <w:rtl/>
        </w:rPr>
      </w:pPr>
    </w:p>
    <w:p w14:paraId="43D38847" w14:textId="77777777" w:rsidR="00000000" w:rsidRDefault="003C26CA">
      <w:pPr>
        <w:pStyle w:val="a"/>
        <w:rPr>
          <w:rFonts w:hint="cs"/>
          <w:rtl/>
        </w:rPr>
      </w:pPr>
      <w:r>
        <w:rPr>
          <w:rFonts w:hint="cs"/>
          <w:rtl/>
        </w:rPr>
        <w:t xml:space="preserve">זה הכיבוש. זה ממש התשתית. התשתית של הדבר הזה היא הכיבוש. </w:t>
      </w:r>
    </w:p>
    <w:p w14:paraId="251FE1D0" w14:textId="77777777" w:rsidR="00000000" w:rsidRDefault="003C26CA">
      <w:pPr>
        <w:pStyle w:val="a"/>
        <w:rPr>
          <w:rFonts w:hint="cs"/>
          <w:rtl/>
        </w:rPr>
      </w:pPr>
    </w:p>
    <w:p w14:paraId="5326B01E" w14:textId="77777777" w:rsidR="00000000" w:rsidRDefault="003C26CA">
      <w:pPr>
        <w:pStyle w:val="SpeakerCon"/>
        <w:rPr>
          <w:rtl/>
        </w:rPr>
      </w:pPr>
      <w:bookmarkStart w:id="538" w:name="FS000000464T11_06_2003_19_29_56"/>
      <w:bookmarkStart w:id="539" w:name="FS000000464T11_06_2003_19_30_08"/>
      <w:bookmarkStart w:id="540" w:name="FS000000464T11_06_2003_19_30_13C"/>
      <w:bookmarkEnd w:id="538"/>
      <w:bookmarkEnd w:id="539"/>
      <w:bookmarkEnd w:id="540"/>
      <w:r>
        <w:rPr>
          <w:rtl/>
        </w:rPr>
        <w:t>סגן שר הביטחון זאב בוים:</w:t>
      </w:r>
    </w:p>
    <w:p w14:paraId="0E3F5AA6" w14:textId="77777777" w:rsidR="00000000" w:rsidRDefault="003C26CA">
      <w:pPr>
        <w:pStyle w:val="a"/>
        <w:rPr>
          <w:rtl/>
        </w:rPr>
      </w:pPr>
    </w:p>
    <w:p w14:paraId="2F854D6D" w14:textId="77777777" w:rsidR="00000000" w:rsidRDefault="003C26CA">
      <w:pPr>
        <w:pStyle w:val="a"/>
        <w:rPr>
          <w:rFonts w:hint="cs"/>
          <w:rtl/>
        </w:rPr>
      </w:pPr>
      <w:r>
        <w:rPr>
          <w:rFonts w:hint="cs"/>
          <w:rtl/>
        </w:rPr>
        <w:t>חבר הכנסת טלב אלסאנע - - -</w:t>
      </w:r>
    </w:p>
    <w:p w14:paraId="27F80E23" w14:textId="77777777" w:rsidR="00000000" w:rsidRDefault="003C26CA">
      <w:pPr>
        <w:pStyle w:val="a"/>
        <w:rPr>
          <w:rFonts w:hint="cs"/>
          <w:rtl/>
        </w:rPr>
      </w:pPr>
    </w:p>
    <w:p w14:paraId="72432FC0" w14:textId="77777777" w:rsidR="00000000" w:rsidRDefault="003C26CA">
      <w:pPr>
        <w:pStyle w:val="ad"/>
        <w:rPr>
          <w:rtl/>
        </w:rPr>
      </w:pPr>
      <w:r>
        <w:rPr>
          <w:rtl/>
        </w:rPr>
        <w:t>היו"ר משה כחלון:</w:t>
      </w:r>
    </w:p>
    <w:p w14:paraId="168BCD31" w14:textId="77777777" w:rsidR="00000000" w:rsidRDefault="003C26CA">
      <w:pPr>
        <w:pStyle w:val="a"/>
        <w:rPr>
          <w:rtl/>
        </w:rPr>
      </w:pPr>
    </w:p>
    <w:p w14:paraId="0C4B8EC5" w14:textId="77777777" w:rsidR="00000000" w:rsidRDefault="003C26CA">
      <w:pPr>
        <w:pStyle w:val="a"/>
        <w:rPr>
          <w:rFonts w:hint="cs"/>
          <w:rtl/>
        </w:rPr>
      </w:pPr>
      <w:r>
        <w:rPr>
          <w:rFonts w:hint="cs"/>
          <w:rtl/>
        </w:rPr>
        <w:t xml:space="preserve">חבר הכנסת טלב אלסאנע, יש לך אפשרות להגיד את זה בהצעה אחרת. </w:t>
      </w:r>
    </w:p>
    <w:p w14:paraId="49B0D75C" w14:textId="77777777" w:rsidR="00000000" w:rsidRDefault="003C26CA">
      <w:pPr>
        <w:pStyle w:val="a"/>
        <w:rPr>
          <w:rFonts w:hint="cs"/>
          <w:rtl/>
        </w:rPr>
      </w:pPr>
    </w:p>
    <w:p w14:paraId="2042BC51" w14:textId="77777777" w:rsidR="00000000" w:rsidRDefault="003C26CA">
      <w:pPr>
        <w:pStyle w:val="ac"/>
        <w:rPr>
          <w:rtl/>
        </w:rPr>
      </w:pPr>
      <w:r>
        <w:rPr>
          <w:rFonts w:hint="eastAsia"/>
          <w:rtl/>
        </w:rPr>
        <w:t>גלעד</w:t>
      </w:r>
      <w:r>
        <w:rPr>
          <w:rtl/>
        </w:rPr>
        <w:t xml:space="preserve"> ארדן (הליכוד):</w:t>
      </w:r>
    </w:p>
    <w:p w14:paraId="3B3F2560" w14:textId="77777777" w:rsidR="00000000" w:rsidRDefault="003C26CA">
      <w:pPr>
        <w:pStyle w:val="a"/>
        <w:rPr>
          <w:rFonts w:hint="cs"/>
          <w:rtl/>
        </w:rPr>
      </w:pPr>
    </w:p>
    <w:p w14:paraId="0089A554" w14:textId="77777777" w:rsidR="00000000" w:rsidRDefault="003C26CA">
      <w:pPr>
        <w:pStyle w:val="a"/>
        <w:rPr>
          <w:rFonts w:hint="cs"/>
          <w:rtl/>
        </w:rPr>
      </w:pPr>
      <w:r>
        <w:rPr>
          <w:rFonts w:hint="cs"/>
          <w:rtl/>
        </w:rPr>
        <w:t>הדברים שאתה אומר</w:t>
      </w:r>
      <w:r>
        <w:rPr>
          <w:rFonts w:hint="cs"/>
          <w:rtl/>
        </w:rPr>
        <w:t xml:space="preserve"> זה חלק מהתשתית, כי זה נותן לגיטימציה. </w:t>
      </w:r>
    </w:p>
    <w:p w14:paraId="3B9825A3" w14:textId="77777777" w:rsidR="00000000" w:rsidRDefault="003C26CA">
      <w:pPr>
        <w:pStyle w:val="a"/>
        <w:rPr>
          <w:rFonts w:hint="cs"/>
          <w:rtl/>
        </w:rPr>
      </w:pPr>
    </w:p>
    <w:p w14:paraId="56E8B8CE" w14:textId="77777777" w:rsidR="00000000" w:rsidRDefault="003C26CA">
      <w:pPr>
        <w:pStyle w:val="SpeakerCon"/>
        <w:rPr>
          <w:rtl/>
        </w:rPr>
      </w:pPr>
      <w:bookmarkStart w:id="541" w:name="FS000000464T11_06_2003_19_32_12C"/>
      <w:bookmarkEnd w:id="541"/>
      <w:r>
        <w:rPr>
          <w:rtl/>
        </w:rPr>
        <w:t>סגן שר הביטחון זאב בוים:</w:t>
      </w:r>
    </w:p>
    <w:p w14:paraId="39068CEE" w14:textId="77777777" w:rsidR="00000000" w:rsidRDefault="003C26CA">
      <w:pPr>
        <w:pStyle w:val="a"/>
        <w:rPr>
          <w:rtl/>
        </w:rPr>
      </w:pPr>
    </w:p>
    <w:p w14:paraId="4B5954FC" w14:textId="77777777" w:rsidR="00000000" w:rsidRDefault="003C26CA">
      <w:pPr>
        <w:pStyle w:val="a"/>
        <w:rPr>
          <w:rFonts w:hint="cs"/>
          <w:rtl/>
        </w:rPr>
      </w:pPr>
      <w:r>
        <w:rPr>
          <w:rFonts w:hint="cs"/>
          <w:rtl/>
        </w:rPr>
        <w:t>לנו עוד אין שום ראיות לכך שראש הממשלה הפלסטיני החדש, אבו-מאזן, עושה איזה סימן שהוא מתכוון להילחם בטרור. כל עוד הוא לא יילחם - אני לא מדבר על שביתת  נשק, אני לא מדבר על "הודנה" - אם הוא לא י</w:t>
      </w:r>
      <w:r>
        <w:rPr>
          <w:rFonts w:hint="cs"/>
          <w:rtl/>
        </w:rPr>
        <w:t xml:space="preserve">ילחם בטרור ולא יפרק את הארגונים האלה, כפי שבעצם חובה עליו לעשות - זה לא רק כלפינו, זה גם כלפיו - אנחנו לא נניח את המלחמה הזאת בטרור מידינו. זוהי חובתנו להילחם בטרור הזה עד אשר יפורקו הארגונים האלה והאלימות הזאת תיפסק. </w:t>
      </w:r>
    </w:p>
    <w:p w14:paraId="3D1E2F2C" w14:textId="77777777" w:rsidR="00000000" w:rsidRDefault="003C26CA">
      <w:pPr>
        <w:pStyle w:val="a"/>
        <w:rPr>
          <w:rFonts w:hint="cs"/>
          <w:rtl/>
        </w:rPr>
      </w:pPr>
    </w:p>
    <w:p w14:paraId="4A048CD7" w14:textId="77777777" w:rsidR="00000000" w:rsidRDefault="003C26CA">
      <w:pPr>
        <w:pStyle w:val="a"/>
        <w:rPr>
          <w:rFonts w:hint="cs"/>
          <w:rtl/>
        </w:rPr>
      </w:pPr>
      <w:r>
        <w:rPr>
          <w:rFonts w:hint="cs"/>
          <w:rtl/>
        </w:rPr>
        <w:t xml:space="preserve">הנהגת ה"חמאס" קיבלה החלטה אסטרטגית, </w:t>
      </w:r>
      <w:r>
        <w:rPr>
          <w:rFonts w:hint="cs"/>
          <w:rtl/>
        </w:rPr>
        <w:t>בריש גלי, לסכל את מימוש מפת הדרכים - -</w:t>
      </w:r>
    </w:p>
    <w:p w14:paraId="2B9BF67D" w14:textId="77777777" w:rsidR="00000000" w:rsidRDefault="003C26CA">
      <w:pPr>
        <w:pStyle w:val="a"/>
        <w:rPr>
          <w:rFonts w:hint="cs"/>
          <w:rtl/>
        </w:rPr>
      </w:pPr>
    </w:p>
    <w:p w14:paraId="194BDFD8" w14:textId="77777777" w:rsidR="00000000" w:rsidRDefault="003C26CA">
      <w:pPr>
        <w:pStyle w:val="ac"/>
        <w:rPr>
          <w:rtl/>
        </w:rPr>
      </w:pPr>
      <w:r>
        <w:rPr>
          <w:rFonts w:hint="eastAsia"/>
          <w:rtl/>
        </w:rPr>
        <w:t>חיים</w:t>
      </w:r>
      <w:r>
        <w:rPr>
          <w:rtl/>
        </w:rPr>
        <w:t xml:space="preserve"> אורון (מרצ):</w:t>
      </w:r>
    </w:p>
    <w:p w14:paraId="0ED7316C" w14:textId="77777777" w:rsidR="00000000" w:rsidRDefault="003C26CA">
      <w:pPr>
        <w:pStyle w:val="a"/>
        <w:rPr>
          <w:rFonts w:hint="cs"/>
          <w:rtl/>
        </w:rPr>
      </w:pPr>
    </w:p>
    <w:p w14:paraId="708FA870" w14:textId="77777777" w:rsidR="00000000" w:rsidRDefault="003C26CA">
      <w:pPr>
        <w:pStyle w:val="a"/>
        <w:rPr>
          <w:rFonts w:hint="cs"/>
          <w:rtl/>
        </w:rPr>
      </w:pPr>
      <w:r>
        <w:rPr>
          <w:rFonts w:hint="cs"/>
          <w:rtl/>
        </w:rPr>
        <w:t xml:space="preserve">נכון, אתם עוזרים לה. </w:t>
      </w:r>
    </w:p>
    <w:p w14:paraId="523DD755" w14:textId="77777777" w:rsidR="00000000" w:rsidRDefault="003C26CA">
      <w:pPr>
        <w:pStyle w:val="a"/>
        <w:rPr>
          <w:rtl/>
        </w:rPr>
      </w:pPr>
    </w:p>
    <w:p w14:paraId="297AC174" w14:textId="77777777" w:rsidR="00000000" w:rsidRDefault="003C26CA">
      <w:pPr>
        <w:pStyle w:val="a"/>
        <w:rPr>
          <w:rFonts w:hint="cs"/>
          <w:rtl/>
        </w:rPr>
      </w:pPr>
    </w:p>
    <w:p w14:paraId="655C565B" w14:textId="77777777" w:rsidR="00000000" w:rsidRDefault="003C26CA">
      <w:pPr>
        <w:pStyle w:val="SpeakerCon"/>
        <w:rPr>
          <w:rtl/>
        </w:rPr>
      </w:pPr>
      <w:bookmarkStart w:id="542" w:name="FS000000464T11_06_2003_19_35_38C"/>
      <w:bookmarkEnd w:id="542"/>
      <w:r>
        <w:rPr>
          <w:rtl/>
        </w:rPr>
        <w:t>סגן שר הביטחון זאב בוים:</w:t>
      </w:r>
    </w:p>
    <w:p w14:paraId="2269CB62" w14:textId="77777777" w:rsidR="00000000" w:rsidRDefault="003C26CA">
      <w:pPr>
        <w:pStyle w:val="a"/>
        <w:rPr>
          <w:rtl/>
        </w:rPr>
      </w:pPr>
    </w:p>
    <w:p w14:paraId="4FAC3EC6" w14:textId="77777777" w:rsidR="00000000" w:rsidRDefault="003C26CA">
      <w:pPr>
        <w:pStyle w:val="a"/>
        <w:rPr>
          <w:rFonts w:hint="cs"/>
          <w:rtl/>
        </w:rPr>
      </w:pPr>
      <w:r>
        <w:rPr>
          <w:rFonts w:hint="cs"/>
          <w:rtl/>
        </w:rPr>
        <w:t>- - ולהרוס כל אפשרות להידברות, שתוביל להפסקת הטרור ולמשא-ומתן מדיני. לקראת פסגת עקבה ואחריה הביאה תנועת ה"חמאס" להסלמה ולגל פיגועי טרור רצחניים - -</w:t>
      </w:r>
      <w:r>
        <w:rPr>
          <w:rFonts w:hint="cs"/>
          <w:rtl/>
        </w:rPr>
        <w:t xml:space="preserve"> </w:t>
      </w:r>
    </w:p>
    <w:p w14:paraId="1DF11968" w14:textId="77777777" w:rsidR="00000000" w:rsidRDefault="003C26CA">
      <w:pPr>
        <w:pStyle w:val="a"/>
        <w:rPr>
          <w:rFonts w:hint="cs"/>
          <w:rtl/>
        </w:rPr>
      </w:pPr>
    </w:p>
    <w:p w14:paraId="45687EB3" w14:textId="77777777" w:rsidR="00000000" w:rsidRDefault="003C26CA">
      <w:pPr>
        <w:pStyle w:val="ac"/>
        <w:rPr>
          <w:rtl/>
        </w:rPr>
      </w:pPr>
      <w:r>
        <w:rPr>
          <w:rFonts w:hint="eastAsia"/>
          <w:rtl/>
        </w:rPr>
        <w:t>גדעון</w:t>
      </w:r>
      <w:r>
        <w:rPr>
          <w:rtl/>
        </w:rPr>
        <w:t xml:space="preserve"> סער (הליכוד):</w:t>
      </w:r>
    </w:p>
    <w:p w14:paraId="54D183A6" w14:textId="77777777" w:rsidR="00000000" w:rsidRDefault="003C26CA">
      <w:pPr>
        <w:pStyle w:val="a"/>
        <w:rPr>
          <w:rFonts w:hint="cs"/>
          <w:rtl/>
        </w:rPr>
      </w:pPr>
    </w:p>
    <w:p w14:paraId="04B4635B" w14:textId="77777777" w:rsidR="00000000" w:rsidRDefault="003C26CA">
      <w:pPr>
        <w:pStyle w:val="a"/>
        <w:rPr>
          <w:rFonts w:hint="cs"/>
          <w:rtl/>
        </w:rPr>
      </w:pPr>
      <w:r>
        <w:rPr>
          <w:rFonts w:hint="cs"/>
          <w:rtl/>
        </w:rPr>
        <w:t>גם ה"פתח".</w:t>
      </w:r>
    </w:p>
    <w:p w14:paraId="17544AB1" w14:textId="77777777" w:rsidR="00000000" w:rsidRDefault="003C26CA">
      <w:pPr>
        <w:pStyle w:val="a"/>
        <w:rPr>
          <w:rFonts w:hint="cs"/>
          <w:rtl/>
        </w:rPr>
      </w:pPr>
    </w:p>
    <w:p w14:paraId="17C2175C" w14:textId="77777777" w:rsidR="00000000" w:rsidRDefault="003C26CA">
      <w:pPr>
        <w:pStyle w:val="SpeakerCon"/>
        <w:rPr>
          <w:rtl/>
        </w:rPr>
      </w:pPr>
      <w:bookmarkStart w:id="543" w:name="FS000000464T11_06_2003_19_36_27C"/>
      <w:bookmarkEnd w:id="543"/>
      <w:r>
        <w:rPr>
          <w:rtl/>
        </w:rPr>
        <w:t>סגן שר הביטחון זאב בוים:</w:t>
      </w:r>
    </w:p>
    <w:p w14:paraId="0C06DA99" w14:textId="77777777" w:rsidR="00000000" w:rsidRDefault="003C26CA">
      <w:pPr>
        <w:pStyle w:val="a"/>
        <w:rPr>
          <w:rtl/>
        </w:rPr>
      </w:pPr>
    </w:p>
    <w:p w14:paraId="7DFCDF91" w14:textId="77777777" w:rsidR="00000000" w:rsidRDefault="003C26CA">
      <w:pPr>
        <w:pStyle w:val="a"/>
        <w:rPr>
          <w:rFonts w:hint="cs"/>
          <w:rtl/>
        </w:rPr>
      </w:pPr>
      <w:r>
        <w:rPr>
          <w:rFonts w:hint="cs"/>
          <w:rtl/>
        </w:rPr>
        <w:t xml:space="preserve">- -  ובהם ההתקפה על מוצב צה"ל באזור התעשייה ארז, עם כל המשמעות של אזור תעשייה שהוא בשותפות, שנועד בעצם לספק פרנסה לאנשי עזה. </w:t>
      </w:r>
    </w:p>
    <w:p w14:paraId="6919C285" w14:textId="77777777" w:rsidR="00000000" w:rsidRDefault="003C26CA">
      <w:pPr>
        <w:pStyle w:val="a"/>
        <w:rPr>
          <w:rFonts w:hint="cs"/>
          <w:rtl/>
        </w:rPr>
      </w:pPr>
    </w:p>
    <w:p w14:paraId="1C486A78" w14:textId="77777777" w:rsidR="00000000" w:rsidRDefault="003C26CA">
      <w:pPr>
        <w:pStyle w:val="a"/>
        <w:rPr>
          <w:rFonts w:hint="cs"/>
          <w:rtl/>
        </w:rPr>
      </w:pPr>
      <w:r>
        <w:rPr>
          <w:rFonts w:hint="cs"/>
          <w:rtl/>
        </w:rPr>
        <w:t>תנועת ה"חמאס" גם הצהירה על המשך כוונתה לבצע פיגועי התאבדות. אני אומ</w:t>
      </w:r>
      <w:r>
        <w:rPr>
          <w:rFonts w:hint="cs"/>
          <w:rtl/>
        </w:rPr>
        <w:t>ר לכם עוד פעם מכאן, שאין שום קשר, זו לא איזו תגובה על פעולה, אלא זו דרך ושיטה והחלטה אסטרטגית לעשות את זה, כדי לחבל במהלך המדיני. כל זה ביצירת חזית מאוחדת של כל הארגונים הפלסטיניים. אנחנו ראינו בפעולה במחסום ארז את המשולש הבלתי-קדוש הזה של ה"חמאס", של "הג'</w:t>
      </w:r>
      <w:r>
        <w:rPr>
          <w:rFonts w:hint="cs"/>
          <w:rtl/>
        </w:rPr>
        <w:t xml:space="preserve">יהאד האסלאמי" ושל ה"פתח", מפלגתו של אבו-מאזן. </w:t>
      </w:r>
    </w:p>
    <w:p w14:paraId="212944A1" w14:textId="77777777" w:rsidR="00000000" w:rsidRDefault="003C26CA">
      <w:pPr>
        <w:pStyle w:val="a"/>
        <w:rPr>
          <w:rFonts w:hint="cs"/>
          <w:rtl/>
        </w:rPr>
      </w:pPr>
    </w:p>
    <w:p w14:paraId="473A8F75" w14:textId="77777777" w:rsidR="00000000" w:rsidRDefault="003C26CA">
      <w:pPr>
        <w:pStyle w:val="a"/>
        <w:rPr>
          <w:rFonts w:hint="cs"/>
          <w:rtl/>
        </w:rPr>
      </w:pPr>
      <w:r>
        <w:rPr>
          <w:rFonts w:hint="cs"/>
          <w:rtl/>
        </w:rPr>
        <w:t>מאז 1993 הוציא ארגון הח"מאס" יותר מ=113 מחבלים מתאבדים, בהם 72 מחבלים מתאבדים מתחילת "גיאות ושפל". בפיגועי התאבדות שהוציא ארגון ה"חמאס" מתחילת אירועי "גיאות ושפל" נהרגו 227 ישראלים, והיום נוספו 15, ונפצעו 1,3</w:t>
      </w:r>
      <w:r>
        <w:rPr>
          <w:rFonts w:hint="cs"/>
          <w:rtl/>
        </w:rPr>
        <w:t>93. צה"ל, על-פי הנחיית הדרג המדיני, עושה כל שביכולתו לשמור על ביטחונם ושלומם של תושבי מדינת ישראל ולסכל את הטרור.</w:t>
      </w:r>
    </w:p>
    <w:p w14:paraId="2C9E5379" w14:textId="77777777" w:rsidR="00000000" w:rsidRDefault="003C26CA">
      <w:pPr>
        <w:pStyle w:val="a"/>
        <w:rPr>
          <w:rFonts w:hint="cs"/>
          <w:rtl/>
        </w:rPr>
      </w:pPr>
    </w:p>
    <w:p w14:paraId="50F505DF" w14:textId="77777777" w:rsidR="00000000" w:rsidRDefault="003C26CA">
      <w:pPr>
        <w:pStyle w:val="a"/>
        <w:rPr>
          <w:rFonts w:hint="cs"/>
          <w:rtl/>
        </w:rPr>
      </w:pPr>
      <w:r>
        <w:rPr>
          <w:rFonts w:hint="cs"/>
          <w:rtl/>
        </w:rPr>
        <w:t>עזיז רנתיסי הוא האחראי על הזרוע הצבאית של ה"חמאס" ברצועה. שלא תהיה שום טעות בעניין הזה - כל הניסיון לקבוע איזו חלוקה בין הדרג המדיני, הפוליטי</w:t>
      </w:r>
      <w:r>
        <w:rPr>
          <w:rFonts w:hint="cs"/>
          <w:rtl/>
        </w:rPr>
        <w:t>, ובין הזרוע הצבאית, גם אם נותנים לזה שם של "עז אל-דין" וכדומה, הכול מה שנקרא עבודה בעיניים. רנתיסי אחראי להוצאתם לפועל של פיגועים רבים, ונחשב לקיצוני בין המתנגדים הנחרצים לכל הפסקת אש ולהפסקת הפיגועים בישראל. בדיונים האחרונים שהתקיימו שם - והתקיימו שם דיו</w:t>
      </w:r>
      <w:r>
        <w:rPr>
          <w:rFonts w:hint="cs"/>
          <w:rtl/>
        </w:rPr>
        <w:t xml:space="preserve">נים אם לקבל ובאילו תנאים את הצעת אבו-מאזן להפסקת אש, ל"הודנה" הזאת - הוא היה זה שהקצין את העמדות, כדי לטרפד את המהלך הזה. </w:t>
      </w:r>
    </w:p>
    <w:p w14:paraId="62EF2FB3" w14:textId="77777777" w:rsidR="00000000" w:rsidRDefault="003C26CA">
      <w:pPr>
        <w:pStyle w:val="a"/>
        <w:rPr>
          <w:rFonts w:hint="cs"/>
          <w:rtl/>
        </w:rPr>
      </w:pPr>
    </w:p>
    <w:p w14:paraId="0D05D141" w14:textId="77777777" w:rsidR="00000000" w:rsidRDefault="003C26CA">
      <w:pPr>
        <w:pStyle w:val="a"/>
        <w:rPr>
          <w:rFonts w:hint="cs"/>
          <w:rtl/>
        </w:rPr>
      </w:pPr>
      <w:r>
        <w:rPr>
          <w:rFonts w:hint="cs"/>
          <w:rtl/>
        </w:rPr>
        <w:t>הוא נמנה עם ההנהגה הבכירה של תנועת ה"חמאס" ברצועה, ושימש מחליפם של סלאח שחאדה ואבראהים מקאדמה, כאחראי מטעם הנהגת ה"חמאס" על הזרוע הצ</w:t>
      </w:r>
      <w:r>
        <w:rPr>
          <w:rFonts w:hint="cs"/>
          <w:rtl/>
        </w:rPr>
        <w:t>באית של ה"חמאס". רנתיסי נחשב למתווה מדיניות הפיגועים של ארגון ה"חמאס" ופעילי הזרוע הצבאית באזור חבל עזה ובאיו"ש, הפועלים על-פי הנחיותיו, אשר ניתנות לא אחת באופן פומבי.</w:t>
      </w:r>
    </w:p>
    <w:p w14:paraId="33395B51" w14:textId="77777777" w:rsidR="00000000" w:rsidRDefault="003C26CA">
      <w:pPr>
        <w:pStyle w:val="a"/>
        <w:rPr>
          <w:rFonts w:hint="cs"/>
          <w:rtl/>
        </w:rPr>
      </w:pPr>
    </w:p>
    <w:p w14:paraId="3A710ED0" w14:textId="77777777" w:rsidR="00000000" w:rsidRDefault="003C26CA">
      <w:pPr>
        <w:pStyle w:val="a"/>
        <w:rPr>
          <w:rFonts w:hint="cs"/>
          <w:rtl/>
        </w:rPr>
      </w:pPr>
      <w:r>
        <w:rPr>
          <w:rFonts w:hint="cs"/>
          <w:rtl/>
        </w:rPr>
        <w:t>יודגש כי רנתיסי אחראי על הוצאתם לפועל של פיגועים רבים שבוצעו על-ידי "חמאס", ובכלל זה מע</w:t>
      </w:r>
      <w:r>
        <w:rPr>
          <w:rFonts w:hint="cs"/>
          <w:rtl/>
        </w:rPr>
        <w:t>ורבות בנטילת האחריות לפיגוע רצח ארבעת החיילים במוצב "מגן 12" לפני שלושה ימים. בנוסף, הוא אחראי לעידוד ההסתה של האוכלוסיה הפלסטינית נגד ישראל ובעד המשך הפיגועים. שמענו את דבריו גם בבית-החולים.</w:t>
      </w:r>
    </w:p>
    <w:p w14:paraId="1E5219FB" w14:textId="77777777" w:rsidR="00000000" w:rsidRDefault="003C26CA">
      <w:pPr>
        <w:pStyle w:val="a"/>
        <w:rPr>
          <w:rFonts w:hint="cs"/>
          <w:rtl/>
        </w:rPr>
      </w:pPr>
    </w:p>
    <w:p w14:paraId="4EBB728C" w14:textId="77777777" w:rsidR="00000000" w:rsidRDefault="003C26CA">
      <w:pPr>
        <w:pStyle w:val="a"/>
        <w:rPr>
          <w:rFonts w:hint="cs"/>
          <w:rtl/>
        </w:rPr>
      </w:pPr>
      <w:r>
        <w:rPr>
          <w:rFonts w:hint="cs"/>
          <w:rtl/>
        </w:rPr>
        <w:t>הזרוע הצבאית של ה"חמאס", שבראשה עומד רנתיסי, פועלת מאז ספטמבר 2</w:t>
      </w:r>
      <w:r>
        <w:rPr>
          <w:rFonts w:hint="cs"/>
          <w:rtl/>
        </w:rPr>
        <w:t>000, ובדגש בתקופה האחרונה, להוצאתם לפועל של פיגועים במתווים שונים: ירי רקטות "קסאם" לעבר יישובים ישראליים, חדירה ליישובים ישראליים לצורך הריגת אזרחים ישראלים, פיגועי מטען לעבר טנקים ורכבים של חיילי צה"ל, ירי לעבר כלי רכב אזרחיים בגוש-קטיף, מארבים לחיילי צה</w:t>
      </w:r>
      <w:r>
        <w:rPr>
          <w:rFonts w:hint="cs"/>
          <w:rtl/>
        </w:rPr>
        <w:t xml:space="preserve">"ל, שיגור סירות תופת לעבר כלי שיט ישראליים ושיגור מפגעים דרך הים. כמו כן, מעורבות בניסיונות לביצוע פיגועי חטיפת חיילים וישראלים, הברחת חומרי לחימה ומפגעים משטח מצרים לישראל. לרנתיסי מעורבות ישירה בהכוונת כל הפעולות שהזכרתי ובהנחייתן. </w:t>
      </w:r>
    </w:p>
    <w:p w14:paraId="08263FD3" w14:textId="77777777" w:rsidR="00000000" w:rsidRDefault="003C26CA">
      <w:pPr>
        <w:pStyle w:val="a"/>
        <w:rPr>
          <w:rFonts w:hint="cs"/>
          <w:rtl/>
        </w:rPr>
      </w:pPr>
    </w:p>
    <w:p w14:paraId="3E6B48C2" w14:textId="77777777" w:rsidR="00000000" w:rsidRDefault="003C26CA">
      <w:pPr>
        <w:pStyle w:val="a"/>
        <w:rPr>
          <w:rFonts w:hint="cs"/>
          <w:rtl/>
        </w:rPr>
      </w:pPr>
      <w:r>
        <w:rPr>
          <w:rFonts w:hint="cs"/>
          <w:rtl/>
        </w:rPr>
        <w:t>נוסיף ונציין, כי חקי</w:t>
      </w:r>
      <w:r>
        <w:rPr>
          <w:rFonts w:hint="cs"/>
          <w:rtl/>
        </w:rPr>
        <w:t xml:space="preserve">רות של פעילי "חמאס" מצביעות על כך שרנתיסי נחשב בעיני פעילי הזרוע הצבאית למי שמתווה את מדיניות הפיגועים, והודעותיו הפומביות הן בבחינת הנחיה לביצוע פיגועים לפעילי הזרוע הצבאית באשר הם. </w:t>
      </w:r>
    </w:p>
    <w:p w14:paraId="34D322C7" w14:textId="77777777" w:rsidR="00000000" w:rsidRDefault="003C26CA">
      <w:pPr>
        <w:pStyle w:val="a"/>
        <w:rPr>
          <w:rFonts w:hint="cs"/>
          <w:rtl/>
        </w:rPr>
      </w:pPr>
    </w:p>
    <w:p w14:paraId="22EA0024" w14:textId="77777777" w:rsidR="00000000" w:rsidRDefault="003C26CA">
      <w:pPr>
        <w:pStyle w:val="a"/>
        <w:rPr>
          <w:rFonts w:hint="cs"/>
          <w:rtl/>
        </w:rPr>
      </w:pPr>
      <w:r>
        <w:rPr>
          <w:rFonts w:hint="cs"/>
          <w:rtl/>
        </w:rPr>
        <w:t>זוהי התשובה על ההצעות לסדר-היום, אבל אני רוצה להוסיף על רקע הפיגוע הזה.</w:t>
      </w:r>
      <w:r>
        <w:rPr>
          <w:rFonts w:hint="cs"/>
          <w:rtl/>
        </w:rPr>
        <w:t xml:space="preserve"> ביום הזה צריך לשלוח מסר חד וברור לממשלה הפלסטינית, לאבו-מאזן, לדחלאן, לשריו: אם אבו-מאזן ייתן ל"חמאס" להראות לו את הדרכים ולהתוות לו את המפה, לא תהיה מפת דרכים; לא תהיה מפה ולא תהיינה דרכים. אבו-מאזן חייב עוד היום להתחיל לטפל בחיסול, בפירוק של הארגונים; ל</w:t>
      </w:r>
      <w:r>
        <w:rPr>
          <w:rFonts w:hint="cs"/>
          <w:rtl/>
        </w:rPr>
        <w:t xml:space="preserve">א ב"הודנה", לא בשיחות במתק שפתיים ובעצימת עין או בקריצה, אלא בלחימה. אם אבו-מאזן לא ינקוט צעדים בן-גוריוניים כלפי הארגונים האלה, סופה של הממשלה החדשה הזאת יהיה קרוב מאוד, ולא תהיה לה תקומה. </w:t>
      </w:r>
    </w:p>
    <w:p w14:paraId="06142260" w14:textId="77777777" w:rsidR="00000000" w:rsidRDefault="003C26CA">
      <w:pPr>
        <w:pStyle w:val="a"/>
        <w:rPr>
          <w:rFonts w:hint="cs"/>
          <w:rtl/>
        </w:rPr>
      </w:pPr>
    </w:p>
    <w:p w14:paraId="4D776051" w14:textId="77777777" w:rsidR="00000000" w:rsidRDefault="003C26CA">
      <w:pPr>
        <w:pStyle w:val="a"/>
        <w:rPr>
          <w:rFonts w:hint="cs"/>
          <w:rtl/>
        </w:rPr>
      </w:pPr>
      <w:r>
        <w:rPr>
          <w:rFonts w:hint="cs"/>
          <w:rtl/>
        </w:rPr>
        <w:t>לכן אני אומר: לא תהיה מפה ולא תהיינה דרכים. זה המסר היום, ועל אב</w:t>
      </w:r>
      <w:r>
        <w:rPr>
          <w:rFonts w:hint="cs"/>
          <w:rtl/>
        </w:rPr>
        <w:t xml:space="preserve">ו-מאזן ועל ממשלתו חובת ההוכחה בטרם תעשה מדינת ישראל איזה צעד בכיוון קידום התהליך. </w:t>
      </w:r>
    </w:p>
    <w:p w14:paraId="77B6DA0A" w14:textId="77777777" w:rsidR="00000000" w:rsidRDefault="003C26CA">
      <w:pPr>
        <w:pStyle w:val="a"/>
        <w:rPr>
          <w:rFonts w:hint="cs"/>
          <w:rtl/>
        </w:rPr>
      </w:pPr>
    </w:p>
    <w:p w14:paraId="3CD7B0F0" w14:textId="77777777" w:rsidR="00000000" w:rsidRDefault="003C26CA">
      <w:pPr>
        <w:pStyle w:val="ad"/>
        <w:rPr>
          <w:rtl/>
        </w:rPr>
      </w:pPr>
      <w:r>
        <w:rPr>
          <w:rtl/>
        </w:rPr>
        <w:t>היו"ר משה כחלון:</w:t>
      </w:r>
    </w:p>
    <w:p w14:paraId="39ABB20B" w14:textId="77777777" w:rsidR="00000000" w:rsidRDefault="003C26CA">
      <w:pPr>
        <w:pStyle w:val="a"/>
        <w:rPr>
          <w:rtl/>
        </w:rPr>
      </w:pPr>
    </w:p>
    <w:p w14:paraId="0ADA1515" w14:textId="77777777" w:rsidR="00000000" w:rsidRDefault="003C26CA">
      <w:pPr>
        <w:pStyle w:val="a"/>
        <w:rPr>
          <w:rFonts w:hint="cs"/>
          <w:rtl/>
        </w:rPr>
      </w:pPr>
      <w:r>
        <w:rPr>
          <w:rFonts w:hint="cs"/>
          <w:rtl/>
        </w:rPr>
        <w:t>אדוני סגן השר, מה אתה מציע?</w:t>
      </w:r>
    </w:p>
    <w:p w14:paraId="6B678C3C" w14:textId="77777777" w:rsidR="00000000" w:rsidRDefault="003C26CA">
      <w:pPr>
        <w:pStyle w:val="a"/>
        <w:rPr>
          <w:rtl/>
        </w:rPr>
      </w:pPr>
    </w:p>
    <w:p w14:paraId="7E7BD02E" w14:textId="77777777" w:rsidR="00000000" w:rsidRDefault="003C26CA">
      <w:pPr>
        <w:pStyle w:val="a"/>
        <w:rPr>
          <w:rFonts w:hint="cs"/>
          <w:rtl/>
        </w:rPr>
      </w:pPr>
    </w:p>
    <w:p w14:paraId="6EEE749C" w14:textId="77777777" w:rsidR="00000000" w:rsidRDefault="003C26CA">
      <w:pPr>
        <w:pStyle w:val="SpeakerCon"/>
        <w:rPr>
          <w:rtl/>
        </w:rPr>
      </w:pPr>
      <w:bookmarkStart w:id="544" w:name="FS000000464T11_06_2003_19_52_29C"/>
      <w:bookmarkEnd w:id="544"/>
      <w:r>
        <w:rPr>
          <w:rtl/>
        </w:rPr>
        <w:t>סגן שר הביטחון זאב בוים:</w:t>
      </w:r>
    </w:p>
    <w:p w14:paraId="4CFC8745" w14:textId="77777777" w:rsidR="00000000" w:rsidRDefault="003C26CA">
      <w:pPr>
        <w:pStyle w:val="a"/>
        <w:rPr>
          <w:rtl/>
        </w:rPr>
      </w:pPr>
    </w:p>
    <w:p w14:paraId="0EDE52FD" w14:textId="77777777" w:rsidR="00000000" w:rsidRDefault="003C26CA">
      <w:pPr>
        <w:pStyle w:val="a"/>
        <w:rPr>
          <w:rFonts w:hint="cs"/>
          <w:rtl/>
        </w:rPr>
      </w:pPr>
      <w:r>
        <w:rPr>
          <w:rFonts w:hint="cs"/>
          <w:rtl/>
        </w:rPr>
        <w:t xml:space="preserve">אני  מציע להסתפק בדברי. </w:t>
      </w:r>
    </w:p>
    <w:p w14:paraId="02225D20" w14:textId="77777777" w:rsidR="00000000" w:rsidRDefault="003C26CA">
      <w:pPr>
        <w:pStyle w:val="a"/>
        <w:rPr>
          <w:rFonts w:hint="cs"/>
          <w:rtl/>
        </w:rPr>
      </w:pPr>
    </w:p>
    <w:p w14:paraId="7B5B445A" w14:textId="77777777" w:rsidR="00000000" w:rsidRDefault="003C26CA">
      <w:pPr>
        <w:pStyle w:val="ad"/>
        <w:rPr>
          <w:rtl/>
        </w:rPr>
      </w:pPr>
      <w:r>
        <w:rPr>
          <w:rtl/>
        </w:rPr>
        <w:t>היו"ר משה כחלון:</w:t>
      </w:r>
    </w:p>
    <w:p w14:paraId="775A2595" w14:textId="77777777" w:rsidR="00000000" w:rsidRDefault="003C26CA">
      <w:pPr>
        <w:pStyle w:val="a"/>
        <w:rPr>
          <w:rtl/>
        </w:rPr>
      </w:pPr>
    </w:p>
    <w:p w14:paraId="5860C3D5" w14:textId="77777777" w:rsidR="00000000" w:rsidRDefault="003C26CA">
      <w:pPr>
        <w:pStyle w:val="a"/>
        <w:rPr>
          <w:rFonts w:hint="cs"/>
          <w:rtl/>
        </w:rPr>
      </w:pPr>
      <w:r>
        <w:rPr>
          <w:rFonts w:hint="cs"/>
          <w:rtl/>
        </w:rPr>
        <w:t>תודה רבה. חבר הכנסת טלב אלסאנע, הצעה אחרת. לפני כן, את</w:t>
      </w:r>
      <w:r>
        <w:rPr>
          <w:rFonts w:hint="cs"/>
          <w:rtl/>
        </w:rPr>
        <w:t>ם מסתפקים בתשובת סגן השר?</w:t>
      </w:r>
    </w:p>
    <w:p w14:paraId="1345A237" w14:textId="77777777" w:rsidR="00000000" w:rsidRDefault="003C26CA">
      <w:pPr>
        <w:pStyle w:val="a"/>
        <w:rPr>
          <w:rFonts w:hint="cs"/>
          <w:rtl/>
        </w:rPr>
      </w:pPr>
    </w:p>
    <w:p w14:paraId="716CD7AB" w14:textId="77777777" w:rsidR="00000000" w:rsidRDefault="003C26CA">
      <w:pPr>
        <w:pStyle w:val="ac"/>
        <w:rPr>
          <w:rtl/>
        </w:rPr>
      </w:pPr>
      <w:r>
        <w:rPr>
          <w:rFonts w:hint="eastAsia"/>
          <w:rtl/>
        </w:rPr>
        <w:t>השר</w:t>
      </w:r>
      <w:r>
        <w:rPr>
          <w:rtl/>
        </w:rPr>
        <w:t xml:space="preserve"> גדעון עזרא:</w:t>
      </w:r>
    </w:p>
    <w:p w14:paraId="779AA418" w14:textId="77777777" w:rsidR="00000000" w:rsidRDefault="003C26CA">
      <w:pPr>
        <w:pStyle w:val="a"/>
        <w:rPr>
          <w:rFonts w:hint="cs"/>
          <w:rtl/>
        </w:rPr>
      </w:pPr>
    </w:p>
    <w:p w14:paraId="029618FF" w14:textId="77777777" w:rsidR="00000000" w:rsidRDefault="003C26CA">
      <w:pPr>
        <w:pStyle w:val="a"/>
        <w:rPr>
          <w:rFonts w:hint="cs"/>
          <w:rtl/>
        </w:rPr>
      </w:pPr>
      <w:r>
        <w:rPr>
          <w:rFonts w:hint="cs"/>
          <w:rtl/>
        </w:rPr>
        <w:t>מסתפקים, אין דיבורים.</w:t>
      </w:r>
    </w:p>
    <w:p w14:paraId="53498DE2" w14:textId="77777777" w:rsidR="00000000" w:rsidRDefault="003C26CA">
      <w:pPr>
        <w:pStyle w:val="a"/>
        <w:rPr>
          <w:rFonts w:hint="cs"/>
          <w:rtl/>
        </w:rPr>
      </w:pPr>
    </w:p>
    <w:p w14:paraId="47D4E721" w14:textId="77777777" w:rsidR="00000000" w:rsidRDefault="003C26CA">
      <w:pPr>
        <w:pStyle w:val="ad"/>
        <w:rPr>
          <w:rtl/>
        </w:rPr>
      </w:pPr>
      <w:r>
        <w:rPr>
          <w:rtl/>
        </w:rPr>
        <w:t>היו"ר משה כחלון:</w:t>
      </w:r>
    </w:p>
    <w:p w14:paraId="4DB3A72B" w14:textId="77777777" w:rsidR="00000000" w:rsidRDefault="003C26CA">
      <w:pPr>
        <w:pStyle w:val="a"/>
        <w:rPr>
          <w:rtl/>
        </w:rPr>
      </w:pPr>
    </w:p>
    <w:p w14:paraId="0020EFB9" w14:textId="77777777" w:rsidR="00000000" w:rsidRDefault="003C26CA">
      <w:pPr>
        <w:pStyle w:val="a"/>
        <w:rPr>
          <w:rFonts w:hint="cs"/>
          <w:rtl/>
        </w:rPr>
      </w:pPr>
      <w:r>
        <w:rPr>
          <w:rFonts w:hint="cs"/>
          <w:rtl/>
        </w:rPr>
        <w:t>חבר הכנסת טיבי, אתה מסתפק?</w:t>
      </w:r>
    </w:p>
    <w:p w14:paraId="0A992A2F" w14:textId="77777777" w:rsidR="00000000" w:rsidRDefault="003C26CA">
      <w:pPr>
        <w:pStyle w:val="a"/>
        <w:rPr>
          <w:rFonts w:hint="cs"/>
          <w:rtl/>
        </w:rPr>
      </w:pPr>
    </w:p>
    <w:p w14:paraId="30F3F35E" w14:textId="77777777" w:rsidR="00000000" w:rsidRDefault="003C26CA">
      <w:pPr>
        <w:pStyle w:val="ac"/>
        <w:rPr>
          <w:rtl/>
        </w:rPr>
      </w:pPr>
      <w:r>
        <w:rPr>
          <w:rFonts w:hint="eastAsia"/>
          <w:rtl/>
        </w:rPr>
        <w:t>אחמד</w:t>
      </w:r>
      <w:r>
        <w:rPr>
          <w:rtl/>
        </w:rPr>
        <w:t xml:space="preserve"> טיבי (חד"ש-תע"ל):</w:t>
      </w:r>
    </w:p>
    <w:p w14:paraId="19CC1809" w14:textId="77777777" w:rsidR="00000000" w:rsidRDefault="003C26CA">
      <w:pPr>
        <w:pStyle w:val="a"/>
        <w:rPr>
          <w:rFonts w:hint="cs"/>
          <w:rtl/>
        </w:rPr>
      </w:pPr>
    </w:p>
    <w:p w14:paraId="45C2D305" w14:textId="77777777" w:rsidR="00000000" w:rsidRDefault="003C26CA">
      <w:pPr>
        <w:pStyle w:val="a"/>
        <w:rPr>
          <w:rFonts w:hint="cs"/>
          <w:rtl/>
        </w:rPr>
      </w:pPr>
      <w:r>
        <w:rPr>
          <w:rFonts w:hint="cs"/>
          <w:rtl/>
        </w:rPr>
        <w:t xml:space="preserve">לא, ממש לא. </w:t>
      </w:r>
    </w:p>
    <w:p w14:paraId="5E263C6C" w14:textId="77777777" w:rsidR="00000000" w:rsidRDefault="003C26CA">
      <w:pPr>
        <w:pStyle w:val="a"/>
        <w:rPr>
          <w:rFonts w:hint="cs"/>
          <w:rtl/>
        </w:rPr>
      </w:pPr>
    </w:p>
    <w:p w14:paraId="7BE8D60B" w14:textId="77777777" w:rsidR="00000000" w:rsidRDefault="003C26CA">
      <w:pPr>
        <w:pStyle w:val="ad"/>
        <w:rPr>
          <w:rtl/>
        </w:rPr>
      </w:pPr>
      <w:r>
        <w:rPr>
          <w:rtl/>
        </w:rPr>
        <w:t>היו"ר משה כחלון:</w:t>
      </w:r>
    </w:p>
    <w:p w14:paraId="2E6869E5" w14:textId="77777777" w:rsidR="00000000" w:rsidRDefault="003C26CA">
      <w:pPr>
        <w:pStyle w:val="a"/>
        <w:rPr>
          <w:rtl/>
        </w:rPr>
      </w:pPr>
    </w:p>
    <w:p w14:paraId="76B34071" w14:textId="77777777" w:rsidR="00000000" w:rsidRDefault="003C26CA">
      <w:pPr>
        <w:pStyle w:val="a"/>
        <w:rPr>
          <w:rFonts w:hint="cs"/>
          <w:rtl/>
        </w:rPr>
      </w:pPr>
      <w:r>
        <w:rPr>
          <w:rFonts w:hint="cs"/>
          <w:rtl/>
        </w:rPr>
        <w:t xml:space="preserve">חבר הכנסת אלסאנע, בבקשה. </w:t>
      </w:r>
    </w:p>
    <w:p w14:paraId="55BC2F7A" w14:textId="77777777" w:rsidR="00000000" w:rsidRDefault="003C26CA">
      <w:pPr>
        <w:pStyle w:val="a"/>
        <w:rPr>
          <w:rFonts w:hint="cs"/>
          <w:rtl/>
        </w:rPr>
      </w:pPr>
    </w:p>
    <w:p w14:paraId="2F76420C" w14:textId="77777777" w:rsidR="00000000" w:rsidRDefault="003C26CA">
      <w:pPr>
        <w:pStyle w:val="Speaker"/>
        <w:rPr>
          <w:rtl/>
        </w:rPr>
      </w:pPr>
      <w:bookmarkStart w:id="545" w:name="FS000000549T11_06_2003_19_54_02"/>
      <w:bookmarkEnd w:id="545"/>
      <w:r>
        <w:rPr>
          <w:rFonts w:hint="eastAsia"/>
          <w:rtl/>
        </w:rPr>
        <w:t>טלב</w:t>
      </w:r>
      <w:r>
        <w:rPr>
          <w:rtl/>
        </w:rPr>
        <w:t xml:space="preserve"> אלסאנע (רע"ם):</w:t>
      </w:r>
    </w:p>
    <w:p w14:paraId="66D0A152" w14:textId="77777777" w:rsidR="00000000" w:rsidRDefault="003C26CA">
      <w:pPr>
        <w:pStyle w:val="a"/>
        <w:rPr>
          <w:rFonts w:hint="cs"/>
          <w:rtl/>
        </w:rPr>
      </w:pPr>
    </w:p>
    <w:p w14:paraId="6CC9B442" w14:textId="77777777" w:rsidR="00000000" w:rsidRDefault="003C26CA">
      <w:pPr>
        <w:pStyle w:val="a"/>
        <w:rPr>
          <w:rFonts w:hint="cs"/>
          <w:rtl/>
        </w:rPr>
      </w:pPr>
      <w:r>
        <w:rPr>
          <w:rFonts w:hint="cs"/>
          <w:rtl/>
        </w:rPr>
        <w:t>אדוני היושב-ראש, חברי הכנסת, לדעתי הממשל</w:t>
      </w:r>
      <w:r>
        <w:rPr>
          <w:rFonts w:hint="cs"/>
          <w:rtl/>
        </w:rPr>
        <w:t>ה הזאת השתמשה בכול. רק אתמול היא השתמשה במסוקי ה"אפאצ'י" הכי משוכללים בעולם כדי לירות טילים בקרב אוכלוסייה צפופה בעזה, שהיא המקום הכי צפוף בעולם. היא השתמשה בטנקים, במטוסים, במסוקים ובמה לא. רק בדבר אחד היא לא השתמשה. היא לא השתמשה בשכל. אם היא היתה משתמשת</w:t>
      </w:r>
      <w:r>
        <w:rPr>
          <w:rFonts w:hint="cs"/>
          <w:rtl/>
        </w:rPr>
        <w:t xml:space="preserve"> בשכל, היא היתה מגיעה מזמן למסקנה שאי-אפשר לשבור את רצונו של עם השואף לעצמאותו ולחירותו. </w:t>
      </w:r>
    </w:p>
    <w:p w14:paraId="11153048" w14:textId="77777777" w:rsidR="00000000" w:rsidRDefault="003C26CA">
      <w:pPr>
        <w:pStyle w:val="a"/>
        <w:rPr>
          <w:rFonts w:hint="cs"/>
          <w:rtl/>
        </w:rPr>
      </w:pPr>
    </w:p>
    <w:p w14:paraId="74E9E7A3" w14:textId="77777777" w:rsidR="00000000" w:rsidRDefault="003C26CA">
      <w:pPr>
        <w:pStyle w:val="a"/>
        <w:rPr>
          <w:rFonts w:hint="cs"/>
          <w:rtl/>
        </w:rPr>
      </w:pPr>
      <w:r>
        <w:rPr>
          <w:rFonts w:hint="cs"/>
          <w:rtl/>
        </w:rPr>
        <w:t>האויב המשותף גם של הפלסטינים וגם של הישראלים הוא הכיבוש. כשכבשו את לבנון, נוצר "חיזבאללה". כובשים את השטחים, אז בוודאי תהיה התנגדות. אלימות מזמינה אלימות, והגיע הזמן</w:t>
      </w:r>
      <w:r>
        <w:rPr>
          <w:rFonts w:hint="cs"/>
          <w:rtl/>
        </w:rPr>
        <w:t xml:space="preserve"> לדרוש גם מאריאל שרון, לא רק מאבו-מאזן, לקבל החלטות בן-גוריוניות; זה מה שאמר סגן שר הביטחון. אנחנו לא רואים בצד הישראלי איך הם מפנים מאחזים ריקים ללא אוכלוסין גם תוך הידברות. אז מדברים עם מתנחלים, ואסור לפלסטינים לנהל משא-ומתן בינם לבין עצמם. </w:t>
      </w:r>
    </w:p>
    <w:p w14:paraId="4C683BDE" w14:textId="77777777" w:rsidR="00000000" w:rsidRDefault="003C26CA">
      <w:pPr>
        <w:pStyle w:val="a"/>
        <w:ind w:firstLine="0"/>
        <w:rPr>
          <w:rFonts w:hint="cs"/>
          <w:rtl/>
        </w:rPr>
      </w:pPr>
    </w:p>
    <w:p w14:paraId="55CDA3F7" w14:textId="77777777" w:rsidR="00000000" w:rsidRDefault="003C26CA">
      <w:pPr>
        <w:pStyle w:val="a"/>
        <w:ind w:firstLine="720"/>
        <w:rPr>
          <w:rFonts w:hint="cs"/>
          <w:rtl/>
        </w:rPr>
      </w:pPr>
      <w:r>
        <w:rPr>
          <w:rFonts w:hint="cs"/>
          <w:rtl/>
        </w:rPr>
        <w:t>הגיע הזמן ל</w:t>
      </w:r>
      <w:r>
        <w:rPr>
          <w:rFonts w:hint="cs"/>
          <w:rtl/>
        </w:rPr>
        <w:t xml:space="preserve">הפסיק את האלימות, לשבת ליד שולחן המשא-ומתן. רק זה יפתור את הבעיה. </w:t>
      </w:r>
    </w:p>
    <w:p w14:paraId="4D181F49" w14:textId="77777777" w:rsidR="00000000" w:rsidRDefault="003C26CA">
      <w:pPr>
        <w:pStyle w:val="a"/>
        <w:ind w:firstLine="720"/>
        <w:rPr>
          <w:rFonts w:hint="cs"/>
          <w:rtl/>
        </w:rPr>
      </w:pPr>
    </w:p>
    <w:p w14:paraId="31750438" w14:textId="77777777" w:rsidR="00000000" w:rsidRDefault="003C26CA">
      <w:pPr>
        <w:pStyle w:val="ad"/>
        <w:rPr>
          <w:rtl/>
        </w:rPr>
      </w:pPr>
      <w:r>
        <w:rPr>
          <w:rtl/>
        </w:rPr>
        <w:t>היו"ר משה כחלון:</w:t>
      </w:r>
    </w:p>
    <w:p w14:paraId="712FA3DE" w14:textId="77777777" w:rsidR="00000000" w:rsidRDefault="003C26CA">
      <w:pPr>
        <w:pStyle w:val="a"/>
        <w:rPr>
          <w:rtl/>
        </w:rPr>
      </w:pPr>
    </w:p>
    <w:p w14:paraId="4BAE7F72" w14:textId="77777777" w:rsidR="00000000" w:rsidRDefault="003C26CA">
      <w:pPr>
        <w:pStyle w:val="a"/>
        <w:rPr>
          <w:rFonts w:hint="cs"/>
          <w:rtl/>
        </w:rPr>
      </w:pPr>
      <w:r>
        <w:rPr>
          <w:rFonts w:hint="cs"/>
          <w:rtl/>
        </w:rPr>
        <w:t>תודה רבה. הצעה אחרת לחבר הכנסת נסים זאב, בבקשה.</w:t>
      </w:r>
    </w:p>
    <w:p w14:paraId="005C25BD" w14:textId="77777777" w:rsidR="00000000" w:rsidRDefault="003C26CA">
      <w:pPr>
        <w:pStyle w:val="a"/>
        <w:rPr>
          <w:rFonts w:hint="cs"/>
          <w:rtl/>
        </w:rPr>
      </w:pPr>
    </w:p>
    <w:p w14:paraId="6A2077A8" w14:textId="77777777" w:rsidR="00000000" w:rsidRDefault="003C26CA">
      <w:pPr>
        <w:pStyle w:val="Speaker"/>
        <w:rPr>
          <w:rtl/>
        </w:rPr>
      </w:pPr>
      <w:bookmarkStart w:id="546" w:name="FS000000490T11_06_2003_19_32_48"/>
      <w:bookmarkEnd w:id="546"/>
      <w:r>
        <w:rPr>
          <w:rFonts w:hint="eastAsia"/>
          <w:rtl/>
        </w:rPr>
        <w:t>נסים</w:t>
      </w:r>
      <w:r>
        <w:rPr>
          <w:rtl/>
        </w:rPr>
        <w:t xml:space="preserve"> זאב (ש"ס):</w:t>
      </w:r>
    </w:p>
    <w:p w14:paraId="7A9B6A7B" w14:textId="77777777" w:rsidR="00000000" w:rsidRDefault="003C26CA">
      <w:pPr>
        <w:pStyle w:val="a"/>
        <w:rPr>
          <w:rFonts w:hint="cs"/>
          <w:rtl/>
        </w:rPr>
      </w:pPr>
    </w:p>
    <w:p w14:paraId="3750E1FA" w14:textId="77777777" w:rsidR="00000000" w:rsidRDefault="003C26CA">
      <w:pPr>
        <w:pStyle w:val="a"/>
        <w:rPr>
          <w:rFonts w:hint="cs"/>
          <w:rtl/>
        </w:rPr>
      </w:pPr>
      <w:r>
        <w:rPr>
          <w:rFonts w:hint="cs"/>
          <w:rtl/>
        </w:rPr>
        <w:t xml:space="preserve">אדוני היושב-ראש, לבי לבי על חלליהם, מעי מעי על הרוגיהם, על רצח נשים וילדים. </w:t>
      </w:r>
    </w:p>
    <w:p w14:paraId="34F9FFE0" w14:textId="77777777" w:rsidR="00000000" w:rsidRDefault="003C26CA">
      <w:pPr>
        <w:pStyle w:val="a"/>
        <w:rPr>
          <w:rFonts w:hint="cs"/>
          <w:rtl/>
        </w:rPr>
      </w:pPr>
    </w:p>
    <w:p w14:paraId="75D9F5DC" w14:textId="77777777" w:rsidR="00000000" w:rsidRDefault="003C26CA">
      <w:pPr>
        <w:pStyle w:val="a"/>
        <w:rPr>
          <w:rFonts w:hint="cs"/>
          <w:rtl/>
        </w:rPr>
      </w:pPr>
      <w:r>
        <w:rPr>
          <w:rFonts w:hint="cs"/>
          <w:rtl/>
        </w:rPr>
        <w:t>אין סיכוי שהטרור הזה ייפסק</w:t>
      </w:r>
      <w:r>
        <w:rPr>
          <w:rFonts w:hint="cs"/>
          <w:rtl/>
        </w:rPr>
        <w:t xml:space="preserve">. ראש הממשלה והממשלה הזאת צריכים לדעת: אבו-מאזן הוא נמר של נייר. אין לו כוח, אין לו יכולת. </w:t>
      </w:r>
    </w:p>
    <w:p w14:paraId="45B9EFAF" w14:textId="77777777" w:rsidR="00000000" w:rsidRDefault="003C26CA">
      <w:pPr>
        <w:pStyle w:val="a"/>
        <w:rPr>
          <w:rFonts w:hint="cs"/>
          <w:rtl/>
        </w:rPr>
      </w:pPr>
    </w:p>
    <w:p w14:paraId="092CE2AC" w14:textId="77777777" w:rsidR="00000000" w:rsidRDefault="003C26CA">
      <w:pPr>
        <w:pStyle w:val="a"/>
        <w:rPr>
          <w:rFonts w:hint="cs"/>
          <w:rtl/>
        </w:rPr>
      </w:pPr>
      <w:r>
        <w:rPr>
          <w:rFonts w:hint="cs"/>
          <w:rtl/>
        </w:rPr>
        <w:t>אני מבקש שהנושא הזה יידון בוועדת החוץ והביטחון מסיבה פשוטה, שהוועדה הזאת אולי תיכנס לדיון הרציני ביותר, איך יכול להיות שהושקע כל כך הרבה מאמץ, ואותו טרוריסט לא חוס</w:t>
      </w:r>
      <w:r>
        <w:rPr>
          <w:rFonts w:hint="cs"/>
          <w:rtl/>
        </w:rPr>
        <w:t xml:space="preserve">ל. אני יודע שהיו פאשלות בעבר. לדעתי זה כישלון, ובנושא הזה צריך לדון. </w:t>
      </w:r>
    </w:p>
    <w:p w14:paraId="1A0088A6" w14:textId="77777777" w:rsidR="00000000" w:rsidRDefault="003C26CA">
      <w:pPr>
        <w:pStyle w:val="a"/>
        <w:rPr>
          <w:rFonts w:hint="cs"/>
          <w:rtl/>
        </w:rPr>
      </w:pPr>
    </w:p>
    <w:p w14:paraId="21870992" w14:textId="77777777" w:rsidR="00000000" w:rsidRDefault="003C26CA">
      <w:pPr>
        <w:pStyle w:val="ad"/>
        <w:rPr>
          <w:rtl/>
        </w:rPr>
      </w:pPr>
      <w:r>
        <w:rPr>
          <w:rtl/>
        </w:rPr>
        <w:t>היו"ר משה כחלון:</w:t>
      </w:r>
    </w:p>
    <w:p w14:paraId="5486E188" w14:textId="77777777" w:rsidR="00000000" w:rsidRDefault="003C26CA">
      <w:pPr>
        <w:pStyle w:val="a"/>
        <w:rPr>
          <w:rtl/>
        </w:rPr>
      </w:pPr>
    </w:p>
    <w:p w14:paraId="558700C9" w14:textId="77777777" w:rsidR="00000000" w:rsidRDefault="003C26CA">
      <w:pPr>
        <w:pStyle w:val="a"/>
        <w:rPr>
          <w:rFonts w:hint="cs"/>
          <w:rtl/>
        </w:rPr>
      </w:pPr>
      <w:r>
        <w:rPr>
          <w:rFonts w:hint="cs"/>
          <w:rtl/>
        </w:rPr>
        <w:t>תודה רבה.</w:t>
      </w:r>
    </w:p>
    <w:p w14:paraId="37360BD1" w14:textId="77777777" w:rsidR="00000000" w:rsidRDefault="003C26CA">
      <w:pPr>
        <w:pStyle w:val="a"/>
        <w:rPr>
          <w:rFonts w:hint="cs"/>
          <w:rtl/>
        </w:rPr>
      </w:pPr>
    </w:p>
    <w:p w14:paraId="2F7020E0" w14:textId="77777777" w:rsidR="00000000" w:rsidRDefault="003C26CA">
      <w:pPr>
        <w:pStyle w:val="a"/>
        <w:rPr>
          <w:rFonts w:hint="cs"/>
          <w:rtl/>
        </w:rPr>
      </w:pPr>
      <w:r>
        <w:rPr>
          <w:rFonts w:hint="cs"/>
          <w:rtl/>
        </w:rPr>
        <w:t xml:space="preserve">אנחנו עוברים להצבעה. הסדר הולך כך: מליאה זה בעד, להסיר זה נגד. </w:t>
      </w:r>
    </w:p>
    <w:p w14:paraId="7BAA03F1" w14:textId="77777777" w:rsidR="00000000" w:rsidRDefault="003C26CA">
      <w:pPr>
        <w:pStyle w:val="a"/>
        <w:rPr>
          <w:rFonts w:hint="cs"/>
          <w:rtl/>
        </w:rPr>
      </w:pPr>
    </w:p>
    <w:p w14:paraId="44663B32" w14:textId="77777777" w:rsidR="00000000" w:rsidRDefault="003C26CA">
      <w:pPr>
        <w:pStyle w:val="a7"/>
        <w:bidi/>
        <w:rPr>
          <w:rtl/>
        </w:rPr>
      </w:pPr>
    </w:p>
    <w:p w14:paraId="20F9D6BE" w14:textId="77777777" w:rsidR="00000000" w:rsidRDefault="003C26CA">
      <w:pPr>
        <w:pStyle w:val="a7"/>
        <w:bidi/>
        <w:rPr>
          <w:rFonts w:hint="cs"/>
          <w:rtl/>
        </w:rPr>
      </w:pPr>
      <w:r>
        <w:rPr>
          <w:rFonts w:hint="cs"/>
          <w:rtl/>
        </w:rPr>
        <w:t xml:space="preserve">הצבעה מס' 20 </w:t>
      </w:r>
    </w:p>
    <w:p w14:paraId="2BAFE7E1" w14:textId="77777777" w:rsidR="00000000" w:rsidRDefault="003C26CA">
      <w:pPr>
        <w:pStyle w:val="a"/>
        <w:rPr>
          <w:rFonts w:hint="cs"/>
          <w:rtl/>
        </w:rPr>
      </w:pPr>
    </w:p>
    <w:p w14:paraId="165F66B3" w14:textId="77777777" w:rsidR="00000000" w:rsidRDefault="003C26CA">
      <w:pPr>
        <w:pStyle w:val="a8"/>
        <w:bidi/>
        <w:rPr>
          <w:rFonts w:hint="cs"/>
          <w:rtl/>
        </w:rPr>
      </w:pPr>
      <w:r>
        <w:rPr>
          <w:rFonts w:hint="cs"/>
          <w:rtl/>
        </w:rPr>
        <w:t xml:space="preserve">בעד ההצעה לכלול את הנושא בסדר-היום </w:t>
      </w:r>
      <w:r>
        <w:rPr>
          <w:rtl/>
        </w:rPr>
        <w:t>–</w:t>
      </w:r>
      <w:r>
        <w:rPr>
          <w:rFonts w:hint="cs"/>
          <w:rtl/>
        </w:rPr>
        <w:t xml:space="preserve"> 5</w:t>
      </w:r>
    </w:p>
    <w:p w14:paraId="64F3B133" w14:textId="77777777" w:rsidR="00000000" w:rsidRDefault="003C26CA">
      <w:pPr>
        <w:pStyle w:val="a8"/>
        <w:bidi/>
        <w:rPr>
          <w:rFonts w:hint="cs"/>
          <w:rtl/>
        </w:rPr>
      </w:pPr>
      <w:r>
        <w:rPr>
          <w:rFonts w:hint="cs"/>
          <w:rtl/>
        </w:rPr>
        <w:t>בעד ההצעה שלא לכלול את הנושא בסדר-הי</w:t>
      </w:r>
      <w:r>
        <w:rPr>
          <w:rFonts w:hint="cs"/>
          <w:rtl/>
        </w:rPr>
        <w:t>ום - 6</w:t>
      </w:r>
    </w:p>
    <w:p w14:paraId="73E1D900" w14:textId="77777777" w:rsidR="00000000" w:rsidRDefault="003C26CA">
      <w:pPr>
        <w:pStyle w:val="a8"/>
        <w:bidi/>
        <w:rPr>
          <w:rFonts w:hint="cs"/>
          <w:rtl/>
        </w:rPr>
      </w:pPr>
      <w:r>
        <w:rPr>
          <w:rFonts w:hint="cs"/>
          <w:rtl/>
        </w:rPr>
        <w:t xml:space="preserve">נמנעים </w:t>
      </w:r>
      <w:r>
        <w:rPr>
          <w:rtl/>
        </w:rPr>
        <w:t>–</w:t>
      </w:r>
      <w:r>
        <w:rPr>
          <w:rFonts w:hint="cs"/>
          <w:rtl/>
        </w:rPr>
        <w:t xml:space="preserve"> אין</w:t>
      </w:r>
    </w:p>
    <w:p w14:paraId="3A4ECF49" w14:textId="77777777" w:rsidR="00000000" w:rsidRDefault="003C26CA">
      <w:pPr>
        <w:pStyle w:val="a9"/>
        <w:bidi/>
        <w:rPr>
          <w:rFonts w:hint="cs"/>
          <w:rtl/>
        </w:rPr>
      </w:pPr>
      <w:r>
        <w:rPr>
          <w:rFonts w:hint="cs"/>
          <w:rtl/>
        </w:rPr>
        <w:t>ההצעה שלא לכלול את הנושא בסדר-היום של הכנסת נתקבלה.</w:t>
      </w:r>
    </w:p>
    <w:p w14:paraId="7C72E7C7" w14:textId="77777777" w:rsidR="00000000" w:rsidRDefault="003C26CA">
      <w:pPr>
        <w:pStyle w:val="a"/>
        <w:rPr>
          <w:rFonts w:hint="cs"/>
          <w:rtl/>
        </w:rPr>
      </w:pPr>
    </w:p>
    <w:p w14:paraId="5F32A957" w14:textId="77777777" w:rsidR="00000000" w:rsidRDefault="003C26CA">
      <w:pPr>
        <w:pStyle w:val="ad"/>
        <w:rPr>
          <w:rtl/>
        </w:rPr>
      </w:pPr>
      <w:r>
        <w:rPr>
          <w:rtl/>
        </w:rPr>
        <w:t>היו"ר משה כחלון:</w:t>
      </w:r>
    </w:p>
    <w:p w14:paraId="359745BF" w14:textId="77777777" w:rsidR="00000000" w:rsidRDefault="003C26CA">
      <w:pPr>
        <w:pStyle w:val="a"/>
        <w:rPr>
          <w:rtl/>
        </w:rPr>
      </w:pPr>
    </w:p>
    <w:p w14:paraId="075B93BF" w14:textId="77777777" w:rsidR="00000000" w:rsidRDefault="003C26CA">
      <w:pPr>
        <w:pStyle w:val="a"/>
        <w:rPr>
          <w:rFonts w:hint="cs"/>
          <w:rtl/>
        </w:rPr>
      </w:pPr>
      <w:r>
        <w:rPr>
          <w:rFonts w:hint="cs"/>
          <w:rtl/>
        </w:rPr>
        <w:t>חמישה בעד, שישה נגד, הנושא הוסר מסדר-היום.</w:t>
      </w:r>
    </w:p>
    <w:p w14:paraId="5F3FB451" w14:textId="77777777" w:rsidR="00000000" w:rsidRDefault="003C26CA">
      <w:pPr>
        <w:pStyle w:val="a"/>
        <w:rPr>
          <w:rFonts w:hint="cs"/>
          <w:rtl/>
        </w:rPr>
      </w:pPr>
    </w:p>
    <w:p w14:paraId="29F56E87" w14:textId="77777777" w:rsidR="00000000" w:rsidRDefault="003C26CA">
      <w:pPr>
        <w:pStyle w:val="a"/>
        <w:rPr>
          <w:rFonts w:hint="cs"/>
          <w:rtl/>
        </w:rPr>
      </w:pPr>
      <w:r>
        <w:rPr>
          <w:rFonts w:hint="cs"/>
          <w:rtl/>
        </w:rPr>
        <w:t>תם סדר-היום. הישיבה הבאה תתקיים ביום שני, ט"ז בסיוון התשס"ג, 16 ביוני 2003, בשעה 16:00. ישיבת הכנסת נעולה.</w:t>
      </w:r>
    </w:p>
    <w:p w14:paraId="479E087C" w14:textId="77777777" w:rsidR="00000000" w:rsidRDefault="003C26CA">
      <w:pPr>
        <w:pStyle w:val="a"/>
        <w:rPr>
          <w:rFonts w:hint="cs"/>
          <w:rtl/>
        </w:rPr>
      </w:pPr>
    </w:p>
    <w:p w14:paraId="14B855EA" w14:textId="77777777" w:rsidR="00000000" w:rsidRDefault="003C26CA">
      <w:pPr>
        <w:pStyle w:val="a"/>
        <w:jc w:val="center"/>
        <w:rPr>
          <w:rFonts w:hint="cs"/>
          <w:rtl/>
        </w:rPr>
      </w:pPr>
      <w:r>
        <w:rPr>
          <w:rFonts w:hint="cs"/>
          <w:rtl/>
        </w:rPr>
        <w:t xml:space="preserve">הישיבה ננעלה </w:t>
      </w:r>
      <w:r>
        <w:rPr>
          <w:rFonts w:hint="cs"/>
          <w:rtl/>
        </w:rPr>
        <w:t>בשעה 19:22.</w:t>
      </w:r>
    </w:p>
    <w:p w14:paraId="7EC4B5D0" w14:textId="77777777" w:rsidR="00000000" w:rsidRDefault="003C26CA">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D327B" w14:textId="77777777" w:rsidR="00000000" w:rsidRDefault="003C26CA">
      <w:r>
        <w:separator/>
      </w:r>
    </w:p>
  </w:endnote>
  <w:endnote w:type="continuationSeparator" w:id="0">
    <w:p w14:paraId="62C58F93" w14:textId="77777777" w:rsidR="00000000" w:rsidRDefault="003C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096F" w14:textId="77777777" w:rsidR="00000000" w:rsidRDefault="003C26C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215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233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FFB86" w14:textId="77777777" w:rsidR="00000000" w:rsidRDefault="003C26CA">
      <w:r>
        <w:separator/>
      </w:r>
    </w:p>
  </w:footnote>
  <w:footnote w:type="continuationSeparator" w:id="0">
    <w:p w14:paraId="757DA339" w14:textId="77777777" w:rsidR="00000000" w:rsidRDefault="003C2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3C55C9B"/>
    <w:multiLevelType w:val="hybridMultilevel"/>
    <w:tmpl w:val="E93C4EB6"/>
    <w:lvl w:ilvl="0" w:tplc="E098AE7A">
      <w:start w:val="48"/>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2" w15:restartNumberingAfterBreak="0">
    <w:nsid w:val="37CF46E2"/>
    <w:multiLevelType w:val="hybridMultilevel"/>
    <w:tmpl w:val="62420A00"/>
    <w:lvl w:ilvl="0" w:tplc="FBCA3D4E">
      <w:start w:val="1"/>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3CE844F0"/>
    <w:multiLevelType w:val="hybridMultilevel"/>
    <w:tmpl w:val="610C7312"/>
    <w:lvl w:ilvl="0" w:tplc="FE721AD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49520FAB"/>
    <w:multiLevelType w:val="hybridMultilevel"/>
    <w:tmpl w:val="C4569172"/>
    <w:lvl w:ilvl="0" w:tplc="C54EED8C">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2401_1-44.doc"/>
    <w:docVar w:name="Position" w:val="Merged1-44"/>
    <w:docVar w:name="Queue" w:val="1-44"/>
    <w:docVar w:name="SaveYN" w:val="N"/>
    <w:docVar w:name="Session" w:val="12401"/>
    <w:docVar w:name="SessionDate" w:val="11/06/03"/>
    <w:docVar w:name="SpeakersNum" w:val="0"/>
    <w:docVar w:name="StartMode" w:val="4"/>
  </w:docVars>
  <w:rsids>
    <w:rsidRoot w:val="003C26CA"/>
    <w:rsid w:val="003C26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CFA03"/>
  <w15:chartTrackingRefBased/>
  <w15:docId w15:val="{F1FFFA46-799B-42A6-9899-B831F9BF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pPr>
      <w:ind w:left="720" w:right="720" w:firstLine="0"/>
    </w:pPr>
  </w:style>
  <w:style w:type="paragraph" w:styleId="TOC2">
    <w:name w:val="toc 2"/>
    <w:basedOn w:val="a"/>
    <w:next w:val="Normal"/>
    <w:autoRedefine/>
    <w:semiHidden/>
    <w:pPr>
      <w:ind w:left="958" w:right="958" w:firstLine="0"/>
    </w:pPr>
  </w:style>
  <w:style w:type="paragraph" w:styleId="TOC3">
    <w:name w:val="toc 3"/>
    <w:basedOn w:val="a"/>
    <w:next w:val="Normal"/>
    <w:autoRedefine/>
    <w:semiHidden/>
    <w:pPr>
      <w:ind w:left="480" w:right="480"/>
    </w:pPr>
  </w:style>
  <w:style w:type="character" w:styleId="Hyperlink">
    <w:name w:val="Hyperlink"/>
    <w:basedOn w:val="DefaultParagraphFont"/>
    <w:semiHidden/>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46922</Words>
  <Characters>267459</Characters>
  <Application>Microsoft Office Word</Application>
  <DocSecurity>0</DocSecurity>
  <Lines>2228</Lines>
  <Paragraphs>627</Paragraphs>
  <ScaleCrop>false</ScaleCrop>
  <HeadingPairs>
    <vt:vector size="2" baseType="variant">
      <vt:variant>
        <vt:lpstr>שם</vt:lpstr>
      </vt:variant>
      <vt:variant>
        <vt:i4>1</vt:i4>
      </vt:variant>
    </vt:vector>
  </HeadingPairs>
  <TitlesOfParts>
    <vt:vector size="1" baseType="lpstr">
      <vt:lpstr>חוב' י"ב</vt:lpstr>
    </vt:vector>
  </TitlesOfParts>
  <Company>EDS</Company>
  <LinksUpToDate>false</LinksUpToDate>
  <CharactersWithSpaces>313754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31 מתאריך 11/06/2003</dc:title>
  <dc:subject/>
  <dc:creator>knesset</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03394804</vt:lpwstr>
  </property>
  <property fmtid="{D5CDD505-2E9C-101B-9397-08002B2CF9AE}" pid="4" name="SDDocDate">
    <vt:lpwstr>2005-11-02T13:39:27Z</vt:lpwstr>
  </property>
  <property fmtid="{D5CDD505-2E9C-101B-9397-08002B2CF9AE}" pid="5" name="SDHebDate">
    <vt:lpwstr>ל' בתשרי, התשס"ו</vt:lpwstr>
  </property>
  <property fmtid="{D5CDD505-2E9C-101B-9397-08002B2CF9AE}" pid="6" name="SDCategories">
    <vt:lpwstr>:דף הבית:נושאים:דברי הכנסת:כנסת 16;#</vt:lpwstr>
  </property>
  <property fmtid="{D5CDD505-2E9C-101B-9397-08002B2CF9AE}" pid="7" name="MisYeshiva">
    <vt:lpwstr>31.0000000000000</vt:lpwstr>
  </property>
  <property fmtid="{D5CDD505-2E9C-101B-9397-08002B2CF9AE}" pid="8" name="SDAuthor">
    <vt:lpwstr>דבורה אביבי</vt:lpwstr>
  </property>
  <property fmtid="{D5CDD505-2E9C-101B-9397-08002B2CF9AE}" pid="9" name="TaarichYeshiva">
    <vt:lpwstr>2003-06-11T02:00:00Z</vt:lpwstr>
  </property>
</Properties>
</file>